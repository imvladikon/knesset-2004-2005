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C212B" w14:textId="77777777" w:rsidR="00000000" w:rsidRDefault="00903AD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071617D" w14:textId="77777777" w:rsidR="00000000" w:rsidRDefault="00903ADA">
      <w:pPr>
        <w:pStyle w:val="TOC1"/>
        <w:tabs>
          <w:tab w:val="right" w:leader="dot" w:pos="8296"/>
        </w:tabs>
        <w:rPr>
          <w:rFonts w:ascii="Times New Roman" w:hAnsi="Times New Roman" w:cs="Times New Roman"/>
          <w:sz w:val="24"/>
          <w:szCs w:val="24"/>
        </w:rPr>
      </w:pPr>
      <w:r>
        <w:rPr>
          <w:rtl/>
        </w:rPr>
        <w:t>הצעת חוק  התקציב לשנת הכספים 2004, התשס"ד-2003;</w:t>
      </w:r>
      <w:r>
        <w:tab/>
      </w:r>
      <w:r>
        <w:fldChar w:fldCharType="begin"/>
      </w:r>
      <w:r>
        <w:instrText xml:space="preserve"> PAGEREF _Toc61852250 \h </w:instrText>
      </w:r>
      <w:r>
        <w:fldChar w:fldCharType="separate"/>
      </w:r>
      <w:r>
        <w:t>3</w:t>
      </w:r>
      <w:r>
        <w:fldChar w:fldCharType="end"/>
      </w:r>
    </w:p>
    <w:p w14:paraId="08B5BD6C" w14:textId="77777777" w:rsidR="00000000" w:rsidRDefault="00903ADA">
      <w:pPr>
        <w:pStyle w:val="TOC1"/>
        <w:tabs>
          <w:tab w:val="right" w:leader="dot" w:pos="8296"/>
        </w:tabs>
        <w:rPr>
          <w:rFonts w:ascii="Times New Roman" w:hAnsi="Times New Roman" w:cs="Times New Roman"/>
          <w:sz w:val="24"/>
          <w:szCs w:val="24"/>
        </w:rPr>
      </w:pPr>
      <w:r>
        <w:rPr>
          <w:rtl/>
        </w:rPr>
        <w:t>הצעת חוק</w:t>
      </w:r>
      <w:r>
        <w:t xml:space="preserve"> </w:t>
      </w:r>
      <w:r>
        <w:rPr>
          <w:rtl/>
        </w:rPr>
        <w:t>המדיניות הכלכלית לשנת הכספים 2004 (תיקוני חקיקה), התשס"ד-2003</w:t>
      </w:r>
      <w:r>
        <w:t>;</w:t>
      </w:r>
      <w:r>
        <w:tab/>
      </w:r>
      <w:r>
        <w:fldChar w:fldCharType="begin"/>
      </w:r>
      <w:r>
        <w:instrText xml:space="preserve"> PAGEREF _Toc61852251 \h </w:instrText>
      </w:r>
      <w:r>
        <w:fldChar w:fldCharType="separate"/>
      </w:r>
      <w:r>
        <w:t>3</w:t>
      </w:r>
      <w:r>
        <w:fldChar w:fldCharType="end"/>
      </w:r>
    </w:p>
    <w:p w14:paraId="3F3096E0" w14:textId="77777777" w:rsidR="00000000" w:rsidRDefault="00903ADA">
      <w:pPr>
        <w:pStyle w:val="TOC1"/>
        <w:tabs>
          <w:tab w:val="right" w:leader="dot" w:pos="8296"/>
        </w:tabs>
        <w:rPr>
          <w:rFonts w:ascii="Times New Roman" w:hAnsi="Times New Roman" w:cs="Times New Roman"/>
          <w:sz w:val="24"/>
          <w:szCs w:val="24"/>
        </w:rPr>
      </w:pPr>
      <w:r>
        <w:rPr>
          <w:rtl/>
        </w:rPr>
        <w:t>הצעת חוק גיל פריש</w:t>
      </w:r>
      <w:r>
        <w:rPr>
          <w:rtl/>
        </w:rPr>
        <w:t>ה, התשס"ד-2003</w:t>
      </w:r>
      <w:r>
        <w:tab/>
      </w:r>
      <w:r>
        <w:fldChar w:fldCharType="begin"/>
      </w:r>
      <w:r>
        <w:instrText xml:space="preserve"> PAGEREF _Toc61852252 \h </w:instrText>
      </w:r>
      <w:r>
        <w:fldChar w:fldCharType="separate"/>
      </w:r>
      <w:r>
        <w:t>3</w:t>
      </w:r>
      <w:r>
        <w:fldChar w:fldCharType="end"/>
      </w:r>
    </w:p>
    <w:p w14:paraId="4618E385" w14:textId="77777777" w:rsidR="00000000" w:rsidRDefault="00903ADA">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_Toc61852253 \h </w:instrText>
      </w:r>
      <w:r>
        <w:fldChar w:fldCharType="separate"/>
      </w:r>
      <w:r>
        <w:t>4</w:t>
      </w:r>
      <w:r>
        <w:fldChar w:fldCharType="end"/>
      </w:r>
    </w:p>
    <w:p w14:paraId="43DD3E7B" w14:textId="77777777" w:rsidR="00000000" w:rsidRDefault="00903ADA">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_Toc61852254 \h </w:instrText>
      </w:r>
      <w:r>
        <w:fldChar w:fldCharType="separate"/>
      </w:r>
      <w:r>
        <w:t>12</w:t>
      </w:r>
      <w:r>
        <w:fldChar w:fldCharType="end"/>
      </w:r>
    </w:p>
    <w:p w14:paraId="19B2D45F" w14:textId="77777777" w:rsidR="00000000" w:rsidRDefault="00903AD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_Toc61852255 \h </w:instrText>
      </w:r>
      <w:r>
        <w:fldChar w:fldCharType="separate"/>
      </w:r>
      <w:r>
        <w:t>16</w:t>
      </w:r>
      <w:r>
        <w:fldChar w:fldCharType="end"/>
      </w:r>
    </w:p>
    <w:p w14:paraId="7C89F243" w14:textId="77777777" w:rsidR="00000000" w:rsidRDefault="00903ADA">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_Toc61852256 \h </w:instrText>
      </w:r>
      <w:r>
        <w:fldChar w:fldCharType="separate"/>
      </w:r>
      <w:r>
        <w:t>22</w:t>
      </w:r>
      <w:r>
        <w:fldChar w:fldCharType="end"/>
      </w:r>
    </w:p>
    <w:p w14:paraId="531FE58E" w14:textId="77777777" w:rsidR="00000000" w:rsidRDefault="00903ADA">
      <w:pPr>
        <w:pStyle w:val="TOC2"/>
        <w:tabs>
          <w:tab w:val="right" w:leader="dot" w:pos="8296"/>
        </w:tabs>
        <w:ind w:right="0"/>
        <w:rPr>
          <w:rFonts w:ascii="Times New Roman" w:hAnsi="Times New Roman" w:cs="Times New Roman"/>
          <w:sz w:val="24"/>
          <w:szCs w:val="24"/>
        </w:rPr>
      </w:pPr>
      <w:r>
        <w:rPr>
          <w:rtl/>
        </w:rPr>
        <w:t>א</w:t>
      </w:r>
      <w:r>
        <w:rPr>
          <w:rtl/>
        </w:rPr>
        <w:t>ורית נוקד (העבודה-מימד):</w:t>
      </w:r>
      <w:r>
        <w:tab/>
      </w:r>
      <w:r>
        <w:fldChar w:fldCharType="begin"/>
      </w:r>
      <w:r>
        <w:instrText xml:space="preserve"> PAGEREF _Toc61852257 \h </w:instrText>
      </w:r>
      <w:r>
        <w:fldChar w:fldCharType="separate"/>
      </w:r>
      <w:r>
        <w:t>25</w:t>
      </w:r>
      <w:r>
        <w:fldChar w:fldCharType="end"/>
      </w:r>
    </w:p>
    <w:p w14:paraId="09B6641D" w14:textId="77777777" w:rsidR="00000000" w:rsidRDefault="00903AD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_Toc61852258 \h </w:instrText>
      </w:r>
      <w:r>
        <w:fldChar w:fldCharType="separate"/>
      </w:r>
      <w:r>
        <w:t>28</w:t>
      </w:r>
      <w:r>
        <w:fldChar w:fldCharType="end"/>
      </w:r>
    </w:p>
    <w:p w14:paraId="352B52C0" w14:textId="77777777" w:rsidR="00000000" w:rsidRDefault="00903AD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_Toc61852259 \h </w:instrText>
      </w:r>
      <w:r>
        <w:fldChar w:fldCharType="separate"/>
      </w:r>
      <w:r>
        <w:t>31</w:t>
      </w:r>
      <w:r>
        <w:fldChar w:fldCharType="end"/>
      </w:r>
    </w:p>
    <w:p w14:paraId="5A125BA7" w14:textId="77777777" w:rsidR="00000000" w:rsidRDefault="00903ADA">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_Toc61852260 \h </w:instrText>
      </w:r>
      <w:r>
        <w:fldChar w:fldCharType="separate"/>
      </w:r>
      <w:r>
        <w:t>36</w:t>
      </w:r>
      <w:r>
        <w:fldChar w:fldCharType="end"/>
      </w:r>
    </w:p>
    <w:p w14:paraId="0D52EF96" w14:textId="77777777" w:rsidR="00000000" w:rsidRDefault="00903AD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_Toc618522</w:instrText>
      </w:r>
      <w:r>
        <w:instrText xml:space="preserve">61 \h </w:instrText>
      </w:r>
      <w:r>
        <w:fldChar w:fldCharType="separate"/>
      </w:r>
      <w:r>
        <w:t>40</w:t>
      </w:r>
      <w:r>
        <w:fldChar w:fldCharType="end"/>
      </w:r>
    </w:p>
    <w:p w14:paraId="41BDFFC5" w14:textId="77777777" w:rsidR="00000000" w:rsidRDefault="00903ADA">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_Toc61852262 \h </w:instrText>
      </w:r>
      <w:r>
        <w:fldChar w:fldCharType="separate"/>
      </w:r>
      <w:r>
        <w:t>46</w:t>
      </w:r>
      <w:r>
        <w:fldChar w:fldCharType="end"/>
      </w:r>
    </w:p>
    <w:p w14:paraId="3109FDD6" w14:textId="77777777" w:rsidR="00000000" w:rsidRDefault="00903AD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_Toc61852263 \h </w:instrText>
      </w:r>
      <w:r>
        <w:fldChar w:fldCharType="separate"/>
      </w:r>
      <w:r>
        <w:t>48</w:t>
      </w:r>
      <w:r>
        <w:fldChar w:fldCharType="end"/>
      </w:r>
    </w:p>
    <w:p w14:paraId="675BC957" w14:textId="77777777" w:rsidR="00000000" w:rsidRDefault="00903AD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_Toc61852264 \h </w:instrText>
      </w:r>
      <w:r>
        <w:fldChar w:fldCharType="separate"/>
      </w:r>
      <w:r>
        <w:t>50</w:t>
      </w:r>
      <w:r>
        <w:fldChar w:fldCharType="end"/>
      </w:r>
    </w:p>
    <w:p w14:paraId="4747FD33" w14:textId="77777777" w:rsidR="00000000" w:rsidRDefault="00903ADA">
      <w:pPr>
        <w:pStyle w:val="TOC2"/>
        <w:tabs>
          <w:tab w:val="right" w:leader="dot" w:pos="8296"/>
        </w:tabs>
        <w:ind w:right="0"/>
        <w:rPr>
          <w:rFonts w:ascii="Times New Roman" w:hAnsi="Times New Roman" w:cs="Times New Roman"/>
          <w:sz w:val="24"/>
          <w:szCs w:val="24"/>
        </w:rPr>
      </w:pPr>
      <w:r>
        <w:rPr>
          <w:rtl/>
        </w:rPr>
        <w:t>יולי תמיר (העבודה-מימד):</w:t>
      </w:r>
      <w:r>
        <w:tab/>
      </w:r>
      <w:r>
        <w:fldChar w:fldCharType="begin"/>
      </w:r>
      <w:r>
        <w:instrText xml:space="preserve"> PAGEREF _Toc61852265 \h </w:instrText>
      </w:r>
      <w:r>
        <w:fldChar w:fldCharType="separate"/>
      </w:r>
      <w:r>
        <w:t>53</w:t>
      </w:r>
      <w:r>
        <w:fldChar w:fldCharType="end"/>
      </w:r>
    </w:p>
    <w:p w14:paraId="2FC96B44" w14:textId="77777777" w:rsidR="00000000" w:rsidRDefault="00903AD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w:t>
      </w:r>
      <w:r>
        <w:rPr>
          <w:rtl/>
        </w:rPr>
        <w:t>מד):</w:t>
      </w:r>
      <w:r>
        <w:tab/>
      </w:r>
      <w:r>
        <w:fldChar w:fldCharType="begin"/>
      </w:r>
      <w:r>
        <w:instrText xml:space="preserve"> PAGEREF _Toc61852266 \h </w:instrText>
      </w:r>
      <w:r>
        <w:fldChar w:fldCharType="separate"/>
      </w:r>
      <w:r>
        <w:t>55</w:t>
      </w:r>
      <w:r>
        <w:fldChar w:fldCharType="end"/>
      </w:r>
    </w:p>
    <w:p w14:paraId="5D24CC18" w14:textId="77777777" w:rsidR="00000000" w:rsidRDefault="00903AD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_Toc61852267 \h </w:instrText>
      </w:r>
      <w:r>
        <w:fldChar w:fldCharType="separate"/>
      </w:r>
      <w:r>
        <w:t>57</w:t>
      </w:r>
      <w:r>
        <w:fldChar w:fldCharType="end"/>
      </w:r>
    </w:p>
    <w:p w14:paraId="67B69DFE" w14:textId="77777777" w:rsidR="00000000" w:rsidRDefault="00903ADA">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_Toc61852268 \h </w:instrText>
      </w:r>
      <w:r>
        <w:fldChar w:fldCharType="separate"/>
      </w:r>
      <w:r>
        <w:t>60</w:t>
      </w:r>
      <w:r>
        <w:fldChar w:fldCharType="end"/>
      </w:r>
    </w:p>
    <w:p w14:paraId="63D7FAFA" w14:textId="77777777" w:rsidR="00000000" w:rsidRDefault="00903AD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_Toc61852269 \h </w:instrText>
      </w:r>
      <w:r>
        <w:fldChar w:fldCharType="separate"/>
      </w:r>
      <w:r>
        <w:t>63</w:t>
      </w:r>
      <w:r>
        <w:fldChar w:fldCharType="end"/>
      </w:r>
    </w:p>
    <w:p w14:paraId="6FC443A0" w14:textId="77777777" w:rsidR="00000000" w:rsidRDefault="00903ADA">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_Toc61852270 \h </w:instrText>
      </w:r>
      <w:r>
        <w:fldChar w:fldCharType="separate"/>
      </w:r>
      <w:r>
        <w:t>65</w:t>
      </w:r>
      <w:r>
        <w:fldChar w:fldCharType="end"/>
      </w:r>
    </w:p>
    <w:p w14:paraId="57634629" w14:textId="77777777" w:rsidR="00000000" w:rsidRDefault="00903ADA">
      <w:pPr>
        <w:pStyle w:val="TOC2"/>
        <w:tabs>
          <w:tab w:val="right" w:leader="dot" w:pos="8296"/>
        </w:tabs>
        <w:ind w:right="0"/>
        <w:rPr>
          <w:rFonts w:ascii="Times New Roman" w:hAnsi="Times New Roman" w:cs="Times New Roman"/>
          <w:sz w:val="24"/>
          <w:szCs w:val="24"/>
        </w:rPr>
      </w:pPr>
      <w:r>
        <w:rPr>
          <w:rtl/>
        </w:rPr>
        <w:t>מתן וילנאי (העבודה-מימד):</w:t>
      </w:r>
      <w:r>
        <w:tab/>
      </w:r>
      <w:r>
        <w:fldChar w:fldCharType="begin"/>
      </w:r>
      <w:r>
        <w:instrText xml:space="preserve"> PAGEREF _Toc61852271 \h </w:instrText>
      </w:r>
      <w:r>
        <w:fldChar w:fldCharType="separate"/>
      </w:r>
      <w:r>
        <w:t>68</w:t>
      </w:r>
      <w:r>
        <w:fldChar w:fldCharType="end"/>
      </w:r>
    </w:p>
    <w:p w14:paraId="1687889C" w14:textId="77777777" w:rsidR="00000000" w:rsidRDefault="00903ADA">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_Toc61852272 \h </w:instrText>
      </w:r>
      <w:r>
        <w:fldChar w:fldCharType="separate"/>
      </w:r>
      <w:r>
        <w:t>70</w:t>
      </w:r>
      <w:r>
        <w:fldChar w:fldCharType="end"/>
      </w:r>
    </w:p>
    <w:p w14:paraId="689089DB" w14:textId="77777777" w:rsidR="00000000" w:rsidRDefault="00903ADA">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_Toc61852273 \h </w:instrText>
      </w:r>
      <w:r>
        <w:fldChar w:fldCharType="separate"/>
      </w:r>
      <w:r>
        <w:t>72</w:t>
      </w:r>
      <w:r>
        <w:fldChar w:fldCharType="end"/>
      </w:r>
    </w:p>
    <w:p w14:paraId="0C0597D0" w14:textId="77777777" w:rsidR="00000000" w:rsidRDefault="00903AD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_Toc61852274 \h </w:instrText>
      </w:r>
      <w:r>
        <w:fldChar w:fldCharType="separate"/>
      </w:r>
      <w:r>
        <w:t>74</w:t>
      </w:r>
      <w:r>
        <w:fldChar w:fldCharType="end"/>
      </w:r>
    </w:p>
    <w:p w14:paraId="4D9DC6B3" w14:textId="77777777" w:rsidR="00000000" w:rsidRDefault="00903AD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w:instrText>
      </w:r>
      <w:r>
        <w:instrText xml:space="preserve">EF _Toc61852275 \h </w:instrText>
      </w:r>
      <w:r>
        <w:fldChar w:fldCharType="separate"/>
      </w:r>
      <w:r>
        <w:t>77</w:t>
      </w:r>
      <w:r>
        <w:fldChar w:fldCharType="end"/>
      </w:r>
    </w:p>
    <w:p w14:paraId="38DCAD73" w14:textId="77777777" w:rsidR="00000000" w:rsidRDefault="00903ADA">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_Toc61852276 \h </w:instrText>
      </w:r>
      <w:r>
        <w:fldChar w:fldCharType="separate"/>
      </w:r>
      <w:r>
        <w:t>80</w:t>
      </w:r>
      <w:r>
        <w:fldChar w:fldCharType="end"/>
      </w:r>
    </w:p>
    <w:p w14:paraId="04F6E840" w14:textId="77777777" w:rsidR="00000000" w:rsidRDefault="00903AD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_Toc61852277 \h </w:instrText>
      </w:r>
      <w:r>
        <w:fldChar w:fldCharType="separate"/>
      </w:r>
      <w:r>
        <w:t>83</w:t>
      </w:r>
      <w:r>
        <w:fldChar w:fldCharType="end"/>
      </w:r>
    </w:p>
    <w:p w14:paraId="0F38A011" w14:textId="77777777" w:rsidR="00000000" w:rsidRDefault="00903AD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_Toc61852278 \h </w:instrText>
      </w:r>
      <w:r>
        <w:fldChar w:fldCharType="separate"/>
      </w:r>
      <w:r>
        <w:t>87</w:t>
      </w:r>
      <w:r>
        <w:fldChar w:fldCharType="end"/>
      </w:r>
    </w:p>
    <w:p w14:paraId="0A61643A" w14:textId="77777777" w:rsidR="00000000" w:rsidRDefault="00903ADA">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_Toc61852279 \h </w:instrText>
      </w:r>
      <w:r>
        <w:fldChar w:fldCharType="separate"/>
      </w:r>
      <w:r>
        <w:t>90</w:t>
      </w:r>
      <w:r>
        <w:fldChar w:fldCharType="end"/>
      </w:r>
    </w:p>
    <w:p w14:paraId="554EB373" w14:textId="77777777" w:rsidR="00000000" w:rsidRDefault="00903ADA">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_Toc61852280 \h </w:instrText>
      </w:r>
      <w:r>
        <w:fldChar w:fldCharType="separate"/>
      </w:r>
      <w:r>
        <w:t>93</w:t>
      </w:r>
      <w:r>
        <w:fldChar w:fldCharType="end"/>
      </w:r>
    </w:p>
    <w:p w14:paraId="47472D53" w14:textId="77777777" w:rsidR="00000000" w:rsidRDefault="00903ADA">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_Toc61852281 \h </w:instrText>
      </w:r>
      <w:r>
        <w:fldChar w:fldCharType="separate"/>
      </w:r>
      <w:r>
        <w:t>95</w:t>
      </w:r>
      <w:r>
        <w:fldChar w:fldCharType="end"/>
      </w:r>
    </w:p>
    <w:p w14:paraId="10A2AE3C" w14:textId="77777777" w:rsidR="00000000" w:rsidRDefault="00903AD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_Toc61852282 \h </w:instrText>
      </w:r>
      <w:r>
        <w:fldChar w:fldCharType="separate"/>
      </w:r>
      <w:r>
        <w:t>102</w:t>
      </w:r>
      <w:r>
        <w:fldChar w:fldCharType="end"/>
      </w:r>
    </w:p>
    <w:p w14:paraId="4C02E88C" w14:textId="77777777" w:rsidR="00000000" w:rsidRDefault="00903ADA">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_Toc61852283 \h </w:instrText>
      </w:r>
      <w:r>
        <w:fldChar w:fldCharType="separate"/>
      </w:r>
      <w:r>
        <w:t>103</w:t>
      </w:r>
      <w:r>
        <w:fldChar w:fldCharType="end"/>
      </w:r>
    </w:p>
    <w:p w14:paraId="26A017E8" w14:textId="77777777" w:rsidR="00000000" w:rsidRDefault="00903ADA">
      <w:pPr>
        <w:pStyle w:val="TOC2"/>
        <w:tabs>
          <w:tab w:val="right" w:leader="dot" w:pos="8296"/>
        </w:tabs>
        <w:ind w:right="0"/>
        <w:rPr>
          <w:rFonts w:ascii="Times New Roman" w:hAnsi="Times New Roman" w:cs="Times New Roman"/>
          <w:sz w:val="24"/>
          <w:szCs w:val="24"/>
        </w:rPr>
      </w:pPr>
      <w:r>
        <w:rPr>
          <w:rtl/>
        </w:rPr>
        <w:t>חיים רמון (העבודה-מימד):</w:t>
      </w:r>
      <w:r>
        <w:tab/>
      </w:r>
      <w:r>
        <w:fldChar w:fldCharType="begin"/>
      </w:r>
      <w:r>
        <w:instrText xml:space="preserve"> PAGEREF _Toc61852284 \h </w:instrText>
      </w:r>
      <w:r>
        <w:fldChar w:fldCharType="separate"/>
      </w:r>
      <w:r>
        <w:t>108</w:t>
      </w:r>
      <w:r>
        <w:fldChar w:fldCharType="end"/>
      </w:r>
    </w:p>
    <w:p w14:paraId="66C1D8F9" w14:textId="77777777" w:rsidR="00000000" w:rsidRDefault="00903ADA">
      <w:pPr>
        <w:pStyle w:val="TOC2"/>
        <w:tabs>
          <w:tab w:val="right" w:leader="dot" w:pos="8296"/>
        </w:tabs>
        <w:ind w:right="0"/>
        <w:rPr>
          <w:rFonts w:ascii="Times New Roman" w:hAnsi="Times New Roman" w:cs="Times New Roman"/>
          <w:sz w:val="24"/>
          <w:szCs w:val="24"/>
        </w:rPr>
      </w:pPr>
      <w:r>
        <w:rPr>
          <w:rtl/>
        </w:rPr>
        <w:lastRenderedPageBreak/>
        <w:t>רוני בר-און (הליכוד):</w:t>
      </w:r>
      <w:r>
        <w:tab/>
      </w:r>
      <w:r>
        <w:fldChar w:fldCharType="begin"/>
      </w:r>
      <w:r>
        <w:instrText xml:space="preserve"> PAGEREF _Toc61852285 \h </w:instrText>
      </w:r>
      <w:r>
        <w:fldChar w:fldCharType="separate"/>
      </w:r>
      <w:r>
        <w:t>113</w:t>
      </w:r>
      <w:r>
        <w:fldChar w:fldCharType="end"/>
      </w:r>
    </w:p>
    <w:p w14:paraId="35ADC36A" w14:textId="77777777" w:rsidR="00000000" w:rsidRDefault="00903AD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_Toc61852286 \h </w:instrText>
      </w:r>
      <w:r>
        <w:fldChar w:fldCharType="separate"/>
      </w:r>
      <w:r>
        <w:t>123</w:t>
      </w:r>
      <w:r>
        <w:fldChar w:fldCharType="end"/>
      </w:r>
    </w:p>
    <w:p w14:paraId="662E961E" w14:textId="77777777" w:rsidR="00000000" w:rsidRDefault="00903ADA">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_Toc61852287 \h </w:instrText>
      </w:r>
      <w:r>
        <w:fldChar w:fldCharType="separate"/>
      </w:r>
      <w:r>
        <w:t>127</w:t>
      </w:r>
      <w:r>
        <w:fldChar w:fldCharType="end"/>
      </w:r>
    </w:p>
    <w:p w14:paraId="2441EA39" w14:textId="77777777" w:rsidR="00000000" w:rsidRDefault="00903AD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_Toc61852288 \h </w:instrText>
      </w:r>
      <w:r>
        <w:fldChar w:fldCharType="separate"/>
      </w:r>
      <w:r>
        <w:t>136</w:t>
      </w:r>
      <w:r>
        <w:fldChar w:fldCharType="end"/>
      </w:r>
    </w:p>
    <w:p w14:paraId="0FC340B6" w14:textId="77777777" w:rsidR="00000000" w:rsidRDefault="00903ADA">
      <w:pPr>
        <w:pStyle w:val="a0"/>
        <w:jc w:val="center"/>
        <w:rPr>
          <w:rtl/>
        </w:rPr>
      </w:pPr>
      <w:r>
        <w:rPr>
          <w:bCs/>
          <w:szCs w:val="36"/>
          <w:u w:val="single"/>
          <w:rtl/>
        </w:rPr>
        <w:fldChar w:fldCharType="end"/>
      </w:r>
    </w:p>
    <w:p w14:paraId="50963BD7" w14:textId="77777777" w:rsidR="00000000" w:rsidRDefault="00903ADA">
      <w:pPr>
        <w:pStyle w:val="a0"/>
        <w:rPr>
          <w:rtl/>
        </w:rPr>
      </w:pPr>
      <w:r>
        <w:rPr>
          <w:rtl/>
        </w:rPr>
        <w:br w:type="page"/>
      </w:r>
    </w:p>
    <w:p w14:paraId="2E828A03" w14:textId="77777777" w:rsidR="00000000" w:rsidRDefault="00903ADA">
      <w:pPr>
        <w:pStyle w:val="a0"/>
        <w:rPr>
          <w:rFonts w:hint="cs"/>
          <w:rtl/>
        </w:rPr>
      </w:pPr>
    </w:p>
    <w:p w14:paraId="60F565F0" w14:textId="77777777" w:rsidR="00000000" w:rsidRDefault="00903ADA">
      <w:pPr>
        <w:pStyle w:val="a0"/>
        <w:rPr>
          <w:rtl/>
        </w:rPr>
      </w:pPr>
    </w:p>
    <w:p w14:paraId="415481A7" w14:textId="77777777" w:rsidR="00000000" w:rsidRDefault="00903ADA">
      <w:pPr>
        <w:pStyle w:val="a0"/>
        <w:rPr>
          <w:rFonts w:hint="cs"/>
          <w:rtl/>
        </w:rPr>
      </w:pPr>
    </w:p>
    <w:p w14:paraId="61FEB8DC" w14:textId="77777777" w:rsidR="00000000" w:rsidRDefault="00903ADA">
      <w:pPr>
        <w:pStyle w:val="a0"/>
        <w:rPr>
          <w:rFonts w:hint="cs"/>
          <w:rtl/>
        </w:rPr>
      </w:pPr>
      <w:r>
        <w:rPr>
          <w:rFonts w:hint="cs"/>
          <w:rtl/>
        </w:rPr>
        <w:t>חוברת ג'</w:t>
      </w:r>
    </w:p>
    <w:p w14:paraId="0406BDEC" w14:textId="77777777" w:rsidR="00000000" w:rsidRDefault="00903ADA">
      <w:pPr>
        <w:pStyle w:val="a0"/>
        <w:rPr>
          <w:rFonts w:hint="cs"/>
          <w:rtl/>
        </w:rPr>
      </w:pPr>
      <w:r>
        <w:rPr>
          <w:rFonts w:hint="cs"/>
          <w:rtl/>
        </w:rPr>
        <w:t>ישיבה ס"ה</w:t>
      </w:r>
    </w:p>
    <w:p w14:paraId="11B0ACBA" w14:textId="77777777" w:rsidR="00000000" w:rsidRDefault="00903ADA">
      <w:pPr>
        <w:pStyle w:val="a0"/>
        <w:rPr>
          <w:rFonts w:hint="cs"/>
          <w:rtl/>
        </w:rPr>
      </w:pPr>
    </w:p>
    <w:p w14:paraId="41DF1291" w14:textId="77777777" w:rsidR="00000000" w:rsidRDefault="00903ADA">
      <w:pPr>
        <w:pStyle w:val="a0"/>
        <w:rPr>
          <w:rFonts w:hint="cs"/>
          <w:rtl/>
        </w:rPr>
      </w:pPr>
    </w:p>
    <w:p w14:paraId="25D82AF4" w14:textId="77777777" w:rsidR="00000000" w:rsidRDefault="00903ADA">
      <w:pPr>
        <w:pStyle w:val="a0"/>
        <w:rPr>
          <w:rFonts w:hint="cs"/>
          <w:rtl/>
        </w:rPr>
      </w:pPr>
    </w:p>
    <w:p w14:paraId="70F4AA27" w14:textId="77777777" w:rsidR="00000000" w:rsidRDefault="00903ADA">
      <w:pPr>
        <w:pStyle w:val="a0"/>
        <w:rPr>
          <w:rFonts w:hint="cs"/>
          <w:rtl/>
        </w:rPr>
      </w:pPr>
    </w:p>
    <w:p w14:paraId="7530A05D" w14:textId="77777777" w:rsidR="00000000" w:rsidRDefault="00903ADA">
      <w:pPr>
        <w:pStyle w:val="a0"/>
        <w:rPr>
          <w:rFonts w:hint="cs"/>
          <w:rtl/>
        </w:rPr>
      </w:pPr>
    </w:p>
    <w:p w14:paraId="6584F5E9" w14:textId="77777777" w:rsidR="00000000" w:rsidRDefault="00903ADA">
      <w:pPr>
        <w:pStyle w:val="a0"/>
        <w:rPr>
          <w:rFonts w:hint="cs"/>
          <w:rtl/>
        </w:rPr>
      </w:pPr>
    </w:p>
    <w:p w14:paraId="38DADBAA" w14:textId="77777777" w:rsidR="00000000" w:rsidRDefault="00903ADA">
      <w:pPr>
        <w:pStyle w:val="a0"/>
        <w:rPr>
          <w:rFonts w:hint="cs"/>
          <w:rtl/>
        </w:rPr>
      </w:pPr>
    </w:p>
    <w:p w14:paraId="3F29D170" w14:textId="77777777" w:rsidR="00000000" w:rsidRDefault="00903ADA">
      <w:pPr>
        <w:pStyle w:val="a0"/>
        <w:rPr>
          <w:rFonts w:hint="cs"/>
          <w:rtl/>
        </w:rPr>
      </w:pPr>
    </w:p>
    <w:p w14:paraId="425496DF" w14:textId="77777777" w:rsidR="00000000" w:rsidRDefault="00903ADA">
      <w:pPr>
        <w:pStyle w:val="a5"/>
        <w:bidi/>
        <w:rPr>
          <w:rFonts w:hint="cs"/>
          <w:rtl/>
        </w:rPr>
      </w:pPr>
      <w:r>
        <w:rPr>
          <w:rtl/>
        </w:rPr>
        <w:t>הישיבה ה</w:t>
      </w:r>
      <w:r>
        <w:rPr>
          <w:rFonts w:hint="cs"/>
          <w:rtl/>
        </w:rPr>
        <w:t>שישים-וחמש</w:t>
      </w:r>
      <w:r>
        <w:rPr>
          <w:rtl/>
        </w:rPr>
        <w:t xml:space="preserve"> של הכנסת ה</w:t>
      </w:r>
      <w:r>
        <w:rPr>
          <w:rFonts w:hint="cs"/>
          <w:rtl/>
        </w:rPr>
        <w:t>שש-עשרה</w:t>
      </w:r>
    </w:p>
    <w:p w14:paraId="422CB30B" w14:textId="77777777" w:rsidR="00000000" w:rsidRDefault="00903ADA">
      <w:pPr>
        <w:pStyle w:val="a6"/>
        <w:bidi/>
        <w:rPr>
          <w:rtl/>
        </w:rPr>
      </w:pPr>
      <w:r>
        <w:rPr>
          <w:rtl/>
        </w:rPr>
        <w:t>יום רביעי,</w:t>
      </w:r>
      <w:r>
        <w:rPr>
          <w:rFonts w:hint="cs"/>
          <w:rtl/>
        </w:rPr>
        <w:t xml:space="preserve"> </w:t>
      </w:r>
      <w:r>
        <w:rPr>
          <w:rtl/>
        </w:rPr>
        <w:t xml:space="preserve">י' בחשוון </w:t>
      </w:r>
      <w:r>
        <w:rPr>
          <w:rFonts w:hint="cs"/>
          <w:rtl/>
        </w:rPr>
        <w:t>ה</w:t>
      </w:r>
      <w:r>
        <w:rPr>
          <w:rtl/>
        </w:rPr>
        <w:t>תשס"ד (5 בנובמבר 2003)</w:t>
      </w:r>
    </w:p>
    <w:p w14:paraId="47DD7228" w14:textId="77777777" w:rsidR="00000000" w:rsidRDefault="00903ADA">
      <w:pPr>
        <w:pStyle w:val="a7"/>
        <w:bidi/>
        <w:rPr>
          <w:rtl/>
        </w:rPr>
      </w:pPr>
      <w:r>
        <w:rPr>
          <w:rtl/>
        </w:rPr>
        <w:t>ירושלים, הכנסת, שעה 10:0</w:t>
      </w:r>
      <w:r>
        <w:rPr>
          <w:rFonts w:hint="cs"/>
          <w:rtl/>
        </w:rPr>
        <w:t>2</w:t>
      </w:r>
    </w:p>
    <w:p w14:paraId="1571351C" w14:textId="77777777" w:rsidR="00000000" w:rsidRDefault="00903ADA">
      <w:pPr>
        <w:pStyle w:val="a0"/>
        <w:rPr>
          <w:rFonts w:hint="cs"/>
          <w:rtl/>
        </w:rPr>
      </w:pPr>
    </w:p>
    <w:p w14:paraId="330F3F13" w14:textId="77777777" w:rsidR="00000000" w:rsidRDefault="00903ADA">
      <w:pPr>
        <w:pStyle w:val="a2"/>
        <w:rPr>
          <w:rtl/>
        </w:rPr>
      </w:pPr>
    </w:p>
    <w:p w14:paraId="6AF395D0" w14:textId="77777777" w:rsidR="00000000" w:rsidRDefault="00903ADA">
      <w:pPr>
        <w:pStyle w:val="a2"/>
        <w:rPr>
          <w:rFonts w:hint="cs"/>
          <w:rtl/>
        </w:rPr>
      </w:pPr>
      <w:bookmarkStart w:id="0" w:name="CS16633FI0016633T05_11_2003_11_22_04"/>
      <w:bookmarkStart w:id="1" w:name="_Toc61852250"/>
      <w:bookmarkEnd w:id="0"/>
      <w:r>
        <w:rPr>
          <w:rtl/>
        </w:rPr>
        <w:t>הצעת חוק  התקציב לשנת הכספים 2004, התשס"ד-2003;</w:t>
      </w:r>
      <w:bookmarkEnd w:id="1"/>
      <w:r>
        <w:rPr>
          <w:rtl/>
        </w:rPr>
        <w:t xml:space="preserve"> </w:t>
      </w:r>
    </w:p>
    <w:p w14:paraId="1DC74B92" w14:textId="77777777" w:rsidR="00000000" w:rsidRDefault="00903ADA">
      <w:pPr>
        <w:pStyle w:val="a2"/>
        <w:rPr>
          <w:rFonts w:hint="cs"/>
          <w:rtl/>
        </w:rPr>
      </w:pPr>
      <w:bookmarkStart w:id="2" w:name="_Toc61852251"/>
      <w:r>
        <w:rPr>
          <w:rtl/>
        </w:rPr>
        <w:t>הצעת חוק המדיניות הכלכלית לשנת הכספים 2004 (תיקוני חקיקה), התשס"ד-200</w:t>
      </w:r>
      <w:r>
        <w:rPr>
          <w:rtl/>
        </w:rPr>
        <w:t>3</w:t>
      </w:r>
      <w:r>
        <w:rPr>
          <w:rFonts w:hint="cs"/>
          <w:rtl/>
        </w:rPr>
        <w:t>;</w:t>
      </w:r>
      <w:bookmarkEnd w:id="2"/>
    </w:p>
    <w:p w14:paraId="01AACF06" w14:textId="77777777" w:rsidR="00000000" w:rsidRDefault="00903ADA">
      <w:pPr>
        <w:pStyle w:val="a2"/>
        <w:rPr>
          <w:rFonts w:hint="cs"/>
          <w:rtl/>
        </w:rPr>
      </w:pPr>
      <w:bookmarkStart w:id="3" w:name="CS16634FI0016634T05_11_2003_11_22_11"/>
      <w:bookmarkStart w:id="4" w:name="_Toc61852252"/>
      <w:bookmarkEnd w:id="3"/>
      <w:r>
        <w:rPr>
          <w:rtl/>
        </w:rPr>
        <w:t>הצעת חוק גיל פרישה, התשס"ד-2003</w:t>
      </w:r>
      <w:bookmarkEnd w:id="4"/>
    </w:p>
    <w:p w14:paraId="10D4C863" w14:textId="77777777" w:rsidR="00000000" w:rsidRDefault="00903ADA">
      <w:pPr>
        <w:pStyle w:val="a0"/>
        <w:ind w:firstLine="0"/>
        <w:rPr>
          <w:rFonts w:hint="cs"/>
          <w:rtl/>
        </w:rPr>
      </w:pPr>
      <w:r>
        <w:rPr>
          <w:rtl/>
        </w:rPr>
        <w:t>["דברי הכנסת", חוברת זו, עמ'</w:t>
      </w:r>
      <w:r>
        <w:rPr>
          <w:rFonts w:hint="cs"/>
          <w:rtl/>
        </w:rPr>
        <w:t xml:space="preserve"> 5692.</w:t>
      </w:r>
      <w:r>
        <w:rPr>
          <w:rtl/>
        </w:rPr>
        <w:t>]</w:t>
      </w:r>
    </w:p>
    <w:p w14:paraId="4E184214" w14:textId="77777777" w:rsidR="00000000" w:rsidRDefault="00903ADA">
      <w:pPr>
        <w:pStyle w:val="-0"/>
        <w:rPr>
          <w:rFonts w:hint="cs"/>
          <w:rtl/>
        </w:rPr>
      </w:pPr>
      <w:bookmarkStart w:id="5" w:name="CS16558FI0016558T05_11_2003_11_22_16"/>
      <w:bookmarkEnd w:id="5"/>
      <w:r>
        <w:rPr>
          <w:rtl/>
        </w:rPr>
        <w:t>(קריאה ראשונה)</w:t>
      </w:r>
    </w:p>
    <w:p w14:paraId="13ABC805" w14:textId="77777777" w:rsidR="00000000" w:rsidRDefault="00903ADA">
      <w:pPr>
        <w:pStyle w:val="a0"/>
        <w:rPr>
          <w:rFonts w:hint="cs"/>
          <w:rtl/>
        </w:rPr>
      </w:pPr>
    </w:p>
    <w:p w14:paraId="4025179F" w14:textId="77777777" w:rsidR="00000000" w:rsidRDefault="00903ADA">
      <w:pPr>
        <w:pStyle w:val="af1"/>
        <w:rPr>
          <w:rtl/>
        </w:rPr>
      </w:pPr>
      <w:r>
        <w:rPr>
          <w:rtl/>
        </w:rPr>
        <w:t>היו"ר ראובן ריבלין:</w:t>
      </w:r>
    </w:p>
    <w:p w14:paraId="6A080441" w14:textId="77777777" w:rsidR="00000000" w:rsidRDefault="00903ADA">
      <w:pPr>
        <w:pStyle w:val="a0"/>
        <w:rPr>
          <w:rtl/>
        </w:rPr>
      </w:pPr>
    </w:p>
    <w:p w14:paraId="5098151E" w14:textId="77777777" w:rsidR="00000000" w:rsidRDefault="00903ADA">
      <w:pPr>
        <w:pStyle w:val="a0"/>
        <w:rPr>
          <w:rFonts w:hint="cs"/>
          <w:rtl/>
        </w:rPr>
      </w:pPr>
      <w:r>
        <w:rPr>
          <w:rFonts w:hint="cs"/>
          <w:rtl/>
        </w:rPr>
        <w:t>כבוד השר, גברתי ורבותי חברי הכנסת הנכבדים, היום י' בחשוון התשס"ד, 5 בחודש נובמבר 2003 למניינם, אני מתכבד לפתוח את ישיבת הכנסת, שהיא המשכה של ישיבת ה</w:t>
      </w:r>
      <w:r>
        <w:rPr>
          <w:rFonts w:hint="cs"/>
          <w:rtl/>
        </w:rPr>
        <w:t>כנסת שנסתיימה אתמול מוקדם בהרבה ממה שחשבנו, שכן רבים מחברי הכנסת שהיו מיועדים לדבר אתמול לא דיברו.</w:t>
      </w:r>
    </w:p>
    <w:p w14:paraId="756F0220" w14:textId="77777777" w:rsidR="00000000" w:rsidRDefault="00903ADA">
      <w:pPr>
        <w:pStyle w:val="a0"/>
        <w:rPr>
          <w:rFonts w:hint="cs"/>
          <w:rtl/>
        </w:rPr>
      </w:pPr>
    </w:p>
    <w:p w14:paraId="3EB18AD9" w14:textId="77777777" w:rsidR="00000000" w:rsidRDefault="00903ADA">
      <w:pPr>
        <w:pStyle w:val="a0"/>
        <w:ind w:firstLine="0"/>
        <w:rPr>
          <w:rFonts w:hint="cs"/>
          <w:rtl/>
        </w:rPr>
      </w:pPr>
      <w:r>
        <w:rPr>
          <w:rFonts w:hint="cs"/>
          <w:rtl/>
        </w:rPr>
        <w:tab/>
        <w:t>לפני רשימה של 32 חברים אשר, בצדק, אמורים היו לדבר וידברו היום. לגבי כל מצטרף אחר שיש לו סיבה כזאת או אחרת לכך שלא היה אתמול סיפק בידו לבוא ולהביע את עמדתו,</w:t>
      </w:r>
      <w:r>
        <w:rPr>
          <w:rFonts w:hint="cs"/>
          <w:rtl/>
        </w:rPr>
        <w:t xml:space="preserve"> אנחנו נשמע במסגרת אותה מגבלה שקבענו, שהדיון לא יסתיים לפני השעה 14:00 ולא יתאחר מעבר לשעה 16:00, שכן רבים מחברינו ישתתפו הערב בכנסים כאלה או אחרים לזכרו של יצחק רבין, זיכרונו לברכה, אשר נרצח.</w:t>
      </w:r>
    </w:p>
    <w:p w14:paraId="3C287F2C" w14:textId="77777777" w:rsidR="00000000" w:rsidRDefault="00903ADA">
      <w:pPr>
        <w:pStyle w:val="a0"/>
        <w:ind w:firstLine="0"/>
        <w:rPr>
          <w:rFonts w:hint="cs"/>
          <w:rtl/>
        </w:rPr>
      </w:pPr>
    </w:p>
    <w:p w14:paraId="78A39ABD" w14:textId="77777777" w:rsidR="00000000" w:rsidRDefault="00903ADA">
      <w:pPr>
        <w:pStyle w:val="a0"/>
        <w:ind w:firstLine="0"/>
        <w:rPr>
          <w:rFonts w:hint="cs"/>
          <w:rtl/>
        </w:rPr>
      </w:pPr>
      <w:r>
        <w:rPr>
          <w:rFonts w:hint="cs"/>
          <w:rtl/>
        </w:rPr>
        <w:tab/>
        <w:t>רבותי חברי הכנסת, ראשון הדוברים בפתיחת ישיבה זו הוא השר לשעבר</w:t>
      </w:r>
      <w:r>
        <w:rPr>
          <w:rFonts w:hint="cs"/>
          <w:rtl/>
        </w:rPr>
        <w:t>, חבר הכנסת וסגן יושב-ראש הכנסת נסים דהן. בבקשה, אדוני. לרשות כל דובר חמש דקות. לא נקפיד אתו במסגרת דקה נוספת. בבקשה, אדוני.</w:t>
      </w:r>
    </w:p>
    <w:p w14:paraId="37744A1C" w14:textId="77777777" w:rsidR="00000000" w:rsidRDefault="00903ADA">
      <w:pPr>
        <w:pStyle w:val="a0"/>
        <w:ind w:firstLine="0"/>
        <w:rPr>
          <w:rFonts w:hint="cs"/>
          <w:rtl/>
        </w:rPr>
      </w:pPr>
    </w:p>
    <w:p w14:paraId="034BDAFC" w14:textId="77777777" w:rsidR="00000000" w:rsidRDefault="00903ADA">
      <w:pPr>
        <w:pStyle w:val="a"/>
        <w:rPr>
          <w:rtl/>
        </w:rPr>
      </w:pPr>
      <w:bookmarkStart w:id="6" w:name="FS000000487T05_11_2003_10_24_07"/>
      <w:bookmarkStart w:id="7" w:name="_Toc61852253"/>
      <w:bookmarkEnd w:id="6"/>
      <w:r>
        <w:rPr>
          <w:rFonts w:hint="eastAsia"/>
          <w:rtl/>
        </w:rPr>
        <w:t>נסים</w:t>
      </w:r>
      <w:r>
        <w:rPr>
          <w:rtl/>
        </w:rPr>
        <w:t xml:space="preserve"> דהן (ש"ס):</w:t>
      </w:r>
      <w:bookmarkEnd w:id="7"/>
    </w:p>
    <w:p w14:paraId="101C9B9D" w14:textId="77777777" w:rsidR="00000000" w:rsidRDefault="00903ADA">
      <w:pPr>
        <w:pStyle w:val="a0"/>
        <w:rPr>
          <w:rFonts w:hint="cs"/>
          <w:rtl/>
        </w:rPr>
      </w:pPr>
    </w:p>
    <w:p w14:paraId="348A9401" w14:textId="77777777" w:rsidR="00000000" w:rsidRDefault="00903ADA">
      <w:pPr>
        <w:pStyle w:val="a0"/>
        <w:ind w:firstLine="0"/>
        <w:rPr>
          <w:rFonts w:hint="cs"/>
          <w:rtl/>
        </w:rPr>
      </w:pPr>
      <w:r>
        <w:rPr>
          <w:rFonts w:hint="cs"/>
          <w:rtl/>
        </w:rPr>
        <w:tab/>
        <w:t xml:space="preserve">אדוני היושב-ראש, כנסת נכבדה, בוקר טוב לכל עם ישראל. </w:t>
      </w:r>
    </w:p>
    <w:p w14:paraId="435CBD29" w14:textId="77777777" w:rsidR="00000000" w:rsidRDefault="00903ADA">
      <w:pPr>
        <w:pStyle w:val="a0"/>
        <w:ind w:firstLine="0"/>
        <w:rPr>
          <w:rFonts w:hint="cs"/>
          <w:rtl/>
        </w:rPr>
      </w:pPr>
    </w:p>
    <w:p w14:paraId="57D19CB8" w14:textId="77777777" w:rsidR="00000000" w:rsidRDefault="00903ADA">
      <w:pPr>
        <w:pStyle w:val="af1"/>
        <w:rPr>
          <w:rtl/>
        </w:rPr>
      </w:pPr>
      <w:r>
        <w:rPr>
          <w:rtl/>
        </w:rPr>
        <w:t>היו"ר ראובן ריבלין:</w:t>
      </w:r>
    </w:p>
    <w:p w14:paraId="1F761BFB" w14:textId="77777777" w:rsidR="00000000" w:rsidRDefault="00903ADA">
      <w:pPr>
        <w:pStyle w:val="a0"/>
        <w:rPr>
          <w:rtl/>
        </w:rPr>
      </w:pPr>
    </w:p>
    <w:p w14:paraId="111C3D8F" w14:textId="77777777" w:rsidR="00000000" w:rsidRDefault="00903ADA">
      <w:pPr>
        <w:pStyle w:val="a0"/>
        <w:rPr>
          <w:rFonts w:hint="cs"/>
          <w:rtl/>
        </w:rPr>
      </w:pPr>
      <w:r>
        <w:rPr>
          <w:rFonts w:hint="cs"/>
          <w:rtl/>
        </w:rPr>
        <w:t>עם ישראל כולו שמע אתמול את הדברים, ול</w:t>
      </w:r>
      <w:r>
        <w:rPr>
          <w:rFonts w:hint="cs"/>
          <w:rtl/>
        </w:rPr>
        <w:t>א אביא בחשבון את הזמן שבו תסביר בתור סגן יושב-ראש הכנסת, לפני שנתחיל בדיון,  מה קרה פה אתמול.</w:t>
      </w:r>
    </w:p>
    <w:p w14:paraId="03725478" w14:textId="77777777" w:rsidR="00000000" w:rsidRDefault="00903ADA">
      <w:pPr>
        <w:pStyle w:val="a0"/>
        <w:rPr>
          <w:rFonts w:hint="cs"/>
          <w:rtl/>
        </w:rPr>
      </w:pPr>
    </w:p>
    <w:p w14:paraId="541F37F0" w14:textId="77777777" w:rsidR="00000000" w:rsidRDefault="00903ADA">
      <w:pPr>
        <w:pStyle w:val="-"/>
        <w:rPr>
          <w:rtl/>
        </w:rPr>
      </w:pPr>
      <w:bookmarkStart w:id="8" w:name="FS000000487T05_11_2003_10_26_27C"/>
      <w:bookmarkEnd w:id="8"/>
      <w:r>
        <w:rPr>
          <w:rtl/>
        </w:rPr>
        <w:t>נסים דהן (ש"ס):</w:t>
      </w:r>
    </w:p>
    <w:p w14:paraId="4CB1E2CE" w14:textId="77777777" w:rsidR="00000000" w:rsidRDefault="00903ADA">
      <w:pPr>
        <w:pStyle w:val="a0"/>
        <w:rPr>
          <w:rtl/>
        </w:rPr>
      </w:pPr>
    </w:p>
    <w:p w14:paraId="5F56D2E6" w14:textId="77777777" w:rsidR="00000000" w:rsidRDefault="00903ADA">
      <w:pPr>
        <w:pStyle w:val="a0"/>
        <w:rPr>
          <w:rFonts w:hint="cs"/>
          <w:rtl/>
        </w:rPr>
      </w:pPr>
      <w:r>
        <w:rPr>
          <w:rFonts w:hint="cs"/>
          <w:rtl/>
        </w:rPr>
        <w:t xml:space="preserve">ברשותך, אדוני היושב-ראש, על-פי בקשתך, אני גם אסביר. אתמול, לקראת השעה 20:00, אחרון הדוברים שהיה רשום ברשימה והיה במשכן </w:t>
      </w:r>
      <w:r>
        <w:rPr>
          <w:rtl/>
        </w:rPr>
        <w:t>–</w:t>
      </w:r>
      <w:r>
        <w:rPr>
          <w:rFonts w:hint="cs"/>
          <w:rtl/>
        </w:rPr>
        <w:t xml:space="preserve"> דיבר, והיו כמה דוברים ש</w:t>
      </w:r>
      <w:r>
        <w:rPr>
          <w:rFonts w:hint="cs"/>
          <w:rtl/>
        </w:rPr>
        <w:t>בגלל אילוצים של האזכרה והעצרות שנערכו ברחבי הארץ לזכרו של ראש הממשלה המנוח, יצחק רבין, קיבלו מראש את אישורו והסכמתו של היושב-ראש להיעדר - -</w:t>
      </w:r>
    </w:p>
    <w:p w14:paraId="20E5A822" w14:textId="77777777" w:rsidR="00000000" w:rsidRDefault="00903ADA">
      <w:pPr>
        <w:pStyle w:val="a0"/>
        <w:rPr>
          <w:rFonts w:hint="cs"/>
          <w:rtl/>
        </w:rPr>
      </w:pPr>
    </w:p>
    <w:p w14:paraId="256FED61" w14:textId="77777777" w:rsidR="00000000" w:rsidRDefault="00903ADA">
      <w:pPr>
        <w:pStyle w:val="af1"/>
        <w:rPr>
          <w:rtl/>
        </w:rPr>
      </w:pPr>
      <w:r>
        <w:rPr>
          <w:rtl/>
        </w:rPr>
        <w:t>היו"ר ראובן ריבלין:</w:t>
      </w:r>
    </w:p>
    <w:p w14:paraId="51F27196" w14:textId="77777777" w:rsidR="00000000" w:rsidRDefault="00903ADA">
      <w:pPr>
        <w:pStyle w:val="a0"/>
        <w:rPr>
          <w:rtl/>
        </w:rPr>
      </w:pPr>
    </w:p>
    <w:p w14:paraId="5CFC6F0B" w14:textId="77777777" w:rsidR="00000000" w:rsidRDefault="00903ADA">
      <w:pPr>
        <w:pStyle w:val="a0"/>
        <w:rPr>
          <w:rFonts w:hint="cs"/>
          <w:rtl/>
        </w:rPr>
      </w:pPr>
      <w:r>
        <w:rPr>
          <w:rFonts w:hint="cs"/>
          <w:rtl/>
        </w:rPr>
        <w:t>החל משעה 17:30.</w:t>
      </w:r>
    </w:p>
    <w:p w14:paraId="5B3CD3E2" w14:textId="77777777" w:rsidR="00000000" w:rsidRDefault="00903ADA">
      <w:pPr>
        <w:pStyle w:val="a0"/>
        <w:rPr>
          <w:rFonts w:hint="cs"/>
          <w:rtl/>
        </w:rPr>
      </w:pPr>
    </w:p>
    <w:p w14:paraId="47996B9A" w14:textId="77777777" w:rsidR="00000000" w:rsidRDefault="00903ADA">
      <w:pPr>
        <w:pStyle w:val="-"/>
        <w:rPr>
          <w:rtl/>
        </w:rPr>
      </w:pPr>
      <w:bookmarkStart w:id="9" w:name="FS000000487T05_11_2003_10_28_59C"/>
      <w:bookmarkEnd w:id="9"/>
      <w:r>
        <w:rPr>
          <w:rtl/>
        </w:rPr>
        <w:t>נסים דהן (ש"ס):</w:t>
      </w:r>
    </w:p>
    <w:p w14:paraId="63C1DF5D" w14:textId="77777777" w:rsidR="00000000" w:rsidRDefault="00903ADA">
      <w:pPr>
        <w:pStyle w:val="a0"/>
        <w:rPr>
          <w:rtl/>
        </w:rPr>
      </w:pPr>
    </w:p>
    <w:p w14:paraId="1FA2EC9F" w14:textId="77777777" w:rsidR="00000000" w:rsidRDefault="00903ADA">
      <w:pPr>
        <w:pStyle w:val="a0"/>
        <w:rPr>
          <w:rFonts w:hint="cs"/>
          <w:rtl/>
        </w:rPr>
      </w:pPr>
      <w:r>
        <w:rPr>
          <w:rFonts w:hint="cs"/>
          <w:rtl/>
        </w:rPr>
        <w:t>- - בלי שהם יפסידו את זכות הדיבור במליאה בנושא התקציב. ואומנ</w:t>
      </w:r>
      <w:r>
        <w:rPr>
          <w:rFonts w:hint="cs"/>
          <w:rtl/>
        </w:rPr>
        <w:t>ם, כך הם נהגו.</w:t>
      </w:r>
    </w:p>
    <w:p w14:paraId="485C5093" w14:textId="77777777" w:rsidR="00000000" w:rsidRDefault="00903ADA">
      <w:pPr>
        <w:pStyle w:val="a0"/>
        <w:rPr>
          <w:rFonts w:hint="cs"/>
          <w:rtl/>
        </w:rPr>
      </w:pPr>
    </w:p>
    <w:p w14:paraId="188BF5D1" w14:textId="77777777" w:rsidR="00000000" w:rsidRDefault="00903ADA">
      <w:pPr>
        <w:pStyle w:val="a0"/>
        <w:rPr>
          <w:rFonts w:hint="cs"/>
          <w:rtl/>
        </w:rPr>
      </w:pPr>
      <w:r>
        <w:rPr>
          <w:rFonts w:hint="cs"/>
          <w:rtl/>
        </w:rPr>
        <w:t xml:space="preserve">ולכן, אף שלכאורה נקרא שמו של אחרון הדוברים ברשימה וננעלה הישיבה, אותם 25 דוברים שקיבלו מראש את רשות היושב-ראש </w:t>
      </w:r>
      <w:r>
        <w:rPr>
          <w:rtl/>
        </w:rPr>
        <w:t>–</w:t>
      </w:r>
      <w:r>
        <w:rPr>
          <w:rFonts w:hint="cs"/>
          <w:rtl/>
        </w:rPr>
        <w:t xml:space="preserve"> עברו מראש לדבר היום.</w:t>
      </w:r>
    </w:p>
    <w:p w14:paraId="4C62014E" w14:textId="77777777" w:rsidR="00000000" w:rsidRDefault="00903ADA">
      <w:pPr>
        <w:pStyle w:val="a0"/>
        <w:rPr>
          <w:rFonts w:hint="cs"/>
          <w:rtl/>
        </w:rPr>
      </w:pPr>
    </w:p>
    <w:p w14:paraId="66D8F7E2" w14:textId="77777777" w:rsidR="00000000" w:rsidRDefault="00903ADA">
      <w:pPr>
        <w:pStyle w:val="af0"/>
        <w:rPr>
          <w:rtl/>
        </w:rPr>
      </w:pPr>
      <w:r>
        <w:rPr>
          <w:rFonts w:hint="eastAsia"/>
          <w:rtl/>
        </w:rPr>
        <w:t>רוני</w:t>
      </w:r>
      <w:r>
        <w:rPr>
          <w:rtl/>
        </w:rPr>
        <w:t xml:space="preserve"> בר-און (הליכוד):</w:t>
      </w:r>
    </w:p>
    <w:p w14:paraId="2CAA7E2E" w14:textId="77777777" w:rsidR="00000000" w:rsidRDefault="00903ADA">
      <w:pPr>
        <w:pStyle w:val="a0"/>
        <w:rPr>
          <w:rFonts w:hint="cs"/>
          <w:rtl/>
        </w:rPr>
      </w:pPr>
    </w:p>
    <w:p w14:paraId="23B785D3" w14:textId="77777777" w:rsidR="00000000" w:rsidRDefault="00903ADA">
      <w:pPr>
        <w:pStyle w:val="a0"/>
        <w:rPr>
          <w:rFonts w:hint="cs"/>
          <w:rtl/>
        </w:rPr>
      </w:pPr>
      <w:r>
        <w:rPr>
          <w:rFonts w:hint="cs"/>
          <w:rtl/>
        </w:rPr>
        <w:t>לאור ההודעה הזאת אני מבקש הצעה לסדר.</w:t>
      </w:r>
    </w:p>
    <w:p w14:paraId="5295C4B2" w14:textId="77777777" w:rsidR="00000000" w:rsidRDefault="00903ADA">
      <w:pPr>
        <w:pStyle w:val="a0"/>
        <w:rPr>
          <w:rFonts w:hint="cs"/>
          <w:rtl/>
        </w:rPr>
      </w:pPr>
    </w:p>
    <w:p w14:paraId="56A7C0B9" w14:textId="77777777" w:rsidR="00000000" w:rsidRDefault="00903ADA">
      <w:pPr>
        <w:pStyle w:val="af1"/>
        <w:rPr>
          <w:rtl/>
        </w:rPr>
      </w:pPr>
      <w:r>
        <w:rPr>
          <w:rtl/>
        </w:rPr>
        <w:t>היו"ר ראובן ריבלין:</w:t>
      </w:r>
    </w:p>
    <w:p w14:paraId="7C994DCC" w14:textId="77777777" w:rsidR="00000000" w:rsidRDefault="00903ADA">
      <w:pPr>
        <w:pStyle w:val="a0"/>
        <w:rPr>
          <w:rtl/>
        </w:rPr>
      </w:pPr>
    </w:p>
    <w:p w14:paraId="204A8E16" w14:textId="77777777" w:rsidR="00000000" w:rsidRDefault="00903ADA">
      <w:pPr>
        <w:pStyle w:val="a0"/>
        <w:rPr>
          <w:rFonts w:hint="cs"/>
          <w:rtl/>
        </w:rPr>
      </w:pPr>
      <w:r>
        <w:rPr>
          <w:rFonts w:hint="cs"/>
          <w:rtl/>
        </w:rPr>
        <w:t>לא, אדוני. בבקשה, אדוני.</w:t>
      </w:r>
    </w:p>
    <w:p w14:paraId="6739A8F2" w14:textId="77777777" w:rsidR="00000000" w:rsidRDefault="00903ADA">
      <w:pPr>
        <w:pStyle w:val="a0"/>
        <w:rPr>
          <w:rFonts w:hint="cs"/>
          <w:rtl/>
        </w:rPr>
      </w:pPr>
    </w:p>
    <w:p w14:paraId="2A134CA4" w14:textId="77777777" w:rsidR="00000000" w:rsidRDefault="00903ADA">
      <w:pPr>
        <w:pStyle w:val="af0"/>
        <w:rPr>
          <w:rtl/>
        </w:rPr>
      </w:pPr>
      <w:r>
        <w:rPr>
          <w:rFonts w:hint="eastAsia"/>
          <w:rtl/>
        </w:rPr>
        <w:t>רוני</w:t>
      </w:r>
      <w:r>
        <w:rPr>
          <w:rtl/>
        </w:rPr>
        <w:t xml:space="preserve"> בר-און (הליכוד):</w:t>
      </w:r>
    </w:p>
    <w:p w14:paraId="41700BAA" w14:textId="77777777" w:rsidR="00000000" w:rsidRDefault="00903ADA">
      <w:pPr>
        <w:pStyle w:val="a0"/>
        <w:rPr>
          <w:rFonts w:hint="cs"/>
          <w:rtl/>
        </w:rPr>
      </w:pPr>
    </w:p>
    <w:p w14:paraId="027C5BAB" w14:textId="77777777" w:rsidR="00000000" w:rsidRDefault="00903ADA">
      <w:pPr>
        <w:pStyle w:val="a0"/>
        <w:ind w:firstLine="0"/>
        <w:rPr>
          <w:rFonts w:hint="cs"/>
          <w:rtl/>
        </w:rPr>
      </w:pPr>
      <w:r>
        <w:rPr>
          <w:rFonts w:hint="cs"/>
          <w:rtl/>
        </w:rPr>
        <w:tab/>
        <w:t xml:space="preserve">אני מבקש רק להגיב. </w:t>
      </w:r>
    </w:p>
    <w:p w14:paraId="77D5599A" w14:textId="77777777" w:rsidR="00000000" w:rsidRDefault="00903ADA">
      <w:pPr>
        <w:pStyle w:val="a0"/>
        <w:ind w:firstLine="0"/>
        <w:rPr>
          <w:rFonts w:hint="cs"/>
          <w:rtl/>
        </w:rPr>
      </w:pPr>
    </w:p>
    <w:p w14:paraId="4EDB68C6" w14:textId="77777777" w:rsidR="00000000" w:rsidRDefault="00903ADA">
      <w:pPr>
        <w:pStyle w:val="af1"/>
        <w:rPr>
          <w:rtl/>
        </w:rPr>
      </w:pPr>
      <w:r>
        <w:rPr>
          <w:rtl/>
        </w:rPr>
        <w:t>היו"ר ראובן ריבלין:</w:t>
      </w:r>
    </w:p>
    <w:p w14:paraId="524F6033" w14:textId="77777777" w:rsidR="00000000" w:rsidRDefault="00903ADA">
      <w:pPr>
        <w:pStyle w:val="a0"/>
        <w:rPr>
          <w:rtl/>
        </w:rPr>
      </w:pPr>
    </w:p>
    <w:p w14:paraId="4A2A706C" w14:textId="77777777" w:rsidR="00000000" w:rsidRDefault="00903ADA">
      <w:pPr>
        <w:pStyle w:val="a0"/>
        <w:rPr>
          <w:rFonts w:hint="cs"/>
          <w:rtl/>
        </w:rPr>
      </w:pPr>
      <w:r>
        <w:rPr>
          <w:rFonts w:hint="cs"/>
          <w:rtl/>
        </w:rPr>
        <w:t>שמעתי, אדוני. אין שום צורך בתגובה. הוא נואם.</w:t>
      </w:r>
    </w:p>
    <w:p w14:paraId="5927CEA7" w14:textId="77777777" w:rsidR="00000000" w:rsidRDefault="00903ADA">
      <w:pPr>
        <w:pStyle w:val="a0"/>
        <w:rPr>
          <w:rFonts w:hint="cs"/>
          <w:rtl/>
        </w:rPr>
      </w:pPr>
    </w:p>
    <w:p w14:paraId="672FBA54" w14:textId="77777777" w:rsidR="00000000" w:rsidRDefault="00903ADA">
      <w:pPr>
        <w:pStyle w:val="-"/>
        <w:rPr>
          <w:rtl/>
        </w:rPr>
      </w:pPr>
      <w:bookmarkStart w:id="10" w:name="FS000000487T05_11_2003_10_31_57C"/>
      <w:bookmarkEnd w:id="10"/>
      <w:r>
        <w:rPr>
          <w:rtl/>
        </w:rPr>
        <w:t>נסים דהן (ש"ס):</w:t>
      </w:r>
    </w:p>
    <w:p w14:paraId="2D0C044E" w14:textId="77777777" w:rsidR="00000000" w:rsidRDefault="00903ADA">
      <w:pPr>
        <w:pStyle w:val="a0"/>
        <w:rPr>
          <w:rtl/>
        </w:rPr>
      </w:pPr>
    </w:p>
    <w:p w14:paraId="410DEB5E" w14:textId="77777777" w:rsidR="00000000" w:rsidRDefault="00903ADA">
      <w:pPr>
        <w:pStyle w:val="a0"/>
        <w:rPr>
          <w:rFonts w:hint="cs"/>
          <w:rtl/>
        </w:rPr>
      </w:pPr>
      <w:r>
        <w:rPr>
          <w:rFonts w:hint="cs"/>
          <w:rtl/>
        </w:rPr>
        <w:t>חבר הכנסת גדעון סער ויושב-ראש ועדת הכנסת, חבר הכנסת רוני בר-און, ערערו על החלטת היושב-ראש וביקשו לציין, שבהחלטת הכנסת נאמר במ</w:t>
      </w:r>
      <w:r>
        <w:rPr>
          <w:rFonts w:hint="cs"/>
          <w:rtl/>
        </w:rPr>
        <w:t xml:space="preserve">פורש, שמי שלא יהיה כאן, יפסיד את תורו. ואומנם כך נעשה, ומי שלא היה כאן שלא ברשות </w:t>
      </w:r>
      <w:r>
        <w:rPr>
          <w:rtl/>
        </w:rPr>
        <w:t>–</w:t>
      </w:r>
      <w:r>
        <w:rPr>
          <w:rFonts w:hint="cs"/>
          <w:rtl/>
        </w:rPr>
        <w:t xml:space="preserve"> הפסיד את תורו.</w:t>
      </w:r>
    </w:p>
    <w:p w14:paraId="4E0B567B" w14:textId="77777777" w:rsidR="00000000" w:rsidRDefault="00903ADA">
      <w:pPr>
        <w:pStyle w:val="a0"/>
        <w:rPr>
          <w:rFonts w:hint="cs"/>
          <w:rtl/>
        </w:rPr>
      </w:pPr>
    </w:p>
    <w:p w14:paraId="240184A7" w14:textId="77777777" w:rsidR="00000000" w:rsidRDefault="00903ADA">
      <w:pPr>
        <w:pStyle w:val="af1"/>
        <w:rPr>
          <w:rtl/>
        </w:rPr>
      </w:pPr>
      <w:r>
        <w:rPr>
          <w:rtl/>
        </w:rPr>
        <w:t>היו"ר ראובן ריבלין:</w:t>
      </w:r>
    </w:p>
    <w:p w14:paraId="694AB795" w14:textId="77777777" w:rsidR="00000000" w:rsidRDefault="00903ADA">
      <w:pPr>
        <w:pStyle w:val="a0"/>
        <w:rPr>
          <w:rtl/>
        </w:rPr>
      </w:pPr>
    </w:p>
    <w:p w14:paraId="7271C2D1" w14:textId="77777777" w:rsidR="00000000" w:rsidRDefault="00903ADA">
      <w:pPr>
        <w:pStyle w:val="a0"/>
        <w:rPr>
          <w:rFonts w:hint="cs"/>
          <w:rtl/>
        </w:rPr>
      </w:pPr>
      <w:r>
        <w:rPr>
          <w:rFonts w:hint="cs"/>
          <w:rtl/>
        </w:rPr>
        <w:t>נכון.</w:t>
      </w:r>
    </w:p>
    <w:p w14:paraId="114BB727" w14:textId="77777777" w:rsidR="00000000" w:rsidRDefault="00903ADA">
      <w:pPr>
        <w:pStyle w:val="a0"/>
        <w:rPr>
          <w:rFonts w:hint="cs"/>
          <w:rtl/>
        </w:rPr>
      </w:pPr>
    </w:p>
    <w:p w14:paraId="20BE03F3" w14:textId="77777777" w:rsidR="00000000" w:rsidRDefault="00903ADA">
      <w:pPr>
        <w:pStyle w:val="-"/>
        <w:rPr>
          <w:rtl/>
        </w:rPr>
      </w:pPr>
      <w:bookmarkStart w:id="11" w:name="FS000000487T05_11_2003_10_33_01C"/>
      <w:bookmarkEnd w:id="11"/>
    </w:p>
    <w:p w14:paraId="34AA3E45" w14:textId="77777777" w:rsidR="00000000" w:rsidRDefault="00903ADA">
      <w:pPr>
        <w:pStyle w:val="-"/>
        <w:rPr>
          <w:rtl/>
        </w:rPr>
      </w:pPr>
      <w:r>
        <w:rPr>
          <w:rtl/>
        </w:rPr>
        <w:t>נסים דהן (ש"ס):</w:t>
      </w:r>
    </w:p>
    <w:p w14:paraId="0223B15D" w14:textId="77777777" w:rsidR="00000000" w:rsidRDefault="00903ADA">
      <w:pPr>
        <w:pStyle w:val="a0"/>
        <w:rPr>
          <w:rtl/>
        </w:rPr>
      </w:pPr>
    </w:p>
    <w:p w14:paraId="2E57FD86" w14:textId="77777777" w:rsidR="00000000" w:rsidRDefault="00903ADA">
      <w:pPr>
        <w:pStyle w:val="a0"/>
        <w:rPr>
          <w:rFonts w:hint="cs"/>
          <w:rtl/>
        </w:rPr>
      </w:pPr>
      <w:r>
        <w:rPr>
          <w:rFonts w:hint="cs"/>
          <w:rtl/>
        </w:rPr>
        <w:t>אי-אפשר להעניש את אלה שלא היו כאן ברשות, ויושב-ראש הכנסת הוא היחיד שיכול לתת רשות לחבר הכנסת להיעדר, וברגע שהוא</w:t>
      </w:r>
      <w:r>
        <w:rPr>
          <w:rFonts w:hint="cs"/>
          <w:rtl/>
        </w:rPr>
        <w:t xml:space="preserve"> נתן לו רשות להיעדר, חבר הכנסת לא צריך להיענש על זה שהוא קיבל רשות להיעדר.</w:t>
      </w:r>
    </w:p>
    <w:p w14:paraId="00A5D521" w14:textId="77777777" w:rsidR="00000000" w:rsidRDefault="00903ADA">
      <w:pPr>
        <w:pStyle w:val="a0"/>
        <w:rPr>
          <w:rFonts w:hint="cs"/>
          <w:rtl/>
        </w:rPr>
      </w:pPr>
    </w:p>
    <w:p w14:paraId="74EDF620" w14:textId="77777777" w:rsidR="00000000" w:rsidRDefault="00903ADA">
      <w:pPr>
        <w:pStyle w:val="af1"/>
        <w:rPr>
          <w:rtl/>
        </w:rPr>
      </w:pPr>
      <w:r>
        <w:rPr>
          <w:rtl/>
        </w:rPr>
        <w:t>היו"ר ראובן ריבלין:</w:t>
      </w:r>
    </w:p>
    <w:p w14:paraId="68083118" w14:textId="77777777" w:rsidR="00000000" w:rsidRDefault="00903ADA">
      <w:pPr>
        <w:pStyle w:val="a0"/>
        <w:rPr>
          <w:rtl/>
        </w:rPr>
      </w:pPr>
    </w:p>
    <w:p w14:paraId="1D505AAF" w14:textId="77777777" w:rsidR="00000000" w:rsidRDefault="00903ADA">
      <w:pPr>
        <w:pStyle w:val="a0"/>
        <w:rPr>
          <w:rFonts w:hint="cs"/>
          <w:rtl/>
        </w:rPr>
      </w:pPr>
      <w:r>
        <w:rPr>
          <w:rFonts w:hint="cs"/>
          <w:rtl/>
        </w:rPr>
        <w:t>מאה אחוז, אני מאוד מודה לאדוני. עכשיו אדוני יכול להתחיל בדיון על התקציב. בבקשה.</w:t>
      </w:r>
    </w:p>
    <w:p w14:paraId="2EB3B3CE" w14:textId="77777777" w:rsidR="00000000" w:rsidRDefault="00903ADA">
      <w:pPr>
        <w:pStyle w:val="a0"/>
        <w:rPr>
          <w:rFonts w:hint="cs"/>
          <w:rtl/>
        </w:rPr>
      </w:pPr>
    </w:p>
    <w:p w14:paraId="3F05C392" w14:textId="77777777" w:rsidR="00000000" w:rsidRDefault="00903ADA">
      <w:pPr>
        <w:pStyle w:val="-"/>
        <w:rPr>
          <w:rtl/>
        </w:rPr>
      </w:pPr>
      <w:bookmarkStart w:id="12" w:name="FS000000487T05_11_2003_10_34_02C"/>
      <w:bookmarkEnd w:id="12"/>
      <w:r>
        <w:rPr>
          <w:rtl/>
        </w:rPr>
        <w:t>נסים דהן (ש"ס):</w:t>
      </w:r>
    </w:p>
    <w:p w14:paraId="5B2C9ACB" w14:textId="77777777" w:rsidR="00000000" w:rsidRDefault="00903ADA">
      <w:pPr>
        <w:pStyle w:val="a0"/>
        <w:rPr>
          <w:rtl/>
        </w:rPr>
      </w:pPr>
    </w:p>
    <w:p w14:paraId="593B4705" w14:textId="77777777" w:rsidR="00000000" w:rsidRDefault="00903ADA">
      <w:pPr>
        <w:pStyle w:val="a0"/>
        <w:rPr>
          <w:rFonts w:hint="cs"/>
          <w:rtl/>
        </w:rPr>
      </w:pPr>
      <w:r>
        <w:rPr>
          <w:rFonts w:hint="cs"/>
          <w:rtl/>
        </w:rPr>
        <w:t xml:space="preserve">תודה. </w:t>
      </w:r>
    </w:p>
    <w:p w14:paraId="52206C86" w14:textId="77777777" w:rsidR="00000000" w:rsidRDefault="00903ADA">
      <w:pPr>
        <w:pStyle w:val="a0"/>
        <w:rPr>
          <w:rFonts w:hint="cs"/>
          <w:rtl/>
        </w:rPr>
      </w:pPr>
    </w:p>
    <w:p w14:paraId="40F02520" w14:textId="77777777" w:rsidR="00000000" w:rsidRDefault="00903ADA">
      <w:pPr>
        <w:pStyle w:val="a0"/>
        <w:rPr>
          <w:rFonts w:hint="cs"/>
          <w:rtl/>
        </w:rPr>
      </w:pPr>
      <w:r>
        <w:rPr>
          <w:rFonts w:hint="cs"/>
          <w:rtl/>
        </w:rPr>
        <w:t>אדוני היושב-ראש, חברי חברי הכנסת, שוב, פעם אחר פעם, א</w:t>
      </w:r>
      <w:r>
        <w:rPr>
          <w:rFonts w:hint="cs"/>
          <w:rtl/>
        </w:rPr>
        <w:t xml:space="preserve">נו עדים לתקציב שמוגש על-ידי הממשלה, ולצערי הרב, בנקודות רבות הוא מנותק מן המציאות, מנותק מן האזרחים, עד כדי התאכזרות, עד כדי התעללות ממש. </w:t>
      </w:r>
    </w:p>
    <w:p w14:paraId="57CD0B4C" w14:textId="77777777" w:rsidR="00000000" w:rsidRDefault="00903ADA">
      <w:pPr>
        <w:pStyle w:val="a0"/>
        <w:rPr>
          <w:rFonts w:hint="cs"/>
          <w:rtl/>
        </w:rPr>
      </w:pPr>
    </w:p>
    <w:p w14:paraId="7037582B" w14:textId="77777777" w:rsidR="00000000" w:rsidRDefault="00903ADA">
      <w:pPr>
        <w:pStyle w:val="a0"/>
        <w:rPr>
          <w:rFonts w:hint="cs"/>
          <w:rtl/>
        </w:rPr>
      </w:pPr>
      <w:r>
        <w:rPr>
          <w:rFonts w:hint="cs"/>
          <w:rtl/>
        </w:rPr>
        <w:t>אתן דוגמאות מספר, חבר הכנסת רוני בר-און, כדי שתבינו, ידידי היקרים, חברי הכנסת ואדוני שר הפנים, עד לאיזו שפלות הממשלה</w:t>
      </w:r>
      <w:r>
        <w:rPr>
          <w:rFonts w:hint="cs"/>
          <w:rtl/>
        </w:rPr>
        <w:t xml:space="preserve"> שאדוני חבר בה יכולה להגיע, ולפעמים בלי לשים לב. כמה דוגמאות פשוטות, שאין להן כיסוי.</w:t>
      </w:r>
    </w:p>
    <w:p w14:paraId="163E699A" w14:textId="77777777" w:rsidR="00000000" w:rsidRDefault="00903ADA">
      <w:pPr>
        <w:pStyle w:val="a0"/>
        <w:rPr>
          <w:rFonts w:hint="cs"/>
          <w:rtl/>
        </w:rPr>
      </w:pPr>
    </w:p>
    <w:p w14:paraId="7365F5B6" w14:textId="77777777" w:rsidR="00000000" w:rsidRDefault="00903ADA">
      <w:pPr>
        <w:pStyle w:val="af0"/>
        <w:rPr>
          <w:rtl/>
        </w:rPr>
      </w:pPr>
      <w:r>
        <w:rPr>
          <w:rFonts w:hint="eastAsia"/>
          <w:rtl/>
        </w:rPr>
        <w:t>רוני</w:t>
      </w:r>
      <w:r>
        <w:rPr>
          <w:rtl/>
        </w:rPr>
        <w:t xml:space="preserve"> בר-און (הליכוד):</w:t>
      </w:r>
    </w:p>
    <w:p w14:paraId="29902CDF" w14:textId="77777777" w:rsidR="00000000" w:rsidRDefault="00903ADA">
      <w:pPr>
        <w:pStyle w:val="a0"/>
        <w:rPr>
          <w:rFonts w:hint="cs"/>
          <w:rtl/>
        </w:rPr>
      </w:pPr>
    </w:p>
    <w:p w14:paraId="1B163444" w14:textId="77777777" w:rsidR="00000000" w:rsidRDefault="00903ADA">
      <w:pPr>
        <w:pStyle w:val="a0"/>
        <w:rPr>
          <w:rFonts w:hint="cs"/>
          <w:rtl/>
        </w:rPr>
      </w:pPr>
      <w:r>
        <w:rPr>
          <w:rFonts w:hint="cs"/>
          <w:rtl/>
        </w:rPr>
        <w:t xml:space="preserve">אפשר להשתמש במלה "שפל" במקום במלה "שפלות". יש הבדל גדול. </w:t>
      </w:r>
    </w:p>
    <w:p w14:paraId="3DDFD298" w14:textId="77777777" w:rsidR="00000000" w:rsidRDefault="00903ADA">
      <w:pPr>
        <w:pStyle w:val="a0"/>
        <w:rPr>
          <w:rFonts w:hint="cs"/>
          <w:rtl/>
        </w:rPr>
      </w:pPr>
    </w:p>
    <w:p w14:paraId="4E9EEC68" w14:textId="77777777" w:rsidR="00000000" w:rsidRDefault="00903ADA">
      <w:pPr>
        <w:pStyle w:val="-"/>
        <w:rPr>
          <w:rtl/>
        </w:rPr>
      </w:pPr>
      <w:bookmarkStart w:id="13" w:name="FS000000487T05_11_2003_10_36_30C"/>
      <w:bookmarkEnd w:id="13"/>
      <w:r>
        <w:rPr>
          <w:rtl/>
        </w:rPr>
        <w:t>נסים דהן (ש"ס):</w:t>
      </w:r>
    </w:p>
    <w:p w14:paraId="41E02DCB" w14:textId="77777777" w:rsidR="00000000" w:rsidRDefault="00903ADA">
      <w:pPr>
        <w:pStyle w:val="a0"/>
        <w:rPr>
          <w:rtl/>
        </w:rPr>
      </w:pPr>
    </w:p>
    <w:p w14:paraId="5049A0AF" w14:textId="77777777" w:rsidR="00000000" w:rsidRDefault="00903ADA">
      <w:pPr>
        <w:pStyle w:val="a0"/>
        <w:rPr>
          <w:rFonts w:hint="cs"/>
          <w:rtl/>
        </w:rPr>
      </w:pPr>
      <w:r>
        <w:rPr>
          <w:rFonts w:hint="cs"/>
          <w:rtl/>
        </w:rPr>
        <w:t>שפל. אדוני, אני מקבל את התיקון.</w:t>
      </w:r>
    </w:p>
    <w:p w14:paraId="33A62E8B" w14:textId="77777777" w:rsidR="00000000" w:rsidRDefault="00903ADA">
      <w:pPr>
        <w:pStyle w:val="a0"/>
        <w:rPr>
          <w:rFonts w:hint="cs"/>
          <w:rtl/>
        </w:rPr>
      </w:pPr>
    </w:p>
    <w:p w14:paraId="09546397" w14:textId="77777777" w:rsidR="00000000" w:rsidRDefault="00903ADA">
      <w:pPr>
        <w:pStyle w:val="af1"/>
        <w:rPr>
          <w:rtl/>
        </w:rPr>
      </w:pPr>
      <w:r>
        <w:rPr>
          <w:rtl/>
        </w:rPr>
        <w:t>היו"ר ראובן ריבלין:</w:t>
      </w:r>
    </w:p>
    <w:p w14:paraId="057D4A36" w14:textId="77777777" w:rsidR="00000000" w:rsidRDefault="00903ADA">
      <w:pPr>
        <w:pStyle w:val="a0"/>
        <w:rPr>
          <w:rtl/>
        </w:rPr>
      </w:pPr>
    </w:p>
    <w:p w14:paraId="3294AF7E" w14:textId="77777777" w:rsidR="00000000" w:rsidRDefault="00903ADA">
      <w:pPr>
        <w:pStyle w:val="a0"/>
        <w:rPr>
          <w:rFonts w:hint="cs"/>
          <w:rtl/>
        </w:rPr>
      </w:pPr>
      <w:r>
        <w:rPr>
          <w:rFonts w:hint="cs"/>
          <w:rtl/>
        </w:rPr>
        <w:t>אני מודה מאוד ליו</w:t>
      </w:r>
      <w:r>
        <w:rPr>
          <w:rFonts w:hint="cs"/>
          <w:rtl/>
        </w:rPr>
        <w:t>שב-ראש ועדת הכנסת על הערתו החשובה.</w:t>
      </w:r>
    </w:p>
    <w:p w14:paraId="0D1D3F41" w14:textId="77777777" w:rsidR="00000000" w:rsidRDefault="00903ADA">
      <w:pPr>
        <w:pStyle w:val="a0"/>
        <w:rPr>
          <w:rFonts w:hint="cs"/>
          <w:rtl/>
        </w:rPr>
      </w:pPr>
    </w:p>
    <w:p w14:paraId="36106938" w14:textId="77777777" w:rsidR="00000000" w:rsidRDefault="00903ADA">
      <w:pPr>
        <w:pStyle w:val="-"/>
        <w:rPr>
          <w:rtl/>
        </w:rPr>
      </w:pPr>
      <w:bookmarkStart w:id="14" w:name="FS000000487T05_11_2003_10_36_52C"/>
      <w:bookmarkEnd w:id="14"/>
      <w:r>
        <w:rPr>
          <w:rtl/>
        </w:rPr>
        <w:t>נסים דהן (ש"ס):</w:t>
      </w:r>
    </w:p>
    <w:p w14:paraId="2EA1638F" w14:textId="77777777" w:rsidR="00000000" w:rsidRDefault="00903ADA">
      <w:pPr>
        <w:pStyle w:val="a0"/>
        <w:rPr>
          <w:rtl/>
        </w:rPr>
      </w:pPr>
    </w:p>
    <w:p w14:paraId="0075331B" w14:textId="77777777" w:rsidR="00000000" w:rsidRDefault="00903ADA">
      <w:pPr>
        <w:pStyle w:val="a0"/>
        <w:ind w:firstLine="0"/>
        <w:rPr>
          <w:rFonts w:hint="cs"/>
          <w:rtl/>
        </w:rPr>
      </w:pPr>
      <w:r>
        <w:rPr>
          <w:rFonts w:hint="cs"/>
          <w:rtl/>
        </w:rPr>
        <w:tab/>
        <w:t>אתן כמה דוגמאות עד איזה שפל מדרגה יכולה הממשלה להגיע. חברי מהאופוזיציה, תקשיבו. כמה דוגמאות פשוטות, ריבונו של עולם. הדוגמה הראשונה: יקוזזו מסל התרופות במערכת הבריאות 250 מיליון שקלים. אתם מבינים מה המשמ</w:t>
      </w:r>
      <w:r>
        <w:rPr>
          <w:rFonts w:hint="cs"/>
          <w:rtl/>
        </w:rPr>
        <w:t xml:space="preserve">עות? סל התרופות במדינת ישראל בנוי כך שבשנים האחרונות הוא התעדכן בתרופות החדשניות ביותר ובטכנולוגיות החדשניות ביותר, ומה לעשות, טכנולוגיה חדשה ותרופה חדשה עולות הון תועפות. 250 מיליון שקל </w:t>
      </w:r>
      <w:r>
        <w:rPr>
          <w:rtl/>
        </w:rPr>
        <w:t>–</w:t>
      </w:r>
      <w:r>
        <w:rPr>
          <w:rFonts w:hint="cs"/>
          <w:rtl/>
        </w:rPr>
        <w:t xml:space="preserve"> זה לא "אקמול" ועוד כמה תרופות שאפשר לרכוש בבית-מרקחת. 250 מיליון שק</w:t>
      </w:r>
      <w:r>
        <w:rPr>
          <w:rFonts w:hint="cs"/>
          <w:rtl/>
        </w:rPr>
        <w:t xml:space="preserve">ל </w:t>
      </w:r>
      <w:r>
        <w:rPr>
          <w:rtl/>
        </w:rPr>
        <w:t>–</w:t>
      </w:r>
      <w:r>
        <w:rPr>
          <w:rFonts w:hint="cs"/>
          <w:rtl/>
        </w:rPr>
        <w:t xml:space="preserve"> אלה רק אותן תרופות יקרות שהן לא בהישג יד של האזרח הקטן בבית-מרקחת פרטי. אלה חייבות להיות אותן תרופות מצילות חיים שניתנות רק בבית-חולים ורק בפיקוח רופא. לא ייתכן אחרת.</w:t>
      </w:r>
    </w:p>
    <w:p w14:paraId="2B36313B" w14:textId="77777777" w:rsidR="00000000" w:rsidRDefault="00903ADA">
      <w:pPr>
        <w:pStyle w:val="a0"/>
        <w:ind w:firstLine="0"/>
        <w:rPr>
          <w:rFonts w:hint="cs"/>
          <w:rtl/>
        </w:rPr>
      </w:pPr>
    </w:p>
    <w:p w14:paraId="590B7488" w14:textId="77777777" w:rsidR="00000000" w:rsidRDefault="00903ADA">
      <w:pPr>
        <w:pStyle w:val="a0"/>
        <w:ind w:firstLine="720"/>
        <w:rPr>
          <w:rFonts w:hint="cs"/>
          <w:rtl/>
        </w:rPr>
      </w:pPr>
      <w:r>
        <w:rPr>
          <w:rFonts w:hint="cs"/>
          <w:rtl/>
        </w:rPr>
        <w:t xml:space="preserve"> אם היו מקצצים ב"אקמול", מילא, חברת הכנסת אילנה כהן וחבר הכנסת אחמד טיבי ילכו לקנות </w:t>
      </w:r>
      <w:r>
        <w:rPr>
          <w:rFonts w:hint="cs"/>
          <w:rtl/>
        </w:rPr>
        <w:t xml:space="preserve">את זה בבית-מרקחת, אבל "גליבק", שעולה 40 מיליון שקל אי-אפשר לקנות בבית-מרקחת, אי-אפשר. אז מה יעשו אותם אנשים שלקו בסרטן הדם ורק "גליבק" מציל את חייהם? מה הם יעשו? ריבונו של עולם, מה הם יעשו? הם ישלמו 40 מיליון שקל מהכיס? אתם מכירים היום חולה אחד שיכול לשלם </w:t>
      </w:r>
      <w:r>
        <w:rPr>
          <w:rFonts w:hint="cs"/>
          <w:rtl/>
        </w:rPr>
        <w:t xml:space="preserve">מכיסו הפרטי את עלות הטיפול ב"גליבק"? או "טמודל", לא "גליבק". אתם מכירים חולה אחד שיכול לשלם תמורת "טמודל" מכיסו הפרטי? מה האטימות הזאת ושפל המדרגה שממשלה יכולה להגיע אליהם? </w:t>
      </w:r>
    </w:p>
    <w:p w14:paraId="2782716B" w14:textId="77777777" w:rsidR="00000000" w:rsidRDefault="00903ADA">
      <w:pPr>
        <w:pStyle w:val="a0"/>
        <w:ind w:firstLine="720"/>
        <w:rPr>
          <w:rFonts w:hint="cs"/>
          <w:rtl/>
        </w:rPr>
      </w:pPr>
    </w:p>
    <w:p w14:paraId="5245D629" w14:textId="77777777" w:rsidR="00000000" w:rsidRDefault="00903ADA">
      <w:pPr>
        <w:pStyle w:val="a0"/>
        <w:ind w:firstLine="720"/>
        <w:rPr>
          <w:rFonts w:hint="cs"/>
          <w:rtl/>
        </w:rPr>
      </w:pPr>
      <w:r>
        <w:rPr>
          <w:rFonts w:hint="cs"/>
          <w:rtl/>
        </w:rPr>
        <w:t>לקצץ 250 מיליון שקל מסל התרופות?  מה יקצצו? הרי הסברתי לכם, אי-אפשר לקצץ את האנטי</w:t>
      </w:r>
      <w:r>
        <w:rPr>
          <w:rFonts w:hint="cs"/>
          <w:rtl/>
        </w:rPr>
        <w:t>-היסטמינים שעולים אגורות, כי זה לא ייתן 250 מיליון שקל. מה נותן 250 מיליון שקל? אותן טכנולוגיות חדשות, שהן היקרות. מה לעשות, אותן טכנולוגיות חדשות הן המצילות חיים.</w:t>
      </w:r>
    </w:p>
    <w:p w14:paraId="5C35B6E3" w14:textId="77777777" w:rsidR="00000000" w:rsidRDefault="00903ADA">
      <w:pPr>
        <w:pStyle w:val="a0"/>
        <w:ind w:firstLine="720"/>
        <w:rPr>
          <w:rFonts w:hint="cs"/>
          <w:rtl/>
        </w:rPr>
      </w:pPr>
    </w:p>
    <w:p w14:paraId="13B6140F" w14:textId="77777777" w:rsidR="00000000" w:rsidRDefault="00903ADA">
      <w:pPr>
        <w:pStyle w:val="af0"/>
        <w:rPr>
          <w:rtl/>
        </w:rPr>
      </w:pPr>
      <w:r>
        <w:rPr>
          <w:rFonts w:hint="eastAsia"/>
          <w:rtl/>
        </w:rPr>
        <w:t>מל</w:t>
      </w:r>
      <w:r>
        <w:rPr>
          <w:rtl/>
        </w:rPr>
        <w:t xml:space="preserve"> פולישוק-בלוך (שינוי):</w:t>
      </w:r>
    </w:p>
    <w:p w14:paraId="4B2C4503" w14:textId="77777777" w:rsidR="00000000" w:rsidRDefault="00903ADA">
      <w:pPr>
        <w:pStyle w:val="a0"/>
        <w:rPr>
          <w:rFonts w:hint="cs"/>
          <w:rtl/>
        </w:rPr>
      </w:pPr>
    </w:p>
    <w:p w14:paraId="7C605B74" w14:textId="77777777" w:rsidR="00000000" w:rsidRDefault="00903ADA">
      <w:pPr>
        <w:pStyle w:val="a0"/>
        <w:rPr>
          <w:rFonts w:hint="cs"/>
          <w:rtl/>
        </w:rPr>
      </w:pPr>
      <w:r>
        <w:rPr>
          <w:rFonts w:hint="cs"/>
          <w:rtl/>
        </w:rPr>
        <w:t>אבל מקצצים את כל מה שמפתח טכנולוגיות חדשות.</w:t>
      </w:r>
    </w:p>
    <w:p w14:paraId="17A16967" w14:textId="77777777" w:rsidR="00000000" w:rsidRDefault="00903ADA">
      <w:pPr>
        <w:pStyle w:val="a0"/>
        <w:rPr>
          <w:rFonts w:hint="cs"/>
          <w:rtl/>
        </w:rPr>
      </w:pPr>
    </w:p>
    <w:p w14:paraId="26555C6D" w14:textId="77777777" w:rsidR="00000000" w:rsidRDefault="00903ADA">
      <w:pPr>
        <w:pStyle w:val="-"/>
        <w:rPr>
          <w:rtl/>
        </w:rPr>
      </w:pPr>
      <w:bookmarkStart w:id="15" w:name="FS000000487T05_11_2003_10_49_00C"/>
      <w:bookmarkEnd w:id="15"/>
      <w:r>
        <w:rPr>
          <w:rtl/>
        </w:rPr>
        <w:t>נסים דהן (ש"ס):</w:t>
      </w:r>
    </w:p>
    <w:p w14:paraId="33C78A6E" w14:textId="77777777" w:rsidR="00000000" w:rsidRDefault="00903ADA">
      <w:pPr>
        <w:pStyle w:val="a0"/>
        <w:rPr>
          <w:rtl/>
        </w:rPr>
      </w:pPr>
    </w:p>
    <w:p w14:paraId="091666B8" w14:textId="77777777" w:rsidR="00000000" w:rsidRDefault="00903ADA">
      <w:pPr>
        <w:pStyle w:val="a0"/>
        <w:rPr>
          <w:rFonts w:hint="cs"/>
          <w:rtl/>
        </w:rPr>
      </w:pPr>
      <w:r>
        <w:rPr>
          <w:rFonts w:hint="cs"/>
          <w:rtl/>
        </w:rPr>
        <w:t>סלי</w:t>
      </w:r>
      <w:r>
        <w:rPr>
          <w:rFonts w:hint="cs"/>
          <w:rtl/>
        </w:rPr>
        <w:t xml:space="preserve">חה? </w:t>
      </w:r>
    </w:p>
    <w:p w14:paraId="3B6F62A2" w14:textId="77777777" w:rsidR="00000000" w:rsidRDefault="00903ADA">
      <w:pPr>
        <w:pStyle w:val="a0"/>
        <w:rPr>
          <w:rFonts w:hint="cs"/>
          <w:rtl/>
        </w:rPr>
      </w:pPr>
    </w:p>
    <w:p w14:paraId="3B27A6C3" w14:textId="77777777" w:rsidR="00000000" w:rsidRDefault="00903ADA">
      <w:pPr>
        <w:pStyle w:val="af1"/>
        <w:rPr>
          <w:rtl/>
        </w:rPr>
      </w:pPr>
      <w:r>
        <w:rPr>
          <w:rtl/>
        </w:rPr>
        <w:t>היו"ר ראובן ריבלין:</w:t>
      </w:r>
    </w:p>
    <w:p w14:paraId="7B354C5F" w14:textId="77777777" w:rsidR="00000000" w:rsidRDefault="00903ADA">
      <w:pPr>
        <w:pStyle w:val="a0"/>
        <w:rPr>
          <w:rtl/>
        </w:rPr>
      </w:pPr>
    </w:p>
    <w:p w14:paraId="46BFC7EE" w14:textId="77777777" w:rsidR="00000000" w:rsidRDefault="00903ADA">
      <w:pPr>
        <w:pStyle w:val="a0"/>
        <w:rPr>
          <w:rFonts w:hint="cs"/>
          <w:rtl/>
        </w:rPr>
      </w:pPr>
      <w:r>
        <w:rPr>
          <w:rFonts w:hint="cs"/>
          <w:rtl/>
        </w:rPr>
        <w:t>אם תענה, זה על חשבונך, השר לשעבר דהן.</w:t>
      </w:r>
    </w:p>
    <w:p w14:paraId="4665D332" w14:textId="77777777" w:rsidR="00000000" w:rsidRDefault="00903ADA">
      <w:pPr>
        <w:pStyle w:val="a0"/>
        <w:rPr>
          <w:rFonts w:hint="cs"/>
          <w:rtl/>
        </w:rPr>
      </w:pPr>
    </w:p>
    <w:p w14:paraId="4B6407EB" w14:textId="77777777" w:rsidR="00000000" w:rsidRDefault="00903ADA">
      <w:pPr>
        <w:pStyle w:val="-"/>
        <w:rPr>
          <w:rtl/>
        </w:rPr>
      </w:pPr>
      <w:bookmarkStart w:id="16" w:name="FS000000487T05_11_2003_10_49_33C"/>
      <w:bookmarkEnd w:id="16"/>
      <w:r>
        <w:rPr>
          <w:rtl/>
        </w:rPr>
        <w:t>נסים דהן (ש"ס):</w:t>
      </w:r>
    </w:p>
    <w:p w14:paraId="5790ABA5" w14:textId="77777777" w:rsidR="00000000" w:rsidRDefault="00903ADA">
      <w:pPr>
        <w:pStyle w:val="a0"/>
        <w:rPr>
          <w:rtl/>
        </w:rPr>
      </w:pPr>
    </w:p>
    <w:p w14:paraId="6415BAA5" w14:textId="77777777" w:rsidR="00000000" w:rsidRDefault="00903ADA">
      <w:pPr>
        <w:pStyle w:val="a0"/>
        <w:rPr>
          <w:rFonts w:hint="cs"/>
          <w:rtl/>
        </w:rPr>
      </w:pPr>
      <w:r>
        <w:rPr>
          <w:rFonts w:hint="cs"/>
          <w:rtl/>
        </w:rPr>
        <w:t xml:space="preserve">אפילו לא הבנתי אותך, לצערי הרב. אני קשה הבנה כזה, מה לעשות. </w:t>
      </w:r>
    </w:p>
    <w:p w14:paraId="30A646C0" w14:textId="77777777" w:rsidR="00000000" w:rsidRDefault="00903ADA">
      <w:pPr>
        <w:pStyle w:val="a0"/>
        <w:rPr>
          <w:rFonts w:hint="cs"/>
          <w:rtl/>
        </w:rPr>
      </w:pPr>
    </w:p>
    <w:p w14:paraId="75F5026C" w14:textId="77777777" w:rsidR="00000000" w:rsidRDefault="00903ADA">
      <w:pPr>
        <w:pStyle w:val="af1"/>
        <w:rPr>
          <w:rtl/>
        </w:rPr>
      </w:pPr>
      <w:r>
        <w:rPr>
          <w:rtl/>
        </w:rPr>
        <w:t>היו"ר ראובן ריבלין:</w:t>
      </w:r>
    </w:p>
    <w:p w14:paraId="536ADECC" w14:textId="77777777" w:rsidR="00000000" w:rsidRDefault="00903ADA">
      <w:pPr>
        <w:pStyle w:val="a0"/>
        <w:rPr>
          <w:rtl/>
        </w:rPr>
      </w:pPr>
    </w:p>
    <w:p w14:paraId="45F211CC" w14:textId="77777777" w:rsidR="00000000" w:rsidRDefault="00903ADA">
      <w:pPr>
        <w:pStyle w:val="a0"/>
        <w:rPr>
          <w:rFonts w:hint="cs"/>
          <w:rtl/>
        </w:rPr>
      </w:pPr>
      <w:r>
        <w:rPr>
          <w:rFonts w:hint="cs"/>
          <w:rtl/>
        </w:rPr>
        <w:t>רבותי, זמנו של כל נואם מוגבל היום.</w:t>
      </w:r>
    </w:p>
    <w:p w14:paraId="72A1A934" w14:textId="77777777" w:rsidR="00000000" w:rsidRDefault="00903ADA">
      <w:pPr>
        <w:pStyle w:val="-"/>
        <w:rPr>
          <w:rtl/>
        </w:rPr>
      </w:pPr>
      <w:bookmarkStart w:id="17" w:name="FS000000487T05_11_2003_10_50_23C"/>
      <w:bookmarkEnd w:id="17"/>
    </w:p>
    <w:p w14:paraId="3EE537E3" w14:textId="77777777" w:rsidR="00000000" w:rsidRDefault="00903ADA">
      <w:pPr>
        <w:pStyle w:val="-"/>
        <w:rPr>
          <w:rtl/>
        </w:rPr>
      </w:pPr>
      <w:r>
        <w:rPr>
          <w:rtl/>
        </w:rPr>
        <w:t>נסים דהן (ש"ס):</w:t>
      </w:r>
    </w:p>
    <w:p w14:paraId="7A9DCD03" w14:textId="77777777" w:rsidR="00000000" w:rsidRDefault="00903ADA">
      <w:pPr>
        <w:pStyle w:val="a0"/>
        <w:rPr>
          <w:rtl/>
        </w:rPr>
      </w:pPr>
    </w:p>
    <w:p w14:paraId="12CEEC38" w14:textId="77777777" w:rsidR="00000000" w:rsidRDefault="00903ADA">
      <w:pPr>
        <w:pStyle w:val="a0"/>
        <w:rPr>
          <w:rFonts w:hint="cs"/>
          <w:rtl/>
        </w:rPr>
      </w:pPr>
      <w:r>
        <w:rPr>
          <w:rFonts w:hint="cs"/>
          <w:rtl/>
        </w:rPr>
        <w:t>דוגמה שנייה. בשנות ה-50 ובשנות ה-60 נ</w:t>
      </w:r>
      <w:r>
        <w:rPr>
          <w:rFonts w:hint="cs"/>
          <w:rtl/>
        </w:rPr>
        <w:t xml:space="preserve">עשתה אחת הטעויות האיומות במדינת ישראל בקשר לקליטת העלייה. טיפלו בעולים, מצפון-אפריקה בעיקר, שאובחנה אצלם מחלת הגזזת, בטיפול שהתברר למפרע שהוא היה שגוי, טעות, מסוכן. הקרינו להם קרני </w:t>
      </w:r>
      <w:r>
        <w:rPr>
          <w:rFonts w:hint="cs"/>
        </w:rPr>
        <w:t>x</w:t>
      </w:r>
      <w:r>
        <w:rPr>
          <w:rFonts w:hint="cs"/>
          <w:rtl/>
        </w:rPr>
        <w:t>. לקחו אותם והקרינו להם על הראש קרני רנטגן. אחרי כמה שנים התברר שזו היתה ט</w:t>
      </w:r>
      <w:r>
        <w:rPr>
          <w:rFonts w:hint="cs"/>
          <w:rtl/>
        </w:rPr>
        <w:t xml:space="preserve">עות איומה, ואלה שקיבלו טיפול בהקרנות פיתחו מחלות סרטן בראש, נשירה. מדינת ישראל הכירה באחריות שלה לפצות אותם וחוקק חוק הגזזת, יש תהליך של פיצוי האנשים האלה. </w:t>
      </w:r>
    </w:p>
    <w:p w14:paraId="2748EB33" w14:textId="77777777" w:rsidR="00000000" w:rsidRDefault="00903ADA">
      <w:pPr>
        <w:pStyle w:val="a0"/>
        <w:rPr>
          <w:rFonts w:hint="cs"/>
          <w:rtl/>
        </w:rPr>
      </w:pPr>
    </w:p>
    <w:p w14:paraId="3373C89D" w14:textId="77777777" w:rsidR="00000000" w:rsidRDefault="00903ADA">
      <w:pPr>
        <w:pStyle w:val="a0"/>
        <w:rPr>
          <w:rFonts w:hint="cs"/>
          <w:rtl/>
        </w:rPr>
      </w:pPr>
      <w:r>
        <w:rPr>
          <w:rFonts w:hint="cs"/>
          <w:rtl/>
        </w:rPr>
        <w:t>עכשיו, מי אלה אותם אנשים זקנים? מי? אלה האנשים שבשנות ה-50 וה-60 הגיעו למעברות, חטפו להם את הילדים</w:t>
      </w:r>
      <w:r>
        <w:rPr>
          <w:rFonts w:hint="cs"/>
          <w:rtl/>
        </w:rPr>
        <w:t xml:space="preserve"> והם אפילו נעלמו לשלושה שבועות - יספר לכם חבר הכנסת אלי בן-מנחם איך הוא ניצל מהג'יפ הלבן, שהיה חוטף ילדים בשכונות - והביאו אותם למקומות הסגר כדי לקבל הקרנות, בניגוד לרצון ההורים, בלא ידיעת ההורים. המדינה כבר הכירה בעיקרון של הפיצוי. רוצים להפסיק את זה. למה</w:t>
      </w:r>
      <w:r>
        <w:rPr>
          <w:rFonts w:hint="cs"/>
          <w:rtl/>
        </w:rPr>
        <w:t xml:space="preserve">? </w:t>
      </w:r>
    </w:p>
    <w:p w14:paraId="7BE3F4A4" w14:textId="77777777" w:rsidR="00000000" w:rsidRDefault="00903ADA">
      <w:pPr>
        <w:pStyle w:val="a0"/>
        <w:ind w:firstLine="0"/>
        <w:rPr>
          <w:rFonts w:hint="cs"/>
          <w:rtl/>
        </w:rPr>
      </w:pPr>
    </w:p>
    <w:p w14:paraId="732D2DF6" w14:textId="77777777" w:rsidR="00000000" w:rsidRDefault="00903ADA">
      <w:pPr>
        <w:pStyle w:val="af0"/>
        <w:rPr>
          <w:rtl/>
        </w:rPr>
      </w:pPr>
      <w:r>
        <w:rPr>
          <w:rFonts w:hint="eastAsia"/>
          <w:rtl/>
        </w:rPr>
        <w:t>רוני</w:t>
      </w:r>
      <w:r>
        <w:rPr>
          <w:rtl/>
        </w:rPr>
        <w:t xml:space="preserve"> בר-און (הליכוד):</w:t>
      </w:r>
    </w:p>
    <w:p w14:paraId="27493646" w14:textId="77777777" w:rsidR="00000000" w:rsidRDefault="00903ADA">
      <w:pPr>
        <w:pStyle w:val="a0"/>
        <w:rPr>
          <w:rFonts w:hint="cs"/>
          <w:rtl/>
        </w:rPr>
      </w:pPr>
    </w:p>
    <w:p w14:paraId="3EB3D14E" w14:textId="77777777" w:rsidR="00000000" w:rsidRDefault="00903ADA">
      <w:pPr>
        <w:pStyle w:val="a0"/>
        <w:rPr>
          <w:rFonts w:hint="cs"/>
          <w:rtl/>
        </w:rPr>
      </w:pPr>
      <w:r>
        <w:rPr>
          <w:rFonts w:hint="cs"/>
          <w:rtl/>
        </w:rPr>
        <w:t xml:space="preserve">אתה חייב להודות שאז לא היינו בשלטון. </w:t>
      </w:r>
    </w:p>
    <w:p w14:paraId="137167D1" w14:textId="77777777" w:rsidR="00000000" w:rsidRDefault="00903ADA">
      <w:pPr>
        <w:pStyle w:val="a0"/>
        <w:rPr>
          <w:rFonts w:hint="cs"/>
          <w:rtl/>
        </w:rPr>
      </w:pPr>
    </w:p>
    <w:p w14:paraId="00A88589" w14:textId="77777777" w:rsidR="00000000" w:rsidRDefault="00903ADA">
      <w:pPr>
        <w:pStyle w:val="-"/>
        <w:rPr>
          <w:rtl/>
        </w:rPr>
      </w:pPr>
      <w:bookmarkStart w:id="18" w:name="FS000000487T05_11_2003_10_31_13"/>
      <w:bookmarkEnd w:id="18"/>
      <w:r>
        <w:rPr>
          <w:rFonts w:hint="eastAsia"/>
          <w:rtl/>
        </w:rPr>
        <w:t>נסים</w:t>
      </w:r>
      <w:r>
        <w:rPr>
          <w:rtl/>
        </w:rPr>
        <w:t xml:space="preserve"> דהן (ש"ס):</w:t>
      </w:r>
    </w:p>
    <w:p w14:paraId="5C178C9E" w14:textId="77777777" w:rsidR="00000000" w:rsidRDefault="00903ADA">
      <w:pPr>
        <w:pStyle w:val="a0"/>
        <w:rPr>
          <w:rFonts w:hint="cs"/>
          <w:rtl/>
        </w:rPr>
      </w:pPr>
    </w:p>
    <w:p w14:paraId="0E7A7DEB" w14:textId="77777777" w:rsidR="00000000" w:rsidRDefault="00903ADA">
      <w:pPr>
        <w:pStyle w:val="a0"/>
        <w:rPr>
          <w:rFonts w:hint="cs"/>
          <w:rtl/>
        </w:rPr>
      </w:pPr>
      <w:r>
        <w:rPr>
          <w:rFonts w:hint="cs"/>
          <w:rtl/>
        </w:rPr>
        <w:t>אז תראו, חבר הכנסת בר-און, איזה עוול אתם עושים. לא הייתם בשלטון, אתם לא אשמים אולי, אבל כשצריך  לפצות, אתם לא רוצים לפצות.</w:t>
      </w:r>
    </w:p>
    <w:p w14:paraId="0C3D4A42" w14:textId="77777777" w:rsidR="00000000" w:rsidRDefault="00903ADA">
      <w:pPr>
        <w:pStyle w:val="a0"/>
        <w:rPr>
          <w:rFonts w:hint="cs"/>
          <w:rtl/>
        </w:rPr>
      </w:pPr>
    </w:p>
    <w:p w14:paraId="26568E0F" w14:textId="77777777" w:rsidR="00000000" w:rsidRDefault="00903ADA">
      <w:pPr>
        <w:pStyle w:val="af1"/>
        <w:rPr>
          <w:rtl/>
        </w:rPr>
      </w:pPr>
      <w:r>
        <w:rPr>
          <w:rtl/>
        </w:rPr>
        <w:t>היו"ר ראובן ריבלין:</w:t>
      </w:r>
    </w:p>
    <w:p w14:paraId="6194A53F" w14:textId="77777777" w:rsidR="00000000" w:rsidRDefault="00903ADA">
      <w:pPr>
        <w:pStyle w:val="a0"/>
        <w:rPr>
          <w:rtl/>
        </w:rPr>
      </w:pPr>
    </w:p>
    <w:p w14:paraId="1E944CE3" w14:textId="77777777" w:rsidR="00000000" w:rsidRDefault="00903ADA">
      <w:pPr>
        <w:pStyle w:val="a0"/>
        <w:rPr>
          <w:rFonts w:hint="cs"/>
          <w:rtl/>
        </w:rPr>
      </w:pPr>
      <w:r>
        <w:rPr>
          <w:rFonts w:hint="cs"/>
          <w:rtl/>
        </w:rPr>
        <w:t>חבר הכנסת דהן, זה על חשבונך.</w:t>
      </w:r>
      <w:r>
        <w:rPr>
          <w:rFonts w:hint="cs"/>
          <w:rtl/>
        </w:rPr>
        <w:t xml:space="preserve"> נתתי שש דקות מראש. </w:t>
      </w:r>
    </w:p>
    <w:p w14:paraId="3A5662A1" w14:textId="77777777" w:rsidR="00000000" w:rsidRDefault="00903ADA">
      <w:pPr>
        <w:pStyle w:val="a0"/>
        <w:rPr>
          <w:rFonts w:hint="cs"/>
          <w:rtl/>
        </w:rPr>
      </w:pPr>
    </w:p>
    <w:p w14:paraId="1F127CE1" w14:textId="77777777" w:rsidR="00000000" w:rsidRDefault="00903ADA">
      <w:pPr>
        <w:pStyle w:val="-"/>
        <w:rPr>
          <w:rtl/>
        </w:rPr>
      </w:pPr>
      <w:bookmarkStart w:id="19" w:name="FS000000487T05_11_2003_10_32_21C"/>
      <w:bookmarkEnd w:id="19"/>
      <w:r>
        <w:rPr>
          <w:rtl/>
        </w:rPr>
        <w:t>נסים דהן (ש"ס):</w:t>
      </w:r>
    </w:p>
    <w:p w14:paraId="234D74AB" w14:textId="77777777" w:rsidR="00000000" w:rsidRDefault="00903ADA">
      <w:pPr>
        <w:pStyle w:val="a0"/>
        <w:rPr>
          <w:rtl/>
        </w:rPr>
      </w:pPr>
    </w:p>
    <w:p w14:paraId="6D818F0C" w14:textId="77777777" w:rsidR="00000000" w:rsidRDefault="00903ADA">
      <w:pPr>
        <w:pStyle w:val="a0"/>
        <w:rPr>
          <w:rFonts w:hint="cs"/>
          <w:rtl/>
        </w:rPr>
      </w:pPr>
      <w:r>
        <w:rPr>
          <w:rFonts w:hint="cs"/>
          <w:rtl/>
        </w:rPr>
        <w:t xml:space="preserve">הרי זו אטימות, שפל המדרגה. כמה חוסכים? ריבונו של עולם, כדי להתעלל באותם אנשים, כמה חוסכים? 10 מיליוני שקלים, אולי. </w:t>
      </w:r>
    </w:p>
    <w:p w14:paraId="1E59B1C7" w14:textId="77777777" w:rsidR="00000000" w:rsidRDefault="00903ADA">
      <w:pPr>
        <w:pStyle w:val="a0"/>
        <w:rPr>
          <w:rFonts w:hint="cs"/>
          <w:rtl/>
        </w:rPr>
      </w:pPr>
    </w:p>
    <w:p w14:paraId="7205E0DA" w14:textId="77777777" w:rsidR="00000000" w:rsidRDefault="00903ADA">
      <w:pPr>
        <w:pStyle w:val="a0"/>
        <w:rPr>
          <w:rFonts w:hint="cs"/>
          <w:rtl/>
        </w:rPr>
      </w:pPr>
      <w:r>
        <w:rPr>
          <w:rFonts w:hint="cs"/>
          <w:rtl/>
        </w:rPr>
        <w:t>אחד הסימנים של העם היהודי, אדוני היושב-ראש - ביישנים, גומלי חסדים. אז הבושה מזמן הסתלקה מהממשלה הזאת</w:t>
      </w:r>
      <w:r>
        <w:rPr>
          <w:rFonts w:hint="cs"/>
          <w:rtl/>
        </w:rPr>
        <w:t xml:space="preserve">. אבל גם גמילות חסדים כבר אין? גם גמילות חסדים של הממשלה הזאת אין יותר? לקחת את המסכנים ביותר בחברה במדינת ישראל ולהטיל עליהם כל מיני גזירות שיגרמו להם שיגיעו לפת לחם? </w:t>
      </w:r>
    </w:p>
    <w:p w14:paraId="669008EC" w14:textId="77777777" w:rsidR="00000000" w:rsidRDefault="00903ADA">
      <w:pPr>
        <w:pStyle w:val="a0"/>
        <w:rPr>
          <w:rFonts w:hint="cs"/>
          <w:rtl/>
        </w:rPr>
      </w:pPr>
    </w:p>
    <w:p w14:paraId="3EB33E25" w14:textId="77777777" w:rsidR="00000000" w:rsidRDefault="00903ADA">
      <w:pPr>
        <w:pStyle w:val="a0"/>
        <w:rPr>
          <w:rFonts w:hint="cs"/>
          <w:rtl/>
        </w:rPr>
      </w:pPr>
      <w:r>
        <w:rPr>
          <w:rFonts w:hint="cs"/>
          <w:rtl/>
        </w:rPr>
        <w:t>לכן, אדוני היושב-ראש, בדוגמאות האלה, הפרט מעיד על הכלל. זה לאורך התקציב של המדינה הזאת</w:t>
      </w:r>
      <w:r>
        <w:rPr>
          <w:rFonts w:hint="cs"/>
          <w:rtl/>
        </w:rPr>
        <w:t>, של הממשלה שהגישה אותו.  לצערי הרב, לכל אורך התקציב ניכרת התייחסות חיובית לבעלי הממון, חיוך לבעלי הממון, הארת פנים למי שיש לו אמצעים וכסף, וכדי שהחיוך הזה ישתלם בחזרה, אז צריך לו מקורות. המקורות מהם? אותן פריפריות ששלחו את הליכוד לשלטון, אותם חולי גזזת שש</w:t>
      </w:r>
      <w:r>
        <w:rPr>
          <w:rFonts w:hint="cs"/>
          <w:rtl/>
        </w:rPr>
        <w:t xml:space="preserve">לחו את הליכוד לשלטון. </w:t>
      </w:r>
    </w:p>
    <w:p w14:paraId="7D63E74E" w14:textId="77777777" w:rsidR="00000000" w:rsidRDefault="00903ADA">
      <w:pPr>
        <w:pStyle w:val="a0"/>
        <w:rPr>
          <w:rFonts w:hint="cs"/>
          <w:rtl/>
        </w:rPr>
      </w:pPr>
    </w:p>
    <w:p w14:paraId="7CADA1AE" w14:textId="77777777" w:rsidR="00000000" w:rsidRDefault="00903ADA">
      <w:pPr>
        <w:pStyle w:val="a0"/>
        <w:ind w:firstLine="720"/>
        <w:rPr>
          <w:rFonts w:hint="cs"/>
          <w:rtl/>
        </w:rPr>
      </w:pPr>
      <w:r>
        <w:rPr>
          <w:rFonts w:hint="cs"/>
          <w:rtl/>
        </w:rPr>
        <w:t>רבותי, אותם חולי גזזת, רק בשביל לסבר את האוזן, הם נטולי שיער - - -</w:t>
      </w:r>
    </w:p>
    <w:p w14:paraId="2C208447" w14:textId="77777777" w:rsidR="00000000" w:rsidRDefault="00903ADA">
      <w:pPr>
        <w:pStyle w:val="a0"/>
        <w:ind w:firstLine="720"/>
        <w:rPr>
          <w:rFonts w:hint="cs"/>
          <w:rtl/>
        </w:rPr>
      </w:pPr>
    </w:p>
    <w:p w14:paraId="767F5934" w14:textId="77777777" w:rsidR="00000000" w:rsidRDefault="00903ADA">
      <w:pPr>
        <w:pStyle w:val="af1"/>
        <w:rPr>
          <w:rtl/>
        </w:rPr>
      </w:pPr>
      <w:r>
        <w:rPr>
          <w:rtl/>
        </w:rPr>
        <w:t>היו"ר ראובן ריבלין:</w:t>
      </w:r>
    </w:p>
    <w:p w14:paraId="0E8E0FB0" w14:textId="77777777" w:rsidR="00000000" w:rsidRDefault="00903ADA">
      <w:pPr>
        <w:pStyle w:val="a0"/>
        <w:rPr>
          <w:rtl/>
        </w:rPr>
      </w:pPr>
    </w:p>
    <w:p w14:paraId="7AFC86B6" w14:textId="77777777" w:rsidR="00000000" w:rsidRDefault="00903ADA">
      <w:pPr>
        <w:pStyle w:val="a0"/>
        <w:rPr>
          <w:rFonts w:hint="cs"/>
          <w:rtl/>
        </w:rPr>
      </w:pPr>
      <w:r>
        <w:rPr>
          <w:rFonts w:hint="cs"/>
          <w:rtl/>
        </w:rPr>
        <w:t xml:space="preserve">בעניין חולי הגזזת, גם הייתי שותף להצעת חוק עם חבר הכנסת גמליאל,  אבל אין לך זמן להתייחס אליהם. </w:t>
      </w:r>
    </w:p>
    <w:p w14:paraId="44C8E1AA" w14:textId="77777777" w:rsidR="00000000" w:rsidRDefault="00903ADA">
      <w:pPr>
        <w:pStyle w:val="a0"/>
        <w:rPr>
          <w:rFonts w:hint="cs"/>
          <w:rtl/>
        </w:rPr>
      </w:pPr>
    </w:p>
    <w:p w14:paraId="6985FFD0" w14:textId="77777777" w:rsidR="00000000" w:rsidRDefault="00903ADA">
      <w:pPr>
        <w:pStyle w:val="-"/>
        <w:rPr>
          <w:rtl/>
        </w:rPr>
      </w:pPr>
      <w:bookmarkStart w:id="20" w:name="FS000000487T05_11_2003_10_37_28C"/>
      <w:bookmarkEnd w:id="20"/>
      <w:r>
        <w:rPr>
          <w:rtl/>
        </w:rPr>
        <w:t>נסים דהן (ש"ס):</w:t>
      </w:r>
    </w:p>
    <w:p w14:paraId="54B3AC39" w14:textId="77777777" w:rsidR="00000000" w:rsidRDefault="00903ADA">
      <w:pPr>
        <w:pStyle w:val="a0"/>
        <w:rPr>
          <w:rtl/>
        </w:rPr>
      </w:pPr>
    </w:p>
    <w:p w14:paraId="0BE2E27F" w14:textId="77777777" w:rsidR="00000000" w:rsidRDefault="00903ADA">
      <w:pPr>
        <w:pStyle w:val="a0"/>
        <w:rPr>
          <w:rFonts w:hint="cs"/>
          <w:rtl/>
        </w:rPr>
      </w:pPr>
      <w:r>
        <w:rPr>
          <w:rFonts w:hint="cs"/>
          <w:rtl/>
        </w:rPr>
        <w:t xml:space="preserve">אני רק רוצה לספר סיפור. </w:t>
      </w:r>
    </w:p>
    <w:p w14:paraId="1A17E92C" w14:textId="77777777" w:rsidR="00000000" w:rsidRDefault="00903ADA">
      <w:pPr>
        <w:pStyle w:val="a0"/>
        <w:rPr>
          <w:rFonts w:hint="cs"/>
          <w:rtl/>
        </w:rPr>
      </w:pPr>
    </w:p>
    <w:p w14:paraId="2258F7F5" w14:textId="77777777" w:rsidR="00000000" w:rsidRDefault="00903ADA">
      <w:pPr>
        <w:pStyle w:val="af1"/>
        <w:rPr>
          <w:rtl/>
        </w:rPr>
      </w:pPr>
      <w:r>
        <w:rPr>
          <w:rtl/>
        </w:rPr>
        <w:t>היו</w:t>
      </w:r>
      <w:r>
        <w:rPr>
          <w:rtl/>
        </w:rPr>
        <w:t>"ר ראובן ריבלין:</w:t>
      </w:r>
    </w:p>
    <w:p w14:paraId="4A2D239B" w14:textId="77777777" w:rsidR="00000000" w:rsidRDefault="00903ADA">
      <w:pPr>
        <w:pStyle w:val="a0"/>
        <w:rPr>
          <w:rtl/>
        </w:rPr>
      </w:pPr>
    </w:p>
    <w:p w14:paraId="40BBD497" w14:textId="77777777" w:rsidR="00000000" w:rsidRDefault="00903ADA">
      <w:pPr>
        <w:pStyle w:val="a0"/>
        <w:rPr>
          <w:rFonts w:hint="cs"/>
          <w:rtl/>
        </w:rPr>
      </w:pPr>
      <w:r>
        <w:rPr>
          <w:rFonts w:hint="cs"/>
          <w:rtl/>
        </w:rPr>
        <w:t xml:space="preserve">אדוני לא יכול לספר סיפור, כי זמנו תם, אז הוא יסכם. אדוני היה שר בריאות לעילא ולעילא. הרי אם אדוני ישב פה וידבר על כל תקציב הבריאות, לא יספיק הזמן. </w:t>
      </w:r>
    </w:p>
    <w:p w14:paraId="00D77230" w14:textId="77777777" w:rsidR="00000000" w:rsidRDefault="00903ADA">
      <w:pPr>
        <w:pStyle w:val="a0"/>
        <w:rPr>
          <w:rFonts w:hint="cs"/>
          <w:rtl/>
        </w:rPr>
      </w:pPr>
    </w:p>
    <w:p w14:paraId="644439EE" w14:textId="77777777" w:rsidR="00000000" w:rsidRDefault="00903ADA">
      <w:pPr>
        <w:pStyle w:val="-"/>
        <w:rPr>
          <w:rtl/>
        </w:rPr>
      </w:pPr>
      <w:bookmarkStart w:id="21" w:name="FS000000487T05_11_2003_10_38_05C"/>
      <w:bookmarkEnd w:id="21"/>
      <w:r>
        <w:rPr>
          <w:rtl/>
        </w:rPr>
        <w:t>נסים דהן (ש"ס):</w:t>
      </w:r>
    </w:p>
    <w:p w14:paraId="286F5CE5" w14:textId="77777777" w:rsidR="00000000" w:rsidRDefault="00903ADA">
      <w:pPr>
        <w:pStyle w:val="a0"/>
        <w:rPr>
          <w:rtl/>
        </w:rPr>
      </w:pPr>
    </w:p>
    <w:p w14:paraId="534B7EAE" w14:textId="77777777" w:rsidR="00000000" w:rsidRDefault="00903ADA">
      <w:pPr>
        <w:pStyle w:val="a0"/>
        <w:rPr>
          <w:rFonts w:hint="cs"/>
          <w:rtl/>
        </w:rPr>
      </w:pPr>
      <w:r>
        <w:rPr>
          <w:rFonts w:hint="cs"/>
          <w:rtl/>
        </w:rPr>
        <w:t>לכן לא דיברתי על תקציב הבריאות. הזכרתי רק נקודה אחת. יכולתי לדבר על ביטו</w:t>
      </w:r>
      <w:r>
        <w:rPr>
          <w:rFonts w:hint="cs"/>
          <w:rtl/>
        </w:rPr>
        <w:t xml:space="preserve">ל בתי-החולים, על ביטול מחלקות, יכולתי לספר לכם מעכשיו ועד אור הבוקר. </w:t>
      </w:r>
    </w:p>
    <w:p w14:paraId="1247A99D" w14:textId="77777777" w:rsidR="00000000" w:rsidRDefault="00903ADA">
      <w:pPr>
        <w:pStyle w:val="a0"/>
        <w:rPr>
          <w:rFonts w:hint="cs"/>
          <w:rtl/>
        </w:rPr>
      </w:pPr>
    </w:p>
    <w:p w14:paraId="62429BB0" w14:textId="77777777" w:rsidR="00000000" w:rsidRDefault="00903ADA">
      <w:pPr>
        <w:pStyle w:val="af1"/>
        <w:rPr>
          <w:rtl/>
        </w:rPr>
      </w:pPr>
      <w:r>
        <w:rPr>
          <w:rtl/>
        </w:rPr>
        <w:t>היו"ר ראובן ריבלין:</w:t>
      </w:r>
    </w:p>
    <w:p w14:paraId="305B9CDC" w14:textId="77777777" w:rsidR="00000000" w:rsidRDefault="00903ADA">
      <w:pPr>
        <w:pStyle w:val="a0"/>
        <w:rPr>
          <w:rtl/>
        </w:rPr>
      </w:pPr>
    </w:p>
    <w:p w14:paraId="459D694E" w14:textId="77777777" w:rsidR="00000000" w:rsidRDefault="00903ADA">
      <w:pPr>
        <w:pStyle w:val="a0"/>
        <w:rPr>
          <w:rFonts w:hint="cs"/>
          <w:rtl/>
        </w:rPr>
      </w:pPr>
      <w:r>
        <w:rPr>
          <w:rFonts w:hint="cs"/>
          <w:rtl/>
        </w:rPr>
        <w:t xml:space="preserve">כבוד חבר הנשיאות, קבענו תנאים ואנחנו צריכים להקפיד, בעיקר אנחנו. </w:t>
      </w:r>
    </w:p>
    <w:p w14:paraId="42DDB6D1" w14:textId="77777777" w:rsidR="00000000" w:rsidRDefault="00903ADA">
      <w:pPr>
        <w:pStyle w:val="a0"/>
        <w:rPr>
          <w:rFonts w:hint="cs"/>
          <w:rtl/>
        </w:rPr>
      </w:pPr>
    </w:p>
    <w:p w14:paraId="4EBB55D4" w14:textId="77777777" w:rsidR="00000000" w:rsidRDefault="00903ADA">
      <w:pPr>
        <w:pStyle w:val="-"/>
        <w:rPr>
          <w:rtl/>
        </w:rPr>
      </w:pPr>
      <w:bookmarkStart w:id="22" w:name="FS000000487T05_11_2003_10_39_01C"/>
      <w:bookmarkEnd w:id="22"/>
      <w:r>
        <w:rPr>
          <w:rtl/>
        </w:rPr>
        <w:t>נסים דהן (ש"ס):</w:t>
      </w:r>
    </w:p>
    <w:p w14:paraId="03D8810F" w14:textId="77777777" w:rsidR="00000000" w:rsidRDefault="00903ADA">
      <w:pPr>
        <w:pStyle w:val="a0"/>
        <w:rPr>
          <w:rtl/>
        </w:rPr>
      </w:pPr>
    </w:p>
    <w:p w14:paraId="23DBC42A" w14:textId="77777777" w:rsidR="00000000" w:rsidRDefault="00903ADA">
      <w:pPr>
        <w:pStyle w:val="a0"/>
        <w:rPr>
          <w:rFonts w:hint="cs"/>
          <w:rtl/>
        </w:rPr>
      </w:pPr>
      <w:r>
        <w:rPr>
          <w:rFonts w:hint="cs"/>
          <w:rtl/>
        </w:rPr>
        <w:t>לכן אני מסיים.</w:t>
      </w:r>
    </w:p>
    <w:p w14:paraId="41013D13" w14:textId="77777777" w:rsidR="00000000" w:rsidRDefault="00903ADA">
      <w:pPr>
        <w:pStyle w:val="a0"/>
        <w:rPr>
          <w:rFonts w:hint="cs"/>
          <w:rtl/>
        </w:rPr>
      </w:pPr>
    </w:p>
    <w:p w14:paraId="6790D61F" w14:textId="77777777" w:rsidR="00000000" w:rsidRDefault="00903ADA">
      <w:pPr>
        <w:pStyle w:val="af1"/>
        <w:rPr>
          <w:rtl/>
        </w:rPr>
      </w:pPr>
      <w:r>
        <w:rPr>
          <w:rtl/>
        </w:rPr>
        <w:t>היו"ר ראובן ריבלין:</w:t>
      </w:r>
    </w:p>
    <w:p w14:paraId="3A734365" w14:textId="77777777" w:rsidR="00000000" w:rsidRDefault="00903ADA">
      <w:pPr>
        <w:pStyle w:val="a0"/>
        <w:rPr>
          <w:rtl/>
        </w:rPr>
      </w:pPr>
    </w:p>
    <w:p w14:paraId="72ED5540" w14:textId="77777777" w:rsidR="00000000" w:rsidRDefault="00903ADA">
      <w:pPr>
        <w:pStyle w:val="a0"/>
        <w:rPr>
          <w:rFonts w:hint="cs"/>
          <w:rtl/>
        </w:rPr>
      </w:pPr>
      <w:r>
        <w:rPr>
          <w:rFonts w:hint="cs"/>
          <w:rtl/>
        </w:rPr>
        <w:t xml:space="preserve">בבקשה. </w:t>
      </w:r>
    </w:p>
    <w:p w14:paraId="15EC771B" w14:textId="77777777" w:rsidR="00000000" w:rsidRDefault="00903ADA">
      <w:pPr>
        <w:pStyle w:val="a0"/>
        <w:rPr>
          <w:rFonts w:hint="cs"/>
          <w:rtl/>
        </w:rPr>
      </w:pPr>
    </w:p>
    <w:p w14:paraId="2BA20E38" w14:textId="77777777" w:rsidR="00000000" w:rsidRDefault="00903ADA">
      <w:pPr>
        <w:pStyle w:val="-"/>
        <w:rPr>
          <w:rtl/>
        </w:rPr>
      </w:pPr>
      <w:bookmarkStart w:id="23" w:name="FS000000487T05_11_2003_10_39_09C"/>
      <w:bookmarkEnd w:id="23"/>
      <w:r>
        <w:rPr>
          <w:rtl/>
        </w:rPr>
        <w:t>נסים דהן (ש"ס):</w:t>
      </w:r>
    </w:p>
    <w:p w14:paraId="030831CB" w14:textId="77777777" w:rsidR="00000000" w:rsidRDefault="00903ADA">
      <w:pPr>
        <w:pStyle w:val="a0"/>
        <w:rPr>
          <w:rtl/>
        </w:rPr>
      </w:pPr>
    </w:p>
    <w:p w14:paraId="6C6AFC1B" w14:textId="77777777" w:rsidR="00000000" w:rsidRDefault="00903ADA">
      <w:pPr>
        <w:pStyle w:val="a0"/>
        <w:rPr>
          <w:rFonts w:hint="cs"/>
          <w:rtl/>
        </w:rPr>
      </w:pPr>
      <w:r>
        <w:rPr>
          <w:rFonts w:hint="cs"/>
          <w:rtl/>
        </w:rPr>
        <w:t>אין לנו אמון בממש</w:t>
      </w:r>
      <w:r>
        <w:rPr>
          <w:rFonts w:hint="cs"/>
          <w:rtl/>
        </w:rPr>
        <w:t xml:space="preserve">לה. </w:t>
      </w:r>
    </w:p>
    <w:p w14:paraId="5F567CF6" w14:textId="77777777" w:rsidR="00000000" w:rsidRDefault="00903ADA">
      <w:pPr>
        <w:pStyle w:val="a0"/>
        <w:rPr>
          <w:rFonts w:hint="cs"/>
          <w:rtl/>
        </w:rPr>
      </w:pPr>
    </w:p>
    <w:p w14:paraId="1404E287" w14:textId="77777777" w:rsidR="00000000" w:rsidRDefault="00903ADA">
      <w:pPr>
        <w:pStyle w:val="af0"/>
        <w:rPr>
          <w:rtl/>
        </w:rPr>
      </w:pPr>
      <w:r>
        <w:rPr>
          <w:rFonts w:hint="eastAsia"/>
          <w:rtl/>
        </w:rPr>
        <w:t>רן</w:t>
      </w:r>
      <w:r>
        <w:rPr>
          <w:rtl/>
        </w:rPr>
        <w:t xml:space="preserve"> כהן (מרצ):</w:t>
      </w:r>
    </w:p>
    <w:p w14:paraId="1A7323DF" w14:textId="77777777" w:rsidR="00000000" w:rsidRDefault="00903ADA">
      <w:pPr>
        <w:pStyle w:val="a0"/>
        <w:rPr>
          <w:rFonts w:hint="cs"/>
          <w:rtl/>
        </w:rPr>
      </w:pPr>
    </w:p>
    <w:p w14:paraId="4E33D8C9" w14:textId="77777777" w:rsidR="00000000" w:rsidRDefault="00903ADA">
      <w:pPr>
        <w:pStyle w:val="a0"/>
        <w:rPr>
          <w:rFonts w:hint="cs"/>
          <w:rtl/>
        </w:rPr>
      </w:pPr>
      <w:r>
        <w:rPr>
          <w:rFonts w:hint="cs"/>
          <w:rtl/>
        </w:rPr>
        <w:t xml:space="preserve">גם לא בתקציב. </w:t>
      </w:r>
    </w:p>
    <w:p w14:paraId="36106865" w14:textId="77777777" w:rsidR="00000000" w:rsidRDefault="00903ADA">
      <w:pPr>
        <w:pStyle w:val="a0"/>
        <w:rPr>
          <w:rFonts w:hint="cs"/>
          <w:rtl/>
        </w:rPr>
      </w:pPr>
    </w:p>
    <w:p w14:paraId="2E81A835" w14:textId="77777777" w:rsidR="00000000" w:rsidRDefault="00903ADA">
      <w:pPr>
        <w:pStyle w:val="-"/>
        <w:rPr>
          <w:rtl/>
        </w:rPr>
      </w:pPr>
      <w:bookmarkStart w:id="24" w:name="FS000000487T05_11_2003_10_39_27C"/>
      <w:bookmarkEnd w:id="24"/>
      <w:r>
        <w:rPr>
          <w:rtl/>
        </w:rPr>
        <w:t>נסים דהן (ש"ס):</w:t>
      </w:r>
    </w:p>
    <w:p w14:paraId="3F1ED7F7" w14:textId="77777777" w:rsidR="00000000" w:rsidRDefault="00903ADA">
      <w:pPr>
        <w:pStyle w:val="a0"/>
        <w:rPr>
          <w:rtl/>
        </w:rPr>
      </w:pPr>
    </w:p>
    <w:p w14:paraId="1D4FE8FD" w14:textId="77777777" w:rsidR="00000000" w:rsidRDefault="00903ADA">
      <w:pPr>
        <w:pStyle w:val="a0"/>
        <w:rPr>
          <w:rFonts w:hint="cs"/>
          <w:rtl/>
        </w:rPr>
      </w:pPr>
      <w:r>
        <w:rPr>
          <w:rFonts w:hint="cs"/>
          <w:rtl/>
        </w:rPr>
        <w:t xml:space="preserve">התקציב שהיא הגישה מחזק את האי-האמון שלנו בממשלה, בתקציב. אני מייחל לימים טובים יותר, שתהיה ממשלה אחרת, רחמנית יותר, ביישנית יותר, גומלת חסדים יותר, כי אלה הם שלושת הסימנים לממשלה יהודית </w:t>
      </w:r>
      <w:r>
        <w:rPr>
          <w:rtl/>
        </w:rPr>
        <w:t>–</w:t>
      </w:r>
      <w:r>
        <w:rPr>
          <w:rFonts w:hint="cs"/>
          <w:rtl/>
        </w:rPr>
        <w:t xml:space="preserve"> רחמנים, ביישני</w:t>
      </w:r>
      <w:r>
        <w:rPr>
          <w:rFonts w:hint="cs"/>
          <w:rtl/>
        </w:rPr>
        <w:t xml:space="preserve">ם, גומלי חסדים. שלושת הסימנים האלה נעדרו מהממשלה הזאת. היא לא ממשלה יהודית, לצערי הרב. </w:t>
      </w:r>
    </w:p>
    <w:p w14:paraId="1DA9E59D" w14:textId="77777777" w:rsidR="00000000" w:rsidRDefault="00903ADA">
      <w:pPr>
        <w:pStyle w:val="a0"/>
        <w:rPr>
          <w:rFonts w:hint="cs"/>
          <w:rtl/>
        </w:rPr>
      </w:pPr>
    </w:p>
    <w:p w14:paraId="19DA7840" w14:textId="77777777" w:rsidR="00000000" w:rsidRDefault="00903ADA">
      <w:pPr>
        <w:pStyle w:val="af1"/>
        <w:rPr>
          <w:rtl/>
        </w:rPr>
      </w:pPr>
      <w:r>
        <w:rPr>
          <w:rtl/>
        </w:rPr>
        <w:t>היו"ר ראובן ריבלין:</w:t>
      </w:r>
    </w:p>
    <w:p w14:paraId="6D43FC46" w14:textId="77777777" w:rsidR="00000000" w:rsidRDefault="00903ADA">
      <w:pPr>
        <w:pStyle w:val="a0"/>
        <w:rPr>
          <w:rtl/>
        </w:rPr>
      </w:pPr>
    </w:p>
    <w:p w14:paraId="6431FF24" w14:textId="77777777" w:rsidR="00000000" w:rsidRDefault="00903ADA">
      <w:pPr>
        <w:pStyle w:val="a0"/>
        <w:rPr>
          <w:rFonts w:hint="cs"/>
          <w:rtl/>
        </w:rPr>
      </w:pPr>
      <w:r>
        <w:rPr>
          <w:rFonts w:hint="cs"/>
          <w:rtl/>
        </w:rPr>
        <w:t>אני מאוד מודה לשר לשעבר, חבר הכנסת נסים דהן. חברת הכנסת אילנה כהן, שהתחלפה עם  חבר הכנסת כבל, ואחריה, בהתאם לרשימה, ולא העזתי אפילו להזיז אותו ממק</w:t>
      </w:r>
      <w:r>
        <w:rPr>
          <w:rFonts w:hint="cs"/>
          <w:rtl/>
        </w:rPr>
        <w:t xml:space="preserve">ומו, חבר הכנסת אחמד טיבי. </w:t>
      </w:r>
    </w:p>
    <w:p w14:paraId="6D15EFB4" w14:textId="77777777" w:rsidR="00000000" w:rsidRDefault="00903ADA">
      <w:pPr>
        <w:pStyle w:val="a0"/>
        <w:rPr>
          <w:rFonts w:hint="cs"/>
          <w:rtl/>
        </w:rPr>
      </w:pPr>
    </w:p>
    <w:p w14:paraId="7D99AE3E" w14:textId="77777777" w:rsidR="00000000" w:rsidRDefault="00903ADA">
      <w:pPr>
        <w:pStyle w:val="af0"/>
        <w:rPr>
          <w:rtl/>
        </w:rPr>
      </w:pPr>
      <w:r>
        <w:rPr>
          <w:rFonts w:hint="eastAsia"/>
          <w:rtl/>
        </w:rPr>
        <w:t>רן</w:t>
      </w:r>
      <w:r>
        <w:rPr>
          <w:rtl/>
        </w:rPr>
        <w:t xml:space="preserve"> כהן (מרצ):</w:t>
      </w:r>
    </w:p>
    <w:p w14:paraId="0BBE896C" w14:textId="77777777" w:rsidR="00000000" w:rsidRDefault="00903ADA">
      <w:pPr>
        <w:pStyle w:val="a0"/>
        <w:rPr>
          <w:rFonts w:hint="cs"/>
          <w:rtl/>
        </w:rPr>
      </w:pPr>
    </w:p>
    <w:p w14:paraId="27AAA251" w14:textId="77777777" w:rsidR="00000000" w:rsidRDefault="00903ADA">
      <w:pPr>
        <w:pStyle w:val="a0"/>
        <w:rPr>
          <w:rFonts w:hint="cs"/>
          <w:rtl/>
        </w:rPr>
      </w:pPr>
      <w:r>
        <w:rPr>
          <w:rFonts w:hint="cs"/>
          <w:rtl/>
        </w:rPr>
        <w:t>זה שהממשלה לא מחייכת לעשירים ביותר, אלא מנדבת להם מיליארדים, באותו זמן שהיא מקצצת - - -</w:t>
      </w:r>
    </w:p>
    <w:p w14:paraId="5821CC19" w14:textId="77777777" w:rsidR="00000000" w:rsidRDefault="00903ADA">
      <w:pPr>
        <w:pStyle w:val="a0"/>
        <w:rPr>
          <w:rFonts w:hint="cs"/>
          <w:rtl/>
        </w:rPr>
      </w:pPr>
    </w:p>
    <w:p w14:paraId="239FD0A6" w14:textId="77777777" w:rsidR="00000000" w:rsidRDefault="00903ADA">
      <w:pPr>
        <w:pStyle w:val="af0"/>
        <w:rPr>
          <w:rtl/>
        </w:rPr>
      </w:pPr>
      <w:r>
        <w:rPr>
          <w:rFonts w:hint="eastAsia"/>
          <w:rtl/>
        </w:rPr>
        <w:t>מל</w:t>
      </w:r>
      <w:r>
        <w:rPr>
          <w:rtl/>
        </w:rPr>
        <w:t xml:space="preserve"> פולישוק-בלוך (שינוי):</w:t>
      </w:r>
    </w:p>
    <w:p w14:paraId="4514238E" w14:textId="77777777" w:rsidR="00000000" w:rsidRDefault="00903ADA">
      <w:pPr>
        <w:pStyle w:val="a0"/>
        <w:rPr>
          <w:rFonts w:hint="cs"/>
          <w:rtl/>
        </w:rPr>
      </w:pPr>
    </w:p>
    <w:p w14:paraId="30A4E1B8" w14:textId="77777777" w:rsidR="00000000" w:rsidRDefault="00903ADA">
      <w:pPr>
        <w:pStyle w:val="a0"/>
        <w:rPr>
          <w:rFonts w:hint="cs"/>
          <w:rtl/>
        </w:rPr>
      </w:pPr>
      <w:r>
        <w:rPr>
          <w:rFonts w:hint="cs"/>
          <w:rtl/>
        </w:rPr>
        <w:t xml:space="preserve">אתה היית שר התמ"ס. </w:t>
      </w:r>
    </w:p>
    <w:p w14:paraId="40740F3C" w14:textId="77777777" w:rsidR="00000000" w:rsidRDefault="00903ADA">
      <w:pPr>
        <w:pStyle w:val="a0"/>
        <w:rPr>
          <w:rFonts w:hint="cs"/>
          <w:rtl/>
        </w:rPr>
      </w:pPr>
    </w:p>
    <w:p w14:paraId="3F793DE6" w14:textId="77777777" w:rsidR="00000000" w:rsidRDefault="00903ADA">
      <w:pPr>
        <w:pStyle w:val="af0"/>
        <w:rPr>
          <w:rtl/>
        </w:rPr>
      </w:pPr>
      <w:r>
        <w:rPr>
          <w:rFonts w:hint="eastAsia"/>
          <w:rtl/>
        </w:rPr>
        <w:t>רן</w:t>
      </w:r>
      <w:r>
        <w:rPr>
          <w:rtl/>
        </w:rPr>
        <w:t xml:space="preserve"> כהן (מרצ):</w:t>
      </w:r>
    </w:p>
    <w:p w14:paraId="294876E0" w14:textId="77777777" w:rsidR="00000000" w:rsidRDefault="00903ADA">
      <w:pPr>
        <w:pStyle w:val="a0"/>
        <w:rPr>
          <w:rFonts w:hint="cs"/>
          <w:rtl/>
        </w:rPr>
      </w:pPr>
    </w:p>
    <w:p w14:paraId="5C052C71" w14:textId="77777777" w:rsidR="00000000" w:rsidRDefault="00903ADA">
      <w:pPr>
        <w:pStyle w:val="a0"/>
        <w:rPr>
          <w:rFonts w:hint="cs"/>
          <w:rtl/>
        </w:rPr>
      </w:pPr>
      <w:r>
        <w:rPr>
          <w:rFonts w:hint="cs"/>
          <w:rtl/>
        </w:rPr>
        <w:t xml:space="preserve">- - - </w:t>
      </w:r>
    </w:p>
    <w:p w14:paraId="4D86C650" w14:textId="77777777" w:rsidR="00000000" w:rsidRDefault="00903ADA">
      <w:pPr>
        <w:pStyle w:val="a0"/>
        <w:rPr>
          <w:rFonts w:hint="cs"/>
          <w:rtl/>
        </w:rPr>
      </w:pPr>
    </w:p>
    <w:p w14:paraId="4672CE0B" w14:textId="77777777" w:rsidR="00000000" w:rsidRDefault="00903ADA">
      <w:pPr>
        <w:pStyle w:val="af0"/>
        <w:rPr>
          <w:rtl/>
        </w:rPr>
      </w:pPr>
      <w:r>
        <w:rPr>
          <w:rFonts w:hint="eastAsia"/>
          <w:rtl/>
        </w:rPr>
        <w:t>אילן</w:t>
      </w:r>
      <w:r>
        <w:rPr>
          <w:rtl/>
        </w:rPr>
        <w:t xml:space="preserve"> שלגי (שינוי):</w:t>
      </w:r>
    </w:p>
    <w:p w14:paraId="3D5753D0" w14:textId="77777777" w:rsidR="00000000" w:rsidRDefault="00903ADA">
      <w:pPr>
        <w:pStyle w:val="a0"/>
        <w:rPr>
          <w:rFonts w:hint="cs"/>
          <w:rtl/>
        </w:rPr>
      </w:pPr>
    </w:p>
    <w:p w14:paraId="5A3727E8" w14:textId="77777777" w:rsidR="00000000" w:rsidRDefault="00903ADA">
      <w:pPr>
        <w:pStyle w:val="a0"/>
        <w:rPr>
          <w:rFonts w:hint="cs"/>
          <w:rtl/>
        </w:rPr>
      </w:pPr>
      <w:r>
        <w:rPr>
          <w:rFonts w:hint="cs"/>
          <w:rtl/>
        </w:rPr>
        <w:t>- - -</w:t>
      </w:r>
    </w:p>
    <w:p w14:paraId="1102C4DA" w14:textId="77777777" w:rsidR="00000000" w:rsidRDefault="00903ADA">
      <w:pPr>
        <w:pStyle w:val="a0"/>
        <w:rPr>
          <w:rFonts w:hint="cs"/>
          <w:rtl/>
        </w:rPr>
      </w:pPr>
    </w:p>
    <w:p w14:paraId="3246A34E" w14:textId="77777777" w:rsidR="00000000" w:rsidRDefault="00903ADA">
      <w:pPr>
        <w:pStyle w:val="af0"/>
        <w:rPr>
          <w:rtl/>
        </w:rPr>
      </w:pPr>
      <w:r>
        <w:rPr>
          <w:rFonts w:hint="eastAsia"/>
          <w:rtl/>
        </w:rPr>
        <w:t>רן</w:t>
      </w:r>
      <w:r>
        <w:rPr>
          <w:rtl/>
        </w:rPr>
        <w:t xml:space="preserve"> כהן (מרצ):</w:t>
      </w:r>
    </w:p>
    <w:p w14:paraId="5AF3C572" w14:textId="77777777" w:rsidR="00000000" w:rsidRDefault="00903ADA">
      <w:pPr>
        <w:pStyle w:val="a0"/>
        <w:rPr>
          <w:rFonts w:hint="cs"/>
          <w:rtl/>
        </w:rPr>
      </w:pPr>
    </w:p>
    <w:p w14:paraId="54EA85A6" w14:textId="77777777" w:rsidR="00000000" w:rsidRDefault="00903ADA">
      <w:pPr>
        <w:pStyle w:val="a0"/>
        <w:rPr>
          <w:rFonts w:hint="cs"/>
          <w:rtl/>
        </w:rPr>
      </w:pPr>
      <w:r>
        <w:rPr>
          <w:rFonts w:hint="cs"/>
          <w:rtl/>
        </w:rPr>
        <w:t xml:space="preserve">- - - </w:t>
      </w:r>
    </w:p>
    <w:p w14:paraId="441605F9" w14:textId="77777777" w:rsidR="00000000" w:rsidRDefault="00903ADA">
      <w:pPr>
        <w:pStyle w:val="a0"/>
        <w:rPr>
          <w:rFonts w:hint="cs"/>
          <w:rtl/>
        </w:rPr>
      </w:pPr>
    </w:p>
    <w:p w14:paraId="1BF0050A" w14:textId="77777777" w:rsidR="00000000" w:rsidRDefault="00903ADA">
      <w:pPr>
        <w:pStyle w:val="af1"/>
        <w:rPr>
          <w:rtl/>
        </w:rPr>
      </w:pPr>
      <w:r>
        <w:rPr>
          <w:rtl/>
        </w:rPr>
        <w:t>היו"</w:t>
      </w:r>
      <w:r>
        <w:rPr>
          <w:rtl/>
        </w:rPr>
        <w:t>ר ראובן ריבלין:</w:t>
      </w:r>
    </w:p>
    <w:p w14:paraId="61FE1378" w14:textId="77777777" w:rsidR="00000000" w:rsidRDefault="00903ADA">
      <w:pPr>
        <w:pStyle w:val="a0"/>
        <w:rPr>
          <w:rtl/>
        </w:rPr>
      </w:pPr>
    </w:p>
    <w:p w14:paraId="6B3DBD54" w14:textId="77777777" w:rsidR="00000000" w:rsidRDefault="00903ADA">
      <w:pPr>
        <w:pStyle w:val="a0"/>
        <w:rPr>
          <w:rFonts w:hint="cs"/>
          <w:rtl/>
        </w:rPr>
      </w:pPr>
      <w:r>
        <w:rPr>
          <w:rFonts w:hint="cs"/>
          <w:rtl/>
        </w:rPr>
        <w:t xml:space="preserve">זאת לא הערה, אלא דעה שאדוני מביע, ובהחלט מותר לו. </w:t>
      </w:r>
    </w:p>
    <w:p w14:paraId="3A953E72" w14:textId="77777777" w:rsidR="00000000" w:rsidRDefault="00903ADA">
      <w:pPr>
        <w:pStyle w:val="a0"/>
        <w:rPr>
          <w:rFonts w:hint="cs"/>
          <w:rtl/>
        </w:rPr>
      </w:pPr>
    </w:p>
    <w:p w14:paraId="0A8969DE" w14:textId="77777777" w:rsidR="00000000" w:rsidRDefault="00903ADA">
      <w:pPr>
        <w:pStyle w:val="af0"/>
        <w:rPr>
          <w:rtl/>
        </w:rPr>
      </w:pPr>
      <w:r>
        <w:rPr>
          <w:rFonts w:hint="eastAsia"/>
          <w:rtl/>
        </w:rPr>
        <w:t>רן</w:t>
      </w:r>
      <w:r>
        <w:rPr>
          <w:rtl/>
        </w:rPr>
        <w:t xml:space="preserve"> כהן (מרצ):</w:t>
      </w:r>
    </w:p>
    <w:p w14:paraId="54AF23F1" w14:textId="77777777" w:rsidR="00000000" w:rsidRDefault="00903ADA">
      <w:pPr>
        <w:pStyle w:val="a0"/>
        <w:rPr>
          <w:rFonts w:hint="cs"/>
          <w:rtl/>
        </w:rPr>
      </w:pPr>
    </w:p>
    <w:p w14:paraId="5E02BA87" w14:textId="77777777" w:rsidR="00000000" w:rsidRDefault="00903ADA">
      <w:pPr>
        <w:pStyle w:val="a0"/>
        <w:rPr>
          <w:rFonts w:hint="cs"/>
          <w:rtl/>
        </w:rPr>
      </w:pPr>
      <w:r>
        <w:rPr>
          <w:rFonts w:hint="cs"/>
          <w:rtl/>
        </w:rPr>
        <w:t>- - -</w:t>
      </w:r>
    </w:p>
    <w:p w14:paraId="29BAAF0D" w14:textId="77777777" w:rsidR="00000000" w:rsidRDefault="00903ADA">
      <w:pPr>
        <w:pStyle w:val="a0"/>
        <w:rPr>
          <w:rFonts w:hint="cs"/>
          <w:rtl/>
        </w:rPr>
      </w:pPr>
    </w:p>
    <w:p w14:paraId="79DA4FAC" w14:textId="77777777" w:rsidR="00000000" w:rsidRDefault="00903ADA">
      <w:pPr>
        <w:pStyle w:val="af1"/>
        <w:rPr>
          <w:rtl/>
        </w:rPr>
      </w:pPr>
      <w:r>
        <w:rPr>
          <w:rtl/>
        </w:rPr>
        <w:t>היו"ר ראובן ריבלין:</w:t>
      </w:r>
    </w:p>
    <w:p w14:paraId="472F8467" w14:textId="77777777" w:rsidR="00000000" w:rsidRDefault="00903ADA">
      <w:pPr>
        <w:pStyle w:val="a0"/>
        <w:rPr>
          <w:rtl/>
        </w:rPr>
      </w:pPr>
    </w:p>
    <w:p w14:paraId="04F73445" w14:textId="77777777" w:rsidR="00000000" w:rsidRDefault="00903ADA">
      <w:pPr>
        <w:pStyle w:val="a0"/>
        <w:rPr>
          <w:rFonts w:hint="cs"/>
          <w:rtl/>
        </w:rPr>
      </w:pPr>
      <w:r>
        <w:rPr>
          <w:rFonts w:hint="cs"/>
          <w:rtl/>
        </w:rPr>
        <w:t xml:space="preserve">אתמול היה לכם זמן מ-20:15 עד הבוקר ב-08:00 לבוא ולומר את כל הדברים האלה, ואתם חסכתם מעם ישראל </w:t>
      </w:r>
      <w:r>
        <w:rPr>
          <w:rtl/>
        </w:rPr>
        <w:t>–</w:t>
      </w:r>
      <w:r>
        <w:rPr>
          <w:rFonts w:hint="cs"/>
          <w:rtl/>
        </w:rPr>
        <w:t xml:space="preserve"> זאת אומרת, להיפך, עם ישראל השתוקק לראות את כולכם</w:t>
      </w:r>
      <w:r>
        <w:rPr>
          <w:rFonts w:hint="cs"/>
          <w:rtl/>
        </w:rPr>
        <w:t xml:space="preserve">. טלפנו אלי מאות אנשים, מדוע ישיבת הכנסת לא מתנהלת. התפלאו גם למצוא אותי בבית. </w:t>
      </w:r>
    </w:p>
    <w:p w14:paraId="1A9CEE2C" w14:textId="77777777" w:rsidR="00000000" w:rsidRDefault="00903ADA">
      <w:pPr>
        <w:pStyle w:val="a0"/>
        <w:rPr>
          <w:rFonts w:hint="cs"/>
          <w:rtl/>
        </w:rPr>
      </w:pPr>
    </w:p>
    <w:p w14:paraId="1169BCD1" w14:textId="77777777" w:rsidR="00000000" w:rsidRDefault="00903ADA">
      <w:pPr>
        <w:pStyle w:val="af0"/>
        <w:rPr>
          <w:rtl/>
        </w:rPr>
      </w:pPr>
      <w:r>
        <w:rPr>
          <w:rFonts w:hint="eastAsia"/>
          <w:rtl/>
        </w:rPr>
        <w:t>אילן</w:t>
      </w:r>
      <w:r>
        <w:rPr>
          <w:rtl/>
        </w:rPr>
        <w:t xml:space="preserve"> שלגי (שינוי):</w:t>
      </w:r>
    </w:p>
    <w:p w14:paraId="207D658F" w14:textId="77777777" w:rsidR="00000000" w:rsidRDefault="00903ADA">
      <w:pPr>
        <w:pStyle w:val="a0"/>
        <w:rPr>
          <w:rFonts w:hint="cs"/>
          <w:rtl/>
        </w:rPr>
      </w:pPr>
    </w:p>
    <w:p w14:paraId="05ADEB4E" w14:textId="77777777" w:rsidR="00000000" w:rsidRDefault="00903ADA">
      <w:pPr>
        <w:pStyle w:val="a0"/>
        <w:rPr>
          <w:rFonts w:hint="cs"/>
          <w:rtl/>
        </w:rPr>
      </w:pPr>
      <w:r>
        <w:rPr>
          <w:rFonts w:hint="cs"/>
          <w:rtl/>
        </w:rPr>
        <w:t xml:space="preserve">היו פה ארבעה חברי כנסת של שינוי ואחד מהאיחוד הלאומי. </w:t>
      </w:r>
    </w:p>
    <w:p w14:paraId="7C28C654" w14:textId="77777777" w:rsidR="00000000" w:rsidRDefault="00903ADA">
      <w:pPr>
        <w:pStyle w:val="a0"/>
        <w:rPr>
          <w:rFonts w:hint="cs"/>
          <w:rtl/>
        </w:rPr>
      </w:pPr>
    </w:p>
    <w:p w14:paraId="434D9128" w14:textId="77777777" w:rsidR="00000000" w:rsidRDefault="00903ADA">
      <w:pPr>
        <w:pStyle w:val="af1"/>
        <w:rPr>
          <w:rtl/>
        </w:rPr>
      </w:pPr>
      <w:r>
        <w:rPr>
          <w:rtl/>
        </w:rPr>
        <w:t>היו"ר ראובן ריבלין:</w:t>
      </w:r>
    </w:p>
    <w:p w14:paraId="11C68320" w14:textId="77777777" w:rsidR="00000000" w:rsidRDefault="00903ADA">
      <w:pPr>
        <w:pStyle w:val="a0"/>
        <w:rPr>
          <w:rtl/>
        </w:rPr>
      </w:pPr>
    </w:p>
    <w:p w14:paraId="07A12311" w14:textId="77777777" w:rsidR="00000000" w:rsidRDefault="00903ADA">
      <w:pPr>
        <w:pStyle w:val="a0"/>
        <w:rPr>
          <w:rFonts w:hint="cs"/>
          <w:rtl/>
        </w:rPr>
      </w:pPr>
      <w:r>
        <w:rPr>
          <w:rFonts w:hint="cs"/>
          <w:rtl/>
        </w:rPr>
        <w:t xml:space="preserve">אתם רואים שיש שינוי. </w:t>
      </w:r>
    </w:p>
    <w:p w14:paraId="4BCAFEBE" w14:textId="77777777" w:rsidR="00000000" w:rsidRDefault="00903ADA">
      <w:pPr>
        <w:pStyle w:val="a0"/>
        <w:rPr>
          <w:rFonts w:hint="cs"/>
          <w:rtl/>
        </w:rPr>
      </w:pPr>
    </w:p>
    <w:p w14:paraId="459BA85F" w14:textId="77777777" w:rsidR="00000000" w:rsidRDefault="00903ADA">
      <w:pPr>
        <w:pStyle w:val="af0"/>
        <w:rPr>
          <w:rtl/>
        </w:rPr>
      </w:pPr>
      <w:r>
        <w:rPr>
          <w:rFonts w:hint="eastAsia"/>
          <w:rtl/>
        </w:rPr>
        <w:t>מאיר</w:t>
      </w:r>
      <w:r>
        <w:rPr>
          <w:rtl/>
        </w:rPr>
        <w:t xml:space="preserve"> פרוש (יהדות התורה):</w:t>
      </w:r>
    </w:p>
    <w:p w14:paraId="7F972D2F" w14:textId="77777777" w:rsidR="00000000" w:rsidRDefault="00903ADA">
      <w:pPr>
        <w:pStyle w:val="a0"/>
        <w:rPr>
          <w:rFonts w:hint="cs"/>
          <w:rtl/>
        </w:rPr>
      </w:pPr>
    </w:p>
    <w:p w14:paraId="65AD5AC2" w14:textId="77777777" w:rsidR="00000000" w:rsidRDefault="00903ADA">
      <w:pPr>
        <w:pStyle w:val="a0"/>
        <w:rPr>
          <w:rFonts w:hint="cs"/>
          <w:rtl/>
        </w:rPr>
      </w:pPr>
      <w:r>
        <w:rPr>
          <w:rFonts w:hint="cs"/>
          <w:rtl/>
        </w:rPr>
        <w:t>מה הפלא? כששותקים שינוי נמצאים</w:t>
      </w:r>
      <w:r>
        <w:rPr>
          <w:rFonts w:hint="cs"/>
          <w:rtl/>
        </w:rPr>
        <w:t>. ראש הממשלה שותק - - -</w:t>
      </w:r>
    </w:p>
    <w:p w14:paraId="467FB9E4" w14:textId="77777777" w:rsidR="00000000" w:rsidRDefault="00903ADA">
      <w:pPr>
        <w:pStyle w:val="a0"/>
        <w:rPr>
          <w:rFonts w:hint="cs"/>
          <w:rtl/>
        </w:rPr>
      </w:pPr>
    </w:p>
    <w:p w14:paraId="2D0B2B82" w14:textId="77777777" w:rsidR="00000000" w:rsidRDefault="00903ADA">
      <w:pPr>
        <w:pStyle w:val="af1"/>
        <w:rPr>
          <w:rtl/>
        </w:rPr>
      </w:pPr>
      <w:r>
        <w:rPr>
          <w:rtl/>
        </w:rPr>
        <w:t>היו"ר ראובן ריבלין:</w:t>
      </w:r>
    </w:p>
    <w:p w14:paraId="2090DF3D" w14:textId="77777777" w:rsidR="00000000" w:rsidRDefault="00903ADA">
      <w:pPr>
        <w:pStyle w:val="a0"/>
        <w:rPr>
          <w:rtl/>
        </w:rPr>
      </w:pPr>
    </w:p>
    <w:p w14:paraId="70D0E5CC" w14:textId="77777777" w:rsidR="00000000" w:rsidRDefault="00903ADA">
      <w:pPr>
        <w:pStyle w:val="a0"/>
        <w:rPr>
          <w:rFonts w:hint="cs"/>
          <w:rtl/>
        </w:rPr>
      </w:pPr>
      <w:r>
        <w:rPr>
          <w:rFonts w:hint="cs"/>
          <w:rtl/>
        </w:rPr>
        <w:t>האם אדוני מבקש לנצל כבר עכשיו חלק מהזמן שעוד מעט יעמוד לרשותו? כי עכשיו זה זמנה - - -</w:t>
      </w:r>
    </w:p>
    <w:p w14:paraId="190CBD9F" w14:textId="77777777" w:rsidR="00000000" w:rsidRDefault="00903ADA">
      <w:pPr>
        <w:pStyle w:val="a0"/>
        <w:rPr>
          <w:rFonts w:hint="cs"/>
          <w:rtl/>
        </w:rPr>
      </w:pPr>
    </w:p>
    <w:p w14:paraId="18D32FA4" w14:textId="77777777" w:rsidR="00000000" w:rsidRDefault="00903ADA">
      <w:pPr>
        <w:pStyle w:val="af0"/>
        <w:rPr>
          <w:rtl/>
        </w:rPr>
      </w:pPr>
      <w:r>
        <w:rPr>
          <w:rFonts w:hint="eastAsia"/>
          <w:rtl/>
        </w:rPr>
        <w:t>מאיר</w:t>
      </w:r>
      <w:r>
        <w:rPr>
          <w:rtl/>
        </w:rPr>
        <w:t xml:space="preserve"> פרוש (יהדות התורה):</w:t>
      </w:r>
    </w:p>
    <w:p w14:paraId="78D766DD" w14:textId="77777777" w:rsidR="00000000" w:rsidRDefault="00903ADA">
      <w:pPr>
        <w:pStyle w:val="a0"/>
        <w:rPr>
          <w:rFonts w:hint="cs"/>
          <w:rtl/>
        </w:rPr>
      </w:pPr>
    </w:p>
    <w:p w14:paraId="7A9226A4" w14:textId="77777777" w:rsidR="00000000" w:rsidRDefault="00903ADA">
      <w:pPr>
        <w:pStyle w:val="a0"/>
        <w:rPr>
          <w:rFonts w:hint="cs"/>
          <w:rtl/>
        </w:rPr>
      </w:pPr>
      <w:r>
        <w:rPr>
          <w:rFonts w:hint="cs"/>
          <w:rtl/>
        </w:rPr>
        <w:t>- - -</w:t>
      </w:r>
    </w:p>
    <w:p w14:paraId="53E1533E" w14:textId="77777777" w:rsidR="00000000" w:rsidRDefault="00903ADA">
      <w:pPr>
        <w:pStyle w:val="a0"/>
        <w:rPr>
          <w:rFonts w:hint="cs"/>
          <w:rtl/>
        </w:rPr>
      </w:pPr>
    </w:p>
    <w:p w14:paraId="0643607F" w14:textId="77777777" w:rsidR="00000000" w:rsidRDefault="00903ADA">
      <w:pPr>
        <w:pStyle w:val="af1"/>
        <w:rPr>
          <w:rtl/>
        </w:rPr>
      </w:pPr>
      <w:r>
        <w:rPr>
          <w:rtl/>
        </w:rPr>
        <w:t>היו"ר ראובן ריבלין:</w:t>
      </w:r>
    </w:p>
    <w:p w14:paraId="61D99BFC" w14:textId="77777777" w:rsidR="00000000" w:rsidRDefault="00903ADA">
      <w:pPr>
        <w:pStyle w:val="a0"/>
        <w:rPr>
          <w:rtl/>
        </w:rPr>
      </w:pPr>
    </w:p>
    <w:p w14:paraId="7442070F" w14:textId="77777777" w:rsidR="00000000" w:rsidRDefault="00903ADA">
      <w:pPr>
        <w:pStyle w:val="a0"/>
        <w:rPr>
          <w:rFonts w:hint="cs"/>
          <w:rtl/>
        </w:rPr>
      </w:pPr>
      <w:r>
        <w:rPr>
          <w:rFonts w:hint="cs"/>
          <w:rtl/>
        </w:rPr>
        <w:t xml:space="preserve">חברי הכנסת, אני יכול רק להיות מנצח על המקהלה פה. </w:t>
      </w:r>
    </w:p>
    <w:p w14:paraId="2415B599" w14:textId="77777777" w:rsidR="00000000" w:rsidRDefault="00903ADA">
      <w:pPr>
        <w:pStyle w:val="a0"/>
        <w:rPr>
          <w:rFonts w:hint="cs"/>
          <w:rtl/>
        </w:rPr>
      </w:pPr>
    </w:p>
    <w:p w14:paraId="6FE47ED4" w14:textId="77777777" w:rsidR="00000000" w:rsidRDefault="00903ADA">
      <w:pPr>
        <w:pStyle w:val="af0"/>
        <w:rPr>
          <w:rtl/>
        </w:rPr>
      </w:pPr>
      <w:r>
        <w:rPr>
          <w:rFonts w:hint="eastAsia"/>
          <w:rtl/>
        </w:rPr>
        <w:t>רן</w:t>
      </w:r>
      <w:r>
        <w:rPr>
          <w:rtl/>
        </w:rPr>
        <w:t xml:space="preserve"> כהן (מרצ):</w:t>
      </w:r>
    </w:p>
    <w:p w14:paraId="2BE27976" w14:textId="77777777" w:rsidR="00000000" w:rsidRDefault="00903ADA">
      <w:pPr>
        <w:pStyle w:val="a0"/>
        <w:rPr>
          <w:rFonts w:hint="cs"/>
          <w:rtl/>
        </w:rPr>
      </w:pPr>
    </w:p>
    <w:p w14:paraId="2A5A73D1" w14:textId="77777777" w:rsidR="00000000" w:rsidRDefault="00903ADA">
      <w:pPr>
        <w:pStyle w:val="a0"/>
        <w:rPr>
          <w:rFonts w:hint="cs"/>
          <w:rtl/>
        </w:rPr>
      </w:pPr>
      <w:r>
        <w:rPr>
          <w:rFonts w:hint="cs"/>
          <w:rtl/>
        </w:rPr>
        <w:t>בתו</w:t>
      </w:r>
      <w:r>
        <w:rPr>
          <w:rFonts w:hint="cs"/>
          <w:rtl/>
        </w:rPr>
        <w:t xml:space="preserve">ר מנצח, דיברתי אתמול חמש דקות יותר מהזמן שהוקצב לי. </w:t>
      </w:r>
    </w:p>
    <w:p w14:paraId="6B19EB7F" w14:textId="77777777" w:rsidR="00000000" w:rsidRDefault="00903ADA">
      <w:pPr>
        <w:pStyle w:val="a0"/>
        <w:rPr>
          <w:rFonts w:hint="cs"/>
          <w:rtl/>
        </w:rPr>
      </w:pPr>
    </w:p>
    <w:p w14:paraId="5C6C476B" w14:textId="77777777" w:rsidR="00000000" w:rsidRDefault="00903ADA">
      <w:pPr>
        <w:pStyle w:val="af1"/>
        <w:rPr>
          <w:rtl/>
        </w:rPr>
      </w:pPr>
    </w:p>
    <w:p w14:paraId="40FCBD72" w14:textId="77777777" w:rsidR="00000000" w:rsidRDefault="00903ADA">
      <w:pPr>
        <w:pStyle w:val="af1"/>
        <w:rPr>
          <w:rtl/>
        </w:rPr>
      </w:pPr>
      <w:r>
        <w:rPr>
          <w:rtl/>
        </w:rPr>
        <w:t>היו"ר ראובן ריבלין:</w:t>
      </w:r>
    </w:p>
    <w:p w14:paraId="3AFC95A2" w14:textId="77777777" w:rsidR="00000000" w:rsidRDefault="00903ADA">
      <w:pPr>
        <w:pStyle w:val="a0"/>
        <w:rPr>
          <w:rtl/>
        </w:rPr>
      </w:pPr>
    </w:p>
    <w:p w14:paraId="07052BD1" w14:textId="77777777" w:rsidR="00000000" w:rsidRDefault="00903ADA">
      <w:pPr>
        <w:pStyle w:val="a0"/>
        <w:rPr>
          <w:rFonts w:hint="cs"/>
          <w:rtl/>
        </w:rPr>
      </w:pPr>
      <w:r>
        <w:rPr>
          <w:rFonts w:hint="cs"/>
          <w:rtl/>
        </w:rPr>
        <w:t xml:space="preserve">אין ספק שכל אלה שהשתתפו בדיון, דיון ממצה, מעניין ומאלף </w:t>
      </w:r>
      <w:r>
        <w:rPr>
          <w:rtl/>
        </w:rPr>
        <w:t>–</w:t>
      </w:r>
      <w:r>
        <w:rPr>
          <w:rFonts w:hint="cs"/>
          <w:rtl/>
        </w:rPr>
        <w:t xml:space="preserve"> עובדה, חבר הכנסת רן כהן, שאנשים צלצלו, והשאלה היתה מדוע נפסקה המנגינה בעודה באבה. זאת היתה השאלה. סימן שאתם מאוד ריתקתם את </w:t>
      </w:r>
      <w:r>
        <w:rPr>
          <w:rFonts w:hint="cs"/>
          <w:rtl/>
        </w:rPr>
        <w:t xml:space="preserve">האנשים. ובכן, רבותי, הואיל וזמננו היום הוא קצוב, אומנם יש לנו חמש שעות דיון עד שש. </w:t>
      </w:r>
    </w:p>
    <w:p w14:paraId="6C6E9ABC" w14:textId="77777777" w:rsidR="00000000" w:rsidRDefault="00903ADA">
      <w:pPr>
        <w:pStyle w:val="a0"/>
        <w:rPr>
          <w:rFonts w:hint="cs"/>
          <w:rtl/>
        </w:rPr>
      </w:pPr>
    </w:p>
    <w:p w14:paraId="6A3305C5" w14:textId="77777777" w:rsidR="00000000" w:rsidRDefault="00903ADA">
      <w:pPr>
        <w:pStyle w:val="af0"/>
        <w:rPr>
          <w:rtl/>
        </w:rPr>
      </w:pPr>
      <w:r>
        <w:rPr>
          <w:rFonts w:hint="eastAsia"/>
          <w:rtl/>
        </w:rPr>
        <w:t>רן</w:t>
      </w:r>
      <w:r>
        <w:rPr>
          <w:rtl/>
        </w:rPr>
        <w:t xml:space="preserve"> כהן (מרצ):</w:t>
      </w:r>
    </w:p>
    <w:p w14:paraId="427150ED" w14:textId="77777777" w:rsidR="00000000" w:rsidRDefault="00903ADA">
      <w:pPr>
        <w:pStyle w:val="a0"/>
        <w:rPr>
          <w:rFonts w:hint="cs"/>
          <w:rtl/>
        </w:rPr>
      </w:pPr>
    </w:p>
    <w:p w14:paraId="103A5F54" w14:textId="77777777" w:rsidR="00000000" w:rsidRDefault="00903ADA">
      <w:pPr>
        <w:pStyle w:val="a0"/>
        <w:rPr>
          <w:rFonts w:hint="cs"/>
          <w:rtl/>
        </w:rPr>
      </w:pPr>
      <w:r>
        <w:rPr>
          <w:rFonts w:hint="cs"/>
          <w:rtl/>
        </w:rPr>
        <w:t xml:space="preserve">עד 18:00? </w:t>
      </w:r>
    </w:p>
    <w:p w14:paraId="2A67DB14" w14:textId="77777777" w:rsidR="00000000" w:rsidRDefault="00903ADA">
      <w:pPr>
        <w:pStyle w:val="a0"/>
        <w:rPr>
          <w:rFonts w:hint="cs"/>
          <w:rtl/>
        </w:rPr>
      </w:pPr>
    </w:p>
    <w:p w14:paraId="6D4C65A1" w14:textId="77777777" w:rsidR="00000000" w:rsidRDefault="00903ADA">
      <w:pPr>
        <w:pStyle w:val="af1"/>
        <w:rPr>
          <w:rtl/>
        </w:rPr>
      </w:pPr>
      <w:r>
        <w:rPr>
          <w:rtl/>
        </w:rPr>
        <w:t>היו"ר ראובן ריבלין:</w:t>
      </w:r>
    </w:p>
    <w:p w14:paraId="26E3C9C0" w14:textId="77777777" w:rsidR="00000000" w:rsidRDefault="00903ADA">
      <w:pPr>
        <w:pStyle w:val="a0"/>
        <w:rPr>
          <w:rtl/>
        </w:rPr>
      </w:pPr>
    </w:p>
    <w:p w14:paraId="0BBF92C2" w14:textId="77777777" w:rsidR="00000000" w:rsidRDefault="00903ADA">
      <w:pPr>
        <w:pStyle w:val="a0"/>
        <w:rPr>
          <w:rFonts w:hint="cs"/>
          <w:rtl/>
        </w:rPr>
      </w:pPr>
      <w:r>
        <w:rPr>
          <w:rFonts w:hint="cs"/>
          <w:rtl/>
        </w:rPr>
        <w:t xml:space="preserve">לא, חמש עד שש שעות. בין 14:00 ל-16:00 אנחנו נקיים את ההצבעה. </w:t>
      </w:r>
    </w:p>
    <w:p w14:paraId="4F6DE54E" w14:textId="77777777" w:rsidR="00000000" w:rsidRDefault="00903ADA">
      <w:pPr>
        <w:pStyle w:val="a0"/>
        <w:rPr>
          <w:rFonts w:hint="cs"/>
          <w:rtl/>
        </w:rPr>
      </w:pPr>
    </w:p>
    <w:p w14:paraId="4602D074" w14:textId="77777777" w:rsidR="00000000" w:rsidRDefault="00903ADA">
      <w:pPr>
        <w:pStyle w:val="af0"/>
        <w:rPr>
          <w:rtl/>
        </w:rPr>
      </w:pPr>
      <w:r>
        <w:rPr>
          <w:rFonts w:hint="eastAsia"/>
          <w:rtl/>
        </w:rPr>
        <w:t>מאיר</w:t>
      </w:r>
      <w:r>
        <w:rPr>
          <w:rtl/>
        </w:rPr>
        <w:t xml:space="preserve"> פרוש (יהדות התורה):</w:t>
      </w:r>
    </w:p>
    <w:p w14:paraId="7503DA4A" w14:textId="77777777" w:rsidR="00000000" w:rsidRDefault="00903ADA">
      <w:pPr>
        <w:pStyle w:val="a0"/>
        <w:rPr>
          <w:rFonts w:hint="cs"/>
          <w:rtl/>
        </w:rPr>
      </w:pPr>
    </w:p>
    <w:p w14:paraId="2FDA3528" w14:textId="77777777" w:rsidR="00000000" w:rsidRDefault="00903ADA">
      <w:pPr>
        <w:pStyle w:val="a0"/>
        <w:rPr>
          <w:rFonts w:hint="cs"/>
          <w:rtl/>
        </w:rPr>
      </w:pPr>
      <w:r>
        <w:rPr>
          <w:rFonts w:hint="cs"/>
          <w:rtl/>
        </w:rPr>
        <w:t>כשראש הממשלה שותק, לפיד - - -</w:t>
      </w:r>
    </w:p>
    <w:p w14:paraId="61360523" w14:textId="77777777" w:rsidR="00000000" w:rsidRDefault="00903ADA">
      <w:pPr>
        <w:pStyle w:val="a0"/>
        <w:rPr>
          <w:rFonts w:hint="cs"/>
          <w:rtl/>
        </w:rPr>
      </w:pPr>
    </w:p>
    <w:p w14:paraId="70700619" w14:textId="77777777" w:rsidR="00000000" w:rsidRDefault="00903ADA">
      <w:pPr>
        <w:pStyle w:val="af1"/>
        <w:rPr>
          <w:rtl/>
        </w:rPr>
      </w:pPr>
      <w:r>
        <w:rPr>
          <w:rtl/>
        </w:rPr>
        <w:t>היו</w:t>
      </w:r>
      <w:r>
        <w:rPr>
          <w:rtl/>
        </w:rPr>
        <w:t>"ר ראובן ריבלין:</w:t>
      </w:r>
    </w:p>
    <w:p w14:paraId="14A6ECFD" w14:textId="77777777" w:rsidR="00000000" w:rsidRDefault="00903ADA">
      <w:pPr>
        <w:pStyle w:val="a0"/>
        <w:rPr>
          <w:rtl/>
        </w:rPr>
      </w:pPr>
    </w:p>
    <w:p w14:paraId="62DE5BC8" w14:textId="77777777" w:rsidR="00000000" w:rsidRDefault="00903ADA">
      <w:pPr>
        <w:pStyle w:val="a0"/>
        <w:rPr>
          <w:rFonts w:hint="cs"/>
          <w:rtl/>
        </w:rPr>
      </w:pPr>
      <w:r>
        <w:rPr>
          <w:rFonts w:hint="cs"/>
          <w:rtl/>
        </w:rPr>
        <w:t>חבר הכנסת רן כהן, עדיין לא הגיעה אילנה כהן למספר השנים שאדוני נמצא בכנסת. היא עומדת ומתרגשת לשאת את דברה בשם האנשים שהיא מייצגת, ואני בטוח שיש לה לומר דברים רבים, ומכאן היא יוצאת למשא-ומתן, לכן נאפשר לה לדבר. בבקשה, גברתי.</w:t>
      </w:r>
    </w:p>
    <w:p w14:paraId="0773F881" w14:textId="77777777" w:rsidR="00000000" w:rsidRDefault="00903ADA">
      <w:pPr>
        <w:pStyle w:val="a0"/>
        <w:rPr>
          <w:rFonts w:hint="cs"/>
          <w:rtl/>
        </w:rPr>
      </w:pPr>
    </w:p>
    <w:p w14:paraId="07110F1C" w14:textId="77777777" w:rsidR="00000000" w:rsidRDefault="00903ADA">
      <w:pPr>
        <w:pStyle w:val="af0"/>
        <w:rPr>
          <w:rtl/>
        </w:rPr>
      </w:pPr>
      <w:r>
        <w:rPr>
          <w:rFonts w:hint="eastAsia"/>
          <w:rtl/>
        </w:rPr>
        <w:t>רן</w:t>
      </w:r>
      <w:r>
        <w:rPr>
          <w:rtl/>
        </w:rPr>
        <w:t xml:space="preserve"> כהן (מרצ):</w:t>
      </w:r>
    </w:p>
    <w:p w14:paraId="347D5906" w14:textId="77777777" w:rsidR="00000000" w:rsidRDefault="00903ADA">
      <w:pPr>
        <w:pStyle w:val="a0"/>
        <w:rPr>
          <w:rFonts w:hint="cs"/>
          <w:rtl/>
        </w:rPr>
      </w:pPr>
    </w:p>
    <w:p w14:paraId="47CD0954" w14:textId="77777777" w:rsidR="00000000" w:rsidRDefault="00903ADA">
      <w:pPr>
        <w:pStyle w:val="a0"/>
        <w:rPr>
          <w:rFonts w:hint="cs"/>
          <w:rtl/>
        </w:rPr>
      </w:pPr>
      <w:r>
        <w:rPr>
          <w:rFonts w:hint="cs"/>
          <w:rtl/>
        </w:rPr>
        <w:t xml:space="preserve">אני משתוקק לשמוע אותה. </w:t>
      </w:r>
    </w:p>
    <w:p w14:paraId="1FEBC6AA" w14:textId="77777777" w:rsidR="00000000" w:rsidRDefault="00903ADA">
      <w:pPr>
        <w:pStyle w:val="a0"/>
        <w:rPr>
          <w:rFonts w:hint="cs"/>
          <w:rtl/>
        </w:rPr>
      </w:pPr>
    </w:p>
    <w:p w14:paraId="333137DB" w14:textId="77777777" w:rsidR="00000000" w:rsidRDefault="00903ADA">
      <w:pPr>
        <w:pStyle w:val="a"/>
        <w:rPr>
          <w:rtl/>
        </w:rPr>
      </w:pPr>
      <w:bookmarkStart w:id="25" w:name="FS000001063T05_11_2003_10_48_15"/>
      <w:bookmarkStart w:id="26" w:name="_Toc61852254"/>
      <w:bookmarkEnd w:id="25"/>
      <w:r>
        <w:rPr>
          <w:rFonts w:hint="eastAsia"/>
          <w:rtl/>
        </w:rPr>
        <w:t>אילנה</w:t>
      </w:r>
      <w:r>
        <w:rPr>
          <w:rtl/>
        </w:rPr>
        <w:t xml:space="preserve"> כהן (עם אחד):</w:t>
      </w:r>
      <w:bookmarkEnd w:id="26"/>
    </w:p>
    <w:p w14:paraId="0238AD12" w14:textId="77777777" w:rsidR="00000000" w:rsidRDefault="00903ADA">
      <w:pPr>
        <w:pStyle w:val="a0"/>
        <w:rPr>
          <w:rFonts w:hint="cs"/>
          <w:rtl/>
        </w:rPr>
      </w:pPr>
    </w:p>
    <w:p w14:paraId="53543D37" w14:textId="77777777" w:rsidR="00000000" w:rsidRDefault="00903ADA">
      <w:pPr>
        <w:pStyle w:val="a0"/>
        <w:rPr>
          <w:rFonts w:hint="cs"/>
          <w:rtl/>
        </w:rPr>
      </w:pPr>
      <w:r>
        <w:rPr>
          <w:rFonts w:hint="cs"/>
          <w:rtl/>
        </w:rPr>
        <w:t>אדוני היושב-ראש, חברי הכנסת, אני חייבת לפתוח בדברים, כי אני אחות כל כך הרבה שנים, ואני רוצה להגיד לכם, כשמדברים על חולים, וכשמדברים על בתי-חולים גריאטריים או פסיכיאטריים, אין קואליציה ואין אופוזיציה. מי שמגיע,</w:t>
      </w:r>
      <w:r>
        <w:rPr>
          <w:rFonts w:hint="cs"/>
          <w:rtl/>
        </w:rPr>
        <w:t xml:space="preserve"> לא שואלים אותו מאיזו מפלגה הוא, למה הוא הצביע ולמה לא. לכן אני חושבת שלא נותנים מספיק זמן ומחשבה למה שעלול לקרות לחולים. </w:t>
      </w:r>
    </w:p>
    <w:p w14:paraId="61BD513B" w14:textId="77777777" w:rsidR="00000000" w:rsidRDefault="00903ADA">
      <w:pPr>
        <w:pStyle w:val="a0"/>
        <w:rPr>
          <w:rFonts w:hint="cs"/>
          <w:rtl/>
        </w:rPr>
      </w:pPr>
    </w:p>
    <w:p w14:paraId="36E224A4" w14:textId="77777777" w:rsidR="00000000" w:rsidRDefault="00903ADA">
      <w:pPr>
        <w:pStyle w:val="a0"/>
        <w:rPr>
          <w:rFonts w:hint="cs"/>
          <w:rtl/>
        </w:rPr>
      </w:pPr>
      <w:r>
        <w:rPr>
          <w:rFonts w:hint="cs"/>
          <w:rtl/>
        </w:rPr>
        <w:t>בתחילת דברי אני רוצה לדבר על סגירת בתי-חולים גריאטריים שיקומיים. אני לא מדברת על גריאטריים רגילים, אלא על שיקומיים. אני חושבת שבסופו</w:t>
      </w:r>
      <w:r>
        <w:rPr>
          <w:rFonts w:hint="cs"/>
          <w:rtl/>
        </w:rPr>
        <w:t xml:space="preserve"> של דבר זה חוסך למדינה, כי משקמים חולה. </w:t>
      </w:r>
    </w:p>
    <w:p w14:paraId="1CA48A1C" w14:textId="77777777" w:rsidR="00000000" w:rsidRDefault="00903ADA">
      <w:pPr>
        <w:pStyle w:val="a0"/>
        <w:rPr>
          <w:rFonts w:hint="cs"/>
          <w:rtl/>
        </w:rPr>
      </w:pPr>
    </w:p>
    <w:p w14:paraId="6F53288A" w14:textId="77777777" w:rsidR="00000000" w:rsidRDefault="00903ADA">
      <w:pPr>
        <w:pStyle w:val="a0"/>
        <w:rPr>
          <w:rFonts w:hint="cs"/>
          <w:rtl/>
        </w:rPr>
      </w:pPr>
      <w:r>
        <w:rPr>
          <w:rFonts w:hint="cs"/>
          <w:rtl/>
        </w:rPr>
        <w:t xml:space="preserve">כשמדברים על שיקום לא מדובר דווקא על אנשים מבוגרים. זה יכול להיות חולה צעיר עם סוכרת נעורים שנפל ונכנס ל"קומה", הוא מחוסר הכרה וצריכים אנשים לטפל בו ולשקם אותו. מי צריך לעזור לו? ההורים שלו, שהם כבר בני 60? אני באה </w:t>
      </w:r>
      <w:r>
        <w:rPr>
          <w:rFonts w:hint="cs"/>
          <w:rtl/>
        </w:rPr>
        <w:t>ואומרת, שאם יושב-ראש הוועדה, פרופסור שני, אמר שזה פשע לעשות את זה, מותר לעצור ולחשוב פעמיים.</w:t>
      </w:r>
    </w:p>
    <w:p w14:paraId="64472433" w14:textId="77777777" w:rsidR="00000000" w:rsidRDefault="00903ADA">
      <w:pPr>
        <w:pStyle w:val="a0"/>
        <w:rPr>
          <w:rFonts w:hint="cs"/>
          <w:rtl/>
        </w:rPr>
      </w:pPr>
    </w:p>
    <w:p w14:paraId="1844B24A" w14:textId="77777777" w:rsidR="00000000" w:rsidRDefault="00903ADA">
      <w:pPr>
        <w:pStyle w:val="a0"/>
        <w:rPr>
          <w:rFonts w:hint="cs"/>
          <w:rtl/>
        </w:rPr>
      </w:pPr>
      <w:r>
        <w:rPr>
          <w:rFonts w:hint="cs"/>
          <w:rtl/>
        </w:rPr>
        <w:t>עכשיו אני רוצה גם להתייחס בקצרה לסל התרופות. אתם יודעים שאין לי בעיה להיחשף. הבן שלי חולה סרטן. אני חושבת שאסור לעשות דברים כאלה. אני לא אומרת שכל תרופה אפשר לאשר</w:t>
      </w:r>
      <w:r>
        <w:rPr>
          <w:rFonts w:hint="cs"/>
          <w:rtl/>
        </w:rPr>
        <w:t xml:space="preserve">, אבל לפני שמקצצים 200 מיליון </w:t>
      </w:r>
      <w:r>
        <w:rPr>
          <w:rtl/>
        </w:rPr>
        <w:t>–</w:t>
      </w:r>
      <w:r>
        <w:rPr>
          <w:rFonts w:hint="cs"/>
          <w:rtl/>
        </w:rPr>
        <w:t xml:space="preserve"> זה הולך כמו בבורסה, 100 מיליון, 200 מיליון </w:t>
      </w:r>
      <w:r>
        <w:rPr>
          <w:rtl/>
        </w:rPr>
        <w:t>–</w:t>
      </w:r>
      <w:r>
        <w:rPr>
          <w:rFonts w:hint="cs"/>
          <w:rtl/>
        </w:rPr>
        <w:t xml:space="preserve"> שכל אחד יחשוב מה היה אילו זה היה קורה לו. ואפשר להציל. אני לא אומרת שכל אדם אפשר להציל, אבל אם אפשר לתת חיים לאדם, מי שם אתכם לקחת חיים של אנשים? </w:t>
      </w:r>
    </w:p>
    <w:p w14:paraId="1E787ABB" w14:textId="77777777" w:rsidR="00000000" w:rsidRDefault="00903ADA">
      <w:pPr>
        <w:pStyle w:val="a0"/>
        <w:rPr>
          <w:rFonts w:hint="cs"/>
          <w:rtl/>
        </w:rPr>
      </w:pPr>
    </w:p>
    <w:p w14:paraId="0F09141B" w14:textId="77777777" w:rsidR="00000000" w:rsidRDefault="00903ADA">
      <w:pPr>
        <w:pStyle w:val="a0"/>
        <w:rPr>
          <w:rFonts w:hint="cs"/>
          <w:rtl/>
        </w:rPr>
      </w:pPr>
      <w:r>
        <w:rPr>
          <w:rFonts w:hint="cs"/>
          <w:rtl/>
        </w:rPr>
        <w:t>אני רוצה להגיד לכם, גם בתור אחו</w:t>
      </w:r>
      <w:r>
        <w:rPr>
          <w:rFonts w:hint="cs"/>
          <w:rtl/>
        </w:rPr>
        <w:t xml:space="preserve">ת וגם כאמא </w:t>
      </w:r>
      <w:r>
        <w:rPr>
          <w:rtl/>
        </w:rPr>
        <w:t>–</w:t>
      </w:r>
      <w:r>
        <w:rPr>
          <w:rFonts w:hint="cs"/>
          <w:rtl/>
        </w:rPr>
        <w:t xml:space="preserve"> אומנם אני  לא צריכה תרופה לבן שלי, כי במקרה התרופה שהוא זקוק לה היתה בסל התרופות, אבל צריך להבין את זה, כשאתם רואים אנשים כאלה שעומדים לאבד את כל היקר להם, אז אני מבקשת, זה לא עניין של מי נותן למי ומי צועק על מי. תחשבו רגע. </w:t>
      </w:r>
    </w:p>
    <w:p w14:paraId="6A54FDD0" w14:textId="77777777" w:rsidR="00000000" w:rsidRDefault="00903ADA">
      <w:pPr>
        <w:pStyle w:val="a0"/>
        <w:rPr>
          <w:rFonts w:hint="cs"/>
          <w:rtl/>
        </w:rPr>
      </w:pPr>
    </w:p>
    <w:p w14:paraId="599A02A2" w14:textId="77777777" w:rsidR="00000000" w:rsidRDefault="00903ADA">
      <w:pPr>
        <w:pStyle w:val="a0"/>
        <w:rPr>
          <w:rFonts w:hint="cs"/>
          <w:rtl/>
        </w:rPr>
      </w:pPr>
      <w:r>
        <w:rPr>
          <w:rFonts w:hint="cs"/>
          <w:rtl/>
        </w:rPr>
        <w:t>עכשיו אני רוצה לפ</w:t>
      </w:r>
      <w:r>
        <w:rPr>
          <w:rFonts w:hint="cs"/>
          <w:rtl/>
        </w:rPr>
        <w:t>נות לעניין גיל הפרישה, ואני לא מדברת רק על האחיות. אני מדברת על כל אותם אנשים שעובדים. נכון שאני מתארת את האחיות, אבל זה בדיוק כמו פועלת שעובדת או מי שעובד בבית-חרושת. מישהו בדק לפני ההחלטה להעלות את גיל הפרישה, ובמיוחד לנשים? אתן דוגמה. הכריזו על האחיות כ</w:t>
      </w:r>
      <w:r>
        <w:rPr>
          <w:rFonts w:hint="cs"/>
          <w:rtl/>
        </w:rPr>
        <w:t>בעלות מקצוע מועדף, כי זה מקצוע קשה. 83% מהאחיות עובדות בוקר, ערב, לילה וחגים ושבתות. תחשבו רגע על האמהות שלכם. אתם באמת חושבים שאחות בגיל 67 יכולה עוד להמשיך לעשות שמירת לילה? מישהו חושב על זה? זה גם עניין של טיפול בחיי אדם. יש אנשים שמסוגלים לזה. צריך לתת</w:t>
      </w:r>
      <w:r>
        <w:rPr>
          <w:rFonts w:hint="cs"/>
          <w:rtl/>
        </w:rPr>
        <w:t xml:space="preserve"> את אפשרות הבחירה.</w:t>
      </w:r>
    </w:p>
    <w:p w14:paraId="0463D42D" w14:textId="77777777" w:rsidR="00000000" w:rsidRDefault="00903ADA">
      <w:pPr>
        <w:pStyle w:val="a0"/>
        <w:rPr>
          <w:rFonts w:hint="cs"/>
          <w:rtl/>
        </w:rPr>
      </w:pPr>
    </w:p>
    <w:p w14:paraId="04CF753A" w14:textId="77777777" w:rsidR="00000000" w:rsidRDefault="00903ADA">
      <w:pPr>
        <w:pStyle w:val="af0"/>
        <w:rPr>
          <w:rtl/>
        </w:rPr>
      </w:pPr>
      <w:r>
        <w:rPr>
          <w:rFonts w:hint="eastAsia"/>
          <w:rtl/>
        </w:rPr>
        <w:t>שר</w:t>
      </w:r>
      <w:r>
        <w:rPr>
          <w:rtl/>
        </w:rPr>
        <w:t xml:space="preserve"> הפנים אברהם פורז:</w:t>
      </w:r>
    </w:p>
    <w:p w14:paraId="25D0F25C" w14:textId="77777777" w:rsidR="00000000" w:rsidRDefault="00903ADA">
      <w:pPr>
        <w:pStyle w:val="a0"/>
        <w:rPr>
          <w:rFonts w:hint="cs"/>
          <w:rtl/>
        </w:rPr>
      </w:pPr>
    </w:p>
    <w:p w14:paraId="5BEE876A" w14:textId="77777777" w:rsidR="00000000" w:rsidRDefault="00903ADA">
      <w:pPr>
        <w:pStyle w:val="a0"/>
        <w:rPr>
          <w:rFonts w:hint="cs"/>
          <w:rtl/>
        </w:rPr>
      </w:pPr>
      <w:r>
        <w:rPr>
          <w:rFonts w:hint="cs"/>
          <w:rtl/>
        </w:rPr>
        <w:t>פעם אנשים היו חיים אחרי גיל - - -</w:t>
      </w:r>
    </w:p>
    <w:p w14:paraId="68CDDF19" w14:textId="77777777" w:rsidR="00000000" w:rsidRDefault="00903ADA">
      <w:pPr>
        <w:pStyle w:val="a0"/>
        <w:rPr>
          <w:rFonts w:hint="cs"/>
          <w:rtl/>
        </w:rPr>
      </w:pPr>
    </w:p>
    <w:p w14:paraId="3CF4AA02" w14:textId="77777777" w:rsidR="00000000" w:rsidRDefault="00903ADA">
      <w:pPr>
        <w:pStyle w:val="-"/>
        <w:rPr>
          <w:rtl/>
        </w:rPr>
      </w:pPr>
      <w:bookmarkStart w:id="27" w:name="FS000001063T05_11_2003_10_40_59C"/>
      <w:bookmarkEnd w:id="27"/>
      <w:r>
        <w:rPr>
          <w:rtl/>
        </w:rPr>
        <w:t>אילנה כהן (עם אחד):</w:t>
      </w:r>
    </w:p>
    <w:p w14:paraId="112AE619" w14:textId="77777777" w:rsidR="00000000" w:rsidRDefault="00903ADA">
      <w:pPr>
        <w:pStyle w:val="a0"/>
        <w:rPr>
          <w:rtl/>
        </w:rPr>
      </w:pPr>
    </w:p>
    <w:p w14:paraId="35C9F89E" w14:textId="77777777" w:rsidR="00000000" w:rsidRDefault="00903ADA">
      <w:pPr>
        <w:pStyle w:val="a0"/>
        <w:rPr>
          <w:rFonts w:hint="cs"/>
          <w:rtl/>
        </w:rPr>
      </w:pPr>
      <w:r>
        <w:rPr>
          <w:rFonts w:hint="cs"/>
          <w:rtl/>
        </w:rPr>
        <w:t>אסביר לך. ההבדל ביני לבינך הוא שאתה ישבת פה הרבה שנים ואני יושבת הרבה שנים בבית-חולים. העלאת תוחלת החיים לא תמיד אומרת שאתה עומד על שתי הרגליים. מתחזקים אנשים</w:t>
      </w:r>
      <w:r>
        <w:rPr>
          <w:rFonts w:hint="cs"/>
          <w:rtl/>
        </w:rPr>
        <w:t xml:space="preserve"> - - -</w:t>
      </w:r>
    </w:p>
    <w:p w14:paraId="20538D55" w14:textId="77777777" w:rsidR="00000000" w:rsidRDefault="00903ADA">
      <w:pPr>
        <w:pStyle w:val="a0"/>
        <w:rPr>
          <w:rFonts w:hint="cs"/>
          <w:rtl/>
        </w:rPr>
      </w:pPr>
    </w:p>
    <w:p w14:paraId="4061B7BE" w14:textId="77777777" w:rsidR="00000000" w:rsidRDefault="00903ADA">
      <w:pPr>
        <w:pStyle w:val="af0"/>
        <w:rPr>
          <w:rtl/>
        </w:rPr>
      </w:pPr>
      <w:r>
        <w:rPr>
          <w:rFonts w:hint="eastAsia"/>
          <w:rtl/>
        </w:rPr>
        <w:t>שר</w:t>
      </w:r>
      <w:r>
        <w:rPr>
          <w:rtl/>
        </w:rPr>
        <w:t xml:space="preserve"> הפנים אברהם פורז:</w:t>
      </w:r>
    </w:p>
    <w:p w14:paraId="7FD2C0E5" w14:textId="77777777" w:rsidR="00000000" w:rsidRDefault="00903ADA">
      <w:pPr>
        <w:pStyle w:val="a0"/>
        <w:rPr>
          <w:rFonts w:hint="cs"/>
          <w:rtl/>
        </w:rPr>
      </w:pPr>
    </w:p>
    <w:p w14:paraId="533F1F54" w14:textId="77777777" w:rsidR="00000000" w:rsidRDefault="00903ADA">
      <w:pPr>
        <w:pStyle w:val="a0"/>
        <w:rPr>
          <w:rFonts w:hint="cs"/>
          <w:rtl/>
        </w:rPr>
      </w:pPr>
      <w:r>
        <w:rPr>
          <w:rFonts w:hint="cs"/>
          <w:rtl/>
        </w:rPr>
        <w:t>מי שחולה - שידרוש דמי מחלה.</w:t>
      </w:r>
    </w:p>
    <w:p w14:paraId="37A1C962" w14:textId="77777777" w:rsidR="00000000" w:rsidRDefault="00903ADA">
      <w:pPr>
        <w:pStyle w:val="a0"/>
        <w:rPr>
          <w:rFonts w:hint="cs"/>
          <w:rtl/>
        </w:rPr>
      </w:pPr>
    </w:p>
    <w:p w14:paraId="54B795B5" w14:textId="77777777" w:rsidR="00000000" w:rsidRDefault="00903ADA">
      <w:pPr>
        <w:pStyle w:val="-"/>
        <w:rPr>
          <w:rtl/>
        </w:rPr>
      </w:pPr>
      <w:bookmarkStart w:id="28" w:name="FS000001063T05_11_2003_10_38_47C"/>
      <w:bookmarkEnd w:id="28"/>
      <w:r>
        <w:rPr>
          <w:rtl/>
        </w:rPr>
        <w:t>אילנה כהן (עם אחד):</w:t>
      </w:r>
    </w:p>
    <w:p w14:paraId="21F72A2E" w14:textId="77777777" w:rsidR="00000000" w:rsidRDefault="00903ADA">
      <w:pPr>
        <w:pStyle w:val="a0"/>
        <w:rPr>
          <w:rtl/>
        </w:rPr>
      </w:pPr>
    </w:p>
    <w:p w14:paraId="2219EFFE" w14:textId="77777777" w:rsidR="00000000" w:rsidRDefault="00903ADA">
      <w:pPr>
        <w:pStyle w:val="a0"/>
        <w:rPr>
          <w:rFonts w:hint="cs"/>
          <w:rtl/>
        </w:rPr>
      </w:pPr>
      <w:r>
        <w:rPr>
          <w:rFonts w:hint="cs"/>
          <w:rtl/>
        </w:rPr>
        <w:t>סליחה, אל תגזול מזמני.</w:t>
      </w:r>
    </w:p>
    <w:p w14:paraId="5818AF79" w14:textId="77777777" w:rsidR="00000000" w:rsidRDefault="00903ADA">
      <w:pPr>
        <w:pStyle w:val="a0"/>
        <w:rPr>
          <w:rFonts w:hint="cs"/>
          <w:rtl/>
        </w:rPr>
      </w:pPr>
    </w:p>
    <w:p w14:paraId="4610AABF" w14:textId="77777777" w:rsidR="00000000" w:rsidRDefault="00903ADA">
      <w:pPr>
        <w:pStyle w:val="a0"/>
        <w:rPr>
          <w:rFonts w:hint="cs"/>
          <w:rtl/>
        </w:rPr>
      </w:pPr>
      <w:r>
        <w:rPr>
          <w:rFonts w:hint="cs"/>
          <w:rtl/>
        </w:rPr>
        <w:t>לא הבנת אותי. אני באה ואומרת שלא תמיד זה תוחלת החיים. צריך להבין שתוחלת החיים עדיין לא נתנה לך לרוץ בין חולה לחולה כמו אדם בן 60.</w:t>
      </w:r>
    </w:p>
    <w:p w14:paraId="0873298C" w14:textId="77777777" w:rsidR="00000000" w:rsidRDefault="00903ADA">
      <w:pPr>
        <w:pStyle w:val="a0"/>
        <w:rPr>
          <w:rFonts w:hint="cs"/>
          <w:rtl/>
        </w:rPr>
      </w:pPr>
    </w:p>
    <w:p w14:paraId="450D9043" w14:textId="77777777" w:rsidR="00000000" w:rsidRDefault="00903ADA">
      <w:pPr>
        <w:pStyle w:val="af0"/>
        <w:rPr>
          <w:rtl/>
        </w:rPr>
      </w:pPr>
      <w:r>
        <w:rPr>
          <w:rFonts w:hint="eastAsia"/>
          <w:rtl/>
        </w:rPr>
        <w:t>שר</w:t>
      </w:r>
      <w:r>
        <w:rPr>
          <w:rtl/>
        </w:rPr>
        <w:t xml:space="preserve"> הפנים אברהם פורז:</w:t>
      </w:r>
    </w:p>
    <w:p w14:paraId="34644138" w14:textId="77777777" w:rsidR="00000000" w:rsidRDefault="00903ADA">
      <w:pPr>
        <w:pStyle w:val="a0"/>
        <w:rPr>
          <w:rFonts w:hint="cs"/>
          <w:rtl/>
        </w:rPr>
      </w:pPr>
    </w:p>
    <w:p w14:paraId="0526C3E2" w14:textId="77777777" w:rsidR="00000000" w:rsidRDefault="00903ADA">
      <w:pPr>
        <w:pStyle w:val="a0"/>
        <w:rPr>
          <w:rFonts w:hint="cs"/>
          <w:rtl/>
        </w:rPr>
      </w:pPr>
      <w:r>
        <w:rPr>
          <w:rFonts w:hint="cs"/>
          <w:rtl/>
        </w:rPr>
        <w:t>מי שלא יכול מחמת מחלה - - -</w:t>
      </w:r>
    </w:p>
    <w:p w14:paraId="3B3573F8" w14:textId="77777777" w:rsidR="00000000" w:rsidRDefault="00903ADA">
      <w:pPr>
        <w:pStyle w:val="a0"/>
        <w:rPr>
          <w:rFonts w:hint="cs"/>
          <w:rtl/>
        </w:rPr>
      </w:pPr>
    </w:p>
    <w:p w14:paraId="0CAEB3C9" w14:textId="77777777" w:rsidR="00000000" w:rsidRDefault="00903ADA">
      <w:pPr>
        <w:pStyle w:val="-"/>
        <w:rPr>
          <w:rtl/>
        </w:rPr>
      </w:pPr>
      <w:bookmarkStart w:id="29" w:name="FS000001063T05_11_2003_10_40_23C"/>
      <w:bookmarkEnd w:id="29"/>
      <w:r>
        <w:rPr>
          <w:rtl/>
        </w:rPr>
        <w:t>אילנה כהן (עם אחד):</w:t>
      </w:r>
    </w:p>
    <w:p w14:paraId="2533CC76" w14:textId="77777777" w:rsidR="00000000" w:rsidRDefault="00903ADA">
      <w:pPr>
        <w:pStyle w:val="a0"/>
        <w:rPr>
          <w:rtl/>
        </w:rPr>
      </w:pPr>
    </w:p>
    <w:p w14:paraId="4F378550" w14:textId="77777777" w:rsidR="00000000" w:rsidRDefault="00903ADA">
      <w:pPr>
        <w:pStyle w:val="a0"/>
        <w:rPr>
          <w:rFonts w:hint="cs"/>
          <w:rtl/>
        </w:rPr>
      </w:pPr>
      <w:r>
        <w:rPr>
          <w:rFonts w:hint="cs"/>
          <w:rtl/>
        </w:rPr>
        <w:t>זו לא מחלה, אתה לא חייב להיות על כיסא גלגלים, ואל תגזול מזמני.</w:t>
      </w:r>
    </w:p>
    <w:p w14:paraId="20021B9E" w14:textId="77777777" w:rsidR="00000000" w:rsidRDefault="00903ADA">
      <w:pPr>
        <w:pStyle w:val="a0"/>
        <w:rPr>
          <w:rFonts w:hint="cs"/>
          <w:rtl/>
        </w:rPr>
      </w:pPr>
    </w:p>
    <w:p w14:paraId="0BEA2FCE" w14:textId="77777777" w:rsidR="00000000" w:rsidRDefault="00903ADA">
      <w:pPr>
        <w:pStyle w:val="af1"/>
        <w:rPr>
          <w:rtl/>
        </w:rPr>
      </w:pPr>
      <w:r>
        <w:rPr>
          <w:rtl/>
        </w:rPr>
        <w:t>היו"ר ראובן ריבלין:</w:t>
      </w:r>
    </w:p>
    <w:p w14:paraId="3238962D" w14:textId="77777777" w:rsidR="00000000" w:rsidRDefault="00903ADA">
      <w:pPr>
        <w:pStyle w:val="a0"/>
        <w:rPr>
          <w:rtl/>
        </w:rPr>
      </w:pPr>
    </w:p>
    <w:p w14:paraId="3FE619DC" w14:textId="77777777" w:rsidR="00000000" w:rsidRDefault="00903ADA">
      <w:pPr>
        <w:pStyle w:val="a0"/>
        <w:rPr>
          <w:rFonts w:hint="cs"/>
          <w:rtl/>
        </w:rPr>
      </w:pPr>
      <w:r>
        <w:rPr>
          <w:rFonts w:hint="cs"/>
          <w:rtl/>
        </w:rPr>
        <w:t>אדוני כבוד השר יכול להתערב בדיון אחרי כל נאום, אם ירצה.</w:t>
      </w:r>
    </w:p>
    <w:p w14:paraId="797ADAC5" w14:textId="77777777" w:rsidR="00000000" w:rsidRDefault="00903ADA">
      <w:pPr>
        <w:pStyle w:val="a0"/>
        <w:rPr>
          <w:rFonts w:hint="cs"/>
          <w:rtl/>
        </w:rPr>
      </w:pPr>
    </w:p>
    <w:p w14:paraId="7927AD33" w14:textId="77777777" w:rsidR="00000000" w:rsidRDefault="00903ADA">
      <w:pPr>
        <w:pStyle w:val="-"/>
        <w:rPr>
          <w:rtl/>
        </w:rPr>
      </w:pPr>
      <w:bookmarkStart w:id="30" w:name="FS000001063T05_11_2003_10_46_25C"/>
      <w:bookmarkEnd w:id="30"/>
      <w:r>
        <w:rPr>
          <w:rtl/>
        </w:rPr>
        <w:t>אילנה כהן (עם אחד):</w:t>
      </w:r>
    </w:p>
    <w:p w14:paraId="022C84A1" w14:textId="77777777" w:rsidR="00000000" w:rsidRDefault="00903ADA">
      <w:pPr>
        <w:pStyle w:val="a0"/>
        <w:rPr>
          <w:rtl/>
        </w:rPr>
      </w:pPr>
    </w:p>
    <w:p w14:paraId="00E8B4C9" w14:textId="77777777" w:rsidR="00000000" w:rsidRDefault="00903ADA">
      <w:pPr>
        <w:pStyle w:val="a0"/>
        <w:rPr>
          <w:rFonts w:hint="cs"/>
          <w:rtl/>
        </w:rPr>
      </w:pPr>
      <w:r>
        <w:rPr>
          <w:rFonts w:hint="cs"/>
          <w:rtl/>
        </w:rPr>
        <w:t>אתה יכול להגיד את הדברים שלך. אין שום בעיה</w:t>
      </w:r>
      <w:r>
        <w:rPr>
          <w:rFonts w:hint="cs"/>
          <w:rtl/>
        </w:rPr>
        <w:t>.</w:t>
      </w:r>
    </w:p>
    <w:p w14:paraId="7A6C4182" w14:textId="77777777" w:rsidR="00000000" w:rsidRDefault="00903ADA">
      <w:pPr>
        <w:pStyle w:val="a0"/>
        <w:rPr>
          <w:rFonts w:hint="cs"/>
          <w:rtl/>
        </w:rPr>
      </w:pPr>
    </w:p>
    <w:p w14:paraId="261A1BCC" w14:textId="77777777" w:rsidR="00000000" w:rsidRDefault="00903ADA">
      <w:pPr>
        <w:pStyle w:val="af1"/>
        <w:rPr>
          <w:rtl/>
        </w:rPr>
      </w:pPr>
      <w:r>
        <w:rPr>
          <w:rtl/>
        </w:rPr>
        <w:t>היו"ר ראובן ריבלין:</w:t>
      </w:r>
    </w:p>
    <w:p w14:paraId="52A9266B" w14:textId="77777777" w:rsidR="00000000" w:rsidRDefault="00903ADA">
      <w:pPr>
        <w:pStyle w:val="a0"/>
        <w:rPr>
          <w:rtl/>
        </w:rPr>
      </w:pPr>
    </w:p>
    <w:p w14:paraId="3E33B163" w14:textId="77777777" w:rsidR="00000000" w:rsidRDefault="00903ADA">
      <w:pPr>
        <w:pStyle w:val="a0"/>
        <w:rPr>
          <w:rFonts w:hint="cs"/>
          <w:rtl/>
        </w:rPr>
      </w:pPr>
      <w:r>
        <w:rPr>
          <w:rFonts w:hint="cs"/>
          <w:rtl/>
        </w:rPr>
        <w:t>חברת הכנסת אילנה כהן, עצרתי את השעון כיוון שאת חברת כנסת חדשה. אבל אם את תעני על קריאות ביניים של שר חשוב, ואני לא הייתי מהין לא לענות לו - זה יהיה על חשבונך.</w:t>
      </w:r>
    </w:p>
    <w:p w14:paraId="6028E6A0" w14:textId="77777777" w:rsidR="00000000" w:rsidRDefault="00903ADA">
      <w:pPr>
        <w:pStyle w:val="a0"/>
        <w:rPr>
          <w:rFonts w:hint="cs"/>
          <w:rtl/>
        </w:rPr>
      </w:pPr>
    </w:p>
    <w:p w14:paraId="1C2462CA" w14:textId="77777777" w:rsidR="00000000" w:rsidRDefault="00903ADA">
      <w:pPr>
        <w:pStyle w:val="-"/>
        <w:rPr>
          <w:rtl/>
        </w:rPr>
      </w:pPr>
      <w:bookmarkStart w:id="31" w:name="FS000001063T05_11_2003_10_47_17C"/>
      <w:bookmarkEnd w:id="31"/>
      <w:r>
        <w:rPr>
          <w:rtl/>
        </w:rPr>
        <w:t>אילנה כהן (עם אחד):</w:t>
      </w:r>
    </w:p>
    <w:p w14:paraId="3AEEB0FB" w14:textId="77777777" w:rsidR="00000000" w:rsidRDefault="00903ADA">
      <w:pPr>
        <w:pStyle w:val="a0"/>
        <w:rPr>
          <w:rtl/>
        </w:rPr>
      </w:pPr>
    </w:p>
    <w:p w14:paraId="72085F9A" w14:textId="77777777" w:rsidR="00000000" w:rsidRDefault="00903ADA">
      <w:pPr>
        <w:pStyle w:val="a0"/>
        <w:rPr>
          <w:rFonts w:hint="cs"/>
          <w:rtl/>
        </w:rPr>
      </w:pPr>
      <w:r>
        <w:rPr>
          <w:rFonts w:hint="cs"/>
          <w:rtl/>
        </w:rPr>
        <w:t>בסדר. אז לא אענה לו - - -</w:t>
      </w:r>
    </w:p>
    <w:p w14:paraId="46488FA8" w14:textId="77777777" w:rsidR="00000000" w:rsidRDefault="00903ADA">
      <w:pPr>
        <w:pStyle w:val="a0"/>
        <w:rPr>
          <w:rFonts w:hint="cs"/>
          <w:rtl/>
        </w:rPr>
      </w:pPr>
    </w:p>
    <w:p w14:paraId="68BBEB7B" w14:textId="77777777" w:rsidR="00000000" w:rsidRDefault="00903ADA">
      <w:pPr>
        <w:pStyle w:val="af1"/>
        <w:rPr>
          <w:rtl/>
        </w:rPr>
      </w:pPr>
      <w:r>
        <w:rPr>
          <w:rtl/>
        </w:rPr>
        <w:t>היו"ר ראובן ריבלין:</w:t>
      </w:r>
    </w:p>
    <w:p w14:paraId="0C45CA85" w14:textId="77777777" w:rsidR="00000000" w:rsidRDefault="00903ADA">
      <w:pPr>
        <w:pStyle w:val="a0"/>
        <w:rPr>
          <w:rtl/>
        </w:rPr>
      </w:pPr>
    </w:p>
    <w:p w14:paraId="6C76F4F4" w14:textId="77777777" w:rsidR="00000000" w:rsidRDefault="00903ADA">
      <w:pPr>
        <w:pStyle w:val="a0"/>
        <w:rPr>
          <w:rFonts w:hint="cs"/>
          <w:rtl/>
        </w:rPr>
      </w:pPr>
      <w:r>
        <w:rPr>
          <w:rFonts w:hint="cs"/>
          <w:rtl/>
        </w:rPr>
        <w:t>אדו</w:t>
      </w:r>
      <w:r>
        <w:rPr>
          <w:rFonts w:hint="cs"/>
          <w:rtl/>
        </w:rPr>
        <w:t>ני, כמובן, בכל רגע שהוא רוצה הוא יכול לעלות ולומר. בשביל זה הוא פה.</w:t>
      </w:r>
    </w:p>
    <w:p w14:paraId="2AA02E07" w14:textId="77777777" w:rsidR="00000000" w:rsidRDefault="00903ADA">
      <w:pPr>
        <w:pStyle w:val="a0"/>
        <w:rPr>
          <w:rFonts w:hint="cs"/>
          <w:rtl/>
        </w:rPr>
      </w:pPr>
    </w:p>
    <w:p w14:paraId="5E127FE8" w14:textId="77777777" w:rsidR="00000000" w:rsidRDefault="00903ADA">
      <w:pPr>
        <w:pStyle w:val="-"/>
        <w:rPr>
          <w:rtl/>
        </w:rPr>
      </w:pPr>
      <w:bookmarkStart w:id="32" w:name="FS000001063T05_11_2003_10_47_51C"/>
      <w:bookmarkEnd w:id="32"/>
      <w:r>
        <w:rPr>
          <w:rtl/>
        </w:rPr>
        <w:t>אילנה כהן (עם אחד):</w:t>
      </w:r>
    </w:p>
    <w:p w14:paraId="06C1DE6C" w14:textId="77777777" w:rsidR="00000000" w:rsidRDefault="00903ADA">
      <w:pPr>
        <w:pStyle w:val="a0"/>
        <w:rPr>
          <w:rtl/>
        </w:rPr>
      </w:pPr>
    </w:p>
    <w:p w14:paraId="567E815E" w14:textId="77777777" w:rsidR="00000000" w:rsidRDefault="00903ADA">
      <w:pPr>
        <w:pStyle w:val="a0"/>
        <w:rPr>
          <w:rFonts w:hint="cs"/>
          <w:rtl/>
        </w:rPr>
      </w:pPr>
      <w:r>
        <w:rPr>
          <w:rFonts w:hint="cs"/>
          <w:rtl/>
        </w:rPr>
        <w:t>- - - כי אני חושבת שבהחלט, יש הבדל בין אנשים שיושבים בכנסת ובכל מיני מקומות ממוזגים, שבהם יכולים לשבת, לבין אנשים שעובדים בלילות ובשבתות ובתנאים לא-תנאים ועם חולים קש</w:t>
      </w:r>
      <w:r>
        <w:rPr>
          <w:rFonts w:hint="cs"/>
          <w:rtl/>
        </w:rPr>
        <w:t>ים. דווקא בגלל העלאת תוחלת החיים החולים נעשים יותר קשים ויותר מורכבים.</w:t>
      </w:r>
    </w:p>
    <w:p w14:paraId="4E35CC76" w14:textId="77777777" w:rsidR="00000000" w:rsidRDefault="00903ADA">
      <w:pPr>
        <w:pStyle w:val="a0"/>
        <w:rPr>
          <w:rFonts w:hint="cs"/>
          <w:rtl/>
        </w:rPr>
      </w:pPr>
    </w:p>
    <w:p w14:paraId="00F1B87E" w14:textId="77777777" w:rsidR="00000000" w:rsidRDefault="00903ADA">
      <w:pPr>
        <w:pStyle w:val="a0"/>
        <w:rPr>
          <w:rFonts w:hint="cs"/>
          <w:rtl/>
        </w:rPr>
      </w:pPr>
      <w:r>
        <w:rPr>
          <w:rFonts w:hint="cs"/>
          <w:rtl/>
        </w:rPr>
        <w:t>אין ספק, זה לא רק זה. אומרים גם: אם עניין גיל הפרישה לא יעבור - נקנוס את האנשים האלה. איך עושים, אתן דוגמה, כי אני  דווקא רוצה לדבר על נשים. אומרים: נקנוס אותם ב-2.5%, כלומר 7 כפול 2.5</w:t>
      </w:r>
      <w:r>
        <w:rPr>
          <w:rFonts w:hint="cs"/>
          <w:rtl/>
        </w:rPr>
        <w:t>% זה 17%. זה לא מספיק שאומרים שלפנסיונר ייקחו גם 2% מפני ששולחים לו עם הבול את תלוש המשכורת. זה כבר 20%. למה אני מתארת את הנשים? הנשים לא מתחילות לעבוד כמו הגברים, כי גם בבית יש ויכוח מי יצא ראשון עם הילדים, ויש עלות המעונות וכל זה. גם מעט מאוד נשים בכלל מ</w:t>
      </w:r>
      <w:r>
        <w:rPr>
          <w:rFonts w:hint="cs"/>
          <w:rtl/>
        </w:rPr>
        <w:t>גיעות למלוא הפנסיה שלהן. אם יש פיטורים עכשיו, את מי מפטרים הראשונים? את הנשים. אל תהיו הגברים - שגם פה אנו מיעוט. עדיין לא הגענו למצב הזה, ויכול להיות שזה יהיה בעוד כמה שנים. צריך לדון לגופו של עניין. צריך לחקור ולראות באילו מקצועות יכולים לעשות את זה ובאי</w:t>
      </w:r>
      <w:r>
        <w:rPr>
          <w:rFonts w:hint="cs"/>
          <w:rtl/>
        </w:rPr>
        <w:t xml:space="preserve">לו מקצועות לא יכולים לעשות את זה, אבל לא יכולים לעשות את זה באופן גורף. אנשים צעירים, שאני באמת מכבדת אותם מאוד, שאפילו לא ניגשו ולא בחנו את הנושא, כבר לבוא ולהגיד לאשה, מראש יש לך 20% פחות? גם כך, אם יש לה פנסיה, היא מגיעה ל-40% פנסיה. עוד מעט בכלל תגידו </w:t>
      </w:r>
      <w:r>
        <w:rPr>
          <w:rFonts w:hint="cs"/>
          <w:rtl/>
        </w:rPr>
        <w:t>לאותה אשה שתשלם.</w:t>
      </w:r>
    </w:p>
    <w:p w14:paraId="543F6348" w14:textId="77777777" w:rsidR="00000000" w:rsidRDefault="00903ADA">
      <w:pPr>
        <w:pStyle w:val="a0"/>
        <w:rPr>
          <w:rtl/>
        </w:rPr>
      </w:pPr>
    </w:p>
    <w:p w14:paraId="1ED0B320" w14:textId="77777777" w:rsidR="00000000" w:rsidRDefault="00903ADA">
      <w:pPr>
        <w:pStyle w:val="a0"/>
        <w:rPr>
          <w:rFonts w:hint="cs"/>
          <w:rtl/>
        </w:rPr>
      </w:pPr>
      <w:r>
        <w:rPr>
          <w:rFonts w:hint="cs"/>
          <w:rtl/>
        </w:rPr>
        <w:t>מה אני מבקשת? לפני שעושים, תעצרו, תחשבו. לדוגמה, לוקחים את עניין הפיצויים, ורואים שלמעשה עכשיו נותנים לעשירים באמצעות מס הכנסה. לא אמרתי שלא תהיה רפורמה, אבל תדחו את זה. מה עושים? לוקחים פיצויים - ועד עכשיו הסכום שהוכר במס הכנסה היה 9,700</w:t>
      </w:r>
      <w:r>
        <w:rPr>
          <w:rFonts w:hint="cs"/>
          <w:rtl/>
        </w:rPr>
        <w:t xml:space="preserve"> שקל, כמעט 10,000 שקל - ומורידים אותם בשליש. למי  מורידים? למישהו שגם מפטרים אותו וגם אומרים לו: "אנחנו נפגע לך במס הכנסה". זה נורמלי? זה הגיוני? מותר לחשוב.</w:t>
      </w:r>
    </w:p>
    <w:p w14:paraId="47749C21" w14:textId="77777777" w:rsidR="00000000" w:rsidRDefault="00903ADA">
      <w:pPr>
        <w:pStyle w:val="a0"/>
        <w:rPr>
          <w:rFonts w:hint="cs"/>
          <w:rtl/>
        </w:rPr>
      </w:pPr>
    </w:p>
    <w:p w14:paraId="5F967F18" w14:textId="77777777" w:rsidR="00000000" w:rsidRDefault="00903ADA">
      <w:pPr>
        <w:pStyle w:val="a0"/>
        <w:rPr>
          <w:rFonts w:hint="cs"/>
          <w:rtl/>
        </w:rPr>
      </w:pPr>
      <w:r>
        <w:rPr>
          <w:rFonts w:hint="cs"/>
          <w:rtl/>
        </w:rPr>
        <w:t>תבינו דבר אחד: כשמדברים על מפוטרים ועל אנשים שצריכים לקבל פיצויים, לא חושבים אם הוא מהליכוד, משינ</w:t>
      </w:r>
      <w:r>
        <w:rPr>
          <w:rFonts w:hint="cs"/>
          <w:rtl/>
        </w:rPr>
        <w:t>וי, מעם אחד או מהמערך. זה בן-אדם שנחרב עולמו, ויש לו משפחה שלמה. נורא קל כשבאים לפה ומדברים: אלפי מפוטרים. תראו, אמרתי את זה בדקה. אנשים מתאבדים. אנשים לא יכולים - - -</w:t>
      </w:r>
    </w:p>
    <w:p w14:paraId="2B96A525" w14:textId="77777777" w:rsidR="00000000" w:rsidRDefault="00903ADA">
      <w:pPr>
        <w:pStyle w:val="a0"/>
        <w:rPr>
          <w:rFonts w:hint="cs"/>
          <w:rtl/>
        </w:rPr>
      </w:pPr>
    </w:p>
    <w:p w14:paraId="4D4A45B9" w14:textId="77777777" w:rsidR="00000000" w:rsidRDefault="00903ADA">
      <w:pPr>
        <w:pStyle w:val="af1"/>
        <w:rPr>
          <w:rtl/>
        </w:rPr>
      </w:pPr>
      <w:r>
        <w:rPr>
          <w:rtl/>
        </w:rPr>
        <w:t>היו"ר ראובן ריבלין:</w:t>
      </w:r>
    </w:p>
    <w:p w14:paraId="35619669" w14:textId="77777777" w:rsidR="00000000" w:rsidRDefault="00903ADA">
      <w:pPr>
        <w:pStyle w:val="a0"/>
        <w:rPr>
          <w:rtl/>
        </w:rPr>
      </w:pPr>
    </w:p>
    <w:p w14:paraId="7BD40991" w14:textId="77777777" w:rsidR="00000000" w:rsidRDefault="00903ADA">
      <w:pPr>
        <w:pStyle w:val="a0"/>
        <w:rPr>
          <w:rFonts w:hint="cs"/>
          <w:rtl/>
        </w:rPr>
      </w:pPr>
      <w:r>
        <w:rPr>
          <w:rFonts w:hint="cs"/>
          <w:rtl/>
        </w:rPr>
        <w:t>כל אחד הוא עולם ומלואו. גברתי סיימה את הזמן. נא לסיים במשפט.</w:t>
      </w:r>
    </w:p>
    <w:p w14:paraId="107FEE33" w14:textId="77777777" w:rsidR="00000000" w:rsidRDefault="00903ADA">
      <w:pPr>
        <w:pStyle w:val="a0"/>
        <w:rPr>
          <w:rFonts w:hint="cs"/>
          <w:rtl/>
        </w:rPr>
      </w:pPr>
    </w:p>
    <w:p w14:paraId="16E1CB02" w14:textId="77777777" w:rsidR="00000000" w:rsidRDefault="00903ADA">
      <w:pPr>
        <w:pStyle w:val="-"/>
        <w:rPr>
          <w:rtl/>
        </w:rPr>
      </w:pPr>
      <w:bookmarkStart w:id="33" w:name="FS000001063T05_11_2003_10_55_46C"/>
      <w:bookmarkEnd w:id="33"/>
      <w:r>
        <w:rPr>
          <w:rtl/>
        </w:rPr>
        <w:t>אילנ</w:t>
      </w:r>
      <w:r>
        <w:rPr>
          <w:rtl/>
        </w:rPr>
        <w:t>ה כהן (עם אחד):</w:t>
      </w:r>
    </w:p>
    <w:p w14:paraId="6F35D335" w14:textId="77777777" w:rsidR="00000000" w:rsidRDefault="00903ADA">
      <w:pPr>
        <w:pStyle w:val="a0"/>
        <w:rPr>
          <w:rtl/>
        </w:rPr>
      </w:pPr>
    </w:p>
    <w:p w14:paraId="7EF47D07" w14:textId="77777777" w:rsidR="00000000" w:rsidRDefault="00903ADA">
      <w:pPr>
        <w:pStyle w:val="a0"/>
        <w:rPr>
          <w:rFonts w:hint="cs"/>
          <w:rtl/>
        </w:rPr>
      </w:pPr>
      <w:r>
        <w:rPr>
          <w:rFonts w:hint="cs"/>
          <w:rtl/>
        </w:rPr>
        <w:t>אני מבקשת לקחת את זה ולחשוב. לפני שעושים, צריך לחשוב טוב מאוד שאתם יושבים פה ולאנשים אחרים אין הזכויות שיש לכם פה. כשפגעו לכם בפנסיה, כששינו בפנסיה, גם לא הלכו רטרואקטיבית, אלא אמרו: מהיום והלאה. צריך לחשוב על זה, ואי-אפשר ללכת לברוך ג'מיל</w:t>
      </w:r>
      <w:r>
        <w:rPr>
          <w:rFonts w:hint="cs"/>
          <w:rtl/>
        </w:rPr>
        <w:t>י עכשיו ולגמור את האנשים. תודה רבה.</w:t>
      </w:r>
    </w:p>
    <w:p w14:paraId="046D8197" w14:textId="77777777" w:rsidR="00000000" w:rsidRDefault="00903ADA">
      <w:pPr>
        <w:pStyle w:val="a0"/>
        <w:rPr>
          <w:rFonts w:hint="cs"/>
          <w:rtl/>
        </w:rPr>
      </w:pPr>
    </w:p>
    <w:p w14:paraId="78111DB2" w14:textId="77777777" w:rsidR="00000000" w:rsidRDefault="00903ADA">
      <w:pPr>
        <w:pStyle w:val="af1"/>
        <w:rPr>
          <w:rtl/>
        </w:rPr>
      </w:pPr>
      <w:r>
        <w:rPr>
          <w:rtl/>
        </w:rPr>
        <w:t>היו"ר ראובן ריבלין:</w:t>
      </w:r>
    </w:p>
    <w:p w14:paraId="43AD3D6F" w14:textId="77777777" w:rsidR="00000000" w:rsidRDefault="00903ADA">
      <w:pPr>
        <w:pStyle w:val="a0"/>
        <w:rPr>
          <w:rtl/>
        </w:rPr>
      </w:pPr>
    </w:p>
    <w:p w14:paraId="681AAA42" w14:textId="77777777" w:rsidR="00000000" w:rsidRDefault="00903ADA">
      <w:pPr>
        <w:pStyle w:val="a0"/>
        <w:rPr>
          <w:rFonts w:hint="cs"/>
          <w:rtl/>
        </w:rPr>
      </w:pPr>
      <w:r>
        <w:rPr>
          <w:rFonts w:hint="cs"/>
          <w:rtl/>
        </w:rPr>
        <w:t>חברת הכנסת אילנה כהן, הייתי מעיר לך שכל אחד שיושב כאן גם לפני כן עשה, עבד ועמל. אני יודע כמה עבד קשה חבר הכנסת פורז - -</w:t>
      </w:r>
    </w:p>
    <w:p w14:paraId="62028522" w14:textId="77777777" w:rsidR="00000000" w:rsidRDefault="00903ADA">
      <w:pPr>
        <w:pStyle w:val="a0"/>
        <w:rPr>
          <w:rFonts w:hint="cs"/>
          <w:rtl/>
        </w:rPr>
      </w:pPr>
    </w:p>
    <w:p w14:paraId="15BA5D6B" w14:textId="77777777" w:rsidR="00000000" w:rsidRDefault="00903ADA">
      <w:pPr>
        <w:pStyle w:val="-"/>
        <w:rPr>
          <w:rtl/>
        </w:rPr>
      </w:pPr>
      <w:bookmarkStart w:id="34" w:name="FS000001063T05_11_2003_10_58_54C"/>
      <w:bookmarkEnd w:id="34"/>
      <w:r>
        <w:rPr>
          <w:rtl/>
        </w:rPr>
        <w:t>אילנה כהן (עם אחד):</w:t>
      </w:r>
    </w:p>
    <w:p w14:paraId="299E9336" w14:textId="77777777" w:rsidR="00000000" w:rsidRDefault="00903ADA">
      <w:pPr>
        <w:pStyle w:val="a0"/>
        <w:rPr>
          <w:rtl/>
        </w:rPr>
      </w:pPr>
    </w:p>
    <w:p w14:paraId="43824114" w14:textId="77777777" w:rsidR="00000000" w:rsidRDefault="00903ADA">
      <w:pPr>
        <w:pStyle w:val="a0"/>
        <w:rPr>
          <w:rFonts w:hint="cs"/>
          <w:rtl/>
        </w:rPr>
      </w:pPr>
      <w:r>
        <w:rPr>
          <w:rFonts w:hint="cs"/>
          <w:rtl/>
        </w:rPr>
        <w:t>לא. אני מדברת על - - -</w:t>
      </w:r>
    </w:p>
    <w:p w14:paraId="77077A86" w14:textId="77777777" w:rsidR="00000000" w:rsidRDefault="00903ADA">
      <w:pPr>
        <w:pStyle w:val="a0"/>
        <w:rPr>
          <w:rFonts w:hint="cs"/>
          <w:rtl/>
        </w:rPr>
      </w:pPr>
    </w:p>
    <w:p w14:paraId="74F453D9" w14:textId="77777777" w:rsidR="00000000" w:rsidRDefault="00903ADA">
      <w:pPr>
        <w:pStyle w:val="af1"/>
        <w:rPr>
          <w:rtl/>
        </w:rPr>
      </w:pPr>
      <w:r>
        <w:rPr>
          <w:rtl/>
        </w:rPr>
        <w:t>היו"ר ראובן ריבלין:</w:t>
      </w:r>
    </w:p>
    <w:p w14:paraId="5C419EB2" w14:textId="77777777" w:rsidR="00000000" w:rsidRDefault="00903ADA">
      <w:pPr>
        <w:pStyle w:val="a0"/>
        <w:rPr>
          <w:rtl/>
        </w:rPr>
      </w:pPr>
    </w:p>
    <w:p w14:paraId="5C71FE09" w14:textId="77777777" w:rsidR="00000000" w:rsidRDefault="00903ADA">
      <w:pPr>
        <w:pStyle w:val="a0"/>
        <w:rPr>
          <w:rFonts w:hint="cs"/>
          <w:rtl/>
        </w:rPr>
      </w:pPr>
      <w:r>
        <w:rPr>
          <w:rFonts w:hint="cs"/>
          <w:rtl/>
        </w:rPr>
        <w:t>- - לפני שב</w:t>
      </w:r>
      <w:r>
        <w:rPr>
          <w:rFonts w:hint="cs"/>
          <w:rtl/>
        </w:rPr>
        <w:t>-1988 העם זכה בו כנבחר עם. הוא עבד קשה מאוד.</w:t>
      </w:r>
    </w:p>
    <w:p w14:paraId="1C2B8446" w14:textId="77777777" w:rsidR="00000000" w:rsidRDefault="00903ADA">
      <w:pPr>
        <w:pStyle w:val="a0"/>
        <w:rPr>
          <w:rFonts w:hint="cs"/>
          <w:rtl/>
        </w:rPr>
      </w:pPr>
    </w:p>
    <w:p w14:paraId="4C7E4593" w14:textId="77777777" w:rsidR="00000000" w:rsidRDefault="00903ADA">
      <w:pPr>
        <w:pStyle w:val="-"/>
        <w:rPr>
          <w:rtl/>
        </w:rPr>
      </w:pPr>
      <w:bookmarkStart w:id="35" w:name="FS000001063T05_11_2003_10_59_24C"/>
      <w:bookmarkEnd w:id="35"/>
      <w:r>
        <w:rPr>
          <w:rtl/>
        </w:rPr>
        <w:t>אילנה כהן (עם אחד):</w:t>
      </w:r>
    </w:p>
    <w:p w14:paraId="233FF192" w14:textId="77777777" w:rsidR="00000000" w:rsidRDefault="00903ADA">
      <w:pPr>
        <w:pStyle w:val="a0"/>
        <w:rPr>
          <w:rtl/>
        </w:rPr>
      </w:pPr>
    </w:p>
    <w:p w14:paraId="6723275B" w14:textId="77777777" w:rsidR="00000000" w:rsidRDefault="00903ADA">
      <w:pPr>
        <w:pStyle w:val="a0"/>
        <w:rPr>
          <w:rFonts w:hint="cs"/>
          <w:rtl/>
        </w:rPr>
      </w:pPr>
      <w:r>
        <w:rPr>
          <w:rFonts w:hint="cs"/>
          <w:rtl/>
        </w:rPr>
        <w:t>לא דיברתי על קשיים בעבודה. דיברתי על - - -</w:t>
      </w:r>
    </w:p>
    <w:p w14:paraId="4AA9CC8A" w14:textId="77777777" w:rsidR="00000000" w:rsidRDefault="00903ADA">
      <w:pPr>
        <w:pStyle w:val="a0"/>
        <w:rPr>
          <w:rFonts w:hint="cs"/>
          <w:rtl/>
        </w:rPr>
      </w:pPr>
    </w:p>
    <w:p w14:paraId="6F1894FC" w14:textId="77777777" w:rsidR="00000000" w:rsidRDefault="00903ADA">
      <w:pPr>
        <w:pStyle w:val="af1"/>
        <w:rPr>
          <w:rtl/>
        </w:rPr>
      </w:pPr>
      <w:r>
        <w:rPr>
          <w:rtl/>
        </w:rPr>
        <w:t>היו"ר ראובן ריבלין:</w:t>
      </w:r>
    </w:p>
    <w:p w14:paraId="1D1872FF" w14:textId="77777777" w:rsidR="00000000" w:rsidRDefault="00903ADA">
      <w:pPr>
        <w:pStyle w:val="a0"/>
        <w:rPr>
          <w:rtl/>
        </w:rPr>
      </w:pPr>
    </w:p>
    <w:p w14:paraId="4E006665" w14:textId="77777777" w:rsidR="00000000" w:rsidRDefault="00903ADA">
      <w:pPr>
        <w:pStyle w:val="a0"/>
        <w:rPr>
          <w:rFonts w:hint="cs"/>
          <w:rtl/>
        </w:rPr>
      </w:pPr>
      <w:r>
        <w:rPr>
          <w:rFonts w:hint="cs"/>
          <w:rtl/>
        </w:rPr>
        <w:t>הוא עבד לילות כימים. אומנם יש בתל-אביב אנשים שעובדים ימים כלילות, שאף פעם לא הבנתי מה זה, כלומר שאינם עובדים בכלל, אבל הוא ע</w:t>
      </w:r>
      <w:r>
        <w:rPr>
          <w:rFonts w:hint="cs"/>
          <w:rtl/>
        </w:rPr>
        <w:t>בד לילות כימים.</w:t>
      </w:r>
    </w:p>
    <w:p w14:paraId="00650EA8" w14:textId="77777777" w:rsidR="00000000" w:rsidRDefault="00903ADA">
      <w:pPr>
        <w:pStyle w:val="a0"/>
        <w:rPr>
          <w:rFonts w:hint="cs"/>
          <w:rtl/>
        </w:rPr>
      </w:pPr>
    </w:p>
    <w:p w14:paraId="3FEFEDF7" w14:textId="77777777" w:rsidR="00000000" w:rsidRDefault="00903ADA">
      <w:pPr>
        <w:pStyle w:val="a0"/>
        <w:rPr>
          <w:rFonts w:hint="cs"/>
          <w:rtl/>
        </w:rPr>
      </w:pPr>
      <w:r>
        <w:rPr>
          <w:rFonts w:hint="cs"/>
          <w:rtl/>
        </w:rPr>
        <w:t>חבר הכנסת אחמד טיבי, בבקשה. אחריו - חברת הכנסת אורית נוקד.</w:t>
      </w:r>
    </w:p>
    <w:p w14:paraId="7288F9A4" w14:textId="77777777" w:rsidR="00000000" w:rsidRDefault="00903ADA">
      <w:pPr>
        <w:pStyle w:val="a0"/>
        <w:rPr>
          <w:rFonts w:hint="cs"/>
          <w:rtl/>
        </w:rPr>
      </w:pPr>
    </w:p>
    <w:p w14:paraId="0BDDF9CC" w14:textId="77777777" w:rsidR="00000000" w:rsidRDefault="00903ADA">
      <w:pPr>
        <w:pStyle w:val="a"/>
        <w:rPr>
          <w:rFonts w:hint="cs"/>
          <w:rtl/>
        </w:rPr>
      </w:pPr>
      <w:bookmarkStart w:id="36" w:name="FS000000560T05_11_2003_11_00_21"/>
      <w:bookmarkStart w:id="37" w:name="_Toc61852255"/>
      <w:bookmarkEnd w:id="36"/>
      <w:r>
        <w:rPr>
          <w:rFonts w:hint="eastAsia"/>
          <w:rtl/>
        </w:rPr>
        <w:t>אחמד</w:t>
      </w:r>
      <w:r>
        <w:rPr>
          <w:rtl/>
        </w:rPr>
        <w:t xml:space="preserve"> טיבי (חד"ש-תע"ל):</w:t>
      </w:r>
      <w:bookmarkEnd w:id="37"/>
    </w:p>
    <w:p w14:paraId="5DC4CC44" w14:textId="77777777" w:rsidR="00000000" w:rsidRDefault="00903ADA">
      <w:pPr>
        <w:pStyle w:val="a0"/>
        <w:rPr>
          <w:rFonts w:hint="cs"/>
          <w:rtl/>
        </w:rPr>
      </w:pPr>
    </w:p>
    <w:p w14:paraId="61DD3FA4" w14:textId="77777777" w:rsidR="00000000" w:rsidRDefault="00903ADA">
      <w:pPr>
        <w:pStyle w:val="a0"/>
        <w:rPr>
          <w:rFonts w:hint="cs"/>
          <w:rtl/>
        </w:rPr>
      </w:pPr>
      <w:r>
        <w:rPr>
          <w:rFonts w:hint="cs"/>
          <w:rtl/>
        </w:rPr>
        <w:t>אדוני היושב-ראש, אדוני השר, רבותי חברי הכנסת, שוב הליכוד לא מיוצג כאן כמעט חוץ מיושב-ראש ועדת הכנסת, חבר הכנסת רוני בר-און.</w:t>
      </w:r>
    </w:p>
    <w:p w14:paraId="7FDF68D7" w14:textId="77777777" w:rsidR="00000000" w:rsidRDefault="00903ADA">
      <w:pPr>
        <w:pStyle w:val="a0"/>
        <w:rPr>
          <w:rFonts w:hint="cs"/>
          <w:rtl/>
        </w:rPr>
      </w:pPr>
    </w:p>
    <w:p w14:paraId="38C60062" w14:textId="77777777" w:rsidR="00000000" w:rsidRDefault="00903ADA">
      <w:pPr>
        <w:pStyle w:val="af0"/>
        <w:rPr>
          <w:rtl/>
        </w:rPr>
      </w:pPr>
      <w:r>
        <w:rPr>
          <w:rFonts w:hint="eastAsia"/>
          <w:rtl/>
        </w:rPr>
        <w:t>שר</w:t>
      </w:r>
      <w:r>
        <w:rPr>
          <w:rtl/>
        </w:rPr>
        <w:t xml:space="preserve"> הפנים אברהם פורז:</w:t>
      </w:r>
    </w:p>
    <w:p w14:paraId="1F09883E" w14:textId="77777777" w:rsidR="00000000" w:rsidRDefault="00903ADA">
      <w:pPr>
        <w:pStyle w:val="a0"/>
        <w:rPr>
          <w:rFonts w:hint="cs"/>
          <w:rtl/>
        </w:rPr>
      </w:pPr>
    </w:p>
    <w:p w14:paraId="4BBC87CB" w14:textId="77777777" w:rsidR="00000000" w:rsidRDefault="00903ADA">
      <w:pPr>
        <w:pStyle w:val="a0"/>
        <w:rPr>
          <w:rFonts w:hint="cs"/>
          <w:rtl/>
        </w:rPr>
      </w:pPr>
      <w:r>
        <w:rPr>
          <w:rFonts w:hint="cs"/>
          <w:rtl/>
        </w:rPr>
        <w:t>היושב-רא</w:t>
      </w:r>
      <w:r>
        <w:rPr>
          <w:rFonts w:hint="cs"/>
          <w:rtl/>
        </w:rPr>
        <w:t>ש.</w:t>
      </w:r>
    </w:p>
    <w:p w14:paraId="1AB24559" w14:textId="77777777" w:rsidR="00000000" w:rsidRDefault="00903ADA">
      <w:pPr>
        <w:pStyle w:val="a0"/>
        <w:rPr>
          <w:rFonts w:hint="cs"/>
          <w:rtl/>
        </w:rPr>
      </w:pPr>
    </w:p>
    <w:p w14:paraId="441B2F90" w14:textId="77777777" w:rsidR="00000000" w:rsidRDefault="00903ADA">
      <w:pPr>
        <w:pStyle w:val="af1"/>
        <w:rPr>
          <w:rtl/>
        </w:rPr>
      </w:pPr>
      <w:r>
        <w:rPr>
          <w:rtl/>
        </w:rPr>
        <w:t>היו"ר ראובן ריבלין:</w:t>
      </w:r>
    </w:p>
    <w:p w14:paraId="61FC850C" w14:textId="77777777" w:rsidR="00000000" w:rsidRDefault="00903ADA">
      <w:pPr>
        <w:pStyle w:val="a0"/>
        <w:rPr>
          <w:rtl/>
        </w:rPr>
      </w:pPr>
    </w:p>
    <w:p w14:paraId="2F89001E" w14:textId="77777777" w:rsidR="00000000" w:rsidRDefault="00903ADA">
      <w:pPr>
        <w:pStyle w:val="a0"/>
        <w:rPr>
          <w:rFonts w:hint="cs"/>
          <w:rtl/>
        </w:rPr>
      </w:pPr>
      <w:r>
        <w:rPr>
          <w:rFonts w:hint="cs"/>
          <w:rtl/>
        </w:rPr>
        <w:t>היושב-ראש הוא יושב-ראש של כולם.</w:t>
      </w:r>
    </w:p>
    <w:p w14:paraId="35D641CF" w14:textId="77777777" w:rsidR="00000000" w:rsidRDefault="00903ADA">
      <w:pPr>
        <w:pStyle w:val="a0"/>
        <w:rPr>
          <w:rFonts w:hint="cs"/>
          <w:rtl/>
        </w:rPr>
      </w:pPr>
    </w:p>
    <w:p w14:paraId="77A783E7" w14:textId="77777777" w:rsidR="00000000" w:rsidRDefault="00903ADA">
      <w:pPr>
        <w:pStyle w:val="-"/>
        <w:rPr>
          <w:rtl/>
        </w:rPr>
      </w:pPr>
      <w:bookmarkStart w:id="38" w:name="FS000000560T05_11_2003_11_00_48C"/>
      <w:bookmarkEnd w:id="38"/>
      <w:r>
        <w:rPr>
          <w:rtl/>
        </w:rPr>
        <w:t>אחמד טיבי (חד"ש-תע"ל):</w:t>
      </w:r>
    </w:p>
    <w:p w14:paraId="707C2FB9" w14:textId="77777777" w:rsidR="00000000" w:rsidRDefault="00903ADA">
      <w:pPr>
        <w:pStyle w:val="a0"/>
        <w:rPr>
          <w:rtl/>
        </w:rPr>
      </w:pPr>
    </w:p>
    <w:p w14:paraId="673FC151" w14:textId="77777777" w:rsidR="00000000" w:rsidRDefault="00903ADA">
      <w:pPr>
        <w:pStyle w:val="a0"/>
        <w:rPr>
          <w:rFonts w:hint="cs"/>
          <w:rtl/>
        </w:rPr>
      </w:pPr>
      <w:r>
        <w:rPr>
          <w:rFonts w:hint="cs"/>
          <w:rtl/>
        </w:rPr>
        <w:t>היושב-ראש הוא יושב-ראש של כולם.</w:t>
      </w:r>
    </w:p>
    <w:p w14:paraId="13E83D09" w14:textId="77777777" w:rsidR="00000000" w:rsidRDefault="00903ADA">
      <w:pPr>
        <w:pStyle w:val="a0"/>
        <w:rPr>
          <w:rFonts w:hint="cs"/>
          <w:rtl/>
        </w:rPr>
      </w:pPr>
    </w:p>
    <w:p w14:paraId="4F7A385E" w14:textId="77777777" w:rsidR="00000000" w:rsidRDefault="00903ADA">
      <w:pPr>
        <w:pStyle w:val="a0"/>
        <w:rPr>
          <w:rFonts w:hint="cs"/>
          <w:rtl/>
        </w:rPr>
      </w:pPr>
      <w:r>
        <w:rPr>
          <w:rFonts w:hint="cs"/>
          <w:rtl/>
        </w:rPr>
        <w:t xml:space="preserve">אדוני היושב-ראש, רבותי חברי כנסת, שוב אנחנו נאלצים לקבל את התכתיב של הצבעה על חוק התקציב יחד עם חוק ההסדרים, כאשר מביאים לכאן דברים ומערבבים </w:t>
      </w:r>
      <w:r>
        <w:rPr>
          <w:rFonts w:hint="cs"/>
          <w:rtl/>
        </w:rPr>
        <w:t>מין בשאינו מינו. מניחים את ההצעה במהירות, ללא מתן אפשרות לעיון רציני ומעמיק בנקודות שהן כמעט גורליות לחיי החברה והכלכלה ולעצם הקיום של אזרחי מדינת ישראל, לרבות שכבות מצוקה ושכבות חלשות.</w:t>
      </w:r>
    </w:p>
    <w:p w14:paraId="1ED14D89" w14:textId="77777777" w:rsidR="00000000" w:rsidRDefault="00903ADA">
      <w:pPr>
        <w:pStyle w:val="a0"/>
        <w:rPr>
          <w:rFonts w:hint="cs"/>
          <w:rtl/>
        </w:rPr>
      </w:pPr>
    </w:p>
    <w:p w14:paraId="5E983D03" w14:textId="77777777" w:rsidR="00000000" w:rsidRDefault="00903ADA">
      <w:pPr>
        <w:pStyle w:val="a0"/>
        <w:rPr>
          <w:rFonts w:hint="cs"/>
          <w:rtl/>
        </w:rPr>
      </w:pPr>
      <w:r>
        <w:rPr>
          <w:rFonts w:hint="cs"/>
          <w:rtl/>
        </w:rPr>
        <w:t>למעשה, הגזירות המופיעות בחוק התקציב וגם בחוק ההסדרים מחסלות רבדים שלמ</w:t>
      </w:r>
      <w:r>
        <w:rPr>
          <w:rFonts w:hint="cs"/>
          <w:rtl/>
        </w:rPr>
        <w:t xml:space="preserve">ים של החברה הישראלית ופוגעות בזכות לחיים בכבוד, מינימום של אפשרות קיום. עמיתי חבר הכנסת נסים דהן דיבר על קיצוץ של 250 מיליון שקל בסל התרופות. אדוני היושב-ראש, רק הנקודה הזאת - אם לאשר את השימוש בתרופה לטיפול בחולי סרטן או בתרופה יקרה כלשהי או לא לאשר אותה </w:t>
      </w:r>
      <w:r>
        <w:rPr>
          <w:rFonts w:hint="cs"/>
          <w:rtl/>
        </w:rPr>
        <w:t xml:space="preserve">- מצריכה דיון שלם באחת הוועדות, יום לאחר יום ושבוע אחרי שבוע, עד שתתקבל ההחלטה. </w:t>
      </w:r>
    </w:p>
    <w:p w14:paraId="1169776E" w14:textId="77777777" w:rsidR="00000000" w:rsidRDefault="00903ADA">
      <w:pPr>
        <w:pStyle w:val="a0"/>
        <w:rPr>
          <w:rFonts w:hint="cs"/>
          <w:rtl/>
        </w:rPr>
      </w:pPr>
    </w:p>
    <w:p w14:paraId="16177A8D" w14:textId="77777777" w:rsidR="00000000" w:rsidRDefault="00903ADA">
      <w:pPr>
        <w:pStyle w:val="a0"/>
        <w:rPr>
          <w:rFonts w:hint="cs"/>
          <w:rtl/>
        </w:rPr>
      </w:pPr>
      <w:r>
        <w:rPr>
          <w:rFonts w:hint="cs"/>
          <w:rtl/>
        </w:rPr>
        <w:t>חוץ מהשיקול הכספי הנומינלי, יש גם שיקולים מוסריים, רפואיים ובריאותיים, אבל בעיקר מוסריים. האם מותר לפקידי אוצר או לשר חשוב ככל שיהיה, למעשה לגזור את דינו של חולה, אזרח, שאם ל</w:t>
      </w:r>
      <w:r>
        <w:rPr>
          <w:rFonts w:hint="cs"/>
          <w:rtl/>
        </w:rPr>
        <w:t>א ישתמש בתרופה או שלא תהיה ביכולתו האפשרות להשתמש בתרופה שמאריכה את חייו - אולי היא לא תציל את חייו, אבל היא מאריכה את חייו - ואולי גם משפרת את תנאי חייו, את ה-</w:t>
      </w:r>
      <w:r>
        <w:rPr>
          <w:rFonts w:hint="cs"/>
        </w:rPr>
        <w:t>well</w:t>
      </w:r>
      <w:r>
        <w:t>-</w:t>
      </w:r>
      <w:r>
        <w:rPr>
          <w:rFonts w:hint="cs"/>
        </w:rPr>
        <w:t>being</w:t>
      </w:r>
      <w:r>
        <w:rPr>
          <w:rFonts w:hint="cs"/>
          <w:rtl/>
        </w:rPr>
        <w:t>? ההחלטה נתונה בידי פקיד. חשבתי שבדברים האלה, כאשר אלוהים מאציל סמכויות, הוא יאציל אות</w:t>
      </w:r>
      <w:r>
        <w:rPr>
          <w:rFonts w:hint="cs"/>
          <w:rtl/>
        </w:rPr>
        <w:t>ן ליותר מאשר פקיד ואפילו ליותר מאשר שרים, אדוני השר. לכן, יש כאן שיקולים מוסריים מדרגה ראשונה.</w:t>
      </w:r>
    </w:p>
    <w:p w14:paraId="1DC5208F" w14:textId="77777777" w:rsidR="00000000" w:rsidRDefault="00903ADA">
      <w:pPr>
        <w:pStyle w:val="a0"/>
        <w:rPr>
          <w:rFonts w:hint="cs"/>
          <w:rtl/>
        </w:rPr>
      </w:pPr>
    </w:p>
    <w:p w14:paraId="2E7EBD4E" w14:textId="77777777" w:rsidR="00000000" w:rsidRDefault="00903ADA">
      <w:pPr>
        <w:pStyle w:val="af0"/>
        <w:rPr>
          <w:rtl/>
        </w:rPr>
      </w:pPr>
      <w:r>
        <w:rPr>
          <w:rFonts w:hint="eastAsia"/>
          <w:rtl/>
        </w:rPr>
        <w:t>שר</w:t>
      </w:r>
      <w:r>
        <w:rPr>
          <w:rtl/>
        </w:rPr>
        <w:t xml:space="preserve"> הפנים אברהם פורז:</w:t>
      </w:r>
    </w:p>
    <w:p w14:paraId="4F312B62" w14:textId="77777777" w:rsidR="00000000" w:rsidRDefault="00903ADA">
      <w:pPr>
        <w:pStyle w:val="a0"/>
        <w:rPr>
          <w:rFonts w:hint="cs"/>
          <w:rtl/>
        </w:rPr>
      </w:pPr>
    </w:p>
    <w:p w14:paraId="2C5A2479" w14:textId="77777777" w:rsidR="00000000" w:rsidRDefault="00903ADA">
      <w:pPr>
        <w:pStyle w:val="a0"/>
        <w:rPr>
          <w:rFonts w:hint="cs"/>
          <w:rtl/>
        </w:rPr>
      </w:pPr>
      <w:r>
        <w:rPr>
          <w:rFonts w:hint="cs"/>
          <w:rtl/>
        </w:rPr>
        <w:t>אל תערב עניינים תיאולוגיים.</w:t>
      </w:r>
    </w:p>
    <w:p w14:paraId="1935EF94" w14:textId="77777777" w:rsidR="00000000" w:rsidRDefault="00903ADA">
      <w:pPr>
        <w:pStyle w:val="a0"/>
        <w:rPr>
          <w:rFonts w:hint="cs"/>
          <w:rtl/>
        </w:rPr>
      </w:pPr>
    </w:p>
    <w:p w14:paraId="4534CE64" w14:textId="77777777" w:rsidR="00000000" w:rsidRDefault="00903ADA">
      <w:pPr>
        <w:pStyle w:val="-"/>
        <w:rPr>
          <w:rtl/>
        </w:rPr>
      </w:pPr>
      <w:bookmarkStart w:id="39" w:name="FS000000560T05_11_2003_11_00_31C"/>
      <w:bookmarkEnd w:id="39"/>
      <w:r>
        <w:rPr>
          <w:rtl/>
        </w:rPr>
        <w:t>אחמד טיבי (חד"ש-תע"ל):</w:t>
      </w:r>
    </w:p>
    <w:p w14:paraId="15DEB310" w14:textId="77777777" w:rsidR="00000000" w:rsidRDefault="00903ADA">
      <w:pPr>
        <w:pStyle w:val="a0"/>
        <w:rPr>
          <w:rtl/>
        </w:rPr>
      </w:pPr>
    </w:p>
    <w:p w14:paraId="1B883366" w14:textId="77777777" w:rsidR="00000000" w:rsidRDefault="00903ADA">
      <w:pPr>
        <w:pStyle w:val="a0"/>
        <w:rPr>
          <w:rFonts w:hint="cs"/>
          <w:rtl/>
        </w:rPr>
      </w:pPr>
      <w:r>
        <w:rPr>
          <w:rFonts w:hint="cs"/>
          <w:rtl/>
        </w:rPr>
        <w:t>זה ממש לא תיאולוגי.</w:t>
      </w:r>
    </w:p>
    <w:p w14:paraId="53288793" w14:textId="77777777" w:rsidR="00000000" w:rsidRDefault="00903ADA">
      <w:pPr>
        <w:pStyle w:val="a0"/>
        <w:rPr>
          <w:rFonts w:hint="cs"/>
          <w:rtl/>
        </w:rPr>
      </w:pPr>
    </w:p>
    <w:p w14:paraId="54E60318" w14:textId="77777777" w:rsidR="00000000" w:rsidRDefault="00903ADA">
      <w:pPr>
        <w:pStyle w:val="af1"/>
        <w:rPr>
          <w:rtl/>
        </w:rPr>
      </w:pPr>
      <w:r>
        <w:rPr>
          <w:rtl/>
        </w:rPr>
        <w:t>היו"ר ראובן ריבלין:</w:t>
      </w:r>
    </w:p>
    <w:p w14:paraId="171190C1" w14:textId="77777777" w:rsidR="00000000" w:rsidRDefault="00903ADA">
      <w:pPr>
        <w:pStyle w:val="a0"/>
        <w:rPr>
          <w:rtl/>
        </w:rPr>
      </w:pPr>
    </w:p>
    <w:p w14:paraId="17EAF835" w14:textId="77777777" w:rsidR="00000000" w:rsidRDefault="00903ADA">
      <w:pPr>
        <w:pStyle w:val="a0"/>
        <w:rPr>
          <w:rFonts w:hint="cs"/>
          <w:rtl/>
        </w:rPr>
      </w:pPr>
      <w:r>
        <w:rPr>
          <w:rFonts w:hint="cs"/>
          <w:rtl/>
        </w:rPr>
        <w:t>אדוני, אני מקווה שזה לא חל על בית-המשפט העל</w:t>
      </w:r>
      <w:r>
        <w:rPr>
          <w:rFonts w:hint="cs"/>
          <w:rtl/>
        </w:rPr>
        <w:t>יון.</w:t>
      </w:r>
    </w:p>
    <w:p w14:paraId="2C40D6A8" w14:textId="77777777" w:rsidR="00000000" w:rsidRDefault="00903ADA">
      <w:pPr>
        <w:pStyle w:val="a0"/>
        <w:rPr>
          <w:rFonts w:hint="cs"/>
          <w:rtl/>
        </w:rPr>
      </w:pPr>
    </w:p>
    <w:p w14:paraId="4E77B6DC" w14:textId="77777777" w:rsidR="00000000" w:rsidRDefault="00903ADA">
      <w:pPr>
        <w:pStyle w:val="-"/>
        <w:rPr>
          <w:rtl/>
        </w:rPr>
      </w:pPr>
      <w:bookmarkStart w:id="40" w:name="FS000000560T05_11_2003_11_00_32C"/>
      <w:bookmarkEnd w:id="40"/>
      <w:r>
        <w:rPr>
          <w:rtl/>
        </w:rPr>
        <w:t>אחמד טיבי (חד"ש-תע"ל):</w:t>
      </w:r>
    </w:p>
    <w:p w14:paraId="61AEE8DE" w14:textId="77777777" w:rsidR="00000000" w:rsidRDefault="00903ADA">
      <w:pPr>
        <w:pStyle w:val="a0"/>
        <w:rPr>
          <w:rtl/>
        </w:rPr>
      </w:pPr>
    </w:p>
    <w:p w14:paraId="0E28696A" w14:textId="77777777" w:rsidR="00000000" w:rsidRDefault="00903ADA">
      <w:pPr>
        <w:pStyle w:val="a0"/>
        <w:rPr>
          <w:rFonts w:hint="cs"/>
          <w:rtl/>
        </w:rPr>
      </w:pPr>
      <w:r>
        <w:rPr>
          <w:rFonts w:hint="cs"/>
          <w:rtl/>
        </w:rPr>
        <w:t>אדוני, יש דברים שהס מלהזכיר.</w:t>
      </w:r>
    </w:p>
    <w:p w14:paraId="3F60B60A" w14:textId="77777777" w:rsidR="00000000" w:rsidRDefault="00903ADA">
      <w:pPr>
        <w:pStyle w:val="a0"/>
        <w:rPr>
          <w:rFonts w:hint="cs"/>
          <w:rtl/>
        </w:rPr>
      </w:pPr>
    </w:p>
    <w:p w14:paraId="7C346FC0" w14:textId="77777777" w:rsidR="00000000" w:rsidRDefault="00903ADA">
      <w:pPr>
        <w:pStyle w:val="a0"/>
        <w:rPr>
          <w:rFonts w:hint="cs"/>
          <w:rtl/>
        </w:rPr>
      </w:pPr>
      <w:r>
        <w:rPr>
          <w:rFonts w:hint="cs"/>
          <w:rtl/>
        </w:rPr>
        <w:t>יש גם ההחלטה לקצץ בטיפולי פוריות: גיל האשה, מספר המחזורים, ואחר כך משווים ואומרים: טוב, אנחנו רוצים לתת קדימה לטיפול במחלות ממאירות, למשל. מי שמך לקבוע מה חשוב יותר ומה חשוב פחות? אדוני היושב-ראש,</w:t>
      </w:r>
      <w:r>
        <w:rPr>
          <w:rFonts w:hint="cs"/>
          <w:rtl/>
        </w:rPr>
        <w:t xml:space="preserve"> אתה יודע שלעקרות יש אפקט ממאיר גם על האשה, גם על הבעל, גם על המשפחה וגם על הסביבה.</w:t>
      </w:r>
    </w:p>
    <w:p w14:paraId="02B01BF4" w14:textId="77777777" w:rsidR="00000000" w:rsidRDefault="00903ADA">
      <w:pPr>
        <w:pStyle w:val="a0"/>
        <w:rPr>
          <w:rFonts w:hint="cs"/>
          <w:rtl/>
        </w:rPr>
      </w:pPr>
    </w:p>
    <w:p w14:paraId="392D1537" w14:textId="77777777" w:rsidR="00000000" w:rsidRDefault="00903ADA">
      <w:pPr>
        <w:pStyle w:val="af1"/>
        <w:rPr>
          <w:rtl/>
        </w:rPr>
      </w:pPr>
      <w:r>
        <w:rPr>
          <w:rtl/>
        </w:rPr>
        <w:t>היו"ר ראובן ריבלין:</w:t>
      </w:r>
    </w:p>
    <w:p w14:paraId="1193B3F4" w14:textId="77777777" w:rsidR="00000000" w:rsidRDefault="00903ADA">
      <w:pPr>
        <w:pStyle w:val="a0"/>
        <w:rPr>
          <w:rtl/>
        </w:rPr>
      </w:pPr>
    </w:p>
    <w:p w14:paraId="6A6B615E" w14:textId="77777777" w:rsidR="00000000" w:rsidRDefault="00903ADA">
      <w:pPr>
        <w:pStyle w:val="a0"/>
        <w:rPr>
          <w:rFonts w:hint="cs"/>
          <w:rtl/>
        </w:rPr>
      </w:pPr>
      <w:r>
        <w:rPr>
          <w:rFonts w:hint="cs"/>
          <w:rtl/>
        </w:rPr>
        <w:t>ביטלנו את רוע הגזירה.</w:t>
      </w:r>
    </w:p>
    <w:p w14:paraId="34834929" w14:textId="77777777" w:rsidR="00000000" w:rsidRDefault="00903ADA">
      <w:pPr>
        <w:pStyle w:val="a0"/>
        <w:rPr>
          <w:rFonts w:hint="cs"/>
          <w:rtl/>
        </w:rPr>
      </w:pPr>
    </w:p>
    <w:p w14:paraId="2B9A86F5" w14:textId="77777777" w:rsidR="00000000" w:rsidRDefault="00903ADA">
      <w:pPr>
        <w:pStyle w:val="af0"/>
        <w:rPr>
          <w:rtl/>
        </w:rPr>
      </w:pPr>
      <w:r>
        <w:rPr>
          <w:rFonts w:hint="eastAsia"/>
          <w:rtl/>
        </w:rPr>
        <w:t>רוחמה</w:t>
      </w:r>
      <w:r>
        <w:rPr>
          <w:rtl/>
        </w:rPr>
        <w:t xml:space="preserve"> אברהם (הליכוד):</w:t>
      </w:r>
    </w:p>
    <w:p w14:paraId="62382F68" w14:textId="77777777" w:rsidR="00000000" w:rsidRDefault="00903ADA">
      <w:pPr>
        <w:pStyle w:val="a0"/>
        <w:rPr>
          <w:rFonts w:hint="cs"/>
          <w:rtl/>
        </w:rPr>
      </w:pPr>
    </w:p>
    <w:p w14:paraId="207F90C9" w14:textId="77777777" w:rsidR="00000000" w:rsidRDefault="00903ADA">
      <w:pPr>
        <w:pStyle w:val="a0"/>
        <w:rPr>
          <w:rFonts w:hint="cs"/>
          <w:rtl/>
        </w:rPr>
      </w:pPr>
      <w:r>
        <w:rPr>
          <w:rFonts w:hint="cs"/>
          <w:rtl/>
        </w:rPr>
        <w:t>- - -</w:t>
      </w:r>
    </w:p>
    <w:p w14:paraId="58E226FD" w14:textId="77777777" w:rsidR="00000000" w:rsidRDefault="00903ADA">
      <w:pPr>
        <w:pStyle w:val="a0"/>
        <w:rPr>
          <w:rFonts w:hint="cs"/>
          <w:rtl/>
        </w:rPr>
      </w:pPr>
    </w:p>
    <w:p w14:paraId="76FEAC0C" w14:textId="77777777" w:rsidR="00000000" w:rsidRDefault="00903ADA">
      <w:pPr>
        <w:pStyle w:val="-"/>
        <w:rPr>
          <w:rtl/>
        </w:rPr>
      </w:pPr>
      <w:bookmarkStart w:id="41" w:name="FS000000560T05_11_2003_11_09_51C"/>
      <w:bookmarkEnd w:id="41"/>
      <w:r>
        <w:rPr>
          <w:rtl/>
        </w:rPr>
        <w:t>אחמד טיבי (חד"ש-תע"ל):</w:t>
      </w:r>
    </w:p>
    <w:p w14:paraId="231B3708" w14:textId="77777777" w:rsidR="00000000" w:rsidRDefault="00903ADA">
      <w:pPr>
        <w:pStyle w:val="a0"/>
        <w:rPr>
          <w:rtl/>
        </w:rPr>
      </w:pPr>
    </w:p>
    <w:p w14:paraId="661AEC52" w14:textId="77777777" w:rsidR="00000000" w:rsidRDefault="00903ADA">
      <w:pPr>
        <w:pStyle w:val="a0"/>
        <w:rPr>
          <w:rFonts w:hint="cs"/>
          <w:rtl/>
        </w:rPr>
      </w:pPr>
      <w:r>
        <w:rPr>
          <w:rFonts w:hint="cs"/>
          <w:rtl/>
        </w:rPr>
        <w:t>לא. אני מדבר על צורת המחשבה. הרי עד לפני חודש זה עלה.</w:t>
      </w:r>
    </w:p>
    <w:p w14:paraId="31E8EB65" w14:textId="77777777" w:rsidR="00000000" w:rsidRDefault="00903ADA">
      <w:pPr>
        <w:pStyle w:val="a0"/>
        <w:rPr>
          <w:rtl/>
        </w:rPr>
      </w:pPr>
    </w:p>
    <w:p w14:paraId="4F9B40DB" w14:textId="77777777" w:rsidR="00000000" w:rsidRDefault="00903ADA">
      <w:pPr>
        <w:pStyle w:val="af0"/>
        <w:rPr>
          <w:rtl/>
        </w:rPr>
      </w:pPr>
      <w:r>
        <w:rPr>
          <w:rFonts w:hint="eastAsia"/>
          <w:rtl/>
        </w:rPr>
        <w:t>רוחמה</w:t>
      </w:r>
      <w:r>
        <w:rPr>
          <w:rtl/>
        </w:rPr>
        <w:t xml:space="preserve"> אברהם (הליכו</w:t>
      </w:r>
      <w:r>
        <w:rPr>
          <w:rtl/>
        </w:rPr>
        <w:t>ד):</w:t>
      </w:r>
    </w:p>
    <w:p w14:paraId="1213F01F" w14:textId="77777777" w:rsidR="00000000" w:rsidRDefault="00903ADA">
      <w:pPr>
        <w:pStyle w:val="a0"/>
        <w:rPr>
          <w:rFonts w:hint="cs"/>
          <w:rtl/>
        </w:rPr>
      </w:pPr>
    </w:p>
    <w:p w14:paraId="21EF9195" w14:textId="77777777" w:rsidR="00000000" w:rsidRDefault="00903ADA">
      <w:pPr>
        <w:pStyle w:val="a0"/>
        <w:rPr>
          <w:rFonts w:hint="cs"/>
          <w:rtl/>
        </w:rPr>
      </w:pPr>
      <w:r>
        <w:rPr>
          <w:rFonts w:hint="cs"/>
          <w:rtl/>
        </w:rPr>
        <w:t>לא. מי כמוך יודע.</w:t>
      </w:r>
    </w:p>
    <w:p w14:paraId="7EB0BD11" w14:textId="77777777" w:rsidR="00000000" w:rsidRDefault="00903ADA">
      <w:pPr>
        <w:pStyle w:val="a0"/>
        <w:rPr>
          <w:rFonts w:hint="cs"/>
          <w:rtl/>
        </w:rPr>
      </w:pPr>
    </w:p>
    <w:p w14:paraId="5D52415D" w14:textId="77777777" w:rsidR="00000000" w:rsidRDefault="00903ADA">
      <w:pPr>
        <w:pStyle w:val="-"/>
        <w:rPr>
          <w:rtl/>
        </w:rPr>
      </w:pPr>
      <w:bookmarkStart w:id="42" w:name="FS000000560T05_11_2003_11_10_30C"/>
      <w:bookmarkEnd w:id="42"/>
      <w:r>
        <w:rPr>
          <w:rtl/>
        </w:rPr>
        <w:t>אחמד טיבי (חד"ש-תע"ל):</w:t>
      </w:r>
    </w:p>
    <w:p w14:paraId="37A2874B" w14:textId="77777777" w:rsidR="00000000" w:rsidRDefault="00903ADA">
      <w:pPr>
        <w:pStyle w:val="a0"/>
        <w:rPr>
          <w:rtl/>
        </w:rPr>
      </w:pPr>
    </w:p>
    <w:p w14:paraId="712D2168" w14:textId="77777777" w:rsidR="00000000" w:rsidRDefault="00903ADA">
      <w:pPr>
        <w:pStyle w:val="a0"/>
        <w:rPr>
          <w:rFonts w:hint="cs"/>
          <w:rtl/>
        </w:rPr>
      </w:pPr>
      <w:r>
        <w:rPr>
          <w:rFonts w:hint="cs"/>
          <w:rtl/>
        </w:rPr>
        <w:t>בסדר. זה עלה לפני חודש. זה חשוב. אני מדבר על קונספט.</w:t>
      </w:r>
    </w:p>
    <w:p w14:paraId="6B6798D3" w14:textId="77777777" w:rsidR="00000000" w:rsidRDefault="00903ADA">
      <w:pPr>
        <w:pStyle w:val="a0"/>
        <w:rPr>
          <w:rFonts w:hint="cs"/>
          <w:rtl/>
        </w:rPr>
      </w:pPr>
    </w:p>
    <w:p w14:paraId="005ED536" w14:textId="77777777" w:rsidR="00000000" w:rsidRDefault="00903ADA">
      <w:pPr>
        <w:pStyle w:val="af0"/>
        <w:rPr>
          <w:rtl/>
        </w:rPr>
      </w:pPr>
      <w:r>
        <w:rPr>
          <w:rFonts w:hint="eastAsia"/>
          <w:rtl/>
        </w:rPr>
        <w:t>רוני</w:t>
      </w:r>
      <w:r>
        <w:rPr>
          <w:rtl/>
        </w:rPr>
        <w:t xml:space="preserve"> בר-און (הליכוד):</w:t>
      </w:r>
    </w:p>
    <w:p w14:paraId="51262426" w14:textId="77777777" w:rsidR="00000000" w:rsidRDefault="00903ADA">
      <w:pPr>
        <w:pStyle w:val="a0"/>
        <w:rPr>
          <w:rFonts w:hint="cs"/>
          <w:rtl/>
        </w:rPr>
      </w:pPr>
    </w:p>
    <w:p w14:paraId="3F45B41A" w14:textId="77777777" w:rsidR="00000000" w:rsidRDefault="00903ADA">
      <w:pPr>
        <w:pStyle w:val="a0"/>
        <w:rPr>
          <w:rFonts w:hint="cs"/>
          <w:rtl/>
        </w:rPr>
      </w:pPr>
      <w:r>
        <w:rPr>
          <w:rFonts w:hint="cs"/>
          <w:rtl/>
        </w:rPr>
        <w:t>תוריד את הכובע. תגיד.</w:t>
      </w:r>
    </w:p>
    <w:p w14:paraId="701B19B1" w14:textId="77777777" w:rsidR="00000000" w:rsidRDefault="00903ADA">
      <w:pPr>
        <w:pStyle w:val="a0"/>
        <w:rPr>
          <w:rFonts w:hint="cs"/>
          <w:rtl/>
        </w:rPr>
      </w:pPr>
    </w:p>
    <w:p w14:paraId="5AB589BE" w14:textId="77777777" w:rsidR="00000000" w:rsidRDefault="00903ADA">
      <w:pPr>
        <w:pStyle w:val="-"/>
        <w:rPr>
          <w:rtl/>
        </w:rPr>
      </w:pPr>
      <w:bookmarkStart w:id="43" w:name="FS000000560T05_11_2003_11_10_31C"/>
      <w:bookmarkEnd w:id="43"/>
      <w:r>
        <w:rPr>
          <w:rtl/>
        </w:rPr>
        <w:t>אחמד טיבי (חד"ש-תע"ל):</w:t>
      </w:r>
    </w:p>
    <w:p w14:paraId="01723457" w14:textId="77777777" w:rsidR="00000000" w:rsidRDefault="00903ADA">
      <w:pPr>
        <w:pStyle w:val="a0"/>
        <w:rPr>
          <w:rtl/>
        </w:rPr>
      </w:pPr>
    </w:p>
    <w:p w14:paraId="154E99D1" w14:textId="77777777" w:rsidR="00000000" w:rsidRDefault="00903ADA">
      <w:pPr>
        <w:pStyle w:val="a0"/>
        <w:rPr>
          <w:rFonts w:hint="cs"/>
          <w:rtl/>
        </w:rPr>
      </w:pPr>
      <w:r>
        <w:rPr>
          <w:rFonts w:hint="cs"/>
          <w:rtl/>
        </w:rPr>
        <w:t>חד-משמעית, אני מוריד כובע.</w:t>
      </w:r>
    </w:p>
    <w:p w14:paraId="036FA0DA" w14:textId="77777777" w:rsidR="00000000" w:rsidRDefault="00903ADA">
      <w:pPr>
        <w:pStyle w:val="a0"/>
        <w:rPr>
          <w:rFonts w:hint="cs"/>
          <w:rtl/>
        </w:rPr>
      </w:pPr>
    </w:p>
    <w:p w14:paraId="6C7A7378" w14:textId="77777777" w:rsidR="00000000" w:rsidRDefault="00903ADA">
      <w:pPr>
        <w:pStyle w:val="af0"/>
        <w:rPr>
          <w:rtl/>
        </w:rPr>
      </w:pPr>
      <w:r>
        <w:rPr>
          <w:rFonts w:hint="eastAsia"/>
          <w:rtl/>
        </w:rPr>
        <w:t>רוחמה</w:t>
      </w:r>
      <w:r>
        <w:rPr>
          <w:rtl/>
        </w:rPr>
        <w:t xml:space="preserve"> אברהם (הליכוד):</w:t>
      </w:r>
    </w:p>
    <w:p w14:paraId="30ACA17E" w14:textId="77777777" w:rsidR="00000000" w:rsidRDefault="00903ADA">
      <w:pPr>
        <w:pStyle w:val="a0"/>
        <w:rPr>
          <w:rFonts w:hint="cs"/>
          <w:rtl/>
        </w:rPr>
      </w:pPr>
    </w:p>
    <w:p w14:paraId="69BC2760" w14:textId="77777777" w:rsidR="00000000" w:rsidRDefault="00903ADA">
      <w:pPr>
        <w:pStyle w:val="a0"/>
        <w:rPr>
          <w:rFonts w:hint="cs"/>
          <w:rtl/>
        </w:rPr>
      </w:pPr>
      <w:r>
        <w:rPr>
          <w:rFonts w:hint="cs"/>
          <w:rtl/>
        </w:rPr>
        <w:t>- - -</w:t>
      </w:r>
    </w:p>
    <w:p w14:paraId="723F8E73" w14:textId="77777777" w:rsidR="00000000" w:rsidRDefault="00903ADA">
      <w:pPr>
        <w:pStyle w:val="a0"/>
        <w:rPr>
          <w:rFonts w:hint="cs"/>
          <w:rtl/>
        </w:rPr>
      </w:pPr>
    </w:p>
    <w:p w14:paraId="0B48C64B" w14:textId="77777777" w:rsidR="00000000" w:rsidRDefault="00903ADA">
      <w:pPr>
        <w:pStyle w:val="-"/>
        <w:rPr>
          <w:rtl/>
        </w:rPr>
      </w:pPr>
      <w:bookmarkStart w:id="44" w:name="FS000000560T05_11_2003_11_11_11C"/>
      <w:bookmarkEnd w:id="44"/>
      <w:r>
        <w:rPr>
          <w:rtl/>
        </w:rPr>
        <w:t>אחמד טיבי (חד"ש-תע"ל):</w:t>
      </w:r>
    </w:p>
    <w:p w14:paraId="01EBF01C" w14:textId="77777777" w:rsidR="00000000" w:rsidRDefault="00903ADA">
      <w:pPr>
        <w:pStyle w:val="a0"/>
        <w:rPr>
          <w:rtl/>
        </w:rPr>
      </w:pPr>
    </w:p>
    <w:p w14:paraId="536712E0" w14:textId="77777777" w:rsidR="00000000" w:rsidRDefault="00903ADA">
      <w:pPr>
        <w:pStyle w:val="a0"/>
        <w:rPr>
          <w:rFonts w:hint="cs"/>
          <w:rtl/>
        </w:rPr>
      </w:pPr>
      <w:r>
        <w:rPr>
          <w:rFonts w:hint="cs"/>
          <w:rtl/>
        </w:rPr>
        <w:t>אנ</w:t>
      </w:r>
      <w:r>
        <w:rPr>
          <w:rFonts w:hint="cs"/>
          <w:rtl/>
        </w:rPr>
        <w:t>י מוריד כובע לכל אלה ששיתפו פעולה, אגב, כדי לבלום - מימין ומשמאל, ובעיקר - - -</w:t>
      </w:r>
    </w:p>
    <w:p w14:paraId="344BF7C4" w14:textId="77777777" w:rsidR="00000000" w:rsidRDefault="00903ADA">
      <w:pPr>
        <w:pStyle w:val="a0"/>
        <w:rPr>
          <w:rFonts w:hint="cs"/>
          <w:rtl/>
        </w:rPr>
      </w:pPr>
    </w:p>
    <w:p w14:paraId="616CE342" w14:textId="77777777" w:rsidR="00000000" w:rsidRDefault="00903ADA">
      <w:pPr>
        <w:pStyle w:val="af1"/>
        <w:rPr>
          <w:rtl/>
        </w:rPr>
      </w:pPr>
      <w:r>
        <w:rPr>
          <w:rtl/>
        </w:rPr>
        <w:t>היו"ר ראובן ריבלין:</w:t>
      </w:r>
    </w:p>
    <w:p w14:paraId="295738A3" w14:textId="77777777" w:rsidR="00000000" w:rsidRDefault="00903ADA">
      <w:pPr>
        <w:pStyle w:val="a0"/>
        <w:rPr>
          <w:rtl/>
        </w:rPr>
      </w:pPr>
    </w:p>
    <w:p w14:paraId="1224A101" w14:textId="77777777" w:rsidR="00000000" w:rsidRDefault="00903ADA">
      <w:pPr>
        <w:pStyle w:val="a0"/>
        <w:rPr>
          <w:rFonts w:hint="cs"/>
          <w:rtl/>
        </w:rPr>
      </w:pPr>
      <w:r>
        <w:rPr>
          <w:rFonts w:hint="cs"/>
          <w:rtl/>
        </w:rPr>
        <w:t>מאה אחוז. היושב-ראש הביע את מורת רוחם ואת משאלת לבם של רוב חברי הכנסת.</w:t>
      </w:r>
    </w:p>
    <w:p w14:paraId="22416A66" w14:textId="77777777" w:rsidR="00000000" w:rsidRDefault="00903ADA">
      <w:pPr>
        <w:pStyle w:val="a0"/>
        <w:rPr>
          <w:rFonts w:hint="cs"/>
          <w:rtl/>
        </w:rPr>
      </w:pPr>
    </w:p>
    <w:p w14:paraId="429B8606" w14:textId="77777777" w:rsidR="00000000" w:rsidRDefault="00903ADA">
      <w:pPr>
        <w:pStyle w:val="-"/>
        <w:rPr>
          <w:rtl/>
        </w:rPr>
      </w:pPr>
      <w:bookmarkStart w:id="45" w:name="FS000000560T05_11_2003_11_11_31C"/>
      <w:bookmarkEnd w:id="45"/>
      <w:r>
        <w:rPr>
          <w:rtl/>
        </w:rPr>
        <w:t>אחמד טיבי (חד"ש-תע"ל):</w:t>
      </w:r>
    </w:p>
    <w:p w14:paraId="63716C25" w14:textId="77777777" w:rsidR="00000000" w:rsidRDefault="00903ADA">
      <w:pPr>
        <w:pStyle w:val="a0"/>
        <w:rPr>
          <w:rtl/>
        </w:rPr>
      </w:pPr>
    </w:p>
    <w:p w14:paraId="114EAAB9" w14:textId="77777777" w:rsidR="00000000" w:rsidRDefault="00903ADA">
      <w:pPr>
        <w:pStyle w:val="a0"/>
        <w:rPr>
          <w:rFonts w:hint="cs"/>
          <w:rtl/>
        </w:rPr>
      </w:pPr>
      <w:r>
        <w:rPr>
          <w:rFonts w:hint="cs"/>
          <w:rtl/>
        </w:rPr>
        <w:t xml:space="preserve">אבל ניצלת את סמכותך לטובה, וטוב שיש אנשים שמנצלים את מעמדם </w:t>
      </w:r>
      <w:r>
        <w:rPr>
          <w:rFonts w:hint="cs"/>
          <w:rtl/>
        </w:rPr>
        <w:t>לטובה למען כלל אזרחי מדינת ישראל.</w:t>
      </w:r>
    </w:p>
    <w:p w14:paraId="11F84889" w14:textId="77777777" w:rsidR="00000000" w:rsidRDefault="00903ADA">
      <w:pPr>
        <w:pStyle w:val="a0"/>
        <w:rPr>
          <w:rFonts w:hint="cs"/>
          <w:rtl/>
        </w:rPr>
      </w:pPr>
    </w:p>
    <w:p w14:paraId="7D0374A0" w14:textId="77777777" w:rsidR="00000000" w:rsidRDefault="00903ADA">
      <w:pPr>
        <w:pStyle w:val="af0"/>
        <w:rPr>
          <w:rtl/>
        </w:rPr>
      </w:pPr>
      <w:r>
        <w:rPr>
          <w:rFonts w:hint="eastAsia"/>
          <w:rtl/>
        </w:rPr>
        <w:t>רוני</w:t>
      </w:r>
      <w:r>
        <w:rPr>
          <w:rtl/>
        </w:rPr>
        <w:t xml:space="preserve"> בר-און (הליכוד):</w:t>
      </w:r>
    </w:p>
    <w:p w14:paraId="089E1B8F" w14:textId="77777777" w:rsidR="00000000" w:rsidRDefault="00903ADA">
      <w:pPr>
        <w:pStyle w:val="a0"/>
        <w:rPr>
          <w:rFonts w:hint="cs"/>
          <w:rtl/>
        </w:rPr>
      </w:pPr>
    </w:p>
    <w:p w14:paraId="3493F320" w14:textId="77777777" w:rsidR="00000000" w:rsidRDefault="00903ADA">
      <w:pPr>
        <w:pStyle w:val="a0"/>
        <w:rPr>
          <w:rFonts w:hint="cs"/>
          <w:rtl/>
        </w:rPr>
      </w:pPr>
      <w:r>
        <w:rPr>
          <w:rFonts w:hint="cs"/>
          <w:rtl/>
        </w:rPr>
        <w:t>ועדיין - - -  היושב-ראש.</w:t>
      </w:r>
    </w:p>
    <w:p w14:paraId="2AE2D29E" w14:textId="77777777" w:rsidR="00000000" w:rsidRDefault="00903ADA">
      <w:pPr>
        <w:pStyle w:val="a0"/>
        <w:rPr>
          <w:rtl/>
        </w:rPr>
      </w:pPr>
    </w:p>
    <w:p w14:paraId="5AB6AF85" w14:textId="77777777" w:rsidR="00000000" w:rsidRDefault="00903ADA">
      <w:pPr>
        <w:pStyle w:val="a0"/>
        <w:rPr>
          <w:rFonts w:hint="cs"/>
          <w:rtl/>
        </w:rPr>
      </w:pPr>
    </w:p>
    <w:p w14:paraId="2D785D08" w14:textId="77777777" w:rsidR="00000000" w:rsidRDefault="00903ADA">
      <w:pPr>
        <w:pStyle w:val="af1"/>
        <w:rPr>
          <w:rtl/>
        </w:rPr>
      </w:pPr>
      <w:r>
        <w:rPr>
          <w:rtl/>
        </w:rPr>
        <w:t>היו"ר ראובן ריבלין:</w:t>
      </w:r>
    </w:p>
    <w:p w14:paraId="7D95BBF7" w14:textId="77777777" w:rsidR="00000000" w:rsidRDefault="00903ADA">
      <w:pPr>
        <w:pStyle w:val="a0"/>
        <w:rPr>
          <w:rtl/>
        </w:rPr>
      </w:pPr>
    </w:p>
    <w:p w14:paraId="7458FE8B" w14:textId="77777777" w:rsidR="00000000" w:rsidRDefault="00903ADA">
      <w:pPr>
        <w:pStyle w:val="a0"/>
        <w:rPr>
          <w:rFonts w:hint="cs"/>
          <w:rtl/>
        </w:rPr>
      </w:pPr>
      <w:r>
        <w:rPr>
          <w:rFonts w:hint="cs"/>
          <w:rtl/>
        </w:rPr>
        <w:t>גם זה קורה לפעמים.</w:t>
      </w:r>
    </w:p>
    <w:p w14:paraId="152A189A" w14:textId="77777777" w:rsidR="00000000" w:rsidRDefault="00903ADA">
      <w:pPr>
        <w:pStyle w:val="a0"/>
        <w:rPr>
          <w:rFonts w:hint="cs"/>
          <w:rtl/>
        </w:rPr>
      </w:pPr>
    </w:p>
    <w:p w14:paraId="0AFE9A66" w14:textId="77777777" w:rsidR="00000000" w:rsidRDefault="00903ADA">
      <w:pPr>
        <w:pStyle w:val="-"/>
        <w:rPr>
          <w:rtl/>
        </w:rPr>
      </w:pPr>
      <w:bookmarkStart w:id="46" w:name="FS000000560T05_11_2003_11_12_36C"/>
      <w:bookmarkEnd w:id="46"/>
      <w:r>
        <w:rPr>
          <w:rtl/>
        </w:rPr>
        <w:t>אחמד טיבי (חד"ש-תע"ל):</w:t>
      </w:r>
    </w:p>
    <w:p w14:paraId="6475F559" w14:textId="77777777" w:rsidR="00000000" w:rsidRDefault="00903ADA">
      <w:pPr>
        <w:pStyle w:val="a0"/>
        <w:rPr>
          <w:rtl/>
        </w:rPr>
      </w:pPr>
    </w:p>
    <w:p w14:paraId="1C523D50" w14:textId="77777777" w:rsidR="00000000" w:rsidRDefault="00903ADA">
      <w:pPr>
        <w:pStyle w:val="a0"/>
        <w:rPr>
          <w:rFonts w:hint="cs"/>
          <w:rtl/>
        </w:rPr>
      </w:pPr>
      <w:r>
        <w:rPr>
          <w:rFonts w:hint="cs"/>
          <w:rtl/>
        </w:rPr>
        <w:t xml:space="preserve">סגירת בתי-חולים </w:t>
      </w:r>
      <w:r>
        <w:rPr>
          <w:rtl/>
        </w:rPr>
        <w:t>–</w:t>
      </w:r>
      <w:r>
        <w:rPr>
          <w:rFonts w:hint="cs"/>
          <w:rtl/>
        </w:rPr>
        <w:t xml:space="preserve"> בית-החולים "פלימן". למה ועל מה?</w:t>
      </w:r>
    </w:p>
    <w:p w14:paraId="1A06E1B5" w14:textId="77777777" w:rsidR="00000000" w:rsidRDefault="00903ADA">
      <w:pPr>
        <w:pStyle w:val="a0"/>
        <w:rPr>
          <w:rFonts w:hint="cs"/>
          <w:rtl/>
        </w:rPr>
      </w:pPr>
    </w:p>
    <w:p w14:paraId="150DA6B6" w14:textId="77777777" w:rsidR="00000000" w:rsidRDefault="00903ADA">
      <w:pPr>
        <w:pStyle w:val="a0"/>
        <w:rPr>
          <w:rFonts w:hint="cs"/>
          <w:rtl/>
        </w:rPr>
      </w:pPr>
      <w:r>
        <w:rPr>
          <w:rFonts w:hint="cs"/>
          <w:rtl/>
        </w:rPr>
        <w:t xml:space="preserve">סגירת הטלוויזיה החינוכית - ככה מפטרים 500 איש במחי יד. </w:t>
      </w:r>
      <w:r>
        <w:rPr>
          <w:rFonts w:hint="cs"/>
          <w:rtl/>
        </w:rPr>
        <w:t>זה מקום מייצר, פרודוקטיבי וייחודי.</w:t>
      </w:r>
    </w:p>
    <w:p w14:paraId="47C1524F" w14:textId="77777777" w:rsidR="00000000" w:rsidRDefault="00903ADA">
      <w:pPr>
        <w:pStyle w:val="a0"/>
        <w:rPr>
          <w:rFonts w:hint="cs"/>
          <w:rtl/>
        </w:rPr>
      </w:pPr>
    </w:p>
    <w:p w14:paraId="5E7F7165" w14:textId="77777777" w:rsidR="00000000" w:rsidRDefault="00903ADA">
      <w:pPr>
        <w:pStyle w:val="a0"/>
        <w:rPr>
          <w:rFonts w:hint="cs"/>
          <w:rtl/>
        </w:rPr>
      </w:pPr>
      <w:r>
        <w:rPr>
          <w:rFonts w:hint="cs"/>
          <w:rtl/>
        </w:rPr>
        <w:t>אין ספק שחודש אחרי חודש הנתונים מצביעים על עלייה ברמת העוני, במספר המשפחות העניות במדינת ישראל. ומי הכי עני מבין העניים? - המגזר הערבי. איפה יש יותר משפחות מתחת לקו העוני, יותר ילדים מתחת לקו העוני? - במגזר הערבי. ככל שא</w:t>
      </w:r>
      <w:r>
        <w:rPr>
          <w:rFonts w:hint="cs"/>
          <w:rtl/>
        </w:rPr>
        <w:t>תה חלש יותר - אתה עני יותר, כי הקיצוצים פוגעים דווקא בשכבות החלשות, אדוני היושב-ראש, רבותי חברי הכנסת.</w:t>
      </w:r>
    </w:p>
    <w:p w14:paraId="5A2E2195" w14:textId="77777777" w:rsidR="00000000" w:rsidRDefault="00903ADA">
      <w:pPr>
        <w:pStyle w:val="a0"/>
        <w:rPr>
          <w:rFonts w:hint="cs"/>
          <w:rtl/>
        </w:rPr>
      </w:pPr>
    </w:p>
    <w:p w14:paraId="36CB2E91" w14:textId="77777777" w:rsidR="00000000" w:rsidRDefault="00903ADA">
      <w:pPr>
        <w:pStyle w:val="a0"/>
        <w:rPr>
          <w:rFonts w:hint="cs"/>
          <w:rtl/>
        </w:rPr>
      </w:pPr>
      <w:r>
        <w:rPr>
          <w:rFonts w:hint="cs"/>
          <w:rtl/>
        </w:rPr>
        <w:t>אפילו בנושא התשתית - אני עליתי כאן בקדנציה הקודמת, אדוני היושב-ראש, רבותי חברי הכנסת, דיברתי על הרמזור שאיננו בצומת טייבה. רמזור שאיננו. כמה אנשים נהרגו</w:t>
      </w:r>
      <w:r>
        <w:rPr>
          <w:rFonts w:hint="cs"/>
          <w:rtl/>
        </w:rPr>
        <w:t xml:space="preserve"> בכביש הזה ליד תחנת "סונול", מול כביש 24? בכביש הזה נהרגו כ-23 איש, נפצעו עשרות. בצומת הזה נהרגו שלושה אנשים, כי אין תאורה ואין רמזור. לפני כמה שנים פניתי למע"צ, פנינו לכל משרדי הממשלה. כל הזמן אומרים: כן, אנחנו רוצים להציב שם רמזור, אבל קודם מתחילים בקטע </w:t>
      </w:r>
      <w:r>
        <w:rPr>
          <w:rFonts w:hint="cs"/>
          <w:rtl/>
        </w:rPr>
        <w:t>ההוא, ואנחנו נגיע. עוד כמה חודשים נגיע.</w:t>
      </w:r>
    </w:p>
    <w:p w14:paraId="2BC6378F" w14:textId="77777777" w:rsidR="00000000" w:rsidRDefault="00903ADA">
      <w:pPr>
        <w:pStyle w:val="af0"/>
        <w:rPr>
          <w:rtl/>
        </w:rPr>
      </w:pPr>
      <w:r>
        <w:rPr>
          <w:rtl/>
        </w:rPr>
        <w:br/>
        <w:t>ואסל טאהא (בל"ד):</w:t>
      </w:r>
    </w:p>
    <w:p w14:paraId="6E4E3C58" w14:textId="77777777" w:rsidR="00000000" w:rsidRDefault="00903ADA">
      <w:pPr>
        <w:pStyle w:val="a0"/>
        <w:rPr>
          <w:rtl/>
        </w:rPr>
      </w:pPr>
    </w:p>
    <w:p w14:paraId="4A6DDC2D" w14:textId="77777777" w:rsidR="00000000" w:rsidRDefault="00903ADA">
      <w:pPr>
        <w:pStyle w:val="a0"/>
        <w:rPr>
          <w:rFonts w:hint="cs"/>
          <w:rtl/>
        </w:rPr>
      </w:pPr>
      <w:r>
        <w:rPr>
          <w:rFonts w:hint="cs"/>
          <w:rtl/>
        </w:rPr>
        <w:t>בגלל זה רוצים לפרק את מע"צ.</w:t>
      </w:r>
    </w:p>
    <w:p w14:paraId="73A48CE0" w14:textId="77777777" w:rsidR="00000000" w:rsidRDefault="00903ADA">
      <w:pPr>
        <w:pStyle w:val="af0"/>
        <w:rPr>
          <w:rtl/>
        </w:rPr>
      </w:pPr>
      <w:r>
        <w:rPr>
          <w:rtl/>
        </w:rPr>
        <w:br/>
        <w:t>רוני בר-און (הליכוד):</w:t>
      </w:r>
    </w:p>
    <w:p w14:paraId="0ABD681C" w14:textId="77777777" w:rsidR="00000000" w:rsidRDefault="00903ADA">
      <w:pPr>
        <w:pStyle w:val="a0"/>
        <w:rPr>
          <w:rtl/>
        </w:rPr>
      </w:pPr>
    </w:p>
    <w:p w14:paraId="1F4FC208" w14:textId="77777777" w:rsidR="00000000" w:rsidRDefault="00903ADA">
      <w:pPr>
        <w:pStyle w:val="a0"/>
        <w:rPr>
          <w:rFonts w:hint="cs"/>
          <w:rtl/>
        </w:rPr>
      </w:pPr>
      <w:r>
        <w:rPr>
          <w:rFonts w:hint="cs"/>
          <w:rtl/>
        </w:rPr>
        <w:t>אצלנו במוצא - - -  לא חיברו אותו לחשמל.</w:t>
      </w:r>
    </w:p>
    <w:p w14:paraId="51D367CD" w14:textId="77777777" w:rsidR="00000000" w:rsidRDefault="00903ADA">
      <w:pPr>
        <w:pStyle w:val="-"/>
        <w:rPr>
          <w:rtl/>
        </w:rPr>
      </w:pPr>
      <w:r>
        <w:rPr>
          <w:rtl/>
        </w:rPr>
        <w:br/>
      </w:r>
      <w:bookmarkStart w:id="47" w:name="FS000000560T05_11_2003_11_00_15C"/>
      <w:bookmarkEnd w:id="47"/>
      <w:r>
        <w:rPr>
          <w:rtl/>
        </w:rPr>
        <w:t>אחמד טיבי (חד"ש-תע"ל):</w:t>
      </w:r>
    </w:p>
    <w:p w14:paraId="3641F479" w14:textId="77777777" w:rsidR="00000000" w:rsidRDefault="00903ADA">
      <w:pPr>
        <w:pStyle w:val="a0"/>
        <w:rPr>
          <w:rtl/>
        </w:rPr>
      </w:pPr>
    </w:p>
    <w:p w14:paraId="1B4C86FF" w14:textId="77777777" w:rsidR="00000000" w:rsidRDefault="00903ADA">
      <w:pPr>
        <w:pStyle w:val="a0"/>
        <w:rPr>
          <w:rFonts w:hint="cs"/>
          <w:rtl/>
        </w:rPr>
      </w:pPr>
      <w:r>
        <w:rPr>
          <w:rFonts w:hint="cs"/>
          <w:rtl/>
        </w:rPr>
        <w:t>בבקשה. אבל, אני מתאר לעצמי, חבר הכנסת רוני בר-און, שאם היו נהרגים - - -</w:t>
      </w:r>
    </w:p>
    <w:p w14:paraId="61E3B196" w14:textId="77777777" w:rsidR="00000000" w:rsidRDefault="00903ADA">
      <w:pPr>
        <w:pStyle w:val="af1"/>
        <w:rPr>
          <w:rtl/>
        </w:rPr>
      </w:pPr>
      <w:r>
        <w:rPr>
          <w:rtl/>
        </w:rPr>
        <w:br/>
        <w:t xml:space="preserve">היו"ר </w:t>
      </w:r>
      <w:r>
        <w:rPr>
          <w:rtl/>
        </w:rPr>
        <w:t>ראובן ריבלין:</w:t>
      </w:r>
    </w:p>
    <w:p w14:paraId="7720B63C" w14:textId="77777777" w:rsidR="00000000" w:rsidRDefault="00903ADA">
      <w:pPr>
        <w:pStyle w:val="a0"/>
        <w:rPr>
          <w:rtl/>
        </w:rPr>
      </w:pPr>
    </w:p>
    <w:p w14:paraId="3CFC0778" w14:textId="77777777" w:rsidR="00000000" w:rsidRDefault="00903ADA">
      <w:pPr>
        <w:pStyle w:val="a0"/>
        <w:rPr>
          <w:rFonts w:hint="cs"/>
          <w:rtl/>
        </w:rPr>
      </w:pPr>
      <w:r>
        <w:rPr>
          <w:rFonts w:hint="cs"/>
          <w:rtl/>
        </w:rPr>
        <w:t>הם מחכים לראות, אולי יחזירו את טייבה.</w:t>
      </w:r>
    </w:p>
    <w:p w14:paraId="2BB7612F" w14:textId="77777777" w:rsidR="00000000" w:rsidRDefault="00903ADA">
      <w:pPr>
        <w:pStyle w:val="-"/>
        <w:rPr>
          <w:rtl/>
        </w:rPr>
      </w:pPr>
      <w:r>
        <w:rPr>
          <w:rtl/>
        </w:rPr>
        <w:br/>
      </w:r>
      <w:bookmarkStart w:id="48" w:name="FS000000560T05_11_2003_11_00_52C"/>
      <w:bookmarkEnd w:id="48"/>
      <w:r>
        <w:rPr>
          <w:rtl/>
        </w:rPr>
        <w:t>אחמד טיבי (חד"ש-תע"ל):</w:t>
      </w:r>
    </w:p>
    <w:p w14:paraId="351812B4" w14:textId="77777777" w:rsidR="00000000" w:rsidRDefault="00903ADA">
      <w:pPr>
        <w:pStyle w:val="a0"/>
        <w:rPr>
          <w:rtl/>
        </w:rPr>
      </w:pPr>
    </w:p>
    <w:p w14:paraId="779259EE" w14:textId="77777777" w:rsidR="00000000" w:rsidRDefault="00903ADA">
      <w:pPr>
        <w:pStyle w:val="a0"/>
        <w:rPr>
          <w:rFonts w:hint="cs"/>
          <w:rtl/>
        </w:rPr>
      </w:pPr>
      <w:r>
        <w:rPr>
          <w:rFonts w:hint="cs"/>
          <w:rtl/>
        </w:rPr>
        <w:t xml:space="preserve">חס וחלילה. </w:t>
      </w:r>
    </w:p>
    <w:p w14:paraId="4490F7CC" w14:textId="77777777" w:rsidR="00000000" w:rsidRDefault="00903ADA">
      <w:pPr>
        <w:pStyle w:val="af1"/>
        <w:rPr>
          <w:rtl/>
        </w:rPr>
      </w:pPr>
      <w:r>
        <w:rPr>
          <w:rtl/>
        </w:rPr>
        <w:br/>
        <w:t>היו"ר ראובן ריבלין:</w:t>
      </w:r>
    </w:p>
    <w:p w14:paraId="087F1C2A" w14:textId="77777777" w:rsidR="00000000" w:rsidRDefault="00903ADA">
      <w:pPr>
        <w:pStyle w:val="a0"/>
        <w:rPr>
          <w:rtl/>
        </w:rPr>
      </w:pPr>
    </w:p>
    <w:p w14:paraId="0F681C93" w14:textId="77777777" w:rsidR="00000000" w:rsidRDefault="00903ADA">
      <w:pPr>
        <w:pStyle w:val="a0"/>
        <w:rPr>
          <w:rFonts w:hint="cs"/>
          <w:rtl/>
        </w:rPr>
      </w:pPr>
      <w:r>
        <w:rPr>
          <w:rFonts w:hint="cs"/>
          <w:rtl/>
        </w:rPr>
        <w:t xml:space="preserve">חס וחלילה, אני אומר. </w:t>
      </w:r>
    </w:p>
    <w:p w14:paraId="281CF86A" w14:textId="77777777" w:rsidR="00000000" w:rsidRDefault="00903ADA">
      <w:pPr>
        <w:pStyle w:val="-"/>
        <w:rPr>
          <w:rtl/>
        </w:rPr>
      </w:pPr>
      <w:r>
        <w:rPr>
          <w:rtl/>
        </w:rPr>
        <w:br/>
      </w:r>
      <w:bookmarkStart w:id="49" w:name="FS000000560T05_11_2003_11_01_11C"/>
      <w:bookmarkEnd w:id="49"/>
      <w:r>
        <w:rPr>
          <w:rtl/>
        </w:rPr>
        <w:t>אחמד טיבי (חד"ש-תע"ל):</w:t>
      </w:r>
    </w:p>
    <w:p w14:paraId="7A72B925" w14:textId="77777777" w:rsidR="00000000" w:rsidRDefault="00903ADA">
      <w:pPr>
        <w:pStyle w:val="a0"/>
        <w:rPr>
          <w:rtl/>
        </w:rPr>
      </w:pPr>
    </w:p>
    <w:p w14:paraId="1E35BAF4" w14:textId="77777777" w:rsidR="00000000" w:rsidRDefault="00903ADA">
      <w:pPr>
        <w:pStyle w:val="a0"/>
        <w:rPr>
          <w:rFonts w:hint="cs"/>
          <w:rtl/>
        </w:rPr>
      </w:pPr>
      <w:r>
        <w:rPr>
          <w:rFonts w:hint="cs"/>
          <w:rtl/>
        </w:rPr>
        <w:t>תושבי מוצא לא היו נותנים לאנשי מע"צ ומשרד התחבורה יום אחד לישון בשקט, והם היו נענים. פה התחילו במ</w:t>
      </w:r>
      <w:r>
        <w:rPr>
          <w:rFonts w:hint="cs"/>
          <w:rtl/>
        </w:rPr>
        <w:t>חשבה, בתכנון, כדי שבסופו של דבר יהיה רמזור. מה ביקשו תושבי טייבה, מה אני ביקשתי כנציג הציבור? - שיהיה רמזור. עד עכשיו אין רמזור. יש מין תאורה מבוישת בלילה כבר כמה חודשים, אבל לא רמזור.</w:t>
      </w:r>
    </w:p>
    <w:p w14:paraId="0E51D585" w14:textId="77777777" w:rsidR="00000000" w:rsidRDefault="00903ADA">
      <w:pPr>
        <w:pStyle w:val="a0"/>
        <w:rPr>
          <w:rFonts w:hint="cs"/>
          <w:rtl/>
        </w:rPr>
      </w:pPr>
    </w:p>
    <w:p w14:paraId="74790F9A" w14:textId="77777777" w:rsidR="00000000" w:rsidRDefault="00903ADA">
      <w:pPr>
        <w:pStyle w:val="a0"/>
        <w:rPr>
          <w:rFonts w:hint="cs"/>
          <w:rtl/>
        </w:rPr>
      </w:pPr>
      <w:r>
        <w:rPr>
          <w:rFonts w:hint="cs"/>
          <w:rtl/>
        </w:rPr>
        <w:t>אדוני היושב-ראש, אין ספק שיש קשר בין התהליך המדיני - אתה מפריע לי, אדו</w:t>
      </w:r>
      <w:r>
        <w:rPr>
          <w:rFonts w:hint="cs"/>
          <w:rtl/>
        </w:rPr>
        <w:t>ני חבר הכנסת דוד טל, נמצאים פה שניים מתוך סיעה של 40, אדוני היושב-ראש, שניים מתוך סיעה של 40, תן לי להפנות את הדברים אליהם - אנשים המשתתפים בתהליך קבלת ההחלטות: גם חבר הכנסת רוני בר-און, גם חברת הכנסת רוחמה אברהם, והם מקורבים גם לשר האוצר.</w:t>
      </w:r>
    </w:p>
    <w:p w14:paraId="6358814D" w14:textId="77777777" w:rsidR="00000000" w:rsidRDefault="00903ADA">
      <w:pPr>
        <w:pStyle w:val="af0"/>
        <w:rPr>
          <w:rtl/>
        </w:rPr>
      </w:pPr>
      <w:r>
        <w:rPr>
          <w:rtl/>
        </w:rPr>
        <w:br/>
        <w:t>רוחמה אברהם (הל</w:t>
      </w:r>
      <w:r>
        <w:rPr>
          <w:rtl/>
        </w:rPr>
        <w:t>יכוד):</w:t>
      </w:r>
    </w:p>
    <w:p w14:paraId="556558A3" w14:textId="77777777" w:rsidR="00000000" w:rsidRDefault="00903ADA">
      <w:pPr>
        <w:pStyle w:val="a0"/>
        <w:rPr>
          <w:rtl/>
        </w:rPr>
      </w:pPr>
    </w:p>
    <w:p w14:paraId="2C06541C" w14:textId="77777777" w:rsidR="00000000" w:rsidRDefault="00903ADA">
      <w:pPr>
        <w:pStyle w:val="a0"/>
        <w:rPr>
          <w:rFonts w:hint="cs"/>
          <w:rtl/>
        </w:rPr>
      </w:pPr>
      <w:r>
        <w:rPr>
          <w:rFonts w:hint="cs"/>
          <w:rtl/>
        </w:rPr>
        <w:t>- - -</w:t>
      </w:r>
    </w:p>
    <w:p w14:paraId="09D5896C" w14:textId="77777777" w:rsidR="00000000" w:rsidRDefault="00903ADA">
      <w:pPr>
        <w:pStyle w:val="af1"/>
        <w:rPr>
          <w:rtl/>
        </w:rPr>
      </w:pPr>
      <w:r>
        <w:rPr>
          <w:rtl/>
        </w:rPr>
        <w:br/>
        <w:t>היו"ר ראובן ריבלין:</w:t>
      </w:r>
    </w:p>
    <w:p w14:paraId="6005A024" w14:textId="77777777" w:rsidR="00000000" w:rsidRDefault="00903ADA">
      <w:pPr>
        <w:pStyle w:val="a0"/>
        <w:rPr>
          <w:rFonts w:hint="cs"/>
          <w:rtl/>
        </w:rPr>
      </w:pPr>
    </w:p>
    <w:p w14:paraId="52DD6FDA" w14:textId="77777777" w:rsidR="00000000" w:rsidRDefault="00903ADA">
      <w:pPr>
        <w:pStyle w:val="a0"/>
        <w:rPr>
          <w:rFonts w:hint="cs"/>
          <w:rtl/>
        </w:rPr>
      </w:pPr>
      <w:r>
        <w:rPr>
          <w:rFonts w:hint="cs"/>
          <w:rtl/>
        </w:rPr>
        <w:t>אם אדוני מדבר על סיעה של 40, אז יש פה שלושה. אם אדוני אומר: יש שניים מסיעת הליכוד, והיושב-ראש, זה בסדר. אבל סיעה של 40 - אז יש פה שלושה.</w:t>
      </w:r>
    </w:p>
    <w:p w14:paraId="1418D1D1" w14:textId="77777777" w:rsidR="00000000" w:rsidRDefault="00903ADA">
      <w:pPr>
        <w:pStyle w:val="af0"/>
        <w:rPr>
          <w:rtl/>
        </w:rPr>
      </w:pPr>
      <w:r>
        <w:rPr>
          <w:rtl/>
        </w:rPr>
        <w:br/>
        <w:t>קריאה:</w:t>
      </w:r>
    </w:p>
    <w:p w14:paraId="17360DAE" w14:textId="77777777" w:rsidR="00000000" w:rsidRDefault="00903ADA">
      <w:pPr>
        <w:pStyle w:val="a0"/>
        <w:rPr>
          <w:rtl/>
        </w:rPr>
      </w:pPr>
    </w:p>
    <w:p w14:paraId="0FB77C05" w14:textId="77777777" w:rsidR="00000000" w:rsidRDefault="00903ADA">
      <w:pPr>
        <w:pStyle w:val="a0"/>
        <w:rPr>
          <w:rFonts w:hint="cs"/>
          <w:rtl/>
        </w:rPr>
      </w:pPr>
      <w:r>
        <w:rPr>
          <w:rFonts w:hint="cs"/>
          <w:rtl/>
        </w:rPr>
        <w:t>- - -</w:t>
      </w:r>
    </w:p>
    <w:p w14:paraId="0D1D7AF3" w14:textId="77777777" w:rsidR="00000000" w:rsidRDefault="00903ADA">
      <w:pPr>
        <w:pStyle w:val="af1"/>
        <w:rPr>
          <w:rtl/>
        </w:rPr>
      </w:pPr>
      <w:r>
        <w:rPr>
          <w:rtl/>
        </w:rPr>
        <w:br/>
        <w:t>היו"ר ראובן ריבלין:</w:t>
      </w:r>
    </w:p>
    <w:p w14:paraId="3F02796B" w14:textId="77777777" w:rsidR="00000000" w:rsidRDefault="00903ADA">
      <w:pPr>
        <w:pStyle w:val="a0"/>
        <w:rPr>
          <w:rtl/>
        </w:rPr>
      </w:pPr>
    </w:p>
    <w:p w14:paraId="5CF8E01A" w14:textId="77777777" w:rsidR="00000000" w:rsidRDefault="00903ADA">
      <w:pPr>
        <w:pStyle w:val="a0"/>
        <w:rPr>
          <w:rFonts w:hint="cs"/>
          <w:rtl/>
        </w:rPr>
      </w:pPr>
      <w:r>
        <w:rPr>
          <w:rFonts w:hint="cs"/>
          <w:rtl/>
        </w:rPr>
        <w:t>אין ספק, אבל אני מסיעת הליכוד. לכן, היה צריך ל</w:t>
      </w:r>
      <w:r>
        <w:rPr>
          <w:rFonts w:hint="cs"/>
          <w:rtl/>
        </w:rPr>
        <w:t>ומר, מ-39. שניים מ-39 זה בסדר.</w:t>
      </w:r>
    </w:p>
    <w:p w14:paraId="52BA244E" w14:textId="77777777" w:rsidR="00000000" w:rsidRDefault="00903ADA">
      <w:pPr>
        <w:pStyle w:val="af0"/>
        <w:rPr>
          <w:rtl/>
        </w:rPr>
      </w:pPr>
      <w:r>
        <w:rPr>
          <w:rtl/>
        </w:rPr>
        <w:br/>
        <w:t>דוד טל (עם אחד):</w:t>
      </w:r>
    </w:p>
    <w:p w14:paraId="4A0F9C87" w14:textId="77777777" w:rsidR="00000000" w:rsidRDefault="00903ADA">
      <w:pPr>
        <w:pStyle w:val="a0"/>
        <w:rPr>
          <w:rtl/>
        </w:rPr>
      </w:pPr>
    </w:p>
    <w:p w14:paraId="53F4B8DD" w14:textId="77777777" w:rsidR="00000000" w:rsidRDefault="00903ADA">
      <w:pPr>
        <w:pStyle w:val="a0"/>
        <w:rPr>
          <w:rFonts w:hint="cs"/>
          <w:rtl/>
        </w:rPr>
      </w:pPr>
      <w:r>
        <w:rPr>
          <w:rFonts w:hint="cs"/>
          <w:rtl/>
        </w:rPr>
        <w:t xml:space="preserve">אדוני היושב-ראש, אבל יש פה גם 33% מסיעת עם אחד. </w:t>
      </w:r>
    </w:p>
    <w:p w14:paraId="6E64DD9C" w14:textId="77777777" w:rsidR="00000000" w:rsidRDefault="00903ADA">
      <w:pPr>
        <w:pStyle w:val="af1"/>
        <w:rPr>
          <w:rtl/>
        </w:rPr>
      </w:pPr>
      <w:r>
        <w:rPr>
          <w:rtl/>
        </w:rPr>
        <w:br/>
        <w:t>היו"ר ראובן ריבלין:</w:t>
      </w:r>
    </w:p>
    <w:p w14:paraId="2E969605" w14:textId="77777777" w:rsidR="00000000" w:rsidRDefault="00903ADA">
      <w:pPr>
        <w:pStyle w:val="a0"/>
        <w:rPr>
          <w:rtl/>
        </w:rPr>
      </w:pPr>
    </w:p>
    <w:p w14:paraId="62060A77" w14:textId="77777777" w:rsidR="00000000" w:rsidRDefault="00903ADA">
      <w:pPr>
        <w:pStyle w:val="a0"/>
        <w:rPr>
          <w:rFonts w:hint="cs"/>
          <w:rtl/>
        </w:rPr>
      </w:pPr>
      <w:r>
        <w:rPr>
          <w:rFonts w:hint="cs"/>
          <w:rtl/>
        </w:rPr>
        <w:t>בלי כל ספק.</w:t>
      </w:r>
    </w:p>
    <w:p w14:paraId="1CCC7078" w14:textId="77777777" w:rsidR="00000000" w:rsidRDefault="00903ADA">
      <w:pPr>
        <w:pStyle w:val="-"/>
        <w:rPr>
          <w:rtl/>
        </w:rPr>
      </w:pPr>
      <w:r>
        <w:rPr>
          <w:rtl/>
        </w:rPr>
        <w:br/>
      </w:r>
      <w:bookmarkStart w:id="50" w:name="FS000000560T05_11_2003_11_11_54C"/>
      <w:bookmarkEnd w:id="50"/>
      <w:r>
        <w:rPr>
          <w:rtl/>
        </w:rPr>
        <w:t>אחמד טיבי (חד"ש-תע"ל):</w:t>
      </w:r>
    </w:p>
    <w:p w14:paraId="6A035B05" w14:textId="77777777" w:rsidR="00000000" w:rsidRDefault="00903ADA">
      <w:pPr>
        <w:pStyle w:val="a0"/>
        <w:rPr>
          <w:rtl/>
        </w:rPr>
      </w:pPr>
    </w:p>
    <w:p w14:paraId="1DC7CE32" w14:textId="77777777" w:rsidR="00000000" w:rsidRDefault="00903ADA">
      <w:pPr>
        <w:pStyle w:val="a0"/>
        <w:rPr>
          <w:rFonts w:hint="cs"/>
          <w:rtl/>
        </w:rPr>
      </w:pPr>
      <w:r>
        <w:rPr>
          <w:rFonts w:hint="cs"/>
          <w:rtl/>
        </w:rPr>
        <w:t xml:space="preserve">ו-33% מהטובים שבהם. </w:t>
      </w:r>
    </w:p>
    <w:p w14:paraId="153E25EA" w14:textId="77777777" w:rsidR="00000000" w:rsidRDefault="00903ADA">
      <w:pPr>
        <w:pStyle w:val="af1"/>
        <w:rPr>
          <w:rtl/>
        </w:rPr>
      </w:pPr>
      <w:r>
        <w:rPr>
          <w:rtl/>
        </w:rPr>
        <w:br/>
        <w:t>היו"ר ראובן ריבלין:</w:t>
      </w:r>
    </w:p>
    <w:p w14:paraId="0C413C01" w14:textId="77777777" w:rsidR="00000000" w:rsidRDefault="00903ADA">
      <w:pPr>
        <w:pStyle w:val="a0"/>
        <w:rPr>
          <w:rtl/>
        </w:rPr>
      </w:pPr>
    </w:p>
    <w:p w14:paraId="3DA7BC78" w14:textId="77777777" w:rsidR="00000000" w:rsidRDefault="00903ADA">
      <w:pPr>
        <w:pStyle w:val="a0"/>
        <w:rPr>
          <w:rFonts w:hint="cs"/>
          <w:rtl/>
        </w:rPr>
      </w:pPr>
      <w:r>
        <w:rPr>
          <w:rFonts w:hint="cs"/>
          <w:rtl/>
        </w:rPr>
        <w:t xml:space="preserve">האם אדוני גם עבר למפלגת העבודה כתוצאה מכך? </w:t>
      </w:r>
    </w:p>
    <w:p w14:paraId="66F613B8" w14:textId="77777777" w:rsidR="00000000" w:rsidRDefault="00903ADA">
      <w:pPr>
        <w:pStyle w:val="af0"/>
        <w:rPr>
          <w:rtl/>
        </w:rPr>
      </w:pPr>
    </w:p>
    <w:p w14:paraId="095F68AB" w14:textId="77777777" w:rsidR="00000000" w:rsidRDefault="00903ADA">
      <w:pPr>
        <w:pStyle w:val="af0"/>
        <w:rPr>
          <w:rtl/>
        </w:rPr>
      </w:pPr>
      <w:r>
        <w:rPr>
          <w:rtl/>
        </w:rPr>
        <w:t>דוד טל (עם</w:t>
      </w:r>
      <w:r>
        <w:rPr>
          <w:rtl/>
        </w:rPr>
        <w:t xml:space="preserve"> אחד):</w:t>
      </w:r>
    </w:p>
    <w:p w14:paraId="2C3F0E09" w14:textId="77777777" w:rsidR="00000000" w:rsidRDefault="00903ADA">
      <w:pPr>
        <w:pStyle w:val="a0"/>
        <w:rPr>
          <w:rtl/>
        </w:rPr>
      </w:pPr>
    </w:p>
    <w:p w14:paraId="0A0A45AA" w14:textId="77777777" w:rsidR="00000000" w:rsidRDefault="00903ADA">
      <w:pPr>
        <w:pStyle w:val="a0"/>
        <w:rPr>
          <w:rFonts w:hint="cs"/>
          <w:rtl/>
        </w:rPr>
      </w:pPr>
      <w:r>
        <w:rPr>
          <w:rFonts w:hint="cs"/>
          <w:rtl/>
        </w:rPr>
        <w:t>- - -</w:t>
      </w:r>
    </w:p>
    <w:p w14:paraId="471F4ECB" w14:textId="77777777" w:rsidR="00000000" w:rsidRDefault="00903ADA">
      <w:pPr>
        <w:pStyle w:val="af0"/>
        <w:rPr>
          <w:rFonts w:hint="cs"/>
          <w:rtl/>
        </w:rPr>
      </w:pPr>
    </w:p>
    <w:p w14:paraId="171E98E4" w14:textId="77777777" w:rsidR="00000000" w:rsidRDefault="00903ADA">
      <w:pPr>
        <w:pStyle w:val="af0"/>
        <w:rPr>
          <w:rtl/>
        </w:rPr>
      </w:pPr>
      <w:r>
        <w:rPr>
          <w:rtl/>
        </w:rPr>
        <w:t>רוחמה אברהם (הליכוד):</w:t>
      </w:r>
    </w:p>
    <w:p w14:paraId="0BDC1FD3" w14:textId="77777777" w:rsidR="00000000" w:rsidRDefault="00903ADA">
      <w:pPr>
        <w:pStyle w:val="a0"/>
        <w:ind w:firstLine="0"/>
        <w:rPr>
          <w:rFonts w:hint="cs"/>
          <w:rtl/>
        </w:rPr>
      </w:pPr>
    </w:p>
    <w:p w14:paraId="16BD8F96" w14:textId="77777777" w:rsidR="00000000" w:rsidRDefault="00903ADA">
      <w:pPr>
        <w:pStyle w:val="a0"/>
        <w:rPr>
          <w:rFonts w:hint="cs"/>
          <w:rtl/>
        </w:rPr>
      </w:pPr>
      <w:r>
        <w:rPr>
          <w:rFonts w:hint="cs"/>
          <w:rtl/>
        </w:rPr>
        <w:t>- - -</w:t>
      </w:r>
    </w:p>
    <w:p w14:paraId="013A2E3C" w14:textId="77777777" w:rsidR="00000000" w:rsidRDefault="00903ADA">
      <w:pPr>
        <w:pStyle w:val="-"/>
        <w:rPr>
          <w:rtl/>
        </w:rPr>
      </w:pPr>
      <w:r>
        <w:rPr>
          <w:rtl/>
        </w:rPr>
        <w:br/>
      </w:r>
      <w:bookmarkStart w:id="51" w:name="FS000000560T05_11_2003_11_13_14C"/>
      <w:bookmarkEnd w:id="51"/>
      <w:r>
        <w:rPr>
          <w:rtl/>
        </w:rPr>
        <w:t>אחמד טיבי (חד"ש-תע"ל):</w:t>
      </w:r>
    </w:p>
    <w:p w14:paraId="300C64E0" w14:textId="77777777" w:rsidR="00000000" w:rsidRDefault="00903ADA">
      <w:pPr>
        <w:pStyle w:val="a0"/>
        <w:rPr>
          <w:rtl/>
        </w:rPr>
      </w:pPr>
    </w:p>
    <w:p w14:paraId="6686BE3D" w14:textId="77777777" w:rsidR="00000000" w:rsidRDefault="00903ADA">
      <w:pPr>
        <w:pStyle w:val="a0"/>
        <w:rPr>
          <w:rFonts w:hint="cs"/>
          <w:rtl/>
        </w:rPr>
      </w:pPr>
      <w:r>
        <w:rPr>
          <w:rFonts w:hint="cs"/>
          <w:rtl/>
        </w:rPr>
        <w:t>אדוני היושב-ראש, אין ספק שיש קשר בין העדר צמיחה לבין העדר תהליך מדיני - בין תהליך מדיני לבין כלכלה יציבה ופורחת. לא במקרה, אתמול, בנאום של 40 דקות - מאולץ, נאום מאולץ של 40 דקות -  שר האו</w:t>
      </w:r>
      <w:r>
        <w:rPr>
          <w:rFonts w:hint="cs"/>
          <w:rtl/>
        </w:rPr>
        <w:t xml:space="preserve">צר בנימין נתניהו לא הזכיר את התהליך המדיני כאשר הוא דיבר על כלכלה, על תקציב. שנת תקציב, ואין צפי של תהליך מדיני. </w:t>
      </w:r>
    </w:p>
    <w:p w14:paraId="5A3D1FD5" w14:textId="77777777" w:rsidR="00000000" w:rsidRDefault="00903ADA">
      <w:pPr>
        <w:pStyle w:val="a0"/>
        <w:ind w:firstLine="0"/>
        <w:rPr>
          <w:rFonts w:hint="cs"/>
          <w:rtl/>
        </w:rPr>
      </w:pPr>
    </w:p>
    <w:p w14:paraId="75FB25A9" w14:textId="77777777" w:rsidR="00000000" w:rsidRDefault="00903ADA">
      <w:pPr>
        <w:pStyle w:val="af0"/>
        <w:rPr>
          <w:rtl/>
        </w:rPr>
      </w:pPr>
      <w:r>
        <w:rPr>
          <w:rFonts w:hint="eastAsia"/>
          <w:rtl/>
        </w:rPr>
        <w:t>מאיר</w:t>
      </w:r>
      <w:r>
        <w:rPr>
          <w:rtl/>
        </w:rPr>
        <w:t xml:space="preserve"> פרוש (יהדות התורה):</w:t>
      </w:r>
    </w:p>
    <w:p w14:paraId="3EE0CB31" w14:textId="77777777" w:rsidR="00000000" w:rsidRDefault="00903ADA">
      <w:pPr>
        <w:pStyle w:val="a0"/>
        <w:rPr>
          <w:rFonts w:hint="cs"/>
          <w:rtl/>
        </w:rPr>
      </w:pPr>
    </w:p>
    <w:p w14:paraId="50DFE7F3" w14:textId="77777777" w:rsidR="00000000" w:rsidRDefault="00903ADA">
      <w:pPr>
        <w:pStyle w:val="a0"/>
        <w:rPr>
          <w:rFonts w:hint="cs"/>
          <w:rtl/>
        </w:rPr>
      </w:pPr>
      <w:r>
        <w:rPr>
          <w:rFonts w:hint="cs"/>
          <w:rtl/>
        </w:rPr>
        <w:t>זה סילבן.</w:t>
      </w:r>
    </w:p>
    <w:p w14:paraId="38D22441" w14:textId="77777777" w:rsidR="00000000" w:rsidRDefault="00903ADA">
      <w:pPr>
        <w:pStyle w:val="-"/>
        <w:rPr>
          <w:rtl/>
        </w:rPr>
      </w:pPr>
      <w:r>
        <w:rPr>
          <w:rtl/>
        </w:rPr>
        <w:br/>
      </w:r>
      <w:bookmarkStart w:id="52" w:name="FS000000560T05_11_2003_11_15_25C"/>
      <w:bookmarkEnd w:id="52"/>
      <w:r>
        <w:rPr>
          <w:rtl/>
        </w:rPr>
        <w:t>אחמד טיבי (חד"ש-תע"ל):</w:t>
      </w:r>
    </w:p>
    <w:p w14:paraId="70C59652" w14:textId="77777777" w:rsidR="00000000" w:rsidRDefault="00903ADA">
      <w:pPr>
        <w:pStyle w:val="a0"/>
        <w:rPr>
          <w:rtl/>
        </w:rPr>
      </w:pPr>
    </w:p>
    <w:p w14:paraId="6724B748" w14:textId="77777777" w:rsidR="00000000" w:rsidRDefault="00903ADA">
      <w:pPr>
        <w:pStyle w:val="a0"/>
        <w:rPr>
          <w:rFonts w:hint="cs"/>
          <w:rtl/>
        </w:rPr>
      </w:pPr>
      <w:r>
        <w:rPr>
          <w:rFonts w:hint="cs"/>
          <w:rtl/>
        </w:rPr>
        <w:t>האמת, רבותי חברי הכנסת, שמעתם כמוני את דבריו של ראש הממשלה - המפתיעים, אגב - שדי</w:t>
      </w:r>
      <w:r>
        <w:rPr>
          <w:rFonts w:hint="cs"/>
          <w:rtl/>
        </w:rPr>
        <w:t>בר לפני עשרה ימים על אפשרות של פריצת דרך מדינית. הוא אמר: בקרוב תהיה פריצת דרך מדינית, ומובן שהוא תמיד מדבר על ויתורים מדיניים, ויתורים כואבים. חשבנו, חשבנו, חשבנו. מה הוויתור? - -</w:t>
      </w:r>
    </w:p>
    <w:p w14:paraId="069829CA" w14:textId="77777777" w:rsidR="00000000" w:rsidRDefault="00903ADA">
      <w:pPr>
        <w:pStyle w:val="af0"/>
        <w:rPr>
          <w:rtl/>
        </w:rPr>
      </w:pPr>
      <w:r>
        <w:rPr>
          <w:rtl/>
        </w:rPr>
        <w:br/>
        <w:t>יאיר פרץ (ש"ס):</w:t>
      </w:r>
    </w:p>
    <w:p w14:paraId="1687DBB0" w14:textId="77777777" w:rsidR="00000000" w:rsidRDefault="00903ADA">
      <w:pPr>
        <w:pStyle w:val="a0"/>
        <w:rPr>
          <w:rtl/>
        </w:rPr>
      </w:pPr>
    </w:p>
    <w:p w14:paraId="7503B657" w14:textId="77777777" w:rsidR="00000000" w:rsidRDefault="00903ADA">
      <w:pPr>
        <w:pStyle w:val="a0"/>
        <w:rPr>
          <w:rFonts w:hint="cs"/>
          <w:rtl/>
        </w:rPr>
      </w:pPr>
      <w:r>
        <w:rPr>
          <w:rFonts w:hint="cs"/>
          <w:rtl/>
        </w:rPr>
        <w:t>- - -</w:t>
      </w:r>
    </w:p>
    <w:p w14:paraId="2A772BC8" w14:textId="77777777" w:rsidR="00000000" w:rsidRDefault="00903ADA">
      <w:pPr>
        <w:pStyle w:val="af1"/>
        <w:rPr>
          <w:rtl/>
        </w:rPr>
      </w:pPr>
      <w:r>
        <w:rPr>
          <w:rtl/>
        </w:rPr>
        <w:br/>
        <w:t>היו"ר ראובן ריבלין:</w:t>
      </w:r>
    </w:p>
    <w:p w14:paraId="38D75B04" w14:textId="77777777" w:rsidR="00000000" w:rsidRDefault="00903ADA">
      <w:pPr>
        <w:pStyle w:val="a0"/>
        <w:rPr>
          <w:rtl/>
        </w:rPr>
      </w:pPr>
    </w:p>
    <w:p w14:paraId="38CB8D9B" w14:textId="77777777" w:rsidR="00000000" w:rsidRDefault="00903ADA">
      <w:pPr>
        <w:pStyle w:val="a0"/>
        <w:rPr>
          <w:rFonts w:hint="cs"/>
          <w:rtl/>
        </w:rPr>
      </w:pPr>
      <w:r>
        <w:rPr>
          <w:rFonts w:hint="cs"/>
          <w:rtl/>
        </w:rPr>
        <w:t>חבר הכנסת פרץ, נא לשבת.</w:t>
      </w:r>
    </w:p>
    <w:p w14:paraId="74045563" w14:textId="77777777" w:rsidR="00000000" w:rsidRDefault="00903ADA">
      <w:pPr>
        <w:pStyle w:val="-"/>
        <w:rPr>
          <w:rtl/>
        </w:rPr>
      </w:pPr>
      <w:r>
        <w:rPr>
          <w:rtl/>
        </w:rPr>
        <w:br/>
      </w:r>
      <w:bookmarkStart w:id="53" w:name="FS000000560T05_11_2003_11_16_52C"/>
      <w:bookmarkEnd w:id="53"/>
      <w:r>
        <w:rPr>
          <w:rtl/>
        </w:rPr>
        <w:t>אחמד</w:t>
      </w:r>
      <w:r>
        <w:rPr>
          <w:rtl/>
        </w:rPr>
        <w:t xml:space="preserve"> טיבי (חד"ש-תע"ל):</w:t>
      </w:r>
    </w:p>
    <w:p w14:paraId="654CAE40" w14:textId="77777777" w:rsidR="00000000" w:rsidRDefault="00903ADA">
      <w:pPr>
        <w:pStyle w:val="a0"/>
        <w:rPr>
          <w:rtl/>
        </w:rPr>
      </w:pPr>
    </w:p>
    <w:p w14:paraId="49C5ADAF" w14:textId="77777777" w:rsidR="00000000" w:rsidRDefault="00903ADA">
      <w:pPr>
        <w:pStyle w:val="a0"/>
        <w:rPr>
          <w:rFonts w:hint="cs"/>
          <w:rtl/>
        </w:rPr>
      </w:pPr>
      <w:r>
        <w:rPr>
          <w:rFonts w:hint="cs"/>
          <w:rtl/>
        </w:rPr>
        <w:t>- - מה פריצת הדרך המדינית שמדבר עליה ראש הממשלה? שנים אנחנו מחכים לדעת מה הוויתורים הכואבים - -</w:t>
      </w:r>
    </w:p>
    <w:p w14:paraId="3FA4E3A6" w14:textId="77777777" w:rsidR="00000000" w:rsidRDefault="00903ADA">
      <w:pPr>
        <w:pStyle w:val="a0"/>
        <w:rPr>
          <w:rtl/>
        </w:rPr>
      </w:pPr>
    </w:p>
    <w:p w14:paraId="33BE1F50" w14:textId="77777777" w:rsidR="00000000" w:rsidRDefault="00903ADA">
      <w:pPr>
        <w:pStyle w:val="af0"/>
        <w:rPr>
          <w:rtl/>
        </w:rPr>
      </w:pPr>
      <w:r>
        <w:rPr>
          <w:rtl/>
        </w:rPr>
        <w:t>קריאות:</w:t>
      </w:r>
    </w:p>
    <w:p w14:paraId="1FC408E5" w14:textId="77777777" w:rsidR="00000000" w:rsidRDefault="00903ADA">
      <w:pPr>
        <w:pStyle w:val="a0"/>
        <w:ind w:firstLine="0"/>
        <w:rPr>
          <w:rFonts w:hint="cs"/>
          <w:rtl/>
        </w:rPr>
      </w:pPr>
    </w:p>
    <w:p w14:paraId="3E9601F2" w14:textId="77777777" w:rsidR="00000000" w:rsidRDefault="00903ADA">
      <w:pPr>
        <w:pStyle w:val="a0"/>
        <w:rPr>
          <w:rFonts w:hint="cs"/>
          <w:rtl/>
        </w:rPr>
      </w:pPr>
      <w:r>
        <w:rPr>
          <w:rFonts w:hint="cs"/>
          <w:rtl/>
        </w:rPr>
        <w:t>- - -</w:t>
      </w:r>
    </w:p>
    <w:p w14:paraId="1BD58911" w14:textId="77777777" w:rsidR="00000000" w:rsidRDefault="00903ADA">
      <w:pPr>
        <w:pStyle w:val="af0"/>
        <w:rPr>
          <w:rtl/>
        </w:rPr>
      </w:pPr>
      <w:r>
        <w:rPr>
          <w:rtl/>
        </w:rPr>
        <w:br/>
        <w:t>רוחמה אברהם (הליכוד):</w:t>
      </w:r>
    </w:p>
    <w:p w14:paraId="69F81715" w14:textId="77777777" w:rsidR="00000000" w:rsidRDefault="00903ADA">
      <w:pPr>
        <w:pStyle w:val="a0"/>
        <w:rPr>
          <w:rtl/>
        </w:rPr>
      </w:pPr>
    </w:p>
    <w:p w14:paraId="6D9A6C86" w14:textId="77777777" w:rsidR="00000000" w:rsidRDefault="00903ADA">
      <w:pPr>
        <w:pStyle w:val="a0"/>
        <w:rPr>
          <w:rFonts w:hint="cs"/>
          <w:rtl/>
        </w:rPr>
      </w:pPr>
      <w:r>
        <w:rPr>
          <w:rFonts w:hint="cs"/>
          <w:rtl/>
        </w:rPr>
        <w:t>- - -</w:t>
      </w:r>
    </w:p>
    <w:p w14:paraId="58424019" w14:textId="77777777" w:rsidR="00000000" w:rsidRDefault="00903ADA">
      <w:pPr>
        <w:pStyle w:val="a"/>
        <w:rPr>
          <w:rtl/>
        </w:rPr>
      </w:pPr>
      <w:r>
        <w:rPr>
          <w:rtl/>
        </w:rPr>
        <w:br/>
      </w:r>
      <w:bookmarkStart w:id="54" w:name="FS000000560T05_11_2003_11_17_51C"/>
      <w:bookmarkStart w:id="55" w:name="FS000000560T05_11_2003_12_15_12"/>
      <w:bookmarkStart w:id="56" w:name="FS000000560T05_11_2003_12_15_15C"/>
      <w:bookmarkStart w:id="57" w:name="_Toc61852256"/>
      <w:bookmarkEnd w:id="54"/>
      <w:bookmarkEnd w:id="55"/>
      <w:bookmarkEnd w:id="56"/>
      <w:r>
        <w:rPr>
          <w:rtl/>
        </w:rPr>
        <w:t>אחמד טיבי (חד"ש-תע"ל):</w:t>
      </w:r>
      <w:bookmarkEnd w:id="57"/>
    </w:p>
    <w:p w14:paraId="00A1DCD2" w14:textId="77777777" w:rsidR="00000000" w:rsidRDefault="00903ADA">
      <w:pPr>
        <w:pStyle w:val="a0"/>
        <w:rPr>
          <w:rtl/>
        </w:rPr>
      </w:pPr>
    </w:p>
    <w:p w14:paraId="5CA120AE" w14:textId="77777777" w:rsidR="00000000" w:rsidRDefault="00903ADA">
      <w:pPr>
        <w:pStyle w:val="a0"/>
        <w:rPr>
          <w:rFonts w:hint="cs"/>
          <w:rtl/>
        </w:rPr>
      </w:pPr>
      <w:r>
        <w:rPr>
          <w:rFonts w:hint="cs"/>
          <w:rtl/>
        </w:rPr>
        <w:t xml:space="preserve">- - מה פריצת הדרך, מה הדבר החשאי, הסודי, שמסתיר ראש הממשלה? - - </w:t>
      </w:r>
    </w:p>
    <w:p w14:paraId="2C6F9C7D" w14:textId="77777777" w:rsidR="00000000" w:rsidRDefault="00903ADA">
      <w:pPr>
        <w:pStyle w:val="af0"/>
        <w:rPr>
          <w:rtl/>
        </w:rPr>
      </w:pPr>
      <w:r>
        <w:rPr>
          <w:rtl/>
        </w:rPr>
        <w:br/>
        <w:t>מאי</w:t>
      </w:r>
      <w:r>
        <w:rPr>
          <w:rtl/>
        </w:rPr>
        <w:t>ר פרוש (יהדות התורה):</w:t>
      </w:r>
    </w:p>
    <w:p w14:paraId="50D32E37" w14:textId="77777777" w:rsidR="00000000" w:rsidRDefault="00903ADA">
      <w:pPr>
        <w:pStyle w:val="a0"/>
        <w:rPr>
          <w:rtl/>
        </w:rPr>
      </w:pPr>
    </w:p>
    <w:p w14:paraId="50A0E6C5" w14:textId="77777777" w:rsidR="00000000" w:rsidRDefault="00903ADA">
      <w:pPr>
        <w:pStyle w:val="a0"/>
        <w:rPr>
          <w:rFonts w:hint="cs"/>
          <w:rtl/>
        </w:rPr>
      </w:pPr>
      <w:r>
        <w:rPr>
          <w:rFonts w:hint="cs"/>
          <w:rtl/>
        </w:rPr>
        <w:t>הוא מכר את הפרה - - -</w:t>
      </w:r>
    </w:p>
    <w:p w14:paraId="47C1F7E5" w14:textId="77777777" w:rsidR="00000000" w:rsidRDefault="00903ADA">
      <w:pPr>
        <w:pStyle w:val="af1"/>
        <w:rPr>
          <w:rtl/>
        </w:rPr>
      </w:pPr>
      <w:r>
        <w:rPr>
          <w:rtl/>
        </w:rPr>
        <w:br/>
        <w:t>היו"ר ראובן ריבלין:</w:t>
      </w:r>
    </w:p>
    <w:p w14:paraId="774FEE58" w14:textId="77777777" w:rsidR="00000000" w:rsidRDefault="00903ADA">
      <w:pPr>
        <w:pStyle w:val="a0"/>
        <w:rPr>
          <w:rtl/>
        </w:rPr>
      </w:pPr>
    </w:p>
    <w:p w14:paraId="5077A439" w14:textId="77777777" w:rsidR="00000000" w:rsidRDefault="00903ADA">
      <w:pPr>
        <w:pStyle w:val="a0"/>
        <w:rPr>
          <w:rFonts w:hint="cs"/>
          <w:rtl/>
        </w:rPr>
      </w:pPr>
      <w:r>
        <w:rPr>
          <w:rFonts w:hint="cs"/>
          <w:rtl/>
        </w:rPr>
        <w:t>חבר הכנסת - - -</w:t>
      </w:r>
    </w:p>
    <w:p w14:paraId="18E3FB19" w14:textId="77777777" w:rsidR="00000000" w:rsidRDefault="00903ADA">
      <w:pPr>
        <w:pStyle w:val="af0"/>
        <w:rPr>
          <w:rtl/>
        </w:rPr>
      </w:pPr>
      <w:r>
        <w:rPr>
          <w:rtl/>
        </w:rPr>
        <w:br/>
        <w:t>יאיר פרץ (ש"ס):</w:t>
      </w:r>
    </w:p>
    <w:p w14:paraId="7D24A021" w14:textId="77777777" w:rsidR="00000000" w:rsidRDefault="00903ADA">
      <w:pPr>
        <w:pStyle w:val="a0"/>
        <w:rPr>
          <w:rtl/>
        </w:rPr>
      </w:pPr>
    </w:p>
    <w:p w14:paraId="01201F15" w14:textId="77777777" w:rsidR="00000000" w:rsidRDefault="00903ADA">
      <w:pPr>
        <w:pStyle w:val="a0"/>
        <w:rPr>
          <w:rFonts w:hint="cs"/>
          <w:rtl/>
        </w:rPr>
      </w:pPr>
      <w:r>
        <w:rPr>
          <w:rFonts w:hint="cs"/>
          <w:rtl/>
        </w:rPr>
        <w:t>- - - שר האוצר - - -</w:t>
      </w:r>
    </w:p>
    <w:p w14:paraId="48551D4E" w14:textId="77777777" w:rsidR="00000000" w:rsidRDefault="00903ADA">
      <w:pPr>
        <w:pStyle w:val="-"/>
        <w:rPr>
          <w:rtl/>
        </w:rPr>
      </w:pPr>
      <w:r>
        <w:rPr>
          <w:rtl/>
        </w:rPr>
        <w:br/>
      </w:r>
      <w:bookmarkStart w:id="58" w:name="FS000000560T05_11_2003_11_18_52C"/>
      <w:bookmarkEnd w:id="58"/>
      <w:r>
        <w:rPr>
          <w:rtl/>
        </w:rPr>
        <w:t>אחמד טיבי (חד"ש-תע"ל):</w:t>
      </w:r>
    </w:p>
    <w:p w14:paraId="0452076B" w14:textId="77777777" w:rsidR="00000000" w:rsidRDefault="00903ADA">
      <w:pPr>
        <w:pStyle w:val="a0"/>
        <w:rPr>
          <w:rtl/>
        </w:rPr>
      </w:pPr>
    </w:p>
    <w:p w14:paraId="59F336C9" w14:textId="77777777" w:rsidR="00000000" w:rsidRDefault="00903ADA">
      <w:pPr>
        <w:pStyle w:val="a0"/>
        <w:rPr>
          <w:rFonts w:hint="cs"/>
          <w:rtl/>
        </w:rPr>
      </w:pPr>
      <w:r>
        <w:rPr>
          <w:rFonts w:hint="cs"/>
          <w:rtl/>
        </w:rPr>
        <w:t>- - אני אגיד לכם מה. יש רק דבר אחד שהתרחש, יש רק דבר אחד חיובי, מעניין, שהיתה בו פריצת דרך - שאולי התכוון אלי</w:t>
      </w:r>
      <w:r>
        <w:rPr>
          <w:rFonts w:hint="cs"/>
          <w:rtl/>
        </w:rPr>
        <w:t>ו ראש הממשלה - זה הניצחון של "אחי נצרת" על "בית"ר ירושלים". משהו היסטורי.</w:t>
      </w:r>
    </w:p>
    <w:p w14:paraId="6289AF95" w14:textId="77777777" w:rsidR="00000000" w:rsidRDefault="00903ADA">
      <w:pPr>
        <w:pStyle w:val="af0"/>
        <w:rPr>
          <w:rtl/>
        </w:rPr>
      </w:pPr>
      <w:r>
        <w:rPr>
          <w:rtl/>
        </w:rPr>
        <w:br/>
        <w:t>רוני בר-און (הליכוד):</w:t>
      </w:r>
    </w:p>
    <w:p w14:paraId="5721DCEA" w14:textId="77777777" w:rsidR="00000000" w:rsidRDefault="00903ADA">
      <w:pPr>
        <w:pStyle w:val="a0"/>
        <w:rPr>
          <w:rtl/>
        </w:rPr>
      </w:pPr>
    </w:p>
    <w:p w14:paraId="4924EB87" w14:textId="77777777" w:rsidR="00000000" w:rsidRDefault="00903ADA">
      <w:pPr>
        <w:pStyle w:val="a0"/>
        <w:rPr>
          <w:rFonts w:hint="cs"/>
          <w:rtl/>
        </w:rPr>
      </w:pPr>
      <w:r>
        <w:rPr>
          <w:rFonts w:hint="cs"/>
          <w:rtl/>
        </w:rPr>
        <w:t xml:space="preserve">רגע, רגע, רגע, אתה רוצה שייקחו לכם גם את הנקודות על הניצחון הזה? </w:t>
      </w:r>
    </w:p>
    <w:p w14:paraId="286C70D0" w14:textId="77777777" w:rsidR="00000000" w:rsidRDefault="00903ADA">
      <w:pPr>
        <w:pStyle w:val="-"/>
        <w:rPr>
          <w:rtl/>
        </w:rPr>
      </w:pPr>
      <w:r>
        <w:rPr>
          <w:rtl/>
        </w:rPr>
        <w:br/>
      </w:r>
      <w:bookmarkStart w:id="59" w:name="FS000000560T05_11_2003_11_20_47C"/>
      <w:bookmarkEnd w:id="59"/>
      <w:r>
        <w:rPr>
          <w:rtl/>
        </w:rPr>
        <w:t>אחמד טיבי (חד"ש-תע"ל):</w:t>
      </w:r>
    </w:p>
    <w:p w14:paraId="63309C13" w14:textId="77777777" w:rsidR="00000000" w:rsidRDefault="00903ADA">
      <w:pPr>
        <w:pStyle w:val="a0"/>
        <w:rPr>
          <w:rtl/>
        </w:rPr>
      </w:pPr>
    </w:p>
    <w:p w14:paraId="5AE06DCD" w14:textId="77777777" w:rsidR="00000000" w:rsidRDefault="00903ADA">
      <w:pPr>
        <w:pStyle w:val="a0"/>
        <w:rPr>
          <w:rFonts w:hint="cs"/>
          <w:rtl/>
        </w:rPr>
      </w:pPr>
      <w:r>
        <w:rPr>
          <w:rFonts w:hint="cs"/>
          <w:rtl/>
        </w:rPr>
        <w:t>אסור לנצח את "בית"ר ירושלים", חבר הכנסת בר-און? אה, זה נוגע לך אישי</w:t>
      </w:r>
      <w:r>
        <w:rPr>
          <w:rFonts w:hint="cs"/>
          <w:rtl/>
        </w:rPr>
        <w:t xml:space="preserve">ת. זה נוגע לך אישית. </w:t>
      </w:r>
    </w:p>
    <w:p w14:paraId="6EE136B3" w14:textId="77777777" w:rsidR="00000000" w:rsidRDefault="00903ADA">
      <w:pPr>
        <w:pStyle w:val="af0"/>
        <w:rPr>
          <w:rtl/>
        </w:rPr>
      </w:pPr>
      <w:r>
        <w:rPr>
          <w:rtl/>
        </w:rPr>
        <w:br/>
        <w:t>רוני בר-און (הליכוד):</w:t>
      </w:r>
    </w:p>
    <w:p w14:paraId="50FC5A13" w14:textId="77777777" w:rsidR="00000000" w:rsidRDefault="00903ADA">
      <w:pPr>
        <w:pStyle w:val="a0"/>
        <w:rPr>
          <w:rtl/>
        </w:rPr>
      </w:pPr>
    </w:p>
    <w:p w14:paraId="7C187E37" w14:textId="77777777" w:rsidR="00000000" w:rsidRDefault="00903ADA">
      <w:pPr>
        <w:pStyle w:val="a0"/>
        <w:rPr>
          <w:rFonts w:hint="cs"/>
          <w:rtl/>
        </w:rPr>
      </w:pPr>
      <w:r>
        <w:rPr>
          <w:rFonts w:hint="cs"/>
          <w:rtl/>
        </w:rPr>
        <w:t>רגע, מה אתה אומר? שעשינו ג'סטה לנצרת - - -</w:t>
      </w:r>
    </w:p>
    <w:p w14:paraId="52AEF2B9" w14:textId="77777777" w:rsidR="00000000" w:rsidRDefault="00903ADA">
      <w:pPr>
        <w:pStyle w:val="-"/>
        <w:rPr>
          <w:rFonts w:hint="cs"/>
          <w:rtl/>
        </w:rPr>
      </w:pPr>
      <w:bookmarkStart w:id="60" w:name="FS000000560T05_11_2003_11_21_36C"/>
      <w:bookmarkEnd w:id="60"/>
    </w:p>
    <w:p w14:paraId="1CA28F08" w14:textId="77777777" w:rsidR="00000000" w:rsidRDefault="00903ADA">
      <w:pPr>
        <w:pStyle w:val="-"/>
        <w:rPr>
          <w:rtl/>
        </w:rPr>
      </w:pPr>
      <w:r>
        <w:rPr>
          <w:rtl/>
        </w:rPr>
        <w:t>אחמד טיבי (חד"ש-תע"ל):</w:t>
      </w:r>
    </w:p>
    <w:p w14:paraId="2355E7FF" w14:textId="77777777" w:rsidR="00000000" w:rsidRDefault="00903ADA">
      <w:pPr>
        <w:pStyle w:val="a0"/>
        <w:rPr>
          <w:rtl/>
        </w:rPr>
      </w:pPr>
    </w:p>
    <w:p w14:paraId="31B1DD0E" w14:textId="77777777" w:rsidR="00000000" w:rsidRDefault="00903ADA">
      <w:pPr>
        <w:pStyle w:val="a0"/>
        <w:rPr>
          <w:rFonts w:hint="cs"/>
          <w:rtl/>
        </w:rPr>
      </w:pPr>
      <w:r>
        <w:rPr>
          <w:rFonts w:hint="cs"/>
          <w:rtl/>
        </w:rPr>
        <w:t xml:space="preserve">לא. גם ניצחו את "בית"ר ירושלים" - לזה התכוון ראש הממשלה. לא היו סיכולים ממוקדים בנצרת, לא היה עוצר - - </w:t>
      </w:r>
    </w:p>
    <w:p w14:paraId="0F7A3D80" w14:textId="77777777" w:rsidR="00000000" w:rsidRDefault="00903ADA">
      <w:pPr>
        <w:pStyle w:val="af1"/>
        <w:rPr>
          <w:rtl/>
        </w:rPr>
      </w:pPr>
      <w:r>
        <w:rPr>
          <w:rtl/>
        </w:rPr>
        <w:br/>
        <w:t>היו"ר ראובן ריבלין:</w:t>
      </w:r>
    </w:p>
    <w:p w14:paraId="5F96220D" w14:textId="77777777" w:rsidR="00000000" w:rsidRDefault="00903ADA">
      <w:pPr>
        <w:pStyle w:val="a0"/>
        <w:rPr>
          <w:rtl/>
        </w:rPr>
      </w:pPr>
    </w:p>
    <w:p w14:paraId="1DA542AA" w14:textId="77777777" w:rsidR="00000000" w:rsidRDefault="00903ADA">
      <w:pPr>
        <w:pStyle w:val="a0"/>
        <w:rPr>
          <w:rFonts w:hint="cs"/>
          <w:rtl/>
        </w:rPr>
      </w:pPr>
      <w:r>
        <w:rPr>
          <w:rFonts w:hint="cs"/>
          <w:rtl/>
        </w:rPr>
        <w:t>אני האחרון שאעצו</w:t>
      </w:r>
      <w:r>
        <w:rPr>
          <w:rFonts w:hint="cs"/>
          <w:rtl/>
        </w:rPr>
        <w:t xml:space="preserve">ר דיון על "בית"ר ירושלים". יחד עם זה, אני מבקש להתקדם. </w:t>
      </w:r>
    </w:p>
    <w:p w14:paraId="67FB237C" w14:textId="77777777" w:rsidR="00000000" w:rsidRDefault="00903ADA">
      <w:pPr>
        <w:pStyle w:val="-"/>
        <w:rPr>
          <w:rtl/>
        </w:rPr>
      </w:pPr>
      <w:r>
        <w:rPr>
          <w:rtl/>
        </w:rPr>
        <w:br/>
      </w:r>
      <w:bookmarkStart w:id="61" w:name="FS000000560T05_11_2003_11_23_01C"/>
      <w:bookmarkEnd w:id="61"/>
      <w:r>
        <w:rPr>
          <w:rtl/>
        </w:rPr>
        <w:t>אחמד טיבי (חד"ש-תע"ל):</w:t>
      </w:r>
    </w:p>
    <w:p w14:paraId="288D40F0" w14:textId="77777777" w:rsidR="00000000" w:rsidRDefault="00903ADA">
      <w:pPr>
        <w:pStyle w:val="a0"/>
        <w:rPr>
          <w:rtl/>
        </w:rPr>
      </w:pPr>
    </w:p>
    <w:p w14:paraId="4E00F873" w14:textId="77777777" w:rsidR="00000000" w:rsidRDefault="00903ADA">
      <w:pPr>
        <w:pStyle w:val="a0"/>
        <w:rPr>
          <w:rFonts w:hint="cs"/>
          <w:rtl/>
        </w:rPr>
      </w:pPr>
      <w:r>
        <w:rPr>
          <w:rFonts w:hint="cs"/>
          <w:rtl/>
        </w:rPr>
        <w:t>- - בנצרת, הרחובות היו פתוחים. שום דבר לא היה, רק לזה יכול ראש הממשלה להתכוון - - -</w:t>
      </w:r>
    </w:p>
    <w:p w14:paraId="164835A3" w14:textId="77777777" w:rsidR="00000000" w:rsidRDefault="00903ADA">
      <w:pPr>
        <w:pStyle w:val="af0"/>
        <w:rPr>
          <w:rtl/>
        </w:rPr>
      </w:pPr>
      <w:r>
        <w:rPr>
          <w:rtl/>
        </w:rPr>
        <w:br/>
        <w:t>רוני בר-און (הליכוד):</w:t>
      </w:r>
    </w:p>
    <w:p w14:paraId="6B3E6A3B" w14:textId="77777777" w:rsidR="00000000" w:rsidRDefault="00903ADA">
      <w:pPr>
        <w:pStyle w:val="a0"/>
        <w:rPr>
          <w:rtl/>
        </w:rPr>
      </w:pPr>
    </w:p>
    <w:p w14:paraId="547E463B" w14:textId="77777777" w:rsidR="00000000" w:rsidRDefault="00903ADA">
      <w:pPr>
        <w:pStyle w:val="a0"/>
        <w:rPr>
          <w:rFonts w:hint="cs"/>
          <w:rtl/>
        </w:rPr>
      </w:pPr>
      <w:r>
        <w:rPr>
          <w:rFonts w:hint="cs"/>
          <w:rtl/>
        </w:rPr>
        <w:t>זה נושא נפרד, הניצחון הזה.</w:t>
      </w:r>
    </w:p>
    <w:p w14:paraId="0B591563" w14:textId="77777777" w:rsidR="00000000" w:rsidRDefault="00903ADA">
      <w:pPr>
        <w:pStyle w:val="af1"/>
        <w:rPr>
          <w:rtl/>
        </w:rPr>
      </w:pPr>
      <w:r>
        <w:rPr>
          <w:rtl/>
        </w:rPr>
        <w:br/>
        <w:t>היו"ר ראובן ריבלין:</w:t>
      </w:r>
    </w:p>
    <w:p w14:paraId="7396232B" w14:textId="77777777" w:rsidR="00000000" w:rsidRDefault="00903ADA">
      <w:pPr>
        <w:pStyle w:val="a0"/>
        <w:rPr>
          <w:rtl/>
        </w:rPr>
      </w:pPr>
    </w:p>
    <w:p w14:paraId="61D02F44" w14:textId="77777777" w:rsidR="00000000" w:rsidRDefault="00903ADA">
      <w:pPr>
        <w:pStyle w:val="a0"/>
        <w:rPr>
          <w:rFonts w:hint="cs"/>
          <w:rtl/>
        </w:rPr>
      </w:pPr>
      <w:r>
        <w:rPr>
          <w:rFonts w:hint="cs"/>
          <w:rtl/>
        </w:rPr>
        <w:t xml:space="preserve">חבר הכנסת בר-און, </w:t>
      </w:r>
      <w:r>
        <w:rPr>
          <w:rFonts w:hint="cs"/>
          <w:rtl/>
        </w:rPr>
        <w:t xml:space="preserve">אנחנו חייבים לסיים את הדיון. </w:t>
      </w:r>
    </w:p>
    <w:p w14:paraId="0AB22D48" w14:textId="77777777" w:rsidR="00000000" w:rsidRDefault="00903ADA">
      <w:pPr>
        <w:pStyle w:val="-"/>
        <w:rPr>
          <w:rtl/>
        </w:rPr>
      </w:pPr>
      <w:r>
        <w:rPr>
          <w:rtl/>
        </w:rPr>
        <w:br/>
      </w:r>
      <w:bookmarkStart w:id="62" w:name="FS000000560T05_11_2003_11_25_04C"/>
      <w:bookmarkEnd w:id="62"/>
      <w:r>
        <w:rPr>
          <w:rtl/>
        </w:rPr>
        <w:t>אחמד טיבי (חד"ש-תע"ל):</w:t>
      </w:r>
    </w:p>
    <w:p w14:paraId="707FD402" w14:textId="77777777" w:rsidR="00000000" w:rsidRDefault="00903ADA">
      <w:pPr>
        <w:pStyle w:val="a0"/>
        <w:rPr>
          <w:rtl/>
        </w:rPr>
      </w:pPr>
    </w:p>
    <w:p w14:paraId="72F53B0C" w14:textId="77777777" w:rsidR="00000000" w:rsidRDefault="00903ADA">
      <w:pPr>
        <w:pStyle w:val="a0"/>
        <w:rPr>
          <w:rFonts w:hint="cs"/>
          <w:rtl/>
        </w:rPr>
      </w:pPr>
      <w:r>
        <w:rPr>
          <w:rFonts w:hint="cs"/>
          <w:rtl/>
        </w:rPr>
        <w:t>- - - אדוני ראש הממשלה, כי בתהליך המדיני ראש ממשלת ישראל, מר אריאל שרון, לא עושה כלום. תודה רבה, אדוני היושב-ראש.</w:t>
      </w:r>
    </w:p>
    <w:p w14:paraId="44E731F9" w14:textId="77777777" w:rsidR="00000000" w:rsidRDefault="00903ADA">
      <w:pPr>
        <w:pStyle w:val="af1"/>
        <w:rPr>
          <w:rtl/>
        </w:rPr>
      </w:pPr>
      <w:r>
        <w:rPr>
          <w:rtl/>
        </w:rPr>
        <w:br/>
        <w:t>היו"ר ראובן ריבלין:</w:t>
      </w:r>
    </w:p>
    <w:p w14:paraId="7474E59C" w14:textId="77777777" w:rsidR="00000000" w:rsidRDefault="00903ADA">
      <w:pPr>
        <w:pStyle w:val="a0"/>
        <w:rPr>
          <w:rtl/>
        </w:rPr>
      </w:pPr>
    </w:p>
    <w:p w14:paraId="43998ECD" w14:textId="77777777" w:rsidR="00000000" w:rsidRDefault="00903ADA">
      <w:pPr>
        <w:pStyle w:val="a0"/>
        <w:rPr>
          <w:rFonts w:hint="cs"/>
          <w:rtl/>
        </w:rPr>
      </w:pPr>
      <w:r>
        <w:rPr>
          <w:rFonts w:hint="cs"/>
          <w:rtl/>
        </w:rPr>
        <w:t xml:space="preserve">תודה רבה. אני מודה לאדוני שסיים 51 שניות לפני הזמן. </w:t>
      </w:r>
    </w:p>
    <w:p w14:paraId="7508357F" w14:textId="77777777" w:rsidR="00000000" w:rsidRDefault="00903ADA">
      <w:pPr>
        <w:pStyle w:val="a0"/>
        <w:rPr>
          <w:rFonts w:hint="cs"/>
          <w:rtl/>
        </w:rPr>
      </w:pPr>
    </w:p>
    <w:p w14:paraId="56F93FF9" w14:textId="77777777" w:rsidR="00000000" w:rsidRDefault="00903ADA">
      <w:pPr>
        <w:pStyle w:val="a0"/>
        <w:rPr>
          <w:rFonts w:hint="cs"/>
          <w:rtl/>
        </w:rPr>
      </w:pPr>
      <w:r>
        <w:rPr>
          <w:rFonts w:hint="cs"/>
          <w:rtl/>
        </w:rPr>
        <w:t>אני הייתי מ</w:t>
      </w:r>
      <w:r>
        <w:rPr>
          <w:rFonts w:hint="cs"/>
          <w:rtl/>
        </w:rPr>
        <w:t>בקש רק מחבר הכנסת פרוש לתקן לפרוטוקול. אדוני אמר שמכר פרה. אני מציע שאדוני יאמר: מכר פר.</w:t>
      </w:r>
    </w:p>
    <w:p w14:paraId="33181098" w14:textId="77777777" w:rsidR="00000000" w:rsidRDefault="00903ADA">
      <w:pPr>
        <w:pStyle w:val="af0"/>
        <w:rPr>
          <w:rtl/>
        </w:rPr>
      </w:pPr>
      <w:r>
        <w:rPr>
          <w:rtl/>
        </w:rPr>
        <w:br/>
        <w:t>מאיר פרוש (יהדות התורה):</w:t>
      </w:r>
    </w:p>
    <w:p w14:paraId="3D416897" w14:textId="77777777" w:rsidR="00000000" w:rsidRDefault="00903ADA">
      <w:pPr>
        <w:pStyle w:val="a0"/>
        <w:rPr>
          <w:rtl/>
        </w:rPr>
      </w:pPr>
    </w:p>
    <w:p w14:paraId="11564CBD" w14:textId="77777777" w:rsidR="00000000" w:rsidRDefault="00903ADA">
      <w:pPr>
        <w:pStyle w:val="a0"/>
        <w:rPr>
          <w:rFonts w:hint="cs"/>
          <w:rtl/>
        </w:rPr>
      </w:pPr>
      <w:r>
        <w:rPr>
          <w:rFonts w:hint="cs"/>
          <w:rtl/>
        </w:rPr>
        <w:t xml:space="preserve">פר. </w:t>
      </w:r>
    </w:p>
    <w:p w14:paraId="36CAA702" w14:textId="77777777" w:rsidR="00000000" w:rsidRDefault="00903ADA">
      <w:pPr>
        <w:pStyle w:val="af1"/>
        <w:rPr>
          <w:rtl/>
        </w:rPr>
      </w:pPr>
      <w:r>
        <w:rPr>
          <w:rtl/>
        </w:rPr>
        <w:br/>
        <w:t>היו"ר ראובן ריבלין:</w:t>
      </w:r>
    </w:p>
    <w:p w14:paraId="1775C1FC" w14:textId="77777777" w:rsidR="00000000" w:rsidRDefault="00903ADA">
      <w:pPr>
        <w:pStyle w:val="a0"/>
        <w:rPr>
          <w:rtl/>
        </w:rPr>
      </w:pPr>
    </w:p>
    <w:p w14:paraId="1B9F9440" w14:textId="77777777" w:rsidR="00000000" w:rsidRDefault="00903ADA">
      <w:pPr>
        <w:pStyle w:val="a0"/>
        <w:rPr>
          <w:rFonts w:hint="cs"/>
          <w:rtl/>
        </w:rPr>
      </w:pPr>
      <w:r>
        <w:rPr>
          <w:rFonts w:hint="cs"/>
          <w:rtl/>
        </w:rPr>
        <w:t xml:space="preserve">כדי להיות מדויק מבחינה היסטורית, כי לא יבינו מה זה מכר פרה. </w:t>
      </w:r>
    </w:p>
    <w:p w14:paraId="54071B76" w14:textId="77777777" w:rsidR="00000000" w:rsidRDefault="00903ADA">
      <w:pPr>
        <w:pStyle w:val="af0"/>
        <w:rPr>
          <w:rtl/>
        </w:rPr>
      </w:pPr>
    </w:p>
    <w:p w14:paraId="2FB57142" w14:textId="77777777" w:rsidR="00000000" w:rsidRDefault="00903ADA">
      <w:pPr>
        <w:pStyle w:val="af0"/>
        <w:rPr>
          <w:rtl/>
        </w:rPr>
      </w:pPr>
      <w:r>
        <w:rPr>
          <w:rtl/>
        </w:rPr>
        <w:t>מאיר פרוש (יהדות התורה):</w:t>
      </w:r>
    </w:p>
    <w:p w14:paraId="5EC6C053" w14:textId="77777777" w:rsidR="00000000" w:rsidRDefault="00903ADA">
      <w:pPr>
        <w:pStyle w:val="a0"/>
        <w:rPr>
          <w:rtl/>
        </w:rPr>
      </w:pPr>
    </w:p>
    <w:p w14:paraId="09CD17B5" w14:textId="77777777" w:rsidR="00000000" w:rsidRDefault="00903ADA">
      <w:pPr>
        <w:pStyle w:val="a0"/>
        <w:rPr>
          <w:rFonts w:hint="cs"/>
          <w:rtl/>
        </w:rPr>
      </w:pPr>
      <w:r>
        <w:rPr>
          <w:rFonts w:hint="cs"/>
          <w:rtl/>
        </w:rPr>
        <w:t>- - -</w:t>
      </w:r>
    </w:p>
    <w:p w14:paraId="1C132F48" w14:textId="77777777" w:rsidR="00000000" w:rsidRDefault="00903ADA">
      <w:pPr>
        <w:pStyle w:val="af1"/>
        <w:rPr>
          <w:rtl/>
        </w:rPr>
      </w:pPr>
      <w:r>
        <w:rPr>
          <w:rtl/>
        </w:rPr>
        <w:br/>
        <w:t>היו"ר ראובן ריבלין</w:t>
      </w:r>
      <w:r>
        <w:rPr>
          <w:rtl/>
        </w:rPr>
        <w:t>:</w:t>
      </w:r>
    </w:p>
    <w:p w14:paraId="27099D4C" w14:textId="77777777" w:rsidR="00000000" w:rsidRDefault="00903ADA">
      <w:pPr>
        <w:pStyle w:val="a0"/>
        <w:rPr>
          <w:rtl/>
        </w:rPr>
      </w:pPr>
    </w:p>
    <w:p w14:paraId="36E432AB" w14:textId="77777777" w:rsidR="00000000" w:rsidRDefault="00903ADA">
      <w:pPr>
        <w:pStyle w:val="a0"/>
        <w:rPr>
          <w:rFonts w:hint="cs"/>
          <w:rtl/>
        </w:rPr>
      </w:pPr>
      <w:r>
        <w:rPr>
          <w:rFonts w:hint="cs"/>
          <w:rtl/>
        </w:rPr>
        <w:t>הבנתי. אני מודה לחבר הכנסת אחמד טיבי. חברת הכנסת אורית נוקד, ואחריה - חברת הכנסת מלי פולישוק.</w:t>
      </w:r>
    </w:p>
    <w:p w14:paraId="6B789D97" w14:textId="77777777" w:rsidR="00000000" w:rsidRDefault="00903ADA">
      <w:pPr>
        <w:pStyle w:val="af0"/>
        <w:rPr>
          <w:rtl/>
        </w:rPr>
      </w:pPr>
      <w:r>
        <w:rPr>
          <w:rtl/>
        </w:rPr>
        <w:br/>
        <w:t>קריאות:</w:t>
      </w:r>
    </w:p>
    <w:p w14:paraId="0D429109" w14:textId="77777777" w:rsidR="00000000" w:rsidRDefault="00903ADA">
      <w:pPr>
        <w:pStyle w:val="a0"/>
        <w:rPr>
          <w:rFonts w:hint="cs"/>
          <w:rtl/>
        </w:rPr>
      </w:pPr>
    </w:p>
    <w:p w14:paraId="4DC2BE64" w14:textId="77777777" w:rsidR="00000000" w:rsidRDefault="00903ADA">
      <w:pPr>
        <w:pStyle w:val="a0"/>
        <w:rPr>
          <w:rFonts w:hint="cs"/>
          <w:rtl/>
        </w:rPr>
      </w:pPr>
      <w:r>
        <w:rPr>
          <w:rFonts w:hint="cs"/>
          <w:rtl/>
        </w:rPr>
        <w:t>- - -</w:t>
      </w:r>
    </w:p>
    <w:p w14:paraId="430EDE0A" w14:textId="77777777" w:rsidR="00000000" w:rsidRDefault="00903ADA">
      <w:pPr>
        <w:pStyle w:val="af1"/>
        <w:rPr>
          <w:rtl/>
        </w:rPr>
      </w:pPr>
      <w:r>
        <w:rPr>
          <w:rtl/>
        </w:rPr>
        <w:br/>
        <w:t>היו"ר ראובן ריבלין:</w:t>
      </w:r>
    </w:p>
    <w:p w14:paraId="2C690C10" w14:textId="77777777" w:rsidR="00000000" w:rsidRDefault="00903ADA">
      <w:pPr>
        <w:pStyle w:val="a0"/>
        <w:rPr>
          <w:rtl/>
        </w:rPr>
      </w:pPr>
    </w:p>
    <w:p w14:paraId="550080E7" w14:textId="77777777" w:rsidR="00000000" w:rsidRDefault="00903ADA">
      <w:pPr>
        <w:pStyle w:val="a0"/>
        <w:rPr>
          <w:rFonts w:hint="cs"/>
          <w:rtl/>
        </w:rPr>
      </w:pPr>
      <w:r>
        <w:rPr>
          <w:rFonts w:hint="cs"/>
          <w:rtl/>
        </w:rPr>
        <w:t xml:space="preserve">רבותי חברי הכנסת. </w:t>
      </w:r>
    </w:p>
    <w:p w14:paraId="0F5DF583" w14:textId="77777777" w:rsidR="00000000" w:rsidRDefault="00903ADA">
      <w:pPr>
        <w:pStyle w:val="af0"/>
        <w:rPr>
          <w:rtl/>
        </w:rPr>
      </w:pPr>
      <w:r>
        <w:rPr>
          <w:rtl/>
        </w:rPr>
        <w:br/>
        <w:t>מאיר פרוש (יהדות התורה):</w:t>
      </w:r>
    </w:p>
    <w:p w14:paraId="22A06308" w14:textId="77777777" w:rsidR="00000000" w:rsidRDefault="00903ADA">
      <w:pPr>
        <w:pStyle w:val="a0"/>
        <w:rPr>
          <w:rtl/>
        </w:rPr>
      </w:pPr>
    </w:p>
    <w:p w14:paraId="7E03E579" w14:textId="77777777" w:rsidR="00000000" w:rsidRDefault="00903ADA">
      <w:pPr>
        <w:pStyle w:val="a0"/>
        <w:rPr>
          <w:rFonts w:hint="cs"/>
          <w:rtl/>
        </w:rPr>
      </w:pPr>
      <w:r>
        <w:rPr>
          <w:rFonts w:hint="cs"/>
          <w:rtl/>
        </w:rPr>
        <w:t>הוא קשור אליה בנימי נפשו - - -</w:t>
      </w:r>
    </w:p>
    <w:p w14:paraId="76873C4E" w14:textId="77777777" w:rsidR="00000000" w:rsidRDefault="00903ADA">
      <w:pPr>
        <w:pStyle w:val="af1"/>
        <w:rPr>
          <w:rtl/>
        </w:rPr>
      </w:pPr>
      <w:r>
        <w:rPr>
          <w:rtl/>
        </w:rPr>
        <w:br/>
        <w:t>היו"ר ראובן ריבלין:</w:t>
      </w:r>
    </w:p>
    <w:p w14:paraId="3D216529" w14:textId="77777777" w:rsidR="00000000" w:rsidRDefault="00903ADA">
      <w:pPr>
        <w:pStyle w:val="a0"/>
        <w:rPr>
          <w:rtl/>
        </w:rPr>
      </w:pPr>
    </w:p>
    <w:p w14:paraId="4532B43B" w14:textId="77777777" w:rsidR="00000000" w:rsidRDefault="00903ADA">
      <w:pPr>
        <w:pStyle w:val="a0"/>
        <w:rPr>
          <w:rFonts w:hint="cs"/>
          <w:rtl/>
        </w:rPr>
      </w:pPr>
      <w:r>
        <w:rPr>
          <w:rFonts w:hint="cs"/>
          <w:rtl/>
        </w:rPr>
        <w:t>חבר הכנסת פרוש, אני מו</w:t>
      </w:r>
      <w:r>
        <w:rPr>
          <w:rFonts w:hint="cs"/>
          <w:rtl/>
        </w:rPr>
        <w:t>דה לך על הערותיך. כעת חברת הכנסת אורית נוקד היא אשר על הבמה ולה זכות הדיבור. בבקשה.</w:t>
      </w:r>
    </w:p>
    <w:p w14:paraId="45390936" w14:textId="77777777" w:rsidR="00000000" w:rsidRDefault="00903ADA">
      <w:pPr>
        <w:pStyle w:val="a"/>
        <w:rPr>
          <w:rtl/>
        </w:rPr>
      </w:pPr>
      <w:r>
        <w:rPr>
          <w:rtl/>
        </w:rPr>
        <w:br/>
      </w:r>
      <w:bookmarkStart w:id="63" w:name="FS000000865T05_11_2003_11_34_16"/>
      <w:bookmarkStart w:id="64" w:name="_Toc61852257"/>
      <w:bookmarkEnd w:id="63"/>
      <w:r>
        <w:rPr>
          <w:rtl/>
        </w:rPr>
        <w:t>אורית נוקד (העבודה-מימד):</w:t>
      </w:r>
      <w:bookmarkEnd w:id="64"/>
    </w:p>
    <w:p w14:paraId="382324EC" w14:textId="77777777" w:rsidR="00000000" w:rsidRDefault="00903ADA">
      <w:pPr>
        <w:pStyle w:val="a0"/>
        <w:ind w:firstLine="0"/>
        <w:rPr>
          <w:rFonts w:hint="cs"/>
          <w:rtl/>
        </w:rPr>
      </w:pPr>
    </w:p>
    <w:p w14:paraId="374C5670" w14:textId="77777777" w:rsidR="00000000" w:rsidRDefault="00903ADA">
      <w:pPr>
        <w:pStyle w:val="a0"/>
        <w:rPr>
          <w:rFonts w:hint="cs"/>
          <w:rtl/>
        </w:rPr>
      </w:pPr>
      <w:r>
        <w:rPr>
          <w:rFonts w:hint="cs"/>
          <w:rtl/>
        </w:rPr>
        <w:t xml:space="preserve">אדוני היושב-ראש, חברי חברי הכנסת, בראשית דברי אני רוצה לגנות מכול וכול את האיומים וההסתות שנשמעו כנגד יושב-ראש ההסתדרות עמיר פרץ. </w:t>
      </w:r>
    </w:p>
    <w:p w14:paraId="069CE553" w14:textId="77777777" w:rsidR="00000000" w:rsidRDefault="00903ADA">
      <w:pPr>
        <w:pStyle w:val="a0"/>
        <w:rPr>
          <w:rFonts w:hint="cs"/>
          <w:rtl/>
        </w:rPr>
      </w:pPr>
    </w:p>
    <w:p w14:paraId="4C166470" w14:textId="77777777" w:rsidR="00000000" w:rsidRDefault="00903ADA">
      <w:pPr>
        <w:pStyle w:val="a0"/>
        <w:rPr>
          <w:rFonts w:hint="cs"/>
          <w:rtl/>
        </w:rPr>
      </w:pPr>
      <w:r>
        <w:rPr>
          <w:rFonts w:hint="cs"/>
          <w:rtl/>
        </w:rPr>
        <w:t>בנוסף, אני מ</w:t>
      </w:r>
      <w:r>
        <w:rPr>
          <w:rFonts w:hint="cs"/>
          <w:rtl/>
        </w:rPr>
        <w:t xml:space="preserve">קווה שהאוצר וההסתדרות ימצאו את הנתיב המשותף שיאפשר את ההתייעלות במשק, אך בד-בבד ישמור על זכויותיהם של העובדים ושל כלל אזרחי ישראל. </w:t>
      </w:r>
    </w:p>
    <w:p w14:paraId="1217FAE0" w14:textId="77777777" w:rsidR="00000000" w:rsidRDefault="00903ADA">
      <w:pPr>
        <w:pStyle w:val="a0"/>
        <w:rPr>
          <w:rFonts w:hint="cs"/>
          <w:rtl/>
        </w:rPr>
      </w:pPr>
    </w:p>
    <w:p w14:paraId="3D002337" w14:textId="77777777" w:rsidR="00000000" w:rsidRDefault="00903ADA">
      <w:pPr>
        <w:pStyle w:val="a0"/>
        <w:rPr>
          <w:rFonts w:hint="cs"/>
          <w:rtl/>
        </w:rPr>
      </w:pPr>
      <w:r>
        <w:rPr>
          <w:rFonts w:hint="cs"/>
          <w:rtl/>
        </w:rPr>
        <w:t>אני רוצה לקוות שהממשלה תדע למצוא את הדרך שתבטא את אחריותה כלפי אזרחיה הוותיקים ואזרחיה בכלל, באופן שיאפשר להם לחיות בכבוד ו</w:t>
      </w:r>
      <w:r>
        <w:rPr>
          <w:rFonts w:hint="cs"/>
          <w:rtl/>
        </w:rPr>
        <w:t>להזדקן בכבוד.</w:t>
      </w:r>
    </w:p>
    <w:p w14:paraId="4953C587" w14:textId="77777777" w:rsidR="00000000" w:rsidRDefault="00903ADA">
      <w:pPr>
        <w:pStyle w:val="a0"/>
        <w:rPr>
          <w:rFonts w:hint="cs"/>
          <w:rtl/>
        </w:rPr>
      </w:pPr>
    </w:p>
    <w:p w14:paraId="2DCDB000" w14:textId="77777777" w:rsidR="00000000" w:rsidRDefault="00903ADA">
      <w:pPr>
        <w:pStyle w:val="a0"/>
        <w:rPr>
          <w:rFonts w:hint="cs"/>
          <w:rtl/>
        </w:rPr>
      </w:pPr>
      <w:r>
        <w:rPr>
          <w:rFonts w:hint="cs"/>
          <w:rtl/>
        </w:rPr>
        <w:t>נדמה לי - לאור מה ששמעתם מפי חברי הקודמים - אני לא צריכה להוסיף לגבי הפנסיה, בתי-החולים הגריאטריים השיקומיים שנסגרים, התרופות.</w:t>
      </w:r>
    </w:p>
    <w:p w14:paraId="46E5AF50" w14:textId="77777777" w:rsidR="00000000" w:rsidRDefault="00903ADA">
      <w:pPr>
        <w:pStyle w:val="a0"/>
        <w:rPr>
          <w:rFonts w:hint="cs"/>
          <w:rtl/>
        </w:rPr>
      </w:pPr>
    </w:p>
    <w:p w14:paraId="74837C8E" w14:textId="77777777" w:rsidR="00000000" w:rsidRDefault="00903ADA">
      <w:pPr>
        <w:pStyle w:val="a0"/>
        <w:rPr>
          <w:rtl/>
        </w:rPr>
      </w:pPr>
      <w:r>
        <w:rPr>
          <w:rFonts w:hint="cs"/>
          <w:rtl/>
        </w:rPr>
        <w:t>כבוד יושב-ראש הכנסת, השבוע הונחה על שולחנה של הכנסת הצעת חוק התקציב לשנת 2004, כאשר לצדה הצעת חוק ההסדרים. הצעת ח</w:t>
      </w:r>
      <w:r>
        <w:rPr>
          <w:rFonts w:hint="cs"/>
          <w:rtl/>
        </w:rPr>
        <w:t>וק ההסדרים הונחה ביום שני, מה שמותיר לחברי הכנסת יומיים בלבד לעיון ולימוד. לדאבוני, זו לא הפעם הראשונה שהממשלה לא מותירה די זמן לשליחי הציבור לעשות את עבודתם נאמנה.</w:t>
      </w:r>
    </w:p>
    <w:p w14:paraId="734E5463" w14:textId="77777777" w:rsidR="00000000" w:rsidRDefault="00903ADA">
      <w:pPr>
        <w:pStyle w:val="a0"/>
        <w:rPr>
          <w:rtl/>
        </w:rPr>
      </w:pPr>
    </w:p>
    <w:p w14:paraId="1F083D19" w14:textId="77777777" w:rsidR="00000000" w:rsidRDefault="00903ADA">
      <w:pPr>
        <w:pStyle w:val="a0"/>
        <w:rPr>
          <w:rFonts w:hint="cs"/>
          <w:rtl/>
        </w:rPr>
      </w:pPr>
      <w:r>
        <w:rPr>
          <w:rFonts w:hint="cs"/>
          <w:rtl/>
        </w:rPr>
        <w:t>האוצר מודע למורכבות הדברים. בדיון שהתקיים בוועדת הכספים השבוע בבקשה לאשר העברת סך של 2.5 מ</w:t>
      </w:r>
      <w:r>
        <w:rPr>
          <w:rFonts w:hint="cs"/>
          <w:rtl/>
        </w:rPr>
        <w:t xml:space="preserve">יליוני שקל עבור פרסום, נאמר: "ממשלת ישראל נמצאת בעיצומו של תהליך רחב, הכולל רפורמות ושינויים מבניים משמעותיים. מדובר במהלכים חסרי תקדים, ויש להסביר אותם לציבור". </w:t>
      </w:r>
    </w:p>
    <w:p w14:paraId="1A1CA78D" w14:textId="77777777" w:rsidR="00000000" w:rsidRDefault="00903ADA">
      <w:pPr>
        <w:pStyle w:val="a0"/>
        <w:rPr>
          <w:rFonts w:hint="cs"/>
          <w:rtl/>
        </w:rPr>
      </w:pPr>
    </w:p>
    <w:p w14:paraId="585479EE" w14:textId="77777777" w:rsidR="00000000" w:rsidRDefault="00903ADA">
      <w:pPr>
        <w:pStyle w:val="a0"/>
        <w:rPr>
          <w:rFonts w:hint="cs"/>
          <w:rtl/>
        </w:rPr>
      </w:pPr>
      <w:r>
        <w:rPr>
          <w:rFonts w:hint="cs"/>
          <w:rtl/>
        </w:rPr>
        <w:t>אני אומרת לכם, שקודם צריך להסביר אותם לחברי הכנסת. הניסיון מלמד, שלאחר הקריאה הראשונה, שתתקי</w:t>
      </w:r>
      <w:r>
        <w:rPr>
          <w:rFonts w:hint="cs"/>
          <w:rtl/>
        </w:rPr>
        <w:t xml:space="preserve">ים היום, קשה יותר לשנות את הדברים, וההליך המהיר הזה מרוקן את התהליך הדמוקרטי מתוקף. </w:t>
      </w:r>
    </w:p>
    <w:p w14:paraId="3BD671A8" w14:textId="77777777" w:rsidR="00000000" w:rsidRDefault="00903ADA">
      <w:pPr>
        <w:pStyle w:val="a0"/>
        <w:rPr>
          <w:rFonts w:hint="cs"/>
          <w:rtl/>
        </w:rPr>
      </w:pPr>
    </w:p>
    <w:p w14:paraId="2CD31DD6" w14:textId="77777777" w:rsidR="00000000" w:rsidRDefault="00903ADA">
      <w:pPr>
        <w:pStyle w:val="a0"/>
        <w:rPr>
          <w:rFonts w:hint="cs"/>
          <w:rtl/>
        </w:rPr>
      </w:pPr>
      <w:r>
        <w:rPr>
          <w:rFonts w:hint="cs"/>
          <w:rtl/>
        </w:rPr>
        <w:t>אתמול הודעתי בוועדת הכנסת שאני אפעל לתיקון המצב החוקי, ואני שמחה, אדוני היושב-ראש, שגם אתה ער למצב הזה, ואני יודעת על התערבותך הרבה על מנת להוריד כמה פרקים מהצעת החוק הזא</w:t>
      </w:r>
      <w:r>
        <w:rPr>
          <w:rFonts w:hint="cs"/>
          <w:rtl/>
        </w:rPr>
        <w:t>ת.</w:t>
      </w:r>
    </w:p>
    <w:p w14:paraId="3A2C727C" w14:textId="77777777" w:rsidR="00000000" w:rsidRDefault="00903ADA">
      <w:pPr>
        <w:pStyle w:val="af1"/>
        <w:rPr>
          <w:rtl/>
        </w:rPr>
      </w:pPr>
      <w:r>
        <w:rPr>
          <w:rtl/>
        </w:rPr>
        <w:br/>
        <w:t>היו"ר ראובן ריבלין:</w:t>
      </w:r>
    </w:p>
    <w:p w14:paraId="5630CD6C" w14:textId="77777777" w:rsidR="00000000" w:rsidRDefault="00903ADA">
      <w:pPr>
        <w:pStyle w:val="a0"/>
        <w:rPr>
          <w:rtl/>
        </w:rPr>
      </w:pPr>
    </w:p>
    <w:p w14:paraId="294581ED" w14:textId="77777777" w:rsidR="00000000" w:rsidRDefault="00903ADA">
      <w:pPr>
        <w:pStyle w:val="a0"/>
        <w:rPr>
          <w:rFonts w:hint="cs"/>
          <w:rtl/>
        </w:rPr>
      </w:pPr>
      <w:r>
        <w:rPr>
          <w:rFonts w:hint="cs"/>
          <w:rtl/>
        </w:rPr>
        <w:t xml:space="preserve">הם גם יורדו. יושב-ראש ועדת הכנסת נמצא פה, הם יורדו. </w:t>
      </w:r>
    </w:p>
    <w:p w14:paraId="6A9624D5" w14:textId="77777777" w:rsidR="00000000" w:rsidRDefault="00903ADA">
      <w:pPr>
        <w:pStyle w:val="-"/>
        <w:rPr>
          <w:rtl/>
        </w:rPr>
      </w:pPr>
      <w:r>
        <w:rPr>
          <w:rtl/>
        </w:rPr>
        <w:br/>
      </w:r>
      <w:bookmarkStart w:id="65" w:name="FS000000865T05_11_2003_11_43_45C"/>
      <w:bookmarkEnd w:id="65"/>
      <w:r>
        <w:rPr>
          <w:rtl/>
        </w:rPr>
        <w:t>אורית נוקד (העבודה-מימד):</w:t>
      </w:r>
    </w:p>
    <w:p w14:paraId="1D0FE103" w14:textId="77777777" w:rsidR="00000000" w:rsidRDefault="00903ADA">
      <w:pPr>
        <w:pStyle w:val="a0"/>
        <w:rPr>
          <w:rtl/>
        </w:rPr>
      </w:pPr>
    </w:p>
    <w:p w14:paraId="0537FD92" w14:textId="77777777" w:rsidR="00000000" w:rsidRDefault="00903ADA">
      <w:pPr>
        <w:pStyle w:val="a0"/>
        <w:rPr>
          <w:rFonts w:hint="cs"/>
          <w:rtl/>
        </w:rPr>
      </w:pPr>
      <w:r>
        <w:rPr>
          <w:rFonts w:hint="cs"/>
          <w:rtl/>
        </w:rPr>
        <w:t>ממשלת ישראל מתגאה להציג בפנינו את הצעת חוק התקציב. הצעת חוק זו מביאה לידי ביטוי את יעדי המדיניות הכלכלית והתקציב לשנת 2004, כאשר לטענת שר האוצר היא מה</w:t>
      </w:r>
      <w:r>
        <w:rPr>
          <w:rFonts w:hint="cs"/>
          <w:rtl/>
        </w:rPr>
        <w:t>ווה שלב ב' בתוכנית להבראת הכלכלה. אם לדייק עוד יותר - ואני מצטטת מהחוברת שקיבלנו - אזי המדיניות הכלכלית המוצעת לשנת 2004 נועדה "לשפר את רמת החיים של כלל אזרחי המדינה". לצורך כך, קבעה ממשלת ישראל יעדי-על, ארבעה במספר: עידוד הצמיחה, חיזוק אוכלוסיות חלשות, יי</w:t>
      </w:r>
      <w:r>
        <w:rPr>
          <w:rFonts w:hint="cs"/>
          <w:rtl/>
        </w:rPr>
        <w:t>עול השירות הציבורי והגנה על האזרח.</w:t>
      </w:r>
    </w:p>
    <w:p w14:paraId="50077679" w14:textId="77777777" w:rsidR="00000000" w:rsidRDefault="00903ADA">
      <w:pPr>
        <w:pStyle w:val="a0"/>
        <w:rPr>
          <w:rFonts w:hint="cs"/>
          <w:rtl/>
        </w:rPr>
      </w:pPr>
    </w:p>
    <w:p w14:paraId="4958CEC8" w14:textId="77777777" w:rsidR="00000000" w:rsidRDefault="00903ADA">
      <w:pPr>
        <w:pStyle w:val="a0"/>
        <w:rPr>
          <w:rFonts w:hint="cs"/>
          <w:rtl/>
        </w:rPr>
      </w:pPr>
      <w:r>
        <w:rPr>
          <w:rFonts w:hint="cs"/>
          <w:rtl/>
        </w:rPr>
        <w:t>אני בחרתי להתמקד בקצרה בשניים. עידוד הצמיחה - הממשלה גורסת כי "תנאי הכרחי לעידוד הצמיחה מחייב יצירת סביבה כלכלית יציבה, עם הנהגת מדיניות תקציב אחראית ועקבית". כבוד היושב-ראש, אני מוכרחה לציין כי אכן מורגשת עקביות בכל הקש</w:t>
      </w:r>
      <w:r>
        <w:rPr>
          <w:rFonts w:hint="cs"/>
          <w:rtl/>
        </w:rPr>
        <w:t>ור למדיניות הכלכלית. כבר שלוש שנים אזרחי מדינת ישראל חווים על בשרם ירידה עקבית ברמת החיים. הרפורמות שהממשלה כופה על המשק, בשם ההתייעלות, ממוטטות באופן חד-משמעי ועקבי את זהותו וכבודו של האזרח הישראלי.</w:t>
      </w:r>
    </w:p>
    <w:p w14:paraId="6F01ABCA" w14:textId="77777777" w:rsidR="00000000" w:rsidRDefault="00903ADA">
      <w:pPr>
        <w:pStyle w:val="a0"/>
        <w:rPr>
          <w:rFonts w:hint="cs"/>
          <w:rtl/>
        </w:rPr>
      </w:pPr>
    </w:p>
    <w:p w14:paraId="2E285C1F" w14:textId="77777777" w:rsidR="00000000" w:rsidRDefault="00903ADA">
      <w:pPr>
        <w:pStyle w:val="a0"/>
        <w:rPr>
          <w:rFonts w:hint="cs"/>
          <w:rtl/>
        </w:rPr>
      </w:pPr>
      <w:r>
        <w:rPr>
          <w:rFonts w:hint="cs"/>
          <w:rtl/>
        </w:rPr>
        <w:t>להבנתי, עידוד צמיחה אמור להתבסס על השקעה בחינוך, בתעשיי</w:t>
      </w:r>
      <w:r>
        <w:rPr>
          <w:rFonts w:hint="cs"/>
          <w:rtl/>
        </w:rPr>
        <w:t>ה, במחקר ופיתוח, בהיי-טק, בחקלאות ובהתיישבות, ולא על קיצוצים והפרטות חסרי כל היגיון שנעשים בחופזה. עידוד צמיחה אמור לבוא על-ידי עידוד השקעות אלו תוך כדי התייעלות הדרגתית ומפוקחת, ולא על-ידי נקיטת צעדים חד-צדדיים. אני חושבת שעידוד צמיחה לא מחייב פגיעה כה קש</w:t>
      </w:r>
      <w:r>
        <w:rPr>
          <w:rFonts w:hint="cs"/>
          <w:rtl/>
        </w:rPr>
        <w:t>ה בציבור שלם של אזרחים חסרי אונים, שכל מבוקשם הוא לגדל בכבוד את ילדיהם.</w:t>
      </w:r>
    </w:p>
    <w:p w14:paraId="5D62CEED" w14:textId="77777777" w:rsidR="00000000" w:rsidRDefault="00903ADA">
      <w:pPr>
        <w:pStyle w:val="a0"/>
        <w:rPr>
          <w:rFonts w:hint="cs"/>
          <w:rtl/>
        </w:rPr>
      </w:pPr>
    </w:p>
    <w:p w14:paraId="32A946BF" w14:textId="77777777" w:rsidR="00000000" w:rsidRDefault="00903ADA">
      <w:pPr>
        <w:pStyle w:val="a0"/>
        <w:rPr>
          <w:rFonts w:hint="cs"/>
          <w:rtl/>
        </w:rPr>
      </w:pPr>
      <w:r>
        <w:rPr>
          <w:rFonts w:hint="cs"/>
          <w:rtl/>
        </w:rPr>
        <w:t>יעד נוסף, חיזוק אוכלוסיות חלשות. על יוזמה זו יש לברך, ואני מצטטת, שוב מאותה חוברת שקיבלנו: "הממשלה מציעה לחזק אותם מרכיבים באוכלוסיות החלשות המסוגלים להשתתף בשוק העבודה, לתמרץ אותם לצ</w:t>
      </w:r>
      <w:r>
        <w:rPr>
          <w:rFonts w:hint="cs"/>
          <w:rtl/>
        </w:rPr>
        <w:t>את לעבוד ולאפשר להם להשתלב בשוק זה ביתר קלות". אני קוראת זאת ושואלת את עצמי: כיצד יעד זה מתיישב עם הצעות הממשלה? שר האוצר מציע במקביל התייעלות ושבירת מונופולים. הצעה זו תגרור אחריה אלפי מובטלים אשר ייתוספו למעגל המובטלים הקיים ויהיו זקוקים לעזרת המדינה. כי</w:t>
      </w:r>
      <w:r>
        <w:rPr>
          <w:rFonts w:hint="cs"/>
          <w:rtl/>
        </w:rPr>
        <w:t>צד ניתן לתת כלים חינוכיים מקצועיים כאשר מקצצים בתקציב החינוך? כיצד ניתן לעודד יציאה לעבודה של הורים לילדים, ובעיקר אמהות, כאשר הממשלה מתנגדת להצעת חוק שמכירה בהוצאות שלהם עבור טיפול בילדים?</w:t>
      </w:r>
    </w:p>
    <w:p w14:paraId="230BCF67" w14:textId="77777777" w:rsidR="00000000" w:rsidRDefault="00903ADA">
      <w:pPr>
        <w:pStyle w:val="a0"/>
        <w:rPr>
          <w:rFonts w:hint="cs"/>
          <w:rtl/>
        </w:rPr>
      </w:pPr>
    </w:p>
    <w:p w14:paraId="172056DF" w14:textId="77777777" w:rsidR="00000000" w:rsidRDefault="00903ADA">
      <w:pPr>
        <w:pStyle w:val="a0"/>
        <w:rPr>
          <w:rFonts w:hint="cs"/>
          <w:rtl/>
        </w:rPr>
      </w:pPr>
      <w:r>
        <w:rPr>
          <w:rFonts w:hint="cs"/>
          <w:rtl/>
        </w:rPr>
        <w:t>לא הצלחתי להבין מדוע כשיש גירעון גבוה, נראה שהוא יגיע ל-5%, ומצוק</w:t>
      </w:r>
      <w:r>
        <w:rPr>
          <w:rFonts w:hint="cs"/>
          <w:rtl/>
        </w:rPr>
        <w:t xml:space="preserve">ות כלכליות כה קשות, הממשלה מפחיתה מסים, כשכאמור, כבר שמענו, הדבר מיטיב עם השכבות החזקות. </w:t>
      </w:r>
    </w:p>
    <w:p w14:paraId="4EB1622E" w14:textId="77777777" w:rsidR="00000000" w:rsidRDefault="00903ADA">
      <w:pPr>
        <w:pStyle w:val="a0"/>
        <w:rPr>
          <w:rFonts w:hint="cs"/>
          <w:rtl/>
        </w:rPr>
      </w:pPr>
    </w:p>
    <w:p w14:paraId="06106F42" w14:textId="77777777" w:rsidR="00000000" w:rsidRDefault="00903ADA">
      <w:pPr>
        <w:pStyle w:val="a0"/>
        <w:rPr>
          <w:rFonts w:hint="cs"/>
          <w:rtl/>
        </w:rPr>
      </w:pPr>
      <w:r>
        <w:rPr>
          <w:rFonts w:hint="cs"/>
          <w:rtl/>
        </w:rPr>
        <w:t>על הממשלה היה להגדיל את המס על ההון ולהפחית קצת מהסכומים המועברים להתנחלויות, ואת היתרה שיכולה להגיע לכדי 4 מיליארדי שקלים תעביר לנזקקים שאינם מסוגלים לעבוד בגלל מצב</w:t>
      </w:r>
      <w:r>
        <w:rPr>
          <w:rFonts w:hint="cs"/>
          <w:rtl/>
        </w:rPr>
        <w:t xml:space="preserve">ם הבריאותי  או שמעוניינים ועדיין אין להם מקום עבודה. </w:t>
      </w:r>
    </w:p>
    <w:p w14:paraId="3F88E3B6" w14:textId="77777777" w:rsidR="00000000" w:rsidRDefault="00903ADA">
      <w:pPr>
        <w:pStyle w:val="a0"/>
        <w:rPr>
          <w:rFonts w:hint="cs"/>
          <w:rtl/>
        </w:rPr>
      </w:pPr>
    </w:p>
    <w:p w14:paraId="01948175" w14:textId="77777777" w:rsidR="00000000" w:rsidRDefault="00903ADA">
      <w:pPr>
        <w:pStyle w:val="a0"/>
        <w:rPr>
          <w:rFonts w:hint="cs"/>
          <w:rtl/>
        </w:rPr>
      </w:pPr>
      <w:r>
        <w:rPr>
          <w:rFonts w:hint="cs"/>
          <w:rtl/>
        </w:rPr>
        <w:t>עוד לא יבשה הדיו מעל התוכנית הכלכלית הקודמת וגזירותיה הקשות, ושוב אנו עדים לאוסף של גזירות. אגב, חלקן כאלה שהממשלה לא הצליחה להעביר לפני כחצי שנה, וללא כל ספק תפגענה אנושות בכל שכבות האוכלוסייה, אך בעי</w:t>
      </w:r>
      <w:r>
        <w:rPr>
          <w:rFonts w:hint="cs"/>
          <w:rtl/>
        </w:rPr>
        <w:t xml:space="preserve">קר בשכבות החלשות, בחולים, בנשים, בבעלי הצרכים המיוחדים ובגמלאים. </w:t>
      </w:r>
    </w:p>
    <w:p w14:paraId="39370BCB" w14:textId="77777777" w:rsidR="00000000" w:rsidRDefault="00903ADA">
      <w:pPr>
        <w:pStyle w:val="a0"/>
        <w:rPr>
          <w:rFonts w:hint="cs"/>
          <w:rtl/>
        </w:rPr>
      </w:pPr>
    </w:p>
    <w:p w14:paraId="0FCC3D9F" w14:textId="77777777" w:rsidR="00000000" w:rsidRDefault="00903ADA">
      <w:pPr>
        <w:pStyle w:val="a0"/>
        <w:rPr>
          <w:rFonts w:hint="cs"/>
          <w:rtl/>
        </w:rPr>
      </w:pPr>
      <w:r>
        <w:rPr>
          <w:rFonts w:hint="cs"/>
          <w:rtl/>
        </w:rPr>
        <w:t>איני מצליחה להבין מדוע כה בוער לממשלה להניח היום על שולחן הכנסת את הצעת החוק לדחיית גיל הפרישה. הרי כבר הוסכם שהנושא יידון וילובן בנפרד. האם הממשלה מעוניינת שהכנסת תקבל גם בנושא זה החלטות ב</w:t>
      </w:r>
      <w:r>
        <w:rPr>
          <w:rFonts w:hint="cs"/>
          <w:rtl/>
        </w:rPr>
        <w:t>אישון לילה, כפי שהיה בעניין הפנסיה? הרי אתם רואים מה קורה. הנושא לא יורד מסדר-היום הציבורי.</w:t>
      </w:r>
    </w:p>
    <w:p w14:paraId="2964B7A8" w14:textId="77777777" w:rsidR="00000000" w:rsidRDefault="00903ADA">
      <w:pPr>
        <w:pStyle w:val="a0"/>
        <w:rPr>
          <w:rFonts w:hint="cs"/>
          <w:rtl/>
        </w:rPr>
      </w:pPr>
    </w:p>
    <w:p w14:paraId="17E67908" w14:textId="77777777" w:rsidR="00000000" w:rsidRDefault="00903ADA">
      <w:pPr>
        <w:pStyle w:val="a0"/>
        <w:rPr>
          <w:rFonts w:hint="cs"/>
          <w:rtl/>
        </w:rPr>
      </w:pPr>
      <w:r>
        <w:rPr>
          <w:rFonts w:hint="cs"/>
          <w:rtl/>
        </w:rPr>
        <w:t>ואני ממשיכה ושואלת, ועל כך אני אפרט בדיון הבא שיתקיים בנושא התקציב, מדוע צריך לפגוע באופן חמור כל כך במפעל ההתיישבות בנגב, בגליל ובערבה בדרך של ביטול הטבות המס, בי</w:t>
      </w:r>
      <w:r>
        <w:rPr>
          <w:rFonts w:hint="cs"/>
          <w:rtl/>
        </w:rPr>
        <w:t xml:space="preserve">טול מענקי הדיור והעלאת דמי החכירה של הקרקע? אין ספק שדרך זו תבריח מתיישבים מאזורים אלו. האם זו דרכה של ממשלת ישראל? האם ממשלה זו זנחה את המשימה הלאומית של יישוב הגליל והנגב? מה הם סדרי העדיפויות של הממשלה הזאת? </w:t>
      </w:r>
    </w:p>
    <w:p w14:paraId="7FBDE8F1" w14:textId="77777777" w:rsidR="00000000" w:rsidRDefault="00903ADA">
      <w:pPr>
        <w:pStyle w:val="a0"/>
        <w:rPr>
          <w:rFonts w:hint="cs"/>
          <w:rtl/>
        </w:rPr>
      </w:pPr>
    </w:p>
    <w:p w14:paraId="339E58DE" w14:textId="77777777" w:rsidR="00000000" w:rsidRDefault="00903ADA">
      <w:pPr>
        <w:pStyle w:val="a0"/>
        <w:rPr>
          <w:rFonts w:hint="cs"/>
          <w:rtl/>
        </w:rPr>
      </w:pPr>
      <w:r>
        <w:rPr>
          <w:rFonts w:hint="cs"/>
          <w:rtl/>
        </w:rPr>
        <w:t>ואם לא די בכך, הרי הממשלה החליטה לקצץ כ-170</w:t>
      </w:r>
      <w:r>
        <w:rPr>
          <w:rFonts w:hint="cs"/>
          <w:rtl/>
        </w:rPr>
        <w:t xml:space="preserve"> מיליון שקלים מתקציב התרבות, דבר שיביא לקריסתם של עשרות מוסדות תרבות. חברי הכנסת, אל תיתנו יד לקיצוץ ולהחשכת התרבות במדינת ישראל.</w:t>
      </w:r>
    </w:p>
    <w:p w14:paraId="5CC4051A" w14:textId="77777777" w:rsidR="00000000" w:rsidRDefault="00903ADA">
      <w:pPr>
        <w:pStyle w:val="a0"/>
        <w:rPr>
          <w:rFonts w:hint="cs"/>
          <w:rtl/>
        </w:rPr>
      </w:pPr>
    </w:p>
    <w:p w14:paraId="6704A915" w14:textId="77777777" w:rsidR="00000000" w:rsidRDefault="00903ADA">
      <w:pPr>
        <w:pStyle w:val="a0"/>
        <w:rPr>
          <w:rFonts w:hint="cs"/>
          <w:rtl/>
        </w:rPr>
      </w:pPr>
      <w:r>
        <w:rPr>
          <w:rFonts w:hint="cs"/>
          <w:rtl/>
        </w:rPr>
        <w:t xml:space="preserve">אדוני היושב-ראש, אני קוראת את הצעת חוק התקציב לשנת 2004 ואיני יודעת למי להאמין, ליד שמציעה או ליד שלא מקיימת. </w:t>
      </w:r>
    </w:p>
    <w:p w14:paraId="38D78763" w14:textId="77777777" w:rsidR="00000000" w:rsidRDefault="00903ADA">
      <w:pPr>
        <w:pStyle w:val="a0"/>
        <w:ind w:firstLine="0"/>
        <w:rPr>
          <w:rFonts w:hint="cs"/>
          <w:rtl/>
        </w:rPr>
      </w:pPr>
    </w:p>
    <w:p w14:paraId="3F71A500" w14:textId="77777777" w:rsidR="00000000" w:rsidRDefault="00903ADA">
      <w:pPr>
        <w:pStyle w:val="af1"/>
        <w:rPr>
          <w:rtl/>
        </w:rPr>
      </w:pPr>
      <w:r>
        <w:rPr>
          <w:rtl/>
        </w:rPr>
        <w:t>היו"ר ראובן ר</w:t>
      </w:r>
      <w:r>
        <w:rPr>
          <w:rtl/>
        </w:rPr>
        <w:t>יבלין:</w:t>
      </w:r>
    </w:p>
    <w:p w14:paraId="05D3C825" w14:textId="77777777" w:rsidR="00000000" w:rsidRDefault="00903ADA">
      <w:pPr>
        <w:pStyle w:val="a0"/>
        <w:rPr>
          <w:rtl/>
        </w:rPr>
      </w:pPr>
    </w:p>
    <w:p w14:paraId="28B1F06F" w14:textId="77777777" w:rsidR="00000000" w:rsidRDefault="00903ADA">
      <w:pPr>
        <w:pStyle w:val="a0"/>
        <w:rPr>
          <w:rFonts w:hint="cs"/>
          <w:rtl/>
        </w:rPr>
      </w:pPr>
      <w:r>
        <w:rPr>
          <w:rFonts w:hint="cs"/>
          <w:rtl/>
        </w:rPr>
        <w:t xml:space="preserve">תודה לחברת הכנסת אורית נוקד. אני מזמין את חברת הכנסת מלי פולישוק, ואחריה </w:t>
      </w:r>
      <w:r>
        <w:rPr>
          <w:rtl/>
        </w:rPr>
        <w:t>–</w:t>
      </w:r>
      <w:r>
        <w:rPr>
          <w:rFonts w:hint="cs"/>
          <w:rtl/>
        </w:rPr>
        <w:t xml:space="preserve"> חבר הכנסת טלב אלסאנע. לאחר חבר הכנסת טלב אלסאנע - חברת הכנסת אתי לבני, סגנית היושב-ראש. אם היא לא תהיה, תתבטל זכותה לדבר ויבוא אחריה חבר הכנסת אפרים סנה, שכבר ראיתי אותו כאן</w:t>
      </w:r>
      <w:r>
        <w:rPr>
          <w:rFonts w:hint="cs"/>
          <w:rtl/>
        </w:rPr>
        <w:t xml:space="preserve">. </w:t>
      </w:r>
    </w:p>
    <w:p w14:paraId="4D61A69E" w14:textId="77777777" w:rsidR="00000000" w:rsidRDefault="00903ADA">
      <w:pPr>
        <w:pStyle w:val="a0"/>
        <w:rPr>
          <w:rFonts w:hint="cs"/>
          <w:rtl/>
        </w:rPr>
      </w:pPr>
    </w:p>
    <w:p w14:paraId="3641E280" w14:textId="77777777" w:rsidR="00000000" w:rsidRDefault="00903ADA">
      <w:pPr>
        <w:pStyle w:val="af0"/>
        <w:rPr>
          <w:rtl/>
        </w:rPr>
      </w:pPr>
      <w:bookmarkStart w:id="66" w:name="FS000001047T05_11_2003_11_37_13"/>
      <w:bookmarkEnd w:id="66"/>
      <w:r>
        <w:rPr>
          <w:rFonts w:hint="eastAsia"/>
          <w:rtl/>
        </w:rPr>
        <w:t>דוד</w:t>
      </w:r>
      <w:r>
        <w:rPr>
          <w:rtl/>
        </w:rPr>
        <w:t xml:space="preserve"> טל (עם אחד):</w:t>
      </w:r>
    </w:p>
    <w:p w14:paraId="189B1FF2" w14:textId="77777777" w:rsidR="00000000" w:rsidRDefault="00903ADA">
      <w:pPr>
        <w:pStyle w:val="a0"/>
        <w:rPr>
          <w:rFonts w:hint="cs"/>
          <w:rtl/>
        </w:rPr>
      </w:pPr>
    </w:p>
    <w:p w14:paraId="1225396B" w14:textId="77777777" w:rsidR="00000000" w:rsidRDefault="00903ADA">
      <w:pPr>
        <w:pStyle w:val="a0"/>
        <w:rPr>
          <w:rFonts w:hint="cs"/>
          <w:rtl/>
        </w:rPr>
      </w:pPr>
      <w:r>
        <w:rPr>
          <w:rFonts w:hint="cs"/>
          <w:rtl/>
        </w:rPr>
        <w:t xml:space="preserve">אדוני, אפשר להעיר הערת ביניים? </w:t>
      </w:r>
    </w:p>
    <w:p w14:paraId="391881AF" w14:textId="77777777" w:rsidR="00000000" w:rsidRDefault="00903ADA">
      <w:pPr>
        <w:pStyle w:val="a0"/>
        <w:rPr>
          <w:rFonts w:hint="cs"/>
          <w:rtl/>
        </w:rPr>
      </w:pPr>
    </w:p>
    <w:p w14:paraId="7C33D8CF" w14:textId="77777777" w:rsidR="00000000" w:rsidRDefault="00903ADA">
      <w:pPr>
        <w:pStyle w:val="af1"/>
        <w:rPr>
          <w:rtl/>
        </w:rPr>
      </w:pPr>
      <w:r>
        <w:rPr>
          <w:rtl/>
        </w:rPr>
        <w:t>היו"ר ראובן ריבלין:</w:t>
      </w:r>
    </w:p>
    <w:p w14:paraId="6C116CEA" w14:textId="77777777" w:rsidR="00000000" w:rsidRDefault="00903ADA">
      <w:pPr>
        <w:pStyle w:val="a0"/>
        <w:rPr>
          <w:rtl/>
        </w:rPr>
      </w:pPr>
    </w:p>
    <w:p w14:paraId="738C469D" w14:textId="77777777" w:rsidR="00000000" w:rsidRDefault="00903ADA">
      <w:pPr>
        <w:pStyle w:val="a0"/>
        <w:rPr>
          <w:rFonts w:hint="cs"/>
          <w:rtl/>
        </w:rPr>
      </w:pPr>
      <w:r>
        <w:rPr>
          <w:rFonts w:hint="cs"/>
          <w:rtl/>
        </w:rPr>
        <w:t xml:space="preserve">הרי אדוני דיבר אתמול. אם היה לאדוני זמן, הייתי נותן לו אפשרות להעיר כמה הערות ביניים על חשבונו. אבל לחברת הכנסת פולישוק תהיה הזכות לדבר כל שש הדקות. דקה מראש אני מוסיף לכל אחד כדי </w:t>
      </w:r>
      <w:r>
        <w:rPr>
          <w:rFonts w:hint="cs"/>
          <w:rtl/>
        </w:rPr>
        <w:t xml:space="preserve">שלא יבקשו תוספת. בבקשה. </w:t>
      </w:r>
    </w:p>
    <w:p w14:paraId="677DEDBE" w14:textId="77777777" w:rsidR="00000000" w:rsidRDefault="00903ADA">
      <w:pPr>
        <w:pStyle w:val="a0"/>
        <w:rPr>
          <w:rFonts w:hint="cs"/>
          <w:rtl/>
        </w:rPr>
      </w:pPr>
    </w:p>
    <w:p w14:paraId="651683D6" w14:textId="77777777" w:rsidR="00000000" w:rsidRDefault="00903ADA">
      <w:pPr>
        <w:pStyle w:val="a"/>
        <w:rPr>
          <w:rtl/>
        </w:rPr>
      </w:pPr>
      <w:bookmarkStart w:id="67" w:name="FS000001047T05_11_2003_12_28_37"/>
      <w:bookmarkStart w:id="68" w:name="_Toc61852258"/>
      <w:bookmarkEnd w:id="67"/>
      <w:r>
        <w:rPr>
          <w:rFonts w:hint="eastAsia"/>
          <w:rtl/>
        </w:rPr>
        <w:t>מל</w:t>
      </w:r>
      <w:r>
        <w:rPr>
          <w:rtl/>
        </w:rPr>
        <w:t xml:space="preserve"> פולישוק-בלוך (שינוי):</w:t>
      </w:r>
      <w:bookmarkEnd w:id="68"/>
    </w:p>
    <w:p w14:paraId="2BCCA593" w14:textId="77777777" w:rsidR="00000000" w:rsidRDefault="00903ADA">
      <w:pPr>
        <w:pStyle w:val="a0"/>
        <w:rPr>
          <w:rFonts w:hint="cs"/>
          <w:rtl/>
        </w:rPr>
      </w:pPr>
    </w:p>
    <w:p w14:paraId="64F8C367" w14:textId="77777777" w:rsidR="00000000" w:rsidRDefault="00903ADA">
      <w:pPr>
        <w:pStyle w:val="a0"/>
        <w:rPr>
          <w:rFonts w:hint="cs"/>
          <w:rtl/>
        </w:rPr>
      </w:pPr>
      <w:bookmarkStart w:id="69" w:name="FS000001047T05_11_2003_11_41_19C"/>
      <w:bookmarkStart w:id="70" w:name="FS000001047T05_11_2003_11_42_50C"/>
      <w:bookmarkEnd w:id="69"/>
      <w:bookmarkEnd w:id="70"/>
      <w:r>
        <w:rPr>
          <w:rFonts w:hint="cs"/>
          <w:rtl/>
        </w:rPr>
        <w:t xml:space="preserve">אדוני היושב-ראש, חברי חברי הכנסת, מדיניות האוצר, שבאה לידי ביטוי בתקציב המוצע לפנינו, בטעות יסודה. מהדקים, מקצצים, מפחיתים באופן רוחבי בלי הבחנה. אין טעות גדולה מזו. </w:t>
      </w:r>
    </w:p>
    <w:p w14:paraId="366D3FCD" w14:textId="77777777" w:rsidR="00000000" w:rsidRDefault="00903ADA">
      <w:pPr>
        <w:pStyle w:val="a0"/>
        <w:ind w:firstLine="0"/>
        <w:rPr>
          <w:rFonts w:hint="cs"/>
          <w:rtl/>
        </w:rPr>
      </w:pPr>
    </w:p>
    <w:p w14:paraId="18357F34" w14:textId="77777777" w:rsidR="00000000" w:rsidRDefault="00903ADA">
      <w:pPr>
        <w:pStyle w:val="a0"/>
        <w:rPr>
          <w:rFonts w:hint="cs"/>
          <w:rtl/>
        </w:rPr>
      </w:pPr>
      <w:r>
        <w:rPr>
          <w:rFonts w:hint="cs"/>
          <w:rtl/>
        </w:rPr>
        <w:t xml:space="preserve">נכון, צריך לערוך רפורמות במשק, ואני </w:t>
      </w:r>
      <w:r>
        <w:rPr>
          <w:rFonts w:hint="cs"/>
          <w:rtl/>
        </w:rPr>
        <w:t>מסכימה עם מאבקיו של שר האוצר ומחזקת אותו להשגת יתר תחרותיות. נכון, צריך לקצץ את ההוצאה הציבורית, להפחית את משקל הסקטור הציבורי. גם על כך אני מברכת אותו ואתמוך בו. נכון גם שהממשלה הזאת קיבלה ירושה קשה מאוד מממשלות קודמות, מדיניות של קצבאות שערוריתיות של ממש</w:t>
      </w:r>
      <w:r>
        <w:rPr>
          <w:rFonts w:hint="cs"/>
          <w:rtl/>
        </w:rPr>
        <w:t>לות העבודה, מרצ וחברי הכנסת מש"ס -  מי שישנו פה - במיוחד מש"ס, מדיניות שהביאה לטיפוח הבטלה, הבערות, הפרזיטיות, ועכשיו קשה לנו פי-שבעה. צריך להחזיר את הישראלים לעבודה, צריך להחזיר את העבודה הישראלית. אין ישראלים בבניין, אין ישראלים בתעשייה, בחקלאות. ירדנו ל</w:t>
      </w:r>
      <w:r>
        <w:rPr>
          <w:rFonts w:hint="cs"/>
          <w:rtl/>
        </w:rPr>
        <w:t>תוצר לנפש של פחות מ-16,000 דולר לשנה. במדינות מתוקנות בעולם עולים על 25,000 דולר לשנה. אבל המדיניות הנוכחית לא תביא אותנו לשום מקום. היא לא נכונה.</w:t>
      </w:r>
    </w:p>
    <w:p w14:paraId="575DBEAA" w14:textId="77777777" w:rsidR="00000000" w:rsidRDefault="00903ADA">
      <w:pPr>
        <w:pStyle w:val="a0"/>
        <w:rPr>
          <w:rFonts w:hint="cs"/>
          <w:rtl/>
        </w:rPr>
      </w:pPr>
    </w:p>
    <w:p w14:paraId="42685241" w14:textId="77777777" w:rsidR="00000000" w:rsidRDefault="00903ADA">
      <w:pPr>
        <w:pStyle w:val="a0"/>
        <w:rPr>
          <w:rFonts w:hint="cs"/>
          <w:rtl/>
        </w:rPr>
      </w:pPr>
      <w:r>
        <w:rPr>
          <w:rFonts w:hint="cs"/>
          <w:rtl/>
        </w:rPr>
        <w:t>כפי שאמרתי, הדבר הכי לא נכון לעשות למשק הישראלי עכשיו, זה לקצץ באופן רוחבי. להיפך, צריך להוסיף תקציב בכל תחו</w:t>
      </w:r>
      <w:r>
        <w:rPr>
          <w:rFonts w:hint="cs"/>
          <w:rtl/>
        </w:rPr>
        <w:t>ם שמוביל לצמיחה כלכלית, בכל מקום שיש בו מנוע צמיחה שיוציא את המשק מהבוץ. צריך להשקיע בתקציבי המדען הראשי. הסכמתי עם שר התמ"ת הקודם, רן כהן, חבל שהוא לא פה. הרי אין מנוע צמיחה טוב יותר, מוכח, יעיל לטווח הקצר, מאשר תקציבי המדען הראשי. השקעה במו"פ מוכיחה את ע</w:t>
      </w:r>
      <w:r>
        <w:rPr>
          <w:rFonts w:hint="cs"/>
          <w:rtl/>
        </w:rPr>
        <w:t>צמה. בכל  מקום בעולם זה מוכיח את עצמו. על כל דולר שאנחנו משקיעים היום, יש כמעט באופן מיידי תשואה של 15 דולר בחזרה. אצלנו עושים את ההיפך.</w:t>
      </w:r>
    </w:p>
    <w:p w14:paraId="372860EE" w14:textId="77777777" w:rsidR="00000000" w:rsidRDefault="00903ADA">
      <w:pPr>
        <w:pStyle w:val="a0"/>
        <w:rPr>
          <w:rFonts w:hint="cs"/>
          <w:rtl/>
        </w:rPr>
      </w:pPr>
    </w:p>
    <w:p w14:paraId="231B51B8" w14:textId="77777777" w:rsidR="00000000" w:rsidRDefault="00903ADA">
      <w:pPr>
        <w:pStyle w:val="a0"/>
        <w:rPr>
          <w:rFonts w:hint="cs"/>
          <w:rtl/>
        </w:rPr>
      </w:pPr>
      <w:r>
        <w:rPr>
          <w:rFonts w:hint="cs"/>
          <w:rtl/>
        </w:rPr>
        <w:t>שר האוצר נאם לנו אתמול פה, ואמר שהוא רוצה להידמות לאירלנד, לסינגפור. אני מסכימה אתו. אז למה הוא לא עושה כמו אירלנד וסי</w:t>
      </w:r>
      <w:r>
        <w:rPr>
          <w:rFonts w:hint="cs"/>
          <w:rtl/>
        </w:rPr>
        <w:t xml:space="preserve">נגפור? למה הוא לא נוהג כמו קנדה וארצות-הברית, מדינות קפיטליסטיות, מתקדמות ביותר, שיש להן חומרי גלם, שיש להן מחצבים, ובכל זאת היום, במאה ה-21, הם מבינים שאין דרך אחרת לצמיחה כלכלית ולרווחה חברתית אלא בהשקעה במדע ובטכנולוגיה. </w:t>
      </w:r>
    </w:p>
    <w:p w14:paraId="6A1ACFB7" w14:textId="77777777" w:rsidR="00000000" w:rsidRDefault="00903ADA">
      <w:pPr>
        <w:pStyle w:val="a0"/>
        <w:rPr>
          <w:rFonts w:hint="cs"/>
          <w:rtl/>
        </w:rPr>
      </w:pPr>
    </w:p>
    <w:p w14:paraId="219F9173" w14:textId="77777777" w:rsidR="00000000" w:rsidRDefault="00903ADA">
      <w:pPr>
        <w:pStyle w:val="a0"/>
        <w:rPr>
          <w:rFonts w:hint="cs"/>
          <w:rtl/>
        </w:rPr>
      </w:pPr>
      <w:r>
        <w:rPr>
          <w:rFonts w:hint="cs"/>
          <w:rtl/>
        </w:rPr>
        <w:t>אצלנו עושים את ההיפך. תקציבי ה</w:t>
      </w:r>
      <w:r>
        <w:rPr>
          <w:rFonts w:hint="cs"/>
          <w:rtl/>
        </w:rPr>
        <w:t>מדען הראשי קוצצו בשליש. תקציב המדען הראשי קוצץ ממיליארד ו-700 מיליון למיליארד ו-29 מיליון - אבסורד שאין דוגמתו. במקום לתת למדען הראשי להפעיל שיקול דעת, מגבילים אותו. אומרים לו: לא תיתן לחברה יותר מ-20 מיליון שקל לפרויקט. ואם יש חברה גדולה, שיש לה רעיון נהד</w:t>
      </w:r>
      <w:r>
        <w:rPr>
          <w:rFonts w:hint="cs"/>
          <w:rtl/>
        </w:rPr>
        <w:t xml:space="preserve">ר והיא רוצה לפתח ב-21 מיליון, ב-60 מיליון? למה לקבוע את המגבלה הלא-חכמה הזאת. אצלנו הפוך. חממות טכנולוגיות, המצאה ישראלית, שבאים הנה ללמוד אותה בכל העולם, מחסלים.    </w:t>
      </w:r>
    </w:p>
    <w:p w14:paraId="019BA6D2" w14:textId="77777777" w:rsidR="00000000" w:rsidRDefault="00903ADA">
      <w:pPr>
        <w:pStyle w:val="a0"/>
        <w:rPr>
          <w:rFonts w:hint="cs"/>
          <w:rtl/>
        </w:rPr>
      </w:pPr>
    </w:p>
    <w:p w14:paraId="4B5B890D" w14:textId="77777777" w:rsidR="00000000" w:rsidRDefault="00903ADA">
      <w:pPr>
        <w:pStyle w:val="a0"/>
        <w:rPr>
          <w:rFonts w:hint="cs"/>
          <w:rtl/>
        </w:rPr>
      </w:pPr>
      <w:r>
        <w:rPr>
          <w:rFonts w:hint="cs"/>
          <w:rtl/>
        </w:rPr>
        <w:t>חבר הכנסת דוד טל, ידידי, האם אתה יודע שחצי מהיצוא במדינת ישראל הוא של חברות היי-טק?</w:t>
      </w:r>
    </w:p>
    <w:p w14:paraId="11A58B7F" w14:textId="77777777" w:rsidR="00000000" w:rsidRDefault="00903ADA">
      <w:pPr>
        <w:pStyle w:val="a0"/>
        <w:rPr>
          <w:rFonts w:hint="cs"/>
          <w:rtl/>
        </w:rPr>
      </w:pPr>
    </w:p>
    <w:p w14:paraId="16E548ED" w14:textId="77777777" w:rsidR="00000000" w:rsidRDefault="00903ADA">
      <w:pPr>
        <w:pStyle w:val="af0"/>
        <w:rPr>
          <w:rtl/>
        </w:rPr>
      </w:pPr>
      <w:r>
        <w:rPr>
          <w:rFonts w:hint="eastAsia"/>
          <w:rtl/>
        </w:rPr>
        <w:t>דוד</w:t>
      </w:r>
      <w:r>
        <w:rPr>
          <w:rtl/>
        </w:rPr>
        <w:t xml:space="preserve"> טל (עם אחד):</w:t>
      </w:r>
    </w:p>
    <w:p w14:paraId="752B7201" w14:textId="77777777" w:rsidR="00000000" w:rsidRDefault="00903ADA">
      <w:pPr>
        <w:pStyle w:val="a0"/>
        <w:rPr>
          <w:rFonts w:hint="cs"/>
          <w:rtl/>
        </w:rPr>
      </w:pPr>
    </w:p>
    <w:p w14:paraId="1EC17C43" w14:textId="77777777" w:rsidR="00000000" w:rsidRDefault="00903ADA">
      <w:pPr>
        <w:pStyle w:val="a0"/>
        <w:rPr>
          <w:rFonts w:hint="cs"/>
          <w:rtl/>
        </w:rPr>
      </w:pPr>
      <w:r>
        <w:rPr>
          <w:rFonts w:hint="cs"/>
          <w:rtl/>
        </w:rPr>
        <w:t>כן, גברתי. אתמול למדתי את זה מד"ר אלדד.</w:t>
      </w:r>
    </w:p>
    <w:p w14:paraId="7FC8DF64" w14:textId="77777777" w:rsidR="00000000" w:rsidRDefault="00903ADA">
      <w:pPr>
        <w:pStyle w:val="a0"/>
        <w:rPr>
          <w:rFonts w:hint="cs"/>
          <w:rtl/>
        </w:rPr>
      </w:pPr>
    </w:p>
    <w:p w14:paraId="582F035A" w14:textId="77777777" w:rsidR="00000000" w:rsidRDefault="00903ADA">
      <w:pPr>
        <w:pStyle w:val="-"/>
        <w:rPr>
          <w:rtl/>
        </w:rPr>
      </w:pPr>
      <w:bookmarkStart w:id="71" w:name="FS000001047T05_11_2003_11_58_27C"/>
      <w:bookmarkEnd w:id="71"/>
      <w:r>
        <w:rPr>
          <w:rtl/>
        </w:rPr>
        <w:t>מל פולישוק-בלוך (שינוי):</w:t>
      </w:r>
    </w:p>
    <w:p w14:paraId="1EA06FA2" w14:textId="77777777" w:rsidR="00000000" w:rsidRDefault="00903ADA">
      <w:pPr>
        <w:pStyle w:val="a0"/>
        <w:rPr>
          <w:rtl/>
        </w:rPr>
      </w:pPr>
    </w:p>
    <w:p w14:paraId="0BE76ED3" w14:textId="77777777" w:rsidR="00000000" w:rsidRDefault="00903ADA">
      <w:pPr>
        <w:pStyle w:val="a0"/>
        <w:rPr>
          <w:rFonts w:hint="cs"/>
          <w:rtl/>
        </w:rPr>
      </w:pPr>
      <w:r>
        <w:rPr>
          <w:rFonts w:hint="cs"/>
          <w:rtl/>
        </w:rPr>
        <w:t xml:space="preserve">יפה. אני יודעת, לכן אני פונה אליך. </w:t>
      </w:r>
    </w:p>
    <w:p w14:paraId="48934761" w14:textId="77777777" w:rsidR="00000000" w:rsidRDefault="00903ADA">
      <w:pPr>
        <w:pStyle w:val="af1"/>
        <w:rPr>
          <w:rtl/>
        </w:rPr>
      </w:pPr>
      <w:bookmarkStart w:id="72" w:name="FS000001047T05_11_2003_11_58_51C"/>
      <w:bookmarkEnd w:id="72"/>
    </w:p>
    <w:p w14:paraId="55262CF4" w14:textId="77777777" w:rsidR="00000000" w:rsidRDefault="00903ADA">
      <w:pPr>
        <w:pStyle w:val="af1"/>
        <w:rPr>
          <w:rtl/>
        </w:rPr>
      </w:pPr>
      <w:r>
        <w:rPr>
          <w:rtl/>
        </w:rPr>
        <w:t>היו"ר ראובן ריבלין:</w:t>
      </w:r>
    </w:p>
    <w:p w14:paraId="349768E1" w14:textId="77777777" w:rsidR="00000000" w:rsidRDefault="00903ADA">
      <w:pPr>
        <w:pStyle w:val="a0"/>
        <w:ind w:firstLine="0"/>
        <w:rPr>
          <w:rFonts w:hint="cs"/>
          <w:rtl/>
        </w:rPr>
      </w:pPr>
    </w:p>
    <w:p w14:paraId="2F9F4A38" w14:textId="77777777" w:rsidR="00000000" w:rsidRDefault="00903ADA">
      <w:pPr>
        <w:pStyle w:val="a0"/>
        <w:rPr>
          <w:rFonts w:hint="cs"/>
          <w:rtl/>
        </w:rPr>
      </w:pPr>
      <w:r>
        <w:rPr>
          <w:rFonts w:hint="cs"/>
          <w:rtl/>
        </w:rPr>
        <w:t>חברת הכנסת מלי פולישוק, הדבר על חשבונך. כל דיבור שתפני אל חבר הכנסת טל, הוא יענה לך.</w:t>
      </w:r>
    </w:p>
    <w:p w14:paraId="0CEF0EF4" w14:textId="77777777" w:rsidR="00000000" w:rsidRDefault="00903ADA">
      <w:pPr>
        <w:pStyle w:val="a0"/>
        <w:ind w:firstLine="0"/>
        <w:rPr>
          <w:rFonts w:hint="cs"/>
          <w:rtl/>
        </w:rPr>
      </w:pPr>
    </w:p>
    <w:p w14:paraId="4A1D5A7E" w14:textId="77777777" w:rsidR="00000000" w:rsidRDefault="00903ADA">
      <w:pPr>
        <w:pStyle w:val="af0"/>
        <w:rPr>
          <w:rtl/>
        </w:rPr>
      </w:pPr>
      <w:r>
        <w:rPr>
          <w:rFonts w:hint="eastAsia"/>
          <w:rtl/>
        </w:rPr>
        <w:t>דוד</w:t>
      </w:r>
      <w:r>
        <w:rPr>
          <w:rtl/>
        </w:rPr>
        <w:t xml:space="preserve"> טל (עם אחד):</w:t>
      </w:r>
    </w:p>
    <w:p w14:paraId="632561EC" w14:textId="77777777" w:rsidR="00000000" w:rsidRDefault="00903ADA">
      <w:pPr>
        <w:pStyle w:val="a0"/>
        <w:rPr>
          <w:rFonts w:hint="cs"/>
          <w:rtl/>
        </w:rPr>
      </w:pPr>
    </w:p>
    <w:p w14:paraId="2C2A85E2" w14:textId="77777777" w:rsidR="00000000" w:rsidRDefault="00903ADA">
      <w:pPr>
        <w:pStyle w:val="a0"/>
        <w:rPr>
          <w:rFonts w:hint="cs"/>
          <w:rtl/>
        </w:rPr>
      </w:pPr>
      <w:r>
        <w:rPr>
          <w:rFonts w:hint="cs"/>
          <w:rtl/>
        </w:rPr>
        <w:t>זו היתה שאלה</w:t>
      </w:r>
      <w:r>
        <w:rPr>
          <w:rFonts w:hint="cs"/>
          <w:rtl/>
        </w:rPr>
        <w:t xml:space="preserve"> רטורית. </w:t>
      </w:r>
    </w:p>
    <w:p w14:paraId="765EFF32" w14:textId="77777777" w:rsidR="00000000" w:rsidRDefault="00903ADA">
      <w:pPr>
        <w:pStyle w:val="a0"/>
        <w:ind w:firstLine="0"/>
        <w:rPr>
          <w:rFonts w:hint="cs"/>
          <w:rtl/>
        </w:rPr>
      </w:pPr>
    </w:p>
    <w:p w14:paraId="35712809" w14:textId="77777777" w:rsidR="00000000" w:rsidRDefault="00903ADA">
      <w:pPr>
        <w:pStyle w:val="-"/>
        <w:rPr>
          <w:rtl/>
        </w:rPr>
      </w:pPr>
      <w:bookmarkStart w:id="73" w:name="FS000001047T05_11_2003_12_00_16C"/>
      <w:bookmarkEnd w:id="73"/>
      <w:r>
        <w:rPr>
          <w:rtl/>
        </w:rPr>
        <w:t>מל פולישוק-בלוך (שינוי):</w:t>
      </w:r>
    </w:p>
    <w:p w14:paraId="5119B94F" w14:textId="77777777" w:rsidR="00000000" w:rsidRDefault="00903ADA">
      <w:pPr>
        <w:pStyle w:val="a0"/>
        <w:rPr>
          <w:rtl/>
        </w:rPr>
      </w:pPr>
    </w:p>
    <w:p w14:paraId="62E6F5F2" w14:textId="77777777" w:rsidR="00000000" w:rsidRDefault="00903ADA">
      <w:pPr>
        <w:pStyle w:val="a0"/>
        <w:rPr>
          <w:rFonts w:hint="cs"/>
          <w:rtl/>
        </w:rPr>
      </w:pPr>
      <w:r>
        <w:rPr>
          <w:rFonts w:hint="cs"/>
          <w:rtl/>
        </w:rPr>
        <w:t>חצי מהיצוא הישראלי זה היי-טק. כדאי שנדע את זה; לא של עשירים כמו שהאגף הזה אוהב להגיד כל פעם, זה של כולם, של כל העם. יצוא מביא כסף למדינה, ואז יש עם מה לשלם לאלה שצריכים כסף, שהמדינה תעזור להם. זה פרי פיתוח של מחקר מדעי.</w:t>
      </w:r>
      <w:r>
        <w:rPr>
          <w:rFonts w:hint="cs"/>
          <w:rtl/>
        </w:rPr>
        <w:t xml:space="preserve"> היום אנחנו מחסלים את המחקר והפיתוח, אנחנו מחסלים את מחצית היצוא של מחר; לא בעוד 20 שנה, של מחר.</w:t>
      </w:r>
    </w:p>
    <w:p w14:paraId="5176347B" w14:textId="77777777" w:rsidR="00000000" w:rsidRDefault="00903ADA">
      <w:pPr>
        <w:pStyle w:val="a0"/>
        <w:ind w:firstLine="0"/>
        <w:rPr>
          <w:rFonts w:hint="cs"/>
          <w:rtl/>
        </w:rPr>
      </w:pPr>
    </w:p>
    <w:p w14:paraId="3EC83E48" w14:textId="77777777" w:rsidR="00000000" w:rsidRDefault="00903ADA">
      <w:pPr>
        <w:pStyle w:val="a0"/>
        <w:ind w:firstLine="0"/>
        <w:rPr>
          <w:rFonts w:hint="cs"/>
          <w:rtl/>
        </w:rPr>
      </w:pPr>
      <w:r>
        <w:rPr>
          <w:rFonts w:hint="cs"/>
          <w:rtl/>
        </w:rPr>
        <w:tab/>
        <w:t xml:space="preserve">העולם מתקדם, הוא לא ממתין לישראל. היכולת המופלאה והמוכחת שלנו </w:t>
      </w:r>
      <w:r>
        <w:rPr>
          <w:rtl/>
        </w:rPr>
        <w:t>–</w:t>
      </w:r>
      <w:r>
        <w:rPr>
          <w:rFonts w:hint="cs"/>
          <w:rtl/>
        </w:rPr>
        <w:t xml:space="preserve"> וכדאי שסגן שר הביטחון לשעבר, חבר הכנסת סנה, ישמע, כי זו נקודה שהוא דווקא יתחבר אליה </w:t>
      </w:r>
      <w:r>
        <w:rPr>
          <w:rtl/>
        </w:rPr>
        <w:t>–</w:t>
      </w:r>
      <w:r>
        <w:rPr>
          <w:rFonts w:hint="cs"/>
          <w:rtl/>
        </w:rPr>
        <w:t xml:space="preserve"> באלקטרו</w:t>
      </w:r>
      <w:r>
        <w:rPr>
          <w:rFonts w:hint="cs"/>
          <w:rtl/>
        </w:rPr>
        <w:t xml:space="preserve">ניקה, בתוכנה ובתקשורת, הבסיס לכל אלה הוא בפיתוח של טכנולוגיות צבאיות. משם פרצו מרבית החברות הידועות הישראליות. </w:t>
      </w:r>
    </w:p>
    <w:p w14:paraId="230A23B4" w14:textId="77777777" w:rsidR="00000000" w:rsidRDefault="00903ADA">
      <w:pPr>
        <w:pStyle w:val="a0"/>
        <w:rPr>
          <w:rFonts w:hint="cs"/>
          <w:rtl/>
        </w:rPr>
      </w:pPr>
    </w:p>
    <w:p w14:paraId="5708782C" w14:textId="77777777" w:rsidR="00000000" w:rsidRDefault="00903ADA">
      <w:pPr>
        <w:pStyle w:val="a0"/>
        <w:rPr>
          <w:rFonts w:hint="cs"/>
          <w:rtl/>
        </w:rPr>
      </w:pPr>
      <w:r>
        <w:rPr>
          <w:rFonts w:hint="cs"/>
          <w:rtl/>
        </w:rPr>
        <w:t>מה אנחנו עושים היום? אנחנו מחסלים את פרויקט ה"מרכבה". עשרות מפעלים בארץ מתפרנסים מפרויקט ה"מרכבה". לא רק ה"מרכבה", אלא גם מפעלים מתוחכמים מהטכנ</w:t>
      </w:r>
      <w:r>
        <w:rPr>
          <w:rFonts w:hint="cs"/>
          <w:rtl/>
        </w:rPr>
        <w:t xml:space="preserve">ולוגיה המובילה בעולם. למעלה מ-20,000 איש במעגלים השונים מתפרנסים  מפרויקט ה"מרכבה". מה אנחנו עושים? סוגרים. מה נעשה עם זה? נשלם יותר קצבאות, כי יהיו יותר מפוטרים. תל"ג יהיה מזה? תפוקה תהיה מזה? - לא. </w:t>
      </w:r>
    </w:p>
    <w:p w14:paraId="7AF70A45" w14:textId="77777777" w:rsidR="00000000" w:rsidRDefault="00903ADA">
      <w:pPr>
        <w:pStyle w:val="a0"/>
        <w:rPr>
          <w:rFonts w:hint="cs"/>
          <w:rtl/>
        </w:rPr>
      </w:pPr>
    </w:p>
    <w:p w14:paraId="7251F48C" w14:textId="77777777" w:rsidR="00000000" w:rsidRDefault="00903ADA">
      <w:pPr>
        <w:pStyle w:val="a0"/>
        <w:rPr>
          <w:rFonts w:hint="cs"/>
          <w:rtl/>
        </w:rPr>
      </w:pPr>
      <w:r>
        <w:rPr>
          <w:rFonts w:hint="cs"/>
          <w:rtl/>
        </w:rPr>
        <w:t>היתה לנו הבוקר ישיבה דחופה בוועדת המדע להצלת מוזיאון ה</w:t>
      </w:r>
      <w:r>
        <w:rPr>
          <w:rFonts w:hint="cs"/>
          <w:rtl/>
        </w:rPr>
        <w:t>מדע. המוזיאון הוא אומנם מוזיאון, אבל בפועל זה מקום מפגש של חרדים, חילונים, עניים ועשירים, משכילים ושאינם משכילים. כולם באים להיפגש עם המדע. נוער שוחר מדע, שמעתם את הביטוי הזה? עוד מעט לא יהיה, כי אין גרוש שם. המוזיאון הולך להיסגר, כי מדינת ישראל תומכת במוז</w:t>
      </w:r>
      <w:r>
        <w:rPr>
          <w:rFonts w:hint="cs"/>
          <w:rtl/>
        </w:rPr>
        <w:t xml:space="preserve">יאון יקר זה ב-13% בלבד מהתקציב שלו. לא נשמע כדבר הזה בכל העולם. </w:t>
      </w:r>
    </w:p>
    <w:p w14:paraId="4D1F85E3" w14:textId="77777777" w:rsidR="00000000" w:rsidRDefault="00903ADA">
      <w:pPr>
        <w:pStyle w:val="a0"/>
        <w:rPr>
          <w:rFonts w:hint="cs"/>
          <w:rtl/>
        </w:rPr>
      </w:pPr>
    </w:p>
    <w:p w14:paraId="4D602603" w14:textId="77777777" w:rsidR="00000000" w:rsidRDefault="00903ADA">
      <w:pPr>
        <w:pStyle w:val="a0"/>
        <w:rPr>
          <w:rFonts w:hint="cs"/>
          <w:rtl/>
        </w:rPr>
      </w:pPr>
      <w:r>
        <w:rPr>
          <w:rFonts w:hint="cs"/>
          <w:rtl/>
        </w:rPr>
        <w:t>אני אקצר, כי זמני תם. אני רוצה שתדעו שהתקציב המוצע היום יגרום לצעירים שלנו, דווקא למשכילים, דווקא לחזקים, לעזוב אותנו. הם לא יהיו פה מחר.</w:t>
      </w:r>
    </w:p>
    <w:p w14:paraId="7C9F250A" w14:textId="77777777" w:rsidR="00000000" w:rsidRDefault="00903ADA">
      <w:pPr>
        <w:pStyle w:val="a0"/>
        <w:rPr>
          <w:rFonts w:hint="cs"/>
          <w:rtl/>
        </w:rPr>
      </w:pPr>
    </w:p>
    <w:p w14:paraId="005CFCAE" w14:textId="77777777" w:rsidR="00000000" w:rsidRDefault="00903ADA">
      <w:pPr>
        <w:pStyle w:val="af0"/>
        <w:outlineLvl w:val="0"/>
        <w:rPr>
          <w:rtl/>
        </w:rPr>
      </w:pPr>
      <w:r>
        <w:rPr>
          <w:rFonts w:hint="eastAsia"/>
          <w:rtl/>
        </w:rPr>
        <w:t>אורית</w:t>
      </w:r>
      <w:r>
        <w:rPr>
          <w:rtl/>
        </w:rPr>
        <w:t xml:space="preserve"> נוקד (העבודה-מימד):</w:t>
      </w:r>
    </w:p>
    <w:p w14:paraId="0A563F0F" w14:textId="77777777" w:rsidR="00000000" w:rsidRDefault="00903ADA">
      <w:pPr>
        <w:pStyle w:val="a0"/>
        <w:rPr>
          <w:rFonts w:hint="cs"/>
          <w:rtl/>
        </w:rPr>
      </w:pPr>
    </w:p>
    <w:p w14:paraId="29BDDD7F" w14:textId="77777777" w:rsidR="00000000" w:rsidRDefault="00903ADA">
      <w:pPr>
        <w:pStyle w:val="a0"/>
        <w:outlineLvl w:val="0"/>
        <w:rPr>
          <w:rFonts w:hint="cs"/>
          <w:rtl/>
        </w:rPr>
      </w:pPr>
      <w:r>
        <w:rPr>
          <w:rFonts w:hint="cs"/>
          <w:rtl/>
        </w:rPr>
        <w:t>את תצביעי בעד?</w:t>
      </w:r>
    </w:p>
    <w:p w14:paraId="73E71815" w14:textId="77777777" w:rsidR="00000000" w:rsidRDefault="00903ADA">
      <w:pPr>
        <w:pStyle w:val="a0"/>
        <w:rPr>
          <w:rFonts w:hint="cs"/>
          <w:rtl/>
        </w:rPr>
      </w:pPr>
    </w:p>
    <w:p w14:paraId="0393CF1D" w14:textId="77777777" w:rsidR="00000000" w:rsidRDefault="00903ADA">
      <w:pPr>
        <w:pStyle w:val="-"/>
        <w:outlineLvl w:val="0"/>
        <w:rPr>
          <w:rtl/>
        </w:rPr>
      </w:pPr>
      <w:bookmarkStart w:id="74" w:name="FS000001047T05_11_2003_11_39_13"/>
      <w:bookmarkStart w:id="75" w:name="FS000001047T05_11_2003_11_39_19C"/>
      <w:bookmarkEnd w:id="74"/>
      <w:bookmarkEnd w:id="75"/>
      <w:r>
        <w:rPr>
          <w:rtl/>
        </w:rPr>
        <w:t>מל פוליש</w:t>
      </w:r>
      <w:r>
        <w:rPr>
          <w:rtl/>
        </w:rPr>
        <w:t>וק-בלוך (שינוי):</w:t>
      </w:r>
    </w:p>
    <w:p w14:paraId="587D2F93" w14:textId="77777777" w:rsidR="00000000" w:rsidRDefault="00903ADA">
      <w:pPr>
        <w:pStyle w:val="a0"/>
        <w:rPr>
          <w:rtl/>
        </w:rPr>
      </w:pPr>
    </w:p>
    <w:p w14:paraId="55970267" w14:textId="77777777" w:rsidR="00000000" w:rsidRDefault="00903ADA">
      <w:pPr>
        <w:pStyle w:val="a0"/>
        <w:outlineLvl w:val="0"/>
        <w:rPr>
          <w:rFonts w:hint="cs"/>
          <w:rtl/>
        </w:rPr>
      </w:pPr>
      <w:r>
        <w:rPr>
          <w:rFonts w:hint="cs"/>
          <w:rtl/>
        </w:rPr>
        <w:t xml:space="preserve">לשאלתך אני אגיע, אל תדאגי. </w:t>
      </w:r>
    </w:p>
    <w:p w14:paraId="1D4407C1" w14:textId="77777777" w:rsidR="00000000" w:rsidRDefault="00903ADA">
      <w:pPr>
        <w:pStyle w:val="a0"/>
        <w:rPr>
          <w:rFonts w:hint="cs"/>
          <w:rtl/>
        </w:rPr>
      </w:pPr>
    </w:p>
    <w:p w14:paraId="55EA44E3" w14:textId="77777777" w:rsidR="00000000" w:rsidRDefault="00903ADA">
      <w:pPr>
        <w:pStyle w:val="af1"/>
        <w:outlineLvl w:val="0"/>
        <w:rPr>
          <w:rtl/>
        </w:rPr>
      </w:pPr>
      <w:r>
        <w:rPr>
          <w:rtl/>
        </w:rPr>
        <w:t>היו"ר ראובן ריבלין:</w:t>
      </w:r>
    </w:p>
    <w:p w14:paraId="1761A723" w14:textId="77777777" w:rsidR="00000000" w:rsidRDefault="00903ADA">
      <w:pPr>
        <w:pStyle w:val="a0"/>
        <w:rPr>
          <w:rtl/>
        </w:rPr>
      </w:pPr>
    </w:p>
    <w:p w14:paraId="1855A80F" w14:textId="77777777" w:rsidR="00000000" w:rsidRDefault="00903ADA">
      <w:pPr>
        <w:pStyle w:val="a0"/>
        <w:outlineLvl w:val="0"/>
        <w:rPr>
          <w:rFonts w:hint="cs"/>
          <w:rtl/>
        </w:rPr>
      </w:pPr>
      <w:r>
        <w:rPr>
          <w:rFonts w:hint="cs"/>
          <w:rtl/>
        </w:rPr>
        <w:t xml:space="preserve">לא, אולי בהזדמנות אחרת. </w:t>
      </w:r>
    </w:p>
    <w:p w14:paraId="291CFFB9" w14:textId="77777777" w:rsidR="00000000" w:rsidRDefault="00903ADA">
      <w:pPr>
        <w:pStyle w:val="a0"/>
        <w:rPr>
          <w:rFonts w:hint="cs"/>
          <w:rtl/>
        </w:rPr>
      </w:pPr>
    </w:p>
    <w:p w14:paraId="588B1F7E" w14:textId="77777777" w:rsidR="00000000" w:rsidRDefault="00903ADA">
      <w:pPr>
        <w:pStyle w:val="-"/>
        <w:outlineLvl w:val="0"/>
        <w:rPr>
          <w:rtl/>
        </w:rPr>
      </w:pPr>
      <w:bookmarkStart w:id="76" w:name="FS000001047T05_11_2003_11_39_29C"/>
      <w:bookmarkEnd w:id="76"/>
      <w:r>
        <w:rPr>
          <w:rtl/>
        </w:rPr>
        <w:t>מל פולישוק-בלוך (שינוי):</w:t>
      </w:r>
    </w:p>
    <w:p w14:paraId="6C4402F5" w14:textId="77777777" w:rsidR="00000000" w:rsidRDefault="00903ADA">
      <w:pPr>
        <w:pStyle w:val="a0"/>
        <w:rPr>
          <w:rtl/>
        </w:rPr>
      </w:pPr>
    </w:p>
    <w:p w14:paraId="08325736" w14:textId="77777777" w:rsidR="00000000" w:rsidRDefault="00903ADA">
      <w:pPr>
        <w:pStyle w:val="a0"/>
        <w:outlineLvl w:val="0"/>
        <w:rPr>
          <w:rFonts w:hint="cs"/>
          <w:rtl/>
        </w:rPr>
      </w:pPr>
      <w:r>
        <w:rPr>
          <w:rFonts w:hint="cs"/>
          <w:rtl/>
        </w:rPr>
        <w:t xml:space="preserve">לא, זאת הנקודה הכי חשובה. </w:t>
      </w:r>
    </w:p>
    <w:p w14:paraId="0E485CCE" w14:textId="77777777" w:rsidR="00000000" w:rsidRDefault="00903ADA">
      <w:pPr>
        <w:pStyle w:val="af1"/>
        <w:outlineLvl w:val="0"/>
        <w:rPr>
          <w:rtl/>
        </w:rPr>
      </w:pPr>
    </w:p>
    <w:p w14:paraId="091D086E" w14:textId="77777777" w:rsidR="00000000" w:rsidRDefault="00903ADA">
      <w:pPr>
        <w:pStyle w:val="af1"/>
        <w:outlineLvl w:val="0"/>
        <w:rPr>
          <w:rtl/>
        </w:rPr>
      </w:pPr>
      <w:r>
        <w:rPr>
          <w:rtl/>
        </w:rPr>
        <w:t>היו"ר ראובן ריבלין:</w:t>
      </w:r>
    </w:p>
    <w:p w14:paraId="39D92347" w14:textId="77777777" w:rsidR="00000000" w:rsidRDefault="00903ADA">
      <w:pPr>
        <w:pStyle w:val="a0"/>
        <w:rPr>
          <w:rtl/>
        </w:rPr>
      </w:pPr>
    </w:p>
    <w:p w14:paraId="5A2B20ED" w14:textId="77777777" w:rsidR="00000000" w:rsidRDefault="00903ADA">
      <w:pPr>
        <w:pStyle w:val="a0"/>
        <w:outlineLvl w:val="0"/>
        <w:rPr>
          <w:rFonts w:hint="cs"/>
          <w:rtl/>
        </w:rPr>
      </w:pPr>
      <w:r>
        <w:rPr>
          <w:rFonts w:hint="cs"/>
          <w:rtl/>
        </w:rPr>
        <w:t xml:space="preserve">אם היא הכי חשובה, היית צריכה להתחיל אתה. אני מאוד מצטער, הזמן תם. </w:t>
      </w:r>
    </w:p>
    <w:p w14:paraId="439AFE89" w14:textId="77777777" w:rsidR="00000000" w:rsidRDefault="00903ADA">
      <w:pPr>
        <w:pStyle w:val="a0"/>
        <w:rPr>
          <w:rFonts w:hint="cs"/>
          <w:rtl/>
        </w:rPr>
      </w:pPr>
    </w:p>
    <w:p w14:paraId="2C23B0D4" w14:textId="77777777" w:rsidR="00000000" w:rsidRDefault="00903ADA">
      <w:pPr>
        <w:pStyle w:val="-"/>
        <w:outlineLvl w:val="0"/>
        <w:rPr>
          <w:rtl/>
        </w:rPr>
      </w:pPr>
      <w:bookmarkStart w:id="77" w:name="FS000001047T05_11_2003_11_39_50C"/>
      <w:bookmarkEnd w:id="77"/>
      <w:r>
        <w:rPr>
          <w:rtl/>
        </w:rPr>
        <w:t>מל פולישוק-בלוך (שי</w:t>
      </w:r>
      <w:r>
        <w:rPr>
          <w:rtl/>
        </w:rPr>
        <w:t>נוי):</w:t>
      </w:r>
    </w:p>
    <w:p w14:paraId="70436D6F" w14:textId="77777777" w:rsidR="00000000" w:rsidRDefault="00903ADA">
      <w:pPr>
        <w:pStyle w:val="a0"/>
        <w:rPr>
          <w:rtl/>
        </w:rPr>
      </w:pPr>
    </w:p>
    <w:p w14:paraId="65CA32E8" w14:textId="77777777" w:rsidR="00000000" w:rsidRDefault="00903ADA">
      <w:pPr>
        <w:pStyle w:val="a0"/>
        <w:rPr>
          <w:rFonts w:hint="cs"/>
          <w:rtl/>
        </w:rPr>
      </w:pPr>
      <w:r>
        <w:rPr>
          <w:rFonts w:hint="cs"/>
          <w:rtl/>
        </w:rPr>
        <w:t>אני מסיימת בחצי דקה. אני לא אספר לכם מה היה אתמול בישיבת ועדת הכלכלה וועדת המדע והטכנולוגיה עם אלישע ינאי. כולנו משתגעים, במלה אחת, משתגעים, כי כל אחד מהמומחים, משר האוצר, משרי התמ"ת, המדע, כל מי שרק תדברו אתו יגיד שאנחנו צודקים, זאת הדרך לצמיחה כלכ</w:t>
      </w:r>
      <w:r>
        <w:rPr>
          <w:rFonts w:hint="cs"/>
          <w:rtl/>
        </w:rPr>
        <w:t xml:space="preserve">לית. מה עושים? הפוך. אני לא מבינה את זה. </w:t>
      </w:r>
    </w:p>
    <w:p w14:paraId="190FEA97" w14:textId="77777777" w:rsidR="00000000" w:rsidRDefault="00903ADA">
      <w:pPr>
        <w:pStyle w:val="a0"/>
        <w:rPr>
          <w:rFonts w:hint="cs"/>
          <w:rtl/>
        </w:rPr>
      </w:pPr>
    </w:p>
    <w:p w14:paraId="12A76372" w14:textId="77777777" w:rsidR="00000000" w:rsidRDefault="00903ADA">
      <w:pPr>
        <w:pStyle w:val="a0"/>
        <w:rPr>
          <w:rFonts w:hint="cs"/>
          <w:rtl/>
        </w:rPr>
      </w:pPr>
      <w:r>
        <w:rPr>
          <w:rFonts w:hint="cs"/>
          <w:rtl/>
        </w:rPr>
        <w:t xml:space="preserve">לשאלתך, אורית, אני אומרת כאן מעל במת הכנסת </w:t>
      </w:r>
      <w:r>
        <w:rPr>
          <w:rtl/>
        </w:rPr>
        <w:t>–</w:t>
      </w:r>
      <w:r>
        <w:rPr>
          <w:rFonts w:hint="cs"/>
          <w:rtl/>
        </w:rPr>
        <w:t xml:space="preserve"> אני עכשיו אצביע כמובן בעד, ונעביר את הצעת התקציב, אבל יש חודשיים לתקן את המעוות, ואם לא יתקנו את זה ולא יביאו כאן תקציב שיביא לצמיחה כלכלית אמיתית, אני אצביע באמת נגד. </w:t>
      </w:r>
    </w:p>
    <w:p w14:paraId="3A9ED5EB" w14:textId="77777777" w:rsidR="00000000" w:rsidRDefault="00903ADA">
      <w:pPr>
        <w:pStyle w:val="a0"/>
        <w:rPr>
          <w:rFonts w:hint="cs"/>
          <w:rtl/>
        </w:rPr>
      </w:pPr>
    </w:p>
    <w:p w14:paraId="7A81797A" w14:textId="77777777" w:rsidR="00000000" w:rsidRDefault="00903ADA">
      <w:pPr>
        <w:pStyle w:val="af1"/>
        <w:rPr>
          <w:rtl/>
        </w:rPr>
      </w:pPr>
      <w:r>
        <w:rPr>
          <w:rtl/>
        </w:rPr>
        <w:t>היו"ר ראובן ריבלין:</w:t>
      </w:r>
    </w:p>
    <w:p w14:paraId="541E26BE" w14:textId="77777777" w:rsidR="00000000" w:rsidRDefault="00903ADA">
      <w:pPr>
        <w:pStyle w:val="a0"/>
        <w:rPr>
          <w:rtl/>
        </w:rPr>
      </w:pPr>
    </w:p>
    <w:p w14:paraId="23C136BE" w14:textId="77777777" w:rsidR="00000000" w:rsidRDefault="00903ADA">
      <w:pPr>
        <w:pStyle w:val="a0"/>
        <w:rPr>
          <w:rFonts w:hint="cs"/>
          <w:rtl/>
        </w:rPr>
      </w:pPr>
      <w:r>
        <w:rPr>
          <w:rFonts w:hint="cs"/>
          <w:rtl/>
        </w:rPr>
        <w:t xml:space="preserve">אני יכול רק לומר לך שנושא התעשיות הצבאיות, שיידון בוועדת המשנה של ועדת החוץ והביטחון שבראשותו של חבר הכנסת וסגן שר הביטחון לשעבר ושר לאחר מכן בממשלות ישראל, אצל חבר הכנסת סנה, גם יידון כנראה עם ראש הממשלה. </w:t>
      </w:r>
    </w:p>
    <w:p w14:paraId="465DEA32" w14:textId="77777777" w:rsidR="00000000" w:rsidRDefault="00903ADA">
      <w:pPr>
        <w:pStyle w:val="a0"/>
        <w:rPr>
          <w:rFonts w:hint="cs"/>
          <w:rtl/>
        </w:rPr>
      </w:pPr>
    </w:p>
    <w:p w14:paraId="1BEE4B78" w14:textId="77777777" w:rsidR="00000000" w:rsidRDefault="00903ADA">
      <w:pPr>
        <w:pStyle w:val="-"/>
        <w:rPr>
          <w:rtl/>
        </w:rPr>
      </w:pPr>
      <w:bookmarkStart w:id="78" w:name="FS000001047T05_11_2003_11_47_26C"/>
      <w:bookmarkEnd w:id="78"/>
      <w:r>
        <w:rPr>
          <w:rtl/>
        </w:rPr>
        <w:t>מל פולישוק-בלוך (שינוי):</w:t>
      </w:r>
    </w:p>
    <w:p w14:paraId="1FD20320" w14:textId="77777777" w:rsidR="00000000" w:rsidRDefault="00903ADA">
      <w:pPr>
        <w:pStyle w:val="a0"/>
        <w:rPr>
          <w:rtl/>
        </w:rPr>
      </w:pPr>
    </w:p>
    <w:p w14:paraId="56CEB5DF" w14:textId="77777777" w:rsidR="00000000" w:rsidRDefault="00903ADA">
      <w:pPr>
        <w:pStyle w:val="a0"/>
        <w:rPr>
          <w:rFonts w:hint="cs"/>
          <w:rtl/>
        </w:rPr>
      </w:pPr>
      <w:r>
        <w:rPr>
          <w:rFonts w:hint="cs"/>
          <w:rtl/>
        </w:rPr>
        <w:t xml:space="preserve">אז כדאי לעשות את זה בהקדם. </w:t>
      </w:r>
    </w:p>
    <w:p w14:paraId="5323FE48" w14:textId="77777777" w:rsidR="00000000" w:rsidRDefault="00903ADA">
      <w:pPr>
        <w:pStyle w:val="a0"/>
        <w:rPr>
          <w:rFonts w:hint="cs"/>
          <w:rtl/>
        </w:rPr>
      </w:pPr>
    </w:p>
    <w:p w14:paraId="26DEFAEE" w14:textId="77777777" w:rsidR="00000000" w:rsidRDefault="00903ADA">
      <w:pPr>
        <w:pStyle w:val="af1"/>
        <w:rPr>
          <w:rtl/>
        </w:rPr>
      </w:pPr>
      <w:r>
        <w:rPr>
          <w:rtl/>
        </w:rPr>
        <w:t>היו"ר ראובן ריבלין:</w:t>
      </w:r>
    </w:p>
    <w:p w14:paraId="534D5014" w14:textId="77777777" w:rsidR="00000000" w:rsidRDefault="00903ADA">
      <w:pPr>
        <w:pStyle w:val="a0"/>
        <w:rPr>
          <w:rtl/>
        </w:rPr>
      </w:pPr>
    </w:p>
    <w:p w14:paraId="58060461" w14:textId="77777777" w:rsidR="00000000" w:rsidRDefault="00903ADA">
      <w:pPr>
        <w:pStyle w:val="a0"/>
        <w:rPr>
          <w:rFonts w:hint="cs"/>
          <w:rtl/>
        </w:rPr>
      </w:pPr>
      <w:r>
        <w:rPr>
          <w:rFonts w:hint="cs"/>
          <w:rtl/>
        </w:rPr>
        <w:t xml:space="preserve">אני רק נתתי לך אינפורמציה, כי כנראה הממשלה וסנה כיוונו לדעת גדולות, וזה מה שרציתי לומר. </w:t>
      </w:r>
    </w:p>
    <w:p w14:paraId="79E2D367" w14:textId="77777777" w:rsidR="00000000" w:rsidRDefault="00903ADA">
      <w:pPr>
        <w:pStyle w:val="a0"/>
        <w:rPr>
          <w:rFonts w:hint="cs"/>
          <w:rtl/>
        </w:rPr>
      </w:pPr>
    </w:p>
    <w:p w14:paraId="0DD51247" w14:textId="77777777" w:rsidR="00000000" w:rsidRDefault="00903ADA">
      <w:pPr>
        <w:pStyle w:val="a0"/>
        <w:rPr>
          <w:rFonts w:hint="cs"/>
          <w:rtl/>
        </w:rPr>
      </w:pPr>
      <w:r>
        <w:rPr>
          <w:rFonts w:hint="cs"/>
          <w:rtl/>
        </w:rPr>
        <w:t xml:space="preserve">חבר הכנסת טלב אלסאנע, ואחריו - חבר הכנסת דוד לוי, אשר מתחלף עם חברת הכנסת אתי לבני. היא תהיה מס' 19 וחבר הכנסת דוד </w:t>
      </w:r>
      <w:r>
        <w:rPr>
          <w:rFonts w:hint="cs"/>
          <w:rtl/>
        </w:rPr>
        <w:t xml:space="preserve">לוי יהיה מס' 7. </w:t>
      </w:r>
    </w:p>
    <w:p w14:paraId="422AEB02" w14:textId="77777777" w:rsidR="00000000" w:rsidRDefault="00903ADA">
      <w:pPr>
        <w:pStyle w:val="a0"/>
        <w:rPr>
          <w:rFonts w:hint="cs"/>
          <w:rtl/>
        </w:rPr>
      </w:pPr>
    </w:p>
    <w:p w14:paraId="038694EE" w14:textId="77777777" w:rsidR="00000000" w:rsidRDefault="00903ADA">
      <w:pPr>
        <w:pStyle w:val="a"/>
        <w:rPr>
          <w:rtl/>
        </w:rPr>
      </w:pPr>
      <w:bookmarkStart w:id="79" w:name="FS000000549T05_11_2003_11_48_23"/>
      <w:bookmarkStart w:id="80" w:name="_Toc61852259"/>
      <w:bookmarkEnd w:id="79"/>
      <w:r>
        <w:rPr>
          <w:rFonts w:hint="eastAsia"/>
          <w:rtl/>
        </w:rPr>
        <w:t>טלב</w:t>
      </w:r>
      <w:r>
        <w:rPr>
          <w:rtl/>
        </w:rPr>
        <w:t xml:space="preserve"> אלסאנע (רע"ם):</w:t>
      </w:r>
      <w:bookmarkEnd w:id="80"/>
    </w:p>
    <w:p w14:paraId="5D0C22D6" w14:textId="77777777" w:rsidR="00000000" w:rsidRDefault="00903ADA">
      <w:pPr>
        <w:pStyle w:val="a0"/>
        <w:rPr>
          <w:rFonts w:hint="cs"/>
          <w:rtl/>
        </w:rPr>
      </w:pPr>
    </w:p>
    <w:p w14:paraId="35A1444F" w14:textId="77777777" w:rsidR="00000000" w:rsidRDefault="00903ADA">
      <w:pPr>
        <w:pStyle w:val="a0"/>
        <w:rPr>
          <w:rFonts w:hint="cs"/>
          <w:rtl/>
        </w:rPr>
      </w:pPr>
      <w:r>
        <w:rPr>
          <w:rFonts w:hint="cs"/>
          <w:rtl/>
        </w:rPr>
        <w:t>אדוני היושב-ראש, חברי הכנסת, אדוני היושב-ראש, אתה יודע מהו סך כל תקציב המדינה? כמו שרשום כאן -  254 מיליארד שקלים.</w:t>
      </w:r>
    </w:p>
    <w:p w14:paraId="06C65901" w14:textId="77777777" w:rsidR="00000000" w:rsidRDefault="00903ADA">
      <w:pPr>
        <w:pStyle w:val="a0"/>
        <w:rPr>
          <w:rFonts w:hint="cs"/>
          <w:rtl/>
        </w:rPr>
      </w:pPr>
    </w:p>
    <w:p w14:paraId="025127BA" w14:textId="77777777" w:rsidR="00000000" w:rsidRDefault="00903ADA">
      <w:pPr>
        <w:pStyle w:val="af1"/>
        <w:rPr>
          <w:rtl/>
        </w:rPr>
      </w:pPr>
      <w:r>
        <w:rPr>
          <w:rtl/>
        </w:rPr>
        <w:t>היו"ר ראובן ריבלין:</w:t>
      </w:r>
    </w:p>
    <w:p w14:paraId="7E6DAC0F" w14:textId="77777777" w:rsidR="00000000" w:rsidRDefault="00903ADA">
      <w:pPr>
        <w:pStyle w:val="a0"/>
        <w:rPr>
          <w:rtl/>
        </w:rPr>
      </w:pPr>
    </w:p>
    <w:p w14:paraId="506EC312" w14:textId="77777777" w:rsidR="00000000" w:rsidRDefault="00903ADA">
      <w:pPr>
        <w:pStyle w:val="a0"/>
        <w:rPr>
          <w:rFonts w:hint="cs"/>
          <w:rtl/>
        </w:rPr>
      </w:pPr>
      <w:r>
        <w:rPr>
          <w:rFonts w:hint="cs"/>
          <w:rtl/>
        </w:rPr>
        <w:t xml:space="preserve">253 ועוד כמה מאות מיליונים. </w:t>
      </w:r>
    </w:p>
    <w:p w14:paraId="443E719D" w14:textId="77777777" w:rsidR="00000000" w:rsidRDefault="00903ADA">
      <w:pPr>
        <w:pStyle w:val="-"/>
        <w:rPr>
          <w:rtl/>
        </w:rPr>
      </w:pPr>
      <w:bookmarkStart w:id="81" w:name="FS000000549T05_11_2003_11_49_32C"/>
      <w:bookmarkEnd w:id="81"/>
      <w:r>
        <w:rPr>
          <w:rtl/>
        </w:rPr>
        <w:t>טלב אלסאנע (רע"ם):</w:t>
      </w:r>
    </w:p>
    <w:p w14:paraId="2A997957" w14:textId="77777777" w:rsidR="00000000" w:rsidRDefault="00903ADA">
      <w:pPr>
        <w:pStyle w:val="a0"/>
        <w:rPr>
          <w:rtl/>
        </w:rPr>
      </w:pPr>
    </w:p>
    <w:p w14:paraId="5CD0C842" w14:textId="77777777" w:rsidR="00000000" w:rsidRDefault="00903ADA">
      <w:pPr>
        <w:pStyle w:val="a0"/>
        <w:rPr>
          <w:rFonts w:hint="cs"/>
          <w:rtl/>
        </w:rPr>
      </w:pPr>
      <w:r>
        <w:rPr>
          <w:rFonts w:hint="cs"/>
          <w:rtl/>
        </w:rPr>
        <w:t>כן, אבל אם היו מחלקים את הסכום ה</w:t>
      </w:r>
      <w:r>
        <w:rPr>
          <w:rFonts w:hint="cs"/>
          <w:rtl/>
        </w:rPr>
        <w:t>זה לכל אזרח ואזרח במדינת ישראל, בוודאי היה אפשר לפתור הרבה בעיות. השאלה היא לא לגבי הסכום, אלא לגבי סדר העדיפויות, החלוקה והקצאת המשאבים. לדעתי, סדר העדיפויות הלקוי הוא אשר גורם לבעיה הקשה שממנה סובלות השכבות השונות, גם מבחינת האפשרות להתייחס באופן רציני ל</w:t>
      </w:r>
      <w:r>
        <w:rPr>
          <w:rFonts w:hint="cs"/>
          <w:rtl/>
        </w:rPr>
        <w:t>סוגיה ולנושא כל כך רציני, כשמביאים את הקופסה הזאת עם כל התקציבים של משרדי הממשלה השונים. מישהו מעלה על דעתו, שבתוך כמה ימים אפשר לעבור על כל דף ודף בספרים האלה?</w:t>
      </w:r>
    </w:p>
    <w:p w14:paraId="509F7B05" w14:textId="77777777" w:rsidR="00000000" w:rsidRDefault="00903ADA">
      <w:pPr>
        <w:pStyle w:val="a0"/>
        <w:rPr>
          <w:rFonts w:hint="cs"/>
          <w:rtl/>
        </w:rPr>
      </w:pPr>
    </w:p>
    <w:p w14:paraId="113F5000" w14:textId="77777777" w:rsidR="00000000" w:rsidRDefault="00903ADA">
      <w:pPr>
        <w:pStyle w:val="af0"/>
        <w:rPr>
          <w:rtl/>
        </w:rPr>
      </w:pPr>
      <w:r>
        <w:rPr>
          <w:rFonts w:hint="eastAsia"/>
          <w:rtl/>
        </w:rPr>
        <w:t>שר</w:t>
      </w:r>
      <w:r>
        <w:rPr>
          <w:rtl/>
        </w:rPr>
        <w:t xml:space="preserve"> הפנים אברהם פורז:</w:t>
      </w:r>
    </w:p>
    <w:p w14:paraId="44ECDA07" w14:textId="77777777" w:rsidR="00000000" w:rsidRDefault="00903ADA">
      <w:pPr>
        <w:pStyle w:val="a0"/>
        <w:rPr>
          <w:rFonts w:hint="cs"/>
          <w:rtl/>
        </w:rPr>
      </w:pPr>
    </w:p>
    <w:p w14:paraId="4D752A11" w14:textId="77777777" w:rsidR="00000000" w:rsidRDefault="00903ADA">
      <w:pPr>
        <w:pStyle w:val="a0"/>
        <w:rPr>
          <w:rFonts w:hint="cs"/>
          <w:rtl/>
        </w:rPr>
      </w:pPr>
      <w:r>
        <w:rPr>
          <w:rFonts w:hint="cs"/>
          <w:rtl/>
        </w:rPr>
        <w:t>אתה לא קורא - - -</w:t>
      </w:r>
    </w:p>
    <w:p w14:paraId="22DB9AC1" w14:textId="77777777" w:rsidR="00000000" w:rsidRDefault="00903ADA">
      <w:pPr>
        <w:pStyle w:val="a0"/>
        <w:rPr>
          <w:rFonts w:hint="cs"/>
          <w:rtl/>
        </w:rPr>
      </w:pPr>
    </w:p>
    <w:p w14:paraId="5DCCAA04" w14:textId="77777777" w:rsidR="00000000" w:rsidRDefault="00903ADA">
      <w:pPr>
        <w:pStyle w:val="-"/>
        <w:rPr>
          <w:rtl/>
        </w:rPr>
      </w:pPr>
      <w:bookmarkStart w:id="82" w:name="FS000000549T05_11_2003_11_53_25C"/>
      <w:bookmarkEnd w:id="82"/>
      <w:r>
        <w:rPr>
          <w:rtl/>
        </w:rPr>
        <w:t>טלב אלסאנע (רע"ם):</w:t>
      </w:r>
    </w:p>
    <w:p w14:paraId="0FA3355F" w14:textId="77777777" w:rsidR="00000000" w:rsidRDefault="00903ADA">
      <w:pPr>
        <w:pStyle w:val="a0"/>
        <w:rPr>
          <w:rtl/>
        </w:rPr>
      </w:pPr>
    </w:p>
    <w:p w14:paraId="03432FCB" w14:textId="77777777" w:rsidR="00000000" w:rsidRDefault="00903ADA">
      <w:pPr>
        <w:pStyle w:val="a0"/>
        <w:rPr>
          <w:rFonts w:hint="cs"/>
          <w:rtl/>
        </w:rPr>
      </w:pPr>
      <w:r>
        <w:rPr>
          <w:rFonts w:hint="cs"/>
          <w:rtl/>
        </w:rPr>
        <w:t>אם אנחנו רוצים להתייחס לעצמנו ברצ</w:t>
      </w:r>
      <w:r>
        <w:rPr>
          <w:rFonts w:hint="cs"/>
          <w:rtl/>
        </w:rPr>
        <w:t>ינות - - -</w:t>
      </w:r>
    </w:p>
    <w:p w14:paraId="438D2DA7" w14:textId="77777777" w:rsidR="00000000" w:rsidRDefault="00903ADA">
      <w:pPr>
        <w:pStyle w:val="af0"/>
        <w:rPr>
          <w:rFonts w:hint="cs"/>
          <w:rtl/>
        </w:rPr>
      </w:pPr>
    </w:p>
    <w:p w14:paraId="1A1D2E46" w14:textId="77777777" w:rsidR="00000000" w:rsidRDefault="00903ADA">
      <w:pPr>
        <w:pStyle w:val="af0"/>
        <w:rPr>
          <w:rtl/>
        </w:rPr>
      </w:pPr>
      <w:r>
        <w:rPr>
          <w:rFonts w:hint="eastAsia"/>
          <w:rtl/>
        </w:rPr>
        <w:t>שר</w:t>
      </w:r>
      <w:r>
        <w:rPr>
          <w:rtl/>
        </w:rPr>
        <w:t xml:space="preserve"> הפנים אברהם פורז:</w:t>
      </w:r>
    </w:p>
    <w:p w14:paraId="6C84EC4C" w14:textId="77777777" w:rsidR="00000000" w:rsidRDefault="00903ADA">
      <w:pPr>
        <w:pStyle w:val="a0"/>
        <w:rPr>
          <w:rFonts w:hint="cs"/>
          <w:rtl/>
        </w:rPr>
      </w:pPr>
    </w:p>
    <w:p w14:paraId="426A1AA4" w14:textId="77777777" w:rsidR="00000000" w:rsidRDefault="00903ADA">
      <w:pPr>
        <w:pStyle w:val="a0"/>
        <w:rPr>
          <w:rFonts w:hint="cs"/>
          <w:rtl/>
        </w:rPr>
      </w:pPr>
      <w:r>
        <w:rPr>
          <w:rFonts w:hint="cs"/>
          <w:rtl/>
        </w:rPr>
        <w:t>- - -</w:t>
      </w:r>
    </w:p>
    <w:p w14:paraId="7B8CE94E" w14:textId="77777777" w:rsidR="00000000" w:rsidRDefault="00903ADA">
      <w:pPr>
        <w:pStyle w:val="a0"/>
        <w:rPr>
          <w:rFonts w:hint="cs"/>
          <w:rtl/>
        </w:rPr>
      </w:pPr>
    </w:p>
    <w:p w14:paraId="67DF4C78" w14:textId="77777777" w:rsidR="00000000" w:rsidRDefault="00903ADA">
      <w:pPr>
        <w:pStyle w:val="af1"/>
        <w:rPr>
          <w:rtl/>
        </w:rPr>
      </w:pPr>
      <w:r>
        <w:rPr>
          <w:rtl/>
        </w:rPr>
        <w:t>היו"ר ראובן ריבלין:</w:t>
      </w:r>
    </w:p>
    <w:p w14:paraId="7C859099" w14:textId="77777777" w:rsidR="00000000" w:rsidRDefault="00903ADA">
      <w:pPr>
        <w:pStyle w:val="a0"/>
        <w:rPr>
          <w:rtl/>
        </w:rPr>
      </w:pPr>
    </w:p>
    <w:p w14:paraId="2B094B33" w14:textId="77777777" w:rsidR="00000000" w:rsidRDefault="00903ADA">
      <w:pPr>
        <w:pStyle w:val="a0"/>
        <w:rPr>
          <w:rFonts w:hint="cs"/>
          <w:rtl/>
        </w:rPr>
      </w:pPr>
      <w:r>
        <w:rPr>
          <w:rFonts w:hint="cs"/>
          <w:rtl/>
        </w:rPr>
        <w:t>כבוד השר פורז, גם ידיעה משפטית מחייבת איזה מצב משפטי שמאפשר - - -</w:t>
      </w:r>
    </w:p>
    <w:p w14:paraId="1E96A2B2" w14:textId="77777777" w:rsidR="00000000" w:rsidRDefault="00903ADA">
      <w:pPr>
        <w:pStyle w:val="a0"/>
        <w:rPr>
          <w:rFonts w:hint="cs"/>
          <w:rtl/>
        </w:rPr>
      </w:pPr>
    </w:p>
    <w:p w14:paraId="13EC3EDD" w14:textId="77777777" w:rsidR="00000000" w:rsidRDefault="00903ADA">
      <w:pPr>
        <w:pStyle w:val="af0"/>
        <w:rPr>
          <w:rtl/>
        </w:rPr>
      </w:pPr>
      <w:r>
        <w:rPr>
          <w:rFonts w:hint="eastAsia"/>
          <w:rtl/>
        </w:rPr>
        <w:t>שר</w:t>
      </w:r>
      <w:r>
        <w:rPr>
          <w:rtl/>
        </w:rPr>
        <w:t xml:space="preserve"> הפנים אברהם פורז:</w:t>
      </w:r>
    </w:p>
    <w:p w14:paraId="6934609A" w14:textId="77777777" w:rsidR="00000000" w:rsidRDefault="00903ADA">
      <w:pPr>
        <w:pStyle w:val="a0"/>
        <w:rPr>
          <w:rFonts w:hint="cs"/>
          <w:rtl/>
        </w:rPr>
      </w:pPr>
    </w:p>
    <w:p w14:paraId="196AD641" w14:textId="77777777" w:rsidR="00000000" w:rsidRDefault="00903ADA">
      <w:pPr>
        <w:pStyle w:val="a0"/>
        <w:rPr>
          <w:rFonts w:hint="cs"/>
          <w:rtl/>
        </w:rPr>
      </w:pPr>
      <w:r>
        <w:rPr>
          <w:rFonts w:hint="cs"/>
          <w:rtl/>
        </w:rPr>
        <w:t xml:space="preserve">- - - חזקה  שהוא קרא. </w:t>
      </w:r>
    </w:p>
    <w:p w14:paraId="32AA3B14" w14:textId="77777777" w:rsidR="00000000" w:rsidRDefault="00903ADA">
      <w:pPr>
        <w:pStyle w:val="a0"/>
        <w:rPr>
          <w:rFonts w:hint="cs"/>
          <w:rtl/>
        </w:rPr>
      </w:pPr>
    </w:p>
    <w:p w14:paraId="47A94256" w14:textId="77777777" w:rsidR="00000000" w:rsidRDefault="00903ADA">
      <w:pPr>
        <w:pStyle w:val="af1"/>
        <w:rPr>
          <w:rtl/>
        </w:rPr>
      </w:pPr>
      <w:r>
        <w:rPr>
          <w:rtl/>
        </w:rPr>
        <w:t>היו"ר ראובן ריבלין:</w:t>
      </w:r>
    </w:p>
    <w:p w14:paraId="4362AF70" w14:textId="77777777" w:rsidR="00000000" w:rsidRDefault="00903ADA">
      <w:pPr>
        <w:pStyle w:val="a0"/>
        <w:rPr>
          <w:rtl/>
        </w:rPr>
      </w:pPr>
    </w:p>
    <w:p w14:paraId="3BF13F7E" w14:textId="77777777" w:rsidR="00000000" w:rsidRDefault="00903ADA">
      <w:pPr>
        <w:pStyle w:val="a0"/>
        <w:rPr>
          <w:rFonts w:hint="cs"/>
          <w:rtl/>
        </w:rPr>
      </w:pPr>
      <w:r>
        <w:rPr>
          <w:rFonts w:hint="cs"/>
          <w:rtl/>
        </w:rPr>
        <w:t>אבל החזקה צריכה להיות מבוססת - - -</w:t>
      </w:r>
    </w:p>
    <w:p w14:paraId="311D9C84" w14:textId="77777777" w:rsidR="00000000" w:rsidRDefault="00903ADA">
      <w:pPr>
        <w:pStyle w:val="a0"/>
        <w:rPr>
          <w:rFonts w:hint="cs"/>
          <w:rtl/>
        </w:rPr>
      </w:pPr>
    </w:p>
    <w:p w14:paraId="580A4254" w14:textId="77777777" w:rsidR="00000000" w:rsidRDefault="00903ADA">
      <w:pPr>
        <w:pStyle w:val="-"/>
        <w:rPr>
          <w:rtl/>
        </w:rPr>
      </w:pPr>
      <w:bookmarkStart w:id="83" w:name="FS000000549T05_11_2003_11_54_50C"/>
      <w:bookmarkEnd w:id="83"/>
      <w:r>
        <w:rPr>
          <w:rtl/>
        </w:rPr>
        <w:t>טלב אלסאנע (רע"ם):</w:t>
      </w:r>
    </w:p>
    <w:p w14:paraId="1C9F6A35" w14:textId="77777777" w:rsidR="00000000" w:rsidRDefault="00903ADA">
      <w:pPr>
        <w:pStyle w:val="a0"/>
        <w:rPr>
          <w:rtl/>
        </w:rPr>
      </w:pPr>
    </w:p>
    <w:p w14:paraId="2ABA36FE" w14:textId="77777777" w:rsidR="00000000" w:rsidRDefault="00903ADA">
      <w:pPr>
        <w:pStyle w:val="a0"/>
        <w:rPr>
          <w:rFonts w:hint="cs"/>
          <w:rtl/>
        </w:rPr>
      </w:pPr>
      <w:r>
        <w:rPr>
          <w:rFonts w:hint="cs"/>
          <w:rtl/>
        </w:rPr>
        <w:t xml:space="preserve">הרי </w:t>
      </w:r>
      <w:r>
        <w:rPr>
          <w:rFonts w:hint="cs"/>
          <w:rtl/>
        </w:rPr>
        <w:t xml:space="preserve">גם את החזקה הזאת צריך להעמיד באיזה קנה מידה של סבירות. אפשר לבוא ולומר שאף אחד לא יקרא את זה, אז לא צריך להניח את זה, ולצאת מתוך הנחה שזה נמצא באתר של משרדי הממשלה או של הכנסת באינטרנט, ולא צריך להעמיס את זה על עובדי הכנסת. </w:t>
      </w:r>
    </w:p>
    <w:p w14:paraId="44DC698B" w14:textId="77777777" w:rsidR="00000000" w:rsidRDefault="00903ADA">
      <w:pPr>
        <w:pStyle w:val="af1"/>
        <w:rPr>
          <w:rtl/>
        </w:rPr>
      </w:pPr>
    </w:p>
    <w:p w14:paraId="56C9C6F9" w14:textId="77777777" w:rsidR="00000000" w:rsidRDefault="00903ADA">
      <w:pPr>
        <w:pStyle w:val="af1"/>
        <w:rPr>
          <w:rtl/>
        </w:rPr>
      </w:pPr>
      <w:r>
        <w:rPr>
          <w:rtl/>
        </w:rPr>
        <w:t>היו"ר ראובן ריבלין:</w:t>
      </w:r>
    </w:p>
    <w:p w14:paraId="15E31141" w14:textId="77777777" w:rsidR="00000000" w:rsidRDefault="00903ADA">
      <w:pPr>
        <w:pStyle w:val="a0"/>
        <w:rPr>
          <w:rtl/>
        </w:rPr>
      </w:pPr>
    </w:p>
    <w:p w14:paraId="4319B970" w14:textId="77777777" w:rsidR="00000000" w:rsidRDefault="00903ADA">
      <w:pPr>
        <w:pStyle w:val="a0"/>
        <w:rPr>
          <w:rFonts w:hint="cs"/>
          <w:rtl/>
        </w:rPr>
      </w:pPr>
      <w:r>
        <w:rPr>
          <w:rFonts w:hint="cs"/>
          <w:rtl/>
        </w:rPr>
        <w:t xml:space="preserve">דרך אגב, </w:t>
      </w:r>
      <w:r>
        <w:rPr>
          <w:rFonts w:hint="cs"/>
          <w:rtl/>
        </w:rPr>
        <w:t xml:space="preserve">אנחנו מתכוונים לשקול את האפשרות שיהיה עיתון רשמי באינטרנט וגם הודעות רשמיות של הכנסת. </w:t>
      </w:r>
    </w:p>
    <w:p w14:paraId="4CEBDAD3" w14:textId="77777777" w:rsidR="00000000" w:rsidRDefault="00903ADA">
      <w:pPr>
        <w:pStyle w:val="a0"/>
        <w:rPr>
          <w:rFonts w:hint="cs"/>
          <w:rtl/>
        </w:rPr>
      </w:pPr>
    </w:p>
    <w:p w14:paraId="0F36A207" w14:textId="77777777" w:rsidR="00000000" w:rsidRDefault="00903ADA">
      <w:pPr>
        <w:pStyle w:val="-"/>
        <w:rPr>
          <w:rtl/>
        </w:rPr>
      </w:pPr>
      <w:bookmarkStart w:id="84" w:name="FS000000549T05_11_2003_11_56_28C"/>
      <w:bookmarkEnd w:id="84"/>
      <w:r>
        <w:rPr>
          <w:rtl/>
        </w:rPr>
        <w:t>טלב אלסאנע (רע"ם):</w:t>
      </w:r>
    </w:p>
    <w:p w14:paraId="3DF2A40F" w14:textId="77777777" w:rsidR="00000000" w:rsidRDefault="00903ADA">
      <w:pPr>
        <w:pStyle w:val="a0"/>
        <w:rPr>
          <w:rtl/>
        </w:rPr>
      </w:pPr>
    </w:p>
    <w:p w14:paraId="208CB229" w14:textId="77777777" w:rsidR="00000000" w:rsidRDefault="00903ADA">
      <w:pPr>
        <w:pStyle w:val="a0"/>
        <w:rPr>
          <w:rFonts w:hint="cs"/>
          <w:rtl/>
        </w:rPr>
      </w:pPr>
      <w:r>
        <w:rPr>
          <w:rFonts w:hint="cs"/>
          <w:rtl/>
        </w:rPr>
        <w:t>ואז נחסוך מעובדי הכנסת שיעמיסו - - -</w:t>
      </w:r>
    </w:p>
    <w:p w14:paraId="509B9926" w14:textId="77777777" w:rsidR="00000000" w:rsidRDefault="00903ADA">
      <w:pPr>
        <w:pStyle w:val="a0"/>
        <w:rPr>
          <w:rFonts w:hint="cs"/>
          <w:rtl/>
        </w:rPr>
      </w:pPr>
    </w:p>
    <w:p w14:paraId="7C4F20DD" w14:textId="77777777" w:rsidR="00000000" w:rsidRDefault="00903ADA">
      <w:pPr>
        <w:pStyle w:val="af1"/>
        <w:rPr>
          <w:rtl/>
        </w:rPr>
      </w:pPr>
      <w:r>
        <w:rPr>
          <w:rtl/>
        </w:rPr>
        <w:t>היו"ר ראובן ריבלין:</w:t>
      </w:r>
    </w:p>
    <w:p w14:paraId="02ACCB3B" w14:textId="77777777" w:rsidR="00000000" w:rsidRDefault="00903ADA">
      <w:pPr>
        <w:pStyle w:val="a0"/>
        <w:rPr>
          <w:rtl/>
        </w:rPr>
      </w:pPr>
    </w:p>
    <w:p w14:paraId="39FD3D2C" w14:textId="77777777" w:rsidR="00000000" w:rsidRDefault="00903ADA">
      <w:pPr>
        <w:pStyle w:val="a0"/>
        <w:rPr>
          <w:rFonts w:hint="cs"/>
          <w:rtl/>
        </w:rPr>
      </w:pPr>
      <w:r>
        <w:rPr>
          <w:rFonts w:hint="cs"/>
          <w:rtl/>
        </w:rPr>
        <w:t xml:space="preserve">זה יגיע אליך הביתה הרבה יותר מהר. בבקשה, אדוני, עכשיו אדוני ממשיך על חשבונו. </w:t>
      </w:r>
    </w:p>
    <w:p w14:paraId="4320974E" w14:textId="77777777" w:rsidR="00000000" w:rsidRDefault="00903ADA">
      <w:pPr>
        <w:pStyle w:val="a0"/>
        <w:rPr>
          <w:rFonts w:hint="cs"/>
          <w:rtl/>
        </w:rPr>
      </w:pPr>
    </w:p>
    <w:p w14:paraId="54595F68" w14:textId="77777777" w:rsidR="00000000" w:rsidRDefault="00903ADA">
      <w:pPr>
        <w:pStyle w:val="-"/>
        <w:rPr>
          <w:rtl/>
        </w:rPr>
      </w:pPr>
      <w:bookmarkStart w:id="85" w:name="FS000000549T05_11_2003_11_57_18C"/>
      <w:bookmarkEnd w:id="85"/>
      <w:r>
        <w:rPr>
          <w:rtl/>
        </w:rPr>
        <w:t>טלב אלסאנע</w:t>
      </w:r>
      <w:r>
        <w:rPr>
          <w:rtl/>
        </w:rPr>
        <w:t xml:space="preserve"> (רע"ם):</w:t>
      </w:r>
    </w:p>
    <w:p w14:paraId="03ADEAFB" w14:textId="77777777" w:rsidR="00000000" w:rsidRDefault="00903ADA">
      <w:pPr>
        <w:pStyle w:val="a0"/>
        <w:rPr>
          <w:rtl/>
        </w:rPr>
      </w:pPr>
    </w:p>
    <w:p w14:paraId="421C5CA0" w14:textId="77777777" w:rsidR="00000000" w:rsidRDefault="00903ADA">
      <w:pPr>
        <w:pStyle w:val="a0"/>
        <w:rPr>
          <w:rFonts w:hint="cs"/>
          <w:rtl/>
        </w:rPr>
      </w:pPr>
      <w:r>
        <w:rPr>
          <w:rFonts w:hint="cs"/>
          <w:rtl/>
        </w:rPr>
        <w:t xml:space="preserve">הדבר הנוסף </w:t>
      </w:r>
      <w:r>
        <w:rPr>
          <w:rtl/>
        </w:rPr>
        <w:t>–</w:t>
      </w:r>
      <w:r>
        <w:rPr>
          <w:rFonts w:hint="cs"/>
          <w:rtl/>
        </w:rPr>
        <w:t xml:space="preserve"> יש פה הרבה גזירות, והרי כל משרד ממשלתי מחייב גם דיון בפני עצמו. בנוסף הם מביאים גם את חוק ההסדרים, וזה משנה הרבה חוקים שנחקקו, או מעכב אותם, או מקפיא אותם או מקצץ אותם, וזה עובר כלאחר יד, בלי לקיים דיון מעמיק באותם חוקים שמשנים אותם.</w:t>
      </w:r>
      <w:r>
        <w:rPr>
          <w:rFonts w:hint="cs"/>
          <w:rtl/>
        </w:rPr>
        <w:t xml:space="preserve"> </w:t>
      </w:r>
    </w:p>
    <w:p w14:paraId="551A3DDD" w14:textId="77777777" w:rsidR="00000000" w:rsidRDefault="00903ADA">
      <w:pPr>
        <w:pStyle w:val="a0"/>
        <w:rPr>
          <w:rFonts w:hint="cs"/>
          <w:rtl/>
        </w:rPr>
      </w:pPr>
    </w:p>
    <w:p w14:paraId="6AC43C05" w14:textId="77777777" w:rsidR="00000000" w:rsidRDefault="00903ADA">
      <w:pPr>
        <w:pStyle w:val="a0"/>
        <w:rPr>
          <w:rFonts w:hint="cs"/>
          <w:rtl/>
        </w:rPr>
      </w:pPr>
      <w:r>
        <w:rPr>
          <w:rFonts w:hint="cs"/>
          <w:rtl/>
        </w:rPr>
        <w:t>אדוני היושב-ראש, לדעתי הדבר החמור ביותר שאפשר לראות אותו בחוק התקציב המונח בפנינו הוא המשך הגישה הפוליטית להקצאת התקציבים, כאשר יש תקציב לגדר הפרדה, שאני לא יודע בין מי למי היא תפריד, כי היא איננה פותרת שום בעיה, גם על-פי הדברים שנאמרים על-ידי גורמי הבי</w:t>
      </w:r>
      <w:r>
        <w:rPr>
          <w:rFonts w:hint="cs"/>
          <w:rtl/>
        </w:rPr>
        <w:t xml:space="preserve">טחון, כי כתוצאה מגדר ההפרדה הזאת הפלסטינים יהיו משני צדי הגדר וגם הישראלים יהיו משני הצדדים של הגדר. אם הישראלים היו כאן והפלסטינים שם והיו מקימים גדר בין שניהם, מילא. </w:t>
      </w:r>
    </w:p>
    <w:p w14:paraId="053F8BDF" w14:textId="77777777" w:rsidR="00000000" w:rsidRDefault="00903ADA">
      <w:pPr>
        <w:pStyle w:val="a0"/>
        <w:rPr>
          <w:rFonts w:hint="cs"/>
          <w:rtl/>
        </w:rPr>
      </w:pPr>
    </w:p>
    <w:p w14:paraId="71E5ADD2" w14:textId="77777777" w:rsidR="00000000" w:rsidRDefault="00903ADA">
      <w:pPr>
        <w:pStyle w:val="af1"/>
        <w:rPr>
          <w:rtl/>
        </w:rPr>
      </w:pPr>
      <w:r>
        <w:rPr>
          <w:rtl/>
        </w:rPr>
        <w:t>היו"ר ראובן ריבלין:</w:t>
      </w:r>
    </w:p>
    <w:p w14:paraId="134A39E4" w14:textId="77777777" w:rsidR="00000000" w:rsidRDefault="00903ADA">
      <w:pPr>
        <w:pStyle w:val="a0"/>
        <w:rPr>
          <w:rtl/>
        </w:rPr>
      </w:pPr>
    </w:p>
    <w:p w14:paraId="219BA92F" w14:textId="77777777" w:rsidR="00000000" w:rsidRDefault="00903ADA">
      <w:pPr>
        <w:pStyle w:val="a0"/>
        <w:rPr>
          <w:rFonts w:hint="cs"/>
          <w:rtl/>
        </w:rPr>
      </w:pPr>
      <w:r>
        <w:rPr>
          <w:rFonts w:hint="cs"/>
          <w:rtl/>
        </w:rPr>
        <w:t>נדמה לי שהטלפון מצלצל בכיס שלך, חבר הכנסת טלב אלסאנע. זה על השולח</w:t>
      </w:r>
      <w:r>
        <w:rPr>
          <w:rFonts w:hint="cs"/>
          <w:rtl/>
        </w:rPr>
        <w:t>ן שלך. חבר הכנסת ואסל טאהא, בקשה לי אליך, לכבות את הטלפון שלו, אבל לא להצביע במקומו.</w:t>
      </w:r>
    </w:p>
    <w:p w14:paraId="6BB6433E" w14:textId="77777777" w:rsidR="00000000" w:rsidRDefault="00903ADA">
      <w:pPr>
        <w:pStyle w:val="a0"/>
        <w:rPr>
          <w:rFonts w:hint="cs"/>
          <w:rtl/>
        </w:rPr>
      </w:pPr>
    </w:p>
    <w:p w14:paraId="4A3E9330" w14:textId="77777777" w:rsidR="00000000" w:rsidRDefault="00903ADA">
      <w:pPr>
        <w:pStyle w:val="af0"/>
        <w:rPr>
          <w:rtl/>
        </w:rPr>
      </w:pPr>
      <w:r>
        <w:rPr>
          <w:rFonts w:hint="eastAsia"/>
          <w:rtl/>
        </w:rPr>
        <w:t>ואסל</w:t>
      </w:r>
      <w:r>
        <w:rPr>
          <w:rtl/>
        </w:rPr>
        <w:t xml:space="preserve"> טאהא (בל"ד):</w:t>
      </w:r>
    </w:p>
    <w:p w14:paraId="5DA18768" w14:textId="77777777" w:rsidR="00000000" w:rsidRDefault="00903ADA">
      <w:pPr>
        <w:pStyle w:val="a0"/>
        <w:rPr>
          <w:rFonts w:hint="cs"/>
          <w:rtl/>
        </w:rPr>
      </w:pPr>
    </w:p>
    <w:p w14:paraId="18D47AFF" w14:textId="77777777" w:rsidR="00000000" w:rsidRDefault="00903ADA">
      <w:pPr>
        <w:pStyle w:val="a0"/>
        <w:rPr>
          <w:rFonts w:hint="cs"/>
          <w:rtl/>
        </w:rPr>
      </w:pPr>
      <w:r>
        <w:rPr>
          <w:rFonts w:hint="cs"/>
          <w:rtl/>
        </w:rPr>
        <w:t xml:space="preserve">לא הצבעתי </w:t>
      </w:r>
      <w:r>
        <w:rPr>
          <w:rtl/>
        </w:rPr>
        <w:t>–</w:t>
      </w:r>
      <w:r>
        <w:rPr>
          <w:rFonts w:hint="cs"/>
          <w:rtl/>
        </w:rPr>
        <w:t xml:space="preserve"> יצאתי זכאי. </w:t>
      </w:r>
    </w:p>
    <w:p w14:paraId="2A7F56CA" w14:textId="77777777" w:rsidR="00000000" w:rsidRDefault="00903ADA">
      <w:pPr>
        <w:pStyle w:val="a0"/>
        <w:rPr>
          <w:rFonts w:hint="cs"/>
          <w:rtl/>
        </w:rPr>
      </w:pPr>
    </w:p>
    <w:p w14:paraId="7231482A" w14:textId="77777777" w:rsidR="00000000" w:rsidRDefault="00903ADA">
      <w:pPr>
        <w:pStyle w:val="af1"/>
        <w:rPr>
          <w:rtl/>
        </w:rPr>
      </w:pPr>
      <w:r>
        <w:rPr>
          <w:rtl/>
        </w:rPr>
        <w:t>היו"ר ראובן ריבלין:</w:t>
      </w:r>
    </w:p>
    <w:p w14:paraId="67AA69B8" w14:textId="77777777" w:rsidR="00000000" w:rsidRDefault="00903ADA">
      <w:pPr>
        <w:pStyle w:val="a0"/>
        <w:rPr>
          <w:rtl/>
        </w:rPr>
      </w:pPr>
    </w:p>
    <w:p w14:paraId="0FA6986E" w14:textId="77777777" w:rsidR="00000000" w:rsidRDefault="00903ADA">
      <w:pPr>
        <w:pStyle w:val="a0"/>
        <w:rPr>
          <w:rFonts w:hint="cs"/>
          <w:rtl/>
        </w:rPr>
      </w:pPr>
      <w:r>
        <w:rPr>
          <w:rFonts w:hint="cs"/>
          <w:rtl/>
        </w:rPr>
        <w:t xml:space="preserve">אני יודע. </w:t>
      </w:r>
    </w:p>
    <w:p w14:paraId="05326C9C" w14:textId="77777777" w:rsidR="00000000" w:rsidRDefault="00903ADA">
      <w:pPr>
        <w:pStyle w:val="a0"/>
        <w:rPr>
          <w:rFonts w:hint="cs"/>
          <w:rtl/>
        </w:rPr>
      </w:pPr>
    </w:p>
    <w:p w14:paraId="7A7D5C6F" w14:textId="77777777" w:rsidR="00000000" w:rsidRDefault="00903ADA">
      <w:pPr>
        <w:pStyle w:val="-"/>
        <w:rPr>
          <w:rtl/>
        </w:rPr>
      </w:pPr>
      <w:bookmarkStart w:id="86" w:name="FS000000549T05_11_2003_12_02_16C"/>
      <w:bookmarkEnd w:id="86"/>
      <w:r>
        <w:rPr>
          <w:rtl/>
        </w:rPr>
        <w:t>טלב אלסאנע (רע"ם):</w:t>
      </w:r>
    </w:p>
    <w:p w14:paraId="364FFE45" w14:textId="77777777" w:rsidR="00000000" w:rsidRDefault="00903ADA">
      <w:pPr>
        <w:pStyle w:val="a0"/>
        <w:rPr>
          <w:rtl/>
        </w:rPr>
      </w:pPr>
    </w:p>
    <w:p w14:paraId="35DA5EEE" w14:textId="77777777" w:rsidR="00000000" w:rsidRDefault="00903ADA">
      <w:pPr>
        <w:pStyle w:val="a0"/>
        <w:rPr>
          <w:rFonts w:hint="cs"/>
          <w:rtl/>
        </w:rPr>
      </w:pPr>
      <w:r>
        <w:rPr>
          <w:rFonts w:hint="cs"/>
          <w:rtl/>
        </w:rPr>
        <w:t>מתוך ניסיון, אנחנו יודעים היום מה קרה באירופה. אחרי שתי מלחמות ומיליונים</w:t>
      </w:r>
      <w:r>
        <w:rPr>
          <w:rFonts w:hint="cs"/>
          <w:rtl/>
        </w:rPr>
        <w:t xml:space="preserve"> של הרוגים, הגיעו למסקנה שלא רק שמורידים חומות, אלא גם מורידים גבולות. לא צריך גבולות. אין צורך אפילו במטבע לאומי, אין צורך אפילו בפספורט, וכאן, במדינת ישראל, חוזרים לאחור וחושבים שהפתרון הוא להקים את החומות ואת הגדרות ולהשקיע מיליארדים במקום להשקיע אותם ב</w:t>
      </w:r>
      <w:r>
        <w:rPr>
          <w:rFonts w:hint="cs"/>
          <w:rtl/>
        </w:rPr>
        <w:t xml:space="preserve">אזרחים ובתושבים. </w:t>
      </w:r>
    </w:p>
    <w:p w14:paraId="15789D57" w14:textId="77777777" w:rsidR="00000000" w:rsidRDefault="00903ADA">
      <w:pPr>
        <w:pStyle w:val="a0"/>
        <w:rPr>
          <w:rFonts w:hint="cs"/>
          <w:rtl/>
        </w:rPr>
      </w:pPr>
    </w:p>
    <w:p w14:paraId="4F38D404" w14:textId="77777777" w:rsidR="00000000" w:rsidRDefault="00903ADA">
      <w:pPr>
        <w:pStyle w:val="a0"/>
        <w:rPr>
          <w:rFonts w:hint="cs"/>
          <w:rtl/>
        </w:rPr>
      </w:pPr>
      <w:r>
        <w:rPr>
          <w:rFonts w:hint="cs"/>
          <w:rtl/>
        </w:rPr>
        <w:t>הרי בסופו של דבר ברור שהפתרון הוא אך ורק דרך הידברות והסכם שלום. הסכם השלום הוא אשר ייתן גם ביטחון לישראל, אבל גם ביטחון לפלסטינים, כי סוגיית הביטחון אינה מנת חלקו של צד אחד, אלא שני הצדדים שואפים ומעוניינים שהביטחון האישי והקולקטיבי שלה</w:t>
      </w:r>
      <w:r>
        <w:rPr>
          <w:rFonts w:hint="cs"/>
          <w:rtl/>
        </w:rPr>
        <w:t xml:space="preserve">ם יישמר. אבל הביטחון, אדוני היושב-ראש, גם יביא לשגשוג חברתי ולשגשוג כלכלי, ובדבר הזה מדינת ישראל התנסתה בתקופתו של רבין, זיכרונו לברכה, עם חתימת הסכמי אוסלו. </w:t>
      </w:r>
    </w:p>
    <w:p w14:paraId="522A8D3F" w14:textId="77777777" w:rsidR="00000000" w:rsidRDefault="00903ADA">
      <w:pPr>
        <w:pStyle w:val="a0"/>
        <w:rPr>
          <w:rFonts w:hint="cs"/>
          <w:rtl/>
        </w:rPr>
      </w:pPr>
    </w:p>
    <w:p w14:paraId="45798407" w14:textId="77777777" w:rsidR="00000000" w:rsidRDefault="00903ADA">
      <w:pPr>
        <w:pStyle w:val="a0"/>
        <w:rPr>
          <w:rFonts w:hint="cs"/>
          <w:rtl/>
        </w:rPr>
      </w:pPr>
      <w:r>
        <w:rPr>
          <w:rFonts w:hint="cs"/>
          <w:rtl/>
        </w:rPr>
        <w:t>מה שניתן לומר לגבי התקציב הזה זה שהוא תקציב אכזרי, והוא מתייחס לכל הקורבנות של מדיניות הממשלה כא</w:t>
      </w:r>
      <w:r>
        <w:rPr>
          <w:rFonts w:hint="cs"/>
          <w:rtl/>
        </w:rPr>
        <w:t>ל פושעים. הרי כולנו יודעים שמובטל הוא קורבן, קורבן של מדיניות כלכלית מקולקלת ומקוללת, שהפכה אותו למובטל. עני הוא קורבן של אותה מדיניות שלא נתנה לו שוויון הזדמנויות. אבל הגישה כאן של שר האוצר היא שאלה לא קורבנות, אלא הם פושעים שצריך להתאכזר אליהם, להתעלל בה</w:t>
      </w:r>
      <w:r>
        <w:rPr>
          <w:rFonts w:hint="cs"/>
          <w:rtl/>
        </w:rPr>
        <w:t>ם, לקצץ בתקציבים שלהם. הוא אומר להם, תצאו לעבוד, אבל איפה הם יעבדו? קודם כול צריך לספק מקומות עבודה, ואחר כך להגיד להם, תצאו לעבוד.</w:t>
      </w:r>
    </w:p>
    <w:p w14:paraId="61CAC7B9" w14:textId="77777777" w:rsidR="00000000" w:rsidRDefault="00903ADA">
      <w:pPr>
        <w:pStyle w:val="a0"/>
        <w:rPr>
          <w:rFonts w:hint="cs"/>
          <w:rtl/>
        </w:rPr>
      </w:pPr>
    </w:p>
    <w:p w14:paraId="3B5CF37A" w14:textId="77777777" w:rsidR="00000000" w:rsidRDefault="00903ADA">
      <w:pPr>
        <w:pStyle w:val="a0"/>
        <w:rPr>
          <w:rFonts w:hint="cs"/>
          <w:rtl/>
        </w:rPr>
      </w:pPr>
      <w:r>
        <w:rPr>
          <w:rFonts w:hint="cs"/>
          <w:rtl/>
        </w:rPr>
        <w:t xml:space="preserve">מדי חודש, כשמפרסמים את הנתונים של הלשכה המרכזית לסטטיסטיקה, או מדי שנה, כאשר מפרסמים את הנתונים של המוסד לביטוח לאומי לגבי </w:t>
      </w:r>
      <w:r>
        <w:rPr>
          <w:rFonts w:hint="cs"/>
          <w:rtl/>
        </w:rPr>
        <w:t xml:space="preserve">מספר הילדים שחיים מתחת לקו העוני, קו הבושה, כולנו מזדעזעים, אבל מה בסופו של דבר? הכול חולף והמספר הולך וגדל, ולא במקרה. זו תוצאה של מדיניות מכוונת, כאילו שמי שמותר לו לחיות במדינה הזאת זה רק אותם עשירים. מי שיש לו כסף </w:t>
      </w:r>
      <w:r>
        <w:rPr>
          <w:rtl/>
        </w:rPr>
        <w:t>–</w:t>
      </w:r>
      <w:r>
        <w:rPr>
          <w:rFonts w:hint="cs"/>
          <w:rtl/>
        </w:rPr>
        <w:t xml:space="preserve"> מותר לו, מי שאין לו </w:t>
      </w:r>
      <w:r>
        <w:rPr>
          <w:rtl/>
        </w:rPr>
        <w:t>–</w:t>
      </w:r>
      <w:r>
        <w:rPr>
          <w:rFonts w:hint="cs"/>
          <w:rtl/>
        </w:rPr>
        <w:t xml:space="preserve"> זה פשע שצריך ל</w:t>
      </w:r>
      <w:r>
        <w:rPr>
          <w:rFonts w:hint="cs"/>
          <w:rtl/>
        </w:rPr>
        <w:t xml:space="preserve">העניש אותו בגללו, אסור לו להמשיך לחיות. לכן, גישה כזאת היא גישה מאוד מסוכנת וחמורה. </w:t>
      </w:r>
    </w:p>
    <w:p w14:paraId="77F55F0A" w14:textId="77777777" w:rsidR="00000000" w:rsidRDefault="00903ADA">
      <w:pPr>
        <w:pStyle w:val="a0"/>
        <w:rPr>
          <w:rFonts w:hint="cs"/>
          <w:rtl/>
        </w:rPr>
      </w:pPr>
    </w:p>
    <w:p w14:paraId="1B4C0D07" w14:textId="77777777" w:rsidR="00000000" w:rsidRDefault="00903ADA">
      <w:pPr>
        <w:pStyle w:val="a0"/>
        <w:rPr>
          <w:rFonts w:hint="cs"/>
          <w:rtl/>
        </w:rPr>
      </w:pPr>
      <w:r>
        <w:rPr>
          <w:rFonts w:hint="cs"/>
          <w:rtl/>
        </w:rPr>
        <w:t xml:space="preserve">כוחה של מדינה לא נמדד במספר המטוסים או המסוקים שיש לה, אלא גם בחוסן החברתי שלה, ולדעתי הדבר הזה הולך ונשמט, והתעודה לקבורת הגישה החברתית ומדיניות הרווחה היא ספר התקציבים </w:t>
      </w:r>
      <w:r>
        <w:rPr>
          <w:rFonts w:hint="cs"/>
          <w:rtl/>
        </w:rPr>
        <w:t xml:space="preserve">המונח בפנינו, ולכן אי-אפשר להגיד שאפשר להצביע. מי שיש לו רגש חברתי, ולו המועט ביותר, לא יכול לתמוך בחוק זה ולהרים יד בעדו. </w:t>
      </w:r>
    </w:p>
    <w:p w14:paraId="4F9C8BE6" w14:textId="77777777" w:rsidR="00000000" w:rsidRDefault="00903ADA">
      <w:pPr>
        <w:pStyle w:val="a0"/>
        <w:rPr>
          <w:rFonts w:hint="cs"/>
          <w:rtl/>
        </w:rPr>
      </w:pPr>
    </w:p>
    <w:p w14:paraId="43AFE5E6" w14:textId="77777777" w:rsidR="00000000" w:rsidRDefault="00903ADA">
      <w:pPr>
        <w:pStyle w:val="a0"/>
        <w:rPr>
          <w:rFonts w:hint="cs"/>
          <w:rtl/>
        </w:rPr>
      </w:pPr>
      <w:r>
        <w:rPr>
          <w:rFonts w:hint="cs"/>
          <w:rtl/>
        </w:rPr>
        <w:t xml:space="preserve">הדבר הנוסף שרציתי להתייחס אליו, הדבר האחרון </w:t>
      </w:r>
      <w:r>
        <w:rPr>
          <w:rtl/>
        </w:rPr>
        <w:t>–</w:t>
      </w:r>
      <w:r>
        <w:rPr>
          <w:rFonts w:hint="cs"/>
          <w:rtl/>
        </w:rPr>
        <w:t xml:space="preserve"> זה שבכל פעם שיש ממשלה חדשה, עולה על הדוכן הזה ראש הממשלה ומבשר: סוף-סוף הגיע העידן לש</w:t>
      </w:r>
      <w:r>
        <w:rPr>
          <w:rFonts w:hint="cs"/>
          <w:rtl/>
        </w:rPr>
        <w:t>וויוניות בתוך החברה הישראלית, הממשלה תנהג באופן שוויוני כלפי אזרחיה, ללא הבדל דת, לאום, גזע,  וכל הדברים היפים. אבל, במבחן המציאות, מבחן המעשים, ממשיכים באותה מדיניות מפלה. אנחנו רואים שגם הממשלה הזאת דוגלת באותה גישה, כאשר מעל הדוכן הזה הודיע ראש הממשלה ש</w:t>
      </w:r>
      <w:r>
        <w:rPr>
          <w:rFonts w:hint="cs"/>
          <w:rtl/>
        </w:rPr>
        <w:t>הוא הולך לפתוח דף חדש עם הציבור הערבי, אבל המצב של אותה אוכלוסייה ערבית רק נהיה יותר קשה ויותר חמור, ואני לא רוצה לדבר אתך על נושאים - - -</w:t>
      </w:r>
    </w:p>
    <w:p w14:paraId="4E137F3F" w14:textId="77777777" w:rsidR="00000000" w:rsidRDefault="00903ADA">
      <w:pPr>
        <w:pStyle w:val="a0"/>
        <w:rPr>
          <w:rFonts w:hint="cs"/>
          <w:rtl/>
        </w:rPr>
      </w:pPr>
    </w:p>
    <w:p w14:paraId="5D0573CB" w14:textId="77777777" w:rsidR="00000000" w:rsidRDefault="00903ADA">
      <w:pPr>
        <w:pStyle w:val="af0"/>
        <w:rPr>
          <w:rtl/>
        </w:rPr>
      </w:pPr>
      <w:r>
        <w:rPr>
          <w:rFonts w:hint="eastAsia"/>
          <w:rtl/>
        </w:rPr>
        <w:t>אחמד</w:t>
      </w:r>
      <w:r>
        <w:rPr>
          <w:rtl/>
        </w:rPr>
        <w:t xml:space="preserve"> טיבי (חד"ש-תע"ל):</w:t>
      </w:r>
    </w:p>
    <w:p w14:paraId="35381FC5" w14:textId="77777777" w:rsidR="00000000" w:rsidRDefault="00903ADA">
      <w:pPr>
        <w:pStyle w:val="a0"/>
        <w:rPr>
          <w:rFonts w:hint="cs"/>
          <w:rtl/>
        </w:rPr>
      </w:pPr>
    </w:p>
    <w:p w14:paraId="4527870E" w14:textId="77777777" w:rsidR="00000000" w:rsidRDefault="00903ADA">
      <w:pPr>
        <w:pStyle w:val="a0"/>
        <w:rPr>
          <w:rFonts w:hint="cs"/>
          <w:rtl/>
        </w:rPr>
      </w:pPr>
      <w:r>
        <w:rPr>
          <w:rFonts w:hint="cs"/>
          <w:rtl/>
        </w:rPr>
        <w:t>- - -</w:t>
      </w:r>
    </w:p>
    <w:p w14:paraId="187510A9" w14:textId="77777777" w:rsidR="00000000" w:rsidRDefault="00903ADA">
      <w:pPr>
        <w:pStyle w:val="af1"/>
        <w:rPr>
          <w:rFonts w:hint="cs"/>
          <w:rtl/>
        </w:rPr>
      </w:pPr>
    </w:p>
    <w:p w14:paraId="5E0CDE70" w14:textId="77777777" w:rsidR="00000000" w:rsidRDefault="00903ADA">
      <w:pPr>
        <w:pStyle w:val="af1"/>
        <w:rPr>
          <w:rtl/>
        </w:rPr>
      </w:pPr>
      <w:r>
        <w:rPr>
          <w:rtl/>
        </w:rPr>
        <w:t>היו"ר ראובן ריבלין:</w:t>
      </w:r>
    </w:p>
    <w:p w14:paraId="2EBE4D9F" w14:textId="77777777" w:rsidR="00000000" w:rsidRDefault="00903ADA">
      <w:pPr>
        <w:pStyle w:val="a0"/>
        <w:rPr>
          <w:rtl/>
        </w:rPr>
      </w:pPr>
    </w:p>
    <w:p w14:paraId="55B4ABEB" w14:textId="77777777" w:rsidR="00000000" w:rsidRDefault="00903ADA">
      <w:pPr>
        <w:pStyle w:val="a0"/>
        <w:rPr>
          <w:rFonts w:hint="cs"/>
          <w:rtl/>
        </w:rPr>
      </w:pPr>
      <w:r>
        <w:rPr>
          <w:rFonts w:hint="cs"/>
          <w:rtl/>
        </w:rPr>
        <w:t xml:space="preserve">לא, אתה לא יכול, כי הסתיים הזמן. </w:t>
      </w:r>
    </w:p>
    <w:p w14:paraId="0F344A70" w14:textId="77777777" w:rsidR="00000000" w:rsidRDefault="00903ADA">
      <w:pPr>
        <w:pStyle w:val="a0"/>
        <w:rPr>
          <w:rFonts w:hint="cs"/>
          <w:rtl/>
        </w:rPr>
      </w:pPr>
    </w:p>
    <w:p w14:paraId="64186C06" w14:textId="77777777" w:rsidR="00000000" w:rsidRDefault="00903ADA">
      <w:pPr>
        <w:pStyle w:val="-"/>
        <w:rPr>
          <w:rtl/>
        </w:rPr>
      </w:pPr>
      <w:bookmarkStart w:id="87" w:name="FS000000549T05_11_2003_11_26_10C"/>
      <w:bookmarkEnd w:id="87"/>
      <w:r>
        <w:rPr>
          <w:rtl/>
        </w:rPr>
        <w:t>טלב אלסאנע (רע"ם):</w:t>
      </w:r>
    </w:p>
    <w:p w14:paraId="17F50B02" w14:textId="77777777" w:rsidR="00000000" w:rsidRDefault="00903ADA">
      <w:pPr>
        <w:pStyle w:val="a0"/>
        <w:rPr>
          <w:rtl/>
        </w:rPr>
      </w:pPr>
    </w:p>
    <w:p w14:paraId="2EB403A0" w14:textId="77777777" w:rsidR="00000000" w:rsidRDefault="00903ADA">
      <w:pPr>
        <w:pStyle w:val="a0"/>
        <w:rPr>
          <w:rFonts w:hint="cs"/>
          <w:rtl/>
        </w:rPr>
      </w:pPr>
      <w:r>
        <w:rPr>
          <w:rFonts w:hint="cs"/>
          <w:rtl/>
        </w:rPr>
        <w:t>- - - אני</w:t>
      </w:r>
      <w:r>
        <w:rPr>
          <w:rFonts w:hint="cs"/>
          <w:rtl/>
        </w:rPr>
        <w:t xml:space="preserve"> רוצה להתייחס לנושאים שעולים כסף, חבר הכנסת טיבי. העניין של תוכניות המיתאר הוא לא סוגיה שעולה. הקצאה תקציבית - - -</w:t>
      </w:r>
    </w:p>
    <w:p w14:paraId="4AFBD7EF" w14:textId="77777777" w:rsidR="00000000" w:rsidRDefault="00903ADA">
      <w:pPr>
        <w:pStyle w:val="a0"/>
        <w:rPr>
          <w:rFonts w:hint="cs"/>
          <w:rtl/>
        </w:rPr>
      </w:pPr>
    </w:p>
    <w:p w14:paraId="3A97B840" w14:textId="77777777" w:rsidR="00000000" w:rsidRDefault="00903ADA">
      <w:pPr>
        <w:pStyle w:val="af0"/>
        <w:rPr>
          <w:rtl/>
        </w:rPr>
      </w:pPr>
      <w:r>
        <w:rPr>
          <w:rFonts w:hint="eastAsia"/>
          <w:rtl/>
        </w:rPr>
        <w:t>אחמד</w:t>
      </w:r>
      <w:r>
        <w:rPr>
          <w:rtl/>
        </w:rPr>
        <w:t xml:space="preserve"> טיבי (חד"ש-תע"ל):</w:t>
      </w:r>
    </w:p>
    <w:p w14:paraId="69845394" w14:textId="77777777" w:rsidR="00000000" w:rsidRDefault="00903ADA">
      <w:pPr>
        <w:pStyle w:val="a0"/>
        <w:rPr>
          <w:rFonts w:hint="cs"/>
          <w:rtl/>
        </w:rPr>
      </w:pPr>
    </w:p>
    <w:p w14:paraId="148736ED" w14:textId="77777777" w:rsidR="00000000" w:rsidRDefault="00903ADA">
      <w:pPr>
        <w:pStyle w:val="a0"/>
        <w:rPr>
          <w:rFonts w:hint="cs"/>
          <w:rtl/>
        </w:rPr>
      </w:pPr>
      <w:r>
        <w:rPr>
          <w:rFonts w:hint="cs"/>
          <w:rtl/>
        </w:rPr>
        <w:t xml:space="preserve">הרמזור בטייבה. </w:t>
      </w:r>
    </w:p>
    <w:p w14:paraId="2252D3A1" w14:textId="77777777" w:rsidR="00000000" w:rsidRDefault="00903ADA">
      <w:pPr>
        <w:pStyle w:val="a0"/>
        <w:rPr>
          <w:rFonts w:hint="cs"/>
          <w:rtl/>
        </w:rPr>
      </w:pPr>
    </w:p>
    <w:p w14:paraId="5E8D7D6F" w14:textId="77777777" w:rsidR="00000000" w:rsidRDefault="00903ADA">
      <w:pPr>
        <w:pStyle w:val="-"/>
        <w:rPr>
          <w:rtl/>
        </w:rPr>
      </w:pPr>
      <w:bookmarkStart w:id="88" w:name="FS000000549T05_11_2003_11_28_08C"/>
      <w:bookmarkEnd w:id="88"/>
      <w:r>
        <w:rPr>
          <w:rtl/>
        </w:rPr>
        <w:t>טלב אלסאנע (רע"ם):</w:t>
      </w:r>
    </w:p>
    <w:p w14:paraId="75120322" w14:textId="77777777" w:rsidR="00000000" w:rsidRDefault="00903ADA">
      <w:pPr>
        <w:pStyle w:val="a0"/>
        <w:rPr>
          <w:rtl/>
        </w:rPr>
      </w:pPr>
    </w:p>
    <w:p w14:paraId="4F0F1A33" w14:textId="77777777" w:rsidR="00000000" w:rsidRDefault="00903ADA">
      <w:pPr>
        <w:pStyle w:val="a0"/>
        <w:rPr>
          <w:rFonts w:hint="cs"/>
          <w:rtl/>
        </w:rPr>
      </w:pPr>
      <w:r>
        <w:rPr>
          <w:rFonts w:hint="cs"/>
          <w:rtl/>
        </w:rPr>
        <w:t>אותו רמזור בטייבה עולה כסף, אבל עכשיו - שהיושב-ראש יירתם למגבית כדי לפתור את הב</w:t>
      </w:r>
      <w:r>
        <w:rPr>
          <w:rFonts w:hint="cs"/>
          <w:rtl/>
        </w:rPr>
        <w:t xml:space="preserve">עיה. </w:t>
      </w:r>
    </w:p>
    <w:p w14:paraId="116CF145" w14:textId="77777777" w:rsidR="00000000" w:rsidRDefault="00903ADA">
      <w:pPr>
        <w:pStyle w:val="a0"/>
        <w:rPr>
          <w:rFonts w:hint="cs"/>
          <w:rtl/>
        </w:rPr>
      </w:pPr>
    </w:p>
    <w:p w14:paraId="1B709645" w14:textId="77777777" w:rsidR="00000000" w:rsidRDefault="00903ADA">
      <w:pPr>
        <w:pStyle w:val="af0"/>
        <w:rPr>
          <w:rtl/>
        </w:rPr>
      </w:pPr>
      <w:r>
        <w:rPr>
          <w:rFonts w:hint="eastAsia"/>
          <w:rtl/>
        </w:rPr>
        <w:t>אחמד</w:t>
      </w:r>
      <w:r>
        <w:rPr>
          <w:rtl/>
        </w:rPr>
        <w:t xml:space="preserve"> טיבי (חד"ש-תע"ל):</w:t>
      </w:r>
    </w:p>
    <w:p w14:paraId="4941A35E" w14:textId="77777777" w:rsidR="00000000" w:rsidRDefault="00903ADA">
      <w:pPr>
        <w:pStyle w:val="a0"/>
        <w:rPr>
          <w:rFonts w:hint="cs"/>
          <w:rtl/>
        </w:rPr>
      </w:pPr>
    </w:p>
    <w:p w14:paraId="76251FDE" w14:textId="77777777" w:rsidR="00000000" w:rsidRDefault="00903ADA">
      <w:pPr>
        <w:pStyle w:val="a0"/>
        <w:rPr>
          <w:rFonts w:hint="cs"/>
          <w:rtl/>
        </w:rPr>
      </w:pPr>
      <w:r>
        <w:rPr>
          <w:rFonts w:hint="cs"/>
          <w:rtl/>
        </w:rPr>
        <w:t xml:space="preserve">דיברתי עם סנה שלוש פעמים. אין. אין רמזור בטייבה. </w:t>
      </w:r>
    </w:p>
    <w:p w14:paraId="094475DF" w14:textId="77777777" w:rsidR="00000000" w:rsidRDefault="00903ADA">
      <w:pPr>
        <w:pStyle w:val="a0"/>
        <w:rPr>
          <w:rFonts w:hint="cs"/>
          <w:rtl/>
        </w:rPr>
      </w:pPr>
    </w:p>
    <w:p w14:paraId="226AA6FB" w14:textId="77777777" w:rsidR="00000000" w:rsidRDefault="00903ADA">
      <w:pPr>
        <w:pStyle w:val="af1"/>
        <w:rPr>
          <w:rtl/>
        </w:rPr>
      </w:pPr>
      <w:r>
        <w:rPr>
          <w:rtl/>
        </w:rPr>
        <w:t>היו"ר ראובן ריבלין:</w:t>
      </w:r>
    </w:p>
    <w:p w14:paraId="7094C326" w14:textId="77777777" w:rsidR="00000000" w:rsidRDefault="00903ADA">
      <w:pPr>
        <w:pStyle w:val="a0"/>
        <w:rPr>
          <w:rtl/>
        </w:rPr>
      </w:pPr>
    </w:p>
    <w:p w14:paraId="160F6C16" w14:textId="77777777" w:rsidR="00000000" w:rsidRDefault="00903ADA">
      <w:pPr>
        <w:pStyle w:val="a0"/>
        <w:rPr>
          <w:rFonts w:hint="cs"/>
          <w:rtl/>
        </w:rPr>
      </w:pPr>
      <w:r>
        <w:rPr>
          <w:rFonts w:hint="cs"/>
          <w:rtl/>
        </w:rPr>
        <w:t xml:space="preserve">חברי הכנסת המיטיבים לדבר עברית. אני מבקש מאדוני לסיים. </w:t>
      </w:r>
    </w:p>
    <w:p w14:paraId="68B25564" w14:textId="77777777" w:rsidR="00000000" w:rsidRDefault="00903ADA">
      <w:pPr>
        <w:pStyle w:val="a0"/>
        <w:rPr>
          <w:rFonts w:hint="cs"/>
          <w:rtl/>
        </w:rPr>
      </w:pPr>
    </w:p>
    <w:p w14:paraId="1C82CF85" w14:textId="77777777" w:rsidR="00000000" w:rsidRDefault="00903ADA">
      <w:pPr>
        <w:pStyle w:val="-"/>
        <w:rPr>
          <w:rtl/>
        </w:rPr>
      </w:pPr>
      <w:bookmarkStart w:id="89" w:name="FS000000549T05_11_2003_11_32_46C"/>
      <w:bookmarkEnd w:id="89"/>
      <w:r>
        <w:rPr>
          <w:rtl/>
        </w:rPr>
        <w:t>טלב אלסאנע (רע"ם):</w:t>
      </w:r>
    </w:p>
    <w:p w14:paraId="615FF443" w14:textId="77777777" w:rsidR="00000000" w:rsidRDefault="00903ADA">
      <w:pPr>
        <w:pStyle w:val="a0"/>
        <w:rPr>
          <w:rtl/>
        </w:rPr>
      </w:pPr>
    </w:p>
    <w:p w14:paraId="392A8B1A" w14:textId="77777777" w:rsidR="00000000" w:rsidRDefault="00903ADA">
      <w:pPr>
        <w:pStyle w:val="a0"/>
        <w:rPr>
          <w:rFonts w:hint="cs"/>
          <w:rtl/>
        </w:rPr>
      </w:pPr>
      <w:r>
        <w:rPr>
          <w:rFonts w:hint="cs"/>
          <w:rtl/>
        </w:rPr>
        <w:t>תשמע, אם היית מבקש משהו יותר רציני, יכול להיות ששר התחבורה אז, אפרים סנה, הי</w:t>
      </w:r>
      <w:r>
        <w:rPr>
          <w:rFonts w:hint="cs"/>
          <w:rtl/>
        </w:rPr>
        <w:t xml:space="preserve">ה נענה. </w:t>
      </w:r>
    </w:p>
    <w:p w14:paraId="30273957" w14:textId="77777777" w:rsidR="00000000" w:rsidRDefault="00903ADA">
      <w:pPr>
        <w:pStyle w:val="a0"/>
        <w:rPr>
          <w:rFonts w:hint="cs"/>
          <w:rtl/>
        </w:rPr>
      </w:pPr>
    </w:p>
    <w:p w14:paraId="6BCF90B9" w14:textId="77777777" w:rsidR="00000000" w:rsidRDefault="00903ADA">
      <w:pPr>
        <w:pStyle w:val="af0"/>
        <w:rPr>
          <w:rtl/>
        </w:rPr>
      </w:pPr>
      <w:r>
        <w:rPr>
          <w:rFonts w:hint="eastAsia"/>
          <w:rtl/>
        </w:rPr>
        <w:t>יולי</w:t>
      </w:r>
      <w:r>
        <w:rPr>
          <w:rtl/>
        </w:rPr>
        <w:t>-יואל אדלשטיין (הליכוד):</w:t>
      </w:r>
    </w:p>
    <w:p w14:paraId="14F00C69" w14:textId="77777777" w:rsidR="00000000" w:rsidRDefault="00903ADA">
      <w:pPr>
        <w:pStyle w:val="a0"/>
        <w:rPr>
          <w:rFonts w:hint="cs"/>
          <w:rtl/>
        </w:rPr>
      </w:pPr>
    </w:p>
    <w:p w14:paraId="5818CDB8" w14:textId="77777777" w:rsidR="00000000" w:rsidRDefault="00903ADA">
      <w:pPr>
        <w:pStyle w:val="a0"/>
        <w:rPr>
          <w:rFonts w:hint="cs"/>
          <w:rtl/>
        </w:rPr>
      </w:pPr>
      <w:r>
        <w:rPr>
          <w:rFonts w:hint="cs"/>
          <w:rtl/>
        </w:rPr>
        <w:t xml:space="preserve">החברים המרבים לדבר עברית. </w:t>
      </w:r>
    </w:p>
    <w:p w14:paraId="4A98E0D0" w14:textId="77777777" w:rsidR="00000000" w:rsidRDefault="00903ADA">
      <w:pPr>
        <w:pStyle w:val="a0"/>
        <w:rPr>
          <w:rFonts w:hint="cs"/>
          <w:rtl/>
        </w:rPr>
      </w:pPr>
    </w:p>
    <w:p w14:paraId="65F564A6" w14:textId="77777777" w:rsidR="00000000" w:rsidRDefault="00903ADA">
      <w:pPr>
        <w:pStyle w:val="af1"/>
        <w:rPr>
          <w:rtl/>
        </w:rPr>
      </w:pPr>
      <w:r>
        <w:rPr>
          <w:rtl/>
        </w:rPr>
        <w:t>היו"ר ראובן ריבלין:</w:t>
      </w:r>
    </w:p>
    <w:p w14:paraId="12233363" w14:textId="77777777" w:rsidR="00000000" w:rsidRDefault="00903ADA">
      <w:pPr>
        <w:pStyle w:val="a0"/>
        <w:rPr>
          <w:rtl/>
        </w:rPr>
      </w:pPr>
    </w:p>
    <w:p w14:paraId="6B7712D6" w14:textId="77777777" w:rsidR="00000000" w:rsidRDefault="00903ADA">
      <w:pPr>
        <w:pStyle w:val="a0"/>
        <w:rPr>
          <w:rFonts w:hint="cs"/>
          <w:rtl/>
        </w:rPr>
      </w:pPr>
      <w:r>
        <w:rPr>
          <w:rFonts w:hint="cs"/>
          <w:rtl/>
        </w:rPr>
        <w:t>לא המרבים, המיטיבים. הם מיטיבים, מיטיבים. אני הקפדתי על מילותי, כי יש הרבה חברי כנסת יהודים בכנסת, שמבקשים ממני תרגום לעברית פשוטה של הדברים, דברי השבת של חברי הכנסת ט</w:t>
      </w:r>
      <w:r>
        <w:rPr>
          <w:rFonts w:hint="cs"/>
          <w:rtl/>
        </w:rPr>
        <w:t xml:space="preserve">יבי וטלב אלסאנע, שהעברית שלהם מופלאה. </w:t>
      </w:r>
    </w:p>
    <w:p w14:paraId="521A8C95" w14:textId="77777777" w:rsidR="00000000" w:rsidRDefault="00903ADA">
      <w:pPr>
        <w:pStyle w:val="a0"/>
        <w:rPr>
          <w:rFonts w:hint="cs"/>
          <w:rtl/>
        </w:rPr>
      </w:pPr>
    </w:p>
    <w:p w14:paraId="5F901F3F" w14:textId="77777777" w:rsidR="00000000" w:rsidRDefault="00903ADA">
      <w:pPr>
        <w:pStyle w:val="-"/>
        <w:rPr>
          <w:rtl/>
        </w:rPr>
      </w:pPr>
      <w:bookmarkStart w:id="90" w:name="FS000000549T05_11_2003_11_34_26C"/>
      <w:bookmarkEnd w:id="90"/>
      <w:r>
        <w:rPr>
          <w:rtl/>
        </w:rPr>
        <w:t>טלב אלסאנע (רע"ם):</w:t>
      </w:r>
    </w:p>
    <w:p w14:paraId="370B9C0A" w14:textId="77777777" w:rsidR="00000000" w:rsidRDefault="00903ADA">
      <w:pPr>
        <w:pStyle w:val="a0"/>
        <w:rPr>
          <w:rtl/>
        </w:rPr>
      </w:pPr>
    </w:p>
    <w:p w14:paraId="536DF18A" w14:textId="77777777" w:rsidR="00000000" w:rsidRDefault="00903ADA">
      <w:pPr>
        <w:pStyle w:val="a0"/>
        <w:rPr>
          <w:rFonts w:hint="cs"/>
          <w:rtl/>
        </w:rPr>
      </w:pPr>
      <w:r>
        <w:rPr>
          <w:rFonts w:hint="cs"/>
          <w:rtl/>
        </w:rPr>
        <w:t>יש העניין של הכרה ביישובים לא-מוכרים, אדוני היושב-ראש. אתה ביקרת בנגב - - -</w:t>
      </w:r>
    </w:p>
    <w:p w14:paraId="3BD82708" w14:textId="77777777" w:rsidR="00000000" w:rsidRDefault="00903ADA">
      <w:pPr>
        <w:pStyle w:val="a0"/>
        <w:rPr>
          <w:rFonts w:hint="cs"/>
          <w:rtl/>
        </w:rPr>
      </w:pPr>
    </w:p>
    <w:p w14:paraId="6E5E26F5" w14:textId="77777777" w:rsidR="00000000" w:rsidRDefault="00903ADA">
      <w:pPr>
        <w:pStyle w:val="af1"/>
        <w:rPr>
          <w:rtl/>
        </w:rPr>
      </w:pPr>
      <w:r>
        <w:rPr>
          <w:rtl/>
        </w:rPr>
        <w:t>היו"ר ראובן ריבלין:</w:t>
      </w:r>
    </w:p>
    <w:p w14:paraId="2D098907" w14:textId="77777777" w:rsidR="00000000" w:rsidRDefault="00903ADA">
      <w:pPr>
        <w:pStyle w:val="a0"/>
        <w:rPr>
          <w:rtl/>
        </w:rPr>
      </w:pPr>
    </w:p>
    <w:p w14:paraId="61DAAD7A" w14:textId="77777777" w:rsidR="00000000" w:rsidRDefault="00903ADA">
      <w:pPr>
        <w:pStyle w:val="a0"/>
        <w:rPr>
          <w:rFonts w:hint="cs"/>
          <w:rtl/>
        </w:rPr>
      </w:pPr>
      <w:r>
        <w:rPr>
          <w:rFonts w:hint="cs"/>
          <w:rtl/>
        </w:rPr>
        <w:t xml:space="preserve">אני ביקרתי, רק אשמח לדון אתך בנושא הבא, כי אדוני סיים את דבריו, ואני מאוד מודה לו. משפט אחרון. </w:t>
      </w:r>
    </w:p>
    <w:p w14:paraId="1D3E1CA8" w14:textId="77777777" w:rsidR="00000000" w:rsidRDefault="00903ADA">
      <w:pPr>
        <w:pStyle w:val="a0"/>
        <w:rPr>
          <w:rFonts w:hint="cs"/>
          <w:rtl/>
        </w:rPr>
      </w:pPr>
    </w:p>
    <w:p w14:paraId="72DE0BC1" w14:textId="77777777" w:rsidR="00000000" w:rsidRDefault="00903ADA">
      <w:pPr>
        <w:pStyle w:val="-"/>
        <w:rPr>
          <w:rtl/>
        </w:rPr>
      </w:pPr>
      <w:bookmarkStart w:id="91" w:name="FS000000549T05_11_2003_11_35_01C"/>
      <w:bookmarkEnd w:id="91"/>
      <w:r>
        <w:rPr>
          <w:rtl/>
        </w:rPr>
        <w:t>ט</w:t>
      </w:r>
      <w:r>
        <w:rPr>
          <w:rtl/>
        </w:rPr>
        <w:t>לב אלסאנע (רע"ם):</w:t>
      </w:r>
    </w:p>
    <w:p w14:paraId="4B75EA31" w14:textId="77777777" w:rsidR="00000000" w:rsidRDefault="00903ADA">
      <w:pPr>
        <w:pStyle w:val="a0"/>
        <w:rPr>
          <w:rtl/>
        </w:rPr>
      </w:pPr>
    </w:p>
    <w:p w14:paraId="05A6360B" w14:textId="77777777" w:rsidR="00000000" w:rsidRDefault="00903ADA">
      <w:pPr>
        <w:pStyle w:val="a0"/>
        <w:rPr>
          <w:rFonts w:hint="cs"/>
          <w:rtl/>
        </w:rPr>
      </w:pPr>
      <w:r>
        <w:rPr>
          <w:rFonts w:hint="cs"/>
          <w:rtl/>
        </w:rPr>
        <w:t xml:space="preserve">הגיע הזמן  לבשר להם, אדוני, לפחות, שסוף-סוף הם זוכים להכרה. </w:t>
      </w:r>
    </w:p>
    <w:p w14:paraId="5473E81C" w14:textId="77777777" w:rsidR="00000000" w:rsidRDefault="00903ADA">
      <w:pPr>
        <w:pStyle w:val="a0"/>
        <w:rPr>
          <w:rFonts w:hint="cs"/>
          <w:rtl/>
        </w:rPr>
      </w:pPr>
    </w:p>
    <w:p w14:paraId="7D9C6923" w14:textId="77777777" w:rsidR="00000000" w:rsidRDefault="00903ADA">
      <w:pPr>
        <w:pStyle w:val="af1"/>
        <w:rPr>
          <w:rtl/>
        </w:rPr>
      </w:pPr>
      <w:r>
        <w:rPr>
          <w:rtl/>
        </w:rPr>
        <w:t>היו"ר ראובן ריבלין:</w:t>
      </w:r>
    </w:p>
    <w:p w14:paraId="747A644A" w14:textId="77777777" w:rsidR="00000000" w:rsidRDefault="00903ADA">
      <w:pPr>
        <w:pStyle w:val="a0"/>
        <w:rPr>
          <w:rtl/>
        </w:rPr>
      </w:pPr>
    </w:p>
    <w:p w14:paraId="16665F66" w14:textId="77777777" w:rsidR="00000000" w:rsidRDefault="00903ADA">
      <w:pPr>
        <w:pStyle w:val="a0"/>
        <w:rPr>
          <w:rFonts w:hint="cs"/>
          <w:rtl/>
        </w:rPr>
      </w:pPr>
      <w:r>
        <w:rPr>
          <w:rFonts w:hint="cs"/>
          <w:rtl/>
        </w:rPr>
        <w:t xml:space="preserve">אולי יפסיקו להכריז ויתחילו לעשות. אני מאוד מודה. חבר הכנסת דוד לוי, יעלה ויבוא. אחריו </w:t>
      </w:r>
      <w:r>
        <w:rPr>
          <w:rtl/>
        </w:rPr>
        <w:t>–</w:t>
      </w:r>
      <w:r>
        <w:rPr>
          <w:rFonts w:hint="cs"/>
          <w:rtl/>
        </w:rPr>
        <w:t xml:space="preserve"> חבר הכנסת אפרים סנה. חבר הכנסת טלב אלסאנע, כעת חבר הכנסת דוד לוי. </w:t>
      </w:r>
      <w:r>
        <w:rPr>
          <w:rFonts w:hint="cs"/>
          <w:rtl/>
        </w:rPr>
        <w:t xml:space="preserve">נא לא להפריע. </w:t>
      </w:r>
    </w:p>
    <w:p w14:paraId="706690E9" w14:textId="77777777" w:rsidR="00000000" w:rsidRDefault="00903ADA">
      <w:pPr>
        <w:pStyle w:val="a0"/>
        <w:rPr>
          <w:rFonts w:hint="cs"/>
          <w:rtl/>
        </w:rPr>
      </w:pPr>
    </w:p>
    <w:p w14:paraId="29D23814" w14:textId="77777777" w:rsidR="00000000" w:rsidRDefault="00903ADA">
      <w:pPr>
        <w:pStyle w:val="a"/>
        <w:rPr>
          <w:rtl/>
        </w:rPr>
      </w:pPr>
      <w:bookmarkStart w:id="92" w:name="FS000000536T05_11_2003_11_37_44"/>
      <w:bookmarkStart w:id="93" w:name="_Toc61852260"/>
      <w:bookmarkEnd w:id="92"/>
      <w:r>
        <w:rPr>
          <w:rFonts w:hint="eastAsia"/>
          <w:rtl/>
        </w:rPr>
        <w:t>דוד</w:t>
      </w:r>
      <w:r>
        <w:rPr>
          <w:rtl/>
        </w:rPr>
        <w:t xml:space="preserve"> לוי (הליכוד):</w:t>
      </w:r>
      <w:bookmarkEnd w:id="93"/>
    </w:p>
    <w:p w14:paraId="00BE0D71" w14:textId="77777777" w:rsidR="00000000" w:rsidRDefault="00903ADA">
      <w:pPr>
        <w:pStyle w:val="a0"/>
        <w:rPr>
          <w:rFonts w:hint="cs"/>
          <w:rtl/>
        </w:rPr>
      </w:pPr>
    </w:p>
    <w:p w14:paraId="1616680B" w14:textId="77777777" w:rsidR="00000000" w:rsidRDefault="00903ADA">
      <w:pPr>
        <w:pStyle w:val="a0"/>
        <w:rPr>
          <w:rFonts w:hint="cs"/>
          <w:rtl/>
        </w:rPr>
      </w:pPr>
      <w:r>
        <w:rPr>
          <w:rFonts w:hint="cs"/>
          <w:rtl/>
        </w:rPr>
        <w:t xml:space="preserve">אדוני היושב-ראש, חברי הכנסת, בכל הדיונים שהיו בבית הזה בענייני תקציב, מדי פעם בפעם לוותה בפולמוס אמירה כזאת או אחרת, אשר התחרטו עליה לאחר מכן וניסו לתקן. זכורה האמירה עוד מתקופת גולדה מאיר, זיכרונה לברכה, ולאחר מכן </w:t>
      </w:r>
      <w:r>
        <w:rPr>
          <w:rtl/>
        </w:rPr>
        <w:t>–</w:t>
      </w:r>
      <w:r>
        <w:rPr>
          <w:rFonts w:hint="cs"/>
          <w:rtl/>
        </w:rPr>
        <w:t xml:space="preserve"> אחרי</w:t>
      </w:r>
      <w:r>
        <w:rPr>
          <w:rFonts w:hint="cs"/>
          <w:rtl/>
        </w:rPr>
        <w:t xml:space="preserve">ם. עלי לומר שזו הפעם הראשונה, אדוני היושב-ראש, שבה מושמעות אמירות כדי להצדיק צעדים בתחום הזה של התקציב, אמירות מקוממות, אנטי-ציוניות, אנטי-יהודיות, אנטי-חברתיות בכלל. צר לי מאוד מאוד שלא קם מהממשלה מאן דהוא, ודאי שהיה צריך לעשות זאת ראש הממשלה, כדי להעמיד </w:t>
      </w:r>
      <w:r>
        <w:rPr>
          <w:rFonts w:hint="cs"/>
          <w:rtl/>
        </w:rPr>
        <w:t xml:space="preserve">את הדברים האלה על תיקונם. </w:t>
      </w:r>
    </w:p>
    <w:p w14:paraId="74A2261E" w14:textId="77777777" w:rsidR="00000000" w:rsidRDefault="00903ADA">
      <w:pPr>
        <w:pStyle w:val="a0"/>
        <w:rPr>
          <w:rFonts w:hint="cs"/>
          <w:rtl/>
        </w:rPr>
      </w:pPr>
    </w:p>
    <w:p w14:paraId="0B9D341E" w14:textId="77777777" w:rsidR="00000000" w:rsidRDefault="00903ADA">
      <w:pPr>
        <w:pStyle w:val="a0"/>
        <w:rPr>
          <w:rFonts w:hint="cs"/>
          <w:rtl/>
        </w:rPr>
      </w:pPr>
      <w:r>
        <w:rPr>
          <w:rFonts w:hint="cs"/>
          <w:rtl/>
        </w:rPr>
        <w:t>בימינו אלה, כאשר אנחנו מדברים על הציונות, על הסכנה הדמוגרפית, על דאגתנו להגברת העלייה ומשמעותה, אי-אפשר לעבור לסדר-היום כאשר האוזניים קולטות והגלים משדרים והדברים מקוממים - אמירה, כדי להצדיק הורדה בקצבאות הילדים: מי אמר לכם להבי</w:t>
      </w:r>
      <w:r>
        <w:rPr>
          <w:rFonts w:hint="cs"/>
          <w:rtl/>
        </w:rPr>
        <w:t xml:space="preserve">א ילדים? אוי לאוזניים שכך שומעות, במדינת ישראל, ואוי לפה שאומר זאת. </w:t>
      </w:r>
    </w:p>
    <w:p w14:paraId="28E50B49" w14:textId="77777777" w:rsidR="00000000" w:rsidRDefault="00903ADA">
      <w:pPr>
        <w:pStyle w:val="a0"/>
        <w:rPr>
          <w:rFonts w:hint="cs"/>
          <w:rtl/>
        </w:rPr>
      </w:pPr>
    </w:p>
    <w:p w14:paraId="75EEC5AF" w14:textId="77777777" w:rsidR="00000000" w:rsidRDefault="00903ADA">
      <w:pPr>
        <w:pStyle w:val="af0"/>
        <w:rPr>
          <w:rtl/>
        </w:rPr>
      </w:pPr>
      <w:r>
        <w:rPr>
          <w:rFonts w:hint="eastAsia"/>
          <w:rtl/>
        </w:rPr>
        <w:t>יצחק</w:t>
      </w:r>
      <w:r>
        <w:rPr>
          <w:rtl/>
        </w:rPr>
        <w:t xml:space="preserve"> כהן (ש"ס):</w:t>
      </w:r>
    </w:p>
    <w:p w14:paraId="6422C66E" w14:textId="77777777" w:rsidR="00000000" w:rsidRDefault="00903ADA">
      <w:pPr>
        <w:pStyle w:val="a0"/>
        <w:rPr>
          <w:rFonts w:hint="cs"/>
          <w:rtl/>
        </w:rPr>
      </w:pPr>
    </w:p>
    <w:p w14:paraId="25234D8B" w14:textId="77777777" w:rsidR="00000000" w:rsidRDefault="00903ADA">
      <w:pPr>
        <w:pStyle w:val="a0"/>
        <w:rPr>
          <w:rFonts w:hint="cs"/>
          <w:rtl/>
        </w:rPr>
      </w:pPr>
      <w:r>
        <w:rPr>
          <w:rFonts w:hint="cs"/>
          <w:rtl/>
        </w:rPr>
        <w:t xml:space="preserve">שר הפנים במדינת ישראל. </w:t>
      </w:r>
    </w:p>
    <w:p w14:paraId="56629055" w14:textId="77777777" w:rsidR="00000000" w:rsidRDefault="00903ADA">
      <w:pPr>
        <w:pStyle w:val="a0"/>
        <w:rPr>
          <w:rFonts w:hint="cs"/>
          <w:rtl/>
        </w:rPr>
      </w:pPr>
    </w:p>
    <w:p w14:paraId="1E47E79F" w14:textId="77777777" w:rsidR="00000000" w:rsidRDefault="00903ADA">
      <w:pPr>
        <w:pStyle w:val="af1"/>
        <w:rPr>
          <w:rtl/>
        </w:rPr>
      </w:pPr>
      <w:r>
        <w:rPr>
          <w:rtl/>
        </w:rPr>
        <w:t>היו"ר ראובן ריבלין:</w:t>
      </w:r>
    </w:p>
    <w:p w14:paraId="478D70F7" w14:textId="77777777" w:rsidR="00000000" w:rsidRDefault="00903ADA">
      <w:pPr>
        <w:pStyle w:val="a0"/>
        <w:rPr>
          <w:rtl/>
        </w:rPr>
      </w:pPr>
    </w:p>
    <w:p w14:paraId="18338209" w14:textId="77777777" w:rsidR="00000000" w:rsidRDefault="00903ADA">
      <w:pPr>
        <w:pStyle w:val="a0"/>
        <w:rPr>
          <w:rFonts w:hint="cs"/>
          <w:rtl/>
        </w:rPr>
      </w:pPr>
      <w:r>
        <w:rPr>
          <w:rFonts w:hint="cs"/>
          <w:rtl/>
        </w:rPr>
        <w:t xml:space="preserve">חבר הכנסת כהן. גם הלוויים יודעים על מה הם מדברים. </w:t>
      </w:r>
    </w:p>
    <w:p w14:paraId="0B103FA1" w14:textId="77777777" w:rsidR="00000000" w:rsidRDefault="00903ADA">
      <w:pPr>
        <w:pStyle w:val="a0"/>
        <w:rPr>
          <w:rFonts w:hint="cs"/>
          <w:rtl/>
        </w:rPr>
      </w:pPr>
    </w:p>
    <w:p w14:paraId="0965CB59" w14:textId="77777777" w:rsidR="00000000" w:rsidRDefault="00903ADA">
      <w:pPr>
        <w:pStyle w:val="af0"/>
        <w:rPr>
          <w:rtl/>
        </w:rPr>
      </w:pPr>
      <w:r>
        <w:rPr>
          <w:rFonts w:hint="eastAsia"/>
          <w:rtl/>
        </w:rPr>
        <w:t>יצחק</w:t>
      </w:r>
      <w:r>
        <w:rPr>
          <w:rtl/>
        </w:rPr>
        <w:t xml:space="preserve"> כהן (ש"ס):</w:t>
      </w:r>
    </w:p>
    <w:p w14:paraId="2136D03A" w14:textId="77777777" w:rsidR="00000000" w:rsidRDefault="00903ADA">
      <w:pPr>
        <w:pStyle w:val="a0"/>
        <w:rPr>
          <w:rFonts w:hint="cs"/>
          <w:rtl/>
        </w:rPr>
      </w:pPr>
    </w:p>
    <w:p w14:paraId="4EDF1211" w14:textId="77777777" w:rsidR="00000000" w:rsidRDefault="00903ADA">
      <w:pPr>
        <w:pStyle w:val="a0"/>
        <w:rPr>
          <w:rFonts w:hint="cs"/>
          <w:rtl/>
        </w:rPr>
      </w:pPr>
      <w:r>
        <w:rPr>
          <w:rFonts w:hint="cs"/>
          <w:rtl/>
        </w:rPr>
        <w:t>- - -</w:t>
      </w:r>
    </w:p>
    <w:p w14:paraId="5EC4FD93" w14:textId="77777777" w:rsidR="00000000" w:rsidRDefault="00903ADA">
      <w:pPr>
        <w:pStyle w:val="a0"/>
        <w:rPr>
          <w:rFonts w:hint="cs"/>
          <w:rtl/>
        </w:rPr>
      </w:pPr>
    </w:p>
    <w:p w14:paraId="4640E3B8" w14:textId="77777777" w:rsidR="00000000" w:rsidRDefault="00903ADA">
      <w:pPr>
        <w:pStyle w:val="af1"/>
        <w:rPr>
          <w:rtl/>
        </w:rPr>
      </w:pPr>
      <w:r>
        <w:rPr>
          <w:rtl/>
        </w:rPr>
        <w:t>היו"ר ראובן ריבלין:</w:t>
      </w:r>
    </w:p>
    <w:p w14:paraId="426CD23A" w14:textId="77777777" w:rsidR="00000000" w:rsidRDefault="00903ADA">
      <w:pPr>
        <w:pStyle w:val="a0"/>
        <w:rPr>
          <w:rtl/>
        </w:rPr>
      </w:pPr>
    </w:p>
    <w:p w14:paraId="63C9C061" w14:textId="77777777" w:rsidR="00000000" w:rsidRDefault="00903ADA">
      <w:pPr>
        <w:pStyle w:val="a0"/>
        <w:rPr>
          <w:rFonts w:hint="cs"/>
          <w:rtl/>
        </w:rPr>
      </w:pPr>
      <w:r>
        <w:rPr>
          <w:rFonts w:hint="cs"/>
          <w:rtl/>
        </w:rPr>
        <w:t xml:space="preserve">חבר הכנסת כהן. </w:t>
      </w:r>
    </w:p>
    <w:p w14:paraId="4DE623C0" w14:textId="77777777" w:rsidR="00000000" w:rsidRDefault="00903ADA">
      <w:pPr>
        <w:pStyle w:val="a0"/>
        <w:rPr>
          <w:rFonts w:hint="cs"/>
          <w:rtl/>
        </w:rPr>
      </w:pPr>
    </w:p>
    <w:p w14:paraId="10F666C7" w14:textId="77777777" w:rsidR="00000000" w:rsidRDefault="00903ADA">
      <w:pPr>
        <w:pStyle w:val="af0"/>
        <w:rPr>
          <w:rtl/>
        </w:rPr>
      </w:pPr>
      <w:r>
        <w:rPr>
          <w:rFonts w:hint="eastAsia"/>
          <w:rtl/>
        </w:rPr>
        <w:t>יצחק</w:t>
      </w:r>
      <w:r>
        <w:rPr>
          <w:rtl/>
        </w:rPr>
        <w:t xml:space="preserve"> כהן </w:t>
      </w:r>
      <w:r>
        <w:rPr>
          <w:rtl/>
        </w:rPr>
        <w:t>(ש"ס):</w:t>
      </w:r>
    </w:p>
    <w:p w14:paraId="57D19497" w14:textId="77777777" w:rsidR="00000000" w:rsidRDefault="00903ADA">
      <w:pPr>
        <w:pStyle w:val="a0"/>
        <w:rPr>
          <w:rFonts w:hint="cs"/>
          <w:rtl/>
        </w:rPr>
      </w:pPr>
    </w:p>
    <w:p w14:paraId="1E3E5CD1" w14:textId="77777777" w:rsidR="00000000" w:rsidRDefault="00903ADA">
      <w:pPr>
        <w:pStyle w:val="a0"/>
        <w:rPr>
          <w:rFonts w:hint="cs"/>
          <w:rtl/>
        </w:rPr>
      </w:pPr>
      <w:r>
        <w:rPr>
          <w:rFonts w:hint="cs"/>
          <w:rtl/>
        </w:rPr>
        <w:t xml:space="preserve">הנה, הוא יושב פה, מולך. </w:t>
      </w:r>
    </w:p>
    <w:p w14:paraId="597B9058" w14:textId="77777777" w:rsidR="00000000" w:rsidRDefault="00903ADA">
      <w:pPr>
        <w:pStyle w:val="a0"/>
        <w:rPr>
          <w:rFonts w:hint="cs"/>
          <w:rtl/>
        </w:rPr>
      </w:pPr>
    </w:p>
    <w:p w14:paraId="745D78AD" w14:textId="77777777" w:rsidR="00000000" w:rsidRDefault="00903ADA">
      <w:pPr>
        <w:pStyle w:val="af1"/>
        <w:rPr>
          <w:rtl/>
        </w:rPr>
      </w:pPr>
      <w:r>
        <w:rPr>
          <w:rtl/>
        </w:rPr>
        <w:t>היו"ר ראובן ריבלין:</w:t>
      </w:r>
    </w:p>
    <w:p w14:paraId="40EB7697" w14:textId="77777777" w:rsidR="00000000" w:rsidRDefault="00903ADA">
      <w:pPr>
        <w:pStyle w:val="a0"/>
        <w:rPr>
          <w:rtl/>
        </w:rPr>
      </w:pPr>
    </w:p>
    <w:p w14:paraId="24314E82" w14:textId="77777777" w:rsidR="00000000" w:rsidRDefault="00903ADA">
      <w:pPr>
        <w:pStyle w:val="a0"/>
        <w:rPr>
          <w:rFonts w:hint="cs"/>
          <w:rtl/>
        </w:rPr>
      </w:pPr>
      <w:r>
        <w:rPr>
          <w:rFonts w:hint="cs"/>
          <w:rtl/>
        </w:rPr>
        <w:t xml:space="preserve">חבר הכנסת כהן. </w:t>
      </w:r>
    </w:p>
    <w:p w14:paraId="129D87ED" w14:textId="77777777" w:rsidR="00000000" w:rsidRDefault="00903ADA">
      <w:pPr>
        <w:pStyle w:val="a0"/>
        <w:rPr>
          <w:rFonts w:hint="cs"/>
          <w:rtl/>
        </w:rPr>
      </w:pPr>
    </w:p>
    <w:p w14:paraId="40745980" w14:textId="77777777" w:rsidR="00000000" w:rsidRDefault="00903ADA">
      <w:pPr>
        <w:pStyle w:val="-"/>
        <w:rPr>
          <w:rtl/>
        </w:rPr>
      </w:pPr>
      <w:bookmarkStart w:id="94" w:name="FS000000536T05_11_2003_11_55_23C"/>
      <w:bookmarkEnd w:id="94"/>
      <w:r>
        <w:rPr>
          <w:rtl/>
        </w:rPr>
        <w:t>דוד לוי (הליכוד):</w:t>
      </w:r>
    </w:p>
    <w:p w14:paraId="4A9A6B80" w14:textId="77777777" w:rsidR="00000000" w:rsidRDefault="00903ADA">
      <w:pPr>
        <w:pStyle w:val="a0"/>
        <w:rPr>
          <w:rtl/>
        </w:rPr>
      </w:pPr>
    </w:p>
    <w:p w14:paraId="211AEBD6" w14:textId="77777777" w:rsidR="00000000" w:rsidRDefault="00903ADA">
      <w:pPr>
        <w:pStyle w:val="a0"/>
        <w:rPr>
          <w:rFonts w:hint="cs"/>
          <w:rtl/>
        </w:rPr>
      </w:pPr>
      <w:r>
        <w:rPr>
          <w:rFonts w:hint="cs"/>
          <w:rtl/>
        </w:rPr>
        <w:t xml:space="preserve">מה אשם ילד, אדוני היושב-ראש, שמרימים מאכלת כדי לקצץ באוכל החיוני לקיומו, להתפתחותו? מי האיש האחראי שיקום ויאמר, בארץ הזאת: מי אמר לכם להביא ילדים? הבאתם ילדים? </w:t>
      </w:r>
      <w:r>
        <w:rPr>
          <w:rtl/>
        </w:rPr>
        <w:t>–</w:t>
      </w:r>
      <w:r>
        <w:rPr>
          <w:rFonts w:hint="cs"/>
          <w:rtl/>
        </w:rPr>
        <w:t xml:space="preserve"> תאכ</w:t>
      </w:r>
      <w:r>
        <w:rPr>
          <w:rFonts w:hint="cs"/>
          <w:rtl/>
        </w:rPr>
        <w:t>לו אותה. מרורים. הברכה הפכה קללה. זה קלקול של כל המושגים החברתיים והציוניים, בוודאי. והכול מותר. ממש שחרור רסן. וכך, ילדים, שלא חטאו, מאות אלפים, נגזר עליהם, בגלל גישה כזאת, לחיות בעוני מחפיר, וגורלם כבר נחרץ על-ידי מדיניות שלדעתי היא מפלה. מדיניות אשר בעצ</w:t>
      </w:r>
      <w:r>
        <w:rPr>
          <w:rFonts w:hint="cs"/>
          <w:rtl/>
        </w:rPr>
        <w:t xml:space="preserve">ם לא רק ביצועה, אלא הקולות וההסברים הצורמים שמלווים אותה מסגירים מה מסתתר מאחוריה - קשיחות, אטימות, בורות יהודית. </w:t>
      </w:r>
    </w:p>
    <w:p w14:paraId="20D63E85" w14:textId="77777777" w:rsidR="00000000" w:rsidRDefault="00903ADA">
      <w:pPr>
        <w:pStyle w:val="a0"/>
        <w:rPr>
          <w:rFonts w:hint="cs"/>
          <w:rtl/>
        </w:rPr>
      </w:pPr>
    </w:p>
    <w:p w14:paraId="56293C9F" w14:textId="77777777" w:rsidR="00000000" w:rsidRDefault="00903ADA">
      <w:pPr>
        <w:pStyle w:val="a0"/>
        <w:rPr>
          <w:rFonts w:hint="cs"/>
          <w:rtl/>
        </w:rPr>
      </w:pPr>
      <w:r>
        <w:rPr>
          <w:rFonts w:hint="cs"/>
          <w:rtl/>
        </w:rPr>
        <w:t>אנחנו, שעושים, בעצם ימים אלה, להביא מכל מקום בעולם יהודים, להעלות אותם, גם יהודים בקרבה, שיהדותם בספק, ומיליונים רבים זורמים, של שליחים והסב</w:t>
      </w:r>
      <w:r>
        <w:rPr>
          <w:rFonts w:hint="cs"/>
          <w:rtl/>
        </w:rPr>
        <w:t xml:space="preserve">רה, מענישים ילדים שנולדו כאן, בארץ, כי לא אוהבים את הוריהם. </w:t>
      </w:r>
    </w:p>
    <w:p w14:paraId="07078478" w14:textId="77777777" w:rsidR="00000000" w:rsidRDefault="00903ADA">
      <w:pPr>
        <w:pStyle w:val="a0"/>
        <w:rPr>
          <w:rFonts w:hint="cs"/>
          <w:rtl/>
        </w:rPr>
      </w:pPr>
    </w:p>
    <w:p w14:paraId="4671A7DD" w14:textId="77777777" w:rsidR="00000000" w:rsidRDefault="00903ADA">
      <w:pPr>
        <w:pStyle w:val="af0"/>
        <w:rPr>
          <w:rtl/>
        </w:rPr>
      </w:pPr>
      <w:r>
        <w:rPr>
          <w:rFonts w:hint="eastAsia"/>
          <w:rtl/>
        </w:rPr>
        <w:t>יעקב</w:t>
      </w:r>
      <w:r>
        <w:rPr>
          <w:rtl/>
        </w:rPr>
        <w:t xml:space="preserve"> מרגי (ש"ס):</w:t>
      </w:r>
    </w:p>
    <w:p w14:paraId="1141B2F0" w14:textId="77777777" w:rsidR="00000000" w:rsidRDefault="00903ADA">
      <w:pPr>
        <w:pStyle w:val="a0"/>
        <w:rPr>
          <w:rFonts w:hint="cs"/>
          <w:rtl/>
        </w:rPr>
      </w:pPr>
    </w:p>
    <w:p w14:paraId="207A5903" w14:textId="77777777" w:rsidR="00000000" w:rsidRDefault="00903ADA">
      <w:pPr>
        <w:pStyle w:val="a0"/>
        <w:rPr>
          <w:rFonts w:hint="cs"/>
          <w:rtl/>
        </w:rPr>
      </w:pPr>
      <w:r>
        <w:rPr>
          <w:rFonts w:hint="cs"/>
          <w:rtl/>
        </w:rPr>
        <w:t xml:space="preserve">זו גזענות במלים. </w:t>
      </w:r>
    </w:p>
    <w:p w14:paraId="10B587EF" w14:textId="77777777" w:rsidR="00000000" w:rsidRDefault="00903ADA">
      <w:pPr>
        <w:pStyle w:val="a0"/>
        <w:rPr>
          <w:rFonts w:hint="cs"/>
          <w:rtl/>
        </w:rPr>
      </w:pPr>
    </w:p>
    <w:p w14:paraId="1F2C8603" w14:textId="77777777" w:rsidR="00000000" w:rsidRDefault="00903ADA">
      <w:pPr>
        <w:pStyle w:val="af1"/>
        <w:rPr>
          <w:rtl/>
        </w:rPr>
      </w:pPr>
      <w:r>
        <w:rPr>
          <w:rtl/>
        </w:rPr>
        <w:t>היו"ר ראובן ריבלין:</w:t>
      </w:r>
    </w:p>
    <w:p w14:paraId="0A1DDEAF" w14:textId="77777777" w:rsidR="00000000" w:rsidRDefault="00903ADA">
      <w:pPr>
        <w:pStyle w:val="a0"/>
        <w:rPr>
          <w:rtl/>
        </w:rPr>
      </w:pPr>
    </w:p>
    <w:p w14:paraId="36F49EE4" w14:textId="77777777" w:rsidR="00000000" w:rsidRDefault="00903ADA">
      <w:pPr>
        <w:pStyle w:val="a0"/>
        <w:rPr>
          <w:rFonts w:hint="cs"/>
          <w:rtl/>
        </w:rPr>
      </w:pPr>
      <w:r>
        <w:rPr>
          <w:rFonts w:hint="cs"/>
          <w:rtl/>
        </w:rPr>
        <w:t xml:space="preserve">חבר הכנסת מרגי, אתה לא צריך לעזור לדוד לוי. האמן לי, אדוני, ייקח לך עוד כמה חודשים בכנסת כדי לעזור לדוד לוי. </w:t>
      </w:r>
    </w:p>
    <w:p w14:paraId="618056F6" w14:textId="77777777" w:rsidR="00000000" w:rsidRDefault="00903ADA">
      <w:pPr>
        <w:pStyle w:val="a0"/>
        <w:rPr>
          <w:rFonts w:hint="cs"/>
          <w:rtl/>
        </w:rPr>
      </w:pPr>
    </w:p>
    <w:p w14:paraId="1394F5CF" w14:textId="77777777" w:rsidR="00000000" w:rsidRDefault="00903ADA">
      <w:pPr>
        <w:pStyle w:val="-"/>
        <w:rPr>
          <w:rtl/>
        </w:rPr>
      </w:pPr>
      <w:bookmarkStart w:id="95" w:name="FS000000536T05_11_2003_12_01_40C"/>
      <w:bookmarkEnd w:id="95"/>
      <w:r>
        <w:rPr>
          <w:rtl/>
        </w:rPr>
        <w:t>דוד לוי (הליכוד):</w:t>
      </w:r>
    </w:p>
    <w:p w14:paraId="54A6C2E4" w14:textId="77777777" w:rsidR="00000000" w:rsidRDefault="00903ADA">
      <w:pPr>
        <w:pStyle w:val="a0"/>
        <w:rPr>
          <w:rtl/>
        </w:rPr>
      </w:pPr>
    </w:p>
    <w:p w14:paraId="1C8F839D" w14:textId="77777777" w:rsidR="00000000" w:rsidRDefault="00903ADA">
      <w:pPr>
        <w:pStyle w:val="a0"/>
        <w:rPr>
          <w:rFonts w:hint="cs"/>
          <w:rtl/>
        </w:rPr>
      </w:pPr>
      <w:r>
        <w:rPr>
          <w:rFonts w:hint="cs"/>
          <w:rtl/>
        </w:rPr>
        <w:t>דבר כז</w:t>
      </w:r>
      <w:r>
        <w:rPr>
          <w:rFonts w:hint="cs"/>
          <w:rtl/>
        </w:rPr>
        <w:t xml:space="preserve">ה, אני בטוח, אדוני היושב-ראש, מזעזע כל אחד שהכרת הימצאותנו כאן היא בלבו ובנשמתו, ואתה אחד מהם. אי-אפשר שלא להזדעק ולא לומר את הדברים האלה למשמע ההאשמות וההסברים התפלים והמקוממים האלה. אבל המאכלת עושה את שלה. </w:t>
      </w:r>
    </w:p>
    <w:p w14:paraId="48B8EF42" w14:textId="77777777" w:rsidR="00000000" w:rsidRDefault="00903ADA">
      <w:pPr>
        <w:pStyle w:val="a0"/>
        <w:rPr>
          <w:rFonts w:hint="cs"/>
          <w:rtl/>
        </w:rPr>
      </w:pPr>
    </w:p>
    <w:p w14:paraId="79BF8CEB" w14:textId="77777777" w:rsidR="00000000" w:rsidRDefault="00903ADA">
      <w:pPr>
        <w:pStyle w:val="a0"/>
        <w:rPr>
          <w:rFonts w:hint="cs"/>
          <w:rtl/>
        </w:rPr>
      </w:pPr>
      <w:r>
        <w:rPr>
          <w:rFonts w:hint="cs"/>
          <w:rtl/>
        </w:rPr>
        <w:t xml:space="preserve">דבר שני </w:t>
      </w:r>
      <w:r>
        <w:rPr>
          <w:rtl/>
        </w:rPr>
        <w:t>–</w:t>
      </w:r>
      <w:r>
        <w:rPr>
          <w:rFonts w:hint="cs"/>
          <w:rtl/>
        </w:rPr>
        <w:t xml:space="preserve"> אין בתקציב הזה שום בשורה. הרי אפילו </w:t>
      </w:r>
      <w:r>
        <w:rPr>
          <w:rFonts w:hint="cs"/>
          <w:rtl/>
        </w:rPr>
        <w:t>אליבא דנתונים של האוצר, האבטלה לא תקטן. לא תקטן. מדברים על אי-שם ב-2005, וכל שנה עוד פעם נשמע הסברים מדוע לא, והנה אנחנו מוציאים את העובדים הזרים, ולמה האחרים, הישראלים, לא הולכים במקומם. התקליט הזה שחוק והעובדה היא שאנשים נמקים במצוקתם, אינם מוצאים עבודה.</w:t>
      </w:r>
      <w:r>
        <w:rPr>
          <w:rFonts w:hint="cs"/>
          <w:rtl/>
        </w:rPr>
        <w:t xml:space="preserve"> </w:t>
      </w:r>
    </w:p>
    <w:p w14:paraId="448DFA53" w14:textId="77777777" w:rsidR="00000000" w:rsidRDefault="00903ADA">
      <w:pPr>
        <w:pStyle w:val="a0"/>
        <w:rPr>
          <w:rFonts w:hint="cs"/>
          <w:rtl/>
        </w:rPr>
      </w:pPr>
    </w:p>
    <w:p w14:paraId="15C90BCF" w14:textId="77777777" w:rsidR="00000000" w:rsidRDefault="00903ADA">
      <w:pPr>
        <w:pStyle w:val="a0"/>
        <w:rPr>
          <w:rFonts w:hint="cs"/>
          <w:rtl/>
        </w:rPr>
      </w:pPr>
      <w:r>
        <w:rPr>
          <w:rFonts w:hint="cs"/>
          <w:rtl/>
        </w:rPr>
        <w:t xml:space="preserve">וזקנים, קשישים, שעברו את כל התלאות של החיים, מוגבלים, חולים </w:t>
      </w:r>
      <w:r>
        <w:rPr>
          <w:rtl/>
        </w:rPr>
        <w:t>–</w:t>
      </w:r>
      <w:r>
        <w:rPr>
          <w:rFonts w:hint="cs"/>
          <w:rtl/>
        </w:rPr>
        <w:t xml:space="preserve"> בהם פוגעים. האם גם להם צריך את האמירה: לכו צאו לעבודה, או: מדוע אתם חיים מעבר למה שציפינו שתחיו? לאיזו מדיניות אנחנו הולכים, אדוני היושב-ראש. יש מצוקות, אפשר להבין את זה. אבל צריך איזון, צריך</w:t>
      </w:r>
      <w:r>
        <w:rPr>
          <w:rFonts w:hint="cs"/>
          <w:rtl/>
        </w:rPr>
        <w:t xml:space="preserve"> איזונים. איש לא כופר בצורך לקצץ, לצמצם, אבל ככה? בילדים? בקשישים? בחולים? בתלמידים?</w:t>
      </w:r>
    </w:p>
    <w:p w14:paraId="5CD6CCE1" w14:textId="77777777" w:rsidR="00000000" w:rsidRDefault="00903ADA">
      <w:pPr>
        <w:pStyle w:val="a0"/>
        <w:rPr>
          <w:rFonts w:hint="cs"/>
          <w:rtl/>
        </w:rPr>
      </w:pPr>
    </w:p>
    <w:p w14:paraId="377EB4EC" w14:textId="77777777" w:rsidR="00000000" w:rsidRDefault="00903ADA">
      <w:pPr>
        <w:pStyle w:val="a0"/>
        <w:rPr>
          <w:rFonts w:hint="cs"/>
          <w:rtl/>
        </w:rPr>
      </w:pPr>
      <w:r>
        <w:rPr>
          <w:rFonts w:hint="cs"/>
          <w:rtl/>
        </w:rPr>
        <w:t>אני רוצה לברך אותך, אדוני היושב-ראש, על דבר שנבלע, ואתמול עמדת על זה וציינת את הסעיף עוד פעם ועוד פעם, כדי שלא תהיה טעות. העניין של ההפריה החוץ-גופית הראשונה, של מי שמתפל</w:t>
      </w:r>
      <w:r>
        <w:rPr>
          <w:rFonts w:hint="cs"/>
          <w:rtl/>
        </w:rPr>
        <w:t>ל לילד. הוא לא עשיר - לא יהיה לו. את זה מקצצים. תבורך על כי עמדת על העניין הזה.</w:t>
      </w:r>
    </w:p>
    <w:p w14:paraId="12EF8BC4" w14:textId="77777777" w:rsidR="00000000" w:rsidRDefault="00903ADA">
      <w:pPr>
        <w:pStyle w:val="a0"/>
        <w:rPr>
          <w:rFonts w:hint="cs"/>
          <w:rtl/>
        </w:rPr>
      </w:pPr>
    </w:p>
    <w:p w14:paraId="0AD1A35E" w14:textId="77777777" w:rsidR="00000000" w:rsidRDefault="00903ADA">
      <w:pPr>
        <w:pStyle w:val="a0"/>
        <w:rPr>
          <w:rFonts w:hint="cs"/>
          <w:rtl/>
        </w:rPr>
      </w:pPr>
      <w:r>
        <w:rPr>
          <w:rFonts w:hint="cs"/>
          <w:rtl/>
        </w:rPr>
        <w:t>היום, מי שבתוך עמו חי יודע איך אנשים מתים, אינם מסוגלים להשיג תרופות, והם נקרעים בין הלחם לבין התרופה. מי שלא היה במרפאה ומי שלא ראה את התורים הארוכים של הזקנים הזקוקים לתרופה</w:t>
      </w:r>
      <w:r>
        <w:rPr>
          <w:rFonts w:hint="cs"/>
          <w:rtl/>
        </w:rPr>
        <w:t xml:space="preserve"> הזאת, שמאפשרת להם את החיים - לאיש לא אכפת. מקצצים - יקצצו את החיים, יקצצו את התרופות בארצנו, ואנו מתפארים.</w:t>
      </w:r>
    </w:p>
    <w:p w14:paraId="2774F35D" w14:textId="77777777" w:rsidR="00000000" w:rsidRDefault="00903ADA">
      <w:pPr>
        <w:pStyle w:val="a0"/>
        <w:rPr>
          <w:rFonts w:hint="cs"/>
          <w:rtl/>
        </w:rPr>
      </w:pPr>
    </w:p>
    <w:p w14:paraId="4CA902B0" w14:textId="77777777" w:rsidR="00000000" w:rsidRDefault="00903ADA">
      <w:pPr>
        <w:pStyle w:val="a0"/>
        <w:rPr>
          <w:rFonts w:hint="cs"/>
          <w:rtl/>
        </w:rPr>
      </w:pPr>
      <w:r>
        <w:rPr>
          <w:rFonts w:hint="cs"/>
          <w:rtl/>
        </w:rPr>
        <w:t xml:space="preserve">ברגע זה מצלצלות באוזני האמירות שהיו חקוקות על חינוך, שעליו גדלתי, ששת המ"מים: מרפא, מעון - ילד עני יכול לחלום שכשהוא יגדל הוא יגיע לדירה? זוג צעיר </w:t>
      </w:r>
      <w:r>
        <w:rPr>
          <w:rFonts w:hint="cs"/>
          <w:rtl/>
        </w:rPr>
        <w:t>היום, יכול להגיע לקורת גג? הוא חוזר לגור שוב עם הוריו. הבנייה ירדה, ענף הבנייה התרסק. גם המשכנתאות, רק החודש ירדו ב-40%.</w:t>
      </w:r>
    </w:p>
    <w:p w14:paraId="0AD8F3DB" w14:textId="77777777" w:rsidR="00000000" w:rsidRDefault="00903ADA">
      <w:pPr>
        <w:pStyle w:val="a0"/>
        <w:rPr>
          <w:rFonts w:hint="cs"/>
          <w:rtl/>
        </w:rPr>
      </w:pPr>
    </w:p>
    <w:p w14:paraId="400FCAD6" w14:textId="77777777" w:rsidR="00000000" w:rsidRDefault="00903ADA">
      <w:pPr>
        <w:pStyle w:val="a0"/>
        <w:rPr>
          <w:rFonts w:hint="cs"/>
          <w:rtl/>
        </w:rPr>
      </w:pPr>
      <w:r>
        <w:rPr>
          <w:rFonts w:hint="cs"/>
          <w:rtl/>
        </w:rPr>
        <w:t>נזקקים, עד שהם מוכרים כזכאים להשתפות בשכר דירה, אי-אפשר להבטיח דירה סוציאלית, אי-אפשר להעניק קורת גג, כפי שכל מדינה ראויה, נאורה, רגיש</w:t>
      </w:r>
      <w:r>
        <w:rPr>
          <w:rFonts w:hint="cs"/>
          <w:rtl/>
        </w:rPr>
        <w:t>ה, אחראית מחויבת כלפי החלשים בתוכה. אי-אפשר, אז אנחנו יצרנו כלי. הייתי, עבדכם הנאמן, זה שיצר זאת. כלי, השתתפות בשכר דירה. למי? למי שאין באפשרותו ויש לו ילדים. אז היום מקצצים גם את זה. לרחוב. חלש - לזרוק. אין לב. והכול מתנהל, והכול נמשך כתמול ושלשום. אין מז</w:t>
      </w:r>
      <w:r>
        <w:rPr>
          <w:rFonts w:hint="cs"/>
          <w:rtl/>
        </w:rPr>
        <w:t>דעזע, ישנים בשקט בלילה.</w:t>
      </w:r>
    </w:p>
    <w:p w14:paraId="38E54903" w14:textId="77777777" w:rsidR="00000000" w:rsidRDefault="00903ADA">
      <w:pPr>
        <w:pStyle w:val="a0"/>
        <w:rPr>
          <w:rFonts w:hint="cs"/>
          <w:rtl/>
        </w:rPr>
      </w:pPr>
    </w:p>
    <w:p w14:paraId="4F2EC6B0" w14:textId="77777777" w:rsidR="00000000" w:rsidRDefault="00903ADA">
      <w:pPr>
        <w:pStyle w:val="a0"/>
        <w:rPr>
          <w:rFonts w:hint="cs"/>
          <w:rtl/>
        </w:rPr>
      </w:pPr>
      <w:r>
        <w:rPr>
          <w:rFonts w:hint="cs"/>
          <w:rtl/>
        </w:rPr>
        <w:t>האמירה היא: אז למה לא יוצאים להפגין? משום שאלה אנשים מיואשים, חלשים, חרדים לחייהם לנוכח הפיגועים והמצב הביטחוני. רק כשהם יצאו להפגין אולי יתעורר מאן דהוא. כאלה אנחנו? לזאת ייקרא מדיניות? זאת תיקרא, אדוני היושב-ראש, הפקרות חברתית לש</w:t>
      </w:r>
      <w:r>
        <w:rPr>
          <w:rFonts w:hint="cs"/>
          <w:rtl/>
        </w:rPr>
        <w:t>מה.</w:t>
      </w:r>
    </w:p>
    <w:p w14:paraId="50893C88" w14:textId="77777777" w:rsidR="00000000" w:rsidRDefault="00903ADA">
      <w:pPr>
        <w:pStyle w:val="a0"/>
        <w:rPr>
          <w:rFonts w:hint="cs"/>
          <w:rtl/>
        </w:rPr>
      </w:pPr>
    </w:p>
    <w:p w14:paraId="3BE40B24" w14:textId="77777777" w:rsidR="00000000" w:rsidRDefault="00903ADA">
      <w:pPr>
        <w:pStyle w:val="a0"/>
        <w:rPr>
          <w:rFonts w:hint="cs"/>
          <w:rtl/>
        </w:rPr>
      </w:pPr>
      <w:r>
        <w:rPr>
          <w:rFonts w:hint="cs"/>
          <w:rtl/>
        </w:rPr>
        <w:t>אני מייד גומר, אדוני היושב-ראש.</w:t>
      </w:r>
    </w:p>
    <w:p w14:paraId="368C46D6" w14:textId="77777777" w:rsidR="00000000" w:rsidRDefault="00903ADA">
      <w:pPr>
        <w:pStyle w:val="a0"/>
        <w:ind w:firstLine="0"/>
        <w:rPr>
          <w:rFonts w:hint="cs"/>
          <w:rtl/>
        </w:rPr>
      </w:pPr>
    </w:p>
    <w:p w14:paraId="3E8642A7" w14:textId="77777777" w:rsidR="00000000" w:rsidRDefault="00903ADA">
      <w:pPr>
        <w:pStyle w:val="af1"/>
        <w:rPr>
          <w:rtl/>
        </w:rPr>
      </w:pPr>
      <w:r>
        <w:rPr>
          <w:rtl/>
        </w:rPr>
        <w:t>היו</w:t>
      </w:r>
      <w:r>
        <w:rPr>
          <w:rFonts w:hint="cs"/>
          <w:rtl/>
        </w:rPr>
        <w:t>"</w:t>
      </w:r>
      <w:r>
        <w:rPr>
          <w:rtl/>
        </w:rPr>
        <w:t>ר ראובן ריבלין:</w:t>
      </w:r>
    </w:p>
    <w:p w14:paraId="3FB7E260" w14:textId="77777777" w:rsidR="00000000" w:rsidRDefault="00903ADA">
      <w:pPr>
        <w:pStyle w:val="a0"/>
        <w:rPr>
          <w:rtl/>
        </w:rPr>
      </w:pPr>
    </w:p>
    <w:p w14:paraId="0C745153" w14:textId="77777777" w:rsidR="00000000" w:rsidRDefault="00903ADA">
      <w:pPr>
        <w:pStyle w:val="a0"/>
        <w:rPr>
          <w:rFonts w:hint="cs"/>
          <w:rtl/>
        </w:rPr>
      </w:pPr>
      <w:r>
        <w:rPr>
          <w:rFonts w:hint="cs"/>
          <w:rtl/>
        </w:rPr>
        <w:t>אני מודה לאדוני. פשוט עברו חמש הדקות.</w:t>
      </w:r>
    </w:p>
    <w:p w14:paraId="65608576" w14:textId="77777777" w:rsidR="00000000" w:rsidRDefault="00903ADA">
      <w:pPr>
        <w:pStyle w:val="a0"/>
        <w:ind w:firstLine="0"/>
        <w:rPr>
          <w:rFonts w:hint="cs"/>
          <w:rtl/>
        </w:rPr>
      </w:pPr>
    </w:p>
    <w:p w14:paraId="42ECF56E" w14:textId="77777777" w:rsidR="00000000" w:rsidRDefault="00903ADA">
      <w:pPr>
        <w:pStyle w:val="-"/>
        <w:rPr>
          <w:rtl/>
        </w:rPr>
      </w:pPr>
      <w:bookmarkStart w:id="96" w:name="FS000000536T05_11_2003_12_13_18C"/>
      <w:bookmarkStart w:id="97" w:name="FS000000536T05_11_2003_12_15_16"/>
      <w:bookmarkStart w:id="98" w:name="FS000000536T05_11_2003_12_15_31C"/>
      <w:bookmarkEnd w:id="96"/>
      <w:bookmarkEnd w:id="97"/>
      <w:bookmarkEnd w:id="98"/>
      <w:r>
        <w:rPr>
          <w:rtl/>
        </w:rPr>
        <w:t>דוד לוי (הליכוד):</w:t>
      </w:r>
    </w:p>
    <w:p w14:paraId="17905694" w14:textId="77777777" w:rsidR="00000000" w:rsidRDefault="00903ADA">
      <w:pPr>
        <w:pStyle w:val="a0"/>
        <w:rPr>
          <w:rtl/>
        </w:rPr>
      </w:pPr>
    </w:p>
    <w:p w14:paraId="17562889" w14:textId="77777777" w:rsidR="00000000" w:rsidRDefault="00903ADA">
      <w:pPr>
        <w:pStyle w:val="a0"/>
        <w:rPr>
          <w:rFonts w:hint="cs"/>
          <w:rtl/>
        </w:rPr>
      </w:pPr>
      <w:r>
        <w:rPr>
          <w:rFonts w:hint="cs"/>
          <w:rtl/>
        </w:rPr>
        <w:t xml:space="preserve">בחינוך - אותו דבר. אני שומע מה הולך להיות בחינוך, המפתח לעתיד של כל ילד בארץ הזאת. זה לא שלוקחים ממנו את המפתח, מחליפים את המנעול. לשם הוא </w:t>
      </w:r>
      <w:r>
        <w:rPr>
          <w:rFonts w:hint="cs"/>
          <w:rtl/>
        </w:rPr>
        <w:t xml:space="preserve">כבר לא ייכנס, העתיד לא מובטח לו, בשולי החברה כמו הוריו. המדינה תאבד עוד כוחות ומוחות כל כך חיוניים לעתידה. אותו דבר בבריאות, אותו דבר בשיכון, אותו דבר בתעסוקה. הלוואי, לו יכולתי להבין שיש משהו שלמענו כל הדברים הנוראים האלה נעשים. איזה כיוון, איזה יעד. אני </w:t>
      </w:r>
      <w:r>
        <w:rPr>
          <w:rFonts w:hint="cs"/>
          <w:rtl/>
        </w:rPr>
        <w:t>שומע ססמאות, אל מול הססמאות תלאות ומצוקות.</w:t>
      </w:r>
    </w:p>
    <w:p w14:paraId="5F5DCF28" w14:textId="77777777" w:rsidR="00000000" w:rsidRDefault="00903ADA">
      <w:pPr>
        <w:pStyle w:val="a0"/>
        <w:rPr>
          <w:rFonts w:hint="cs"/>
          <w:rtl/>
        </w:rPr>
      </w:pPr>
    </w:p>
    <w:p w14:paraId="2CE124FF" w14:textId="77777777" w:rsidR="00000000" w:rsidRDefault="00903ADA">
      <w:pPr>
        <w:pStyle w:val="a0"/>
        <w:rPr>
          <w:rFonts w:hint="cs"/>
          <w:rtl/>
        </w:rPr>
      </w:pPr>
      <w:r>
        <w:rPr>
          <w:rFonts w:hint="cs"/>
          <w:rtl/>
        </w:rPr>
        <w:t>אדוני היושב-ראש, בעצם ימים אלה המצוקה נמשכת גם בערי הפיתוח. הפיתוח הוקפא, הבנייה כמעט שאיננה. להבטיח שירותים מינימליים - זה דבר שבשמים. אי-אפשר. ושוב, בגלל המרחק שלהם, שוב הם נשכחים.</w:t>
      </w:r>
    </w:p>
    <w:p w14:paraId="545520F4" w14:textId="77777777" w:rsidR="00000000" w:rsidRDefault="00903ADA">
      <w:pPr>
        <w:pStyle w:val="a0"/>
        <w:rPr>
          <w:rFonts w:hint="cs"/>
          <w:rtl/>
        </w:rPr>
      </w:pPr>
    </w:p>
    <w:p w14:paraId="60DE1412" w14:textId="77777777" w:rsidR="00000000" w:rsidRDefault="00903ADA">
      <w:pPr>
        <w:pStyle w:val="a0"/>
        <w:rPr>
          <w:rFonts w:hint="cs"/>
          <w:rtl/>
        </w:rPr>
      </w:pPr>
      <w:r>
        <w:rPr>
          <w:rFonts w:hint="cs"/>
          <w:rtl/>
        </w:rPr>
        <w:t>אדוני היושב-ראש, כך בכל תחום</w:t>
      </w:r>
      <w:r>
        <w:rPr>
          <w:rFonts w:hint="cs"/>
          <w:rtl/>
        </w:rPr>
        <w:t>, גם בתחום המדיני. גם בתחום המדיני אינך מבין לאן זה מוביל. מהו היעד? מה שאומרים היום משנים מחר, ומה שיאמרו מחר ישנו מחרתיים. נדרנא לא נדרי ושבועתנא לא שבועות, וכל אחד מחכה לאיזה נס, משהו שיקרה, שייתן לממשלה קצת צבע בפנים.</w:t>
      </w:r>
    </w:p>
    <w:p w14:paraId="42B4D1CD" w14:textId="77777777" w:rsidR="00000000" w:rsidRDefault="00903ADA">
      <w:pPr>
        <w:pStyle w:val="a0"/>
        <w:rPr>
          <w:rFonts w:hint="cs"/>
          <w:rtl/>
        </w:rPr>
      </w:pPr>
    </w:p>
    <w:p w14:paraId="2DE18874" w14:textId="77777777" w:rsidR="00000000" w:rsidRDefault="00903ADA">
      <w:pPr>
        <w:pStyle w:val="a0"/>
        <w:rPr>
          <w:rFonts w:hint="cs"/>
          <w:rtl/>
        </w:rPr>
      </w:pPr>
      <w:r>
        <w:rPr>
          <w:rFonts w:hint="cs"/>
          <w:rtl/>
        </w:rPr>
        <w:t>קשה לי לומר את הדברים האלה, אבל ק</w:t>
      </w:r>
      <w:r>
        <w:rPr>
          <w:rFonts w:hint="cs"/>
          <w:rtl/>
        </w:rPr>
        <w:t>שה לי שבעתיים להחריש. עכשיו אנחנו נמצאים ממש במצב של קורבן דמים ודמים. בשני התחומים האלה המדינה נמצאת במצב בלתי נסבל. נדמה שהיסודות מתערערים. יש אנשים שאבדה להם תקווה, יש רבים שמתהלכים גם בעיניים כבויות, בייאוש. יש אנשים שעברו את השער שמאחוריו אובדת כל תקו</w:t>
      </w:r>
      <w:r>
        <w:rPr>
          <w:rFonts w:hint="cs"/>
          <w:rtl/>
        </w:rPr>
        <w:t xml:space="preserve">וה. </w:t>
      </w:r>
    </w:p>
    <w:p w14:paraId="403CA1F5" w14:textId="77777777" w:rsidR="00000000" w:rsidRDefault="00903ADA">
      <w:pPr>
        <w:pStyle w:val="a0"/>
        <w:rPr>
          <w:rFonts w:hint="cs"/>
          <w:rtl/>
        </w:rPr>
      </w:pPr>
    </w:p>
    <w:p w14:paraId="711E0958" w14:textId="77777777" w:rsidR="00000000" w:rsidRDefault="00903ADA">
      <w:pPr>
        <w:pStyle w:val="a0"/>
        <w:rPr>
          <w:rFonts w:hint="cs"/>
          <w:rtl/>
        </w:rPr>
      </w:pPr>
      <w:r>
        <w:rPr>
          <w:rFonts w:hint="cs"/>
          <w:rtl/>
        </w:rPr>
        <w:t>לכל ממשלה דרוש שיתוף פעולה של העם או חלק של העם. היום אני רואה את הקולות. כל שר, יש לו בשורה ל-24 שעות, כל שר יש לו מדיניות משלו, כל שר חייב להתחרות עם חברו שאמר שנפגש או לא נפגש, זה ייפגש, וכל שר מפריח גם הבטחות, גם נבואות. אנחנו, אדוני היושב-ראש, ר</w:t>
      </w:r>
      <w:r>
        <w:rPr>
          <w:rFonts w:hint="cs"/>
          <w:rtl/>
        </w:rPr>
        <w:t>ואים את התוצאה של המדיניות הזאת. כל מי שחי בתוך עמו יכול לומר: מעגל עלובי החיים הולך ומתרחב. לא למדיניות זו ציפה כל מי שתמך בממשלה הזאת.</w:t>
      </w:r>
    </w:p>
    <w:p w14:paraId="285970E7" w14:textId="77777777" w:rsidR="00000000" w:rsidRDefault="00903ADA">
      <w:pPr>
        <w:pStyle w:val="a0"/>
        <w:rPr>
          <w:rFonts w:hint="cs"/>
          <w:rtl/>
        </w:rPr>
      </w:pPr>
    </w:p>
    <w:p w14:paraId="0A4D122E" w14:textId="77777777" w:rsidR="00000000" w:rsidRDefault="00903ADA">
      <w:pPr>
        <w:pStyle w:val="a0"/>
        <w:rPr>
          <w:rFonts w:hint="cs"/>
          <w:rtl/>
        </w:rPr>
      </w:pPr>
      <w:r>
        <w:rPr>
          <w:rFonts w:hint="cs"/>
          <w:rtl/>
        </w:rPr>
        <w:t>סיעה מאיימת על רעותה בתוך הממשלה. אם זאת תעשה, אז השנייה לא תצביע. אז נמכור לה איזה סיפור ליומיים עד אשר תצביע. וכל אח</w:t>
      </w:r>
      <w:r>
        <w:rPr>
          <w:rFonts w:hint="cs"/>
          <w:rtl/>
        </w:rPr>
        <w:t>ד יש לו ליטרת הבשר שלו, פרט לאזרח הקטן, פרט למובטל, פרט לילד הרעב, פרט לקשיש הנעזב. כל אלה לא בתמונה הנמצאת באותו שולחן ישיבות. מה שמעניין: נסיעות, טיסות, עוזרים, לשכות, בזבוזים. אף לא דוגמה אישית אחת, שתוכל לומר, שבמצוקה הזאת שבה אנחנו כולנו, אף הממשלה עו</w:t>
      </w:r>
      <w:r>
        <w:rPr>
          <w:rFonts w:hint="cs"/>
          <w:rtl/>
        </w:rPr>
        <w:t>שה ומקצצת מהוצאותיה, על מנת שהאדם יבין, על מנת שמחיסכון כלשהו יוכל אדם להגיד, שהנה גם היא עושה מאמץ.</w:t>
      </w:r>
    </w:p>
    <w:p w14:paraId="49BF3465" w14:textId="77777777" w:rsidR="00000000" w:rsidRDefault="00903ADA">
      <w:pPr>
        <w:pStyle w:val="a0"/>
        <w:rPr>
          <w:rFonts w:hint="cs"/>
          <w:rtl/>
        </w:rPr>
      </w:pPr>
    </w:p>
    <w:p w14:paraId="4749DDAF" w14:textId="77777777" w:rsidR="00000000" w:rsidRDefault="00903ADA">
      <w:pPr>
        <w:pStyle w:val="a0"/>
        <w:rPr>
          <w:rFonts w:hint="cs"/>
          <w:rtl/>
        </w:rPr>
      </w:pPr>
      <w:r>
        <w:rPr>
          <w:rFonts w:hint="cs"/>
          <w:rtl/>
        </w:rPr>
        <w:t>כן, הרפורמה שכל כך מדברים עליה כבשורה, מה היא עושה? האם בימים אלה של רעב ממש אפשר ללכת לדברים שהם בגדר של לוקסוס למי שיש לו?</w:t>
      </w:r>
    </w:p>
    <w:p w14:paraId="77CA57FD" w14:textId="77777777" w:rsidR="00000000" w:rsidRDefault="00903ADA">
      <w:pPr>
        <w:pStyle w:val="a0"/>
        <w:rPr>
          <w:rFonts w:hint="cs"/>
          <w:rtl/>
        </w:rPr>
      </w:pPr>
    </w:p>
    <w:p w14:paraId="289E87D0" w14:textId="77777777" w:rsidR="00000000" w:rsidRDefault="00903ADA">
      <w:pPr>
        <w:pStyle w:val="a0"/>
        <w:rPr>
          <w:rFonts w:hint="cs"/>
          <w:rtl/>
        </w:rPr>
      </w:pPr>
      <w:r>
        <w:rPr>
          <w:rFonts w:hint="cs"/>
          <w:rtl/>
        </w:rPr>
        <w:t>אשר לגדר ההפרדה - ובזה אני מ</w:t>
      </w:r>
      <w:r>
        <w:rPr>
          <w:rFonts w:hint="cs"/>
          <w:rtl/>
        </w:rPr>
        <w:t>סיים, אדוני היושב-ראש - אנחנו עשינו ממנה גולם וסוגדים לו. תמיד צה"ל היה הגדר של מדינת ישראל, ומאז יצא הדבר הזה אל אוויר העולם, שיגע מוחות, וכולם נתלים רק בעניין הזה, כאילו הגדר היא זאת שתבטיח את ביטחוננו. מכאן אפשר להצביע גם על התחום הזה, של מיליארדים על ג</w:t>
      </w:r>
      <w:r>
        <w:rPr>
          <w:rFonts w:hint="cs"/>
          <w:rtl/>
        </w:rPr>
        <w:t>בי מיליארדים. לא 7 מיליארדים, ולא 10 מיליארדים, בזמן שכל מיליארד יכול להוציא ממצוקה ומתלאות אלפים ומאות אלפים. זה הדבר, שאליו כמו אל תוך חור שחור - מיליארדים על גבי מיליארדים. ומאחר שאומרים כל יום לאזרח שהגדר הזאת היא שתבטיח את ביטחונו, אז הוא מוכן לעשות ה</w:t>
      </w:r>
      <w:r>
        <w:rPr>
          <w:rFonts w:hint="cs"/>
          <w:rtl/>
        </w:rPr>
        <w:t>כול, ומיליארדים על גבי מיליארדים. כדי לשמור עליה צריך גם גדודים שלמים, ועוד אביזרים.</w:t>
      </w:r>
    </w:p>
    <w:p w14:paraId="64CCF6A0" w14:textId="77777777" w:rsidR="00000000" w:rsidRDefault="00903ADA">
      <w:pPr>
        <w:pStyle w:val="a0"/>
        <w:rPr>
          <w:rFonts w:hint="cs"/>
          <w:rtl/>
        </w:rPr>
      </w:pPr>
    </w:p>
    <w:p w14:paraId="261E3D94" w14:textId="77777777" w:rsidR="00000000" w:rsidRDefault="00903ADA">
      <w:pPr>
        <w:pStyle w:val="a0"/>
        <w:rPr>
          <w:rFonts w:hint="cs"/>
          <w:rtl/>
        </w:rPr>
      </w:pPr>
      <w:r>
        <w:rPr>
          <w:rFonts w:hint="cs"/>
          <w:rtl/>
        </w:rPr>
        <w:t>אדוני היושב-ראש, אין יד מכוונת, עין צופייה ולב דואב.</w:t>
      </w:r>
    </w:p>
    <w:p w14:paraId="712D2E5B" w14:textId="77777777" w:rsidR="00000000" w:rsidRDefault="00903ADA">
      <w:pPr>
        <w:pStyle w:val="a0"/>
        <w:ind w:firstLine="0"/>
        <w:rPr>
          <w:rFonts w:hint="cs"/>
          <w:rtl/>
        </w:rPr>
      </w:pPr>
    </w:p>
    <w:p w14:paraId="6D583FDC" w14:textId="77777777" w:rsidR="00000000" w:rsidRDefault="00903ADA">
      <w:pPr>
        <w:pStyle w:val="af1"/>
        <w:rPr>
          <w:rtl/>
        </w:rPr>
      </w:pPr>
      <w:r>
        <w:rPr>
          <w:rFonts w:hint="cs"/>
          <w:rtl/>
        </w:rPr>
        <w:t>היו"ר</w:t>
      </w:r>
      <w:r>
        <w:rPr>
          <w:rtl/>
        </w:rPr>
        <w:t xml:space="preserve"> אלי בן-מנחם:</w:t>
      </w:r>
    </w:p>
    <w:p w14:paraId="6D96BCDA" w14:textId="77777777" w:rsidR="00000000" w:rsidRDefault="00903ADA">
      <w:pPr>
        <w:pStyle w:val="a0"/>
        <w:rPr>
          <w:rtl/>
        </w:rPr>
      </w:pPr>
    </w:p>
    <w:p w14:paraId="4AD7E09E" w14:textId="77777777" w:rsidR="00000000" w:rsidRDefault="00903ADA">
      <w:pPr>
        <w:pStyle w:val="a0"/>
        <w:rPr>
          <w:rFonts w:hint="cs"/>
          <w:rtl/>
        </w:rPr>
      </w:pPr>
      <w:r>
        <w:rPr>
          <w:rFonts w:hint="cs"/>
          <w:rtl/>
        </w:rPr>
        <w:t>תודה לחבר הכנסת דוד לוי. אני מזמין את השר פורז, ואחריו - חבר הכנסת אפרים סנה. אבקש ממך, אדוני הש</w:t>
      </w:r>
      <w:r>
        <w:rPr>
          <w:rFonts w:hint="cs"/>
          <w:rtl/>
        </w:rPr>
        <w:t>ר - - -</w:t>
      </w:r>
    </w:p>
    <w:p w14:paraId="56D0FD1E" w14:textId="77777777" w:rsidR="00000000" w:rsidRDefault="00903ADA">
      <w:pPr>
        <w:pStyle w:val="a0"/>
        <w:ind w:firstLine="0"/>
        <w:rPr>
          <w:rFonts w:hint="cs"/>
          <w:rtl/>
        </w:rPr>
      </w:pPr>
    </w:p>
    <w:p w14:paraId="2A8B3B12" w14:textId="77777777" w:rsidR="00000000" w:rsidRDefault="00903ADA">
      <w:pPr>
        <w:pStyle w:val="a"/>
        <w:rPr>
          <w:rtl/>
        </w:rPr>
      </w:pPr>
      <w:bookmarkStart w:id="99" w:name="FS000000519T05_11_2003_12_33_04"/>
      <w:bookmarkStart w:id="100" w:name="FS000000519T05_11_2003_12_33_23"/>
      <w:bookmarkStart w:id="101" w:name="FS000000519T05_11_2003_12_34_13"/>
      <w:bookmarkStart w:id="102" w:name="_Toc61852261"/>
      <w:bookmarkEnd w:id="99"/>
      <w:bookmarkEnd w:id="100"/>
      <w:bookmarkEnd w:id="101"/>
      <w:r>
        <w:rPr>
          <w:rFonts w:hint="eastAsia"/>
          <w:rtl/>
        </w:rPr>
        <w:t>שר</w:t>
      </w:r>
      <w:r>
        <w:rPr>
          <w:rtl/>
        </w:rPr>
        <w:t xml:space="preserve"> הפנים אברהם פורז:</w:t>
      </w:r>
      <w:bookmarkEnd w:id="102"/>
    </w:p>
    <w:p w14:paraId="3A65ECD8" w14:textId="77777777" w:rsidR="00000000" w:rsidRDefault="00903ADA">
      <w:pPr>
        <w:pStyle w:val="a0"/>
        <w:rPr>
          <w:rFonts w:hint="cs"/>
          <w:rtl/>
        </w:rPr>
      </w:pPr>
    </w:p>
    <w:p w14:paraId="733BE2FF" w14:textId="77777777" w:rsidR="00000000" w:rsidRDefault="00903ADA">
      <w:pPr>
        <w:pStyle w:val="a0"/>
        <w:rPr>
          <w:rFonts w:hint="cs"/>
          <w:rtl/>
        </w:rPr>
      </w:pPr>
      <w:r>
        <w:rPr>
          <w:rFonts w:hint="cs"/>
          <w:rtl/>
        </w:rPr>
        <w:t xml:space="preserve">כן, קצר. </w:t>
      </w:r>
    </w:p>
    <w:p w14:paraId="5B804A3E" w14:textId="77777777" w:rsidR="00000000" w:rsidRDefault="00903ADA">
      <w:pPr>
        <w:pStyle w:val="a0"/>
        <w:rPr>
          <w:rFonts w:hint="cs"/>
          <w:rtl/>
        </w:rPr>
      </w:pPr>
    </w:p>
    <w:p w14:paraId="63AD253B" w14:textId="77777777" w:rsidR="00000000" w:rsidRDefault="00903ADA">
      <w:pPr>
        <w:pStyle w:val="a0"/>
        <w:rPr>
          <w:rFonts w:hint="cs"/>
          <w:rtl/>
        </w:rPr>
      </w:pPr>
      <w:r>
        <w:rPr>
          <w:rFonts w:hint="cs"/>
          <w:rtl/>
        </w:rPr>
        <w:t xml:space="preserve">אדוני היושב-ראש, חברי הכנסת, מצאתי לנכון להגיב על דבריו של חבר הכנסת לוי. </w:t>
      </w:r>
    </w:p>
    <w:p w14:paraId="047A3A2E" w14:textId="77777777" w:rsidR="00000000" w:rsidRDefault="00903ADA">
      <w:pPr>
        <w:pStyle w:val="a0"/>
        <w:rPr>
          <w:rFonts w:hint="cs"/>
          <w:rtl/>
        </w:rPr>
      </w:pPr>
    </w:p>
    <w:p w14:paraId="60169FD8" w14:textId="77777777" w:rsidR="00000000" w:rsidRDefault="00903ADA">
      <w:pPr>
        <w:pStyle w:val="a0"/>
        <w:rPr>
          <w:rFonts w:hint="cs"/>
          <w:rtl/>
        </w:rPr>
      </w:pPr>
      <w:r>
        <w:rPr>
          <w:rFonts w:hint="cs"/>
          <w:rtl/>
        </w:rPr>
        <w:t>אחרי ששמעתי את דבריו, לא היה ברור לגמרי אם הוא עכשיו באמת חבר בליכוד או עדיין חלק מסיעת העבודה, שבמסגרתה נבחר בכנסת הקודמת.</w:t>
      </w:r>
    </w:p>
    <w:p w14:paraId="5EFF16F4" w14:textId="77777777" w:rsidR="00000000" w:rsidRDefault="00903ADA">
      <w:pPr>
        <w:pStyle w:val="a0"/>
        <w:ind w:firstLine="0"/>
        <w:rPr>
          <w:rFonts w:hint="cs"/>
          <w:rtl/>
        </w:rPr>
      </w:pPr>
    </w:p>
    <w:p w14:paraId="7B2087A6" w14:textId="77777777" w:rsidR="00000000" w:rsidRDefault="00903ADA">
      <w:pPr>
        <w:pStyle w:val="af0"/>
        <w:rPr>
          <w:rtl/>
        </w:rPr>
      </w:pPr>
      <w:r>
        <w:rPr>
          <w:rFonts w:hint="eastAsia"/>
          <w:rtl/>
        </w:rPr>
        <w:t>דוד</w:t>
      </w:r>
      <w:r>
        <w:rPr>
          <w:rtl/>
        </w:rPr>
        <w:t xml:space="preserve"> לוי (הליכ</w:t>
      </w:r>
      <w:r>
        <w:rPr>
          <w:rtl/>
        </w:rPr>
        <w:t>וד):</w:t>
      </w:r>
    </w:p>
    <w:p w14:paraId="2A00D28F" w14:textId="77777777" w:rsidR="00000000" w:rsidRDefault="00903ADA">
      <w:pPr>
        <w:pStyle w:val="a0"/>
        <w:rPr>
          <w:rFonts w:hint="cs"/>
          <w:rtl/>
        </w:rPr>
      </w:pPr>
    </w:p>
    <w:p w14:paraId="7C9A771C" w14:textId="77777777" w:rsidR="00000000" w:rsidRDefault="00903ADA">
      <w:pPr>
        <w:pStyle w:val="a0"/>
        <w:rPr>
          <w:rFonts w:hint="cs"/>
          <w:rtl/>
        </w:rPr>
      </w:pPr>
      <w:r>
        <w:rPr>
          <w:rFonts w:hint="cs"/>
          <w:rtl/>
        </w:rPr>
        <w:t>שמור על פיך. מעולם לא הייתי חבר במפלגת העבודה.</w:t>
      </w:r>
    </w:p>
    <w:p w14:paraId="4CD87218" w14:textId="77777777" w:rsidR="00000000" w:rsidRDefault="00903ADA">
      <w:pPr>
        <w:pStyle w:val="a0"/>
        <w:ind w:firstLine="0"/>
        <w:rPr>
          <w:rFonts w:hint="cs"/>
          <w:rtl/>
        </w:rPr>
      </w:pPr>
    </w:p>
    <w:p w14:paraId="269DE58D" w14:textId="77777777" w:rsidR="00000000" w:rsidRDefault="00903ADA">
      <w:pPr>
        <w:pStyle w:val="-"/>
        <w:rPr>
          <w:rtl/>
        </w:rPr>
      </w:pPr>
      <w:bookmarkStart w:id="103" w:name="FS000000519T05_11_2003_12_38_24C"/>
      <w:bookmarkEnd w:id="103"/>
      <w:r>
        <w:rPr>
          <w:rtl/>
        </w:rPr>
        <w:t>שר הפנים אברהם פורז:</w:t>
      </w:r>
    </w:p>
    <w:p w14:paraId="127C1C1B" w14:textId="77777777" w:rsidR="00000000" w:rsidRDefault="00903ADA">
      <w:pPr>
        <w:pStyle w:val="a0"/>
        <w:rPr>
          <w:rtl/>
        </w:rPr>
      </w:pPr>
    </w:p>
    <w:p w14:paraId="3E4EEF08" w14:textId="77777777" w:rsidR="00000000" w:rsidRDefault="00903ADA">
      <w:pPr>
        <w:pStyle w:val="a0"/>
        <w:rPr>
          <w:rFonts w:hint="cs"/>
          <w:rtl/>
        </w:rPr>
      </w:pPr>
      <w:r>
        <w:rPr>
          <w:rFonts w:hint="cs"/>
          <w:rtl/>
        </w:rPr>
        <w:t>אבל מבחינת הנאום, חבר הכנסת לוי - - -</w:t>
      </w:r>
    </w:p>
    <w:p w14:paraId="7534DAB9" w14:textId="77777777" w:rsidR="00000000" w:rsidRDefault="00903ADA">
      <w:pPr>
        <w:pStyle w:val="a0"/>
        <w:ind w:firstLine="0"/>
        <w:rPr>
          <w:rFonts w:hint="cs"/>
          <w:rtl/>
        </w:rPr>
      </w:pPr>
    </w:p>
    <w:p w14:paraId="07B7DCBA" w14:textId="77777777" w:rsidR="00000000" w:rsidRDefault="00903ADA">
      <w:pPr>
        <w:pStyle w:val="af1"/>
        <w:rPr>
          <w:rtl/>
        </w:rPr>
      </w:pPr>
      <w:r>
        <w:rPr>
          <w:rtl/>
        </w:rPr>
        <w:t>היו</w:t>
      </w:r>
      <w:r>
        <w:rPr>
          <w:rFonts w:hint="cs"/>
          <w:rtl/>
        </w:rPr>
        <w:t xml:space="preserve">"ר </w:t>
      </w:r>
      <w:r>
        <w:rPr>
          <w:rtl/>
        </w:rPr>
        <w:t>אלי בן-מנחם:</w:t>
      </w:r>
    </w:p>
    <w:p w14:paraId="339B863E" w14:textId="77777777" w:rsidR="00000000" w:rsidRDefault="00903ADA">
      <w:pPr>
        <w:pStyle w:val="a0"/>
        <w:rPr>
          <w:rtl/>
        </w:rPr>
      </w:pPr>
    </w:p>
    <w:p w14:paraId="7079B49D" w14:textId="77777777" w:rsidR="00000000" w:rsidRDefault="00903ADA">
      <w:pPr>
        <w:pStyle w:val="a0"/>
        <w:rPr>
          <w:rFonts w:hint="cs"/>
          <w:rtl/>
        </w:rPr>
      </w:pPr>
      <w:r>
        <w:rPr>
          <w:rFonts w:hint="cs"/>
          <w:rtl/>
        </w:rPr>
        <w:t>חבר הכנסת דוד לוי, זו לא בושה. לא, זו לא בושה להיות חבר במפלגת העבודה.</w:t>
      </w:r>
    </w:p>
    <w:p w14:paraId="0812DECE" w14:textId="77777777" w:rsidR="00000000" w:rsidRDefault="00903ADA">
      <w:pPr>
        <w:pStyle w:val="-"/>
        <w:rPr>
          <w:rtl/>
        </w:rPr>
      </w:pPr>
      <w:bookmarkStart w:id="104" w:name="FS000000519T05_11_2003_12_39_38C"/>
      <w:bookmarkEnd w:id="104"/>
    </w:p>
    <w:p w14:paraId="56FA2A60" w14:textId="77777777" w:rsidR="00000000" w:rsidRDefault="00903ADA">
      <w:pPr>
        <w:pStyle w:val="-"/>
        <w:rPr>
          <w:rtl/>
        </w:rPr>
      </w:pPr>
      <w:r>
        <w:rPr>
          <w:rtl/>
        </w:rPr>
        <w:t>שר הפנים אברהם פורז:</w:t>
      </w:r>
    </w:p>
    <w:p w14:paraId="56387ECA" w14:textId="77777777" w:rsidR="00000000" w:rsidRDefault="00903ADA">
      <w:pPr>
        <w:pStyle w:val="a0"/>
        <w:rPr>
          <w:rtl/>
        </w:rPr>
      </w:pPr>
    </w:p>
    <w:p w14:paraId="5064E406" w14:textId="77777777" w:rsidR="00000000" w:rsidRDefault="00903ADA">
      <w:pPr>
        <w:pStyle w:val="a0"/>
        <w:rPr>
          <w:rFonts w:hint="cs"/>
          <w:rtl/>
        </w:rPr>
      </w:pPr>
      <w:r>
        <w:rPr>
          <w:rFonts w:hint="cs"/>
          <w:rtl/>
        </w:rPr>
        <w:t>אתם קראתם לזה ישראל אחת. בי</w:t>
      </w:r>
      <w:r>
        <w:rPr>
          <w:rFonts w:hint="cs"/>
          <w:rtl/>
        </w:rPr>
        <w:t>שראל אחת היית?</w:t>
      </w:r>
    </w:p>
    <w:p w14:paraId="498C8F73" w14:textId="77777777" w:rsidR="00000000" w:rsidRDefault="00903ADA">
      <w:pPr>
        <w:pStyle w:val="a0"/>
        <w:ind w:firstLine="0"/>
        <w:rPr>
          <w:rFonts w:hint="cs"/>
          <w:rtl/>
        </w:rPr>
      </w:pPr>
    </w:p>
    <w:p w14:paraId="3067FD61" w14:textId="77777777" w:rsidR="00000000" w:rsidRDefault="00903ADA">
      <w:pPr>
        <w:pStyle w:val="af0"/>
        <w:rPr>
          <w:rtl/>
        </w:rPr>
      </w:pPr>
      <w:r>
        <w:rPr>
          <w:rFonts w:hint="eastAsia"/>
          <w:rtl/>
        </w:rPr>
        <w:t>דוד</w:t>
      </w:r>
      <w:r>
        <w:rPr>
          <w:rtl/>
        </w:rPr>
        <w:t xml:space="preserve"> לוי (הליכוד):</w:t>
      </w:r>
    </w:p>
    <w:p w14:paraId="20703A79" w14:textId="77777777" w:rsidR="00000000" w:rsidRDefault="00903ADA">
      <w:pPr>
        <w:pStyle w:val="a0"/>
        <w:rPr>
          <w:rFonts w:hint="cs"/>
          <w:rtl/>
        </w:rPr>
      </w:pPr>
    </w:p>
    <w:p w14:paraId="0C7FEB55" w14:textId="77777777" w:rsidR="00000000" w:rsidRDefault="00903ADA">
      <w:pPr>
        <w:pStyle w:val="a0"/>
        <w:rPr>
          <w:rFonts w:hint="cs"/>
          <w:rtl/>
        </w:rPr>
      </w:pPr>
      <w:r>
        <w:rPr>
          <w:rFonts w:hint="cs"/>
          <w:rtl/>
        </w:rPr>
        <w:t>אתה מתעמר בכל מי שהוא יהודי. אתה תתחיל אתי חשבון - תצטער.</w:t>
      </w:r>
    </w:p>
    <w:p w14:paraId="2273D846" w14:textId="77777777" w:rsidR="00000000" w:rsidRDefault="00903ADA">
      <w:pPr>
        <w:pStyle w:val="a0"/>
        <w:ind w:firstLine="0"/>
        <w:rPr>
          <w:rFonts w:hint="cs"/>
          <w:rtl/>
        </w:rPr>
      </w:pPr>
    </w:p>
    <w:p w14:paraId="513CB857" w14:textId="77777777" w:rsidR="00000000" w:rsidRDefault="00903ADA">
      <w:pPr>
        <w:pStyle w:val="-"/>
        <w:rPr>
          <w:rtl/>
        </w:rPr>
      </w:pPr>
      <w:bookmarkStart w:id="105" w:name="FS000000519T05_11_2003_12_40_56C"/>
      <w:bookmarkEnd w:id="105"/>
      <w:r>
        <w:rPr>
          <w:rtl/>
        </w:rPr>
        <w:t>שר הפנים אברהם פורז:</w:t>
      </w:r>
    </w:p>
    <w:p w14:paraId="2178C350" w14:textId="77777777" w:rsidR="00000000" w:rsidRDefault="00903ADA">
      <w:pPr>
        <w:pStyle w:val="a0"/>
        <w:rPr>
          <w:rtl/>
        </w:rPr>
      </w:pPr>
    </w:p>
    <w:p w14:paraId="30E9A882" w14:textId="77777777" w:rsidR="00000000" w:rsidRDefault="00903ADA">
      <w:pPr>
        <w:pStyle w:val="a0"/>
        <w:rPr>
          <w:rFonts w:hint="cs"/>
          <w:rtl/>
        </w:rPr>
      </w:pPr>
      <w:r>
        <w:rPr>
          <w:rFonts w:hint="cs"/>
          <w:rtl/>
        </w:rPr>
        <w:t xml:space="preserve">אני מבקש לא להשמיע איומים. זה בסדר, אבל מבחינת תוכן הנאום, חבר הכנסת לוי, התאים לך בדיוק לשבת פה. אני לא יודע מה אתה מחפש שם בשורות הליכוד, </w:t>
      </w:r>
      <w:r>
        <w:rPr>
          <w:rFonts w:hint="cs"/>
          <w:rtl/>
        </w:rPr>
        <w:t>בשורות הממשלה, כשאתה אמור להיות חלק מהקואליציה.</w:t>
      </w:r>
    </w:p>
    <w:p w14:paraId="0EF251E8" w14:textId="77777777" w:rsidR="00000000" w:rsidRDefault="00903ADA">
      <w:pPr>
        <w:pStyle w:val="a0"/>
        <w:ind w:firstLine="0"/>
        <w:rPr>
          <w:rFonts w:hint="cs"/>
          <w:rtl/>
        </w:rPr>
      </w:pPr>
    </w:p>
    <w:p w14:paraId="013CDA1F" w14:textId="77777777" w:rsidR="00000000" w:rsidRDefault="00903ADA">
      <w:pPr>
        <w:pStyle w:val="af0"/>
        <w:rPr>
          <w:rtl/>
        </w:rPr>
      </w:pPr>
      <w:r>
        <w:rPr>
          <w:rFonts w:hint="eastAsia"/>
          <w:rtl/>
        </w:rPr>
        <w:t>דוד</w:t>
      </w:r>
      <w:r>
        <w:rPr>
          <w:rtl/>
        </w:rPr>
        <w:t xml:space="preserve"> לוי (הליכוד):</w:t>
      </w:r>
    </w:p>
    <w:p w14:paraId="16888A84" w14:textId="77777777" w:rsidR="00000000" w:rsidRDefault="00903ADA">
      <w:pPr>
        <w:pStyle w:val="a0"/>
        <w:rPr>
          <w:rFonts w:hint="cs"/>
          <w:rtl/>
        </w:rPr>
      </w:pPr>
    </w:p>
    <w:p w14:paraId="0F36A6B9" w14:textId="77777777" w:rsidR="00000000" w:rsidRDefault="00903ADA">
      <w:pPr>
        <w:pStyle w:val="a0"/>
        <w:rPr>
          <w:rFonts w:hint="cs"/>
          <w:rtl/>
        </w:rPr>
      </w:pPr>
      <w:r>
        <w:rPr>
          <w:rFonts w:hint="cs"/>
          <w:rtl/>
        </w:rPr>
        <w:t>אני לא מגדל חתול. לבי רגיש לבני-אדם יותר מאשר לחתולים.</w:t>
      </w:r>
    </w:p>
    <w:p w14:paraId="3EA6D219" w14:textId="77777777" w:rsidR="00000000" w:rsidRDefault="00903ADA">
      <w:pPr>
        <w:pStyle w:val="a0"/>
        <w:ind w:firstLine="0"/>
        <w:rPr>
          <w:rFonts w:hint="cs"/>
          <w:rtl/>
        </w:rPr>
      </w:pPr>
    </w:p>
    <w:p w14:paraId="20D6E4D5" w14:textId="77777777" w:rsidR="00000000" w:rsidRDefault="00903ADA">
      <w:pPr>
        <w:pStyle w:val="af0"/>
        <w:rPr>
          <w:rtl/>
        </w:rPr>
      </w:pPr>
      <w:r>
        <w:rPr>
          <w:rFonts w:hint="eastAsia"/>
          <w:rtl/>
        </w:rPr>
        <w:t>יעקב</w:t>
      </w:r>
      <w:r>
        <w:rPr>
          <w:rtl/>
        </w:rPr>
        <w:t xml:space="preserve"> מרגי (ש"ס):</w:t>
      </w:r>
    </w:p>
    <w:p w14:paraId="6F159625" w14:textId="77777777" w:rsidR="00000000" w:rsidRDefault="00903ADA">
      <w:pPr>
        <w:pStyle w:val="a0"/>
        <w:rPr>
          <w:rFonts w:hint="cs"/>
          <w:rtl/>
        </w:rPr>
      </w:pPr>
    </w:p>
    <w:p w14:paraId="2A2DF052" w14:textId="77777777" w:rsidR="00000000" w:rsidRDefault="00903ADA">
      <w:pPr>
        <w:pStyle w:val="a0"/>
        <w:rPr>
          <w:rFonts w:hint="cs"/>
          <w:rtl/>
        </w:rPr>
      </w:pPr>
      <w:r>
        <w:rPr>
          <w:rFonts w:hint="cs"/>
          <w:rtl/>
        </w:rPr>
        <w:t>מהם אתה מצפה לרגישות? הם אטומים.</w:t>
      </w:r>
    </w:p>
    <w:p w14:paraId="3F693C67" w14:textId="77777777" w:rsidR="00000000" w:rsidRDefault="00903ADA">
      <w:pPr>
        <w:pStyle w:val="a0"/>
        <w:ind w:firstLine="0"/>
        <w:rPr>
          <w:rFonts w:hint="cs"/>
          <w:rtl/>
        </w:rPr>
      </w:pPr>
    </w:p>
    <w:p w14:paraId="433F0140" w14:textId="77777777" w:rsidR="00000000" w:rsidRDefault="00903ADA">
      <w:pPr>
        <w:pStyle w:val="af1"/>
        <w:rPr>
          <w:rtl/>
        </w:rPr>
      </w:pPr>
      <w:bookmarkStart w:id="106" w:name="FS000000519T05_11_2003_12_44_05C"/>
      <w:bookmarkEnd w:id="106"/>
      <w:r>
        <w:rPr>
          <w:rFonts w:hint="eastAsia"/>
          <w:rtl/>
        </w:rPr>
        <w:t>היו</w:t>
      </w:r>
      <w:r>
        <w:rPr>
          <w:rFonts w:hint="cs"/>
          <w:rtl/>
        </w:rPr>
        <w:t>"</w:t>
      </w:r>
      <w:r>
        <w:rPr>
          <w:rFonts w:hint="eastAsia"/>
          <w:rtl/>
        </w:rPr>
        <w:t>ר</w:t>
      </w:r>
      <w:r>
        <w:rPr>
          <w:rtl/>
        </w:rPr>
        <w:t xml:space="preserve"> אלי בן-מנחם:</w:t>
      </w:r>
    </w:p>
    <w:p w14:paraId="631FD92D" w14:textId="77777777" w:rsidR="00000000" w:rsidRDefault="00903ADA">
      <w:pPr>
        <w:pStyle w:val="a0"/>
        <w:rPr>
          <w:rFonts w:hint="cs"/>
          <w:rtl/>
        </w:rPr>
      </w:pPr>
    </w:p>
    <w:p w14:paraId="57DB86E3" w14:textId="77777777" w:rsidR="00000000" w:rsidRDefault="00903ADA">
      <w:pPr>
        <w:pStyle w:val="a0"/>
        <w:rPr>
          <w:rFonts w:hint="cs"/>
          <w:rtl/>
        </w:rPr>
      </w:pPr>
      <w:r>
        <w:rPr>
          <w:rFonts w:hint="cs"/>
          <w:rtl/>
        </w:rPr>
        <w:t>חבר הכנסת מרגי, שב.</w:t>
      </w:r>
    </w:p>
    <w:p w14:paraId="1BD28FC1" w14:textId="77777777" w:rsidR="00000000" w:rsidRDefault="00903ADA">
      <w:pPr>
        <w:pStyle w:val="a0"/>
        <w:ind w:firstLine="0"/>
        <w:rPr>
          <w:rFonts w:hint="cs"/>
          <w:rtl/>
        </w:rPr>
      </w:pPr>
    </w:p>
    <w:p w14:paraId="77E1980E" w14:textId="77777777" w:rsidR="00000000" w:rsidRDefault="00903ADA">
      <w:pPr>
        <w:pStyle w:val="-"/>
        <w:rPr>
          <w:rtl/>
        </w:rPr>
      </w:pPr>
      <w:bookmarkStart w:id="107" w:name="FS000000519T05_11_2003_12_44_32C"/>
      <w:bookmarkEnd w:id="107"/>
      <w:r>
        <w:rPr>
          <w:rtl/>
        </w:rPr>
        <w:t>שר הפנים אברהם פורז:</w:t>
      </w:r>
    </w:p>
    <w:p w14:paraId="24935317" w14:textId="77777777" w:rsidR="00000000" w:rsidRDefault="00903ADA">
      <w:pPr>
        <w:pStyle w:val="a0"/>
        <w:rPr>
          <w:rtl/>
        </w:rPr>
      </w:pPr>
    </w:p>
    <w:p w14:paraId="42E75287" w14:textId="77777777" w:rsidR="00000000" w:rsidRDefault="00903ADA">
      <w:pPr>
        <w:pStyle w:val="a0"/>
        <w:rPr>
          <w:rFonts w:hint="cs"/>
          <w:rtl/>
        </w:rPr>
      </w:pPr>
      <w:r>
        <w:rPr>
          <w:rFonts w:hint="cs"/>
          <w:rtl/>
        </w:rPr>
        <w:t>מצאתי לנכון להגיב</w:t>
      </w:r>
      <w:r>
        <w:rPr>
          <w:rFonts w:hint="cs"/>
          <w:rtl/>
        </w:rPr>
        <w:t xml:space="preserve"> על נאום אופוזיציוני תקיף מאוד של מי שאמור להיות חבר בקואליציה.</w:t>
      </w:r>
    </w:p>
    <w:p w14:paraId="3F55CF39" w14:textId="77777777" w:rsidR="00000000" w:rsidRDefault="00903ADA">
      <w:pPr>
        <w:pStyle w:val="a0"/>
        <w:ind w:firstLine="0"/>
        <w:rPr>
          <w:rFonts w:hint="cs"/>
          <w:rtl/>
        </w:rPr>
      </w:pPr>
    </w:p>
    <w:p w14:paraId="59FB90CD" w14:textId="77777777" w:rsidR="00000000" w:rsidRDefault="00903ADA">
      <w:pPr>
        <w:pStyle w:val="af0"/>
        <w:rPr>
          <w:rtl/>
        </w:rPr>
      </w:pPr>
      <w:r>
        <w:rPr>
          <w:rFonts w:hint="eastAsia"/>
          <w:rtl/>
        </w:rPr>
        <w:t>יעקב</w:t>
      </w:r>
      <w:r>
        <w:rPr>
          <w:rtl/>
        </w:rPr>
        <w:t xml:space="preserve"> מרגי (ש"ס):</w:t>
      </w:r>
    </w:p>
    <w:p w14:paraId="22EEF32C" w14:textId="77777777" w:rsidR="00000000" w:rsidRDefault="00903ADA">
      <w:pPr>
        <w:pStyle w:val="a0"/>
        <w:rPr>
          <w:rFonts w:hint="cs"/>
          <w:rtl/>
        </w:rPr>
      </w:pPr>
    </w:p>
    <w:p w14:paraId="43F3ABA3" w14:textId="77777777" w:rsidR="00000000" w:rsidRDefault="00903ADA">
      <w:pPr>
        <w:pStyle w:val="a0"/>
        <w:rPr>
          <w:rFonts w:hint="cs"/>
          <w:rtl/>
        </w:rPr>
      </w:pPr>
      <w:r>
        <w:rPr>
          <w:rFonts w:hint="cs"/>
          <w:rtl/>
        </w:rPr>
        <w:t>נאום אמיתי.</w:t>
      </w:r>
    </w:p>
    <w:p w14:paraId="760C5F15" w14:textId="77777777" w:rsidR="00000000" w:rsidRDefault="00903ADA">
      <w:pPr>
        <w:pStyle w:val="a0"/>
        <w:ind w:firstLine="0"/>
        <w:rPr>
          <w:rFonts w:hint="cs"/>
          <w:rtl/>
        </w:rPr>
      </w:pPr>
    </w:p>
    <w:p w14:paraId="53A8A4C9" w14:textId="77777777" w:rsidR="00000000" w:rsidRDefault="00903ADA">
      <w:pPr>
        <w:pStyle w:val="-"/>
        <w:rPr>
          <w:rtl/>
        </w:rPr>
      </w:pPr>
      <w:bookmarkStart w:id="108" w:name="FS000000519T05_11_2003_12_45_32C"/>
      <w:bookmarkEnd w:id="108"/>
      <w:r>
        <w:rPr>
          <w:rtl/>
        </w:rPr>
        <w:t>שר הפנים אברהם פורז:</w:t>
      </w:r>
    </w:p>
    <w:p w14:paraId="07C68C1D" w14:textId="77777777" w:rsidR="00000000" w:rsidRDefault="00903ADA">
      <w:pPr>
        <w:pStyle w:val="a0"/>
        <w:rPr>
          <w:rtl/>
        </w:rPr>
      </w:pPr>
    </w:p>
    <w:p w14:paraId="66F9E6E3" w14:textId="77777777" w:rsidR="00000000" w:rsidRDefault="00903ADA">
      <w:pPr>
        <w:pStyle w:val="a0"/>
        <w:rPr>
          <w:rFonts w:hint="cs"/>
          <w:rtl/>
        </w:rPr>
      </w:pPr>
      <w:r>
        <w:rPr>
          <w:rFonts w:hint="cs"/>
          <w:rtl/>
        </w:rPr>
        <w:t>אבל אתה לא חייב. אתה באמת באופוזיציה, וטוב שאתה שם.</w:t>
      </w:r>
    </w:p>
    <w:p w14:paraId="1C1B6EB4" w14:textId="77777777" w:rsidR="00000000" w:rsidRDefault="00903ADA">
      <w:pPr>
        <w:pStyle w:val="a0"/>
        <w:ind w:firstLine="0"/>
        <w:rPr>
          <w:rFonts w:hint="cs"/>
          <w:rtl/>
        </w:rPr>
      </w:pPr>
    </w:p>
    <w:p w14:paraId="6372B9DE" w14:textId="77777777" w:rsidR="00000000" w:rsidRDefault="00903ADA">
      <w:pPr>
        <w:pStyle w:val="af0"/>
        <w:rPr>
          <w:rtl/>
        </w:rPr>
      </w:pPr>
    </w:p>
    <w:p w14:paraId="4351689E" w14:textId="77777777" w:rsidR="00000000" w:rsidRDefault="00903ADA">
      <w:pPr>
        <w:pStyle w:val="af0"/>
        <w:rPr>
          <w:rtl/>
        </w:rPr>
      </w:pPr>
      <w:r>
        <w:rPr>
          <w:rFonts w:hint="eastAsia"/>
          <w:rtl/>
        </w:rPr>
        <w:t>יעקב</w:t>
      </w:r>
      <w:r>
        <w:rPr>
          <w:rtl/>
        </w:rPr>
        <w:t xml:space="preserve"> מרגי (ש"ס):</w:t>
      </w:r>
    </w:p>
    <w:p w14:paraId="25274F9D" w14:textId="77777777" w:rsidR="00000000" w:rsidRDefault="00903ADA">
      <w:pPr>
        <w:pStyle w:val="a0"/>
        <w:rPr>
          <w:rFonts w:hint="cs"/>
          <w:rtl/>
        </w:rPr>
      </w:pPr>
    </w:p>
    <w:p w14:paraId="7026082F" w14:textId="77777777" w:rsidR="00000000" w:rsidRDefault="00903ADA">
      <w:pPr>
        <w:pStyle w:val="a0"/>
        <w:rPr>
          <w:rFonts w:hint="cs"/>
          <w:rtl/>
        </w:rPr>
      </w:pPr>
      <w:r>
        <w:rPr>
          <w:rFonts w:hint="cs"/>
          <w:rtl/>
        </w:rPr>
        <w:t>אני בכלל לא רוצה להיות בקואליציה.</w:t>
      </w:r>
    </w:p>
    <w:p w14:paraId="7E14DE38" w14:textId="77777777" w:rsidR="00000000" w:rsidRDefault="00903ADA">
      <w:pPr>
        <w:pStyle w:val="a0"/>
        <w:ind w:firstLine="0"/>
        <w:rPr>
          <w:rFonts w:hint="cs"/>
          <w:rtl/>
        </w:rPr>
      </w:pPr>
    </w:p>
    <w:p w14:paraId="019E00F6" w14:textId="77777777" w:rsidR="00000000" w:rsidRDefault="00903ADA">
      <w:pPr>
        <w:pStyle w:val="-"/>
        <w:rPr>
          <w:rtl/>
        </w:rPr>
      </w:pPr>
      <w:bookmarkStart w:id="109" w:name="FS000000519T05_11_2003_12_47_06C"/>
      <w:bookmarkEnd w:id="109"/>
      <w:r>
        <w:rPr>
          <w:rtl/>
        </w:rPr>
        <w:t>שר הפנים אברהם פורז:</w:t>
      </w:r>
    </w:p>
    <w:p w14:paraId="25977F29" w14:textId="77777777" w:rsidR="00000000" w:rsidRDefault="00903ADA">
      <w:pPr>
        <w:pStyle w:val="a0"/>
        <w:rPr>
          <w:rtl/>
        </w:rPr>
      </w:pPr>
    </w:p>
    <w:p w14:paraId="3FF61EAA" w14:textId="77777777" w:rsidR="00000000" w:rsidRDefault="00903ADA">
      <w:pPr>
        <w:pStyle w:val="a0"/>
        <w:rPr>
          <w:rFonts w:hint="cs"/>
          <w:rtl/>
        </w:rPr>
      </w:pPr>
      <w:r>
        <w:rPr>
          <w:rFonts w:hint="cs"/>
          <w:rtl/>
        </w:rPr>
        <w:t>בעולם השל</w:t>
      </w:r>
      <w:r>
        <w:rPr>
          <w:rFonts w:hint="cs"/>
          <w:rtl/>
        </w:rPr>
        <w:t>ישי יש ריבוי ילדים, וזה מביא את המדינות האלה עם ריבוי הילדים לקטסטרופה. לשמחתנו, בארץ רק מיעוט קטן נוהג בחוסר אחריות ומביא ילדים לעולם בלי מחשבה איך לפרנס אותם. רק מיעוט קטן, ואותו מיעוט - - -</w:t>
      </w:r>
    </w:p>
    <w:p w14:paraId="60032BC5" w14:textId="77777777" w:rsidR="00000000" w:rsidRDefault="00903ADA">
      <w:pPr>
        <w:pStyle w:val="a0"/>
        <w:ind w:firstLine="0"/>
        <w:rPr>
          <w:rFonts w:hint="cs"/>
          <w:rtl/>
        </w:rPr>
      </w:pPr>
    </w:p>
    <w:p w14:paraId="74B31C26" w14:textId="77777777" w:rsidR="00000000" w:rsidRDefault="00903ADA">
      <w:pPr>
        <w:pStyle w:val="af0"/>
        <w:rPr>
          <w:rtl/>
        </w:rPr>
      </w:pPr>
      <w:r>
        <w:rPr>
          <w:rFonts w:hint="eastAsia"/>
          <w:rtl/>
        </w:rPr>
        <w:t>מאיר</w:t>
      </w:r>
      <w:r>
        <w:rPr>
          <w:rtl/>
        </w:rPr>
        <w:t xml:space="preserve"> פרוש (יהדות התורה):</w:t>
      </w:r>
    </w:p>
    <w:p w14:paraId="164BDA1D" w14:textId="77777777" w:rsidR="00000000" w:rsidRDefault="00903ADA">
      <w:pPr>
        <w:pStyle w:val="a0"/>
        <w:rPr>
          <w:rFonts w:hint="cs"/>
          <w:rtl/>
        </w:rPr>
      </w:pPr>
    </w:p>
    <w:p w14:paraId="76FB4B32" w14:textId="77777777" w:rsidR="00000000" w:rsidRDefault="00903ADA">
      <w:pPr>
        <w:pStyle w:val="a0"/>
        <w:ind w:firstLine="720"/>
        <w:rPr>
          <w:rFonts w:hint="cs"/>
          <w:rtl/>
        </w:rPr>
      </w:pPr>
      <w:r>
        <w:rPr>
          <w:rFonts w:hint="cs"/>
          <w:rtl/>
        </w:rPr>
        <w:t>בושה, תתבייש לך.</w:t>
      </w:r>
    </w:p>
    <w:p w14:paraId="2180B401" w14:textId="77777777" w:rsidR="00000000" w:rsidRDefault="00903ADA">
      <w:pPr>
        <w:pStyle w:val="a0"/>
        <w:ind w:firstLine="0"/>
        <w:rPr>
          <w:rFonts w:hint="cs"/>
          <w:rtl/>
        </w:rPr>
      </w:pPr>
    </w:p>
    <w:p w14:paraId="61864122" w14:textId="77777777" w:rsidR="00000000" w:rsidRDefault="00903ADA">
      <w:pPr>
        <w:pStyle w:val="-"/>
        <w:rPr>
          <w:rtl/>
        </w:rPr>
      </w:pPr>
      <w:bookmarkStart w:id="110" w:name="FS000000519T05_11_2003_12_48_54C"/>
      <w:bookmarkEnd w:id="110"/>
      <w:r>
        <w:rPr>
          <w:rtl/>
        </w:rPr>
        <w:t>שר הפנים אברהם פור</w:t>
      </w:r>
      <w:r>
        <w:rPr>
          <w:rtl/>
        </w:rPr>
        <w:t>ז:</w:t>
      </w:r>
    </w:p>
    <w:p w14:paraId="767DAD15" w14:textId="77777777" w:rsidR="00000000" w:rsidRDefault="00903ADA">
      <w:pPr>
        <w:pStyle w:val="a0"/>
        <w:rPr>
          <w:rtl/>
        </w:rPr>
      </w:pPr>
    </w:p>
    <w:p w14:paraId="4E6608DF" w14:textId="77777777" w:rsidR="00000000" w:rsidRDefault="00903ADA">
      <w:pPr>
        <w:pStyle w:val="a0"/>
        <w:rPr>
          <w:rFonts w:hint="cs"/>
          <w:rtl/>
        </w:rPr>
      </w:pPr>
      <w:r>
        <w:rPr>
          <w:rFonts w:hint="cs"/>
          <w:rtl/>
        </w:rPr>
        <w:t>- - - ואותו מיעוט רוצה להביא את הרוב לגדל את הילדים שלו.</w:t>
      </w:r>
    </w:p>
    <w:p w14:paraId="3B6F31CC" w14:textId="77777777" w:rsidR="00000000" w:rsidRDefault="00903ADA">
      <w:pPr>
        <w:pStyle w:val="a0"/>
        <w:ind w:firstLine="0"/>
        <w:rPr>
          <w:rFonts w:hint="cs"/>
          <w:rtl/>
        </w:rPr>
      </w:pPr>
    </w:p>
    <w:p w14:paraId="33D63055" w14:textId="77777777" w:rsidR="00000000" w:rsidRDefault="00903ADA">
      <w:pPr>
        <w:pStyle w:val="af1"/>
        <w:rPr>
          <w:rtl/>
        </w:rPr>
      </w:pPr>
      <w:r>
        <w:rPr>
          <w:rtl/>
        </w:rPr>
        <w:t>היו</w:t>
      </w:r>
      <w:r>
        <w:rPr>
          <w:rFonts w:hint="cs"/>
          <w:rtl/>
        </w:rPr>
        <w:t>"</w:t>
      </w:r>
      <w:r>
        <w:rPr>
          <w:rtl/>
        </w:rPr>
        <w:t>ר אלי בן-מנחם:</w:t>
      </w:r>
    </w:p>
    <w:p w14:paraId="3B0902D3" w14:textId="77777777" w:rsidR="00000000" w:rsidRDefault="00903ADA">
      <w:pPr>
        <w:pStyle w:val="a0"/>
        <w:rPr>
          <w:rtl/>
        </w:rPr>
      </w:pPr>
    </w:p>
    <w:p w14:paraId="63BE193D" w14:textId="77777777" w:rsidR="00000000" w:rsidRDefault="00903ADA">
      <w:pPr>
        <w:pStyle w:val="a0"/>
        <w:rPr>
          <w:rFonts w:hint="cs"/>
          <w:rtl/>
        </w:rPr>
      </w:pPr>
      <w:r>
        <w:rPr>
          <w:rFonts w:hint="cs"/>
          <w:rtl/>
        </w:rPr>
        <w:t>השר פורז, אם עלית לכאן כדי שאנחנו לא נספיק לסיים היום, אז אני מבקש - - -</w:t>
      </w:r>
    </w:p>
    <w:p w14:paraId="0EDB2908" w14:textId="77777777" w:rsidR="00000000" w:rsidRDefault="00903ADA">
      <w:pPr>
        <w:pStyle w:val="a0"/>
        <w:rPr>
          <w:rFonts w:hint="cs"/>
          <w:rtl/>
        </w:rPr>
      </w:pPr>
    </w:p>
    <w:p w14:paraId="08C1D2A7" w14:textId="77777777" w:rsidR="00000000" w:rsidRDefault="00903ADA">
      <w:pPr>
        <w:pStyle w:val="af0"/>
        <w:rPr>
          <w:rtl/>
        </w:rPr>
      </w:pPr>
      <w:r>
        <w:rPr>
          <w:rFonts w:hint="eastAsia"/>
          <w:rtl/>
        </w:rPr>
        <w:t>מאיר</w:t>
      </w:r>
      <w:r>
        <w:rPr>
          <w:rtl/>
        </w:rPr>
        <w:t xml:space="preserve"> פרוש (יהדות התורה):</w:t>
      </w:r>
    </w:p>
    <w:p w14:paraId="0EBB13BB" w14:textId="77777777" w:rsidR="00000000" w:rsidRDefault="00903ADA">
      <w:pPr>
        <w:pStyle w:val="a0"/>
        <w:rPr>
          <w:rFonts w:hint="cs"/>
          <w:rtl/>
        </w:rPr>
      </w:pPr>
    </w:p>
    <w:p w14:paraId="39F0B637" w14:textId="77777777" w:rsidR="00000000" w:rsidRDefault="00903ADA">
      <w:pPr>
        <w:pStyle w:val="a0"/>
        <w:rPr>
          <w:rFonts w:hint="cs"/>
          <w:rtl/>
        </w:rPr>
      </w:pPr>
      <w:r>
        <w:rPr>
          <w:rFonts w:hint="cs"/>
          <w:rtl/>
        </w:rPr>
        <w:t>תסתום את הפה שלך. חצוף.</w:t>
      </w:r>
    </w:p>
    <w:p w14:paraId="628B282E" w14:textId="77777777" w:rsidR="00000000" w:rsidRDefault="00903ADA">
      <w:pPr>
        <w:pStyle w:val="a0"/>
        <w:ind w:firstLine="0"/>
        <w:rPr>
          <w:rFonts w:hint="cs"/>
          <w:rtl/>
        </w:rPr>
      </w:pPr>
    </w:p>
    <w:p w14:paraId="0F916280" w14:textId="77777777" w:rsidR="00000000" w:rsidRDefault="00903ADA">
      <w:pPr>
        <w:pStyle w:val="-"/>
        <w:rPr>
          <w:rtl/>
        </w:rPr>
      </w:pPr>
      <w:bookmarkStart w:id="111" w:name="FS000000519T05_11_2003_12_51_05C"/>
      <w:bookmarkEnd w:id="111"/>
      <w:r>
        <w:rPr>
          <w:rtl/>
        </w:rPr>
        <w:t>שר הפנים אברהם פורז:</w:t>
      </w:r>
    </w:p>
    <w:p w14:paraId="577C90A8" w14:textId="77777777" w:rsidR="00000000" w:rsidRDefault="00903ADA">
      <w:pPr>
        <w:pStyle w:val="a0"/>
        <w:rPr>
          <w:rtl/>
        </w:rPr>
      </w:pPr>
    </w:p>
    <w:p w14:paraId="60C653CC" w14:textId="77777777" w:rsidR="00000000" w:rsidRDefault="00903ADA">
      <w:pPr>
        <w:pStyle w:val="a0"/>
        <w:rPr>
          <w:rFonts w:hint="cs"/>
          <w:rtl/>
        </w:rPr>
      </w:pPr>
      <w:r>
        <w:rPr>
          <w:rFonts w:hint="cs"/>
          <w:rtl/>
        </w:rPr>
        <w:t>לי אין בעיה עם מי שיכול לגד</w:t>
      </w:r>
      <w:r>
        <w:rPr>
          <w:rFonts w:hint="cs"/>
          <w:rtl/>
        </w:rPr>
        <w:t>ל את הילדים שלו. יש לי בעיה עם כאלה שחושבים שהם צריכים להביא ילדים לעולם, אבל שאחר יפרנס את הילדים שלהם.</w:t>
      </w:r>
    </w:p>
    <w:p w14:paraId="33899FFD" w14:textId="77777777" w:rsidR="00000000" w:rsidRDefault="00903ADA">
      <w:pPr>
        <w:pStyle w:val="a0"/>
        <w:ind w:firstLine="0"/>
        <w:rPr>
          <w:rFonts w:hint="cs"/>
          <w:rtl/>
        </w:rPr>
      </w:pPr>
    </w:p>
    <w:p w14:paraId="41CB6F72" w14:textId="77777777" w:rsidR="00000000" w:rsidRDefault="00903ADA">
      <w:pPr>
        <w:pStyle w:val="af0"/>
        <w:rPr>
          <w:rtl/>
        </w:rPr>
      </w:pPr>
      <w:r>
        <w:rPr>
          <w:rFonts w:hint="eastAsia"/>
          <w:rtl/>
        </w:rPr>
        <w:t>מאיר</w:t>
      </w:r>
      <w:r>
        <w:rPr>
          <w:rtl/>
        </w:rPr>
        <w:t xml:space="preserve"> פרוש (יהדות התורה):</w:t>
      </w:r>
    </w:p>
    <w:p w14:paraId="347F4DA5" w14:textId="77777777" w:rsidR="00000000" w:rsidRDefault="00903ADA">
      <w:pPr>
        <w:pStyle w:val="a0"/>
        <w:ind w:firstLine="0"/>
        <w:rPr>
          <w:rFonts w:hint="cs"/>
          <w:rtl/>
        </w:rPr>
      </w:pPr>
    </w:p>
    <w:p w14:paraId="12D275A1" w14:textId="77777777" w:rsidR="00000000" w:rsidRDefault="00903ADA">
      <w:pPr>
        <w:pStyle w:val="a0"/>
        <w:ind w:firstLine="0"/>
        <w:rPr>
          <w:rFonts w:hint="cs"/>
          <w:rtl/>
        </w:rPr>
      </w:pPr>
      <w:r>
        <w:rPr>
          <w:rFonts w:hint="cs"/>
          <w:rtl/>
        </w:rPr>
        <w:tab/>
        <w:t>תסתום את הפה שלך.</w:t>
      </w:r>
    </w:p>
    <w:p w14:paraId="2EF76E4B" w14:textId="77777777" w:rsidR="00000000" w:rsidRDefault="00903ADA">
      <w:pPr>
        <w:pStyle w:val="a0"/>
        <w:ind w:firstLine="0"/>
        <w:rPr>
          <w:rFonts w:hint="cs"/>
          <w:rtl/>
        </w:rPr>
      </w:pPr>
    </w:p>
    <w:p w14:paraId="654EEDB0" w14:textId="77777777" w:rsidR="00000000" w:rsidRDefault="00903ADA">
      <w:pPr>
        <w:pStyle w:val="af0"/>
        <w:rPr>
          <w:rtl/>
        </w:rPr>
      </w:pPr>
      <w:r>
        <w:rPr>
          <w:rFonts w:hint="eastAsia"/>
          <w:rtl/>
        </w:rPr>
        <w:t>אילן</w:t>
      </w:r>
      <w:r>
        <w:rPr>
          <w:rtl/>
        </w:rPr>
        <w:t xml:space="preserve"> שלגי (שינוי):</w:t>
      </w:r>
    </w:p>
    <w:p w14:paraId="20016CDB" w14:textId="77777777" w:rsidR="00000000" w:rsidRDefault="00903ADA">
      <w:pPr>
        <w:pStyle w:val="a0"/>
        <w:rPr>
          <w:rFonts w:hint="cs"/>
          <w:rtl/>
        </w:rPr>
      </w:pPr>
    </w:p>
    <w:p w14:paraId="71B9C0F5" w14:textId="77777777" w:rsidR="00000000" w:rsidRDefault="00903ADA">
      <w:pPr>
        <w:pStyle w:val="a0"/>
        <w:rPr>
          <w:rFonts w:hint="cs"/>
          <w:rtl/>
        </w:rPr>
      </w:pPr>
      <w:r>
        <w:rPr>
          <w:rFonts w:hint="cs"/>
          <w:rtl/>
        </w:rPr>
        <w:t>תוציא אותו החוצה.</w:t>
      </w:r>
    </w:p>
    <w:p w14:paraId="7E2C6811" w14:textId="77777777" w:rsidR="00000000" w:rsidRDefault="00903ADA">
      <w:pPr>
        <w:pStyle w:val="af0"/>
        <w:rPr>
          <w:rtl/>
        </w:rPr>
      </w:pPr>
    </w:p>
    <w:p w14:paraId="08A15821" w14:textId="77777777" w:rsidR="00000000" w:rsidRDefault="00903ADA">
      <w:pPr>
        <w:pStyle w:val="af0"/>
        <w:rPr>
          <w:rtl/>
        </w:rPr>
      </w:pPr>
      <w:r>
        <w:rPr>
          <w:rFonts w:hint="eastAsia"/>
          <w:rtl/>
        </w:rPr>
        <w:t>אתי</w:t>
      </w:r>
      <w:r>
        <w:rPr>
          <w:rtl/>
        </w:rPr>
        <w:t xml:space="preserve"> לבני (שינוי):</w:t>
      </w:r>
    </w:p>
    <w:p w14:paraId="30BE9885" w14:textId="77777777" w:rsidR="00000000" w:rsidRDefault="00903ADA">
      <w:pPr>
        <w:pStyle w:val="a0"/>
        <w:rPr>
          <w:rFonts w:hint="cs"/>
          <w:rtl/>
        </w:rPr>
      </w:pPr>
    </w:p>
    <w:p w14:paraId="1AEDF871" w14:textId="77777777" w:rsidR="00000000" w:rsidRDefault="00903ADA">
      <w:pPr>
        <w:pStyle w:val="a0"/>
        <w:rPr>
          <w:rFonts w:hint="cs"/>
          <w:rtl/>
        </w:rPr>
      </w:pPr>
      <w:r>
        <w:rPr>
          <w:rFonts w:hint="cs"/>
          <w:rtl/>
        </w:rPr>
        <w:t>תוציא אותו החוצה.</w:t>
      </w:r>
    </w:p>
    <w:p w14:paraId="3660BD86" w14:textId="77777777" w:rsidR="00000000" w:rsidRDefault="00903ADA">
      <w:pPr>
        <w:pStyle w:val="a0"/>
        <w:ind w:firstLine="0"/>
        <w:rPr>
          <w:rFonts w:hint="cs"/>
          <w:rtl/>
        </w:rPr>
      </w:pPr>
    </w:p>
    <w:p w14:paraId="3853998B" w14:textId="77777777" w:rsidR="00000000" w:rsidRDefault="00903ADA">
      <w:pPr>
        <w:pStyle w:val="af0"/>
        <w:rPr>
          <w:rtl/>
        </w:rPr>
      </w:pPr>
      <w:r>
        <w:rPr>
          <w:rFonts w:hint="eastAsia"/>
          <w:rtl/>
        </w:rPr>
        <w:t>מאיר</w:t>
      </w:r>
      <w:r>
        <w:rPr>
          <w:rtl/>
        </w:rPr>
        <w:t xml:space="preserve"> פרוש (יהדות התורה):</w:t>
      </w:r>
    </w:p>
    <w:p w14:paraId="7A36377E" w14:textId="77777777" w:rsidR="00000000" w:rsidRDefault="00903ADA">
      <w:pPr>
        <w:pStyle w:val="a0"/>
        <w:ind w:firstLine="0"/>
        <w:rPr>
          <w:rFonts w:hint="cs"/>
          <w:rtl/>
        </w:rPr>
      </w:pPr>
    </w:p>
    <w:p w14:paraId="0CFBE05A" w14:textId="77777777" w:rsidR="00000000" w:rsidRDefault="00903ADA">
      <w:pPr>
        <w:pStyle w:val="a0"/>
        <w:ind w:firstLine="0"/>
        <w:rPr>
          <w:rFonts w:hint="cs"/>
          <w:rtl/>
        </w:rPr>
      </w:pPr>
      <w:r>
        <w:rPr>
          <w:rFonts w:hint="cs"/>
          <w:rtl/>
        </w:rPr>
        <w:tab/>
      </w:r>
      <w:r>
        <w:rPr>
          <w:rFonts w:hint="cs"/>
          <w:rtl/>
        </w:rPr>
        <w:t>תגדל חתולים. תסתום את הפה שלך.</w:t>
      </w:r>
    </w:p>
    <w:p w14:paraId="35DA8EAC" w14:textId="77777777" w:rsidR="00000000" w:rsidRDefault="00903ADA">
      <w:pPr>
        <w:pStyle w:val="a0"/>
        <w:ind w:firstLine="0"/>
        <w:rPr>
          <w:rFonts w:hint="cs"/>
          <w:rtl/>
        </w:rPr>
      </w:pPr>
    </w:p>
    <w:p w14:paraId="1CA03C3F" w14:textId="77777777" w:rsidR="00000000" w:rsidRDefault="00903ADA">
      <w:pPr>
        <w:pStyle w:val="af1"/>
        <w:rPr>
          <w:rtl/>
        </w:rPr>
      </w:pPr>
      <w:r>
        <w:rPr>
          <w:rtl/>
        </w:rPr>
        <w:t>היו</w:t>
      </w:r>
      <w:r>
        <w:rPr>
          <w:rFonts w:hint="cs"/>
          <w:rtl/>
        </w:rPr>
        <w:t>"</w:t>
      </w:r>
      <w:r>
        <w:rPr>
          <w:rtl/>
        </w:rPr>
        <w:t>ר אלי בן-מנחם:</w:t>
      </w:r>
    </w:p>
    <w:p w14:paraId="4A33F59B" w14:textId="77777777" w:rsidR="00000000" w:rsidRDefault="00903ADA">
      <w:pPr>
        <w:pStyle w:val="a0"/>
        <w:rPr>
          <w:rtl/>
        </w:rPr>
      </w:pPr>
    </w:p>
    <w:p w14:paraId="46622867" w14:textId="77777777" w:rsidR="00000000" w:rsidRDefault="00903ADA">
      <w:pPr>
        <w:pStyle w:val="a0"/>
        <w:rPr>
          <w:rFonts w:hint="cs"/>
          <w:rtl/>
        </w:rPr>
      </w:pPr>
      <w:r>
        <w:rPr>
          <w:rFonts w:hint="cs"/>
          <w:rtl/>
        </w:rPr>
        <w:t>חבר הכנסת פרוש, אני מבקש ממך לשבת.</w:t>
      </w:r>
    </w:p>
    <w:p w14:paraId="3EB4E33D" w14:textId="77777777" w:rsidR="00000000" w:rsidRDefault="00903ADA">
      <w:pPr>
        <w:pStyle w:val="a0"/>
        <w:ind w:firstLine="0"/>
        <w:rPr>
          <w:rFonts w:hint="cs"/>
          <w:rtl/>
        </w:rPr>
      </w:pPr>
    </w:p>
    <w:p w14:paraId="3C7E839C" w14:textId="77777777" w:rsidR="00000000" w:rsidRDefault="00903ADA">
      <w:pPr>
        <w:pStyle w:val="af0"/>
        <w:rPr>
          <w:rtl/>
        </w:rPr>
      </w:pPr>
      <w:r>
        <w:rPr>
          <w:rFonts w:hint="eastAsia"/>
          <w:rtl/>
        </w:rPr>
        <w:t>מאיר</w:t>
      </w:r>
      <w:r>
        <w:rPr>
          <w:rtl/>
        </w:rPr>
        <w:t xml:space="preserve"> פרוש (יהדות התורה):</w:t>
      </w:r>
    </w:p>
    <w:p w14:paraId="5C8BD974" w14:textId="77777777" w:rsidR="00000000" w:rsidRDefault="00903ADA">
      <w:pPr>
        <w:pStyle w:val="a0"/>
        <w:rPr>
          <w:rFonts w:hint="cs"/>
          <w:rtl/>
        </w:rPr>
      </w:pPr>
    </w:p>
    <w:p w14:paraId="7C22128D" w14:textId="77777777" w:rsidR="00000000" w:rsidRDefault="00903ADA">
      <w:pPr>
        <w:pStyle w:val="a0"/>
        <w:rPr>
          <w:rFonts w:hint="cs"/>
          <w:rtl/>
        </w:rPr>
      </w:pPr>
      <w:r>
        <w:rPr>
          <w:rFonts w:hint="cs"/>
          <w:rtl/>
        </w:rPr>
        <w:t>תסתום את הפה שלך. אידיוט.</w:t>
      </w:r>
    </w:p>
    <w:p w14:paraId="422E9C24" w14:textId="77777777" w:rsidR="00000000" w:rsidRDefault="00903ADA">
      <w:pPr>
        <w:pStyle w:val="a0"/>
        <w:ind w:firstLine="0"/>
        <w:rPr>
          <w:rFonts w:hint="cs"/>
          <w:rtl/>
        </w:rPr>
      </w:pPr>
    </w:p>
    <w:p w14:paraId="1128E0BB" w14:textId="77777777" w:rsidR="00000000" w:rsidRDefault="00903ADA">
      <w:pPr>
        <w:pStyle w:val="af1"/>
        <w:rPr>
          <w:rtl/>
        </w:rPr>
      </w:pPr>
      <w:r>
        <w:rPr>
          <w:rtl/>
        </w:rPr>
        <w:t>היו</w:t>
      </w:r>
      <w:r>
        <w:rPr>
          <w:rFonts w:hint="cs"/>
          <w:rtl/>
        </w:rPr>
        <w:t>"</w:t>
      </w:r>
      <w:r>
        <w:rPr>
          <w:rtl/>
        </w:rPr>
        <w:t>ר אלי בן-מנחם:</w:t>
      </w:r>
    </w:p>
    <w:p w14:paraId="68421CA1" w14:textId="77777777" w:rsidR="00000000" w:rsidRDefault="00903ADA">
      <w:pPr>
        <w:pStyle w:val="a0"/>
        <w:rPr>
          <w:rtl/>
        </w:rPr>
      </w:pPr>
    </w:p>
    <w:p w14:paraId="4B513D41" w14:textId="77777777" w:rsidR="00000000" w:rsidRDefault="00903ADA">
      <w:pPr>
        <w:pStyle w:val="a0"/>
        <w:rPr>
          <w:rFonts w:hint="cs"/>
          <w:rtl/>
        </w:rPr>
      </w:pPr>
      <w:r>
        <w:rPr>
          <w:rFonts w:hint="cs"/>
          <w:rtl/>
        </w:rPr>
        <w:t>חבר הכנסת פרוש, אני קורא אותך לסדר פעם ראשונה.</w:t>
      </w:r>
    </w:p>
    <w:p w14:paraId="06A7CE9E" w14:textId="77777777" w:rsidR="00000000" w:rsidRDefault="00903ADA">
      <w:pPr>
        <w:pStyle w:val="a0"/>
        <w:ind w:firstLine="0"/>
        <w:rPr>
          <w:rFonts w:hint="cs"/>
          <w:rtl/>
        </w:rPr>
      </w:pPr>
    </w:p>
    <w:p w14:paraId="6EAE3B5E" w14:textId="77777777" w:rsidR="00000000" w:rsidRDefault="00903ADA">
      <w:pPr>
        <w:pStyle w:val="af0"/>
        <w:rPr>
          <w:rtl/>
        </w:rPr>
      </w:pPr>
      <w:r>
        <w:rPr>
          <w:rFonts w:hint="eastAsia"/>
          <w:rtl/>
        </w:rPr>
        <w:t>מאיר</w:t>
      </w:r>
      <w:r>
        <w:rPr>
          <w:rtl/>
        </w:rPr>
        <w:t xml:space="preserve"> פרוש (יהדות התורה):</w:t>
      </w:r>
    </w:p>
    <w:p w14:paraId="2D28794A" w14:textId="77777777" w:rsidR="00000000" w:rsidRDefault="00903ADA">
      <w:pPr>
        <w:pStyle w:val="a0"/>
        <w:ind w:firstLine="0"/>
        <w:rPr>
          <w:rFonts w:hint="cs"/>
          <w:rtl/>
        </w:rPr>
      </w:pPr>
    </w:p>
    <w:p w14:paraId="04C1D458" w14:textId="77777777" w:rsidR="00000000" w:rsidRDefault="00903ADA">
      <w:pPr>
        <w:pStyle w:val="a0"/>
        <w:ind w:firstLine="0"/>
        <w:rPr>
          <w:rFonts w:hint="cs"/>
          <w:rtl/>
        </w:rPr>
      </w:pPr>
      <w:r>
        <w:rPr>
          <w:rFonts w:hint="cs"/>
          <w:rtl/>
        </w:rPr>
        <w:tab/>
        <w:t>אידיוט.</w:t>
      </w:r>
    </w:p>
    <w:p w14:paraId="1AFBD9E3" w14:textId="77777777" w:rsidR="00000000" w:rsidRDefault="00903ADA">
      <w:pPr>
        <w:pStyle w:val="a0"/>
        <w:ind w:firstLine="0"/>
        <w:rPr>
          <w:rFonts w:hint="cs"/>
          <w:rtl/>
        </w:rPr>
      </w:pPr>
    </w:p>
    <w:p w14:paraId="4AE2897E" w14:textId="77777777" w:rsidR="00000000" w:rsidRDefault="00903ADA">
      <w:pPr>
        <w:pStyle w:val="af1"/>
        <w:rPr>
          <w:rtl/>
        </w:rPr>
      </w:pPr>
      <w:r>
        <w:rPr>
          <w:rtl/>
        </w:rPr>
        <w:t>היו</w:t>
      </w:r>
      <w:r>
        <w:rPr>
          <w:rFonts w:hint="cs"/>
          <w:rtl/>
        </w:rPr>
        <w:t>"</w:t>
      </w:r>
      <w:r>
        <w:rPr>
          <w:rtl/>
        </w:rPr>
        <w:t>ר אלי ב</w:t>
      </w:r>
      <w:r>
        <w:rPr>
          <w:rtl/>
        </w:rPr>
        <w:t>ן-מנחם:</w:t>
      </w:r>
    </w:p>
    <w:p w14:paraId="6FC1912B" w14:textId="77777777" w:rsidR="00000000" w:rsidRDefault="00903ADA">
      <w:pPr>
        <w:pStyle w:val="a0"/>
        <w:rPr>
          <w:rtl/>
        </w:rPr>
      </w:pPr>
    </w:p>
    <w:p w14:paraId="6FEB1C20" w14:textId="77777777" w:rsidR="00000000" w:rsidRDefault="00903ADA">
      <w:pPr>
        <w:pStyle w:val="a0"/>
        <w:rPr>
          <w:rFonts w:hint="cs"/>
          <w:rtl/>
        </w:rPr>
      </w:pPr>
      <w:r>
        <w:rPr>
          <w:rFonts w:hint="cs"/>
          <w:rtl/>
        </w:rPr>
        <w:t>חבר הכנסת פרוש, אני קורא אותך לסדר פעם שנייה.</w:t>
      </w:r>
    </w:p>
    <w:p w14:paraId="29A2DB0E" w14:textId="77777777" w:rsidR="00000000" w:rsidRDefault="00903ADA">
      <w:pPr>
        <w:pStyle w:val="a0"/>
        <w:ind w:firstLine="0"/>
        <w:rPr>
          <w:rFonts w:hint="cs"/>
          <w:rtl/>
        </w:rPr>
      </w:pPr>
    </w:p>
    <w:p w14:paraId="67BA836C" w14:textId="77777777" w:rsidR="00000000" w:rsidRDefault="00903ADA">
      <w:pPr>
        <w:pStyle w:val="af0"/>
        <w:rPr>
          <w:rtl/>
        </w:rPr>
      </w:pPr>
      <w:r>
        <w:rPr>
          <w:rFonts w:hint="eastAsia"/>
          <w:rtl/>
        </w:rPr>
        <w:t>מאיר</w:t>
      </w:r>
      <w:r>
        <w:rPr>
          <w:rtl/>
        </w:rPr>
        <w:t xml:space="preserve"> פרוש (יהדות התורה):</w:t>
      </w:r>
    </w:p>
    <w:p w14:paraId="7950B02E" w14:textId="77777777" w:rsidR="00000000" w:rsidRDefault="00903ADA">
      <w:pPr>
        <w:pStyle w:val="a0"/>
        <w:ind w:firstLine="0"/>
        <w:rPr>
          <w:rFonts w:hint="cs"/>
          <w:rtl/>
        </w:rPr>
      </w:pPr>
    </w:p>
    <w:p w14:paraId="2783CEC5" w14:textId="77777777" w:rsidR="00000000" w:rsidRDefault="00903ADA">
      <w:pPr>
        <w:pStyle w:val="a0"/>
        <w:ind w:firstLine="0"/>
        <w:rPr>
          <w:rFonts w:hint="cs"/>
          <w:rtl/>
        </w:rPr>
      </w:pPr>
      <w:r>
        <w:rPr>
          <w:rFonts w:hint="cs"/>
          <w:rtl/>
        </w:rPr>
        <w:tab/>
        <w:t>אידיוט.</w:t>
      </w:r>
    </w:p>
    <w:p w14:paraId="06A0315D" w14:textId="77777777" w:rsidR="00000000" w:rsidRDefault="00903ADA">
      <w:pPr>
        <w:pStyle w:val="a0"/>
        <w:ind w:firstLine="0"/>
        <w:rPr>
          <w:rFonts w:hint="cs"/>
          <w:rtl/>
        </w:rPr>
      </w:pPr>
    </w:p>
    <w:p w14:paraId="4A926F70" w14:textId="77777777" w:rsidR="00000000" w:rsidRDefault="00903ADA">
      <w:pPr>
        <w:pStyle w:val="-"/>
        <w:rPr>
          <w:rtl/>
        </w:rPr>
      </w:pPr>
      <w:bookmarkStart w:id="112" w:name="FS000000519T05_11_2003_12_56_12C"/>
      <w:bookmarkEnd w:id="112"/>
      <w:r>
        <w:rPr>
          <w:rtl/>
        </w:rPr>
        <w:t>שר הפנים אברהם פורז:</w:t>
      </w:r>
    </w:p>
    <w:p w14:paraId="6EC9ED6F" w14:textId="77777777" w:rsidR="00000000" w:rsidRDefault="00903ADA">
      <w:pPr>
        <w:pStyle w:val="a0"/>
        <w:rPr>
          <w:rtl/>
        </w:rPr>
      </w:pPr>
    </w:p>
    <w:p w14:paraId="53A69BAE" w14:textId="77777777" w:rsidR="00000000" w:rsidRDefault="00903ADA">
      <w:pPr>
        <w:pStyle w:val="a0"/>
        <w:rPr>
          <w:rFonts w:hint="cs"/>
          <w:rtl/>
        </w:rPr>
      </w:pPr>
      <w:r>
        <w:rPr>
          <w:rFonts w:hint="cs"/>
          <w:rtl/>
        </w:rPr>
        <w:t>אני משלם בשביל החתולים שלי, לא אתה.</w:t>
      </w:r>
    </w:p>
    <w:p w14:paraId="39AF52D4" w14:textId="77777777" w:rsidR="00000000" w:rsidRDefault="00903ADA">
      <w:pPr>
        <w:pStyle w:val="a0"/>
        <w:ind w:firstLine="0"/>
        <w:rPr>
          <w:rFonts w:hint="cs"/>
          <w:rtl/>
        </w:rPr>
      </w:pPr>
    </w:p>
    <w:p w14:paraId="16096915" w14:textId="77777777" w:rsidR="00000000" w:rsidRDefault="00903ADA">
      <w:pPr>
        <w:pStyle w:val="af1"/>
        <w:rPr>
          <w:rtl/>
        </w:rPr>
      </w:pPr>
      <w:r>
        <w:rPr>
          <w:rtl/>
        </w:rPr>
        <w:t>היו</w:t>
      </w:r>
      <w:r>
        <w:rPr>
          <w:rFonts w:hint="cs"/>
          <w:rtl/>
        </w:rPr>
        <w:t>"</w:t>
      </w:r>
      <w:r>
        <w:rPr>
          <w:rtl/>
        </w:rPr>
        <w:t>ר אלי בן-מנחם:</w:t>
      </w:r>
    </w:p>
    <w:p w14:paraId="02110AD9" w14:textId="77777777" w:rsidR="00000000" w:rsidRDefault="00903ADA">
      <w:pPr>
        <w:pStyle w:val="a0"/>
        <w:rPr>
          <w:rtl/>
        </w:rPr>
      </w:pPr>
    </w:p>
    <w:p w14:paraId="62D9CD7E" w14:textId="77777777" w:rsidR="00000000" w:rsidRDefault="00903ADA">
      <w:pPr>
        <w:pStyle w:val="a0"/>
        <w:rPr>
          <w:rFonts w:hint="cs"/>
          <w:rtl/>
        </w:rPr>
      </w:pPr>
      <w:r>
        <w:rPr>
          <w:rFonts w:hint="cs"/>
          <w:rtl/>
        </w:rPr>
        <w:t>אדוני הסדרן. חבר הכנסת פרוש, קראתי אותך פעמיים לסדר.</w:t>
      </w:r>
    </w:p>
    <w:p w14:paraId="58AD507D" w14:textId="77777777" w:rsidR="00000000" w:rsidRDefault="00903ADA">
      <w:pPr>
        <w:pStyle w:val="a0"/>
        <w:ind w:firstLine="0"/>
        <w:rPr>
          <w:rFonts w:hint="cs"/>
          <w:rtl/>
        </w:rPr>
      </w:pPr>
    </w:p>
    <w:p w14:paraId="0BF5A39B" w14:textId="77777777" w:rsidR="00000000" w:rsidRDefault="00903ADA">
      <w:pPr>
        <w:pStyle w:val="af0"/>
        <w:rPr>
          <w:rtl/>
        </w:rPr>
      </w:pPr>
      <w:r>
        <w:rPr>
          <w:rFonts w:hint="eastAsia"/>
          <w:rtl/>
        </w:rPr>
        <w:t>דוד</w:t>
      </w:r>
      <w:r>
        <w:rPr>
          <w:rtl/>
        </w:rPr>
        <w:t xml:space="preserve"> לוי (הליכוד):</w:t>
      </w:r>
    </w:p>
    <w:p w14:paraId="69921CC4" w14:textId="77777777" w:rsidR="00000000" w:rsidRDefault="00903ADA">
      <w:pPr>
        <w:pStyle w:val="a0"/>
        <w:rPr>
          <w:rFonts w:hint="cs"/>
          <w:rtl/>
        </w:rPr>
      </w:pPr>
    </w:p>
    <w:p w14:paraId="25667288" w14:textId="77777777" w:rsidR="00000000" w:rsidRDefault="00903ADA">
      <w:pPr>
        <w:pStyle w:val="a0"/>
        <w:rPr>
          <w:rFonts w:hint="cs"/>
          <w:rtl/>
        </w:rPr>
      </w:pPr>
      <w:r>
        <w:rPr>
          <w:rFonts w:hint="cs"/>
          <w:rtl/>
        </w:rPr>
        <w:t>לו היה העם ה</w:t>
      </w:r>
      <w:r>
        <w:rPr>
          <w:rFonts w:hint="cs"/>
          <w:rtl/>
        </w:rPr>
        <w:t>יהודי מדבר כמוך, לא היינו פה. אנחנו כאן.</w:t>
      </w:r>
    </w:p>
    <w:p w14:paraId="66449163" w14:textId="77777777" w:rsidR="00000000" w:rsidRDefault="00903ADA">
      <w:pPr>
        <w:pStyle w:val="a0"/>
        <w:ind w:firstLine="0"/>
        <w:rPr>
          <w:rFonts w:hint="cs"/>
          <w:rtl/>
        </w:rPr>
      </w:pPr>
    </w:p>
    <w:p w14:paraId="6F8A75D4" w14:textId="77777777" w:rsidR="00000000" w:rsidRDefault="00903ADA">
      <w:pPr>
        <w:pStyle w:val="af0"/>
        <w:rPr>
          <w:rtl/>
        </w:rPr>
      </w:pPr>
      <w:r>
        <w:rPr>
          <w:rFonts w:hint="eastAsia"/>
          <w:rtl/>
        </w:rPr>
        <w:t>יעקב</w:t>
      </w:r>
      <w:r>
        <w:rPr>
          <w:rtl/>
        </w:rPr>
        <w:t xml:space="preserve"> מרגי (ש"ס):</w:t>
      </w:r>
    </w:p>
    <w:p w14:paraId="2DD73150" w14:textId="77777777" w:rsidR="00000000" w:rsidRDefault="00903ADA">
      <w:pPr>
        <w:pStyle w:val="a0"/>
        <w:rPr>
          <w:rFonts w:hint="cs"/>
          <w:rtl/>
        </w:rPr>
      </w:pPr>
    </w:p>
    <w:p w14:paraId="338BA819" w14:textId="77777777" w:rsidR="00000000" w:rsidRDefault="00903ADA">
      <w:pPr>
        <w:pStyle w:val="a0"/>
        <w:rPr>
          <w:rFonts w:hint="cs"/>
          <w:rtl/>
        </w:rPr>
      </w:pPr>
      <w:r>
        <w:rPr>
          <w:rFonts w:hint="cs"/>
          <w:rtl/>
        </w:rPr>
        <w:t>הילדים האלה בונים את המדינה.</w:t>
      </w:r>
    </w:p>
    <w:p w14:paraId="0FBC9F5A" w14:textId="77777777" w:rsidR="00000000" w:rsidRDefault="00903ADA">
      <w:pPr>
        <w:pStyle w:val="a0"/>
        <w:ind w:firstLine="0"/>
        <w:rPr>
          <w:rFonts w:hint="cs"/>
          <w:rtl/>
        </w:rPr>
      </w:pPr>
    </w:p>
    <w:p w14:paraId="5239F21F" w14:textId="77777777" w:rsidR="00000000" w:rsidRDefault="00903ADA">
      <w:pPr>
        <w:pStyle w:val="-"/>
        <w:rPr>
          <w:rtl/>
        </w:rPr>
      </w:pPr>
      <w:bookmarkStart w:id="113" w:name="FS000000519T05_11_2003_12_58_07C"/>
      <w:bookmarkEnd w:id="113"/>
      <w:r>
        <w:rPr>
          <w:rtl/>
        </w:rPr>
        <w:t>שר הפנים אברהם פורז:</w:t>
      </w:r>
    </w:p>
    <w:p w14:paraId="140A7278" w14:textId="77777777" w:rsidR="00000000" w:rsidRDefault="00903ADA">
      <w:pPr>
        <w:pStyle w:val="a0"/>
        <w:rPr>
          <w:rtl/>
        </w:rPr>
      </w:pPr>
    </w:p>
    <w:p w14:paraId="6FD62BF3" w14:textId="77777777" w:rsidR="00000000" w:rsidRDefault="00903ADA">
      <w:pPr>
        <w:pStyle w:val="a0"/>
        <w:rPr>
          <w:rFonts w:hint="cs"/>
          <w:rtl/>
        </w:rPr>
      </w:pPr>
      <w:r>
        <w:rPr>
          <w:rFonts w:hint="cs"/>
          <w:rtl/>
        </w:rPr>
        <w:t>אני רגיל לכך שכל פעם שאני אומר את הדברים האלה מעל דוכן הכנסת מתחוללת סערה. אנשים חושבים שהם צריכים להביא הרבה ילדים, אבל לא שהם יפרנסו אותם, שאח</w:t>
      </w:r>
      <w:r>
        <w:rPr>
          <w:rFonts w:hint="cs"/>
          <w:rtl/>
        </w:rPr>
        <w:t>ר יפרנס אותם.</w:t>
      </w:r>
    </w:p>
    <w:p w14:paraId="0660F8A0" w14:textId="77777777" w:rsidR="00000000" w:rsidRDefault="00903ADA">
      <w:pPr>
        <w:pStyle w:val="a0"/>
        <w:ind w:firstLine="0"/>
        <w:rPr>
          <w:rFonts w:hint="cs"/>
          <w:rtl/>
        </w:rPr>
      </w:pPr>
    </w:p>
    <w:p w14:paraId="512EC29A" w14:textId="77777777" w:rsidR="00000000" w:rsidRDefault="00903ADA">
      <w:pPr>
        <w:pStyle w:val="af0"/>
        <w:rPr>
          <w:rtl/>
        </w:rPr>
      </w:pPr>
      <w:r>
        <w:rPr>
          <w:rFonts w:hint="eastAsia"/>
          <w:rtl/>
        </w:rPr>
        <w:t>מאיר</w:t>
      </w:r>
      <w:r>
        <w:rPr>
          <w:rtl/>
        </w:rPr>
        <w:t xml:space="preserve"> פרוש (יהדות התורה):</w:t>
      </w:r>
    </w:p>
    <w:p w14:paraId="09EC7BCB" w14:textId="77777777" w:rsidR="00000000" w:rsidRDefault="00903ADA">
      <w:pPr>
        <w:pStyle w:val="a0"/>
        <w:rPr>
          <w:rFonts w:hint="cs"/>
          <w:rtl/>
        </w:rPr>
      </w:pPr>
    </w:p>
    <w:p w14:paraId="5055D929" w14:textId="77777777" w:rsidR="00000000" w:rsidRDefault="00903ADA">
      <w:pPr>
        <w:pStyle w:val="a0"/>
        <w:rPr>
          <w:rFonts w:hint="cs"/>
          <w:rtl/>
        </w:rPr>
      </w:pPr>
      <w:r>
        <w:rPr>
          <w:rFonts w:hint="cs"/>
          <w:rtl/>
        </w:rPr>
        <w:t>חצוף, אידיוט.</w:t>
      </w:r>
    </w:p>
    <w:p w14:paraId="0878DF80" w14:textId="77777777" w:rsidR="00000000" w:rsidRDefault="00903ADA">
      <w:pPr>
        <w:pStyle w:val="a0"/>
        <w:ind w:firstLine="0"/>
        <w:rPr>
          <w:rFonts w:hint="cs"/>
          <w:rtl/>
        </w:rPr>
      </w:pPr>
    </w:p>
    <w:p w14:paraId="2022F0AB" w14:textId="77777777" w:rsidR="00000000" w:rsidRDefault="00903ADA">
      <w:pPr>
        <w:pStyle w:val="af1"/>
        <w:rPr>
          <w:rtl/>
        </w:rPr>
      </w:pPr>
      <w:r>
        <w:rPr>
          <w:rtl/>
        </w:rPr>
        <w:t>היו</w:t>
      </w:r>
      <w:r>
        <w:rPr>
          <w:rFonts w:hint="cs"/>
          <w:rtl/>
        </w:rPr>
        <w:t>"</w:t>
      </w:r>
      <w:r>
        <w:rPr>
          <w:rtl/>
        </w:rPr>
        <w:t>ר אלי בן-מנחם:</w:t>
      </w:r>
    </w:p>
    <w:p w14:paraId="77778850" w14:textId="77777777" w:rsidR="00000000" w:rsidRDefault="00903ADA">
      <w:pPr>
        <w:pStyle w:val="a0"/>
        <w:rPr>
          <w:rtl/>
        </w:rPr>
      </w:pPr>
    </w:p>
    <w:p w14:paraId="3FB56E1B" w14:textId="77777777" w:rsidR="00000000" w:rsidRDefault="00903ADA">
      <w:pPr>
        <w:pStyle w:val="a0"/>
        <w:rPr>
          <w:rFonts w:hint="cs"/>
          <w:rtl/>
        </w:rPr>
      </w:pPr>
      <w:r>
        <w:rPr>
          <w:rFonts w:hint="cs"/>
          <w:rtl/>
        </w:rPr>
        <w:t>חבר הכנסת פרוש, קראתי אותך לסדר פעם שלישית. רבותי הסדרנים, אני מבקש - - -</w:t>
      </w:r>
    </w:p>
    <w:p w14:paraId="2E4DE431" w14:textId="77777777" w:rsidR="00000000" w:rsidRDefault="00903ADA">
      <w:pPr>
        <w:pStyle w:val="a0"/>
        <w:rPr>
          <w:rFonts w:hint="cs"/>
          <w:rtl/>
        </w:rPr>
      </w:pPr>
    </w:p>
    <w:p w14:paraId="7D37F23B" w14:textId="77777777" w:rsidR="00000000" w:rsidRDefault="00903ADA">
      <w:pPr>
        <w:pStyle w:val="-"/>
        <w:rPr>
          <w:rtl/>
        </w:rPr>
      </w:pPr>
      <w:bookmarkStart w:id="114" w:name="FS000000519T05_11_2003_13_00_03C"/>
      <w:bookmarkEnd w:id="114"/>
      <w:r>
        <w:rPr>
          <w:rtl/>
        </w:rPr>
        <w:t>שר הפנים אברהם פורז:</w:t>
      </w:r>
    </w:p>
    <w:p w14:paraId="6654B7BE" w14:textId="77777777" w:rsidR="00000000" w:rsidRDefault="00903ADA">
      <w:pPr>
        <w:pStyle w:val="a0"/>
        <w:rPr>
          <w:rtl/>
        </w:rPr>
      </w:pPr>
    </w:p>
    <w:p w14:paraId="5B19ED08" w14:textId="77777777" w:rsidR="00000000" w:rsidRDefault="00903ADA">
      <w:pPr>
        <w:pStyle w:val="a0"/>
        <w:rPr>
          <w:rFonts w:hint="cs"/>
          <w:rtl/>
        </w:rPr>
      </w:pPr>
      <w:r>
        <w:rPr>
          <w:rFonts w:hint="cs"/>
          <w:rtl/>
        </w:rPr>
        <w:t xml:space="preserve">לכן, בצדק קבעה הממשלה, שבתהליך הדרגתי יהיה שוויון בקצבאות הילדים. כל ילד יקבל סכום </w:t>
      </w:r>
      <w:r>
        <w:rPr>
          <w:rFonts w:hint="cs"/>
          <w:rtl/>
        </w:rPr>
        <w:t xml:space="preserve">זהה - - </w:t>
      </w:r>
    </w:p>
    <w:p w14:paraId="0CA73329" w14:textId="77777777" w:rsidR="00000000" w:rsidRDefault="00903ADA">
      <w:pPr>
        <w:pStyle w:val="a0"/>
        <w:ind w:firstLine="0"/>
        <w:rPr>
          <w:rFonts w:hint="cs"/>
          <w:rtl/>
        </w:rPr>
      </w:pPr>
    </w:p>
    <w:p w14:paraId="05626AEA" w14:textId="77777777" w:rsidR="00000000" w:rsidRDefault="00903ADA">
      <w:pPr>
        <w:pStyle w:val="af0"/>
        <w:rPr>
          <w:rtl/>
        </w:rPr>
      </w:pPr>
      <w:r>
        <w:rPr>
          <w:rFonts w:hint="eastAsia"/>
          <w:rtl/>
        </w:rPr>
        <w:t>מאיר</w:t>
      </w:r>
      <w:r>
        <w:rPr>
          <w:rtl/>
        </w:rPr>
        <w:t xml:space="preserve"> פרוש (יהדות התורה):</w:t>
      </w:r>
    </w:p>
    <w:p w14:paraId="2BAC3D45" w14:textId="77777777" w:rsidR="00000000" w:rsidRDefault="00903ADA">
      <w:pPr>
        <w:pStyle w:val="a0"/>
        <w:rPr>
          <w:rFonts w:hint="cs"/>
          <w:rtl/>
        </w:rPr>
      </w:pPr>
    </w:p>
    <w:p w14:paraId="09B744A1" w14:textId="77777777" w:rsidR="00000000" w:rsidRDefault="00903ADA">
      <w:pPr>
        <w:pStyle w:val="a0"/>
        <w:rPr>
          <w:rFonts w:hint="cs"/>
          <w:rtl/>
        </w:rPr>
      </w:pPr>
      <w:r>
        <w:rPr>
          <w:rFonts w:hint="cs"/>
          <w:rtl/>
        </w:rPr>
        <w:t>אידיוט, תרד מהבמה.</w:t>
      </w:r>
    </w:p>
    <w:p w14:paraId="56D08FAE" w14:textId="77777777" w:rsidR="00000000" w:rsidRDefault="00903ADA">
      <w:pPr>
        <w:pStyle w:val="a0"/>
        <w:jc w:val="center"/>
        <w:rPr>
          <w:rFonts w:hint="cs"/>
          <w:rtl/>
        </w:rPr>
      </w:pPr>
    </w:p>
    <w:p w14:paraId="1A24F316" w14:textId="77777777" w:rsidR="00000000" w:rsidRDefault="00903ADA">
      <w:pPr>
        <w:pStyle w:val="a0"/>
        <w:jc w:val="center"/>
        <w:rPr>
          <w:rFonts w:hint="cs"/>
          <w:rtl/>
        </w:rPr>
      </w:pPr>
      <w:r>
        <w:rPr>
          <w:rFonts w:hint="cs"/>
          <w:rtl/>
        </w:rPr>
        <w:t>(חבר הכנסת מאיר פרוש יוצא מאולם המליאה.)</w:t>
      </w:r>
    </w:p>
    <w:p w14:paraId="168E438C" w14:textId="77777777" w:rsidR="00000000" w:rsidRDefault="00903ADA">
      <w:pPr>
        <w:pStyle w:val="a0"/>
        <w:ind w:firstLine="0"/>
        <w:rPr>
          <w:rFonts w:hint="cs"/>
          <w:rtl/>
        </w:rPr>
      </w:pPr>
    </w:p>
    <w:p w14:paraId="6AC2204F" w14:textId="77777777" w:rsidR="00000000" w:rsidRDefault="00903ADA">
      <w:pPr>
        <w:pStyle w:val="-"/>
        <w:rPr>
          <w:rtl/>
        </w:rPr>
      </w:pPr>
      <w:bookmarkStart w:id="115" w:name="FS000000519T05_11_2003_13_00_56C"/>
      <w:bookmarkEnd w:id="115"/>
      <w:r>
        <w:rPr>
          <w:rtl/>
        </w:rPr>
        <w:t>שר הפנים אברהם פורז:</w:t>
      </w:r>
    </w:p>
    <w:p w14:paraId="345E575C" w14:textId="77777777" w:rsidR="00000000" w:rsidRDefault="00903ADA">
      <w:pPr>
        <w:pStyle w:val="a0"/>
        <w:rPr>
          <w:rtl/>
        </w:rPr>
      </w:pPr>
    </w:p>
    <w:p w14:paraId="224A240A" w14:textId="77777777" w:rsidR="00000000" w:rsidRDefault="00903ADA">
      <w:pPr>
        <w:pStyle w:val="a0"/>
        <w:rPr>
          <w:rFonts w:hint="cs"/>
          <w:rtl/>
        </w:rPr>
      </w:pPr>
      <w:r>
        <w:rPr>
          <w:rFonts w:hint="cs"/>
          <w:rtl/>
        </w:rPr>
        <w:t xml:space="preserve">- - בתהליך הדרגתי, וכך ייעשה צדק. מי שיש לו, ויש לו אמצעים, ויכול להחזיק ילדים הרבה - ברכה. אבל מי שאין לו יכולת, שיחשוב לפני שהוא מביא </w:t>
      </w:r>
      <w:r>
        <w:rPr>
          <w:rFonts w:hint="cs"/>
          <w:rtl/>
        </w:rPr>
        <w:t>ילדים ומטיל אותם על אחרים לפרנס אותם. תודה רבה.</w:t>
      </w:r>
    </w:p>
    <w:p w14:paraId="11554F47" w14:textId="77777777" w:rsidR="00000000" w:rsidRDefault="00903ADA">
      <w:pPr>
        <w:pStyle w:val="af0"/>
        <w:rPr>
          <w:rtl/>
        </w:rPr>
      </w:pPr>
    </w:p>
    <w:p w14:paraId="10CF20C0" w14:textId="77777777" w:rsidR="00000000" w:rsidRDefault="00903ADA">
      <w:pPr>
        <w:pStyle w:val="af0"/>
        <w:rPr>
          <w:rtl/>
        </w:rPr>
      </w:pPr>
      <w:r>
        <w:rPr>
          <w:rFonts w:hint="eastAsia"/>
          <w:rtl/>
        </w:rPr>
        <w:t>דוד</w:t>
      </w:r>
      <w:r>
        <w:rPr>
          <w:rtl/>
        </w:rPr>
        <w:t xml:space="preserve"> לוי (הליכוד):</w:t>
      </w:r>
    </w:p>
    <w:p w14:paraId="752823F0" w14:textId="77777777" w:rsidR="00000000" w:rsidRDefault="00903ADA">
      <w:pPr>
        <w:pStyle w:val="a0"/>
        <w:rPr>
          <w:rFonts w:hint="cs"/>
          <w:rtl/>
        </w:rPr>
      </w:pPr>
    </w:p>
    <w:p w14:paraId="1FF7A540" w14:textId="77777777" w:rsidR="00000000" w:rsidRDefault="00903ADA">
      <w:pPr>
        <w:pStyle w:val="a0"/>
        <w:rPr>
          <w:rFonts w:hint="cs"/>
          <w:rtl/>
        </w:rPr>
      </w:pPr>
      <w:r>
        <w:rPr>
          <w:rFonts w:hint="cs"/>
          <w:rtl/>
        </w:rPr>
        <w:t>אתה מיזנתרופ? לו העם היהודי היה שומע - - -</w:t>
      </w:r>
    </w:p>
    <w:p w14:paraId="7A8B53D9" w14:textId="77777777" w:rsidR="00000000" w:rsidRDefault="00903ADA">
      <w:pPr>
        <w:pStyle w:val="a0"/>
        <w:ind w:firstLine="0"/>
        <w:rPr>
          <w:rFonts w:hint="cs"/>
          <w:rtl/>
        </w:rPr>
      </w:pPr>
    </w:p>
    <w:p w14:paraId="4E1CB699" w14:textId="77777777" w:rsidR="00000000" w:rsidRDefault="00903ADA">
      <w:pPr>
        <w:pStyle w:val="af1"/>
        <w:rPr>
          <w:rtl/>
        </w:rPr>
      </w:pPr>
      <w:r>
        <w:rPr>
          <w:rtl/>
        </w:rPr>
        <w:t>היו</w:t>
      </w:r>
      <w:r>
        <w:rPr>
          <w:rFonts w:hint="cs"/>
          <w:rtl/>
        </w:rPr>
        <w:t>"</w:t>
      </w:r>
      <w:r>
        <w:rPr>
          <w:rtl/>
        </w:rPr>
        <w:t>ר אלי בן-מנחם:</w:t>
      </w:r>
    </w:p>
    <w:p w14:paraId="3E95F4B5" w14:textId="77777777" w:rsidR="00000000" w:rsidRDefault="00903ADA">
      <w:pPr>
        <w:pStyle w:val="a0"/>
        <w:rPr>
          <w:rtl/>
        </w:rPr>
      </w:pPr>
    </w:p>
    <w:p w14:paraId="19D99787" w14:textId="77777777" w:rsidR="00000000" w:rsidRDefault="00903ADA">
      <w:pPr>
        <w:pStyle w:val="a0"/>
        <w:rPr>
          <w:rFonts w:hint="cs"/>
          <w:rtl/>
        </w:rPr>
      </w:pPr>
      <w:r>
        <w:rPr>
          <w:rFonts w:hint="cs"/>
          <w:rtl/>
        </w:rPr>
        <w:t>ידידי, חבר הכנסת דוד לוי.</w:t>
      </w:r>
    </w:p>
    <w:p w14:paraId="4B96CC5E" w14:textId="77777777" w:rsidR="00000000" w:rsidRDefault="00903ADA">
      <w:pPr>
        <w:pStyle w:val="a0"/>
        <w:ind w:firstLine="0"/>
        <w:rPr>
          <w:rFonts w:hint="cs"/>
          <w:rtl/>
        </w:rPr>
      </w:pPr>
    </w:p>
    <w:p w14:paraId="732B0012" w14:textId="77777777" w:rsidR="00000000" w:rsidRDefault="00903ADA">
      <w:pPr>
        <w:pStyle w:val="af0"/>
        <w:rPr>
          <w:rtl/>
        </w:rPr>
      </w:pPr>
      <w:r>
        <w:rPr>
          <w:rFonts w:hint="eastAsia"/>
          <w:rtl/>
        </w:rPr>
        <w:t>דוד</w:t>
      </w:r>
      <w:r>
        <w:rPr>
          <w:rtl/>
        </w:rPr>
        <w:t xml:space="preserve"> לוי (הליכוד):</w:t>
      </w:r>
    </w:p>
    <w:p w14:paraId="53AEAF25" w14:textId="77777777" w:rsidR="00000000" w:rsidRDefault="00903ADA">
      <w:pPr>
        <w:pStyle w:val="a0"/>
        <w:rPr>
          <w:rFonts w:hint="cs"/>
          <w:rtl/>
        </w:rPr>
      </w:pPr>
    </w:p>
    <w:p w14:paraId="6F81FAFA" w14:textId="77777777" w:rsidR="00000000" w:rsidRDefault="00903ADA">
      <w:pPr>
        <w:pStyle w:val="a0"/>
        <w:rPr>
          <w:rFonts w:hint="cs"/>
          <w:rtl/>
        </w:rPr>
      </w:pPr>
      <w:r>
        <w:rPr>
          <w:rFonts w:hint="cs"/>
          <w:rtl/>
        </w:rPr>
        <w:t>אם גוי היה אומר את זה, היית קורא לו אנטישמי. צביעות.</w:t>
      </w:r>
    </w:p>
    <w:p w14:paraId="68862F2C" w14:textId="77777777" w:rsidR="00000000" w:rsidRDefault="00903ADA">
      <w:pPr>
        <w:pStyle w:val="a0"/>
        <w:ind w:firstLine="0"/>
        <w:rPr>
          <w:rFonts w:hint="cs"/>
          <w:rtl/>
        </w:rPr>
      </w:pPr>
    </w:p>
    <w:p w14:paraId="7ECC899E" w14:textId="77777777" w:rsidR="00000000" w:rsidRDefault="00903ADA">
      <w:pPr>
        <w:pStyle w:val="af0"/>
        <w:rPr>
          <w:rtl/>
        </w:rPr>
      </w:pPr>
      <w:r>
        <w:rPr>
          <w:rFonts w:hint="eastAsia"/>
          <w:rtl/>
        </w:rPr>
        <w:t>יעקב</w:t>
      </w:r>
      <w:r>
        <w:rPr>
          <w:rtl/>
        </w:rPr>
        <w:t xml:space="preserve"> מרגי (ש"ס):</w:t>
      </w:r>
    </w:p>
    <w:p w14:paraId="07C85C0D" w14:textId="77777777" w:rsidR="00000000" w:rsidRDefault="00903ADA">
      <w:pPr>
        <w:pStyle w:val="a0"/>
        <w:rPr>
          <w:rFonts w:hint="cs"/>
          <w:rtl/>
        </w:rPr>
      </w:pPr>
    </w:p>
    <w:p w14:paraId="2C8016B2" w14:textId="77777777" w:rsidR="00000000" w:rsidRDefault="00903ADA">
      <w:pPr>
        <w:pStyle w:val="a0"/>
        <w:rPr>
          <w:rFonts w:hint="cs"/>
          <w:rtl/>
        </w:rPr>
      </w:pPr>
      <w:r>
        <w:rPr>
          <w:rFonts w:hint="cs"/>
          <w:rtl/>
        </w:rPr>
        <w:t>אין לו</w:t>
      </w:r>
      <w:r>
        <w:rPr>
          <w:rFonts w:hint="cs"/>
          <w:rtl/>
        </w:rPr>
        <w:t xml:space="preserve"> בעיה עם אנטישמיות.</w:t>
      </w:r>
    </w:p>
    <w:p w14:paraId="48F37870" w14:textId="77777777" w:rsidR="00000000" w:rsidRDefault="00903ADA">
      <w:pPr>
        <w:pStyle w:val="a0"/>
        <w:ind w:firstLine="0"/>
        <w:rPr>
          <w:rFonts w:hint="cs"/>
          <w:rtl/>
        </w:rPr>
      </w:pPr>
    </w:p>
    <w:p w14:paraId="3F604F5B" w14:textId="77777777" w:rsidR="00000000" w:rsidRDefault="00903ADA">
      <w:pPr>
        <w:pStyle w:val="af0"/>
        <w:rPr>
          <w:rtl/>
        </w:rPr>
      </w:pPr>
      <w:r>
        <w:rPr>
          <w:rFonts w:hint="eastAsia"/>
          <w:rtl/>
        </w:rPr>
        <w:t>אילן</w:t>
      </w:r>
      <w:r>
        <w:rPr>
          <w:rtl/>
        </w:rPr>
        <w:t xml:space="preserve"> שלגי (שינוי):</w:t>
      </w:r>
    </w:p>
    <w:p w14:paraId="6CD13AC3" w14:textId="77777777" w:rsidR="00000000" w:rsidRDefault="00903ADA">
      <w:pPr>
        <w:pStyle w:val="a0"/>
        <w:rPr>
          <w:rFonts w:hint="cs"/>
          <w:rtl/>
        </w:rPr>
      </w:pPr>
    </w:p>
    <w:p w14:paraId="31C8297A" w14:textId="77777777" w:rsidR="00000000" w:rsidRDefault="00903ADA">
      <w:pPr>
        <w:pStyle w:val="a0"/>
        <w:rPr>
          <w:rFonts w:hint="cs"/>
          <w:rtl/>
        </w:rPr>
      </w:pPr>
      <w:r>
        <w:rPr>
          <w:rFonts w:hint="cs"/>
          <w:rtl/>
        </w:rPr>
        <w:t>חברי כנסת קמים, מנופפים באצבע.</w:t>
      </w:r>
    </w:p>
    <w:p w14:paraId="66EBF0AE" w14:textId="77777777" w:rsidR="00000000" w:rsidRDefault="00903ADA">
      <w:pPr>
        <w:pStyle w:val="a0"/>
        <w:ind w:firstLine="0"/>
        <w:rPr>
          <w:rFonts w:hint="cs"/>
          <w:rtl/>
        </w:rPr>
      </w:pPr>
    </w:p>
    <w:p w14:paraId="047D285E" w14:textId="77777777" w:rsidR="00000000" w:rsidRDefault="00903ADA">
      <w:pPr>
        <w:pStyle w:val="af0"/>
        <w:rPr>
          <w:rtl/>
        </w:rPr>
      </w:pPr>
      <w:r>
        <w:rPr>
          <w:rFonts w:hint="eastAsia"/>
          <w:rtl/>
        </w:rPr>
        <w:t>דוד</w:t>
      </w:r>
      <w:r>
        <w:rPr>
          <w:rtl/>
        </w:rPr>
        <w:t xml:space="preserve"> לוי (הליכוד):</w:t>
      </w:r>
    </w:p>
    <w:p w14:paraId="508259DE" w14:textId="77777777" w:rsidR="00000000" w:rsidRDefault="00903ADA">
      <w:pPr>
        <w:pStyle w:val="a0"/>
        <w:rPr>
          <w:rFonts w:hint="cs"/>
          <w:rtl/>
        </w:rPr>
      </w:pPr>
    </w:p>
    <w:p w14:paraId="33BE6A92" w14:textId="77777777" w:rsidR="00000000" w:rsidRDefault="00903ADA">
      <w:pPr>
        <w:pStyle w:val="a0"/>
        <w:rPr>
          <w:rFonts w:hint="cs"/>
          <w:rtl/>
        </w:rPr>
      </w:pPr>
      <w:r>
        <w:rPr>
          <w:rFonts w:hint="cs"/>
          <w:rtl/>
        </w:rPr>
        <w:t>אני אדם מאופק מאוד, אבל ההשתוללות שלכם - - - צריך מישהו לבלום אתכם. זאת שואה לילדי ישראל. אופייני לכם.</w:t>
      </w:r>
    </w:p>
    <w:p w14:paraId="2B0B4379" w14:textId="77777777" w:rsidR="00000000" w:rsidRDefault="00903ADA">
      <w:pPr>
        <w:pStyle w:val="a0"/>
        <w:ind w:firstLine="0"/>
        <w:rPr>
          <w:rFonts w:hint="cs"/>
          <w:rtl/>
        </w:rPr>
      </w:pPr>
    </w:p>
    <w:p w14:paraId="6A284A07" w14:textId="77777777" w:rsidR="00000000" w:rsidRDefault="00903ADA">
      <w:pPr>
        <w:pStyle w:val="af1"/>
        <w:rPr>
          <w:rtl/>
        </w:rPr>
      </w:pPr>
      <w:r>
        <w:rPr>
          <w:rtl/>
        </w:rPr>
        <w:t>היו</w:t>
      </w:r>
      <w:r>
        <w:rPr>
          <w:rFonts w:hint="cs"/>
          <w:rtl/>
        </w:rPr>
        <w:t>"</w:t>
      </w:r>
      <w:r>
        <w:rPr>
          <w:rtl/>
        </w:rPr>
        <w:t>ר אלי בן-מנחם:</w:t>
      </w:r>
    </w:p>
    <w:p w14:paraId="26ACDCEA" w14:textId="77777777" w:rsidR="00000000" w:rsidRDefault="00903ADA">
      <w:pPr>
        <w:pStyle w:val="a0"/>
        <w:rPr>
          <w:rtl/>
        </w:rPr>
      </w:pPr>
    </w:p>
    <w:p w14:paraId="50A3C5D6" w14:textId="77777777" w:rsidR="00000000" w:rsidRDefault="00903ADA">
      <w:pPr>
        <w:pStyle w:val="a0"/>
        <w:rPr>
          <w:rFonts w:hint="cs"/>
          <w:rtl/>
        </w:rPr>
      </w:pPr>
      <w:r>
        <w:rPr>
          <w:rFonts w:hint="cs"/>
          <w:rtl/>
        </w:rPr>
        <w:t>חבר הכנסת אילן שלגי, הוא כבר היה בדרך הח</w:t>
      </w:r>
      <w:r>
        <w:rPr>
          <w:rFonts w:hint="cs"/>
          <w:rtl/>
        </w:rPr>
        <w:t>וצה. חבר הכנסת דוד לוי. בבקשה, חבר הכנסת סנה.</w:t>
      </w:r>
    </w:p>
    <w:p w14:paraId="35E991DD" w14:textId="77777777" w:rsidR="00000000" w:rsidRDefault="00903ADA">
      <w:pPr>
        <w:pStyle w:val="a0"/>
        <w:ind w:firstLine="0"/>
        <w:rPr>
          <w:rFonts w:hint="cs"/>
          <w:rtl/>
        </w:rPr>
      </w:pPr>
    </w:p>
    <w:p w14:paraId="5C8D8D12" w14:textId="77777777" w:rsidR="00000000" w:rsidRDefault="00903ADA">
      <w:pPr>
        <w:pStyle w:val="af0"/>
        <w:rPr>
          <w:rtl/>
        </w:rPr>
      </w:pPr>
      <w:r>
        <w:rPr>
          <w:rFonts w:hint="eastAsia"/>
          <w:rtl/>
        </w:rPr>
        <w:t>יעקב</w:t>
      </w:r>
      <w:r>
        <w:rPr>
          <w:rtl/>
        </w:rPr>
        <w:t xml:space="preserve"> מרגי (ש"ס):</w:t>
      </w:r>
    </w:p>
    <w:p w14:paraId="3D69D7D0" w14:textId="77777777" w:rsidR="00000000" w:rsidRDefault="00903ADA">
      <w:pPr>
        <w:pStyle w:val="a0"/>
        <w:rPr>
          <w:rFonts w:hint="cs"/>
          <w:rtl/>
        </w:rPr>
      </w:pPr>
    </w:p>
    <w:p w14:paraId="20890C19" w14:textId="77777777" w:rsidR="00000000" w:rsidRDefault="00903ADA">
      <w:pPr>
        <w:pStyle w:val="a0"/>
        <w:rPr>
          <w:rFonts w:hint="cs"/>
          <w:rtl/>
        </w:rPr>
      </w:pPr>
      <w:r>
        <w:rPr>
          <w:rFonts w:hint="cs"/>
          <w:rtl/>
        </w:rPr>
        <w:t xml:space="preserve">תורת הגזע מנחה אותם. </w:t>
      </w:r>
    </w:p>
    <w:p w14:paraId="44A1E423" w14:textId="77777777" w:rsidR="00000000" w:rsidRDefault="00903ADA">
      <w:pPr>
        <w:pStyle w:val="a0"/>
        <w:rPr>
          <w:rFonts w:hint="cs"/>
          <w:rtl/>
        </w:rPr>
      </w:pPr>
    </w:p>
    <w:p w14:paraId="11B9F061" w14:textId="77777777" w:rsidR="00000000" w:rsidRDefault="00903ADA">
      <w:pPr>
        <w:pStyle w:val="a"/>
        <w:rPr>
          <w:rtl/>
        </w:rPr>
      </w:pPr>
      <w:bookmarkStart w:id="116" w:name="FS000000454T05_11_2003_13_08_02"/>
      <w:bookmarkStart w:id="117" w:name="_Toc61852262"/>
      <w:bookmarkEnd w:id="116"/>
      <w:r>
        <w:rPr>
          <w:rFonts w:hint="eastAsia"/>
          <w:rtl/>
        </w:rPr>
        <w:t>אפרים</w:t>
      </w:r>
      <w:r>
        <w:rPr>
          <w:rtl/>
        </w:rPr>
        <w:t xml:space="preserve"> סנה (העבודה-מימד):</w:t>
      </w:r>
      <w:bookmarkEnd w:id="117"/>
    </w:p>
    <w:p w14:paraId="25476EAA" w14:textId="77777777" w:rsidR="00000000" w:rsidRDefault="00903ADA">
      <w:pPr>
        <w:pStyle w:val="a0"/>
        <w:rPr>
          <w:rFonts w:hint="cs"/>
          <w:rtl/>
        </w:rPr>
      </w:pPr>
    </w:p>
    <w:p w14:paraId="406D36CA" w14:textId="77777777" w:rsidR="00000000" w:rsidRDefault="00903ADA">
      <w:pPr>
        <w:pStyle w:val="a0"/>
        <w:rPr>
          <w:rFonts w:hint="cs"/>
          <w:rtl/>
        </w:rPr>
      </w:pPr>
      <w:r>
        <w:rPr>
          <w:rFonts w:hint="cs"/>
          <w:rtl/>
        </w:rPr>
        <w:t>תודה, אדוני היושב-ראש. קודמי, חבר הכנסת דוד לוי כאב את כאבם של ילדי ישראל, אבל האוצר מתנכל לא רק לילדים שחיים אלא גם לילדים שעוד לא נולדו. בזה</w:t>
      </w:r>
      <w:r>
        <w:rPr>
          <w:rFonts w:hint="cs"/>
          <w:rtl/>
        </w:rPr>
        <w:t xml:space="preserve"> הוא הטיל גרזן על אחד הדברים הכי אנושיים, הכי רגישים, ואלה טיפולי הפוריות. מה יכול להיות יותר אכזרי מזה? מי מכיר סבל של זוג שלא יכול להביא ילדים? הטיפולים האלה הם לא הנאה גדולה. אבל הורידו על זה גרזן.</w:t>
      </w:r>
    </w:p>
    <w:p w14:paraId="38DBC4B7" w14:textId="77777777" w:rsidR="00000000" w:rsidRDefault="00903ADA">
      <w:pPr>
        <w:pStyle w:val="a0"/>
        <w:rPr>
          <w:rFonts w:hint="cs"/>
          <w:rtl/>
        </w:rPr>
      </w:pPr>
    </w:p>
    <w:p w14:paraId="62167872" w14:textId="77777777" w:rsidR="00000000" w:rsidRDefault="00903ADA">
      <w:pPr>
        <w:pStyle w:val="a0"/>
        <w:rPr>
          <w:rFonts w:hint="cs"/>
          <w:rtl/>
        </w:rPr>
      </w:pPr>
      <w:r>
        <w:rPr>
          <w:rFonts w:hint="cs"/>
          <w:rtl/>
        </w:rPr>
        <w:t>עכשיו שמועה אני שומע, שכמו אותו אחד שעקר שתי עיניים למ</w:t>
      </w:r>
      <w:r>
        <w:rPr>
          <w:rFonts w:hint="cs"/>
          <w:rtl/>
        </w:rPr>
        <w:t>ישהו, ואחר כך החזיר לו עין אחת, אומרים שעכשיו אולי זה יהיה רק מעבר לילד הראשון. כלומר, כמו בסין העממית, מותר למשפחה להוליד ילד אחד בלבד. ומה קורה אם יש איזה זוג כזה, שיש לו איזו משאלה פרועה שיהיה לו יותר מילד אחד? פה האוצר אומר, לא. אבל הוא לא אומר לא לכול</w:t>
      </w:r>
      <w:r>
        <w:rPr>
          <w:rFonts w:hint="cs"/>
          <w:rtl/>
        </w:rPr>
        <w:t>ם, הוא אומר לא לעניים, כי מי שיש לו כסף הולך לקליניקות פרטיות - ויש בשפע - עושה את הטיפולים כאוות נפשו או כיכולת כיסו. את מי מענישים? עוד פעם את העניים.</w:t>
      </w:r>
    </w:p>
    <w:p w14:paraId="131790B2" w14:textId="77777777" w:rsidR="00000000" w:rsidRDefault="00903ADA">
      <w:pPr>
        <w:pStyle w:val="a0"/>
        <w:rPr>
          <w:rFonts w:hint="cs"/>
          <w:rtl/>
        </w:rPr>
      </w:pPr>
    </w:p>
    <w:p w14:paraId="0A16C9FE" w14:textId="77777777" w:rsidR="00000000" w:rsidRDefault="00903ADA">
      <w:pPr>
        <w:pStyle w:val="a0"/>
        <w:rPr>
          <w:rFonts w:hint="cs"/>
          <w:rtl/>
        </w:rPr>
      </w:pPr>
      <w:r>
        <w:rPr>
          <w:rFonts w:hint="cs"/>
          <w:rtl/>
        </w:rPr>
        <w:t>אבל זו לא הדוגמה היחידה לכך שמעשרה קבין של רוע ורשעות שירדו לעולם, תשעה נטל האוצר ואחד העולם כולו. רבו</w:t>
      </w:r>
      <w:r>
        <w:rPr>
          <w:rFonts w:hint="cs"/>
          <w:rtl/>
        </w:rPr>
        <w:t xml:space="preserve">תי חברי הכנסת ואדוני היושב-ראש, יש פה בהצעה של חוק ההסדרים סעיף שנראה טכני, תמים כזה, פקידותי. זה נקרא: "חובות יוזם ניסוי רפואי בבני-אדם". תחשבו שזה משהו מאמנת הלסינקי אולי, איזה דבר הומניטרי. אני אגיד לכם מה הדבר הזה. יש חולים קשים, במחלות ממאירות וקשות, </w:t>
      </w:r>
      <w:r>
        <w:rPr>
          <w:rFonts w:hint="cs"/>
          <w:rtl/>
        </w:rPr>
        <w:t xml:space="preserve">שיש טיפולים שיכולים לעזור להם, אבל מה, הם לא מצויים בסל הבריאות, כי שר האוצר לא נותן להכניס אותם לסל הבריאות. אז הרופאים מטכסים עצה ואומרים: יש תרופה כזאת, נדירה, יקרה, אבל היא עלולה אולי להציל את חיי החולה הזה. אז יש פטנט, שנקרא 29(ג). זה סעיף שלפיו אפשר </w:t>
      </w:r>
      <w:r>
        <w:rPr>
          <w:rFonts w:hint="cs"/>
          <w:rtl/>
        </w:rPr>
        <w:t>לתת למישהו תרופה שהיא לא בסל, כמתכונת של תרופה ניסויית.</w:t>
      </w:r>
    </w:p>
    <w:p w14:paraId="274FDA22" w14:textId="77777777" w:rsidR="00000000" w:rsidRDefault="00903ADA">
      <w:pPr>
        <w:pStyle w:val="a0"/>
        <w:rPr>
          <w:rFonts w:hint="cs"/>
          <w:rtl/>
        </w:rPr>
      </w:pPr>
    </w:p>
    <w:p w14:paraId="3D70216B" w14:textId="77777777" w:rsidR="00000000" w:rsidRDefault="00903ADA">
      <w:pPr>
        <w:pStyle w:val="a0"/>
        <w:rPr>
          <w:rFonts w:hint="cs"/>
          <w:rtl/>
        </w:rPr>
      </w:pPr>
      <w:r>
        <w:rPr>
          <w:rFonts w:hint="cs"/>
          <w:rtl/>
        </w:rPr>
        <w:t>בשעתי, כשעסקתי ברפואה הפעילה, היו לי לא מעט מקרים כאלה, וגם כשר הבריאות פנו אלי שאאשר מקרים כאלה. זה הפתח הצר שבו ניתן היה לעזור לאיש חולה שהתרופה שלו איננה בסל הבריאות. מה באים האדונים האלה - סוגרים</w:t>
      </w:r>
      <w:r>
        <w:rPr>
          <w:rFonts w:hint="cs"/>
          <w:rtl/>
        </w:rPr>
        <w:t xml:space="preserve"> את הפתח הזה. שלא יהיה פתח.</w:t>
      </w:r>
    </w:p>
    <w:p w14:paraId="11BEE243" w14:textId="77777777" w:rsidR="00000000" w:rsidRDefault="00903ADA">
      <w:pPr>
        <w:pStyle w:val="a0"/>
        <w:ind w:firstLine="0"/>
        <w:rPr>
          <w:rFonts w:hint="cs"/>
          <w:rtl/>
        </w:rPr>
      </w:pPr>
    </w:p>
    <w:p w14:paraId="62FAD664" w14:textId="77777777" w:rsidR="00000000" w:rsidRDefault="00903ADA">
      <w:pPr>
        <w:pStyle w:val="af0"/>
        <w:rPr>
          <w:rtl/>
        </w:rPr>
      </w:pPr>
      <w:r>
        <w:rPr>
          <w:rFonts w:hint="eastAsia"/>
          <w:rtl/>
        </w:rPr>
        <w:t>השר</w:t>
      </w:r>
      <w:r>
        <w:rPr>
          <w:rtl/>
        </w:rPr>
        <w:t xml:space="preserve"> גדעון עזרא:</w:t>
      </w:r>
    </w:p>
    <w:p w14:paraId="4BFFA10E" w14:textId="77777777" w:rsidR="00000000" w:rsidRDefault="00903ADA">
      <w:pPr>
        <w:pStyle w:val="a0"/>
        <w:rPr>
          <w:rFonts w:hint="cs"/>
          <w:rtl/>
        </w:rPr>
      </w:pPr>
    </w:p>
    <w:p w14:paraId="28D2710D" w14:textId="77777777" w:rsidR="00000000" w:rsidRDefault="00903ADA">
      <w:pPr>
        <w:pStyle w:val="a0"/>
        <w:rPr>
          <w:rFonts w:hint="cs"/>
          <w:rtl/>
        </w:rPr>
      </w:pPr>
      <w:r>
        <w:rPr>
          <w:rFonts w:hint="cs"/>
          <w:rtl/>
        </w:rPr>
        <w:t xml:space="preserve">אתה יודע למה. </w:t>
      </w:r>
    </w:p>
    <w:p w14:paraId="2C47C6D5" w14:textId="77777777" w:rsidR="00000000" w:rsidRDefault="00903ADA">
      <w:pPr>
        <w:pStyle w:val="a0"/>
        <w:ind w:firstLine="0"/>
        <w:rPr>
          <w:rFonts w:hint="cs"/>
          <w:rtl/>
        </w:rPr>
      </w:pPr>
    </w:p>
    <w:p w14:paraId="58A39B51" w14:textId="77777777" w:rsidR="00000000" w:rsidRDefault="00903ADA">
      <w:pPr>
        <w:pStyle w:val="-"/>
        <w:rPr>
          <w:rtl/>
        </w:rPr>
      </w:pPr>
      <w:bookmarkStart w:id="118" w:name="FS000000454T05_11_2003_13_18_01C"/>
      <w:bookmarkEnd w:id="118"/>
      <w:r>
        <w:rPr>
          <w:rtl/>
        </w:rPr>
        <w:t>אפרים סנה (העבודה-מימד):</w:t>
      </w:r>
    </w:p>
    <w:p w14:paraId="178A4646" w14:textId="77777777" w:rsidR="00000000" w:rsidRDefault="00903ADA">
      <w:pPr>
        <w:pStyle w:val="a0"/>
        <w:rPr>
          <w:rtl/>
        </w:rPr>
      </w:pPr>
    </w:p>
    <w:p w14:paraId="2EB6A8B9" w14:textId="77777777" w:rsidR="00000000" w:rsidRDefault="00903ADA">
      <w:pPr>
        <w:pStyle w:val="a0"/>
        <w:rPr>
          <w:rFonts w:hint="cs"/>
          <w:rtl/>
        </w:rPr>
      </w:pPr>
      <w:r>
        <w:rPr>
          <w:rFonts w:hint="cs"/>
          <w:rtl/>
        </w:rPr>
        <w:t>אני יודע למה, כי מדובר פה ברשעים, בלא יהודים.</w:t>
      </w:r>
    </w:p>
    <w:p w14:paraId="30738B03" w14:textId="77777777" w:rsidR="00000000" w:rsidRDefault="00903ADA">
      <w:pPr>
        <w:pStyle w:val="a0"/>
        <w:ind w:firstLine="0"/>
        <w:rPr>
          <w:rFonts w:hint="cs"/>
          <w:rtl/>
        </w:rPr>
      </w:pPr>
    </w:p>
    <w:p w14:paraId="5BA8C8B5" w14:textId="77777777" w:rsidR="00000000" w:rsidRDefault="00903ADA">
      <w:pPr>
        <w:pStyle w:val="af0"/>
        <w:rPr>
          <w:rtl/>
        </w:rPr>
      </w:pPr>
      <w:r>
        <w:rPr>
          <w:rFonts w:hint="eastAsia"/>
          <w:rtl/>
        </w:rPr>
        <w:t>השר</w:t>
      </w:r>
      <w:r>
        <w:rPr>
          <w:rtl/>
        </w:rPr>
        <w:t xml:space="preserve"> גדעון עזרא:</w:t>
      </w:r>
    </w:p>
    <w:p w14:paraId="7528A0B1" w14:textId="77777777" w:rsidR="00000000" w:rsidRDefault="00903ADA">
      <w:pPr>
        <w:pStyle w:val="a0"/>
        <w:rPr>
          <w:rFonts w:hint="cs"/>
          <w:rtl/>
        </w:rPr>
      </w:pPr>
    </w:p>
    <w:p w14:paraId="32A99772" w14:textId="77777777" w:rsidR="00000000" w:rsidRDefault="00903ADA">
      <w:pPr>
        <w:pStyle w:val="a0"/>
        <w:rPr>
          <w:rFonts w:hint="cs"/>
          <w:rtl/>
        </w:rPr>
      </w:pPr>
      <w:r>
        <w:rPr>
          <w:rFonts w:hint="cs"/>
          <w:rtl/>
        </w:rPr>
        <w:t>לא, כי לאחר מכן חברת התרופות גובה מחיר יותר גבוה בעבור התרופה.</w:t>
      </w:r>
    </w:p>
    <w:p w14:paraId="2F23AEAE" w14:textId="77777777" w:rsidR="00000000" w:rsidRDefault="00903ADA">
      <w:pPr>
        <w:pStyle w:val="a0"/>
        <w:ind w:firstLine="0"/>
        <w:rPr>
          <w:rFonts w:hint="cs"/>
          <w:rtl/>
        </w:rPr>
      </w:pPr>
    </w:p>
    <w:p w14:paraId="06F120E1" w14:textId="77777777" w:rsidR="00000000" w:rsidRDefault="00903ADA">
      <w:pPr>
        <w:pStyle w:val="-"/>
        <w:rPr>
          <w:rtl/>
        </w:rPr>
      </w:pPr>
      <w:bookmarkStart w:id="119" w:name="FS000000454T05_11_2003_13_19_04C"/>
      <w:bookmarkEnd w:id="119"/>
      <w:r>
        <w:rPr>
          <w:rtl/>
        </w:rPr>
        <w:t>אפרים סנה (העבודה-מימד):</w:t>
      </w:r>
    </w:p>
    <w:p w14:paraId="6B871F25" w14:textId="77777777" w:rsidR="00000000" w:rsidRDefault="00903ADA">
      <w:pPr>
        <w:pStyle w:val="a0"/>
        <w:rPr>
          <w:rtl/>
        </w:rPr>
      </w:pPr>
    </w:p>
    <w:p w14:paraId="39C2AC41" w14:textId="77777777" w:rsidR="00000000" w:rsidRDefault="00903ADA">
      <w:pPr>
        <w:pStyle w:val="a0"/>
        <w:rPr>
          <w:rFonts w:hint="cs"/>
          <w:rtl/>
        </w:rPr>
      </w:pPr>
      <w:r>
        <w:rPr>
          <w:rFonts w:hint="cs"/>
          <w:rtl/>
        </w:rPr>
        <w:t>לא בגלל זה. אג</w:t>
      </w:r>
      <w:r>
        <w:rPr>
          <w:rFonts w:hint="cs"/>
          <w:rtl/>
        </w:rPr>
        <w:t>יד לך למה הכוונה, ופה בא הדבר השני. קודם כול, הם סוגרים את הפשפש, את הפרצה הזאת שבה אפשר לעזור לבן-אדם שנאבק על חייו ולתת לו תרופה. אבל הם סוגרים עוד דלת אחת. יש מקרים, בייחוד של חולים חסרי אמצעים, שבהם חברת התרופות - הרי מדובר במצבי חירום, מישהו שעומד למו</w:t>
      </w:r>
      <w:r>
        <w:rPr>
          <w:rFonts w:hint="cs"/>
          <w:rtl/>
        </w:rPr>
        <w:t>ת ומנסים להציל את חייו - אומרת: זו משפחה חסרת אמצעים, אז אנחנו תורמים את התרופה. והיו מקרים - ואני אישית מכיר מקרים כאלה - שבאו ואמרו שנותנים בחינם, ובלבד שהחולה לא ימות. אני אישית פניתי לכמה ממנכ"לי חברות התרופות הגדולות בעולם, בכמה מקרים.</w:t>
      </w:r>
    </w:p>
    <w:p w14:paraId="7C56FCF8" w14:textId="77777777" w:rsidR="00000000" w:rsidRDefault="00903ADA">
      <w:pPr>
        <w:pStyle w:val="a0"/>
        <w:rPr>
          <w:rFonts w:hint="cs"/>
          <w:rtl/>
        </w:rPr>
      </w:pPr>
    </w:p>
    <w:p w14:paraId="3033C19D" w14:textId="77777777" w:rsidR="00000000" w:rsidRDefault="00903ADA">
      <w:pPr>
        <w:pStyle w:val="a0"/>
        <w:rPr>
          <w:rFonts w:hint="cs"/>
          <w:rtl/>
        </w:rPr>
      </w:pPr>
      <w:r>
        <w:rPr>
          <w:rFonts w:hint="cs"/>
          <w:rtl/>
        </w:rPr>
        <w:t>פה אוסרים עליה</w:t>
      </w:r>
      <w:r>
        <w:rPr>
          <w:rFonts w:hint="cs"/>
          <w:rtl/>
        </w:rPr>
        <w:t xml:space="preserve">ם בעצם. אומרים: אם אתם נותנים פעם אחת, תממנו את הטיפול כל ימי חייו של החולה, כמה שהוא יחיה. למה נוצר הדבר הזה? כדי להרתיע את חברות התרופות מלתת את התרומה, את המתנה הזאת. הרי על מה מדובר? להרוויח זמן. </w:t>
      </w:r>
    </w:p>
    <w:p w14:paraId="4C975FE7" w14:textId="77777777" w:rsidR="00000000" w:rsidRDefault="00903ADA">
      <w:pPr>
        <w:pStyle w:val="a0"/>
        <w:rPr>
          <w:rFonts w:hint="cs"/>
          <w:rtl/>
        </w:rPr>
      </w:pPr>
    </w:p>
    <w:p w14:paraId="6646FFC6" w14:textId="77777777" w:rsidR="00000000" w:rsidRDefault="00903ADA">
      <w:pPr>
        <w:pStyle w:val="a0"/>
        <w:rPr>
          <w:rFonts w:hint="cs"/>
          <w:rtl/>
        </w:rPr>
      </w:pPr>
      <w:r>
        <w:rPr>
          <w:rFonts w:hint="cs"/>
          <w:rtl/>
        </w:rPr>
        <w:t>יש פה מיצוי של רשעות, של רוע. הרי ישבו על זה אנשים וחש</w:t>
      </w:r>
      <w:r>
        <w:rPr>
          <w:rFonts w:hint="cs"/>
          <w:rtl/>
        </w:rPr>
        <w:t xml:space="preserve">בו, ניסחו את הניסוח המלומד, המשפטי הזה. מישהו ישב. מה היה לו בראש, אני שואל אתכם. איזו מחשבה עמדה לנגד עיניו? הוא לא ראה את האחד ששוכב עם האינפוזיה ב"הדסה", במחלקה? לא עמד לנגד עיניו? </w:t>
      </w:r>
    </w:p>
    <w:p w14:paraId="4CCF4D7C" w14:textId="77777777" w:rsidR="00000000" w:rsidRDefault="00903ADA">
      <w:pPr>
        <w:pStyle w:val="a0"/>
        <w:rPr>
          <w:rFonts w:hint="cs"/>
          <w:rtl/>
        </w:rPr>
      </w:pPr>
    </w:p>
    <w:p w14:paraId="47DC5FDE" w14:textId="77777777" w:rsidR="00000000" w:rsidRDefault="00903ADA">
      <w:pPr>
        <w:pStyle w:val="a0"/>
        <w:rPr>
          <w:rFonts w:hint="cs"/>
          <w:rtl/>
        </w:rPr>
      </w:pPr>
      <w:r>
        <w:rPr>
          <w:rFonts w:hint="cs"/>
          <w:rtl/>
        </w:rPr>
        <w:t>על מי זה לא חל? - על מי שיש לו כסף. העברה בנקאית - "נוברטיס" מגיע ב"פד</w:t>
      </w:r>
      <w:r>
        <w:rPr>
          <w:rFonts w:hint="cs"/>
          <w:rtl/>
        </w:rPr>
        <w:t>רל אקספרס". הכול יופי. שיהיה בריא, אבל לרוב עם ישראל אין אפשרות להעביר את התרופה מבזל לכאן, ל"תל-השומר" או ל"רמב"ם" או ל"הדסה". מה הם יעשו?</w:t>
      </w:r>
    </w:p>
    <w:p w14:paraId="6C56AEF9" w14:textId="77777777" w:rsidR="00000000" w:rsidRDefault="00903ADA">
      <w:pPr>
        <w:pStyle w:val="a0"/>
        <w:rPr>
          <w:rFonts w:hint="cs"/>
          <w:rtl/>
        </w:rPr>
      </w:pPr>
    </w:p>
    <w:p w14:paraId="548372CD" w14:textId="77777777" w:rsidR="00000000" w:rsidRDefault="00903ADA">
      <w:pPr>
        <w:pStyle w:val="a0"/>
        <w:rPr>
          <w:rFonts w:hint="cs"/>
          <w:rtl/>
        </w:rPr>
      </w:pPr>
      <w:r>
        <w:rPr>
          <w:rFonts w:hint="cs"/>
          <w:rtl/>
        </w:rPr>
        <w:t>השולחן הריק הזה, אין בו לב ואין בו נשמה, ואין בו ערכי יהדות. אין בו שום דבר. לא במקרה השולחן הזה ריק. חבר הכנסת דוד</w:t>
      </w:r>
      <w:r>
        <w:rPr>
          <w:rFonts w:hint="cs"/>
          <w:rtl/>
        </w:rPr>
        <w:t xml:space="preserve"> לוי הזכיר את המ"מים של ז'בוטינסקי. לתנועתו של ז'בוטינסקי אני חושב שאין פה אף נציג אחד. לו היה פה מנחם בגין, עליו השלום, הוא היה מתבייש, כי הוא היה יהודי עם לב רחום. לא ממחננו, לא מהמחנה שלנו, אבל הוא היה איש בעל לב ונשמה יהודית. הוא לא היה נותן לדבר הזה ל</w:t>
      </w:r>
      <w:r>
        <w:rPr>
          <w:rFonts w:hint="cs"/>
          <w:rtl/>
        </w:rPr>
        <w:t>קרות. אבל היום, ביבי נתניהו רוצה להצטיין כתאצ'ריסט של המאה, וזו התוצאה. במי זה נגמר? בחולה הסרטן בבית-החולים. בושה וחרפה.</w:t>
      </w:r>
    </w:p>
    <w:p w14:paraId="51D8157D" w14:textId="77777777" w:rsidR="00000000" w:rsidRDefault="00903ADA">
      <w:pPr>
        <w:pStyle w:val="a0"/>
        <w:rPr>
          <w:rFonts w:hint="cs"/>
          <w:rtl/>
        </w:rPr>
      </w:pPr>
    </w:p>
    <w:p w14:paraId="69BD2F47" w14:textId="77777777" w:rsidR="00000000" w:rsidRDefault="00903ADA">
      <w:pPr>
        <w:pStyle w:val="a0"/>
        <w:ind w:firstLine="0"/>
        <w:rPr>
          <w:rFonts w:hint="cs"/>
          <w:rtl/>
        </w:rPr>
      </w:pPr>
      <w:r>
        <w:rPr>
          <w:rFonts w:hint="cs"/>
          <w:rtl/>
        </w:rPr>
        <w:tab/>
        <w:t xml:space="preserve">לממשלה הזאת יש צידוק קונסטיטוציוני </w:t>
      </w:r>
      <w:r>
        <w:rPr>
          <w:rtl/>
        </w:rPr>
        <w:t>–</w:t>
      </w:r>
      <w:r>
        <w:rPr>
          <w:rFonts w:hint="cs"/>
          <w:rtl/>
        </w:rPr>
        <w:t xml:space="preserve"> היא נבחרה בבחירות, אבל הצידוק המוסרי מאבד יום-יום מכוחו. תודה רבה.</w:t>
      </w:r>
    </w:p>
    <w:p w14:paraId="19CBB2F4" w14:textId="77777777" w:rsidR="00000000" w:rsidRDefault="00903ADA">
      <w:pPr>
        <w:pStyle w:val="a0"/>
        <w:ind w:firstLine="0"/>
        <w:rPr>
          <w:rFonts w:hint="cs"/>
          <w:rtl/>
        </w:rPr>
      </w:pPr>
    </w:p>
    <w:p w14:paraId="369CED4B" w14:textId="77777777" w:rsidR="00000000" w:rsidRDefault="00903ADA">
      <w:pPr>
        <w:pStyle w:val="af1"/>
        <w:rPr>
          <w:rtl/>
        </w:rPr>
      </w:pPr>
      <w:r>
        <w:rPr>
          <w:rtl/>
        </w:rPr>
        <w:t>היו</w:t>
      </w:r>
      <w:r>
        <w:rPr>
          <w:rFonts w:hint="cs"/>
          <w:rtl/>
        </w:rPr>
        <w:t>"</w:t>
      </w:r>
      <w:r>
        <w:rPr>
          <w:rtl/>
        </w:rPr>
        <w:t>ר</w:t>
      </w:r>
      <w:r>
        <w:rPr>
          <w:rFonts w:hint="cs"/>
          <w:rtl/>
        </w:rPr>
        <w:t xml:space="preserve"> </w:t>
      </w:r>
      <w:r>
        <w:rPr>
          <w:rtl/>
        </w:rPr>
        <w:t>אלי בן-מנחם:</w:t>
      </w:r>
    </w:p>
    <w:p w14:paraId="3D4827FE" w14:textId="77777777" w:rsidR="00000000" w:rsidRDefault="00903ADA">
      <w:pPr>
        <w:pStyle w:val="a0"/>
        <w:rPr>
          <w:rtl/>
        </w:rPr>
      </w:pPr>
    </w:p>
    <w:p w14:paraId="14331BA2" w14:textId="77777777" w:rsidR="00000000" w:rsidRDefault="00903ADA">
      <w:pPr>
        <w:pStyle w:val="a0"/>
        <w:rPr>
          <w:rFonts w:hint="cs"/>
          <w:rtl/>
        </w:rPr>
      </w:pPr>
      <w:r>
        <w:rPr>
          <w:rFonts w:hint="cs"/>
          <w:rtl/>
        </w:rPr>
        <w:t>תודה רב</w:t>
      </w:r>
      <w:r>
        <w:rPr>
          <w:rFonts w:hint="cs"/>
          <w:rtl/>
        </w:rPr>
        <w:t>ה. חבר הכנסת ואסל טאהא, בבקשה.</w:t>
      </w:r>
    </w:p>
    <w:p w14:paraId="07B7DFF6" w14:textId="77777777" w:rsidR="00000000" w:rsidRDefault="00903ADA">
      <w:pPr>
        <w:pStyle w:val="a0"/>
        <w:ind w:firstLine="0"/>
        <w:rPr>
          <w:rFonts w:hint="cs"/>
          <w:rtl/>
        </w:rPr>
      </w:pPr>
    </w:p>
    <w:p w14:paraId="34178622" w14:textId="77777777" w:rsidR="00000000" w:rsidRDefault="00903ADA">
      <w:pPr>
        <w:pStyle w:val="a"/>
        <w:rPr>
          <w:rtl/>
        </w:rPr>
      </w:pPr>
      <w:bookmarkStart w:id="120" w:name="FS000000454T05_11_2003_13_44_44"/>
      <w:bookmarkStart w:id="121" w:name="FS000001062T05_11_2003_13_45_30"/>
      <w:bookmarkStart w:id="122" w:name="_Toc61852263"/>
      <w:bookmarkEnd w:id="120"/>
      <w:bookmarkEnd w:id="121"/>
      <w:r>
        <w:rPr>
          <w:rFonts w:hint="eastAsia"/>
          <w:rtl/>
        </w:rPr>
        <w:t>ואסל</w:t>
      </w:r>
      <w:r>
        <w:rPr>
          <w:rtl/>
        </w:rPr>
        <w:t xml:space="preserve"> טאהא (בל"ד):</w:t>
      </w:r>
      <w:bookmarkEnd w:id="122"/>
    </w:p>
    <w:p w14:paraId="05818ED0" w14:textId="77777777" w:rsidR="00000000" w:rsidRDefault="00903ADA">
      <w:pPr>
        <w:pStyle w:val="a0"/>
        <w:rPr>
          <w:rFonts w:hint="cs"/>
          <w:rtl/>
        </w:rPr>
      </w:pPr>
    </w:p>
    <w:p w14:paraId="5650677A" w14:textId="77777777" w:rsidR="00000000" w:rsidRDefault="00903ADA">
      <w:pPr>
        <w:pStyle w:val="a0"/>
        <w:rPr>
          <w:rFonts w:hint="cs"/>
          <w:rtl/>
        </w:rPr>
      </w:pPr>
      <w:r>
        <w:rPr>
          <w:rFonts w:hint="cs"/>
          <w:rtl/>
        </w:rPr>
        <w:t>אדוני היושב-ראש, חברי הכנסת, הגזירות בחוק התקציב ובחוק ההסדרים של 2004 לא השאירו קבוצה חלשה אחת שלא פגעו בה. בילדים - פגעו, גם בתזונתם. בקשישים הנעזבים - פגעו, באמהות החד-הוריות - פגעו.</w:t>
      </w:r>
    </w:p>
    <w:p w14:paraId="659E89B6" w14:textId="77777777" w:rsidR="00000000" w:rsidRDefault="00903ADA">
      <w:pPr>
        <w:pStyle w:val="af1"/>
        <w:rPr>
          <w:rFonts w:hint="cs"/>
          <w:rtl/>
        </w:rPr>
      </w:pPr>
    </w:p>
    <w:p w14:paraId="0E15F585" w14:textId="77777777" w:rsidR="00000000" w:rsidRDefault="00903ADA">
      <w:pPr>
        <w:pStyle w:val="af1"/>
        <w:rPr>
          <w:rtl/>
        </w:rPr>
      </w:pPr>
      <w:r>
        <w:rPr>
          <w:rtl/>
        </w:rPr>
        <w:t>היו</w:t>
      </w:r>
      <w:r>
        <w:rPr>
          <w:rFonts w:hint="cs"/>
          <w:rtl/>
        </w:rPr>
        <w:t>"</w:t>
      </w:r>
      <w:r>
        <w:rPr>
          <w:rtl/>
        </w:rPr>
        <w:t>ר אלי בן-מנחם:</w:t>
      </w:r>
    </w:p>
    <w:p w14:paraId="7B78A017" w14:textId="77777777" w:rsidR="00000000" w:rsidRDefault="00903ADA">
      <w:pPr>
        <w:pStyle w:val="a0"/>
        <w:rPr>
          <w:rtl/>
        </w:rPr>
      </w:pPr>
    </w:p>
    <w:p w14:paraId="5DA29C12" w14:textId="77777777" w:rsidR="00000000" w:rsidRDefault="00903ADA">
      <w:pPr>
        <w:pStyle w:val="a0"/>
        <w:rPr>
          <w:rFonts w:hint="cs"/>
          <w:rtl/>
        </w:rPr>
      </w:pPr>
      <w:r>
        <w:rPr>
          <w:rFonts w:hint="cs"/>
          <w:rtl/>
        </w:rPr>
        <w:t>חבר הכנסת פרוש, שב. אתה יכול לשבת.</w:t>
      </w:r>
    </w:p>
    <w:p w14:paraId="424A5959" w14:textId="77777777" w:rsidR="00000000" w:rsidRDefault="00903ADA">
      <w:pPr>
        <w:pStyle w:val="a0"/>
        <w:ind w:firstLine="0"/>
        <w:rPr>
          <w:rFonts w:hint="cs"/>
          <w:rtl/>
        </w:rPr>
      </w:pPr>
    </w:p>
    <w:p w14:paraId="39527A02" w14:textId="77777777" w:rsidR="00000000" w:rsidRDefault="00903ADA">
      <w:pPr>
        <w:pStyle w:val="-"/>
        <w:rPr>
          <w:rtl/>
        </w:rPr>
      </w:pPr>
      <w:bookmarkStart w:id="123" w:name="FS000001062T05_11_2003_13_48_21C"/>
      <w:bookmarkEnd w:id="123"/>
      <w:r>
        <w:rPr>
          <w:rtl/>
        </w:rPr>
        <w:t>ואסל טאהא (בל"ד):</w:t>
      </w:r>
    </w:p>
    <w:p w14:paraId="2C1F6DED" w14:textId="77777777" w:rsidR="00000000" w:rsidRDefault="00903ADA">
      <w:pPr>
        <w:pStyle w:val="a0"/>
        <w:rPr>
          <w:rtl/>
        </w:rPr>
      </w:pPr>
    </w:p>
    <w:p w14:paraId="4CC8F6B6" w14:textId="77777777" w:rsidR="00000000" w:rsidRDefault="00903ADA">
      <w:pPr>
        <w:pStyle w:val="a0"/>
        <w:rPr>
          <w:rFonts w:hint="cs"/>
          <w:rtl/>
        </w:rPr>
      </w:pPr>
      <w:r>
        <w:rPr>
          <w:rFonts w:hint="cs"/>
          <w:rtl/>
        </w:rPr>
        <w:t xml:space="preserve">במטופלי לשכות הרווחה - פגעו, בשירותי הבריאות למיניהם - פגעו. הגדילו את אחוז האבטלה, ובייחוד במגזר הערבי, שממילא הוא חלוץ בנושא הזה. </w:t>
      </w:r>
    </w:p>
    <w:p w14:paraId="54AD873F" w14:textId="77777777" w:rsidR="00000000" w:rsidRDefault="00903ADA">
      <w:pPr>
        <w:pStyle w:val="a0"/>
        <w:rPr>
          <w:rFonts w:hint="cs"/>
          <w:rtl/>
        </w:rPr>
      </w:pPr>
    </w:p>
    <w:p w14:paraId="202A61A4" w14:textId="77777777" w:rsidR="00000000" w:rsidRDefault="00903ADA">
      <w:pPr>
        <w:pStyle w:val="a0"/>
        <w:rPr>
          <w:rFonts w:hint="cs"/>
          <w:rtl/>
        </w:rPr>
      </w:pPr>
      <w:r>
        <w:rPr>
          <w:rFonts w:hint="cs"/>
          <w:rtl/>
        </w:rPr>
        <w:t>התקציב הזה פגע גם בחינוך בכלל, ובמיוחד בחינוך הערבי, שבו אני אתרכ</w:t>
      </w:r>
      <w:r>
        <w:rPr>
          <w:rFonts w:hint="cs"/>
          <w:rtl/>
        </w:rPr>
        <w:t>ז. אדוני היושב-ראש, הפער הזה בין החינוך הערבי לחינוך היהודי הוא הקשה ביותר, משום השפעתו לטווח הארוך על אוכלוסיית התלמידים, חייהם בעתיד וחיי ילדיהם. קיים פער, אדוני היושב-ראש, כפי שאמרתי, בין החינוך היהודי לבין החינוך הערבי במדינת ישראל, הן מבחינת הקצאת משא</w:t>
      </w:r>
      <w:r>
        <w:rPr>
          <w:rFonts w:hint="cs"/>
          <w:rtl/>
        </w:rPr>
        <w:t xml:space="preserve">בים והן בהישגים. תקציב 2004 יחמיר עוד יותר את מצבם של התלמידים בכלל ושל התלמידים הערבים בפרט, וימנע כל תקווה לשיפור במצבם. גרוע יותר, החרפת מצבם בטוחה. </w:t>
      </w:r>
    </w:p>
    <w:p w14:paraId="14F09DAF" w14:textId="77777777" w:rsidR="00000000" w:rsidRDefault="00903ADA">
      <w:pPr>
        <w:pStyle w:val="a0"/>
        <w:rPr>
          <w:rFonts w:hint="cs"/>
          <w:rtl/>
        </w:rPr>
      </w:pPr>
    </w:p>
    <w:p w14:paraId="6DDDF287" w14:textId="77777777" w:rsidR="00000000" w:rsidRDefault="00903ADA">
      <w:pPr>
        <w:pStyle w:val="a0"/>
        <w:rPr>
          <w:rFonts w:hint="cs"/>
          <w:rtl/>
        </w:rPr>
      </w:pPr>
      <w:r>
        <w:rPr>
          <w:rFonts w:hint="cs"/>
          <w:rtl/>
        </w:rPr>
        <w:t xml:space="preserve">ברצוני להזכיר לכולנו, כי כל תלמיד רביעי הלומד במערכת החינוך הינו ערבי, מכאן שחלוקת התקציב צריכה להיות </w:t>
      </w:r>
      <w:r>
        <w:rPr>
          <w:rFonts w:hint="cs"/>
          <w:rtl/>
        </w:rPr>
        <w:t xml:space="preserve">25% לסקטור הערבי. אך משום שבמציאות התקציב לא מחולק בצורה כזאת, התלמידים הערבים נמצאים במצב עגום לעומת התלמידים היהודים בישראל, וכמובן בעולם כולו, וזה הוכח גם בהישגים. בהישג מבחן </w:t>
      </w:r>
      <w:r>
        <w:rPr>
          <w:rFonts w:hint="cs"/>
        </w:rPr>
        <w:t>PISA</w:t>
      </w:r>
      <w:r>
        <w:rPr>
          <w:rFonts w:hint="cs"/>
          <w:rtl/>
        </w:rPr>
        <w:t xml:space="preserve"> שבוצע במדינה, ההישגים של התלמידים הערבים הורידו את מיקומה של ישראל למקום </w:t>
      </w:r>
      <w:r>
        <w:rPr>
          <w:rFonts w:hint="cs"/>
          <w:rtl/>
        </w:rPr>
        <w:t>ה-33.</w:t>
      </w:r>
    </w:p>
    <w:p w14:paraId="76AE0878" w14:textId="77777777" w:rsidR="00000000" w:rsidRDefault="00903ADA">
      <w:pPr>
        <w:pStyle w:val="a0"/>
        <w:ind w:firstLine="0"/>
        <w:rPr>
          <w:rFonts w:hint="cs"/>
          <w:rtl/>
        </w:rPr>
      </w:pPr>
    </w:p>
    <w:p w14:paraId="0D87E54C" w14:textId="77777777" w:rsidR="00000000" w:rsidRDefault="00903ADA">
      <w:pPr>
        <w:pStyle w:val="a0"/>
        <w:ind w:firstLine="0"/>
        <w:rPr>
          <w:rFonts w:hint="cs"/>
          <w:rtl/>
        </w:rPr>
      </w:pPr>
      <w:r>
        <w:rPr>
          <w:rFonts w:hint="cs"/>
          <w:rtl/>
        </w:rPr>
        <w:tab/>
        <w:t>אדוני היושב-ראש, בין השנים 1994/95 ו-2002/03 הוקצו לחינוך הערבי פחות שעות לימוד לכיתה, פחות שעות לימוד לתלמיד בהשוואה לחינוך היהודי, בכל שלבי החינוך בבתי-הספר. במערכת החינוך הערבי מגיעים לכיתה י"ב רק שני-שלישים מכלל בני 17 הערבים, לעומת 90% במגזר ה</w:t>
      </w:r>
      <w:r>
        <w:rPr>
          <w:rFonts w:hint="cs"/>
          <w:rtl/>
        </w:rPr>
        <w:t>יהודי.</w:t>
      </w:r>
    </w:p>
    <w:p w14:paraId="31745845" w14:textId="77777777" w:rsidR="00000000" w:rsidRDefault="00903ADA">
      <w:pPr>
        <w:pStyle w:val="a0"/>
        <w:ind w:firstLine="0"/>
        <w:rPr>
          <w:rFonts w:hint="cs"/>
          <w:rtl/>
        </w:rPr>
      </w:pPr>
    </w:p>
    <w:p w14:paraId="576B29BB" w14:textId="77777777" w:rsidR="00000000" w:rsidRDefault="00903ADA">
      <w:pPr>
        <w:pStyle w:val="a0"/>
        <w:ind w:firstLine="0"/>
        <w:rPr>
          <w:rFonts w:hint="cs"/>
          <w:rtl/>
        </w:rPr>
      </w:pPr>
      <w:r>
        <w:rPr>
          <w:rFonts w:hint="cs"/>
          <w:rtl/>
        </w:rPr>
        <w:tab/>
        <w:t>קיים מחסור בכלי אבחון בשפה הערבית ובכלים המתאימים לתרבות הערבית. כמו כן, יש מחסור בכוח אדם מיומן בתחום האבחון בעבור האוכלוסייה הערבית. זה פוגע, אדוני היושב-ראש בחינוך הערבי, פוגע בסיווג התלמידים, ובסופו של דבר, זה פוגע גם בהישגים.</w:t>
      </w:r>
    </w:p>
    <w:p w14:paraId="452CBC88" w14:textId="77777777" w:rsidR="00000000" w:rsidRDefault="00903ADA">
      <w:pPr>
        <w:pStyle w:val="a0"/>
        <w:ind w:firstLine="0"/>
        <w:rPr>
          <w:rFonts w:hint="cs"/>
          <w:rtl/>
        </w:rPr>
      </w:pPr>
    </w:p>
    <w:p w14:paraId="60497FD3" w14:textId="77777777" w:rsidR="00000000" w:rsidRDefault="00903ADA">
      <w:pPr>
        <w:pStyle w:val="a0"/>
        <w:ind w:firstLine="0"/>
        <w:rPr>
          <w:rFonts w:hint="cs"/>
          <w:rtl/>
        </w:rPr>
      </w:pPr>
      <w:r>
        <w:rPr>
          <w:rFonts w:hint="cs"/>
          <w:rtl/>
        </w:rPr>
        <w:tab/>
        <w:t>אדוני היושב-רא</w:t>
      </w:r>
      <w:r>
        <w:rPr>
          <w:rFonts w:hint="cs"/>
          <w:rtl/>
        </w:rPr>
        <w:t xml:space="preserve">ש, ממשלות ישראל מודעות לפער העצום שנוצר במשך השנים בחינוך, ואכן הן גיבשו תוכניות לצמצום הפער. תוכנית החומש לאוכלוסייה הערבית נקבעה בשנת 1999. היא היתה המשך לתוכנית החומש שהופעלה בתחילת שנות ה-90. הוועדות הגישו המלצות במגוון רחב של תחומים, בהם חינוך מיוחד, </w:t>
      </w:r>
      <w:r>
        <w:rPr>
          <w:rFonts w:hint="cs"/>
          <w:rtl/>
        </w:rPr>
        <w:t>יישום תוכניות פדגוגיות, מדע וטכנולוגיה, הכשרת מורים ופיתוח פיזי, בסכום שהוערך בכמיליארד שקל בשנה. מטרת תוכנית החומש היתה צמצום פערים ויצירת שוויון הזדמנויות בחברה הישראלית, באמצעות קידום ההישגים הלימודיים והחינוכיים של ילדי האוכלוסייה הערבית.</w:t>
      </w:r>
    </w:p>
    <w:p w14:paraId="7EB9BA5C" w14:textId="77777777" w:rsidR="00000000" w:rsidRDefault="00903ADA">
      <w:pPr>
        <w:pStyle w:val="a0"/>
        <w:ind w:firstLine="0"/>
        <w:rPr>
          <w:rFonts w:hint="cs"/>
          <w:rtl/>
        </w:rPr>
      </w:pPr>
    </w:p>
    <w:p w14:paraId="362F4D2A" w14:textId="77777777" w:rsidR="00000000" w:rsidRDefault="00903ADA">
      <w:pPr>
        <w:pStyle w:val="a0"/>
        <w:rPr>
          <w:rFonts w:hint="cs"/>
          <w:rtl/>
        </w:rPr>
      </w:pPr>
      <w:bookmarkStart w:id="124" w:name="FS000000536T05_11_2003_12_15_18C"/>
      <w:bookmarkEnd w:id="124"/>
      <w:r>
        <w:rPr>
          <w:rFonts w:hint="cs"/>
          <w:rtl/>
        </w:rPr>
        <w:t xml:space="preserve">רמת התשתיות </w:t>
      </w:r>
      <w:r>
        <w:rPr>
          <w:rFonts w:hint="cs"/>
          <w:rtl/>
        </w:rPr>
        <w:t xml:space="preserve">וההשקעה בבתי-הספר ביישובים הערביים נמוכות מאלו שבמגזר היהודי. </w:t>
      </w:r>
    </w:p>
    <w:p w14:paraId="4FB013E8" w14:textId="77777777" w:rsidR="00000000" w:rsidRDefault="00903ADA">
      <w:pPr>
        <w:pStyle w:val="a0"/>
        <w:rPr>
          <w:rFonts w:hint="cs"/>
          <w:rtl/>
        </w:rPr>
      </w:pPr>
    </w:p>
    <w:p w14:paraId="30F88858" w14:textId="77777777" w:rsidR="00000000" w:rsidRDefault="00903ADA">
      <w:pPr>
        <w:pStyle w:val="a0"/>
        <w:rPr>
          <w:rFonts w:hint="cs"/>
          <w:rtl/>
        </w:rPr>
      </w:pPr>
      <w:r>
        <w:rPr>
          <w:rFonts w:hint="cs"/>
          <w:rtl/>
        </w:rPr>
        <w:t>המצב הקשה ביותר הוא במערכת החינוך הבדואית, ובפרט ביישובים הלא-מוכרים בנגב וגם בצפון.</w:t>
      </w:r>
    </w:p>
    <w:p w14:paraId="4993625F" w14:textId="77777777" w:rsidR="00000000" w:rsidRDefault="00903ADA">
      <w:pPr>
        <w:pStyle w:val="a0"/>
        <w:rPr>
          <w:rFonts w:hint="cs"/>
          <w:rtl/>
        </w:rPr>
      </w:pPr>
    </w:p>
    <w:p w14:paraId="3631BE83" w14:textId="77777777" w:rsidR="00000000" w:rsidRDefault="00903ADA">
      <w:pPr>
        <w:pStyle w:val="a0"/>
        <w:rPr>
          <w:rFonts w:hint="cs"/>
          <w:rtl/>
        </w:rPr>
      </w:pPr>
      <w:r>
        <w:rPr>
          <w:rFonts w:hint="cs"/>
          <w:rtl/>
        </w:rPr>
        <w:t>אדוני היושב-ראש, קיים מחסור בחדרי לימוד. מחסור זה גורם לצפיפות רבה בכיתות. רבים מהמבנים של בתי-הספר טעונים</w:t>
      </w:r>
      <w:r>
        <w:rPr>
          <w:rFonts w:hint="cs"/>
          <w:rtl/>
        </w:rPr>
        <w:t xml:space="preserve"> שיפוץ יסודי וטיפול בליקויי בטיחות. בחלק מבתי-הספר אין אספקה תקינה של מים וחשמל.</w:t>
      </w:r>
    </w:p>
    <w:p w14:paraId="2D6685ED" w14:textId="77777777" w:rsidR="00000000" w:rsidRDefault="00903ADA">
      <w:pPr>
        <w:pStyle w:val="a0"/>
        <w:rPr>
          <w:rFonts w:hint="cs"/>
          <w:rtl/>
        </w:rPr>
      </w:pPr>
    </w:p>
    <w:p w14:paraId="512CA2DF" w14:textId="77777777" w:rsidR="00000000" w:rsidRDefault="00903ADA">
      <w:pPr>
        <w:pStyle w:val="a0"/>
        <w:rPr>
          <w:rFonts w:hint="cs"/>
          <w:rtl/>
        </w:rPr>
      </w:pPr>
      <w:r>
        <w:rPr>
          <w:rFonts w:hint="cs"/>
          <w:rtl/>
        </w:rPr>
        <w:t>הקיצוצים בתקציבים המיועדים לקידום מערכת החינוך באוכלוסייה הערבית הם הכשלה ברוטלית של האוכלוסייה הערבית בישראל, שיש צורך בתקציבים נוספים כדי להביא לתמורה משמעותית במצבה, והם ע</w:t>
      </w:r>
      <w:r>
        <w:rPr>
          <w:rFonts w:hint="cs"/>
          <w:rtl/>
        </w:rPr>
        <w:t>לולים לגרום להתמוטטות החברה כולה.</w:t>
      </w:r>
    </w:p>
    <w:p w14:paraId="387133AE" w14:textId="77777777" w:rsidR="00000000" w:rsidRDefault="00903ADA">
      <w:pPr>
        <w:pStyle w:val="a0"/>
        <w:rPr>
          <w:rFonts w:hint="cs"/>
          <w:rtl/>
        </w:rPr>
      </w:pPr>
    </w:p>
    <w:p w14:paraId="69D87EEA" w14:textId="77777777" w:rsidR="00000000" w:rsidRDefault="00903ADA">
      <w:pPr>
        <w:pStyle w:val="a0"/>
        <w:rPr>
          <w:rFonts w:hint="cs"/>
          <w:rtl/>
        </w:rPr>
      </w:pPr>
      <w:r>
        <w:rPr>
          <w:rFonts w:hint="cs"/>
          <w:rtl/>
        </w:rPr>
        <w:t>עידוד הצמיחה, כפי שטוענים, לא בא מקיצוצים ולא בא מפגיעה בקבוצות החלשות. הוא בא מהשקעה בחינוך, מהשקעה בתעשייה, מהשקעה בשלום, מסיום הכיבוש, ששורף חלק גדול מהתקציב.</w:t>
      </w:r>
    </w:p>
    <w:p w14:paraId="3189B5A5" w14:textId="77777777" w:rsidR="00000000" w:rsidRDefault="00903ADA">
      <w:pPr>
        <w:pStyle w:val="a0"/>
        <w:rPr>
          <w:rFonts w:hint="cs"/>
          <w:rtl/>
        </w:rPr>
      </w:pPr>
    </w:p>
    <w:p w14:paraId="0B0A3E3B" w14:textId="77777777" w:rsidR="00000000" w:rsidRDefault="00903ADA">
      <w:pPr>
        <w:pStyle w:val="af1"/>
        <w:rPr>
          <w:rtl/>
        </w:rPr>
      </w:pPr>
      <w:r>
        <w:rPr>
          <w:rtl/>
        </w:rPr>
        <w:t>היו"ר אלי בן-מנחם:</w:t>
      </w:r>
    </w:p>
    <w:p w14:paraId="23021542" w14:textId="77777777" w:rsidR="00000000" w:rsidRDefault="00903ADA">
      <w:pPr>
        <w:pStyle w:val="a0"/>
        <w:rPr>
          <w:rtl/>
        </w:rPr>
      </w:pPr>
    </w:p>
    <w:p w14:paraId="21F644D1" w14:textId="77777777" w:rsidR="00000000" w:rsidRDefault="00903ADA">
      <w:pPr>
        <w:pStyle w:val="a0"/>
        <w:rPr>
          <w:rFonts w:hint="cs"/>
          <w:rtl/>
        </w:rPr>
      </w:pPr>
      <w:r>
        <w:rPr>
          <w:rFonts w:hint="cs"/>
          <w:rtl/>
        </w:rPr>
        <w:t>תודה לחבר הכנסת טאהא. אני מחליף בין או</w:t>
      </w:r>
      <w:r>
        <w:rPr>
          <w:rFonts w:hint="cs"/>
          <w:rtl/>
        </w:rPr>
        <w:t>פיר פינס לחברת הכנסת יולי תמיר. חבר הכנסת אופיר פינס, בבקשה. אחריו - חברת הכנסת תמיר.</w:t>
      </w:r>
    </w:p>
    <w:p w14:paraId="7FBAD678" w14:textId="77777777" w:rsidR="00000000" w:rsidRDefault="00903ADA">
      <w:pPr>
        <w:pStyle w:val="a0"/>
        <w:rPr>
          <w:rFonts w:hint="cs"/>
          <w:rtl/>
        </w:rPr>
      </w:pPr>
    </w:p>
    <w:p w14:paraId="3DC2C3E9" w14:textId="77777777" w:rsidR="00000000" w:rsidRDefault="00903ADA">
      <w:pPr>
        <w:pStyle w:val="af0"/>
        <w:rPr>
          <w:rtl/>
        </w:rPr>
      </w:pPr>
      <w:r>
        <w:rPr>
          <w:rFonts w:hint="eastAsia"/>
          <w:rtl/>
        </w:rPr>
        <w:t>רוני</w:t>
      </w:r>
      <w:r>
        <w:rPr>
          <w:rtl/>
        </w:rPr>
        <w:t xml:space="preserve"> בר-און (הליכוד):</w:t>
      </w:r>
    </w:p>
    <w:p w14:paraId="73E2A778" w14:textId="77777777" w:rsidR="00000000" w:rsidRDefault="00903ADA">
      <w:pPr>
        <w:pStyle w:val="a0"/>
        <w:rPr>
          <w:rFonts w:hint="cs"/>
          <w:rtl/>
        </w:rPr>
      </w:pPr>
    </w:p>
    <w:p w14:paraId="593FA106" w14:textId="77777777" w:rsidR="00000000" w:rsidRDefault="00903ADA">
      <w:pPr>
        <w:pStyle w:val="a0"/>
        <w:rPr>
          <w:rFonts w:hint="cs"/>
          <w:rtl/>
        </w:rPr>
      </w:pPr>
      <w:r>
        <w:rPr>
          <w:rFonts w:hint="cs"/>
          <w:rtl/>
        </w:rPr>
        <w:t xml:space="preserve">אדוני היושב-ראש, התכנון של לוחות הזמנים אתמול והיום היה לפי מפתח של חמש דקות לדובר. בישיבה היום יש 33 דוברים, פתחנו אותה ב-10:00, השעה היא 11:40, </w:t>
      </w:r>
      <w:r>
        <w:rPr>
          <w:rFonts w:hint="cs"/>
          <w:rtl/>
        </w:rPr>
        <w:t>עברו 100 דקות, דיברו תשעה דוברים. זה בערך 11-11.5 דקות לדובר.</w:t>
      </w:r>
    </w:p>
    <w:p w14:paraId="79115BE3" w14:textId="77777777" w:rsidR="00000000" w:rsidRDefault="00903ADA">
      <w:pPr>
        <w:pStyle w:val="a0"/>
        <w:rPr>
          <w:rFonts w:hint="cs"/>
          <w:rtl/>
        </w:rPr>
      </w:pPr>
    </w:p>
    <w:p w14:paraId="29FF0535" w14:textId="77777777" w:rsidR="00000000" w:rsidRDefault="00903ADA">
      <w:pPr>
        <w:pStyle w:val="af1"/>
        <w:rPr>
          <w:rtl/>
        </w:rPr>
      </w:pPr>
      <w:r>
        <w:rPr>
          <w:rtl/>
        </w:rPr>
        <w:t>היו"ר אלי בן-מנחם:</w:t>
      </w:r>
    </w:p>
    <w:p w14:paraId="377791E7" w14:textId="77777777" w:rsidR="00000000" w:rsidRDefault="00903ADA">
      <w:pPr>
        <w:pStyle w:val="a0"/>
        <w:rPr>
          <w:rtl/>
        </w:rPr>
      </w:pPr>
    </w:p>
    <w:p w14:paraId="012527FC" w14:textId="77777777" w:rsidR="00000000" w:rsidRDefault="00903ADA">
      <w:pPr>
        <w:pStyle w:val="a0"/>
        <w:rPr>
          <w:rFonts w:hint="cs"/>
          <w:rtl/>
        </w:rPr>
      </w:pPr>
      <w:r>
        <w:rPr>
          <w:rFonts w:hint="cs"/>
          <w:rtl/>
        </w:rPr>
        <w:t>יש גם שר שנכנס באמצע.</w:t>
      </w:r>
    </w:p>
    <w:p w14:paraId="097B9297" w14:textId="77777777" w:rsidR="00000000" w:rsidRDefault="00903ADA">
      <w:pPr>
        <w:pStyle w:val="a0"/>
        <w:rPr>
          <w:rFonts w:hint="cs"/>
          <w:rtl/>
        </w:rPr>
      </w:pPr>
    </w:p>
    <w:p w14:paraId="64B36C7E" w14:textId="77777777" w:rsidR="00000000" w:rsidRDefault="00903ADA">
      <w:pPr>
        <w:pStyle w:val="af0"/>
        <w:rPr>
          <w:rtl/>
        </w:rPr>
      </w:pPr>
      <w:r>
        <w:rPr>
          <w:rFonts w:hint="eastAsia"/>
          <w:rtl/>
        </w:rPr>
        <w:t>רוני</w:t>
      </w:r>
      <w:r>
        <w:rPr>
          <w:rtl/>
        </w:rPr>
        <w:t xml:space="preserve"> בר-און (הליכוד):</w:t>
      </w:r>
    </w:p>
    <w:p w14:paraId="5256079C" w14:textId="77777777" w:rsidR="00000000" w:rsidRDefault="00903ADA">
      <w:pPr>
        <w:pStyle w:val="a0"/>
        <w:rPr>
          <w:rFonts w:hint="cs"/>
          <w:rtl/>
        </w:rPr>
      </w:pPr>
    </w:p>
    <w:p w14:paraId="496EC822" w14:textId="77777777" w:rsidR="00000000" w:rsidRDefault="00903ADA">
      <w:pPr>
        <w:pStyle w:val="a0"/>
        <w:rPr>
          <w:rFonts w:hint="cs"/>
          <w:rtl/>
        </w:rPr>
      </w:pPr>
      <w:r>
        <w:rPr>
          <w:rFonts w:hint="cs"/>
          <w:rtl/>
        </w:rPr>
        <w:t>אנחנו לא נעמוד בלוח הזמנים שקבענו לעניין ההצבעות.</w:t>
      </w:r>
    </w:p>
    <w:p w14:paraId="3A009FBC" w14:textId="77777777" w:rsidR="00000000" w:rsidRDefault="00903ADA">
      <w:pPr>
        <w:pStyle w:val="af1"/>
        <w:rPr>
          <w:rFonts w:hint="cs"/>
          <w:b w:val="0"/>
          <w:bCs w:val="0"/>
          <w:u w:val="none"/>
          <w:rtl/>
        </w:rPr>
      </w:pPr>
    </w:p>
    <w:p w14:paraId="44FCD1E7" w14:textId="77777777" w:rsidR="00000000" w:rsidRDefault="00903ADA">
      <w:pPr>
        <w:pStyle w:val="af1"/>
        <w:rPr>
          <w:rtl/>
        </w:rPr>
      </w:pPr>
      <w:r>
        <w:rPr>
          <w:rtl/>
        </w:rPr>
        <w:t>היו"ר אלי בן-מנחם:</w:t>
      </w:r>
    </w:p>
    <w:p w14:paraId="320D6642" w14:textId="77777777" w:rsidR="00000000" w:rsidRDefault="00903ADA">
      <w:pPr>
        <w:pStyle w:val="a0"/>
        <w:rPr>
          <w:rtl/>
        </w:rPr>
      </w:pPr>
    </w:p>
    <w:p w14:paraId="4718B590" w14:textId="77777777" w:rsidR="00000000" w:rsidRDefault="00903ADA">
      <w:pPr>
        <w:pStyle w:val="a0"/>
        <w:rPr>
          <w:rFonts w:hint="cs"/>
          <w:rtl/>
        </w:rPr>
      </w:pPr>
      <w:r>
        <w:rPr>
          <w:rFonts w:hint="cs"/>
          <w:rtl/>
        </w:rPr>
        <w:t>חבר הכנסת בר-און, אני אשתדל לעשות את המקסימום.</w:t>
      </w:r>
    </w:p>
    <w:p w14:paraId="19FA2903" w14:textId="77777777" w:rsidR="00000000" w:rsidRDefault="00903ADA">
      <w:pPr>
        <w:pStyle w:val="af0"/>
        <w:rPr>
          <w:rtl/>
        </w:rPr>
      </w:pPr>
    </w:p>
    <w:p w14:paraId="2D040772" w14:textId="77777777" w:rsidR="00000000" w:rsidRDefault="00903ADA">
      <w:pPr>
        <w:pStyle w:val="af0"/>
        <w:rPr>
          <w:rtl/>
        </w:rPr>
      </w:pPr>
      <w:r>
        <w:rPr>
          <w:rFonts w:hint="eastAsia"/>
          <w:rtl/>
        </w:rPr>
        <w:t>מאיר</w:t>
      </w:r>
      <w:r>
        <w:rPr>
          <w:rtl/>
        </w:rPr>
        <w:t xml:space="preserve"> פרו</w:t>
      </w:r>
      <w:r>
        <w:rPr>
          <w:rtl/>
        </w:rPr>
        <w:t>ש (יהדות התורה):</w:t>
      </w:r>
    </w:p>
    <w:p w14:paraId="0E9E7277" w14:textId="77777777" w:rsidR="00000000" w:rsidRDefault="00903ADA">
      <w:pPr>
        <w:pStyle w:val="a0"/>
        <w:rPr>
          <w:rFonts w:hint="cs"/>
          <w:rtl/>
        </w:rPr>
      </w:pPr>
    </w:p>
    <w:p w14:paraId="6F99EEBC" w14:textId="77777777" w:rsidR="00000000" w:rsidRDefault="00903ADA">
      <w:pPr>
        <w:pStyle w:val="a0"/>
        <w:rPr>
          <w:rFonts w:hint="cs"/>
          <w:rtl/>
        </w:rPr>
      </w:pPr>
      <w:r>
        <w:rPr>
          <w:rFonts w:hint="cs"/>
          <w:rtl/>
        </w:rPr>
        <w:t>חברת הכנסת תמיר בזמן של פינס, שהוא בראש הרשימה. אתה לא יכול להכניס אותה עכשיו.</w:t>
      </w:r>
    </w:p>
    <w:p w14:paraId="7F688247" w14:textId="77777777" w:rsidR="00000000" w:rsidRDefault="00903ADA">
      <w:pPr>
        <w:pStyle w:val="a0"/>
        <w:rPr>
          <w:rFonts w:hint="cs"/>
          <w:rtl/>
        </w:rPr>
      </w:pPr>
    </w:p>
    <w:p w14:paraId="675AD1DB" w14:textId="77777777" w:rsidR="00000000" w:rsidRDefault="00903ADA">
      <w:pPr>
        <w:pStyle w:val="af1"/>
        <w:rPr>
          <w:rtl/>
        </w:rPr>
      </w:pPr>
      <w:r>
        <w:rPr>
          <w:rtl/>
        </w:rPr>
        <w:t>היו"ר אלי בן-מנחם:</w:t>
      </w:r>
    </w:p>
    <w:p w14:paraId="2231A656" w14:textId="77777777" w:rsidR="00000000" w:rsidRDefault="00903ADA">
      <w:pPr>
        <w:pStyle w:val="a0"/>
        <w:rPr>
          <w:rtl/>
        </w:rPr>
      </w:pPr>
    </w:p>
    <w:p w14:paraId="65C6FAAC" w14:textId="77777777" w:rsidR="00000000" w:rsidRDefault="00903ADA">
      <w:pPr>
        <w:pStyle w:val="a0"/>
        <w:rPr>
          <w:rFonts w:hint="cs"/>
          <w:rtl/>
        </w:rPr>
      </w:pPr>
      <w:r>
        <w:rPr>
          <w:rFonts w:hint="cs"/>
          <w:rtl/>
        </w:rPr>
        <w:t>הם מופיעים האחד אחרי השני. מספר 10 - יולי תמיר, מספר  11- אופיר פינס. זה מה שהשאיר לי יושב-ראש הכנסת. יש פה החלפה עם יורי שטרן, שהיושב-ראש</w:t>
      </w:r>
      <w:r>
        <w:rPr>
          <w:rFonts w:hint="cs"/>
          <w:rtl/>
        </w:rPr>
        <w:t xml:space="preserve"> עשה.</w:t>
      </w:r>
    </w:p>
    <w:p w14:paraId="1D8B72A0" w14:textId="77777777" w:rsidR="00000000" w:rsidRDefault="00903ADA">
      <w:pPr>
        <w:pStyle w:val="a0"/>
        <w:rPr>
          <w:rFonts w:hint="cs"/>
          <w:rtl/>
        </w:rPr>
      </w:pPr>
    </w:p>
    <w:p w14:paraId="09B92B4F" w14:textId="77777777" w:rsidR="00000000" w:rsidRDefault="00903ADA">
      <w:pPr>
        <w:pStyle w:val="af0"/>
        <w:rPr>
          <w:rtl/>
        </w:rPr>
      </w:pPr>
      <w:r>
        <w:rPr>
          <w:rFonts w:hint="eastAsia"/>
          <w:rtl/>
        </w:rPr>
        <w:t>השר</w:t>
      </w:r>
      <w:r>
        <w:rPr>
          <w:rtl/>
        </w:rPr>
        <w:t xml:space="preserve"> גדעון עזרא:</w:t>
      </w:r>
    </w:p>
    <w:p w14:paraId="1FBF3E9B" w14:textId="77777777" w:rsidR="00000000" w:rsidRDefault="00903ADA">
      <w:pPr>
        <w:pStyle w:val="a0"/>
        <w:rPr>
          <w:rFonts w:hint="cs"/>
          <w:rtl/>
        </w:rPr>
      </w:pPr>
    </w:p>
    <w:p w14:paraId="06D19009" w14:textId="77777777" w:rsidR="00000000" w:rsidRDefault="00903ADA">
      <w:pPr>
        <w:pStyle w:val="a0"/>
        <w:rPr>
          <w:rFonts w:hint="cs"/>
          <w:rtl/>
        </w:rPr>
      </w:pPr>
      <w:r>
        <w:rPr>
          <w:rFonts w:hint="cs"/>
          <w:rtl/>
        </w:rPr>
        <w:t>אדוני היושב-ראש, סוכם אתמול, שמי שאיננו, לא ידבר.</w:t>
      </w:r>
    </w:p>
    <w:p w14:paraId="308F66F0" w14:textId="77777777" w:rsidR="00000000" w:rsidRDefault="00903ADA">
      <w:pPr>
        <w:pStyle w:val="a0"/>
        <w:rPr>
          <w:rFonts w:hint="cs"/>
          <w:rtl/>
        </w:rPr>
      </w:pPr>
    </w:p>
    <w:p w14:paraId="086CCB79" w14:textId="77777777" w:rsidR="00000000" w:rsidRDefault="00903ADA">
      <w:pPr>
        <w:pStyle w:val="a"/>
        <w:rPr>
          <w:rtl/>
        </w:rPr>
      </w:pPr>
      <w:bookmarkStart w:id="125" w:name="FS000000455T05_11_2003_12_08_56"/>
      <w:bookmarkStart w:id="126" w:name="_Toc61852264"/>
      <w:bookmarkEnd w:id="125"/>
      <w:r>
        <w:rPr>
          <w:rFonts w:hint="eastAsia"/>
          <w:rtl/>
        </w:rPr>
        <w:t>אופיר</w:t>
      </w:r>
      <w:r>
        <w:rPr>
          <w:rtl/>
        </w:rPr>
        <w:t xml:space="preserve"> פינס-פז (העבודה-מימד):</w:t>
      </w:r>
      <w:bookmarkEnd w:id="126"/>
    </w:p>
    <w:p w14:paraId="50C6A2F8" w14:textId="77777777" w:rsidR="00000000" w:rsidRDefault="00903ADA">
      <w:pPr>
        <w:pStyle w:val="a0"/>
        <w:rPr>
          <w:rFonts w:hint="cs"/>
          <w:rtl/>
        </w:rPr>
      </w:pPr>
    </w:p>
    <w:p w14:paraId="6F66DEE7" w14:textId="77777777" w:rsidR="00000000" w:rsidRDefault="00903ADA">
      <w:pPr>
        <w:pStyle w:val="a0"/>
        <w:rPr>
          <w:rFonts w:hint="cs"/>
          <w:rtl/>
        </w:rPr>
      </w:pPr>
      <w:r>
        <w:rPr>
          <w:rFonts w:hint="cs"/>
          <w:rtl/>
        </w:rPr>
        <w:t>כולם נמצאים.</w:t>
      </w:r>
    </w:p>
    <w:p w14:paraId="588249D0" w14:textId="77777777" w:rsidR="00000000" w:rsidRDefault="00903ADA">
      <w:pPr>
        <w:pStyle w:val="a0"/>
        <w:rPr>
          <w:rFonts w:hint="cs"/>
          <w:rtl/>
        </w:rPr>
      </w:pPr>
    </w:p>
    <w:p w14:paraId="1956A12F" w14:textId="77777777" w:rsidR="00000000" w:rsidRDefault="00903ADA">
      <w:pPr>
        <w:pStyle w:val="af1"/>
        <w:rPr>
          <w:rtl/>
        </w:rPr>
      </w:pPr>
      <w:r>
        <w:rPr>
          <w:rtl/>
        </w:rPr>
        <w:t>היו"ר אלי בן-מנחם:</w:t>
      </w:r>
    </w:p>
    <w:p w14:paraId="2B723BC7" w14:textId="77777777" w:rsidR="00000000" w:rsidRDefault="00903ADA">
      <w:pPr>
        <w:pStyle w:val="a0"/>
        <w:rPr>
          <w:rtl/>
        </w:rPr>
      </w:pPr>
    </w:p>
    <w:p w14:paraId="586C0181" w14:textId="77777777" w:rsidR="00000000" w:rsidRDefault="00903ADA">
      <w:pPr>
        <w:pStyle w:val="a0"/>
        <w:rPr>
          <w:rFonts w:hint="cs"/>
          <w:rtl/>
        </w:rPr>
      </w:pPr>
      <w:r>
        <w:rPr>
          <w:rFonts w:hint="cs"/>
          <w:rtl/>
        </w:rPr>
        <w:t>רבותי, מי שאני קורא את שמו, על-פי הרשימה שמונחת לפני, והוא לא נמצא, שמו יימחק מהרשימה. חבר הכנסת אופיר פינס, בבקשה. ש</w:t>
      </w:r>
      <w:r>
        <w:rPr>
          <w:rFonts w:hint="cs"/>
          <w:rtl/>
        </w:rPr>
        <w:t>מעת את חבר הכנסת בר-און, תעזור לנו שנוכל לסיים בזמן.</w:t>
      </w:r>
    </w:p>
    <w:p w14:paraId="4282A541" w14:textId="77777777" w:rsidR="00000000" w:rsidRDefault="00903ADA">
      <w:pPr>
        <w:pStyle w:val="a0"/>
        <w:rPr>
          <w:rFonts w:hint="cs"/>
          <w:rtl/>
        </w:rPr>
      </w:pPr>
    </w:p>
    <w:p w14:paraId="290A7DF7" w14:textId="77777777" w:rsidR="00000000" w:rsidRDefault="00903ADA">
      <w:pPr>
        <w:pStyle w:val="-"/>
        <w:rPr>
          <w:rtl/>
        </w:rPr>
      </w:pPr>
      <w:bookmarkStart w:id="127" w:name="FS000000455T05_11_2003_12_09_16C"/>
      <w:bookmarkEnd w:id="127"/>
      <w:r>
        <w:rPr>
          <w:rtl/>
        </w:rPr>
        <w:t>אופיר פינס-פז (העבודה-מימד):</w:t>
      </w:r>
    </w:p>
    <w:p w14:paraId="128F2DEC" w14:textId="77777777" w:rsidR="00000000" w:rsidRDefault="00903ADA">
      <w:pPr>
        <w:pStyle w:val="a0"/>
        <w:rPr>
          <w:rtl/>
        </w:rPr>
      </w:pPr>
    </w:p>
    <w:p w14:paraId="19E16B43" w14:textId="77777777" w:rsidR="00000000" w:rsidRDefault="00903ADA">
      <w:pPr>
        <w:pStyle w:val="a0"/>
        <w:rPr>
          <w:rFonts w:hint="cs"/>
          <w:rtl/>
        </w:rPr>
      </w:pPr>
      <w:r>
        <w:rPr>
          <w:rFonts w:hint="cs"/>
          <w:rtl/>
        </w:rPr>
        <w:t xml:space="preserve">אני משתף פעולה, אין לי בעיה. </w:t>
      </w:r>
    </w:p>
    <w:p w14:paraId="77DCA97A" w14:textId="77777777" w:rsidR="00000000" w:rsidRDefault="00903ADA">
      <w:pPr>
        <w:pStyle w:val="a0"/>
        <w:rPr>
          <w:rFonts w:hint="cs"/>
          <w:rtl/>
        </w:rPr>
      </w:pPr>
    </w:p>
    <w:p w14:paraId="675E99BD" w14:textId="77777777" w:rsidR="00000000" w:rsidRDefault="00903ADA">
      <w:pPr>
        <w:pStyle w:val="a0"/>
        <w:rPr>
          <w:rFonts w:hint="cs"/>
          <w:rtl/>
        </w:rPr>
      </w:pPr>
      <w:r>
        <w:rPr>
          <w:rFonts w:hint="cs"/>
          <w:rtl/>
        </w:rPr>
        <w:t>אדוני היושב-ראש, חברי הכנסת, אדוני השר, אנחנו מודעים לעובדה המצערת, שהדיון וההכרעה על תקציב המדינה בקריאה הראשונה, הוכרעו לפני הדיון. זו בדיו</w:t>
      </w:r>
      <w:r>
        <w:rPr>
          <w:rFonts w:hint="cs"/>
          <w:rtl/>
        </w:rPr>
        <w:t>ק הבעיה, אבל לפחות את זכות המחאה תשאירו לנו, תנו לנו לדבר. אתם מדברים לאחרונה על סתימת פיות, אבל אל תסתמו לנו את הפה. זה לוקח עוד כמה דקות - לוקח עוד כמה דקות. הרי ההצבעה היא הצבעה, הרי ידוע מה יהיו תוצאותיה.</w:t>
      </w:r>
    </w:p>
    <w:p w14:paraId="333CE192" w14:textId="77777777" w:rsidR="00000000" w:rsidRDefault="00903ADA">
      <w:pPr>
        <w:pStyle w:val="a0"/>
        <w:rPr>
          <w:rFonts w:hint="cs"/>
          <w:rtl/>
        </w:rPr>
      </w:pPr>
    </w:p>
    <w:p w14:paraId="41A665D2" w14:textId="77777777" w:rsidR="00000000" w:rsidRDefault="00903ADA">
      <w:pPr>
        <w:pStyle w:val="af0"/>
        <w:rPr>
          <w:rtl/>
        </w:rPr>
      </w:pPr>
      <w:r>
        <w:rPr>
          <w:rFonts w:hint="eastAsia"/>
          <w:rtl/>
        </w:rPr>
        <w:t>רוני</w:t>
      </w:r>
      <w:r>
        <w:rPr>
          <w:rtl/>
        </w:rPr>
        <w:t xml:space="preserve"> בר-און (הליכוד):</w:t>
      </w:r>
    </w:p>
    <w:p w14:paraId="279D0394" w14:textId="77777777" w:rsidR="00000000" w:rsidRDefault="00903ADA">
      <w:pPr>
        <w:pStyle w:val="a0"/>
        <w:rPr>
          <w:rFonts w:hint="cs"/>
          <w:rtl/>
        </w:rPr>
      </w:pPr>
    </w:p>
    <w:p w14:paraId="4D9F19E2" w14:textId="77777777" w:rsidR="00000000" w:rsidRDefault="00903ADA">
      <w:pPr>
        <w:pStyle w:val="a0"/>
        <w:rPr>
          <w:rFonts w:hint="cs"/>
          <w:rtl/>
        </w:rPr>
      </w:pPr>
      <w:r>
        <w:rPr>
          <w:rFonts w:hint="cs"/>
          <w:rtl/>
        </w:rPr>
        <w:t xml:space="preserve">אתם צריכים לציית לטקס, </w:t>
      </w:r>
      <w:r>
        <w:rPr>
          <w:rFonts w:hint="cs"/>
          <w:rtl/>
        </w:rPr>
        <w:t>אתם ביקשתם שיסתיים עד 16:00.</w:t>
      </w:r>
    </w:p>
    <w:p w14:paraId="6BB0DA20" w14:textId="77777777" w:rsidR="00000000" w:rsidRDefault="00903ADA">
      <w:pPr>
        <w:pStyle w:val="af0"/>
        <w:rPr>
          <w:rtl/>
        </w:rPr>
      </w:pPr>
    </w:p>
    <w:p w14:paraId="7AACF475" w14:textId="77777777" w:rsidR="00000000" w:rsidRDefault="00903ADA">
      <w:pPr>
        <w:pStyle w:val="af0"/>
        <w:rPr>
          <w:rtl/>
        </w:rPr>
      </w:pPr>
      <w:r>
        <w:rPr>
          <w:rFonts w:hint="eastAsia"/>
          <w:rtl/>
        </w:rPr>
        <w:t>יולי</w:t>
      </w:r>
      <w:r>
        <w:rPr>
          <w:rtl/>
        </w:rPr>
        <w:t xml:space="preserve"> תמיר (העבודה-מימד):</w:t>
      </w:r>
    </w:p>
    <w:p w14:paraId="582B3000" w14:textId="77777777" w:rsidR="00000000" w:rsidRDefault="00903ADA">
      <w:pPr>
        <w:pStyle w:val="a0"/>
        <w:rPr>
          <w:rFonts w:hint="cs"/>
          <w:rtl/>
        </w:rPr>
      </w:pPr>
    </w:p>
    <w:p w14:paraId="0BDD67D0" w14:textId="77777777" w:rsidR="00000000" w:rsidRDefault="00903ADA">
      <w:pPr>
        <w:pStyle w:val="a0"/>
        <w:rPr>
          <w:rFonts w:hint="cs"/>
          <w:rtl/>
        </w:rPr>
      </w:pPr>
      <w:r>
        <w:rPr>
          <w:rFonts w:hint="cs"/>
          <w:rtl/>
        </w:rPr>
        <w:t>גם אתה צריך לבוא לטקס.</w:t>
      </w:r>
    </w:p>
    <w:p w14:paraId="47E45B0C" w14:textId="77777777" w:rsidR="00000000" w:rsidRDefault="00903ADA">
      <w:pPr>
        <w:pStyle w:val="a0"/>
        <w:rPr>
          <w:rFonts w:hint="cs"/>
          <w:rtl/>
        </w:rPr>
      </w:pPr>
    </w:p>
    <w:p w14:paraId="1E85B5F3" w14:textId="77777777" w:rsidR="00000000" w:rsidRDefault="00903ADA">
      <w:pPr>
        <w:pStyle w:val="-"/>
        <w:rPr>
          <w:rtl/>
        </w:rPr>
      </w:pPr>
      <w:bookmarkStart w:id="128" w:name="FS000000455T05_11_2003_12_11_45C"/>
      <w:bookmarkEnd w:id="128"/>
      <w:r>
        <w:rPr>
          <w:rtl/>
        </w:rPr>
        <w:t>אופיר פינס-פז (העבודה-מימד):</w:t>
      </w:r>
    </w:p>
    <w:p w14:paraId="0AA1F5E9" w14:textId="77777777" w:rsidR="00000000" w:rsidRDefault="00903ADA">
      <w:pPr>
        <w:pStyle w:val="a0"/>
        <w:rPr>
          <w:rtl/>
        </w:rPr>
      </w:pPr>
    </w:p>
    <w:p w14:paraId="02639BD4" w14:textId="77777777" w:rsidR="00000000" w:rsidRDefault="00903ADA">
      <w:pPr>
        <w:pStyle w:val="a0"/>
        <w:rPr>
          <w:rFonts w:hint="cs"/>
          <w:rtl/>
        </w:rPr>
      </w:pPr>
      <w:r>
        <w:rPr>
          <w:rFonts w:hint="cs"/>
          <w:rtl/>
        </w:rPr>
        <w:t>תאפשרו לי להיכנס לגופם של דברים.</w:t>
      </w:r>
    </w:p>
    <w:p w14:paraId="425DBFA0" w14:textId="77777777" w:rsidR="00000000" w:rsidRDefault="00903ADA">
      <w:pPr>
        <w:pStyle w:val="a0"/>
        <w:rPr>
          <w:rFonts w:hint="cs"/>
          <w:rtl/>
        </w:rPr>
      </w:pPr>
    </w:p>
    <w:p w14:paraId="218D2C07" w14:textId="77777777" w:rsidR="00000000" w:rsidRDefault="00903ADA">
      <w:pPr>
        <w:pStyle w:val="a0"/>
        <w:rPr>
          <w:rFonts w:hint="cs"/>
          <w:rtl/>
        </w:rPr>
      </w:pPr>
      <w:r>
        <w:rPr>
          <w:rFonts w:hint="cs"/>
          <w:rtl/>
        </w:rPr>
        <w:t>תקציב המדינה, שהואיל שר האוצר להגיש למליאת הכנסת סוף-סוף, הוא תקציב עצוב, פשוט מדכא. כשאתה בודק את הפרמטרים של ה</w:t>
      </w:r>
      <w:r>
        <w:rPr>
          <w:rFonts w:hint="cs"/>
          <w:rtl/>
        </w:rPr>
        <w:t>כלכלה הישראלית, ואתה מנסה לשוות בנפשך מה הולך לקרות בשנה הבאה, בשנת 2004, אתה לא יכול למצוא, ולו נקודת אור אחת, שיכולה להפיח תקווה שמשהו הולך להשתפר בכלכלה הישראלית בשנה הבאה, הולך להיראות יותר טוב. זה פשוט נורא ואיום.</w:t>
      </w:r>
    </w:p>
    <w:p w14:paraId="3FDEDD4A" w14:textId="77777777" w:rsidR="00000000" w:rsidRDefault="00903ADA">
      <w:pPr>
        <w:pStyle w:val="a0"/>
        <w:rPr>
          <w:rFonts w:hint="cs"/>
          <w:rtl/>
        </w:rPr>
      </w:pPr>
    </w:p>
    <w:p w14:paraId="63DC2411" w14:textId="77777777" w:rsidR="00000000" w:rsidRDefault="00903ADA">
      <w:pPr>
        <w:pStyle w:val="a0"/>
        <w:rPr>
          <w:rFonts w:hint="cs"/>
          <w:rtl/>
        </w:rPr>
      </w:pPr>
      <w:r>
        <w:rPr>
          <w:rFonts w:hint="cs"/>
          <w:rtl/>
        </w:rPr>
        <w:t>הצמיחה הולכת להיות גם בשנה הבאה - של</w:t>
      </w:r>
      <w:r>
        <w:rPr>
          <w:rFonts w:hint="cs"/>
          <w:rtl/>
        </w:rPr>
        <w:t>ילית. המיתון - יועמק עוד יותר. האבטלה - תתגבר. אנחנו נמצאים בדפלציה. דפלציה. נגיד בנק ישראל מוריד את הריבית, זה כבר לא משנה. כל חודש הוא מוריד ב-0.5%, זה כבר כמו כוסות רוח למת, זה כבר לא עוזר. שום דבר לא מצליח לתת שוק חשמלי למשק הישראלי ולהחזיר אותו לחיים.</w:t>
      </w:r>
      <w:r>
        <w:rPr>
          <w:rFonts w:hint="cs"/>
          <w:rtl/>
        </w:rPr>
        <w:t xml:space="preserve"> זה כבר חי-מת.</w:t>
      </w:r>
    </w:p>
    <w:p w14:paraId="0F608542" w14:textId="77777777" w:rsidR="00000000" w:rsidRDefault="00903ADA">
      <w:pPr>
        <w:pStyle w:val="a0"/>
        <w:rPr>
          <w:rFonts w:hint="cs"/>
          <w:rtl/>
        </w:rPr>
      </w:pPr>
    </w:p>
    <w:p w14:paraId="04E4E9BB" w14:textId="77777777" w:rsidR="00000000" w:rsidRDefault="00903ADA">
      <w:pPr>
        <w:pStyle w:val="a0"/>
        <w:rPr>
          <w:rFonts w:hint="cs"/>
          <w:rtl/>
        </w:rPr>
      </w:pPr>
      <w:r>
        <w:rPr>
          <w:rFonts w:hint="cs"/>
          <w:rtl/>
        </w:rPr>
        <w:t>שר האוצר הוא אדם אינטליגנטי, הוא היה גם ראש ממשלה, הוא אדם עתיר ניסיון, הוא יודע שהתשובות האמיתיות למצב מחייבות שינוי אסטרטגי בממשלה, לא דיבורים בעלמא על מפת דרכים שכל היום בורחים ממנה, אלא הובלה ויוזמה של חידוש תהליך מדיני, על כל המשמעויות</w:t>
      </w:r>
      <w:r>
        <w:rPr>
          <w:rFonts w:hint="cs"/>
          <w:rtl/>
        </w:rPr>
        <w:t>, כי בלי זה אין סיכוי לכלכלה הישראלית. כולם יודעים את זה, לא צריך להיות פרופסור לכלכלה, מספיק להיות שנה א' במבוא לכלכלה, כדי לדעת שבמדינה שיש בה קונפליקט צבאי מתמשך, ארוך-זמן, אין יכולת לקיים כלכלה נורמלית.</w:t>
      </w:r>
    </w:p>
    <w:p w14:paraId="5CE7599D" w14:textId="77777777" w:rsidR="00000000" w:rsidRDefault="00903ADA">
      <w:pPr>
        <w:pStyle w:val="a0"/>
        <w:rPr>
          <w:rFonts w:hint="cs"/>
          <w:rtl/>
        </w:rPr>
      </w:pPr>
    </w:p>
    <w:p w14:paraId="3265BC18" w14:textId="77777777" w:rsidR="00000000" w:rsidRDefault="00903ADA">
      <w:pPr>
        <w:pStyle w:val="a0"/>
        <w:rPr>
          <w:rFonts w:hint="cs"/>
          <w:rtl/>
        </w:rPr>
      </w:pPr>
      <w:r>
        <w:rPr>
          <w:rFonts w:hint="cs"/>
          <w:rtl/>
        </w:rPr>
        <w:t>זה ברור שהם אשמים בטרור. השאלה היא אם אנחנו מצלי</w:t>
      </w:r>
      <w:r>
        <w:rPr>
          <w:rFonts w:hint="cs"/>
          <w:rtl/>
        </w:rPr>
        <w:t>חים להפסיק את הטרור, לחזור להפסקת אש ולחזור לשולחן המשא-ומתן, אחרי שהאמריקנים בנו לנו את הנוסחה. את זה לא רוצים לעשות, בוודאי לא נתניהו. אחרי שהוא לא רוצה לעשות את זה, והוא מבין שאי-אפשר לעשות יותר קסמים, והוא מבין שצריך לקצץ, אז עכשיו הוא מחליט שוב, באופן</w:t>
      </w:r>
      <w:r>
        <w:rPr>
          <w:rFonts w:hint="cs"/>
          <w:rtl/>
        </w:rPr>
        <w:t xml:space="preserve"> ציני לחלוטין, לא לגעת בתקציבי ההתנחלויות. לא רק שלא לגעת, רק לפני שבוע הוסיפו למעלה מ-120 מיליון שקלים מהרזרבה הכללית לתקציבי ההתנחלויות. </w:t>
      </w:r>
    </w:p>
    <w:p w14:paraId="03EDB951" w14:textId="77777777" w:rsidR="00000000" w:rsidRDefault="00903ADA">
      <w:pPr>
        <w:pStyle w:val="a0"/>
        <w:rPr>
          <w:rFonts w:hint="cs"/>
          <w:rtl/>
        </w:rPr>
      </w:pPr>
    </w:p>
    <w:p w14:paraId="51EB0EAC" w14:textId="77777777" w:rsidR="00000000" w:rsidRDefault="00903ADA">
      <w:pPr>
        <w:pStyle w:val="a0"/>
        <w:rPr>
          <w:rFonts w:hint="cs"/>
          <w:rtl/>
        </w:rPr>
      </w:pPr>
      <w:r>
        <w:rPr>
          <w:rFonts w:hint="cs"/>
          <w:rtl/>
        </w:rPr>
        <w:t>אני שואל אתכם: האין גבול לחוצפה? כמה אפשר לעוות את המציאות, להתעלם מהעוני, להתעלם מהאבטלה, להתעלם מדוח העוני, ולהמש</w:t>
      </w:r>
      <w:r>
        <w:rPr>
          <w:rFonts w:hint="cs"/>
          <w:rtl/>
        </w:rPr>
        <w:t>יך ולהשקיע במפעל הבזבזני ביותר שהוקם בתולדות המדינה הזאת את הכסף האחרון שלנו? כמה בריכות שחייה אפשר לעשות להתנחלויות? די, כבר אין מקום. כמה כבישים עוקפים אפשר לעשות? עוקף מפה ומפה, מפה ומפה? הרי אנשים כבר לא גרים שם, הרי אנשים כבר חזרו למרכז הארץ, זה סוד ש</w:t>
      </w:r>
      <w:r>
        <w:rPr>
          <w:rFonts w:hint="cs"/>
          <w:rtl/>
        </w:rPr>
        <w:t>כנראה לא רוצים שנאמר אותו.</w:t>
      </w:r>
    </w:p>
    <w:p w14:paraId="419EC9CE" w14:textId="77777777" w:rsidR="00000000" w:rsidRDefault="00903ADA">
      <w:pPr>
        <w:pStyle w:val="a0"/>
        <w:ind w:firstLine="0"/>
        <w:rPr>
          <w:rFonts w:hint="cs"/>
          <w:rtl/>
        </w:rPr>
      </w:pPr>
    </w:p>
    <w:p w14:paraId="03B0BE34" w14:textId="77777777" w:rsidR="00000000" w:rsidRDefault="00903ADA">
      <w:pPr>
        <w:pStyle w:val="af0"/>
        <w:rPr>
          <w:rtl/>
        </w:rPr>
      </w:pPr>
      <w:r>
        <w:rPr>
          <w:rFonts w:hint="eastAsia"/>
          <w:rtl/>
        </w:rPr>
        <w:t>רוני</w:t>
      </w:r>
      <w:r>
        <w:rPr>
          <w:rtl/>
        </w:rPr>
        <w:t xml:space="preserve"> בר-און (הליכוד):</w:t>
      </w:r>
    </w:p>
    <w:p w14:paraId="2E7D869E" w14:textId="77777777" w:rsidR="00000000" w:rsidRDefault="00903ADA">
      <w:pPr>
        <w:pStyle w:val="a0"/>
        <w:rPr>
          <w:rFonts w:hint="cs"/>
          <w:rtl/>
        </w:rPr>
      </w:pPr>
    </w:p>
    <w:p w14:paraId="20A217F1" w14:textId="77777777" w:rsidR="00000000" w:rsidRDefault="00903ADA">
      <w:pPr>
        <w:pStyle w:val="a0"/>
        <w:rPr>
          <w:rFonts w:hint="cs"/>
          <w:rtl/>
        </w:rPr>
      </w:pPr>
      <w:r>
        <w:rPr>
          <w:rFonts w:hint="cs"/>
          <w:rtl/>
        </w:rPr>
        <w:t>- - -</w:t>
      </w:r>
    </w:p>
    <w:p w14:paraId="057D4967" w14:textId="77777777" w:rsidR="00000000" w:rsidRDefault="00903ADA">
      <w:pPr>
        <w:pStyle w:val="a0"/>
        <w:rPr>
          <w:rFonts w:hint="cs"/>
          <w:rtl/>
        </w:rPr>
      </w:pPr>
    </w:p>
    <w:p w14:paraId="3275A785" w14:textId="77777777" w:rsidR="00000000" w:rsidRDefault="00903ADA">
      <w:pPr>
        <w:pStyle w:val="af1"/>
        <w:rPr>
          <w:rtl/>
        </w:rPr>
      </w:pPr>
      <w:r>
        <w:rPr>
          <w:rtl/>
        </w:rPr>
        <w:t>היו"ר אלי בן-מנחם:</w:t>
      </w:r>
    </w:p>
    <w:p w14:paraId="66A86E82" w14:textId="77777777" w:rsidR="00000000" w:rsidRDefault="00903ADA">
      <w:pPr>
        <w:pStyle w:val="a0"/>
        <w:rPr>
          <w:rtl/>
        </w:rPr>
      </w:pPr>
    </w:p>
    <w:p w14:paraId="66A45F38" w14:textId="77777777" w:rsidR="00000000" w:rsidRDefault="00903ADA">
      <w:pPr>
        <w:pStyle w:val="a0"/>
        <w:rPr>
          <w:rFonts w:hint="cs"/>
          <w:rtl/>
        </w:rPr>
      </w:pPr>
      <w:r>
        <w:rPr>
          <w:rFonts w:hint="cs"/>
          <w:rtl/>
        </w:rPr>
        <w:t>חבר הכנסת בר-און, ביקשת ממני - חבר הכנסת פינס, יש לך עוד חצי דקה.</w:t>
      </w:r>
    </w:p>
    <w:p w14:paraId="4AE5DA0F" w14:textId="77777777" w:rsidR="00000000" w:rsidRDefault="00903ADA">
      <w:pPr>
        <w:pStyle w:val="a0"/>
        <w:rPr>
          <w:rFonts w:hint="cs"/>
          <w:rtl/>
        </w:rPr>
      </w:pPr>
    </w:p>
    <w:p w14:paraId="6EEB4ECF" w14:textId="77777777" w:rsidR="00000000" w:rsidRDefault="00903ADA">
      <w:pPr>
        <w:pStyle w:val="-"/>
        <w:rPr>
          <w:rtl/>
        </w:rPr>
      </w:pPr>
      <w:bookmarkStart w:id="129" w:name="FS000000455T05_11_2003_12_25_58C"/>
      <w:bookmarkEnd w:id="129"/>
      <w:r>
        <w:rPr>
          <w:rtl/>
        </w:rPr>
        <w:t>אופיר פינס-פז (העבודה-מימד):</w:t>
      </w:r>
    </w:p>
    <w:p w14:paraId="543B417A" w14:textId="77777777" w:rsidR="00000000" w:rsidRDefault="00903ADA">
      <w:pPr>
        <w:pStyle w:val="a0"/>
        <w:rPr>
          <w:rtl/>
        </w:rPr>
      </w:pPr>
    </w:p>
    <w:p w14:paraId="004BBCEA" w14:textId="77777777" w:rsidR="00000000" w:rsidRDefault="00903ADA">
      <w:pPr>
        <w:pStyle w:val="a0"/>
        <w:rPr>
          <w:rFonts w:hint="cs"/>
          <w:rtl/>
        </w:rPr>
      </w:pPr>
      <w:r>
        <w:rPr>
          <w:rFonts w:hint="cs"/>
          <w:rtl/>
        </w:rPr>
        <w:t>חברים, אין ביטוח לאומי יותר. אין ביטחון סוציאלי. מוטטתם את הדברים המרכזיים שעל בס</w:t>
      </w:r>
      <w:r>
        <w:rPr>
          <w:rFonts w:hint="cs"/>
          <w:rtl/>
        </w:rPr>
        <w:t>יסם קמה כאן מדינה ופעלה בצורה מדהימה. אתם שוברים כל דבר שהיה קיים כאן. למה? כי בסוף באמת צריך לקצץ. אם אתם לא רוצים לקצץ איפה שצריך, אתם מקצצים איפה שאין לכם כבר ברירה - אצל החלשים, שהופכים להיות חלשים יותר. אתם לא נותנים להם סיכוי.</w:t>
      </w:r>
    </w:p>
    <w:p w14:paraId="749B1D71" w14:textId="77777777" w:rsidR="00000000" w:rsidRDefault="00903ADA">
      <w:pPr>
        <w:pStyle w:val="a0"/>
        <w:rPr>
          <w:rFonts w:hint="cs"/>
          <w:rtl/>
        </w:rPr>
      </w:pPr>
    </w:p>
    <w:p w14:paraId="7DC58058" w14:textId="77777777" w:rsidR="00000000" w:rsidRDefault="00903ADA">
      <w:pPr>
        <w:pStyle w:val="a0"/>
        <w:rPr>
          <w:rFonts w:hint="cs"/>
          <w:rtl/>
        </w:rPr>
      </w:pPr>
      <w:r>
        <w:rPr>
          <w:rFonts w:hint="cs"/>
          <w:rtl/>
        </w:rPr>
        <w:t>חבר הכנסת שלגי, יקירי,</w:t>
      </w:r>
      <w:r>
        <w:rPr>
          <w:rFonts w:hint="cs"/>
          <w:rtl/>
        </w:rPr>
        <w:t xml:space="preserve"> נבחרת לכנסת רק בזכות זה שהבטחתם למעמד הביניים יציבות ועורף. הפקרתם את מעמד הביניים.</w:t>
      </w:r>
    </w:p>
    <w:p w14:paraId="1CD9A7C8" w14:textId="77777777" w:rsidR="00000000" w:rsidRDefault="00903ADA">
      <w:pPr>
        <w:pStyle w:val="a0"/>
        <w:rPr>
          <w:rFonts w:hint="cs"/>
          <w:rtl/>
        </w:rPr>
      </w:pPr>
    </w:p>
    <w:p w14:paraId="65066837" w14:textId="77777777" w:rsidR="00000000" w:rsidRDefault="00903ADA">
      <w:pPr>
        <w:pStyle w:val="af0"/>
        <w:rPr>
          <w:rtl/>
        </w:rPr>
      </w:pPr>
      <w:r>
        <w:rPr>
          <w:rFonts w:hint="eastAsia"/>
          <w:rtl/>
        </w:rPr>
        <w:t>אילן</w:t>
      </w:r>
      <w:r>
        <w:rPr>
          <w:rtl/>
        </w:rPr>
        <w:t xml:space="preserve"> שלגי (שינוי):</w:t>
      </w:r>
    </w:p>
    <w:p w14:paraId="41D8E78A" w14:textId="77777777" w:rsidR="00000000" w:rsidRDefault="00903ADA">
      <w:pPr>
        <w:pStyle w:val="a0"/>
        <w:rPr>
          <w:rFonts w:hint="cs"/>
          <w:rtl/>
        </w:rPr>
      </w:pPr>
    </w:p>
    <w:p w14:paraId="39375FA4" w14:textId="77777777" w:rsidR="00000000" w:rsidRDefault="00903ADA">
      <w:pPr>
        <w:pStyle w:val="a0"/>
        <w:rPr>
          <w:rFonts w:hint="cs"/>
          <w:rtl/>
        </w:rPr>
      </w:pPr>
      <w:r>
        <w:rPr>
          <w:rFonts w:hint="cs"/>
          <w:rtl/>
        </w:rPr>
        <w:t>נביא לכם צמיחה. אתה תראה.</w:t>
      </w:r>
    </w:p>
    <w:p w14:paraId="1C5CED7F" w14:textId="77777777" w:rsidR="00000000" w:rsidRDefault="00903ADA">
      <w:pPr>
        <w:pStyle w:val="a0"/>
        <w:rPr>
          <w:rFonts w:hint="cs"/>
          <w:rtl/>
        </w:rPr>
      </w:pPr>
    </w:p>
    <w:p w14:paraId="340FEF96" w14:textId="77777777" w:rsidR="00000000" w:rsidRDefault="00903ADA">
      <w:pPr>
        <w:pStyle w:val="-"/>
        <w:rPr>
          <w:rtl/>
        </w:rPr>
      </w:pPr>
      <w:bookmarkStart w:id="130" w:name="FS000000455T05_11_2003_12_27_43C"/>
      <w:bookmarkEnd w:id="130"/>
      <w:r>
        <w:rPr>
          <w:rtl/>
        </w:rPr>
        <w:t>אופיר פינס-פז (העבודה-מימד):</w:t>
      </w:r>
    </w:p>
    <w:p w14:paraId="62672E26" w14:textId="77777777" w:rsidR="00000000" w:rsidRDefault="00903ADA">
      <w:pPr>
        <w:pStyle w:val="a0"/>
        <w:rPr>
          <w:rtl/>
        </w:rPr>
      </w:pPr>
    </w:p>
    <w:p w14:paraId="2B624DC9" w14:textId="77777777" w:rsidR="00000000" w:rsidRDefault="00903ADA">
      <w:pPr>
        <w:pStyle w:val="a0"/>
        <w:rPr>
          <w:rFonts w:hint="cs"/>
          <w:rtl/>
        </w:rPr>
      </w:pPr>
      <w:r>
        <w:rPr>
          <w:rFonts w:hint="cs"/>
          <w:rtl/>
        </w:rPr>
        <w:t>הסכת ושמע. ל-600,000 המשפחות שמתחת לקו העוני, היתוספו ממעמד הביניים עשרות אלפי משפחות שהידרדר</w:t>
      </w:r>
      <w:r>
        <w:rPr>
          <w:rFonts w:hint="cs"/>
          <w:rtl/>
        </w:rPr>
        <w:t>ו אל מתחת לקו העוני. אתם שותקים את שתיקת הכבשים, אתם לא אומרים דבר, אתם מגבים מדיניות ממשלתית שמובילה לדרך ללא מוצא, ואתם לא עושים עם העניין הזה כלום, וטוב לכם. אני רואה את פורז זחוח, טוב לב, מספר סיפורים, מתכתש עם דוד לוי.</w:t>
      </w:r>
    </w:p>
    <w:p w14:paraId="754ED3A9" w14:textId="77777777" w:rsidR="00000000" w:rsidRDefault="00903ADA">
      <w:pPr>
        <w:pStyle w:val="a0"/>
        <w:rPr>
          <w:rFonts w:hint="cs"/>
          <w:rtl/>
        </w:rPr>
      </w:pPr>
    </w:p>
    <w:p w14:paraId="6C1AEAB6" w14:textId="77777777" w:rsidR="00000000" w:rsidRDefault="00903ADA">
      <w:pPr>
        <w:pStyle w:val="a0"/>
        <w:rPr>
          <w:rFonts w:hint="cs"/>
          <w:rtl/>
        </w:rPr>
      </w:pPr>
      <w:r>
        <w:rPr>
          <w:rFonts w:hint="cs"/>
          <w:rtl/>
        </w:rPr>
        <w:t>חברים, המדינה בוערת, אתם יושבים</w:t>
      </w:r>
      <w:r>
        <w:rPr>
          <w:rFonts w:hint="cs"/>
          <w:rtl/>
        </w:rPr>
        <w:t xml:space="preserve"> בממשלה. הבטחתם שינוי, וקיימתם - שינוי לרעה, שינוי גדול לרעה במצבה של המדינה, אלא שהפעם אתם לא באופוזיציה. אתם שותפים מלאים, אתם נושאים באחריות קולקטיבית למחדלי הממשלה הזאת, ואם לא תתעשתו ולא תתחילו להשמיע את קולכם, ואם לא תכתיבו גם סדר עדיפויות נורמלי, שפ</w:t>
      </w:r>
      <w:r>
        <w:rPr>
          <w:rFonts w:hint="cs"/>
          <w:rtl/>
        </w:rPr>
        <w:t>וי, שמייצג את הציבור שבחר בכם, הציבור הזה יעניש אתכם. תודה רבה.</w:t>
      </w:r>
    </w:p>
    <w:p w14:paraId="5FAB2CBF" w14:textId="77777777" w:rsidR="00000000" w:rsidRDefault="00903ADA">
      <w:pPr>
        <w:pStyle w:val="af1"/>
        <w:rPr>
          <w:rFonts w:hint="cs"/>
          <w:rtl/>
        </w:rPr>
      </w:pPr>
      <w:bookmarkStart w:id="131" w:name="FS000001043T05_11_2003_12_08_06"/>
      <w:bookmarkEnd w:id="131"/>
    </w:p>
    <w:p w14:paraId="44E07321" w14:textId="77777777" w:rsidR="00000000" w:rsidRDefault="00903ADA">
      <w:pPr>
        <w:pStyle w:val="af1"/>
        <w:rPr>
          <w:rtl/>
        </w:rPr>
      </w:pPr>
      <w:r>
        <w:rPr>
          <w:rtl/>
        </w:rPr>
        <w:t>היו"ר אלי בן-מנחם:</w:t>
      </w:r>
    </w:p>
    <w:p w14:paraId="71AD875C" w14:textId="77777777" w:rsidR="00000000" w:rsidRDefault="00903ADA">
      <w:pPr>
        <w:pStyle w:val="a0"/>
        <w:rPr>
          <w:rtl/>
        </w:rPr>
      </w:pPr>
    </w:p>
    <w:p w14:paraId="292ED47A" w14:textId="77777777" w:rsidR="00000000" w:rsidRDefault="00903ADA">
      <w:pPr>
        <w:pStyle w:val="a0"/>
        <w:rPr>
          <w:rFonts w:hint="cs"/>
          <w:rtl/>
        </w:rPr>
      </w:pPr>
      <w:r>
        <w:rPr>
          <w:rFonts w:hint="cs"/>
          <w:rtl/>
        </w:rPr>
        <w:t>תודה רבה לחבר הכנסת פינס. חברת הכנסת יולי תמיר, בבקשה; חמש דקות. אחריה - חבר הכנסת איתן כבל. אחריו - חבר הכנסת פרוש.</w:t>
      </w:r>
    </w:p>
    <w:p w14:paraId="049A1022" w14:textId="77777777" w:rsidR="00000000" w:rsidRDefault="00903ADA">
      <w:pPr>
        <w:pStyle w:val="a"/>
        <w:rPr>
          <w:rFonts w:hint="cs"/>
          <w:rtl/>
        </w:rPr>
      </w:pPr>
    </w:p>
    <w:p w14:paraId="2569AA97" w14:textId="77777777" w:rsidR="00000000" w:rsidRDefault="00903ADA">
      <w:pPr>
        <w:pStyle w:val="a"/>
        <w:rPr>
          <w:rtl/>
        </w:rPr>
      </w:pPr>
      <w:bookmarkStart w:id="132" w:name="_Toc61852265"/>
      <w:r>
        <w:rPr>
          <w:rtl/>
        </w:rPr>
        <w:t>יולי תמיר (העבודה-מימד):</w:t>
      </w:r>
      <w:bookmarkEnd w:id="132"/>
    </w:p>
    <w:p w14:paraId="61C22C35" w14:textId="77777777" w:rsidR="00000000" w:rsidRDefault="00903ADA">
      <w:pPr>
        <w:pStyle w:val="a0"/>
        <w:rPr>
          <w:rtl/>
        </w:rPr>
      </w:pPr>
    </w:p>
    <w:p w14:paraId="7126E6C9" w14:textId="77777777" w:rsidR="00000000" w:rsidRDefault="00903ADA">
      <w:pPr>
        <w:pStyle w:val="a0"/>
        <w:rPr>
          <w:rFonts w:hint="cs"/>
          <w:rtl/>
        </w:rPr>
      </w:pPr>
      <w:r>
        <w:rPr>
          <w:rFonts w:hint="cs"/>
          <w:rtl/>
        </w:rPr>
        <w:t xml:space="preserve">אדוני היושב-ראש, חברי חברי </w:t>
      </w:r>
      <w:r>
        <w:rPr>
          <w:rFonts w:hint="cs"/>
          <w:rtl/>
        </w:rPr>
        <w:t>הכנסת, בהמשך לדברי חברי חבר הכנסת אופיר פינס, נדמה לי שהפעם קיבלנו תקציב רע, ובעיקר תקציב אכזרי. כאשר אנחנו מסתכלים במה פוגעת הממשלה הזאת, במה היא מחליטה לקצץ, בואו תראו: הממשלה מחליטה להוריד כספים מטיפול בנוער בסיכון. ביד אחת מסדרים לנו פה יום שלם של פעיל</w:t>
      </w:r>
      <w:r>
        <w:rPr>
          <w:rFonts w:hint="cs"/>
          <w:rtl/>
        </w:rPr>
        <w:t>ות למען הנוער, מדברים גבוהה-גבוהה עד כמה הנוער חשוב לנו. יושב כאן נוער ביציע, והוא צריך לדעת כי אין שום קשר בין מה שאומרים בוועדות למה שעושה הממשלה. חברי הממשלה באים לוועדות ואומרים: אכן המצב קשה, צריך לעזור, אבל כאשר הם באים להצביע - הם לוקחים מנוער בסיכו</w:t>
      </w:r>
      <w:r>
        <w:rPr>
          <w:rFonts w:hint="cs"/>
          <w:rtl/>
        </w:rPr>
        <w:t>ן. אתם יודעים עד כמה חמור המצב היום בקרב הנוער בסיכון, אבל הם לוקחים ממנו כסף.</w:t>
      </w:r>
    </w:p>
    <w:p w14:paraId="7C709EAF" w14:textId="77777777" w:rsidR="00000000" w:rsidRDefault="00903ADA">
      <w:pPr>
        <w:pStyle w:val="a0"/>
        <w:rPr>
          <w:rFonts w:hint="cs"/>
          <w:rtl/>
        </w:rPr>
      </w:pPr>
    </w:p>
    <w:p w14:paraId="07848E8C" w14:textId="77777777" w:rsidR="00000000" w:rsidRDefault="00903ADA">
      <w:pPr>
        <w:pStyle w:val="a0"/>
        <w:rPr>
          <w:rFonts w:hint="cs"/>
          <w:rtl/>
        </w:rPr>
      </w:pPr>
      <w:r>
        <w:rPr>
          <w:rFonts w:hint="cs"/>
          <w:rtl/>
        </w:rPr>
        <w:t>ממי עוד לוקחים כסף? מפיתוח שירותים לנכים. למה? ככה. פיתוח שירותים לנכים אומר שאנשים יוכלו להגיע לקופת-חולים עם עגלת נכים, ותהיה להם דרך כניסה. חבר הכנסת בר-און, זה לא נראה לך ח</w:t>
      </w:r>
      <w:r>
        <w:rPr>
          <w:rFonts w:hint="cs"/>
          <w:rtl/>
        </w:rPr>
        <w:t>שוב? לוקחים ממתן שירותים לנכים. אתן לך דוגמה מזעזעת: לא מאשרים יותר לנכים התקנת בלם רזרבי במכונית. נכה, פרפלג, צריך בלם חשמלי כתחליף לבלם היד שהוא לא יכול להשתמש בו. בכך מקצצים. תגידו, אתם השתגעתם?</w:t>
      </w:r>
    </w:p>
    <w:p w14:paraId="035D44CA" w14:textId="77777777" w:rsidR="00000000" w:rsidRDefault="00903ADA">
      <w:pPr>
        <w:pStyle w:val="a0"/>
        <w:rPr>
          <w:rFonts w:hint="cs"/>
          <w:rtl/>
        </w:rPr>
      </w:pPr>
    </w:p>
    <w:p w14:paraId="2C24A824" w14:textId="77777777" w:rsidR="00000000" w:rsidRDefault="00903ADA">
      <w:pPr>
        <w:pStyle w:val="a0"/>
        <w:rPr>
          <w:rFonts w:hint="cs"/>
          <w:rtl/>
        </w:rPr>
      </w:pPr>
      <w:r>
        <w:rPr>
          <w:rFonts w:hint="cs"/>
          <w:rtl/>
        </w:rPr>
        <w:t>הרי אלו הדברים שבהם נבחנת מדינה בסופו של דבר. אני לא רוצה</w:t>
      </w:r>
      <w:r>
        <w:rPr>
          <w:rFonts w:hint="cs"/>
          <w:rtl/>
        </w:rPr>
        <w:t xml:space="preserve"> להיכנס כרגע לפולמוס על ההתנחלויות, אתם יודעים מה דעתי בעניין זה, אני מדברת על אנושיות, על הדברים הכי בסיסיים, על שירותים. </w:t>
      </w:r>
    </w:p>
    <w:p w14:paraId="15532DBF" w14:textId="77777777" w:rsidR="00000000" w:rsidRDefault="00903ADA">
      <w:pPr>
        <w:pStyle w:val="a0"/>
        <w:rPr>
          <w:rFonts w:hint="cs"/>
          <w:rtl/>
        </w:rPr>
      </w:pPr>
    </w:p>
    <w:p w14:paraId="330EA27F" w14:textId="77777777" w:rsidR="00000000" w:rsidRDefault="00903ADA">
      <w:pPr>
        <w:pStyle w:val="a0"/>
        <w:rPr>
          <w:rFonts w:hint="cs"/>
          <w:rtl/>
        </w:rPr>
      </w:pPr>
      <w:r>
        <w:rPr>
          <w:rFonts w:hint="cs"/>
          <w:rtl/>
        </w:rPr>
        <w:t xml:space="preserve">במה עוד מקצצים? 30 מיליון משירותים שניתנים לסיעוד. ראיתי לפני יומיים כתבה בטלוויזיה על מה שקורה במוסדות הסיעודיים. זה מזעזע: אנשים </w:t>
      </w:r>
      <w:r>
        <w:rPr>
          <w:rFonts w:hint="cs"/>
          <w:rtl/>
        </w:rPr>
        <w:t>קשישים לא מסוגלים לטפל בעצמם, נאלצים לטפל בבני-זוגם במצבים טרגיים. ומה אומרת להם הממשלה: לא, אנחנו לא הולכים לעזור לכם, אנחנו לא הולכים לסייע לכם, אנחנו הולכים לקצץ בכבשת הרש. זו באמת כבשת הרש.</w:t>
      </w:r>
    </w:p>
    <w:p w14:paraId="537CBF1F" w14:textId="77777777" w:rsidR="00000000" w:rsidRDefault="00903ADA">
      <w:pPr>
        <w:pStyle w:val="a0"/>
        <w:rPr>
          <w:rFonts w:hint="cs"/>
          <w:rtl/>
        </w:rPr>
      </w:pPr>
    </w:p>
    <w:p w14:paraId="73BCF20F" w14:textId="77777777" w:rsidR="00000000" w:rsidRDefault="00903ADA">
      <w:pPr>
        <w:pStyle w:val="a0"/>
        <w:rPr>
          <w:rFonts w:hint="cs"/>
          <w:rtl/>
        </w:rPr>
      </w:pPr>
      <w:r>
        <w:rPr>
          <w:rFonts w:hint="cs"/>
          <w:rtl/>
        </w:rPr>
        <w:t>כמה כסף נחסך מכל הסעיפים האלה יחד? אולי 20 מיליון. לא חבל לדר</w:t>
      </w:r>
      <w:r>
        <w:rPr>
          <w:rFonts w:hint="cs"/>
          <w:rtl/>
        </w:rPr>
        <w:t xml:space="preserve">דר כל כך הרבה אנשים למצבים נואשים בשביל סכומים כאלה? איפה האנושיות של הממשלה הזאת? לא אכפת לכם מהאזרחים, לא אכפת לכם מהתושבים, לא אכפת לכם מהקשישים? בכל מדינה סבירה, אני לא מדברת על מדינת רווחה, אני מדברת על מדינה סבירה, הדברים האלה לא היו עוברים בשקט. רק </w:t>
      </w:r>
      <w:r>
        <w:rPr>
          <w:rFonts w:hint="cs"/>
          <w:rtl/>
        </w:rPr>
        <w:t xml:space="preserve">פה יש שתיקה קולקטיבית: הממשלה, האופוזיציה והקואליציה דנות בדברים האלה, אבל בעצם כמו שאמר חבר הכנסת פינס, הדין כבר נגזר. </w:t>
      </w:r>
    </w:p>
    <w:p w14:paraId="329F1592" w14:textId="77777777" w:rsidR="00000000" w:rsidRDefault="00903ADA">
      <w:pPr>
        <w:pStyle w:val="a0"/>
        <w:rPr>
          <w:rFonts w:hint="cs"/>
          <w:rtl/>
        </w:rPr>
      </w:pPr>
    </w:p>
    <w:p w14:paraId="1C0B6014" w14:textId="77777777" w:rsidR="00000000" w:rsidRDefault="00903ADA">
      <w:pPr>
        <w:pStyle w:val="a0"/>
        <w:rPr>
          <w:rFonts w:hint="cs"/>
          <w:rtl/>
        </w:rPr>
      </w:pPr>
      <w:r>
        <w:rPr>
          <w:rFonts w:hint="cs"/>
          <w:rtl/>
        </w:rPr>
        <w:t>אם תשאל לגבי השירותים לקשישים, יגידו לך שהם לא מספקים אותם, כי הם יודעים שאין לכך כיסוי. אם תשאל על פיתוח שירותים לנכים, כבר לא נותנים</w:t>
      </w:r>
      <w:r>
        <w:rPr>
          <w:rFonts w:hint="cs"/>
          <w:rtl/>
        </w:rPr>
        <w:t xml:space="preserve"> אותם, כי יודעים שאין לכך כיסוי. אף שמצב הילדים הולך ומחמיר, אף אחד לא מטפל בכך, ובטח שאף אחד לא חושב להרחיב את השירותים האלה. ויש בעיה של עוני ורעב ואלימות ומצוקה. אם אומרים מהפרקליטות, שילדים גונבים עכשיו בגלל רעב, זה לא מזעזע את הממשלה, זה לא מזעזע את ה</w:t>
      </w:r>
      <w:r>
        <w:rPr>
          <w:rFonts w:hint="cs"/>
          <w:rtl/>
        </w:rPr>
        <w:t>קואליציה, אתם לא חושבים שצריך לעשות משהו בעניין הזה? אם יש דבר שאפשר לבנות עליו קונסנזוס בבית הזה, אלה הדברים האלה.</w:t>
      </w:r>
    </w:p>
    <w:p w14:paraId="7B71912A" w14:textId="77777777" w:rsidR="00000000" w:rsidRDefault="00903ADA">
      <w:pPr>
        <w:pStyle w:val="a0"/>
        <w:ind w:firstLine="0"/>
        <w:rPr>
          <w:rFonts w:hint="cs"/>
          <w:rtl/>
        </w:rPr>
      </w:pPr>
    </w:p>
    <w:p w14:paraId="4EDAF769" w14:textId="77777777" w:rsidR="00000000" w:rsidRDefault="00903ADA">
      <w:pPr>
        <w:pStyle w:val="af0"/>
        <w:rPr>
          <w:rtl/>
        </w:rPr>
      </w:pPr>
      <w:r>
        <w:rPr>
          <w:rFonts w:hint="eastAsia"/>
          <w:rtl/>
        </w:rPr>
        <w:t>רוני</w:t>
      </w:r>
      <w:r>
        <w:rPr>
          <w:rtl/>
        </w:rPr>
        <w:t xml:space="preserve"> בר-און (הליכוד):</w:t>
      </w:r>
    </w:p>
    <w:p w14:paraId="41525A6D" w14:textId="77777777" w:rsidR="00000000" w:rsidRDefault="00903ADA">
      <w:pPr>
        <w:pStyle w:val="a0"/>
        <w:rPr>
          <w:rFonts w:hint="cs"/>
          <w:rtl/>
        </w:rPr>
      </w:pPr>
    </w:p>
    <w:p w14:paraId="0F63D4ED" w14:textId="77777777" w:rsidR="00000000" w:rsidRDefault="00903ADA">
      <w:pPr>
        <w:pStyle w:val="a0"/>
        <w:rPr>
          <w:rFonts w:hint="cs"/>
          <w:rtl/>
        </w:rPr>
      </w:pPr>
      <w:r>
        <w:rPr>
          <w:rFonts w:hint="cs"/>
          <w:rtl/>
        </w:rPr>
        <w:t>ואז תצביעו בשביל התקציב?</w:t>
      </w:r>
    </w:p>
    <w:p w14:paraId="03EC4CF6" w14:textId="77777777" w:rsidR="00000000" w:rsidRDefault="00903ADA">
      <w:pPr>
        <w:pStyle w:val="a0"/>
        <w:ind w:firstLine="0"/>
        <w:rPr>
          <w:rFonts w:hint="cs"/>
          <w:rtl/>
        </w:rPr>
      </w:pPr>
    </w:p>
    <w:p w14:paraId="1B512A13" w14:textId="77777777" w:rsidR="00000000" w:rsidRDefault="00903ADA">
      <w:pPr>
        <w:pStyle w:val="-"/>
        <w:rPr>
          <w:rtl/>
        </w:rPr>
      </w:pPr>
      <w:bookmarkStart w:id="133" w:name="FS000001043T05_11_2003_12_30_08C"/>
      <w:bookmarkEnd w:id="133"/>
      <w:r>
        <w:rPr>
          <w:rtl/>
        </w:rPr>
        <w:t>יולי תמיר (העבודה-מימד):</w:t>
      </w:r>
    </w:p>
    <w:p w14:paraId="13C7D0EE" w14:textId="77777777" w:rsidR="00000000" w:rsidRDefault="00903ADA">
      <w:pPr>
        <w:pStyle w:val="a0"/>
        <w:rPr>
          <w:rtl/>
        </w:rPr>
      </w:pPr>
    </w:p>
    <w:p w14:paraId="73A6EC83" w14:textId="77777777" w:rsidR="00000000" w:rsidRDefault="00903ADA">
      <w:pPr>
        <w:pStyle w:val="a0"/>
        <w:rPr>
          <w:rFonts w:hint="cs"/>
          <w:rtl/>
        </w:rPr>
      </w:pPr>
      <w:r>
        <w:rPr>
          <w:rFonts w:hint="cs"/>
          <w:rtl/>
        </w:rPr>
        <w:t>על הדברים האלה?</w:t>
      </w:r>
    </w:p>
    <w:p w14:paraId="65CC4451" w14:textId="77777777" w:rsidR="00000000" w:rsidRDefault="00903ADA">
      <w:pPr>
        <w:pStyle w:val="a0"/>
        <w:ind w:firstLine="0"/>
        <w:rPr>
          <w:rFonts w:hint="cs"/>
          <w:rtl/>
        </w:rPr>
      </w:pPr>
    </w:p>
    <w:p w14:paraId="6865B276" w14:textId="77777777" w:rsidR="00000000" w:rsidRDefault="00903ADA">
      <w:pPr>
        <w:pStyle w:val="af0"/>
        <w:rPr>
          <w:rtl/>
        </w:rPr>
      </w:pPr>
      <w:r>
        <w:rPr>
          <w:rFonts w:hint="eastAsia"/>
          <w:rtl/>
        </w:rPr>
        <w:t>רוני</w:t>
      </w:r>
      <w:r>
        <w:rPr>
          <w:rtl/>
        </w:rPr>
        <w:t xml:space="preserve"> בר-און (הליכוד):</w:t>
      </w:r>
    </w:p>
    <w:p w14:paraId="207C4D4F" w14:textId="77777777" w:rsidR="00000000" w:rsidRDefault="00903ADA">
      <w:pPr>
        <w:pStyle w:val="a0"/>
        <w:rPr>
          <w:rFonts w:hint="cs"/>
          <w:rtl/>
        </w:rPr>
      </w:pPr>
    </w:p>
    <w:p w14:paraId="5BAE8D84" w14:textId="77777777" w:rsidR="00000000" w:rsidRDefault="00903ADA">
      <w:pPr>
        <w:pStyle w:val="a0"/>
        <w:rPr>
          <w:rFonts w:hint="cs"/>
          <w:rtl/>
        </w:rPr>
      </w:pPr>
      <w:r>
        <w:rPr>
          <w:rFonts w:hint="cs"/>
          <w:rtl/>
        </w:rPr>
        <w:t>לא רק על הדברים האלה. אז</w:t>
      </w:r>
      <w:r>
        <w:rPr>
          <w:rFonts w:hint="cs"/>
          <w:rtl/>
        </w:rPr>
        <w:t xml:space="preserve"> תבואו עוד פעם עם ההתנחלויות, עוד פעם עם קופת-חולים, עוד פעם עם קופות הפנסיה. זו דמגוגיה.</w:t>
      </w:r>
    </w:p>
    <w:p w14:paraId="5277D52C" w14:textId="77777777" w:rsidR="00000000" w:rsidRDefault="00903ADA">
      <w:pPr>
        <w:pStyle w:val="a0"/>
        <w:ind w:firstLine="0"/>
        <w:rPr>
          <w:rFonts w:hint="cs"/>
          <w:rtl/>
        </w:rPr>
      </w:pPr>
    </w:p>
    <w:p w14:paraId="5A39D91E" w14:textId="77777777" w:rsidR="00000000" w:rsidRDefault="00903ADA">
      <w:pPr>
        <w:pStyle w:val="af1"/>
        <w:rPr>
          <w:rtl/>
        </w:rPr>
      </w:pPr>
      <w:r>
        <w:rPr>
          <w:rtl/>
        </w:rPr>
        <w:t>היו"ר אלי בן-מנחם:</w:t>
      </w:r>
    </w:p>
    <w:p w14:paraId="784B2F75" w14:textId="77777777" w:rsidR="00000000" w:rsidRDefault="00903ADA">
      <w:pPr>
        <w:pStyle w:val="a0"/>
        <w:rPr>
          <w:rtl/>
        </w:rPr>
      </w:pPr>
    </w:p>
    <w:p w14:paraId="77689A5B" w14:textId="77777777" w:rsidR="00000000" w:rsidRDefault="00903ADA">
      <w:pPr>
        <w:pStyle w:val="a0"/>
        <w:rPr>
          <w:rFonts w:hint="cs"/>
          <w:rtl/>
        </w:rPr>
      </w:pPr>
      <w:r>
        <w:rPr>
          <w:rFonts w:hint="cs"/>
          <w:rtl/>
        </w:rPr>
        <w:t>חבר הכנסת בר-און, אני עוצר את השעון.</w:t>
      </w:r>
    </w:p>
    <w:p w14:paraId="02F682D5" w14:textId="77777777" w:rsidR="00000000" w:rsidRDefault="00903ADA">
      <w:pPr>
        <w:pStyle w:val="a0"/>
        <w:ind w:firstLine="0"/>
        <w:rPr>
          <w:rFonts w:hint="cs"/>
          <w:rtl/>
        </w:rPr>
      </w:pPr>
    </w:p>
    <w:p w14:paraId="4605DCE7" w14:textId="77777777" w:rsidR="00000000" w:rsidRDefault="00903ADA">
      <w:pPr>
        <w:pStyle w:val="-"/>
        <w:rPr>
          <w:rtl/>
        </w:rPr>
      </w:pPr>
      <w:bookmarkStart w:id="134" w:name="FS000001043T05_11_2003_12_31_18C"/>
      <w:bookmarkEnd w:id="134"/>
      <w:r>
        <w:rPr>
          <w:rtl/>
        </w:rPr>
        <w:t>יולי תמיר (העבודה-מימד):</w:t>
      </w:r>
    </w:p>
    <w:p w14:paraId="69F8543F" w14:textId="77777777" w:rsidR="00000000" w:rsidRDefault="00903ADA">
      <w:pPr>
        <w:pStyle w:val="a0"/>
        <w:rPr>
          <w:rtl/>
        </w:rPr>
      </w:pPr>
    </w:p>
    <w:p w14:paraId="76C4ECEB" w14:textId="77777777" w:rsidR="00000000" w:rsidRDefault="00903ADA">
      <w:pPr>
        <w:pStyle w:val="a0"/>
        <w:rPr>
          <w:rFonts w:hint="cs"/>
          <w:rtl/>
        </w:rPr>
      </w:pPr>
      <w:r>
        <w:rPr>
          <w:rFonts w:hint="cs"/>
          <w:rtl/>
        </w:rPr>
        <w:t>חבר הכנסת בר-און,  טוב היה אילו היינו מצביעים בנפרד על כל אחד מהדברים האלה, כי אז</w:t>
      </w:r>
      <w:r>
        <w:rPr>
          <w:rFonts w:hint="cs"/>
          <w:rtl/>
        </w:rPr>
        <w:t xml:space="preserve"> גם אתה היית עומד מול מצפונך.</w:t>
      </w:r>
    </w:p>
    <w:p w14:paraId="7BC1F31F" w14:textId="77777777" w:rsidR="00000000" w:rsidRDefault="00903ADA">
      <w:pPr>
        <w:pStyle w:val="a0"/>
        <w:ind w:firstLine="0"/>
        <w:rPr>
          <w:rFonts w:hint="cs"/>
          <w:rtl/>
        </w:rPr>
      </w:pPr>
    </w:p>
    <w:p w14:paraId="5A98E0EC" w14:textId="77777777" w:rsidR="00000000" w:rsidRDefault="00903ADA">
      <w:pPr>
        <w:pStyle w:val="af0"/>
        <w:rPr>
          <w:rtl/>
        </w:rPr>
      </w:pPr>
      <w:r>
        <w:rPr>
          <w:rFonts w:hint="eastAsia"/>
          <w:rtl/>
        </w:rPr>
        <w:t>רוני</w:t>
      </w:r>
      <w:r>
        <w:rPr>
          <w:rtl/>
        </w:rPr>
        <w:t xml:space="preserve"> בר-און (הליכוד):</w:t>
      </w:r>
    </w:p>
    <w:p w14:paraId="35F9B6E5" w14:textId="77777777" w:rsidR="00000000" w:rsidRDefault="00903ADA">
      <w:pPr>
        <w:pStyle w:val="a0"/>
        <w:rPr>
          <w:rFonts w:hint="cs"/>
          <w:rtl/>
        </w:rPr>
      </w:pPr>
    </w:p>
    <w:p w14:paraId="47EA3E04" w14:textId="77777777" w:rsidR="00000000" w:rsidRDefault="00903ADA">
      <w:pPr>
        <w:pStyle w:val="a0"/>
        <w:rPr>
          <w:rFonts w:hint="cs"/>
          <w:rtl/>
        </w:rPr>
      </w:pPr>
      <w:r>
        <w:rPr>
          <w:rFonts w:hint="cs"/>
          <w:rtl/>
        </w:rPr>
        <w:t>נכון.</w:t>
      </w:r>
    </w:p>
    <w:p w14:paraId="0059FC98" w14:textId="77777777" w:rsidR="00000000" w:rsidRDefault="00903ADA">
      <w:pPr>
        <w:pStyle w:val="a0"/>
        <w:ind w:firstLine="0"/>
        <w:rPr>
          <w:rFonts w:hint="cs"/>
          <w:rtl/>
        </w:rPr>
      </w:pPr>
    </w:p>
    <w:p w14:paraId="173BFE3B" w14:textId="77777777" w:rsidR="00000000" w:rsidRDefault="00903ADA">
      <w:pPr>
        <w:pStyle w:val="-"/>
        <w:rPr>
          <w:rtl/>
        </w:rPr>
      </w:pPr>
      <w:bookmarkStart w:id="135" w:name="FS000001043T05_11_2003_12_32_33C"/>
      <w:bookmarkEnd w:id="135"/>
      <w:r>
        <w:rPr>
          <w:rtl/>
        </w:rPr>
        <w:t>יולי תמיר (העבודה-מימד):</w:t>
      </w:r>
    </w:p>
    <w:p w14:paraId="7394DAF3" w14:textId="77777777" w:rsidR="00000000" w:rsidRDefault="00903ADA">
      <w:pPr>
        <w:pStyle w:val="a0"/>
        <w:rPr>
          <w:rtl/>
        </w:rPr>
      </w:pPr>
    </w:p>
    <w:p w14:paraId="30A0895B" w14:textId="77777777" w:rsidR="00000000" w:rsidRDefault="00903ADA">
      <w:pPr>
        <w:pStyle w:val="a0"/>
        <w:rPr>
          <w:rFonts w:hint="cs"/>
          <w:rtl/>
        </w:rPr>
      </w:pPr>
      <w:r>
        <w:rPr>
          <w:rFonts w:hint="cs"/>
          <w:rtl/>
        </w:rPr>
        <w:t>אני חושבת שגם אתה חושב כמוני, שאסור שהדברים האלה יעברו. אתן לך עוד דוגמה שנראית לי חמורה מאין כמוה: יושב כאן יושב-ראש ועדת החינוך, חבר הכנסת שלגי. הממשלה דוחה את יישום ח</w:t>
      </w:r>
      <w:r>
        <w:rPr>
          <w:rFonts w:hint="cs"/>
          <w:rtl/>
        </w:rPr>
        <w:t xml:space="preserve">וק יום לימודים ארוך. אגב, זה הפך לנוהג. החקיקה בקשר ליום לימודים ארוך לא שווה גרוש, כי אף פעם לא מיישמים אותה. אבל הממשלה הזאת הגדילה לעשות: היא לא דוחה את יישום החוק בשנה, היא לא דוחה בשנתיים - היא דוחה עד 2010. למה? הרי ביבי הבטיח לנו שבשנה הבאה יהיה פה </w:t>
      </w:r>
      <w:r>
        <w:rPr>
          <w:rFonts w:hint="cs"/>
          <w:rtl/>
        </w:rPr>
        <w:t>טוב, אז למה דוחים את זה עד 2010? איזה מין דבר הוא זה, שבמסגרת חוק ההסדרים מגניבים את העניין הזה כחלק מהחבילה, וכבר אומרים לאזרחי ישראל, לא תקבלו את השירות הזה לא בשנה הזאת ולא בשנה שאחריה ולא בשנה שאחריה וגם לא בשנה שאחריה. למה? כי הגנבנו את זה פנימה כדי ל</w:t>
      </w:r>
      <w:r>
        <w:rPr>
          <w:rFonts w:hint="cs"/>
          <w:rtl/>
        </w:rPr>
        <w:t>מחוק את זה מסדר-היום.</w:t>
      </w:r>
    </w:p>
    <w:p w14:paraId="19C23576" w14:textId="77777777" w:rsidR="00000000" w:rsidRDefault="00903ADA">
      <w:pPr>
        <w:pStyle w:val="a0"/>
        <w:rPr>
          <w:rFonts w:hint="cs"/>
          <w:rtl/>
        </w:rPr>
      </w:pPr>
    </w:p>
    <w:p w14:paraId="4A89BBB2" w14:textId="77777777" w:rsidR="00000000" w:rsidRDefault="00903ADA">
      <w:pPr>
        <w:pStyle w:val="a0"/>
        <w:rPr>
          <w:rFonts w:hint="cs"/>
          <w:rtl/>
        </w:rPr>
      </w:pPr>
      <w:r>
        <w:rPr>
          <w:rFonts w:hint="cs"/>
          <w:rtl/>
        </w:rPr>
        <w:t xml:space="preserve">נדמה לי שגם חברי הקואליציה - אני אומרת זאת בעיקר לחברי שינוי -  לא יכולים לעבור בשקט על דברים מסוימים. אני אומרת כאן לפחות את עמדתי: אם יפרקו את חוק ההסדרים, יהיו דברים שאצביע בעדם. אם לא יפרקו את חוק ההסדרים, העוול הזה יהיה על גבכם </w:t>
      </w:r>
      <w:r>
        <w:rPr>
          <w:rFonts w:hint="cs"/>
          <w:rtl/>
        </w:rPr>
        <w:t>ולא על גבנו. לצערי, יש כאן התכחשות של אנשים שבאים ואומרים לי, אני יודע או אני יודעת שזה נורא, אך ממשיכים להצביע מתוך משמעת מעוותת, כי אין משמעת כאשר מדובר בפגיעה בחלשים, אין משמעת כאשר יש פגיעה בבני-אדם. אתם מדרדרים את המדינה הזאת אל סף תהום כלכלית, וזה יה</w:t>
      </w:r>
      <w:r>
        <w:rPr>
          <w:rFonts w:hint="cs"/>
          <w:rtl/>
        </w:rPr>
        <w:t xml:space="preserve">יה על מצפונכם, על מצפונו של כל מי שירים את היד בעד התקציב הזה ובעד חוק ההסדרים הזה. אדוני, אם תפרק את החבילה, תהיה לך תמיכה רבה בדברים מסוימים, כמו שאני מצפה לתמיכה ממך בדברים אחרים שנדמה לי כי אנחנו יכולים להסכים עליהם. </w:t>
      </w:r>
    </w:p>
    <w:p w14:paraId="20F26E9D" w14:textId="77777777" w:rsidR="00000000" w:rsidRDefault="00903ADA">
      <w:pPr>
        <w:pStyle w:val="a0"/>
        <w:ind w:firstLine="0"/>
        <w:rPr>
          <w:rFonts w:hint="cs"/>
          <w:rtl/>
        </w:rPr>
      </w:pPr>
    </w:p>
    <w:p w14:paraId="0F8A3370" w14:textId="77777777" w:rsidR="00000000" w:rsidRDefault="00903ADA">
      <w:pPr>
        <w:pStyle w:val="af1"/>
        <w:rPr>
          <w:rtl/>
        </w:rPr>
      </w:pPr>
      <w:r>
        <w:rPr>
          <w:rtl/>
        </w:rPr>
        <w:t>היו"ר אלי בן-מנחם:</w:t>
      </w:r>
    </w:p>
    <w:p w14:paraId="43E3FE38" w14:textId="77777777" w:rsidR="00000000" w:rsidRDefault="00903ADA">
      <w:pPr>
        <w:pStyle w:val="a0"/>
        <w:rPr>
          <w:rtl/>
        </w:rPr>
      </w:pPr>
    </w:p>
    <w:p w14:paraId="1C9C7C78" w14:textId="77777777" w:rsidR="00000000" w:rsidRDefault="00903ADA">
      <w:pPr>
        <w:pStyle w:val="a0"/>
        <w:rPr>
          <w:rFonts w:hint="cs"/>
          <w:rtl/>
        </w:rPr>
      </w:pPr>
      <w:r>
        <w:rPr>
          <w:rFonts w:hint="cs"/>
          <w:rtl/>
        </w:rPr>
        <w:t>תודה לחברת הכ</w:t>
      </w:r>
      <w:r>
        <w:rPr>
          <w:rFonts w:hint="cs"/>
          <w:rtl/>
        </w:rPr>
        <w:t>נסת יולי תמיר. חבר הכנסת איתן כבל - חמש דקות. תשתדל לעמוד במסגרת הזמן.</w:t>
      </w:r>
    </w:p>
    <w:p w14:paraId="3A5FBE11" w14:textId="77777777" w:rsidR="00000000" w:rsidRDefault="00903ADA">
      <w:pPr>
        <w:pStyle w:val="a0"/>
        <w:ind w:firstLine="0"/>
        <w:rPr>
          <w:rFonts w:hint="cs"/>
          <w:rtl/>
        </w:rPr>
      </w:pPr>
    </w:p>
    <w:p w14:paraId="060B6E0B" w14:textId="77777777" w:rsidR="00000000" w:rsidRDefault="00903ADA">
      <w:pPr>
        <w:pStyle w:val="a"/>
        <w:rPr>
          <w:rtl/>
        </w:rPr>
      </w:pPr>
      <w:bookmarkStart w:id="136" w:name="FS000000445T05_11_2003_12_39_18"/>
      <w:bookmarkStart w:id="137" w:name="_Toc61852266"/>
      <w:bookmarkEnd w:id="136"/>
      <w:r>
        <w:rPr>
          <w:rFonts w:hint="eastAsia"/>
          <w:rtl/>
        </w:rPr>
        <w:t>איתן</w:t>
      </w:r>
      <w:r>
        <w:rPr>
          <w:rtl/>
        </w:rPr>
        <w:t xml:space="preserve"> כבל (העבודה-מימד):</w:t>
      </w:r>
      <w:bookmarkEnd w:id="137"/>
    </w:p>
    <w:p w14:paraId="7F8943A1" w14:textId="77777777" w:rsidR="00000000" w:rsidRDefault="00903ADA">
      <w:pPr>
        <w:pStyle w:val="a0"/>
        <w:rPr>
          <w:rFonts w:hint="cs"/>
          <w:rtl/>
        </w:rPr>
      </w:pPr>
    </w:p>
    <w:p w14:paraId="4FF47B10" w14:textId="77777777" w:rsidR="00000000" w:rsidRDefault="00903ADA">
      <w:pPr>
        <w:pStyle w:val="a0"/>
        <w:rPr>
          <w:rFonts w:hint="cs"/>
          <w:rtl/>
        </w:rPr>
      </w:pPr>
      <w:r>
        <w:rPr>
          <w:rFonts w:hint="cs"/>
          <w:rtl/>
        </w:rPr>
        <w:t>אדוני היושב-ראש, חברי חברי הכנסת, לדבר חמש דקות על המצב הכלכלי ועל התקציב, זה לא מספיק אפילו כטרום-טירונות של התקציב.</w:t>
      </w:r>
    </w:p>
    <w:p w14:paraId="7121ED26" w14:textId="77777777" w:rsidR="00000000" w:rsidRDefault="00903ADA">
      <w:pPr>
        <w:pStyle w:val="a0"/>
        <w:rPr>
          <w:rFonts w:hint="cs"/>
          <w:rtl/>
        </w:rPr>
      </w:pPr>
    </w:p>
    <w:p w14:paraId="3D93D0ED" w14:textId="77777777" w:rsidR="00000000" w:rsidRDefault="00903ADA">
      <w:pPr>
        <w:pStyle w:val="a0"/>
        <w:rPr>
          <w:rFonts w:hint="cs"/>
          <w:rtl/>
        </w:rPr>
      </w:pPr>
      <w:r>
        <w:rPr>
          <w:rFonts w:hint="cs"/>
          <w:rtl/>
        </w:rPr>
        <w:t>אני רוצה לגעת דווקא בבחירות המוניציפליות</w:t>
      </w:r>
      <w:r>
        <w:rPr>
          <w:rFonts w:hint="cs"/>
          <w:rtl/>
        </w:rPr>
        <w:t xml:space="preserve"> שהיו עכשיו. דרך הבחירות המוניציפליות, במידה רבה אתה יכול לראות את המצב הדיכאוני שהציבור שרוי בו. נשאלו שאלות רבות, מדוע אחוז ההצבעה היה כל כך נמוך. כמי שעסק בעניין הזה בתור יושב-ראש המטה המוניציפלי במפלגת העבודה, אמרתי לעצמי: אילו היה מדובר ביישוב אחד, בש</w:t>
      </w:r>
      <w:r>
        <w:rPr>
          <w:rFonts w:hint="cs"/>
          <w:rtl/>
        </w:rPr>
        <w:t>ניים-שלושה, הייתי חושב שמדובר באירוע נקודתי. רשימת המועמדים לא מוצאת חן בעיני הציבור, ניחא. אבל, חבר הכנסת בר-און, כאשר אתה רואה כי עוף השמים הוליך את הדבר ממטולה ועד אילת, וציבור שלם לא הלך להצביע, בלי להיות מתואם מראש -  זה לא רק משום שהם לא מרוצים מהמוע</w:t>
      </w:r>
      <w:r>
        <w:rPr>
          <w:rFonts w:hint="cs"/>
          <w:rtl/>
        </w:rPr>
        <w:t>מדים באותו יישוב. משיחות שניהלתי עם אזרחים במהלך הבחירות, אנשים שפגשתי ושאלתי אותם למה לא הלכו לבחור, הבנתי שאנשים מדוכאים.</w:t>
      </w:r>
    </w:p>
    <w:p w14:paraId="6AC2F354" w14:textId="77777777" w:rsidR="00000000" w:rsidRDefault="00903ADA">
      <w:pPr>
        <w:pStyle w:val="a0"/>
        <w:ind w:firstLine="0"/>
        <w:rPr>
          <w:rFonts w:hint="cs"/>
          <w:rtl/>
        </w:rPr>
      </w:pPr>
    </w:p>
    <w:p w14:paraId="53FDD88C" w14:textId="77777777" w:rsidR="00000000" w:rsidRDefault="00903ADA">
      <w:pPr>
        <w:pStyle w:val="af0"/>
        <w:rPr>
          <w:rtl/>
        </w:rPr>
      </w:pPr>
      <w:r>
        <w:rPr>
          <w:rFonts w:hint="eastAsia"/>
          <w:rtl/>
        </w:rPr>
        <w:t>רוני</w:t>
      </w:r>
      <w:r>
        <w:rPr>
          <w:rtl/>
        </w:rPr>
        <w:t xml:space="preserve"> בר-און (הליכוד):</w:t>
      </w:r>
    </w:p>
    <w:p w14:paraId="4C695670" w14:textId="77777777" w:rsidR="00000000" w:rsidRDefault="00903ADA">
      <w:pPr>
        <w:pStyle w:val="a0"/>
        <w:rPr>
          <w:rFonts w:hint="cs"/>
          <w:rtl/>
        </w:rPr>
      </w:pPr>
    </w:p>
    <w:p w14:paraId="0025EFE4" w14:textId="77777777" w:rsidR="00000000" w:rsidRDefault="00903ADA">
      <w:pPr>
        <w:pStyle w:val="a0"/>
        <w:rPr>
          <w:rFonts w:hint="cs"/>
          <w:rtl/>
        </w:rPr>
      </w:pPr>
      <w:r>
        <w:rPr>
          <w:rFonts w:hint="cs"/>
          <w:rtl/>
        </w:rPr>
        <w:t>ומה עם אותם 75% - - -?</w:t>
      </w:r>
    </w:p>
    <w:p w14:paraId="4A70B234" w14:textId="77777777" w:rsidR="00000000" w:rsidRDefault="00903ADA">
      <w:pPr>
        <w:pStyle w:val="a0"/>
        <w:ind w:firstLine="0"/>
        <w:rPr>
          <w:rFonts w:hint="cs"/>
          <w:rtl/>
        </w:rPr>
      </w:pPr>
    </w:p>
    <w:p w14:paraId="60714D75" w14:textId="77777777" w:rsidR="00000000" w:rsidRDefault="00903ADA">
      <w:pPr>
        <w:pStyle w:val="-"/>
        <w:rPr>
          <w:rtl/>
        </w:rPr>
      </w:pPr>
      <w:bookmarkStart w:id="138" w:name="FS000000445T05_11_2003_12_46_00C"/>
      <w:bookmarkEnd w:id="138"/>
      <w:r>
        <w:rPr>
          <w:rtl/>
        </w:rPr>
        <w:t>איתן כבל (העבודה-מימד):</w:t>
      </w:r>
    </w:p>
    <w:p w14:paraId="75B55E30" w14:textId="77777777" w:rsidR="00000000" w:rsidRDefault="00903ADA">
      <w:pPr>
        <w:pStyle w:val="a0"/>
        <w:rPr>
          <w:rtl/>
        </w:rPr>
      </w:pPr>
    </w:p>
    <w:p w14:paraId="49EB4BBA" w14:textId="77777777" w:rsidR="00000000" w:rsidRDefault="00903ADA">
      <w:pPr>
        <w:pStyle w:val="a0"/>
        <w:rPr>
          <w:rFonts w:hint="cs"/>
          <w:rtl/>
        </w:rPr>
      </w:pPr>
      <w:r>
        <w:rPr>
          <w:rFonts w:hint="cs"/>
          <w:rtl/>
        </w:rPr>
        <w:t>חבר הכנסת רוני בר-און, שברתם את העם הזה. אפשר להיכנס לפרטים</w:t>
      </w:r>
      <w:r>
        <w:rPr>
          <w:rFonts w:hint="cs"/>
          <w:rtl/>
        </w:rPr>
        <w:t xml:space="preserve"> כאלה, לתוכנית כזאת או אחרת, אבל שברתם את העם. גם אתם חלק מהעם הזה, ואתם יודעים את זה. בסופו של עניין, לא משנה באיזה צד אתה יושב כאן - בצד הזה או בצד הזה - אנחנו נפגשים פחות או יותר עם אותם אנשים, אנחנו שומעים את הקולות, אנחנו רואים את התמונות, פוגשים את ה</w:t>
      </w:r>
      <w:r>
        <w:rPr>
          <w:rFonts w:hint="cs"/>
          <w:rtl/>
        </w:rPr>
        <w:t>אנשים. לא משנה אם הם מזוהים עם הצד הימני של המפה או עם הצד השמאלי.</w:t>
      </w:r>
    </w:p>
    <w:p w14:paraId="62C4F4D0" w14:textId="77777777" w:rsidR="00000000" w:rsidRDefault="00903ADA">
      <w:pPr>
        <w:pStyle w:val="a0"/>
        <w:rPr>
          <w:rFonts w:hint="cs"/>
          <w:rtl/>
        </w:rPr>
      </w:pPr>
    </w:p>
    <w:p w14:paraId="38F0AC06" w14:textId="77777777" w:rsidR="00000000" w:rsidRDefault="00903ADA">
      <w:pPr>
        <w:pStyle w:val="a0"/>
        <w:rPr>
          <w:rFonts w:hint="cs"/>
          <w:rtl/>
        </w:rPr>
      </w:pPr>
      <w:r>
        <w:rPr>
          <w:rFonts w:hint="cs"/>
          <w:rtl/>
        </w:rPr>
        <w:t xml:space="preserve">ונקודה נוספת שאני רוצה להתייחס אליה: עומד כאן שר האוצר, עומד שר במשרד האוצר, והם נותנים לנו תיאורי מצב בכל מיני מדינות בעולם, ואומרים שאנחנו לא נראים כמוהם. אני אומר לכם, אני אומר לך, השר </w:t>
      </w:r>
      <w:r>
        <w:rPr>
          <w:rFonts w:hint="cs"/>
          <w:rtl/>
        </w:rPr>
        <w:t>גדעון עזרא, כל עוד  קיים משבר עמוק וקשה בינינו לבין שכנינו - ואני לא נכנס לשאלה הפוליטית מי התחיל ומי אשם - אפשר רק להתעסק בסמנטיקה. אפשר לתקן, לעשות קצת יותר טוב. כל עוד לא יהיה פתרון לנושא הזה, אנחנו נמשיך ונידרדר כלכלית. מדינה שחלק הארי של המשאבים שלה מ</w:t>
      </w:r>
      <w:r>
        <w:rPr>
          <w:rFonts w:hint="cs"/>
          <w:rtl/>
        </w:rPr>
        <w:t xml:space="preserve">ופנים לביטחון </w:t>
      </w:r>
      <w:r>
        <w:rPr>
          <w:rtl/>
        </w:rPr>
        <w:t>–</w:t>
      </w:r>
      <w:r>
        <w:rPr>
          <w:rFonts w:hint="cs"/>
          <w:rtl/>
        </w:rPr>
        <w:t xml:space="preserve"> לא יעזרו לביבי כל הדוגמאות שהוא נותן מכל העולם. זה לא יעזור: המדינה נמצאת במצב משברי כל כך קשה, והיא מעבירה בתקופה הזאת 120 מיליון ש"ח להתנחלויות, חלק מהן הזויות לחלוטין, הזויות </w:t>
      </w:r>
      <w:r>
        <w:rPr>
          <w:rtl/>
        </w:rPr>
        <w:t>–</w:t>
      </w:r>
      <w:r>
        <w:rPr>
          <w:rFonts w:hint="cs"/>
          <w:rtl/>
        </w:rPr>
        <w:t xml:space="preserve"> אני אומר לך עכשיו, פגשתי בכמה מקומות אנשים שאני אומר: אל אלו</w:t>
      </w:r>
      <w:r>
        <w:rPr>
          <w:rFonts w:hint="cs"/>
          <w:rtl/>
        </w:rPr>
        <w:t xml:space="preserve">הים, עזוב פוליטיקה, מה האנשים האלה עושים פה בכלל? הזוי לחלוטין. ואלה 120 מיליון ש"ח שיכלו לתת פתרון של אמת לחלק מהמצוקות שאנחנו שרויים בהן היום. </w:t>
      </w:r>
    </w:p>
    <w:p w14:paraId="04044191" w14:textId="77777777" w:rsidR="00000000" w:rsidRDefault="00903ADA">
      <w:pPr>
        <w:pStyle w:val="a0"/>
        <w:ind w:firstLine="0"/>
        <w:rPr>
          <w:rFonts w:hint="cs"/>
          <w:rtl/>
        </w:rPr>
      </w:pPr>
    </w:p>
    <w:p w14:paraId="325413EB" w14:textId="77777777" w:rsidR="00000000" w:rsidRDefault="00903ADA">
      <w:pPr>
        <w:pStyle w:val="a0"/>
        <w:ind w:firstLine="0"/>
        <w:rPr>
          <w:rFonts w:hint="cs"/>
          <w:rtl/>
        </w:rPr>
      </w:pPr>
      <w:r>
        <w:rPr>
          <w:rFonts w:hint="cs"/>
          <w:rtl/>
        </w:rPr>
        <w:tab/>
        <w:t>ואתה בא ומדבר אתי על תוכניות גרנדיוזיות לשינוי מבנה המשק, כשיש 120 מיליון ש"ח ביד? וברוב חוצפתה של הממשלה הי</w:t>
      </w:r>
      <w:r>
        <w:rPr>
          <w:rFonts w:hint="cs"/>
          <w:rtl/>
        </w:rPr>
        <w:t xml:space="preserve">א מוצאת להעביר את זה מעבר ל"קו הירוק", כדי לסבך את המצב, לעשות את המצב קשה יותר. זו כלכלה. </w:t>
      </w:r>
    </w:p>
    <w:p w14:paraId="5E8CF9B5" w14:textId="77777777" w:rsidR="00000000" w:rsidRDefault="00903ADA">
      <w:pPr>
        <w:pStyle w:val="a0"/>
        <w:ind w:firstLine="0"/>
        <w:rPr>
          <w:rFonts w:hint="cs"/>
          <w:rtl/>
        </w:rPr>
      </w:pPr>
    </w:p>
    <w:p w14:paraId="61547EB3" w14:textId="77777777" w:rsidR="00000000" w:rsidRDefault="00903ADA">
      <w:pPr>
        <w:pStyle w:val="a0"/>
        <w:ind w:firstLine="0"/>
        <w:rPr>
          <w:rFonts w:hint="cs"/>
          <w:rtl/>
        </w:rPr>
      </w:pPr>
      <w:r>
        <w:rPr>
          <w:rFonts w:hint="cs"/>
          <w:rtl/>
        </w:rPr>
        <w:tab/>
        <w:t>בסופו של עניין הכלכלה הישראלית שזורה וקשורה במצב הפוליטי-המדיני בינינו לבין שכנינו. הרי מי יבוא כמשקיע בישראל? במקום שיורים? אתה היית הולך לבקר בצ'צ'ניה? אתה היית</w:t>
      </w:r>
      <w:r>
        <w:rPr>
          <w:rFonts w:hint="cs"/>
          <w:rtl/>
        </w:rPr>
        <w:t xml:space="preserve"> הולך לבקר בקרואטיה כשירו שם? היית הולך לפתוח עסק שם? מה הסיפורים האלה? על אילו משקיעים אנחנו מדברים? הטבות ניתן בנגב, ניתן הטבות בצפון </w:t>
      </w:r>
      <w:r>
        <w:rPr>
          <w:rtl/>
        </w:rPr>
        <w:t>–</w:t>
      </w:r>
      <w:r>
        <w:rPr>
          <w:rFonts w:hint="cs"/>
          <w:rtl/>
        </w:rPr>
        <w:t xml:space="preserve"> מי בא? מי בכלל רוצה לבוא לכאן? לצערי, אני אומר את זה בכאב. אתה, כשאתה רוצה ללכת לטייל באיזה מקום או ללכת להשקיע באיזה </w:t>
      </w:r>
      <w:r>
        <w:rPr>
          <w:rFonts w:hint="cs"/>
          <w:rtl/>
        </w:rPr>
        <w:t xml:space="preserve">מקום </w:t>
      </w:r>
      <w:r>
        <w:rPr>
          <w:rtl/>
        </w:rPr>
        <w:t>–</w:t>
      </w:r>
      <w:r>
        <w:rPr>
          <w:rFonts w:hint="cs"/>
          <w:rtl/>
        </w:rPr>
        <w:t xml:space="preserve"> ודמה את עצמך כאזרח של מדינה אחרת </w:t>
      </w:r>
      <w:r>
        <w:rPr>
          <w:rtl/>
        </w:rPr>
        <w:t>–</w:t>
      </w:r>
      <w:r>
        <w:rPr>
          <w:rFonts w:hint="cs"/>
          <w:rtl/>
        </w:rPr>
        <w:t xml:space="preserve"> אתה תבוא להשקיע במקום שיורים בו? - -</w:t>
      </w:r>
    </w:p>
    <w:p w14:paraId="018D9317" w14:textId="77777777" w:rsidR="00000000" w:rsidRDefault="00903ADA">
      <w:pPr>
        <w:pStyle w:val="a0"/>
        <w:ind w:firstLine="0"/>
        <w:rPr>
          <w:rFonts w:hint="cs"/>
          <w:rtl/>
        </w:rPr>
      </w:pPr>
    </w:p>
    <w:p w14:paraId="2F5088B6" w14:textId="77777777" w:rsidR="00000000" w:rsidRDefault="00903ADA">
      <w:pPr>
        <w:pStyle w:val="af1"/>
        <w:rPr>
          <w:rtl/>
        </w:rPr>
      </w:pPr>
      <w:r>
        <w:rPr>
          <w:rtl/>
        </w:rPr>
        <w:t>היו"ר אלי בן-מנחם:</w:t>
      </w:r>
    </w:p>
    <w:p w14:paraId="3F99802A" w14:textId="77777777" w:rsidR="00000000" w:rsidRDefault="00903ADA">
      <w:pPr>
        <w:pStyle w:val="a0"/>
        <w:rPr>
          <w:rtl/>
        </w:rPr>
      </w:pPr>
    </w:p>
    <w:p w14:paraId="7ED6ACA0" w14:textId="77777777" w:rsidR="00000000" w:rsidRDefault="00903ADA">
      <w:pPr>
        <w:pStyle w:val="a0"/>
        <w:rPr>
          <w:rFonts w:hint="cs"/>
          <w:rtl/>
        </w:rPr>
      </w:pPr>
      <w:r>
        <w:rPr>
          <w:rFonts w:hint="cs"/>
          <w:rtl/>
        </w:rPr>
        <w:t>חבר הכנסת כבל.</w:t>
      </w:r>
    </w:p>
    <w:p w14:paraId="0CA964B9" w14:textId="77777777" w:rsidR="00000000" w:rsidRDefault="00903ADA">
      <w:pPr>
        <w:pStyle w:val="a0"/>
        <w:ind w:firstLine="0"/>
        <w:rPr>
          <w:rFonts w:hint="cs"/>
          <w:rtl/>
        </w:rPr>
      </w:pPr>
    </w:p>
    <w:p w14:paraId="5989C494" w14:textId="77777777" w:rsidR="00000000" w:rsidRDefault="00903ADA">
      <w:pPr>
        <w:pStyle w:val="-"/>
        <w:rPr>
          <w:rtl/>
        </w:rPr>
      </w:pPr>
      <w:bookmarkStart w:id="139" w:name="FS000000445T05_11_2003_12_25_45"/>
      <w:bookmarkStart w:id="140" w:name="FS000000445T05_11_2003_12_25_49C"/>
      <w:bookmarkEnd w:id="139"/>
      <w:bookmarkEnd w:id="140"/>
      <w:r>
        <w:rPr>
          <w:rtl/>
        </w:rPr>
        <w:t>איתן כבל (העבודה-מימד):</w:t>
      </w:r>
    </w:p>
    <w:p w14:paraId="15474486" w14:textId="77777777" w:rsidR="00000000" w:rsidRDefault="00903ADA">
      <w:pPr>
        <w:pStyle w:val="a0"/>
        <w:ind w:firstLine="0"/>
        <w:rPr>
          <w:rFonts w:hint="cs"/>
          <w:rtl/>
        </w:rPr>
      </w:pPr>
    </w:p>
    <w:p w14:paraId="6A1C8B97" w14:textId="77777777" w:rsidR="00000000" w:rsidRDefault="00903ADA">
      <w:pPr>
        <w:pStyle w:val="a0"/>
        <w:rPr>
          <w:rFonts w:hint="cs"/>
          <w:rtl/>
        </w:rPr>
      </w:pPr>
      <w:r>
        <w:rPr>
          <w:rFonts w:hint="cs"/>
          <w:rtl/>
        </w:rPr>
        <w:t>- - במקום שהכסף שלך לא בטוח?</w:t>
      </w:r>
    </w:p>
    <w:p w14:paraId="6424018F" w14:textId="77777777" w:rsidR="00000000" w:rsidRDefault="00903ADA">
      <w:pPr>
        <w:pStyle w:val="a0"/>
        <w:ind w:firstLine="0"/>
        <w:rPr>
          <w:rFonts w:hint="cs"/>
          <w:rtl/>
        </w:rPr>
      </w:pPr>
    </w:p>
    <w:p w14:paraId="545CC5C1" w14:textId="77777777" w:rsidR="00000000" w:rsidRDefault="00903ADA">
      <w:pPr>
        <w:pStyle w:val="af1"/>
        <w:rPr>
          <w:rtl/>
        </w:rPr>
      </w:pPr>
      <w:r>
        <w:rPr>
          <w:rtl/>
        </w:rPr>
        <w:t>היו"ר אלי בן-מנחם:</w:t>
      </w:r>
    </w:p>
    <w:p w14:paraId="061B7228" w14:textId="77777777" w:rsidR="00000000" w:rsidRDefault="00903ADA">
      <w:pPr>
        <w:pStyle w:val="a0"/>
        <w:rPr>
          <w:rtl/>
        </w:rPr>
      </w:pPr>
    </w:p>
    <w:p w14:paraId="65F7115D" w14:textId="77777777" w:rsidR="00000000" w:rsidRDefault="00903ADA">
      <w:pPr>
        <w:pStyle w:val="a0"/>
        <w:rPr>
          <w:rFonts w:hint="cs"/>
          <w:rtl/>
        </w:rPr>
      </w:pPr>
      <w:r>
        <w:rPr>
          <w:rFonts w:hint="cs"/>
          <w:rtl/>
        </w:rPr>
        <w:t xml:space="preserve">איתן, איתן, תשתדל, יש לך עוד חצי דקה. </w:t>
      </w:r>
    </w:p>
    <w:p w14:paraId="52621CC3" w14:textId="77777777" w:rsidR="00000000" w:rsidRDefault="00903ADA">
      <w:pPr>
        <w:pStyle w:val="a0"/>
        <w:ind w:firstLine="0"/>
        <w:rPr>
          <w:rFonts w:hint="cs"/>
          <w:rtl/>
        </w:rPr>
      </w:pPr>
    </w:p>
    <w:p w14:paraId="18F647F9" w14:textId="77777777" w:rsidR="00000000" w:rsidRDefault="00903ADA">
      <w:pPr>
        <w:pStyle w:val="-"/>
        <w:rPr>
          <w:rtl/>
        </w:rPr>
      </w:pPr>
      <w:bookmarkStart w:id="141" w:name="FS000000445T05_11_2003_12_26_03C"/>
      <w:bookmarkEnd w:id="141"/>
      <w:r>
        <w:rPr>
          <w:rtl/>
        </w:rPr>
        <w:t>איתן כבל (העבודה-מימד):</w:t>
      </w:r>
    </w:p>
    <w:p w14:paraId="3B33DAD9" w14:textId="77777777" w:rsidR="00000000" w:rsidRDefault="00903ADA">
      <w:pPr>
        <w:pStyle w:val="a0"/>
        <w:rPr>
          <w:rtl/>
        </w:rPr>
      </w:pPr>
    </w:p>
    <w:p w14:paraId="4F5F83EF" w14:textId="77777777" w:rsidR="00000000" w:rsidRDefault="00903ADA">
      <w:pPr>
        <w:pStyle w:val="a0"/>
        <w:rPr>
          <w:rFonts w:hint="cs"/>
          <w:rtl/>
        </w:rPr>
      </w:pPr>
      <w:r>
        <w:rPr>
          <w:rFonts w:hint="cs"/>
          <w:rtl/>
        </w:rPr>
        <w:t xml:space="preserve">אני מסיים, אני מסיים. </w:t>
      </w:r>
    </w:p>
    <w:p w14:paraId="1E553E25" w14:textId="77777777" w:rsidR="00000000" w:rsidRDefault="00903ADA">
      <w:pPr>
        <w:pStyle w:val="a0"/>
        <w:rPr>
          <w:rtl/>
        </w:rPr>
      </w:pPr>
    </w:p>
    <w:p w14:paraId="473DCE82" w14:textId="77777777" w:rsidR="00000000" w:rsidRDefault="00903ADA">
      <w:pPr>
        <w:pStyle w:val="a0"/>
        <w:rPr>
          <w:rFonts w:hint="cs"/>
          <w:rtl/>
        </w:rPr>
      </w:pPr>
      <w:r>
        <w:rPr>
          <w:rFonts w:hint="cs"/>
          <w:rtl/>
        </w:rPr>
        <w:t>ועל מי זה משפיע?</w:t>
      </w:r>
      <w:r>
        <w:rPr>
          <w:rFonts w:hint="cs"/>
        </w:rPr>
        <w:t xml:space="preserve"> </w:t>
      </w:r>
      <w:r>
        <w:rPr>
          <w:rFonts w:hint="cs"/>
          <w:rtl/>
        </w:rPr>
        <w:t xml:space="preserve">ולא יעזור, לא יעזרו כל המלים, כל ההתפתלויות: אם לא יהיה פתרון מדיני, לא תהיה התנהלות שפויה של המדינה </w:t>
      </w:r>
      <w:r>
        <w:rPr>
          <w:rtl/>
        </w:rPr>
        <w:t>–</w:t>
      </w:r>
      <w:r>
        <w:rPr>
          <w:rFonts w:hint="cs"/>
          <w:rtl/>
        </w:rPr>
        <w:t xml:space="preserve"> אפשר אולי לשפר את המצב, אבל המצב ימשיך, לצערי, להידרדר. תודה. </w:t>
      </w:r>
    </w:p>
    <w:p w14:paraId="29282C7E" w14:textId="77777777" w:rsidR="00000000" w:rsidRDefault="00903ADA">
      <w:pPr>
        <w:pStyle w:val="a0"/>
        <w:rPr>
          <w:rFonts w:hint="cs"/>
          <w:rtl/>
        </w:rPr>
      </w:pPr>
    </w:p>
    <w:p w14:paraId="053F9A65" w14:textId="77777777" w:rsidR="00000000" w:rsidRDefault="00903ADA">
      <w:pPr>
        <w:pStyle w:val="af1"/>
        <w:rPr>
          <w:rtl/>
        </w:rPr>
      </w:pPr>
      <w:r>
        <w:rPr>
          <w:rtl/>
        </w:rPr>
        <w:t>היו"ר אלי בן-מנחם:</w:t>
      </w:r>
    </w:p>
    <w:p w14:paraId="7412C624" w14:textId="77777777" w:rsidR="00000000" w:rsidRDefault="00903ADA">
      <w:pPr>
        <w:pStyle w:val="a0"/>
        <w:rPr>
          <w:rtl/>
        </w:rPr>
      </w:pPr>
    </w:p>
    <w:p w14:paraId="0F484ECA" w14:textId="77777777" w:rsidR="00000000" w:rsidRDefault="00903ADA">
      <w:pPr>
        <w:pStyle w:val="a0"/>
        <w:rPr>
          <w:rFonts w:hint="cs"/>
          <w:rtl/>
        </w:rPr>
      </w:pPr>
      <w:r>
        <w:rPr>
          <w:rFonts w:hint="cs"/>
          <w:rtl/>
        </w:rPr>
        <w:t>תודה לחבר הכנסת איתן כבל. אנ</w:t>
      </w:r>
      <w:r>
        <w:rPr>
          <w:rFonts w:hint="cs"/>
          <w:rtl/>
        </w:rPr>
        <w:t xml:space="preserve">י מזמין את חבר הכנסת מאיר פרוש. אחריו - חברת הכנסת קולט אביטל. </w:t>
      </w:r>
    </w:p>
    <w:p w14:paraId="64034AA9" w14:textId="77777777" w:rsidR="00000000" w:rsidRDefault="00903ADA">
      <w:pPr>
        <w:pStyle w:val="a0"/>
        <w:ind w:firstLine="0"/>
        <w:rPr>
          <w:rFonts w:hint="cs"/>
          <w:rtl/>
        </w:rPr>
      </w:pPr>
    </w:p>
    <w:p w14:paraId="6D5426D5" w14:textId="77777777" w:rsidR="00000000" w:rsidRDefault="00903ADA">
      <w:pPr>
        <w:pStyle w:val="a"/>
        <w:rPr>
          <w:rtl/>
        </w:rPr>
      </w:pPr>
      <w:bookmarkStart w:id="142" w:name="FS000000563T05_11_2003_12_27_13"/>
      <w:bookmarkStart w:id="143" w:name="_Toc61852267"/>
      <w:bookmarkEnd w:id="142"/>
      <w:r>
        <w:rPr>
          <w:rFonts w:hint="eastAsia"/>
          <w:rtl/>
        </w:rPr>
        <w:t>מאיר</w:t>
      </w:r>
      <w:r>
        <w:rPr>
          <w:rtl/>
        </w:rPr>
        <w:t xml:space="preserve"> פרוש (יהדות התורה):</w:t>
      </w:r>
      <w:bookmarkEnd w:id="143"/>
    </w:p>
    <w:p w14:paraId="5062B9BB" w14:textId="77777777" w:rsidR="00000000" w:rsidRDefault="00903ADA">
      <w:pPr>
        <w:pStyle w:val="a0"/>
        <w:rPr>
          <w:rFonts w:hint="cs"/>
          <w:rtl/>
        </w:rPr>
      </w:pPr>
    </w:p>
    <w:p w14:paraId="767C1A9D" w14:textId="77777777" w:rsidR="00000000" w:rsidRDefault="00903ADA">
      <w:pPr>
        <w:pStyle w:val="a0"/>
        <w:rPr>
          <w:rFonts w:hint="cs"/>
          <w:rtl/>
        </w:rPr>
      </w:pPr>
      <w:r>
        <w:rPr>
          <w:rFonts w:hint="cs"/>
          <w:rtl/>
        </w:rPr>
        <w:t xml:space="preserve">אדוני היושב-ראש, חברי הכנסת, כששני אנשים מתעמתים ביניהם, יש בקשה: לפחות תבוא בידיים נקיות. כשמישהו דורש מהאחר משהו, אפשר לומר לו: תבוא אתה בידיים נקיות, נראה מה אתה </w:t>
      </w:r>
      <w:r>
        <w:rPr>
          <w:rFonts w:hint="cs"/>
          <w:rtl/>
        </w:rPr>
        <w:t xml:space="preserve">עשית.  כשמשרד האוצר מניח בפנינו ספרי תקציב, אני שואל: מדוע פקידי האוצר אינם באים לפה בידיים נקיות? מישהו יכול להסביר לי מדוע צריכים עשרה משנים לממונה על התקציב? אתמול דנה ועדת הכנסת בסדרי הדיון לתקציב 2004, וגם הממונה על התקציב לא טרח לבוא </w:t>
      </w:r>
      <w:r>
        <w:rPr>
          <w:rtl/>
        </w:rPr>
        <w:t>–</w:t>
      </w:r>
      <w:r>
        <w:rPr>
          <w:rFonts w:hint="cs"/>
          <w:rtl/>
        </w:rPr>
        <w:t xml:space="preserve"> יש לו עשרה משנ</w:t>
      </w:r>
      <w:r>
        <w:rPr>
          <w:rFonts w:hint="cs"/>
          <w:rtl/>
        </w:rPr>
        <w:t>ים. מדוע לא מקצצים שמונה מהם? יש ממונה על הכנסות המדינה במשרד האוצר; מדוע הוא צריך ארבעה סגנים? מדוע צריך 80 מיליון ש"ח לשירותי מטה ממשלתיים? מישהו מחברי הכנסת יכול להסביר לי מהם שירותי מטה ממשלתיים? מהם שירותי מטה כלל-משקיים? בשביל זה צריכים עוד 30 מיליון</w:t>
      </w:r>
      <w:r>
        <w:rPr>
          <w:rFonts w:hint="cs"/>
          <w:rtl/>
        </w:rPr>
        <w:t xml:space="preserve"> ש"ח. </w:t>
      </w:r>
    </w:p>
    <w:p w14:paraId="1215F784" w14:textId="77777777" w:rsidR="00000000" w:rsidRDefault="00903ADA">
      <w:pPr>
        <w:pStyle w:val="a0"/>
        <w:ind w:firstLine="0"/>
        <w:rPr>
          <w:rFonts w:hint="cs"/>
          <w:rtl/>
        </w:rPr>
      </w:pPr>
    </w:p>
    <w:p w14:paraId="6FC54DCE" w14:textId="77777777" w:rsidR="00000000" w:rsidRDefault="00903ADA">
      <w:pPr>
        <w:pStyle w:val="af0"/>
        <w:rPr>
          <w:rtl/>
        </w:rPr>
      </w:pPr>
      <w:r>
        <w:rPr>
          <w:rFonts w:hint="eastAsia"/>
          <w:rtl/>
        </w:rPr>
        <w:t>רוני</w:t>
      </w:r>
      <w:r>
        <w:rPr>
          <w:rtl/>
        </w:rPr>
        <w:t xml:space="preserve"> בר-און (הליכוד):</w:t>
      </w:r>
    </w:p>
    <w:p w14:paraId="7F46C348" w14:textId="77777777" w:rsidR="00000000" w:rsidRDefault="00903ADA">
      <w:pPr>
        <w:pStyle w:val="a0"/>
        <w:rPr>
          <w:rFonts w:hint="cs"/>
          <w:rtl/>
        </w:rPr>
      </w:pPr>
    </w:p>
    <w:p w14:paraId="58BE8D47" w14:textId="77777777" w:rsidR="00000000" w:rsidRDefault="00903ADA">
      <w:pPr>
        <w:pStyle w:val="a0"/>
        <w:rPr>
          <w:rFonts w:hint="cs"/>
          <w:rtl/>
        </w:rPr>
      </w:pPr>
      <w:r>
        <w:rPr>
          <w:rFonts w:hint="cs"/>
          <w:rtl/>
        </w:rPr>
        <w:t>מטה - - -</w:t>
      </w:r>
    </w:p>
    <w:p w14:paraId="213EBAD5" w14:textId="77777777" w:rsidR="00000000" w:rsidRDefault="00903ADA">
      <w:pPr>
        <w:pStyle w:val="a0"/>
        <w:rPr>
          <w:rFonts w:hint="cs"/>
          <w:rtl/>
        </w:rPr>
      </w:pPr>
    </w:p>
    <w:p w14:paraId="7E922F47" w14:textId="77777777" w:rsidR="00000000" w:rsidRDefault="00903ADA">
      <w:pPr>
        <w:pStyle w:val="af1"/>
        <w:rPr>
          <w:rtl/>
        </w:rPr>
      </w:pPr>
      <w:r>
        <w:rPr>
          <w:rtl/>
        </w:rPr>
        <w:t>היו"ר אלי בן-מנחם:</w:t>
      </w:r>
    </w:p>
    <w:p w14:paraId="492CB5F2" w14:textId="77777777" w:rsidR="00000000" w:rsidRDefault="00903ADA">
      <w:pPr>
        <w:pStyle w:val="a0"/>
        <w:rPr>
          <w:rtl/>
        </w:rPr>
      </w:pPr>
    </w:p>
    <w:p w14:paraId="534CE831" w14:textId="77777777" w:rsidR="00000000" w:rsidRDefault="00903ADA">
      <w:pPr>
        <w:pStyle w:val="a0"/>
        <w:rPr>
          <w:rFonts w:hint="cs"/>
          <w:rtl/>
        </w:rPr>
      </w:pPr>
      <w:r>
        <w:rPr>
          <w:rFonts w:hint="cs"/>
          <w:rtl/>
        </w:rPr>
        <w:t>מה אמרת?</w:t>
      </w:r>
    </w:p>
    <w:p w14:paraId="4874937D" w14:textId="77777777" w:rsidR="00000000" w:rsidRDefault="00903ADA">
      <w:pPr>
        <w:pStyle w:val="a0"/>
        <w:rPr>
          <w:rFonts w:hint="cs"/>
          <w:rtl/>
        </w:rPr>
      </w:pPr>
    </w:p>
    <w:p w14:paraId="3B4B0DA2" w14:textId="77777777" w:rsidR="00000000" w:rsidRDefault="00903ADA">
      <w:pPr>
        <w:pStyle w:val="-"/>
        <w:rPr>
          <w:rtl/>
        </w:rPr>
      </w:pPr>
      <w:bookmarkStart w:id="144" w:name="FS000000563T05_11_2003_12_30_56C"/>
      <w:bookmarkEnd w:id="144"/>
      <w:r>
        <w:rPr>
          <w:rtl/>
        </w:rPr>
        <w:t>מאיר פרוש (יהדות התורה):</w:t>
      </w:r>
    </w:p>
    <w:p w14:paraId="4956D6EB" w14:textId="77777777" w:rsidR="00000000" w:rsidRDefault="00903ADA">
      <w:pPr>
        <w:pStyle w:val="a0"/>
        <w:rPr>
          <w:rtl/>
        </w:rPr>
      </w:pPr>
    </w:p>
    <w:p w14:paraId="237FD1C2" w14:textId="77777777" w:rsidR="00000000" w:rsidRDefault="00903ADA">
      <w:pPr>
        <w:pStyle w:val="a0"/>
        <w:rPr>
          <w:rFonts w:hint="cs"/>
          <w:rtl/>
        </w:rPr>
      </w:pPr>
      <w:r>
        <w:rPr>
          <w:rFonts w:hint="cs"/>
          <w:rtl/>
        </w:rPr>
        <w:t xml:space="preserve">שירותי מטה כלל-משקיים </w:t>
      </w:r>
      <w:r>
        <w:rPr>
          <w:rtl/>
        </w:rPr>
        <w:t>–</w:t>
      </w:r>
      <w:r>
        <w:rPr>
          <w:rFonts w:hint="cs"/>
          <w:rtl/>
        </w:rPr>
        <w:t xml:space="preserve"> 29 מיליון ש"ח. מישהו מחברי הכנסת יכול להסביר לי מה זה? בשביל מה האוצר צריך את הכסף הזה? כמה חלב ולחם אפשר לתת לילדים מהכסף הזה? מישהו </w:t>
      </w:r>
      <w:r>
        <w:rPr>
          <w:rFonts w:hint="cs"/>
          <w:rtl/>
        </w:rPr>
        <w:t>יכול להסביר לי למה חוץ מהמשרד הכלכלי בארצות-הברית, שעולה יותר מ-9 מיליוני ש"ח, צריך משרד גם בוושינגטון, שעולה 1.5 מיליון ש"ח? איפה הידיים הנקיות של משרד האוצר? משרד האוצר צריך אגף לקשרים בין-לאומיים; בשביל מה הוא צריך את זה? השר שרנסקי ממונה על התפוצות, בש</w:t>
      </w:r>
      <w:r>
        <w:rPr>
          <w:rFonts w:hint="cs"/>
          <w:rtl/>
        </w:rPr>
        <w:t>ביל מה משרד האוצר צריך לעצמו אגף לקשרים בין-לאומיים? איפה הידיים הנקיות של האוצר?</w:t>
      </w:r>
    </w:p>
    <w:p w14:paraId="799ED7E4" w14:textId="77777777" w:rsidR="00000000" w:rsidRDefault="00903ADA">
      <w:pPr>
        <w:pStyle w:val="a0"/>
        <w:rPr>
          <w:rFonts w:hint="cs"/>
          <w:rtl/>
        </w:rPr>
      </w:pPr>
    </w:p>
    <w:p w14:paraId="5DCD2C8E" w14:textId="77777777" w:rsidR="00000000" w:rsidRDefault="00903ADA">
      <w:pPr>
        <w:pStyle w:val="a0"/>
        <w:rPr>
          <w:rFonts w:hint="cs"/>
          <w:rtl/>
        </w:rPr>
      </w:pPr>
      <w:r>
        <w:rPr>
          <w:rFonts w:hint="cs"/>
          <w:rtl/>
        </w:rPr>
        <w:t xml:space="preserve">בשביל מה צריך האוצר 601 תקנים? וחוץ מ-601 התקנים יש עוד 1,224 משרות ארעיות. משרות ארעיות </w:t>
      </w:r>
      <w:r>
        <w:rPr>
          <w:rtl/>
        </w:rPr>
        <w:t>–</w:t>
      </w:r>
      <w:r>
        <w:rPr>
          <w:rFonts w:hint="cs"/>
          <w:rtl/>
        </w:rPr>
        <w:t xml:space="preserve"> לא בתקנים, לא בשיא כוח-האדם; בשביל מה האוצר צריך עוד 1,224 משרות? הוא צריך גם פיקו</w:t>
      </w:r>
      <w:r>
        <w:rPr>
          <w:rFonts w:hint="cs"/>
          <w:rtl/>
        </w:rPr>
        <w:t xml:space="preserve">ח על ביצוע התקציב, הוא לא סומך על כל משרד. הוא צריך עוד 6 מיליוני ש"ח לפקח על ביצוע התקציב. בשביל מי? אני כבר לא מדבר על הלשכה של השר שטרית, זה חיוני, כי אתמול הוא כמעט היה צריך להציג את התקציב, כי נתניהו פחד. </w:t>
      </w:r>
    </w:p>
    <w:p w14:paraId="23331EA0" w14:textId="77777777" w:rsidR="00000000" w:rsidRDefault="00903ADA">
      <w:pPr>
        <w:pStyle w:val="a0"/>
        <w:rPr>
          <w:rFonts w:hint="cs"/>
          <w:rtl/>
        </w:rPr>
      </w:pPr>
    </w:p>
    <w:p w14:paraId="7B2AAE32" w14:textId="77777777" w:rsidR="00000000" w:rsidRDefault="00903ADA">
      <w:pPr>
        <w:pStyle w:val="a0"/>
        <w:rPr>
          <w:rFonts w:hint="cs"/>
          <w:rtl/>
        </w:rPr>
      </w:pPr>
      <w:r>
        <w:rPr>
          <w:rFonts w:hint="cs"/>
          <w:rtl/>
        </w:rPr>
        <w:t>כשאתה רוצה לבוא ולקחת לחם מילדים, חלב מילדים</w:t>
      </w:r>
      <w:r>
        <w:rPr>
          <w:rFonts w:hint="cs"/>
          <w:rtl/>
        </w:rPr>
        <w:t xml:space="preserve"> </w:t>
      </w:r>
      <w:r>
        <w:rPr>
          <w:rtl/>
        </w:rPr>
        <w:t>–</w:t>
      </w:r>
      <w:r>
        <w:rPr>
          <w:rFonts w:hint="cs"/>
          <w:rtl/>
        </w:rPr>
        <w:t xml:space="preserve"> תבוא אתה בידיים נקיות. מדוע אתה מגיש לנו תקציב על מענקים שאינם על-פי חוק? יש כזה מושג: מענקים שלא על-פי חוק. מה זה? בשעתו פרס חתם על הסכם עם הבהאים. אז משרד התיירות צריך לשלם 65 מיליון ש"ח לבהאים, כי חתמו על הסכם אתם. איפה הידיים הנקיות של האוצר? איך הו</w:t>
      </w:r>
      <w:r>
        <w:rPr>
          <w:rFonts w:hint="cs"/>
          <w:rtl/>
        </w:rPr>
        <w:t xml:space="preserve">א בא לבקש מאתנו שנוריד כסף מלחם וחלב, מהקשישים? למה הוא לא מתבייש כשהוא בא אלינו ומבקש להפחית כשהוא צריך לתת 65 מיליון ש"ח לבהאים, כי חתמו פעם הסכם? ממתי האוצר שומר על הסכמים? כאשר הוא הולך לפגוע בעובדים הוא מתכחש ומתעלם, לא אכפת לו מהסכמים. </w:t>
      </w:r>
    </w:p>
    <w:p w14:paraId="2F69BEB5" w14:textId="77777777" w:rsidR="00000000" w:rsidRDefault="00903ADA">
      <w:pPr>
        <w:pStyle w:val="a0"/>
        <w:rPr>
          <w:rFonts w:hint="cs"/>
          <w:rtl/>
        </w:rPr>
      </w:pPr>
    </w:p>
    <w:p w14:paraId="06C5FA0D" w14:textId="77777777" w:rsidR="00000000" w:rsidRDefault="00903ADA">
      <w:pPr>
        <w:pStyle w:val="a0"/>
        <w:rPr>
          <w:rFonts w:hint="cs"/>
          <w:rtl/>
        </w:rPr>
      </w:pPr>
      <w:r>
        <w:rPr>
          <w:rFonts w:hint="cs"/>
          <w:rtl/>
        </w:rPr>
        <w:t>וכך, אם נעבו</w:t>
      </w:r>
      <w:r>
        <w:rPr>
          <w:rFonts w:hint="cs"/>
          <w:rtl/>
        </w:rPr>
        <w:t xml:space="preserve">ר סעיף-סעיף בתקציבי משרדי הממשלה, נמצא שהאוצר בא בידיים מלוכלכות. מדוע צריך ראש הממשלה שישה יועצים, אחד מהם יועץ לענייני תפוצות? מה הפגיעה הזאת בשרנסקי? הוא הרי בליכוד, הוא השר לענייני תפוצות. בשביל מה ראש הממשלה צריך ראש תחום וראש אגף </w:t>
      </w:r>
      <w:r>
        <w:rPr>
          <w:rtl/>
        </w:rPr>
        <w:t>–</w:t>
      </w:r>
      <w:r>
        <w:rPr>
          <w:rFonts w:hint="cs"/>
          <w:rtl/>
        </w:rPr>
        <w:t xml:space="preserve"> ואני כבר לא מדבר ע</w:t>
      </w:r>
      <w:r>
        <w:rPr>
          <w:rFonts w:hint="cs"/>
          <w:rtl/>
        </w:rPr>
        <w:t xml:space="preserve">ל ראשי הלשכה. </w:t>
      </w:r>
    </w:p>
    <w:p w14:paraId="74168575" w14:textId="77777777" w:rsidR="00000000" w:rsidRDefault="00903ADA">
      <w:pPr>
        <w:pStyle w:val="a0"/>
        <w:rPr>
          <w:rFonts w:hint="cs"/>
          <w:rtl/>
        </w:rPr>
      </w:pPr>
    </w:p>
    <w:p w14:paraId="1F0AD750" w14:textId="77777777" w:rsidR="00000000" w:rsidRDefault="00903ADA">
      <w:pPr>
        <w:pStyle w:val="a0"/>
        <w:rPr>
          <w:rFonts w:hint="cs"/>
          <w:rtl/>
        </w:rPr>
      </w:pPr>
      <w:r>
        <w:rPr>
          <w:rFonts w:hint="cs"/>
          <w:rtl/>
        </w:rPr>
        <w:t xml:space="preserve">ונתניהו מדבר על ה"יגואר". על ה"יגואר" הוא מדבר, על ה"יגואר". רכב אחד הורידו מהעוזרים במשרדי הממשלה? רכב אחד הורידו מהמנכ"לים במשרדי הממשלה? אבל כשבאים אלינו, באים בידיים לא נקיות. </w:t>
      </w:r>
    </w:p>
    <w:p w14:paraId="7DF2CAA3" w14:textId="77777777" w:rsidR="00000000" w:rsidRDefault="00903ADA">
      <w:pPr>
        <w:pStyle w:val="a0"/>
        <w:ind w:firstLine="0"/>
        <w:rPr>
          <w:rFonts w:hint="cs"/>
          <w:rtl/>
        </w:rPr>
      </w:pPr>
    </w:p>
    <w:p w14:paraId="6654C05B" w14:textId="77777777" w:rsidR="00000000" w:rsidRDefault="00903ADA">
      <w:pPr>
        <w:pStyle w:val="af1"/>
        <w:rPr>
          <w:rtl/>
        </w:rPr>
      </w:pPr>
      <w:r>
        <w:rPr>
          <w:rtl/>
        </w:rPr>
        <w:t>היו"ר אלי בן-מנחם:</w:t>
      </w:r>
    </w:p>
    <w:p w14:paraId="5C6447B0" w14:textId="77777777" w:rsidR="00000000" w:rsidRDefault="00903ADA">
      <w:pPr>
        <w:pStyle w:val="a0"/>
        <w:rPr>
          <w:rtl/>
        </w:rPr>
      </w:pPr>
    </w:p>
    <w:p w14:paraId="0E1F029B" w14:textId="77777777" w:rsidR="00000000" w:rsidRDefault="00903ADA">
      <w:pPr>
        <w:pStyle w:val="a0"/>
        <w:rPr>
          <w:rFonts w:hint="cs"/>
          <w:rtl/>
        </w:rPr>
      </w:pPr>
      <w:r>
        <w:rPr>
          <w:rFonts w:hint="cs"/>
          <w:rtl/>
        </w:rPr>
        <w:t xml:space="preserve">חבר הכנסת פרוש, אני מבקש, יש לך עוד - </w:t>
      </w:r>
      <w:r>
        <w:rPr>
          <w:rFonts w:hint="cs"/>
          <w:rtl/>
        </w:rPr>
        <w:t>- -</w:t>
      </w:r>
    </w:p>
    <w:p w14:paraId="56B3BBB7" w14:textId="77777777" w:rsidR="00000000" w:rsidRDefault="00903ADA">
      <w:pPr>
        <w:pStyle w:val="a0"/>
        <w:ind w:firstLine="0"/>
        <w:rPr>
          <w:rFonts w:hint="cs"/>
          <w:rtl/>
        </w:rPr>
      </w:pPr>
    </w:p>
    <w:p w14:paraId="4835394A" w14:textId="77777777" w:rsidR="00000000" w:rsidRDefault="00903ADA">
      <w:pPr>
        <w:pStyle w:val="-"/>
        <w:rPr>
          <w:rtl/>
        </w:rPr>
      </w:pPr>
      <w:bookmarkStart w:id="145" w:name="FS000000563T05_11_2003_12_37_39C"/>
      <w:bookmarkEnd w:id="145"/>
      <w:r>
        <w:rPr>
          <w:rtl/>
        </w:rPr>
        <w:t>מאיר פרוש (יהדות התורה):</w:t>
      </w:r>
    </w:p>
    <w:p w14:paraId="3CE3B59B" w14:textId="77777777" w:rsidR="00000000" w:rsidRDefault="00903ADA">
      <w:pPr>
        <w:pStyle w:val="a0"/>
        <w:rPr>
          <w:rtl/>
        </w:rPr>
      </w:pPr>
    </w:p>
    <w:p w14:paraId="06BAE077" w14:textId="77777777" w:rsidR="00000000" w:rsidRDefault="00903ADA">
      <w:pPr>
        <w:pStyle w:val="a0"/>
        <w:rPr>
          <w:rFonts w:hint="cs"/>
          <w:rtl/>
        </w:rPr>
      </w:pPr>
      <w:r>
        <w:rPr>
          <w:rFonts w:hint="cs"/>
          <w:rtl/>
        </w:rPr>
        <w:t xml:space="preserve">אני בטוח ששמיר, בהדר הבית"רי שיש לו, מוותר על הכסף ללשכה. בשביל מה שמיר צריך 1.4 מיליון ש"ח? בשביל מה ברק צריך את זה? בשביל מה פרס צריך את זה? לחם וחלב לילדים. </w:t>
      </w:r>
    </w:p>
    <w:p w14:paraId="4A41F0F3" w14:textId="77777777" w:rsidR="00000000" w:rsidRDefault="00903ADA">
      <w:pPr>
        <w:pStyle w:val="a0"/>
        <w:rPr>
          <w:rtl/>
        </w:rPr>
      </w:pPr>
    </w:p>
    <w:p w14:paraId="5EC56B33" w14:textId="77777777" w:rsidR="00000000" w:rsidRDefault="00903ADA">
      <w:pPr>
        <w:pStyle w:val="a0"/>
        <w:rPr>
          <w:rFonts w:hint="cs"/>
          <w:rtl/>
        </w:rPr>
      </w:pPr>
      <w:r>
        <w:rPr>
          <w:rFonts w:hint="cs"/>
          <w:rtl/>
        </w:rPr>
        <w:t>אני כבר מסיים. אין סקטור ואין קבוצה שהממשלה לא פגעה בהם: בחרדים</w:t>
      </w:r>
      <w:r>
        <w:rPr>
          <w:rFonts w:hint="cs"/>
          <w:rtl/>
        </w:rPr>
        <w:t xml:space="preserve"> פגעו אנושות במוסדות התורה; במתיישבים </w:t>
      </w:r>
      <w:r>
        <w:rPr>
          <w:rtl/>
        </w:rPr>
        <w:t>–</w:t>
      </w:r>
      <w:r>
        <w:rPr>
          <w:rFonts w:hint="cs"/>
          <w:rtl/>
        </w:rPr>
        <w:t xml:space="preserve"> ביטלו להם את המענקים ויש בלבול מדיני, וגם סגרו להם את ערוץ-7; בקשישים ובחד-הוריות </w:t>
      </w:r>
      <w:r>
        <w:rPr>
          <w:rtl/>
        </w:rPr>
        <w:t>–</w:t>
      </w:r>
      <w:r>
        <w:rPr>
          <w:rFonts w:hint="cs"/>
          <w:rtl/>
        </w:rPr>
        <w:t xml:space="preserve"> לכולם ידוע כמה פגעו בקצבאות שלהם; גם בערבים </w:t>
      </w:r>
      <w:r>
        <w:rPr>
          <w:rtl/>
        </w:rPr>
        <w:t>–</w:t>
      </w:r>
      <w:r>
        <w:rPr>
          <w:rFonts w:hint="cs"/>
          <w:rtl/>
        </w:rPr>
        <w:t xml:space="preserve"> מלבד הקיפוח המתמשך 54 שנים, פגיעה בקצבאות ילדים; אומרים לנו: למה אין לכם קצבאות ילדים?</w:t>
      </w:r>
      <w:r>
        <w:rPr>
          <w:rFonts w:hint="cs"/>
          <w:rtl/>
        </w:rPr>
        <w:t xml:space="preserve"> כי כתוצאה מכך גם לערבים יש. </w:t>
      </w:r>
    </w:p>
    <w:p w14:paraId="56AE63F6" w14:textId="77777777" w:rsidR="00000000" w:rsidRDefault="00903ADA">
      <w:pPr>
        <w:pStyle w:val="a0"/>
        <w:ind w:firstLine="0"/>
        <w:rPr>
          <w:rFonts w:hint="cs"/>
          <w:rtl/>
        </w:rPr>
      </w:pPr>
    </w:p>
    <w:p w14:paraId="7B3DA570" w14:textId="77777777" w:rsidR="00000000" w:rsidRDefault="00903ADA">
      <w:pPr>
        <w:pStyle w:val="a0"/>
        <w:ind w:firstLine="0"/>
        <w:rPr>
          <w:rFonts w:hint="cs"/>
          <w:rtl/>
        </w:rPr>
      </w:pPr>
      <w:r>
        <w:rPr>
          <w:rFonts w:hint="cs"/>
          <w:rtl/>
        </w:rPr>
        <w:tab/>
        <w:t>ושינוי? שינוי שותקת. השר אולמרט, ממלא-מקום ראש הממשלה, מבזה את היועץ המשפטי לממשלה ואומר: אין לו ידע ואין לו מושג בכלכלה. היועץ המשפטי אומר לו: אל תעביר כסף ל"קוקה-קולה", ועוד כל מיני דברים, בתחום של קרקעות; וממלא-מקום ראש ה</w:t>
      </w:r>
      <w:r>
        <w:rPr>
          <w:rFonts w:hint="cs"/>
          <w:rtl/>
        </w:rPr>
        <w:t xml:space="preserve">ממשלה פוגע ומזלזל ביועץ המשפטי לממשלה. והשר האחראי, שר המשפטים, ראש שינוי </w:t>
      </w:r>
      <w:r>
        <w:rPr>
          <w:rtl/>
        </w:rPr>
        <w:t>–</w:t>
      </w:r>
      <w:r>
        <w:rPr>
          <w:rFonts w:hint="cs"/>
          <w:rtl/>
        </w:rPr>
        <w:t xml:space="preserve"> שותק. אפשר להבין את הדבר הזה? </w:t>
      </w:r>
    </w:p>
    <w:p w14:paraId="0700A810" w14:textId="77777777" w:rsidR="00000000" w:rsidRDefault="00903ADA">
      <w:pPr>
        <w:pStyle w:val="a0"/>
        <w:ind w:firstLine="0"/>
        <w:rPr>
          <w:rFonts w:hint="cs"/>
          <w:rtl/>
        </w:rPr>
      </w:pPr>
    </w:p>
    <w:p w14:paraId="3F3C105B" w14:textId="77777777" w:rsidR="00000000" w:rsidRDefault="00903ADA">
      <w:pPr>
        <w:pStyle w:val="af1"/>
        <w:rPr>
          <w:rtl/>
        </w:rPr>
      </w:pPr>
      <w:r>
        <w:rPr>
          <w:rtl/>
        </w:rPr>
        <w:t>היו"ר אלי בן-מנחם:</w:t>
      </w:r>
    </w:p>
    <w:p w14:paraId="7E4C42C7" w14:textId="77777777" w:rsidR="00000000" w:rsidRDefault="00903ADA">
      <w:pPr>
        <w:pStyle w:val="a0"/>
        <w:rPr>
          <w:rtl/>
        </w:rPr>
      </w:pPr>
    </w:p>
    <w:p w14:paraId="4EAAD6AF" w14:textId="77777777" w:rsidR="00000000" w:rsidRDefault="00903ADA">
      <w:pPr>
        <w:pStyle w:val="a0"/>
        <w:rPr>
          <w:rFonts w:hint="cs"/>
          <w:rtl/>
        </w:rPr>
      </w:pPr>
      <w:r>
        <w:rPr>
          <w:rFonts w:hint="cs"/>
          <w:rtl/>
        </w:rPr>
        <w:t>חבר הכנסת פרוש, משפט לסיום.</w:t>
      </w:r>
    </w:p>
    <w:p w14:paraId="0AFAE44C" w14:textId="77777777" w:rsidR="00000000" w:rsidRDefault="00903ADA">
      <w:pPr>
        <w:pStyle w:val="a0"/>
        <w:ind w:firstLine="0"/>
        <w:rPr>
          <w:rFonts w:hint="cs"/>
          <w:rtl/>
        </w:rPr>
      </w:pPr>
    </w:p>
    <w:p w14:paraId="56150097" w14:textId="77777777" w:rsidR="00000000" w:rsidRDefault="00903ADA">
      <w:pPr>
        <w:pStyle w:val="-"/>
        <w:rPr>
          <w:rtl/>
        </w:rPr>
      </w:pPr>
      <w:bookmarkStart w:id="146" w:name="FS000000563T05_11_2003_12_40_14C"/>
      <w:bookmarkEnd w:id="146"/>
      <w:r>
        <w:rPr>
          <w:rtl/>
        </w:rPr>
        <w:t>מאיר פרוש (יהדות התורה):</w:t>
      </w:r>
    </w:p>
    <w:p w14:paraId="7EC4778B" w14:textId="77777777" w:rsidR="00000000" w:rsidRDefault="00903ADA">
      <w:pPr>
        <w:pStyle w:val="a0"/>
        <w:rPr>
          <w:rtl/>
        </w:rPr>
      </w:pPr>
    </w:p>
    <w:p w14:paraId="522B15C4" w14:textId="77777777" w:rsidR="00000000" w:rsidRDefault="00903ADA">
      <w:pPr>
        <w:pStyle w:val="a0"/>
        <w:rPr>
          <w:rFonts w:hint="cs"/>
          <w:rtl/>
        </w:rPr>
      </w:pPr>
      <w:r>
        <w:rPr>
          <w:rFonts w:hint="cs"/>
          <w:rtl/>
        </w:rPr>
        <w:t>אז מה שאני רוצה לומר לסיכום: ביבי רע לילדים. ביבי רע לילדים. ביבי רע לאוצ</w:t>
      </w:r>
      <w:r>
        <w:rPr>
          <w:rFonts w:hint="cs"/>
          <w:rtl/>
        </w:rPr>
        <w:t xml:space="preserve">ר. ביבי רע למדינה. איך ביבי אמר? הם מ-פ-ח-דים. ואני אומר: אתם מ-פ-ח-דים מאתנו. אתם מפחדים מאתנו. אתם מפחדים מאתנו. ולכן דיבר השר פורז מה שדיבר פה, ולכן גם אחרי המפקד של תנועות נוער אתם באים ורוצים לומר שהילדים שלנו לא יקבלו כסף. </w:t>
      </w:r>
    </w:p>
    <w:p w14:paraId="59EEED39" w14:textId="77777777" w:rsidR="00000000" w:rsidRDefault="00903ADA">
      <w:pPr>
        <w:pStyle w:val="a0"/>
        <w:ind w:firstLine="0"/>
        <w:rPr>
          <w:rFonts w:hint="cs"/>
          <w:rtl/>
        </w:rPr>
      </w:pPr>
    </w:p>
    <w:p w14:paraId="3E0F8890" w14:textId="77777777" w:rsidR="00000000" w:rsidRDefault="00903ADA">
      <w:pPr>
        <w:pStyle w:val="af1"/>
        <w:rPr>
          <w:rtl/>
        </w:rPr>
      </w:pPr>
      <w:r>
        <w:rPr>
          <w:rtl/>
        </w:rPr>
        <w:t>היו"ר אלי בן-מנחם:</w:t>
      </w:r>
    </w:p>
    <w:p w14:paraId="74F6C284" w14:textId="77777777" w:rsidR="00000000" w:rsidRDefault="00903ADA">
      <w:pPr>
        <w:pStyle w:val="a0"/>
        <w:rPr>
          <w:rtl/>
        </w:rPr>
      </w:pPr>
    </w:p>
    <w:p w14:paraId="399149B9" w14:textId="77777777" w:rsidR="00000000" w:rsidRDefault="00903ADA">
      <w:pPr>
        <w:pStyle w:val="a0"/>
        <w:rPr>
          <w:rFonts w:hint="cs"/>
          <w:rtl/>
        </w:rPr>
      </w:pPr>
      <w:r>
        <w:rPr>
          <w:rFonts w:hint="cs"/>
          <w:rtl/>
        </w:rPr>
        <w:t xml:space="preserve">תודה </w:t>
      </w:r>
      <w:r>
        <w:rPr>
          <w:rFonts w:hint="cs"/>
          <w:rtl/>
        </w:rPr>
        <w:t>לחבר הכנסת מאיר פרוש. אני מזמין את חברת הכנסת קולט אביטל - אינה נוכחת. אני מזמין את חבר הכנסת יאיר פרץ, בבקשה. אחריו - חבר הכנסת מיכאל מלכיאור.</w:t>
      </w:r>
    </w:p>
    <w:p w14:paraId="15C61D25" w14:textId="77777777" w:rsidR="00000000" w:rsidRDefault="00903ADA">
      <w:pPr>
        <w:pStyle w:val="a0"/>
        <w:ind w:firstLine="0"/>
        <w:rPr>
          <w:rFonts w:hint="cs"/>
          <w:rtl/>
        </w:rPr>
      </w:pPr>
    </w:p>
    <w:p w14:paraId="6C58CD3C" w14:textId="77777777" w:rsidR="00000000" w:rsidRDefault="00903ADA">
      <w:pPr>
        <w:pStyle w:val="a"/>
        <w:rPr>
          <w:rtl/>
        </w:rPr>
      </w:pPr>
      <w:bookmarkStart w:id="147" w:name="FS000000501T05_11_2003_12_52_04"/>
      <w:bookmarkStart w:id="148" w:name="_Toc61852268"/>
      <w:bookmarkEnd w:id="147"/>
      <w:r>
        <w:rPr>
          <w:rFonts w:hint="eastAsia"/>
          <w:rtl/>
        </w:rPr>
        <w:t>יאיר</w:t>
      </w:r>
      <w:r>
        <w:rPr>
          <w:rtl/>
        </w:rPr>
        <w:t xml:space="preserve"> פרץ (ש"ס):</w:t>
      </w:r>
      <w:bookmarkEnd w:id="148"/>
    </w:p>
    <w:p w14:paraId="25C66ADD" w14:textId="77777777" w:rsidR="00000000" w:rsidRDefault="00903ADA">
      <w:pPr>
        <w:pStyle w:val="a0"/>
        <w:rPr>
          <w:rFonts w:hint="cs"/>
          <w:rtl/>
        </w:rPr>
      </w:pPr>
    </w:p>
    <w:p w14:paraId="47FE61B3" w14:textId="77777777" w:rsidR="00000000" w:rsidRDefault="00903ADA">
      <w:pPr>
        <w:pStyle w:val="a0"/>
        <w:rPr>
          <w:rFonts w:hint="cs"/>
          <w:rtl/>
        </w:rPr>
      </w:pPr>
      <w:r>
        <w:rPr>
          <w:rFonts w:hint="cs"/>
          <w:rtl/>
        </w:rPr>
        <w:t>אדוני היושב-ראש, עמיתי חברי הכנסת, אתמול הניחה ממשלת ישראל את תקציב המדינה לשנת 2004. וכששר הא</w:t>
      </w:r>
      <w:r>
        <w:rPr>
          <w:rFonts w:hint="cs"/>
          <w:rtl/>
        </w:rPr>
        <w:t>וצר, מר נתניהו, עלה לדוכן וניסה להציג את התקציב, הוא אמר בתחילת דבריו, אנחנו נמצאים בבלימה, בלמנו את הסחף לפני ההידרדרות. אותו בנימין נתניהו, לפני כמה חודשים, עמד על הדוכן הזה ואמר שהמשק נמצא בקטסטרופה, התוכנית הכלכלית דאז תביא את הישועה, תביא את הצמיחה, ת</w:t>
      </w:r>
      <w:r>
        <w:rPr>
          <w:rFonts w:hint="cs"/>
          <w:rtl/>
        </w:rPr>
        <w:t xml:space="preserve">ביא את השגשוג. לא מיניה ולא מקצתיה. </w:t>
      </w:r>
    </w:p>
    <w:p w14:paraId="04F6D976" w14:textId="77777777" w:rsidR="00000000" w:rsidRDefault="00903ADA">
      <w:pPr>
        <w:pStyle w:val="a0"/>
        <w:rPr>
          <w:rFonts w:hint="cs"/>
          <w:rtl/>
        </w:rPr>
      </w:pPr>
    </w:p>
    <w:p w14:paraId="0D0137A5" w14:textId="77777777" w:rsidR="00000000" w:rsidRDefault="00903ADA">
      <w:pPr>
        <w:pStyle w:val="a0"/>
        <w:rPr>
          <w:rFonts w:hint="cs"/>
          <w:rtl/>
        </w:rPr>
      </w:pPr>
      <w:r>
        <w:rPr>
          <w:rFonts w:hint="cs"/>
          <w:rtl/>
        </w:rPr>
        <w:t>שר האוצר אמר אתמול שהוא בלם. במה הוא בלם את התקציב? הוא בלם בגלגל אחד עם 300,000 מובטלים. בגלגל השני - מיליון ילדים רעבים. בגלגל השלישי - 600,000 משפחות מתחת לקו העוני. ובגלגל הרביעי - אלפי חולים ונכים, חד-הוריות, כל מ</w:t>
      </w:r>
      <w:r>
        <w:rPr>
          <w:rFonts w:hint="cs"/>
          <w:rtl/>
        </w:rPr>
        <w:t xml:space="preserve">קבלי הקצבאות. באלה הוא בלם את התקציב, עמיתי חברי הכנסת, במצוקות הקשות. </w:t>
      </w:r>
    </w:p>
    <w:p w14:paraId="02C07C21" w14:textId="77777777" w:rsidR="00000000" w:rsidRDefault="00903ADA">
      <w:pPr>
        <w:pStyle w:val="a0"/>
        <w:rPr>
          <w:rFonts w:hint="cs"/>
          <w:rtl/>
        </w:rPr>
      </w:pPr>
    </w:p>
    <w:p w14:paraId="2D66A088" w14:textId="77777777" w:rsidR="00000000" w:rsidRDefault="00903ADA">
      <w:pPr>
        <w:pStyle w:val="a0"/>
        <w:rPr>
          <w:rFonts w:hint="cs"/>
          <w:rtl/>
        </w:rPr>
      </w:pPr>
      <w:r>
        <w:rPr>
          <w:rFonts w:hint="cs"/>
          <w:rtl/>
        </w:rPr>
        <w:t>אתמול הגדיל לעשות המשנה לשר האוצר, השר שטרית, שאמר: נבטל את הקצבאות, ילכו  לעבוד. ואני שואל את השר שטרית, מאז אושרה התוכנית להבראת כלכלת ישראל, כמה מקומות עבודה ייצרה הממשלה הזאת? כמה</w:t>
      </w:r>
      <w:r>
        <w:rPr>
          <w:rFonts w:hint="cs"/>
          <w:rtl/>
        </w:rPr>
        <w:t xml:space="preserve"> מקומות עבודה? אפס. אף לא מקום אחד. ואני מסתובב ברחבי הארץ, בעיירות הפיתוח, בקריית-גת, בשדרות, באופקים, בדימונה, בירוחם, אנשים משוועים לצאת לעבוד, אנשים רוצים להביא פרנסה הביתה, אבל אין. אין. </w:t>
      </w:r>
    </w:p>
    <w:p w14:paraId="55295122" w14:textId="77777777" w:rsidR="00000000" w:rsidRDefault="00903ADA">
      <w:pPr>
        <w:pStyle w:val="a0"/>
        <w:rPr>
          <w:rFonts w:hint="cs"/>
          <w:rtl/>
        </w:rPr>
      </w:pPr>
    </w:p>
    <w:p w14:paraId="2D1A5A06" w14:textId="77777777" w:rsidR="00000000" w:rsidRDefault="00903ADA">
      <w:pPr>
        <w:pStyle w:val="a0"/>
        <w:rPr>
          <w:rFonts w:hint="cs"/>
          <w:rtl/>
        </w:rPr>
      </w:pPr>
      <w:r>
        <w:rPr>
          <w:rFonts w:hint="cs"/>
          <w:rtl/>
        </w:rPr>
        <w:t>הגדיל לעשות שר האוצר, הפסיק את הקצבה, הרעיב אותם ילדים. אז אין</w:t>
      </w:r>
      <w:r>
        <w:rPr>
          <w:rFonts w:hint="cs"/>
          <w:rtl/>
        </w:rPr>
        <w:t xml:space="preserve"> עבודה, אין הבטחת הכנסה, ויש עוני. </w:t>
      </w:r>
    </w:p>
    <w:p w14:paraId="66FC5565" w14:textId="77777777" w:rsidR="00000000" w:rsidRDefault="00903ADA">
      <w:pPr>
        <w:pStyle w:val="a0"/>
        <w:rPr>
          <w:rFonts w:hint="cs"/>
          <w:rtl/>
        </w:rPr>
      </w:pPr>
    </w:p>
    <w:p w14:paraId="7964ECE3" w14:textId="77777777" w:rsidR="00000000" w:rsidRDefault="00903ADA">
      <w:pPr>
        <w:pStyle w:val="a0"/>
        <w:rPr>
          <w:rFonts w:hint="cs"/>
          <w:rtl/>
        </w:rPr>
      </w:pPr>
      <w:r>
        <w:rPr>
          <w:rFonts w:hint="cs"/>
          <w:rtl/>
        </w:rPr>
        <w:t>עיינתי בספר התקציב, חיפשתי מאיפה תבוא הצמיחה. הבטיחו לנו אתמול פה, גמרנו, אנחנו עכשיו בבלימה, מפה מתחילים לצמוח. שבתי וחיפשתי וחיפשתי, לא מצאתי, לא תשתיות, לא יצירת מקומות עבודה חדשים, שום דבר, רק מה, רפורמה במס. יאפשרו</w:t>
      </w:r>
      <w:r>
        <w:rPr>
          <w:rFonts w:hint="cs"/>
          <w:rtl/>
        </w:rPr>
        <w:t xml:space="preserve"> לעשירים ולאלה שמקבלים משכורות גבוהות ליהנות מהרפורמה במס ולהגדיל את שכרם עוד ב-3,000 שקלים. לאן זה ילך, לאיזו צמיחה? לטיולים נוספים בחו"ל או להחלפת מכוניות? </w:t>
      </w:r>
    </w:p>
    <w:p w14:paraId="2FE0C191" w14:textId="77777777" w:rsidR="00000000" w:rsidRDefault="00903ADA">
      <w:pPr>
        <w:pStyle w:val="a0"/>
        <w:rPr>
          <w:rFonts w:hint="cs"/>
          <w:rtl/>
        </w:rPr>
      </w:pPr>
    </w:p>
    <w:p w14:paraId="5C6EB051" w14:textId="77777777" w:rsidR="00000000" w:rsidRDefault="00903ADA">
      <w:pPr>
        <w:pStyle w:val="a0"/>
        <w:rPr>
          <w:rFonts w:hint="cs"/>
          <w:rtl/>
        </w:rPr>
      </w:pPr>
      <w:r>
        <w:rPr>
          <w:rFonts w:hint="cs"/>
          <w:rtl/>
        </w:rPr>
        <w:t>אדוני היושב-ראש, השפל הכלכלי המתמשך במשק הישראלי מאז 1996 בא לידי ביטוי בירידה משמעותית ועקבית ב</w:t>
      </w:r>
      <w:r>
        <w:rPr>
          <w:rFonts w:hint="cs"/>
          <w:rtl/>
        </w:rPr>
        <w:t xml:space="preserve">שיעורי הצמיחה של התוצר המקומי הגולמי. בשנתיים האחרונות, מאז כינון הממשלה הזאת, חלה ירידה משמעותית בצמיחה, ואף היה חשש למשבר פיננסי קשה. </w:t>
      </w:r>
    </w:p>
    <w:p w14:paraId="1D6EE8B2" w14:textId="77777777" w:rsidR="00000000" w:rsidRDefault="00903ADA">
      <w:pPr>
        <w:pStyle w:val="a0"/>
        <w:rPr>
          <w:rtl/>
        </w:rPr>
      </w:pPr>
    </w:p>
    <w:p w14:paraId="42E1C344" w14:textId="77777777" w:rsidR="00000000" w:rsidRDefault="00903ADA">
      <w:pPr>
        <w:pStyle w:val="a0"/>
        <w:rPr>
          <w:rFonts w:hint="cs"/>
          <w:rtl/>
        </w:rPr>
      </w:pPr>
      <w:r>
        <w:rPr>
          <w:rFonts w:hint="cs"/>
          <w:rtl/>
        </w:rPr>
        <w:t>ממשלות ישראל הניחו בשנתיים האחרונות כמה תוכניות כלכליות שלא הניבו כל תוצאות ושינויים במשק הישראלי. לצערי הרב, הן אפילו</w:t>
      </w:r>
      <w:r>
        <w:rPr>
          <w:rFonts w:hint="cs"/>
          <w:rtl/>
        </w:rPr>
        <w:t xml:space="preserve"> הגבירו את המיתון ואת שיעורי האבטלה. </w:t>
      </w:r>
    </w:p>
    <w:p w14:paraId="6A0CCFEF" w14:textId="77777777" w:rsidR="00000000" w:rsidRDefault="00903ADA">
      <w:pPr>
        <w:pStyle w:val="a0"/>
        <w:rPr>
          <w:rFonts w:hint="cs"/>
          <w:rtl/>
        </w:rPr>
      </w:pPr>
    </w:p>
    <w:p w14:paraId="0891E190" w14:textId="77777777" w:rsidR="00000000" w:rsidRDefault="00903ADA">
      <w:pPr>
        <w:pStyle w:val="a0"/>
        <w:rPr>
          <w:rFonts w:hint="cs"/>
          <w:rtl/>
        </w:rPr>
      </w:pPr>
      <w:r>
        <w:rPr>
          <w:rFonts w:hint="cs"/>
          <w:rtl/>
        </w:rPr>
        <w:t xml:space="preserve">אין לי ספק שמצב המשק מחייב צעדים של מדיניות אפקטיבית, אשר תחלץ את המשק מהמיתון העמוק ומהמצב הכלכלי הקשה שהוא נתון בו. </w:t>
      </w:r>
    </w:p>
    <w:p w14:paraId="5F870DB4" w14:textId="77777777" w:rsidR="00000000" w:rsidRDefault="00903ADA">
      <w:pPr>
        <w:pStyle w:val="a0"/>
        <w:ind w:firstLine="0"/>
        <w:rPr>
          <w:rFonts w:hint="cs"/>
          <w:rtl/>
        </w:rPr>
      </w:pPr>
    </w:p>
    <w:p w14:paraId="5B259BAA" w14:textId="77777777" w:rsidR="00000000" w:rsidRDefault="00903ADA">
      <w:pPr>
        <w:pStyle w:val="a0"/>
        <w:ind w:firstLine="0"/>
        <w:rPr>
          <w:rFonts w:hint="cs"/>
          <w:rtl/>
        </w:rPr>
      </w:pPr>
      <w:r>
        <w:rPr>
          <w:rFonts w:hint="cs"/>
          <w:rtl/>
        </w:rPr>
        <w:tab/>
        <w:t>לפני כמה חודשים, פה בכנסת, אישרה ממשלת ישראל את התוכנית הכלכלית להבראת המשק הישראלי, תוכנית שהשל</w:t>
      </w:r>
      <w:r>
        <w:rPr>
          <w:rFonts w:hint="cs"/>
          <w:rtl/>
        </w:rPr>
        <w:t xml:space="preserve">כותיה על השכבות החלשות קשות ביותר. את האותות לכך אנחנו ראינו בדמות האמהות החד-הוריות ששבתו בקריית הממשלה חודשים רבים. </w:t>
      </w:r>
    </w:p>
    <w:p w14:paraId="4CD1AA77" w14:textId="77777777" w:rsidR="00000000" w:rsidRDefault="00903ADA">
      <w:pPr>
        <w:pStyle w:val="a0"/>
        <w:ind w:firstLine="0"/>
        <w:rPr>
          <w:rFonts w:hint="cs"/>
          <w:rtl/>
        </w:rPr>
      </w:pPr>
    </w:p>
    <w:p w14:paraId="22856BAD" w14:textId="77777777" w:rsidR="00000000" w:rsidRDefault="00903ADA">
      <w:pPr>
        <w:pStyle w:val="a0"/>
        <w:ind w:firstLine="0"/>
        <w:rPr>
          <w:rFonts w:hint="cs"/>
          <w:rtl/>
        </w:rPr>
      </w:pPr>
      <w:r>
        <w:rPr>
          <w:rFonts w:hint="cs"/>
          <w:rtl/>
        </w:rPr>
        <w:tab/>
        <w:t xml:space="preserve">אדוני היושב-ראש, ברשותך, אני רק רוצה - - - </w:t>
      </w:r>
    </w:p>
    <w:p w14:paraId="73809A85" w14:textId="77777777" w:rsidR="00000000" w:rsidRDefault="00903ADA">
      <w:pPr>
        <w:pStyle w:val="a0"/>
        <w:ind w:firstLine="0"/>
        <w:rPr>
          <w:rFonts w:hint="cs"/>
          <w:rtl/>
        </w:rPr>
      </w:pPr>
    </w:p>
    <w:p w14:paraId="27B4D5E1" w14:textId="77777777" w:rsidR="00000000" w:rsidRDefault="00903ADA">
      <w:pPr>
        <w:pStyle w:val="af1"/>
        <w:rPr>
          <w:rtl/>
        </w:rPr>
      </w:pPr>
      <w:r>
        <w:rPr>
          <w:rtl/>
        </w:rPr>
        <w:t>היו"ר אלי בן-מנחם:</w:t>
      </w:r>
    </w:p>
    <w:p w14:paraId="5F7DF26D" w14:textId="77777777" w:rsidR="00000000" w:rsidRDefault="00903ADA">
      <w:pPr>
        <w:pStyle w:val="a0"/>
        <w:rPr>
          <w:rtl/>
        </w:rPr>
      </w:pPr>
    </w:p>
    <w:p w14:paraId="7DCA29B1" w14:textId="77777777" w:rsidR="00000000" w:rsidRDefault="00903ADA">
      <w:pPr>
        <w:pStyle w:val="a0"/>
        <w:rPr>
          <w:rFonts w:hint="cs"/>
          <w:rtl/>
        </w:rPr>
      </w:pPr>
      <w:r>
        <w:rPr>
          <w:rFonts w:hint="cs"/>
          <w:rtl/>
        </w:rPr>
        <w:t xml:space="preserve">לסיום. </w:t>
      </w:r>
    </w:p>
    <w:p w14:paraId="4FAE734C" w14:textId="77777777" w:rsidR="00000000" w:rsidRDefault="00903ADA">
      <w:pPr>
        <w:pStyle w:val="a0"/>
        <w:ind w:firstLine="0"/>
        <w:rPr>
          <w:rFonts w:hint="cs"/>
          <w:rtl/>
        </w:rPr>
      </w:pPr>
    </w:p>
    <w:p w14:paraId="7289F828" w14:textId="77777777" w:rsidR="00000000" w:rsidRDefault="00903ADA">
      <w:pPr>
        <w:pStyle w:val="-"/>
        <w:rPr>
          <w:rtl/>
        </w:rPr>
      </w:pPr>
      <w:bookmarkStart w:id="149" w:name="FS000000501T05_11_2003_13_04_16C"/>
      <w:bookmarkEnd w:id="149"/>
      <w:r>
        <w:rPr>
          <w:rtl/>
        </w:rPr>
        <w:t>יאיר פרץ (ש"ס):</w:t>
      </w:r>
    </w:p>
    <w:p w14:paraId="320216A9" w14:textId="77777777" w:rsidR="00000000" w:rsidRDefault="00903ADA">
      <w:pPr>
        <w:pStyle w:val="a0"/>
        <w:rPr>
          <w:rtl/>
        </w:rPr>
      </w:pPr>
    </w:p>
    <w:p w14:paraId="152C1C40" w14:textId="77777777" w:rsidR="00000000" w:rsidRDefault="00903ADA">
      <w:pPr>
        <w:pStyle w:val="a0"/>
        <w:rPr>
          <w:rFonts w:hint="cs"/>
          <w:rtl/>
        </w:rPr>
      </w:pPr>
      <w:r>
        <w:rPr>
          <w:rFonts w:hint="cs"/>
          <w:rtl/>
        </w:rPr>
        <w:t xml:space="preserve">עוד כמה משפטים. </w:t>
      </w:r>
    </w:p>
    <w:p w14:paraId="58448855" w14:textId="77777777" w:rsidR="00000000" w:rsidRDefault="00903ADA">
      <w:pPr>
        <w:pStyle w:val="a0"/>
        <w:ind w:firstLine="0"/>
        <w:rPr>
          <w:rFonts w:hint="cs"/>
          <w:rtl/>
        </w:rPr>
      </w:pPr>
    </w:p>
    <w:p w14:paraId="582F10D9" w14:textId="77777777" w:rsidR="00000000" w:rsidRDefault="00903ADA">
      <w:pPr>
        <w:pStyle w:val="af0"/>
        <w:rPr>
          <w:rtl/>
        </w:rPr>
      </w:pPr>
      <w:r>
        <w:rPr>
          <w:rFonts w:hint="eastAsia"/>
          <w:rtl/>
        </w:rPr>
        <w:t>מיכאל</w:t>
      </w:r>
      <w:r>
        <w:rPr>
          <w:rtl/>
        </w:rPr>
        <w:t xml:space="preserve"> מלכיאור (העבודה-מימד</w:t>
      </w:r>
      <w:r>
        <w:rPr>
          <w:rtl/>
        </w:rPr>
        <w:t>):</w:t>
      </w:r>
    </w:p>
    <w:p w14:paraId="20A64B39" w14:textId="77777777" w:rsidR="00000000" w:rsidRDefault="00903ADA">
      <w:pPr>
        <w:pStyle w:val="a0"/>
        <w:rPr>
          <w:rFonts w:hint="cs"/>
          <w:rtl/>
        </w:rPr>
      </w:pPr>
    </w:p>
    <w:p w14:paraId="26A07CE3" w14:textId="77777777" w:rsidR="00000000" w:rsidRDefault="00903ADA">
      <w:pPr>
        <w:pStyle w:val="a0"/>
        <w:rPr>
          <w:rFonts w:hint="cs"/>
          <w:rtl/>
        </w:rPr>
      </w:pPr>
      <w:r>
        <w:rPr>
          <w:rFonts w:hint="cs"/>
          <w:rtl/>
        </w:rPr>
        <w:t xml:space="preserve">אדוני היושב-ראש, צריך לסגור את הישיבה, אין כאן אף שר אחד. </w:t>
      </w:r>
    </w:p>
    <w:p w14:paraId="75E3C643" w14:textId="77777777" w:rsidR="00000000" w:rsidRDefault="00903ADA">
      <w:pPr>
        <w:pStyle w:val="a0"/>
        <w:ind w:firstLine="0"/>
        <w:rPr>
          <w:rFonts w:hint="cs"/>
          <w:rtl/>
        </w:rPr>
      </w:pPr>
    </w:p>
    <w:p w14:paraId="3E39E237" w14:textId="77777777" w:rsidR="00000000" w:rsidRDefault="00903ADA">
      <w:pPr>
        <w:pStyle w:val="-"/>
        <w:rPr>
          <w:rtl/>
        </w:rPr>
      </w:pPr>
      <w:bookmarkStart w:id="150" w:name="FS000000501T05_11_2003_13_04_46C"/>
      <w:bookmarkEnd w:id="150"/>
      <w:r>
        <w:rPr>
          <w:rtl/>
        </w:rPr>
        <w:t>יאיר פרץ (ש"ס):</w:t>
      </w:r>
    </w:p>
    <w:p w14:paraId="4DA824C8" w14:textId="77777777" w:rsidR="00000000" w:rsidRDefault="00903ADA">
      <w:pPr>
        <w:pStyle w:val="a0"/>
        <w:rPr>
          <w:rtl/>
        </w:rPr>
      </w:pPr>
    </w:p>
    <w:p w14:paraId="4697ED77" w14:textId="77777777" w:rsidR="00000000" w:rsidRDefault="00903ADA">
      <w:pPr>
        <w:pStyle w:val="a0"/>
        <w:rPr>
          <w:rFonts w:hint="cs"/>
          <w:rtl/>
        </w:rPr>
      </w:pPr>
      <w:r>
        <w:rPr>
          <w:rFonts w:hint="cs"/>
          <w:rtl/>
        </w:rPr>
        <w:t xml:space="preserve">זה באמת ביזיון. </w:t>
      </w:r>
    </w:p>
    <w:p w14:paraId="4D7DBBC8" w14:textId="77777777" w:rsidR="00000000" w:rsidRDefault="00903ADA">
      <w:pPr>
        <w:pStyle w:val="a0"/>
        <w:ind w:firstLine="0"/>
        <w:rPr>
          <w:rFonts w:hint="cs"/>
          <w:rtl/>
        </w:rPr>
      </w:pPr>
    </w:p>
    <w:p w14:paraId="6B99C16B" w14:textId="77777777" w:rsidR="00000000" w:rsidRDefault="00903ADA">
      <w:pPr>
        <w:pStyle w:val="af1"/>
        <w:rPr>
          <w:rtl/>
        </w:rPr>
      </w:pPr>
      <w:r>
        <w:rPr>
          <w:rtl/>
        </w:rPr>
        <w:t>היו"ר אלי בן-מנחם:</w:t>
      </w:r>
    </w:p>
    <w:p w14:paraId="049E16F1" w14:textId="77777777" w:rsidR="00000000" w:rsidRDefault="00903ADA">
      <w:pPr>
        <w:pStyle w:val="a0"/>
        <w:rPr>
          <w:rtl/>
        </w:rPr>
      </w:pPr>
    </w:p>
    <w:p w14:paraId="3FE2D2C6" w14:textId="77777777" w:rsidR="00000000" w:rsidRDefault="00903ADA">
      <w:pPr>
        <w:pStyle w:val="a0"/>
        <w:rPr>
          <w:rFonts w:hint="cs"/>
          <w:rtl/>
        </w:rPr>
      </w:pPr>
      <w:r>
        <w:rPr>
          <w:rFonts w:hint="cs"/>
          <w:rtl/>
        </w:rPr>
        <w:t xml:space="preserve">השר גדעון עזרא נמצא כאן ליד הדלת. </w:t>
      </w:r>
    </w:p>
    <w:p w14:paraId="7BBCCABF" w14:textId="77777777" w:rsidR="00000000" w:rsidRDefault="00903ADA">
      <w:pPr>
        <w:pStyle w:val="a0"/>
        <w:ind w:firstLine="0"/>
        <w:rPr>
          <w:rFonts w:hint="cs"/>
          <w:rtl/>
        </w:rPr>
      </w:pPr>
    </w:p>
    <w:p w14:paraId="14BAF2E8" w14:textId="77777777" w:rsidR="00000000" w:rsidRDefault="00903ADA">
      <w:pPr>
        <w:pStyle w:val="af0"/>
        <w:rPr>
          <w:rtl/>
        </w:rPr>
      </w:pPr>
      <w:r>
        <w:rPr>
          <w:rFonts w:hint="eastAsia"/>
          <w:rtl/>
        </w:rPr>
        <w:t>מיכאל</w:t>
      </w:r>
      <w:r>
        <w:rPr>
          <w:rtl/>
        </w:rPr>
        <w:t xml:space="preserve"> מלכיאור (העבודה-מימד):</w:t>
      </w:r>
    </w:p>
    <w:p w14:paraId="630568F3" w14:textId="77777777" w:rsidR="00000000" w:rsidRDefault="00903ADA">
      <w:pPr>
        <w:pStyle w:val="a0"/>
        <w:rPr>
          <w:rFonts w:hint="cs"/>
          <w:rtl/>
        </w:rPr>
      </w:pPr>
    </w:p>
    <w:p w14:paraId="619814BB" w14:textId="77777777" w:rsidR="00000000" w:rsidRDefault="00903ADA">
      <w:pPr>
        <w:pStyle w:val="a0"/>
        <w:rPr>
          <w:rFonts w:hint="cs"/>
          <w:rtl/>
        </w:rPr>
      </w:pPr>
      <w:r>
        <w:rPr>
          <w:rFonts w:hint="cs"/>
          <w:rtl/>
        </w:rPr>
        <w:t xml:space="preserve">ליד הדלת זה טוב. </w:t>
      </w:r>
    </w:p>
    <w:p w14:paraId="22603DB3" w14:textId="77777777" w:rsidR="00000000" w:rsidRDefault="00903ADA">
      <w:pPr>
        <w:pStyle w:val="a0"/>
        <w:ind w:firstLine="0"/>
        <w:rPr>
          <w:rFonts w:hint="cs"/>
          <w:rtl/>
        </w:rPr>
      </w:pPr>
    </w:p>
    <w:p w14:paraId="612BC7DA" w14:textId="77777777" w:rsidR="00000000" w:rsidRDefault="00903ADA">
      <w:pPr>
        <w:pStyle w:val="af1"/>
        <w:rPr>
          <w:rtl/>
        </w:rPr>
      </w:pPr>
      <w:r>
        <w:rPr>
          <w:rtl/>
        </w:rPr>
        <w:t>היו"ר אלי בן-מנחם:</w:t>
      </w:r>
    </w:p>
    <w:p w14:paraId="679EEF81" w14:textId="77777777" w:rsidR="00000000" w:rsidRDefault="00903ADA">
      <w:pPr>
        <w:pStyle w:val="a0"/>
        <w:rPr>
          <w:rtl/>
        </w:rPr>
      </w:pPr>
    </w:p>
    <w:p w14:paraId="575704A0" w14:textId="77777777" w:rsidR="00000000" w:rsidRDefault="00903ADA">
      <w:pPr>
        <w:pStyle w:val="a0"/>
        <w:rPr>
          <w:rtl/>
        </w:rPr>
      </w:pPr>
      <w:r>
        <w:rPr>
          <w:rFonts w:hint="cs"/>
          <w:rtl/>
        </w:rPr>
        <w:t>חבר הכנסת מלכיאור, תן לי לנהל את</w:t>
      </w:r>
      <w:r>
        <w:rPr>
          <w:rFonts w:hint="cs"/>
          <w:rtl/>
        </w:rPr>
        <w:t xml:space="preserve"> הישיבה, אני מבקש. </w:t>
      </w:r>
    </w:p>
    <w:p w14:paraId="40594305" w14:textId="77777777" w:rsidR="00000000" w:rsidRDefault="00903ADA">
      <w:pPr>
        <w:pStyle w:val="a0"/>
        <w:rPr>
          <w:rFonts w:hint="cs"/>
          <w:rtl/>
        </w:rPr>
      </w:pPr>
    </w:p>
    <w:p w14:paraId="3B6CE8F0" w14:textId="77777777" w:rsidR="00000000" w:rsidRDefault="00903ADA">
      <w:pPr>
        <w:pStyle w:val="af0"/>
        <w:rPr>
          <w:rtl/>
        </w:rPr>
      </w:pPr>
      <w:r>
        <w:rPr>
          <w:rFonts w:hint="eastAsia"/>
          <w:rtl/>
        </w:rPr>
        <w:t>מיכאל</w:t>
      </w:r>
      <w:r>
        <w:rPr>
          <w:rtl/>
        </w:rPr>
        <w:t xml:space="preserve"> מלכיאור (העבודה-מימד):</w:t>
      </w:r>
    </w:p>
    <w:p w14:paraId="5C311C06" w14:textId="77777777" w:rsidR="00000000" w:rsidRDefault="00903ADA">
      <w:pPr>
        <w:pStyle w:val="a0"/>
        <w:rPr>
          <w:rFonts w:hint="cs"/>
          <w:rtl/>
        </w:rPr>
      </w:pPr>
    </w:p>
    <w:p w14:paraId="630CEE0A" w14:textId="77777777" w:rsidR="00000000" w:rsidRDefault="00903ADA">
      <w:pPr>
        <w:pStyle w:val="a0"/>
        <w:rPr>
          <w:rFonts w:hint="cs"/>
          <w:rtl/>
        </w:rPr>
      </w:pPr>
      <w:r>
        <w:rPr>
          <w:rFonts w:hint="cs"/>
          <w:rtl/>
        </w:rPr>
        <w:t xml:space="preserve">לנהל את הישיבה - כן, אבל אם היית מנהל את הממשלה, זה היה יותר טוב. </w:t>
      </w:r>
    </w:p>
    <w:p w14:paraId="0214EA00" w14:textId="77777777" w:rsidR="00000000" w:rsidRDefault="00903ADA">
      <w:pPr>
        <w:pStyle w:val="a0"/>
        <w:ind w:firstLine="0"/>
        <w:rPr>
          <w:rFonts w:hint="cs"/>
          <w:rtl/>
        </w:rPr>
      </w:pPr>
    </w:p>
    <w:p w14:paraId="7761B8D8" w14:textId="77777777" w:rsidR="00000000" w:rsidRDefault="00903ADA">
      <w:pPr>
        <w:pStyle w:val="-"/>
        <w:rPr>
          <w:rtl/>
        </w:rPr>
      </w:pPr>
      <w:bookmarkStart w:id="151" w:name="FS000000501T05_11_2003_13_05_42C"/>
      <w:bookmarkEnd w:id="151"/>
      <w:r>
        <w:rPr>
          <w:rtl/>
        </w:rPr>
        <w:t>יאיר פרץ (ש"ס):</w:t>
      </w:r>
    </w:p>
    <w:p w14:paraId="7AFD352C" w14:textId="77777777" w:rsidR="00000000" w:rsidRDefault="00903ADA">
      <w:pPr>
        <w:pStyle w:val="a0"/>
        <w:rPr>
          <w:rtl/>
        </w:rPr>
      </w:pPr>
    </w:p>
    <w:p w14:paraId="5EEDCFBF" w14:textId="77777777" w:rsidR="00000000" w:rsidRDefault="00903ADA">
      <w:pPr>
        <w:pStyle w:val="a0"/>
        <w:rPr>
          <w:rFonts w:hint="cs"/>
          <w:rtl/>
        </w:rPr>
      </w:pPr>
      <w:r>
        <w:rPr>
          <w:rFonts w:hint="cs"/>
          <w:rtl/>
        </w:rPr>
        <w:t>אדוני היושב-ראש, ברשותך אני רק אמנה כמה גזירות כלכליות שנחתו על השכבות החלשות במסגרת התוכנית הכלכלית ההיא: הארכת תוקף הו</w:t>
      </w:r>
      <w:r>
        <w:rPr>
          <w:rFonts w:hint="cs"/>
          <w:rtl/>
        </w:rPr>
        <w:t>ראת שעה בדבר אי-עדכון הקצבאות והפחתה של 4% במרבית הקצבאות של הביטוח הלאומי עד לסוף 2006. זאת אומרת, זו גזירה מתמשכת, כל שנה ושנה מקצצים באותן קצבאות ילדים, באותם דברים בסיסיים שזקוקים להם הילדים. אמר חבר הכנסת פרוש, בלחם ובחלב של המשפחות האלה. דבר שני, ייק</w:t>
      </w:r>
      <w:r>
        <w:rPr>
          <w:rFonts w:hint="cs"/>
          <w:rtl/>
        </w:rPr>
        <w:t xml:space="preserve">ור תעריפי הארנונה ב-5%. קיצוץ בשיעור של 30% בהיקף הטבות המס באזורי פיתוח. </w:t>
      </w:r>
    </w:p>
    <w:p w14:paraId="6447A87A" w14:textId="77777777" w:rsidR="00000000" w:rsidRDefault="00903ADA">
      <w:pPr>
        <w:pStyle w:val="a0"/>
        <w:rPr>
          <w:rFonts w:hint="cs"/>
          <w:rtl/>
        </w:rPr>
      </w:pPr>
    </w:p>
    <w:p w14:paraId="2C174536" w14:textId="77777777" w:rsidR="00000000" w:rsidRDefault="00903ADA">
      <w:pPr>
        <w:pStyle w:val="af1"/>
        <w:rPr>
          <w:rtl/>
        </w:rPr>
      </w:pPr>
      <w:r>
        <w:rPr>
          <w:rtl/>
        </w:rPr>
        <w:t>היו"ר אלי בן-מנחם:</w:t>
      </w:r>
    </w:p>
    <w:p w14:paraId="13C6E9E2" w14:textId="77777777" w:rsidR="00000000" w:rsidRDefault="00903ADA">
      <w:pPr>
        <w:pStyle w:val="a0"/>
        <w:rPr>
          <w:rtl/>
        </w:rPr>
      </w:pPr>
    </w:p>
    <w:p w14:paraId="51073E98" w14:textId="77777777" w:rsidR="00000000" w:rsidRDefault="00903ADA">
      <w:pPr>
        <w:pStyle w:val="a0"/>
        <w:rPr>
          <w:rFonts w:hint="cs"/>
          <w:rtl/>
        </w:rPr>
      </w:pPr>
      <w:r>
        <w:rPr>
          <w:rFonts w:hint="cs"/>
          <w:rtl/>
        </w:rPr>
        <w:t xml:space="preserve">חבר הכנסת יאיר פרץ, למה לא קראת מהדף מההתחלה ואז היית עומד בזמן? אתה מדבר ארבע-חמש דקות מהלב, אחר כך אתה מתחיל לקרוא את מה שכתבת למשך חמש דקות נוספות. </w:t>
      </w:r>
    </w:p>
    <w:p w14:paraId="1DF92F9A" w14:textId="77777777" w:rsidR="00000000" w:rsidRDefault="00903ADA">
      <w:pPr>
        <w:pStyle w:val="a0"/>
        <w:ind w:firstLine="0"/>
        <w:rPr>
          <w:rFonts w:hint="cs"/>
          <w:rtl/>
        </w:rPr>
      </w:pPr>
    </w:p>
    <w:p w14:paraId="7BA3ED60" w14:textId="77777777" w:rsidR="00000000" w:rsidRDefault="00903ADA">
      <w:pPr>
        <w:pStyle w:val="-"/>
        <w:rPr>
          <w:rtl/>
        </w:rPr>
      </w:pPr>
      <w:bookmarkStart w:id="152" w:name="FS000000501T05_11_2003_13_08_24C"/>
      <w:bookmarkEnd w:id="152"/>
      <w:r>
        <w:rPr>
          <w:rtl/>
        </w:rPr>
        <w:t>יאיר פר</w:t>
      </w:r>
      <w:r>
        <w:rPr>
          <w:rtl/>
        </w:rPr>
        <w:t>ץ (ש"ס):</w:t>
      </w:r>
    </w:p>
    <w:p w14:paraId="5AD6722F" w14:textId="77777777" w:rsidR="00000000" w:rsidRDefault="00903ADA">
      <w:pPr>
        <w:pStyle w:val="a0"/>
        <w:rPr>
          <w:rtl/>
        </w:rPr>
      </w:pPr>
    </w:p>
    <w:p w14:paraId="6FE76E15" w14:textId="77777777" w:rsidR="00000000" w:rsidRDefault="00903ADA">
      <w:pPr>
        <w:pStyle w:val="a0"/>
        <w:rPr>
          <w:rFonts w:hint="cs"/>
          <w:rtl/>
        </w:rPr>
      </w:pPr>
      <w:r>
        <w:rPr>
          <w:rFonts w:hint="cs"/>
          <w:rtl/>
        </w:rPr>
        <w:t xml:space="preserve">למעשה, אדוני, סיכמתי עם מזכיר הכנסת לוותר על כמה דוברים שלנו, ולכן אתמצת עוד בדקה, שתי דקות. </w:t>
      </w:r>
    </w:p>
    <w:p w14:paraId="1C7702E2" w14:textId="77777777" w:rsidR="00000000" w:rsidRDefault="00903ADA">
      <w:pPr>
        <w:pStyle w:val="a0"/>
        <w:ind w:firstLine="0"/>
        <w:rPr>
          <w:rFonts w:hint="cs"/>
          <w:rtl/>
        </w:rPr>
      </w:pPr>
    </w:p>
    <w:p w14:paraId="1CB65745" w14:textId="77777777" w:rsidR="00000000" w:rsidRDefault="00903ADA">
      <w:pPr>
        <w:pStyle w:val="af1"/>
        <w:rPr>
          <w:rtl/>
        </w:rPr>
      </w:pPr>
      <w:r>
        <w:rPr>
          <w:rtl/>
        </w:rPr>
        <w:t>היו"ר אלי בן-מנחם:</w:t>
      </w:r>
    </w:p>
    <w:p w14:paraId="1A3EAA44" w14:textId="77777777" w:rsidR="00000000" w:rsidRDefault="00903ADA">
      <w:pPr>
        <w:pStyle w:val="a0"/>
        <w:rPr>
          <w:rtl/>
        </w:rPr>
      </w:pPr>
    </w:p>
    <w:p w14:paraId="7116AF05" w14:textId="77777777" w:rsidR="00000000" w:rsidRDefault="00903ADA">
      <w:pPr>
        <w:pStyle w:val="a0"/>
        <w:rPr>
          <w:rFonts w:hint="cs"/>
          <w:rtl/>
        </w:rPr>
      </w:pPr>
      <w:r>
        <w:rPr>
          <w:rFonts w:hint="cs"/>
          <w:rtl/>
        </w:rPr>
        <w:t xml:space="preserve">אני מאוד מבקש, כי אני עומד בזמנים, גם עם החברים שלי מכל הסיעות אני עושה אותו דבר, אז אנא ממך. </w:t>
      </w:r>
    </w:p>
    <w:p w14:paraId="0E453520" w14:textId="77777777" w:rsidR="00000000" w:rsidRDefault="00903ADA">
      <w:pPr>
        <w:pStyle w:val="a0"/>
        <w:ind w:firstLine="0"/>
        <w:rPr>
          <w:rFonts w:hint="cs"/>
          <w:rtl/>
        </w:rPr>
      </w:pPr>
    </w:p>
    <w:p w14:paraId="1013CC18" w14:textId="77777777" w:rsidR="00000000" w:rsidRDefault="00903ADA">
      <w:pPr>
        <w:pStyle w:val="-"/>
        <w:rPr>
          <w:rtl/>
        </w:rPr>
      </w:pPr>
      <w:bookmarkStart w:id="153" w:name="FS000000501T05_11_2003_13_09_27C"/>
      <w:bookmarkEnd w:id="153"/>
      <w:r>
        <w:rPr>
          <w:rtl/>
        </w:rPr>
        <w:t>יאיר פרץ (ש"ס):</w:t>
      </w:r>
    </w:p>
    <w:p w14:paraId="6289626C" w14:textId="77777777" w:rsidR="00000000" w:rsidRDefault="00903ADA">
      <w:pPr>
        <w:pStyle w:val="a0"/>
        <w:rPr>
          <w:rtl/>
        </w:rPr>
      </w:pPr>
    </w:p>
    <w:p w14:paraId="4B91C1CB" w14:textId="77777777" w:rsidR="00000000" w:rsidRDefault="00903ADA">
      <w:pPr>
        <w:pStyle w:val="a0"/>
        <w:rPr>
          <w:rFonts w:hint="cs"/>
          <w:rtl/>
        </w:rPr>
      </w:pPr>
      <w:r>
        <w:rPr>
          <w:rFonts w:hint="cs"/>
          <w:rtl/>
        </w:rPr>
        <w:t>אני אשתדל אדוני כב</w:t>
      </w:r>
      <w:r>
        <w:rPr>
          <w:rFonts w:hint="cs"/>
          <w:rtl/>
        </w:rPr>
        <w:t xml:space="preserve">ר לסיים, ממש עוד דקה. </w:t>
      </w:r>
    </w:p>
    <w:p w14:paraId="31C46C8D" w14:textId="77777777" w:rsidR="00000000" w:rsidRDefault="00903ADA">
      <w:pPr>
        <w:pStyle w:val="a0"/>
        <w:rPr>
          <w:rtl/>
        </w:rPr>
      </w:pPr>
    </w:p>
    <w:p w14:paraId="578534F6" w14:textId="77777777" w:rsidR="00000000" w:rsidRDefault="00903ADA">
      <w:pPr>
        <w:pStyle w:val="a0"/>
        <w:rPr>
          <w:rFonts w:hint="cs"/>
          <w:rtl/>
        </w:rPr>
      </w:pPr>
      <w:r>
        <w:rPr>
          <w:rFonts w:hint="cs"/>
          <w:rtl/>
        </w:rPr>
        <w:t xml:space="preserve">הדבר האחרון שאציין הוא ביטול מענקי הדיור הניתנים לזכאים הרוכשים דירות באזורים מועדפים והמרתם להלוואות. נקודות אלו שמניתי הן רק קצה המזלג של הגזירות הכלכליות שנחתו על השכבות החלשות. </w:t>
      </w:r>
    </w:p>
    <w:p w14:paraId="2C4DB61B" w14:textId="77777777" w:rsidR="00000000" w:rsidRDefault="00903ADA">
      <w:pPr>
        <w:pStyle w:val="a0"/>
        <w:rPr>
          <w:rFonts w:hint="cs"/>
          <w:rtl/>
        </w:rPr>
      </w:pPr>
    </w:p>
    <w:p w14:paraId="3C500380" w14:textId="77777777" w:rsidR="00000000" w:rsidRDefault="00903ADA">
      <w:pPr>
        <w:pStyle w:val="a0"/>
        <w:rPr>
          <w:rFonts w:hint="cs"/>
          <w:rtl/>
        </w:rPr>
      </w:pPr>
      <w:r>
        <w:rPr>
          <w:rFonts w:hint="cs"/>
          <w:rtl/>
        </w:rPr>
        <w:t>אדוני היושב-ראש - ובזה אסיים - על מנת שנוכל להתחי</w:t>
      </w:r>
      <w:r>
        <w:rPr>
          <w:rFonts w:hint="cs"/>
          <w:rtl/>
        </w:rPr>
        <w:t>ל לצאת מהמשבר, על הממשלה לנקוט צעדי חירום ראשוניים, ואמנה בפניכם רק את הצעדים הבסיסיים המתחייבים: יצירת מקומות עבודה באמצעות מעבר למסלול של צמיחה; צמצום מספר העובדים הזרים על-ידי הפחתת הכדאיות הכלכלית שבהעסקתם; אכיפת חוקי עבודה ומדיניות שכר שימריצו יציאה ל</w:t>
      </w:r>
      <w:r>
        <w:rPr>
          <w:rFonts w:hint="cs"/>
          <w:rtl/>
        </w:rPr>
        <w:t>עבודה; הגדלת ההשתתפות בכוח העבודה של גברים חרדים, נשים ערביות ובעלי השכלה נמוכה; הגדלת הנגישות של השכבות החלשות לשירותים חברתיים; מיסוי משמעותי יותר על רווחי ההון, ברוח המלצות ועדת בן-בסט; פיתוח תשתית של רכבות מהירות לקיצור המרחקים בין הפריפריה למרכז, והדב</w:t>
      </w:r>
      <w:r>
        <w:rPr>
          <w:rFonts w:hint="cs"/>
          <w:rtl/>
        </w:rPr>
        <w:t xml:space="preserve">ר האחרון והחשוב - הבטחת זכויות חברתיות באמצעות חקיקה, וחוקים ספציפיים בתחומי החינוך, הרווחה, הדיור, ובתחום החשוב ביותר שהממשלה הזאת בגדה בו, באחד הערכים החשובים ביותר שלנו כיהודים -  הבטחת קיום בכבוד של כל אזרח ואזרח במדינת ישראל. </w:t>
      </w:r>
    </w:p>
    <w:p w14:paraId="64A3093C" w14:textId="77777777" w:rsidR="00000000" w:rsidRDefault="00903ADA">
      <w:pPr>
        <w:pStyle w:val="a0"/>
        <w:rPr>
          <w:rFonts w:hint="cs"/>
          <w:rtl/>
        </w:rPr>
      </w:pPr>
    </w:p>
    <w:p w14:paraId="5DA6246D" w14:textId="77777777" w:rsidR="00000000" w:rsidRDefault="00903ADA">
      <w:pPr>
        <w:pStyle w:val="a0"/>
        <w:rPr>
          <w:rFonts w:hint="cs"/>
          <w:rtl/>
        </w:rPr>
      </w:pPr>
      <w:r>
        <w:rPr>
          <w:rFonts w:hint="cs"/>
          <w:rtl/>
        </w:rPr>
        <w:t>אדוני היושב-ראש, המדיני</w:t>
      </w:r>
      <w:r>
        <w:rPr>
          <w:rFonts w:hint="cs"/>
          <w:rtl/>
        </w:rPr>
        <w:t xml:space="preserve">ות החברתית של כל ממשלות ישראל נחלה כישלון מאחר שהטיפול שנעשה היה על בסיס של כיבוי שרפות ולא של טיפול שורש. אף ממשלה לא בנתה תוכנית מקצועית עם טיפול מעמיק, והסיבה היא פשוטה - צורכי עם ישראל מרובים והמשאבים דלים. </w:t>
      </w:r>
    </w:p>
    <w:p w14:paraId="49D05D70" w14:textId="77777777" w:rsidR="00000000" w:rsidRDefault="00903ADA">
      <w:pPr>
        <w:pStyle w:val="a0"/>
        <w:ind w:firstLine="0"/>
        <w:rPr>
          <w:rFonts w:hint="cs"/>
          <w:rtl/>
        </w:rPr>
      </w:pPr>
    </w:p>
    <w:p w14:paraId="599D647B" w14:textId="77777777" w:rsidR="00000000" w:rsidRDefault="00903ADA">
      <w:pPr>
        <w:pStyle w:val="a0"/>
        <w:ind w:firstLine="0"/>
        <w:rPr>
          <w:rFonts w:hint="cs"/>
          <w:rtl/>
        </w:rPr>
      </w:pPr>
      <w:r>
        <w:rPr>
          <w:rFonts w:hint="cs"/>
          <w:rtl/>
        </w:rPr>
        <w:tab/>
        <w:t>לכן, אדוני היושב-ראש, אני מבקש להמליץ בפני</w:t>
      </w:r>
      <w:r>
        <w:rPr>
          <w:rFonts w:hint="cs"/>
          <w:rtl/>
        </w:rPr>
        <w:t xml:space="preserve"> שר האוצר ושר הרווחה, אשר אמון על השכבות החלשות, שיקימו מועצה חברתית המורכבת מאנשי מקצוע. מועצה זו תבחן בצורה יסודית ומעמיקה את נושא המדיניות החברתית ותגיש תוכנית לפתרון הבעיות החברתיות. </w:t>
      </w:r>
    </w:p>
    <w:p w14:paraId="0624B7E0" w14:textId="77777777" w:rsidR="00000000" w:rsidRDefault="00903ADA">
      <w:pPr>
        <w:pStyle w:val="a0"/>
        <w:ind w:firstLine="0"/>
        <w:rPr>
          <w:rFonts w:hint="cs"/>
          <w:rtl/>
        </w:rPr>
      </w:pPr>
    </w:p>
    <w:p w14:paraId="49AEC326" w14:textId="77777777" w:rsidR="00000000" w:rsidRDefault="00903ADA">
      <w:pPr>
        <w:pStyle w:val="a0"/>
        <w:ind w:firstLine="0"/>
        <w:rPr>
          <w:rFonts w:hint="cs"/>
          <w:rtl/>
        </w:rPr>
      </w:pPr>
      <w:r>
        <w:rPr>
          <w:rFonts w:hint="cs"/>
          <w:rtl/>
        </w:rPr>
        <w:tab/>
        <w:t xml:space="preserve">אדוני היושב-ראש, לצערי הרב, במקום לטפל בבעיות הכלכליות והחברתיות, </w:t>
      </w:r>
      <w:r>
        <w:rPr>
          <w:rFonts w:hint="cs"/>
          <w:rtl/>
        </w:rPr>
        <w:t xml:space="preserve">ליצור מקומות עבודה, לפתח תשתיות ולהשקיע בחינוך, אנו עדים לפגיעה מתמשכת ומתמשכת ומתמשכת בשכבות החלשות, באנשים האלה שגורלם לא שפר עליהם. תודה רבה. </w:t>
      </w:r>
    </w:p>
    <w:p w14:paraId="50815A2D" w14:textId="77777777" w:rsidR="00000000" w:rsidRDefault="00903ADA">
      <w:pPr>
        <w:pStyle w:val="a0"/>
        <w:ind w:firstLine="0"/>
        <w:rPr>
          <w:rFonts w:hint="cs"/>
          <w:rtl/>
        </w:rPr>
      </w:pPr>
    </w:p>
    <w:p w14:paraId="0D6D543B" w14:textId="77777777" w:rsidR="00000000" w:rsidRDefault="00903ADA">
      <w:pPr>
        <w:pStyle w:val="af1"/>
        <w:rPr>
          <w:rtl/>
        </w:rPr>
      </w:pPr>
      <w:r>
        <w:rPr>
          <w:rtl/>
        </w:rPr>
        <w:t>היו"ר אלי בן-מנחם:</w:t>
      </w:r>
    </w:p>
    <w:p w14:paraId="364513C8" w14:textId="77777777" w:rsidR="00000000" w:rsidRDefault="00903ADA">
      <w:pPr>
        <w:pStyle w:val="a0"/>
        <w:rPr>
          <w:rtl/>
        </w:rPr>
      </w:pPr>
    </w:p>
    <w:p w14:paraId="1314A9EA" w14:textId="77777777" w:rsidR="00000000" w:rsidRDefault="00903ADA">
      <w:pPr>
        <w:pStyle w:val="a0"/>
        <w:rPr>
          <w:rFonts w:hint="cs"/>
          <w:rtl/>
        </w:rPr>
      </w:pPr>
      <w:r>
        <w:rPr>
          <w:rFonts w:hint="cs"/>
          <w:rtl/>
        </w:rPr>
        <w:t xml:space="preserve">תודה לחבר הכנסת יאיר פרץ. אני מזמין את חבר הכנסת מיכאל מלכיאור, ואחריו </w:t>
      </w:r>
      <w:r>
        <w:rPr>
          <w:rtl/>
        </w:rPr>
        <w:t>–</w:t>
      </w:r>
      <w:r>
        <w:rPr>
          <w:rFonts w:hint="cs"/>
          <w:rtl/>
        </w:rPr>
        <w:t xml:space="preserve"> חבר הכנסת אלי בן</w:t>
      </w:r>
      <w:r>
        <w:rPr>
          <w:rFonts w:hint="cs"/>
          <w:rtl/>
        </w:rPr>
        <w:t xml:space="preserve">-מנחם. </w:t>
      </w:r>
    </w:p>
    <w:p w14:paraId="1AC729B6" w14:textId="77777777" w:rsidR="00000000" w:rsidRDefault="00903ADA">
      <w:pPr>
        <w:pStyle w:val="a0"/>
        <w:rPr>
          <w:rFonts w:hint="cs"/>
          <w:rtl/>
        </w:rPr>
      </w:pPr>
    </w:p>
    <w:p w14:paraId="6597EB54" w14:textId="77777777" w:rsidR="00000000" w:rsidRDefault="00903ADA">
      <w:pPr>
        <w:pStyle w:val="a"/>
        <w:rPr>
          <w:rtl/>
        </w:rPr>
      </w:pPr>
      <w:bookmarkStart w:id="154" w:name="FS000000449T05_11_2003_12_40_15"/>
      <w:bookmarkStart w:id="155" w:name="_Toc61852269"/>
      <w:bookmarkEnd w:id="154"/>
      <w:r>
        <w:rPr>
          <w:rFonts w:hint="eastAsia"/>
          <w:rtl/>
        </w:rPr>
        <w:t>מיכאל</w:t>
      </w:r>
      <w:r>
        <w:rPr>
          <w:rtl/>
        </w:rPr>
        <w:t xml:space="preserve"> מלכיאור (העבודה-מימד):</w:t>
      </w:r>
      <w:bookmarkEnd w:id="155"/>
    </w:p>
    <w:p w14:paraId="102BE8E9" w14:textId="77777777" w:rsidR="00000000" w:rsidRDefault="00903ADA">
      <w:pPr>
        <w:pStyle w:val="a0"/>
        <w:rPr>
          <w:rFonts w:hint="cs"/>
          <w:rtl/>
        </w:rPr>
      </w:pPr>
    </w:p>
    <w:p w14:paraId="7F92DBA0" w14:textId="77777777" w:rsidR="00000000" w:rsidRDefault="00903ADA">
      <w:pPr>
        <w:pStyle w:val="a0"/>
        <w:rPr>
          <w:rFonts w:hint="cs"/>
          <w:rtl/>
        </w:rPr>
      </w:pPr>
      <w:r>
        <w:rPr>
          <w:rFonts w:hint="cs"/>
          <w:rtl/>
        </w:rPr>
        <w:t xml:space="preserve">כבוד היושב-ראש, רבותי חברי הכנסת, אני חס ושלום לא פקפקתי בדרך ניהולו של היושב-ראש, אלא רק רציתי שהיושב-ראש ינהל גם את הממשלה. </w:t>
      </w:r>
    </w:p>
    <w:p w14:paraId="4000970A" w14:textId="77777777" w:rsidR="00000000" w:rsidRDefault="00903ADA">
      <w:pPr>
        <w:pStyle w:val="a0"/>
        <w:rPr>
          <w:rFonts w:hint="cs"/>
          <w:rtl/>
        </w:rPr>
      </w:pPr>
    </w:p>
    <w:p w14:paraId="71AF35AB" w14:textId="77777777" w:rsidR="00000000" w:rsidRDefault="00903ADA">
      <w:pPr>
        <w:pStyle w:val="af1"/>
        <w:rPr>
          <w:rtl/>
        </w:rPr>
      </w:pPr>
      <w:r>
        <w:rPr>
          <w:rtl/>
        </w:rPr>
        <w:t>היו"ר אלי בן-מנחם:</w:t>
      </w:r>
    </w:p>
    <w:p w14:paraId="69AAD58F" w14:textId="77777777" w:rsidR="00000000" w:rsidRDefault="00903ADA">
      <w:pPr>
        <w:pStyle w:val="a0"/>
        <w:rPr>
          <w:rtl/>
        </w:rPr>
      </w:pPr>
    </w:p>
    <w:p w14:paraId="59CFB347" w14:textId="77777777" w:rsidR="00000000" w:rsidRDefault="00903ADA">
      <w:pPr>
        <w:pStyle w:val="a0"/>
        <w:rPr>
          <w:rFonts w:hint="cs"/>
          <w:rtl/>
        </w:rPr>
      </w:pPr>
      <w:r>
        <w:rPr>
          <w:rFonts w:hint="cs"/>
          <w:rtl/>
        </w:rPr>
        <w:t>חבר הכנסת גדעון עזרא. אני רואה אותו, הוא עומד בפתח. הוא יושב פה שעות.</w:t>
      </w:r>
      <w:r>
        <w:rPr>
          <w:rFonts w:hint="cs"/>
          <w:rtl/>
        </w:rPr>
        <w:t xml:space="preserve"> </w:t>
      </w:r>
    </w:p>
    <w:p w14:paraId="101D8CF4" w14:textId="77777777" w:rsidR="00000000" w:rsidRDefault="00903ADA">
      <w:pPr>
        <w:pStyle w:val="a0"/>
        <w:rPr>
          <w:rFonts w:hint="cs"/>
          <w:rtl/>
        </w:rPr>
      </w:pPr>
    </w:p>
    <w:p w14:paraId="58B51E2B" w14:textId="77777777" w:rsidR="00000000" w:rsidRDefault="00903ADA">
      <w:pPr>
        <w:pStyle w:val="-"/>
        <w:rPr>
          <w:rtl/>
        </w:rPr>
      </w:pPr>
      <w:bookmarkStart w:id="156" w:name="FS000000449T05_11_2003_12_40_58C"/>
      <w:bookmarkEnd w:id="156"/>
      <w:r>
        <w:rPr>
          <w:rtl/>
        </w:rPr>
        <w:t>מיכאל מלכיאור (העבודה-מימד):</w:t>
      </w:r>
    </w:p>
    <w:p w14:paraId="375333EF" w14:textId="77777777" w:rsidR="00000000" w:rsidRDefault="00903ADA">
      <w:pPr>
        <w:pStyle w:val="a0"/>
        <w:rPr>
          <w:rtl/>
        </w:rPr>
      </w:pPr>
    </w:p>
    <w:p w14:paraId="0DFC2946" w14:textId="77777777" w:rsidR="00000000" w:rsidRDefault="00903ADA">
      <w:pPr>
        <w:pStyle w:val="a0"/>
        <w:rPr>
          <w:rFonts w:hint="cs"/>
          <w:rtl/>
        </w:rPr>
      </w:pPr>
      <w:r>
        <w:rPr>
          <w:rFonts w:hint="cs"/>
          <w:rtl/>
        </w:rPr>
        <w:t>באמת הוא עושה עבודתו בנאמנות. חבל ששרים אחרים לא נמצאים. בכל זאת, זה דיון חשוב, דיון התקציב, אבל כמובן יש לעשות הרבה דברים בחיים. אני, כבוד היושב-ראש, חשבתי שראוי להקשיב לממשלה, כי אנחנו באופוזיציה, הרי זה מטיבו של דבר שאנח</w:t>
      </w:r>
      <w:r>
        <w:rPr>
          <w:rFonts w:hint="cs"/>
          <w:rtl/>
        </w:rPr>
        <w:t>נו באופוזיציה חייבים להתנגד לתקציב. אנחנו באמת חושבים שזה תקציב רע, ואנחנו לא מבינים איך לא רועדת היד שתצביע בעד תקציב כזה. אבל יכול להיות שאנחנו לא מבינים את כל החוכמה שיש לממשלה, כל ההבנה העמוקה שיש לממשלה. אולי לחברי הקואליציה יש כל מיני נתונים שאין לנו</w:t>
      </w:r>
      <w:r>
        <w:rPr>
          <w:rFonts w:hint="cs"/>
          <w:rtl/>
        </w:rPr>
        <w:t xml:space="preserve">. לכן החלטתי, בדברים של היום, לא לדבר על כל העוול שנעשה לאויבי העם הפנסיונרים, הילדים, העניים, הדתיים, הערבים, כל אויבי העם, אלא החלטתי להקשיב קצת למה שאומרים שרים. לא סתם שרים, שרים בכירים בממשלה, מה הם אומרים על התקציב הזה, ואולי מתוך זה ללמוד ולהחכים. </w:t>
      </w:r>
    </w:p>
    <w:p w14:paraId="1DC826EB" w14:textId="77777777" w:rsidR="00000000" w:rsidRDefault="00903ADA">
      <w:pPr>
        <w:pStyle w:val="a0"/>
        <w:rPr>
          <w:rtl/>
        </w:rPr>
      </w:pPr>
    </w:p>
    <w:p w14:paraId="2289B999" w14:textId="77777777" w:rsidR="00000000" w:rsidRDefault="00903ADA">
      <w:pPr>
        <w:pStyle w:val="a0"/>
        <w:rPr>
          <w:rtl/>
        </w:rPr>
      </w:pPr>
      <w:r>
        <w:rPr>
          <w:rFonts w:hint="cs"/>
          <w:rtl/>
        </w:rPr>
        <w:t>ברוך השם, יש היום אינטרנט ו-</w:t>
      </w:r>
      <w:r>
        <w:t>Yn</w:t>
      </w:r>
      <w:r>
        <w:rPr>
          <w:rFonts w:hint="cs"/>
        </w:rPr>
        <w:t>et</w:t>
      </w:r>
      <w:r>
        <w:rPr>
          <w:rFonts w:hint="cs"/>
          <w:rtl/>
        </w:rPr>
        <w:t xml:space="preserve">. הוצאתי כמה דברים של כמה מהשרים, ואפשר להקשיב להם היטב, ואני חושב שעל-פיהם צריכים אולי להחליט להצביע. שרים בכירים בממשלה, לא חס ושלום מישהו שהוא באופוזיציה. </w:t>
      </w:r>
    </w:p>
    <w:p w14:paraId="18A1ED37" w14:textId="77777777" w:rsidR="00000000" w:rsidRDefault="00903ADA">
      <w:pPr>
        <w:pStyle w:val="a0"/>
        <w:rPr>
          <w:rtl/>
        </w:rPr>
      </w:pPr>
    </w:p>
    <w:p w14:paraId="1716072A" w14:textId="77777777" w:rsidR="00000000" w:rsidRDefault="00903ADA">
      <w:pPr>
        <w:pStyle w:val="a0"/>
        <w:rPr>
          <w:rFonts w:hint="cs"/>
          <w:rtl/>
        </w:rPr>
      </w:pPr>
      <w:r>
        <w:rPr>
          <w:rFonts w:hint="cs"/>
          <w:rtl/>
        </w:rPr>
        <w:t>אומרת שרת החינוך, היא מדברת על הכנת התקציב, היא אומרת: זה תקציב</w:t>
      </w:r>
      <w:r>
        <w:rPr>
          <w:rFonts w:hint="cs"/>
          <w:rtl/>
        </w:rPr>
        <w:t xml:space="preserve"> "חאפ-לאפ". לא בדיוק מה ששמענו אתמול מהשרים במשרד האוצר. תקציב "חאפ-לאפ" - האוצר נותן שמות חדשים לתוכניות הכלכליות המתחלפות, ותמיד הוא מבטיח, שאם נקצץ השנה, בשנה הבאה תבוא צמיחה. האוצר כל הזמן מתקן את תחזיות הצמיחה של עצמו. שום תחזית לא הביאה צמיחה, לא נוצ</w:t>
      </w:r>
      <w:r>
        <w:rPr>
          <w:rFonts w:hint="cs"/>
          <w:rtl/>
        </w:rPr>
        <w:t>ר ולו מקום עבודה אחד, רק פיטורים, אבטלה וירידה בהכנסות המדינה. ככה אומרת שרה בכירה בממשלה, ככה היא מגדירה את זה. אני חושב שצריכים לשמוע לדבריה, שלפני האישור של התקציב, אם באמת רוצים לעשות מהפכות, צריך לעשותן בצורה רצינית.  אי-אפשר להתייחס לתקציב הזה אלא כא</w:t>
      </w:r>
      <w:r>
        <w:rPr>
          <w:rFonts w:hint="cs"/>
          <w:rtl/>
        </w:rPr>
        <w:t xml:space="preserve">ל חלטורה. </w:t>
      </w:r>
    </w:p>
    <w:p w14:paraId="431D81DE" w14:textId="77777777" w:rsidR="00000000" w:rsidRDefault="00903ADA">
      <w:pPr>
        <w:pStyle w:val="a0"/>
        <w:ind w:firstLine="0"/>
        <w:rPr>
          <w:rFonts w:hint="cs"/>
          <w:rtl/>
        </w:rPr>
      </w:pPr>
    </w:p>
    <w:p w14:paraId="5E0BF08C" w14:textId="77777777" w:rsidR="00000000" w:rsidRDefault="00903ADA">
      <w:pPr>
        <w:pStyle w:val="a0"/>
        <w:rPr>
          <w:rFonts w:hint="cs"/>
          <w:rtl/>
        </w:rPr>
      </w:pPr>
      <w:r>
        <w:rPr>
          <w:rFonts w:hint="cs"/>
          <w:rtl/>
        </w:rPr>
        <w:t>עכשיו, מה אנחנו אמורים לחשוב כששרה בכירה בממשלה מתבטאת כך, ואני חושב שהיא צודקת, ואולי צריכים לעשות מה שהיא אומרת. אבל נגיד ששרת החינוך אולי לא מבינה כל כך, היא כל כך עוסקת בחינוך, אז מה היא מבינה, אז אולי נשמע את שר הרווחה, מה הוא חושב על התקצ</w:t>
      </w:r>
      <w:r>
        <w:rPr>
          <w:rFonts w:hint="cs"/>
          <w:rtl/>
        </w:rPr>
        <w:t xml:space="preserve">יב הזה. בדברים העמוקים שהוא השמיע בוועדה שלי, הוועדה לזכויות הילד, הוא אמר: יש כאן קריאת תיגר על ערכים של סולידריות חברתית, של שותפות, של אחריות, של ערבות חברתית, וגישה אידיאולוגית המאמינה שראוי יותר שתהיה מדינת רווח של מעטים, גם אם זה יבוא על חשבון רווחת </w:t>
      </w:r>
      <w:r>
        <w:rPr>
          <w:rFonts w:hint="cs"/>
          <w:rtl/>
        </w:rPr>
        <w:t xml:space="preserve">הרבים. </w:t>
      </w:r>
    </w:p>
    <w:p w14:paraId="0B180EF8" w14:textId="77777777" w:rsidR="00000000" w:rsidRDefault="00903ADA">
      <w:pPr>
        <w:pStyle w:val="a0"/>
        <w:rPr>
          <w:rFonts w:hint="cs"/>
          <w:rtl/>
        </w:rPr>
      </w:pPr>
    </w:p>
    <w:p w14:paraId="3502E6FC" w14:textId="77777777" w:rsidR="00000000" w:rsidRDefault="00903ADA">
      <w:pPr>
        <w:pStyle w:val="a0"/>
        <w:rPr>
          <w:rFonts w:hint="cs"/>
          <w:rtl/>
        </w:rPr>
      </w:pPr>
      <w:r>
        <w:rPr>
          <w:rFonts w:hint="cs"/>
          <w:rtl/>
        </w:rPr>
        <w:t xml:space="preserve">כבוד השר, אתה שומע את הדברים? לא דברים של איזה אופוזיציונר, שרוצה ברעת הממשלה; בשר מבשרה של הממשלה. דברים מאוד מאוד קשים. הוא אומר: הפגיעה היא פגיעה מאוד מאוד מהותית, ואנחנו צריכים לעשות חשבון נפש כיצד אנחנו מגיבים על המצב. </w:t>
      </w:r>
    </w:p>
    <w:p w14:paraId="4B640F70" w14:textId="77777777" w:rsidR="00000000" w:rsidRDefault="00903ADA">
      <w:pPr>
        <w:pStyle w:val="a0"/>
        <w:rPr>
          <w:rFonts w:hint="cs"/>
          <w:rtl/>
        </w:rPr>
      </w:pPr>
    </w:p>
    <w:p w14:paraId="58B116E0" w14:textId="77777777" w:rsidR="00000000" w:rsidRDefault="00903ADA">
      <w:pPr>
        <w:pStyle w:val="a0"/>
        <w:rPr>
          <w:rFonts w:hint="cs"/>
          <w:rtl/>
        </w:rPr>
      </w:pPr>
      <w:r>
        <w:rPr>
          <w:rFonts w:hint="cs"/>
          <w:rtl/>
        </w:rPr>
        <w:t xml:space="preserve">כבוד השר, הייתי מבקש </w:t>
      </w:r>
      <w:r>
        <w:rPr>
          <w:rFonts w:hint="cs"/>
          <w:rtl/>
        </w:rPr>
        <w:t>ממך, תעביר לעמיתך את הדברים; דברים קשים ביותר שאומרים השרים. עכשיו, אפשר להגיד, ששרת החינוך, שר הרווחה, שר הבריאות, עוד שרים אחרים, הם  אולי גם קצת יפי-נפש, דואגים לדברים רכים, לרווחת הציבור,  לחינוך, לעתיד, דברים כאלה, אבל יש שרים שמבינים בכלכלה. שרי כלכל</w:t>
      </w:r>
      <w:r>
        <w:rPr>
          <w:rFonts w:hint="cs"/>
          <w:rtl/>
        </w:rPr>
        <w:t xml:space="preserve">ה  הם ודאי אומרים אחרת. </w:t>
      </w:r>
    </w:p>
    <w:p w14:paraId="1CC76B64" w14:textId="77777777" w:rsidR="00000000" w:rsidRDefault="00903ADA">
      <w:pPr>
        <w:pStyle w:val="a0"/>
        <w:rPr>
          <w:rFonts w:hint="cs"/>
          <w:rtl/>
        </w:rPr>
      </w:pPr>
    </w:p>
    <w:p w14:paraId="296F90E7" w14:textId="77777777" w:rsidR="00000000" w:rsidRDefault="00903ADA">
      <w:pPr>
        <w:pStyle w:val="af1"/>
        <w:rPr>
          <w:rtl/>
        </w:rPr>
      </w:pPr>
      <w:r>
        <w:rPr>
          <w:rtl/>
        </w:rPr>
        <w:t xml:space="preserve">היו"ר </w:t>
      </w:r>
      <w:r>
        <w:rPr>
          <w:rFonts w:hint="cs"/>
          <w:rtl/>
        </w:rPr>
        <w:t>אתי לבני</w:t>
      </w:r>
      <w:r>
        <w:rPr>
          <w:rtl/>
        </w:rPr>
        <w:t>:</w:t>
      </w:r>
    </w:p>
    <w:p w14:paraId="3816C2E3" w14:textId="77777777" w:rsidR="00000000" w:rsidRDefault="00903ADA">
      <w:pPr>
        <w:pStyle w:val="a0"/>
        <w:rPr>
          <w:rtl/>
        </w:rPr>
      </w:pPr>
    </w:p>
    <w:p w14:paraId="5C3F578E" w14:textId="77777777" w:rsidR="00000000" w:rsidRDefault="00903ADA">
      <w:pPr>
        <w:pStyle w:val="a0"/>
        <w:rPr>
          <w:rFonts w:hint="cs"/>
          <w:rtl/>
        </w:rPr>
      </w:pPr>
      <w:r>
        <w:rPr>
          <w:rFonts w:hint="cs"/>
          <w:rtl/>
        </w:rPr>
        <w:t xml:space="preserve">הזמן עבר. מספיק עם הציטוטים, לצערי. </w:t>
      </w:r>
    </w:p>
    <w:p w14:paraId="050EBB4E" w14:textId="77777777" w:rsidR="00000000" w:rsidRDefault="00903ADA">
      <w:pPr>
        <w:pStyle w:val="a0"/>
        <w:rPr>
          <w:rFonts w:hint="cs"/>
          <w:rtl/>
        </w:rPr>
      </w:pPr>
    </w:p>
    <w:p w14:paraId="21345536" w14:textId="77777777" w:rsidR="00000000" w:rsidRDefault="00903ADA">
      <w:pPr>
        <w:pStyle w:val="-"/>
        <w:rPr>
          <w:rtl/>
        </w:rPr>
      </w:pPr>
      <w:bookmarkStart w:id="157" w:name="FS000000449T05_11_2003_12_54_55C"/>
      <w:bookmarkEnd w:id="157"/>
      <w:r>
        <w:rPr>
          <w:rtl/>
        </w:rPr>
        <w:t>מיכאל מלכיאור (העבודה-מימד):</w:t>
      </w:r>
    </w:p>
    <w:p w14:paraId="6FB5C318" w14:textId="77777777" w:rsidR="00000000" w:rsidRDefault="00903ADA">
      <w:pPr>
        <w:pStyle w:val="a0"/>
        <w:rPr>
          <w:rtl/>
        </w:rPr>
      </w:pPr>
    </w:p>
    <w:p w14:paraId="2B0A5EB0" w14:textId="77777777" w:rsidR="00000000" w:rsidRDefault="00903ADA">
      <w:pPr>
        <w:pStyle w:val="a0"/>
        <w:rPr>
          <w:rFonts w:hint="cs"/>
          <w:rtl/>
        </w:rPr>
      </w:pPr>
      <w:r>
        <w:rPr>
          <w:rFonts w:hint="cs"/>
          <w:rtl/>
        </w:rPr>
        <w:t xml:space="preserve">אחרון, כי אי-אפשר בלי לשמוע את ממלא-מקום ראש הממשלה. </w:t>
      </w:r>
    </w:p>
    <w:p w14:paraId="47DF603A" w14:textId="77777777" w:rsidR="00000000" w:rsidRDefault="00903ADA">
      <w:pPr>
        <w:pStyle w:val="a0"/>
        <w:rPr>
          <w:rFonts w:hint="cs"/>
          <w:rtl/>
        </w:rPr>
      </w:pPr>
    </w:p>
    <w:p w14:paraId="5F7B6630" w14:textId="77777777" w:rsidR="00000000" w:rsidRDefault="00903ADA">
      <w:pPr>
        <w:pStyle w:val="af1"/>
        <w:rPr>
          <w:rtl/>
        </w:rPr>
      </w:pPr>
    </w:p>
    <w:p w14:paraId="1C0C2677" w14:textId="77777777" w:rsidR="00000000" w:rsidRDefault="00903ADA">
      <w:pPr>
        <w:pStyle w:val="af1"/>
        <w:rPr>
          <w:rtl/>
        </w:rPr>
      </w:pPr>
      <w:r>
        <w:rPr>
          <w:rtl/>
        </w:rPr>
        <w:t xml:space="preserve">היו"ר </w:t>
      </w:r>
      <w:r>
        <w:rPr>
          <w:rFonts w:hint="cs"/>
          <w:rtl/>
        </w:rPr>
        <w:t>אתי לבני</w:t>
      </w:r>
      <w:r>
        <w:rPr>
          <w:rtl/>
        </w:rPr>
        <w:t>:</w:t>
      </w:r>
    </w:p>
    <w:p w14:paraId="192C73B5" w14:textId="77777777" w:rsidR="00000000" w:rsidRDefault="00903ADA">
      <w:pPr>
        <w:pStyle w:val="a0"/>
        <w:rPr>
          <w:rtl/>
        </w:rPr>
      </w:pPr>
    </w:p>
    <w:p w14:paraId="595F9D60" w14:textId="77777777" w:rsidR="00000000" w:rsidRDefault="00903ADA">
      <w:pPr>
        <w:pStyle w:val="a0"/>
        <w:rPr>
          <w:rFonts w:hint="cs"/>
          <w:rtl/>
        </w:rPr>
      </w:pPr>
      <w:r>
        <w:rPr>
          <w:rFonts w:hint="cs"/>
          <w:rtl/>
        </w:rPr>
        <w:t xml:space="preserve">אני חושבת שאפשר. </w:t>
      </w:r>
    </w:p>
    <w:p w14:paraId="442555AC" w14:textId="77777777" w:rsidR="00000000" w:rsidRDefault="00903ADA">
      <w:pPr>
        <w:pStyle w:val="a0"/>
        <w:rPr>
          <w:rFonts w:hint="cs"/>
          <w:rtl/>
        </w:rPr>
      </w:pPr>
    </w:p>
    <w:p w14:paraId="6754939B" w14:textId="77777777" w:rsidR="00000000" w:rsidRDefault="00903ADA">
      <w:pPr>
        <w:pStyle w:val="-"/>
        <w:rPr>
          <w:rtl/>
        </w:rPr>
      </w:pPr>
      <w:bookmarkStart w:id="158" w:name="FS000000449T05_11_2003_12_55_26C"/>
      <w:bookmarkEnd w:id="158"/>
      <w:r>
        <w:rPr>
          <w:rtl/>
        </w:rPr>
        <w:t>מיכאל מלכיאור (העבודה-מימד):</w:t>
      </w:r>
    </w:p>
    <w:p w14:paraId="32AF7F45" w14:textId="77777777" w:rsidR="00000000" w:rsidRDefault="00903ADA">
      <w:pPr>
        <w:pStyle w:val="a0"/>
        <w:rPr>
          <w:rtl/>
        </w:rPr>
      </w:pPr>
    </w:p>
    <w:p w14:paraId="11B24B5E" w14:textId="77777777" w:rsidR="00000000" w:rsidRDefault="00903ADA">
      <w:pPr>
        <w:pStyle w:val="a0"/>
        <w:rPr>
          <w:rFonts w:hint="cs"/>
          <w:rtl/>
        </w:rPr>
      </w:pPr>
      <w:r>
        <w:rPr>
          <w:rFonts w:hint="cs"/>
          <w:rtl/>
        </w:rPr>
        <w:t>זה לא יהיה הוגן. הציטוט</w:t>
      </w:r>
      <w:r>
        <w:rPr>
          <w:rFonts w:hint="cs"/>
          <w:rtl/>
        </w:rPr>
        <w:t xml:space="preserve"> פה. בואו נשמע מה הוא אומר על התוכנית הכלכלית. הוא אומר: התוכנית הכלכלית של האוצר ל-2004 - מגדיר השר אולמרט, הכול ציטוטים ישירים, כמובן - צניחה במקום צמיחה. בתוכנית זו אין מענה ובשורה בתחומים החשובים ביותר למשק הישראלי, הצמיחה והתעסוקה. בתוכנית יש אוסף של </w:t>
      </w:r>
      <w:r>
        <w:rPr>
          <w:rFonts w:hint="cs"/>
          <w:rtl/>
        </w:rPr>
        <w:t>רעיונות ותערובת מגוונת של הצעות ישנות שהוצאו ממגירות אגף התקציבים, שהקשר ביניהם לבין צמיחה עכשווית הוא מקרי בהחלט. עם כל הכבוד לרפורמות מבניות, אין ביכולתן של אלו לייצר צמיחה עכשווית ולתת תשובה אמיתית לשנים 2004 ו-2005, הקריטיות כל כך למשק ולחברה הישראלית.</w:t>
      </w:r>
      <w:r>
        <w:rPr>
          <w:rFonts w:hint="cs"/>
          <w:rtl/>
        </w:rPr>
        <w:t xml:space="preserve"> </w:t>
      </w:r>
    </w:p>
    <w:p w14:paraId="00020BB3" w14:textId="77777777" w:rsidR="00000000" w:rsidRDefault="00903ADA">
      <w:pPr>
        <w:pStyle w:val="a0"/>
        <w:rPr>
          <w:rFonts w:hint="cs"/>
          <w:rtl/>
        </w:rPr>
      </w:pPr>
    </w:p>
    <w:p w14:paraId="69878E7E" w14:textId="77777777" w:rsidR="00000000" w:rsidRDefault="00903ADA">
      <w:pPr>
        <w:pStyle w:val="a0"/>
        <w:rPr>
          <w:rFonts w:hint="cs"/>
          <w:rtl/>
        </w:rPr>
      </w:pPr>
      <w:r>
        <w:rPr>
          <w:rFonts w:hint="cs"/>
          <w:rtl/>
        </w:rPr>
        <w:t>אני חושב, כבוד היושבת-ראש, שהדברים מדברים בעד עצמם. ואני חושב שצריך להקשיב היטב למה שאומרים שרי הממשלה על התקציב שהם מכינים היום לעם ישראל.</w:t>
      </w:r>
    </w:p>
    <w:p w14:paraId="10726805" w14:textId="77777777" w:rsidR="00000000" w:rsidRDefault="00903ADA">
      <w:pPr>
        <w:pStyle w:val="a0"/>
        <w:rPr>
          <w:rFonts w:hint="cs"/>
          <w:rtl/>
        </w:rPr>
      </w:pPr>
    </w:p>
    <w:p w14:paraId="100D4CE7" w14:textId="77777777" w:rsidR="00000000" w:rsidRDefault="00903ADA">
      <w:pPr>
        <w:pStyle w:val="af1"/>
        <w:rPr>
          <w:rtl/>
        </w:rPr>
      </w:pPr>
      <w:r>
        <w:rPr>
          <w:rtl/>
        </w:rPr>
        <w:t xml:space="preserve">היו"ר </w:t>
      </w:r>
      <w:r>
        <w:rPr>
          <w:rFonts w:hint="cs"/>
          <w:rtl/>
        </w:rPr>
        <w:t>אתי לבני</w:t>
      </w:r>
      <w:r>
        <w:rPr>
          <w:rtl/>
        </w:rPr>
        <w:t>:</w:t>
      </w:r>
    </w:p>
    <w:p w14:paraId="694BFF86" w14:textId="77777777" w:rsidR="00000000" w:rsidRDefault="00903ADA">
      <w:pPr>
        <w:pStyle w:val="a0"/>
        <w:rPr>
          <w:rtl/>
        </w:rPr>
      </w:pPr>
    </w:p>
    <w:p w14:paraId="2396AE12" w14:textId="77777777" w:rsidR="00000000" w:rsidRDefault="00903ADA">
      <w:pPr>
        <w:pStyle w:val="a0"/>
        <w:rPr>
          <w:rFonts w:hint="cs"/>
          <w:rtl/>
        </w:rPr>
      </w:pPr>
      <w:r>
        <w:rPr>
          <w:rFonts w:hint="cs"/>
          <w:rtl/>
        </w:rPr>
        <w:t>תודה רבה. סגן יושב-ראש הכנסת, חבר הכנסת אלי בן-מנחם.</w:t>
      </w:r>
    </w:p>
    <w:p w14:paraId="66A09BB7" w14:textId="77777777" w:rsidR="00000000" w:rsidRDefault="00903ADA">
      <w:pPr>
        <w:pStyle w:val="a0"/>
        <w:rPr>
          <w:rFonts w:hint="cs"/>
          <w:rtl/>
        </w:rPr>
      </w:pPr>
    </w:p>
    <w:p w14:paraId="3A8297A5" w14:textId="77777777" w:rsidR="00000000" w:rsidRDefault="00903ADA">
      <w:pPr>
        <w:pStyle w:val="a"/>
        <w:rPr>
          <w:rtl/>
        </w:rPr>
      </w:pPr>
      <w:bookmarkStart w:id="159" w:name="FS000000437T05_11_2003_12_58_56"/>
      <w:bookmarkStart w:id="160" w:name="_Toc61852270"/>
      <w:bookmarkEnd w:id="159"/>
      <w:r>
        <w:rPr>
          <w:rFonts w:hint="eastAsia"/>
          <w:rtl/>
        </w:rPr>
        <w:t>אלי</w:t>
      </w:r>
      <w:r>
        <w:rPr>
          <w:rtl/>
        </w:rPr>
        <w:t xml:space="preserve"> בן-מנחם (העבודה-מימד):</w:t>
      </w:r>
      <w:bookmarkEnd w:id="160"/>
    </w:p>
    <w:p w14:paraId="3F005874" w14:textId="77777777" w:rsidR="00000000" w:rsidRDefault="00903ADA">
      <w:pPr>
        <w:pStyle w:val="a0"/>
        <w:rPr>
          <w:rFonts w:hint="cs"/>
          <w:rtl/>
        </w:rPr>
      </w:pPr>
    </w:p>
    <w:p w14:paraId="0B4E26DF" w14:textId="77777777" w:rsidR="00000000" w:rsidRDefault="00903ADA">
      <w:pPr>
        <w:pStyle w:val="a0"/>
        <w:rPr>
          <w:rFonts w:hint="cs"/>
          <w:rtl/>
        </w:rPr>
      </w:pPr>
      <w:r>
        <w:rPr>
          <w:rFonts w:hint="cs"/>
          <w:rtl/>
        </w:rPr>
        <w:t>גברתי היושבת-</w:t>
      </w:r>
      <w:r>
        <w:rPr>
          <w:rFonts w:hint="cs"/>
          <w:rtl/>
        </w:rPr>
        <w:t>ראש, ידידי השר, חברי הכנסת, חבל שביבי לא הקשיב בשבוע שעבר לחדשות. אם היה מקשיב, היה יכול לשמוע את בכירי כלכלני ארצות-הברית נדהמים מגובה הצמיחה במדינה בשנה שעברה, שעבר את ה-7%, קצב צמיחה שהם רק חלמו עליו בשנה שעברה. באמת מעניין איך הצליח ממשל בוש להגיע לקצב</w:t>
      </w:r>
      <w:r>
        <w:rPr>
          <w:rFonts w:hint="cs"/>
          <w:rtl/>
        </w:rPr>
        <w:t xml:space="preserve"> צמיחה שכזה בשנה כל כך קשה לאמריקנים. ביבי אולי לא יאמין, אבל התשובה היא פשוטה, גברתי היושבת-ראש. הצמיחה בארצות-הברית לא גדלה בזכות קיצוצי שכר, כפי שנעשה כאן אצלנו, לצערי, או פיטורי עובדים, או פגיעה בפנסיות, או הפרטת חברות, התעללות בקבוצות החלשות בחברה. הצ</w:t>
      </w:r>
      <w:r>
        <w:rPr>
          <w:rFonts w:hint="cs"/>
          <w:rtl/>
        </w:rPr>
        <w:t xml:space="preserve">מיחה נסקה רק בזכות דבר אחד, העלאת משכורות העובדים. רוב אזרחי ארצות-הברית פשוט הרוויחו יותר אחרי שהחליטו על העלאת משכורות לעובדים, ולכן בזבזו יותר והמשק צמח. </w:t>
      </w:r>
    </w:p>
    <w:p w14:paraId="5035EC7D" w14:textId="77777777" w:rsidR="00000000" w:rsidRDefault="00903ADA">
      <w:pPr>
        <w:pStyle w:val="a0"/>
        <w:rPr>
          <w:rFonts w:hint="cs"/>
          <w:rtl/>
        </w:rPr>
      </w:pPr>
    </w:p>
    <w:p w14:paraId="3FBE4915" w14:textId="77777777" w:rsidR="00000000" w:rsidRDefault="00903ADA">
      <w:pPr>
        <w:pStyle w:val="a0"/>
        <w:rPr>
          <w:rFonts w:hint="cs"/>
          <w:rtl/>
        </w:rPr>
      </w:pPr>
      <w:r>
        <w:rPr>
          <w:rFonts w:hint="cs"/>
          <w:rtl/>
        </w:rPr>
        <w:t>מי שחושב שפגיעה בעובדים תועיל למשק, הוא טועה ומטעה את הציבור בשם האינטרסים של בעלי ההון, העשירים.</w:t>
      </w:r>
      <w:r>
        <w:rPr>
          <w:rFonts w:hint="cs"/>
          <w:rtl/>
        </w:rPr>
        <w:t xml:space="preserve"> העשירים לא מביאים לצמיחה. את רוב מוצריהם הם צורכים בחוץ-לארץ. הקטנת שכר לא מביאה לצמיחה. שיפסיקו לאיים עלינו כל מיני בעלי מפעלים שהם יסגרו את המפעל אם העובדים ישתכרו יותר מ-2,000 שקל בחודש. העובדים הם אלו שמביאים לצמיחה, וכשיש להם יותר כסף הם מבזבזים יותר</w:t>
      </w:r>
      <w:r>
        <w:rPr>
          <w:rFonts w:hint="cs"/>
          <w:rtl/>
        </w:rPr>
        <w:t xml:space="preserve"> והכלכלה צומחת ופורחת. </w:t>
      </w:r>
    </w:p>
    <w:p w14:paraId="02068406" w14:textId="77777777" w:rsidR="00000000" w:rsidRDefault="00903ADA">
      <w:pPr>
        <w:pStyle w:val="a0"/>
        <w:rPr>
          <w:rFonts w:hint="cs"/>
          <w:rtl/>
        </w:rPr>
      </w:pPr>
    </w:p>
    <w:p w14:paraId="4F03820A" w14:textId="77777777" w:rsidR="00000000" w:rsidRDefault="00903ADA">
      <w:pPr>
        <w:pStyle w:val="a0"/>
        <w:rPr>
          <w:rFonts w:hint="cs"/>
          <w:rtl/>
        </w:rPr>
      </w:pPr>
      <w:r>
        <w:rPr>
          <w:rFonts w:hint="cs"/>
          <w:rtl/>
        </w:rPr>
        <w:t xml:space="preserve">אני שמעתי השבוע אפילו את ויקי קנפו, שהתקבלה לעבודה במפעל נרות במצפה-רמון, מתראיינת על השביתה. אם קנפו לא מבינה שזכויות העובדים זה גם שכרם, זה גם זכויות חברתיות, זה גם היא, זה רק אומר שמערכת השקרים והמניפולציות של האוצר עובדת וביבי </w:t>
      </w:r>
      <w:r>
        <w:rPr>
          <w:rFonts w:hint="cs"/>
          <w:rtl/>
        </w:rPr>
        <w:t>מצליח לשסות את החלשים אלה באלה. עכשיו, ביבי, במקום לפעול למען העשירים וליצור הפרד ומשול, אולי כדאי שתמשוך את חוק ההסדרים ותקציב המדינה, ותלך לתקן אותם מהר, כדי שהמשק יספיק לצמוח בשנה הבאה.</w:t>
      </w:r>
    </w:p>
    <w:p w14:paraId="54A0ABC0" w14:textId="77777777" w:rsidR="00000000" w:rsidRDefault="00903ADA">
      <w:pPr>
        <w:pStyle w:val="a0"/>
        <w:rPr>
          <w:rFonts w:hint="cs"/>
          <w:rtl/>
        </w:rPr>
      </w:pPr>
    </w:p>
    <w:p w14:paraId="32E9C7BB" w14:textId="77777777" w:rsidR="00000000" w:rsidRDefault="00903ADA">
      <w:pPr>
        <w:pStyle w:val="a0"/>
        <w:ind w:firstLine="0"/>
        <w:rPr>
          <w:rFonts w:hint="cs"/>
          <w:rtl/>
        </w:rPr>
      </w:pPr>
      <w:bookmarkStart w:id="161" w:name="FS000000437T05_11_2003_14_06_38C"/>
      <w:bookmarkEnd w:id="161"/>
      <w:r>
        <w:rPr>
          <w:rFonts w:hint="cs"/>
          <w:b/>
          <w:bCs/>
          <w:rtl/>
        </w:rPr>
        <w:tab/>
      </w:r>
      <w:r>
        <w:rPr>
          <w:rFonts w:hint="cs"/>
          <w:rtl/>
        </w:rPr>
        <w:t>רבותי, זוהי השנה השנייה ברציפות שאזרחי ישראל סופגים תקציב איום ונ</w:t>
      </w:r>
      <w:r>
        <w:rPr>
          <w:rFonts w:hint="cs"/>
          <w:rtl/>
        </w:rPr>
        <w:t>ורא, שמאיים למוטט כל מה שנבנה במדינה הזאת מאז הקמתה. מערכת החינוך קורסת, מערכת הרווחה קורסת, מערכת יחסי העבודה הגיעה לשפל שלא היה כמותו, שלא לדבר על רמיסת כל סיכוי לתהליך מדיני שיחיה את המשק.</w:t>
      </w:r>
    </w:p>
    <w:p w14:paraId="4DA028C0" w14:textId="77777777" w:rsidR="00000000" w:rsidRDefault="00903ADA">
      <w:pPr>
        <w:pStyle w:val="a0"/>
        <w:ind w:firstLine="0"/>
        <w:rPr>
          <w:rFonts w:hint="cs"/>
          <w:rtl/>
        </w:rPr>
      </w:pPr>
    </w:p>
    <w:p w14:paraId="14482319" w14:textId="77777777" w:rsidR="00000000" w:rsidRDefault="00903ADA">
      <w:pPr>
        <w:pStyle w:val="a0"/>
        <w:ind w:firstLine="0"/>
        <w:rPr>
          <w:rFonts w:hint="cs"/>
          <w:rtl/>
        </w:rPr>
      </w:pPr>
      <w:r>
        <w:rPr>
          <w:rFonts w:hint="cs"/>
          <w:rtl/>
        </w:rPr>
        <w:tab/>
        <w:t>הממשל הקפיטליסטי הקיצוני הזה פוגע בכל אבן יסוד שעליה מושתתת מד</w:t>
      </w:r>
      <w:r>
        <w:rPr>
          <w:rFonts w:hint="cs"/>
          <w:rtl/>
        </w:rPr>
        <w:t>ינת ישראל, וכל זה במסווה של אין כסף, כאשר המטרה היחידה היא להעשיר את העשירים. אם אין כסף, מאיפה נמצאים המיליונים להתנחלויות? רק לפני שבועיים הועברו שוב מאות מיליונים להתנחלויות - ואני לא נגד ההתנחלויות, אבל הכספים האלה הועברו, ברור, על חשבונן של השכבות החל</w:t>
      </w:r>
      <w:r>
        <w:rPr>
          <w:rFonts w:hint="cs"/>
          <w:rtl/>
        </w:rPr>
        <w:t xml:space="preserve">שות, הפנסיונרים, הילדים הרעבים ללחם, המשפחות החד-הוריות, כל השכבות החלשות מערי הפיתוח והשכונות, שבדרך כלל רובן המכריע מצביעות לליכוד ולא למפלגות השמאל. </w:t>
      </w:r>
    </w:p>
    <w:p w14:paraId="2E77254A" w14:textId="77777777" w:rsidR="00000000" w:rsidRDefault="00903ADA">
      <w:pPr>
        <w:pStyle w:val="a0"/>
        <w:ind w:firstLine="0"/>
        <w:rPr>
          <w:rFonts w:hint="cs"/>
          <w:rtl/>
        </w:rPr>
      </w:pPr>
    </w:p>
    <w:p w14:paraId="2BDE4BFF" w14:textId="77777777" w:rsidR="00000000" w:rsidRDefault="00903ADA">
      <w:pPr>
        <w:pStyle w:val="a0"/>
        <w:ind w:firstLine="0"/>
        <w:rPr>
          <w:rFonts w:hint="cs"/>
          <w:rtl/>
        </w:rPr>
      </w:pPr>
      <w:r>
        <w:rPr>
          <w:rFonts w:hint="cs"/>
          <w:rtl/>
        </w:rPr>
        <w:tab/>
        <w:t xml:space="preserve">מה זה חוק ההסדרים אם לא פגיעה, הפגיעה הקשה ביותר בתהליך הדמוקרטי. לוקחים כמה חוקים, שבינם לבין תקציב </w:t>
      </w:r>
      <w:r>
        <w:rPr>
          <w:rFonts w:hint="cs"/>
          <w:rtl/>
        </w:rPr>
        <w:t xml:space="preserve">המדינה אין שום דבר, ומכניסים אותם להליך חקיקה מהיר. מעולם לא ראיתי שמכניסים לחוק ההסדרים חוק שעוזר לחלשים ולא פוגע בהם. </w:t>
      </w:r>
    </w:p>
    <w:p w14:paraId="0A162D63" w14:textId="77777777" w:rsidR="00000000" w:rsidRDefault="00903ADA">
      <w:pPr>
        <w:pStyle w:val="a0"/>
        <w:ind w:firstLine="0"/>
        <w:rPr>
          <w:rFonts w:hint="cs"/>
          <w:rtl/>
        </w:rPr>
      </w:pPr>
    </w:p>
    <w:p w14:paraId="0FD7E7D7" w14:textId="77777777" w:rsidR="00000000" w:rsidRDefault="00903ADA">
      <w:pPr>
        <w:pStyle w:val="a0"/>
        <w:ind w:firstLine="0"/>
        <w:rPr>
          <w:rFonts w:hint="cs"/>
          <w:rtl/>
        </w:rPr>
      </w:pPr>
      <w:r>
        <w:rPr>
          <w:rFonts w:hint="cs"/>
          <w:rtl/>
        </w:rPr>
        <w:tab/>
        <w:t>עכשיו אני אומר לכם למה אני כל כך תומך במאבקה של ההסתדרות נגד הליכי החקיקה האלו. ההסתדרות היא הגוף בעל יכולת המחאה וההפגנה האפקטיבית ה</w:t>
      </w:r>
      <w:r>
        <w:rPr>
          <w:rFonts w:hint="cs"/>
          <w:rtl/>
        </w:rPr>
        <w:t xml:space="preserve">אחרון שנותר. ההסתדרות בעצם צועקת לא רק על הפגיעה בעובדים, היא צריכה לזעוק גם על רמיסת החלשים שהתישו אותם והחלישו אותם, ורק לה הכוח להקים קול  זעקה שכולם ישמעו אותה. </w:t>
      </w:r>
    </w:p>
    <w:p w14:paraId="68E5D169" w14:textId="77777777" w:rsidR="00000000" w:rsidRDefault="00903ADA">
      <w:pPr>
        <w:pStyle w:val="a0"/>
        <w:ind w:firstLine="0"/>
        <w:rPr>
          <w:rFonts w:hint="cs"/>
          <w:rtl/>
        </w:rPr>
      </w:pPr>
    </w:p>
    <w:p w14:paraId="539F8CB9" w14:textId="77777777" w:rsidR="00000000" w:rsidRDefault="00903ADA">
      <w:pPr>
        <w:pStyle w:val="a0"/>
        <w:ind w:firstLine="0"/>
        <w:rPr>
          <w:rFonts w:hint="cs"/>
          <w:rtl/>
        </w:rPr>
      </w:pPr>
      <w:r>
        <w:rPr>
          <w:rFonts w:hint="cs"/>
          <w:rtl/>
        </w:rPr>
        <w:tab/>
        <w:t xml:space="preserve">אבל, הממשלה היתה הפעם משוכללת ומתוחכמת. לא די בזה שהיא מנסה להעביר בהליכי חקיקה מקוצרים </w:t>
      </w:r>
      <w:r>
        <w:rPr>
          <w:rFonts w:hint="cs"/>
          <w:rtl/>
        </w:rPr>
        <w:t>בחוק ההסדרים פגיעה קיצונית במערכת יחסי העבודה בישראל, היא גם איימה בגלוי על בית-הדין לעבודה, בפירוקו. וזו הפעם הראשונה שבית-הדין לעבודה - לצערי, ואני אומר את זה כיושב-ראש ועד עובדים ב"אל על" הרבה מאוד שנים - זו הפעם הראשונה שהם התקפלו. כשחרב הפירוק מונפת ע</w:t>
      </w:r>
      <w:r>
        <w:rPr>
          <w:rFonts w:hint="cs"/>
          <w:rtl/>
        </w:rPr>
        <w:t>ל צוואר בית-הדין לעבודה, אין פלא שהוא מתקפל, ולראשונה קוצב את זמנה של שביתה לגיטימית וחשובה בישראל, ומקבל לצערי את עמדת הממשלה.</w:t>
      </w:r>
    </w:p>
    <w:p w14:paraId="2AE67E68" w14:textId="77777777" w:rsidR="00000000" w:rsidRDefault="00903ADA">
      <w:pPr>
        <w:pStyle w:val="a0"/>
        <w:ind w:firstLine="0"/>
        <w:rPr>
          <w:rFonts w:hint="cs"/>
          <w:rtl/>
        </w:rPr>
      </w:pPr>
    </w:p>
    <w:p w14:paraId="678C3684" w14:textId="77777777" w:rsidR="00000000" w:rsidRDefault="00903ADA">
      <w:pPr>
        <w:pStyle w:val="a0"/>
        <w:ind w:firstLine="0"/>
        <w:rPr>
          <w:rFonts w:hint="cs"/>
          <w:rtl/>
        </w:rPr>
      </w:pPr>
      <w:r>
        <w:rPr>
          <w:rFonts w:hint="cs"/>
          <w:rtl/>
        </w:rPr>
        <w:tab/>
        <w:t>ההחלטה הזאת היא פגיעה אמיתית בארגון המקצועי היחיד שמסוגל להפעיל כוח ולהילחם בגזירות הממשלה. בלי ההסתדרות, אנו הופכים את המדינה</w:t>
      </w:r>
      <w:r>
        <w:rPr>
          <w:rFonts w:hint="cs"/>
          <w:rtl/>
        </w:rPr>
        <w:t xml:space="preserve"> לשוק עבדים אחד גדול. </w:t>
      </w:r>
    </w:p>
    <w:p w14:paraId="091464E3" w14:textId="77777777" w:rsidR="00000000" w:rsidRDefault="00903ADA">
      <w:pPr>
        <w:pStyle w:val="a0"/>
        <w:ind w:firstLine="0"/>
        <w:rPr>
          <w:rFonts w:hint="cs"/>
          <w:rtl/>
        </w:rPr>
      </w:pPr>
    </w:p>
    <w:p w14:paraId="6E6F0066" w14:textId="77777777" w:rsidR="00000000" w:rsidRDefault="00903ADA">
      <w:pPr>
        <w:pStyle w:val="a0"/>
        <w:ind w:firstLine="0"/>
        <w:rPr>
          <w:rFonts w:hint="cs"/>
          <w:rtl/>
        </w:rPr>
      </w:pPr>
      <w:r>
        <w:rPr>
          <w:rFonts w:hint="cs"/>
          <w:rtl/>
        </w:rPr>
        <w:tab/>
        <w:t>אני יודע את דעתך, חבר הכנסת רוני בר-און, אבל אני באתי מהעובדים, וכשאין ועדי עובדים ואין ארגון עובדים, כשאין הסכמים ביניהם - הסכמים לטווח ארוך - וכשבאה ממשלה ומנצלת רוב במליאה, פוגעת בחוקים שעבדו עליהם עשרות שנים - ויושבת-ראש הישיבה</w:t>
      </w:r>
      <w:r>
        <w:rPr>
          <w:rFonts w:hint="cs"/>
          <w:rtl/>
        </w:rPr>
        <w:t xml:space="preserve"> יודעת למה אני מתכוון - אז אנחנו נאבד כל שליטה במדינה הזאת, כי מחר-מחרתיים יקום גוף חזק, ענק, ויעשה מה שהוא רוצה כי הוא לא יאמין לאף אחד, לא להסתדרות, לא לאיגודים המקצועיים ולא לממשלה. יש בזה - - -</w:t>
      </w:r>
    </w:p>
    <w:p w14:paraId="336F4224" w14:textId="77777777" w:rsidR="00000000" w:rsidRDefault="00903ADA">
      <w:pPr>
        <w:pStyle w:val="af0"/>
        <w:rPr>
          <w:rtl/>
        </w:rPr>
      </w:pPr>
      <w:r>
        <w:rPr>
          <w:rtl/>
        </w:rPr>
        <w:br/>
        <w:t>רוני בר-און (הליכוד):</w:t>
      </w:r>
    </w:p>
    <w:p w14:paraId="4E4926EF" w14:textId="77777777" w:rsidR="00000000" w:rsidRDefault="00903ADA">
      <w:pPr>
        <w:pStyle w:val="a0"/>
        <w:rPr>
          <w:rtl/>
        </w:rPr>
      </w:pPr>
    </w:p>
    <w:p w14:paraId="67678014" w14:textId="77777777" w:rsidR="00000000" w:rsidRDefault="00903ADA">
      <w:pPr>
        <w:pStyle w:val="a0"/>
        <w:rPr>
          <w:rFonts w:hint="cs"/>
          <w:rtl/>
        </w:rPr>
      </w:pPr>
      <w:r>
        <w:rPr>
          <w:rFonts w:hint="cs"/>
          <w:rtl/>
        </w:rPr>
        <w:t xml:space="preserve">אתם טועים בעניין הזה. השביתה הזאת </w:t>
      </w:r>
      <w:r>
        <w:rPr>
          <w:rFonts w:hint="cs"/>
          <w:rtl/>
        </w:rPr>
        <w:t xml:space="preserve">- העובדים לא רוצים אותה. הם באים למנהלים ומבקשים שיחייבו אותם לעבוד כדי - - - </w:t>
      </w:r>
    </w:p>
    <w:p w14:paraId="08A976A1" w14:textId="77777777" w:rsidR="00000000" w:rsidRDefault="00903ADA">
      <w:pPr>
        <w:pStyle w:val="-"/>
        <w:rPr>
          <w:rtl/>
        </w:rPr>
      </w:pPr>
      <w:r>
        <w:rPr>
          <w:rtl/>
        </w:rPr>
        <w:br/>
      </w:r>
      <w:bookmarkStart w:id="162" w:name="FS000000437T05_11_2003_13_06_28"/>
      <w:bookmarkStart w:id="163" w:name="FS000000437T05_11_2003_13_06_31C"/>
      <w:bookmarkEnd w:id="162"/>
      <w:bookmarkEnd w:id="163"/>
      <w:r>
        <w:rPr>
          <w:rtl/>
        </w:rPr>
        <w:t>אלי בן-מנחם (העבודה-מימד):</w:t>
      </w:r>
    </w:p>
    <w:p w14:paraId="6838BF86" w14:textId="77777777" w:rsidR="00000000" w:rsidRDefault="00903ADA">
      <w:pPr>
        <w:pStyle w:val="a0"/>
        <w:rPr>
          <w:rFonts w:hint="cs"/>
          <w:rtl/>
        </w:rPr>
      </w:pPr>
    </w:p>
    <w:p w14:paraId="64186AFE" w14:textId="77777777" w:rsidR="00000000" w:rsidRDefault="00903ADA">
      <w:pPr>
        <w:pStyle w:val="a0"/>
        <w:rPr>
          <w:rFonts w:hint="cs"/>
          <w:rtl/>
        </w:rPr>
      </w:pPr>
      <w:r>
        <w:rPr>
          <w:rFonts w:hint="cs"/>
          <w:rtl/>
        </w:rPr>
        <w:t>תרשי לי עוד חצי דקה, גברתי היושבת-ראש. חבר הכנסת רוני בר-און - - -</w:t>
      </w:r>
    </w:p>
    <w:p w14:paraId="17CD8105" w14:textId="77777777" w:rsidR="00000000" w:rsidRDefault="00903ADA">
      <w:pPr>
        <w:pStyle w:val="af0"/>
        <w:rPr>
          <w:rtl/>
        </w:rPr>
      </w:pPr>
      <w:r>
        <w:rPr>
          <w:rtl/>
        </w:rPr>
        <w:br/>
        <w:t>רוני בר-און (הליכוד):</w:t>
      </w:r>
    </w:p>
    <w:p w14:paraId="41DB6220" w14:textId="77777777" w:rsidR="00000000" w:rsidRDefault="00903ADA">
      <w:pPr>
        <w:pStyle w:val="a0"/>
        <w:rPr>
          <w:rtl/>
        </w:rPr>
      </w:pPr>
    </w:p>
    <w:p w14:paraId="18504024" w14:textId="77777777" w:rsidR="00000000" w:rsidRDefault="00903ADA">
      <w:pPr>
        <w:pStyle w:val="a0"/>
        <w:rPr>
          <w:rFonts w:hint="cs"/>
          <w:rtl/>
        </w:rPr>
      </w:pPr>
      <w:r>
        <w:rPr>
          <w:rFonts w:hint="cs"/>
          <w:rtl/>
        </w:rPr>
        <w:t>יום לפני השביתה המתוכננת הם קיבלו את המשכורת בקיזוז ימי ה</w:t>
      </w:r>
      <w:r>
        <w:rPr>
          <w:rFonts w:hint="cs"/>
          <w:rtl/>
        </w:rPr>
        <w:t>שביתה - - -  1,000 שקל לכל משפחה כזאת זה כסף גדול. הם לא רוצים את השביתה - - - מתעסקים בטפל ולא בעיקר.</w:t>
      </w:r>
    </w:p>
    <w:p w14:paraId="59B968BD" w14:textId="77777777" w:rsidR="00000000" w:rsidRDefault="00903ADA">
      <w:pPr>
        <w:pStyle w:val="-"/>
        <w:rPr>
          <w:rtl/>
        </w:rPr>
      </w:pPr>
      <w:r>
        <w:rPr>
          <w:rtl/>
        </w:rPr>
        <w:br/>
      </w:r>
      <w:bookmarkStart w:id="164" w:name="FS000000437T05_11_2003_13_08_26C"/>
      <w:bookmarkEnd w:id="164"/>
      <w:r>
        <w:rPr>
          <w:rtl/>
        </w:rPr>
        <w:t>אלי בן-מנחם (העבודה-מימד):</w:t>
      </w:r>
    </w:p>
    <w:p w14:paraId="38F3F553" w14:textId="77777777" w:rsidR="00000000" w:rsidRDefault="00903ADA">
      <w:pPr>
        <w:pStyle w:val="a0"/>
        <w:rPr>
          <w:rtl/>
        </w:rPr>
      </w:pPr>
    </w:p>
    <w:p w14:paraId="021742C1" w14:textId="77777777" w:rsidR="00000000" w:rsidRDefault="00903ADA">
      <w:pPr>
        <w:pStyle w:val="a0"/>
        <w:rPr>
          <w:rFonts w:hint="cs"/>
          <w:rtl/>
        </w:rPr>
      </w:pPr>
      <w:r>
        <w:rPr>
          <w:rFonts w:hint="cs"/>
          <w:rtl/>
        </w:rPr>
        <w:t>חבר הכנסת רוני בר-און, בשנת 1976, בשביתה הגדולה ב"אל על" - - -  בתי-המלאכה - הייתי שם - ואז באה ההסתדרות, לא הממשלה, וטענה ש</w:t>
      </w:r>
      <w:r>
        <w:rPr>
          <w:rFonts w:hint="cs"/>
          <w:rtl/>
        </w:rPr>
        <w:t xml:space="preserve">העובדים נגד, מה פתאום ועד עובדים עושה שביתה, והיא פיטרה את ועד העובדים, לרבות  אלי בן-מנחם. </w:t>
      </w:r>
    </w:p>
    <w:p w14:paraId="5168922C" w14:textId="77777777" w:rsidR="00000000" w:rsidRDefault="00903ADA">
      <w:pPr>
        <w:pStyle w:val="a0"/>
        <w:rPr>
          <w:rFonts w:hint="cs"/>
          <w:rtl/>
        </w:rPr>
      </w:pPr>
    </w:p>
    <w:p w14:paraId="33BC7456" w14:textId="77777777" w:rsidR="00000000" w:rsidRDefault="00903ADA">
      <w:pPr>
        <w:pStyle w:val="a0"/>
        <w:rPr>
          <w:rFonts w:hint="cs"/>
          <w:rtl/>
        </w:rPr>
      </w:pPr>
      <w:r>
        <w:rPr>
          <w:rFonts w:hint="cs"/>
          <w:rtl/>
        </w:rPr>
        <w:t>מה עשינו? הבאנו עיתונאים שישבו בקלפי, הבאנו את כל העובדים לבחירת ועד חדש. ומעניין, 95% מ-650 עובדי בתי-המלאכה הצביעו בעד אותו ועד ונתנו גיבוי. כלומר, אדם שנבחר לה</w:t>
      </w:r>
      <w:r>
        <w:rPr>
          <w:rFonts w:hint="cs"/>
          <w:rtl/>
        </w:rPr>
        <w:t>יות מנהיג עובדים במקום העבודה שלו, תאמין לי שהוא גם יודע לשכנע את העובדים שהוא המוביל שלהם בכל נושא שהוא רוצה, לרבות שביתה. זה לא פשוט, זו דמגוגיה לבוא ולהגיד שהעובדים לא מסכימים והוועד מאלץ אותם, כי אם העובדים היו נגד, הם היו מעיפים את הוועד בתוך עשר דקות</w:t>
      </w:r>
      <w:r>
        <w:rPr>
          <w:rFonts w:hint="cs"/>
          <w:rtl/>
        </w:rPr>
        <w:t xml:space="preserve">. זו המציאות במקומות עבודה, באתי משם, אני מכיר את המערכת הזאת. </w:t>
      </w:r>
    </w:p>
    <w:p w14:paraId="5FC7C342" w14:textId="77777777" w:rsidR="00000000" w:rsidRDefault="00903ADA">
      <w:pPr>
        <w:pStyle w:val="a0"/>
        <w:rPr>
          <w:rFonts w:hint="cs"/>
          <w:rtl/>
        </w:rPr>
      </w:pPr>
    </w:p>
    <w:p w14:paraId="0D9AA7C7" w14:textId="77777777" w:rsidR="00000000" w:rsidRDefault="00903ADA">
      <w:pPr>
        <w:pStyle w:val="a0"/>
        <w:rPr>
          <w:rFonts w:hint="cs"/>
          <w:rtl/>
        </w:rPr>
      </w:pPr>
      <w:r>
        <w:rPr>
          <w:rFonts w:hint="cs"/>
          <w:rtl/>
        </w:rPr>
        <w:t>אני רוצה לסיים במשפט אחד. אני לא רוצה להיכנס לעניין ביטול חוק הדיור הציבורי, לפגיעה, שוב, בגמלאים, בפנסיונרים ובחד-הוריות. המצב מאוד מאוד קשה, ואלה אזרחי מדינת ישראל. אם לא נשכיל כולנו ביחד ל</w:t>
      </w:r>
      <w:r>
        <w:rPr>
          <w:rFonts w:hint="cs"/>
          <w:rtl/>
        </w:rPr>
        <w:t>תקן את המצב כמה שיותר מהר - והדבר הכי חשוב: חינוך - לפחות לאפשר חינוך שוויוני לילדי ערי הפיתוח, שכונות המצוקה, שהם כמעט 40% מאוכלוסיית מדינת ישראל, והשכבות הטיפה יותר חזקות, לצערי בעתיד לא יהיה לנו צה"ל - לא יהיה לנו לא צבא, לא יהיו לנו אנשים משכילים במדינ</w:t>
      </w:r>
      <w:r>
        <w:rPr>
          <w:rFonts w:hint="cs"/>
          <w:rtl/>
        </w:rPr>
        <w:t>ה הזאת, המדינה תצטרך להשקיע הרבה מאוד מיליארדים בשנה על בתי-סוהר, על מוסדות לגמילה מסמים ודברים אחרים. תודה, גברתי היושבת-ראש.</w:t>
      </w:r>
    </w:p>
    <w:p w14:paraId="012326E2" w14:textId="77777777" w:rsidR="00000000" w:rsidRDefault="00903ADA">
      <w:pPr>
        <w:pStyle w:val="a0"/>
        <w:rPr>
          <w:rFonts w:hint="cs"/>
          <w:b/>
          <w:bCs/>
          <w:rtl/>
        </w:rPr>
      </w:pPr>
      <w:r>
        <w:rPr>
          <w:rtl/>
        </w:rPr>
        <w:br/>
      </w:r>
      <w:r>
        <w:rPr>
          <w:rFonts w:hint="cs"/>
          <w:b/>
          <w:bCs/>
          <w:u w:val="single"/>
          <w:rtl/>
        </w:rPr>
        <w:t>היו"ר אתי לבני:</w:t>
      </w:r>
    </w:p>
    <w:p w14:paraId="3C97584F" w14:textId="77777777" w:rsidR="00000000" w:rsidRDefault="00903ADA">
      <w:pPr>
        <w:pStyle w:val="a0"/>
        <w:rPr>
          <w:rFonts w:hint="cs"/>
          <w:rtl/>
        </w:rPr>
      </w:pPr>
      <w:r>
        <w:rPr>
          <w:rFonts w:hint="cs"/>
          <w:rtl/>
        </w:rPr>
        <w:tab/>
      </w:r>
    </w:p>
    <w:p w14:paraId="1523AEFC" w14:textId="77777777" w:rsidR="00000000" w:rsidRDefault="00903ADA">
      <w:pPr>
        <w:pStyle w:val="a0"/>
        <w:rPr>
          <w:rFonts w:hint="cs"/>
          <w:rtl/>
        </w:rPr>
      </w:pPr>
      <w:r>
        <w:rPr>
          <w:rFonts w:hint="cs"/>
          <w:rtl/>
        </w:rPr>
        <w:t>תודה רבה. חבר הכנסת מתן וילנאי, בבקשה.</w:t>
      </w:r>
    </w:p>
    <w:p w14:paraId="14FCC826" w14:textId="77777777" w:rsidR="00000000" w:rsidRDefault="00903ADA">
      <w:pPr>
        <w:pStyle w:val="a"/>
        <w:rPr>
          <w:rtl/>
        </w:rPr>
      </w:pPr>
      <w:r>
        <w:rPr>
          <w:rtl/>
        </w:rPr>
        <w:br/>
      </w:r>
      <w:bookmarkStart w:id="165" w:name="FS000001067T05_11_2003_13_17_09"/>
      <w:bookmarkStart w:id="166" w:name="_Toc61852271"/>
      <w:bookmarkEnd w:id="165"/>
      <w:r>
        <w:rPr>
          <w:rtl/>
        </w:rPr>
        <w:t>מתן וילנאי (העבודה-מימד):</w:t>
      </w:r>
      <w:bookmarkEnd w:id="166"/>
    </w:p>
    <w:p w14:paraId="40972209" w14:textId="77777777" w:rsidR="00000000" w:rsidRDefault="00903ADA">
      <w:pPr>
        <w:pStyle w:val="a0"/>
        <w:rPr>
          <w:rtl/>
        </w:rPr>
      </w:pPr>
    </w:p>
    <w:p w14:paraId="01019102" w14:textId="77777777" w:rsidR="00000000" w:rsidRDefault="00903ADA">
      <w:pPr>
        <w:pStyle w:val="a0"/>
        <w:rPr>
          <w:rFonts w:hint="cs"/>
          <w:rtl/>
        </w:rPr>
      </w:pPr>
      <w:r>
        <w:rPr>
          <w:rFonts w:hint="cs"/>
          <w:rtl/>
        </w:rPr>
        <w:t>גברתי היושבת בראש, חברי חברי הכנסת, ידידי ה</w:t>
      </w:r>
      <w:r>
        <w:rPr>
          <w:rFonts w:hint="cs"/>
          <w:rtl/>
        </w:rPr>
        <w:t>שר גדעון עזרא, אנחנו עוסקים בתוכנית כלכלית רעה. זו דעת רוב אנשי הבית הזה למפלגותיהם השונות, זו דעת חלק גדול משרי הממשלה - וחבר הכנסת מלכיאור כבר ציטט מדבריהם - וזו דעה רווחת אצל כל מי שמתמצא ועוסק בסוגיות של התקציב.</w:t>
      </w:r>
    </w:p>
    <w:p w14:paraId="3424B61F" w14:textId="77777777" w:rsidR="00000000" w:rsidRDefault="00903ADA">
      <w:pPr>
        <w:pStyle w:val="a0"/>
        <w:rPr>
          <w:rFonts w:hint="cs"/>
          <w:rtl/>
        </w:rPr>
      </w:pPr>
    </w:p>
    <w:p w14:paraId="7F6B862C" w14:textId="77777777" w:rsidR="00000000" w:rsidRDefault="00903ADA">
      <w:pPr>
        <w:pStyle w:val="a0"/>
        <w:rPr>
          <w:rFonts w:hint="cs"/>
          <w:rtl/>
        </w:rPr>
      </w:pPr>
      <w:r>
        <w:rPr>
          <w:rFonts w:hint="cs"/>
          <w:rtl/>
        </w:rPr>
        <w:t>התקציב הזה הוא רע מכיוון שאין בו חזון א</w:t>
      </w:r>
      <w:r>
        <w:rPr>
          <w:rFonts w:hint="cs"/>
          <w:rtl/>
        </w:rPr>
        <w:t>מיתי לחברה הישראלית. המאבק שבו אנחנו נמצאים עם הפלסטינים כבר שלוש שנים באינטנסיביות מאוד גבוהה, הוא חלק מהכישלון הכלכלי שלנו, והדברים כרוכים זה בזה. לא רוצים להגיד את זה.</w:t>
      </w:r>
    </w:p>
    <w:p w14:paraId="5B073331" w14:textId="77777777" w:rsidR="00000000" w:rsidRDefault="00903ADA">
      <w:pPr>
        <w:pStyle w:val="a0"/>
        <w:rPr>
          <w:rFonts w:hint="cs"/>
          <w:rtl/>
        </w:rPr>
      </w:pPr>
    </w:p>
    <w:p w14:paraId="3E43C1EE" w14:textId="77777777" w:rsidR="00000000" w:rsidRDefault="00903ADA">
      <w:pPr>
        <w:pStyle w:val="a0"/>
        <w:rPr>
          <w:rFonts w:hint="cs"/>
          <w:rtl/>
        </w:rPr>
      </w:pPr>
      <w:r>
        <w:rPr>
          <w:rFonts w:hint="cs"/>
          <w:rtl/>
        </w:rPr>
        <w:t>חוסר הפתרון עם הפלסטינים משפיע על הכלכלה הישראלית, וכתוצאה מזה משפיע על החברה הישראל</w:t>
      </w:r>
      <w:r>
        <w:rPr>
          <w:rFonts w:hint="cs"/>
          <w:rtl/>
        </w:rPr>
        <w:t xml:space="preserve">ית. ובימים האלה של אזכור רצח ראש ממשלה בידי בן-עוולה מבני עמנו, צריך לזכור שהאיום האמיתי על מדינת ישראל הוא לא באויב חיצוני; האיום האמיתי טמון בתוך החברה הישראלית. </w:t>
      </w:r>
    </w:p>
    <w:p w14:paraId="4873AD37" w14:textId="77777777" w:rsidR="00000000" w:rsidRDefault="00903ADA">
      <w:pPr>
        <w:pStyle w:val="a0"/>
        <w:rPr>
          <w:rFonts w:hint="cs"/>
          <w:rtl/>
        </w:rPr>
      </w:pPr>
    </w:p>
    <w:p w14:paraId="18C8E416" w14:textId="77777777" w:rsidR="00000000" w:rsidRDefault="00903ADA">
      <w:pPr>
        <w:pStyle w:val="a0"/>
        <w:rPr>
          <w:rFonts w:hint="cs"/>
          <w:rtl/>
        </w:rPr>
      </w:pPr>
      <w:r>
        <w:rPr>
          <w:rFonts w:hint="cs"/>
          <w:rtl/>
        </w:rPr>
        <w:t>התקציב לא מתמודד עם זה. זו עובדה כי היום הפער בין שני העשירונים העליונים לשני העשירונים הת</w:t>
      </w:r>
      <w:r>
        <w:rPr>
          <w:rFonts w:hint="cs"/>
          <w:rtl/>
        </w:rPr>
        <w:t>חתונים הוא כמעט פי-14. "טובה" מאתנו בעניין הזה ארצות-הברית של אמריקה. אני לא רוצה להיראות כמו ארצות-הברית של אמריקה, בכל הפן החברתי שלה - בהרבה דברים הייתי רוצה להיראות כמוה, בזה - בשום פנים ואופן לא. אין פה שום חזון שאומר איך להיחלץ מזה. העושר מתרכז למעלה</w:t>
      </w:r>
      <w:r>
        <w:rPr>
          <w:rFonts w:hint="cs"/>
          <w:rtl/>
        </w:rPr>
        <w:t xml:space="preserve"> - פחות אנשים עם יותר כסף, והעוני מתאסף למטה - הרבה אנשים ללא כסף. התקציב לא מתמודד עם זה. צריך להבין שזה האיום המרכזי, ולא שום דבר אחר. </w:t>
      </w:r>
    </w:p>
    <w:p w14:paraId="6DE2CFF2" w14:textId="77777777" w:rsidR="00000000" w:rsidRDefault="00903ADA">
      <w:pPr>
        <w:pStyle w:val="a0"/>
        <w:rPr>
          <w:rFonts w:hint="cs"/>
          <w:rtl/>
        </w:rPr>
      </w:pPr>
    </w:p>
    <w:p w14:paraId="31505A58" w14:textId="77777777" w:rsidR="00000000" w:rsidRDefault="00903ADA">
      <w:pPr>
        <w:pStyle w:val="a0"/>
        <w:rPr>
          <w:rFonts w:hint="cs"/>
          <w:rtl/>
        </w:rPr>
      </w:pPr>
      <w:r>
        <w:rPr>
          <w:rFonts w:hint="cs"/>
          <w:rtl/>
        </w:rPr>
        <w:t>יש בתקציב חוסר איזון מדהים. מערכת הביטחון נהנית מתקציבים מופלגים - ואני כל ימי הייתי שם, האמינו לי, אני מכיר לפני ולפ</w:t>
      </w:r>
      <w:r>
        <w:rPr>
          <w:rFonts w:hint="cs"/>
          <w:rtl/>
        </w:rPr>
        <w:t>נים את התקציב הזה ואיך מגלגלים אותו וכיצד מציגים אותו, ומערכת הביטחון היא הגוף היחיד שיודע לעשות עבודת מטה ראויה ולהציג את הדברים כראוי. אבל, ביטחון המדינה הוא לא רק טנקים ומטוסים. ביטחון המדינה הוא גם החברה הישראלית, שהולכת ונחלשת, וככל שהיא תיחלש - לא חש</w:t>
      </w:r>
      <w:r>
        <w:rPr>
          <w:rFonts w:hint="cs"/>
          <w:rtl/>
        </w:rPr>
        <w:t>וב כמה טנקים יהיו וכמה מטוסים יהיו וכמה צנחנים יהיו - אין לזה משמעות בכלל. ואנחנו לא מעזים לגעת בפרה הקדושה הזאת.</w:t>
      </w:r>
    </w:p>
    <w:p w14:paraId="72A6BD4E" w14:textId="77777777" w:rsidR="00000000" w:rsidRDefault="00903ADA">
      <w:pPr>
        <w:pStyle w:val="a0"/>
        <w:rPr>
          <w:rFonts w:hint="cs"/>
          <w:rtl/>
        </w:rPr>
      </w:pPr>
    </w:p>
    <w:p w14:paraId="01B9434A" w14:textId="77777777" w:rsidR="00000000" w:rsidRDefault="00903ADA">
      <w:pPr>
        <w:pStyle w:val="a0"/>
        <w:rPr>
          <w:rFonts w:hint="cs"/>
          <w:rtl/>
        </w:rPr>
      </w:pPr>
      <w:r>
        <w:rPr>
          <w:rFonts w:hint="cs"/>
          <w:rtl/>
        </w:rPr>
        <w:t>הדבר היחיד שאני יכול להגיד לזכותו של האוצר, שהוא ניסה; הוא כנראה גם עדיין מנסה. והיו ימים קשים יותר בסדרי-גודל למדינת ישראל, הן בשנות ה-50, ב</w:t>
      </w:r>
      <w:r>
        <w:rPr>
          <w:rFonts w:hint="cs"/>
          <w:rtl/>
        </w:rPr>
        <w:t xml:space="preserve">מנהיגותו של בן-גוריון, והן בשנות ה-80, במנהיגותם של פרס ורבין, לעומת אלה של התוכנית הכלכלית החדשה - קיצצו ביד רמה והצילו את מדינת ישראל. </w:t>
      </w:r>
    </w:p>
    <w:p w14:paraId="3B571B5D" w14:textId="77777777" w:rsidR="00000000" w:rsidRDefault="00903ADA">
      <w:pPr>
        <w:pStyle w:val="af0"/>
        <w:rPr>
          <w:rtl/>
        </w:rPr>
      </w:pPr>
      <w:r>
        <w:rPr>
          <w:rtl/>
        </w:rPr>
        <w:br/>
        <w:t>רוני בר-און (הליכוד):</w:t>
      </w:r>
    </w:p>
    <w:p w14:paraId="17C1A272" w14:textId="77777777" w:rsidR="00000000" w:rsidRDefault="00903ADA">
      <w:pPr>
        <w:pStyle w:val="a0"/>
        <w:rPr>
          <w:rtl/>
        </w:rPr>
      </w:pPr>
    </w:p>
    <w:p w14:paraId="7A81A9DB" w14:textId="77777777" w:rsidR="00000000" w:rsidRDefault="00903ADA">
      <w:pPr>
        <w:pStyle w:val="a0"/>
        <w:rPr>
          <w:rFonts w:hint="cs"/>
          <w:rtl/>
        </w:rPr>
      </w:pPr>
      <w:r>
        <w:rPr>
          <w:rFonts w:hint="cs"/>
          <w:rtl/>
        </w:rPr>
        <w:t>אפרים סנה מוביל את הקמפיין נגד הקיצוץ.</w:t>
      </w:r>
    </w:p>
    <w:p w14:paraId="5B5E2A79" w14:textId="77777777" w:rsidR="00000000" w:rsidRDefault="00903ADA">
      <w:pPr>
        <w:pStyle w:val="-"/>
        <w:rPr>
          <w:rtl/>
        </w:rPr>
      </w:pPr>
      <w:r>
        <w:rPr>
          <w:rtl/>
        </w:rPr>
        <w:br/>
      </w:r>
      <w:bookmarkStart w:id="167" w:name="FS000001067T05_11_2003_13_28_51C"/>
      <w:bookmarkEnd w:id="167"/>
      <w:r>
        <w:rPr>
          <w:rtl/>
        </w:rPr>
        <w:t>מתן וילנאי (העבודה-מימד):</w:t>
      </w:r>
    </w:p>
    <w:p w14:paraId="46903DCC" w14:textId="77777777" w:rsidR="00000000" w:rsidRDefault="00903ADA">
      <w:pPr>
        <w:pStyle w:val="a0"/>
        <w:rPr>
          <w:rtl/>
        </w:rPr>
      </w:pPr>
    </w:p>
    <w:p w14:paraId="269F8CC8" w14:textId="77777777" w:rsidR="00000000" w:rsidRDefault="00903ADA">
      <w:pPr>
        <w:pStyle w:val="a0"/>
        <w:rPr>
          <w:rFonts w:hint="cs"/>
          <w:rtl/>
        </w:rPr>
      </w:pPr>
      <w:r>
        <w:rPr>
          <w:rFonts w:hint="cs"/>
          <w:rtl/>
        </w:rPr>
        <w:t>סליחה, חבר הכנסת בר-און?</w:t>
      </w:r>
    </w:p>
    <w:p w14:paraId="51E8AE0C" w14:textId="77777777" w:rsidR="00000000" w:rsidRDefault="00903ADA">
      <w:pPr>
        <w:pStyle w:val="af0"/>
        <w:rPr>
          <w:rtl/>
        </w:rPr>
      </w:pPr>
      <w:r>
        <w:rPr>
          <w:rtl/>
        </w:rPr>
        <w:br/>
        <w:t>ר</w:t>
      </w:r>
      <w:r>
        <w:rPr>
          <w:rtl/>
        </w:rPr>
        <w:t>וני בר-און (הליכוד):</w:t>
      </w:r>
    </w:p>
    <w:p w14:paraId="6669D095" w14:textId="77777777" w:rsidR="00000000" w:rsidRDefault="00903ADA">
      <w:pPr>
        <w:pStyle w:val="a0"/>
        <w:rPr>
          <w:rtl/>
        </w:rPr>
      </w:pPr>
    </w:p>
    <w:p w14:paraId="0473D640" w14:textId="77777777" w:rsidR="00000000" w:rsidRDefault="00903ADA">
      <w:pPr>
        <w:pStyle w:val="a0"/>
        <w:rPr>
          <w:rFonts w:hint="cs"/>
          <w:rtl/>
        </w:rPr>
      </w:pPr>
      <w:r>
        <w:rPr>
          <w:rFonts w:hint="cs"/>
          <w:rtl/>
        </w:rPr>
        <w:t>אפרים סנה, חברך לסיעה, הוא זה שמוביל את הקמפיין נגד הקיצוץ במשרד הביטחון.</w:t>
      </w:r>
    </w:p>
    <w:p w14:paraId="6AEEFADD" w14:textId="77777777" w:rsidR="00000000" w:rsidRDefault="00903ADA">
      <w:pPr>
        <w:pStyle w:val="-"/>
        <w:rPr>
          <w:rtl/>
        </w:rPr>
      </w:pPr>
      <w:r>
        <w:rPr>
          <w:rtl/>
        </w:rPr>
        <w:br/>
      </w:r>
      <w:bookmarkStart w:id="168" w:name="FS000001067T05_11_2003_13_30_23C"/>
      <w:bookmarkEnd w:id="168"/>
      <w:r>
        <w:rPr>
          <w:rtl/>
        </w:rPr>
        <w:t>מתן וילנאי (העבודה-מימד):</w:t>
      </w:r>
    </w:p>
    <w:p w14:paraId="6D1AD12A" w14:textId="77777777" w:rsidR="00000000" w:rsidRDefault="00903ADA">
      <w:pPr>
        <w:pStyle w:val="a0"/>
        <w:rPr>
          <w:rtl/>
        </w:rPr>
      </w:pPr>
    </w:p>
    <w:p w14:paraId="38D73337" w14:textId="77777777" w:rsidR="00000000" w:rsidRDefault="00903ADA">
      <w:pPr>
        <w:pStyle w:val="a0"/>
        <w:rPr>
          <w:rFonts w:hint="cs"/>
          <w:rtl/>
        </w:rPr>
      </w:pPr>
      <w:r>
        <w:rPr>
          <w:rFonts w:hint="cs"/>
          <w:rtl/>
        </w:rPr>
        <w:t>אם אני הייתי היום חבר בוועדת החוץ והביטחון - ואני אהיה שם בעוד כמה שבועות - הקמפיין היה נראה אחרת. אז הם מרוויחים בזה שהחודש הזה אני</w:t>
      </w:r>
      <w:r>
        <w:rPr>
          <w:rFonts w:hint="cs"/>
          <w:rtl/>
        </w:rPr>
        <w:t xml:space="preserve"> עדיין לא שם. </w:t>
      </w:r>
    </w:p>
    <w:p w14:paraId="32D4A1AB" w14:textId="77777777" w:rsidR="00000000" w:rsidRDefault="00903ADA">
      <w:pPr>
        <w:pStyle w:val="af0"/>
        <w:rPr>
          <w:rtl/>
        </w:rPr>
      </w:pPr>
      <w:r>
        <w:rPr>
          <w:rtl/>
        </w:rPr>
        <w:br/>
        <w:t>רוני בר-און (הליכוד):</w:t>
      </w:r>
    </w:p>
    <w:p w14:paraId="224AEB0C" w14:textId="77777777" w:rsidR="00000000" w:rsidRDefault="00903ADA">
      <w:pPr>
        <w:pStyle w:val="a0"/>
        <w:rPr>
          <w:rtl/>
        </w:rPr>
      </w:pPr>
    </w:p>
    <w:p w14:paraId="2F28019A" w14:textId="77777777" w:rsidR="00000000" w:rsidRDefault="00903ADA">
      <w:pPr>
        <w:pStyle w:val="a0"/>
        <w:rPr>
          <w:rFonts w:hint="cs"/>
          <w:rtl/>
        </w:rPr>
      </w:pPr>
      <w:r>
        <w:rPr>
          <w:rFonts w:hint="cs"/>
          <w:rtl/>
        </w:rPr>
        <w:t>אני שמח שהערתי את ההערה.</w:t>
      </w:r>
    </w:p>
    <w:p w14:paraId="2CD24D69" w14:textId="77777777" w:rsidR="00000000" w:rsidRDefault="00903ADA">
      <w:pPr>
        <w:pStyle w:val="-"/>
        <w:rPr>
          <w:rtl/>
        </w:rPr>
      </w:pPr>
      <w:r>
        <w:rPr>
          <w:rtl/>
        </w:rPr>
        <w:br/>
      </w:r>
      <w:bookmarkStart w:id="169" w:name="FS000001067T05_11_2003_13_31_05C"/>
      <w:bookmarkEnd w:id="169"/>
      <w:r>
        <w:rPr>
          <w:rtl/>
        </w:rPr>
        <w:t>מתן וילנאי (העבודה-מימד):</w:t>
      </w:r>
    </w:p>
    <w:p w14:paraId="1AF06E2B" w14:textId="77777777" w:rsidR="00000000" w:rsidRDefault="00903ADA">
      <w:pPr>
        <w:pStyle w:val="a0"/>
        <w:rPr>
          <w:rtl/>
        </w:rPr>
      </w:pPr>
    </w:p>
    <w:p w14:paraId="14BF23DE" w14:textId="77777777" w:rsidR="00000000" w:rsidRDefault="00903ADA">
      <w:pPr>
        <w:pStyle w:val="a0"/>
        <w:rPr>
          <w:rFonts w:hint="cs"/>
          <w:rtl/>
        </w:rPr>
      </w:pPr>
      <w:r>
        <w:rPr>
          <w:rFonts w:hint="cs"/>
          <w:rtl/>
        </w:rPr>
        <w:t>גם אני שמח על ההערה, חבר הכנסת בר-און.</w:t>
      </w:r>
    </w:p>
    <w:p w14:paraId="03CFB0A0" w14:textId="77777777" w:rsidR="00000000" w:rsidRDefault="00903ADA">
      <w:pPr>
        <w:pStyle w:val="a0"/>
        <w:rPr>
          <w:rFonts w:hint="cs"/>
          <w:rtl/>
        </w:rPr>
      </w:pPr>
    </w:p>
    <w:p w14:paraId="51B7ADB6" w14:textId="77777777" w:rsidR="00000000" w:rsidRDefault="00903ADA">
      <w:pPr>
        <w:pStyle w:val="a0"/>
        <w:rPr>
          <w:rFonts w:hint="cs"/>
          <w:rtl/>
        </w:rPr>
      </w:pPr>
      <w:r>
        <w:rPr>
          <w:rFonts w:hint="cs"/>
          <w:rtl/>
        </w:rPr>
        <w:t>החזית המזרחית נעלמה, שינתה את צורתה. החברה בישראל צועקת ומערכת הביטחון מקבלת תשלומים מופלגים על דברים שדורשים שינוי דרסטי. א</w:t>
      </w:r>
      <w:r>
        <w:rPr>
          <w:rFonts w:hint="cs"/>
          <w:rtl/>
        </w:rPr>
        <w:t>ין מערכת שלא תתייעל, אלא אם קודם כול תקצץ אותה. אתה לא נוגע - לא מתייעלים, ואני מדבר מתוך ניסיון עמוק, ועשיתי את הדברים האלה בעבר.</w:t>
      </w:r>
    </w:p>
    <w:p w14:paraId="0E8FF2D1" w14:textId="77777777" w:rsidR="00000000" w:rsidRDefault="00903ADA">
      <w:pPr>
        <w:pStyle w:val="a0"/>
        <w:rPr>
          <w:rFonts w:hint="cs"/>
          <w:rtl/>
        </w:rPr>
      </w:pPr>
    </w:p>
    <w:p w14:paraId="4362EB48" w14:textId="77777777" w:rsidR="00000000" w:rsidRDefault="00903ADA">
      <w:pPr>
        <w:pStyle w:val="a0"/>
        <w:rPr>
          <w:rFonts w:hint="cs"/>
          <w:rtl/>
        </w:rPr>
      </w:pPr>
      <w:r>
        <w:rPr>
          <w:rFonts w:hint="cs"/>
          <w:rtl/>
        </w:rPr>
        <w:t xml:space="preserve">הדבר השני בחוסר האיזון - פגיעה קשה בחיי התרבות שלנו. יורדים למספרים שלא היו אי-פעם במדינת ישראל, בימים קשים יותר בסדרי-גודל </w:t>
      </w:r>
      <w:r>
        <w:rPr>
          <w:rFonts w:hint="cs"/>
          <w:rtl/>
        </w:rPr>
        <w:t xml:space="preserve">מהיום. ותקציב התרבות יורד אל מתחת ל-300 מיליון שקל - בתקופתי הוא היה 450 מיליון. זו ירידה דרסטית, שתוציא לאנשים את טעם החיים כאן, וחוסר האיזון הזה גם צועק לשמים. </w:t>
      </w:r>
    </w:p>
    <w:p w14:paraId="44E8FB34" w14:textId="77777777" w:rsidR="00000000" w:rsidRDefault="00903ADA">
      <w:pPr>
        <w:pStyle w:val="a0"/>
        <w:rPr>
          <w:rFonts w:hint="cs"/>
          <w:rtl/>
        </w:rPr>
      </w:pPr>
    </w:p>
    <w:p w14:paraId="38F9CFC2" w14:textId="77777777" w:rsidR="00000000" w:rsidRDefault="00903ADA">
      <w:pPr>
        <w:pStyle w:val="a0"/>
        <w:rPr>
          <w:rFonts w:hint="cs"/>
          <w:rtl/>
        </w:rPr>
      </w:pPr>
      <w:r>
        <w:rPr>
          <w:rFonts w:hint="cs"/>
          <w:rtl/>
        </w:rPr>
        <w:t>לכן, יש כאן ממש ערעור יסודות החברה שלנו וערעור הדבר המרכזי, וזו הסולידריות החברתית, שהיא סוד</w:t>
      </w:r>
      <w:r>
        <w:rPr>
          <w:rFonts w:hint="cs"/>
          <w:rtl/>
        </w:rPr>
        <w:t xml:space="preserve"> עוצמתה של החברה הישראלית. כשהסולידריות הזאת נעלמת, אין לנו סיכוי. התקציב לא נותן על זה מענה. </w:t>
      </w:r>
    </w:p>
    <w:p w14:paraId="62A42575" w14:textId="77777777" w:rsidR="00000000" w:rsidRDefault="00903ADA">
      <w:pPr>
        <w:pStyle w:val="a0"/>
        <w:rPr>
          <w:rFonts w:hint="cs"/>
          <w:rtl/>
        </w:rPr>
      </w:pPr>
    </w:p>
    <w:p w14:paraId="4E3DED7E" w14:textId="77777777" w:rsidR="00000000" w:rsidRDefault="00903ADA">
      <w:pPr>
        <w:pStyle w:val="a0"/>
        <w:rPr>
          <w:rFonts w:hint="cs"/>
          <w:rtl/>
        </w:rPr>
      </w:pPr>
      <w:r>
        <w:rPr>
          <w:rFonts w:hint="cs"/>
          <w:rtl/>
        </w:rPr>
        <w:t>הרי כולנו יודעים שהתקציב יעבור. לכן, כל מה שאני מבקש, שממשלת ישראל ושר האוצר יבדקו את הדברים האלה, יגיעו להידברות עם כל גופי המשק ויחסכו לנו את השביתות המיותרות</w:t>
      </w:r>
      <w:r>
        <w:rPr>
          <w:rFonts w:hint="cs"/>
          <w:rtl/>
        </w:rPr>
        <w:t xml:space="preserve"> האלה. רק בהידברות בין ההסתדרות, הגורמים הכלכליים המרכזיים וממשלת ישראל אפשר להגיע לתקציב מאוזן בצורה נכונה לטובתה של מדינת ישראל. תודה.  </w:t>
      </w:r>
    </w:p>
    <w:p w14:paraId="38CCDB82" w14:textId="77777777" w:rsidR="00000000" w:rsidRDefault="00903ADA">
      <w:pPr>
        <w:pStyle w:val="a0"/>
        <w:rPr>
          <w:rFonts w:hint="cs"/>
          <w:rtl/>
        </w:rPr>
      </w:pPr>
    </w:p>
    <w:p w14:paraId="260DD0D0" w14:textId="77777777" w:rsidR="00000000" w:rsidRDefault="00903ADA">
      <w:pPr>
        <w:pStyle w:val="af1"/>
        <w:rPr>
          <w:rtl/>
        </w:rPr>
      </w:pPr>
      <w:r>
        <w:rPr>
          <w:rtl/>
        </w:rPr>
        <w:t>היו"ר אלי בן-מנחם:</w:t>
      </w:r>
    </w:p>
    <w:p w14:paraId="7B107315" w14:textId="77777777" w:rsidR="00000000" w:rsidRDefault="00903ADA">
      <w:pPr>
        <w:pStyle w:val="a0"/>
        <w:rPr>
          <w:rtl/>
        </w:rPr>
      </w:pPr>
    </w:p>
    <w:p w14:paraId="411BDD52" w14:textId="77777777" w:rsidR="00000000" w:rsidRDefault="00903ADA">
      <w:pPr>
        <w:pStyle w:val="a0"/>
        <w:rPr>
          <w:rFonts w:hint="cs"/>
          <w:rtl/>
        </w:rPr>
      </w:pPr>
      <w:r>
        <w:rPr>
          <w:rFonts w:hint="cs"/>
          <w:rtl/>
        </w:rPr>
        <w:t xml:space="preserve">תודה לחבר הכנסת מתן וילנאי. אני מזמין את חברת הכנסת אתי לבני. אחריה </w:t>
      </w:r>
      <w:r>
        <w:rPr>
          <w:rtl/>
        </w:rPr>
        <w:t>–</w:t>
      </w:r>
      <w:r>
        <w:rPr>
          <w:rFonts w:hint="cs"/>
          <w:rtl/>
        </w:rPr>
        <w:t xml:space="preserve"> חבר הכנסת שאול יהלום. </w:t>
      </w:r>
    </w:p>
    <w:p w14:paraId="650673D2" w14:textId="77777777" w:rsidR="00000000" w:rsidRDefault="00903ADA">
      <w:pPr>
        <w:pStyle w:val="a0"/>
        <w:rPr>
          <w:rFonts w:hint="cs"/>
          <w:rtl/>
        </w:rPr>
      </w:pPr>
    </w:p>
    <w:p w14:paraId="439621BF" w14:textId="77777777" w:rsidR="00000000" w:rsidRDefault="00903ADA">
      <w:pPr>
        <w:pStyle w:val="a"/>
        <w:rPr>
          <w:rtl/>
        </w:rPr>
      </w:pPr>
      <w:bookmarkStart w:id="170" w:name="FS000001051T05_11_2003_13_04_20"/>
      <w:bookmarkStart w:id="171" w:name="_Toc61852272"/>
      <w:bookmarkEnd w:id="170"/>
      <w:r>
        <w:rPr>
          <w:rFonts w:hint="eastAsia"/>
          <w:rtl/>
        </w:rPr>
        <w:t>את</w:t>
      </w:r>
      <w:r>
        <w:rPr>
          <w:rFonts w:hint="eastAsia"/>
          <w:rtl/>
        </w:rPr>
        <w:t>י</w:t>
      </w:r>
      <w:r>
        <w:rPr>
          <w:rtl/>
        </w:rPr>
        <w:t xml:space="preserve"> לבני (שינוי):</w:t>
      </w:r>
      <w:bookmarkEnd w:id="171"/>
    </w:p>
    <w:p w14:paraId="719969C9" w14:textId="77777777" w:rsidR="00000000" w:rsidRDefault="00903ADA">
      <w:pPr>
        <w:pStyle w:val="a0"/>
        <w:rPr>
          <w:rFonts w:hint="cs"/>
          <w:rtl/>
        </w:rPr>
      </w:pPr>
    </w:p>
    <w:p w14:paraId="257C3636" w14:textId="77777777" w:rsidR="00000000" w:rsidRDefault="00903ADA">
      <w:pPr>
        <w:pStyle w:val="a0"/>
        <w:rPr>
          <w:rFonts w:hint="cs"/>
          <w:rtl/>
        </w:rPr>
      </w:pPr>
      <w:r>
        <w:rPr>
          <w:rFonts w:hint="cs"/>
          <w:rtl/>
        </w:rPr>
        <w:t>כבוד היושב-ראש, כנסת נכבדה, כבוד השר, אני אתמוך בתקציב הזה, ואני אתמוך בו בהסתייגויות. אבל אני חושבת שעולה בו הטוב על הביקורת. אני חושבת שהביקורת כמו שהועלתה על-ידי יולי תמיר, למשל, בנושאים שקרובים ללבי, ושתינו עובדות תמיד ביחד, ניתנת לתיק</w:t>
      </w:r>
      <w:r>
        <w:rPr>
          <w:rFonts w:hint="cs"/>
          <w:rtl/>
        </w:rPr>
        <w:t xml:space="preserve">ון בוועדה בדרך לקריאה השנייה והשלישית. </w:t>
      </w:r>
    </w:p>
    <w:p w14:paraId="29388891" w14:textId="77777777" w:rsidR="00000000" w:rsidRDefault="00903ADA">
      <w:pPr>
        <w:pStyle w:val="a0"/>
        <w:rPr>
          <w:rFonts w:hint="cs"/>
          <w:rtl/>
        </w:rPr>
      </w:pPr>
    </w:p>
    <w:p w14:paraId="78DBD912" w14:textId="77777777" w:rsidR="00000000" w:rsidRDefault="00903ADA">
      <w:pPr>
        <w:pStyle w:val="a0"/>
        <w:rPr>
          <w:rFonts w:hint="cs"/>
          <w:rtl/>
        </w:rPr>
      </w:pPr>
      <w:r>
        <w:rPr>
          <w:rFonts w:hint="cs"/>
          <w:rtl/>
        </w:rPr>
        <w:t xml:space="preserve">מה שמפריע לי בעיקר בתקציב הוא, שלא מצאתי בו כנגד הקיצוצים הדרסטיים את פרק הצמיחה ולא מצאתי את פרק ההשקעות ולא מצאתי את פרק עידוד המגזר היצרני. </w:t>
      </w:r>
    </w:p>
    <w:p w14:paraId="252382CC" w14:textId="77777777" w:rsidR="00000000" w:rsidRDefault="00903ADA">
      <w:pPr>
        <w:pStyle w:val="a0"/>
        <w:rPr>
          <w:rFonts w:hint="cs"/>
          <w:rtl/>
        </w:rPr>
      </w:pPr>
    </w:p>
    <w:p w14:paraId="5E5D9E4E" w14:textId="77777777" w:rsidR="00000000" w:rsidRDefault="00903ADA">
      <w:pPr>
        <w:pStyle w:val="a0"/>
        <w:rPr>
          <w:rFonts w:hint="cs"/>
          <w:rtl/>
        </w:rPr>
      </w:pPr>
      <w:r>
        <w:rPr>
          <w:rFonts w:hint="cs"/>
          <w:rtl/>
        </w:rPr>
        <w:t>חבר הכנסת מתן וילנאי דיבר על תקציב הביטחון, שכשהוא ייכנס לזה, הקיצוץ י</w:t>
      </w:r>
      <w:r>
        <w:rPr>
          <w:rFonts w:hint="cs"/>
          <w:rtl/>
        </w:rPr>
        <w:t>היה בסדר, אבל אני שמעתי אתמול על קיצוץ בתעשיות הביטחוניות, קיצוץ מאוד מסיבי. למשל, מפטרים 350 מדענים, מבכירי המדענים של ישראל. אנחנו פוגעים בתשתיות של הטכנולוגיה, של היצוא, של מקור כספי ומקור צמיחה יוצא מגדר הרגיל, בהינף יד, כאשר אין לנו שום אלטרנטיבה לצמי</w:t>
      </w:r>
      <w:r>
        <w:rPr>
          <w:rFonts w:hint="cs"/>
          <w:rtl/>
        </w:rPr>
        <w:t>חות מסוג אחר.</w:t>
      </w:r>
    </w:p>
    <w:p w14:paraId="488EFA24" w14:textId="77777777" w:rsidR="00000000" w:rsidRDefault="00903ADA">
      <w:pPr>
        <w:pStyle w:val="a0"/>
        <w:rPr>
          <w:rFonts w:hint="cs"/>
          <w:rtl/>
        </w:rPr>
      </w:pPr>
    </w:p>
    <w:p w14:paraId="301F0ED2" w14:textId="77777777" w:rsidR="00000000" w:rsidRDefault="00903ADA">
      <w:pPr>
        <w:pStyle w:val="a0"/>
        <w:ind w:firstLine="720"/>
        <w:rPr>
          <w:rFonts w:hint="cs"/>
          <w:rtl/>
        </w:rPr>
      </w:pPr>
      <w:r>
        <w:rPr>
          <w:rFonts w:hint="cs"/>
          <w:rtl/>
        </w:rPr>
        <w:t xml:space="preserve">יש קיצוץ של 170 מיליון שקל בתקציב של המדען הראשי במשרד התעשייה והמסחר. </w:t>
      </w:r>
    </w:p>
    <w:p w14:paraId="32885CAA" w14:textId="77777777" w:rsidR="00000000" w:rsidRDefault="00903ADA">
      <w:pPr>
        <w:pStyle w:val="a0"/>
        <w:ind w:firstLine="720"/>
        <w:rPr>
          <w:rFonts w:hint="cs"/>
          <w:rtl/>
        </w:rPr>
      </w:pPr>
    </w:p>
    <w:p w14:paraId="3457BF73" w14:textId="77777777" w:rsidR="00000000" w:rsidRDefault="00903ADA">
      <w:pPr>
        <w:pStyle w:val="af0"/>
        <w:rPr>
          <w:rtl/>
        </w:rPr>
      </w:pPr>
      <w:r>
        <w:rPr>
          <w:rFonts w:hint="eastAsia"/>
          <w:rtl/>
        </w:rPr>
        <w:t>יצחק</w:t>
      </w:r>
      <w:r>
        <w:rPr>
          <w:rtl/>
        </w:rPr>
        <w:t xml:space="preserve"> הרצוג (העבודה-מימד):</w:t>
      </w:r>
    </w:p>
    <w:p w14:paraId="25586284" w14:textId="77777777" w:rsidR="00000000" w:rsidRDefault="00903ADA">
      <w:pPr>
        <w:pStyle w:val="a0"/>
        <w:rPr>
          <w:rFonts w:hint="cs"/>
          <w:rtl/>
        </w:rPr>
      </w:pPr>
    </w:p>
    <w:p w14:paraId="4AC81D39" w14:textId="77777777" w:rsidR="00000000" w:rsidRDefault="00903ADA">
      <w:pPr>
        <w:pStyle w:val="a0"/>
        <w:rPr>
          <w:rFonts w:hint="cs"/>
          <w:rtl/>
        </w:rPr>
      </w:pPr>
      <w:r>
        <w:rPr>
          <w:rFonts w:hint="cs"/>
          <w:rtl/>
        </w:rPr>
        <w:t>600 מיליון שקל.</w:t>
      </w:r>
    </w:p>
    <w:p w14:paraId="7A15E12E" w14:textId="77777777" w:rsidR="00000000" w:rsidRDefault="00903ADA">
      <w:pPr>
        <w:pStyle w:val="-"/>
        <w:rPr>
          <w:rtl/>
        </w:rPr>
      </w:pPr>
      <w:bookmarkStart w:id="172" w:name="FS000001051T05_11_2003_13_10_14C"/>
      <w:bookmarkEnd w:id="172"/>
    </w:p>
    <w:p w14:paraId="346C9ADF" w14:textId="77777777" w:rsidR="00000000" w:rsidRDefault="00903ADA">
      <w:pPr>
        <w:pStyle w:val="-"/>
        <w:rPr>
          <w:rtl/>
        </w:rPr>
      </w:pPr>
      <w:r>
        <w:rPr>
          <w:rtl/>
        </w:rPr>
        <w:t>אתי לבני (שינוי):</w:t>
      </w:r>
    </w:p>
    <w:p w14:paraId="457E2BE9" w14:textId="77777777" w:rsidR="00000000" w:rsidRDefault="00903ADA">
      <w:pPr>
        <w:pStyle w:val="a0"/>
        <w:rPr>
          <w:rtl/>
        </w:rPr>
      </w:pPr>
    </w:p>
    <w:p w14:paraId="14676DC0" w14:textId="77777777" w:rsidR="00000000" w:rsidRDefault="00903ADA">
      <w:pPr>
        <w:pStyle w:val="a0"/>
        <w:rPr>
          <w:rFonts w:hint="cs"/>
          <w:rtl/>
        </w:rPr>
      </w:pPr>
      <w:r>
        <w:rPr>
          <w:rFonts w:hint="cs"/>
          <w:rtl/>
        </w:rPr>
        <w:t>בסיבוב הזה. זה התקציב שצריך להיות מופנה לעידוד כל מיני יזמויות חדשות, פיתוח, צמיחה. ואם לא יהיה התקציב הל</w:t>
      </w:r>
      <w:r>
        <w:rPr>
          <w:rFonts w:hint="cs"/>
          <w:rtl/>
        </w:rPr>
        <w:t xml:space="preserve">א-גדול הזה כדי לעודד סטארט-אפ, כדי לעודד כל מיני יזמויות חדשות, מאין נביא את הצמיחה? </w:t>
      </w:r>
    </w:p>
    <w:p w14:paraId="5EEA2C00" w14:textId="77777777" w:rsidR="00000000" w:rsidRDefault="00903ADA">
      <w:pPr>
        <w:pStyle w:val="a0"/>
        <w:rPr>
          <w:rFonts w:hint="cs"/>
          <w:rtl/>
        </w:rPr>
      </w:pPr>
    </w:p>
    <w:p w14:paraId="58A6E041" w14:textId="77777777" w:rsidR="00000000" w:rsidRDefault="00903ADA">
      <w:pPr>
        <w:pStyle w:val="a0"/>
        <w:rPr>
          <w:rFonts w:hint="cs"/>
          <w:rtl/>
        </w:rPr>
      </w:pPr>
      <w:r>
        <w:rPr>
          <w:rFonts w:hint="cs"/>
          <w:rtl/>
        </w:rPr>
        <w:t xml:space="preserve">התקציב כולל כמובן קיצוצים כנגד צמיחה, ובקיצוצים הממשלה בחרה בשלוש דרכים. בכל נושא ונושא יש כמובן ביקורת ונושאים שלא היו צריכים להיות שם.  </w:t>
      </w:r>
    </w:p>
    <w:p w14:paraId="14F5F8CE" w14:textId="77777777" w:rsidR="00000000" w:rsidRDefault="00903ADA">
      <w:pPr>
        <w:pStyle w:val="a0"/>
        <w:rPr>
          <w:rFonts w:hint="cs"/>
          <w:rtl/>
        </w:rPr>
      </w:pPr>
    </w:p>
    <w:p w14:paraId="3B56AC7C" w14:textId="77777777" w:rsidR="00000000" w:rsidRDefault="00903ADA">
      <w:pPr>
        <w:pStyle w:val="a0"/>
        <w:rPr>
          <w:rFonts w:hint="cs"/>
          <w:rtl/>
        </w:rPr>
      </w:pPr>
      <w:r>
        <w:rPr>
          <w:rFonts w:hint="cs"/>
          <w:rtl/>
        </w:rPr>
        <w:t xml:space="preserve">קיצוץ תשלומי העברה </w:t>
      </w:r>
      <w:r>
        <w:rPr>
          <w:rtl/>
        </w:rPr>
        <w:t>–</w:t>
      </w:r>
      <w:r>
        <w:rPr>
          <w:rFonts w:hint="cs"/>
          <w:rtl/>
        </w:rPr>
        <w:t xml:space="preserve"> זהו נושא</w:t>
      </w:r>
      <w:r>
        <w:rPr>
          <w:rFonts w:hint="cs"/>
          <w:rtl/>
        </w:rPr>
        <w:t xml:space="preserve"> שבתקציב 2004 הוא לא נרחב, אבל יש דברים שמרגיזים ויש בהם רוע לב. למשל, פונות אלי נשים חד-הוריות מעיירות פיתוח, ממקומות מוכי אבטלה, ואומרות: עכשיו אנחנו לא נוכל לקבל את הבטחת הכנסה מאחר שיש לנו רכב. מה זאת אומרת יש לנו רכב? קנינו רכב ב-5,000 שקל כדי שנוכל ג</w:t>
      </w:r>
      <w:r>
        <w:rPr>
          <w:rFonts w:hint="cs"/>
          <w:rtl/>
        </w:rPr>
        <w:t>ם לרוץ לעבודה וגם להסיע את הילדים לבית-הספר וגם להסיע אותם למתנ"ס, כדי שנוכל לחיות כי אנחנו אמהות חד-הוריות. לא. מי שיש לו רכב, לא חשוב איזה, לא חשוב כמה הוא עלה, לא יקבל יותר הבטחת הכנסה. תגידו לי: זו לא צרות עין ורשעות לשמה?</w:t>
      </w:r>
    </w:p>
    <w:p w14:paraId="0723ECFD" w14:textId="77777777" w:rsidR="00000000" w:rsidRDefault="00903ADA">
      <w:pPr>
        <w:pStyle w:val="a0"/>
        <w:rPr>
          <w:rFonts w:hint="cs"/>
          <w:rtl/>
        </w:rPr>
      </w:pPr>
    </w:p>
    <w:p w14:paraId="08475485" w14:textId="77777777" w:rsidR="00000000" w:rsidRDefault="00903ADA">
      <w:pPr>
        <w:pStyle w:val="a0"/>
        <w:rPr>
          <w:rFonts w:hint="cs"/>
          <w:rtl/>
        </w:rPr>
      </w:pPr>
      <w:r>
        <w:rPr>
          <w:rFonts w:hint="cs"/>
          <w:rtl/>
        </w:rPr>
        <w:t>מובן שיש נושאים יותר גדולים,</w:t>
      </w:r>
      <w:r>
        <w:rPr>
          <w:rFonts w:hint="cs"/>
          <w:rtl/>
        </w:rPr>
        <w:t xml:space="preserve"> רבי-תקציב, שגם בהם צריך להפוך. אלה הם דברים שנעשו ללא מחשבה וללא אמפתיה, ויש הרבה מאוד סעיפים בתוך הקיצוצים האלה שנעשו ללא אמפתיה. למשל, בואו נדבר על הדיור הציבורי, קיצוץ בהעברות לדיור ציבורי, למשל קיצוץ בשכר דירה - שוב, של משפחות חד-הוריות, של עולים חדשי</w:t>
      </w:r>
      <w:r>
        <w:rPr>
          <w:rFonts w:hint="cs"/>
          <w:rtl/>
        </w:rPr>
        <w:t>ם. מקסימום שכר הדירה שהמדינה תשתתף בו יהיה כ-500 שקל. האם אפשר לשכור דירה ב-500 שקל? זה נפלא מבינתי.</w:t>
      </w:r>
    </w:p>
    <w:p w14:paraId="3382250B" w14:textId="77777777" w:rsidR="00000000" w:rsidRDefault="00903ADA">
      <w:pPr>
        <w:pStyle w:val="a0"/>
        <w:rPr>
          <w:rFonts w:hint="cs"/>
          <w:rtl/>
        </w:rPr>
      </w:pPr>
    </w:p>
    <w:p w14:paraId="22D3EFB7" w14:textId="77777777" w:rsidR="00000000" w:rsidRDefault="00903ADA">
      <w:pPr>
        <w:pStyle w:val="a0"/>
        <w:rPr>
          <w:rFonts w:hint="cs"/>
          <w:rtl/>
        </w:rPr>
      </w:pPr>
      <w:r>
        <w:rPr>
          <w:rFonts w:hint="cs"/>
          <w:rtl/>
        </w:rPr>
        <w:t>עלה פעמים מספר הנושא של השינוי והדרישה לקיצוץ במוסדות הדת, בתקציבים לעניינים הדתיים, כחלק מהפגיעה במדינה יהודית. לא היה ולא נברא. בואו נראה מה מקצצים. במד</w:t>
      </w:r>
      <w:r>
        <w:rPr>
          <w:rFonts w:hint="cs"/>
          <w:rtl/>
        </w:rPr>
        <w:t>יניות לשנת 2004 יש התניית תמיכה לכולל בקיומם של לפחות 20 תלמידים בו. זה שווה 300 מיליון שקל, כאשר אותו סכום, 300 מיליון שקל, היה גם בשנה הקודמת. כלומר, כמות הכוללים שצמחו כפטריות אחרי הגשם, עם פחות מ-20 תלמידים, היתה ממש בלתי נסבלת. סוף-סוף שופכים אור על א</w:t>
      </w:r>
      <w:r>
        <w:rPr>
          <w:rFonts w:hint="cs"/>
          <w:rtl/>
        </w:rPr>
        <w:t>חד הנושאים שבאמת היה שואב תקציב בלתי מבוקר. שלא לדבר על זה שהשלימו בזה שלא מאפשרים לאותם כוללים או לאותם מוסדות דת להגיש פעמיים בשנה בקשה לתקציב. זה היה דבר ייחודי למוסדות דת, שבאמצע השנה היו נולדים מוסדות חדשים שדרשו תקציבים נוספים. בין היתר יש הגבלה על ה</w:t>
      </w:r>
      <w:r>
        <w:rPr>
          <w:rFonts w:hint="cs"/>
          <w:rtl/>
        </w:rPr>
        <w:t xml:space="preserve">שכר של נבחרים במועצות דתיות. זה דבר לא ראוי? אני חושבת שזה מאוד מאוד ראוי. זו רק הערה קטנה לגבי הפגיעה באופי היהודי של מדינת ישראל. לא מיניה ולא מקצתיה. </w:t>
      </w:r>
    </w:p>
    <w:p w14:paraId="379FF55B" w14:textId="77777777" w:rsidR="00000000" w:rsidRDefault="00903ADA">
      <w:pPr>
        <w:pStyle w:val="a0"/>
        <w:rPr>
          <w:rFonts w:hint="cs"/>
          <w:rtl/>
        </w:rPr>
      </w:pPr>
    </w:p>
    <w:p w14:paraId="0E946E8A" w14:textId="77777777" w:rsidR="00000000" w:rsidRDefault="00903ADA">
      <w:pPr>
        <w:pStyle w:val="a0"/>
        <w:rPr>
          <w:rFonts w:hint="cs"/>
          <w:rtl/>
        </w:rPr>
      </w:pPr>
      <w:r>
        <w:rPr>
          <w:rFonts w:hint="cs"/>
          <w:rtl/>
        </w:rPr>
        <w:t xml:space="preserve">אבל, הבעיה הגדולה של התקציב הזה היא, שהתקציב לא נעשה כחלק מתקציב רב-שנתי, הוא לא רואה ראייה כוללת של </w:t>
      </w:r>
      <w:r>
        <w:rPr>
          <w:rFonts w:hint="cs"/>
          <w:rtl/>
        </w:rPr>
        <w:t xml:space="preserve">המצב הכלכלי שלנו, של הצרכים שלנו, ולא נותן תוכנית לטווח ארוך. אני מקווה שתוקם בקרוב המועצה לביטחון לאומי, על-פי חוק, והיא תטפל גם בתחזיות הכלכליות והחברתיות של מדינת ישראל. תודה. </w:t>
      </w:r>
    </w:p>
    <w:p w14:paraId="6F616CBC" w14:textId="77777777" w:rsidR="00000000" w:rsidRDefault="00903ADA">
      <w:pPr>
        <w:pStyle w:val="a0"/>
        <w:rPr>
          <w:rFonts w:hint="cs"/>
          <w:rtl/>
        </w:rPr>
      </w:pPr>
    </w:p>
    <w:p w14:paraId="079568E1" w14:textId="77777777" w:rsidR="00000000" w:rsidRDefault="00903ADA">
      <w:pPr>
        <w:pStyle w:val="af1"/>
        <w:rPr>
          <w:rtl/>
        </w:rPr>
      </w:pPr>
      <w:r>
        <w:rPr>
          <w:rtl/>
        </w:rPr>
        <w:t>היו"ר אלי בן-מנחם:</w:t>
      </w:r>
    </w:p>
    <w:p w14:paraId="09E52787" w14:textId="77777777" w:rsidR="00000000" w:rsidRDefault="00903ADA">
      <w:pPr>
        <w:pStyle w:val="a0"/>
        <w:rPr>
          <w:rtl/>
        </w:rPr>
      </w:pPr>
    </w:p>
    <w:p w14:paraId="372A2AD4" w14:textId="77777777" w:rsidR="00000000" w:rsidRDefault="00903ADA">
      <w:pPr>
        <w:pStyle w:val="a0"/>
        <w:rPr>
          <w:rFonts w:hint="cs"/>
          <w:rtl/>
        </w:rPr>
      </w:pPr>
      <w:r>
        <w:rPr>
          <w:rFonts w:hint="cs"/>
          <w:rtl/>
        </w:rPr>
        <w:t xml:space="preserve">תודה לחברת הכנסת אתי לבני. אני מזמין את חבר הכנסת שאול </w:t>
      </w:r>
      <w:r>
        <w:rPr>
          <w:rFonts w:hint="cs"/>
          <w:rtl/>
        </w:rPr>
        <w:t xml:space="preserve">יהלום </w:t>
      </w:r>
      <w:r>
        <w:rPr>
          <w:rtl/>
        </w:rPr>
        <w:t>–</w:t>
      </w:r>
      <w:r>
        <w:rPr>
          <w:rFonts w:hint="cs"/>
          <w:rtl/>
        </w:rPr>
        <w:t xml:space="preserve"> איננו. חבר הכנסת יצחק הרצוג, בבקשה. אחריו </w:t>
      </w:r>
      <w:r>
        <w:rPr>
          <w:rtl/>
        </w:rPr>
        <w:t>–</w:t>
      </w:r>
      <w:r>
        <w:rPr>
          <w:rFonts w:hint="cs"/>
          <w:rtl/>
        </w:rPr>
        <w:t xml:space="preserve"> חבר הכנסת חמי דורון.</w:t>
      </w:r>
    </w:p>
    <w:p w14:paraId="67B9D71D" w14:textId="77777777" w:rsidR="00000000" w:rsidRDefault="00903ADA">
      <w:pPr>
        <w:pStyle w:val="a0"/>
        <w:rPr>
          <w:rFonts w:hint="cs"/>
          <w:rtl/>
        </w:rPr>
      </w:pPr>
    </w:p>
    <w:p w14:paraId="5F7E540B" w14:textId="77777777" w:rsidR="00000000" w:rsidRDefault="00903ADA">
      <w:pPr>
        <w:pStyle w:val="a"/>
        <w:rPr>
          <w:rtl/>
        </w:rPr>
      </w:pPr>
      <w:bookmarkStart w:id="173" w:name="FS000001044T05_11_2003_13_59_16"/>
      <w:bookmarkStart w:id="174" w:name="_Toc61852273"/>
      <w:bookmarkEnd w:id="173"/>
      <w:r>
        <w:rPr>
          <w:rFonts w:hint="eastAsia"/>
          <w:rtl/>
        </w:rPr>
        <w:t>יצחק</w:t>
      </w:r>
      <w:r>
        <w:rPr>
          <w:rtl/>
        </w:rPr>
        <w:t xml:space="preserve"> הרצוג (העבודה-מימד):</w:t>
      </w:r>
      <w:bookmarkEnd w:id="174"/>
    </w:p>
    <w:p w14:paraId="0C6B020A" w14:textId="77777777" w:rsidR="00000000" w:rsidRDefault="00903ADA">
      <w:pPr>
        <w:pStyle w:val="a0"/>
        <w:rPr>
          <w:rFonts w:hint="cs"/>
          <w:rtl/>
        </w:rPr>
      </w:pPr>
    </w:p>
    <w:p w14:paraId="0039FD86" w14:textId="77777777" w:rsidR="00000000" w:rsidRDefault="00903ADA">
      <w:pPr>
        <w:pStyle w:val="a0"/>
        <w:rPr>
          <w:rFonts w:hint="cs"/>
          <w:rtl/>
        </w:rPr>
      </w:pPr>
      <w:r>
        <w:rPr>
          <w:rFonts w:hint="cs"/>
          <w:rtl/>
        </w:rPr>
        <w:t>אדוני היושב-ראש, אדוני השר, חברי הכנסת, הבוקר התעוררו אזרחי ישראל עם כותרת שמבשרת להם על העלאת מחיר החשמל עוד ב-4%. כלומר, אם בשנה האחרונה כבר קטן סל ההכנס</w:t>
      </w:r>
      <w:r>
        <w:rPr>
          <w:rFonts w:hint="cs"/>
          <w:rtl/>
        </w:rPr>
        <w:t>ות המשפחתי בצורה דרמטית בשל שחיקה בשכר ובשל שחיקה בקצבאות ובשל שחיקה במכלול ההכנסות שלו תוך כדי עלייה דרמטית בסל ההוצאות שלו, דהיינו במים, בחשמל, בארנונה ובשירותים מוניציפליים - נמצא שבכך בעצם מורידים מאות אלפים מאזרחי ישראל לעשירונים הנמוכים, מעמד הביניים</w:t>
      </w:r>
      <w:r>
        <w:rPr>
          <w:rFonts w:hint="cs"/>
          <w:rtl/>
        </w:rPr>
        <w:t xml:space="preserve"> מתרסק וכוח הקנייה של הצרכן הישראלי גווע. </w:t>
      </w:r>
    </w:p>
    <w:p w14:paraId="4BBFA085" w14:textId="77777777" w:rsidR="00000000" w:rsidRDefault="00903ADA">
      <w:pPr>
        <w:pStyle w:val="a0"/>
        <w:rPr>
          <w:rFonts w:hint="cs"/>
          <w:rtl/>
        </w:rPr>
      </w:pPr>
    </w:p>
    <w:p w14:paraId="117DF9EB" w14:textId="77777777" w:rsidR="00000000" w:rsidRDefault="00903ADA">
      <w:pPr>
        <w:pStyle w:val="a0"/>
        <w:rPr>
          <w:rFonts w:hint="cs"/>
          <w:rtl/>
        </w:rPr>
      </w:pPr>
      <w:r>
        <w:rPr>
          <w:rFonts w:hint="cs"/>
          <w:rtl/>
        </w:rPr>
        <w:t>ואז נזכר נתניהו, יום לפני הבחירות המוניציפליות, להדליף שהוא בכלל רוצה לתת מתנה לציבור, 150 שקל לכל משפחה שמשתכרת עד סכום מסוים. למה? לדבריו, כי כוח הקנייה של הצרכן הישראלי קרס. יפה מאוד. איפה היית כשאמרנו את זה פ</w:t>
      </w:r>
      <w:r>
        <w:rPr>
          <w:rFonts w:hint="cs"/>
          <w:rtl/>
        </w:rPr>
        <w:t>ה בחצי שנה האחרונה? נאמנו על כך בקריאה של החוק הקודם. זה לחלוטין לא עניין לא את הקואליציה ובוודאי לא את משרד האוצר.</w:t>
      </w:r>
    </w:p>
    <w:p w14:paraId="28E967F1" w14:textId="77777777" w:rsidR="00000000" w:rsidRDefault="00903ADA">
      <w:pPr>
        <w:pStyle w:val="a0"/>
        <w:rPr>
          <w:rFonts w:hint="cs"/>
          <w:rtl/>
        </w:rPr>
      </w:pPr>
    </w:p>
    <w:p w14:paraId="1D454B8A" w14:textId="77777777" w:rsidR="00000000" w:rsidRDefault="00903ADA">
      <w:pPr>
        <w:pStyle w:val="a0"/>
        <w:rPr>
          <w:rFonts w:hint="cs"/>
          <w:rtl/>
        </w:rPr>
      </w:pPr>
      <w:r>
        <w:rPr>
          <w:rFonts w:hint="cs"/>
          <w:rtl/>
        </w:rPr>
        <w:t xml:space="preserve">הבוקר דנו בוועדת המדע של הכנסת בראשותה של חברת הכנסת מלי פולישוק בדוגמה קטנה, אבל חשובה. מוזיאון המדע בירושלים, שמושך אליו ילדים ונוער מכל </w:t>
      </w:r>
      <w:r>
        <w:rPr>
          <w:rFonts w:hint="cs"/>
          <w:rtl/>
        </w:rPr>
        <w:t>רחבי הארץ, חרדים וחילונים, יהודים וערבים, בעיר שגם ככה היא מוכת גורל, עיר הקודש והנצח של ישראל, ירושלים - המקום הזה נקלע להתמוטטות בשל קיצוץ תקציבי כל מוסדות התרבות, המוזיאונים ומרכזי המחקר והמדע, בצורה דרסטית, עד כדי כך שהשתתפות המדינה בו היא 14%, דבר שלא</w:t>
      </w:r>
      <w:r>
        <w:rPr>
          <w:rFonts w:hint="cs"/>
          <w:rtl/>
        </w:rPr>
        <w:t xml:space="preserve"> מאפשר להחזיק אפילו מוסד מוכר בישראל. זו רק דוגמה קטנה. </w:t>
      </w:r>
    </w:p>
    <w:p w14:paraId="066FAF73" w14:textId="77777777" w:rsidR="00000000" w:rsidRDefault="00903ADA">
      <w:pPr>
        <w:pStyle w:val="a0"/>
        <w:ind w:firstLine="0"/>
        <w:rPr>
          <w:rFonts w:hint="cs"/>
          <w:rtl/>
        </w:rPr>
      </w:pPr>
    </w:p>
    <w:p w14:paraId="05AA78BE" w14:textId="77777777" w:rsidR="00000000" w:rsidRDefault="00903ADA">
      <w:pPr>
        <w:pStyle w:val="a0"/>
        <w:rPr>
          <w:rFonts w:hint="cs"/>
          <w:rtl/>
        </w:rPr>
      </w:pPr>
      <w:r>
        <w:rPr>
          <w:rFonts w:hint="cs"/>
          <w:rtl/>
        </w:rPr>
        <w:t xml:space="preserve">כבר הזכירה קודמתי את הקיצוץ הדרסטי בתקציבי המחקר והפיתוח, שהם מנוע הצמיחה מספר אחת, את הקיצוץ הדרסטי בתקציבי ההשכלה הגבוהה לעם שגאה בהשכלה ומבין שההשכלה של האדם  היא חלק מהיכולת של החברה הזאת לצמוח </w:t>
      </w:r>
      <w:r>
        <w:rPr>
          <w:rFonts w:hint="cs"/>
          <w:rtl/>
        </w:rPr>
        <w:t xml:space="preserve">וליצור שוויון. </w:t>
      </w:r>
    </w:p>
    <w:p w14:paraId="77E6B9B5" w14:textId="77777777" w:rsidR="00000000" w:rsidRDefault="00903ADA">
      <w:pPr>
        <w:pStyle w:val="a0"/>
        <w:rPr>
          <w:rFonts w:hint="cs"/>
          <w:rtl/>
        </w:rPr>
      </w:pPr>
    </w:p>
    <w:p w14:paraId="696F46CB" w14:textId="77777777" w:rsidR="00000000" w:rsidRDefault="00903ADA">
      <w:pPr>
        <w:pStyle w:val="a0"/>
        <w:rPr>
          <w:rFonts w:hint="cs"/>
          <w:rtl/>
        </w:rPr>
      </w:pPr>
      <w:r>
        <w:rPr>
          <w:rFonts w:hint="cs"/>
          <w:rtl/>
        </w:rPr>
        <w:t xml:space="preserve">אבל אני רוצה גם להזכיר נושאים נוספים. נושא התרבות בכללו עומד על סף התמוטטות - מוסדות שהם סם חיים של כל חברה והם חלק מציפור נפשה </w:t>
      </w:r>
      <w:r>
        <w:rPr>
          <w:rtl/>
        </w:rPr>
        <w:t>–</w:t>
      </w:r>
      <w:r>
        <w:rPr>
          <w:rFonts w:hint="cs"/>
          <w:rtl/>
        </w:rPr>
        <w:t xml:space="preserve"> ונושא החברה והרווחה, נושא הטיפול בנגמלי סמים. כשהייתי יושב-ראש הרשות למלחמה בסמים, לפני שנתיים, התקציב עמד על</w:t>
      </w:r>
      <w:r>
        <w:rPr>
          <w:rFonts w:hint="cs"/>
          <w:rtl/>
        </w:rPr>
        <w:t xml:space="preserve"> קרוב ל-30 מיליון שקל. בספר הזה המדינה מציעה 14 מיליון שקל. משמע, זריקת אלפי מכורים לרחובות, עם כל המשמעויות של הדבר. </w:t>
      </w:r>
    </w:p>
    <w:p w14:paraId="6CFBC544" w14:textId="77777777" w:rsidR="00000000" w:rsidRDefault="00903ADA">
      <w:pPr>
        <w:pStyle w:val="a0"/>
        <w:rPr>
          <w:rFonts w:hint="cs"/>
          <w:rtl/>
        </w:rPr>
      </w:pPr>
    </w:p>
    <w:p w14:paraId="11CBB4A5" w14:textId="77777777" w:rsidR="00000000" w:rsidRDefault="00903ADA">
      <w:pPr>
        <w:pStyle w:val="af0"/>
        <w:rPr>
          <w:rtl/>
        </w:rPr>
      </w:pPr>
      <w:r>
        <w:rPr>
          <w:rFonts w:hint="eastAsia"/>
          <w:rtl/>
        </w:rPr>
        <w:t>מיכאל</w:t>
      </w:r>
      <w:r>
        <w:rPr>
          <w:rtl/>
        </w:rPr>
        <w:t xml:space="preserve"> מלכיאור (העבודה-מימד):</w:t>
      </w:r>
    </w:p>
    <w:p w14:paraId="4EDDE9FE" w14:textId="77777777" w:rsidR="00000000" w:rsidRDefault="00903ADA">
      <w:pPr>
        <w:pStyle w:val="a0"/>
        <w:rPr>
          <w:rFonts w:hint="cs"/>
          <w:rtl/>
        </w:rPr>
      </w:pPr>
    </w:p>
    <w:p w14:paraId="32669D20" w14:textId="77777777" w:rsidR="00000000" w:rsidRDefault="00903ADA">
      <w:pPr>
        <w:pStyle w:val="a0"/>
        <w:rPr>
          <w:rFonts w:hint="cs"/>
          <w:rtl/>
        </w:rPr>
      </w:pPr>
      <w:r>
        <w:rPr>
          <w:rFonts w:hint="cs"/>
          <w:rtl/>
        </w:rPr>
        <w:t>- - -</w:t>
      </w:r>
    </w:p>
    <w:p w14:paraId="25A6A506" w14:textId="77777777" w:rsidR="00000000" w:rsidRDefault="00903ADA">
      <w:pPr>
        <w:pStyle w:val="a0"/>
        <w:rPr>
          <w:rFonts w:hint="cs"/>
          <w:rtl/>
        </w:rPr>
      </w:pPr>
    </w:p>
    <w:p w14:paraId="0515AD34" w14:textId="77777777" w:rsidR="00000000" w:rsidRDefault="00903ADA">
      <w:pPr>
        <w:pStyle w:val="-"/>
        <w:rPr>
          <w:rtl/>
        </w:rPr>
      </w:pPr>
      <w:bookmarkStart w:id="175" w:name="FS000001044T05_11_2003_13_50_48"/>
      <w:bookmarkStart w:id="176" w:name="FS000001044T05_11_2003_13_50_52C"/>
      <w:bookmarkEnd w:id="175"/>
      <w:bookmarkEnd w:id="176"/>
      <w:r>
        <w:rPr>
          <w:rtl/>
        </w:rPr>
        <w:t>יצחק הרצוג (העבודה-מימד):</w:t>
      </w:r>
    </w:p>
    <w:p w14:paraId="2BA24516" w14:textId="77777777" w:rsidR="00000000" w:rsidRDefault="00903ADA">
      <w:pPr>
        <w:pStyle w:val="a0"/>
        <w:rPr>
          <w:rtl/>
        </w:rPr>
      </w:pPr>
    </w:p>
    <w:p w14:paraId="0B412261" w14:textId="77777777" w:rsidR="00000000" w:rsidRDefault="00903ADA">
      <w:pPr>
        <w:pStyle w:val="a0"/>
        <w:rPr>
          <w:rFonts w:hint="cs"/>
          <w:rtl/>
        </w:rPr>
      </w:pPr>
      <w:r>
        <w:rPr>
          <w:rFonts w:hint="cs"/>
          <w:rtl/>
        </w:rPr>
        <w:t>אדוני היה סגן שר לביטחון פנים ויודע מה המשמעות של עלות של נרקומן אחד ברח</w:t>
      </w:r>
      <w:r>
        <w:rPr>
          <w:rFonts w:hint="cs"/>
          <w:rtl/>
        </w:rPr>
        <w:t xml:space="preserve">וב, לא רק העלות הישירה של הפגיעה באדם, אלא במשפחה ובחברה, שלא לדבר על סגירה של כל מוסדות הטיפול - על צווארו של ראש הממשלה, שהוא השר הממונה על הרשות למלחמה בסמים. </w:t>
      </w:r>
    </w:p>
    <w:p w14:paraId="5CD09E5B" w14:textId="77777777" w:rsidR="00000000" w:rsidRDefault="00903ADA">
      <w:pPr>
        <w:pStyle w:val="a0"/>
        <w:rPr>
          <w:rFonts w:hint="cs"/>
          <w:rtl/>
        </w:rPr>
      </w:pPr>
    </w:p>
    <w:p w14:paraId="4A57EEF6" w14:textId="77777777" w:rsidR="00000000" w:rsidRDefault="00903ADA">
      <w:pPr>
        <w:pStyle w:val="a0"/>
        <w:rPr>
          <w:rFonts w:hint="cs"/>
          <w:rtl/>
        </w:rPr>
      </w:pPr>
      <w:r>
        <w:rPr>
          <w:rFonts w:hint="cs"/>
          <w:rtl/>
        </w:rPr>
        <w:t xml:space="preserve">הפגיעה בגמלאים </w:t>
      </w:r>
      <w:r>
        <w:rPr>
          <w:rtl/>
        </w:rPr>
        <w:t>–</w:t>
      </w:r>
      <w:r>
        <w:rPr>
          <w:rFonts w:hint="cs"/>
          <w:rtl/>
        </w:rPr>
        <w:t xml:space="preserve"> הפגיעה הדרסטית קיימת בחוק ההסדרים, בכל ההטבות הניתנות לאזרחים הוותיקים, בקצ</w:t>
      </w:r>
      <w:r>
        <w:rPr>
          <w:rFonts w:hint="cs"/>
          <w:rtl/>
        </w:rPr>
        <w:t>באות ובגמלאות למיניהן. הדבר המדהים בספר הזה, ואני לא מבין איפה כל נציגי ערי הפיתוח, אבל החוק הזה קורא לביטולו של חוק ערי הפיתוח, חוק הרשות לפיתוח הנגב, חוק הרשות לפיתוח הגליל. אלה דברים שלכאורה הם בקווי היסוד של שרון, אבל הוא, מה זה אכפת לו? הוא מרסק גם את</w:t>
      </w:r>
      <w:r>
        <w:rPr>
          <w:rFonts w:hint="cs"/>
          <w:rtl/>
        </w:rPr>
        <w:t xml:space="preserve"> המקומות האלה על-ידי ביטול ההטבות לזכאי משרד השיכון, על-ידי העלאת מחיר הקרקע לבנייה, כך שבעצם תהיה פה העדפה ברורה ליישובי המרכז, ועל-ידי ביטול חוק ערי הפיתוח, חוק הרשות לפיתוח הנגב וחוק הרשות לפיתוח הגליל. </w:t>
      </w:r>
    </w:p>
    <w:p w14:paraId="2A772E68" w14:textId="77777777" w:rsidR="00000000" w:rsidRDefault="00903ADA">
      <w:pPr>
        <w:pStyle w:val="a0"/>
        <w:rPr>
          <w:rFonts w:hint="cs"/>
          <w:rtl/>
        </w:rPr>
      </w:pPr>
    </w:p>
    <w:p w14:paraId="393C19DB" w14:textId="77777777" w:rsidR="00000000" w:rsidRDefault="00903ADA">
      <w:pPr>
        <w:pStyle w:val="a0"/>
        <w:rPr>
          <w:rFonts w:hint="cs"/>
          <w:rtl/>
        </w:rPr>
      </w:pPr>
      <w:r>
        <w:rPr>
          <w:rFonts w:hint="cs"/>
          <w:rtl/>
        </w:rPr>
        <w:t xml:space="preserve">אני רוצה לסיים בכמה מלים נוספות. אנחנו מתכוונים </w:t>
      </w:r>
      <w:r>
        <w:rPr>
          <w:rFonts w:hint="cs"/>
          <w:rtl/>
        </w:rPr>
        <w:t xml:space="preserve">להיאבק נגד החוק הזה, חוק התקציב וחוק ההסדרים, בכל כלי דמוקרטי אפשרי, גם בפרלמנט וגם מחוצה לו. לאזרחי ישראל מגיעים חוק וסדר עדיפויות אחרים </w:t>
      </w:r>
      <w:r>
        <w:rPr>
          <w:rtl/>
        </w:rPr>
        <w:t>–</w:t>
      </w:r>
      <w:r>
        <w:rPr>
          <w:rFonts w:hint="cs"/>
          <w:rtl/>
        </w:rPr>
        <w:t xml:space="preserve"> לקחת 2 מיליארדי שקלים מעבר ל"קו הירוק" שנשפכים לשווא, לקחת 2.5 מיליארדים שנמצאים ברפורמה במס, ובסעיפים אחרים, סעיפי </w:t>
      </w:r>
      <w:r>
        <w:rPr>
          <w:rFonts w:hint="cs"/>
          <w:rtl/>
        </w:rPr>
        <w:t xml:space="preserve">בזבוז אחרים, ובמקום להסיט 2  מיליארדים משמונת העשירונים האחרונים של החברה לאחוז וחצי העליון, הממשלה צריכה להציג חוק אחר, ואם לא, עליה גם להיות מוחלפת. תודה רבה. </w:t>
      </w:r>
    </w:p>
    <w:p w14:paraId="51B8CABD" w14:textId="77777777" w:rsidR="00000000" w:rsidRDefault="00903ADA">
      <w:pPr>
        <w:pStyle w:val="a0"/>
        <w:rPr>
          <w:rFonts w:hint="cs"/>
          <w:rtl/>
        </w:rPr>
      </w:pPr>
    </w:p>
    <w:p w14:paraId="394688E1" w14:textId="77777777" w:rsidR="00000000" w:rsidRDefault="00903ADA">
      <w:pPr>
        <w:pStyle w:val="af0"/>
        <w:rPr>
          <w:rtl/>
        </w:rPr>
      </w:pPr>
      <w:r>
        <w:rPr>
          <w:rFonts w:hint="eastAsia"/>
          <w:rtl/>
        </w:rPr>
        <w:t>רוני</w:t>
      </w:r>
      <w:r>
        <w:rPr>
          <w:rtl/>
        </w:rPr>
        <w:t xml:space="preserve"> בר-און (הליכוד):</w:t>
      </w:r>
    </w:p>
    <w:p w14:paraId="61FDFFDF" w14:textId="77777777" w:rsidR="00000000" w:rsidRDefault="00903ADA">
      <w:pPr>
        <w:pStyle w:val="a0"/>
        <w:rPr>
          <w:rFonts w:hint="cs"/>
          <w:rtl/>
        </w:rPr>
      </w:pPr>
    </w:p>
    <w:p w14:paraId="684DE992" w14:textId="77777777" w:rsidR="00000000" w:rsidRDefault="00903ADA">
      <w:pPr>
        <w:pStyle w:val="a0"/>
        <w:rPr>
          <w:rFonts w:hint="cs"/>
          <w:rtl/>
        </w:rPr>
      </w:pPr>
      <w:r>
        <w:rPr>
          <w:rFonts w:hint="cs"/>
          <w:rtl/>
        </w:rPr>
        <w:t>למה נרשמתם 50 איש לדיבור, אם כולם אומרים אותם דברים?</w:t>
      </w:r>
    </w:p>
    <w:p w14:paraId="100684E5" w14:textId="77777777" w:rsidR="00000000" w:rsidRDefault="00903ADA">
      <w:pPr>
        <w:pStyle w:val="a0"/>
        <w:rPr>
          <w:rFonts w:hint="cs"/>
          <w:rtl/>
        </w:rPr>
      </w:pPr>
    </w:p>
    <w:p w14:paraId="65250C85" w14:textId="77777777" w:rsidR="00000000" w:rsidRDefault="00903ADA">
      <w:pPr>
        <w:pStyle w:val="af1"/>
        <w:rPr>
          <w:rtl/>
        </w:rPr>
      </w:pPr>
      <w:r>
        <w:rPr>
          <w:rtl/>
        </w:rPr>
        <w:t>היו"ר אלי בן-מנח</w:t>
      </w:r>
      <w:r>
        <w:rPr>
          <w:rtl/>
        </w:rPr>
        <w:t>ם:</w:t>
      </w:r>
    </w:p>
    <w:p w14:paraId="595E4785" w14:textId="77777777" w:rsidR="00000000" w:rsidRDefault="00903ADA">
      <w:pPr>
        <w:pStyle w:val="a0"/>
        <w:rPr>
          <w:rtl/>
        </w:rPr>
      </w:pPr>
    </w:p>
    <w:p w14:paraId="10EAA72A" w14:textId="77777777" w:rsidR="00000000" w:rsidRDefault="00903ADA">
      <w:pPr>
        <w:pStyle w:val="a0"/>
        <w:rPr>
          <w:rFonts w:hint="cs"/>
          <w:rtl/>
        </w:rPr>
      </w:pPr>
      <w:r>
        <w:rPr>
          <w:rFonts w:hint="cs"/>
          <w:rtl/>
        </w:rPr>
        <w:t xml:space="preserve">תודה לחבר הכנסת הרצוג. חבר הכנסת חמי דורון, בבקשה. </w:t>
      </w:r>
    </w:p>
    <w:p w14:paraId="151BB4AD" w14:textId="77777777" w:rsidR="00000000" w:rsidRDefault="00903ADA">
      <w:pPr>
        <w:pStyle w:val="a0"/>
        <w:rPr>
          <w:rFonts w:hint="cs"/>
          <w:rtl/>
        </w:rPr>
      </w:pPr>
    </w:p>
    <w:p w14:paraId="62EF1016" w14:textId="77777777" w:rsidR="00000000" w:rsidRDefault="00903ADA">
      <w:pPr>
        <w:pStyle w:val="af0"/>
        <w:rPr>
          <w:rtl/>
        </w:rPr>
      </w:pPr>
      <w:r>
        <w:rPr>
          <w:rFonts w:hint="eastAsia"/>
          <w:rtl/>
        </w:rPr>
        <w:t>עבד</w:t>
      </w:r>
      <w:r>
        <w:rPr>
          <w:rtl/>
        </w:rPr>
        <w:t>-אלמאלכ דהאמשה (רע"ם):</w:t>
      </w:r>
    </w:p>
    <w:p w14:paraId="08490186" w14:textId="77777777" w:rsidR="00000000" w:rsidRDefault="00903ADA">
      <w:pPr>
        <w:pStyle w:val="a0"/>
        <w:rPr>
          <w:rFonts w:hint="cs"/>
          <w:rtl/>
        </w:rPr>
      </w:pPr>
    </w:p>
    <w:p w14:paraId="73CC29E0" w14:textId="77777777" w:rsidR="00000000" w:rsidRDefault="00903ADA">
      <w:pPr>
        <w:pStyle w:val="a0"/>
        <w:rPr>
          <w:rFonts w:hint="cs"/>
          <w:rtl/>
        </w:rPr>
      </w:pPr>
      <w:r>
        <w:rPr>
          <w:rFonts w:hint="cs"/>
          <w:rtl/>
        </w:rPr>
        <w:t xml:space="preserve">הסדר שלך שונה כנראה מזה שמופיע פה. </w:t>
      </w:r>
    </w:p>
    <w:p w14:paraId="7A6F590D" w14:textId="77777777" w:rsidR="00000000" w:rsidRDefault="00903ADA">
      <w:pPr>
        <w:pStyle w:val="a0"/>
        <w:rPr>
          <w:rFonts w:hint="cs"/>
          <w:rtl/>
        </w:rPr>
      </w:pPr>
    </w:p>
    <w:p w14:paraId="1CB85078" w14:textId="77777777" w:rsidR="00000000" w:rsidRDefault="00903ADA">
      <w:pPr>
        <w:pStyle w:val="af1"/>
        <w:rPr>
          <w:rtl/>
        </w:rPr>
      </w:pPr>
      <w:r>
        <w:rPr>
          <w:rtl/>
        </w:rPr>
        <w:t>היו"ר אלי בן-מנחם:</w:t>
      </w:r>
    </w:p>
    <w:p w14:paraId="65F3D219" w14:textId="77777777" w:rsidR="00000000" w:rsidRDefault="00903ADA">
      <w:pPr>
        <w:pStyle w:val="a0"/>
        <w:rPr>
          <w:rtl/>
        </w:rPr>
      </w:pPr>
    </w:p>
    <w:p w14:paraId="55D0065C" w14:textId="77777777" w:rsidR="00000000" w:rsidRDefault="00903ADA">
      <w:pPr>
        <w:pStyle w:val="a0"/>
        <w:rPr>
          <w:rFonts w:hint="cs"/>
          <w:rtl/>
        </w:rPr>
      </w:pPr>
      <w:r>
        <w:rPr>
          <w:rFonts w:hint="cs"/>
          <w:rtl/>
        </w:rPr>
        <w:t xml:space="preserve">לי פשוט יש רשימה. </w:t>
      </w:r>
    </w:p>
    <w:p w14:paraId="2890EC3D" w14:textId="77777777" w:rsidR="00000000" w:rsidRDefault="00903ADA">
      <w:pPr>
        <w:pStyle w:val="a0"/>
        <w:rPr>
          <w:rFonts w:hint="cs"/>
          <w:rtl/>
        </w:rPr>
      </w:pPr>
    </w:p>
    <w:p w14:paraId="5AC39A74" w14:textId="77777777" w:rsidR="00000000" w:rsidRDefault="00903ADA">
      <w:pPr>
        <w:pStyle w:val="a"/>
        <w:rPr>
          <w:rtl/>
        </w:rPr>
      </w:pPr>
      <w:bookmarkStart w:id="177" w:name="FS000001053T05_11_2003_14_06_20"/>
      <w:bookmarkStart w:id="178" w:name="_Toc61852274"/>
      <w:bookmarkEnd w:id="177"/>
      <w:r>
        <w:rPr>
          <w:rFonts w:hint="eastAsia"/>
          <w:rtl/>
        </w:rPr>
        <w:t>חמי</w:t>
      </w:r>
      <w:r>
        <w:rPr>
          <w:rtl/>
        </w:rPr>
        <w:t xml:space="preserve"> דורון (שינוי):</w:t>
      </w:r>
      <w:bookmarkEnd w:id="178"/>
    </w:p>
    <w:p w14:paraId="1D093A1F" w14:textId="77777777" w:rsidR="00000000" w:rsidRDefault="00903ADA">
      <w:pPr>
        <w:pStyle w:val="a0"/>
        <w:rPr>
          <w:rFonts w:hint="cs"/>
          <w:rtl/>
        </w:rPr>
      </w:pPr>
    </w:p>
    <w:p w14:paraId="060772E9" w14:textId="77777777" w:rsidR="00000000" w:rsidRDefault="00903ADA">
      <w:pPr>
        <w:pStyle w:val="a0"/>
        <w:rPr>
          <w:rFonts w:hint="cs"/>
          <w:rtl/>
        </w:rPr>
      </w:pPr>
      <w:r>
        <w:rPr>
          <w:rFonts w:hint="cs"/>
          <w:rtl/>
        </w:rPr>
        <w:t xml:space="preserve">ממש אין קשר בין מה שמופיע במסך לכאן, כבר עשו עשרות שינויים. </w:t>
      </w:r>
    </w:p>
    <w:p w14:paraId="66CFF83C" w14:textId="77777777" w:rsidR="00000000" w:rsidRDefault="00903ADA">
      <w:pPr>
        <w:pStyle w:val="a0"/>
        <w:rPr>
          <w:rFonts w:hint="cs"/>
          <w:rtl/>
        </w:rPr>
      </w:pPr>
    </w:p>
    <w:p w14:paraId="5372FA5A" w14:textId="77777777" w:rsidR="00000000" w:rsidRDefault="00903ADA">
      <w:pPr>
        <w:pStyle w:val="af1"/>
        <w:rPr>
          <w:rtl/>
        </w:rPr>
      </w:pPr>
      <w:r>
        <w:rPr>
          <w:rtl/>
        </w:rPr>
        <w:t>היו"ר אלי בן-</w:t>
      </w:r>
      <w:r>
        <w:rPr>
          <w:rtl/>
        </w:rPr>
        <w:t>מנחם:</w:t>
      </w:r>
    </w:p>
    <w:p w14:paraId="7CFB1F64" w14:textId="77777777" w:rsidR="00000000" w:rsidRDefault="00903ADA">
      <w:pPr>
        <w:pStyle w:val="a0"/>
        <w:rPr>
          <w:rtl/>
        </w:rPr>
      </w:pPr>
    </w:p>
    <w:p w14:paraId="48F03138" w14:textId="77777777" w:rsidR="00000000" w:rsidRDefault="00903ADA">
      <w:pPr>
        <w:pStyle w:val="a0"/>
        <w:rPr>
          <w:rFonts w:hint="cs"/>
          <w:rtl/>
        </w:rPr>
      </w:pPr>
      <w:r>
        <w:rPr>
          <w:rFonts w:hint="cs"/>
          <w:rtl/>
        </w:rPr>
        <w:t xml:space="preserve">בפני  מונח דף של הדוברים, ואני הולך על-פי הדף. בבקשה, חבר הכנסת חמי דורון. </w:t>
      </w:r>
    </w:p>
    <w:p w14:paraId="419D0EC8" w14:textId="77777777" w:rsidR="00000000" w:rsidRDefault="00903ADA">
      <w:pPr>
        <w:pStyle w:val="a0"/>
        <w:rPr>
          <w:rFonts w:hint="cs"/>
          <w:rtl/>
        </w:rPr>
      </w:pPr>
    </w:p>
    <w:p w14:paraId="414CD58A" w14:textId="77777777" w:rsidR="00000000" w:rsidRDefault="00903ADA">
      <w:pPr>
        <w:pStyle w:val="-"/>
        <w:rPr>
          <w:rtl/>
        </w:rPr>
      </w:pPr>
      <w:bookmarkStart w:id="179" w:name="FS000001053T05_11_2003_14_10_20C"/>
      <w:bookmarkEnd w:id="179"/>
      <w:r>
        <w:rPr>
          <w:rtl/>
        </w:rPr>
        <w:t>חמי דורון (שינוי):</w:t>
      </w:r>
    </w:p>
    <w:p w14:paraId="3BA8E287" w14:textId="77777777" w:rsidR="00000000" w:rsidRDefault="00903ADA">
      <w:pPr>
        <w:pStyle w:val="a0"/>
        <w:rPr>
          <w:rtl/>
        </w:rPr>
      </w:pPr>
    </w:p>
    <w:p w14:paraId="59073540" w14:textId="77777777" w:rsidR="00000000" w:rsidRDefault="00903ADA">
      <w:pPr>
        <w:pStyle w:val="a0"/>
        <w:rPr>
          <w:rFonts w:hint="cs"/>
          <w:rtl/>
        </w:rPr>
      </w:pPr>
      <w:r>
        <w:rPr>
          <w:rFonts w:hint="cs"/>
          <w:rtl/>
        </w:rPr>
        <w:t>אדוני היושב-ראש, חברי חברי הכנסת, אנחנו אמורים לדון היום בתקציב לשנת 2004, ושוב צר לי לחזור ולומר, שקצת מוזר שאנחנו צריכים לדון בתקציב שמונח על השולחן ש</w:t>
      </w:r>
      <w:r>
        <w:rPr>
          <w:rFonts w:hint="cs"/>
          <w:rtl/>
        </w:rPr>
        <w:t xml:space="preserve">לושה, ארבעה ימים לפני הדיון, ומצפים כמובן שנדון בכל כך הרבה ערמות של דפים. </w:t>
      </w:r>
    </w:p>
    <w:p w14:paraId="0492BAC9" w14:textId="77777777" w:rsidR="00000000" w:rsidRDefault="00903ADA">
      <w:pPr>
        <w:pStyle w:val="a0"/>
        <w:rPr>
          <w:rFonts w:hint="cs"/>
          <w:rtl/>
        </w:rPr>
      </w:pPr>
    </w:p>
    <w:p w14:paraId="0C145F07" w14:textId="77777777" w:rsidR="00000000" w:rsidRDefault="00903ADA">
      <w:pPr>
        <w:pStyle w:val="af1"/>
        <w:rPr>
          <w:rtl/>
        </w:rPr>
      </w:pPr>
      <w:r>
        <w:rPr>
          <w:rtl/>
        </w:rPr>
        <w:t>היו"ר אלי בן-מנחם:</w:t>
      </w:r>
    </w:p>
    <w:p w14:paraId="048E5741" w14:textId="77777777" w:rsidR="00000000" w:rsidRDefault="00903ADA">
      <w:pPr>
        <w:pStyle w:val="a0"/>
        <w:rPr>
          <w:rtl/>
        </w:rPr>
      </w:pPr>
    </w:p>
    <w:p w14:paraId="63B60592" w14:textId="77777777" w:rsidR="00000000" w:rsidRDefault="00903ADA">
      <w:pPr>
        <w:pStyle w:val="a0"/>
        <w:rPr>
          <w:rFonts w:hint="cs"/>
          <w:rtl/>
        </w:rPr>
      </w:pPr>
      <w:r>
        <w:rPr>
          <w:rFonts w:hint="cs"/>
          <w:rtl/>
        </w:rPr>
        <w:t xml:space="preserve">סליחה, אני לא אמרתי מי יהיה הדובר אחריך </w:t>
      </w:r>
      <w:r>
        <w:rPr>
          <w:rtl/>
        </w:rPr>
        <w:t>–</w:t>
      </w:r>
      <w:r>
        <w:rPr>
          <w:rFonts w:hint="cs"/>
          <w:rtl/>
        </w:rPr>
        <w:t xml:space="preserve"> הדובר אחריך יהיה חבר הכנסת אברום בורג. </w:t>
      </w:r>
    </w:p>
    <w:p w14:paraId="59008B47" w14:textId="77777777" w:rsidR="00000000" w:rsidRDefault="00903ADA">
      <w:pPr>
        <w:pStyle w:val="a0"/>
        <w:rPr>
          <w:rFonts w:hint="cs"/>
          <w:rtl/>
        </w:rPr>
      </w:pPr>
    </w:p>
    <w:p w14:paraId="04EC0973" w14:textId="77777777" w:rsidR="00000000" w:rsidRDefault="00903ADA">
      <w:pPr>
        <w:pStyle w:val="-"/>
        <w:rPr>
          <w:rtl/>
        </w:rPr>
      </w:pPr>
      <w:bookmarkStart w:id="180" w:name="FS000001053T05_11_2003_14_11_25C"/>
      <w:bookmarkEnd w:id="180"/>
      <w:r>
        <w:rPr>
          <w:rtl/>
        </w:rPr>
        <w:t>חמי דורון (שינוי):</w:t>
      </w:r>
    </w:p>
    <w:p w14:paraId="6E332E68" w14:textId="77777777" w:rsidR="00000000" w:rsidRDefault="00903ADA">
      <w:pPr>
        <w:pStyle w:val="a0"/>
        <w:rPr>
          <w:rtl/>
        </w:rPr>
      </w:pPr>
    </w:p>
    <w:p w14:paraId="3C883D60" w14:textId="77777777" w:rsidR="00000000" w:rsidRDefault="00903ADA">
      <w:pPr>
        <w:pStyle w:val="a0"/>
        <w:rPr>
          <w:rFonts w:hint="cs"/>
          <w:rtl/>
        </w:rPr>
      </w:pPr>
      <w:r>
        <w:rPr>
          <w:rFonts w:hint="cs"/>
          <w:rtl/>
        </w:rPr>
        <w:t xml:space="preserve">מדובר בתקציב של כמעט 255 מיליארד שקל, ולצערי אין אפשרות </w:t>
      </w:r>
      <w:r>
        <w:rPr>
          <w:rFonts w:hint="cs"/>
          <w:rtl/>
        </w:rPr>
        <w:t xml:space="preserve">מספקת בידי חברי הכנסת לעבור על החומר. זה קצת לא ברור לי, כי אפילו ברשויות המקומיות - בפקודת העיריות רשום, שכדי להניח תקציב, יש להניח אותו על שולחן המועצה עשרה ימים לפני הדיון. </w:t>
      </w:r>
    </w:p>
    <w:p w14:paraId="51A74D70" w14:textId="77777777" w:rsidR="00000000" w:rsidRDefault="00903ADA">
      <w:pPr>
        <w:pStyle w:val="a0"/>
        <w:rPr>
          <w:rFonts w:hint="cs"/>
          <w:rtl/>
        </w:rPr>
      </w:pPr>
    </w:p>
    <w:p w14:paraId="1A52990E" w14:textId="77777777" w:rsidR="00000000" w:rsidRDefault="00903ADA">
      <w:pPr>
        <w:pStyle w:val="af0"/>
        <w:rPr>
          <w:rtl/>
        </w:rPr>
      </w:pPr>
      <w:r>
        <w:rPr>
          <w:rFonts w:hint="eastAsia"/>
          <w:rtl/>
        </w:rPr>
        <w:t>רוני</w:t>
      </w:r>
      <w:r>
        <w:rPr>
          <w:rtl/>
        </w:rPr>
        <w:t xml:space="preserve"> בר-און (הליכוד):</w:t>
      </w:r>
    </w:p>
    <w:p w14:paraId="6DC67FFB" w14:textId="77777777" w:rsidR="00000000" w:rsidRDefault="00903ADA">
      <w:pPr>
        <w:pStyle w:val="a0"/>
        <w:rPr>
          <w:rFonts w:hint="cs"/>
          <w:rtl/>
        </w:rPr>
      </w:pPr>
    </w:p>
    <w:p w14:paraId="7328AE7A" w14:textId="77777777" w:rsidR="00000000" w:rsidRDefault="00903ADA">
      <w:pPr>
        <w:pStyle w:val="a0"/>
        <w:rPr>
          <w:rFonts w:hint="cs"/>
          <w:rtl/>
        </w:rPr>
      </w:pPr>
      <w:r>
        <w:rPr>
          <w:rFonts w:hint="cs"/>
          <w:rtl/>
        </w:rPr>
        <w:t>אבל שם אין קריאה ראשונה ושנייה ושלישית. יש לך חודשיים.</w:t>
      </w:r>
    </w:p>
    <w:p w14:paraId="7ABA668B" w14:textId="77777777" w:rsidR="00000000" w:rsidRDefault="00903ADA">
      <w:pPr>
        <w:pStyle w:val="a0"/>
        <w:rPr>
          <w:rFonts w:hint="cs"/>
          <w:rtl/>
        </w:rPr>
      </w:pPr>
      <w:r>
        <w:rPr>
          <w:rFonts w:hint="cs"/>
          <w:rtl/>
        </w:rPr>
        <w:t xml:space="preserve"> </w:t>
      </w:r>
    </w:p>
    <w:p w14:paraId="5BFCD5CF" w14:textId="77777777" w:rsidR="00000000" w:rsidRDefault="00903ADA">
      <w:pPr>
        <w:pStyle w:val="-"/>
        <w:rPr>
          <w:rtl/>
        </w:rPr>
      </w:pPr>
      <w:bookmarkStart w:id="181" w:name="FS000001053T05_11_2003_14_12_18C"/>
      <w:bookmarkEnd w:id="181"/>
      <w:r>
        <w:rPr>
          <w:rtl/>
        </w:rPr>
        <w:t>חמי דורון (שינוי):</w:t>
      </w:r>
    </w:p>
    <w:p w14:paraId="0DA35506" w14:textId="77777777" w:rsidR="00000000" w:rsidRDefault="00903ADA">
      <w:pPr>
        <w:pStyle w:val="a0"/>
        <w:rPr>
          <w:rtl/>
        </w:rPr>
      </w:pPr>
    </w:p>
    <w:p w14:paraId="4E016D18" w14:textId="77777777" w:rsidR="00000000" w:rsidRDefault="00903ADA">
      <w:pPr>
        <w:pStyle w:val="a0"/>
        <w:rPr>
          <w:rFonts w:hint="cs"/>
          <w:rtl/>
        </w:rPr>
      </w:pPr>
      <w:r>
        <w:rPr>
          <w:rFonts w:hint="cs"/>
          <w:rtl/>
        </w:rPr>
        <w:t xml:space="preserve">זה לא חודשיים, מכיוון שבסופו של דבר אנחנו יוצאים קצת "קלוצים", כשאנחנו צריכים להצביע כאן כן או לא, ואנחנו לא יודעים בדיוק על מה אנחנו מצביעים. לא בדיוק ברור לנו, לרוב החברים. </w:t>
      </w:r>
    </w:p>
    <w:p w14:paraId="27C3081D" w14:textId="77777777" w:rsidR="00000000" w:rsidRDefault="00903ADA">
      <w:pPr>
        <w:pStyle w:val="a0"/>
        <w:rPr>
          <w:rFonts w:hint="cs"/>
          <w:rtl/>
        </w:rPr>
      </w:pPr>
    </w:p>
    <w:p w14:paraId="001B0493" w14:textId="77777777" w:rsidR="00000000" w:rsidRDefault="00903ADA">
      <w:pPr>
        <w:pStyle w:val="af0"/>
        <w:rPr>
          <w:rtl/>
        </w:rPr>
      </w:pPr>
      <w:r>
        <w:rPr>
          <w:rFonts w:hint="eastAsia"/>
          <w:rtl/>
        </w:rPr>
        <w:t>רוני</w:t>
      </w:r>
      <w:r>
        <w:rPr>
          <w:rtl/>
        </w:rPr>
        <w:t xml:space="preserve"> בר-און (הליכוד):</w:t>
      </w:r>
    </w:p>
    <w:p w14:paraId="278B2C2F" w14:textId="77777777" w:rsidR="00000000" w:rsidRDefault="00903ADA">
      <w:pPr>
        <w:pStyle w:val="a0"/>
        <w:rPr>
          <w:rFonts w:hint="cs"/>
          <w:rtl/>
        </w:rPr>
      </w:pPr>
    </w:p>
    <w:p w14:paraId="212AC412" w14:textId="77777777" w:rsidR="00000000" w:rsidRDefault="00903ADA">
      <w:pPr>
        <w:pStyle w:val="a0"/>
        <w:rPr>
          <w:rFonts w:hint="cs"/>
          <w:rtl/>
        </w:rPr>
      </w:pPr>
      <w:r>
        <w:rPr>
          <w:rFonts w:hint="cs"/>
          <w:rtl/>
        </w:rPr>
        <w:t>אבל אין עם זה שום בעיה בקריאה ראשו</w:t>
      </w:r>
      <w:r>
        <w:rPr>
          <w:rFonts w:hint="cs"/>
          <w:rtl/>
        </w:rPr>
        <w:t xml:space="preserve">נה. </w:t>
      </w:r>
    </w:p>
    <w:p w14:paraId="00B0A2DC" w14:textId="77777777" w:rsidR="00000000" w:rsidRDefault="00903ADA">
      <w:pPr>
        <w:pStyle w:val="a0"/>
        <w:rPr>
          <w:rFonts w:hint="cs"/>
          <w:rtl/>
        </w:rPr>
      </w:pPr>
    </w:p>
    <w:p w14:paraId="13648DDE" w14:textId="77777777" w:rsidR="00000000" w:rsidRDefault="00903ADA">
      <w:pPr>
        <w:pStyle w:val="-"/>
        <w:rPr>
          <w:rtl/>
        </w:rPr>
      </w:pPr>
      <w:bookmarkStart w:id="182" w:name="FS000001053T05_11_2003_14_13_51C"/>
      <w:bookmarkEnd w:id="182"/>
      <w:r>
        <w:rPr>
          <w:rtl/>
        </w:rPr>
        <w:t>חמי דורון (שינוי):</w:t>
      </w:r>
    </w:p>
    <w:p w14:paraId="13A33D1E" w14:textId="77777777" w:rsidR="00000000" w:rsidRDefault="00903ADA">
      <w:pPr>
        <w:pStyle w:val="a0"/>
        <w:rPr>
          <w:rtl/>
        </w:rPr>
      </w:pPr>
    </w:p>
    <w:p w14:paraId="786C611A" w14:textId="77777777" w:rsidR="00000000" w:rsidRDefault="00903ADA">
      <w:pPr>
        <w:pStyle w:val="a0"/>
        <w:rPr>
          <w:rFonts w:hint="cs"/>
          <w:rtl/>
        </w:rPr>
      </w:pPr>
      <w:r>
        <w:rPr>
          <w:rFonts w:hint="cs"/>
          <w:rtl/>
        </w:rPr>
        <w:t xml:space="preserve">למה אין? תמיד יש בעיה, בכל קריאה, אחרת אולי היא מיותרת, אני לא יודע. </w:t>
      </w:r>
    </w:p>
    <w:p w14:paraId="70D629A7" w14:textId="77777777" w:rsidR="00000000" w:rsidRDefault="00903ADA">
      <w:pPr>
        <w:pStyle w:val="a0"/>
        <w:rPr>
          <w:rFonts w:hint="cs"/>
          <w:rtl/>
        </w:rPr>
      </w:pPr>
    </w:p>
    <w:p w14:paraId="6308CFFF" w14:textId="77777777" w:rsidR="00000000" w:rsidRDefault="00903ADA">
      <w:pPr>
        <w:pStyle w:val="a0"/>
        <w:rPr>
          <w:rFonts w:hint="cs"/>
          <w:rtl/>
        </w:rPr>
      </w:pPr>
      <w:r>
        <w:rPr>
          <w:rFonts w:hint="cs"/>
          <w:rtl/>
        </w:rPr>
        <w:t>מעיון ראשוני בספר התקציב, אדוני היושב-ראש, עולים דברים רבים שלדעתי צריך לדון בהם ואולי לשנות אותם, ואני מקווה שלממשלה יהיו העוז והאומץ הציבורי להתמודד עם הבעיו</w:t>
      </w:r>
      <w:r>
        <w:rPr>
          <w:rFonts w:hint="cs"/>
          <w:rtl/>
        </w:rPr>
        <w:t xml:space="preserve">ת שחלקן הגדול לא יהיה נוח מבחינה פוליטית. ולמה אני מכוון? </w:t>
      </w:r>
    </w:p>
    <w:p w14:paraId="64204BDE" w14:textId="77777777" w:rsidR="00000000" w:rsidRDefault="00903ADA">
      <w:pPr>
        <w:pStyle w:val="a0"/>
        <w:rPr>
          <w:rFonts w:hint="cs"/>
          <w:rtl/>
        </w:rPr>
      </w:pPr>
    </w:p>
    <w:p w14:paraId="460B6282" w14:textId="77777777" w:rsidR="00000000" w:rsidRDefault="00903ADA">
      <w:pPr>
        <w:pStyle w:val="a0"/>
        <w:rPr>
          <w:rFonts w:hint="cs"/>
          <w:rtl/>
        </w:rPr>
      </w:pPr>
      <w:r>
        <w:rPr>
          <w:rFonts w:hint="cs"/>
          <w:rtl/>
        </w:rPr>
        <w:t>דוגמה אופיינית לחוסר הרצון אולי של האוצר להתמודד עם בעיות פוליטיות, היא סוגיית איחוד הרשויות המקומיות, שכבר עלתה פה לא מזמן. זאת פעולה, שאם היתה יוצאת לפועל, כאשר הובאה התוכנית הכלכלית לאישור, אדו</w:t>
      </w:r>
      <w:r>
        <w:rPr>
          <w:rFonts w:hint="cs"/>
          <w:rtl/>
        </w:rPr>
        <w:t xml:space="preserve">ני חבר הכנסת בר-און, היו נחסכים על-פיה למשק הישראלי כמה מאות מיליוני שקלים, שהיום אפשר היה להשתמש בהם למקומות אחרים, ולצערנו הרב לא השתמשו בהם כי מאות מיליוני שקלים אלה חסרים. </w:t>
      </w:r>
    </w:p>
    <w:p w14:paraId="3DCEED6B" w14:textId="77777777" w:rsidR="00000000" w:rsidRDefault="00903ADA">
      <w:pPr>
        <w:pStyle w:val="a0"/>
        <w:rPr>
          <w:rFonts w:hint="cs"/>
          <w:rtl/>
        </w:rPr>
      </w:pPr>
    </w:p>
    <w:p w14:paraId="4676F3B1" w14:textId="77777777" w:rsidR="00000000" w:rsidRDefault="00903ADA">
      <w:pPr>
        <w:pStyle w:val="a0"/>
        <w:rPr>
          <w:rFonts w:hint="cs"/>
          <w:rtl/>
        </w:rPr>
      </w:pPr>
      <w:r>
        <w:rPr>
          <w:rFonts w:hint="cs"/>
          <w:rtl/>
        </w:rPr>
        <w:t>קיצוץ נוסף, במספר סגני ראשי ערים, כפי שרצה שר הפנים אברהם פורז, היה מביא לקיצו</w:t>
      </w:r>
      <w:r>
        <w:rPr>
          <w:rFonts w:hint="cs"/>
          <w:rtl/>
        </w:rPr>
        <w:t xml:space="preserve">ץ נוסף של מאות מיליוני שקלים בתקציבים. לצערי הרב, הדבר לא עבר רק בגלל לחץ גדול מאוד של הלובי </w:t>
      </w:r>
      <w:r>
        <w:rPr>
          <w:rtl/>
        </w:rPr>
        <w:t>–</w:t>
      </w:r>
      <w:r>
        <w:rPr>
          <w:rFonts w:hint="cs"/>
          <w:rtl/>
        </w:rPr>
        <w:t xml:space="preserve"> לא נקרא לזה החברתי </w:t>
      </w:r>
      <w:r>
        <w:rPr>
          <w:rtl/>
        </w:rPr>
        <w:t>–</w:t>
      </w:r>
      <w:r>
        <w:rPr>
          <w:rFonts w:hint="cs"/>
          <w:rtl/>
        </w:rPr>
        <w:t xml:space="preserve"> של סגני ראשי הרשויות, שלצערי דואגים לעצמם, לכיסא שלהם ולכיסא של המקורבים, ולכך שאפשר יהיה לחלק עוד ועוד מתנות. אני יודע שהסוגיה הזאת חוצה מח</w:t>
      </w:r>
      <w:r>
        <w:rPr>
          <w:rFonts w:hint="cs"/>
          <w:rtl/>
        </w:rPr>
        <w:t>נות; זאת אומרת, יש קונסנזוס לא קטן בין כל המפלגות, או כמעט כל המפלגות, שלא צריך לקצץ במספר סגני ראשי הרשויות. אני רוצה לומר לכם, שעשיתי חשבון רק השבוע - - -</w:t>
      </w:r>
    </w:p>
    <w:p w14:paraId="5C6FB4A0" w14:textId="77777777" w:rsidR="00000000" w:rsidRDefault="00903ADA">
      <w:pPr>
        <w:pStyle w:val="a0"/>
        <w:rPr>
          <w:rFonts w:hint="cs"/>
          <w:rtl/>
        </w:rPr>
      </w:pPr>
    </w:p>
    <w:p w14:paraId="44714A79" w14:textId="77777777" w:rsidR="00000000" w:rsidRDefault="00903ADA">
      <w:pPr>
        <w:pStyle w:val="af0"/>
        <w:rPr>
          <w:rtl/>
        </w:rPr>
      </w:pPr>
      <w:r>
        <w:rPr>
          <w:rFonts w:hint="eastAsia"/>
          <w:rtl/>
        </w:rPr>
        <w:t>רוני</w:t>
      </w:r>
      <w:r>
        <w:rPr>
          <w:rtl/>
        </w:rPr>
        <w:t xml:space="preserve"> בר-און (הליכוד):</w:t>
      </w:r>
    </w:p>
    <w:p w14:paraId="4942D075" w14:textId="77777777" w:rsidR="00000000" w:rsidRDefault="00903ADA">
      <w:pPr>
        <w:pStyle w:val="a0"/>
        <w:rPr>
          <w:rFonts w:hint="cs"/>
          <w:rtl/>
        </w:rPr>
      </w:pPr>
    </w:p>
    <w:p w14:paraId="234403CE" w14:textId="77777777" w:rsidR="00000000" w:rsidRDefault="00903ADA">
      <w:pPr>
        <w:pStyle w:val="a0"/>
        <w:rPr>
          <w:rFonts w:hint="cs"/>
          <w:rtl/>
        </w:rPr>
      </w:pPr>
      <w:r>
        <w:rPr>
          <w:rFonts w:hint="cs"/>
          <w:rtl/>
        </w:rPr>
        <w:t xml:space="preserve">זה נגמר לפני חצי שנה, היום יש תקציב. </w:t>
      </w:r>
    </w:p>
    <w:p w14:paraId="0352AD83" w14:textId="77777777" w:rsidR="00000000" w:rsidRDefault="00903ADA">
      <w:pPr>
        <w:pStyle w:val="a0"/>
        <w:rPr>
          <w:rFonts w:hint="cs"/>
          <w:rtl/>
        </w:rPr>
      </w:pPr>
    </w:p>
    <w:p w14:paraId="15D72C7F" w14:textId="77777777" w:rsidR="00000000" w:rsidRDefault="00903ADA">
      <w:pPr>
        <w:pStyle w:val="-"/>
        <w:rPr>
          <w:rtl/>
        </w:rPr>
      </w:pPr>
      <w:bookmarkStart w:id="183" w:name="FS000001053T05_11_2003_14_20_50C"/>
      <w:bookmarkEnd w:id="183"/>
    </w:p>
    <w:p w14:paraId="7AD2B690" w14:textId="77777777" w:rsidR="00000000" w:rsidRDefault="00903ADA">
      <w:pPr>
        <w:pStyle w:val="-"/>
        <w:rPr>
          <w:rtl/>
        </w:rPr>
      </w:pPr>
      <w:r>
        <w:rPr>
          <w:rtl/>
        </w:rPr>
        <w:t>חמי דורון (שינוי):</w:t>
      </w:r>
    </w:p>
    <w:p w14:paraId="00B2AC86" w14:textId="77777777" w:rsidR="00000000" w:rsidRDefault="00903ADA">
      <w:pPr>
        <w:pStyle w:val="a0"/>
        <w:rPr>
          <w:rtl/>
        </w:rPr>
      </w:pPr>
    </w:p>
    <w:p w14:paraId="61914E0B" w14:textId="77777777" w:rsidR="00000000" w:rsidRDefault="00903ADA">
      <w:pPr>
        <w:pStyle w:val="a0"/>
        <w:rPr>
          <w:rFonts w:hint="cs"/>
          <w:rtl/>
        </w:rPr>
      </w:pPr>
      <w:r>
        <w:rPr>
          <w:rFonts w:hint="cs"/>
          <w:rtl/>
        </w:rPr>
        <w:t>לא, אדוני, זה ל</w:t>
      </w:r>
      <w:r>
        <w:rPr>
          <w:rFonts w:hint="cs"/>
          <w:rtl/>
        </w:rPr>
        <w:t>א נגמר לפני חצי שנה, מכיוון שהיום, אחרי הבחירות האלה שהיו אך ורק לפני שבועיים, אתה הולך לשלם עשרות מיליוני שקלים, ואם שר האוצר היה דואג שהדברים האלה לא יהיו, בתקציב של 2004 יכולת לחסוך הרבה מאוד כסף ולהעביר את הכסף מהחיסכון הזה, מהמקור הזה, למשל לסל הבריאו</w:t>
      </w:r>
      <w:r>
        <w:rPr>
          <w:rFonts w:hint="cs"/>
          <w:rtl/>
        </w:rPr>
        <w:t xml:space="preserve">ת שאתה הולך לקצץ בו 250 מיליון שקל השנה. זה נורא פשוט, הרי הכול עניין של סדרי עדיפויות. </w:t>
      </w:r>
    </w:p>
    <w:p w14:paraId="1E6BF323" w14:textId="77777777" w:rsidR="00000000" w:rsidRDefault="00903ADA">
      <w:pPr>
        <w:pStyle w:val="a0"/>
        <w:rPr>
          <w:rFonts w:hint="cs"/>
          <w:rtl/>
        </w:rPr>
      </w:pPr>
    </w:p>
    <w:p w14:paraId="2E5B3D50" w14:textId="77777777" w:rsidR="00000000" w:rsidRDefault="00903ADA">
      <w:pPr>
        <w:pStyle w:val="a0"/>
        <w:rPr>
          <w:rFonts w:hint="cs"/>
          <w:rtl/>
        </w:rPr>
      </w:pPr>
      <w:r>
        <w:rPr>
          <w:rFonts w:hint="cs"/>
          <w:rtl/>
        </w:rPr>
        <w:t xml:space="preserve">מי שייכנס לאתר האינטרנט של משרד הפנים ויבחן את הדוחות הכספיים של רואי-החשבון של הרשויות המקומיות, יגלה לפתע שמספר המועסקים </w:t>
      </w:r>
      <w:r>
        <w:rPr>
          <w:rtl/>
        </w:rPr>
        <w:t>–</w:t>
      </w:r>
      <w:r>
        <w:rPr>
          <w:rFonts w:hint="cs"/>
          <w:rtl/>
        </w:rPr>
        <w:t xml:space="preserve"> ואני מדבר על עובדים מוניציפליים, אדוני הי</w:t>
      </w:r>
      <w:r>
        <w:rPr>
          <w:rFonts w:hint="cs"/>
          <w:rtl/>
        </w:rPr>
        <w:t xml:space="preserve">ושב-ראש, לא כולל עובדי הוראה ולא כולל עובדים סוציאליים - ברשויות המקומיות גדל השנה שוב כמו בכל שנה, אף-על-פי שמי שמסתכל על ספרי תקציב של רשויות מקומיות, מגלה שהנחת העבודה היסודית היא קיצוץ במספר המשרות ברשויות המקומיות. אף פעם זה לא קורה. </w:t>
      </w:r>
    </w:p>
    <w:p w14:paraId="7D4BF75B" w14:textId="77777777" w:rsidR="00000000" w:rsidRDefault="00903ADA">
      <w:pPr>
        <w:pStyle w:val="a0"/>
        <w:rPr>
          <w:rFonts w:hint="cs"/>
          <w:rtl/>
        </w:rPr>
      </w:pPr>
    </w:p>
    <w:p w14:paraId="665D6155" w14:textId="77777777" w:rsidR="00000000" w:rsidRDefault="00903ADA">
      <w:pPr>
        <w:pStyle w:val="af1"/>
        <w:rPr>
          <w:rtl/>
        </w:rPr>
      </w:pPr>
      <w:r>
        <w:rPr>
          <w:rtl/>
        </w:rPr>
        <w:t>היו"ר אלי בן-מנ</w:t>
      </w:r>
      <w:r>
        <w:rPr>
          <w:rtl/>
        </w:rPr>
        <w:t>חם:</w:t>
      </w:r>
    </w:p>
    <w:p w14:paraId="276BDCB6" w14:textId="77777777" w:rsidR="00000000" w:rsidRDefault="00903ADA">
      <w:pPr>
        <w:pStyle w:val="a0"/>
        <w:rPr>
          <w:rtl/>
        </w:rPr>
      </w:pPr>
    </w:p>
    <w:p w14:paraId="6FFEFBFE" w14:textId="77777777" w:rsidR="00000000" w:rsidRDefault="00903ADA">
      <w:pPr>
        <w:pStyle w:val="a0"/>
        <w:rPr>
          <w:rFonts w:hint="cs"/>
          <w:rtl/>
        </w:rPr>
      </w:pPr>
      <w:r>
        <w:rPr>
          <w:rFonts w:hint="cs"/>
          <w:rtl/>
        </w:rPr>
        <w:t xml:space="preserve">אני נותן לך חצי דקה. </w:t>
      </w:r>
    </w:p>
    <w:p w14:paraId="24164339" w14:textId="77777777" w:rsidR="00000000" w:rsidRDefault="00903ADA">
      <w:pPr>
        <w:pStyle w:val="a0"/>
        <w:rPr>
          <w:rFonts w:hint="cs"/>
          <w:rtl/>
        </w:rPr>
      </w:pPr>
    </w:p>
    <w:p w14:paraId="051DB69B" w14:textId="77777777" w:rsidR="00000000" w:rsidRDefault="00903ADA">
      <w:pPr>
        <w:pStyle w:val="-"/>
        <w:rPr>
          <w:rtl/>
        </w:rPr>
      </w:pPr>
      <w:bookmarkStart w:id="184" w:name="FS000001053T05_11_2003_14_23_30C"/>
      <w:bookmarkEnd w:id="184"/>
      <w:r>
        <w:rPr>
          <w:rtl/>
        </w:rPr>
        <w:t>חמי דורון (שינוי):</w:t>
      </w:r>
    </w:p>
    <w:p w14:paraId="5FF30411" w14:textId="77777777" w:rsidR="00000000" w:rsidRDefault="00903ADA">
      <w:pPr>
        <w:pStyle w:val="a0"/>
        <w:rPr>
          <w:rtl/>
        </w:rPr>
      </w:pPr>
    </w:p>
    <w:p w14:paraId="08EFDD04" w14:textId="77777777" w:rsidR="00000000" w:rsidRDefault="00903ADA">
      <w:pPr>
        <w:pStyle w:val="a0"/>
        <w:rPr>
          <w:rFonts w:hint="cs"/>
          <w:rtl/>
        </w:rPr>
      </w:pPr>
      <w:r>
        <w:rPr>
          <w:rFonts w:hint="cs"/>
          <w:rtl/>
        </w:rPr>
        <w:t xml:space="preserve">עוד לא התחלתי לדבר. דרך אגב, אדוני היושב-ראש, מר ריבלין נתן דקה עודפת לכל חבר שנאם קודם לכן, שש דקות לכל אחד. אני חושב שחבר הכנסת בר-און יכול להעיד על כך. </w:t>
      </w:r>
    </w:p>
    <w:p w14:paraId="74FE97F3" w14:textId="77777777" w:rsidR="00000000" w:rsidRDefault="00903ADA">
      <w:pPr>
        <w:pStyle w:val="a0"/>
        <w:rPr>
          <w:rFonts w:hint="cs"/>
          <w:rtl/>
        </w:rPr>
      </w:pPr>
    </w:p>
    <w:p w14:paraId="661839A4" w14:textId="77777777" w:rsidR="00000000" w:rsidRDefault="00903ADA">
      <w:pPr>
        <w:pStyle w:val="af1"/>
        <w:rPr>
          <w:rtl/>
        </w:rPr>
      </w:pPr>
      <w:r>
        <w:rPr>
          <w:rtl/>
        </w:rPr>
        <w:t>היו"ר אלי בן-מנחם:</w:t>
      </w:r>
    </w:p>
    <w:p w14:paraId="4A6825DD" w14:textId="77777777" w:rsidR="00000000" w:rsidRDefault="00903ADA">
      <w:pPr>
        <w:pStyle w:val="a0"/>
        <w:rPr>
          <w:rtl/>
        </w:rPr>
      </w:pPr>
    </w:p>
    <w:p w14:paraId="18816E99" w14:textId="77777777" w:rsidR="00000000" w:rsidRDefault="00903ADA">
      <w:pPr>
        <w:pStyle w:val="a0"/>
        <w:rPr>
          <w:rFonts w:hint="cs"/>
          <w:rtl/>
        </w:rPr>
      </w:pPr>
      <w:r>
        <w:rPr>
          <w:rFonts w:hint="cs"/>
          <w:rtl/>
        </w:rPr>
        <w:t xml:space="preserve">אתה תקבל בדיוק עוד דקה. </w:t>
      </w:r>
    </w:p>
    <w:p w14:paraId="387C98DB" w14:textId="77777777" w:rsidR="00000000" w:rsidRDefault="00903ADA">
      <w:pPr>
        <w:pStyle w:val="a0"/>
        <w:rPr>
          <w:rFonts w:hint="cs"/>
          <w:rtl/>
        </w:rPr>
      </w:pPr>
    </w:p>
    <w:p w14:paraId="1F00E905" w14:textId="77777777" w:rsidR="00000000" w:rsidRDefault="00903ADA">
      <w:pPr>
        <w:pStyle w:val="-"/>
        <w:rPr>
          <w:rtl/>
        </w:rPr>
      </w:pPr>
      <w:bookmarkStart w:id="185" w:name="FS000001053T05_11_2003_14_42_54C"/>
      <w:bookmarkEnd w:id="185"/>
      <w:r>
        <w:rPr>
          <w:rtl/>
        </w:rPr>
        <w:t>חמי ד</w:t>
      </w:r>
      <w:r>
        <w:rPr>
          <w:rtl/>
        </w:rPr>
        <w:t>ורון (שינוי):</w:t>
      </w:r>
    </w:p>
    <w:p w14:paraId="00F82808" w14:textId="77777777" w:rsidR="00000000" w:rsidRDefault="00903ADA">
      <w:pPr>
        <w:pStyle w:val="a0"/>
        <w:rPr>
          <w:rtl/>
        </w:rPr>
      </w:pPr>
    </w:p>
    <w:p w14:paraId="4B246BC2" w14:textId="77777777" w:rsidR="00000000" w:rsidRDefault="00903ADA">
      <w:pPr>
        <w:pStyle w:val="a0"/>
        <w:rPr>
          <w:rFonts w:hint="cs"/>
          <w:rtl/>
        </w:rPr>
      </w:pPr>
      <w:r>
        <w:rPr>
          <w:rFonts w:hint="cs"/>
          <w:rtl/>
        </w:rPr>
        <w:t xml:space="preserve">בזאת באה לידי ביטוי אשמתו של משרד האוצר, שכן הממונה על השכר מכיר, מודע לכל הבעיות ולכל הסכמי השכר ששוללים ונוגדים ולא עולים בקנה אחד עם הוראות התקשי"ר, והוא לא עשה עם זה שום דבר במשך השנים. </w:t>
      </w:r>
    </w:p>
    <w:p w14:paraId="4F46DBCD" w14:textId="77777777" w:rsidR="00000000" w:rsidRDefault="00903ADA">
      <w:pPr>
        <w:pStyle w:val="a0"/>
        <w:rPr>
          <w:rFonts w:hint="cs"/>
          <w:rtl/>
        </w:rPr>
      </w:pPr>
    </w:p>
    <w:p w14:paraId="6C6B231C" w14:textId="77777777" w:rsidR="00000000" w:rsidRDefault="00903ADA">
      <w:pPr>
        <w:pStyle w:val="a0"/>
        <w:rPr>
          <w:rFonts w:hint="cs"/>
          <w:rtl/>
        </w:rPr>
      </w:pPr>
      <w:r>
        <w:rPr>
          <w:rFonts w:hint="cs"/>
          <w:rtl/>
        </w:rPr>
        <w:t>אני יכול לומר, שלשר האוצר יש סמכות בחוק לחייב חיו</w:t>
      </w:r>
      <w:r>
        <w:rPr>
          <w:rFonts w:hint="cs"/>
          <w:rtl/>
        </w:rPr>
        <w:t xml:space="preserve">ב אישי רשויות מקומיות שחורגות, והוא מעולם לא ניצל זאת. סעיף 29 לחוק יסודות התקציב לא מנצל את הסעיף הזה, כדי לעצור כספים למי שמבזבז.                                                      </w:t>
      </w:r>
    </w:p>
    <w:p w14:paraId="652EC8A1" w14:textId="77777777" w:rsidR="00000000" w:rsidRDefault="00903ADA">
      <w:pPr>
        <w:pStyle w:val="a0"/>
        <w:rPr>
          <w:rFonts w:hint="cs"/>
          <w:color w:val="0000FF"/>
          <w:szCs w:val="28"/>
          <w:rtl/>
        </w:rPr>
      </w:pPr>
    </w:p>
    <w:p w14:paraId="4ED3B236" w14:textId="77777777" w:rsidR="00000000" w:rsidRDefault="00903ADA">
      <w:pPr>
        <w:pStyle w:val="a0"/>
        <w:rPr>
          <w:rFonts w:hint="cs"/>
          <w:rtl/>
        </w:rPr>
      </w:pPr>
      <w:r>
        <w:rPr>
          <w:rFonts w:hint="cs"/>
          <w:rtl/>
        </w:rPr>
        <w:t>לכן, לצערי הרב, אני אתמוך בתקציב ואצביע היום בעדו, בשל המחויבות הסיעת</w:t>
      </w:r>
      <w:r>
        <w:rPr>
          <w:rFonts w:hint="cs"/>
          <w:rtl/>
        </w:rPr>
        <w:t xml:space="preserve">ית שיש לנו היום כחברי קואליציה להצביע בעד. </w:t>
      </w:r>
    </w:p>
    <w:p w14:paraId="2A68A6C6" w14:textId="77777777" w:rsidR="00000000" w:rsidRDefault="00903ADA">
      <w:pPr>
        <w:pStyle w:val="a0"/>
        <w:rPr>
          <w:rFonts w:hint="cs"/>
          <w:rtl/>
        </w:rPr>
      </w:pPr>
    </w:p>
    <w:p w14:paraId="0BD2B5A7" w14:textId="77777777" w:rsidR="00000000" w:rsidRDefault="00903ADA">
      <w:pPr>
        <w:pStyle w:val="af0"/>
        <w:rPr>
          <w:rtl/>
        </w:rPr>
      </w:pPr>
      <w:r>
        <w:rPr>
          <w:rFonts w:hint="eastAsia"/>
          <w:rtl/>
        </w:rPr>
        <w:t>עבד</w:t>
      </w:r>
      <w:r>
        <w:rPr>
          <w:rtl/>
        </w:rPr>
        <w:t>-אלמאלכ דהאמשה (רע"ם):</w:t>
      </w:r>
    </w:p>
    <w:p w14:paraId="2D8F723B" w14:textId="77777777" w:rsidR="00000000" w:rsidRDefault="00903ADA">
      <w:pPr>
        <w:pStyle w:val="a0"/>
        <w:rPr>
          <w:rFonts w:hint="cs"/>
          <w:rtl/>
        </w:rPr>
      </w:pPr>
    </w:p>
    <w:p w14:paraId="731DFB80" w14:textId="77777777" w:rsidR="00000000" w:rsidRDefault="00903ADA">
      <w:pPr>
        <w:pStyle w:val="a0"/>
        <w:rPr>
          <w:rFonts w:hint="cs"/>
          <w:rtl/>
        </w:rPr>
      </w:pPr>
      <w:r>
        <w:rPr>
          <w:rFonts w:hint="cs"/>
          <w:rtl/>
        </w:rPr>
        <w:t>איך תעשה את זה?</w:t>
      </w:r>
    </w:p>
    <w:p w14:paraId="604654EF" w14:textId="77777777" w:rsidR="00000000" w:rsidRDefault="00903ADA">
      <w:pPr>
        <w:pStyle w:val="a0"/>
        <w:rPr>
          <w:rFonts w:hint="cs"/>
          <w:rtl/>
        </w:rPr>
      </w:pPr>
    </w:p>
    <w:p w14:paraId="05354359" w14:textId="77777777" w:rsidR="00000000" w:rsidRDefault="00903ADA">
      <w:pPr>
        <w:pStyle w:val="-"/>
        <w:rPr>
          <w:rtl/>
        </w:rPr>
      </w:pPr>
      <w:bookmarkStart w:id="186" w:name="FS000001053T05_11_2003_13_26_53"/>
      <w:bookmarkStart w:id="187" w:name="FS000001053T05_11_2003_13_27_07C"/>
      <w:bookmarkEnd w:id="186"/>
      <w:bookmarkEnd w:id="187"/>
      <w:r>
        <w:rPr>
          <w:rtl/>
        </w:rPr>
        <w:t>חמי דורון (שינוי):</w:t>
      </w:r>
    </w:p>
    <w:p w14:paraId="67655DBC" w14:textId="77777777" w:rsidR="00000000" w:rsidRDefault="00903ADA">
      <w:pPr>
        <w:pStyle w:val="a0"/>
        <w:rPr>
          <w:rtl/>
        </w:rPr>
      </w:pPr>
    </w:p>
    <w:p w14:paraId="36C9DC2D" w14:textId="77777777" w:rsidR="00000000" w:rsidRDefault="00903ADA">
      <w:pPr>
        <w:pStyle w:val="a0"/>
        <w:rPr>
          <w:rFonts w:hint="cs"/>
          <w:rtl/>
        </w:rPr>
      </w:pPr>
      <w:r>
        <w:rPr>
          <w:rFonts w:hint="cs"/>
          <w:rtl/>
        </w:rPr>
        <w:t>אולם צריך תמיד לזכור שיש גם קריאה שנייה וקריאה שלישית, ושם אני לא מבטיח - - -</w:t>
      </w:r>
    </w:p>
    <w:p w14:paraId="79106CE1" w14:textId="77777777" w:rsidR="00000000" w:rsidRDefault="00903ADA">
      <w:pPr>
        <w:pStyle w:val="a0"/>
        <w:rPr>
          <w:rFonts w:hint="cs"/>
          <w:rtl/>
        </w:rPr>
      </w:pPr>
    </w:p>
    <w:p w14:paraId="062DFF55" w14:textId="77777777" w:rsidR="00000000" w:rsidRDefault="00903ADA">
      <w:pPr>
        <w:pStyle w:val="af0"/>
        <w:rPr>
          <w:rtl/>
        </w:rPr>
      </w:pPr>
      <w:r>
        <w:rPr>
          <w:rFonts w:hint="eastAsia"/>
          <w:rtl/>
        </w:rPr>
        <w:t>אברהם</w:t>
      </w:r>
      <w:r>
        <w:rPr>
          <w:rtl/>
        </w:rPr>
        <w:t xml:space="preserve"> בורג (העבודה-מימד):</w:t>
      </w:r>
    </w:p>
    <w:p w14:paraId="2DA922A4" w14:textId="77777777" w:rsidR="00000000" w:rsidRDefault="00903ADA">
      <w:pPr>
        <w:pStyle w:val="a0"/>
        <w:rPr>
          <w:rFonts w:hint="cs"/>
          <w:rtl/>
        </w:rPr>
      </w:pPr>
    </w:p>
    <w:p w14:paraId="4CA2C159" w14:textId="77777777" w:rsidR="00000000" w:rsidRDefault="00903ADA">
      <w:pPr>
        <w:pStyle w:val="a0"/>
        <w:rPr>
          <w:rFonts w:hint="cs"/>
          <w:rtl/>
        </w:rPr>
      </w:pPr>
      <w:r>
        <w:rPr>
          <w:rFonts w:hint="cs"/>
          <w:rtl/>
        </w:rPr>
        <w:t>- - -</w:t>
      </w:r>
    </w:p>
    <w:p w14:paraId="1AE05005" w14:textId="77777777" w:rsidR="00000000" w:rsidRDefault="00903ADA">
      <w:pPr>
        <w:pStyle w:val="a0"/>
        <w:rPr>
          <w:rFonts w:hint="cs"/>
          <w:rtl/>
        </w:rPr>
      </w:pPr>
    </w:p>
    <w:p w14:paraId="2A6A9DBE" w14:textId="77777777" w:rsidR="00000000" w:rsidRDefault="00903ADA">
      <w:pPr>
        <w:pStyle w:val="-"/>
        <w:rPr>
          <w:rtl/>
        </w:rPr>
      </w:pPr>
      <w:bookmarkStart w:id="188" w:name="FS000001053T05_11_2003_13_27_31C"/>
      <w:bookmarkEnd w:id="188"/>
      <w:r>
        <w:rPr>
          <w:rtl/>
        </w:rPr>
        <w:t>חמי דורון (שינוי):</w:t>
      </w:r>
    </w:p>
    <w:p w14:paraId="57325844" w14:textId="77777777" w:rsidR="00000000" w:rsidRDefault="00903ADA">
      <w:pPr>
        <w:pStyle w:val="a0"/>
        <w:rPr>
          <w:rtl/>
        </w:rPr>
      </w:pPr>
    </w:p>
    <w:p w14:paraId="4171052A" w14:textId="77777777" w:rsidR="00000000" w:rsidRDefault="00903ADA">
      <w:pPr>
        <w:pStyle w:val="a0"/>
        <w:rPr>
          <w:rFonts w:hint="cs"/>
          <w:rtl/>
        </w:rPr>
      </w:pPr>
      <w:r>
        <w:rPr>
          <w:rFonts w:hint="cs"/>
          <w:rtl/>
        </w:rPr>
        <w:t xml:space="preserve">אדוני, שם אני </w:t>
      </w:r>
      <w:r>
        <w:rPr>
          <w:rFonts w:hint="cs"/>
          <w:rtl/>
        </w:rPr>
        <w:t xml:space="preserve">לא מבטיח. אתם גם לגלגתם כשאמרתי שאני לא אצביע בעד התוכנית הכלכלית, אדוני מר בורג,  ולא הצבעתי ולא סתם אמרתי. אני מצפה משר האוצר, אני מצפה מהממשלה לבצע שינויים מסוימים, כמו שאני לפחות רואה אותם, ואם לא יהיו שינויים כאלה, הרי כמו שאמרתי, תמיד יש קריאה שנייה </w:t>
      </w:r>
      <w:r>
        <w:rPr>
          <w:rFonts w:hint="cs"/>
          <w:rtl/>
        </w:rPr>
        <w:t>וקריאה שלישית. תודה רבה.</w:t>
      </w:r>
    </w:p>
    <w:p w14:paraId="27DFFBA5" w14:textId="77777777" w:rsidR="00000000" w:rsidRDefault="00903ADA">
      <w:pPr>
        <w:pStyle w:val="a0"/>
        <w:rPr>
          <w:rFonts w:hint="cs"/>
          <w:rtl/>
        </w:rPr>
      </w:pPr>
    </w:p>
    <w:p w14:paraId="56C5A52F" w14:textId="77777777" w:rsidR="00000000" w:rsidRDefault="00903ADA">
      <w:pPr>
        <w:pStyle w:val="af1"/>
        <w:rPr>
          <w:rtl/>
        </w:rPr>
      </w:pPr>
      <w:r>
        <w:rPr>
          <w:rtl/>
        </w:rPr>
        <w:t>היו"ר אלי בן-מנחם:</w:t>
      </w:r>
    </w:p>
    <w:p w14:paraId="775ED769" w14:textId="77777777" w:rsidR="00000000" w:rsidRDefault="00903ADA">
      <w:pPr>
        <w:pStyle w:val="a0"/>
        <w:rPr>
          <w:rtl/>
        </w:rPr>
      </w:pPr>
    </w:p>
    <w:p w14:paraId="0C7AC119" w14:textId="77777777" w:rsidR="00000000" w:rsidRDefault="00903ADA">
      <w:pPr>
        <w:pStyle w:val="a0"/>
        <w:rPr>
          <w:rFonts w:hint="cs"/>
          <w:rtl/>
        </w:rPr>
      </w:pPr>
      <w:r>
        <w:rPr>
          <w:rFonts w:hint="cs"/>
          <w:rtl/>
        </w:rPr>
        <w:t xml:space="preserve">תודה לחבר הכנסת חמי דורון. חבר הכנסת אברהם בורג, בבקשה, ואחריו </w:t>
      </w:r>
      <w:r>
        <w:rPr>
          <w:rtl/>
        </w:rPr>
        <w:t>–</w:t>
      </w:r>
      <w:r>
        <w:rPr>
          <w:rFonts w:hint="cs"/>
          <w:rtl/>
        </w:rPr>
        <w:t xml:space="preserve"> חבר הכנסת עמיר פרץ.</w:t>
      </w:r>
    </w:p>
    <w:p w14:paraId="5C4E8990" w14:textId="77777777" w:rsidR="00000000" w:rsidRDefault="00903ADA">
      <w:pPr>
        <w:pStyle w:val="a0"/>
        <w:rPr>
          <w:rFonts w:hint="cs"/>
          <w:rtl/>
        </w:rPr>
      </w:pPr>
    </w:p>
    <w:p w14:paraId="4C003CF7" w14:textId="77777777" w:rsidR="00000000" w:rsidRDefault="00903ADA">
      <w:pPr>
        <w:pStyle w:val="af0"/>
        <w:rPr>
          <w:rtl/>
        </w:rPr>
      </w:pPr>
      <w:r>
        <w:rPr>
          <w:rFonts w:hint="eastAsia"/>
          <w:rtl/>
        </w:rPr>
        <w:t>חמי</w:t>
      </w:r>
      <w:r>
        <w:rPr>
          <w:rtl/>
        </w:rPr>
        <w:t xml:space="preserve"> דורון (שינוי):</w:t>
      </w:r>
    </w:p>
    <w:p w14:paraId="402FBFE6" w14:textId="77777777" w:rsidR="00000000" w:rsidRDefault="00903ADA">
      <w:pPr>
        <w:pStyle w:val="a0"/>
        <w:rPr>
          <w:rFonts w:hint="cs"/>
          <w:rtl/>
        </w:rPr>
      </w:pPr>
    </w:p>
    <w:p w14:paraId="02E1B12D" w14:textId="77777777" w:rsidR="00000000" w:rsidRDefault="00903ADA">
      <w:pPr>
        <w:pStyle w:val="a0"/>
        <w:rPr>
          <w:rFonts w:hint="cs"/>
          <w:rtl/>
        </w:rPr>
      </w:pPr>
      <w:r>
        <w:rPr>
          <w:rFonts w:hint="cs"/>
          <w:rtl/>
        </w:rPr>
        <w:t>סליחה, שכחתי, איפה עמיר פרץ?</w:t>
      </w:r>
    </w:p>
    <w:p w14:paraId="2756BDED" w14:textId="77777777" w:rsidR="00000000" w:rsidRDefault="00903ADA">
      <w:pPr>
        <w:pStyle w:val="a0"/>
        <w:rPr>
          <w:rFonts w:hint="cs"/>
          <w:rtl/>
        </w:rPr>
      </w:pPr>
    </w:p>
    <w:p w14:paraId="45C0F7E1" w14:textId="77777777" w:rsidR="00000000" w:rsidRDefault="00903ADA">
      <w:pPr>
        <w:pStyle w:val="a"/>
        <w:rPr>
          <w:rtl/>
        </w:rPr>
      </w:pPr>
      <w:bookmarkStart w:id="189" w:name="FS000000434T05_11_2003_13_30_10"/>
      <w:bookmarkStart w:id="190" w:name="_Toc61852275"/>
      <w:bookmarkEnd w:id="189"/>
      <w:r>
        <w:rPr>
          <w:rFonts w:hint="eastAsia"/>
          <w:rtl/>
        </w:rPr>
        <w:t>אברהם</w:t>
      </w:r>
      <w:r>
        <w:rPr>
          <w:rtl/>
        </w:rPr>
        <w:t xml:space="preserve"> בורג (העבודה-מימד):</w:t>
      </w:r>
      <w:bookmarkEnd w:id="190"/>
    </w:p>
    <w:p w14:paraId="16F247DC" w14:textId="77777777" w:rsidR="00000000" w:rsidRDefault="00903ADA">
      <w:pPr>
        <w:pStyle w:val="a0"/>
        <w:rPr>
          <w:rFonts w:hint="cs"/>
          <w:rtl/>
        </w:rPr>
      </w:pPr>
    </w:p>
    <w:p w14:paraId="67BB8395" w14:textId="77777777" w:rsidR="00000000" w:rsidRDefault="00903ADA">
      <w:pPr>
        <w:pStyle w:val="a0"/>
        <w:rPr>
          <w:rFonts w:hint="cs"/>
          <w:rtl/>
        </w:rPr>
      </w:pPr>
      <w:r>
        <w:rPr>
          <w:rFonts w:hint="cs"/>
          <w:rtl/>
        </w:rPr>
        <w:t>אדוני היושב-ראש, חברי הכנסת וחבר הכנסת בר-און -</w:t>
      </w:r>
      <w:r>
        <w:rPr>
          <w:rFonts w:hint="cs"/>
          <w:rtl/>
        </w:rPr>
        <w:t xml:space="preserve"> - -</w:t>
      </w:r>
    </w:p>
    <w:p w14:paraId="1FB3E1F8" w14:textId="77777777" w:rsidR="00000000" w:rsidRDefault="00903ADA">
      <w:pPr>
        <w:pStyle w:val="a0"/>
        <w:ind w:firstLine="0"/>
        <w:rPr>
          <w:rFonts w:hint="cs"/>
          <w:rtl/>
        </w:rPr>
      </w:pPr>
    </w:p>
    <w:p w14:paraId="52F09DB7" w14:textId="77777777" w:rsidR="00000000" w:rsidRDefault="00903ADA">
      <w:pPr>
        <w:pStyle w:val="af0"/>
        <w:rPr>
          <w:rtl/>
        </w:rPr>
      </w:pPr>
      <w:r>
        <w:rPr>
          <w:rFonts w:hint="eastAsia"/>
          <w:rtl/>
        </w:rPr>
        <w:t>רוני</w:t>
      </w:r>
      <w:r>
        <w:rPr>
          <w:rtl/>
        </w:rPr>
        <w:t xml:space="preserve"> בר-און (הליכוד):</w:t>
      </w:r>
    </w:p>
    <w:p w14:paraId="73DF5F47" w14:textId="77777777" w:rsidR="00000000" w:rsidRDefault="00903ADA">
      <w:pPr>
        <w:pStyle w:val="a0"/>
        <w:rPr>
          <w:rFonts w:hint="cs"/>
          <w:rtl/>
        </w:rPr>
      </w:pPr>
    </w:p>
    <w:p w14:paraId="5B5712EA" w14:textId="77777777" w:rsidR="00000000" w:rsidRDefault="00903ADA">
      <w:pPr>
        <w:pStyle w:val="a0"/>
        <w:rPr>
          <w:rFonts w:hint="cs"/>
          <w:rtl/>
        </w:rPr>
      </w:pPr>
      <w:r>
        <w:rPr>
          <w:rFonts w:hint="cs"/>
          <w:rtl/>
        </w:rPr>
        <w:t>- - - את השעון.</w:t>
      </w:r>
    </w:p>
    <w:p w14:paraId="367D790B" w14:textId="77777777" w:rsidR="00000000" w:rsidRDefault="00903ADA">
      <w:pPr>
        <w:pStyle w:val="a0"/>
        <w:rPr>
          <w:rFonts w:hint="cs"/>
          <w:rtl/>
        </w:rPr>
      </w:pPr>
    </w:p>
    <w:p w14:paraId="06997344" w14:textId="77777777" w:rsidR="00000000" w:rsidRDefault="00903ADA">
      <w:pPr>
        <w:pStyle w:val="-"/>
        <w:rPr>
          <w:rtl/>
        </w:rPr>
      </w:pPr>
      <w:bookmarkStart w:id="191" w:name="FS000000434T05_11_2003_13_30_58C"/>
      <w:bookmarkEnd w:id="191"/>
      <w:r>
        <w:rPr>
          <w:rtl/>
        </w:rPr>
        <w:t>אברהם בורג (העבודה-מימד):</w:t>
      </w:r>
    </w:p>
    <w:p w14:paraId="47E7AA21" w14:textId="77777777" w:rsidR="00000000" w:rsidRDefault="00903ADA">
      <w:pPr>
        <w:pStyle w:val="a0"/>
        <w:rPr>
          <w:rtl/>
        </w:rPr>
      </w:pPr>
    </w:p>
    <w:p w14:paraId="1D769732" w14:textId="77777777" w:rsidR="00000000" w:rsidRDefault="00903ADA">
      <w:pPr>
        <w:pStyle w:val="a0"/>
        <w:rPr>
          <w:rFonts w:hint="cs"/>
          <w:rtl/>
        </w:rPr>
      </w:pPr>
      <w:r>
        <w:rPr>
          <w:rFonts w:hint="cs"/>
          <w:rtl/>
        </w:rPr>
        <w:t xml:space="preserve">לא צריך. שמונה-תשע דקות </w:t>
      </w:r>
      <w:r>
        <w:rPr>
          <w:rtl/>
        </w:rPr>
        <w:t>–</w:t>
      </w:r>
      <w:r>
        <w:rPr>
          <w:rFonts w:hint="cs"/>
          <w:rtl/>
        </w:rPr>
        <w:t xml:space="preserve"> אני מסתפק, אני לא כזה אימפרטור. </w:t>
      </w:r>
    </w:p>
    <w:p w14:paraId="69931F85" w14:textId="77777777" w:rsidR="00000000" w:rsidRDefault="00903ADA">
      <w:pPr>
        <w:pStyle w:val="a0"/>
        <w:rPr>
          <w:rFonts w:hint="cs"/>
          <w:rtl/>
        </w:rPr>
      </w:pPr>
    </w:p>
    <w:p w14:paraId="4C2D20A9" w14:textId="77777777" w:rsidR="00000000" w:rsidRDefault="00903ADA">
      <w:pPr>
        <w:pStyle w:val="a0"/>
        <w:rPr>
          <w:rFonts w:hint="cs"/>
          <w:rtl/>
        </w:rPr>
      </w:pPr>
      <w:r>
        <w:rPr>
          <w:rFonts w:hint="cs"/>
          <w:rtl/>
        </w:rPr>
        <w:t>חברי הכנסת, המאבק במסגרת תקציב ההסדרים הוא על הרבה מאוד פרטים: הסעיף ההוא וסעיף ההון ההוא ואגורה לשם ומאה אגורות לשם. על זה</w:t>
      </w:r>
      <w:r>
        <w:rPr>
          <w:rFonts w:hint="cs"/>
          <w:rtl/>
        </w:rPr>
        <w:t xml:space="preserve"> נעשה המאבק, ולפעמים מרוב פרטים של המאבק הפרלמנטרי, הכלכלי והתקציבי נעלמת לה תמונת העולם. ואני מבקש להציב בפתח הדיון בקריאה ראשונה את תפיסת העולם.</w:t>
      </w:r>
    </w:p>
    <w:p w14:paraId="7A4ACA15" w14:textId="77777777" w:rsidR="00000000" w:rsidRDefault="00903ADA">
      <w:pPr>
        <w:pStyle w:val="a0"/>
        <w:rPr>
          <w:rFonts w:hint="cs"/>
          <w:rtl/>
        </w:rPr>
      </w:pPr>
    </w:p>
    <w:p w14:paraId="22378DE7" w14:textId="77777777" w:rsidR="00000000" w:rsidRDefault="00903ADA">
      <w:pPr>
        <w:pStyle w:val="a0"/>
        <w:rPr>
          <w:rFonts w:hint="cs"/>
          <w:rtl/>
        </w:rPr>
      </w:pPr>
      <w:r>
        <w:rPr>
          <w:rFonts w:hint="cs"/>
          <w:rtl/>
        </w:rPr>
        <w:t xml:space="preserve">יש כאן מאבק בין תפיסות. הוא קיים בהרבה מקומות בעולם, הוא הגיע גם לישראל. במוקדו של המאבק בין הכלכלה השמרנית </w:t>
      </w:r>
      <w:r>
        <w:rPr>
          <w:rFonts w:hint="cs"/>
          <w:rtl/>
        </w:rPr>
        <w:t xml:space="preserve">החדשה לבין המציאות הישראלית עומד, בין השאר, מקומה של המדינה: במדינה הבאה לידי ביטוי בממשלתה, מה תפקיד הממשלה? בחברה פראית שאין בה מנגנון מסדר, שאין בה מנגנוני תיווך </w:t>
      </w:r>
      <w:r>
        <w:rPr>
          <w:rtl/>
        </w:rPr>
        <w:t>–</w:t>
      </w:r>
      <w:r>
        <w:rPr>
          <w:rFonts w:hint="cs"/>
          <w:rtl/>
        </w:rPr>
        <w:t xml:space="preserve"> פוליטיים, ציבוריים או אחרים </w:t>
      </w:r>
      <w:r>
        <w:rPr>
          <w:rtl/>
        </w:rPr>
        <w:t>–</w:t>
      </w:r>
      <w:r>
        <w:rPr>
          <w:rFonts w:hint="cs"/>
          <w:rtl/>
        </w:rPr>
        <w:t xml:space="preserve"> הטורף טורף את הנטרף, החזק אוכל את החלש, ואין שום מערכת מתוו</w:t>
      </w:r>
      <w:r>
        <w:rPr>
          <w:rFonts w:hint="cs"/>
          <w:rtl/>
        </w:rPr>
        <w:t>כת.</w:t>
      </w:r>
    </w:p>
    <w:p w14:paraId="484B9D93" w14:textId="77777777" w:rsidR="00000000" w:rsidRDefault="00903ADA">
      <w:pPr>
        <w:pStyle w:val="a0"/>
        <w:rPr>
          <w:rFonts w:hint="cs"/>
          <w:rtl/>
        </w:rPr>
      </w:pPr>
    </w:p>
    <w:p w14:paraId="17E8F542" w14:textId="77777777" w:rsidR="00000000" w:rsidRDefault="00903ADA">
      <w:pPr>
        <w:pStyle w:val="a0"/>
        <w:rPr>
          <w:rFonts w:hint="cs"/>
          <w:rtl/>
        </w:rPr>
      </w:pPr>
      <w:r>
        <w:rPr>
          <w:rFonts w:hint="cs"/>
          <w:rtl/>
        </w:rPr>
        <w:t>הייתי אומר אפילו שבחברה שבעה, רגועה, שלווה, נטולת איומים - לא חברת מהגרים - שנמצאת הרבה שנים על אדמתה, יש רגליים לסברה שהמדינה שהיתה נהוגה לפני 200, 300 או 400 שנה יכולה אפילו לפנות הרבה מאוד ממקומה. בחברה הישראלית, שהיא חברה במלחמה, חברה במצוקות פנימ</w:t>
      </w:r>
      <w:r>
        <w:rPr>
          <w:rFonts w:hint="cs"/>
          <w:rtl/>
        </w:rPr>
        <w:t xml:space="preserve">יות גדולות מאוד, חברת הגירה שעוד לא גמרה לקלוט את גל ההגירה שלה מלפני 30 או 40 שנה </w:t>
      </w:r>
      <w:r>
        <w:rPr>
          <w:rtl/>
        </w:rPr>
        <w:t>–</w:t>
      </w:r>
      <w:r>
        <w:rPr>
          <w:rFonts w:hint="cs"/>
          <w:rtl/>
        </w:rPr>
        <w:t xml:space="preserve"> שלא לדבר על גלי ההגירה הנוכחיים </w:t>
      </w:r>
      <w:r>
        <w:rPr>
          <w:rtl/>
        </w:rPr>
        <w:t>–</w:t>
      </w:r>
      <w:r>
        <w:rPr>
          <w:rFonts w:hint="cs"/>
          <w:rtl/>
        </w:rPr>
        <w:t xml:space="preserve"> כל נגיעה במנגנוני התיווך של החברה מצריכה עדינות מרובה.</w:t>
      </w:r>
    </w:p>
    <w:p w14:paraId="5F15AB2F" w14:textId="77777777" w:rsidR="00000000" w:rsidRDefault="00903ADA">
      <w:pPr>
        <w:pStyle w:val="a0"/>
        <w:rPr>
          <w:rFonts w:hint="cs"/>
          <w:rtl/>
        </w:rPr>
      </w:pPr>
    </w:p>
    <w:p w14:paraId="5D550B7B" w14:textId="77777777" w:rsidR="00000000" w:rsidRDefault="00903ADA">
      <w:pPr>
        <w:pStyle w:val="a0"/>
        <w:rPr>
          <w:rFonts w:hint="cs"/>
          <w:rtl/>
        </w:rPr>
      </w:pPr>
      <w:r>
        <w:rPr>
          <w:rFonts w:hint="cs"/>
          <w:rtl/>
        </w:rPr>
        <w:t>מה תפקיד ממשלה בתוך מערכת כזאת? בין השאר, על-ידי מערכות מיסוי, נטלים, ניווט, הקצא</w:t>
      </w:r>
      <w:r>
        <w:rPr>
          <w:rFonts w:hint="cs"/>
          <w:rtl/>
        </w:rPr>
        <w:t xml:space="preserve">ות, עידודים וכו', לקחת משאבים מאלה שיש להם ולהעניק אותם לאלה שאין להם בצורה החכמה ביותר שתאפשר להם להיות פעם כאלה שיש להם. אלא מאי? שבמרכז האידיאולוגיה הניאו-שמרנית הטהורה עומד צמצום גודלה, חלקה ותפקידה של הממשלה במנגנוני התיווך החברתיים. </w:t>
      </w:r>
    </w:p>
    <w:p w14:paraId="22A64C9F" w14:textId="77777777" w:rsidR="00000000" w:rsidRDefault="00903ADA">
      <w:pPr>
        <w:pStyle w:val="a0"/>
        <w:rPr>
          <w:rFonts w:hint="cs"/>
          <w:rtl/>
        </w:rPr>
      </w:pPr>
    </w:p>
    <w:p w14:paraId="60D6288E" w14:textId="77777777" w:rsidR="00000000" w:rsidRDefault="00903ADA">
      <w:pPr>
        <w:pStyle w:val="a0"/>
        <w:rPr>
          <w:rFonts w:hint="cs"/>
          <w:rtl/>
        </w:rPr>
      </w:pPr>
      <w:r>
        <w:rPr>
          <w:rFonts w:hint="cs"/>
          <w:rtl/>
        </w:rPr>
        <w:t>כתוצאה מכך אנחנ</w:t>
      </w:r>
      <w:r>
        <w:rPr>
          <w:rFonts w:hint="cs"/>
          <w:rtl/>
        </w:rPr>
        <w:t xml:space="preserve">ו רואים כבר תוכנית כלכלית שישית </w:t>
      </w:r>
      <w:r>
        <w:rPr>
          <w:rtl/>
        </w:rPr>
        <w:t>–</w:t>
      </w:r>
      <w:r>
        <w:rPr>
          <w:rFonts w:hint="cs"/>
          <w:rtl/>
        </w:rPr>
        <w:t xml:space="preserve"> זו התוכנית השישית שמונחת על שולחנה של הכנסת </w:t>
      </w:r>
      <w:r>
        <w:rPr>
          <w:rtl/>
        </w:rPr>
        <w:t>–</w:t>
      </w:r>
      <w:r>
        <w:rPr>
          <w:rFonts w:hint="cs"/>
          <w:rtl/>
        </w:rPr>
        <w:t xml:space="preserve"> שמיועדת לצמצם את מנגנוני התיווך הממשלתיים. קרא להם: ביטוח לאומי, הקצבות; לא חשוב כרגע איך תקרא להם. ואתה מצמצם ומצמצם ומצמצם, והתוצאה היא לנגד עינינו: אין יותר מנגנונים אמיתיים</w:t>
      </w:r>
      <w:r>
        <w:rPr>
          <w:rFonts w:hint="cs"/>
          <w:rtl/>
        </w:rPr>
        <w:t xml:space="preserve"> של חלוקה הוגנת של ההון, הנכסים, העושר, היכולות והמשאבים בתוך החברה; הרבה יותר עניים, מצד אחד, הרבה יותר עושר מתמקד בקוטב האחר, ובאמצע </w:t>
      </w:r>
      <w:r>
        <w:rPr>
          <w:rtl/>
        </w:rPr>
        <w:t>–</w:t>
      </w:r>
      <w:r>
        <w:rPr>
          <w:rFonts w:hint="cs"/>
          <w:rtl/>
        </w:rPr>
        <w:t xml:space="preserve"> אין. נשחק מעמד הביניים, ואין רצף חברתי הגיוני בין עשירון לעשירון, בין מאיון למאיון. </w:t>
      </w:r>
    </w:p>
    <w:p w14:paraId="12DEC3A7" w14:textId="77777777" w:rsidR="00000000" w:rsidRDefault="00903ADA">
      <w:pPr>
        <w:pStyle w:val="a0"/>
        <w:rPr>
          <w:rFonts w:hint="cs"/>
          <w:rtl/>
        </w:rPr>
      </w:pPr>
    </w:p>
    <w:p w14:paraId="07049F02" w14:textId="77777777" w:rsidR="00000000" w:rsidRDefault="00903ADA">
      <w:pPr>
        <w:pStyle w:val="a0"/>
        <w:rPr>
          <w:rFonts w:hint="cs"/>
          <w:rtl/>
        </w:rPr>
      </w:pPr>
      <w:r>
        <w:rPr>
          <w:rFonts w:hint="cs"/>
          <w:rtl/>
        </w:rPr>
        <w:t>התוצאה היא חברה ללא סולידריות. הע</w:t>
      </w:r>
      <w:r>
        <w:rPr>
          <w:rFonts w:hint="cs"/>
          <w:rtl/>
        </w:rPr>
        <w:t xml:space="preserve">שיר רחוק מדי ממני העני, אני לא אוכל להגיע לשם לעולם, והעני רחוק מאוד ממני העשיר, ואין באמצע כאלה שאפשר לומר עליהם ש-1 דומה ל-2, ו-2 דומה ל-3, ו-3 דומה ל-4, עד כדי כך שבחברה יהיה רצף של סולידריות. ושלוש, ארבע, חמש שנים </w:t>
      </w:r>
      <w:r>
        <w:rPr>
          <w:rtl/>
        </w:rPr>
        <w:t>–</w:t>
      </w:r>
      <w:r>
        <w:rPr>
          <w:rFonts w:hint="cs"/>
          <w:rtl/>
        </w:rPr>
        <w:t xml:space="preserve"> אולי קצת יותר </w:t>
      </w:r>
      <w:r>
        <w:rPr>
          <w:rtl/>
        </w:rPr>
        <w:t>–</w:t>
      </w:r>
      <w:r>
        <w:rPr>
          <w:rFonts w:hint="cs"/>
          <w:rtl/>
        </w:rPr>
        <w:t xml:space="preserve"> נשחקת הסולידריות, ומ</w:t>
      </w:r>
      <w:r>
        <w:rPr>
          <w:rFonts w:hint="cs"/>
          <w:rtl/>
        </w:rPr>
        <w:t>ושמדים מנגנוני הסולידריות בחברה. זה המאבק על תפיסות העולם.</w:t>
      </w:r>
    </w:p>
    <w:p w14:paraId="5754D230" w14:textId="77777777" w:rsidR="00000000" w:rsidRDefault="00903ADA">
      <w:pPr>
        <w:pStyle w:val="a0"/>
        <w:rPr>
          <w:rFonts w:hint="cs"/>
          <w:rtl/>
        </w:rPr>
      </w:pPr>
    </w:p>
    <w:p w14:paraId="6C1059B2" w14:textId="77777777" w:rsidR="00000000" w:rsidRDefault="00903ADA">
      <w:pPr>
        <w:pStyle w:val="a0"/>
        <w:rPr>
          <w:rFonts w:hint="cs"/>
          <w:rtl/>
        </w:rPr>
      </w:pPr>
      <w:r>
        <w:rPr>
          <w:rFonts w:hint="cs"/>
          <w:rtl/>
        </w:rPr>
        <w:t xml:space="preserve">למה הדבר דומה? לקחו את הישראלי </w:t>
      </w:r>
      <w:r>
        <w:rPr>
          <w:rtl/>
        </w:rPr>
        <w:t>–</w:t>
      </w:r>
      <w:r>
        <w:rPr>
          <w:rFonts w:hint="cs"/>
          <w:rtl/>
        </w:rPr>
        <w:t xml:space="preserve"> לא החזק, לא האתלט, לא האקרובט </w:t>
      </w:r>
      <w:r>
        <w:rPr>
          <w:rtl/>
        </w:rPr>
        <w:t>–</w:t>
      </w:r>
      <w:r>
        <w:rPr>
          <w:rFonts w:hint="cs"/>
          <w:rtl/>
        </w:rPr>
        <w:t xml:space="preserve"> והביאו אותו לקרקס. קטעו לו את הרגל, הפכו אותו לגידם. שמו אותו על הכבל למעלה, כיבו את האורות. בחשכה לקחו לו את רשתות הביטחון. הוא חש</w:t>
      </w:r>
      <w:r>
        <w:rPr>
          <w:rFonts w:hint="cs"/>
          <w:rtl/>
        </w:rPr>
        <w:t>ב שיש לו, הוא חשב שיש לו פנסיה, הוא חשב שיש לו הקצבה, הוא חשב שיעזרו לו כאשר הוא יגיע לגיל שיבה טובה. לקחו לו את רשתות הביטחון, הדליקו את האורות ואמרו לו: לך לצד השני של התהום. הוא אומר: אבל אני גידם, קטעתם לי את הרגל. והוא נופל. באוויר הוא אומר: נו, לפחות</w:t>
      </w:r>
      <w:r>
        <w:rPr>
          <w:rFonts w:hint="cs"/>
          <w:rtl/>
        </w:rPr>
        <w:t xml:space="preserve"> יש לי רשת ביטחון. והוא נמרח על הקרקע והוא מתרסק, והחברה מרוסקת, ועומדים האמרגנים הממשלתיים בצד ואומרים: נו, באמת, איזה מין אקרובט אתה? </w:t>
      </w:r>
    </w:p>
    <w:p w14:paraId="4A4DEED6" w14:textId="77777777" w:rsidR="00000000" w:rsidRDefault="00903ADA">
      <w:pPr>
        <w:pStyle w:val="a0"/>
        <w:rPr>
          <w:rFonts w:hint="cs"/>
          <w:rtl/>
        </w:rPr>
      </w:pPr>
    </w:p>
    <w:p w14:paraId="2AD0543F" w14:textId="77777777" w:rsidR="00000000" w:rsidRDefault="00903ADA">
      <w:pPr>
        <w:pStyle w:val="af0"/>
        <w:rPr>
          <w:rtl/>
        </w:rPr>
      </w:pPr>
      <w:r>
        <w:rPr>
          <w:rFonts w:hint="eastAsia"/>
          <w:rtl/>
        </w:rPr>
        <w:t>רוני</w:t>
      </w:r>
      <w:r>
        <w:rPr>
          <w:rtl/>
        </w:rPr>
        <w:t xml:space="preserve"> בר-און (הליכוד):</w:t>
      </w:r>
    </w:p>
    <w:p w14:paraId="153CB9D3" w14:textId="77777777" w:rsidR="00000000" w:rsidRDefault="00903ADA">
      <w:pPr>
        <w:pStyle w:val="a0"/>
        <w:rPr>
          <w:rFonts w:hint="cs"/>
          <w:rtl/>
        </w:rPr>
      </w:pPr>
    </w:p>
    <w:p w14:paraId="55B18B53" w14:textId="77777777" w:rsidR="00000000" w:rsidRDefault="00903ADA">
      <w:pPr>
        <w:pStyle w:val="a0"/>
        <w:rPr>
          <w:rFonts w:hint="cs"/>
          <w:rtl/>
        </w:rPr>
      </w:pPr>
      <w:r>
        <w:rPr>
          <w:rFonts w:hint="cs"/>
          <w:rtl/>
        </w:rPr>
        <w:t>עם כל הרשת הזאת, הארגונים הסוציאליסטיים - - -</w:t>
      </w:r>
    </w:p>
    <w:p w14:paraId="173AC76C" w14:textId="77777777" w:rsidR="00000000" w:rsidRDefault="00903ADA">
      <w:pPr>
        <w:pStyle w:val="a0"/>
        <w:rPr>
          <w:rFonts w:hint="cs"/>
          <w:rtl/>
        </w:rPr>
      </w:pPr>
    </w:p>
    <w:p w14:paraId="45012CA9" w14:textId="77777777" w:rsidR="00000000" w:rsidRDefault="00903ADA">
      <w:pPr>
        <w:pStyle w:val="-"/>
        <w:rPr>
          <w:rtl/>
        </w:rPr>
      </w:pPr>
      <w:bookmarkStart w:id="192" w:name="FS000000434T05_11_2003_13_48_50C"/>
      <w:bookmarkEnd w:id="192"/>
      <w:r>
        <w:rPr>
          <w:rtl/>
        </w:rPr>
        <w:t>אברהם בורג (העבודה-מימד):</w:t>
      </w:r>
    </w:p>
    <w:p w14:paraId="591B3299" w14:textId="77777777" w:rsidR="00000000" w:rsidRDefault="00903ADA">
      <w:pPr>
        <w:pStyle w:val="a0"/>
        <w:rPr>
          <w:rtl/>
        </w:rPr>
      </w:pPr>
    </w:p>
    <w:p w14:paraId="0371044F" w14:textId="77777777" w:rsidR="00000000" w:rsidRDefault="00903ADA">
      <w:pPr>
        <w:pStyle w:val="a0"/>
        <w:rPr>
          <w:rFonts w:hint="cs"/>
          <w:rtl/>
        </w:rPr>
      </w:pPr>
      <w:r>
        <w:rPr>
          <w:rFonts w:hint="cs"/>
          <w:rtl/>
        </w:rPr>
        <w:t xml:space="preserve">חבר הכנסת בר-און, מה </w:t>
      </w:r>
      <w:r>
        <w:rPr>
          <w:rFonts w:hint="cs"/>
          <w:rtl/>
        </w:rPr>
        <w:t xml:space="preserve">ההרגשה שלי? ההרגשה שלי היא שאם היית קורא </w:t>
      </w:r>
      <w:r>
        <w:rPr>
          <w:rtl/>
        </w:rPr>
        <w:t>–</w:t>
      </w:r>
      <w:r>
        <w:rPr>
          <w:rFonts w:hint="cs"/>
          <w:rtl/>
        </w:rPr>
        <w:t xml:space="preserve"> לא הספקת, אני יודע, היית עסוק בעניינים אחרים, אבל כאשר תספיק לקרוא את ספר תקציב המדינה, תגלה שיש בתקציב סעיף מדהים. יש בתקציב המדינה סעיף קיצוץ שלא דיברו עליו עד היום. ממשלת ישראל החליטה לקצץ את הכסף שמממן את החשמ</w:t>
      </w:r>
      <w:r>
        <w:rPr>
          <w:rFonts w:hint="cs"/>
          <w:rtl/>
        </w:rPr>
        <w:t>ל של האור בקצה המנהרה. החליטו לקצץ את האור בקצה המנהרה. אין יותר תקווה בצד השני של המנהרה, כיביתם אותה.</w:t>
      </w:r>
    </w:p>
    <w:p w14:paraId="21BEED51" w14:textId="77777777" w:rsidR="00000000" w:rsidRDefault="00903ADA">
      <w:pPr>
        <w:pStyle w:val="a0"/>
        <w:rPr>
          <w:rFonts w:hint="cs"/>
          <w:rtl/>
        </w:rPr>
      </w:pPr>
    </w:p>
    <w:p w14:paraId="34A3131E" w14:textId="77777777" w:rsidR="00000000" w:rsidRDefault="00903ADA">
      <w:pPr>
        <w:pStyle w:val="a0"/>
        <w:rPr>
          <w:rFonts w:hint="cs"/>
          <w:rtl/>
        </w:rPr>
      </w:pPr>
      <w:r>
        <w:rPr>
          <w:rFonts w:hint="cs"/>
          <w:rtl/>
        </w:rPr>
        <w:t xml:space="preserve">אתם יוצאים לדרך, ויהיה עוד תקציב. אתה יודע כמוני, חבר הכנסת בנלולו, שיהיה עוד תקציב, תהיה עוד תוכנית כלכלית </w:t>
      </w:r>
      <w:r>
        <w:rPr>
          <w:rtl/>
        </w:rPr>
        <w:t>–</w:t>
      </w:r>
      <w:r>
        <w:rPr>
          <w:rFonts w:hint="cs"/>
          <w:rtl/>
        </w:rPr>
        <w:t xml:space="preserve"> אולי לא אחת, אולי לא עוד שתיים </w:t>
      </w:r>
      <w:r>
        <w:rPr>
          <w:rtl/>
        </w:rPr>
        <w:t>–</w:t>
      </w:r>
      <w:r>
        <w:rPr>
          <w:rFonts w:hint="cs"/>
          <w:rtl/>
        </w:rPr>
        <w:t xml:space="preserve"> אפילו בש</w:t>
      </w:r>
      <w:r>
        <w:rPr>
          <w:rFonts w:hint="cs"/>
          <w:rtl/>
        </w:rPr>
        <w:t>נה הקרובה. תגידו לי דבר אופטימי אחד שיצא משלוש-ארבע התוכניות האחרונות, ושמענו כאן מלים רמות על צמיחה ועל אנרגיה ועל תוחלת ועל סיכוי ועל מעמד בין-לאומי. איפה? איפה כל הדברים הנפלאים האלה?</w:t>
      </w:r>
    </w:p>
    <w:p w14:paraId="6F2145CE" w14:textId="77777777" w:rsidR="00000000" w:rsidRDefault="00903ADA">
      <w:pPr>
        <w:pStyle w:val="a0"/>
        <w:rPr>
          <w:rFonts w:hint="cs"/>
          <w:rtl/>
        </w:rPr>
      </w:pPr>
    </w:p>
    <w:p w14:paraId="6A7FDCDB" w14:textId="77777777" w:rsidR="00000000" w:rsidRDefault="00903ADA">
      <w:pPr>
        <w:pStyle w:val="af1"/>
        <w:rPr>
          <w:rtl/>
        </w:rPr>
      </w:pPr>
      <w:r>
        <w:rPr>
          <w:rtl/>
        </w:rPr>
        <w:t>היו"ר אלי בן-מנחם:</w:t>
      </w:r>
    </w:p>
    <w:p w14:paraId="4648A27D" w14:textId="77777777" w:rsidR="00000000" w:rsidRDefault="00903ADA">
      <w:pPr>
        <w:pStyle w:val="a0"/>
        <w:rPr>
          <w:rtl/>
        </w:rPr>
      </w:pPr>
    </w:p>
    <w:p w14:paraId="6B8E6295" w14:textId="77777777" w:rsidR="00000000" w:rsidRDefault="00903ADA">
      <w:pPr>
        <w:pStyle w:val="a0"/>
        <w:rPr>
          <w:rFonts w:hint="cs"/>
          <w:rtl/>
        </w:rPr>
      </w:pPr>
      <w:r>
        <w:rPr>
          <w:rFonts w:hint="cs"/>
          <w:rtl/>
        </w:rPr>
        <w:t>חבר הכנסת אברום, ידידי.</w:t>
      </w:r>
    </w:p>
    <w:p w14:paraId="5068F1C7" w14:textId="77777777" w:rsidR="00000000" w:rsidRDefault="00903ADA">
      <w:pPr>
        <w:pStyle w:val="a0"/>
        <w:rPr>
          <w:rFonts w:hint="cs"/>
          <w:rtl/>
        </w:rPr>
      </w:pPr>
    </w:p>
    <w:p w14:paraId="65103EAD" w14:textId="77777777" w:rsidR="00000000" w:rsidRDefault="00903ADA">
      <w:pPr>
        <w:pStyle w:val="-"/>
        <w:rPr>
          <w:rtl/>
        </w:rPr>
      </w:pPr>
      <w:bookmarkStart w:id="193" w:name="FS000000434T05_11_2003_13_52_56C"/>
      <w:bookmarkEnd w:id="193"/>
      <w:r>
        <w:rPr>
          <w:rtl/>
        </w:rPr>
        <w:t>אברהם בורג (העבודה-מימד</w:t>
      </w:r>
      <w:r>
        <w:rPr>
          <w:rtl/>
        </w:rPr>
        <w:t>):</w:t>
      </w:r>
    </w:p>
    <w:p w14:paraId="3B415574" w14:textId="77777777" w:rsidR="00000000" w:rsidRDefault="00903ADA">
      <w:pPr>
        <w:pStyle w:val="a0"/>
        <w:rPr>
          <w:rtl/>
        </w:rPr>
      </w:pPr>
    </w:p>
    <w:p w14:paraId="54781E7A" w14:textId="77777777" w:rsidR="00000000" w:rsidRDefault="00903ADA">
      <w:pPr>
        <w:pStyle w:val="a0"/>
        <w:rPr>
          <w:rFonts w:hint="cs"/>
          <w:rtl/>
        </w:rPr>
      </w:pPr>
      <w:r>
        <w:rPr>
          <w:rFonts w:hint="cs"/>
          <w:rtl/>
        </w:rPr>
        <w:t xml:space="preserve">אני לא רואה זמן בכלל. עוד לא התחלת לספור. </w:t>
      </w:r>
    </w:p>
    <w:p w14:paraId="1F361845" w14:textId="77777777" w:rsidR="00000000" w:rsidRDefault="00903ADA">
      <w:pPr>
        <w:pStyle w:val="a0"/>
        <w:rPr>
          <w:rtl/>
        </w:rPr>
      </w:pPr>
    </w:p>
    <w:p w14:paraId="794DE2C2" w14:textId="77777777" w:rsidR="00000000" w:rsidRDefault="00903ADA">
      <w:pPr>
        <w:pStyle w:val="af1"/>
        <w:rPr>
          <w:rtl/>
        </w:rPr>
      </w:pPr>
      <w:r>
        <w:rPr>
          <w:rtl/>
        </w:rPr>
        <w:t>היו"ר אלי בן-מנחם:</w:t>
      </w:r>
    </w:p>
    <w:p w14:paraId="3C01288F" w14:textId="77777777" w:rsidR="00000000" w:rsidRDefault="00903ADA">
      <w:pPr>
        <w:pStyle w:val="a0"/>
        <w:rPr>
          <w:rtl/>
        </w:rPr>
      </w:pPr>
    </w:p>
    <w:p w14:paraId="137DC800" w14:textId="77777777" w:rsidR="00000000" w:rsidRDefault="00903ADA">
      <w:pPr>
        <w:pStyle w:val="a0"/>
        <w:rPr>
          <w:rFonts w:hint="cs"/>
          <w:rtl/>
        </w:rPr>
      </w:pPr>
      <w:r>
        <w:rPr>
          <w:rFonts w:hint="cs"/>
          <w:rtl/>
        </w:rPr>
        <w:t xml:space="preserve">כי הסתיים הזמן. </w:t>
      </w:r>
    </w:p>
    <w:p w14:paraId="5B6E5781" w14:textId="77777777" w:rsidR="00000000" w:rsidRDefault="00903ADA">
      <w:pPr>
        <w:pStyle w:val="a0"/>
        <w:rPr>
          <w:rFonts w:hint="cs"/>
          <w:rtl/>
        </w:rPr>
      </w:pPr>
    </w:p>
    <w:p w14:paraId="331FCFD9" w14:textId="77777777" w:rsidR="00000000" w:rsidRDefault="00903ADA">
      <w:pPr>
        <w:pStyle w:val="-"/>
        <w:rPr>
          <w:rtl/>
        </w:rPr>
      </w:pPr>
      <w:bookmarkStart w:id="194" w:name="FS000000434T05_11_2003_13_53_23C"/>
      <w:bookmarkEnd w:id="194"/>
      <w:r>
        <w:rPr>
          <w:rtl/>
        </w:rPr>
        <w:t>אברהם בורג (העבודה-מימד):</w:t>
      </w:r>
    </w:p>
    <w:p w14:paraId="66758575" w14:textId="77777777" w:rsidR="00000000" w:rsidRDefault="00903ADA">
      <w:pPr>
        <w:pStyle w:val="a0"/>
        <w:rPr>
          <w:rtl/>
        </w:rPr>
      </w:pPr>
    </w:p>
    <w:p w14:paraId="458DBA3C" w14:textId="77777777" w:rsidR="00000000" w:rsidRDefault="00903ADA">
      <w:pPr>
        <w:pStyle w:val="a0"/>
        <w:rPr>
          <w:rFonts w:hint="cs"/>
          <w:rtl/>
        </w:rPr>
      </w:pPr>
      <w:r>
        <w:rPr>
          <w:rFonts w:hint="cs"/>
          <w:rtl/>
        </w:rPr>
        <w:t xml:space="preserve">אני אגיד לכם את המשפט האחרון, ואני שמח שנמצאים כאן דווקא שני חברי הכנסת האלה שהם קרובים לי וקרובים ללבי. אני שומע תמיד בדיוני תקציב שקמים בתוך </w:t>
      </w:r>
      <w:r>
        <w:rPr>
          <w:rFonts w:hint="cs"/>
          <w:rtl/>
        </w:rPr>
        <w:t xml:space="preserve">הקואליציה כאלה שאומרים, לא נצביע ולא נצביע ולא נצביע. תאמינו לי, האחריות לנשמה החברתית של מדינת ישראל לא מוטלת על האופוזיציה; היא עליכם. אם וכאשר נגיע ל-31 בדצמבר, בשתים-עשרה בלילה, ונצביע על התקציב הזה, וידכם תורם בעבור התקציב הזה, אל תישאו יותר לשווא לא </w:t>
      </w:r>
      <w:r>
        <w:rPr>
          <w:rFonts w:hint="cs"/>
          <w:rtl/>
        </w:rPr>
        <w:t xml:space="preserve">את השם "חברתי" ולא את השם "אנושי" ולא את התחושה שאתם נורא רגישים ונורא אנושיים, כי אתם </w:t>
      </w:r>
      <w:r>
        <w:rPr>
          <w:rtl/>
        </w:rPr>
        <w:t>–</w:t>
      </w:r>
      <w:r>
        <w:rPr>
          <w:rFonts w:hint="cs"/>
          <w:rtl/>
        </w:rPr>
        <w:t xml:space="preserve"> לא, כי אתם תהיו שותפים לעוד תקציב זדון אחד מבית-היוצר של השמרנות הישראלית החדשה. ראו הוזהרתם. תודה רבה.</w:t>
      </w:r>
    </w:p>
    <w:p w14:paraId="692E7CBE" w14:textId="77777777" w:rsidR="00000000" w:rsidRDefault="00903ADA">
      <w:pPr>
        <w:pStyle w:val="a0"/>
        <w:rPr>
          <w:rFonts w:hint="cs"/>
          <w:rtl/>
        </w:rPr>
      </w:pPr>
    </w:p>
    <w:p w14:paraId="377462E9" w14:textId="77777777" w:rsidR="00000000" w:rsidRDefault="00903ADA">
      <w:pPr>
        <w:pStyle w:val="af1"/>
        <w:rPr>
          <w:rtl/>
        </w:rPr>
      </w:pPr>
      <w:r>
        <w:rPr>
          <w:rtl/>
        </w:rPr>
        <w:t>היו"ר אלי בן-מנחם:</w:t>
      </w:r>
    </w:p>
    <w:p w14:paraId="07034EFA" w14:textId="77777777" w:rsidR="00000000" w:rsidRDefault="00903ADA">
      <w:pPr>
        <w:pStyle w:val="a0"/>
        <w:rPr>
          <w:rtl/>
        </w:rPr>
      </w:pPr>
    </w:p>
    <w:p w14:paraId="24F9877E" w14:textId="77777777" w:rsidR="00000000" w:rsidRDefault="00903ADA">
      <w:pPr>
        <w:pStyle w:val="a0"/>
        <w:rPr>
          <w:rFonts w:hint="cs"/>
          <w:rtl/>
        </w:rPr>
      </w:pPr>
      <w:r>
        <w:rPr>
          <w:rFonts w:hint="cs"/>
          <w:rtl/>
        </w:rPr>
        <w:t>תודה לחבר הכנסת אברהם בורג. אני מזמין את ח</w:t>
      </w:r>
      <w:r>
        <w:rPr>
          <w:rFonts w:hint="cs"/>
          <w:rtl/>
        </w:rPr>
        <w:t xml:space="preserve">בר הכנסת עמיר פרץ - איננו באולם. חברת הכנסת דליה איציק, ואחריה </w:t>
      </w:r>
      <w:r>
        <w:rPr>
          <w:rtl/>
        </w:rPr>
        <w:t>–</w:t>
      </w:r>
      <w:r>
        <w:rPr>
          <w:rFonts w:hint="cs"/>
          <w:rtl/>
        </w:rPr>
        <w:t xml:space="preserve"> חבר הכנסת אבשלום וילן.</w:t>
      </w:r>
    </w:p>
    <w:p w14:paraId="13CFA8DE" w14:textId="77777777" w:rsidR="00000000" w:rsidRDefault="00903ADA">
      <w:pPr>
        <w:pStyle w:val="a0"/>
        <w:rPr>
          <w:rFonts w:hint="cs"/>
          <w:rtl/>
        </w:rPr>
      </w:pPr>
    </w:p>
    <w:p w14:paraId="208E1A0D" w14:textId="77777777" w:rsidR="00000000" w:rsidRDefault="00903ADA">
      <w:pPr>
        <w:pStyle w:val="a"/>
        <w:rPr>
          <w:rtl/>
        </w:rPr>
      </w:pPr>
      <w:bookmarkStart w:id="195" w:name="FS000000433T05_11_2003_13_56_44"/>
      <w:bookmarkStart w:id="196" w:name="_Toc61852276"/>
      <w:bookmarkEnd w:id="195"/>
      <w:r>
        <w:rPr>
          <w:rFonts w:hint="eastAsia"/>
          <w:rtl/>
        </w:rPr>
        <w:t>דליה</w:t>
      </w:r>
      <w:r>
        <w:rPr>
          <w:rtl/>
        </w:rPr>
        <w:t xml:space="preserve"> איציק (העבודה-מימד):</w:t>
      </w:r>
      <w:bookmarkEnd w:id="196"/>
    </w:p>
    <w:p w14:paraId="068A308E" w14:textId="77777777" w:rsidR="00000000" w:rsidRDefault="00903ADA">
      <w:pPr>
        <w:pStyle w:val="a0"/>
        <w:rPr>
          <w:rFonts w:hint="cs"/>
          <w:rtl/>
        </w:rPr>
      </w:pPr>
    </w:p>
    <w:p w14:paraId="7E75642A" w14:textId="77777777" w:rsidR="00000000" w:rsidRDefault="00903ADA">
      <w:pPr>
        <w:pStyle w:val="a0"/>
        <w:rPr>
          <w:rFonts w:hint="cs"/>
          <w:rtl/>
        </w:rPr>
      </w:pPr>
      <w:r>
        <w:rPr>
          <w:rFonts w:hint="cs"/>
          <w:rtl/>
        </w:rPr>
        <w:t xml:space="preserve">אדוני היושב-ראש, חברי חברי הכנסת, חבר הכנסת בנלולו, הנה, כיוון שאתה חרוץ ויושב כאן, אתה צריך לשמוע אותנו, ואולי בעצם על הכתפיים שלך ושל עוד </w:t>
      </w:r>
      <w:r>
        <w:rPr>
          <w:rFonts w:hint="cs"/>
          <w:rtl/>
        </w:rPr>
        <w:t>כמה חברים בודדים עומד התקציב הזה.</w:t>
      </w:r>
    </w:p>
    <w:p w14:paraId="7890A261" w14:textId="77777777" w:rsidR="00000000" w:rsidRDefault="00903ADA">
      <w:pPr>
        <w:pStyle w:val="a0"/>
        <w:rPr>
          <w:rFonts w:hint="cs"/>
          <w:rtl/>
        </w:rPr>
      </w:pPr>
    </w:p>
    <w:p w14:paraId="5FB25EA5" w14:textId="77777777" w:rsidR="00000000" w:rsidRDefault="00903ADA">
      <w:pPr>
        <w:pStyle w:val="a0"/>
        <w:rPr>
          <w:rFonts w:hint="cs"/>
          <w:rtl/>
        </w:rPr>
      </w:pPr>
      <w:r>
        <w:rPr>
          <w:rFonts w:hint="cs"/>
          <w:rtl/>
        </w:rPr>
        <w:t xml:space="preserve">מדוע? אני שומעת את שר האוצר ואני שומעת מדי פעם את ראש הממשלה </w:t>
      </w:r>
      <w:r>
        <w:rPr>
          <w:rtl/>
        </w:rPr>
        <w:t>–</w:t>
      </w:r>
      <w:r>
        <w:rPr>
          <w:rFonts w:hint="cs"/>
          <w:rtl/>
        </w:rPr>
        <w:t xml:space="preserve"> כשהוא מפר את זכות השתיקה שהוא לקח לעצמו גם בנושאים הללו </w:t>
      </w:r>
      <w:r>
        <w:rPr>
          <w:rtl/>
        </w:rPr>
        <w:t>–</w:t>
      </w:r>
      <w:r>
        <w:rPr>
          <w:rFonts w:hint="cs"/>
          <w:rtl/>
        </w:rPr>
        <w:t xml:space="preserve"> ואני אומרת: אתה ואני באנו כנראה מאותם מקומות שבהם היה קשה להורים שלנו בתחילת הדרך. אני שואלת אותך. א</w:t>
      </w:r>
      <w:r>
        <w:rPr>
          <w:rFonts w:hint="cs"/>
          <w:rtl/>
        </w:rPr>
        <w:t>תה רואה היום חבר'ה צעירים מחפשים באמת עבודה. אני רואה את זה במשפחה שלי, אני בטוחה שאתה רואה את זה במשפחה שלך, אתה רואה את זה במשפחות. על מה נתניהו מדבר כשהוא אומר שילכו לעבוד?</w:t>
      </w:r>
    </w:p>
    <w:p w14:paraId="58E5C013" w14:textId="77777777" w:rsidR="00000000" w:rsidRDefault="00903ADA">
      <w:pPr>
        <w:pStyle w:val="a0"/>
        <w:rPr>
          <w:rFonts w:hint="cs"/>
          <w:rtl/>
        </w:rPr>
      </w:pPr>
    </w:p>
    <w:p w14:paraId="01067478" w14:textId="77777777" w:rsidR="00000000" w:rsidRDefault="00903ADA">
      <w:pPr>
        <w:pStyle w:val="a0"/>
        <w:rPr>
          <w:rFonts w:hint="cs"/>
          <w:rtl/>
        </w:rPr>
      </w:pPr>
      <w:r>
        <w:rPr>
          <w:rFonts w:hint="cs"/>
          <w:rtl/>
        </w:rPr>
        <w:t>עכשיו מה קרה? כשהוא מקצץ לגמלאים שכבר הגיעו לגבורות, עשו הרבה בשביל המדינה הזאת</w:t>
      </w:r>
      <w:r>
        <w:rPr>
          <w:rFonts w:hint="cs"/>
          <w:rtl/>
        </w:rPr>
        <w:t xml:space="preserve">, עכשיו לא רק שהם צריכים להחזיק את עצמם - הם צריכים להחזיק גם את הצעירים, כי הצעירים לא עומדים על הרגליים שלהם. </w:t>
      </w:r>
    </w:p>
    <w:p w14:paraId="6FAED1B8" w14:textId="77777777" w:rsidR="00000000" w:rsidRDefault="00903ADA">
      <w:pPr>
        <w:pStyle w:val="a0"/>
        <w:rPr>
          <w:rFonts w:hint="cs"/>
          <w:rtl/>
        </w:rPr>
      </w:pPr>
    </w:p>
    <w:p w14:paraId="20B06D8B" w14:textId="77777777" w:rsidR="00000000" w:rsidRDefault="00903ADA">
      <w:pPr>
        <w:pStyle w:val="a0"/>
        <w:rPr>
          <w:rFonts w:hint="cs"/>
          <w:rtl/>
        </w:rPr>
      </w:pPr>
      <w:r>
        <w:rPr>
          <w:rFonts w:hint="cs"/>
          <w:rtl/>
        </w:rPr>
        <w:t xml:space="preserve">אתה יודע, יצא לי השבוע להיפגש עם שני פרופסורים </w:t>
      </w:r>
      <w:r>
        <w:rPr>
          <w:rtl/>
        </w:rPr>
        <w:t>–</w:t>
      </w:r>
      <w:r>
        <w:rPr>
          <w:rFonts w:hint="cs"/>
          <w:rtl/>
        </w:rPr>
        <w:t xml:space="preserve"> זוג, שניהם פרופסורים. הם אומרים לי: תראי, אנחנו מרוויחים נורא יפה, יש לנו שלושה ילדים. את מאמ</w:t>
      </w:r>
      <w:r>
        <w:rPr>
          <w:rFonts w:hint="cs"/>
          <w:rtl/>
        </w:rPr>
        <w:t>ינה לנו שאת שלושת הילדים אנחנו מחזיקים? שלושתם לומדים, אחד מהם מפוטר היי-טק. שלושתם סמוכים על שולחננו. אז הם אומרים: אנחנו, ברוך השם, מרוויחים יפה, אבל מה יגידו אחרים? אומרת לי הגברת הזאת: האמיני לי, אני כל הזמן חושבת איך חיים שם במשפחות הללו, איך הם מסתדר</w:t>
      </w:r>
      <w:r>
        <w:rPr>
          <w:rFonts w:hint="cs"/>
          <w:rtl/>
        </w:rPr>
        <w:t xml:space="preserve">ים? </w:t>
      </w:r>
    </w:p>
    <w:p w14:paraId="2B672984" w14:textId="77777777" w:rsidR="00000000" w:rsidRDefault="00903ADA">
      <w:pPr>
        <w:pStyle w:val="a0"/>
        <w:rPr>
          <w:rFonts w:hint="cs"/>
          <w:rtl/>
        </w:rPr>
      </w:pPr>
    </w:p>
    <w:p w14:paraId="2FB07363" w14:textId="77777777" w:rsidR="00000000" w:rsidRDefault="00903ADA">
      <w:pPr>
        <w:pStyle w:val="a0"/>
        <w:rPr>
          <w:rFonts w:hint="cs"/>
          <w:rtl/>
        </w:rPr>
      </w:pPr>
      <w:r>
        <w:rPr>
          <w:rFonts w:hint="cs"/>
          <w:rtl/>
        </w:rPr>
        <w:t xml:space="preserve">אני חושבת שלפעמים הוא מתאר מדע בדיוני. הוא בארץ? הוא יודע מה קורה? תעשה לי טובה,  קח אותו לאיזה סיבוב, לירוחם, לאופקים. אולי הוא יגיד שהאופוזיציה הזאת מטורפת, אבל אם הוא יראה בעיניים שלו, אולי הוא יפקח את העיניים ויבין שיש רעב במדינת ישראל. יש, והוא </w:t>
      </w:r>
      <w:r>
        <w:rPr>
          <w:rFonts w:hint="cs"/>
          <w:rtl/>
        </w:rPr>
        <w:t xml:space="preserve">גדול. זו לא המצאה. </w:t>
      </w:r>
    </w:p>
    <w:p w14:paraId="1F476CEA" w14:textId="77777777" w:rsidR="00000000" w:rsidRDefault="00903ADA">
      <w:pPr>
        <w:pStyle w:val="a0"/>
        <w:rPr>
          <w:rFonts w:hint="cs"/>
          <w:rtl/>
        </w:rPr>
      </w:pPr>
    </w:p>
    <w:p w14:paraId="122A1F95" w14:textId="77777777" w:rsidR="00000000" w:rsidRDefault="00903ADA">
      <w:pPr>
        <w:pStyle w:val="a0"/>
        <w:rPr>
          <w:rFonts w:hint="cs"/>
          <w:rtl/>
        </w:rPr>
      </w:pPr>
      <w:r>
        <w:rPr>
          <w:rFonts w:hint="cs"/>
          <w:rtl/>
        </w:rPr>
        <w:t xml:space="preserve">אני, לצערי הרב, ראיתי את זה לא במספרים, ראיתי את זה בחיים, יום-יום ושעה-שעה, אבל אני, אתה ורבים יצאו מזה. גם הם יצאו מזה יום אחד. עם המדיניות שהממשלה הזאת מובילה, זה לא ילך. הוא אומר לנו שהם יחכו שלוש שנים. אני שואלת אותך, ומה הם יעשו </w:t>
      </w:r>
      <w:r>
        <w:rPr>
          <w:rFonts w:hint="cs"/>
          <w:rtl/>
        </w:rPr>
        <w:t>במשך שלוש שנים, הם לא יחיו במשך שלוש שנים, לא יאכלו שלוש שנים, מה יעשו עם הילדים שלוש שנים?</w:t>
      </w:r>
    </w:p>
    <w:p w14:paraId="750A510C" w14:textId="77777777" w:rsidR="00000000" w:rsidRDefault="00903ADA">
      <w:pPr>
        <w:pStyle w:val="a0"/>
        <w:rPr>
          <w:rFonts w:hint="cs"/>
          <w:rtl/>
        </w:rPr>
      </w:pPr>
    </w:p>
    <w:p w14:paraId="27D422DC" w14:textId="77777777" w:rsidR="00000000" w:rsidRDefault="00903ADA">
      <w:pPr>
        <w:pStyle w:val="a0"/>
        <w:rPr>
          <w:rFonts w:hint="cs"/>
          <w:rtl/>
        </w:rPr>
      </w:pPr>
      <w:r>
        <w:rPr>
          <w:rFonts w:hint="cs"/>
          <w:rtl/>
        </w:rPr>
        <w:t>חברים, אני רוצה לומר שאחד הדברים שמרגיזים אותי ואחת האכזבות הגדולות שלי היא ראש הממשלה. אתה יודע, חבר הכנסת בנלולו, אני הייתי בין השרים שהאמינו בו מאוד. היו לי ויכ</w:t>
      </w:r>
      <w:r>
        <w:rPr>
          <w:rFonts w:hint="cs"/>
          <w:rtl/>
        </w:rPr>
        <w:t>וחים רבים בתוך המפלגה שלי, אמרתי להם: תדעו לכם, הוא יעשה מעשה, הוא ישנה את פניה של המדינה הזאת. אמרו לי: גברת איציק, בתמיכה שאת נותנת לו, את בעצם מחסלת את האג'נדה של מפלגת העבודה. אמרתי: שתחוסל, אני אעמוד על-יד ביתו כל יום ואשלח לו זר פרחים.</w:t>
      </w:r>
    </w:p>
    <w:p w14:paraId="104A222C" w14:textId="77777777" w:rsidR="00000000" w:rsidRDefault="00903ADA">
      <w:pPr>
        <w:pStyle w:val="a0"/>
        <w:rPr>
          <w:rFonts w:hint="cs"/>
          <w:rtl/>
        </w:rPr>
      </w:pPr>
    </w:p>
    <w:p w14:paraId="070DBA12" w14:textId="77777777" w:rsidR="00000000" w:rsidRDefault="00903ADA">
      <w:pPr>
        <w:pStyle w:val="a0"/>
        <w:rPr>
          <w:rFonts w:hint="cs"/>
          <w:rtl/>
        </w:rPr>
      </w:pPr>
      <w:r>
        <w:rPr>
          <w:rFonts w:hint="cs"/>
          <w:rtl/>
        </w:rPr>
        <w:t xml:space="preserve">אבל תשים לב, </w:t>
      </w:r>
      <w:r>
        <w:rPr>
          <w:rFonts w:hint="cs"/>
          <w:rtl/>
        </w:rPr>
        <w:t>הוא לא עושה כלום, אבל כלום. עכשיו, נורא קשה לי להודות שטעיתי, אני מודה. פשוט כלום. אתה יודע איזה צחוק הוא עשה ממני על גדר ההפרדה כאשר הייתי בממשלה? אני רואה אותו נלחם עכשיו על הגדר ואני לא מאמינה, אני פשוט לא מאמינה. אומר לי גדעון סער, שהיה מזכיר הממשלה: א</w:t>
      </w:r>
      <w:r>
        <w:rPr>
          <w:rFonts w:hint="cs"/>
          <w:rtl/>
        </w:rPr>
        <w:t>ני זוכר איך היינו יושבים בצוותים גדולים ומנסים לטרפד לך את הנושא כל פעם בממשלה, ואני כמו קאטו הזקן דיברתי על גדר ההפרדה.</w:t>
      </w:r>
    </w:p>
    <w:p w14:paraId="34A7EDFA" w14:textId="77777777" w:rsidR="00000000" w:rsidRDefault="00903ADA">
      <w:pPr>
        <w:pStyle w:val="a0"/>
        <w:rPr>
          <w:rFonts w:hint="cs"/>
          <w:rtl/>
        </w:rPr>
      </w:pPr>
    </w:p>
    <w:p w14:paraId="29615475" w14:textId="77777777" w:rsidR="00000000" w:rsidRDefault="00903ADA">
      <w:pPr>
        <w:pStyle w:val="a0"/>
        <w:rPr>
          <w:rFonts w:hint="cs"/>
          <w:rtl/>
        </w:rPr>
      </w:pPr>
      <w:r>
        <w:rPr>
          <w:rFonts w:hint="cs"/>
          <w:rtl/>
        </w:rPr>
        <w:t>אני לשיטתכם: אתם אומרים שאין עם מי לדבר, גם אני חושבת שכרגע אין עם מי לדבר, אף-על-פי שאני לא בטוחה בכך במאה אחוז, אבל אני נוטה לחשוב כ</w:t>
      </w:r>
      <w:r>
        <w:rPr>
          <w:rFonts w:hint="cs"/>
          <w:rtl/>
        </w:rPr>
        <w:t>מוכם. אז אם אין עם מי לדבר, צריך להפקיר את המדינה הזאת למרצחים פושעים שבאים לחסל כאן גם את הכלכלה וגם אותנו, רק משום שהוא לא מוכן לעשות גדר פוליטית, כי הוא מפחד מאורי אריאל? רק בגלל זה?</w:t>
      </w:r>
    </w:p>
    <w:p w14:paraId="15F1CEAB" w14:textId="77777777" w:rsidR="00000000" w:rsidRDefault="00903ADA">
      <w:pPr>
        <w:pStyle w:val="a0"/>
        <w:rPr>
          <w:rFonts w:hint="cs"/>
          <w:rtl/>
        </w:rPr>
      </w:pPr>
    </w:p>
    <w:p w14:paraId="78923881" w14:textId="77777777" w:rsidR="00000000" w:rsidRDefault="00903ADA">
      <w:pPr>
        <w:pStyle w:val="a0"/>
        <w:rPr>
          <w:rFonts w:hint="cs"/>
          <w:rtl/>
        </w:rPr>
      </w:pPr>
      <w:r>
        <w:rPr>
          <w:rFonts w:hint="cs"/>
          <w:rtl/>
        </w:rPr>
        <w:t xml:space="preserve">תשמע, תגידו על אהוד ברק מה שאתם רוצים, כן מוצלח, לא מוצלח, הלך הביתה </w:t>
      </w:r>
      <w:r>
        <w:rPr>
          <w:rFonts w:hint="cs"/>
          <w:rtl/>
        </w:rPr>
        <w:t>אחרי שנה וחצי, אבל הוא לקח את הנושא הכי מרכזי בחייה של המדינה הזאת, לא הצליח אבל ניסה, עשה משהו, שילם מחיר פוליטי כבד. קח את רבין, עליו השלום, ניסה. הוא לא עושה שום דבר, כלום. תגיד לי מה הוא עושה, אני רוצה לדעת מה הוא ניסה.</w:t>
      </w:r>
    </w:p>
    <w:p w14:paraId="1C8EAA85" w14:textId="77777777" w:rsidR="00000000" w:rsidRDefault="00903ADA">
      <w:pPr>
        <w:pStyle w:val="a0"/>
        <w:rPr>
          <w:rFonts w:hint="cs"/>
          <w:rtl/>
        </w:rPr>
      </w:pPr>
    </w:p>
    <w:p w14:paraId="28307B52" w14:textId="77777777" w:rsidR="00000000" w:rsidRDefault="00903ADA">
      <w:pPr>
        <w:pStyle w:val="a0"/>
        <w:rPr>
          <w:rFonts w:hint="cs"/>
          <w:rtl/>
        </w:rPr>
      </w:pPr>
      <w:r>
        <w:rPr>
          <w:rFonts w:hint="cs"/>
          <w:rtl/>
        </w:rPr>
        <w:t>הם מדברים על הפרטה. יש חמישה שר</w:t>
      </w:r>
      <w:r>
        <w:rPr>
          <w:rFonts w:hint="cs"/>
          <w:rtl/>
        </w:rPr>
        <w:t>ים בוועדת ההפרטה, שר המשפטים מתוקף תפקידו, שר האוצר מתוקף תפקידו, ראש הממשלה מתוקף תפקידו, אני ואלי ישי נכנסנו כל אחד מטעמים קואליציוניים. היינו חמישה שרים. לא הפריטו  אפילו את "אגרקסקו", לא הפריטו אפילו חברה אחת. לא היתה ממשלה דלה בחקיקה יותר מהממשלה הזאת</w:t>
      </w:r>
      <w:r>
        <w:rPr>
          <w:rFonts w:hint="cs"/>
          <w:rtl/>
        </w:rPr>
        <w:t>, תאמין לי.</w:t>
      </w:r>
    </w:p>
    <w:p w14:paraId="66F7CBCF" w14:textId="77777777" w:rsidR="00000000" w:rsidRDefault="00903ADA">
      <w:pPr>
        <w:pStyle w:val="a0"/>
        <w:rPr>
          <w:rFonts w:hint="cs"/>
          <w:rtl/>
        </w:rPr>
      </w:pPr>
    </w:p>
    <w:p w14:paraId="4B52A7EE" w14:textId="77777777" w:rsidR="00000000" w:rsidRDefault="00903ADA">
      <w:pPr>
        <w:pStyle w:val="a0"/>
        <w:rPr>
          <w:rFonts w:hint="cs"/>
          <w:rtl/>
        </w:rPr>
      </w:pPr>
      <w:r>
        <w:rPr>
          <w:rFonts w:hint="cs"/>
          <w:rtl/>
        </w:rPr>
        <w:t>אני מקווה שיום אחד הוא עוד ישתנה, ואז תשמע אותי מדברת אחרת לגמרי. למרות החברים שלי, למרות הכול, אני מקווה שאני עדיין טועה, כי אני באמת רוצה שהוא יחזיר למדינה הזאת את התקווה.</w:t>
      </w:r>
    </w:p>
    <w:p w14:paraId="3D01263C" w14:textId="77777777" w:rsidR="00000000" w:rsidRDefault="00903ADA">
      <w:pPr>
        <w:pStyle w:val="a0"/>
        <w:rPr>
          <w:rFonts w:hint="cs"/>
          <w:rtl/>
        </w:rPr>
      </w:pPr>
    </w:p>
    <w:p w14:paraId="70249E4A" w14:textId="77777777" w:rsidR="00000000" w:rsidRDefault="00903ADA">
      <w:pPr>
        <w:pStyle w:val="a0"/>
        <w:rPr>
          <w:rFonts w:hint="cs"/>
          <w:rtl/>
        </w:rPr>
      </w:pPr>
      <w:r>
        <w:rPr>
          <w:rFonts w:hint="cs"/>
          <w:rtl/>
        </w:rPr>
        <w:t xml:space="preserve">יצא לי לראות בתוקף תפקידי הקודם מפוטרי היי-טק, נקרע לי הלב: אין להם </w:t>
      </w:r>
      <w:r>
        <w:rPr>
          <w:rFonts w:hint="cs"/>
          <w:rtl/>
        </w:rPr>
        <w:t>מה לעשות. אני אומרת לעצמי, אתה יודע, מפוטר היי-טק, לא נעים אולי אבל אולי הוא יכול לעסוק בהוראה, אולי בכל זאת הוא יכול למצוא איזו עבודה, גם אם לא במקצוע שלו, אולי הוא יכול לעשות משהו. מה עושה איש שאומר לי: דליה איציק, המפעל נסגר ואני בן 50, לאן אני אלך? אני</w:t>
      </w:r>
      <w:r>
        <w:rPr>
          <w:rFonts w:hint="cs"/>
          <w:rtl/>
        </w:rPr>
        <w:t xml:space="preserve"> נשבעת לך בהן צדק, לא מעט פעמים הרכבתי את המשקפיים, כדי שלא יראו שגם אשה קשוחה כמוני מטפטפת כאשר היא רואה אותו. הוא אומר לי: יש לי שישה-שבעה ילדים, לאן אני אלך?</w:t>
      </w:r>
    </w:p>
    <w:p w14:paraId="47D97C8F" w14:textId="77777777" w:rsidR="00000000" w:rsidRDefault="00903ADA">
      <w:pPr>
        <w:pStyle w:val="a0"/>
        <w:rPr>
          <w:rFonts w:hint="cs"/>
          <w:rtl/>
        </w:rPr>
      </w:pPr>
    </w:p>
    <w:p w14:paraId="7D8C6791" w14:textId="77777777" w:rsidR="00000000" w:rsidRDefault="00903ADA">
      <w:pPr>
        <w:pStyle w:val="a0"/>
        <w:rPr>
          <w:rFonts w:hint="cs"/>
          <w:rtl/>
        </w:rPr>
      </w:pPr>
      <w:r>
        <w:rPr>
          <w:rFonts w:hint="cs"/>
          <w:rtl/>
        </w:rPr>
        <w:t>אז נתניהו עם הסיפורים שלו, עם הדיבורים שלו, עם נפנופי הידיים - הוא יעשה. הוא מדבר בקול הרועם ה</w:t>
      </w:r>
      <w:r>
        <w:rPr>
          <w:rFonts w:hint="cs"/>
          <w:rtl/>
        </w:rPr>
        <w:t>זה, הבטוח הזה. אלוהים אדירים, עכשיו זה בנוי עליך, על רוני בר-און, על גדעון עזרא. אני יכולה לעמוד ולצעוק פה, ויגידו לי: בטח, היא באופוזיציה, מה היא תעשה? אופוזיציה צועקת. אתם לא יכולים לשנות את התקציב?</w:t>
      </w:r>
    </w:p>
    <w:p w14:paraId="0E6E1BEA" w14:textId="77777777" w:rsidR="00000000" w:rsidRDefault="00903ADA">
      <w:pPr>
        <w:pStyle w:val="a0"/>
        <w:rPr>
          <w:rFonts w:hint="cs"/>
          <w:rtl/>
        </w:rPr>
      </w:pPr>
    </w:p>
    <w:p w14:paraId="3131ABC3" w14:textId="77777777" w:rsidR="00000000" w:rsidRDefault="00903ADA">
      <w:pPr>
        <w:pStyle w:val="a0"/>
        <w:rPr>
          <w:rFonts w:hint="cs"/>
          <w:rtl/>
        </w:rPr>
      </w:pPr>
      <w:r>
        <w:rPr>
          <w:rFonts w:hint="cs"/>
          <w:rtl/>
        </w:rPr>
        <w:t>אני עמדתי כאן מול רבין, שהיה ראש ממשלה מאוד משמעותי ור</w:t>
      </w:r>
      <w:r>
        <w:rPr>
          <w:rFonts w:hint="cs"/>
          <w:rtl/>
        </w:rPr>
        <w:t xml:space="preserve">אש מפלגה מאוד משמעותי, תאמין לי, ואני בכוחי הדל, חברת כנסת צעירה, הצלחתי לשנות כמה סעיפים. אני משוכנעת שאסור לכם לתת לתקציב הזה לעבור כמו שהוא. </w:t>
      </w:r>
    </w:p>
    <w:p w14:paraId="599723D1" w14:textId="77777777" w:rsidR="00000000" w:rsidRDefault="00903ADA">
      <w:pPr>
        <w:pStyle w:val="a0"/>
        <w:rPr>
          <w:rFonts w:hint="cs"/>
          <w:rtl/>
        </w:rPr>
      </w:pPr>
    </w:p>
    <w:p w14:paraId="1645E9D0" w14:textId="77777777" w:rsidR="00000000" w:rsidRDefault="00903ADA">
      <w:pPr>
        <w:pStyle w:val="a0"/>
        <w:rPr>
          <w:rFonts w:hint="cs"/>
          <w:rtl/>
        </w:rPr>
      </w:pPr>
      <w:r>
        <w:rPr>
          <w:rFonts w:hint="cs"/>
          <w:rtl/>
        </w:rPr>
        <w:t>אני רוצה לשאול אותך, איך זה פתאום יש לו 2.5 מיליוני שקלים לקמפיין כזה? איך אתם עוברים על כך בשתיקה? אתם לא שוא</w:t>
      </w:r>
      <w:r>
        <w:rPr>
          <w:rFonts w:hint="cs"/>
          <w:rtl/>
        </w:rPr>
        <w:t xml:space="preserve">לים אותו, קיבלת רשות, קיבלת אישור, זה כבר בעיתונים, זה נכון, מי הם העובדים הללו? אתה באמת מאמין שוועדי העובדים הגדולים הם הסיפור? </w:t>
      </w:r>
    </w:p>
    <w:p w14:paraId="13277EB9" w14:textId="77777777" w:rsidR="00000000" w:rsidRDefault="00903ADA">
      <w:pPr>
        <w:pStyle w:val="a0"/>
        <w:rPr>
          <w:rFonts w:hint="cs"/>
          <w:rtl/>
        </w:rPr>
      </w:pPr>
    </w:p>
    <w:p w14:paraId="6D352E7C" w14:textId="77777777" w:rsidR="00000000" w:rsidRDefault="00903ADA">
      <w:pPr>
        <w:pStyle w:val="a0"/>
        <w:rPr>
          <w:rFonts w:hint="cs"/>
          <w:rtl/>
        </w:rPr>
      </w:pPr>
      <w:r>
        <w:rPr>
          <w:rFonts w:hint="cs"/>
          <w:rtl/>
        </w:rPr>
        <w:t xml:space="preserve">אני רוצה לספר לך סיפור שאולי לא נעים לספר אותו: בעלי עובד חברת החשמל. בכל פעם שאני אומרת שבעלי עובד חברת  החשמל, אומרים לי: </w:t>
      </w:r>
      <w:r>
        <w:rPr>
          <w:rFonts w:hint="cs"/>
          <w:rtl/>
        </w:rPr>
        <w:t xml:space="preserve">אהה, זה זה שמרוויח 25,000 שקל. אראה לך אחר כך את תלוש המשכורת שלו. אני שואלת אותך, מה עושים אנשים שאין להם אשה שמרוויחה כמוני, כלומר רוב העם הזה, שמרוויח משכורת דלה מאוד? </w:t>
      </w:r>
    </w:p>
    <w:p w14:paraId="2C453C7D" w14:textId="77777777" w:rsidR="00000000" w:rsidRDefault="00903ADA">
      <w:pPr>
        <w:pStyle w:val="a0"/>
        <w:rPr>
          <w:rFonts w:hint="cs"/>
          <w:rtl/>
        </w:rPr>
      </w:pPr>
    </w:p>
    <w:p w14:paraId="772E618C" w14:textId="77777777" w:rsidR="00000000" w:rsidRDefault="00903ADA">
      <w:pPr>
        <w:pStyle w:val="a0"/>
        <w:rPr>
          <w:rFonts w:hint="cs"/>
          <w:rtl/>
        </w:rPr>
      </w:pPr>
      <w:r>
        <w:rPr>
          <w:rFonts w:hint="cs"/>
          <w:rtl/>
        </w:rPr>
        <w:t>מי הם האנשים הללו, על מה הוא מדבר? אז יש 10% שיש להם משכורת טובה מאוד, ומה עם היתר?</w:t>
      </w:r>
      <w:r>
        <w:rPr>
          <w:rFonts w:hint="cs"/>
          <w:rtl/>
        </w:rPr>
        <w:t xml:space="preserve"> והם תומכי מפלגת העבודה? </w:t>
      </w:r>
    </w:p>
    <w:p w14:paraId="49612568" w14:textId="77777777" w:rsidR="00000000" w:rsidRDefault="00903ADA">
      <w:pPr>
        <w:pStyle w:val="a0"/>
        <w:rPr>
          <w:rFonts w:hint="cs"/>
          <w:rtl/>
        </w:rPr>
      </w:pPr>
    </w:p>
    <w:p w14:paraId="2EE4CFD6" w14:textId="77777777" w:rsidR="00000000" w:rsidRDefault="00903ADA">
      <w:pPr>
        <w:pStyle w:val="a0"/>
        <w:rPr>
          <w:rFonts w:hint="cs"/>
          <w:rtl/>
        </w:rPr>
      </w:pPr>
      <w:r>
        <w:rPr>
          <w:rFonts w:hint="cs"/>
          <w:rtl/>
        </w:rPr>
        <w:t xml:space="preserve">הוא אומר שזו שביתה פוליטית. הייתי באופקים לפני  זמן-מה, בא אלי חבר מרכז הליכוד ששם פתק "אמת" ואמר: היד רועדת לי, אני מודה, קשה היה לי לשים את הפתק הזה, אבל אני רוצה להגיד לך משהו - סיפרתי לך את הסיפור הזה - את יודעת מה הכי מרגיז </w:t>
      </w:r>
      <w:r>
        <w:rPr>
          <w:rFonts w:hint="cs"/>
          <w:rtl/>
        </w:rPr>
        <w:t>אותי, שהוא - ראש הממשלה - עובד עלי כאשר הוא אומר שהשביתה היא פוליטית. מה הוא צוחק עלי, אני עד כדי כך מטומטם, מה, אני לא יודע שאני ממצביעי הליכוד,  אני לא יודע שכל החיים שלי הצבעתי ליכוד, למי הוא מספר שזה פוליטי?</w:t>
      </w:r>
    </w:p>
    <w:p w14:paraId="1B062268" w14:textId="77777777" w:rsidR="00000000" w:rsidRDefault="00903ADA">
      <w:pPr>
        <w:pStyle w:val="a0"/>
        <w:rPr>
          <w:rFonts w:hint="cs"/>
          <w:rtl/>
        </w:rPr>
      </w:pPr>
    </w:p>
    <w:p w14:paraId="5562A534" w14:textId="77777777" w:rsidR="00000000" w:rsidRDefault="00903ADA">
      <w:pPr>
        <w:pStyle w:val="a0"/>
        <w:rPr>
          <w:rFonts w:hint="cs"/>
          <w:rtl/>
        </w:rPr>
      </w:pPr>
      <w:r>
        <w:rPr>
          <w:rFonts w:hint="cs"/>
          <w:rtl/>
        </w:rPr>
        <w:t>נכון שאתם עוזרים לנו מאוד לחזור לשלטון. אתם</w:t>
      </w:r>
      <w:r>
        <w:rPr>
          <w:rFonts w:hint="cs"/>
          <w:rtl/>
        </w:rPr>
        <w:t xml:space="preserve"> בסדר. אנחנו עזרנו לכם, עכשיו אתם עוזרים לנו, אתם מחזירים אותנו לשלטון, אבל בסוף יש מדינה, צריך לשים את הפוליטיקה בצד, המדינה הולכת וקורסת והחברה הולכת ומתרסקת. תודה.</w:t>
      </w:r>
    </w:p>
    <w:p w14:paraId="4468A949" w14:textId="77777777" w:rsidR="00000000" w:rsidRDefault="00903ADA">
      <w:pPr>
        <w:pStyle w:val="a0"/>
        <w:rPr>
          <w:rFonts w:hint="cs"/>
          <w:rtl/>
        </w:rPr>
      </w:pPr>
    </w:p>
    <w:p w14:paraId="7E3336D9" w14:textId="77777777" w:rsidR="00000000" w:rsidRDefault="00903ADA">
      <w:pPr>
        <w:pStyle w:val="af1"/>
        <w:rPr>
          <w:rtl/>
        </w:rPr>
      </w:pPr>
      <w:r>
        <w:rPr>
          <w:rtl/>
        </w:rPr>
        <w:t>היו"ר אלי בן-מנחם:</w:t>
      </w:r>
    </w:p>
    <w:p w14:paraId="0DCC212A" w14:textId="77777777" w:rsidR="00000000" w:rsidRDefault="00903ADA">
      <w:pPr>
        <w:pStyle w:val="a0"/>
        <w:rPr>
          <w:rtl/>
        </w:rPr>
      </w:pPr>
    </w:p>
    <w:p w14:paraId="6B210552" w14:textId="77777777" w:rsidR="00000000" w:rsidRDefault="00903ADA">
      <w:pPr>
        <w:pStyle w:val="a0"/>
        <w:rPr>
          <w:rFonts w:hint="cs"/>
          <w:rtl/>
        </w:rPr>
      </w:pPr>
      <w:r>
        <w:rPr>
          <w:rFonts w:hint="cs"/>
          <w:rtl/>
        </w:rPr>
        <w:t>תודה לחברת הכנסת דליה איציק. חבר הכנסת אבשלום וילן. אחריו - חברי הכנ</w:t>
      </w:r>
      <w:r>
        <w:rPr>
          <w:rFonts w:hint="cs"/>
          <w:rtl/>
        </w:rPr>
        <w:t>סת אלי ישי, יורי שטרן, דניאל בנלולו, יולי אדלשטיין, חיים רמון, שלום שמחון, ואחרון - חבר הכנסת רוני בר-און.</w:t>
      </w:r>
    </w:p>
    <w:p w14:paraId="6CD61C6A" w14:textId="77777777" w:rsidR="00000000" w:rsidRDefault="00903ADA">
      <w:pPr>
        <w:pStyle w:val="a0"/>
        <w:ind w:firstLine="0"/>
        <w:rPr>
          <w:rFonts w:hint="cs"/>
          <w:rtl/>
        </w:rPr>
      </w:pPr>
    </w:p>
    <w:p w14:paraId="6D0CF1A3" w14:textId="77777777" w:rsidR="00000000" w:rsidRDefault="00903ADA">
      <w:pPr>
        <w:pStyle w:val="af0"/>
        <w:rPr>
          <w:rtl/>
        </w:rPr>
      </w:pPr>
      <w:r>
        <w:rPr>
          <w:rFonts w:hint="eastAsia"/>
          <w:rtl/>
        </w:rPr>
        <w:t>דניאל</w:t>
      </w:r>
      <w:r>
        <w:rPr>
          <w:rtl/>
        </w:rPr>
        <w:t xml:space="preserve"> בנלולו (הליכוד):</w:t>
      </w:r>
    </w:p>
    <w:p w14:paraId="249EE00B" w14:textId="77777777" w:rsidR="00000000" w:rsidRDefault="00903ADA">
      <w:pPr>
        <w:pStyle w:val="a0"/>
        <w:rPr>
          <w:rFonts w:hint="cs"/>
          <w:rtl/>
        </w:rPr>
      </w:pPr>
    </w:p>
    <w:p w14:paraId="7E05DA23" w14:textId="77777777" w:rsidR="00000000" w:rsidRDefault="00903ADA">
      <w:pPr>
        <w:pStyle w:val="a0"/>
        <w:rPr>
          <w:rFonts w:hint="cs"/>
          <w:rtl/>
        </w:rPr>
      </w:pPr>
      <w:r>
        <w:rPr>
          <w:rFonts w:hint="cs"/>
          <w:rtl/>
        </w:rPr>
        <w:t>האם אפשר לבקש מחברת הכנסת דליה איציק להישאר כאן לשמוע אותי?</w:t>
      </w:r>
    </w:p>
    <w:p w14:paraId="418E703E" w14:textId="77777777" w:rsidR="00000000" w:rsidRDefault="00903ADA">
      <w:pPr>
        <w:pStyle w:val="a0"/>
        <w:ind w:firstLine="0"/>
        <w:rPr>
          <w:rFonts w:hint="cs"/>
          <w:rtl/>
        </w:rPr>
      </w:pPr>
    </w:p>
    <w:p w14:paraId="1074DA5C" w14:textId="77777777" w:rsidR="00000000" w:rsidRDefault="00903ADA">
      <w:pPr>
        <w:pStyle w:val="af1"/>
        <w:rPr>
          <w:rtl/>
        </w:rPr>
      </w:pPr>
      <w:r>
        <w:rPr>
          <w:rtl/>
        </w:rPr>
        <w:t>היו"ר אלי בן-מנחם:</w:t>
      </w:r>
    </w:p>
    <w:p w14:paraId="6DE9BB1C" w14:textId="77777777" w:rsidR="00000000" w:rsidRDefault="00903ADA">
      <w:pPr>
        <w:pStyle w:val="a0"/>
        <w:rPr>
          <w:rtl/>
        </w:rPr>
      </w:pPr>
    </w:p>
    <w:p w14:paraId="3ABC0A26" w14:textId="77777777" w:rsidR="00000000" w:rsidRDefault="00903ADA">
      <w:pPr>
        <w:pStyle w:val="a0"/>
        <w:rPr>
          <w:rFonts w:hint="cs"/>
          <w:rtl/>
        </w:rPr>
      </w:pPr>
      <w:r>
        <w:rPr>
          <w:rFonts w:hint="cs"/>
          <w:rtl/>
        </w:rPr>
        <w:t>חברת הכנסת דליה איציק, חבר הכנסת בנלולו מבק</w:t>
      </w:r>
      <w:r>
        <w:rPr>
          <w:rFonts w:hint="cs"/>
          <w:rtl/>
        </w:rPr>
        <w:t>ש שתקשיבי גם לדבריו כאשר ידבר. זכותך להקשיב או לא להקשיב. חבר הכנסת אבו וילן, בבקשה, חמש דקות.</w:t>
      </w:r>
    </w:p>
    <w:p w14:paraId="5ADE19B6" w14:textId="77777777" w:rsidR="00000000" w:rsidRDefault="00903ADA">
      <w:pPr>
        <w:pStyle w:val="a0"/>
        <w:ind w:firstLine="0"/>
        <w:rPr>
          <w:rFonts w:hint="cs"/>
          <w:rtl/>
        </w:rPr>
      </w:pPr>
    </w:p>
    <w:p w14:paraId="158D4704" w14:textId="77777777" w:rsidR="00000000" w:rsidRDefault="00903ADA">
      <w:pPr>
        <w:pStyle w:val="a"/>
        <w:rPr>
          <w:rtl/>
        </w:rPr>
      </w:pPr>
      <w:bookmarkStart w:id="197" w:name="FS000000505T05_11_2003_13_52_41"/>
      <w:bookmarkStart w:id="198" w:name="_Toc61852277"/>
      <w:bookmarkEnd w:id="197"/>
      <w:r>
        <w:rPr>
          <w:rFonts w:hint="eastAsia"/>
          <w:rtl/>
        </w:rPr>
        <w:t>אבשלום</w:t>
      </w:r>
      <w:r>
        <w:rPr>
          <w:rtl/>
        </w:rPr>
        <w:t xml:space="preserve"> וילן (מרצ):</w:t>
      </w:r>
      <w:bookmarkEnd w:id="198"/>
    </w:p>
    <w:p w14:paraId="67EA2D82" w14:textId="77777777" w:rsidR="00000000" w:rsidRDefault="00903ADA">
      <w:pPr>
        <w:pStyle w:val="a0"/>
        <w:rPr>
          <w:rFonts w:hint="cs"/>
          <w:rtl/>
        </w:rPr>
      </w:pPr>
    </w:p>
    <w:p w14:paraId="1DE0B1E4" w14:textId="77777777" w:rsidR="00000000" w:rsidRDefault="00903ADA">
      <w:pPr>
        <w:pStyle w:val="a0"/>
        <w:rPr>
          <w:rFonts w:hint="cs"/>
          <w:rtl/>
        </w:rPr>
      </w:pPr>
      <w:r>
        <w:rPr>
          <w:rFonts w:hint="cs"/>
          <w:rtl/>
        </w:rPr>
        <w:t>אדוני היושב-ראש, רבותי חברי הכנסת, עמדו כאן אתמול שר האוצר והשר במשרד האוצר והציגו תקציב של 255 מיליארד שקל וחוק הסדרים מאוד-מאוד בעייתי. אב</w:t>
      </w:r>
      <w:r>
        <w:rPr>
          <w:rFonts w:hint="cs"/>
          <w:rtl/>
        </w:rPr>
        <w:t xml:space="preserve">ל בגדול הם הציגו הרבה יותר מזה: הם הציגו פילוסופיה כלכלית שיש לה מחירים נוראים ברמה של כל אזרח במדינת ישראל. והציבור שותק וחברי הכנסת שותקים. </w:t>
      </w:r>
    </w:p>
    <w:p w14:paraId="50152D40" w14:textId="77777777" w:rsidR="00000000" w:rsidRDefault="00903ADA">
      <w:pPr>
        <w:pStyle w:val="a0"/>
        <w:rPr>
          <w:rFonts w:hint="cs"/>
          <w:rtl/>
        </w:rPr>
      </w:pPr>
    </w:p>
    <w:p w14:paraId="5775DDA5" w14:textId="77777777" w:rsidR="00000000" w:rsidRDefault="00903ADA">
      <w:pPr>
        <w:pStyle w:val="a0"/>
        <w:rPr>
          <w:rFonts w:hint="cs"/>
          <w:rtl/>
        </w:rPr>
      </w:pPr>
      <w:r>
        <w:rPr>
          <w:rFonts w:hint="cs"/>
          <w:rtl/>
        </w:rPr>
        <w:t>הרי שימו לב מה אמר אתמול שר האוצר נתניהו - חבר הכנסת דניאל בנלולו, תקשיב, אתה רכז הקואליציה בוועדת הכספים, חבר ה</w:t>
      </w:r>
      <w:r>
        <w:rPr>
          <w:rFonts w:hint="cs"/>
          <w:rtl/>
        </w:rPr>
        <w:t>כנסת בנלולו, אני מדבר אליך - - -</w:t>
      </w:r>
    </w:p>
    <w:p w14:paraId="5FC4E446" w14:textId="77777777" w:rsidR="00000000" w:rsidRDefault="00903ADA">
      <w:pPr>
        <w:pStyle w:val="a0"/>
        <w:ind w:firstLine="0"/>
        <w:rPr>
          <w:rFonts w:hint="cs"/>
          <w:rtl/>
        </w:rPr>
      </w:pPr>
    </w:p>
    <w:p w14:paraId="1F762966" w14:textId="77777777" w:rsidR="00000000" w:rsidRDefault="00903ADA">
      <w:pPr>
        <w:pStyle w:val="af0"/>
        <w:rPr>
          <w:rtl/>
        </w:rPr>
      </w:pPr>
      <w:r>
        <w:rPr>
          <w:rFonts w:hint="eastAsia"/>
          <w:rtl/>
        </w:rPr>
        <w:t>דניאל</w:t>
      </w:r>
      <w:r>
        <w:rPr>
          <w:rtl/>
        </w:rPr>
        <w:t xml:space="preserve"> בנלולו (הליכוד):</w:t>
      </w:r>
    </w:p>
    <w:p w14:paraId="131EEAF9" w14:textId="77777777" w:rsidR="00000000" w:rsidRDefault="00903ADA">
      <w:pPr>
        <w:pStyle w:val="a0"/>
        <w:rPr>
          <w:rFonts w:hint="cs"/>
          <w:rtl/>
        </w:rPr>
      </w:pPr>
    </w:p>
    <w:p w14:paraId="24291FC9" w14:textId="77777777" w:rsidR="00000000" w:rsidRDefault="00903ADA">
      <w:pPr>
        <w:pStyle w:val="a0"/>
        <w:rPr>
          <w:rFonts w:hint="cs"/>
          <w:rtl/>
        </w:rPr>
      </w:pPr>
      <w:r>
        <w:rPr>
          <w:rFonts w:hint="cs"/>
          <w:rtl/>
        </w:rPr>
        <w:t>אני שמח שכל חבר כנסת מהאופוזיציה מדבר אלי.</w:t>
      </w:r>
    </w:p>
    <w:p w14:paraId="58B526E1" w14:textId="77777777" w:rsidR="00000000" w:rsidRDefault="00903ADA">
      <w:pPr>
        <w:pStyle w:val="a0"/>
        <w:ind w:firstLine="0"/>
        <w:rPr>
          <w:rFonts w:hint="cs"/>
          <w:rtl/>
        </w:rPr>
      </w:pPr>
    </w:p>
    <w:p w14:paraId="38A15CCE" w14:textId="77777777" w:rsidR="00000000" w:rsidRDefault="00903ADA">
      <w:pPr>
        <w:pStyle w:val="-"/>
        <w:rPr>
          <w:rtl/>
        </w:rPr>
      </w:pPr>
      <w:bookmarkStart w:id="199" w:name="FS000000505T05_11_2003_14_00_13C"/>
      <w:bookmarkEnd w:id="199"/>
      <w:r>
        <w:rPr>
          <w:rtl/>
        </w:rPr>
        <w:t>אבשלום וילן (מרצ):</w:t>
      </w:r>
    </w:p>
    <w:p w14:paraId="2172273A" w14:textId="77777777" w:rsidR="00000000" w:rsidRDefault="00903ADA">
      <w:pPr>
        <w:pStyle w:val="a0"/>
        <w:rPr>
          <w:rtl/>
        </w:rPr>
      </w:pPr>
    </w:p>
    <w:p w14:paraId="33578E20" w14:textId="77777777" w:rsidR="00000000" w:rsidRDefault="00903ADA">
      <w:pPr>
        <w:pStyle w:val="a0"/>
        <w:rPr>
          <w:rFonts w:hint="cs"/>
          <w:rtl/>
        </w:rPr>
      </w:pPr>
      <w:r>
        <w:rPr>
          <w:rFonts w:hint="cs"/>
          <w:rtl/>
        </w:rPr>
        <w:t>אתה רכז הקואליציה בוועדת הכספים, אתה אחראי, אתה הכתובת. אם עומד כאן שר האוצר ומסביר לנו שהשנה הוא יגיע לצמיחה של 1.8%, כאשר הגידול באו</w:t>
      </w:r>
      <w:r>
        <w:rPr>
          <w:rFonts w:hint="cs"/>
          <w:rtl/>
        </w:rPr>
        <w:t>כלוסייה הוא למעלה מ-2%, פירושו של דבר שזו תהיה השנה השלישית או הרביעית - תלוי ממתי מתחילים לספור - של צמיחה שלילית במשק. פירושו של דבר, הם ניסו לצייר את היפוך הגרף, כך שהשיפוע של הירידה יותר מתון. אבל, בחייך, הספירלה של המיתון הולכת ומתכווצת כל הזמן. התקצי</w:t>
      </w:r>
      <w:r>
        <w:rPr>
          <w:rFonts w:hint="cs"/>
          <w:rtl/>
        </w:rPr>
        <w:t xml:space="preserve">ב לפני שנה היה 266 מיליארד, כלומר כל הזמן המיתון נעשה יותר קשה, אתם מקצצים, מפטרים עובדים - והמיתון נמשך. </w:t>
      </w:r>
    </w:p>
    <w:p w14:paraId="40F421FD" w14:textId="77777777" w:rsidR="00000000" w:rsidRDefault="00903ADA">
      <w:pPr>
        <w:pStyle w:val="a0"/>
        <w:rPr>
          <w:rFonts w:hint="cs"/>
          <w:rtl/>
        </w:rPr>
      </w:pPr>
    </w:p>
    <w:p w14:paraId="70C8C1DF" w14:textId="77777777" w:rsidR="00000000" w:rsidRDefault="00903ADA">
      <w:pPr>
        <w:pStyle w:val="a0"/>
        <w:rPr>
          <w:rFonts w:hint="cs"/>
          <w:rtl/>
        </w:rPr>
      </w:pPr>
      <w:r>
        <w:rPr>
          <w:rFonts w:hint="cs"/>
          <w:rtl/>
        </w:rPr>
        <w:t xml:space="preserve">כל הפילוסופיה, כאילו אפשר לנהל כלכלת היצע בזמן שיש מצב מלחמה וכאשר יש מיתון, אין לה ידיים ורגליים, לא בתיאוריה הכלכלית. זה איזה מין תאצ'ריזם מודרני </w:t>
      </w:r>
      <w:r>
        <w:rPr>
          <w:rFonts w:hint="cs"/>
          <w:rtl/>
        </w:rPr>
        <w:t>מיסודו של ביבי, שאין לו שום אחיזה במציאות.</w:t>
      </w:r>
    </w:p>
    <w:p w14:paraId="60C2757B" w14:textId="77777777" w:rsidR="00000000" w:rsidRDefault="00903ADA">
      <w:pPr>
        <w:pStyle w:val="a0"/>
        <w:rPr>
          <w:rFonts w:hint="cs"/>
          <w:rtl/>
        </w:rPr>
      </w:pPr>
    </w:p>
    <w:p w14:paraId="1F21D810" w14:textId="77777777" w:rsidR="00000000" w:rsidRDefault="00903ADA">
      <w:pPr>
        <w:pStyle w:val="a0"/>
        <w:rPr>
          <w:rFonts w:hint="cs"/>
          <w:rtl/>
        </w:rPr>
      </w:pPr>
      <w:r>
        <w:rPr>
          <w:rFonts w:hint="cs"/>
          <w:rtl/>
        </w:rPr>
        <w:t>אגיד לך למה, השר גדעון עזרא. קראתי היום בעיתון "הארץ" מאמר של מנכ"ל הביטוח הלאומי פרופסור שטסמן, שמסביר כי בעצם כל הטיעון האידיאולוגי שלכם כלפי הקצבאות הוא עורבא פרח. כאשר מגיעים למספרים, כמה מאותם מקבלי קצבאות ב</w:t>
      </w:r>
      <w:r>
        <w:rPr>
          <w:rFonts w:hint="cs"/>
          <w:rtl/>
        </w:rPr>
        <w:t xml:space="preserve">אמת יכולים ללכת לעבוד, מגיעים אולי ל-20% מאלה שאתם טוענים. </w:t>
      </w:r>
    </w:p>
    <w:p w14:paraId="706A9242" w14:textId="77777777" w:rsidR="00000000" w:rsidRDefault="00903ADA">
      <w:pPr>
        <w:pStyle w:val="a0"/>
        <w:rPr>
          <w:rFonts w:hint="cs"/>
          <w:rtl/>
        </w:rPr>
      </w:pPr>
    </w:p>
    <w:p w14:paraId="4379F3E0" w14:textId="77777777" w:rsidR="00000000" w:rsidRDefault="00903ADA">
      <w:pPr>
        <w:pStyle w:val="a0"/>
        <w:rPr>
          <w:rFonts w:hint="cs"/>
          <w:rtl/>
        </w:rPr>
      </w:pPr>
      <w:r>
        <w:rPr>
          <w:rFonts w:hint="cs"/>
          <w:rtl/>
        </w:rPr>
        <w:t>עכשיו תראו, מדינת ישראל היא מדינת עולם שלישי בכל המושגים היום, לצערנו, אבל היה לה כלי אחד שבאמצעותו הצליחה להקטין את הפערים. אם הפער לפני שנה, לפני שנתיים, בין העשירון הראשון והעליון היה 1 ל-13.4</w:t>
      </w:r>
      <w:r>
        <w:rPr>
          <w:rFonts w:hint="cs"/>
          <w:rtl/>
        </w:rPr>
        <w:t xml:space="preserve"> לפני תשלומי ההעברה, הרי שאחרי תשלומי ההעברה  הוא ירד ל-1 ל-6.7. מה שאתם עשיתם בשנתיים האחרונות מביא את הפערים היום, אחרי תשלומי ההעברה, ל-1 ל-8, אולי ל-1 ל-9. האם אתם לא מבינים שזה לא מקרו-כלכלה, זה לקרוע את החברה הישראלית מבפנים לחלוטין? </w:t>
      </w:r>
    </w:p>
    <w:p w14:paraId="388DA2A1" w14:textId="77777777" w:rsidR="00000000" w:rsidRDefault="00903ADA">
      <w:pPr>
        <w:pStyle w:val="a0"/>
        <w:rPr>
          <w:rFonts w:hint="cs"/>
          <w:rtl/>
        </w:rPr>
      </w:pPr>
    </w:p>
    <w:p w14:paraId="2CA4D48E" w14:textId="77777777" w:rsidR="00000000" w:rsidRDefault="00903ADA">
      <w:pPr>
        <w:pStyle w:val="a0"/>
        <w:rPr>
          <w:rFonts w:hint="cs"/>
          <w:rtl/>
        </w:rPr>
      </w:pPr>
      <w:r>
        <w:rPr>
          <w:rFonts w:hint="cs"/>
          <w:rtl/>
        </w:rPr>
        <w:t>מה כל הדיבורים</w:t>
      </w:r>
      <w:r>
        <w:rPr>
          <w:rFonts w:hint="cs"/>
          <w:rtl/>
        </w:rPr>
        <w:t xml:space="preserve"> האלה על רפורמה במס, אם אתם במוצהר, במכוון, כתוצאה של השקפת עולם מביאים לידי כך שבעשירון התחתון ירוויחו לאחר תשלומי ההעברה תשיעית מבעשירון העליון; זה אומר שבעולם המערבי אנחנו המדינה בעלת הפערים הגדולים ביותר אחרי ארצות-הברית,</w:t>
      </w:r>
      <w:r>
        <w:rPr>
          <w:rtl/>
        </w:rPr>
        <w:t xml:space="preserve"> </w:t>
      </w:r>
      <w:r>
        <w:rPr>
          <w:rFonts w:hint="cs"/>
          <w:rtl/>
        </w:rPr>
        <w:t>בלי העושר ובלי רמת החיים של אמ</w:t>
      </w:r>
      <w:r>
        <w:rPr>
          <w:rFonts w:hint="cs"/>
          <w:rtl/>
        </w:rPr>
        <w:t xml:space="preserve">ריקה. צריך להבין, כי באמריקה התוצר לנפש הוא כפול ויותר מהתוצר לנפש במדינת ישראל. </w:t>
      </w:r>
    </w:p>
    <w:p w14:paraId="4A7B0BCD" w14:textId="77777777" w:rsidR="00000000" w:rsidRDefault="00903ADA">
      <w:pPr>
        <w:pStyle w:val="a0"/>
        <w:rPr>
          <w:rFonts w:hint="cs"/>
          <w:rtl/>
        </w:rPr>
      </w:pPr>
    </w:p>
    <w:p w14:paraId="6D80847F" w14:textId="77777777" w:rsidR="00000000" w:rsidRDefault="00903ADA">
      <w:pPr>
        <w:pStyle w:val="a0"/>
        <w:rPr>
          <w:rFonts w:hint="cs"/>
          <w:rtl/>
        </w:rPr>
      </w:pPr>
      <w:r>
        <w:rPr>
          <w:rFonts w:hint="cs"/>
          <w:rtl/>
        </w:rPr>
        <w:t>עכשיו, דיברתם על השקעות בתשתית. איך יוצאים מהמיתון? איך שוברים את הספירלה? אמרתם פה אתמול: 20 מיליארד שקל יושקעו בתשתיות. איפה? כמה זמן? אתם כבר שלוש שנים מורחים כל פעם את ה</w:t>
      </w:r>
      <w:r>
        <w:rPr>
          <w:rFonts w:hint="cs"/>
          <w:rtl/>
        </w:rPr>
        <w:t xml:space="preserve">סיפורים האלה, כאילו אתם משקיעים בתשתיות. במה, בדיוק? השקעתם בכבישים? כמה השקעתם ברכבת? כן, זה נכון. אתם, מדי פעם חוזרים לזה, אני עומד פה כמו קאטו וחוזר. אתם פרופסורים להשקעה בחברי מרכז ומקורביהם. </w:t>
      </w:r>
    </w:p>
    <w:p w14:paraId="7667F1D9" w14:textId="77777777" w:rsidR="00000000" w:rsidRDefault="00903ADA">
      <w:pPr>
        <w:pStyle w:val="a0"/>
        <w:rPr>
          <w:rFonts w:hint="cs"/>
          <w:rtl/>
        </w:rPr>
      </w:pPr>
    </w:p>
    <w:p w14:paraId="0CB5F976" w14:textId="77777777" w:rsidR="00000000" w:rsidRDefault="00903ADA">
      <w:pPr>
        <w:pStyle w:val="af0"/>
        <w:rPr>
          <w:rtl/>
        </w:rPr>
      </w:pPr>
      <w:r>
        <w:rPr>
          <w:rFonts w:hint="eastAsia"/>
          <w:rtl/>
        </w:rPr>
        <w:t>דניאל</w:t>
      </w:r>
      <w:r>
        <w:rPr>
          <w:rtl/>
        </w:rPr>
        <w:t xml:space="preserve"> בנלולו (הליכוד):</w:t>
      </w:r>
    </w:p>
    <w:p w14:paraId="3C2FDF70" w14:textId="77777777" w:rsidR="00000000" w:rsidRDefault="00903ADA">
      <w:pPr>
        <w:pStyle w:val="a0"/>
        <w:rPr>
          <w:rFonts w:hint="cs"/>
          <w:rtl/>
        </w:rPr>
      </w:pPr>
    </w:p>
    <w:p w14:paraId="139B8EAD" w14:textId="77777777" w:rsidR="00000000" w:rsidRDefault="00903ADA">
      <w:pPr>
        <w:pStyle w:val="a0"/>
        <w:rPr>
          <w:rFonts w:hint="cs"/>
          <w:rtl/>
        </w:rPr>
      </w:pPr>
      <w:r>
        <w:rPr>
          <w:rFonts w:hint="cs"/>
          <w:rtl/>
        </w:rPr>
        <w:t xml:space="preserve">- - - אתה חייב תמיד, בכל נאום שלך </w:t>
      </w:r>
      <w:r>
        <w:rPr>
          <w:rFonts w:hint="cs"/>
          <w:rtl/>
        </w:rPr>
        <w:t>להזכיר את - - -</w:t>
      </w:r>
    </w:p>
    <w:p w14:paraId="51BD4529" w14:textId="77777777" w:rsidR="00000000" w:rsidRDefault="00903ADA">
      <w:pPr>
        <w:pStyle w:val="a0"/>
        <w:rPr>
          <w:rFonts w:hint="cs"/>
          <w:rtl/>
        </w:rPr>
      </w:pPr>
    </w:p>
    <w:p w14:paraId="65130637" w14:textId="77777777" w:rsidR="00000000" w:rsidRDefault="00903ADA">
      <w:pPr>
        <w:pStyle w:val="-"/>
        <w:rPr>
          <w:rtl/>
        </w:rPr>
      </w:pPr>
      <w:bookmarkStart w:id="200" w:name="FS000000505T05_11_2003_13_51_26C"/>
      <w:bookmarkEnd w:id="200"/>
      <w:r>
        <w:rPr>
          <w:rtl/>
        </w:rPr>
        <w:t>אבשלום וילן (מרצ):</w:t>
      </w:r>
    </w:p>
    <w:p w14:paraId="25E26165" w14:textId="77777777" w:rsidR="00000000" w:rsidRDefault="00903ADA">
      <w:pPr>
        <w:pStyle w:val="a0"/>
        <w:rPr>
          <w:rtl/>
        </w:rPr>
      </w:pPr>
    </w:p>
    <w:p w14:paraId="78BF2B5E" w14:textId="77777777" w:rsidR="00000000" w:rsidRDefault="00903ADA">
      <w:pPr>
        <w:pStyle w:val="a0"/>
        <w:rPr>
          <w:rFonts w:hint="cs"/>
          <w:rtl/>
        </w:rPr>
      </w:pPr>
      <w:r>
        <w:rPr>
          <w:rFonts w:hint="cs"/>
          <w:rtl/>
        </w:rPr>
        <w:t xml:space="preserve">יש לך זמן </w:t>
      </w:r>
      <w:r>
        <w:rPr>
          <w:rtl/>
        </w:rPr>
        <w:t>–</w:t>
      </w:r>
      <w:r>
        <w:rPr>
          <w:rFonts w:hint="cs"/>
          <w:rtl/>
        </w:rPr>
        <w:t xml:space="preserve"> כל פעם אני אזכיר את השחיתות הזאת. </w:t>
      </w:r>
    </w:p>
    <w:p w14:paraId="58EFA085" w14:textId="77777777" w:rsidR="00000000" w:rsidRDefault="00903ADA">
      <w:pPr>
        <w:pStyle w:val="a0"/>
        <w:rPr>
          <w:rFonts w:hint="cs"/>
          <w:rtl/>
        </w:rPr>
      </w:pPr>
    </w:p>
    <w:p w14:paraId="7BEDF364" w14:textId="77777777" w:rsidR="00000000" w:rsidRDefault="00903ADA">
      <w:pPr>
        <w:pStyle w:val="af0"/>
        <w:rPr>
          <w:rtl/>
        </w:rPr>
      </w:pPr>
      <w:r>
        <w:rPr>
          <w:rFonts w:hint="eastAsia"/>
          <w:rtl/>
        </w:rPr>
        <w:t>דניאל</w:t>
      </w:r>
      <w:r>
        <w:rPr>
          <w:rtl/>
        </w:rPr>
        <w:t xml:space="preserve"> בנלולו (הליכוד):</w:t>
      </w:r>
    </w:p>
    <w:p w14:paraId="729F44CD" w14:textId="77777777" w:rsidR="00000000" w:rsidRDefault="00903ADA">
      <w:pPr>
        <w:pStyle w:val="a0"/>
        <w:rPr>
          <w:rFonts w:hint="cs"/>
          <w:rtl/>
        </w:rPr>
      </w:pPr>
    </w:p>
    <w:p w14:paraId="631F67E1" w14:textId="77777777" w:rsidR="00000000" w:rsidRDefault="00903ADA">
      <w:pPr>
        <w:pStyle w:val="a0"/>
        <w:rPr>
          <w:rFonts w:hint="cs"/>
          <w:rtl/>
        </w:rPr>
      </w:pPr>
      <w:r>
        <w:rPr>
          <w:rFonts w:hint="cs"/>
          <w:rtl/>
        </w:rPr>
        <w:t xml:space="preserve"> - - -</w:t>
      </w:r>
    </w:p>
    <w:p w14:paraId="46E102DF" w14:textId="77777777" w:rsidR="00000000" w:rsidRDefault="00903ADA">
      <w:pPr>
        <w:pStyle w:val="a0"/>
        <w:rPr>
          <w:rFonts w:hint="cs"/>
          <w:rtl/>
        </w:rPr>
      </w:pPr>
    </w:p>
    <w:p w14:paraId="41380093" w14:textId="77777777" w:rsidR="00000000" w:rsidRDefault="00903ADA">
      <w:pPr>
        <w:pStyle w:val="af1"/>
        <w:rPr>
          <w:rtl/>
        </w:rPr>
      </w:pPr>
      <w:r>
        <w:rPr>
          <w:rtl/>
        </w:rPr>
        <w:t>היו"ר נסים דהן:</w:t>
      </w:r>
    </w:p>
    <w:p w14:paraId="1C7ADFE5" w14:textId="77777777" w:rsidR="00000000" w:rsidRDefault="00903ADA">
      <w:pPr>
        <w:pStyle w:val="a0"/>
        <w:rPr>
          <w:rtl/>
        </w:rPr>
      </w:pPr>
    </w:p>
    <w:p w14:paraId="30EC1B86" w14:textId="77777777" w:rsidR="00000000" w:rsidRDefault="00903ADA">
      <w:pPr>
        <w:pStyle w:val="a0"/>
        <w:rPr>
          <w:rFonts w:hint="cs"/>
          <w:rtl/>
        </w:rPr>
      </w:pPr>
      <w:r>
        <w:rPr>
          <w:rFonts w:hint="cs"/>
          <w:rtl/>
        </w:rPr>
        <w:t xml:space="preserve">חבר הכנסת בנלולו, יהיה לך זמן להגיב. </w:t>
      </w:r>
    </w:p>
    <w:p w14:paraId="6CE8BA85" w14:textId="77777777" w:rsidR="00000000" w:rsidRDefault="00903ADA">
      <w:pPr>
        <w:pStyle w:val="a0"/>
        <w:rPr>
          <w:rFonts w:hint="cs"/>
          <w:rtl/>
        </w:rPr>
      </w:pPr>
    </w:p>
    <w:p w14:paraId="37486E2A" w14:textId="77777777" w:rsidR="00000000" w:rsidRDefault="00903ADA">
      <w:pPr>
        <w:pStyle w:val="af0"/>
        <w:rPr>
          <w:rtl/>
        </w:rPr>
      </w:pPr>
      <w:r>
        <w:rPr>
          <w:rFonts w:hint="eastAsia"/>
          <w:rtl/>
        </w:rPr>
        <w:t>דניאל</w:t>
      </w:r>
      <w:r>
        <w:rPr>
          <w:rtl/>
        </w:rPr>
        <w:t xml:space="preserve"> בנלולו (הליכוד):</w:t>
      </w:r>
    </w:p>
    <w:p w14:paraId="70B6FFD2" w14:textId="77777777" w:rsidR="00000000" w:rsidRDefault="00903ADA">
      <w:pPr>
        <w:pStyle w:val="a0"/>
        <w:rPr>
          <w:rFonts w:hint="cs"/>
          <w:rtl/>
        </w:rPr>
      </w:pPr>
    </w:p>
    <w:p w14:paraId="37810ED4" w14:textId="77777777" w:rsidR="00000000" w:rsidRDefault="00903ADA">
      <w:pPr>
        <w:pStyle w:val="a0"/>
        <w:rPr>
          <w:rFonts w:hint="cs"/>
          <w:rtl/>
        </w:rPr>
      </w:pPr>
      <w:r>
        <w:rPr>
          <w:rFonts w:hint="cs"/>
          <w:rtl/>
        </w:rPr>
        <w:t>- - -</w:t>
      </w:r>
    </w:p>
    <w:p w14:paraId="6D22B873" w14:textId="77777777" w:rsidR="00000000" w:rsidRDefault="00903ADA">
      <w:pPr>
        <w:pStyle w:val="a0"/>
        <w:rPr>
          <w:rFonts w:hint="cs"/>
          <w:rtl/>
        </w:rPr>
      </w:pPr>
    </w:p>
    <w:p w14:paraId="680B0105" w14:textId="77777777" w:rsidR="00000000" w:rsidRDefault="00903ADA">
      <w:pPr>
        <w:pStyle w:val="-"/>
        <w:rPr>
          <w:rtl/>
        </w:rPr>
      </w:pPr>
      <w:bookmarkStart w:id="201" w:name="FS000000505T05_11_2003_13_52_25C"/>
      <w:bookmarkEnd w:id="201"/>
      <w:r>
        <w:rPr>
          <w:rtl/>
        </w:rPr>
        <w:t>אבשלום וילן (מרצ):</w:t>
      </w:r>
    </w:p>
    <w:p w14:paraId="093316BA" w14:textId="77777777" w:rsidR="00000000" w:rsidRDefault="00903ADA">
      <w:pPr>
        <w:pStyle w:val="a0"/>
        <w:rPr>
          <w:rtl/>
        </w:rPr>
      </w:pPr>
    </w:p>
    <w:p w14:paraId="07FBA55B" w14:textId="77777777" w:rsidR="00000000" w:rsidRDefault="00903ADA">
      <w:pPr>
        <w:pStyle w:val="a0"/>
        <w:rPr>
          <w:rFonts w:hint="cs"/>
          <w:rtl/>
        </w:rPr>
      </w:pPr>
      <w:r>
        <w:rPr>
          <w:rFonts w:hint="cs"/>
          <w:rtl/>
        </w:rPr>
        <w:t>כששר האוצר עומד מול פני האומה, ת</w:t>
      </w:r>
      <w:r>
        <w:rPr>
          <w:rFonts w:hint="cs"/>
          <w:rtl/>
        </w:rPr>
        <w:t xml:space="preserve">קשיב, חבר הכנסת בנלולו </w:t>
      </w:r>
      <w:r>
        <w:rPr>
          <w:rtl/>
        </w:rPr>
        <w:t>–</w:t>
      </w:r>
      <w:r>
        <w:rPr>
          <w:rFonts w:hint="cs"/>
          <w:rtl/>
        </w:rPr>
        <w:t xml:space="preserve"> הפטרון הפוליטי שלך - - -</w:t>
      </w:r>
    </w:p>
    <w:p w14:paraId="5C0347FC" w14:textId="77777777" w:rsidR="00000000" w:rsidRDefault="00903ADA">
      <w:pPr>
        <w:pStyle w:val="a0"/>
        <w:rPr>
          <w:rFonts w:hint="cs"/>
          <w:rtl/>
        </w:rPr>
      </w:pPr>
    </w:p>
    <w:p w14:paraId="04ED63AB" w14:textId="77777777" w:rsidR="00000000" w:rsidRDefault="00903ADA">
      <w:pPr>
        <w:pStyle w:val="af0"/>
        <w:rPr>
          <w:rtl/>
        </w:rPr>
      </w:pPr>
      <w:r>
        <w:rPr>
          <w:rFonts w:hint="eastAsia"/>
          <w:rtl/>
        </w:rPr>
        <w:t>דניאל</w:t>
      </w:r>
      <w:r>
        <w:rPr>
          <w:rtl/>
        </w:rPr>
        <w:t xml:space="preserve"> בנלולו (הליכוד):</w:t>
      </w:r>
    </w:p>
    <w:p w14:paraId="221557C9" w14:textId="77777777" w:rsidR="00000000" w:rsidRDefault="00903ADA">
      <w:pPr>
        <w:pStyle w:val="a0"/>
        <w:rPr>
          <w:rFonts w:hint="cs"/>
          <w:rtl/>
        </w:rPr>
      </w:pPr>
    </w:p>
    <w:p w14:paraId="27D58A7F" w14:textId="77777777" w:rsidR="00000000" w:rsidRDefault="00903ADA">
      <w:pPr>
        <w:pStyle w:val="a0"/>
        <w:rPr>
          <w:rFonts w:hint="cs"/>
          <w:rtl/>
        </w:rPr>
      </w:pPr>
      <w:r>
        <w:rPr>
          <w:rFonts w:hint="cs"/>
          <w:rtl/>
        </w:rPr>
        <w:t>- - -</w:t>
      </w:r>
    </w:p>
    <w:p w14:paraId="462EE0C2" w14:textId="77777777" w:rsidR="00000000" w:rsidRDefault="00903ADA">
      <w:pPr>
        <w:pStyle w:val="a0"/>
        <w:rPr>
          <w:rFonts w:hint="cs"/>
          <w:rtl/>
        </w:rPr>
      </w:pPr>
    </w:p>
    <w:p w14:paraId="0F715C47" w14:textId="77777777" w:rsidR="00000000" w:rsidRDefault="00903ADA">
      <w:pPr>
        <w:pStyle w:val="af1"/>
        <w:rPr>
          <w:rtl/>
        </w:rPr>
      </w:pPr>
      <w:r>
        <w:rPr>
          <w:rtl/>
        </w:rPr>
        <w:t>היו"ר נסים דהן:</w:t>
      </w:r>
    </w:p>
    <w:p w14:paraId="0AEDD58E" w14:textId="77777777" w:rsidR="00000000" w:rsidRDefault="00903ADA">
      <w:pPr>
        <w:pStyle w:val="a0"/>
        <w:rPr>
          <w:rtl/>
        </w:rPr>
      </w:pPr>
    </w:p>
    <w:p w14:paraId="6126602E" w14:textId="77777777" w:rsidR="00000000" w:rsidRDefault="00903ADA">
      <w:pPr>
        <w:pStyle w:val="a0"/>
        <w:rPr>
          <w:rFonts w:hint="cs"/>
          <w:rtl/>
        </w:rPr>
      </w:pPr>
      <w:r>
        <w:rPr>
          <w:rFonts w:hint="cs"/>
          <w:rtl/>
        </w:rPr>
        <w:t xml:space="preserve">חבר הכנסת בנלולו, יהיה לך זמן להגיב. אתה תוכל לקזז את זה אם אתה רוצה. </w:t>
      </w:r>
    </w:p>
    <w:p w14:paraId="1844BC60" w14:textId="77777777" w:rsidR="00000000" w:rsidRDefault="00903ADA">
      <w:pPr>
        <w:pStyle w:val="a0"/>
        <w:rPr>
          <w:rFonts w:hint="cs"/>
          <w:rtl/>
        </w:rPr>
      </w:pPr>
    </w:p>
    <w:p w14:paraId="1FFB656D" w14:textId="77777777" w:rsidR="00000000" w:rsidRDefault="00903ADA">
      <w:pPr>
        <w:pStyle w:val="-"/>
        <w:rPr>
          <w:rtl/>
        </w:rPr>
      </w:pPr>
      <w:bookmarkStart w:id="202" w:name="FS000000505T05_11_2003_13_53_20C"/>
      <w:bookmarkEnd w:id="202"/>
      <w:r>
        <w:rPr>
          <w:rtl/>
        </w:rPr>
        <w:t>אבשלום וילן (מרצ):</w:t>
      </w:r>
    </w:p>
    <w:p w14:paraId="0A6EC312" w14:textId="77777777" w:rsidR="00000000" w:rsidRDefault="00903ADA">
      <w:pPr>
        <w:pStyle w:val="a0"/>
        <w:rPr>
          <w:rtl/>
        </w:rPr>
      </w:pPr>
    </w:p>
    <w:p w14:paraId="563E2D0E" w14:textId="77777777" w:rsidR="00000000" w:rsidRDefault="00903ADA">
      <w:pPr>
        <w:pStyle w:val="a0"/>
        <w:rPr>
          <w:rFonts w:hint="cs"/>
          <w:rtl/>
        </w:rPr>
      </w:pPr>
      <w:r>
        <w:rPr>
          <w:rFonts w:hint="cs"/>
          <w:rtl/>
        </w:rPr>
        <w:t>עליך פועלי הנמל איימו, לא עלי. אבל כשהפטרון הפוליטי שלך, בנימין נ</w:t>
      </w:r>
      <w:r>
        <w:rPr>
          <w:rFonts w:hint="cs"/>
          <w:rtl/>
        </w:rPr>
        <w:t xml:space="preserve">תניהו, עומד ואומר בכל נאום בטלוויזיה </w:t>
      </w:r>
      <w:r>
        <w:rPr>
          <w:rtl/>
        </w:rPr>
        <w:t>–</w:t>
      </w:r>
      <w:r>
        <w:rPr>
          <w:rFonts w:hint="cs"/>
          <w:rtl/>
        </w:rPr>
        <w:t xml:space="preserve"> הוא לא מסביר מדוע צריך להפריט את הנמלים, מדוע צריך להוריד את המחיר. הוא מספר שיש בעל "יגואר" אחד, תראו כמה משתכר בעל ה"יגואר". </w:t>
      </w:r>
    </w:p>
    <w:p w14:paraId="2A534FAC" w14:textId="77777777" w:rsidR="00000000" w:rsidRDefault="00903ADA">
      <w:pPr>
        <w:pStyle w:val="af0"/>
        <w:rPr>
          <w:rFonts w:hint="cs"/>
          <w:b w:val="0"/>
          <w:bCs w:val="0"/>
          <w:u w:val="none"/>
          <w:rtl/>
        </w:rPr>
      </w:pPr>
    </w:p>
    <w:p w14:paraId="59244E4D" w14:textId="77777777" w:rsidR="00000000" w:rsidRDefault="00903ADA">
      <w:pPr>
        <w:pStyle w:val="af0"/>
        <w:rPr>
          <w:rtl/>
        </w:rPr>
      </w:pPr>
      <w:r>
        <w:rPr>
          <w:rtl/>
        </w:rPr>
        <w:t>דניאל בנלולו (הליכוד):</w:t>
      </w:r>
    </w:p>
    <w:p w14:paraId="60DCD17D" w14:textId="77777777" w:rsidR="00000000" w:rsidRDefault="00903ADA">
      <w:pPr>
        <w:pStyle w:val="a0"/>
        <w:rPr>
          <w:rtl/>
        </w:rPr>
      </w:pPr>
    </w:p>
    <w:p w14:paraId="125D895F" w14:textId="77777777" w:rsidR="00000000" w:rsidRDefault="00903ADA">
      <w:pPr>
        <w:pStyle w:val="a0"/>
        <w:rPr>
          <w:rFonts w:hint="cs"/>
          <w:rtl/>
        </w:rPr>
      </w:pPr>
      <w:r>
        <w:rPr>
          <w:rFonts w:hint="cs"/>
          <w:rtl/>
        </w:rPr>
        <w:t>- - -</w:t>
      </w:r>
    </w:p>
    <w:p w14:paraId="296BB6A3" w14:textId="77777777" w:rsidR="00000000" w:rsidRDefault="00903ADA">
      <w:pPr>
        <w:pStyle w:val="a0"/>
        <w:rPr>
          <w:rFonts w:hint="cs"/>
          <w:rtl/>
        </w:rPr>
      </w:pPr>
    </w:p>
    <w:p w14:paraId="244A5CBD" w14:textId="77777777" w:rsidR="00000000" w:rsidRDefault="00903ADA">
      <w:pPr>
        <w:pStyle w:val="af1"/>
        <w:rPr>
          <w:rtl/>
        </w:rPr>
      </w:pPr>
      <w:r>
        <w:rPr>
          <w:rtl/>
        </w:rPr>
        <w:t>היו"ר נסים דהן:</w:t>
      </w:r>
    </w:p>
    <w:p w14:paraId="53D48A1D" w14:textId="77777777" w:rsidR="00000000" w:rsidRDefault="00903ADA">
      <w:pPr>
        <w:pStyle w:val="a0"/>
        <w:rPr>
          <w:rtl/>
        </w:rPr>
      </w:pPr>
    </w:p>
    <w:p w14:paraId="1BC35101" w14:textId="77777777" w:rsidR="00000000" w:rsidRDefault="00903ADA">
      <w:pPr>
        <w:pStyle w:val="a0"/>
        <w:rPr>
          <w:rFonts w:hint="cs"/>
          <w:rtl/>
        </w:rPr>
      </w:pPr>
      <w:r>
        <w:rPr>
          <w:rFonts w:hint="cs"/>
          <w:rtl/>
        </w:rPr>
        <w:t xml:space="preserve">נא לא להפריע. </w:t>
      </w:r>
    </w:p>
    <w:p w14:paraId="2F075E5E" w14:textId="77777777" w:rsidR="00000000" w:rsidRDefault="00903ADA">
      <w:pPr>
        <w:pStyle w:val="a0"/>
        <w:rPr>
          <w:rFonts w:hint="cs"/>
          <w:rtl/>
        </w:rPr>
      </w:pPr>
    </w:p>
    <w:p w14:paraId="48BC0F2B" w14:textId="77777777" w:rsidR="00000000" w:rsidRDefault="00903ADA">
      <w:pPr>
        <w:pStyle w:val="-"/>
        <w:rPr>
          <w:rtl/>
        </w:rPr>
      </w:pPr>
      <w:bookmarkStart w:id="203" w:name="FS000000505T05_11_2003_13_54_52C"/>
      <w:bookmarkEnd w:id="203"/>
      <w:r>
        <w:rPr>
          <w:rtl/>
        </w:rPr>
        <w:t>אבשלום וילן (מרצ):</w:t>
      </w:r>
    </w:p>
    <w:p w14:paraId="719EC859" w14:textId="77777777" w:rsidR="00000000" w:rsidRDefault="00903ADA">
      <w:pPr>
        <w:pStyle w:val="a0"/>
        <w:rPr>
          <w:rtl/>
        </w:rPr>
      </w:pPr>
    </w:p>
    <w:p w14:paraId="7378F577" w14:textId="77777777" w:rsidR="00000000" w:rsidRDefault="00903ADA">
      <w:pPr>
        <w:pStyle w:val="a0"/>
        <w:rPr>
          <w:rFonts w:hint="cs"/>
          <w:rtl/>
        </w:rPr>
      </w:pPr>
      <w:r>
        <w:rPr>
          <w:rFonts w:hint="cs"/>
          <w:rtl/>
        </w:rPr>
        <w:t xml:space="preserve">הוא </w:t>
      </w:r>
      <w:r>
        <w:rPr>
          <w:rFonts w:hint="cs"/>
          <w:rtl/>
        </w:rPr>
        <w:t xml:space="preserve">רק לא אומר לציבור שאותו בעל "יגואר" שייך למחנה הפוליטי השני - - </w:t>
      </w:r>
    </w:p>
    <w:p w14:paraId="026DCF3E" w14:textId="77777777" w:rsidR="00000000" w:rsidRDefault="00903ADA">
      <w:pPr>
        <w:pStyle w:val="a0"/>
        <w:rPr>
          <w:rFonts w:hint="cs"/>
          <w:rtl/>
        </w:rPr>
      </w:pPr>
    </w:p>
    <w:p w14:paraId="49B43E7C" w14:textId="77777777" w:rsidR="00000000" w:rsidRDefault="00903ADA">
      <w:pPr>
        <w:pStyle w:val="af0"/>
        <w:rPr>
          <w:rtl/>
        </w:rPr>
      </w:pPr>
      <w:r>
        <w:rPr>
          <w:rFonts w:hint="eastAsia"/>
          <w:rtl/>
        </w:rPr>
        <w:t>דניאל</w:t>
      </w:r>
      <w:r>
        <w:rPr>
          <w:rtl/>
        </w:rPr>
        <w:t xml:space="preserve"> בנלולו (הליכוד):</w:t>
      </w:r>
    </w:p>
    <w:p w14:paraId="22CE0766" w14:textId="77777777" w:rsidR="00000000" w:rsidRDefault="00903ADA">
      <w:pPr>
        <w:pStyle w:val="a0"/>
        <w:rPr>
          <w:rFonts w:hint="cs"/>
          <w:rtl/>
        </w:rPr>
      </w:pPr>
    </w:p>
    <w:p w14:paraId="54FE9132" w14:textId="77777777" w:rsidR="00000000" w:rsidRDefault="00903ADA">
      <w:pPr>
        <w:pStyle w:val="a0"/>
        <w:rPr>
          <w:rFonts w:hint="cs"/>
          <w:rtl/>
        </w:rPr>
      </w:pPr>
      <w:r>
        <w:rPr>
          <w:rFonts w:hint="cs"/>
          <w:rtl/>
        </w:rPr>
        <w:t xml:space="preserve">שכחתם - - -  ממשלה. </w:t>
      </w:r>
    </w:p>
    <w:p w14:paraId="45150D65" w14:textId="77777777" w:rsidR="00000000" w:rsidRDefault="00903ADA">
      <w:pPr>
        <w:pStyle w:val="a0"/>
        <w:rPr>
          <w:rFonts w:hint="cs"/>
          <w:rtl/>
        </w:rPr>
      </w:pPr>
    </w:p>
    <w:p w14:paraId="53AFBA8D" w14:textId="77777777" w:rsidR="00000000" w:rsidRDefault="00903ADA">
      <w:pPr>
        <w:pStyle w:val="-"/>
        <w:rPr>
          <w:rtl/>
        </w:rPr>
      </w:pPr>
      <w:bookmarkStart w:id="204" w:name="FS000000505T05_11_2003_13_55_34C"/>
      <w:bookmarkEnd w:id="204"/>
      <w:r>
        <w:rPr>
          <w:rtl/>
        </w:rPr>
        <w:t>אבשלום וילן (מרצ):</w:t>
      </w:r>
    </w:p>
    <w:p w14:paraId="17948B6B" w14:textId="77777777" w:rsidR="00000000" w:rsidRDefault="00903ADA">
      <w:pPr>
        <w:pStyle w:val="a0"/>
        <w:rPr>
          <w:rtl/>
        </w:rPr>
      </w:pPr>
    </w:p>
    <w:p w14:paraId="38B53355" w14:textId="77777777" w:rsidR="00000000" w:rsidRDefault="00903ADA">
      <w:pPr>
        <w:pStyle w:val="a0"/>
        <w:rPr>
          <w:rFonts w:hint="cs"/>
          <w:rtl/>
        </w:rPr>
      </w:pPr>
      <w:r>
        <w:rPr>
          <w:rFonts w:hint="cs"/>
          <w:rtl/>
        </w:rPr>
        <w:t xml:space="preserve">- - של ראש הממשלה שרון. ואז, במסגרת חיסולים פוליטיים בתוך הליכוד </w:t>
      </w:r>
      <w:r>
        <w:rPr>
          <w:rtl/>
        </w:rPr>
        <w:t>–</w:t>
      </w:r>
      <w:r>
        <w:rPr>
          <w:rFonts w:hint="cs"/>
          <w:rtl/>
        </w:rPr>
        <w:t xml:space="preserve"> את זה הוא נושא פעם אחרי פעם, את המסר לאומה. האם שר האוצר </w:t>
      </w:r>
      <w:r>
        <w:rPr>
          <w:rFonts w:hint="cs"/>
          <w:rtl/>
        </w:rPr>
        <w:t xml:space="preserve">הבין שבתקציב הנוכחי אתם הולכים להוריד מיליארד שקל מהחינוך? אתם הולכים לפגוע בחינוך, במי שאין לו, לא במי שיש לו. האם שר האוצר הזכיר אתמול בנאום שאתם הולכים להוריד 250 מיליון שקל בבריאות? </w:t>
      </w:r>
      <w:r>
        <w:rPr>
          <w:rtl/>
        </w:rPr>
        <w:t>–</w:t>
      </w:r>
      <w:r>
        <w:rPr>
          <w:rFonts w:hint="cs"/>
          <w:rtl/>
        </w:rPr>
        <w:t xml:space="preserve"> "נאדה", אפס. האם אתה הזכרת, דניאל בנלולו, שאתם הולכים להגדיל את הפער</w:t>
      </w:r>
      <w:r>
        <w:rPr>
          <w:rFonts w:hint="cs"/>
          <w:rtl/>
        </w:rPr>
        <w:t xml:space="preserve">ים מ-1 ל-7 ל-1 ל-9? "נאדה". כל מה שיש לו בראש זה ה"יגואר" של החבר של עמרי שרון. </w:t>
      </w:r>
    </w:p>
    <w:p w14:paraId="1A7F04D8" w14:textId="77777777" w:rsidR="00000000" w:rsidRDefault="00903ADA">
      <w:pPr>
        <w:pStyle w:val="a0"/>
        <w:rPr>
          <w:rFonts w:hint="cs"/>
          <w:rtl/>
        </w:rPr>
      </w:pPr>
    </w:p>
    <w:p w14:paraId="15E99874" w14:textId="77777777" w:rsidR="00000000" w:rsidRDefault="00903ADA">
      <w:pPr>
        <w:pStyle w:val="a0"/>
        <w:rPr>
          <w:rFonts w:hint="cs"/>
          <w:rtl/>
        </w:rPr>
      </w:pPr>
      <w:r>
        <w:rPr>
          <w:rFonts w:hint="cs"/>
          <w:rtl/>
        </w:rPr>
        <w:t xml:space="preserve">אני בכלל אתמול ראיתי שמשפחת שרון </w:t>
      </w:r>
      <w:r>
        <w:rPr>
          <w:rtl/>
        </w:rPr>
        <w:t>–</w:t>
      </w:r>
      <w:r>
        <w:rPr>
          <w:rFonts w:hint="cs"/>
          <w:rtl/>
        </w:rPr>
        <w:t xml:space="preserve"> איך אמרו? הם שברו את זכות השתיקה. </w:t>
      </w:r>
    </w:p>
    <w:p w14:paraId="3D8A66A5" w14:textId="77777777" w:rsidR="00000000" w:rsidRDefault="00903ADA">
      <w:pPr>
        <w:pStyle w:val="a0"/>
        <w:rPr>
          <w:rFonts w:hint="cs"/>
          <w:rtl/>
        </w:rPr>
      </w:pPr>
    </w:p>
    <w:p w14:paraId="01908CE1" w14:textId="77777777" w:rsidR="00000000" w:rsidRDefault="00903ADA">
      <w:pPr>
        <w:pStyle w:val="af1"/>
        <w:rPr>
          <w:rtl/>
        </w:rPr>
      </w:pPr>
      <w:r>
        <w:rPr>
          <w:rtl/>
        </w:rPr>
        <w:t>היו"ר נסים דהן:</w:t>
      </w:r>
    </w:p>
    <w:p w14:paraId="21794B6A" w14:textId="77777777" w:rsidR="00000000" w:rsidRDefault="00903ADA">
      <w:pPr>
        <w:pStyle w:val="a0"/>
        <w:rPr>
          <w:rtl/>
        </w:rPr>
      </w:pPr>
    </w:p>
    <w:p w14:paraId="454ED369" w14:textId="77777777" w:rsidR="00000000" w:rsidRDefault="00903ADA">
      <w:pPr>
        <w:pStyle w:val="a0"/>
        <w:rPr>
          <w:rFonts w:hint="cs"/>
          <w:rtl/>
        </w:rPr>
      </w:pPr>
      <w:r>
        <w:rPr>
          <w:rFonts w:hint="cs"/>
          <w:rtl/>
        </w:rPr>
        <w:t xml:space="preserve">אתה צריך לסיים. </w:t>
      </w:r>
    </w:p>
    <w:p w14:paraId="7C11476F" w14:textId="77777777" w:rsidR="00000000" w:rsidRDefault="00903ADA">
      <w:pPr>
        <w:pStyle w:val="a0"/>
        <w:rPr>
          <w:rFonts w:hint="cs"/>
          <w:rtl/>
        </w:rPr>
      </w:pPr>
    </w:p>
    <w:p w14:paraId="3DEE5F37" w14:textId="77777777" w:rsidR="00000000" w:rsidRDefault="00903ADA">
      <w:pPr>
        <w:pStyle w:val="-"/>
        <w:rPr>
          <w:rtl/>
        </w:rPr>
      </w:pPr>
      <w:bookmarkStart w:id="205" w:name="FS000000505T05_11_2003_14_03_59C"/>
      <w:bookmarkEnd w:id="205"/>
      <w:r>
        <w:rPr>
          <w:rtl/>
        </w:rPr>
        <w:t>אבשלום וילן (מרצ):</w:t>
      </w:r>
    </w:p>
    <w:p w14:paraId="7CC79E6A" w14:textId="77777777" w:rsidR="00000000" w:rsidRDefault="00903ADA">
      <w:pPr>
        <w:pStyle w:val="a0"/>
        <w:rPr>
          <w:rtl/>
        </w:rPr>
      </w:pPr>
    </w:p>
    <w:p w14:paraId="111535C2" w14:textId="77777777" w:rsidR="00000000" w:rsidRDefault="00903ADA">
      <w:pPr>
        <w:pStyle w:val="a0"/>
        <w:rPr>
          <w:rFonts w:hint="cs"/>
          <w:rtl/>
        </w:rPr>
      </w:pPr>
      <w:r>
        <w:rPr>
          <w:rFonts w:hint="cs"/>
          <w:rtl/>
        </w:rPr>
        <w:t>מגדלים עגלים מאוד יפה. שיהיה להם לבריאות, באמת ע</w:t>
      </w:r>
      <w:r>
        <w:rPr>
          <w:rFonts w:hint="cs"/>
          <w:rtl/>
        </w:rPr>
        <w:t xml:space="preserve">גלים יפים. אז אולי נתחיל לדבר על עגלים ולא על "יגואר". </w:t>
      </w:r>
    </w:p>
    <w:p w14:paraId="75BC00A8" w14:textId="77777777" w:rsidR="00000000" w:rsidRDefault="00903ADA">
      <w:pPr>
        <w:pStyle w:val="a0"/>
        <w:rPr>
          <w:rFonts w:hint="cs"/>
          <w:rtl/>
        </w:rPr>
      </w:pPr>
    </w:p>
    <w:p w14:paraId="48721B2D" w14:textId="77777777" w:rsidR="00000000" w:rsidRDefault="00903ADA">
      <w:pPr>
        <w:pStyle w:val="a0"/>
        <w:rPr>
          <w:rFonts w:hint="cs"/>
          <w:rtl/>
        </w:rPr>
      </w:pPr>
      <w:r>
        <w:rPr>
          <w:rFonts w:hint="cs"/>
          <w:rtl/>
        </w:rPr>
        <w:t xml:space="preserve">אבל, משפט הסיום שלי, אדוני </w:t>
      </w:r>
      <w:r>
        <w:rPr>
          <w:rtl/>
        </w:rPr>
        <w:t>–</w:t>
      </w:r>
      <w:r>
        <w:rPr>
          <w:rFonts w:hint="cs"/>
          <w:rtl/>
        </w:rPr>
        <w:t xml:space="preserve"> מה שהתקציב הזה עושה, מה שעושה הממשלה הזאת בעקביות כבר למעלה משנה, ובעצם </w:t>
      </w:r>
      <w:r>
        <w:rPr>
          <w:rtl/>
        </w:rPr>
        <w:t>–</w:t>
      </w:r>
      <w:r>
        <w:rPr>
          <w:rFonts w:hint="cs"/>
          <w:rtl/>
        </w:rPr>
        <w:t xml:space="preserve"> למעלה משלוש שנים, מאז חזרתם לשלטון, בפברואר 2001, זה בעצם פירוק בלתי נמנע של החברה הישראלית לרסי</w:t>
      </w:r>
      <w:r>
        <w:rPr>
          <w:rFonts w:hint="cs"/>
          <w:rtl/>
        </w:rPr>
        <w:t>סים. דברו על ערפאת עד מחרתיים, כמה שאתם רוצים. דברו על הסכנות הקיומיות של ישראל מהטרור כמה שאתם רוצים. אני משוכנע, אדוני היושב-ראש, שעם הטרור נוכל להיאבק. בסופו של דבר, עם כל הקשיים, נצליח להתגבר על הקונפליקט עם הפלסטינים. אני הרבה פחות משוכנע, אדוני היושב</w:t>
      </w:r>
      <w:r>
        <w:rPr>
          <w:rFonts w:hint="cs"/>
          <w:rtl/>
        </w:rPr>
        <w:t xml:space="preserve">-ראש, שמהריסוק החברתי הזה, של התקציב הקודם והתקציב הנוכחי, וכל הפילוסופיה הכלכלית-החברתית שמר נתניהו והממשלה הזאת מביאים עלינו </w:t>
      </w:r>
      <w:r>
        <w:rPr>
          <w:rtl/>
        </w:rPr>
        <w:t>–</w:t>
      </w:r>
      <w:r>
        <w:rPr>
          <w:rFonts w:hint="cs"/>
          <w:rtl/>
        </w:rPr>
        <w:t xml:space="preserve"> מהריסוק הזה, ספק אם נוכל לצאת. </w:t>
      </w:r>
    </w:p>
    <w:p w14:paraId="5C8967C9" w14:textId="77777777" w:rsidR="00000000" w:rsidRDefault="00903ADA">
      <w:pPr>
        <w:pStyle w:val="a0"/>
        <w:rPr>
          <w:rFonts w:hint="cs"/>
          <w:rtl/>
        </w:rPr>
      </w:pPr>
    </w:p>
    <w:p w14:paraId="1E5F6D14" w14:textId="77777777" w:rsidR="00000000" w:rsidRDefault="00903ADA">
      <w:pPr>
        <w:pStyle w:val="af1"/>
        <w:rPr>
          <w:rtl/>
        </w:rPr>
      </w:pPr>
      <w:r>
        <w:rPr>
          <w:rtl/>
        </w:rPr>
        <w:t>היו"ר נסים דהן:</w:t>
      </w:r>
    </w:p>
    <w:p w14:paraId="4DE850B0" w14:textId="77777777" w:rsidR="00000000" w:rsidRDefault="00903ADA">
      <w:pPr>
        <w:pStyle w:val="a0"/>
        <w:rPr>
          <w:rtl/>
        </w:rPr>
      </w:pPr>
    </w:p>
    <w:p w14:paraId="646C4128" w14:textId="77777777" w:rsidR="00000000" w:rsidRDefault="00903ADA">
      <w:pPr>
        <w:pStyle w:val="a0"/>
        <w:rPr>
          <w:rFonts w:hint="cs"/>
          <w:rtl/>
        </w:rPr>
      </w:pPr>
      <w:r>
        <w:rPr>
          <w:rFonts w:hint="cs"/>
          <w:rtl/>
        </w:rPr>
        <w:t xml:space="preserve">תודה. חבר הכנסת עמיר פרץ קיבל את רשות היושב-ראש, כיוון שהוא נמצא ממש ברגע זה </w:t>
      </w:r>
      <w:r>
        <w:rPr>
          <w:rFonts w:hint="cs"/>
          <w:rtl/>
        </w:rPr>
        <w:t xml:space="preserve">בדיונים עם שר האוצר, לנאום במועד מאוחר יותר. נעבור לנואם הבא, חבר הכנסת אלי ישי - אינו נוכח. חבר הכנסת יורי שטרן. </w:t>
      </w:r>
    </w:p>
    <w:p w14:paraId="280C97D7" w14:textId="77777777" w:rsidR="00000000" w:rsidRDefault="00903ADA">
      <w:pPr>
        <w:pStyle w:val="a0"/>
        <w:rPr>
          <w:rFonts w:hint="cs"/>
          <w:rtl/>
        </w:rPr>
      </w:pPr>
    </w:p>
    <w:p w14:paraId="0629D3B3" w14:textId="77777777" w:rsidR="00000000" w:rsidRDefault="00903ADA">
      <w:pPr>
        <w:pStyle w:val="af0"/>
        <w:rPr>
          <w:rtl/>
        </w:rPr>
      </w:pPr>
      <w:r>
        <w:rPr>
          <w:rFonts w:hint="eastAsia"/>
          <w:rtl/>
        </w:rPr>
        <w:t>רוני</w:t>
      </w:r>
      <w:r>
        <w:rPr>
          <w:rtl/>
        </w:rPr>
        <w:t xml:space="preserve"> בר-און (הליכוד):</w:t>
      </w:r>
    </w:p>
    <w:p w14:paraId="0DAB1D2C" w14:textId="77777777" w:rsidR="00000000" w:rsidRDefault="00903ADA">
      <w:pPr>
        <w:pStyle w:val="a0"/>
        <w:rPr>
          <w:rFonts w:hint="cs"/>
          <w:rtl/>
        </w:rPr>
      </w:pPr>
    </w:p>
    <w:p w14:paraId="788ADBBA" w14:textId="77777777" w:rsidR="00000000" w:rsidRDefault="00903ADA">
      <w:pPr>
        <w:pStyle w:val="a0"/>
        <w:rPr>
          <w:rFonts w:hint="cs"/>
          <w:rtl/>
        </w:rPr>
      </w:pPr>
      <w:r>
        <w:rPr>
          <w:rFonts w:hint="cs"/>
          <w:rtl/>
        </w:rPr>
        <w:t>תמחק  - - -</w:t>
      </w:r>
    </w:p>
    <w:p w14:paraId="021C5800" w14:textId="77777777" w:rsidR="00000000" w:rsidRDefault="00903ADA">
      <w:pPr>
        <w:pStyle w:val="a0"/>
        <w:rPr>
          <w:rFonts w:hint="cs"/>
          <w:rtl/>
        </w:rPr>
      </w:pPr>
    </w:p>
    <w:p w14:paraId="14689AFF" w14:textId="77777777" w:rsidR="00000000" w:rsidRDefault="00903ADA">
      <w:pPr>
        <w:pStyle w:val="af1"/>
        <w:rPr>
          <w:rtl/>
        </w:rPr>
      </w:pPr>
      <w:r>
        <w:rPr>
          <w:rtl/>
        </w:rPr>
        <w:t>היו"ר נסים דהן:</w:t>
      </w:r>
    </w:p>
    <w:p w14:paraId="0C0ED573" w14:textId="77777777" w:rsidR="00000000" w:rsidRDefault="00903ADA">
      <w:pPr>
        <w:pStyle w:val="a0"/>
        <w:rPr>
          <w:rtl/>
        </w:rPr>
      </w:pPr>
    </w:p>
    <w:p w14:paraId="301F58B9" w14:textId="77777777" w:rsidR="00000000" w:rsidRDefault="00903ADA">
      <w:pPr>
        <w:pStyle w:val="a0"/>
        <w:rPr>
          <w:rFonts w:hint="cs"/>
          <w:rtl/>
        </w:rPr>
      </w:pPr>
      <w:r>
        <w:rPr>
          <w:rFonts w:hint="cs"/>
          <w:rtl/>
        </w:rPr>
        <w:t>אדוני, אני מבקש ממך. אתה יושב-ראש ועדת הכנסת. תעשה את תפקידך נאמנה. אתה רוצה להיות גם י</w:t>
      </w:r>
      <w:r>
        <w:rPr>
          <w:rFonts w:hint="cs"/>
          <w:rtl/>
        </w:rPr>
        <w:t xml:space="preserve">ושב-ראש המליאה? </w:t>
      </w:r>
      <w:r>
        <w:rPr>
          <w:rtl/>
        </w:rPr>
        <w:t>–</w:t>
      </w:r>
      <w:r>
        <w:rPr>
          <w:rFonts w:hint="cs"/>
          <w:rtl/>
        </w:rPr>
        <w:t xml:space="preserve"> לא. </w:t>
      </w:r>
    </w:p>
    <w:p w14:paraId="3D9B70AC" w14:textId="77777777" w:rsidR="00000000" w:rsidRDefault="00903ADA">
      <w:pPr>
        <w:pStyle w:val="a0"/>
        <w:rPr>
          <w:rFonts w:hint="cs"/>
          <w:rtl/>
        </w:rPr>
      </w:pPr>
    </w:p>
    <w:p w14:paraId="0F3E4A8F" w14:textId="77777777" w:rsidR="00000000" w:rsidRDefault="00903ADA">
      <w:pPr>
        <w:pStyle w:val="af0"/>
        <w:rPr>
          <w:rtl/>
        </w:rPr>
      </w:pPr>
      <w:r>
        <w:rPr>
          <w:rFonts w:hint="eastAsia"/>
          <w:rtl/>
        </w:rPr>
        <w:t>אליעזר</w:t>
      </w:r>
      <w:r>
        <w:rPr>
          <w:rtl/>
        </w:rPr>
        <w:t xml:space="preserve"> כהן (האיחוד הלאומי - ישראל ביתנו):</w:t>
      </w:r>
    </w:p>
    <w:p w14:paraId="63BEFBC8" w14:textId="77777777" w:rsidR="00000000" w:rsidRDefault="00903ADA">
      <w:pPr>
        <w:pStyle w:val="a0"/>
        <w:rPr>
          <w:rFonts w:hint="cs"/>
          <w:rtl/>
        </w:rPr>
      </w:pPr>
    </w:p>
    <w:p w14:paraId="30CE0B76" w14:textId="77777777" w:rsidR="00000000" w:rsidRDefault="00903ADA">
      <w:pPr>
        <w:pStyle w:val="a0"/>
        <w:rPr>
          <w:rFonts w:hint="cs"/>
          <w:rtl/>
        </w:rPr>
      </w:pPr>
      <w:r>
        <w:rPr>
          <w:rFonts w:hint="cs"/>
          <w:rtl/>
        </w:rPr>
        <w:t xml:space="preserve">כבוד היושב-ראש, לידיעתך </w:t>
      </w:r>
      <w:r>
        <w:rPr>
          <w:rtl/>
        </w:rPr>
        <w:t>–</w:t>
      </w:r>
      <w:r>
        <w:rPr>
          <w:rFonts w:hint="cs"/>
          <w:rtl/>
        </w:rPr>
        <w:t xml:space="preserve"> הכנסת שוב נצורה. שורפים צמיגים בכניסה לכנסת. </w:t>
      </w:r>
    </w:p>
    <w:p w14:paraId="6B9A859B" w14:textId="77777777" w:rsidR="00000000" w:rsidRDefault="00903ADA">
      <w:pPr>
        <w:pStyle w:val="a0"/>
        <w:rPr>
          <w:rFonts w:hint="cs"/>
          <w:rtl/>
        </w:rPr>
      </w:pPr>
    </w:p>
    <w:p w14:paraId="2204800D" w14:textId="77777777" w:rsidR="00000000" w:rsidRDefault="00903ADA">
      <w:pPr>
        <w:pStyle w:val="af1"/>
        <w:rPr>
          <w:rtl/>
        </w:rPr>
      </w:pPr>
      <w:r>
        <w:rPr>
          <w:rtl/>
        </w:rPr>
        <w:t>היו"ר נסים דהן:</w:t>
      </w:r>
    </w:p>
    <w:p w14:paraId="21B12633" w14:textId="77777777" w:rsidR="00000000" w:rsidRDefault="00903ADA">
      <w:pPr>
        <w:pStyle w:val="a0"/>
        <w:rPr>
          <w:rtl/>
        </w:rPr>
      </w:pPr>
    </w:p>
    <w:p w14:paraId="24134434" w14:textId="77777777" w:rsidR="00000000" w:rsidRDefault="00903ADA">
      <w:pPr>
        <w:pStyle w:val="a0"/>
        <w:rPr>
          <w:rFonts w:hint="cs"/>
          <w:rtl/>
        </w:rPr>
      </w:pPr>
      <w:r>
        <w:rPr>
          <w:rFonts w:hint="cs"/>
          <w:rtl/>
        </w:rPr>
        <w:t xml:space="preserve">חבר הכנסת יורי שטרן. חמש דקות לרשותך, אדוני. </w:t>
      </w:r>
    </w:p>
    <w:p w14:paraId="122C31EB" w14:textId="77777777" w:rsidR="00000000" w:rsidRDefault="00903ADA">
      <w:pPr>
        <w:pStyle w:val="a0"/>
        <w:rPr>
          <w:rFonts w:hint="cs"/>
          <w:rtl/>
        </w:rPr>
      </w:pPr>
    </w:p>
    <w:p w14:paraId="4483D299" w14:textId="77777777" w:rsidR="00000000" w:rsidRDefault="00903ADA">
      <w:pPr>
        <w:pStyle w:val="a"/>
        <w:rPr>
          <w:rtl/>
        </w:rPr>
      </w:pPr>
      <w:bookmarkStart w:id="206" w:name="FS000000430T05_11_2003_14_16_29"/>
      <w:bookmarkStart w:id="207" w:name="_Toc61852278"/>
      <w:bookmarkEnd w:id="206"/>
      <w:r>
        <w:rPr>
          <w:rFonts w:hint="eastAsia"/>
          <w:rtl/>
        </w:rPr>
        <w:t>יורי</w:t>
      </w:r>
      <w:r>
        <w:rPr>
          <w:rtl/>
        </w:rPr>
        <w:t xml:space="preserve"> שטרן (האיחוד הלאומי - ישראל ביתנו):</w:t>
      </w:r>
      <w:bookmarkEnd w:id="207"/>
    </w:p>
    <w:p w14:paraId="10330356" w14:textId="77777777" w:rsidR="00000000" w:rsidRDefault="00903ADA">
      <w:pPr>
        <w:pStyle w:val="a0"/>
        <w:rPr>
          <w:rFonts w:hint="cs"/>
          <w:rtl/>
        </w:rPr>
      </w:pPr>
    </w:p>
    <w:p w14:paraId="1013C639" w14:textId="77777777" w:rsidR="00000000" w:rsidRDefault="00903ADA">
      <w:pPr>
        <w:pStyle w:val="a0"/>
        <w:rPr>
          <w:rFonts w:hint="cs"/>
          <w:rtl/>
        </w:rPr>
      </w:pPr>
      <w:r>
        <w:rPr>
          <w:rFonts w:hint="cs"/>
          <w:rtl/>
        </w:rPr>
        <w:t>כבוד היושב</w:t>
      </w:r>
      <w:r>
        <w:rPr>
          <w:rFonts w:hint="cs"/>
          <w:rtl/>
        </w:rPr>
        <w:t xml:space="preserve">-ראש, כבוד השר, חברי הכנסת, התקציב שאנחנו דנים בו וחוק ההסדרים שמלווה אותו </w:t>
      </w:r>
      <w:r>
        <w:rPr>
          <w:rtl/>
        </w:rPr>
        <w:t>–</w:t>
      </w:r>
      <w:r>
        <w:rPr>
          <w:rFonts w:hint="cs"/>
          <w:rtl/>
        </w:rPr>
        <w:t xml:space="preserve"> אלה דברים לא פשוטים, לא כל כך קלים, גם מבחינת מתן תמיכה להם. בגדול, המצב במדינה ידוע. לממשלה אין כסף להחזיק את כל המערכות כפי שהיא החזיקה אותן קודם ויש צורך אמיתי בקיצוצים. חלק ני</w:t>
      </w:r>
      <w:r>
        <w:rPr>
          <w:rFonts w:hint="cs"/>
          <w:rtl/>
        </w:rPr>
        <w:t xml:space="preserve">כר, אולי רוב הקיצוצים שהממשלה עושה, הם גם בכיוון הנכון. הסקטור הציבורי במדינת ישראל הוא מוגזם. מספר הפקידים אצלנו הוא מעל כל פרופורציה לגודל המדינה. ההוצאות המיותרות במגזר הממשלתי, לרבות מערכת הביטחון, לרבות מערכת החינוך, גדולות מאוד. </w:t>
      </w:r>
    </w:p>
    <w:p w14:paraId="61A83339" w14:textId="77777777" w:rsidR="00000000" w:rsidRDefault="00903ADA">
      <w:pPr>
        <w:pStyle w:val="a0"/>
        <w:rPr>
          <w:rFonts w:hint="cs"/>
          <w:rtl/>
        </w:rPr>
      </w:pPr>
    </w:p>
    <w:p w14:paraId="0CC20C98" w14:textId="77777777" w:rsidR="00000000" w:rsidRDefault="00903ADA">
      <w:pPr>
        <w:pStyle w:val="af1"/>
        <w:rPr>
          <w:rtl/>
        </w:rPr>
      </w:pPr>
      <w:r>
        <w:rPr>
          <w:rtl/>
        </w:rPr>
        <w:t>היו"ר נסים דהן:</w:t>
      </w:r>
    </w:p>
    <w:p w14:paraId="0B69D281" w14:textId="77777777" w:rsidR="00000000" w:rsidRDefault="00903ADA">
      <w:pPr>
        <w:pStyle w:val="a0"/>
        <w:rPr>
          <w:rtl/>
        </w:rPr>
      </w:pPr>
    </w:p>
    <w:p w14:paraId="75BD4393" w14:textId="77777777" w:rsidR="00000000" w:rsidRDefault="00903ADA">
      <w:pPr>
        <w:pStyle w:val="a0"/>
        <w:rPr>
          <w:rFonts w:hint="cs"/>
          <w:rtl/>
        </w:rPr>
      </w:pPr>
      <w:r>
        <w:rPr>
          <w:rFonts w:hint="cs"/>
          <w:rtl/>
        </w:rPr>
        <w:t>חב</w:t>
      </w:r>
      <w:r>
        <w:rPr>
          <w:rFonts w:hint="cs"/>
          <w:rtl/>
        </w:rPr>
        <w:t xml:space="preserve">רי הכנסת כץ ובייגה, שומעים אתכם עד כאן, פשוט. אתם מפריעים לדובר. </w:t>
      </w:r>
    </w:p>
    <w:p w14:paraId="78D65EC0" w14:textId="77777777" w:rsidR="00000000" w:rsidRDefault="00903ADA">
      <w:pPr>
        <w:pStyle w:val="a0"/>
        <w:rPr>
          <w:rFonts w:hint="cs"/>
          <w:rtl/>
        </w:rPr>
      </w:pPr>
    </w:p>
    <w:p w14:paraId="52FDF1CC" w14:textId="77777777" w:rsidR="00000000" w:rsidRDefault="00903ADA">
      <w:pPr>
        <w:pStyle w:val="-"/>
        <w:rPr>
          <w:rtl/>
        </w:rPr>
      </w:pPr>
      <w:bookmarkStart w:id="208" w:name="FS000000430T05_11_2003_14_20_30C"/>
      <w:bookmarkEnd w:id="208"/>
      <w:r>
        <w:rPr>
          <w:rtl/>
        </w:rPr>
        <w:t>יורי שטרן (האיחוד הלאומי - ישראל ביתנו):</w:t>
      </w:r>
    </w:p>
    <w:p w14:paraId="7331F74C" w14:textId="77777777" w:rsidR="00000000" w:rsidRDefault="00903ADA">
      <w:pPr>
        <w:pStyle w:val="a0"/>
        <w:rPr>
          <w:rtl/>
        </w:rPr>
      </w:pPr>
    </w:p>
    <w:p w14:paraId="5EE916CB" w14:textId="77777777" w:rsidR="00000000" w:rsidRDefault="00903ADA">
      <w:pPr>
        <w:pStyle w:val="a0"/>
        <w:rPr>
          <w:rFonts w:hint="cs"/>
          <w:rtl/>
        </w:rPr>
      </w:pPr>
      <w:r>
        <w:rPr>
          <w:rFonts w:hint="cs"/>
          <w:rtl/>
        </w:rPr>
        <w:t>אנחנו חייבים להתנהג גם בהתאם ליכולת שלנו, שהצטמצמה, וגם בהתאם לסטנדרטים שקיימים בעולם המתועש, ואנחנו חיים בצורה מפגרת לעומת הסטנדרטים האלה. לכן אני</w:t>
      </w:r>
      <w:r>
        <w:rPr>
          <w:rFonts w:hint="cs"/>
          <w:rtl/>
        </w:rPr>
        <w:t xml:space="preserve"> חושב שלכנסת ישראל לא יהיה מנוס מלאשר את התקציב הזה, אבל אני מקווה מאוד שנספיק להכניס בו כמה וכמה תיקונים משמעותיים ולסמן כיוונים חדשים. </w:t>
      </w:r>
    </w:p>
    <w:p w14:paraId="2F1C5113" w14:textId="77777777" w:rsidR="00000000" w:rsidRDefault="00903ADA">
      <w:pPr>
        <w:pStyle w:val="a0"/>
        <w:rPr>
          <w:rFonts w:hint="cs"/>
          <w:rtl/>
        </w:rPr>
      </w:pPr>
    </w:p>
    <w:p w14:paraId="6C5F0BE2" w14:textId="77777777" w:rsidR="00000000" w:rsidRDefault="00903ADA">
      <w:pPr>
        <w:pStyle w:val="a0"/>
        <w:rPr>
          <w:rFonts w:hint="cs"/>
          <w:rtl/>
        </w:rPr>
      </w:pPr>
      <w:r>
        <w:rPr>
          <w:rFonts w:hint="cs"/>
          <w:rtl/>
        </w:rPr>
        <w:t>בראש ובראשונה, המדיניות הכלכלית אינה יכולה להסתפק בצמצומים. הצמצומים זה לא הכלכלה. הצמצומים הם הכרח. הקיצוצים הם חובה</w:t>
      </w:r>
      <w:r>
        <w:rPr>
          <w:rFonts w:hint="cs"/>
          <w:rtl/>
        </w:rPr>
        <w:t>. האפשרויות, כמו שאמרתי, מוגבלות היום יותר מאשר היו לפני שנתיים, שלוש שנים ואפילו לפני שנה, אבל כך לא יוצאים מהמיתון. היו לנו על זה שיחות עם ראשי האוצר. אנחנו מבקשים מהם ומממשלת ישראל והכנסת חשיבה כלכלית, שאומרת שליד הקיצוצים אתה צריך ליצור תנאים בשביל המג</w:t>
      </w:r>
      <w:r>
        <w:rPr>
          <w:rFonts w:hint="cs"/>
          <w:rtl/>
        </w:rPr>
        <w:t>זר הפרטי, שיתחיל להניע את המשק, שהעסקים הקטנים יפסיקו למות בקצב מואץ כפי שזה היום; שמי שמייצא ממדינת ישראל, פותח שווקים חדשים, יקבל את תמיכת הממשלה, גם כאשר משאביה דלים יותר ממה שהיו קודם; שמי שמשקיע במדינת ישראל יקבל הטבות מרחיקות לכת, לפחות במיסוי, כדי ש</w:t>
      </w:r>
      <w:r>
        <w:rPr>
          <w:rFonts w:hint="cs"/>
          <w:rtl/>
        </w:rPr>
        <w:t xml:space="preserve">ישקיע פה למרות המצב הביטחוני המסובך. </w:t>
      </w:r>
    </w:p>
    <w:p w14:paraId="1557CFF8" w14:textId="77777777" w:rsidR="00000000" w:rsidRDefault="00903ADA">
      <w:pPr>
        <w:pStyle w:val="a0"/>
        <w:rPr>
          <w:rFonts w:hint="cs"/>
          <w:rtl/>
        </w:rPr>
      </w:pPr>
    </w:p>
    <w:p w14:paraId="64D2221A" w14:textId="77777777" w:rsidR="00000000" w:rsidRDefault="00903ADA">
      <w:pPr>
        <w:pStyle w:val="a0"/>
        <w:rPr>
          <w:rFonts w:hint="cs"/>
          <w:rtl/>
        </w:rPr>
      </w:pPr>
      <w:r>
        <w:rPr>
          <w:rFonts w:hint="cs"/>
          <w:rtl/>
        </w:rPr>
        <w:t xml:space="preserve">אין לנו דרך אחרת. מעולם, בתולדות המדינה, לא קרה מצב שבמשבר ביטחוני-כלכלי הממשלה לא באה עם שום פתרון יצירתי </w:t>
      </w:r>
      <w:r>
        <w:rPr>
          <w:rtl/>
        </w:rPr>
        <w:t>–</w:t>
      </w:r>
      <w:r>
        <w:rPr>
          <w:rFonts w:hint="cs"/>
          <w:rtl/>
        </w:rPr>
        <w:t xml:space="preserve"> אם אחרי מלחמת יום הכיפורים, כאשר הממשלה נתנה ערבויות ליצואנים, אם באמצע שנות ה-80, אחרי המשבר, וגם על רקע מל</w:t>
      </w:r>
      <w:r>
        <w:rPr>
          <w:rFonts w:hint="cs"/>
          <w:rtl/>
        </w:rPr>
        <w:t>חמת לבנון, כשיצרו הסכמים מקיפים מאוד במשק, שהוציאו אותו מהמיתון, אם בתחילת שנות ה-90, כשגל העלייה הגדול יצר משברים כמעט בכל תחום, ואז קיצרו את הליכי אישור הבנייה ונתנו כסף והקימו מערכת תמיכה בעסקים קטנים, וחממות טכנולוגיות, ועוד כל מיני דברים שיצרו תעסוקה,</w:t>
      </w:r>
      <w:r>
        <w:rPr>
          <w:rFonts w:hint="cs"/>
          <w:rtl/>
        </w:rPr>
        <w:t xml:space="preserve"> חוק גדליה גל ופחת מואץ </w:t>
      </w:r>
      <w:r>
        <w:rPr>
          <w:rtl/>
        </w:rPr>
        <w:t>–</w:t>
      </w:r>
      <w:r>
        <w:rPr>
          <w:rFonts w:hint="cs"/>
          <w:rtl/>
        </w:rPr>
        <w:t xml:space="preserve"> כל מיני מכשירים שעודדו פעילות עסקית. היום יש רק קיצוצים. אי-אפשר להמשיך בדרך זו. </w:t>
      </w:r>
    </w:p>
    <w:p w14:paraId="6C732472" w14:textId="77777777" w:rsidR="00000000" w:rsidRDefault="00903ADA">
      <w:pPr>
        <w:pStyle w:val="a0"/>
        <w:rPr>
          <w:rFonts w:hint="cs"/>
          <w:rtl/>
        </w:rPr>
      </w:pPr>
    </w:p>
    <w:p w14:paraId="184A23ED" w14:textId="77777777" w:rsidR="00000000" w:rsidRDefault="00903ADA">
      <w:pPr>
        <w:pStyle w:val="a0"/>
        <w:rPr>
          <w:rFonts w:hint="cs"/>
          <w:rtl/>
        </w:rPr>
      </w:pPr>
      <w:r>
        <w:rPr>
          <w:rFonts w:hint="cs"/>
          <w:rtl/>
        </w:rPr>
        <w:t xml:space="preserve">אני אומר: קשה להתווכח עם האמירה המפורסמת - "אין לי". גם כשאין לי צריך לסמן כיוונים חדשים, ולא כל דבר הוא דווקא אובדן, או הוצאה נוספת לקופת המדינה. </w:t>
      </w:r>
      <w:r>
        <w:rPr>
          <w:rFonts w:hint="cs"/>
          <w:rtl/>
        </w:rPr>
        <w:t xml:space="preserve">יש הוצאות שיוצרות ומייצרות את ההכנסה, וחייבים ללכת עליהן. </w:t>
      </w:r>
    </w:p>
    <w:p w14:paraId="6F50EDF9" w14:textId="77777777" w:rsidR="00000000" w:rsidRDefault="00903ADA">
      <w:pPr>
        <w:pStyle w:val="a0"/>
        <w:rPr>
          <w:rFonts w:hint="cs"/>
          <w:rtl/>
        </w:rPr>
      </w:pPr>
    </w:p>
    <w:p w14:paraId="0EC6501D" w14:textId="77777777" w:rsidR="00000000" w:rsidRDefault="00903ADA">
      <w:pPr>
        <w:pStyle w:val="a0"/>
        <w:rPr>
          <w:rFonts w:hint="cs"/>
          <w:rtl/>
        </w:rPr>
      </w:pPr>
      <w:r>
        <w:rPr>
          <w:rFonts w:hint="cs"/>
          <w:rtl/>
        </w:rPr>
        <w:t>הדבר השני הוא מה שקורה בתחום החברתי. אנחנו באמת הגענו למצב שבו אנשים לא מתמודדים, לא יכולים להמשיך ולשרוד בתנאים הנוכחיים. לא כולם, ולא כל צעקה היא מוצדקת, לא כל הפגנה היא הפגנה של זעקה או מצוקה א</w:t>
      </w:r>
      <w:r>
        <w:rPr>
          <w:rFonts w:hint="cs"/>
          <w:rtl/>
        </w:rPr>
        <w:t xml:space="preserve">מיתית, אבל יש מצוקה אמיתית. ויש אנשים שאנחנו השארנו אותם בשדה הקרב של החיים חסרי מגן. </w:t>
      </w:r>
    </w:p>
    <w:p w14:paraId="68FC1650" w14:textId="77777777" w:rsidR="00000000" w:rsidRDefault="00903ADA">
      <w:pPr>
        <w:pStyle w:val="a0"/>
        <w:rPr>
          <w:rFonts w:hint="cs"/>
          <w:rtl/>
        </w:rPr>
      </w:pPr>
    </w:p>
    <w:p w14:paraId="29F0FA98" w14:textId="77777777" w:rsidR="00000000" w:rsidRDefault="00903ADA">
      <w:pPr>
        <w:pStyle w:val="a0"/>
        <w:rPr>
          <w:rFonts w:hint="cs"/>
          <w:rtl/>
        </w:rPr>
      </w:pPr>
      <w:r>
        <w:rPr>
          <w:rFonts w:hint="cs"/>
          <w:rtl/>
        </w:rPr>
        <w:t>האחריות של הממשלה היא להתמודד עם זה. גם אם הקיצוצים בתקציבי הרווחה, בקצבאות למיניהן, היו מוצדקים, זה לא אומר שהנפגעים, שהם אחוז ניכר מכל אלה שהקיצוץ הזה חל עליהם, לא צר</w:t>
      </w:r>
      <w:r>
        <w:rPr>
          <w:rFonts w:hint="cs"/>
          <w:rtl/>
        </w:rPr>
        <w:t>יכים לקבל תגבור ולא צריכים לקבל סיוע.</w:t>
      </w:r>
    </w:p>
    <w:p w14:paraId="1CCA528B" w14:textId="77777777" w:rsidR="00000000" w:rsidRDefault="00903ADA">
      <w:pPr>
        <w:pStyle w:val="a0"/>
        <w:ind w:firstLine="0"/>
        <w:rPr>
          <w:rFonts w:hint="cs"/>
          <w:rtl/>
        </w:rPr>
      </w:pPr>
    </w:p>
    <w:p w14:paraId="18CD5040" w14:textId="77777777" w:rsidR="00000000" w:rsidRDefault="00903ADA">
      <w:pPr>
        <w:pStyle w:val="a0"/>
        <w:ind w:firstLine="0"/>
        <w:rPr>
          <w:rFonts w:hint="cs"/>
          <w:rtl/>
        </w:rPr>
      </w:pPr>
      <w:r>
        <w:rPr>
          <w:rFonts w:hint="cs"/>
          <w:rtl/>
        </w:rPr>
        <w:tab/>
        <w:t>הממשלה חייבת, אני אומר את זה לא בפעם הראשונה, ליצור תוכנית חירום חברתית ליד תוכנית החירום הכלכלית שהיא פחות או יותר יצרה בתחום הזה של צמצום ההוצאות.</w:t>
      </w:r>
    </w:p>
    <w:p w14:paraId="178C721B" w14:textId="77777777" w:rsidR="00000000" w:rsidRDefault="00903ADA">
      <w:pPr>
        <w:pStyle w:val="a0"/>
        <w:ind w:firstLine="0"/>
        <w:rPr>
          <w:rFonts w:hint="cs"/>
          <w:rtl/>
        </w:rPr>
      </w:pPr>
    </w:p>
    <w:p w14:paraId="02023AE6" w14:textId="77777777" w:rsidR="00000000" w:rsidRDefault="00903ADA">
      <w:pPr>
        <w:pStyle w:val="af1"/>
        <w:rPr>
          <w:rtl/>
        </w:rPr>
      </w:pPr>
      <w:r>
        <w:rPr>
          <w:rtl/>
        </w:rPr>
        <w:t>היו"ר נסים דהן:</w:t>
      </w:r>
    </w:p>
    <w:p w14:paraId="2A9A28CD" w14:textId="77777777" w:rsidR="00000000" w:rsidRDefault="00903ADA">
      <w:pPr>
        <w:pStyle w:val="a0"/>
        <w:rPr>
          <w:rtl/>
        </w:rPr>
      </w:pPr>
    </w:p>
    <w:p w14:paraId="771C107F" w14:textId="77777777" w:rsidR="00000000" w:rsidRDefault="00903ADA">
      <w:pPr>
        <w:pStyle w:val="a0"/>
        <w:rPr>
          <w:rFonts w:hint="cs"/>
          <w:rtl/>
        </w:rPr>
      </w:pPr>
      <w:r>
        <w:rPr>
          <w:rFonts w:hint="cs"/>
          <w:rtl/>
        </w:rPr>
        <w:t>תודה רבה, נא לסיים.</w:t>
      </w:r>
    </w:p>
    <w:p w14:paraId="0AB1C8AF" w14:textId="77777777" w:rsidR="00000000" w:rsidRDefault="00903ADA">
      <w:pPr>
        <w:pStyle w:val="a0"/>
        <w:rPr>
          <w:rFonts w:hint="cs"/>
          <w:rtl/>
        </w:rPr>
      </w:pPr>
    </w:p>
    <w:p w14:paraId="616C8E74" w14:textId="77777777" w:rsidR="00000000" w:rsidRDefault="00903ADA">
      <w:pPr>
        <w:pStyle w:val="-"/>
        <w:rPr>
          <w:rtl/>
        </w:rPr>
      </w:pPr>
      <w:bookmarkStart w:id="209" w:name="FS000000430T05_11_2003_13_53_00"/>
      <w:bookmarkStart w:id="210" w:name="FS000000430T05_11_2003_13_53_05C"/>
      <w:bookmarkEnd w:id="209"/>
      <w:bookmarkEnd w:id="210"/>
      <w:r>
        <w:rPr>
          <w:rtl/>
        </w:rPr>
        <w:t>יורי שטרן (האיחוד הלאומי - י</w:t>
      </w:r>
      <w:r>
        <w:rPr>
          <w:rtl/>
        </w:rPr>
        <w:t>שראל ביתנו):</w:t>
      </w:r>
    </w:p>
    <w:p w14:paraId="1CA1F0C7" w14:textId="77777777" w:rsidR="00000000" w:rsidRDefault="00903ADA">
      <w:pPr>
        <w:pStyle w:val="a0"/>
        <w:rPr>
          <w:rtl/>
        </w:rPr>
      </w:pPr>
    </w:p>
    <w:p w14:paraId="0B9EC6B5" w14:textId="77777777" w:rsidR="00000000" w:rsidRDefault="00903ADA">
      <w:pPr>
        <w:pStyle w:val="a0"/>
        <w:rPr>
          <w:rFonts w:hint="cs"/>
          <w:rtl/>
        </w:rPr>
      </w:pPr>
      <w:r>
        <w:rPr>
          <w:rFonts w:hint="cs"/>
          <w:rtl/>
        </w:rPr>
        <w:t>הדבר האחרון הוא החור הגדול שנוצר בתקציב בעקבות בניית הגדר. הגדר לא מוזכרת בתקציב בצורה ברורה.</w:t>
      </w:r>
    </w:p>
    <w:p w14:paraId="6539BB02" w14:textId="77777777" w:rsidR="00000000" w:rsidRDefault="00903ADA">
      <w:pPr>
        <w:pStyle w:val="a0"/>
        <w:rPr>
          <w:rFonts w:hint="cs"/>
          <w:rtl/>
        </w:rPr>
      </w:pPr>
    </w:p>
    <w:p w14:paraId="72C830D6" w14:textId="77777777" w:rsidR="00000000" w:rsidRDefault="00903ADA">
      <w:pPr>
        <w:pStyle w:val="af0"/>
        <w:rPr>
          <w:rtl/>
        </w:rPr>
      </w:pPr>
      <w:r>
        <w:rPr>
          <w:rFonts w:hint="eastAsia"/>
          <w:rtl/>
        </w:rPr>
        <w:t>חיים</w:t>
      </w:r>
      <w:r>
        <w:rPr>
          <w:rtl/>
        </w:rPr>
        <w:t xml:space="preserve"> כץ (הליכוד):</w:t>
      </w:r>
    </w:p>
    <w:p w14:paraId="05067E47" w14:textId="77777777" w:rsidR="00000000" w:rsidRDefault="00903ADA">
      <w:pPr>
        <w:pStyle w:val="a0"/>
        <w:rPr>
          <w:rFonts w:hint="cs"/>
          <w:rtl/>
        </w:rPr>
      </w:pPr>
    </w:p>
    <w:p w14:paraId="65271912" w14:textId="77777777" w:rsidR="00000000" w:rsidRDefault="00903ADA">
      <w:pPr>
        <w:pStyle w:val="a0"/>
        <w:rPr>
          <w:rFonts w:hint="cs"/>
          <w:rtl/>
        </w:rPr>
      </w:pPr>
      <w:r>
        <w:rPr>
          <w:rFonts w:hint="cs"/>
          <w:rtl/>
        </w:rPr>
        <w:t>חור בגדר או חור בתקציב?</w:t>
      </w:r>
    </w:p>
    <w:p w14:paraId="27F9B8FB" w14:textId="77777777" w:rsidR="00000000" w:rsidRDefault="00903ADA">
      <w:pPr>
        <w:pStyle w:val="a0"/>
        <w:rPr>
          <w:rFonts w:hint="cs"/>
          <w:rtl/>
        </w:rPr>
      </w:pPr>
    </w:p>
    <w:p w14:paraId="323A4F2C" w14:textId="77777777" w:rsidR="00000000" w:rsidRDefault="00903ADA">
      <w:pPr>
        <w:pStyle w:val="af1"/>
        <w:rPr>
          <w:rtl/>
        </w:rPr>
      </w:pPr>
      <w:r>
        <w:rPr>
          <w:rtl/>
        </w:rPr>
        <w:t>היו"ר נסים דהן:</w:t>
      </w:r>
    </w:p>
    <w:p w14:paraId="01FC2A99" w14:textId="77777777" w:rsidR="00000000" w:rsidRDefault="00903ADA">
      <w:pPr>
        <w:pStyle w:val="a0"/>
        <w:rPr>
          <w:rtl/>
        </w:rPr>
      </w:pPr>
    </w:p>
    <w:p w14:paraId="41FADA5E" w14:textId="77777777" w:rsidR="00000000" w:rsidRDefault="00903ADA">
      <w:pPr>
        <w:pStyle w:val="a0"/>
        <w:rPr>
          <w:rFonts w:hint="cs"/>
          <w:rtl/>
        </w:rPr>
      </w:pPr>
      <w:r>
        <w:rPr>
          <w:rFonts w:hint="cs"/>
          <w:rtl/>
        </w:rPr>
        <w:t>חבר הכנסת חיים כץ, הוא סיים את זמנו. אני מבקש לסיים.</w:t>
      </w:r>
    </w:p>
    <w:p w14:paraId="4F981720" w14:textId="77777777" w:rsidR="00000000" w:rsidRDefault="00903ADA">
      <w:pPr>
        <w:pStyle w:val="a0"/>
        <w:rPr>
          <w:rFonts w:hint="cs"/>
          <w:rtl/>
        </w:rPr>
      </w:pPr>
    </w:p>
    <w:p w14:paraId="18BC0257" w14:textId="77777777" w:rsidR="00000000" w:rsidRDefault="00903ADA">
      <w:pPr>
        <w:pStyle w:val="-"/>
        <w:rPr>
          <w:rtl/>
        </w:rPr>
      </w:pPr>
      <w:bookmarkStart w:id="211" w:name="FS000000430T05_11_2003_13_54_21C"/>
      <w:bookmarkEnd w:id="211"/>
      <w:r>
        <w:rPr>
          <w:rtl/>
        </w:rPr>
        <w:t>יורי שטרן (האיחוד הלאומי - ישראל</w:t>
      </w:r>
      <w:r>
        <w:rPr>
          <w:rtl/>
        </w:rPr>
        <w:t xml:space="preserve"> ביתנו):</w:t>
      </w:r>
    </w:p>
    <w:p w14:paraId="7FB283AA" w14:textId="77777777" w:rsidR="00000000" w:rsidRDefault="00903ADA">
      <w:pPr>
        <w:pStyle w:val="a0"/>
        <w:rPr>
          <w:rtl/>
        </w:rPr>
      </w:pPr>
    </w:p>
    <w:p w14:paraId="7E721C92" w14:textId="77777777" w:rsidR="00000000" w:rsidRDefault="00903ADA">
      <w:pPr>
        <w:pStyle w:val="a0"/>
        <w:rPr>
          <w:rFonts w:hint="cs"/>
          <w:rtl/>
        </w:rPr>
      </w:pPr>
      <w:r>
        <w:rPr>
          <w:rFonts w:hint="cs"/>
          <w:rtl/>
        </w:rPr>
        <w:t>אני מסיים.</w:t>
      </w:r>
    </w:p>
    <w:p w14:paraId="7ABF0B24" w14:textId="77777777" w:rsidR="00000000" w:rsidRDefault="00903ADA">
      <w:pPr>
        <w:pStyle w:val="a0"/>
        <w:rPr>
          <w:rFonts w:hint="cs"/>
          <w:rtl/>
        </w:rPr>
      </w:pPr>
    </w:p>
    <w:p w14:paraId="0E1B58E5" w14:textId="77777777" w:rsidR="00000000" w:rsidRDefault="00903ADA">
      <w:pPr>
        <w:pStyle w:val="af0"/>
        <w:rPr>
          <w:rtl/>
        </w:rPr>
      </w:pPr>
      <w:r>
        <w:rPr>
          <w:rFonts w:hint="eastAsia"/>
          <w:rtl/>
        </w:rPr>
        <w:t>אליעזר</w:t>
      </w:r>
      <w:r>
        <w:rPr>
          <w:rtl/>
        </w:rPr>
        <w:t xml:space="preserve"> כהן (האיחוד הלאומי - ישראל ביתנו):</w:t>
      </w:r>
    </w:p>
    <w:p w14:paraId="4A2E038F" w14:textId="77777777" w:rsidR="00000000" w:rsidRDefault="00903ADA">
      <w:pPr>
        <w:pStyle w:val="a0"/>
        <w:rPr>
          <w:rFonts w:hint="cs"/>
          <w:rtl/>
        </w:rPr>
      </w:pPr>
    </w:p>
    <w:p w14:paraId="624B71E5" w14:textId="77777777" w:rsidR="00000000" w:rsidRDefault="00903ADA">
      <w:pPr>
        <w:pStyle w:val="a0"/>
        <w:rPr>
          <w:rFonts w:hint="cs"/>
          <w:rtl/>
        </w:rPr>
      </w:pPr>
      <w:r>
        <w:rPr>
          <w:rFonts w:hint="cs"/>
          <w:rtl/>
        </w:rPr>
        <w:t>הגדר עשתה חור בנשמה.</w:t>
      </w:r>
    </w:p>
    <w:p w14:paraId="035D3C15" w14:textId="77777777" w:rsidR="00000000" w:rsidRDefault="00903ADA">
      <w:pPr>
        <w:pStyle w:val="a0"/>
        <w:rPr>
          <w:rFonts w:hint="cs"/>
          <w:rtl/>
        </w:rPr>
      </w:pPr>
    </w:p>
    <w:p w14:paraId="2AD69599" w14:textId="77777777" w:rsidR="00000000" w:rsidRDefault="00903ADA">
      <w:pPr>
        <w:pStyle w:val="af1"/>
        <w:rPr>
          <w:rtl/>
        </w:rPr>
      </w:pPr>
      <w:r>
        <w:rPr>
          <w:rtl/>
        </w:rPr>
        <w:t>היו"ר נסים דהן:</w:t>
      </w:r>
    </w:p>
    <w:p w14:paraId="0535C941" w14:textId="77777777" w:rsidR="00000000" w:rsidRDefault="00903ADA">
      <w:pPr>
        <w:pStyle w:val="a0"/>
        <w:rPr>
          <w:rtl/>
        </w:rPr>
      </w:pPr>
    </w:p>
    <w:p w14:paraId="7B767EB4" w14:textId="77777777" w:rsidR="00000000" w:rsidRDefault="00903ADA">
      <w:pPr>
        <w:pStyle w:val="a0"/>
        <w:rPr>
          <w:rFonts w:hint="cs"/>
          <w:rtl/>
        </w:rPr>
      </w:pPr>
      <w:r>
        <w:rPr>
          <w:rFonts w:hint="cs"/>
          <w:rtl/>
        </w:rPr>
        <w:t>חבר הכנסת אליעזר כהן, אתה רק מפריע.</w:t>
      </w:r>
    </w:p>
    <w:p w14:paraId="0BE7B329" w14:textId="77777777" w:rsidR="00000000" w:rsidRDefault="00903ADA">
      <w:pPr>
        <w:pStyle w:val="-"/>
        <w:rPr>
          <w:rtl/>
        </w:rPr>
      </w:pPr>
      <w:bookmarkStart w:id="212" w:name="FS000000430T05_11_2003_13_54_50C"/>
      <w:bookmarkEnd w:id="212"/>
    </w:p>
    <w:p w14:paraId="52D0D16F" w14:textId="77777777" w:rsidR="00000000" w:rsidRDefault="00903ADA">
      <w:pPr>
        <w:pStyle w:val="-"/>
        <w:rPr>
          <w:rtl/>
        </w:rPr>
      </w:pPr>
      <w:r>
        <w:rPr>
          <w:rtl/>
        </w:rPr>
        <w:t>יורי שטרן (האיחוד הלאומי - ישראל ביתנו):</w:t>
      </w:r>
    </w:p>
    <w:p w14:paraId="2FFF693D" w14:textId="77777777" w:rsidR="00000000" w:rsidRDefault="00903ADA">
      <w:pPr>
        <w:pStyle w:val="a0"/>
        <w:rPr>
          <w:rtl/>
        </w:rPr>
      </w:pPr>
    </w:p>
    <w:p w14:paraId="747521CC" w14:textId="77777777" w:rsidR="00000000" w:rsidRDefault="00903ADA">
      <w:pPr>
        <w:pStyle w:val="a0"/>
        <w:rPr>
          <w:rFonts w:hint="cs"/>
          <w:rtl/>
        </w:rPr>
      </w:pPr>
      <w:r>
        <w:rPr>
          <w:rFonts w:hint="cs"/>
          <w:rtl/>
        </w:rPr>
        <w:t>הגדר הזאת, גם מי שמסכים אתה חייב להודות שהיא חייבת להיות חלק מהתקציב. המק</w:t>
      </w:r>
      <w:r>
        <w:rPr>
          <w:rFonts w:hint="cs"/>
          <w:rtl/>
        </w:rPr>
        <w:t xml:space="preserve">ורות למימונה צריכים להיות ברורים ומסומנים מראש, ולא שיבואו כעבור חודשיים, שלושה חודשים, ויגידו שבגלל בניית הגדר צריך עוד פעם לקצץ ברווחה, בביטחון ובחינוך. זה צריך להיות חלק שמובנה מראש בתקציב, אחרת זה ניהול לא תקין. </w:t>
      </w:r>
    </w:p>
    <w:p w14:paraId="4C9E8ABE" w14:textId="77777777" w:rsidR="00000000" w:rsidRDefault="00903ADA">
      <w:pPr>
        <w:pStyle w:val="a0"/>
        <w:rPr>
          <w:rFonts w:hint="cs"/>
          <w:rtl/>
        </w:rPr>
      </w:pPr>
    </w:p>
    <w:p w14:paraId="793D69C5" w14:textId="77777777" w:rsidR="00000000" w:rsidRDefault="00903ADA">
      <w:pPr>
        <w:pStyle w:val="a0"/>
        <w:rPr>
          <w:rFonts w:hint="cs"/>
          <w:rtl/>
        </w:rPr>
      </w:pPr>
      <w:r>
        <w:rPr>
          <w:rFonts w:hint="cs"/>
          <w:rtl/>
        </w:rPr>
        <w:t>אם אומרים לנו שגדר אמורה לתת ביטחון, ו</w:t>
      </w:r>
      <w:r>
        <w:rPr>
          <w:rFonts w:hint="cs"/>
          <w:rtl/>
        </w:rPr>
        <w:t>נותנים כדוגמה את הגדר בעזה או את הגדר בגבול הצפון - הגדרות האלה עלו למדינת ישראל עשירית או אחד חלקי 20 מהגדר הזאת שבונים היום, והשאלה היא למה. אם אלה הדוגמאות הטובות, תעתיק אותן, עם העלויות שלהן, ביהודה ושומרון.</w:t>
      </w:r>
    </w:p>
    <w:p w14:paraId="440FA719" w14:textId="77777777" w:rsidR="00000000" w:rsidRDefault="00903ADA">
      <w:pPr>
        <w:pStyle w:val="a0"/>
        <w:rPr>
          <w:rFonts w:hint="cs"/>
          <w:rtl/>
        </w:rPr>
      </w:pPr>
    </w:p>
    <w:p w14:paraId="278A3FBA" w14:textId="77777777" w:rsidR="00000000" w:rsidRDefault="00903ADA">
      <w:pPr>
        <w:pStyle w:val="af1"/>
        <w:rPr>
          <w:rtl/>
        </w:rPr>
      </w:pPr>
      <w:r>
        <w:rPr>
          <w:rtl/>
        </w:rPr>
        <w:t>היו"ר נסים דהן:</w:t>
      </w:r>
    </w:p>
    <w:p w14:paraId="7DBB8DA5" w14:textId="77777777" w:rsidR="00000000" w:rsidRDefault="00903ADA">
      <w:pPr>
        <w:pStyle w:val="a0"/>
        <w:rPr>
          <w:rtl/>
        </w:rPr>
      </w:pPr>
    </w:p>
    <w:p w14:paraId="1F35F34C" w14:textId="77777777" w:rsidR="00000000" w:rsidRDefault="00903ADA">
      <w:pPr>
        <w:pStyle w:val="a0"/>
        <w:rPr>
          <w:rFonts w:hint="cs"/>
          <w:rtl/>
        </w:rPr>
      </w:pPr>
      <w:r>
        <w:rPr>
          <w:rFonts w:hint="cs"/>
          <w:rtl/>
        </w:rPr>
        <w:t xml:space="preserve">תודה רבה. חבר הכנסת דניאל </w:t>
      </w:r>
      <w:r>
        <w:rPr>
          <w:rFonts w:hint="cs"/>
          <w:rtl/>
        </w:rPr>
        <w:t>בנלולו, בבקשה.</w:t>
      </w:r>
    </w:p>
    <w:p w14:paraId="73C363ED" w14:textId="77777777" w:rsidR="00000000" w:rsidRDefault="00903ADA">
      <w:pPr>
        <w:pStyle w:val="a0"/>
        <w:rPr>
          <w:rFonts w:hint="cs"/>
          <w:rtl/>
        </w:rPr>
      </w:pPr>
    </w:p>
    <w:p w14:paraId="29DD7994" w14:textId="77777777" w:rsidR="00000000" w:rsidRDefault="00903ADA">
      <w:pPr>
        <w:pStyle w:val="a"/>
        <w:rPr>
          <w:rtl/>
        </w:rPr>
      </w:pPr>
      <w:bookmarkStart w:id="213" w:name="FS000001028T05_11_2003_13_57_51"/>
      <w:bookmarkStart w:id="214" w:name="_Toc61852279"/>
      <w:bookmarkEnd w:id="213"/>
      <w:r>
        <w:rPr>
          <w:rFonts w:hint="eastAsia"/>
          <w:rtl/>
        </w:rPr>
        <w:t>דניאל</w:t>
      </w:r>
      <w:r>
        <w:rPr>
          <w:rtl/>
        </w:rPr>
        <w:t xml:space="preserve"> בנלולו (הליכוד):</w:t>
      </w:r>
      <w:bookmarkEnd w:id="214"/>
    </w:p>
    <w:p w14:paraId="308DED9F" w14:textId="77777777" w:rsidR="00000000" w:rsidRDefault="00903ADA">
      <w:pPr>
        <w:pStyle w:val="a0"/>
        <w:rPr>
          <w:rFonts w:hint="cs"/>
          <w:rtl/>
        </w:rPr>
      </w:pPr>
    </w:p>
    <w:p w14:paraId="4FE1B1D8" w14:textId="77777777" w:rsidR="00000000" w:rsidRDefault="00903ADA">
      <w:pPr>
        <w:pStyle w:val="a0"/>
        <w:rPr>
          <w:rFonts w:hint="cs"/>
          <w:rtl/>
        </w:rPr>
      </w:pPr>
      <w:r>
        <w:rPr>
          <w:rFonts w:hint="cs"/>
          <w:rtl/>
        </w:rPr>
        <w:t>אדוני היושב-ראש, חברי חברי הכנסת, אדוני השר לביטחון הפנים,</w:t>
      </w:r>
      <w:r>
        <w:rPr>
          <w:rtl/>
        </w:rPr>
        <w:t xml:space="preserve"> </w:t>
      </w:r>
      <w:r>
        <w:rPr>
          <w:rFonts w:hint="cs"/>
          <w:rtl/>
        </w:rPr>
        <w:t>אנו נמצאים כעת בעיצומו של תהליך הבראה של המשק הישראלי. הממשלה עומדת באומץ ומבצעת שינויים רבים ויסודיים במבנה המשק בישראל, וכל זאת במטרה להוביל את המשק לצמיחה</w:t>
      </w:r>
      <w:r>
        <w:rPr>
          <w:rFonts w:hint="cs"/>
          <w:rtl/>
        </w:rPr>
        <w:t>.</w:t>
      </w:r>
    </w:p>
    <w:p w14:paraId="20709771" w14:textId="77777777" w:rsidR="00000000" w:rsidRDefault="00903ADA">
      <w:pPr>
        <w:pStyle w:val="a0"/>
        <w:rPr>
          <w:rFonts w:hint="cs"/>
          <w:rtl/>
        </w:rPr>
      </w:pPr>
    </w:p>
    <w:p w14:paraId="1A6E9A14" w14:textId="77777777" w:rsidR="00000000" w:rsidRDefault="00903ADA">
      <w:pPr>
        <w:pStyle w:val="a0"/>
        <w:rPr>
          <w:rFonts w:hint="cs"/>
          <w:rtl/>
        </w:rPr>
      </w:pPr>
      <w:r>
        <w:rPr>
          <w:rFonts w:hint="cs"/>
          <w:rtl/>
        </w:rPr>
        <w:t>אנו, חברי הכנסת, חייבים לבחון את התקציב ברוח חמשת המ"מים של זאב ז'בוטינסקי בנושא חובות המדינה כלפי אזרחיה. ז'בוטינסקי קבע שהמדינה צריכה לספק לאזרחיה חמישה צרכים שמתחילים באות מ"ם: מזון, מעון, מלבוש, מורה, מרפא. נאומי זה יהיה ברוח דברים אלה.</w:t>
      </w:r>
    </w:p>
    <w:p w14:paraId="2019A472" w14:textId="77777777" w:rsidR="00000000" w:rsidRDefault="00903ADA">
      <w:pPr>
        <w:pStyle w:val="a0"/>
        <w:rPr>
          <w:rFonts w:hint="cs"/>
          <w:rtl/>
        </w:rPr>
      </w:pPr>
    </w:p>
    <w:p w14:paraId="12C65F37" w14:textId="77777777" w:rsidR="00000000" w:rsidRDefault="00903ADA">
      <w:pPr>
        <w:pStyle w:val="af1"/>
        <w:rPr>
          <w:rtl/>
        </w:rPr>
      </w:pPr>
      <w:r>
        <w:rPr>
          <w:rtl/>
        </w:rPr>
        <w:t xml:space="preserve">היו"ר נסים </w:t>
      </w:r>
      <w:r>
        <w:rPr>
          <w:rtl/>
        </w:rPr>
        <w:t>דהן:</w:t>
      </w:r>
    </w:p>
    <w:p w14:paraId="5F3F847D" w14:textId="77777777" w:rsidR="00000000" w:rsidRDefault="00903ADA">
      <w:pPr>
        <w:pStyle w:val="a0"/>
        <w:rPr>
          <w:rtl/>
        </w:rPr>
      </w:pPr>
    </w:p>
    <w:p w14:paraId="22CAA281" w14:textId="77777777" w:rsidR="00000000" w:rsidRDefault="00903ADA">
      <w:pPr>
        <w:pStyle w:val="a0"/>
        <w:rPr>
          <w:rFonts w:hint="cs"/>
          <w:rtl/>
        </w:rPr>
      </w:pPr>
      <w:r>
        <w:rPr>
          <w:rFonts w:hint="cs"/>
          <w:rtl/>
        </w:rPr>
        <w:t>קנינו.</w:t>
      </w:r>
    </w:p>
    <w:p w14:paraId="52C8E257" w14:textId="77777777" w:rsidR="00000000" w:rsidRDefault="00903ADA">
      <w:pPr>
        <w:pStyle w:val="a0"/>
        <w:rPr>
          <w:rFonts w:hint="cs"/>
          <w:rtl/>
        </w:rPr>
      </w:pPr>
    </w:p>
    <w:p w14:paraId="7F9FF546" w14:textId="77777777" w:rsidR="00000000" w:rsidRDefault="00903ADA">
      <w:pPr>
        <w:pStyle w:val="-"/>
        <w:rPr>
          <w:rtl/>
        </w:rPr>
      </w:pPr>
      <w:bookmarkStart w:id="215" w:name="FS000001028T05_11_2003_14_17_54C"/>
      <w:bookmarkEnd w:id="215"/>
      <w:r>
        <w:rPr>
          <w:rtl/>
        </w:rPr>
        <w:t>דניאל בנלולו (הליכוד):</w:t>
      </w:r>
    </w:p>
    <w:p w14:paraId="36917E2F" w14:textId="77777777" w:rsidR="00000000" w:rsidRDefault="00903ADA">
      <w:pPr>
        <w:pStyle w:val="a0"/>
        <w:rPr>
          <w:rtl/>
        </w:rPr>
      </w:pPr>
    </w:p>
    <w:p w14:paraId="06A29F61" w14:textId="77777777" w:rsidR="00000000" w:rsidRDefault="00903ADA">
      <w:pPr>
        <w:pStyle w:val="a0"/>
        <w:rPr>
          <w:rFonts w:hint="cs"/>
          <w:rtl/>
        </w:rPr>
      </w:pPr>
      <w:r>
        <w:rPr>
          <w:rFonts w:hint="cs"/>
          <w:rtl/>
        </w:rPr>
        <w:t>היום מובא בפנינו התקציב לקריאה ראשונה. כבר כעת הנוסח כולל תיקונים ושינויים מן הנוסח המקורי, ואולם השינויים המרכזיים עוד לפנינו. לאחר שהתקציב יעבור בקריאה ראשונה, הוא יועבר לדיון בוועדות השונות. רוב חלקי התקציב יידונו ב</w:t>
      </w:r>
      <w:r>
        <w:rPr>
          <w:rFonts w:hint="cs"/>
          <w:rtl/>
        </w:rPr>
        <w:t>וועדת הכספים, שבה אני חבר ואף משמש כמרכז הקואליציה בוועדה.</w:t>
      </w:r>
    </w:p>
    <w:p w14:paraId="27C8F899" w14:textId="77777777" w:rsidR="00000000" w:rsidRDefault="00903ADA">
      <w:pPr>
        <w:pStyle w:val="a0"/>
        <w:rPr>
          <w:rFonts w:hint="cs"/>
          <w:rtl/>
        </w:rPr>
      </w:pPr>
    </w:p>
    <w:p w14:paraId="63F5CD70" w14:textId="77777777" w:rsidR="00000000" w:rsidRDefault="00903ADA">
      <w:pPr>
        <w:pStyle w:val="a0"/>
        <w:rPr>
          <w:rFonts w:hint="cs"/>
          <w:rtl/>
        </w:rPr>
      </w:pPr>
      <w:r>
        <w:rPr>
          <w:rFonts w:hint="cs"/>
          <w:rtl/>
        </w:rPr>
        <w:t>אני מקדיש ימים ולילות על מנת ללמוד את סעיפי התקציב, וכבר כעת ברור לי שיש לבצע בו שינויים. לאחר שעיינתי בתקציב, יש כמה תחומים שלדעתי יש לפעול בהם, ובכלל זה תחומי החינוך, הבריאות והתעסוקה.</w:t>
      </w:r>
    </w:p>
    <w:p w14:paraId="67D722F1" w14:textId="77777777" w:rsidR="00000000" w:rsidRDefault="00903ADA">
      <w:pPr>
        <w:pStyle w:val="a0"/>
        <w:rPr>
          <w:rFonts w:hint="cs"/>
          <w:rtl/>
        </w:rPr>
      </w:pPr>
    </w:p>
    <w:p w14:paraId="43646EE9" w14:textId="77777777" w:rsidR="00000000" w:rsidRDefault="00903ADA">
      <w:pPr>
        <w:pStyle w:val="a0"/>
        <w:rPr>
          <w:rFonts w:hint="cs"/>
          <w:rtl/>
        </w:rPr>
      </w:pPr>
      <w:r>
        <w:rPr>
          <w:rFonts w:hint="cs"/>
          <w:rtl/>
        </w:rPr>
        <w:t>בנושא הח</w:t>
      </w:r>
      <w:r>
        <w:rPr>
          <w:rFonts w:hint="cs"/>
          <w:rtl/>
        </w:rPr>
        <w:t xml:space="preserve">ינוך - אני מתכוון להמשיך את המאבק שהובלתי במושב הקודם. למי שלא יודע, מספר התלמידים במערכת החינוך גדל בשנתיים האחרונות בכ-35,000. למרות זאת, תקציב משרד החינוך לא רק שלא גדל בהתאם, אלא פחת בלמעלה ממיליארד ש"ח. אומנם מבחינה עובדתית תקציב החינוך בישראל הוא מן </w:t>
      </w:r>
      <w:r>
        <w:rPr>
          <w:rFonts w:hint="cs"/>
          <w:rtl/>
        </w:rPr>
        <w:t>הגבוהים בעולם, אבל רק חלק קטן מהתקציב מגיע לתלמיד. אני מתכוון לשנות זאת.</w:t>
      </w:r>
    </w:p>
    <w:p w14:paraId="7EFFC80B" w14:textId="77777777" w:rsidR="00000000" w:rsidRDefault="00903ADA">
      <w:pPr>
        <w:pStyle w:val="a0"/>
        <w:rPr>
          <w:rFonts w:hint="cs"/>
          <w:rtl/>
        </w:rPr>
      </w:pPr>
    </w:p>
    <w:p w14:paraId="35AA4150" w14:textId="77777777" w:rsidR="00000000" w:rsidRDefault="00903ADA">
      <w:pPr>
        <w:pStyle w:val="a0"/>
        <w:rPr>
          <w:rFonts w:hint="cs"/>
          <w:rtl/>
        </w:rPr>
      </w:pPr>
      <w:r>
        <w:rPr>
          <w:rFonts w:hint="cs"/>
          <w:rtl/>
        </w:rPr>
        <w:t xml:space="preserve">ההתייחסות לתלמיד צריכה להיות כאל תשתית לאומית. כידוע, מדינת ישראל אינה מדינה עשירה במשאבי טבע. הבסיס לצמיחה במשק צריך להיות ההון האנושי. והכול מתחיל בהשקעה בתלמיד. תלמיד של היום הוא </w:t>
      </w:r>
      <w:r>
        <w:rPr>
          <w:rFonts w:hint="cs"/>
          <w:rtl/>
        </w:rPr>
        <w:t>מקור הצמיחה של המחר. יש להקנות לו את היסודות הרלוונטיים - יושב כאן ידידי יושב-ראש ועדת החינוך, בוודאי אני לא מחדש לך פה משהו, אבל אני רוצה לומר לך, שלא יעלה על הדעת שבשנת 2004  תלמידים לומדים בקרוונים, במבנים מסוכנים, ויש דוגמאות  של בתי-ספר חדשים, שלאחר ש</w:t>
      </w:r>
      <w:r>
        <w:rPr>
          <w:rFonts w:hint="cs"/>
          <w:rtl/>
        </w:rPr>
        <w:t>סיימו לבנות אותם, שמים קרוונים במקום לבנות אגף נוסף. זה אחד הנושאים שאני מתכוון לטפל בהם.</w:t>
      </w:r>
    </w:p>
    <w:p w14:paraId="5F986284" w14:textId="77777777" w:rsidR="00000000" w:rsidRDefault="00903ADA">
      <w:pPr>
        <w:pStyle w:val="a0"/>
        <w:rPr>
          <w:rFonts w:hint="cs"/>
          <w:rtl/>
        </w:rPr>
      </w:pPr>
    </w:p>
    <w:p w14:paraId="74085497" w14:textId="77777777" w:rsidR="00000000" w:rsidRDefault="00903ADA">
      <w:pPr>
        <w:pStyle w:val="a0"/>
        <w:rPr>
          <w:rFonts w:hint="cs"/>
          <w:rtl/>
        </w:rPr>
      </w:pPr>
      <w:r>
        <w:rPr>
          <w:rFonts w:hint="cs"/>
          <w:rtl/>
        </w:rPr>
        <w:t>בתחום הבריאות - יש כמה שינויים שאני מתכוון להתמקד בהם, וביניהם הקיצוצים בסל התרופות, סגירה ואיחוד של בתי-חולים כלליים, גריאטריים ופסיכיאטריים. אין ספק שמטרת הקיצוצים</w:t>
      </w:r>
      <w:r>
        <w:rPr>
          <w:rFonts w:hint="cs"/>
          <w:rtl/>
        </w:rPr>
        <w:t xml:space="preserve"> האלה חיובית, ונועדה להתגבר על המשבר החריף במערכת הבריאות. ואולם אני מתכוון לבחון כל קיצוץ לגופו. כך, למשל, לא אתן יד לקיצוץ בתרופות הכרחיות, כגון תרופות לחולי סרטן ולחולים סופניים. כידוע, עלות התרופות האלה גבוהה, ולא ייתכן שאנשים חולים לא יקבלו תרופה מפני</w:t>
      </w:r>
      <w:r>
        <w:rPr>
          <w:rFonts w:hint="cs"/>
          <w:rtl/>
        </w:rPr>
        <w:t xml:space="preserve"> שאין להם כסף. כמו כן יש לבחון את נושאי סגירת בתי-חולים ואיחודם. בעשור האחרון לא ראיתי שנבנה בית-חולים חדש, גם לא ראיתי שנבנתה אוניברסיטה חדשה. אבל אי-אפשר לבוא ולסגור בתי-חולים או לאחד בתי-חולים. האוכלוסייה לא קטנה, אלא גדלה מיום ליום.</w:t>
      </w:r>
    </w:p>
    <w:p w14:paraId="7EA2219C" w14:textId="77777777" w:rsidR="00000000" w:rsidRDefault="00903ADA">
      <w:pPr>
        <w:pStyle w:val="a0"/>
        <w:rPr>
          <w:rFonts w:hint="cs"/>
          <w:rtl/>
        </w:rPr>
      </w:pPr>
    </w:p>
    <w:p w14:paraId="2CF04825" w14:textId="77777777" w:rsidR="00000000" w:rsidRDefault="00903ADA">
      <w:pPr>
        <w:pStyle w:val="a0"/>
        <w:rPr>
          <w:rFonts w:hint="cs"/>
          <w:rtl/>
        </w:rPr>
      </w:pPr>
      <w:r>
        <w:rPr>
          <w:rFonts w:hint="cs"/>
          <w:rtl/>
        </w:rPr>
        <w:t>אני עוד רוצה להוסי</w:t>
      </w:r>
      <w:r>
        <w:rPr>
          <w:rFonts w:hint="cs"/>
          <w:rtl/>
        </w:rPr>
        <w:t>ף - זו ההזדמנות כנציג השפלה וכתושב העיר אשדוד - שאני מקווה מאוד שבית-החולים הבא שאמור להיבנות במדינת ישראל יהיה באשדוד.</w:t>
      </w:r>
    </w:p>
    <w:p w14:paraId="190C91A1" w14:textId="77777777" w:rsidR="00000000" w:rsidRDefault="00903ADA">
      <w:pPr>
        <w:pStyle w:val="a0"/>
        <w:rPr>
          <w:rFonts w:hint="cs"/>
          <w:rtl/>
        </w:rPr>
      </w:pPr>
    </w:p>
    <w:p w14:paraId="123B8D55" w14:textId="77777777" w:rsidR="00000000" w:rsidRDefault="00903ADA">
      <w:pPr>
        <w:pStyle w:val="af0"/>
        <w:rPr>
          <w:rtl/>
        </w:rPr>
      </w:pPr>
      <w:r>
        <w:rPr>
          <w:rFonts w:hint="eastAsia"/>
          <w:rtl/>
        </w:rPr>
        <w:t>רוני</w:t>
      </w:r>
      <w:r>
        <w:rPr>
          <w:rtl/>
        </w:rPr>
        <w:t xml:space="preserve"> בר-און (הליכוד):</w:t>
      </w:r>
    </w:p>
    <w:p w14:paraId="11A9A011" w14:textId="77777777" w:rsidR="00000000" w:rsidRDefault="00903ADA">
      <w:pPr>
        <w:pStyle w:val="a0"/>
        <w:rPr>
          <w:rFonts w:hint="cs"/>
          <w:rtl/>
        </w:rPr>
      </w:pPr>
    </w:p>
    <w:p w14:paraId="336E69C5" w14:textId="77777777" w:rsidR="00000000" w:rsidRDefault="00903ADA">
      <w:pPr>
        <w:pStyle w:val="a0"/>
        <w:rPr>
          <w:rFonts w:hint="cs"/>
          <w:rtl/>
        </w:rPr>
      </w:pPr>
      <w:r>
        <w:rPr>
          <w:rFonts w:hint="cs"/>
          <w:rtl/>
        </w:rPr>
        <w:t>שלא יהיו בו חולים.</w:t>
      </w:r>
    </w:p>
    <w:p w14:paraId="2DDC69E2" w14:textId="77777777" w:rsidR="00000000" w:rsidRDefault="00903ADA">
      <w:pPr>
        <w:pStyle w:val="a0"/>
        <w:rPr>
          <w:rFonts w:hint="cs"/>
          <w:rtl/>
        </w:rPr>
      </w:pPr>
    </w:p>
    <w:p w14:paraId="7BD6C93B" w14:textId="77777777" w:rsidR="00000000" w:rsidRDefault="00903ADA">
      <w:pPr>
        <w:pStyle w:val="-"/>
        <w:rPr>
          <w:rtl/>
        </w:rPr>
      </w:pPr>
      <w:bookmarkStart w:id="216" w:name="FS000001028T05_11_2003_14_30_27C"/>
      <w:bookmarkEnd w:id="216"/>
      <w:r>
        <w:rPr>
          <w:rtl/>
        </w:rPr>
        <w:t>דניאל בנלולו (הליכוד):</w:t>
      </w:r>
    </w:p>
    <w:p w14:paraId="79F2DD3B" w14:textId="77777777" w:rsidR="00000000" w:rsidRDefault="00903ADA">
      <w:pPr>
        <w:pStyle w:val="a0"/>
        <w:rPr>
          <w:rtl/>
        </w:rPr>
      </w:pPr>
    </w:p>
    <w:p w14:paraId="751E29ED" w14:textId="77777777" w:rsidR="00000000" w:rsidRDefault="00903ADA">
      <w:pPr>
        <w:pStyle w:val="a0"/>
        <w:rPr>
          <w:rFonts w:hint="cs"/>
          <w:rtl/>
        </w:rPr>
      </w:pPr>
      <w:r>
        <w:rPr>
          <w:rFonts w:hint="cs"/>
          <w:rtl/>
        </w:rPr>
        <w:t>שלא יהיו בו חולים, נכון.</w:t>
      </w:r>
    </w:p>
    <w:p w14:paraId="213B4EED" w14:textId="77777777" w:rsidR="00000000" w:rsidRDefault="00903ADA">
      <w:pPr>
        <w:pStyle w:val="a0"/>
        <w:rPr>
          <w:rFonts w:hint="cs"/>
          <w:rtl/>
        </w:rPr>
      </w:pPr>
    </w:p>
    <w:p w14:paraId="7B4FAE3D" w14:textId="77777777" w:rsidR="00000000" w:rsidRDefault="00903ADA">
      <w:pPr>
        <w:pStyle w:val="af1"/>
        <w:rPr>
          <w:rtl/>
        </w:rPr>
      </w:pPr>
      <w:r>
        <w:rPr>
          <w:rtl/>
        </w:rPr>
        <w:t>היו"ר נסים דהן:</w:t>
      </w:r>
    </w:p>
    <w:p w14:paraId="3ADC59B0" w14:textId="77777777" w:rsidR="00000000" w:rsidRDefault="00903ADA">
      <w:pPr>
        <w:pStyle w:val="a0"/>
        <w:rPr>
          <w:rtl/>
        </w:rPr>
      </w:pPr>
    </w:p>
    <w:p w14:paraId="326994C6" w14:textId="77777777" w:rsidR="00000000" w:rsidRDefault="00903ADA">
      <w:pPr>
        <w:pStyle w:val="a0"/>
        <w:rPr>
          <w:rFonts w:hint="cs"/>
          <w:rtl/>
        </w:rPr>
      </w:pPr>
      <w:r>
        <w:rPr>
          <w:rFonts w:hint="cs"/>
          <w:rtl/>
        </w:rPr>
        <w:t>תודה רבה.</w:t>
      </w:r>
    </w:p>
    <w:p w14:paraId="177D2F9F" w14:textId="77777777" w:rsidR="00000000" w:rsidRDefault="00903ADA">
      <w:pPr>
        <w:pStyle w:val="a0"/>
        <w:rPr>
          <w:rFonts w:hint="cs"/>
          <w:rtl/>
        </w:rPr>
      </w:pPr>
    </w:p>
    <w:p w14:paraId="3898A960" w14:textId="77777777" w:rsidR="00000000" w:rsidRDefault="00903ADA">
      <w:pPr>
        <w:pStyle w:val="af0"/>
        <w:rPr>
          <w:rtl/>
        </w:rPr>
      </w:pPr>
      <w:r>
        <w:rPr>
          <w:rFonts w:hint="eastAsia"/>
          <w:rtl/>
        </w:rPr>
        <w:t>רוני</w:t>
      </w:r>
      <w:r>
        <w:rPr>
          <w:rtl/>
        </w:rPr>
        <w:t xml:space="preserve"> בר-און (ה</w:t>
      </w:r>
      <w:r>
        <w:rPr>
          <w:rtl/>
        </w:rPr>
        <w:t>ליכוד):</w:t>
      </w:r>
    </w:p>
    <w:p w14:paraId="53A68DB5" w14:textId="77777777" w:rsidR="00000000" w:rsidRDefault="00903ADA">
      <w:pPr>
        <w:pStyle w:val="a0"/>
        <w:rPr>
          <w:rFonts w:hint="cs"/>
          <w:rtl/>
        </w:rPr>
      </w:pPr>
    </w:p>
    <w:p w14:paraId="37973DAF" w14:textId="77777777" w:rsidR="00000000" w:rsidRDefault="00903ADA">
      <w:pPr>
        <w:pStyle w:val="a0"/>
        <w:rPr>
          <w:rFonts w:hint="cs"/>
          <w:rtl/>
        </w:rPr>
      </w:pPr>
      <w:r>
        <w:rPr>
          <w:rFonts w:hint="cs"/>
          <w:rtl/>
        </w:rPr>
        <w:t>אני מאחל לתושבי אשדוד שבית-החולים יעמוד עם דלת סגורה, שתהיה רק מחלקת יולדות.</w:t>
      </w:r>
    </w:p>
    <w:p w14:paraId="40262FC0" w14:textId="77777777" w:rsidR="00000000" w:rsidRDefault="00903ADA">
      <w:pPr>
        <w:pStyle w:val="a0"/>
        <w:rPr>
          <w:rFonts w:hint="cs"/>
          <w:rtl/>
        </w:rPr>
      </w:pPr>
    </w:p>
    <w:p w14:paraId="1402B60A" w14:textId="77777777" w:rsidR="00000000" w:rsidRDefault="00903ADA">
      <w:pPr>
        <w:pStyle w:val="-"/>
        <w:rPr>
          <w:rtl/>
        </w:rPr>
      </w:pPr>
      <w:bookmarkStart w:id="217" w:name="FS000001028T05_11_2003_14_31_54C"/>
      <w:bookmarkEnd w:id="217"/>
      <w:r>
        <w:rPr>
          <w:rtl/>
        </w:rPr>
        <w:t>דניאל בנלולו (הליכוד):</w:t>
      </w:r>
    </w:p>
    <w:p w14:paraId="470E5694" w14:textId="77777777" w:rsidR="00000000" w:rsidRDefault="00903ADA">
      <w:pPr>
        <w:pStyle w:val="a0"/>
        <w:rPr>
          <w:rtl/>
        </w:rPr>
      </w:pPr>
    </w:p>
    <w:p w14:paraId="0C1C4768" w14:textId="77777777" w:rsidR="00000000" w:rsidRDefault="00903ADA">
      <w:pPr>
        <w:pStyle w:val="a0"/>
        <w:rPr>
          <w:rFonts w:hint="cs"/>
          <w:rtl/>
        </w:rPr>
      </w:pPr>
      <w:r>
        <w:rPr>
          <w:rFonts w:hint="cs"/>
          <w:rtl/>
        </w:rPr>
        <w:t>שיהיה בית-חולים ליולדות.</w:t>
      </w:r>
    </w:p>
    <w:p w14:paraId="33EC19E1" w14:textId="77777777" w:rsidR="00000000" w:rsidRDefault="00903ADA">
      <w:pPr>
        <w:pStyle w:val="a0"/>
        <w:rPr>
          <w:rFonts w:hint="cs"/>
          <w:rtl/>
        </w:rPr>
      </w:pPr>
    </w:p>
    <w:p w14:paraId="03A98FF4" w14:textId="77777777" w:rsidR="00000000" w:rsidRDefault="00903ADA">
      <w:pPr>
        <w:pStyle w:val="a0"/>
        <w:rPr>
          <w:rFonts w:hint="cs"/>
          <w:rtl/>
        </w:rPr>
      </w:pPr>
      <w:r>
        <w:rPr>
          <w:rFonts w:hint="cs"/>
          <w:rtl/>
        </w:rPr>
        <w:t>כידוע, אחת הבעיות המרכזיות בימים אלה היא האבטלה הגואה במשק. במטרה לצמצם את ממדי האבטלה ולהגדיל את מספר מקומות העבודה לי</w:t>
      </w:r>
      <w:r>
        <w:rPr>
          <w:rFonts w:hint="cs"/>
          <w:rtl/>
        </w:rPr>
        <w:t xml:space="preserve">שראלים, מוצע המס על המעסיקים של העובדים הזרים. אני לא בא להתווכח עם עובדות. אין ספק שמספר העובדים הזרים בישראל גדל בצורה משמעותית בעשר השנים האחרונות, מ-2,000 בשנת 1990 ל-250,000 בשנת 2002. אין גם מחלוקת שהעסקת עובדים זרים פוגעת בצמיחה של הכלכלה הישראלית, </w:t>
      </w:r>
      <w:r>
        <w:rPr>
          <w:rFonts w:hint="cs"/>
          <w:rtl/>
        </w:rPr>
        <w:t xml:space="preserve">בעיקר מכיוון שהון רב יוצא מגבולות המדינה כי העובדים הזרים שולחים כספים לבני משפחותיהם מחוץ למדינת ישראל. עם זאת, אני לא חושב שהעלאת שיעור המס על המעסיקים תפתור את הבעיה. יש ענפים, ולא מדובר רק בחקלאות, בבנייה או בסיעוד, שאם לא יהיו עובדים זרים שיעבדו בהם, </w:t>
      </w:r>
      <w:r>
        <w:rPr>
          <w:rFonts w:hint="cs"/>
          <w:rtl/>
        </w:rPr>
        <w:t>לצערי, לא יהיה מישהו אחר. הפתרון צריך להיות כללי יותר, כך שייתן אלטרנטיבה אמיתית של העסקת ישראלים במקום העובדים הזרים. וכן, העמדת תנאים לקבלת דמי אבטלה, כגון הכשרה מקצועית.</w:t>
      </w:r>
    </w:p>
    <w:p w14:paraId="1B04347F" w14:textId="77777777" w:rsidR="00000000" w:rsidRDefault="00903ADA">
      <w:pPr>
        <w:pStyle w:val="a0"/>
        <w:rPr>
          <w:rFonts w:hint="cs"/>
          <w:rtl/>
        </w:rPr>
      </w:pPr>
    </w:p>
    <w:p w14:paraId="0B5EB01A" w14:textId="77777777" w:rsidR="00000000" w:rsidRDefault="00903ADA">
      <w:pPr>
        <w:pStyle w:val="a0"/>
        <w:rPr>
          <w:rFonts w:hint="cs"/>
          <w:rtl/>
        </w:rPr>
      </w:pPr>
      <w:r>
        <w:rPr>
          <w:rFonts w:hint="cs"/>
          <w:rtl/>
        </w:rPr>
        <w:t>לסיכום. אדוני היושב-ראש, חברי, כמרכז הקואליציה בוועדת הכספים - ויושבים פה חלק מהחב</w:t>
      </w:r>
      <w:r>
        <w:rPr>
          <w:rFonts w:hint="cs"/>
          <w:rtl/>
        </w:rPr>
        <w:t>רים אתי בוועדה: רוחמה אברהם, אדוני יושב-ראש ועדת הכנסת, סגן יושב-ראש הכנסת משה כחלון, וחברים נוספים שיושבים כאן.</w:t>
      </w:r>
    </w:p>
    <w:p w14:paraId="4A967F41" w14:textId="77777777" w:rsidR="00000000" w:rsidRDefault="00903ADA">
      <w:pPr>
        <w:pStyle w:val="a0"/>
        <w:rPr>
          <w:rFonts w:hint="cs"/>
          <w:rtl/>
        </w:rPr>
      </w:pPr>
    </w:p>
    <w:p w14:paraId="0A9CC818" w14:textId="77777777" w:rsidR="00000000" w:rsidRDefault="00903ADA">
      <w:pPr>
        <w:pStyle w:val="af0"/>
        <w:rPr>
          <w:rtl/>
        </w:rPr>
      </w:pPr>
      <w:r>
        <w:rPr>
          <w:rFonts w:hint="eastAsia"/>
          <w:rtl/>
        </w:rPr>
        <w:t>רוני</w:t>
      </w:r>
      <w:r>
        <w:rPr>
          <w:rtl/>
        </w:rPr>
        <w:t xml:space="preserve"> בר-און (הליכוד):</w:t>
      </w:r>
    </w:p>
    <w:p w14:paraId="3BB4EE47" w14:textId="77777777" w:rsidR="00000000" w:rsidRDefault="00903ADA">
      <w:pPr>
        <w:pStyle w:val="a0"/>
        <w:rPr>
          <w:rFonts w:hint="cs"/>
          <w:rtl/>
        </w:rPr>
      </w:pPr>
    </w:p>
    <w:p w14:paraId="2725DE0E" w14:textId="77777777" w:rsidR="00000000" w:rsidRDefault="00903ADA">
      <w:pPr>
        <w:pStyle w:val="a0"/>
        <w:rPr>
          <w:rFonts w:hint="cs"/>
          <w:rtl/>
        </w:rPr>
      </w:pPr>
      <w:r>
        <w:rPr>
          <w:rFonts w:hint="cs"/>
          <w:rtl/>
        </w:rPr>
        <w:t>סגן יושב-ראש הכנסת יולי אדלשטיין.</w:t>
      </w:r>
    </w:p>
    <w:p w14:paraId="72C484C4" w14:textId="77777777" w:rsidR="00000000" w:rsidRDefault="00903ADA">
      <w:pPr>
        <w:pStyle w:val="a0"/>
        <w:rPr>
          <w:rFonts w:hint="cs"/>
          <w:rtl/>
        </w:rPr>
      </w:pPr>
    </w:p>
    <w:p w14:paraId="7826508E" w14:textId="77777777" w:rsidR="00000000" w:rsidRDefault="00903ADA">
      <w:pPr>
        <w:pStyle w:val="af0"/>
        <w:rPr>
          <w:rtl/>
        </w:rPr>
      </w:pPr>
      <w:r>
        <w:rPr>
          <w:rFonts w:hint="eastAsia"/>
          <w:rtl/>
        </w:rPr>
        <w:t>משה</w:t>
      </w:r>
      <w:r>
        <w:rPr>
          <w:rtl/>
        </w:rPr>
        <w:t xml:space="preserve"> כחלון (הליכוד):</w:t>
      </w:r>
    </w:p>
    <w:p w14:paraId="70ED5371" w14:textId="77777777" w:rsidR="00000000" w:rsidRDefault="00903ADA">
      <w:pPr>
        <w:pStyle w:val="a0"/>
        <w:rPr>
          <w:rFonts w:hint="cs"/>
          <w:rtl/>
        </w:rPr>
      </w:pPr>
    </w:p>
    <w:p w14:paraId="5BA6F9A1" w14:textId="77777777" w:rsidR="00000000" w:rsidRDefault="00903ADA">
      <w:pPr>
        <w:pStyle w:val="a0"/>
        <w:rPr>
          <w:rFonts w:hint="cs"/>
          <w:rtl/>
        </w:rPr>
      </w:pPr>
      <w:r>
        <w:rPr>
          <w:rFonts w:hint="cs"/>
          <w:rtl/>
        </w:rPr>
        <w:t>שר הקליטה לשעבר.</w:t>
      </w:r>
    </w:p>
    <w:p w14:paraId="2FC37EC4" w14:textId="77777777" w:rsidR="00000000" w:rsidRDefault="00903ADA">
      <w:pPr>
        <w:pStyle w:val="a0"/>
        <w:rPr>
          <w:rFonts w:hint="cs"/>
          <w:rtl/>
        </w:rPr>
      </w:pPr>
    </w:p>
    <w:p w14:paraId="79E2E08B" w14:textId="77777777" w:rsidR="00000000" w:rsidRDefault="00903ADA">
      <w:pPr>
        <w:pStyle w:val="-"/>
        <w:rPr>
          <w:rtl/>
        </w:rPr>
      </w:pPr>
      <w:bookmarkStart w:id="218" w:name="FS000001028T05_11_2003_14_37_27C"/>
      <w:bookmarkEnd w:id="218"/>
      <w:r>
        <w:rPr>
          <w:rtl/>
        </w:rPr>
        <w:t>דניאל בנלולו (הליכוד):</w:t>
      </w:r>
    </w:p>
    <w:p w14:paraId="0FCD2F4F" w14:textId="77777777" w:rsidR="00000000" w:rsidRDefault="00903ADA">
      <w:pPr>
        <w:pStyle w:val="a0"/>
        <w:rPr>
          <w:rtl/>
        </w:rPr>
      </w:pPr>
    </w:p>
    <w:p w14:paraId="4D9C9216" w14:textId="77777777" w:rsidR="00000000" w:rsidRDefault="00903ADA">
      <w:pPr>
        <w:pStyle w:val="a0"/>
        <w:rPr>
          <w:rFonts w:hint="cs"/>
          <w:rtl/>
        </w:rPr>
      </w:pPr>
      <w:r>
        <w:rPr>
          <w:rFonts w:hint="cs"/>
          <w:rtl/>
        </w:rPr>
        <w:t>לא ייתנו לי לסיים. הם</w:t>
      </w:r>
      <w:r>
        <w:rPr>
          <w:rFonts w:hint="cs"/>
          <w:rtl/>
        </w:rPr>
        <w:t xml:space="preserve"> מפריעים לי.</w:t>
      </w:r>
    </w:p>
    <w:p w14:paraId="0A9D2C2A" w14:textId="77777777" w:rsidR="00000000" w:rsidRDefault="00903ADA">
      <w:pPr>
        <w:pStyle w:val="a0"/>
        <w:rPr>
          <w:rFonts w:hint="cs"/>
          <w:rtl/>
        </w:rPr>
      </w:pPr>
    </w:p>
    <w:p w14:paraId="4AB3F663" w14:textId="77777777" w:rsidR="00000000" w:rsidRDefault="00903ADA">
      <w:pPr>
        <w:pStyle w:val="af1"/>
        <w:rPr>
          <w:rtl/>
        </w:rPr>
      </w:pPr>
      <w:r>
        <w:rPr>
          <w:rtl/>
        </w:rPr>
        <w:t>היו"ר נסים דהן:</w:t>
      </w:r>
    </w:p>
    <w:p w14:paraId="75001777" w14:textId="77777777" w:rsidR="00000000" w:rsidRDefault="00903ADA">
      <w:pPr>
        <w:pStyle w:val="a0"/>
        <w:rPr>
          <w:rtl/>
        </w:rPr>
      </w:pPr>
    </w:p>
    <w:p w14:paraId="1F9138D4" w14:textId="77777777" w:rsidR="00000000" w:rsidRDefault="00903ADA">
      <w:pPr>
        <w:pStyle w:val="a0"/>
        <w:rPr>
          <w:rFonts w:hint="cs"/>
          <w:rtl/>
        </w:rPr>
      </w:pPr>
      <w:r>
        <w:rPr>
          <w:rFonts w:hint="cs"/>
          <w:rtl/>
        </w:rPr>
        <w:t>אני אצטרך לקרוא אתכם לסדר כדי שהוא יוכל לסיים.</w:t>
      </w:r>
    </w:p>
    <w:p w14:paraId="213DD597" w14:textId="77777777" w:rsidR="00000000" w:rsidRDefault="00903ADA">
      <w:pPr>
        <w:pStyle w:val="a0"/>
        <w:rPr>
          <w:rFonts w:hint="cs"/>
          <w:rtl/>
        </w:rPr>
      </w:pPr>
    </w:p>
    <w:p w14:paraId="5C37BAA6" w14:textId="77777777" w:rsidR="00000000" w:rsidRDefault="00903ADA">
      <w:pPr>
        <w:pStyle w:val="-"/>
        <w:rPr>
          <w:rtl/>
        </w:rPr>
      </w:pPr>
      <w:bookmarkStart w:id="219" w:name="FS000001028T05_11_2003_14_38_40C"/>
      <w:bookmarkEnd w:id="219"/>
      <w:r>
        <w:rPr>
          <w:rtl/>
        </w:rPr>
        <w:t>דניאל בנלולו (הליכוד):</w:t>
      </w:r>
    </w:p>
    <w:p w14:paraId="6100665E" w14:textId="77777777" w:rsidR="00000000" w:rsidRDefault="00903ADA">
      <w:pPr>
        <w:pStyle w:val="a0"/>
        <w:rPr>
          <w:rtl/>
        </w:rPr>
      </w:pPr>
    </w:p>
    <w:p w14:paraId="67640BD9" w14:textId="77777777" w:rsidR="00000000" w:rsidRDefault="00903ADA">
      <w:pPr>
        <w:pStyle w:val="a0"/>
        <w:rPr>
          <w:rFonts w:hint="cs"/>
          <w:rtl/>
        </w:rPr>
      </w:pPr>
      <w:r>
        <w:rPr>
          <w:rFonts w:hint="cs"/>
          <w:rtl/>
        </w:rPr>
        <w:t>לסיכום, אני אסיים, ואני אפעל ברוח דברי ז'בוטינסקי וברוח דברי חז"ל האומרים: יהי ממון חברך חביב עליך כשלך. ולכן, כל סעיף וסעיף בתקציב ייבחן לעומק. תודה.</w:t>
      </w:r>
    </w:p>
    <w:p w14:paraId="04276CA9" w14:textId="77777777" w:rsidR="00000000" w:rsidRDefault="00903ADA">
      <w:pPr>
        <w:pStyle w:val="a0"/>
        <w:rPr>
          <w:rFonts w:hint="cs"/>
          <w:rtl/>
        </w:rPr>
      </w:pPr>
    </w:p>
    <w:p w14:paraId="7780474A" w14:textId="77777777" w:rsidR="00000000" w:rsidRDefault="00903ADA">
      <w:pPr>
        <w:pStyle w:val="af1"/>
        <w:rPr>
          <w:rtl/>
        </w:rPr>
      </w:pPr>
      <w:r>
        <w:rPr>
          <w:rtl/>
        </w:rPr>
        <w:t>ה</w:t>
      </w:r>
      <w:r>
        <w:rPr>
          <w:rtl/>
        </w:rPr>
        <w:t>יו"ר נסים דהן:</w:t>
      </w:r>
    </w:p>
    <w:p w14:paraId="0F3BCF0F" w14:textId="77777777" w:rsidR="00000000" w:rsidRDefault="00903ADA">
      <w:pPr>
        <w:pStyle w:val="a0"/>
        <w:rPr>
          <w:rtl/>
        </w:rPr>
      </w:pPr>
    </w:p>
    <w:p w14:paraId="04831897" w14:textId="77777777" w:rsidR="00000000" w:rsidRDefault="00903ADA">
      <w:pPr>
        <w:pStyle w:val="a0"/>
        <w:rPr>
          <w:rFonts w:hint="cs"/>
          <w:rtl/>
        </w:rPr>
      </w:pPr>
      <w:r>
        <w:rPr>
          <w:rFonts w:hint="cs"/>
          <w:rtl/>
        </w:rPr>
        <w:t>נא לא להפריע, חבר הכנסת שמחון.</w:t>
      </w:r>
    </w:p>
    <w:p w14:paraId="34531DCA" w14:textId="77777777" w:rsidR="00000000" w:rsidRDefault="00903ADA">
      <w:pPr>
        <w:pStyle w:val="a0"/>
        <w:rPr>
          <w:rFonts w:hint="cs"/>
          <w:rtl/>
        </w:rPr>
      </w:pPr>
    </w:p>
    <w:p w14:paraId="73AAAC6A" w14:textId="77777777" w:rsidR="00000000" w:rsidRDefault="00903ADA">
      <w:pPr>
        <w:pStyle w:val="-"/>
        <w:rPr>
          <w:rtl/>
        </w:rPr>
      </w:pPr>
      <w:bookmarkStart w:id="220" w:name="FS000001028T05_11_2003_14_03_51C"/>
      <w:bookmarkEnd w:id="220"/>
      <w:r>
        <w:rPr>
          <w:rtl/>
        </w:rPr>
        <w:t>דניאל בנלולו (הליכוד):</w:t>
      </w:r>
    </w:p>
    <w:p w14:paraId="75A55D22" w14:textId="77777777" w:rsidR="00000000" w:rsidRDefault="00903ADA">
      <w:pPr>
        <w:pStyle w:val="a0"/>
        <w:rPr>
          <w:rtl/>
        </w:rPr>
      </w:pPr>
    </w:p>
    <w:p w14:paraId="63F2E0A7" w14:textId="77777777" w:rsidR="00000000" w:rsidRDefault="00903ADA">
      <w:pPr>
        <w:pStyle w:val="a0"/>
        <w:rPr>
          <w:rFonts w:hint="cs"/>
          <w:rtl/>
        </w:rPr>
      </w:pPr>
      <w:r>
        <w:rPr>
          <w:rFonts w:hint="cs"/>
          <w:rtl/>
        </w:rPr>
        <w:t xml:space="preserve">אני ממש מצטער על שחברת הכנסת דליה איציק לא הקשיבה. ויושבים פה חברים. אני רוצה לומר לכם: המצב הזה אינו בגללנו. קיבלנו קופה ריקה. זה לא בגלל הליכוד, זה לא בגלל ראש הממשלה וזה לא בגלל שר </w:t>
      </w:r>
      <w:r>
        <w:rPr>
          <w:rFonts w:hint="cs"/>
          <w:rtl/>
        </w:rPr>
        <w:t>האוצר.</w:t>
      </w:r>
    </w:p>
    <w:p w14:paraId="77A157E2" w14:textId="77777777" w:rsidR="00000000" w:rsidRDefault="00903ADA">
      <w:pPr>
        <w:pStyle w:val="a0"/>
        <w:ind w:firstLine="0"/>
        <w:rPr>
          <w:rFonts w:hint="cs"/>
          <w:rtl/>
        </w:rPr>
      </w:pPr>
    </w:p>
    <w:p w14:paraId="03B5648E" w14:textId="77777777" w:rsidR="00000000" w:rsidRDefault="00903ADA">
      <w:pPr>
        <w:pStyle w:val="af1"/>
        <w:rPr>
          <w:rtl/>
        </w:rPr>
      </w:pPr>
      <w:r>
        <w:rPr>
          <w:rtl/>
        </w:rPr>
        <w:t>היו"ר נסים דהן:</w:t>
      </w:r>
    </w:p>
    <w:p w14:paraId="60DF3AFB" w14:textId="77777777" w:rsidR="00000000" w:rsidRDefault="00903ADA">
      <w:pPr>
        <w:pStyle w:val="a0"/>
        <w:rPr>
          <w:rtl/>
        </w:rPr>
      </w:pPr>
    </w:p>
    <w:p w14:paraId="6EE68D24" w14:textId="77777777" w:rsidR="00000000" w:rsidRDefault="00903ADA">
      <w:pPr>
        <w:pStyle w:val="a0"/>
        <w:rPr>
          <w:rFonts w:hint="cs"/>
          <w:rtl/>
        </w:rPr>
      </w:pPr>
      <w:r>
        <w:rPr>
          <w:rFonts w:hint="cs"/>
          <w:rtl/>
        </w:rPr>
        <w:t xml:space="preserve">תודה, תודה, נגמר הזמן. </w:t>
      </w:r>
    </w:p>
    <w:p w14:paraId="1DC195BE" w14:textId="77777777" w:rsidR="00000000" w:rsidRDefault="00903ADA">
      <w:pPr>
        <w:pStyle w:val="a0"/>
        <w:ind w:firstLine="0"/>
        <w:rPr>
          <w:rFonts w:hint="cs"/>
          <w:rtl/>
        </w:rPr>
      </w:pPr>
    </w:p>
    <w:p w14:paraId="269A50A6" w14:textId="77777777" w:rsidR="00000000" w:rsidRDefault="00903ADA">
      <w:pPr>
        <w:pStyle w:val="-"/>
        <w:rPr>
          <w:rtl/>
        </w:rPr>
      </w:pPr>
      <w:bookmarkStart w:id="221" w:name="FS000001028T05_11_2003_14_05_11C"/>
      <w:bookmarkEnd w:id="221"/>
      <w:r>
        <w:rPr>
          <w:rtl/>
        </w:rPr>
        <w:t>דניאל בנלולו (הליכוד):</w:t>
      </w:r>
    </w:p>
    <w:p w14:paraId="0914B3BE" w14:textId="77777777" w:rsidR="00000000" w:rsidRDefault="00903ADA">
      <w:pPr>
        <w:pStyle w:val="a0"/>
        <w:rPr>
          <w:rtl/>
        </w:rPr>
      </w:pPr>
    </w:p>
    <w:p w14:paraId="7A4045C7" w14:textId="77777777" w:rsidR="00000000" w:rsidRDefault="00903ADA">
      <w:pPr>
        <w:pStyle w:val="a0"/>
        <w:rPr>
          <w:rFonts w:hint="cs"/>
          <w:rtl/>
        </w:rPr>
      </w:pPr>
      <w:r>
        <w:rPr>
          <w:rFonts w:hint="cs"/>
          <w:rtl/>
        </w:rPr>
        <w:t xml:space="preserve">זה בגלל הממשלות הקודמות. </w:t>
      </w:r>
    </w:p>
    <w:p w14:paraId="0EC1E79F" w14:textId="77777777" w:rsidR="00000000" w:rsidRDefault="00903ADA">
      <w:pPr>
        <w:pStyle w:val="a0"/>
        <w:ind w:firstLine="0"/>
        <w:rPr>
          <w:rFonts w:hint="cs"/>
          <w:rtl/>
        </w:rPr>
      </w:pPr>
    </w:p>
    <w:p w14:paraId="3FDF69D9" w14:textId="77777777" w:rsidR="00000000" w:rsidRDefault="00903ADA">
      <w:pPr>
        <w:pStyle w:val="af1"/>
        <w:rPr>
          <w:rtl/>
        </w:rPr>
      </w:pPr>
      <w:r>
        <w:rPr>
          <w:rtl/>
        </w:rPr>
        <w:t>היו"ר נסים דהן:</w:t>
      </w:r>
    </w:p>
    <w:p w14:paraId="78EC6E50" w14:textId="77777777" w:rsidR="00000000" w:rsidRDefault="00903ADA">
      <w:pPr>
        <w:pStyle w:val="a0"/>
        <w:rPr>
          <w:rtl/>
        </w:rPr>
      </w:pPr>
    </w:p>
    <w:p w14:paraId="2150F404" w14:textId="77777777" w:rsidR="00000000" w:rsidRDefault="00903ADA">
      <w:pPr>
        <w:pStyle w:val="a0"/>
        <w:rPr>
          <w:rFonts w:hint="cs"/>
          <w:rtl/>
        </w:rPr>
      </w:pPr>
      <w:r>
        <w:rPr>
          <w:rFonts w:hint="cs"/>
          <w:rtl/>
        </w:rPr>
        <w:t xml:space="preserve">תודה רבה. חבר הכנסת חיים רמון </w:t>
      </w:r>
      <w:r>
        <w:rPr>
          <w:rtl/>
        </w:rPr>
        <w:t>–</w:t>
      </w:r>
      <w:r>
        <w:rPr>
          <w:rFonts w:hint="cs"/>
          <w:rtl/>
        </w:rPr>
        <w:t xml:space="preserve"> אינו נוכח. חבר הכנסת יולי אדלשטיין, בבקשה, כבודו, חמש דקות לרשותו. </w:t>
      </w:r>
    </w:p>
    <w:p w14:paraId="39AE0828" w14:textId="77777777" w:rsidR="00000000" w:rsidRDefault="00903ADA">
      <w:pPr>
        <w:pStyle w:val="a0"/>
        <w:ind w:firstLine="0"/>
        <w:rPr>
          <w:rFonts w:hint="cs"/>
          <w:rtl/>
        </w:rPr>
      </w:pPr>
    </w:p>
    <w:p w14:paraId="647BC40A" w14:textId="77777777" w:rsidR="00000000" w:rsidRDefault="00903ADA">
      <w:pPr>
        <w:pStyle w:val="a"/>
        <w:rPr>
          <w:rtl/>
        </w:rPr>
      </w:pPr>
      <w:bookmarkStart w:id="222" w:name="FS000000532T05_11_2003_14_05_32"/>
      <w:bookmarkStart w:id="223" w:name="_Toc61852280"/>
      <w:bookmarkEnd w:id="222"/>
      <w:r>
        <w:rPr>
          <w:rFonts w:hint="eastAsia"/>
          <w:rtl/>
        </w:rPr>
        <w:t>יולי</w:t>
      </w:r>
      <w:r>
        <w:rPr>
          <w:rtl/>
        </w:rPr>
        <w:t>-יואל אדלשטיין (הליכוד):</w:t>
      </w:r>
      <w:bookmarkEnd w:id="223"/>
    </w:p>
    <w:p w14:paraId="7B1CA7D8" w14:textId="77777777" w:rsidR="00000000" w:rsidRDefault="00903ADA">
      <w:pPr>
        <w:pStyle w:val="a0"/>
        <w:rPr>
          <w:rFonts w:hint="cs"/>
          <w:rtl/>
        </w:rPr>
      </w:pPr>
    </w:p>
    <w:p w14:paraId="155FFF1C" w14:textId="77777777" w:rsidR="00000000" w:rsidRDefault="00903ADA">
      <w:pPr>
        <w:pStyle w:val="a0"/>
        <w:rPr>
          <w:rFonts w:hint="cs"/>
          <w:rtl/>
        </w:rPr>
      </w:pPr>
      <w:r>
        <w:rPr>
          <w:rFonts w:hint="cs"/>
          <w:rtl/>
        </w:rPr>
        <w:t xml:space="preserve">תודה. </w:t>
      </w:r>
    </w:p>
    <w:p w14:paraId="1ECA8F8B" w14:textId="77777777" w:rsidR="00000000" w:rsidRDefault="00903ADA">
      <w:pPr>
        <w:pStyle w:val="a0"/>
        <w:rPr>
          <w:rFonts w:hint="cs"/>
          <w:rtl/>
        </w:rPr>
      </w:pPr>
    </w:p>
    <w:p w14:paraId="5BF18E14" w14:textId="77777777" w:rsidR="00000000" w:rsidRDefault="00903ADA">
      <w:pPr>
        <w:pStyle w:val="a0"/>
        <w:rPr>
          <w:rFonts w:hint="cs"/>
          <w:rtl/>
        </w:rPr>
      </w:pPr>
      <w:r>
        <w:rPr>
          <w:rFonts w:hint="cs"/>
          <w:rtl/>
        </w:rPr>
        <w:t xml:space="preserve">אדוני היושב-ראש, חברי חברי הכנסת, אדוני השר, אני רוצה לומר לך, אדוני היושב-ראש, שבגלל התורנויות שאנחנו עושים כאן שמעתי לא מעט נאומים בנושא התקציב, והשתכנעתי סופית שהתקציב הוא נורא, הוא גרוע, הוא אכזרי </w:t>
      </w:r>
      <w:r>
        <w:rPr>
          <w:rtl/>
        </w:rPr>
        <w:t>–</w:t>
      </w:r>
      <w:r>
        <w:rPr>
          <w:rFonts w:hint="cs"/>
          <w:rtl/>
        </w:rPr>
        <w:t xml:space="preserve"> אני לא יודע איזו עוד מלה למצוא ואיזה שם תואר להוסיף.</w:t>
      </w:r>
      <w:r>
        <w:rPr>
          <w:rFonts w:hint="cs"/>
          <w:rtl/>
        </w:rPr>
        <w:t xml:space="preserve"> </w:t>
      </w:r>
    </w:p>
    <w:p w14:paraId="5CE47326" w14:textId="77777777" w:rsidR="00000000" w:rsidRDefault="00903ADA">
      <w:pPr>
        <w:pStyle w:val="a0"/>
        <w:rPr>
          <w:rFonts w:hint="cs"/>
          <w:rtl/>
        </w:rPr>
      </w:pPr>
    </w:p>
    <w:p w14:paraId="4322697F" w14:textId="77777777" w:rsidR="00000000" w:rsidRDefault="00903ADA">
      <w:pPr>
        <w:pStyle w:val="a0"/>
        <w:rPr>
          <w:rFonts w:hint="cs"/>
          <w:rtl/>
        </w:rPr>
      </w:pPr>
      <w:r>
        <w:rPr>
          <w:rFonts w:hint="cs"/>
          <w:rtl/>
        </w:rPr>
        <w:t>הבעיה היחידה שלי בעניין הזה, אדוני היושב-ראש, כמו בעוד כמה תחומים, היא הזיכרון. אני כנראה צריך לקחת סדנה כדי לשכוח דברים מהר. הבעיה היא שזהו דיון שמיני, רצוף, בענייני התקציב שאני שומע בבית הזה. בכל פעם, כבר שנה שמינית, אני שומע שהתקציב הוא התקציב הכי גר</w:t>
      </w:r>
      <w:r>
        <w:rPr>
          <w:rFonts w:hint="cs"/>
          <w:rtl/>
        </w:rPr>
        <w:t xml:space="preserve">וע שיכול להיות, שעוד לא היה כדוגמתו מבחינת האכזריות והקיצוצים, וכי המדינה בוודאי תתמוטט מייד. </w:t>
      </w:r>
    </w:p>
    <w:p w14:paraId="1A360E2C" w14:textId="77777777" w:rsidR="00000000" w:rsidRDefault="00903ADA">
      <w:pPr>
        <w:pStyle w:val="a0"/>
        <w:ind w:firstLine="0"/>
        <w:rPr>
          <w:rFonts w:hint="cs"/>
          <w:rtl/>
        </w:rPr>
      </w:pPr>
    </w:p>
    <w:p w14:paraId="26CA6A14" w14:textId="77777777" w:rsidR="00000000" w:rsidRDefault="00903ADA">
      <w:pPr>
        <w:pStyle w:val="af0"/>
        <w:rPr>
          <w:rtl/>
        </w:rPr>
      </w:pPr>
      <w:r>
        <w:rPr>
          <w:rFonts w:hint="eastAsia"/>
          <w:rtl/>
        </w:rPr>
        <w:t>שלום</w:t>
      </w:r>
      <w:r>
        <w:rPr>
          <w:rtl/>
        </w:rPr>
        <w:t xml:space="preserve"> שמחון (העבודה-מימד):</w:t>
      </w:r>
    </w:p>
    <w:p w14:paraId="3E544EAB" w14:textId="77777777" w:rsidR="00000000" w:rsidRDefault="00903ADA">
      <w:pPr>
        <w:pStyle w:val="a0"/>
        <w:rPr>
          <w:rFonts w:hint="cs"/>
          <w:rtl/>
        </w:rPr>
      </w:pPr>
    </w:p>
    <w:p w14:paraId="435AC1F3" w14:textId="77777777" w:rsidR="00000000" w:rsidRDefault="00903ADA">
      <w:pPr>
        <w:pStyle w:val="a0"/>
        <w:rPr>
          <w:rFonts w:hint="cs"/>
          <w:rtl/>
        </w:rPr>
      </w:pPr>
      <w:r>
        <w:rPr>
          <w:rFonts w:hint="cs"/>
          <w:rtl/>
        </w:rPr>
        <w:t>זו המומחיות של הליכוד, מה אתה רוצה.</w:t>
      </w:r>
    </w:p>
    <w:p w14:paraId="0BCF5A3A" w14:textId="77777777" w:rsidR="00000000" w:rsidRDefault="00903ADA">
      <w:pPr>
        <w:pStyle w:val="a0"/>
        <w:ind w:firstLine="0"/>
        <w:rPr>
          <w:rFonts w:hint="cs"/>
          <w:rtl/>
        </w:rPr>
      </w:pPr>
    </w:p>
    <w:p w14:paraId="2CC51978" w14:textId="77777777" w:rsidR="00000000" w:rsidRDefault="00903ADA">
      <w:pPr>
        <w:pStyle w:val="-"/>
        <w:rPr>
          <w:rtl/>
        </w:rPr>
      </w:pPr>
      <w:bookmarkStart w:id="224" w:name="FS000000532T05_11_2003_14_10_03C"/>
      <w:bookmarkEnd w:id="224"/>
      <w:r>
        <w:rPr>
          <w:rtl/>
        </w:rPr>
        <w:t>יולי-יואל אדלשטיין (הליכוד):</w:t>
      </w:r>
    </w:p>
    <w:p w14:paraId="206EE57D" w14:textId="77777777" w:rsidR="00000000" w:rsidRDefault="00903ADA">
      <w:pPr>
        <w:pStyle w:val="a0"/>
        <w:rPr>
          <w:rtl/>
        </w:rPr>
      </w:pPr>
    </w:p>
    <w:p w14:paraId="5966BE88" w14:textId="77777777" w:rsidR="00000000" w:rsidRDefault="00903ADA">
      <w:pPr>
        <w:pStyle w:val="a0"/>
        <w:rPr>
          <w:rFonts w:hint="cs"/>
          <w:rtl/>
        </w:rPr>
      </w:pPr>
      <w:r>
        <w:rPr>
          <w:rFonts w:hint="cs"/>
          <w:rtl/>
        </w:rPr>
        <w:t>אתה יודע מה, לזכותי ייאמר, ואתה זוכר את זה, שגם כשברק הגיש תקציב ל</w:t>
      </w:r>
      <w:r>
        <w:rPr>
          <w:rFonts w:hint="cs"/>
          <w:rtl/>
        </w:rPr>
        <w:t xml:space="preserve">א נאמתי נאומי זוועת אלוקים ונבואות שחורות. כל תקציב, מטבעו </w:t>
      </w:r>
      <w:r>
        <w:rPr>
          <w:rtl/>
        </w:rPr>
        <w:t>–</w:t>
      </w:r>
      <w:r>
        <w:rPr>
          <w:rFonts w:hint="cs"/>
          <w:rtl/>
        </w:rPr>
        <w:t xml:space="preserve"> ומי כמוך יודע, ולידך יושב שר האוצר לשעבר, וגם הוא יודע - - -</w:t>
      </w:r>
    </w:p>
    <w:p w14:paraId="55A8443E" w14:textId="77777777" w:rsidR="00000000" w:rsidRDefault="00903ADA">
      <w:pPr>
        <w:pStyle w:val="a0"/>
        <w:ind w:firstLine="0"/>
        <w:rPr>
          <w:rFonts w:hint="cs"/>
          <w:rtl/>
        </w:rPr>
      </w:pPr>
    </w:p>
    <w:p w14:paraId="334EDA63" w14:textId="77777777" w:rsidR="00000000" w:rsidRDefault="00903ADA">
      <w:pPr>
        <w:pStyle w:val="af0"/>
        <w:rPr>
          <w:rtl/>
        </w:rPr>
      </w:pPr>
      <w:r>
        <w:rPr>
          <w:rFonts w:hint="eastAsia"/>
          <w:rtl/>
        </w:rPr>
        <w:t>אברהם</w:t>
      </w:r>
      <w:r>
        <w:rPr>
          <w:rtl/>
        </w:rPr>
        <w:t xml:space="preserve"> בייגה שוחט (העבודה-מימד):</w:t>
      </w:r>
    </w:p>
    <w:p w14:paraId="731CD5F6" w14:textId="77777777" w:rsidR="00000000" w:rsidRDefault="00903ADA">
      <w:pPr>
        <w:pStyle w:val="a0"/>
        <w:rPr>
          <w:rFonts w:hint="cs"/>
          <w:rtl/>
        </w:rPr>
      </w:pPr>
    </w:p>
    <w:p w14:paraId="344941F1" w14:textId="77777777" w:rsidR="00000000" w:rsidRDefault="00903ADA">
      <w:pPr>
        <w:pStyle w:val="a0"/>
        <w:rPr>
          <w:rFonts w:hint="cs"/>
          <w:rtl/>
        </w:rPr>
      </w:pPr>
      <w:r>
        <w:rPr>
          <w:rFonts w:hint="cs"/>
          <w:rtl/>
        </w:rPr>
        <w:t xml:space="preserve">נמנעתם, לא הצבעתם בעד. </w:t>
      </w:r>
    </w:p>
    <w:p w14:paraId="797392E3" w14:textId="77777777" w:rsidR="00000000" w:rsidRDefault="00903ADA">
      <w:pPr>
        <w:pStyle w:val="a0"/>
        <w:ind w:firstLine="0"/>
        <w:rPr>
          <w:rFonts w:hint="cs"/>
          <w:rtl/>
        </w:rPr>
      </w:pPr>
    </w:p>
    <w:p w14:paraId="61D71496" w14:textId="77777777" w:rsidR="00000000" w:rsidRDefault="00903ADA">
      <w:pPr>
        <w:pStyle w:val="-"/>
        <w:rPr>
          <w:rtl/>
        </w:rPr>
      </w:pPr>
      <w:bookmarkStart w:id="225" w:name="FS000000532T05_11_2003_14_10_42C"/>
      <w:bookmarkEnd w:id="225"/>
      <w:r>
        <w:rPr>
          <w:rtl/>
        </w:rPr>
        <w:t>יולי-יואל אדלשטיין (הליכוד):</w:t>
      </w:r>
    </w:p>
    <w:p w14:paraId="133D9DBB" w14:textId="77777777" w:rsidR="00000000" w:rsidRDefault="00903ADA">
      <w:pPr>
        <w:pStyle w:val="a0"/>
        <w:rPr>
          <w:rtl/>
        </w:rPr>
      </w:pPr>
    </w:p>
    <w:p w14:paraId="3DD8BD3D" w14:textId="77777777" w:rsidR="00000000" w:rsidRDefault="00903ADA">
      <w:pPr>
        <w:pStyle w:val="a0"/>
        <w:rPr>
          <w:rFonts w:hint="cs"/>
          <w:rtl/>
        </w:rPr>
      </w:pPr>
      <w:r>
        <w:rPr>
          <w:rFonts w:hint="cs"/>
          <w:rtl/>
        </w:rPr>
        <w:t>לא הצבענו בעד, זה נכון. זו לא הפעם הראשונה. ז</w:t>
      </w:r>
      <w:r>
        <w:rPr>
          <w:rFonts w:hint="cs"/>
          <w:rtl/>
        </w:rPr>
        <w:t xml:space="preserve">ו רק ההוכחה לדברים. בכל פעם אנחנו שומעים, כמו שאמרתי, נבואות זעם בנושא התקציב. </w:t>
      </w:r>
    </w:p>
    <w:p w14:paraId="3EE0B0BE" w14:textId="77777777" w:rsidR="00000000" w:rsidRDefault="00903ADA">
      <w:pPr>
        <w:pStyle w:val="a0"/>
        <w:rPr>
          <w:rFonts w:hint="cs"/>
          <w:rtl/>
        </w:rPr>
      </w:pPr>
    </w:p>
    <w:p w14:paraId="4CE92BDC" w14:textId="77777777" w:rsidR="00000000" w:rsidRDefault="00903ADA">
      <w:pPr>
        <w:pStyle w:val="a0"/>
        <w:rPr>
          <w:rFonts w:hint="cs"/>
          <w:rtl/>
        </w:rPr>
      </w:pPr>
      <w:r>
        <w:rPr>
          <w:rFonts w:hint="cs"/>
          <w:rtl/>
        </w:rPr>
        <w:t>אני חושב, אדוני היושב-ראש וחברי חברי הכנסת, שהתהליך שיהיה השנה בענייני התקציב יהיה תהליך רגיל ומקובל. התקציב יעבור בקריאה ראשונה, אני לא חושב שמישהו מטיל ספק בעניין הזה ברצינו</w:t>
      </w:r>
      <w:r>
        <w:rPr>
          <w:rFonts w:hint="cs"/>
          <w:rtl/>
        </w:rPr>
        <w:t xml:space="preserve">ת. גם התקציב וגם חוק ההסדרים יגיעו לוועדות הרלוונטיות </w:t>
      </w:r>
      <w:r>
        <w:rPr>
          <w:rtl/>
        </w:rPr>
        <w:t>–</w:t>
      </w:r>
      <w:r>
        <w:rPr>
          <w:rFonts w:hint="cs"/>
          <w:rtl/>
        </w:rPr>
        <w:t xml:space="preserve"> ועדת הכספים בוודאי, בראש ובראשונה, אבל כבר אתמול נאמר בוועדת הכנסת, שכמה חוקים יידונו בוועדות נוספות של הבית, ולא יהיה שום חשש לפצל במקום שצריך, ואפילו להוציא מן החוק דברים שצריך להוציאם. </w:t>
      </w:r>
    </w:p>
    <w:p w14:paraId="284471A9" w14:textId="77777777" w:rsidR="00000000" w:rsidRDefault="00903ADA">
      <w:pPr>
        <w:pStyle w:val="a0"/>
        <w:rPr>
          <w:rFonts w:hint="cs"/>
          <w:rtl/>
        </w:rPr>
      </w:pPr>
    </w:p>
    <w:p w14:paraId="64C938F5" w14:textId="77777777" w:rsidR="00000000" w:rsidRDefault="00903ADA">
      <w:pPr>
        <w:pStyle w:val="a0"/>
        <w:rPr>
          <w:rFonts w:hint="cs"/>
          <w:rtl/>
        </w:rPr>
      </w:pPr>
      <w:r>
        <w:rPr>
          <w:rFonts w:hint="cs"/>
          <w:rtl/>
        </w:rPr>
        <w:t>בתהליך הזה</w:t>
      </w:r>
      <w:r>
        <w:rPr>
          <w:rFonts w:hint="cs"/>
          <w:rtl/>
        </w:rPr>
        <w:t xml:space="preserve"> </w:t>
      </w:r>
      <w:r>
        <w:rPr>
          <w:rtl/>
        </w:rPr>
        <w:t>–</w:t>
      </w:r>
      <w:r>
        <w:rPr>
          <w:rFonts w:hint="cs"/>
          <w:rtl/>
        </w:rPr>
        <w:t xml:space="preserve"> וזאת בעיני גם מהות העבודה הפרלמנטרית </w:t>
      </w:r>
      <w:r>
        <w:rPr>
          <w:rtl/>
        </w:rPr>
        <w:t>–</w:t>
      </w:r>
      <w:r>
        <w:rPr>
          <w:rFonts w:hint="cs"/>
          <w:rtl/>
        </w:rPr>
        <w:t xml:space="preserve"> הדברים ישתפרו במקום שצריך לשפר אותם. הרי בשביל מה היינו צריכים את כל התהליך הזה של חודשיים אילו היינו מקבלים מסמך שכולו תכלת, שאין בו שום דבר בעייתי? אגף התקציבים בוודאי מרכז את כל החוכמה שבעולם, מגיש תקציב ואין שו</w:t>
      </w:r>
      <w:r>
        <w:rPr>
          <w:rFonts w:hint="cs"/>
          <w:rtl/>
        </w:rPr>
        <w:t xml:space="preserve">ם דבר נוסף לעשות. אפשר לצאת לחופשה של חודשיים וב-31 בדצמבר אפשר להתכנס ולהצביע. ודאי היה צריך גם להצביע ללא הבדל קואליציה ואופוזיציה, אם זה כל כך נהדר. </w:t>
      </w:r>
    </w:p>
    <w:p w14:paraId="169B03AC" w14:textId="77777777" w:rsidR="00000000" w:rsidRDefault="00903ADA">
      <w:pPr>
        <w:pStyle w:val="a0"/>
        <w:rPr>
          <w:rFonts w:hint="cs"/>
          <w:rtl/>
        </w:rPr>
      </w:pPr>
    </w:p>
    <w:p w14:paraId="53E889D7" w14:textId="77777777" w:rsidR="00000000" w:rsidRDefault="00903ADA">
      <w:pPr>
        <w:pStyle w:val="a0"/>
        <w:rPr>
          <w:rFonts w:hint="cs"/>
          <w:rtl/>
        </w:rPr>
      </w:pPr>
      <w:r>
        <w:rPr>
          <w:rFonts w:hint="cs"/>
          <w:rtl/>
        </w:rPr>
        <w:t xml:space="preserve">מהות העבודה הפרלמנטרית בחודשיים הקרובים, אדוני היושב-ראש, מבחינתי, היא לתקן במקום שצריך תיקון </w:t>
      </w:r>
      <w:r>
        <w:rPr>
          <w:rtl/>
        </w:rPr>
        <w:t>–</w:t>
      </w:r>
      <w:r>
        <w:rPr>
          <w:rFonts w:hint="cs"/>
          <w:rtl/>
        </w:rPr>
        <w:t xml:space="preserve"> לא על </w:t>
      </w:r>
      <w:r>
        <w:rPr>
          <w:rFonts w:hint="cs"/>
          <w:rtl/>
        </w:rPr>
        <w:t xml:space="preserve">הבסיס של שיבוש  עבודת הממשלה, כפי שאמרתי, כפי שלצערי אנחנו שומעים לפעמים מחברי האופוזיציה, אלא להוציא דברים שלדעת מספר רב של חברי כנסת יכולים גם להסתדר בלעדיהם בתקציב הנוכחי. </w:t>
      </w:r>
    </w:p>
    <w:p w14:paraId="1AFCEB54" w14:textId="77777777" w:rsidR="00000000" w:rsidRDefault="00903ADA">
      <w:pPr>
        <w:pStyle w:val="a0"/>
        <w:rPr>
          <w:rFonts w:hint="cs"/>
          <w:rtl/>
        </w:rPr>
      </w:pPr>
    </w:p>
    <w:p w14:paraId="73DCB068" w14:textId="77777777" w:rsidR="00000000" w:rsidRDefault="00903ADA">
      <w:pPr>
        <w:pStyle w:val="a0"/>
        <w:rPr>
          <w:rFonts w:hint="cs"/>
          <w:rtl/>
        </w:rPr>
      </w:pPr>
      <w:r>
        <w:rPr>
          <w:rFonts w:hint="cs"/>
          <w:rtl/>
        </w:rPr>
        <w:t xml:space="preserve">גם בתחום המקרו, שינויים בגדול </w:t>
      </w:r>
      <w:r>
        <w:rPr>
          <w:rtl/>
        </w:rPr>
        <w:t>–</w:t>
      </w:r>
      <w:r>
        <w:rPr>
          <w:rFonts w:hint="cs"/>
          <w:rtl/>
        </w:rPr>
        <w:t xml:space="preserve">  ודיברו כאן על עידוד צמיחה ועל דברים כאלה </w:t>
      </w:r>
      <w:r>
        <w:rPr>
          <w:rtl/>
        </w:rPr>
        <w:t>–</w:t>
      </w:r>
      <w:r>
        <w:rPr>
          <w:rFonts w:hint="cs"/>
          <w:rtl/>
        </w:rPr>
        <w:t xml:space="preserve"> גם </w:t>
      </w:r>
      <w:r>
        <w:rPr>
          <w:rFonts w:hint="cs"/>
          <w:rtl/>
        </w:rPr>
        <w:t xml:space="preserve">כאן יש לוועדת הכספים ולוועדות נוספות בכנסת מה לומר. </w:t>
      </w:r>
    </w:p>
    <w:p w14:paraId="74687D24" w14:textId="77777777" w:rsidR="00000000" w:rsidRDefault="00903ADA">
      <w:pPr>
        <w:pStyle w:val="a0"/>
        <w:rPr>
          <w:rFonts w:hint="cs"/>
          <w:rtl/>
        </w:rPr>
      </w:pPr>
    </w:p>
    <w:p w14:paraId="6795B58D" w14:textId="77777777" w:rsidR="00000000" w:rsidRDefault="00903ADA">
      <w:pPr>
        <w:pStyle w:val="a0"/>
        <w:rPr>
          <w:rFonts w:hint="cs"/>
          <w:rtl/>
        </w:rPr>
      </w:pPr>
      <w:r>
        <w:rPr>
          <w:rFonts w:hint="cs"/>
          <w:rtl/>
        </w:rPr>
        <w:t>אני גם לא מסתיר שיש כמה תחומים שכבר הוזכרו וגם לדעתי צריך לעסוק בהם. חבר הכנסת בנלולו הזכיר כאן, לפני, את הנושא שאדוני היושב-ראש מכיר היטב כשר הבריאות לשעבר, הנושא של סגירת בתי-החולים הפסיכיאטריים והגרי</w:t>
      </w:r>
      <w:r>
        <w:rPr>
          <w:rFonts w:hint="cs"/>
          <w:rtl/>
        </w:rPr>
        <w:t>אטריים. לדעתי זו פגיעה שאסור שתקרה. פניתי בנדון גם לחברי ועדת הכספים, לחברי הקואליציה דווקא. אני מתכוון להקדיש את זמני, בתקופה הקרובה, בשבועות שנותרו, להוצאת הגזירה הזאת. כך גם בנושא האגודה לקידום החינוך ודברים נוספים בתחום החינוך, ואני בטוח ש-100 חברי הבי</w:t>
      </w:r>
      <w:r>
        <w:rPr>
          <w:rFonts w:hint="cs"/>
          <w:rtl/>
        </w:rPr>
        <w:t xml:space="preserve">ת חוץ ממני יעשו את העבודה הזאת, עבודת פינצטה. </w:t>
      </w:r>
    </w:p>
    <w:p w14:paraId="7562DC94" w14:textId="77777777" w:rsidR="00000000" w:rsidRDefault="00903ADA">
      <w:pPr>
        <w:pStyle w:val="a0"/>
        <w:rPr>
          <w:rFonts w:hint="cs"/>
          <w:rtl/>
        </w:rPr>
      </w:pPr>
    </w:p>
    <w:p w14:paraId="6CB50B5B" w14:textId="77777777" w:rsidR="00000000" w:rsidRDefault="00903ADA">
      <w:pPr>
        <w:pStyle w:val="a0"/>
        <w:rPr>
          <w:rFonts w:hint="cs"/>
          <w:rtl/>
        </w:rPr>
      </w:pPr>
      <w:r>
        <w:rPr>
          <w:rFonts w:hint="cs"/>
          <w:rtl/>
        </w:rPr>
        <w:t>בסופו של דבר אנחנו נקבל את התקציב בעוד חודשיים, והתקציב הזה לא יביא לקריסת החברה, כפי ששמענו; הוא גם לא יביא למחרת היום לצמיחה שעוד לא ראינו כמותה. אולם, כולי תקווה שהוא יהיה עוד צעד בכיוון הנכון, להוציא את ה</w:t>
      </w:r>
      <w:r>
        <w:rPr>
          <w:rFonts w:hint="cs"/>
          <w:rtl/>
        </w:rPr>
        <w:t xml:space="preserve">משק מן המצב הלא-סימפתי שאנחנו נמצאים בו. תודה רבה. </w:t>
      </w:r>
    </w:p>
    <w:p w14:paraId="788189FB" w14:textId="77777777" w:rsidR="00000000" w:rsidRDefault="00903ADA">
      <w:pPr>
        <w:pStyle w:val="a0"/>
        <w:ind w:firstLine="0"/>
        <w:rPr>
          <w:rFonts w:hint="cs"/>
          <w:rtl/>
        </w:rPr>
      </w:pPr>
    </w:p>
    <w:p w14:paraId="1C975FFE" w14:textId="77777777" w:rsidR="00000000" w:rsidRDefault="00903ADA">
      <w:pPr>
        <w:pStyle w:val="af1"/>
        <w:rPr>
          <w:rtl/>
        </w:rPr>
      </w:pPr>
      <w:r>
        <w:rPr>
          <w:rtl/>
        </w:rPr>
        <w:t>היו"ר נסים דהן:</w:t>
      </w:r>
    </w:p>
    <w:p w14:paraId="764A45D9" w14:textId="77777777" w:rsidR="00000000" w:rsidRDefault="00903ADA">
      <w:pPr>
        <w:pStyle w:val="a0"/>
        <w:rPr>
          <w:rtl/>
        </w:rPr>
      </w:pPr>
    </w:p>
    <w:p w14:paraId="1A6686FA" w14:textId="77777777" w:rsidR="00000000" w:rsidRDefault="00903ADA">
      <w:pPr>
        <w:pStyle w:val="a0"/>
        <w:rPr>
          <w:rFonts w:hint="cs"/>
          <w:rtl/>
        </w:rPr>
      </w:pPr>
      <w:r>
        <w:rPr>
          <w:rFonts w:hint="cs"/>
          <w:rtl/>
        </w:rPr>
        <w:t xml:space="preserve">תודה רבה. חבר הכנסת עמיר פרץ - אינו נוכח. חבר הכנסת שלום שמחון. </w:t>
      </w:r>
    </w:p>
    <w:p w14:paraId="6A54E315" w14:textId="77777777" w:rsidR="00000000" w:rsidRDefault="00903ADA">
      <w:pPr>
        <w:pStyle w:val="a0"/>
        <w:ind w:firstLine="0"/>
        <w:rPr>
          <w:rFonts w:hint="cs"/>
          <w:rtl/>
        </w:rPr>
      </w:pPr>
    </w:p>
    <w:p w14:paraId="55989AA8" w14:textId="77777777" w:rsidR="00000000" w:rsidRDefault="00903ADA">
      <w:pPr>
        <w:pStyle w:val="a"/>
        <w:rPr>
          <w:rtl/>
        </w:rPr>
      </w:pPr>
      <w:bookmarkStart w:id="226" w:name="FS000000461T05_11_2003_14_18_12"/>
      <w:bookmarkStart w:id="227" w:name="_Toc61852281"/>
      <w:bookmarkEnd w:id="226"/>
      <w:r>
        <w:rPr>
          <w:rFonts w:hint="eastAsia"/>
          <w:rtl/>
        </w:rPr>
        <w:t>שלום</w:t>
      </w:r>
      <w:r>
        <w:rPr>
          <w:rtl/>
        </w:rPr>
        <w:t xml:space="preserve"> שמחון (העבודה-מימד):</w:t>
      </w:r>
      <w:bookmarkEnd w:id="227"/>
    </w:p>
    <w:p w14:paraId="5A720CCD" w14:textId="77777777" w:rsidR="00000000" w:rsidRDefault="00903ADA">
      <w:pPr>
        <w:pStyle w:val="a0"/>
        <w:rPr>
          <w:rFonts w:hint="cs"/>
          <w:rtl/>
        </w:rPr>
      </w:pPr>
    </w:p>
    <w:p w14:paraId="6461F248" w14:textId="77777777" w:rsidR="00000000" w:rsidRDefault="00903ADA">
      <w:pPr>
        <w:pStyle w:val="a0"/>
        <w:rPr>
          <w:rFonts w:hint="cs"/>
          <w:rtl/>
        </w:rPr>
      </w:pPr>
      <w:r>
        <w:rPr>
          <w:rFonts w:hint="cs"/>
          <w:rtl/>
        </w:rPr>
        <w:t>אני אחריו?</w:t>
      </w:r>
    </w:p>
    <w:p w14:paraId="1C989DE2" w14:textId="77777777" w:rsidR="00000000" w:rsidRDefault="00903ADA">
      <w:pPr>
        <w:pStyle w:val="a0"/>
        <w:ind w:firstLine="0"/>
        <w:rPr>
          <w:rFonts w:hint="cs"/>
          <w:rtl/>
        </w:rPr>
      </w:pPr>
    </w:p>
    <w:p w14:paraId="25EDA5E5" w14:textId="77777777" w:rsidR="00000000" w:rsidRDefault="00903ADA">
      <w:pPr>
        <w:pStyle w:val="af1"/>
        <w:rPr>
          <w:rtl/>
        </w:rPr>
      </w:pPr>
      <w:r>
        <w:rPr>
          <w:rtl/>
        </w:rPr>
        <w:t>היו"ר נסים דהן:</w:t>
      </w:r>
    </w:p>
    <w:p w14:paraId="2901FDE9" w14:textId="77777777" w:rsidR="00000000" w:rsidRDefault="00903ADA">
      <w:pPr>
        <w:pStyle w:val="a0"/>
        <w:rPr>
          <w:rtl/>
        </w:rPr>
      </w:pPr>
    </w:p>
    <w:p w14:paraId="4C76A491" w14:textId="77777777" w:rsidR="00000000" w:rsidRDefault="00903ADA">
      <w:pPr>
        <w:pStyle w:val="a0"/>
        <w:rPr>
          <w:rFonts w:hint="cs"/>
          <w:rtl/>
        </w:rPr>
      </w:pPr>
      <w:r>
        <w:rPr>
          <w:rFonts w:hint="cs"/>
          <w:rtl/>
        </w:rPr>
        <w:t>אתה האחד לפני האחרון. ואחריו - אחרון הדוברים, חבר הכנסת רוני בר-</w:t>
      </w:r>
      <w:r>
        <w:rPr>
          <w:rFonts w:hint="cs"/>
          <w:rtl/>
        </w:rPr>
        <w:t xml:space="preserve">און. </w:t>
      </w:r>
    </w:p>
    <w:p w14:paraId="7E942F1B" w14:textId="77777777" w:rsidR="00000000" w:rsidRDefault="00903ADA">
      <w:pPr>
        <w:pStyle w:val="a0"/>
        <w:ind w:firstLine="0"/>
        <w:rPr>
          <w:rFonts w:hint="cs"/>
          <w:rtl/>
        </w:rPr>
      </w:pPr>
    </w:p>
    <w:p w14:paraId="15E0163F" w14:textId="77777777" w:rsidR="00000000" w:rsidRDefault="00903ADA">
      <w:pPr>
        <w:pStyle w:val="af0"/>
        <w:rPr>
          <w:rtl/>
        </w:rPr>
      </w:pPr>
      <w:r>
        <w:rPr>
          <w:rFonts w:hint="eastAsia"/>
          <w:rtl/>
        </w:rPr>
        <w:t>אברהם</w:t>
      </w:r>
      <w:r>
        <w:rPr>
          <w:rtl/>
        </w:rPr>
        <w:t xml:space="preserve"> בייגה שוחט (העבודה-מימד):</w:t>
      </w:r>
    </w:p>
    <w:p w14:paraId="50C2370B" w14:textId="77777777" w:rsidR="00000000" w:rsidRDefault="00903ADA">
      <w:pPr>
        <w:pStyle w:val="a0"/>
        <w:rPr>
          <w:rFonts w:hint="cs"/>
          <w:rtl/>
        </w:rPr>
      </w:pPr>
    </w:p>
    <w:p w14:paraId="45C677C3" w14:textId="77777777" w:rsidR="00000000" w:rsidRDefault="00903ADA">
      <w:pPr>
        <w:pStyle w:val="a0"/>
        <w:rPr>
          <w:rFonts w:hint="cs"/>
          <w:rtl/>
        </w:rPr>
      </w:pPr>
      <w:r>
        <w:rPr>
          <w:rFonts w:hint="cs"/>
          <w:rtl/>
        </w:rPr>
        <w:t xml:space="preserve">ואז אפשר להצביע על התקציב. </w:t>
      </w:r>
    </w:p>
    <w:p w14:paraId="69ED5AB7" w14:textId="77777777" w:rsidR="00000000" w:rsidRDefault="00903ADA">
      <w:pPr>
        <w:pStyle w:val="a0"/>
        <w:ind w:firstLine="0"/>
        <w:rPr>
          <w:rFonts w:hint="cs"/>
          <w:rtl/>
        </w:rPr>
      </w:pPr>
    </w:p>
    <w:p w14:paraId="51BE0761" w14:textId="77777777" w:rsidR="00000000" w:rsidRDefault="00903ADA">
      <w:pPr>
        <w:pStyle w:val="af1"/>
        <w:rPr>
          <w:rtl/>
        </w:rPr>
      </w:pPr>
      <w:r>
        <w:rPr>
          <w:rtl/>
        </w:rPr>
        <w:t>היו"ר נסים דהן:</w:t>
      </w:r>
    </w:p>
    <w:p w14:paraId="022DF978" w14:textId="77777777" w:rsidR="00000000" w:rsidRDefault="00903ADA">
      <w:pPr>
        <w:pStyle w:val="a0"/>
        <w:rPr>
          <w:rtl/>
        </w:rPr>
      </w:pPr>
    </w:p>
    <w:p w14:paraId="38C83348" w14:textId="77777777" w:rsidR="00000000" w:rsidRDefault="00903ADA">
      <w:pPr>
        <w:pStyle w:val="a0"/>
        <w:rPr>
          <w:rFonts w:hint="cs"/>
          <w:rtl/>
        </w:rPr>
      </w:pPr>
      <w:r>
        <w:rPr>
          <w:rFonts w:hint="cs"/>
          <w:rtl/>
        </w:rPr>
        <w:t>אם אתה לא תדבר וחבר הכנסת רוני בר-און לא יהיה נוכח, ניגש מייד להצבעה.</w:t>
      </w:r>
    </w:p>
    <w:p w14:paraId="73641DF5" w14:textId="77777777" w:rsidR="00000000" w:rsidRDefault="00903ADA">
      <w:pPr>
        <w:pStyle w:val="a0"/>
        <w:ind w:firstLine="0"/>
        <w:rPr>
          <w:rFonts w:hint="cs"/>
          <w:rtl/>
        </w:rPr>
      </w:pPr>
    </w:p>
    <w:p w14:paraId="62DE37D0" w14:textId="77777777" w:rsidR="00000000" w:rsidRDefault="00903ADA">
      <w:pPr>
        <w:pStyle w:val="af0"/>
        <w:rPr>
          <w:rtl/>
        </w:rPr>
      </w:pPr>
      <w:r>
        <w:rPr>
          <w:rFonts w:hint="eastAsia"/>
          <w:rtl/>
        </w:rPr>
        <w:t>אברהם</w:t>
      </w:r>
      <w:r>
        <w:rPr>
          <w:rtl/>
        </w:rPr>
        <w:t xml:space="preserve"> בייגה שוחט (העבודה-מימד):</w:t>
      </w:r>
    </w:p>
    <w:p w14:paraId="0210117D" w14:textId="77777777" w:rsidR="00000000" w:rsidRDefault="00903ADA">
      <w:pPr>
        <w:pStyle w:val="a0"/>
        <w:rPr>
          <w:rFonts w:hint="cs"/>
          <w:rtl/>
        </w:rPr>
      </w:pPr>
    </w:p>
    <w:p w14:paraId="3D7BA39B" w14:textId="77777777" w:rsidR="00000000" w:rsidRDefault="00903ADA">
      <w:pPr>
        <w:pStyle w:val="a0"/>
        <w:rPr>
          <w:rFonts w:hint="cs"/>
          <w:rtl/>
        </w:rPr>
      </w:pPr>
      <w:r>
        <w:rPr>
          <w:rFonts w:hint="cs"/>
          <w:rtl/>
        </w:rPr>
        <w:t xml:space="preserve">אדוני היושב-ראש, יש לך הזדמנות פז לעשות היסטוריה. </w:t>
      </w:r>
    </w:p>
    <w:p w14:paraId="4B4037D1" w14:textId="77777777" w:rsidR="00000000" w:rsidRDefault="00903ADA">
      <w:pPr>
        <w:pStyle w:val="a0"/>
        <w:ind w:firstLine="0"/>
        <w:rPr>
          <w:rFonts w:hint="cs"/>
          <w:rtl/>
        </w:rPr>
      </w:pPr>
    </w:p>
    <w:p w14:paraId="79AA3AD8" w14:textId="77777777" w:rsidR="00000000" w:rsidRDefault="00903ADA">
      <w:pPr>
        <w:pStyle w:val="af1"/>
        <w:rPr>
          <w:rtl/>
        </w:rPr>
      </w:pPr>
      <w:r>
        <w:rPr>
          <w:rtl/>
        </w:rPr>
        <w:t>היו"ר נסים דהן</w:t>
      </w:r>
      <w:r>
        <w:rPr>
          <w:rtl/>
        </w:rPr>
        <w:t>:</w:t>
      </w:r>
    </w:p>
    <w:p w14:paraId="12A05C38" w14:textId="77777777" w:rsidR="00000000" w:rsidRDefault="00903ADA">
      <w:pPr>
        <w:pStyle w:val="a0"/>
        <w:rPr>
          <w:rtl/>
        </w:rPr>
      </w:pPr>
    </w:p>
    <w:p w14:paraId="2CFE8B9D" w14:textId="77777777" w:rsidR="00000000" w:rsidRDefault="00903ADA">
      <w:pPr>
        <w:pStyle w:val="a0"/>
        <w:rPr>
          <w:rFonts w:hint="cs"/>
          <w:rtl/>
        </w:rPr>
      </w:pPr>
      <w:r>
        <w:rPr>
          <w:rFonts w:hint="cs"/>
          <w:rtl/>
        </w:rPr>
        <w:t xml:space="preserve">אני יכול לעשות את זה. אבל בינתיים יש לחבר הכנסת שלום שמחון זכות דיבור. אם הוא יוותר עליה, נעבור מייד לדובר הבא; ואם הדובר הבא לא יהיה, ניגש להצבעה, על-פי תקנון הכנסת. </w:t>
      </w:r>
    </w:p>
    <w:p w14:paraId="3C3ED383" w14:textId="77777777" w:rsidR="00000000" w:rsidRDefault="00903ADA">
      <w:pPr>
        <w:pStyle w:val="a0"/>
        <w:ind w:firstLine="0"/>
        <w:rPr>
          <w:rFonts w:hint="cs"/>
          <w:rtl/>
        </w:rPr>
      </w:pPr>
    </w:p>
    <w:p w14:paraId="51451B63" w14:textId="77777777" w:rsidR="00000000" w:rsidRDefault="00903ADA">
      <w:pPr>
        <w:pStyle w:val="-"/>
        <w:rPr>
          <w:rtl/>
        </w:rPr>
      </w:pPr>
      <w:bookmarkStart w:id="228" w:name="FS000000461T05_11_2003_14_19_39C"/>
      <w:bookmarkEnd w:id="228"/>
      <w:r>
        <w:rPr>
          <w:rtl/>
        </w:rPr>
        <w:t>שלום שמחון (העבודה-מימד):</w:t>
      </w:r>
    </w:p>
    <w:p w14:paraId="633873CA" w14:textId="77777777" w:rsidR="00000000" w:rsidRDefault="00903ADA">
      <w:pPr>
        <w:pStyle w:val="a0"/>
        <w:rPr>
          <w:rtl/>
        </w:rPr>
      </w:pPr>
    </w:p>
    <w:p w14:paraId="07BEE986" w14:textId="77777777" w:rsidR="00000000" w:rsidRDefault="00903ADA">
      <w:pPr>
        <w:pStyle w:val="a0"/>
        <w:rPr>
          <w:rFonts w:hint="cs"/>
          <w:rtl/>
        </w:rPr>
      </w:pPr>
      <w:r>
        <w:rPr>
          <w:rFonts w:hint="cs"/>
          <w:rtl/>
        </w:rPr>
        <w:t>אם חבר הכנסת בר-און מוותר, אני מוותר.</w:t>
      </w:r>
    </w:p>
    <w:p w14:paraId="421164B0" w14:textId="77777777" w:rsidR="00000000" w:rsidRDefault="00903ADA">
      <w:pPr>
        <w:pStyle w:val="a0"/>
        <w:ind w:firstLine="0"/>
        <w:rPr>
          <w:rFonts w:hint="cs"/>
          <w:rtl/>
        </w:rPr>
      </w:pPr>
    </w:p>
    <w:p w14:paraId="305097D1" w14:textId="77777777" w:rsidR="00000000" w:rsidRDefault="00903ADA">
      <w:pPr>
        <w:pStyle w:val="af0"/>
        <w:rPr>
          <w:rtl/>
        </w:rPr>
      </w:pPr>
      <w:r>
        <w:rPr>
          <w:rFonts w:hint="eastAsia"/>
          <w:rtl/>
        </w:rPr>
        <w:t>רוני</w:t>
      </w:r>
      <w:r>
        <w:rPr>
          <w:rtl/>
        </w:rPr>
        <w:t xml:space="preserve"> בר-און (הליכו</w:t>
      </w:r>
      <w:r>
        <w:rPr>
          <w:rtl/>
        </w:rPr>
        <w:t>ד):</w:t>
      </w:r>
    </w:p>
    <w:p w14:paraId="1EDD0BA3" w14:textId="77777777" w:rsidR="00000000" w:rsidRDefault="00903ADA">
      <w:pPr>
        <w:pStyle w:val="a0"/>
        <w:rPr>
          <w:rFonts w:hint="cs"/>
          <w:rtl/>
        </w:rPr>
      </w:pPr>
    </w:p>
    <w:p w14:paraId="21143679" w14:textId="77777777" w:rsidR="00000000" w:rsidRDefault="00903ADA">
      <w:pPr>
        <w:pStyle w:val="a0"/>
        <w:rPr>
          <w:rFonts w:hint="cs"/>
          <w:rtl/>
        </w:rPr>
      </w:pPr>
      <w:r>
        <w:rPr>
          <w:rFonts w:hint="cs"/>
          <w:rtl/>
        </w:rPr>
        <w:t>צלצלתם?</w:t>
      </w:r>
    </w:p>
    <w:p w14:paraId="1F7A73A9" w14:textId="77777777" w:rsidR="00000000" w:rsidRDefault="00903ADA">
      <w:pPr>
        <w:pStyle w:val="a0"/>
        <w:ind w:firstLine="0"/>
        <w:rPr>
          <w:rFonts w:hint="cs"/>
          <w:rtl/>
        </w:rPr>
      </w:pPr>
    </w:p>
    <w:p w14:paraId="37B3DA9C" w14:textId="77777777" w:rsidR="00000000" w:rsidRDefault="00903ADA">
      <w:pPr>
        <w:pStyle w:val="af1"/>
        <w:rPr>
          <w:rtl/>
        </w:rPr>
      </w:pPr>
      <w:r>
        <w:rPr>
          <w:rtl/>
        </w:rPr>
        <w:t>היו"ר נסים דהן:</w:t>
      </w:r>
    </w:p>
    <w:p w14:paraId="09D65FB4" w14:textId="77777777" w:rsidR="00000000" w:rsidRDefault="00903ADA">
      <w:pPr>
        <w:pStyle w:val="a0"/>
        <w:rPr>
          <w:rtl/>
        </w:rPr>
      </w:pPr>
    </w:p>
    <w:p w14:paraId="00222561" w14:textId="77777777" w:rsidR="00000000" w:rsidRDefault="00903ADA">
      <w:pPr>
        <w:pStyle w:val="a0"/>
        <w:rPr>
          <w:rFonts w:hint="cs"/>
          <w:rtl/>
        </w:rPr>
      </w:pPr>
      <w:r>
        <w:rPr>
          <w:rFonts w:hint="cs"/>
          <w:rtl/>
        </w:rPr>
        <w:t>צלצלנו. אפילו עברו חמש דקות.</w:t>
      </w:r>
    </w:p>
    <w:p w14:paraId="3900BB6D" w14:textId="77777777" w:rsidR="00000000" w:rsidRDefault="00903ADA">
      <w:pPr>
        <w:pStyle w:val="a0"/>
        <w:ind w:firstLine="0"/>
        <w:rPr>
          <w:rFonts w:hint="cs"/>
          <w:rtl/>
        </w:rPr>
      </w:pPr>
    </w:p>
    <w:p w14:paraId="6C231F7C" w14:textId="77777777" w:rsidR="00000000" w:rsidRDefault="00903ADA">
      <w:pPr>
        <w:pStyle w:val="af0"/>
        <w:rPr>
          <w:rtl/>
        </w:rPr>
      </w:pPr>
      <w:r>
        <w:rPr>
          <w:rFonts w:hint="eastAsia"/>
          <w:rtl/>
        </w:rPr>
        <w:t>רוני</w:t>
      </w:r>
      <w:r>
        <w:rPr>
          <w:rtl/>
        </w:rPr>
        <w:t xml:space="preserve"> בר-און (הליכוד):</w:t>
      </w:r>
    </w:p>
    <w:p w14:paraId="1A7BCCF0" w14:textId="77777777" w:rsidR="00000000" w:rsidRDefault="00903ADA">
      <w:pPr>
        <w:pStyle w:val="a0"/>
        <w:rPr>
          <w:rFonts w:hint="cs"/>
          <w:rtl/>
        </w:rPr>
      </w:pPr>
    </w:p>
    <w:p w14:paraId="1A71D474" w14:textId="77777777" w:rsidR="00000000" w:rsidRDefault="00903ADA">
      <w:pPr>
        <w:pStyle w:val="a0"/>
        <w:rPr>
          <w:rFonts w:hint="cs"/>
          <w:rtl/>
        </w:rPr>
      </w:pPr>
      <w:r>
        <w:rPr>
          <w:rFonts w:hint="cs"/>
          <w:rtl/>
        </w:rPr>
        <w:t xml:space="preserve">טוב, אף אחד לא בא. </w:t>
      </w:r>
    </w:p>
    <w:p w14:paraId="1BF021A3" w14:textId="77777777" w:rsidR="00000000" w:rsidRDefault="00903ADA">
      <w:pPr>
        <w:pStyle w:val="a0"/>
        <w:ind w:firstLine="0"/>
        <w:rPr>
          <w:rFonts w:hint="cs"/>
          <w:rtl/>
        </w:rPr>
      </w:pPr>
    </w:p>
    <w:p w14:paraId="6647263B" w14:textId="77777777" w:rsidR="00000000" w:rsidRDefault="00903ADA">
      <w:pPr>
        <w:pStyle w:val="-"/>
        <w:rPr>
          <w:rtl/>
        </w:rPr>
      </w:pPr>
      <w:bookmarkStart w:id="229" w:name="FS000000461T05_11_2003_14_20_13C"/>
      <w:bookmarkEnd w:id="229"/>
      <w:r>
        <w:rPr>
          <w:rtl/>
        </w:rPr>
        <w:t>שלום שמחון (העבודה-מימד):</w:t>
      </w:r>
    </w:p>
    <w:p w14:paraId="5292923B" w14:textId="77777777" w:rsidR="00000000" w:rsidRDefault="00903ADA">
      <w:pPr>
        <w:pStyle w:val="a0"/>
        <w:rPr>
          <w:rtl/>
        </w:rPr>
      </w:pPr>
    </w:p>
    <w:p w14:paraId="5C00B161" w14:textId="77777777" w:rsidR="00000000" w:rsidRDefault="00903ADA">
      <w:pPr>
        <w:pStyle w:val="a0"/>
        <w:rPr>
          <w:rFonts w:hint="cs"/>
          <w:rtl/>
        </w:rPr>
      </w:pPr>
      <w:r>
        <w:rPr>
          <w:rFonts w:hint="cs"/>
          <w:rtl/>
        </w:rPr>
        <w:t>חבר הכנסת בר-און, החלטנו ששנינו מוותרים על זכות הדיבור ועוברים להצבעה. זה בסדר?</w:t>
      </w:r>
    </w:p>
    <w:p w14:paraId="21A1CF2D" w14:textId="77777777" w:rsidR="00000000" w:rsidRDefault="00903ADA">
      <w:pPr>
        <w:pStyle w:val="a0"/>
        <w:ind w:firstLine="0"/>
        <w:rPr>
          <w:rFonts w:hint="cs"/>
          <w:rtl/>
        </w:rPr>
      </w:pPr>
    </w:p>
    <w:p w14:paraId="5795AB44" w14:textId="77777777" w:rsidR="00000000" w:rsidRDefault="00903ADA">
      <w:pPr>
        <w:pStyle w:val="af0"/>
        <w:rPr>
          <w:rtl/>
        </w:rPr>
      </w:pPr>
      <w:r>
        <w:rPr>
          <w:rFonts w:hint="eastAsia"/>
          <w:rtl/>
        </w:rPr>
        <w:t>רוני</w:t>
      </w:r>
      <w:r>
        <w:rPr>
          <w:rtl/>
        </w:rPr>
        <w:t xml:space="preserve"> בר-און (הליכוד):</w:t>
      </w:r>
    </w:p>
    <w:p w14:paraId="23D83934" w14:textId="77777777" w:rsidR="00000000" w:rsidRDefault="00903ADA">
      <w:pPr>
        <w:pStyle w:val="a0"/>
        <w:rPr>
          <w:rFonts w:hint="cs"/>
          <w:rtl/>
        </w:rPr>
      </w:pPr>
    </w:p>
    <w:p w14:paraId="39175024" w14:textId="77777777" w:rsidR="00000000" w:rsidRDefault="00903ADA">
      <w:pPr>
        <w:pStyle w:val="a0"/>
        <w:rPr>
          <w:rFonts w:hint="cs"/>
          <w:rtl/>
        </w:rPr>
      </w:pPr>
      <w:r>
        <w:rPr>
          <w:rFonts w:hint="cs"/>
          <w:rtl/>
        </w:rPr>
        <w:t xml:space="preserve">חבר הכנסת פרץ - - - </w:t>
      </w:r>
      <w:r>
        <w:rPr>
          <w:rFonts w:hint="cs"/>
          <w:rtl/>
        </w:rPr>
        <w:t xml:space="preserve">אמרו שייתנו לו לדבר. </w:t>
      </w:r>
    </w:p>
    <w:p w14:paraId="4E6A3D29" w14:textId="77777777" w:rsidR="00000000" w:rsidRDefault="00903ADA">
      <w:pPr>
        <w:pStyle w:val="a0"/>
        <w:ind w:firstLine="0"/>
        <w:rPr>
          <w:rFonts w:hint="cs"/>
          <w:rtl/>
        </w:rPr>
      </w:pPr>
    </w:p>
    <w:p w14:paraId="5CB91DB1" w14:textId="77777777" w:rsidR="00000000" w:rsidRDefault="00903ADA">
      <w:pPr>
        <w:pStyle w:val="af1"/>
        <w:rPr>
          <w:rtl/>
        </w:rPr>
      </w:pPr>
      <w:r>
        <w:rPr>
          <w:rtl/>
        </w:rPr>
        <w:t>היו"ר נסים דהן:</w:t>
      </w:r>
    </w:p>
    <w:p w14:paraId="44B4FA4C" w14:textId="77777777" w:rsidR="00000000" w:rsidRDefault="00903ADA">
      <w:pPr>
        <w:pStyle w:val="a0"/>
        <w:rPr>
          <w:rtl/>
        </w:rPr>
      </w:pPr>
    </w:p>
    <w:p w14:paraId="6DF31E22" w14:textId="77777777" w:rsidR="00000000" w:rsidRDefault="00903ADA">
      <w:pPr>
        <w:pStyle w:val="a0"/>
        <w:rPr>
          <w:rFonts w:hint="cs"/>
          <w:rtl/>
        </w:rPr>
      </w:pPr>
      <w:r>
        <w:rPr>
          <w:rFonts w:hint="cs"/>
          <w:rtl/>
        </w:rPr>
        <w:t xml:space="preserve">לא ככה, נאמר לו שיבוא עד הרגע הזה ממש. </w:t>
      </w:r>
    </w:p>
    <w:p w14:paraId="22D7E71A" w14:textId="77777777" w:rsidR="00000000" w:rsidRDefault="00903ADA">
      <w:pPr>
        <w:pStyle w:val="a0"/>
        <w:ind w:firstLine="0"/>
        <w:rPr>
          <w:rFonts w:hint="cs"/>
          <w:rtl/>
        </w:rPr>
      </w:pPr>
    </w:p>
    <w:p w14:paraId="4FC9A7E3" w14:textId="77777777" w:rsidR="00000000" w:rsidRDefault="00903ADA">
      <w:pPr>
        <w:pStyle w:val="af0"/>
        <w:rPr>
          <w:rtl/>
        </w:rPr>
      </w:pPr>
      <w:r>
        <w:rPr>
          <w:rFonts w:hint="eastAsia"/>
          <w:rtl/>
        </w:rPr>
        <w:t>רוני</w:t>
      </w:r>
      <w:r>
        <w:rPr>
          <w:rtl/>
        </w:rPr>
        <w:t xml:space="preserve"> בר-און (הליכוד):</w:t>
      </w:r>
    </w:p>
    <w:p w14:paraId="063A8855" w14:textId="77777777" w:rsidR="00000000" w:rsidRDefault="00903ADA">
      <w:pPr>
        <w:pStyle w:val="a0"/>
        <w:rPr>
          <w:rFonts w:hint="cs"/>
          <w:rtl/>
        </w:rPr>
      </w:pPr>
    </w:p>
    <w:p w14:paraId="0E8CE8B1" w14:textId="77777777" w:rsidR="00000000" w:rsidRDefault="00903ADA">
      <w:pPr>
        <w:pStyle w:val="a0"/>
        <w:rPr>
          <w:rFonts w:hint="cs"/>
          <w:rtl/>
        </w:rPr>
      </w:pPr>
      <w:r>
        <w:rPr>
          <w:rFonts w:hint="cs"/>
          <w:rtl/>
        </w:rPr>
        <w:t xml:space="preserve">אי-אפשר להצביע עד השעה 14:00, יהיה מה שיהיה. </w:t>
      </w:r>
    </w:p>
    <w:p w14:paraId="4EC79089" w14:textId="77777777" w:rsidR="00000000" w:rsidRDefault="00903ADA">
      <w:pPr>
        <w:pStyle w:val="a0"/>
        <w:ind w:firstLine="0"/>
        <w:rPr>
          <w:rFonts w:hint="cs"/>
          <w:rtl/>
        </w:rPr>
      </w:pPr>
    </w:p>
    <w:p w14:paraId="5900C77D" w14:textId="77777777" w:rsidR="00000000" w:rsidRDefault="00903ADA">
      <w:pPr>
        <w:pStyle w:val="af1"/>
        <w:rPr>
          <w:rtl/>
        </w:rPr>
      </w:pPr>
      <w:r>
        <w:rPr>
          <w:rtl/>
        </w:rPr>
        <w:t>היו"ר נסים דהן:</w:t>
      </w:r>
    </w:p>
    <w:p w14:paraId="0DF1D995" w14:textId="77777777" w:rsidR="00000000" w:rsidRDefault="00903ADA">
      <w:pPr>
        <w:pStyle w:val="a0"/>
        <w:rPr>
          <w:rtl/>
        </w:rPr>
      </w:pPr>
    </w:p>
    <w:p w14:paraId="1234F46F" w14:textId="77777777" w:rsidR="00000000" w:rsidRDefault="00903ADA">
      <w:pPr>
        <w:pStyle w:val="a0"/>
        <w:rPr>
          <w:rFonts w:hint="cs"/>
          <w:rtl/>
        </w:rPr>
      </w:pPr>
      <w:r>
        <w:rPr>
          <w:rFonts w:hint="cs"/>
          <w:rtl/>
        </w:rPr>
        <w:t xml:space="preserve">טוב, בינתיים דבר. </w:t>
      </w:r>
    </w:p>
    <w:p w14:paraId="14920EDC" w14:textId="77777777" w:rsidR="00000000" w:rsidRDefault="00903ADA">
      <w:pPr>
        <w:pStyle w:val="a0"/>
        <w:ind w:firstLine="0"/>
        <w:rPr>
          <w:rFonts w:hint="cs"/>
          <w:rtl/>
        </w:rPr>
      </w:pPr>
    </w:p>
    <w:p w14:paraId="4250BACE" w14:textId="77777777" w:rsidR="00000000" w:rsidRDefault="00903ADA">
      <w:pPr>
        <w:pStyle w:val="af0"/>
        <w:rPr>
          <w:rtl/>
        </w:rPr>
      </w:pPr>
      <w:r>
        <w:rPr>
          <w:rFonts w:hint="eastAsia"/>
          <w:rtl/>
        </w:rPr>
        <w:t>רוני</w:t>
      </w:r>
      <w:r>
        <w:rPr>
          <w:rtl/>
        </w:rPr>
        <w:t xml:space="preserve"> בר-און (הליכוד):</w:t>
      </w:r>
    </w:p>
    <w:p w14:paraId="2E1B431C" w14:textId="77777777" w:rsidR="00000000" w:rsidRDefault="00903ADA">
      <w:pPr>
        <w:pStyle w:val="a0"/>
        <w:rPr>
          <w:rFonts w:hint="cs"/>
          <w:rtl/>
        </w:rPr>
      </w:pPr>
    </w:p>
    <w:p w14:paraId="66EA4D94" w14:textId="77777777" w:rsidR="00000000" w:rsidRDefault="00903ADA">
      <w:pPr>
        <w:pStyle w:val="a0"/>
        <w:rPr>
          <w:rFonts w:hint="cs"/>
          <w:rtl/>
        </w:rPr>
      </w:pPr>
      <w:r>
        <w:rPr>
          <w:rFonts w:hint="cs"/>
          <w:rtl/>
        </w:rPr>
        <w:t>אי-אפשר להפתיע. אם זה הדובר האחרון, אדבר אחרי</w:t>
      </w:r>
      <w:r>
        <w:rPr>
          <w:rFonts w:hint="cs"/>
          <w:rtl/>
        </w:rPr>
        <w:t xml:space="preserve">ו. </w:t>
      </w:r>
    </w:p>
    <w:p w14:paraId="45AF20C0" w14:textId="77777777" w:rsidR="00000000" w:rsidRDefault="00903ADA">
      <w:pPr>
        <w:pStyle w:val="a0"/>
        <w:ind w:firstLine="0"/>
        <w:rPr>
          <w:rFonts w:hint="cs"/>
          <w:rtl/>
        </w:rPr>
      </w:pPr>
    </w:p>
    <w:p w14:paraId="6A88347F" w14:textId="77777777" w:rsidR="00000000" w:rsidRDefault="00903ADA">
      <w:pPr>
        <w:pStyle w:val="af1"/>
        <w:rPr>
          <w:rtl/>
        </w:rPr>
      </w:pPr>
      <w:r>
        <w:rPr>
          <w:rtl/>
        </w:rPr>
        <w:t>היו"ר נסים דהן:</w:t>
      </w:r>
    </w:p>
    <w:p w14:paraId="0652E8AC" w14:textId="77777777" w:rsidR="00000000" w:rsidRDefault="00903ADA">
      <w:pPr>
        <w:pStyle w:val="a0"/>
        <w:rPr>
          <w:rtl/>
        </w:rPr>
      </w:pPr>
    </w:p>
    <w:p w14:paraId="35B4BD9D" w14:textId="77777777" w:rsidR="00000000" w:rsidRDefault="00903ADA">
      <w:pPr>
        <w:pStyle w:val="a0"/>
        <w:rPr>
          <w:rFonts w:hint="cs"/>
          <w:rtl/>
        </w:rPr>
      </w:pPr>
      <w:r>
        <w:rPr>
          <w:rFonts w:hint="cs"/>
          <w:rtl/>
        </w:rPr>
        <w:t xml:space="preserve">ונכריז על הפסקה. בסדר, דבר. </w:t>
      </w:r>
    </w:p>
    <w:p w14:paraId="71DB138A" w14:textId="77777777" w:rsidR="00000000" w:rsidRDefault="00903ADA">
      <w:pPr>
        <w:pStyle w:val="a0"/>
        <w:ind w:firstLine="0"/>
        <w:rPr>
          <w:rFonts w:hint="cs"/>
          <w:rtl/>
        </w:rPr>
      </w:pPr>
    </w:p>
    <w:p w14:paraId="7C89775C" w14:textId="77777777" w:rsidR="00000000" w:rsidRDefault="00903ADA">
      <w:pPr>
        <w:pStyle w:val="af0"/>
        <w:rPr>
          <w:rtl/>
        </w:rPr>
      </w:pPr>
      <w:r>
        <w:rPr>
          <w:rFonts w:hint="eastAsia"/>
          <w:rtl/>
        </w:rPr>
        <w:t>רוני</w:t>
      </w:r>
      <w:r>
        <w:rPr>
          <w:rtl/>
        </w:rPr>
        <w:t xml:space="preserve"> בר-און (הליכוד):</w:t>
      </w:r>
    </w:p>
    <w:p w14:paraId="40B509B8" w14:textId="77777777" w:rsidR="00000000" w:rsidRDefault="00903ADA">
      <w:pPr>
        <w:pStyle w:val="a0"/>
        <w:rPr>
          <w:rFonts w:hint="cs"/>
          <w:rtl/>
        </w:rPr>
      </w:pPr>
    </w:p>
    <w:p w14:paraId="7C42B713" w14:textId="77777777" w:rsidR="00000000" w:rsidRDefault="00903ADA">
      <w:pPr>
        <w:pStyle w:val="a0"/>
        <w:rPr>
          <w:rFonts w:hint="cs"/>
          <w:rtl/>
        </w:rPr>
      </w:pPr>
      <w:r>
        <w:rPr>
          <w:rFonts w:hint="cs"/>
          <w:rtl/>
        </w:rPr>
        <w:t>- - - אולי שבע דקות?</w:t>
      </w:r>
    </w:p>
    <w:p w14:paraId="26764EF0" w14:textId="77777777" w:rsidR="00000000" w:rsidRDefault="00903ADA">
      <w:pPr>
        <w:pStyle w:val="a0"/>
        <w:ind w:firstLine="0"/>
        <w:rPr>
          <w:rFonts w:hint="cs"/>
          <w:rtl/>
        </w:rPr>
      </w:pPr>
    </w:p>
    <w:p w14:paraId="23BF0A8E" w14:textId="77777777" w:rsidR="00000000" w:rsidRDefault="00903ADA">
      <w:pPr>
        <w:pStyle w:val="-"/>
        <w:rPr>
          <w:rtl/>
        </w:rPr>
      </w:pPr>
      <w:bookmarkStart w:id="230" w:name="FS000000461T05_11_2003_14_22_03C"/>
      <w:bookmarkEnd w:id="230"/>
      <w:r>
        <w:rPr>
          <w:rtl/>
        </w:rPr>
        <w:t>שלום שמחון (העבודה-מימד):</w:t>
      </w:r>
    </w:p>
    <w:p w14:paraId="7304BA5B" w14:textId="77777777" w:rsidR="00000000" w:rsidRDefault="00903ADA">
      <w:pPr>
        <w:pStyle w:val="a0"/>
        <w:rPr>
          <w:rtl/>
        </w:rPr>
      </w:pPr>
    </w:p>
    <w:p w14:paraId="176E2DEC" w14:textId="77777777" w:rsidR="00000000" w:rsidRDefault="00903ADA">
      <w:pPr>
        <w:pStyle w:val="a0"/>
        <w:rPr>
          <w:rFonts w:hint="cs"/>
          <w:rtl/>
        </w:rPr>
      </w:pPr>
      <w:r>
        <w:rPr>
          <w:rFonts w:hint="cs"/>
          <w:rtl/>
        </w:rPr>
        <w:t xml:space="preserve">אני מאוד מודה לך על התוספת. עוד לא התחלתי לדבר וכבר יש לי תוספת. </w:t>
      </w:r>
    </w:p>
    <w:p w14:paraId="78E469C2" w14:textId="77777777" w:rsidR="00000000" w:rsidRDefault="00903ADA">
      <w:pPr>
        <w:pStyle w:val="a0"/>
        <w:ind w:firstLine="0"/>
        <w:rPr>
          <w:rFonts w:hint="cs"/>
          <w:rtl/>
        </w:rPr>
      </w:pPr>
    </w:p>
    <w:p w14:paraId="6DBA2C10" w14:textId="77777777" w:rsidR="00000000" w:rsidRDefault="00903ADA">
      <w:pPr>
        <w:pStyle w:val="af1"/>
        <w:rPr>
          <w:rtl/>
        </w:rPr>
      </w:pPr>
      <w:r>
        <w:rPr>
          <w:rtl/>
        </w:rPr>
        <w:t>היו"ר נסים דהן:</w:t>
      </w:r>
    </w:p>
    <w:p w14:paraId="1A3953EE" w14:textId="77777777" w:rsidR="00000000" w:rsidRDefault="00903ADA">
      <w:pPr>
        <w:pStyle w:val="a0"/>
        <w:rPr>
          <w:rtl/>
        </w:rPr>
      </w:pPr>
    </w:p>
    <w:p w14:paraId="24559D84" w14:textId="77777777" w:rsidR="00000000" w:rsidRDefault="00903ADA">
      <w:pPr>
        <w:pStyle w:val="a0"/>
        <w:rPr>
          <w:rFonts w:hint="cs"/>
          <w:rtl/>
        </w:rPr>
      </w:pPr>
      <w:r>
        <w:rPr>
          <w:rFonts w:hint="cs"/>
          <w:rtl/>
        </w:rPr>
        <w:t xml:space="preserve">הנה, נתנו לך חמש דקות. </w:t>
      </w:r>
    </w:p>
    <w:p w14:paraId="03889272" w14:textId="77777777" w:rsidR="00000000" w:rsidRDefault="00903ADA">
      <w:pPr>
        <w:pStyle w:val="a0"/>
        <w:ind w:firstLine="0"/>
        <w:rPr>
          <w:rFonts w:hint="cs"/>
          <w:rtl/>
        </w:rPr>
      </w:pPr>
    </w:p>
    <w:p w14:paraId="2966C973" w14:textId="77777777" w:rsidR="00000000" w:rsidRDefault="00903ADA">
      <w:pPr>
        <w:pStyle w:val="-"/>
        <w:rPr>
          <w:rtl/>
        </w:rPr>
      </w:pPr>
      <w:bookmarkStart w:id="231" w:name="FS000000461T05_11_2003_14_22_37C"/>
      <w:bookmarkEnd w:id="231"/>
      <w:r>
        <w:rPr>
          <w:rtl/>
        </w:rPr>
        <w:t>שלום שמחון (העבודה-מימד</w:t>
      </w:r>
      <w:r>
        <w:rPr>
          <w:rtl/>
        </w:rPr>
        <w:t>):</w:t>
      </w:r>
    </w:p>
    <w:p w14:paraId="674B16CB" w14:textId="77777777" w:rsidR="00000000" w:rsidRDefault="00903ADA">
      <w:pPr>
        <w:pStyle w:val="a0"/>
        <w:rPr>
          <w:rtl/>
        </w:rPr>
      </w:pPr>
    </w:p>
    <w:p w14:paraId="46B657AA" w14:textId="77777777" w:rsidR="00000000" w:rsidRDefault="00903ADA">
      <w:pPr>
        <w:pStyle w:val="a0"/>
        <w:rPr>
          <w:rFonts w:hint="cs"/>
          <w:rtl/>
        </w:rPr>
      </w:pPr>
      <w:r>
        <w:rPr>
          <w:rFonts w:hint="cs"/>
          <w:rtl/>
        </w:rPr>
        <w:t xml:space="preserve">אדוני היושב-ראש, חברי חברי הכנסת, אדוני השר גדעון עזרא </w:t>
      </w:r>
      <w:r>
        <w:rPr>
          <w:rtl/>
        </w:rPr>
        <w:t>–</w:t>
      </w:r>
      <w:r>
        <w:rPr>
          <w:rFonts w:hint="cs"/>
          <w:rtl/>
        </w:rPr>
        <w:t xml:space="preserve"> אין פה עוד שרים, נכון? הכול, אנחנו לומדים, מתנהל עם תחליפים. שמעתי אתמול את הנאום המאולץ של שר האוצר; שר האוצר האמיתי, הכוונה, ביבי נתניהו, לא השר מאיר שטרית. די נדהמתי מהקלות שבה הוא הציג את תקצ</w:t>
      </w:r>
      <w:r>
        <w:rPr>
          <w:rFonts w:hint="cs"/>
          <w:rtl/>
        </w:rPr>
        <w:t xml:space="preserve">יב המדינה. </w:t>
      </w:r>
    </w:p>
    <w:p w14:paraId="5C4E0081" w14:textId="77777777" w:rsidR="00000000" w:rsidRDefault="00903ADA">
      <w:pPr>
        <w:pStyle w:val="a0"/>
        <w:ind w:firstLine="0"/>
        <w:rPr>
          <w:rFonts w:hint="cs"/>
          <w:rtl/>
        </w:rPr>
      </w:pPr>
    </w:p>
    <w:p w14:paraId="37763659" w14:textId="77777777" w:rsidR="00000000" w:rsidRDefault="00903ADA">
      <w:pPr>
        <w:pStyle w:val="a0"/>
        <w:ind w:firstLine="0"/>
        <w:rPr>
          <w:rFonts w:hint="cs"/>
          <w:rtl/>
        </w:rPr>
      </w:pPr>
      <w:r>
        <w:rPr>
          <w:rFonts w:hint="cs"/>
          <w:rtl/>
        </w:rPr>
        <w:tab/>
        <w:t xml:space="preserve">אני זוכר שרי אוצר קודמים </w:t>
      </w:r>
      <w:r>
        <w:rPr>
          <w:rtl/>
        </w:rPr>
        <w:t>–</w:t>
      </w:r>
      <w:r>
        <w:rPr>
          <w:rFonts w:hint="cs"/>
          <w:rtl/>
        </w:rPr>
        <w:t xml:space="preserve"> ואני לא אזכיר שר חיובי כמו בייגה שוחט </w:t>
      </w:r>
      <w:r>
        <w:rPr>
          <w:rtl/>
        </w:rPr>
        <w:t>–</w:t>
      </w:r>
      <w:r>
        <w:rPr>
          <w:rFonts w:hint="cs"/>
          <w:rtl/>
        </w:rPr>
        <w:t xml:space="preserve"> אפילו יעקב נאמן עמד פה במשך שעה שלמה והרצה את המדיניות הכלכלית של ממשלת ישראל. שר האוצר הנוכחי היה ראש הממשלה באותה תקופה. </w:t>
      </w:r>
    </w:p>
    <w:p w14:paraId="4D0FB3DF" w14:textId="77777777" w:rsidR="00000000" w:rsidRDefault="00903ADA">
      <w:pPr>
        <w:pStyle w:val="a0"/>
        <w:ind w:firstLine="0"/>
        <w:rPr>
          <w:rFonts w:hint="cs"/>
          <w:rtl/>
        </w:rPr>
      </w:pPr>
    </w:p>
    <w:p w14:paraId="6E744D0C" w14:textId="77777777" w:rsidR="00000000" w:rsidRDefault="00903ADA">
      <w:pPr>
        <w:pStyle w:val="a0"/>
        <w:ind w:firstLine="720"/>
        <w:rPr>
          <w:rFonts w:hint="cs"/>
          <w:rtl/>
        </w:rPr>
      </w:pPr>
      <w:r>
        <w:rPr>
          <w:rFonts w:hint="cs"/>
          <w:rtl/>
        </w:rPr>
        <w:t>נדמה לי שזה פחות או יותר מעיד על הקלות הבלתי-נסבלת</w:t>
      </w:r>
      <w:r>
        <w:rPr>
          <w:rFonts w:hint="cs"/>
          <w:rtl/>
        </w:rPr>
        <w:t xml:space="preserve"> שבה הוא תופס את המציאות בתוך החברה הישראלית, את מה שקורה כרגע. הניסיון להגיד ששלב הבלימה של מה שקורה במשק הסתיים ועכשיו אנחנו עוברים לפריצה, כאילו זו איזו מלחמה, נראה לי די מוזר, כיוון שהמלחמה היחידה שהממשלה שאתה חבר בה עושה היא מלחמה באזרחי ישראל. את זה </w:t>
      </w:r>
      <w:r>
        <w:rPr>
          <w:rFonts w:hint="cs"/>
          <w:rtl/>
        </w:rPr>
        <w:t xml:space="preserve">אפשר לומר כמעט בכל תחום ותחום. </w:t>
      </w:r>
    </w:p>
    <w:p w14:paraId="7EBCB9CB" w14:textId="77777777" w:rsidR="00000000" w:rsidRDefault="00903ADA">
      <w:pPr>
        <w:pStyle w:val="a0"/>
        <w:ind w:firstLine="720"/>
        <w:rPr>
          <w:rFonts w:hint="cs"/>
          <w:rtl/>
        </w:rPr>
      </w:pPr>
    </w:p>
    <w:p w14:paraId="2930AB71" w14:textId="77777777" w:rsidR="00000000" w:rsidRDefault="00903ADA">
      <w:pPr>
        <w:pStyle w:val="a0"/>
        <w:ind w:firstLine="720"/>
        <w:rPr>
          <w:rFonts w:hint="cs"/>
          <w:rtl/>
        </w:rPr>
      </w:pPr>
      <w:r>
        <w:rPr>
          <w:rFonts w:hint="cs"/>
          <w:rtl/>
        </w:rPr>
        <w:t xml:space="preserve">אני יודע שאתה מסתכל עלי משתומם, אבל אני אומר - - - </w:t>
      </w:r>
    </w:p>
    <w:p w14:paraId="4B2DC9EB" w14:textId="77777777" w:rsidR="00000000" w:rsidRDefault="00903ADA">
      <w:pPr>
        <w:pStyle w:val="a0"/>
        <w:ind w:firstLine="0"/>
        <w:rPr>
          <w:rFonts w:hint="cs"/>
          <w:rtl/>
        </w:rPr>
      </w:pPr>
    </w:p>
    <w:p w14:paraId="36A81B3B" w14:textId="77777777" w:rsidR="00000000" w:rsidRDefault="00903ADA">
      <w:pPr>
        <w:pStyle w:val="af0"/>
        <w:rPr>
          <w:rtl/>
        </w:rPr>
      </w:pPr>
      <w:r>
        <w:rPr>
          <w:rFonts w:hint="eastAsia"/>
          <w:rtl/>
        </w:rPr>
        <w:t>השר</w:t>
      </w:r>
      <w:r>
        <w:rPr>
          <w:rtl/>
        </w:rPr>
        <w:t xml:space="preserve"> גדעון עזרא:</w:t>
      </w:r>
    </w:p>
    <w:p w14:paraId="6A297E9F" w14:textId="77777777" w:rsidR="00000000" w:rsidRDefault="00903ADA">
      <w:pPr>
        <w:pStyle w:val="a0"/>
        <w:rPr>
          <w:rFonts w:hint="cs"/>
          <w:rtl/>
        </w:rPr>
      </w:pPr>
    </w:p>
    <w:p w14:paraId="54EB91F2" w14:textId="77777777" w:rsidR="00000000" w:rsidRDefault="00903ADA">
      <w:pPr>
        <w:pStyle w:val="a0"/>
        <w:rPr>
          <w:rFonts w:hint="cs"/>
          <w:rtl/>
        </w:rPr>
      </w:pPr>
      <w:r>
        <w:rPr>
          <w:rFonts w:hint="cs"/>
          <w:rtl/>
        </w:rPr>
        <w:t xml:space="preserve">- - - עושים דברים טובים. </w:t>
      </w:r>
    </w:p>
    <w:p w14:paraId="6C4AD83D" w14:textId="77777777" w:rsidR="00000000" w:rsidRDefault="00903ADA">
      <w:pPr>
        <w:pStyle w:val="a0"/>
        <w:rPr>
          <w:rFonts w:hint="cs"/>
          <w:rtl/>
        </w:rPr>
      </w:pPr>
    </w:p>
    <w:p w14:paraId="0E568883" w14:textId="77777777" w:rsidR="00000000" w:rsidRDefault="00903ADA">
      <w:pPr>
        <w:pStyle w:val="-"/>
        <w:rPr>
          <w:rtl/>
        </w:rPr>
      </w:pPr>
      <w:bookmarkStart w:id="232" w:name="FS000000461T05_11_2003_14_27_53C"/>
      <w:bookmarkEnd w:id="232"/>
      <w:r>
        <w:rPr>
          <w:rtl/>
        </w:rPr>
        <w:t>שלום שמחון (העבודה-מימד):</w:t>
      </w:r>
    </w:p>
    <w:p w14:paraId="28BFAFE1" w14:textId="77777777" w:rsidR="00000000" w:rsidRDefault="00903ADA">
      <w:pPr>
        <w:pStyle w:val="a0"/>
        <w:rPr>
          <w:rtl/>
        </w:rPr>
      </w:pPr>
    </w:p>
    <w:p w14:paraId="5CCB1D9C" w14:textId="77777777" w:rsidR="00000000" w:rsidRDefault="00903ADA">
      <w:pPr>
        <w:pStyle w:val="a0"/>
        <w:ind w:firstLine="720"/>
        <w:rPr>
          <w:rFonts w:hint="cs"/>
          <w:rtl/>
        </w:rPr>
      </w:pPr>
      <w:r>
        <w:rPr>
          <w:rFonts w:hint="cs"/>
          <w:rtl/>
        </w:rPr>
        <w:t xml:space="preserve">אני אומר את הדברים כיוון שזה התקציב השני שהממשלה שאתה חבר בה מניחה על שולחן הכנסת. זה התקציב השני, </w:t>
      </w:r>
      <w:r>
        <w:rPr>
          <w:rFonts w:hint="cs"/>
          <w:rtl/>
        </w:rPr>
        <w:t xml:space="preserve">ובעיקרו, אתם משתדלים לא להוביל מהלך אמיתי של צמיחה במשק, אלא מהלך של סכסוכים בתוך המשק הישראלי, כמעט בכל תחום שאתם עוסקים בו. </w:t>
      </w:r>
    </w:p>
    <w:p w14:paraId="773BBF76" w14:textId="77777777" w:rsidR="00000000" w:rsidRDefault="00903ADA">
      <w:pPr>
        <w:pStyle w:val="a0"/>
        <w:ind w:firstLine="720"/>
        <w:rPr>
          <w:rFonts w:hint="cs"/>
          <w:rtl/>
        </w:rPr>
      </w:pPr>
    </w:p>
    <w:p w14:paraId="4A2D113F" w14:textId="77777777" w:rsidR="00000000" w:rsidRDefault="00903ADA">
      <w:pPr>
        <w:pStyle w:val="a0"/>
        <w:ind w:firstLine="720"/>
        <w:rPr>
          <w:rFonts w:hint="cs"/>
          <w:rtl/>
        </w:rPr>
      </w:pPr>
      <w:r>
        <w:rPr>
          <w:rFonts w:hint="cs"/>
          <w:rtl/>
        </w:rPr>
        <w:t xml:space="preserve">אני מאוד מקווה, מאוד מקווה, שבעת מבחן </w:t>
      </w:r>
      <w:r>
        <w:rPr>
          <w:rtl/>
        </w:rPr>
        <w:t>–</w:t>
      </w:r>
      <w:r>
        <w:rPr>
          <w:rFonts w:hint="cs"/>
          <w:rtl/>
        </w:rPr>
        <w:t xml:space="preserve"> ונקווה שהוא יגיע הרבה קודם </w:t>
      </w:r>
      <w:r>
        <w:rPr>
          <w:rtl/>
        </w:rPr>
        <w:t>–</w:t>
      </w:r>
      <w:r>
        <w:rPr>
          <w:rFonts w:hint="cs"/>
          <w:rtl/>
        </w:rPr>
        <w:t xml:space="preserve"> גם האזרח הישראלי ידע להעריך נכוחה את העובדה שאתם פעלתם במשך</w:t>
      </w:r>
      <w:r>
        <w:rPr>
          <w:rFonts w:hint="cs"/>
          <w:rtl/>
        </w:rPr>
        <w:t xml:space="preserve"> שנים ללא מנדט אמיתי מהציבור הישראלי. כיוון שהציבור הישראלי לא נתן לכם מנדט לשנות את מבנה החברה הישראלית, ואתם הולכים לשנות את מבנה החברה הישראלית מהקצה אל הקצה. אתם הולכים לגרום כאן למדינה שיהיו בה עשירים מצד אחד והרבה מאוד עניים מצד שני. דוח העוני, שהתפר</w:t>
      </w:r>
      <w:r>
        <w:rPr>
          <w:rFonts w:hint="cs"/>
          <w:rtl/>
        </w:rPr>
        <w:t xml:space="preserve">סם ממש בימים האחרונים </w:t>
      </w:r>
      <w:r>
        <w:rPr>
          <w:rtl/>
        </w:rPr>
        <w:t>–</w:t>
      </w:r>
      <w:r>
        <w:rPr>
          <w:rFonts w:hint="cs"/>
          <w:rtl/>
        </w:rPr>
        <w:t xml:space="preserve"> הוא קל בהרבה מדוח העוני שיהיה בשנה הבאה, וגם הוא קשה </w:t>
      </w:r>
      <w:r>
        <w:rPr>
          <w:rtl/>
        </w:rPr>
        <w:t>–</w:t>
      </w:r>
      <w:r>
        <w:rPr>
          <w:rFonts w:hint="cs"/>
          <w:rtl/>
        </w:rPr>
        <w:t xml:space="preserve"> מעיד באופן ברור לאן אתם הולכים. אין ספק שלא במקרה אנשים יורדים אל מתחת לקו העוני, אם הממשלה לא מסייעת להם. זה דבר די ברור. </w:t>
      </w:r>
    </w:p>
    <w:p w14:paraId="3DFB6FA2" w14:textId="77777777" w:rsidR="00000000" w:rsidRDefault="00903ADA">
      <w:pPr>
        <w:pStyle w:val="a0"/>
        <w:ind w:firstLine="720"/>
        <w:rPr>
          <w:rFonts w:hint="cs"/>
          <w:rtl/>
        </w:rPr>
      </w:pPr>
    </w:p>
    <w:p w14:paraId="71F67A35" w14:textId="77777777" w:rsidR="00000000" w:rsidRDefault="00903ADA">
      <w:pPr>
        <w:pStyle w:val="a0"/>
        <w:ind w:firstLine="720"/>
        <w:rPr>
          <w:rFonts w:hint="cs"/>
          <w:rtl/>
        </w:rPr>
      </w:pPr>
      <w:r>
        <w:rPr>
          <w:rFonts w:hint="cs"/>
          <w:rtl/>
        </w:rPr>
        <w:t>אבל, יתירה מזאת, אני גם לא מצליח להבין את מה שאתם עו</w:t>
      </w:r>
      <w:r>
        <w:rPr>
          <w:rFonts w:hint="cs"/>
          <w:rtl/>
        </w:rPr>
        <w:t xml:space="preserve">שים בקרנות הפנסיה. אני מנסה להבין את זה מכל כיוון שלא יהיה, ודבר אחד די ברור: אתם החלטתם להיכנס לתוך הכיסים של האזרחים, של אנשים קשי-יום, תמימים, שחסכו במשך עשרות שנים, ולקחת להם 25% מהגמלה שאמורה להשתלם להם ביום פרישתם. </w:t>
      </w:r>
    </w:p>
    <w:p w14:paraId="17BB33B9" w14:textId="77777777" w:rsidR="00000000" w:rsidRDefault="00903ADA">
      <w:pPr>
        <w:pStyle w:val="a0"/>
        <w:ind w:firstLine="720"/>
        <w:rPr>
          <w:rFonts w:hint="cs"/>
          <w:rtl/>
        </w:rPr>
      </w:pPr>
    </w:p>
    <w:p w14:paraId="03BC0C6A" w14:textId="77777777" w:rsidR="00000000" w:rsidRDefault="00903ADA">
      <w:pPr>
        <w:pStyle w:val="a0"/>
        <w:ind w:firstLine="720"/>
        <w:rPr>
          <w:rFonts w:hint="cs"/>
          <w:rtl/>
        </w:rPr>
      </w:pPr>
      <w:r>
        <w:rPr>
          <w:rFonts w:hint="cs"/>
          <w:rtl/>
        </w:rPr>
        <w:t>אני רוצה לשאול אותך, אדוני השר: א</w:t>
      </w:r>
      <w:r>
        <w:rPr>
          <w:rFonts w:hint="cs"/>
          <w:rtl/>
        </w:rPr>
        <w:t xml:space="preserve">תה יכול להסתכל למישהו בעיניים, מישהו שעבד 30 שנה, 40 שנה, 35 שנה או אולי רק 25 שנה, להסתכל לו בעיניים ולומר לו: אני הייתי בממשלה שלקחה לך 25% מהחסכונות שאתה חסכת, ולמה </w:t>
      </w:r>
      <w:r>
        <w:rPr>
          <w:rtl/>
        </w:rPr>
        <w:t>–</w:t>
      </w:r>
      <w:r>
        <w:rPr>
          <w:rFonts w:hint="cs"/>
          <w:rtl/>
        </w:rPr>
        <w:t xml:space="preserve"> משום שאתה חי היום יותר? למי תוכל להסתכל בעיניים? אני מכיר אותך כאדם שחורש את הארץ, מסת</w:t>
      </w:r>
      <w:r>
        <w:rPr>
          <w:rFonts w:hint="cs"/>
          <w:rtl/>
        </w:rPr>
        <w:t xml:space="preserve">ובב ומכיר </w:t>
      </w:r>
      <w:r>
        <w:rPr>
          <w:rtl/>
        </w:rPr>
        <w:t>–</w:t>
      </w:r>
      <w:r>
        <w:rPr>
          <w:rFonts w:hint="cs"/>
          <w:rtl/>
        </w:rPr>
        <w:t xml:space="preserve"> לא רק כל רגב </w:t>
      </w:r>
      <w:r>
        <w:rPr>
          <w:rtl/>
        </w:rPr>
        <w:t>–</w:t>
      </w:r>
      <w:r>
        <w:rPr>
          <w:rFonts w:hint="cs"/>
          <w:rtl/>
        </w:rPr>
        <w:t xml:space="preserve"> כמעט כל אזרח. אתה תוכל להגיד למישהו: אני הייתי אחראי לזה שלקחנו לך 25% מהפנסיה שלך? איך תוכל להגיד את הדבר הזה? </w:t>
      </w:r>
    </w:p>
    <w:p w14:paraId="6034E791" w14:textId="77777777" w:rsidR="00000000" w:rsidRDefault="00903ADA">
      <w:pPr>
        <w:pStyle w:val="a0"/>
        <w:ind w:firstLine="0"/>
        <w:rPr>
          <w:rFonts w:hint="cs"/>
          <w:rtl/>
        </w:rPr>
      </w:pPr>
    </w:p>
    <w:p w14:paraId="68A49431" w14:textId="77777777" w:rsidR="00000000" w:rsidRDefault="00903ADA">
      <w:pPr>
        <w:pStyle w:val="af0"/>
        <w:rPr>
          <w:rtl/>
        </w:rPr>
      </w:pPr>
      <w:r>
        <w:rPr>
          <w:rFonts w:hint="eastAsia"/>
          <w:rtl/>
        </w:rPr>
        <w:t>השר</w:t>
      </w:r>
      <w:r>
        <w:rPr>
          <w:rtl/>
        </w:rPr>
        <w:t xml:space="preserve"> גדעון עזרא:</w:t>
      </w:r>
    </w:p>
    <w:p w14:paraId="0CD618EF" w14:textId="77777777" w:rsidR="00000000" w:rsidRDefault="00903ADA">
      <w:pPr>
        <w:pStyle w:val="a0"/>
        <w:rPr>
          <w:rFonts w:hint="cs"/>
          <w:rtl/>
        </w:rPr>
      </w:pPr>
    </w:p>
    <w:p w14:paraId="0C874957" w14:textId="77777777" w:rsidR="00000000" w:rsidRDefault="00903ADA">
      <w:pPr>
        <w:pStyle w:val="a0"/>
        <w:rPr>
          <w:rFonts w:hint="cs"/>
          <w:rtl/>
        </w:rPr>
      </w:pPr>
      <w:r>
        <w:rPr>
          <w:rFonts w:hint="cs"/>
          <w:rtl/>
        </w:rPr>
        <w:t xml:space="preserve">זה כספי הפנסיה. </w:t>
      </w:r>
    </w:p>
    <w:p w14:paraId="3D155124" w14:textId="77777777" w:rsidR="00000000" w:rsidRDefault="00903ADA">
      <w:pPr>
        <w:pStyle w:val="a0"/>
        <w:ind w:firstLine="0"/>
        <w:rPr>
          <w:rFonts w:hint="cs"/>
          <w:rtl/>
        </w:rPr>
      </w:pPr>
    </w:p>
    <w:p w14:paraId="75D6B74E" w14:textId="77777777" w:rsidR="00000000" w:rsidRDefault="00903ADA">
      <w:pPr>
        <w:pStyle w:val="-"/>
        <w:rPr>
          <w:rtl/>
        </w:rPr>
      </w:pPr>
      <w:bookmarkStart w:id="233" w:name="FS000000461T05_11_2003_14_25_53C"/>
      <w:bookmarkEnd w:id="233"/>
      <w:r>
        <w:rPr>
          <w:rtl/>
        </w:rPr>
        <w:t>שלום שמחון (העבודה-מימד):</w:t>
      </w:r>
    </w:p>
    <w:p w14:paraId="49431463" w14:textId="77777777" w:rsidR="00000000" w:rsidRDefault="00903ADA">
      <w:pPr>
        <w:pStyle w:val="a0"/>
        <w:rPr>
          <w:rtl/>
        </w:rPr>
      </w:pPr>
    </w:p>
    <w:p w14:paraId="2D71E6EB" w14:textId="77777777" w:rsidR="00000000" w:rsidRDefault="00903ADA">
      <w:pPr>
        <w:pStyle w:val="a0"/>
        <w:rPr>
          <w:rFonts w:hint="cs"/>
          <w:rtl/>
        </w:rPr>
      </w:pPr>
      <w:r>
        <w:rPr>
          <w:rFonts w:hint="cs"/>
          <w:rtl/>
        </w:rPr>
        <w:t>סליחה, זה הכסף שאני חסכתי, אני עבדתי בשבילו, אני הפרש</w:t>
      </w:r>
      <w:r>
        <w:rPr>
          <w:rFonts w:hint="cs"/>
          <w:rtl/>
        </w:rPr>
        <w:t xml:space="preserve">תי בשבילו, לא ביבי נתניהו חסך בשבילי. לא אני עשיתי את הכסף הקל, לא אותו אזרח שאתה פוגש ברחוב. </w:t>
      </w:r>
    </w:p>
    <w:p w14:paraId="05B48DC1" w14:textId="77777777" w:rsidR="00000000" w:rsidRDefault="00903ADA">
      <w:pPr>
        <w:pStyle w:val="a0"/>
        <w:rPr>
          <w:rFonts w:hint="cs"/>
          <w:rtl/>
        </w:rPr>
      </w:pPr>
    </w:p>
    <w:p w14:paraId="7AAEEA6B" w14:textId="77777777" w:rsidR="00000000" w:rsidRDefault="00903ADA">
      <w:pPr>
        <w:pStyle w:val="a0"/>
        <w:rPr>
          <w:rFonts w:hint="cs"/>
          <w:rtl/>
        </w:rPr>
      </w:pPr>
      <w:r>
        <w:rPr>
          <w:rFonts w:hint="cs"/>
          <w:rtl/>
        </w:rPr>
        <w:t xml:space="preserve">יתירה מכך, אני גם מנסה להבין דבר נוסף, אדוני השר. כשאתה מחליט להעלות את גיל הפנסיה עד גיל 69 - - - </w:t>
      </w:r>
    </w:p>
    <w:p w14:paraId="23640BC0" w14:textId="77777777" w:rsidR="00000000" w:rsidRDefault="00903ADA">
      <w:pPr>
        <w:pStyle w:val="a0"/>
        <w:ind w:firstLine="0"/>
        <w:rPr>
          <w:rFonts w:hint="cs"/>
          <w:rtl/>
        </w:rPr>
      </w:pPr>
    </w:p>
    <w:p w14:paraId="50238869" w14:textId="77777777" w:rsidR="00000000" w:rsidRDefault="00903ADA">
      <w:pPr>
        <w:pStyle w:val="af0"/>
        <w:rPr>
          <w:rtl/>
        </w:rPr>
      </w:pPr>
      <w:r>
        <w:rPr>
          <w:rFonts w:hint="eastAsia"/>
          <w:rtl/>
        </w:rPr>
        <w:t>השר</w:t>
      </w:r>
      <w:r>
        <w:rPr>
          <w:rtl/>
        </w:rPr>
        <w:t xml:space="preserve"> גדעון עזרא:</w:t>
      </w:r>
    </w:p>
    <w:p w14:paraId="7E34FECE" w14:textId="77777777" w:rsidR="00000000" w:rsidRDefault="00903ADA">
      <w:pPr>
        <w:pStyle w:val="a0"/>
        <w:rPr>
          <w:rFonts w:hint="cs"/>
          <w:rtl/>
        </w:rPr>
      </w:pPr>
    </w:p>
    <w:p w14:paraId="52201CCC" w14:textId="77777777" w:rsidR="00000000" w:rsidRDefault="00903ADA">
      <w:pPr>
        <w:pStyle w:val="a0"/>
        <w:rPr>
          <w:rFonts w:hint="cs"/>
          <w:rtl/>
        </w:rPr>
      </w:pPr>
      <w:r>
        <w:rPr>
          <w:rFonts w:hint="cs"/>
          <w:rtl/>
        </w:rPr>
        <w:t xml:space="preserve">67. </w:t>
      </w:r>
    </w:p>
    <w:p w14:paraId="34FD909B" w14:textId="77777777" w:rsidR="00000000" w:rsidRDefault="00903ADA">
      <w:pPr>
        <w:pStyle w:val="a0"/>
        <w:ind w:firstLine="0"/>
        <w:rPr>
          <w:rFonts w:hint="cs"/>
          <w:rtl/>
        </w:rPr>
      </w:pPr>
    </w:p>
    <w:p w14:paraId="7EA1639F" w14:textId="77777777" w:rsidR="00000000" w:rsidRDefault="00903ADA">
      <w:pPr>
        <w:pStyle w:val="-"/>
        <w:rPr>
          <w:rtl/>
        </w:rPr>
      </w:pPr>
      <w:bookmarkStart w:id="234" w:name="FS000000461T05_11_2003_14_27_19C"/>
      <w:bookmarkEnd w:id="234"/>
      <w:r>
        <w:rPr>
          <w:rtl/>
        </w:rPr>
        <w:t>שלום שמחון (העבודה-מימד):</w:t>
      </w:r>
    </w:p>
    <w:p w14:paraId="1077B863" w14:textId="77777777" w:rsidR="00000000" w:rsidRDefault="00903ADA">
      <w:pPr>
        <w:pStyle w:val="a0"/>
        <w:rPr>
          <w:rtl/>
        </w:rPr>
      </w:pPr>
    </w:p>
    <w:p w14:paraId="5BE9578C" w14:textId="77777777" w:rsidR="00000000" w:rsidRDefault="00903ADA">
      <w:pPr>
        <w:pStyle w:val="a0"/>
        <w:rPr>
          <w:rFonts w:hint="cs"/>
          <w:rtl/>
        </w:rPr>
      </w:pPr>
      <w:r>
        <w:rPr>
          <w:rFonts w:hint="cs"/>
          <w:rtl/>
        </w:rPr>
        <w:t>בין 67 ל-</w:t>
      </w:r>
      <w:r>
        <w:rPr>
          <w:rFonts w:hint="cs"/>
          <w:rtl/>
        </w:rPr>
        <w:t>69, אתה יכול להסתכל על החוברת שמונחת כאן לפניך. אני מרשה לך להסתכל עליה. מאחר שאני מכיר אותך כאדם חרוץ, אני לא רוצה לומר שלא קראת, כמו כולם, אבל תסתכל ואז תראה. אבל נלך לקראת מה שאתה אומר, נלך לגיל 67. אני שואל אותך, במשק של 300,000 מובטלים, במשק שהממשלה ל</w:t>
      </w:r>
      <w:r>
        <w:rPr>
          <w:rFonts w:hint="cs"/>
          <w:rtl/>
        </w:rPr>
        <w:t xml:space="preserve">א מייצרת בו מקומות עבודה, אם אתה דוחה את היציאה לפנסיה של חבורה שלמה מאוד של אנשים, איזה סיכוי אתה נותן לאנשים צעירים להיכנס לעולם העבודה? </w:t>
      </w:r>
    </w:p>
    <w:p w14:paraId="21D08ECC" w14:textId="77777777" w:rsidR="00000000" w:rsidRDefault="00903ADA">
      <w:pPr>
        <w:pStyle w:val="a0"/>
        <w:ind w:firstLine="0"/>
        <w:rPr>
          <w:rFonts w:hint="cs"/>
          <w:rtl/>
        </w:rPr>
      </w:pPr>
    </w:p>
    <w:p w14:paraId="5902E207" w14:textId="77777777" w:rsidR="00000000" w:rsidRDefault="00903ADA">
      <w:pPr>
        <w:pStyle w:val="af0"/>
        <w:rPr>
          <w:rtl/>
        </w:rPr>
      </w:pPr>
      <w:r>
        <w:rPr>
          <w:rFonts w:hint="eastAsia"/>
          <w:rtl/>
        </w:rPr>
        <w:t>השר</w:t>
      </w:r>
      <w:r>
        <w:rPr>
          <w:rtl/>
        </w:rPr>
        <w:t xml:space="preserve"> גדעון עזרא:</w:t>
      </w:r>
    </w:p>
    <w:p w14:paraId="5EA6100A" w14:textId="77777777" w:rsidR="00000000" w:rsidRDefault="00903ADA">
      <w:pPr>
        <w:pStyle w:val="a0"/>
        <w:rPr>
          <w:rFonts w:hint="cs"/>
          <w:rtl/>
        </w:rPr>
      </w:pPr>
    </w:p>
    <w:p w14:paraId="23C2463F" w14:textId="77777777" w:rsidR="00000000" w:rsidRDefault="00903ADA">
      <w:pPr>
        <w:pStyle w:val="a0"/>
        <w:rPr>
          <w:rFonts w:hint="cs"/>
          <w:rtl/>
        </w:rPr>
      </w:pPr>
      <w:r>
        <w:rPr>
          <w:rFonts w:hint="cs"/>
          <w:rtl/>
        </w:rPr>
        <w:t xml:space="preserve">תשאל את מנהל המסעדה פה כמה עובדים הוא מחפש ולא מוצא. </w:t>
      </w:r>
    </w:p>
    <w:p w14:paraId="6F0DA6F7" w14:textId="77777777" w:rsidR="00000000" w:rsidRDefault="00903ADA">
      <w:pPr>
        <w:pStyle w:val="a0"/>
        <w:ind w:firstLine="0"/>
        <w:rPr>
          <w:rFonts w:hint="cs"/>
          <w:rtl/>
        </w:rPr>
      </w:pPr>
    </w:p>
    <w:p w14:paraId="79CB47E4" w14:textId="77777777" w:rsidR="00000000" w:rsidRDefault="00903ADA">
      <w:pPr>
        <w:pStyle w:val="-"/>
        <w:rPr>
          <w:rtl/>
        </w:rPr>
      </w:pPr>
      <w:bookmarkStart w:id="235" w:name="FS000000461T05_11_2003_14_29_26C"/>
      <w:bookmarkEnd w:id="235"/>
      <w:r>
        <w:rPr>
          <w:rtl/>
        </w:rPr>
        <w:t>שלום שמחון (העבודה-מימד):</w:t>
      </w:r>
    </w:p>
    <w:p w14:paraId="0691E0E8" w14:textId="77777777" w:rsidR="00000000" w:rsidRDefault="00903ADA">
      <w:pPr>
        <w:pStyle w:val="a0"/>
        <w:rPr>
          <w:rtl/>
        </w:rPr>
      </w:pPr>
    </w:p>
    <w:p w14:paraId="256DC720" w14:textId="77777777" w:rsidR="00000000" w:rsidRDefault="00903ADA">
      <w:pPr>
        <w:pStyle w:val="a0"/>
        <w:rPr>
          <w:rFonts w:hint="cs"/>
          <w:rtl/>
        </w:rPr>
      </w:pPr>
      <w:r>
        <w:rPr>
          <w:rFonts w:hint="cs"/>
          <w:rtl/>
        </w:rPr>
        <w:t>או, באמת, גדעון,</w:t>
      </w:r>
      <w:r>
        <w:rPr>
          <w:rFonts w:hint="cs"/>
          <w:rtl/>
        </w:rPr>
        <w:t xml:space="preserve"> אתם מנסים להיתפס בעיקר לדברים הנקודתיים. בפועל אני רוצה להזכיר לך, בממשלה שבייגה שוחט היה שר האוצר שלה וראש הממשלה היה יצחק רבין, מדי יום הם היו בודקים מה קורה בשוק העבודה. היתה מלחמת עולם כשאורה נמיר היתה שרת העבודה. זאת היתה מלחמה. אתם הרמתם ידיים בנושא</w:t>
      </w:r>
      <w:r>
        <w:rPr>
          <w:rFonts w:hint="cs"/>
          <w:rtl/>
        </w:rPr>
        <w:t xml:space="preserve"> האבטלה. הרמתם. </w:t>
      </w:r>
    </w:p>
    <w:p w14:paraId="7F7CDBDB" w14:textId="77777777" w:rsidR="00000000" w:rsidRDefault="00903ADA">
      <w:pPr>
        <w:pStyle w:val="a0"/>
        <w:ind w:firstLine="0"/>
        <w:rPr>
          <w:rFonts w:hint="cs"/>
          <w:rtl/>
        </w:rPr>
      </w:pPr>
    </w:p>
    <w:p w14:paraId="740B5A77" w14:textId="77777777" w:rsidR="00000000" w:rsidRDefault="00903ADA">
      <w:pPr>
        <w:pStyle w:val="af0"/>
        <w:rPr>
          <w:rtl/>
        </w:rPr>
      </w:pPr>
      <w:r>
        <w:rPr>
          <w:rFonts w:hint="eastAsia"/>
          <w:rtl/>
        </w:rPr>
        <w:t>חיים</w:t>
      </w:r>
      <w:r>
        <w:rPr>
          <w:rtl/>
        </w:rPr>
        <w:t xml:space="preserve"> אורון (מרצ):</w:t>
      </w:r>
    </w:p>
    <w:p w14:paraId="729A7572" w14:textId="77777777" w:rsidR="00000000" w:rsidRDefault="00903ADA">
      <w:pPr>
        <w:pStyle w:val="a0"/>
        <w:rPr>
          <w:rFonts w:hint="cs"/>
          <w:rtl/>
        </w:rPr>
      </w:pPr>
    </w:p>
    <w:p w14:paraId="2A989E1C" w14:textId="77777777" w:rsidR="00000000" w:rsidRDefault="00903ADA">
      <w:pPr>
        <w:pStyle w:val="a0"/>
        <w:rPr>
          <w:rFonts w:hint="cs"/>
          <w:rtl/>
        </w:rPr>
      </w:pPr>
      <w:r>
        <w:rPr>
          <w:rFonts w:hint="cs"/>
          <w:rtl/>
        </w:rPr>
        <w:t xml:space="preserve">שלום, שני שרי אוצר דיברו כאן אתמול במשך שעה וחצי, ואת המלה מובטל הם לא הזכירו. </w:t>
      </w:r>
    </w:p>
    <w:p w14:paraId="3BF67037" w14:textId="77777777" w:rsidR="00000000" w:rsidRDefault="00903ADA">
      <w:pPr>
        <w:pStyle w:val="a0"/>
        <w:ind w:firstLine="0"/>
        <w:rPr>
          <w:rFonts w:hint="cs"/>
          <w:rtl/>
        </w:rPr>
      </w:pPr>
    </w:p>
    <w:p w14:paraId="783BB1DD" w14:textId="77777777" w:rsidR="00000000" w:rsidRDefault="00903ADA">
      <w:pPr>
        <w:pStyle w:val="-"/>
        <w:rPr>
          <w:rtl/>
        </w:rPr>
      </w:pPr>
      <w:bookmarkStart w:id="236" w:name="FS000000461T05_11_2003_14_30_45C"/>
      <w:bookmarkEnd w:id="236"/>
      <w:r>
        <w:rPr>
          <w:rtl/>
        </w:rPr>
        <w:t>שלום שמחון (העבודה-מימד):</w:t>
      </w:r>
    </w:p>
    <w:p w14:paraId="25235ADB" w14:textId="77777777" w:rsidR="00000000" w:rsidRDefault="00903ADA">
      <w:pPr>
        <w:pStyle w:val="a0"/>
        <w:rPr>
          <w:rtl/>
        </w:rPr>
      </w:pPr>
    </w:p>
    <w:p w14:paraId="586148DE" w14:textId="77777777" w:rsidR="00000000" w:rsidRDefault="00903ADA">
      <w:pPr>
        <w:pStyle w:val="a0"/>
        <w:rPr>
          <w:rFonts w:hint="cs"/>
          <w:rtl/>
        </w:rPr>
      </w:pPr>
      <w:r>
        <w:rPr>
          <w:rFonts w:hint="cs"/>
          <w:rtl/>
        </w:rPr>
        <w:t>לא הזכירו, לא הזכירו. אני מנסה לומר את העניין כדי שתבין, היתה מלחמה באבטלה, עפו מנהלי שירות תעסוקה מדי יום בגלל</w:t>
      </w:r>
      <w:r>
        <w:rPr>
          <w:rFonts w:hint="cs"/>
          <w:rtl/>
        </w:rPr>
        <w:t xml:space="preserve"> העובדה שאין מקומות עבודה. זו היתה מלחמת עולם למצוא עוד ועוד מקומות עבודה. שר האוצר מודיע הבוקר, שהאבטלה בשנה הבאה לא תרד; אז מתי הוא מתכוון שהיא תרד, בשנת הבחירות שלו? אני לא מבין איך אתם יכולים להיות שקטים נוכח העובדה שאתם לא מצליחים לייצר מקומות עבודה, </w:t>
      </w:r>
      <w:r>
        <w:rPr>
          <w:rFonts w:hint="cs"/>
          <w:rtl/>
        </w:rPr>
        <w:t xml:space="preserve">לצמצם את האבטלה, אתה יודע מה, לא באחוזים ניכרים, ב-10,000 איש בשנה. מה קרה? זה עוד 10,000 בתי-אב שיוכלו לצאת לעבודה. </w:t>
      </w:r>
    </w:p>
    <w:p w14:paraId="2735472A" w14:textId="77777777" w:rsidR="00000000" w:rsidRDefault="00903ADA">
      <w:pPr>
        <w:pStyle w:val="a0"/>
        <w:rPr>
          <w:rFonts w:hint="cs"/>
          <w:rtl/>
        </w:rPr>
      </w:pPr>
    </w:p>
    <w:p w14:paraId="41F7D9EB" w14:textId="77777777" w:rsidR="00000000" w:rsidRDefault="00903ADA">
      <w:pPr>
        <w:pStyle w:val="a0"/>
        <w:rPr>
          <w:rFonts w:hint="cs"/>
          <w:rtl/>
        </w:rPr>
      </w:pPr>
      <w:r>
        <w:rPr>
          <w:rFonts w:hint="cs"/>
          <w:rtl/>
        </w:rPr>
        <w:t xml:space="preserve">יתירה מכך, בתוכנית שאתם הנחתם - הוא לא אמר מלה אחת אתמול על צמיחה. נמצא אתנו עכשיו ממלא-מקום ראש הממשלה, שטבע את האמירה: זה לא צמיחה, זה </w:t>
      </w:r>
      <w:r>
        <w:rPr>
          <w:rFonts w:hint="cs"/>
          <w:rtl/>
        </w:rPr>
        <w:t xml:space="preserve">צניחה. אהוד אולמרט טבע את האמירה  הזאת. הוא השתמש במונח "צניחה", לא אני. למה הוא התכוון כשהוא אמר צניחה? זה לא תקציב של צמיחה, זה תקציב של צניחה. אתה אמרת את זה, אתה לא מכחיש. </w:t>
      </w:r>
    </w:p>
    <w:p w14:paraId="5C6FE708" w14:textId="77777777" w:rsidR="00000000" w:rsidRDefault="00903ADA">
      <w:pPr>
        <w:pStyle w:val="a0"/>
        <w:ind w:firstLine="0"/>
        <w:rPr>
          <w:rFonts w:hint="cs"/>
          <w:rtl/>
        </w:rPr>
      </w:pPr>
    </w:p>
    <w:p w14:paraId="4BFF15DE" w14:textId="77777777" w:rsidR="00000000" w:rsidRDefault="00903ADA">
      <w:pPr>
        <w:pStyle w:val="af0"/>
        <w:rPr>
          <w:rtl/>
        </w:rPr>
      </w:pPr>
      <w:bookmarkStart w:id="237" w:name="FS000000461T05_11_2003_14_34_26C"/>
      <w:bookmarkEnd w:id="237"/>
      <w:r>
        <w:rPr>
          <w:rFonts w:hint="eastAsia"/>
          <w:rtl/>
        </w:rPr>
        <w:t>שר</w:t>
      </w:r>
      <w:r>
        <w:rPr>
          <w:rtl/>
        </w:rPr>
        <w:t xml:space="preserve"> התעשייה, המסחר והתעסוקה אהוד אולמרט:</w:t>
      </w:r>
    </w:p>
    <w:p w14:paraId="13F6B813" w14:textId="77777777" w:rsidR="00000000" w:rsidRDefault="00903ADA">
      <w:pPr>
        <w:pStyle w:val="a0"/>
        <w:rPr>
          <w:rFonts w:hint="cs"/>
          <w:rtl/>
        </w:rPr>
      </w:pPr>
    </w:p>
    <w:p w14:paraId="7B005CE2" w14:textId="77777777" w:rsidR="00000000" w:rsidRDefault="00903ADA">
      <w:pPr>
        <w:pStyle w:val="a0"/>
        <w:rPr>
          <w:rFonts w:hint="cs"/>
          <w:rtl/>
        </w:rPr>
      </w:pPr>
      <w:r>
        <w:rPr>
          <w:rFonts w:hint="cs"/>
          <w:rtl/>
        </w:rPr>
        <w:t xml:space="preserve">התכוונתי, שלפני הצניחה מגיעים לשמים, </w:t>
      </w:r>
      <w:r>
        <w:rPr>
          <w:rFonts w:hint="cs"/>
          <w:rtl/>
        </w:rPr>
        <w:t xml:space="preserve">שיהיה מאיפה לצנוח. </w:t>
      </w:r>
    </w:p>
    <w:p w14:paraId="57F83BD7" w14:textId="77777777" w:rsidR="00000000" w:rsidRDefault="00903ADA">
      <w:pPr>
        <w:pStyle w:val="a0"/>
        <w:ind w:firstLine="0"/>
        <w:rPr>
          <w:rFonts w:hint="cs"/>
          <w:rtl/>
        </w:rPr>
      </w:pPr>
    </w:p>
    <w:p w14:paraId="691C9D1E" w14:textId="77777777" w:rsidR="00000000" w:rsidRDefault="00903ADA">
      <w:pPr>
        <w:pStyle w:val="af1"/>
        <w:rPr>
          <w:rtl/>
        </w:rPr>
      </w:pPr>
      <w:r>
        <w:rPr>
          <w:rtl/>
        </w:rPr>
        <w:t>היו"ר נסים דהן:</w:t>
      </w:r>
    </w:p>
    <w:p w14:paraId="09C464F7" w14:textId="77777777" w:rsidR="00000000" w:rsidRDefault="00903ADA">
      <w:pPr>
        <w:pStyle w:val="a0"/>
        <w:rPr>
          <w:rtl/>
        </w:rPr>
      </w:pPr>
    </w:p>
    <w:p w14:paraId="4E61FBC5" w14:textId="77777777" w:rsidR="00000000" w:rsidRDefault="00903ADA">
      <w:pPr>
        <w:pStyle w:val="a0"/>
        <w:rPr>
          <w:rFonts w:hint="cs"/>
          <w:rtl/>
        </w:rPr>
      </w:pPr>
      <w:r>
        <w:rPr>
          <w:rFonts w:hint="cs"/>
          <w:rtl/>
        </w:rPr>
        <w:t xml:space="preserve">הי, ממתי עושים דיונים? </w:t>
      </w:r>
    </w:p>
    <w:p w14:paraId="20049C92" w14:textId="77777777" w:rsidR="00000000" w:rsidRDefault="00903ADA">
      <w:pPr>
        <w:pStyle w:val="a0"/>
        <w:ind w:firstLine="0"/>
        <w:rPr>
          <w:rFonts w:hint="cs"/>
          <w:rtl/>
        </w:rPr>
      </w:pPr>
    </w:p>
    <w:p w14:paraId="6BF74502" w14:textId="77777777" w:rsidR="00000000" w:rsidRDefault="00903ADA">
      <w:pPr>
        <w:pStyle w:val="-"/>
        <w:rPr>
          <w:rtl/>
        </w:rPr>
      </w:pPr>
      <w:bookmarkStart w:id="238" w:name="FS000000461T05_11_2003_14_35_07C"/>
      <w:bookmarkEnd w:id="238"/>
      <w:r>
        <w:rPr>
          <w:rtl/>
        </w:rPr>
        <w:t>שלום שמחון (העבודה-מימד):</w:t>
      </w:r>
    </w:p>
    <w:p w14:paraId="081F51DF" w14:textId="77777777" w:rsidR="00000000" w:rsidRDefault="00903ADA">
      <w:pPr>
        <w:pStyle w:val="a0"/>
        <w:rPr>
          <w:rtl/>
        </w:rPr>
      </w:pPr>
    </w:p>
    <w:p w14:paraId="34947A1B" w14:textId="77777777" w:rsidR="00000000" w:rsidRDefault="00903ADA">
      <w:pPr>
        <w:pStyle w:val="a0"/>
        <w:rPr>
          <w:rFonts w:hint="cs"/>
          <w:rtl/>
        </w:rPr>
      </w:pPr>
      <w:r>
        <w:rPr>
          <w:rFonts w:hint="cs"/>
          <w:rtl/>
        </w:rPr>
        <w:t>למה אני אומר את העניין הזה? כי בהנחת תקציב או בהנחת מטרות או בהנחת יעדי עבודה לתקציב לשנת 2004, אם אין אפילו תוכנית אחת שמחוללת צמיחה, אז מה נותר? הרי ממה נפשך?  אם א</w:t>
      </w:r>
      <w:r>
        <w:rPr>
          <w:rFonts w:hint="cs"/>
          <w:rtl/>
        </w:rPr>
        <w:t xml:space="preserve">תה לא מאיץ את הצמיחה במשק, איך תייצר באופן מהיר מקומות עבודה? איך תעשה את הדבר הזה? כל הזמן תזכיר לנו את הרכבות, שאולי ניסע בהן ב-2010? תזכירו לנו את מתקני ההתפלה שאף אחד לא עושה?  אותן תשתיות שאתם לא מבצעים? את כושר הביצוע הנמוך מאוד של הממשלה הזאת? </w:t>
      </w:r>
    </w:p>
    <w:p w14:paraId="3F1D2A16" w14:textId="77777777" w:rsidR="00000000" w:rsidRDefault="00903ADA">
      <w:pPr>
        <w:pStyle w:val="a0"/>
        <w:ind w:firstLine="0"/>
        <w:rPr>
          <w:rFonts w:hint="cs"/>
          <w:rtl/>
        </w:rPr>
      </w:pPr>
    </w:p>
    <w:p w14:paraId="5CE46462" w14:textId="77777777" w:rsidR="00000000" w:rsidRDefault="00903ADA">
      <w:pPr>
        <w:pStyle w:val="af1"/>
        <w:rPr>
          <w:rtl/>
        </w:rPr>
      </w:pPr>
      <w:r>
        <w:rPr>
          <w:rtl/>
        </w:rPr>
        <w:t>היו</w:t>
      </w:r>
      <w:r>
        <w:rPr>
          <w:rtl/>
        </w:rPr>
        <w:t>"ר נסים דהן:</w:t>
      </w:r>
    </w:p>
    <w:p w14:paraId="40EBEE00" w14:textId="77777777" w:rsidR="00000000" w:rsidRDefault="00903ADA">
      <w:pPr>
        <w:pStyle w:val="a0"/>
        <w:rPr>
          <w:rtl/>
        </w:rPr>
      </w:pPr>
    </w:p>
    <w:p w14:paraId="36164D24" w14:textId="77777777" w:rsidR="00000000" w:rsidRDefault="00903ADA">
      <w:pPr>
        <w:pStyle w:val="a0"/>
        <w:rPr>
          <w:rFonts w:hint="cs"/>
          <w:rtl/>
        </w:rPr>
      </w:pPr>
      <w:r>
        <w:rPr>
          <w:rFonts w:hint="cs"/>
          <w:rtl/>
        </w:rPr>
        <w:t xml:space="preserve">נא לסיים. </w:t>
      </w:r>
    </w:p>
    <w:p w14:paraId="109A4170" w14:textId="77777777" w:rsidR="00000000" w:rsidRDefault="00903ADA">
      <w:pPr>
        <w:pStyle w:val="a0"/>
        <w:ind w:firstLine="0"/>
        <w:rPr>
          <w:rFonts w:hint="cs"/>
          <w:rtl/>
        </w:rPr>
      </w:pPr>
    </w:p>
    <w:p w14:paraId="08CD139F" w14:textId="77777777" w:rsidR="00000000" w:rsidRDefault="00903ADA">
      <w:pPr>
        <w:pStyle w:val="-"/>
        <w:rPr>
          <w:rtl/>
        </w:rPr>
      </w:pPr>
      <w:bookmarkStart w:id="239" w:name="FS000000461T05_11_2003_14_36_55C"/>
      <w:bookmarkEnd w:id="239"/>
    </w:p>
    <w:p w14:paraId="3E767B80" w14:textId="77777777" w:rsidR="00000000" w:rsidRDefault="00903ADA">
      <w:pPr>
        <w:pStyle w:val="-"/>
        <w:rPr>
          <w:rtl/>
        </w:rPr>
      </w:pPr>
      <w:r>
        <w:rPr>
          <w:rtl/>
        </w:rPr>
        <w:t>שלום שמחון (העבודה-מימד):</w:t>
      </w:r>
    </w:p>
    <w:p w14:paraId="626CB4F1" w14:textId="77777777" w:rsidR="00000000" w:rsidRDefault="00903ADA">
      <w:pPr>
        <w:pStyle w:val="a0"/>
        <w:rPr>
          <w:rtl/>
        </w:rPr>
      </w:pPr>
    </w:p>
    <w:p w14:paraId="7F665A6A" w14:textId="77777777" w:rsidR="00000000" w:rsidRDefault="00903ADA">
      <w:pPr>
        <w:pStyle w:val="a0"/>
        <w:rPr>
          <w:rFonts w:hint="cs"/>
          <w:rtl/>
        </w:rPr>
      </w:pPr>
      <w:r>
        <w:rPr>
          <w:rFonts w:hint="cs"/>
          <w:rtl/>
        </w:rPr>
        <w:t xml:space="preserve">הוזכר כאן אתמול נתון שמקובל עלי, שנכון לרגע זה, מתקציבי התשתיות בשנת 2003, אתם לא עומדים אפילו לא ביעד של 65%. מה זה אומר? שמנפחים פה תקציבים בלי כוונה לעשות תשתיות. </w:t>
      </w:r>
    </w:p>
    <w:p w14:paraId="14A77EAF" w14:textId="77777777" w:rsidR="00000000" w:rsidRDefault="00903ADA">
      <w:pPr>
        <w:pStyle w:val="a0"/>
        <w:rPr>
          <w:rFonts w:hint="cs"/>
          <w:rtl/>
        </w:rPr>
      </w:pPr>
    </w:p>
    <w:p w14:paraId="78B3C1E2" w14:textId="77777777" w:rsidR="00000000" w:rsidRDefault="00903ADA">
      <w:pPr>
        <w:pStyle w:val="a0"/>
        <w:rPr>
          <w:rFonts w:hint="cs"/>
          <w:rtl/>
        </w:rPr>
      </w:pPr>
      <w:r>
        <w:rPr>
          <w:rFonts w:hint="cs"/>
          <w:rtl/>
        </w:rPr>
        <w:t>השבוע היה שר השיכון בוועדת הכלכלה.</w:t>
      </w:r>
      <w:r>
        <w:rPr>
          <w:rFonts w:hint="cs"/>
          <w:rtl/>
        </w:rPr>
        <w:t xml:space="preserve"> האמן לי, אני כעסתי עליו. הוא אומר: לממשלה אין שום תוכנית להוציא את ענף הנדל"ן מהמשבר שהוא נמצא בו. יש בעיה קשה מאוד בשוק הבנייה. הוא אומר את זה, שר בממשלה. </w:t>
      </w:r>
    </w:p>
    <w:p w14:paraId="2321F1CA" w14:textId="77777777" w:rsidR="00000000" w:rsidRDefault="00903ADA">
      <w:pPr>
        <w:pStyle w:val="a0"/>
        <w:ind w:firstLine="0"/>
        <w:rPr>
          <w:rFonts w:hint="cs"/>
          <w:rtl/>
        </w:rPr>
      </w:pPr>
    </w:p>
    <w:p w14:paraId="6845A16E" w14:textId="77777777" w:rsidR="00000000" w:rsidRDefault="00903ADA">
      <w:pPr>
        <w:pStyle w:val="af0"/>
        <w:rPr>
          <w:rtl/>
        </w:rPr>
      </w:pPr>
      <w:r>
        <w:rPr>
          <w:rFonts w:hint="eastAsia"/>
          <w:rtl/>
        </w:rPr>
        <w:t>השר</w:t>
      </w:r>
      <w:r>
        <w:rPr>
          <w:rtl/>
        </w:rPr>
        <w:t xml:space="preserve"> גדעון עזרא:</w:t>
      </w:r>
    </w:p>
    <w:p w14:paraId="524EEB00" w14:textId="77777777" w:rsidR="00000000" w:rsidRDefault="00903ADA">
      <w:pPr>
        <w:pStyle w:val="a0"/>
        <w:rPr>
          <w:rFonts w:hint="cs"/>
          <w:rtl/>
        </w:rPr>
      </w:pPr>
    </w:p>
    <w:p w14:paraId="389A4A5F" w14:textId="77777777" w:rsidR="00000000" w:rsidRDefault="00903ADA">
      <w:pPr>
        <w:pStyle w:val="a0"/>
        <w:rPr>
          <w:rFonts w:hint="cs"/>
          <w:rtl/>
        </w:rPr>
      </w:pPr>
      <w:r>
        <w:rPr>
          <w:rFonts w:hint="cs"/>
          <w:rtl/>
        </w:rPr>
        <w:t xml:space="preserve">אין פועלי בניין. </w:t>
      </w:r>
    </w:p>
    <w:p w14:paraId="12240385" w14:textId="77777777" w:rsidR="00000000" w:rsidRDefault="00903ADA">
      <w:pPr>
        <w:pStyle w:val="a0"/>
        <w:ind w:firstLine="0"/>
        <w:rPr>
          <w:rFonts w:hint="cs"/>
          <w:rtl/>
        </w:rPr>
      </w:pPr>
    </w:p>
    <w:p w14:paraId="0AA7B31A" w14:textId="77777777" w:rsidR="00000000" w:rsidRDefault="00903ADA">
      <w:pPr>
        <w:pStyle w:val="-"/>
        <w:rPr>
          <w:rtl/>
        </w:rPr>
      </w:pPr>
      <w:bookmarkStart w:id="240" w:name="FS000000461T05_11_2003_14_38_40C"/>
      <w:bookmarkEnd w:id="240"/>
      <w:r>
        <w:rPr>
          <w:rtl/>
        </w:rPr>
        <w:t>שלום שמחון (העבודה-מימד):</w:t>
      </w:r>
    </w:p>
    <w:p w14:paraId="5E8E9F3F" w14:textId="77777777" w:rsidR="00000000" w:rsidRDefault="00903ADA">
      <w:pPr>
        <w:pStyle w:val="a0"/>
        <w:rPr>
          <w:rtl/>
        </w:rPr>
      </w:pPr>
    </w:p>
    <w:p w14:paraId="20801393" w14:textId="77777777" w:rsidR="00000000" w:rsidRDefault="00903ADA">
      <w:pPr>
        <w:pStyle w:val="a0"/>
        <w:rPr>
          <w:rFonts w:hint="cs"/>
          <w:rtl/>
        </w:rPr>
      </w:pPr>
      <w:r>
        <w:rPr>
          <w:rFonts w:hint="cs"/>
          <w:rtl/>
        </w:rPr>
        <w:t>עכשיו אתה אומר לי, אין פועלי בניין</w:t>
      </w:r>
      <w:r>
        <w:rPr>
          <w:rFonts w:hint="cs"/>
          <w:rtl/>
        </w:rPr>
        <w:t xml:space="preserve">? תאמין לי, יש פועלי בניין אם תעודד אותם לצאת לעבודה. איזה קשקוש זה. זו בדיוק התוכנית שהממשלה צריכה לעשות. </w:t>
      </w:r>
    </w:p>
    <w:p w14:paraId="6C7BA027" w14:textId="77777777" w:rsidR="00000000" w:rsidRDefault="00903ADA">
      <w:pPr>
        <w:pStyle w:val="a0"/>
        <w:rPr>
          <w:rFonts w:hint="cs"/>
          <w:rtl/>
        </w:rPr>
      </w:pPr>
    </w:p>
    <w:p w14:paraId="5DBBE962" w14:textId="77777777" w:rsidR="00000000" w:rsidRDefault="00903ADA">
      <w:pPr>
        <w:pStyle w:val="a0"/>
        <w:rPr>
          <w:rFonts w:hint="cs"/>
          <w:rtl/>
        </w:rPr>
      </w:pPr>
      <w:r>
        <w:rPr>
          <w:rFonts w:hint="cs"/>
          <w:rtl/>
        </w:rPr>
        <w:t xml:space="preserve">לכן אני אומר, לממשלה הזאת אין תקציב, היא לא הולכת לשום מקום, היא גם לא מתכוונת ללכת לשום מקום. </w:t>
      </w:r>
    </w:p>
    <w:p w14:paraId="0CF54021" w14:textId="77777777" w:rsidR="00000000" w:rsidRDefault="00903ADA">
      <w:pPr>
        <w:pStyle w:val="a0"/>
        <w:ind w:firstLine="0"/>
        <w:rPr>
          <w:rFonts w:hint="cs"/>
          <w:rtl/>
        </w:rPr>
      </w:pPr>
    </w:p>
    <w:p w14:paraId="37A9D834" w14:textId="77777777" w:rsidR="00000000" w:rsidRDefault="00903ADA">
      <w:pPr>
        <w:pStyle w:val="af1"/>
        <w:rPr>
          <w:rtl/>
        </w:rPr>
      </w:pPr>
      <w:r>
        <w:rPr>
          <w:rtl/>
        </w:rPr>
        <w:t>היו"ר נסים דהן:</w:t>
      </w:r>
    </w:p>
    <w:p w14:paraId="09D80ECC" w14:textId="77777777" w:rsidR="00000000" w:rsidRDefault="00903ADA">
      <w:pPr>
        <w:pStyle w:val="a0"/>
        <w:rPr>
          <w:rtl/>
        </w:rPr>
      </w:pPr>
    </w:p>
    <w:p w14:paraId="40BC5BA9" w14:textId="77777777" w:rsidR="00000000" w:rsidRDefault="00903ADA">
      <w:pPr>
        <w:pStyle w:val="a0"/>
        <w:rPr>
          <w:rFonts w:hint="cs"/>
          <w:rtl/>
        </w:rPr>
      </w:pPr>
      <w:r>
        <w:rPr>
          <w:rFonts w:hint="cs"/>
          <w:rtl/>
        </w:rPr>
        <w:t xml:space="preserve">תודה רבה. </w:t>
      </w:r>
    </w:p>
    <w:p w14:paraId="15153B0A" w14:textId="77777777" w:rsidR="00000000" w:rsidRDefault="00903ADA">
      <w:pPr>
        <w:pStyle w:val="a0"/>
        <w:ind w:firstLine="0"/>
        <w:rPr>
          <w:rFonts w:hint="cs"/>
          <w:rtl/>
        </w:rPr>
      </w:pPr>
    </w:p>
    <w:p w14:paraId="6A869D89" w14:textId="77777777" w:rsidR="00000000" w:rsidRDefault="00903ADA">
      <w:pPr>
        <w:pStyle w:val="-"/>
        <w:rPr>
          <w:rtl/>
        </w:rPr>
      </w:pPr>
      <w:bookmarkStart w:id="241" w:name="FS000000461T05_11_2003_14_39_34C"/>
      <w:bookmarkEnd w:id="241"/>
      <w:r>
        <w:rPr>
          <w:rtl/>
        </w:rPr>
        <w:t>שלום שמחון (העבודה-מי</w:t>
      </w:r>
      <w:r>
        <w:rPr>
          <w:rtl/>
        </w:rPr>
        <w:t>מד):</w:t>
      </w:r>
    </w:p>
    <w:p w14:paraId="495685BB" w14:textId="77777777" w:rsidR="00000000" w:rsidRDefault="00903ADA">
      <w:pPr>
        <w:pStyle w:val="a0"/>
        <w:rPr>
          <w:rtl/>
        </w:rPr>
      </w:pPr>
    </w:p>
    <w:p w14:paraId="17554588" w14:textId="77777777" w:rsidR="00000000" w:rsidRDefault="00903ADA">
      <w:pPr>
        <w:pStyle w:val="a0"/>
        <w:rPr>
          <w:rFonts w:hint="cs"/>
          <w:rtl/>
        </w:rPr>
      </w:pPr>
      <w:r>
        <w:rPr>
          <w:rFonts w:hint="cs"/>
          <w:rtl/>
        </w:rPr>
        <w:t xml:space="preserve">לכן אני חושב, אדוני היושב-ראש, שצריך לעשות הכול על מנת לדחות את התקציב הזה ולהיערך להכנת תקציב חדש. תודה. </w:t>
      </w:r>
    </w:p>
    <w:p w14:paraId="3D5929C7" w14:textId="77777777" w:rsidR="00000000" w:rsidRDefault="00903ADA">
      <w:pPr>
        <w:pStyle w:val="a0"/>
        <w:ind w:firstLine="0"/>
        <w:rPr>
          <w:rFonts w:hint="cs"/>
          <w:rtl/>
        </w:rPr>
      </w:pPr>
    </w:p>
    <w:p w14:paraId="20A49A0D" w14:textId="77777777" w:rsidR="00000000" w:rsidRDefault="00903ADA">
      <w:pPr>
        <w:pStyle w:val="af1"/>
        <w:rPr>
          <w:rtl/>
        </w:rPr>
      </w:pPr>
      <w:r>
        <w:rPr>
          <w:rtl/>
        </w:rPr>
        <w:t>היו"ר נסים דהן:</w:t>
      </w:r>
    </w:p>
    <w:p w14:paraId="65B6A7A2" w14:textId="77777777" w:rsidR="00000000" w:rsidRDefault="00903ADA">
      <w:pPr>
        <w:pStyle w:val="a0"/>
        <w:rPr>
          <w:rtl/>
        </w:rPr>
      </w:pPr>
    </w:p>
    <w:p w14:paraId="2B49D38F" w14:textId="77777777" w:rsidR="00000000" w:rsidRDefault="00903ADA">
      <w:pPr>
        <w:pStyle w:val="a0"/>
        <w:rPr>
          <w:rFonts w:hint="cs"/>
          <w:rtl/>
        </w:rPr>
      </w:pPr>
      <w:r>
        <w:rPr>
          <w:rFonts w:hint="cs"/>
          <w:rtl/>
        </w:rPr>
        <w:t>תודה רבה. אחרון הדוברים, חבר הכנסת רוני בר-און, בבקשה. מייד אחרי סיום דבריו של חבר הכנסת רוני בר-און, אחרי השעה 14:00 תתחיל ה</w:t>
      </w:r>
      <w:r>
        <w:rPr>
          <w:rFonts w:hint="cs"/>
          <w:rtl/>
        </w:rPr>
        <w:t xml:space="preserve">הצבעה. לאחר סיום דבריו של חבר הכנסת רוני בר-און, אם הממשלה לא תרצה להשיב, אני מודיע לכל חברי הכנסת בכל מקום שהם, מייד עם סיום דבריו של חבר הכנסת רוני בר-און, אם הממשלה לא תבקש להשיב, תחל ההצבעה.  </w:t>
      </w:r>
    </w:p>
    <w:p w14:paraId="4A45E965" w14:textId="77777777" w:rsidR="00000000" w:rsidRDefault="00903ADA">
      <w:pPr>
        <w:pStyle w:val="a0"/>
        <w:rPr>
          <w:rFonts w:hint="cs"/>
          <w:rtl/>
        </w:rPr>
      </w:pPr>
    </w:p>
    <w:p w14:paraId="7717965D" w14:textId="77777777" w:rsidR="00000000" w:rsidRDefault="00903ADA">
      <w:pPr>
        <w:pStyle w:val="a0"/>
        <w:rPr>
          <w:rFonts w:hint="cs"/>
          <w:rtl/>
        </w:rPr>
      </w:pPr>
      <w:r>
        <w:rPr>
          <w:rFonts w:hint="cs"/>
          <w:rtl/>
        </w:rPr>
        <w:t>חבר הכנסת רוני בר-און, אתה עומד על הדוכן, אתה יכול לדבר או</w:t>
      </w:r>
      <w:r>
        <w:rPr>
          <w:rFonts w:hint="cs"/>
          <w:rtl/>
        </w:rPr>
        <w:t xml:space="preserve"> לרדת מהדוכן. </w:t>
      </w:r>
    </w:p>
    <w:p w14:paraId="5EF06359" w14:textId="77777777" w:rsidR="00000000" w:rsidRDefault="00903ADA">
      <w:pPr>
        <w:pStyle w:val="af0"/>
        <w:rPr>
          <w:rtl/>
        </w:rPr>
      </w:pPr>
    </w:p>
    <w:p w14:paraId="47202705" w14:textId="77777777" w:rsidR="00000000" w:rsidRDefault="00903ADA">
      <w:pPr>
        <w:pStyle w:val="af0"/>
        <w:rPr>
          <w:rtl/>
        </w:rPr>
      </w:pPr>
      <w:r>
        <w:rPr>
          <w:rFonts w:hint="eastAsia"/>
          <w:rtl/>
        </w:rPr>
        <w:t>השר</w:t>
      </w:r>
      <w:r>
        <w:rPr>
          <w:rtl/>
        </w:rPr>
        <w:t xml:space="preserve"> גדעון עזרא:</w:t>
      </w:r>
    </w:p>
    <w:p w14:paraId="3785D4EA" w14:textId="77777777" w:rsidR="00000000" w:rsidRDefault="00903ADA">
      <w:pPr>
        <w:pStyle w:val="a0"/>
        <w:rPr>
          <w:rFonts w:hint="cs"/>
          <w:rtl/>
        </w:rPr>
      </w:pPr>
    </w:p>
    <w:p w14:paraId="2445F6A4" w14:textId="77777777" w:rsidR="00000000" w:rsidRDefault="00903ADA">
      <w:pPr>
        <w:pStyle w:val="a0"/>
        <w:rPr>
          <w:rFonts w:hint="cs"/>
          <w:rtl/>
        </w:rPr>
      </w:pPr>
      <w:r>
        <w:rPr>
          <w:rFonts w:hint="cs"/>
          <w:rtl/>
        </w:rPr>
        <w:t xml:space="preserve">- - - </w:t>
      </w:r>
    </w:p>
    <w:p w14:paraId="2B13BF0E" w14:textId="77777777" w:rsidR="00000000" w:rsidRDefault="00903ADA">
      <w:pPr>
        <w:pStyle w:val="a0"/>
        <w:ind w:firstLine="0"/>
        <w:rPr>
          <w:rFonts w:hint="cs"/>
          <w:rtl/>
        </w:rPr>
      </w:pPr>
    </w:p>
    <w:p w14:paraId="2F954EE2" w14:textId="77777777" w:rsidR="00000000" w:rsidRDefault="00903ADA">
      <w:pPr>
        <w:pStyle w:val="a"/>
        <w:rPr>
          <w:rtl/>
        </w:rPr>
      </w:pPr>
      <w:bookmarkStart w:id="242" w:name="FS000001038T05_11_2003_14_41_49"/>
      <w:bookmarkStart w:id="243" w:name="_Toc61852282"/>
      <w:bookmarkEnd w:id="242"/>
      <w:r>
        <w:rPr>
          <w:rFonts w:hint="eastAsia"/>
          <w:rtl/>
        </w:rPr>
        <w:t>רוני</w:t>
      </w:r>
      <w:r>
        <w:rPr>
          <w:rtl/>
        </w:rPr>
        <w:t xml:space="preserve"> בר-און (הליכוד):</w:t>
      </w:r>
      <w:bookmarkEnd w:id="243"/>
    </w:p>
    <w:p w14:paraId="0E0002EE" w14:textId="77777777" w:rsidR="00000000" w:rsidRDefault="00903ADA">
      <w:pPr>
        <w:pStyle w:val="a0"/>
        <w:rPr>
          <w:rFonts w:hint="cs"/>
          <w:rtl/>
        </w:rPr>
      </w:pPr>
    </w:p>
    <w:p w14:paraId="317D1B3C" w14:textId="77777777" w:rsidR="00000000" w:rsidRDefault="00903ADA">
      <w:pPr>
        <w:pStyle w:val="a0"/>
        <w:rPr>
          <w:rFonts w:hint="cs"/>
          <w:rtl/>
        </w:rPr>
      </w:pPr>
      <w:r>
        <w:rPr>
          <w:rFonts w:hint="cs"/>
          <w:rtl/>
        </w:rPr>
        <w:t xml:space="preserve">סליחה, יש לך טענות אלי, אתה רוצה שעמיר פרץ ידבר אחרון? </w:t>
      </w:r>
    </w:p>
    <w:p w14:paraId="278A9E2C" w14:textId="77777777" w:rsidR="00000000" w:rsidRDefault="00903ADA">
      <w:pPr>
        <w:pStyle w:val="a0"/>
        <w:ind w:firstLine="0"/>
        <w:rPr>
          <w:rFonts w:hint="cs"/>
          <w:rtl/>
        </w:rPr>
      </w:pPr>
    </w:p>
    <w:p w14:paraId="0BE2BB81" w14:textId="77777777" w:rsidR="00000000" w:rsidRDefault="00903ADA">
      <w:pPr>
        <w:pStyle w:val="af0"/>
        <w:rPr>
          <w:rtl/>
        </w:rPr>
      </w:pPr>
      <w:r>
        <w:rPr>
          <w:rFonts w:hint="eastAsia"/>
          <w:rtl/>
        </w:rPr>
        <w:t>השר</w:t>
      </w:r>
      <w:r>
        <w:rPr>
          <w:rtl/>
        </w:rPr>
        <w:t xml:space="preserve"> גדעון עזרא:</w:t>
      </w:r>
    </w:p>
    <w:p w14:paraId="143FFC36" w14:textId="77777777" w:rsidR="00000000" w:rsidRDefault="00903ADA">
      <w:pPr>
        <w:pStyle w:val="a0"/>
        <w:rPr>
          <w:rFonts w:hint="cs"/>
          <w:rtl/>
        </w:rPr>
      </w:pPr>
    </w:p>
    <w:p w14:paraId="75BB6DDE" w14:textId="77777777" w:rsidR="00000000" w:rsidRDefault="00903ADA">
      <w:pPr>
        <w:pStyle w:val="a0"/>
        <w:rPr>
          <w:rFonts w:hint="cs"/>
          <w:rtl/>
        </w:rPr>
      </w:pPr>
      <w:r>
        <w:rPr>
          <w:rFonts w:hint="cs"/>
          <w:rtl/>
        </w:rPr>
        <w:t xml:space="preserve">למה, אני לא יכול לדבר? </w:t>
      </w:r>
    </w:p>
    <w:p w14:paraId="3272DE14" w14:textId="77777777" w:rsidR="00000000" w:rsidRDefault="00903ADA">
      <w:pPr>
        <w:pStyle w:val="a0"/>
        <w:ind w:firstLine="0"/>
        <w:rPr>
          <w:rFonts w:hint="cs"/>
          <w:rtl/>
        </w:rPr>
      </w:pPr>
    </w:p>
    <w:p w14:paraId="7BBE65A0" w14:textId="77777777" w:rsidR="00000000" w:rsidRDefault="00903ADA">
      <w:pPr>
        <w:pStyle w:val="-"/>
        <w:rPr>
          <w:rtl/>
        </w:rPr>
      </w:pPr>
      <w:bookmarkStart w:id="244" w:name="FS000001038T05_11_2003_14_43_27C"/>
      <w:bookmarkEnd w:id="244"/>
      <w:r>
        <w:rPr>
          <w:rtl/>
        </w:rPr>
        <w:t>רוני בר-און (הליכוד):</w:t>
      </w:r>
    </w:p>
    <w:p w14:paraId="524DAC73" w14:textId="77777777" w:rsidR="00000000" w:rsidRDefault="00903ADA">
      <w:pPr>
        <w:pStyle w:val="a0"/>
        <w:rPr>
          <w:rtl/>
        </w:rPr>
      </w:pPr>
    </w:p>
    <w:p w14:paraId="08DDA567" w14:textId="77777777" w:rsidR="00000000" w:rsidRDefault="00903ADA">
      <w:pPr>
        <w:pStyle w:val="a0"/>
        <w:rPr>
          <w:rFonts w:hint="cs"/>
          <w:rtl/>
        </w:rPr>
      </w:pPr>
      <w:r>
        <w:rPr>
          <w:rFonts w:hint="cs"/>
          <w:rtl/>
        </w:rPr>
        <w:t xml:space="preserve">הבעיה, שניתנה הבטחה לעמיר פרץ, שגומר את השיג-ושיח שלו - - - </w:t>
      </w:r>
    </w:p>
    <w:p w14:paraId="3A1F09EE" w14:textId="77777777" w:rsidR="00000000" w:rsidRDefault="00903ADA">
      <w:pPr>
        <w:pStyle w:val="a0"/>
        <w:ind w:firstLine="0"/>
        <w:rPr>
          <w:rFonts w:hint="cs"/>
          <w:rtl/>
        </w:rPr>
      </w:pPr>
    </w:p>
    <w:p w14:paraId="53CCBB10" w14:textId="77777777" w:rsidR="00000000" w:rsidRDefault="00903ADA">
      <w:pPr>
        <w:pStyle w:val="af1"/>
        <w:rPr>
          <w:rtl/>
        </w:rPr>
      </w:pPr>
      <w:r>
        <w:rPr>
          <w:rtl/>
        </w:rPr>
        <w:t>היו"ר נס</w:t>
      </w:r>
      <w:r>
        <w:rPr>
          <w:rtl/>
        </w:rPr>
        <w:t>ים דהן:</w:t>
      </w:r>
    </w:p>
    <w:p w14:paraId="70313937" w14:textId="77777777" w:rsidR="00000000" w:rsidRDefault="00903ADA">
      <w:pPr>
        <w:pStyle w:val="a0"/>
        <w:rPr>
          <w:rtl/>
        </w:rPr>
      </w:pPr>
    </w:p>
    <w:p w14:paraId="2B6CDC1B" w14:textId="77777777" w:rsidR="00000000" w:rsidRDefault="00903ADA">
      <w:pPr>
        <w:pStyle w:val="a0"/>
        <w:rPr>
          <w:rFonts w:hint="cs"/>
          <w:rtl/>
        </w:rPr>
      </w:pPr>
      <w:r>
        <w:rPr>
          <w:rFonts w:hint="cs"/>
          <w:rtl/>
        </w:rPr>
        <w:t xml:space="preserve">אבל לא מעל הדוכן, אתה רוצה לרדת אתו? </w:t>
      </w:r>
    </w:p>
    <w:p w14:paraId="0A44CBA8" w14:textId="77777777" w:rsidR="00000000" w:rsidRDefault="00903ADA">
      <w:pPr>
        <w:pStyle w:val="a0"/>
        <w:ind w:firstLine="0"/>
        <w:rPr>
          <w:rFonts w:hint="cs"/>
          <w:rtl/>
        </w:rPr>
      </w:pPr>
    </w:p>
    <w:p w14:paraId="0C45A953" w14:textId="77777777" w:rsidR="00000000" w:rsidRDefault="00903ADA">
      <w:pPr>
        <w:pStyle w:val="-"/>
        <w:rPr>
          <w:rtl/>
        </w:rPr>
      </w:pPr>
      <w:bookmarkStart w:id="245" w:name="FS000001038T05_11_2003_14_43_59C"/>
      <w:bookmarkEnd w:id="245"/>
      <w:r>
        <w:rPr>
          <w:rtl/>
        </w:rPr>
        <w:t>רוני בר-און (הליכוד):</w:t>
      </w:r>
    </w:p>
    <w:p w14:paraId="677D9EF4" w14:textId="77777777" w:rsidR="00000000" w:rsidRDefault="00903ADA">
      <w:pPr>
        <w:pStyle w:val="a0"/>
        <w:rPr>
          <w:rtl/>
        </w:rPr>
      </w:pPr>
    </w:p>
    <w:p w14:paraId="5947F39F" w14:textId="77777777" w:rsidR="00000000" w:rsidRDefault="00903ADA">
      <w:pPr>
        <w:pStyle w:val="a0"/>
        <w:rPr>
          <w:rFonts w:hint="cs"/>
          <w:rtl/>
        </w:rPr>
      </w:pPr>
      <w:r>
        <w:rPr>
          <w:rFonts w:hint="cs"/>
          <w:rtl/>
        </w:rPr>
        <w:t xml:space="preserve">כן. תן לי שתי דקות הפסקה. </w:t>
      </w:r>
    </w:p>
    <w:p w14:paraId="3859F3B4" w14:textId="77777777" w:rsidR="00000000" w:rsidRDefault="00903ADA">
      <w:pPr>
        <w:pStyle w:val="a0"/>
        <w:ind w:firstLine="0"/>
        <w:rPr>
          <w:rFonts w:hint="cs"/>
          <w:rtl/>
        </w:rPr>
      </w:pPr>
    </w:p>
    <w:p w14:paraId="6DE70B2B" w14:textId="77777777" w:rsidR="00000000" w:rsidRDefault="00903ADA">
      <w:pPr>
        <w:pStyle w:val="af1"/>
        <w:rPr>
          <w:rtl/>
        </w:rPr>
      </w:pPr>
      <w:r>
        <w:rPr>
          <w:rtl/>
        </w:rPr>
        <w:t>היו"ר נסים דהן:</w:t>
      </w:r>
    </w:p>
    <w:p w14:paraId="53A45519" w14:textId="77777777" w:rsidR="00000000" w:rsidRDefault="00903ADA">
      <w:pPr>
        <w:pStyle w:val="a0"/>
        <w:rPr>
          <w:rtl/>
        </w:rPr>
      </w:pPr>
    </w:p>
    <w:p w14:paraId="6261903F" w14:textId="77777777" w:rsidR="00000000" w:rsidRDefault="00903ADA">
      <w:pPr>
        <w:pStyle w:val="a0"/>
        <w:rPr>
          <w:rFonts w:hint="cs"/>
          <w:rtl/>
        </w:rPr>
      </w:pPr>
      <w:r>
        <w:rPr>
          <w:rFonts w:hint="cs"/>
          <w:rtl/>
        </w:rPr>
        <w:t>בבקשה. אני מכריז הפסקה - - -</w:t>
      </w:r>
    </w:p>
    <w:p w14:paraId="53E7BDDE" w14:textId="77777777" w:rsidR="00000000" w:rsidRDefault="00903ADA">
      <w:pPr>
        <w:pStyle w:val="a0"/>
        <w:ind w:firstLine="0"/>
        <w:rPr>
          <w:rFonts w:hint="cs"/>
          <w:rtl/>
        </w:rPr>
      </w:pPr>
    </w:p>
    <w:p w14:paraId="7C6BC696" w14:textId="77777777" w:rsidR="00000000" w:rsidRDefault="00903ADA">
      <w:pPr>
        <w:pStyle w:val="af0"/>
        <w:rPr>
          <w:rtl/>
        </w:rPr>
      </w:pPr>
      <w:r>
        <w:rPr>
          <w:rFonts w:hint="eastAsia"/>
          <w:rtl/>
        </w:rPr>
        <w:t>חיים</w:t>
      </w:r>
      <w:r>
        <w:rPr>
          <w:rtl/>
        </w:rPr>
        <w:t xml:space="preserve"> אורון (מרצ):</w:t>
      </w:r>
    </w:p>
    <w:p w14:paraId="4DAE59A2" w14:textId="77777777" w:rsidR="00000000" w:rsidRDefault="00903ADA">
      <w:pPr>
        <w:pStyle w:val="a0"/>
        <w:rPr>
          <w:rFonts w:hint="cs"/>
          <w:rtl/>
        </w:rPr>
      </w:pPr>
    </w:p>
    <w:p w14:paraId="34B1807B" w14:textId="77777777" w:rsidR="00000000" w:rsidRDefault="00903ADA">
      <w:pPr>
        <w:pStyle w:val="a0"/>
        <w:rPr>
          <w:rFonts w:hint="cs"/>
          <w:rtl/>
        </w:rPr>
      </w:pPr>
      <w:r>
        <w:rPr>
          <w:rFonts w:hint="cs"/>
          <w:rtl/>
        </w:rPr>
        <w:t xml:space="preserve">הודעת על דובר. </w:t>
      </w:r>
    </w:p>
    <w:p w14:paraId="189AC65A" w14:textId="77777777" w:rsidR="00000000" w:rsidRDefault="00903ADA">
      <w:pPr>
        <w:pStyle w:val="a0"/>
        <w:ind w:firstLine="0"/>
        <w:rPr>
          <w:rFonts w:hint="cs"/>
          <w:rtl/>
        </w:rPr>
      </w:pPr>
    </w:p>
    <w:p w14:paraId="04B8321B" w14:textId="77777777" w:rsidR="00000000" w:rsidRDefault="00903ADA">
      <w:pPr>
        <w:pStyle w:val="af1"/>
        <w:rPr>
          <w:rtl/>
        </w:rPr>
      </w:pPr>
      <w:r>
        <w:rPr>
          <w:rtl/>
        </w:rPr>
        <w:t>היו"ר נסים דהן:</w:t>
      </w:r>
    </w:p>
    <w:p w14:paraId="2966ED42" w14:textId="77777777" w:rsidR="00000000" w:rsidRDefault="00903ADA">
      <w:pPr>
        <w:pStyle w:val="a0"/>
        <w:rPr>
          <w:rtl/>
        </w:rPr>
      </w:pPr>
    </w:p>
    <w:p w14:paraId="6CA8C056" w14:textId="77777777" w:rsidR="00000000" w:rsidRDefault="00903ADA">
      <w:pPr>
        <w:pStyle w:val="a0"/>
        <w:rPr>
          <w:rFonts w:hint="cs"/>
          <w:rtl/>
        </w:rPr>
      </w:pPr>
      <w:r>
        <w:rPr>
          <w:rFonts w:hint="cs"/>
          <w:rtl/>
        </w:rPr>
        <w:t xml:space="preserve"> ממתי אתה מנהל את הישיבה? </w:t>
      </w:r>
    </w:p>
    <w:p w14:paraId="20E78866" w14:textId="77777777" w:rsidR="00000000" w:rsidRDefault="00903ADA">
      <w:pPr>
        <w:pStyle w:val="a0"/>
        <w:ind w:firstLine="0"/>
        <w:rPr>
          <w:rFonts w:hint="cs"/>
          <w:rtl/>
        </w:rPr>
      </w:pPr>
    </w:p>
    <w:p w14:paraId="6D686CEC" w14:textId="77777777" w:rsidR="00000000" w:rsidRDefault="00903ADA">
      <w:pPr>
        <w:pStyle w:val="-"/>
        <w:rPr>
          <w:rtl/>
        </w:rPr>
      </w:pPr>
      <w:bookmarkStart w:id="246" w:name="FS000001038T05_11_2003_14_45_07C"/>
      <w:bookmarkEnd w:id="246"/>
      <w:r>
        <w:rPr>
          <w:rtl/>
        </w:rPr>
        <w:t>רוני בר-און (הליכוד):</w:t>
      </w:r>
    </w:p>
    <w:p w14:paraId="5A277898" w14:textId="77777777" w:rsidR="00000000" w:rsidRDefault="00903ADA">
      <w:pPr>
        <w:pStyle w:val="a0"/>
        <w:rPr>
          <w:rtl/>
        </w:rPr>
      </w:pPr>
    </w:p>
    <w:p w14:paraId="374A378F" w14:textId="77777777" w:rsidR="00000000" w:rsidRDefault="00903ADA">
      <w:pPr>
        <w:pStyle w:val="a0"/>
        <w:rPr>
          <w:rFonts w:hint="cs"/>
          <w:rtl/>
        </w:rPr>
      </w:pPr>
      <w:r>
        <w:rPr>
          <w:rFonts w:hint="cs"/>
          <w:rtl/>
        </w:rPr>
        <w:t>אתם יצ</w:t>
      </w:r>
      <w:r>
        <w:rPr>
          <w:rFonts w:hint="cs"/>
          <w:rtl/>
        </w:rPr>
        <w:t xml:space="preserve">רתם את הבלגן אתמול, כשברחתם מהאולם. בגללכם הבלגן. </w:t>
      </w:r>
    </w:p>
    <w:p w14:paraId="354248B5" w14:textId="77777777" w:rsidR="00000000" w:rsidRDefault="00903ADA">
      <w:pPr>
        <w:pStyle w:val="a0"/>
        <w:ind w:firstLine="0"/>
        <w:rPr>
          <w:rFonts w:hint="cs"/>
          <w:rtl/>
        </w:rPr>
      </w:pPr>
    </w:p>
    <w:p w14:paraId="4AEC26D6" w14:textId="77777777" w:rsidR="00000000" w:rsidRDefault="00903ADA">
      <w:pPr>
        <w:pStyle w:val="af1"/>
        <w:rPr>
          <w:rtl/>
        </w:rPr>
      </w:pPr>
      <w:r>
        <w:rPr>
          <w:rtl/>
        </w:rPr>
        <w:t>היו"ר נסים דהן:</w:t>
      </w:r>
    </w:p>
    <w:p w14:paraId="609ACCD6" w14:textId="77777777" w:rsidR="00000000" w:rsidRDefault="00903ADA">
      <w:pPr>
        <w:pStyle w:val="a0"/>
        <w:rPr>
          <w:rtl/>
        </w:rPr>
      </w:pPr>
    </w:p>
    <w:p w14:paraId="2DB11991" w14:textId="77777777" w:rsidR="00000000" w:rsidRDefault="00903ADA">
      <w:pPr>
        <w:pStyle w:val="a0"/>
        <w:rPr>
          <w:rFonts w:hint="cs"/>
          <w:rtl/>
        </w:rPr>
      </w:pPr>
      <w:r>
        <w:rPr>
          <w:rFonts w:hint="cs"/>
          <w:rtl/>
        </w:rPr>
        <w:t xml:space="preserve">רבותי, אני מכריז על הפסקה של חמש דקות מהרגע הזה. הפסקה בת חמש דקות. </w:t>
      </w:r>
    </w:p>
    <w:p w14:paraId="7E2E91C2" w14:textId="77777777" w:rsidR="00000000" w:rsidRDefault="00903ADA">
      <w:pPr>
        <w:pStyle w:val="a0"/>
        <w:rPr>
          <w:rFonts w:hint="cs"/>
          <w:b/>
          <w:bCs/>
          <w:u w:val="single"/>
          <w:rtl/>
        </w:rPr>
      </w:pPr>
    </w:p>
    <w:p w14:paraId="5B9AC79F" w14:textId="77777777" w:rsidR="00000000" w:rsidRDefault="00903ADA">
      <w:pPr>
        <w:pStyle w:val="a0"/>
        <w:jc w:val="center"/>
        <w:rPr>
          <w:rFonts w:hint="cs"/>
          <w:rtl/>
        </w:rPr>
      </w:pPr>
      <w:r>
        <w:rPr>
          <w:rFonts w:hint="cs"/>
          <w:rtl/>
        </w:rPr>
        <w:t>(הישיבה נפסקה בשעה 13:56 ונתחדשה בשעה 14:02.)</w:t>
      </w:r>
    </w:p>
    <w:p w14:paraId="5BE8FA3F" w14:textId="77777777" w:rsidR="00000000" w:rsidRDefault="00903ADA">
      <w:pPr>
        <w:pStyle w:val="a0"/>
        <w:rPr>
          <w:rFonts w:hint="cs"/>
          <w:rtl/>
        </w:rPr>
      </w:pPr>
    </w:p>
    <w:p w14:paraId="13D53AC6" w14:textId="77777777" w:rsidR="00000000" w:rsidRDefault="00903ADA">
      <w:pPr>
        <w:pStyle w:val="a0"/>
        <w:rPr>
          <w:rFonts w:hint="cs"/>
          <w:rtl/>
        </w:rPr>
      </w:pPr>
    </w:p>
    <w:p w14:paraId="763C8961" w14:textId="77777777" w:rsidR="00000000" w:rsidRDefault="00903ADA">
      <w:pPr>
        <w:pStyle w:val="af1"/>
        <w:rPr>
          <w:rtl/>
        </w:rPr>
      </w:pPr>
      <w:r>
        <w:rPr>
          <w:rtl/>
        </w:rPr>
        <w:t>היו"ר ראובן ריבלין:</w:t>
      </w:r>
    </w:p>
    <w:p w14:paraId="0B6F4B13" w14:textId="77777777" w:rsidR="00000000" w:rsidRDefault="00903ADA">
      <w:pPr>
        <w:pStyle w:val="a0"/>
        <w:rPr>
          <w:rtl/>
        </w:rPr>
      </w:pPr>
    </w:p>
    <w:p w14:paraId="479FBCB1" w14:textId="77777777" w:rsidR="00000000" w:rsidRDefault="00903ADA">
      <w:pPr>
        <w:pStyle w:val="a0"/>
        <w:rPr>
          <w:rFonts w:hint="cs"/>
          <w:rtl/>
        </w:rPr>
      </w:pPr>
      <w:r>
        <w:rPr>
          <w:rFonts w:hint="cs"/>
          <w:rtl/>
        </w:rPr>
        <w:t>אני מחדש את הישיבה. השעה 14:00. ברגע זה אנחנו יכ</w:t>
      </w:r>
      <w:r>
        <w:rPr>
          <w:rFonts w:hint="cs"/>
          <w:rtl/>
        </w:rPr>
        <w:t xml:space="preserve">ולים לבצע הצבעה. נותרו לנו שלושה דוברים. שני דוברים שלהם הבטחתי שיוכלו לדבר, משום שהיו כל אחד בשליחות שהצדיקה את איחור דבריו: אחד מהם הוא עמיר פרץ הנמצא כאן לפנינו, ואחריו - חיים רמון, אם יגיע. </w:t>
      </w:r>
    </w:p>
    <w:p w14:paraId="5616B342" w14:textId="77777777" w:rsidR="00000000" w:rsidRDefault="00903ADA">
      <w:pPr>
        <w:pStyle w:val="a0"/>
        <w:rPr>
          <w:rFonts w:hint="cs"/>
          <w:rtl/>
        </w:rPr>
      </w:pPr>
    </w:p>
    <w:p w14:paraId="3FE7C677" w14:textId="77777777" w:rsidR="00000000" w:rsidRDefault="00903ADA">
      <w:pPr>
        <w:pStyle w:val="af0"/>
        <w:rPr>
          <w:rtl/>
        </w:rPr>
      </w:pPr>
      <w:r>
        <w:rPr>
          <w:rFonts w:hint="eastAsia"/>
          <w:rtl/>
        </w:rPr>
        <w:t>אברהם</w:t>
      </w:r>
      <w:r>
        <w:rPr>
          <w:rtl/>
        </w:rPr>
        <w:t xml:space="preserve"> בורג (העבודה-מימד):</w:t>
      </w:r>
    </w:p>
    <w:p w14:paraId="39B594C1" w14:textId="77777777" w:rsidR="00000000" w:rsidRDefault="00903ADA">
      <w:pPr>
        <w:pStyle w:val="a0"/>
        <w:rPr>
          <w:rFonts w:hint="cs"/>
          <w:rtl/>
        </w:rPr>
      </w:pPr>
    </w:p>
    <w:p w14:paraId="06187B92" w14:textId="77777777" w:rsidR="00000000" w:rsidRDefault="00903ADA">
      <w:pPr>
        <w:pStyle w:val="a0"/>
        <w:rPr>
          <w:rFonts w:hint="cs"/>
          <w:rtl/>
        </w:rPr>
      </w:pPr>
      <w:r>
        <w:rPr>
          <w:rFonts w:hint="cs"/>
          <w:rtl/>
        </w:rPr>
        <w:t xml:space="preserve">הוא ידבר כשהוא יגיע. </w:t>
      </w:r>
    </w:p>
    <w:p w14:paraId="74494024" w14:textId="77777777" w:rsidR="00000000" w:rsidRDefault="00903ADA">
      <w:pPr>
        <w:pStyle w:val="a0"/>
        <w:rPr>
          <w:rFonts w:hint="cs"/>
          <w:rtl/>
        </w:rPr>
      </w:pPr>
    </w:p>
    <w:p w14:paraId="392E9672" w14:textId="77777777" w:rsidR="00000000" w:rsidRDefault="00903ADA">
      <w:pPr>
        <w:pStyle w:val="af1"/>
        <w:rPr>
          <w:rtl/>
        </w:rPr>
      </w:pPr>
      <w:r>
        <w:rPr>
          <w:rtl/>
        </w:rPr>
        <w:t>היו"ר ראוב</w:t>
      </w:r>
      <w:r>
        <w:rPr>
          <w:rtl/>
        </w:rPr>
        <w:t>ן ריבלין:</w:t>
      </w:r>
    </w:p>
    <w:p w14:paraId="4B4E6682" w14:textId="77777777" w:rsidR="00000000" w:rsidRDefault="00903ADA">
      <w:pPr>
        <w:pStyle w:val="a0"/>
        <w:rPr>
          <w:rtl/>
        </w:rPr>
      </w:pPr>
    </w:p>
    <w:p w14:paraId="19BF73ED" w14:textId="77777777" w:rsidR="00000000" w:rsidRDefault="00903ADA">
      <w:pPr>
        <w:pStyle w:val="a0"/>
        <w:rPr>
          <w:rFonts w:hint="cs"/>
          <w:rtl/>
        </w:rPr>
      </w:pPr>
      <w:r>
        <w:rPr>
          <w:rFonts w:hint="cs"/>
          <w:rtl/>
        </w:rPr>
        <w:t>חיים רמון ידבר כשהוא יגיע, ובלבד שהדיון עדיין לא הסתיים. אחרי סיום הישיבה נעמיד לרשותו את אולם המליאה והוא יוכל לדבר כמה שהוא רוצה, אין לי שום בעיה. על כל פנים, בדיון זה הוא ישתתף רק אם יגיע לאחר דבריו של חבר הכנסת עמיר פרץ, שגם לו ניתנה האפשרות</w:t>
      </w:r>
      <w:r>
        <w:rPr>
          <w:rFonts w:hint="cs"/>
          <w:rtl/>
        </w:rPr>
        <w:t xml:space="preserve"> לדבר לקראת סיום, כיוון שהיה במשא-ומתן עם שר האוצר. </w:t>
      </w:r>
    </w:p>
    <w:p w14:paraId="60CF17BF" w14:textId="77777777" w:rsidR="00000000" w:rsidRDefault="00903ADA">
      <w:pPr>
        <w:pStyle w:val="a0"/>
        <w:rPr>
          <w:rFonts w:hint="cs"/>
          <w:rtl/>
        </w:rPr>
      </w:pPr>
    </w:p>
    <w:p w14:paraId="03CEF3A0" w14:textId="77777777" w:rsidR="00000000" w:rsidRDefault="00903ADA">
      <w:pPr>
        <w:pStyle w:val="a0"/>
        <w:rPr>
          <w:rFonts w:hint="cs"/>
          <w:rtl/>
        </w:rPr>
      </w:pPr>
      <w:r>
        <w:rPr>
          <w:rFonts w:hint="cs"/>
          <w:rtl/>
        </w:rPr>
        <w:t>רבותי חברי הכנסת, לאחר חבר הכנסת פרץ ידבר חבר הכנסת רמון, אם יהיה נוכח, ואם לא, יסיים את הדיון חבר הכנסת רוני בר-און,  שלרשותו יעמדו עשר דקות, בהתאם לקבוע בהסכמה בין המפלגות. אדוני יושב-ראש ההסתדרות וחב</w:t>
      </w:r>
      <w:r>
        <w:rPr>
          <w:rFonts w:hint="cs"/>
          <w:rtl/>
        </w:rPr>
        <w:t xml:space="preserve">ר הכנסת פרץ, מובן שעומדות לרשות אדוני חמש דקות לפני שיקול דעתי. </w:t>
      </w:r>
    </w:p>
    <w:p w14:paraId="3564F08E" w14:textId="77777777" w:rsidR="00000000" w:rsidRDefault="00903ADA">
      <w:pPr>
        <w:pStyle w:val="a0"/>
        <w:rPr>
          <w:rFonts w:hint="cs"/>
          <w:rtl/>
        </w:rPr>
      </w:pPr>
    </w:p>
    <w:p w14:paraId="7C6D5099" w14:textId="77777777" w:rsidR="00000000" w:rsidRDefault="00903ADA">
      <w:pPr>
        <w:pStyle w:val="a"/>
        <w:rPr>
          <w:rtl/>
        </w:rPr>
      </w:pPr>
      <w:bookmarkStart w:id="247" w:name="FS000000557T05_11_2003_14_19_40"/>
      <w:bookmarkStart w:id="248" w:name="_Toc61852283"/>
      <w:bookmarkEnd w:id="247"/>
      <w:r>
        <w:rPr>
          <w:rFonts w:hint="eastAsia"/>
          <w:rtl/>
        </w:rPr>
        <w:t>עמיר</w:t>
      </w:r>
      <w:r>
        <w:rPr>
          <w:rtl/>
        </w:rPr>
        <w:t xml:space="preserve"> פרץ (עם אחד):</w:t>
      </w:r>
      <w:bookmarkEnd w:id="248"/>
    </w:p>
    <w:p w14:paraId="08B9F5B2" w14:textId="77777777" w:rsidR="00000000" w:rsidRDefault="00903ADA">
      <w:pPr>
        <w:pStyle w:val="a0"/>
        <w:rPr>
          <w:rFonts w:hint="cs"/>
          <w:rtl/>
        </w:rPr>
      </w:pPr>
    </w:p>
    <w:p w14:paraId="611367BB" w14:textId="77777777" w:rsidR="00000000" w:rsidRDefault="00903ADA">
      <w:pPr>
        <w:pStyle w:val="a0"/>
        <w:rPr>
          <w:rFonts w:hint="cs"/>
          <w:rtl/>
        </w:rPr>
      </w:pPr>
      <w:r>
        <w:rPr>
          <w:rFonts w:hint="cs"/>
          <w:rtl/>
        </w:rPr>
        <w:t>אדוני היושב-ראש, חברי הכנסת, אנחנו נמצאים היום באחד הדיונים, אולי החשובים ביותר שעמדו בפני כנסת ישראל בבואה להכריע על תקציב המדינה. זה לא משחק במספרים בלבד, זה לא משחק בכ</w:t>
      </w:r>
      <w:r>
        <w:rPr>
          <w:rFonts w:hint="cs"/>
          <w:rtl/>
        </w:rPr>
        <w:t>יפופי ידיים בין שרים על גודל תקציב של משרד כזה או משרד אחר. תקציב המדינה שמונח בפניכם היום, ואליו מצטרף חוק ההסדרים - אף שלפני חודשים מספר בלבד היה דיון מיוחד בוועדת הכנסת שנקבע בו שחוק ההסדרים שיגיע לכנסת ישראל מאותו היום והלאה יהיה חוק הסדרים מצומצם, קטן</w:t>
      </w:r>
      <w:r>
        <w:rPr>
          <w:rFonts w:hint="cs"/>
          <w:rtl/>
        </w:rPr>
        <w:t xml:space="preserve"> ככל האפשר, אני יכול לומר לחברי הכנסת מניסיוני הדל בכנסת, שחוק ההסדרים שמונח בפניכם היום, מרוקן במידה רבה את הצורך בהפעלת ועדות הכנסת בשנה הקרובה, מכיוון שרוב הסוגיות, רוב הנושאים שהכנסת אמורה לדון בהם במהלך השנה, למעשה מסתיימים. </w:t>
      </w:r>
    </w:p>
    <w:p w14:paraId="407F685F" w14:textId="77777777" w:rsidR="00000000" w:rsidRDefault="00903ADA">
      <w:pPr>
        <w:pStyle w:val="a0"/>
        <w:rPr>
          <w:rFonts w:hint="cs"/>
          <w:rtl/>
        </w:rPr>
      </w:pPr>
    </w:p>
    <w:p w14:paraId="72D3CC84" w14:textId="77777777" w:rsidR="00000000" w:rsidRDefault="00903ADA">
      <w:pPr>
        <w:pStyle w:val="af1"/>
        <w:rPr>
          <w:rtl/>
        </w:rPr>
      </w:pPr>
    </w:p>
    <w:p w14:paraId="4259D326" w14:textId="77777777" w:rsidR="00000000" w:rsidRDefault="00903ADA">
      <w:pPr>
        <w:pStyle w:val="af1"/>
        <w:rPr>
          <w:rtl/>
        </w:rPr>
      </w:pPr>
      <w:r>
        <w:rPr>
          <w:rtl/>
        </w:rPr>
        <w:t>היו"ר ראובן ריבלין:</w:t>
      </w:r>
    </w:p>
    <w:p w14:paraId="0B062190" w14:textId="77777777" w:rsidR="00000000" w:rsidRDefault="00903ADA">
      <w:pPr>
        <w:pStyle w:val="a0"/>
        <w:rPr>
          <w:rtl/>
        </w:rPr>
      </w:pPr>
    </w:p>
    <w:p w14:paraId="0542531A" w14:textId="77777777" w:rsidR="00000000" w:rsidRDefault="00903ADA">
      <w:pPr>
        <w:pStyle w:val="a0"/>
        <w:rPr>
          <w:rFonts w:hint="cs"/>
          <w:rtl/>
        </w:rPr>
      </w:pPr>
      <w:r>
        <w:rPr>
          <w:rFonts w:hint="cs"/>
          <w:rtl/>
        </w:rPr>
        <w:t>אד</w:t>
      </w:r>
      <w:r>
        <w:rPr>
          <w:rFonts w:hint="cs"/>
          <w:rtl/>
        </w:rPr>
        <w:t xml:space="preserve">וני ממלא-מקום ראש הממשלה, פשוט אדוני לא מבחין עד כמה קולו רם ונישא, מפריע מאוד לנואם כאן. </w:t>
      </w:r>
    </w:p>
    <w:p w14:paraId="5C7AD25A" w14:textId="77777777" w:rsidR="00000000" w:rsidRDefault="00903ADA">
      <w:pPr>
        <w:pStyle w:val="a0"/>
        <w:rPr>
          <w:rFonts w:hint="cs"/>
          <w:rtl/>
        </w:rPr>
      </w:pPr>
    </w:p>
    <w:p w14:paraId="6EE4B297" w14:textId="77777777" w:rsidR="00000000" w:rsidRDefault="00903ADA">
      <w:pPr>
        <w:pStyle w:val="af0"/>
        <w:rPr>
          <w:rtl/>
        </w:rPr>
      </w:pPr>
      <w:r>
        <w:rPr>
          <w:rFonts w:hint="eastAsia"/>
          <w:rtl/>
        </w:rPr>
        <w:t>שר</w:t>
      </w:r>
      <w:r>
        <w:rPr>
          <w:rtl/>
        </w:rPr>
        <w:t xml:space="preserve"> התעשייה, המסחר והתעסוקה אהוד אולמרט:</w:t>
      </w:r>
    </w:p>
    <w:p w14:paraId="56A43A46" w14:textId="77777777" w:rsidR="00000000" w:rsidRDefault="00903ADA">
      <w:pPr>
        <w:pStyle w:val="a0"/>
        <w:rPr>
          <w:rFonts w:hint="cs"/>
          <w:rtl/>
        </w:rPr>
      </w:pPr>
    </w:p>
    <w:p w14:paraId="755C6D29" w14:textId="77777777" w:rsidR="00000000" w:rsidRDefault="00903ADA">
      <w:pPr>
        <w:pStyle w:val="a0"/>
        <w:rPr>
          <w:rFonts w:hint="cs"/>
          <w:rtl/>
        </w:rPr>
      </w:pPr>
      <w:r>
        <w:rPr>
          <w:rFonts w:hint="cs"/>
          <w:rtl/>
        </w:rPr>
        <w:t>אין קול שיכול להתגבר על קולו של עמיר פרץ כשהוא מדבר למיקרופון.</w:t>
      </w:r>
    </w:p>
    <w:p w14:paraId="75D4C703" w14:textId="77777777" w:rsidR="00000000" w:rsidRDefault="00903ADA">
      <w:pPr>
        <w:pStyle w:val="a0"/>
        <w:rPr>
          <w:rFonts w:hint="cs"/>
          <w:rtl/>
        </w:rPr>
      </w:pPr>
    </w:p>
    <w:p w14:paraId="7EE3A783" w14:textId="77777777" w:rsidR="00000000" w:rsidRDefault="00903ADA">
      <w:pPr>
        <w:pStyle w:val="af1"/>
        <w:rPr>
          <w:rtl/>
        </w:rPr>
      </w:pPr>
      <w:r>
        <w:rPr>
          <w:rtl/>
        </w:rPr>
        <w:t>היו"ר ראובן ריבלין:</w:t>
      </w:r>
    </w:p>
    <w:p w14:paraId="7E9E3C4E" w14:textId="77777777" w:rsidR="00000000" w:rsidRDefault="00903ADA">
      <w:pPr>
        <w:pStyle w:val="a0"/>
        <w:rPr>
          <w:rtl/>
        </w:rPr>
      </w:pPr>
    </w:p>
    <w:p w14:paraId="177C75F3" w14:textId="77777777" w:rsidR="00000000" w:rsidRDefault="00903ADA">
      <w:pPr>
        <w:pStyle w:val="a0"/>
        <w:rPr>
          <w:rFonts w:hint="cs"/>
          <w:rtl/>
        </w:rPr>
      </w:pPr>
      <w:r>
        <w:rPr>
          <w:rFonts w:hint="cs"/>
          <w:rtl/>
        </w:rPr>
        <w:t>אדוני ממלא-מקום ראש הממשלה, לא אמרתי ש</w:t>
      </w:r>
      <w:r>
        <w:rPr>
          <w:rFonts w:hint="cs"/>
          <w:rtl/>
        </w:rPr>
        <w:t xml:space="preserve">אתה גובר על קולו, אמרתי שאתה מפריע לו. </w:t>
      </w:r>
    </w:p>
    <w:p w14:paraId="1CC59743" w14:textId="77777777" w:rsidR="00000000" w:rsidRDefault="00903ADA">
      <w:pPr>
        <w:pStyle w:val="a0"/>
        <w:rPr>
          <w:rFonts w:hint="cs"/>
          <w:rtl/>
        </w:rPr>
      </w:pPr>
    </w:p>
    <w:p w14:paraId="6348B0B7" w14:textId="77777777" w:rsidR="00000000" w:rsidRDefault="00903ADA">
      <w:pPr>
        <w:pStyle w:val="af0"/>
        <w:rPr>
          <w:rtl/>
        </w:rPr>
      </w:pPr>
      <w:r>
        <w:rPr>
          <w:rFonts w:hint="eastAsia"/>
          <w:rtl/>
        </w:rPr>
        <w:t>שר</w:t>
      </w:r>
      <w:r>
        <w:rPr>
          <w:rtl/>
        </w:rPr>
        <w:t xml:space="preserve"> התעשייה, המסחר והתעסוקה אהוד אולמרט:</w:t>
      </w:r>
    </w:p>
    <w:p w14:paraId="76B05257" w14:textId="77777777" w:rsidR="00000000" w:rsidRDefault="00903ADA">
      <w:pPr>
        <w:pStyle w:val="a0"/>
        <w:rPr>
          <w:rFonts w:hint="cs"/>
          <w:rtl/>
        </w:rPr>
      </w:pPr>
    </w:p>
    <w:p w14:paraId="6553C917" w14:textId="77777777" w:rsidR="00000000" w:rsidRDefault="00903ADA">
      <w:pPr>
        <w:pStyle w:val="a0"/>
        <w:rPr>
          <w:rFonts w:hint="cs"/>
          <w:rtl/>
        </w:rPr>
      </w:pPr>
      <w:r>
        <w:rPr>
          <w:rFonts w:hint="cs"/>
          <w:rtl/>
        </w:rPr>
        <w:t xml:space="preserve">אני מבקש את סליחת היושב-ראש ואת סליחתו של הנואם. </w:t>
      </w:r>
    </w:p>
    <w:p w14:paraId="5A56705D" w14:textId="77777777" w:rsidR="00000000" w:rsidRDefault="00903ADA">
      <w:pPr>
        <w:pStyle w:val="a0"/>
        <w:rPr>
          <w:rFonts w:hint="cs"/>
          <w:rtl/>
        </w:rPr>
      </w:pPr>
    </w:p>
    <w:p w14:paraId="41218709" w14:textId="77777777" w:rsidR="00000000" w:rsidRDefault="00903ADA">
      <w:pPr>
        <w:pStyle w:val="af1"/>
        <w:rPr>
          <w:rtl/>
        </w:rPr>
      </w:pPr>
      <w:r>
        <w:rPr>
          <w:rtl/>
        </w:rPr>
        <w:t>היו"ר ראובן ריבלין:</w:t>
      </w:r>
    </w:p>
    <w:p w14:paraId="3E4649A6" w14:textId="77777777" w:rsidR="00000000" w:rsidRDefault="00903ADA">
      <w:pPr>
        <w:pStyle w:val="a0"/>
        <w:rPr>
          <w:rtl/>
        </w:rPr>
      </w:pPr>
    </w:p>
    <w:p w14:paraId="298435EE" w14:textId="77777777" w:rsidR="00000000" w:rsidRDefault="00903ADA">
      <w:pPr>
        <w:pStyle w:val="a0"/>
        <w:rPr>
          <w:rFonts w:hint="cs"/>
          <w:rtl/>
        </w:rPr>
      </w:pPr>
      <w:r>
        <w:rPr>
          <w:rFonts w:hint="cs"/>
          <w:rtl/>
        </w:rPr>
        <w:t>אני מאוד מודה לאדוני. בבקשה, אדוני.</w:t>
      </w:r>
    </w:p>
    <w:p w14:paraId="5015B005" w14:textId="77777777" w:rsidR="00000000" w:rsidRDefault="00903ADA">
      <w:pPr>
        <w:pStyle w:val="a0"/>
        <w:rPr>
          <w:rFonts w:hint="cs"/>
          <w:rtl/>
        </w:rPr>
      </w:pPr>
    </w:p>
    <w:p w14:paraId="6B0E915F" w14:textId="77777777" w:rsidR="00000000" w:rsidRDefault="00903ADA">
      <w:pPr>
        <w:pStyle w:val="-"/>
        <w:rPr>
          <w:rtl/>
        </w:rPr>
      </w:pPr>
      <w:bookmarkStart w:id="249" w:name="FS000000557T05_11_2003_14_23_09C"/>
      <w:bookmarkEnd w:id="249"/>
      <w:r>
        <w:rPr>
          <w:rtl/>
        </w:rPr>
        <w:t>עמיר פרץ (עם אחד):</w:t>
      </w:r>
    </w:p>
    <w:p w14:paraId="28EBD662" w14:textId="77777777" w:rsidR="00000000" w:rsidRDefault="00903ADA">
      <w:pPr>
        <w:pStyle w:val="a0"/>
        <w:rPr>
          <w:rtl/>
        </w:rPr>
      </w:pPr>
    </w:p>
    <w:p w14:paraId="7A8C4497" w14:textId="77777777" w:rsidR="00000000" w:rsidRDefault="00903ADA">
      <w:pPr>
        <w:pStyle w:val="a0"/>
        <w:rPr>
          <w:rFonts w:hint="cs"/>
          <w:rtl/>
        </w:rPr>
      </w:pPr>
      <w:r>
        <w:rPr>
          <w:rFonts w:hint="cs"/>
          <w:rtl/>
        </w:rPr>
        <w:t>ואני מצטער על כך שכל עם ישראל מביט אל המשאים-</w:t>
      </w:r>
      <w:r>
        <w:rPr>
          <w:rFonts w:hint="cs"/>
          <w:rtl/>
        </w:rPr>
        <w:t xml:space="preserve">ומתנים שמתנהלים בין האוצר להסתדרות ואיננו מבין מדוע לא מגיעים להסכמות. אני אומר לכם, כמי שעבד מול שישה שרי אוצר, וביבי נתניהו הוא שר האוצר השביעי שאני עובד אתו - הרי אין שום סיבה, שום סיבה, שלא להגיע להסכמה במחלוקות שעומדות בפנינו, אלא אם משרד האוצר החליט </w:t>
      </w:r>
      <w:r>
        <w:rPr>
          <w:rFonts w:hint="cs"/>
          <w:rtl/>
        </w:rPr>
        <w:t xml:space="preserve">שהוא רוצה להוכיח לכולם שהוא מסוגל להפעיל כוח, מסוגל להפעיל חקיקה. </w:t>
      </w:r>
    </w:p>
    <w:p w14:paraId="723050A2" w14:textId="77777777" w:rsidR="00000000" w:rsidRDefault="00903ADA">
      <w:pPr>
        <w:pStyle w:val="a0"/>
        <w:rPr>
          <w:rFonts w:hint="cs"/>
          <w:rtl/>
        </w:rPr>
      </w:pPr>
    </w:p>
    <w:p w14:paraId="429259C0" w14:textId="77777777" w:rsidR="00000000" w:rsidRDefault="00903ADA">
      <w:pPr>
        <w:pStyle w:val="a0"/>
        <w:rPr>
          <w:rFonts w:hint="cs"/>
          <w:rtl/>
        </w:rPr>
      </w:pPr>
      <w:r>
        <w:rPr>
          <w:rFonts w:hint="cs"/>
          <w:rtl/>
        </w:rPr>
        <w:t>אני רוצה לפנות אליך, אדוני היושב-ראש. הרי כנסת ישראל הוזעקה בפגרה לדיון בהול. הביאו את כולם לדון במשבר הנמלים. הרי אנחנו ראינו שבעקבות הדיון בכנסת התכנסו הצדדים והגיעו להסכמה שקובעת לוח זמ</w:t>
      </w:r>
      <w:r>
        <w:rPr>
          <w:rFonts w:hint="cs"/>
          <w:rtl/>
        </w:rPr>
        <w:t>נים שהוא בכלל לאחר 31 בדצמבר. האם אדוני היושב-ראש לא רואה שבעצם השתמשו בכנסת כגורם בתוך מערכת יחסי העבודה במדינת ישראל?</w:t>
      </w:r>
    </w:p>
    <w:p w14:paraId="038A012E" w14:textId="77777777" w:rsidR="00000000" w:rsidRDefault="00903ADA">
      <w:pPr>
        <w:pStyle w:val="a0"/>
        <w:rPr>
          <w:rFonts w:hint="cs"/>
          <w:rtl/>
        </w:rPr>
      </w:pPr>
    </w:p>
    <w:p w14:paraId="605C00CD" w14:textId="77777777" w:rsidR="00000000" w:rsidRDefault="00903ADA">
      <w:pPr>
        <w:pStyle w:val="a0"/>
        <w:rPr>
          <w:rFonts w:hint="cs"/>
          <w:rtl/>
        </w:rPr>
      </w:pPr>
      <w:r>
        <w:rPr>
          <w:rFonts w:hint="cs"/>
          <w:rtl/>
        </w:rPr>
        <w:t>אבל נניח רגע לצעדים הטכניים. אומר משרד האוצר: תראו מה עושה ההסתדרות, תראו מה עושים העובדים בישראל. הם מנסים לכפות על כנסת ישראל שינוי ח</w:t>
      </w:r>
      <w:r>
        <w:rPr>
          <w:rFonts w:hint="cs"/>
          <w:rtl/>
        </w:rPr>
        <w:t>קיקה, אף שהחקיקה כבר עברה. הרי אין אמירה כל כך ריקה מתוכן כמו האמירה הזאת. הרי ספר החוקים, חוק ההסדרים, שמונח בפניכם, מלא, מלא, בהצעות לבטל חוקים קיימים, החל בחוק הדיור הציבורי, דרך חוק חברות כוח-אדם; שורה שלמה של חוקים שעומדים להתבטל. כאשר אנחנו באים ואומ</w:t>
      </w:r>
      <w:r>
        <w:rPr>
          <w:rFonts w:hint="cs"/>
          <w:rtl/>
        </w:rPr>
        <w:t>רים, מה אתם רוצים מהעובדים בישראל, אני שואל את חברי הכנסת: הרי כשהדיון מתקיים, אומרים, מה אתם בכלל נאבקים, הרי הדיון עדיין מתקיים. אתם לא יודעים את התוצאות שלו. תמתינו ותראו, אולי התוצאות שלו יהיו טובות לכם. כשהדיון מסתיים ויש הצבעה, אומרים לנו: מה, אתם הש</w:t>
      </w:r>
      <w:r>
        <w:rPr>
          <w:rFonts w:hint="cs"/>
          <w:rtl/>
        </w:rPr>
        <w:t xml:space="preserve">תגעתם לגמרי? אתם הולכים להיאבק נגד חקיקה? </w:t>
      </w:r>
    </w:p>
    <w:p w14:paraId="44979010" w14:textId="77777777" w:rsidR="00000000" w:rsidRDefault="00903ADA">
      <w:pPr>
        <w:pStyle w:val="a0"/>
        <w:rPr>
          <w:rFonts w:hint="cs"/>
          <w:rtl/>
        </w:rPr>
      </w:pPr>
    </w:p>
    <w:p w14:paraId="057E9C9E" w14:textId="77777777" w:rsidR="00000000" w:rsidRDefault="00903ADA">
      <w:pPr>
        <w:pStyle w:val="a0"/>
        <w:rPr>
          <w:rFonts w:hint="cs"/>
          <w:rtl/>
        </w:rPr>
      </w:pPr>
      <w:r>
        <w:rPr>
          <w:rFonts w:hint="cs"/>
          <w:rtl/>
        </w:rPr>
        <w:t xml:space="preserve">אני שואל את ראש הממשלה שהגיע הנה, אני מברך אותו על בואו: אילו תשובות ניתן לכל אותם עובדים שמרגישים שמקום העבודה שלהם בסכנה? תגיד לי, אדוני ראש הממשלה, אתה אחד האנשים - - - </w:t>
      </w:r>
    </w:p>
    <w:p w14:paraId="654B14F7" w14:textId="77777777" w:rsidR="00000000" w:rsidRDefault="00903ADA">
      <w:pPr>
        <w:pStyle w:val="a0"/>
        <w:rPr>
          <w:rFonts w:hint="cs"/>
          <w:rtl/>
        </w:rPr>
      </w:pPr>
    </w:p>
    <w:p w14:paraId="0C703115" w14:textId="77777777" w:rsidR="00000000" w:rsidRDefault="00903ADA">
      <w:pPr>
        <w:pStyle w:val="af1"/>
        <w:rPr>
          <w:rtl/>
        </w:rPr>
      </w:pPr>
      <w:r>
        <w:rPr>
          <w:rtl/>
        </w:rPr>
        <w:t>היו"ר ראובן ריבלין:</w:t>
      </w:r>
    </w:p>
    <w:p w14:paraId="4717B4F1" w14:textId="77777777" w:rsidR="00000000" w:rsidRDefault="00903ADA">
      <w:pPr>
        <w:pStyle w:val="a0"/>
        <w:rPr>
          <w:rtl/>
        </w:rPr>
      </w:pPr>
    </w:p>
    <w:p w14:paraId="738551DF" w14:textId="77777777" w:rsidR="00000000" w:rsidRDefault="00903ADA">
      <w:pPr>
        <w:pStyle w:val="a0"/>
        <w:rPr>
          <w:rFonts w:hint="cs"/>
          <w:rtl/>
        </w:rPr>
      </w:pPr>
      <w:r>
        <w:rPr>
          <w:rFonts w:hint="cs"/>
          <w:rtl/>
        </w:rPr>
        <w:t>חבר הכנסת רמון, ע</w:t>
      </w:r>
      <w:r>
        <w:rPr>
          <w:rFonts w:hint="cs"/>
          <w:rtl/>
        </w:rPr>
        <w:t xml:space="preserve">וד מעט אדוני יהיה פה ויהיה לו קשה מאוד לדבר אם חבר הכנסת פרץ יהיה למטה וחלילה יפריע לאדוני. </w:t>
      </w:r>
    </w:p>
    <w:p w14:paraId="5CA2CD6C" w14:textId="77777777" w:rsidR="00000000" w:rsidRDefault="00903ADA">
      <w:pPr>
        <w:pStyle w:val="a0"/>
        <w:rPr>
          <w:rFonts w:hint="cs"/>
          <w:rtl/>
        </w:rPr>
      </w:pPr>
    </w:p>
    <w:p w14:paraId="6CAF9A59" w14:textId="77777777" w:rsidR="00000000" w:rsidRDefault="00903ADA">
      <w:pPr>
        <w:pStyle w:val="-"/>
        <w:rPr>
          <w:rtl/>
        </w:rPr>
      </w:pPr>
      <w:bookmarkStart w:id="250" w:name="FS000000557T05_11_2003_14_29_38C"/>
      <w:bookmarkEnd w:id="250"/>
      <w:r>
        <w:rPr>
          <w:rtl/>
        </w:rPr>
        <w:t>עמיר פרץ (עם אחד):</w:t>
      </w:r>
    </w:p>
    <w:p w14:paraId="27C13AAD" w14:textId="77777777" w:rsidR="00000000" w:rsidRDefault="00903ADA">
      <w:pPr>
        <w:pStyle w:val="a0"/>
        <w:rPr>
          <w:rtl/>
        </w:rPr>
      </w:pPr>
    </w:p>
    <w:p w14:paraId="3AF4B984" w14:textId="77777777" w:rsidR="00000000" w:rsidRDefault="00903ADA">
      <w:pPr>
        <w:pStyle w:val="a0"/>
        <w:rPr>
          <w:rFonts w:hint="cs"/>
          <w:rtl/>
        </w:rPr>
      </w:pPr>
      <w:r>
        <w:rPr>
          <w:rFonts w:hint="cs"/>
          <w:rtl/>
        </w:rPr>
        <w:t>אדוני ראש הממשלה, בואו ניקח רק דוגמה אחת שתצביע על השיטה כולה. מה אדוני ראש הממשלה יוכל לומר היום לאותם 716 עובדים במע"צ, שלא אחת סללו ליד בית</w:t>
      </w:r>
      <w:r>
        <w:rPr>
          <w:rFonts w:hint="cs"/>
          <w:rtl/>
        </w:rPr>
        <w:t>ך, לא אחת היו היחידים שהגיעו לאזור שלנו בדרום, במקום שאתה ואני גרים בו, וכאשר צה"ל היה פרוס בלבנון, שום קבלן לא הסכים להיכנס לשם, והעובדים היחידים שנכנסו לשם היו עובדי מע"צ, למה היום הם נמצאים במצב שבאחד הסעיפים כתוב - שימו לב, חברי הכנסת, על מה אתם הולכים</w:t>
      </w:r>
      <w:r>
        <w:rPr>
          <w:rFonts w:hint="cs"/>
          <w:rtl/>
        </w:rPr>
        <w:t xml:space="preserve"> להצביע - שב-31 בדצמבר מע"צ נסגרת, ובסעיף אחר כתוב שב-1 בינואר תוקם חברה חדשה. </w:t>
      </w:r>
    </w:p>
    <w:p w14:paraId="597DDF68" w14:textId="77777777" w:rsidR="00000000" w:rsidRDefault="00903ADA">
      <w:pPr>
        <w:pStyle w:val="a0"/>
        <w:rPr>
          <w:rFonts w:hint="cs"/>
          <w:rtl/>
        </w:rPr>
      </w:pPr>
    </w:p>
    <w:p w14:paraId="4CF08C8C" w14:textId="77777777" w:rsidR="00000000" w:rsidRDefault="00903ADA">
      <w:pPr>
        <w:pStyle w:val="a0"/>
        <w:rPr>
          <w:rFonts w:hint="cs"/>
          <w:rtl/>
        </w:rPr>
      </w:pPr>
      <w:r>
        <w:rPr>
          <w:rFonts w:hint="cs"/>
          <w:rtl/>
        </w:rPr>
        <w:t>אני רוצה לספר לכם, בפגישה שהיתה לי עם שר האוצר אמרתי לו: אדוני שר האוצר, אם אתם מניחים עכשיו לפני מסמך שיש בו ניתוח של המשמעות של סגירת מע</w:t>
      </w:r>
      <w:r>
        <w:rPr>
          <w:rtl/>
        </w:rPr>
        <w:t>"</w:t>
      </w:r>
      <w:r>
        <w:rPr>
          <w:rFonts w:hint="cs"/>
          <w:rtl/>
        </w:rPr>
        <w:t>צ - כמה עובדים יהיו במע</w:t>
      </w:r>
      <w:r>
        <w:rPr>
          <w:rtl/>
        </w:rPr>
        <w:t>"</w:t>
      </w:r>
      <w:r>
        <w:rPr>
          <w:rFonts w:hint="cs"/>
          <w:rtl/>
        </w:rPr>
        <w:t>צ החדשה, כמה</w:t>
      </w:r>
      <w:r>
        <w:rPr>
          <w:rFonts w:hint="cs"/>
          <w:rtl/>
        </w:rPr>
        <w:t xml:space="preserve"> עובדים ייפלטו ממע</w:t>
      </w:r>
      <w:r>
        <w:rPr>
          <w:rtl/>
        </w:rPr>
        <w:t>"</w:t>
      </w:r>
      <w:r>
        <w:rPr>
          <w:rFonts w:hint="cs"/>
          <w:rtl/>
        </w:rPr>
        <w:t xml:space="preserve">צ הישנה </w:t>
      </w:r>
      <w:r>
        <w:rPr>
          <w:rtl/>
        </w:rPr>
        <w:t>–</w:t>
      </w:r>
      <w:r>
        <w:rPr>
          <w:rFonts w:hint="cs"/>
          <w:rtl/>
        </w:rPr>
        <w:t xml:space="preserve"> אם יש מסמך כזה באוצר, אני חותם עליו, בלי לבדוק מה כתוב בו. אמר לי שר האוצר: יכול להיות שהמסמך הזה קיים במשרד התחבורה. אמרתי לו: אני עצמי מוכן לשלוח את האוטו, שהרכב ייסע עכשיו למשרד התחבורה, ואם יגיע משם מסמך שממשלת ישראל יודעת </w:t>
      </w:r>
      <w:r>
        <w:rPr>
          <w:rFonts w:hint="cs"/>
          <w:rtl/>
        </w:rPr>
        <w:t>מה הולך לקרות ב-1 בינואר - אני חותם עליו, בלי לשאול מה כתוב בו.</w:t>
      </w:r>
    </w:p>
    <w:p w14:paraId="434CA2B0" w14:textId="77777777" w:rsidR="00000000" w:rsidRDefault="00903ADA">
      <w:pPr>
        <w:pStyle w:val="a0"/>
        <w:rPr>
          <w:rFonts w:hint="cs"/>
          <w:rtl/>
        </w:rPr>
      </w:pPr>
    </w:p>
    <w:p w14:paraId="6E0A0CE1" w14:textId="77777777" w:rsidR="00000000" w:rsidRDefault="00903ADA">
      <w:pPr>
        <w:pStyle w:val="a0"/>
        <w:rPr>
          <w:rFonts w:hint="cs"/>
          <w:rtl/>
        </w:rPr>
      </w:pPr>
      <w:r>
        <w:rPr>
          <w:rFonts w:hint="cs"/>
          <w:rtl/>
        </w:rPr>
        <w:t>אבל, מסתבר, אדוני ראש הממשלה, שב-1 בינואר, 700 איש - והם רק המשל, כי יש אלפי עובדים, כי איש לא יודע מה יקרה עם אזרחים עובדי צה"ל אחרי החיתוך בתקציב, איש לא יודע מה יקרה עם עובדי המדינה. בסך ה</w:t>
      </w:r>
      <w:r>
        <w:rPr>
          <w:rFonts w:hint="cs"/>
          <w:rtl/>
        </w:rPr>
        <w:t>כול התקציב הזה מבשר על פיטורים של 20,000-25,000 עובדים - זה המצב, צריך להגיד את האמת - במערכות הביטחון, במערכות הסמך של משרד הביטחון, במקומות העבודה השונים.</w:t>
      </w:r>
    </w:p>
    <w:p w14:paraId="129D16DE" w14:textId="77777777" w:rsidR="00000000" w:rsidRDefault="00903ADA">
      <w:pPr>
        <w:pStyle w:val="a0"/>
        <w:rPr>
          <w:rFonts w:hint="cs"/>
          <w:rtl/>
        </w:rPr>
      </w:pPr>
    </w:p>
    <w:p w14:paraId="2F82F155" w14:textId="77777777" w:rsidR="00000000" w:rsidRDefault="00903ADA">
      <w:pPr>
        <w:pStyle w:val="a0"/>
        <w:rPr>
          <w:rFonts w:hint="cs"/>
          <w:rtl/>
        </w:rPr>
      </w:pPr>
      <w:r>
        <w:rPr>
          <w:rFonts w:hint="cs"/>
          <w:rtl/>
        </w:rPr>
        <w:t xml:space="preserve">אני רוצה לומר לכם - כבר שמעתי את האמירות הגדולות סביב קרנות הפנסיה, ועלה כאן בייגה שוחט ותיאר כמה </w:t>
      </w:r>
      <w:r>
        <w:rPr>
          <w:rFonts w:hint="cs"/>
          <w:rtl/>
        </w:rPr>
        <w:t>סעיפים. אבל, הרי יש גבול למה שאפשר לבוא ולהטיל על אותם פנסיונרים. הרי כולם יודעים בקופות הפנסיה נוצרים שגירעונות בגלל תוחלת חיים. היתה טענה כלפי ההסתדרות שניהלה לא טוב את הקרנות. או.קיי., אמרתי לאוצר, אתם רוצים את תפוח האדמה הזה - תנהלו אותו בעצמכם. אין וי</w:t>
      </w:r>
      <w:r>
        <w:rPr>
          <w:rFonts w:hint="cs"/>
          <w:rtl/>
        </w:rPr>
        <w:t xml:space="preserve">כוח יותר על הניהול. </w:t>
      </w:r>
    </w:p>
    <w:p w14:paraId="4D710393" w14:textId="77777777" w:rsidR="00000000" w:rsidRDefault="00903ADA">
      <w:pPr>
        <w:pStyle w:val="a0"/>
        <w:rPr>
          <w:rFonts w:hint="cs"/>
          <w:rtl/>
        </w:rPr>
      </w:pPr>
    </w:p>
    <w:p w14:paraId="03A2F300" w14:textId="77777777" w:rsidR="00000000" w:rsidRDefault="00903ADA">
      <w:pPr>
        <w:pStyle w:val="a0"/>
        <w:rPr>
          <w:rFonts w:hint="cs"/>
          <w:rtl/>
        </w:rPr>
      </w:pPr>
      <w:r>
        <w:rPr>
          <w:rFonts w:hint="cs"/>
          <w:rtl/>
        </w:rPr>
        <w:t>היום מסתבר, שחלק גדול מפעולות שמדינת ישראל היתה חפצה בהן - כמו הדוגמה שניתנה כאן על העולים החדשים, שעולים חדשים שהגיעו בגיל 40 ועבדו רק עשר שנים, הקרנות שילמו להם 40% פנסיה, 40% - זו היתה החלטת ממשלה.</w:t>
      </w:r>
    </w:p>
    <w:p w14:paraId="1D50FD40" w14:textId="77777777" w:rsidR="00000000" w:rsidRDefault="00903ADA">
      <w:pPr>
        <w:pStyle w:val="a0"/>
        <w:rPr>
          <w:rFonts w:hint="cs"/>
          <w:rtl/>
        </w:rPr>
      </w:pPr>
    </w:p>
    <w:p w14:paraId="47104735" w14:textId="77777777" w:rsidR="00000000" w:rsidRDefault="00903ADA">
      <w:pPr>
        <w:pStyle w:val="a0"/>
        <w:rPr>
          <w:rFonts w:hint="cs"/>
          <w:rtl/>
        </w:rPr>
      </w:pPr>
      <w:r>
        <w:rPr>
          <w:rFonts w:hint="cs"/>
          <w:rtl/>
        </w:rPr>
        <w:t>אבל הדבר המדהים ביותר הוא שהתגלו</w:t>
      </w:r>
      <w:r>
        <w:rPr>
          <w:rFonts w:hint="cs"/>
          <w:rtl/>
        </w:rPr>
        <w:t xml:space="preserve"> כל מיני מסמכים. למשל, בקרן פועלי הבניין התגלה מסמך שהנהלת הקרן מודיעה שהחליטה להעביר מיליון שקל - שים לב, אדוני, אתה אוהב ירושלים, מיליון לירות, סליחה, מיליון לירות - כדי לסייע לבקשת הממשלה להקים את "בנייני האומה". תאמין לי, מסמך משנות ה-50 או משנות ה-40 </w:t>
      </w:r>
      <w:r>
        <w:rPr>
          <w:rFonts w:hint="cs"/>
          <w:rtl/>
        </w:rPr>
        <w:t>- - -</w:t>
      </w:r>
    </w:p>
    <w:p w14:paraId="5688969E" w14:textId="77777777" w:rsidR="00000000" w:rsidRDefault="00903ADA">
      <w:pPr>
        <w:pStyle w:val="af1"/>
        <w:rPr>
          <w:rtl/>
        </w:rPr>
      </w:pPr>
      <w:r>
        <w:rPr>
          <w:rtl/>
        </w:rPr>
        <w:br/>
        <w:t>היו"ר ראובן ריבלין:</w:t>
      </w:r>
    </w:p>
    <w:p w14:paraId="5107077C" w14:textId="77777777" w:rsidR="00000000" w:rsidRDefault="00903ADA">
      <w:pPr>
        <w:pStyle w:val="a0"/>
        <w:rPr>
          <w:rtl/>
        </w:rPr>
      </w:pPr>
    </w:p>
    <w:p w14:paraId="15B702F5" w14:textId="77777777" w:rsidR="00000000" w:rsidRDefault="00903ADA">
      <w:pPr>
        <w:pStyle w:val="a0"/>
        <w:rPr>
          <w:rFonts w:hint="cs"/>
          <w:rtl/>
        </w:rPr>
      </w:pPr>
      <w:r>
        <w:rPr>
          <w:rFonts w:hint="cs"/>
          <w:rtl/>
        </w:rPr>
        <w:t xml:space="preserve">ה-50. </w:t>
      </w:r>
    </w:p>
    <w:p w14:paraId="28F91B7D" w14:textId="77777777" w:rsidR="00000000" w:rsidRDefault="00903ADA">
      <w:pPr>
        <w:pStyle w:val="-"/>
        <w:rPr>
          <w:rFonts w:hint="cs"/>
          <w:rtl/>
        </w:rPr>
      </w:pPr>
      <w:r>
        <w:rPr>
          <w:rtl/>
        </w:rPr>
        <w:br/>
      </w:r>
      <w:bookmarkStart w:id="251" w:name="FS000001067T05_11_2003_14_38_55C"/>
      <w:bookmarkStart w:id="252" w:name="FS000000557T05_11_2003_14_39_03"/>
      <w:bookmarkStart w:id="253" w:name="FS000000557T05_11_2003_14_39_06C"/>
      <w:bookmarkEnd w:id="251"/>
      <w:bookmarkEnd w:id="252"/>
      <w:bookmarkEnd w:id="253"/>
    </w:p>
    <w:p w14:paraId="77A063DF" w14:textId="77777777" w:rsidR="00000000" w:rsidRDefault="00903ADA">
      <w:pPr>
        <w:pStyle w:val="-"/>
        <w:rPr>
          <w:rtl/>
        </w:rPr>
      </w:pPr>
      <w:r>
        <w:rPr>
          <w:rtl/>
        </w:rPr>
        <w:t>עמיר פרץ (עם אחד):</w:t>
      </w:r>
    </w:p>
    <w:p w14:paraId="5F245D91" w14:textId="77777777" w:rsidR="00000000" w:rsidRDefault="00903ADA">
      <w:pPr>
        <w:pStyle w:val="a0"/>
        <w:rPr>
          <w:rFonts w:hint="cs"/>
          <w:rtl/>
        </w:rPr>
      </w:pPr>
    </w:p>
    <w:p w14:paraId="112671C0" w14:textId="77777777" w:rsidR="00000000" w:rsidRDefault="00903ADA">
      <w:pPr>
        <w:pStyle w:val="a0"/>
        <w:rPr>
          <w:rFonts w:hint="cs"/>
          <w:rtl/>
        </w:rPr>
      </w:pPr>
      <w:r>
        <w:rPr>
          <w:rFonts w:hint="cs"/>
          <w:rtl/>
        </w:rPr>
        <w:t xml:space="preserve">- - - ממש ממש בימים הראשונים שהוקמו הקרנות האלה. </w:t>
      </w:r>
    </w:p>
    <w:p w14:paraId="0AE67FB6" w14:textId="77777777" w:rsidR="00000000" w:rsidRDefault="00903ADA">
      <w:pPr>
        <w:pStyle w:val="af1"/>
        <w:rPr>
          <w:rtl/>
        </w:rPr>
      </w:pPr>
      <w:r>
        <w:rPr>
          <w:rtl/>
        </w:rPr>
        <w:br/>
        <w:t>היו"ר ראובן ריבלין:</w:t>
      </w:r>
    </w:p>
    <w:p w14:paraId="47BE1BFE" w14:textId="77777777" w:rsidR="00000000" w:rsidRDefault="00903ADA">
      <w:pPr>
        <w:pStyle w:val="a0"/>
        <w:rPr>
          <w:rtl/>
        </w:rPr>
      </w:pPr>
    </w:p>
    <w:p w14:paraId="6344C5EC" w14:textId="77777777" w:rsidR="00000000" w:rsidRDefault="00903ADA">
      <w:pPr>
        <w:pStyle w:val="a0"/>
        <w:rPr>
          <w:rFonts w:hint="cs"/>
          <w:rtl/>
        </w:rPr>
      </w:pPr>
      <w:r>
        <w:rPr>
          <w:rFonts w:hint="cs"/>
          <w:rtl/>
        </w:rPr>
        <w:t>זה היה לקראת שנת העשור.</w:t>
      </w:r>
    </w:p>
    <w:p w14:paraId="6069E917" w14:textId="77777777" w:rsidR="00000000" w:rsidRDefault="00903ADA">
      <w:pPr>
        <w:pStyle w:val="-"/>
        <w:rPr>
          <w:rtl/>
        </w:rPr>
      </w:pPr>
      <w:r>
        <w:rPr>
          <w:rtl/>
        </w:rPr>
        <w:br/>
      </w:r>
      <w:bookmarkStart w:id="254" w:name="FS000000557T05_11_2003_14_39_36C"/>
      <w:bookmarkEnd w:id="254"/>
      <w:r>
        <w:rPr>
          <w:rtl/>
        </w:rPr>
        <w:t>עמיר פרץ (עם אחד):</w:t>
      </w:r>
    </w:p>
    <w:p w14:paraId="5A2008F2" w14:textId="77777777" w:rsidR="00000000" w:rsidRDefault="00903ADA">
      <w:pPr>
        <w:pStyle w:val="a0"/>
        <w:rPr>
          <w:rtl/>
        </w:rPr>
      </w:pPr>
    </w:p>
    <w:p w14:paraId="1A0413D8" w14:textId="77777777" w:rsidR="00000000" w:rsidRDefault="00903ADA">
      <w:pPr>
        <w:pStyle w:val="a0"/>
        <w:rPr>
          <w:rFonts w:hint="cs"/>
          <w:rtl/>
        </w:rPr>
      </w:pPr>
      <w:r>
        <w:rPr>
          <w:rFonts w:hint="cs"/>
          <w:rtl/>
        </w:rPr>
        <w:t>אז אני שואל אותך: העובדה שהיתה בעבר מדיניות כזאת, האם את המחיר של המדיניות הזאת צר</w:t>
      </w:r>
      <w:r>
        <w:rPr>
          <w:rFonts w:hint="cs"/>
          <w:rtl/>
        </w:rPr>
        <w:t xml:space="preserve">יכים לשלם היום העמיתים מכספם, מעתידם? </w:t>
      </w:r>
    </w:p>
    <w:p w14:paraId="2979F679" w14:textId="77777777" w:rsidR="00000000" w:rsidRDefault="00903ADA">
      <w:pPr>
        <w:pStyle w:val="a0"/>
        <w:rPr>
          <w:rFonts w:hint="cs"/>
          <w:rtl/>
        </w:rPr>
      </w:pPr>
    </w:p>
    <w:p w14:paraId="46F151DB" w14:textId="77777777" w:rsidR="00000000" w:rsidRDefault="00903ADA">
      <w:pPr>
        <w:pStyle w:val="a0"/>
        <w:rPr>
          <w:rFonts w:hint="cs"/>
          <w:rtl/>
        </w:rPr>
      </w:pPr>
      <w:r>
        <w:rPr>
          <w:rFonts w:hint="cs"/>
          <w:rtl/>
        </w:rPr>
        <w:t>ויהיה ברור לנשים בישראל, היום כנסת ישראל הולכת לגזור את אחת הגזירות הקשות ביותר על הנשים בישראל; הולכת לגזור עליהן שבמקומות מסוימים, במקצועות מסוימים, הן יצטרכו לעבוד עד גיל 67, כאשר הבעיה, שהכנסת לא יודעת - - -</w:t>
      </w:r>
    </w:p>
    <w:p w14:paraId="32DE067E" w14:textId="77777777" w:rsidR="00000000" w:rsidRDefault="00903ADA">
      <w:pPr>
        <w:pStyle w:val="af1"/>
        <w:rPr>
          <w:rtl/>
        </w:rPr>
      </w:pPr>
      <w:r>
        <w:rPr>
          <w:rtl/>
        </w:rPr>
        <w:br/>
        <w:t>היו</w:t>
      </w:r>
      <w:r>
        <w:rPr>
          <w:rtl/>
        </w:rPr>
        <w:t>"ר ראובן ריבלין:</w:t>
      </w:r>
    </w:p>
    <w:p w14:paraId="0AABD1A4" w14:textId="77777777" w:rsidR="00000000" w:rsidRDefault="00903ADA">
      <w:pPr>
        <w:pStyle w:val="a0"/>
        <w:rPr>
          <w:rtl/>
        </w:rPr>
      </w:pPr>
    </w:p>
    <w:p w14:paraId="7C962717" w14:textId="77777777" w:rsidR="00000000" w:rsidRDefault="00903ADA">
      <w:pPr>
        <w:pStyle w:val="a0"/>
        <w:rPr>
          <w:rFonts w:hint="cs"/>
          <w:rtl/>
        </w:rPr>
      </w:pPr>
      <w:r>
        <w:rPr>
          <w:rFonts w:hint="cs"/>
          <w:rtl/>
        </w:rPr>
        <w:t>נא לסיים.</w:t>
      </w:r>
    </w:p>
    <w:p w14:paraId="27668522" w14:textId="77777777" w:rsidR="00000000" w:rsidRDefault="00903ADA">
      <w:pPr>
        <w:pStyle w:val="-"/>
        <w:rPr>
          <w:rtl/>
        </w:rPr>
      </w:pPr>
      <w:r>
        <w:rPr>
          <w:rtl/>
        </w:rPr>
        <w:br/>
      </w:r>
      <w:bookmarkStart w:id="255" w:name="FS000000557T05_11_2003_14_41_06C"/>
      <w:bookmarkEnd w:id="255"/>
      <w:r>
        <w:rPr>
          <w:rtl/>
        </w:rPr>
        <w:t>עמיר פרץ (עם אחד):</w:t>
      </w:r>
    </w:p>
    <w:p w14:paraId="230E32DC" w14:textId="77777777" w:rsidR="00000000" w:rsidRDefault="00903ADA">
      <w:pPr>
        <w:pStyle w:val="a0"/>
        <w:rPr>
          <w:rtl/>
        </w:rPr>
      </w:pPr>
    </w:p>
    <w:p w14:paraId="72C1DCAA" w14:textId="77777777" w:rsidR="00000000" w:rsidRDefault="00903ADA">
      <w:pPr>
        <w:pStyle w:val="a0"/>
        <w:rPr>
          <w:rFonts w:hint="cs"/>
          <w:rtl/>
        </w:rPr>
      </w:pPr>
      <w:r>
        <w:rPr>
          <w:rFonts w:hint="cs"/>
          <w:rtl/>
        </w:rPr>
        <w:t xml:space="preserve">אני מסיים. הכנסת לא יודעת, שאם לא יעבור חוק גיל פרישה, קבוע שם שהקנס יופעל מייד. כלומר, אשה שתפרוש לפנסיה בגיל 60, תאבד קרוב ל-30% מהפנסיה שהיא צברה במשך כל ימי חייה. </w:t>
      </w:r>
    </w:p>
    <w:p w14:paraId="123B4F2F" w14:textId="77777777" w:rsidR="00000000" w:rsidRDefault="00903ADA">
      <w:pPr>
        <w:pStyle w:val="a0"/>
        <w:rPr>
          <w:rFonts w:hint="cs"/>
          <w:rtl/>
        </w:rPr>
      </w:pPr>
    </w:p>
    <w:p w14:paraId="0859876F" w14:textId="77777777" w:rsidR="00000000" w:rsidRDefault="00903ADA">
      <w:pPr>
        <w:pStyle w:val="a0"/>
        <w:rPr>
          <w:rFonts w:hint="cs"/>
          <w:rtl/>
        </w:rPr>
      </w:pPr>
      <w:r>
        <w:rPr>
          <w:rFonts w:hint="cs"/>
          <w:rtl/>
        </w:rPr>
        <w:t>אני פונה לחברי הכנסת לא לאפשר - לא לאפ</w:t>
      </w:r>
      <w:r>
        <w:rPr>
          <w:rFonts w:hint="cs"/>
          <w:rtl/>
        </w:rPr>
        <w:t xml:space="preserve">שר עוד להשתמש בכנסת ככלי במערכת יחסי העבודה. זה להכניס פיל בחנות של חרסינה, ששובר את כל מה שבנינו במשך עשרות שנים, וראוי שנעצור את המשבר שעה אחת קודם. </w:t>
      </w:r>
    </w:p>
    <w:p w14:paraId="6DAD5A21" w14:textId="77777777" w:rsidR="00000000" w:rsidRDefault="00903ADA">
      <w:pPr>
        <w:pStyle w:val="af0"/>
        <w:rPr>
          <w:rtl/>
        </w:rPr>
      </w:pPr>
      <w:r>
        <w:rPr>
          <w:rtl/>
        </w:rPr>
        <w:br/>
        <w:t>רוני בר-און (הליכוד):</w:t>
      </w:r>
    </w:p>
    <w:p w14:paraId="2E6795A8" w14:textId="77777777" w:rsidR="00000000" w:rsidRDefault="00903ADA">
      <w:pPr>
        <w:pStyle w:val="a0"/>
        <w:rPr>
          <w:rtl/>
        </w:rPr>
      </w:pPr>
    </w:p>
    <w:p w14:paraId="56E516A3" w14:textId="77777777" w:rsidR="00000000" w:rsidRDefault="00903ADA">
      <w:pPr>
        <w:pStyle w:val="a0"/>
        <w:rPr>
          <w:rFonts w:hint="cs"/>
          <w:rtl/>
        </w:rPr>
      </w:pPr>
      <w:r>
        <w:rPr>
          <w:rFonts w:hint="cs"/>
          <w:rtl/>
        </w:rPr>
        <w:t>אתה, בכפל התפקידים שלך משתמש - - -</w:t>
      </w:r>
    </w:p>
    <w:p w14:paraId="2DA2456E" w14:textId="77777777" w:rsidR="00000000" w:rsidRDefault="00903ADA">
      <w:pPr>
        <w:pStyle w:val="af1"/>
        <w:rPr>
          <w:rtl/>
        </w:rPr>
      </w:pPr>
      <w:r>
        <w:rPr>
          <w:rtl/>
        </w:rPr>
        <w:br/>
        <w:t>היו"ר ראובן ריבלין:</w:t>
      </w:r>
    </w:p>
    <w:p w14:paraId="454E5B1C" w14:textId="77777777" w:rsidR="00000000" w:rsidRDefault="00903ADA">
      <w:pPr>
        <w:pStyle w:val="a0"/>
        <w:rPr>
          <w:rtl/>
        </w:rPr>
      </w:pPr>
    </w:p>
    <w:p w14:paraId="6A0A2C51" w14:textId="77777777" w:rsidR="00000000" w:rsidRDefault="00903ADA">
      <w:pPr>
        <w:pStyle w:val="a0"/>
        <w:rPr>
          <w:rFonts w:hint="cs"/>
          <w:rtl/>
        </w:rPr>
      </w:pPr>
      <w:r>
        <w:rPr>
          <w:rFonts w:hint="cs"/>
          <w:rtl/>
        </w:rPr>
        <w:t>תודה. חבר הכנסת בר-און,</w:t>
      </w:r>
      <w:r>
        <w:rPr>
          <w:rFonts w:hint="cs"/>
          <w:rtl/>
        </w:rPr>
        <w:t xml:space="preserve"> חבר הכנסת פרץ גמר את דבריו. </w:t>
      </w:r>
    </w:p>
    <w:p w14:paraId="235315E4" w14:textId="77777777" w:rsidR="00000000" w:rsidRDefault="00903ADA">
      <w:pPr>
        <w:pStyle w:val="-"/>
        <w:rPr>
          <w:rtl/>
        </w:rPr>
      </w:pPr>
      <w:r>
        <w:rPr>
          <w:rtl/>
        </w:rPr>
        <w:br/>
      </w:r>
      <w:bookmarkStart w:id="256" w:name="FS000000557T05_11_2003_14_43_44C"/>
      <w:bookmarkEnd w:id="256"/>
      <w:r>
        <w:rPr>
          <w:rtl/>
        </w:rPr>
        <w:t>עמיר פרץ (עם אחד):</w:t>
      </w:r>
    </w:p>
    <w:p w14:paraId="457B85F9" w14:textId="77777777" w:rsidR="00000000" w:rsidRDefault="00903ADA">
      <w:pPr>
        <w:pStyle w:val="a0"/>
        <w:rPr>
          <w:rtl/>
        </w:rPr>
      </w:pPr>
    </w:p>
    <w:p w14:paraId="2ECF7980" w14:textId="77777777" w:rsidR="00000000" w:rsidRDefault="00903ADA">
      <w:pPr>
        <w:pStyle w:val="a0"/>
        <w:rPr>
          <w:rFonts w:hint="cs"/>
          <w:rtl/>
        </w:rPr>
      </w:pPr>
      <w:r>
        <w:rPr>
          <w:rFonts w:hint="cs"/>
          <w:rtl/>
        </w:rPr>
        <w:t>חבר הכנסת בר-און - - -</w:t>
      </w:r>
    </w:p>
    <w:p w14:paraId="6874E762" w14:textId="77777777" w:rsidR="00000000" w:rsidRDefault="00903ADA">
      <w:pPr>
        <w:pStyle w:val="af1"/>
        <w:rPr>
          <w:rtl/>
        </w:rPr>
      </w:pPr>
      <w:r>
        <w:rPr>
          <w:rtl/>
        </w:rPr>
        <w:br/>
        <w:t>היו"ר ראובן ריבלין:</w:t>
      </w:r>
    </w:p>
    <w:p w14:paraId="67DD8A2B" w14:textId="77777777" w:rsidR="00000000" w:rsidRDefault="00903ADA">
      <w:pPr>
        <w:pStyle w:val="a0"/>
        <w:rPr>
          <w:rtl/>
        </w:rPr>
      </w:pPr>
    </w:p>
    <w:p w14:paraId="390A7F38" w14:textId="77777777" w:rsidR="00000000" w:rsidRDefault="00903ADA">
      <w:pPr>
        <w:pStyle w:val="a0"/>
        <w:rPr>
          <w:rFonts w:hint="cs"/>
          <w:rtl/>
        </w:rPr>
      </w:pPr>
      <w:r>
        <w:rPr>
          <w:rFonts w:hint="cs"/>
          <w:rtl/>
        </w:rPr>
        <w:t xml:space="preserve">לא. אין לך זמן עכשיו לענות לו. אדוני על זמן שאול. </w:t>
      </w:r>
    </w:p>
    <w:p w14:paraId="62BF5AE3" w14:textId="77777777" w:rsidR="00000000" w:rsidRDefault="00903ADA">
      <w:pPr>
        <w:pStyle w:val="-"/>
        <w:rPr>
          <w:rtl/>
        </w:rPr>
      </w:pPr>
      <w:r>
        <w:rPr>
          <w:rtl/>
        </w:rPr>
        <w:br/>
      </w:r>
      <w:bookmarkStart w:id="257" w:name="FS000000557T05_11_2003_14_44_06C"/>
      <w:bookmarkEnd w:id="257"/>
      <w:r>
        <w:rPr>
          <w:rtl/>
        </w:rPr>
        <w:t>עמיר פרץ (עם אחד):</w:t>
      </w:r>
    </w:p>
    <w:p w14:paraId="620EA49C" w14:textId="77777777" w:rsidR="00000000" w:rsidRDefault="00903ADA">
      <w:pPr>
        <w:pStyle w:val="a0"/>
        <w:rPr>
          <w:rtl/>
        </w:rPr>
      </w:pPr>
    </w:p>
    <w:p w14:paraId="66CDCEF5" w14:textId="77777777" w:rsidR="00000000" w:rsidRDefault="00903ADA">
      <w:pPr>
        <w:pStyle w:val="a0"/>
        <w:rPr>
          <w:rFonts w:hint="cs"/>
          <w:rtl/>
        </w:rPr>
      </w:pPr>
      <w:r>
        <w:rPr>
          <w:rFonts w:hint="cs"/>
          <w:rtl/>
        </w:rPr>
        <w:t>אני לא עונה לו. אני רק אומר לו - - -</w:t>
      </w:r>
    </w:p>
    <w:p w14:paraId="0089887D" w14:textId="77777777" w:rsidR="00000000" w:rsidRDefault="00903ADA">
      <w:pPr>
        <w:pStyle w:val="af1"/>
        <w:rPr>
          <w:rtl/>
        </w:rPr>
      </w:pPr>
      <w:r>
        <w:rPr>
          <w:rtl/>
        </w:rPr>
        <w:br/>
        <w:t>היו"ר ראובן ריבלין:</w:t>
      </w:r>
    </w:p>
    <w:p w14:paraId="3745E413" w14:textId="77777777" w:rsidR="00000000" w:rsidRDefault="00903ADA">
      <w:pPr>
        <w:pStyle w:val="a0"/>
        <w:rPr>
          <w:rtl/>
        </w:rPr>
      </w:pPr>
    </w:p>
    <w:p w14:paraId="0F4B7D61" w14:textId="77777777" w:rsidR="00000000" w:rsidRDefault="00903ADA">
      <w:pPr>
        <w:pStyle w:val="a0"/>
        <w:rPr>
          <w:rFonts w:hint="cs"/>
          <w:rtl/>
        </w:rPr>
      </w:pPr>
      <w:r>
        <w:rPr>
          <w:rFonts w:hint="cs"/>
          <w:rtl/>
        </w:rPr>
        <w:t xml:space="preserve">לא, לא. אדוני יסיים במשפט. </w:t>
      </w:r>
    </w:p>
    <w:p w14:paraId="5E15B453" w14:textId="77777777" w:rsidR="00000000" w:rsidRDefault="00903ADA">
      <w:pPr>
        <w:pStyle w:val="-"/>
        <w:rPr>
          <w:rtl/>
        </w:rPr>
      </w:pPr>
      <w:r>
        <w:rPr>
          <w:rtl/>
        </w:rPr>
        <w:br/>
      </w:r>
      <w:bookmarkStart w:id="258" w:name="FS000000557T05_11_2003_14_44_21C"/>
      <w:bookmarkEnd w:id="258"/>
      <w:r>
        <w:rPr>
          <w:rtl/>
        </w:rPr>
        <w:t>עמיר פרץ (עם אחד):</w:t>
      </w:r>
    </w:p>
    <w:p w14:paraId="01B3B5F0" w14:textId="77777777" w:rsidR="00000000" w:rsidRDefault="00903ADA">
      <w:pPr>
        <w:pStyle w:val="a0"/>
        <w:rPr>
          <w:rtl/>
        </w:rPr>
      </w:pPr>
    </w:p>
    <w:p w14:paraId="66576D3C" w14:textId="77777777" w:rsidR="00000000" w:rsidRDefault="00903ADA">
      <w:pPr>
        <w:pStyle w:val="a0"/>
        <w:rPr>
          <w:rFonts w:hint="cs"/>
          <w:rtl/>
        </w:rPr>
      </w:pPr>
      <w:r>
        <w:rPr>
          <w:rFonts w:hint="cs"/>
          <w:rtl/>
        </w:rPr>
        <w:t>או.קיי., אני פונה לכנסת דקה אחת לפני שמכניסים את המשק כולו למשברים מיותרים. לעובדים בישראל אין עניין במשברים, אלא נוצרה נורמה חדשה. לצערי הרב, מי שמעוניין במשברים האלה זו ממשלת ישראל, ובראש ובראשונה משרד האוצר, כי במדינת ישראל נוצרה נור</w:t>
      </w:r>
      <w:r>
        <w:rPr>
          <w:rFonts w:hint="cs"/>
          <w:rtl/>
        </w:rPr>
        <w:t>מה חדשה, ששרים לא מרגישים מחויבים לשירות שהם נותנים לאזרח. פעם היה מצב ששר - - -</w:t>
      </w:r>
    </w:p>
    <w:p w14:paraId="430687B7" w14:textId="77777777" w:rsidR="00000000" w:rsidRDefault="00903ADA">
      <w:pPr>
        <w:pStyle w:val="af1"/>
        <w:rPr>
          <w:rtl/>
        </w:rPr>
      </w:pPr>
      <w:r>
        <w:rPr>
          <w:rtl/>
        </w:rPr>
        <w:br/>
        <w:t>היו"ר ראובן ריבלין:</w:t>
      </w:r>
    </w:p>
    <w:p w14:paraId="6C915E0E" w14:textId="77777777" w:rsidR="00000000" w:rsidRDefault="00903ADA">
      <w:pPr>
        <w:pStyle w:val="a0"/>
        <w:rPr>
          <w:rtl/>
        </w:rPr>
      </w:pPr>
    </w:p>
    <w:p w14:paraId="1FD2327A" w14:textId="77777777" w:rsidR="00000000" w:rsidRDefault="00903ADA">
      <w:pPr>
        <w:pStyle w:val="a0"/>
        <w:rPr>
          <w:rFonts w:hint="cs"/>
          <w:rtl/>
        </w:rPr>
      </w:pPr>
      <w:r>
        <w:rPr>
          <w:rFonts w:hint="cs"/>
          <w:rtl/>
        </w:rPr>
        <w:t>לא, לא, לא. פעם - אנחנו לא יכולים לעבור לכאן. אדוני יסיים, בבקשה.</w:t>
      </w:r>
    </w:p>
    <w:p w14:paraId="5DE741AB" w14:textId="77777777" w:rsidR="00000000" w:rsidRDefault="00903ADA">
      <w:pPr>
        <w:pStyle w:val="-"/>
        <w:rPr>
          <w:rtl/>
        </w:rPr>
      </w:pPr>
      <w:r>
        <w:rPr>
          <w:rtl/>
        </w:rPr>
        <w:br/>
      </w:r>
      <w:bookmarkStart w:id="259" w:name="FS000000557T05_11_2003_14_46_13C"/>
      <w:bookmarkEnd w:id="259"/>
      <w:r>
        <w:rPr>
          <w:rtl/>
        </w:rPr>
        <w:t>עמיר פרץ (עם אחד):</w:t>
      </w:r>
    </w:p>
    <w:p w14:paraId="0BCF24AD" w14:textId="77777777" w:rsidR="00000000" w:rsidRDefault="00903ADA">
      <w:pPr>
        <w:pStyle w:val="a0"/>
        <w:rPr>
          <w:rtl/>
        </w:rPr>
      </w:pPr>
    </w:p>
    <w:p w14:paraId="24BEB560" w14:textId="77777777" w:rsidR="00000000" w:rsidRDefault="00903ADA">
      <w:pPr>
        <w:pStyle w:val="a0"/>
        <w:rPr>
          <w:rFonts w:hint="cs"/>
          <w:rtl/>
        </w:rPr>
      </w:pPr>
      <w:r>
        <w:rPr>
          <w:rFonts w:hint="cs"/>
          <w:rtl/>
        </w:rPr>
        <w:t>פעם היה מצב - כאשר שר, המשרד שלו לא פעל - הוא הרגיש שזו חובתו לעשו</w:t>
      </w:r>
      <w:r>
        <w:rPr>
          <w:rFonts w:hint="cs"/>
          <w:rtl/>
        </w:rPr>
        <w:t>ת כל מאמץ להפעיל את השירותים. היום יש מצב חדש - לא משנה מה סגור. הממשלה אומרת: העובדים אשמים, תפנו אליהם.</w:t>
      </w:r>
    </w:p>
    <w:p w14:paraId="4340E404" w14:textId="77777777" w:rsidR="00000000" w:rsidRDefault="00903ADA">
      <w:pPr>
        <w:pStyle w:val="af1"/>
        <w:rPr>
          <w:rtl/>
        </w:rPr>
      </w:pPr>
      <w:r>
        <w:rPr>
          <w:rtl/>
        </w:rPr>
        <w:br/>
        <w:t>היו"ר ראובן ריבלין:</w:t>
      </w:r>
    </w:p>
    <w:p w14:paraId="2B783383" w14:textId="77777777" w:rsidR="00000000" w:rsidRDefault="00903ADA">
      <w:pPr>
        <w:pStyle w:val="a0"/>
        <w:rPr>
          <w:rtl/>
        </w:rPr>
      </w:pPr>
    </w:p>
    <w:p w14:paraId="3D5CFC0F" w14:textId="77777777" w:rsidR="00000000" w:rsidRDefault="00903ADA">
      <w:pPr>
        <w:pStyle w:val="a0"/>
        <w:rPr>
          <w:rFonts w:hint="cs"/>
          <w:rtl/>
        </w:rPr>
      </w:pPr>
      <w:r>
        <w:rPr>
          <w:rFonts w:hint="cs"/>
          <w:rtl/>
        </w:rPr>
        <w:t>תודה.</w:t>
      </w:r>
    </w:p>
    <w:p w14:paraId="333EB2A0" w14:textId="77777777" w:rsidR="00000000" w:rsidRDefault="00903ADA">
      <w:pPr>
        <w:pStyle w:val="-"/>
        <w:rPr>
          <w:rtl/>
        </w:rPr>
      </w:pPr>
      <w:r>
        <w:rPr>
          <w:rtl/>
        </w:rPr>
        <w:br/>
      </w:r>
      <w:bookmarkStart w:id="260" w:name="FS000000557T05_11_2003_14_47_11C"/>
      <w:bookmarkEnd w:id="260"/>
      <w:r>
        <w:rPr>
          <w:rtl/>
        </w:rPr>
        <w:t>עמיר פרץ (עם אחד):</w:t>
      </w:r>
    </w:p>
    <w:p w14:paraId="0757828A" w14:textId="77777777" w:rsidR="00000000" w:rsidRDefault="00903ADA">
      <w:pPr>
        <w:pStyle w:val="a0"/>
        <w:rPr>
          <w:rtl/>
        </w:rPr>
      </w:pPr>
    </w:p>
    <w:p w14:paraId="43379683" w14:textId="77777777" w:rsidR="00000000" w:rsidRDefault="00903ADA">
      <w:pPr>
        <w:pStyle w:val="a0"/>
        <w:rPr>
          <w:rFonts w:hint="cs"/>
          <w:rtl/>
        </w:rPr>
      </w:pPr>
      <w:r>
        <w:rPr>
          <w:rFonts w:hint="cs"/>
          <w:rtl/>
        </w:rPr>
        <w:t>אני פונה אליכם, לא לתת לנורמות האלה להמשיך להיות חלק מאתנו, כי מערכת יחסי עבודה היא מפתח לצמיחת המשק.</w:t>
      </w:r>
      <w:r>
        <w:rPr>
          <w:rFonts w:hint="cs"/>
          <w:rtl/>
        </w:rPr>
        <w:t xml:space="preserve"> תודה.</w:t>
      </w:r>
    </w:p>
    <w:p w14:paraId="46960A23" w14:textId="77777777" w:rsidR="00000000" w:rsidRDefault="00903ADA">
      <w:pPr>
        <w:pStyle w:val="af1"/>
        <w:rPr>
          <w:rFonts w:hint="cs"/>
          <w:rtl/>
        </w:rPr>
      </w:pPr>
    </w:p>
    <w:p w14:paraId="050FC5CC" w14:textId="77777777" w:rsidR="00000000" w:rsidRDefault="00903ADA">
      <w:pPr>
        <w:pStyle w:val="af1"/>
        <w:rPr>
          <w:rtl/>
        </w:rPr>
      </w:pPr>
      <w:r>
        <w:rPr>
          <w:rtl/>
        </w:rPr>
        <w:t>היו"ר ראובן ריבלין:</w:t>
      </w:r>
    </w:p>
    <w:p w14:paraId="4923D7DC" w14:textId="77777777" w:rsidR="00000000" w:rsidRDefault="00903ADA">
      <w:pPr>
        <w:pStyle w:val="a0"/>
        <w:rPr>
          <w:rtl/>
        </w:rPr>
      </w:pPr>
    </w:p>
    <w:p w14:paraId="7F1CE7F6" w14:textId="77777777" w:rsidR="00000000" w:rsidRDefault="00903ADA">
      <w:pPr>
        <w:pStyle w:val="a0"/>
        <w:rPr>
          <w:rFonts w:hint="cs"/>
          <w:rtl/>
        </w:rPr>
      </w:pPr>
      <w:r>
        <w:rPr>
          <w:rFonts w:hint="cs"/>
          <w:rtl/>
        </w:rPr>
        <w:t xml:space="preserve">תודה רבה. יעלה ויבוא חבר הכנסת חיים רמון, ואחריו יסיים אחרון הדוברים, חבר הכנסת רוני בר-און. בבקשה, אדוני, לרשותך כמו לאחרים, חמש דקות בהתאם לשיקול הדעת, אבל חמש הדקות הן חמש דקות, אפילו אם הן אורכות, אבל הן לא חמש שעות. </w:t>
      </w:r>
    </w:p>
    <w:p w14:paraId="12FBCECB" w14:textId="77777777" w:rsidR="00000000" w:rsidRDefault="00903ADA">
      <w:pPr>
        <w:pStyle w:val="a"/>
        <w:rPr>
          <w:rtl/>
        </w:rPr>
      </w:pPr>
      <w:r>
        <w:rPr>
          <w:rtl/>
        </w:rPr>
        <w:br/>
      </w:r>
      <w:bookmarkStart w:id="261" w:name="FS000000458T05_11_2003_14_48_22"/>
      <w:bookmarkStart w:id="262" w:name="_Toc61852284"/>
      <w:bookmarkEnd w:id="261"/>
      <w:r>
        <w:rPr>
          <w:rtl/>
        </w:rPr>
        <w:t>חיים</w:t>
      </w:r>
      <w:r>
        <w:rPr>
          <w:rtl/>
        </w:rPr>
        <w:t xml:space="preserve"> רמון (העבודה-מימד):</w:t>
      </w:r>
      <w:bookmarkEnd w:id="262"/>
    </w:p>
    <w:p w14:paraId="6138F020" w14:textId="77777777" w:rsidR="00000000" w:rsidRDefault="00903ADA">
      <w:pPr>
        <w:pStyle w:val="a0"/>
        <w:rPr>
          <w:rtl/>
        </w:rPr>
      </w:pPr>
    </w:p>
    <w:p w14:paraId="6060E62C" w14:textId="77777777" w:rsidR="00000000" w:rsidRDefault="00903ADA">
      <w:pPr>
        <w:pStyle w:val="a0"/>
        <w:rPr>
          <w:rFonts w:hint="cs"/>
          <w:rtl/>
        </w:rPr>
      </w:pPr>
      <w:r>
        <w:rPr>
          <w:rFonts w:hint="cs"/>
          <w:rtl/>
        </w:rPr>
        <w:t xml:space="preserve">אדוני היושב-ראש, חברי הכנסת, אני לא אנצל יתר על המידה את טוב לבו של היושב-ראש, אני רוצה להתמקד בשתי הערות. </w:t>
      </w:r>
    </w:p>
    <w:p w14:paraId="006B0B11" w14:textId="77777777" w:rsidR="00000000" w:rsidRDefault="00903ADA">
      <w:pPr>
        <w:pStyle w:val="a0"/>
        <w:rPr>
          <w:rFonts w:hint="cs"/>
          <w:rtl/>
        </w:rPr>
      </w:pPr>
    </w:p>
    <w:p w14:paraId="25943FED" w14:textId="77777777" w:rsidR="00000000" w:rsidRDefault="00903ADA">
      <w:pPr>
        <w:pStyle w:val="a0"/>
        <w:rPr>
          <w:rFonts w:hint="cs"/>
          <w:rtl/>
        </w:rPr>
      </w:pPr>
      <w:r>
        <w:rPr>
          <w:rFonts w:hint="cs"/>
          <w:rtl/>
        </w:rPr>
        <w:t>האחת, אדוני ראש הממשלה, חברי סיעת הליכוד - אני מסתכל עליכם, אני מסתכל על הכיסאות הריקים של חלק מהשרים, ואני שומע אתכם מתבטאים</w:t>
      </w:r>
      <w:r>
        <w:rPr>
          <w:rFonts w:hint="cs"/>
          <w:rtl/>
        </w:rPr>
        <w:t xml:space="preserve"> ושואלים, איפה האופוזיציה, ואני אומר: איך האופוזיציה יכולה להתחרות בקואליציה?</w:t>
      </w:r>
    </w:p>
    <w:p w14:paraId="43653C24" w14:textId="77777777" w:rsidR="00000000" w:rsidRDefault="00903ADA">
      <w:pPr>
        <w:pStyle w:val="a0"/>
        <w:rPr>
          <w:rFonts w:hint="cs"/>
          <w:rtl/>
        </w:rPr>
      </w:pPr>
    </w:p>
    <w:p w14:paraId="1DC11CA4" w14:textId="77777777" w:rsidR="00000000" w:rsidRDefault="00903ADA">
      <w:pPr>
        <w:pStyle w:val="a0"/>
        <w:rPr>
          <w:rFonts w:hint="cs"/>
          <w:rtl/>
        </w:rPr>
      </w:pPr>
      <w:r>
        <w:rPr>
          <w:rFonts w:hint="cs"/>
          <w:rtl/>
        </w:rPr>
        <w:t>הרי אני שומע אתכם אומרים דברים נוראיים על התקציב הזה. לא רק שחלק מהשרים מצביעים נגדו. אתמול מופיע שר הביטחון - לא פחות ולא יותר - בנושא הכי חשוב, והוא מודיע שבתקציב הזה אין ביטח</w:t>
      </w:r>
      <w:r>
        <w:rPr>
          <w:rFonts w:hint="cs"/>
          <w:rtl/>
        </w:rPr>
        <w:t>ון למדינת ישראל. לא פחות ולא יותר. שר הביטחון, שלושה חודשים אחרי התקציב, כך הוא מודיע - בסמכות - ומנסה לגייס את חברי הכנסת, אז מה אני יכול להגיד על התקציב? הוא מכיר את התקציב, הוא יודע, והוא, אדוני ראש הממשלה,  אומר: אין ביטחון למדינת ישראל בתקציב שאתה מבי</w:t>
      </w:r>
      <w:r>
        <w:rPr>
          <w:rFonts w:hint="cs"/>
          <w:rtl/>
        </w:rPr>
        <w:t xml:space="preserve">א. </w:t>
      </w:r>
    </w:p>
    <w:p w14:paraId="14747C6C" w14:textId="77777777" w:rsidR="00000000" w:rsidRDefault="00903ADA">
      <w:pPr>
        <w:pStyle w:val="af0"/>
        <w:rPr>
          <w:rtl/>
        </w:rPr>
      </w:pPr>
      <w:r>
        <w:rPr>
          <w:rtl/>
        </w:rPr>
        <w:br/>
        <w:t>חיים אורון (מרצ):</w:t>
      </w:r>
    </w:p>
    <w:p w14:paraId="53D60197" w14:textId="77777777" w:rsidR="00000000" w:rsidRDefault="00903ADA">
      <w:pPr>
        <w:pStyle w:val="a0"/>
        <w:rPr>
          <w:rtl/>
        </w:rPr>
      </w:pPr>
    </w:p>
    <w:p w14:paraId="5407ED33" w14:textId="77777777" w:rsidR="00000000" w:rsidRDefault="00903ADA">
      <w:pPr>
        <w:pStyle w:val="a0"/>
        <w:rPr>
          <w:rFonts w:hint="cs"/>
          <w:rtl/>
        </w:rPr>
      </w:pPr>
      <w:r>
        <w:rPr>
          <w:rFonts w:hint="cs"/>
          <w:rtl/>
        </w:rPr>
        <w:t>ושר התמ"ס אומר שאין צמיחה.</w:t>
      </w:r>
    </w:p>
    <w:p w14:paraId="4F239438" w14:textId="77777777" w:rsidR="00000000" w:rsidRDefault="00903ADA">
      <w:pPr>
        <w:pStyle w:val="-"/>
        <w:rPr>
          <w:rtl/>
        </w:rPr>
      </w:pPr>
      <w:r>
        <w:rPr>
          <w:rtl/>
        </w:rPr>
        <w:br/>
      </w:r>
      <w:bookmarkStart w:id="263" w:name="FS000000458T05_11_2003_14_55_47C"/>
      <w:bookmarkEnd w:id="263"/>
      <w:r>
        <w:rPr>
          <w:rtl/>
        </w:rPr>
        <w:t>חיים רמון (העבודה-מימד):</w:t>
      </w:r>
    </w:p>
    <w:p w14:paraId="22FA0841" w14:textId="77777777" w:rsidR="00000000" w:rsidRDefault="00903ADA">
      <w:pPr>
        <w:pStyle w:val="a0"/>
        <w:rPr>
          <w:rtl/>
        </w:rPr>
      </w:pPr>
    </w:p>
    <w:p w14:paraId="6D1B6C45" w14:textId="77777777" w:rsidR="00000000" w:rsidRDefault="00903ADA">
      <w:pPr>
        <w:pStyle w:val="a0"/>
        <w:rPr>
          <w:rFonts w:hint="cs"/>
          <w:rtl/>
        </w:rPr>
      </w:pPr>
      <w:r>
        <w:rPr>
          <w:rFonts w:hint="cs"/>
          <w:rtl/>
        </w:rPr>
        <w:t xml:space="preserve">תן לי רגע. אם אני לא אסתדר - מייד אני אפנה אליך. </w:t>
      </w:r>
    </w:p>
    <w:p w14:paraId="501577EB" w14:textId="77777777" w:rsidR="00000000" w:rsidRDefault="00903ADA">
      <w:pPr>
        <w:pStyle w:val="af1"/>
        <w:rPr>
          <w:rtl/>
        </w:rPr>
      </w:pPr>
      <w:r>
        <w:rPr>
          <w:rtl/>
        </w:rPr>
        <w:br/>
        <w:t>היו"ר ראובן ריבלין:</w:t>
      </w:r>
    </w:p>
    <w:p w14:paraId="62A65F17" w14:textId="77777777" w:rsidR="00000000" w:rsidRDefault="00903ADA">
      <w:pPr>
        <w:pStyle w:val="a0"/>
        <w:rPr>
          <w:rtl/>
        </w:rPr>
      </w:pPr>
    </w:p>
    <w:p w14:paraId="239AE4B3" w14:textId="77777777" w:rsidR="00000000" w:rsidRDefault="00903ADA">
      <w:pPr>
        <w:pStyle w:val="a0"/>
        <w:rPr>
          <w:rFonts w:hint="cs"/>
          <w:rtl/>
        </w:rPr>
      </w:pPr>
      <w:r>
        <w:rPr>
          <w:rFonts w:hint="cs"/>
          <w:rtl/>
        </w:rPr>
        <w:t xml:space="preserve">חבר הכנסת אורון, זה על חשבונם. </w:t>
      </w:r>
    </w:p>
    <w:p w14:paraId="08447DB9" w14:textId="77777777" w:rsidR="00000000" w:rsidRDefault="00903ADA">
      <w:pPr>
        <w:pStyle w:val="af0"/>
        <w:rPr>
          <w:rtl/>
        </w:rPr>
      </w:pPr>
      <w:r>
        <w:rPr>
          <w:rtl/>
        </w:rPr>
        <w:br/>
      </w:r>
      <w:bookmarkStart w:id="264" w:name="FS000000458T05_11_2003_14_56_10C"/>
      <w:bookmarkEnd w:id="264"/>
      <w:r>
        <w:rPr>
          <w:rtl/>
        </w:rPr>
        <w:t>רוחמה אברהם (הליכוד):</w:t>
      </w:r>
    </w:p>
    <w:p w14:paraId="4697DBC0" w14:textId="77777777" w:rsidR="00000000" w:rsidRDefault="00903ADA">
      <w:pPr>
        <w:pStyle w:val="a0"/>
        <w:rPr>
          <w:rFonts w:hint="cs"/>
          <w:rtl/>
        </w:rPr>
      </w:pPr>
    </w:p>
    <w:p w14:paraId="4AD641C5" w14:textId="77777777" w:rsidR="00000000" w:rsidRDefault="00903ADA">
      <w:pPr>
        <w:pStyle w:val="a0"/>
        <w:rPr>
          <w:rFonts w:hint="cs"/>
          <w:rtl/>
        </w:rPr>
      </w:pPr>
      <w:r>
        <w:rPr>
          <w:rFonts w:hint="cs"/>
          <w:rtl/>
        </w:rPr>
        <w:t>הוא לא צריך עזרה - - -</w:t>
      </w:r>
    </w:p>
    <w:p w14:paraId="18A6076C" w14:textId="77777777" w:rsidR="00000000" w:rsidRDefault="00903ADA">
      <w:pPr>
        <w:pStyle w:val="-"/>
        <w:rPr>
          <w:rFonts w:hint="cs"/>
          <w:rtl/>
        </w:rPr>
      </w:pPr>
      <w:bookmarkStart w:id="265" w:name="FS000000458T05_11_2003_14_56_49C"/>
      <w:bookmarkEnd w:id="265"/>
    </w:p>
    <w:p w14:paraId="34778071" w14:textId="77777777" w:rsidR="00000000" w:rsidRDefault="00903ADA">
      <w:pPr>
        <w:pStyle w:val="-"/>
        <w:rPr>
          <w:rtl/>
        </w:rPr>
      </w:pPr>
      <w:r>
        <w:rPr>
          <w:rtl/>
        </w:rPr>
        <w:t>חיים רמון (העבודה-מימד):</w:t>
      </w:r>
    </w:p>
    <w:p w14:paraId="67875075" w14:textId="77777777" w:rsidR="00000000" w:rsidRDefault="00903ADA">
      <w:pPr>
        <w:pStyle w:val="a0"/>
        <w:rPr>
          <w:rtl/>
        </w:rPr>
      </w:pPr>
    </w:p>
    <w:p w14:paraId="4D267770" w14:textId="77777777" w:rsidR="00000000" w:rsidRDefault="00903ADA">
      <w:pPr>
        <w:pStyle w:val="a0"/>
        <w:rPr>
          <w:rFonts w:hint="cs"/>
          <w:rtl/>
        </w:rPr>
      </w:pPr>
      <w:r>
        <w:rPr>
          <w:rFonts w:hint="cs"/>
          <w:rtl/>
        </w:rPr>
        <w:t>אם הוא היה באמת אדם הגון עד הסוף - שר הביטחון הזה - הוא היה מתפטר כי הוא לא יכול לחיות עם תקציב כזה. מה, הוא שר האי-ביטחון? אבל זו רק דוגמה קיצונית למה שקורה.</w:t>
      </w:r>
    </w:p>
    <w:p w14:paraId="57C0E2D8" w14:textId="77777777" w:rsidR="00000000" w:rsidRDefault="00903ADA">
      <w:pPr>
        <w:pStyle w:val="a0"/>
        <w:rPr>
          <w:rFonts w:hint="cs"/>
          <w:rtl/>
        </w:rPr>
      </w:pPr>
    </w:p>
    <w:p w14:paraId="1DCB6C89" w14:textId="77777777" w:rsidR="00000000" w:rsidRDefault="00903ADA">
      <w:pPr>
        <w:pStyle w:val="a0"/>
        <w:rPr>
          <w:rFonts w:hint="cs"/>
          <w:rtl/>
        </w:rPr>
      </w:pPr>
      <w:r>
        <w:rPr>
          <w:rFonts w:hint="cs"/>
          <w:rtl/>
        </w:rPr>
        <w:t>יושבים פה - אני רואה את חברי הכנסת מהליכוד - ומתחרים באמירות: זה תקציב אנטי-חברתי, הוא פוגע בחלש</w:t>
      </w:r>
      <w:r>
        <w:rPr>
          <w:rFonts w:hint="cs"/>
          <w:rtl/>
        </w:rPr>
        <w:t>ים, אי-אפשר לחיות אתו. ותראו, שר הביטחון, אני מניח יגיע, ובעוד כעשר דקות, רבע שעה, כולם ללא יוצא מן הכלל, כמעט, יצביעו בעד התקציב שהם חושבים שהוא נורא. תגידו, למי אתם חושבים שאתם משקרים? את מי אתם מרמים? לפחות תשתקו, תשמרו על כבודכם. מה אתם חושבים, שאחרי ש</w:t>
      </w:r>
      <w:r>
        <w:rPr>
          <w:rFonts w:hint="cs"/>
          <w:rtl/>
        </w:rPr>
        <w:t xml:space="preserve">אתם מתראיינים בטלוויזיה ומודיעים שהתקציב הזה הוא נורא, שוכחים שאחרי דקה אתם מצביעים בעדו? </w:t>
      </w:r>
    </w:p>
    <w:p w14:paraId="200F851C" w14:textId="77777777" w:rsidR="00000000" w:rsidRDefault="00903ADA">
      <w:pPr>
        <w:pStyle w:val="a0"/>
        <w:rPr>
          <w:rFonts w:hint="cs"/>
          <w:rtl/>
        </w:rPr>
      </w:pPr>
    </w:p>
    <w:p w14:paraId="0E7245A3" w14:textId="77777777" w:rsidR="00000000" w:rsidRDefault="00903ADA">
      <w:pPr>
        <w:pStyle w:val="a0"/>
        <w:rPr>
          <w:rFonts w:hint="cs"/>
          <w:rtl/>
        </w:rPr>
      </w:pPr>
      <w:r>
        <w:rPr>
          <w:rFonts w:hint="cs"/>
          <w:rtl/>
        </w:rPr>
        <w:t>אתם אומרים: לא, זו קריאה ראשונה - -</w:t>
      </w:r>
    </w:p>
    <w:p w14:paraId="50E6361C" w14:textId="77777777" w:rsidR="00000000" w:rsidRDefault="00903ADA">
      <w:pPr>
        <w:pStyle w:val="af0"/>
        <w:rPr>
          <w:rtl/>
        </w:rPr>
      </w:pPr>
      <w:r>
        <w:rPr>
          <w:rtl/>
        </w:rPr>
        <w:br/>
        <w:t>רוחמה אברהם (הליכוד):</w:t>
      </w:r>
    </w:p>
    <w:p w14:paraId="2AB6BD58" w14:textId="77777777" w:rsidR="00000000" w:rsidRDefault="00903ADA">
      <w:pPr>
        <w:pStyle w:val="a0"/>
        <w:rPr>
          <w:rtl/>
        </w:rPr>
      </w:pPr>
    </w:p>
    <w:p w14:paraId="3F8AA565" w14:textId="77777777" w:rsidR="00000000" w:rsidRDefault="00903ADA">
      <w:pPr>
        <w:pStyle w:val="a0"/>
        <w:rPr>
          <w:rFonts w:hint="cs"/>
          <w:rtl/>
        </w:rPr>
      </w:pPr>
      <w:r>
        <w:rPr>
          <w:rFonts w:hint="cs"/>
          <w:rtl/>
        </w:rPr>
        <w:t>מה האלטרנטיבה שלכם? - - -</w:t>
      </w:r>
    </w:p>
    <w:p w14:paraId="44F7F805" w14:textId="77777777" w:rsidR="00000000" w:rsidRDefault="00903ADA">
      <w:pPr>
        <w:pStyle w:val="-"/>
        <w:rPr>
          <w:rtl/>
        </w:rPr>
      </w:pPr>
      <w:r>
        <w:rPr>
          <w:rtl/>
        </w:rPr>
        <w:br/>
      </w:r>
      <w:bookmarkStart w:id="266" w:name="FS000000458T05_11_2003_14_59_54C"/>
      <w:bookmarkEnd w:id="266"/>
      <w:r>
        <w:rPr>
          <w:rtl/>
        </w:rPr>
        <w:t>חיים רמון (העבודה-מימד):</w:t>
      </w:r>
    </w:p>
    <w:p w14:paraId="77F2B9F8" w14:textId="77777777" w:rsidR="00000000" w:rsidRDefault="00903ADA">
      <w:pPr>
        <w:pStyle w:val="a0"/>
        <w:rPr>
          <w:rtl/>
        </w:rPr>
      </w:pPr>
    </w:p>
    <w:p w14:paraId="35D55D59" w14:textId="77777777" w:rsidR="00000000" w:rsidRDefault="00903ADA">
      <w:pPr>
        <w:pStyle w:val="a0"/>
        <w:rPr>
          <w:rFonts w:hint="cs"/>
          <w:rtl/>
        </w:rPr>
      </w:pPr>
      <w:r>
        <w:rPr>
          <w:rFonts w:hint="cs"/>
          <w:rtl/>
        </w:rPr>
        <w:t>- - זו קריאה ראשונה - אנחנו נחכה לקריאה השנייה והשל</w:t>
      </w:r>
      <w:r>
        <w:rPr>
          <w:rFonts w:hint="cs"/>
          <w:rtl/>
        </w:rPr>
        <w:t xml:space="preserve">ישית. </w:t>
      </w:r>
    </w:p>
    <w:p w14:paraId="556AFBB8" w14:textId="77777777" w:rsidR="00000000" w:rsidRDefault="00903ADA">
      <w:pPr>
        <w:pStyle w:val="af0"/>
        <w:rPr>
          <w:rtl/>
        </w:rPr>
      </w:pPr>
      <w:r>
        <w:rPr>
          <w:rtl/>
        </w:rPr>
        <w:br/>
        <w:t>רוחמה אברהם (הליכוד):</w:t>
      </w:r>
    </w:p>
    <w:p w14:paraId="04479A43" w14:textId="77777777" w:rsidR="00000000" w:rsidRDefault="00903ADA">
      <w:pPr>
        <w:pStyle w:val="a0"/>
        <w:rPr>
          <w:rtl/>
        </w:rPr>
      </w:pPr>
    </w:p>
    <w:p w14:paraId="49F5BCB4" w14:textId="77777777" w:rsidR="00000000" w:rsidRDefault="00903ADA">
      <w:pPr>
        <w:pStyle w:val="a0"/>
        <w:rPr>
          <w:rFonts w:hint="cs"/>
          <w:rtl/>
        </w:rPr>
      </w:pPr>
      <w:r>
        <w:rPr>
          <w:rFonts w:hint="cs"/>
          <w:rtl/>
        </w:rPr>
        <w:t xml:space="preserve">חבר הכנסת רמון, מה האלטרנטיבה שלכם? לא שמעתי מאף אחד מכם -  והשתדלתי להקשיב. </w:t>
      </w:r>
    </w:p>
    <w:p w14:paraId="7355205A" w14:textId="77777777" w:rsidR="00000000" w:rsidRDefault="00903ADA">
      <w:pPr>
        <w:pStyle w:val="-"/>
        <w:rPr>
          <w:rtl/>
        </w:rPr>
      </w:pPr>
      <w:r>
        <w:rPr>
          <w:rtl/>
        </w:rPr>
        <w:br/>
      </w:r>
      <w:bookmarkStart w:id="267" w:name="FS000000458T05_11_2003_15_00_50C"/>
      <w:bookmarkEnd w:id="267"/>
      <w:r>
        <w:rPr>
          <w:rtl/>
        </w:rPr>
        <w:t>חיים רמון (העבודה-מימד):</w:t>
      </w:r>
    </w:p>
    <w:p w14:paraId="23C70A2B" w14:textId="77777777" w:rsidR="00000000" w:rsidRDefault="00903ADA">
      <w:pPr>
        <w:pStyle w:val="a0"/>
        <w:rPr>
          <w:rtl/>
        </w:rPr>
      </w:pPr>
    </w:p>
    <w:p w14:paraId="25DDD5A3" w14:textId="77777777" w:rsidR="00000000" w:rsidRDefault="00903ADA">
      <w:pPr>
        <w:pStyle w:val="a0"/>
        <w:rPr>
          <w:rFonts w:hint="cs"/>
          <w:rtl/>
        </w:rPr>
      </w:pPr>
      <w:r>
        <w:rPr>
          <w:rFonts w:hint="cs"/>
          <w:rtl/>
        </w:rPr>
        <w:t xml:space="preserve">סליחה, סליחה. גברתי חברת הכנסת רוחמה אברהם, אם היו לי יותר מחמש דקות הייתי מציג גם אלטרנטיבה. </w:t>
      </w:r>
    </w:p>
    <w:p w14:paraId="4A5982AA" w14:textId="77777777" w:rsidR="00000000" w:rsidRDefault="00903ADA">
      <w:pPr>
        <w:pStyle w:val="af0"/>
        <w:rPr>
          <w:rtl/>
        </w:rPr>
      </w:pPr>
      <w:r>
        <w:rPr>
          <w:rtl/>
        </w:rPr>
        <w:br/>
        <w:t>רוחמה אברהם (הליכוד):</w:t>
      </w:r>
    </w:p>
    <w:p w14:paraId="66F6934A" w14:textId="77777777" w:rsidR="00000000" w:rsidRDefault="00903ADA">
      <w:pPr>
        <w:pStyle w:val="a0"/>
        <w:rPr>
          <w:rtl/>
        </w:rPr>
      </w:pPr>
    </w:p>
    <w:p w14:paraId="1C7D6E6D" w14:textId="77777777" w:rsidR="00000000" w:rsidRDefault="00903ADA">
      <w:pPr>
        <w:pStyle w:val="a0"/>
        <w:rPr>
          <w:rFonts w:hint="cs"/>
          <w:rtl/>
        </w:rPr>
      </w:pPr>
      <w:r>
        <w:rPr>
          <w:rFonts w:hint="cs"/>
          <w:rtl/>
        </w:rPr>
        <w:t>ב</w:t>
      </w:r>
      <w:r>
        <w:rPr>
          <w:rFonts w:hint="cs"/>
          <w:rtl/>
        </w:rPr>
        <w:t>חמש דקות?</w:t>
      </w:r>
    </w:p>
    <w:p w14:paraId="13021EB2" w14:textId="77777777" w:rsidR="00000000" w:rsidRDefault="00903ADA">
      <w:pPr>
        <w:pStyle w:val="-"/>
        <w:rPr>
          <w:rtl/>
        </w:rPr>
      </w:pPr>
      <w:r>
        <w:rPr>
          <w:rtl/>
        </w:rPr>
        <w:br/>
      </w:r>
      <w:bookmarkStart w:id="268" w:name="FS000000458T05_11_2003_15_01_38C"/>
      <w:bookmarkEnd w:id="268"/>
      <w:r>
        <w:rPr>
          <w:rtl/>
        </w:rPr>
        <w:t>חיים רמון (העבודה-מימד):</w:t>
      </w:r>
    </w:p>
    <w:p w14:paraId="536056FF" w14:textId="77777777" w:rsidR="00000000" w:rsidRDefault="00903ADA">
      <w:pPr>
        <w:pStyle w:val="a0"/>
        <w:rPr>
          <w:rtl/>
        </w:rPr>
      </w:pPr>
    </w:p>
    <w:p w14:paraId="31F667A7" w14:textId="77777777" w:rsidR="00000000" w:rsidRDefault="00903ADA">
      <w:pPr>
        <w:pStyle w:val="a0"/>
        <w:rPr>
          <w:rFonts w:hint="cs"/>
          <w:rtl/>
        </w:rPr>
      </w:pPr>
      <w:r>
        <w:rPr>
          <w:rFonts w:hint="cs"/>
          <w:rtl/>
        </w:rPr>
        <w:t>אבל, די. כמה שנים תהיו בשלטון ולא תהיו אחראים? אתם בשלטון, בחרו אתכם, הודעתם שאתם יודעים - תעזבו את האופוזיציה עכשיו - הודעתם שאתם יודעים לעשות ביטחון, אתם יודעים לעשות שלום - מילא, בזה כבר הבנו שאתם לא יודעים דבר. הודע</w:t>
      </w:r>
      <w:r>
        <w:rPr>
          <w:rFonts w:hint="cs"/>
          <w:rtl/>
        </w:rPr>
        <w:t xml:space="preserve">תם גם שאתם יודעים לעשות כלכלה, ותראו לאיפה אתם מובילים אותנו - לא לדברי האופוזיציה. לדבריכם, על-פי עדותכם, אתם מובילים אותנו לחוסר ביטחון, אתם מובילים אותנו לכלכלה נוראה, לפגיעה בשכבות החלשות, לחוסר צמיחה. אתם אומרים את זה, מה אתם רוצים שאנחנו נגיד? אנחנו </w:t>
      </w:r>
      <w:r>
        <w:rPr>
          <w:rFonts w:hint="cs"/>
          <w:rtl/>
        </w:rPr>
        <w:t xml:space="preserve">לא יכולים להתחרות בכם. זה לא "פייר", אתם לוקחים לנו את התפקיד. </w:t>
      </w:r>
    </w:p>
    <w:p w14:paraId="54F3448A" w14:textId="77777777" w:rsidR="00000000" w:rsidRDefault="00903ADA">
      <w:pPr>
        <w:pStyle w:val="a0"/>
        <w:rPr>
          <w:rFonts w:hint="cs"/>
          <w:rtl/>
        </w:rPr>
      </w:pPr>
    </w:p>
    <w:p w14:paraId="139937EE" w14:textId="77777777" w:rsidR="00000000" w:rsidRDefault="00903ADA">
      <w:pPr>
        <w:pStyle w:val="a0"/>
        <w:rPr>
          <w:rFonts w:hint="cs"/>
          <w:rtl/>
        </w:rPr>
      </w:pPr>
      <w:r>
        <w:rPr>
          <w:rFonts w:hint="cs"/>
          <w:rtl/>
        </w:rPr>
        <w:t>יש תפקיד - אתם צריכים להגן על התקציב, ואנחנו צריכים לתקוף, אבל אחרי שאתם אומרים מה שאתם אומרים, מה אתם רוצים שאני אגיד? מה אתם רוצים שאני אגיד על תקציב הביטחון אחרי ששר הביטחון אומר מה שאומר,</w:t>
      </w:r>
      <w:r>
        <w:rPr>
          <w:rFonts w:hint="cs"/>
          <w:rtl/>
        </w:rPr>
        <w:t xml:space="preserve"> והשר אולמרט אומר מה שאומר, ושרת החינוך אומרת את מה שהיא אומרת, וכולכם שיושבים שם. אין לנו מה להגיד. זה לא "פייר". או שתחליטו גם לא להצביע - -</w:t>
      </w:r>
    </w:p>
    <w:p w14:paraId="7803581C" w14:textId="77777777" w:rsidR="00000000" w:rsidRDefault="00903ADA">
      <w:pPr>
        <w:pStyle w:val="af0"/>
        <w:rPr>
          <w:rtl/>
        </w:rPr>
      </w:pPr>
      <w:r>
        <w:rPr>
          <w:rtl/>
        </w:rPr>
        <w:br/>
        <w:t>רוחמה אברהם (הליכוד):</w:t>
      </w:r>
    </w:p>
    <w:p w14:paraId="33582248" w14:textId="77777777" w:rsidR="00000000" w:rsidRDefault="00903ADA">
      <w:pPr>
        <w:pStyle w:val="a0"/>
        <w:rPr>
          <w:rtl/>
        </w:rPr>
      </w:pPr>
    </w:p>
    <w:p w14:paraId="57280496" w14:textId="77777777" w:rsidR="00000000" w:rsidRDefault="00903ADA">
      <w:pPr>
        <w:pStyle w:val="a0"/>
        <w:rPr>
          <w:rFonts w:hint="cs"/>
          <w:rtl/>
        </w:rPr>
      </w:pPr>
      <w:r>
        <w:rPr>
          <w:rFonts w:hint="cs"/>
          <w:rtl/>
        </w:rPr>
        <w:t>שוב לקחנו לכם - - - אופוזיציה - - -</w:t>
      </w:r>
    </w:p>
    <w:p w14:paraId="3544E5EE" w14:textId="77777777" w:rsidR="00000000" w:rsidRDefault="00903ADA">
      <w:pPr>
        <w:pStyle w:val="-"/>
        <w:rPr>
          <w:rtl/>
        </w:rPr>
      </w:pPr>
      <w:r>
        <w:rPr>
          <w:rtl/>
        </w:rPr>
        <w:br/>
      </w:r>
      <w:bookmarkStart w:id="269" w:name="FS000000458T05_11_2003_15_06_09C"/>
      <w:bookmarkEnd w:id="269"/>
      <w:r>
        <w:rPr>
          <w:rtl/>
        </w:rPr>
        <w:t>חיים רמון (העבודה-מימד):</w:t>
      </w:r>
    </w:p>
    <w:p w14:paraId="2F35A378" w14:textId="77777777" w:rsidR="00000000" w:rsidRDefault="00903ADA">
      <w:pPr>
        <w:pStyle w:val="a0"/>
        <w:rPr>
          <w:rtl/>
        </w:rPr>
      </w:pPr>
    </w:p>
    <w:p w14:paraId="37CCFB6D" w14:textId="77777777" w:rsidR="00000000" w:rsidRDefault="00903ADA">
      <w:pPr>
        <w:pStyle w:val="a0"/>
        <w:rPr>
          <w:rFonts w:hint="cs"/>
          <w:rtl/>
        </w:rPr>
      </w:pPr>
      <w:r>
        <w:rPr>
          <w:rFonts w:hint="cs"/>
          <w:rtl/>
        </w:rPr>
        <w:t>- - או שתחליטו גם לפעול לפ</w:t>
      </w:r>
      <w:r>
        <w:rPr>
          <w:rFonts w:hint="cs"/>
          <w:rtl/>
        </w:rPr>
        <w:t xml:space="preserve">י מה שאתם מאמינים בו, ולפי מה שהבוחרים שלכם ביקשו מכם. הרי מה הבעיה? </w:t>
      </w:r>
    </w:p>
    <w:p w14:paraId="4DD64D5A" w14:textId="77777777" w:rsidR="00000000" w:rsidRDefault="00903ADA">
      <w:pPr>
        <w:pStyle w:val="af0"/>
        <w:rPr>
          <w:rtl/>
        </w:rPr>
      </w:pPr>
      <w:r>
        <w:rPr>
          <w:rtl/>
        </w:rPr>
        <w:br/>
      </w:r>
      <w:bookmarkStart w:id="270" w:name="FS000000458T05_11_2003_15_05_38C"/>
      <w:bookmarkEnd w:id="270"/>
      <w:r>
        <w:rPr>
          <w:rtl/>
        </w:rPr>
        <w:t>היו"ר ראובן ריבלין:</w:t>
      </w:r>
    </w:p>
    <w:p w14:paraId="31625DD9" w14:textId="77777777" w:rsidR="00000000" w:rsidRDefault="00903ADA">
      <w:pPr>
        <w:pStyle w:val="a0"/>
        <w:rPr>
          <w:rtl/>
        </w:rPr>
      </w:pPr>
    </w:p>
    <w:p w14:paraId="25B713BE" w14:textId="77777777" w:rsidR="00000000" w:rsidRDefault="00903ADA">
      <w:pPr>
        <w:pStyle w:val="a0"/>
        <w:rPr>
          <w:rFonts w:hint="cs"/>
          <w:rtl/>
        </w:rPr>
      </w:pPr>
      <w:r>
        <w:rPr>
          <w:rFonts w:hint="cs"/>
          <w:rtl/>
        </w:rPr>
        <w:t>רבותי, אני אעצור את השעון בכל פעם שאתם מפריעים.</w:t>
      </w:r>
    </w:p>
    <w:p w14:paraId="7B7D258E" w14:textId="77777777" w:rsidR="00000000" w:rsidRDefault="00903ADA">
      <w:pPr>
        <w:pStyle w:val="a0"/>
        <w:rPr>
          <w:rFonts w:hint="cs"/>
          <w:rtl/>
        </w:rPr>
      </w:pPr>
    </w:p>
    <w:p w14:paraId="0B16A802" w14:textId="77777777" w:rsidR="00000000" w:rsidRDefault="00903ADA">
      <w:pPr>
        <w:pStyle w:val="-"/>
        <w:rPr>
          <w:rtl/>
        </w:rPr>
      </w:pPr>
      <w:bookmarkStart w:id="271" w:name="FS000000458T05_11_2003_14_37_16"/>
      <w:bookmarkStart w:id="272" w:name="FS000000458T05_11_2003_14_37_25C"/>
      <w:bookmarkEnd w:id="271"/>
      <w:bookmarkEnd w:id="272"/>
      <w:r>
        <w:rPr>
          <w:rtl/>
        </w:rPr>
        <w:t>חיים רמון (העבודה-מימד):</w:t>
      </w:r>
    </w:p>
    <w:p w14:paraId="7F380C18" w14:textId="77777777" w:rsidR="00000000" w:rsidRDefault="00903ADA">
      <w:pPr>
        <w:pStyle w:val="a0"/>
        <w:rPr>
          <w:rtl/>
        </w:rPr>
      </w:pPr>
    </w:p>
    <w:p w14:paraId="2434FDD7" w14:textId="77777777" w:rsidR="00000000" w:rsidRDefault="00903ADA">
      <w:pPr>
        <w:pStyle w:val="a0"/>
        <w:rPr>
          <w:rFonts w:hint="cs"/>
          <w:rtl/>
        </w:rPr>
      </w:pPr>
      <w:r>
        <w:rPr>
          <w:rFonts w:hint="cs"/>
          <w:rtl/>
        </w:rPr>
        <w:t xml:space="preserve">טוב אתה עושה, אדוני היושב-ראש. </w:t>
      </w:r>
    </w:p>
    <w:p w14:paraId="1FFAE42B" w14:textId="77777777" w:rsidR="00000000" w:rsidRDefault="00903ADA">
      <w:pPr>
        <w:pStyle w:val="a0"/>
        <w:rPr>
          <w:rFonts w:hint="cs"/>
          <w:rtl/>
        </w:rPr>
      </w:pPr>
    </w:p>
    <w:p w14:paraId="77100EE6" w14:textId="77777777" w:rsidR="00000000" w:rsidRDefault="00903ADA">
      <w:pPr>
        <w:pStyle w:val="a0"/>
        <w:rPr>
          <w:rFonts w:hint="cs"/>
          <w:rtl/>
        </w:rPr>
      </w:pPr>
      <w:r>
        <w:rPr>
          <w:rFonts w:hint="cs"/>
          <w:rtl/>
        </w:rPr>
        <w:t xml:space="preserve">לדעתי, יש לכם איזה יצר לבוא ולראות כמה אתם יכולים לפגוע </w:t>
      </w:r>
      <w:r>
        <w:rPr>
          <w:rFonts w:hint="cs"/>
          <w:rtl/>
        </w:rPr>
        <w:t xml:space="preserve">ולכסח את הבוחרים שלכם והם עוד ימשיכו לבחור בכם. </w:t>
      </w:r>
    </w:p>
    <w:p w14:paraId="3E18801F" w14:textId="77777777" w:rsidR="00000000" w:rsidRDefault="00903ADA">
      <w:pPr>
        <w:pStyle w:val="a0"/>
        <w:rPr>
          <w:rFonts w:hint="cs"/>
          <w:rtl/>
        </w:rPr>
      </w:pPr>
    </w:p>
    <w:p w14:paraId="4CF7F4C3" w14:textId="77777777" w:rsidR="00000000" w:rsidRDefault="00903ADA">
      <w:pPr>
        <w:pStyle w:val="af0"/>
        <w:rPr>
          <w:rtl/>
        </w:rPr>
      </w:pPr>
      <w:r>
        <w:rPr>
          <w:rFonts w:hint="eastAsia"/>
          <w:rtl/>
        </w:rPr>
        <w:t>יעקב</w:t>
      </w:r>
      <w:r>
        <w:rPr>
          <w:rtl/>
        </w:rPr>
        <w:t xml:space="preserve"> מרגי (ש"ס):</w:t>
      </w:r>
    </w:p>
    <w:p w14:paraId="5F75ABF6" w14:textId="77777777" w:rsidR="00000000" w:rsidRDefault="00903ADA">
      <w:pPr>
        <w:pStyle w:val="a0"/>
        <w:rPr>
          <w:rFonts w:hint="cs"/>
          <w:rtl/>
        </w:rPr>
      </w:pPr>
    </w:p>
    <w:p w14:paraId="4052F560" w14:textId="77777777" w:rsidR="00000000" w:rsidRDefault="00903ADA">
      <w:pPr>
        <w:pStyle w:val="a0"/>
        <w:rPr>
          <w:rFonts w:hint="cs"/>
          <w:rtl/>
        </w:rPr>
      </w:pPr>
      <w:r>
        <w:rPr>
          <w:rFonts w:hint="cs"/>
          <w:rtl/>
        </w:rPr>
        <w:t>זה נגמר.</w:t>
      </w:r>
    </w:p>
    <w:p w14:paraId="499C4B20" w14:textId="77777777" w:rsidR="00000000" w:rsidRDefault="00903ADA">
      <w:pPr>
        <w:pStyle w:val="a0"/>
        <w:rPr>
          <w:rFonts w:hint="cs"/>
          <w:rtl/>
        </w:rPr>
      </w:pPr>
    </w:p>
    <w:p w14:paraId="0BFAF002" w14:textId="77777777" w:rsidR="00000000" w:rsidRDefault="00903ADA">
      <w:pPr>
        <w:pStyle w:val="af0"/>
        <w:rPr>
          <w:rtl/>
        </w:rPr>
      </w:pPr>
      <w:r>
        <w:rPr>
          <w:rFonts w:hint="eastAsia"/>
          <w:rtl/>
        </w:rPr>
        <w:t>דליה</w:t>
      </w:r>
      <w:r>
        <w:rPr>
          <w:rtl/>
        </w:rPr>
        <w:t xml:space="preserve"> איציק (העבודה-מימד):</w:t>
      </w:r>
    </w:p>
    <w:p w14:paraId="34D626FD" w14:textId="77777777" w:rsidR="00000000" w:rsidRDefault="00903ADA">
      <w:pPr>
        <w:pStyle w:val="a0"/>
        <w:rPr>
          <w:rFonts w:hint="cs"/>
          <w:rtl/>
        </w:rPr>
      </w:pPr>
    </w:p>
    <w:p w14:paraId="16A27C79" w14:textId="77777777" w:rsidR="00000000" w:rsidRDefault="00903ADA">
      <w:pPr>
        <w:pStyle w:val="a0"/>
        <w:rPr>
          <w:rFonts w:hint="cs"/>
          <w:rtl/>
        </w:rPr>
      </w:pPr>
      <w:r>
        <w:rPr>
          <w:rFonts w:hint="cs"/>
          <w:rtl/>
        </w:rPr>
        <w:t>זה נגמר - - -</w:t>
      </w:r>
    </w:p>
    <w:p w14:paraId="728DE926" w14:textId="77777777" w:rsidR="00000000" w:rsidRDefault="00903ADA">
      <w:pPr>
        <w:pStyle w:val="a0"/>
        <w:rPr>
          <w:rFonts w:hint="cs"/>
          <w:rtl/>
        </w:rPr>
      </w:pPr>
    </w:p>
    <w:p w14:paraId="493643AD" w14:textId="77777777" w:rsidR="00000000" w:rsidRDefault="00903ADA">
      <w:pPr>
        <w:pStyle w:val="-"/>
        <w:rPr>
          <w:rtl/>
        </w:rPr>
      </w:pPr>
      <w:bookmarkStart w:id="273" w:name="FS000000458T05_11_2003_14_38_48C"/>
      <w:bookmarkEnd w:id="273"/>
      <w:r>
        <w:rPr>
          <w:rtl/>
        </w:rPr>
        <w:t>חיים רמון (העבודה-מימד):</w:t>
      </w:r>
    </w:p>
    <w:p w14:paraId="41CF1AD7" w14:textId="77777777" w:rsidR="00000000" w:rsidRDefault="00903ADA">
      <w:pPr>
        <w:pStyle w:val="a0"/>
        <w:rPr>
          <w:rtl/>
        </w:rPr>
      </w:pPr>
    </w:p>
    <w:p w14:paraId="41457F86" w14:textId="77777777" w:rsidR="00000000" w:rsidRDefault="00903ADA">
      <w:pPr>
        <w:pStyle w:val="a0"/>
        <w:rPr>
          <w:rFonts w:hint="cs"/>
          <w:rtl/>
        </w:rPr>
      </w:pPr>
      <w:r>
        <w:rPr>
          <w:rFonts w:hint="cs"/>
          <w:rtl/>
        </w:rPr>
        <w:t>אל תהיו כל כך אופטימים. זה עוד לא נגמר. כנראה הם עוד מוכנים לקבל. אבל בסדר, אתם תמשיכו להכות בהם. אני מקווה שה</w:t>
      </w:r>
      <w:r>
        <w:rPr>
          <w:rFonts w:hint="cs"/>
          <w:rtl/>
        </w:rPr>
        <w:t>ם יתפכחו סוף-סוף, ואז אולי תשנו את המדיניות, אולי. אבל עד אז תנסו להעמיד פנים שאתם הולכים אתם ברגל. איך הלכתם עם ויקי קנפו? היא הגיעה לירושלים, פתאום אני רואה מחזה תעתועים. אלה שהצביעו נגד ויקי קנפו וחבריה, הם אלה שמלווים אותה בדרך, בכניסה לירושלים בתמיכה.</w:t>
      </w:r>
      <w:r>
        <w:rPr>
          <w:rFonts w:hint="cs"/>
          <w:rtl/>
        </w:rPr>
        <w:t xml:space="preserve"> איזה מחזה זה? אי-אפשר להאמין. </w:t>
      </w:r>
    </w:p>
    <w:p w14:paraId="223A1438" w14:textId="77777777" w:rsidR="00000000" w:rsidRDefault="00903ADA">
      <w:pPr>
        <w:pStyle w:val="a0"/>
        <w:rPr>
          <w:rFonts w:hint="cs"/>
          <w:rtl/>
        </w:rPr>
      </w:pPr>
    </w:p>
    <w:p w14:paraId="29266856" w14:textId="77777777" w:rsidR="00000000" w:rsidRDefault="00903ADA">
      <w:pPr>
        <w:pStyle w:val="af0"/>
        <w:rPr>
          <w:rtl/>
        </w:rPr>
      </w:pPr>
      <w:r>
        <w:rPr>
          <w:rtl/>
        </w:rPr>
        <w:t>רומן ברונפמן (מרצ):</w:t>
      </w:r>
    </w:p>
    <w:p w14:paraId="417D635D" w14:textId="77777777" w:rsidR="00000000" w:rsidRDefault="00903ADA">
      <w:pPr>
        <w:pStyle w:val="a0"/>
        <w:rPr>
          <w:rtl/>
        </w:rPr>
      </w:pPr>
    </w:p>
    <w:p w14:paraId="0259C280" w14:textId="77777777" w:rsidR="00000000" w:rsidRDefault="00903ADA">
      <w:pPr>
        <w:pStyle w:val="a0"/>
        <w:rPr>
          <w:rFonts w:hint="cs"/>
          <w:rtl/>
        </w:rPr>
      </w:pPr>
      <w:r>
        <w:rPr>
          <w:rFonts w:hint="cs"/>
          <w:rtl/>
        </w:rPr>
        <w:t>- - -</w:t>
      </w:r>
    </w:p>
    <w:p w14:paraId="48876890" w14:textId="77777777" w:rsidR="00000000" w:rsidRDefault="00903ADA">
      <w:pPr>
        <w:pStyle w:val="a0"/>
        <w:rPr>
          <w:rFonts w:hint="cs"/>
          <w:rtl/>
        </w:rPr>
      </w:pPr>
    </w:p>
    <w:p w14:paraId="0DC341C5" w14:textId="77777777" w:rsidR="00000000" w:rsidRDefault="00903ADA">
      <w:pPr>
        <w:pStyle w:val="-"/>
        <w:rPr>
          <w:rtl/>
        </w:rPr>
      </w:pPr>
      <w:bookmarkStart w:id="274" w:name="FS000000458T05_11_2003_14_41_59C"/>
      <w:bookmarkEnd w:id="274"/>
      <w:r>
        <w:rPr>
          <w:rtl/>
        </w:rPr>
        <w:t>חיים רמון (העבודה-מימד):</w:t>
      </w:r>
    </w:p>
    <w:p w14:paraId="16BEEACD" w14:textId="77777777" w:rsidR="00000000" w:rsidRDefault="00903ADA">
      <w:pPr>
        <w:pStyle w:val="a0"/>
        <w:rPr>
          <w:rtl/>
        </w:rPr>
      </w:pPr>
    </w:p>
    <w:p w14:paraId="354271D8" w14:textId="77777777" w:rsidR="00000000" w:rsidRDefault="00903ADA">
      <w:pPr>
        <w:pStyle w:val="a0"/>
        <w:rPr>
          <w:rFonts w:hint="cs"/>
          <w:rtl/>
        </w:rPr>
      </w:pPr>
      <w:r>
        <w:rPr>
          <w:rFonts w:hint="cs"/>
          <w:rtl/>
        </w:rPr>
        <w:t xml:space="preserve">כן, זה מה שאני אומר. כנראה, עד שלא ייאלצו ללכת 400 קילומטר ברגל, לא יבינו. כנראה אנשים מעדיפים ללכת 200 ו-300 קילומטר, להצביע ליכוד, במקום לשבת במצפה-רמון ולהצביע עבודה </w:t>
      </w:r>
      <w:r>
        <w:rPr>
          <w:rFonts w:hint="cs"/>
          <w:rtl/>
        </w:rPr>
        <w:t xml:space="preserve">ולהיות אחראים לגורלם. אבל זה גם יבוא. </w:t>
      </w:r>
    </w:p>
    <w:p w14:paraId="51164E39" w14:textId="77777777" w:rsidR="00000000" w:rsidRDefault="00903ADA">
      <w:pPr>
        <w:pStyle w:val="a0"/>
        <w:rPr>
          <w:rFonts w:hint="cs"/>
          <w:rtl/>
        </w:rPr>
      </w:pPr>
    </w:p>
    <w:p w14:paraId="5FC3C9FB" w14:textId="77777777" w:rsidR="00000000" w:rsidRDefault="00903ADA">
      <w:pPr>
        <w:pStyle w:val="a0"/>
        <w:rPr>
          <w:rFonts w:hint="cs"/>
          <w:rtl/>
        </w:rPr>
      </w:pPr>
      <w:r>
        <w:rPr>
          <w:rFonts w:hint="cs"/>
          <w:rtl/>
        </w:rPr>
        <w:t xml:space="preserve">הערה שנייה שאני רוצה להעיר קשורה לנושא הפנסיה. אני רוצה באמת להבדיל אלף אלפי הבדלות. מה אנחנו טוענים כלפי הצד הפלסטיני? מה ראש הממשלה אומר, ובצדק, ומה שר האוצר אומר, ובצדק? הוא אומר שאי-אפשר לסמוך על אנשים שאתה חותם </w:t>
      </w:r>
      <w:r>
        <w:rPr>
          <w:rFonts w:hint="cs"/>
          <w:rtl/>
        </w:rPr>
        <w:t xml:space="preserve">אתם על הסכם והם מפירים אותו, ולכן אי-אפשר לחתום אתם על חוזה. מה הטענה הבסיסית כלפי הפלסטינים, ובצדק - כי מי שחתמת אתו פעם, פעמיים ושלוש פעמים על הסכם והוא מפר אותו, אתה לא תחתום אתו יותר על הסכם. </w:t>
      </w:r>
    </w:p>
    <w:p w14:paraId="752883E3" w14:textId="77777777" w:rsidR="00000000" w:rsidRDefault="00903ADA">
      <w:pPr>
        <w:pStyle w:val="a0"/>
        <w:rPr>
          <w:rFonts w:hint="cs"/>
          <w:rtl/>
        </w:rPr>
      </w:pPr>
    </w:p>
    <w:p w14:paraId="2E589646" w14:textId="77777777" w:rsidR="00000000" w:rsidRDefault="00903ADA">
      <w:pPr>
        <w:pStyle w:val="a0"/>
        <w:rPr>
          <w:rFonts w:hint="cs"/>
          <w:rtl/>
        </w:rPr>
      </w:pPr>
      <w:r>
        <w:rPr>
          <w:rFonts w:hint="cs"/>
          <w:rtl/>
        </w:rPr>
        <w:t>עכשיו אני בא אל ממשלת ישראל. ב-1995 הייתי יושב-ראש ההסתדרו</w:t>
      </w:r>
      <w:r>
        <w:rPr>
          <w:rFonts w:hint="cs"/>
          <w:rtl/>
        </w:rPr>
        <w:t>ת. באתי לממשלה ואמרתי: תשמעו, יש משבר נורא בקרנות הפנסיה, שההסתדרות אחראית להן והממשלה אחראית - לרבות ממשלות הליכוד, שאף אחד לא יעמיד פנים. שואלים פתאום, איך נהיה המשבר. אני אספר לכם איך נהיה המשבר: כי סחרו בזכויות העובדים תמורת כסף לפנסיה. זו היתה הדרך שב</w:t>
      </w:r>
      <w:r>
        <w:rPr>
          <w:rFonts w:hint="cs"/>
          <w:rtl/>
        </w:rPr>
        <w:t xml:space="preserve">ה הממשלה החזיקה את ההסתדרות במקום מאוד עדין. הממשלה וההסתדרות היו אחראיות למשבר בקרנות הפנסיה. </w:t>
      </w:r>
    </w:p>
    <w:p w14:paraId="1789CA2F" w14:textId="77777777" w:rsidR="00000000" w:rsidRDefault="00903ADA">
      <w:pPr>
        <w:pStyle w:val="a0"/>
        <w:rPr>
          <w:rFonts w:hint="cs"/>
          <w:rtl/>
        </w:rPr>
      </w:pPr>
    </w:p>
    <w:p w14:paraId="1C1E1CE2" w14:textId="77777777" w:rsidR="00000000" w:rsidRDefault="00903ADA">
      <w:pPr>
        <w:pStyle w:val="af0"/>
        <w:rPr>
          <w:rtl/>
        </w:rPr>
      </w:pPr>
      <w:r>
        <w:rPr>
          <w:rFonts w:hint="eastAsia"/>
          <w:rtl/>
        </w:rPr>
        <w:t>עמיר</w:t>
      </w:r>
      <w:r>
        <w:rPr>
          <w:rtl/>
        </w:rPr>
        <w:t xml:space="preserve"> פרץ (עם אחד):</w:t>
      </w:r>
    </w:p>
    <w:p w14:paraId="4A46B93B" w14:textId="77777777" w:rsidR="00000000" w:rsidRDefault="00903ADA">
      <w:pPr>
        <w:pStyle w:val="a0"/>
        <w:rPr>
          <w:rFonts w:hint="cs"/>
          <w:rtl/>
        </w:rPr>
      </w:pPr>
    </w:p>
    <w:p w14:paraId="163CEFF1" w14:textId="77777777" w:rsidR="00000000" w:rsidRDefault="00903ADA">
      <w:pPr>
        <w:pStyle w:val="a0"/>
        <w:rPr>
          <w:rFonts w:hint="cs"/>
          <w:rtl/>
        </w:rPr>
      </w:pPr>
      <w:r>
        <w:rPr>
          <w:rFonts w:hint="cs"/>
          <w:rtl/>
        </w:rPr>
        <w:t>- - -</w:t>
      </w:r>
    </w:p>
    <w:p w14:paraId="3ACDAC6B" w14:textId="77777777" w:rsidR="00000000" w:rsidRDefault="00903ADA">
      <w:pPr>
        <w:pStyle w:val="a0"/>
        <w:rPr>
          <w:rFonts w:hint="cs"/>
          <w:rtl/>
        </w:rPr>
      </w:pPr>
    </w:p>
    <w:p w14:paraId="7F5C63BA" w14:textId="77777777" w:rsidR="00000000" w:rsidRDefault="00903ADA">
      <w:pPr>
        <w:pStyle w:val="af0"/>
        <w:rPr>
          <w:rtl/>
        </w:rPr>
      </w:pPr>
      <w:r>
        <w:rPr>
          <w:rFonts w:hint="eastAsia"/>
          <w:rtl/>
        </w:rPr>
        <w:t>רוחמה</w:t>
      </w:r>
      <w:r>
        <w:rPr>
          <w:rtl/>
        </w:rPr>
        <w:t xml:space="preserve"> אברהם (הליכוד):</w:t>
      </w:r>
    </w:p>
    <w:p w14:paraId="166AD521" w14:textId="77777777" w:rsidR="00000000" w:rsidRDefault="00903ADA">
      <w:pPr>
        <w:pStyle w:val="a0"/>
        <w:rPr>
          <w:rFonts w:hint="cs"/>
          <w:rtl/>
        </w:rPr>
      </w:pPr>
    </w:p>
    <w:p w14:paraId="1B7EFE86" w14:textId="77777777" w:rsidR="00000000" w:rsidRDefault="00903ADA">
      <w:pPr>
        <w:pStyle w:val="a0"/>
        <w:rPr>
          <w:rFonts w:hint="cs"/>
          <w:rtl/>
        </w:rPr>
      </w:pPr>
      <w:r>
        <w:rPr>
          <w:rFonts w:hint="cs"/>
          <w:rtl/>
        </w:rPr>
        <w:t>- - -</w:t>
      </w:r>
    </w:p>
    <w:p w14:paraId="71F7229C" w14:textId="77777777" w:rsidR="00000000" w:rsidRDefault="00903ADA">
      <w:pPr>
        <w:pStyle w:val="a0"/>
        <w:rPr>
          <w:rFonts w:hint="cs"/>
          <w:rtl/>
        </w:rPr>
      </w:pPr>
    </w:p>
    <w:p w14:paraId="30F7A2E6" w14:textId="77777777" w:rsidR="00000000" w:rsidRDefault="00903ADA">
      <w:pPr>
        <w:pStyle w:val="-"/>
        <w:rPr>
          <w:rtl/>
        </w:rPr>
      </w:pPr>
      <w:bookmarkStart w:id="275" w:name="FS000000458T05_11_2003_14_47_51C"/>
      <w:bookmarkEnd w:id="275"/>
      <w:r>
        <w:rPr>
          <w:rFonts w:hint="eastAsia"/>
          <w:rtl/>
        </w:rPr>
        <w:t>חיים</w:t>
      </w:r>
      <w:r>
        <w:rPr>
          <w:rtl/>
        </w:rPr>
        <w:t xml:space="preserve"> רמון (העבודה-מימד):</w:t>
      </w:r>
    </w:p>
    <w:p w14:paraId="27311E82" w14:textId="77777777" w:rsidR="00000000" w:rsidRDefault="00903ADA">
      <w:pPr>
        <w:pStyle w:val="a0"/>
        <w:rPr>
          <w:rFonts w:hint="cs"/>
          <w:rtl/>
        </w:rPr>
      </w:pPr>
    </w:p>
    <w:p w14:paraId="226C299C" w14:textId="77777777" w:rsidR="00000000" w:rsidRDefault="00903ADA">
      <w:pPr>
        <w:pStyle w:val="a0"/>
        <w:rPr>
          <w:rFonts w:hint="cs"/>
          <w:rtl/>
        </w:rPr>
      </w:pPr>
      <w:r>
        <w:rPr>
          <w:rFonts w:hint="cs"/>
          <w:rtl/>
        </w:rPr>
        <w:t>בוודאי, לפני 1995. ב-1995 באתי לממשלה ואמרתי לה: קחו את קרנות הפנסיה, אני לא</w:t>
      </w:r>
      <w:r>
        <w:rPr>
          <w:rFonts w:hint="cs"/>
          <w:rtl/>
        </w:rPr>
        <w:t xml:space="preserve"> רוצה. רק מה, תנו לי דבר אחד. אל תפגעו בעמיתים. אמרו: בסדר. חתמו על הסכם, קיבלו החלטת ממשלה, וההסתדרות דאז עשתה ויתורים מרחיקי-לכת. ויתרנו על המונופול, הסכמנו לקרנות חדשות, הסכמנו להרבה מאוד דברים. הממשלה אמרה: מאה אחוז, לא ניגע בזכויות העמיתים. הממשלה אז </w:t>
      </w:r>
      <w:r>
        <w:rPr>
          <w:rFonts w:hint="cs"/>
          <w:rtl/>
        </w:rPr>
        <w:t xml:space="preserve">סירבה לקחת את קרנות הפנסיה. אנחנו נתנו, הממשלה אמרה: לא רוצה. אחר כך בא עמיר שהיה יושב-ראש ההסתדרות ועשה הסכם נוסף עם הממשלה. הוא הסכים לעבור מפנסיה תקציבית לפנסיה צוברת, ובלבד שזכויות העמיתים לא ייפגעו. </w:t>
      </w:r>
    </w:p>
    <w:p w14:paraId="2A850AFB" w14:textId="77777777" w:rsidR="00000000" w:rsidRDefault="00903ADA">
      <w:pPr>
        <w:pStyle w:val="a0"/>
        <w:rPr>
          <w:rFonts w:hint="cs"/>
          <w:rtl/>
        </w:rPr>
      </w:pPr>
    </w:p>
    <w:p w14:paraId="4D0319B2" w14:textId="77777777" w:rsidR="00000000" w:rsidRDefault="00903ADA">
      <w:pPr>
        <w:pStyle w:val="a0"/>
        <w:rPr>
          <w:rFonts w:hint="cs"/>
          <w:rtl/>
        </w:rPr>
      </w:pPr>
      <w:r>
        <w:rPr>
          <w:rFonts w:hint="cs"/>
          <w:rtl/>
        </w:rPr>
        <w:t>באה הממשלה ואומרת, סליחה, אני לא מוכנה, ורוצה לממן</w:t>
      </w:r>
      <w:r>
        <w:rPr>
          <w:rFonts w:hint="cs"/>
          <w:rtl/>
        </w:rPr>
        <w:t xml:space="preserve"> את הבראת קופות הפנסיה בפגיעה קשה בזכויות העמיתים; לא רק בזכויות העמיתים שקשורות למה שהיה בעבר, אלא גם לזכויות העמיתים לאחר מכן. ופה זה כבר לא קשור להסתדרות. לקחו את קרנות הפנסיה, זו לא השליטה בהסתדרות, מדובר במאות אלפי שכירים. לא רק שכירים ברמה גבוהה, אלא</w:t>
      </w:r>
      <w:r>
        <w:rPr>
          <w:rFonts w:hint="cs"/>
          <w:rtl/>
        </w:rPr>
        <w:t xml:space="preserve"> גם שכירים שהפנסיה שלהם היא 2,000, 3,000 שקל. מהם באים לקחת 20%, 25% ו-30%. </w:t>
      </w:r>
    </w:p>
    <w:p w14:paraId="0AFDABB1" w14:textId="77777777" w:rsidR="00000000" w:rsidRDefault="00903ADA">
      <w:pPr>
        <w:pStyle w:val="a0"/>
        <w:rPr>
          <w:rFonts w:hint="cs"/>
          <w:rtl/>
        </w:rPr>
      </w:pPr>
    </w:p>
    <w:p w14:paraId="40B0599A" w14:textId="77777777" w:rsidR="00000000" w:rsidRDefault="00903ADA">
      <w:pPr>
        <w:pStyle w:val="a0"/>
        <w:rPr>
          <w:rFonts w:hint="cs"/>
          <w:rtl/>
        </w:rPr>
      </w:pPr>
      <w:r>
        <w:rPr>
          <w:rFonts w:hint="cs"/>
          <w:rtl/>
        </w:rPr>
        <w:t>זו הפרה בוטה של הסכמים חתומים שהממשלה וההסתדרות חתמו עליהם. בעשור האחרון היא שילמה מחירים כבדים תמורת ההסכמים האלה. עכשיו באה הממשלה ואומרת: לא, אני מפירה את ההסכם. איזה טעם יש ל</w:t>
      </w:r>
      <w:r>
        <w:rPr>
          <w:rFonts w:hint="cs"/>
          <w:rtl/>
        </w:rPr>
        <w:t>חתום על הסכם? על מה אפשר לחתום? על מה דנים? על עוד הסכם. יבוא שר אוצר אחר או אותו שר אוצר ויפר את ההסכמים.</w:t>
      </w:r>
    </w:p>
    <w:p w14:paraId="486A3A8B" w14:textId="77777777" w:rsidR="00000000" w:rsidRDefault="00903ADA">
      <w:pPr>
        <w:pStyle w:val="a0"/>
        <w:ind w:firstLine="0"/>
        <w:rPr>
          <w:rFonts w:hint="cs"/>
          <w:rtl/>
        </w:rPr>
      </w:pPr>
    </w:p>
    <w:p w14:paraId="2E54B8EB" w14:textId="77777777" w:rsidR="00000000" w:rsidRDefault="00903ADA">
      <w:pPr>
        <w:pStyle w:val="a0"/>
        <w:ind w:firstLine="0"/>
        <w:rPr>
          <w:rFonts w:hint="cs"/>
          <w:rtl/>
        </w:rPr>
      </w:pPr>
      <w:r>
        <w:rPr>
          <w:rFonts w:hint="cs"/>
          <w:rtl/>
        </w:rPr>
        <w:tab/>
        <w:t xml:space="preserve">לכן, זו ממשלה שיש אתה בעיה בסיסית של אמון. הממשלה הזאת, בנושא הפנסיה, ואני לא נכנס לשום דבר אחר, בנושא הפנסיה היא מכסחת את הציבור הכי חלש והבינוני </w:t>
      </w:r>
      <w:r>
        <w:rPr>
          <w:rFonts w:hint="cs"/>
          <w:rtl/>
        </w:rPr>
        <w:t xml:space="preserve">שעבד כל החיים. הם לא פרזיטים, הם לא חיו על קצבאות, אלא עבדו 20 ו-30 ו-40 שנה. אותם הממשלה הזאת מכסחת בלי רחם, בלי צורך. </w:t>
      </w:r>
    </w:p>
    <w:p w14:paraId="0346E1B9" w14:textId="77777777" w:rsidR="00000000" w:rsidRDefault="00903ADA">
      <w:pPr>
        <w:pStyle w:val="a0"/>
        <w:ind w:firstLine="0"/>
        <w:rPr>
          <w:rFonts w:hint="cs"/>
          <w:rtl/>
        </w:rPr>
      </w:pPr>
    </w:p>
    <w:p w14:paraId="514E1B39" w14:textId="77777777" w:rsidR="00000000" w:rsidRDefault="00903ADA">
      <w:pPr>
        <w:pStyle w:val="a0"/>
        <w:ind w:firstLine="0"/>
        <w:rPr>
          <w:rFonts w:hint="cs"/>
          <w:rtl/>
        </w:rPr>
      </w:pPr>
      <w:r>
        <w:rPr>
          <w:rFonts w:hint="cs"/>
          <w:rtl/>
        </w:rPr>
        <w:tab/>
        <w:t>כאשר מדברים על הגירעון, שום דבר לא השתנה מ-1995, הכול היה ידוע. שום דבר לא השתנה, חוץ מעמדת הממשלה שתמורתה שילמו. איזה דבר אתם עושים?</w:t>
      </w:r>
      <w:r>
        <w:rPr>
          <w:rFonts w:hint="cs"/>
          <w:rtl/>
        </w:rPr>
        <w:t xml:space="preserve"> </w:t>
      </w:r>
    </w:p>
    <w:p w14:paraId="3C772935" w14:textId="77777777" w:rsidR="00000000" w:rsidRDefault="00903ADA">
      <w:pPr>
        <w:pStyle w:val="a0"/>
        <w:ind w:firstLine="0"/>
        <w:rPr>
          <w:rFonts w:hint="cs"/>
          <w:rtl/>
        </w:rPr>
      </w:pPr>
    </w:p>
    <w:p w14:paraId="4274BC62" w14:textId="77777777" w:rsidR="00000000" w:rsidRDefault="00903ADA">
      <w:pPr>
        <w:pStyle w:val="a0"/>
        <w:ind w:firstLine="0"/>
        <w:rPr>
          <w:rFonts w:hint="cs"/>
          <w:rtl/>
        </w:rPr>
      </w:pPr>
      <w:r>
        <w:rPr>
          <w:rFonts w:hint="cs"/>
          <w:rtl/>
        </w:rPr>
        <w:tab/>
        <w:t>אני אומר לממשלה: הסירו ידיכם, לא מקרנות הפנסיה, הסירו ידיכם מהפנסיונרים והעמיתים. אלה אנשים שעובדים, אנשי מעמד בינוני ונמוך, ובהם אתם פוגעים יותר מכל אחד אחר על לא עוול בכפם, כאשר העברתם בשבוע שעבר 130 מיליון שקל לקרוונים בשטחים. 130 מיליון השקל האלה ז</w:t>
      </w:r>
      <w:r>
        <w:rPr>
          <w:rFonts w:hint="cs"/>
          <w:rtl/>
        </w:rPr>
        <w:t xml:space="preserve">ה מה שצריך בשביל לא לפגוע, אולי עוד 100 מיליון, זה מה שצריך. זה לא מיליארדים.    </w:t>
      </w:r>
    </w:p>
    <w:p w14:paraId="136BC52F" w14:textId="77777777" w:rsidR="00000000" w:rsidRDefault="00903ADA">
      <w:pPr>
        <w:pStyle w:val="a0"/>
        <w:ind w:firstLine="0"/>
        <w:rPr>
          <w:rFonts w:hint="cs"/>
          <w:rtl/>
        </w:rPr>
      </w:pPr>
    </w:p>
    <w:p w14:paraId="28785DCA" w14:textId="77777777" w:rsidR="00000000" w:rsidRDefault="00903ADA">
      <w:pPr>
        <w:pStyle w:val="a0"/>
        <w:ind w:firstLine="0"/>
        <w:rPr>
          <w:rFonts w:hint="cs"/>
          <w:rtl/>
        </w:rPr>
      </w:pPr>
      <w:r>
        <w:rPr>
          <w:rFonts w:hint="cs"/>
          <w:rtl/>
        </w:rPr>
        <w:tab/>
        <w:t>לכן, אין לי שום ציפיות מהממשלה בשום תחום אחר. אבל רק בתחום הזה, שהוא עיקרון מרכזי, שממשלה שחותמת על הסכם בכל תחום ותחום, עומדת מאחוריו גם כשזה קשה. כי כשזה קל, אין בעיה לקי</w:t>
      </w:r>
      <w:r>
        <w:rPr>
          <w:rFonts w:hint="cs"/>
          <w:rtl/>
        </w:rPr>
        <w:t>ים הסכמים. אני מקווה שההסכם שנעשה בנושא עמיתי קרנות הפנסיה בכל השנים שנעשו - הממשלה תכבד אותו ולא תפגע בפנסיונרים ובעמיתים של הקרנות. תודה.</w:t>
      </w:r>
      <w:r>
        <w:rPr>
          <w:rFonts w:hint="cs"/>
          <w:rtl/>
        </w:rPr>
        <w:tab/>
      </w:r>
    </w:p>
    <w:p w14:paraId="2CB2CD53" w14:textId="77777777" w:rsidR="00000000" w:rsidRDefault="00903ADA">
      <w:pPr>
        <w:pStyle w:val="a0"/>
        <w:ind w:firstLine="0"/>
        <w:rPr>
          <w:rFonts w:hint="cs"/>
          <w:rtl/>
        </w:rPr>
      </w:pPr>
    </w:p>
    <w:p w14:paraId="627BB2CE" w14:textId="77777777" w:rsidR="00000000" w:rsidRDefault="00903ADA">
      <w:pPr>
        <w:pStyle w:val="af1"/>
        <w:rPr>
          <w:rtl/>
        </w:rPr>
      </w:pPr>
      <w:r>
        <w:rPr>
          <w:rtl/>
        </w:rPr>
        <w:t>היו"ר ראובן ריבלין:</w:t>
      </w:r>
    </w:p>
    <w:p w14:paraId="3E8777E1" w14:textId="77777777" w:rsidR="00000000" w:rsidRDefault="00903ADA">
      <w:pPr>
        <w:pStyle w:val="a0"/>
        <w:rPr>
          <w:rtl/>
        </w:rPr>
      </w:pPr>
    </w:p>
    <w:p w14:paraId="6E0ED3EB" w14:textId="77777777" w:rsidR="00000000" w:rsidRDefault="00903ADA">
      <w:pPr>
        <w:pStyle w:val="a0"/>
        <w:rPr>
          <w:rFonts w:hint="cs"/>
          <w:rtl/>
        </w:rPr>
      </w:pPr>
      <w:r>
        <w:rPr>
          <w:rFonts w:hint="cs"/>
          <w:rtl/>
        </w:rPr>
        <w:t>אני מאוד מודה לחבר הכנסת חיים רמון, שעמד בלוח הזמנים. חבר הכנסת רוני בר-און - לרשות אדוני עשר</w:t>
      </w:r>
      <w:r>
        <w:rPr>
          <w:rFonts w:hint="cs"/>
          <w:rtl/>
        </w:rPr>
        <w:t xml:space="preserve"> דקות.</w:t>
      </w:r>
    </w:p>
    <w:p w14:paraId="49E4CEC3" w14:textId="77777777" w:rsidR="00000000" w:rsidRDefault="00903ADA">
      <w:pPr>
        <w:pStyle w:val="a0"/>
        <w:rPr>
          <w:rFonts w:hint="cs"/>
          <w:rtl/>
        </w:rPr>
      </w:pPr>
    </w:p>
    <w:p w14:paraId="69DCFA5C" w14:textId="77777777" w:rsidR="00000000" w:rsidRDefault="00903ADA">
      <w:pPr>
        <w:pStyle w:val="af0"/>
        <w:rPr>
          <w:rtl/>
        </w:rPr>
      </w:pPr>
      <w:r>
        <w:rPr>
          <w:rFonts w:hint="eastAsia"/>
          <w:rtl/>
        </w:rPr>
        <w:t>אופיר</w:t>
      </w:r>
      <w:r>
        <w:rPr>
          <w:rtl/>
        </w:rPr>
        <w:t xml:space="preserve"> פינס-פז (העבודה-מימד):</w:t>
      </w:r>
    </w:p>
    <w:p w14:paraId="5D7D8E5C" w14:textId="77777777" w:rsidR="00000000" w:rsidRDefault="00903ADA">
      <w:pPr>
        <w:pStyle w:val="a0"/>
        <w:rPr>
          <w:rFonts w:hint="cs"/>
          <w:rtl/>
        </w:rPr>
      </w:pPr>
    </w:p>
    <w:p w14:paraId="34CB51B0" w14:textId="77777777" w:rsidR="00000000" w:rsidRDefault="00903ADA">
      <w:pPr>
        <w:pStyle w:val="a0"/>
        <w:rPr>
          <w:rFonts w:hint="cs"/>
          <w:rtl/>
        </w:rPr>
      </w:pPr>
      <w:r>
        <w:rPr>
          <w:rFonts w:hint="cs"/>
          <w:rtl/>
        </w:rPr>
        <w:t>למה רוני מדבר פעם אחר פעם?</w:t>
      </w:r>
    </w:p>
    <w:p w14:paraId="7709A6D9" w14:textId="77777777" w:rsidR="00000000" w:rsidRDefault="00903ADA">
      <w:pPr>
        <w:pStyle w:val="a0"/>
        <w:rPr>
          <w:rFonts w:hint="cs"/>
          <w:rtl/>
        </w:rPr>
      </w:pPr>
    </w:p>
    <w:p w14:paraId="4852D1D6" w14:textId="77777777" w:rsidR="00000000" w:rsidRDefault="00903ADA">
      <w:pPr>
        <w:pStyle w:val="af1"/>
        <w:rPr>
          <w:rtl/>
        </w:rPr>
      </w:pPr>
      <w:r>
        <w:rPr>
          <w:rtl/>
        </w:rPr>
        <w:t>היו"ר ראובן ריבלין:</w:t>
      </w:r>
    </w:p>
    <w:p w14:paraId="2C48D416" w14:textId="77777777" w:rsidR="00000000" w:rsidRDefault="00903ADA">
      <w:pPr>
        <w:pStyle w:val="a0"/>
        <w:rPr>
          <w:rtl/>
        </w:rPr>
      </w:pPr>
    </w:p>
    <w:p w14:paraId="00FD2591" w14:textId="77777777" w:rsidR="00000000" w:rsidRDefault="00903ADA">
      <w:pPr>
        <w:pStyle w:val="a0"/>
        <w:rPr>
          <w:rFonts w:hint="cs"/>
          <w:rtl/>
        </w:rPr>
      </w:pPr>
      <w:r>
        <w:rPr>
          <w:rFonts w:hint="cs"/>
          <w:rtl/>
        </w:rPr>
        <w:t xml:space="preserve">הוא מדבר על חשבון מכסת 20 הדקות שהיו בדיון הסיעתי. סיעת הליכוד ביקשה שאחרון הדוברים, עשר דקות, יהיה רוני בר-און. זכותה. זה הכול. </w:t>
      </w:r>
    </w:p>
    <w:p w14:paraId="0A96C96D" w14:textId="77777777" w:rsidR="00000000" w:rsidRDefault="00903ADA">
      <w:pPr>
        <w:pStyle w:val="a0"/>
        <w:rPr>
          <w:rFonts w:hint="cs"/>
          <w:rtl/>
        </w:rPr>
      </w:pPr>
    </w:p>
    <w:p w14:paraId="55BA1258" w14:textId="77777777" w:rsidR="00000000" w:rsidRDefault="00903ADA">
      <w:pPr>
        <w:pStyle w:val="a"/>
        <w:rPr>
          <w:rtl/>
        </w:rPr>
      </w:pPr>
      <w:bookmarkStart w:id="276" w:name="FS000000552T05_11_2003_15_07_45"/>
      <w:bookmarkStart w:id="277" w:name="FS000001038T05_11_2003_15_07_58"/>
      <w:bookmarkStart w:id="278" w:name="_Toc61852285"/>
      <w:bookmarkEnd w:id="276"/>
      <w:bookmarkEnd w:id="277"/>
      <w:r>
        <w:rPr>
          <w:rtl/>
        </w:rPr>
        <w:t>רוני בר-און (הליכוד):</w:t>
      </w:r>
      <w:bookmarkEnd w:id="278"/>
    </w:p>
    <w:p w14:paraId="5E5EA4B4" w14:textId="77777777" w:rsidR="00000000" w:rsidRDefault="00903ADA">
      <w:pPr>
        <w:pStyle w:val="a0"/>
        <w:rPr>
          <w:rtl/>
        </w:rPr>
      </w:pPr>
    </w:p>
    <w:p w14:paraId="6FE170BE" w14:textId="77777777" w:rsidR="00000000" w:rsidRDefault="00903ADA">
      <w:pPr>
        <w:pStyle w:val="a0"/>
        <w:rPr>
          <w:rFonts w:hint="cs"/>
          <w:rtl/>
        </w:rPr>
      </w:pPr>
      <w:r>
        <w:rPr>
          <w:rFonts w:hint="cs"/>
          <w:rtl/>
        </w:rPr>
        <w:t>אדוני היושב-ראש</w:t>
      </w:r>
      <w:r>
        <w:rPr>
          <w:rFonts w:hint="cs"/>
          <w:rtl/>
        </w:rPr>
        <w:t>, אדוני ראש הממשלה, חברי הממשלה, רבותי חברי הכנסת, ביומיים האלה שאנחנו מדברים כאן על התקציב - כולנו, משמאל, מימין, אופוזיציה, קואליציה - ישבתי כאן מרבית שעות הדיון. ישבתי כאן ושמעתי את הנאומים חוצבי הלהבות שבאו מן הספסלים האלה וציפיתי לקצת אחריות, לקצת מנה</w:t>
      </w:r>
      <w:r>
        <w:rPr>
          <w:rFonts w:hint="cs"/>
          <w:rtl/>
        </w:rPr>
        <w:t>יגות, לקצת גישה עניינית ופרודוקטיבית. ומה ראיתי? מה שמעתי?</w:t>
      </w:r>
    </w:p>
    <w:p w14:paraId="36AF23AF" w14:textId="77777777" w:rsidR="00000000" w:rsidRDefault="00903ADA">
      <w:pPr>
        <w:pStyle w:val="a0"/>
        <w:rPr>
          <w:rFonts w:hint="cs"/>
          <w:rtl/>
        </w:rPr>
      </w:pPr>
    </w:p>
    <w:p w14:paraId="77F8B162" w14:textId="77777777" w:rsidR="00000000" w:rsidRDefault="00903ADA">
      <w:pPr>
        <w:pStyle w:val="a0"/>
        <w:rPr>
          <w:rFonts w:hint="cs"/>
          <w:rtl/>
        </w:rPr>
      </w:pPr>
      <w:r>
        <w:rPr>
          <w:rFonts w:hint="cs"/>
          <w:rtl/>
        </w:rPr>
        <w:t>אתמול עמד כאן יושב-ראש האופוזיציה ואמר לנו ש-44 שנה הוא בבית הזה, עד מאה-ועשרים, ומעולם הוא לא ראה בהצעת תקציב שולחן ממשלה ריק. ומה היה פה אתמול בספסלים שלכם, חברי חברי הכנסת מן האופוזיציה? מה היה</w:t>
      </w:r>
      <w:r>
        <w:rPr>
          <w:rFonts w:hint="cs"/>
          <w:rtl/>
        </w:rPr>
        <w:t xml:space="preserve"> פה כל הבוקר הזה? כיסאות ריקים. שום דבר. מעולם לא ראיתי ספסלים ריקים, כל כך ריקים כפי שהם היו כאן היום. מעולם לא ראיתי ולא שמעתי דוכן נואמים כל כך ריק כפי שהיה דוכן הנואמים הזה כשאתם עמדתם עליו היום.</w:t>
      </w:r>
    </w:p>
    <w:p w14:paraId="1ABA0161" w14:textId="77777777" w:rsidR="00000000" w:rsidRDefault="00903ADA">
      <w:pPr>
        <w:pStyle w:val="a0"/>
        <w:rPr>
          <w:rFonts w:hint="cs"/>
          <w:rtl/>
        </w:rPr>
      </w:pPr>
    </w:p>
    <w:p w14:paraId="6CD3949E" w14:textId="77777777" w:rsidR="00000000" w:rsidRDefault="00903ADA">
      <w:pPr>
        <w:pStyle w:val="a0"/>
        <w:rPr>
          <w:rFonts w:hint="cs"/>
          <w:rtl/>
        </w:rPr>
      </w:pPr>
      <w:r>
        <w:rPr>
          <w:rFonts w:hint="cs"/>
          <w:rtl/>
        </w:rPr>
        <w:t>אופוזיציה זה באמת דבר חשוב, ואתם יודעים את זה. אתם גם י</w:t>
      </w:r>
      <w:r>
        <w:rPr>
          <w:rFonts w:hint="cs"/>
          <w:rtl/>
        </w:rPr>
        <w:t>ודעים מה זה מנהיגות. אתם, מפלגת העבודה, שהצמחתם מתוככם מנהיג אדיר כדוד בן-גוריון והיתה לכם גם אמת מידה טובה. אותה מפלגת עבודה, שיודעת מה זה מנהיגות וגירשה את אהוד ברק וגם גירשה את עמרם מצנע, זו מפלגה שיודעת מהי מנהיגות. ומה אתם עושים פה היום? שום דבר. איזו</w:t>
      </w:r>
      <w:r>
        <w:rPr>
          <w:rFonts w:hint="cs"/>
          <w:rtl/>
        </w:rPr>
        <w:t xml:space="preserve"> מנהיגות? נתתם עצה אחת? אמרתם איזה דבר שקשור לביקורת בונה?</w:t>
      </w:r>
    </w:p>
    <w:p w14:paraId="0BF95BF3" w14:textId="77777777" w:rsidR="00000000" w:rsidRDefault="00903ADA">
      <w:pPr>
        <w:pStyle w:val="a0"/>
        <w:rPr>
          <w:rFonts w:hint="cs"/>
          <w:rtl/>
        </w:rPr>
      </w:pPr>
    </w:p>
    <w:p w14:paraId="78493824" w14:textId="77777777" w:rsidR="00000000" w:rsidRDefault="00903ADA">
      <w:pPr>
        <w:pStyle w:val="a0"/>
        <w:rPr>
          <w:rFonts w:hint="cs"/>
          <w:rtl/>
        </w:rPr>
      </w:pPr>
      <w:r>
        <w:rPr>
          <w:rFonts w:hint="cs"/>
          <w:rtl/>
        </w:rPr>
        <w:t xml:space="preserve">רציתי להתייחס לדבריו של עמיר פרץ, אבל זו לא מנהיגות של כנסת, זו מנהיגות של איגוד עובדים, שעומדת על הכנסת, כיוון  שאתם וחברי לא הכשלתם את הצעת החוק בדבר כפל תפקידים. </w:t>
      </w:r>
    </w:p>
    <w:p w14:paraId="2BFBA621" w14:textId="77777777" w:rsidR="00000000" w:rsidRDefault="00903ADA">
      <w:pPr>
        <w:pStyle w:val="a0"/>
        <w:rPr>
          <w:rFonts w:hint="cs"/>
          <w:rtl/>
        </w:rPr>
      </w:pPr>
    </w:p>
    <w:p w14:paraId="70210CF0" w14:textId="77777777" w:rsidR="00000000" w:rsidRDefault="00903ADA">
      <w:pPr>
        <w:pStyle w:val="af0"/>
        <w:rPr>
          <w:rtl/>
        </w:rPr>
      </w:pPr>
      <w:r>
        <w:rPr>
          <w:rFonts w:hint="eastAsia"/>
          <w:rtl/>
        </w:rPr>
        <w:t>חיים</w:t>
      </w:r>
      <w:r>
        <w:rPr>
          <w:rtl/>
        </w:rPr>
        <w:t xml:space="preserve"> רמון (העבודה-מימד):</w:t>
      </w:r>
    </w:p>
    <w:p w14:paraId="3EFA41EF" w14:textId="77777777" w:rsidR="00000000" w:rsidRDefault="00903ADA">
      <w:pPr>
        <w:pStyle w:val="a0"/>
        <w:rPr>
          <w:rFonts w:hint="cs"/>
          <w:rtl/>
        </w:rPr>
      </w:pPr>
    </w:p>
    <w:p w14:paraId="21C03349" w14:textId="77777777" w:rsidR="00000000" w:rsidRDefault="00903ADA">
      <w:pPr>
        <w:pStyle w:val="a0"/>
        <w:rPr>
          <w:rFonts w:hint="cs"/>
          <w:rtl/>
        </w:rPr>
      </w:pPr>
      <w:r>
        <w:rPr>
          <w:rFonts w:hint="cs"/>
          <w:rtl/>
        </w:rPr>
        <w:t>חבר</w:t>
      </w:r>
      <w:r>
        <w:rPr>
          <w:rFonts w:hint="cs"/>
          <w:rtl/>
        </w:rPr>
        <w:t xml:space="preserve">יך. </w:t>
      </w:r>
    </w:p>
    <w:p w14:paraId="657C399B" w14:textId="77777777" w:rsidR="00000000" w:rsidRDefault="00903ADA">
      <w:pPr>
        <w:pStyle w:val="a0"/>
        <w:rPr>
          <w:rFonts w:hint="cs"/>
          <w:rtl/>
        </w:rPr>
      </w:pPr>
    </w:p>
    <w:p w14:paraId="69BAD116" w14:textId="77777777" w:rsidR="00000000" w:rsidRDefault="00903ADA">
      <w:pPr>
        <w:pStyle w:val="-"/>
        <w:rPr>
          <w:rtl/>
        </w:rPr>
      </w:pPr>
      <w:bookmarkStart w:id="279" w:name="FS000001053T05_11_2003_15_38_21C"/>
      <w:bookmarkStart w:id="280" w:name="FS000001038T05_11_2003_15_38_34"/>
      <w:bookmarkEnd w:id="279"/>
      <w:bookmarkEnd w:id="280"/>
      <w:r>
        <w:rPr>
          <w:rFonts w:hint="eastAsia"/>
          <w:rtl/>
        </w:rPr>
        <w:t>רוני</w:t>
      </w:r>
      <w:r>
        <w:rPr>
          <w:rtl/>
        </w:rPr>
        <w:t xml:space="preserve"> בר-און (הליכוד):</w:t>
      </w:r>
    </w:p>
    <w:p w14:paraId="3EF43AC5" w14:textId="77777777" w:rsidR="00000000" w:rsidRDefault="00903ADA">
      <w:pPr>
        <w:pStyle w:val="a0"/>
        <w:rPr>
          <w:rFonts w:hint="cs"/>
          <w:rtl/>
        </w:rPr>
      </w:pPr>
    </w:p>
    <w:p w14:paraId="3A7F621F" w14:textId="77777777" w:rsidR="00000000" w:rsidRDefault="00903ADA">
      <w:pPr>
        <w:pStyle w:val="a0"/>
        <w:rPr>
          <w:rFonts w:hint="cs"/>
          <w:rtl/>
        </w:rPr>
      </w:pPr>
      <w:r>
        <w:rPr>
          <w:rFonts w:hint="cs"/>
          <w:rtl/>
        </w:rPr>
        <w:t xml:space="preserve">אמרתי, גם חברי, אבל אתה, חיים רמון, אתה, חיים רמון של ההסתדרות החדשה, שדאגת לבטל את זה ושפכת את מררתך ואת דמך ואת מרי לבך על הדבר הזה, אתה הצבעת בשביל הדבר הזה. </w:t>
      </w:r>
    </w:p>
    <w:p w14:paraId="43E40ED6" w14:textId="77777777" w:rsidR="00000000" w:rsidRDefault="00903ADA">
      <w:pPr>
        <w:pStyle w:val="a0"/>
        <w:rPr>
          <w:rFonts w:hint="cs"/>
          <w:rtl/>
        </w:rPr>
      </w:pPr>
    </w:p>
    <w:p w14:paraId="1F19FDD6" w14:textId="77777777" w:rsidR="00000000" w:rsidRDefault="00903ADA">
      <w:pPr>
        <w:pStyle w:val="af0"/>
        <w:rPr>
          <w:rtl/>
        </w:rPr>
      </w:pPr>
      <w:r>
        <w:rPr>
          <w:rFonts w:hint="eastAsia"/>
          <w:rtl/>
        </w:rPr>
        <w:t>חיים</w:t>
      </w:r>
      <w:r>
        <w:rPr>
          <w:rtl/>
        </w:rPr>
        <w:t xml:space="preserve"> רמון (העבודה-מימד):</w:t>
      </w:r>
    </w:p>
    <w:p w14:paraId="432BC944" w14:textId="77777777" w:rsidR="00000000" w:rsidRDefault="00903ADA">
      <w:pPr>
        <w:pStyle w:val="a0"/>
        <w:rPr>
          <w:rFonts w:hint="cs"/>
          <w:rtl/>
        </w:rPr>
      </w:pPr>
    </w:p>
    <w:p w14:paraId="01D51D55" w14:textId="77777777" w:rsidR="00000000" w:rsidRDefault="00903ADA">
      <w:pPr>
        <w:pStyle w:val="a0"/>
        <w:rPr>
          <w:rFonts w:hint="cs"/>
          <w:rtl/>
        </w:rPr>
      </w:pPr>
      <w:r>
        <w:rPr>
          <w:rFonts w:hint="cs"/>
          <w:rtl/>
        </w:rPr>
        <w:t xml:space="preserve">וחבריך. </w:t>
      </w:r>
    </w:p>
    <w:p w14:paraId="67D3015F" w14:textId="77777777" w:rsidR="00000000" w:rsidRDefault="00903ADA">
      <w:pPr>
        <w:pStyle w:val="a0"/>
        <w:rPr>
          <w:rFonts w:hint="cs"/>
          <w:rtl/>
        </w:rPr>
      </w:pPr>
    </w:p>
    <w:p w14:paraId="24E87BE6" w14:textId="77777777" w:rsidR="00000000" w:rsidRDefault="00903ADA">
      <w:pPr>
        <w:pStyle w:val="-"/>
        <w:rPr>
          <w:rtl/>
        </w:rPr>
      </w:pPr>
      <w:bookmarkStart w:id="281" w:name="FS000001038T05_11_2003_15_43_56C"/>
      <w:bookmarkEnd w:id="281"/>
      <w:r>
        <w:rPr>
          <w:rtl/>
        </w:rPr>
        <w:t>רוני בר-און (הליכוד):</w:t>
      </w:r>
    </w:p>
    <w:p w14:paraId="05E5DDA1" w14:textId="77777777" w:rsidR="00000000" w:rsidRDefault="00903ADA">
      <w:pPr>
        <w:pStyle w:val="a0"/>
        <w:rPr>
          <w:rtl/>
        </w:rPr>
      </w:pPr>
    </w:p>
    <w:p w14:paraId="5E74305E" w14:textId="77777777" w:rsidR="00000000" w:rsidRDefault="00903ADA">
      <w:pPr>
        <w:pStyle w:val="a0"/>
        <w:rPr>
          <w:rFonts w:hint="cs"/>
          <w:rtl/>
        </w:rPr>
      </w:pPr>
      <w:r>
        <w:rPr>
          <w:rFonts w:hint="cs"/>
          <w:rtl/>
        </w:rPr>
        <w:t>לא כו</w:t>
      </w:r>
      <w:r>
        <w:rPr>
          <w:rFonts w:hint="cs"/>
          <w:rtl/>
        </w:rPr>
        <w:t xml:space="preserve">לם. כשראיתי פה את הספסלים האלה ריקים אתמול והיום - - - </w:t>
      </w:r>
    </w:p>
    <w:p w14:paraId="2A707FE9" w14:textId="77777777" w:rsidR="00000000" w:rsidRDefault="00903ADA">
      <w:pPr>
        <w:pStyle w:val="a0"/>
        <w:rPr>
          <w:rFonts w:hint="cs"/>
          <w:rtl/>
        </w:rPr>
      </w:pPr>
    </w:p>
    <w:p w14:paraId="38E7C77D" w14:textId="77777777" w:rsidR="00000000" w:rsidRDefault="00903ADA">
      <w:pPr>
        <w:pStyle w:val="af0"/>
        <w:rPr>
          <w:rtl/>
        </w:rPr>
      </w:pPr>
      <w:r>
        <w:rPr>
          <w:rFonts w:hint="eastAsia"/>
          <w:rtl/>
        </w:rPr>
        <w:t>שלום</w:t>
      </w:r>
      <w:r>
        <w:rPr>
          <w:rtl/>
        </w:rPr>
        <w:t xml:space="preserve"> שמחון (העבודה-מימד):</w:t>
      </w:r>
    </w:p>
    <w:p w14:paraId="2EDCE8F1" w14:textId="77777777" w:rsidR="00000000" w:rsidRDefault="00903ADA">
      <w:pPr>
        <w:pStyle w:val="a0"/>
        <w:rPr>
          <w:rFonts w:hint="cs"/>
          <w:rtl/>
        </w:rPr>
      </w:pPr>
    </w:p>
    <w:p w14:paraId="6BE139EB" w14:textId="77777777" w:rsidR="00000000" w:rsidRDefault="00903ADA">
      <w:pPr>
        <w:pStyle w:val="a0"/>
        <w:rPr>
          <w:rFonts w:hint="cs"/>
          <w:rtl/>
        </w:rPr>
      </w:pPr>
      <w:r>
        <w:rPr>
          <w:rFonts w:hint="cs"/>
          <w:rtl/>
        </w:rPr>
        <w:t xml:space="preserve">אתמול היתה אזכרה לרבין. </w:t>
      </w:r>
    </w:p>
    <w:p w14:paraId="3A77DA71" w14:textId="77777777" w:rsidR="00000000" w:rsidRDefault="00903ADA">
      <w:pPr>
        <w:pStyle w:val="a0"/>
        <w:rPr>
          <w:rFonts w:hint="cs"/>
          <w:rtl/>
        </w:rPr>
      </w:pPr>
    </w:p>
    <w:p w14:paraId="2303F473" w14:textId="77777777" w:rsidR="00000000" w:rsidRDefault="00903ADA">
      <w:pPr>
        <w:pStyle w:val="-"/>
        <w:rPr>
          <w:rtl/>
        </w:rPr>
      </w:pPr>
      <w:bookmarkStart w:id="282" w:name="FS000001038T05_11_2003_15_44_31C"/>
      <w:bookmarkEnd w:id="282"/>
      <w:r>
        <w:rPr>
          <w:rtl/>
        </w:rPr>
        <w:t>רוני בר-און (הליכוד):</w:t>
      </w:r>
    </w:p>
    <w:p w14:paraId="69C5999F" w14:textId="77777777" w:rsidR="00000000" w:rsidRDefault="00903ADA">
      <w:pPr>
        <w:pStyle w:val="a0"/>
        <w:rPr>
          <w:rtl/>
        </w:rPr>
      </w:pPr>
    </w:p>
    <w:p w14:paraId="5CA34B4A" w14:textId="77777777" w:rsidR="00000000" w:rsidRDefault="00903ADA">
      <w:pPr>
        <w:pStyle w:val="a0"/>
        <w:rPr>
          <w:rFonts w:hint="cs"/>
          <w:rtl/>
        </w:rPr>
      </w:pPr>
      <w:r>
        <w:rPr>
          <w:rFonts w:hint="cs"/>
          <w:rtl/>
        </w:rPr>
        <w:t xml:space="preserve">יפה, אבל היום למי היתה אזכרה? היום עוד תהיה אזכרה למישהו. ראיתי פה מפלגת עבודה שאיננה עובדת. אין אופוזיציה. </w:t>
      </w:r>
    </w:p>
    <w:p w14:paraId="7F8C509D" w14:textId="77777777" w:rsidR="00000000" w:rsidRDefault="00903ADA">
      <w:pPr>
        <w:pStyle w:val="a0"/>
        <w:rPr>
          <w:rFonts w:hint="cs"/>
          <w:rtl/>
        </w:rPr>
      </w:pPr>
    </w:p>
    <w:p w14:paraId="44FD851B" w14:textId="77777777" w:rsidR="00000000" w:rsidRDefault="00903ADA">
      <w:pPr>
        <w:pStyle w:val="af0"/>
        <w:rPr>
          <w:rtl/>
        </w:rPr>
      </w:pPr>
      <w:r>
        <w:rPr>
          <w:rFonts w:hint="eastAsia"/>
          <w:rtl/>
        </w:rPr>
        <w:t>אברהם</w:t>
      </w:r>
      <w:r>
        <w:rPr>
          <w:rtl/>
        </w:rPr>
        <w:t xml:space="preserve"> בייגה ש</w:t>
      </w:r>
      <w:r>
        <w:rPr>
          <w:rtl/>
        </w:rPr>
        <w:t>וחט (העבודה-מימד):</w:t>
      </w:r>
    </w:p>
    <w:p w14:paraId="4CE83034" w14:textId="77777777" w:rsidR="00000000" w:rsidRDefault="00903ADA">
      <w:pPr>
        <w:pStyle w:val="a0"/>
        <w:rPr>
          <w:rFonts w:hint="cs"/>
          <w:rtl/>
        </w:rPr>
      </w:pPr>
    </w:p>
    <w:p w14:paraId="028E1B1A" w14:textId="77777777" w:rsidR="00000000" w:rsidRDefault="00903ADA">
      <w:pPr>
        <w:pStyle w:val="a0"/>
        <w:rPr>
          <w:rFonts w:hint="cs"/>
          <w:rtl/>
        </w:rPr>
      </w:pPr>
      <w:r>
        <w:rPr>
          <w:rFonts w:hint="cs"/>
          <w:rtl/>
        </w:rPr>
        <w:t xml:space="preserve">מה אתה דואג לנו? תדאג לממשלה שלא עובדת. </w:t>
      </w:r>
    </w:p>
    <w:p w14:paraId="20B2709D" w14:textId="77777777" w:rsidR="00000000" w:rsidRDefault="00903ADA">
      <w:pPr>
        <w:pStyle w:val="a0"/>
        <w:rPr>
          <w:rFonts w:hint="cs"/>
          <w:rtl/>
        </w:rPr>
      </w:pPr>
    </w:p>
    <w:p w14:paraId="78970B67" w14:textId="77777777" w:rsidR="00000000" w:rsidRDefault="00903ADA">
      <w:pPr>
        <w:pStyle w:val="-"/>
        <w:rPr>
          <w:rtl/>
        </w:rPr>
      </w:pPr>
      <w:bookmarkStart w:id="283" w:name="FS000001038T05_11_2003_15_45_14C"/>
      <w:bookmarkEnd w:id="283"/>
    </w:p>
    <w:p w14:paraId="559D737D" w14:textId="77777777" w:rsidR="00000000" w:rsidRDefault="00903ADA">
      <w:pPr>
        <w:pStyle w:val="-"/>
        <w:rPr>
          <w:rtl/>
        </w:rPr>
      </w:pPr>
      <w:r>
        <w:rPr>
          <w:rtl/>
        </w:rPr>
        <w:t>רוני בר-און (הליכוד):</w:t>
      </w:r>
    </w:p>
    <w:p w14:paraId="14647308" w14:textId="77777777" w:rsidR="00000000" w:rsidRDefault="00903ADA">
      <w:pPr>
        <w:pStyle w:val="a0"/>
        <w:rPr>
          <w:rtl/>
        </w:rPr>
      </w:pPr>
    </w:p>
    <w:p w14:paraId="6C9DAD9B" w14:textId="77777777" w:rsidR="00000000" w:rsidRDefault="00903ADA">
      <w:pPr>
        <w:pStyle w:val="a0"/>
        <w:rPr>
          <w:rFonts w:hint="cs"/>
          <w:rtl/>
        </w:rPr>
      </w:pPr>
      <w:r>
        <w:rPr>
          <w:rFonts w:hint="cs"/>
          <w:rtl/>
        </w:rPr>
        <w:t xml:space="preserve">מפלגת עבודה שאיננה עובדת, אמור מעתה לא מפלגת עבודה, מפלגת אבטלה. כשאני מדבר על מנהיגות, אני חושב שמנהיגות יכולה לצמוח רק על רקע של אמת. </w:t>
      </w:r>
    </w:p>
    <w:p w14:paraId="7819F9E2" w14:textId="77777777" w:rsidR="00000000" w:rsidRDefault="00903ADA">
      <w:pPr>
        <w:pStyle w:val="a0"/>
        <w:rPr>
          <w:rFonts w:hint="cs"/>
          <w:rtl/>
        </w:rPr>
      </w:pPr>
    </w:p>
    <w:p w14:paraId="17944692" w14:textId="77777777" w:rsidR="00000000" w:rsidRDefault="00903ADA">
      <w:pPr>
        <w:pStyle w:val="af0"/>
        <w:rPr>
          <w:rtl/>
        </w:rPr>
      </w:pPr>
      <w:r>
        <w:rPr>
          <w:rFonts w:hint="eastAsia"/>
          <w:rtl/>
        </w:rPr>
        <w:t>אופיר</w:t>
      </w:r>
      <w:r>
        <w:rPr>
          <w:rtl/>
        </w:rPr>
        <w:t xml:space="preserve"> פינס-פז (העבודה-מימד):</w:t>
      </w:r>
    </w:p>
    <w:p w14:paraId="2E63FF12" w14:textId="77777777" w:rsidR="00000000" w:rsidRDefault="00903ADA">
      <w:pPr>
        <w:pStyle w:val="a0"/>
        <w:rPr>
          <w:rFonts w:hint="cs"/>
          <w:rtl/>
        </w:rPr>
      </w:pPr>
    </w:p>
    <w:p w14:paraId="4D3D1993" w14:textId="77777777" w:rsidR="00000000" w:rsidRDefault="00903ADA">
      <w:pPr>
        <w:pStyle w:val="a0"/>
        <w:rPr>
          <w:rFonts w:hint="cs"/>
          <w:rtl/>
        </w:rPr>
      </w:pPr>
      <w:r>
        <w:rPr>
          <w:rFonts w:hint="cs"/>
          <w:rtl/>
        </w:rPr>
        <w:t xml:space="preserve">- </w:t>
      </w:r>
      <w:r>
        <w:rPr>
          <w:rFonts w:hint="cs"/>
          <w:rtl/>
        </w:rPr>
        <w:t>- -</w:t>
      </w:r>
    </w:p>
    <w:p w14:paraId="3C0AF38B" w14:textId="77777777" w:rsidR="00000000" w:rsidRDefault="00903ADA">
      <w:pPr>
        <w:pStyle w:val="a0"/>
        <w:rPr>
          <w:rFonts w:hint="cs"/>
          <w:rtl/>
        </w:rPr>
      </w:pPr>
    </w:p>
    <w:p w14:paraId="0B2DFEDB" w14:textId="77777777" w:rsidR="00000000" w:rsidRDefault="00903ADA">
      <w:pPr>
        <w:pStyle w:val="-"/>
        <w:rPr>
          <w:rtl/>
        </w:rPr>
      </w:pPr>
      <w:bookmarkStart w:id="284" w:name="FS000001038T05_11_2003_15_47_13C"/>
      <w:bookmarkEnd w:id="284"/>
      <w:r>
        <w:rPr>
          <w:rtl/>
        </w:rPr>
        <w:t>רוני בר-און (הליכוד):</w:t>
      </w:r>
    </w:p>
    <w:p w14:paraId="7E96C57C" w14:textId="77777777" w:rsidR="00000000" w:rsidRDefault="00903ADA">
      <w:pPr>
        <w:pStyle w:val="a0"/>
        <w:rPr>
          <w:rtl/>
        </w:rPr>
      </w:pPr>
    </w:p>
    <w:p w14:paraId="79233382" w14:textId="77777777" w:rsidR="00000000" w:rsidRDefault="00903ADA">
      <w:pPr>
        <w:pStyle w:val="a0"/>
        <w:rPr>
          <w:rFonts w:hint="cs"/>
          <w:rtl/>
        </w:rPr>
      </w:pPr>
      <w:r>
        <w:rPr>
          <w:rFonts w:hint="cs"/>
          <w:rtl/>
        </w:rPr>
        <w:t xml:space="preserve">אדוני היושב-ראש, אם יש אמת אחת, גם כשאתם בבחירת האותיות למפלגה שלכם, עשיתם מהמלה הזאת, מהערך הנפלא הזה, דבר </w:t>
      </w:r>
      <w:r>
        <w:rPr>
          <w:rtl/>
        </w:rPr>
        <w:t>–</w:t>
      </w:r>
      <w:r>
        <w:rPr>
          <w:rFonts w:hint="cs"/>
          <w:rtl/>
        </w:rPr>
        <w:t xml:space="preserve"> אני לא רוצה לומר בזוי </w:t>
      </w:r>
      <w:r>
        <w:rPr>
          <w:rtl/>
        </w:rPr>
        <w:t>–</w:t>
      </w:r>
      <w:r>
        <w:rPr>
          <w:rFonts w:hint="cs"/>
          <w:rtl/>
        </w:rPr>
        <w:t xml:space="preserve"> די מתקרב לבזוי. אם יש אמת אחת שנוגעת למשק, אדוני היושב-ראש, אמת אחת שמשותפת למסנגרים על התקציב</w:t>
      </w:r>
      <w:r>
        <w:rPr>
          <w:rFonts w:hint="cs"/>
          <w:rtl/>
        </w:rPr>
        <w:t xml:space="preserve"> ולמקטרגים עליו, זוהי האמת בדבר מצבו של המשק בישראל. גם הקואליציה, אדוני היושב-ראש, גם האופוזיציה, מסתכלים על המיטה, על מיטת חוליה של הכלכלה הישראלית, ורואים את הכלכלה סובלת ונאנקת, כלכלה במצב קשה; כלכלה שרק התוכנית הכלכלית, שהיא בת שישה חודשים היום, נתנה </w:t>
      </w:r>
      <w:r>
        <w:rPr>
          <w:rFonts w:hint="cs"/>
          <w:rtl/>
        </w:rPr>
        <w:t xml:space="preserve">לה איזה סיכוי להחייאה, איזה שביב חדש של חיים, איזה מסלול תקווה. </w:t>
      </w:r>
    </w:p>
    <w:p w14:paraId="567C0008" w14:textId="77777777" w:rsidR="00000000" w:rsidRDefault="00903ADA">
      <w:pPr>
        <w:pStyle w:val="a0"/>
        <w:rPr>
          <w:rFonts w:hint="cs"/>
          <w:rtl/>
        </w:rPr>
      </w:pPr>
    </w:p>
    <w:p w14:paraId="6E1A0BD8" w14:textId="77777777" w:rsidR="00000000" w:rsidRDefault="00903ADA">
      <w:pPr>
        <w:pStyle w:val="a0"/>
        <w:rPr>
          <w:rFonts w:hint="cs"/>
          <w:rtl/>
        </w:rPr>
      </w:pPr>
      <w:r>
        <w:rPr>
          <w:rFonts w:hint="cs"/>
          <w:rtl/>
        </w:rPr>
        <w:t>אבל המשק עדיין מצוי בטיפול הנמרץ שלו, הוא טרם יצא, אפילו לא לחדר ההתאוששות. מצבו של החולה עוד לא הוגדר יציב. הגירעון הענק בתקציב, גירעון שלא אנחנו יצרנו, מונח כאבן ריחיים, או אם תרצו כחבל תל</w:t>
      </w:r>
      <w:r>
        <w:rPr>
          <w:rFonts w:hint="cs"/>
          <w:rtl/>
        </w:rPr>
        <w:t xml:space="preserve">ייה מהודק על צווארה של המדינה. מספר מקבלי הקצבאות גדל וגדל, קצב הגידול לא מאפשר לכלכלה להתרומם. ההוצאות הממשלתיות מנופחות מדי וכבדות מדי, וכל הרעות החולות האלה, כל הניסיונות </w:t>
      </w:r>
      <w:r>
        <w:rPr>
          <w:rtl/>
        </w:rPr>
        <w:t>–</w:t>
      </w:r>
      <w:r>
        <w:rPr>
          <w:rFonts w:hint="cs"/>
          <w:rtl/>
        </w:rPr>
        <w:t xml:space="preserve"> אם אמיתיים של הממשלה, ואם דמגוגיים של ההסתדרות ושלכם באופוזיציה </w:t>
      </w:r>
      <w:r>
        <w:rPr>
          <w:rtl/>
        </w:rPr>
        <w:t>–</w:t>
      </w:r>
      <w:r>
        <w:rPr>
          <w:rFonts w:hint="cs"/>
          <w:rtl/>
        </w:rPr>
        <w:t xml:space="preserve"> מגיעים היום אל</w:t>
      </w:r>
      <w:r>
        <w:rPr>
          <w:rFonts w:hint="cs"/>
          <w:rtl/>
        </w:rPr>
        <w:t xml:space="preserve"> הבית הזה. </w:t>
      </w:r>
    </w:p>
    <w:p w14:paraId="78454E9B" w14:textId="77777777" w:rsidR="00000000" w:rsidRDefault="00903ADA">
      <w:pPr>
        <w:pStyle w:val="a0"/>
        <w:rPr>
          <w:rFonts w:hint="cs"/>
          <w:rtl/>
        </w:rPr>
      </w:pPr>
    </w:p>
    <w:p w14:paraId="15E59B4E" w14:textId="77777777" w:rsidR="00000000" w:rsidRDefault="00903ADA">
      <w:pPr>
        <w:pStyle w:val="a0"/>
        <w:rPr>
          <w:rFonts w:hint="cs"/>
          <w:rtl/>
        </w:rPr>
      </w:pPr>
      <w:r>
        <w:rPr>
          <w:rFonts w:hint="cs"/>
          <w:rtl/>
        </w:rPr>
        <w:t xml:space="preserve">והבית הזה, אדוני היושב-ראש, מי כמוך יודע </w:t>
      </w:r>
      <w:r>
        <w:rPr>
          <w:rtl/>
        </w:rPr>
        <w:t>–</w:t>
      </w:r>
      <w:r>
        <w:rPr>
          <w:rFonts w:hint="cs"/>
          <w:rtl/>
        </w:rPr>
        <w:t xml:space="preserve"> כי אתה מנהל את הבית הזה </w:t>
      </w:r>
      <w:r>
        <w:rPr>
          <w:rtl/>
        </w:rPr>
        <w:t>–</w:t>
      </w:r>
      <w:r>
        <w:rPr>
          <w:rFonts w:hint="cs"/>
          <w:rtl/>
        </w:rPr>
        <w:t xml:space="preserve"> שהבית הזה מורכב מפוליטיקאים; פוליטיקאים שחוטאים לא אחת במרדף אחרי השוטף והדחוף, אחרי מה שצריך להיות מיידי. הבה לא נתחכם. אנחנו יודעים שפוליטיקאי שואל יום-יום, שעה-שעה שאלות צ</w:t>
      </w:r>
      <w:r>
        <w:rPr>
          <w:rFonts w:hint="cs"/>
          <w:rtl/>
        </w:rPr>
        <w:t xml:space="preserve">יניות - מה כדאי, מה מועיל. זה מעסיק את כולנו, מה כדאי פוליטית. </w:t>
      </w:r>
    </w:p>
    <w:p w14:paraId="2483B0B7" w14:textId="77777777" w:rsidR="00000000" w:rsidRDefault="00903ADA">
      <w:pPr>
        <w:pStyle w:val="a0"/>
        <w:rPr>
          <w:rFonts w:hint="cs"/>
          <w:rtl/>
        </w:rPr>
      </w:pPr>
    </w:p>
    <w:p w14:paraId="6B1F2ADA" w14:textId="77777777" w:rsidR="00000000" w:rsidRDefault="00903ADA">
      <w:pPr>
        <w:pStyle w:val="a0"/>
        <w:rPr>
          <w:rFonts w:hint="cs"/>
          <w:rtl/>
        </w:rPr>
      </w:pPr>
      <w:r>
        <w:rPr>
          <w:rFonts w:hint="cs"/>
          <w:rtl/>
        </w:rPr>
        <w:t>ואם שואלים, מה כדאי פוליטית, הרי כל בר-דעת היה ממליץ לממשלה הזאת לגבש איזו תוכנית כלכלית מפנקת, מטפחת, נותנת, מלטפת. כולם יודעים לייעץ בשבח תוכנית שיש בה נוחות. אין פופולרי ואין פופוליסטי יות</w:t>
      </w:r>
      <w:r>
        <w:rPr>
          <w:rFonts w:hint="cs"/>
          <w:rtl/>
        </w:rPr>
        <w:t xml:space="preserve">ר מהגשת תקציב שמזרים כספים ומחלק הטבות. גם אנחנו היינו רוצים לחלק הטבות. זה פוליטית שובה לב. </w:t>
      </w:r>
    </w:p>
    <w:p w14:paraId="25BBED40" w14:textId="77777777" w:rsidR="00000000" w:rsidRDefault="00903ADA">
      <w:pPr>
        <w:pStyle w:val="af0"/>
        <w:rPr>
          <w:rtl/>
        </w:rPr>
      </w:pPr>
    </w:p>
    <w:p w14:paraId="35897410" w14:textId="77777777" w:rsidR="00000000" w:rsidRDefault="00903ADA">
      <w:pPr>
        <w:pStyle w:val="af0"/>
        <w:rPr>
          <w:rtl/>
        </w:rPr>
      </w:pPr>
      <w:r>
        <w:rPr>
          <w:rFonts w:hint="eastAsia"/>
          <w:rtl/>
        </w:rPr>
        <w:t>ג</w:t>
      </w:r>
      <w:r>
        <w:rPr>
          <w:rtl/>
        </w:rPr>
        <w:t>'מאל זחאלקה (בל"ד):</w:t>
      </w:r>
    </w:p>
    <w:p w14:paraId="75364C0C" w14:textId="77777777" w:rsidR="00000000" w:rsidRDefault="00903ADA">
      <w:pPr>
        <w:pStyle w:val="a0"/>
        <w:rPr>
          <w:rFonts w:hint="cs"/>
          <w:rtl/>
        </w:rPr>
      </w:pPr>
    </w:p>
    <w:p w14:paraId="3F105814" w14:textId="77777777" w:rsidR="00000000" w:rsidRDefault="00903ADA">
      <w:pPr>
        <w:pStyle w:val="a0"/>
        <w:rPr>
          <w:rFonts w:hint="cs"/>
          <w:rtl/>
        </w:rPr>
      </w:pPr>
      <w:r>
        <w:rPr>
          <w:rFonts w:hint="cs"/>
          <w:rtl/>
        </w:rPr>
        <w:t xml:space="preserve">אתם מחלקים הטבות להתנחלויות. </w:t>
      </w:r>
    </w:p>
    <w:p w14:paraId="710FCA82" w14:textId="77777777" w:rsidR="00000000" w:rsidRDefault="00903ADA">
      <w:pPr>
        <w:pStyle w:val="a0"/>
        <w:rPr>
          <w:rFonts w:hint="cs"/>
          <w:rtl/>
        </w:rPr>
      </w:pPr>
    </w:p>
    <w:p w14:paraId="05D8D5DD" w14:textId="77777777" w:rsidR="00000000" w:rsidRDefault="00903ADA">
      <w:pPr>
        <w:pStyle w:val="af1"/>
        <w:rPr>
          <w:rtl/>
        </w:rPr>
      </w:pPr>
      <w:r>
        <w:rPr>
          <w:rtl/>
        </w:rPr>
        <w:t>היו"ר ראובן ריבלין:</w:t>
      </w:r>
    </w:p>
    <w:p w14:paraId="6A9143D8" w14:textId="77777777" w:rsidR="00000000" w:rsidRDefault="00903ADA">
      <w:pPr>
        <w:pStyle w:val="a0"/>
        <w:rPr>
          <w:rtl/>
        </w:rPr>
      </w:pPr>
    </w:p>
    <w:p w14:paraId="61E49706" w14:textId="77777777" w:rsidR="00000000" w:rsidRDefault="00903ADA">
      <w:pPr>
        <w:pStyle w:val="a0"/>
        <w:rPr>
          <w:rFonts w:hint="cs"/>
          <w:rtl/>
        </w:rPr>
      </w:pPr>
      <w:r>
        <w:rPr>
          <w:rFonts w:hint="cs"/>
          <w:rtl/>
        </w:rPr>
        <w:t xml:space="preserve">חבר הכנסת זחאלקה, הוא שמע </w:t>
      </w:r>
      <w:r>
        <w:rPr>
          <w:rtl/>
        </w:rPr>
        <w:t>–</w:t>
      </w:r>
      <w:r>
        <w:rPr>
          <w:rFonts w:hint="cs"/>
          <w:rtl/>
        </w:rPr>
        <w:t xml:space="preserve"> אתם מחלקים להתנחלויות - נרשם בפרוטוקול. </w:t>
      </w:r>
    </w:p>
    <w:p w14:paraId="1982AE0E" w14:textId="77777777" w:rsidR="00000000" w:rsidRDefault="00903ADA">
      <w:pPr>
        <w:pStyle w:val="a0"/>
        <w:rPr>
          <w:rFonts w:hint="cs"/>
          <w:rtl/>
        </w:rPr>
      </w:pPr>
    </w:p>
    <w:p w14:paraId="455BFFA4" w14:textId="77777777" w:rsidR="00000000" w:rsidRDefault="00903ADA">
      <w:pPr>
        <w:pStyle w:val="af0"/>
        <w:rPr>
          <w:rtl/>
        </w:rPr>
      </w:pPr>
      <w:r>
        <w:rPr>
          <w:rFonts w:hint="eastAsia"/>
          <w:rtl/>
        </w:rPr>
        <w:t>ג</w:t>
      </w:r>
      <w:r>
        <w:rPr>
          <w:rtl/>
        </w:rPr>
        <w:t>'מאל זחאלקה (בל"</w:t>
      </w:r>
      <w:r>
        <w:rPr>
          <w:rtl/>
        </w:rPr>
        <w:t>ד):</w:t>
      </w:r>
    </w:p>
    <w:p w14:paraId="756B0506" w14:textId="77777777" w:rsidR="00000000" w:rsidRDefault="00903ADA">
      <w:pPr>
        <w:pStyle w:val="a0"/>
        <w:rPr>
          <w:rFonts w:hint="cs"/>
          <w:rtl/>
        </w:rPr>
      </w:pPr>
    </w:p>
    <w:p w14:paraId="25ACBE34" w14:textId="77777777" w:rsidR="00000000" w:rsidRDefault="00903ADA">
      <w:pPr>
        <w:pStyle w:val="a0"/>
        <w:rPr>
          <w:rFonts w:hint="cs"/>
          <w:rtl/>
        </w:rPr>
      </w:pPr>
      <w:r>
        <w:rPr>
          <w:rFonts w:hint="cs"/>
          <w:rtl/>
        </w:rPr>
        <w:t xml:space="preserve">אז שלא יגיד שלא מחלקים. </w:t>
      </w:r>
    </w:p>
    <w:p w14:paraId="6F0990A7" w14:textId="77777777" w:rsidR="00000000" w:rsidRDefault="00903ADA">
      <w:pPr>
        <w:pStyle w:val="a0"/>
        <w:rPr>
          <w:rFonts w:hint="cs"/>
          <w:rtl/>
        </w:rPr>
      </w:pPr>
    </w:p>
    <w:p w14:paraId="5CFF469C" w14:textId="77777777" w:rsidR="00000000" w:rsidRDefault="00903ADA">
      <w:pPr>
        <w:pStyle w:val="af1"/>
        <w:rPr>
          <w:rtl/>
        </w:rPr>
      </w:pPr>
      <w:r>
        <w:rPr>
          <w:rtl/>
        </w:rPr>
        <w:t>היו"ר ראובן ריבלין:</w:t>
      </w:r>
    </w:p>
    <w:p w14:paraId="4844B6E6" w14:textId="77777777" w:rsidR="00000000" w:rsidRDefault="00903ADA">
      <w:pPr>
        <w:pStyle w:val="a0"/>
        <w:rPr>
          <w:rtl/>
        </w:rPr>
      </w:pPr>
    </w:p>
    <w:p w14:paraId="0F29626F" w14:textId="77777777" w:rsidR="00000000" w:rsidRDefault="00903ADA">
      <w:pPr>
        <w:pStyle w:val="a0"/>
        <w:rPr>
          <w:rFonts w:hint="cs"/>
          <w:rtl/>
        </w:rPr>
      </w:pPr>
      <w:r>
        <w:rPr>
          <w:rFonts w:hint="cs"/>
          <w:rtl/>
        </w:rPr>
        <w:t xml:space="preserve">אדוני לא נואם, אדוני נאם. חבר הכנסת זחאלקה, אתה לא נואם. אתה אמרת וזה נרשם. אני אפילו שמעתי וחזרתי על כך. בבקשה, אדוני. </w:t>
      </w:r>
    </w:p>
    <w:p w14:paraId="41B1FDBD" w14:textId="77777777" w:rsidR="00000000" w:rsidRDefault="00903ADA">
      <w:pPr>
        <w:pStyle w:val="a0"/>
        <w:rPr>
          <w:rFonts w:hint="cs"/>
          <w:rtl/>
        </w:rPr>
      </w:pPr>
    </w:p>
    <w:p w14:paraId="64600517" w14:textId="77777777" w:rsidR="00000000" w:rsidRDefault="00903ADA">
      <w:pPr>
        <w:pStyle w:val="af0"/>
        <w:rPr>
          <w:rtl/>
        </w:rPr>
      </w:pPr>
      <w:r>
        <w:rPr>
          <w:rFonts w:hint="eastAsia"/>
          <w:rtl/>
        </w:rPr>
        <w:t>דניאל</w:t>
      </w:r>
      <w:r>
        <w:rPr>
          <w:rtl/>
        </w:rPr>
        <w:t xml:space="preserve"> בנלולו (הליכוד):</w:t>
      </w:r>
    </w:p>
    <w:p w14:paraId="52B01D7E" w14:textId="77777777" w:rsidR="00000000" w:rsidRDefault="00903ADA">
      <w:pPr>
        <w:pStyle w:val="a0"/>
        <w:rPr>
          <w:rFonts w:hint="cs"/>
          <w:rtl/>
        </w:rPr>
      </w:pPr>
    </w:p>
    <w:p w14:paraId="49685851" w14:textId="77777777" w:rsidR="00000000" w:rsidRDefault="00903ADA">
      <w:pPr>
        <w:pStyle w:val="a0"/>
        <w:rPr>
          <w:rFonts w:hint="cs"/>
          <w:rtl/>
        </w:rPr>
      </w:pPr>
      <w:r>
        <w:rPr>
          <w:rFonts w:hint="cs"/>
          <w:rtl/>
        </w:rPr>
        <w:t xml:space="preserve">תפסיקו אצלכם את הטרור. </w:t>
      </w:r>
    </w:p>
    <w:p w14:paraId="43110AB2" w14:textId="77777777" w:rsidR="00000000" w:rsidRDefault="00903ADA">
      <w:pPr>
        <w:pStyle w:val="a0"/>
        <w:rPr>
          <w:rFonts w:hint="cs"/>
          <w:rtl/>
        </w:rPr>
      </w:pPr>
    </w:p>
    <w:p w14:paraId="7FD41E62" w14:textId="77777777" w:rsidR="00000000" w:rsidRDefault="00903ADA">
      <w:pPr>
        <w:pStyle w:val="af1"/>
        <w:rPr>
          <w:rtl/>
        </w:rPr>
      </w:pPr>
      <w:r>
        <w:rPr>
          <w:rtl/>
        </w:rPr>
        <w:t>היו"ר ראובן ריבלין:</w:t>
      </w:r>
    </w:p>
    <w:p w14:paraId="079E9FFF" w14:textId="77777777" w:rsidR="00000000" w:rsidRDefault="00903ADA">
      <w:pPr>
        <w:pStyle w:val="a0"/>
        <w:rPr>
          <w:rtl/>
        </w:rPr>
      </w:pPr>
    </w:p>
    <w:p w14:paraId="6B6CBFFE" w14:textId="77777777" w:rsidR="00000000" w:rsidRDefault="00903ADA">
      <w:pPr>
        <w:pStyle w:val="a0"/>
        <w:rPr>
          <w:rFonts w:hint="cs"/>
          <w:rtl/>
        </w:rPr>
      </w:pPr>
      <w:r>
        <w:rPr>
          <w:rFonts w:hint="cs"/>
          <w:rtl/>
        </w:rPr>
        <w:t>חבר הכנסת דנ</w:t>
      </w:r>
      <w:r>
        <w:rPr>
          <w:rFonts w:hint="cs"/>
          <w:rtl/>
        </w:rPr>
        <w:t>יאל בנלולו, חבר הכנסת בר-און איש חזק, הוא עונה לו, למה לך להפריע לו?</w:t>
      </w:r>
    </w:p>
    <w:p w14:paraId="460E629E" w14:textId="77777777" w:rsidR="00000000" w:rsidRDefault="00903ADA">
      <w:pPr>
        <w:pStyle w:val="a0"/>
        <w:rPr>
          <w:rFonts w:hint="cs"/>
          <w:rtl/>
        </w:rPr>
      </w:pPr>
    </w:p>
    <w:p w14:paraId="30EA1E3E" w14:textId="77777777" w:rsidR="00000000" w:rsidRDefault="00903ADA">
      <w:pPr>
        <w:pStyle w:val="af0"/>
        <w:rPr>
          <w:rtl/>
        </w:rPr>
      </w:pPr>
      <w:r>
        <w:rPr>
          <w:rFonts w:hint="eastAsia"/>
          <w:rtl/>
        </w:rPr>
        <w:t>מוחמד</w:t>
      </w:r>
      <w:r>
        <w:rPr>
          <w:rtl/>
        </w:rPr>
        <w:t xml:space="preserve"> ברכה (חד"ש-תע"ל):</w:t>
      </w:r>
    </w:p>
    <w:p w14:paraId="2096F802" w14:textId="77777777" w:rsidR="00000000" w:rsidRDefault="00903ADA">
      <w:pPr>
        <w:pStyle w:val="a0"/>
        <w:rPr>
          <w:rFonts w:hint="cs"/>
          <w:rtl/>
        </w:rPr>
      </w:pPr>
    </w:p>
    <w:p w14:paraId="5AB52324" w14:textId="77777777" w:rsidR="00000000" w:rsidRDefault="00903ADA">
      <w:pPr>
        <w:pStyle w:val="a0"/>
        <w:rPr>
          <w:rFonts w:hint="cs"/>
          <w:rtl/>
        </w:rPr>
      </w:pPr>
      <w:r>
        <w:rPr>
          <w:rFonts w:hint="cs"/>
          <w:rtl/>
        </w:rPr>
        <w:t>- - -</w:t>
      </w:r>
    </w:p>
    <w:p w14:paraId="721201AE" w14:textId="77777777" w:rsidR="00000000" w:rsidRDefault="00903ADA">
      <w:pPr>
        <w:pStyle w:val="a0"/>
        <w:rPr>
          <w:rFonts w:hint="cs"/>
          <w:rtl/>
        </w:rPr>
      </w:pPr>
    </w:p>
    <w:p w14:paraId="37D755BD" w14:textId="77777777" w:rsidR="00000000" w:rsidRDefault="00903ADA">
      <w:pPr>
        <w:pStyle w:val="af1"/>
        <w:rPr>
          <w:rtl/>
        </w:rPr>
      </w:pPr>
      <w:r>
        <w:rPr>
          <w:rtl/>
        </w:rPr>
        <w:t>היו"ר ראובן ריבלין:</w:t>
      </w:r>
    </w:p>
    <w:p w14:paraId="5B01124B" w14:textId="77777777" w:rsidR="00000000" w:rsidRDefault="00903ADA">
      <w:pPr>
        <w:pStyle w:val="a0"/>
        <w:rPr>
          <w:rtl/>
        </w:rPr>
      </w:pPr>
    </w:p>
    <w:p w14:paraId="5327B0E5" w14:textId="77777777" w:rsidR="00000000" w:rsidRDefault="00903ADA">
      <w:pPr>
        <w:pStyle w:val="a0"/>
        <w:rPr>
          <w:rFonts w:hint="cs"/>
          <w:rtl/>
        </w:rPr>
      </w:pPr>
      <w:r>
        <w:rPr>
          <w:rFonts w:hint="cs"/>
          <w:rtl/>
        </w:rPr>
        <w:t xml:space="preserve">אני אומר לו. כשאני אומר לו, דניאל בנלולו, ומדבר אתו על משהו, הוא מבין על מה אני מדבר אתו. </w:t>
      </w:r>
    </w:p>
    <w:p w14:paraId="34BA1F61" w14:textId="77777777" w:rsidR="00000000" w:rsidRDefault="00903ADA">
      <w:pPr>
        <w:pStyle w:val="a0"/>
        <w:rPr>
          <w:rFonts w:hint="cs"/>
          <w:rtl/>
        </w:rPr>
      </w:pPr>
    </w:p>
    <w:p w14:paraId="63528C13" w14:textId="77777777" w:rsidR="00000000" w:rsidRDefault="00903ADA">
      <w:pPr>
        <w:pStyle w:val="af0"/>
        <w:rPr>
          <w:rtl/>
        </w:rPr>
      </w:pPr>
      <w:r>
        <w:rPr>
          <w:rtl/>
        </w:rPr>
        <w:t>מוחמד ברכה (חד"ש-תע"ל):</w:t>
      </w:r>
    </w:p>
    <w:p w14:paraId="70D4ABD0" w14:textId="77777777" w:rsidR="00000000" w:rsidRDefault="00903ADA">
      <w:pPr>
        <w:pStyle w:val="a0"/>
        <w:rPr>
          <w:rtl/>
        </w:rPr>
      </w:pPr>
    </w:p>
    <w:p w14:paraId="29D02E85" w14:textId="77777777" w:rsidR="00000000" w:rsidRDefault="00903ADA">
      <w:pPr>
        <w:pStyle w:val="a0"/>
        <w:rPr>
          <w:rFonts w:hint="cs"/>
          <w:rtl/>
        </w:rPr>
      </w:pPr>
      <w:r>
        <w:rPr>
          <w:rFonts w:hint="cs"/>
          <w:rtl/>
        </w:rPr>
        <w:t xml:space="preserve">טוב מאוד. </w:t>
      </w:r>
    </w:p>
    <w:p w14:paraId="329563C8" w14:textId="77777777" w:rsidR="00000000" w:rsidRDefault="00903ADA">
      <w:pPr>
        <w:pStyle w:val="-"/>
        <w:rPr>
          <w:rtl/>
        </w:rPr>
      </w:pPr>
      <w:bookmarkStart w:id="285" w:name="FS000001038T05_11_2003_15_58_43C"/>
      <w:bookmarkEnd w:id="285"/>
    </w:p>
    <w:p w14:paraId="2821C3BA" w14:textId="77777777" w:rsidR="00000000" w:rsidRDefault="00903ADA">
      <w:pPr>
        <w:pStyle w:val="-"/>
        <w:rPr>
          <w:rtl/>
        </w:rPr>
      </w:pPr>
      <w:r>
        <w:rPr>
          <w:rtl/>
        </w:rPr>
        <w:t>רוני</w:t>
      </w:r>
      <w:r>
        <w:rPr>
          <w:rtl/>
        </w:rPr>
        <w:t xml:space="preserve"> בר-און (הליכוד):</w:t>
      </w:r>
    </w:p>
    <w:p w14:paraId="325E88C5" w14:textId="77777777" w:rsidR="00000000" w:rsidRDefault="00903ADA">
      <w:pPr>
        <w:pStyle w:val="a0"/>
        <w:rPr>
          <w:rtl/>
        </w:rPr>
      </w:pPr>
    </w:p>
    <w:p w14:paraId="6FB1AB01" w14:textId="77777777" w:rsidR="00000000" w:rsidRDefault="00903ADA">
      <w:pPr>
        <w:pStyle w:val="a0"/>
        <w:rPr>
          <w:rFonts w:hint="cs"/>
          <w:rtl/>
        </w:rPr>
      </w:pPr>
      <w:r>
        <w:rPr>
          <w:rFonts w:hint="cs"/>
          <w:rtl/>
        </w:rPr>
        <w:t>כמה זה יעיל פוליטית לעשות תקציב שובה לב, כמה זה מבטיח לך דעת-קהל אוהדת, כמה זה מייצר לך ביטחון שתשוב ותיבחר עוד פעם. אבל כאן ועכשיו, אדוני היושב-ראש, כאן ועכשיו, חברי חברי הכנסת, במצב הנוכחי שלנו צריך מנהיגות מסוג אחר, לא המנהיגות שאתם מ</w:t>
      </w:r>
      <w:r>
        <w:rPr>
          <w:rFonts w:hint="cs"/>
          <w:rtl/>
        </w:rPr>
        <w:t xml:space="preserve">ציעים. </w:t>
      </w:r>
    </w:p>
    <w:p w14:paraId="0DFA4379" w14:textId="77777777" w:rsidR="00000000" w:rsidRDefault="00903ADA">
      <w:pPr>
        <w:pStyle w:val="a0"/>
        <w:rPr>
          <w:rFonts w:hint="cs"/>
          <w:rtl/>
        </w:rPr>
      </w:pPr>
    </w:p>
    <w:p w14:paraId="54FB210B" w14:textId="77777777" w:rsidR="00000000" w:rsidRDefault="00903ADA">
      <w:pPr>
        <w:pStyle w:val="a0"/>
        <w:rPr>
          <w:rFonts w:hint="cs"/>
          <w:rtl/>
        </w:rPr>
      </w:pPr>
      <w:r>
        <w:rPr>
          <w:rFonts w:hint="cs"/>
          <w:rtl/>
        </w:rPr>
        <w:t>יש הכרעות שבהן מצפים מאתנו להתנהגות אחרת; הכרעות שבהן המצפון, או אם תרצו המצפן, צריך להוביל את הספינה, ולא כל כיוון של רוח מתחלפת. זהו בדיוק המצב, וזוהי בדיוק ההחלטה בעניין התקציב. התקציב המונח על שולחננו היום איננו תקציב קל, אף אחד לא אומר את זה.</w:t>
      </w:r>
      <w:r>
        <w:rPr>
          <w:rFonts w:hint="cs"/>
          <w:rtl/>
        </w:rPr>
        <w:t xml:space="preserve"> לכל אחד מאתנו, כמו לכל אחד מכם, כואבות ומכאיבות הגזירות והפגיעות במגזרים, אבל זה מצב של אין ברירה. הכאב הזה בכל השורה הארוכה של הקיצוצים, של החיתוכים, הכול כואב, הכול בשר חי. </w:t>
      </w:r>
    </w:p>
    <w:p w14:paraId="412F83A7" w14:textId="77777777" w:rsidR="00000000" w:rsidRDefault="00903ADA">
      <w:pPr>
        <w:pStyle w:val="a0"/>
        <w:rPr>
          <w:rFonts w:hint="cs"/>
          <w:rtl/>
        </w:rPr>
      </w:pPr>
    </w:p>
    <w:p w14:paraId="56DA83A5" w14:textId="77777777" w:rsidR="00000000" w:rsidRDefault="00903ADA">
      <w:pPr>
        <w:pStyle w:val="af1"/>
        <w:rPr>
          <w:rtl/>
        </w:rPr>
      </w:pPr>
      <w:r>
        <w:rPr>
          <w:rtl/>
        </w:rPr>
        <w:t>היו"ר ראובן ריבלין:</w:t>
      </w:r>
    </w:p>
    <w:p w14:paraId="17F932F3" w14:textId="77777777" w:rsidR="00000000" w:rsidRDefault="00903ADA">
      <w:pPr>
        <w:pStyle w:val="a0"/>
        <w:rPr>
          <w:rtl/>
        </w:rPr>
      </w:pPr>
    </w:p>
    <w:p w14:paraId="4E245E3B" w14:textId="77777777" w:rsidR="00000000" w:rsidRDefault="00903ADA">
      <w:pPr>
        <w:pStyle w:val="a0"/>
        <w:rPr>
          <w:rFonts w:hint="cs"/>
          <w:rtl/>
        </w:rPr>
      </w:pPr>
      <w:r>
        <w:rPr>
          <w:rFonts w:hint="cs"/>
          <w:rtl/>
        </w:rPr>
        <w:t>חבר הכנסת רמון, אתה קודם אמרת לדליה איציק שהיא מפריעה לך.</w:t>
      </w:r>
      <w:r>
        <w:rPr>
          <w:rFonts w:hint="cs"/>
          <w:rtl/>
        </w:rPr>
        <w:t xml:space="preserve"> עכשיו אתה, יחד אתה, מפריע לבר-און. </w:t>
      </w:r>
    </w:p>
    <w:p w14:paraId="643FE1FC" w14:textId="77777777" w:rsidR="00000000" w:rsidRDefault="00903ADA">
      <w:pPr>
        <w:pStyle w:val="a0"/>
        <w:rPr>
          <w:rFonts w:hint="cs"/>
          <w:rtl/>
        </w:rPr>
      </w:pPr>
    </w:p>
    <w:p w14:paraId="01CD779D" w14:textId="77777777" w:rsidR="00000000" w:rsidRDefault="00903ADA">
      <w:pPr>
        <w:pStyle w:val="af0"/>
        <w:rPr>
          <w:rtl/>
        </w:rPr>
      </w:pPr>
      <w:r>
        <w:rPr>
          <w:rFonts w:hint="eastAsia"/>
          <w:rtl/>
        </w:rPr>
        <w:t>חיים</w:t>
      </w:r>
      <w:r>
        <w:rPr>
          <w:rtl/>
        </w:rPr>
        <w:t xml:space="preserve"> רמון (העבודה-מימד):</w:t>
      </w:r>
    </w:p>
    <w:p w14:paraId="42726733" w14:textId="77777777" w:rsidR="00000000" w:rsidRDefault="00903ADA">
      <w:pPr>
        <w:pStyle w:val="a0"/>
        <w:rPr>
          <w:rFonts w:hint="cs"/>
          <w:rtl/>
        </w:rPr>
      </w:pPr>
    </w:p>
    <w:p w14:paraId="39EDECF7" w14:textId="77777777" w:rsidR="00000000" w:rsidRDefault="00903ADA">
      <w:pPr>
        <w:pStyle w:val="a0"/>
        <w:rPr>
          <w:rFonts w:hint="cs"/>
          <w:rtl/>
        </w:rPr>
      </w:pPr>
      <w:r>
        <w:rPr>
          <w:rFonts w:hint="cs"/>
          <w:rtl/>
        </w:rPr>
        <w:t xml:space="preserve">אני מסביר לה איך היא הפריעה לי. </w:t>
      </w:r>
    </w:p>
    <w:p w14:paraId="77A89D9D" w14:textId="77777777" w:rsidR="00000000" w:rsidRDefault="00903ADA">
      <w:pPr>
        <w:pStyle w:val="a0"/>
        <w:rPr>
          <w:rFonts w:hint="cs"/>
          <w:rtl/>
        </w:rPr>
      </w:pPr>
    </w:p>
    <w:p w14:paraId="1AB380BB" w14:textId="77777777" w:rsidR="00000000" w:rsidRDefault="00903ADA">
      <w:pPr>
        <w:pStyle w:val="af1"/>
        <w:rPr>
          <w:rtl/>
        </w:rPr>
      </w:pPr>
      <w:r>
        <w:rPr>
          <w:rtl/>
        </w:rPr>
        <w:t>היו"ר ראובן ריבלין:</w:t>
      </w:r>
    </w:p>
    <w:p w14:paraId="735E409A" w14:textId="77777777" w:rsidR="00000000" w:rsidRDefault="00903ADA">
      <w:pPr>
        <w:pStyle w:val="a0"/>
        <w:rPr>
          <w:rtl/>
        </w:rPr>
      </w:pPr>
    </w:p>
    <w:p w14:paraId="01E13668" w14:textId="77777777" w:rsidR="00000000" w:rsidRDefault="00903ADA">
      <w:pPr>
        <w:pStyle w:val="a0"/>
        <w:rPr>
          <w:rFonts w:hint="cs"/>
          <w:rtl/>
        </w:rPr>
      </w:pPr>
      <w:r>
        <w:rPr>
          <w:rFonts w:hint="cs"/>
          <w:rtl/>
        </w:rPr>
        <w:t xml:space="preserve">אין צורך להסביר לה על חשבון בר-און. </w:t>
      </w:r>
    </w:p>
    <w:p w14:paraId="37F0DAF8" w14:textId="77777777" w:rsidR="00000000" w:rsidRDefault="00903ADA">
      <w:pPr>
        <w:pStyle w:val="a0"/>
        <w:rPr>
          <w:rFonts w:hint="cs"/>
          <w:rtl/>
        </w:rPr>
      </w:pPr>
    </w:p>
    <w:p w14:paraId="2E0D35DD" w14:textId="77777777" w:rsidR="00000000" w:rsidRDefault="00903ADA">
      <w:pPr>
        <w:pStyle w:val="-"/>
        <w:rPr>
          <w:rtl/>
        </w:rPr>
      </w:pPr>
      <w:bookmarkStart w:id="286" w:name="FS000001038T05_11_2003_16_01_41C"/>
      <w:bookmarkEnd w:id="286"/>
      <w:r>
        <w:rPr>
          <w:rtl/>
        </w:rPr>
        <w:t>רוני בר-און (הליכוד):</w:t>
      </w:r>
    </w:p>
    <w:p w14:paraId="4BD81AA1" w14:textId="77777777" w:rsidR="00000000" w:rsidRDefault="00903ADA">
      <w:pPr>
        <w:pStyle w:val="a0"/>
        <w:rPr>
          <w:rtl/>
        </w:rPr>
      </w:pPr>
    </w:p>
    <w:p w14:paraId="3C8266EF" w14:textId="77777777" w:rsidR="00000000" w:rsidRDefault="00903ADA">
      <w:pPr>
        <w:pStyle w:val="a0"/>
        <w:rPr>
          <w:rFonts w:hint="cs"/>
          <w:rtl/>
        </w:rPr>
      </w:pPr>
      <w:r>
        <w:rPr>
          <w:rFonts w:hint="cs"/>
          <w:rtl/>
        </w:rPr>
        <w:t xml:space="preserve">הוא מסביר לה איך להפריע לי. תודה רבה לך, היא יודעת לבד. </w:t>
      </w:r>
    </w:p>
    <w:p w14:paraId="71B3AD7F" w14:textId="77777777" w:rsidR="00000000" w:rsidRDefault="00903ADA">
      <w:pPr>
        <w:pStyle w:val="a0"/>
        <w:rPr>
          <w:rFonts w:hint="cs"/>
          <w:rtl/>
        </w:rPr>
      </w:pPr>
    </w:p>
    <w:p w14:paraId="1513D6B4" w14:textId="77777777" w:rsidR="00000000" w:rsidRDefault="00903ADA">
      <w:pPr>
        <w:pStyle w:val="af1"/>
        <w:rPr>
          <w:rtl/>
        </w:rPr>
      </w:pPr>
      <w:r>
        <w:rPr>
          <w:rtl/>
        </w:rPr>
        <w:t>היו"ר ראובן ריבלין</w:t>
      </w:r>
      <w:r>
        <w:rPr>
          <w:rtl/>
        </w:rPr>
        <w:t>:</w:t>
      </w:r>
    </w:p>
    <w:p w14:paraId="35206AB8" w14:textId="77777777" w:rsidR="00000000" w:rsidRDefault="00903ADA">
      <w:pPr>
        <w:pStyle w:val="a0"/>
        <w:rPr>
          <w:rtl/>
        </w:rPr>
      </w:pPr>
    </w:p>
    <w:p w14:paraId="37AAD894" w14:textId="77777777" w:rsidR="00000000" w:rsidRDefault="00903ADA">
      <w:pPr>
        <w:pStyle w:val="a0"/>
        <w:rPr>
          <w:rFonts w:hint="cs"/>
          <w:rtl/>
        </w:rPr>
      </w:pPr>
      <w:r>
        <w:rPr>
          <w:rFonts w:hint="cs"/>
          <w:rtl/>
        </w:rPr>
        <w:t xml:space="preserve">עצרתי את השעון. אדוני, נא להמשיך, על מנת שאוכל להמשיך את פעולת השעון. </w:t>
      </w:r>
    </w:p>
    <w:p w14:paraId="30438766" w14:textId="77777777" w:rsidR="00000000" w:rsidRDefault="00903ADA">
      <w:pPr>
        <w:pStyle w:val="a0"/>
        <w:rPr>
          <w:rFonts w:hint="cs"/>
          <w:rtl/>
        </w:rPr>
      </w:pPr>
    </w:p>
    <w:p w14:paraId="29AE2188" w14:textId="77777777" w:rsidR="00000000" w:rsidRDefault="00903ADA">
      <w:pPr>
        <w:pStyle w:val="af0"/>
        <w:rPr>
          <w:rtl/>
        </w:rPr>
      </w:pPr>
      <w:r>
        <w:rPr>
          <w:rFonts w:hint="eastAsia"/>
          <w:rtl/>
        </w:rPr>
        <w:t>יצחק</w:t>
      </w:r>
      <w:r>
        <w:rPr>
          <w:rtl/>
        </w:rPr>
        <w:t xml:space="preserve"> הרצוג (העבודה-מימד):</w:t>
      </w:r>
    </w:p>
    <w:p w14:paraId="18493134" w14:textId="77777777" w:rsidR="00000000" w:rsidRDefault="00903ADA">
      <w:pPr>
        <w:pStyle w:val="a0"/>
        <w:rPr>
          <w:rFonts w:hint="cs"/>
          <w:rtl/>
        </w:rPr>
      </w:pPr>
    </w:p>
    <w:p w14:paraId="4AF166B7" w14:textId="77777777" w:rsidR="00000000" w:rsidRDefault="00903ADA">
      <w:pPr>
        <w:pStyle w:val="a0"/>
        <w:rPr>
          <w:rFonts w:hint="cs"/>
          <w:rtl/>
        </w:rPr>
      </w:pPr>
      <w:r>
        <w:rPr>
          <w:rFonts w:hint="cs"/>
          <w:rtl/>
        </w:rPr>
        <w:t>מה עם ההצבעה?</w:t>
      </w:r>
    </w:p>
    <w:p w14:paraId="29FE579E" w14:textId="77777777" w:rsidR="00000000" w:rsidRDefault="00903ADA">
      <w:pPr>
        <w:pStyle w:val="a0"/>
        <w:rPr>
          <w:rFonts w:hint="cs"/>
          <w:rtl/>
        </w:rPr>
      </w:pPr>
    </w:p>
    <w:p w14:paraId="1D7419C6" w14:textId="77777777" w:rsidR="00000000" w:rsidRDefault="00903ADA">
      <w:pPr>
        <w:pStyle w:val="af1"/>
        <w:rPr>
          <w:rtl/>
        </w:rPr>
      </w:pPr>
    </w:p>
    <w:p w14:paraId="0A0D7E73" w14:textId="77777777" w:rsidR="00000000" w:rsidRDefault="00903ADA">
      <w:pPr>
        <w:pStyle w:val="af1"/>
        <w:rPr>
          <w:rtl/>
        </w:rPr>
      </w:pPr>
      <w:r>
        <w:rPr>
          <w:rtl/>
        </w:rPr>
        <w:t>היו"ר ראובן ריבלין:</w:t>
      </w:r>
    </w:p>
    <w:p w14:paraId="42B8BA20" w14:textId="77777777" w:rsidR="00000000" w:rsidRDefault="00903ADA">
      <w:pPr>
        <w:pStyle w:val="a0"/>
        <w:rPr>
          <w:rtl/>
        </w:rPr>
      </w:pPr>
    </w:p>
    <w:p w14:paraId="43C927E1" w14:textId="77777777" w:rsidR="00000000" w:rsidRDefault="00903ADA">
      <w:pPr>
        <w:pStyle w:val="a0"/>
        <w:rPr>
          <w:rFonts w:hint="cs"/>
          <w:rtl/>
        </w:rPr>
      </w:pPr>
      <w:r>
        <w:rPr>
          <w:rFonts w:hint="cs"/>
          <w:rtl/>
        </w:rPr>
        <w:t>האם אדוני רוצה שאני אסתום פיות למישהו?</w:t>
      </w:r>
    </w:p>
    <w:p w14:paraId="170BBCCE" w14:textId="77777777" w:rsidR="00000000" w:rsidRDefault="00903ADA">
      <w:pPr>
        <w:pStyle w:val="a0"/>
        <w:rPr>
          <w:rFonts w:hint="cs"/>
          <w:rtl/>
        </w:rPr>
      </w:pPr>
    </w:p>
    <w:p w14:paraId="3856EB0D" w14:textId="77777777" w:rsidR="00000000" w:rsidRDefault="00903ADA">
      <w:pPr>
        <w:pStyle w:val="-"/>
        <w:rPr>
          <w:rtl/>
        </w:rPr>
      </w:pPr>
      <w:bookmarkStart w:id="287" w:name="FS000001038T05_11_2003_16_02_32C"/>
      <w:bookmarkEnd w:id="287"/>
      <w:r>
        <w:rPr>
          <w:rtl/>
        </w:rPr>
        <w:t>רוני בר-און (הליכוד):</w:t>
      </w:r>
    </w:p>
    <w:p w14:paraId="79841EBF" w14:textId="77777777" w:rsidR="00000000" w:rsidRDefault="00903ADA">
      <w:pPr>
        <w:pStyle w:val="a0"/>
        <w:rPr>
          <w:rtl/>
        </w:rPr>
      </w:pPr>
    </w:p>
    <w:p w14:paraId="5C9C7B19" w14:textId="77777777" w:rsidR="00000000" w:rsidRDefault="00903ADA">
      <w:pPr>
        <w:pStyle w:val="a0"/>
        <w:rPr>
          <w:rFonts w:hint="cs"/>
          <w:rtl/>
        </w:rPr>
      </w:pPr>
      <w:r>
        <w:rPr>
          <w:rFonts w:hint="cs"/>
          <w:rtl/>
        </w:rPr>
        <w:t xml:space="preserve">כן, הוא רוצה, אבל אדוני לא יעשה את זה. </w:t>
      </w:r>
    </w:p>
    <w:p w14:paraId="7A2B55B4" w14:textId="77777777" w:rsidR="00000000" w:rsidRDefault="00903ADA">
      <w:pPr>
        <w:pStyle w:val="a0"/>
        <w:rPr>
          <w:rFonts w:hint="cs"/>
          <w:rtl/>
        </w:rPr>
      </w:pPr>
    </w:p>
    <w:p w14:paraId="6B83E29C" w14:textId="77777777" w:rsidR="00000000" w:rsidRDefault="00903ADA">
      <w:pPr>
        <w:pStyle w:val="af1"/>
        <w:rPr>
          <w:rtl/>
        </w:rPr>
      </w:pPr>
      <w:r>
        <w:rPr>
          <w:rtl/>
        </w:rPr>
        <w:t>היו"ר ראובן ר</w:t>
      </w:r>
      <w:r>
        <w:rPr>
          <w:rtl/>
        </w:rPr>
        <w:t>יבלין:</w:t>
      </w:r>
    </w:p>
    <w:p w14:paraId="3D995D34" w14:textId="77777777" w:rsidR="00000000" w:rsidRDefault="00903ADA">
      <w:pPr>
        <w:pStyle w:val="a0"/>
        <w:rPr>
          <w:rtl/>
        </w:rPr>
      </w:pPr>
    </w:p>
    <w:p w14:paraId="3F996856" w14:textId="77777777" w:rsidR="00000000" w:rsidRDefault="00903ADA">
      <w:pPr>
        <w:pStyle w:val="a0"/>
        <w:rPr>
          <w:rFonts w:hint="cs"/>
          <w:rtl/>
        </w:rPr>
      </w:pPr>
      <w:r>
        <w:rPr>
          <w:rFonts w:hint="cs"/>
          <w:rtl/>
        </w:rPr>
        <w:t xml:space="preserve">למה אדוני עונה לי? אני שאלתי את חבר הכנסת הרצוג. אמרתי לא לפני 14:00 ולא אחרי 16:00. </w:t>
      </w:r>
    </w:p>
    <w:p w14:paraId="7B4479EA" w14:textId="77777777" w:rsidR="00000000" w:rsidRDefault="00903ADA">
      <w:pPr>
        <w:pStyle w:val="a0"/>
        <w:rPr>
          <w:rFonts w:hint="cs"/>
          <w:rtl/>
        </w:rPr>
      </w:pPr>
    </w:p>
    <w:p w14:paraId="0D05FB93" w14:textId="77777777" w:rsidR="00000000" w:rsidRDefault="00903ADA">
      <w:pPr>
        <w:pStyle w:val="af0"/>
        <w:rPr>
          <w:rtl/>
        </w:rPr>
      </w:pPr>
      <w:r>
        <w:rPr>
          <w:rFonts w:hint="eastAsia"/>
          <w:rtl/>
        </w:rPr>
        <w:t>קריאה</w:t>
      </w:r>
      <w:r>
        <w:rPr>
          <w:rtl/>
        </w:rPr>
        <w:t>:</w:t>
      </w:r>
    </w:p>
    <w:p w14:paraId="3990E9BB" w14:textId="77777777" w:rsidR="00000000" w:rsidRDefault="00903ADA">
      <w:pPr>
        <w:pStyle w:val="a0"/>
        <w:rPr>
          <w:rFonts w:hint="cs"/>
          <w:rtl/>
        </w:rPr>
      </w:pPr>
    </w:p>
    <w:p w14:paraId="07636EAC" w14:textId="77777777" w:rsidR="00000000" w:rsidRDefault="00903ADA">
      <w:pPr>
        <w:pStyle w:val="a0"/>
        <w:rPr>
          <w:rFonts w:hint="cs"/>
          <w:rtl/>
        </w:rPr>
      </w:pPr>
      <w:r>
        <w:rPr>
          <w:rFonts w:hint="cs"/>
          <w:rtl/>
        </w:rPr>
        <w:t xml:space="preserve">עשר דקות - - - </w:t>
      </w:r>
    </w:p>
    <w:p w14:paraId="0C9977C2" w14:textId="77777777" w:rsidR="00000000" w:rsidRDefault="00903ADA">
      <w:pPr>
        <w:pStyle w:val="a0"/>
        <w:rPr>
          <w:rFonts w:hint="cs"/>
          <w:rtl/>
        </w:rPr>
      </w:pPr>
    </w:p>
    <w:p w14:paraId="7693F496" w14:textId="77777777" w:rsidR="00000000" w:rsidRDefault="00903ADA">
      <w:pPr>
        <w:pStyle w:val="af1"/>
        <w:rPr>
          <w:rtl/>
        </w:rPr>
      </w:pPr>
      <w:r>
        <w:rPr>
          <w:rtl/>
        </w:rPr>
        <w:t>היו"ר ראובן ריבלין:</w:t>
      </w:r>
    </w:p>
    <w:p w14:paraId="251B17A7" w14:textId="77777777" w:rsidR="00000000" w:rsidRDefault="00903ADA">
      <w:pPr>
        <w:pStyle w:val="a0"/>
        <w:rPr>
          <w:rtl/>
        </w:rPr>
      </w:pPr>
    </w:p>
    <w:p w14:paraId="1B673092" w14:textId="77777777" w:rsidR="00000000" w:rsidRDefault="00903ADA">
      <w:pPr>
        <w:pStyle w:val="a0"/>
        <w:rPr>
          <w:rFonts w:hint="cs"/>
          <w:rtl/>
        </w:rPr>
      </w:pPr>
      <w:r>
        <w:rPr>
          <w:rFonts w:hint="cs"/>
          <w:rtl/>
        </w:rPr>
        <w:t xml:space="preserve">עשר הדקות, אם אתם לא תפריעו, ייגמרו בעוד שתי דקות ו-22 שניות. נא להסתכל על השעון למעלה, שנעצר. </w:t>
      </w:r>
    </w:p>
    <w:p w14:paraId="60BF0EC7" w14:textId="77777777" w:rsidR="00000000" w:rsidRDefault="00903ADA">
      <w:pPr>
        <w:pStyle w:val="a0"/>
        <w:rPr>
          <w:rFonts w:hint="cs"/>
          <w:rtl/>
        </w:rPr>
      </w:pPr>
    </w:p>
    <w:p w14:paraId="1CA6DBE9" w14:textId="77777777" w:rsidR="00000000" w:rsidRDefault="00903ADA">
      <w:pPr>
        <w:pStyle w:val="-"/>
        <w:rPr>
          <w:rtl/>
        </w:rPr>
      </w:pPr>
      <w:bookmarkStart w:id="288" w:name="FS000001038T05_11_2003_16_03_31C"/>
      <w:bookmarkEnd w:id="288"/>
      <w:r>
        <w:rPr>
          <w:rtl/>
        </w:rPr>
        <w:t>רוני בר-און (הליכו</w:t>
      </w:r>
      <w:r>
        <w:rPr>
          <w:rtl/>
        </w:rPr>
        <w:t>ד):</w:t>
      </w:r>
    </w:p>
    <w:p w14:paraId="484F3789" w14:textId="77777777" w:rsidR="00000000" w:rsidRDefault="00903ADA">
      <w:pPr>
        <w:pStyle w:val="a0"/>
        <w:rPr>
          <w:rtl/>
        </w:rPr>
      </w:pPr>
    </w:p>
    <w:p w14:paraId="22125DF6" w14:textId="77777777" w:rsidR="00000000" w:rsidRDefault="00903ADA">
      <w:pPr>
        <w:pStyle w:val="a0"/>
        <w:rPr>
          <w:rFonts w:hint="cs"/>
          <w:rtl/>
        </w:rPr>
      </w:pPr>
      <w:r>
        <w:rPr>
          <w:rFonts w:hint="cs"/>
          <w:rtl/>
        </w:rPr>
        <w:t xml:space="preserve">אני מבטיח לך שעד השעה 16:00 אגמור. </w:t>
      </w:r>
    </w:p>
    <w:p w14:paraId="35AB5C04" w14:textId="77777777" w:rsidR="00000000" w:rsidRDefault="00903ADA">
      <w:pPr>
        <w:pStyle w:val="a0"/>
        <w:rPr>
          <w:rFonts w:hint="cs"/>
          <w:rtl/>
        </w:rPr>
      </w:pPr>
    </w:p>
    <w:p w14:paraId="09F5E165" w14:textId="77777777" w:rsidR="00000000" w:rsidRDefault="00903ADA">
      <w:pPr>
        <w:pStyle w:val="a0"/>
        <w:rPr>
          <w:rFonts w:hint="cs"/>
          <w:rtl/>
        </w:rPr>
      </w:pPr>
      <w:r>
        <w:rPr>
          <w:rFonts w:hint="cs"/>
          <w:rtl/>
        </w:rPr>
        <w:t xml:space="preserve">אדוני היושב-ראש, התקציב המונח כאן הוא תקציב שנכון לעשותו. התקציב שיעלה את המשק על מסלול של צמיחה הוא תקציב כואב, אבל תקציב מבריא. </w:t>
      </w:r>
    </w:p>
    <w:p w14:paraId="38D48E4C" w14:textId="77777777" w:rsidR="00000000" w:rsidRDefault="00903ADA">
      <w:pPr>
        <w:pStyle w:val="a0"/>
        <w:rPr>
          <w:rFonts w:hint="cs"/>
          <w:rtl/>
        </w:rPr>
      </w:pPr>
    </w:p>
    <w:p w14:paraId="4D63D2B3" w14:textId="77777777" w:rsidR="00000000" w:rsidRDefault="00903ADA">
      <w:pPr>
        <w:pStyle w:val="af0"/>
        <w:rPr>
          <w:rtl/>
        </w:rPr>
      </w:pPr>
      <w:r>
        <w:rPr>
          <w:rFonts w:hint="eastAsia"/>
          <w:rtl/>
        </w:rPr>
        <w:t>חיים</w:t>
      </w:r>
      <w:r>
        <w:rPr>
          <w:rtl/>
        </w:rPr>
        <w:t xml:space="preserve"> אורון (מרצ):</w:t>
      </w:r>
    </w:p>
    <w:p w14:paraId="0996F5BF" w14:textId="77777777" w:rsidR="00000000" w:rsidRDefault="00903ADA">
      <w:pPr>
        <w:pStyle w:val="a0"/>
        <w:rPr>
          <w:rFonts w:hint="cs"/>
          <w:rtl/>
        </w:rPr>
      </w:pPr>
    </w:p>
    <w:p w14:paraId="7F5E5642" w14:textId="77777777" w:rsidR="00000000" w:rsidRDefault="00903ADA">
      <w:pPr>
        <w:pStyle w:val="a0"/>
        <w:rPr>
          <w:rFonts w:hint="cs"/>
          <w:rtl/>
        </w:rPr>
      </w:pPr>
      <w:r>
        <w:rPr>
          <w:rFonts w:hint="cs"/>
          <w:rtl/>
        </w:rPr>
        <w:t>מבריק?</w:t>
      </w:r>
    </w:p>
    <w:p w14:paraId="612012D1" w14:textId="77777777" w:rsidR="00000000" w:rsidRDefault="00903ADA">
      <w:pPr>
        <w:pStyle w:val="a0"/>
        <w:rPr>
          <w:rFonts w:hint="cs"/>
          <w:rtl/>
        </w:rPr>
      </w:pPr>
    </w:p>
    <w:p w14:paraId="267ECB0C" w14:textId="77777777" w:rsidR="00000000" w:rsidRDefault="00903ADA">
      <w:pPr>
        <w:pStyle w:val="-"/>
        <w:rPr>
          <w:rtl/>
        </w:rPr>
      </w:pPr>
      <w:bookmarkStart w:id="289" w:name="FS000001038T05_11_2003_16_04_46C"/>
      <w:bookmarkEnd w:id="289"/>
      <w:r>
        <w:rPr>
          <w:rtl/>
        </w:rPr>
        <w:t>רוני בר-און (הליכוד):</w:t>
      </w:r>
    </w:p>
    <w:p w14:paraId="69404D25" w14:textId="77777777" w:rsidR="00000000" w:rsidRDefault="00903ADA">
      <w:pPr>
        <w:pStyle w:val="a0"/>
        <w:rPr>
          <w:rtl/>
        </w:rPr>
      </w:pPr>
    </w:p>
    <w:p w14:paraId="62DC70B6" w14:textId="77777777" w:rsidR="00000000" w:rsidRDefault="00903ADA">
      <w:pPr>
        <w:pStyle w:val="a0"/>
        <w:rPr>
          <w:rFonts w:hint="cs"/>
          <w:rtl/>
        </w:rPr>
      </w:pPr>
      <w:r>
        <w:rPr>
          <w:rFonts w:hint="cs"/>
          <w:rtl/>
        </w:rPr>
        <w:t>מבריא, לא מבריק. הדילמה שאנחנו נ</w:t>
      </w:r>
      <w:r>
        <w:rPr>
          <w:rFonts w:hint="cs"/>
          <w:rtl/>
        </w:rPr>
        <w:t>יצבים כאן היום בפניה היא או להגדיל את הגירעון בתקציב, להמשיך ולצעוק ולזעוק כאן בזכות חלוקת כספים, ולגרוף אגב כך הון פוליטי, לגזור קופונים פוליטיים, או להילחם כפי שמציע התקציב, להילחם בגירעון, לקצץ את התקציב, לעשות את הדבר שהוא נכון אפילו אם הוא לא פופולרי,</w:t>
      </w:r>
      <w:r>
        <w:rPr>
          <w:rFonts w:hint="cs"/>
          <w:rtl/>
        </w:rPr>
        <w:t xml:space="preserve"> וזוהי תמצית המנהיגות. </w:t>
      </w:r>
    </w:p>
    <w:p w14:paraId="3DDCE204" w14:textId="77777777" w:rsidR="00000000" w:rsidRDefault="00903ADA">
      <w:pPr>
        <w:pStyle w:val="a0"/>
        <w:rPr>
          <w:rFonts w:hint="cs"/>
          <w:rtl/>
        </w:rPr>
      </w:pPr>
    </w:p>
    <w:p w14:paraId="5DD77C82" w14:textId="77777777" w:rsidR="00000000" w:rsidRDefault="00903ADA">
      <w:pPr>
        <w:pStyle w:val="a0"/>
        <w:rPr>
          <w:rFonts w:hint="cs"/>
          <w:rtl/>
        </w:rPr>
      </w:pPr>
      <w:r>
        <w:rPr>
          <w:rFonts w:hint="cs"/>
          <w:rtl/>
        </w:rPr>
        <w:t>תמצית המנהיגות היא לבחור בחלופה האמיצה, לעשות את הדבר הנכון ולא את הדבר הכדאי, לא את המעשה המועיל פוליטית אלא את המעשה הנכון. אדוני היושב-ראש, רבותי חברי הכנסת, ממשלת ישראל בתקציב שהיא הניחה כאן היום מגלה מנהיגות של ממש בהביאה את ח</w:t>
      </w:r>
      <w:r>
        <w:rPr>
          <w:rFonts w:hint="cs"/>
          <w:rtl/>
        </w:rPr>
        <w:t>וק התקציב הנוכחי לאישור הכנסת. ממשלת ישראל, להבדיל מכם ומהתקציבים הפופוליסטיים שהצעתם, אשר הביאו למשברים הכלכליים - אדוני שר האוצר לשעבר, כלכלות לא נמדדות על-פי הצמיחה בשנה שבה אתה מכהן. הצמיחה בשנות כהונתך היתה כתוצאה ממעשי ממשלת הליכוד קודם לכן.</w:t>
      </w:r>
    </w:p>
    <w:p w14:paraId="2ED064E3" w14:textId="77777777" w:rsidR="00000000" w:rsidRDefault="00903ADA">
      <w:pPr>
        <w:pStyle w:val="a0"/>
        <w:ind w:firstLine="0"/>
        <w:rPr>
          <w:rFonts w:hint="cs"/>
          <w:rtl/>
        </w:rPr>
      </w:pPr>
    </w:p>
    <w:p w14:paraId="0BBB3441" w14:textId="77777777" w:rsidR="00000000" w:rsidRDefault="00903ADA">
      <w:pPr>
        <w:pStyle w:val="af0"/>
        <w:rPr>
          <w:rtl/>
        </w:rPr>
      </w:pPr>
      <w:r>
        <w:rPr>
          <w:rFonts w:hint="eastAsia"/>
          <w:rtl/>
        </w:rPr>
        <w:t>אברהם</w:t>
      </w:r>
      <w:r>
        <w:rPr>
          <w:rtl/>
        </w:rPr>
        <w:t xml:space="preserve"> ב</w:t>
      </w:r>
      <w:r>
        <w:rPr>
          <w:rtl/>
        </w:rPr>
        <w:t>ייגה שוחט (העבודה-מימד):</w:t>
      </w:r>
    </w:p>
    <w:p w14:paraId="27D068A6" w14:textId="77777777" w:rsidR="00000000" w:rsidRDefault="00903ADA">
      <w:pPr>
        <w:pStyle w:val="a0"/>
        <w:rPr>
          <w:rFonts w:hint="cs"/>
          <w:rtl/>
        </w:rPr>
      </w:pPr>
    </w:p>
    <w:p w14:paraId="014B6347" w14:textId="77777777" w:rsidR="00000000" w:rsidRDefault="00903ADA">
      <w:pPr>
        <w:pStyle w:val="a0"/>
        <w:rPr>
          <w:rFonts w:hint="cs"/>
          <w:rtl/>
        </w:rPr>
      </w:pPr>
      <w:r>
        <w:rPr>
          <w:rFonts w:hint="cs"/>
          <w:rtl/>
        </w:rPr>
        <w:t>אילו היה לך מושג על מה אתה מדבר. זו בורות, אי-אפשר לעמוד מול הבורות שלך.</w:t>
      </w:r>
    </w:p>
    <w:p w14:paraId="442C4C65" w14:textId="77777777" w:rsidR="00000000" w:rsidRDefault="00903ADA">
      <w:pPr>
        <w:pStyle w:val="a0"/>
        <w:ind w:firstLine="0"/>
        <w:rPr>
          <w:rFonts w:hint="cs"/>
          <w:rtl/>
        </w:rPr>
      </w:pPr>
    </w:p>
    <w:p w14:paraId="727BA1F8" w14:textId="77777777" w:rsidR="00000000" w:rsidRDefault="00903ADA">
      <w:pPr>
        <w:pStyle w:val="-"/>
        <w:rPr>
          <w:rtl/>
        </w:rPr>
      </w:pPr>
      <w:bookmarkStart w:id="290" w:name="FS000001038T05_11_2003_15_10_04C"/>
      <w:bookmarkEnd w:id="290"/>
      <w:r>
        <w:rPr>
          <w:rtl/>
        </w:rPr>
        <w:t>רוני בר-און (הליכוד):</w:t>
      </w:r>
    </w:p>
    <w:p w14:paraId="0C01A640" w14:textId="77777777" w:rsidR="00000000" w:rsidRDefault="00903ADA">
      <w:pPr>
        <w:pStyle w:val="a0"/>
        <w:rPr>
          <w:rtl/>
        </w:rPr>
      </w:pPr>
    </w:p>
    <w:p w14:paraId="3653A22B" w14:textId="77777777" w:rsidR="00000000" w:rsidRDefault="00903ADA">
      <w:pPr>
        <w:pStyle w:val="a0"/>
        <w:rPr>
          <w:rFonts w:hint="cs"/>
          <w:rtl/>
        </w:rPr>
      </w:pPr>
      <w:r>
        <w:rPr>
          <w:rFonts w:hint="cs"/>
          <w:rtl/>
        </w:rPr>
        <w:t>יש לי מושג. הדמגוגיה הזאת לא תעזור לכם.</w:t>
      </w:r>
    </w:p>
    <w:p w14:paraId="418118F3" w14:textId="77777777" w:rsidR="00000000" w:rsidRDefault="00903ADA">
      <w:pPr>
        <w:pStyle w:val="a0"/>
        <w:ind w:firstLine="0"/>
        <w:rPr>
          <w:rFonts w:hint="cs"/>
          <w:rtl/>
        </w:rPr>
      </w:pPr>
    </w:p>
    <w:p w14:paraId="10A6E724" w14:textId="77777777" w:rsidR="00000000" w:rsidRDefault="00903ADA">
      <w:pPr>
        <w:pStyle w:val="af1"/>
        <w:rPr>
          <w:rtl/>
        </w:rPr>
      </w:pPr>
      <w:r>
        <w:rPr>
          <w:rtl/>
        </w:rPr>
        <w:t>היו"ר ראובן ריבלין:</w:t>
      </w:r>
    </w:p>
    <w:p w14:paraId="6DFE00C7" w14:textId="77777777" w:rsidR="00000000" w:rsidRDefault="00903ADA">
      <w:pPr>
        <w:pStyle w:val="a0"/>
        <w:rPr>
          <w:rtl/>
        </w:rPr>
      </w:pPr>
    </w:p>
    <w:p w14:paraId="4470D50B" w14:textId="77777777" w:rsidR="00000000" w:rsidRDefault="00903ADA">
      <w:pPr>
        <w:pStyle w:val="a0"/>
        <w:rPr>
          <w:rFonts w:hint="cs"/>
          <w:rtl/>
        </w:rPr>
      </w:pPr>
      <w:r>
        <w:rPr>
          <w:rFonts w:hint="cs"/>
          <w:rtl/>
        </w:rPr>
        <w:t>אני לא יודע למי יש מושג, אבל יש לך עוד חצי דקה. חבר הכנסת בייגה שוחט, י</w:t>
      </w:r>
      <w:r>
        <w:rPr>
          <w:rFonts w:hint="cs"/>
          <w:rtl/>
        </w:rPr>
        <w:t>ש לו עוד חצי דקה.</w:t>
      </w:r>
    </w:p>
    <w:p w14:paraId="37A9DF7D" w14:textId="77777777" w:rsidR="00000000" w:rsidRDefault="00903ADA">
      <w:pPr>
        <w:pStyle w:val="a0"/>
        <w:ind w:firstLine="0"/>
        <w:rPr>
          <w:rFonts w:hint="cs"/>
          <w:rtl/>
        </w:rPr>
      </w:pPr>
    </w:p>
    <w:p w14:paraId="0AEF85BF" w14:textId="77777777" w:rsidR="00000000" w:rsidRDefault="00903ADA">
      <w:pPr>
        <w:pStyle w:val="af0"/>
        <w:rPr>
          <w:rtl/>
        </w:rPr>
      </w:pPr>
      <w:r>
        <w:rPr>
          <w:rFonts w:hint="eastAsia"/>
          <w:rtl/>
        </w:rPr>
        <w:t>אברהם</w:t>
      </w:r>
      <w:r>
        <w:rPr>
          <w:rtl/>
        </w:rPr>
        <w:t xml:space="preserve"> בייגה שוחט (העבודה-מימד):</w:t>
      </w:r>
    </w:p>
    <w:p w14:paraId="21EAA0DE" w14:textId="77777777" w:rsidR="00000000" w:rsidRDefault="00903ADA">
      <w:pPr>
        <w:pStyle w:val="a0"/>
        <w:rPr>
          <w:rFonts w:hint="cs"/>
          <w:rtl/>
        </w:rPr>
      </w:pPr>
    </w:p>
    <w:p w14:paraId="412A2C21" w14:textId="77777777" w:rsidR="00000000" w:rsidRDefault="00903ADA">
      <w:pPr>
        <w:pStyle w:val="a0"/>
        <w:rPr>
          <w:rFonts w:hint="cs"/>
          <w:rtl/>
        </w:rPr>
      </w:pPr>
      <w:r>
        <w:rPr>
          <w:rFonts w:hint="cs"/>
          <w:rtl/>
        </w:rPr>
        <w:t>אבל אי-אפשר לעמוד מול הבורות שלו.</w:t>
      </w:r>
    </w:p>
    <w:p w14:paraId="09EBD2C5" w14:textId="77777777" w:rsidR="00000000" w:rsidRDefault="00903ADA">
      <w:pPr>
        <w:pStyle w:val="a0"/>
        <w:ind w:firstLine="0"/>
        <w:rPr>
          <w:rFonts w:hint="cs"/>
          <w:rtl/>
        </w:rPr>
      </w:pPr>
    </w:p>
    <w:p w14:paraId="37018ECF" w14:textId="77777777" w:rsidR="00000000" w:rsidRDefault="00903ADA">
      <w:pPr>
        <w:pStyle w:val="af1"/>
        <w:rPr>
          <w:rtl/>
        </w:rPr>
      </w:pPr>
      <w:r>
        <w:rPr>
          <w:rtl/>
        </w:rPr>
        <w:t>היו"ר ראובן ריבלין:</w:t>
      </w:r>
    </w:p>
    <w:p w14:paraId="51D05A5D" w14:textId="77777777" w:rsidR="00000000" w:rsidRDefault="00903ADA">
      <w:pPr>
        <w:pStyle w:val="a0"/>
        <w:rPr>
          <w:rtl/>
        </w:rPr>
      </w:pPr>
    </w:p>
    <w:p w14:paraId="41278058" w14:textId="77777777" w:rsidR="00000000" w:rsidRDefault="00903ADA">
      <w:pPr>
        <w:pStyle w:val="a0"/>
        <w:rPr>
          <w:rFonts w:hint="cs"/>
          <w:rtl/>
        </w:rPr>
      </w:pPr>
      <w:r>
        <w:rPr>
          <w:rFonts w:hint="cs"/>
          <w:rtl/>
        </w:rPr>
        <w:t>תודה רבה לחבר הכנסת שוחט. אני מבקש מאדוני לסיים את דבריו.</w:t>
      </w:r>
    </w:p>
    <w:p w14:paraId="237392A7" w14:textId="77777777" w:rsidR="00000000" w:rsidRDefault="00903ADA">
      <w:pPr>
        <w:pStyle w:val="a0"/>
        <w:ind w:firstLine="0"/>
        <w:rPr>
          <w:rFonts w:hint="cs"/>
          <w:rtl/>
        </w:rPr>
      </w:pPr>
    </w:p>
    <w:p w14:paraId="23CDCC9D" w14:textId="77777777" w:rsidR="00000000" w:rsidRDefault="00903ADA">
      <w:pPr>
        <w:pStyle w:val="-"/>
        <w:rPr>
          <w:rtl/>
        </w:rPr>
      </w:pPr>
      <w:bookmarkStart w:id="291" w:name="FS000001038T05_11_2003_15_11_20C"/>
      <w:bookmarkEnd w:id="291"/>
      <w:r>
        <w:rPr>
          <w:rtl/>
        </w:rPr>
        <w:t>רוני בר-און (הליכוד):</w:t>
      </w:r>
    </w:p>
    <w:p w14:paraId="292F6280" w14:textId="77777777" w:rsidR="00000000" w:rsidRDefault="00903ADA">
      <w:pPr>
        <w:pStyle w:val="a0"/>
        <w:rPr>
          <w:rtl/>
        </w:rPr>
      </w:pPr>
    </w:p>
    <w:p w14:paraId="19E29C92" w14:textId="77777777" w:rsidR="00000000" w:rsidRDefault="00903ADA">
      <w:pPr>
        <w:pStyle w:val="a0"/>
        <w:rPr>
          <w:rFonts w:hint="cs"/>
          <w:rtl/>
        </w:rPr>
      </w:pPr>
      <w:r>
        <w:rPr>
          <w:rFonts w:hint="cs"/>
          <w:rtl/>
        </w:rPr>
        <w:t>ולמרות הכול, אני פונה אליכם בבקשה, חברי מן האופוזיציה, אני מבקש מכ</w:t>
      </w:r>
      <w:r>
        <w:rPr>
          <w:rFonts w:hint="cs"/>
          <w:rtl/>
        </w:rPr>
        <w:t>ם דווקא היום להצטרף ולהצביע בעד חוק התקציב בקריאה הראשונה.</w:t>
      </w:r>
    </w:p>
    <w:p w14:paraId="259D5F3D" w14:textId="77777777" w:rsidR="00000000" w:rsidRDefault="00903ADA">
      <w:pPr>
        <w:pStyle w:val="a0"/>
        <w:ind w:firstLine="0"/>
        <w:rPr>
          <w:rFonts w:hint="cs"/>
          <w:rtl/>
        </w:rPr>
      </w:pPr>
    </w:p>
    <w:p w14:paraId="215B649B" w14:textId="77777777" w:rsidR="00000000" w:rsidRDefault="00903ADA">
      <w:pPr>
        <w:pStyle w:val="af0"/>
        <w:rPr>
          <w:rtl/>
        </w:rPr>
      </w:pPr>
      <w:r>
        <w:rPr>
          <w:rFonts w:hint="eastAsia"/>
          <w:rtl/>
        </w:rPr>
        <w:t>דליה</w:t>
      </w:r>
      <w:r>
        <w:rPr>
          <w:rtl/>
        </w:rPr>
        <w:t xml:space="preserve"> איציק (העבודה-מימד):</w:t>
      </w:r>
    </w:p>
    <w:p w14:paraId="4A2F3FB0" w14:textId="77777777" w:rsidR="00000000" w:rsidRDefault="00903ADA">
      <w:pPr>
        <w:pStyle w:val="a0"/>
        <w:rPr>
          <w:rFonts w:hint="cs"/>
          <w:rtl/>
        </w:rPr>
      </w:pPr>
    </w:p>
    <w:p w14:paraId="11AB1151" w14:textId="77777777" w:rsidR="00000000" w:rsidRDefault="00903ADA">
      <w:pPr>
        <w:pStyle w:val="a0"/>
        <w:rPr>
          <w:rFonts w:hint="cs"/>
          <w:rtl/>
        </w:rPr>
      </w:pPr>
      <w:r>
        <w:rPr>
          <w:rFonts w:hint="cs"/>
          <w:rtl/>
        </w:rPr>
        <w:t>אתה בשלב הבדיחות?</w:t>
      </w:r>
    </w:p>
    <w:p w14:paraId="6AC403C0" w14:textId="77777777" w:rsidR="00000000" w:rsidRDefault="00903ADA">
      <w:pPr>
        <w:pStyle w:val="a0"/>
        <w:ind w:firstLine="0"/>
        <w:rPr>
          <w:rFonts w:hint="cs"/>
          <w:rtl/>
        </w:rPr>
      </w:pPr>
    </w:p>
    <w:p w14:paraId="7CD0C6D8" w14:textId="77777777" w:rsidR="00000000" w:rsidRDefault="00903ADA">
      <w:pPr>
        <w:pStyle w:val="af1"/>
        <w:rPr>
          <w:rtl/>
        </w:rPr>
      </w:pPr>
      <w:r>
        <w:rPr>
          <w:rtl/>
        </w:rPr>
        <w:t>היו"ר ראובן ריבלין:</w:t>
      </w:r>
    </w:p>
    <w:p w14:paraId="70695476" w14:textId="77777777" w:rsidR="00000000" w:rsidRDefault="00903ADA">
      <w:pPr>
        <w:pStyle w:val="a0"/>
        <w:rPr>
          <w:rtl/>
        </w:rPr>
      </w:pPr>
    </w:p>
    <w:p w14:paraId="13DA26C9" w14:textId="77777777" w:rsidR="00000000" w:rsidRDefault="00903ADA">
      <w:pPr>
        <w:pStyle w:val="a0"/>
        <w:rPr>
          <w:rFonts w:hint="cs"/>
          <w:rtl/>
        </w:rPr>
      </w:pPr>
      <w:r>
        <w:rPr>
          <w:rFonts w:hint="cs"/>
          <w:rtl/>
        </w:rPr>
        <w:t>אסור לבקש, אני לא מבין אתכם.</w:t>
      </w:r>
    </w:p>
    <w:p w14:paraId="330EA07F" w14:textId="77777777" w:rsidR="00000000" w:rsidRDefault="00903ADA">
      <w:pPr>
        <w:pStyle w:val="a0"/>
        <w:ind w:firstLine="0"/>
        <w:rPr>
          <w:rFonts w:hint="cs"/>
          <w:rtl/>
        </w:rPr>
      </w:pPr>
    </w:p>
    <w:p w14:paraId="532FF9CF" w14:textId="77777777" w:rsidR="00000000" w:rsidRDefault="00903ADA">
      <w:pPr>
        <w:pStyle w:val="a0"/>
        <w:ind w:firstLine="0"/>
        <w:rPr>
          <w:rFonts w:hint="cs"/>
          <w:rtl/>
        </w:rPr>
      </w:pPr>
    </w:p>
    <w:p w14:paraId="728F5396" w14:textId="77777777" w:rsidR="00000000" w:rsidRDefault="00903ADA">
      <w:pPr>
        <w:pStyle w:val="a0"/>
        <w:ind w:firstLine="0"/>
        <w:rPr>
          <w:rFonts w:hint="cs"/>
          <w:rtl/>
        </w:rPr>
      </w:pPr>
      <w:r>
        <w:rPr>
          <w:rFonts w:hint="cs"/>
          <w:b/>
          <w:bCs/>
          <w:u w:val="single"/>
          <w:rtl/>
        </w:rPr>
        <w:t>קריאה:</w:t>
      </w:r>
    </w:p>
    <w:p w14:paraId="7F869614" w14:textId="77777777" w:rsidR="00000000" w:rsidRDefault="00903ADA">
      <w:pPr>
        <w:pStyle w:val="a0"/>
        <w:ind w:firstLine="0"/>
        <w:rPr>
          <w:rFonts w:hint="cs"/>
          <w:rtl/>
        </w:rPr>
      </w:pPr>
    </w:p>
    <w:p w14:paraId="69386F61" w14:textId="77777777" w:rsidR="00000000" w:rsidRDefault="00903ADA">
      <w:pPr>
        <w:pStyle w:val="a0"/>
        <w:ind w:firstLine="0"/>
        <w:rPr>
          <w:rFonts w:hint="cs"/>
          <w:rtl/>
        </w:rPr>
      </w:pPr>
      <w:r>
        <w:rPr>
          <w:rFonts w:hint="cs"/>
          <w:rtl/>
        </w:rPr>
        <w:tab/>
        <w:t>איך הוא מעז.</w:t>
      </w:r>
    </w:p>
    <w:p w14:paraId="3515CEA8" w14:textId="77777777" w:rsidR="00000000" w:rsidRDefault="00903ADA">
      <w:pPr>
        <w:pStyle w:val="a0"/>
        <w:ind w:firstLine="0"/>
        <w:rPr>
          <w:rFonts w:hint="cs"/>
          <w:rtl/>
        </w:rPr>
      </w:pPr>
    </w:p>
    <w:p w14:paraId="20A5C485" w14:textId="77777777" w:rsidR="00000000" w:rsidRDefault="00903ADA">
      <w:pPr>
        <w:pStyle w:val="af1"/>
        <w:rPr>
          <w:rtl/>
        </w:rPr>
      </w:pPr>
      <w:r>
        <w:rPr>
          <w:rFonts w:hint="eastAsia"/>
          <w:rtl/>
        </w:rPr>
        <w:t>היו</w:t>
      </w:r>
      <w:r>
        <w:rPr>
          <w:rtl/>
        </w:rPr>
        <w:t>"ר ראובן ריבלין:</w:t>
      </w:r>
    </w:p>
    <w:p w14:paraId="1270F2B8" w14:textId="77777777" w:rsidR="00000000" w:rsidRDefault="00903ADA">
      <w:pPr>
        <w:pStyle w:val="a0"/>
        <w:rPr>
          <w:rFonts w:hint="cs"/>
          <w:rtl/>
        </w:rPr>
      </w:pPr>
    </w:p>
    <w:p w14:paraId="121C2C80" w14:textId="77777777" w:rsidR="00000000" w:rsidRDefault="00903ADA">
      <w:pPr>
        <w:pStyle w:val="a0"/>
        <w:rPr>
          <w:rFonts w:hint="cs"/>
          <w:rtl/>
        </w:rPr>
      </w:pPr>
      <w:r>
        <w:rPr>
          <w:rFonts w:hint="cs"/>
          <w:rtl/>
        </w:rPr>
        <w:t>הוא באמת הופתע מאוד מהתשובות שלכם.</w:t>
      </w:r>
    </w:p>
    <w:p w14:paraId="5DE3F20E" w14:textId="77777777" w:rsidR="00000000" w:rsidRDefault="00903ADA">
      <w:pPr>
        <w:pStyle w:val="a0"/>
        <w:ind w:firstLine="0"/>
        <w:rPr>
          <w:rFonts w:hint="cs"/>
          <w:rtl/>
        </w:rPr>
      </w:pPr>
    </w:p>
    <w:p w14:paraId="0CC9EED6" w14:textId="77777777" w:rsidR="00000000" w:rsidRDefault="00903ADA">
      <w:pPr>
        <w:pStyle w:val="af0"/>
        <w:rPr>
          <w:rtl/>
        </w:rPr>
      </w:pPr>
      <w:r>
        <w:rPr>
          <w:rFonts w:hint="eastAsia"/>
          <w:rtl/>
        </w:rPr>
        <w:t>דליה</w:t>
      </w:r>
      <w:r>
        <w:rPr>
          <w:rtl/>
        </w:rPr>
        <w:t xml:space="preserve"> איציק (העבודה</w:t>
      </w:r>
      <w:r>
        <w:rPr>
          <w:rtl/>
        </w:rPr>
        <w:t>-מימד):</w:t>
      </w:r>
    </w:p>
    <w:p w14:paraId="39DC42DC" w14:textId="77777777" w:rsidR="00000000" w:rsidRDefault="00903ADA">
      <w:pPr>
        <w:pStyle w:val="a0"/>
        <w:rPr>
          <w:rFonts w:hint="cs"/>
          <w:rtl/>
        </w:rPr>
      </w:pPr>
    </w:p>
    <w:p w14:paraId="51FDD7D3" w14:textId="77777777" w:rsidR="00000000" w:rsidRDefault="00903ADA">
      <w:pPr>
        <w:pStyle w:val="a0"/>
        <w:rPr>
          <w:rFonts w:hint="cs"/>
          <w:rtl/>
        </w:rPr>
      </w:pPr>
      <w:r>
        <w:rPr>
          <w:rFonts w:hint="cs"/>
          <w:rtl/>
        </w:rPr>
        <w:t>גם אנו.</w:t>
      </w:r>
    </w:p>
    <w:p w14:paraId="124D94B1" w14:textId="77777777" w:rsidR="00000000" w:rsidRDefault="00903ADA">
      <w:pPr>
        <w:pStyle w:val="a0"/>
        <w:ind w:firstLine="0"/>
        <w:rPr>
          <w:rFonts w:hint="cs"/>
          <w:rtl/>
        </w:rPr>
      </w:pPr>
    </w:p>
    <w:p w14:paraId="454E1860" w14:textId="77777777" w:rsidR="00000000" w:rsidRDefault="00903ADA">
      <w:pPr>
        <w:pStyle w:val="-"/>
        <w:rPr>
          <w:rtl/>
        </w:rPr>
      </w:pPr>
      <w:bookmarkStart w:id="292" w:name="FS000001038T05_11_2003_15_13_39C"/>
      <w:bookmarkEnd w:id="292"/>
      <w:r>
        <w:rPr>
          <w:rFonts w:hint="eastAsia"/>
          <w:rtl/>
        </w:rPr>
        <w:t>רוני</w:t>
      </w:r>
      <w:r>
        <w:rPr>
          <w:rtl/>
        </w:rPr>
        <w:t xml:space="preserve"> בר-און (הליכוד):</w:t>
      </w:r>
    </w:p>
    <w:p w14:paraId="6009FF0D" w14:textId="77777777" w:rsidR="00000000" w:rsidRDefault="00903ADA">
      <w:pPr>
        <w:pStyle w:val="a0"/>
        <w:rPr>
          <w:rFonts w:hint="cs"/>
          <w:rtl/>
        </w:rPr>
      </w:pPr>
    </w:p>
    <w:p w14:paraId="7A8A904D" w14:textId="77777777" w:rsidR="00000000" w:rsidRDefault="00903ADA">
      <w:pPr>
        <w:pStyle w:val="a0"/>
        <w:rPr>
          <w:rFonts w:hint="cs"/>
          <w:rtl/>
        </w:rPr>
      </w:pPr>
      <w:r>
        <w:rPr>
          <w:rFonts w:hint="cs"/>
          <w:rtl/>
        </w:rPr>
        <w:t>אני מציע לכם לשים בצד את כל החישובים הפוליטיים שלכם, להניח בצד את כל החליפות שתופרת לכם יושבת-ראש הסיעה, כאילו כאילו הנה אתם חוזרים אל שולחן הממשלה, לכל החישובים הפוליטיים הקטנים האלה יהיה זמן גם מחר, היום אנחנו ואת</w:t>
      </w:r>
      <w:r>
        <w:rPr>
          <w:rFonts w:hint="cs"/>
          <w:rtl/>
        </w:rPr>
        <w:t xml:space="preserve">ם, אתם ואנחנו נדרשים לגלות אחריות כלפי המשק, כלפי הציבור שבחר אתכם ואותנו. אתם הרי יודעים שלממשלה מובטח רוב להעברת התקציב. אנחנו לא צריכים את ההצבעות שלכם, אנחנו לא באמת צריכים את התמיכה שלכם בתקציב - - </w:t>
      </w:r>
    </w:p>
    <w:p w14:paraId="30CEE078" w14:textId="77777777" w:rsidR="00000000" w:rsidRDefault="00903ADA">
      <w:pPr>
        <w:pStyle w:val="a0"/>
        <w:ind w:firstLine="0"/>
        <w:rPr>
          <w:rFonts w:hint="cs"/>
          <w:rtl/>
        </w:rPr>
      </w:pPr>
    </w:p>
    <w:p w14:paraId="0B86373C" w14:textId="77777777" w:rsidR="00000000" w:rsidRDefault="00903ADA">
      <w:pPr>
        <w:pStyle w:val="af0"/>
        <w:rPr>
          <w:rtl/>
        </w:rPr>
      </w:pPr>
      <w:r>
        <w:rPr>
          <w:rFonts w:hint="eastAsia"/>
          <w:rtl/>
        </w:rPr>
        <w:t>יצחק</w:t>
      </w:r>
      <w:r>
        <w:rPr>
          <w:rtl/>
        </w:rPr>
        <w:t xml:space="preserve"> הרצוג (העבודה-מימד):</w:t>
      </w:r>
    </w:p>
    <w:p w14:paraId="3701B1E5" w14:textId="77777777" w:rsidR="00000000" w:rsidRDefault="00903ADA">
      <w:pPr>
        <w:pStyle w:val="a0"/>
        <w:rPr>
          <w:rFonts w:hint="cs"/>
          <w:rtl/>
        </w:rPr>
      </w:pPr>
    </w:p>
    <w:p w14:paraId="57126167" w14:textId="77777777" w:rsidR="00000000" w:rsidRDefault="00903ADA">
      <w:pPr>
        <w:pStyle w:val="a0"/>
        <w:rPr>
          <w:rFonts w:hint="cs"/>
          <w:rtl/>
        </w:rPr>
      </w:pPr>
      <w:r>
        <w:rPr>
          <w:rFonts w:hint="cs"/>
          <w:rtl/>
        </w:rPr>
        <w:t>באמת?</w:t>
      </w:r>
    </w:p>
    <w:p w14:paraId="772F83A2" w14:textId="77777777" w:rsidR="00000000" w:rsidRDefault="00903ADA">
      <w:pPr>
        <w:pStyle w:val="a0"/>
        <w:ind w:firstLine="0"/>
        <w:rPr>
          <w:rFonts w:hint="cs"/>
          <w:rtl/>
        </w:rPr>
      </w:pPr>
    </w:p>
    <w:p w14:paraId="74D9C82C" w14:textId="77777777" w:rsidR="00000000" w:rsidRDefault="00903ADA">
      <w:pPr>
        <w:pStyle w:val="af0"/>
        <w:rPr>
          <w:rtl/>
        </w:rPr>
      </w:pPr>
      <w:r>
        <w:rPr>
          <w:rFonts w:hint="eastAsia"/>
          <w:rtl/>
        </w:rPr>
        <w:t>דליה</w:t>
      </w:r>
      <w:r>
        <w:rPr>
          <w:rtl/>
        </w:rPr>
        <w:t xml:space="preserve"> איציק (העבוד</w:t>
      </w:r>
      <w:r>
        <w:rPr>
          <w:rtl/>
        </w:rPr>
        <w:t>ה-מימד):</w:t>
      </w:r>
    </w:p>
    <w:p w14:paraId="61E13698" w14:textId="77777777" w:rsidR="00000000" w:rsidRDefault="00903ADA">
      <w:pPr>
        <w:pStyle w:val="a0"/>
        <w:rPr>
          <w:rFonts w:hint="cs"/>
          <w:rtl/>
        </w:rPr>
      </w:pPr>
    </w:p>
    <w:p w14:paraId="17F853BE" w14:textId="77777777" w:rsidR="00000000" w:rsidRDefault="00903ADA">
      <w:pPr>
        <w:pStyle w:val="a0"/>
        <w:rPr>
          <w:rFonts w:hint="cs"/>
          <w:rtl/>
        </w:rPr>
      </w:pPr>
      <w:r>
        <w:rPr>
          <w:rFonts w:hint="cs"/>
          <w:rtl/>
        </w:rPr>
        <w:t>מה אתה אומר?</w:t>
      </w:r>
    </w:p>
    <w:p w14:paraId="2CB1506E" w14:textId="77777777" w:rsidR="00000000" w:rsidRDefault="00903ADA">
      <w:pPr>
        <w:pStyle w:val="a0"/>
        <w:ind w:firstLine="0"/>
        <w:rPr>
          <w:rFonts w:hint="cs"/>
          <w:rtl/>
        </w:rPr>
      </w:pPr>
    </w:p>
    <w:p w14:paraId="29674C7A" w14:textId="77777777" w:rsidR="00000000" w:rsidRDefault="00903ADA">
      <w:pPr>
        <w:pStyle w:val="af0"/>
        <w:rPr>
          <w:rtl/>
        </w:rPr>
      </w:pPr>
      <w:r>
        <w:rPr>
          <w:rFonts w:hint="eastAsia"/>
          <w:rtl/>
        </w:rPr>
        <w:t>יצחק</w:t>
      </w:r>
      <w:r>
        <w:rPr>
          <w:rtl/>
        </w:rPr>
        <w:t xml:space="preserve"> הרצוג (העבודה-מימד):</w:t>
      </w:r>
    </w:p>
    <w:p w14:paraId="7AEDA6DA" w14:textId="77777777" w:rsidR="00000000" w:rsidRDefault="00903ADA">
      <w:pPr>
        <w:pStyle w:val="a0"/>
        <w:rPr>
          <w:rFonts w:hint="cs"/>
          <w:rtl/>
        </w:rPr>
      </w:pPr>
    </w:p>
    <w:p w14:paraId="0A2704CA" w14:textId="77777777" w:rsidR="00000000" w:rsidRDefault="00903ADA">
      <w:pPr>
        <w:pStyle w:val="a0"/>
        <w:rPr>
          <w:rFonts w:hint="cs"/>
          <w:rtl/>
        </w:rPr>
      </w:pPr>
      <w:r>
        <w:rPr>
          <w:rFonts w:hint="cs"/>
          <w:rtl/>
        </w:rPr>
        <w:t>איפה שינוי?</w:t>
      </w:r>
    </w:p>
    <w:p w14:paraId="15EF7C26" w14:textId="77777777" w:rsidR="00000000" w:rsidRDefault="00903ADA">
      <w:pPr>
        <w:pStyle w:val="a0"/>
        <w:rPr>
          <w:rFonts w:hint="cs"/>
          <w:rtl/>
        </w:rPr>
      </w:pPr>
    </w:p>
    <w:p w14:paraId="1F7A6B37" w14:textId="77777777" w:rsidR="00000000" w:rsidRDefault="00903ADA">
      <w:pPr>
        <w:pStyle w:val="-"/>
        <w:rPr>
          <w:rtl/>
        </w:rPr>
      </w:pPr>
      <w:bookmarkStart w:id="293" w:name="FS000001038T05_11_2003_15_15_38C"/>
      <w:bookmarkEnd w:id="293"/>
      <w:r>
        <w:rPr>
          <w:rFonts w:hint="eastAsia"/>
          <w:rtl/>
        </w:rPr>
        <w:t>רוני</w:t>
      </w:r>
      <w:r>
        <w:rPr>
          <w:rtl/>
        </w:rPr>
        <w:t xml:space="preserve"> בר-און (הליכוד):</w:t>
      </w:r>
    </w:p>
    <w:p w14:paraId="366FD34E" w14:textId="77777777" w:rsidR="00000000" w:rsidRDefault="00903ADA">
      <w:pPr>
        <w:pStyle w:val="a0"/>
        <w:rPr>
          <w:rFonts w:hint="cs"/>
          <w:rtl/>
        </w:rPr>
      </w:pPr>
    </w:p>
    <w:p w14:paraId="7B0A2542" w14:textId="77777777" w:rsidR="00000000" w:rsidRDefault="00903ADA">
      <w:pPr>
        <w:pStyle w:val="a0"/>
        <w:rPr>
          <w:rFonts w:hint="cs"/>
          <w:rtl/>
        </w:rPr>
      </w:pPr>
      <w:r>
        <w:rPr>
          <w:rFonts w:hint="cs"/>
          <w:rtl/>
        </w:rPr>
        <w:t>- - אבל אני מציע לכם ואני קורא לכם לשוב ולחשוב, לשוב ולשקול. תצביעו אתנו, תבואו לעבודה מסודרת בוועדות שנקים, כדי לדון בהכנת התקציב לקריאה שנייה ושלישית. ברגע שתצביעו אתנ</w:t>
      </w:r>
      <w:r>
        <w:rPr>
          <w:rFonts w:hint="cs"/>
          <w:rtl/>
        </w:rPr>
        <w:t>ו, ברגע שתגלו שיתוף פעולה בעבודה בוועדות - - -</w:t>
      </w:r>
    </w:p>
    <w:p w14:paraId="4F445195" w14:textId="77777777" w:rsidR="00000000" w:rsidRDefault="00903ADA">
      <w:pPr>
        <w:pStyle w:val="af0"/>
        <w:rPr>
          <w:rFonts w:hint="cs"/>
          <w:rtl/>
        </w:rPr>
      </w:pPr>
    </w:p>
    <w:p w14:paraId="0AFA9DAB" w14:textId="77777777" w:rsidR="00000000" w:rsidRDefault="00903ADA">
      <w:pPr>
        <w:pStyle w:val="af0"/>
        <w:rPr>
          <w:rtl/>
        </w:rPr>
      </w:pPr>
      <w:r>
        <w:rPr>
          <w:rFonts w:hint="eastAsia"/>
          <w:rtl/>
        </w:rPr>
        <w:t>דוד</w:t>
      </w:r>
      <w:r>
        <w:rPr>
          <w:rtl/>
        </w:rPr>
        <w:t xml:space="preserve"> טל (עם אחד):</w:t>
      </w:r>
    </w:p>
    <w:p w14:paraId="4B7F691C" w14:textId="77777777" w:rsidR="00000000" w:rsidRDefault="00903ADA">
      <w:pPr>
        <w:pStyle w:val="a0"/>
        <w:rPr>
          <w:rFonts w:hint="cs"/>
          <w:rtl/>
        </w:rPr>
      </w:pPr>
    </w:p>
    <w:p w14:paraId="71F035A7" w14:textId="77777777" w:rsidR="00000000" w:rsidRDefault="00903ADA">
      <w:pPr>
        <w:pStyle w:val="a0"/>
        <w:rPr>
          <w:rFonts w:hint="cs"/>
          <w:rtl/>
        </w:rPr>
      </w:pPr>
      <w:r>
        <w:rPr>
          <w:rFonts w:hint="cs"/>
          <w:rtl/>
        </w:rPr>
        <w:t>אולי לשם שינוי תצביעו אתם אתנו?</w:t>
      </w:r>
    </w:p>
    <w:p w14:paraId="274749BF" w14:textId="77777777" w:rsidR="00000000" w:rsidRDefault="00903ADA">
      <w:pPr>
        <w:pStyle w:val="a0"/>
        <w:ind w:firstLine="0"/>
        <w:rPr>
          <w:rFonts w:hint="cs"/>
          <w:rtl/>
        </w:rPr>
      </w:pPr>
    </w:p>
    <w:p w14:paraId="74E4E473" w14:textId="77777777" w:rsidR="00000000" w:rsidRDefault="00903ADA">
      <w:pPr>
        <w:pStyle w:val="af1"/>
        <w:rPr>
          <w:rtl/>
        </w:rPr>
      </w:pPr>
      <w:r>
        <w:rPr>
          <w:rFonts w:hint="eastAsia"/>
          <w:rtl/>
        </w:rPr>
        <w:t>היו</w:t>
      </w:r>
      <w:r>
        <w:rPr>
          <w:rtl/>
        </w:rPr>
        <w:t>"ר ראובן ריבלין:</w:t>
      </w:r>
    </w:p>
    <w:p w14:paraId="0C1CF53C" w14:textId="77777777" w:rsidR="00000000" w:rsidRDefault="00903ADA">
      <w:pPr>
        <w:pStyle w:val="a0"/>
        <w:rPr>
          <w:rFonts w:hint="cs"/>
          <w:rtl/>
        </w:rPr>
      </w:pPr>
    </w:p>
    <w:p w14:paraId="4DF8B02D" w14:textId="77777777" w:rsidR="00000000" w:rsidRDefault="00903ADA">
      <w:pPr>
        <w:pStyle w:val="a0"/>
        <w:rPr>
          <w:rFonts w:hint="cs"/>
          <w:rtl/>
        </w:rPr>
      </w:pPr>
      <w:r>
        <w:rPr>
          <w:rFonts w:hint="cs"/>
          <w:rtl/>
        </w:rPr>
        <w:t>חבר הכנסת טל, אולי אדוני לא הבחין, אבל חבר הכנסת בר-און סיים את דבריו. עכשיו הוא רק מסכם.</w:t>
      </w:r>
    </w:p>
    <w:p w14:paraId="588B7CB9" w14:textId="77777777" w:rsidR="00000000" w:rsidRDefault="00903ADA">
      <w:pPr>
        <w:pStyle w:val="a0"/>
        <w:ind w:firstLine="0"/>
        <w:rPr>
          <w:rFonts w:hint="cs"/>
          <w:rtl/>
        </w:rPr>
      </w:pPr>
    </w:p>
    <w:p w14:paraId="7A3C9EE5" w14:textId="77777777" w:rsidR="00000000" w:rsidRDefault="00903ADA">
      <w:pPr>
        <w:pStyle w:val="-"/>
        <w:rPr>
          <w:rtl/>
        </w:rPr>
      </w:pPr>
      <w:bookmarkStart w:id="294" w:name="FS000001038T05_11_2003_15_17_40C"/>
      <w:bookmarkEnd w:id="294"/>
      <w:r>
        <w:rPr>
          <w:rFonts w:hint="eastAsia"/>
          <w:rtl/>
        </w:rPr>
        <w:t>רוני</w:t>
      </w:r>
      <w:r>
        <w:rPr>
          <w:rtl/>
        </w:rPr>
        <w:t xml:space="preserve"> בר-און (הליכוד):</w:t>
      </w:r>
    </w:p>
    <w:p w14:paraId="02A8A14B" w14:textId="77777777" w:rsidR="00000000" w:rsidRDefault="00903ADA">
      <w:pPr>
        <w:pStyle w:val="a0"/>
        <w:rPr>
          <w:rFonts w:hint="cs"/>
          <w:rtl/>
        </w:rPr>
      </w:pPr>
    </w:p>
    <w:p w14:paraId="1A407584" w14:textId="77777777" w:rsidR="00000000" w:rsidRDefault="00903ADA">
      <w:pPr>
        <w:pStyle w:val="a0"/>
        <w:rPr>
          <w:rFonts w:hint="cs"/>
          <w:rtl/>
        </w:rPr>
      </w:pPr>
      <w:r>
        <w:rPr>
          <w:rFonts w:hint="cs"/>
          <w:rtl/>
        </w:rPr>
        <w:t>הרי מה אתה מציע? אתה מ</w:t>
      </w:r>
      <w:r>
        <w:rPr>
          <w:rFonts w:hint="cs"/>
          <w:rtl/>
        </w:rPr>
        <w:t>ציע שאנחנו נצטרף אליכם כדי להפיל את הצעת התקציב בקריאה ראשונה, אתה עושה צחוק?</w:t>
      </w:r>
    </w:p>
    <w:p w14:paraId="35E9166F" w14:textId="77777777" w:rsidR="00000000" w:rsidRDefault="00903ADA">
      <w:pPr>
        <w:pStyle w:val="a0"/>
        <w:ind w:firstLine="0"/>
        <w:rPr>
          <w:rFonts w:hint="cs"/>
          <w:rtl/>
        </w:rPr>
      </w:pPr>
    </w:p>
    <w:p w14:paraId="4A0E63C2" w14:textId="77777777" w:rsidR="00000000" w:rsidRDefault="00903ADA">
      <w:pPr>
        <w:pStyle w:val="af1"/>
        <w:rPr>
          <w:rtl/>
        </w:rPr>
      </w:pPr>
      <w:r>
        <w:rPr>
          <w:rFonts w:hint="eastAsia"/>
          <w:rtl/>
        </w:rPr>
        <w:t>היו</w:t>
      </w:r>
      <w:r>
        <w:rPr>
          <w:rtl/>
        </w:rPr>
        <w:t>"ר ראובן ריבלין:</w:t>
      </w:r>
    </w:p>
    <w:p w14:paraId="2515F59A" w14:textId="77777777" w:rsidR="00000000" w:rsidRDefault="00903ADA">
      <w:pPr>
        <w:pStyle w:val="a0"/>
        <w:rPr>
          <w:rFonts w:hint="cs"/>
          <w:rtl/>
        </w:rPr>
      </w:pPr>
    </w:p>
    <w:p w14:paraId="567BCC8B" w14:textId="77777777" w:rsidR="00000000" w:rsidRDefault="00903ADA">
      <w:pPr>
        <w:pStyle w:val="a0"/>
        <w:rPr>
          <w:rFonts w:hint="cs"/>
          <w:rtl/>
        </w:rPr>
      </w:pPr>
      <w:r>
        <w:rPr>
          <w:rFonts w:hint="cs"/>
          <w:rtl/>
        </w:rPr>
        <w:t>אדוני יושב-ראש ועדת הכנסת, אדוני מחייב אותי לעמוד בלוח זמנים, נא לסיים. חבר הכנסת טל, נא לשבת או לצאת, אבל לא לדבר בעמידה.</w:t>
      </w:r>
    </w:p>
    <w:p w14:paraId="6662C1CB" w14:textId="77777777" w:rsidR="00000000" w:rsidRDefault="00903ADA">
      <w:pPr>
        <w:pStyle w:val="a0"/>
        <w:ind w:firstLine="0"/>
        <w:rPr>
          <w:rFonts w:hint="cs"/>
          <w:rtl/>
        </w:rPr>
      </w:pPr>
    </w:p>
    <w:p w14:paraId="75B165A7" w14:textId="77777777" w:rsidR="00000000" w:rsidRDefault="00903ADA">
      <w:pPr>
        <w:pStyle w:val="af0"/>
        <w:rPr>
          <w:rtl/>
        </w:rPr>
      </w:pPr>
      <w:r>
        <w:rPr>
          <w:rFonts w:hint="eastAsia"/>
          <w:rtl/>
        </w:rPr>
        <w:t>יולי</w:t>
      </w:r>
      <w:r>
        <w:rPr>
          <w:rtl/>
        </w:rPr>
        <w:t xml:space="preserve"> תמיר (העבודה-מימד):</w:t>
      </w:r>
    </w:p>
    <w:p w14:paraId="3195C0DD" w14:textId="77777777" w:rsidR="00000000" w:rsidRDefault="00903ADA">
      <w:pPr>
        <w:pStyle w:val="a0"/>
        <w:rPr>
          <w:rFonts w:hint="cs"/>
          <w:rtl/>
        </w:rPr>
      </w:pPr>
    </w:p>
    <w:p w14:paraId="5914A83D" w14:textId="77777777" w:rsidR="00000000" w:rsidRDefault="00903ADA">
      <w:pPr>
        <w:pStyle w:val="a0"/>
        <w:rPr>
          <w:rFonts w:hint="cs"/>
          <w:rtl/>
        </w:rPr>
      </w:pPr>
      <w:r>
        <w:rPr>
          <w:rFonts w:hint="cs"/>
          <w:rtl/>
        </w:rPr>
        <w:t>הוא מו</w:t>
      </w:r>
      <w:r>
        <w:rPr>
          <w:rFonts w:hint="cs"/>
          <w:rtl/>
        </w:rPr>
        <w:t>שך זמן.</w:t>
      </w:r>
    </w:p>
    <w:p w14:paraId="088710B8" w14:textId="77777777" w:rsidR="00000000" w:rsidRDefault="00903ADA">
      <w:pPr>
        <w:pStyle w:val="a0"/>
        <w:ind w:firstLine="0"/>
        <w:rPr>
          <w:rFonts w:hint="cs"/>
          <w:rtl/>
        </w:rPr>
      </w:pPr>
    </w:p>
    <w:p w14:paraId="40990D2E" w14:textId="77777777" w:rsidR="00000000" w:rsidRDefault="00903ADA">
      <w:pPr>
        <w:pStyle w:val="-"/>
        <w:rPr>
          <w:rtl/>
        </w:rPr>
      </w:pPr>
      <w:bookmarkStart w:id="295" w:name="FS000001038T05_11_2003_15_18_56C"/>
      <w:bookmarkEnd w:id="295"/>
      <w:r>
        <w:rPr>
          <w:rFonts w:hint="eastAsia"/>
          <w:rtl/>
        </w:rPr>
        <w:t>רוני</w:t>
      </w:r>
      <w:r>
        <w:rPr>
          <w:rtl/>
        </w:rPr>
        <w:t xml:space="preserve"> בר-און (הליכוד):</w:t>
      </w:r>
    </w:p>
    <w:p w14:paraId="4A9B693D" w14:textId="77777777" w:rsidR="00000000" w:rsidRDefault="00903ADA">
      <w:pPr>
        <w:pStyle w:val="a0"/>
        <w:rPr>
          <w:rFonts w:hint="cs"/>
          <w:rtl/>
        </w:rPr>
      </w:pPr>
    </w:p>
    <w:p w14:paraId="47212698" w14:textId="77777777" w:rsidR="00000000" w:rsidRDefault="00903ADA">
      <w:pPr>
        <w:pStyle w:val="a0"/>
        <w:rPr>
          <w:rFonts w:hint="cs"/>
          <w:rtl/>
        </w:rPr>
      </w:pPr>
      <w:r>
        <w:rPr>
          <w:rFonts w:hint="cs"/>
          <w:rtl/>
        </w:rPr>
        <w:t>מה אני סוחב זמן, כולם נמצאים.</w:t>
      </w:r>
    </w:p>
    <w:p w14:paraId="5DD28276" w14:textId="77777777" w:rsidR="00000000" w:rsidRDefault="00903ADA">
      <w:pPr>
        <w:pStyle w:val="a0"/>
        <w:ind w:firstLine="0"/>
        <w:rPr>
          <w:rFonts w:hint="cs"/>
          <w:rtl/>
        </w:rPr>
      </w:pPr>
    </w:p>
    <w:p w14:paraId="6FE3E2A0" w14:textId="77777777" w:rsidR="00000000" w:rsidRDefault="00903ADA">
      <w:pPr>
        <w:pStyle w:val="af1"/>
        <w:rPr>
          <w:rtl/>
        </w:rPr>
      </w:pPr>
      <w:r>
        <w:rPr>
          <w:rFonts w:hint="eastAsia"/>
          <w:rtl/>
        </w:rPr>
        <w:t>היו</w:t>
      </w:r>
      <w:r>
        <w:rPr>
          <w:rtl/>
        </w:rPr>
        <w:t>"ר ראובן ריבלין:</w:t>
      </w:r>
    </w:p>
    <w:p w14:paraId="1479F456" w14:textId="77777777" w:rsidR="00000000" w:rsidRDefault="00903ADA">
      <w:pPr>
        <w:pStyle w:val="a0"/>
        <w:rPr>
          <w:rFonts w:hint="cs"/>
          <w:rtl/>
        </w:rPr>
      </w:pPr>
    </w:p>
    <w:p w14:paraId="259F4369" w14:textId="77777777" w:rsidR="00000000" w:rsidRDefault="00903ADA">
      <w:pPr>
        <w:pStyle w:val="a0"/>
        <w:rPr>
          <w:rFonts w:hint="cs"/>
          <w:rtl/>
        </w:rPr>
      </w:pPr>
      <w:r>
        <w:rPr>
          <w:rFonts w:hint="cs"/>
          <w:rtl/>
        </w:rPr>
        <w:t>אדוני רוצה לדבר אתם? אדוני יסיים את דבריו ולא יענה להם, אני לא נותן לסחוב זמן. הוא סיים את דבריו. כמו במקרים אחרים אני נותן אפשרות לומר כמה משפטים, כדי שאדם יסכם וירד. בבקש</w:t>
      </w:r>
      <w:r>
        <w:rPr>
          <w:rFonts w:hint="cs"/>
          <w:rtl/>
        </w:rPr>
        <w:t>ה, אדוני.</w:t>
      </w:r>
    </w:p>
    <w:p w14:paraId="69E9E783" w14:textId="77777777" w:rsidR="00000000" w:rsidRDefault="00903ADA">
      <w:pPr>
        <w:pStyle w:val="a0"/>
        <w:ind w:firstLine="0"/>
        <w:rPr>
          <w:rFonts w:hint="cs"/>
          <w:rtl/>
        </w:rPr>
      </w:pPr>
    </w:p>
    <w:p w14:paraId="4D637AA9" w14:textId="77777777" w:rsidR="00000000" w:rsidRDefault="00903ADA">
      <w:pPr>
        <w:pStyle w:val="-"/>
        <w:rPr>
          <w:rtl/>
        </w:rPr>
      </w:pPr>
      <w:bookmarkStart w:id="296" w:name="FS000001038T05_11_2003_15_20_04C"/>
      <w:bookmarkEnd w:id="296"/>
      <w:r>
        <w:rPr>
          <w:rFonts w:hint="eastAsia"/>
          <w:rtl/>
        </w:rPr>
        <w:t>רוני</w:t>
      </w:r>
      <w:r>
        <w:rPr>
          <w:rtl/>
        </w:rPr>
        <w:t xml:space="preserve"> בר-און (הליכוד):</w:t>
      </w:r>
    </w:p>
    <w:p w14:paraId="7C6578B6" w14:textId="77777777" w:rsidR="00000000" w:rsidRDefault="00903ADA">
      <w:pPr>
        <w:pStyle w:val="a0"/>
        <w:rPr>
          <w:rFonts w:hint="cs"/>
          <w:rtl/>
        </w:rPr>
      </w:pPr>
    </w:p>
    <w:p w14:paraId="5BD4DDB8" w14:textId="77777777" w:rsidR="00000000" w:rsidRDefault="00903ADA">
      <w:pPr>
        <w:pStyle w:val="a0"/>
        <w:rPr>
          <w:rFonts w:hint="cs"/>
          <w:rtl/>
        </w:rPr>
      </w:pPr>
      <w:r>
        <w:rPr>
          <w:rFonts w:hint="cs"/>
          <w:rtl/>
        </w:rPr>
        <w:t>אני מציע לכם לגלות אחריות, להוכיח שאתם לא מפלגה של אבטלה אלא מפלגה של עבודה, לבוא לעבוד אתנו על התקציב הזה, להעיר את ההערות, לתרום את תרומתכם - אתם יודעים לעשות את העבודה.</w:t>
      </w:r>
    </w:p>
    <w:p w14:paraId="104AC293" w14:textId="77777777" w:rsidR="00000000" w:rsidRDefault="00903ADA">
      <w:pPr>
        <w:pStyle w:val="a0"/>
        <w:ind w:firstLine="0"/>
        <w:rPr>
          <w:rFonts w:hint="cs"/>
          <w:rtl/>
        </w:rPr>
      </w:pPr>
    </w:p>
    <w:p w14:paraId="1F173601" w14:textId="77777777" w:rsidR="00000000" w:rsidRDefault="00903ADA">
      <w:pPr>
        <w:pStyle w:val="af0"/>
        <w:rPr>
          <w:rtl/>
        </w:rPr>
      </w:pPr>
      <w:r>
        <w:rPr>
          <w:rFonts w:hint="eastAsia"/>
          <w:rtl/>
        </w:rPr>
        <w:t>חיים</w:t>
      </w:r>
      <w:r>
        <w:rPr>
          <w:rtl/>
        </w:rPr>
        <w:t xml:space="preserve"> רמון (העבודה-מימד):</w:t>
      </w:r>
    </w:p>
    <w:p w14:paraId="587F8B78" w14:textId="77777777" w:rsidR="00000000" w:rsidRDefault="00903ADA">
      <w:pPr>
        <w:pStyle w:val="a0"/>
        <w:rPr>
          <w:rFonts w:hint="cs"/>
          <w:rtl/>
        </w:rPr>
      </w:pPr>
    </w:p>
    <w:p w14:paraId="301662E5" w14:textId="77777777" w:rsidR="00000000" w:rsidRDefault="00903ADA">
      <w:pPr>
        <w:pStyle w:val="a0"/>
        <w:rPr>
          <w:rFonts w:hint="cs"/>
          <w:rtl/>
        </w:rPr>
      </w:pPr>
      <w:r>
        <w:rPr>
          <w:rFonts w:hint="cs"/>
          <w:rtl/>
        </w:rPr>
        <w:t>אני מבקש הפסקה כדי לשקו</w:t>
      </w:r>
      <w:r>
        <w:rPr>
          <w:rFonts w:hint="cs"/>
          <w:rtl/>
        </w:rPr>
        <w:t>ל.</w:t>
      </w:r>
    </w:p>
    <w:p w14:paraId="65DCBF09" w14:textId="77777777" w:rsidR="00000000" w:rsidRDefault="00903ADA">
      <w:pPr>
        <w:pStyle w:val="af1"/>
        <w:rPr>
          <w:rFonts w:hint="cs"/>
          <w:rtl/>
        </w:rPr>
      </w:pPr>
    </w:p>
    <w:p w14:paraId="60999FEC" w14:textId="77777777" w:rsidR="00000000" w:rsidRDefault="00903ADA">
      <w:pPr>
        <w:pStyle w:val="af1"/>
        <w:rPr>
          <w:rtl/>
        </w:rPr>
      </w:pPr>
      <w:r>
        <w:rPr>
          <w:rFonts w:hint="eastAsia"/>
          <w:rtl/>
        </w:rPr>
        <w:t>היו</w:t>
      </w:r>
      <w:r>
        <w:rPr>
          <w:rtl/>
        </w:rPr>
        <w:t>"ר ראובן ריבלין:</w:t>
      </w:r>
    </w:p>
    <w:p w14:paraId="009910E8" w14:textId="77777777" w:rsidR="00000000" w:rsidRDefault="00903ADA">
      <w:pPr>
        <w:pStyle w:val="a0"/>
        <w:rPr>
          <w:rFonts w:hint="cs"/>
          <w:rtl/>
        </w:rPr>
      </w:pPr>
    </w:p>
    <w:p w14:paraId="0B2A448A" w14:textId="77777777" w:rsidR="00000000" w:rsidRDefault="00903ADA">
      <w:pPr>
        <w:pStyle w:val="a0"/>
        <w:rPr>
          <w:rFonts w:hint="cs"/>
          <w:rtl/>
        </w:rPr>
      </w:pPr>
      <w:r>
        <w:rPr>
          <w:rFonts w:hint="cs"/>
          <w:rtl/>
        </w:rPr>
        <w:t>אדוני, אין זה זמן לפולמוס בסוף הדברים. אדוני לא יתפלמס אתם. אדוני יאמר מה המסר העיקרי. אין שאלות לחבר הכנסת בר-און.</w:t>
      </w:r>
    </w:p>
    <w:p w14:paraId="6F9414B5" w14:textId="77777777" w:rsidR="00000000" w:rsidRDefault="00903ADA">
      <w:pPr>
        <w:pStyle w:val="a0"/>
        <w:ind w:firstLine="0"/>
        <w:rPr>
          <w:rFonts w:hint="cs"/>
          <w:rtl/>
        </w:rPr>
      </w:pPr>
    </w:p>
    <w:p w14:paraId="1EEB6066" w14:textId="77777777" w:rsidR="00000000" w:rsidRDefault="00903ADA">
      <w:pPr>
        <w:pStyle w:val="-"/>
        <w:rPr>
          <w:rtl/>
        </w:rPr>
      </w:pPr>
      <w:bookmarkStart w:id="297" w:name="FS000001038T05_11_2003_15_21_39C"/>
      <w:bookmarkEnd w:id="297"/>
      <w:r>
        <w:rPr>
          <w:rFonts w:hint="eastAsia"/>
          <w:rtl/>
        </w:rPr>
        <w:t>רוני</w:t>
      </w:r>
      <w:r>
        <w:rPr>
          <w:rtl/>
        </w:rPr>
        <w:t xml:space="preserve"> בר-און (הליכוד):</w:t>
      </w:r>
    </w:p>
    <w:p w14:paraId="46DDF5DB" w14:textId="77777777" w:rsidR="00000000" w:rsidRDefault="00903ADA">
      <w:pPr>
        <w:pStyle w:val="a0"/>
        <w:rPr>
          <w:rFonts w:hint="cs"/>
          <w:rtl/>
        </w:rPr>
      </w:pPr>
    </w:p>
    <w:p w14:paraId="4C2DB35E" w14:textId="77777777" w:rsidR="00000000" w:rsidRDefault="00903ADA">
      <w:pPr>
        <w:pStyle w:val="a0"/>
        <w:rPr>
          <w:rFonts w:hint="cs"/>
          <w:rtl/>
        </w:rPr>
      </w:pPr>
      <w:r>
        <w:rPr>
          <w:rFonts w:hint="cs"/>
          <w:rtl/>
        </w:rPr>
        <w:t>זו ההזדמנות שלכם להוכיח, שיש בכם שאר הרוח הזה, התוספת המיוחדת הזאת. תוכיחו שיש לכם האומץ לע</w:t>
      </w:r>
      <w:r>
        <w:rPr>
          <w:rFonts w:hint="cs"/>
          <w:rtl/>
        </w:rPr>
        <w:t>שות כמונו את הדבר הנכון ולא את הדבר שכדאי לעשותו. זו ההזדמנות שלכם ושלנו להוכיח מנהיגות. תודה רבה.</w:t>
      </w:r>
    </w:p>
    <w:p w14:paraId="1046EAB4" w14:textId="77777777" w:rsidR="00000000" w:rsidRDefault="00903ADA">
      <w:pPr>
        <w:pStyle w:val="a0"/>
        <w:ind w:firstLine="0"/>
        <w:rPr>
          <w:rFonts w:hint="cs"/>
          <w:rtl/>
        </w:rPr>
      </w:pPr>
    </w:p>
    <w:p w14:paraId="0BA6AECC" w14:textId="77777777" w:rsidR="00000000" w:rsidRDefault="00903ADA">
      <w:pPr>
        <w:pStyle w:val="af0"/>
        <w:rPr>
          <w:rtl/>
        </w:rPr>
      </w:pPr>
      <w:r>
        <w:rPr>
          <w:rFonts w:hint="eastAsia"/>
          <w:rtl/>
        </w:rPr>
        <w:t>חיים</w:t>
      </w:r>
      <w:r>
        <w:rPr>
          <w:rtl/>
        </w:rPr>
        <w:t xml:space="preserve"> רמון (העבודה-מימד):</w:t>
      </w:r>
    </w:p>
    <w:p w14:paraId="148C6C74" w14:textId="77777777" w:rsidR="00000000" w:rsidRDefault="00903ADA">
      <w:pPr>
        <w:pStyle w:val="a0"/>
        <w:rPr>
          <w:rFonts w:hint="cs"/>
          <w:rtl/>
        </w:rPr>
      </w:pPr>
    </w:p>
    <w:p w14:paraId="6A295549" w14:textId="77777777" w:rsidR="00000000" w:rsidRDefault="00903ADA">
      <w:pPr>
        <w:pStyle w:val="a0"/>
        <w:rPr>
          <w:rFonts w:hint="cs"/>
          <w:rtl/>
        </w:rPr>
      </w:pPr>
      <w:r>
        <w:rPr>
          <w:rFonts w:hint="cs"/>
          <w:rtl/>
        </w:rPr>
        <w:t>חבר הכנסת  בר-און, אפשר לקיים התייעצות סיעתית?</w:t>
      </w:r>
    </w:p>
    <w:p w14:paraId="4EB9C5BC" w14:textId="77777777" w:rsidR="00000000" w:rsidRDefault="00903ADA">
      <w:pPr>
        <w:pStyle w:val="a0"/>
        <w:ind w:firstLine="0"/>
        <w:rPr>
          <w:rFonts w:hint="cs"/>
          <w:rtl/>
        </w:rPr>
      </w:pPr>
    </w:p>
    <w:p w14:paraId="47E38C92" w14:textId="77777777" w:rsidR="00000000" w:rsidRDefault="00903ADA">
      <w:pPr>
        <w:pStyle w:val="af1"/>
        <w:rPr>
          <w:rtl/>
        </w:rPr>
      </w:pPr>
      <w:r>
        <w:rPr>
          <w:rFonts w:hint="eastAsia"/>
          <w:rtl/>
        </w:rPr>
        <w:t>היו</w:t>
      </w:r>
      <w:r>
        <w:rPr>
          <w:rtl/>
        </w:rPr>
        <w:t>"ר ראובן ריבלין:</w:t>
      </w:r>
    </w:p>
    <w:p w14:paraId="7F949D9E" w14:textId="77777777" w:rsidR="00000000" w:rsidRDefault="00903ADA">
      <w:pPr>
        <w:pStyle w:val="a0"/>
        <w:rPr>
          <w:rFonts w:hint="cs"/>
          <w:rtl/>
        </w:rPr>
      </w:pPr>
    </w:p>
    <w:p w14:paraId="036FBBC6" w14:textId="77777777" w:rsidR="00000000" w:rsidRDefault="00903ADA">
      <w:pPr>
        <w:pStyle w:val="a0"/>
        <w:rPr>
          <w:rFonts w:hint="cs"/>
          <w:rtl/>
        </w:rPr>
      </w:pPr>
      <w:r>
        <w:rPr>
          <w:rFonts w:hint="cs"/>
          <w:rtl/>
        </w:rPr>
        <w:t>אני מאוד מודה ליושב-ראש ועדת הכנסת, חבר הכנסת רוני בר-און, אש</w:t>
      </w:r>
      <w:r>
        <w:rPr>
          <w:rFonts w:hint="cs"/>
          <w:rtl/>
        </w:rPr>
        <w:t>ר סיכם את הדיון בשם הליכוד. אדוני יושב-ראש הקואליציה, מי מסכם מטעם הממשלה? חבר הכנסת סער, חבר הכנסת עזרא היה כאן כל הדיון, האם הוא - - -</w:t>
      </w:r>
    </w:p>
    <w:p w14:paraId="70835AB1" w14:textId="77777777" w:rsidR="00000000" w:rsidRDefault="00903ADA">
      <w:pPr>
        <w:pStyle w:val="a0"/>
        <w:ind w:firstLine="0"/>
        <w:rPr>
          <w:rFonts w:hint="cs"/>
          <w:rtl/>
        </w:rPr>
      </w:pPr>
    </w:p>
    <w:p w14:paraId="7A3B283E" w14:textId="77777777" w:rsidR="00000000" w:rsidRDefault="00903ADA">
      <w:pPr>
        <w:pStyle w:val="af0"/>
        <w:rPr>
          <w:rtl/>
        </w:rPr>
      </w:pPr>
      <w:r>
        <w:rPr>
          <w:rFonts w:hint="eastAsia"/>
          <w:rtl/>
        </w:rPr>
        <w:t>דוד</w:t>
      </w:r>
      <w:r>
        <w:rPr>
          <w:rtl/>
        </w:rPr>
        <w:t xml:space="preserve"> טל (עם אחד):</w:t>
      </w:r>
    </w:p>
    <w:p w14:paraId="4A83BAC0" w14:textId="77777777" w:rsidR="00000000" w:rsidRDefault="00903ADA">
      <w:pPr>
        <w:pStyle w:val="a0"/>
        <w:rPr>
          <w:rFonts w:hint="cs"/>
          <w:rtl/>
        </w:rPr>
      </w:pPr>
    </w:p>
    <w:p w14:paraId="3AA024B4" w14:textId="77777777" w:rsidR="00000000" w:rsidRDefault="00903ADA">
      <w:pPr>
        <w:pStyle w:val="a0"/>
        <w:rPr>
          <w:rFonts w:hint="cs"/>
          <w:rtl/>
        </w:rPr>
      </w:pPr>
      <w:r>
        <w:rPr>
          <w:rFonts w:hint="cs"/>
          <w:rtl/>
        </w:rPr>
        <w:t>זה לא בסדר.</w:t>
      </w:r>
    </w:p>
    <w:p w14:paraId="2CACD5C6" w14:textId="77777777" w:rsidR="00000000" w:rsidRDefault="00903ADA">
      <w:pPr>
        <w:pStyle w:val="a0"/>
        <w:ind w:firstLine="0"/>
        <w:rPr>
          <w:rFonts w:hint="cs"/>
          <w:rtl/>
        </w:rPr>
      </w:pPr>
    </w:p>
    <w:p w14:paraId="7D91D23C" w14:textId="77777777" w:rsidR="00000000" w:rsidRDefault="00903ADA">
      <w:pPr>
        <w:pStyle w:val="af0"/>
        <w:rPr>
          <w:rtl/>
        </w:rPr>
      </w:pPr>
      <w:r>
        <w:rPr>
          <w:rFonts w:hint="eastAsia"/>
          <w:rtl/>
        </w:rPr>
        <w:t>חיים</w:t>
      </w:r>
      <w:r>
        <w:rPr>
          <w:rtl/>
        </w:rPr>
        <w:t xml:space="preserve"> אורון (מרצ):</w:t>
      </w:r>
    </w:p>
    <w:p w14:paraId="5E3B48AC" w14:textId="77777777" w:rsidR="00000000" w:rsidRDefault="00903ADA">
      <w:pPr>
        <w:pStyle w:val="a0"/>
        <w:rPr>
          <w:rFonts w:hint="cs"/>
          <w:rtl/>
        </w:rPr>
      </w:pPr>
    </w:p>
    <w:p w14:paraId="235FD883" w14:textId="77777777" w:rsidR="00000000" w:rsidRDefault="00903ADA">
      <w:pPr>
        <w:pStyle w:val="a0"/>
        <w:rPr>
          <w:rFonts w:hint="cs"/>
          <w:rtl/>
        </w:rPr>
      </w:pPr>
      <w:r>
        <w:rPr>
          <w:rFonts w:hint="cs"/>
          <w:rtl/>
        </w:rPr>
        <w:t>אדוני היושב-ראש, זה לא מקובל, זה ביזוי הכנסת.</w:t>
      </w:r>
    </w:p>
    <w:p w14:paraId="2F01CDE4" w14:textId="77777777" w:rsidR="00000000" w:rsidRDefault="00903ADA">
      <w:pPr>
        <w:pStyle w:val="a0"/>
        <w:ind w:firstLine="0"/>
        <w:rPr>
          <w:rFonts w:hint="cs"/>
          <w:rtl/>
        </w:rPr>
      </w:pPr>
    </w:p>
    <w:p w14:paraId="7344756C" w14:textId="77777777" w:rsidR="00000000" w:rsidRDefault="00903ADA">
      <w:pPr>
        <w:pStyle w:val="af1"/>
        <w:rPr>
          <w:rtl/>
        </w:rPr>
      </w:pPr>
      <w:r>
        <w:rPr>
          <w:rFonts w:hint="eastAsia"/>
          <w:rtl/>
        </w:rPr>
        <w:t>היו</w:t>
      </w:r>
      <w:r>
        <w:rPr>
          <w:rtl/>
        </w:rPr>
        <w:t>"ר ראובן ריבלין:</w:t>
      </w:r>
    </w:p>
    <w:p w14:paraId="2459A905" w14:textId="77777777" w:rsidR="00000000" w:rsidRDefault="00903ADA">
      <w:pPr>
        <w:pStyle w:val="a0"/>
        <w:rPr>
          <w:rFonts w:hint="cs"/>
          <w:rtl/>
        </w:rPr>
      </w:pPr>
    </w:p>
    <w:p w14:paraId="1EB5F72A" w14:textId="77777777" w:rsidR="00000000" w:rsidRDefault="00903ADA">
      <w:pPr>
        <w:pStyle w:val="a0"/>
        <w:rPr>
          <w:rFonts w:hint="cs"/>
          <w:rtl/>
        </w:rPr>
      </w:pPr>
      <w:r>
        <w:rPr>
          <w:rFonts w:hint="cs"/>
          <w:rtl/>
        </w:rPr>
        <w:t>רבותי חברי הכנסת, שמעתי.  אני מבקש מכם, כבר קראתי לשר עזרא.  מקובל עלי שרק שר אחד מסכם. שר יכול להתערב בכל שלב משלבי הדיון. חבר הכנסת עזרא, שהוא השר המקשר, היה כאן במשך כל הדיון. הוא רוצה להעיר את הערותיו. שר האוצר יסכם. אני מסכים אתך שצריך רק שר אחד. בבקש</w:t>
      </w:r>
      <w:r>
        <w:rPr>
          <w:rFonts w:hint="cs"/>
          <w:rtl/>
        </w:rPr>
        <w:t>ה, השר עזרא.</w:t>
      </w:r>
    </w:p>
    <w:p w14:paraId="45D7D1A3" w14:textId="77777777" w:rsidR="00000000" w:rsidRDefault="00903ADA">
      <w:pPr>
        <w:pStyle w:val="a0"/>
        <w:ind w:firstLine="0"/>
        <w:rPr>
          <w:rFonts w:hint="cs"/>
          <w:rtl/>
        </w:rPr>
      </w:pPr>
    </w:p>
    <w:p w14:paraId="039229B8" w14:textId="77777777" w:rsidR="00000000" w:rsidRDefault="00903ADA">
      <w:pPr>
        <w:pStyle w:val="af0"/>
        <w:rPr>
          <w:rtl/>
        </w:rPr>
      </w:pPr>
      <w:r>
        <w:rPr>
          <w:rFonts w:hint="eastAsia"/>
          <w:rtl/>
        </w:rPr>
        <w:t>חיים</w:t>
      </w:r>
      <w:r>
        <w:rPr>
          <w:rtl/>
        </w:rPr>
        <w:t xml:space="preserve"> רמון (העבודה-מימד):</w:t>
      </w:r>
    </w:p>
    <w:p w14:paraId="1957209C" w14:textId="77777777" w:rsidR="00000000" w:rsidRDefault="00903ADA">
      <w:pPr>
        <w:pStyle w:val="a0"/>
        <w:rPr>
          <w:rFonts w:hint="cs"/>
          <w:rtl/>
        </w:rPr>
      </w:pPr>
    </w:p>
    <w:p w14:paraId="3E8AACF4" w14:textId="77777777" w:rsidR="00000000" w:rsidRDefault="00903ADA">
      <w:pPr>
        <w:pStyle w:val="a0"/>
        <w:rPr>
          <w:rFonts w:hint="cs"/>
          <w:rtl/>
        </w:rPr>
      </w:pPr>
      <w:r>
        <w:rPr>
          <w:rFonts w:hint="cs"/>
          <w:rtl/>
        </w:rPr>
        <w:t>לא קראת לו, הוא עלה לבד.</w:t>
      </w:r>
    </w:p>
    <w:p w14:paraId="6919F3E4" w14:textId="77777777" w:rsidR="00000000" w:rsidRDefault="00903ADA">
      <w:pPr>
        <w:pStyle w:val="a0"/>
        <w:ind w:firstLine="0"/>
        <w:rPr>
          <w:rFonts w:hint="cs"/>
          <w:rtl/>
        </w:rPr>
      </w:pPr>
    </w:p>
    <w:p w14:paraId="23AE5735" w14:textId="77777777" w:rsidR="00000000" w:rsidRDefault="00903ADA">
      <w:pPr>
        <w:pStyle w:val="af0"/>
        <w:rPr>
          <w:rtl/>
        </w:rPr>
      </w:pPr>
      <w:r>
        <w:rPr>
          <w:rFonts w:hint="eastAsia"/>
          <w:rtl/>
        </w:rPr>
        <w:t>מאיר</w:t>
      </w:r>
      <w:r>
        <w:rPr>
          <w:rtl/>
        </w:rPr>
        <w:t xml:space="preserve"> פרוש (יהדות התורה):</w:t>
      </w:r>
    </w:p>
    <w:p w14:paraId="72545CE0" w14:textId="77777777" w:rsidR="00000000" w:rsidRDefault="00903ADA">
      <w:pPr>
        <w:pStyle w:val="a0"/>
        <w:rPr>
          <w:rFonts w:hint="cs"/>
          <w:rtl/>
        </w:rPr>
      </w:pPr>
    </w:p>
    <w:p w14:paraId="297BE84D" w14:textId="77777777" w:rsidR="00000000" w:rsidRDefault="00903ADA">
      <w:pPr>
        <w:pStyle w:val="a0"/>
        <w:rPr>
          <w:rFonts w:hint="cs"/>
          <w:rtl/>
        </w:rPr>
      </w:pPr>
      <w:r>
        <w:rPr>
          <w:rFonts w:hint="cs"/>
          <w:rtl/>
        </w:rPr>
        <w:t>לא קראת לו, הוא בא לבד.</w:t>
      </w:r>
    </w:p>
    <w:p w14:paraId="118B8D3E" w14:textId="77777777" w:rsidR="00000000" w:rsidRDefault="00903ADA">
      <w:pPr>
        <w:pStyle w:val="a0"/>
        <w:rPr>
          <w:rFonts w:hint="cs"/>
          <w:rtl/>
        </w:rPr>
      </w:pPr>
    </w:p>
    <w:p w14:paraId="31B65100" w14:textId="77777777" w:rsidR="00000000" w:rsidRDefault="00903ADA">
      <w:pPr>
        <w:pStyle w:val="af1"/>
        <w:rPr>
          <w:rtl/>
        </w:rPr>
      </w:pPr>
      <w:r>
        <w:rPr>
          <w:rFonts w:hint="eastAsia"/>
          <w:rtl/>
        </w:rPr>
        <w:t>היו</w:t>
      </w:r>
      <w:r>
        <w:rPr>
          <w:rtl/>
        </w:rPr>
        <w:t>"ר ראובן ריבלין:</w:t>
      </w:r>
    </w:p>
    <w:p w14:paraId="3A4E3FCC" w14:textId="77777777" w:rsidR="00000000" w:rsidRDefault="00903ADA">
      <w:pPr>
        <w:pStyle w:val="a0"/>
        <w:rPr>
          <w:rFonts w:hint="cs"/>
          <w:rtl/>
        </w:rPr>
      </w:pPr>
    </w:p>
    <w:p w14:paraId="66F243EF" w14:textId="77777777" w:rsidR="00000000" w:rsidRDefault="00903ADA">
      <w:pPr>
        <w:pStyle w:val="a0"/>
        <w:rPr>
          <w:rFonts w:hint="cs"/>
          <w:rtl/>
        </w:rPr>
      </w:pPr>
      <w:r>
        <w:rPr>
          <w:rFonts w:hint="cs"/>
          <w:rtl/>
        </w:rPr>
        <w:t>בבקשה, השר עזרא.</w:t>
      </w:r>
    </w:p>
    <w:p w14:paraId="772504F5" w14:textId="77777777" w:rsidR="00000000" w:rsidRDefault="00903ADA">
      <w:pPr>
        <w:pStyle w:val="a0"/>
        <w:ind w:firstLine="0"/>
        <w:rPr>
          <w:rFonts w:hint="cs"/>
          <w:rtl/>
        </w:rPr>
      </w:pPr>
    </w:p>
    <w:p w14:paraId="623C22BD" w14:textId="77777777" w:rsidR="00000000" w:rsidRDefault="00903ADA">
      <w:pPr>
        <w:pStyle w:val="af0"/>
        <w:rPr>
          <w:rtl/>
        </w:rPr>
      </w:pPr>
      <w:r>
        <w:rPr>
          <w:rFonts w:hint="eastAsia"/>
          <w:rtl/>
        </w:rPr>
        <w:t>משה</w:t>
      </w:r>
      <w:r>
        <w:rPr>
          <w:rtl/>
        </w:rPr>
        <w:t xml:space="preserve"> גפני (יהדות התורה):</w:t>
      </w:r>
    </w:p>
    <w:p w14:paraId="380D90B1" w14:textId="77777777" w:rsidR="00000000" w:rsidRDefault="00903ADA">
      <w:pPr>
        <w:pStyle w:val="a0"/>
        <w:rPr>
          <w:rFonts w:hint="cs"/>
          <w:rtl/>
        </w:rPr>
      </w:pPr>
    </w:p>
    <w:p w14:paraId="7B749C95" w14:textId="77777777" w:rsidR="00000000" w:rsidRDefault="00903ADA">
      <w:pPr>
        <w:pStyle w:val="a0"/>
        <w:rPr>
          <w:rFonts w:hint="cs"/>
          <w:rtl/>
        </w:rPr>
      </w:pPr>
      <w:r>
        <w:rPr>
          <w:rFonts w:hint="cs"/>
          <w:rtl/>
        </w:rPr>
        <w:t>מה עם שינוי?</w:t>
      </w:r>
    </w:p>
    <w:p w14:paraId="43A7E881" w14:textId="77777777" w:rsidR="00000000" w:rsidRDefault="00903ADA">
      <w:pPr>
        <w:pStyle w:val="a0"/>
        <w:ind w:firstLine="0"/>
        <w:rPr>
          <w:rFonts w:hint="cs"/>
          <w:rtl/>
        </w:rPr>
      </w:pPr>
    </w:p>
    <w:p w14:paraId="1B8F77C1" w14:textId="77777777" w:rsidR="00000000" w:rsidRDefault="00903ADA">
      <w:pPr>
        <w:pStyle w:val="af1"/>
        <w:rPr>
          <w:rtl/>
        </w:rPr>
      </w:pPr>
      <w:r>
        <w:rPr>
          <w:rFonts w:hint="eastAsia"/>
          <w:rtl/>
        </w:rPr>
        <w:t>היו</w:t>
      </w:r>
      <w:r>
        <w:rPr>
          <w:rtl/>
        </w:rPr>
        <w:t>"ר ראובן ריבלין:</w:t>
      </w:r>
    </w:p>
    <w:p w14:paraId="69F1E740" w14:textId="77777777" w:rsidR="00000000" w:rsidRDefault="00903ADA">
      <w:pPr>
        <w:pStyle w:val="a0"/>
        <w:rPr>
          <w:rFonts w:hint="cs"/>
          <w:rtl/>
        </w:rPr>
      </w:pPr>
    </w:p>
    <w:p w14:paraId="00416EAD" w14:textId="77777777" w:rsidR="00000000" w:rsidRDefault="00903ADA">
      <w:pPr>
        <w:pStyle w:val="a0"/>
        <w:rPr>
          <w:rFonts w:hint="cs"/>
          <w:rtl/>
        </w:rPr>
      </w:pPr>
      <w:r>
        <w:rPr>
          <w:rFonts w:hint="cs"/>
          <w:rtl/>
        </w:rPr>
        <w:t>חבר הכנסת גפני, אשלח אותך לחפש את שינוי.</w:t>
      </w:r>
    </w:p>
    <w:p w14:paraId="693F8FF4" w14:textId="77777777" w:rsidR="00000000" w:rsidRDefault="00903ADA">
      <w:pPr>
        <w:pStyle w:val="a0"/>
        <w:ind w:firstLine="0"/>
        <w:rPr>
          <w:rFonts w:hint="cs"/>
          <w:rtl/>
        </w:rPr>
      </w:pPr>
    </w:p>
    <w:p w14:paraId="46826AD1" w14:textId="77777777" w:rsidR="00000000" w:rsidRDefault="00903ADA">
      <w:pPr>
        <w:pStyle w:val="a"/>
        <w:rPr>
          <w:rtl/>
        </w:rPr>
      </w:pPr>
      <w:bookmarkStart w:id="298" w:name="FS000000474T05_11_2003_15_27_34"/>
      <w:bookmarkStart w:id="299" w:name="_Toc61852286"/>
      <w:bookmarkEnd w:id="298"/>
      <w:r>
        <w:rPr>
          <w:rFonts w:hint="eastAsia"/>
          <w:rtl/>
        </w:rPr>
        <w:t>השר</w:t>
      </w:r>
      <w:r>
        <w:rPr>
          <w:rtl/>
        </w:rPr>
        <w:t xml:space="preserve"> גדעון עזרא:</w:t>
      </w:r>
      <w:bookmarkEnd w:id="299"/>
    </w:p>
    <w:p w14:paraId="1448C0BA" w14:textId="77777777" w:rsidR="00000000" w:rsidRDefault="00903ADA">
      <w:pPr>
        <w:pStyle w:val="a0"/>
        <w:rPr>
          <w:rFonts w:hint="cs"/>
          <w:rtl/>
        </w:rPr>
      </w:pPr>
    </w:p>
    <w:p w14:paraId="46164928" w14:textId="77777777" w:rsidR="00000000" w:rsidRDefault="00903ADA">
      <w:pPr>
        <w:pStyle w:val="a0"/>
        <w:rPr>
          <w:rFonts w:hint="cs"/>
          <w:rtl/>
        </w:rPr>
      </w:pPr>
      <w:r>
        <w:rPr>
          <w:rFonts w:hint="cs"/>
          <w:rtl/>
        </w:rPr>
        <w:t xml:space="preserve">אדוני היושב-ראש, חברי חברי הכנסת, היה מעניין לשבת פה ביומיים האחרונים ולשמוע נאומים. התרשמתי במיוחד מכושרם הרטורי של חברי הכנסת יצחק כהן ומאיר פרוש. אני מוכרח להגיד, יצירות מופת. </w:t>
      </w:r>
    </w:p>
    <w:p w14:paraId="6001561A" w14:textId="77777777" w:rsidR="00000000" w:rsidRDefault="00903ADA">
      <w:pPr>
        <w:pStyle w:val="a0"/>
        <w:rPr>
          <w:rFonts w:hint="cs"/>
          <w:rtl/>
        </w:rPr>
      </w:pPr>
    </w:p>
    <w:p w14:paraId="2E5103BB" w14:textId="77777777" w:rsidR="00000000" w:rsidRDefault="00903ADA">
      <w:pPr>
        <w:pStyle w:val="a0"/>
        <w:rPr>
          <w:rFonts w:hint="cs"/>
          <w:rtl/>
        </w:rPr>
      </w:pPr>
      <w:r>
        <w:rPr>
          <w:rFonts w:hint="cs"/>
          <w:rtl/>
        </w:rPr>
        <w:t>עם זאת, אני מוכרח לומר, שכולנו יודעים שמצב המשק קשה. ביד</w:t>
      </w:r>
      <w:r>
        <w:rPr>
          <w:rFonts w:hint="cs"/>
          <w:rtl/>
        </w:rPr>
        <w:t>י הבית הזה לתקן את המצב הקשה הזה. אני מבקש לומר, כיצד ניתן ואיך הבית הזה יכול להשפיע על כך שהמצב יהיה יותר טוב.</w:t>
      </w:r>
    </w:p>
    <w:p w14:paraId="7508E011" w14:textId="77777777" w:rsidR="00000000" w:rsidRDefault="00903ADA">
      <w:pPr>
        <w:pStyle w:val="a0"/>
        <w:rPr>
          <w:rFonts w:hint="cs"/>
          <w:rtl/>
        </w:rPr>
      </w:pPr>
    </w:p>
    <w:p w14:paraId="7088E2C9" w14:textId="77777777" w:rsidR="00000000" w:rsidRDefault="00903ADA">
      <w:pPr>
        <w:pStyle w:val="a0"/>
        <w:rPr>
          <w:rFonts w:hint="cs"/>
          <w:rtl/>
        </w:rPr>
      </w:pPr>
      <w:r>
        <w:rPr>
          <w:rFonts w:hint="cs"/>
          <w:rtl/>
        </w:rPr>
        <w:t>כולם מדברים על אבטלה. קחו למשל את שירות התעסוקה, בעידוד ההסתדרות שירות התעסוקה איננו מתפקד כבר חודשים על חודשים. בעידוד ההסתדרות אין אפשרות להס</w:t>
      </w:r>
      <w:r>
        <w:rPr>
          <w:rFonts w:hint="cs"/>
          <w:rtl/>
        </w:rPr>
        <w:t>דיר עבודה למובטלים. בעידוד ההסתדרות מקומות חיוניים אחרים נסגרים בפני אנשים שמעוניינים לעבוד.</w:t>
      </w:r>
    </w:p>
    <w:p w14:paraId="4E71278A" w14:textId="77777777" w:rsidR="00000000" w:rsidRDefault="00903ADA">
      <w:pPr>
        <w:pStyle w:val="a0"/>
        <w:rPr>
          <w:rFonts w:hint="cs"/>
          <w:rtl/>
        </w:rPr>
      </w:pPr>
    </w:p>
    <w:p w14:paraId="6606AFF9" w14:textId="77777777" w:rsidR="00000000" w:rsidRDefault="00903ADA">
      <w:pPr>
        <w:pStyle w:val="a0"/>
        <w:rPr>
          <w:rFonts w:hint="cs"/>
          <w:rtl/>
        </w:rPr>
      </w:pPr>
      <w:r>
        <w:rPr>
          <w:rFonts w:hint="cs"/>
          <w:rtl/>
        </w:rPr>
        <w:t>אני מוכרח להגיד לכם, כמי שמסתובב בארץ - ולא צריך ללכת רחוק, תשאלו את מנהל המסעדה כאן, את מוטי, שכולכם מכירים. הוא אמר לי שהוא מחפש חודשים על חודשים אנשים שיעבדו א</w:t>
      </w:r>
      <w:r>
        <w:rPr>
          <w:rFonts w:hint="cs"/>
          <w:rtl/>
        </w:rPr>
        <w:t>צלו במסעדה, והוא לא מצליח להשיג.</w:t>
      </w:r>
    </w:p>
    <w:p w14:paraId="2999D14E" w14:textId="77777777" w:rsidR="00000000" w:rsidRDefault="00903ADA">
      <w:pPr>
        <w:pStyle w:val="a0"/>
        <w:ind w:firstLine="0"/>
        <w:rPr>
          <w:rFonts w:hint="cs"/>
          <w:rtl/>
        </w:rPr>
      </w:pPr>
    </w:p>
    <w:p w14:paraId="0CFF5BC1" w14:textId="77777777" w:rsidR="00000000" w:rsidRDefault="00903ADA">
      <w:pPr>
        <w:pStyle w:val="af0"/>
        <w:rPr>
          <w:rtl/>
        </w:rPr>
      </w:pPr>
      <w:r>
        <w:rPr>
          <w:rFonts w:hint="eastAsia"/>
          <w:rtl/>
        </w:rPr>
        <w:t>אברהם</w:t>
      </w:r>
      <w:r>
        <w:rPr>
          <w:rtl/>
        </w:rPr>
        <w:t xml:space="preserve"> בורג (העבודה-מימד):</w:t>
      </w:r>
    </w:p>
    <w:p w14:paraId="3B6FBA5A" w14:textId="77777777" w:rsidR="00000000" w:rsidRDefault="00903ADA">
      <w:pPr>
        <w:pStyle w:val="a0"/>
        <w:rPr>
          <w:rFonts w:hint="cs"/>
          <w:rtl/>
        </w:rPr>
      </w:pPr>
    </w:p>
    <w:p w14:paraId="484CF439" w14:textId="77777777" w:rsidR="00000000" w:rsidRDefault="00903ADA">
      <w:pPr>
        <w:pStyle w:val="a0"/>
        <w:rPr>
          <w:rFonts w:hint="cs"/>
          <w:rtl/>
        </w:rPr>
      </w:pPr>
      <w:r>
        <w:rPr>
          <w:rFonts w:hint="cs"/>
          <w:rtl/>
        </w:rPr>
        <w:t>בגלל האוכל.</w:t>
      </w:r>
    </w:p>
    <w:p w14:paraId="4B420D44" w14:textId="77777777" w:rsidR="00000000" w:rsidRDefault="00903ADA">
      <w:pPr>
        <w:pStyle w:val="a0"/>
        <w:rPr>
          <w:rFonts w:hint="cs"/>
          <w:rtl/>
        </w:rPr>
      </w:pPr>
    </w:p>
    <w:p w14:paraId="4003CC62" w14:textId="77777777" w:rsidR="00000000" w:rsidRDefault="00903ADA">
      <w:pPr>
        <w:pStyle w:val="-"/>
        <w:rPr>
          <w:rtl/>
        </w:rPr>
      </w:pPr>
      <w:bookmarkStart w:id="300" w:name="FS000000474T05_11_2003_15_41_13C"/>
      <w:bookmarkEnd w:id="300"/>
      <w:r>
        <w:rPr>
          <w:rFonts w:hint="eastAsia"/>
          <w:rtl/>
        </w:rPr>
        <w:t>השר</w:t>
      </w:r>
      <w:r>
        <w:rPr>
          <w:rtl/>
        </w:rPr>
        <w:t xml:space="preserve"> גדעון עזרא:</w:t>
      </w:r>
    </w:p>
    <w:p w14:paraId="6CC4ADE8" w14:textId="77777777" w:rsidR="00000000" w:rsidRDefault="00903ADA">
      <w:pPr>
        <w:pStyle w:val="a0"/>
        <w:rPr>
          <w:rFonts w:hint="cs"/>
          <w:rtl/>
        </w:rPr>
      </w:pPr>
    </w:p>
    <w:p w14:paraId="5050831C" w14:textId="77777777" w:rsidR="00000000" w:rsidRDefault="00903ADA">
      <w:pPr>
        <w:pStyle w:val="a0"/>
        <w:rPr>
          <w:rFonts w:hint="cs"/>
          <w:rtl/>
        </w:rPr>
      </w:pPr>
      <w:r>
        <w:rPr>
          <w:rFonts w:hint="cs"/>
          <w:rtl/>
        </w:rPr>
        <w:t xml:space="preserve">טוב, בגלל האוכל. כולם רוצים לשפר אותו. </w:t>
      </w:r>
    </w:p>
    <w:p w14:paraId="3BC29D51" w14:textId="77777777" w:rsidR="00000000" w:rsidRDefault="00903ADA">
      <w:pPr>
        <w:pStyle w:val="a0"/>
        <w:rPr>
          <w:rFonts w:hint="cs"/>
          <w:rtl/>
        </w:rPr>
      </w:pPr>
    </w:p>
    <w:p w14:paraId="341A0597" w14:textId="77777777" w:rsidR="00000000" w:rsidRDefault="00903ADA">
      <w:pPr>
        <w:pStyle w:val="a0"/>
        <w:rPr>
          <w:rFonts w:hint="cs"/>
          <w:rtl/>
        </w:rPr>
      </w:pPr>
      <w:r>
        <w:rPr>
          <w:rFonts w:hint="cs"/>
          <w:rtl/>
        </w:rPr>
        <w:t xml:space="preserve">אני יכול להגיד לכם ששוחחתי השבוע עם יושב-ראש התאחדות הקבלנים. כולם יודעים עד כמה הענף הזה משמש מנוף לצמיחה רצינית מאוד כאשר </w:t>
      </w:r>
      <w:r>
        <w:rPr>
          <w:rFonts w:hint="cs"/>
          <w:rtl/>
        </w:rPr>
        <w:t>הוא מתפקד. אומר לי יושב-ראש התאחדות הקבלנים שהוא זקוק ל-120 פועלים ויש לו 15. הוא לא מחכה לעובדים זרים, הוא רוצה עובדים ישראלים ופלסטינים - ואין. אני מקווה מאוד שמאחר שאנחנו רוצים שענף הבנייה ישגשג, לפחות בתקופה הקרובה נוכל לאפשר לפלסטינים לעבוד בענף הזה ו</w:t>
      </w:r>
      <w:r>
        <w:rPr>
          <w:rFonts w:hint="cs"/>
          <w:rtl/>
        </w:rPr>
        <w:t>לשהות כאן במשך כל השבוע בלי שיצטרכו לנסוע ולחזור, כאשר האחראים עליהם כאן - המעבידים - ידאגו לרכז אותם במקומות לינה מוסדרים.</w:t>
      </w:r>
    </w:p>
    <w:p w14:paraId="65555189" w14:textId="77777777" w:rsidR="00000000" w:rsidRDefault="00903ADA">
      <w:pPr>
        <w:pStyle w:val="a0"/>
        <w:rPr>
          <w:rFonts w:hint="cs"/>
          <w:rtl/>
        </w:rPr>
      </w:pPr>
    </w:p>
    <w:p w14:paraId="1525F340" w14:textId="77777777" w:rsidR="00000000" w:rsidRDefault="00903ADA">
      <w:pPr>
        <w:pStyle w:val="a0"/>
        <w:rPr>
          <w:rFonts w:hint="cs"/>
          <w:rtl/>
        </w:rPr>
      </w:pPr>
      <w:r>
        <w:rPr>
          <w:rFonts w:hint="cs"/>
          <w:rtl/>
        </w:rPr>
        <w:t>תדעו לכם, התוכנית איננה רק של בנימין נתניהו, התוכנית היא של ממשלת ישראל. האוצר עשה בתוכנית הזאת את כל מה שאפשר על מנת לחסוך במשק, ו</w:t>
      </w:r>
      <w:r>
        <w:rPr>
          <w:rFonts w:hint="cs"/>
          <w:rtl/>
        </w:rPr>
        <w:t xml:space="preserve">אפשר לחסוך עוד ועוד. </w:t>
      </w:r>
    </w:p>
    <w:p w14:paraId="6BF1A91A" w14:textId="77777777" w:rsidR="00000000" w:rsidRDefault="00903ADA">
      <w:pPr>
        <w:pStyle w:val="a0"/>
        <w:rPr>
          <w:rFonts w:hint="cs"/>
          <w:rtl/>
        </w:rPr>
      </w:pPr>
    </w:p>
    <w:p w14:paraId="30F135E5" w14:textId="77777777" w:rsidR="00000000" w:rsidRDefault="00903ADA">
      <w:pPr>
        <w:pStyle w:val="a0"/>
        <w:rPr>
          <w:rFonts w:hint="cs"/>
          <w:rtl/>
        </w:rPr>
      </w:pPr>
      <w:r>
        <w:rPr>
          <w:rFonts w:hint="cs"/>
          <w:rtl/>
        </w:rPr>
        <w:t xml:space="preserve">אני אומר לכם, שיש סעיפים לא מעטים שלגביהם אתם צודקים. </w:t>
      </w:r>
    </w:p>
    <w:p w14:paraId="30AD57F3" w14:textId="77777777" w:rsidR="00000000" w:rsidRDefault="00903ADA">
      <w:pPr>
        <w:pStyle w:val="a0"/>
        <w:ind w:firstLine="0"/>
        <w:rPr>
          <w:rFonts w:hint="cs"/>
          <w:rtl/>
        </w:rPr>
      </w:pPr>
    </w:p>
    <w:p w14:paraId="0513E33E" w14:textId="77777777" w:rsidR="00000000" w:rsidRDefault="00903ADA">
      <w:pPr>
        <w:pStyle w:val="af0"/>
        <w:rPr>
          <w:rtl/>
        </w:rPr>
      </w:pPr>
      <w:r>
        <w:rPr>
          <w:rFonts w:hint="eastAsia"/>
          <w:rtl/>
        </w:rPr>
        <w:t>יולי</w:t>
      </w:r>
      <w:r>
        <w:rPr>
          <w:rtl/>
        </w:rPr>
        <w:t xml:space="preserve"> תמיר (העבודה-מימד):</w:t>
      </w:r>
    </w:p>
    <w:p w14:paraId="67016C75" w14:textId="77777777" w:rsidR="00000000" w:rsidRDefault="00903ADA">
      <w:pPr>
        <w:pStyle w:val="a0"/>
        <w:rPr>
          <w:rFonts w:hint="cs"/>
          <w:rtl/>
        </w:rPr>
      </w:pPr>
    </w:p>
    <w:p w14:paraId="3CAAA16A" w14:textId="77777777" w:rsidR="00000000" w:rsidRDefault="00903ADA">
      <w:pPr>
        <w:pStyle w:val="a0"/>
        <w:rPr>
          <w:rFonts w:hint="cs"/>
          <w:rtl/>
        </w:rPr>
      </w:pPr>
      <w:r>
        <w:rPr>
          <w:rFonts w:hint="cs"/>
          <w:rtl/>
        </w:rPr>
        <w:t>אז למה אתם מעבירים אותם?</w:t>
      </w:r>
    </w:p>
    <w:p w14:paraId="78FF4256" w14:textId="77777777" w:rsidR="00000000" w:rsidRDefault="00903ADA">
      <w:pPr>
        <w:pStyle w:val="a0"/>
        <w:ind w:firstLine="0"/>
        <w:rPr>
          <w:rFonts w:hint="cs"/>
          <w:rtl/>
        </w:rPr>
      </w:pPr>
    </w:p>
    <w:p w14:paraId="73A0CD7B" w14:textId="77777777" w:rsidR="00000000" w:rsidRDefault="00903ADA">
      <w:pPr>
        <w:pStyle w:val="-"/>
        <w:rPr>
          <w:rtl/>
        </w:rPr>
      </w:pPr>
      <w:bookmarkStart w:id="301" w:name="FS000000474T05_11_2003_15_45_45C"/>
      <w:bookmarkEnd w:id="301"/>
      <w:r>
        <w:rPr>
          <w:rtl/>
        </w:rPr>
        <w:t>השר גדעון עזרא:</w:t>
      </w:r>
    </w:p>
    <w:p w14:paraId="7AF7EBC7" w14:textId="77777777" w:rsidR="00000000" w:rsidRDefault="00903ADA">
      <w:pPr>
        <w:pStyle w:val="a0"/>
        <w:rPr>
          <w:rtl/>
        </w:rPr>
      </w:pPr>
    </w:p>
    <w:p w14:paraId="141D3A7D" w14:textId="77777777" w:rsidR="00000000" w:rsidRDefault="00903ADA">
      <w:pPr>
        <w:pStyle w:val="a0"/>
        <w:rPr>
          <w:rFonts w:hint="cs"/>
          <w:rtl/>
        </w:rPr>
      </w:pPr>
      <w:r>
        <w:rPr>
          <w:rFonts w:hint="cs"/>
          <w:rtl/>
        </w:rPr>
        <w:t>יש הרבה מאוד סעיפים שלגביהם אנחנו צודקים. לכל דבר יש סיבה. אני חושב שאתם צריכים לקבל את התשובות האמיתיות. אי</w:t>
      </w:r>
      <w:r>
        <w:rPr>
          <w:rFonts w:hint="cs"/>
          <w:rtl/>
        </w:rPr>
        <w:t>ן לי כל ספק שבמהלך הדיונים בוועדות יהיו תיקונים כאלה ואחרים, אבל מי שחושב שהמדיניות הבסיסית של הממשלה תשתנה, איננו אלא טועה.  התוכנית הזאת נדונה בהרחבה רבה לדעתי, הן באוצר והן בממשלה. תינתן האפשרות לוועדות הכנסת להביע את דעתן.</w:t>
      </w:r>
    </w:p>
    <w:p w14:paraId="4059975D" w14:textId="77777777" w:rsidR="00000000" w:rsidRDefault="00903ADA">
      <w:pPr>
        <w:pStyle w:val="a0"/>
        <w:rPr>
          <w:rFonts w:hint="cs"/>
          <w:rtl/>
        </w:rPr>
      </w:pPr>
      <w:r>
        <w:rPr>
          <w:rFonts w:hint="cs"/>
          <w:rtl/>
        </w:rPr>
        <w:tab/>
      </w:r>
    </w:p>
    <w:p w14:paraId="4810AF57" w14:textId="77777777" w:rsidR="00000000" w:rsidRDefault="00903ADA">
      <w:pPr>
        <w:pStyle w:val="a0"/>
        <w:rPr>
          <w:rFonts w:hint="cs"/>
          <w:rtl/>
        </w:rPr>
      </w:pPr>
      <w:r>
        <w:rPr>
          <w:rFonts w:hint="cs"/>
          <w:rtl/>
        </w:rPr>
        <w:t xml:space="preserve">אני חושב שהתרומה הכי גדולה </w:t>
      </w:r>
      <w:r>
        <w:rPr>
          <w:rFonts w:hint="cs"/>
          <w:rtl/>
        </w:rPr>
        <w:t>של הבית הזה היא לגנות כל אפשרות של שביתה במשק, משום שכל מי שמדבר על 10, 20 ו-30 מיליון, צריך להבין שכאן מדובר בכסף הרבה-הרבה-הרבה יותר גדול. אני מצפה מחברי העבודה, שגמגמו כאן קצת בנושא המגה-שביתה, שידברו נגד אפשרות של שביתה כזאת, שהיא הנזק הגדול ביותר למשק</w:t>
      </w:r>
      <w:r>
        <w:rPr>
          <w:rFonts w:hint="cs"/>
          <w:rtl/>
        </w:rPr>
        <w:t xml:space="preserve">. שמעתי אותך אתמול, שר האוצר לשעבר, בייגה שוחט. אני חושב שגילית גישה ממלכתית בעניין הזה. הייתי מצפה מכל חבריך, בנושא של שביתה אפשרית, למחוק את השביתה הזאת ולהורידה מעל הפרק. </w:t>
      </w:r>
    </w:p>
    <w:p w14:paraId="43236D4E" w14:textId="77777777" w:rsidR="00000000" w:rsidRDefault="00903ADA">
      <w:pPr>
        <w:pStyle w:val="a0"/>
        <w:rPr>
          <w:rFonts w:hint="cs"/>
          <w:rtl/>
        </w:rPr>
      </w:pPr>
    </w:p>
    <w:p w14:paraId="412514DD" w14:textId="77777777" w:rsidR="00000000" w:rsidRDefault="00903ADA">
      <w:pPr>
        <w:pStyle w:val="a0"/>
        <w:rPr>
          <w:rFonts w:hint="cs"/>
          <w:rtl/>
        </w:rPr>
      </w:pPr>
      <w:r>
        <w:rPr>
          <w:rFonts w:hint="cs"/>
          <w:rtl/>
        </w:rPr>
        <w:t>רבותי, קשה לדבר פה עכשיו, מאחר שהרוחות סוערות. אני מאוד מציע לכולנו ולעם ישראל ש</w:t>
      </w:r>
      <w:r>
        <w:rPr>
          <w:rFonts w:hint="cs"/>
          <w:rtl/>
        </w:rPr>
        <w:t xml:space="preserve">צופה בנו, לדעת שהממשלה עושה את המירב, את הכול על מנת שנצא מהמצב שבו אנו נמצאים. </w:t>
      </w:r>
    </w:p>
    <w:p w14:paraId="469E3FB8" w14:textId="77777777" w:rsidR="00000000" w:rsidRDefault="00903ADA">
      <w:pPr>
        <w:pStyle w:val="a0"/>
        <w:rPr>
          <w:rFonts w:hint="cs"/>
          <w:rtl/>
        </w:rPr>
      </w:pPr>
    </w:p>
    <w:p w14:paraId="3FFF6317" w14:textId="77777777" w:rsidR="00000000" w:rsidRDefault="00903ADA">
      <w:pPr>
        <w:pStyle w:val="af1"/>
        <w:rPr>
          <w:rtl/>
        </w:rPr>
      </w:pPr>
      <w:r>
        <w:rPr>
          <w:rtl/>
        </w:rPr>
        <w:t>היו"ר ראובן ריבלין:</w:t>
      </w:r>
    </w:p>
    <w:p w14:paraId="43893CC0" w14:textId="77777777" w:rsidR="00000000" w:rsidRDefault="00903ADA">
      <w:pPr>
        <w:pStyle w:val="a0"/>
        <w:rPr>
          <w:rtl/>
        </w:rPr>
      </w:pPr>
    </w:p>
    <w:p w14:paraId="02EC71F6" w14:textId="77777777" w:rsidR="00000000" w:rsidRDefault="00903ADA">
      <w:pPr>
        <w:pStyle w:val="a0"/>
        <w:rPr>
          <w:rFonts w:hint="cs"/>
          <w:rtl/>
        </w:rPr>
      </w:pPr>
      <w:r>
        <w:rPr>
          <w:rFonts w:hint="cs"/>
          <w:rtl/>
        </w:rPr>
        <w:t xml:space="preserve">רבותי חברי הכנסת והשרים, מי שרוצה לדבר, יצא החוצה. פשוט, שר בישראל עומד על הדוכן והכנסת רוחשת וגועשת. מי שלא רוצה לשמוע את דברי השר, יצא החוצה. לא ידברו </w:t>
      </w:r>
      <w:r>
        <w:rPr>
          <w:rFonts w:hint="cs"/>
          <w:rtl/>
        </w:rPr>
        <w:t xml:space="preserve">פה בתוך המליאה. </w:t>
      </w:r>
    </w:p>
    <w:p w14:paraId="43DCA689" w14:textId="77777777" w:rsidR="00000000" w:rsidRDefault="00903ADA">
      <w:pPr>
        <w:pStyle w:val="a0"/>
        <w:rPr>
          <w:rFonts w:hint="cs"/>
          <w:rtl/>
        </w:rPr>
      </w:pPr>
    </w:p>
    <w:p w14:paraId="02EDAA25" w14:textId="77777777" w:rsidR="00000000" w:rsidRDefault="00903ADA">
      <w:pPr>
        <w:pStyle w:val="-"/>
        <w:rPr>
          <w:rtl/>
        </w:rPr>
      </w:pPr>
      <w:bookmarkStart w:id="302" w:name="FS000000474T05_11_2003_15_09_40C"/>
      <w:bookmarkEnd w:id="302"/>
      <w:r>
        <w:rPr>
          <w:rtl/>
        </w:rPr>
        <w:t>השר גדעון עזרא:</w:t>
      </w:r>
    </w:p>
    <w:p w14:paraId="72A505C9" w14:textId="77777777" w:rsidR="00000000" w:rsidRDefault="00903ADA">
      <w:pPr>
        <w:pStyle w:val="a0"/>
        <w:rPr>
          <w:rtl/>
        </w:rPr>
      </w:pPr>
    </w:p>
    <w:p w14:paraId="3FDBE0A4" w14:textId="77777777" w:rsidR="00000000" w:rsidRDefault="00903ADA">
      <w:pPr>
        <w:pStyle w:val="a0"/>
        <w:rPr>
          <w:rFonts w:hint="cs"/>
          <w:rtl/>
        </w:rPr>
      </w:pPr>
      <w:r>
        <w:rPr>
          <w:rFonts w:hint="cs"/>
          <w:rtl/>
        </w:rPr>
        <w:t xml:space="preserve">אתמול דובר על כך שהלמ"ס ובנק ישראל מדברים השנה על צמיחה של 1.8%, ואני יודע שמאחר שהאוכלוסייה גדלה, למעשה לא הגענו לחוף המבטחים של הצמיחה. אבל לעומת מה שהיה בשנים קודמות, לפי דעתי זו התקדמות. הבוקר שמענו על 7% עלייה ביצוא </w:t>
      </w:r>
      <w:r>
        <w:rPr>
          <w:rFonts w:hint="cs"/>
          <w:rtl/>
        </w:rPr>
        <w:t>של מדינת ישראל לעומת השנה שעברה. יש סימנים נוספים על גביית מסים החודש - גדולה יותר מהתחזית וממה שהיה בשנה האחרונה. יש סימנים מעודדים, והבית הזה ידאג לכך שמספר הסימנים המעודדים הללו ילך ויגדל. אף אחד בבית הזה לא ינסה להכשיל התקדמות כזאת או אחרת, ונפסיק לטעת</w:t>
      </w:r>
      <w:r>
        <w:rPr>
          <w:rFonts w:hint="cs"/>
          <w:rtl/>
        </w:rPr>
        <w:t xml:space="preserve"> בעם את התחושה שהממשלה איננה רוצה בטובתו של האזרח ובטובתה של המדינה </w:t>
      </w:r>
      <w:r>
        <w:rPr>
          <w:rtl/>
        </w:rPr>
        <w:t>–</w:t>
      </w:r>
      <w:r>
        <w:rPr>
          <w:rFonts w:hint="cs"/>
          <w:rtl/>
        </w:rPr>
        <w:t xml:space="preserve"> היא רוצה בכך לפני הכול. </w:t>
      </w:r>
    </w:p>
    <w:p w14:paraId="7145BE47" w14:textId="77777777" w:rsidR="00000000" w:rsidRDefault="00903ADA">
      <w:pPr>
        <w:pStyle w:val="a0"/>
        <w:rPr>
          <w:rFonts w:hint="cs"/>
          <w:rtl/>
        </w:rPr>
      </w:pPr>
    </w:p>
    <w:p w14:paraId="1BA1ADAB" w14:textId="77777777" w:rsidR="00000000" w:rsidRDefault="00903ADA">
      <w:pPr>
        <w:pStyle w:val="af0"/>
        <w:rPr>
          <w:rtl/>
        </w:rPr>
      </w:pPr>
      <w:r>
        <w:rPr>
          <w:rFonts w:hint="eastAsia"/>
          <w:rtl/>
        </w:rPr>
        <w:t>יעקב</w:t>
      </w:r>
      <w:r>
        <w:rPr>
          <w:rtl/>
        </w:rPr>
        <w:t xml:space="preserve"> מרגי (ש"ס):</w:t>
      </w:r>
    </w:p>
    <w:p w14:paraId="249046F9" w14:textId="77777777" w:rsidR="00000000" w:rsidRDefault="00903ADA">
      <w:pPr>
        <w:pStyle w:val="a0"/>
        <w:rPr>
          <w:rFonts w:hint="cs"/>
          <w:rtl/>
        </w:rPr>
      </w:pPr>
    </w:p>
    <w:p w14:paraId="4DFF8DBB" w14:textId="77777777" w:rsidR="00000000" w:rsidRDefault="00903ADA">
      <w:pPr>
        <w:pStyle w:val="a0"/>
        <w:rPr>
          <w:rFonts w:hint="cs"/>
          <w:rtl/>
        </w:rPr>
      </w:pPr>
      <w:r>
        <w:rPr>
          <w:rFonts w:hint="cs"/>
          <w:rtl/>
        </w:rPr>
        <w:t xml:space="preserve">בינתיים רק האבטלה גדלה. </w:t>
      </w:r>
    </w:p>
    <w:p w14:paraId="5FED1F84" w14:textId="77777777" w:rsidR="00000000" w:rsidRDefault="00903ADA">
      <w:pPr>
        <w:pStyle w:val="a0"/>
        <w:rPr>
          <w:rFonts w:hint="cs"/>
          <w:rtl/>
        </w:rPr>
      </w:pPr>
    </w:p>
    <w:p w14:paraId="26DEE9F7" w14:textId="77777777" w:rsidR="00000000" w:rsidRDefault="00903ADA">
      <w:pPr>
        <w:pStyle w:val="-"/>
        <w:rPr>
          <w:rtl/>
        </w:rPr>
      </w:pPr>
      <w:bookmarkStart w:id="303" w:name="FS000000474T05_11_2003_15_14_08C"/>
      <w:bookmarkEnd w:id="303"/>
      <w:r>
        <w:rPr>
          <w:rtl/>
        </w:rPr>
        <w:t>השר גדעון עזרא:</w:t>
      </w:r>
    </w:p>
    <w:p w14:paraId="50C2687E" w14:textId="77777777" w:rsidR="00000000" w:rsidRDefault="00903ADA">
      <w:pPr>
        <w:pStyle w:val="a0"/>
        <w:rPr>
          <w:rtl/>
        </w:rPr>
      </w:pPr>
    </w:p>
    <w:p w14:paraId="4D2F99B7" w14:textId="77777777" w:rsidR="00000000" w:rsidRDefault="00903ADA">
      <w:pPr>
        <w:pStyle w:val="a0"/>
        <w:rPr>
          <w:rFonts w:hint="cs"/>
          <w:rtl/>
        </w:rPr>
      </w:pPr>
      <w:r>
        <w:rPr>
          <w:rFonts w:hint="cs"/>
          <w:rtl/>
        </w:rPr>
        <w:t xml:space="preserve">דיברתי על שירות התעסוקה, שיתחיל לעבוד, ידידי. </w:t>
      </w:r>
    </w:p>
    <w:p w14:paraId="3628E98F" w14:textId="77777777" w:rsidR="00000000" w:rsidRDefault="00903ADA">
      <w:pPr>
        <w:pStyle w:val="a0"/>
        <w:rPr>
          <w:rFonts w:hint="cs"/>
          <w:rtl/>
        </w:rPr>
      </w:pPr>
    </w:p>
    <w:p w14:paraId="5A94D1E3" w14:textId="77777777" w:rsidR="00000000" w:rsidRDefault="00903ADA">
      <w:pPr>
        <w:pStyle w:val="af1"/>
        <w:rPr>
          <w:rtl/>
        </w:rPr>
      </w:pPr>
      <w:r>
        <w:rPr>
          <w:rtl/>
        </w:rPr>
        <w:t>היו"ר ראובן ריבלין:</w:t>
      </w:r>
    </w:p>
    <w:p w14:paraId="1A44E17C" w14:textId="77777777" w:rsidR="00000000" w:rsidRDefault="00903ADA">
      <w:pPr>
        <w:pStyle w:val="a0"/>
        <w:rPr>
          <w:rtl/>
        </w:rPr>
      </w:pPr>
    </w:p>
    <w:p w14:paraId="5F8B1ABA" w14:textId="77777777" w:rsidR="00000000" w:rsidRDefault="00903ADA">
      <w:pPr>
        <w:pStyle w:val="a0"/>
        <w:rPr>
          <w:rFonts w:hint="cs"/>
          <w:rtl/>
        </w:rPr>
      </w:pPr>
      <w:r>
        <w:rPr>
          <w:rFonts w:hint="cs"/>
          <w:rtl/>
        </w:rPr>
        <w:t xml:space="preserve">אם אדוני לא יענה לו אני אשתיק </w:t>
      </w:r>
      <w:r>
        <w:rPr>
          <w:rFonts w:hint="cs"/>
          <w:rtl/>
        </w:rPr>
        <w:t xml:space="preserve">אותו. </w:t>
      </w:r>
    </w:p>
    <w:p w14:paraId="768D32C0" w14:textId="77777777" w:rsidR="00000000" w:rsidRDefault="00903ADA">
      <w:pPr>
        <w:pStyle w:val="a0"/>
        <w:rPr>
          <w:rFonts w:hint="cs"/>
          <w:rtl/>
        </w:rPr>
      </w:pPr>
    </w:p>
    <w:p w14:paraId="21E0E025" w14:textId="77777777" w:rsidR="00000000" w:rsidRDefault="00903ADA">
      <w:pPr>
        <w:pStyle w:val="-"/>
        <w:rPr>
          <w:rtl/>
        </w:rPr>
      </w:pPr>
      <w:bookmarkStart w:id="304" w:name="FS000000474T05_11_2003_15_14_31C"/>
      <w:bookmarkEnd w:id="304"/>
      <w:r>
        <w:rPr>
          <w:rtl/>
        </w:rPr>
        <w:t>השר גדעון עזרא:</w:t>
      </w:r>
    </w:p>
    <w:p w14:paraId="4B03B09A" w14:textId="77777777" w:rsidR="00000000" w:rsidRDefault="00903ADA">
      <w:pPr>
        <w:pStyle w:val="a0"/>
        <w:rPr>
          <w:rtl/>
        </w:rPr>
      </w:pPr>
    </w:p>
    <w:p w14:paraId="679AD085" w14:textId="77777777" w:rsidR="00000000" w:rsidRDefault="00903ADA">
      <w:pPr>
        <w:pStyle w:val="a0"/>
        <w:rPr>
          <w:rFonts w:hint="cs"/>
          <w:rtl/>
        </w:rPr>
      </w:pPr>
      <w:r>
        <w:rPr>
          <w:rFonts w:hint="cs"/>
          <w:rtl/>
        </w:rPr>
        <w:t xml:space="preserve">אני מבקש, רבותי, מכל אחד ואחד מכם, תצביעו איך שאתם רוצים, אבל תדעו לכם דבר אחד: מי שרוצה לזרוע ייאוש, גורם נזק. ומי שגורם נזק, לדעתי יחטיא את המטרה. אני מודה לכם מאוד. תודה רבה. </w:t>
      </w:r>
    </w:p>
    <w:p w14:paraId="393E7095" w14:textId="77777777" w:rsidR="00000000" w:rsidRDefault="00903ADA">
      <w:pPr>
        <w:pStyle w:val="a0"/>
        <w:rPr>
          <w:rFonts w:hint="cs"/>
          <w:rtl/>
        </w:rPr>
      </w:pPr>
    </w:p>
    <w:p w14:paraId="2B71DE0B" w14:textId="77777777" w:rsidR="00000000" w:rsidRDefault="00903ADA">
      <w:pPr>
        <w:pStyle w:val="af1"/>
        <w:rPr>
          <w:rtl/>
        </w:rPr>
      </w:pPr>
      <w:r>
        <w:rPr>
          <w:rtl/>
        </w:rPr>
        <w:t>היו"ר ראובן ריבלין:</w:t>
      </w:r>
    </w:p>
    <w:p w14:paraId="4A6024A3" w14:textId="77777777" w:rsidR="00000000" w:rsidRDefault="00903ADA">
      <w:pPr>
        <w:pStyle w:val="a0"/>
        <w:rPr>
          <w:rtl/>
        </w:rPr>
      </w:pPr>
    </w:p>
    <w:p w14:paraId="656A567B" w14:textId="77777777" w:rsidR="00000000" w:rsidRDefault="00903ADA">
      <w:pPr>
        <w:pStyle w:val="a0"/>
        <w:rPr>
          <w:rFonts w:hint="cs"/>
          <w:rtl/>
        </w:rPr>
      </w:pPr>
      <w:r>
        <w:rPr>
          <w:rFonts w:hint="cs"/>
          <w:rtl/>
        </w:rPr>
        <w:t xml:space="preserve">אני מאוד מודה לשר גדעון עזרא. </w:t>
      </w:r>
      <w:r>
        <w:rPr>
          <w:rFonts w:hint="cs"/>
          <w:rtl/>
        </w:rPr>
        <w:t xml:space="preserve">כבוד שר האוצר, האם אדוני רוצה לסכם את הדיון? רבותי, מייד לאחר דברי שר האוצר אנו ניגשים להצבעה. </w:t>
      </w:r>
    </w:p>
    <w:p w14:paraId="3B84A1A6" w14:textId="77777777" w:rsidR="00000000" w:rsidRDefault="00903ADA">
      <w:pPr>
        <w:pStyle w:val="a0"/>
        <w:rPr>
          <w:rFonts w:hint="cs"/>
          <w:rtl/>
        </w:rPr>
      </w:pPr>
    </w:p>
    <w:p w14:paraId="6A3A2589" w14:textId="77777777" w:rsidR="00000000" w:rsidRDefault="00903ADA">
      <w:pPr>
        <w:pStyle w:val="a0"/>
        <w:rPr>
          <w:rFonts w:hint="cs"/>
          <w:rtl/>
        </w:rPr>
      </w:pPr>
      <w:r>
        <w:rPr>
          <w:rFonts w:hint="cs"/>
          <w:rtl/>
        </w:rPr>
        <w:t xml:space="preserve">יש לי כאן בקשה של סיעת מרצ, שהוגשה על-ידי חבר הכנסת אורון, להצביע הצבעה אישית. יש 20 חברי כנסת שחתמו, בראשם </w:t>
      </w:r>
      <w:r>
        <w:rPr>
          <w:rtl/>
        </w:rPr>
        <w:t>–</w:t>
      </w:r>
      <w:r>
        <w:rPr>
          <w:rFonts w:hint="cs"/>
          <w:rtl/>
        </w:rPr>
        <w:t xml:space="preserve"> חבר הכנסת ברכה. אנחנו נקיים הצבעה אישית. </w:t>
      </w:r>
    </w:p>
    <w:p w14:paraId="53BED681" w14:textId="77777777" w:rsidR="00000000" w:rsidRDefault="00903ADA">
      <w:pPr>
        <w:pStyle w:val="a0"/>
        <w:rPr>
          <w:rFonts w:hint="cs"/>
          <w:rtl/>
        </w:rPr>
      </w:pPr>
    </w:p>
    <w:p w14:paraId="5B37F59E" w14:textId="77777777" w:rsidR="00000000" w:rsidRDefault="00903ADA">
      <w:pPr>
        <w:pStyle w:val="a0"/>
        <w:rPr>
          <w:rFonts w:hint="cs"/>
          <w:rtl/>
        </w:rPr>
      </w:pPr>
      <w:r>
        <w:rPr>
          <w:rFonts w:hint="cs"/>
          <w:rtl/>
        </w:rPr>
        <w:t>רבותי,</w:t>
      </w:r>
      <w:r>
        <w:rPr>
          <w:rFonts w:hint="cs"/>
          <w:rtl/>
        </w:rPr>
        <w:t xml:space="preserve"> שר האוצר מסכם את הדיון. מי שרוצה להיות כאן ולקרוא אפילו קריאות ביניים </w:t>
      </w:r>
      <w:r>
        <w:rPr>
          <w:rtl/>
        </w:rPr>
        <w:t>–</w:t>
      </w:r>
      <w:r>
        <w:rPr>
          <w:rFonts w:hint="cs"/>
          <w:rtl/>
        </w:rPr>
        <w:t xml:space="preserve"> ישב. מי שרוצה לדבר </w:t>
      </w:r>
      <w:r>
        <w:rPr>
          <w:rtl/>
        </w:rPr>
        <w:t>–</w:t>
      </w:r>
      <w:r>
        <w:rPr>
          <w:rFonts w:hint="cs"/>
          <w:rtl/>
        </w:rPr>
        <w:t xml:space="preserve"> יצא. איש לא יעמוד כאן. חבר הכנסת סנה הנכבד, אבקש מאדוני לשבת. יושבת-ראש סיעת העבודה, יושבת-ראש לשעבר של האופוזיציה, ועוד תארים רבים </w:t>
      </w:r>
      <w:r>
        <w:rPr>
          <w:rtl/>
        </w:rPr>
        <w:t>–</w:t>
      </w:r>
      <w:r>
        <w:rPr>
          <w:rFonts w:hint="cs"/>
          <w:rtl/>
        </w:rPr>
        <w:t xml:space="preserve"> נא לשבת, כי אני צריך להיערך </w:t>
      </w:r>
      <w:r>
        <w:rPr>
          <w:rFonts w:hint="cs"/>
          <w:rtl/>
        </w:rPr>
        <w:t xml:space="preserve">פה, כנראה, לקריאות ביניים. חבר הכנסת גפני, יואיל בטובו לשבת. אני מתיר לך לשבת על מקומו של ליצמן. אני מתיר לך. </w:t>
      </w:r>
    </w:p>
    <w:p w14:paraId="0CD697AD" w14:textId="77777777" w:rsidR="00000000" w:rsidRDefault="00903ADA">
      <w:pPr>
        <w:pStyle w:val="a0"/>
        <w:rPr>
          <w:rFonts w:hint="cs"/>
          <w:rtl/>
        </w:rPr>
      </w:pPr>
    </w:p>
    <w:p w14:paraId="1F858331" w14:textId="77777777" w:rsidR="00000000" w:rsidRDefault="00903ADA">
      <w:pPr>
        <w:pStyle w:val="af0"/>
        <w:rPr>
          <w:rtl/>
        </w:rPr>
      </w:pPr>
      <w:r>
        <w:rPr>
          <w:rFonts w:hint="eastAsia"/>
          <w:rtl/>
        </w:rPr>
        <w:t>מאיר</w:t>
      </w:r>
      <w:r>
        <w:rPr>
          <w:rtl/>
        </w:rPr>
        <w:t xml:space="preserve"> פרוש (יהדות התורה):</w:t>
      </w:r>
    </w:p>
    <w:p w14:paraId="6006C33E" w14:textId="77777777" w:rsidR="00000000" w:rsidRDefault="00903ADA">
      <w:pPr>
        <w:pStyle w:val="a0"/>
        <w:rPr>
          <w:rFonts w:hint="cs"/>
          <w:rtl/>
        </w:rPr>
      </w:pPr>
    </w:p>
    <w:p w14:paraId="7E7D168F" w14:textId="77777777" w:rsidR="00000000" w:rsidRDefault="00903ADA">
      <w:pPr>
        <w:pStyle w:val="a0"/>
        <w:rPr>
          <w:rFonts w:hint="cs"/>
          <w:rtl/>
        </w:rPr>
      </w:pPr>
      <w:r>
        <w:rPr>
          <w:rFonts w:hint="cs"/>
          <w:rtl/>
        </w:rPr>
        <w:t xml:space="preserve">איך טומי לפיד שותק כאשר - - - </w:t>
      </w:r>
    </w:p>
    <w:p w14:paraId="1FD76184" w14:textId="77777777" w:rsidR="00000000" w:rsidRDefault="00903ADA">
      <w:pPr>
        <w:pStyle w:val="a0"/>
        <w:rPr>
          <w:rFonts w:hint="cs"/>
          <w:rtl/>
        </w:rPr>
      </w:pPr>
    </w:p>
    <w:p w14:paraId="24C4B848" w14:textId="77777777" w:rsidR="00000000" w:rsidRDefault="00903ADA">
      <w:pPr>
        <w:pStyle w:val="af1"/>
        <w:rPr>
          <w:rtl/>
        </w:rPr>
      </w:pPr>
      <w:r>
        <w:rPr>
          <w:rtl/>
        </w:rPr>
        <w:t>היו"ר ראובן ריבלין:</w:t>
      </w:r>
    </w:p>
    <w:p w14:paraId="29DE65E5" w14:textId="77777777" w:rsidR="00000000" w:rsidRDefault="00903ADA">
      <w:pPr>
        <w:pStyle w:val="a0"/>
        <w:rPr>
          <w:rtl/>
        </w:rPr>
      </w:pPr>
    </w:p>
    <w:p w14:paraId="53F7BD75" w14:textId="77777777" w:rsidR="00000000" w:rsidRDefault="00903ADA">
      <w:pPr>
        <w:pStyle w:val="a0"/>
        <w:rPr>
          <w:rFonts w:hint="cs"/>
          <w:rtl/>
        </w:rPr>
      </w:pPr>
      <w:r>
        <w:rPr>
          <w:rFonts w:hint="cs"/>
          <w:rtl/>
        </w:rPr>
        <w:t>חבר הכנסת פרוש, אינני דוברם של חברי הכנסת וגם לא של השרים. בבקשה,</w:t>
      </w:r>
      <w:r>
        <w:rPr>
          <w:rFonts w:hint="cs"/>
          <w:rtl/>
        </w:rPr>
        <w:t xml:space="preserve"> אדוני שר האוצר. בבקשה. </w:t>
      </w:r>
    </w:p>
    <w:p w14:paraId="622C2557" w14:textId="77777777" w:rsidR="00000000" w:rsidRDefault="00903ADA">
      <w:pPr>
        <w:pStyle w:val="a0"/>
        <w:rPr>
          <w:rFonts w:hint="cs"/>
          <w:rtl/>
        </w:rPr>
      </w:pPr>
    </w:p>
    <w:p w14:paraId="52A173C4" w14:textId="77777777" w:rsidR="00000000" w:rsidRDefault="00903ADA">
      <w:pPr>
        <w:pStyle w:val="af0"/>
        <w:rPr>
          <w:rtl/>
        </w:rPr>
      </w:pPr>
      <w:r>
        <w:rPr>
          <w:rFonts w:hint="eastAsia"/>
          <w:rtl/>
        </w:rPr>
        <w:t>מאיר</w:t>
      </w:r>
      <w:r>
        <w:rPr>
          <w:rtl/>
        </w:rPr>
        <w:t xml:space="preserve"> פרוש (יהדות התורה):</w:t>
      </w:r>
    </w:p>
    <w:p w14:paraId="16E2F508" w14:textId="77777777" w:rsidR="00000000" w:rsidRDefault="00903ADA">
      <w:pPr>
        <w:pStyle w:val="a0"/>
        <w:rPr>
          <w:rFonts w:hint="cs"/>
          <w:rtl/>
        </w:rPr>
      </w:pPr>
    </w:p>
    <w:p w14:paraId="1BDEEAAE" w14:textId="77777777" w:rsidR="00000000" w:rsidRDefault="00903ADA">
      <w:pPr>
        <w:pStyle w:val="a0"/>
        <w:rPr>
          <w:rFonts w:hint="cs"/>
          <w:rtl/>
        </w:rPr>
      </w:pPr>
      <w:r>
        <w:rPr>
          <w:rFonts w:hint="cs"/>
          <w:rtl/>
        </w:rPr>
        <w:t xml:space="preserve">איך טומי לפיד - - -  </w:t>
      </w:r>
    </w:p>
    <w:p w14:paraId="51DDE695" w14:textId="77777777" w:rsidR="00000000" w:rsidRDefault="00903ADA">
      <w:pPr>
        <w:pStyle w:val="a0"/>
        <w:rPr>
          <w:rFonts w:hint="cs"/>
          <w:rtl/>
        </w:rPr>
      </w:pPr>
    </w:p>
    <w:p w14:paraId="48E3C602" w14:textId="77777777" w:rsidR="00000000" w:rsidRDefault="00903ADA">
      <w:pPr>
        <w:pStyle w:val="af0"/>
        <w:rPr>
          <w:rtl/>
        </w:rPr>
      </w:pPr>
      <w:r>
        <w:rPr>
          <w:rFonts w:hint="eastAsia"/>
          <w:rtl/>
        </w:rPr>
        <w:t>משה</w:t>
      </w:r>
      <w:r>
        <w:rPr>
          <w:rtl/>
        </w:rPr>
        <w:t xml:space="preserve"> גפני (יהדות התורה):</w:t>
      </w:r>
    </w:p>
    <w:p w14:paraId="6530196F" w14:textId="77777777" w:rsidR="00000000" w:rsidRDefault="00903ADA">
      <w:pPr>
        <w:pStyle w:val="a0"/>
        <w:rPr>
          <w:rFonts w:hint="cs"/>
          <w:rtl/>
        </w:rPr>
      </w:pPr>
    </w:p>
    <w:p w14:paraId="014CA7F2" w14:textId="77777777" w:rsidR="00000000" w:rsidRDefault="00903ADA">
      <w:pPr>
        <w:pStyle w:val="a0"/>
        <w:rPr>
          <w:rFonts w:hint="cs"/>
          <w:rtl/>
        </w:rPr>
      </w:pPr>
      <w:r>
        <w:rPr>
          <w:rFonts w:hint="cs"/>
          <w:rtl/>
        </w:rPr>
        <w:t>- - -</w:t>
      </w:r>
    </w:p>
    <w:p w14:paraId="74D3A29D" w14:textId="77777777" w:rsidR="00000000" w:rsidRDefault="00903ADA">
      <w:pPr>
        <w:pStyle w:val="a0"/>
        <w:rPr>
          <w:rFonts w:hint="cs"/>
          <w:rtl/>
        </w:rPr>
      </w:pPr>
    </w:p>
    <w:p w14:paraId="7612479C" w14:textId="77777777" w:rsidR="00000000" w:rsidRDefault="00903ADA">
      <w:pPr>
        <w:pStyle w:val="af1"/>
        <w:rPr>
          <w:rtl/>
        </w:rPr>
      </w:pPr>
      <w:r>
        <w:rPr>
          <w:rtl/>
        </w:rPr>
        <w:t>היו"ר ראובן ריבלין:</w:t>
      </w:r>
    </w:p>
    <w:p w14:paraId="36522AAD" w14:textId="77777777" w:rsidR="00000000" w:rsidRDefault="00903ADA">
      <w:pPr>
        <w:pStyle w:val="a0"/>
        <w:rPr>
          <w:rtl/>
        </w:rPr>
      </w:pPr>
    </w:p>
    <w:p w14:paraId="093C0432" w14:textId="77777777" w:rsidR="00000000" w:rsidRDefault="00903ADA">
      <w:pPr>
        <w:pStyle w:val="a0"/>
        <w:rPr>
          <w:rFonts w:hint="cs"/>
          <w:rtl/>
        </w:rPr>
      </w:pPr>
      <w:r>
        <w:rPr>
          <w:rFonts w:hint="cs"/>
          <w:rtl/>
        </w:rPr>
        <w:t>חברי הכנסת. חברי הכנסת גפני, תודה רבה. שמענו. חבר הכנסת פרוש, שר האוצר עוד לא התחיל לדבר, וכבר אתה מפריע. אני קורא אותך לסדר פעם</w:t>
      </w:r>
      <w:r>
        <w:rPr>
          <w:rFonts w:hint="cs"/>
          <w:rtl/>
        </w:rPr>
        <w:t xml:space="preserve"> ראשונה. ועכשיו אני קורא את אדוני לסדר פעם שנייה - חבר הכנסת פרוש. </w:t>
      </w:r>
    </w:p>
    <w:p w14:paraId="5E79A15E" w14:textId="77777777" w:rsidR="00000000" w:rsidRDefault="00903ADA">
      <w:pPr>
        <w:pStyle w:val="a0"/>
        <w:rPr>
          <w:rFonts w:hint="cs"/>
          <w:rtl/>
        </w:rPr>
      </w:pPr>
    </w:p>
    <w:p w14:paraId="7B307D9E" w14:textId="77777777" w:rsidR="00000000" w:rsidRDefault="00903ADA">
      <w:pPr>
        <w:pStyle w:val="a"/>
        <w:rPr>
          <w:rtl/>
        </w:rPr>
      </w:pPr>
      <w:bookmarkStart w:id="305" w:name="FS000000965T05_11_2003_15_28_24"/>
      <w:bookmarkStart w:id="306" w:name="_Toc61852287"/>
      <w:bookmarkEnd w:id="305"/>
      <w:r>
        <w:rPr>
          <w:rFonts w:hint="eastAsia"/>
          <w:rtl/>
        </w:rPr>
        <w:t>שר</w:t>
      </w:r>
      <w:r>
        <w:rPr>
          <w:rtl/>
        </w:rPr>
        <w:t xml:space="preserve"> האוצר בנימין נתניהו:</w:t>
      </w:r>
      <w:bookmarkEnd w:id="306"/>
    </w:p>
    <w:p w14:paraId="0E501AE0" w14:textId="77777777" w:rsidR="00000000" w:rsidRDefault="00903ADA">
      <w:pPr>
        <w:pStyle w:val="a0"/>
        <w:rPr>
          <w:rFonts w:hint="cs"/>
          <w:rtl/>
        </w:rPr>
      </w:pPr>
    </w:p>
    <w:p w14:paraId="3223BC3F" w14:textId="77777777" w:rsidR="00000000" w:rsidRDefault="00903ADA">
      <w:pPr>
        <w:pStyle w:val="a0"/>
        <w:rPr>
          <w:rFonts w:hint="cs"/>
          <w:rtl/>
        </w:rPr>
      </w:pPr>
      <w:r>
        <w:rPr>
          <w:rFonts w:hint="cs"/>
          <w:rtl/>
        </w:rPr>
        <w:t xml:space="preserve">אדוני היושב-ראש, אני רוצה לסכם, בקיצור נמרץ, את הקווים העיקריים של התקציב והתוכנית הכלכלית המוגשת בפני הבית, ואחר כך להוסיף מלה לגבי - - </w:t>
      </w:r>
    </w:p>
    <w:p w14:paraId="1FF9918F" w14:textId="77777777" w:rsidR="00000000" w:rsidRDefault="00903ADA">
      <w:pPr>
        <w:pStyle w:val="a0"/>
        <w:rPr>
          <w:rFonts w:hint="cs"/>
          <w:rtl/>
        </w:rPr>
      </w:pPr>
    </w:p>
    <w:p w14:paraId="4451D82A" w14:textId="77777777" w:rsidR="00000000" w:rsidRDefault="00903ADA">
      <w:pPr>
        <w:pStyle w:val="af1"/>
        <w:rPr>
          <w:rtl/>
        </w:rPr>
      </w:pPr>
      <w:r>
        <w:rPr>
          <w:rtl/>
        </w:rPr>
        <w:t>היו"ר ראובן ריבלין:</w:t>
      </w:r>
    </w:p>
    <w:p w14:paraId="12DEAC76" w14:textId="77777777" w:rsidR="00000000" w:rsidRDefault="00903ADA">
      <w:pPr>
        <w:pStyle w:val="a0"/>
        <w:rPr>
          <w:rtl/>
        </w:rPr>
      </w:pPr>
    </w:p>
    <w:p w14:paraId="038ADF3F" w14:textId="77777777" w:rsidR="00000000" w:rsidRDefault="00903ADA">
      <w:pPr>
        <w:pStyle w:val="a0"/>
        <w:rPr>
          <w:rFonts w:hint="cs"/>
          <w:rtl/>
        </w:rPr>
      </w:pPr>
      <w:r>
        <w:rPr>
          <w:rFonts w:hint="cs"/>
          <w:rtl/>
        </w:rPr>
        <w:t>חב</w:t>
      </w:r>
      <w:r>
        <w:rPr>
          <w:rFonts w:hint="cs"/>
          <w:rtl/>
        </w:rPr>
        <w:t xml:space="preserve">ר הכנסת בנלולו. אדוני מפריע לשר האוצר, כאשר אני מעיר לחברת הכנסת דליה איציק. </w:t>
      </w:r>
    </w:p>
    <w:p w14:paraId="01A32618" w14:textId="77777777" w:rsidR="00000000" w:rsidRDefault="00903ADA">
      <w:pPr>
        <w:pStyle w:val="a0"/>
        <w:rPr>
          <w:rFonts w:hint="cs"/>
          <w:rtl/>
        </w:rPr>
      </w:pPr>
    </w:p>
    <w:p w14:paraId="6AF90EA7" w14:textId="77777777" w:rsidR="00000000" w:rsidRDefault="00903ADA">
      <w:pPr>
        <w:pStyle w:val="-"/>
        <w:rPr>
          <w:rtl/>
        </w:rPr>
      </w:pPr>
      <w:bookmarkStart w:id="307" w:name="FS000000965T05_11_2003_15_29_25C"/>
      <w:bookmarkEnd w:id="307"/>
      <w:r>
        <w:rPr>
          <w:rtl/>
        </w:rPr>
        <w:t>שר האוצר בנימין נתניהו:</w:t>
      </w:r>
    </w:p>
    <w:p w14:paraId="6FB415C0" w14:textId="77777777" w:rsidR="00000000" w:rsidRDefault="00903ADA">
      <w:pPr>
        <w:pStyle w:val="a0"/>
        <w:rPr>
          <w:rtl/>
        </w:rPr>
      </w:pPr>
    </w:p>
    <w:p w14:paraId="6AB36082" w14:textId="77777777" w:rsidR="00000000" w:rsidRDefault="00903ADA">
      <w:pPr>
        <w:pStyle w:val="a0"/>
        <w:rPr>
          <w:rFonts w:hint="cs"/>
          <w:rtl/>
        </w:rPr>
      </w:pPr>
      <w:r>
        <w:rPr>
          <w:rFonts w:hint="cs"/>
          <w:rtl/>
        </w:rPr>
        <w:t>- - פניות שונות שהיו מסיעות הבית אלי ואל הממשלה. קודם כול, התקציב הזה בא אחרי שלב הבלימה, כפי שאמרתי. אנחנו בשלב הבנייה של שינויים מבניים, שיאפשרו את הש</w:t>
      </w:r>
      <w:r>
        <w:rPr>
          <w:rFonts w:hint="cs"/>
          <w:rtl/>
        </w:rPr>
        <w:t xml:space="preserve">לב השלישי, שהוא הצמיחה. </w:t>
      </w:r>
    </w:p>
    <w:p w14:paraId="7E8A3B82" w14:textId="77777777" w:rsidR="00000000" w:rsidRDefault="00903ADA">
      <w:pPr>
        <w:pStyle w:val="a0"/>
        <w:rPr>
          <w:rFonts w:hint="cs"/>
          <w:rtl/>
        </w:rPr>
      </w:pPr>
    </w:p>
    <w:p w14:paraId="1819D3BA" w14:textId="77777777" w:rsidR="00000000" w:rsidRDefault="00903ADA">
      <w:pPr>
        <w:pStyle w:val="af0"/>
        <w:rPr>
          <w:rtl/>
        </w:rPr>
      </w:pPr>
      <w:r>
        <w:rPr>
          <w:rFonts w:hint="eastAsia"/>
          <w:rtl/>
        </w:rPr>
        <w:t>עבד</w:t>
      </w:r>
      <w:r>
        <w:rPr>
          <w:rtl/>
        </w:rPr>
        <w:t>-אלמאלכ דהאמשה (רע"ם):</w:t>
      </w:r>
    </w:p>
    <w:p w14:paraId="31DC56D2" w14:textId="77777777" w:rsidR="00000000" w:rsidRDefault="00903ADA">
      <w:pPr>
        <w:pStyle w:val="a0"/>
        <w:rPr>
          <w:rFonts w:hint="cs"/>
          <w:rtl/>
        </w:rPr>
      </w:pPr>
    </w:p>
    <w:p w14:paraId="6CFB7E5E" w14:textId="77777777" w:rsidR="00000000" w:rsidRDefault="00903ADA">
      <w:pPr>
        <w:pStyle w:val="a0"/>
        <w:rPr>
          <w:rFonts w:hint="cs"/>
          <w:rtl/>
        </w:rPr>
      </w:pPr>
      <w:r>
        <w:rPr>
          <w:rFonts w:hint="cs"/>
          <w:rtl/>
        </w:rPr>
        <w:t>- - -</w:t>
      </w:r>
    </w:p>
    <w:p w14:paraId="072BD250" w14:textId="77777777" w:rsidR="00000000" w:rsidRDefault="00903ADA">
      <w:pPr>
        <w:pStyle w:val="a0"/>
        <w:rPr>
          <w:rFonts w:hint="cs"/>
          <w:rtl/>
        </w:rPr>
      </w:pPr>
    </w:p>
    <w:p w14:paraId="37300BC6" w14:textId="77777777" w:rsidR="00000000" w:rsidRDefault="00903ADA">
      <w:pPr>
        <w:pStyle w:val="af1"/>
        <w:rPr>
          <w:rtl/>
        </w:rPr>
      </w:pPr>
      <w:r>
        <w:rPr>
          <w:rtl/>
        </w:rPr>
        <w:t>היו"ר ראובן ריבלין:</w:t>
      </w:r>
    </w:p>
    <w:p w14:paraId="4940740F" w14:textId="77777777" w:rsidR="00000000" w:rsidRDefault="00903ADA">
      <w:pPr>
        <w:pStyle w:val="a0"/>
        <w:rPr>
          <w:rtl/>
        </w:rPr>
      </w:pPr>
    </w:p>
    <w:p w14:paraId="48B14814" w14:textId="77777777" w:rsidR="00000000" w:rsidRDefault="00903ADA">
      <w:pPr>
        <w:pStyle w:val="a0"/>
        <w:rPr>
          <w:rFonts w:hint="cs"/>
          <w:rtl/>
        </w:rPr>
      </w:pPr>
      <w:r>
        <w:rPr>
          <w:rFonts w:hint="cs"/>
          <w:rtl/>
        </w:rPr>
        <w:t xml:space="preserve">חבר הכנסת דהאמשה, אני קורא אותך לסדר פעם ראשונה. אין. עכשיו זה סתם הפרעות. </w:t>
      </w:r>
    </w:p>
    <w:p w14:paraId="5426FEEE" w14:textId="77777777" w:rsidR="00000000" w:rsidRDefault="00903ADA">
      <w:pPr>
        <w:pStyle w:val="a0"/>
        <w:rPr>
          <w:rFonts w:hint="cs"/>
          <w:rtl/>
        </w:rPr>
      </w:pPr>
    </w:p>
    <w:p w14:paraId="770EDE3A" w14:textId="77777777" w:rsidR="00000000" w:rsidRDefault="00903ADA">
      <w:pPr>
        <w:pStyle w:val="af0"/>
        <w:rPr>
          <w:rtl/>
        </w:rPr>
      </w:pPr>
      <w:r>
        <w:rPr>
          <w:rFonts w:hint="eastAsia"/>
          <w:rtl/>
        </w:rPr>
        <w:t>עבד</w:t>
      </w:r>
      <w:r>
        <w:rPr>
          <w:rtl/>
        </w:rPr>
        <w:t>-אלמאלכ דהאמשה (רע"ם):</w:t>
      </w:r>
    </w:p>
    <w:p w14:paraId="10705B3F" w14:textId="77777777" w:rsidR="00000000" w:rsidRDefault="00903ADA">
      <w:pPr>
        <w:pStyle w:val="a0"/>
        <w:rPr>
          <w:rFonts w:hint="cs"/>
          <w:rtl/>
        </w:rPr>
      </w:pPr>
    </w:p>
    <w:p w14:paraId="4169433F" w14:textId="77777777" w:rsidR="00000000" w:rsidRDefault="00903ADA">
      <w:pPr>
        <w:pStyle w:val="a0"/>
        <w:rPr>
          <w:rFonts w:hint="cs"/>
          <w:rtl/>
        </w:rPr>
      </w:pPr>
      <w:r>
        <w:rPr>
          <w:rFonts w:hint="cs"/>
          <w:rtl/>
        </w:rPr>
        <w:t>- - -</w:t>
      </w:r>
    </w:p>
    <w:p w14:paraId="7E45AD09" w14:textId="77777777" w:rsidR="00000000" w:rsidRDefault="00903ADA">
      <w:pPr>
        <w:pStyle w:val="a0"/>
        <w:rPr>
          <w:rFonts w:hint="cs"/>
          <w:rtl/>
        </w:rPr>
      </w:pPr>
    </w:p>
    <w:p w14:paraId="520C3AB7" w14:textId="77777777" w:rsidR="00000000" w:rsidRDefault="00903ADA">
      <w:pPr>
        <w:pStyle w:val="af1"/>
        <w:rPr>
          <w:rtl/>
        </w:rPr>
      </w:pPr>
      <w:r>
        <w:rPr>
          <w:rtl/>
        </w:rPr>
        <w:t>היו"ר ראובן ריבלין:</w:t>
      </w:r>
    </w:p>
    <w:p w14:paraId="3A354F7B" w14:textId="77777777" w:rsidR="00000000" w:rsidRDefault="00903ADA">
      <w:pPr>
        <w:pStyle w:val="a0"/>
        <w:rPr>
          <w:rtl/>
        </w:rPr>
      </w:pPr>
    </w:p>
    <w:p w14:paraId="2A36E2B9" w14:textId="77777777" w:rsidR="00000000" w:rsidRDefault="00903ADA">
      <w:pPr>
        <w:pStyle w:val="a0"/>
        <w:rPr>
          <w:rFonts w:hint="cs"/>
          <w:rtl/>
        </w:rPr>
      </w:pPr>
      <w:r>
        <w:rPr>
          <w:rFonts w:hint="cs"/>
          <w:rtl/>
        </w:rPr>
        <w:t xml:space="preserve">חבר הכנסת דהאמשה. </w:t>
      </w:r>
    </w:p>
    <w:p w14:paraId="16A4A029" w14:textId="77777777" w:rsidR="00000000" w:rsidRDefault="00903ADA">
      <w:pPr>
        <w:pStyle w:val="a0"/>
        <w:rPr>
          <w:rFonts w:hint="cs"/>
          <w:rtl/>
        </w:rPr>
      </w:pPr>
    </w:p>
    <w:p w14:paraId="44A10D46" w14:textId="77777777" w:rsidR="00000000" w:rsidRDefault="00903ADA">
      <w:pPr>
        <w:pStyle w:val="-"/>
        <w:rPr>
          <w:rtl/>
        </w:rPr>
      </w:pPr>
      <w:bookmarkStart w:id="308" w:name="FS000000965T05_11_2003_15_33_02C"/>
      <w:bookmarkEnd w:id="308"/>
      <w:r>
        <w:rPr>
          <w:rtl/>
        </w:rPr>
        <w:t>שר האוצר בנימין נתניהו:</w:t>
      </w:r>
    </w:p>
    <w:p w14:paraId="71872219" w14:textId="77777777" w:rsidR="00000000" w:rsidRDefault="00903ADA">
      <w:pPr>
        <w:pStyle w:val="a0"/>
        <w:rPr>
          <w:rtl/>
        </w:rPr>
      </w:pPr>
    </w:p>
    <w:p w14:paraId="683419F5" w14:textId="77777777" w:rsidR="00000000" w:rsidRDefault="00903ADA">
      <w:pPr>
        <w:pStyle w:val="a0"/>
        <w:rPr>
          <w:rFonts w:hint="cs"/>
          <w:rtl/>
        </w:rPr>
      </w:pPr>
      <w:r>
        <w:rPr>
          <w:rFonts w:hint="cs"/>
          <w:rtl/>
        </w:rPr>
        <w:t xml:space="preserve">השינוי הראשון, שכבר התחלנו בו, הוא המעבר מקצבאות לעבודה. בתקציב הזה יש המשך המעבר מקצבאות לעבודה. יש ביטול של כמה וכמה מונופולים חשובים ומעבר לתחרות בסקטורים קריטיים להתפתחות המשק, ויש גם מהלך של המשך הורדת המסים, בתוספת חבילות עידוד השקעות עם הטבות מס, </w:t>
      </w:r>
      <w:r>
        <w:rPr>
          <w:rFonts w:hint="cs"/>
          <w:rtl/>
        </w:rPr>
        <w:t xml:space="preserve">בעיקר מכוונות לפריפריה. אבל יש גם צעד מאוד נועז, של ביטול הפריפריה, או לפחות  צמצומה, על-ידי השקעה גדולה בתשתיות, גם בכבישים מהירים, אבל בעיקר </w:t>
      </w:r>
      <w:r>
        <w:rPr>
          <w:rtl/>
        </w:rPr>
        <w:t>–</w:t>
      </w:r>
      <w:r>
        <w:rPr>
          <w:rFonts w:hint="cs"/>
          <w:rtl/>
        </w:rPr>
        <w:t xml:space="preserve"> ברכבות. </w:t>
      </w:r>
    </w:p>
    <w:p w14:paraId="31D4B607" w14:textId="77777777" w:rsidR="00000000" w:rsidRDefault="00903ADA">
      <w:pPr>
        <w:pStyle w:val="a0"/>
        <w:rPr>
          <w:rFonts w:hint="cs"/>
          <w:rtl/>
        </w:rPr>
      </w:pPr>
    </w:p>
    <w:p w14:paraId="48580535" w14:textId="77777777" w:rsidR="00000000" w:rsidRDefault="00903ADA">
      <w:pPr>
        <w:pStyle w:val="a0"/>
        <w:rPr>
          <w:rFonts w:hint="cs"/>
          <w:rtl/>
        </w:rPr>
      </w:pPr>
      <w:r>
        <w:rPr>
          <w:rFonts w:hint="cs"/>
          <w:rtl/>
        </w:rPr>
        <w:t>אנחנו נשאלים על-ידי חברי הבית - - -</w:t>
      </w:r>
    </w:p>
    <w:p w14:paraId="73CC93D9" w14:textId="77777777" w:rsidR="00000000" w:rsidRDefault="00903ADA">
      <w:pPr>
        <w:pStyle w:val="a0"/>
        <w:rPr>
          <w:rFonts w:hint="cs"/>
          <w:rtl/>
        </w:rPr>
      </w:pPr>
    </w:p>
    <w:p w14:paraId="0A50E49F" w14:textId="77777777" w:rsidR="00000000" w:rsidRDefault="00903ADA">
      <w:pPr>
        <w:pStyle w:val="af0"/>
        <w:rPr>
          <w:rtl/>
        </w:rPr>
      </w:pPr>
      <w:r>
        <w:rPr>
          <w:rFonts w:hint="eastAsia"/>
          <w:rtl/>
        </w:rPr>
        <w:t>נסים</w:t>
      </w:r>
      <w:r>
        <w:rPr>
          <w:rtl/>
        </w:rPr>
        <w:t xml:space="preserve"> זאב (ש"ס):</w:t>
      </w:r>
    </w:p>
    <w:p w14:paraId="5C5F53BE" w14:textId="77777777" w:rsidR="00000000" w:rsidRDefault="00903ADA">
      <w:pPr>
        <w:pStyle w:val="a0"/>
        <w:rPr>
          <w:rFonts w:hint="cs"/>
          <w:rtl/>
        </w:rPr>
      </w:pPr>
    </w:p>
    <w:p w14:paraId="501C91C4" w14:textId="77777777" w:rsidR="00000000" w:rsidRDefault="00903ADA">
      <w:pPr>
        <w:pStyle w:val="a0"/>
        <w:rPr>
          <w:rFonts w:hint="cs"/>
          <w:rtl/>
        </w:rPr>
      </w:pPr>
      <w:r>
        <w:rPr>
          <w:rFonts w:hint="cs"/>
          <w:rtl/>
        </w:rPr>
        <w:t>- - -</w:t>
      </w:r>
    </w:p>
    <w:p w14:paraId="7310DBB3" w14:textId="77777777" w:rsidR="00000000" w:rsidRDefault="00903ADA">
      <w:pPr>
        <w:pStyle w:val="a0"/>
        <w:rPr>
          <w:rFonts w:hint="cs"/>
          <w:rtl/>
        </w:rPr>
      </w:pPr>
    </w:p>
    <w:p w14:paraId="68C95783" w14:textId="77777777" w:rsidR="00000000" w:rsidRDefault="00903ADA">
      <w:pPr>
        <w:pStyle w:val="af1"/>
        <w:rPr>
          <w:rtl/>
        </w:rPr>
      </w:pPr>
      <w:r>
        <w:rPr>
          <w:rtl/>
        </w:rPr>
        <w:t>היו"ר ראובן ריבלין:</w:t>
      </w:r>
    </w:p>
    <w:p w14:paraId="0F2F359A" w14:textId="77777777" w:rsidR="00000000" w:rsidRDefault="00903ADA">
      <w:pPr>
        <w:pStyle w:val="a0"/>
        <w:rPr>
          <w:rtl/>
        </w:rPr>
      </w:pPr>
    </w:p>
    <w:p w14:paraId="212815D6" w14:textId="77777777" w:rsidR="00000000" w:rsidRDefault="00903ADA">
      <w:pPr>
        <w:pStyle w:val="a0"/>
        <w:rPr>
          <w:rFonts w:hint="cs"/>
          <w:rtl/>
        </w:rPr>
      </w:pPr>
      <w:r>
        <w:rPr>
          <w:rFonts w:hint="cs"/>
          <w:rtl/>
        </w:rPr>
        <w:t>חבר הכנסת נסים זאב,</w:t>
      </w:r>
      <w:r>
        <w:rPr>
          <w:rFonts w:hint="cs"/>
          <w:rtl/>
        </w:rPr>
        <w:t xml:space="preserve"> אני קורא אותך לסדר פעם ראשונה. </w:t>
      </w:r>
    </w:p>
    <w:p w14:paraId="19DA71C2" w14:textId="77777777" w:rsidR="00000000" w:rsidRDefault="00903ADA">
      <w:pPr>
        <w:pStyle w:val="a0"/>
        <w:rPr>
          <w:rFonts w:hint="cs"/>
          <w:rtl/>
        </w:rPr>
      </w:pPr>
    </w:p>
    <w:p w14:paraId="6C4AF019" w14:textId="77777777" w:rsidR="00000000" w:rsidRDefault="00903ADA">
      <w:pPr>
        <w:pStyle w:val="af0"/>
        <w:rPr>
          <w:rtl/>
        </w:rPr>
      </w:pPr>
      <w:r>
        <w:rPr>
          <w:rFonts w:hint="eastAsia"/>
          <w:rtl/>
        </w:rPr>
        <w:t>נסים</w:t>
      </w:r>
      <w:r>
        <w:rPr>
          <w:rtl/>
        </w:rPr>
        <w:t xml:space="preserve"> זאב (ש"ס):</w:t>
      </w:r>
    </w:p>
    <w:p w14:paraId="11E9DA02" w14:textId="77777777" w:rsidR="00000000" w:rsidRDefault="00903ADA">
      <w:pPr>
        <w:pStyle w:val="a0"/>
        <w:rPr>
          <w:rFonts w:hint="cs"/>
          <w:rtl/>
        </w:rPr>
      </w:pPr>
    </w:p>
    <w:p w14:paraId="535D39FE" w14:textId="77777777" w:rsidR="00000000" w:rsidRDefault="00903ADA">
      <w:pPr>
        <w:pStyle w:val="a0"/>
        <w:rPr>
          <w:rFonts w:hint="cs"/>
          <w:rtl/>
        </w:rPr>
      </w:pPr>
      <w:r>
        <w:rPr>
          <w:rFonts w:hint="cs"/>
          <w:rtl/>
        </w:rPr>
        <w:t>- - -</w:t>
      </w:r>
    </w:p>
    <w:p w14:paraId="3A86B91D" w14:textId="77777777" w:rsidR="00000000" w:rsidRDefault="00903ADA">
      <w:pPr>
        <w:pStyle w:val="a0"/>
        <w:rPr>
          <w:rFonts w:hint="cs"/>
          <w:rtl/>
        </w:rPr>
      </w:pPr>
    </w:p>
    <w:p w14:paraId="5D786054" w14:textId="77777777" w:rsidR="00000000" w:rsidRDefault="00903ADA">
      <w:pPr>
        <w:pStyle w:val="af1"/>
        <w:rPr>
          <w:rtl/>
        </w:rPr>
      </w:pPr>
      <w:r>
        <w:rPr>
          <w:rtl/>
        </w:rPr>
        <w:t>היו"ר ראובן ריבלין:</w:t>
      </w:r>
    </w:p>
    <w:p w14:paraId="6E146BB3" w14:textId="77777777" w:rsidR="00000000" w:rsidRDefault="00903ADA">
      <w:pPr>
        <w:pStyle w:val="a0"/>
        <w:rPr>
          <w:rtl/>
        </w:rPr>
      </w:pPr>
    </w:p>
    <w:p w14:paraId="2074B587" w14:textId="77777777" w:rsidR="00000000" w:rsidRDefault="00903ADA">
      <w:pPr>
        <w:pStyle w:val="a0"/>
        <w:rPr>
          <w:rFonts w:hint="cs"/>
          <w:rtl/>
        </w:rPr>
      </w:pPr>
      <w:r>
        <w:rPr>
          <w:rFonts w:hint="cs"/>
          <w:rtl/>
        </w:rPr>
        <w:t xml:space="preserve">אני קורא אותך לסדר פעם שנייה. בבקשה, אדוני. </w:t>
      </w:r>
    </w:p>
    <w:p w14:paraId="3864CD7E" w14:textId="77777777" w:rsidR="00000000" w:rsidRDefault="00903ADA">
      <w:pPr>
        <w:pStyle w:val="a0"/>
        <w:rPr>
          <w:rFonts w:hint="cs"/>
          <w:rtl/>
        </w:rPr>
      </w:pPr>
    </w:p>
    <w:p w14:paraId="0E2C1F43" w14:textId="77777777" w:rsidR="00000000" w:rsidRDefault="00903ADA">
      <w:pPr>
        <w:pStyle w:val="-"/>
        <w:rPr>
          <w:rtl/>
        </w:rPr>
      </w:pPr>
      <w:bookmarkStart w:id="309" w:name="FS000000965T05_11_2003_15_41_20C"/>
      <w:bookmarkEnd w:id="309"/>
      <w:r>
        <w:rPr>
          <w:rtl/>
        </w:rPr>
        <w:t>שר האוצר בנימין נתניהו:</w:t>
      </w:r>
    </w:p>
    <w:p w14:paraId="4DB80190" w14:textId="77777777" w:rsidR="00000000" w:rsidRDefault="00903ADA">
      <w:pPr>
        <w:pStyle w:val="a0"/>
        <w:rPr>
          <w:rtl/>
        </w:rPr>
      </w:pPr>
    </w:p>
    <w:p w14:paraId="2720E24E" w14:textId="77777777" w:rsidR="00000000" w:rsidRDefault="00903ADA">
      <w:pPr>
        <w:pStyle w:val="a0"/>
        <w:rPr>
          <w:rFonts w:hint="cs"/>
          <w:rtl/>
        </w:rPr>
      </w:pPr>
      <w:r>
        <w:rPr>
          <w:rFonts w:hint="cs"/>
          <w:rtl/>
        </w:rPr>
        <w:t>אנחנו נשאלים על-ידי חברי הבית אם יש, וכנראה יש, צמיחה מתונה כבר השנה, והפסקת ההתכווצות של המשק אחרי שנתיים</w:t>
      </w:r>
      <w:r>
        <w:rPr>
          <w:rFonts w:hint="cs"/>
          <w:rtl/>
        </w:rPr>
        <w:t xml:space="preserve"> - - -</w:t>
      </w:r>
    </w:p>
    <w:p w14:paraId="3396A0E1" w14:textId="77777777" w:rsidR="00000000" w:rsidRDefault="00903ADA">
      <w:pPr>
        <w:pStyle w:val="a0"/>
        <w:rPr>
          <w:rFonts w:hint="cs"/>
          <w:rtl/>
        </w:rPr>
      </w:pPr>
    </w:p>
    <w:p w14:paraId="34A6A9B6" w14:textId="77777777" w:rsidR="00000000" w:rsidRDefault="00903ADA">
      <w:pPr>
        <w:pStyle w:val="af0"/>
        <w:rPr>
          <w:rtl/>
        </w:rPr>
      </w:pPr>
      <w:r>
        <w:rPr>
          <w:rFonts w:hint="eastAsia"/>
          <w:rtl/>
        </w:rPr>
        <w:t>עסאם</w:t>
      </w:r>
      <w:r>
        <w:rPr>
          <w:rtl/>
        </w:rPr>
        <w:t xml:space="preserve"> מח'ול (חד"ש-תע"ל):</w:t>
      </w:r>
    </w:p>
    <w:p w14:paraId="78C97A03" w14:textId="77777777" w:rsidR="00000000" w:rsidRDefault="00903ADA">
      <w:pPr>
        <w:pStyle w:val="a0"/>
        <w:rPr>
          <w:rFonts w:hint="cs"/>
          <w:rtl/>
        </w:rPr>
      </w:pPr>
    </w:p>
    <w:p w14:paraId="645ACF8E" w14:textId="77777777" w:rsidR="00000000" w:rsidRDefault="00903ADA">
      <w:pPr>
        <w:pStyle w:val="a0"/>
        <w:rPr>
          <w:rFonts w:hint="cs"/>
          <w:rtl/>
        </w:rPr>
      </w:pPr>
      <w:r>
        <w:rPr>
          <w:rFonts w:hint="cs"/>
          <w:rtl/>
        </w:rPr>
        <w:t>- - -</w:t>
      </w:r>
    </w:p>
    <w:p w14:paraId="0AD96E34" w14:textId="77777777" w:rsidR="00000000" w:rsidRDefault="00903ADA">
      <w:pPr>
        <w:pStyle w:val="a0"/>
        <w:rPr>
          <w:rFonts w:hint="cs"/>
          <w:rtl/>
        </w:rPr>
      </w:pPr>
    </w:p>
    <w:p w14:paraId="52657EC8" w14:textId="77777777" w:rsidR="00000000" w:rsidRDefault="00903ADA">
      <w:pPr>
        <w:pStyle w:val="-"/>
        <w:rPr>
          <w:rtl/>
        </w:rPr>
      </w:pPr>
      <w:bookmarkStart w:id="310" w:name="FS000000965T05_11_2003_15_41_59C"/>
      <w:bookmarkEnd w:id="310"/>
      <w:r>
        <w:rPr>
          <w:rtl/>
        </w:rPr>
        <w:t>שר האוצר בנימין נתניהו:</w:t>
      </w:r>
    </w:p>
    <w:p w14:paraId="1ABD99D9" w14:textId="77777777" w:rsidR="00000000" w:rsidRDefault="00903ADA">
      <w:pPr>
        <w:pStyle w:val="a0"/>
        <w:rPr>
          <w:rtl/>
        </w:rPr>
      </w:pPr>
    </w:p>
    <w:p w14:paraId="76C3CF7A" w14:textId="77777777" w:rsidR="00000000" w:rsidRDefault="00903ADA">
      <w:pPr>
        <w:pStyle w:val="a0"/>
        <w:rPr>
          <w:rFonts w:hint="cs"/>
          <w:rtl/>
        </w:rPr>
      </w:pPr>
      <w:r>
        <w:rPr>
          <w:rFonts w:hint="cs"/>
          <w:rtl/>
        </w:rPr>
        <w:t xml:space="preserve">- - - מה קורה עם מקומות עבודה. אני רוצה להביא לתשומת לב חברי הבית, שברבעון האחרון בארצות-הברית </w:t>
      </w:r>
      <w:r>
        <w:rPr>
          <w:rtl/>
        </w:rPr>
        <w:t>–</w:t>
      </w:r>
      <w:r>
        <w:rPr>
          <w:rFonts w:hint="cs"/>
          <w:rtl/>
        </w:rPr>
        <w:t xml:space="preserve"> עוד מדינה שעשתה רפורמות והורדת מסים מסיבית </w:t>
      </w:r>
      <w:r>
        <w:rPr>
          <w:rtl/>
        </w:rPr>
        <w:t>–</w:t>
      </w:r>
      <w:r>
        <w:rPr>
          <w:rFonts w:hint="cs"/>
          <w:rtl/>
        </w:rPr>
        <w:t xml:space="preserve"> היתה צמיחה, כצפוי, אבל צמיחה מסיבית של 7%. הצפי ש</w:t>
      </w:r>
      <w:r>
        <w:rPr>
          <w:rFonts w:hint="cs"/>
          <w:rtl/>
        </w:rPr>
        <w:t>ל ארצות-הברית, כרגע, הוא בין 4% ל-5% צמיחה בשנה הבאה, אבל הצפי שלהם הוא, שבמהלך כל השנה הבאה, בשעה שמתרחשת אותה צמיחה, עדיין לא יהיה שיפור בתעסוקה. הם צופים שזה יקרה רק שנה לאחר מכן. מדוע? משום שיש תמיד השהיה מסוימת בשיפור בתעסוקה, כשמשק צומח. זה נכון שבעת</w:t>
      </w:r>
      <w:r>
        <w:rPr>
          <w:rFonts w:hint="cs"/>
          <w:rtl/>
        </w:rPr>
        <w:t xml:space="preserve">יים כשמדובר במשק עם מרכיב טכנולוגי. המרכיב הטכנולוגי בארצות-הברית הוא לאין-ערוך גדול יותר משלנו, לצערי - - </w:t>
      </w:r>
    </w:p>
    <w:p w14:paraId="50FB7D9F" w14:textId="77777777" w:rsidR="00000000" w:rsidRDefault="00903ADA">
      <w:pPr>
        <w:pStyle w:val="a0"/>
        <w:rPr>
          <w:rFonts w:hint="cs"/>
          <w:rtl/>
        </w:rPr>
      </w:pPr>
    </w:p>
    <w:p w14:paraId="5B0F11CE" w14:textId="77777777" w:rsidR="00000000" w:rsidRDefault="00903ADA">
      <w:pPr>
        <w:pStyle w:val="af0"/>
        <w:rPr>
          <w:rtl/>
        </w:rPr>
      </w:pPr>
      <w:r>
        <w:rPr>
          <w:rFonts w:hint="eastAsia"/>
          <w:rtl/>
        </w:rPr>
        <w:t>חיים</w:t>
      </w:r>
      <w:r>
        <w:rPr>
          <w:rtl/>
        </w:rPr>
        <w:t xml:space="preserve"> אורון (מרצ):</w:t>
      </w:r>
    </w:p>
    <w:p w14:paraId="6C2AEBE4" w14:textId="77777777" w:rsidR="00000000" w:rsidRDefault="00903ADA">
      <w:pPr>
        <w:pStyle w:val="a0"/>
        <w:rPr>
          <w:rFonts w:hint="cs"/>
          <w:rtl/>
        </w:rPr>
      </w:pPr>
    </w:p>
    <w:p w14:paraId="45A884C9" w14:textId="77777777" w:rsidR="00000000" w:rsidRDefault="00903ADA">
      <w:pPr>
        <w:pStyle w:val="a0"/>
        <w:rPr>
          <w:rFonts w:hint="cs"/>
          <w:rtl/>
        </w:rPr>
      </w:pPr>
      <w:r>
        <w:rPr>
          <w:rFonts w:hint="cs"/>
          <w:rtl/>
        </w:rPr>
        <w:t xml:space="preserve">מה אתה מספר סיפורים  - - - </w:t>
      </w:r>
    </w:p>
    <w:p w14:paraId="6CFAEFB4" w14:textId="77777777" w:rsidR="00000000" w:rsidRDefault="00903ADA">
      <w:pPr>
        <w:pStyle w:val="a0"/>
        <w:rPr>
          <w:rFonts w:hint="cs"/>
          <w:rtl/>
        </w:rPr>
      </w:pPr>
    </w:p>
    <w:p w14:paraId="71CAC0AD" w14:textId="77777777" w:rsidR="00000000" w:rsidRDefault="00903ADA">
      <w:pPr>
        <w:pStyle w:val="-"/>
        <w:rPr>
          <w:rtl/>
        </w:rPr>
      </w:pPr>
      <w:bookmarkStart w:id="311" w:name="FS000000965T05_11_2003_15_44_55C"/>
      <w:bookmarkEnd w:id="311"/>
      <w:r>
        <w:rPr>
          <w:rtl/>
        </w:rPr>
        <w:t>שר האוצר בנימין נתניהו:</w:t>
      </w:r>
    </w:p>
    <w:p w14:paraId="0A4EA975" w14:textId="77777777" w:rsidR="00000000" w:rsidRDefault="00903ADA">
      <w:pPr>
        <w:pStyle w:val="a0"/>
        <w:rPr>
          <w:rtl/>
        </w:rPr>
      </w:pPr>
    </w:p>
    <w:p w14:paraId="06C7A3AE" w14:textId="77777777" w:rsidR="00000000" w:rsidRDefault="00903ADA">
      <w:pPr>
        <w:pStyle w:val="a0"/>
        <w:rPr>
          <w:rFonts w:hint="cs"/>
          <w:rtl/>
        </w:rPr>
      </w:pPr>
      <w:r>
        <w:rPr>
          <w:rFonts w:hint="cs"/>
          <w:rtl/>
        </w:rPr>
        <w:t xml:space="preserve">- - אבל פירוש הדבר שגם אצלנו יש פיגור מסוים בתעסוקה. </w:t>
      </w:r>
    </w:p>
    <w:p w14:paraId="33DF0A33" w14:textId="77777777" w:rsidR="00000000" w:rsidRDefault="00903ADA">
      <w:pPr>
        <w:pStyle w:val="a0"/>
        <w:rPr>
          <w:rFonts w:hint="cs"/>
          <w:rtl/>
        </w:rPr>
      </w:pPr>
    </w:p>
    <w:p w14:paraId="0E972504" w14:textId="77777777" w:rsidR="00000000" w:rsidRDefault="00903ADA">
      <w:pPr>
        <w:pStyle w:val="af0"/>
        <w:rPr>
          <w:rtl/>
        </w:rPr>
      </w:pPr>
      <w:r>
        <w:rPr>
          <w:rFonts w:hint="eastAsia"/>
          <w:rtl/>
        </w:rPr>
        <w:t>אופיר</w:t>
      </w:r>
      <w:r>
        <w:rPr>
          <w:rtl/>
        </w:rPr>
        <w:t xml:space="preserve"> פינס-פז (העבו</w:t>
      </w:r>
      <w:r>
        <w:rPr>
          <w:rtl/>
        </w:rPr>
        <w:t>דה-מימד):</w:t>
      </w:r>
    </w:p>
    <w:p w14:paraId="5773BFCD" w14:textId="77777777" w:rsidR="00000000" w:rsidRDefault="00903ADA">
      <w:pPr>
        <w:pStyle w:val="a0"/>
        <w:rPr>
          <w:rFonts w:hint="cs"/>
          <w:rtl/>
        </w:rPr>
      </w:pPr>
    </w:p>
    <w:p w14:paraId="0E9201E7" w14:textId="77777777" w:rsidR="00000000" w:rsidRDefault="00903ADA">
      <w:pPr>
        <w:pStyle w:val="a0"/>
        <w:rPr>
          <w:rFonts w:hint="cs"/>
          <w:rtl/>
        </w:rPr>
      </w:pPr>
      <w:r>
        <w:rPr>
          <w:rFonts w:hint="cs"/>
          <w:rtl/>
        </w:rPr>
        <w:t>מה זה פיגור בתעסוקה? יש כאן אבטלה. כל הציפיות שלך - - -</w:t>
      </w:r>
    </w:p>
    <w:p w14:paraId="125FBA03" w14:textId="77777777" w:rsidR="00000000" w:rsidRDefault="00903ADA">
      <w:pPr>
        <w:pStyle w:val="a0"/>
        <w:rPr>
          <w:rFonts w:hint="cs"/>
          <w:rtl/>
        </w:rPr>
      </w:pPr>
    </w:p>
    <w:p w14:paraId="7D6FB650" w14:textId="77777777" w:rsidR="00000000" w:rsidRDefault="00903ADA">
      <w:pPr>
        <w:pStyle w:val="-"/>
        <w:rPr>
          <w:rtl/>
        </w:rPr>
      </w:pPr>
      <w:bookmarkStart w:id="312" w:name="FS000000965T05_11_2003_15_45_47C"/>
      <w:bookmarkEnd w:id="312"/>
      <w:r>
        <w:rPr>
          <w:rtl/>
        </w:rPr>
        <w:t>שר האוצר בנימין נתניהו:</w:t>
      </w:r>
    </w:p>
    <w:p w14:paraId="41B2283A" w14:textId="77777777" w:rsidR="00000000" w:rsidRDefault="00903ADA">
      <w:pPr>
        <w:pStyle w:val="a0"/>
        <w:rPr>
          <w:rtl/>
        </w:rPr>
      </w:pPr>
    </w:p>
    <w:p w14:paraId="6ABE1B00" w14:textId="77777777" w:rsidR="00000000" w:rsidRDefault="00903ADA">
      <w:pPr>
        <w:pStyle w:val="a0"/>
        <w:rPr>
          <w:rFonts w:hint="cs"/>
          <w:rtl/>
        </w:rPr>
      </w:pPr>
      <w:r>
        <w:rPr>
          <w:rFonts w:hint="cs"/>
          <w:rtl/>
        </w:rPr>
        <w:t>הצמיחה המתונה היא לפנינו, היא כבר כאן. אנחנו צופים צמיחה של 2.5% בשנה הבאה. אני צופה שבחצי השני של השנה הבאה אנחנו גם נתחיל להרגיש את זה באופן משמעותי בהתייצבות, ו</w:t>
      </w:r>
      <w:r>
        <w:rPr>
          <w:rFonts w:hint="cs"/>
          <w:rtl/>
        </w:rPr>
        <w:t xml:space="preserve">אז </w:t>
      </w:r>
      <w:r>
        <w:rPr>
          <w:rtl/>
        </w:rPr>
        <w:t>–</w:t>
      </w:r>
      <w:r>
        <w:rPr>
          <w:rFonts w:hint="cs"/>
          <w:rtl/>
        </w:rPr>
        <w:t xml:space="preserve"> אפשרות של ירידה במספר הבלתי-מועסקים. כך עובדת הכלכלה, ואני חושב שכך עובדת כלכלה נכונה. אין לי שום ספק שאנחנו עוסקים בכלכלה נכונה. </w:t>
      </w:r>
    </w:p>
    <w:p w14:paraId="1A1EB85A" w14:textId="77777777" w:rsidR="00000000" w:rsidRDefault="00903ADA">
      <w:pPr>
        <w:pStyle w:val="a0"/>
        <w:rPr>
          <w:rFonts w:hint="cs"/>
          <w:rtl/>
        </w:rPr>
      </w:pPr>
    </w:p>
    <w:p w14:paraId="27931702" w14:textId="77777777" w:rsidR="00000000" w:rsidRDefault="00903ADA">
      <w:pPr>
        <w:pStyle w:val="af0"/>
        <w:rPr>
          <w:rtl/>
        </w:rPr>
      </w:pPr>
      <w:r>
        <w:rPr>
          <w:rFonts w:hint="eastAsia"/>
          <w:rtl/>
        </w:rPr>
        <w:t>טלב</w:t>
      </w:r>
      <w:r>
        <w:rPr>
          <w:rtl/>
        </w:rPr>
        <w:t xml:space="preserve"> אלסאנע (רע"ם):</w:t>
      </w:r>
    </w:p>
    <w:p w14:paraId="50E6780D" w14:textId="77777777" w:rsidR="00000000" w:rsidRDefault="00903ADA">
      <w:pPr>
        <w:pStyle w:val="a0"/>
        <w:rPr>
          <w:rFonts w:hint="cs"/>
          <w:rtl/>
        </w:rPr>
      </w:pPr>
    </w:p>
    <w:p w14:paraId="349859C6" w14:textId="77777777" w:rsidR="00000000" w:rsidRDefault="00903ADA">
      <w:pPr>
        <w:pStyle w:val="a0"/>
        <w:rPr>
          <w:rFonts w:hint="cs"/>
          <w:rtl/>
        </w:rPr>
      </w:pPr>
      <w:r>
        <w:rPr>
          <w:rFonts w:hint="cs"/>
          <w:rtl/>
        </w:rPr>
        <w:t>- - -</w:t>
      </w:r>
    </w:p>
    <w:p w14:paraId="53B8CC9B" w14:textId="77777777" w:rsidR="00000000" w:rsidRDefault="00903ADA">
      <w:pPr>
        <w:pStyle w:val="a0"/>
        <w:rPr>
          <w:rFonts w:hint="cs"/>
          <w:rtl/>
        </w:rPr>
      </w:pPr>
    </w:p>
    <w:p w14:paraId="738E41AE" w14:textId="77777777" w:rsidR="00000000" w:rsidRDefault="00903ADA">
      <w:pPr>
        <w:pStyle w:val="af1"/>
        <w:rPr>
          <w:rtl/>
        </w:rPr>
      </w:pPr>
      <w:r>
        <w:rPr>
          <w:rtl/>
        </w:rPr>
        <w:t>היו"ר ראובן ריבלין:</w:t>
      </w:r>
    </w:p>
    <w:p w14:paraId="337A9537" w14:textId="77777777" w:rsidR="00000000" w:rsidRDefault="00903ADA">
      <w:pPr>
        <w:pStyle w:val="a0"/>
        <w:rPr>
          <w:rtl/>
        </w:rPr>
      </w:pPr>
    </w:p>
    <w:p w14:paraId="00BB3321" w14:textId="77777777" w:rsidR="00000000" w:rsidRDefault="00903ADA">
      <w:pPr>
        <w:pStyle w:val="a0"/>
        <w:rPr>
          <w:rFonts w:hint="cs"/>
          <w:rtl/>
        </w:rPr>
      </w:pPr>
      <w:r>
        <w:rPr>
          <w:rFonts w:hint="cs"/>
          <w:rtl/>
        </w:rPr>
        <w:t xml:space="preserve">חבר הכנסת טלב אלסאנע, אני קורא לך לסדר פעם ראשונה. </w:t>
      </w:r>
    </w:p>
    <w:p w14:paraId="28A52BCB" w14:textId="77777777" w:rsidR="00000000" w:rsidRDefault="00903ADA">
      <w:pPr>
        <w:pStyle w:val="a0"/>
        <w:rPr>
          <w:rFonts w:hint="cs"/>
          <w:rtl/>
        </w:rPr>
      </w:pPr>
    </w:p>
    <w:p w14:paraId="638DC411" w14:textId="77777777" w:rsidR="00000000" w:rsidRDefault="00903ADA">
      <w:pPr>
        <w:pStyle w:val="af0"/>
        <w:rPr>
          <w:rtl/>
        </w:rPr>
      </w:pPr>
      <w:r>
        <w:rPr>
          <w:rFonts w:hint="eastAsia"/>
          <w:rtl/>
        </w:rPr>
        <w:t>דליה</w:t>
      </w:r>
      <w:r>
        <w:rPr>
          <w:rtl/>
        </w:rPr>
        <w:t xml:space="preserve"> איציק (העבודה</w:t>
      </w:r>
      <w:r>
        <w:rPr>
          <w:rtl/>
        </w:rPr>
        <w:t>-מימד):</w:t>
      </w:r>
    </w:p>
    <w:p w14:paraId="50A7A3CB" w14:textId="77777777" w:rsidR="00000000" w:rsidRDefault="00903ADA">
      <w:pPr>
        <w:pStyle w:val="a0"/>
        <w:rPr>
          <w:rFonts w:hint="cs"/>
          <w:rtl/>
        </w:rPr>
      </w:pPr>
    </w:p>
    <w:p w14:paraId="4A437C36" w14:textId="77777777" w:rsidR="00000000" w:rsidRDefault="00903ADA">
      <w:pPr>
        <w:pStyle w:val="a0"/>
        <w:rPr>
          <w:rFonts w:hint="cs"/>
          <w:rtl/>
        </w:rPr>
      </w:pPr>
      <w:r>
        <w:rPr>
          <w:rFonts w:hint="cs"/>
          <w:rtl/>
        </w:rPr>
        <w:t xml:space="preserve">למה? הוא רק העיר הערה. </w:t>
      </w:r>
    </w:p>
    <w:p w14:paraId="1A00F8D0" w14:textId="77777777" w:rsidR="00000000" w:rsidRDefault="00903ADA">
      <w:pPr>
        <w:pStyle w:val="a0"/>
        <w:rPr>
          <w:rFonts w:hint="cs"/>
          <w:rtl/>
        </w:rPr>
      </w:pPr>
    </w:p>
    <w:p w14:paraId="32560B32" w14:textId="77777777" w:rsidR="00000000" w:rsidRDefault="00903ADA">
      <w:pPr>
        <w:pStyle w:val="af1"/>
        <w:rPr>
          <w:rtl/>
        </w:rPr>
      </w:pPr>
      <w:r>
        <w:rPr>
          <w:rtl/>
        </w:rPr>
        <w:t>היו"ר ראובן ריבלין:</w:t>
      </w:r>
    </w:p>
    <w:p w14:paraId="29F84985" w14:textId="77777777" w:rsidR="00000000" w:rsidRDefault="00903ADA">
      <w:pPr>
        <w:pStyle w:val="a0"/>
        <w:rPr>
          <w:rtl/>
        </w:rPr>
      </w:pPr>
    </w:p>
    <w:p w14:paraId="35292A51" w14:textId="77777777" w:rsidR="00000000" w:rsidRDefault="00903ADA">
      <w:pPr>
        <w:pStyle w:val="a0"/>
        <w:rPr>
          <w:rFonts w:hint="cs"/>
          <w:rtl/>
        </w:rPr>
      </w:pPr>
      <w:r>
        <w:rPr>
          <w:rFonts w:hint="cs"/>
          <w:rtl/>
        </w:rPr>
        <w:t xml:space="preserve">לא. הוא העיר שלוש פעמים ואני אמרתי לו. </w:t>
      </w:r>
    </w:p>
    <w:p w14:paraId="07492558" w14:textId="77777777" w:rsidR="00000000" w:rsidRDefault="00903ADA">
      <w:pPr>
        <w:pStyle w:val="a0"/>
        <w:rPr>
          <w:rFonts w:hint="cs"/>
          <w:rtl/>
        </w:rPr>
      </w:pPr>
    </w:p>
    <w:p w14:paraId="1C2A5220" w14:textId="77777777" w:rsidR="00000000" w:rsidRDefault="00903ADA">
      <w:pPr>
        <w:pStyle w:val="-"/>
        <w:rPr>
          <w:rtl/>
        </w:rPr>
      </w:pPr>
      <w:bookmarkStart w:id="313" w:name="FS000000965T05_11_2003_15_48_40C"/>
      <w:bookmarkEnd w:id="313"/>
      <w:r>
        <w:rPr>
          <w:rtl/>
        </w:rPr>
        <w:t>שר האוצר בנימין נתניהו:</w:t>
      </w:r>
    </w:p>
    <w:p w14:paraId="1E9D4F19" w14:textId="77777777" w:rsidR="00000000" w:rsidRDefault="00903ADA">
      <w:pPr>
        <w:pStyle w:val="a0"/>
        <w:rPr>
          <w:rtl/>
        </w:rPr>
      </w:pPr>
    </w:p>
    <w:p w14:paraId="13F031C6" w14:textId="77777777" w:rsidR="00000000" w:rsidRDefault="00903ADA">
      <w:pPr>
        <w:pStyle w:val="a0"/>
        <w:rPr>
          <w:rFonts w:hint="cs"/>
          <w:rtl/>
        </w:rPr>
      </w:pPr>
      <w:r>
        <w:rPr>
          <w:rFonts w:hint="cs"/>
          <w:rtl/>
        </w:rPr>
        <w:t xml:space="preserve">אדוני היושב-ראש, כדרכם, חברי הכנסת שאלו אותי אם יש לנו הסכמים, הסכמים סודיים או גלויים </w:t>
      </w:r>
      <w:r>
        <w:rPr>
          <w:rtl/>
        </w:rPr>
        <w:t>–</w:t>
      </w:r>
      <w:r>
        <w:rPr>
          <w:rFonts w:hint="cs"/>
          <w:rtl/>
        </w:rPr>
        <w:t xml:space="preserve"> זה לא חשוב, לצורך העניין </w:t>
      </w:r>
      <w:r>
        <w:rPr>
          <w:rtl/>
        </w:rPr>
        <w:t>–</w:t>
      </w:r>
      <w:r>
        <w:rPr>
          <w:rFonts w:hint="cs"/>
          <w:rtl/>
        </w:rPr>
        <w:t xml:space="preserve"> עם סיעות הבית. </w:t>
      </w:r>
    </w:p>
    <w:p w14:paraId="00B23B8C" w14:textId="77777777" w:rsidR="00000000" w:rsidRDefault="00903ADA">
      <w:pPr>
        <w:pStyle w:val="a0"/>
        <w:rPr>
          <w:rFonts w:hint="cs"/>
          <w:rtl/>
        </w:rPr>
      </w:pPr>
    </w:p>
    <w:p w14:paraId="50A30954" w14:textId="77777777" w:rsidR="00000000" w:rsidRDefault="00903ADA">
      <w:pPr>
        <w:pStyle w:val="af0"/>
        <w:rPr>
          <w:rtl/>
        </w:rPr>
      </w:pPr>
      <w:r>
        <w:rPr>
          <w:rFonts w:hint="eastAsia"/>
          <w:rtl/>
        </w:rPr>
        <w:t>יצ</w:t>
      </w:r>
      <w:r>
        <w:rPr>
          <w:rFonts w:hint="eastAsia"/>
          <w:rtl/>
        </w:rPr>
        <w:t>חק</w:t>
      </w:r>
      <w:r>
        <w:rPr>
          <w:rtl/>
        </w:rPr>
        <w:t xml:space="preserve"> הרצוג (העבודה-מימד):</w:t>
      </w:r>
    </w:p>
    <w:p w14:paraId="19A9C073" w14:textId="77777777" w:rsidR="00000000" w:rsidRDefault="00903ADA">
      <w:pPr>
        <w:pStyle w:val="a0"/>
        <w:rPr>
          <w:rFonts w:hint="cs"/>
          <w:rtl/>
        </w:rPr>
      </w:pPr>
    </w:p>
    <w:p w14:paraId="2048AE0E" w14:textId="77777777" w:rsidR="00000000" w:rsidRDefault="00903ADA">
      <w:pPr>
        <w:pStyle w:val="a0"/>
        <w:rPr>
          <w:rFonts w:hint="cs"/>
          <w:rtl/>
        </w:rPr>
      </w:pPr>
      <w:r>
        <w:rPr>
          <w:rFonts w:hint="cs"/>
          <w:rtl/>
        </w:rPr>
        <w:t xml:space="preserve">מפד"ל. </w:t>
      </w:r>
    </w:p>
    <w:p w14:paraId="1F4A245B" w14:textId="77777777" w:rsidR="00000000" w:rsidRDefault="00903ADA">
      <w:pPr>
        <w:pStyle w:val="a0"/>
        <w:rPr>
          <w:rFonts w:hint="cs"/>
          <w:rtl/>
        </w:rPr>
      </w:pPr>
    </w:p>
    <w:p w14:paraId="7A6185A8" w14:textId="77777777" w:rsidR="00000000" w:rsidRDefault="00903ADA">
      <w:pPr>
        <w:pStyle w:val="-"/>
        <w:rPr>
          <w:rtl/>
        </w:rPr>
      </w:pPr>
      <w:bookmarkStart w:id="314" w:name="FS000000965T05_11_2003_15_50_11C"/>
      <w:bookmarkEnd w:id="314"/>
      <w:r>
        <w:rPr>
          <w:rtl/>
        </w:rPr>
        <w:t>שר האוצר בנימין נתניהו:</w:t>
      </w:r>
    </w:p>
    <w:p w14:paraId="0A516CA1" w14:textId="77777777" w:rsidR="00000000" w:rsidRDefault="00903ADA">
      <w:pPr>
        <w:pStyle w:val="a0"/>
        <w:rPr>
          <w:rtl/>
        </w:rPr>
      </w:pPr>
    </w:p>
    <w:p w14:paraId="70C113DC" w14:textId="77777777" w:rsidR="00000000" w:rsidRDefault="00903ADA">
      <w:pPr>
        <w:pStyle w:val="a0"/>
        <w:rPr>
          <w:rFonts w:hint="cs"/>
          <w:rtl/>
        </w:rPr>
      </w:pPr>
      <w:r>
        <w:rPr>
          <w:rFonts w:hint="cs"/>
          <w:rtl/>
        </w:rPr>
        <w:t>פנו אלי סיעות הבית בכמה וכמה נושאים, וכמובן גם סיעות הקואליציה. אנחנו קבענו, בנושאים שונים ומגוונים, לכל סיעה יש הפניות שלה, וזו בדיוק התשובה שלי. לכל סיעה יש הבעיות שלה, אבל כנהוג מימים ימימה, אנח</w:t>
      </w:r>
      <w:r>
        <w:rPr>
          <w:rFonts w:hint="cs"/>
          <w:rtl/>
        </w:rPr>
        <w:t>נו נוהגים להתייחס להתאמות ולשינויים בתקציב ולדרישות השונות של חברי הבית בין הקריאה הראשונה לקריאה השנייה והשלישית. ואכן, אין לנו הסכמים. יש לנו רק הבנה עקרונית עם כל הסיעות, שאנחנו נתייחס לבקשות שלהן, לדרישות שלהן, בין הקריאה הראשונה לקריאה השנייה והשלישית</w:t>
      </w:r>
      <w:r>
        <w:rPr>
          <w:rFonts w:hint="cs"/>
          <w:rtl/>
        </w:rPr>
        <w:t xml:space="preserve">. </w:t>
      </w:r>
    </w:p>
    <w:p w14:paraId="3A23C1AE" w14:textId="77777777" w:rsidR="00000000" w:rsidRDefault="00903ADA">
      <w:pPr>
        <w:pStyle w:val="a0"/>
        <w:rPr>
          <w:rFonts w:hint="cs"/>
          <w:rtl/>
        </w:rPr>
      </w:pPr>
    </w:p>
    <w:p w14:paraId="08C9F347" w14:textId="77777777" w:rsidR="00000000" w:rsidRDefault="00903ADA">
      <w:pPr>
        <w:pStyle w:val="af0"/>
        <w:rPr>
          <w:rtl/>
        </w:rPr>
      </w:pPr>
      <w:r>
        <w:rPr>
          <w:rtl/>
        </w:rPr>
        <w:t>אבשלום וילן (מרצ):</w:t>
      </w:r>
    </w:p>
    <w:p w14:paraId="46868DB6" w14:textId="77777777" w:rsidR="00000000" w:rsidRDefault="00903ADA">
      <w:pPr>
        <w:pStyle w:val="a0"/>
        <w:rPr>
          <w:rtl/>
        </w:rPr>
      </w:pPr>
    </w:p>
    <w:p w14:paraId="32F74B52" w14:textId="77777777" w:rsidR="00000000" w:rsidRDefault="00903ADA">
      <w:pPr>
        <w:pStyle w:val="a0"/>
        <w:rPr>
          <w:rFonts w:hint="cs"/>
          <w:rtl/>
        </w:rPr>
      </w:pPr>
      <w:r>
        <w:rPr>
          <w:rFonts w:hint="cs"/>
          <w:rtl/>
        </w:rPr>
        <w:t xml:space="preserve">אדוני היושב-ראש, רבותי חברי הכנסת, אדוני שר האוצר, האם היתה לך תביעה ספציפית מטעם סיעת המפד"ל, ואתה נתת תשובה כוללנית או ספציפית לסיעת המפד"ל? אנא מסור את זה לבית הזה. </w:t>
      </w:r>
    </w:p>
    <w:p w14:paraId="54115836" w14:textId="77777777" w:rsidR="00000000" w:rsidRDefault="00903ADA">
      <w:pPr>
        <w:pStyle w:val="a0"/>
        <w:rPr>
          <w:rFonts w:hint="cs"/>
          <w:rtl/>
        </w:rPr>
      </w:pPr>
    </w:p>
    <w:p w14:paraId="3871FE23" w14:textId="77777777" w:rsidR="00000000" w:rsidRDefault="00903ADA">
      <w:pPr>
        <w:pStyle w:val="af1"/>
        <w:rPr>
          <w:rtl/>
        </w:rPr>
      </w:pPr>
      <w:r>
        <w:rPr>
          <w:rtl/>
        </w:rPr>
        <w:t>היו"ר ראובן ריבלין:</w:t>
      </w:r>
    </w:p>
    <w:p w14:paraId="082F5B7C" w14:textId="77777777" w:rsidR="00000000" w:rsidRDefault="00903ADA">
      <w:pPr>
        <w:pStyle w:val="a0"/>
        <w:rPr>
          <w:rtl/>
        </w:rPr>
      </w:pPr>
    </w:p>
    <w:p w14:paraId="1BD56490" w14:textId="77777777" w:rsidR="00000000" w:rsidRDefault="00903ADA">
      <w:pPr>
        <w:pStyle w:val="a0"/>
        <w:rPr>
          <w:rFonts w:hint="cs"/>
          <w:rtl/>
        </w:rPr>
      </w:pPr>
      <w:r>
        <w:rPr>
          <w:rFonts w:hint="cs"/>
          <w:rtl/>
        </w:rPr>
        <w:t>תודה רבה, נא לשבת. אדוני, השאלה ברורה. בב</w:t>
      </w:r>
      <w:r>
        <w:rPr>
          <w:rFonts w:hint="cs"/>
          <w:rtl/>
        </w:rPr>
        <w:t xml:space="preserve">קשה. </w:t>
      </w:r>
    </w:p>
    <w:p w14:paraId="647FAAD9" w14:textId="77777777" w:rsidR="00000000" w:rsidRDefault="00903ADA">
      <w:pPr>
        <w:pStyle w:val="a0"/>
        <w:rPr>
          <w:rFonts w:hint="cs"/>
          <w:rtl/>
        </w:rPr>
      </w:pPr>
    </w:p>
    <w:p w14:paraId="10CA2C10" w14:textId="77777777" w:rsidR="00000000" w:rsidRDefault="00903ADA">
      <w:pPr>
        <w:pStyle w:val="-"/>
        <w:rPr>
          <w:rtl/>
        </w:rPr>
      </w:pPr>
      <w:bookmarkStart w:id="315" w:name="FS000000965T05_11_2003_16_11_20"/>
      <w:bookmarkStart w:id="316" w:name="FS000000965T05_11_2003_16_11_26C"/>
      <w:bookmarkEnd w:id="315"/>
      <w:bookmarkEnd w:id="316"/>
      <w:r>
        <w:rPr>
          <w:rtl/>
        </w:rPr>
        <w:t>שר האוצר בנימין נתניהו:</w:t>
      </w:r>
    </w:p>
    <w:p w14:paraId="37092480" w14:textId="77777777" w:rsidR="00000000" w:rsidRDefault="00903ADA">
      <w:pPr>
        <w:pStyle w:val="a0"/>
        <w:rPr>
          <w:rtl/>
        </w:rPr>
      </w:pPr>
    </w:p>
    <w:p w14:paraId="74CA0F4C" w14:textId="77777777" w:rsidR="00000000" w:rsidRDefault="00903ADA">
      <w:pPr>
        <w:pStyle w:val="a0"/>
        <w:rPr>
          <w:rFonts w:hint="cs"/>
          <w:rtl/>
        </w:rPr>
      </w:pPr>
      <w:r>
        <w:rPr>
          <w:rFonts w:hint="cs"/>
          <w:rtl/>
        </w:rPr>
        <w:t xml:space="preserve">היתה אלי פנייה מיושב-ראש סיעת המפד"ל, חבר הכנסת אפי איתם, לגבי טענות שלהם בדבר אופן העברת - או אי-העברת </w:t>
      </w:r>
      <w:r>
        <w:rPr>
          <w:rtl/>
        </w:rPr>
        <w:t>–</w:t>
      </w:r>
      <w:r>
        <w:rPr>
          <w:rFonts w:hint="cs"/>
          <w:rtl/>
        </w:rPr>
        <w:t xml:space="preserve"> הכספים; לא גובה התקציב, אלא עצם העברת התקציב, לפי הסיכום הקיים, לא למשרד הדתות אלא לפונקציות של משרד הדתות. השר איתם ט</w:t>
      </w:r>
      <w:r>
        <w:rPr>
          <w:rFonts w:hint="cs"/>
          <w:rtl/>
        </w:rPr>
        <w:t xml:space="preserve">וען שיש מכשולים בדרך לסיכומים שכבר הושגו. אני הבטחתי שאני אבדוק את הדבר הזה. </w:t>
      </w:r>
    </w:p>
    <w:p w14:paraId="06B9DDC9" w14:textId="77777777" w:rsidR="00000000" w:rsidRDefault="00903ADA">
      <w:pPr>
        <w:pStyle w:val="a0"/>
        <w:rPr>
          <w:rFonts w:hint="cs"/>
          <w:rtl/>
        </w:rPr>
      </w:pPr>
    </w:p>
    <w:p w14:paraId="237E0F36" w14:textId="77777777" w:rsidR="00000000" w:rsidRDefault="00903ADA">
      <w:pPr>
        <w:pStyle w:val="af0"/>
        <w:rPr>
          <w:rtl/>
        </w:rPr>
      </w:pPr>
      <w:r>
        <w:rPr>
          <w:rFonts w:hint="eastAsia"/>
          <w:rtl/>
        </w:rPr>
        <w:t>אברהם</w:t>
      </w:r>
      <w:r>
        <w:rPr>
          <w:rtl/>
        </w:rPr>
        <w:t xml:space="preserve"> בייגה שוחט (העבודה-מימד):</w:t>
      </w:r>
    </w:p>
    <w:p w14:paraId="361A3E05" w14:textId="77777777" w:rsidR="00000000" w:rsidRDefault="00903ADA">
      <w:pPr>
        <w:pStyle w:val="a0"/>
        <w:rPr>
          <w:rFonts w:hint="cs"/>
          <w:rtl/>
        </w:rPr>
      </w:pPr>
    </w:p>
    <w:p w14:paraId="27CA1086" w14:textId="77777777" w:rsidR="00000000" w:rsidRDefault="00903ADA">
      <w:pPr>
        <w:pStyle w:val="a0"/>
        <w:rPr>
          <w:rFonts w:hint="cs"/>
          <w:rtl/>
        </w:rPr>
      </w:pPr>
      <w:r>
        <w:rPr>
          <w:rFonts w:hint="cs"/>
          <w:rtl/>
        </w:rPr>
        <w:t>האם הוא התנה את הצבעתו בתשובה?</w:t>
      </w:r>
    </w:p>
    <w:p w14:paraId="0DE89BD5" w14:textId="77777777" w:rsidR="00000000" w:rsidRDefault="00903ADA">
      <w:pPr>
        <w:pStyle w:val="a0"/>
        <w:rPr>
          <w:rFonts w:hint="cs"/>
          <w:rtl/>
        </w:rPr>
      </w:pPr>
    </w:p>
    <w:p w14:paraId="2FAEE1DE" w14:textId="77777777" w:rsidR="00000000" w:rsidRDefault="00903ADA">
      <w:pPr>
        <w:pStyle w:val="-"/>
        <w:rPr>
          <w:rtl/>
        </w:rPr>
      </w:pPr>
      <w:bookmarkStart w:id="317" w:name="FS000000965T05_11_2003_16_13_38C"/>
      <w:bookmarkEnd w:id="317"/>
      <w:r>
        <w:rPr>
          <w:rtl/>
        </w:rPr>
        <w:t>שר האוצר בנימין נתניהו:</w:t>
      </w:r>
    </w:p>
    <w:p w14:paraId="631BD0EC" w14:textId="77777777" w:rsidR="00000000" w:rsidRDefault="00903ADA">
      <w:pPr>
        <w:pStyle w:val="a0"/>
        <w:rPr>
          <w:rtl/>
        </w:rPr>
      </w:pPr>
    </w:p>
    <w:p w14:paraId="3D2ACE51" w14:textId="77777777" w:rsidR="00000000" w:rsidRDefault="00903ADA">
      <w:pPr>
        <w:pStyle w:val="a0"/>
        <w:rPr>
          <w:rFonts w:hint="cs"/>
          <w:rtl/>
        </w:rPr>
      </w:pPr>
      <w:r>
        <w:rPr>
          <w:rFonts w:hint="cs"/>
          <w:rtl/>
        </w:rPr>
        <w:t>לא התנה את הצבעתו בדבר וחצי דבר.</w:t>
      </w:r>
    </w:p>
    <w:p w14:paraId="2E39D870" w14:textId="77777777" w:rsidR="00000000" w:rsidRDefault="00903ADA">
      <w:pPr>
        <w:pStyle w:val="a0"/>
        <w:rPr>
          <w:rFonts w:hint="cs"/>
          <w:rtl/>
        </w:rPr>
      </w:pPr>
    </w:p>
    <w:p w14:paraId="7C310073" w14:textId="77777777" w:rsidR="00000000" w:rsidRDefault="00903ADA">
      <w:pPr>
        <w:pStyle w:val="af0"/>
        <w:rPr>
          <w:rtl/>
        </w:rPr>
      </w:pPr>
      <w:r>
        <w:rPr>
          <w:rFonts w:hint="eastAsia"/>
          <w:rtl/>
        </w:rPr>
        <w:t>קריאות</w:t>
      </w:r>
      <w:r>
        <w:rPr>
          <w:rtl/>
        </w:rPr>
        <w:t>:</w:t>
      </w:r>
    </w:p>
    <w:p w14:paraId="7EEB2BB7" w14:textId="77777777" w:rsidR="00000000" w:rsidRDefault="00903ADA">
      <w:pPr>
        <w:pStyle w:val="a0"/>
        <w:rPr>
          <w:rFonts w:hint="cs"/>
          <w:rtl/>
        </w:rPr>
      </w:pPr>
    </w:p>
    <w:p w14:paraId="1EF91A12" w14:textId="77777777" w:rsidR="00000000" w:rsidRDefault="00903ADA">
      <w:pPr>
        <w:pStyle w:val="a0"/>
        <w:rPr>
          <w:rFonts w:hint="cs"/>
          <w:rtl/>
        </w:rPr>
      </w:pPr>
      <w:r>
        <w:rPr>
          <w:rFonts w:hint="cs"/>
          <w:rtl/>
        </w:rPr>
        <w:t>- - -</w:t>
      </w:r>
    </w:p>
    <w:p w14:paraId="5569F17D" w14:textId="77777777" w:rsidR="00000000" w:rsidRDefault="00903ADA">
      <w:pPr>
        <w:pStyle w:val="a0"/>
        <w:rPr>
          <w:rFonts w:hint="cs"/>
          <w:rtl/>
        </w:rPr>
      </w:pPr>
    </w:p>
    <w:p w14:paraId="5C623727" w14:textId="77777777" w:rsidR="00000000" w:rsidRDefault="00903ADA">
      <w:pPr>
        <w:pStyle w:val="af1"/>
        <w:rPr>
          <w:rtl/>
        </w:rPr>
      </w:pPr>
      <w:r>
        <w:rPr>
          <w:rtl/>
        </w:rPr>
        <w:t>היו"ר ראובן ריבלין:</w:t>
      </w:r>
    </w:p>
    <w:p w14:paraId="3EEABED7" w14:textId="77777777" w:rsidR="00000000" w:rsidRDefault="00903ADA">
      <w:pPr>
        <w:pStyle w:val="a0"/>
        <w:rPr>
          <w:rtl/>
        </w:rPr>
      </w:pPr>
    </w:p>
    <w:p w14:paraId="4EA8189E" w14:textId="77777777" w:rsidR="00000000" w:rsidRDefault="00903ADA">
      <w:pPr>
        <w:pStyle w:val="a0"/>
        <w:rPr>
          <w:rFonts w:hint="cs"/>
          <w:rtl/>
        </w:rPr>
      </w:pPr>
      <w:r>
        <w:rPr>
          <w:rFonts w:hint="cs"/>
          <w:rtl/>
        </w:rPr>
        <w:t>רבותי, אתם לא נו</w:t>
      </w:r>
      <w:r>
        <w:rPr>
          <w:rFonts w:hint="cs"/>
          <w:rtl/>
        </w:rPr>
        <w:t xml:space="preserve">תנים לו לענות לווילן. </w:t>
      </w:r>
    </w:p>
    <w:p w14:paraId="21C54F6D" w14:textId="77777777" w:rsidR="00000000" w:rsidRDefault="00903ADA">
      <w:pPr>
        <w:pStyle w:val="a0"/>
        <w:rPr>
          <w:rFonts w:hint="cs"/>
          <w:rtl/>
        </w:rPr>
      </w:pPr>
    </w:p>
    <w:p w14:paraId="2984BCE6" w14:textId="77777777" w:rsidR="00000000" w:rsidRDefault="00903ADA">
      <w:pPr>
        <w:pStyle w:val="-"/>
        <w:rPr>
          <w:rtl/>
        </w:rPr>
      </w:pPr>
      <w:bookmarkStart w:id="318" w:name="FS000000965T05_11_2003_16_14_14C"/>
      <w:bookmarkEnd w:id="318"/>
      <w:r>
        <w:rPr>
          <w:rtl/>
        </w:rPr>
        <w:t>שר האוצר בנימין נתניהו:</w:t>
      </w:r>
    </w:p>
    <w:p w14:paraId="644F9526" w14:textId="77777777" w:rsidR="00000000" w:rsidRDefault="00903ADA">
      <w:pPr>
        <w:pStyle w:val="a0"/>
        <w:rPr>
          <w:rtl/>
        </w:rPr>
      </w:pPr>
    </w:p>
    <w:p w14:paraId="5C19CB96" w14:textId="77777777" w:rsidR="00000000" w:rsidRDefault="00903ADA">
      <w:pPr>
        <w:pStyle w:val="a0"/>
        <w:rPr>
          <w:rFonts w:hint="cs"/>
          <w:rtl/>
        </w:rPr>
      </w:pPr>
      <w:r>
        <w:rPr>
          <w:rFonts w:hint="cs"/>
          <w:rtl/>
        </w:rPr>
        <w:t>אבל, הוא קיבל הבטחה ממני שאנחנו נבדוק את המצב, ואני אחזור מעל במת הכנסת - - -</w:t>
      </w:r>
    </w:p>
    <w:p w14:paraId="64A43233" w14:textId="77777777" w:rsidR="00000000" w:rsidRDefault="00903ADA">
      <w:pPr>
        <w:pStyle w:val="af1"/>
        <w:rPr>
          <w:rFonts w:hint="cs"/>
          <w:rtl/>
        </w:rPr>
      </w:pPr>
    </w:p>
    <w:p w14:paraId="0A26C046" w14:textId="77777777" w:rsidR="00000000" w:rsidRDefault="00903ADA">
      <w:pPr>
        <w:pStyle w:val="af1"/>
        <w:rPr>
          <w:rFonts w:hint="cs"/>
          <w:rtl/>
        </w:rPr>
      </w:pPr>
      <w:r>
        <w:rPr>
          <w:rtl/>
        </w:rPr>
        <w:t>היו"ר ראובן ריבלין:</w:t>
      </w:r>
    </w:p>
    <w:p w14:paraId="0BAAE692" w14:textId="77777777" w:rsidR="00000000" w:rsidRDefault="00903ADA">
      <w:pPr>
        <w:pStyle w:val="a0"/>
        <w:rPr>
          <w:rFonts w:hint="cs"/>
          <w:rtl/>
        </w:rPr>
      </w:pPr>
    </w:p>
    <w:p w14:paraId="365C17CD" w14:textId="77777777" w:rsidR="00000000" w:rsidRDefault="00903ADA">
      <w:pPr>
        <w:pStyle w:val="a0"/>
        <w:rPr>
          <w:rFonts w:hint="cs"/>
          <w:rtl/>
        </w:rPr>
      </w:pPr>
      <w:r>
        <w:rPr>
          <w:rFonts w:hint="cs"/>
          <w:rtl/>
        </w:rPr>
        <w:t>חבר הכנסת חזן, רבותי, אתם לא נותנים לו לענות לווילן. אני עוד לא הבנתי את התשובה, אני רוצה לשמוע. הנה, אבל א</w:t>
      </w:r>
      <w:r>
        <w:rPr>
          <w:rFonts w:hint="cs"/>
          <w:rtl/>
        </w:rPr>
        <w:t xml:space="preserve">דוני לא יפריע לו לענות לחבר סיעתך. </w:t>
      </w:r>
    </w:p>
    <w:p w14:paraId="0609E61F" w14:textId="77777777" w:rsidR="00000000" w:rsidRDefault="00903ADA">
      <w:pPr>
        <w:pStyle w:val="a0"/>
        <w:rPr>
          <w:rFonts w:hint="cs"/>
          <w:rtl/>
        </w:rPr>
      </w:pPr>
    </w:p>
    <w:p w14:paraId="44CDF426" w14:textId="77777777" w:rsidR="00000000" w:rsidRDefault="00903ADA">
      <w:pPr>
        <w:pStyle w:val="-"/>
        <w:rPr>
          <w:rtl/>
        </w:rPr>
      </w:pPr>
      <w:bookmarkStart w:id="319" w:name="FS000000965T05_11_2003_16_15_44C"/>
      <w:bookmarkEnd w:id="319"/>
      <w:r>
        <w:rPr>
          <w:rtl/>
        </w:rPr>
        <w:t>שר האוצר בנימין נתניהו:</w:t>
      </w:r>
    </w:p>
    <w:p w14:paraId="2C1C3B2F" w14:textId="77777777" w:rsidR="00000000" w:rsidRDefault="00903ADA">
      <w:pPr>
        <w:pStyle w:val="a0"/>
        <w:rPr>
          <w:rtl/>
        </w:rPr>
      </w:pPr>
    </w:p>
    <w:p w14:paraId="52174AB2" w14:textId="77777777" w:rsidR="00000000" w:rsidRDefault="00903ADA">
      <w:pPr>
        <w:pStyle w:val="a0"/>
        <w:rPr>
          <w:rFonts w:hint="cs"/>
          <w:rtl/>
        </w:rPr>
      </w:pPr>
      <w:r>
        <w:rPr>
          <w:rFonts w:hint="cs"/>
          <w:rtl/>
        </w:rPr>
        <w:t>אני אחזור על התחייבותו של ראש הממשלה, שהממשלה הזאת לא תפגע בנושאים יהודיים - זה דבר יקר לנו, זה דבר חשוב לנו, זה בוודאי משקף את מדיניותנו, ואנחנו נפעל לפיה. מעבר לזה לא היו בינינו חילופי דברים ש</w:t>
      </w:r>
      <w:r>
        <w:rPr>
          <w:rFonts w:hint="cs"/>
          <w:rtl/>
        </w:rPr>
        <w:t xml:space="preserve">ל מלה וחצי מלה. זו בדיוק השיחה שאגב התנהלה כאן, בחוץ, עם כניסתי לאולם, עם בערך חמישה-שישה אנשים שעמדו מסביב. </w:t>
      </w:r>
    </w:p>
    <w:p w14:paraId="62997996" w14:textId="77777777" w:rsidR="00000000" w:rsidRDefault="00903ADA">
      <w:pPr>
        <w:pStyle w:val="a0"/>
        <w:rPr>
          <w:rFonts w:hint="cs"/>
          <w:rtl/>
        </w:rPr>
      </w:pPr>
    </w:p>
    <w:p w14:paraId="34DA510D" w14:textId="77777777" w:rsidR="00000000" w:rsidRDefault="00903ADA">
      <w:pPr>
        <w:pStyle w:val="af1"/>
        <w:rPr>
          <w:rtl/>
        </w:rPr>
      </w:pPr>
      <w:r>
        <w:rPr>
          <w:rtl/>
        </w:rPr>
        <w:t>היו"ר ראובן ריבלין:</w:t>
      </w:r>
    </w:p>
    <w:p w14:paraId="3664263B" w14:textId="77777777" w:rsidR="00000000" w:rsidRDefault="00903ADA">
      <w:pPr>
        <w:pStyle w:val="a0"/>
        <w:rPr>
          <w:rtl/>
        </w:rPr>
      </w:pPr>
    </w:p>
    <w:p w14:paraId="3B1B7C5A" w14:textId="77777777" w:rsidR="00000000" w:rsidRDefault="00903ADA">
      <w:pPr>
        <w:pStyle w:val="a0"/>
        <w:rPr>
          <w:rFonts w:hint="cs"/>
          <w:rtl/>
        </w:rPr>
      </w:pPr>
      <w:r>
        <w:rPr>
          <w:rFonts w:hint="cs"/>
          <w:rtl/>
        </w:rPr>
        <w:t xml:space="preserve">חבר הכנסת הרצוג, יש לו, אדוני, שאלה נוספת? </w:t>
      </w:r>
    </w:p>
    <w:p w14:paraId="287E5726" w14:textId="77777777" w:rsidR="00000000" w:rsidRDefault="00903ADA">
      <w:pPr>
        <w:pStyle w:val="a0"/>
        <w:rPr>
          <w:rFonts w:hint="cs"/>
          <w:rtl/>
        </w:rPr>
      </w:pPr>
    </w:p>
    <w:p w14:paraId="11E2071A" w14:textId="77777777" w:rsidR="00000000" w:rsidRDefault="00903ADA">
      <w:pPr>
        <w:pStyle w:val="af0"/>
        <w:rPr>
          <w:rtl/>
        </w:rPr>
      </w:pPr>
      <w:r>
        <w:rPr>
          <w:rFonts w:hint="eastAsia"/>
          <w:rtl/>
        </w:rPr>
        <w:t>יצחק</w:t>
      </w:r>
      <w:r>
        <w:rPr>
          <w:rtl/>
        </w:rPr>
        <w:t xml:space="preserve"> הרצוג (העבודה-מימד):</w:t>
      </w:r>
    </w:p>
    <w:p w14:paraId="27373010" w14:textId="77777777" w:rsidR="00000000" w:rsidRDefault="00903ADA">
      <w:pPr>
        <w:pStyle w:val="a0"/>
        <w:rPr>
          <w:rFonts w:hint="cs"/>
          <w:rtl/>
        </w:rPr>
      </w:pPr>
    </w:p>
    <w:p w14:paraId="0B3B9175" w14:textId="77777777" w:rsidR="00000000" w:rsidRDefault="00903ADA">
      <w:pPr>
        <w:pStyle w:val="a0"/>
        <w:rPr>
          <w:rFonts w:hint="cs"/>
          <w:rtl/>
        </w:rPr>
      </w:pPr>
      <w:r>
        <w:rPr>
          <w:rFonts w:hint="cs"/>
          <w:rtl/>
        </w:rPr>
        <w:t>כן.</w:t>
      </w:r>
    </w:p>
    <w:p w14:paraId="0747FF76" w14:textId="77777777" w:rsidR="00000000" w:rsidRDefault="00903ADA">
      <w:pPr>
        <w:pStyle w:val="a0"/>
        <w:rPr>
          <w:rFonts w:hint="cs"/>
          <w:rtl/>
        </w:rPr>
      </w:pPr>
    </w:p>
    <w:p w14:paraId="7020100E" w14:textId="77777777" w:rsidR="00000000" w:rsidRDefault="00903ADA">
      <w:pPr>
        <w:pStyle w:val="af1"/>
        <w:rPr>
          <w:rtl/>
        </w:rPr>
      </w:pPr>
      <w:r>
        <w:rPr>
          <w:rtl/>
        </w:rPr>
        <w:t>היו"ר ראובן ריבלין:</w:t>
      </w:r>
    </w:p>
    <w:p w14:paraId="1914E026" w14:textId="77777777" w:rsidR="00000000" w:rsidRDefault="00903ADA">
      <w:pPr>
        <w:pStyle w:val="a0"/>
        <w:rPr>
          <w:rtl/>
        </w:rPr>
      </w:pPr>
    </w:p>
    <w:p w14:paraId="50E7DD68" w14:textId="77777777" w:rsidR="00000000" w:rsidRDefault="00903ADA">
      <w:pPr>
        <w:pStyle w:val="a0"/>
        <w:rPr>
          <w:rFonts w:hint="cs"/>
          <w:rtl/>
        </w:rPr>
      </w:pPr>
      <w:r>
        <w:rPr>
          <w:rFonts w:hint="cs"/>
          <w:rtl/>
        </w:rPr>
        <w:t>בבקשה. רבותי, השר אמר בצור</w:t>
      </w:r>
      <w:r>
        <w:rPr>
          <w:rFonts w:hint="cs"/>
          <w:rtl/>
        </w:rPr>
        <w:t xml:space="preserve">ה ברורה. אני רוצה לראות אם חבר הכנסת הרצוג, שכל הזמן מבקש לשאול, אם באמת יש לו איזה דבר, הערה, שלא האירה את עיני. </w:t>
      </w:r>
    </w:p>
    <w:p w14:paraId="6A25C32F" w14:textId="77777777" w:rsidR="00000000" w:rsidRDefault="00903ADA">
      <w:pPr>
        <w:pStyle w:val="a0"/>
        <w:rPr>
          <w:rFonts w:hint="cs"/>
          <w:rtl/>
        </w:rPr>
      </w:pPr>
    </w:p>
    <w:p w14:paraId="45BDCB33" w14:textId="77777777" w:rsidR="00000000" w:rsidRDefault="00903ADA">
      <w:pPr>
        <w:pStyle w:val="af0"/>
        <w:rPr>
          <w:rtl/>
        </w:rPr>
      </w:pPr>
      <w:r>
        <w:rPr>
          <w:rFonts w:hint="eastAsia"/>
          <w:rtl/>
        </w:rPr>
        <w:t>יצחק</w:t>
      </w:r>
      <w:r>
        <w:rPr>
          <w:rtl/>
        </w:rPr>
        <w:t xml:space="preserve"> הרצוג (העבודה-מימד):</w:t>
      </w:r>
    </w:p>
    <w:p w14:paraId="1D29374D" w14:textId="77777777" w:rsidR="00000000" w:rsidRDefault="00903ADA">
      <w:pPr>
        <w:pStyle w:val="a0"/>
        <w:rPr>
          <w:rFonts w:hint="cs"/>
          <w:rtl/>
        </w:rPr>
      </w:pPr>
    </w:p>
    <w:p w14:paraId="513B3B4C" w14:textId="77777777" w:rsidR="00000000" w:rsidRDefault="00903ADA">
      <w:pPr>
        <w:pStyle w:val="a0"/>
        <w:rPr>
          <w:rFonts w:hint="cs"/>
          <w:rtl/>
        </w:rPr>
      </w:pPr>
      <w:r>
        <w:rPr>
          <w:rFonts w:hint="cs"/>
          <w:rtl/>
        </w:rPr>
        <w:t xml:space="preserve">אדוני היושב-ראש, אני מברך על ההומור שלך, אבל אומר פה שר האוצר, שהיה עניין של הבטחה. הוא אמר את זה, הוא כרגע אמר, </w:t>
      </w:r>
      <w:r>
        <w:rPr>
          <w:rFonts w:hint="cs"/>
          <w:rtl/>
        </w:rPr>
        <w:t xml:space="preserve">לפרוטוקול. </w:t>
      </w:r>
    </w:p>
    <w:p w14:paraId="685EA088" w14:textId="77777777" w:rsidR="00000000" w:rsidRDefault="00903ADA">
      <w:pPr>
        <w:pStyle w:val="a0"/>
        <w:rPr>
          <w:rFonts w:hint="cs"/>
          <w:rtl/>
        </w:rPr>
      </w:pPr>
    </w:p>
    <w:p w14:paraId="11417E04" w14:textId="77777777" w:rsidR="00000000" w:rsidRDefault="00903ADA">
      <w:pPr>
        <w:pStyle w:val="-"/>
        <w:rPr>
          <w:rtl/>
        </w:rPr>
      </w:pPr>
      <w:bookmarkStart w:id="320" w:name="FS000000965T05_11_2003_16_19_46C"/>
      <w:bookmarkEnd w:id="320"/>
      <w:r>
        <w:rPr>
          <w:rtl/>
        </w:rPr>
        <w:t>שר האוצר בנימין נתניהו:</w:t>
      </w:r>
    </w:p>
    <w:p w14:paraId="188C158E" w14:textId="77777777" w:rsidR="00000000" w:rsidRDefault="00903ADA">
      <w:pPr>
        <w:pStyle w:val="a0"/>
        <w:rPr>
          <w:rtl/>
        </w:rPr>
      </w:pPr>
    </w:p>
    <w:p w14:paraId="5123A19B" w14:textId="77777777" w:rsidR="00000000" w:rsidRDefault="00903ADA">
      <w:pPr>
        <w:pStyle w:val="a0"/>
        <w:rPr>
          <w:rFonts w:hint="cs"/>
          <w:rtl/>
        </w:rPr>
      </w:pPr>
      <w:r>
        <w:rPr>
          <w:rFonts w:hint="cs"/>
          <w:rtl/>
        </w:rPr>
        <w:t xml:space="preserve">הבטחתי לבחון את העניין. נכון. </w:t>
      </w:r>
    </w:p>
    <w:p w14:paraId="5EFB99EA" w14:textId="77777777" w:rsidR="00000000" w:rsidRDefault="00903ADA">
      <w:pPr>
        <w:pStyle w:val="a0"/>
        <w:rPr>
          <w:rFonts w:hint="cs"/>
          <w:rtl/>
        </w:rPr>
      </w:pPr>
    </w:p>
    <w:p w14:paraId="754C8158" w14:textId="77777777" w:rsidR="00000000" w:rsidRDefault="00903ADA">
      <w:pPr>
        <w:pStyle w:val="af0"/>
        <w:rPr>
          <w:rtl/>
        </w:rPr>
      </w:pPr>
      <w:r>
        <w:rPr>
          <w:rFonts w:hint="eastAsia"/>
          <w:rtl/>
        </w:rPr>
        <w:t>יצחק</w:t>
      </w:r>
      <w:r>
        <w:rPr>
          <w:rtl/>
        </w:rPr>
        <w:t xml:space="preserve"> הרצוג (העבודה-מימד):</w:t>
      </w:r>
    </w:p>
    <w:p w14:paraId="130AF6EC" w14:textId="77777777" w:rsidR="00000000" w:rsidRDefault="00903ADA">
      <w:pPr>
        <w:pStyle w:val="a0"/>
        <w:rPr>
          <w:rFonts w:hint="cs"/>
          <w:rtl/>
        </w:rPr>
      </w:pPr>
    </w:p>
    <w:p w14:paraId="26AF6938" w14:textId="77777777" w:rsidR="00000000" w:rsidRDefault="00903ADA">
      <w:pPr>
        <w:pStyle w:val="a0"/>
        <w:rPr>
          <w:rFonts w:hint="cs"/>
          <w:rtl/>
        </w:rPr>
      </w:pPr>
      <w:r>
        <w:rPr>
          <w:rFonts w:hint="cs"/>
          <w:rtl/>
        </w:rPr>
        <w:t xml:space="preserve">והיות שיש הבטחה, היה נכון להניח אותה על שולחן הכנסת. </w:t>
      </w:r>
    </w:p>
    <w:p w14:paraId="326446A3" w14:textId="77777777" w:rsidR="00000000" w:rsidRDefault="00903ADA">
      <w:pPr>
        <w:pStyle w:val="af1"/>
        <w:rPr>
          <w:rFonts w:hint="cs"/>
          <w:rtl/>
        </w:rPr>
      </w:pPr>
    </w:p>
    <w:p w14:paraId="4BF6A505" w14:textId="77777777" w:rsidR="00000000" w:rsidRDefault="00903ADA">
      <w:pPr>
        <w:pStyle w:val="af1"/>
        <w:rPr>
          <w:rtl/>
        </w:rPr>
      </w:pPr>
      <w:r>
        <w:rPr>
          <w:rtl/>
        </w:rPr>
        <w:t>היו"ר ראובן ריבלין:</w:t>
      </w:r>
    </w:p>
    <w:p w14:paraId="5025876F" w14:textId="77777777" w:rsidR="00000000" w:rsidRDefault="00903ADA">
      <w:pPr>
        <w:pStyle w:val="a0"/>
        <w:rPr>
          <w:rtl/>
        </w:rPr>
      </w:pPr>
    </w:p>
    <w:p w14:paraId="4AC98644" w14:textId="77777777" w:rsidR="00000000" w:rsidRDefault="00903ADA">
      <w:pPr>
        <w:pStyle w:val="a0"/>
        <w:rPr>
          <w:rFonts w:hint="cs"/>
          <w:rtl/>
        </w:rPr>
      </w:pPr>
      <w:r>
        <w:rPr>
          <w:rFonts w:hint="cs"/>
          <w:rtl/>
        </w:rPr>
        <w:t xml:space="preserve">אבל הוא לא נתן הבטחה בכתב. הוא אומר: הבטיח לבחון את העניין. </w:t>
      </w:r>
    </w:p>
    <w:p w14:paraId="3030A97C" w14:textId="77777777" w:rsidR="00000000" w:rsidRDefault="00903ADA">
      <w:pPr>
        <w:pStyle w:val="a0"/>
        <w:rPr>
          <w:rFonts w:hint="cs"/>
          <w:rtl/>
        </w:rPr>
      </w:pPr>
    </w:p>
    <w:p w14:paraId="55E2B829" w14:textId="77777777" w:rsidR="00000000" w:rsidRDefault="00903ADA">
      <w:pPr>
        <w:pStyle w:val="af0"/>
        <w:rPr>
          <w:rtl/>
        </w:rPr>
      </w:pPr>
      <w:r>
        <w:rPr>
          <w:rFonts w:hint="eastAsia"/>
          <w:rtl/>
        </w:rPr>
        <w:t>יצחק</w:t>
      </w:r>
      <w:r>
        <w:rPr>
          <w:rtl/>
        </w:rPr>
        <w:t xml:space="preserve"> הרצוג (העבודה-מי</w:t>
      </w:r>
      <w:r>
        <w:rPr>
          <w:rtl/>
        </w:rPr>
        <w:t>מד):</w:t>
      </w:r>
    </w:p>
    <w:p w14:paraId="75BFECFC" w14:textId="77777777" w:rsidR="00000000" w:rsidRDefault="00903ADA">
      <w:pPr>
        <w:pStyle w:val="a0"/>
        <w:rPr>
          <w:rFonts w:hint="cs"/>
          <w:rtl/>
        </w:rPr>
      </w:pPr>
    </w:p>
    <w:p w14:paraId="5EF3758F" w14:textId="77777777" w:rsidR="00000000" w:rsidRDefault="00903ADA">
      <w:pPr>
        <w:pStyle w:val="a0"/>
        <w:rPr>
          <w:rFonts w:hint="cs"/>
          <w:rtl/>
        </w:rPr>
      </w:pPr>
      <w:r>
        <w:rPr>
          <w:rFonts w:hint="cs"/>
          <w:rtl/>
        </w:rPr>
        <w:t xml:space="preserve">אה, אז תגיד שזה לא בכתב. רגע, אם זה לא בכתב, לפחות תגיד שהיתה הבטחה. ואם הבטחה - שנדע מה ההבטחה. מגיע לציבור לדעת. </w:t>
      </w:r>
    </w:p>
    <w:p w14:paraId="3CF1CC16" w14:textId="77777777" w:rsidR="00000000" w:rsidRDefault="00903ADA">
      <w:pPr>
        <w:pStyle w:val="a0"/>
        <w:rPr>
          <w:rFonts w:hint="cs"/>
          <w:rtl/>
        </w:rPr>
      </w:pPr>
    </w:p>
    <w:p w14:paraId="232F395E" w14:textId="77777777" w:rsidR="00000000" w:rsidRDefault="00903ADA">
      <w:pPr>
        <w:pStyle w:val="-"/>
        <w:rPr>
          <w:rtl/>
        </w:rPr>
      </w:pPr>
      <w:bookmarkStart w:id="321" w:name="FS000000965T05_11_2003_16_21_13C"/>
      <w:bookmarkEnd w:id="321"/>
      <w:r>
        <w:rPr>
          <w:rtl/>
        </w:rPr>
        <w:t>שר האוצר בנימין נתניהו:</w:t>
      </w:r>
    </w:p>
    <w:p w14:paraId="65B888AA" w14:textId="77777777" w:rsidR="00000000" w:rsidRDefault="00903ADA">
      <w:pPr>
        <w:pStyle w:val="a0"/>
        <w:rPr>
          <w:rtl/>
        </w:rPr>
      </w:pPr>
    </w:p>
    <w:p w14:paraId="735FC077" w14:textId="77777777" w:rsidR="00000000" w:rsidRDefault="00903ADA">
      <w:pPr>
        <w:pStyle w:val="a0"/>
        <w:rPr>
          <w:rFonts w:hint="cs"/>
          <w:rtl/>
        </w:rPr>
      </w:pPr>
      <w:r>
        <w:rPr>
          <w:rFonts w:hint="cs"/>
          <w:rtl/>
        </w:rPr>
        <w:t>הבטחתי - - -</w:t>
      </w:r>
    </w:p>
    <w:p w14:paraId="3B6785D9" w14:textId="77777777" w:rsidR="00000000" w:rsidRDefault="00903ADA">
      <w:pPr>
        <w:pStyle w:val="a0"/>
        <w:rPr>
          <w:rFonts w:hint="cs"/>
          <w:rtl/>
        </w:rPr>
      </w:pPr>
    </w:p>
    <w:p w14:paraId="0D86AFF9" w14:textId="77777777" w:rsidR="00000000" w:rsidRDefault="00903ADA">
      <w:pPr>
        <w:pStyle w:val="af1"/>
        <w:rPr>
          <w:rtl/>
        </w:rPr>
      </w:pPr>
      <w:r>
        <w:rPr>
          <w:rtl/>
        </w:rPr>
        <w:t>היו"ר ראובן ריבלין:</w:t>
      </w:r>
    </w:p>
    <w:p w14:paraId="0319AAA5" w14:textId="77777777" w:rsidR="00000000" w:rsidRDefault="00903ADA">
      <w:pPr>
        <w:pStyle w:val="a0"/>
        <w:rPr>
          <w:rtl/>
        </w:rPr>
      </w:pPr>
    </w:p>
    <w:p w14:paraId="0AB41E7D" w14:textId="77777777" w:rsidR="00000000" w:rsidRDefault="00903ADA">
      <w:pPr>
        <w:pStyle w:val="a0"/>
        <w:rPr>
          <w:rFonts w:hint="cs"/>
          <w:rtl/>
        </w:rPr>
      </w:pPr>
      <w:r>
        <w:rPr>
          <w:rFonts w:hint="cs"/>
          <w:rtl/>
        </w:rPr>
        <w:t>הוא אמר זאת במפורש: הבטיח לבחון את העניין. מה יש לך?</w:t>
      </w:r>
    </w:p>
    <w:p w14:paraId="3B024AC6" w14:textId="77777777" w:rsidR="00000000" w:rsidRDefault="00903ADA">
      <w:pPr>
        <w:pStyle w:val="a0"/>
        <w:rPr>
          <w:rFonts w:hint="cs"/>
          <w:rtl/>
        </w:rPr>
      </w:pPr>
    </w:p>
    <w:p w14:paraId="61FB6296" w14:textId="77777777" w:rsidR="00000000" w:rsidRDefault="00903ADA">
      <w:pPr>
        <w:pStyle w:val="af0"/>
        <w:rPr>
          <w:rtl/>
        </w:rPr>
      </w:pPr>
      <w:r>
        <w:rPr>
          <w:rFonts w:hint="eastAsia"/>
          <w:rtl/>
        </w:rPr>
        <w:t>יצחק</w:t>
      </w:r>
      <w:r>
        <w:rPr>
          <w:rtl/>
        </w:rPr>
        <w:t xml:space="preserve"> הרצוג (העבודה-</w:t>
      </w:r>
      <w:r>
        <w:rPr>
          <w:rtl/>
        </w:rPr>
        <w:t>מימד):</w:t>
      </w:r>
    </w:p>
    <w:p w14:paraId="04020F27" w14:textId="77777777" w:rsidR="00000000" w:rsidRDefault="00903ADA">
      <w:pPr>
        <w:pStyle w:val="a0"/>
        <w:rPr>
          <w:rFonts w:hint="cs"/>
          <w:rtl/>
        </w:rPr>
      </w:pPr>
    </w:p>
    <w:p w14:paraId="5E0C0BE8" w14:textId="77777777" w:rsidR="00000000" w:rsidRDefault="00903ADA">
      <w:pPr>
        <w:pStyle w:val="a0"/>
        <w:rPr>
          <w:rFonts w:hint="cs"/>
          <w:rtl/>
        </w:rPr>
      </w:pPr>
      <w:r>
        <w:rPr>
          <w:rFonts w:hint="cs"/>
          <w:rtl/>
        </w:rPr>
        <w:t>היושב-ראש, אולי שר האוצר יענה?</w:t>
      </w:r>
    </w:p>
    <w:p w14:paraId="0F319ABA" w14:textId="77777777" w:rsidR="00000000" w:rsidRDefault="00903ADA">
      <w:pPr>
        <w:pStyle w:val="a0"/>
        <w:rPr>
          <w:rFonts w:hint="cs"/>
          <w:rtl/>
        </w:rPr>
      </w:pPr>
    </w:p>
    <w:p w14:paraId="7D098412" w14:textId="77777777" w:rsidR="00000000" w:rsidRDefault="00903ADA">
      <w:pPr>
        <w:pStyle w:val="af0"/>
        <w:rPr>
          <w:rtl/>
        </w:rPr>
      </w:pPr>
      <w:r>
        <w:rPr>
          <w:rFonts w:hint="eastAsia"/>
          <w:rtl/>
        </w:rPr>
        <w:t>קריאות</w:t>
      </w:r>
      <w:r>
        <w:rPr>
          <w:rtl/>
        </w:rPr>
        <w:t>:</w:t>
      </w:r>
    </w:p>
    <w:p w14:paraId="711C90B6" w14:textId="77777777" w:rsidR="00000000" w:rsidRDefault="00903ADA">
      <w:pPr>
        <w:pStyle w:val="a0"/>
        <w:rPr>
          <w:rFonts w:hint="cs"/>
          <w:rtl/>
        </w:rPr>
      </w:pPr>
    </w:p>
    <w:p w14:paraId="6FE87ECA" w14:textId="77777777" w:rsidR="00000000" w:rsidRDefault="00903ADA">
      <w:pPr>
        <w:pStyle w:val="a0"/>
        <w:rPr>
          <w:rFonts w:hint="cs"/>
          <w:rtl/>
        </w:rPr>
      </w:pPr>
      <w:r>
        <w:rPr>
          <w:rFonts w:hint="cs"/>
          <w:rtl/>
        </w:rPr>
        <w:t>- - -</w:t>
      </w:r>
    </w:p>
    <w:p w14:paraId="45550225" w14:textId="77777777" w:rsidR="00000000" w:rsidRDefault="00903ADA">
      <w:pPr>
        <w:pStyle w:val="a0"/>
        <w:rPr>
          <w:rFonts w:hint="cs"/>
          <w:rtl/>
        </w:rPr>
      </w:pPr>
    </w:p>
    <w:p w14:paraId="69401B88" w14:textId="77777777" w:rsidR="00000000" w:rsidRDefault="00903ADA">
      <w:pPr>
        <w:pStyle w:val="af1"/>
        <w:rPr>
          <w:rtl/>
        </w:rPr>
      </w:pPr>
      <w:r>
        <w:rPr>
          <w:rtl/>
        </w:rPr>
        <w:t>היו"ר ראובן ריבלין:</w:t>
      </w:r>
    </w:p>
    <w:p w14:paraId="5B6D254B" w14:textId="77777777" w:rsidR="00000000" w:rsidRDefault="00903ADA">
      <w:pPr>
        <w:pStyle w:val="a0"/>
        <w:rPr>
          <w:rtl/>
        </w:rPr>
      </w:pPr>
    </w:p>
    <w:p w14:paraId="053C95E0" w14:textId="77777777" w:rsidR="00000000" w:rsidRDefault="00903ADA">
      <w:pPr>
        <w:pStyle w:val="a0"/>
        <w:rPr>
          <w:rFonts w:hint="cs"/>
          <w:rtl/>
        </w:rPr>
      </w:pPr>
      <w:r>
        <w:rPr>
          <w:rFonts w:hint="cs"/>
          <w:rtl/>
        </w:rPr>
        <w:t>שמעתי. אני לא פרשן לענייני השר. השר יאמר זאת בעצמו.</w:t>
      </w:r>
    </w:p>
    <w:p w14:paraId="004E6DDF" w14:textId="77777777" w:rsidR="00000000" w:rsidRDefault="00903ADA">
      <w:pPr>
        <w:pStyle w:val="a0"/>
        <w:rPr>
          <w:rFonts w:hint="cs"/>
          <w:rtl/>
        </w:rPr>
      </w:pPr>
    </w:p>
    <w:p w14:paraId="5BD9C007" w14:textId="77777777" w:rsidR="00000000" w:rsidRDefault="00903ADA">
      <w:pPr>
        <w:pStyle w:val="af0"/>
        <w:rPr>
          <w:rtl/>
        </w:rPr>
      </w:pPr>
      <w:r>
        <w:rPr>
          <w:rFonts w:hint="eastAsia"/>
          <w:rtl/>
        </w:rPr>
        <w:t>טלב</w:t>
      </w:r>
      <w:r>
        <w:rPr>
          <w:rtl/>
        </w:rPr>
        <w:t xml:space="preserve"> אלסאנע (רע"ם):</w:t>
      </w:r>
    </w:p>
    <w:p w14:paraId="4BA8B957" w14:textId="77777777" w:rsidR="00000000" w:rsidRDefault="00903ADA">
      <w:pPr>
        <w:pStyle w:val="a0"/>
        <w:rPr>
          <w:rFonts w:hint="cs"/>
          <w:rtl/>
        </w:rPr>
      </w:pPr>
    </w:p>
    <w:p w14:paraId="22DB1CF1" w14:textId="77777777" w:rsidR="00000000" w:rsidRDefault="00903ADA">
      <w:pPr>
        <w:pStyle w:val="a0"/>
        <w:rPr>
          <w:rFonts w:hint="cs"/>
          <w:rtl/>
        </w:rPr>
      </w:pPr>
      <w:r>
        <w:rPr>
          <w:rFonts w:hint="cs"/>
          <w:rtl/>
        </w:rPr>
        <w:t>- - -</w:t>
      </w:r>
    </w:p>
    <w:p w14:paraId="4AF21753" w14:textId="77777777" w:rsidR="00000000" w:rsidRDefault="00903ADA">
      <w:pPr>
        <w:pStyle w:val="a0"/>
        <w:rPr>
          <w:rFonts w:hint="cs"/>
          <w:rtl/>
        </w:rPr>
      </w:pPr>
    </w:p>
    <w:p w14:paraId="4475B9D2" w14:textId="77777777" w:rsidR="00000000" w:rsidRDefault="00903ADA">
      <w:pPr>
        <w:pStyle w:val="af1"/>
        <w:rPr>
          <w:rtl/>
        </w:rPr>
      </w:pPr>
      <w:r>
        <w:rPr>
          <w:rtl/>
        </w:rPr>
        <w:t>היו"ר ראובן ריבלין:</w:t>
      </w:r>
    </w:p>
    <w:p w14:paraId="736691FD" w14:textId="77777777" w:rsidR="00000000" w:rsidRDefault="00903ADA">
      <w:pPr>
        <w:pStyle w:val="a0"/>
        <w:rPr>
          <w:rtl/>
        </w:rPr>
      </w:pPr>
    </w:p>
    <w:p w14:paraId="40FB9BE8" w14:textId="77777777" w:rsidR="00000000" w:rsidRDefault="00903ADA">
      <w:pPr>
        <w:pStyle w:val="a0"/>
        <w:rPr>
          <w:rFonts w:hint="cs"/>
          <w:rtl/>
        </w:rPr>
      </w:pPr>
      <w:r>
        <w:rPr>
          <w:rFonts w:hint="cs"/>
          <w:rtl/>
        </w:rPr>
        <w:t xml:space="preserve">שמעתי, חבר הכנסת טלב אלסאנע. הוא עונה. </w:t>
      </w:r>
    </w:p>
    <w:p w14:paraId="0F98FD02" w14:textId="77777777" w:rsidR="00000000" w:rsidRDefault="00903ADA">
      <w:pPr>
        <w:pStyle w:val="a0"/>
        <w:rPr>
          <w:rFonts w:hint="cs"/>
          <w:rtl/>
        </w:rPr>
      </w:pPr>
    </w:p>
    <w:p w14:paraId="7B2EF483" w14:textId="77777777" w:rsidR="00000000" w:rsidRDefault="00903ADA">
      <w:pPr>
        <w:pStyle w:val="af0"/>
        <w:rPr>
          <w:rtl/>
        </w:rPr>
      </w:pPr>
      <w:r>
        <w:rPr>
          <w:rFonts w:hint="eastAsia"/>
          <w:rtl/>
        </w:rPr>
        <w:t>רן</w:t>
      </w:r>
      <w:r>
        <w:rPr>
          <w:rtl/>
        </w:rPr>
        <w:t xml:space="preserve"> כהן (מרצ):</w:t>
      </w:r>
    </w:p>
    <w:p w14:paraId="53674E09" w14:textId="77777777" w:rsidR="00000000" w:rsidRDefault="00903ADA">
      <w:pPr>
        <w:pStyle w:val="a0"/>
        <w:rPr>
          <w:rFonts w:hint="cs"/>
          <w:rtl/>
        </w:rPr>
      </w:pPr>
    </w:p>
    <w:p w14:paraId="3D298044" w14:textId="77777777" w:rsidR="00000000" w:rsidRDefault="00903ADA">
      <w:pPr>
        <w:pStyle w:val="a0"/>
        <w:rPr>
          <w:rFonts w:hint="cs"/>
          <w:rtl/>
        </w:rPr>
      </w:pPr>
      <w:r>
        <w:rPr>
          <w:rFonts w:hint="cs"/>
          <w:rtl/>
        </w:rPr>
        <w:t>הוא אמר שיש הבטחות - -</w:t>
      </w:r>
      <w:r>
        <w:rPr>
          <w:rFonts w:hint="cs"/>
          <w:rtl/>
        </w:rPr>
        <w:t xml:space="preserve"> - בכסף. </w:t>
      </w:r>
    </w:p>
    <w:p w14:paraId="7C2A981A" w14:textId="77777777" w:rsidR="00000000" w:rsidRDefault="00903ADA">
      <w:pPr>
        <w:pStyle w:val="a0"/>
        <w:rPr>
          <w:rFonts w:hint="cs"/>
          <w:rtl/>
        </w:rPr>
      </w:pPr>
    </w:p>
    <w:p w14:paraId="091A10C3" w14:textId="77777777" w:rsidR="00000000" w:rsidRDefault="00903ADA">
      <w:pPr>
        <w:pStyle w:val="-"/>
        <w:rPr>
          <w:rtl/>
        </w:rPr>
      </w:pPr>
      <w:bookmarkStart w:id="322" w:name="FS000000965T05_11_2003_16_23_06C"/>
      <w:bookmarkEnd w:id="322"/>
      <w:r>
        <w:rPr>
          <w:rtl/>
        </w:rPr>
        <w:t>שר האוצר בנימין נתניהו:</w:t>
      </w:r>
    </w:p>
    <w:p w14:paraId="4801D14C" w14:textId="77777777" w:rsidR="00000000" w:rsidRDefault="00903ADA">
      <w:pPr>
        <w:pStyle w:val="a0"/>
        <w:rPr>
          <w:rtl/>
        </w:rPr>
      </w:pPr>
    </w:p>
    <w:p w14:paraId="08C71CE4" w14:textId="77777777" w:rsidR="00000000" w:rsidRDefault="00903ADA">
      <w:pPr>
        <w:pStyle w:val="a0"/>
        <w:rPr>
          <w:rFonts w:hint="cs"/>
          <w:rtl/>
        </w:rPr>
      </w:pPr>
      <w:r>
        <w:rPr>
          <w:rFonts w:hint="cs"/>
          <w:rtl/>
        </w:rPr>
        <w:t>חבר הכנסת הרצוג הוא משפטן, לכן הוא בוודאי מקפיד על מלים, וגם אני מקפיד על המלים ועל העובדות. הדברים שאמרתי הם שיש מסגרת תקציבית, שמופיעה פה, בספר התקציב. חבר הכנסת איתם לא בא להתלונן או לבקש לשנות את המסגרת התקציבית. הוא</w:t>
      </w:r>
      <w:r>
        <w:rPr>
          <w:rFonts w:hint="cs"/>
          <w:rtl/>
        </w:rPr>
        <w:t xml:space="preserve"> אמר שלמיטב ידיעתו יש מכשלות בביצוע התקציב, כפי שהוא מופיע פה, בספר שלפניכם. אמרתי לו שאני אבחן את הנתון.</w:t>
      </w:r>
    </w:p>
    <w:p w14:paraId="59AC06DB" w14:textId="77777777" w:rsidR="00000000" w:rsidRDefault="00903ADA">
      <w:pPr>
        <w:pStyle w:val="a0"/>
        <w:rPr>
          <w:rFonts w:hint="cs"/>
          <w:rtl/>
        </w:rPr>
      </w:pPr>
    </w:p>
    <w:p w14:paraId="378FE9F5" w14:textId="77777777" w:rsidR="00000000" w:rsidRDefault="00903ADA">
      <w:pPr>
        <w:pStyle w:val="af0"/>
        <w:rPr>
          <w:rtl/>
        </w:rPr>
      </w:pPr>
      <w:r>
        <w:rPr>
          <w:rFonts w:hint="eastAsia"/>
          <w:rtl/>
        </w:rPr>
        <w:t>חיים</w:t>
      </w:r>
      <w:r>
        <w:rPr>
          <w:rtl/>
        </w:rPr>
        <w:t xml:space="preserve"> אורון (מרצ):</w:t>
      </w:r>
    </w:p>
    <w:p w14:paraId="270F3326" w14:textId="77777777" w:rsidR="00000000" w:rsidRDefault="00903ADA">
      <w:pPr>
        <w:pStyle w:val="a0"/>
        <w:rPr>
          <w:rFonts w:hint="cs"/>
          <w:rtl/>
        </w:rPr>
      </w:pPr>
    </w:p>
    <w:p w14:paraId="0D29F5CD" w14:textId="77777777" w:rsidR="00000000" w:rsidRDefault="00903ADA">
      <w:pPr>
        <w:pStyle w:val="a0"/>
        <w:rPr>
          <w:rFonts w:hint="cs"/>
          <w:rtl/>
        </w:rPr>
      </w:pPr>
      <w:r>
        <w:rPr>
          <w:rFonts w:hint="cs"/>
          <w:rtl/>
        </w:rPr>
        <w:t>לרבות העברת התקציב ממשרד הדתות למשרד אחר?</w:t>
      </w:r>
    </w:p>
    <w:p w14:paraId="1DC76768" w14:textId="77777777" w:rsidR="00000000" w:rsidRDefault="00903ADA">
      <w:pPr>
        <w:pStyle w:val="a0"/>
        <w:rPr>
          <w:rFonts w:hint="cs"/>
          <w:rtl/>
        </w:rPr>
      </w:pPr>
    </w:p>
    <w:p w14:paraId="05D6C186" w14:textId="77777777" w:rsidR="00000000" w:rsidRDefault="00903ADA">
      <w:pPr>
        <w:pStyle w:val="-"/>
        <w:rPr>
          <w:rtl/>
        </w:rPr>
      </w:pPr>
      <w:bookmarkStart w:id="323" w:name="FS000000965T05_11_2003_16_26_14C"/>
      <w:bookmarkEnd w:id="323"/>
      <w:r>
        <w:rPr>
          <w:rFonts w:hint="eastAsia"/>
          <w:rtl/>
        </w:rPr>
        <w:t>שר</w:t>
      </w:r>
      <w:r>
        <w:rPr>
          <w:rtl/>
        </w:rPr>
        <w:t xml:space="preserve"> האוצר בנימין נתניהו:</w:t>
      </w:r>
    </w:p>
    <w:p w14:paraId="1ACAE2C3" w14:textId="77777777" w:rsidR="00000000" w:rsidRDefault="00903ADA">
      <w:pPr>
        <w:pStyle w:val="a0"/>
        <w:rPr>
          <w:rFonts w:hint="cs"/>
          <w:rtl/>
        </w:rPr>
      </w:pPr>
    </w:p>
    <w:p w14:paraId="746A0557" w14:textId="77777777" w:rsidR="00000000" w:rsidRDefault="00903ADA">
      <w:pPr>
        <w:pStyle w:val="a0"/>
        <w:rPr>
          <w:rFonts w:hint="cs"/>
          <w:rtl/>
        </w:rPr>
      </w:pPr>
      <w:r>
        <w:rPr>
          <w:rFonts w:hint="cs"/>
          <w:rtl/>
        </w:rPr>
        <w:t>לא. לא לגבי עצם הסידור שכבר סוכם, אלא לגבי ביצוע הסידור או ההס</w:t>
      </w:r>
      <w:r>
        <w:rPr>
          <w:rFonts w:hint="cs"/>
          <w:rtl/>
        </w:rPr>
        <w:t>כם שסוכם. ואני - ודאי שאני אבדוק את זה, אלא מה? אם הוא אומר שאנחנו לא מקיימים דבר שמופיע פה בספר התקציב וזה רק מופיע ולא מתבצע, אז מה אתם מצפים שאני אעשה? בוודאי. ובכן, ההבנה היא שאני אבחן את טענתו, שהדברים שמופיעים בספר התקציב אינם מתבצעים. וזה הכול. זה א</w:t>
      </w:r>
      <w:r>
        <w:rPr>
          <w:rFonts w:hint="cs"/>
          <w:rtl/>
        </w:rPr>
        <w:t xml:space="preserve">חד. </w:t>
      </w:r>
    </w:p>
    <w:p w14:paraId="225BC4C8" w14:textId="77777777" w:rsidR="00000000" w:rsidRDefault="00903ADA">
      <w:pPr>
        <w:pStyle w:val="a0"/>
        <w:rPr>
          <w:rFonts w:hint="cs"/>
          <w:rtl/>
        </w:rPr>
      </w:pPr>
    </w:p>
    <w:p w14:paraId="3598EEF8" w14:textId="77777777" w:rsidR="00000000" w:rsidRDefault="00903ADA">
      <w:pPr>
        <w:pStyle w:val="af0"/>
        <w:rPr>
          <w:rtl/>
        </w:rPr>
      </w:pPr>
      <w:r>
        <w:rPr>
          <w:rFonts w:hint="eastAsia"/>
          <w:rtl/>
        </w:rPr>
        <w:t>רן</w:t>
      </w:r>
      <w:r>
        <w:rPr>
          <w:rtl/>
        </w:rPr>
        <w:t xml:space="preserve"> כהן (מרצ):</w:t>
      </w:r>
    </w:p>
    <w:p w14:paraId="4714706B" w14:textId="77777777" w:rsidR="00000000" w:rsidRDefault="00903ADA">
      <w:pPr>
        <w:pStyle w:val="a0"/>
        <w:rPr>
          <w:rFonts w:hint="cs"/>
          <w:rtl/>
        </w:rPr>
      </w:pPr>
    </w:p>
    <w:p w14:paraId="762987EB" w14:textId="77777777" w:rsidR="00000000" w:rsidRDefault="00903ADA">
      <w:pPr>
        <w:pStyle w:val="a0"/>
        <w:rPr>
          <w:rFonts w:hint="cs"/>
          <w:rtl/>
        </w:rPr>
      </w:pPr>
      <w:r>
        <w:rPr>
          <w:rFonts w:hint="cs"/>
          <w:rtl/>
        </w:rPr>
        <w:t>- - -</w:t>
      </w:r>
    </w:p>
    <w:p w14:paraId="3250346A" w14:textId="77777777" w:rsidR="00000000" w:rsidRDefault="00903ADA">
      <w:pPr>
        <w:pStyle w:val="a0"/>
        <w:rPr>
          <w:rFonts w:hint="cs"/>
          <w:rtl/>
        </w:rPr>
      </w:pPr>
    </w:p>
    <w:p w14:paraId="49F78BAB" w14:textId="77777777" w:rsidR="00000000" w:rsidRDefault="00903ADA">
      <w:pPr>
        <w:pStyle w:val="af0"/>
        <w:rPr>
          <w:rtl/>
        </w:rPr>
      </w:pPr>
      <w:r>
        <w:rPr>
          <w:rFonts w:hint="eastAsia"/>
          <w:rtl/>
        </w:rPr>
        <w:t>טלב</w:t>
      </w:r>
      <w:r>
        <w:rPr>
          <w:rtl/>
        </w:rPr>
        <w:t xml:space="preserve"> אלסאנע (רע"ם):</w:t>
      </w:r>
    </w:p>
    <w:p w14:paraId="38B5EBB3" w14:textId="77777777" w:rsidR="00000000" w:rsidRDefault="00903ADA">
      <w:pPr>
        <w:pStyle w:val="a0"/>
        <w:rPr>
          <w:rFonts w:hint="cs"/>
          <w:rtl/>
        </w:rPr>
      </w:pPr>
    </w:p>
    <w:p w14:paraId="361FFDEE" w14:textId="77777777" w:rsidR="00000000" w:rsidRDefault="00903ADA">
      <w:pPr>
        <w:pStyle w:val="a0"/>
        <w:rPr>
          <w:rFonts w:hint="cs"/>
          <w:rtl/>
        </w:rPr>
      </w:pPr>
      <w:r>
        <w:rPr>
          <w:rFonts w:hint="cs"/>
          <w:rtl/>
        </w:rPr>
        <w:t>- - -</w:t>
      </w:r>
    </w:p>
    <w:p w14:paraId="045D6D61" w14:textId="77777777" w:rsidR="00000000" w:rsidRDefault="00903ADA">
      <w:pPr>
        <w:pStyle w:val="a0"/>
        <w:rPr>
          <w:rFonts w:hint="cs"/>
          <w:rtl/>
        </w:rPr>
      </w:pPr>
    </w:p>
    <w:p w14:paraId="0F39D485" w14:textId="77777777" w:rsidR="00000000" w:rsidRDefault="00903ADA">
      <w:pPr>
        <w:pStyle w:val="af1"/>
        <w:rPr>
          <w:rtl/>
        </w:rPr>
      </w:pPr>
      <w:r>
        <w:rPr>
          <w:rFonts w:hint="eastAsia"/>
          <w:rtl/>
        </w:rPr>
        <w:t>היו</w:t>
      </w:r>
      <w:r>
        <w:rPr>
          <w:rtl/>
        </w:rPr>
        <w:t>"ר ראובן ריבלין:</w:t>
      </w:r>
    </w:p>
    <w:p w14:paraId="389AA139" w14:textId="77777777" w:rsidR="00000000" w:rsidRDefault="00903ADA">
      <w:pPr>
        <w:pStyle w:val="a0"/>
        <w:rPr>
          <w:rFonts w:hint="cs"/>
          <w:rtl/>
        </w:rPr>
      </w:pPr>
    </w:p>
    <w:p w14:paraId="1F27D64F" w14:textId="77777777" w:rsidR="00000000" w:rsidRDefault="00903ADA">
      <w:pPr>
        <w:pStyle w:val="a0"/>
        <w:rPr>
          <w:rFonts w:hint="cs"/>
          <w:rtl/>
        </w:rPr>
      </w:pPr>
      <w:r>
        <w:rPr>
          <w:rFonts w:hint="cs"/>
          <w:rtl/>
        </w:rPr>
        <w:t xml:space="preserve">חבר הכנסת כהן, הוא ענה בצורה ברורה ביותר. הוא לא נמצא בוועדת חקירה של אחת הוועדות - שכך יהיה פעם - אבל כרגע - - - </w:t>
      </w:r>
    </w:p>
    <w:p w14:paraId="56555CEE" w14:textId="77777777" w:rsidR="00000000" w:rsidRDefault="00903ADA">
      <w:pPr>
        <w:pStyle w:val="a0"/>
        <w:rPr>
          <w:rFonts w:hint="cs"/>
          <w:rtl/>
        </w:rPr>
      </w:pPr>
    </w:p>
    <w:p w14:paraId="23DAF433" w14:textId="77777777" w:rsidR="00000000" w:rsidRDefault="00903ADA">
      <w:pPr>
        <w:pStyle w:val="af0"/>
        <w:rPr>
          <w:rtl/>
        </w:rPr>
      </w:pPr>
      <w:r>
        <w:rPr>
          <w:rFonts w:hint="eastAsia"/>
          <w:rtl/>
        </w:rPr>
        <w:t>רן</w:t>
      </w:r>
      <w:r>
        <w:rPr>
          <w:rtl/>
        </w:rPr>
        <w:t xml:space="preserve"> כהן (מרצ):</w:t>
      </w:r>
    </w:p>
    <w:p w14:paraId="21D704EC" w14:textId="77777777" w:rsidR="00000000" w:rsidRDefault="00903ADA">
      <w:pPr>
        <w:pStyle w:val="a0"/>
        <w:rPr>
          <w:rFonts w:hint="cs"/>
          <w:rtl/>
        </w:rPr>
      </w:pPr>
    </w:p>
    <w:p w14:paraId="50E494A5" w14:textId="77777777" w:rsidR="00000000" w:rsidRDefault="00903ADA">
      <w:pPr>
        <w:pStyle w:val="a0"/>
        <w:rPr>
          <w:rFonts w:hint="cs"/>
          <w:rtl/>
        </w:rPr>
      </w:pPr>
      <w:r>
        <w:rPr>
          <w:rFonts w:hint="cs"/>
          <w:rtl/>
        </w:rPr>
        <w:t>אני יודע שדובר על תקציב עם שינוי, אני רוצה לדעת ב</w:t>
      </w:r>
      <w:r>
        <w:rPr>
          <w:rFonts w:hint="cs"/>
          <w:rtl/>
        </w:rPr>
        <w:t xml:space="preserve">מה מדובר. </w:t>
      </w:r>
    </w:p>
    <w:p w14:paraId="6C275FA5" w14:textId="77777777" w:rsidR="00000000" w:rsidRDefault="00903ADA">
      <w:pPr>
        <w:pStyle w:val="af1"/>
        <w:rPr>
          <w:rFonts w:hint="cs"/>
          <w:rtl/>
        </w:rPr>
      </w:pPr>
    </w:p>
    <w:p w14:paraId="3D8D37C0" w14:textId="77777777" w:rsidR="00000000" w:rsidRDefault="00903ADA">
      <w:pPr>
        <w:pStyle w:val="af1"/>
        <w:rPr>
          <w:rtl/>
        </w:rPr>
      </w:pPr>
      <w:r>
        <w:rPr>
          <w:rtl/>
        </w:rPr>
        <w:t>היו"ר ראובן ריבלין:</w:t>
      </w:r>
    </w:p>
    <w:p w14:paraId="6DA08F7F" w14:textId="77777777" w:rsidR="00000000" w:rsidRDefault="00903ADA">
      <w:pPr>
        <w:pStyle w:val="a0"/>
        <w:rPr>
          <w:rtl/>
        </w:rPr>
      </w:pPr>
    </w:p>
    <w:p w14:paraId="43ADF7AB" w14:textId="77777777" w:rsidR="00000000" w:rsidRDefault="00903ADA">
      <w:pPr>
        <w:pStyle w:val="a0"/>
        <w:rPr>
          <w:rFonts w:hint="cs"/>
          <w:rtl/>
        </w:rPr>
      </w:pPr>
      <w:r>
        <w:rPr>
          <w:rFonts w:hint="cs"/>
          <w:rtl/>
        </w:rPr>
        <w:t xml:space="preserve">שמעתי. רגע, רגע. חבר הכנסת רן כהן, הוא אמר, בהתאם לשאלתם של חבר הכנסת וילן וחבר הכנסת הרצוג בדיוק את הדברים. אלה הם דברים שלא מחייבים אותנו להפסיק שום הצבעה. בבקשה. </w:t>
      </w:r>
    </w:p>
    <w:p w14:paraId="040330C5" w14:textId="77777777" w:rsidR="00000000" w:rsidRDefault="00903ADA">
      <w:pPr>
        <w:pStyle w:val="a0"/>
        <w:rPr>
          <w:rFonts w:hint="cs"/>
          <w:rtl/>
        </w:rPr>
      </w:pPr>
    </w:p>
    <w:p w14:paraId="09729A49" w14:textId="77777777" w:rsidR="00000000" w:rsidRDefault="00903ADA">
      <w:pPr>
        <w:pStyle w:val="af0"/>
        <w:rPr>
          <w:rtl/>
        </w:rPr>
      </w:pPr>
      <w:r>
        <w:rPr>
          <w:rFonts w:hint="eastAsia"/>
          <w:rtl/>
        </w:rPr>
        <w:t>עבד</w:t>
      </w:r>
      <w:r>
        <w:rPr>
          <w:rtl/>
        </w:rPr>
        <w:t>-אלמאלכ דהאמשה (רע"ם):</w:t>
      </w:r>
    </w:p>
    <w:p w14:paraId="0C959626" w14:textId="77777777" w:rsidR="00000000" w:rsidRDefault="00903ADA">
      <w:pPr>
        <w:pStyle w:val="a0"/>
        <w:rPr>
          <w:rFonts w:hint="cs"/>
          <w:rtl/>
        </w:rPr>
      </w:pPr>
    </w:p>
    <w:p w14:paraId="61ADE90C" w14:textId="77777777" w:rsidR="00000000" w:rsidRDefault="00903ADA">
      <w:pPr>
        <w:pStyle w:val="a0"/>
        <w:rPr>
          <w:rFonts w:hint="cs"/>
          <w:rtl/>
        </w:rPr>
      </w:pPr>
      <w:r>
        <w:rPr>
          <w:rFonts w:hint="cs"/>
          <w:rtl/>
        </w:rPr>
        <w:t>- - -</w:t>
      </w:r>
    </w:p>
    <w:p w14:paraId="67D268DE" w14:textId="77777777" w:rsidR="00000000" w:rsidRDefault="00903ADA">
      <w:pPr>
        <w:pStyle w:val="a0"/>
        <w:rPr>
          <w:rFonts w:hint="cs"/>
          <w:rtl/>
        </w:rPr>
      </w:pPr>
    </w:p>
    <w:p w14:paraId="0E0E01FD" w14:textId="77777777" w:rsidR="00000000" w:rsidRDefault="00903ADA">
      <w:pPr>
        <w:pStyle w:val="af1"/>
        <w:rPr>
          <w:rtl/>
        </w:rPr>
      </w:pPr>
      <w:r>
        <w:rPr>
          <w:rtl/>
        </w:rPr>
        <w:t>היו"ר ראובן ריבלין:</w:t>
      </w:r>
    </w:p>
    <w:p w14:paraId="4A6F0B9E" w14:textId="77777777" w:rsidR="00000000" w:rsidRDefault="00903ADA">
      <w:pPr>
        <w:pStyle w:val="a0"/>
        <w:rPr>
          <w:rtl/>
        </w:rPr>
      </w:pPr>
    </w:p>
    <w:p w14:paraId="211D9BE5" w14:textId="77777777" w:rsidR="00000000" w:rsidRDefault="00903ADA">
      <w:pPr>
        <w:pStyle w:val="a0"/>
        <w:rPr>
          <w:rFonts w:hint="cs"/>
          <w:rtl/>
        </w:rPr>
      </w:pPr>
      <w:r>
        <w:rPr>
          <w:rFonts w:hint="cs"/>
          <w:rtl/>
        </w:rPr>
        <w:t>ל</w:t>
      </w:r>
      <w:r>
        <w:rPr>
          <w:rFonts w:hint="cs"/>
          <w:rtl/>
        </w:rPr>
        <w:t xml:space="preserve">א, לא. חבר הכנסת דהאמשה. אף אחד לא מבין מה אתה אומר ואין יותר - כבוד השר מסיים את דבריו ואנחנו עוברים להצבעה. </w:t>
      </w:r>
    </w:p>
    <w:p w14:paraId="07F25E76" w14:textId="77777777" w:rsidR="00000000" w:rsidRDefault="00903ADA">
      <w:pPr>
        <w:pStyle w:val="a0"/>
        <w:rPr>
          <w:rFonts w:hint="cs"/>
          <w:rtl/>
        </w:rPr>
      </w:pPr>
    </w:p>
    <w:p w14:paraId="781E862B" w14:textId="77777777" w:rsidR="00000000" w:rsidRDefault="00903ADA">
      <w:pPr>
        <w:pStyle w:val="af0"/>
        <w:rPr>
          <w:rtl/>
        </w:rPr>
      </w:pPr>
      <w:r>
        <w:rPr>
          <w:rFonts w:hint="eastAsia"/>
          <w:rtl/>
        </w:rPr>
        <w:t>טלב</w:t>
      </w:r>
      <w:r>
        <w:rPr>
          <w:rtl/>
        </w:rPr>
        <w:t xml:space="preserve"> אלסאנע (רע"ם):</w:t>
      </w:r>
    </w:p>
    <w:p w14:paraId="460E0D64" w14:textId="77777777" w:rsidR="00000000" w:rsidRDefault="00903ADA">
      <w:pPr>
        <w:pStyle w:val="a0"/>
        <w:rPr>
          <w:rFonts w:hint="cs"/>
          <w:rtl/>
        </w:rPr>
      </w:pPr>
    </w:p>
    <w:p w14:paraId="24249337" w14:textId="77777777" w:rsidR="00000000" w:rsidRDefault="00903ADA">
      <w:pPr>
        <w:pStyle w:val="a0"/>
        <w:rPr>
          <w:rFonts w:hint="cs"/>
          <w:rtl/>
        </w:rPr>
      </w:pPr>
      <w:r>
        <w:rPr>
          <w:rFonts w:hint="cs"/>
          <w:rtl/>
        </w:rPr>
        <w:t>- - -</w:t>
      </w:r>
    </w:p>
    <w:p w14:paraId="2A306F50" w14:textId="77777777" w:rsidR="00000000" w:rsidRDefault="00903ADA">
      <w:pPr>
        <w:pStyle w:val="a0"/>
        <w:rPr>
          <w:rFonts w:hint="cs"/>
          <w:rtl/>
        </w:rPr>
      </w:pPr>
    </w:p>
    <w:p w14:paraId="1F2B0ABC" w14:textId="77777777" w:rsidR="00000000" w:rsidRDefault="00903ADA">
      <w:pPr>
        <w:pStyle w:val="af0"/>
        <w:rPr>
          <w:rtl/>
        </w:rPr>
      </w:pPr>
      <w:r>
        <w:rPr>
          <w:rFonts w:hint="eastAsia"/>
          <w:rtl/>
        </w:rPr>
        <w:t>אבשלום</w:t>
      </w:r>
      <w:r>
        <w:rPr>
          <w:rtl/>
        </w:rPr>
        <w:t xml:space="preserve"> וילן (מרצ):</w:t>
      </w:r>
    </w:p>
    <w:p w14:paraId="51478A63" w14:textId="77777777" w:rsidR="00000000" w:rsidRDefault="00903ADA">
      <w:pPr>
        <w:pStyle w:val="a0"/>
        <w:rPr>
          <w:rFonts w:hint="cs"/>
          <w:rtl/>
        </w:rPr>
      </w:pPr>
    </w:p>
    <w:p w14:paraId="4094EBBB" w14:textId="77777777" w:rsidR="00000000" w:rsidRDefault="00903ADA">
      <w:pPr>
        <w:pStyle w:val="a0"/>
        <w:rPr>
          <w:rFonts w:hint="cs"/>
          <w:rtl/>
        </w:rPr>
      </w:pPr>
      <w:r>
        <w:rPr>
          <w:rFonts w:hint="cs"/>
          <w:rtl/>
        </w:rPr>
        <w:t>- - -</w:t>
      </w:r>
    </w:p>
    <w:p w14:paraId="2C2430C3" w14:textId="77777777" w:rsidR="00000000" w:rsidRDefault="00903ADA">
      <w:pPr>
        <w:pStyle w:val="a0"/>
        <w:rPr>
          <w:rFonts w:hint="cs"/>
          <w:rtl/>
        </w:rPr>
      </w:pPr>
    </w:p>
    <w:p w14:paraId="036F7BCA" w14:textId="77777777" w:rsidR="00000000" w:rsidRDefault="00903ADA">
      <w:pPr>
        <w:pStyle w:val="af1"/>
        <w:rPr>
          <w:rtl/>
        </w:rPr>
      </w:pPr>
      <w:r>
        <w:rPr>
          <w:rtl/>
        </w:rPr>
        <w:t>היו"ר ראובן ריבלין:</w:t>
      </w:r>
    </w:p>
    <w:p w14:paraId="66ECAAC7" w14:textId="77777777" w:rsidR="00000000" w:rsidRDefault="00903ADA">
      <w:pPr>
        <w:pStyle w:val="a0"/>
        <w:rPr>
          <w:rtl/>
        </w:rPr>
      </w:pPr>
    </w:p>
    <w:p w14:paraId="20608F8D" w14:textId="77777777" w:rsidR="00000000" w:rsidRDefault="00903ADA">
      <w:pPr>
        <w:pStyle w:val="a0"/>
        <w:rPr>
          <w:rFonts w:hint="cs"/>
          <w:rtl/>
        </w:rPr>
      </w:pPr>
      <w:r>
        <w:rPr>
          <w:rFonts w:hint="cs"/>
          <w:rtl/>
        </w:rPr>
        <w:t>חבר הכנסת אלסאנע, חבר הכנסת וילן, אין שאלה נוספת. אדוני היה יכול, כשה</w:t>
      </w:r>
      <w:r>
        <w:rPr>
          <w:rFonts w:hint="cs"/>
          <w:rtl/>
        </w:rPr>
        <w:t xml:space="preserve">יה למעלה, לשאול את כל השאלות. בבקשה, לא לא, פתאום אתם רוצים לאחר את ההצבעה? כל רגע צד כלשהו מנסה לאחר את ההצבעה. בבקשה. </w:t>
      </w:r>
    </w:p>
    <w:p w14:paraId="336FE658" w14:textId="77777777" w:rsidR="00000000" w:rsidRDefault="00903ADA">
      <w:pPr>
        <w:pStyle w:val="a0"/>
        <w:rPr>
          <w:rFonts w:hint="cs"/>
          <w:rtl/>
        </w:rPr>
      </w:pPr>
    </w:p>
    <w:p w14:paraId="66E49ACE" w14:textId="77777777" w:rsidR="00000000" w:rsidRDefault="00903ADA">
      <w:pPr>
        <w:pStyle w:val="-"/>
        <w:rPr>
          <w:rtl/>
        </w:rPr>
      </w:pPr>
      <w:bookmarkStart w:id="324" w:name="FS000000965T05_11_2003_16_33_34C"/>
      <w:bookmarkEnd w:id="324"/>
      <w:r>
        <w:rPr>
          <w:rtl/>
        </w:rPr>
        <w:t>שר האוצר בנימין נתניהו:</w:t>
      </w:r>
    </w:p>
    <w:p w14:paraId="6B13ACB2" w14:textId="77777777" w:rsidR="00000000" w:rsidRDefault="00903ADA">
      <w:pPr>
        <w:pStyle w:val="a0"/>
        <w:rPr>
          <w:rtl/>
        </w:rPr>
      </w:pPr>
    </w:p>
    <w:p w14:paraId="6CD51D06" w14:textId="77777777" w:rsidR="00000000" w:rsidRDefault="00903ADA">
      <w:pPr>
        <w:pStyle w:val="a0"/>
        <w:rPr>
          <w:rFonts w:hint="cs"/>
          <w:rtl/>
        </w:rPr>
      </w:pPr>
      <w:r>
        <w:rPr>
          <w:rFonts w:hint="cs"/>
          <w:rtl/>
        </w:rPr>
        <w:t>לגבי סיעת שינוי, אנחנו שוחחנו אתם ביחס להבהרה שהם רצו לקבל, לא על כסף שהם אמורים לקבל או להפנות, אלא שאלה שהי</w:t>
      </w:r>
      <w:r>
        <w:rPr>
          <w:rFonts w:hint="cs"/>
          <w:rtl/>
        </w:rPr>
        <w:t>תה להם, אם עשינו הסכם עם סיעה אחרת, והתברר להם שלא עשינו. השר לפיד ביקש שנתחשב בבקשות שלו, שהוא יעלה אותן, ביחס לתקציבים שמעניינים את שינוי, ואנחנו הבטחנו שאנחנו נדון בזה. זה תלוי בהרבה דברים. זה תלוי במה שיישאר לנו אחרי הקריאה - - -</w:t>
      </w:r>
    </w:p>
    <w:p w14:paraId="46C772D4" w14:textId="77777777" w:rsidR="00000000" w:rsidRDefault="00903ADA">
      <w:pPr>
        <w:pStyle w:val="af0"/>
        <w:rPr>
          <w:rFonts w:hint="cs"/>
          <w:rtl/>
        </w:rPr>
      </w:pPr>
    </w:p>
    <w:p w14:paraId="6C8D0E66" w14:textId="77777777" w:rsidR="00000000" w:rsidRDefault="00903ADA">
      <w:pPr>
        <w:pStyle w:val="af0"/>
        <w:rPr>
          <w:rtl/>
        </w:rPr>
      </w:pPr>
      <w:r>
        <w:rPr>
          <w:rFonts w:hint="eastAsia"/>
          <w:rtl/>
        </w:rPr>
        <w:t>ג</w:t>
      </w:r>
      <w:r>
        <w:rPr>
          <w:rtl/>
        </w:rPr>
        <w:t>'מאל זחאלקה (בל"ד):</w:t>
      </w:r>
    </w:p>
    <w:p w14:paraId="7A6E41A8" w14:textId="77777777" w:rsidR="00000000" w:rsidRDefault="00903ADA">
      <w:pPr>
        <w:pStyle w:val="a0"/>
        <w:rPr>
          <w:rFonts w:hint="cs"/>
          <w:rtl/>
        </w:rPr>
      </w:pPr>
    </w:p>
    <w:p w14:paraId="72D9CBBB" w14:textId="77777777" w:rsidR="00000000" w:rsidRDefault="00903ADA">
      <w:pPr>
        <w:pStyle w:val="a0"/>
        <w:rPr>
          <w:rFonts w:hint="cs"/>
          <w:rtl/>
        </w:rPr>
      </w:pPr>
      <w:r>
        <w:rPr>
          <w:rFonts w:hint="cs"/>
          <w:rtl/>
        </w:rPr>
        <w:t>מה עניין אותו?</w:t>
      </w:r>
    </w:p>
    <w:p w14:paraId="2869AEF5" w14:textId="77777777" w:rsidR="00000000" w:rsidRDefault="00903ADA">
      <w:pPr>
        <w:pStyle w:val="a0"/>
        <w:rPr>
          <w:rFonts w:hint="cs"/>
          <w:rtl/>
        </w:rPr>
      </w:pPr>
    </w:p>
    <w:p w14:paraId="7969C7BD" w14:textId="77777777" w:rsidR="00000000" w:rsidRDefault="00903ADA">
      <w:pPr>
        <w:pStyle w:val="-"/>
        <w:rPr>
          <w:rtl/>
        </w:rPr>
      </w:pPr>
      <w:bookmarkStart w:id="325" w:name="FS000000965T05_11_2003_16_35_11C"/>
      <w:bookmarkEnd w:id="325"/>
      <w:r>
        <w:rPr>
          <w:rtl/>
        </w:rPr>
        <w:t>שר האוצר בנימין נתניהו:</w:t>
      </w:r>
    </w:p>
    <w:p w14:paraId="6A209C96" w14:textId="77777777" w:rsidR="00000000" w:rsidRDefault="00903ADA">
      <w:pPr>
        <w:pStyle w:val="a0"/>
        <w:rPr>
          <w:rtl/>
        </w:rPr>
      </w:pPr>
    </w:p>
    <w:p w14:paraId="00241B4F" w14:textId="77777777" w:rsidR="00000000" w:rsidRDefault="00903ADA">
      <w:pPr>
        <w:pStyle w:val="a0"/>
        <w:rPr>
          <w:rFonts w:hint="cs"/>
          <w:rtl/>
        </w:rPr>
      </w:pPr>
      <w:r>
        <w:rPr>
          <w:rFonts w:hint="cs"/>
          <w:rtl/>
        </w:rPr>
        <w:t>סעיף התרבות עניין אותו יותר מכל דבר אחר, הוא אמר את זה בצורה הכי פשוטה.</w:t>
      </w:r>
    </w:p>
    <w:p w14:paraId="04385FFF" w14:textId="77777777" w:rsidR="00000000" w:rsidRDefault="00903ADA">
      <w:pPr>
        <w:pStyle w:val="a0"/>
        <w:rPr>
          <w:rFonts w:hint="cs"/>
          <w:rtl/>
        </w:rPr>
      </w:pPr>
    </w:p>
    <w:p w14:paraId="01C77942" w14:textId="77777777" w:rsidR="00000000" w:rsidRDefault="00903ADA">
      <w:pPr>
        <w:pStyle w:val="af0"/>
        <w:rPr>
          <w:rtl/>
        </w:rPr>
      </w:pPr>
      <w:r>
        <w:rPr>
          <w:rFonts w:hint="eastAsia"/>
          <w:rtl/>
        </w:rPr>
        <w:t>אבשלום</w:t>
      </w:r>
      <w:r>
        <w:rPr>
          <w:rtl/>
        </w:rPr>
        <w:t xml:space="preserve"> וילן (מרצ):</w:t>
      </w:r>
    </w:p>
    <w:p w14:paraId="5C837CA1" w14:textId="77777777" w:rsidR="00000000" w:rsidRDefault="00903ADA">
      <w:pPr>
        <w:pStyle w:val="a0"/>
        <w:rPr>
          <w:rFonts w:hint="cs"/>
          <w:rtl/>
        </w:rPr>
      </w:pPr>
    </w:p>
    <w:p w14:paraId="3B510121" w14:textId="77777777" w:rsidR="00000000" w:rsidRDefault="00903ADA">
      <w:pPr>
        <w:pStyle w:val="a0"/>
        <w:rPr>
          <w:rFonts w:hint="cs"/>
          <w:rtl/>
        </w:rPr>
      </w:pPr>
      <w:r>
        <w:rPr>
          <w:rFonts w:hint="cs"/>
          <w:rtl/>
        </w:rPr>
        <w:t>עוד פעם כספים ייחודיים?</w:t>
      </w:r>
    </w:p>
    <w:p w14:paraId="2DA51426" w14:textId="77777777" w:rsidR="00000000" w:rsidRDefault="00903ADA">
      <w:pPr>
        <w:pStyle w:val="a0"/>
        <w:rPr>
          <w:rFonts w:hint="cs"/>
          <w:rtl/>
        </w:rPr>
      </w:pPr>
    </w:p>
    <w:p w14:paraId="3102C262" w14:textId="77777777" w:rsidR="00000000" w:rsidRDefault="00903ADA">
      <w:pPr>
        <w:pStyle w:val="-"/>
        <w:rPr>
          <w:rtl/>
        </w:rPr>
      </w:pPr>
      <w:bookmarkStart w:id="326" w:name="FS000000965T05_11_2003_16_37_03C"/>
      <w:bookmarkEnd w:id="326"/>
      <w:r>
        <w:rPr>
          <w:rtl/>
        </w:rPr>
        <w:t>שר האוצר בנימין נתניהו:</w:t>
      </w:r>
    </w:p>
    <w:p w14:paraId="51E7F581" w14:textId="77777777" w:rsidR="00000000" w:rsidRDefault="00903ADA">
      <w:pPr>
        <w:pStyle w:val="a0"/>
        <w:rPr>
          <w:rtl/>
        </w:rPr>
      </w:pPr>
    </w:p>
    <w:p w14:paraId="4AC22FC7" w14:textId="77777777" w:rsidR="00000000" w:rsidRDefault="00903ADA">
      <w:pPr>
        <w:pStyle w:val="a0"/>
        <w:rPr>
          <w:rFonts w:hint="cs"/>
          <w:rtl/>
        </w:rPr>
      </w:pPr>
      <w:r>
        <w:rPr>
          <w:rFonts w:hint="cs"/>
          <w:rtl/>
        </w:rPr>
        <w:t>זה לא כספים ייחודיים, משום שאנחנו לא מבטיחים. אנחנו לא יכולים להבטיח.</w:t>
      </w:r>
    </w:p>
    <w:p w14:paraId="16AFBDF0" w14:textId="77777777" w:rsidR="00000000" w:rsidRDefault="00903ADA">
      <w:pPr>
        <w:pStyle w:val="a0"/>
        <w:rPr>
          <w:rFonts w:hint="cs"/>
          <w:rtl/>
        </w:rPr>
      </w:pPr>
    </w:p>
    <w:p w14:paraId="6F164F17" w14:textId="77777777" w:rsidR="00000000" w:rsidRDefault="00903ADA">
      <w:pPr>
        <w:pStyle w:val="af1"/>
        <w:rPr>
          <w:rtl/>
        </w:rPr>
      </w:pPr>
      <w:r>
        <w:rPr>
          <w:rtl/>
        </w:rPr>
        <w:t>היו"ר ראובן ריבלין:</w:t>
      </w:r>
    </w:p>
    <w:p w14:paraId="45E51A52" w14:textId="77777777" w:rsidR="00000000" w:rsidRDefault="00903ADA">
      <w:pPr>
        <w:pStyle w:val="a0"/>
        <w:rPr>
          <w:rtl/>
        </w:rPr>
      </w:pPr>
    </w:p>
    <w:p w14:paraId="012F8419" w14:textId="77777777" w:rsidR="00000000" w:rsidRDefault="00903ADA">
      <w:pPr>
        <w:pStyle w:val="a0"/>
        <w:rPr>
          <w:rFonts w:hint="cs"/>
          <w:rtl/>
        </w:rPr>
      </w:pPr>
      <w:r>
        <w:rPr>
          <w:rFonts w:hint="cs"/>
          <w:rtl/>
        </w:rPr>
        <w:t xml:space="preserve">השר לא הבטיח והוא הודיע הודעה שאו שהיא נכונה, או שהיא נכונה מאוד, והיתה פתוחה בפניכם כל דרך והוא מיצה את תשובתו. </w:t>
      </w:r>
    </w:p>
    <w:p w14:paraId="16EB716D" w14:textId="77777777" w:rsidR="00000000" w:rsidRDefault="00903ADA">
      <w:pPr>
        <w:pStyle w:val="a0"/>
        <w:rPr>
          <w:rFonts w:hint="cs"/>
          <w:rtl/>
        </w:rPr>
      </w:pPr>
    </w:p>
    <w:p w14:paraId="616B1ADE" w14:textId="77777777" w:rsidR="00000000" w:rsidRDefault="00903ADA">
      <w:pPr>
        <w:pStyle w:val="af0"/>
        <w:rPr>
          <w:rtl/>
        </w:rPr>
      </w:pPr>
      <w:r>
        <w:rPr>
          <w:rFonts w:hint="eastAsia"/>
          <w:rtl/>
        </w:rPr>
        <w:t>קריאות</w:t>
      </w:r>
      <w:r>
        <w:rPr>
          <w:rtl/>
        </w:rPr>
        <w:t>:</w:t>
      </w:r>
    </w:p>
    <w:p w14:paraId="64F2ABCC" w14:textId="77777777" w:rsidR="00000000" w:rsidRDefault="00903ADA">
      <w:pPr>
        <w:pStyle w:val="a0"/>
        <w:rPr>
          <w:rFonts w:hint="cs"/>
          <w:rtl/>
        </w:rPr>
      </w:pPr>
    </w:p>
    <w:p w14:paraId="4CB59DE8" w14:textId="77777777" w:rsidR="00000000" w:rsidRDefault="00903ADA">
      <w:pPr>
        <w:pStyle w:val="a0"/>
        <w:rPr>
          <w:rFonts w:hint="cs"/>
          <w:rtl/>
        </w:rPr>
      </w:pPr>
      <w:r>
        <w:rPr>
          <w:rFonts w:hint="cs"/>
          <w:rtl/>
        </w:rPr>
        <w:t>- - -</w:t>
      </w:r>
    </w:p>
    <w:p w14:paraId="6E779D3A" w14:textId="77777777" w:rsidR="00000000" w:rsidRDefault="00903ADA">
      <w:pPr>
        <w:pStyle w:val="a0"/>
        <w:rPr>
          <w:rFonts w:hint="cs"/>
          <w:rtl/>
        </w:rPr>
      </w:pPr>
    </w:p>
    <w:p w14:paraId="7DD7B300" w14:textId="77777777" w:rsidR="00000000" w:rsidRDefault="00903ADA">
      <w:pPr>
        <w:pStyle w:val="-"/>
        <w:rPr>
          <w:rtl/>
        </w:rPr>
      </w:pPr>
      <w:bookmarkStart w:id="327" w:name="FS000000965T05_11_2003_16_37_51C"/>
      <w:r>
        <w:rPr>
          <w:rFonts w:hint="eastAsia"/>
          <w:rtl/>
        </w:rPr>
        <w:t>שר</w:t>
      </w:r>
      <w:r>
        <w:rPr>
          <w:rtl/>
        </w:rPr>
        <w:t xml:space="preserve"> האוצר בנימין נתניהו:</w:t>
      </w:r>
    </w:p>
    <w:p w14:paraId="56FB0DCC" w14:textId="77777777" w:rsidR="00000000" w:rsidRDefault="00903ADA">
      <w:pPr>
        <w:pStyle w:val="a0"/>
        <w:rPr>
          <w:rFonts w:hint="cs"/>
          <w:rtl/>
        </w:rPr>
      </w:pPr>
    </w:p>
    <w:bookmarkEnd w:id="327"/>
    <w:p w14:paraId="784D1C41" w14:textId="77777777" w:rsidR="00000000" w:rsidRDefault="00903ADA">
      <w:pPr>
        <w:pStyle w:val="a0"/>
        <w:rPr>
          <w:rFonts w:hint="cs"/>
          <w:rtl/>
        </w:rPr>
      </w:pPr>
      <w:r>
        <w:rPr>
          <w:rFonts w:hint="cs"/>
          <w:rtl/>
        </w:rPr>
        <w:t>אני מודה לחברי הכנסת.</w:t>
      </w:r>
    </w:p>
    <w:p w14:paraId="4141DEF4" w14:textId="77777777" w:rsidR="00000000" w:rsidRDefault="00903ADA">
      <w:pPr>
        <w:pStyle w:val="af1"/>
        <w:rPr>
          <w:rFonts w:hint="cs"/>
          <w:rtl/>
        </w:rPr>
      </w:pPr>
    </w:p>
    <w:p w14:paraId="1712FB81" w14:textId="77777777" w:rsidR="00000000" w:rsidRDefault="00903ADA">
      <w:pPr>
        <w:pStyle w:val="af0"/>
        <w:rPr>
          <w:rtl/>
        </w:rPr>
      </w:pPr>
      <w:r>
        <w:rPr>
          <w:rtl/>
        </w:rPr>
        <w:t>יוסי שריד (מרצ):</w:t>
      </w:r>
    </w:p>
    <w:p w14:paraId="4E473491" w14:textId="77777777" w:rsidR="00000000" w:rsidRDefault="00903ADA">
      <w:pPr>
        <w:pStyle w:val="a0"/>
        <w:rPr>
          <w:rtl/>
        </w:rPr>
      </w:pPr>
    </w:p>
    <w:p w14:paraId="1CB87B11" w14:textId="77777777" w:rsidR="00000000" w:rsidRDefault="00903ADA">
      <w:pPr>
        <w:pStyle w:val="a0"/>
        <w:rPr>
          <w:rFonts w:hint="cs"/>
          <w:rtl/>
        </w:rPr>
      </w:pPr>
      <w:r>
        <w:rPr>
          <w:rFonts w:hint="cs"/>
          <w:rtl/>
        </w:rPr>
        <w:t>- - -</w:t>
      </w:r>
    </w:p>
    <w:p w14:paraId="6C55ED3A" w14:textId="77777777" w:rsidR="00000000" w:rsidRDefault="00903ADA">
      <w:pPr>
        <w:pStyle w:val="a0"/>
        <w:rPr>
          <w:rFonts w:hint="cs"/>
          <w:rtl/>
        </w:rPr>
      </w:pPr>
    </w:p>
    <w:p w14:paraId="377AB0CC" w14:textId="77777777" w:rsidR="00000000" w:rsidRDefault="00903ADA">
      <w:pPr>
        <w:pStyle w:val="af1"/>
        <w:rPr>
          <w:rtl/>
        </w:rPr>
      </w:pPr>
      <w:r>
        <w:rPr>
          <w:rtl/>
        </w:rPr>
        <w:t>היו"ר ראובן ריבלין:</w:t>
      </w:r>
    </w:p>
    <w:p w14:paraId="78DD5D25" w14:textId="77777777" w:rsidR="00000000" w:rsidRDefault="00903ADA">
      <w:pPr>
        <w:pStyle w:val="a0"/>
        <w:rPr>
          <w:rtl/>
        </w:rPr>
      </w:pPr>
    </w:p>
    <w:p w14:paraId="5F4B48E1" w14:textId="77777777" w:rsidR="00000000" w:rsidRDefault="00903ADA">
      <w:pPr>
        <w:pStyle w:val="a0"/>
        <w:rPr>
          <w:rFonts w:hint="cs"/>
          <w:rtl/>
        </w:rPr>
      </w:pPr>
      <w:r>
        <w:rPr>
          <w:rFonts w:hint="cs"/>
          <w:rtl/>
        </w:rPr>
        <w:t>הוא לא הבט</w:t>
      </w:r>
      <w:r>
        <w:rPr>
          <w:rFonts w:hint="cs"/>
          <w:rtl/>
        </w:rPr>
        <w:t>יח להם דבר, הוא הבטיח להם לבחון את בקשותיהם. מה אתה רוצה, חבר הכנסת שריד? מה אפשר לעשות?</w:t>
      </w:r>
    </w:p>
    <w:p w14:paraId="6637C411" w14:textId="77777777" w:rsidR="00000000" w:rsidRDefault="00903ADA">
      <w:pPr>
        <w:pStyle w:val="-"/>
        <w:rPr>
          <w:rFonts w:hint="cs"/>
          <w:rtl/>
        </w:rPr>
      </w:pPr>
      <w:bookmarkStart w:id="328" w:name="FS000000965T05_11_2003_16_38_25C"/>
      <w:bookmarkEnd w:id="328"/>
    </w:p>
    <w:p w14:paraId="0469A256" w14:textId="77777777" w:rsidR="00000000" w:rsidRDefault="00903ADA">
      <w:pPr>
        <w:pStyle w:val="-"/>
        <w:rPr>
          <w:rtl/>
        </w:rPr>
      </w:pPr>
      <w:r>
        <w:rPr>
          <w:rtl/>
        </w:rPr>
        <w:t>שר האוצר בנימין נתניהו:</w:t>
      </w:r>
    </w:p>
    <w:p w14:paraId="63856EC5" w14:textId="77777777" w:rsidR="00000000" w:rsidRDefault="00903ADA">
      <w:pPr>
        <w:pStyle w:val="a0"/>
        <w:rPr>
          <w:rtl/>
        </w:rPr>
      </w:pPr>
    </w:p>
    <w:p w14:paraId="10F757E2" w14:textId="77777777" w:rsidR="00000000" w:rsidRDefault="00903ADA">
      <w:pPr>
        <w:pStyle w:val="a0"/>
        <w:rPr>
          <w:rFonts w:hint="cs"/>
          <w:rtl/>
        </w:rPr>
      </w:pPr>
      <w:r>
        <w:rPr>
          <w:rFonts w:hint="cs"/>
          <w:rtl/>
        </w:rPr>
        <w:t xml:space="preserve">אמרתי שהיכולת שלנו לבחון גם את הבקשה הזאת מותנית במה שיקרה בין הקריאה הראשונה לשנייה, מה שיקרה עם סיעות אחרות, ולכן אי-אפשר להגיע לשום הבנות </w:t>
      </w:r>
      <w:r>
        <w:rPr>
          <w:rFonts w:hint="cs"/>
          <w:rtl/>
        </w:rPr>
        <w:t xml:space="preserve">בדבר הזה. אנחנו נבחן את הבקשות. אני מאוד מודה לחברי הבית. תודה. </w:t>
      </w:r>
    </w:p>
    <w:p w14:paraId="7BF3242F" w14:textId="77777777" w:rsidR="00000000" w:rsidRDefault="00903ADA">
      <w:pPr>
        <w:pStyle w:val="a0"/>
        <w:rPr>
          <w:rFonts w:hint="cs"/>
          <w:rtl/>
        </w:rPr>
      </w:pPr>
    </w:p>
    <w:p w14:paraId="39C009EC" w14:textId="77777777" w:rsidR="00000000" w:rsidRDefault="00903ADA">
      <w:pPr>
        <w:pStyle w:val="af1"/>
        <w:rPr>
          <w:rtl/>
        </w:rPr>
      </w:pPr>
      <w:r>
        <w:rPr>
          <w:rtl/>
        </w:rPr>
        <w:t>היו"ר ראובן ריבלין:</w:t>
      </w:r>
    </w:p>
    <w:p w14:paraId="17497D7A" w14:textId="77777777" w:rsidR="00000000" w:rsidRDefault="00903ADA">
      <w:pPr>
        <w:pStyle w:val="a0"/>
        <w:rPr>
          <w:rtl/>
        </w:rPr>
      </w:pPr>
    </w:p>
    <w:p w14:paraId="795F6385" w14:textId="77777777" w:rsidR="00000000" w:rsidRDefault="00903ADA">
      <w:pPr>
        <w:pStyle w:val="a0"/>
        <w:rPr>
          <w:rFonts w:hint="cs"/>
          <w:rtl/>
        </w:rPr>
      </w:pPr>
      <w:r>
        <w:rPr>
          <w:rFonts w:hint="cs"/>
          <w:rtl/>
        </w:rPr>
        <w:t>אני מאוד מודה לשר האוצר. רבותי חברי הכנסת, אנחנו מאוד מקפידים על יכולתם של חברי הכנסת למצות כל הליך דיון. מיצינו אותו. עכשיו, או שזה מספק, או שזה לא מספק - אתם תחליטו בע</w:t>
      </w:r>
      <w:r>
        <w:rPr>
          <w:rFonts w:hint="cs"/>
          <w:rtl/>
        </w:rPr>
        <w:t xml:space="preserve">צמכם. אני חושב שהוא ענה תשובה שהיא, על-פי התקנון, מספקת לחלוטין. </w:t>
      </w:r>
    </w:p>
    <w:p w14:paraId="5B79D9FA" w14:textId="77777777" w:rsidR="00000000" w:rsidRDefault="00903ADA">
      <w:pPr>
        <w:pStyle w:val="a0"/>
        <w:rPr>
          <w:rFonts w:hint="cs"/>
          <w:rtl/>
        </w:rPr>
      </w:pPr>
    </w:p>
    <w:p w14:paraId="6CAC44FA" w14:textId="77777777" w:rsidR="00000000" w:rsidRDefault="00903ADA">
      <w:pPr>
        <w:pStyle w:val="a0"/>
        <w:rPr>
          <w:rFonts w:hint="cs"/>
          <w:rtl/>
        </w:rPr>
      </w:pPr>
      <w:r>
        <w:rPr>
          <w:rFonts w:hint="cs"/>
          <w:rtl/>
        </w:rPr>
        <w:t xml:space="preserve">רבותי חברי הכנסת, אנחנו עוברים להצבעה. הצבעה על חוק התקציב לשנת 2003 - קריאה ראשונה. רבותי חברי הכנסת, הוגשה בקשה להצבעה אישית, ואני מזמין את המזכיר להתחיל ולקרוא את שמותיהם של חברי הכנסת, </w:t>
      </w:r>
      <w:r>
        <w:rPr>
          <w:rFonts w:hint="cs"/>
          <w:rtl/>
        </w:rPr>
        <w:t>על מנת שיקבעו אם הם בעד, נגד או נמנעים. בבקשה.</w:t>
      </w:r>
    </w:p>
    <w:p w14:paraId="27DF2003" w14:textId="77777777" w:rsidR="00000000" w:rsidRDefault="00903ADA">
      <w:pPr>
        <w:pStyle w:val="a0"/>
        <w:rPr>
          <w:rFonts w:hint="cs"/>
          <w:rtl/>
        </w:rPr>
      </w:pPr>
    </w:p>
    <w:p w14:paraId="35DBC9DD" w14:textId="77777777" w:rsidR="00000000" w:rsidRDefault="00903ADA">
      <w:pPr>
        <w:pStyle w:val="a"/>
        <w:rPr>
          <w:rFonts w:hint="cs"/>
          <w:rtl/>
        </w:rPr>
      </w:pPr>
      <w:bookmarkStart w:id="329" w:name="FS000000661T05_11_2003_16_46_34"/>
      <w:bookmarkStart w:id="330" w:name="_Toc61852288"/>
      <w:bookmarkEnd w:id="329"/>
      <w:r>
        <w:rPr>
          <w:rFonts w:hint="eastAsia"/>
          <w:rtl/>
        </w:rPr>
        <w:t>מזכיר</w:t>
      </w:r>
      <w:r>
        <w:rPr>
          <w:rtl/>
        </w:rPr>
        <w:t xml:space="preserve"> הכנסת אריה האן:</w:t>
      </w:r>
      <w:bookmarkEnd w:id="330"/>
    </w:p>
    <w:p w14:paraId="4BDBF4A8" w14:textId="77777777" w:rsidR="00000000" w:rsidRDefault="00903ADA">
      <w:pPr>
        <w:pStyle w:val="a0"/>
        <w:ind w:firstLine="0"/>
        <w:rPr>
          <w:rFonts w:hint="cs"/>
          <w:rtl/>
        </w:rPr>
      </w:pPr>
      <w:r>
        <w:rPr>
          <w:rFonts w:hint="cs"/>
          <w:rtl/>
        </w:rPr>
        <w:t>(קורא בשמות חברי הכנסת)</w:t>
      </w:r>
    </w:p>
    <w:p w14:paraId="5045B4E9" w14:textId="77777777" w:rsidR="00000000" w:rsidRDefault="00903ADA">
      <w:pPr>
        <w:pStyle w:val="a0"/>
        <w:rPr>
          <w:rFonts w:hint="cs"/>
          <w:rtl/>
        </w:rPr>
      </w:pPr>
    </w:p>
    <w:p w14:paraId="1D3A2D5B" w14:textId="77777777" w:rsidR="00000000" w:rsidRDefault="00903ADA">
      <w:pPr>
        <w:pStyle w:val="a0"/>
        <w:rPr>
          <w:rFonts w:hint="cs"/>
          <w:rtl/>
        </w:rPr>
      </w:pPr>
      <w:r>
        <w:rPr>
          <w:rFonts w:hint="cs"/>
          <w:rtl/>
        </w:rPr>
        <w:t xml:space="preserve">קולט אביטל </w:t>
      </w:r>
      <w:r>
        <w:rPr>
          <w:rFonts w:hint="cs"/>
          <w:rtl/>
        </w:rPr>
        <w:tab/>
      </w:r>
      <w:r>
        <w:rPr>
          <w:rFonts w:hint="cs"/>
          <w:rtl/>
        </w:rPr>
        <w:tab/>
        <w:t xml:space="preserve">- נגד </w:t>
      </w:r>
    </w:p>
    <w:p w14:paraId="5BEAC650" w14:textId="77777777" w:rsidR="00000000" w:rsidRDefault="00903ADA">
      <w:pPr>
        <w:pStyle w:val="a0"/>
        <w:rPr>
          <w:rFonts w:hint="cs"/>
          <w:rtl/>
        </w:rPr>
      </w:pPr>
      <w:r>
        <w:rPr>
          <w:rFonts w:hint="cs"/>
          <w:rtl/>
        </w:rPr>
        <w:t xml:space="preserve">רוחמה אברהם </w:t>
      </w:r>
      <w:r>
        <w:rPr>
          <w:rFonts w:hint="cs"/>
          <w:rtl/>
        </w:rPr>
        <w:tab/>
      </w:r>
      <w:r>
        <w:rPr>
          <w:rFonts w:hint="cs"/>
          <w:rtl/>
        </w:rPr>
        <w:tab/>
        <w:t>- בעד</w:t>
      </w:r>
    </w:p>
    <w:p w14:paraId="58C6C520" w14:textId="77777777" w:rsidR="00000000" w:rsidRDefault="00903ADA">
      <w:pPr>
        <w:pStyle w:val="a0"/>
        <w:rPr>
          <w:rFonts w:hint="cs"/>
          <w:rtl/>
        </w:rPr>
      </w:pPr>
      <w:r>
        <w:rPr>
          <w:rFonts w:hint="cs"/>
          <w:rtl/>
        </w:rPr>
        <w:t xml:space="preserve">יולי-יואל אדלשטיין </w:t>
      </w:r>
      <w:r>
        <w:rPr>
          <w:rFonts w:hint="cs"/>
          <w:rtl/>
        </w:rPr>
        <w:tab/>
        <w:t>- בעד</w:t>
      </w:r>
    </w:p>
    <w:p w14:paraId="5C854333" w14:textId="77777777" w:rsidR="00000000" w:rsidRDefault="00903ADA">
      <w:pPr>
        <w:pStyle w:val="a0"/>
        <w:rPr>
          <w:rFonts w:hint="cs"/>
          <w:rtl/>
        </w:rPr>
      </w:pPr>
      <w:r>
        <w:rPr>
          <w:rFonts w:hint="cs"/>
          <w:rtl/>
        </w:rPr>
        <w:t xml:space="preserve">יעקב אדרי </w:t>
      </w:r>
      <w:r>
        <w:rPr>
          <w:rFonts w:hint="cs"/>
          <w:rtl/>
        </w:rPr>
        <w:tab/>
      </w:r>
      <w:r>
        <w:rPr>
          <w:rFonts w:hint="cs"/>
          <w:rtl/>
        </w:rPr>
        <w:tab/>
        <w:t>- בעד</w:t>
      </w:r>
    </w:p>
    <w:p w14:paraId="7F6FEEEA" w14:textId="77777777" w:rsidR="00000000" w:rsidRDefault="00903ADA">
      <w:pPr>
        <w:pStyle w:val="a0"/>
        <w:rPr>
          <w:rFonts w:hint="cs"/>
          <w:rtl/>
        </w:rPr>
      </w:pPr>
      <w:r>
        <w:rPr>
          <w:rFonts w:hint="cs"/>
          <w:rtl/>
        </w:rPr>
        <w:t xml:space="preserve">אהוד אולמרט </w:t>
      </w:r>
      <w:r>
        <w:rPr>
          <w:rFonts w:hint="cs"/>
          <w:rtl/>
        </w:rPr>
        <w:tab/>
      </w:r>
      <w:r>
        <w:rPr>
          <w:rFonts w:hint="cs"/>
          <w:rtl/>
        </w:rPr>
        <w:tab/>
        <w:t>- בעד</w:t>
      </w:r>
    </w:p>
    <w:p w14:paraId="042D7CB9" w14:textId="77777777" w:rsidR="00000000" w:rsidRDefault="00903ADA">
      <w:pPr>
        <w:pStyle w:val="a0"/>
        <w:rPr>
          <w:rFonts w:hint="cs"/>
          <w:rtl/>
        </w:rPr>
      </w:pPr>
      <w:r>
        <w:rPr>
          <w:rFonts w:hint="cs"/>
          <w:rtl/>
        </w:rPr>
        <w:t xml:space="preserve">חיים אורון </w:t>
      </w:r>
      <w:r>
        <w:rPr>
          <w:rFonts w:hint="cs"/>
          <w:rtl/>
        </w:rPr>
        <w:tab/>
      </w:r>
      <w:r>
        <w:rPr>
          <w:rFonts w:hint="cs"/>
          <w:rtl/>
        </w:rPr>
        <w:tab/>
        <w:t>- נגד</w:t>
      </w:r>
    </w:p>
    <w:p w14:paraId="60168678" w14:textId="77777777" w:rsidR="00000000" w:rsidRDefault="00903ADA">
      <w:pPr>
        <w:pStyle w:val="a0"/>
        <w:rPr>
          <w:rFonts w:hint="cs"/>
          <w:rtl/>
        </w:rPr>
      </w:pPr>
      <w:r>
        <w:rPr>
          <w:rFonts w:hint="cs"/>
          <w:rtl/>
        </w:rPr>
        <w:t xml:space="preserve">זבולון אורלב </w:t>
      </w:r>
      <w:r>
        <w:rPr>
          <w:rFonts w:hint="cs"/>
          <w:rtl/>
        </w:rPr>
        <w:tab/>
      </w:r>
      <w:r>
        <w:rPr>
          <w:rFonts w:hint="cs"/>
          <w:rtl/>
        </w:rPr>
        <w:tab/>
        <w:t>- בעד</w:t>
      </w:r>
    </w:p>
    <w:p w14:paraId="5B318B73" w14:textId="77777777" w:rsidR="00000000" w:rsidRDefault="00903ADA">
      <w:pPr>
        <w:pStyle w:val="a0"/>
        <w:rPr>
          <w:rFonts w:hint="cs"/>
          <w:rtl/>
        </w:rPr>
      </w:pPr>
      <w:r>
        <w:rPr>
          <w:rFonts w:hint="cs"/>
          <w:rtl/>
        </w:rPr>
        <w:t xml:space="preserve">דוד אזולאי </w:t>
      </w:r>
      <w:r>
        <w:rPr>
          <w:rFonts w:hint="cs"/>
          <w:rtl/>
        </w:rPr>
        <w:tab/>
      </w:r>
      <w:r>
        <w:rPr>
          <w:rFonts w:hint="cs"/>
          <w:rtl/>
        </w:rPr>
        <w:tab/>
        <w:t>- נג</w:t>
      </w:r>
      <w:r>
        <w:rPr>
          <w:rFonts w:hint="cs"/>
          <w:rtl/>
        </w:rPr>
        <w:t>ד</w:t>
      </w:r>
    </w:p>
    <w:p w14:paraId="16BF9D29" w14:textId="77777777" w:rsidR="00000000" w:rsidRDefault="00903ADA">
      <w:pPr>
        <w:pStyle w:val="a0"/>
        <w:rPr>
          <w:rFonts w:hint="cs"/>
          <w:rtl/>
        </w:rPr>
      </w:pPr>
      <w:r>
        <w:rPr>
          <w:rFonts w:hint="cs"/>
          <w:rtl/>
        </w:rPr>
        <w:t xml:space="preserve">ישראל אייכלר </w:t>
      </w:r>
      <w:r>
        <w:rPr>
          <w:rFonts w:hint="cs"/>
          <w:rtl/>
        </w:rPr>
        <w:tab/>
      </w:r>
      <w:r>
        <w:rPr>
          <w:rFonts w:hint="cs"/>
          <w:rtl/>
        </w:rPr>
        <w:tab/>
        <w:t>- נגד</w:t>
      </w:r>
    </w:p>
    <w:p w14:paraId="4FFCF454" w14:textId="77777777" w:rsidR="00000000" w:rsidRDefault="00903ADA">
      <w:pPr>
        <w:pStyle w:val="a0"/>
        <w:rPr>
          <w:rFonts w:hint="cs"/>
          <w:rtl/>
        </w:rPr>
      </w:pPr>
      <w:r>
        <w:rPr>
          <w:rFonts w:hint="cs"/>
          <w:rtl/>
        </w:rPr>
        <w:t xml:space="preserve">דליה איציק </w:t>
      </w:r>
      <w:r>
        <w:rPr>
          <w:rFonts w:hint="cs"/>
          <w:rtl/>
        </w:rPr>
        <w:tab/>
      </w:r>
      <w:r>
        <w:rPr>
          <w:rFonts w:hint="cs"/>
          <w:rtl/>
        </w:rPr>
        <w:tab/>
        <w:t>- נגד</w:t>
      </w:r>
    </w:p>
    <w:p w14:paraId="36360A77" w14:textId="77777777" w:rsidR="00000000" w:rsidRDefault="00903ADA">
      <w:pPr>
        <w:pStyle w:val="a0"/>
        <w:rPr>
          <w:rFonts w:hint="cs"/>
          <w:rtl/>
        </w:rPr>
      </w:pPr>
      <w:r>
        <w:rPr>
          <w:rFonts w:hint="cs"/>
          <w:rtl/>
        </w:rPr>
        <w:t xml:space="preserve">אפי איתם </w:t>
      </w:r>
      <w:r>
        <w:rPr>
          <w:rFonts w:hint="cs"/>
          <w:rtl/>
        </w:rPr>
        <w:tab/>
      </w:r>
      <w:r>
        <w:rPr>
          <w:rFonts w:hint="cs"/>
          <w:rtl/>
        </w:rPr>
        <w:tab/>
        <w:t>- בעד</w:t>
      </w:r>
    </w:p>
    <w:p w14:paraId="523C49CD" w14:textId="77777777" w:rsidR="00000000" w:rsidRDefault="00903ADA">
      <w:pPr>
        <w:pStyle w:val="a0"/>
        <w:rPr>
          <w:rFonts w:hint="cs"/>
          <w:rtl/>
        </w:rPr>
      </w:pPr>
      <w:r>
        <w:rPr>
          <w:rFonts w:hint="cs"/>
          <w:rtl/>
        </w:rPr>
        <w:t xml:space="preserve">מיכאל איתן </w:t>
      </w:r>
      <w:r>
        <w:rPr>
          <w:rFonts w:hint="cs"/>
          <w:rtl/>
        </w:rPr>
        <w:tab/>
      </w:r>
      <w:r>
        <w:rPr>
          <w:rFonts w:hint="cs"/>
          <w:rtl/>
        </w:rPr>
        <w:tab/>
        <w:t>- בעד</w:t>
      </w:r>
    </w:p>
    <w:p w14:paraId="6DE81DC1" w14:textId="77777777" w:rsidR="00000000" w:rsidRDefault="00903ADA">
      <w:pPr>
        <w:pStyle w:val="a0"/>
        <w:rPr>
          <w:rFonts w:hint="cs"/>
          <w:rtl/>
        </w:rPr>
      </w:pPr>
      <w:r>
        <w:rPr>
          <w:rFonts w:hint="cs"/>
          <w:rtl/>
        </w:rPr>
        <w:t xml:space="preserve">אריה אלדד </w:t>
      </w:r>
      <w:r>
        <w:rPr>
          <w:rFonts w:hint="cs"/>
          <w:rtl/>
        </w:rPr>
        <w:tab/>
      </w:r>
      <w:r>
        <w:rPr>
          <w:rFonts w:hint="cs"/>
          <w:rtl/>
        </w:rPr>
        <w:tab/>
        <w:t>- בעד</w:t>
      </w:r>
    </w:p>
    <w:p w14:paraId="7CCA5E9C" w14:textId="77777777" w:rsidR="00000000" w:rsidRDefault="00903ADA">
      <w:pPr>
        <w:pStyle w:val="a0"/>
        <w:rPr>
          <w:rFonts w:hint="cs"/>
          <w:rtl/>
        </w:rPr>
      </w:pPr>
      <w:r>
        <w:rPr>
          <w:rFonts w:hint="cs"/>
          <w:rtl/>
        </w:rPr>
        <w:t xml:space="preserve">בנימין אלון </w:t>
      </w:r>
      <w:r>
        <w:rPr>
          <w:rFonts w:hint="cs"/>
          <w:rtl/>
        </w:rPr>
        <w:tab/>
      </w:r>
      <w:r>
        <w:rPr>
          <w:rFonts w:hint="cs"/>
          <w:rtl/>
        </w:rPr>
        <w:tab/>
        <w:t>- בעד</w:t>
      </w:r>
    </w:p>
    <w:p w14:paraId="7A9C7D48" w14:textId="77777777" w:rsidR="00000000" w:rsidRDefault="00903ADA">
      <w:pPr>
        <w:pStyle w:val="a0"/>
        <w:rPr>
          <w:rFonts w:hint="cs"/>
          <w:rtl/>
        </w:rPr>
      </w:pPr>
      <w:r>
        <w:rPr>
          <w:rFonts w:hint="cs"/>
          <w:rtl/>
        </w:rPr>
        <w:t xml:space="preserve">טלב אלסאנע </w:t>
      </w:r>
      <w:r>
        <w:rPr>
          <w:rFonts w:hint="cs"/>
          <w:rtl/>
        </w:rPr>
        <w:tab/>
      </w:r>
      <w:r>
        <w:rPr>
          <w:rFonts w:hint="cs"/>
          <w:rtl/>
        </w:rPr>
        <w:tab/>
        <w:t>- נגד</w:t>
      </w:r>
    </w:p>
    <w:p w14:paraId="607F21AD" w14:textId="77777777" w:rsidR="00000000" w:rsidRDefault="00903ADA">
      <w:pPr>
        <w:pStyle w:val="a0"/>
        <w:rPr>
          <w:rFonts w:hint="cs"/>
          <w:rtl/>
        </w:rPr>
      </w:pPr>
      <w:r>
        <w:rPr>
          <w:rFonts w:hint="cs"/>
          <w:rtl/>
        </w:rPr>
        <w:t xml:space="preserve">אלי אפללו </w:t>
      </w:r>
      <w:r>
        <w:rPr>
          <w:rFonts w:hint="cs"/>
          <w:rtl/>
        </w:rPr>
        <w:tab/>
      </w:r>
      <w:r>
        <w:rPr>
          <w:rFonts w:hint="cs"/>
          <w:rtl/>
        </w:rPr>
        <w:tab/>
        <w:t>- בעד</w:t>
      </w:r>
    </w:p>
    <w:p w14:paraId="083BC0B1" w14:textId="77777777" w:rsidR="00000000" w:rsidRDefault="00903ADA">
      <w:pPr>
        <w:pStyle w:val="a0"/>
        <w:rPr>
          <w:rFonts w:hint="cs"/>
          <w:rtl/>
        </w:rPr>
      </w:pPr>
      <w:r>
        <w:rPr>
          <w:rFonts w:hint="cs"/>
          <w:rtl/>
        </w:rPr>
        <w:t xml:space="preserve">גלעד ארדן </w:t>
      </w:r>
      <w:r>
        <w:rPr>
          <w:rFonts w:hint="cs"/>
          <w:rtl/>
        </w:rPr>
        <w:tab/>
      </w:r>
      <w:r>
        <w:rPr>
          <w:rFonts w:hint="cs"/>
          <w:rtl/>
        </w:rPr>
        <w:tab/>
        <w:t>- בעד</w:t>
      </w:r>
    </w:p>
    <w:p w14:paraId="775C0DC8" w14:textId="77777777" w:rsidR="00000000" w:rsidRDefault="00903ADA">
      <w:pPr>
        <w:pStyle w:val="a0"/>
        <w:rPr>
          <w:rFonts w:hint="cs"/>
          <w:rtl/>
        </w:rPr>
      </w:pPr>
      <w:r>
        <w:rPr>
          <w:rFonts w:hint="cs"/>
          <w:rtl/>
        </w:rPr>
        <w:t xml:space="preserve">אורי יהודה אריאל </w:t>
      </w:r>
      <w:r>
        <w:rPr>
          <w:rFonts w:hint="cs"/>
          <w:rtl/>
        </w:rPr>
        <w:tab/>
        <w:t xml:space="preserve">- בעד </w:t>
      </w:r>
    </w:p>
    <w:p w14:paraId="21899670" w14:textId="77777777" w:rsidR="00000000" w:rsidRDefault="00903ADA">
      <w:pPr>
        <w:pStyle w:val="a0"/>
        <w:rPr>
          <w:rFonts w:hint="cs"/>
          <w:rtl/>
        </w:rPr>
      </w:pPr>
      <w:r>
        <w:rPr>
          <w:rFonts w:hint="cs"/>
          <w:rtl/>
        </w:rPr>
        <w:t xml:space="preserve">זאב בוים </w:t>
      </w:r>
      <w:r>
        <w:rPr>
          <w:rFonts w:hint="cs"/>
          <w:rtl/>
        </w:rPr>
        <w:tab/>
      </w:r>
      <w:r>
        <w:rPr>
          <w:rFonts w:hint="cs"/>
          <w:rtl/>
        </w:rPr>
        <w:tab/>
        <w:t>- בעד</w:t>
      </w:r>
    </w:p>
    <w:p w14:paraId="365D0601" w14:textId="77777777" w:rsidR="00000000" w:rsidRDefault="00903ADA">
      <w:pPr>
        <w:pStyle w:val="a0"/>
        <w:rPr>
          <w:rFonts w:hint="cs"/>
          <w:rtl/>
        </w:rPr>
      </w:pPr>
      <w:r>
        <w:rPr>
          <w:rFonts w:hint="cs"/>
          <w:rtl/>
        </w:rPr>
        <w:t xml:space="preserve">אברהם בורג </w:t>
      </w:r>
      <w:r>
        <w:rPr>
          <w:rFonts w:hint="cs"/>
          <w:rtl/>
        </w:rPr>
        <w:tab/>
      </w:r>
      <w:r>
        <w:rPr>
          <w:rFonts w:hint="cs"/>
          <w:rtl/>
        </w:rPr>
        <w:tab/>
        <w:t>- נגד</w:t>
      </w:r>
    </w:p>
    <w:p w14:paraId="29BC1A7F" w14:textId="77777777" w:rsidR="00000000" w:rsidRDefault="00903ADA">
      <w:pPr>
        <w:pStyle w:val="a0"/>
        <w:rPr>
          <w:rFonts w:hint="cs"/>
          <w:rtl/>
        </w:rPr>
      </w:pPr>
      <w:r>
        <w:rPr>
          <w:rFonts w:hint="cs"/>
          <w:rtl/>
        </w:rPr>
        <w:t xml:space="preserve">נעמי בלומנטל </w:t>
      </w:r>
      <w:r>
        <w:rPr>
          <w:rFonts w:hint="cs"/>
          <w:rtl/>
        </w:rPr>
        <w:tab/>
      </w:r>
      <w:r>
        <w:rPr>
          <w:rFonts w:hint="cs"/>
          <w:rtl/>
        </w:rPr>
        <w:tab/>
        <w:t>- בעד</w:t>
      </w:r>
    </w:p>
    <w:p w14:paraId="30515494" w14:textId="77777777" w:rsidR="00000000" w:rsidRDefault="00903ADA">
      <w:pPr>
        <w:pStyle w:val="a0"/>
        <w:rPr>
          <w:rFonts w:hint="cs"/>
          <w:rtl/>
        </w:rPr>
      </w:pPr>
      <w:r>
        <w:rPr>
          <w:rFonts w:hint="cs"/>
          <w:rtl/>
        </w:rPr>
        <w:t>בני</w:t>
      </w:r>
      <w:r>
        <w:rPr>
          <w:rFonts w:hint="cs"/>
          <w:rtl/>
        </w:rPr>
        <w:t xml:space="preserve">מין בן-אליעזר </w:t>
      </w:r>
      <w:r>
        <w:rPr>
          <w:rFonts w:hint="cs"/>
          <w:rtl/>
        </w:rPr>
        <w:tab/>
        <w:t>- אינו נוכח</w:t>
      </w:r>
    </w:p>
    <w:p w14:paraId="3B266E75" w14:textId="77777777" w:rsidR="00000000" w:rsidRDefault="00903ADA">
      <w:pPr>
        <w:pStyle w:val="a0"/>
        <w:rPr>
          <w:rFonts w:hint="cs"/>
          <w:rtl/>
        </w:rPr>
      </w:pPr>
      <w:r>
        <w:rPr>
          <w:rFonts w:hint="cs"/>
          <w:rtl/>
        </w:rPr>
        <w:t xml:space="preserve">אלי בן-מנחם </w:t>
      </w:r>
      <w:r>
        <w:rPr>
          <w:rFonts w:hint="cs"/>
          <w:rtl/>
        </w:rPr>
        <w:tab/>
      </w:r>
      <w:r>
        <w:rPr>
          <w:rFonts w:hint="cs"/>
          <w:rtl/>
        </w:rPr>
        <w:tab/>
        <w:t>- נגד</w:t>
      </w:r>
    </w:p>
    <w:p w14:paraId="4C685D4A" w14:textId="77777777" w:rsidR="00000000" w:rsidRDefault="00903ADA">
      <w:pPr>
        <w:pStyle w:val="a0"/>
        <w:rPr>
          <w:rFonts w:hint="cs"/>
          <w:rtl/>
        </w:rPr>
      </w:pPr>
      <w:r>
        <w:rPr>
          <w:rFonts w:hint="cs"/>
          <w:rtl/>
        </w:rPr>
        <w:t xml:space="preserve">שלמה בניזרי </w:t>
      </w:r>
      <w:r>
        <w:rPr>
          <w:rFonts w:hint="cs"/>
          <w:rtl/>
        </w:rPr>
        <w:tab/>
      </w:r>
      <w:r>
        <w:rPr>
          <w:rFonts w:hint="cs"/>
          <w:rtl/>
        </w:rPr>
        <w:tab/>
        <w:t>- אינו נוכח</w:t>
      </w:r>
    </w:p>
    <w:p w14:paraId="5ACFB11B" w14:textId="77777777" w:rsidR="00000000" w:rsidRDefault="00903ADA">
      <w:pPr>
        <w:pStyle w:val="a0"/>
        <w:rPr>
          <w:rFonts w:hint="cs"/>
          <w:rtl/>
        </w:rPr>
      </w:pPr>
      <w:r>
        <w:rPr>
          <w:rFonts w:hint="cs"/>
          <w:rtl/>
        </w:rPr>
        <w:t xml:space="preserve">דניאל בנלולו </w:t>
      </w:r>
      <w:r>
        <w:rPr>
          <w:rFonts w:hint="cs"/>
          <w:rtl/>
        </w:rPr>
        <w:tab/>
      </w:r>
      <w:r>
        <w:rPr>
          <w:rFonts w:hint="cs"/>
          <w:rtl/>
        </w:rPr>
        <w:tab/>
        <w:t>- בעד</w:t>
      </w:r>
    </w:p>
    <w:p w14:paraId="6CCA2EC0" w14:textId="77777777" w:rsidR="00000000" w:rsidRDefault="00903ADA">
      <w:pPr>
        <w:pStyle w:val="a0"/>
        <w:rPr>
          <w:rFonts w:hint="cs"/>
          <w:rtl/>
        </w:rPr>
      </w:pPr>
      <w:r>
        <w:rPr>
          <w:rFonts w:hint="cs"/>
          <w:rtl/>
        </w:rPr>
        <w:t xml:space="preserve">רוני בר-און </w:t>
      </w:r>
      <w:r>
        <w:rPr>
          <w:rFonts w:hint="cs"/>
          <w:rtl/>
        </w:rPr>
        <w:tab/>
      </w:r>
      <w:r>
        <w:rPr>
          <w:rFonts w:hint="cs"/>
          <w:rtl/>
        </w:rPr>
        <w:tab/>
        <w:t>- בעד</w:t>
      </w:r>
    </w:p>
    <w:p w14:paraId="237062B4" w14:textId="77777777" w:rsidR="00000000" w:rsidRDefault="00903ADA">
      <w:pPr>
        <w:pStyle w:val="a0"/>
        <w:rPr>
          <w:rFonts w:hint="cs"/>
          <w:rtl/>
        </w:rPr>
      </w:pPr>
      <w:r>
        <w:rPr>
          <w:rFonts w:hint="cs"/>
          <w:rtl/>
        </w:rPr>
        <w:t xml:space="preserve">רומן ברונפמן </w:t>
      </w:r>
      <w:r>
        <w:rPr>
          <w:rFonts w:hint="cs"/>
          <w:rtl/>
        </w:rPr>
        <w:tab/>
      </w:r>
      <w:r>
        <w:rPr>
          <w:rFonts w:hint="cs"/>
          <w:rtl/>
        </w:rPr>
        <w:tab/>
        <w:t>- נגד</w:t>
      </w:r>
    </w:p>
    <w:p w14:paraId="29875D0C" w14:textId="77777777" w:rsidR="00000000" w:rsidRDefault="00903ADA">
      <w:pPr>
        <w:pStyle w:val="a0"/>
        <w:rPr>
          <w:rFonts w:hint="cs"/>
          <w:rtl/>
        </w:rPr>
      </w:pPr>
      <w:r>
        <w:rPr>
          <w:rFonts w:hint="cs"/>
          <w:rtl/>
        </w:rPr>
        <w:t xml:space="preserve">רוני בריזון </w:t>
      </w:r>
      <w:r>
        <w:rPr>
          <w:rFonts w:hint="cs"/>
          <w:rtl/>
        </w:rPr>
        <w:tab/>
      </w:r>
      <w:r>
        <w:rPr>
          <w:rFonts w:hint="cs"/>
          <w:rtl/>
        </w:rPr>
        <w:tab/>
        <w:t>- בעד</w:t>
      </w:r>
    </w:p>
    <w:p w14:paraId="49095E0A" w14:textId="77777777" w:rsidR="00000000" w:rsidRDefault="00903ADA">
      <w:pPr>
        <w:pStyle w:val="a0"/>
        <w:rPr>
          <w:rFonts w:hint="cs"/>
          <w:rtl/>
        </w:rPr>
      </w:pPr>
      <w:r>
        <w:rPr>
          <w:rFonts w:hint="cs"/>
          <w:rtl/>
        </w:rPr>
        <w:t xml:space="preserve">ויקטור בריילובסקי </w:t>
      </w:r>
      <w:r>
        <w:rPr>
          <w:rFonts w:hint="cs"/>
          <w:rtl/>
        </w:rPr>
        <w:tab/>
        <w:t>- בעד</w:t>
      </w:r>
    </w:p>
    <w:p w14:paraId="076986D2" w14:textId="77777777" w:rsidR="00000000" w:rsidRDefault="00903ADA">
      <w:pPr>
        <w:pStyle w:val="a0"/>
        <w:rPr>
          <w:rFonts w:hint="cs"/>
          <w:rtl/>
        </w:rPr>
      </w:pPr>
      <w:r>
        <w:rPr>
          <w:rFonts w:hint="cs"/>
          <w:rtl/>
        </w:rPr>
        <w:t xml:space="preserve">מוחמד ברכה </w:t>
      </w:r>
      <w:r>
        <w:rPr>
          <w:rFonts w:hint="cs"/>
          <w:rtl/>
        </w:rPr>
        <w:tab/>
      </w:r>
      <w:r>
        <w:rPr>
          <w:rFonts w:hint="cs"/>
          <w:rtl/>
        </w:rPr>
        <w:tab/>
        <w:t>- נגד</w:t>
      </w:r>
    </w:p>
    <w:p w14:paraId="7665C9F4" w14:textId="77777777" w:rsidR="00000000" w:rsidRDefault="00903ADA">
      <w:pPr>
        <w:pStyle w:val="a0"/>
        <w:rPr>
          <w:rFonts w:hint="cs"/>
          <w:rtl/>
        </w:rPr>
      </w:pPr>
      <w:r>
        <w:rPr>
          <w:rFonts w:hint="cs"/>
          <w:rtl/>
        </w:rPr>
        <w:t xml:space="preserve">עזמי בשארה </w:t>
      </w:r>
      <w:r>
        <w:rPr>
          <w:rFonts w:hint="cs"/>
          <w:rtl/>
        </w:rPr>
        <w:tab/>
      </w:r>
      <w:r>
        <w:rPr>
          <w:rFonts w:hint="cs"/>
          <w:rtl/>
        </w:rPr>
        <w:tab/>
        <w:t>- אינו נוכח</w:t>
      </w:r>
    </w:p>
    <w:p w14:paraId="3A01812A" w14:textId="77777777" w:rsidR="00000000" w:rsidRDefault="00903ADA">
      <w:pPr>
        <w:pStyle w:val="a0"/>
        <w:rPr>
          <w:rFonts w:hint="cs"/>
          <w:rtl/>
        </w:rPr>
      </w:pPr>
      <w:r>
        <w:rPr>
          <w:rFonts w:hint="cs"/>
          <w:rtl/>
        </w:rPr>
        <w:t xml:space="preserve">ענבל גבריאלי </w:t>
      </w:r>
      <w:r>
        <w:rPr>
          <w:rFonts w:hint="cs"/>
          <w:rtl/>
        </w:rPr>
        <w:tab/>
      </w:r>
      <w:r>
        <w:rPr>
          <w:rFonts w:hint="cs"/>
          <w:rtl/>
        </w:rPr>
        <w:tab/>
        <w:t>- בעד</w:t>
      </w:r>
    </w:p>
    <w:p w14:paraId="66C4F4E8" w14:textId="77777777" w:rsidR="00000000" w:rsidRDefault="00903ADA">
      <w:pPr>
        <w:pStyle w:val="a0"/>
        <w:rPr>
          <w:rFonts w:hint="cs"/>
          <w:rtl/>
        </w:rPr>
      </w:pPr>
      <w:r>
        <w:rPr>
          <w:rFonts w:hint="cs"/>
          <w:rtl/>
        </w:rPr>
        <w:t>מיכאל גורלו</w:t>
      </w:r>
      <w:r>
        <w:rPr>
          <w:rFonts w:hint="cs"/>
          <w:rtl/>
        </w:rPr>
        <w:t xml:space="preserve">בסקי </w:t>
      </w:r>
      <w:r>
        <w:rPr>
          <w:rFonts w:hint="cs"/>
          <w:rtl/>
        </w:rPr>
        <w:tab/>
        <w:t>- בעד</w:t>
      </w:r>
    </w:p>
    <w:p w14:paraId="2CF46184" w14:textId="77777777" w:rsidR="00000000" w:rsidRDefault="00903ADA">
      <w:pPr>
        <w:pStyle w:val="a0"/>
        <w:rPr>
          <w:rFonts w:hint="cs"/>
          <w:rtl/>
        </w:rPr>
      </w:pPr>
      <w:r>
        <w:rPr>
          <w:rFonts w:hint="cs"/>
          <w:rtl/>
        </w:rPr>
        <w:t xml:space="preserve">זהבה גלאון </w:t>
      </w:r>
      <w:r>
        <w:rPr>
          <w:rFonts w:hint="cs"/>
          <w:rtl/>
        </w:rPr>
        <w:tab/>
      </w:r>
      <w:r>
        <w:rPr>
          <w:rFonts w:hint="cs"/>
          <w:rtl/>
        </w:rPr>
        <w:tab/>
        <w:t>- אינה נוכחת</w:t>
      </w:r>
    </w:p>
    <w:p w14:paraId="364DDABF" w14:textId="77777777" w:rsidR="00000000" w:rsidRDefault="00903ADA">
      <w:pPr>
        <w:pStyle w:val="a0"/>
        <w:rPr>
          <w:rFonts w:hint="cs"/>
          <w:rtl/>
        </w:rPr>
      </w:pPr>
      <w:r>
        <w:rPr>
          <w:rFonts w:hint="cs"/>
          <w:rtl/>
        </w:rPr>
        <w:t xml:space="preserve">גילה גמליאל </w:t>
      </w:r>
      <w:r>
        <w:rPr>
          <w:rFonts w:hint="cs"/>
          <w:rtl/>
        </w:rPr>
        <w:tab/>
      </w:r>
      <w:r>
        <w:rPr>
          <w:rFonts w:hint="cs"/>
          <w:rtl/>
        </w:rPr>
        <w:tab/>
        <w:t>- אינה נוכחת</w:t>
      </w:r>
    </w:p>
    <w:p w14:paraId="63CDAA66" w14:textId="77777777" w:rsidR="00000000" w:rsidRDefault="00903ADA">
      <w:pPr>
        <w:pStyle w:val="a0"/>
        <w:rPr>
          <w:rFonts w:hint="cs"/>
          <w:rtl/>
        </w:rPr>
      </w:pPr>
      <w:r>
        <w:rPr>
          <w:rFonts w:hint="cs"/>
          <w:rtl/>
        </w:rPr>
        <w:t xml:space="preserve">משה גפני </w:t>
      </w:r>
      <w:r>
        <w:rPr>
          <w:rFonts w:hint="cs"/>
          <w:rtl/>
        </w:rPr>
        <w:tab/>
      </w:r>
      <w:r>
        <w:rPr>
          <w:rFonts w:hint="cs"/>
          <w:rtl/>
        </w:rPr>
        <w:tab/>
        <w:t>- נגד</w:t>
      </w:r>
    </w:p>
    <w:p w14:paraId="640F032A" w14:textId="77777777" w:rsidR="00000000" w:rsidRDefault="00903ADA">
      <w:pPr>
        <w:pStyle w:val="a0"/>
        <w:rPr>
          <w:rFonts w:hint="cs"/>
          <w:rtl/>
        </w:rPr>
      </w:pPr>
      <w:r>
        <w:rPr>
          <w:rFonts w:hint="cs"/>
          <w:rtl/>
        </w:rPr>
        <w:t xml:space="preserve">עבד-אלמאלכ דהאמשה </w:t>
      </w:r>
      <w:r>
        <w:rPr>
          <w:rFonts w:hint="cs"/>
          <w:rtl/>
        </w:rPr>
        <w:tab/>
        <w:t>- נגד</w:t>
      </w:r>
    </w:p>
    <w:p w14:paraId="2EF9429E" w14:textId="77777777" w:rsidR="00000000" w:rsidRDefault="00903ADA">
      <w:pPr>
        <w:pStyle w:val="a0"/>
        <w:rPr>
          <w:rFonts w:hint="cs"/>
          <w:rtl/>
        </w:rPr>
      </w:pPr>
      <w:r>
        <w:rPr>
          <w:rFonts w:hint="cs"/>
          <w:rtl/>
        </w:rPr>
        <w:t xml:space="preserve">נסים דהן </w:t>
      </w:r>
      <w:r>
        <w:rPr>
          <w:rFonts w:hint="cs"/>
          <w:rtl/>
        </w:rPr>
        <w:tab/>
      </w:r>
      <w:r>
        <w:rPr>
          <w:rFonts w:hint="cs"/>
          <w:rtl/>
        </w:rPr>
        <w:tab/>
        <w:t>- נגד</w:t>
      </w:r>
    </w:p>
    <w:p w14:paraId="2B7D7181" w14:textId="77777777" w:rsidR="00000000" w:rsidRDefault="00903ADA">
      <w:pPr>
        <w:pStyle w:val="a0"/>
        <w:rPr>
          <w:rFonts w:hint="cs"/>
          <w:rtl/>
        </w:rPr>
      </w:pPr>
      <w:r>
        <w:rPr>
          <w:rFonts w:hint="cs"/>
          <w:rtl/>
        </w:rPr>
        <w:t xml:space="preserve">חמי דורון </w:t>
      </w:r>
      <w:r>
        <w:rPr>
          <w:rFonts w:hint="cs"/>
          <w:rtl/>
        </w:rPr>
        <w:tab/>
      </w:r>
      <w:r>
        <w:rPr>
          <w:rFonts w:hint="cs"/>
          <w:rtl/>
        </w:rPr>
        <w:tab/>
        <w:t>- בעד</w:t>
      </w:r>
    </w:p>
    <w:p w14:paraId="06782DFF" w14:textId="77777777" w:rsidR="00000000" w:rsidRDefault="00903ADA">
      <w:pPr>
        <w:pStyle w:val="a0"/>
        <w:rPr>
          <w:rFonts w:hint="cs"/>
          <w:rtl/>
        </w:rPr>
      </w:pPr>
      <w:r>
        <w:rPr>
          <w:rFonts w:hint="cs"/>
          <w:rtl/>
        </w:rPr>
        <w:t xml:space="preserve">אברהם הירשזון </w:t>
      </w:r>
      <w:r>
        <w:rPr>
          <w:rFonts w:hint="cs"/>
          <w:rtl/>
        </w:rPr>
        <w:tab/>
      </w:r>
      <w:r>
        <w:rPr>
          <w:rFonts w:hint="cs"/>
          <w:rtl/>
        </w:rPr>
        <w:tab/>
        <w:t>- אינו נוכח</w:t>
      </w:r>
    </w:p>
    <w:p w14:paraId="4B8931BB" w14:textId="77777777" w:rsidR="00000000" w:rsidRDefault="00903ADA">
      <w:pPr>
        <w:pStyle w:val="a0"/>
        <w:rPr>
          <w:rFonts w:hint="cs"/>
          <w:rtl/>
        </w:rPr>
      </w:pPr>
      <w:r>
        <w:rPr>
          <w:rFonts w:hint="cs"/>
          <w:rtl/>
        </w:rPr>
        <w:t xml:space="preserve">צחי הנגבי </w:t>
      </w:r>
      <w:r>
        <w:rPr>
          <w:rFonts w:hint="cs"/>
          <w:rtl/>
        </w:rPr>
        <w:tab/>
      </w:r>
      <w:r>
        <w:rPr>
          <w:rFonts w:hint="cs"/>
          <w:rtl/>
        </w:rPr>
        <w:tab/>
        <w:t>- בעד</w:t>
      </w:r>
    </w:p>
    <w:p w14:paraId="69459F35" w14:textId="77777777" w:rsidR="00000000" w:rsidRDefault="00903ADA">
      <w:pPr>
        <w:pStyle w:val="a0"/>
        <w:rPr>
          <w:rFonts w:hint="cs"/>
          <w:rtl/>
        </w:rPr>
      </w:pPr>
      <w:r>
        <w:rPr>
          <w:rFonts w:hint="cs"/>
          <w:rtl/>
        </w:rPr>
        <w:t xml:space="preserve">צבי הנדל </w:t>
      </w:r>
      <w:r>
        <w:rPr>
          <w:rFonts w:hint="cs"/>
          <w:rtl/>
        </w:rPr>
        <w:tab/>
      </w:r>
      <w:r>
        <w:rPr>
          <w:rFonts w:hint="cs"/>
          <w:rtl/>
        </w:rPr>
        <w:tab/>
        <w:t>- בעד</w:t>
      </w:r>
    </w:p>
    <w:p w14:paraId="2EF9B103" w14:textId="77777777" w:rsidR="00000000" w:rsidRDefault="00903ADA">
      <w:pPr>
        <w:pStyle w:val="a0"/>
        <w:rPr>
          <w:rFonts w:hint="cs"/>
          <w:rtl/>
        </w:rPr>
      </w:pPr>
      <w:r>
        <w:rPr>
          <w:rFonts w:hint="cs"/>
          <w:rtl/>
        </w:rPr>
        <w:t xml:space="preserve">יצחק הרצוג </w:t>
      </w:r>
      <w:r>
        <w:rPr>
          <w:rFonts w:hint="cs"/>
          <w:rtl/>
        </w:rPr>
        <w:tab/>
      </w:r>
      <w:r>
        <w:rPr>
          <w:rFonts w:hint="cs"/>
          <w:rtl/>
        </w:rPr>
        <w:tab/>
        <w:t>- נגד</w:t>
      </w:r>
    </w:p>
    <w:p w14:paraId="3C088420" w14:textId="77777777" w:rsidR="00000000" w:rsidRDefault="00903ADA">
      <w:pPr>
        <w:pStyle w:val="a0"/>
        <w:rPr>
          <w:rFonts w:hint="cs"/>
          <w:rtl/>
        </w:rPr>
      </w:pPr>
      <w:r>
        <w:rPr>
          <w:rFonts w:hint="cs"/>
          <w:rtl/>
        </w:rPr>
        <w:t xml:space="preserve">מגלי והבה </w:t>
      </w:r>
      <w:r>
        <w:rPr>
          <w:rFonts w:hint="cs"/>
          <w:rtl/>
        </w:rPr>
        <w:tab/>
      </w:r>
      <w:r>
        <w:rPr>
          <w:rFonts w:hint="cs"/>
          <w:rtl/>
        </w:rPr>
        <w:tab/>
        <w:t>- בעד</w:t>
      </w:r>
    </w:p>
    <w:p w14:paraId="2DC196C5" w14:textId="77777777" w:rsidR="00000000" w:rsidRDefault="00903ADA">
      <w:pPr>
        <w:pStyle w:val="a0"/>
        <w:rPr>
          <w:rFonts w:hint="cs"/>
          <w:rtl/>
        </w:rPr>
      </w:pPr>
      <w:r>
        <w:rPr>
          <w:rFonts w:hint="cs"/>
          <w:rtl/>
        </w:rPr>
        <w:t xml:space="preserve">אבשלום וילן </w:t>
      </w:r>
      <w:r>
        <w:rPr>
          <w:rFonts w:hint="cs"/>
          <w:rtl/>
        </w:rPr>
        <w:tab/>
      </w:r>
      <w:r>
        <w:rPr>
          <w:rFonts w:hint="cs"/>
          <w:rtl/>
        </w:rPr>
        <w:tab/>
      </w:r>
      <w:r>
        <w:rPr>
          <w:rFonts w:hint="cs"/>
          <w:rtl/>
        </w:rPr>
        <w:t>- נגד</w:t>
      </w:r>
    </w:p>
    <w:p w14:paraId="76C1C08E" w14:textId="77777777" w:rsidR="00000000" w:rsidRDefault="00903ADA">
      <w:pPr>
        <w:pStyle w:val="a0"/>
        <w:rPr>
          <w:rFonts w:hint="cs"/>
          <w:rtl/>
        </w:rPr>
      </w:pPr>
      <w:r>
        <w:rPr>
          <w:rFonts w:hint="cs"/>
          <w:rtl/>
        </w:rPr>
        <w:t xml:space="preserve">מתן וילנאי </w:t>
      </w:r>
      <w:r>
        <w:rPr>
          <w:rFonts w:hint="cs"/>
          <w:rtl/>
        </w:rPr>
        <w:tab/>
      </w:r>
      <w:r>
        <w:rPr>
          <w:rFonts w:hint="cs"/>
          <w:rtl/>
        </w:rPr>
        <w:tab/>
        <w:t>- נגד</w:t>
      </w:r>
    </w:p>
    <w:p w14:paraId="0205023F" w14:textId="77777777" w:rsidR="00000000" w:rsidRDefault="00903ADA">
      <w:pPr>
        <w:pStyle w:val="a0"/>
        <w:rPr>
          <w:rFonts w:hint="cs"/>
          <w:rtl/>
        </w:rPr>
      </w:pPr>
      <w:r>
        <w:rPr>
          <w:rFonts w:hint="cs"/>
          <w:rtl/>
        </w:rPr>
        <w:t xml:space="preserve">יצחק וקנין </w:t>
      </w:r>
      <w:r>
        <w:rPr>
          <w:rFonts w:hint="cs"/>
          <w:rtl/>
        </w:rPr>
        <w:tab/>
      </w:r>
      <w:r>
        <w:rPr>
          <w:rFonts w:hint="cs"/>
          <w:rtl/>
        </w:rPr>
        <w:tab/>
        <w:t>- אינו נוכח</w:t>
      </w:r>
    </w:p>
    <w:p w14:paraId="1533EBB4" w14:textId="77777777" w:rsidR="00000000" w:rsidRDefault="00903ADA">
      <w:pPr>
        <w:pStyle w:val="a0"/>
        <w:rPr>
          <w:rFonts w:hint="cs"/>
          <w:rtl/>
        </w:rPr>
      </w:pPr>
      <w:r>
        <w:rPr>
          <w:rFonts w:hint="cs"/>
          <w:rtl/>
        </w:rPr>
        <w:t xml:space="preserve">נסים זאב </w:t>
      </w:r>
      <w:r>
        <w:rPr>
          <w:rFonts w:hint="cs"/>
          <w:rtl/>
        </w:rPr>
        <w:tab/>
      </w:r>
      <w:r>
        <w:rPr>
          <w:rFonts w:hint="cs"/>
          <w:rtl/>
        </w:rPr>
        <w:tab/>
        <w:t>- נגד</w:t>
      </w:r>
    </w:p>
    <w:p w14:paraId="03E61071" w14:textId="77777777" w:rsidR="00000000" w:rsidRDefault="00903ADA">
      <w:pPr>
        <w:pStyle w:val="a0"/>
        <w:rPr>
          <w:rFonts w:hint="cs"/>
          <w:rtl/>
        </w:rPr>
      </w:pPr>
      <w:r>
        <w:rPr>
          <w:rFonts w:hint="cs"/>
          <w:rtl/>
        </w:rPr>
        <w:t xml:space="preserve">ג'מאל זחאלקה </w:t>
      </w:r>
      <w:r>
        <w:rPr>
          <w:rFonts w:hint="cs"/>
          <w:rtl/>
        </w:rPr>
        <w:tab/>
      </w:r>
      <w:r>
        <w:rPr>
          <w:rFonts w:hint="cs"/>
          <w:rtl/>
        </w:rPr>
        <w:tab/>
        <w:t>- נגד</w:t>
      </w:r>
    </w:p>
    <w:p w14:paraId="2C118470" w14:textId="77777777" w:rsidR="00000000" w:rsidRDefault="00903ADA">
      <w:pPr>
        <w:pStyle w:val="a0"/>
        <w:rPr>
          <w:rFonts w:hint="cs"/>
          <w:rtl/>
        </w:rPr>
      </w:pPr>
      <w:r>
        <w:rPr>
          <w:rFonts w:hint="cs"/>
          <w:rtl/>
        </w:rPr>
        <w:t xml:space="preserve">אליעזר זנדברג </w:t>
      </w:r>
      <w:r>
        <w:rPr>
          <w:rFonts w:hint="cs"/>
          <w:rtl/>
        </w:rPr>
        <w:tab/>
      </w:r>
      <w:r>
        <w:rPr>
          <w:rFonts w:hint="cs"/>
          <w:rtl/>
        </w:rPr>
        <w:tab/>
        <w:t>- אינו נוכח</w:t>
      </w:r>
    </w:p>
    <w:p w14:paraId="371277CF" w14:textId="77777777" w:rsidR="00000000" w:rsidRDefault="00903ADA">
      <w:pPr>
        <w:pStyle w:val="a0"/>
        <w:rPr>
          <w:rFonts w:hint="cs"/>
          <w:rtl/>
        </w:rPr>
      </w:pPr>
      <w:r>
        <w:rPr>
          <w:rFonts w:hint="cs"/>
          <w:rtl/>
        </w:rPr>
        <w:t xml:space="preserve">יחיאל חזן </w:t>
      </w:r>
      <w:r>
        <w:rPr>
          <w:rFonts w:hint="cs"/>
          <w:rtl/>
        </w:rPr>
        <w:tab/>
      </w:r>
      <w:r>
        <w:rPr>
          <w:rFonts w:hint="cs"/>
          <w:rtl/>
        </w:rPr>
        <w:tab/>
        <w:t>- בעד</w:t>
      </w:r>
    </w:p>
    <w:p w14:paraId="5A8AFFBD" w14:textId="77777777" w:rsidR="00000000" w:rsidRDefault="00903ADA">
      <w:pPr>
        <w:pStyle w:val="a0"/>
        <w:rPr>
          <w:rFonts w:hint="cs"/>
          <w:rtl/>
        </w:rPr>
      </w:pPr>
      <w:r>
        <w:rPr>
          <w:rFonts w:hint="cs"/>
          <w:rtl/>
        </w:rPr>
        <w:t xml:space="preserve">רשף חן </w:t>
      </w:r>
      <w:r>
        <w:rPr>
          <w:rFonts w:hint="cs"/>
          <w:rtl/>
        </w:rPr>
        <w:tab/>
      </w:r>
      <w:r>
        <w:rPr>
          <w:rFonts w:hint="cs"/>
          <w:rtl/>
        </w:rPr>
        <w:tab/>
      </w:r>
      <w:r>
        <w:rPr>
          <w:rFonts w:hint="cs"/>
          <w:rtl/>
        </w:rPr>
        <w:tab/>
        <w:t>- בעד</w:t>
      </w:r>
    </w:p>
    <w:p w14:paraId="2181D0B3" w14:textId="77777777" w:rsidR="00000000" w:rsidRDefault="00903ADA">
      <w:pPr>
        <w:pStyle w:val="a0"/>
        <w:rPr>
          <w:rFonts w:hint="cs"/>
          <w:rtl/>
        </w:rPr>
      </w:pPr>
      <w:r>
        <w:rPr>
          <w:rFonts w:hint="cs"/>
          <w:rtl/>
        </w:rPr>
        <w:t xml:space="preserve">ואסל טאהא </w:t>
      </w:r>
      <w:r>
        <w:rPr>
          <w:rFonts w:hint="cs"/>
          <w:rtl/>
        </w:rPr>
        <w:tab/>
      </w:r>
      <w:r>
        <w:rPr>
          <w:rFonts w:hint="cs"/>
          <w:rtl/>
        </w:rPr>
        <w:tab/>
        <w:t>- נגד</w:t>
      </w:r>
    </w:p>
    <w:p w14:paraId="0C30311B" w14:textId="77777777" w:rsidR="00000000" w:rsidRDefault="00903ADA">
      <w:pPr>
        <w:pStyle w:val="a0"/>
        <w:rPr>
          <w:rFonts w:hint="cs"/>
          <w:rtl/>
        </w:rPr>
      </w:pPr>
      <w:r>
        <w:rPr>
          <w:rFonts w:hint="cs"/>
          <w:rtl/>
        </w:rPr>
        <w:t xml:space="preserve">אחמד טיבי </w:t>
      </w:r>
      <w:r>
        <w:rPr>
          <w:rFonts w:hint="cs"/>
          <w:rtl/>
        </w:rPr>
        <w:tab/>
      </w:r>
      <w:r>
        <w:rPr>
          <w:rFonts w:hint="cs"/>
          <w:rtl/>
        </w:rPr>
        <w:tab/>
        <w:t>- אינו נוכח</w:t>
      </w:r>
    </w:p>
    <w:p w14:paraId="2FD896A0" w14:textId="77777777" w:rsidR="00000000" w:rsidRDefault="00903ADA">
      <w:pPr>
        <w:pStyle w:val="a0"/>
        <w:rPr>
          <w:rFonts w:hint="cs"/>
          <w:rtl/>
        </w:rPr>
      </w:pPr>
      <w:r>
        <w:rPr>
          <w:rFonts w:hint="cs"/>
          <w:rtl/>
        </w:rPr>
        <w:t xml:space="preserve">דוד טל </w:t>
      </w:r>
      <w:r>
        <w:rPr>
          <w:rFonts w:hint="cs"/>
          <w:rtl/>
        </w:rPr>
        <w:tab/>
      </w:r>
      <w:r>
        <w:rPr>
          <w:rFonts w:hint="cs"/>
          <w:rtl/>
        </w:rPr>
        <w:tab/>
      </w:r>
      <w:r>
        <w:rPr>
          <w:rFonts w:hint="cs"/>
          <w:rtl/>
        </w:rPr>
        <w:tab/>
        <w:t>- נגד</w:t>
      </w:r>
    </w:p>
    <w:p w14:paraId="23174C59" w14:textId="77777777" w:rsidR="00000000" w:rsidRDefault="00903ADA">
      <w:pPr>
        <w:pStyle w:val="a0"/>
        <w:rPr>
          <w:rFonts w:hint="cs"/>
          <w:rtl/>
        </w:rPr>
      </w:pPr>
      <w:r>
        <w:rPr>
          <w:rFonts w:hint="cs"/>
          <w:rtl/>
        </w:rPr>
        <w:t xml:space="preserve">יגאל יאסינוב </w:t>
      </w:r>
      <w:r>
        <w:rPr>
          <w:rFonts w:hint="cs"/>
          <w:rtl/>
        </w:rPr>
        <w:tab/>
      </w:r>
      <w:r>
        <w:rPr>
          <w:rFonts w:hint="cs"/>
          <w:rtl/>
        </w:rPr>
        <w:tab/>
        <w:t>- בעד</w:t>
      </w:r>
    </w:p>
    <w:p w14:paraId="4FD8AC1A" w14:textId="77777777" w:rsidR="00000000" w:rsidRDefault="00903ADA">
      <w:pPr>
        <w:pStyle w:val="a0"/>
        <w:rPr>
          <w:rFonts w:hint="cs"/>
          <w:rtl/>
        </w:rPr>
      </w:pPr>
      <w:r>
        <w:rPr>
          <w:rFonts w:hint="cs"/>
          <w:rtl/>
        </w:rPr>
        <w:t xml:space="preserve">שאול יהלום </w:t>
      </w:r>
      <w:r>
        <w:rPr>
          <w:rFonts w:hint="cs"/>
          <w:rtl/>
        </w:rPr>
        <w:tab/>
      </w:r>
      <w:r>
        <w:rPr>
          <w:rFonts w:hint="cs"/>
          <w:rtl/>
        </w:rPr>
        <w:tab/>
        <w:t>- בעד</w:t>
      </w:r>
    </w:p>
    <w:p w14:paraId="464F3D02" w14:textId="77777777" w:rsidR="00000000" w:rsidRDefault="00903ADA">
      <w:pPr>
        <w:pStyle w:val="a0"/>
        <w:rPr>
          <w:rFonts w:hint="cs"/>
          <w:rtl/>
        </w:rPr>
      </w:pPr>
      <w:r>
        <w:rPr>
          <w:rFonts w:hint="cs"/>
          <w:rtl/>
        </w:rPr>
        <w:t>אליהו יש</w:t>
      </w:r>
      <w:r>
        <w:rPr>
          <w:rFonts w:hint="cs"/>
          <w:rtl/>
        </w:rPr>
        <w:t xml:space="preserve">י </w:t>
      </w:r>
      <w:r>
        <w:rPr>
          <w:rFonts w:hint="cs"/>
          <w:rtl/>
        </w:rPr>
        <w:tab/>
      </w:r>
      <w:r>
        <w:rPr>
          <w:rFonts w:hint="cs"/>
          <w:rtl/>
        </w:rPr>
        <w:tab/>
        <w:t>- נגד</w:t>
      </w:r>
    </w:p>
    <w:p w14:paraId="68E44E37" w14:textId="77777777" w:rsidR="00000000" w:rsidRDefault="00903ADA">
      <w:pPr>
        <w:pStyle w:val="a0"/>
        <w:rPr>
          <w:rFonts w:hint="cs"/>
          <w:rtl/>
        </w:rPr>
      </w:pPr>
      <w:r>
        <w:rPr>
          <w:rFonts w:hint="cs"/>
          <w:rtl/>
        </w:rPr>
        <w:t xml:space="preserve">אהוד יתום </w:t>
      </w:r>
      <w:r>
        <w:rPr>
          <w:rFonts w:hint="cs"/>
          <w:rtl/>
        </w:rPr>
        <w:tab/>
      </w:r>
      <w:r>
        <w:rPr>
          <w:rFonts w:hint="cs"/>
          <w:rtl/>
        </w:rPr>
        <w:tab/>
        <w:t>- אינו נוכח</w:t>
      </w:r>
    </w:p>
    <w:p w14:paraId="199981AE" w14:textId="77777777" w:rsidR="00000000" w:rsidRDefault="00903ADA">
      <w:pPr>
        <w:pStyle w:val="a0"/>
        <w:rPr>
          <w:rFonts w:hint="cs"/>
          <w:rtl/>
        </w:rPr>
      </w:pPr>
      <w:r>
        <w:rPr>
          <w:rFonts w:hint="cs"/>
          <w:rtl/>
        </w:rPr>
        <w:t xml:space="preserve">דני יתום </w:t>
      </w:r>
      <w:r>
        <w:rPr>
          <w:rFonts w:hint="cs"/>
          <w:rtl/>
        </w:rPr>
        <w:tab/>
      </w:r>
      <w:r>
        <w:rPr>
          <w:rFonts w:hint="cs"/>
          <w:rtl/>
        </w:rPr>
        <w:tab/>
        <w:t>- נגד</w:t>
      </w:r>
    </w:p>
    <w:p w14:paraId="3110A0B1" w14:textId="77777777" w:rsidR="00000000" w:rsidRDefault="00903ADA">
      <w:pPr>
        <w:pStyle w:val="a0"/>
        <w:rPr>
          <w:rFonts w:hint="cs"/>
          <w:rtl/>
        </w:rPr>
      </w:pPr>
      <w:r>
        <w:rPr>
          <w:rFonts w:hint="cs"/>
          <w:rtl/>
        </w:rPr>
        <w:t xml:space="preserve">איתן כבל </w:t>
      </w:r>
      <w:r>
        <w:rPr>
          <w:rFonts w:hint="cs"/>
          <w:rtl/>
        </w:rPr>
        <w:tab/>
      </w:r>
      <w:r>
        <w:rPr>
          <w:rFonts w:hint="cs"/>
          <w:rtl/>
        </w:rPr>
        <w:tab/>
        <w:t>- נגד</w:t>
      </w:r>
    </w:p>
    <w:p w14:paraId="65F16DC8" w14:textId="77777777" w:rsidR="00000000" w:rsidRDefault="00903ADA">
      <w:pPr>
        <w:pStyle w:val="a0"/>
        <w:rPr>
          <w:rFonts w:hint="cs"/>
          <w:rtl/>
        </w:rPr>
      </w:pPr>
      <w:r>
        <w:rPr>
          <w:rFonts w:hint="cs"/>
          <w:rtl/>
        </w:rPr>
        <w:t xml:space="preserve">אילנה כהן </w:t>
      </w:r>
      <w:r>
        <w:rPr>
          <w:rFonts w:hint="cs"/>
          <w:rtl/>
        </w:rPr>
        <w:tab/>
      </w:r>
      <w:r>
        <w:rPr>
          <w:rFonts w:hint="cs"/>
          <w:rtl/>
        </w:rPr>
        <w:tab/>
        <w:t>- נגד</w:t>
      </w:r>
    </w:p>
    <w:p w14:paraId="7A0D766E" w14:textId="77777777" w:rsidR="00000000" w:rsidRDefault="00903ADA">
      <w:pPr>
        <w:pStyle w:val="a0"/>
        <w:rPr>
          <w:rFonts w:hint="cs"/>
          <w:rtl/>
        </w:rPr>
      </w:pPr>
      <w:r>
        <w:rPr>
          <w:rFonts w:hint="cs"/>
          <w:rtl/>
        </w:rPr>
        <w:t xml:space="preserve">אליעזר כהן </w:t>
      </w:r>
      <w:r>
        <w:rPr>
          <w:rFonts w:hint="cs"/>
          <w:rtl/>
        </w:rPr>
        <w:tab/>
      </w:r>
      <w:r>
        <w:rPr>
          <w:rFonts w:hint="cs"/>
          <w:rtl/>
        </w:rPr>
        <w:tab/>
        <w:t>- בעד</w:t>
      </w:r>
    </w:p>
    <w:p w14:paraId="718565ED" w14:textId="77777777" w:rsidR="00000000" w:rsidRDefault="00903ADA">
      <w:pPr>
        <w:pStyle w:val="a0"/>
        <w:rPr>
          <w:rFonts w:hint="cs"/>
          <w:rtl/>
        </w:rPr>
      </w:pPr>
      <w:r>
        <w:rPr>
          <w:rFonts w:hint="cs"/>
          <w:rtl/>
        </w:rPr>
        <w:t xml:space="preserve">אמנון כהן </w:t>
      </w:r>
      <w:r>
        <w:rPr>
          <w:rFonts w:hint="cs"/>
          <w:rtl/>
        </w:rPr>
        <w:tab/>
      </w:r>
      <w:r>
        <w:rPr>
          <w:rFonts w:hint="cs"/>
          <w:rtl/>
        </w:rPr>
        <w:tab/>
        <w:t xml:space="preserve">- נגד </w:t>
      </w:r>
    </w:p>
    <w:p w14:paraId="25A41AA1" w14:textId="77777777" w:rsidR="00000000" w:rsidRDefault="00903ADA">
      <w:pPr>
        <w:pStyle w:val="a0"/>
        <w:rPr>
          <w:rFonts w:hint="cs"/>
          <w:rtl/>
        </w:rPr>
      </w:pPr>
      <w:r>
        <w:rPr>
          <w:rFonts w:hint="cs"/>
          <w:rtl/>
        </w:rPr>
        <w:t xml:space="preserve">יצחק כהן </w:t>
      </w:r>
      <w:r>
        <w:rPr>
          <w:rFonts w:hint="cs"/>
          <w:rtl/>
        </w:rPr>
        <w:tab/>
      </w:r>
      <w:r>
        <w:rPr>
          <w:rFonts w:hint="cs"/>
          <w:rtl/>
        </w:rPr>
        <w:tab/>
        <w:t>- נגד</w:t>
      </w:r>
    </w:p>
    <w:p w14:paraId="239E4AC3" w14:textId="77777777" w:rsidR="00000000" w:rsidRDefault="00903ADA">
      <w:pPr>
        <w:pStyle w:val="a0"/>
        <w:rPr>
          <w:rFonts w:hint="cs"/>
          <w:rtl/>
        </w:rPr>
      </w:pPr>
      <w:r>
        <w:rPr>
          <w:rFonts w:hint="cs"/>
          <w:rtl/>
        </w:rPr>
        <w:t xml:space="preserve">רן כהן </w:t>
      </w:r>
      <w:r>
        <w:rPr>
          <w:rFonts w:hint="cs"/>
          <w:rtl/>
        </w:rPr>
        <w:tab/>
      </w:r>
      <w:r>
        <w:rPr>
          <w:rFonts w:hint="cs"/>
          <w:rtl/>
        </w:rPr>
        <w:tab/>
      </w:r>
      <w:r>
        <w:rPr>
          <w:rFonts w:hint="cs"/>
          <w:rtl/>
        </w:rPr>
        <w:tab/>
        <w:t>- נגד</w:t>
      </w:r>
    </w:p>
    <w:p w14:paraId="0AA6DE21" w14:textId="77777777" w:rsidR="00000000" w:rsidRDefault="00903ADA">
      <w:pPr>
        <w:pStyle w:val="a0"/>
        <w:rPr>
          <w:rFonts w:hint="cs"/>
          <w:rtl/>
        </w:rPr>
      </w:pPr>
      <w:r>
        <w:rPr>
          <w:rFonts w:hint="cs"/>
          <w:rtl/>
        </w:rPr>
        <w:t xml:space="preserve">משה כחלון </w:t>
      </w:r>
      <w:r>
        <w:rPr>
          <w:rFonts w:hint="cs"/>
          <w:rtl/>
        </w:rPr>
        <w:tab/>
      </w:r>
      <w:r>
        <w:rPr>
          <w:rFonts w:hint="cs"/>
          <w:rtl/>
        </w:rPr>
        <w:tab/>
        <w:t>- בעד</w:t>
      </w:r>
    </w:p>
    <w:p w14:paraId="3EA44FCF" w14:textId="77777777" w:rsidR="00000000" w:rsidRDefault="00903ADA">
      <w:pPr>
        <w:pStyle w:val="a0"/>
        <w:rPr>
          <w:rFonts w:hint="cs"/>
          <w:rtl/>
        </w:rPr>
      </w:pPr>
      <w:r>
        <w:rPr>
          <w:rFonts w:hint="cs"/>
          <w:rtl/>
        </w:rPr>
        <w:t xml:space="preserve">חיים כץ </w:t>
      </w:r>
      <w:r>
        <w:rPr>
          <w:rFonts w:hint="cs"/>
          <w:rtl/>
        </w:rPr>
        <w:tab/>
      </w:r>
      <w:r>
        <w:rPr>
          <w:rFonts w:hint="cs"/>
          <w:rtl/>
        </w:rPr>
        <w:tab/>
      </w:r>
      <w:r>
        <w:rPr>
          <w:rFonts w:hint="cs"/>
          <w:rtl/>
        </w:rPr>
        <w:tab/>
        <w:t>- בעד</w:t>
      </w:r>
    </w:p>
    <w:p w14:paraId="40969E67" w14:textId="77777777" w:rsidR="00000000" w:rsidRDefault="00903ADA">
      <w:pPr>
        <w:pStyle w:val="a0"/>
        <w:rPr>
          <w:rFonts w:hint="cs"/>
          <w:rtl/>
        </w:rPr>
      </w:pPr>
      <w:r>
        <w:rPr>
          <w:rFonts w:hint="cs"/>
          <w:rtl/>
        </w:rPr>
        <w:t xml:space="preserve">ישראל כץ </w:t>
      </w:r>
      <w:r>
        <w:rPr>
          <w:rFonts w:hint="cs"/>
          <w:rtl/>
        </w:rPr>
        <w:tab/>
      </w:r>
      <w:r>
        <w:rPr>
          <w:rFonts w:hint="cs"/>
          <w:rtl/>
        </w:rPr>
        <w:tab/>
        <w:t>- בעד</w:t>
      </w:r>
    </w:p>
    <w:p w14:paraId="6D47A5F7" w14:textId="77777777" w:rsidR="00000000" w:rsidRDefault="00903ADA">
      <w:pPr>
        <w:pStyle w:val="a0"/>
        <w:rPr>
          <w:rFonts w:hint="cs"/>
          <w:rtl/>
        </w:rPr>
      </w:pPr>
      <w:r>
        <w:rPr>
          <w:rFonts w:hint="cs"/>
          <w:rtl/>
        </w:rPr>
        <w:t xml:space="preserve">אתי לבני </w:t>
      </w:r>
      <w:r>
        <w:rPr>
          <w:rFonts w:hint="cs"/>
          <w:rtl/>
        </w:rPr>
        <w:tab/>
      </w:r>
      <w:r>
        <w:rPr>
          <w:rFonts w:hint="cs"/>
          <w:rtl/>
        </w:rPr>
        <w:tab/>
        <w:t>- בעד</w:t>
      </w:r>
    </w:p>
    <w:p w14:paraId="70B6D8AF" w14:textId="77777777" w:rsidR="00000000" w:rsidRDefault="00903ADA">
      <w:pPr>
        <w:pStyle w:val="a0"/>
        <w:rPr>
          <w:rFonts w:hint="cs"/>
          <w:rtl/>
        </w:rPr>
      </w:pPr>
      <w:r>
        <w:rPr>
          <w:rFonts w:hint="cs"/>
          <w:rtl/>
        </w:rPr>
        <w:t xml:space="preserve">ציפי לבני </w:t>
      </w:r>
      <w:r>
        <w:rPr>
          <w:rFonts w:hint="cs"/>
          <w:rtl/>
        </w:rPr>
        <w:tab/>
      </w:r>
      <w:r>
        <w:rPr>
          <w:rFonts w:hint="cs"/>
          <w:rtl/>
        </w:rPr>
        <w:tab/>
        <w:t>- בעד</w:t>
      </w:r>
    </w:p>
    <w:p w14:paraId="31A39767" w14:textId="77777777" w:rsidR="00000000" w:rsidRDefault="00903ADA">
      <w:pPr>
        <w:pStyle w:val="a0"/>
        <w:rPr>
          <w:rFonts w:hint="cs"/>
          <w:rtl/>
        </w:rPr>
      </w:pPr>
      <w:r>
        <w:rPr>
          <w:rFonts w:hint="cs"/>
          <w:rtl/>
        </w:rPr>
        <w:t xml:space="preserve">לימור לבנת </w:t>
      </w:r>
      <w:r>
        <w:rPr>
          <w:rFonts w:hint="cs"/>
          <w:rtl/>
        </w:rPr>
        <w:tab/>
      </w:r>
      <w:r>
        <w:rPr>
          <w:rFonts w:hint="cs"/>
          <w:rtl/>
        </w:rPr>
        <w:tab/>
        <w:t>- בעד</w:t>
      </w:r>
    </w:p>
    <w:p w14:paraId="6BF41E8F" w14:textId="77777777" w:rsidR="00000000" w:rsidRDefault="00903ADA">
      <w:pPr>
        <w:pStyle w:val="a0"/>
        <w:rPr>
          <w:rFonts w:hint="cs"/>
          <w:rtl/>
        </w:rPr>
      </w:pPr>
      <w:r>
        <w:rPr>
          <w:rFonts w:hint="cs"/>
          <w:rtl/>
        </w:rPr>
        <w:t xml:space="preserve">דוד לוי </w:t>
      </w:r>
      <w:r>
        <w:rPr>
          <w:rFonts w:hint="cs"/>
          <w:rtl/>
        </w:rPr>
        <w:tab/>
      </w:r>
      <w:r>
        <w:rPr>
          <w:rFonts w:hint="cs"/>
          <w:rtl/>
        </w:rPr>
        <w:tab/>
      </w:r>
      <w:r>
        <w:rPr>
          <w:rFonts w:hint="cs"/>
          <w:rtl/>
        </w:rPr>
        <w:tab/>
        <w:t>- אינו נוכח</w:t>
      </w:r>
    </w:p>
    <w:p w14:paraId="0F45537B" w14:textId="77777777" w:rsidR="00000000" w:rsidRDefault="00903ADA">
      <w:pPr>
        <w:pStyle w:val="a0"/>
        <w:rPr>
          <w:rFonts w:hint="cs"/>
          <w:rtl/>
        </w:rPr>
      </w:pPr>
      <w:r>
        <w:rPr>
          <w:rFonts w:hint="cs"/>
          <w:rtl/>
        </w:rPr>
        <w:t xml:space="preserve">יצחק לוי </w:t>
      </w:r>
      <w:r>
        <w:rPr>
          <w:rFonts w:hint="cs"/>
          <w:rtl/>
        </w:rPr>
        <w:tab/>
      </w:r>
      <w:r>
        <w:rPr>
          <w:rFonts w:hint="cs"/>
          <w:rtl/>
        </w:rPr>
        <w:tab/>
        <w:t>- בעד</w:t>
      </w:r>
    </w:p>
    <w:p w14:paraId="71A04F27" w14:textId="77777777" w:rsidR="00000000" w:rsidRDefault="00903ADA">
      <w:pPr>
        <w:pStyle w:val="a0"/>
        <w:rPr>
          <w:rFonts w:hint="cs"/>
          <w:rtl/>
        </w:rPr>
      </w:pPr>
      <w:r>
        <w:rPr>
          <w:rFonts w:hint="cs"/>
          <w:rtl/>
        </w:rPr>
        <w:t xml:space="preserve">אילן ליבוביץ </w:t>
      </w:r>
      <w:r>
        <w:rPr>
          <w:rFonts w:hint="cs"/>
          <w:rtl/>
        </w:rPr>
        <w:tab/>
      </w:r>
      <w:r>
        <w:rPr>
          <w:rFonts w:hint="cs"/>
          <w:rtl/>
        </w:rPr>
        <w:tab/>
        <w:t>- בעד</w:t>
      </w:r>
    </w:p>
    <w:p w14:paraId="2E097139" w14:textId="77777777" w:rsidR="00000000" w:rsidRDefault="00903ADA">
      <w:pPr>
        <w:pStyle w:val="af0"/>
        <w:rPr>
          <w:rFonts w:hint="cs"/>
          <w:rtl/>
        </w:rPr>
      </w:pPr>
    </w:p>
    <w:p w14:paraId="3B495A78" w14:textId="77777777" w:rsidR="00000000" w:rsidRDefault="00903ADA">
      <w:pPr>
        <w:pStyle w:val="af1"/>
        <w:rPr>
          <w:rtl/>
        </w:rPr>
      </w:pPr>
      <w:r>
        <w:rPr>
          <w:rtl/>
        </w:rPr>
        <w:t>היו"ר ראובן ריבלין:</w:t>
      </w:r>
    </w:p>
    <w:p w14:paraId="0820815E" w14:textId="77777777" w:rsidR="00000000" w:rsidRDefault="00903ADA">
      <w:pPr>
        <w:pStyle w:val="a0"/>
        <w:rPr>
          <w:rtl/>
        </w:rPr>
      </w:pPr>
    </w:p>
    <w:p w14:paraId="620FA978" w14:textId="77777777" w:rsidR="00000000" w:rsidRDefault="00903ADA">
      <w:pPr>
        <w:pStyle w:val="a0"/>
        <w:rPr>
          <w:rFonts w:hint="cs"/>
          <w:rtl/>
        </w:rPr>
      </w:pPr>
      <w:r>
        <w:rPr>
          <w:rFonts w:hint="cs"/>
          <w:rtl/>
        </w:rPr>
        <w:t>חבר הכנסת יצחק כהן, דבר חמור מאוד.</w:t>
      </w:r>
    </w:p>
    <w:p w14:paraId="0DE554E3" w14:textId="77777777" w:rsidR="00000000" w:rsidRDefault="00903ADA">
      <w:pPr>
        <w:pStyle w:val="a0"/>
        <w:rPr>
          <w:rFonts w:hint="cs"/>
          <w:rtl/>
        </w:rPr>
      </w:pPr>
    </w:p>
    <w:p w14:paraId="31F63858" w14:textId="77777777" w:rsidR="00000000" w:rsidRDefault="00903ADA">
      <w:pPr>
        <w:pStyle w:val="af0"/>
        <w:rPr>
          <w:rtl/>
        </w:rPr>
      </w:pPr>
      <w:r>
        <w:rPr>
          <w:rFonts w:hint="eastAsia"/>
          <w:rtl/>
        </w:rPr>
        <w:t>יצחק</w:t>
      </w:r>
      <w:r>
        <w:rPr>
          <w:rtl/>
        </w:rPr>
        <w:t xml:space="preserve"> כהן (ש"ס):</w:t>
      </w:r>
    </w:p>
    <w:p w14:paraId="4DDC646E" w14:textId="77777777" w:rsidR="00000000" w:rsidRDefault="00903ADA">
      <w:pPr>
        <w:pStyle w:val="a0"/>
        <w:rPr>
          <w:rFonts w:hint="cs"/>
          <w:rtl/>
        </w:rPr>
      </w:pPr>
    </w:p>
    <w:p w14:paraId="1B05AF59" w14:textId="77777777" w:rsidR="00000000" w:rsidRDefault="00903ADA">
      <w:pPr>
        <w:pStyle w:val="a0"/>
        <w:rPr>
          <w:rFonts w:hint="cs"/>
          <w:rtl/>
        </w:rPr>
      </w:pPr>
      <w:r>
        <w:rPr>
          <w:rFonts w:hint="cs"/>
          <w:rtl/>
        </w:rPr>
        <w:t>- - -</w:t>
      </w:r>
    </w:p>
    <w:p w14:paraId="4424A593" w14:textId="77777777" w:rsidR="00000000" w:rsidRDefault="00903ADA">
      <w:pPr>
        <w:pStyle w:val="a0"/>
        <w:rPr>
          <w:rFonts w:hint="cs"/>
          <w:rtl/>
        </w:rPr>
      </w:pPr>
    </w:p>
    <w:p w14:paraId="4CF0D3BD" w14:textId="77777777" w:rsidR="00000000" w:rsidRDefault="00903ADA">
      <w:pPr>
        <w:pStyle w:val="af1"/>
        <w:rPr>
          <w:rtl/>
        </w:rPr>
      </w:pPr>
      <w:r>
        <w:rPr>
          <w:rtl/>
        </w:rPr>
        <w:t>היו"ר ראובן ריבלין:</w:t>
      </w:r>
    </w:p>
    <w:p w14:paraId="4DF7E39C" w14:textId="77777777" w:rsidR="00000000" w:rsidRDefault="00903ADA">
      <w:pPr>
        <w:pStyle w:val="a0"/>
        <w:rPr>
          <w:rtl/>
        </w:rPr>
      </w:pPr>
    </w:p>
    <w:p w14:paraId="39E3AB5E" w14:textId="77777777" w:rsidR="00000000" w:rsidRDefault="00903ADA">
      <w:pPr>
        <w:pStyle w:val="a0"/>
        <w:rPr>
          <w:rFonts w:hint="cs"/>
          <w:rtl/>
        </w:rPr>
      </w:pPr>
      <w:r>
        <w:rPr>
          <w:rFonts w:hint="cs"/>
          <w:rtl/>
        </w:rPr>
        <w:t>למה אדוני? אתה רואה, לא שמים מכשול בפני עיוורים. הוא לא רואה, רק שומע, ואדוני שם בפני</w:t>
      </w:r>
      <w:r>
        <w:rPr>
          <w:rFonts w:hint="cs"/>
          <w:rtl/>
        </w:rPr>
        <w:t xml:space="preserve">ו מכשול. </w:t>
      </w:r>
    </w:p>
    <w:p w14:paraId="6E320ADD" w14:textId="77777777" w:rsidR="00000000" w:rsidRDefault="00903ADA">
      <w:pPr>
        <w:pStyle w:val="-"/>
        <w:rPr>
          <w:rFonts w:hint="cs"/>
          <w:rtl/>
        </w:rPr>
      </w:pPr>
      <w:bookmarkStart w:id="331" w:name="FS000000661T05_11_2003_16_58_21C"/>
      <w:bookmarkEnd w:id="331"/>
    </w:p>
    <w:p w14:paraId="10D7B8B3" w14:textId="77777777" w:rsidR="00000000" w:rsidRDefault="00903ADA">
      <w:pPr>
        <w:pStyle w:val="-"/>
        <w:rPr>
          <w:rFonts w:hint="cs"/>
          <w:rtl/>
        </w:rPr>
      </w:pPr>
    </w:p>
    <w:p w14:paraId="3ED55A9B" w14:textId="77777777" w:rsidR="00000000" w:rsidRDefault="00903ADA">
      <w:pPr>
        <w:pStyle w:val="-"/>
        <w:rPr>
          <w:rFonts w:hint="cs"/>
          <w:rtl/>
        </w:rPr>
      </w:pPr>
    </w:p>
    <w:p w14:paraId="1A01D343" w14:textId="77777777" w:rsidR="00000000" w:rsidRDefault="00903ADA">
      <w:pPr>
        <w:pStyle w:val="-"/>
        <w:rPr>
          <w:rtl/>
        </w:rPr>
      </w:pPr>
      <w:r>
        <w:rPr>
          <w:rtl/>
        </w:rPr>
        <w:t>מזכיר הכנסת אריה האן:</w:t>
      </w:r>
    </w:p>
    <w:p w14:paraId="53127AD8" w14:textId="77777777" w:rsidR="00000000" w:rsidRDefault="00903ADA">
      <w:pPr>
        <w:pStyle w:val="a0"/>
        <w:ind w:firstLine="0"/>
        <w:rPr>
          <w:rFonts w:hint="cs"/>
          <w:rtl/>
        </w:rPr>
      </w:pPr>
      <w:r>
        <w:rPr>
          <w:rFonts w:hint="cs"/>
          <w:rtl/>
        </w:rPr>
        <w:t>(קורא בשמות חברי הכנסת)</w:t>
      </w:r>
    </w:p>
    <w:p w14:paraId="06FF9194" w14:textId="77777777" w:rsidR="00000000" w:rsidRDefault="00903ADA">
      <w:pPr>
        <w:pStyle w:val="a0"/>
        <w:rPr>
          <w:rFonts w:hint="cs"/>
          <w:rtl/>
        </w:rPr>
      </w:pPr>
    </w:p>
    <w:p w14:paraId="15809DD4" w14:textId="77777777" w:rsidR="00000000" w:rsidRDefault="00903ADA">
      <w:pPr>
        <w:pStyle w:val="a0"/>
        <w:rPr>
          <w:rFonts w:hint="cs"/>
          <w:rtl/>
        </w:rPr>
      </w:pPr>
      <w:r>
        <w:rPr>
          <w:rFonts w:hint="cs"/>
          <w:rtl/>
        </w:rPr>
        <w:t xml:space="preserve">יעקב ליצמן </w:t>
      </w:r>
      <w:r>
        <w:rPr>
          <w:rFonts w:hint="cs"/>
          <w:rtl/>
        </w:rPr>
        <w:tab/>
      </w:r>
      <w:r>
        <w:rPr>
          <w:rFonts w:hint="cs"/>
          <w:rtl/>
        </w:rPr>
        <w:tab/>
        <w:t>- נגד</w:t>
      </w:r>
    </w:p>
    <w:p w14:paraId="0233974D" w14:textId="77777777" w:rsidR="00000000" w:rsidRDefault="00903ADA">
      <w:pPr>
        <w:pStyle w:val="a0"/>
        <w:rPr>
          <w:rFonts w:hint="cs"/>
          <w:rtl/>
        </w:rPr>
      </w:pPr>
      <w:r>
        <w:rPr>
          <w:rFonts w:hint="cs"/>
          <w:rtl/>
        </w:rPr>
        <w:t xml:space="preserve">עוזי לנדאו </w:t>
      </w:r>
      <w:r>
        <w:rPr>
          <w:rFonts w:hint="cs"/>
          <w:rtl/>
        </w:rPr>
        <w:tab/>
      </w:r>
      <w:r>
        <w:rPr>
          <w:rFonts w:hint="cs"/>
          <w:rtl/>
        </w:rPr>
        <w:tab/>
        <w:t>- אינו נוכח</w:t>
      </w:r>
    </w:p>
    <w:p w14:paraId="10400AD1" w14:textId="77777777" w:rsidR="00000000" w:rsidRDefault="00903ADA">
      <w:pPr>
        <w:pStyle w:val="a0"/>
        <w:rPr>
          <w:rFonts w:hint="cs"/>
          <w:rtl/>
        </w:rPr>
      </w:pPr>
      <w:r>
        <w:rPr>
          <w:rFonts w:hint="cs"/>
          <w:rtl/>
        </w:rPr>
        <w:t xml:space="preserve">יוסף לפיד </w:t>
      </w:r>
      <w:r>
        <w:rPr>
          <w:rFonts w:hint="cs"/>
          <w:rtl/>
        </w:rPr>
        <w:tab/>
      </w:r>
      <w:r>
        <w:rPr>
          <w:rFonts w:hint="cs"/>
          <w:rtl/>
        </w:rPr>
        <w:tab/>
        <w:t>- בעד</w:t>
      </w:r>
    </w:p>
    <w:p w14:paraId="03EB9CFE" w14:textId="77777777" w:rsidR="00000000" w:rsidRDefault="00903ADA">
      <w:pPr>
        <w:pStyle w:val="a0"/>
        <w:rPr>
          <w:rFonts w:hint="cs"/>
          <w:rtl/>
        </w:rPr>
      </w:pPr>
      <w:r>
        <w:rPr>
          <w:rFonts w:hint="cs"/>
          <w:rtl/>
        </w:rPr>
        <w:t xml:space="preserve">עסאם מח'ול </w:t>
      </w:r>
      <w:r>
        <w:rPr>
          <w:rFonts w:hint="cs"/>
          <w:rtl/>
        </w:rPr>
        <w:tab/>
      </w:r>
      <w:r>
        <w:rPr>
          <w:rFonts w:hint="cs"/>
          <w:rtl/>
        </w:rPr>
        <w:tab/>
        <w:t>- נגד</w:t>
      </w:r>
    </w:p>
    <w:p w14:paraId="00F27513" w14:textId="77777777" w:rsidR="00000000" w:rsidRDefault="00903ADA">
      <w:pPr>
        <w:pStyle w:val="a0"/>
        <w:rPr>
          <w:rFonts w:hint="cs"/>
          <w:rtl/>
        </w:rPr>
      </w:pPr>
      <w:r>
        <w:rPr>
          <w:rFonts w:hint="cs"/>
          <w:rtl/>
        </w:rPr>
        <w:t xml:space="preserve">מיכאל מלכיאור </w:t>
      </w:r>
      <w:r>
        <w:rPr>
          <w:rFonts w:hint="cs"/>
          <w:rtl/>
        </w:rPr>
        <w:tab/>
      </w:r>
      <w:r>
        <w:rPr>
          <w:rFonts w:hint="cs"/>
          <w:rtl/>
        </w:rPr>
        <w:tab/>
        <w:t>- נגד</w:t>
      </w:r>
    </w:p>
    <w:p w14:paraId="7082013D" w14:textId="77777777" w:rsidR="00000000" w:rsidRDefault="00903ADA">
      <w:pPr>
        <w:pStyle w:val="a0"/>
        <w:rPr>
          <w:rFonts w:hint="cs"/>
          <w:rtl/>
        </w:rPr>
      </w:pPr>
      <w:r>
        <w:rPr>
          <w:rFonts w:hint="cs"/>
          <w:rtl/>
        </w:rPr>
        <w:t xml:space="preserve">עמרם מצנע </w:t>
      </w:r>
      <w:r>
        <w:rPr>
          <w:rFonts w:hint="cs"/>
          <w:rtl/>
        </w:rPr>
        <w:tab/>
      </w:r>
      <w:r>
        <w:rPr>
          <w:rFonts w:hint="cs"/>
          <w:rtl/>
        </w:rPr>
        <w:tab/>
        <w:t>- נגד</w:t>
      </w:r>
    </w:p>
    <w:p w14:paraId="467668DD" w14:textId="77777777" w:rsidR="00000000" w:rsidRDefault="00903ADA">
      <w:pPr>
        <w:pStyle w:val="a0"/>
        <w:rPr>
          <w:rFonts w:hint="cs"/>
          <w:rtl/>
        </w:rPr>
      </w:pPr>
      <w:r>
        <w:rPr>
          <w:rFonts w:hint="cs"/>
          <w:rtl/>
        </w:rPr>
        <w:t xml:space="preserve">יעקב מרגי </w:t>
      </w:r>
      <w:r>
        <w:rPr>
          <w:rFonts w:hint="cs"/>
          <w:rtl/>
        </w:rPr>
        <w:tab/>
      </w:r>
      <w:r>
        <w:rPr>
          <w:rFonts w:hint="cs"/>
          <w:rtl/>
        </w:rPr>
        <w:tab/>
        <w:t>- נגד</w:t>
      </w:r>
    </w:p>
    <w:p w14:paraId="47A1B449" w14:textId="77777777" w:rsidR="00000000" w:rsidRDefault="00903ADA">
      <w:pPr>
        <w:pStyle w:val="a0"/>
        <w:rPr>
          <w:rFonts w:hint="cs"/>
          <w:rtl/>
        </w:rPr>
      </w:pPr>
      <w:r>
        <w:rPr>
          <w:rFonts w:hint="cs"/>
          <w:rtl/>
        </w:rPr>
        <w:t xml:space="preserve">יהודית נאות </w:t>
      </w:r>
      <w:r>
        <w:rPr>
          <w:rFonts w:hint="cs"/>
          <w:rtl/>
        </w:rPr>
        <w:tab/>
      </w:r>
      <w:r>
        <w:rPr>
          <w:rFonts w:hint="cs"/>
          <w:rtl/>
        </w:rPr>
        <w:tab/>
        <w:t>- אינה נוכחת</w:t>
      </w:r>
    </w:p>
    <w:p w14:paraId="218E31BC" w14:textId="77777777" w:rsidR="00000000" w:rsidRDefault="00903ADA">
      <w:pPr>
        <w:pStyle w:val="a0"/>
        <w:rPr>
          <w:rFonts w:hint="cs"/>
          <w:rtl/>
        </w:rPr>
      </w:pPr>
      <w:r>
        <w:rPr>
          <w:rFonts w:hint="cs"/>
          <w:rtl/>
        </w:rPr>
        <w:t xml:space="preserve">משולם נהרי </w:t>
      </w:r>
      <w:r>
        <w:rPr>
          <w:rFonts w:hint="cs"/>
          <w:rtl/>
        </w:rPr>
        <w:tab/>
      </w:r>
      <w:r>
        <w:rPr>
          <w:rFonts w:hint="cs"/>
          <w:rtl/>
        </w:rPr>
        <w:tab/>
        <w:t>- נגד</w:t>
      </w:r>
    </w:p>
    <w:p w14:paraId="6716AB46" w14:textId="77777777" w:rsidR="00000000" w:rsidRDefault="00903ADA">
      <w:pPr>
        <w:pStyle w:val="a0"/>
        <w:rPr>
          <w:rFonts w:hint="cs"/>
          <w:rtl/>
        </w:rPr>
      </w:pPr>
      <w:r>
        <w:rPr>
          <w:rFonts w:hint="cs"/>
          <w:rtl/>
        </w:rPr>
        <w:t>מיכאל נודלמ</w:t>
      </w:r>
      <w:r>
        <w:rPr>
          <w:rFonts w:hint="cs"/>
          <w:rtl/>
        </w:rPr>
        <w:t xml:space="preserve">ן </w:t>
      </w:r>
      <w:r>
        <w:rPr>
          <w:rFonts w:hint="cs"/>
          <w:rtl/>
        </w:rPr>
        <w:tab/>
      </w:r>
      <w:r>
        <w:rPr>
          <w:rFonts w:hint="cs"/>
          <w:rtl/>
        </w:rPr>
        <w:tab/>
        <w:t>- בעד</w:t>
      </w:r>
    </w:p>
    <w:p w14:paraId="6BB57C30" w14:textId="77777777" w:rsidR="00000000" w:rsidRDefault="00903ADA">
      <w:pPr>
        <w:pStyle w:val="a0"/>
        <w:rPr>
          <w:rFonts w:hint="cs"/>
          <w:rtl/>
        </w:rPr>
      </w:pPr>
      <w:r>
        <w:rPr>
          <w:rFonts w:hint="cs"/>
          <w:rtl/>
        </w:rPr>
        <w:t xml:space="preserve">דני נוה </w:t>
      </w:r>
      <w:r>
        <w:rPr>
          <w:rFonts w:hint="cs"/>
          <w:rtl/>
        </w:rPr>
        <w:tab/>
      </w:r>
      <w:r>
        <w:rPr>
          <w:rFonts w:hint="cs"/>
          <w:rtl/>
        </w:rPr>
        <w:tab/>
      </w:r>
      <w:r>
        <w:rPr>
          <w:rFonts w:hint="cs"/>
          <w:rtl/>
        </w:rPr>
        <w:tab/>
        <w:t>- בעד</w:t>
      </w:r>
    </w:p>
    <w:p w14:paraId="2C6A1C86" w14:textId="77777777" w:rsidR="00000000" w:rsidRDefault="00903ADA">
      <w:pPr>
        <w:pStyle w:val="a0"/>
        <w:rPr>
          <w:rFonts w:hint="cs"/>
          <w:rtl/>
        </w:rPr>
      </w:pPr>
      <w:r>
        <w:rPr>
          <w:rFonts w:hint="cs"/>
          <w:rtl/>
        </w:rPr>
        <w:t xml:space="preserve">אורית נוקד </w:t>
      </w:r>
      <w:r>
        <w:rPr>
          <w:rFonts w:hint="cs"/>
          <w:rtl/>
        </w:rPr>
        <w:tab/>
      </w:r>
      <w:r>
        <w:rPr>
          <w:rFonts w:hint="cs"/>
          <w:rtl/>
        </w:rPr>
        <w:tab/>
        <w:t>- נגד</w:t>
      </w:r>
    </w:p>
    <w:p w14:paraId="7DD5077C" w14:textId="77777777" w:rsidR="00000000" w:rsidRDefault="00903ADA">
      <w:pPr>
        <w:pStyle w:val="a0"/>
        <w:rPr>
          <w:rFonts w:hint="cs"/>
          <w:rtl/>
        </w:rPr>
      </w:pPr>
      <w:r>
        <w:rPr>
          <w:rFonts w:hint="cs"/>
          <w:rtl/>
        </w:rPr>
        <w:t xml:space="preserve">לאה נס </w:t>
      </w:r>
      <w:r>
        <w:rPr>
          <w:rFonts w:hint="cs"/>
          <w:rtl/>
        </w:rPr>
        <w:tab/>
      </w:r>
      <w:r>
        <w:rPr>
          <w:rFonts w:hint="cs"/>
          <w:rtl/>
        </w:rPr>
        <w:tab/>
      </w:r>
      <w:r>
        <w:rPr>
          <w:rFonts w:hint="cs"/>
          <w:rtl/>
        </w:rPr>
        <w:tab/>
        <w:t>- אינה נוכחת</w:t>
      </w:r>
    </w:p>
    <w:p w14:paraId="708D12D6" w14:textId="77777777" w:rsidR="00000000" w:rsidRDefault="00903ADA">
      <w:pPr>
        <w:pStyle w:val="a0"/>
        <w:rPr>
          <w:rFonts w:hint="cs"/>
          <w:rtl/>
        </w:rPr>
      </w:pPr>
      <w:r>
        <w:rPr>
          <w:rFonts w:hint="cs"/>
          <w:rtl/>
        </w:rPr>
        <w:t xml:space="preserve">בנימין נתניהו </w:t>
      </w:r>
      <w:r>
        <w:rPr>
          <w:rFonts w:hint="cs"/>
          <w:rtl/>
        </w:rPr>
        <w:tab/>
      </w:r>
      <w:r>
        <w:rPr>
          <w:rFonts w:hint="cs"/>
          <w:rtl/>
        </w:rPr>
        <w:tab/>
        <w:t>- בעד</w:t>
      </w:r>
    </w:p>
    <w:p w14:paraId="6F188012" w14:textId="77777777" w:rsidR="00000000" w:rsidRDefault="00903ADA">
      <w:pPr>
        <w:pStyle w:val="a0"/>
        <w:rPr>
          <w:rFonts w:hint="cs"/>
          <w:rtl/>
        </w:rPr>
      </w:pPr>
      <w:r>
        <w:rPr>
          <w:rFonts w:hint="cs"/>
          <w:rtl/>
        </w:rPr>
        <w:t xml:space="preserve">מרינה סולודקין </w:t>
      </w:r>
      <w:r>
        <w:rPr>
          <w:rFonts w:hint="cs"/>
          <w:rtl/>
        </w:rPr>
        <w:tab/>
      </w:r>
      <w:r>
        <w:rPr>
          <w:rFonts w:hint="cs"/>
          <w:rtl/>
        </w:rPr>
        <w:tab/>
        <w:t>- נמנעת</w:t>
      </w:r>
    </w:p>
    <w:p w14:paraId="19F614C6" w14:textId="77777777" w:rsidR="00000000" w:rsidRDefault="00903ADA">
      <w:pPr>
        <w:pStyle w:val="a0"/>
        <w:rPr>
          <w:rFonts w:hint="cs"/>
          <w:rtl/>
        </w:rPr>
      </w:pPr>
      <w:r>
        <w:rPr>
          <w:rFonts w:hint="cs"/>
          <w:rtl/>
        </w:rPr>
        <w:t>ניסן סלומינסקי</w:t>
      </w:r>
      <w:r>
        <w:rPr>
          <w:rFonts w:hint="cs"/>
          <w:rtl/>
        </w:rPr>
        <w:tab/>
        <w:t xml:space="preserve"> </w:t>
      </w:r>
      <w:r>
        <w:rPr>
          <w:rFonts w:hint="cs"/>
          <w:rtl/>
        </w:rPr>
        <w:tab/>
        <w:t>- אינו נוכח</w:t>
      </w:r>
    </w:p>
    <w:p w14:paraId="1087A881" w14:textId="77777777" w:rsidR="00000000" w:rsidRDefault="00903ADA">
      <w:pPr>
        <w:pStyle w:val="a0"/>
        <w:rPr>
          <w:rFonts w:hint="cs"/>
          <w:rtl/>
        </w:rPr>
      </w:pPr>
      <w:r>
        <w:rPr>
          <w:rFonts w:hint="cs"/>
          <w:rtl/>
        </w:rPr>
        <w:t xml:space="preserve">אפרים סנה </w:t>
      </w:r>
      <w:r>
        <w:rPr>
          <w:rFonts w:hint="cs"/>
          <w:rtl/>
        </w:rPr>
        <w:tab/>
      </w:r>
      <w:r>
        <w:rPr>
          <w:rFonts w:hint="cs"/>
          <w:rtl/>
        </w:rPr>
        <w:tab/>
        <w:t>- נגד</w:t>
      </w:r>
    </w:p>
    <w:p w14:paraId="3F5815A9" w14:textId="77777777" w:rsidR="00000000" w:rsidRDefault="00903ADA">
      <w:pPr>
        <w:pStyle w:val="a0"/>
        <w:rPr>
          <w:rFonts w:hint="cs"/>
          <w:rtl/>
        </w:rPr>
      </w:pPr>
      <w:r>
        <w:rPr>
          <w:rFonts w:hint="cs"/>
          <w:rtl/>
        </w:rPr>
        <w:t xml:space="preserve">גדעון סער </w:t>
      </w:r>
      <w:r>
        <w:rPr>
          <w:rFonts w:hint="cs"/>
          <w:rtl/>
        </w:rPr>
        <w:tab/>
      </w:r>
      <w:r>
        <w:rPr>
          <w:rFonts w:hint="cs"/>
          <w:rtl/>
        </w:rPr>
        <w:tab/>
        <w:t>- בעד</w:t>
      </w:r>
    </w:p>
    <w:p w14:paraId="3143C219" w14:textId="77777777" w:rsidR="00000000" w:rsidRDefault="00903ADA">
      <w:pPr>
        <w:pStyle w:val="a0"/>
        <w:rPr>
          <w:rFonts w:hint="cs"/>
          <w:rtl/>
        </w:rPr>
      </w:pPr>
      <w:r>
        <w:rPr>
          <w:rFonts w:hint="cs"/>
          <w:rtl/>
        </w:rPr>
        <w:t xml:space="preserve">גדעון עזרא </w:t>
      </w:r>
      <w:r>
        <w:rPr>
          <w:rFonts w:hint="cs"/>
          <w:rtl/>
        </w:rPr>
        <w:tab/>
      </w:r>
      <w:r>
        <w:rPr>
          <w:rFonts w:hint="cs"/>
          <w:rtl/>
        </w:rPr>
        <w:tab/>
        <w:t>- בעד</w:t>
      </w:r>
    </w:p>
    <w:p w14:paraId="0F79FA6C" w14:textId="77777777" w:rsidR="00000000" w:rsidRDefault="00903ADA">
      <w:pPr>
        <w:pStyle w:val="a0"/>
        <w:rPr>
          <w:rFonts w:hint="cs"/>
          <w:rtl/>
        </w:rPr>
      </w:pPr>
      <w:r>
        <w:rPr>
          <w:rFonts w:hint="cs"/>
          <w:rtl/>
        </w:rPr>
        <w:t xml:space="preserve">מל פולישוק-בלוך </w:t>
      </w:r>
      <w:r>
        <w:rPr>
          <w:rFonts w:hint="cs"/>
          <w:rtl/>
        </w:rPr>
        <w:tab/>
        <w:t>- בעד</w:t>
      </w:r>
    </w:p>
    <w:p w14:paraId="5588C3B2" w14:textId="77777777" w:rsidR="00000000" w:rsidRDefault="00903ADA">
      <w:pPr>
        <w:pStyle w:val="a0"/>
        <w:rPr>
          <w:rFonts w:hint="cs"/>
          <w:rtl/>
        </w:rPr>
      </w:pPr>
      <w:r>
        <w:rPr>
          <w:rFonts w:hint="cs"/>
          <w:rtl/>
        </w:rPr>
        <w:t xml:space="preserve">אברהם פורז </w:t>
      </w:r>
      <w:r>
        <w:rPr>
          <w:rFonts w:hint="cs"/>
          <w:rtl/>
        </w:rPr>
        <w:tab/>
      </w:r>
      <w:r>
        <w:rPr>
          <w:rFonts w:hint="cs"/>
          <w:rtl/>
        </w:rPr>
        <w:tab/>
        <w:t>- בעד</w:t>
      </w:r>
    </w:p>
    <w:p w14:paraId="7AC861EC" w14:textId="77777777" w:rsidR="00000000" w:rsidRDefault="00903ADA">
      <w:pPr>
        <w:pStyle w:val="a0"/>
        <w:rPr>
          <w:rFonts w:hint="cs"/>
          <w:rtl/>
        </w:rPr>
      </w:pPr>
      <w:r>
        <w:rPr>
          <w:rFonts w:hint="cs"/>
          <w:rtl/>
        </w:rPr>
        <w:t xml:space="preserve">אופיר פינס-פז </w:t>
      </w:r>
      <w:r>
        <w:rPr>
          <w:rFonts w:hint="cs"/>
          <w:rtl/>
        </w:rPr>
        <w:tab/>
      </w:r>
      <w:r>
        <w:rPr>
          <w:rFonts w:hint="cs"/>
          <w:rtl/>
        </w:rPr>
        <w:tab/>
        <w:t>- נגד</w:t>
      </w:r>
    </w:p>
    <w:p w14:paraId="746187E7" w14:textId="77777777" w:rsidR="00000000" w:rsidRDefault="00903ADA">
      <w:pPr>
        <w:pStyle w:val="a0"/>
        <w:rPr>
          <w:rFonts w:hint="cs"/>
          <w:rtl/>
        </w:rPr>
      </w:pPr>
      <w:r>
        <w:rPr>
          <w:rFonts w:hint="cs"/>
          <w:rtl/>
        </w:rPr>
        <w:t xml:space="preserve">גילה פינקלשטיין </w:t>
      </w:r>
      <w:r>
        <w:rPr>
          <w:rFonts w:hint="cs"/>
          <w:rtl/>
        </w:rPr>
        <w:tab/>
      </w:r>
      <w:r>
        <w:rPr>
          <w:rFonts w:hint="cs"/>
          <w:rtl/>
        </w:rPr>
        <w:tab/>
        <w:t>- בעד</w:t>
      </w:r>
    </w:p>
    <w:p w14:paraId="5CA79BC8" w14:textId="77777777" w:rsidR="00000000" w:rsidRDefault="00903ADA">
      <w:pPr>
        <w:pStyle w:val="a0"/>
        <w:rPr>
          <w:rFonts w:hint="cs"/>
          <w:rtl/>
        </w:rPr>
      </w:pPr>
      <w:r>
        <w:rPr>
          <w:rFonts w:hint="cs"/>
          <w:rtl/>
        </w:rPr>
        <w:t xml:space="preserve">מאיר פרוש </w:t>
      </w:r>
      <w:r>
        <w:rPr>
          <w:rFonts w:hint="cs"/>
          <w:rtl/>
        </w:rPr>
        <w:tab/>
      </w:r>
      <w:r>
        <w:rPr>
          <w:rFonts w:hint="cs"/>
          <w:rtl/>
        </w:rPr>
        <w:tab/>
        <w:t>- נגד</w:t>
      </w:r>
    </w:p>
    <w:p w14:paraId="25103308" w14:textId="77777777" w:rsidR="00000000" w:rsidRDefault="00903ADA">
      <w:pPr>
        <w:pStyle w:val="a0"/>
        <w:rPr>
          <w:rFonts w:hint="cs"/>
          <w:rtl/>
        </w:rPr>
      </w:pPr>
      <w:r>
        <w:rPr>
          <w:rFonts w:hint="cs"/>
          <w:rtl/>
        </w:rPr>
        <w:t xml:space="preserve">יוסף פריצקי </w:t>
      </w:r>
      <w:r>
        <w:rPr>
          <w:rFonts w:hint="cs"/>
          <w:rtl/>
        </w:rPr>
        <w:tab/>
      </w:r>
      <w:r>
        <w:rPr>
          <w:rFonts w:hint="cs"/>
          <w:rtl/>
        </w:rPr>
        <w:tab/>
        <w:t>- אינו נוכח</w:t>
      </w:r>
    </w:p>
    <w:p w14:paraId="7982788B" w14:textId="77777777" w:rsidR="00000000" w:rsidRDefault="00903ADA">
      <w:pPr>
        <w:pStyle w:val="a0"/>
        <w:rPr>
          <w:rFonts w:hint="cs"/>
          <w:rtl/>
        </w:rPr>
      </w:pPr>
      <w:r>
        <w:rPr>
          <w:rFonts w:hint="cs"/>
          <w:rtl/>
        </w:rPr>
        <w:t xml:space="preserve">שמעון פרס </w:t>
      </w:r>
      <w:r>
        <w:rPr>
          <w:rFonts w:hint="cs"/>
          <w:rtl/>
        </w:rPr>
        <w:tab/>
      </w:r>
      <w:r>
        <w:rPr>
          <w:rFonts w:hint="cs"/>
          <w:rtl/>
        </w:rPr>
        <w:tab/>
        <w:t>- נגד</w:t>
      </w:r>
    </w:p>
    <w:p w14:paraId="1D576702" w14:textId="77777777" w:rsidR="00000000" w:rsidRDefault="00903ADA">
      <w:pPr>
        <w:pStyle w:val="a0"/>
        <w:rPr>
          <w:rFonts w:hint="cs"/>
          <w:rtl/>
        </w:rPr>
      </w:pPr>
      <w:r>
        <w:rPr>
          <w:rFonts w:hint="cs"/>
          <w:rtl/>
        </w:rPr>
        <w:t xml:space="preserve">יאיר פרץ </w:t>
      </w:r>
      <w:r>
        <w:rPr>
          <w:rFonts w:hint="cs"/>
          <w:rtl/>
        </w:rPr>
        <w:tab/>
      </w:r>
      <w:r>
        <w:rPr>
          <w:rFonts w:hint="cs"/>
          <w:rtl/>
        </w:rPr>
        <w:tab/>
        <w:t>- נגד</w:t>
      </w:r>
    </w:p>
    <w:p w14:paraId="3D176A9A" w14:textId="77777777" w:rsidR="00000000" w:rsidRDefault="00903ADA">
      <w:pPr>
        <w:pStyle w:val="a0"/>
        <w:rPr>
          <w:rFonts w:hint="cs"/>
          <w:rtl/>
        </w:rPr>
      </w:pPr>
      <w:r>
        <w:rPr>
          <w:rFonts w:hint="cs"/>
          <w:rtl/>
        </w:rPr>
        <w:t xml:space="preserve">עמיר פרץ </w:t>
      </w:r>
      <w:r>
        <w:rPr>
          <w:rFonts w:hint="cs"/>
          <w:rtl/>
        </w:rPr>
        <w:tab/>
      </w:r>
      <w:r>
        <w:rPr>
          <w:rFonts w:hint="cs"/>
          <w:rtl/>
        </w:rPr>
        <w:tab/>
        <w:t>- נגד</w:t>
      </w:r>
    </w:p>
    <w:p w14:paraId="46617C99" w14:textId="77777777" w:rsidR="00000000" w:rsidRDefault="00903ADA">
      <w:pPr>
        <w:pStyle w:val="a0"/>
        <w:rPr>
          <w:rFonts w:hint="cs"/>
          <w:rtl/>
        </w:rPr>
      </w:pPr>
      <w:r>
        <w:rPr>
          <w:rFonts w:hint="cs"/>
          <w:rtl/>
        </w:rPr>
        <w:t xml:space="preserve">איוב קרא </w:t>
      </w:r>
      <w:r>
        <w:rPr>
          <w:rFonts w:hint="cs"/>
          <w:rtl/>
        </w:rPr>
        <w:tab/>
      </w:r>
      <w:r>
        <w:rPr>
          <w:rFonts w:hint="cs"/>
          <w:rtl/>
        </w:rPr>
        <w:tab/>
        <w:t>- בעד</w:t>
      </w:r>
    </w:p>
    <w:p w14:paraId="24F5CD94" w14:textId="77777777" w:rsidR="00000000" w:rsidRDefault="00903ADA">
      <w:pPr>
        <w:pStyle w:val="a0"/>
        <w:rPr>
          <w:rFonts w:hint="cs"/>
          <w:rtl/>
        </w:rPr>
      </w:pPr>
      <w:r>
        <w:rPr>
          <w:rFonts w:hint="cs"/>
          <w:rtl/>
        </w:rPr>
        <w:t xml:space="preserve">אברהם רביץ </w:t>
      </w:r>
      <w:r>
        <w:rPr>
          <w:rFonts w:hint="cs"/>
          <w:rtl/>
        </w:rPr>
        <w:tab/>
      </w:r>
      <w:r>
        <w:rPr>
          <w:rFonts w:hint="cs"/>
          <w:rtl/>
        </w:rPr>
        <w:tab/>
        <w:t>- נגד</w:t>
      </w:r>
    </w:p>
    <w:p w14:paraId="04DC71FF" w14:textId="77777777" w:rsidR="00000000" w:rsidRDefault="00903ADA">
      <w:pPr>
        <w:pStyle w:val="a0"/>
        <w:rPr>
          <w:rFonts w:hint="cs"/>
          <w:rtl/>
        </w:rPr>
      </w:pPr>
      <w:r>
        <w:rPr>
          <w:rFonts w:hint="cs"/>
          <w:rtl/>
        </w:rPr>
        <w:t xml:space="preserve">ראובן ריבלין </w:t>
      </w:r>
      <w:r>
        <w:rPr>
          <w:rFonts w:hint="cs"/>
          <w:rtl/>
        </w:rPr>
        <w:tab/>
      </w:r>
      <w:r>
        <w:rPr>
          <w:rFonts w:hint="cs"/>
          <w:rtl/>
        </w:rPr>
        <w:tab/>
        <w:t>- בעד</w:t>
      </w:r>
    </w:p>
    <w:p w14:paraId="180E0534" w14:textId="77777777" w:rsidR="00000000" w:rsidRDefault="00903ADA">
      <w:pPr>
        <w:pStyle w:val="a0"/>
        <w:rPr>
          <w:rFonts w:hint="cs"/>
          <w:rtl/>
        </w:rPr>
      </w:pPr>
      <w:r>
        <w:rPr>
          <w:rFonts w:hint="cs"/>
          <w:rtl/>
        </w:rPr>
        <w:t xml:space="preserve">חיים רמון </w:t>
      </w:r>
      <w:r>
        <w:rPr>
          <w:rFonts w:hint="cs"/>
          <w:rtl/>
        </w:rPr>
        <w:tab/>
      </w:r>
      <w:r>
        <w:rPr>
          <w:rFonts w:hint="cs"/>
          <w:rtl/>
        </w:rPr>
        <w:tab/>
        <w:t>- נגד</w:t>
      </w:r>
    </w:p>
    <w:p w14:paraId="6CEA4CE4" w14:textId="77777777" w:rsidR="00000000" w:rsidRDefault="00903ADA">
      <w:pPr>
        <w:pStyle w:val="a0"/>
        <w:rPr>
          <w:rFonts w:hint="cs"/>
          <w:rtl/>
        </w:rPr>
      </w:pPr>
      <w:r>
        <w:rPr>
          <w:rFonts w:hint="cs"/>
          <w:rtl/>
        </w:rPr>
        <w:t xml:space="preserve">אהוד רצאבי </w:t>
      </w:r>
      <w:r>
        <w:rPr>
          <w:rFonts w:hint="cs"/>
          <w:rtl/>
        </w:rPr>
        <w:tab/>
      </w:r>
      <w:r>
        <w:rPr>
          <w:rFonts w:hint="cs"/>
          <w:rtl/>
        </w:rPr>
        <w:tab/>
        <w:t>- בעד</w:t>
      </w:r>
    </w:p>
    <w:p w14:paraId="7394BF16" w14:textId="77777777" w:rsidR="00000000" w:rsidRDefault="00903ADA">
      <w:pPr>
        <w:pStyle w:val="a0"/>
        <w:rPr>
          <w:rFonts w:hint="cs"/>
          <w:rtl/>
        </w:rPr>
      </w:pPr>
      <w:r>
        <w:rPr>
          <w:rFonts w:hint="cs"/>
          <w:rtl/>
        </w:rPr>
        <w:t xml:space="preserve">מיכאל רצון </w:t>
      </w:r>
      <w:r>
        <w:rPr>
          <w:rFonts w:hint="cs"/>
          <w:rtl/>
        </w:rPr>
        <w:tab/>
      </w:r>
      <w:r>
        <w:rPr>
          <w:rFonts w:hint="cs"/>
          <w:rtl/>
        </w:rPr>
        <w:tab/>
        <w:t>- בעד</w:t>
      </w:r>
    </w:p>
    <w:p w14:paraId="2C739D5D" w14:textId="77777777" w:rsidR="00000000" w:rsidRDefault="00903ADA">
      <w:pPr>
        <w:pStyle w:val="a0"/>
        <w:rPr>
          <w:rFonts w:hint="cs"/>
          <w:rtl/>
        </w:rPr>
      </w:pPr>
      <w:r>
        <w:rPr>
          <w:rFonts w:hint="cs"/>
          <w:rtl/>
        </w:rPr>
        <w:t>אברהם בייגה שוח</w:t>
      </w:r>
      <w:r>
        <w:rPr>
          <w:rFonts w:hint="cs"/>
          <w:rtl/>
        </w:rPr>
        <w:t xml:space="preserve">ט </w:t>
      </w:r>
      <w:r>
        <w:rPr>
          <w:rFonts w:hint="cs"/>
          <w:rtl/>
        </w:rPr>
        <w:tab/>
        <w:t>- נגד</w:t>
      </w:r>
    </w:p>
    <w:p w14:paraId="6A68C1B0" w14:textId="77777777" w:rsidR="00000000" w:rsidRDefault="00903ADA">
      <w:pPr>
        <w:pStyle w:val="a0"/>
        <w:rPr>
          <w:rFonts w:hint="cs"/>
          <w:rtl/>
        </w:rPr>
      </w:pPr>
      <w:r>
        <w:rPr>
          <w:rFonts w:hint="cs"/>
          <w:rtl/>
        </w:rPr>
        <w:t xml:space="preserve">יובל שטייניץ </w:t>
      </w:r>
      <w:r>
        <w:rPr>
          <w:rFonts w:hint="cs"/>
          <w:rtl/>
        </w:rPr>
        <w:tab/>
      </w:r>
      <w:r>
        <w:rPr>
          <w:rFonts w:hint="cs"/>
          <w:rtl/>
        </w:rPr>
        <w:tab/>
        <w:t>- בעד</w:t>
      </w:r>
    </w:p>
    <w:p w14:paraId="4FDB7306" w14:textId="77777777" w:rsidR="00000000" w:rsidRDefault="00903ADA">
      <w:pPr>
        <w:pStyle w:val="a0"/>
        <w:rPr>
          <w:rFonts w:hint="cs"/>
          <w:rtl/>
        </w:rPr>
      </w:pPr>
      <w:r>
        <w:rPr>
          <w:rFonts w:hint="cs"/>
          <w:rtl/>
        </w:rPr>
        <w:t xml:space="preserve">מאיר שטרית </w:t>
      </w:r>
      <w:r>
        <w:rPr>
          <w:rFonts w:hint="cs"/>
          <w:rtl/>
        </w:rPr>
        <w:tab/>
      </w:r>
      <w:r>
        <w:rPr>
          <w:rFonts w:hint="cs"/>
          <w:rtl/>
        </w:rPr>
        <w:tab/>
        <w:t>- בעד</w:t>
      </w:r>
    </w:p>
    <w:p w14:paraId="30D89136" w14:textId="77777777" w:rsidR="00000000" w:rsidRDefault="00903ADA">
      <w:pPr>
        <w:pStyle w:val="a0"/>
        <w:rPr>
          <w:rFonts w:hint="cs"/>
          <w:rtl/>
        </w:rPr>
      </w:pPr>
      <w:r>
        <w:rPr>
          <w:rFonts w:hint="cs"/>
          <w:rtl/>
        </w:rPr>
        <w:t xml:space="preserve">יורי שטרן </w:t>
      </w:r>
      <w:r>
        <w:rPr>
          <w:rFonts w:hint="cs"/>
          <w:rtl/>
        </w:rPr>
        <w:tab/>
      </w:r>
      <w:r>
        <w:rPr>
          <w:rFonts w:hint="cs"/>
          <w:rtl/>
        </w:rPr>
        <w:tab/>
        <w:t>- בעד</w:t>
      </w:r>
    </w:p>
    <w:p w14:paraId="7F478AE5" w14:textId="77777777" w:rsidR="00000000" w:rsidRDefault="00903ADA">
      <w:pPr>
        <w:pStyle w:val="a0"/>
        <w:rPr>
          <w:rFonts w:hint="cs"/>
          <w:rtl/>
        </w:rPr>
      </w:pPr>
      <w:r>
        <w:rPr>
          <w:rFonts w:hint="cs"/>
          <w:rtl/>
        </w:rPr>
        <w:t xml:space="preserve">אילן שלגי </w:t>
      </w:r>
      <w:r>
        <w:rPr>
          <w:rFonts w:hint="cs"/>
          <w:rtl/>
        </w:rPr>
        <w:tab/>
      </w:r>
      <w:r>
        <w:rPr>
          <w:rFonts w:hint="cs"/>
          <w:rtl/>
        </w:rPr>
        <w:tab/>
        <w:t>- בעד</w:t>
      </w:r>
    </w:p>
    <w:p w14:paraId="76A881ED" w14:textId="77777777" w:rsidR="00000000" w:rsidRDefault="00903ADA">
      <w:pPr>
        <w:pStyle w:val="a0"/>
        <w:rPr>
          <w:rFonts w:hint="cs"/>
          <w:rtl/>
        </w:rPr>
      </w:pPr>
      <w:r>
        <w:rPr>
          <w:rFonts w:hint="cs"/>
          <w:rtl/>
        </w:rPr>
        <w:t xml:space="preserve">סילבן שלום </w:t>
      </w:r>
      <w:r>
        <w:rPr>
          <w:rFonts w:hint="cs"/>
          <w:rtl/>
        </w:rPr>
        <w:tab/>
      </w:r>
      <w:r>
        <w:rPr>
          <w:rFonts w:hint="cs"/>
          <w:rtl/>
        </w:rPr>
        <w:tab/>
        <w:t>- בעד</w:t>
      </w:r>
    </w:p>
    <w:p w14:paraId="398D625A" w14:textId="77777777" w:rsidR="00000000" w:rsidRDefault="00903ADA">
      <w:pPr>
        <w:pStyle w:val="a0"/>
        <w:rPr>
          <w:rFonts w:hint="cs"/>
          <w:rtl/>
        </w:rPr>
      </w:pPr>
      <w:r>
        <w:rPr>
          <w:rFonts w:hint="cs"/>
          <w:rtl/>
        </w:rPr>
        <w:t xml:space="preserve">שלום שמחון </w:t>
      </w:r>
      <w:r>
        <w:rPr>
          <w:rFonts w:hint="cs"/>
          <w:rtl/>
        </w:rPr>
        <w:tab/>
      </w:r>
      <w:r>
        <w:rPr>
          <w:rFonts w:hint="cs"/>
          <w:rtl/>
        </w:rPr>
        <w:tab/>
        <w:t>- נגד</w:t>
      </w:r>
    </w:p>
    <w:p w14:paraId="0002D6EA" w14:textId="77777777" w:rsidR="00000000" w:rsidRDefault="00903ADA">
      <w:pPr>
        <w:pStyle w:val="a0"/>
        <w:rPr>
          <w:rFonts w:hint="cs"/>
          <w:rtl/>
        </w:rPr>
      </w:pPr>
      <w:r>
        <w:rPr>
          <w:rFonts w:hint="cs"/>
          <w:rtl/>
        </w:rPr>
        <w:t xml:space="preserve">אריאל שרון </w:t>
      </w:r>
      <w:r>
        <w:rPr>
          <w:rFonts w:hint="cs"/>
          <w:rtl/>
        </w:rPr>
        <w:tab/>
      </w:r>
      <w:r>
        <w:rPr>
          <w:rFonts w:hint="cs"/>
          <w:rtl/>
        </w:rPr>
        <w:tab/>
        <w:t>- בעד</w:t>
      </w:r>
    </w:p>
    <w:p w14:paraId="07FB75AD" w14:textId="77777777" w:rsidR="00000000" w:rsidRDefault="00903ADA">
      <w:pPr>
        <w:pStyle w:val="a0"/>
        <w:rPr>
          <w:rFonts w:hint="cs"/>
          <w:rtl/>
        </w:rPr>
      </w:pPr>
      <w:r>
        <w:rPr>
          <w:rFonts w:hint="cs"/>
          <w:rtl/>
        </w:rPr>
        <w:t xml:space="preserve">עמרי שרון </w:t>
      </w:r>
      <w:r>
        <w:rPr>
          <w:rFonts w:hint="cs"/>
          <w:rtl/>
        </w:rPr>
        <w:tab/>
      </w:r>
      <w:r>
        <w:rPr>
          <w:rFonts w:hint="cs"/>
          <w:rtl/>
        </w:rPr>
        <w:tab/>
        <w:t>- בעד</w:t>
      </w:r>
    </w:p>
    <w:p w14:paraId="54DE16D5" w14:textId="77777777" w:rsidR="00000000" w:rsidRDefault="00903ADA">
      <w:pPr>
        <w:pStyle w:val="a0"/>
        <w:rPr>
          <w:rFonts w:hint="cs"/>
          <w:rtl/>
        </w:rPr>
      </w:pPr>
      <w:r>
        <w:rPr>
          <w:rFonts w:hint="cs"/>
          <w:rtl/>
        </w:rPr>
        <w:t xml:space="preserve">יוסי שריד </w:t>
      </w:r>
      <w:r>
        <w:rPr>
          <w:rFonts w:hint="cs"/>
          <w:rtl/>
        </w:rPr>
        <w:tab/>
      </w:r>
      <w:r>
        <w:rPr>
          <w:rFonts w:hint="cs"/>
          <w:rtl/>
        </w:rPr>
        <w:tab/>
        <w:t>- נגד</w:t>
      </w:r>
    </w:p>
    <w:p w14:paraId="671EDEC3" w14:textId="77777777" w:rsidR="00000000" w:rsidRDefault="00903ADA">
      <w:pPr>
        <w:pStyle w:val="a0"/>
        <w:rPr>
          <w:rFonts w:hint="cs"/>
          <w:rtl/>
        </w:rPr>
      </w:pPr>
      <w:r>
        <w:rPr>
          <w:rFonts w:hint="cs"/>
          <w:rtl/>
        </w:rPr>
        <w:t xml:space="preserve">יולי תמיר </w:t>
      </w:r>
      <w:r>
        <w:rPr>
          <w:rFonts w:hint="cs"/>
          <w:rtl/>
        </w:rPr>
        <w:tab/>
      </w:r>
      <w:r>
        <w:rPr>
          <w:rFonts w:hint="cs"/>
          <w:rtl/>
        </w:rPr>
        <w:tab/>
        <w:t>- נגד</w:t>
      </w:r>
    </w:p>
    <w:p w14:paraId="2654C977" w14:textId="77777777" w:rsidR="00000000" w:rsidRDefault="00903ADA">
      <w:pPr>
        <w:pStyle w:val="a0"/>
        <w:rPr>
          <w:rFonts w:hint="cs"/>
          <w:rtl/>
        </w:rPr>
      </w:pPr>
    </w:p>
    <w:p w14:paraId="1DC19FEB" w14:textId="77777777" w:rsidR="00000000" w:rsidRDefault="00903ADA">
      <w:pPr>
        <w:pStyle w:val="a0"/>
        <w:rPr>
          <w:rFonts w:hint="cs"/>
          <w:rtl/>
        </w:rPr>
      </w:pPr>
      <w:r>
        <w:rPr>
          <w:rFonts w:hint="cs"/>
          <w:rtl/>
        </w:rPr>
        <w:t>אני אחזור על שמות אלה שלא הצביעו.</w:t>
      </w:r>
    </w:p>
    <w:p w14:paraId="2820AB00" w14:textId="77777777" w:rsidR="00000000" w:rsidRDefault="00903ADA">
      <w:pPr>
        <w:pStyle w:val="a0"/>
        <w:rPr>
          <w:rFonts w:hint="cs"/>
          <w:rtl/>
        </w:rPr>
      </w:pPr>
    </w:p>
    <w:p w14:paraId="084CF46C" w14:textId="77777777" w:rsidR="00000000" w:rsidRDefault="00903ADA">
      <w:pPr>
        <w:pStyle w:val="a0"/>
        <w:rPr>
          <w:rFonts w:hint="cs"/>
          <w:rtl/>
        </w:rPr>
      </w:pPr>
      <w:r>
        <w:rPr>
          <w:rFonts w:hint="cs"/>
          <w:rtl/>
        </w:rPr>
        <w:t xml:space="preserve">בנימין בן-אליעזר </w:t>
      </w:r>
      <w:r>
        <w:rPr>
          <w:rFonts w:hint="cs"/>
          <w:rtl/>
        </w:rPr>
        <w:tab/>
        <w:t>- אינו</w:t>
      </w:r>
      <w:r>
        <w:rPr>
          <w:rFonts w:hint="cs"/>
          <w:rtl/>
        </w:rPr>
        <w:t xml:space="preserve"> נוכח</w:t>
      </w:r>
    </w:p>
    <w:p w14:paraId="0B498969" w14:textId="77777777" w:rsidR="00000000" w:rsidRDefault="00903ADA">
      <w:pPr>
        <w:pStyle w:val="a0"/>
        <w:rPr>
          <w:rFonts w:hint="cs"/>
          <w:rtl/>
        </w:rPr>
      </w:pPr>
      <w:r>
        <w:rPr>
          <w:rFonts w:hint="cs"/>
          <w:rtl/>
        </w:rPr>
        <w:t xml:space="preserve">שלמה בניזרי </w:t>
      </w:r>
      <w:r>
        <w:rPr>
          <w:rFonts w:hint="cs"/>
          <w:rtl/>
        </w:rPr>
        <w:tab/>
      </w:r>
      <w:r>
        <w:rPr>
          <w:rFonts w:hint="cs"/>
          <w:rtl/>
        </w:rPr>
        <w:tab/>
        <w:t>- נגד</w:t>
      </w:r>
    </w:p>
    <w:p w14:paraId="1F294123" w14:textId="77777777" w:rsidR="00000000" w:rsidRDefault="00903ADA">
      <w:pPr>
        <w:pStyle w:val="a0"/>
        <w:rPr>
          <w:rFonts w:hint="cs"/>
          <w:rtl/>
        </w:rPr>
      </w:pPr>
      <w:r>
        <w:rPr>
          <w:rFonts w:hint="cs"/>
          <w:rtl/>
        </w:rPr>
        <w:t xml:space="preserve">עזמי בשארה </w:t>
      </w:r>
      <w:r>
        <w:rPr>
          <w:rFonts w:hint="cs"/>
          <w:rtl/>
        </w:rPr>
        <w:tab/>
      </w:r>
      <w:r>
        <w:rPr>
          <w:rFonts w:hint="cs"/>
          <w:rtl/>
        </w:rPr>
        <w:tab/>
        <w:t>- אינו נוכח</w:t>
      </w:r>
    </w:p>
    <w:p w14:paraId="0CB493D7" w14:textId="77777777" w:rsidR="00000000" w:rsidRDefault="00903ADA">
      <w:pPr>
        <w:pStyle w:val="a0"/>
        <w:rPr>
          <w:rFonts w:hint="cs"/>
          <w:rtl/>
        </w:rPr>
      </w:pPr>
      <w:r>
        <w:rPr>
          <w:rFonts w:hint="cs"/>
          <w:rtl/>
        </w:rPr>
        <w:t xml:space="preserve">זהבה גלאון </w:t>
      </w:r>
      <w:r>
        <w:rPr>
          <w:rFonts w:hint="cs"/>
          <w:rtl/>
        </w:rPr>
        <w:tab/>
      </w:r>
      <w:r>
        <w:rPr>
          <w:rFonts w:hint="cs"/>
          <w:rtl/>
        </w:rPr>
        <w:tab/>
        <w:t>- אינה נוכחת</w:t>
      </w:r>
    </w:p>
    <w:p w14:paraId="06985475" w14:textId="77777777" w:rsidR="00000000" w:rsidRDefault="00903ADA">
      <w:pPr>
        <w:pStyle w:val="a0"/>
        <w:rPr>
          <w:rFonts w:hint="cs"/>
          <w:rtl/>
        </w:rPr>
      </w:pPr>
      <w:r>
        <w:rPr>
          <w:rFonts w:hint="cs"/>
          <w:rtl/>
        </w:rPr>
        <w:t xml:space="preserve">גילה גמליאל </w:t>
      </w:r>
      <w:r>
        <w:rPr>
          <w:rFonts w:hint="cs"/>
          <w:rtl/>
        </w:rPr>
        <w:tab/>
      </w:r>
      <w:r>
        <w:rPr>
          <w:rFonts w:hint="cs"/>
          <w:rtl/>
        </w:rPr>
        <w:tab/>
        <w:t>- אינה נוכחת</w:t>
      </w:r>
    </w:p>
    <w:p w14:paraId="1CECCC92" w14:textId="77777777" w:rsidR="00000000" w:rsidRDefault="00903ADA">
      <w:pPr>
        <w:pStyle w:val="a0"/>
        <w:rPr>
          <w:rFonts w:hint="cs"/>
          <w:rtl/>
        </w:rPr>
      </w:pPr>
      <w:r>
        <w:rPr>
          <w:rFonts w:hint="cs"/>
          <w:rtl/>
        </w:rPr>
        <w:t xml:space="preserve">אברהם הירשזון </w:t>
      </w:r>
      <w:r>
        <w:rPr>
          <w:rFonts w:hint="cs"/>
          <w:rtl/>
        </w:rPr>
        <w:tab/>
      </w:r>
      <w:r>
        <w:rPr>
          <w:rFonts w:hint="cs"/>
          <w:rtl/>
        </w:rPr>
        <w:tab/>
        <w:t>- אינו נוכח</w:t>
      </w:r>
    </w:p>
    <w:p w14:paraId="4370BC21" w14:textId="77777777" w:rsidR="00000000" w:rsidRDefault="00903ADA">
      <w:pPr>
        <w:pStyle w:val="a0"/>
        <w:rPr>
          <w:rFonts w:hint="cs"/>
          <w:rtl/>
        </w:rPr>
      </w:pPr>
      <w:r>
        <w:rPr>
          <w:rFonts w:hint="cs"/>
          <w:rtl/>
        </w:rPr>
        <w:t xml:space="preserve">יצחק וקנין </w:t>
      </w:r>
      <w:r>
        <w:rPr>
          <w:rFonts w:hint="cs"/>
          <w:rtl/>
        </w:rPr>
        <w:tab/>
      </w:r>
      <w:r>
        <w:rPr>
          <w:rFonts w:hint="cs"/>
          <w:rtl/>
        </w:rPr>
        <w:tab/>
        <w:t>- אינו נוכח</w:t>
      </w:r>
    </w:p>
    <w:p w14:paraId="56EE1594" w14:textId="77777777" w:rsidR="00000000" w:rsidRDefault="00903ADA">
      <w:pPr>
        <w:pStyle w:val="a0"/>
        <w:rPr>
          <w:rFonts w:hint="cs"/>
          <w:rtl/>
        </w:rPr>
      </w:pPr>
      <w:r>
        <w:rPr>
          <w:rFonts w:hint="cs"/>
          <w:rtl/>
        </w:rPr>
        <w:t xml:space="preserve">אליעזר זנדברג </w:t>
      </w:r>
      <w:r>
        <w:rPr>
          <w:rFonts w:hint="cs"/>
          <w:rtl/>
        </w:rPr>
        <w:tab/>
      </w:r>
      <w:r>
        <w:rPr>
          <w:rFonts w:hint="cs"/>
          <w:rtl/>
        </w:rPr>
        <w:tab/>
        <w:t>- אינו נוכח</w:t>
      </w:r>
    </w:p>
    <w:p w14:paraId="06BEB592" w14:textId="77777777" w:rsidR="00000000" w:rsidRDefault="00903ADA">
      <w:pPr>
        <w:pStyle w:val="a0"/>
        <w:rPr>
          <w:rFonts w:hint="cs"/>
          <w:rtl/>
        </w:rPr>
      </w:pPr>
      <w:r>
        <w:rPr>
          <w:rFonts w:hint="cs"/>
          <w:rtl/>
        </w:rPr>
        <w:t xml:space="preserve">אחמד טיבי </w:t>
      </w:r>
      <w:r>
        <w:rPr>
          <w:rFonts w:hint="cs"/>
          <w:rtl/>
        </w:rPr>
        <w:tab/>
      </w:r>
      <w:r>
        <w:rPr>
          <w:rFonts w:hint="cs"/>
          <w:rtl/>
        </w:rPr>
        <w:tab/>
        <w:t>- נגד</w:t>
      </w:r>
    </w:p>
    <w:p w14:paraId="5D485D9B" w14:textId="77777777" w:rsidR="00000000" w:rsidRDefault="00903ADA">
      <w:pPr>
        <w:pStyle w:val="a0"/>
        <w:rPr>
          <w:rFonts w:hint="cs"/>
          <w:rtl/>
        </w:rPr>
      </w:pPr>
      <w:r>
        <w:rPr>
          <w:rFonts w:hint="cs"/>
          <w:rtl/>
        </w:rPr>
        <w:t xml:space="preserve">אהוד יתום </w:t>
      </w:r>
      <w:r>
        <w:rPr>
          <w:rFonts w:hint="cs"/>
          <w:rtl/>
        </w:rPr>
        <w:tab/>
      </w:r>
      <w:r>
        <w:rPr>
          <w:rFonts w:hint="cs"/>
          <w:rtl/>
        </w:rPr>
        <w:tab/>
        <w:t>- בעד</w:t>
      </w:r>
    </w:p>
    <w:p w14:paraId="3C3BECA9" w14:textId="77777777" w:rsidR="00000000" w:rsidRDefault="00903ADA">
      <w:pPr>
        <w:pStyle w:val="a0"/>
        <w:rPr>
          <w:rFonts w:hint="cs"/>
          <w:rtl/>
        </w:rPr>
      </w:pPr>
      <w:r>
        <w:rPr>
          <w:rFonts w:hint="cs"/>
          <w:rtl/>
        </w:rPr>
        <w:t xml:space="preserve">דוד לוי </w:t>
      </w:r>
      <w:r>
        <w:rPr>
          <w:rFonts w:hint="cs"/>
          <w:rtl/>
        </w:rPr>
        <w:tab/>
      </w:r>
      <w:r>
        <w:rPr>
          <w:rFonts w:hint="cs"/>
          <w:rtl/>
        </w:rPr>
        <w:tab/>
      </w:r>
      <w:r>
        <w:rPr>
          <w:rFonts w:hint="cs"/>
          <w:rtl/>
        </w:rPr>
        <w:tab/>
        <w:t>- אינו נוכח</w:t>
      </w:r>
    </w:p>
    <w:p w14:paraId="61F2D1B4" w14:textId="77777777" w:rsidR="00000000" w:rsidRDefault="00903ADA">
      <w:pPr>
        <w:pStyle w:val="a0"/>
        <w:rPr>
          <w:rFonts w:hint="cs"/>
          <w:rtl/>
        </w:rPr>
      </w:pPr>
      <w:r>
        <w:rPr>
          <w:rFonts w:hint="cs"/>
          <w:rtl/>
        </w:rPr>
        <w:t xml:space="preserve">עוזי לנדאו </w:t>
      </w:r>
      <w:r>
        <w:rPr>
          <w:rFonts w:hint="cs"/>
          <w:rtl/>
        </w:rPr>
        <w:tab/>
      </w:r>
      <w:r>
        <w:rPr>
          <w:rFonts w:hint="cs"/>
          <w:rtl/>
        </w:rPr>
        <w:tab/>
        <w:t>- אינו נוכח</w:t>
      </w:r>
    </w:p>
    <w:p w14:paraId="3B63DD14" w14:textId="77777777" w:rsidR="00000000" w:rsidRDefault="00903ADA">
      <w:pPr>
        <w:pStyle w:val="a0"/>
        <w:rPr>
          <w:rFonts w:hint="cs"/>
          <w:rtl/>
        </w:rPr>
      </w:pPr>
      <w:r>
        <w:rPr>
          <w:rFonts w:hint="cs"/>
          <w:rtl/>
        </w:rPr>
        <w:t xml:space="preserve">יהודית נאות </w:t>
      </w:r>
      <w:r>
        <w:rPr>
          <w:rFonts w:hint="cs"/>
          <w:rtl/>
        </w:rPr>
        <w:tab/>
      </w:r>
      <w:r>
        <w:rPr>
          <w:rFonts w:hint="cs"/>
          <w:rtl/>
        </w:rPr>
        <w:tab/>
        <w:t>- אינה נוכחת</w:t>
      </w:r>
    </w:p>
    <w:p w14:paraId="01251752" w14:textId="77777777" w:rsidR="00000000" w:rsidRDefault="00903ADA">
      <w:pPr>
        <w:pStyle w:val="a0"/>
        <w:rPr>
          <w:rFonts w:hint="cs"/>
          <w:rtl/>
        </w:rPr>
      </w:pPr>
      <w:r>
        <w:rPr>
          <w:rFonts w:hint="cs"/>
          <w:rtl/>
        </w:rPr>
        <w:t xml:space="preserve">לאה נס </w:t>
      </w:r>
      <w:r>
        <w:rPr>
          <w:rFonts w:hint="cs"/>
          <w:rtl/>
        </w:rPr>
        <w:tab/>
      </w:r>
      <w:r>
        <w:rPr>
          <w:rFonts w:hint="cs"/>
          <w:rtl/>
        </w:rPr>
        <w:tab/>
      </w:r>
      <w:r>
        <w:rPr>
          <w:rFonts w:hint="cs"/>
          <w:rtl/>
        </w:rPr>
        <w:tab/>
        <w:t>- בעד</w:t>
      </w:r>
    </w:p>
    <w:p w14:paraId="06FC4A1B" w14:textId="77777777" w:rsidR="00000000" w:rsidRDefault="00903ADA">
      <w:pPr>
        <w:pStyle w:val="a0"/>
        <w:rPr>
          <w:rFonts w:hint="cs"/>
          <w:rtl/>
        </w:rPr>
      </w:pPr>
    </w:p>
    <w:p w14:paraId="17B3B2D2" w14:textId="77777777" w:rsidR="00000000" w:rsidRDefault="00903ADA">
      <w:pPr>
        <w:pStyle w:val="a0"/>
        <w:rPr>
          <w:rFonts w:hint="cs"/>
          <w:rtl/>
        </w:rPr>
      </w:pPr>
      <w:r>
        <w:rPr>
          <w:rFonts w:hint="cs"/>
          <w:rtl/>
        </w:rPr>
        <w:t>האם יש מישהו שלא הצביע?</w:t>
      </w:r>
    </w:p>
    <w:p w14:paraId="63DFEC6E" w14:textId="77777777" w:rsidR="00000000" w:rsidRDefault="00903ADA">
      <w:pPr>
        <w:pStyle w:val="a0"/>
        <w:ind w:firstLine="0"/>
        <w:rPr>
          <w:rFonts w:hint="cs"/>
          <w:rtl/>
        </w:rPr>
      </w:pPr>
    </w:p>
    <w:p w14:paraId="207E1AC2" w14:textId="77777777" w:rsidR="00000000" w:rsidRDefault="00903ADA">
      <w:pPr>
        <w:pStyle w:val="af1"/>
        <w:rPr>
          <w:rtl/>
        </w:rPr>
      </w:pPr>
      <w:r>
        <w:rPr>
          <w:rtl/>
        </w:rPr>
        <w:t>היו"ר ראובן ריבלין:</w:t>
      </w:r>
    </w:p>
    <w:p w14:paraId="20D537BB" w14:textId="77777777" w:rsidR="00000000" w:rsidRDefault="00903ADA">
      <w:pPr>
        <w:pStyle w:val="a0"/>
        <w:rPr>
          <w:rtl/>
        </w:rPr>
      </w:pPr>
    </w:p>
    <w:p w14:paraId="2EC7BDB4" w14:textId="77777777" w:rsidR="00000000" w:rsidRDefault="00903ADA">
      <w:pPr>
        <w:pStyle w:val="a0"/>
        <w:rPr>
          <w:rFonts w:hint="cs"/>
          <w:rtl/>
        </w:rPr>
      </w:pPr>
      <w:r>
        <w:rPr>
          <w:rFonts w:hint="cs"/>
          <w:rtl/>
        </w:rPr>
        <w:t>סלומינסקי.</w:t>
      </w:r>
    </w:p>
    <w:p w14:paraId="3FC561C8" w14:textId="77777777" w:rsidR="00000000" w:rsidRDefault="00903ADA">
      <w:pPr>
        <w:pStyle w:val="-"/>
        <w:rPr>
          <w:rFonts w:hint="cs"/>
          <w:rtl/>
        </w:rPr>
      </w:pPr>
      <w:bookmarkStart w:id="332" w:name="FS000000661T05_11_2003_15_40_34C"/>
      <w:bookmarkEnd w:id="332"/>
    </w:p>
    <w:p w14:paraId="124502C3" w14:textId="77777777" w:rsidR="00000000" w:rsidRDefault="00903ADA">
      <w:pPr>
        <w:pStyle w:val="-"/>
        <w:rPr>
          <w:rFonts w:hint="cs"/>
          <w:rtl/>
        </w:rPr>
      </w:pPr>
      <w:r>
        <w:rPr>
          <w:rtl/>
        </w:rPr>
        <w:t>מזכיר הכנסת אריה האן:</w:t>
      </w:r>
    </w:p>
    <w:p w14:paraId="7C87A2CA" w14:textId="77777777" w:rsidR="00000000" w:rsidRDefault="00903ADA">
      <w:pPr>
        <w:pStyle w:val="a0"/>
        <w:ind w:firstLine="0"/>
        <w:rPr>
          <w:rFonts w:hint="cs"/>
          <w:rtl/>
        </w:rPr>
      </w:pPr>
      <w:r>
        <w:rPr>
          <w:rFonts w:hint="cs"/>
          <w:rtl/>
        </w:rPr>
        <w:t>(קורא בשמות חברי הכנסת)</w:t>
      </w:r>
    </w:p>
    <w:p w14:paraId="7A7D292C" w14:textId="77777777" w:rsidR="00000000" w:rsidRDefault="00903ADA">
      <w:pPr>
        <w:pStyle w:val="a0"/>
        <w:rPr>
          <w:rtl/>
        </w:rPr>
      </w:pPr>
    </w:p>
    <w:p w14:paraId="2EA17EB0" w14:textId="77777777" w:rsidR="00000000" w:rsidRDefault="00903ADA">
      <w:pPr>
        <w:pStyle w:val="a0"/>
        <w:rPr>
          <w:rFonts w:hint="cs"/>
          <w:rtl/>
        </w:rPr>
      </w:pPr>
      <w:r>
        <w:rPr>
          <w:rFonts w:hint="cs"/>
          <w:rtl/>
        </w:rPr>
        <w:t>בסדר, לכן שאלתי.</w:t>
      </w:r>
    </w:p>
    <w:p w14:paraId="0485E99A" w14:textId="77777777" w:rsidR="00000000" w:rsidRDefault="00903ADA">
      <w:pPr>
        <w:pStyle w:val="a0"/>
        <w:rPr>
          <w:rFonts w:hint="cs"/>
          <w:rtl/>
        </w:rPr>
      </w:pPr>
    </w:p>
    <w:p w14:paraId="205F6D3F" w14:textId="77777777" w:rsidR="00000000" w:rsidRDefault="00903ADA">
      <w:pPr>
        <w:pStyle w:val="a0"/>
        <w:rPr>
          <w:rFonts w:hint="cs"/>
          <w:rtl/>
        </w:rPr>
      </w:pPr>
      <w:r>
        <w:rPr>
          <w:rFonts w:hint="cs"/>
          <w:rtl/>
        </w:rPr>
        <w:t xml:space="preserve">ניסן סלומינסקי </w:t>
      </w:r>
      <w:r>
        <w:rPr>
          <w:rFonts w:hint="cs"/>
          <w:rtl/>
        </w:rPr>
        <w:tab/>
      </w:r>
      <w:r>
        <w:rPr>
          <w:rFonts w:hint="cs"/>
          <w:rtl/>
        </w:rPr>
        <w:tab/>
        <w:t>- בעד</w:t>
      </w:r>
    </w:p>
    <w:p w14:paraId="07EEDB7D" w14:textId="77777777" w:rsidR="00000000" w:rsidRDefault="00903ADA">
      <w:pPr>
        <w:pStyle w:val="a0"/>
        <w:rPr>
          <w:rFonts w:hint="cs"/>
          <w:rtl/>
        </w:rPr>
      </w:pPr>
      <w:r>
        <w:rPr>
          <w:rFonts w:hint="cs"/>
          <w:rtl/>
        </w:rPr>
        <w:t>יוסף  פריצקי</w:t>
      </w:r>
      <w:r>
        <w:rPr>
          <w:rFonts w:hint="cs"/>
          <w:rtl/>
        </w:rPr>
        <w:tab/>
        <w:t xml:space="preserve"> </w:t>
      </w:r>
      <w:r>
        <w:rPr>
          <w:rFonts w:hint="cs"/>
          <w:rtl/>
        </w:rPr>
        <w:tab/>
        <w:t>- אינו נוכח</w:t>
      </w:r>
    </w:p>
    <w:p w14:paraId="7166F677" w14:textId="77777777" w:rsidR="00000000" w:rsidRDefault="00903ADA">
      <w:pPr>
        <w:pStyle w:val="a0"/>
        <w:rPr>
          <w:rFonts w:hint="cs"/>
          <w:rtl/>
        </w:rPr>
      </w:pPr>
    </w:p>
    <w:p w14:paraId="160A2BF1" w14:textId="77777777" w:rsidR="00000000" w:rsidRDefault="00903ADA">
      <w:pPr>
        <w:pStyle w:val="a0"/>
        <w:rPr>
          <w:rFonts w:hint="cs"/>
          <w:rtl/>
        </w:rPr>
      </w:pPr>
      <w:r>
        <w:rPr>
          <w:rFonts w:hint="cs"/>
          <w:rtl/>
        </w:rPr>
        <w:t>אין עוד אף אחד, תודה רבה.</w:t>
      </w:r>
    </w:p>
    <w:p w14:paraId="1F448802" w14:textId="77777777" w:rsidR="00000000" w:rsidRDefault="00903ADA">
      <w:pPr>
        <w:pStyle w:val="a0"/>
        <w:ind w:firstLine="0"/>
        <w:rPr>
          <w:rFonts w:hint="cs"/>
          <w:rtl/>
        </w:rPr>
      </w:pPr>
    </w:p>
    <w:p w14:paraId="232264D5" w14:textId="77777777" w:rsidR="00000000" w:rsidRDefault="00903ADA">
      <w:pPr>
        <w:pStyle w:val="af1"/>
        <w:rPr>
          <w:rtl/>
        </w:rPr>
      </w:pPr>
      <w:r>
        <w:rPr>
          <w:rtl/>
        </w:rPr>
        <w:t>היו"ר ראובן ריבלין:</w:t>
      </w:r>
    </w:p>
    <w:p w14:paraId="79830A61" w14:textId="77777777" w:rsidR="00000000" w:rsidRDefault="00903ADA">
      <w:pPr>
        <w:pStyle w:val="a0"/>
        <w:rPr>
          <w:rtl/>
        </w:rPr>
      </w:pPr>
    </w:p>
    <w:p w14:paraId="333224A0" w14:textId="77777777" w:rsidR="00000000" w:rsidRDefault="00903ADA">
      <w:pPr>
        <w:pStyle w:val="a0"/>
        <w:rPr>
          <w:rFonts w:hint="cs"/>
          <w:rtl/>
        </w:rPr>
      </w:pPr>
      <w:r>
        <w:rPr>
          <w:rFonts w:hint="cs"/>
          <w:rtl/>
        </w:rPr>
        <w:t>רבותי חברי הכנסת, מייד לאחר שאכריז על התוצאה של ההצבעה, אנחנו עוברים לשתי הצבעות נוספות, האחת על חוק ההסדרים במשק והשנייה על חוק גיל פרישה. האם אנחנו יכולים לקיים את ההצבעה הזאת באמצעים אלקטרוניים? כך נעשה. חבר הכנסת אורון, אני קיבלת</w:t>
      </w:r>
      <w:r>
        <w:rPr>
          <w:rFonts w:hint="cs"/>
          <w:rtl/>
        </w:rPr>
        <w:t>י בקשה אחת. האם אדוני מבקש לחזור על ההצבעה האישית? לא? בסדר. אם קיבלנו את הצעת החוק הזאת, אין, נדמה לי, צורך להצביע על ההצעות האחרות, כי הן נלוות רק לדבר שהוא בר-קיימא.</w:t>
      </w:r>
    </w:p>
    <w:p w14:paraId="25B3CB7E" w14:textId="77777777" w:rsidR="00000000" w:rsidRDefault="00903ADA">
      <w:pPr>
        <w:pStyle w:val="a0"/>
        <w:rPr>
          <w:rFonts w:hint="cs"/>
          <w:rtl/>
        </w:rPr>
      </w:pPr>
    </w:p>
    <w:p w14:paraId="7D92718B" w14:textId="77777777" w:rsidR="00000000" w:rsidRDefault="00903ADA">
      <w:pPr>
        <w:pStyle w:val="a0"/>
        <w:rPr>
          <w:rFonts w:hint="cs"/>
          <w:rtl/>
        </w:rPr>
      </w:pPr>
      <w:r>
        <w:rPr>
          <w:rFonts w:hint="cs"/>
          <w:rtl/>
        </w:rPr>
        <w:t>ובכן, 60 בעד, 48 נגד, נמנע אחד. אני קובע שהצעת חוק התקציב לשנת הכספים 2004, התשס"ג-200</w:t>
      </w:r>
      <w:r>
        <w:rPr>
          <w:rFonts w:hint="cs"/>
          <w:rtl/>
        </w:rPr>
        <w:t>3,  עברה בקריאה ראשונה.</w:t>
      </w:r>
    </w:p>
    <w:p w14:paraId="761ADA5A" w14:textId="77777777" w:rsidR="00000000" w:rsidRDefault="00903ADA">
      <w:pPr>
        <w:pStyle w:val="a0"/>
        <w:rPr>
          <w:rFonts w:hint="cs"/>
          <w:rtl/>
        </w:rPr>
      </w:pPr>
    </w:p>
    <w:p w14:paraId="7F37AE72" w14:textId="77777777" w:rsidR="00000000" w:rsidRDefault="00903ADA">
      <w:pPr>
        <w:pStyle w:val="a0"/>
        <w:rPr>
          <w:rFonts w:hint="cs"/>
          <w:rtl/>
        </w:rPr>
      </w:pPr>
      <w:r>
        <w:rPr>
          <w:rFonts w:hint="cs"/>
          <w:rtl/>
        </w:rPr>
        <w:t>רבותי חברי הכנסת, אנחנו עוברים להצבעה. נא לשבת ולתפוס מקום. מי שישב שלא במקומו יעבור למקומו, כי ההצבעה עכשיו היא לא הצבעה אישית אלא הצבעה במכשירי ההצבעה. אני מזכיר לכולם שצריכים להצביע בשתי ידיים - כפתור נוכחות, ולהצביע בעד, נגד או</w:t>
      </w:r>
      <w:r>
        <w:rPr>
          <w:rFonts w:hint="cs"/>
          <w:rtl/>
        </w:rPr>
        <w:t xml:space="preserve"> נמנע, ולא תישמע טענה שמא אדם הצביע ולא נקלטה הצבעתו, שכן כל העמדות פועלות כראוי. נא להתכונן להצבעה - על נוכחות מצביעים כל הזמן, וביד השנייה לוחצים, ואז אפשר לשחרר את שתי הידיים.</w:t>
      </w:r>
    </w:p>
    <w:p w14:paraId="162C4015" w14:textId="77777777" w:rsidR="00000000" w:rsidRDefault="00903ADA">
      <w:pPr>
        <w:pStyle w:val="a0"/>
        <w:ind w:firstLine="0"/>
        <w:rPr>
          <w:rFonts w:hint="cs"/>
          <w:rtl/>
        </w:rPr>
      </w:pPr>
    </w:p>
    <w:p w14:paraId="3AA31210" w14:textId="77777777" w:rsidR="00000000" w:rsidRDefault="00903ADA">
      <w:pPr>
        <w:pStyle w:val="af0"/>
        <w:rPr>
          <w:rtl/>
        </w:rPr>
      </w:pPr>
      <w:r>
        <w:rPr>
          <w:rFonts w:hint="eastAsia"/>
          <w:rtl/>
        </w:rPr>
        <w:t>דליה</w:t>
      </w:r>
      <w:r>
        <w:rPr>
          <w:rtl/>
        </w:rPr>
        <w:t xml:space="preserve"> איציק (העבודה-מימד):</w:t>
      </w:r>
    </w:p>
    <w:p w14:paraId="1CF8BEA4" w14:textId="77777777" w:rsidR="00000000" w:rsidRDefault="00903ADA">
      <w:pPr>
        <w:pStyle w:val="a0"/>
        <w:rPr>
          <w:rFonts w:hint="cs"/>
          <w:rtl/>
        </w:rPr>
      </w:pPr>
    </w:p>
    <w:p w14:paraId="0DB6505B" w14:textId="77777777" w:rsidR="00000000" w:rsidRDefault="00903ADA">
      <w:pPr>
        <w:pStyle w:val="a0"/>
        <w:rPr>
          <w:rFonts w:hint="cs"/>
          <w:rtl/>
        </w:rPr>
      </w:pPr>
      <w:r>
        <w:rPr>
          <w:rFonts w:hint="cs"/>
          <w:rtl/>
        </w:rPr>
        <w:t>אפשר להסביר שאין הצבעות כפולות?</w:t>
      </w:r>
    </w:p>
    <w:p w14:paraId="26355E12" w14:textId="77777777" w:rsidR="00000000" w:rsidRDefault="00903ADA">
      <w:pPr>
        <w:pStyle w:val="a0"/>
        <w:ind w:firstLine="0"/>
        <w:rPr>
          <w:rFonts w:hint="cs"/>
          <w:rtl/>
        </w:rPr>
      </w:pPr>
    </w:p>
    <w:p w14:paraId="6866960E" w14:textId="77777777" w:rsidR="00000000" w:rsidRDefault="00903ADA">
      <w:pPr>
        <w:pStyle w:val="af1"/>
        <w:rPr>
          <w:rtl/>
        </w:rPr>
      </w:pPr>
      <w:r>
        <w:rPr>
          <w:rtl/>
        </w:rPr>
        <w:t>היו"ר ראובן ריבל</w:t>
      </w:r>
      <w:r>
        <w:rPr>
          <w:rtl/>
        </w:rPr>
        <w:t>ין:</w:t>
      </w:r>
    </w:p>
    <w:p w14:paraId="429775CC" w14:textId="77777777" w:rsidR="00000000" w:rsidRDefault="00903ADA">
      <w:pPr>
        <w:pStyle w:val="a0"/>
        <w:rPr>
          <w:rtl/>
        </w:rPr>
      </w:pPr>
    </w:p>
    <w:p w14:paraId="478EDD5D" w14:textId="77777777" w:rsidR="00000000" w:rsidRDefault="00903ADA">
      <w:pPr>
        <w:pStyle w:val="a0"/>
        <w:rPr>
          <w:rFonts w:hint="cs"/>
          <w:rtl/>
        </w:rPr>
      </w:pPr>
      <w:r>
        <w:rPr>
          <w:rFonts w:hint="cs"/>
          <w:rtl/>
        </w:rPr>
        <w:t>דברייך נרשמו בפרוטוקול, אני לא שמעתי אותם. רבותי חברי הכנסת, היכונו להצבעה. נא לשבת. אני הפעם מקפיד, כדי שלא יאמרו שהיתה אי-הבנה.</w:t>
      </w:r>
    </w:p>
    <w:p w14:paraId="4ECF12D9" w14:textId="77777777" w:rsidR="00000000" w:rsidRDefault="00903ADA">
      <w:pPr>
        <w:pStyle w:val="a0"/>
        <w:rPr>
          <w:rFonts w:hint="cs"/>
          <w:rtl/>
        </w:rPr>
      </w:pPr>
    </w:p>
    <w:p w14:paraId="7912F568" w14:textId="77777777" w:rsidR="00000000" w:rsidRDefault="00903ADA">
      <w:pPr>
        <w:pStyle w:val="ab"/>
        <w:bidi/>
        <w:rPr>
          <w:rFonts w:hint="cs"/>
          <w:rtl/>
        </w:rPr>
      </w:pPr>
      <w:r>
        <w:rPr>
          <w:rFonts w:hint="cs"/>
          <w:rtl/>
        </w:rPr>
        <w:t>הצבעה מס' 93</w:t>
      </w:r>
    </w:p>
    <w:p w14:paraId="675D8A2B" w14:textId="77777777" w:rsidR="00000000" w:rsidRDefault="00903ADA">
      <w:pPr>
        <w:pStyle w:val="ab"/>
        <w:bidi/>
        <w:rPr>
          <w:rFonts w:hint="cs"/>
          <w:rtl/>
        </w:rPr>
      </w:pPr>
    </w:p>
    <w:p w14:paraId="0A8A8956" w14:textId="77777777" w:rsidR="00000000" w:rsidRDefault="00903ADA">
      <w:pPr>
        <w:pStyle w:val="ac"/>
        <w:bidi/>
        <w:rPr>
          <w:rFonts w:hint="cs"/>
          <w:rtl/>
        </w:rPr>
      </w:pPr>
      <w:r>
        <w:rPr>
          <w:rFonts w:hint="cs"/>
          <w:rtl/>
        </w:rPr>
        <w:t>בעד ההצעה להעביר את הצעת החוק לוועדה - 54</w:t>
      </w:r>
    </w:p>
    <w:p w14:paraId="7FC3696D" w14:textId="77777777" w:rsidR="00000000" w:rsidRDefault="00903ADA">
      <w:pPr>
        <w:pStyle w:val="ac"/>
        <w:bidi/>
        <w:rPr>
          <w:rFonts w:hint="cs"/>
          <w:rtl/>
        </w:rPr>
      </w:pPr>
      <w:r>
        <w:rPr>
          <w:rFonts w:hint="cs"/>
          <w:rtl/>
        </w:rPr>
        <w:t>נגד - 45</w:t>
      </w:r>
    </w:p>
    <w:p w14:paraId="06B07BDA" w14:textId="77777777" w:rsidR="00000000" w:rsidRDefault="00903ADA">
      <w:pPr>
        <w:pStyle w:val="ac"/>
        <w:bidi/>
        <w:rPr>
          <w:rFonts w:hint="cs"/>
          <w:rtl/>
        </w:rPr>
      </w:pPr>
      <w:r>
        <w:rPr>
          <w:rFonts w:hint="cs"/>
          <w:rtl/>
        </w:rPr>
        <w:t>נמנעים - 2</w:t>
      </w:r>
    </w:p>
    <w:p w14:paraId="3B8C1A69" w14:textId="77777777" w:rsidR="00000000" w:rsidRDefault="00903ADA">
      <w:pPr>
        <w:pStyle w:val="ad"/>
        <w:bidi/>
        <w:rPr>
          <w:rFonts w:hint="cs"/>
          <w:rtl/>
        </w:rPr>
      </w:pPr>
      <w:r>
        <w:rPr>
          <w:rFonts w:hint="cs"/>
          <w:rtl/>
        </w:rPr>
        <w:t>ההצעה להעביר את הצעת חוק המדיניות הכלכלית לש</w:t>
      </w:r>
      <w:r>
        <w:rPr>
          <w:rFonts w:hint="cs"/>
          <w:rtl/>
        </w:rPr>
        <w:t>נת הכספים 2004 (תיקוני חקיקה), התשס"ד-2003, לוועדת הכספים נתקבלה.</w:t>
      </w:r>
    </w:p>
    <w:p w14:paraId="08DDFB2D" w14:textId="77777777" w:rsidR="00000000" w:rsidRDefault="00903ADA">
      <w:pPr>
        <w:pStyle w:val="af1"/>
        <w:rPr>
          <w:rFonts w:hint="cs"/>
          <w:rtl/>
        </w:rPr>
      </w:pPr>
    </w:p>
    <w:p w14:paraId="46F99655" w14:textId="77777777" w:rsidR="00000000" w:rsidRDefault="00903ADA">
      <w:pPr>
        <w:pStyle w:val="af1"/>
        <w:rPr>
          <w:rtl/>
        </w:rPr>
      </w:pPr>
      <w:r>
        <w:rPr>
          <w:rtl/>
        </w:rPr>
        <w:t>היו"ר ראובן ריבלין:</w:t>
      </w:r>
    </w:p>
    <w:p w14:paraId="7009226D" w14:textId="77777777" w:rsidR="00000000" w:rsidRDefault="00903ADA">
      <w:pPr>
        <w:pStyle w:val="a0"/>
        <w:rPr>
          <w:rtl/>
        </w:rPr>
      </w:pPr>
    </w:p>
    <w:p w14:paraId="297AB0DA" w14:textId="77777777" w:rsidR="00000000" w:rsidRDefault="00903ADA">
      <w:pPr>
        <w:pStyle w:val="a0"/>
        <w:rPr>
          <w:rFonts w:hint="cs"/>
          <w:rtl/>
        </w:rPr>
      </w:pPr>
      <w:r>
        <w:rPr>
          <w:rFonts w:hint="cs"/>
          <w:rtl/>
        </w:rPr>
        <w:t>כל אחד יכול לראות בתמונה איך הוא הצביע. ירוק, אדום או צהוב. אני קובע שהצעת חוק המדיניות הכלכלית לשנת הכספים 2004 (תיקוני חקיקה) התשס"ד-2003, עברה בקריאה ראשונה.</w:t>
      </w:r>
    </w:p>
    <w:p w14:paraId="62DF5B68" w14:textId="77777777" w:rsidR="00000000" w:rsidRDefault="00903ADA">
      <w:pPr>
        <w:pStyle w:val="a0"/>
        <w:ind w:firstLine="0"/>
        <w:rPr>
          <w:rFonts w:hint="cs"/>
          <w:rtl/>
        </w:rPr>
      </w:pPr>
    </w:p>
    <w:p w14:paraId="2DC2982C" w14:textId="77777777" w:rsidR="00000000" w:rsidRDefault="00903ADA">
      <w:pPr>
        <w:pStyle w:val="af0"/>
        <w:rPr>
          <w:rtl/>
        </w:rPr>
      </w:pPr>
      <w:r>
        <w:rPr>
          <w:rFonts w:hint="eastAsia"/>
          <w:rtl/>
        </w:rPr>
        <w:t>קולט</w:t>
      </w:r>
      <w:r>
        <w:rPr>
          <w:rtl/>
        </w:rPr>
        <w:t xml:space="preserve"> א</w:t>
      </w:r>
      <w:r>
        <w:rPr>
          <w:rtl/>
        </w:rPr>
        <w:t>ביטל (העבודה-מימד):</w:t>
      </w:r>
    </w:p>
    <w:p w14:paraId="1D549F56" w14:textId="77777777" w:rsidR="00000000" w:rsidRDefault="00903ADA">
      <w:pPr>
        <w:pStyle w:val="a0"/>
        <w:rPr>
          <w:rFonts w:hint="cs"/>
          <w:rtl/>
        </w:rPr>
      </w:pPr>
    </w:p>
    <w:p w14:paraId="5271676E" w14:textId="77777777" w:rsidR="00000000" w:rsidRDefault="00903ADA">
      <w:pPr>
        <w:pStyle w:val="a0"/>
        <w:rPr>
          <w:rFonts w:hint="cs"/>
          <w:rtl/>
        </w:rPr>
      </w:pPr>
      <w:r>
        <w:rPr>
          <w:rFonts w:hint="cs"/>
          <w:rtl/>
        </w:rPr>
        <w:t>טעות שלי בהצבעה.</w:t>
      </w:r>
    </w:p>
    <w:p w14:paraId="6399C1D9" w14:textId="77777777" w:rsidR="00000000" w:rsidRDefault="00903ADA">
      <w:pPr>
        <w:pStyle w:val="a0"/>
        <w:rPr>
          <w:rFonts w:hint="cs"/>
          <w:rtl/>
        </w:rPr>
      </w:pPr>
    </w:p>
    <w:p w14:paraId="1CAE8856" w14:textId="77777777" w:rsidR="00000000" w:rsidRDefault="00903ADA">
      <w:pPr>
        <w:pStyle w:val="af0"/>
        <w:rPr>
          <w:rtl/>
        </w:rPr>
      </w:pPr>
      <w:r>
        <w:rPr>
          <w:rFonts w:hint="eastAsia"/>
          <w:rtl/>
        </w:rPr>
        <w:t>שלום</w:t>
      </w:r>
      <w:r>
        <w:rPr>
          <w:rtl/>
        </w:rPr>
        <w:t xml:space="preserve"> שמחון (העבודה-מימד):</w:t>
      </w:r>
    </w:p>
    <w:p w14:paraId="6EB1114C" w14:textId="77777777" w:rsidR="00000000" w:rsidRDefault="00903ADA">
      <w:pPr>
        <w:pStyle w:val="a0"/>
        <w:rPr>
          <w:rFonts w:hint="cs"/>
          <w:rtl/>
        </w:rPr>
      </w:pPr>
    </w:p>
    <w:p w14:paraId="19F18A72" w14:textId="77777777" w:rsidR="00000000" w:rsidRDefault="00903ADA">
      <w:pPr>
        <w:pStyle w:val="a0"/>
        <w:rPr>
          <w:rFonts w:hint="cs"/>
          <w:rtl/>
        </w:rPr>
      </w:pPr>
      <w:r>
        <w:rPr>
          <w:rFonts w:hint="cs"/>
          <w:rtl/>
        </w:rPr>
        <w:t>היא טעתה. הצביעה בעד במקום נגד.</w:t>
      </w:r>
    </w:p>
    <w:p w14:paraId="6258F860" w14:textId="77777777" w:rsidR="00000000" w:rsidRDefault="00903ADA">
      <w:pPr>
        <w:pStyle w:val="a0"/>
        <w:ind w:firstLine="0"/>
        <w:rPr>
          <w:rFonts w:hint="cs"/>
          <w:rtl/>
        </w:rPr>
      </w:pPr>
    </w:p>
    <w:p w14:paraId="0A3D673A" w14:textId="77777777" w:rsidR="00000000" w:rsidRDefault="00903ADA">
      <w:pPr>
        <w:pStyle w:val="af1"/>
        <w:rPr>
          <w:rtl/>
        </w:rPr>
      </w:pPr>
      <w:r>
        <w:rPr>
          <w:rtl/>
        </w:rPr>
        <w:t>היו"ר ראובן ריבלין:</w:t>
      </w:r>
    </w:p>
    <w:p w14:paraId="70ADC235" w14:textId="77777777" w:rsidR="00000000" w:rsidRDefault="00903ADA">
      <w:pPr>
        <w:pStyle w:val="a0"/>
        <w:rPr>
          <w:rtl/>
        </w:rPr>
      </w:pPr>
    </w:p>
    <w:p w14:paraId="5500568D" w14:textId="77777777" w:rsidR="00000000" w:rsidRDefault="00903ADA">
      <w:pPr>
        <w:pStyle w:val="a0"/>
        <w:rPr>
          <w:rFonts w:hint="cs"/>
          <w:rtl/>
        </w:rPr>
      </w:pPr>
      <w:r>
        <w:rPr>
          <w:rFonts w:hint="cs"/>
          <w:rtl/>
        </w:rPr>
        <w:t>אני קובע בפרוטוקול, שחברת הכנסת קולט אביטל הודיעה שהצבעתה לא נקלטה.</w:t>
      </w:r>
    </w:p>
    <w:p w14:paraId="09053D43" w14:textId="77777777" w:rsidR="00000000" w:rsidRDefault="00903ADA">
      <w:pPr>
        <w:pStyle w:val="a0"/>
        <w:rPr>
          <w:rFonts w:hint="cs"/>
          <w:rtl/>
        </w:rPr>
      </w:pPr>
    </w:p>
    <w:p w14:paraId="290BE53E" w14:textId="77777777" w:rsidR="00000000" w:rsidRDefault="00903ADA">
      <w:pPr>
        <w:pStyle w:val="af0"/>
        <w:rPr>
          <w:rtl/>
        </w:rPr>
      </w:pPr>
      <w:r>
        <w:rPr>
          <w:rFonts w:hint="eastAsia"/>
          <w:rtl/>
        </w:rPr>
        <w:t>דליה</w:t>
      </w:r>
      <w:r>
        <w:rPr>
          <w:rtl/>
        </w:rPr>
        <w:t xml:space="preserve"> איציק (העבודה-מימד):</w:t>
      </w:r>
    </w:p>
    <w:p w14:paraId="48665450" w14:textId="77777777" w:rsidR="00000000" w:rsidRDefault="00903ADA">
      <w:pPr>
        <w:pStyle w:val="a0"/>
        <w:rPr>
          <w:rFonts w:hint="cs"/>
          <w:rtl/>
        </w:rPr>
      </w:pPr>
    </w:p>
    <w:p w14:paraId="18BD6445" w14:textId="77777777" w:rsidR="00000000" w:rsidRDefault="00903ADA">
      <w:pPr>
        <w:pStyle w:val="a0"/>
        <w:rPr>
          <w:rFonts w:hint="cs"/>
          <w:rtl/>
        </w:rPr>
      </w:pPr>
      <w:r>
        <w:rPr>
          <w:rFonts w:hint="cs"/>
          <w:rtl/>
        </w:rPr>
        <w:t>לא, היא היתה הפוכה.</w:t>
      </w:r>
    </w:p>
    <w:p w14:paraId="34BC716D" w14:textId="77777777" w:rsidR="00000000" w:rsidRDefault="00903ADA">
      <w:pPr>
        <w:pStyle w:val="a0"/>
        <w:rPr>
          <w:rFonts w:hint="cs"/>
          <w:rtl/>
        </w:rPr>
      </w:pPr>
    </w:p>
    <w:p w14:paraId="3C582B94" w14:textId="77777777" w:rsidR="00000000" w:rsidRDefault="00903ADA">
      <w:pPr>
        <w:pStyle w:val="af1"/>
        <w:rPr>
          <w:rtl/>
        </w:rPr>
      </w:pPr>
      <w:r>
        <w:rPr>
          <w:rtl/>
        </w:rPr>
        <w:t>היו"ר ראובן ריבלין:</w:t>
      </w:r>
    </w:p>
    <w:p w14:paraId="1D8CA376" w14:textId="77777777" w:rsidR="00000000" w:rsidRDefault="00903ADA">
      <w:pPr>
        <w:pStyle w:val="a0"/>
        <w:rPr>
          <w:rtl/>
        </w:rPr>
      </w:pPr>
    </w:p>
    <w:p w14:paraId="37679F6A" w14:textId="77777777" w:rsidR="00000000" w:rsidRDefault="00903ADA">
      <w:pPr>
        <w:pStyle w:val="a0"/>
        <w:rPr>
          <w:rFonts w:hint="cs"/>
          <w:rtl/>
        </w:rPr>
      </w:pPr>
      <w:r>
        <w:rPr>
          <w:rFonts w:hint="cs"/>
          <w:rtl/>
        </w:rPr>
        <w:t>אני מודיע שהיא הצביעה בעד במקום נגד. בפעם הבאה אני מבקש ממנה להקפיד על הצבעתה, ואם צריך את אחד הממריצים והמצליפים כדי לחנוך את חברת הכנסת קולט אביטל, נא לעשות זאת. אני לא יכול לשנות הצבעה, גם אם זה לא דרמטי.</w:t>
      </w:r>
    </w:p>
    <w:p w14:paraId="1D5B6C2B" w14:textId="77777777" w:rsidR="00000000" w:rsidRDefault="00903ADA">
      <w:pPr>
        <w:pStyle w:val="a0"/>
        <w:rPr>
          <w:rFonts w:hint="cs"/>
          <w:rtl/>
        </w:rPr>
      </w:pPr>
    </w:p>
    <w:p w14:paraId="57516C1C" w14:textId="77777777" w:rsidR="00000000" w:rsidRDefault="00903ADA">
      <w:pPr>
        <w:pStyle w:val="af0"/>
        <w:rPr>
          <w:rtl/>
        </w:rPr>
      </w:pPr>
      <w:r>
        <w:rPr>
          <w:rFonts w:hint="eastAsia"/>
          <w:rtl/>
        </w:rPr>
        <w:t>רוני</w:t>
      </w:r>
      <w:r>
        <w:rPr>
          <w:rtl/>
        </w:rPr>
        <w:t xml:space="preserve"> בר-און (הליכוד):</w:t>
      </w:r>
    </w:p>
    <w:p w14:paraId="69AD5ABE" w14:textId="77777777" w:rsidR="00000000" w:rsidRDefault="00903ADA">
      <w:pPr>
        <w:pStyle w:val="a0"/>
        <w:rPr>
          <w:rFonts w:hint="cs"/>
          <w:rtl/>
        </w:rPr>
      </w:pPr>
    </w:p>
    <w:p w14:paraId="3A7F0C6E" w14:textId="77777777" w:rsidR="00000000" w:rsidRDefault="00903ADA">
      <w:pPr>
        <w:pStyle w:val="a0"/>
        <w:rPr>
          <w:rFonts w:hint="cs"/>
          <w:rtl/>
        </w:rPr>
      </w:pPr>
      <w:r>
        <w:rPr>
          <w:rFonts w:hint="cs"/>
          <w:rtl/>
        </w:rPr>
        <w:t>אדוני היושב-ראש, סגן ה</w:t>
      </w:r>
      <w:r>
        <w:rPr>
          <w:rFonts w:hint="cs"/>
          <w:rtl/>
        </w:rPr>
        <w:t>שר יעקב אדרי בטעות לא הצביע.</w:t>
      </w:r>
    </w:p>
    <w:p w14:paraId="370CB6E5" w14:textId="77777777" w:rsidR="00000000" w:rsidRDefault="00903ADA">
      <w:pPr>
        <w:pStyle w:val="a0"/>
        <w:rPr>
          <w:rFonts w:hint="cs"/>
          <w:rtl/>
        </w:rPr>
      </w:pPr>
    </w:p>
    <w:p w14:paraId="7DD14E59" w14:textId="77777777" w:rsidR="00000000" w:rsidRDefault="00903ADA">
      <w:pPr>
        <w:pStyle w:val="af1"/>
        <w:rPr>
          <w:rtl/>
        </w:rPr>
      </w:pPr>
      <w:r>
        <w:rPr>
          <w:rtl/>
        </w:rPr>
        <w:t>היו"ר ראובן ריבלין:</w:t>
      </w:r>
    </w:p>
    <w:p w14:paraId="61B7A065" w14:textId="77777777" w:rsidR="00000000" w:rsidRDefault="00903ADA">
      <w:pPr>
        <w:pStyle w:val="a0"/>
        <w:rPr>
          <w:rtl/>
        </w:rPr>
      </w:pPr>
    </w:p>
    <w:p w14:paraId="5C912A77" w14:textId="77777777" w:rsidR="00000000" w:rsidRDefault="00903ADA">
      <w:pPr>
        <w:pStyle w:val="a0"/>
        <w:rPr>
          <w:rFonts w:hint="cs"/>
          <w:rtl/>
        </w:rPr>
      </w:pPr>
      <w:r>
        <w:rPr>
          <w:rFonts w:hint="cs"/>
          <w:rtl/>
        </w:rPr>
        <w:t>אתה רוצה, אדוני, לשבת במקומך?</w:t>
      </w:r>
    </w:p>
    <w:p w14:paraId="48170706" w14:textId="77777777" w:rsidR="00000000" w:rsidRDefault="00903ADA">
      <w:pPr>
        <w:pStyle w:val="a0"/>
        <w:rPr>
          <w:rFonts w:hint="cs"/>
          <w:rtl/>
        </w:rPr>
      </w:pPr>
    </w:p>
    <w:p w14:paraId="36754B52" w14:textId="77777777" w:rsidR="00000000" w:rsidRDefault="00903ADA">
      <w:pPr>
        <w:pStyle w:val="af0"/>
        <w:rPr>
          <w:rtl/>
        </w:rPr>
      </w:pPr>
      <w:r>
        <w:rPr>
          <w:rFonts w:hint="eastAsia"/>
          <w:rtl/>
        </w:rPr>
        <w:t>אופיר</w:t>
      </w:r>
      <w:r>
        <w:rPr>
          <w:rtl/>
        </w:rPr>
        <w:t xml:space="preserve"> פינס-פז (העבודה-מימד):</w:t>
      </w:r>
    </w:p>
    <w:p w14:paraId="4CD74FF8" w14:textId="77777777" w:rsidR="00000000" w:rsidRDefault="00903ADA">
      <w:pPr>
        <w:pStyle w:val="a0"/>
        <w:rPr>
          <w:rFonts w:hint="cs"/>
          <w:rtl/>
        </w:rPr>
      </w:pPr>
    </w:p>
    <w:p w14:paraId="7B23CC5C" w14:textId="77777777" w:rsidR="00000000" w:rsidRDefault="00903ADA">
      <w:pPr>
        <w:pStyle w:val="a0"/>
        <w:rPr>
          <w:rFonts w:hint="cs"/>
          <w:rtl/>
        </w:rPr>
      </w:pPr>
      <w:r>
        <w:rPr>
          <w:rFonts w:hint="cs"/>
          <w:rtl/>
        </w:rPr>
        <w:t>זה מקזז הצבעה קודמת שלו.</w:t>
      </w:r>
    </w:p>
    <w:p w14:paraId="2763DB83" w14:textId="77777777" w:rsidR="00000000" w:rsidRDefault="00903ADA">
      <w:pPr>
        <w:pStyle w:val="a0"/>
        <w:rPr>
          <w:rFonts w:hint="cs"/>
          <w:rtl/>
        </w:rPr>
      </w:pPr>
    </w:p>
    <w:p w14:paraId="3CE8EE42" w14:textId="77777777" w:rsidR="00000000" w:rsidRDefault="00903ADA">
      <w:pPr>
        <w:pStyle w:val="af1"/>
        <w:rPr>
          <w:rtl/>
        </w:rPr>
      </w:pPr>
      <w:r>
        <w:rPr>
          <w:rtl/>
        </w:rPr>
        <w:t>היו"ר ראובן ריבלין:</w:t>
      </w:r>
    </w:p>
    <w:p w14:paraId="4F092042" w14:textId="77777777" w:rsidR="00000000" w:rsidRDefault="00903ADA">
      <w:pPr>
        <w:pStyle w:val="a0"/>
        <w:rPr>
          <w:rtl/>
        </w:rPr>
      </w:pPr>
    </w:p>
    <w:p w14:paraId="2C276C5A" w14:textId="77777777" w:rsidR="00000000" w:rsidRDefault="00903ADA">
      <w:pPr>
        <w:pStyle w:val="a0"/>
        <w:rPr>
          <w:rFonts w:hint="cs"/>
          <w:rtl/>
        </w:rPr>
      </w:pPr>
      <w:r>
        <w:rPr>
          <w:rFonts w:hint="cs"/>
          <w:rtl/>
        </w:rPr>
        <w:t>אני מבקש מאיש לא לקום בזמן ההצבעה.</w:t>
      </w:r>
    </w:p>
    <w:p w14:paraId="7F749381" w14:textId="77777777" w:rsidR="00000000" w:rsidRDefault="00903ADA">
      <w:pPr>
        <w:pStyle w:val="a0"/>
        <w:rPr>
          <w:rFonts w:hint="cs"/>
          <w:rtl/>
        </w:rPr>
      </w:pPr>
    </w:p>
    <w:p w14:paraId="364BC1C3" w14:textId="77777777" w:rsidR="00000000" w:rsidRDefault="00903ADA">
      <w:pPr>
        <w:pStyle w:val="a0"/>
        <w:rPr>
          <w:rFonts w:hint="cs"/>
          <w:rtl/>
        </w:rPr>
      </w:pPr>
      <w:r>
        <w:rPr>
          <w:rFonts w:hint="cs"/>
          <w:rtl/>
        </w:rPr>
        <w:t>רבותי חברי הכנסת, לגבי הצבעה שלישית, המדברת בנושא גיל הפרישה,</w:t>
      </w:r>
      <w:r>
        <w:rPr>
          <w:rFonts w:hint="cs"/>
          <w:rtl/>
        </w:rPr>
        <w:t xml:space="preserve"> קיבלתי - - -</w:t>
      </w:r>
    </w:p>
    <w:p w14:paraId="13552019" w14:textId="77777777" w:rsidR="00000000" w:rsidRDefault="00903ADA">
      <w:pPr>
        <w:pStyle w:val="a0"/>
        <w:rPr>
          <w:rFonts w:hint="cs"/>
          <w:rtl/>
        </w:rPr>
      </w:pPr>
    </w:p>
    <w:p w14:paraId="43BD12C8" w14:textId="77777777" w:rsidR="00000000" w:rsidRDefault="00903ADA">
      <w:pPr>
        <w:pStyle w:val="af0"/>
        <w:rPr>
          <w:rtl/>
        </w:rPr>
      </w:pPr>
      <w:r>
        <w:rPr>
          <w:rFonts w:hint="eastAsia"/>
          <w:rtl/>
        </w:rPr>
        <w:t>אבשלום</w:t>
      </w:r>
      <w:r>
        <w:rPr>
          <w:rtl/>
        </w:rPr>
        <w:t xml:space="preserve"> וילן (מרצ):</w:t>
      </w:r>
    </w:p>
    <w:p w14:paraId="4786693C" w14:textId="77777777" w:rsidR="00000000" w:rsidRDefault="00903ADA">
      <w:pPr>
        <w:pStyle w:val="a0"/>
        <w:rPr>
          <w:rFonts w:hint="cs"/>
          <w:rtl/>
        </w:rPr>
      </w:pPr>
    </w:p>
    <w:p w14:paraId="0A7FEFD4" w14:textId="77777777" w:rsidR="00000000" w:rsidRDefault="00903ADA">
      <w:pPr>
        <w:pStyle w:val="a0"/>
        <w:rPr>
          <w:rFonts w:hint="cs"/>
          <w:rtl/>
        </w:rPr>
      </w:pPr>
      <w:r>
        <w:rPr>
          <w:rFonts w:hint="cs"/>
          <w:rtl/>
        </w:rPr>
        <w:t>למה אתה לא מודיע שהצעת החוק תעבור לוועדת הכלכלה?</w:t>
      </w:r>
    </w:p>
    <w:p w14:paraId="69204100" w14:textId="77777777" w:rsidR="00000000" w:rsidRDefault="00903ADA">
      <w:pPr>
        <w:pStyle w:val="af1"/>
        <w:rPr>
          <w:rtl/>
        </w:rPr>
      </w:pPr>
    </w:p>
    <w:p w14:paraId="156A848E" w14:textId="77777777" w:rsidR="00000000" w:rsidRDefault="00903ADA">
      <w:pPr>
        <w:pStyle w:val="af1"/>
        <w:rPr>
          <w:rtl/>
        </w:rPr>
      </w:pPr>
      <w:r>
        <w:rPr>
          <w:rtl/>
        </w:rPr>
        <w:t>היו"ר ראובן ריבלין:</w:t>
      </w:r>
    </w:p>
    <w:p w14:paraId="326BF01D" w14:textId="77777777" w:rsidR="00000000" w:rsidRDefault="00903ADA">
      <w:pPr>
        <w:pStyle w:val="a0"/>
        <w:rPr>
          <w:rtl/>
        </w:rPr>
      </w:pPr>
    </w:p>
    <w:p w14:paraId="71E748AC" w14:textId="77777777" w:rsidR="00000000" w:rsidRDefault="00903ADA">
      <w:pPr>
        <w:pStyle w:val="a0"/>
        <w:rPr>
          <w:rFonts w:hint="cs"/>
          <w:rtl/>
        </w:rPr>
      </w:pPr>
      <w:r>
        <w:rPr>
          <w:rFonts w:hint="cs"/>
          <w:rtl/>
        </w:rPr>
        <w:t xml:space="preserve">שמעתי. חוק ההסדרים וחוק התקציב עוברים לוועדת הכנסת, על מנת שתקבע את כל ההסדרים לדיון בכל החוקים. האם ברור לאדוני? הדברים האלה הוסכמו על דעת הכנסת ועל </w:t>
      </w:r>
      <w:r>
        <w:rPr>
          <w:rFonts w:hint="cs"/>
          <w:rtl/>
        </w:rPr>
        <w:t>דעת משרד האוצר.</w:t>
      </w:r>
    </w:p>
    <w:p w14:paraId="50DBDAE8" w14:textId="77777777" w:rsidR="00000000" w:rsidRDefault="00903ADA">
      <w:pPr>
        <w:pStyle w:val="a0"/>
        <w:rPr>
          <w:rFonts w:hint="cs"/>
          <w:rtl/>
        </w:rPr>
      </w:pPr>
    </w:p>
    <w:p w14:paraId="1D69C9D4" w14:textId="77777777" w:rsidR="00000000" w:rsidRDefault="00903ADA">
      <w:pPr>
        <w:pStyle w:val="af0"/>
        <w:rPr>
          <w:rtl/>
        </w:rPr>
      </w:pPr>
      <w:r>
        <w:rPr>
          <w:rFonts w:hint="eastAsia"/>
          <w:rtl/>
        </w:rPr>
        <w:t>אבשלום</w:t>
      </w:r>
      <w:r>
        <w:rPr>
          <w:rtl/>
        </w:rPr>
        <w:t xml:space="preserve"> וילן (מרצ):</w:t>
      </w:r>
    </w:p>
    <w:p w14:paraId="7E7091CB" w14:textId="77777777" w:rsidR="00000000" w:rsidRDefault="00903ADA">
      <w:pPr>
        <w:pStyle w:val="a0"/>
        <w:rPr>
          <w:rFonts w:hint="cs"/>
          <w:rtl/>
        </w:rPr>
      </w:pPr>
    </w:p>
    <w:p w14:paraId="3F961966" w14:textId="77777777" w:rsidR="00000000" w:rsidRDefault="00903ADA">
      <w:pPr>
        <w:pStyle w:val="a0"/>
        <w:rPr>
          <w:rFonts w:hint="cs"/>
          <w:rtl/>
        </w:rPr>
      </w:pPr>
      <w:r>
        <w:rPr>
          <w:rFonts w:hint="cs"/>
          <w:rtl/>
        </w:rPr>
        <w:t>איש לא ביקש דבר אחר, רק אני ביקשתי לוועדת הכלכלה.</w:t>
      </w:r>
    </w:p>
    <w:p w14:paraId="7C59333F" w14:textId="77777777" w:rsidR="00000000" w:rsidRDefault="00903ADA">
      <w:pPr>
        <w:pStyle w:val="a0"/>
        <w:rPr>
          <w:rFonts w:hint="cs"/>
          <w:rtl/>
        </w:rPr>
      </w:pPr>
    </w:p>
    <w:p w14:paraId="050FE5E3" w14:textId="77777777" w:rsidR="00000000" w:rsidRDefault="00903ADA">
      <w:pPr>
        <w:pStyle w:val="af1"/>
        <w:rPr>
          <w:rtl/>
        </w:rPr>
      </w:pPr>
      <w:r>
        <w:rPr>
          <w:rtl/>
        </w:rPr>
        <w:t>היו"ר ראובן ריבלין:</w:t>
      </w:r>
    </w:p>
    <w:p w14:paraId="4DF2DB74" w14:textId="77777777" w:rsidR="00000000" w:rsidRDefault="00903ADA">
      <w:pPr>
        <w:pStyle w:val="a0"/>
        <w:rPr>
          <w:rtl/>
        </w:rPr>
      </w:pPr>
    </w:p>
    <w:p w14:paraId="78D9CE80" w14:textId="77777777" w:rsidR="00000000" w:rsidRDefault="00903ADA">
      <w:pPr>
        <w:pStyle w:val="a0"/>
        <w:rPr>
          <w:rFonts w:hint="cs"/>
          <w:rtl/>
        </w:rPr>
      </w:pPr>
      <w:r>
        <w:rPr>
          <w:rFonts w:hint="cs"/>
          <w:rtl/>
        </w:rPr>
        <w:t>אני שמח שאדוני מבין שהמובן מאליו טוב שייאמר תמיד, בעיקר אם הוא נאמר על-ידך.</w:t>
      </w:r>
    </w:p>
    <w:p w14:paraId="56D3EAC7" w14:textId="77777777" w:rsidR="00000000" w:rsidRDefault="00903ADA">
      <w:pPr>
        <w:pStyle w:val="a0"/>
        <w:rPr>
          <w:rFonts w:hint="cs"/>
          <w:rtl/>
        </w:rPr>
      </w:pPr>
    </w:p>
    <w:p w14:paraId="1AE2ABE3" w14:textId="77777777" w:rsidR="00000000" w:rsidRDefault="00903ADA">
      <w:pPr>
        <w:pStyle w:val="a0"/>
        <w:rPr>
          <w:rFonts w:hint="cs"/>
          <w:rtl/>
        </w:rPr>
      </w:pPr>
      <w:r>
        <w:rPr>
          <w:rFonts w:hint="cs"/>
          <w:rtl/>
        </w:rPr>
        <w:t>רבותי חברי הכנסת, קיבלתי מראש הממשלה, הנמצא כאן באולם, בקשה: לכבוד יוש</w:t>
      </w:r>
      <w:r>
        <w:rPr>
          <w:rFonts w:hint="cs"/>
          <w:rtl/>
        </w:rPr>
        <w:t>ב-ראש הכנסת, בהתאם לסעיף 36(א) לתקנון הכנסת, אבקש להודיעך כי אראה בהצבעה על חוק גיל פרישה, התשס"ד-2003, בקריאה ראשונה - -</w:t>
      </w:r>
    </w:p>
    <w:p w14:paraId="04E8E3E8" w14:textId="77777777" w:rsidR="00000000" w:rsidRDefault="00903ADA">
      <w:pPr>
        <w:pStyle w:val="a0"/>
        <w:rPr>
          <w:rFonts w:hint="cs"/>
          <w:rtl/>
        </w:rPr>
      </w:pPr>
    </w:p>
    <w:p w14:paraId="757BF6D9" w14:textId="77777777" w:rsidR="00000000" w:rsidRDefault="00903ADA">
      <w:pPr>
        <w:pStyle w:val="af0"/>
        <w:rPr>
          <w:rtl/>
        </w:rPr>
      </w:pPr>
      <w:r>
        <w:rPr>
          <w:rFonts w:hint="eastAsia"/>
          <w:rtl/>
        </w:rPr>
        <w:t>קריאות</w:t>
      </w:r>
      <w:r>
        <w:rPr>
          <w:rtl/>
        </w:rPr>
        <w:t>:</w:t>
      </w:r>
    </w:p>
    <w:p w14:paraId="2FB9CC2F" w14:textId="77777777" w:rsidR="00000000" w:rsidRDefault="00903ADA">
      <w:pPr>
        <w:pStyle w:val="a0"/>
        <w:rPr>
          <w:rFonts w:hint="cs"/>
          <w:rtl/>
        </w:rPr>
      </w:pPr>
    </w:p>
    <w:p w14:paraId="05DAE98A" w14:textId="77777777" w:rsidR="00000000" w:rsidRDefault="00903ADA">
      <w:pPr>
        <w:pStyle w:val="a0"/>
        <w:rPr>
          <w:rFonts w:hint="cs"/>
          <w:rtl/>
        </w:rPr>
      </w:pPr>
      <w:r>
        <w:rPr>
          <w:rFonts w:hint="cs"/>
          <w:rtl/>
        </w:rPr>
        <w:t xml:space="preserve">- - - </w:t>
      </w:r>
    </w:p>
    <w:p w14:paraId="3A3E0B08" w14:textId="77777777" w:rsidR="00000000" w:rsidRDefault="00903ADA">
      <w:pPr>
        <w:pStyle w:val="a0"/>
        <w:rPr>
          <w:rFonts w:hint="cs"/>
          <w:rtl/>
        </w:rPr>
      </w:pPr>
    </w:p>
    <w:p w14:paraId="7939F8B6" w14:textId="77777777" w:rsidR="00000000" w:rsidRDefault="00903ADA">
      <w:pPr>
        <w:pStyle w:val="af1"/>
        <w:rPr>
          <w:rtl/>
        </w:rPr>
      </w:pPr>
      <w:r>
        <w:rPr>
          <w:rtl/>
        </w:rPr>
        <w:t>היו"ר ראובן ריבלין:</w:t>
      </w:r>
    </w:p>
    <w:p w14:paraId="400750E8" w14:textId="77777777" w:rsidR="00000000" w:rsidRDefault="00903ADA">
      <w:pPr>
        <w:pStyle w:val="a0"/>
        <w:rPr>
          <w:rtl/>
        </w:rPr>
      </w:pPr>
    </w:p>
    <w:p w14:paraId="73B7B89B" w14:textId="77777777" w:rsidR="00000000" w:rsidRDefault="00903ADA">
      <w:pPr>
        <w:pStyle w:val="a0"/>
        <w:rPr>
          <w:rFonts w:hint="cs"/>
          <w:rtl/>
        </w:rPr>
      </w:pPr>
      <w:r>
        <w:rPr>
          <w:rFonts w:hint="cs"/>
          <w:rtl/>
        </w:rPr>
        <w:t>- - עניין של הצבעת אמון.</w:t>
      </w:r>
    </w:p>
    <w:p w14:paraId="6A321AD3" w14:textId="77777777" w:rsidR="00000000" w:rsidRDefault="00903ADA">
      <w:pPr>
        <w:pStyle w:val="a0"/>
        <w:rPr>
          <w:rFonts w:hint="cs"/>
          <w:rtl/>
        </w:rPr>
      </w:pPr>
    </w:p>
    <w:p w14:paraId="1F3C0F0F" w14:textId="77777777" w:rsidR="00000000" w:rsidRDefault="00903ADA">
      <w:pPr>
        <w:pStyle w:val="af0"/>
        <w:rPr>
          <w:rtl/>
        </w:rPr>
      </w:pPr>
      <w:r>
        <w:rPr>
          <w:rFonts w:hint="eastAsia"/>
          <w:rtl/>
        </w:rPr>
        <w:t>קריאות</w:t>
      </w:r>
      <w:r>
        <w:rPr>
          <w:rtl/>
        </w:rPr>
        <w:t>:</w:t>
      </w:r>
    </w:p>
    <w:p w14:paraId="5E1A7655" w14:textId="77777777" w:rsidR="00000000" w:rsidRDefault="00903ADA">
      <w:pPr>
        <w:pStyle w:val="a0"/>
        <w:rPr>
          <w:rFonts w:hint="cs"/>
          <w:rtl/>
        </w:rPr>
      </w:pPr>
    </w:p>
    <w:p w14:paraId="383A8A73" w14:textId="77777777" w:rsidR="00000000" w:rsidRDefault="00903ADA">
      <w:pPr>
        <w:pStyle w:val="a0"/>
        <w:rPr>
          <w:rFonts w:hint="cs"/>
          <w:rtl/>
        </w:rPr>
      </w:pPr>
      <w:r>
        <w:rPr>
          <w:rFonts w:hint="cs"/>
          <w:rtl/>
        </w:rPr>
        <w:t>- - -</w:t>
      </w:r>
    </w:p>
    <w:p w14:paraId="38DE2303" w14:textId="77777777" w:rsidR="00000000" w:rsidRDefault="00903ADA">
      <w:pPr>
        <w:pStyle w:val="a0"/>
        <w:rPr>
          <w:rFonts w:hint="cs"/>
          <w:rtl/>
        </w:rPr>
      </w:pPr>
    </w:p>
    <w:p w14:paraId="3CF1FDA3" w14:textId="77777777" w:rsidR="00000000" w:rsidRDefault="00903ADA">
      <w:pPr>
        <w:pStyle w:val="af1"/>
        <w:rPr>
          <w:rtl/>
        </w:rPr>
      </w:pPr>
      <w:r>
        <w:rPr>
          <w:rtl/>
        </w:rPr>
        <w:t>היו"ר ראובן ריבלין:</w:t>
      </w:r>
    </w:p>
    <w:p w14:paraId="2A9C1DFF" w14:textId="77777777" w:rsidR="00000000" w:rsidRDefault="00903ADA">
      <w:pPr>
        <w:pStyle w:val="a0"/>
        <w:rPr>
          <w:rtl/>
        </w:rPr>
      </w:pPr>
    </w:p>
    <w:p w14:paraId="423799ED" w14:textId="77777777" w:rsidR="00000000" w:rsidRDefault="00903ADA">
      <w:pPr>
        <w:pStyle w:val="a0"/>
        <w:rPr>
          <w:rFonts w:hint="cs"/>
          <w:rtl/>
        </w:rPr>
      </w:pPr>
      <w:r>
        <w:rPr>
          <w:rFonts w:hint="cs"/>
          <w:rtl/>
        </w:rPr>
        <w:t>חברת הכנסת כהן, אולי את לא יודעת</w:t>
      </w:r>
      <w:r>
        <w:rPr>
          <w:rFonts w:hint="cs"/>
          <w:rtl/>
        </w:rPr>
        <w:t>, אבל בזמן שנכנסים להליך הצבעה אין קריאות ביניים. חבר הכנסת אורון וחבר הכנסת רן כהן שכחו.</w:t>
      </w:r>
    </w:p>
    <w:p w14:paraId="6A18EE37" w14:textId="77777777" w:rsidR="00000000" w:rsidRDefault="00903ADA">
      <w:pPr>
        <w:pStyle w:val="a0"/>
        <w:rPr>
          <w:rFonts w:hint="cs"/>
          <w:rtl/>
        </w:rPr>
      </w:pPr>
    </w:p>
    <w:p w14:paraId="59779B01" w14:textId="77777777" w:rsidR="00000000" w:rsidRDefault="00903ADA">
      <w:pPr>
        <w:pStyle w:val="a0"/>
        <w:rPr>
          <w:rFonts w:hint="cs"/>
          <w:rtl/>
        </w:rPr>
      </w:pPr>
      <w:r>
        <w:rPr>
          <w:rFonts w:hint="cs"/>
          <w:rtl/>
        </w:rPr>
        <w:t xml:space="preserve">וזאת הודעת ראש הממשלה: הוא רואה בהצבעה הזאת הצבעת אמון, ואני קורא לכולכם להצביע, מי שרוצה ומי שלא, בעד הצעת החוק, שהיא גם הצבעת אמון. נא להצביע. </w:t>
      </w:r>
    </w:p>
    <w:p w14:paraId="5C826C33" w14:textId="77777777" w:rsidR="00000000" w:rsidRDefault="00903ADA">
      <w:pPr>
        <w:pStyle w:val="a0"/>
        <w:rPr>
          <w:rFonts w:hint="cs"/>
          <w:rtl/>
        </w:rPr>
      </w:pPr>
    </w:p>
    <w:p w14:paraId="127DBD84" w14:textId="77777777" w:rsidR="00000000" w:rsidRDefault="00903ADA">
      <w:pPr>
        <w:pStyle w:val="a0"/>
        <w:rPr>
          <w:rFonts w:hint="cs"/>
          <w:rtl/>
        </w:rPr>
      </w:pPr>
      <w:r>
        <w:rPr>
          <w:rFonts w:hint="cs"/>
          <w:rtl/>
        </w:rPr>
        <w:t>נא להצביע בשתי אצב</w:t>
      </w:r>
      <w:r>
        <w:rPr>
          <w:rFonts w:hint="cs"/>
          <w:rtl/>
        </w:rPr>
        <w:t>עות. חבר הכנסת איתן, לא נקלטה הצבעתו, אין ספק.</w:t>
      </w:r>
    </w:p>
    <w:p w14:paraId="7CDC3463" w14:textId="77777777" w:rsidR="00000000" w:rsidRDefault="00903ADA">
      <w:pPr>
        <w:pStyle w:val="a0"/>
        <w:rPr>
          <w:rFonts w:hint="cs"/>
          <w:rtl/>
        </w:rPr>
      </w:pPr>
    </w:p>
    <w:p w14:paraId="26D2A617" w14:textId="77777777" w:rsidR="00000000" w:rsidRDefault="00903ADA">
      <w:pPr>
        <w:pStyle w:val="ab"/>
        <w:bidi/>
        <w:rPr>
          <w:rFonts w:hint="cs"/>
          <w:rtl/>
        </w:rPr>
      </w:pPr>
      <w:r>
        <w:rPr>
          <w:rFonts w:hint="cs"/>
          <w:rtl/>
        </w:rPr>
        <w:t>הצבעה מס' 94</w:t>
      </w:r>
    </w:p>
    <w:p w14:paraId="7A3A7806" w14:textId="77777777" w:rsidR="00000000" w:rsidRDefault="00903ADA">
      <w:pPr>
        <w:pStyle w:val="a0"/>
        <w:rPr>
          <w:rFonts w:hint="cs"/>
          <w:rtl/>
        </w:rPr>
      </w:pPr>
    </w:p>
    <w:p w14:paraId="301B7CCF" w14:textId="77777777" w:rsidR="00000000" w:rsidRDefault="00903ADA">
      <w:pPr>
        <w:pStyle w:val="ac"/>
        <w:bidi/>
        <w:rPr>
          <w:rFonts w:hint="cs"/>
          <w:rtl/>
        </w:rPr>
      </w:pPr>
      <w:r>
        <w:rPr>
          <w:rFonts w:hint="cs"/>
          <w:rtl/>
        </w:rPr>
        <w:t>בעד ההצעה להעביר את הצעת החוק לוועדה - 54</w:t>
      </w:r>
    </w:p>
    <w:p w14:paraId="298FEA24" w14:textId="77777777" w:rsidR="00000000" w:rsidRDefault="00903ADA">
      <w:pPr>
        <w:pStyle w:val="ac"/>
        <w:bidi/>
        <w:rPr>
          <w:rFonts w:hint="cs"/>
          <w:rtl/>
        </w:rPr>
      </w:pPr>
      <w:r>
        <w:rPr>
          <w:rFonts w:hint="cs"/>
          <w:rtl/>
        </w:rPr>
        <w:t>נגד - 46</w:t>
      </w:r>
    </w:p>
    <w:p w14:paraId="111631DC" w14:textId="77777777" w:rsidR="00000000" w:rsidRDefault="00903ADA">
      <w:pPr>
        <w:pStyle w:val="ac"/>
        <w:bidi/>
        <w:rPr>
          <w:rFonts w:hint="cs"/>
          <w:rtl/>
        </w:rPr>
      </w:pPr>
      <w:r>
        <w:rPr>
          <w:rFonts w:hint="cs"/>
          <w:rtl/>
        </w:rPr>
        <w:t>נמנעים - 2</w:t>
      </w:r>
    </w:p>
    <w:p w14:paraId="1B83830A" w14:textId="77777777" w:rsidR="00000000" w:rsidRDefault="00903ADA">
      <w:pPr>
        <w:pStyle w:val="ad"/>
        <w:bidi/>
        <w:rPr>
          <w:rFonts w:hint="cs"/>
          <w:rtl/>
        </w:rPr>
      </w:pPr>
      <w:r>
        <w:rPr>
          <w:rFonts w:hint="cs"/>
          <w:rtl/>
        </w:rPr>
        <w:t>ההצעה להעביר את הצעת חוק גיל פרישה, התשס"ד-2003, לוועדה שתקבע ועדת הכנסת נתקבלה.</w:t>
      </w:r>
    </w:p>
    <w:p w14:paraId="1F46E05D" w14:textId="77777777" w:rsidR="00000000" w:rsidRDefault="00903ADA">
      <w:pPr>
        <w:pStyle w:val="af1"/>
        <w:rPr>
          <w:rFonts w:hint="cs"/>
          <w:rtl/>
        </w:rPr>
      </w:pPr>
    </w:p>
    <w:p w14:paraId="7D1A1F6E" w14:textId="77777777" w:rsidR="00000000" w:rsidRDefault="00903ADA">
      <w:pPr>
        <w:pStyle w:val="af1"/>
        <w:rPr>
          <w:rtl/>
        </w:rPr>
      </w:pPr>
      <w:r>
        <w:rPr>
          <w:rtl/>
        </w:rPr>
        <w:t>היו"ר ראובן ריבלין:</w:t>
      </w:r>
    </w:p>
    <w:p w14:paraId="6E34C262" w14:textId="77777777" w:rsidR="00000000" w:rsidRDefault="00903ADA">
      <w:pPr>
        <w:pStyle w:val="a0"/>
        <w:rPr>
          <w:rtl/>
        </w:rPr>
      </w:pPr>
    </w:p>
    <w:p w14:paraId="79121A84" w14:textId="77777777" w:rsidR="00000000" w:rsidRDefault="00903ADA">
      <w:pPr>
        <w:pStyle w:val="a0"/>
        <w:rPr>
          <w:rFonts w:hint="cs"/>
          <w:rtl/>
        </w:rPr>
      </w:pPr>
      <w:r>
        <w:rPr>
          <w:rFonts w:hint="cs"/>
          <w:rtl/>
        </w:rPr>
        <w:t>54 בעד, 46 נגד. אדוני ראש הממ</w:t>
      </w:r>
      <w:r>
        <w:rPr>
          <w:rFonts w:hint="cs"/>
          <w:rtl/>
        </w:rPr>
        <w:t>שלה, קודם כול, ממשלתך זכתה באמון, והצעת החוק עברה.</w:t>
      </w:r>
    </w:p>
    <w:p w14:paraId="46902FF7" w14:textId="77777777" w:rsidR="00000000" w:rsidRDefault="00903ADA">
      <w:pPr>
        <w:pStyle w:val="a0"/>
        <w:rPr>
          <w:rFonts w:hint="cs"/>
          <w:rtl/>
        </w:rPr>
      </w:pPr>
    </w:p>
    <w:p w14:paraId="248CF3DE" w14:textId="77777777" w:rsidR="00000000" w:rsidRDefault="00903ADA">
      <w:pPr>
        <w:pStyle w:val="af0"/>
        <w:rPr>
          <w:rtl/>
        </w:rPr>
      </w:pPr>
      <w:r>
        <w:rPr>
          <w:rFonts w:hint="eastAsia"/>
          <w:rtl/>
        </w:rPr>
        <w:t>נסים</w:t>
      </w:r>
      <w:r>
        <w:rPr>
          <w:rtl/>
        </w:rPr>
        <w:t xml:space="preserve"> זאב (ש"ס):</w:t>
      </w:r>
    </w:p>
    <w:p w14:paraId="4E745D05" w14:textId="77777777" w:rsidR="00000000" w:rsidRDefault="00903ADA">
      <w:pPr>
        <w:pStyle w:val="a0"/>
        <w:rPr>
          <w:rFonts w:hint="cs"/>
          <w:rtl/>
        </w:rPr>
      </w:pPr>
    </w:p>
    <w:p w14:paraId="61216CB2" w14:textId="77777777" w:rsidR="00000000" w:rsidRDefault="00903ADA">
      <w:pPr>
        <w:pStyle w:val="a0"/>
        <w:rPr>
          <w:rFonts w:hint="cs"/>
          <w:rtl/>
        </w:rPr>
      </w:pPr>
      <w:r>
        <w:rPr>
          <w:rFonts w:hint="cs"/>
          <w:rtl/>
        </w:rPr>
        <w:t>- - -</w:t>
      </w:r>
    </w:p>
    <w:p w14:paraId="5A53C75F" w14:textId="77777777" w:rsidR="00000000" w:rsidRDefault="00903ADA">
      <w:pPr>
        <w:pStyle w:val="a0"/>
        <w:rPr>
          <w:rFonts w:hint="cs"/>
          <w:rtl/>
        </w:rPr>
      </w:pPr>
    </w:p>
    <w:p w14:paraId="5B147821" w14:textId="77777777" w:rsidR="00000000" w:rsidRDefault="00903ADA">
      <w:pPr>
        <w:pStyle w:val="af1"/>
        <w:rPr>
          <w:rtl/>
        </w:rPr>
      </w:pPr>
      <w:r>
        <w:rPr>
          <w:rtl/>
        </w:rPr>
        <w:t>היו"ר ראובן ריבלין:</w:t>
      </w:r>
    </w:p>
    <w:p w14:paraId="3B51640D" w14:textId="77777777" w:rsidR="00000000" w:rsidRDefault="00903ADA">
      <w:pPr>
        <w:pStyle w:val="a0"/>
        <w:rPr>
          <w:rtl/>
        </w:rPr>
      </w:pPr>
    </w:p>
    <w:p w14:paraId="3C782D4D" w14:textId="77777777" w:rsidR="00000000" w:rsidRDefault="00903ADA">
      <w:pPr>
        <w:pStyle w:val="a0"/>
        <w:rPr>
          <w:rFonts w:hint="cs"/>
          <w:rtl/>
        </w:rPr>
      </w:pPr>
      <w:r>
        <w:rPr>
          <w:rFonts w:hint="cs"/>
          <w:rtl/>
        </w:rPr>
        <w:t>חבר הכנסת נסים זאב. ובכן, רבותי חברי הכנסת - - -</w:t>
      </w:r>
    </w:p>
    <w:p w14:paraId="696EAFFF" w14:textId="77777777" w:rsidR="00000000" w:rsidRDefault="00903ADA">
      <w:pPr>
        <w:pStyle w:val="a0"/>
        <w:rPr>
          <w:rFonts w:hint="cs"/>
          <w:rtl/>
        </w:rPr>
      </w:pPr>
    </w:p>
    <w:p w14:paraId="5662BF59" w14:textId="77777777" w:rsidR="00000000" w:rsidRDefault="00903ADA">
      <w:pPr>
        <w:pStyle w:val="af0"/>
        <w:rPr>
          <w:rtl/>
        </w:rPr>
      </w:pPr>
      <w:r>
        <w:rPr>
          <w:rFonts w:hint="eastAsia"/>
          <w:rtl/>
        </w:rPr>
        <w:t>נסים</w:t>
      </w:r>
      <w:r>
        <w:rPr>
          <w:rtl/>
        </w:rPr>
        <w:t xml:space="preserve"> זאב (ש"ס):</w:t>
      </w:r>
    </w:p>
    <w:p w14:paraId="2553A0E3" w14:textId="77777777" w:rsidR="00000000" w:rsidRDefault="00903ADA">
      <w:pPr>
        <w:pStyle w:val="a0"/>
        <w:rPr>
          <w:rFonts w:hint="cs"/>
          <w:rtl/>
        </w:rPr>
      </w:pPr>
    </w:p>
    <w:p w14:paraId="144FD8FE" w14:textId="77777777" w:rsidR="00000000" w:rsidRDefault="00903ADA">
      <w:pPr>
        <w:pStyle w:val="a0"/>
        <w:rPr>
          <w:rFonts w:hint="cs"/>
          <w:rtl/>
        </w:rPr>
      </w:pPr>
      <w:r>
        <w:rPr>
          <w:rFonts w:hint="cs"/>
          <w:rtl/>
        </w:rPr>
        <w:t>- - -</w:t>
      </w:r>
    </w:p>
    <w:p w14:paraId="56444869" w14:textId="77777777" w:rsidR="00000000" w:rsidRDefault="00903ADA">
      <w:pPr>
        <w:pStyle w:val="a0"/>
        <w:rPr>
          <w:rFonts w:hint="cs"/>
          <w:rtl/>
        </w:rPr>
      </w:pPr>
    </w:p>
    <w:p w14:paraId="149AD092" w14:textId="77777777" w:rsidR="00000000" w:rsidRDefault="00903ADA">
      <w:pPr>
        <w:pStyle w:val="af1"/>
        <w:rPr>
          <w:rtl/>
        </w:rPr>
      </w:pPr>
      <w:r>
        <w:rPr>
          <w:rtl/>
        </w:rPr>
        <w:t>היו"ר ראובן ריבלין:</w:t>
      </w:r>
    </w:p>
    <w:p w14:paraId="12401E26" w14:textId="77777777" w:rsidR="00000000" w:rsidRDefault="00903ADA">
      <w:pPr>
        <w:pStyle w:val="a0"/>
        <w:rPr>
          <w:rtl/>
        </w:rPr>
      </w:pPr>
    </w:p>
    <w:p w14:paraId="40D1589E" w14:textId="77777777" w:rsidR="00000000" w:rsidRDefault="00903ADA">
      <w:pPr>
        <w:pStyle w:val="a0"/>
        <w:rPr>
          <w:rFonts w:hint="cs"/>
          <w:rtl/>
        </w:rPr>
      </w:pPr>
      <w:r>
        <w:rPr>
          <w:rFonts w:hint="cs"/>
          <w:rtl/>
        </w:rPr>
        <w:t xml:space="preserve">חבר הכנסת זאב, לשבת מייד. </w:t>
      </w:r>
    </w:p>
    <w:p w14:paraId="3A4183CF" w14:textId="77777777" w:rsidR="00000000" w:rsidRDefault="00903ADA">
      <w:pPr>
        <w:pStyle w:val="a0"/>
        <w:rPr>
          <w:rFonts w:hint="cs"/>
          <w:rtl/>
        </w:rPr>
      </w:pPr>
    </w:p>
    <w:p w14:paraId="7E6A70F1" w14:textId="77777777" w:rsidR="00000000" w:rsidRDefault="00903ADA">
      <w:pPr>
        <w:pStyle w:val="a0"/>
        <w:rPr>
          <w:rFonts w:hint="cs"/>
          <w:rtl/>
        </w:rPr>
      </w:pPr>
      <w:r>
        <w:rPr>
          <w:rFonts w:hint="cs"/>
          <w:rtl/>
        </w:rPr>
        <w:t>רבותי חברי הכנסת, הצעת חוק גיל פרישה</w:t>
      </w:r>
      <w:r>
        <w:rPr>
          <w:rFonts w:hint="cs"/>
          <w:rtl/>
        </w:rPr>
        <w:t>, התשס"ד-2003, עברה בקריאה ראשונה, והיא תועבר לדיון בוועדת הכספים.</w:t>
      </w:r>
    </w:p>
    <w:p w14:paraId="547BB819" w14:textId="77777777" w:rsidR="00000000" w:rsidRDefault="00903ADA">
      <w:pPr>
        <w:pStyle w:val="a0"/>
        <w:rPr>
          <w:rFonts w:hint="cs"/>
          <w:rtl/>
        </w:rPr>
      </w:pPr>
    </w:p>
    <w:p w14:paraId="29527C50" w14:textId="77777777" w:rsidR="00000000" w:rsidRDefault="00903ADA">
      <w:pPr>
        <w:pStyle w:val="af0"/>
        <w:rPr>
          <w:rtl/>
        </w:rPr>
      </w:pPr>
      <w:r>
        <w:rPr>
          <w:rFonts w:hint="eastAsia"/>
          <w:rtl/>
        </w:rPr>
        <w:t>משה</w:t>
      </w:r>
      <w:r>
        <w:rPr>
          <w:rtl/>
        </w:rPr>
        <w:t xml:space="preserve"> גפני (יהדות התורה):</w:t>
      </w:r>
    </w:p>
    <w:p w14:paraId="5C77CBBF" w14:textId="77777777" w:rsidR="00000000" w:rsidRDefault="00903ADA">
      <w:pPr>
        <w:pStyle w:val="a0"/>
        <w:rPr>
          <w:rFonts w:hint="cs"/>
          <w:rtl/>
        </w:rPr>
      </w:pPr>
    </w:p>
    <w:p w14:paraId="7AD0518C" w14:textId="77777777" w:rsidR="00000000" w:rsidRDefault="00903ADA">
      <w:pPr>
        <w:pStyle w:val="a0"/>
        <w:rPr>
          <w:rFonts w:hint="cs"/>
          <w:rtl/>
        </w:rPr>
      </w:pPr>
      <w:r>
        <w:rPr>
          <w:rFonts w:hint="cs"/>
          <w:rtl/>
        </w:rPr>
        <w:t>הוועדה לפניות הציבור.</w:t>
      </w:r>
    </w:p>
    <w:p w14:paraId="24D56F08" w14:textId="77777777" w:rsidR="00000000" w:rsidRDefault="00903ADA">
      <w:pPr>
        <w:pStyle w:val="a0"/>
        <w:rPr>
          <w:rFonts w:hint="cs"/>
          <w:rtl/>
        </w:rPr>
      </w:pPr>
    </w:p>
    <w:p w14:paraId="2B115375" w14:textId="77777777" w:rsidR="00000000" w:rsidRDefault="00903ADA">
      <w:pPr>
        <w:pStyle w:val="af0"/>
        <w:rPr>
          <w:rtl/>
        </w:rPr>
      </w:pPr>
      <w:r>
        <w:rPr>
          <w:rFonts w:hint="eastAsia"/>
          <w:rtl/>
        </w:rPr>
        <w:t>אברהם</w:t>
      </w:r>
      <w:r>
        <w:rPr>
          <w:rtl/>
        </w:rPr>
        <w:t xml:space="preserve"> בורג (העבודה-מימד):</w:t>
      </w:r>
    </w:p>
    <w:p w14:paraId="52BB8944" w14:textId="77777777" w:rsidR="00000000" w:rsidRDefault="00903ADA">
      <w:pPr>
        <w:pStyle w:val="a0"/>
        <w:rPr>
          <w:rFonts w:hint="cs"/>
          <w:rtl/>
        </w:rPr>
      </w:pPr>
    </w:p>
    <w:p w14:paraId="7F8DE6C4" w14:textId="77777777" w:rsidR="00000000" w:rsidRDefault="00903ADA">
      <w:pPr>
        <w:pStyle w:val="a0"/>
        <w:rPr>
          <w:rFonts w:hint="cs"/>
          <w:rtl/>
        </w:rPr>
      </w:pPr>
      <w:r>
        <w:rPr>
          <w:rFonts w:hint="cs"/>
          <w:rtl/>
        </w:rPr>
        <w:t>ועדת חקירה.</w:t>
      </w:r>
    </w:p>
    <w:p w14:paraId="01DAF115" w14:textId="77777777" w:rsidR="00000000" w:rsidRDefault="00903ADA">
      <w:pPr>
        <w:pStyle w:val="a0"/>
        <w:rPr>
          <w:rFonts w:hint="cs"/>
          <w:rtl/>
        </w:rPr>
      </w:pPr>
    </w:p>
    <w:p w14:paraId="475F5A1E" w14:textId="77777777" w:rsidR="00000000" w:rsidRDefault="00903ADA">
      <w:pPr>
        <w:pStyle w:val="af1"/>
        <w:rPr>
          <w:rtl/>
        </w:rPr>
      </w:pPr>
      <w:r>
        <w:rPr>
          <w:rtl/>
        </w:rPr>
        <w:t>היו"ר ראובן ריבלין:</w:t>
      </w:r>
    </w:p>
    <w:p w14:paraId="3011002D" w14:textId="77777777" w:rsidR="00000000" w:rsidRDefault="00903ADA">
      <w:pPr>
        <w:pStyle w:val="a0"/>
        <w:rPr>
          <w:rtl/>
        </w:rPr>
      </w:pPr>
    </w:p>
    <w:p w14:paraId="17408F93" w14:textId="77777777" w:rsidR="00000000" w:rsidRDefault="00903ADA">
      <w:pPr>
        <w:pStyle w:val="a0"/>
        <w:rPr>
          <w:rFonts w:hint="cs"/>
          <w:rtl/>
        </w:rPr>
      </w:pPr>
      <w:r>
        <w:rPr>
          <w:rFonts w:hint="cs"/>
          <w:rtl/>
        </w:rPr>
        <w:t>תועבר לוועדת הכנסת, על מנת שתקבע את הוועדה המתאימה. תודה רבה.</w:t>
      </w:r>
    </w:p>
    <w:p w14:paraId="22D0A9FC" w14:textId="77777777" w:rsidR="00000000" w:rsidRDefault="00903ADA">
      <w:pPr>
        <w:pStyle w:val="a0"/>
        <w:rPr>
          <w:rFonts w:hint="cs"/>
          <w:rtl/>
        </w:rPr>
      </w:pPr>
    </w:p>
    <w:p w14:paraId="3A15E923" w14:textId="77777777" w:rsidR="00000000" w:rsidRDefault="00903ADA">
      <w:pPr>
        <w:pStyle w:val="a0"/>
        <w:rPr>
          <w:rFonts w:hint="cs"/>
          <w:rtl/>
        </w:rPr>
      </w:pPr>
      <w:r>
        <w:rPr>
          <w:rFonts w:hint="cs"/>
          <w:rtl/>
        </w:rPr>
        <w:t>תם סדר-היום. אני</w:t>
      </w:r>
      <w:r>
        <w:rPr>
          <w:rFonts w:hint="cs"/>
          <w:rtl/>
        </w:rPr>
        <w:t xml:space="preserve"> קובע שישיבת הכנסת נעולה. ישיבת הכנסת הבאה היא ישיבה מיוחדת, שתיערך מחר, י"א בחשוון התשס"ד, 6 בנובמבר למניינם, ישיבת כנסת מיוחדת לזכרו של ראש הממשלה הנרצח, יצחק רבין, בשעה 17:00; מחר אחר-הצהריים. הישיבה נעולה.</w:t>
      </w:r>
    </w:p>
    <w:p w14:paraId="759DAD37" w14:textId="77777777" w:rsidR="00000000" w:rsidRDefault="00903ADA">
      <w:pPr>
        <w:pStyle w:val="a0"/>
        <w:rPr>
          <w:rFonts w:hint="cs"/>
          <w:rtl/>
        </w:rPr>
      </w:pPr>
    </w:p>
    <w:p w14:paraId="3D0B1E74" w14:textId="77777777" w:rsidR="00000000" w:rsidRDefault="00903ADA">
      <w:pPr>
        <w:pStyle w:val="a0"/>
        <w:jc w:val="center"/>
        <w:rPr>
          <w:rFonts w:hint="cs"/>
          <w:rtl/>
        </w:rPr>
      </w:pPr>
      <w:r>
        <w:rPr>
          <w:rFonts w:hint="cs"/>
          <w:rtl/>
        </w:rPr>
        <w:t>הישיבה ננעלה בשעה 15:24.</w:t>
      </w:r>
    </w:p>
    <w:p w14:paraId="6E9C0B33" w14:textId="77777777" w:rsidR="00000000" w:rsidRDefault="00903AD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5551D" w14:textId="77777777" w:rsidR="00000000" w:rsidRDefault="00903ADA">
      <w:r>
        <w:separator/>
      </w:r>
    </w:p>
  </w:endnote>
  <w:endnote w:type="continuationSeparator" w:id="0">
    <w:p w14:paraId="408B878F" w14:textId="77777777" w:rsidR="00000000" w:rsidRDefault="0090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33A24" w14:textId="77777777" w:rsidR="00000000" w:rsidRDefault="00903AD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w:instrText>
    </w:r>
    <w:r>
      <w:instrText>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6932B" w14:textId="77777777" w:rsidR="00000000" w:rsidRDefault="00903ADA">
      <w:r>
        <w:separator/>
      </w:r>
    </w:p>
  </w:footnote>
  <w:footnote w:type="continuationSeparator" w:id="0">
    <w:p w14:paraId="550D7FAD" w14:textId="77777777" w:rsidR="00000000" w:rsidRDefault="00903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6556_1-31.doc"/>
    <w:docVar w:name="Position" w:val="Merged1-31"/>
    <w:docVar w:name="Queue" w:val="1-31"/>
    <w:docVar w:name="SaveYN" w:val="N"/>
    <w:docVar w:name="Session" w:val="16556"/>
    <w:docVar w:name="SessionDate" w:val="05/11/03"/>
    <w:docVar w:name="SpeakersNum" w:val="0"/>
    <w:docVar w:name="StartMode" w:val="4"/>
  </w:docVars>
  <w:rsids>
    <w:rsidRoot w:val="00903ADA"/>
    <w:rsid w:val="00903A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78800"/>
  <w15:chartTrackingRefBased/>
  <w15:docId w15:val="{19A81C3A-7DB8-40F9-B980-035AF301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29112</Words>
  <Characters>165941</Characters>
  <Application>Microsoft Office Word</Application>
  <DocSecurity>0</DocSecurity>
  <Lines>1382</Lines>
  <Paragraphs>389</Paragraphs>
  <ScaleCrop>false</ScaleCrop>
  <HeadingPairs>
    <vt:vector size="2" baseType="variant">
      <vt:variant>
        <vt:lpstr>שם</vt:lpstr>
      </vt:variant>
      <vt:variant>
        <vt:i4>1</vt:i4>
      </vt:variant>
    </vt:vector>
  </HeadingPairs>
  <TitlesOfParts>
    <vt:vector size="1" baseType="lpstr">
      <vt:lpstr>חוברת ג'</vt:lpstr>
    </vt:vector>
  </TitlesOfParts>
  <Company>EDS</Company>
  <LinksUpToDate>false</LinksUpToDate>
  <CharactersWithSpaces>194664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65 מתאריך 05/11/2003</dc:title>
  <dc:subject/>
  <dc:creator>איטה אבן זוהר</dc:creator>
  <cp:keywords/>
  <dc:description/>
  <cp:lastModifiedBy>vladimir</cp:lastModifiedBy>
  <cp:revision>2</cp:revision>
  <cp:lastPrinted>2004-03-16T16:33:00Z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65.0000000000000</vt:lpwstr>
  </property>
  <property fmtid="{D5CDD505-2E9C-101B-9397-08002B2CF9AE}" pid="4" name="Nose">
    <vt:lpwstr>_x000d_
</vt:lpwstr>
  </property>
  <property fmtid="{D5CDD505-2E9C-101B-9397-08002B2CF9AE}" pid="5" name="TaarichYeshiva">
    <vt:lpwstr>2003-11-05T00:00:00Z</vt:lpwstr>
  </property>
  <property fmtid="{D5CDD505-2E9C-101B-9397-08002B2CF9AE}" pid="6" name="Tor">
    <vt:lpwstr>1-31</vt:lpwstr>
  </property>
  <property fmtid="{D5CDD505-2E9C-101B-9397-08002B2CF9AE}" pid="7" name="סימוכין">
    <vt:i4>3398704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3398704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