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ADFD" w14:textId="77777777" w:rsidR="00000000" w:rsidRDefault="00A3278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88BB553" w14:textId="77777777" w:rsidR="00000000" w:rsidRDefault="00A3278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_Toc80592839 \h </w:instrText>
      </w:r>
      <w:r>
        <w:fldChar w:fldCharType="separate"/>
      </w:r>
      <w:r>
        <w:t>4</w:t>
      </w:r>
      <w:r>
        <w:fldChar w:fldCharType="end"/>
      </w:r>
    </w:p>
    <w:p w14:paraId="32B81901" w14:textId="77777777" w:rsidR="00000000" w:rsidRDefault="00A32788">
      <w:pPr>
        <w:pStyle w:val="TOC2"/>
        <w:tabs>
          <w:tab w:val="right" w:leader="dot" w:pos="8296"/>
        </w:tabs>
        <w:ind w:right="0"/>
        <w:rPr>
          <w:rFonts w:ascii="Times New Roman" w:hAnsi="Times New Roman" w:cs="Times New Roman"/>
          <w:sz w:val="24"/>
          <w:szCs w:val="24"/>
        </w:rPr>
      </w:pPr>
      <w:r>
        <w:rPr>
          <w:rtl/>
          <w:lang w:eastAsia="en-US"/>
        </w:rPr>
        <w:t>מזכיר הכנסת אריה האן:</w:t>
      </w:r>
      <w:r>
        <w:tab/>
      </w:r>
      <w:r>
        <w:fldChar w:fldCharType="begin"/>
      </w:r>
      <w:r>
        <w:instrText xml:space="preserve"> PAGEREF _Toc80592840 \h </w:instrText>
      </w:r>
      <w:r>
        <w:fldChar w:fldCharType="separate"/>
      </w:r>
      <w:r>
        <w:t>4</w:t>
      </w:r>
      <w:r>
        <w:fldChar w:fldCharType="end"/>
      </w:r>
    </w:p>
    <w:p w14:paraId="5BA40BC3" w14:textId="77777777" w:rsidR="00000000" w:rsidRDefault="00A32788">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_Toc80592841 \h </w:instrText>
      </w:r>
      <w:r>
        <w:fldChar w:fldCharType="separate"/>
      </w:r>
      <w:r>
        <w:t>5</w:t>
      </w:r>
      <w:r>
        <w:fldChar w:fldCharType="end"/>
      </w:r>
    </w:p>
    <w:p w14:paraId="3F640DDC" w14:textId="77777777" w:rsidR="00000000" w:rsidRDefault="00A32788">
      <w:pPr>
        <w:pStyle w:val="TOC2"/>
        <w:tabs>
          <w:tab w:val="right" w:leader="dot" w:pos="8296"/>
        </w:tabs>
        <w:ind w:right="0"/>
        <w:rPr>
          <w:rFonts w:ascii="Times New Roman" w:hAnsi="Times New Roman" w:cs="Times New Roman"/>
          <w:sz w:val="24"/>
          <w:szCs w:val="24"/>
        </w:rPr>
      </w:pPr>
      <w:r>
        <w:rPr>
          <w:rtl/>
          <w:lang w:eastAsia="en-US"/>
        </w:rPr>
        <w:t>רוחמה</w:t>
      </w:r>
      <w:r>
        <w:rPr>
          <w:lang w:eastAsia="en-US"/>
        </w:rPr>
        <w:t xml:space="preserve"> </w:t>
      </w:r>
      <w:r>
        <w:rPr>
          <w:rtl/>
          <w:lang w:eastAsia="en-US"/>
        </w:rPr>
        <w:t>אברהם (הליכוד):</w:t>
      </w:r>
      <w:r>
        <w:tab/>
      </w:r>
      <w:r>
        <w:fldChar w:fldCharType="begin"/>
      </w:r>
      <w:r>
        <w:instrText xml:space="preserve"> PAGEREF _Toc80592842</w:instrText>
      </w:r>
      <w:r>
        <w:instrText xml:space="preserve"> \h </w:instrText>
      </w:r>
      <w:r>
        <w:fldChar w:fldCharType="separate"/>
      </w:r>
      <w:r>
        <w:t>5</w:t>
      </w:r>
      <w:r>
        <w:fldChar w:fldCharType="end"/>
      </w:r>
    </w:p>
    <w:p w14:paraId="7C74787A" w14:textId="77777777" w:rsidR="00000000" w:rsidRDefault="00A32788">
      <w:pPr>
        <w:pStyle w:val="TOC1"/>
        <w:tabs>
          <w:tab w:val="right" w:leader="dot" w:pos="8296"/>
        </w:tabs>
        <w:ind w:right="0"/>
        <w:rPr>
          <w:rFonts w:ascii="Times New Roman" w:hAnsi="Times New Roman" w:cs="Times New Roman"/>
          <w:sz w:val="24"/>
          <w:szCs w:val="24"/>
        </w:rPr>
      </w:pPr>
      <w:r>
        <w:rPr>
          <w:rtl/>
        </w:rPr>
        <w:t xml:space="preserve">הצעות סיעות העבודה-מימד, מרצ--חד"ש-תע"ל--בל"ד--רע"ם וש"ס </w:t>
      </w:r>
      <w:r>
        <w:t xml:space="preserve"> </w:t>
      </w:r>
      <w:r>
        <w:rPr>
          <w:rtl/>
        </w:rPr>
        <w:t>להביע אי-אמון בממשלה בשל:</w:t>
      </w:r>
      <w:r>
        <w:tab/>
      </w:r>
      <w:r>
        <w:fldChar w:fldCharType="begin"/>
      </w:r>
      <w:r>
        <w:instrText xml:space="preserve"> PAGEREF _Toc80592843 \h </w:instrText>
      </w:r>
      <w:r>
        <w:fldChar w:fldCharType="separate"/>
      </w:r>
      <w:r>
        <w:t>6</w:t>
      </w:r>
      <w:r>
        <w:fldChar w:fldCharType="end"/>
      </w:r>
    </w:p>
    <w:p w14:paraId="1B3ECC12" w14:textId="77777777" w:rsidR="00000000" w:rsidRDefault="00A32788">
      <w:pPr>
        <w:pStyle w:val="TOC1"/>
        <w:tabs>
          <w:tab w:val="right" w:leader="dot" w:pos="8296"/>
        </w:tabs>
        <w:ind w:right="0"/>
        <w:rPr>
          <w:rFonts w:ascii="Times New Roman" w:hAnsi="Times New Roman" w:cs="Times New Roman"/>
          <w:sz w:val="24"/>
          <w:szCs w:val="24"/>
        </w:rPr>
      </w:pPr>
      <w:r>
        <w:rPr>
          <w:rtl/>
        </w:rPr>
        <w:t>א. תוצאות המשאל</w:t>
      </w:r>
      <w:r>
        <w:t xml:space="preserve">, </w:t>
      </w:r>
      <w:r>
        <w:rPr>
          <w:rtl/>
        </w:rPr>
        <w:t>שהראו שהימין הקיצוני השתלט על הליכוד</w:t>
      </w:r>
      <w:r>
        <w:t xml:space="preserve">,  </w:t>
      </w:r>
      <w:r>
        <w:rPr>
          <w:rtl/>
        </w:rPr>
        <w:t>והקיפאון</w:t>
      </w:r>
      <w:r>
        <w:t xml:space="preserve"> </w:t>
      </w:r>
      <w:r>
        <w:rPr>
          <w:rtl/>
        </w:rPr>
        <w:t>המדיני שבעקבותיו</w:t>
      </w:r>
      <w:r>
        <w:t>;</w:t>
      </w:r>
      <w:r>
        <w:tab/>
      </w:r>
      <w:r>
        <w:fldChar w:fldCharType="begin"/>
      </w:r>
      <w:r>
        <w:instrText xml:space="preserve"> PAGEREF _Toc80592844 \h </w:instrText>
      </w:r>
      <w:r>
        <w:fldChar w:fldCharType="separate"/>
      </w:r>
      <w:r>
        <w:t>6</w:t>
      </w:r>
      <w:r>
        <w:fldChar w:fldCharType="end"/>
      </w:r>
    </w:p>
    <w:p w14:paraId="532789CE" w14:textId="77777777" w:rsidR="00000000" w:rsidRDefault="00A32788">
      <w:pPr>
        <w:pStyle w:val="TOC1"/>
        <w:tabs>
          <w:tab w:val="right" w:leader="dot" w:pos="8296"/>
        </w:tabs>
        <w:ind w:right="0"/>
        <w:rPr>
          <w:rFonts w:ascii="Times New Roman" w:hAnsi="Times New Roman" w:cs="Times New Roman"/>
          <w:sz w:val="24"/>
          <w:szCs w:val="24"/>
        </w:rPr>
      </w:pPr>
      <w:r>
        <w:rPr>
          <w:rtl/>
        </w:rPr>
        <w:t>ב. הממצאים החמורים</w:t>
      </w:r>
      <w:r>
        <w:rPr>
          <w:rtl/>
        </w:rPr>
        <w:t xml:space="preserve"> של דוח מבקר המדינה;</w:t>
      </w:r>
      <w:r>
        <w:tab/>
      </w:r>
      <w:r>
        <w:fldChar w:fldCharType="begin"/>
      </w:r>
      <w:r>
        <w:instrText xml:space="preserve"> PAGEREF _Toc80592845 \h </w:instrText>
      </w:r>
      <w:r>
        <w:fldChar w:fldCharType="separate"/>
      </w:r>
      <w:r>
        <w:t>6</w:t>
      </w:r>
      <w:r>
        <w:fldChar w:fldCharType="end"/>
      </w:r>
    </w:p>
    <w:p w14:paraId="2EDE97AD" w14:textId="77777777" w:rsidR="00000000" w:rsidRDefault="00A32788">
      <w:pPr>
        <w:pStyle w:val="TOC1"/>
        <w:tabs>
          <w:tab w:val="right" w:leader="dot" w:pos="8296"/>
        </w:tabs>
        <w:ind w:right="0"/>
        <w:rPr>
          <w:rFonts w:ascii="Times New Roman" w:hAnsi="Times New Roman" w:cs="Times New Roman"/>
          <w:sz w:val="24"/>
          <w:szCs w:val="24"/>
        </w:rPr>
      </w:pPr>
      <w:r>
        <w:rPr>
          <w:rtl/>
        </w:rPr>
        <w:t>ג. דוח מבקר המדינה - סעיף האזנות סתר</w:t>
      </w:r>
      <w:r>
        <w:tab/>
      </w:r>
      <w:r>
        <w:fldChar w:fldCharType="begin"/>
      </w:r>
      <w:r>
        <w:instrText xml:space="preserve"> PAGEREF _Toc80592846 \h </w:instrText>
      </w:r>
      <w:r>
        <w:fldChar w:fldCharType="separate"/>
      </w:r>
      <w:r>
        <w:t>6</w:t>
      </w:r>
      <w:r>
        <w:fldChar w:fldCharType="end"/>
      </w:r>
    </w:p>
    <w:p w14:paraId="2C6D9AA5" w14:textId="77777777" w:rsidR="00000000" w:rsidRDefault="00A32788">
      <w:pPr>
        <w:pStyle w:val="TOC2"/>
        <w:tabs>
          <w:tab w:val="right" w:leader="dot" w:pos="8296"/>
        </w:tabs>
        <w:ind w:right="0"/>
        <w:rPr>
          <w:rFonts w:ascii="Times New Roman" w:hAnsi="Times New Roman" w:cs="Times New Roman"/>
          <w:sz w:val="24"/>
          <w:szCs w:val="24"/>
        </w:rPr>
      </w:pPr>
      <w:r>
        <w:rPr>
          <w:rtl/>
          <w:lang w:eastAsia="en-US"/>
        </w:rPr>
        <w:t>עמרם</w:t>
      </w:r>
      <w:r>
        <w:rPr>
          <w:lang w:eastAsia="en-US"/>
        </w:rPr>
        <w:t xml:space="preserve"> </w:t>
      </w:r>
      <w:r>
        <w:rPr>
          <w:rtl/>
          <w:lang w:eastAsia="en-US"/>
        </w:rPr>
        <w:t>מצנע (העבודה-מימד):</w:t>
      </w:r>
      <w:r>
        <w:tab/>
      </w:r>
      <w:r>
        <w:fldChar w:fldCharType="begin"/>
      </w:r>
      <w:r>
        <w:instrText xml:space="preserve"> PAGEREF _Toc80592847 \h </w:instrText>
      </w:r>
      <w:r>
        <w:fldChar w:fldCharType="separate"/>
      </w:r>
      <w:r>
        <w:t>6</w:t>
      </w:r>
      <w:r>
        <w:fldChar w:fldCharType="end"/>
      </w:r>
    </w:p>
    <w:p w14:paraId="03D27AC5" w14:textId="77777777" w:rsidR="00000000" w:rsidRDefault="00A32788">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_Toc80592848 \h </w:instrText>
      </w:r>
      <w:r>
        <w:fldChar w:fldCharType="separate"/>
      </w:r>
      <w:r>
        <w:t>12</w:t>
      </w:r>
      <w:r>
        <w:fldChar w:fldCharType="end"/>
      </w:r>
    </w:p>
    <w:p w14:paraId="3CBC8E57" w14:textId="77777777" w:rsidR="00000000" w:rsidRDefault="00A3278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w:instrText>
      </w:r>
      <w:r>
        <w:instrText xml:space="preserve">80592849 \h </w:instrText>
      </w:r>
      <w:r>
        <w:fldChar w:fldCharType="separate"/>
      </w:r>
      <w:r>
        <w:t>18</w:t>
      </w:r>
      <w:r>
        <w:fldChar w:fldCharType="end"/>
      </w:r>
    </w:p>
    <w:p w14:paraId="28AD70FB" w14:textId="77777777" w:rsidR="00000000" w:rsidRDefault="00A32788">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_Toc80592850 \h </w:instrText>
      </w:r>
      <w:r>
        <w:fldChar w:fldCharType="separate"/>
      </w:r>
      <w:r>
        <w:t>26</w:t>
      </w:r>
      <w:r>
        <w:fldChar w:fldCharType="end"/>
      </w:r>
    </w:p>
    <w:p w14:paraId="20D40AB4" w14:textId="77777777" w:rsidR="00000000" w:rsidRDefault="00A3278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_Toc80592851 \h </w:instrText>
      </w:r>
      <w:r>
        <w:fldChar w:fldCharType="separate"/>
      </w:r>
      <w:r>
        <w:t>29</w:t>
      </w:r>
      <w:r>
        <w:fldChar w:fldCharType="end"/>
      </w:r>
    </w:p>
    <w:p w14:paraId="01AB53BE" w14:textId="77777777" w:rsidR="00000000" w:rsidRDefault="00A32788">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_Toc80592852 \h </w:instrText>
      </w:r>
      <w:r>
        <w:fldChar w:fldCharType="separate"/>
      </w:r>
      <w:r>
        <w:t>35</w:t>
      </w:r>
      <w:r>
        <w:fldChar w:fldCharType="end"/>
      </w:r>
    </w:p>
    <w:p w14:paraId="24B843EB" w14:textId="77777777" w:rsidR="00000000" w:rsidRDefault="00A3278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_Toc80592853 \h </w:instrText>
      </w:r>
      <w:r>
        <w:fldChar w:fldCharType="separate"/>
      </w:r>
      <w:r>
        <w:t>35</w:t>
      </w:r>
      <w:r>
        <w:fldChar w:fldCharType="end"/>
      </w:r>
    </w:p>
    <w:p w14:paraId="4C124213" w14:textId="77777777" w:rsidR="00000000" w:rsidRDefault="00A32788">
      <w:pPr>
        <w:pStyle w:val="TOC1"/>
        <w:tabs>
          <w:tab w:val="right" w:leader="dot" w:pos="8296"/>
        </w:tabs>
        <w:ind w:right="0"/>
        <w:rPr>
          <w:rFonts w:ascii="Times New Roman" w:hAnsi="Times New Roman" w:cs="Times New Roman"/>
          <w:sz w:val="24"/>
          <w:szCs w:val="24"/>
        </w:rPr>
      </w:pPr>
      <w:r>
        <w:rPr>
          <w:rtl/>
        </w:rPr>
        <w:t>הצעות סיעות העבודה-מ</w:t>
      </w:r>
      <w:r>
        <w:rPr>
          <w:rtl/>
        </w:rPr>
        <w:t>ימד, מרצ</w:t>
      </w:r>
      <w:r>
        <w:t>--</w:t>
      </w:r>
      <w:r>
        <w:rPr>
          <w:rtl/>
        </w:rPr>
        <w:t>חד"ש-תע"ל-</w:t>
      </w:r>
      <w:r>
        <w:t>-</w:t>
      </w:r>
      <w:r>
        <w:rPr>
          <w:rtl/>
        </w:rPr>
        <w:t>בל"ד</w:t>
      </w:r>
      <w:r>
        <w:t>--</w:t>
      </w:r>
      <w:r>
        <w:rPr>
          <w:rtl/>
        </w:rPr>
        <w:t>רע"ם</w:t>
      </w:r>
      <w:r>
        <w:t xml:space="preserve"> </w:t>
      </w:r>
      <w:r>
        <w:rPr>
          <w:rtl/>
        </w:rPr>
        <w:t xml:space="preserve">וש"ס </w:t>
      </w:r>
      <w:r>
        <w:t xml:space="preserve"> </w:t>
      </w:r>
      <w:r>
        <w:rPr>
          <w:rtl/>
        </w:rPr>
        <w:t>להביע אי-אמון בממשלה</w:t>
      </w:r>
      <w:r>
        <w:t xml:space="preserve"> </w:t>
      </w:r>
      <w:r>
        <w:rPr>
          <w:rtl/>
        </w:rPr>
        <w:t>בשל:</w:t>
      </w:r>
      <w:r>
        <w:tab/>
      </w:r>
      <w:r>
        <w:fldChar w:fldCharType="begin"/>
      </w:r>
      <w:r>
        <w:instrText xml:space="preserve"> PAGEREF _Toc80592854 \h </w:instrText>
      </w:r>
      <w:r>
        <w:fldChar w:fldCharType="separate"/>
      </w:r>
      <w:r>
        <w:t>37</w:t>
      </w:r>
      <w:r>
        <w:fldChar w:fldCharType="end"/>
      </w:r>
    </w:p>
    <w:p w14:paraId="737DAA1E" w14:textId="77777777" w:rsidR="00000000" w:rsidRDefault="00A32788">
      <w:pPr>
        <w:pStyle w:val="TOC1"/>
        <w:tabs>
          <w:tab w:val="right" w:leader="dot" w:pos="8296"/>
        </w:tabs>
        <w:ind w:right="0"/>
        <w:rPr>
          <w:rFonts w:ascii="Times New Roman" w:hAnsi="Times New Roman" w:cs="Times New Roman"/>
          <w:sz w:val="24"/>
          <w:szCs w:val="24"/>
        </w:rPr>
      </w:pPr>
      <w:r>
        <w:rPr>
          <w:rtl/>
        </w:rPr>
        <w:t xml:space="preserve">א. תוצאות המשאל, שהראו שהימין הקיצוני השתלט על הליכוד, </w:t>
      </w:r>
      <w:r>
        <w:t xml:space="preserve"> </w:t>
      </w:r>
      <w:r>
        <w:rPr>
          <w:rtl/>
        </w:rPr>
        <w:t>והקיפאון המדיני שבעקבותיו;</w:t>
      </w:r>
      <w:r>
        <w:tab/>
      </w:r>
      <w:r>
        <w:fldChar w:fldCharType="begin"/>
      </w:r>
      <w:r>
        <w:instrText xml:space="preserve"> PAGEREF _Toc80592855 \h </w:instrText>
      </w:r>
      <w:r>
        <w:fldChar w:fldCharType="separate"/>
      </w:r>
      <w:r>
        <w:t>37</w:t>
      </w:r>
      <w:r>
        <w:fldChar w:fldCharType="end"/>
      </w:r>
    </w:p>
    <w:p w14:paraId="36F42B39" w14:textId="77777777" w:rsidR="00000000" w:rsidRDefault="00A32788">
      <w:pPr>
        <w:pStyle w:val="TOC1"/>
        <w:tabs>
          <w:tab w:val="right" w:leader="dot" w:pos="8296"/>
        </w:tabs>
        <w:ind w:right="0"/>
        <w:rPr>
          <w:rFonts w:ascii="Times New Roman" w:hAnsi="Times New Roman" w:cs="Times New Roman"/>
          <w:sz w:val="24"/>
          <w:szCs w:val="24"/>
        </w:rPr>
      </w:pPr>
      <w:r>
        <w:rPr>
          <w:rtl/>
        </w:rPr>
        <w:t>ב. הממצאים החמורים של דוח מבקר המדינה;</w:t>
      </w:r>
      <w:r>
        <w:tab/>
      </w:r>
      <w:r>
        <w:fldChar w:fldCharType="begin"/>
      </w:r>
      <w:r>
        <w:instrText xml:space="preserve"> PAGE</w:instrText>
      </w:r>
      <w:r>
        <w:instrText xml:space="preserve">REF _Toc80592856 \h </w:instrText>
      </w:r>
      <w:r>
        <w:fldChar w:fldCharType="separate"/>
      </w:r>
      <w:r>
        <w:t>37</w:t>
      </w:r>
      <w:r>
        <w:fldChar w:fldCharType="end"/>
      </w:r>
    </w:p>
    <w:p w14:paraId="502AF9F4" w14:textId="77777777" w:rsidR="00000000" w:rsidRDefault="00A32788">
      <w:pPr>
        <w:pStyle w:val="TOC1"/>
        <w:tabs>
          <w:tab w:val="right" w:leader="dot" w:pos="8296"/>
        </w:tabs>
        <w:ind w:right="0"/>
        <w:rPr>
          <w:rFonts w:ascii="Times New Roman" w:hAnsi="Times New Roman" w:cs="Times New Roman"/>
          <w:sz w:val="24"/>
          <w:szCs w:val="24"/>
        </w:rPr>
      </w:pPr>
      <w:r>
        <w:rPr>
          <w:rtl/>
        </w:rPr>
        <w:t xml:space="preserve">ג. דוח מבקר המדינה </w:t>
      </w:r>
      <w:r>
        <w:t xml:space="preserve">– </w:t>
      </w:r>
      <w:r>
        <w:rPr>
          <w:rtl/>
        </w:rPr>
        <w:t>סעיף האזנות סתר</w:t>
      </w:r>
      <w:r>
        <w:tab/>
      </w:r>
      <w:r>
        <w:fldChar w:fldCharType="begin"/>
      </w:r>
      <w:r>
        <w:instrText xml:space="preserve"> PAGEREF _Toc80592857 \h </w:instrText>
      </w:r>
      <w:r>
        <w:fldChar w:fldCharType="separate"/>
      </w:r>
      <w:r>
        <w:t>37</w:t>
      </w:r>
      <w:r>
        <w:fldChar w:fldCharType="end"/>
      </w:r>
    </w:p>
    <w:p w14:paraId="1BC3F416" w14:textId="77777777" w:rsidR="00000000" w:rsidRDefault="00A32788">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_Toc80592858 \h </w:instrText>
      </w:r>
      <w:r>
        <w:fldChar w:fldCharType="separate"/>
      </w:r>
      <w:r>
        <w:t>37</w:t>
      </w:r>
      <w:r>
        <w:fldChar w:fldCharType="end"/>
      </w:r>
    </w:p>
    <w:p w14:paraId="4777BFCA" w14:textId="77777777" w:rsidR="00000000" w:rsidRDefault="00A3278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_Toc80592859 \h </w:instrText>
      </w:r>
      <w:r>
        <w:fldChar w:fldCharType="separate"/>
      </w:r>
      <w:r>
        <w:t>42</w:t>
      </w:r>
      <w:r>
        <w:fldChar w:fldCharType="end"/>
      </w:r>
    </w:p>
    <w:p w14:paraId="58059361" w14:textId="77777777" w:rsidR="00000000" w:rsidRDefault="00A32788">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_Toc80592860 \h </w:instrText>
      </w:r>
      <w:r>
        <w:fldChar w:fldCharType="separate"/>
      </w:r>
      <w:r>
        <w:t>50</w:t>
      </w:r>
      <w:r>
        <w:fldChar w:fldCharType="end"/>
      </w:r>
    </w:p>
    <w:p w14:paraId="68F3D8C3" w14:textId="77777777" w:rsidR="00000000" w:rsidRDefault="00A32788">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_Toc80592861 \h </w:instrText>
      </w:r>
      <w:r>
        <w:fldChar w:fldCharType="separate"/>
      </w:r>
      <w:r>
        <w:t>54</w:t>
      </w:r>
      <w:r>
        <w:fldChar w:fldCharType="end"/>
      </w:r>
    </w:p>
    <w:p w14:paraId="6DCF9996" w14:textId="77777777" w:rsidR="00000000" w:rsidRDefault="00A32788">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_Toc80592862 \h </w:instrText>
      </w:r>
      <w:r>
        <w:fldChar w:fldCharType="separate"/>
      </w:r>
      <w:r>
        <w:t>58</w:t>
      </w:r>
      <w:r>
        <w:fldChar w:fldCharType="end"/>
      </w:r>
    </w:p>
    <w:p w14:paraId="50440D25" w14:textId="77777777" w:rsidR="00000000" w:rsidRDefault="00A32788">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_Toc80592863 \h </w:instrText>
      </w:r>
      <w:r>
        <w:fldChar w:fldCharType="separate"/>
      </w:r>
      <w:r>
        <w:t>61</w:t>
      </w:r>
      <w:r>
        <w:fldChar w:fldCharType="end"/>
      </w:r>
    </w:p>
    <w:p w14:paraId="5DB935CE" w14:textId="77777777" w:rsidR="00000000" w:rsidRDefault="00A3278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_Toc80592864 \h </w:instrText>
      </w:r>
      <w:r>
        <w:fldChar w:fldCharType="separate"/>
      </w:r>
      <w:r>
        <w:t>63</w:t>
      </w:r>
      <w:r>
        <w:fldChar w:fldCharType="end"/>
      </w:r>
    </w:p>
    <w:p w14:paraId="25521939" w14:textId="77777777" w:rsidR="00000000" w:rsidRDefault="00A32788">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_Toc80592865 \h </w:instrText>
      </w:r>
      <w:r>
        <w:fldChar w:fldCharType="separate"/>
      </w:r>
      <w:r>
        <w:t>64</w:t>
      </w:r>
      <w:r>
        <w:fldChar w:fldCharType="end"/>
      </w:r>
    </w:p>
    <w:p w14:paraId="599E5D12" w14:textId="77777777" w:rsidR="00000000" w:rsidRDefault="00A3278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_Toc80592866 \h </w:instrText>
      </w:r>
      <w:r>
        <w:fldChar w:fldCharType="separate"/>
      </w:r>
      <w:r>
        <w:t>65</w:t>
      </w:r>
      <w:r>
        <w:fldChar w:fldCharType="end"/>
      </w:r>
    </w:p>
    <w:p w14:paraId="2B6572AD" w14:textId="77777777" w:rsidR="00000000" w:rsidRDefault="00A32788">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_Toc80592867 \h </w:instrText>
      </w:r>
      <w:r>
        <w:fldChar w:fldCharType="separate"/>
      </w:r>
      <w:r>
        <w:t>67</w:t>
      </w:r>
      <w:r>
        <w:fldChar w:fldCharType="end"/>
      </w:r>
    </w:p>
    <w:p w14:paraId="6DED2957" w14:textId="77777777" w:rsidR="00000000" w:rsidRDefault="00A3278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w:t>
      </w:r>
      <w:r>
        <w:t xml:space="preserve"> (</w:t>
      </w:r>
      <w:r>
        <w:rPr>
          <w:rtl/>
        </w:rPr>
        <w:t>יהדות התורה):</w:t>
      </w:r>
      <w:r>
        <w:tab/>
      </w:r>
      <w:r>
        <w:fldChar w:fldCharType="begin"/>
      </w:r>
      <w:r>
        <w:instrText xml:space="preserve"> PAGEREF _Toc80592868 \h </w:instrText>
      </w:r>
      <w:r>
        <w:fldChar w:fldCharType="separate"/>
      </w:r>
      <w:r>
        <w:t>68</w:t>
      </w:r>
      <w:r>
        <w:fldChar w:fldCharType="end"/>
      </w:r>
    </w:p>
    <w:p w14:paraId="3E57EE49" w14:textId="77777777" w:rsidR="00000000" w:rsidRDefault="00A3278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t>"</w:t>
      </w:r>
      <w:r>
        <w:rPr>
          <w:rtl/>
        </w:rPr>
        <w:t>ש-תע"ל):</w:t>
      </w:r>
      <w:r>
        <w:tab/>
      </w:r>
      <w:r>
        <w:fldChar w:fldCharType="begin"/>
      </w:r>
      <w:r>
        <w:instrText xml:space="preserve"> PAGEREF _Toc80592869 \h </w:instrText>
      </w:r>
      <w:r>
        <w:fldChar w:fldCharType="separate"/>
      </w:r>
      <w:r>
        <w:t>69</w:t>
      </w:r>
      <w:r>
        <w:fldChar w:fldCharType="end"/>
      </w:r>
    </w:p>
    <w:p w14:paraId="4E5D2DC7" w14:textId="77777777" w:rsidR="00000000" w:rsidRDefault="00A32788">
      <w:pPr>
        <w:pStyle w:val="TOC2"/>
        <w:tabs>
          <w:tab w:val="right" w:leader="dot" w:pos="8296"/>
        </w:tabs>
        <w:ind w:right="0"/>
        <w:rPr>
          <w:rFonts w:ascii="Times New Roman" w:hAnsi="Times New Roman" w:cs="Times New Roman"/>
          <w:sz w:val="24"/>
          <w:szCs w:val="24"/>
        </w:rPr>
      </w:pPr>
      <w:r>
        <w:rPr>
          <w:rtl/>
        </w:rPr>
        <w:lastRenderedPageBreak/>
        <w:t>לאה</w:t>
      </w:r>
      <w:r>
        <w:t xml:space="preserve"> </w:t>
      </w:r>
      <w:r>
        <w:rPr>
          <w:rtl/>
        </w:rPr>
        <w:t>נס (הליכוד):</w:t>
      </w:r>
      <w:r>
        <w:tab/>
      </w:r>
      <w:r>
        <w:fldChar w:fldCharType="begin"/>
      </w:r>
      <w:r>
        <w:instrText xml:space="preserve"> PAGEREF _Toc80592870 \h </w:instrText>
      </w:r>
      <w:r>
        <w:fldChar w:fldCharType="separate"/>
      </w:r>
      <w:r>
        <w:t>82</w:t>
      </w:r>
      <w:r>
        <w:fldChar w:fldCharType="end"/>
      </w:r>
    </w:p>
    <w:p w14:paraId="67B1FB2A" w14:textId="77777777" w:rsidR="00000000" w:rsidRDefault="00A32788">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_Toc80592871 \h </w:instrText>
      </w:r>
      <w:r>
        <w:fldChar w:fldCharType="separate"/>
      </w:r>
      <w:r>
        <w:t>84</w:t>
      </w:r>
      <w:r>
        <w:fldChar w:fldCharType="end"/>
      </w:r>
    </w:p>
    <w:p w14:paraId="31FD6C3A" w14:textId="77777777" w:rsidR="00000000" w:rsidRDefault="00A3278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_Toc80592872 \h </w:instrText>
      </w:r>
      <w:r>
        <w:fldChar w:fldCharType="separate"/>
      </w:r>
      <w:r>
        <w:t>85</w:t>
      </w:r>
      <w:r>
        <w:fldChar w:fldCharType="end"/>
      </w:r>
    </w:p>
    <w:p w14:paraId="622DAB1C" w14:textId="77777777" w:rsidR="00000000" w:rsidRDefault="00A3278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_Toc80592873 \h </w:instrText>
      </w:r>
      <w:r>
        <w:fldChar w:fldCharType="separate"/>
      </w:r>
      <w:r>
        <w:t>87</w:t>
      </w:r>
      <w:r>
        <w:fldChar w:fldCharType="end"/>
      </w:r>
    </w:p>
    <w:p w14:paraId="0D0A3A4D" w14:textId="77777777" w:rsidR="00000000" w:rsidRDefault="00A3278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_Toc80592874 \h </w:instrText>
      </w:r>
      <w:r>
        <w:fldChar w:fldCharType="separate"/>
      </w:r>
      <w:r>
        <w:t>89</w:t>
      </w:r>
      <w:r>
        <w:fldChar w:fldCharType="end"/>
      </w:r>
    </w:p>
    <w:p w14:paraId="5C6B4961" w14:textId="77777777" w:rsidR="00000000" w:rsidRDefault="00A32788">
      <w:pPr>
        <w:pStyle w:val="TOC1"/>
        <w:tabs>
          <w:tab w:val="right" w:leader="dot" w:pos="8296"/>
        </w:tabs>
        <w:ind w:right="0"/>
        <w:rPr>
          <w:rFonts w:ascii="Times New Roman" w:hAnsi="Times New Roman" w:cs="Times New Roman"/>
          <w:sz w:val="24"/>
          <w:szCs w:val="24"/>
        </w:rPr>
      </w:pPr>
      <w:r>
        <w:rPr>
          <w:rtl/>
        </w:rPr>
        <w:t>הצעת חוק הממשלה (תיקון מס</w:t>
      </w:r>
      <w:r>
        <w:t xml:space="preserve">' 3), </w:t>
      </w:r>
      <w:r>
        <w:rPr>
          <w:rtl/>
        </w:rPr>
        <w:t>התשס"ד-2004</w:t>
      </w:r>
      <w:r>
        <w:tab/>
      </w:r>
      <w:r>
        <w:fldChar w:fldCharType="begin"/>
      </w:r>
      <w:r>
        <w:instrText xml:space="preserve"> PAGEREF _Toc80592875 \h </w:instrText>
      </w:r>
      <w:r>
        <w:fldChar w:fldCharType="separate"/>
      </w:r>
      <w:r>
        <w:t>94</w:t>
      </w:r>
      <w:r>
        <w:fldChar w:fldCharType="end"/>
      </w:r>
    </w:p>
    <w:p w14:paraId="1AEAEAED" w14:textId="77777777" w:rsidR="00000000" w:rsidRDefault="00A3278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_Toc80592876 \h </w:instrText>
      </w:r>
      <w:r>
        <w:fldChar w:fldCharType="separate"/>
      </w:r>
      <w:r>
        <w:t>94</w:t>
      </w:r>
      <w:r>
        <w:fldChar w:fldCharType="end"/>
      </w:r>
    </w:p>
    <w:p w14:paraId="41435406" w14:textId="77777777" w:rsidR="00000000" w:rsidRDefault="00A3278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_Toc80592877 \h </w:instrText>
      </w:r>
      <w:r>
        <w:fldChar w:fldCharType="separate"/>
      </w:r>
      <w:r>
        <w:t>96</w:t>
      </w:r>
      <w:r>
        <w:fldChar w:fldCharType="end"/>
      </w:r>
    </w:p>
    <w:p w14:paraId="4EFB406C" w14:textId="77777777" w:rsidR="00000000" w:rsidRDefault="00A32788">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_Toc80592878 \h </w:instrText>
      </w:r>
      <w:r>
        <w:fldChar w:fldCharType="separate"/>
      </w:r>
      <w:r>
        <w:t>98</w:t>
      </w:r>
      <w:r>
        <w:fldChar w:fldCharType="end"/>
      </w:r>
    </w:p>
    <w:p w14:paraId="17E34BB3" w14:textId="77777777" w:rsidR="00000000" w:rsidRDefault="00A32788">
      <w:pPr>
        <w:pStyle w:val="TOC2"/>
        <w:tabs>
          <w:tab w:val="right" w:leader="dot" w:pos="8296"/>
        </w:tabs>
        <w:ind w:right="0"/>
        <w:rPr>
          <w:rFonts w:ascii="Times New Roman" w:hAnsi="Times New Roman" w:cs="Times New Roman"/>
          <w:sz w:val="24"/>
          <w:szCs w:val="24"/>
        </w:rPr>
      </w:pPr>
      <w:r>
        <w:rPr>
          <w:rtl/>
        </w:rPr>
        <w:t>רוני בר-און</w:t>
      </w:r>
      <w:r>
        <w:rPr>
          <w:rtl/>
        </w:rPr>
        <w:t xml:space="preserve"> (יו</w:t>
      </w:r>
      <w:r>
        <w:t>"</w:t>
      </w:r>
      <w:r>
        <w:rPr>
          <w:rtl/>
        </w:rPr>
        <w:t>ר ועדת הכנסת):</w:t>
      </w:r>
      <w:r>
        <w:tab/>
      </w:r>
      <w:r>
        <w:fldChar w:fldCharType="begin"/>
      </w:r>
      <w:r>
        <w:instrText xml:space="preserve"> PAGEREF _Toc80592879 \h </w:instrText>
      </w:r>
      <w:r>
        <w:fldChar w:fldCharType="separate"/>
      </w:r>
      <w:r>
        <w:t>102</w:t>
      </w:r>
      <w:r>
        <w:fldChar w:fldCharType="end"/>
      </w:r>
    </w:p>
    <w:p w14:paraId="05DBCB0D" w14:textId="77777777" w:rsidR="00000000" w:rsidRDefault="00A32788">
      <w:pPr>
        <w:pStyle w:val="TOC1"/>
        <w:tabs>
          <w:tab w:val="right" w:leader="dot" w:pos="8296"/>
        </w:tabs>
        <w:ind w:right="0"/>
        <w:rPr>
          <w:rFonts w:ascii="Times New Roman" w:hAnsi="Times New Roman" w:cs="Times New Roman"/>
          <w:sz w:val="24"/>
          <w:szCs w:val="24"/>
        </w:rPr>
      </w:pPr>
      <w:r>
        <w:rPr>
          <w:rtl/>
        </w:rPr>
        <w:t>הצעת ועדת הכנסת לתיקון הסעיפים 34א</w:t>
      </w:r>
      <w:r>
        <w:t>, 36</w:t>
      </w:r>
      <w:r>
        <w:rPr>
          <w:rtl/>
        </w:rPr>
        <w:t xml:space="preserve">א ו-47 </w:t>
      </w:r>
      <w:r>
        <w:t xml:space="preserve"> </w:t>
      </w:r>
      <w:r>
        <w:rPr>
          <w:rtl/>
        </w:rPr>
        <w:t>ולהחלפת סעיף 36 לתקנון הכנסת</w:t>
      </w:r>
      <w:r>
        <w:tab/>
      </w:r>
      <w:r>
        <w:fldChar w:fldCharType="begin"/>
      </w:r>
      <w:r>
        <w:instrText xml:space="preserve"> PAGEREF _Toc80592880 \h </w:instrText>
      </w:r>
      <w:r>
        <w:fldChar w:fldCharType="separate"/>
      </w:r>
      <w:r>
        <w:t>103</w:t>
      </w:r>
      <w:r>
        <w:fldChar w:fldCharType="end"/>
      </w:r>
    </w:p>
    <w:p w14:paraId="5C096DF7" w14:textId="77777777" w:rsidR="00000000" w:rsidRDefault="00A32788">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_Toc80592881 \h </w:instrText>
      </w:r>
      <w:r>
        <w:fldChar w:fldCharType="separate"/>
      </w:r>
      <w:r>
        <w:t>107</w:t>
      </w:r>
      <w:r>
        <w:fldChar w:fldCharType="end"/>
      </w:r>
    </w:p>
    <w:p w14:paraId="70CC7811" w14:textId="77777777" w:rsidR="00000000" w:rsidRDefault="00A32788">
      <w:pPr>
        <w:pStyle w:val="TOC1"/>
        <w:tabs>
          <w:tab w:val="right" w:leader="dot" w:pos="8296"/>
        </w:tabs>
        <w:ind w:right="0"/>
        <w:rPr>
          <w:rFonts w:ascii="Times New Roman" w:hAnsi="Times New Roman" w:cs="Times New Roman"/>
          <w:sz w:val="24"/>
          <w:szCs w:val="24"/>
        </w:rPr>
      </w:pPr>
      <w:r>
        <w:rPr>
          <w:rtl/>
        </w:rPr>
        <w:t>הצעת חוק הסניגוריה הציבורית (תיקון מ</w:t>
      </w:r>
      <w:r>
        <w:rPr>
          <w:rtl/>
        </w:rPr>
        <w:t>ס' 6)</w:t>
      </w:r>
      <w:r>
        <w:t xml:space="preserve"> (</w:t>
      </w:r>
      <w:r>
        <w:rPr>
          <w:rtl/>
        </w:rPr>
        <w:t xml:space="preserve">שכר טרחה של סניגור ציבורי </w:t>
      </w:r>
      <w:r>
        <w:t xml:space="preserve"> </w:t>
      </w:r>
      <w:r>
        <w:rPr>
          <w:rtl/>
        </w:rPr>
        <w:t>שאינו עובד לשכת הסניגוריה הציבורית), התשס"ד-2004</w:t>
      </w:r>
      <w:r>
        <w:tab/>
      </w:r>
      <w:r>
        <w:fldChar w:fldCharType="begin"/>
      </w:r>
      <w:r>
        <w:instrText xml:space="preserve"> PAGEREF _Toc80592882 \h </w:instrText>
      </w:r>
      <w:r>
        <w:fldChar w:fldCharType="separate"/>
      </w:r>
      <w:r>
        <w:t>111</w:t>
      </w:r>
      <w:r>
        <w:fldChar w:fldCharType="end"/>
      </w:r>
    </w:p>
    <w:p w14:paraId="6F270E1F" w14:textId="77777777" w:rsidR="00000000" w:rsidRDefault="00A3278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_Toc80592883 \h </w:instrText>
      </w:r>
      <w:r>
        <w:fldChar w:fldCharType="separate"/>
      </w:r>
      <w:r>
        <w:t>111</w:t>
      </w:r>
      <w:r>
        <w:fldChar w:fldCharType="end"/>
      </w:r>
    </w:p>
    <w:p w14:paraId="4855B578" w14:textId="77777777" w:rsidR="00000000" w:rsidRDefault="00A32788">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_Toc80592884 \h </w:instrText>
      </w:r>
      <w:r>
        <w:fldChar w:fldCharType="separate"/>
      </w:r>
      <w:r>
        <w:t>112</w:t>
      </w:r>
      <w:r>
        <w:fldChar w:fldCharType="end"/>
      </w:r>
    </w:p>
    <w:p w14:paraId="1B1FA053" w14:textId="77777777" w:rsidR="00000000" w:rsidRDefault="00A32788">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_Toc80592885 \h </w:instrText>
      </w:r>
      <w:r>
        <w:fldChar w:fldCharType="separate"/>
      </w:r>
      <w:r>
        <w:t>112</w:t>
      </w:r>
      <w:r>
        <w:fldChar w:fldCharType="end"/>
      </w:r>
    </w:p>
    <w:p w14:paraId="275660ED" w14:textId="77777777" w:rsidR="00000000" w:rsidRDefault="00A3278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_Toc80592886 \h </w:instrText>
      </w:r>
      <w:r>
        <w:fldChar w:fldCharType="separate"/>
      </w:r>
      <w:r>
        <w:t>113</w:t>
      </w:r>
      <w:r>
        <w:fldChar w:fldCharType="end"/>
      </w:r>
    </w:p>
    <w:p w14:paraId="37D13698" w14:textId="77777777" w:rsidR="00000000" w:rsidRDefault="00A3278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_Toc80592887 \h </w:instrText>
      </w:r>
      <w:r>
        <w:fldChar w:fldCharType="separate"/>
      </w:r>
      <w:r>
        <w:t>115</w:t>
      </w:r>
      <w:r>
        <w:fldChar w:fldCharType="end"/>
      </w:r>
    </w:p>
    <w:p w14:paraId="70283E88" w14:textId="77777777" w:rsidR="00000000" w:rsidRDefault="00A3278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_Toc80592888 \h </w:instrText>
      </w:r>
      <w:r>
        <w:fldChar w:fldCharType="separate"/>
      </w:r>
      <w:r>
        <w:t>115</w:t>
      </w:r>
      <w:r>
        <w:fldChar w:fldCharType="end"/>
      </w:r>
    </w:p>
    <w:p w14:paraId="52F3D507" w14:textId="77777777" w:rsidR="00000000" w:rsidRDefault="00A3278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w:t>
      </w:r>
      <w:r>
        <w:rPr>
          <w:rtl/>
        </w:rPr>
        <w:t>דות התורה):</w:t>
      </w:r>
      <w:r>
        <w:tab/>
      </w:r>
      <w:r>
        <w:fldChar w:fldCharType="begin"/>
      </w:r>
      <w:r>
        <w:instrText xml:space="preserve"> PAGEREF _Toc80592889 \h </w:instrText>
      </w:r>
      <w:r>
        <w:fldChar w:fldCharType="separate"/>
      </w:r>
      <w:r>
        <w:t>116</w:t>
      </w:r>
      <w:r>
        <w:fldChar w:fldCharType="end"/>
      </w:r>
    </w:p>
    <w:p w14:paraId="6F403D7D" w14:textId="77777777" w:rsidR="00000000" w:rsidRDefault="00A3278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_Toc80592890 \h </w:instrText>
      </w:r>
      <w:r>
        <w:fldChar w:fldCharType="separate"/>
      </w:r>
      <w:r>
        <w:t>118</w:t>
      </w:r>
      <w:r>
        <w:fldChar w:fldCharType="end"/>
      </w:r>
    </w:p>
    <w:p w14:paraId="0E83DD59" w14:textId="77777777" w:rsidR="00000000" w:rsidRDefault="00A32788">
      <w:pPr>
        <w:pStyle w:val="TOC1"/>
        <w:tabs>
          <w:tab w:val="right" w:leader="dot" w:pos="8296"/>
        </w:tabs>
        <w:ind w:right="0"/>
        <w:rPr>
          <w:rFonts w:ascii="Times New Roman" w:hAnsi="Times New Roman" w:cs="Times New Roman"/>
          <w:sz w:val="24"/>
          <w:szCs w:val="24"/>
        </w:rPr>
      </w:pPr>
      <w:r>
        <w:rPr>
          <w:rtl/>
        </w:rPr>
        <w:t>הצעת חוק שיפוט בתי</w:t>
      </w:r>
      <w:r>
        <w:t>-</w:t>
      </w:r>
      <w:r>
        <w:rPr>
          <w:rtl/>
        </w:rPr>
        <w:t>דין רבניים (נישואין וגירושין)</w:t>
      </w:r>
      <w:r>
        <w:t xml:space="preserve">  (</w:t>
      </w:r>
      <w:r>
        <w:rPr>
          <w:rtl/>
        </w:rPr>
        <w:t>תיקון מס' 3)</w:t>
      </w:r>
      <w:r>
        <w:t xml:space="preserve"> (</w:t>
      </w:r>
      <w:r>
        <w:rPr>
          <w:rtl/>
        </w:rPr>
        <w:t>בוררות וגישור</w:t>
      </w:r>
      <w:r>
        <w:t xml:space="preserve">), </w:t>
      </w:r>
      <w:r>
        <w:rPr>
          <w:rtl/>
        </w:rPr>
        <w:t>התשס"ד-2004</w:t>
      </w:r>
      <w:r>
        <w:tab/>
      </w:r>
      <w:r>
        <w:fldChar w:fldCharType="begin"/>
      </w:r>
      <w:r>
        <w:instrText xml:space="preserve"> PAGEREF _Toc80592891 \h </w:instrText>
      </w:r>
      <w:r>
        <w:fldChar w:fldCharType="separate"/>
      </w:r>
      <w:r>
        <w:t>120</w:t>
      </w:r>
      <w:r>
        <w:fldChar w:fldCharType="end"/>
      </w:r>
    </w:p>
    <w:p w14:paraId="73CF5966" w14:textId="77777777" w:rsidR="00000000" w:rsidRDefault="00A3278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w:instrText>
      </w:r>
      <w:r>
        <w:instrText xml:space="preserve">_Toc80592892 \h </w:instrText>
      </w:r>
      <w:r>
        <w:fldChar w:fldCharType="separate"/>
      </w:r>
      <w:r>
        <w:t>120</w:t>
      </w:r>
      <w:r>
        <w:fldChar w:fldCharType="end"/>
      </w:r>
    </w:p>
    <w:p w14:paraId="74A5957D" w14:textId="77777777" w:rsidR="00000000" w:rsidRDefault="00A32788">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_Toc80592893 \h </w:instrText>
      </w:r>
      <w:r>
        <w:fldChar w:fldCharType="separate"/>
      </w:r>
      <w:r>
        <w:t>121</w:t>
      </w:r>
      <w:r>
        <w:fldChar w:fldCharType="end"/>
      </w:r>
    </w:p>
    <w:p w14:paraId="0F64CAEF" w14:textId="77777777" w:rsidR="00000000" w:rsidRDefault="00A3278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w:t>
      </w:r>
      <w:r>
        <w:tab/>
      </w:r>
      <w:r>
        <w:fldChar w:fldCharType="begin"/>
      </w:r>
      <w:r>
        <w:instrText xml:space="preserve"> PAGEREF _Toc80592894 \h </w:instrText>
      </w:r>
      <w:r>
        <w:fldChar w:fldCharType="separate"/>
      </w:r>
      <w:r>
        <w:t>123</w:t>
      </w:r>
      <w:r>
        <w:fldChar w:fldCharType="end"/>
      </w:r>
    </w:p>
    <w:p w14:paraId="28C9E34E" w14:textId="77777777" w:rsidR="00000000" w:rsidRDefault="00A3278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_Toc80592895 \h </w:instrText>
      </w:r>
      <w:r>
        <w:fldChar w:fldCharType="separate"/>
      </w:r>
      <w:r>
        <w:t>124</w:t>
      </w:r>
      <w:r>
        <w:fldChar w:fldCharType="end"/>
      </w:r>
    </w:p>
    <w:p w14:paraId="6421EED1" w14:textId="77777777" w:rsidR="00000000" w:rsidRDefault="00A3278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_Toc8059</w:instrText>
      </w:r>
      <w:r>
        <w:instrText xml:space="preserve">2896 \h </w:instrText>
      </w:r>
      <w:r>
        <w:fldChar w:fldCharType="separate"/>
      </w:r>
      <w:r>
        <w:t>126</w:t>
      </w:r>
      <w:r>
        <w:fldChar w:fldCharType="end"/>
      </w:r>
    </w:p>
    <w:p w14:paraId="04D3ACB5" w14:textId="77777777" w:rsidR="00000000" w:rsidRDefault="00A3278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_Toc80592897 \h </w:instrText>
      </w:r>
      <w:r>
        <w:fldChar w:fldCharType="separate"/>
      </w:r>
      <w:r>
        <w:t>129</w:t>
      </w:r>
      <w:r>
        <w:fldChar w:fldCharType="end"/>
      </w:r>
    </w:p>
    <w:p w14:paraId="47955AFE" w14:textId="77777777" w:rsidR="00000000" w:rsidRDefault="00A32788">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_Toc80592898 \h </w:instrText>
      </w:r>
      <w:r>
        <w:fldChar w:fldCharType="separate"/>
      </w:r>
      <w:r>
        <w:t>129</w:t>
      </w:r>
      <w:r>
        <w:fldChar w:fldCharType="end"/>
      </w:r>
    </w:p>
    <w:p w14:paraId="47D0A7CD" w14:textId="77777777" w:rsidR="00000000" w:rsidRDefault="00A32788">
      <w:pPr>
        <w:pStyle w:val="TOC1"/>
        <w:tabs>
          <w:tab w:val="right" w:leader="dot" w:pos="8296"/>
        </w:tabs>
        <w:ind w:right="0"/>
        <w:rPr>
          <w:rFonts w:ascii="Times New Roman" w:hAnsi="Times New Roman" w:cs="Times New Roman"/>
          <w:sz w:val="24"/>
          <w:szCs w:val="24"/>
        </w:rPr>
      </w:pPr>
      <w:r>
        <w:rPr>
          <w:rtl/>
        </w:rPr>
        <w:t xml:space="preserve">הצעת חוק העובדים הסוציאליים </w:t>
      </w:r>
      <w:r>
        <w:t>(</w:t>
      </w:r>
      <w:r>
        <w:rPr>
          <w:rtl/>
        </w:rPr>
        <w:t>תיקון), התשס"ד-2004</w:t>
      </w:r>
      <w:r>
        <w:tab/>
      </w:r>
      <w:r>
        <w:fldChar w:fldCharType="begin"/>
      </w:r>
      <w:r>
        <w:instrText xml:space="preserve"> PAGEREF _Toc80592899 \h </w:instrText>
      </w:r>
      <w:r>
        <w:fldChar w:fldCharType="separate"/>
      </w:r>
      <w:r>
        <w:t>129</w:t>
      </w:r>
      <w:r>
        <w:fldChar w:fldCharType="end"/>
      </w:r>
    </w:p>
    <w:p w14:paraId="2AC24209" w14:textId="77777777" w:rsidR="00000000" w:rsidRDefault="00A32788">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w:instrText>
      </w:r>
      <w:r>
        <w:instrText xml:space="preserve">oc80592900 \h </w:instrText>
      </w:r>
      <w:r>
        <w:fldChar w:fldCharType="separate"/>
      </w:r>
      <w:r>
        <w:t>130</w:t>
      </w:r>
      <w:r>
        <w:fldChar w:fldCharType="end"/>
      </w:r>
    </w:p>
    <w:p w14:paraId="796C0F95" w14:textId="77777777" w:rsidR="00000000" w:rsidRDefault="00A3278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_Toc80592901 \h </w:instrText>
      </w:r>
      <w:r>
        <w:fldChar w:fldCharType="separate"/>
      </w:r>
      <w:r>
        <w:t>132</w:t>
      </w:r>
      <w:r>
        <w:fldChar w:fldCharType="end"/>
      </w:r>
    </w:p>
    <w:p w14:paraId="419ECFCC" w14:textId="77777777" w:rsidR="00000000" w:rsidRDefault="00A3278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_Toc80592902 \h </w:instrText>
      </w:r>
      <w:r>
        <w:fldChar w:fldCharType="separate"/>
      </w:r>
      <w:r>
        <w:t>132</w:t>
      </w:r>
      <w:r>
        <w:fldChar w:fldCharType="end"/>
      </w:r>
    </w:p>
    <w:p w14:paraId="0496AAF1" w14:textId="77777777" w:rsidR="00000000" w:rsidRDefault="00A32788">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_Toc80592903 \h </w:instrText>
      </w:r>
      <w:r>
        <w:fldChar w:fldCharType="separate"/>
      </w:r>
      <w:r>
        <w:t>135</w:t>
      </w:r>
      <w:r>
        <w:fldChar w:fldCharType="end"/>
      </w:r>
    </w:p>
    <w:p w14:paraId="23288D42" w14:textId="77777777" w:rsidR="00000000" w:rsidRDefault="00A3278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_Toc80592904 \h </w:instrText>
      </w:r>
      <w:r>
        <w:fldChar w:fldCharType="separate"/>
      </w:r>
      <w:r>
        <w:t>136</w:t>
      </w:r>
      <w:r>
        <w:fldChar w:fldCharType="end"/>
      </w:r>
    </w:p>
    <w:p w14:paraId="65BFEF2C" w14:textId="77777777" w:rsidR="00000000" w:rsidRDefault="00A3278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w:t>
      </w:r>
      <w:r>
        <w:rPr>
          <w:rtl/>
        </w:rPr>
        <w:t>חוד הלאומי - ישראל ביתנו):</w:t>
      </w:r>
      <w:r>
        <w:tab/>
      </w:r>
      <w:r>
        <w:fldChar w:fldCharType="begin"/>
      </w:r>
      <w:r>
        <w:instrText xml:space="preserve"> PAGEREF _Toc80592905 \h </w:instrText>
      </w:r>
      <w:r>
        <w:fldChar w:fldCharType="separate"/>
      </w:r>
      <w:r>
        <w:t>138</w:t>
      </w:r>
      <w:r>
        <w:fldChar w:fldCharType="end"/>
      </w:r>
    </w:p>
    <w:p w14:paraId="0F474ECB" w14:textId="77777777" w:rsidR="00000000" w:rsidRDefault="00A3278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_Toc80592906 \h </w:instrText>
      </w:r>
      <w:r>
        <w:fldChar w:fldCharType="separate"/>
      </w:r>
      <w:r>
        <w:t>139</w:t>
      </w:r>
      <w:r>
        <w:fldChar w:fldCharType="end"/>
      </w:r>
    </w:p>
    <w:p w14:paraId="3DA67320" w14:textId="77777777" w:rsidR="00000000" w:rsidRDefault="00A32788">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_Toc80592907 \h </w:instrText>
      </w:r>
      <w:r>
        <w:fldChar w:fldCharType="separate"/>
      </w:r>
      <w:r>
        <w:t>143</w:t>
      </w:r>
      <w:r>
        <w:fldChar w:fldCharType="end"/>
      </w:r>
    </w:p>
    <w:p w14:paraId="359B6100" w14:textId="77777777" w:rsidR="00000000" w:rsidRDefault="00A32788">
      <w:pPr>
        <w:pStyle w:val="TOC1"/>
        <w:tabs>
          <w:tab w:val="right" w:leader="dot" w:pos="8296"/>
        </w:tabs>
        <w:ind w:right="0"/>
        <w:rPr>
          <w:rFonts w:ascii="Times New Roman" w:hAnsi="Times New Roman" w:cs="Times New Roman"/>
          <w:sz w:val="24"/>
          <w:szCs w:val="24"/>
        </w:rPr>
      </w:pPr>
      <w:r>
        <w:t xml:space="preserve">1294. </w:t>
      </w:r>
      <w:r>
        <w:rPr>
          <w:rtl/>
        </w:rPr>
        <w:t>העברות תקציביות לעמותות חסד ועזרה לנזקקים</w:t>
      </w:r>
      <w:r>
        <w:tab/>
      </w:r>
      <w:r>
        <w:fldChar w:fldCharType="begin"/>
      </w:r>
      <w:r>
        <w:instrText xml:space="preserve"> PAGEREF _Toc80592908 \h </w:instrText>
      </w:r>
      <w:r>
        <w:fldChar w:fldCharType="separate"/>
      </w:r>
      <w:r>
        <w:t>143</w:t>
      </w:r>
      <w:r>
        <w:fldChar w:fldCharType="end"/>
      </w:r>
    </w:p>
    <w:p w14:paraId="24E516B1" w14:textId="77777777" w:rsidR="00000000" w:rsidRDefault="00A32788">
      <w:pPr>
        <w:pStyle w:val="TOC1"/>
        <w:tabs>
          <w:tab w:val="right" w:leader="dot" w:pos="8296"/>
        </w:tabs>
        <w:ind w:right="0"/>
        <w:rPr>
          <w:rFonts w:ascii="Times New Roman" w:hAnsi="Times New Roman" w:cs="Times New Roman"/>
          <w:sz w:val="24"/>
          <w:szCs w:val="24"/>
        </w:rPr>
      </w:pPr>
      <w:r>
        <w:t xml:space="preserve">1351. </w:t>
      </w:r>
      <w:r>
        <w:rPr>
          <w:rtl/>
        </w:rPr>
        <w:t>מרפ</w:t>
      </w:r>
      <w:r>
        <w:rPr>
          <w:rtl/>
        </w:rPr>
        <w:t>אות שיניים סוציאליות</w:t>
      </w:r>
      <w:r>
        <w:tab/>
      </w:r>
      <w:r>
        <w:fldChar w:fldCharType="begin"/>
      </w:r>
      <w:r>
        <w:instrText xml:space="preserve"> PAGEREF _Toc80592909 \h </w:instrText>
      </w:r>
      <w:r>
        <w:fldChar w:fldCharType="separate"/>
      </w:r>
      <w:r>
        <w:t>145</w:t>
      </w:r>
      <w:r>
        <w:fldChar w:fldCharType="end"/>
      </w:r>
    </w:p>
    <w:p w14:paraId="03A4480A" w14:textId="77777777" w:rsidR="00000000" w:rsidRDefault="00A32788">
      <w:pPr>
        <w:pStyle w:val="TOC1"/>
        <w:tabs>
          <w:tab w:val="right" w:leader="dot" w:pos="8296"/>
        </w:tabs>
        <w:ind w:right="0"/>
        <w:rPr>
          <w:rFonts w:ascii="Times New Roman" w:hAnsi="Times New Roman" w:cs="Times New Roman"/>
          <w:sz w:val="24"/>
          <w:szCs w:val="24"/>
        </w:rPr>
      </w:pPr>
      <w:r>
        <w:t xml:space="preserve">1394. </w:t>
      </w:r>
      <w:r>
        <w:rPr>
          <w:rtl/>
        </w:rPr>
        <w:t>מתן קצבאות לאנשים שאינם זכאים להן</w:t>
      </w:r>
      <w:r>
        <w:tab/>
      </w:r>
      <w:r>
        <w:fldChar w:fldCharType="begin"/>
      </w:r>
      <w:r>
        <w:instrText xml:space="preserve"> PAGEREF _Toc80592910 \h </w:instrText>
      </w:r>
      <w:r>
        <w:fldChar w:fldCharType="separate"/>
      </w:r>
      <w:r>
        <w:t>146</w:t>
      </w:r>
      <w:r>
        <w:fldChar w:fldCharType="end"/>
      </w:r>
    </w:p>
    <w:p w14:paraId="506C62E7" w14:textId="77777777" w:rsidR="00000000" w:rsidRDefault="00A32788">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_Toc80592911 \h </w:instrText>
      </w:r>
      <w:r>
        <w:fldChar w:fldCharType="separate"/>
      </w:r>
      <w:r>
        <w:t>147</w:t>
      </w:r>
      <w:r>
        <w:fldChar w:fldCharType="end"/>
      </w:r>
    </w:p>
    <w:p w14:paraId="691B0564" w14:textId="77777777" w:rsidR="00000000" w:rsidRDefault="00A32788">
      <w:pPr>
        <w:pStyle w:val="TOC1"/>
        <w:tabs>
          <w:tab w:val="right" w:leader="dot" w:pos="8296"/>
        </w:tabs>
        <w:ind w:right="0"/>
        <w:rPr>
          <w:rFonts w:ascii="Times New Roman" w:hAnsi="Times New Roman" w:cs="Times New Roman"/>
          <w:sz w:val="24"/>
          <w:szCs w:val="24"/>
        </w:rPr>
      </w:pPr>
      <w:r>
        <w:t xml:space="preserve">1405. </w:t>
      </w:r>
      <w:r>
        <w:rPr>
          <w:rtl/>
        </w:rPr>
        <w:t>השירות לאזרח במוסד לביטוח לאומי</w:t>
      </w:r>
      <w:r>
        <w:tab/>
      </w:r>
      <w:r>
        <w:fldChar w:fldCharType="begin"/>
      </w:r>
      <w:r>
        <w:instrText xml:space="preserve"> PAGEREF _Toc80592912 \h </w:instrText>
      </w:r>
      <w:r>
        <w:fldChar w:fldCharType="separate"/>
      </w:r>
      <w:r>
        <w:t>149</w:t>
      </w:r>
      <w:r>
        <w:fldChar w:fldCharType="end"/>
      </w:r>
    </w:p>
    <w:p w14:paraId="4CAAC67D" w14:textId="77777777" w:rsidR="00000000" w:rsidRDefault="00A32788">
      <w:pPr>
        <w:pStyle w:val="TOC1"/>
        <w:tabs>
          <w:tab w:val="right" w:leader="dot" w:pos="8296"/>
        </w:tabs>
        <w:ind w:right="0"/>
        <w:rPr>
          <w:rFonts w:ascii="Times New Roman" w:hAnsi="Times New Roman" w:cs="Times New Roman"/>
          <w:sz w:val="24"/>
          <w:szCs w:val="24"/>
        </w:rPr>
      </w:pPr>
      <w:r>
        <w:t>1</w:t>
      </w:r>
      <w:r>
        <w:t xml:space="preserve">422. </w:t>
      </w:r>
      <w:r>
        <w:rPr>
          <w:rtl/>
        </w:rPr>
        <w:t>פוסקים רפואיים לוועדות הרפואיות</w:t>
      </w:r>
      <w:r>
        <w:tab/>
      </w:r>
      <w:r>
        <w:fldChar w:fldCharType="begin"/>
      </w:r>
      <w:r>
        <w:instrText xml:space="preserve"> PAGEREF _Toc80592913 \h </w:instrText>
      </w:r>
      <w:r>
        <w:fldChar w:fldCharType="separate"/>
      </w:r>
      <w:r>
        <w:t>150</w:t>
      </w:r>
      <w:r>
        <w:fldChar w:fldCharType="end"/>
      </w:r>
    </w:p>
    <w:p w14:paraId="4E8D783C" w14:textId="77777777" w:rsidR="00000000" w:rsidRDefault="00A3278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_Toc80592914 \h </w:instrText>
      </w:r>
      <w:r>
        <w:fldChar w:fldCharType="separate"/>
      </w:r>
      <w:r>
        <w:t>151</w:t>
      </w:r>
      <w:r>
        <w:fldChar w:fldCharType="end"/>
      </w:r>
    </w:p>
    <w:p w14:paraId="244A72EF" w14:textId="77777777" w:rsidR="00000000" w:rsidRDefault="00A32788">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_Toc80592915 \h </w:instrText>
      </w:r>
      <w:r>
        <w:fldChar w:fldCharType="separate"/>
      </w:r>
      <w:r>
        <w:t>151</w:t>
      </w:r>
      <w:r>
        <w:fldChar w:fldCharType="end"/>
      </w:r>
    </w:p>
    <w:p w14:paraId="57280C32" w14:textId="77777777" w:rsidR="00000000" w:rsidRDefault="00A32788">
      <w:pPr>
        <w:pStyle w:val="TOC1"/>
        <w:tabs>
          <w:tab w:val="right" w:leader="dot" w:pos="8296"/>
        </w:tabs>
        <w:ind w:right="0"/>
        <w:rPr>
          <w:rFonts w:ascii="Times New Roman" w:hAnsi="Times New Roman" w:cs="Times New Roman"/>
          <w:sz w:val="24"/>
          <w:szCs w:val="24"/>
        </w:rPr>
      </w:pPr>
      <w:r>
        <w:rPr>
          <w:rtl/>
        </w:rPr>
        <w:t>הצעת חוק לתיקון פקודת העיריות (מס' 90)</w:t>
      </w:r>
      <w:r>
        <w:t xml:space="preserve">  (</w:t>
      </w:r>
      <w:r>
        <w:rPr>
          <w:rtl/>
        </w:rPr>
        <w:t>זימון בעלי תפקידים לישיבות</w:t>
      </w:r>
      <w:r>
        <w:rPr>
          <w:rtl/>
        </w:rPr>
        <w:t xml:space="preserve"> המועצה), התשס"ד-2004</w:t>
      </w:r>
      <w:r>
        <w:tab/>
      </w:r>
      <w:r>
        <w:fldChar w:fldCharType="begin"/>
      </w:r>
      <w:r>
        <w:instrText xml:space="preserve"> PAGEREF _Toc80592916 \h </w:instrText>
      </w:r>
      <w:r>
        <w:fldChar w:fldCharType="separate"/>
      </w:r>
      <w:r>
        <w:t>151</w:t>
      </w:r>
      <w:r>
        <w:fldChar w:fldCharType="end"/>
      </w:r>
    </w:p>
    <w:p w14:paraId="3668BE0B" w14:textId="77777777" w:rsidR="00000000" w:rsidRDefault="00A32788">
      <w:pPr>
        <w:pStyle w:val="TOC2"/>
        <w:tabs>
          <w:tab w:val="right" w:leader="dot" w:pos="8296"/>
        </w:tabs>
        <w:ind w:right="0"/>
        <w:rPr>
          <w:rFonts w:ascii="Times New Roman" w:hAnsi="Times New Roman" w:cs="Times New Roman"/>
          <w:sz w:val="24"/>
          <w:szCs w:val="24"/>
        </w:rPr>
      </w:pPr>
      <w:r>
        <w:rPr>
          <w:rtl/>
        </w:rPr>
        <w:t>חמי דורון</w:t>
      </w:r>
      <w:r>
        <w:t xml:space="preserve"> (</w:t>
      </w:r>
      <w:r>
        <w:rPr>
          <w:rtl/>
        </w:rPr>
        <w:t>שינוי):</w:t>
      </w:r>
      <w:r>
        <w:tab/>
      </w:r>
      <w:r>
        <w:fldChar w:fldCharType="begin"/>
      </w:r>
      <w:r>
        <w:instrText xml:space="preserve"> PAGEREF _Toc80592917 \h </w:instrText>
      </w:r>
      <w:r>
        <w:fldChar w:fldCharType="separate"/>
      </w:r>
      <w:r>
        <w:t>152</w:t>
      </w:r>
      <w:r>
        <w:fldChar w:fldCharType="end"/>
      </w:r>
    </w:p>
    <w:p w14:paraId="6B4F8AB4" w14:textId="77777777" w:rsidR="00000000" w:rsidRDefault="00A32788">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_Toc80592918 \h </w:instrText>
      </w:r>
      <w:r>
        <w:fldChar w:fldCharType="separate"/>
      </w:r>
      <w:r>
        <w:t>153</w:t>
      </w:r>
      <w:r>
        <w:fldChar w:fldCharType="end"/>
      </w:r>
    </w:p>
    <w:p w14:paraId="65890C02" w14:textId="77777777" w:rsidR="00000000" w:rsidRDefault="00A3278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_Toc80592919 \h </w:instrText>
      </w:r>
      <w:r>
        <w:fldChar w:fldCharType="separate"/>
      </w:r>
      <w:r>
        <w:t>153</w:t>
      </w:r>
      <w:r>
        <w:fldChar w:fldCharType="end"/>
      </w:r>
    </w:p>
    <w:p w14:paraId="559E82DD" w14:textId="77777777" w:rsidR="00000000" w:rsidRDefault="00A3278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_Toc80592920 \h </w:instrText>
      </w:r>
      <w:r>
        <w:fldChar w:fldCharType="separate"/>
      </w:r>
      <w:r>
        <w:t>154</w:t>
      </w:r>
      <w:r>
        <w:fldChar w:fldCharType="end"/>
      </w:r>
    </w:p>
    <w:p w14:paraId="3D0F45D5" w14:textId="77777777" w:rsidR="00000000" w:rsidRDefault="00A32788">
      <w:pPr>
        <w:pStyle w:val="a0"/>
        <w:jc w:val="center"/>
        <w:rPr>
          <w:rtl/>
        </w:rPr>
      </w:pPr>
      <w:r>
        <w:rPr>
          <w:bCs/>
          <w:szCs w:val="36"/>
          <w:u w:val="single"/>
          <w:rtl/>
        </w:rPr>
        <w:fldChar w:fldCharType="end"/>
      </w:r>
    </w:p>
    <w:p w14:paraId="0DF6C54A" w14:textId="77777777" w:rsidR="00000000" w:rsidRDefault="00A32788">
      <w:pPr>
        <w:pStyle w:val="a0"/>
        <w:rPr>
          <w:rtl/>
        </w:rPr>
      </w:pPr>
      <w:r>
        <w:rPr>
          <w:rtl/>
        </w:rPr>
        <w:br w:type="page"/>
      </w:r>
    </w:p>
    <w:p w14:paraId="4EFB513E" w14:textId="77777777" w:rsidR="00000000" w:rsidRDefault="00A32788">
      <w:pPr>
        <w:pStyle w:val="a5"/>
        <w:bidi/>
        <w:rPr>
          <w:rFonts w:hint="cs"/>
          <w:rtl/>
        </w:rPr>
      </w:pPr>
    </w:p>
    <w:p w14:paraId="1A689B8E" w14:textId="77777777" w:rsidR="00000000" w:rsidRDefault="00A32788">
      <w:pPr>
        <w:pStyle w:val="a5"/>
        <w:bidi/>
        <w:rPr>
          <w:rFonts w:hint="cs"/>
          <w:rtl/>
        </w:rPr>
      </w:pPr>
    </w:p>
    <w:p w14:paraId="3A245CDF" w14:textId="77777777" w:rsidR="00000000" w:rsidRDefault="00A32788">
      <w:pPr>
        <w:pStyle w:val="a5"/>
        <w:bidi/>
        <w:rPr>
          <w:rFonts w:hint="cs"/>
          <w:rtl/>
        </w:rPr>
      </w:pPr>
    </w:p>
    <w:p w14:paraId="200B9907" w14:textId="77777777" w:rsidR="00000000" w:rsidRDefault="00A32788">
      <w:pPr>
        <w:pStyle w:val="a0"/>
        <w:rPr>
          <w:rFonts w:hint="cs"/>
          <w:rtl/>
        </w:rPr>
      </w:pPr>
      <w:r>
        <w:rPr>
          <w:rFonts w:hint="cs"/>
          <w:rtl/>
        </w:rPr>
        <w:t>דברי הכנסת</w:t>
      </w:r>
    </w:p>
    <w:p w14:paraId="77FA55FD" w14:textId="77777777" w:rsidR="00000000" w:rsidRDefault="00A32788">
      <w:pPr>
        <w:pStyle w:val="a0"/>
        <w:rPr>
          <w:rFonts w:hint="cs"/>
          <w:rtl/>
        </w:rPr>
      </w:pPr>
      <w:r>
        <w:rPr>
          <w:rFonts w:hint="cs"/>
          <w:rtl/>
        </w:rPr>
        <w:t>כו / מושב שני / ישיבות קכ"ח</w:t>
      </w:r>
      <w:r>
        <w:rPr>
          <w:rtl/>
        </w:rPr>
        <w:t>—</w:t>
      </w:r>
      <w:r>
        <w:rPr>
          <w:rFonts w:hint="cs"/>
          <w:rtl/>
        </w:rPr>
        <w:t>ק"ל /</w:t>
      </w:r>
    </w:p>
    <w:p w14:paraId="59C1D0CE" w14:textId="77777777" w:rsidR="00000000" w:rsidRDefault="00A32788">
      <w:pPr>
        <w:pStyle w:val="a0"/>
        <w:rPr>
          <w:rFonts w:hint="cs"/>
          <w:rtl/>
        </w:rPr>
      </w:pPr>
      <w:r>
        <w:rPr>
          <w:rFonts w:hint="cs"/>
          <w:rtl/>
        </w:rPr>
        <w:t>י"ט</w:t>
      </w:r>
      <w:r>
        <w:rPr>
          <w:rtl/>
        </w:rPr>
        <w:t>—</w:t>
      </w:r>
      <w:r>
        <w:rPr>
          <w:rFonts w:hint="cs"/>
          <w:rtl/>
        </w:rPr>
        <w:t>כ"א באייר התשס"ד / 10-12 במאי 2004 / 26</w:t>
      </w:r>
    </w:p>
    <w:p w14:paraId="7B745F73" w14:textId="77777777" w:rsidR="00000000" w:rsidRDefault="00A32788">
      <w:pPr>
        <w:pStyle w:val="a0"/>
        <w:rPr>
          <w:rFonts w:hint="cs"/>
          <w:rtl/>
        </w:rPr>
      </w:pPr>
      <w:r>
        <w:rPr>
          <w:rFonts w:hint="cs"/>
          <w:rtl/>
        </w:rPr>
        <w:t>חוברת כ"ו</w:t>
      </w:r>
    </w:p>
    <w:p w14:paraId="3A7EBF35" w14:textId="77777777" w:rsidR="00000000" w:rsidRDefault="00A32788">
      <w:pPr>
        <w:pStyle w:val="a0"/>
        <w:rPr>
          <w:rFonts w:hint="cs"/>
          <w:rtl/>
        </w:rPr>
      </w:pPr>
      <w:r>
        <w:rPr>
          <w:rFonts w:hint="cs"/>
          <w:rtl/>
        </w:rPr>
        <w:t>ישיבה קכ"ח</w:t>
      </w:r>
    </w:p>
    <w:p w14:paraId="2B7A149E" w14:textId="77777777" w:rsidR="00000000" w:rsidRDefault="00A32788">
      <w:pPr>
        <w:pStyle w:val="a0"/>
        <w:rPr>
          <w:rFonts w:hint="cs"/>
          <w:rtl/>
        </w:rPr>
      </w:pPr>
    </w:p>
    <w:p w14:paraId="0575CC5E" w14:textId="77777777" w:rsidR="00000000" w:rsidRDefault="00A32788">
      <w:pPr>
        <w:pStyle w:val="a0"/>
        <w:rPr>
          <w:rFonts w:hint="cs"/>
          <w:rtl/>
        </w:rPr>
      </w:pPr>
    </w:p>
    <w:p w14:paraId="132DD2E5" w14:textId="77777777" w:rsidR="00000000" w:rsidRDefault="00A32788">
      <w:pPr>
        <w:pStyle w:val="a0"/>
        <w:rPr>
          <w:rFonts w:hint="cs"/>
          <w:rtl/>
        </w:rPr>
      </w:pPr>
    </w:p>
    <w:p w14:paraId="60005D20" w14:textId="77777777" w:rsidR="00000000" w:rsidRDefault="00A32788">
      <w:pPr>
        <w:pStyle w:val="a0"/>
        <w:rPr>
          <w:rFonts w:hint="cs"/>
          <w:rtl/>
        </w:rPr>
      </w:pPr>
    </w:p>
    <w:p w14:paraId="09018ED6" w14:textId="77777777" w:rsidR="00000000" w:rsidRDefault="00A32788">
      <w:pPr>
        <w:pStyle w:val="a0"/>
        <w:rPr>
          <w:rFonts w:hint="cs"/>
          <w:rtl/>
        </w:rPr>
      </w:pPr>
    </w:p>
    <w:p w14:paraId="1BD16509" w14:textId="77777777" w:rsidR="00000000" w:rsidRDefault="00A32788">
      <w:pPr>
        <w:pStyle w:val="a0"/>
        <w:rPr>
          <w:rFonts w:hint="cs"/>
          <w:rtl/>
        </w:rPr>
      </w:pPr>
    </w:p>
    <w:p w14:paraId="4B1DD413" w14:textId="77777777" w:rsidR="00000000" w:rsidRDefault="00A32788">
      <w:pPr>
        <w:pStyle w:val="a0"/>
        <w:rPr>
          <w:rFonts w:hint="cs"/>
          <w:rtl/>
        </w:rPr>
      </w:pPr>
    </w:p>
    <w:p w14:paraId="525DB385" w14:textId="77777777" w:rsidR="00000000" w:rsidRDefault="00A32788">
      <w:pPr>
        <w:pStyle w:val="a0"/>
        <w:rPr>
          <w:rFonts w:hint="cs"/>
          <w:rtl/>
        </w:rPr>
      </w:pPr>
    </w:p>
    <w:p w14:paraId="6FBCCE41" w14:textId="77777777" w:rsidR="00000000" w:rsidRDefault="00A32788">
      <w:pPr>
        <w:pStyle w:val="a5"/>
        <w:bidi/>
        <w:rPr>
          <w:rFonts w:hint="cs"/>
          <w:rtl/>
        </w:rPr>
      </w:pPr>
      <w:r>
        <w:rPr>
          <w:rFonts w:hint="cs"/>
          <w:rtl/>
        </w:rPr>
        <w:t>הישיבה המאה-ועשרים-ושמונה של הכנסת השש-עשרה</w:t>
      </w:r>
    </w:p>
    <w:p w14:paraId="394184C1" w14:textId="77777777" w:rsidR="00000000" w:rsidRDefault="00A32788">
      <w:pPr>
        <w:pStyle w:val="a6"/>
        <w:bidi/>
        <w:rPr>
          <w:rFonts w:hint="cs"/>
          <w:rtl/>
        </w:rPr>
      </w:pPr>
      <w:r>
        <w:rPr>
          <w:rFonts w:hint="cs"/>
          <w:rtl/>
        </w:rPr>
        <w:t>יום שני, י"ט באייר התשס"ד (10 במאי 2004)</w:t>
      </w:r>
    </w:p>
    <w:p w14:paraId="218EC4BF" w14:textId="77777777" w:rsidR="00000000" w:rsidRDefault="00A32788">
      <w:pPr>
        <w:pStyle w:val="a7"/>
        <w:bidi/>
        <w:rPr>
          <w:rFonts w:hint="cs"/>
          <w:rtl/>
        </w:rPr>
      </w:pPr>
      <w:r>
        <w:rPr>
          <w:rFonts w:hint="cs"/>
          <w:rtl/>
        </w:rPr>
        <w:t>ירושלים, הכנס</w:t>
      </w:r>
      <w:r>
        <w:rPr>
          <w:rFonts w:hint="cs"/>
          <w:rtl/>
        </w:rPr>
        <w:t>ת, שעה 16:00</w:t>
      </w:r>
    </w:p>
    <w:p w14:paraId="7D1E84B0" w14:textId="77777777" w:rsidR="00000000" w:rsidRDefault="00A32788">
      <w:pPr>
        <w:pStyle w:val="a0"/>
        <w:rPr>
          <w:rFonts w:hint="cs"/>
          <w:rtl/>
        </w:rPr>
      </w:pPr>
    </w:p>
    <w:p w14:paraId="16D541B6" w14:textId="77777777" w:rsidR="00000000" w:rsidRDefault="00A32788">
      <w:pPr>
        <w:pStyle w:val="a0"/>
        <w:rPr>
          <w:rFonts w:hint="cs"/>
          <w:rtl/>
        </w:rPr>
      </w:pPr>
    </w:p>
    <w:p w14:paraId="0E469AA4" w14:textId="77777777" w:rsidR="00000000" w:rsidRDefault="00A32788">
      <w:pPr>
        <w:pStyle w:val="a2"/>
        <w:rPr>
          <w:rFonts w:hint="cs"/>
          <w:rtl/>
        </w:rPr>
      </w:pPr>
      <w:bookmarkStart w:id="0" w:name="_Toc80592839"/>
      <w:r>
        <w:rPr>
          <w:rFonts w:hint="cs"/>
          <w:rtl/>
        </w:rPr>
        <w:t>מסמכים שהונחו על שולחן הכנסת</w:t>
      </w:r>
      <w:bookmarkEnd w:id="0"/>
      <w:r>
        <w:rPr>
          <w:rFonts w:hint="cs"/>
          <w:rtl/>
        </w:rPr>
        <w:t xml:space="preserve"> </w:t>
      </w:r>
    </w:p>
    <w:p w14:paraId="45A74FE8" w14:textId="77777777" w:rsidR="00000000" w:rsidRDefault="00A32788">
      <w:pPr>
        <w:pStyle w:val="a0"/>
        <w:rPr>
          <w:rFonts w:hint="cs"/>
          <w:rtl/>
          <w:lang w:eastAsia="en-US"/>
        </w:rPr>
      </w:pPr>
    </w:p>
    <w:p w14:paraId="3EB15850" w14:textId="77777777" w:rsidR="00000000" w:rsidRDefault="00A32788">
      <w:pPr>
        <w:pStyle w:val="af1"/>
        <w:rPr>
          <w:rtl/>
          <w:lang w:eastAsia="en-US"/>
        </w:rPr>
      </w:pPr>
      <w:r>
        <w:rPr>
          <w:rtl/>
          <w:lang w:eastAsia="en-US"/>
        </w:rPr>
        <w:t>היו"ר ראובן ריבלין:</w:t>
      </w:r>
    </w:p>
    <w:p w14:paraId="3495D785" w14:textId="77777777" w:rsidR="00000000" w:rsidRDefault="00A32788">
      <w:pPr>
        <w:pStyle w:val="a0"/>
        <w:rPr>
          <w:rtl/>
          <w:lang w:eastAsia="en-US"/>
        </w:rPr>
      </w:pPr>
    </w:p>
    <w:p w14:paraId="7379D6B7" w14:textId="77777777" w:rsidR="00000000" w:rsidRDefault="00A32788">
      <w:pPr>
        <w:pStyle w:val="a0"/>
        <w:rPr>
          <w:rFonts w:hint="cs"/>
          <w:rtl/>
          <w:lang w:eastAsia="en-US"/>
        </w:rPr>
      </w:pPr>
      <w:r>
        <w:rPr>
          <w:rFonts w:hint="cs"/>
          <w:rtl/>
          <w:lang w:eastAsia="en-US"/>
        </w:rPr>
        <w:t>גבירותי ורבותי חברי הכנסת, היום יום שני, י"ט באייר התשס"ד, 10 בחודש מאי 2004 למניינם. אני מתכבד לפתוח את ישיבת הכנסת.</w:t>
      </w:r>
    </w:p>
    <w:p w14:paraId="242F1CAC" w14:textId="77777777" w:rsidR="00000000" w:rsidRDefault="00A32788">
      <w:pPr>
        <w:pStyle w:val="a0"/>
        <w:rPr>
          <w:rFonts w:hint="cs"/>
          <w:rtl/>
          <w:lang w:eastAsia="en-US"/>
        </w:rPr>
      </w:pPr>
    </w:p>
    <w:p w14:paraId="3E6BC56E" w14:textId="77777777" w:rsidR="00000000" w:rsidRDefault="00A32788">
      <w:pPr>
        <w:pStyle w:val="a0"/>
        <w:rPr>
          <w:rFonts w:hint="cs"/>
          <w:rtl/>
          <w:lang w:eastAsia="en-US"/>
        </w:rPr>
      </w:pPr>
      <w:r>
        <w:rPr>
          <w:rFonts w:hint="cs"/>
          <w:rtl/>
          <w:lang w:eastAsia="en-US"/>
        </w:rPr>
        <w:t xml:space="preserve">הודעה למזכיר הכנסת. </w:t>
      </w:r>
    </w:p>
    <w:p w14:paraId="4781E9B9" w14:textId="77777777" w:rsidR="00000000" w:rsidRDefault="00A32788">
      <w:pPr>
        <w:pStyle w:val="a0"/>
        <w:rPr>
          <w:rFonts w:hint="cs"/>
          <w:rtl/>
          <w:lang w:eastAsia="en-US"/>
        </w:rPr>
      </w:pPr>
    </w:p>
    <w:p w14:paraId="5DF03319" w14:textId="77777777" w:rsidR="00000000" w:rsidRDefault="00A32788">
      <w:pPr>
        <w:pStyle w:val="a"/>
        <w:rPr>
          <w:rFonts w:hint="cs"/>
          <w:rtl/>
          <w:lang w:eastAsia="en-US"/>
        </w:rPr>
      </w:pPr>
      <w:bookmarkStart w:id="1" w:name="_Toc80592840"/>
      <w:r>
        <w:rPr>
          <w:rtl/>
          <w:lang w:eastAsia="en-US"/>
        </w:rPr>
        <w:t>מזכיר הכנסת אריה האן:</w:t>
      </w:r>
      <w:bookmarkEnd w:id="1"/>
    </w:p>
    <w:p w14:paraId="62E53E91" w14:textId="77777777" w:rsidR="00000000" w:rsidRDefault="00A32788">
      <w:pPr>
        <w:pStyle w:val="a0"/>
        <w:rPr>
          <w:rFonts w:hint="cs"/>
          <w:rtl/>
          <w:lang w:eastAsia="en-US"/>
        </w:rPr>
      </w:pPr>
    </w:p>
    <w:p w14:paraId="0F9E1D84" w14:textId="77777777" w:rsidR="00000000" w:rsidRDefault="00A32788">
      <w:pPr>
        <w:pStyle w:val="a0"/>
        <w:rPr>
          <w:rFonts w:hint="cs"/>
          <w:rtl/>
          <w:lang w:eastAsia="en-US"/>
        </w:rPr>
      </w:pPr>
      <w:r>
        <w:rPr>
          <w:rFonts w:hint="cs"/>
          <w:rtl/>
          <w:lang w:eastAsia="en-US"/>
        </w:rPr>
        <w:t>ברשות יושב-ראש הכנסת, הננ</w:t>
      </w:r>
      <w:r>
        <w:rPr>
          <w:rFonts w:hint="cs"/>
          <w:rtl/>
          <w:lang w:eastAsia="en-US"/>
        </w:rPr>
        <w:t xml:space="preserve">י מתכבד להודיע, כי הונחו היום על שולחן הכנסת </w:t>
      </w:r>
      <w:r>
        <w:rPr>
          <w:rtl/>
          <w:lang w:eastAsia="en-US"/>
        </w:rPr>
        <w:t>–</w:t>
      </w:r>
      <w:r>
        <w:rPr>
          <w:rFonts w:hint="cs"/>
          <w:rtl/>
          <w:lang w:eastAsia="en-US"/>
        </w:rPr>
        <w:t xml:space="preserve"> </w:t>
      </w:r>
    </w:p>
    <w:p w14:paraId="3FDF0674" w14:textId="77777777" w:rsidR="00000000" w:rsidRDefault="00A32788">
      <w:pPr>
        <w:pStyle w:val="a0"/>
        <w:rPr>
          <w:rFonts w:hint="cs"/>
          <w:rtl/>
          <w:lang w:eastAsia="en-US"/>
        </w:rPr>
      </w:pPr>
    </w:p>
    <w:p w14:paraId="6A075E24" w14:textId="77777777" w:rsidR="00000000" w:rsidRDefault="00A32788">
      <w:pPr>
        <w:pStyle w:val="a0"/>
        <w:rPr>
          <w:rFonts w:hint="cs"/>
          <w:rtl/>
          <w:lang w:eastAsia="en-US"/>
        </w:rPr>
      </w:pPr>
      <w:r>
        <w:rPr>
          <w:rFonts w:hint="cs"/>
          <w:rtl/>
          <w:lang w:eastAsia="en-US"/>
        </w:rPr>
        <w:t xml:space="preserve">לקריאה ראשונה, מטעם הממשלה: הצעת חוק הליכי חקירה והעדה (התאמה לאנשים עם מוגבלות שכלית או נפשית), התשס"ד-2004; הצעת חוק הגבלת הפרסומת למוצרי טבק לעישון (תיקון מס' 7), התשס"ד-2004. </w:t>
      </w:r>
    </w:p>
    <w:p w14:paraId="37B3684A" w14:textId="77777777" w:rsidR="00000000" w:rsidRDefault="00A32788">
      <w:pPr>
        <w:pStyle w:val="a0"/>
        <w:rPr>
          <w:rFonts w:hint="cs"/>
          <w:rtl/>
          <w:lang w:eastAsia="en-US"/>
        </w:rPr>
      </w:pPr>
    </w:p>
    <w:p w14:paraId="78B4B738" w14:textId="77777777" w:rsidR="00000000" w:rsidRDefault="00A32788">
      <w:pPr>
        <w:pStyle w:val="a0"/>
        <w:rPr>
          <w:rFonts w:hint="cs"/>
          <w:rtl/>
          <w:lang w:eastAsia="en-US"/>
        </w:rPr>
      </w:pPr>
      <w:r>
        <w:rPr>
          <w:rFonts w:hint="cs"/>
          <w:rtl/>
          <w:lang w:eastAsia="en-US"/>
        </w:rPr>
        <w:t>לדיון מוקדם: הצעת חוק לעיד</w:t>
      </w:r>
      <w:r>
        <w:rPr>
          <w:rFonts w:hint="cs"/>
          <w:rtl/>
          <w:lang w:eastAsia="en-US"/>
        </w:rPr>
        <w:t>וד השקעות הון (תיקון - הגדלת תמריצי המס), התשס"ד-2004, מאת חבר הכנסת אלי אפללו; הצעת חוק מבקר המדינה (תיקון - פרסום שמות המבוקרים), התשס"ד-2004, מאת חברי הכנסת אופיר פינס-פז וזהבה גלאון; הצעת חוק שמירת הניקיון (תיקון - השלכת פסולת ברשות היחיד), התשס"ד-2004</w:t>
      </w:r>
      <w:r>
        <w:rPr>
          <w:rFonts w:hint="cs"/>
          <w:rtl/>
          <w:lang w:eastAsia="en-US"/>
        </w:rPr>
        <w:t xml:space="preserve">, מאת חבר הכנסת חמי דורון וקבוצת חברי הכנסת. תודה רבה. </w:t>
      </w:r>
    </w:p>
    <w:p w14:paraId="47E5E577" w14:textId="77777777" w:rsidR="00000000" w:rsidRDefault="00A32788">
      <w:pPr>
        <w:pStyle w:val="a0"/>
        <w:rPr>
          <w:rFonts w:hint="cs"/>
          <w:rtl/>
          <w:lang w:eastAsia="en-US"/>
        </w:rPr>
      </w:pPr>
    </w:p>
    <w:p w14:paraId="59A0E577" w14:textId="77777777" w:rsidR="00000000" w:rsidRDefault="00A32788">
      <w:pPr>
        <w:pStyle w:val="af1"/>
        <w:rPr>
          <w:rtl/>
          <w:lang w:eastAsia="en-US"/>
        </w:rPr>
      </w:pPr>
      <w:r>
        <w:rPr>
          <w:rtl/>
          <w:lang w:eastAsia="en-US"/>
        </w:rPr>
        <w:t>היו"ר ראובן ריבלין:</w:t>
      </w:r>
    </w:p>
    <w:p w14:paraId="0C8FDAE7" w14:textId="77777777" w:rsidR="00000000" w:rsidRDefault="00A32788">
      <w:pPr>
        <w:pStyle w:val="a0"/>
        <w:rPr>
          <w:rtl/>
          <w:lang w:eastAsia="en-US"/>
        </w:rPr>
      </w:pPr>
    </w:p>
    <w:p w14:paraId="05CD8D23" w14:textId="77777777" w:rsidR="00000000" w:rsidRDefault="00A32788">
      <w:pPr>
        <w:pStyle w:val="a0"/>
        <w:rPr>
          <w:rFonts w:hint="cs"/>
          <w:rtl/>
          <w:lang w:eastAsia="en-US"/>
        </w:rPr>
      </w:pPr>
      <w:r>
        <w:rPr>
          <w:rFonts w:hint="cs"/>
          <w:rtl/>
          <w:lang w:eastAsia="en-US"/>
        </w:rPr>
        <w:t>תודה למזכיר הכנסת.</w:t>
      </w:r>
    </w:p>
    <w:p w14:paraId="39AC3A8D" w14:textId="77777777" w:rsidR="00000000" w:rsidRDefault="00A32788">
      <w:pPr>
        <w:pStyle w:val="a0"/>
        <w:rPr>
          <w:rFonts w:hint="cs"/>
          <w:rtl/>
          <w:lang w:eastAsia="en-US"/>
        </w:rPr>
      </w:pPr>
    </w:p>
    <w:p w14:paraId="1F4F0DF7" w14:textId="77777777" w:rsidR="00000000" w:rsidRDefault="00A32788">
      <w:pPr>
        <w:pStyle w:val="a0"/>
        <w:rPr>
          <w:rtl/>
          <w:lang w:eastAsia="en-US"/>
        </w:rPr>
      </w:pPr>
    </w:p>
    <w:p w14:paraId="36D76EEF" w14:textId="77777777" w:rsidR="00000000" w:rsidRDefault="00A32788">
      <w:pPr>
        <w:pStyle w:val="a0"/>
        <w:rPr>
          <w:rFonts w:hint="cs"/>
          <w:rtl/>
          <w:lang w:eastAsia="en-US"/>
        </w:rPr>
      </w:pPr>
    </w:p>
    <w:p w14:paraId="01C79521" w14:textId="77777777" w:rsidR="00000000" w:rsidRDefault="00A32788">
      <w:pPr>
        <w:pStyle w:val="a2"/>
        <w:rPr>
          <w:rFonts w:hint="cs"/>
          <w:rtl/>
        </w:rPr>
      </w:pPr>
      <w:bookmarkStart w:id="2" w:name="_Toc80592841"/>
      <w:r>
        <w:rPr>
          <w:rFonts w:hint="cs"/>
          <w:rtl/>
        </w:rPr>
        <w:t>הצעה לסדר</w:t>
      </w:r>
      <w:bookmarkEnd w:id="2"/>
    </w:p>
    <w:p w14:paraId="60B0BF58" w14:textId="77777777" w:rsidR="00000000" w:rsidRDefault="00A32788">
      <w:pPr>
        <w:pStyle w:val="a0"/>
        <w:rPr>
          <w:rFonts w:hint="cs"/>
          <w:rtl/>
          <w:lang w:eastAsia="en-US"/>
        </w:rPr>
      </w:pPr>
    </w:p>
    <w:p w14:paraId="77A98130" w14:textId="77777777" w:rsidR="00000000" w:rsidRDefault="00A32788">
      <w:pPr>
        <w:pStyle w:val="af1"/>
        <w:rPr>
          <w:rtl/>
          <w:lang w:eastAsia="en-US"/>
        </w:rPr>
      </w:pPr>
      <w:r>
        <w:rPr>
          <w:rtl/>
          <w:lang w:eastAsia="en-US"/>
        </w:rPr>
        <w:t>היו"ר ראובן ריבלין:</w:t>
      </w:r>
    </w:p>
    <w:p w14:paraId="3CCE06B3" w14:textId="77777777" w:rsidR="00000000" w:rsidRDefault="00A32788">
      <w:pPr>
        <w:pStyle w:val="a0"/>
        <w:rPr>
          <w:rtl/>
          <w:lang w:eastAsia="en-US"/>
        </w:rPr>
      </w:pPr>
    </w:p>
    <w:p w14:paraId="46E3C909" w14:textId="77777777" w:rsidR="00000000" w:rsidRDefault="00A32788">
      <w:pPr>
        <w:pStyle w:val="a0"/>
        <w:rPr>
          <w:rFonts w:hint="cs"/>
          <w:rtl/>
          <w:lang w:eastAsia="en-US"/>
        </w:rPr>
      </w:pPr>
      <w:r>
        <w:rPr>
          <w:rFonts w:hint="cs"/>
          <w:rtl/>
          <w:lang w:eastAsia="en-US"/>
        </w:rPr>
        <w:t xml:space="preserve">הודעה לפי סעיף 53 לחברת הכנסת רוחמה אברהם. </w:t>
      </w:r>
    </w:p>
    <w:p w14:paraId="2BA4271A" w14:textId="77777777" w:rsidR="00000000" w:rsidRDefault="00A32788">
      <w:pPr>
        <w:pStyle w:val="a0"/>
        <w:rPr>
          <w:rFonts w:hint="cs"/>
          <w:rtl/>
          <w:lang w:eastAsia="en-US"/>
        </w:rPr>
      </w:pPr>
    </w:p>
    <w:p w14:paraId="537CD933" w14:textId="77777777" w:rsidR="00000000" w:rsidRDefault="00A32788">
      <w:pPr>
        <w:pStyle w:val="a"/>
        <w:rPr>
          <w:rtl/>
          <w:lang w:eastAsia="en-US"/>
        </w:rPr>
      </w:pPr>
      <w:bookmarkStart w:id="3" w:name="FS000001026T10_05_2004_17_01_27"/>
      <w:bookmarkStart w:id="4" w:name="_Toc80592842"/>
      <w:bookmarkEnd w:id="3"/>
      <w:r>
        <w:rPr>
          <w:rFonts w:hint="eastAsia"/>
          <w:rtl/>
          <w:lang w:eastAsia="en-US"/>
        </w:rPr>
        <w:t>רוחמה</w:t>
      </w:r>
      <w:r>
        <w:rPr>
          <w:rtl/>
          <w:lang w:eastAsia="en-US"/>
        </w:rPr>
        <w:t xml:space="preserve"> אברהם (הליכוד):</w:t>
      </w:r>
      <w:bookmarkEnd w:id="4"/>
    </w:p>
    <w:p w14:paraId="77A561AD" w14:textId="77777777" w:rsidR="00000000" w:rsidRDefault="00A32788">
      <w:pPr>
        <w:pStyle w:val="a0"/>
        <w:rPr>
          <w:rFonts w:hint="cs"/>
          <w:rtl/>
          <w:lang w:eastAsia="en-US"/>
        </w:rPr>
      </w:pPr>
    </w:p>
    <w:p w14:paraId="1EA1161F" w14:textId="77777777" w:rsidR="00000000" w:rsidRDefault="00A32788">
      <w:pPr>
        <w:pStyle w:val="a0"/>
        <w:rPr>
          <w:rFonts w:hint="cs"/>
          <w:rtl/>
          <w:lang w:eastAsia="en-US"/>
        </w:rPr>
      </w:pPr>
      <w:r>
        <w:rPr>
          <w:rFonts w:hint="cs"/>
          <w:rtl/>
          <w:lang w:eastAsia="en-US"/>
        </w:rPr>
        <w:t>אדוני היושב-ראש, חברי וחברות הכנסת, פצע השבויים והנעדרים</w:t>
      </w:r>
      <w:r>
        <w:rPr>
          <w:rFonts w:hint="cs"/>
          <w:rtl/>
          <w:lang w:eastAsia="en-US"/>
        </w:rPr>
        <w:t xml:space="preserve"> לא יפסיק לדמם עד שנדאג להחזירם לביתם ולארצם. כנסת ישראל לא שוכחת את השבויים והנעדרים ובני משפחותיהם: את רב-סמל צבי פלדמן - 22 שנים; את רב-סמל זכריה באומל - 22 שנים; את רב-סמל יהודה כץ - 22 שנים; את רב-סרן רון ארד - 18 שנים; את רב-טוראי גיא חבר - שש שנים; </w:t>
      </w:r>
      <w:r>
        <w:rPr>
          <w:rFonts w:hint="cs"/>
          <w:rtl/>
          <w:lang w:eastAsia="en-US"/>
        </w:rPr>
        <w:t xml:space="preserve">ואת יונתן פולארד. </w:t>
      </w:r>
    </w:p>
    <w:p w14:paraId="24DA68DF" w14:textId="77777777" w:rsidR="00000000" w:rsidRDefault="00A32788">
      <w:pPr>
        <w:pStyle w:val="a0"/>
        <w:rPr>
          <w:rFonts w:hint="cs"/>
          <w:rtl/>
          <w:lang w:eastAsia="en-US"/>
        </w:rPr>
      </w:pPr>
    </w:p>
    <w:p w14:paraId="69F60308" w14:textId="77777777" w:rsidR="00000000" w:rsidRDefault="00A32788">
      <w:pPr>
        <w:pStyle w:val="a0"/>
        <w:rPr>
          <w:rFonts w:hint="cs"/>
          <w:rtl/>
          <w:lang w:eastAsia="en-US"/>
        </w:rPr>
      </w:pPr>
      <w:r>
        <w:rPr>
          <w:rFonts w:hint="cs"/>
          <w:rtl/>
          <w:lang w:eastAsia="en-US"/>
        </w:rPr>
        <w:t>אדוני היושב-ראש, חברי וחברות הכנסת, משפחת ארד חגגה את יום הולדתו של רון ארד בשבוע שעבר. וזה היה כל כך סמלי, שבדיוק בשבוע שבו חל יום הולדתו התפרסמו בכלי התקשורת ידיעות על אפשרות לקבלת מידע על אודותיו. אני מקווה, מייחלת ומתפללת, שבזמן הקר</w:t>
      </w:r>
      <w:r>
        <w:rPr>
          <w:rFonts w:hint="cs"/>
          <w:rtl/>
          <w:lang w:eastAsia="en-US"/>
        </w:rPr>
        <w:t>וב נזכה לקבל מידע מוצק ואמין על גורלו של רון, מידע שיהיה בו כדי לשפוך אור על גורלו.</w:t>
      </w:r>
    </w:p>
    <w:p w14:paraId="1DDF49D0" w14:textId="77777777" w:rsidR="00000000" w:rsidRDefault="00A32788">
      <w:pPr>
        <w:pStyle w:val="a0"/>
        <w:rPr>
          <w:rFonts w:hint="cs"/>
          <w:rtl/>
          <w:lang w:eastAsia="en-US"/>
        </w:rPr>
      </w:pPr>
    </w:p>
    <w:p w14:paraId="1A1F665D" w14:textId="77777777" w:rsidR="00000000" w:rsidRDefault="00A32788">
      <w:pPr>
        <w:pStyle w:val="a0"/>
        <w:rPr>
          <w:rFonts w:hint="cs"/>
          <w:rtl/>
          <w:lang w:eastAsia="en-US"/>
        </w:rPr>
      </w:pPr>
      <w:r>
        <w:rPr>
          <w:rFonts w:hint="cs"/>
          <w:rtl/>
          <w:lang w:eastAsia="en-US"/>
        </w:rPr>
        <w:t>עברנו את חג הפסח, חג החירות. התייחדנו ביום השואה עם זכרם של ששת המיליונים שנטבחו. כאבנו עם המשפחות השכולות ביום הזיכרון לחללי צה"ל שנפלו על הגנת המולדת וחגגנו 56 שנים לעצמ</w:t>
      </w:r>
      <w:r>
        <w:rPr>
          <w:rFonts w:hint="cs"/>
          <w:rtl/>
          <w:lang w:eastAsia="en-US"/>
        </w:rPr>
        <w:t>אותנו.  זכרם של הבנים מלווה אותנו תמיד, בימי חג ובימי זיכרון, בימי עצב ובימי שמחה. הידיעה שבנינו עדיין נמצאים בשבי האויב וגורלם לא ידוע, לא נותנת לנו מנוח, והיא מזכירה לנו יום-יום את המחויבות הבלתי-מתפשרת של ממשלת ישראל להתמיד במאמצים לבירור גורלם של בנינו</w:t>
      </w:r>
      <w:r>
        <w:rPr>
          <w:rFonts w:hint="cs"/>
          <w:rtl/>
          <w:lang w:eastAsia="en-US"/>
        </w:rPr>
        <w:t xml:space="preserve"> השבויים והנעדרים. </w:t>
      </w:r>
    </w:p>
    <w:p w14:paraId="41A6C14C" w14:textId="77777777" w:rsidR="00000000" w:rsidRDefault="00A32788">
      <w:pPr>
        <w:pStyle w:val="a0"/>
        <w:rPr>
          <w:rFonts w:hint="cs"/>
          <w:rtl/>
          <w:lang w:eastAsia="en-US"/>
        </w:rPr>
      </w:pPr>
    </w:p>
    <w:p w14:paraId="35524D56" w14:textId="77777777" w:rsidR="00000000" w:rsidRDefault="00A32788">
      <w:pPr>
        <w:pStyle w:val="a0"/>
        <w:rPr>
          <w:rFonts w:hint="cs"/>
          <w:rtl/>
          <w:lang w:eastAsia="en-US"/>
        </w:rPr>
      </w:pPr>
      <w:r>
        <w:rPr>
          <w:rFonts w:hint="cs"/>
          <w:rtl/>
          <w:lang w:eastAsia="en-US"/>
        </w:rPr>
        <w:t xml:space="preserve">הימים שבהם אנו נמצאים כעת, ימי ספירת העומר, הם ימים שמזכירים לנו שקיימת ספירה נוספת, ספירת הימים הרבים שבהם נמצאים יקירינו בשבי יום אחר יום. וכמו שבסופה של ספירת העומר אנחנו מגיעים לשמחת חג השבועות, אני מתפללת שהשנה נגיע גם לשמחת חזרת </w:t>
      </w:r>
      <w:r>
        <w:rPr>
          <w:rFonts w:hint="cs"/>
          <w:rtl/>
          <w:lang w:eastAsia="en-US"/>
        </w:rPr>
        <w:t xml:space="preserve">הבנים הביתה. תודה רבה. </w:t>
      </w:r>
    </w:p>
    <w:p w14:paraId="316DB615" w14:textId="77777777" w:rsidR="00000000" w:rsidRDefault="00A32788">
      <w:pPr>
        <w:pStyle w:val="a0"/>
        <w:rPr>
          <w:rFonts w:hint="cs"/>
          <w:rtl/>
          <w:lang w:eastAsia="en-US"/>
        </w:rPr>
      </w:pPr>
    </w:p>
    <w:p w14:paraId="58EF154D" w14:textId="77777777" w:rsidR="00000000" w:rsidRDefault="00A32788">
      <w:pPr>
        <w:pStyle w:val="af1"/>
        <w:rPr>
          <w:rtl/>
          <w:lang w:eastAsia="en-US"/>
        </w:rPr>
      </w:pPr>
      <w:r>
        <w:rPr>
          <w:rtl/>
          <w:lang w:eastAsia="en-US"/>
        </w:rPr>
        <w:t>היו"ר ראובן ריבלין:</w:t>
      </w:r>
    </w:p>
    <w:p w14:paraId="6711045C" w14:textId="77777777" w:rsidR="00000000" w:rsidRDefault="00A32788">
      <w:pPr>
        <w:pStyle w:val="a0"/>
        <w:rPr>
          <w:rtl/>
          <w:lang w:eastAsia="en-US"/>
        </w:rPr>
      </w:pPr>
    </w:p>
    <w:p w14:paraId="12E13203" w14:textId="77777777" w:rsidR="00000000" w:rsidRDefault="00A32788">
      <w:pPr>
        <w:pStyle w:val="a0"/>
        <w:rPr>
          <w:rFonts w:hint="cs"/>
          <w:rtl/>
          <w:lang w:eastAsia="en-US"/>
        </w:rPr>
      </w:pPr>
      <w:r>
        <w:rPr>
          <w:rFonts w:hint="cs"/>
          <w:rtl/>
          <w:lang w:eastAsia="en-US"/>
        </w:rPr>
        <w:t xml:space="preserve">תודה. </w:t>
      </w:r>
    </w:p>
    <w:p w14:paraId="644868D7" w14:textId="77777777" w:rsidR="00000000" w:rsidRDefault="00A32788">
      <w:pPr>
        <w:pStyle w:val="a0"/>
        <w:rPr>
          <w:rFonts w:hint="cs"/>
          <w:rtl/>
          <w:lang w:eastAsia="en-US"/>
        </w:rPr>
      </w:pPr>
    </w:p>
    <w:p w14:paraId="48EAF272" w14:textId="77777777" w:rsidR="00000000" w:rsidRDefault="00A32788">
      <w:pPr>
        <w:pStyle w:val="a0"/>
        <w:rPr>
          <w:rFonts w:hint="cs"/>
          <w:rtl/>
          <w:lang w:eastAsia="en-US"/>
        </w:rPr>
      </w:pPr>
    </w:p>
    <w:p w14:paraId="7863E04B" w14:textId="77777777" w:rsidR="00000000" w:rsidRDefault="00A32788">
      <w:pPr>
        <w:pStyle w:val="a2"/>
        <w:rPr>
          <w:rFonts w:hint="cs"/>
          <w:rtl/>
        </w:rPr>
      </w:pPr>
      <w:bookmarkStart w:id="5" w:name="CS25174FI0025174T10_05_2004_17_08_23"/>
      <w:bookmarkStart w:id="6" w:name="_Toc80592843"/>
      <w:bookmarkEnd w:id="5"/>
      <w:r>
        <w:rPr>
          <w:rFonts w:hint="cs"/>
          <w:rtl/>
        </w:rPr>
        <w:t xml:space="preserve">הצעות סיעות העבודה-מימד, מרצ--חד"ש-תע"ל--בל"ד--רע"ם וש"ס </w:t>
      </w:r>
      <w:r>
        <w:rPr>
          <w:rtl/>
        </w:rPr>
        <w:br/>
      </w:r>
      <w:r>
        <w:rPr>
          <w:rFonts w:hint="cs"/>
          <w:rtl/>
        </w:rPr>
        <w:t>להביע אי-אמון בממשלה בשל:</w:t>
      </w:r>
      <w:bookmarkEnd w:id="6"/>
    </w:p>
    <w:p w14:paraId="2AA09821" w14:textId="77777777" w:rsidR="00000000" w:rsidRDefault="00A32788">
      <w:pPr>
        <w:pStyle w:val="a2"/>
        <w:rPr>
          <w:rFonts w:hint="cs"/>
          <w:rtl/>
        </w:rPr>
      </w:pPr>
      <w:bookmarkStart w:id="7" w:name="_Toc80592844"/>
      <w:r>
        <w:rPr>
          <w:rFonts w:hint="cs"/>
          <w:rtl/>
        </w:rPr>
        <w:t xml:space="preserve">א. </w:t>
      </w:r>
      <w:r>
        <w:rPr>
          <w:rtl/>
        </w:rPr>
        <w:t>תוצאות המשאל</w:t>
      </w:r>
      <w:r>
        <w:rPr>
          <w:rFonts w:hint="cs"/>
          <w:rtl/>
        </w:rPr>
        <w:t>,</w:t>
      </w:r>
      <w:r>
        <w:rPr>
          <w:rtl/>
        </w:rPr>
        <w:t xml:space="preserve"> שהראו שהימין הקיצוני השתלט על הליכוד</w:t>
      </w:r>
      <w:r>
        <w:rPr>
          <w:rFonts w:hint="cs"/>
          <w:rtl/>
        </w:rPr>
        <w:t>,</w:t>
      </w:r>
      <w:r>
        <w:rPr>
          <w:rtl/>
        </w:rPr>
        <w:t xml:space="preserve"> </w:t>
      </w:r>
      <w:r>
        <w:rPr>
          <w:rFonts w:hint="cs"/>
          <w:rtl/>
        </w:rPr>
        <w:br/>
      </w:r>
      <w:r>
        <w:rPr>
          <w:rtl/>
        </w:rPr>
        <w:t xml:space="preserve">והקיפאון המדיני </w:t>
      </w:r>
      <w:r>
        <w:rPr>
          <w:rFonts w:hint="cs"/>
          <w:rtl/>
        </w:rPr>
        <w:t>ש</w:t>
      </w:r>
      <w:r>
        <w:rPr>
          <w:rtl/>
        </w:rPr>
        <w:t>בעקבותיו</w:t>
      </w:r>
      <w:r>
        <w:rPr>
          <w:rFonts w:hint="cs"/>
          <w:rtl/>
        </w:rPr>
        <w:t>;</w:t>
      </w:r>
      <w:bookmarkEnd w:id="7"/>
    </w:p>
    <w:p w14:paraId="6DF8FFA1" w14:textId="77777777" w:rsidR="00000000" w:rsidRDefault="00A32788">
      <w:pPr>
        <w:pStyle w:val="a2"/>
        <w:rPr>
          <w:rFonts w:hint="cs"/>
          <w:rtl/>
        </w:rPr>
      </w:pPr>
      <w:bookmarkStart w:id="8" w:name="_Toc80592845"/>
      <w:r>
        <w:rPr>
          <w:rFonts w:hint="cs"/>
          <w:rtl/>
        </w:rPr>
        <w:t>ב. הממצאים החמורים של דוח מבקר המד</w:t>
      </w:r>
      <w:r>
        <w:rPr>
          <w:rFonts w:hint="cs"/>
          <w:rtl/>
        </w:rPr>
        <w:t>ינה;</w:t>
      </w:r>
      <w:bookmarkEnd w:id="8"/>
    </w:p>
    <w:p w14:paraId="0473B4EF" w14:textId="77777777" w:rsidR="00000000" w:rsidRDefault="00A32788">
      <w:pPr>
        <w:pStyle w:val="a2"/>
        <w:rPr>
          <w:rFonts w:hint="cs"/>
          <w:rtl/>
        </w:rPr>
      </w:pPr>
      <w:bookmarkStart w:id="9" w:name="_Toc80592846"/>
      <w:r>
        <w:rPr>
          <w:rFonts w:hint="cs"/>
          <w:rtl/>
        </w:rPr>
        <w:t>ג. דוח מבקר המדינה - סעיף האזנות סתר</w:t>
      </w:r>
      <w:bookmarkEnd w:id="9"/>
    </w:p>
    <w:p w14:paraId="65F0E899" w14:textId="77777777" w:rsidR="00000000" w:rsidRDefault="00A32788">
      <w:pPr>
        <w:pStyle w:val="a0"/>
        <w:ind w:firstLine="0"/>
        <w:rPr>
          <w:rFonts w:hint="cs"/>
          <w:rtl/>
          <w:lang w:eastAsia="en-US"/>
        </w:rPr>
      </w:pPr>
      <w:r>
        <w:rPr>
          <w:rFonts w:hint="cs"/>
          <w:rtl/>
          <w:lang w:eastAsia="en-US"/>
        </w:rPr>
        <w:tab/>
      </w:r>
    </w:p>
    <w:p w14:paraId="66182320" w14:textId="77777777" w:rsidR="00000000" w:rsidRDefault="00A32788">
      <w:pPr>
        <w:pStyle w:val="af1"/>
        <w:rPr>
          <w:rtl/>
          <w:lang w:eastAsia="en-US"/>
        </w:rPr>
      </w:pPr>
      <w:r>
        <w:rPr>
          <w:rtl/>
          <w:lang w:eastAsia="en-US"/>
        </w:rPr>
        <w:t>היו"ר ראובן ריבלין:</w:t>
      </w:r>
    </w:p>
    <w:p w14:paraId="470871E5" w14:textId="77777777" w:rsidR="00000000" w:rsidRDefault="00A32788">
      <w:pPr>
        <w:pStyle w:val="a0"/>
        <w:rPr>
          <w:rtl/>
          <w:lang w:eastAsia="en-US"/>
        </w:rPr>
      </w:pPr>
    </w:p>
    <w:p w14:paraId="2A062DEB" w14:textId="77777777" w:rsidR="00000000" w:rsidRDefault="00A32788">
      <w:pPr>
        <w:pStyle w:val="a0"/>
        <w:rPr>
          <w:rFonts w:hint="cs"/>
          <w:rtl/>
          <w:lang w:eastAsia="en-US"/>
        </w:rPr>
      </w:pPr>
      <w:r>
        <w:rPr>
          <w:rFonts w:hint="cs"/>
          <w:rtl/>
          <w:lang w:eastAsia="en-US"/>
        </w:rPr>
        <w:t>רבותי חברי הכנסת, אנחנו עוברים לסדר-היום. הצעות סיעות העבודה-מימד, מרצ--חד"ש-תע"ל--בל"ד--רע"ם וש"ס להביע אי-אמון בממשלה. ההצעה הראשונה היא הצעת העבודה-מימד: תוצאות המשאל, שהראו שהימין הקיצוני</w:t>
      </w:r>
      <w:r>
        <w:rPr>
          <w:rFonts w:hint="cs"/>
          <w:rtl/>
          <w:lang w:eastAsia="en-US"/>
        </w:rPr>
        <w:t xml:space="preserve"> השתלט על הליכוד, והקיפאון המדיני שבעקבותיו. ינמק את ההצעה חבר הכנסת עמרם מצנע. לרשות אדוני עומדות עשר דקות. בבקשה, אדוני.</w:t>
      </w:r>
    </w:p>
    <w:p w14:paraId="4A1C4E09" w14:textId="77777777" w:rsidR="00000000" w:rsidRDefault="00A32788">
      <w:pPr>
        <w:pStyle w:val="a0"/>
        <w:rPr>
          <w:rFonts w:hint="cs"/>
          <w:rtl/>
          <w:lang w:eastAsia="en-US"/>
        </w:rPr>
      </w:pPr>
    </w:p>
    <w:p w14:paraId="3AEA9BEB" w14:textId="77777777" w:rsidR="00000000" w:rsidRDefault="00A32788">
      <w:pPr>
        <w:pStyle w:val="a"/>
        <w:rPr>
          <w:rtl/>
          <w:lang w:eastAsia="en-US"/>
        </w:rPr>
      </w:pPr>
      <w:bookmarkStart w:id="10" w:name="FS000001042T10_05_2004_17_10_12"/>
      <w:bookmarkStart w:id="11" w:name="_Toc80592847"/>
      <w:bookmarkEnd w:id="10"/>
      <w:r>
        <w:rPr>
          <w:rFonts w:hint="eastAsia"/>
          <w:rtl/>
          <w:lang w:eastAsia="en-US"/>
        </w:rPr>
        <w:t>עמרם</w:t>
      </w:r>
      <w:r>
        <w:rPr>
          <w:rtl/>
          <w:lang w:eastAsia="en-US"/>
        </w:rPr>
        <w:t xml:space="preserve"> מצנע (העבודה-מימד):</w:t>
      </w:r>
      <w:bookmarkEnd w:id="11"/>
    </w:p>
    <w:p w14:paraId="556C4862" w14:textId="77777777" w:rsidR="00000000" w:rsidRDefault="00A32788">
      <w:pPr>
        <w:pStyle w:val="a0"/>
        <w:rPr>
          <w:rFonts w:hint="cs"/>
          <w:rtl/>
          <w:lang w:eastAsia="en-US"/>
        </w:rPr>
      </w:pPr>
    </w:p>
    <w:p w14:paraId="3621B26A" w14:textId="77777777" w:rsidR="00000000" w:rsidRDefault="00A32788">
      <w:pPr>
        <w:pStyle w:val="a0"/>
        <w:rPr>
          <w:rFonts w:hint="cs"/>
          <w:rtl/>
          <w:lang w:eastAsia="en-US"/>
        </w:rPr>
      </w:pPr>
      <w:r>
        <w:rPr>
          <w:rFonts w:hint="cs"/>
          <w:rtl/>
          <w:lang w:eastAsia="en-US"/>
        </w:rPr>
        <w:t>כבוד יושב-ראש הכנסת, כנסת נכבדה, בעת הזאת אין ממשלה בישראל, ואני כאן כדי להציע לכם, חברי הכנסת, להביע אי-א</w:t>
      </w:r>
      <w:r>
        <w:rPr>
          <w:rFonts w:hint="cs"/>
          <w:rtl/>
          <w:lang w:eastAsia="en-US"/>
        </w:rPr>
        <w:t xml:space="preserve">מון בממשלתו של שרון. </w:t>
      </w:r>
    </w:p>
    <w:p w14:paraId="45C66C0B" w14:textId="77777777" w:rsidR="00000000" w:rsidRDefault="00A32788">
      <w:pPr>
        <w:pStyle w:val="a0"/>
        <w:rPr>
          <w:rFonts w:hint="cs"/>
          <w:rtl/>
          <w:lang w:eastAsia="en-US"/>
        </w:rPr>
      </w:pPr>
    </w:p>
    <w:p w14:paraId="682BAC2C" w14:textId="77777777" w:rsidR="00000000" w:rsidRDefault="00A32788">
      <w:pPr>
        <w:pStyle w:val="a0"/>
        <w:rPr>
          <w:rFonts w:hint="cs"/>
          <w:rtl/>
          <w:lang w:eastAsia="en-US"/>
        </w:rPr>
      </w:pPr>
      <w:r>
        <w:rPr>
          <w:rFonts w:hint="cs"/>
          <w:rtl/>
          <w:lang w:eastAsia="en-US"/>
        </w:rPr>
        <w:t>נכון, האופוזיציה מציעה אי-אמון כמעט כל שבוע. אבל היום, עם היד על הלב, בינינו, בלי שאף אחד שומע, בלי שאף אחד רואה, האם באמת אני לא מייצג גם אתכם, חלקים נרחבים בקואליציה, חלק לא קטן במפלגת השלטון?</w:t>
      </w:r>
    </w:p>
    <w:p w14:paraId="6E790D71" w14:textId="77777777" w:rsidR="00000000" w:rsidRDefault="00A32788">
      <w:pPr>
        <w:pStyle w:val="a0"/>
        <w:rPr>
          <w:rFonts w:hint="cs"/>
          <w:rtl/>
          <w:lang w:eastAsia="en-US"/>
        </w:rPr>
      </w:pPr>
    </w:p>
    <w:p w14:paraId="350592C0" w14:textId="77777777" w:rsidR="00000000" w:rsidRDefault="00A32788">
      <w:pPr>
        <w:pStyle w:val="a0"/>
        <w:rPr>
          <w:rFonts w:hint="cs"/>
          <w:rtl/>
          <w:lang w:eastAsia="en-US"/>
        </w:rPr>
      </w:pPr>
      <w:r>
        <w:rPr>
          <w:rFonts w:hint="cs"/>
          <w:rtl/>
          <w:lang w:eastAsia="en-US"/>
        </w:rPr>
        <w:t>השר נתניהו: "תוכנית מדינית היא לא זוג</w:t>
      </w:r>
      <w:r>
        <w:rPr>
          <w:rFonts w:hint="cs"/>
          <w:rtl/>
          <w:lang w:eastAsia="en-US"/>
        </w:rPr>
        <w:t xml:space="preserve"> גרביים". אנשי הצבא יודעים שגם זוג גרביים, שמסריחים, צריך להחליף. שר החוץ: "בעולם יש ציפיות לתוכנית מדינית. צריך להביא תוכנית שתזכה בהסכמה מבית". שר הביטחון: "שהותנו בעזה טעות היסטורית. לא נהיה שם בעוד כמה שנים". דרך אגב, מעניין כיצד שר הביטחון מסתכל לחייל</w:t>
      </w:r>
      <w:r>
        <w:rPr>
          <w:rFonts w:hint="cs"/>
          <w:rtl/>
          <w:lang w:eastAsia="en-US"/>
        </w:rPr>
        <w:t xml:space="preserve">ים בעיניים, כשהוא מדבר אתם ברצועת-עזה. </w:t>
      </w:r>
    </w:p>
    <w:p w14:paraId="31DB9C67" w14:textId="77777777" w:rsidR="00000000" w:rsidRDefault="00A32788">
      <w:pPr>
        <w:pStyle w:val="a0"/>
        <w:rPr>
          <w:rFonts w:hint="cs"/>
          <w:rtl/>
          <w:lang w:eastAsia="en-US"/>
        </w:rPr>
      </w:pPr>
    </w:p>
    <w:p w14:paraId="510BEE4A" w14:textId="77777777" w:rsidR="00000000" w:rsidRDefault="00A32788">
      <w:pPr>
        <w:pStyle w:val="a0"/>
        <w:rPr>
          <w:rFonts w:hint="cs"/>
          <w:rtl/>
          <w:lang w:eastAsia="en-US"/>
        </w:rPr>
      </w:pPr>
      <w:r>
        <w:rPr>
          <w:rFonts w:hint="cs"/>
          <w:rtl/>
          <w:lang w:eastAsia="en-US"/>
        </w:rPr>
        <w:t>ואלה שציטטתי הם מתומכי ראש הממשלה. מעניין מה היו אומרים אלה המתנגדים. אבל אין צורך להביא ציטוטים אחרים ממה שאומרים המתנגדים בתוך המפלגה ומסיעות הקואליציה. הדברים נאמרים וידועים. והאמריקנים, שעליהם השלכתם את כל יהבכם</w:t>
      </w:r>
      <w:r>
        <w:rPr>
          <w:rFonts w:hint="cs"/>
          <w:rtl/>
          <w:lang w:eastAsia="en-US"/>
        </w:rPr>
        <w:t>, לשם שלחתם באופן בהול את גיורא איילנד, והמסר: נכנסנו לעידן של מבוכה. בזכות המבוכה, אמר הסופר.</w:t>
      </w:r>
    </w:p>
    <w:p w14:paraId="51C162AD" w14:textId="77777777" w:rsidR="00000000" w:rsidRDefault="00A32788">
      <w:pPr>
        <w:pStyle w:val="a0"/>
        <w:rPr>
          <w:rFonts w:hint="cs"/>
          <w:rtl/>
          <w:lang w:eastAsia="en-US"/>
        </w:rPr>
      </w:pPr>
    </w:p>
    <w:p w14:paraId="02F35FDE" w14:textId="77777777" w:rsidR="00000000" w:rsidRDefault="00A32788">
      <w:pPr>
        <w:pStyle w:val="a0"/>
        <w:rPr>
          <w:rFonts w:hint="cs"/>
          <w:rtl/>
          <w:lang w:eastAsia="en-US"/>
        </w:rPr>
      </w:pPr>
      <w:r>
        <w:rPr>
          <w:rFonts w:hint="cs"/>
          <w:rtl/>
          <w:lang w:eastAsia="en-US"/>
        </w:rPr>
        <w:t>הליכוד חזר למקומו הטבעי, בצד הימני-הקיצוני של המפה הפוליטית, והממשלה מחושקת לחלוטין על-ידי מפלגות הימין. והמשמעויות - לא צריך להרחיק לכת ולא צריך להרחיב - לו ני</w:t>
      </w:r>
      <w:r>
        <w:rPr>
          <w:rFonts w:hint="cs"/>
          <w:rtl/>
          <w:lang w:eastAsia="en-US"/>
        </w:rPr>
        <w:t>תן היה להביא בפניכם, חברי הכנסת הנכבדים, קטעים מהטלוויזיה, הופעותיהם של ראש הממשלה, שר הביטחון, ממלא-מקום ראש הממשלה ואישים נוספים, כאשר שודרו מול פני האומה, ולהזכיר לכם את התחזית הנוראית, האפוקליפטית, ששידר ראש הממשלה לציבור הישראלי: מה יקרה אם תוכניתי לא</w:t>
      </w:r>
      <w:r>
        <w:rPr>
          <w:rFonts w:hint="cs"/>
          <w:rtl/>
          <w:lang w:eastAsia="en-US"/>
        </w:rPr>
        <w:t xml:space="preserve"> תתקבל. אז היא לא התקבלה. והחיים חוזרים לסדר-היום. </w:t>
      </w:r>
    </w:p>
    <w:p w14:paraId="4DB17308" w14:textId="77777777" w:rsidR="00000000" w:rsidRDefault="00A32788">
      <w:pPr>
        <w:pStyle w:val="a0"/>
        <w:rPr>
          <w:rFonts w:hint="cs"/>
          <w:rtl/>
          <w:lang w:eastAsia="en-US"/>
        </w:rPr>
      </w:pPr>
    </w:p>
    <w:p w14:paraId="2B96DA45" w14:textId="77777777" w:rsidR="00000000" w:rsidRDefault="00A32788">
      <w:pPr>
        <w:pStyle w:val="a0"/>
        <w:ind w:left="26" w:firstLine="694"/>
        <w:rPr>
          <w:rFonts w:hint="cs"/>
          <w:rtl/>
        </w:rPr>
      </w:pPr>
      <w:r>
        <w:rPr>
          <w:rFonts w:hint="cs"/>
          <w:rtl/>
        </w:rPr>
        <w:t>איך אתם, חברי הממשלה, יכולים לשאת באחריות? איך אתם, חברי הכנסת משינוי, יכולים להמשיך ולשבת בממשלה הזאת, לאחר כל מה שאמרתם, כל מה שהתבטאתם וכל מה שהזהרתם?</w:t>
      </w:r>
      <w:r>
        <w:rPr>
          <w:rFonts w:hint="cs"/>
          <w:rtl/>
        </w:rPr>
        <w:cr/>
      </w:r>
    </w:p>
    <w:p w14:paraId="554043CF" w14:textId="77777777" w:rsidR="00000000" w:rsidRDefault="00A32788">
      <w:pPr>
        <w:pStyle w:val="a0"/>
        <w:ind w:left="26" w:firstLine="694"/>
        <w:rPr>
          <w:rFonts w:hint="cs"/>
          <w:rtl/>
        </w:rPr>
      </w:pPr>
    </w:p>
    <w:p w14:paraId="1D7645A0" w14:textId="77777777" w:rsidR="00000000" w:rsidRDefault="00A32788">
      <w:pPr>
        <w:pStyle w:val="a0"/>
        <w:ind w:left="26" w:firstLine="694"/>
        <w:rPr>
          <w:rFonts w:hint="cs"/>
          <w:rtl/>
        </w:rPr>
      </w:pPr>
      <w:r>
        <w:rPr>
          <w:rFonts w:hint="cs"/>
          <w:rtl/>
        </w:rPr>
        <w:t>כן, חברים יקרים, בעת הזאת אין ממשלה בישראל.</w:t>
      </w:r>
    </w:p>
    <w:p w14:paraId="5D59D467" w14:textId="77777777" w:rsidR="00000000" w:rsidRDefault="00A32788">
      <w:pPr>
        <w:pStyle w:val="a0"/>
        <w:ind w:left="26" w:firstLine="694"/>
        <w:rPr>
          <w:rFonts w:hint="cs"/>
          <w:rtl/>
        </w:rPr>
      </w:pPr>
    </w:p>
    <w:p w14:paraId="5A3665FB" w14:textId="77777777" w:rsidR="00000000" w:rsidRDefault="00A32788">
      <w:pPr>
        <w:pStyle w:val="a0"/>
        <w:ind w:left="26" w:firstLine="694"/>
        <w:rPr>
          <w:rFonts w:hint="cs"/>
          <w:rtl/>
        </w:rPr>
      </w:pPr>
      <w:r>
        <w:rPr>
          <w:rFonts w:hint="cs"/>
          <w:rtl/>
        </w:rPr>
        <w:t>אפ</w:t>
      </w:r>
      <w:r>
        <w:rPr>
          <w:rFonts w:hint="cs"/>
          <w:rtl/>
        </w:rPr>
        <w:t>ילו את אחריותכם לביטחונם של המתיישבים בעזה אתם לא ממלאים. על המחדל שלא מנע את רציחתה של משפחת חטואל - על המחדל הזה עברנו לסדר-היום. היה יום קשה, באמת רצח מזעזע, יום של משאל בקרב חברי הליכוד - עברנו לסדר-היום. ציר כיסופים אמור היה להיות ציר סטרילי, שעליו אפ</w:t>
      </w:r>
      <w:r>
        <w:rPr>
          <w:rFonts w:hint="cs"/>
          <w:rtl/>
        </w:rPr>
        <w:t xml:space="preserve">שר להגן ולשמור, אבל זה מה שקרה לפני שבוע. אבל מה קרה אתמול? הלוא יכולנו כולנו לקום היום בבוקר לכותרות של מאות הרוגים - ילדים עם הוריהם - ורבים אחרים שנפצעו בטקס לזכרם של בני משפחת חטואל. </w:t>
      </w:r>
      <w:r>
        <w:rPr>
          <w:rFonts w:hint="cs"/>
          <w:rtl/>
        </w:rPr>
        <w:cr/>
      </w:r>
    </w:p>
    <w:p w14:paraId="73F343F8" w14:textId="77777777" w:rsidR="00000000" w:rsidRDefault="00A32788">
      <w:pPr>
        <w:pStyle w:val="a0"/>
        <w:ind w:left="26" w:firstLine="694"/>
        <w:rPr>
          <w:rFonts w:hint="cs"/>
          <w:rtl/>
        </w:rPr>
      </w:pPr>
      <w:r>
        <w:rPr>
          <w:rFonts w:hint="cs"/>
          <w:rtl/>
        </w:rPr>
        <w:t>אני רוצה לומר לכם: אני הייתי אלוף פיקוד בתקופת האינתיפאדה, במקרה אל</w:t>
      </w:r>
      <w:r>
        <w:rPr>
          <w:rFonts w:hint="cs"/>
          <w:rtl/>
        </w:rPr>
        <w:t xml:space="preserve">וף פיקוד מרכז. אני לא הייתי מאשר אירוע כזה - בטח לא במקום כזה - אבל אם הוא אושר, השטח היה צריך להיות שטח סטרילי. לא צריך להמרות את פי בג"ץ ולהרוס בתים אם לא ניתן לזה אישור, אבל אפשר לשבת בבתים האלה. </w:t>
      </w:r>
      <w:r>
        <w:rPr>
          <w:rFonts w:hint="cs"/>
          <w:rtl/>
        </w:rPr>
        <w:cr/>
      </w:r>
    </w:p>
    <w:p w14:paraId="56836F9D" w14:textId="77777777" w:rsidR="00000000" w:rsidRDefault="00A32788">
      <w:pPr>
        <w:pStyle w:val="a0"/>
        <w:ind w:left="26" w:firstLine="694"/>
        <w:rPr>
          <w:rFonts w:hint="cs"/>
          <w:rtl/>
        </w:rPr>
      </w:pPr>
      <w:r>
        <w:rPr>
          <w:rFonts w:hint="cs"/>
          <w:rtl/>
        </w:rPr>
        <w:t>איך ייתכן שחוליה של שניים-שלושה אנשים מגיעה ביום כזה, ב</w:t>
      </w:r>
      <w:r>
        <w:rPr>
          <w:rFonts w:hint="cs"/>
          <w:rtl/>
        </w:rPr>
        <w:t xml:space="preserve">כנס כזה? זה מעיד, דרך אגב, על רמת הביטחון שאנחנו יכולים להעניק. אבל חברים, קצת אחריות. איפה הממשלה ואחריותה, גם לתושבים ברצועת-עזה? </w:t>
      </w:r>
      <w:r>
        <w:rPr>
          <w:rFonts w:hint="cs"/>
          <w:rtl/>
        </w:rPr>
        <w:cr/>
      </w:r>
    </w:p>
    <w:p w14:paraId="0B5DB0E1" w14:textId="77777777" w:rsidR="00000000" w:rsidRDefault="00A32788">
      <w:pPr>
        <w:pStyle w:val="a0"/>
        <w:ind w:left="26" w:firstLine="694"/>
        <w:rPr>
          <w:rFonts w:hint="cs"/>
          <w:rtl/>
        </w:rPr>
      </w:pPr>
      <w:r>
        <w:rPr>
          <w:rFonts w:hint="cs"/>
          <w:rtl/>
        </w:rPr>
        <w:t>רק המזל, בעצם, שיחק לנו פה, לתושבי מדינת ישראל. האם אתם באמת ממשיכים לשאת באחריות? מה הייתם עושים אלמלא שיחקה אלת המזל ליד</w:t>
      </w:r>
      <w:r>
        <w:rPr>
          <w:rFonts w:hint="cs"/>
          <w:rtl/>
        </w:rPr>
        <w:t>ינו אתמול, מה הייתם אומרים? מה הייתם קובעים? לאיזו מדיניות הייתם הולכים  - -</w:t>
      </w:r>
    </w:p>
    <w:p w14:paraId="24576F39" w14:textId="77777777" w:rsidR="00000000" w:rsidRDefault="00A32788">
      <w:pPr>
        <w:pStyle w:val="a0"/>
        <w:rPr>
          <w:rFonts w:hint="cs"/>
          <w:rtl/>
        </w:rPr>
      </w:pPr>
    </w:p>
    <w:p w14:paraId="49529C1F" w14:textId="77777777" w:rsidR="00000000" w:rsidRDefault="00A32788">
      <w:pPr>
        <w:pStyle w:val="af0"/>
        <w:rPr>
          <w:rtl/>
        </w:rPr>
      </w:pPr>
      <w:r>
        <w:rPr>
          <w:rtl/>
        </w:rPr>
        <w:t>מל פולישוק-בלוך (שינוי):</w:t>
      </w:r>
    </w:p>
    <w:p w14:paraId="013C36DE" w14:textId="77777777" w:rsidR="00000000" w:rsidRDefault="00A32788">
      <w:pPr>
        <w:pStyle w:val="a0"/>
        <w:rPr>
          <w:rtl/>
        </w:rPr>
      </w:pPr>
    </w:p>
    <w:p w14:paraId="7E11A1CF" w14:textId="77777777" w:rsidR="00000000" w:rsidRDefault="00A32788">
      <w:pPr>
        <w:pStyle w:val="a0"/>
        <w:rPr>
          <w:rFonts w:hint="cs"/>
          <w:rtl/>
        </w:rPr>
      </w:pPr>
      <w:r>
        <w:rPr>
          <w:rFonts w:hint="cs"/>
          <w:rtl/>
        </w:rPr>
        <w:t>אולי - - -</w:t>
      </w:r>
    </w:p>
    <w:p w14:paraId="05798721" w14:textId="77777777" w:rsidR="00000000" w:rsidRDefault="00A32788">
      <w:pPr>
        <w:pStyle w:val="-"/>
        <w:rPr>
          <w:rtl/>
        </w:rPr>
      </w:pPr>
      <w:r>
        <w:rPr>
          <w:rFonts w:hint="cs"/>
          <w:rtl/>
        </w:rPr>
        <w:cr/>
      </w:r>
      <w:bookmarkStart w:id="12" w:name="FS000001042T10_05_2004_16_50_23"/>
      <w:bookmarkStart w:id="13" w:name="FS000001042T10_05_2004_16_50_27C"/>
      <w:bookmarkStart w:id="14" w:name="FS000000474T10_05_2004_17_24_23C"/>
      <w:bookmarkStart w:id="15" w:name="FS000001042T10_05_2004_17_24_38"/>
      <w:bookmarkStart w:id="16" w:name="FS000001042T10_05_2004_17_24_43C"/>
      <w:bookmarkEnd w:id="12"/>
      <w:bookmarkEnd w:id="13"/>
      <w:bookmarkEnd w:id="14"/>
      <w:bookmarkEnd w:id="15"/>
      <w:bookmarkEnd w:id="16"/>
      <w:r>
        <w:rPr>
          <w:rtl/>
        </w:rPr>
        <w:t>עמרם מצנע (העבודה-מימד):</w:t>
      </w:r>
    </w:p>
    <w:p w14:paraId="22419E7C" w14:textId="77777777" w:rsidR="00000000" w:rsidRDefault="00A32788">
      <w:pPr>
        <w:pStyle w:val="a0"/>
        <w:rPr>
          <w:rtl/>
        </w:rPr>
      </w:pPr>
    </w:p>
    <w:p w14:paraId="4A69B5F1" w14:textId="77777777" w:rsidR="00000000" w:rsidRDefault="00A32788">
      <w:pPr>
        <w:pStyle w:val="a0"/>
        <w:ind w:left="26" w:firstLine="694"/>
        <w:rPr>
          <w:rFonts w:hint="cs"/>
          <w:rtl/>
        </w:rPr>
      </w:pPr>
      <w:r>
        <w:rPr>
          <w:rFonts w:hint="cs"/>
          <w:rtl/>
        </w:rPr>
        <w:t xml:space="preserve">- -  ואיך הייתם ממשיכים לשבת בממשלה? אבל בעת הזאת, חברת הכנסת, אין ממשלה בישראל, וכל אחד עושה "מה בראש שלו". </w:t>
      </w:r>
    </w:p>
    <w:p w14:paraId="5475AF8C" w14:textId="77777777" w:rsidR="00000000" w:rsidRDefault="00A32788">
      <w:pPr>
        <w:pStyle w:val="a0"/>
        <w:ind w:left="26" w:firstLine="694"/>
        <w:rPr>
          <w:rFonts w:hint="cs"/>
          <w:rtl/>
        </w:rPr>
      </w:pPr>
    </w:p>
    <w:p w14:paraId="41DC7543" w14:textId="77777777" w:rsidR="00000000" w:rsidRDefault="00A32788">
      <w:pPr>
        <w:pStyle w:val="a0"/>
        <w:ind w:left="26" w:firstLine="694"/>
        <w:rPr>
          <w:rFonts w:hint="cs"/>
          <w:rtl/>
        </w:rPr>
      </w:pPr>
      <w:r>
        <w:rPr>
          <w:rFonts w:hint="cs"/>
          <w:rtl/>
        </w:rPr>
        <w:t xml:space="preserve">כך </w:t>
      </w:r>
      <w:r>
        <w:rPr>
          <w:rFonts w:hint="cs"/>
          <w:rtl/>
        </w:rPr>
        <w:t xml:space="preserve">מתנהג מנהיג? כך מתנהגת הנהגה? איזו התנשאות, איזו מנותקות, איזה זלזול הפגנת אתה, ראש הממשלה, כלפי אזרחי ישראל בכלל, וחברי מפלגתך בפרט, כשקמת בוקר אחד ואמרת: התנתקות. ממה בדיוק מתנתקים? מפנים את כל רצועת-עזה - תקשיבו היטב - למען הביטחון. </w:t>
      </w:r>
      <w:r>
        <w:rPr>
          <w:rFonts w:hint="cs"/>
          <w:rtl/>
        </w:rPr>
        <w:cr/>
      </w:r>
    </w:p>
    <w:p w14:paraId="418B584B" w14:textId="77777777" w:rsidR="00000000" w:rsidRDefault="00A32788">
      <w:pPr>
        <w:pStyle w:val="a0"/>
        <w:ind w:left="26" w:firstLine="694"/>
        <w:rPr>
          <w:rFonts w:hint="cs"/>
          <w:rtl/>
        </w:rPr>
      </w:pPr>
      <w:r>
        <w:rPr>
          <w:rFonts w:hint="cs"/>
          <w:rtl/>
        </w:rPr>
        <w:t>עתה, שרון, היישובי</w:t>
      </w:r>
      <w:r>
        <w:rPr>
          <w:rFonts w:hint="cs"/>
          <w:rtl/>
        </w:rPr>
        <w:t xml:space="preserve">ם הם נטל ביטחון, ופינוים מחויב על מנת לתת ביטחון? מה אתה יודע היום שלא ידעת לפני שנה? אמרת כבר בהזדמנות אחרת - טרגית כשלעצמה - שדברים שרואים משם לא רואים מפה, אבל זה היה לפני שנתיים. מה קרה בשנה האחרונה? </w:t>
      </w:r>
      <w:r>
        <w:rPr>
          <w:rFonts w:hint="cs"/>
          <w:rtl/>
        </w:rPr>
        <w:cr/>
      </w:r>
    </w:p>
    <w:p w14:paraId="19C6FDA1" w14:textId="77777777" w:rsidR="00000000" w:rsidRDefault="00A32788">
      <w:pPr>
        <w:pStyle w:val="a0"/>
        <w:ind w:left="26" w:firstLine="694"/>
        <w:rPr>
          <w:rFonts w:hint="cs"/>
          <w:rtl/>
        </w:rPr>
      </w:pPr>
      <w:r>
        <w:rPr>
          <w:rFonts w:hint="cs"/>
          <w:rtl/>
        </w:rPr>
        <w:t>אני מתאר לעצמי, אני יודע - נבהלת מהיוזמות הפרטיות,</w:t>
      </w:r>
      <w:r>
        <w:rPr>
          <w:rFonts w:hint="cs"/>
          <w:rtl/>
        </w:rPr>
        <w:t xml:space="preserve"> נבהלת מיוזמות שהתחילו למצוא חן בעיני הציבור, ואם אני - אני, ראש הממשלה - לא איזום, חס וחלילה אנחנו עלולים למצוא את עצמנו מדברים עם הפלסטינים, עם אויבינו.</w:t>
      </w:r>
      <w:r>
        <w:rPr>
          <w:rFonts w:hint="cs"/>
          <w:rtl/>
        </w:rPr>
        <w:cr/>
      </w:r>
    </w:p>
    <w:p w14:paraId="01FCCECD" w14:textId="77777777" w:rsidR="00000000" w:rsidRDefault="00A32788">
      <w:pPr>
        <w:pStyle w:val="a0"/>
        <w:ind w:left="26" w:firstLine="694"/>
        <w:rPr>
          <w:rFonts w:hint="cs"/>
          <w:rtl/>
        </w:rPr>
      </w:pPr>
      <w:r>
        <w:rPr>
          <w:rFonts w:hint="cs"/>
          <w:rtl/>
        </w:rPr>
        <w:t xml:space="preserve">אז יזמת. קוראים לזה תוכנית, אני קורא לזה מקסימום מהלך. רק לפני שנה ישבתי - - </w:t>
      </w:r>
      <w:r>
        <w:rPr>
          <w:rFonts w:hint="cs"/>
          <w:rtl/>
        </w:rPr>
        <w:cr/>
      </w:r>
    </w:p>
    <w:p w14:paraId="5A96429F" w14:textId="77777777" w:rsidR="00000000" w:rsidRDefault="00A32788">
      <w:pPr>
        <w:pStyle w:val="af0"/>
        <w:rPr>
          <w:rFonts w:hint="cs"/>
          <w:rtl/>
        </w:rPr>
      </w:pPr>
      <w:r>
        <w:rPr>
          <w:rtl/>
        </w:rPr>
        <w:t>גדעון סער (הליכוד):</w:t>
      </w:r>
      <w:r>
        <w:rPr>
          <w:rtl/>
        </w:rPr>
        <w:cr/>
      </w:r>
    </w:p>
    <w:p w14:paraId="5186B7C9" w14:textId="77777777" w:rsidR="00000000" w:rsidRDefault="00A32788">
      <w:pPr>
        <w:pStyle w:val="af0"/>
        <w:rPr>
          <w:rFonts w:hint="cs"/>
          <w:rtl/>
        </w:rPr>
      </w:pPr>
    </w:p>
    <w:p w14:paraId="38458BB0" w14:textId="77777777" w:rsidR="00000000" w:rsidRDefault="00A32788">
      <w:pPr>
        <w:pStyle w:val="a0"/>
        <w:ind w:left="26" w:firstLine="694"/>
        <w:rPr>
          <w:rFonts w:hint="cs"/>
          <w:rtl/>
        </w:rPr>
      </w:pPr>
      <w:r>
        <w:rPr>
          <w:rFonts w:hint="cs"/>
          <w:rtl/>
        </w:rPr>
        <w:t>איך אתה קורא לזה - - -</w:t>
      </w:r>
    </w:p>
    <w:p w14:paraId="5F0CA777" w14:textId="77777777" w:rsidR="00000000" w:rsidRDefault="00A32788">
      <w:pPr>
        <w:pStyle w:val="a0"/>
        <w:ind w:left="26" w:firstLine="694"/>
        <w:rPr>
          <w:rFonts w:hint="cs"/>
          <w:rtl/>
        </w:rPr>
      </w:pPr>
    </w:p>
    <w:p w14:paraId="038179D8" w14:textId="77777777" w:rsidR="00000000" w:rsidRDefault="00A32788">
      <w:pPr>
        <w:pStyle w:val="-"/>
        <w:rPr>
          <w:rFonts w:hint="cs"/>
          <w:rtl/>
        </w:rPr>
      </w:pPr>
      <w:bookmarkStart w:id="17" w:name="FS000001042T10_05_2004_16_56_30C"/>
      <w:bookmarkEnd w:id="17"/>
      <w:r>
        <w:rPr>
          <w:rtl/>
        </w:rPr>
        <w:t>עמרם מצנע (העבודה-מימד):</w:t>
      </w:r>
      <w:r>
        <w:rPr>
          <w:rtl/>
        </w:rPr>
        <w:cr/>
      </w:r>
    </w:p>
    <w:p w14:paraId="192BFF61" w14:textId="77777777" w:rsidR="00000000" w:rsidRDefault="00A32788">
      <w:pPr>
        <w:pStyle w:val="a0"/>
        <w:ind w:left="26" w:firstLine="694"/>
        <w:rPr>
          <w:rFonts w:hint="cs"/>
          <w:rtl/>
        </w:rPr>
      </w:pPr>
      <w:r>
        <w:rPr>
          <w:rFonts w:hint="cs"/>
          <w:rtl/>
        </w:rPr>
        <w:t xml:space="preserve">- -  אצלך, שרון, ערב הרכבת הממשלה. נתת רמזים, אותת שאתה מתכוון, ואני שמתי הצדה את רוב דרישותי, את רוב התנאים, הפנמתי את תוצאות הבחירות, אמרתי לעצמי: אולי. על מנת שלא להפר את אמירתי והבטחתי לבוחרים, ביקשתי </w:t>
      </w:r>
      <w:r>
        <w:rPr>
          <w:rFonts w:hint="cs"/>
          <w:rtl/>
        </w:rPr>
        <w:t>מהלך - ולו רק סמלי - כדי שמלים, שכוונות, יהפכו למעשים, ולא יהיו רק מלים.</w:t>
      </w:r>
      <w:r>
        <w:rPr>
          <w:rFonts w:hint="cs"/>
          <w:rtl/>
        </w:rPr>
        <w:cr/>
      </w:r>
    </w:p>
    <w:p w14:paraId="47F0F0A6" w14:textId="77777777" w:rsidR="00000000" w:rsidRDefault="00A32788">
      <w:pPr>
        <w:pStyle w:val="a0"/>
        <w:ind w:left="26" w:firstLine="694"/>
        <w:rPr>
          <w:rFonts w:hint="cs"/>
          <w:rtl/>
        </w:rPr>
      </w:pPr>
      <w:r>
        <w:rPr>
          <w:rFonts w:hint="cs"/>
          <w:rtl/>
        </w:rPr>
        <w:t>אמרתי לך: תן לנו הבטחה אחת - פינוי נצרים. רק יישוב אחד, מבודד, מסכן אזרחים וחיילים, תרומתו לביטחון אפס, מחולל חיכוך יומיומי במקום הזה. לא את כל רצועת-עזה, לא את כל ההתנחלויות, לא התנ</w:t>
      </w:r>
      <w:r>
        <w:rPr>
          <w:rFonts w:hint="cs"/>
          <w:rtl/>
        </w:rPr>
        <w:t xml:space="preserve">תקות. רק יישוב אחד. ואתה - לא יעלה על הדעת; פינוי נצרים כאילו פינוי תל-אביב, ואני אליך - דוגמה, סמל, תאפשר לנו להצטרף, להמשיך את כוונותיך, להיות יחד אתך. אבל אתה - אפילו לא נצרים. </w:t>
      </w:r>
    </w:p>
    <w:p w14:paraId="014CE3EE" w14:textId="77777777" w:rsidR="00000000" w:rsidRDefault="00A32788">
      <w:pPr>
        <w:pStyle w:val="a0"/>
        <w:ind w:left="26" w:firstLine="694"/>
        <w:rPr>
          <w:rFonts w:hint="cs"/>
          <w:rtl/>
        </w:rPr>
      </w:pPr>
    </w:p>
    <w:p w14:paraId="7DD0C9D8" w14:textId="77777777" w:rsidR="00000000" w:rsidRDefault="00A32788">
      <w:pPr>
        <w:pStyle w:val="a0"/>
        <w:ind w:left="26" w:firstLine="694"/>
        <w:rPr>
          <w:rFonts w:hint="cs"/>
          <w:rtl/>
        </w:rPr>
      </w:pPr>
      <w:r>
        <w:rPr>
          <w:rFonts w:hint="cs"/>
          <w:rtl/>
        </w:rPr>
        <w:t xml:space="preserve">והיום, לו אמרת לפני חודשים מספר בפגישותיך עם אבו-מאזן: בוא נפנה את נצרים, </w:t>
      </w:r>
      <w:r>
        <w:rPr>
          <w:rFonts w:hint="cs"/>
          <w:rtl/>
        </w:rPr>
        <w:t xml:space="preserve">ונתחיל לדבר </w:t>
      </w:r>
      <w:r>
        <w:rPr>
          <w:rtl/>
        </w:rPr>
        <w:t>–</w:t>
      </w:r>
      <w:r>
        <w:rPr>
          <w:rFonts w:hint="cs"/>
          <w:rtl/>
        </w:rPr>
        <w:t xml:space="preserve"> היום היינו כולנו במקום אחר, עם מדיניות, עם דרך, עם תפיסה, ואנחנו היינו גם תומכים בך, מבחוץ, כמובן. </w:t>
      </w:r>
    </w:p>
    <w:p w14:paraId="4DDC6000" w14:textId="77777777" w:rsidR="00000000" w:rsidRDefault="00A32788">
      <w:pPr>
        <w:pStyle w:val="a0"/>
        <w:ind w:left="26" w:firstLine="694"/>
        <w:rPr>
          <w:rFonts w:hint="cs"/>
          <w:rtl/>
        </w:rPr>
      </w:pPr>
    </w:p>
    <w:p w14:paraId="1A5BC109" w14:textId="77777777" w:rsidR="00000000" w:rsidRDefault="00A32788">
      <w:pPr>
        <w:pStyle w:val="a0"/>
        <w:ind w:left="26" w:firstLine="694"/>
        <w:rPr>
          <w:rFonts w:hint="cs"/>
          <w:rtl/>
        </w:rPr>
      </w:pPr>
      <w:r>
        <w:rPr>
          <w:rFonts w:hint="cs"/>
          <w:rtl/>
        </w:rPr>
        <w:t xml:space="preserve">אבל אתה, שרון, הפרת את הבטחתך לבוחרים. הבטחת שלום, הבטחת ביטחון, הבטחת שגשוג, אבל עם ישראל - עם ישראל הפסיד הזדמנות. אולי לא התכוונת אז, אבל </w:t>
      </w:r>
      <w:r>
        <w:rPr>
          <w:rFonts w:hint="cs"/>
          <w:rtl/>
        </w:rPr>
        <w:t xml:space="preserve">היום אתה פשוט לא יכול, גם אם אתה מתכוון. איך אומרים החיילים - רוצה, אבל לא יכול. </w:t>
      </w:r>
      <w:r>
        <w:rPr>
          <w:rFonts w:hint="cs"/>
          <w:rtl/>
        </w:rPr>
        <w:cr/>
      </w:r>
    </w:p>
    <w:p w14:paraId="4D09325D" w14:textId="77777777" w:rsidR="00000000" w:rsidRDefault="00A32788">
      <w:pPr>
        <w:pStyle w:val="a0"/>
        <w:ind w:left="26" w:firstLine="694"/>
        <w:rPr>
          <w:rFonts w:hint="cs"/>
          <w:rtl/>
        </w:rPr>
      </w:pPr>
      <w:r>
        <w:rPr>
          <w:rFonts w:hint="cs"/>
          <w:rtl/>
        </w:rPr>
        <w:t xml:space="preserve">אבל את המדינה, את המדינה הכנסת לפינה. הולכת שולל את הציבור - עוד פעם שלום, ביטחון, שגשוג - - </w:t>
      </w:r>
      <w:r>
        <w:rPr>
          <w:rFonts w:hint="cs"/>
          <w:rtl/>
        </w:rPr>
        <w:cr/>
      </w:r>
    </w:p>
    <w:p w14:paraId="74DDE72F" w14:textId="77777777" w:rsidR="00000000" w:rsidRDefault="00A32788">
      <w:pPr>
        <w:pStyle w:val="af0"/>
        <w:rPr>
          <w:rFonts w:hint="cs"/>
          <w:rtl/>
        </w:rPr>
      </w:pPr>
      <w:r>
        <w:rPr>
          <w:rtl/>
        </w:rPr>
        <w:t>צבי הנדל (האיחוד הלאומי - ישראל ביתנו):</w:t>
      </w:r>
      <w:r>
        <w:rPr>
          <w:rtl/>
        </w:rPr>
        <w:cr/>
      </w:r>
    </w:p>
    <w:p w14:paraId="7FFAE843" w14:textId="77777777" w:rsidR="00000000" w:rsidRDefault="00A32788">
      <w:pPr>
        <w:pStyle w:val="a0"/>
        <w:ind w:left="720" w:firstLine="0"/>
        <w:rPr>
          <w:rFonts w:hint="cs"/>
          <w:rtl/>
        </w:rPr>
      </w:pPr>
      <w:r>
        <w:rPr>
          <w:rFonts w:hint="cs"/>
          <w:rtl/>
        </w:rPr>
        <w:t>- - -</w:t>
      </w:r>
      <w:bookmarkStart w:id="18" w:name="FS000001042T10_05_2004_17_05_28C"/>
      <w:bookmarkEnd w:id="18"/>
    </w:p>
    <w:p w14:paraId="57AD4BA6" w14:textId="77777777" w:rsidR="00000000" w:rsidRDefault="00A32788">
      <w:pPr>
        <w:pStyle w:val="a0"/>
        <w:ind w:left="720" w:firstLine="0"/>
        <w:rPr>
          <w:rFonts w:hint="cs"/>
          <w:rtl/>
        </w:rPr>
      </w:pPr>
    </w:p>
    <w:p w14:paraId="2E3BFC24" w14:textId="77777777" w:rsidR="00000000" w:rsidRDefault="00A32788">
      <w:pPr>
        <w:pStyle w:val="-"/>
        <w:rPr>
          <w:rFonts w:hint="cs"/>
          <w:rtl/>
        </w:rPr>
      </w:pPr>
      <w:r>
        <w:rPr>
          <w:rtl/>
        </w:rPr>
        <w:t>עמרם מצנע (העבודה-מימד):</w:t>
      </w:r>
      <w:r>
        <w:rPr>
          <w:rtl/>
        </w:rPr>
        <w:cr/>
      </w:r>
    </w:p>
    <w:p w14:paraId="4E44CCF1" w14:textId="77777777" w:rsidR="00000000" w:rsidRDefault="00A32788">
      <w:pPr>
        <w:pStyle w:val="-"/>
        <w:rPr>
          <w:rFonts w:hint="cs"/>
          <w:rtl/>
        </w:rPr>
      </w:pPr>
    </w:p>
    <w:p w14:paraId="4077078D" w14:textId="77777777" w:rsidR="00000000" w:rsidRDefault="00A32788">
      <w:pPr>
        <w:pStyle w:val="a0"/>
        <w:ind w:left="26" w:firstLine="694"/>
        <w:rPr>
          <w:rFonts w:hint="cs"/>
          <w:rtl/>
        </w:rPr>
      </w:pPr>
      <w:r>
        <w:rPr>
          <w:rFonts w:hint="cs"/>
          <w:rtl/>
        </w:rPr>
        <w:t>- -</w:t>
      </w:r>
      <w:r>
        <w:rPr>
          <w:rFonts w:hint="cs"/>
          <w:rtl/>
        </w:rPr>
        <w:t xml:space="preserve"> קיבלת מנדט מהציבור, אבל הולכת שולל, ואכן אין אחדות עם שרון - לא בממשלתו דהיום וגם לא תהיה אחדות בממשלה בעתיד. </w:t>
      </w:r>
      <w:r>
        <w:rPr>
          <w:rFonts w:hint="cs"/>
          <w:rtl/>
        </w:rPr>
        <w:cr/>
      </w:r>
    </w:p>
    <w:p w14:paraId="3169896F" w14:textId="77777777" w:rsidR="00000000" w:rsidRDefault="00A32788">
      <w:pPr>
        <w:pStyle w:val="a0"/>
        <w:ind w:left="26" w:firstLine="694"/>
        <w:rPr>
          <w:rFonts w:hint="cs"/>
          <w:rtl/>
        </w:rPr>
      </w:pPr>
      <w:r>
        <w:rPr>
          <w:rFonts w:hint="cs"/>
          <w:rtl/>
        </w:rPr>
        <w:t>עד מתי תניח לנו, לציבור, לשלם את מחיר ההתפכחות שלך? למפלגתך אין בך אמון; לשריך אין בך אמון; לציבור אין בך אמון, ורק הקואליציה - כן, אני יודע, א</w:t>
      </w:r>
      <w:r>
        <w:rPr>
          <w:rFonts w:hint="cs"/>
          <w:rtl/>
        </w:rPr>
        <w:t xml:space="preserve">ת זה כבר למדתי בתקופה הקצרה שאני נמצא בכנסת - הקואליציה באופן אוטומטי מנותקת מהציבור, מנותקת מעצמה, תצביע עבורך אמון. </w:t>
      </w:r>
    </w:p>
    <w:p w14:paraId="38CA3FAA" w14:textId="77777777" w:rsidR="00000000" w:rsidRDefault="00A32788">
      <w:pPr>
        <w:pStyle w:val="a0"/>
        <w:ind w:left="26" w:firstLine="694"/>
        <w:rPr>
          <w:rFonts w:hint="cs"/>
          <w:rtl/>
        </w:rPr>
      </w:pPr>
    </w:p>
    <w:p w14:paraId="41F93C84" w14:textId="77777777" w:rsidR="00000000" w:rsidRDefault="00A32788">
      <w:pPr>
        <w:pStyle w:val="a0"/>
        <w:ind w:left="26" w:firstLine="694"/>
        <w:rPr>
          <w:rFonts w:hint="cs"/>
          <w:rtl/>
        </w:rPr>
      </w:pPr>
      <w:r>
        <w:rPr>
          <w:rFonts w:hint="cs"/>
          <w:rtl/>
        </w:rPr>
        <w:t xml:space="preserve">אבל באמת, כפי שפתחתי - כולנו יודעים את האמת. כשממשכנים את חוותך, את ביתך, ללא ידיעתך </w:t>
      </w:r>
      <w:r>
        <w:rPr>
          <w:rtl/>
        </w:rPr>
        <w:t>–</w:t>
      </w:r>
      <w:r>
        <w:rPr>
          <w:rFonts w:hint="cs"/>
          <w:rtl/>
        </w:rPr>
        <w:t xml:space="preserve"> בעתיד אתה עלול גם למשכן את החווה, את המדינה, את ה</w:t>
      </w:r>
      <w:r>
        <w:rPr>
          <w:rFonts w:hint="cs"/>
          <w:rtl/>
        </w:rPr>
        <w:t xml:space="preserve">בית שלנו, בלי שאנחנו נדע. </w:t>
      </w:r>
      <w:r>
        <w:rPr>
          <w:rFonts w:hint="cs"/>
          <w:rtl/>
        </w:rPr>
        <w:cr/>
      </w:r>
    </w:p>
    <w:p w14:paraId="1193730A" w14:textId="77777777" w:rsidR="00000000" w:rsidRDefault="00A32788">
      <w:pPr>
        <w:pStyle w:val="a0"/>
        <w:ind w:left="26" w:firstLine="694"/>
        <w:rPr>
          <w:rFonts w:hint="cs"/>
          <w:rtl/>
        </w:rPr>
      </w:pPr>
      <w:r>
        <w:rPr>
          <w:rFonts w:hint="cs"/>
          <w:rtl/>
        </w:rPr>
        <w:t xml:space="preserve">בעת הזאת, אדוני ראש הממשלה, באמת אין ממשלה בישראל. ואני רוצה להזמין את שינוי, יחד עם כל עם ישראל, יחד עם הרוב שקובע - בואו תצטרפו להפגנת הרוב בשבת הקרובה בכיכר רבין - - </w:t>
      </w:r>
    </w:p>
    <w:p w14:paraId="60B10D5D" w14:textId="77777777" w:rsidR="00000000" w:rsidRDefault="00A32788">
      <w:pPr>
        <w:pStyle w:val="a0"/>
        <w:ind w:left="26" w:firstLine="694"/>
        <w:rPr>
          <w:rFonts w:hint="cs"/>
          <w:rtl/>
        </w:rPr>
      </w:pPr>
    </w:p>
    <w:p w14:paraId="035A949C" w14:textId="77777777" w:rsidR="00000000" w:rsidRDefault="00A32788">
      <w:pPr>
        <w:pStyle w:val="af0"/>
        <w:rPr>
          <w:rFonts w:hint="cs"/>
          <w:rtl/>
        </w:rPr>
      </w:pPr>
      <w:r>
        <w:rPr>
          <w:rtl/>
        </w:rPr>
        <w:t>גדעון סער (הליכוד):</w:t>
      </w:r>
    </w:p>
    <w:p w14:paraId="4503E6C2" w14:textId="77777777" w:rsidR="00000000" w:rsidRDefault="00A32788">
      <w:pPr>
        <w:pStyle w:val="a0"/>
        <w:ind w:left="26" w:firstLine="694"/>
        <w:rPr>
          <w:rFonts w:hint="cs"/>
          <w:b/>
          <w:bCs/>
          <w:u w:val="single"/>
          <w:rtl/>
        </w:rPr>
      </w:pPr>
    </w:p>
    <w:p w14:paraId="41B88242" w14:textId="77777777" w:rsidR="00000000" w:rsidRDefault="00A32788">
      <w:pPr>
        <w:pStyle w:val="a0"/>
        <w:ind w:left="26" w:firstLine="694"/>
        <w:rPr>
          <w:rFonts w:hint="cs"/>
          <w:rtl/>
        </w:rPr>
      </w:pPr>
      <w:r>
        <w:rPr>
          <w:rFonts w:hint="cs"/>
          <w:rtl/>
        </w:rPr>
        <w:t xml:space="preserve">- - - </w:t>
      </w:r>
    </w:p>
    <w:p w14:paraId="5E69F963" w14:textId="77777777" w:rsidR="00000000" w:rsidRDefault="00A32788">
      <w:pPr>
        <w:pStyle w:val="a0"/>
        <w:ind w:left="26" w:firstLine="0"/>
        <w:rPr>
          <w:rFonts w:hint="cs"/>
          <w:rtl/>
        </w:rPr>
      </w:pPr>
    </w:p>
    <w:p w14:paraId="22913BE2" w14:textId="77777777" w:rsidR="00000000" w:rsidRDefault="00A32788">
      <w:pPr>
        <w:pStyle w:val="af0"/>
        <w:rPr>
          <w:rFonts w:hint="cs"/>
          <w:rtl/>
        </w:rPr>
      </w:pPr>
      <w:r>
        <w:rPr>
          <w:rtl/>
        </w:rPr>
        <w:t>אורי יהודה אריאל (האיחוד הלא</w:t>
      </w:r>
      <w:r>
        <w:rPr>
          <w:rtl/>
        </w:rPr>
        <w:t>ומי - ישראל ביתנו):</w:t>
      </w:r>
      <w:r>
        <w:rPr>
          <w:rtl/>
        </w:rPr>
        <w:cr/>
      </w:r>
    </w:p>
    <w:p w14:paraId="38B31CAD" w14:textId="77777777" w:rsidR="00000000" w:rsidRDefault="00A32788">
      <w:pPr>
        <w:pStyle w:val="a0"/>
        <w:ind w:left="26" w:firstLine="694"/>
        <w:rPr>
          <w:rFonts w:hint="cs"/>
          <w:rtl/>
        </w:rPr>
      </w:pPr>
      <w:r>
        <w:rPr>
          <w:rFonts w:hint="cs"/>
          <w:rtl/>
        </w:rPr>
        <w:t>- - - פרסומת - - -</w:t>
      </w:r>
    </w:p>
    <w:p w14:paraId="4A5FEEF1" w14:textId="77777777" w:rsidR="00000000" w:rsidRDefault="00A32788">
      <w:pPr>
        <w:pStyle w:val="a0"/>
        <w:ind w:left="26" w:firstLine="694"/>
        <w:rPr>
          <w:rFonts w:hint="cs"/>
          <w:rtl/>
        </w:rPr>
      </w:pPr>
    </w:p>
    <w:p w14:paraId="5D5E6213" w14:textId="77777777" w:rsidR="00000000" w:rsidRDefault="00A32788">
      <w:pPr>
        <w:pStyle w:val="af0"/>
        <w:rPr>
          <w:rFonts w:hint="cs"/>
          <w:rtl/>
        </w:rPr>
      </w:pPr>
      <w:r>
        <w:rPr>
          <w:rtl/>
        </w:rPr>
        <w:t>קריאות:</w:t>
      </w:r>
      <w:r>
        <w:rPr>
          <w:rtl/>
        </w:rPr>
        <w:cr/>
      </w:r>
    </w:p>
    <w:p w14:paraId="08E55A88" w14:textId="77777777" w:rsidR="00000000" w:rsidRDefault="00A32788">
      <w:pPr>
        <w:pStyle w:val="a0"/>
        <w:ind w:left="26" w:firstLine="694"/>
        <w:rPr>
          <w:rFonts w:hint="cs"/>
          <w:rtl/>
        </w:rPr>
      </w:pPr>
      <w:r>
        <w:rPr>
          <w:rFonts w:hint="cs"/>
          <w:rtl/>
        </w:rPr>
        <w:t>- - -</w:t>
      </w:r>
    </w:p>
    <w:p w14:paraId="61CECEE6" w14:textId="77777777" w:rsidR="00000000" w:rsidRDefault="00A32788">
      <w:pPr>
        <w:pStyle w:val="af0"/>
        <w:rPr>
          <w:rtl/>
        </w:rPr>
      </w:pPr>
    </w:p>
    <w:p w14:paraId="55E42FEF" w14:textId="77777777" w:rsidR="00000000" w:rsidRDefault="00A32788">
      <w:pPr>
        <w:pStyle w:val="af0"/>
        <w:rPr>
          <w:rFonts w:hint="cs"/>
          <w:rtl/>
        </w:rPr>
      </w:pPr>
      <w:r>
        <w:rPr>
          <w:rtl/>
        </w:rPr>
        <w:t>אופיר פינס-פז (העבודה-מימד):</w:t>
      </w:r>
    </w:p>
    <w:p w14:paraId="2E0FD09F" w14:textId="77777777" w:rsidR="00000000" w:rsidRDefault="00A32788">
      <w:pPr>
        <w:pStyle w:val="a0"/>
        <w:ind w:left="26" w:firstLine="694"/>
        <w:rPr>
          <w:rFonts w:hint="cs"/>
          <w:b/>
          <w:bCs/>
          <w:u w:val="single"/>
          <w:rtl/>
        </w:rPr>
      </w:pPr>
    </w:p>
    <w:p w14:paraId="2FC333B6" w14:textId="77777777" w:rsidR="00000000" w:rsidRDefault="00A32788">
      <w:pPr>
        <w:pStyle w:val="a0"/>
        <w:ind w:left="26" w:firstLine="694"/>
        <w:rPr>
          <w:rFonts w:hint="cs"/>
          <w:rtl/>
        </w:rPr>
      </w:pPr>
      <w:r>
        <w:rPr>
          <w:rFonts w:hint="cs"/>
          <w:rtl/>
        </w:rPr>
        <w:t>- - -</w:t>
      </w:r>
      <w:r>
        <w:rPr>
          <w:rFonts w:hint="cs"/>
          <w:rtl/>
        </w:rPr>
        <w:cr/>
      </w:r>
    </w:p>
    <w:p w14:paraId="6EA39FB0" w14:textId="77777777" w:rsidR="00000000" w:rsidRDefault="00A32788">
      <w:pPr>
        <w:pStyle w:val="af0"/>
        <w:rPr>
          <w:rFonts w:hint="cs"/>
          <w:rtl/>
        </w:rPr>
      </w:pPr>
      <w:r>
        <w:rPr>
          <w:rtl/>
        </w:rPr>
        <w:t>יצחק הרצוג (העבודה-מימד):</w:t>
      </w:r>
    </w:p>
    <w:p w14:paraId="16320339" w14:textId="77777777" w:rsidR="00000000" w:rsidRDefault="00A32788">
      <w:pPr>
        <w:pStyle w:val="a0"/>
        <w:ind w:left="26" w:firstLine="694"/>
        <w:rPr>
          <w:rFonts w:hint="cs"/>
          <w:b/>
          <w:bCs/>
          <w:u w:val="single"/>
          <w:rtl/>
        </w:rPr>
      </w:pPr>
    </w:p>
    <w:p w14:paraId="17B264EC" w14:textId="77777777" w:rsidR="00000000" w:rsidRDefault="00A32788">
      <w:pPr>
        <w:pStyle w:val="a0"/>
        <w:ind w:left="26" w:firstLine="694"/>
        <w:rPr>
          <w:rFonts w:hint="cs"/>
          <w:rtl/>
        </w:rPr>
      </w:pPr>
      <w:r>
        <w:rPr>
          <w:rFonts w:hint="cs"/>
          <w:rtl/>
        </w:rPr>
        <w:t xml:space="preserve">- - - </w:t>
      </w:r>
    </w:p>
    <w:p w14:paraId="31D66297" w14:textId="77777777" w:rsidR="00000000" w:rsidRDefault="00A32788">
      <w:pPr>
        <w:pStyle w:val="a0"/>
        <w:ind w:left="26" w:firstLine="694"/>
        <w:rPr>
          <w:rFonts w:hint="cs"/>
          <w:rtl/>
        </w:rPr>
      </w:pPr>
    </w:p>
    <w:p w14:paraId="0890FED2" w14:textId="77777777" w:rsidR="00000000" w:rsidRDefault="00A32788">
      <w:pPr>
        <w:pStyle w:val="af0"/>
        <w:rPr>
          <w:rFonts w:hint="cs"/>
          <w:rtl/>
        </w:rPr>
      </w:pPr>
      <w:bookmarkStart w:id="19" w:name="FS000001042T10_05_2004_17_07_29C"/>
      <w:bookmarkEnd w:id="19"/>
      <w:r>
        <w:rPr>
          <w:rtl/>
        </w:rPr>
        <w:t>עמרם מצנע (העבודה-מימד):</w:t>
      </w:r>
    </w:p>
    <w:p w14:paraId="3D8C6819" w14:textId="77777777" w:rsidR="00000000" w:rsidRDefault="00A32788">
      <w:pPr>
        <w:pStyle w:val="a0"/>
        <w:ind w:left="26" w:firstLine="694"/>
        <w:rPr>
          <w:rFonts w:hint="cs"/>
          <w:b/>
          <w:bCs/>
          <w:u w:val="single"/>
          <w:rtl/>
        </w:rPr>
      </w:pPr>
    </w:p>
    <w:p w14:paraId="4E826E8F" w14:textId="77777777" w:rsidR="00000000" w:rsidRDefault="00A32788">
      <w:pPr>
        <w:pStyle w:val="a0"/>
        <w:ind w:left="26" w:firstLine="694"/>
        <w:rPr>
          <w:rFonts w:hint="cs"/>
          <w:rtl/>
        </w:rPr>
      </w:pPr>
      <w:r>
        <w:rPr>
          <w:rFonts w:hint="cs"/>
          <w:rtl/>
        </w:rPr>
        <w:t>- - הרוב קובע - יוצאים מעזה ומתחילים לדבר. בואו תצטרפו - אתם שטוענים שצריך לצאת מעזה; אתם שטוענים שצר</w:t>
      </w:r>
      <w:r>
        <w:rPr>
          <w:rFonts w:hint="cs"/>
          <w:rtl/>
        </w:rPr>
        <w:t>יך לדבר - בואו נעשה את מה שהרוב באמת רוצה. תודה רבה.</w:t>
      </w:r>
      <w:r>
        <w:rPr>
          <w:rFonts w:hint="cs"/>
          <w:rtl/>
        </w:rPr>
        <w:cr/>
      </w:r>
    </w:p>
    <w:p w14:paraId="7CD837DE" w14:textId="77777777" w:rsidR="00000000" w:rsidRDefault="00A32788">
      <w:pPr>
        <w:pStyle w:val="af1"/>
        <w:rPr>
          <w:rFonts w:hint="cs"/>
          <w:rtl/>
        </w:rPr>
      </w:pPr>
      <w:r>
        <w:rPr>
          <w:rtl/>
        </w:rPr>
        <w:t>היו"ר ראובן ריבלין:</w:t>
      </w:r>
    </w:p>
    <w:p w14:paraId="0DE42A46" w14:textId="77777777" w:rsidR="00000000" w:rsidRDefault="00A32788">
      <w:pPr>
        <w:pStyle w:val="a0"/>
        <w:ind w:left="26" w:firstLine="694"/>
        <w:rPr>
          <w:rFonts w:hint="cs"/>
          <w:b/>
          <w:bCs/>
          <w:u w:val="single"/>
          <w:rtl/>
        </w:rPr>
      </w:pPr>
    </w:p>
    <w:p w14:paraId="05368531" w14:textId="77777777" w:rsidR="00000000" w:rsidRDefault="00A32788">
      <w:pPr>
        <w:pStyle w:val="a0"/>
        <w:ind w:left="26" w:firstLine="694"/>
        <w:rPr>
          <w:rFonts w:hint="cs"/>
          <w:rtl/>
        </w:rPr>
      </w:pPr>
      <w:r>
        <w:rPr>
          <w:rFonts w:hint="cs"/>
          <w:rtl/>
        </w:rPr>
        <w:t>חבר הכנסת מצנע רק רצה לחזור - ימתין שנייה, אדוני כבוד השר - לחזור אחרי הנדל, שגם הוא הזמין - - -</w:t>
      </w:r>
      <w:r>
        <w:rPr>
          <w:rFonts w:hint="cs"/>
          <w:rtl/>
        </w:rPr>
        <w:cr/>
      </w:r>
    </w:p>
    <w:p w14:paraId="17A06066" w14:textId="77777777" w:rsidR="00000000" w:rsidRDefault="00A32788">
      <w:pPr>
        <w:pStyle w:val="af0"/>
        <w:rPr>
          <w:rFonts w:hint="cs"/>
          <w:rtl/>
        </w:rPr>
      </w:pPr>
      <w:r>
        <w:rPr>
          <w:rtl/>
        </w:rPr>
        <w:t>יצחק הרצוג (העבודה-מימד):</w:t>
      </w:r>
    </w:p>
    <w:p w14:paraId="7E9EFA59" w14:textId="77777777" w:rsidR="00000000" w:rsidRDefault="00A32788">
      <w:pPr>
        <w:pStyle w:val="a0"/>
        <w:ind w:left="26" w:firstLine="694"/>
        <w:rPr>
          <w:rFonts w:hint="cs"/>
          <w:b/>
          <w:bCs/>
          <w:u w:val="single"/>
          <w:rtl/>
        </w:rPr>
      </w:pPr>
    </w:p>
    <w:p w14:paraId="33F72B9C" w14:textId="77777777" w:rsidR="00000000" w:rsidRDefault="00A32788">
      <w:pPr>
        <w:pStyle w:val="a0"/>
        <w:ind w:left="26" w:firstLine="694"/>
        <w:rPr>
          <w:rFonts w:hint="cs"/>
          <w:rtl/>
        </w:rPr>
      </w:pPr>
      <w:r>
        <w:rPr>
          <w:rFonts w:hint="cs"/>
          <w:rtl/>
        </w:rPr>
        <w:t>ממילא המתנחלים השתלטו על המפלגה שלך - - -</w:t>
      </w:r>
    </w:p>
    <w:p w14:paraId="2C50BC24" w14:textId="77777777" w:rsidR="00000000" w:rsidRDefault="00A32788">
      <w:pPr>
        <w:pStyle w:val="a0"/>
        <w:ind w:left="26" w:firstLine="694"/>
        <w:rPr>
          <w:rFonts w:hint="cs"/>
          <w:rtl/>
        </w:rPr>
      </w:pPr>
    </w:p>
    <w:p w14:paraId="304E7AF5" w14:textId="77777777" w:rsidR="00000000" w:rsidRDefault="00A32788">
      <w:pPr>
        <w:pStyle w:val="af0"/>
        <w:rPr>
          <w:rFonts w:hint="cs"/>
          <w:rtl/>
        </w:rPr>
      </w:pPr>
      <w:bookmarkStart w:id="20" w:name="FS000001042T10_05_2004_17_09_34C"/>
      <w:bookmarkEnd w:id="20"/>
      <w:r>
        <w:rPr>
          <w:rtl/>
        </w:rPr>
        <w:t>עמרם מצנע (הע</w:t>
      </w:r>
      <w:r>
        <w:rPr>
          <w:rtl/>
        </w:rPr>
        <w:t>בודה-מימד):</w:t>
      </w:r>
    </w:p>
    <w:p w14:paraId="4DCFE697" w14:textId="77777777" w:rsidR="00000000" w:rsidRDefault="00A32788">
      <w:pPr>
        <w:pStyle w:val="a0"/>
        <w:ind w:left="26" w:firstLine="694"/>
        <w:rPr>
          <w:rFonts w:hint="cs"/>
          <w:b/>
          <w:bCs/>
          <w:u w:val="single"/>
          <w:rtl/>
        </w:rPr>
      </w:pPr>
    </w:p>
    <w:p w14:paraId="3BCE03AD" w14:textId="77777777" w:rsidR="00000000" w:rsidRDefault="00A32788">
      <w:pPr>
        <w:pStyle w:val="a0"/>
        <w:ind w:left="26" w:firstLine="694"/>
        <w:rPr>
          <w:rFonts w:hint="cs"/>
          <w:rtl/>
        </w:rPr>
      </w:pPr>
      <w:r>
        <w:rPr>
          <w:rFonts w:hint="cs"/>
          <w:rtl/>
        </w:rPr>
        <w:t xml:space="preserve">אני יכול לענות על שאלות? </w:t>
      </w:r>
    </w:p>
    <w:p w14:paraId="696FCF00" w14:textId="77777777" w:rsidR="00000000" w:rsidRDefault="00A32788">
      <w:pPr>
        <w:pStyle w:val="a0"/>
        <w:ind w:left="26" w:firstLine="694"/>
        <w:rPr>
          <w:rFonts w:hint="cs"/>
          <w:rtl/>
        </w:rPr>
      </w:pPr>
    </w:p>
    <w:p w14:paraId="016513F6" w14:textId="77777777" w:rsidR="00000000" w:rsidRDefault="00A32788">
      <w:pPr>
        <w:pStyle w:val="af1"/>
        <w:rPr>
          <w:rFonts w:hint="cs"/>
          <w:rtl/>
        </w:rPr>
      </w:pPr>
      <w:r>
        <w:rPr>
          <w:rtl/>
        </w:rPr>
        <w:t>היו"ר ראובן ריבלין:</w:t>
      </w:r>
    </w:p>
    <w:p w14:paraId="1DBB797E" w14:textId="77777777" w:rsidR="00000000" w:rsidRDefault="00A32788">
      <w:pPr>
        <w:pStyle w:val="af1"/>
        <w:rPr>
          <w:rFonts w:hint="cs"/>
          <w:rtl/>
        </w:rPr>
      </w:pPr>
      <w:r>
        <w:rPr>
          <w:rtl/>
        </w:rPr>
        <w:cr/>
      </w:r>
    </w:p>
    <w:p w14:paraId="3C30A84C" w14:textId="77777777" w:rsidR="00000000" w:rsidRDefault="00A32788">
      <w:pPr>
        <w:pStyle w:val="a0"/>
        <w:ind w:left="26" w:firstLine="694"/>
        <w:rPr>
          <w:rFonts w:hint="cs"/>
          <w:rtl/>
        </w:rPr>
      </w:pPr>
      <w:r>
        <w:rPr>
          <w:rFonts w:hint="cs"/>
          <w:rtl/>
        </w:rPr>
        <w:t>לא, לא. אדוני, בבוא העת - כאשר אדוני יעמוד בשעת שאלות. כבוד השר, רק שנייה.</w:t>
      </w:r>
    </w:p>
    <w:p w14:paraId="31B54291" w14:textId="77777777" w:rsidR="00000000" w:rsidRDefault="00A32788">
      <w:pPr>
        <w:pStyle w:val="a0"/>
        <w:ind w:left="26" w:firstLine="694"/>
        <w:rPr>
          <w:rFonts w:hint="cs"/>
          <w:rtl/>
        </w:rPr>
      </w:pPr>
    </w:p>
    <w:p w14:paraId="11C77378" w14:textId="77777777" w:rsidR="00000000" w:rsidRDefault="00A32788">
      <w:pPr>
        <w:pStyle w:val="af0"/>
        <w:rPr>
          <w:rFonts w:hint="cs"/>
          <w:rtl/>
        </w:rPr>
      </w:pPr>
      <w:r>
        <w:rPr>
          <w:rtl/>
        </w:rPr>
        <w:t>קריאות:</w:t>
      </w:r>
    </w:p>
    <w:p w14:paraId="2BA57E50" w14:textId="77777777" w:rsidR="00000000" w:rsidRDefault="00A32788">
      <w:pPr>
        <w:pStyle w:val="af0"/>
        <w:rPr>
          <w:rFonts w:hint="cs"/>
          <w:rtl/>
        </w:rPr>
      </w:pPr>
    </w:p>
    <w:p w14:paraId="06EB93FD" w14:textId="77777777" w:rsidR="00000000" w:rsidRDefault="00A32788">
      <w:pPr>
        <w:pStyle w:val="a0"/>
        <w:ind w:left="26" w:firstLine="694"/>
        <w:rPr>
          <w:rFonts w:hint="cs"/>
          <w:rtl/>
        </w:rPr>
      </w:pPr>
      <w:r>
        <w:rPr>
          <w:rFonts w:hint="cs"/>
          <w:rtl/>
        </w:rPr>
        <w:t>- - -</w:t>
      </w:r>
      <w:r>
        <w:rPr>
          <w:rFonts w:hint="cs"/>
          <w:rtl/>
        </w:rPr>
        <w:cr/>
      </w:r>
    </w:p>
    <w:p w14:paraId="16990AFC" w14:textId="77777777" w:rsidR="00000000" w:rsidRDefault="00A32788">
      <w:pPr>
        <w:pStyle w:val="af1"/>
        <w:rPr>
          <w:rFonts w:hint="cs"/>
          <w:rtl/>
        </w:rPr>
      </w:pPr>
      <w:r>
        <w:rPr>
          <w:rtl/>
        </w:rPr>
        <w:t>היו"ר ראובן ריבלין:</w:t>
      </w:r>
    </w:p>
    <w:p w14:paraId="08471042" w14:textId="77777777" w:rsidR="00000000" w:rsidRDefault="00A32788">
      <w:pPr>
        <w:pStyle w:val="a0"/>
        <w:ind w:left="26" w:firstLine="694"/>
        <w:rPr>
          <w:rFonts w:hint="cs"/>
          <w:b/>
          <w:bCs/>
          <w:u w:val="single"/>
          <w:rtl/>
        </w:rPr>
      </w:pPr>
    </w:p>
    <w:p w14:paraId="29477BFC" w14:textId="77777777" w:rsidR="00000000" w:rsidRDefault="00A32788">
      <w:pPr>
        <w:pStyle w:val="a0"/>
        <w:ind w:left="26" w:firstLine="694"/>
        <w:rPr>
          <w:rFonts w:hint="cs"/>
          <w:rtl/>
        </w:rPr>
      </w:pPr>
      <w:r>
        <w:rPr>
          <w:rFonts w:hint="cs"/>
          <w:rtl/>
        </w:rPr>
        <w:t>רבותי חברי הכנסת, אני מקדם בברכה משלחת שהגיעה אלינו מרוסיה, בהזמנתה של סיעת עם אח</w:t>
      </w:r>
      <w:r>
        <w:rPr>
          <w:rFonts w:hint="cs"/>
          <w:rtl/>
        </w:rPr>
        <w:t xml:space="preserve">ד - חבר הכנסת פרץ, חברת הכנסת אילנה כהן וחבר הכנסת טל </w:t>
      </w:r>
      <w:r>
        <w:rPr>
          <w:rtl/>
        </w:rPr>
        <w:t>–</w:t>
      </w:r>
      <w:r>
        <w:rPr>
          <w:rFonts w:hint="cs"/>
          <w:rtl/>
        </w:rPr>
        <w:t xml:space="preserve"> משלחת של האיגודים המקצועיים, בראשות היושב-ראש מיכאל שמקוב, יבגני סידורוב, ויצ'סלאב קמנצקי, ויבגני מקסימנקו - כולם נמצאים כאן אתנו למעלה. הם מייצגים איגוד מקצועי של 38 מיליון עובדים, ואנחנו מקדמים אותם</w:t>
      </w:r>
      <w:r>
        <w:rPr>
          <w:rFonts w:hint="cs"/>
          <w:rtl/>
        </w:rPr>
        <w:t xml:space="preserve"> בברכה.</w:t>
      </w:r>
    </w:p>
    <w:p w14:paraId="366C3B61" w14:textId="77777777" w:rsidR="00000000" w:rsidRDefault="00A32788">
      <w:pPr>
        <w:pStyle w:val="a0"/>
        <w:ind w:left="26" w:firstLine="694"/>
        <w:rPr>
          <w:rFonts w:hint="cs"/>
          <w:rtl/>
        </w:rPr>
      </w:pPr>
    </w:p>
    <w:p w14:paraId="712EC0FE" w14:textId="77777777" w:rsidR="00000000" w:rsidRDefault="00A32788">
      <w:pPr>
        <w:pStyle w:val="af0"/>
        <w:rPr>
          <w:rtl/>
        </w:rPr>
      </w:pPr>
      <w:r>
        <w:rPr>
          <w:rtl/>
        </w:rPr>
        <w:t>צבי הנדל (האיחוד הלאומי - ישראל ביתנו):</w:t>
      </w:r>
    </w:p>
    <w:p w14:paraId="29AEB86D" w14:textId="77777777" w:rsidR="00000000" w:rsidRDefault="00A32788">
      <w:pPr>
        <w:pStyle w:val="a0"/>
        <w:rPr>
          <w:rtl/>
        </w:rPr>
      </w:pPr>
    </w:p>
    <w:p w14:paraId="2EE5F3A8" w14:textId="77777777" w:rsidR="00000000" w:rsidRDefault="00A32788">
      <w:pPr>
        <w:pStyle w:val="a0"/>
        <w:rPr>
          <w:rFonts w:hint="cs"/>
          <w:rtl/>
        </w:rPr>
      </w:pPr>
      <w:r>
        <w:rPr>
          <w:rFonts w:hint="cs"/>
          <w:rtl/>
        </w:rPr>
        <w:t>מה עם השאר?</w:t>
      </w:r>
    </w:p>
    <w:p w14:paraId="46C14780" w14:textId="77777777" w:rsidR="00000000" w:rsidRDefault="00A32788">
      <w:pPr>
        <w:pStyle w:val="a0"/>
        <w:rPr>
          <w:rFonts w:hint="cs"/>
          <w:rtl/>
        </w:rPr>
      </w:pPr>
    </w:p>
    <w:p w14:paraId="7FE0E0AC" w14:textId="77777777" w:rsidR="00000000" w:rsidRDefault="00A32788">
      <w:pPr>
        <w:pStyle w:val="af1"/>
        <w:rPr>
          <w:rtl/>
        </w:rPr>
      </w:pPr>
      <w:r>
        <w:rPr>
          <w:rtl/>
        </w:rPr>
        <w:t>היו"ר ראובן ריבלין:</w:t>
      </w:r>
    </w:p>
    <w:p w14:paraId="71182B41" w14:textId="77777777" w:rsidR="00000000" w:rsidRDefault="00A32788">
      <w:pPr>
        <w:pStyle w:val="a0"/>
        <w:rPr>
          <w:rtl/>
        </w:rPr>
      </w:pPr>
    </w:p>
    <w:p w14:paraId="474057B8" w14:textId="77777777" w:rsidR="00000000" w:rsidRDefault="00A32788">
      <w:pPr>
        <w:pStyle w:val="a0"/>
        <w:rPr>
          <w:rFonts w:hint="cs"/>
          <w:rtl/>
        </w:rPr>
      </w:pPr>
      <w:r>
        <w:rPr>
          <w:rFonts w:hint="cs"/>
          <w:rtl/>
        </w:rPr>
        <w:t>השאר - יש עוד 3-4 מיליונים שהם אופוזיציה. אנחנו מקדמים אותם בברכה.</w:t>
      </w:r>
    </w:p>
    <w:p w14:paraId="0A721878" w14:textId="77777777" w:rsidR="00000000" w:rsidRDefault="00A32788">
      <w:pPr>
        <w:pStyle w:val="a0"/>
        <w:rPr>
          <w:rFonts w:hint="cs"/>
          <w:rtl/>
        </w:rPr>
      </w:pPr>
    </w:p>
    <w:p w14:paraId="56217947" w14:textId="77777777" w:rsidR="00000000" w:rsidRDefault="00A32788">
      <w:pPr>
        <w:pStyle w:val="af0"/>
        <w:rPr>
          <w:rtl/>
        </w:rPr>
      </w:pPr>
      <w:r>
        <w:rPr>
          <w:rtl/>
        </w:rPr>
        <w:t>רן כהן (מרצ):</w:t>
      </w:r>
    </w:p>
    <w:p w14:paraId="5D366FC9" w14:textId="77777777" w:rsidR="00000000" w:rsidRDefault="00A32788">
      <w:pPr>
        <w:pStyle w:val="a0"/>
        <w:rPr>
          <w:rtl/>
        </w:rPr>
      </w:pPr>
    </w:p>
    <w:p w14:paraId="0C6B4771" w14:textId="77777777" w:rsidR="00000000" w:rsidRDefault="00A32788">
      <w:pPr>
        <w:pStyle w:val="a0"/>
        <w:rPr>
          <w:rFonts w:hint="cs"/>
          <w:rtl/>
        </w:rPr>
      </w:pPr>
      <w:r>
        <w:rPr>
          <w:rFonts w:hint="cs"/>
          <w:rtl/>
        </w:rPr>
        <w:t>אדוני היושב-ראש, חברנו נואף מסאלחה.</w:t>
      </w:r>
    </w:p>
    <w:p w14:paraId="0AA0703A" w14:textId="77777777" w:rsidR="00000000" w:rsidRDefault="00A32788">
      <w:pPr>
        <w:pStyle w:val="a0"/>
        <w:rPr>
          <w:rFonts w:hint="cs"/>
          <w:rtl/>
        </w:rPr>
      </w:pPr>
    </w:p>
    <w:p w14:paraId="47FE210F" w14:textId="77777777" w:rsidR="00000000" w:rsidRDefault="00A32788">
      <w:pPr>
        <w:pStyle w:val="af1"/>
        <w:rPr>
          <w:rtl/>
        </w:rPr>
      </w:pPr>
      <w:r>
        <w:rPr>
          <w:rtl/>
        </w:rPr>
        <w:t>היו"ר ראובן ריבלין:</w:t>
      </w:r>
    </w:p>
    <w:p w14:paraId="7B471AEE" w14:textId="77777777" w:rsidR="00000000" w:rsidRDefault="00A32788">
      <w:pPr>
        <w:pStyle w:val="a0"/>
        <w:rPr>
          <w:rtl/>
        </w:rPr>
      </w:pPr>
    </w:p>
    <w:p w14:paraId="71E11E89" w14:textId="77777777" w:rsidR="00000000" w:rsidRDefault="00A32788">
      <w:pPr>
        <w:pStyle w:val="a0"/>
        <w:rPr>
          <w:rFonts w:hint="cs"/>
          <w:rtl/>
        </w:rPr>
      </w:pPr>
      <w:r>
        <w:rPr>
          <w:rFonts w:hint="cs"/>
          <w:rtl/>
        </w:rPr>
        <w:t>אנחנו מקדמים אותם בברכה, כשם שא</w:t>
      </w:r>
      <w:r>
        <w:rPr>
          <w:rFonts w:hint="cs"/>
          <w:rtl/>
        </w:rPr>
        <w:t xml:space="preserve">נחנו מקדמים את יקיר הבית, את ותיק הבית, את סגן שר החוץ לשעבר וחבר הכנסת נואף מסאלחה, המשמש היום אחד מהצירים המרכזיים של איגוד העובדים בישראל. אנחנו מקדמים אתכם בברכה למדינת ישראל, לירושלים בירת ישראל ולכנסת ישראל - היכל הדמוקרטיה. ברוכים הבאים. </w:t>
      </w:r>
    </w:p>
    <w:p w14:paraId="645D5432" w14:textId="77777777" w:rsidR="00000000" w:rsidRDefault="00A32788">
      <w:pPr>
        <w:pStyle w:val="a0"/>
        <w:rPr>
          <w:rFonts w:hint="cs"/>
          <w:rtl/>
        </w:rPr>
      </w:pPr>
    </w:p>
    <w:p w14:paraId="6B73E7B1" w14:textId="77777777" w:rsidR="00000000" w:rsidRDefault="00A32788">
      <w:pPr>
        <w:pStyle w:val="a0"/>
        <w:rPr>
          <w:rFonts w:hint="cs"/>
          <w:rtl/>
        </w:rPr>
      </w:pPr>
      <w:r>
        <w:rPr>
          <w:rFonts w:hint="cs"/>
          <w:rtl/>
        </w:rPr>
        <w:t>אדוני כבו</w:t>
      </w:r>
      <w:r>
        <w:rPr>
          <w:rFonts w:hint="cs"/>
          <w:rtl/>
        </w:rPr>
        <w:t>ד השר גדעון עזרא ישיב. בבקשה.</w:t>
      </w:r>
    </w:p>
    <w:p w14:paraId="588C4FDC" w14:textId="77777777" w:rsidR="00000000" w:rsidRDefault="00A32788">
      <w:pPr>
        <w:pStyle w:val="a"/>
        <w:rPr>
          <w:rtl/>
        </w:rPr>
      </w:pPr>
      <w:r>
        <w:rPr>
          <w:rtl/>
        </w:rPr>
        <w:br/>
      </w:r>
      <w:bookmarkStart w:id="21" w:name="FS000000474T10_05_2004_17_15_50"/>
      <w:bookmarkStart w:id="22" w:name="_Toc80592848"/>
      <w:bookmarkEnd w:id="21"/>
      <w:r>
        <w:rPr>
          <w:rtl/>
        </w:rPr>
        <w:t>השר גדעון עזרא:</w:t>
      </w:r>
      <w:bookmarkEnd w:id="22"/>
    </w:p>
    <w:p w14:paraId="19E08DC1" w14:textId="77777777" w:rsidR="00000000" w:rsidRDefault="00A32788">
      <w:pPr>
        <w:pStyle w:val="a0"/>
        <w:rPr>
          <w:rtl/>
        </w:rPr>
      </w:pPr>
    </w:p>
    <w:p w14:paraId="56AAEEFE" w14:textId="77777777" w:rsidR="00000000" w:rsidRDefault="00A32788">
      <w:pPr>
        <w:pStyle w:val="a0"/>
        <w:rPr>
          <w:rFonts w:hint="cs"/>
          <w:rtl/>
        </w:rPr>
      </w:pPr>
      <w:r>
        <w:rPr>
          <w:rFonts w:hint="cs"/>
          <w:rtl/>
        </w:rPr>
        <w:t xml:space="preserve">אדוני היושב-ראש, חברי חברי הכנסת, חבר הכנסת עמרם מצנע, אני מבקש להביע כאן בפני האורחים שהגיעו אלינו מרוסיה את השתתפותנו הכנה בצער על הפיגוע הנורא שהיה אתמול בגרוזני, ואני מוצא שעוד הרבה מדינות נמצאות במצב של </w:t>
      </w:r>
      <w:r>
        <w:rPr>
          <w:rFonts w:hint="cs"/>
          <w:rtl/>
        </w:rPr>
        <w:t>מלחמה בטרור - מלחמה לא פשוטה.</w:t>
      </w:r>
    </w:p>
    <w:p w14:paraId="769F63DB" w14:textId="77777777" w:rsidR="00000000" w:rsidRDefault="00A32788">
      <w:pPr>
        <w:pStyle w:val="a0"/>
        <w:rPr>
          <w:rFonts w:hint="cs"/>
          <w:rtl/>
        </w:rPr>
      </w:pPr>
    </w:p>
    <w:p w14:paraId="5BC6C3BD" w14:textId="77777777" w:rsidR="00000000" w:rsidRDefault="00A32788">
      <w:pPr>
        <w:pStyle w:val="a0"/>
        <w:rPr>
          <w:rFonts w:hint="cs"/>
          <w:rtl/>
        </w:rPr>
      </w:pPr>
      <w:r>
        <w:rPr>
          <w:rFonts w:hint="cs"/>
          <w:rtl/>
        </w:rPr>
        <w:t>חבר הכנסת עמרם מצנע דיבר כאן על התקופה שבה הוא היה אלוף פיקוד המרכז. בתקופה שהוא היה אלוף פיקוד המרכז, אני הייתי לידו ויחד אתו 24 שעות, כמפקד השב"כ ביהודה ושומרון - ועמרם מצנע יודע - - -</w:t>
      </w:r>
    </w:p>
    <w:p w14:paraId="73501B2C" w14:textId="77777777" w:rsidR="00000000" w:rsidRDefault="00A32788">
      <w:pPr>
        <w:pStyle w:val="a0"/>
        <w:rPr>
          <w:rFonts w:hint="cs"/>
          <w:rtl/>
        </w:rPr>
      </w:pPr>
    </w:p>
    <w:p w14:paraId="632F6E4E" w14:textId="77777777" w:rsidR="00000000" w:rsidRDefault="00A32788">
      <w:pPr>
        <w:pStyle w:val="af0"/>
        <w:rPr>
          <w:rtl/>
        </w:rPr>
      </w:pPr>
      <w:r>
        <w:rPr>
          <w:rtl/>
        </w:rPr>
        <w:t>יוסי שריד (מרצ):</w:t>
      </w:r>
    </w:p>
    <w:p w14:paraId="2DA781FA" w14:textId="77777777" w:rsidR="00000000" w:rsidRDefault="00A32788">
      <w:pPr>
        <w:pStyle w:val="a0"/>
        <w:rPr>
          <w:rtl/>
        </w:rPr>
      </w:pPr>
    </w:p>
    <w:p w14:paraId="0E320CEB" w14:textId="77777777" w:rsidR="00000000" w:rsidRDefault="00A32788">
      <w:pPr>
        <w:pStyle w:val="a0"/>
        <w:rPr>
          <w:rFonts w:hint="cs"/>
          <w:rtl/>
        </w:rPr>
      </w:pPr>
      <w:r>
        <w:rPr>
          <w:rFonts w:hint="cs"/>
          <w:rtl/>
        </w:rPr>
        <w:t>איך היה?</w:t>
      </w:r>
    </w:p>
    <w:p w14:paraId="31265695" w14:textId="77777777" w:rsidR="00000000" w:rsidRDefault="00A32788">
      <w:pPr>
        <w:pStyle w:val="a0"/>
        <w:rPr>
          <w:rFonts w:hint="cs"/>
          <w:rtl/>
        </w:rPr>
      </w:pPr>
    </w:p>
    <w:p w14:paraId="26D46959" w14:textId="77777777" w:rsidR="00000000" w:rsidRDefault="00A32788">
      <w:pPr>
        <w:pStyle w:val="-"/>
        <w:rPr>
          <w:rtl/>
        </w:rPr>
      </w:pPr>
      <w:bookmarkStart w:id="23" w:name="FS000000474T10_05_2004_16_36_42"/>
      <w:bookmarkEnd w:id="23"/>
      <w:r>
        <w:rPr>
          <w:rtl/>
        </w:rPr>
        <w:t>השר גדעון</w:t>
      </w:r>
      <w:r>
        <w:rPr>
          <w:rtl/>
        </w:rPr>
        <w:t xml:space="preserve"> עזרא:</w:t>
      </w:r>
    </w:p>
    <w:p w14:paraId="3DDA3F4B" w14:textId="77777777" w:rsidR="00000000" w:rsidRDefault="00A32788">
      <w:pPr>
        <w:pStyle w:val="a0"/>
        <w:rPr>
          <w:rFonts w:hint="cs"/>
          <w:rtl/>
        </w:rPr>
      </w:pPr>
    </w:p>
    <w:p w14:paraId="78BAF06B" w14:textId="77777777" w:rsidR="00000000" w:rsidRDefault="00A32788">
      <w:pPr>
        <w:pStyle w:val="a0"/>
        <w:rPr>
          <w:rFonts w:hint="cs"/>
          <w:rtl/>
        </w:rPr>
      </w:pPr>
      <w:r>
        <w:rPr>
          <w:rFonts w:hint="cs"/>
          <w:rtl/>
        </w:rPr>
        <w:t>היה מצוין. עבדנו בשיתוף פעולה מלא. אבל ההבדל העיקרי בין התקופה ההיא לתקופה הזאת, שאז זו היתה בעיקר מלחמה של אבנים, והמיגון היה מיגון נגד אבנים, והיום יש לנו מיגון נגד כדורים, אם יש מיגון. אני רוצה להגיד לך, אם אנחנו באים וחושבים איפה חל השינוי הגדו</w:t>
      </w:r>
      <w:r>
        <w:rPr>
          <w:rFonts w:hint="cs"/>
          <w:rtl/>
        </w:rPr>
        <w:t xml:space="preserve">ל שהביא אותנו למצב הזה, אני מוכרח להגיד את הדברים - זה היה באוסלו, כאשר נתנו להם להביא הנה את הרובים, ואלה הרובים שגם אתמול ירו באזור כיסופים. </w:t>
      </w:r>
    </w:p>
    <w:p w14:paraId="36A62059" w14:textId="77777777" w:rsidR="00000000" w:rsidRDefault="00A32788">
      <w:pPr>
        <w:pStyle w:val="a0"/>
        <w:rPr>
          <w:rFonts w:hint="cs"/>
          <w:rtl/>
        </w:rPr>
      </w:pPr>
    </w:p>
    <w:p w14:paraId="1E33CA54" w14:textId="77777777" w:rsidR="00000000" w:rsidRDefault="00A32788">
      <w:pPr>
        <w:pStyle w:val="af0"/>
        <w:rPr>
          <w:rtl/>
        </w:rPr>
      </w:pPr>
      <w:r>
        <w:rPr>
          <w:rFonts w:hint="eastAsia"/>
          <w:rtl/>
        </w:rPr>
        <w:t>אברהם</w:t>
      </w:r>
      <w:r>
        <w:rPr>
          <w:rtl/>
        </w:rPr>
        <w:t xml:space="preserve"> בורג (העבודה-מימד):</w:t>
      </w:r>
    </w:p>
    <w:p w14:paraId="43E5C3BE" w14:textId="77777777" w:rsidR="00000000" w:rsidRDefault="00A32788">
      <w:pPr>
        <w:pStyle w:val="a0"/>
        <w:rPr>
          <w:rFonts w:hint="cs"/>
          <w:rtl/>
        </w:rPr>
      </w:pPr>
    </w:p>
    <w:p w14:paraId="609337F3" w14:textId="77777777" w:rsidR="00000000" w:rsidRDefault="00A32788">
      <w:pPr>
        <w:pStyle w:val="a0"/>
        <w:rPr>
          <w:rFonts w:hint="cs"/>
          <w:rtl/>
        </w:rPr>
      </w:pPr>
      <w:r>
        <w:rPr>
          <w:rFonts w:hint="cs"/>
          <w:rtl/>
        </w:rPr>
        <w:t xml:space="preserve">איך הם עושים חומרי נפץ? זה לא מאוסלו. </w:t>
      </w:r>
    </w:p>
    <w:p w14:paraId="0AD63CA6" w14:textId="77777777" w:rsidR="00000000" w:rsidRDefault="00A32788">
      <w:pPr>
        <w:pStyle w:val="a0"/>
        <w:rPr>
          <w:rFonts w:hint="cs"/>
          <w:rtl/>
        </w:rPr>
      </w:pPr>
    </w:p>
    <w:p w14:paraId="57E157D6" w14:textId="77777777" w:rsidR="00000000" w:rsidRDefault="00A32788">
      <w:pPr>
        <w:pStyle w:val="-"/>
        <w:rPr>
          <w:rtl/>
        </w:rPr>
      </w:pPr>
      <w:bookmarkStart w:id="24" w:name="FS000000474T10_05_2004_16_37_25C"/>
      <w:bookmarkEnd w:id="24"/>
      <w:r>
        <w:rPr>
          <w:rtl/>
        </w:rPr>
        <w:t>השר גדעון עזרא:</w:t>
      </w:r>
    </w:p>
    <w:p w14:paraId="7AF39B09" w14:textId="77777777" w:rsidR="00000000" w:rsidRDefault="00A32788">
      <w:pPr>
        <w:pStyle w:val="a0"/>
        <w:rPr>
          <w:rtl/>
        </w:rPr>
      </w:pPr>
    </w:p>
    <w:p w14:paraId="6E8F907E" w14:textId="77777777" w:rsidR="00000000" w:rsidRDefault="00A32788">
      <w:pPr>
        <w:pStyle w:val="a0"/>
        <w:rPr>
          <w:rFonts w:hint="cs"/>
          <w:rtl/>
        </w:rPr>
      </w:pPr>
      <w:r>
        <w:rPr>
          <w:rFonts w:hint="cs"/>
          <w:rtl/>
        </w:rPr>
        <w:t xml:space="preserve">אני אגיד לך איך. חומר הנפץ </w:t>
      </w:r>
      <w:r>
        <w:rPr>
          <w:rFonts w:hint="cs"/>
          <w:rtl/>
        </w:rPr>
        <w:t xml:space="preserve">בחבל-עזה הוא בעיקר מהמוקשים שהם מפרקים, מוקשים מצריים. </w:t>
      </w:r>
    </w:p>
    <w:p w14:paraId="14A72517" w14:textId="77777777" w:rsidR="00000000" w:rsidRDefault="00A32788">
      <w:pPr>
        <w:pStyle w:val="a0"/>
        <w:rPr>
          <w:rFonts w:hint="cs"/>
          <w:rtl/>
        </w:rPr>
      </w:pPr>
    </w:p>
    <w:p w14:paraId="6B46ABCF" w14:textId="77777777" w:rsidR="00000000" w:rsidRDefault="00A32788">
      <w:pPr>
        <w:pStyle w:val="af0"/>
        <w:rPr>
          <w:rtl/>
        </w:rPr>
      </w:pPr>
      <w:r>
        <w:rPr>
          <w:rFonts w:hint="eastAsia"/>
          <w:rtl/>
        </w:rPr>
        <w:t>אברהם</w:t>
      </w:r>
      <w:r>
        <w:rPr>
          <w:rtl/>
        </w:rPr>
        <w:t xml:space="preserve"> בורג (העבודה-מימד):</w:t>
      </w:r>
    </w:p>
    <w:p w14:paraId="113A16D8" w14:textId="77777777" w:rsidR="00000000" w:rsidRDefault="00A32788">
      <w:pPr>
        <w:pStyle w:val="a0"/>
        <w:rPr>
          <w:rFonts w:hint="cs"/>
          <w:rtl/>
        </w:rPr>
      </w:pPr>
    </w:p>
    <w:p w14:paraId="7C8B0CA5" w14:textId="77777777" w:rsidR="00000000" w:rsidRDefault="00A32788">
      <w:pPr>
        <w:pStyle w:val="a0"/>
        <w:rPr>
          <w:rFonts w:hint="cs"/>
          <w:rtl/>
        </w:rPr>
      </w:pPr>
      <w:r>
        <w:rPr>
          <w:rFonts w:hint="cs"/>
          <w:rtl/>
        </w:rPr>
        <w:t>זה מנשק כימי.</w:t>
      </w:r>
    </w:p>
    <w:p w14:paraId="7D710E46" w14:textId="77777777" w:rsidR="00000000" w:rsidRDefault="00A32788">
      <w:pPr>
        <w:pStyle w:val="a0"/>
        <w:rPr>
          <w:rFonts w:hint="cs"/>
          <w:rtl/>
        </w:rPr>
      </w:pPr>
    </w:p>
    <w:p w14:paraId="753D88D7" w14:textId="77777777" w:rsidR="00000000" w:rsidRDefault="00A32788">
      <w:pPr>
        <w:pStyle w:val="-"/>
        <w:rPr>
          <w:rtl/>
        </w:rPr>
      </w:pPr>
      <w:bookmarkStart w:id="25" w:name="FS000000474T10_05_2004_16_37_41C"/>
      <w:bookmarkEnd w:id="25"/>
      <w:r>
        <w:rPr>
          <w:rtl/>
        </w:rPr>
        <w:t>השר גדעון עזרא:</w:t>
      </w:r>
    </w:p>
    <w:p w14:paraId="54B79238" w14:textId="77777777" w:rsidR="00000000" w:rsidRDefault="00A32788">
      <w:pPr>
        <w:pStyle w:val="a0"/>
        <w:rPr>
          <w:rtl/>
        </w:rPr>
      </w:pPr>
    </w:p>
    <w:p w14:paraId="217160C3" w14:textId="77777777" w:rsidR="00000000" w:rsidRDefault="00A32788">
      <w:pPr>
        <w:pStyle w:val="a0"/>
        <w:rPr>
          <w:rFonts w:hint="cs"/>
          <w:rtl/>
        </w:rPr>
      </w:pPr>
      <w:r>
        <w:rPr>
          <w:rFonts w:hint="cs"/>
          <w:rtl/>
        </w:rPr>
        <w:t>יש גם כימי ויש גם מוקשים מצריים שמפרקים אותם, שהם יותר מסוכנים.</w:t>
      </w:r>
    </w:p>
    <w:p w14:paraId="1599DA55" w14:textId="77777777" w:rsidR="00000000" w:rsidRDefault="00A32788">
      <w:pPr>
        <w:pStyle w:val="a0"/>
        <w:rPr>
          <w:rFonts w:hint="cs"/>
          <w:rtl/>
        </w:rPr>
      </w:pPr>
    </w:p>
    <w:p w14:paraId="4A5998EA" w14:textId="77777777" w:rsidR="00000000" w:rsidRDefault="00A32788">
      <w:pPr>
        <w:pStyle w:val="af0"/>
        <w:rPr>
          <w:rtl/>
        </w:rPr>
      </w:pPr>
      <w:r>
        <w:rPr>
          <w:rFonts w:hint="eastAsia"/>
          <w:rtl/>
        </w:rPr>
        <w:t>אברהם</w:t>
      </w:r>
      <w:r>
        <w:rPr>
          <w:rtl/>
        </w:rPr>
        <w:t xml:space="preserve"> בורג (העבודה-מימד):</w:t>
      </w:r>
    </w:p>
    <w:p w14:paraId="6A4C1F06" w14:textId="77777777" w:rsidR="00000000" w:rsidRDefault="00A32788">
      <w:pPr>
        <w:pStyle w:val="a0"/>
        <w:rPr>
          <w:rFonts w:hint="cs"/>
          <w:rtl/>
        </w:rPr>
      </w:pPr>
    </w:p>
    <w:p w14:paraId="054F171A" w14:textId="77777777" w:rsidR="00000000" w:rsidRDefault="00A32788">
      <w:pPr>
        <w:pStyle w:val="a0"/>
        <w:rPr>
          <w:rFonts w:hint="cs"/>
          <w:rtl/>
        </w:rPr>
      </w:pPr>
      <w:r>
        <w:rPr>
          <w:rFonts w:hint="cs"/>
          <w:rtl/>
        </w:rPr>
        <w:t xml:space="preserve">בזה לא אוסלו אשם. </w:t>
      </w:r>
    </w:p>
    <w:p w14:paraId="463605D4" w14:textId="77777777" w:rsidR="00000000" w:rsidRDefault="00A32788">
      <w:pPr>
        <w:pStyle w:val="a0"/>
        <w:rPr>
          <w:rFonts w:hint="cs"/>
          <w:rtl/>
        </w:rPr>
      </w:pPr>
    </w:p>
    <w:p w14:paraId="218A7780" w14:textId="77777777" w:rsidR="00000000" w:rsidRDefault="00A32788">
      <w:pPr>
        <w:pStyle w:val="af1"/>
        <w:rPr>
          <w:rtl/>
        </w:rPr>
      </w:pPr>
      <w:r>
        <w:rPr>
          <w:rtl/>
        </w:rPr>
        <w:t>היו"ר ראובן ריבלין:</w:t>
      </w:r>
    </w:p>
    <w:p w14:paraId="5817290A" w14:textId="77777777" w:rsidR="00000000" w:rsidRDefault="00A32788">
      <w:pPr>
        <w:pStyle w:val="a0"/>
        <w:rPr>
          <w:rtl/>
        </w:rPr>
      </w:pPr>
    </w:p>
    <w:p w14:paraId="0B8E3FAD" w14:textId="77777777" w:rsidR="00000000" w:rsidRDefault="00A32788">
      <w:pPr>
        <w:pStyle w:val="a0"/>
        <w:rPr>
          <w:rFonts w:hint="cs"/>
          <w:rtl/>
        </w:rPr>
      </w:pPr>
      <w:r>
        <w:rPr>
          <w:rFonts w:hint="cs"/>
          <w:rtl/>
        </w:rPr>
        <w:t>אדוני י</w:t>
      </w:r>
      <w:r>
        <w:rPr>
          <w:rFonts w:hint="cs"/>
          <w:rtl/>
        </w:rPr>
        <w:t xml:space="preserve">גיד לי מתי חבר הכנסת בורג מפריע לו. </w:t>
      </w:r>
    </w:p>
    <w:p w14:paraId="6B2D778F" w14:textId="77777777" w:rsidR="00000000" w:rsidRDefault="00A32788">
      <w:pPr>
        <w:pStyle w:val="a0"/>
        <w:rPr>
          <w:rFonts w:hint="cs"/>
          <w:rtl/>
        </w:rPr>
      </w:pPr>
    </w:p>
    <w:p w14:paraId="4A508D21" w14:textId="77777777" w:rsidR="00000000" w:rsidRDefault="00A32788">
      <w:pPr>
        <w:pStyle w:val="af0"/>
        <w:rPr>
          <w:rtl/>
        </w:rPr>
      </w:pPr>
      <w:r>
        <w:rPr>
          <w:rFonts w:hint="eastAsia"/>
          <w:rtl/>
        </w:rPr>
        <w:t>עמרם</w:t>
      </w:r>
      <w:r>
        <w:rPr>
          <w:rtl/>
        </w:rPr>
        <w:t xml:space="preserve"> מצנע (העבודה-מימד):</w:t>
      </w:r>
    </w:p>
    <w:p w14:paraId="0F42FF49" w14:textId="77777777" w:rsidR="00000000" w:rsidRDefault="00A32788">
      <w:pPr>
        <w:pStyle w:val="a0"/>
        <w:rPr>
          <w:rFonts w:hint="cs"/>
          <w:rtl/>
        </w:rPr>
      </w:pPr>
    </w:p>
    <w:p w14:paraId="18485443" w14:textId="77777777" w:rsidR="00000000" w:rsidRDefault="00A32788">
      <w:pPr>
        <w:pStyle w:val="a0"/>
        <w:rPr>
          <w:rFonts w:hint="cs"/>
          <w:rtl/>
        </w:rPr>
      </w:pPr>
      <w:r>
        <w:rPr>
          <w:rFonts w:hint="cs"/>
          <w:rtl/>
        </w:rPr>
        <w:t>גדעון, עם יד על הלב - - -</w:t>
      </w:r>
    </w:p>
    <w:p w14:paraId="29D53F6B" w14:textId="77777777" w:rsidR="00000000" w:rsidRDefault="00A32788">
      <w:pPr>
        <w:pStyle w:val="a0"/>
        <w:rPr>
          <w:rFonts w:hint="cs"/>
          <w:rtl/>
        </w:rPr>
      </w:pPr>
    </w:p>
    <w:p w14:paraId="74EEC4BC" w14:textId="77777777" w:rsidR="00000000" w:rsidRDefault="00A32788">
      <w:pPr>
        <w:pStyle w:val="-"/>
        <w:rPr>
          <w:rtl/>
        </w:rPr>
      </w:pPr>
      <w:bookmarkStart w:id="26" w:name="FS000000474T10_05_2004_16_44_12C"/>
      <w:bookmarkEnd w:id="26"/>
      <w:r>
        <w:rPr>
          <w:rtl/>
        </w:rPr>
        <w:t>השר גדעון עזרא:</w:t>
      </w:r>
    </w:p>
    <w:p w14:paraId="06FE4A79" w14:textId="77777777" w:rsidR="00000000" w:rsidRDefault="00A32788">
      <w:pPr>
        <w:pStyle w:val="a0"/>
        <w:rPr>
          <w:rtl/>
        </w:rPr>
      </w:pPr>
    </w:p>
    <w:p w14:paraId="647BC644" w14:textId="77777777" w:rsidR="00000000" w:rsidRDefault="00A32788">
      <w:pPr>
        <w:pStyle w:val="a0"/>
        <w:rPr>
          <w:rFonts w:hint="cs"/>
          <w:rtl/>
        </w:rPr>
      </w:pPr>
      <w:r>
        <w:rPr>
          <w:rFonts w:hint="cs"/>
          <w:rtl/>
        </w:rPr>
        <w:t>אני לא הולך לריב אתך. תן לי להגיד לך. אני רוצה להגיד לך, כולנו בבית הזה יד אחת לטובתה של מדינת ישראל, וזו המטרה - טובת מדינת ישראל במצב הזה שבו אנחנ</w:t>
      </w:r>
      <w:r>
        <w:rPr>
          <w:rFonts w:hint="cs"/>
          <w:rtl/>
        </w:rPr>
        <w:t>ו נמצאים. ומה שאתה אמרת לגבי נצרים בעבר, אמרת לגבי נצרים בעבר. קרה דבר-מה, מדינת ישראל אמרה מתחילת המלחמה הזאת ועד עצם היום הזה, וקיבלנו חיזוק ממפת הדרכים, ששם נאמר שאנחנו לא ניכנס למשא-ומתן עד אשר הפלסטינים יתחילו להילחם בטרור. זה לא היה תנאי שלך כאשר אתה</w:t>
      </w:r>
      <w:r>
        <w:rPr>
          <w:rFonts w:hint="cs"/>
          <w:rtl/>
        </w:rPr>
        <w:t xml:space="preserve"> דיברת בשנה שעברה - - -</w:t>
      </w:r>
    </w:p>
    <w:p w14:paraId="7B721563" w14:textId="77777777" w:rsidR="00000000" w:rsidRDefault="00A32788">
      <w:pPr>
        <w:pStyle w:val="a0"/>
        <w:rPr>
          <w:rFonts w:hint="cs"/>
          <w:rtl/>
        </w:rPr>
      </w:pPr>
    </w:p>
    <w:p w14:paraId="62AB6C60" w14:textId="77777777" w:rsidR="00000000" w:rsidRDefault="00A32788">
      <w:pPr>
        <w:pStyle w:val="af0"/>
        <w:rPr>
          <w:rtl/>
        </w:rPr>
      </w:pPr>
      <w:r>
        <w:rPr>
          <w:rFonts w:hint="eastAsia"/>
          <w:rtl/>
        </w:rPr>
        <w:t>עמרם</w:t>
      </w:r>
      <w:r>
        <w:rPr>
          <w:rtl/>
        </w:rPr>
        <w:t xml:space="preserve"> מצנע (העבודה-מימד):</w:t>
      </w:r>
    </w:p>
    <w:p w14:paraId="656990FD" w14:textId="77777777" w:rsidR="00000000" w:rsidRDefault="00A32788">
      <w:pPr>
        <w:pStyle w:val="a0"/>
        <w:rPr>
          <w:rFonts w:hint="cs"/>
          <w:rtl/>
        </w:rPr>
      </w:pPr>
    </w:p>
    <w:p w14:paraId="1DEC2C41" w14:textId="77777777" w:rsidR="00000000" w:rsidRDefault="00A32788">
      <w:pPr>
        <w:pStyle w:val="a0"/>
        <w:rPr>
          <w:rFonts w:hint="cs"/>
          <w:rtl/>
        </w:rPr>
      </w:pPr>
      <w:r>
        <w:rPr>
          <w:rFonts w:hint="cs"/>
          <w:rtl/>
        </w:rPr>
        <w:t>- - -</w:t>
      </w:r>
    </w:p>
    <w:p w14:paraId="086A7423" w14:textId="77777777" w:rsidR="00000000" w:rsidRDefault="00A32788">
      <w:pPr>
        <w:pStyle w:val="a0"/>
        <w:rPr>
          <w:rFonts w:hint="cs"/>
          <w:rtl/>
        </w:rPr>
      </w:pPr>
    </w:p>
    <w:p w14:paraId="76F610DE" w14:textId="77777777" w:rsidR="00000000" w:rsidRDefault="00A32788">
      <w:pPr>
        <w:pStyle w:val="-"/>
        <w:rPr>
          <w:rtl/>
        </w:rPr>
      </w:pPr>
      <w:bookmarkStart w:id="27" w:name="FS000000474T10_05_2004_16_46_50C"/>
      <w:bookmarkEnd w:id="27"/>
      <w:r>
        <w:rPr>
          <w:rtl/>
        </w:rPr>
        <w:t>השר גדעון עזרא:</w:t>
      </w:r>
    </w:p>
    <w:p w14:paraId="58F210A7" w14:textId="77777777" w:rsidR="00000000" w:rsidRDefault="00A32788">
      <w:pPr>
        <w:pStyle w:val="a0"/>
        <w:rPr>
          <w:rtl/>
        </w:rPr>
      </w:pPr>
    </w:p>
    <w:p w14:paraId="5975C82F" w14:textId="77777777" w:rsidR="00000000" w:rsidRDefault="00A32788">
      <w:pPr>
        <w:pStyle w:val="a0"/>
        <w:rPr>
          <w:rFonts w:hint="cs"/>
          <w:rtl/>
        </w:rPr>
      </w:pPr>
      <w:r>
        <w:rPr>
          <w:rFonts w:hint="cs"/>
          <w:rtl/>
        </w:rPr>
        <w:t xml:space="preserve">וזה עדיין תנאי שלנו, אבל גם אתה מדבר על הצורך במלחמה בטרור. </w:t>
      </w:r>
    </w:p>
    <w:p w14:paraId="168D9409" w14:textId="77777777" w:rsidR="00000000" w:rsidRDefault="00A32788">
      <w:pPr>
        <w:pStyle w:val="a0"/>
        <w:rPr>
          <w:rFonts w:hint="cs"/>
          <w:rtl/>
        </w:rPr>
      </w:pPr>
    </w:p>
    <w:p w14:paraId="5074D265" w14:textId="77777777" w:rsidR="00000000" w:rsidRDefault="00A32788">
      <w:pPr>
        <w:pStyle w:val="af0"/>
        <w:rPr>
          <w:rtl/>
        </w:rPr>
      </w:pPr>
      <w:r>
        <w:rPr>
          <w:rFonts w:hint="eastAsia"/>
          <w:rtl/>
        </w:rPr>
        <w:t>עמרם</w:t>
      </w:r>
      <w:r>
        <w:rPr>
          <w:rtl/>
        </w:rPr>
        <w:t xml:space="preserve"> מצנע (העבודה-מימד):</w:t>
      </w:r>
    </w:p>
    <w:p w14:paraId="2CB83E37" w14:textId="77777777" w:rsidR="00000000" w:rsidRDefault="00A32788">
      <w:pPr>
        <w:pStyle w:val="a0"/>
        <w:rPr>
          <w:rFonts w:hint="cs"/>
          <w:rtl/>
        </w:rPr>
      </w:pPr>
    </w:p>
    <w:p w14:paraId="33378F6F" w14:textId="77777777" w:rsidR="00000000" w:rsidRDefault="00A32788">
      <w:pPr>
        <w:pStyle w:val="a0"/>
        <w:rPr>
          <w:rFonts w:hint="cs"/>
          <w:rtl/>
        </w:rPr>
      </w:pPr>
      <w:r>
        <w:rPr>
          <w:rFonts w:hint="cs"/>
          <w:rtl/>
        </w:rPr>
        <w:t xml:space="preserve">ודאי. </w:t>
      </w:r>
    </w:p>
    <w:p w14:paraId="75866BCA" w14:textId="77777777" w:rsidR="00000000" w:rsidRDefault="00A32788">
      <w:pPr>
        <w:pStyle w:val="a0"/>
        <w:rPr>
          <w:rFonts w:hint="cs"/>
          <w:rtl/>
        </w:rPr>
      </w:pPr>
    </w:p>
    <w:p w14:paraId="40E215C0" w14:textId="77777777" w:rsidR="00000000" w:rsidRDefault="00A32788">
      <w:pPr>
        <w:pStyle w:val="-"/>
        <w:rPr>
          <w:rtl/>
        </w:rPr>
      </w:pPr>
      <w:bookmarkStart w:id="28" w:name="FS000000474T10_05_2004_16_47_20C"/>
      <w:bookmarkEnd w:id="28"/>
      <w:r>
        <w:rPr>
          <w:rtl/>
        </w:rPr>
        <w:t>השר גדעון עזרא:</w:t>
      </w:r>
    </w:p>
    <w:p w14:paraId="3C6939D9" w14:textId="77777777" w:rsidR="00000000" w:rsidRDefault="00A32788">
      <w:pPr>
        <w:pStyle w:val="a0"/>
        <w:rPr>
          <w:rtl/>
        </w:rPr>
      </w:pPr>
    </w:p>
    <w:p w14:paraId="2BDCFE2B" w14:textId="77777777" w:rsidR="00000000" w:rsidRDefault="00A32788">
      <w:pPr>
        <w:pStyle w:val="a0"/>
        <w:rPr>
          <w:rFonts w:hint="cs"/>
          <w:rtl/>
        </w:rPr>
      </w:pPr>
      <w:r>
        <w:rPr>
          <w:rFonts w:hint="cs"/>
          <w:rtl/>
        </w:rPr>
        <w:t>ואין לנו פרטנר למלחמה בטרור. הסכמנו ללכת על מפת הדרכים. ראש הממשלה ה</w:t>
      </w:r>
      <w:r>
        <w:rPr>
          <w:rFonts w:hint="cs"/>
          <w:rtl/>
        </w:rPr>
        <w:t>סכים להצעת הנשיא בוש. מי שלא קיים את ההצעה הזאת היו הפלסטינים. אנחנו נמצאים במצב שראש הממשלה הגיע למסקנה שהמצב הזה חייב להשתנות, ולא לחכות עד שהפלסטינים ייאותו להתחיל מלחמה בטרור, ולכן הוא הציע הצעה נגדית. ההצעה הנגדית שהוא הציע, לפני שהוא הביא אותה לממשלה</w:t>
      </w:r>
      <w:r>
        <w:rPr>
          <w:rFonts w:hint="cs"/>
          <w:rtl/>
        </w:rPr>
        <w:t xml:space="preserve">, לפני שהוא הביא אותה לכנסת, הוא רצה להביא תוכנית שלמה מבחינתו, והוא הביא אותה לנשיא בוש, וקיבל את ברכתו, ולצערו היא לא עברה. לצערו ולצערי. היא לא עברה במשאל של הליכוד, ואנחנו מצרים על כך, אבל משוכנעים שצריכים לשנות את המצב. כרגע ראש הממשלה שוקד על תוכנית </w:t>
      </w:r>
      <w:r>
        <w:rPr>
          <w:rFonts w:hint="cs"/>
          <w:rtl/>
        </w:rPr>
        <w:t>חלופית. הוא דיבר אתמול על כך שבתוך שלושה שבועות הוא יביא תוכנית חלופית, ועכשיו הוא עסוק בשיחות עם השרים, עם חברי הכנסת, עם סיעות הקואליציה וגם עם סיעות האופוזיציה, על מנת להביא את התוכנית הטובה ביותר שממנה נזוז לטובת מדינת ישראל. במקום שהיום, במצב שבו אנחנ</w:t>
      </w:r>
      <w:r>
        <w:rPr>
          <w:rFonts w:hint="cs"/>
          <w:rtl/>
        </w:rPr>
        <w:t>ו נמצאים - - -</w:t>
      </w:r>
    </w:p>
    <w:p w14:paraId="580F8446" w14:textId="77777777" w:rsidR="00000000" w:rsidRDefault="00A32788">
      <w:pPr>
        <w:pStyle w:val="a0"/>
        <w:rPr>
          <w:rFonts w:hint="cs"/>
          <w:rtl/>
        </w:rPr>
      </w:pPr>
    </w:p>
    <w:p w14:paraId="6652444C" w14:textId="77777777" w:rsidR="00000000" w:rsidRDefault="00A32788">
      <w:pPr>
        <w:pStyle w:val="af0"/>
        <w:rPr>
          <w:rtl/>
        </w:rPr>
      </w:pPr>
      <w:r>
        <w:rPr>
          <w:rFonts w:hint="eastAsia"/>
          <w:rtl/>
        </w:rPr>
        <w:t>יוסי</w:t>
      </w:r>
      <w:r>
        <w:rPr>
          <w:rtl/>
        </w:rPr>
        <w:t xml:space="preserve"> שריד (מרצ):</w:t>
      </w:r>
    </w:p>
    <w:p w14:paraId="7D1313C3" w14:textId="77777777" w:rsidR="00000000" w:rsidRDefault="00A32788">
      <w:pPr>
        <w:pStyle w:val="a0"/>
        <w:rPr>
          <w:rFonts w:hint="cs"/>
          <w:rtl/>
        </w:rPr>
      </w:pPr>
    </w:p>
    <w:p w14:paraId="5FEA1F37" w14:textId="77777777" w:rsidR="00000000" w:rsidRDefault="00A32788">
      <w:pPr>
        <w:pStyle w:val="a0"/>
        <w:rPr>
          <w:rFonts w:hint="cs"/>
          <w:rtl/>
        </w:rPr>
      </w:pPr>
      <w:r>
        <w:rPr>
          <w:rFonts w:hint="cs"/>
          <w:rtl/>
        </w:rPr>
        <w:t>שלושה שבועות?</w:t>
      </w:r>
    </w:p>
    <w:p w14:paraId="33BC7917" w14:textId="77777777" w:rsidR="00000000" w:rsidRDefault="00A32788">
      <w:pPr>
        <w:pStyle w:val="a0"/>
        <w:rPr>
          <w:rFonts w:hint="cs"/>
          <w:rtl/>
        </w:rPr>
      </w:pPr>
    </w:p>
    <w:p w14:paraId="607E47B6" w14:textId="77777777" w:rsidR="00000000" w:rsidRDefault="00A32788">
      <w:pPr>
        <w:pStyle w:val="af1"/>
        <w:rPr>
          <w:rtl/>
        </w:rPr>
      </w:pPr>
      <w:r>
        <w:rPr>
          <w:rtl/>
        </w:rPr>
        <w:t>היו"ר ראובן ריבלין:</w:t>
      </w:r>
    </w:p>
    <w:p w14:paraId="67920195" w14:textId="77777777" w:rsidR="00000000" w:rsidRDefault="00A32788">
      <w:pPr>
        <w:pStyle w:val="a0"/>
        <w:rPr>
          <w:rtl/>
        </w:rPr>
      </w:pPr>
    </w:p>
    <w:p w14:paraId="6753A39E" w14:textId="77777777" w:rsidR="00000000" w:rsidRDefault="00A32788">
      <w:pPr>
        <w:pStyle w:val="a0"/>
        <w:rPr>
          <w:rFonts w:hint="cs"/>
          <w:rtl/>
        </w:rPr>
      </w:pPr>
      <w:r>
        <w:rPr>
          <w:rFonts w:hint="cs"/>
          <w:rtl/>
        </w:rPr>
        <w:t xml:space="preserve">חבר הכנסת שריד, אם אדוני רוצה לשאול, בישיבה, בבקשה. קודם כול הוא ישב. </w:t>
      </w:r>
    </w:p>
    <w:p w14:paraId="0EB8D339" w14:textId="77777777" w:rsidR="00000000" w:rsidRDefault="00A32788">
      <w:pPr>
        <w:pStyle w:val="a0"/>
        <w:rPr>
          <w:rFonts w:hint="cs"/>
          <w:rtl/>
        </w:rPr>
      </w:pPr>
    </w:p>
    <w:p w14:paraId="638BD79E" w14:textId="77777777" w:rsidR="00000000" w:rsidRDefault="00A32788">
      <w:pPr>
        <w:pStyle w:val="-"/>
        <w:rPr>
          <w:rtl/>
        </w:rPr>
      </w:pPr>
      <w:bookmarkStart w:id="29" w:name="FS000000474T10_05_2004_16_52_39C"/>
      <w:bookmarkEnd w:id="29"/>
      <w:r>
        <w:rPr>
          <w:rtl/>
        </w:rPr>
        <w:t>השר גדעון עזרא:</w:t>
      </w:r>
    </w:p>
    <w:p w14:paraId="06DBC528" w14:textId="77777777" w:rsidR="00000000" w:rsidRDefault="00A32788">
      <w:pPr>
        <w:pStyle w:val="a0"/>
        <w:rPr>
          <w:rtl/>
        </w:rPr>
      </w:pPr>
    </w:p>
    <w:p w14:paraId="38275391" w14:textId="77777777" w:rsidR="00000000" w:rsidRDefault="00A32788">
      <w:pPr>
        <w:pStyle w:val="a0"/>
        <w:rPr>
          <w:rFonts w:hint="cs"/>
          <w:rtl/>
        </w:rPr>
      </w:pPr>
      <w:r>
        <w:rPr>
          <w:rFonts w:hint="cs"/>
          <w:rtl/>
        </w:rPr>
        <w:t xml:space="preserve">אני דיברתי על טובת מדינת ישראל. </w:t>
      </w:r>
    </w:p>
    <w:p w14:paraId="57BDB8D1" w14:textId="77777777" w:rsidR="00000000" w:rsidRDefault="00A32788">
      <w:pPr>
        <w:pStyle w:val="a0"/>
        <w:rPr>
          <w:rFonts w:hint="cs"/>
          <w:rtl/>
        </w:rPr>
      </w:pPr>
    </w:p>
    <w:p w14:paraId="24680D48" w14:textId="77777777" w:rsidR="00000000" w:rsidRDefault="00A32788">
      <w:pPr>
        <w:pStyle w:val="af0"/>
        <w:rPr>
          <w:rtl/>
        </w:rPr>
      </w:pPr>
      <w:r>
        <w:rPr>
          <w:rFonts w:hint="eastAsia"/>
          <w:rtl/>
        </w:rPr>
        <w:t>יוסי</w:t>
      </w:r>
      <w:r>
        <w:rPr>
          <w:rtl/>
        </w:rPr>
        <w:t xml:space="preserve"> שריד (מרצ):</w:t>
      </w:r>
    </w:p>
    <w:p w14:paraId="46D25773" w14:textId="77777777" w:rsidR="00000000" w:rsidRDefault="00A32788">
      <w:pPr>
        <w:pStyle w:val="a0"/>
        <w:rPr>
          <w:rFonts w:hint="cs"/>
          <w:rtl/>
        </w:rPr>
      </w:pPr>
    </w:p>
    <w:p w14:paraId="0E71BDE2" w14:textId="77777777" w:rsidR="00000000" w:rsidRDefault="00A32788">
      <w:pPr>
        <w:pStyle w:val="a0"/>
        <w:rPr>
          <w:rFonts w:hint="cs"/>
          <w:rtl/>
        </w:rPr>
      </w:pPr>
      <w:r>
        <w:rPr>
          <w:rFonts w:hint="cs"/>
          <w:rtl/>
        </w:rPr>
        <w:t xml:space="preserve">ראש הממשלה יספיק לסרוג גרביים? </w:t>
      </w:r>
    </w:p>
    <w:p w14:paraId="3C8E382E" w14:textId="77777777" w:rsidR="00000000" w:rsidRDefault="00A32788">
      <w:pPr>
        <w:pStyle w:val="a0"/>
        <w:rPr>
          <w:rFonts w:hint="cs"/>
          <w:rtl/>
        </w:rPr>
      </w:pPr>
    </w:p>
    <w:p w14:paraId="370E1594" w14:textId="77777777" w:rsidR="00000000" w:rsidRDefault="00A32788">
      <w:pPr>
        <w:pStyle w:val="-"/>
        <w:rPr>
          <w:rtl/>
        </w:rPr>
      </w:pPr>
      <w:bookmarkStart w:id="30" w:name="FS000000474T10_05_2004_16_53_00C"/>
      <w:bookmarkEnd w:id="30"/>
      <w:r>
        <w:rPr>
          <w:rtl/>
        </w:rPr>
        <w:t>השר גדעון עז</w:t>
      </w:r>
      <w:r>
        <w:rPr>
          <w:rtl/>
        </w:rPr>
        <w:t>רא:</w:t>
      </w:r>
    </w:p>
    <w:p w14:paraId="325E9294" w14:textId="77777777" w:rsidR="00000000" w:rsidRDefault="00A32788">
      <w:pPr>
        <w:pStyle w:val="a0"/>
        <w:rPr>
          <w:rtl/>
        </w:rPr>
      </w:pPr>
    </w:p>
    <w:p w14:paraId="7129FA00" w14:textId="77777777" w:rsidR="00000000" w:rsidRDefault="00A32788">
      <w:pPr>
        <w:pStyle w:val="a0"/>
        <w:rPr>
          <w:rFonts w:hint="cs"/>
          <w:rtl/>
        </w:rPr>
      </w:pPr>
      <w:r>
        <w:rPr>
          <w:rFonts w:hint="cs"/>
          <w:rtl/>
        </w:rPr>
        <w:t xml:space="preserve">אני רוצה להזכיר לך, חבר הכנסת שריד, שבין התומכים בתוכנית של ראש הממשלה היה גם השר בנימין נתניהו והיו שרים נוספים. </w:t>
      </w:r>
    </w:p>
    <w:p w14:paraId="7268C1B7" w14:textId="77777777" w:rsidR="00000000" w:rsidRDefault="00A32788">
      <w:pPr>
        <w:pStyle w:val="a0"/>
        <w:rPr>
          <w:rFonts w:hint="cs"/>
          <w:rtl/>
        </w:rPr>
      </w:pPr>
    </w:p>
    <w:p w14:paraId="37DC8317" w14:textId="77777777" w:rsidR="00000000" w:rsidRDefault="00A32788">
      <w:pPr>
        <w:pStyle w:val="af0"/>
        <w:rPr>
          <w:rtl/>
        </w:rPr>
      </w:pPr>
      <w:r>
        <w:rPr>
          <w:rFonts w:hint="eastAsia"/>
          <w:rtl/>
        </w:rPr>
        <w:t>חיים</w:t>
      </w:r>
      <w:r>
        <w:rPr>
          <w:rtl/>
        </w:rPr>
        <w:t xml:space="preserve"> אורון (מרצ):</w:t>
      </w:r>
    </w:p>
    <w:p w14:paraId="219DDBB4" w14:textId="77777777" w:rsidR="00000000" w:rsidRDefault="00A32788">
      <w:pPr>
        <w:pStyle w:val="a0"/>
        <w:rPr>
          <w:rFonts w:hint="cs"/>
          <w:rtl/>
        </w:rPr>
      </w:pPr>
    </w:p>
    <w:p w14:paraId="400253C5" w14:textId="77777777" w:rsidR="00000000" w:rsidRDefault="00A32788">
      <w:pPr>
        <w:pStyle w:val="a0"/>
        <w:rPr>
          <w:rFonts w:hint="cs"/>
          <w:rtl/>
        </w:rPr>
      </w:pPr>
      <w:r>
        <w:rPr>
          <w:rFonts w:hint="cs"/>
          <w:rtl/>
        </w:rPr>
        <w:t>אוי ואבוי לך - - -</w:t>
      </w:r>
    </w:p>
    <w:p w14:paraId="34547C11" w14:textId="77777777" w:rsidR="00000000" w:rsidRDefault="00A32788">
      <w:pPr>
        <w:pStyle w:val="a0"/>
        <w:rPr>
          <w:rFonts w:hint="cs"/>
          <w:rtl/>
        </w:rPr>
      </w:pPr>
    </w:p>
    <w:p w14:paraId="2828674D" w14:textId="77777777" w:rsidR="00000000" w:rsidRDefault="00A32788">
      <w:pPr>
        <w:pStyle w:val="-"/>
        <w:rPr>
          <w:rtl/>
        </w:rPr>
      </w:pPr>
      <w:bookmarkStart w:id="31" w:name="FS000000474T10_05_2004_16_53_37C"/>
      <w:bookmarkEnd w:id="31"/>
      <w:r>
        <w:rPr>
          <w:rtl/>
        </w:rPr>
        <w:t>השר גדעון עזרא:</w:t>
      </w:r>
    </w:p>
    <w:p w14:paraId="310FC79F" w14:textId="77777777" w:rsidR="00000000" w:rsidRDefault="00A32788">
      <w:pPr>
        <w:pStyle w:val="a0"/>
        <w:rPr>
          <w:rtl/>
        </w:rPr>
      </w:pPr>
    </w:p>
    <w:p w14:paraId="4569DFA6" w14:textId="77777777" w:rsidR="00000000" w:rsidRDefault="00A32788">
      <w:pPr>
        <w:pStyle w:val="a0"/>
        <w:rPr>
          <w:rFonts w:hint="cs"/>
          <w:rtl/>
        </w:rPr>
      </w:pPr>
      <w:r>
        <w:rPr>
          <w:rFonts w:hint="cs"/>
          <w:rtl/>
        </w:rPr>
        <w:t>הבעיה היתה - והשר נתניהו, כזכור לך, ביקש כמה תנאים על מנת שהוא יתמוך בתוכנית, ו</w:t>
      </w:r>
      <w:r>
        <w:rPr>
          <w:rFonts w:hint="cs"/>
          <w:rtl/>
        </w:rPr>
        <w:t xml:space="preserve">התנאים האלו אומנם הושגו בביקורו של ראש הממשלה בארצות-הברית. </w:t>
      </w:r>
    </w:p>
    <w:p w14:paraId="09B5C8B0" w14:textId="77777777" w:rsidR="00000000" w:rsidRDefault="00A32788">
      <w:pPr>
        <w:pStyle w:val="a0"/>
        <w:rPr>
          <w:rFonts w:hint="cs"/>
          <w:rtl/>
        </w:rPr>
      </w:pPr>
    </w:p>
    <w:p w14:paraId="1DE0B233" w14:textId="77777777" w:rsidR="00000000" w:rsidRDefault="00A32788">
      <w:pPr>
        <w:pStyle w:val="af0"/>
        <w:rPr>
          <w:rtl/>
        </w:rPr>
      </w:pPr>
      <w:r>
        <w:rPr>
          <w:rFonts w:hint="eastAsia"/>
          <w:rtl/>
        </w:rPr>
        <w:t>יוסי</w:t>
      </w:r>
      <w:r>
        <w:rPr>
          <w:rtl/>
        </w:rPr>
        <w:t xml:space="preserve"> שריד (מרצ):</w:t>
      </w:r>
    </w:p>
    <w:p w14:paraId="50211316" w14:textId="77777777" w:rsidR="00000000" w:rsidRDefault="00A32788">
      <w:pPr>
        <w:pStyle w:val="a0"/>
        <w:rPr>
          <w:rFonts w:hint="cs"/>
          <w:rtl/>
        </w:rPr>
      </w:pPr>
    </w:p>
    <w:p w14:paraId="1FE6148D" w14:textId="77777777" w:rsidR="00000000" w:rsidRDefault="00A32788">
      <w:pPr>
        <w:pStyle w:val="a0"/>
        <w:rPr>
          <w:rFonts w:hint="cs"/>
          <w:rtl/>
        </w:rPr>
      </w:pPr>
      <w:r>
        <w:rPr>
          <w:rFonts w:hint="cs"/>
          <w:rtl/>
        </w:rPr>
        <w:t>למה בינתיים הוא מדבר על גרביים?</w:t>
      </w:r>
    </w:p>
    <w:p w14:paraId="58AF2BBB" w14:textId="77777777" w:rsidR="00000000" w:rsidRDefault="00A32788">
      <w:pPr>
        <w:pStyle w:val="a0"/>
        <w:rPr>
          <w:rFonts w:hint="cs"/>
          <w:rtl/>
        </w:rPr>
      </w:pPr>
    </w:p>
    <w:p w14:paraId="532D7BD9" w14:textId="77777777" w:rsidR="00000000" w:rsidRDefault="00A32788">
      <w:pPr>
        <w:pStyle w:val="-"/>
        <w:rPr>
          <w:rtl/>
        </w:rPr>
      </w:pPr>
      <w:bookmarkStart w:id="32" w:name="FS000000474T10_05_2004_16_54_18C"/>
      <w:bookmarkEnd w:id="32"/>
      <w:r>
        <w:rPr>
          <w:rtl/>
        </w:rPr>
        <w:t>השר גדעון עזרא:</w:t>
      </w:r>
    </w:p>
    <w:p w14:paraId="12F528A6" w14:textId="77777777" w:rsidR="00000000" w:rsidRDefault="00A32788">
      <w:pPr>
        <w:pStyle w:val="a0"/>
        <w:rPr>
          <w:rtl/>
        </w:rPr>
      </w:pPr>
    </w:p>
    <w:p w14:paraId="62252299" w14:textId="77777777" w:rsidR="00000000" w:rsidRDefault="00A32788">
      <w:pPr>
        <w:pStyle w:val="a0"/>
        <w:rPr>
          <w:rFonts w:hint="cs"/>
          <w:rtl/>
        </w:rPr>
      </w:pPr>
      <w:r>
        <w:rPr>
          <w:rFonts w:hint="cs"/>
          <w:rtl/>
        </w:rPr>
        <w:t>קרה בינתיים דבר, נפל דבר שהנושא הזה לא עבר במשאל של מתפקדי הליכוד, וצריך להכין תוכנית חלופית. ולדעתו של השר נתניהו קשה לעשות ת</w:t>
      </w:r>
      <w:r>
        <w:rPr>
          <w:rFonts w:hint="cs"/>
          <w:rtl/>
        </w:rPr>
        <w:t xml:space="preserve">וכנית בן-יום, לשנות תוכנית בן-יום. אבל מה לעשות, אנחנו  נמצאים, כולנו, במצב קשה, ודאי וודאי שהכלכלה עשויה להשתפר אם וכאשר נמצא תוכנית הולמת. ודאי וודאי שהמטרה המשותפת לכל הבית הזה היא לדאוג לביטחון לעם ישראל. </w:t>
      </w:r>
    </w:p>
    <w:p w14:paraId="45AD2D8F" w14:textId="77777777" w:rsidR="00000000" w:rsidRDefault="00A32788">
      <w:pPr>
        <w:pStyle w:val="a0"/>
        <w:rPr>
          <w:rFonts w:hint="cs"/>
          <w:rtl/>
        </w:rPr>
      </w:pPr>
    </w:p>
    <w:p w14:paraId="1FB9A8F5" w14:textId="77777777" w:rsidR="00000000" w:rsidRDefault="00A32788">
      <w:pPr>
        <w:pStyle w:val="a0"/>
        <w:rPr>
          <w:rFonts w:hint="cs"/>
          <w:rtl/>
        </w:rPr>
      </w:pPr>
      <w:r>
        <w:rPr>
          <w:rFonts w:hint="cs"/>
          <w:rtl/>
        </w:rPr>
        <w:t xml:space="preserve">הפיגוע שהיה אתמול, הפיגוע הנורא שנמנע אתמול, </w:t>
      </w:r>
      <w:r>
        <w:rPr>
          <w:rFonts w:hint="cs"/>
          <w:rtl/>
        </w:rPr>
        <w:t>במזל, לא היו לנו קורבנות, הוא תוצאה מכך שגוש-קטיף סמוך מאוד לאזור ח'אן-יונס, סמוך מאוד לאזור ח'אן-יונס. ואנשים צריכים להבין את הדבר הזה.</w:t>
      </w:r>
    </w:p>
    <w:p w14:paraId="309388F6" w14:textId="77777777" w:rsidR="00000000" w:rsidRDefault="00A32788">
      <w:pPr>
        <w:pStyle w:val="a0"/>
        <w:rPr>
          <w:rFonts w:hint="cs"/>
          <w:rtl/>
        </w:rPr>
      </w:pPr>
    </w:p>
    <w:p w14:paraId="26FA038F" w14:textId="77777777" w:rsidR="00000000" w:rsidRDefault="00A32788">
      <w:pPr>
        <w:pStyle w:val="af0"/>
        <w:rPr>
          <w:rtl/>
        </w:rPr>
      </w:pPr>
      <w:r>
        <w:rPr>
          <w:rFonts w:hint="eastAsia"/>
          <w:rtl/>
        </w:rPr>
        <w:t>יוסי</w:t>
      </w:r>
      <w:r>
        <w:rPr>
          <w:rtl/>
        </w:rPr>
        <w:t xml:space="preserve"> שריד (מרצ):</w:t>
      </w:r>
    </w:p>
    <w:p w14:paraId="606755A5" w14:textId="77777777" w:rsidR="00000000" w:rsidRDefault="00A32788">
      <w:pPr>
        <w:pStyle w:val="a0"/>
        <w:rPr>
          <w:rFonts w:hint="cs"/>
          <w:rtl/>
        </w:rPr>
      </w:pPr>
    </w:p>
    <w:p w14:paraId="774D8CD4" w14:textId="77777777" w:rsidR="00000000" w:rsidRDefault="00A32788">
      <w:pPr>
        <w:pStyle w:val="a0"/>
        <w:rPr>
          <w:rFonts w:hint="cs"/>
          <w:rtl/>
        </w:rPr>
      </w:pPr>
      <w:r>
        <w:rPr>
          <w:rFonts w:hint="cs"/>
          <w:rtl/>
        </w:rPr>
        <w:t xml:space="preserve">גיליתם עכשיו את הקירבה? זז שם משהו בזמן האחרון? </w:t>
      </w:r>
    </w:p>
    <w:p w14:paraId="7520A4D0" w14:textId="77777777" w:rsidR="00000000" w:rsidRDefault="00A32788">
      <w:pPr>
        <w:pStyle w:val="a0"/>
        <w:rPr>
          <w:rFonts w:hint="cs"/>
          <w:rtl/>
        </w:rPr>
      </w:pPr>
    </w:p>
    <w:p w14:paraId="005FACE3" w14:textId="77777777" w:rsidR="00000000" w:rsidRDefault="00A32788">
      <w:pPr>
        <w:pStyle w:val="af1"/>
        <w:rPr>
          <w:rtl/>
        </w:rPr>
      </w:pPr>
      <w:r>
        <w:rPr>
          <w:rtl/>
        </w:rPr>
        <w:t>היו"ר ראובן ריבלין:</w:t>
      </w:r>
    </w:p>
    <w:p w14:paraId="7178348A" w14:textId="77777777" w:rsidR="00000000" w:rsidRDefault="00A32788">
      <w:pPr>
        <w:pStyle w:val="a0"/>
        <w:rPr>
          <w:rtl/>
        </w:rPr>
      </w:pPr>
    </w:p>
    <w:p w14:paraId="2B847531" w14:textId="77777777" w:rsidR="00000000" w:rsidRDefault="00A32788">
      <w:pPr>
        <w:pStyle w:val="a0"/>
        <w:rPr>
          <w:rFonts w:hint="cs"/>
          <w:rtl/>
        </w:rPr>
      </w:pPr>
      <w:r>
        <w:rPr>
          <w:rFonts w:hint="cs"/>
          <w:rtl/>
        </w:rPr>
        <w:t>חבר הכנסת שריד לא מחפש תשובה.</w:t>
      </w:r>
      <w:r>
        <w:rPr>
          <w:rFonts w:hint="cs"/>
          <w:rtl/>
        </w:rPr>
        <w:t xml:space="preserve"> הוא שאל שאלה רטורית. </w:t>
      </w:r>
    </w:p>
    <w:p w14:paraId="13909F9C" w14:textId="77777777" w:rsidR="00000000" w:rsidRDefault="00A32788">
      <w:pPr>
        <w:pStyle w:val="a0"/>
        <w:rPr>
          <w:rFonts w:hint="cs"/>
          <w:rtl/>
        </w:rPr>
      </w:pPr>
    </w:p>
    <w:p w14:paraId="2E47F01A" w14:textId="77777777" w:rsidR="00000000" w:rsidRDefault="00A32788">
      <w:pPr>
        <w:pStyle w:val="-"/>
        <w:rPr>
          <w:rtl/>
        </w:rPr>
      </w:pPr>
      <w:bookmarkStart w:id="33" w:name="FS000000474T10_05_2004_16_57_29C"/>
      <w:bookmarkEnd w:id="33"/>
      <w:r>
        <w:rPr>
          <w:rtl/>
        </w:rPr>
        <w:t>השר גדעון עזרא:</w:t>
      </w:r>
    </w:p>
    <w:p w14:paraId="18D2D36A" w14:textId="77777777" w:rsidR="00000000" w:rsidRDefault="00A32788">
      <w:pPr>
        <w:pStyle w:val="a0"/>
        <w:rPr>
          <w:rtl/>
        </w:rPr>
      </w:pPr>
    </w:p>
    <w:p w14:paraId="6B05454C" w14:textId="77777777" w:rsidR="00000000" w:rsidRDefault="00A32788">
      <w:pPr>
        <w:pStyle w:val="a0"/>
        <w:rPr>
          <w:rFonts w:hint="cs"/>
          <w:rtl/>
        </w:rPr>
      </w:pPr>
      <w:r>
        <w:rPr>
          <w:rFonts w:hint="cs"/>
          <w:rtl/>
        </w:rPr>
        <w:t xml:space="preserve">ציפינו שהפלסטינים יילחמו בטרור. לכן גם בזמנך אישרת את הבאת ערפאת הנה ונתת לו את כלי הנשק, על מנת שיילחם בטרור. גם אתה ציפית, והם לא עמדו בציפיות. אנחנו לא הבאנו את כלי הנשק הללו. </w:t>
      </w:r>
    </w:p>
    <w:p w14:paraId="444072DD" w14:textId="77777777" w:rsidR="00000000" w:rsidRDefault="00A32788">
      <w:pPr>
        <w:pStyle w:val="a0"/>
        <w:rPr>
          <w:rFonts w:hint="cs"/>
          <w:rtl/>
        </w:rPr>
      </w:pPr>
    </w:p>
    <w:p w14:paraId="778364AB" w14:textId="77777777" w:rsidR="00000000" w:rsidRDefault="00A32788">
      <w:pPr>
        <w:pStyle w:val="a0"/>
        <w:rPr>
          <w:rFonts w:hint="cs"/>
          <w:rtl/>
        </w:rPr>
      </w:pPr>
      <w:r>
        <w:rPr>
          <w:rFonts w:hint="cs"/>
          <w:rtl/>
        </w:rPr>
        <w:t>אני חושב, חבר הכנסת מצנע - ואין לי</w:t>
      </w:r>
      <w:r>
        <w:rPr>
          <w:rFonts w:hint="cs"/>
          <w:rtl/>
        </w:rPr>
        <w:t xml:space="preserve"> ספק שברצונך להביא שלום וביטחון לתושבי מדינת ישראל - רק אם נלך ביחד קדימה בתוכנית מובנית, מוסכמת, שמכירה בעובדה שהפלסטינים אין להם שום רצון לעשות כהוא-זה; קראתי היום בעיתון שהדבר היחיד שהם מחפשים - הם מחפשים את האנשים שמסייעים לישראל בחבל-עזה, שנותנים ידיע</w:t>
      </w:r>
      <w:r>
        <w:rPr>
          <w:rFonts w:hint="cs"/>
          <w:rtl/>
        </w:rPr>
        <w:t xml:space="preserve">ות לישראל על אודות ה"חמאס" וארגונים אחרים בחבל-עזה. כל זמן שזה יהיה הדבר היחיד שהם יחפשו, והם לא יחפשו את אלה שפגעו באמריקנים ואת אלה שפגעו ביהודים, אין לנו שם פרטנר. ולכן אנחנו מדברים על תוכנית חלופית. </w:t>
      </w:r>
    </w:p>
    <w:p w14:paraId="06B9F2E7" w14:textId="77777777" w:rsidR="00000000" w:rsidRDefault="00A32788">
      <w:pPr>
        <w:pStyle w:val="a0"/>
        <w:rPr>
          <w:rFonts w:hint="cs"/>
          <w:rtl/>
        </w:rPr>
      </w:pPr>
    </w:p>
    <w:p w14:paraId="26A84849" w14:textId="77777777" w:rsidR="00000000" w:rsidRDefault="00A32788">
      <w:pPr>
        <w:pStyle w:val="a0"/>
        <w:rPr>
          <w:rFonts w:hint="cs"/>
          <w:rtl/>
        </w:rPr>
      </w:pPr>
      <w:r>
        <w:rPr>
          <w:rFonts w:hint="cs"/>
          <w:rtl/>
        </w:rPr>
        <w:t>יש כאלו בינינו שחושבים שאסור לשנות שום דבר בסטטוס-ק</w:t>
      </w:r>
      <w:r>
        <w:rPr>
          <w:rFonts w:hint="cs"/>
          <w:rtl/>
        </w:rPr>
        <w:t>וו. חלק גדול מאתנו מאמין שצריך לשנות, ולשנות כמה שיותר מהר. ואני מציע שנמתין להחלטת ראש הממשלה. אני חושב שיש ממשלה בישראל. אני חושב שהממשלה בישראל פועלת בצורה מתואמת מאוד, ואני חושב שחילוקי הדעות בתוך הממשלה עד היום הזה היו חילוקי דעות מינוריים. אני חושב ש</w:t>
      </w:r>
      <w:r>
        <w:rPr>
          <w:rFonts w:hint="cs"/>
          <w:rtl/>
        </w:rPr>
        <w:t xml:space="preserve">בנושא התוכנית בסופו של דבר נגיע גם להסכמה כללית, ומי שלא יסכים יהיה מחוץ לממשלה, ומי שכן יסכים יהיה בתוך הממשלה. אני משוכנע - - - </w:t>
      </w:r>
    </w:p>
    <w:p w14:paraId="20E9CD1F" w14:textId="77777777" w:rsidR="00000000" w:rsidRDefault="00A32788">
      <w:pPr>
        <w:pStyle w:val="a0"/>
        <w:rPr>
          <w:rFonts w:hint="cs"/>
          <w:rtl/>
        </w:rPr>
      </w:pPr>
    </w:p>
    <w:p w14:paraId="446EE55E" w14:textId="77777777" w:rsidR="00000000" w:rsidRDefault="00A32788">
      <w:pPr>
        <w:pStyle w:val="af0"/>
        <w:rPr>
          <w:rtl/>
        </w:rPr>
      </w:pPr>
      <w:r>
        <w:rPr>
          <w:rFonts w:hint="eastAsia"/>
          <w:rtl/>
        </w:rPr>
        <w:t>אבשלום</w:t>
      </w:r>
      <w:r>
        <w:rPr>
          <w:rtl/>
        </w:rPr>
        <w:t xml:space="preserve"> וילן (מרצ):</w:t>
      </w:r>
    </w:p>
    <w:p w14:paraId="6D622F72" w14:textId="77777777" w:rsidR="00000000" w:rsidRDefault="00A32788">
      <w:pPr>
        <w:pStyle w:val="a0"/>
        <w:rPr>
          <w:rFonts w:hint="cs"/>
          <w:rtl/>
        </w:rPr>
      </w:pPr>
    </w:p>
    <w:p w14:paraId="6AC3229F" w14:textId="77777777" w:rsidR="00000000" w:rsidRDefault="00A32788">
      <w:pPr>
        <w:pStyle w:val="a0"/>
        <w:rPr>
          <w:rFonts w:hint="cs"/>
          <w:rtl/>
        </w:rPr>
      </w:pPr>
      <w:r>
        <w:rPr>
          <w:rFonts w:hint="cs"/>
          <w:rtl/>
        </w:rPr>
        <w:t xml:space="preserve">גם יושב-ראש הכנסת צריך לצאת מעזה. </w:t>
      </w:r>
    </w:p>
    <w:p w14:paraId="5B14117D" w14:textId="77777777" w:rsidR="00000000" w:rsidRDefault="00A32788">
      <w:pPr>
        <w:pStyle w:val="a0"/>
        <w:rPr>
          <w:rFonts w:hint="cs"/>
          <w:rtl/>
        </w:rPr>
      </w:pPr>
    </w:p>
    <w:p w14:paraId="2BEFDF8C" w14:textId="77777777" w:rsidR="00000000" w:rsidRDefault="00A32788">
      <w:pPr>
        <w:pStyle w:val="-"/>
        <w:rPr>
          <w:rtl/>
        </w:rPr>
      </w:pPr>
      <w:bookmarkStart w:id="34" w:name="FS000000474T10_05_2004_17_02_22C"/>
      <w:bookmarkEnd w:id="34"/>
      <w:r>
        <w:rPr>
          <w:rtl/>
        </w:rPr>
        <w:t>השר גדעון עזרא:</w:t>
      </w:r>
    </w:p>
    <w:p w14:paraId="2C5FD05B" w14:textId="77777777" w:rsidR="00000000" w:rsidRDefault="00A32788">
      <w:pPr>
        <w:pStyle w:val="a0"/>
        <w:rPr>
          <w:rtl/>
        </w:rPr>
      </w:pPr>
    </w:p>
    <w:p w14:paraId="72C90C5F" w14:textId="77777777" w:rsidR="00000000" w:rsidRDefault="00A32788">
      <w:pPr>
        <w:pStyle w:val="a0"/>
        <w:rPr>
          <w:rFonts w:hint="cs"/>
          <w:rtl/>
        </w:rPr>
      </w:pPr>
      <w:r>
        <w:rPr>
          <w:rFonts w:hint="cs"/>
          <w:rtl/>
        </w:rPr>
        <w:t xml:space="preserve">יושב-ראש הכנסת איננו שר בממשלה. אם לא אכפת לך, הוא </w:t>
      </w:r>
      <w:r>
        <w:rPr>
          <w:rFonts w:hint="cs"/>
          <w:rtl/>
        </w:rPr>
        <w:t>היה שר בממשלה, ואינשאללה יהיה שר בממשלה. יש חילוקי דעות בינינו. המשותף לשנינו, שאנחנו חברים באותה מפלגה והמפלגה אמרה את דברה. אבל צריך לקום ולעשות מעשה, והמעשה הזה ייעשה. אני מציע לחברי פה בכנסת - -</w:t>
      </w:r>
    </w:p>
    <w:p w14:paraId="25EC8622" w14:textId="77777777" w:rsidR="00000000" w:rsidRDefault="00A32788">
      <w:pPr>
        <w:pStyle w:val="a0"/>
        <w:rPr>
          <w:rFonts w:hint="cs"/>
          <w:rtl/>
        </w:rPr>
      </w:pPr>
    </w:p>
    <w:p w14:paraId="7DE2964C" w14:textId="77777777" w:rsidR="00000000" w:rsidRDefault="00A32788">
      <w:pPr>
        <w:pStyle w:val="af1"/>
        <w:rPr>
          <w:rtl/>
        </w:rPr>
      </w:pPr>
      <w:r>
        <w:rPr>
          <w:rtl/>
        </w:rPr>
        <w:t>היו"ר ראובן ריבלין:</w:t>
      </w:r>
    </w:p>
    <w:p w14:paraId="78ACDA8A" w14:textId="77777777" w:rsidR="00000000" w:rsidRDefault="00A32788">
      <w:pPr>
        <w:pStyle w:val="a0"/>
        <w:rPr>
          <w:rtl/>
        </w:rPr>
      </w:pPr>
    </w:p>
    <w:p w14:paraId="1A48E6EE" w14:textId="77777777" w:rsidR="00000000" w:rsidRDefault="00A32788">
      <w:pPr>
        <w:pStyle w:val="a0"/>
        <w:rPr>
          <w:rFonts w:hint="cs"/>
          <w:rtl/>
        </w:rPr>
      </w:pPr>
      <w:r>
        <w:rPr>
          <w:rFonts w:hint="cs"/>
          <w:rtl/>
        </w:rPr>
        <w:t xml:space="preserve">יושב-ראש הכנסת לא חושב שהיו טעויות </w:t>
      </w:r>
      <w:r>
        <w:rPr>
          <w:rFonts w:hint="cs"/>
          <w:rtl/>
        </w:rPr>
        <w:t xml:space="preserve">היסטוריות? </w:t>
      </w:r>
    </w:p>
    <w:p w14:paraId="79D0099B" w14:textId="77777777" w:rsidR="00000000" w:rsidRDefault="00A32788">
      <w:pPr>
        <w:pStyle w:val="a0"/>
        <w:rPr>
          <w:rFonts w:hint="cs"/>
          <w:rtl/>
        </w:rPr>
      </w:pPr>
    </w:p>
    <w:p w14:paraId="3D0D74A6" w14:textId="77777777" w:rsidR="00000000" w:rsidRDefault="00A32788">
      <w:pPr>
        <w:pStyle w:val="-"/>
        <w:rPr>
          <w:rtl/>
        </w:rPr>
      </w:pPr>
      <w:bookmarkStart w:id="35" w:name="FS000000474T10_05_2004_17_03_50C"/>
      <w:bookmarkEnd w:id="35"/>
      <w:r>
        <w:rPr>
          <w:rtl/>
        </w:rPr>
        <w:t>השר גדעון עזרא:</w:t>
      </w:r>
    </w:p>
    <w:p w14:paraId="4840C92A" w14:textId="77777777" w:rsidR="00000000" w:rsidRDefault="00A32788">
      <w:pPr>
        <w:pStyle w:val="a0"/>
        <w:rPr>
          <w:rtl/>
        </w:rPr>
      </w:pPr>
    </w:p>
    <w:p w14:paraId="78722752" w14:textId="77777777" w:rsidR="00000000" w:rsidRDefault="00A32788">
      <w:pPr>
        <w:pStyle w:val="a0"/>
        <w:rPr>
          <w:rFonts w:hint="cs"/>
          <w:rtl/>
        </w:rPr>
      </w:pPr>
      <w:r>
        <w:rPr>
          <w:rFonts w:hint="cs"/>
          <w:rtl/>
        </w:rPr>
        <w:t xml:space="preserve">- - לכל מי שיש רעיון - לראש הממשלה, להשתמש בשיחות שהוא מנהל עם ראש הממשלה, לרבות חברי הכנסת הערבים - יש לכם הצעות טובות איך להביא שלום לאזור הזה, אהלן וסהלן. </w:t>
      </w:r>
    </w:p>
    <w:p w14:paraId="4E5B778A" w14:textId="77777777" w:rsidR="00000000" w:rsidRDefault="00A32788">
      <w:pPr>
        <w:pStyle w:val="a0"/>
        <w:rPr>
          <w:rFonts w:hint="cs"/>
          <w:rtl/>
        </w:rPr>
      </w:pPr>
    </w:p>
    <w:p w14:paraId="2605C1A0" w14:textId="77777777" w:rsidR="00000000" w:rsidRDefault="00A32788">
      <w:pPr>
        <w:pStyle w:val="a0"/>
        <w:rPr>
          <w:rFonts w:hint="cs"/>
          <w:rtl/>
        </w:rPr>
      </w:pPr>
      <w:r>
        <w:rPr>
          <w:rFonts w:hint="cs"/>
          <w:rtl/>
        </w:rPr>
        <w:t>אני מציע כמובן לדחות את הצעת האי-אמון. תודה רבה.</w:t>
      </w:r>
    </w:p>
    <w:p w14:paraId="45E1DE75" w14:textId="77777777" w:rsidR="00000000" w:rsidRDefault="00A32788">
      <w:pPr>
        <w:pStyle w:val="a0"/>
        <w:rPr>
          <w:rFonts w:hint="cs"/>
          <w:rtl/>
        </w:rPr>
      </w:pPr>
    </w:p>
    <w:p w14:paraId="0520055A" w14:textId="77777777" w:rsidR="00000000" w:rsidRDefault="00A32788">
      <w:pPr>
        <w:pStyle w:val="af0"/>
        <w:rPr>
          <w:rtl/>
        </w:rPr>
      </w:pPr>
      <w:r>
        <w:rPr>
          <w:rFonts w:hint="eastAsia"/>
          <w:rtl/>
        </w:rPr>
        <w:t>רן</w:t>
      </w:r>
      <w:r>
        <w:rPr>
          <w:rtl/>
        </w:rPr>
        <w:t xml:space="preserve"> כהן (מרצ):</w:t>
      </w:r>
    </w:p>
    <w:p w14:paraId="3879EED0" w14:textId="77777777" w:rsidR="00000000" w:rsidRDefault="00A32788">
      <w:pPr>
        <w:pStyle w:val="a0"/>
        <w:rPr>
          <w:rFonts w:hint="cs"/>
          <w:rtl/>
        </w:rPr>
      </w:pPr>
    </w:p>
    <w:p w14:paraId="38CB8658" w14:textId="77777777" w:rsidR="00000000" w:rsidRDefault="00A32788">
      <w:pPr>
        <w:pStyle w:val="a0"/>
        <w:rPr>
          <w:rFonts w:hint="cs"/>
          <w:rtl/>
        </w:rPr>
      </w:pPr>
      <w:r>
        <w:rPr>
          <w:rFonts w:hint="cs"/>
          <w:rtl/>
        </w:rPr>
        <w:t>ז</w:t>
      </w:r>
      <w:r>
        <w:rPr>
          <w:rFonts w:hint="cs"/>
          <w:rtl/>
        </w:rPr>
        <w:t>את הזמנה בשם ראש הממשלה?</w:t>
      </w:r>
    </w:p>
    <w:p w14:paraId="72ED9D35" w14:textId="77777777" w:rsidR="00000000" w:rsidRDefault="00A32788">
      <w:pPr>
        <w:pStyle w:val="a0"/>
        <w:rPr>
          <w:rFonts w:hint="cs"/>
          <w:rtl/>
        </w:rPr>
      </w:pPr>
    </w:p>
    <w:p w14:paraId="20B4DFC9" w14:textId="77777777" w:rsidR="00000000" w:rsidRDefault="00A32788">
      <w:pPr>
        <w:pStyle w:val="af0"/>
        <w:rPr>
          <w:rtl/>
        </w:rPr>
      </w:pPr>
      <w:r>
        <w:rPr>
          <w:rFonts w:hint="eastAsia"/>
          <w:rtl/>
        </w:rPr>
        <w:t>אבשלום</w:t>
      </w:r>
      <w:r>
        <w:rPr>
          <w:rtl/>
        </w:rPr>
        <w:t xml:space="preserve"> וילן (מרצ):</w:t>
      </w:r>
    </w:p>
    <w:p w14:paraId="55F9DA4A" w14:textId="77777777" w:rsidR="00000000" w:rsidRDefault="00A32788">
      <w:pPr>
        <w:pStyle w:val="a0"/>
        <w:rPr>
          <w:rFonts w:hint="cs"/>
          <w:rtl/>
        </w:rPr>
      </w:pPr>
    </w:p>
    <w:p w14:paraId="6D383287" w14:textId="77777777" w:rsidR="00000000" w:rsidRDefault="00A32788">
      <w:pPr>
        <w:pStyle w:val="a0"/>
        <w:rPr>
          <w:rFonts w:hint="cs"/>
          <w:rtl/>
        </w:rPr>
      </w:pPr>
      <w:r>
        <w:rPr>
          <w:rFonts w:hint="cs"/>
          <w:rtl/>
        </w:rPr>
        <w:t>- - -</w:t>
      </w:r>
    </w:p>
    <w:p w14:paraId="1FF76998" w14:textId="77777777" w:rsidR="00000000" w:rsidRDefault="00A32788">
      <w:pPr>
        <w:pStyle w:val="a0"/>
        <w:rPr>
          <w:rFonts w:hint="cs"/>
          <w:rtl/>
        </w:rPr>
      </w:pPr>
    </w:p>
    <w:p w14:paraId="719AAC21" w14:textId="77777777" w:rsidR="00000000" w:rsidRDefault="00A32788">
      <w:pPr>
        <w:pStyle w:val="af0"/>
        <w:rPr>
          <w:rtl/>
        </w:rPr>
      </w:pPr>
      <w:r>
        <w:rPr>
          <w:rFonts w:hint="eastAsia"/>
          <w:rtl/>
        </w:rPr>
        <w:t>ג</w:t>
      </w:r>
      <w:r>
        <w:rPr>
          <w:rtl/>
        </w:rPr>
        <w:t>'מאל זחאלקה (בל"ד):</w:t>
      </w:r>
    </w:p>
    <w:p w14:paraId="55CA6BDE" w14:textId="77777777" w:rsidR="00000000" w:rsidRDefault="00A32788">
      <w:pPr>
        <w:pStyle w:val="a0"/>
        <w:rPr>
          <w:rFonts w:hint="cs"/>
          <w:rtl/>
        </w:rPr>
      </w:pPr>
    </w:p>
    <w:p w14:paraId="5199037B" w14:textId="77777777" w:rsidR="00000000" w:rsidRDefault="00A32788">
      <w:pPr>
        <w:pStyle w:val="a0"/>
        <w:rPr>
          <w:rFonts w:hint="cs"/>
          <w:rtl/>
        </w:rPr>
      </w:pPr>
      <w:r>
        <w:rPr>
          <w:rFonts w:hint="cs"/>
          <w:rtl/>
        </w:rPr>
        <w:t xml:space="preserve">יש לי הצעות. </w:t>
      </w:r>
    </w:p>
    <w:p w14:paraId="76276BBC" w14:textId="77777777" w:rsidR="00000000" w:rsidRDefault="00A32788">
      <w:pPr>
        <w:pStyle w:val="a0"/>
        <w:rPr>
          <w:rFonts w:hint="cs"/>
          <w:rtl/>
        </w:rPr>
      </w:pPr>
    </w:p>
    <w:p w14:paraId="615CF445" w14:textId="77777777" w:rsidR="00000000" w:rsidRDefault="00A32788">
      <w:pPr>
        <w:pStyle w:val="af1"/>
        <w:rPr>
          <w:rtl/>
        </w:rPr>
      </w:pPr>
      <w:r>
        <w:rPr>
          <w:rtl/>
        </w:rPr>
        <w:t>היו"ר ראובן ריבלין:</w:t>
      </w:r>
    </w:p>
    <w:p w14:paraId="4613E756" w14:textId="77777777" w:rsidR="00000000" w:rsidRDefault="00A32788">
      <w:pPr>
        <w:pStyle w:val="a0"/>
        <w:rPr>
          <w:rtl/>
        </w:rPr>
      </w:pPr>
    </w:p>
    <w:p w14:paraId="049EBA25" w14:textId="77777777" w:rsidR="00000000" w:rsidRDefault="00A32788">
      <w:pPr>
        <w:pStyle w:val="a0"/>
        <w:rPr>
          <w:rFonts w:hint="cs"/>
          <w:rtl/>
        </w:rPr>
      </w:pPr>
      <w:r>
        <w:rPr>
          <w:rFonts w:hint="cs"/>
          <w:rtl/>
        </w:rPr>
        <w:t xml:space="preserve">חבר הכנסת זחאלקה, הוא לא התכוון בישיבה הזאת. הוא התכוון להביא לו, אליו, למשרד שלו. </w:t>
      </w:r>
    </w:p>
    <w:p w14:paraId="5857C022" w14:textId="77777777" w:rsidR="00000000" w:rsidRDefault="00A32788">
      <w:pPr>
        <w:pStyle w:val="a0"/>
        <w:rPr>
          <w:rFonts w:hint="cs"/>
          <w:rtl/>
        </w:rPr>
      </w:pPr>
    </w:p>
    <w:p w14:paraId="3972B603" w14:textId="77777777" w:rsidR="00000000" w:rsidRDefault="00A32788">
      <w:pPr>
        <w:pStyle w:val="a0"/>
        <w:rPr>
          <w:rFonts w:hint="cs"/>
          <w:rtl/>
        </w:rPr>
      </w:pPr>
      <w:r>
        <w:rPr>
          <w:rFonts w:hint="cs"/>
          <w:rtl/>
        </w:rPr>
        <w:t>רבותי חברי הכנסת, אנחנו נקיים דיון משותף על כל הצעות האי-אמו</w:t>
      </w:r>
      <w:r>
        <w:rPr>
          <w:rFonts w:hint="cs"/>
          <w:rtl/>
        </w:rPr>
        <w:t xml:space="preserve">ן, ולכן נפנה עכשיו להצעת האי-אמון הבאה: הממצאים החמורים של דוח מבקר המדינה - מרצ, חד"ש-תע"ל, בל"ד; דוח מבקר המדינה, סעיף האזנות סתר, של ש"ס. ינמקו סעיפים ב' וג' חבר הכנסת חיים אורון ולאחר מכן חבר הכנסת אמנון כהן. ישיב על שתי ההצעות השר גדעון עזרא. </w:t>
      </w:r>
    </w:p>
    <w:p w14:paraId="00BD6CE2" w14:textId="77777777" w:rsidR="00000000" w:rsidRDefault="00A32788">
      <w:pPr>
        <w:pStyle w:val="a0"/>
        <w:rPr>
          <w:rFonts w:hint="cs"/>
          <w:rtl/>
        </w:rPr>
      </w:pPr>
    </w:p>
    <w:p w14:paraId="7E06BAC4" w14:textId="77777777" w:rsidR="00000000" w:rsidRDefault="00A32788">
      <w:pPr>
        <w:pStyle w:val="af0"/>
        <w:rPr>
          <w:rtl/>
        </w:rPr>
      </w:pPr>
      <w:r>
        <w:rPr>
          <w:rFonts w:hint="eastAsia"/>
          <w:rtl/>
        </w:rPr>
        <w:t>יוסי</w:t>
      </w:r>
      <w:r>
        <w:rPr>
          <w:rtl/>
        </w:rPr>
        <w:t xml:space="preserve"> ש</w:t>
      </w:r>
      <w:r>
        <w:rPr>
          <w:rtl/>
        </w:rPr>
        <w:t>ריד (מרצ):</w:t>
      </w:r>
    </w:p>
    <w:p w14:paraId="6337F8E6" w14:textId="77777777" w:rsidR="00000000" w:rsidRDefault="00A32788">
      <w:pPr>
        <w:pStyle w:val="a0"/>
        <w:rPr>
          <w:rFonts w:hint="cs"/>
          <w:rtl/>
        </w:rPr>
      </w:pPr>
    </w:p>
    <w:p w14:paraId="75547322" w14:textId="77777777" w:rsidR="00000000" w:rsidRDefault="00A32788">
      <w:pPr>
        <w:pStyle w:val="a0"/>
        <w:rPr>
          <w:rFonts w:hint="cs"/>
          <w:rtl/>
        </w:rPr>
      </w:pPr>
      <w:r>
        <w:rPr>
          <w:rFonts w:hint="cs"/>
          <w:rtl/>
        </w:rPr>
        <w:t>אדוני היושב-ראש, בעניין הגרביים לא קיבלנו תשובה מלאה. האם ראש הממשלה לא יודע שתוכנית מדינית זה לא גרביים?</w:t>
      </w:r>
    </w:p>
    <w:p w14:paraId="43D1C88D" w14:textId="77777777" w:rsidR="00000000" w:rsidRDefault="00A32788">
      <w:pPr>
        <w:pStyle w:val="a0"/>
        <w:rPr>
          <w:rFonts w:hint="cs"/>
          <w:rtl/>
        </w:rPr>
      </w:pPr>
    </w:p>
    <w:p w14:paraId="6207A3F6" w14:textId="77777777" w:rsidR="00000000" w:rsidRDefault="00A32788">
      <w:pPr>
        <w:pStyle w:val="af1"/>
        <w:rPr>
          <w:rtl/>
        </w:rPr>
      </w:pPr>
    </w:p>
    <w:p w14:paraId="5A29ECEE" w14:textId="77777777" w:rsidR="00000000" w:rsidRDefault="00A32788">
      <w:pPr>
        <w:pStyle w:val="af1"/>
        <w:rPr>
          <w:rtl/>
        </w:rPr>
      </w:pPr>
      <w:r>
        <w:rPr>
          <w:rtl/>
        </w:rPr>
        <w:t>היו"ר ראובן ריבלין:</w:t>
      </w:r>
    </w:p>
    <w:p w14:paraId="15735B21" w14:textId="77777777" w:rsidR="00000000" w:rsidRDefault="00A32788">
      <w:pPr>
        <w:pStyle w:val="a0"/>
        <w:rPr>
          <w:rtl/>
        </w:rPr>
      </w:pPr>
    </w:p>
    <w:p w14:paraId="057BAD5A" w14:textId="77777777" w:rsidR="00000000" w:rsidRDefault="00A32788">
      <w:pPr>
        <w:pStyle w:val="a0"/>
        <w:rPr>
          <w:rFonts w:hint="cs"/>
          <w:rtl/>
        </w:rPr>
      </w:pPr>
      <w:r>
        <w:rPr>
          <w:rFonts w:hint="cs"/>
          <w:rtl/>
        </w:rPr>
        <w:t xml:space="preserve">אדוני שאל על מהירות הסריגה. </w:t>
      </w:r>
    </w:p>
    <w:p w14:paraId="74B5F72F" w14:textId="77777777" w:rsidR="00000000" w:rsidRDefault="00A32788">
      <w:pPr>
        <w:pStyle w:val="a0"/>
        <w:rPr>
          <w:rFonts w:hint="cs"/>
          <w:rtl/>
        </w:rPr>
      </w:pPr>
    </w:p>
    <w:p w14:paraId="03D8CDB3" w14:textId="77777777" w:rsidR="00000000" w:rsidRDefault="00A32788">
      <w:pPr>
        <w:pStyle w:val="af0"/>
        <w:rPr>
          <w:rtl/>
        </w:rPr>
      </w:pPr>
      <w:r>
        <w:rPr>
          <w:rFonts w:hint="eastAsia"/>
          <w:rtl/>
        </w:rPr>
        <w:t>חיים</w:t>
      </w:r>
      <w:r>
        <w:rPr>
          <w:rtl/>
        </w:rPr>
        <w:t xml:space="preserve"> אורון (מרצ):</w:t>
      </w:r>
    </w:p>
    <w:p w14:paraId="2F57F6D0" w14:textId="77777777" w:rsidR="00000000" w:rsidRDefault="00A32788">
      <w:pPr>
        <w:pStyle w:val="a0"/>
        <w:rPr>
          <w:rFonts w:hint="cs"/>
          <w:rtl/>
        </w:rPr>
      </w:pPr>
    </w:p>
    <w:p w14:paraId="5CA45889" w14:textId="77777777" w:rsidR="00000000" w:rsidRDefault="00A32788">
      <w:pPr>
        <w:pStyle w:val="a0"/>
        <w:rPr>
          <w:rFonts w:hint="cs"/>
          <w:rtl/>
        </w:rPr>
      </w:pPr>
      <w:r>
        <w:rPr>
          <w:rFonts w:hint="cs"/>
          <w:rtl/>
        </w:rPr>
        <w:t>שר האוצר אמר שמחליפים גרביים כל יום או יומיים. אתה יודע מה קורה כש</w:t>
      </w:r>
      <w:r>
        <w:rPr>
          <w:rFonts w:hint="cs"/>
          <w:rtl/>
        </w:rPr>
        <w:t xml:space="preserve">מחליפים גרביים כל יומיים? </w:t>
      </w:r>
    </w:p>
    <w:p w14:paraId="27E56AD8" w14:textId="77777777" w:rsidR="00000000" w:rsidRDefault="00A32788">
      <w:pPr>
        <w:pStyle w:val="a0"/>
        <w:rPr>
          <w:rFonts w:hint="cs"/>
          <w:rtl/>
        </w:rPr>
      </w:pPr>
    </w:p>
    <w:p w14:paraId="2740A99A" w14:textId="77777777" w:rsidR="00000000" w:rsidRDefault="00A32788">
      <w:pPr>
        <w:pStyle w:val="af0"/>
        <w:rPr>
          <w:rtl/>
        </w:rPr>
      </w:pPr>
      <w:r>
        <w:rPr>
          <w:rFonts w:hint="eastAsia"/>
          <w:rtl/>
        </w:rPr>
        <w:t>רן</w:t>
      </w:r>
      <w:r>
        <w:rPr>
          <w:rtl/>
        </w:rPr>
        <w:t xml:space="preserve"> כהן (מרצ):</w:t>
      </w:r>
    </w:p>
    <w:p w14:paraId="76B73735" w14:textId="77777777" w:rsidR="00000000" w:rsidRDefault="00A32788">
      <w:pPr>
        <w:pStyle w:val="a0"/>
        <w:rPr>
          <w:rFonts w:hint="cs"/>
          <w:rtl/>
        </w:rPr>
      </w:pPr>
    </w:p>
    <w:p w14:paraId="6DCDEA48" w14:textId="77777777" w:rsidR="00000000" w:rsidRDefault="00A32788">
      <w:pPr>
        <w:pStyle w:val="a0"/>
        <w:rPr>
          <w:rFonts w:hint="cs"/>
          <w:rtl/>
        </w:rPr>
      </w:pPr>
      <w:r>
        <w:rPr>
          <w:rFonts w:hint="cs"/>
          <w:rtl/>
        </w:rPr>
        <w:t xml:space="preserve">סירחון. </w:t>
      </w:r>
    </w:p>
    <w:p w14:paraId="0FA1BA14" w14:textId="77777777" w:rsidR="00000000" w:rsidRDefault="00A32788">
      <w:pPr>
        <w:pStyle w:val="a0"/>
        <w:rPr>
          <w:rFonts w:hint="cs"/>
          <w:rtl/>
        </w:rPr>
      </w:pPr>
    </w:p>
    <w:p w14:paraId="4A6C56B9" w14:textId="77777777" w:rsidR="00000000" w:rsidRDefault="00A32788">
      <w:pPr>
        <w:pStyle w:val="af0"/>
        <w:rPr>
          <w:rtl/>
        </w:rPr>
      </w:pPr>
      <w:r>
        <w:rPr>
          <w:rFonts w:hint="eastAsia"/>
          <w:rtl/>
        </w:rPr>
        <w:t>רוני</w:t>
      </w:r>
      <w:r>
        <w:rPr>
          <w:rtl/>
        </w:rPr>
        <w:t xml:space="preserve"> בר-און (הליכוד):</w:t>
      </w:r>
    </w:p>
    <w:p w14:paraId="3947DFA8" w14:textId="77777777" w:rsidR="00000000" w:rsidRDefault="00A32788">
      <w:pPr>
        <w:pStyle w:val="a0"/>
        <w:rPr>
          <w:rFonts w:hint="cs"/>
          <w:rtl/>
        </w:rPr>
      </w:pPr>
    </w:p>
    <w:p w14:paraId="155C11D1" w14:textId="77777777" w:rsidR="00000000" w:rsidRDefault="00A32788">
      <w:pPr>
        <w:pStyle w:val="a0"/>
        <w:rPr>
          <w:rFonts w:hint="cs"/>
          <w:rtl/>
        </w:rPr>
      </w:pPr>
      <w:r>
        <w:rPr>
          <w:rFonts w:hint="cs"/>
          <w:rtl/>
        </w:rPr>
        <w:t xml:space="preserve">לא כל אחד מסריח כמוך. </w:t>
      </w:r>
    </w:p>
    <w:p w14:paraId="082433FB" w14:textId="77777777" w:rsidR="00000000" w:rsidRDefault="00A32788">
      <w:pPr>
        <w:pStyle w:val="a0"/>
        <w:rPr>
          <w:rFonts w:hint="cs"/>
          <w:rtl/>
        </w:rPr>
      </w:pPr>
    </w:p>
    <w:p w14:paraId="6FEAC85F" w14:textId="77777777" w:rsidR="00000000" w:rsidRDefault="00A32788">
      <w:pPr>
        <w:pStyle w:val="af1"/>
        <w:rPr>
          <w:rtl/>
        </w:rPr>
      </w:pPr>
      <w:r>
        <w:rPr>
          <w:rtl/>
        </w:rPr>
        <w:t>היו"ר ראובן ריבלין:</w:t>
      </w:r>
    </w:p>
    <w:p w14:paraId="1D15DA74" w14:textId="77777777" w:rsidR="00000000" w:rsidRDefault="00A32788">
      <w:pPr>
        <w:pStyle w:val="a0"/>
        <w:rPr>
          <w:rtl/>
        </w:rPr>
      </w:pPr>
    </w:p>
    <w:p w14:paraId="6A6A4404" w14:textId="77777777" w:rsidR="00000000" w:rsidRDefault="00A32788">
      <w:pPr>
        <w:pStyle w:val="a0"/>
        <w:rPr>
          <w:rFonts w:hint="cs"/>
          <w:rtl/>
        </w:rPr>
      </w:pPr>
      <w:r>
        <w:rPr>
          <w:rFonts w:hint="cs"/>
          <w:rtl/>
        </w:rPr>
        <w:t xml:space="preserve">הוא מדבר אצל הפלאחים, ג'ומס. </w:t>
      </w:r>
    </w:p>
    <w:p w14:paraId="09C05048" w14:textId="77777777" w:rsidR="00000000" w:rsidRDefault="00A32788">
      <w:pPr>
        <w:pStyle w:val="a0"/>
        <w:rPr>
          <w:rFonts w:hint="cs"/>
          <w:rtl/>
        </w:rPr>
      </w:pPr>
    </w:p>
    <w:p w14:paraId="31D4932E" w14:textId="77777777" w:rsidR="00000000" w:rsidRDefault="00A32788">
      <w:pPr>
        <w:pStyle w:val="af0"/>
        <w:rPr>
          <w:rtl/>
        </w:rPr>
      </w:pPr>
      <w:r>
        <w:rPr>
          <w:rFonts w:hint="eastAsia"/>
          <w:rtl/>
        </w:rPr>
        <w:t>רן</w:t>
      </w:r>
      <w:r>
        <w:rPr>
          <w:rtl/>
        </w:rPr>
        <w:t xml:space="preserve"> כהן (מרצ):</w:t>
      </w:r>
    </w:p>
    <w:p w14:paraId="431F07F4" w14:textId="77777777" w:rsidR="00000000" w:rsidRDefault="00A32788">
      <w:pPr>
        <w:pStyle w:val="a0"/>
        <w:rPr>
          <w:rFonts w:hint="cs"/>
          <w:rtl/>
        </w:rPr>
      </w:pPr>
    </w:p>
    <w:p w14:paraId="1880F6FB" w14:textId="77777777" w:rsidR="00000000" w:rsidRDefault="00A32788">
      <w:pPr>
        <w:pStyle w:val="a0"/>
        <w:rPr>
          <w:rFonts w:hint="cs"/>
          <w:rtl/>
        </w:rPr>
      </w:pPr>
      <w:r>
        <w:rPr>
          <w:rFonts w:hint="cs"/>
          <w:rtl/>
        </w:rPr>
        <w:t>לחיילים שלי היה חסר אם הם לא היו מחליפים גרביים כל יום.</w:t>
      </w:r>
    </w:p>
    <w:p w14:paraId="268FBEC5" w14:textId="77777777" w:rsidR="00000000" w:rsidRDefault="00A32788">
      <w:pPr>
        <w:pStyle w:val="a0"/>
        <w:rPr>
          <w:rFonts w:hint="cs"/>
          <w:rtl/>
        </w:rPr>
      </w:pPr>
    </w:p>
    <w:p w14:paraId="73965F42" w14:textId="77777777" w:rsidR="00000000" w:rsidRDefault="00A32788">
      <w:pPr>
        <w:pStyle w:val="af1"/>
        <w:rPr>
          <w:rtl/>
        </w:rPr>
      </w:pPr>
      <w:r>
        <w:rPr>
          <w:rtl/>
        </w:rPr>
        <w:t>היו"ר ראובן ריבלין:</w:t>
      </w:r>
    </w:p>
    <w:p w14:paraId="6AD1630E" w14:textId="77777777" w:rsidR="00000000" w:rsidRDefault="00A32788">
      <w:pPr>
        <w:pStyle w:val="a0"/>
        <w:rPr>
          <w:rtl/>
        </w:rPr>
      </w:pPr>
    </w:p>
    <w:p w14:paraId="7DD2087E" w14:textId="77777777" w:rsidR="00000000" w:rsidRDefault="00A32788">
      <w:pPr>
        <w:pStyle w:val="a0"/>
        <w:rPr>
          <w:rFonts w:hint="cs"/>
          <w:rtl/>
        </w:rPr>
      </w:pPr>
      <w:r>
        <w:rPr>
          <w:rFonts w:hint="cs"/>
          <w:rtl/>
        </w:rPr>
        <w:t>כל אחד והחי</w:t>
      </w:r>
      <w:r>
        <w:rPr>
          <w:rFonts w:hint="cs"/>
          <w:rtl/>
        </w:rPr>
        <w:t xml:space="preserve">ילים שלו, חבר הכנסת רן כהן. </w:t>
      </w:r>
    </w:p>
    <w:p w14:paraId="7D9CC613" w14:textId="77777777" w:rsidR="00000000" w:rsidRDefault="00A32788">
      <w:pPr>
        <w:pStyle w:val="a0"/>
        <w:rPr>
          <w:rFonts w:hint="cs"/>
          <w:rtl/>
        </w:rPr>
      </w:pPr>
    </w:p>
    <w:p w14:paraId="0267D44C" w14:textId="77777777" w:rsidR="00000000" w:rsidRDefault="00A32788">
      <w:pPr>
        <w:pStyle w:val="a"/>
        <w:rPr>
          <w:rtl/>
        </w:rPr>
      </w:pPr>
      <w:bookmarkStart w:id="36" w:name="FS000001065T10_05_2004_17_11_25"/>
      <w:bookmarkStart w:id="37" w:name="_Toc80592849"/>
      <w:bookmarkEnd w:id="36"/>
      <w:r>
        <w:rPr>
          <w:rFonts w:hint="eastAsia"/>
          <w:rtl/>
        </w:rPr>
        <w:t>חיים</w:t>
      </w:r>
      <w:r>
        <w:rPr>
          <w:rtl/>
        </w:rPr>
        <w:t xml:space="preserve"> אורון (מרצ):</w:t>
      </w:r>
      <w:bookmarkEnd w:id="37"/>
    </w:p>
    <w:p w14:paraId="644811CB" w14:textId="77777777" w:rsidR="00000000" w:rsidRDefault="00A32788">
      <w:pPr>
        <w:pStyle w:val="a0"/>
        <w:rPr>
          <w:rFonts w:hint="cs"/>
          <w:rtl/>
        </w:rPr>
      </w:pPr>
    </w:p>
    <w:p w14:paraId="3BDF7CB4" w14:textId="77777777" w:rsidR="00000000" w:rsidRDefault="00A32788">
      <w:pPr>
        <w:pStyle w:val="a0"/>
        <w:rPr>
          <w:rFonts w:hint="cs"/>
          <w:rtl/>
        </w:rPr>
      </w:pPr>
      <w:r>
        <w:rPr>
          <w:rFonts w:hint="cs"/>
          <w:rtl/>
        </w:rPr>
        <w:t>אדוני היושב-ראש, חברי הכנסת, בטח יעלה בסוף הדיון כמקובל הדובר האחרון מהקואליציה, גדעון סער, ויגיד: מה אתם מעלים כל שבוע אי-אמון. ואני אומר, בראשית דברי, אנחנו מעלים כל שבוע אי-אמון, משום שהממשלה הזאת נותנת ל</w:t>
      </w:r>
      <w:r>
        <w:rPr>
          <w:rFonts w:hint="cs"/>
          <w:rtl/>
        </w:rPr>
        <w:t xml:space="preserve">נו כל שבוע סיבות מאוד מאוד טובות להביע בה אי-אמון. והסיבה הפעם היא - - - </w:t>
      </w:r>
    </w:p>
    <w:p w14:paraId="07BFDBB6" w14:textId="77777777" w:rsidR="00000000" w:rsidRDefault="00A32788">
      <w:pPr>
        <w:pStyle w:val="a0"/>
        <w:rPr>
          <w:rFonts w:hint="cs"/>
          <w:rtl/>
        </w:rPr>
      </w:pPr>
    </w:p>
    <w:p w14:paraId="665C922F" w14:textId="77777777" w:rsidR="00000000" w:rsidRDefault="00A32788">
      <w:pPr>
        <w:pStyle w:val="af0"/>
        <w:rPr>
          <w:rtl/>
        </w:rPr>
      </w:pPr>
      <w:r>
        <w:rPr>
          <w:rFonts w:hint="eastAsia"/>
          <w:rtl/>
        </w:rPr>
        <w:t>רוני</w:t>
      </w:r>
      <w:r>
        <w:rPr>
          <w:rtl/>
        </w:rPr>
        <w:t xml:space="preserve"> בר-און (הליכוד):</w:t>
      </w:r>
    </w:p>
    <w:p w14:paraId="0860F057" w14:textId="77777777" w:rsidR="00000000" w:rsidRDefault="00A32788">
      <w:pPr>
        <w:pStyle w:val="a0"/>
        <w:rPr>
          <w:rFonts w:hint="cs"/>
          <w:rtl/>
        </w:rPr>
      </w:pPr>
    </w:p>
    <w:p w14:paraId="09F0F63A" w14:textId="77777777" w:rsidR="00000000" w:rsidRDefault="00A32788">
      <w:pPr>
        <w:pStyle w:val="a0"/>
        <w:rPr>
          <w:rFonts w:hint="cs"/>
          <w:rtl/>
        </w:rPr>
      </w:pPr>
      <w:r>
        <w:rPr>
          <w:rFonts w:hint="cs"/>
          <w:rtl/>
        </w:rPr>
        <w:t>חדשה.</w:t>
      </w:r>
    </w:p>
    <w:p w14:paraId="7C22C085" w14:textId="77777777" w:rsidR="00000000" w:rsidRDefault="00A32788">
      <w:pPr>
        <w:pStyle w:val="a0"/>
        <w:rPr>
          <w:rFonts w:hint="cs"/>
          <w:rtl/>
        </w:rPr>
      </w:pPr>
    </w:p>
    <w:p w14:paraId="5C40AA06" w14:textId="77777777" w:rsidR="00000000" w:rsidRDefault="00A32788">
      <w:pPr>
        <w:pStyle w:val="-"/>
        <w:rPr>
          <w:rtl/>
        </w:rPr>
      </w:pPr>
      <w:r>
        <w:rPr>
          <w:rtl/>
        </w:rPr>
        <w:t>חיים אורון (מרצ):</w:t>
      </w:r>
    </w:p>
    <w:p w14:paraId="37C77DD3" w14:textId="77777777" w:rsidR="00000000" w:rsidRDefault="00A32788">
      <w:pPr>
        <w:pStyle w:val="a0"/>
        <w:rPr>
          <w:rFonts w:hint="cs"/>
          <w:rtl/>
        </w:rPr>
      </w:pPr>
    </w:p>
    <w:p w14:paraId="7B32D2BA" w14:textId="77777777" w:rsidR="00000000" w:rsidRDefault="00A32788">
      <w:pPr>
        <w:pStyle w:val="a0"/>
        <w:rPr>
          <w:rFonts w:hint="cs"/>
          <w:rtl/>
        </w:rPr>
      </w:pPr>
      <w:r>
        <w:rPr>
          <w:rFonts w:hint="cs"/>
          <w:rtl/>
        </w:rPr>
        <w:t>חדשה השנה - דוח מבקר המדינה, על 1,000 עמודיו, על עשרות סעיפיו, שמתאר תמונה קשה וחמורה של המציאות השלטונית במדינת ישראל. בחרתי בשני נ</w:t>
      </w:r>
      <w:r>
        <w:rPr>
          <w:rFonts w:hint="cs"/>
          <w:rtl/>
        </w:rPr>
        <w:t xml:space="preserve">ושאים מהדוח, לא מקריים, שני נושאים, האחד זכה לטיפול רב בתקשורת, השני, כמעט שלא, אבל נדמה לי ששני הנושאים הללו מדגימים למה יש לנו אי-אמון כל כך מרחיק לכת בממשלה הזאת. </w:t>
      </w:r>
    </w:p>
    <w:p w14:paraId="67CB29EC" w14:textId="77777777" w:rsidR="00000000" w:rsidRDefault="00A32788">
      <w:pPr>
        <w:pStyle w:val="a0"/>
        <w:rPr>
          <w:rFonts w:hint="cs"/>
          <w:rtl/>
        </w:rPr>
      </w:pPr>
    </w:p>
    <w:p w14:paraId="7814226A" w14:textId="77777777" w:rsidR="00000000" w:rsidRDefault="00A32788">
      <w:pPr>
        <w:pStyle w:val="a0"/>
        <w:rPr>
          <w:rFonts w:hint="cs"/>
          <w:rtl/>
        </w:rPr>
      </w:pPr>
      <w:r>
        <w:rPr>
          <w:rFonts w:hint="cs"/>
          <w:rtl/>
        </w:rPr>
        <w:t>הנושא הראשון הוא סל הבריאות. הוא לא זכה לתקשורת רבה, עד כמה שראיתי, בתיאורים או בתקצירים</w:t>
      </w:r>
      <w:r>
        <w:rPr>
          <w:rFonts w:hint="cs"/>
          <w:rtl/>
        </w:rPr>
        <w:t xml:space="preserve"> של העיתונות על דוח מבקר המדינה. אבל בלשונו הזהירה והמדויקת, אדוני השר, בסיכום הפרק על סל הבריאות אומר המבקר: עדכון עלותו של סל שירותי בריאות והדרך לעשות זאת הם גורם יסודי ובסיסי בהפעלה נכונה של הסל וביישום מטרות החוק. אולם מהאמור לעיל עולה, כי אף שחלפו שמ</w:t>
      </w:r>
      <w:r>
        <w:rPr>
          <w:rFonts w:hint="cs"/>
          <w:rtl/>
        </w:rPr>
        <w:t xml:space="preserve">ונה שנים מאז תחילת חוק ביטוח בריאות ממלכתי, עדכון עלותו הריאלי של הסל טרם בא על פתרונו. ובלשוננו, אדוני היושב-ראש - - - </w:t>
      </w:r>
    </w:p>
    <w:p w14:paraId="37793AFD" w14:textId="77777777" w:rsidR="00000000" w:rsidRDefault="00A32788">
      <w:pPr>
        <w:pStyle w:val="a0"/>
        <w:rPr>
          <w:rFonts w:hint="cs"/>
          <w:rtl/>
        </w:rPr>
      </w:pPr>
    </w:p>
    <w:p w14:paraId="40D8C6C4" w14:textId="77777777" w:rsidR="00000000" w:rsidRDefault="00A32788">
      <w:pPr>
        <w:pStyle w:val="af0"/>
        <w:rPr>
          <w:rtl/>
        </w:rPr>
      </w:pPr>
      <w:r>
        <w:rPr>
          <w:rFonts w:hint="eastAsia"/>
          <w:rtl/>
        </w:rPr>
        <w:t>רוני</w:t>
      </w:r>
      <w:r>
        <w:rPr>
          <w:rtl/>
        </w:rPr>
        <w:t xml:space="preserve"> בר-און (הליכוד):</w:t>
      </w:r>
    </w:p>
    <w:p w14:paraId="574E1249" w14:textId="77777777" w:rsidR="00000000" w:rsidRDefault="00A32788">
      <w:pPr>
        <w:pStyle w:val="a0"/>
        <w:rPr>
          <w:rFonts w:hint="cs"/>
          <w:rtl/>
        </w:rPr>
      </w:pPr>
    </w:p>
    <w:p w14:paraId="6920667D" w14:textId="77777777" w:rsidR="00000000" w:rsidRDefault="00A32788">
      <w:pPr>
        <w:pStyle w:val="a0"/>
        <w:rPr>
          <w:rFonts w:hint="cs"/>
          <w:rtl/>
        </w:rPr>
      </w:pPr>
      <w:r>
        <w:rPr>
          <w:rFonts w:hint="cs"/>
          <w:rtl/>
        </w:rPr>
        <w:t xml:space="preserve">חבר הכנסת אורון,  בשמונה השנים האלה הליכוד היה בשלטון רק שלוש שנים. </w:t>
      </w:r>
    </w:p>
    <w:p w14:paraId="1B08BFCD" w14:textId="77777777" w:rsidR="00000000" w:rsidRDefault="00A32788">
      <w:pPr>
        <w:pStyle w:val="a0"/>
        <w:rPr>
          <w:rFonts w:hint="cs"/>
          <w:rtl/>
        </w:rPr>
      </w:pPr>
    </w:p>
    <w:p w14:paraId="39B2CEA6" w14:textId="77777777" w:rsidR="00000000" w:rsidRDefault="00A32788">
      <w:pPr>
        <w:pStyle w:val="-"/>
        <w:rPr>
          <w:rtl/>
        </w:rPr>
      </w:pPr>
      <w:bookmarkStart w:id="38" w:name="FS000001065T10_05_2004_17_22_24"/>
      <w:bookmarkStart w:id="39" w:name="FS000001065T10_05_2004_17_22_31C"/>
      <w:bookmarkEnd w:id="38"/>
      <w:bookmarkEnd w:id="39"/>
      <w:r>
        <w:rPr>
          <w:rtl/>
        </w:rPr>
        <w:t>חיים אורון (מרצ):</w:t>
      </w:r>
    </w:p>
    <w:p w14:paraId="1BAE9278" w14:textId="77777777" w:rsidR="00000000" w:rsidRDefault="00A32788">
      <w:pPr>
        <w:pStyle w:val="a0"/>
        <w:rPr>
          <w:rtl/>
        </w:rPr>
      </w:pPr>
    </w:p>
    <w:p w14:paraId="1335C91B" w14:textId="77777777" w:rsidR="00000000" w:rsidRDefault="00A32788">
      <w:pPr>
        <w:pStyle w:val="a0"/>
        <w:rPr>
          <w:rFonts w:hint="cs"/>
          <w:rtl/>
        </w:rPr>
      </w:pPr>
      <w:r>
        <w:rPr>
          <w:rFonts w:hint="cs"/>
          <w:rtl/>
        </w:rPr>
        <w:t xml:space="preserve">בשמונה השנים הללו היה </w:t>
      </w:r>
      <w:r>
        <w:rPr>
          <w:rFonts w:hint="cs"/>
          <w:rtl/>
        </w:rPr>
        <w:t xml:space="preserve">הליכוד בממשלה - - - </w:t>
      </w:r>
    </w:p>
    <w:p w14:paraId="1170DD8A" w14:textId="77777777" w:rsidR="00000000" w:rsidRDefault="00A32788">
      <w:pPr>
        <w:pStyle w:val="a0"/>
        <w:rPr>
          <w:rFonts w:hint="cs"/>
          <w:rtl/>
        </w:rPr>
      </w:pPr>
    </w:p>
    <w:p w14:paraId="31EFAA9C" w14:textId="77777777" w:rsidR="00000000" w:rsidRDefault="00A32788">
      <w:pPr>
        <w:pStyle w:val="af0"/>
        <w:rPr>
          <w:rtl/>
        </w:rPr>
      </w:pPr>
      <w:r>
        <w:rPr>
          <w:rFonts w:hint="eastAsia"/>
          <w:rtl/>
        </w:rPr>
        <w:t>רוני</w:t>
      </w:r>
      <w:r>
        <w:rPr>
          <w:rtl/>
        </w:rPr>
        <w:t xml:space="preserve"> בר-און (הליכוד):</w:t>
      </w:r>
    </w:p>
    <w:p w14:paraId="5270F458" w14:textId="77777777" w:rsidR="00000000" w:rsidRDefault="00A32788">
      <w:pPr>
        <w:pStyle w:val="a0"/>
        <w:rPr>
          <w:rFonts w:hint="cs"/>
          <w:rtl/>
        </w:rPr>
      </w:pPr>
    </w:p>
    <w:p w14:paraId="525AAD5B" w14:textId="77777777" w:rsidR="00000000" w:rsidRDefault="00A32788">
      <w:pPr>
        <w:pStyle w:val="a0"/>
        <w:rPr>
          <w:rFonts w:hint="cs"/>
          <w:rtl/>
        </w:rPr>
      </w:pPr>
      <w:r>
        <w:rPr>
          <w:rFonts w:hint="cs"/>
          <w:rtl/>
        </w:rPr>
        <w:t xml:space="preserve">שנתיים. </w:t>
      </w:r>
    </w:p>
    <w:p w14:paraId="7BB970A5" w14:textId="77777777" w:rsidR="00000000" w:rsidRDefault="00A32788">
      <w:pPr>
        <w:pStyle w:val="a0"/>
        <w:rPr>
          <w:rFonts w:hint="cs"/>
          <w:rtl/>
        </w:rPr>
      </w:pPr>
    </w:p>
    <w:p w14:paraId="14235C0F" w14:textId="77777777" w:rsidR="00000000" w:rsidRDefault="00A32788">
      <w:pPr>
        <w:pStyle w:val="-"/>
        <w:rPr>
          <w:rtl/>
        </w:rPr>
      </w:pPr>
      <w:bookmarkStart w:id="40" w:name="FS000001065T10_05_2004_17_23_02C"/>
      <w:bookmarkEnd w:id="40"/>
      <w:r>
        <w:rPr>
          <w:rtl/>
        </w:rPr>
        <w:t>חיים אורון (מרצ):</w:t>
      </w:r>
    </w:p>
    <w:p w14:paraId="2B8F7781" w14:textId="77777777" w:rsidR="00000000" w:rsidRDefault="00A32788">
      <w:pPr>
        <w:pStyle w:val="a0"/>
        <w:rPr>
          <w:rtl/>
        </w:rPr>
      </w:pPr>
    </w:p>
    <w:p w14:paraId="39E8515A" w14:textId="77777777" w:rsidR="00000000" w:rsidRDefault="00A32788">
      <w:pPr>
        <w:pStyle w:val="a0"/>
        <w:rPr>
          <w:rFonts w:hint="cs"/>
          <w:rtl/>
        </w:rPr>
      </w:pPr>
      <w:r>
        <w:rPr>
          <w:rFonts w:hint="cs"/>
          <w:rtl/>
        </w:rPr>
        <w:t xml:space="preserve">לא. </w:t>
      </w:r>
    </w:p>
    <w:p w14:paraId="2085BA18" w14:textId="77777777" w:rsidR="00000000" w:rsidRDefault="00A32788">
      <w:pPr>
        <w:pStyle w:val="a0"/>
        <w:rPr>
          <w:rFonts w:hint="cs"/>
          <w:rtl/>
        </w:rPr>
      </w:pPr>
    </w:p>
    <w:p w14:paraId="454100BD" w14:textId="77777777" w:rsidR="00000000" w:rsidRDefault="00A32788">
      <w:pPr>
        <w:pStyle w:val="af0"/>
        <w:rPr>
          <w:rtl/>
        </w:rPr>
      </w:pPr>
      <w:r>
        <w:rPr>
          <w:rFonts w:hint="eastAsia"/>
          <w:rtl/>
        </w:rPr>
        <w:t>רוני</w:t>
      </w:r>
      <w:r>
        <w:rPr>
          <w:rtl/>
        </w:rPr>
        <w:t xml:space="preserve"> בר-און (הליכוד):</w:t>
      </w:r>
    </w:p>
    <w:p w14:paraId="69C61A37" w14:textId="77777777" w:rsidR="00000000" w:rsidRDefault="00A32788">
      <w:pPr>
        <w:pStyle w:val="a0"/>
        <w:rPr>
          <w:rFonts w:hint="cs"/>
          <w:rtl/>
        </w:rPr>
      </w:pPr>
    </w:p>
    <w:p w14:paraId="6FE89BBA" w14:textId="77777777" w:rsidR="00000000" w:rsidRDefault="00A32788">
      <w:pPr>
        <w:pStyle w:val="a0"/>
        <w:rPr>
          <w:rFonts w:hint="cs"/>
          <w:rtl/>
        </w:rPr>
      </w:pPr>
      <w:r>
        <w:rPr>
          <w:rFonts w:hint="cs"/>
          <w:rtl/>
        </w:rPr>
        <w:t xml:space="preserve"> אל תזרו חול בעיניים. </w:t>
      </w:r>
    </w:p>
    <w:p w14:paraId="49AB100D" w14:textId="77777777" w:rsidR="00000000" w:rsidRDefault="00A32788">
      <w:pPr>
        <w:pStyle w:val="a0"/>
        <w:rPr>
          <w:rFonts w:hint="cs"/>
          <w:rtl/>
        </w:rPr>
      </w:pPr>
    </w:p>
    <w:p w14:paraId="4293A8B3" w14:textId="77777777" w:rsidR="00000000" w:rsidRDefault="00A32788">
      <w:pPr>
        <w:pStyle w:val="af0"/>
        <w:rPr>
          <w:rtl/>
        </w:rPr>
      </w:pPr>
      <w:r>
        <w:rPr>
          <w:rFonts w:hint="eastAsia"/>
          <w:rtl/>
        </w:rPr>
        <w:t>רן</w:t>
      </w:r>
      <w:r>
        <w:rPr>
          <w:rtl/>
        </w:rPr>
        <w:t xml:space="preserve"> כהן (מרצ):</w:t>
      </w:r>
    </w:p>
    <w:p w14:paraId="35BBBD09" w14:textId="77777777" w:rsidR="00000000" w:rsidRDefault="00A32788">
      <w:pPr>
        <w:pStyle w:val="a0"/>
        <w:rPr>
          <w:rFonts w:hint="cs"/>
          <w:rtl/>
        </w:rPr>
      </w:pPr>
    </w:p>
    <w:p w14:paraId="7E4FCC38" w14:textId="77777777" w:rsidR="00000000" w:rsidRDefault="00A32788">
      <w:pPr>
        <w:pStyle w:val="a0"/>
        <w:rPr>
          <w:rFonts w:hint="cs"/>
          <w:rtl/>
        </w:rPr>
      </w:pPr>
      <w:r>
        <w:rPr>
          <w:rFonts w:hint="cs"/>
          <w:rtl/>
        </w:rPr>
        <w:t xml:space="preserve">שש שנים. </w:t>
      </w:r>
    </w:p>
    <w:p w14:paraId="565A8B43" w14:textId="77777777" w:rsidR="00000000" w:rsidRDefault="00A32788">
      <w:pPr>
        <w:pStyle w:val="a0"/>
        <w:rPr>
          <w:rFonts w:hint="cs"/>
          <w:rtl/>
        </w:rPr>
      </w:pPr>
    </w:p>
    <w:p w14:paraId="6A9D5A2F" w14:textId="77777777" w:rsidR="00000000" w:rsidRDefault="00A32788">
      <w:pPr>
        <w:pStyle w:val="af0"/>
        <w:rPr>
          <w:rtl/>
        </w:rPr>
      </w:pPr>
      <w:r>
        <w:rPr>
          <w:rFonts w:hint="eastAsia"/>
          <w:rtl/>
        </w:rPr>
        <w:t>רוני</w:t>
      </w:r>
      <w:r>
        <w:rPr>
          <w:rtl/>
        </w:rPr>
        <w:t xml:space="preserve"> בר-און (הליכוד):</w:t>
      </w:r>
    </w:p>
    <w:p w14:paraId="3199BCE7" w14:textId="77777777" w:rsidR="00000000" w:rsidRDefault="00A32788">
      <w:pPr>
        <w:pStyle w:val="a0"/>
        <w:rPr>
          <w:rFonts w:hint="cs"/>
          <w:rtl/>
        </w:rPr>
      </w:pPr>
    </w:p>
    <w:p w14:paraId="71F0BF1C" w14:textId="77777777" w:rsidR="00000000" w:rsidRDefault="00A32788">
      <w:pPr>
        <w:pStyle w:val="a0"/>
        <w:rPr>
          <w:rFonts w:hint="cs"/>
          <w:rtl/>
        </w:rPr>
      </w:pPr>
      <w:r>
        <w:rPr>
          <w:rFonts w:hint="cs"/>
          <w:rtl/>
        </w:rPr>
        <w:t xml:space="preserve">שנתיים. </w:t>
      </w:r>
    </w:p>
    <w:p w14:paraId="3BE0832B" w14:textId="77777777" w:rsidR="00000000" w:rsidRDefault="00A32788">
      <w:pPr>
        <w:pStyle w:val="a0"/>
        <w:rPr>
          <w:rFonts w:hint="cs"/>
          <w:rtl/>
        </w:rPr>
      </w:pPr>
    </w:p>
    <w:p w14:paraId="2F14D4F9" w14:textId="77777777" w:rsidR="00000000" w:rsidRDefault="00A32788">
      <w:pPr>
        <w:pStyle w:val="af0"/>
        <w:rPr>
          <w:rtl/>
        </w:rPr>
      </w:pPr>
      <w:r>
        <w:rPr>
          <w:rFonts w:hint="eastAsia"/>
          <w:rtl/>
        </w:rPr>
        <w:t>יוסי</w:t>
      </w:r>
      <w:r>
        <w:rPr>
          <w:rtl/>
        </w:rPr>
        <w:t xml:space="preserve"> שריד (מרצ):</w:t>
      </w:r>
    </w:p>
    <w:p w14:paraId="4D3B31D1" w14:textId="77777777" w:rsidR="00000000" w:rsidRDefault="00A32788">
      <w:pPr>
        <w:pStyle w:val="a0"/>
        <w:rPr>
          <w:rFonts w:hint="cs"/>
          <w:rtl/>
        </w:rPr>
      </w:pPr>
    </w:p>
    <w:p w14:paraId="72F30533" w14:textId="77777777" w:rsidR="00000000" w:rsidRDefault="00A32788">
      <w:pPr>
        <w:pStyle w:val="a0"/>
        <w:rPr>
          <w:rFonts w:hint="cs"/>
          <w:rtl/>
        </w:rPr>
      </w:pPr>
      <w:r>
        <w:rPr>
          <w:rFonts w:hint="cs"/>
          <w:rtl/>
        </w:rPr>
        <w:t>מה אתה מדבר.</w:t>
      </w:r>
    </w:p>
    <w:p w14:paraId="701B7367" w14:textId="77777777" w:rsidR="00000000" w:rsidRDefault="00A32788">
      <w:pPr>
        <w:pStyle w:val="a0"/>
        <w:rPr>
          <w:rFonts w:hint="cs"/>
          <w:rtl/>
        </w:rPr>
      </w:pPr>
    </w:p>
    <w:p w14:paraId="68273C9D" w14:textId="77777777" w:rsidR="00000000" w:rsidRDefault="00A32788">
      <w:pPr>
        <w:pStyle w:val="af1"/>
        <w:rPr>
          <w:rtl/>
        </w:rPr>
      </w:pPr>
      <w:r>
        <w:rPr>
          <w:rtl/>
        </w:rPr>
        <w:t>היו"ר ראובן ריבלין:</w:t>
      </w:r>
    </w:p>
    <w:p w14:paraId="444D392A" w14:textId="77777777" w:rsidR="00000000" w:rsidRDefault="00A32788">
      <w:pPr>
        <w:pStyle w:val="a0"/>
        <w:rPr>
          <w:rtl/>
        </w:rPr>
      </w:pPr>
    </w:p>
    <w:p w14:paraId="6196C9D6" w14:textId="77777777" w:rsidR="00000000" w:rsidRDefault="00A32788">
      <w:pPr>
        <w:pStyle w:val="a0"/>
        <w:rPr>
          <w:rFonts w:hint="cs"/>
          <w:rtl/>
        </w:rPr>
      </w:pPr>
      <w:r>
        <w:rPr>
          <w:rFonts w:hint="cs"/>
          <w:rtl/>
        </w:rPr>
        <w:t>חבר הכנסת רן כהן,</w:t>
      </w:r>
      <w:r>
        <w:rPr>
          <w:rFonts w:hint="cs"/>
          <w:rtl/>
        </w:rPr>
        <w:t xml:space="preserve"> הדובר הוא חבר הכנסת אורון, ואני מבקש לא להפריע לו. לכם אני לא צריך לומר כי זה חברכם. מרגע זה אני אנסה לדאוג שגם אחרים לא יפריעו לו. בבקשה. </w:t>
      </w:r>
    </w:p>
    <w:p w14:paraId="70C9FED1" w14:textId="77777777" w:rsidR="00000000" w:rsidRDefault="00A32788">
      <w:pPr>
        <w:pStyle w:val="a0"/>
        <w:rPr>
          <w:rFonts w:hint="cs"/>
          <w:rtl/>
        </w:rPr>
      </w:pPr>
    </w:p>
    <w:p w14:paraId="10417D3B" w14:textId="77777777" w:rsidR="00000000" w:rsidRDefault="00A32788">
      <w:pPr>
        <w:pStyle w:val="af0"/>
        <w:rPr>
          <w:rtl/>
        </w:rPr>
      </w:pPr>
      <w:r>
        <w:rPr>
          <w:rFonts w:hint="eastAsia"/>
          <w:rtl/>
        </w:rPr>
        <w:t>רן</w:t>
      </w:r>
      <w:r>
        <w:rPr>
          <w:rtl/>
        </w:rPr>
        <w:t xml:space="preserve"> כהן (מרצ):</w:t>
      </w:r>
    </w:p>
    <w:p w14:paraId="3B6E0A17" w14:textId="77777777" w:rsidR="00000000" w:rsidRDefault="00A32788">
      <w:pPr>
        <w:pStyle w:val="a0"/>
        <w:rPr>
          <w:rFonts w:hint="cs"/>
          <w:rtl/>
        </w:rPr>
      </w:pPr>
    </w:p>
    <w:p w14:paraId="0785DD0A" w14:textId="77777777" w:rsidR="00000000" w:rsidRDefault="00A32788">
      <w:pPr>
        <w:pStyle w:val="a0"/>
        <w:rPr>
          <w:rFonts w:hint="cs"/>
          <w:rtl/>
        </w:rPr>
      </w:pPr>
      <w:r>
        <w:rPr>
          <w:rFonts w:hint="cs"/>
          <w:rtl/>
        </w:rPr>
        <w:t xml:space="preserve">אתה צודק. </w:t>
      </w:r>
    </w:p>
    <w:p w14:paraId="357D8374" w14:textId="77777777" w:rsidR="00000000" w:rsidRDefault="00A32788">
      <w:pPr>
        <w:pStyle w:val="a0"/>
        <w:rPr>
          <w:rFonts w:hint="cs"/>
          <w:rtl/>
        </w:rPr>
      </w:pPr>
    </w:p>
    <w:p w14:paraId="2B28C32C" w14:textId="77777777" w:rsidR="00000000" w:rsidRDefault="00A32788">
      <w:pPr>
        <w:pStyle w:val="-"/>
        <w:rPr>
          <w:rtl/>
        </w:rPr>
      </w:pPr>
      <w:bookmarkStart w:id="41" w:name="FS000001065T10_05_2004_15_33_33C"/>
      <w:bookmarkEnd w:id="41"/>
      <w:r>
        <w:rPr>
          <w:rtl/>
        </w:rPr>
        <w:t>חיים אורון (מרצ):</w:t>
      </w:r>
    </w:p>
    <w:p w14:paraId="55D43424" w14:textId="77777777" w:rsidR="00000000" w:rsidRDefault="00A32788">
      <w:pPr>
        <w:pStyle w:val="a0"/>
        <w:rPr>
          <w:rtl/>
        </w:rPr>
      </w:pPr>
    </w:p>
    <w:p w14:paraId="48E13C05" w14:textId="77777777" w:rsidR="00000000" w:rsidRDefault="00A32788">
      <w:pPr>
        <w:pStyle w:val="a0"/>
        <w:rPr>
          <w:rFonts w:hint="cs"/>
          <w:rtl/>
        </w:rPr>
      </w:pPr>
      <w:r>
        <w:rPr>
          <w:rFonts w:hint="cs"/>
          <w:rtl/>
        </w:rPr>
        <w:t>מה אומר פה המבקר? בעצם המבקר אומר, ופה אני לוקח את החופש לפרש בלשוני</w:t>
      </w:r>
      <w:r>
        <w:rPr>
          <w:rFonts w:hint="cs"/>
          <w:rtl/>
        </w:rPr>
        <w:t xml:space="preserve">, שהממשלה וראש הממשלה אינם מקיימים את חוק הבריאות; לא רק שלא מקיימים את חוק הבריאות, אינם עושים את הדברים האלמנטריים כדי לעמוד בחוק הבריאות. </w:t>
      </w:r>
    </w:p>
    <w:p w14:paraId="03C857B9" w14:textId="77777777" w:rsidR="00000000" w:rsidRDefault="00A32788">
      <w:pPr>
        <w:pStyle w:val="a0"/>
        <w:rPr>
          <w:rFonts w:hint="cs"/>
          <w:rtl/>
        </w:rPr>
      </w:pPr>
    </w:p>
    <w:p w14:paraId="37DA07C2" w14:textId="77777777" w:rsidR="00000000" w:rsidRDefault="00A32788">
      <w:pPr>
        <w:pStyle w:val="a0"/>
        <w:rPr>
          <w:rFonts w:hint="cs"/>
          <w:rtl/>
        </w:rPr>
      </w:pPr>
      <w:r>
        <w:rPr>
          <w:rFonts w:hint="cs"/>
          <w:rtl/>
        </w:rPr>
        <w:t>אדוני היושב-ראש, מסרתי מעל דוכן הכנסת, יותר מפעם אחת, נתונים דומים. אבל הפעם הם מופיעים בדוח מבקר המדינה. סל הברי</w:t>
      </w:r>
      <w:r>
        <w:rPr>
          <w:rFonts w:hint="cs"/>
          <w:rtl/>
        </w:rPr>
        <w:t xml:space="preserve">אות לנפש ב-1999 - לנפש, חבר הכנסת שריד - היה 3,252 שקל.  סל הבריאות לנפש ב-2002 הוא 3,063 שקל. ב-2003 - זה לא מופיע בדוח, אני מוסיף מידיעתי - הוא נמוך ב-50 או 70 שקל לנפש. במשך ביצוע חוק הבריאות, מאז חקיקתו - - - </w:t>
      </w:r>
    </w:p>
    <w:p w14:paraId="4268761E" w14:textId="77777777" w:rsidR="00000000" w:rsidRDefault="00A32788">
      <w:pPr>
        <w:pStyle w:val="a0"/>
        <w:rPr>
          <w:rFonts w:hint="cs"/>
          <w:rtl/>
        </w:rPr>
      </w:pPr>
    </w:p>
    <w:p w14:paraId="3C88322B" w14:textId="77777777" w:rsidR="00000000" w:rsidRDefault="00A32788">
      <w:pPr>
        <w:pStyle w:val="af0"/>
        <w:rPr>
          <w:rtl/>
        </w:rPr>
      </w:pPr>
      <w:r>
        <w:rPr>
          <w:rFonts w:hint="eastAsia"/>
          <w:rtl/>
        </w:rPr>
        <w:t>השר</w:t>
      </w:r>
      <w:r>
        <w:rPr>
          <w:rtl/>
        </w:rPr>
        <w:t xml:space="preserve"> גדעון עזרא:</w:t>
      </w:r>
    </w:p>
    <w:p w14:paraId="4FF96A38" w14:textId="77777777" w:rsidR="00000000" w:rsidRDefault="00A32788">
      <w:pPr>
        <w:pStyle w:val="a0"/>
        <w:rPr>
          <w:rFonts w:hint="cs"/>
          <w:rtl/>
        </w:rPr>
      </w:pPr>
    </w:p>
    <w:p w14:paraId="2E6CD4F0" w14:textId="77777777" w:rsidR="00000000" w:rsidRDefault="00A32788">
      <w:pPr>
        <w:pStyle w:val="a0"/>
        <w:rPr>
          <w:rFonts w:hint="cs"/>
          <w:rtl/>
        </w:rPr>
      </w:pPr>
      <w:r>
        <w:rPr>
          <w:rFonts w:hint="cs"/>
          <w:rtl/>
        </w:rPr>
        <w:t xml:space="preserve">כמה אמרת ב-2003? </w:t>
      </w:r>
    </w:p>
    <w:p w14:paraId="2031D8ED" w14:textId="77777777" w:rsidR="00000000" w:rsidRDefault="00A32788">
      <w:pPr>
        <w:pStyle w:val="a0"/>
        <w:rPr>
          <w:rFonts w:hint="cs"/>
          <w:rtl/>
        </w:rPr>
      </w:pPr>
    </w:p>
    <w:p w14:paraId="335BB87E" w14:textId="77777777" w:rsidR="00000000" w:rsidRDefault="00A32788">
      <w:pPr>
        <w:pStyle w:val="-"/>
        <w:rPr>
          <w:rtl/>
        </w:rPr>
      </w:pPr>
      <w:bookmarkStart w:id="42" w:name="FS000001065T10_05_2004_15_33_57C"/>
      <w:bookmarkEnd w:id="42"/>
      <w:r>
        <w:rPr>
          <w:rtl/>
        </w:rPr>
        <w:t xml:space="preserve">חיים </w:t>
      </w:r>
      <w:r>
        <w:rPr>
          <w:rtl/>
        </w:rPr>
        <w:t>אורון (מרצ):</w:t>
      </w:r>
    </w:p>
    <w:p w14:paraId="60C17CAF" w14:textId="77777777" w:rsidR="00000000" w:rsidRDefault="00A32788">
      <w:pPr>
        <w:pStyle w:val="a0"/>
        <w:rPr>
          <w:rtl/>
        </w:rPr>
      </w:pPr>
    </w:p>
    <w:p w14:paraId="79D92747" w14:textId="77777777" w:rsidR="00000000" w:rsidRDefault="00A32788">
      <w:pPr>
        <w:pStyle w:val="a0"/>
        <w:rPr>
          <w:rFonts w:hint="cs"/>
          <w:rtl/>
        </w:rPr>
      </w:pPr>
      <w:r>
        <w:rPr>
          <w:rFonts w:hint="cs"/>
          <w:rtl/>
        </w:rPr>
        <w:t>ב-2003 פחות, בין 50 ל-70 שקל לנפש. זאת אומרת, באותן שנים ירד סל הבריאות לנפש, של כל אחד מאתנו וכל היושבים במדינת ישראל, כמעט ב-250 שקל לנפש. המספר הזה בסוף נראה כמו דיון על מצב חדרי הלידה ב"סורוקה", על הטיפול בפגים ב"סורוקה", על אמהות שאינן מ</w:t>
      </w:r>
      <w:r>
        <w:rPr>
          <w:rFonts w:hint="cs"/>
          <w:rtl/>
        </w:rPr>
        <w:t xml:space="preserve">גיעות לטיפול ראוי בסרטן השד וכו' וכו' וכו'. </w:t>
      </w:r>
    </w:p>
    <w:p w14:paraId="1AC4C99A" w14:textId="77777777" w:rsidR="00000000" w:rsidRDefault="00A32788">
      <w:pPr>
        <w:pStyle w:val="a0"/>
        <w:rPr>
          <w:rFonts w:hint="cs"/>
          <w:rtl/>
        </w:rPr>
      </w:pPr>
    </w:p>
    <w:p w14:paraId="0A76E7B3" w14:textId="77777777" w:rsidR="00000000" w:rsidRDefault="00A32788">
      <w:pPr>
        <w:pStyle w:val="a0"/>
        <w:rPr>
          <w:rFonts w:hint="cs"/>
          <w:rtl/>
        </w:rPr>
      </w:pPr>
      <w:r>
        <w:rPr>
          <w:rFonts w:hint="cs"/>
          <w:rtl/>
        </w:rPr>
        <w:t xml:space="preserve">מה אומר הדוח? זה לא מקרה, זה לא יצא כך במקרה. כי מישהו בכוונה איננו רוצה לעדכן את סל הבריאות באופן מסודר ואז הוא שוחק אותו משנה לשנה. זורקים לשר הבריאות - כמו השנה -  20 מיליון שקל ועל-ידי כך סותמים לו את הפה. </w:t>
      </w:r>
      <w:r>
        <w:rPr>
          <w:rFonts w:hint="cs"/>
          <w:rtl/>
        </w:rPr>
        <w:t xml:space="preserve">אבל כשבוחנים את התהליך הזה כפי שבוחן אותו המבקר, מתקבלת תוצאה בקטע אחד, איך ממוטטים את מדינת הרווחה. </w:t>
      </w:r>
    </w:p>
    <w:p w14:paraId="0EA36DD6" w14:textId="77777777" w:rsidR="00000000" w:rsidRDefault="00A32788">
      <w:pPr>
        <w:pStyle w:val="a0"/>
        <w:rPr>
          <w:rFonts w:hint="cs"/>
          <w:rtl/>
        </w:rPr>
      </w:pPr>
    </w:p>
    <w:p w14:paraId="2EB959E0" w14:textId="77777777" w:rsidR="00000000" w:rsidRDefault="00A32788">
      <w:pPr>
        <w:pStyle w:val="a0"/>
        <w:rPr>
          <w:rFonts w:hint="cs"/>
          <w:rtl/>
        </w:rPr>
      </w:pPr>
      <w:r>
        <w:rPr>
          <w:rFonts w:hint="cs"/>
          <w:rtl/>
        </w:rPr>
        <w:t xml:space="preserve">הסעיף השני שאני רוצה לתת כדוגמה הוא משרד השיכון. במעט מקרים, אדוני היושב-ראש, אדוני השר, יוצא לחבר כנסת לטפל בנושא במהלך שנה וכבר, בטווח כל כך קצר, לקבל </w:t>
      </w:r>
      <w:r>
        <w:rPr>
          <w:rFonts w:hint="cs"/>
          <w:rtl/>
        </w:rPr>
        <w:t>אישור לטענותיו בדוח מבקר המדינה. מה לא אמר לי חבר הכנסת אריאל כשאמרתי לו: שודדים את הקופה הציבורית בהעברת כסף להתנחלויות. מה לא אמר לי צבי הנדל כשאמרתי: אתם מקצים את הכספים באופן מעוות. מה לא אמרו לי חברי הקואליציה בוועדת הכספים כשאמרתי: אתם מרמים את הכנסת</w:t>
      </w:r>
      <w:r>
        <w:rPr>
          <w:rFonts w:hint="cs"/>
          <w:rtl/>
        </w:rPr>
        <w:t xml:space="preserve">; אמרו: מה פתאום. כל האמירות הללו מופיעות בדוח מבקר המדינה, ואדוני היושב-ראש, בחומרה רבה יותר. לא כמו שאמרתי בדיוק עכשיו, הוא לא אומר, מרמים, אבל הוא אומר: לא אומרים לכנסת מה הוא הסעיף שבו מדובר. </w:t>
      </w:r>
    </w:p>
    <w:p w14:paraId="17B9A385" w14:textId="77777777" w:rsidR="00000000" w:rsidRDefault="00A32788">
      <w:pPr>
        <w:pStyle w:val="a0"/>
        <w:rPr>
          <w:rFonts w:hint="cs"/>
          <w:rtl/>
        </w:rPr>
      </w:pPr>
    </w:p>
    <w:p w14:paraId="47C2E12F" w14:textId="77777777" w:rsidR="00000000" w:rsidRDefault="00A32788">
      <w:pPr>
        <w:pStyle w:val="a0"/>
        <w:rPr>
          <w:rFonts w:hint="cs"/>
          <w:rtl/>
        </w:rPr>
      </w:pPr>
      <w:r>
        <w:rPr>
          <w:rFonts w:hint="cs"/>
          <w:rtl/>
        </w:rPr>
        <w:t>אם הייתי יכול להעביר למבקר את הפרוטוקול מהישיבה שבה זה נדו</w:t>
      </w:r>
      <w:r>
        <w:rPr>
          <w:rFonts w:hint="cs"/>
          <w:rtl/>
        </w:rPr>
        <w:t>ן, למשל העברת כספים לבניית מבנים יבילים - אתם יודעים מה זה מבנים מתועשים יבילים? קרוונים. אתם יודעים מה זה קרוונים? כסף מתקציב המדינה למאחזים בלתי חוקיים. כמה חוזים? 77 חוזים בלתי חוקיים. לא אחד, לא שניים, לא שלושה. זאת לא שיטה? 77 חוזים עושים במקרה, מישהו</w:t>
      </w:r>
      <w:r>
        <w:rPr>
          <w:rFonts w:hint="cs"/>
          <w:rtl/>
        </w:rPr>
        <w:t xml:space="preserve"> טעה? זאת שיטה. </w:t>
      </w:r>
    </w:p>
    <w:p w14:paraId="1A45A6F0" w14:textId="77777777" w:rsidR="00000000" w:rsidRDefault="00A32788">
      <w:pPr>
        <w:pStyle w:val="a0"/>
        <w:rPr>
          <w:rFonts w:hint="cs"/>
          <w:rtl/>
        </w:rPr>
      </w:pPr>
    </w:p>
    <w:p w14:paraId="7D21F703" w14:textId="77777777" w:rsidR="00000000" w:rsidRDefault="00A32788">
      <w:pPr>
        <w:pStyle w:val="a0"/>
        <w:rPr>
          <w:rFonts w:hint="cs"/>
          <w:rtl/>
        </w:rPr>
      </w:pPr>
      <w:r>
        <w:rPr>
          <w:rFonts w:hint="cs"/>
          <w:rtl/>
        </w:rPr>
        <w:t xml:space="preserve">גם פה, אדוני היושב-ראש, כשאתה בוחן את הנתונים בהצטברותם, אתה מקבל תוצאות שמופיעות בדוח מבקר המדינה. כשאנחנו אמרנו, אמרו: זאת פוליטיקה. אני לא מסתיר, יש לי עמדה פוליטית כנגד ההתיישבות בשטחים, מהראשונה שבהן. </w:t>
      </w:r>
    </w:p>
    <w:p w14:paraId="1B0E2647" w14:textId="77777777" w:rsidR="00000000" w:rsidRDefault="00A32788">
      <w:pPr>
        <w:pStyle w:val="a0"/>
        <w:rPr>
          <w:rFonts w:hint="cs"/>
          <w:rtl/>
        </w:rPr>
      </w:pPr>
    </w:p>
    <w:p w14:paraId="08DF32C2" w14:textId="77777777" w:rsidR="00000000" w:rsidRDefault="00A32788">
      <w:pPr>
        <w:pStyle w:val="af0"/>
        <w:rPr>
          <w:rtl/>
        </w:rPr>
      </w:pPr>
      <w:r>
        <w:rPr>
          <w:rFonts w:hint="eastAsia"/>
          <w:rtl/>
        </w:rPr>
        <w:t>יוסי</w:t>
      </w:r>
      <w:r>
        <w:rPr>
          <w:rtl/>
        </w:rPr>
        <w:t xml:space="preserve"> שריד (מרצ):</w:t>
      </w:r>
    </w:p>
    <w:p w14:paraId="75AB0275" w14:textId="77777777" w:rsidR="00000000" w:rsidRDefault="00A32788">
      <w:pPr>
        <w:pStyle w:val="a0"/>
        <w:rPr>
          <w:rFonts w:hint="cs"/>
          <w:rtl/>
        </w:rPr>
      </w:pPr>
    </w:p>
    <w:p w14:paraId="3C8A355F" w14:textId="77777777" w:rsidR="00000000" w:rsidRDefault="00A32788">
      <w:pPr>
        <w:pStyle w:val="a0"/>
        <w:rPr>
          <w:rFonts w:hint="cs"/>
          <w:rtl/>
        </w:rPr>
      </w:pPr>
      <w:r>
        <w:rPr>
          <w:rFonts w:hint="cs"/>
          <w:rtl/>
        </w:rPr>
        <w:t>מה זה התיישב</w:t>
      </w:r>
      <w:r>
        <w:rPr>
          <w:rFonts w:hint="cs"/>
          <w:rtl/>
        </w:rPr>
        <w:t>ות?</w:t>
      </w:r>
    </w:p>
    <w:p w14:paraId="1D2E4286" w14:textId="77777777" w:rsidR="00000000" w:rsidRDefault="00A32788">
      <w:pPr>
        <w:pStyle w:val="a0"/>
        <w:rPr>
          <w:rFonts w:hint="cs"/>
          <w:rtl/>
        </w:rPr>
      </w:pPr>
    </w:p>
    <w:p w14:paraId="12BACD53" w14:textId="77777777" w:rsidR="00000000" w:rsidRDefault="00A32788">
      <w:pPr>
        <w:pStyle w:val="-"/>
        <w:rPr>
          <w:rtl/>
        </w:rPr>
      </w:pPr>
      <w:bookmarkStart w:id="43" w:name="FS000001065T10_05_2004_15_37_24C"/>
      <w:bookmarkEnd w:id="43"/>
      <w:r>
        <w:rPr>
          <w:rtl/>
        </w:rPr>
        <w:t>חיים אורון (מרצ):</w:t>
      </w:r>
    </w:p>
    <w:p w14:paraId="236396F0" w14:textId="77777777" w:rsidR="00000000" w:rsidRDefault="00A32788">
      <w:pPr>
        <w:pStyle w:val="a0"/>
        <w:rPr>
          <w:rtl/>
        </w:rPr>
      </w:pPr>
    </w:p>
    <w:p w14:paraId="3EA227FD" w14:textId="77777777" w:rsidR="00000000" w:rsidRDefault="00A32788">
      <w:pPr>
        <w:pStyle w:val="a0"/>
        <w:rPr>
          <w:rFonts w:hint="cs"/>
          <w:rtl/>
        </w:rPr>
      </w:pPr>
      <w:r>
        <w:rPr>
          <w:rFonts w:hint="cs"/>
          <w:rtl/>
        </w:rPr>
        <w:t xml:space="preserve">התנחלות. מהראשונה שבהן ועד האחרונה שבהן. </w:t>
      </w:r>
    </w:p>
    <w:p w14:paraId="6DE4F497" w14:textId="77777777" w:rsidR="00000000" w:rsidRDefault="00A32788">
      <w:pPr>
        <w:pStyle w:val="a0"/>
        <w:rPr>
          <w:rFonts w:hint="cs"/>
          <w:rtl/>
        </w:rPr>
      </w:pPr>
    </w:p>
    <w:p w14:paraId="03884357" w14:textId="77777777" w:rsidR="00000000" w:rsidRDefault="00A32788">
      <w:pPr>
        <w:pStyle w:val="af1"/>
        <w:rPr>
          <w:rtl/>
        </w:rPr>
      </w:pPr>
      <w:r>
        <w:rPr>
          <w:rtl/>
        </w:rPr>
        <w:t>היו"ר ראובן ריבלין:</w:t>
      </w:r>
    </w:p>
    <w:p w14:paraId="1D8C0519" w14:textId="77777777" w:rsidR="00000000" w:rsidRDefault="00A32788">
      <w:pPr>
        <w:pStyle w:val="a0"/>
        <w:rPr>
          <w:rtl/>
        </w:rPr>
      </w:pPr>
    </w:p>
    <w:p w14:paraId="1FAC552B" w14:textId="77777777" w:rsidR="00000000" w:rsidRDefault="00A32788">
      <w:pPr>
        <w:pStyle w:val="a0"/>
        <w:rPr>
          <w:rFonts w:hint="cs"/>
          <w:rtl/>
        </w:rPr>
      </w:pPr>
      <w:r>
        <w:rPr>
          <w:rFonts w:hint="cs"/>
          <w:rtl/>
        </w:rPr>
        <w:t xml:space="preserve">להיפך, התנחלות זאת מלה יותר - - - </w:t>
      </w:r>
    </w:p>
    <w:p w14:paraId="314C183B" w14:textId="77777777" w:rsidR="00000000" w:rsidRDefault="00A32788">
      <w:pPr>
        <w:pStyle w:val="a0"/>
        <w:rPr>
          <w:rFonts w:hint="cs"/>
          <w:rtl/>
        </w:rPr>
      </w:pPr>
    </w:p>
    <w:p w14:paraId="4F4A5F75" w14:textId="77777777" w:rsidR="00000000" w:rsidRDefault="00A32788">
      <w:pPr>
        <w:pStyle w:val="af0"/>
        <w:rPr>
          <w:rtl/>
        </w:rPr>
      </w:pPr>
      <w:r>
        <w:rPr>
          <w:rFonts w:hint="eastAsia"/>
          <w:rtl/>
        </w:rPr>
        <w:t>יוסי</w:t>
      </w:r>
      <w:r>
        <w:rPr>
          <w:rtl/>
        </w:rPr>
        <w:t xml:space="preserve"> שריד (מרצ):</w:t>
      </w:r>
    </w:p>
    <w:p w14:paraId="733CE50A" w14:textId="77777777" w:rsidR="00000000" w:rsidRDefault="00A32788">
      <w:pPr>
        <w:pStyle w:val="a0"/>
        <w:rPr>
          <w:rFonts w:hint="cs"/>
          <w:rtl/>
        </w:rPr>
      </w:pPr>
    </w:p>
    <w:p w14:paraId="022BB329" w14:textId="77777777" w:rsidR="00000000" w:rsidRDefault="00A32788">
      <w:pPr>
        <w:pStyle w:val="a0"/>
        <w:rPr>
          <w:rFonts w:hint="cs"/>
          <w:rtl/>
        </w:rPr>
      </w:pPr>
      <w:r>
        <w:rPr>
          <w:rFonts w:hint="cs"/>
          <w:rtl/>
        </w:rPr>
        <w:t xml:space="preserve">התיישבות - - - </w:t>
      </w:r>
    </w:p>
    <w:p w14:paraId="6184EF8E" w14:textId="77777777" w:rsidR="00000000" w:rsidRDefault="00A32788">
      <w:pPr>
        <w:pStyle w:val="a0"/>
        <w:rPr>
          <w:rFonts w:hint="cs"/>
          <w:rtl/>
        </w:rPr>
      </w:pPr>
    </w:p>
    <w:p w14:paraId="43E6F540" w14:textId="77777777" w:rsidR="00000000" w:rsidRDefault="00A32788">
      <w:pPr>
        <w:pStyle w:val="af1"/>
        <w:rPr>
          <w:rtl/>
        </w:rPr>
      </w:pPr>
      <w:r>
        <w:rPr>
          <w:rtl/>
        </w:rPr>
        <w:t>היו"ר ראובן ריבלין:</w:t>
      </w:r>
    </w:p>
    <w:p w14:paraId="0E5B80DA" w14:textId="77777777" w:rsidR="00000000" w:rsidRDefault="00A32788">
      <w:pPr>
        <w:pStyle w:val="a0"/>
        <w:rPr>
          <w:rtl/>
        </w:rPr>
      </w:pPr>
    </w:p>
    <w:p w14:paraId="676AF48C" w14:textId="77777777" w:rsidR="00000000" w:rsidRDefault="00A32788">
      <w:pPr>
        <w:pStyle w:val="a0"/>
        <w:rPr>
          <w:rFonts w:hint="cs"/>
          <w:rtl/>
        </w:rPr>
      </w:pPr>
      <w:r>
        <w:rPr>
          <w:rFonts w:hint="cs"/>
          <w:rtl/>
        </w:rPr>
        <w:t xml:space="preserve">התיישבות והתנחלות הן מלים חיוביות ביותר. </w:t>
      </w:r>
    </w:p>
    <w:p w14:paraId="0D349866" w14:textId="77777777" w:rsidR="00000000" w:rsidRDefault="00A32788">
      <w:pPr>
        <w:pStyle w:val="a0"/>
        <w:rPr>
          <w:rtl/>
        </w:rPr>
      </w:pPr>
    </w:p>
    <w:p w14:paraId="35C725FF" w14:textId="77777777" w:rsidR="00000000" w:rsidRDefault="00A32788">
      <w:pPr>
        <w:pStyle w:val="-"/>
        <w:rPr>
          <w:rtl/>
        </w:rPr>
      </w:pPr>
      <w:bookmarkStart w:id="44" w:name="FS000001065T10_05_2004_15_37_36C"/>
      <w:bookmarkEnd w:id="44"/>
      <w:r>
        <w:rPr>
          <w:rtl/>
        </w:rPr>
        <w:t>חיים אורון (מרצ):</w:t>
      </w:r>
    </w:p>
    <w:p w14:paraId="3409702B" w14:textId="77777777" w:rsidR="00000000" w:rsidRDefault="00A32788">
      <w:pPr>
        <w:pStyle w:val="a0"/>
        <w:rPr>
          <w:rtl/>
        </w:rPr>
      </w:pPr>
    </w:p>
    <w:p w14:paraId="6920F4DD" w14:textId="77777777" w:rsidR="00000000" w:rsidRDefault="00A32788">
      <w:pPr>
        <w:pStyle w:val="a0"/>
        <w:rPr>
          <w:rFonts w:hint="cs"/>
          <w:rtl/>
        </w:rPr>
      </w:pPr>
      <w:r>
        <w:rPr>
          <w:rFonts w:hint="cs"/>
          <w:rtl/>
        </w:rPr>
        <w:t>אדוני היושב-רא</w:t>
      </w:r>
      <w:r>
        <w:rPr>
          <w:rFonts w:hint="cs"/>
          <w:rtl/>
        </w:rPr>
        <w:t>ש, ההקשר הפעם הוא לא בוויכוח הפוליטי. זכותה של ממשלה להחליט להקצות משאבים על-פי השקפתה. אני לא טוען שאני חבר הממשלה הזאת. הטענה שלי היא שאתם מונים את הציבור. הטענה שלי, שבפחדנות אתם לא אומרים את האמת. הטענה שלי היא, שכאשר חושפים את הנתונים, אתם מעלימים אות</w:t>
      </w:r>
      <w:r>
        <w:rPr>
          <w:rFonts w:hint="cs"/>
          <w:rtl/>
        </w:rPr>
        <w:t xml:space="preserve">ם וסובבים את כולם בכחש. </w:t>
      </w:r>
    </w:p>
    <w:p w14:paraId="305EBAEC" w14:textId="77777777" w:rsidR="00000000" w:rsidRDefault="00A32788">
      <w:pPr>
        <w:pStyle w:val="a0"/>
        <w:rPr>
          <w:rFonts w:hint="cs"/>
          <w:rtl/>
        </w:rPr>
      </w:pPr>
    </w:p>
    <w:p w14:paraId="3D35B425" w14:textId="77777777" w:rsidR="00000000" w:rsidRDefault="00A32788">
      <w:pPr>
        <w:pStyle w:val="a0"/>
        <w:rPr>
          <w:rFonts w:hint="cs"/>
          <w:rtl/>
        </w:rPr>
      </w:pPr>
      <w:r>
        <w:rPr>
          <w:rFonts w:hint="cs"/>
          <w:rtl/>
        </w:rPr>
        <w:t>מה אומר מבקר המדינה? בעמוד 313 אומר מבקר המדינה, שהשווה רק יישובים באזור עדיפות לאומית א'. אגב, עדיפות לאומית א' זה לא על-פי קריטריונים שלי,  אם אני הייתי מחלק יישובים באזור עדיפות לאומית א', היו כמה יישובים שהופיעו שם ועכשיו לא ה</w:t>
      </w:r>
      <w:r>
        <w:rPr>
          <w:rFonts w:hint="cs"/>
          <w:rtl/>
        </w:rPr>
        <w:t>יו מופיעים, וכמה יישובים שלא מופיעים וכן היו מופיעים, למשל יישובים ערביים. זה על-פי החלטות הממשלה אזור עדיפות א'. הוא עשה השוואה בין הגדה המערבית, רצועת-עזה ורמת-הגולן לבין אזורי עדיפות לאומית א'. אדוני היושב-ראש, תשמע מי, שער-הנגב. טוב, שער-הנגב זה עוד מר</w:t>
      </w:r>
      <w:r>
        <w:rPr>
          <w:rFonts w:hint="cs"/>
          <w:rtl/>
        </w:rPr>
        <w:t xml:space="preserve">כז הארץ. אשכול זה כבר רצועת-עזה. הערבה, חבל אילות, זה בסדר, זה מספיק חלוצי, זה מספיק עדיפות א'? השקעה לנפש, בין 2000 ל-2002, ההשקעה לנפש בגדה המערבית ורצועת-עזה -  4,585 שקל. </w:t>
      </w:r>
    </w:p>
    <w:p w14:paraId="504CC310" w14:textId="77777777" w:rsidR="00000000" w:rsidRDefault="00A32788">
      <w:pPr>
        <w:pStyle w:val="a0"/>
        <w:rPr>
          <w:rFonts w:hint="cs"/>
          <w:rtl/>
        </w:rPr>
      </w:pPr>
    </w:p>
    <w:p w14:paraId="2BE40B90" w14:textId="77777777" w:rsidR="00000000" w:rsidRDefault="00A32788">
      <w:pPr>
        <w:pStyle w:val="af0"/>
        <w:rPr>
          <w:rtl/>
        </w:rPr>
      </w:pPr>
      <w:r>
        <w:rPr>
          <w:rFonts w:hint="eastAsia"/>
          <w:rtl/>
        </w:rPr>
        <w:t>רן</w:t>
      </w:r>
      <w:r>
        <w:rPr>
          <w:rtl/>
        </w:rPr>
        <w:t xml:space="preserve"> כהן (מרצ):</w:t>
      </w:r>
    </w:p>
    <w:p w14:paraId="669C697A" w14:textId="77777777" w:rsidR="00000000" w:rsidRDefault="00A32788">
      <w:pPr>
        <w:pStyle w:val="a0"/>
        <w:rPr>
          <w:rFonts w:hint="cs"/>
          <w:rtl/>
        </w:rPr>
      </w:pPr>
    </w:p>
    <w:p w14:paraId="1987692E" w14:textId="77777777" w:rsidR="00000000" w:rsidRDefault="00A32788">
      <w:pPr>
        <w:pStyle w:val="a0"/>
        <w:rPr>
          <w:rFonts w:hint="cs"/>
          <w:rtl/>
        </w:rPr>
      </w:pPr>
      <w:r>
        <w:rPr>
          <w:rFonts w:hint="cs"/>
          <w:rtl/>
        </w:rPr>
        <w:t xml:space="preserve">לנפש. </w:t>
      </w:r>
    </w:p>
    <w:p w14:paraId="7ADAC6D9" w14:textId="77777777" w:rsidR="00000000" w:rsidRDefault="00A32788">
      <w:pPr>
        <w:pStyle w:val="a0"/>
        <w:ind w:firstLine="0"/>
        <w:rPr>
          <w:rFonts w:hint="cs"/>
          <w:rtl/>
        </w:rPr>
      </w:pPr>
    </w:p>
    <w:p w14:paraId="360B7B6D" w14:textId="77777777" w:rsidR="00000000" w:rsidRDefault="00A32788">
      <w:pPr>
        <w:pStyle w:val="-"/>
        <w:rPr>
          <w:rFonts w:hint="cs"/>
          <w:rtl/>
        </w:rPr>
      </w:pPr>
      <w:r>
        <w:rPr>
          <w:rtl/>
        </w:rPr>
        <w:t>חיים אורון (מרצ):</w:t>
      </w:r>
    </w:p>
    <w:p w14:paraId="718AE387" w14:textId="77777777" w:rsidR="00000000" w:rsidRDefault="00A32788">
      <w:pPr>
        <w:pStyle w:val="a0"/>
        <w:ind w:firstLine="720"/>
        <w:rPr>
          <w:rFonts w:hint="cs"/>
          <w:rtl/>
        </w:rPr>
      </w:pPr>
    </w:p>
    <w:p w14:paraId="7847B790" w14:textId="77777777" w:rsidR="00000000" w:rsidRDefault="00A32788">
      <w:pPr>
        <w:pStyle w:val="a0"/>
        <w:rPr>
          <w:rFonts w:hint="cs"/>
          <w:rtl/>
        </w:rPr>
      </w:pPr>
      <w:r>
        <w:rPr>
          <w:rFonts w:hint="cs"/>
          <w:rtl/>
        </w:rPr>
        <w:t>לנפש. שלא יגידו שעשו שם פרויקט. כמה ה</w:t>
      </w:r>
      <w:r>
        <w:rPr>
          <w:rFonts w:hint="cs"/>
          <w:rtl/>
        </w:rPr>
        <w:t xml:space="preserve">יתה ההשקעה לנפש במקומות האחרים שמניתי, לרבות בערבה, לרבות בחבל-אשכול? מה הפער, אחד לאחד וחצי? אחד לשניים? אחד לשלושה? מה פתאום </w:t>
      </w:r>
      <w:r>
        <w:rPr>
          <w:rFonts w:hint="eastAsia"/>
          <w:rtl/>
        </w:rPr>
        <w:t>–</w:t>
      </w:r>
      <w:r>
        <w:rPr>
          <w:rFonts w:hint="cs"/>
          <w:rtl/>
        </w:rPr>
        <w:t xml:space="preserve"> 702 שקל לנפש לעומת 4,585 שקל. </w:t>
      </w:r>
    </w:p>
    <w:p w14:paraId="725A0386" w14:textId="77777777" w:rsidR="00000000" w:rsidRDefault="00A32788">
      <w:pPr>
        <w:pStyle w:val="a0"/>
        <w:ind w:left="720" w:firstLine="0"/>
        <w:rPr>
          <w:rFonts w:hint="cs"/>
          <w:rtl/>
        </w:rPr>
      </w:pPr>
    </w:p>
    <w:p w14:paraId="02462165" w14:textId="77777777" w:rsidR="00000000" w:rsidRDefault="00A32788">
      <w:pPr>
        <w:pStyle w:val="af1"/>
        <w:rPr>
          <w:rFonts w:hint="cs"/>
          <w:rtl/>
        </w:rPr>
      </w:pPr>
      <w:r>
        <w:rPr>
          <w:rtl/>
        </w:rPr>
        <w:t>היו"ר ראובן ריבלין:</w:t>
      </w:r>
      <w:r>
        <w:rPr>
          <w:rtl/>
        </w:rPr>
        <w:cr/>
      </w:r>
    </w:p>
    <w:p w14:paraId="577BE0F4" w14:textId="77777777" w:rsidR="00000000" w:rsidRDefault="00A32788">
      <w:pPr>
        <w:pStyle w:val="a0"/>
        <w:ind w:left="720" w:firstLine="0"/>
        <w:rPr>
          <w:rFonts w:hint="cs"/>
          <w:rtl/>
        </w:rPr>
      </w:pPr>
      <w:r>
        <w:rPr>
          <w:rFonts w:hint="cs"/>
          <w:rtl/>
        </w:rPr>
        <w:t xml:space="preserve">אם היו יותר מתיישבים ביהודה ושומרון הפער היה נמוך יותר. </w:t>
      </w:r>
      <w:r>
        <w:rPr>
          <w:rFonts w:hint="cs"/>
          <w:rtl/>
        </w:rPr>
        <w:cr/>
      </w:r>
      <w:bookmarkStart w:id="45" w:name="FS000001065T10_05_2004_15_40_39C"/>
      <w:bookmarkEnd w:id="45"/>
    </w:p>
    <w:p w14:paraId="4671D280" w14:textId="77777777" w:rsidR="00000000" w:rsidRDefault="00A32788">
      <w:pPr>
        <w:pStyle w:val="-"/>
        <w:rPr>
          <w:rFonts w:hint="cs"/>
          <w:rtl/>
        </w:rPr>
      </w:pPr>
      <w:r>
        <w:rPr>
          <w:rtl/>
        </w:rPr>
        <w:t>חיים אורון (מרצ)</w:t>
      </w:r>
      <w:r>
        <w:rPr>
          <w:rtl/>
        </w:rPr>
        <w:t>:</w:t>
      </w:r>
      <w:r>
        <w:rPr>
          <w:rtl/>
        </w:rPr>
        <w:cr/>
      </w:r>
    </w:p>
    <w:p w14:paraId="17A54B86" w14:textId="77777777" w:rsidR="00000000" w:rsidRDefault="00A32788">
      <w:pPr>
        <w:pStyle w:val="a0"/>
        <w:rPr>
          <w:rFonts w:hint="cs"/>
          <w:rtl/>
        </w:rPr>
      </w:pPr>
      <w:r>
        <w:rPr>
          <w:rFonts w:hint="cs"/>
          <w:rtl/>
        </w:rPr>
        <w:t>איך ממשלה מתנהלת כך? על-פי אילו אמות מידה? אורי אריאל צוחק כי הוא יודע שאני אומר את הדברים. הוא צוחק ואומר: איזה "פראייר" אתה.</w:t>
      </w:r>
      <w:r>
        <w:rPr>
          <w:rFonts w:hint="cs"/>
          <w:rtl/>
        </w:rPr>
        <w:cr/>
      </w:r>
      <w:r>
        <w:rPr>
          <w:rFonts w:hint="cs"/>
          <w:rtl/>
        </w:rPr>
        <w:cr/>
      </w:r>
      <w:r>
        <w:rPr>
          <w:rFonts w:hint="eastAsia"/>
          <w:b/>
          <w:bCs/>
          <w:u w:val="single"/>
          <w:rtl/>
        </w:rPr>
        <w:t>אורי</w:t>
      </w:r>
      <w:r>
        <w:rPr>
          <w:b/>
          <w:bCs/>
          <w:u w:val="single"/>
          <w:rtl/>
        </w:rPr>
        <w:t xml:space="preserve"> יהודה אריאל (האיחוד הלאומי - ישראל ביתנו):</w:t>
      </w:r>
      <w:r>
        <w:rPr>
          <w:b/>
          <w:bCs/>
          <w:u w:val="single"/>
          <w:rtl/>
        </w:rPr>
        <w:cr/>
      </w:r>
    </w:p>
    <w:p w14:paraId="3B4F110C" w14:textId="77777777" w:rsidR="00000000" w:rsidRDefault="00A32788">
      <w:pPr>
        <w:pStyle w:val="a0"/>
        <w:rPr>
          <w:rFonts w:hint="cs"/>
          <w:rtl/>
        </w:rPr>
      </w:pPr>
      <w:r>
        <w:rPr>
          <w:rFonts w:hint="cs"/>
          <w:rtl/>
        </w:rPr>
        <w:t>אני חושב על הערתו של היושב-ראש.</w:t>
      </w:r>
      <w:r>
        <w:rPr>
          <w:rFonts w:hint="cs"/>
          <w:rtl/>
        </w:rPr>
        <w:cr/>
      </w:r>
      <w:r>
        <w:rPr>
          <w:rFonts w:hint="cs"/>
          <w:rtl/>
        </w:rPr>
        <w:cr/>
      </w:r>
      <w:r>
        <w:rPr>
          <w:rFonts w:hint="eastAsia"/>
          <w:b/>
          <w:bCs/>
          <w:u w:val="single"/>
          <w:rtl/>
        </w:rPr>
        <w:t>יוסי</w:t>
      </w:r>
      <w:r>
        <w:rPr>
          <w:b/>
          <w:bCs/>
          <w:u w:val="single"/>
          <w:rtl/>
        </w:rPr>
        <w:t xml:space="preserve"> שריד (מרצ):</w:t>
      </w:r>
      <w:r>
        <w:rPr>
          <w:b/>
          <w:bCs/>
          <w:u w:val="single"/>
          <w:rtl/>
        </w:rPr>
        <w:cr/>
      </w:r>
    </w:p>
    <w:p w14:paraId="634DCA21" w14:textId="77777777" w:rsidR="00000000" w:rsidRDefault="00A32788">
      <w:pPr>
        <w:pStyle w:val="a0"/>
        <w:rPr>
          <w:rFonts w:hint="cs"/>
          <w:rtl/>
        </w:rPr>
      </w:pPr>
      <w:r>
        <w:rPr>
          <w:rFonts w:hint="cs"/>
          <w:rtl/>
        </w:rPr>
        <w:t xml:space="preserve">דרך אגב, זה נכון גם לגבי </w:t>
      </w:r>
      <w:r>
        <w:rPr>
          <w:rFonts w:hint="cs"/>
          <w:rtl/>
        </w:rPr>
        <w:t xml:space="preserve">חבל-אילות. </w:t>
      </w:r>
      <w:r>
        <w:rPr>
          <w:rFonts w:hint="cs"/>
          <w:rtl/>
        </w:rPr>
        <w:cr/>
      </w:r>
      <w:r>
        <w:rPr>
          <w:rFonts w:hint="cs"/>
          <w:rtl/>
        </w:rPr>
        <w:cr/>
      </w:r>
      <w:r>
        <w:rPr>
          <w:b/>
          <w:bCs/>
          <w:u w:val="single"/>
          <w:rtl/>
        </w:rPr>
        <w:t>היו"ר ראובן ריבלין:</w:t>
      </w:r>
      <w:r>
        <w:rPr>
          <w:b/>
          <w:bCs/>
          <w:u w:val="single"/>
          <w:rtl/>
        </w:rPr>
        <w:cr/>
      </w:r>
    </w:p>
    <w:p w14:paraId="3A504CD9" w14:textId="77777777" w:rsidR="00000000" w:rsidRDefault="00A32788">
      <w:pPr>
        <w:pStyle w:val="a0"/>
        <w:rPr>
          <w:rFonts w:hint="cs"/>
          <w:rtl/>
        </w:rPr>
      </w:pPr>
      <w:r>
        <w:rPr>
          <w:rFonts w:hint="cs"/>
          <w:rtl/>
        </w:rPr>
        <w:t>אין ספק. מעניין אותי מה קורה בחבל-אשכול, אם כי בחבל-אשכול לא סוללים היום כבישים חדשים. לך לחבל-אשכול ותראה שהכול שם אותו דבר.</w:t>
      </w:r>
      <w:r>
        <w:rPr>
          <w:rFonts w:hint="cs"/>
          <w:rtl/>
        </w:rPr>
        <w:cr/>
      </w:r>
      <w:r>
        <w:rPr>
          <w:rFonts w:hint="cs"/>
          <w:rtl/>
        </w:rPr>
        <w:cr/>
      </w:r>
      <w:bookmarkStart w:id="46" w:name="FS000001065T10_05_2004_15_40_40C"/>
      <w:bookmarkEnd w:id="46"/>
      <w:r>
        <w:rPr>
          <w:b/>
          <w:bCs/>
          <w:u w:val="single"/>
          <w:rtl/>
        </w:rPr>
        <w:t>חיים אורון (מרצ):</w:t>
      </w:r>
      <w:r>
        <w:rPr>
          <w:b/>
          <w:bCs/>
          <w:u w:val="single"/>
          <w:rtl/>
        </w:rPr>
        <w:cr/>
      </w:r>
    </w:p>
    <w:p w14:paraId="35A0FA26" w14:textId="77777777" w:rsidR="00000000" w:rsidRDefault="00A32788">
      <w:pPr>
        <w:pStyle w:val="a0"/>
        <w:rPr>
          <w:rFonts w:hint="cs"/>
          <w:rtl/>
        </w:rPr>
      </w:pPr>
      <w:r>
        <w:rPr>
          <w:rFonts w:hint="cs"/>
          <w:rtl/>
        </w:rPr>
        <w:t xml:space="preserve">אדוני, לא איזה אופוזיציונר אומר את זה </w:t>
      </w:r>
      <w:r>
        <w:rPr>
          <w:rFonts w:hint="eastAsia"/>
          <w:rtl/>
        </w:rPr>
        <w:t>–</w:t>
      </w:r>
      <w:r>
        <w:rPr>
          <w:rFonts w:hint="cs"/>
          <w:rtl/>
        </w:rPr>
        <w:t xml:space="preserve"> זה מבקר המדינה. </w:t>
      </w:r>
    </w:p>
    <w:p w14:paraId="7BA94B0F" w14:textId="77777777" w:rsidR="00000000" w:rsidRDefault="00A32788">
      <w:pPr>
        <w:pStyle w:val="a0"/>
        <w:rPr>
          <w:rFonts w:hint="cs"/>
          <w:rtl/>
        </w:rPr>
      </w:pPr>
    </w:p>
    <w:p w14:paraId="28B174B0" w14:textId="77777777" w:rsidR="00000000" w:rsidRDefault="00A32788">
      <w:pPr>
        <w:pStyle w:val="af0"/>
        <w:rPr>
          <w:rtl/>
        </w:rPr>
      </w:pPr>
      <w:bookmarkStart w:id="47" w:name="FS000001065T10_05_2004_15_40_41C"/>
      <w:bookmarkStart w:id="48" w:name="FS000001065T10_05_2004_15_40_43C"/>
      <w:bookmarkEnd w:id="47"/>
      <w:bookmarkEnd w:id="48"/>
      <w:r>
        <w:rPr>
          <w:rFonts w:hint="eastAsia"/>
          <w:rtl/>
        </w:rPr>
        <w:t>רן</w:t>
      </w:r>
      <w:r>
        <w:rPr>
          <w:rtl/>
        </w:rPr>
        <w:t xml:space="preserve"> כהן (מרצ):</w:t>
      </w:r>
    </w:p>
    <w:p w14:paraId="3AD64FB1" w14:textId="77777777" w:rsidR="00000000" w:rsidRDefault="00A32788">
      <w:pPr>
        <w:pStyle w:val="a0"/>
        <w:rPr>
          <w:rFonts w:hint="cs"/>
          <w:rtl/>
        </w:rPr>
      </w:pPr>
    </w:p>
    <w:p w14:paraId="4ABC0547" w14:textId="77777777" w:rsidR="00000000" w:rsidRDefault="00A32788">
      <w:pPr>
        <w:pStyle w:val="a0"/>
        <w:rPr>
          <w:rFonts w:hint="cs"/>
          <w:rtl/>
        </w:rPr>
      </w:pPr>
      <w:r>
        <w:rPr>
          <w:rFonts w:hint="cs"/>
          <w:rtl/>
        </w:rPr>
        <w:t>ג'ו</w:t>
      </w:r>
      <w:r>
        <w:rPr>
          <w:rFonts w:hint="cs"/>
          <w:rtl/>
        </w:rPr>
        <w:t xml:space="preserve">מס, חשוב שהיושב-ראש ישמע </w:t>
      </w:r>
      <w:r>
        <w:rPr>
          <w:rFonts w:hint="eastAsia"/>
          <w:rtl/>
        </w:rPr>
        <w:t>–</w:t>
      </w:r>
      <w:r>
        <w:rPr>
          <w:rFonts w:hint="cs"/>
          <w:rtl/>
        </w:rPr>
        <w:t xml:space="preserve"> זה לא כולל השקעות ביטחוניות.</w:t>
      </w:r>
    </w:p>
    <w:p w14:paraId="2A2355AD" w14:textId="77777777" w:rsidR="00000000" w:rsidRDefault="00A32788">
      <w:pPr>
        <w:pStyle w:val="a0"/>
        <w:rPr>
          <w:rFonts w:hint="cs"/>
          <w:rtl/>
        </w:rPr>
      </w:pPr>
    </w:p>
    <w:p w14:paraId="289AA25E" w14:textId="77777777" w:rsidR="00000000" w:rsidRDefault="00A32788">
      <w:pPr>
        <w:pStyle w:val="a0"/>
        <w:rPr>
          <w:rFonts w:hint="cs"/>
          <w:rtl/>
        </w:rPr>
      </w:pPr>
    </w:p>
    <w:p w14:paraId="4F53C5CA" w14:textId="77777777" w:rsidR="00000000" w:rsidRDefault="00A32788">
      <w:pPr>
        <w:pStyle w:val="-"/>
        <w:rPr>
          <w:rtl/>
        </w:rPr>
      </w:pPr>
      <w:bookmarkStart w:id="49" w:name="FS000001065T10_05_2004_17_08_21"/>
      <w:bookmarkStart w:id="50" w:name="FS000001065T10_05_2004_17_08_25C"/>
      <w:bookmarkEnd w:id="49"/>
      <w:bookmarkEnd w:id="50"/>
      <w:r>
        <w:rPr>
          <w:rtl/>
        </w:rPr>
        <w:t>חיים אורון (מרצ):</w:t>
      </w:r>
    </w:p>
    <w:p w14:paraId="5BD7C7D3" w14:textId="77777777" w:rsidR="00000000" w:rsidRDefault="00A32788">
      <w:pPr>
        <w:pStyle w:val="a0"/>
        <w:rPr>
          <w:rtl/>
        </w:rPr>
      </w:pPr>
    </w:p>
    <w:p w14:paraId="0019C3A5" w14:textId="77777777" w:rsidR="00000000" w:rsidRDefault="00A32788">
      <w:pPr>
        <w:pStyle w:val="a0"/>
        <w:rPr>
          <w:rFonts w:hint="cs"/>
          <w:rtl/>
        </w:rPr>
      </w:pPr>
      <w:r>
        <w:rPr>
          <w:rFonts w:hint="cs"/>
          <w:rtl/>
        </w:rPr>
        <w:t>מדובר בהשקעות של משרד השיכון.</w:t>
      </w:r>
    </w:p>
    <w:p w14:paraId="77734A2F" w14:textId="77777777" w:rsidR="00000000" w:rsidRDefault="00A32788">
      <w:pPr>
        <w:pStyle w:val="a0"/>
        <w:rPr>
          <w:rFonts w:hint="cs"/>
          <w:rtl/>
        </w:rPr>
      </w:pPr>
    </w:p>
    <w:p w14:paraId="1CF1E497" w14:textId="77777777" w:rsidR="00000000" w:rsidRDefault="00A32788">
      <w:pPr>
        <w:pStyle w:val="af1"/>
        <w:rPr>
          <w:rtl/>
        </w:rPr>
      </w:pPr>
      <w:r>
        <w:rPr>
          <w:rtl/>
        </w:rPr>
        <w:t>היו"ר ראובן ריבלין:</w:t>
      </w:r>
    </w:p>
    <w:p w14:paraId="06DB2B2F" w14:textId="77777777" w:rsidR="00000000" w:rsidRDefault="00A32788">
      <w:pPr>
        <w:pStyle w:val="a0"/>
        <w:rPr>
          <w:rtl/>
        </w:rPr>
      </w:pPr>
    </w:p>
    <w:p w14:paraId="211451A3" w14:textId="77777777" w:rsidR="00000000" w:rsidRDefault="00A32788">
      <w:pPr>
        <w:pStyle w:val="a0"/>
        <w:rPr>
          <w:rFonts w:hint="cs"/>
          <w:rtl/>
        </w:rPr>
      </w:pPr>
      <w:r>
        <w:rPr>
          <w:rFonts w:hint="cs"/>
          <w:rtl/>
        </w:rPr>
        <w:t xml:space="preserve">בחבל-אשכול, למשל, כאשר בנו את מאגרי המים - - - </w:t>
      </w:r>
    </w:p>
    <w:p w14:paraId="238CB076" w14:textId="77777777" w:rsidR="00000000" w:rsidRDefault="00A32788">
      <w:pPr>
        <w:pStyle w:val="a0"/>
        <w:rPr>
          <w:rFonts w:hint="cs"/>
          <w:rtl/>
        </w:rPr>
      </w:pPr>
    </w:p>
    <w:p w14:paraId="675A54F7" w14:textId="77777777" w:rsidR="00000000" w:rsidRDefault="00A32788">
      <w:pPr>
        <w:pStyle w:val="-"/>
        <w:rPr>
          <w:rtl/>
        </w:rPr>
      </w:pPr>
      <w:bookmarkStart w:id="51" w:name="FS000001065T10_05_2004_17_08_49C"/>
      <w:bookmarkEnd w:id="51"/>
      <w:r>
        <w:rPr>
          <w:rtl/>
        </w:rPr>
        <w:t>חיים אורון (מרצ):</w:t>
      </w:r>
    </w:p>
    <w:p w14:paraId="0F7A671E" w14:textId="77777777" w:rsidR="00000000" w:rsidRDefault="00A32788">
      <w:pPr>
        <w:pStyle w:val="a0"/>
        <w:rPr>
          <w:rtl/>
        </w:rPr>
      </w:pPr>
    </w:p>
    <w:p w14:paraId="65D2A624" w14:textId="77777777" w:rsidR="00000000" w:rsidRDefault="00A32788">
      <w:pPr>
        <w:pStyle w:val="a0"/>
        <w:rPr>
          <w:rFonts w:hint="cs"/>
          <w:rtl/>
        </w:rPr>
      </w:pPr>
      <w:r>
        <w:rPr>
          <w:rFonts w:hint="cs"/>
          <w:rtl/>
        </w:rPr>
        <w:t>זה לא משרד השיכון.</w:t>
      </w:r>
    </w:p>
    <w:p w14:paraId="5D3C8E6A" w14:textId="77777777" w:rsidR="00000000" w:rsidRDefault="00A32788">
      <w:pPr>
        <w:pStyle w:val="a0"/>
        <w:rPr>
          <w:rFonts w:hint="cs"/>
          <w:rtl/>
        </w:rPr>
      </w:pPr>
    </w:p>
    <w:p w14:paraId="77306274" w14:textId="77777777" w:rsidR="00000000" w:rsidRDefault="00A32788">
      <w:pPr>
        <w:pStyle w:val="af0"/>
        <w:rPr>
          <w:rtl/>
        </w:rPr>
      </w:pPr>
      <w:r>
        <w:rPr>
          <w:rFonts w:hint="eastAsia"/>
          <w:rtl/>
        </w:rPr>
        <w:t>רן</w:t>
      </w:r>
      <w:r>
        <w:rPr>
          <w:rtl/>
        </w:rPr>
        <w:t xml:space="preserve"> כהן (מרצ):</w:t>
      </w:r>
    </w:p>
    <w:p w14:paraId="163DF634" w14:textId="77777777" w:rsidR="00000000" w:rsidRDefault="00A32788">
      <w:pPr>
        <w:pStyle w:val="a0"/>
        <w:rPr>
          <w:rFonts w:hint="cs"/>
          <w:rtl/>
        </w:rPr>
      </w:pPr>
    </w:p>
    <w:p w14:paraId="621AD852" w14:textId="77777777" w:rsidR="00000000" w:rsidRDefault="00A32788">
      <w:pPr>
        <w:pStyle w:val="a0"/>
        <w:rPr>
          <w:rFonts w:hint="cs"/>
          <w:rtl/>
        </w:rPr>
      </w:pPr>
      <w:r>
        <w:rPr>
          <w:rFonts w:hint="cs"/>
          <w:rtl/>
        </w:rPr>
        <w:t>זה משרד התשתיות.</w:t>
      </w:r>
    </w:p>
    <w:p w14:paraId="3AE99ACE" w14:textId="77777777" w:rsidR="00000000" w:rsidRDefault="00A32788">
      <w:pPr>
        <w:pStyle w:val="a0"/>
        <w:rPr>
          <w:rFonts w:hint="cs"/>
          <w:rtl/>
        </w:rPr>
      </w:pPr>
    </w:p>
    <w:p w14:paraId="2EE4A296" w14:textId="77777777" w:rsidR="00000000" w:rsidRDefault="00A32788">
      <w:pPr>
        <w:pStyle w:val="-"/>
        <w:rPr>
          <w:rtl/>
        </w:rPr>
      </w:pPr>
      <w:bookmarkStart w:id="52" w:name="FS000001065T10_05_2004_15_41_10C"/>
      <w:bookmarkEnd w:id="52"/>
      <w:r>
        <w:rPr>
          <w:rtl/>
        </w:rPr>
        <w:t>חיים א</w:t>
      </w:r>
      <w:r>
        <w:rPr>
          <w:rtl/>
        </w:rPr>
        <w:t>ורון (מרצ):</w:t>
      </w:r>
    </w:p>
    <w:p w14:paraId="143E0E7D" w14:textId="77777777" w:rsidR="00000000" w:rsidRDefault="00A32788">
      <w:pPr>
        <w:pStyle w:val="a0"/>
        <w:rPr>
          <w:rtl/>
        </w:rPr>
      </w:pPr>
    </w:p>
    <w:p w14:paraId="2BBE9B84" w14:textId="77777777" w:rsidR="00000000" w:rsidRDefault="00A32788">
      <w:pPr>
        <w:pStyle w:val="a0"/>
        <w:rPr>
          <w:rFonts w:hint="cs"/>
          <w:rtl/>
        </w:rPr>
      </w:pPr>
      <w:r>
        <w:rPr>
          <w:rFonts w:hint="cs"/>
          <w:rtl/>
        </w:rPr>
        <w:t xml:space="preserve">אדוני היושב-ראש, המבקר בדק עוד נושא אחד </w:t>
      </w:r>
      <w:r>
        <w:rPr>
          <w:rFonts w:hint="eastAsia"/>
          <w:rtl/>
        </w:rPr>
        <w:t>–</w:t>
      </w:r>
      <w:r>
        <w:rPr>
          <w:rFonts w:hint="cs"/>
          <w:rtl/>
        </w:rPr>
        <w:t xml:space="preserve"> משרד השיכון בונה בית בערבה, מול הבית שלי, באשכולות. ביני לבינך, זה קצת דרומה. נגב, אבל בצפון. כאשר מדובר בבית בערבה, משרד השיכון משקיע 10,116 ש"ח ליחידת דיור </w:t>
      </w:r>
      <w:r>
        <w:rPr>
          <w:rFonts w:hint="eastAsia"/>
          <w:rtl/>
        </w:rPr>
        <w:t>–</w:t>
      </w:r>
      <w:r>
        <w:rPr>
          <w:rFonts w:hint="cs"/>
          <w:rtl/>
        </w:rPr>
        <w:t xml:space="preserve"> להוצאות פיתוח, חיבור למים וכו'. זה הממוצע</w:t>
      </w:r>
      <w:r>
        <w:rPr>
          <w:rFonts w:hint="cs"/>
          <w:rtl/>
        </w:rPr>
        <w:t xml:space="preserve"> בערבה, בחבל-אשכול או בכל מקום אחר. כאשר הוא עשה אותה פעולה בדיוק שני מטרים משם, צפונה יותר, פה, חמש דקות מירושלים ומכפר-סבא, כמה משרד השיכון משקיע? 5,000 ש"ח יותר? 10,000 ש"ח יותר? </w:t>
      </w:r>
      <w:r>
        <w:rPr>
          <w:rFonts w:hint="eastAsia"/>
          <w:rtl/>
        </w:rPr>
        <w:t xml:space="preserve">– </w:t>
      </w:r>
      <w:r>
        <w:rPr>
          <w:rFonts w:hint="cs"/>
          <w:rtl/>
        </w:rPr>
        <w:t>דרך אגב, 10,000 ש"ח זה המון כסף. לא, הוא משקיע 36,024 ש"ח, פי-3.5. אני ר</w:t>
      </w:r>
      <w:r>
        <w:rPr>
          <w:rFonts w:hint="cs"/>
          <w:rtl/>
        </w:rPr>
        <w:t xml:space="preserve">וצה לשאול את חברי הכנסת, למה כשמשרד השיכון משתתף בבנייה של בית במרכז-ספיר בערבה או בהתנחלות בהר-חברון יש פער כזה? </w:t>
      </w:r>
    </w:p>
    <w:p w14:paraId="4A60E314" w14:textId="77777777" w:rsidR="00000000" w:rsidRDefault="00A32788">
      <w:pPr>
        <w:pStyle w:val="a0"/>
        <w:rPr>
          <w:rFonts w:hint="cs"/>
          <w:rtl/>
        </w:rPr>
      </w:pPr>
    </w:p>
    <w:p w14:paraId="01F46517" w14:textId="77777777" w:rsidR="00000000" w:rsidRDefault="00A32788">
      <w:pPr>
        <w:pStyle w:val="a0"/>
        <w:rPr>
          <w:rFonts w:hint="cs"/>
          <w:rtl/>
        </w:rPr>
      </w:pPr>
      <w:r>
        <w:rPr>
          <w:rFonts w:hint="cs"/>
          <w:rtl/>
        </w:rPr>
        <w:t>אני רוצה לומר לך, אדוני היושב-ראש, שהפער הזה הוא לא מקרי. שני הסעיפים הללו בעצם מבטאים את הבעיה שלנו בכללותה. אני מודה, יש לנו קושי גדול בני</w:t>
      </w:r>
      <w:r>
        <w:rPr>
          <w:rFonts w:hint="cs"/>
          <w:rtl/>
        </w:rPr>
        <w:t xml:space="preserve">סיון להביא לתודעת הציבור את הכשל הזה, בשתי המערכות האלה, מה גם שאלה שתי המערכות המרכזיות של החברה הישראלית: הבריאות כמשל </w:t>
      </w:r>
      <w:r>
        <w:rPr>
          <w:rFonts w:hint="eastAsia"/>
          <w:rtl/>
        </w:rPr>
        <w:t>–</w:t>
      </w:r>
      <w:r>
        <w:rPr>
          <w:rFonts w:hint="cs"/>
          <w:rtl/>
        </w:rPr>
        <w:t xml:space="preserve"> והיא לא נושא שולי </w:t>
      </w:r>
      <w:r>
        <w:rPr>
          <w:rFonts w:hint="eastAsia"/>
          <w:rtl/>
        </w:rPr>
        <w:t>–</w:t>
      </w:r>
      <w:r>
        <w:rPr>
          <w:rFonts w:hint="cs"/>
          <w:rtl/>
        </w:rPr>
        <w:t xml:space="preserve"> ומה שתיארתי פה על משרד השיכון כמשל. </w:t>
      </w:r>
    </w:p>
    <w:p w14:paraId="17D6C946" w14:textId="77777777" w:rsidR="00000000" w:rsidRDefault="00A32788">
      <w:pPr>
        <w:pStyle w:val="a0"/>
        <w:rPr>
          <w:rFonts w:hint="cs"/>
          <w:rtl/>
        </w:rPr>
      </w:pPr>
    </w:p>
    <w:p w14:paraId="25F43277" w14:textId="77777777" w:rsidR="00000000" w:rsidRDefault="00A32788">
      <w:pPr>
        <w:pStyle w:val="af0"/>
        <w:rPr>
          <w:rtl/>
        </w:rPr>
      </w:pPr>
      <w:r>
        <w:rPr>
          <w:rFonts w:hint="eastAsia"/>
          <w:rtl/>
        </w:rPr>
        <w:t>יוסי</w:t>
      </w:r>
      <w:r>
        <w:rPr>
          <w:rtl/>
        </w:rPr>
        <w:t xml:space="preserve"> שריד (מרצ):</w:t>
      </w:r>
    </w:p>
    <w:p w14:paraId="2440B3E8" w14:textId="77777777" w:rsidR="00000000" w:rsidRDefault="00A32788">
      <w:pPr>
        <w:pStyle w:val="a0"/>
        <w:rPr>
          <w:rFonts w:hint="cs"/>
          <w:rtl/>
        </w:rPr>
      </w:pPr>
    </w:p>
    <w:p w14:paraId="6142995B" w14:textId="77777777" w:rsidR="00000000" w:rsidRDefault="00A32788">
      <w:pPr>
        <w:pStyle w:val="a0"/>
        <w:rPr>
          <w:rFonts w:hint="cs"/>
          <w:rtl/>
        </w:rPr>
      </w:pPr>
      <w:r>
        <w:rPr>
          <w:rFonts w:hint="cs"/>
          <w:rtl/>
        </w:rPr>
        <w:t>זה פשע קרימינלי. תגיד איך בנו את המאחזים.</w:t>
      </w:r>
    </w:p>
    <w:p w14:paraId="53021C3D" w14:textId="77777777" w:rsidR="00000000" w:rsidRDefault="00A32788">
      <w:pPr>
        <w:pStyle w:val="a0"/>
        <w:rPr>
          <w:rFonts w:hint="cs"/>
          <w:rtl/>
        </w:rPr>
      </w:pPr>
    </w:p>
    <w:p w14:paraId="13022462" w14:textId="77777777" w:rsidR="00000000" w:rsidRDefault="00A32788">
      <w:pPr>
        <w:pStyle w:val="-"/>
        <w:rPr>
          <w:rtl/>
        </w:rPr>
      </w:pPr>
      <w:bookmarkStart w:id="53" w:name="FS000001065T10_05_2004_15_43_09C"/>
      <w:bookmarkEnd w:id="53"/>
      <w:r>
        <w:rPr>
          <w:rtl/>
        </w:rPr>
        <w:t>חיים אורון (מר</w:t>
      </w:r>
      <w:r>
        <w:rPr>
          <w:rtl/>
        </w:rPr>
        <w:t>צ):</w:t>
      </w:r>
    </w:p>
    <w:p w14:paraId="543A7D5F" w14:textId="77777777" w:rsidR="00000000" w:rsidRDefault="00A32788">
      <w:pPr>
        <w:pStyle w:val="a0"/>
        <w:rPr>
          <w:rtl/>
        </w:rPr>
      </w:pPr>
    </w:p>
    <w:p w14:paraId="62E88113" w14:textId="77777777" w:rsidR="00000000" w:rsidRDefault="00A32788">
      <w:pPr>
        <w:pStyle w:val="a0"/>
        <w:rPr>
          <w:rFonts w:hint="cs"/>
          <w:rtl/>
        </w:rPr>
      </w:pPr>
      <w:r>
        <w:rPr>
          <w:rFonts w:hint="cs"/>
          <w:rtl/>
        </w:rPr>
        <w:t>אמרתי. שתי המערכות האלה פועלות כשיש ביניהן משהו משותף. כאשר מדובר במערכות החברתיות, מוליכים מהלכים בלי האומץ לבוא אל הציבור ולומר: אנחנו הולכים לשם, זו התוצאה, ודעו לכם גם את המשמעות. אז נתקבל אתמול דוח של אבי בן-בסט על פערים בחינוך. נקבל מחר דוח של ו</w:t>
      </w:r>
      <w:r>
        <w:rPr>
          <w:rFonts w:hint="cs"/>
          <w:rtl/>
        </w:rPr>
        <w:t xml:space="preserve">עדת-דברת על הקטסטרופה בחינוך. מחרתיים נקבל דוח על הבריאות. זה לא מקרה </w:t>
      </w:r>
      <w:r>
        <w:rPr>
          <w:rFonts w:hint="eastAsia"/>
          <w:rtl/>
        </w:rPr>
        <w:t>–</w:t>
      </w:r>
      <w:r>
        <w:rPr>
          <w:rFonts w:hint="cs"/>
          <w:rtl/>
        </w:rPr>
        <w:t xml:space="preserve"> זה לא יש מאין. כאשר מדובר בתקציבי משרד השיכון ובמה שקורה בהתנחלויות, זה לא מקרה.</w:t>
      </w:r>
    </w:p>
    <w:p w14:paraId="0CAC8E65" w14:textId="77777777" w:rsidR="00000000" w:rsidRDefault="00A32788">
      <w:pPr>
        <w:pStyle w:val="a0"/>
        <w:rPr>
          <w:rFonts w:hint="cs"/>
          <w:rtl/>
        </w:rPr>
      </w:pPr>
    </w:p>
    <w:p w14:paraId="52DF8006" w14:textId="77777777" w:rsidR="00000000" w:rsidRDefault="00A32788">
      <w:pPr>
        <w:pStyle w:val="a0"/>
        <w:rPr>
          <w:rFonts w:hint="cs"/>
          <w:rtl/>
        </w:rPr>
      </w:pPr>
      <w:r>
        <w:rPr>
          <w:rFonts w:hint="cs"/>
          <w:rtl/>
        </w:rPr>
        <w:t xml:space="preserve">יותר מזה, אדוני היושב-ראש. זה ביזיון לכנסת. כאשר כל הדוח הזה היה כבר לפני משרד השיכון </w:t>
      </w:r>
      <w:r>
        <w:rPr>
          <w:rFonts w:hint="eastAsia"/>
          <w:rtl/>
        </w:rPr>
        <w:t>–</w:t>
      </w:r>
      <w:r>
        <w:rPr>
          <w:rFonts w:hint="cs"/>
          <w:rtl/>
        </w:rPr>
        <w:t xml:space="preserve"> איך אני יודע? </w:t>
      </w:r>
      <w:r>
        <w:rPr>
          <w:rFonts w:hint="cs"/>
          <w:rtl/>
        </w:rPr>
        <w:t xml:space="preserve">משום שהדוח הזה נשלח לקבלת תגובה ממשרד השיכון בראשית 2004 </w:t>
      </w:r>
      <w:r>
        <w:rPr>
          <w:rFonts w:hint="eastAsia"/>
          <w:rtl/>
        </w:rPr>
        <w:t>–</w:t>
      </w:r>
      <w:r>
        <w:rPr>
          <w:rFonts w:hint="cs"/>
          <w:rtl/>
        </w:rPr>
        <w:t xml:space="preserve"> באים לוועדת הכספים ומבקשים  180 מיליון ש"ח נוספים להלוואות אגודה, ומבקשים יותר מ-20 מיליון ש"ח נוספים למבנים מתועשים כשכבר יודעים שזה מתנהל כך. </w:t>
      </w:r>
    </w:p>
    <w:p w14:paraId="633F3D05" w14:textId="77777777" w:rsidR="00000000" w:rsidRDefault="00A32788">
      <w:pPr>
        <w:pStyle w:val="a0"/>
        <w:rPr>
          <w:rFonts w:hint="cs"/>
          <w:rtl/>
        </w:rPr>
      </w:pPr>
    </w:p>
    <w:p w14:paraId="0C14D6AA" w14:textId="77777777" w:rsidR="00000000" w:rsidRDefault="00A32788">
      <w:pPr>
        <w:pStyle w:val="a0"/>
        <w:rPr>
          <w:rFonts w:hint="cs"/>
          <w:rtl/>
        </w:rPr>
      </w:pPr>
      <w:r>
        <w:rPr>
          <w:rFonts w:hint="cs"/>
          <w:rtl/>
        </w:rPr>
        <w:t>המהלך, שאני מקווה שגם הוא יגיע מפה ליועץ המשפטי לממ</w:t>
      </w:r>
      <w:r>
        <w:rPr>
          <w:rFonts w:hint="cs"/>
          <w:rtl/>
        </w:rPr>
        <w:t>שלה ולרשויות שבוחנות חוקיות ואי-חוקיות של מעשים, היה בעצם תחת מטרייה מאוד מסיבית. במטרייה הזאת יש עכשיו סדק. המטרייה הגדולה היתה מטרייתו של ראש הממשלה. במשך שנים המערכת הזאת התנהלה  כשיד רוחצת יד, עין קורצת לעין, אריק לזמביש, זמביש לאורי, הכול בשמות פרטיים</w:t>
      </w:r>
      <w:r>
        <w:rPr>
          <w:rFonts w:hint="cs"/>
          <w:rtl/>
        </w:rPr>
        <w:t>, העסק מתגלגל וככה זה נראה בסוף. היום אריק, אריאל שרון,  נמצא במקום קצת אחר, אבל יימצאו כבישים עוקפים. היועץ המשפטי לממשלה סגר את הדרך הזאת, אבל כבר מוצאים דרכים אחרות להעביר כספים באופן סלקטיבי על חשבון מישהו אחר. שלא יגידו שזה לא על חשבון מישהו אחר.</w:t>
      </w:r>
    </w:p>
    <w:p w14:paraId="167BF62D" w14:textId="77777777" w:rsidR="00000000" w:rsidRDefault="00A32788">
      <w:pPr>
        <w:pStyle w:val="a0"/>
        <w:rPr>
          <w:rFonts w:hint="cs"/>
          <w:rtl/>
        </w:rPr>
      </w:pPr>
      <w:r>
        <w:rPr>
          <w:rFonts w:hint="cs"/>
          <w:rtl/>
        </w:rPr>
        <w:t xml:space="preserve"> </w:t>
      </w:r>
    </w:p>
    <w:p w14:paraId="2C9FDB97" w14:textId="77777777" w:rsidR="00000000" w:rsidRDefault="00A32788">
      <w:pPr>
        <w:pStyle w:val="af0"/>
        <w:rPr>
          <w:rtl/>
        </w:rPr>
      </w:pPr>
      <w:r>
        <w:rPr>
          <w:rFonts w:hint="eastAsia"/>
          <w:rtl/>
        </w:rPr>
        <w:t>רו</w:t>
      </w:r>
      <w:r>
        <w:rPr>
          <w:rFonts w:hint="eastAsia"/>
          <w:rtl/>
        </w:rPr>
        <w:t>ני</w:t>
      </w:r>
      <w:r>
        <w:rPr>
          <w:rtl/>
        </w:rPr>
        <w:t xml:space="preserve"> בר-און (הליכוד):</w:t>
      </w:r>
    </w:p>
    <w:p w14:paraId="0BB7EF06" w14:textId="77777777" w:rsidR="00000000" w:rsidRDefault="00A32788">
      <w:pPr>
        <w:pStyle w:val="a0"/>
        <w:rPr>
          <w:rFonts w:hint="cs"/>
          <w:rtl/>
        </w:rPr>
      </w:pPr>
    </w:p>
    <w:p w14:paraId="2A597161" w14:textId="77777777" w:rsidR="00000000" w:rsidRDefault="00A32788">
      <w:pPr>
        <w:pStyle w:val="a0"/>
        <w:rPr>
          <w:rFonts w:hint="cs"/>
          <w:rtl/>
        </w:rPr>
      </w:pPr>
      <w:r>
        <w:rPr>
          <w:rFonts w:hint="cs"/>
          <w:rtl/>
        </w:rPr>
        <w:t>אם בזמן שהקימו את הקיבוצים היתה לליכוד זכות הדיבור ורשות הדיבור שיש לכם, לא היו מקימים שום קיבוץ. שום קיבוץ לא היה.</w:t>
      </w:r>
    </w:p>
    <w:p w14:paraId="445F528E" w14:textId="77777777" w:rsidR="00000000" w:rsidRDefault="00A32788">
      <w:pPr>
        <w:pStyle w:val="a0"/>
        <w:rPr>
          <w:rFonts w:hint="cs"/>
          <w:rtl/>
        </w:rPr>
      </w:pPr>
    </w:p>
    <w:p w14:paraId="17EEF3E5" w14:textId="77777777" w:rsidR="00000000" w:rsidRDefault="00A32788">
      <w:pPr>
        <w:pStyle w:val="af0"/>
        <w:rPr>
          <w:rtl/>
        </w:rPr>
      </w:pPr>
      <w:r>
        <w:rPr>
          <w:rFonts w:hint="eastAsia"/>
          <w:rtl/>
        </w:rPr>
        <w:t>אבשלום</w:t>
      </w:r>
      <w:r>
        <w:rPr>
          <w:rtl/>
        </w:rPr>
        <w:t xml:space="preserve"> וילן (מרצ):</w:t>
      </w:r>
    </w:p>
    <w:p w14:paraId="450F57A8" w14:textId="77777777" w:rsidR="00000000" w:rsidRDefault="00A32788">
      <w:pPr>
        <w:pStyle w:val="a0"/>
        <w:rPr>
          <w:rFonts w:hint="cs"/>
          <w:rtl/>
        </w:rPr>
      </w:pPr>
    </w:p>
    <w:p w14:paraId="78A29C19" w14:textId="77777777" w:rsidR="00000000" w:rsidRDefault="00A32788">
      <w:pPr>
        <w:pStyle w:val="a0"/>
        <w:rPr>
          <w:rFonts w:hint="cs"/>
          <w:rtl/>
        </w:rPr>
      </w:pPr>
      <w:r>
        <w:rPr>
          <w:rFonts w:hint="cs"/>
          <w:rtl/>
        </w:rPr>
        <w:t>למה התכוון המשורר?</w:t>
      </w:r>
    </w:p>
    <w:p w14:paraId="114B63A5" w14:textId="77777777" w:rsidR="00000000" w:rsidRDefault="00A32788">
      <w:pPr>
        <w:pStyle w:val="a0"/>
        <w:rPr>
          <w:rFonts w:hint="cs"/>
          <w:rtl/>
        </w:rPr>
      </w:pPr>
    </w:p>
    <w:p w14:paraId="143A6E76" w14:textId="77777777" w:rsidR="00000000" w:rsidRDefault="00A32788">
      <w:pPr>
        <w:pStyle w:val="af0"/>
        <w:rPr>
          <w:rtl/>
        </w:rPr>
      </w:pPr>
      <w:r>
        <w:rPr>
          <w:rFonts w:hint="eastAsia"/>
          <w:rtl/>
        </w:rPr>
        <w:t>אורי</w:t>
      </w:r>
      <w:r>
        <w:rPr>
          <w:rtl/>
        </w:rPr>
        <w:t xml:space="preserve"> יהודה אריאל (האיחוד הלאומי - ישראל ביתנו):</w:t>
      </w:r>
    </w:p>
    <w:p w14:paraId="20AC5D37" w14:textId="77777777" w:rsidR="00000000" w:rsidRDefault="00A32788">
      <w:pPr>
        <w:pStyle w:val="a0"/>
        <w:rPr>
          <w:rFonts w:hint="cs"/>
          <w:rtl/>
        </w:rPr>
      </w:pPr>
    </w:p>
    <w:p w14:paraId="0F80D13D" w14:textId="77777777" w:rsidR="00000000" w:rsidRDefault="00A32788">
      <w:pPr>
        <w:pStyle w:val="a0"/>
        <w:rPr>
          <w:rFonts w:hint="cs"/>
          <w:rtl/>
        </w:rPr>
      </w:pPr>
      <w:r>
        <w:rPr>
          <w:rFonts w:hint="cs"/>
          <w:rtl/>
        </w:rPr>
        <w:t xml:space="preserve">- - - </w:t>
      </w:r>
    </w:p>
    <w:p w14:paraId="5BE7C4DC" w14:textId="77777777" w:rsidR="00000000" w:rsidRDefault="00A32788">
      <w:pPr>
        <w:pStyle w:val="a0"/>
        <w:rPr>
          <w:rFonts w:hint="cs"/>
          <w:rtl/>
        </w:rPr>
      </w:pPr>
    </w:p>
    <w:p w14:paraId="6578127F" w14:textId="77777777" w:rsidR="00000000" w:rsidRDefault="00A32788">
      <w:pPr>
        <w:pStyle w:val="af1"/>
        <w:rPr>
          <w:rtl/>
        </w:rPr>
      </w:pPr>
      <w:r>
        <w:rPr>
          <w:rtl/>
        </w:rPr>
        <w:t>היו"ר ראובן ריבלין:</w:t>
      </w:r>
    </w:p>
    <w:p w14:paraId="4A6A8587" w14:textId="77777777" w:rsidR="00000000" w:rsidRDefault="00A32788">
      <w:pPr>
        <w:pStyle w:val="a0"/>
        <w:rPr>
          <w:rtl/>
        </w:rPr>
      </w:pPr>
    </w:p>
    <w:p w14:paraId="73915B64" w14:textId="77777777" w:rsidR="00000000" w:rsidRDefault="00A32788">
      <w:pPr>
        <w:pStyle w:val="a0"/>
        <w:rPr>
          <w:rFonts w:hint="cs"/>
          <w:rtl/>
        </w:rPr>
      </w:pPr>
      <w:r>
        <w:rPr>
          <w:rFonts w:hint="cs"/>
          <w:rtl/>
        </w:rPr>
        <w:t xml:space="preserve">גם הקיבוצים וכל המתיישבים הם אנשים שעושים את מצוותם </w:t>
      </w:r>
      <w:r>
        <w:rPr>
          <w:rFonts w:hint="eastAsia"/>
          <w:rtl/>
        </w:rPr>
        <w:t>–</w:t>
      </w:r>
      <w:r>
        <w:rPr>
          <w:rFonts w:hint="cs"/>
          <w:rtl/>
        </w:rPr>
        <w:t xml:space="preserve"> למה להעמיד אלה מול אלה? צריך להעמיד אלה יחד עם אלה.</w:t>
      </w:r>
    </w:p>
    <w:p w14:paraId="2A6BF2E1" w14:textId="77777777" w:rsidR="00000000" w:rsidRDefault="00A32788">
      <w:pPr>
        <w:pStyle w:val="a0"/>
        <w:rPr>
          <w:rFonts w:hint="cs"/>
          <w:rtl/>
        </w:rPr>
      </w:pPr>
    </w:p>
    <w:p w14:paraId="0A517CC8" w14:textId="77777777" w:rsidR="00000000" w:rsidRDefault="00A32788">
      <w:pPr>
        <w:pStyle w:val="-"/>
        <w:rPr>
          <w:rtl/>
        </w:rPr>
      </w:pPr>
      <w:bookmarkStart w:id="54" w:name="FS000001065T10_05_2004_15_46_05C"/>
      <w:bookmarkEnd w:id="54"/>
      <w:r>
        <w:rPr>
          <w:rtl/>
        </w:rPr>
        <w:t>חיים אורון (מרצ):</w:t>
      </w:r>
    </w:p>
    <w:p w14:paraId="732CAC5E" w14:textId="77777777" w:rsidR="00000000" w:rsidRDefault="00A32788">
      <w:pPr>
        <w:pStyle w:val="a0"/>
        <w:rPr>
          <w:rtl/>
        </w:rPr>
      </w:pPr>
    </w:p>
    <w:p w14:paraId="13DD7655" w14:textId="77777777" w:rsidR="00000000" w:rsidRDefault="00A32788">
      <w:pPr>
        <w:pStyle w:val="a0"/>
        <w:rPr>
          <w:rFonts w:hint="cs"/>
          <w:rtl/>
        </w:rPr>
      </w:pPr>
      <w:r>
        <w:rPr>
          <w:rFonts w:hint="cs"/>
          <w:rtl/>
        </w:rPr>
        <w:t xml:space="preserve">חבר הכנסת רוני בר-און, אני מתנגד להתיישבות בגדה המערבית, אבל הבאתי השוואה של הערבה התיכונה לחבל-אשכול. לא במקרה הלכתי בכיוון הזה. </w:t>
      </w:r>
    </w:p>
    <w:p w14:paraId="321148D0" w14:textId="77777777" w:rsidR="00000000" w:rsidRDefault="00A32788">
      <w:pPr>
        <w:pStyle w:val="a0"/>
        <w:rPr>
          <w:rFonts w:hint="cs"/>
          <w:rtl/>
        </w:rPr>
      </w:pPr>
    </w:p>
    <w:p w14:paraId="5C23144D" w14:textId="77777777" w:rsidR="00000000" w:rsidRDefault="00A32788">
      <w:pPr>
        <w:pStyle w:val="af1"/>
        <w:rPr>
          <w:rtl/>
        </w:rPr>
      </w:pPr>
      <w:r>
        <w:rPr>
          <w:rtl/>
        </w:rPr>
        <w:t>היו"ר ראובן ריבלין:</w:t>
      </w:r>
    </w:p>
    <w:p w14:paraId="48CEA56A" w14:textId="77777777" w:rsidR="00000000" w:rsidRDefault="00A32788">
      <w:pPr>
        <w:pStyle w:val="a0"/>
        <w:rPr>
          <w:rtl/>
        </w:rPr>
      </w:pPr>
    </w:p>
    <w:p w14:paraId="3AACAC60" w14:textId="77777777" w:rsidR="00000000" w:rsidRDefault="00A32788">
      <w:pPr>
        <w:pStyle w:val="a0"/>
        <w:rPr>
          <w:rFonts w:hint="cs"/>
          <w:rtl/>
        </w:rPr>
      </w:pPr>
      <w:r>
        <w:rPr>
          <w:rFonts w:hint="cs"/>
          <w:rtl/>
        </w:rPr>
        <w:t xml:space="preserve">אתה מוכן להאיר את עיני? לא קראתי את הפרק הזה </w:t>
      </w:r>
      <w:r>
        <w:rPr>
          <w:rFonts w:hint="eastAsia"/>
          <w:rtl/>
        </w:rPr>
        <w:t>–</w:t>
      </w:r>
      <w:r>
        <w:rPr>
          <w:rFonts w:hint="cs"/>
          <w:rtl/>
        </w:rPr>
        <w:t xml:space="preserve"> אמרת שהוצאת משרד השיכון למבנה בערבה או בחבל-אשכול או בכל מקום שיהיה רלוונטי היא 10,000 ש"ח לעומת 36,000 ש"ח? זה על-פי הודעת משרד השיכון. </w:t>
      </w:r>
    </w:p>
    <w:p w14:paraId="0D5DA2B0" w14:textId="77777777" w:rsidR="00000000" w:rsidRDefault="00A32788">
      <w:pPr>
        <w:pStyle w:val="a0"/>
        <w:rPr>
          <w:rFonts w:hint="cs"/>
          <w:rtl/>
        </w:rPr>
      </w:pPr>
    </w:p>
    <w:p w14:paraId="5C36FC2C" w14:textId="77777777" w:rsidR="00000000" w:rsidRDefault="00A32788">
      <w:pPr>
        <w:pStyle w:val="-"/>
        <w:rPr>
          <w:rtl/>
        </w:rPr>
      </w:pPr>
      <w:bookmarkStart w:id="55" w:name="FS000001065T10_05_2004_15_47_00C"/>
      <w:bookmarkEnd w:id="55"/>
      <w:r>
        <w:rPr>
          <w:rtl/>
        </w:rPr>
        <w:t>חיים אורון (מרצ):</w:t>
      </w:r>
    </w:p>
    <w:p w14:paraId="447513B4" w14:textId="77777777" w:rsidR="00000000" w:rsidRDefault="00A32788">
      <w:pPr>
        <w:pStyle w:val="a0"/>
        <w:rPr>
          <w:rtl/>
        </w:rPr>
      </w:pPr>
    </w:p>
    <w:p w14:paraId="5A81B38F" w14:textId="77777777" w:rsidR="00000000" w:rsidRDefault="00A32788">
      <w:pPr>
        <w:pStyle w:val="a0"/>
        <w:rPr>
          <w:rFonts w:hint="cs"/>
          <w:rtl/>
        </w:rPr>
      </w:pPr>
      <w:r>
        <w:rPr>
          <w:rFonts w:hint="cs"/>
          <w:rtl/>
        </w:rPr>
        <w:t xml:space="preserve">מה על-פי הודעה? </w:t>
      </w:r>
    </w:p>
    <w:p w14:paraId="3CD2669E" w14:textId="77777777" w:rsidR="00000000" w:rsidRDefault="00A32788">
      <w:pPr>
        <w:pStyle w:val="a0"/>
        <w:rPr>
          <w:rFonts w:hint="cs"/>
          <w:rtl/>
        </w:rPr>
      </w:pPr>
    </w:p>
    <w:p w14:paraId="6EB783ED" w14:textId="77777777" w:rsidR="00000000" w:rsidRDefault="00A32788">
      <w:pPr>
        <w:pStyle w:val="af1"/>
        <w:rPr>
          <w:rtl/>
        </w:rPr>
      </w:pPr>
      <w:r>
        <w:rPr>
          <w:rtl/>
        </w:rPr>
        <w:t>היו"ר ראוב</w:t>
      </w:r>
      <w:r>
        <w:rPr>
          <w:rtl/>
        </w:rPr>
        <w:t>ן ריבלין:</w:t>
      </w:r>
    </w:p>
    <w:p w14:paraId="114D14B6" w14:textId="77777777" w:rsidR="00000000" w:rsidRDefault="00A32788">
      <w:pPr>
        <w:pStyle w:val="a0"/>
        <w:rPr>
          <w:rtl/>
        </w:rPr>
      </w:pPr>
    </w:p>
    <w:p w14:paraId="55203619" w14:textId="77777777" w:rsidR="00000000" w:rsidRDefault="00A32788">
      <w:pPr>
        <w:pStyle w:val="a0"/>
        <w:rPr>
          <w:rFonts w:hint="cs"/>
          <w:rtl/>
        </w:rPr>
      </w:pPr>
      <w:r>
        <w:rPr>
          <w:rFonts w:hint="cs"/>
          <w:rtl/>
        </w:rPr>
        <w:t>אתה טוען שלפי ההוצאה. זה לא ברור בפרוטוקול.</w:t>
      </w:r>
    </w:p>
    <w:p w14:paraId="4FC84ED3" w14:textId="77777777" w:rsidR="00000000" w:rsidRDefault="00A32788">
      <w:pPr>
        <w:pStyle w:val="a0"/>
        <w:rPr>
          <w:rFonts w:hint="cs"/>
          <w:rtl/>
        </w:rPr>
      </w:pPr>
    </w:p>
    <w:p w14:paraId="5284C427" w14:textId="77777777" w:rsidR="00000000" w:rsidRDefault="00A32788">
      <w:pPr>
        <w:pStyle w:val="-"/>
        <w:rPr>
          <w:rtl/>
        </w:rPr>
      </w:pPr>
      <w:bookmarkStart w:id="56" w:name="FS000001065T10_05_2004_17_26_41C"/>
      <w:bookmarkEnd w:id="56"/>
      <w:r>
        <w:rPr>
          <w:rtl/>
        </w:rPr>
        <w:t>חיים אורון (מרצ):</w:t>
      </w:r>
    </w:p>
    <w:p w14:paraId="4A65DB4B" w14:textId="77777777" w:rsidR="00000000" w:rsidRDefault="00A32788">
      <w:pPr>
        <w:pStyle w:val="a0"/>
        <w:rPr>
          <w:rtl/>
        </w:rPr>
      </w:pPr>
    </w:p>
    <w:p w14:paraId="409A9EE4" w14:textId="77777777" w:rsidR="00000000" w:rsidRDefault="00A32788">
      <w:pPr>
        <w:pStyle w:val="a0"/>
        <w:rPr>
          <w:rFonts w:hint="cs"/>
          <w:rtl/>
        </w:rPr>
      </w:pPr>
      <w:r>
        <w:rPr>
          <w:rFonts w:hint="cs"/>
          <w:rtl/>
        </w:rPr>
        <w:t xml:space="preserve">אדוני היושב-ראש, כשבפעמים הראשונות שאלתי את משרד השיכון לאן הולכות הלוואות האגודה, אמרו לי שזה לכל הארץ. אמרו: מה הבעיה שלך? כל מי שרוצה והוא בתנאי עדיפות לאומית א' </w:t>
      </w:r>
      <w:r>
        <w:rPr>
          <w:rFonts w:hint="eastAsia"/>
          <w:rtl/>
        </w:rPr>
        <w:t>–</w:t>
      </w:r>
      <w:r>
        <w:rPr>
          <w:rFonts w:hint="cs"/>
          <w:rtl/>
        </w:rPr>
        <w:t xml:space="preserve"> יקבל.  נתנו לי</w:t>
      </w:r>
      <w:r>
        <w:rPr>
          <w:rFonts w:hint="cs"/>
          <w:rtl/>
        </w:rPr>
        <w:t xml:space="preserve"> רשימה של 12 מועצות אזוריות. לא התעצלתי וטלפנתי אליהן. שבע מועצות אזוריות בתוך "הקו הירוק" קיבלו  אפס או שלוש יחידות דיור, ואלה שמעבר ל"קו הירוק" קיבלו 30 או 40 יחידות דיור. אבל לא לזה אני מתכוון </w:t>
      </w:r>
      <w:r>
        <w:rPr>
          <w:rFonts w:hint="eastAsia"/>
          <w:rtl/>
        </w:rPr>
        <w:t>–</w:t>
      </w:r>
      <w:r>
        <w:rPr>
          <w:rFonts w:hint="cs"/>
          <w:rtl/>
        </w:rPr>
        <w:t xml:space="preserve"> פר-בית אצל לובה אליאב בניצנה מקבלים 10,000 ש"ח. במקום שנמצ</w:t>
      </w:r>
      <w:r>
        <w:rPr>
          <w:rFonts w:hint="cs"/>
          <w:rtl/>
        </w:rPr>
        <w:t>א במרחק חמש דקות מפה מקבלים 36,000. זה לפי מבקר המדינה, לא לפי ג'ומס.</w:t>
      </w:r>
    </w:p>
    <w:p w14:paraId="06CE7815" w14:textId="77777777" w:rsidR="00000000" w:rsidRDefault="00A32788">
      <w:pPr>
        <w:pStyle w:val="a0"/>
        <w:rPr>
          <w:rFonts w:hint="cs"/>
          <w:rtl/>
        </w:rPr>
      </w:pPr>
    </w:p>
    <w:p w14:paraId="39E17CA5" w14:textId="77777777" w:rsidR="00000000" w:rsidRDefault="00A32788">
      <w:pPr>
        <w:pStyle w:val="af1"/>
        <w:rPr>
          <w:rtl/>
        </w:rPr>
      </w:pPr>
      <w:r>
        <w:rPr>
          <w:rtl/>
        </w:rPr>
        <w:t>היו"ר ראובן ריבלין:</w:t>
      </w:r>
    </w:p>
    <w:p w14:paraId="1A779691" w14:textId="77777777" w:rsidR="00000000" w:rsidRDefault="00A32788">
      <w:pPr>
        <w:pStyle w:val="a0"/>
        <w:rPr>
          <w:rFonts w:hint="cs"/>
          <w:rtl/>
        </w:rPr>
      </w:pPr>
    </w:p>
    <w:p w14:paraId="78D7FD3B" w14:textId="77777777" w:rsidR="00000000" w:rsidRDefault="00A32788">
      <w:pPr>
        <w:pStyle w:val="a0"/>
        <w:rPr>
          <w:rFonts w:hint="cs"/>
          <w:rtl/>
        </w:rPr>
      </w:pPr>
      <w:r>
        <w:rPr>
          <w:rFonts w:hint="cs"/>
          <w:rtl/>
        </w:rPr>
        <w:t>נדון על זה,</w:t>
      </w:r>
      <w:r>
        <w:rPr>
          <w:rFonts w:hint="eastAsia"/>
          <w:rtl/>
        </w:rPr>
        <w:t xml:space="preserve"> </w:t>
      </w:r>
      <w:r>
        <w:rPr>
          <w:rFonts w:hint="cs"/>
          <w:rtl/>
        </w:rPr>
        <w:t>פה או בוועדה לביקורת המדינה, אם הממשלה לא תיפול היום.</w:t>
      </w:r>
    </w:p>
    <w:p w14:paraId="111AC85B" w14:textId="77777777" w:rsidR="00000000" w:rsidRDefault="00A32788">
      <w:pPr>
        <w:pStyle w:val="a0"/>
        <w:rPr>
          <w:rFonts w:hint="cs"/>
          <w:rtl/>
        </w:rPr>
      </w:pPr>
    </w:p>
    <w:p w14:paraId="4B8511B7" w14:textId="77777777" w:rsidR="00000000" w:rsidRDefault="00A32788">
      <w:pPr>
        <w:pStyle w:val="af0"/>
        <w:rPr>
          <w:rtl/>
        </w:rPr>
      </w:pPr>
      <w:r>
        <w:rPr>
          <w:rFonts w:hint="eastAsia"/>
          <w:rtl/>
        </w:rPr>
        <w:t>אבשלום</w:t>
      </w:r>
      <w:r>
        <w:rPr>
          <w:rtl/>
        </w:rPr>
        <w:t xml:space="preserve"> וילן (מרצ):</w:t>
      </w:r>
    </w:p>
    <w:p w14:paraId="4B057E55" w14:textId="77777777" w:rsidR="00000000" w:rsidRDefault="00A32788">
      <w:pPr>
        <w:pStyle w:val="a0"/>
        <w:rPr>
          <w:rFonts w:hint="cs"/>
          <w:rtl/>
        </w:rPr>
      </w:pPr>
    </w:p>
    <w:p w14:paraId="2CCC6F74" w14:textId="77777777" w:rsidR="00000000" w:rsidRDefault="00A32788">
      <w:pPr>
        <w:pStyle w:val="a0"/>
        <w:rPr>
          <w:rFonts w:hint="cs"/>
          <w:rtl/>
        </w:rPr>
      </w:pPr>
      <w:r>
        <w:rPr>
          <w:rFonts w:hint="cs"/>
          <w:rtl/>
        </w:rPr>
        <w:t>- - - צריכים לוותר על החסינות ולהתפטר.</w:t>
      </w:r>
    </w:p>
    <w:p w14:paraId="39DC702F" w14:textId="77777777" w:rsidR="00000000" w:rsidRDefault="00A32788">
      <w:pPr>
        <w:pStyle w:val="a0"/>
        <w:rPr>
          <w:rFonts w:hint="cs"/>
          <w:rtl/>
        </w:rPr>
      </w:pPr>
    </w:p>
    <w:p w14:paraId="58C89A02" w14:textId="77777777" w:rsidR="00000000" w:rsidRDefault="00A32788">
      <w:pPr>
        <w:pStyle w:val="af1"/>
        <w:rPr>
          <w:rtl/>
        </w:rPr>
      </w:pPr>
      <w:r>
        <w:rPr>
          <w:rtl/>
        </w:rPr>
        <w:t>היו"ר ראובן ריבלין:</w:t>
      </w:r>
    </w:p>
    <w:p w14:paraId="22C91DE3" w14:textId="77777777" w:rsidR="00000000" w:rsidRDefault="00A32788">
      <w:pPr>
        <w:pStyle w:val="a0"/>
        <w:rPr>
          <w:rtl/>
        </w:rPr>
      </w:pPr>
    </w:p>
    <w:p w14:paraId="188C5B2B" w14:textId="77777777" w:rsidR="00000000" w:rsidRDefault="00A32788">
      <w:pPr>
        <w:pStyle w:val="a0"/>
        <w:rPr>
          <w:rFonts w:hint="cs"/>
          <w:rtl/>
        </w:rPr>
      </w:pPr>
      <w:r>
        <w:rPr>
          <w:rFonts w:hint="cs"/>
          <w:rtl/>
        </w:rPr>
        <w:t>אם אדוני הוא המו</w:t>
      </w:r>
      <w:r>
        <w:rPr>
          <w:rFonts w:hint="cs"/>
          <w:rtl/>
        </w:rPr>
        <w:t xml:space="preserve">פקד על החסינות, שיגיש בקשה וידונו בה. </w:t>
      </w:r>
    </w:p>
    <w:p w14:paraId="5B9241F5" w14:textId="77777777" w:rsidR="00000000" w:rsidRDefault="00A32788">
      <w:pPr>
        <w:pStyle w:val="a0"/>
        <w:rPr>
          <w:rtl/>
        </w:rPr>
      </w:pPr>
    </w:p>
    <w:p w14:paraId="14F93CD5" w14:textId="77777777" w:rsidR="00000000" w:rsidRDefault="00A32788">
      <w:pPr>
        <w:pStyle w:val="a0"/>
        <w:rPr>
          <w:rFonts w:hint="cs"/>
          <w:rtl/>
        </w:rPr>
      </w:pPr>
    </w:p>
    <w:p w14:paraId="389F6F47" w14:textId="77777777" w:rsidR="00000000" w:rsidRDefault="00A32788">
      <w:pPr>
        <w:pStyle w:val="-"/>
        <w:rPr>
          <w:rtl/>
        </w:rPr>
      </w:pPr>
      <w:bookmarkStart w:id="57" w:name="FS000001065T10_05_2004_15_48_10C"/>
      <w:bookmarkEnd w:id="57"/>
      <w:r>
        <w:rPr>
          <w:rtl/>
        </w:rPr>
        <w:t>חיים אורון (מרצ):</w:t>
      </w:r>
    </w:p>
    <w:p w14:paraId="577CBD99" w14:textId="77777777" w:rsidR="00000000" w:rsidRDefault="00A32788">
      <w:pPr>
        <w:pStyle w:val="a0"/>
        <w:rPr>
          <w:rtl/>
        </w:rPr>
      </w:pPr>
    </w:p>
    <w:p w14:paraId="6782895F" w14:textId="77777777" w:rsidR="00000000" w:rsidRDefault="00A32788">
      <w:pPr>
        <w:pStyle w:val="a0"/>
        <w:rPr>
          <w:rFonts w:hint="cs"/>
          <w:rtl/>
        </w:rPr>
      </w:pPr>
      <w:r>
        <w:rPr>
          <w:rFonts w:hint="cs"/>
          <w:rtl/>
        </w:rPr>
        <w:t xml:space="preserve">אדוני היושב-ראש, לסיום דברי אני מגיש בשם סיעתי הצעת אי-אמון בממשלה, מתוך רצון לצאת מיש"ע ומתוך רצון להפסיק את ממלכת הרשע </w:t>
      </w:r>
      <w:r>
        <w:rPr>
          <w:rFonts w:hint="eastAsia"/>
          <w:rtl/>
        </w:rPr>
        <w:t>–</w:t>
      </w:r>
      <w:r>
        <w:rPr>
          <w:rFonts w:hint="cs"/>
          <w:rtl/>
        </w:rPr>
        <w:t xml:space="preserve"> רשע בשיכון, רשע בבריאות. אתם לא מסוגלים לפתור את הבעיות האלה. בואו נלך לב</w:t>
      </w:r>
      <w:r>
        <w:rPr>
          <w:rFonts w:hint="cs"/>
          <w:rtl/>
        </w:rPr>
        <w:t xml:space="preserve">וחר, נקבל כנסת אחרת ונתמודד עם התוצאות. </w:t>
      </w:r>
    </w:p>
    <w:p w14:paraId="15DCE5D8" w14:textId="77777777" w:rsidR="00000000" w:rsidRDefault="00A32788">
      <w:pPr>
        <w:pStyle w:val="a0"/>
        <w:rPr>
          <w:rFonts w:hint="cs"/>
          <w:rtl/>
        </w:rPr>
      </w:pPr>
    </w:p>
    <w:p w14:paraId="566A4B43" w14:textId="77777777" w:rsidR="00000000" w:rsidRDefault="00A32788">
      <w:pPr>
        <w:pStyle w:val="af1"/>
        <w:rPr>
          <w:rtl/>
        </w:rPr>
      </w:pPr>
      <w:r>
        <w:rPr>
          <w:rtl/>
        </w:rPr>
        <w:t>היו"ר ראובן ריבלין:</w:t>
      </w:r>
    </w:p>
    <w:p w14:paraId="46D6213B" w14:textId="77777777" w:rsidR="00000000" w:rsidRDefault="00A32788">
      <w:pPr>
        <w:pStyle w:val="a0"/>
        <w:rPr>
          <w:rtl/>
        </w:rPr>
      </w:pPr>
    </w:p>
    <w:p w14:paraId="1FC5B0BF" w14:textId="77777777" w:rsidR="00000000" w:rsidRDefault="00A32788">
      <w:pPr>
        <w:pStyle w:val="a0"/>
        <w:rPr>
          <w:rFonts w:hint="cs"/>
          <w:rtl/>
        </w:rPr>
      </w:pPr>
      <w:r>
        <w:rPr>
          <w:rFonts w:hint="cs"/>
          <w:rtl/>
        </w:rPr>
        <w:t xml:space="preserve">תודה רבה לחבר הכנסת חיים אורון. את הצעת ש"ס ינמק חבר הכנסת אמנון כהן. הנושא הוא אותו נושא </w:t>
      </w:r>
      <w:r>
        <w:rPr>
          <w:rFonts w:hint="eastAsia"/>
          <w:rtl/>
        </w:rPr>
        <w:t>–</w:t>
      </w:r>
      <w:r>
        <w:rPr>
          <w:rFonts w:hint="cs"/>
          <w:rtl/>
        </w:rPr>
        <w:t xml:space="preserve"> דוח מבקר המדינה. הפרק הוא פרק אחר, הפרק הדן בהאזנות סתר. בבקשה, יושב-ראש הוועדה לענייני ביקורת המדינה</w:t>
      </w:r>
      <w:r>
        <w:rPr>
          <w:rFonts w:hint="cs"/>
          <w:rtl/>
        </w:rPr>
        <w:t>.</w:t>
      </w:r>
    </w:p>
    <w:p w14:paraId="7E1A60D5" w14:textId="77777777" w:rsidR="00000000" w:rsidRDefault="00A32788">
      <w:pPr>
        <w:pStyle w:val="a0"/>
        <w:rPr>
          <w:rFonts w:hint="cs"/>
          <w:rtl/>
        </w:rPr>
      </w:pPr>
    </w:p>
    <w:p w14:paraId="5501B63A" w14:textId="77777777" w:rsidR="00000000" w:rsidRDefault="00A32788">
      <w:pPr>
        <w:pStyle w:val="af0"/>
        <w:rPr>
          <w:rtl/>
        </w:rPr>
      </w:pPr>
      <w:r>
        <w:rPr>
          <w:rFonts w:hint="eastAsia"/>
          <w:rtl/>
        </w:rPr>
        <w:t>רוני</w:t>
      </w:r>
      <w:r>
        <w:rPr>
          <w:rtl/>
        </w:rPr>
        <w:t xml:space="preserve"> בר-און (הליכוד):</w:t>
      </w:r>
    </w:p>
    <w:p w14:paraId="3DB8A9CF" w14:textId="77777777" w:rsidR="00000000" w:rsidRDefault="00A32788">
      <w:pPr>
        <w:pStyle w:val="a0"/>
        <w:rPr>
          <w:rFonts w:hint="cs"/>
          <w:rtl/>
        </w:rPr>
      </w:pPr>
    </w:p>
    <w:p w14:paraId="705742C3" w14:textId="77777777" w:rsidR="00000000" w:rsidRDefault="00A32788">
      <w:pPr>
        <w:pStyle w:val="a0"/>
        <w:rPr>
          <w:rFonts w:hint="cs"/>
          <w:rtl/>
        </w:rPr>
      </w:pPr>
      <w:r>
        <w:rPr>
          <w:rFonts w:hint="cs"/>
          <w:rtl/>
        </w:rPr>
        <w:t xml:space="preserve">להביע אי-אמון בממשלה הזאת בגלל האזנות סתר של המשטרה </w:t>
      </w:r>
      <w:r>
        <w:rPr>
          <w:rFonts w:hint="eastAsia"/>
          <w:rtl/>
        </w:rPr>
        <w:t>–</w:t>
      </w:r>
      <w:r>
        <w:rPr>
          <w:rFonts w:hint="cs"/>
          <w:rtl/>
        </w:rPr>
        <w:t xml:space="preserve"> למי מאזינים, אדוני היושב-ראש?</w:t>
      </w:r>
    </w:p>
    <w:p w14:paraId="5EA92780" w14:textId="77777777" w:rsidR="00000000" w:rsidRDefault="00A32788">
      <w:pPr>
        <w:pStyle w:val="a0"/>
        <w:rPr>
          <w:rFonts w:hint="cs"/>
          <w:rtl/>
        </w:rPr>
      </w:pPr>
    </w:p>
    <w:p w14:paraId="1A5D52A9" w14:textId="77777777" w:rsidR="00000000" w:rsidRDefault="00A32788">
      <w:pPr>
        <w:pStyle w:val="a"/>
        <w:rPr>
          <w:rtl/>
        </w:rPr>
      </w:pPr>
      <w:bookmarkStart w:id="58" w:name="FS000000495T10_05_2004_15_49_00"/>
      <w:bookmarkStart w:id="59" w:name="_Toc80592850"/>
      <w:bookmarkEnd w:id="58"/>
      <w:r>
        <w:rPr>
          <w:rFonts w:hint="eastAsia"/>
          <w:rtl/>
        </w:rPr>
        <w:t>אמנון</w:t>
      </w:r>
      <w:r>
        <w:rPr>
          <w:rtl/>
        </w:rPr>
        <w:t xml:space="preserve"> כהן (ש"ס):</w:t>
      </w:r>
      <w:bookmarkEnd w:id="59"/>
    </w:p>
    <w:p w14:paraId="0938EC39" w14:textId="77777777" w:rsidR="00000000" w:rsidRDefault="00A32788">
      <w:pPr>
        <w:pStyle w:val="a0"/>
        <w:rPr>
          <w:rFonts w:hint="cs"/>
          <w:rtl/>
        </w:rPr>
      </w:pPr>
    </w:p>
    <w:p w14:paraId="67CAFD7A" w14:textId="77777777" w:rsidR="00000000" w:rsidRDefault="00A32788">
      <w:pPr>
        <w:pStyle w:val="a0"/>
        <w:rPr>
          <w:rFonts w:hint="cs"/>
          <w:rtl/>
        </w:rPr>
      </w:pPr>
      <w:r>
        <w:rPr>
          <w:rFonts w:hint="cs"/>
          <w:rtl/>
        </w:rPr>
        <w:t>אדוני היושב-ראש, כנסת נכבדה, אנחנו מצטרפים לאי-אמון בממשלה בגלל הדוח החמור של מבקר המדינה.</w:t>
      </w:r>
    </w:p>
    <w:p w14:paraId="716B290E" w14:textId="77777777" w:rsidR="00000000" w:rsidRDefault="00A32788">
      <w:pPr>
        <w:pStyle w:val="a0"/>
        <w:rPr>
          <w:rFonts w:hint="cs"/>
          <w:rtl/>
        </w:rPr>
      </w:pPr>
    </w:p>
    <w:p w14:paraId="3712E1F7" w14:textId="77777777" w:rsidR="00000000" w:rsidRDefault="00A32788">
      <w:pPr>
        <w:pStyle w:val="a0"/>
        <w:ind w:firstLine="720"/>
        <w:rPr>
          <w:rFonts w:hint="cs"/>
          <w:rtl/>
        </w:rPr>
      </w:pPr>
      <w:r>
        <w:rPr>
          <w:rFonts w:hint="cs"/>
          <w:rtl/>
        </w:rPr>
        <w:t>אני מתפלא, אדוני היושב-ראש, כאשר אנ</w:t>
      </w:r>
      <w:r>
        <w:rPr>
          <w:rFonts w:hint="cs"/>
          <w:rtl/>
        </w:rPr>
        <w:t>חנו כל שנה מקבלים את דוח מבקר המדינה, כיוון שמתקנים את הליקויים, אני מצפה שהדוח יהיה יותר מצומק משנה לשנה. אבל כאשר אני עובר בחדרי על כל הדוחות של השנים האחרונות, לפחות עשר השנים האחרונות, 1,000 עמודים הם אותם 1,000 עמודים, ולא משנה מי בממשלה ומי באופוזיצי</w:t>
      </w:r>
      <w:r>
        <w:rPr>
          <w:rFonts w:hint="cs"/>
          <w:rtl/>
        </w:rPr>
        <w:t>ה. אני לתומי חשבתי, שבקואליציה הזאת למשל, לא רצו את ש"ס ואמרו שרוצים קואליציה אחרת - -</w:t>
      </w:r>
    </w:p>
    <w:p w14:paraId="6A739F83" w14:textId="77777777" w:rsidR="00000000" w:rsidRDefault="00A32788">
      <w:pPr>
        <w:pStyle w:val="a0"/>
        <w:ind w:firstLine="720"/>
        <w:rPr>
          <w:rFonts w:hint="cs"/>
          <w:rtl/>
        </w:rPr>
      </w:pPr>
    </w:p>
    <w:p w14:paraId="70BB5C2C" w14:textId="77777777" w:rsidR="00000000" w:rsidRDefault="00A32788">
      <w:pPr>
        <w:pStyle w:val="af0"/>
        <w:rPr>
          <w:rtl/>
        </w:rPr>
      </w:pPr>
      <w:r>
        <w:rPr>
          <w:rtl/>
        </w:rPr>
        <w:t>רוני בר-און (הליכוד):</w:t>
      </w:r>
    </w:p>
    <w:p w14:paraId="5ECC004A" w14:textId="77777777" w:rsidR="00000000" w:rsidRDefault="00A32788">
      <w:pPr>
        <w:pStyle w:val="a0"/>
        <w:rPr>
          <w:rtl/>
        </w:rPr>
      </w:pPr>
    </w:p>
    <w:p w14:paraId="5333FDE9" w14:textId="77777777" w:rsidR="00000000" w:rsidRDefault="00A32788">
      <w:pPr>
        <w:pStyle w:val="a0"/>
        <w:rPr>
          <w:rFonts w:hint="cs"/>
          <w:rtl/>
        </w:rPr>
      </w:pPr>
      <w:r>
        <w:rPr>
          <w:rFonts w:hint="cs"/>
          <w:rtl/>
        </w:rPr>
        <w:t>קראת למשל את הפרק - - -</w:t>
      </w:r>
    </w:p>
    <w:p w14:paraId="0CA0A41F" w14:textId="77777777" w:rsidR="00000000" w:rsidRDefault="00A32788">
      <w:pPr>
        <w:pStyle w:val="a0"/>
        <w:ind w:firstLine="0"/>
        <w:rPr>
          <w:rFonts w:hint="cs"/>
          <w:rtl/>
        </w:rPr>
      </w:pPr>
    </w:p>
    <w:p w14:paraId="09C4EFE3" w14:textId="77777777" w:rsidR="00000000" w:rsidRDefault="00A32788">
      <w:pPr>
        <w:pStyle w:val="-"/>
        <w:rPr>
          <w:rtl/>
        </w:rPr>
      </w:pPr>
      <w:bookmarkStart w:id="60" w:name="FS000000495T10_05_2004_17_13_42"/>
      <w:bookmarkStart w:id="61" w:name="FS000000495T10_05_2004_17_13_49C"/>
      <w:bookmarkEnd w:id="60"/>
      <w:bookmarkEnd w:id="61"/>
      <w:r>
        <w:rPr>
          <w:rtl/>
        </w:rPr>
        <w:t>אמנון כהן (ש"ס):</w:t>
      </w:r>
    </w:p>
    <w:p w14:paraId="63339AE6" w14:textId="77777777" w:rsidR="00000000" w:rsidRDefault="00A32788">
      <w:pPr>
        <w:pStyle w:val="a0"/>
        <w:rPr>
          <w:rtl/>
        </w:rPr>
      </w:pPr>
    </w:p>
    <w:p w14:paraId="4DCA55AD" w14:textId="77777777" w:rsidR="00000000" w:rsidRDefault="00A32788">
      <w:pPr>
        <w:pStyle w:val="a0"/>
        <w:rPr>
          <w:rFonts w:hint="cs"/>
          <w:rtl/>
        </w:rPr>
      </w:pPr>
      <w:r>
        <w:rPr>
          <w:rFonts w:hint="cs"/>
          <w:rtl/>
        </w:rPr>
        <w:t>- - וחברי בשינוי, חשבתי שהם יביאו רוח אחרת. אני מבטיח לך, אדוני היושב-ראש, שלאחר שנה שהם בתפקיד, ממשלה</w:t>
      </w:r>
      <w:r>
        <w:rPr>
          <w:rFonts w:hint="cs"/>
          <w:rtl/>
        </w:rPr>
        <w:t xml:space="preserve"> אחרת - -</w:t>
      </w:r>
    </w:p>
    <w:p w14:paraId="6645ABCE" w14:textId="77777777" w:rsidR="00000000" w:rsidRDefault="00A32788">
      <w:pPr>
        <w:pStyle w:val="a0"/>
        <w:ind w:firstLine="0"/>
        <w:rPr>
          <w:rFonts w:hint="cs"/>
          <w:rtl/>
        </w:rPr>
      </w:pPr>
    </w:p>
    <w:p w14:paraId="19DCF580" w14:textId="77777777" w:rsidR="00000000" w:rsidRDefault="00A32788">
      <w:pPr>
        <w:pStyle w:val="af1"/>
        <w:rPr>
          <w:rtl/>
        </w:rPr>
      </w:pPr>
      <w:r>
        <w:rPr>
          <w:rtl/>
        </w:rPr>
        <w:t>היו"ר ראובן ריבלין:</w:t>
      </w:r>
    </w:p>
    <w:p w14:paraId="4CC2E60C" w14:textId="77777777" w:rsidR="00000000" w:rsidRDefault="00A32788">
      <w:pPr>
        <w:pStyle w:val="a0"/>
        <w:rPr>
          <w:rtl/>
        </w:rPr>
      </w:pPr>
    </w:p>
    <w:p w14:paraId="6C003D30" w14:textId="77777777" w:rsidR="00000000" w:rsidRDefault="00A32788">
      <w:pPr>
        <w:pStyle w:val="a0"/>
        <w:rPr>
          <w:rFonts w:hint="cs"/>
          <w:rtl/>
        </w:rPr>
      </w:pPr>
      <w:r>
        <w:rPr>
          <w:rFonts w:hint="cs"/>
          <w:rtl/>
        </w:rPr>
        <w:t>אתה אומר שגם הם לא הצליחו להפסיק את ההאזנות.</w:t>
      </w:r>
    </w:p>
    <w:p w14:paraId="60384AAE" w14:textId="77777777" w:rsidR="00000000" w:rsidRDefault="00A32788">
      <w:pPr>
        <w:pStyle w:val="a0"/>
        <w:ind w:firstLine="0"/>
        <w:rPr>
          <w:rFonts w:hint="cs"/>
          <w:rtl/>
        </w:rPr>
      </w:pPr>
    </w:p>
    <w:p w14:paraId="6A95D2F2" w14:textId="77777777" w:rsidR="00000000" w:rsidRDefault="00A32788">
      <w:pPr>
        <w:pStyle w:val="-"/>
        <w:rPr>
          <w:rtl/>
        </w:rPr>
      </w:pPr>
      <w:bookmarkStart w:id="62" w:name="FS000000495T10_05_2004_17_14_40C"/>
      <w:bookmarkEnd w:id="62"/>
      <w:r>
        <w:rPr>
          <w:rtl/>
        </w:rPr>
        <w:t>אמנון כהן (ש"ס):</w:t>
      </w:r>
    </w:p>
    <w:p w14:paraId="10CA70AC" w14:textId="77777777" w:rsidR="00000000" w:rsidRDefault="00A32788">
      <w:pPr>
        <w:pStyle w:val="a0"/>
        <w:rPr>
          <w:rtl/>
        </w:rPr>
      </w:pPr>
    </w:p>
    <w:p w14:paraId="41513965" w14:textId="77777777" w:rsidR="00000000" w:rsidRDefault="00A32788">
      <w:pPr>
        <w:pStyle w:val="a0"/>
        <w:rPr>
          <w:rFonts w:hint="cs"/>
          <w:rtl/>
        </w:rPr>
      </w:pPr>
      <w:r>
        <w:rPr>
          <w:rFonts w:hint="cs"/>
          <w:rtl/>
        </w:rPr>
        <w:t>- - אנחנו נראה ממצאים של דוח מבקר המדינה, שלא יהיו פחות חמורים. לכן, זה מה שמטריד אותי, כיושב-ראש ועדה, מה צריך לעשות כדי שנוכל באמת להגיע למצב שהדוח של מבקר המ</w:t>
      </w:r>
      <w:r>
        <w:rPr>
          <w:rFonts w:hint="cs"/>
          <w:rtl/>
        </w:rPr>
        <w:t>דינה יהיה יותר דק מזה שבשנים עברו, ואנחנו, בשיתוף פעולה של כולנו, כוועדת שרים לענייני ביקורת המדינה, כיושב-ראש הוועדה לביקורת המדינה, כמבקר המדינה, כל משרד ומשרד לעצמו, נתקן את הליקויים לטובת עם ישראל.</w:t>
      </w:r>
    </w:p>
    <w:p w14:paraId="6413B965" w14:textId="77777777" w:rsidR="00000000" w:rsidRDefault="00A32788">
      <w:pPr>
        <w:pStyle w:val="a0"/>
        <w:rPr>
          <w:rFonts w:hint="cs"/>
          <w:rtl/>
        </w:rPr>
      </w:pPr>
    </w:p>
    <w:p w14:paraId="63BC527F" w14:textId="77777777" w:rsidR="00000000" w:rsidRDefault="00A32788">
      <w:pPr>
        <w:pStyle w:val="a0"/>
        <w:rPr>
          <w:rFonts w:hint="cs"/>
          <w:rtl/>
        </w:rPr>
      </w:pPr>
      <w:r>
        <w:rPr>
          <w:rFonts w:hint="cs"/>
          <w:rtl/>
        </w:rPr>
        <w:t>היום התחלתי את הדיונים בדוח החדש של מבקר המדינה, וכבר</w:t>
      </w:r>
      <w:r>
        <w:rPr>
          <w:rFonts w:hint="cs"/>
          <w:rtl/>
        </w:rPr>
        <w:t xml:space="preserve"> היום דנו בשיקום שכונות של משרד השיכון. אנחנו מגלים, שכשהוקם הפרויקט, בשנת 1977, אחרי המהפך שהיה - ולדעתי, פרויקט שיקום שכונות הוא פרויקט מאוד חשוב לעם ישראל ולמדינת ישראל - במקום שנחזק את הפרויקט הזה ונוציא מהמצוקה הן הפיזית והן החברתית שכונות מסוימות, אנ</w:t>
      </w:r>
      <w:r>
        <w:rPr>
          <w:rFonts w:hint="cs"/>
          <w:rtl/>
        </w:rPr>
        <w:t>חנו רואים שבצורה שיטתית מקצצים בתקציבים של שיקום שכונות כמו בכל התקציבים, בגלל המצב שנקלענו אליו היום.</w:t>
      </w:r>
    </w:p>
    <w:p w14:paraId="4AB5C72D" w14:textId="77777777" w:rsidR="00000000" w:rsidRDefault="00A32788">
      <w:pPr>
        <w:pStyle w:val="a0"/>
        <w:rPr>
          <w:rFonts w:hint="cs"/>
          <w:rtl/>
        </w:rPr>
      </w:pPr>
    </w:p>
    <w:p w14:paraId="3AA6D88C" w14:textId="77777777" w:rsidR="00000000" w:rsidRDefault="00A32788">
      <w:pPr>
        <w:pStyle w:val="a0"/>
        <w:rPr>
          <w:rFonts w:hint="cs"/>
          <w:rtl/>
        </w:rPr>
      </w:pPr>
      <w:r>
        <w:rPr>
          <w:rFonts w:hint="cs"/>
          <w:rtl/>
        </w:rPr>
        <w:t xml:space="preserve">אבל אני חושב, ואני גם דיברתי על כך היום ואני גם כותב לראש הממשלה ולשר האוצר ולשר השיכון, כמובן, שמנווט את הנושא הזה, שכל נושא שיקום השכונות, חייבים לתת </w:t>
      </w:r>
      <w:r>
        <w:rPr>
          <w:rFonts w:hint="cs"/>
          <w:rtl/>
        </w:rPr>
        <w:t>עליו את הדעת, כיוון שמדינת ישראל קלטה בעשור האחרון הרבה מאוד עולים מהרבה מאוד מקומות, ובשנים הללו אנחנו צריכים לחזק אותם ולשלבם בחברה, ואם לא נעשה כך הם יהפכו לנטל על החברה.</w:t>
      </w:r>
    </w:p>
    <w:p w14:paraId="2DCE4C7A" w14:textId="77777777" w:rsidR="00000000" w:rsidRDefault="00A32788">
      <w:pPr>
        <w:pStyle w:val="a0"/>
        <w:rPr>
          <w:rFonts w:hint="cs"/>
          <w:rtl/>
        </w:rPr>
      </w:pPr>
    </w:p>
    <w:p w14:paraId="5E58A116" w14:textId="77777777" w:rsidR="00000000" w:rsidRDefault="00A32788">
      <w:pPr>
        <w:pStyle w:val="a0"/>
        <w:rPr>
          <w:rFonts w:hint="cs"/>
          <w:rtl/>
        </w:rPr>
      </w:pPr>
      <w:r>
        <w:rPr>
          <w:rFonts w:hint="cs"/>
          <w:rtl/>
        </w:rPr>
        <w:t xml:space="preserve">בנושא שדיברנו והגשנו עליו אי-אמון, למעשה מדובר בהאזנות סתר, אני לא חושב שזה שונה </w:t>
      </w:r>
      <w:r>
        <w:rPr>
          <w:rFonts w:hint="cs"/>
          <w:rtl/>
        </w:rPr>
        <w:t>משאר הליקויים שיש בדוח. מובן שיש הכלים שצריך לתת למשטרת ישראל כדי שתעשה את עבודתה על מנת לתפוס את העבריינים. אבל בין זה לבין האזנה לדברים אישיים - כאשר צנעת הפרט מופקרת, כאשר יש בעיות משפחתיות שמדברים עליהן בבית, בין השכנים, בין ההורים לילדים, ומאזינים ללא</w:t>
      </w:r>
      <w:r>
        <w:rPr>
          <w:rFonts w:hint="cs"/>
          <w:rtl/>
        </w:rPr>
        <w:t xml:space="preserve"> צורך, למעשה. מובן שאת הדברים הללו אנחנו צריכים לתקן. אלה הדברים שאנחנו צריכים להביא לדיונים ולמגר את התופעה, כי צריך לשמור על הגבולות בין צנעת הפרט לבין הצורך לתת את הכלים לגופים שיעשו את עבודתם.</w:t>
      </w:r>
    </w:p>
    <w:p w14:paraId="0928AEC0" w14:textId="77777777" w:rsidR="00000000" w:rsidRDefault="00A32788">
      <w:pPr>
        <w:pStyle w:val="a0"/>
        <w:rPr>
          <w:rFonts w:hint="cs"/>
          <w:rtl/>
        </w:rPr>
      </w:pPr>
    </w:p>
    <w:p w14:paraId="78C4A27C" w14:textId="77777777" w:rsidR="00000000" w:rsidRDefault="00A32788">
      <w:pPr>
        <w:pStyle w:val="a0"/>
        <w:rPr>
          <w:rFonts w:hint="cs"/>
          <w:rtl/>
        </w:rPr>
      </w:pPr>
      <w:r>
        <w:rPr>
          <w:rFonts w:hint="cs"/>
          <w:rtl/>
        </w:rPr>
        <w:t>הנושא החשוב, שאני כיושב-ראש הוועדה אתמקד בו, הוא הפרדת שוק</w:t>
      </w:r>
      <w:r>
        <w:rPr>
          <w:rFonts w:hint="cs"/>
          <w:rtl/>
        </w:rPr>
        <w:t xml:space="preserve"> ההון מהבנקים. הנושא הזה עלה לכותרות עוד בשנת 1983, ובעקבות זה הקימו את ועדת-בייסקי. הנושא הזה הועלה גם על-ידי הוועדה לביקורת המדינה. אני חושב שכאשר היא היתה אחראית להקמת ועדת חקירה, היא היתה אמורה לעקוב ולרוץ ולשמוע כל הזמן, עד שהנושא היה נפרד וכל נושא שו</w:t>
      </w:r>
      <w:r>
        <w:rPr>
          <w:rFonts w:hint="cs"/>
          <w:rtl/>
        </w:rPr>
        <w:t xml:space="preserve">ק ההון היה נפרד מהבנקים. צר לי שזה לא נעשה. עובדה היא שמבקר המדינה ראה לנכון לקיים ביקורת נוספת, שלא יישנה המצב שקרה בשנת 1983 - נדמה לי שגם בשנת 1993 היתה שוב מפולת קטנה, ושוב העלו את הנושא הזה והוא לא זכה לתיקון הליקויים הקיימים בו. </w:t>
      </w:r>
    </w:p>
    <w:p w14:paraId="2A9A6BBB" w14:textId="77777777" w:rsidR="00000000" w:rsidRDefault="00A32788">
      <w:pPr>
        <w:pStyle w:val="a0"/>
        <w:rPr>
          <w:rFonts w:hint="cs"/>
          <w:rtl/>
        </w:rPr>
      </w:pPr>
      <w:r>
        <w:rPr>
          <w:rFonts w:hint="cs"/>
          <w:rtl/>
        </w:rPr>
        <w:t xml:space="preserve"> </w:t>
      </w:r>
    </w:p>
    <w:p w14:paraId="0123A201" w14:textId="77777777" w:rsidR="00000000" w:rsidRDefault="00A32788">
      <w:pPr>
        <w:pStyle w:val="a0"/>
        <w:rPr>
          <w:rFonts w:hint="cs"/>
          <w:rtl/>
        </w:rPr>
      </w:pPr>
      <w:r>
        <w:rPr>
          <w:rFonts w:hint="cs"/>
          <w:rtl/>
        </w:rPr>
        <w:t xml:space="preserve">לשמחתי, מחר אנחנו </w:t>
      </w:r>
      <w:r>
        <w:rPr>
          <w:rFonts w:hint="cs"/>
          <w:rtl/>
        </w:rPr>
        <w:t>מקיימים דיון בהשתתפות שר האוצר ונגיד בנק ישראל, כדי ללמוד את הנושא וללמוד את הליקויים. הנושא עלה גם לכותרות בעקבות דוח מבקר המדינה. אני מקווה שהפעם הנושא הזה לא יישאר נושא בכותרות לפרק זמן של שבועיים, שלושה שבועות, אלא אני מתכוון לעקוב אחריו, עד שנגיע לשלמ</w:t>
      </w:r>
      <w:r>
        <w:rPr>
          <w:rFonts w:hint="cs"/>
          <w:rtl/>
        </w:rPr>
        <w:t>ות ושוק ההון יופרד מהבנקים. מובן שזה נושא סבוך ומורכב ולא פשוט הדבר. אנחנו צריכים לראות את הדברים ולעשות את זה בזהירות רבה.</w:t>
      </w:r>
    </w:p>
    <w:p w14:paraId="4F0AB543" w14:textId="77777777" w:rsidR="00000000" w:rsidRDefault="00A32788">
      <w:pPr>
        <w:pStyle w:val="a0"/>
        <w:rPr>
          <w:rFonts w:hint="cs"/>
          <w:rtl/>
        </w:rPr>
      </w:pPr>
    </w:p>
    <w:p w14:paraId="68D8AE52" w14:textId="77777777" w:rsidR="00000000" w:rsidRDefault="00A32788">
      <w:pPr>
        <w:pStyle w:val="a0"/>
        <w:rPr>
          <w:rFonts w:hint="cs"/>
          <w:rtl/>
        </w:rPr>
      </w:pPr>
      <w:r>
        <w:rPr>
          <w:rFonts w:hint="cs"/>
          <w:rtl/>
        </w:rPr>
        <w:t>הגיע הזמן ששר האוצר יילחם בכרישים הגדולים לטובת האזרח הקטן, העובד השכיר, שמפריש כל חייו לטובת חיסכון צנוע וממשיך להיות נתון לשרירות</w:t>
      </w:r>
      <w:r>
        <w:rPr>
          <w:rFonts w:hint="cs"/>
          <w:rtl/>
        </w:rPr>
        <w:t xml:space="preserve"> לבם של בנקאים אינטרסנטים, שמשתמשים בכספו של הציבור כדי להבטיח את השקעותיהם. הפיקוח על העמלות הוא למעשה, אדוני היושב-ראש, לעג לרש. אומנם יש 250 סוגי עמלות, שאנחנו חושבים שהבנקים עושים מהן הרבה כסף, אבל זה לעג לרש יחסית למה שקורה בכל מה שקשור לחסכונות הציבו</w:t>
      </w:r>
      <w:r>
        <w:rPr>
          <w:rFonts w:hint="cs"/>
          <w:rtl/>
        </w:rPr>
        <w:t>ר, בכל מה שמחזיקים הבנקים. כ-80% מכל כספי החסכונות נמצאים בשלושת הבנקים הגדולים.</w:t>
      </w:r>
    </w:p>
    <w:p w14:paraId="5BA46311" w14:textId="77777777" w:rsidR="00000000" w:rsidRDefault="00A32788">
      <w:pPr>
        <w:pStyle w:val="a0"/>
        <w:rPr>
          <w:rFonts w:hint="cs"/>
          <w:rtl/>
        </w:rPr>
      </w:pPr>
    </w:p>
    <w:p w14:paraId="4C7976DD" w14:textId="77777777" w:rsidR="00000000" w:rsidRDefault="00A32788">
      <w:pPr>
        <w:pStyle w:val="a0"/>
        <w:rPr>
          <w:rFonts w:hint="cs"/>
          <w:rtl/>
        </w:rPr>
      </w:pPr>
      <w:r>
        <w:rPr>
          <w:rFonts w:hint="cs"/>
          <w:rtl/>
        </w:rPr>
        <w:t>אנחנו רוצים להקדים תרופה למכה ולמגר את התופעות האלה. אני לא רואה סיכוי שגם ממשלה חדשה תמגר את התופעות הקשות, ואני חושש שבעוד שנה נקבל עוד דוח עב כרס, עם ליקויים דומים, ולכן א</w:t>
      </w:r>
      <w:r>
        <w:rPr>
          <w:rFonts w:hint="cs"/>
          <w:rtl/>
        </w:rPr>
        <w:t>נחנו מביעים אי-אמון בממשלה.</w:t>
      </w:r>
    </w:p>
    <w:p w14:paraId="6AD1E781" w14:textId="77777777" w:rsidR="00000000" w:rsidRDefault="00A32788">
      <w:pPr>
        <w:pStyle w:val="a0"/>
        <w:ind w:firstLine="0"/>
        <w:rPr>
          <w:rFonts w:hint="cs"/>
          <w:rtl/>
        </w:rPr>
      </w:pPr>
    </w:p>
    <w:p w14:paraId="11AB3D4C" w14:textId="77777777" w:rsidR="00000000" w:rsidRDefault="00A32788">
      <w:pPr>
        <w:pStyle w:val="af1"/>
        <w:rPr>
          <w:rtl/>
        </w:rPr>
      </w:pPr>
      <w:r>
        <w:rPr>
          <w:rtl/>
        </w:rPr>
        <w:t>היו"ר ראובן ריבלין:</w:t>
      </w:r>
    </w:p>
    <w:p w14:paraId="715B42C8" w14:textId="77777777" w:rsidR="00000000" w:rsidRDefault="00A32788">
      <w:pPr>
        <w:pStyle w:val="a0"/>
        <w:rPr>
          <w:rtl/>
        </w:rPr>
      </w:pPr>
    </w:p>
    <w:p w14:paraId="551DD902" w14:textId="77777777" w:rsidR="00000000" w:rsidRDefault="00A32788">
      <w:pPr>
        <w:pStyle w:val="a0"/>
        <w:rPr>
          <w:rFonts w:hint="cs"/>
          <w:rtl/>
        </w:rPr>
      </w:pPr>
      <w:r>
        <w:rPr>
          <w:rFonts w:hint="cs"/>
          <w:rtl/>
        </w:rPr>
        <w:t>תודה לחבר הכנסת אמנון כהן, יושב-ראש הוועדה לביקורת המדינה. אדוני, אתה יודע שאם הממשלה תיפול אתה יכול עוד למצוא את עצמך בקואליציה ואז מי שידון בדוח יהיה חבר אחר.</w:t>
      </w:r>
    </w:p>
    <w:p w14:paraId="751B005C" w14:textId="77777777" w:rsidR="00000000" w:rsidRDefault="00A32788">
      <w:pPr>
        <w:pStyle w:val="a0"/>
        <w:rPr>
          <w:rFonts w:hint="cs"/>
          <w:rtl/>
        </w:rPr>
      </w:pPr>
    </w:p>
    <w:p w14:paraId="27E9B313" w14:textId="77777777" w:rsidR="00000000" w:rsidRDefault="00A32788">
      <w:pPr>
        <w:pStyle w:val="af0"/>
        <w:rPr>
          <w:rtl/>
        </w:rPr>
      </w:pPr>
      <w:r>
        <w:rPr>
          <w:rFonts w:hint="eastAsia"/>
          <w:rtl/>
        </w:rPr>
        <w:t>חיים</w:t>
      </w:r>
      <w:r>
        <w:rPr>
          <w:rtl/>
        </w:rPr>
        <w:t xml:space="preserve"> אורון (מרצ):</w:t>
      </w:r>
    </w:p>
    <w:p w14:paraId="4B8797E0" w14:textId="77777777" w:rsidR="00000000" w:rsidRDefault="00A32788">
      <w:pPr>
        <w:pStyle w:val="a0"/>
        <w:rPr>
          <w:rFonts w:hint="cs"/>
          <w:rtl/>
        </w:rPr>
      </w:pPr>
    </w:p>
    <w:p w14:paraId="2BDA3A27" w14:textId="77777777" w:rsidR="00000000" w:rsidRDefault="00A32788">
      <w:pPr>
        <w:pStyle w:val="a0"/>
        <w:rPr>
          <w:rFonts w:hint="cs"/>
          <w:rtl/>
        </w:rPr>
      </w:pPr>
      <w:r>
        <w:rPr>
          <w:rFonts w:hint="cs"/>
          <w:rtl/>
        </w:rPr>
        <w:t>אנחנו לא - - -</w:t>
      </w:r>
    </w:p>
    <w:p w14:paraId="6DF5B279" w14:textId="77777777" w:rsidR="00000000" w:rsidRDefault="00A32788">
      <w:pPr>
        <w:pStyle w:val="a0"/>
        <w:ind w:firstLine="0"/>
        <w:rPr>
          <w:rFonts w:hint="cs"/>
          <w:rtl/>
        </w:rPr>
      </w:pPr>
    </w:p>
    <w:p w14:paraId="05CCB0AA" w14:textId="77777777" w:rsidR="00000000" w:rsidRDefault="00A32788">
      <w:pPr>
        <w:pStyle w:val="af1"/>
        <w:rPr>
          <w:rtl/>
        </w:rPr>
      </w:pPr>
      <w:r>
        <w:rPr>
          <w:rtl/>
        </w:rPr>
        <w:t>היו"ר ראו</w:t>
      </w:r>
      <w:r>
        <w:rPr>
          <w:rtl/>
        </w:rPr>
        <w:t>בן ריבלין:</w:t>
      </w:r>
    </w:p>
    <w:p w14:paraId="18A22208" w14:textId="77777777" w:rsidR="00000000" w:rsidRDefault="00A32788">
      <w:pPr>
        <w:pStyle w:val="a0"/>
        <w:rPr>
          <w:rtl/>
        </w:rPr>
      </w:pPr>
    </w:p>
    <w:p w14:paraId="1F005032" w14:textId="77777777" w:rsidR="00000000" w:rsidRDefault="00A32788">
      <w:pPr>
        <w:pStyle w:val="a0"/>
        <w:rPr>
          <w:rFonts w:hint="cs"/>
          <w:rtl/>
        </w:rPr>
      </w:pPr>
      <w:r>
        <w:rPr>
          <w:rFonts w:hint="cs"/>
          <w:rtl/>
        </w:rPr>
        <w:t>לרן כהן יש כבר חזקה. הוא חוזר מפעם לפעם. בבקשה, כבוד השר גדעון עזרא.</w:t>
      </w:r>
    </w:p>
    <w:p w14:paraId="6A1145FC" w14:textId="77777777" w:rsidR="00000000" w:rsidRDefault="00A32788">
      <w:pPr>
        <w:pStyle w:val="a0"/>
        <w:ind w:firstLine="0"/>
        <w:rPr>
          <w:rFonts w:hint="cs"/>
          <w:rtl/>
        </w:rPr>
      </w:pPr>
    </w:p>
    <w:p w14:paraId="33B6BAC0" w14:textId="77777777" w:rsidR="00000000" w:rsidRDefault="00A32788">
      <w:pPr>
        <w:pStyle w:val="af0"/>
        <w:rPr>
          <w:rtl/>
        </w:rPr>
      </w:pPr>
      <w:r>
        <w:rPr>
          <w:rFonts w:hint="eastAsia"/>
          <w:rtl/>
        </w:rPr>
        <w:t>רן</w:t>
      </w:r>
      <w:r>
        <w:rPr>
          <w:rtl/>
        </w:rPr>
        <w:t xml:space="preserve"> כהן (מרצ):</w:t>
      </w:r>
    </w:p>
    <w:p w14:paraId="0427284D" w14:textId="77777777" w:rsidR="00000000" w:rsidRDefault="00A32788">
      <w:pPr>
        <w:pStyle w:val="a0"/>
        <w:rPr>
          <w:rFonts w:hint="cs"/>
          <w:rtl/>
        </w:rPr>
      </w:pPr>
    </w:p>
    <w:p w14:paraId="6D41CF90" w14:textId="77777777" w:rsidR="00000000" w:rsidRDefault="00A32788">
      <w:pPr>
        <w:pStyle w:val="a0"/>
        <w:rPr>
          <w:rFonts w:hint="cs"/>
          <w:rtl/>
        </w:rPr>
      </w:pPr>
      <w:r>
        <w:rPr>
          <w:rFonts w:hint="cs"/>
          <w:rtl/>
        </w:rPr>
        <w:t>אין רשימת דוברים. היא לא במחשב.</w:t>
      </w:r>
    </w:p>
    <w:p w14:paraId="10C4ACFE" w14:textId="77777777" w:rsidR="00000000" w:rsidRDefault="00A32788">
      <w:pPr>
        <w:pStyle w:val="a0"/>
        <w:ind w:firstLine="0"/>
        <w:rPr>
          <w:rFonts w:hint="cs"/>
          <w:rtl/>
        </w:rPr>
      </w:pPr>
    </w:p>
    <w:p w14:paraId="642D527B" w14:textId="77777777" w:rsidR="00000000" w:rsidRDefault="00A32788">
      <w:pPr>
        <w:pStyle w:val="af1"/>
        <w:rPr>
          <w:rtl/>
        </w:rPr>
      </w:pPr>
      <w:r>
        <w:rPr>
          <w:rtl/>
        </w:rPr>
        <w:t>היו"ר ראובן ריבלין:</w:t>
      </w:r>
    </w:p>
    <w:p w14:paraId="39C21A17" w14:textId="77777777" w:rsidR="00000000" w:rsidRDefault="00A32788">
      <w:pPr>
        <w:pStyle w:val="a0"/>
        <w:rPr>
          <w:rtl/>
        </w:rPr>
      </w:pPr>
    </w:p>
    <w:p w14:paraId="666FC34A" w14:textId="77777777" w:rsidR="00000000" w:rsidRDefault="00A32788">
      <w:pPr>
        <w:pStyle w:val="a0"/>
        <w:rPr>
          <w:rFonts w:hint="cs"/>
          <w:rtl/>
        </w:rPr>
      </w:pPr>
      <w:r>
        <w:rPr>
          <w:rFonts w:hint="cs"/>
          <w:rtl/>
        </w:rPr>
        <w:t>יש רשימת דוברים, אדוני. מדוע רשימת הדוברים לא מופיעה במחשב?</w:t>
      </w:r>
    </w:p>
    <w:p w14:paraId="68A3CD0A" w14:textId="77777777" w:rsidR="00000000" w:rsidRDefault="00A32788">
      <w:pPr>
        <w:pStyle w:val="a0"/>
        <w:ind w:firstLine="0"/>
        <w:rPr>
          <w:rFonts w:hint="cs"/>
          <w:rtl/>
        </w:rPr>
      </w:pPr>
    </w:p>
    <w:p w14:paraId="6EFDECB2" w14:textId="77777777" w:rsidR="00000000" w:rsidRDefault="00A32788">
      <w:pPr>
        <w:pStyle w:val="af0"/>
        <w:rPr>
          <w:rtl/>
        </w:rPr>
      </w:pPr>
      <w:r>
        <w:rPr>
          <w:rFonts w:hint="eastAsia"/>
          <w:rtl/>
        </w:rPr>
        <w:t>יצחק</w:t>
      </w:r>
      <w:r>
        <w:rPr>
          <w:rtl/>
        </w:rPr>
        <w:t xml:space="preserve"> הרצוג (העבודה-מימד):</w:t>
      </w:r>
    </w:p>
    <w:p w14:paraId="1E6E505E" w14:textId="77777777" w:rsidR="00000000" w:rsidRDefault="00A32788">
      <w:pPr>
        <w:pStyle w:val="a0"/>
        <w:rPr>
          <w:rFonts w:hint="cs"/>
          <w:rtl/>
        </w:rPr>
      </w:pPr>
    </w:p>
    <w:p w14:paraId="090DE89D" w14:textId="77777777" w:rsidR="00000000" w:rsidRDefault="00A32788">
      <w:pPr>
        <w:pStyle w:val="a0"/>
        <w:rPr>
          <w:rFonts w:hint="cs"/>
          <w:rtl/>
        </w:rPr>
      </w:pPr>
      <w:r>
        <w:rPr>
          <w:rFonts w:hint="cs"/>
          <w:rtl/>
        </w:rPr>
        <w:t xml:space="preserve">הערתי שהרשימה לא </w:t>
      </w:r>
      <w:r>
        <w:rPr>
          <w:rFonts w:hint="cs"/>
          <w:rtl/>
        </w:rPr>
        <w:t>מופיעה במחשב.</w:t>
      </w:r>
    </w:p>
    <w:p w14:paraId="75A186EE" w14:textId="77777777" w:rsidR="00000000" w:rsidRDefault="00A32788">
      <w:pPr>
        <w:pStyle w:val="a0"/>
        <w:ind w:firstLine="0"/>
        <w:rPr>
          <w:rFonts w:hint="cs"/>
          <w:rtl/>
        </w:rPr>
      </w:pPr>
    </w:p>
    <w:p w14:paraId="50C245A1" w14:textId="77777777" w:rsidR="00000000" w:rsidRDefault="00A32788">
      <w:pPr>
        <w:pStyle w:val="af1"/>
        <w:rPr>
          <w:rtl/>
        </w:rPr>
      </w:pPr>
      <w:r>
        <w:rPr>
          <w:rtl/>
        </w:rPr>
        <w:t>היו"ר ראובן ריבלין:</w:t>
      </w:r>
    </w:p>
    <w:p w14:paraId="47F6245A" w14:textId="77777777" w:rsidR="00000000" w:rsidRDefault="00A32788">
      <w:pPr>
        <w:pStyle w:val="a0"/>
        <w:rPr>
          <w:rtl/>
        </w:rPr>
      </w:pPr>
    </w:p>
    <w:p w14:paraId="48DD7BFE" w14:textId="77777777" w:rsidR="00000000" w:rsidRDefault="00A32788">
      <w:pPr>
        <w:pStyle w:val="a0"/>
        <w:rPr>
          <w:rFonts w:hint="cs"/>
          <w:rtl/>
        </w:rPr>
      </w:pPr>
      <w:r>
        <w:rPr>
          <w:rFonts w:hint="cs"/>
          <w:rtl/>
        </w:rPr>
        <w:t>ראשון הדוברים אחרי השר, לאחר שנאפשר ליושב-ראש ועדת הכנסת לדבר, אם יהיה פה, חבר הכנסת יצחק הרצוג, ואחריו - חבר הכנסת רוני בר-און.</w:t>
      </w:r>
    </w:p>
    <w:p w14:paraId="73EA9D4E" w14:textId="77777777" w:rsidR="00000000" w:rsidRDefault="00A32788">
      <w:pPr>
        <w:pStyle w:val="a0"/>
        <w:ind w:firstLine="0"/>
        <w:rPr>
          <w:rFonts w:hint="cs"/>
          <w:rtl/>
        </w:rPr>
      </w:pPr>
    </w:p>
    <w:p w14:paraId="0AA1B7F8" w14:textId="77777777" w:rsidR="00000000" w:rsidRDefault="00A32788">
      <w:pPr>
        <w:pStyle w:val="a"/>
        <w:rPr>
          <w:rtl/>
        </w:rPr>
      </w:pPr>
      <w:bookmarkStart w:id="63" w:name="FS000000474T10_05_2004_17_27_56"/>
      <w:bookmarkStart w:id="64" w:name="_Toc80592851"/>
      <w:bookmarkEnd w:id="63"/>
      <w:r>
        <w:rPr>
          <w:rFonts w:hint="eastAsia"/>
          <w:rtl/>
        </w:rPr>
        <w:t>השר</w:t>
      </w:r>
      <w:r>
        <w:rPr>
          <w:rtl/>
        </w:rPr>
        <w:t xml:space="preserve"> גדעון עזרא:</w:t>
      </w:r>
      <w:bookmarkEnd w:id="64"/>
    </w:p>
    <w:p w14:paraId="791B57AB" w14:textId="77777777" w:rsidR="00000000" w:rsidRDefault="00A32788">
      <w:pPr>
        <w:pStyle w:val="a0"/>
        <w:rPr>
          <w:rFonts w:hint="cs"/>
          <w:rtl/>
        </w:rPr>
      </w:pPr>
    </w:p>
    <w:p w14:paraId="28FF2C44" w14:textId="77777777" w:rsidR="00000000" w:rsidRDefault="00A32788">
      <w:pPr>
        <w:pStyle w:val="a0"/>
        <w:rPr>
          <w:rFonts w:hint="cs"/>
          <w:rtl/>
        </w:rPr>
      </w:pPr>
      <w:r>
        <w:rPr>
          <w:rFonts w:hint="cs"/>
          <w:rtl/>
        </w:rPr>
        <w:t>אדוני היושב-ראש, חברי חברי הכנסת, חברי הכנסת שהציעו אי-אמון בממשלה, חבר ה</w:t>
      </w:r>
      <w:r>
        <w:rPr>
          <w:rFonts w:hint="cs"/>
          <w:rtl/>
        </w:rPr>
        <w:t xml:space="preserve">כנסת אורון וחבר הכנסת כהן, בראש ובראשונה, אני מוכרח להוקיר את מבקר המדינה, שמצא לנכון, כבכל שנה, להגיש דוח ביקורת. דוח ביקורת נוקב בחלקים מסוימים, ואין לי כל ספק שלא רק צריך לקרוא את דוח הביקורת הזה ולא רק צריך להגיב עליו, אלא צריך גם לדאוג לתיקון כל אותם </w:t>
      </w:r>
      <w:r>
        <w:rPr>
          <w:rFonts w:hint="cs"/>
          <w:rtl/>
        </w:rPr>
        <w:t>קטעים שאינם תקינים.</w:t>
      </w:r>
    </w:p>
    <w:p w14:paraId="6051EAF8" w14:textId="77777777" w:rsidR="00000000" w:rsidRDefault="00A32788">
      <w:pPr>
        <w:pStyle w:val="a0"/>
        <w:rPr>
          <w:rFonts w:hint="cs"/>
          <w:rtl/>
        </w:rPr>
      </w:pPr>
    </w:p>
    <w:p w14:paraId="41B003C3" w14:textId="77777777" w:rsidR="00000000" w:rsidRDefault="00A32788">
      <w:pPr>
        <w:pStyle w:val="a0"/>
        <w:rPr>
          <w:rFonts w:hint="cs"/>
          <w:rtl/>
        </w:rPr>
      </w:pPr>
      <w:r>
        <w:rPr>
          <w:rFonts w:hint="cs"/>
          <w:rtl/>
        </w:rPr>
        <w:t xml:space="preserve">אני מוכרח להגיד, שיש ועדת שרים שבראשה עומד השר ד"ר עוזי לנדאו, שקיימה ישיבות רבות בנושא הדוח הזה, כבכל דוח, עם מסקנות שצריך יהיה לבצע אותן. כנ"ל, אני רוצה לשבח את חבר הכנסת אמנון כהן, יושב-ראש הוועדה לביקורת המדינה של הכנסת, על העבודה </w:t>
      </w:r>
      <w:r>
        <w:rPr>
          <w:rFonts w:hint="cs"/>
          <w:rtl/>
        </w:rPr>
        <w:t>שהוא משקיע. חבר הכנסת כהן, אני מציע לך שתיקח את הנושא שהעלה חבר הכנסת אורון לטיפול בוועדה שלך - -</w:t>
      </w:r>
    </w:p>
    <w:p w14:paraId="188D1740" w14:textId="77777777" w:rsidR="00000000" w:rsidRDefault="00A32788">
      <w:pPr>
        <w:pStyle w:val="a0"/>
        <w:ind w:firstLine="0"/>
        <w:rPr>
          <w:rFonts w:hint="cs"/>
          <w:rtl/>
        </w:rPr>
      </w:pPr>
    </w:p>
    <w:p w14:paraId="77C1A9B2" w14:textId="77777777" w:rsidR="00000000" w:rsidRDefault="00A32788">
      <w:pPr>
        <w:pStyle w:val="af0"/>
        <w:rPr>
          <w:rtl/>
        </w:rPr>
      </w:pPr>
      <w:r>
        <w:rPr>
          <w:rFonts w:hint="eastAsia"/>
          <w:rtl/>
        </w:rPr>
        <w:t>אמנון</w:t>
      </w:r>
      <w:r>
        <w:rPr>
          <w:rtl/>
        </w:rPr>
        <w:t xml:space="preserve"> כהן (ש"ס):</w:t>
      </w:r>
    </w:p>
    <w:p w14:paraId="5B97FB63" w14:textId="77777777" w:rsidR="00000000" w:rsidRDefault="00A32788">
      <w:pPr>
        <w:pStyle w:val="a0"/>
        <w:rPr>
          <w:rFonts w:hint="cs"/>
          <w:rtl/>
        </w:rPr>
      </w:pPr>
    </w:p>
    <w:p w14:paraId="7093EA31" w14:textId="77777777" w:rsidR="00000000" w:rsidRDefault="00A32788">
      <w:pPr>
        <w:pStyle w:val="a0"/>
        <w:rPr>
          <w:rFonts w:hint="cs"/>
          <w:rtl/>
        </w:rPr>
      </w:pPr>
      <w:r>
        <w:rPr>
          <w:rFonts w:hint="cs"/>
          <w:rtl/>
        </w:rPr>
        <w:t>יש על זה דיון.</w:t>
      </w:r>
    </w:p>
    <w:p w14:paraId="758C42D9" w14:textId="77777777" w:rsidR="00000000" w:rsidRDefault="00A32788">
      <w:pPr>
        <w:pStyle w:val="a0"/>
        <w:ind w:firstLine="0"/>
        <w:rPr>
          <w:rFonts w:hint="cs"/>
          <w:rtl/>
        </w:rPr>
      </w:pPr>
    </w:p>
    <w:p w14:paraId="20ED7226" w14:textId="77777777" w:rsidR="00000000" w:rsidRDefault="00A32788">
      <w:pPr>
        <w:pStyle w:val="-"/>
        <w:rPr>
          <w:rtl/>
        </w:rPr>
      </w:pPr>
      <w:bookmarkStart w:id="65" w:name="FS000000474T10_05_2004_17_30_01C"/>
      <w:bookmarkEnd w:id="65"/>
      <w:r>
        <w:rPr>
          <w:rtl/>
        </w:rPr>
        <w:t>השר גדעון עזרא:</w:t>
      </w:r>
    </w:p>
    <w:p w14:paraId="5040E442" w14:textId="77777777" w:rsidR="00000000" w:rsidRDefault="00A32788">
      <w:pPr>
        <w:pStyle w:val="a0"/>
        <w:rPr>
          <w:rtl/>
        </w:rPr>
      </w:pPr>
    </w:p>
    <w:p w14:paraId="6481AA9D" w14:textId="77777777" w:rsidR="00000000" w:rsidRDefault="00A32788">
      <w:pPr>
        <w:pStyle w:val="a0"/>
        <w:rPr>
          <w:rFonts w:hint="cs"/>
          <w:rtl/>
        </w:rPr>
      </w:pPr>
      <w:r>
        <w:rPr>
          <w:rFonts w:hint="cs"/>
          <w:rtl/>
        </w:rPr>
        <w:t>- - משום שהשומע הממוצע, שרואה אותנו עכשיו, צריך להבין נקודות מספר. אני לא התכוננתי לסעיפים שאתה דיברת בהם,</w:t>
      </w:r>
      <w:r>
        <w:rPr>
          <w:rFonts w:hint="cs"/>
          <w:rtl/>
        </w:rPr>
        <w:t xml:space="preserve"> אך אני רוצה להעיר כמה הערות.</w:t>
      </w:r>
    </w:p>
    <w:p w14:paraId="5D7B45CA" w14:textId="77777777" w:rsidR="00000000" w:rsidRDefault="00A32788">
      <w:pPr>
        <w:pStyle w:val="a0"/>
        <w:ind w:firstLine="0"/>
        <w:rPr>
          <w:rFonts w:hint="cs"/>
          <w:rtl/>
        </w:rPr>
      </w:pPr>
    </w:p>
    <w:p w14:paraId="5D3140C8" w14:textId="77777777" w:rsidR="00000000" w:rsidRDefault="00A32788">
      <w:pPr>
        <w:pStyle w:val="a0"/>
        <w:rPr>
          <w:rFonts w:hint="cs"/>
          <w:rtl/>
        </w:rPr>
      </w:pPr>
      <w:r>
        <w:rPr>
          <w:rFonts w:hint="cs"/>
          <w:rtl/>
        </w:rPr>
        <w:t>בראש ובראשונה, אני לא יודע אם אתה יודע איזו רמת חיים יש למתיישבים ביהודה, בשומרון ובחבל-עזה. אלה לא אנשים פזרנים ולא אנשים בעלי הכנסות גדולות. בחלקים רציניים מאוד של יהודה, שומרון וחבל-עזה יש אנשים שחיים אפילו בדלות. הכסף הזה</w:t>
      </w:r>
      <w:r>
        <w:rPr>
          <w:rFonts w:hint="cs"/>
          <w:rtl/>
        </w:rPr>
        <w:t xml:space="preserve"> לא זורם לכיס של אף אחד, לפי מיטב ידיעתי. אם ההוצאות גדולות </w:t>
      </w:r>
      <w:r>
        <w:rPr>
          <w:rFonts w:hint="eastAsia"/>
          <w:rtl/>
        </w:rPr>
        <w:t>–</w:t>
      </w:r>
      <w:r>
        <w:rPr>
          <w:rFonts w:hint="cs"/>
          <w:rtl/>
        </w:rPr>
        <w:t xml:space="preserve"> ואני יכול להגיד לך רק את הערכתי </w:t>
      </w:r>
      <w:r>
        <w:rPr>
          <w:rFonts w:hint="eastAsia"/>
          <w:rtl/>
        </w:rPr>
        <w:t>–</w:t>
      </w:r>
      <w:r>
        <w:rPr>
          <w:rFonts w:hint="cs"/>
          <w:rtl/>
        </w:rPr>
        <w:t xml:space="preserve"> בראש ובראשונה עליך לדעת, ואתה ודאי יודע, שאף אחד מהתושבים ביהודה בשומרון ובחבל-עזה לא מקבל הנחות במס הכנסה שמקבלים רבים מתושבי ישראל, למשל ברמת-הנגב. נכון שבערב</w:t>
      </w:r>
      <w:r>
        <w:rPr>
          <w:rFonts w:hint="cs"/>
          <w:rtl/>
        </w:rPr>
        <w:t>ה לא מקבלים, אבל גם בגוש-קטיף לא מקבלים הנחה של פרוטה אחת במס: לא בגוש-קטיף, לא באיתמר ולא בהר-ברכה.</w:t>
      </w:r>
    </w:p>
    <w:p w14:paraId="458F0FCC" w14:textId="77777777" w:rsidR="00000000" w:rsidRDefault="00A32788">
      <w:pPr>
        <w:pStyle w:val="a0"/>
        <w:rPr>
          <w:rFonts w:hint="cs"/>
          <w:rtl/>
        </w:rPr>
      </w:pPr>
    </w:p>
    <w:p w14:paraId="1C5DE877" w14:textId="77777777" w:rsidR="00000000" w:rsidRDefault="00A32788">
      <w:pPr>
        <w:pStyle w:val="af0"/>
        <w:rPr>
          <w:rtl/>
        </w:rPr>
      </w:pPr>
      <w:r>
        <w:rPr>
          <w:rFonts w:hint="eastAsia"/>
          <w:rtl/>
        </w:rPr>
        <w:t>אתי</w:t>
      </w:r>
      <w:r>
        <w:rPr>
          <w:rtl/>
        </w:rPr>
        <w:t xml:space="preserve"> לבני (שינוי):</w:t>
      </w:r>
    </w:p>
    <w:p w14:paraId="59ABF186" w14:textId="77777777" w:rsidR="00000000" w:rsidRDefault="00A32788">
      <w:pPr>
        <w:pStyle w:val="a0"/>
        <w:rPr>
          <w:rFonts w:hint="cs"/>
          <w:rtl/>
        </w:rPr>
      </w:pPr>
    </w:p>
    <w:p w14:paraId="345D88C8" w14:textId="77777777" w:rsidR="00000000" w:rsidRDefault="00A32788">
      <w:pPr>
        <w:pStyle w:val="a0"/>
        <w:rPr>
          <w:rFonts w:hint="cs"/>
          <w:rtl/>
        </w:rPr>
      </w:pPr>
      <w:r>
        <w:rPr>
          <w:rFonts w:hint="cs"/>
          <w:rtl/>
        </w:rPr>
        <w:t>למה הם צריכים לקבל?</w:t>
      </w:r>
    </w:p>
    <w:p w14:paraId="0355381A" w14:textId="77777777" w:rsidR="00000000" w:rsidRDefault="00A32788">
      <w:pPr>
        <w:pStyle w:val="a0"/>
        <w:rPr>
          <w:rFonts w:hint="cs"/>
          <w:rtl/>
        </w:rPr>
      </w:pPr>
    </w:p>
    <w:p w14:paraId="7755EFF2" w14:textId="77777777" w:rsidR="00000000" w:rsidRDefault="00A32788">
      <w:pPr>
        <w:pStyle w:val="-"/>
        <w:rPr>
          <w:rtl/>
        </w:rPr>
      </w:pPr>
      <w:bookmarkStart w:id="66" w:name="FS000000474T10_05_2004_17_22_49C"/>
      <w:bookmarkEnd w:id="66"/>
      <w:r>
        <w:rPr>
          <w:rtl/>
        </w:rPr>
        <w:t>השר גדעון עזרא:</w:t>
      </w:r>
    </w:p>
    <w:p w14:paraId="36E30117" w14:textId="77777777" w:rsidR="00000000" w:rsidRDefault="00A32788">
      <w:pPr>
        <w:pStyle w:val="a0"/>
        <w:rPr>
          <w:rFonts w:hint="cs"/>
          <w:rtl/>
        </w:rPr>
      </w:pPr>
    </w:p>
    <w:p w14:paraId="3DADA898" w14:textId="77777777" w:rsidR="00000000" w:rsidRDefault="00A32788">
      <w:pPr>
        <w:pStyle w:val="a0"/>
        <w:rPr>
          <w:rFonts w:hint="cs"/>
          <w:rtl/>
        </w:rPr>
      </w:pPr>
      <w:r>
        <w:rPr>
          <w:rFonts w:hint="cs"/>
          <w:rtl/>
        </w:rPr>
        <w:t>משום שאלה יישובי עימות במלוא מובן המלה. קיבלו מי שחיים ביישובי עימות.</w:t>
      </w:r>
    </w:p>
    <w:p w14:paraId="4A29B5DF" w14:textId="77777777" w:rsidR="00000000" w:rsidRDefault="00A32788">
      <w:pPr>
        <w:pStyle w:val="a0"/>
        <w:rPr>
          <w:rFonts w:hint="cs"/>
          <w:rtl/>
        </w:rPr>
      </w:pPr>
    </w:p>
    <w:p w14:paraId="3D330002" w14:textId="77777777" w:rsidR="00000000" w:rsidRDefault="00A32788">
      <w:pPr>
        <w:pStyle w:val="af0"/>
        <w:rPr>
          <w:rtl/>
        </w:rPr>
      </w:pPr>
      <w:r>
        <w:rPr>
          <w:rFonts w:hint="eastAsia"/>
          <w:rtl/>
        </w:rPr>
        <w:t>אתי</w:t>
      </w:r>
      <w:r>
        <w:rPr>
          <w:rtl/>
        </w:rPr>
        <w:t xml:space="preserve"> לבני (שינוי):</w:t>
      </w:r>
    </w:p>
    <w:p w14:paraId="689417F4" w14:textId="77777777" w:rsidR="00000000" w:rsidRDefault="00A32788">
      <w:pPr>
        <w:pStyle w:val="a0"/>
        <w:rPr>
          <w:rFonts w:hint="cs"/>
          <w:rtl/>
        </w:rPr>
      </w:pPr>
    </w:p>
    <w:p w14:paraId="1467D392" w14:textId="77777777" w:rsidR="00000000" w:rsidRDefault="00A32788">
      <w:pPr>
        <w:pStyle w:val="a0"/>
        <w:rPr>
          <w:rFonts w:hint="cs"/>
          <w:rtl/>
        </w:rPr>
      </w:pPr>
      <w:r>
        <w:rPr>
          <w:rFonts w:hint="cs"/>
          <w:rtl/>
        </w:rPr>
        <w:t>רעננה ה</w:t>
      </w:r>
      <w:r>
        <w:rPr>
          <w:rFonts w:hint="cs"/>
          <w:rtl/>
        </w:rPr>
        <w:t>יא יישוב וגם הרצלייה היא יישוב. כולם יישובים.</w:t>
      </w:r>
    </w:p>
    <w:p w14:paraId="6E2C390A" w14:textId="77777777" w:rsidR="00000000" w:rsidRDefault="00A32788">
      <w:pPr>
        <w:pStyle w:val="a0"/>
        <w:rPr>
          <w:rFonts w:hint="cs"/>
          <w:rtl/>
        </w:rPr>
      </w:pPr>
    </w:p>
    <w:p w14:paraId="31952CE5" w14:textId="77777777" w:rsidR="00000000" w:rsidRDefault="00A32788">
      <w:pPr>
        <w:pStyle w:val="-"/>
        <w:rPr>
          <w:rtl/>
        </w:rPr>
      </w:pPr>
      <w:bookmarkStart w:id="67" w:name="FS000000474T10_05_2004_17_22_54C"/>
      <w:bookmarkEnd w:id="67"/>
      <w:r>
        <w:rPr>
          <w:rtl/>
        </w:rPr>
        <w:t>השר גדעון עזרא:</w:t>
      </w:r>
    </w:p>
    <w:p w14:paraId="42E81533" w14:textId="77777777" w:rsidR="00000000" w:rsidRDefault="00A32788">
      <w:pPr>
        <w:pStyle w:val="a0"/>
        <w:rPr>
          <w:rtl/>
        </w:rPr>
      </w:pPr>
    </w:p>
    <w:p w14:paraId="5C820E5B" w14:textId="77777777" w:rsidR="00000000" w:rsidRDefault="00A32788">
      <w:pPr>
        <w:pStyle w:val="a0"/>
        <w:rPr>
          <w:rFonts w:hint="cs"/>
          <w:rtl/>
        </w:rPr>
      </w:pPr>
      <w:r>
        <w:rPr>
          <w:rFonts w:hint="cs"/>
          <w:rtl/>
        </w:rPr>
        <w:t>לא הבנתי מה שאת אומרת. אם יש אנשים במדינת ישראל - - -</w:t>
      </w:r>
    </w:p>
    <w:p w14:paraId="046DA82E" w14:textId="77777777" w:rsidR="00000000" w:rsidRDefault="00A32788">
      <w:pPr>
        <w:pStyle w:val="a0"/>
        <w:rPr>
          <w:rFonts w:hint="cs"/>
          <w:rtl/>
        </w:rPr>
      </w:pPr>
    </w:p>
    <w:p w14:paraId="7DD9AE7F" w14:textId="77777777" w:rsidR="00000000" w:rsidRDefault="00A32788">
      <w:pPr>
        <w:pStyle w:val="af1"/>
        <w:rPr>
          <w:rtl/>
        </w:rPr>
      </w:pPr>
      <w:r>
        <w:rPr>
          <w:rtl/>
        </w:rPr>
        <w:t>היו"ר ראובן ריבלין:</w:t>
      </w:r>
    </w:p>
    <w:p w14:paraId="23082A69" w14:textId="77777777" w:rsidR="00000000" w:rsidRDefault="00A32788">
      <w:pPr>
        <w:pStyle w:val="a0"/>
        <w:rPr>
          <w:rtl/>
        </w:rPr>
      </w:pPr>
    </w:p>
    <w:p w14:paraId="0B4FC3C2" w14:textId="77777777" w:rsidR="00000000" w:rsidRDefault="00A32788">
      <w:pPr>
        <w:pStyle w:val="a0"/>
        <w:rPr>
          <w:rFonts w:hint="cs"/>
          <w:rtl/>
        </w:rPr>
      </w:pPr>
      <w:r>
        <w:rPr>
          <w:rFonts w:hint="cs"/>
          <w:rtl/>
        </w:rPr>
        <w:t>חברת הכנסת אתי לבני, עדיין לא.</w:t>
      </w:r>
    </w:p>
    <w:p w14:paraId="0E159324" w14:textId="77777777" w:rsidR="00000000" w:rsidRDefault="00A32788">
      <w:pPr>
        <w:pStyle w:val="a0"/>
        <w:rPr>
          <w:rFonts w:hint="cs"/>
          <w:rtl/>
        </w:rPr>
      </w:pPr>
    </w:p>
    <w:p w14:paraId="6CBA7F40" w14:textId="77777777" w:rsidR="00000000" w:rsidRDefault="00A32788">
      <w:pPr>
        <w:pStyle w:val="af0"/>
        <w:rPr>
          <w:rtl/>
        </w:rPr>
      </w:pPr>
      <w:r>
        <w:rPr>
          <w:rFonts w:hint="eastAsia"/>
          <w:rtl/>
        </w:rPr>
        <w:t>אתי</w:t>
      </w:r>
      <w:r>
        <w:rPr>
          <w:rtl/>
        </w:rPr>
        <w:t xml:space="preserve"> לבני (שינוי):</w:t>
      </w:r>
    </w:p>
    <w:p w14:paraId="49B0BCC6" w14:textId="77777777" w:rsidR="00000000" w:rsidRDefault="00A32788">
      <w:pPr>
        <w:pStyle w:val="a0"/>
        <w:rPr>
          <w:rFonts w:hint="cs"/>
          <w:rtl/>
        </w:rPr>
      </w:pPr>
    </w:p>
    <w:p w14:paraId="1C46E1F5" w14:textId="77777777" w:rsidR="00000000" w:rsidRDefault="00A32788">
      <w:pPr>
        <w:pStyle w:val="a0"/>
        <w:rPr>
          <w:rFonts w:hint="cs"/>
          <w:rtl/>
        </w:rPr>
      </w:pPr>
      <w:r>
        <w:rPr>
          <w:rFonts w:hint="cs"/>
          <w:rtl/>
        </w:rPr>
        <w:t>אנחנו 15 ק"מ  - - -</w:t>
      </w:r>
    </w:p>
    <w:p w14:paraId="6657284D" w14:textId="77777777" w:rsidR="00000000" w:rsidRDefault="00A32788">
      <w:pPr>
        <w:pStyle w:val="a0"/>
        <w:rPr>
          <w:rFonts w:hint="cs"/>
          <w:rtl/>
        </w:rPr>
      </w:pPr>
    </w:p>
    <w:p w14:paraId="38B209EF" w14:textId="77777777" w:rsidR="00000000" w:rsidRDefault="00A32788">
      <w:pPr>
        <w:pStyle w:val="af0"/>
        <w:rPr>
          <w:rtl/>
        </w:rPr>
      </w:pPr>
      <w:r>
        <w:rPr>
          <w:rFonts w:hint="eastAsia"/>
          <w:rtl/>
        </w:rPr>
        <w:t>אורי</w:t>
      </w:r>
      <w:r>
        <w:rPr>
          <w:rtl/>
        </w:rPr>
        <w:t xml:space="preserve"> יהודה אריאל (האיחוד הלאומי - ישראל ביתנ</w:t>
      </w:r>
      <w:r>
        <w:rPr>
          <w:rtl/>
        </w:rPr>
        <w:t>ו):</w:t>
      </w:r>
    </w:p>
    <w:p w14:paraId="2133E83F" w14:textId="77777777" w:rsidR="00000000" w:rsidRDefault="00A32788">
      <w:pPr>
        <w:pStyle w:val="a0"/>
        <w:rPr>
          <w:rFonts w:hint="cs"/>
          <w:rtl/>
        </w:rPr>
      </w:pPr>
    </w:p>
    <w:p w14:paraId="5F618B3B" w14:textId="77777777" w:rsidR="00000000" w:rsidRDefault="00A32788">
      <w:pPr>
        <w:pStyle w:val="a0"/>
        <w:rPr>
          <w:rFonts w:hint="cs"/>
          <w:rtl/>
        </w:rPr>
      </w:pPr>
      <w:r>
        <w:rPr>
          <w:rFonts w:hint="cs"/>
          <w:rtl/>
        </w:rPr>
        <w:t>- - -</w:t>
      </w:r>
    </w:p>
    <w:p w14:paraId="3C27482D" w14:textId="77777777" w:rsidR="00000000" w:rsidRDefault="00A32788">
      <w:pPr>
        <w:pStyle w:val="a0"/>
        <w:rPr>
          <w:rFonts w:hint="cs"/>
          <w:rtl/>
        </w:rPr>
      </w:pPr>
    </w:p>
    <w:p w14:paraId="4A08B5D9" w14:textId="77777777" w:rsidR="00000000" w:rsidRDefault="00A32788">
      <w:pPr>
        <w:pStyle w:val="af1"/>
        <w:rPr>
          <w:rtl/>
        </w:rPr>
      </w:pPr>
      <w:r>
        <w:rPr>
          <w:rtl/>
        </w:rPr>
        <w:t>היו"ר ראובן ריבלין:</w:t>
      </w:r>
    </w:p>
    <w:p w14:paraId="4B3514F5" w14:textId="77777777" w:rsidR="00000000" w:rsidRDefault="00A32788">
      <w:pPr>
        <w:pStyle w:val="a0"/>
        <w:rPr>
          <w:rtl/>
        </w:rPr>
      </w:pPr>
    </w:p>
    <w:p w14:paraId="4E71CDA6" w14:textId="77777777" w:rsidR="00000000" w:rsidRDefault="00A32788">
      <w:pPr>
        <w:pStyle w:val="a0"/>
        <w:rPr>
          <w:rtl/>
        </w:rPr>
      </w:pPr>
      <w:r>
        <w:rPr>
          <w:rFonts w:hint="cs"/>
          <w:rtl/>
        </w:rPr>
        <w:t>חבר הכנסת אורי אריאל, עוד מעט.</w:t>
      </w:r>
    </w:p>
    <w:p w14:paraId="7EEB408D" w14:textId="77777777" w:rsidR="00000000" w:rsidRDefault="00A32788">
      <w:pPr>
        <w:pStyle w:val="-"/>
        <w:rPr>
          <w:rtl/>
        </w:rPr>
      </w:pPr>
    </w:p>
    <w:p w14:paraId="22186CF7" w14:textId="77777777" w:rsidR="00000000" w:rsidRDefault="00A32788">
      <w:pPr>
        <w:pStyle w:val="-"/>
        <w:rPr>
          <w:rtl/>
        </w:rPr>
      </w:pPr>
      <w:bookmarkStart w:id="68" w:name="FS000000474T10_05_2004_17_28_59C"/>
      <w:bookmarkEnd w:id="68"/>
      <w:r>
        <w:rPr>
          <w:rtl/>
        </w:rPr>
        <w:t>השר גדעון עזרא:</w:t>
      </w:r>
    </w:p>
    <w:p w14:paraId="1E19106E" w14:textId="77777777" w:rsidR="00000000" w:rsidRDefault="00A32788">
      <w:pPr>
        <w:pStyle w:val="a0"/>
        <w:rPr>
          <w:rtl/>
        </w:rPr>
      </w:pPr>
    </w:p>
    <w:p w14:paraId="4298177D" w14:textId="77777777" w:rsidR="00000000" w:rsidRDefault="00A32788">
      <w:pPr>
        <w:pStyle w:val="a0"/>
        <w:rPr>
          <w:rFonts w:hint="cs"/>
          <w:rtl/>
        </w:rPr>
      </w:pPr>
      <w:r>
        <w:rPr>
          <w:rFonts w:hint="cs"/>
          <w:rtl/>
        </w:rPr>
        <w:t>אם יש אנשים שזכאים להנחה במס, אלה הם התושבים הללו. אבל זה לא כל כך משנה, משום שבלאו הכי מבחינת הכנסותיהם רוב התושבים לא מגיעים למצב שבו מקבלים הנחות במס. לכן, להאשים את התושב</w:t>
      </w:r>
      <w:r>
        <w:rPr>
          <w:rFonts w:hint="cs"/>
          <w:rtl/>
        </w:rPr>
        <w:t xml:space="preserve">ים האלה בבזבוז </w:t>
      </w:r>
      <w:r>
        <w:rPr>
          <w:rFonts w:hint="eastAsia"/>
          <w:rtl/>
        </w:rPr>
        <w:t>–</w:t>
      </w:r>
      <w:r>
        <w:rPr>
          <w:rFonts w:hint="cs"/>
          <w:rtl/>
        </w:rPr>
        <w:t xml:space="preserve"> האמן לי שאלה הם האחרונים שמבזבזים.</w:t>
      </w:r>
    </w:p>
    <w:p w14:paraId="5FC9F3D8" w14:textId="77777777" w:rsidR="00000000" w:rsidRDefault="00A32788">
      <w:pPr>
        <w:pStyle w:val="a0"/>
        <w:rPr>
          <w:rFonts w:hint="cs"/>
          <w:rtl/>
        </w:rPr>
      </w:pPr>
    </w:p>
    <w:p w14:paraId="619C92B6" w14:textId="77777777" w:rsidR="00000000" w:rsidRDefault="00A32788">
      <w:pPr>
        <w:pStyle w:val="a0"/>
        <w:rPr>
          <w:rFonts w:hint="cs"/>
          <w:rtl/>
        </w:rPr>
      </w:pPr>
      <w:r>
        <w:rPr>
          <w:rFonts w:hint="cs"/>
          <w:rtl/>
        </w:rPr>
        <w:t xml:space="preserve">אם תשאל אותי מדוע בנייה ביהודה בשומרון ובחבל-עזה עולה יותר מבנייה בערבה, לא מן הנמנע </w:t>
      </w:r>
      <w:r>
        <w:rPr>
          <w:rFonts w:hint="eastAsia"/>
          <w:rtl/>
        </w:rPr>
        <w:t>–</w:t>
      </w:r>
      <w:r>
        <w:rPr>
          <w:rFonts w:hint="cs"/>
          <w:rtl/>
        </w:rPr>
        <w:t xml:space="preserve"> ואינני אומר לך את התשובה בצורה מוסמכת ביותר </w:t>
      </w:r>
      <w:r>
        <w:rPr>
          <w:rFonts w:hint="eastAsia"/>
          <w:rtl/>
        </w:rPr>
        <w:t>–</w:t>
      </w:r>
      <w:r>
        <w:rPr>
          <w:rFonts w:hint="cs"/>
          <w:rtl/>
        </w:rPr>
        <w:t xml:space="preserve"> שראשית, כדי לבנות בית שם אתה צריך לקחת שיקולי ביטחון שאינך צריך לקחת ב</w:t>
      </w:r>
      <w:r>
        <w:rPr>
          <w:rFonts w:hint="cs"/>
          <w:rtl/>
        </w:rPr>
        <w:t xml:space="preserve">ערבה. אתה בונה רכיבים בבית שאנשים שגרים בו צריכים להגן על נפשם במקרה של הפגזה כזאת או אחרת. ראה את כמות ה"קסאמים" שהגיעו לגוש-קטיף. שנית, כדי להביא בעלי מלאכה מ"הקו הירוק" פנימה, ליהודה, שומרון וחבל-עזה </w:t>
      </w:r>
      <w:r>
        <w:rPr>
          <w:rFonts w:hint="eastAsia"/>
          <w:rtl/>
        </w:rPr>
        <w:t>–</w:t>
      </w:r>
      <w:r>
        <w:rPr>
          <w:rFonts w:hint="cs"/>
          <w:rtl/>
        </w:rPr>
        <w:t xml:space="preserve"> הדרישות של אנשים שצריכים להגיע לשם ממריאות לשמים </w:t>
      </w:r>
      <w:r>
        <w:rPr>
          <w:rFonts w:hint="eastAsia"/>
          <w:rtl/>
        </w:rPr>
        <w:t>–</w:t>
      </w:r>
      <w:r>
        <w:rPr>
          <w:rFonts w:hint="cs"/>
          <w:rtl/>
        </w:rPr>
        <w:t xml:space="preserve"> </w:t>
      </w:r>
      <w:r>
        <w:rPr>
          <w:rFonts w:hint="cs"/>
          <w:rtl/>
        </w:rPr>
        <w:t xml:space="preserve">מעבר לרכב משוריין ותוספות כאלה ואחרות </w:t>
      </w:r>
      <w:r>
        <w:rPr>
          <w:rFonts w:hint="eastAsia"/>
          <w:rtl/>
        </w:rPr>
        <w:t>–</w:t>
      </w:r>
      <w:r>
        <w:rPr>
          <w:rFonts w:hint="cs"/>
          <w:rtl/>
        </w:rPr>
        <w:t xml:space="preserve"> דבר שללא כל ספק מייקר.</w:t>
      </w:r>
    </w:p>
    <w:p w14:paraId="4EB549E0" w14:textId="77777777" w:rsidR="00000000" w:rsidRDefault="00A32788">
      <w:pPr>
        <w:pStyle w:val="a0"/>
        <w:rPr>
          <w:rFonts w:hint="cs"/>
          <w:rtl/>
        </w:rPr>
      </w:pPr>
    </w:p>
    <w:p w14:paraId="1BDFF696" w14:textId="77777777" w:rsidR="00000000" w:rsidRDefault="00A32788">
      <w:pPr>
        <w:pStyle w:val="a0"/>
        <w:rPr>
          <w:rFonts w:hint="cs"/>
          <w:rtl/>
        </w:rPr>
      </w:pPr>
      <w:r>
        <w:rPr>
          <w:rFonts w:hint="cs"/>
          <w:rtl/>
        </w:rPr>
        <w:t>יושב-ראש הכנסת דיבר כאן על הכבישים. אני לא יודע אם הכבישים מחושבים או לא מחושבים ואם גדרות היישוב מחושבות או לא מחושבות. אני רק אומר לך: פזרנות פה אין.</w:t>
      </w:r>
    </w:p>
    <w:p w14:paraId="7A0394A8" w14:textId="77777777" w:rsidR="00000000" w:rsidRDefault="00A32788">
      <w:pPr>
        <w:pStyle w:val="a0"/>
        <w:rPr>
          <w:rFonts w:hint="cs"/>
          <w:rtl/>
        </w:rPr>
      </w:pPr>
    </w:p>
    <w:p w14:paraId="766AEBC3" w14:textId="77777777" w:rsidR="00000000" w:rsidRDefault="00A32788">
      <w:pPr>
        <w:pStyle w:val="af0"/>
        <w:rPr>
          <w:rtl/>
        </w:rPr>
      </w:pPr>
      <w:r>
        <w:rPr>
          <w:rFonts w:hint="eastAsia"/>
          <w:rtl/>
        </w:rPr>
        <w:t>חיים</w:t>
      </w:r>
      <w:r>
        <w:rPr>
          <w:rtl/>
        </w:rPr>
        <w:t xml:space="preserve"> אורון (מרצ):</w:t>
      </w:r>
    </w:p>
    <w:p w14:paraId="7EE3860E" w14:textId="77777777" w:rsidR="00000000" w:rsidRDefault="00A32788">
      <w:pPr>
        <w:pStyle w:val="a0"/>
        <w:rPr>
          <w:rFonts w:hint="cs"/>
          <w:rtl/>
        </w:rPr>
      </w:pPr>
    </w:p>
    <w:p w14:paraId="799ACEC7" w14:textId="77777777" w:rsidR="00000000" w:rsidRDefault="00A32788">
      <w:pPr>
        <w:pStyle w:val="a0"/>
        <w:rPr>
          <w:rFonts w:hint="cs"/>
          <w:rtl/>
        </w:rPr>
      </w:pPr>
      <w:r>
        <w:rPr>
          <w:rFonts w:hint="cs"/>
          <w:rtl/>
        </w:rPr>
        <w:t>המחיר לבית, כבוד השר</w:t>
      </w:r>
      <w:r>
        <w:rPr>
          <w:rFonts w:hint="cs"/>
          <w:rtl/>
        </w:rPr>
        <w:t xml:space="preserve">. זה לא אני </w:t>
      </w:r>
      <w:r>
        <w:rPr>
          <w:rFonts w:hint="eastAsia"/>
          <w:rtl/>
        </w:rPr>
        <w:t>–</w:t>
      </w:r>
      <w:r>
        <w:rPr>
          <w:rFonts w:hint="cs"/>
          <w:rtl/>
        </w:rPr>
        <w:t xml:space="preserve"> המפקח מגיש את הטבלה בדוח שלו. זה בית מול בית.</w:t>
      </w:r>
    </w:p>
    <w:p w14:paraId="42FBA6B2" w14:textId="77777777" w:rsidR="00000000" w:rsidRDefault="00A32788">
      <w:pPr>
        <w:pStyle w:val="a0"/>
        <w:rPr>
          <w:rFonts w:hint="cs"/>
          <w:rtl/>
        </w:rPr>
      </w:pPr>
    </w:p>
    <w:p w14:paraId="4B36E4FD" w14:textId="77777777" w:rsidR="00000000" w:rsidRDefault="00A32788">
      <w:pPr>
        <w:pStyle w:val="-"/>
        <w:rPr>
          <w:rtl/>
        </w:rPr>
      </w:pPr>
      <w:bookmarkStart w:id="69" w:name="FS000000474T10_05_2004_17_32_49C"/>
      <w:bookmarkEnd w:id="69"/>
      <w:r>
        <w:rPr>
          <w:rtl/>
        </w:rPr>
        <w:t>השר גדעון עזרא:</w:t>
      </w:r>
    </w:p>
    <w:p w14:paraId="13FB8E16" w14:textId="77777777" w:rsidR="00000000" w:rsidRDefault="00A32788">
      <w:pPr>
        <w:pStyle w:val="a0"/>
        <w:rPr>
          <w:rtl/>
        </w:rPr>
      </w:pPr>
    </w:p>
    <w:p w14:paraId="3486A31B" w14:textId="77777777" w:rsidR="00000000" w:rsidRDefault="00A32788">
      <w:pPr>
        <w:pStyle w:val="a0"/>
        <w:rPr>
          <w:rFonts w:hint="cs"/>
          <w:rtl/>
        </w:rPr>
      </w:pPr>
      <w:r>
        <w:rPr>
          <w:rFonts w:hint="cs"/>
          <w:rtl/>
        </w:rPr>
        <w:t>למדינת ישראל ולממשלה הזאת היה ויש עניין לחזק חלקים ביהודה, בשומרון ובחבל-עזה. זה בהחלט חלק ממטרותיה של הממשלה.</w:t>
      </w:r>
    </w:p>
    <w:p w14:paraId="2C2C16BB" w14:textId="77777777" w:rsidR="00000000" w:rsidRDefault="00A32788">
      <w:pPr>
        <w:pStyle w:val="a0"/>
        <w:rPr>
          <w:rFonts w:hint="cs"/>
          <w:rtl/>
        </w:rPr>
      </w:pPr>
    </w:p>
    <w:p w14:paraId="3270C832" w14:textId="77777777" w:rsidR="00000000" w:rsidRDefault="00A32788">
      <w:pPr>
        <w:pStyle w:val="af0"/>
        <w:rPr>
          <w:rtl/>
        </w:rPr>
      </w:pPr>
      <w:r>
        <w:rPr>
          <w:rFonts w:hint="eastAsia"/>
          <w:rtl/>
        </w:rPr>
        <w:t>חיים</w:t>
      </w:r>
      <w:r>
        <w:rPr>
          <w:rtl/>
        </w:rPr>
        <w:t xml:space="preserve"> אורון (מרצ):</w:t>
      </w:r>
    </w:p>
    <w:p w14:paraId="2BBCEBD9" w14:textId="77777777" w:rsidR="00000000" w:rsidRDefault="00A32788">
      <w:pPr>
        <w:pStyle w:val="a0"/>
        <w:rPr>
          <w:rFonts w:hint="cs"/>
          <w:rtl/>
        </w:rPr>
      </w:pPr>
    </w:p>
    <w:p w14:paraId="09B0BAD4" w14:textId="77777777" w:rsidR="00000000" w:rsidRDefault="00A32788">
      <w:pPr>
        <w:pStyle w:val="a0"/>
        <w:rPr>
          <w:rFonts w:hint="cs"/>
          <w:rtl/>
        </w:rPr>
      </w:pPr>
      <w:r>
        <w:rPr>
          <w:rFonts w:hint="cs"/>
          <w:rtl/>
        </w:rPr>
        <w:t>נכון.</w:t>
      </w:r>
    </w:p>
    <w:p w14:paraId="5BFC0612" w14:textId="77777777" w:rsidR="00000000" w:rsidRDefault="00A32788">
      <w:pPr>
        <w:pStyle w:val="a0"/>
        <w:rPr>
          <w:rFonts w:hint="cs"/>
          <w:rtl/>
        </w:rPr>
      </w:pPr>
    </w:p>
    <w:p w14:paraId="6E81BD13" w14:textId="77777777" w:rsidR="00000000" w:rsidRDefault="00A32788">
      <w:pPr>
        <w:pStyle w:val="-"/>
        <w:rPr>
          <w:rtl/>
        </w:rPr>
      </w:pPr>
      <w:bookmarkStart w:id="70" w:name="FS000000474T10_05_2004_17_32_52C"/>
      <w:bookmarkEnd w:id="70"/>
      <w:r>
        <w:rPr>
          <w:rtl/>
        </w:rPr>
        <w:t>השר גדעון עזרא:</w:t>
      </w:r>
    </w:p>
    <w:p w14:paraId="023F6842" w14:textId="77777777" w:rsidR="00000000" w:rsidRDefault="00A32788">
      <w:pPr>
        <w:pStyle w:val="a0"/>
        <w:rPr>
          <w:rtl/>
        </w:rPr>
      </w:pPr>
    </w:p>
    <w:p w14:paraId="558F643F" w14:textId="77777777" w:rsidR="00000000" w:rsidRDefault="00A32788">
      <w:pPr>
        <w:pStyle w:val="a0"/>
        <w:rPr>
          <w:rFonts w:hint="cs"/>
          <w:rtl/>
        </w:rPr>
      </w:pPr>
      <w:r>
        <w:rPr>
          <w:rFonts w:hint="cs"/>
          <w:rtl/>
        </w:rPr>
        <w:t>היא פועלת בהתאם להחלטות</w:t>
      </w:r>
      <w:r>
        <w:rPr>
          <w:rFonts w:hint="cs"/>
          <w:rtl/>
        </w:rPr>
        <w:t>.</w:t>
      </w:r>
    </w:p>
    <w:p w14:paraId="7905AE89" w14:textId="77777777" w:rsidR="00000000" w:rsidRDefault="00A32788">
      <w:pPr>
        <w:pStyle w:val="a0"/>
        <w:rPr>
          <w:rFonts w:hint="cs"/>
          <w:rtl/>
        </w:rPr>
      </w:pPr>
    </w:p>
    <w:p w14:paraId="6A05B2F5" w14:textId="77777777" w:rsidR="00000000" w:rsidRDefault="00A32788">
      <w:pPr>
        <w:pStyle w:val="af0"/>
        <w:rPr>
          <w:rtl/>
        </w:rPr>
      </w:pPr>
      <w:r>
        <w:rPr>
          <w:rFonts w:hint="eastAsia"/>
          <w:rtl/>
        </w:rPr>
        <w:t>חיים</w:t>
      </w:r>
      <w:r>
        <w:rPr>
          <w:rtl/>
        </w:rPr>
        <w:t xml:space="preserve"> אורון (מרצ):</w:t>
      </w:r>
    </w:p>
    <w:p w14:paraId="77AF3E23" w14:textId="77777777" w:rsidR="00000000" w:rsidRDefault="00A32788">
      <w:pPr>
        <w:pStyle w:val="a0"/>
        <w:rPr>
          <w:rFonts w:hint="cs"/>
          <w:rtl/>
        </w:rPr>
      </w:pPr>
    </w:p>
    <w:p w14:paraId="18EFBC74" w14:textId="77777777" w:rsidR="00000000" w:rsidRDefault="00A32788">
      <w:pPr>
        <w:pStyle w:val="a0"/>
        <w:rPr>
          <w:rFonts w:hint="cs"/>
          <w:rtl/>
        </w:rPr>
      </w:pPr>
      <w:r>
        <w:rPr>
          <w:rFonts w:hint="cs"/>
          <w:rtl/>
        </w:rPr>
        <w:t>תקבלו החלטה על אזור פיתוח א"א, כך נקרא לו, בשטחים, שמקבל פי-שמונה כסף, תבואו לכנסת ותגידו לציבור, וזהו.</w:t>
      </w:r>
    </w:p>
    <w:p w14:paraId="401D6BCF" w14:textId="77777777" w:rsidR="00000000" w:rsidRDefault="00A32788">
      <w:pPr>
        <w:pStyle w:val="a0"/>
        <w:rPr>
          <w:rtl/>
        </w:rPr>
      </w:pPr>
    </w:p>
    <w:p w14:paraId="43BDAA7B" w14:textId="77777777" w:rsidR="00000000" w:rsidRDefault="00A32788">
      <w:pPr>
        <w:pStyle w:val="-"/>
        <w:rPr>
          <w:rtl/>
        </w:rPr>
      </w:pPr>
      <w:bookmarkStart w:id="71" w:name="FS000000474T10_05_2004_17_35_15C"/>
      <w:bookmarkEnd w:id="71"/>
      <w:r>
        <w:rPr>
          <w:rtl/>
        </w:rPr>
        <w:t>השר גדעון עזרא:</w:t>
      </w:r>
    </w:p>
    <w:p w14:paraId="5E42190F" w14:textId="77777777" w:rsidR="00000000" w:rsidRDefault="00A32788">
      <w:pPr>
        <w:pStyle w:val="a0"/>
        <w:rPr>
          <w:rFonts w:hint="cs"/>
          <w:rtl/>
        </w:rPr>
      </w:pPr>
    </w:p>
    <w:p w14:paraId="28C82F44" w14:textId="77777777" w:rsidR="00000000" w:rsidRDefault="00A32788">
      <w:pPr>
        <w:pStyle w:val="a0"/>
        <w:rPr>
          <w:rFonts w:hint="cs"/>
          <w:rtl/>
        </w:rPr>
      </w:pPr>
      <w:r>
        <w:rPr>
          <w:rFonts w:hint="cs"/>
          <w:rtl/>
        </w:rPr>
        <w:t>אני חושב שצריך לומר את הדברים כהווייתם. אם אנשים אינם מקיימים את החלטות הממשלה, צריך לבקר אותם. בהחלט.</w:t>
      </w:r>
    </w:p>
    <w:p w14:paraId="22C9FCE0" w14:textId="77777777" w:rsidR="00000000" w:rsidRDefault="00A32788">
      <w:pPr>
        <w:pStyle w:val="a0"/>
        <w:rPr>
          <w:rFonts w:hint="cs"/>
          <w:rtl/>
        </w:rPr>
      </w:pPr>
    </w:p>
    <w:p w14:paraId="39F6E78E" w14:textId="77777777" w:rsidR="00000000" w:rsidRDefault="00A32788">
      <w:pPr>
        <w:pStyle w:val="af1"/>
        <w:rPr>
          <w:rtl/>
        </w:rPr>
      </w:pPr>
      <w:r>
        <w:rPr>
          <w:rtl/>
        </w:rPr>
        <w:t>היו"ר רא</w:t>
      </w:r>
      <w:r>
        <w:rPr>
          <w:rtl/>
        </w:rPr>
        <w:t>ובן ריבלין:</w:t>
      </w:r>
    </w:p>
    <w:p w14:paraId="501E05AE" w14:textId="77777777" w:rsidR="00000000" w:rsidRDefault="00A32788">
      <w:pPr>
        <w:pStyle w:val="a0"/>
        <w:rPr>
          <w:rtl/>
        </w:rPr>
      </w:pPr>
    </w:p>
    <w:p w14:paraId="2ACCCEE9" w14:textId="77777777" w:rsidR="00000000" w:rsidRDefault="00A32788">
      <w:pPr>
        <w:pStyle w:val="a0"/>
        <w:rPr>
          <w:rFonts w:hint="cs"/>
          <w:rtl/>
        </w:rPr>
      </w:pPr>
      <w:r>
        <w:rPr>
          <w:rFonts w:hint="cs"/>
          <w:rtl/>
        </w:rPr>
        <w:t>כבוד השר, צריכה להיות הנחה שיש תשובה. חבר הכנסת, אם היית מפרט את הצעת האי-אמון שלך ולא קובע ממצאים חמורים באופן גורף, אלא מדבר על הממצאים של הדוח בכל מה שקשור לבנייה, היית מקבל תשובה מפורטת.</w:t>
      </w:r>
    </w:p>
    <w:p w14:paraId="0E2A8D4D" w14:textId="77777777" w:rsidR="00000000" w:rsidRDefault="00A32788">
      <w:pPr>
        <w:pStyle w:val="a0"/>
        <w:rPr>
          <w:rFonts w:hint="cs"/>
          <w:rtl/>
        </w:rPr>
      </w:pPr>
    </w:p>
    <w:p w14:paraId="117B6F7C" w14:textId="77777777" w:rsidR="00000000" w:rsidRDefault="00A32788">
      <w:pPr>
        <w:pStyle w:val="-"/>
        <w:rPr>
          <w:rtl/>
        </w:rPr>
      </w:pPr>
      <w:bookmarkStart w:id="72" w:name="FS000000474T10_05_2004_17_32_53C"/>
      <w:bookmarkEnd w:id="72"/>
      <w:r>
        <w:rPr>
          <w:rtl/>
        </w:rPr>
        <w:t>השר גדעון עזרא:</w:t>
      </w:r>
    </w:p>
    <w:p w14:paraId="4770977A" w14:textId="77777777" w:rsidR="00000000" w:rsidRDefault="00A32788">
      <w:pPr>
        <w:pStyle w:val="a0"/>
        <w:rPr>
          <w:rtl/>
        </w:rPr>
      </w:pPr>
    </w:p>
    <w:p w14:paraId="456FFC56" w14:textId="77777777" w:rsidR="00000000" w:rsidRDefault="00A32788">
      <w:pPr>
        <w:pStyle w:val="a0"/>
        <w:rPr>
          <w:rFonts w:hint="cs"/>
          <w:rtl/>
        </w:rPr>
      </w:pPr>
      <w:r>
        <w:rPr>
          <w:rFonts w:hint="cs"/>
          <w:rtl/>
        </w:rPr>
        <w:t>אני יכול להגיד לך לגבי תקציב הבריא</w:t>
      </w:r>
      <w:r>
        <w:rPr>
          <w:rFonts w:hint="cs"/>
          <w:rtl/>
        </w:rPr>
        <w:t xml:space="preserve">ות: אם יש מקום שסגרו בו קופות-חולים </w:t>
      </w:r>
      <w:r>
        <w:rPr>
          <w:rFonts w:hint="eastAsia"/>
          <w:rtl/>
        </w:rPr>
        <w:t>–</w:t>
      </w:r>
      <w:r>
        <w:rPr>
          <w:rFonts w:hint="cs"/>
          <w:rtl/>
        </w:rPr>
        <w:t xml:space="preserve"> אני יכול לתת לך דוגמה, שבבקעת-הירדן, שהיישובים שם נחשבים יישובים בעלי עדיפות, סגרו קופות-חולים. אינני יודע איפה עוד היו קיצוצים, אבל אני יודע במפורש שגם ביהודה ובשומרון, במקומות כמו באזור עינב, סגרו קופת-חולים, ואני יו</w:t>
      </w:r>
      <w:r>
        <w:rPr>
          <w:rFonts w:hint="cs"/>
          <w:rtl/>
        </w:rPr>
        <w:t>דע שבבקעת-הירדן סגרו קופות-חולים. נושא תקציב הבריאות בהחלט עומד לנגד עינינו. תקציב הבריאות נקבע על-ידי ממשלת ישראל. בהחלט מותר למבקר המדינה להגיד שהסכום לנפש ירד מ-3,300 ש"ח בערך ל-3,005 ש"ח, כפי שאמרת. זו בהחלט זכותה של הממשלה, בסדר העדיפויות שלה. לכן, אל</w:t>
      </w:r>
      <w:r>
        <w:rPr>
          <w:rFonts w:hint="cs"/>
          <w:rtl/>
        </w:rPr>
        <w:t xml:space="preserve"> נלין על הדברים הללו.</w:t>
      </w:r>
    </w:p>
    <w:p w14:paraId="743040FC" w14:textId="77777777" w:rsidR="00000000" w:rsidRDefault="00A32788">
      <w:pPr>
        <w:pStyle w:val="a0"/>
        <w:rPr>
          <w:rFonts w:hint="cs"/>
          <w:rtl/>
        </w:rPr>
      </w:pPr>
    </w:p>
    <w:p w14:paraId="7A3A0A44" w14:textId="77777777" w:rsidR="00000000" w:rsidRDefault="00A32788">
      <w:pPr>
        <w:pStyle w:val="a0"/>
        <w:rPr>
          <w:rFonts w:hint="cs"/>
          <w:rtl/>
        </w:rPr>
      </w:pPr>
      <w:r>
        <w:rPr>
          <w:rFonts w:hint="cs"/>
          <w:rtl/>
        </w:rPr>
        <w:t xml:space="preserve">אני מאוד מקווה </w:t>
      </w:r>
      <w:r>
        <w:rPr>
          <w:rFonts w:hint="eastAsia"/>
          <w:rtl/>
        </w:rPr>
        <w:t>–</w:t>
      </w:r>
      <w:r>
        <w:rPr>
          <w:rFonts w:hint="cs"/>
          <w:rtl/>
        </w:rPr>
        <w:t xml:space="preserve"> כל עובד מדינה שיש מלה אחת של ביקורת כלפיו בדוח מבקר המדינה ייטיב לעשות אם ישפר את האמור בדוח בהתאם לתפקידו. אני חושב שצריך לדון בחומרה כל פקיד וכל עובד מדינה שאינו מקיים את מה שכתוב בדוח מבקר המדינה.</w:t>
      </w:r>
    </w:p>
    <w:p w14:paraId="1FA8C353" w14:textId="77777777" w:rsidR="00000000" w:rsidRDefault="00A32788">
      <w:pPr>
        <w:pStyle w:val="a0"/>
        <w:rPr>
          <w:rFonts w:hint="cs"/>
          <w:rtl/>
        </w:rPr>
      </w:pPr>
    </w:p>
    <w:p w14:paraId="2859FAEE" w14:textId="77777777" w:rsidR="00000000" w:rsidRDefault="00A32788">
      <w:pPr>
        <w:pStyle w:val="a0"/>
        <w:rPr>
          <w:rFonts w:hint="cs"/>
          <w:rtl/>
        </w:rPr>
      </w:pPr>
      <w:r>
        <w:rPr>
          <w:rFonts w:hint="cs"/>
          <w:rtl/>
        </w:rPr>
        <w:t>סעיף שהייתי מוכ</w:t>
      </w:r>
      <w:r>
        <w:rPr>
          <w:rFonts w:hint="cs"/>
          <w:rtl/>
        </w:rPr>
        <w:t xml:space="preserve">ן אליו יותר, מאחר שהוקדשה לו הצעת האי-אמון של סיעת ש"ס, הוא סעיף האזנות הסתר </w:t>
      </w:r>
      <w:r>
        <w:rPr>
          <w:rFonts w:hint="eastAsia"/>
          <w:rtl/>
        </w:rPr>
        <w:t>–</w:t>
      </w:r>
      <w:r>
        <w:rPr>
          <w:rFonts w:hint="cs"/>
          <w:rtl/>
        </w:rPr>
        <w:t xml:space="preserve"> נושא שמצד אחד הוא בהחלט רגיש ופוגע בחירויות הפרט, אבל מצד שני הוא כלי חיוני לאיסוף ראיות. קשה למשטרה לאכוף את החוק במקרים מסוימים בלי להשתמש בכלי הזה. אני חושב שזכותו של כל אדם </w:t>
      </w:r>
      <w:r>
        <w:rPr>
          <w:rFonts w:hint="cs"/>
          <w:rtl/>
        </w:rPr>
        <w:t>לפרטיות - - -</w:t>
      </w:r>
    </w:p>
    <w:p w14:paraId="1EFC43A5" w14:textId="77777777" w:rsidR="00000000" w:rsidRDefault="00A32788">
      <w:pPr>
        <w:pStyle w:val="a0"/>
        <w:rPr>
          <w:rFonts w:hint="cs"/>
          <w:rtl/>
        </w:rPr>
      </w:pPr>
    </w:p>
    <w:p w14:paraId="4EBBD9D9" w14:textId="77777777" w:rsidR="00000000" w:rsidRDefault="00A32788">
      <w:pPr>
        <w:pStyle w:val="af0"/>
        <w:rPr>
          <w:rtl/>
        </w:rPr>
      </w:pPr>
      <w:r>
        <w:rPr>
          <w:rFonts w:hint="eastAsia"/>
          <w:rtl/>
        </w:rPr>
        <w:t>רוני</w:t>
      </w:r>
      <w:r>
        <w:rPr>
          <w:rtl/>
        </w:rPr>
        <w:t xml:space="preserve"> בר-און (הליכוד):</w:t>
      </w:r>
    </w:p>
    <w:p w14:paraId="17A1298F" w14:textId="77777777" w:rsidR="00000000" w:rsidRDefault="00A32788">
      <w:pPr>
        <w:pStyle w:val="a0"/>
        <w:rPr>
          <w:rFonts w:hint="cs"/>
          <w:rtl/>
        </w:rPr>
      </w:pPr>
    </w:p>
    <w:p w14:paraId="1CC4109E" w14:textId="77777777" w:rsidR="00000000" w:rsidRDefault="00A32788">
      <w:pPr>
        <w:pStyle w:val="a0"/>
        <w:rPr>
          <w:rFonts w:hint="cs"/>
          <w:rtl/>
        </w:rPr>
      </w:pPr>
      <w:r>
        <w:rPr>
          <w:rFonts w:hint="cs"/>
          <w:rtl/>
        </w:rPr>
        <w:t>לעומת זאת, לפי הדוח קל לה מאוד להפר את החוק תוך כדי שימוש.</w:t>
      </w:r>
    </w:p>
    <w:p w14:paraId="28BE43AF" w14:textId="77777777" w:rsidR="00000000" w:rsidRDefault="00A32788">
      <w:pPr>
        <w:pStyle w:val="a0"/>
        <w:rPr>
          <w:rFonts w:hint="cs"/>
          <w:rtl/>
        </w:rPr>
      </w:pPr>
    </w:p>
    <w:p w14:paraId="26375297" w14:textId="77777777" w:rsidR="00000000" w:rsidRDefault="00A32788">
      <w:pPr>
        <w:pStyle w:val="-"/>
        <w:rPr>
          <w:rtl/>
        </w:rPr>
      </w:pPr>
      <w:bookmarkStart w:id="73" w:name="FS000000474T10_05_2004_17_40_38C"/>
      <w:bookmarkEnd w:id="73"/>
      <w:r>
        <w:rPr>
          <w:rtl/>
        </w:rPr>
        <w:t>השר גדעון עזרא:</w:t>
      </w:r>
    </w:p>
    <w:p w14:paraId="33681F4E" w14:textId="77777777" w:rsidR="00000000" w:rsidRDefault="00A32788">
      <w:pPr>
        <w:pStyle w:val="a0"/>
        <w:rPr>
          <w:rtl/>
        </w:rPr>
      </w:pPr>
    </w:p>
    <w:p w14:paraId="3C85D2DF" w14:textId="77777777" w:rsidR="00000000" w:rsidRDefault="00A32788">
      <w:pPr>
        <w:pStyle w:val="a0"/>
        <w:rPr>
          <w:rFonts w:hint="cs"/>
          <w:rtl/>
        </w:rPr>
      </w:pPr>
      <w:r>
        <w:rPr>
          <w:rFonts w:hint="cs"/>
          <w:rtl/>
        </w:rPr>
        <w:t>אגיע לזה עוד מעט.</w:t>
      </w:r>
    </w:p>
    <w:p w14:paraId="74F77F30" w14:textId="77777777" w:rsidR="00000000" w:rsidRDefault="00A32788">
      <w:pPr>
        <w:pStyle w:val="a0"/>
        <w:rPr>
          <w:rtl/>
        </w:rPr>
      </w:pPr>
    </w:p>
    <w:p w14:paraId="55D74DE5" w14:textId="77777777" w:rsidR="00000000" w:rsidRDefault="00A32788">
      <w:pPr>
        <w:pStyle w:val="a0"/>
        <w:rPr>
          <w:rFonts w:hint="cs"/>
          <w:rtl/>
        </w:rPr>
      </w:pPr>
      <w:r>
        <w:rPr>
          <w:rFonts w:hint="cs"/>
          <w:rtl/>
        </w:rPr>
        <w:t>מצד אחד אדם זכאי לפרטיות, ומצד שני ניצבת זכות הציבור להגן על נפשו. בנושא הזה אני מוכרח להגיד - - -</w:t>
      </w:r>
    </w:p>
    <w:p w14:paraId="3FD434F7" w14:textId="77777777" w:rsidR="00000000" w:rsidRDefault="00A32788">
      <w:pPr>
        <w:pStyle w:val="a0"/>
        <w:rPr>
          <w:rFonts w:hint="cs"/>
          <w:rtl/>
        </w:rPr>
      </w:pPr>
    </w:p>
    <w:p w14:paraId="4B00BB5A" w14:textId="77777777" w:rsidR="00000000" w:rsidRDefault="00A32788">
      <w:pPr>
        <w:pStyle w:val="af1"/>
        <w:rPr>
          <w:rtl/>
        </w:rPr>
      </w:pPr>
      <w:r>
        <w:rPr>
          <w:rtl/>
        </w:rPr>
        <w:t>היו"ר ראובן ריבלין:</w:t>
      </w:r>
    </w:p>
    <w:p w14:paraId="76203A71" w14:textId="77777777" w:rsidR="00000000" w:rsidRDefault="00A32788">
      <w:pPr>
        <w:pStyle w:val="a0"/>
        <w:rPr>
          <w:rtl/>
        </w:rPr>
      </w:pPr>
    </w:p>
    <w:p w14:paraId="4D6EFD95" w14:textId="77777777" w:rsidR="00000000" w:rsidRDefault="00A32788">
      <w:pPr>
        <w:pStyle w:val="a0"/>
        <w:rPr>
          <w:rFonts w:hint="cs"/>
          <w:rtl/>
        </w:rPr>
      </w:pPr>
      <w:r>
        <w:rPr>
          <w:rFonts w:hint="cs"/>
          <w:rtl/>
        </w:rPr>
        <w:t>ה</w:t>
      </w:r>
      <w:r>
        <w:rPr>
          <w:rFonts w:hint="cs"/>
          <w:rtl/>
        </w:rPr>
        <w:t>דוח שואל איך הציבור יגן על נפשו מפני אלה ששומרים על נפשו.</w:t>
      </w:r>
    </w:p>
    <w:p w14:paraId="360312C6" w14:textId="77777777" w:rsidR="00000000" w:rsidRDefault="00A32788">
      <w:pPr>
        <w:pStyle w:val="a0"/>
        <w:rPr>
          <w:rFonts w:hint="cs"/>
          <w:rtl/>
        </w:rPr>
      </w:pPr>
    </w:p>
    <w:p w14:paraId="2EF40102" w14:textId="77777777" w:rsidR="00000000" w:rsidRDefault="00A32788">
      <w:pPr>
        <w:pStyle w:val="af0"/>
        <w:rPr>
          <w:rtl/>
        </w:rPr>
      </w:pPr>
      <w:r>
        <w:rPr>
          <w:rFonts w:hint="eastAsia"/>
          <w:rtl/>
        </w:rPr>
        <w:t>רוני</w:t>
      </w:r>
      <w:r>
        <w:rPr>
          <w:rtl/>
        </w:rPr>
        <w:t xml:space="preserve"> בר-און (הליכוד):</w:t>
      </w:r>
    </w:p>
    <w:p w14:paraId="61D783B7" w14:textId="77777777" w:rsidR="00000000" w:rsidRDefault="00A32788">
      <w:pPr>
        <w:pStyle w:val="a0"/>
        <w:rPr>
          <w:rFonts w:hint="cs"/>
          <w:rtl/>
        </w:rPr>
      </w:pPr>
    </w:p>
    <w:p w14:paraId="23E4E317" w14:textId="77777777" w:rsidR="00000000" w:rsidRDefault="00A32788">
      <w:pPr>
        <w:pStyle w:val="a0"/>
        <w:rPr>
          <w:rFonts w:hint="cs"/>
          <w:rtl/>
        </w:rPr>
      </w:pPr>
      <w:r>
        <w:rPr>
          <w:rFonts w:hint="cs"/>
          <w:rtl/>
        </w:rPr>
        <w:t xml:space="preserve">הכול על המשטרה. על בתי-המשפט אין אף מלה. כל הפרת החוקים </w:t>
      </w:r>
      <w:r>
        <w:rPr>
          <w:rFonts w:hint="eastAsia"/>
          <w:rtl/>
        </w:rPr>
        <w:t>–</w:t>
      </w:r>
      <w:r>
        <w:rPr>
          <w:rFonts w:hint="cs"/>
          <w:rtl/>
        </w:rPr>
        <w:t xml:space="preserve"> רק המשטרה.</w:t>
      </w:r>
    </w:p>
    <w:p w14:paraId="1EE8BA81" w14:textId="77777777" w:rsidR="00000000" w:rsidRDefault="00A32788">
      <w:pPr>
        <w:pStyle w:val="a0"/>
        <w:rPr>
          <w:rFonts w:hint="cs"/>
          <w:rtl/>
        </w:rPr>
      </w:pPr>
    </w:p>
    <w:p w14:paraId="6147B5D6" w14:textId="77777777" w:rsidR="00000000" w:rsidRDefault="00A32788">
      <w:pPr>
        <w:pStyle w:val="af1"/>
        <w:rPr>
          <w:rtl/>
        </w:rPr>
      </w:pPr>
      <w:r>
        <w:rPr>
          <w:rtl/>
        </w:rPr>
        <w:t>היו"ר ראובן ריבלין:</w:t>
      </w:r>
    </w:p>
    <w:p w14:paraId="1717BDD1" w14:textId="77777777" w:rsidR="00000000" w:rsidRDefault="00A32788">
      <w:pPr>
        <w:pStyle w:val="a0"/>
        <w:rPr>
          <w:rtl/>
        </w:rPr>
      </w:pPr>
    </w:p>
    <w:p w14:paraId="04D9C40F" w14:textId="77777777" w:rsidR="00000000" w:rsidRDefault="00A32788">
      <w:pPr>
        <w:pStyle w:val="a0"/>
        <w:rPr>
          <w:rFonts w:hint="cs"/>
          <w:rtl/>
        </w:rPr>
      </w:pPr>
      <w:r>
        <w:rPr>
          <w:rFonts w:hint="cs"/>
          <w:rtl/>
        </w:rPr>
        <w:t>חבר הכנסת בר-און, אדוני הבהיר את עמדתו. עוד מעט הוא גם יעלה ויוכל להשתתף בדיון.</w:t>
      </w:r>
    </w:p>
    <w:p w14:paraId="314331B7" w14:textId="77777777" w:rsidR="00000000" w:rsidRDefault="00A32788">
      <w:pPr>
        <w:pStyle w:val="a0"/>
        <w:rPr>
          <w:rFonts w:hint="cs"/>
          <w:rtl/>
        </w:rPr>
      </w:pPr>
    </w:p>
    <w:p w14:paraId="79D71125" w14:textId="77777777" w:rsidR="00000000" w:rsidRDefault="00A32788">
      <w:pPr>
        <w:pStyle w:val="-"/>
        <w:rPr>
          <w:rtl/>
        </w:rPr>
      </w:pPr>
      <w:bookmarkStart w:id="74" w:name="FS000000474T10_05_2004_17_41_54C"/>
      <w:bookmarkEnd w:id="74"/>
      <w:r>
        <w:rPr>
          <w:rtl/>
        </w:rPr>
        <w:t>הש</w:t>
      </w:r>
      <w:r>
        <w:rPr>
          <w:rtl/>
        </w:rPr>
        <w:t>ר גדעון עזרא:</w:t>
      </w:r>
    </w:p>
    <w:p w14:paraId="4AB9A636" w14:textId="77777777" w:rsidR="00000000" w:rsidRDefault="00A32788">
      <w:pPr>
        <w:pStyle w:val="a0"/>
        <w:rPr>
          <w:rtl/>
        </w:rPr>
      </w:pPr>
    </w:p>
    <w:p w14:paraId="4F2A4380" w14:textId="77777777" w:rsidR="00000000" w:rsidRDefault="00A32788">
      <w:pPr>
        <w:pStyle w:val="a0"/>
        <w:rPr>
          <w:rFonts w:hint="cs"/>
          <w:rtl/>
        </w:rPr>
      </w:pPr>
      <w:r>
        <w:rPr>
          <w:rFonts w:hint="cs"/>
          <w:rtl/>
        </w:rPr>
        <w:t xml:space="preserve">אני קצת מתמצא בנושא האזנות סתר גם בשל עברי, ואני יודע עד כמה הדבר רגיש, עד כמה צריך להיצמד להחלטות השופט, מצד אחד להביא את כל הנתונים לפני השופט ומצד שני להפסיק את ההאזנה ברגע שהיא מיותרת, עד כמה חשוב </w:t>
      </w:r>
      <w:r>
        <w:rPr>
          <w:rFonts w:hint="eastAsia"/>
          <w:rtl/>
        </w:rPr>
        <w:t>–</w:t>
      </w:r>
      <w:r>
        <w:rPr>
          <w:rFonts w:hint="cs"/>
          <w:rtl/>
        </w:rPr>
        <w:t xml:space="preserve"> והדוח נוגע בדברים האלה </w:t>
      </w:r>
      <w:r>
        <w:rPr>
          <w:rFonts w:hint="eastAsia"/>
          <w:rtl/>
        </w:rPr>
        <w:t>–</w:t>
      </w:r>
      <w:r>
        <w:rPr>
          <w:rFonts w:hint="cs"/>
          <w:rtl/>
        </w:rPr>
        <w:t xml:space="preserve"> להאזין לאנשים</w:t>
      </w:r>
      <w:r>
        <w:rPr>
          <w:rFonts w:hint="cs"/>
          <w:rtl/>
        </w:rPr>
        <w:t xml:space="preserve"> החשודים ולא לבני משפחתם, ועד כמה חשוב לנמק בניירות ההנמקה שבתוך המשטרה, וגם במתן האישור, את פירוט הנושא המבוקש. </w:t>
      </w:r>
    </w:p>
    <w:p w14:paraId="236C7632" w14:textId="77777777" w:rsidR="00000000" w:rsidRDefault="00A32788">
      <w:pPr>
        <w:pStyle w:val="a0"/>
        <w:rPr>
          <w:rFonts w:hint="cs"/>
          <w:rtl/>
        </w:rPr>
      </w:pPr>
    </w:p>
    <w:p w14:paraId="12FF16D6" w14:textId="77777777" w:rsidR="00000000" w:rsidRDefault="00A32788">
      <w:pPr>
        <w:pStyle w:val="a0"/>
        <w:rPr>
          <w:rFonts w:hint="cs"/>
          <w:rtl/>
        </w:rPr>
      </w:pPr>
      <w:r>
        <w:rPr>
          <w:rFonts w:hint="cs"/>
          <w:rtl/>
        </w:rPr>
        <w:t xml:space="preserve">אבל אני רוצה להגיד כאן לציבור, שבמהלך 2001 נפתחו </w:t>
      </w:r>
      <w:r>
        <w:rPr>
          <w:rFonts w:hint="eastAsia"/>
          <w:rtl/>
        </w:rPr>
        <w:t>–</w:t>
      </w:r>
      <w:r>
        <w:rPr>
          <w:rFonts w:hint="cs"/>
          <w:rtl/>
        </w:rPr>
        <w:t xml:space="preserve"> הדוח עוסק בתקופה של 2001 </w:t>
      </w:r>
      <w:r>
        <w:rPr>
          <w:rFonts w:hint="eastAsia"/>
          <w:rtl/>
        </w:rPr>
        <w:t>–</w:t>
      </w:r>
      <w:r>
        <w:rPr>
          <w:rFonts w:hint="cs"/>
          <w:rtl/>
        </w:rPr>
        <w:t xml:space="preserve"> 221,463 תיקי חקירה בעבירות פשע ופשע חמור. בתיקים אלה בוצעו 22,7</w:t>
      </w:r>
      <w:r>
        <w:rPr>
          <w:rFonts w:hint="cs"/>
          <w:rtl/>
        </w:rPr>
        <w:t>34 מעצרים. מכלל התיקים הללו בוצעו 1,225 האזנות סתר, שבהן האזינו ל-764 אנשים. מכל התיקים שנפתחו בעבירות פשע ופשע חמור - ה-220 וכמה אלף - הוגשו 38,931 כתבי אישום. משמע, האזנת הסתר מגיעה כדי השיעור השולי של 0.5%. 90% מכלל האזנות הסתר שביצעה המשטרה מתייחסים לת</w:t>
      </w:r>
      <w:r>
        <w:rPr>
          <w:rFonts w:hint="cs"/>
          <w:rtl/>
        </w:rPr>
        <w:t xml:space="preserve">יקים בעבירות של פשע. למשל, בנושא סמים </w:t>
      </w:r>
      <w:r>
        <w:rPr>
          <w:rFonts w:hint="eastAsia"/>
          <w:rtl/>
        </w:rPr>
        <w:t>–</w:t>
      </w:r>
      <w:r>
        <w:rPr>
          <w:rFonts w:hint="cs"/>
          <w:rtl/>
        </w:rPr>
        <w:t xml:space="preserve"> 37.7%; רצח והריגה </w:t>
      </w:r>
      <w:r>
        <w:rPr>
          <w:rFonts w:hint="eastAsia"/>
          <w:rtl/>
        </w:rPr>
        <w:t>–</w:t>
      </w:r>
      <w:r>
        <w:rPr>
          <w:rFonts w:hint="cs"/>
          <w:rtl/>
        </w:rPr>
        <w:t xml:space="preserve"> 32.2%; שוחד, הלבנת הון וזיוף </w:t>
      </w:r>
      <w:r>
        <w:rPr>
          <w:rFonts w:hint="eastAsia"/>
          <w:rtl/>
        </w:rPr>
        <w:t>–</w:t>
      </w:r>
      <w:r>
        <w:rPr>
          <w:rFonts w:hint="cs"/>
          <w:rtl/>
        </w:rPr>
        <w:t xml:space="preserve"> 10.7%; שוד והתפרצויות </w:t>
      </w:r>
      <w:r>
        <w:rPr>
          <w:rFonts w:hint="eastAsia"/>
          <w:rtl/>
        </w:rPr>
        <w:t>–</w:t>
      </w:r>
      <w:r>
        <w:rPr>
          <w:rFonts w:hint="cs"/>
          <w:rtl/>
        </w:rPr>
        <w:t xml:space="preserve"> 6%.</w:t>
      </w:r>
    </w:p>
    <w:p w14:paraId="5F1BCBD5" w14:textId="77777777" w:rsidR="00000000" w:rsidRDefault="00A32788">
      <w:pPr>
        <w:pStyle w:val="a0"/>
        <w:rPr>
          <w:rFonts w:hint="cs"/>
          <w:rtl/>
        </w:rPr>
      </w:pPr>
    </w:p>
    <w:p w14:paraId="48679E25" w14:textId="77777777" w:rsidR="00000000" w:rsidRDefault="00A32788">
      <w:pPr>
        <w:pStyle w:val="af0"/>
        <w:rPr>
          <w:rtl/>
        </w:rPr>
      </w:pPr>
      <w:r>
        <w:rPr>
          <w:rFonts w:hint="eastAsia"/>
          <w:rtl/>
        </w:rPr>
        <w:t>רוני</w:t>
      </w:r>
      <w:r>
        <w:rPr>
          <w:rtl/>
        </w:rPr>
        <w:t xml:space="preserve"> בר-און (הליכוד):</w:t>
      </w:r>
    </w:p>
    <w:p w14:paraId="4A2ABD45" w14:textId="77777777" w:rsidR="00000000" w:rsidRDefault="00A32788">
      <w:pPr>
        <w:pStyle w:val="a0"/>
        <w:rPr>
          <w:rFonts w:hint="cs"/>
          <w:rtl/>
        </w:rPr>
      </w:pPr>
    </w:p>
    <w:p w14:paraId="64ABD303" w14:textId="77777777" w:rsidR="00000000" w:rsidRDefault="00A32788">
      <w:pPr>
        <w:pStyle w:val="a0"/>
        <w:rPr>
          <w:rFonts w:hint="cs"/>
          <w:rtl/>
        </w:rPr>
      </w:pPr>
      <w:r>
        <w:rPr>
          <w:rFonts w:hint="cs"/>
          <w:rtl/>
        </w:rPr>
        <w:t>כמה האזנות סתר פוליטיות?</w:t>
      </w:r>
    </w:p>
    <w:p w14:paraId="2ECAF6DA" w14:textId="77777777" w:rsidR="00000000" w:rsidRDefault="00A32788">
      <w:pPr>
        <w:pStyle w:val="a0"/>
        <w:rPr>
          <w:rFonts w:hint="cs"/>
          <w:rtl/>
        </w:rPr>
      </w:pPr>
    </w:p>
    <w:p w14:paraId="3B6CDE17" w14:textId="77777777" w:rsidR="00000000" w:rsidRDefault="00A32788">
      <w:pPr>
        <w:pStyle w:val="-"/>
        <w:rPr>
          <w:rtl/>
        </w:rPr>
      </w:pPr>
      <w:bookmarkStart w:id="75" w:name="FS000000474T10_05_2004_17_47_29C"/>
      <w:bookmarkEnd w:id="75"/>
      <w:r>
        <w:rPr>
          <w:rtl/>
        </w:rPr>
        <w:t>השר גדעון עזרא:</w:t>
      </w:r>
    </w:p>
    <w:p w14:paraId="5A90EA7A" w14:textId="77777777" w:rsidR="00000000" w:rsidRDefault="00A32788">
      <w:pPr>
        <w:pStyle w:val="a0"/>
        <w:rPr>
          <w:rtl/>
        </w:rPr>
      </w:pPr>
    </w:p>
    <w:p w14:paraId="04802729" w14:textId="77777777" w:rsidR="00000000" w:rsidRDefault="00A32788">
      <w:pPr>
        <w:pStyle w:val="a0"/>
        <w:rPr>
          <w:rFonts w:hint="cs"/>
          <w:rtl/>
        </w:rPr>
      </w:pPr>
      <w:r>
        <w:rPr>
          <w:rFonts w:hint="cs"/>
          <w:rtl/>
        </w:rPr>
        <w:t>ידידי, אני לא יודע על שום האזנת סתר שמטרתה היתה קבלת אינפורמציה פוליטי</w:t>
      </w:r>
      <w:r>
        <w:rPr>
          <w:rFonts w:hint="cs"/>
          <w:rtl/>
        </w:rPr>
        <w:t>ת. אלא מה? היו מקרים בודדים שבהם תוך כדי האזנה היו שיחות פוליטיות כאלה או אחרות, וכנראה שאנשים המשיכו - - -</w:t>
      </w:r>
    </w:p>
    <w:p w14:paraId="436B0565" w14:textId="77777777" w:rsidR="00000000" w:rsidRDefault="00A32788">
      <w:pPr>
        <w:pStyle w:val="a0"/>
        <w:rPr>
          <w:rtl/>
        </w:rPr>
      </w:pPr>
    </w:p>
    <w:p w14:paraId="7BBAC1B0" w14:textId="77777777" w:rsidR="00000000" w:rsidRDefault="00A32788">
      <w:pPr>
        <w:pStyle w:val="a0"/>
        <w:rPr>
          <w:rFonts w:hint="cs"/>
          <w:rtl/>
        </w:rPr>
      </w:pPr>
    </w:p>
    <w:p w14:paraId="46A58083" w14:textId="77777777" w:rsidR="00000000" w:rsidRDefault="00A32788">
      <w:pPr>
        <w:pStyle w:val="af0"/>
        <w:rPr>
          <w:rtl/>
        </w:rPr>
      </w:pPr>
      <w:r>
        <w:rPr>
          <w:rFonts w:hint="eastAsia"/>
          <w:rtl/>
        </w:rPr>
        <w:t>רוני</w:t>
      </w:r>
      <w:r>
        <w:rPr>
          <w:rtl/>
        </w:rPr>
        <w:t xml:space="preserve"> בר-און (הליכוד):</w:t>
      </w:r>
    </w:p>
    <w:p w14:paraId="563FF9EE" w14:textId="77777777" w:rsidR="00000000" w:rsidRDefault="00A32788">
      <w:pPr>
        <w:pStyle w:val="a0"/>
        <w:rPr>
          <w:rFonts w:hint="cs"/>
          <w:rtl/>
        </w:rPr>
      </w:pPr>
    </w:p>
    <w:p w14:paraId="6F63FF37" w14:textId="77777777" w:rsidR="00000000" w:rsidRDefault="00A32788">
      <w:pPr>
        <w:pStyle w:val="a0"/>
        <w:rPr>
          <w:rFonts w:hint="cs"/>
          <w:rtl/>
        </w:rPr>
      </w:pPr>
      <w:r>
        <w:rPr>
          <w:rFonts w:hint="cs"/>
          <w:rtl/>
        </w:rPr>
        <w:t>באוקטובר 2003 גם היועץ המשפטי לממשלה הוציא דוח בן 93 עמודים, שבו הוא אמר ביחס לתופעות שהוא תיאר: "חשכו עיני". כל דוח מבקר ה</w:t>
      </w:r>
      <w:r>
        <w:rPr>
          <w:rFonts w:hint="cs"/>
          <w:rtl/>
        </w:rPr>
        <w:t>מדינה מייחס לזה 12 שורות.</w:t>
      </w:r>
    </w:p>
    <w:p w14:paraId="6A42E66D" w14:textId="77777777" w:rsidR="00000000" w:rsidRDefault="00A32788">
      <w:pPr>
        <w:pStyle w:val="a0"/>
        <w:rPr>
          <w:rFonts w:hint="cs"/>
          <w:rtl/>
        </w:rPr>
      </w:pPr>
    </w:p>
    <w:p w14:paraId="238ED0C5" w14:textId="77777777" w:rsidR="00000000" w:rsidRDefault="00A32788">
      <w:pPr>
        <w:pStyle w:val="-"/>
        <w:rPr>
          <w:rtl/>
        </w:rPr>
      </w:pPr>
      <w:bookmarkStart w:id="76" w:name="FS000000474T10_05_2004_17_40_40C"/>
      <w:bookmarkEnd w:id="76"/>
      <w:r>
        <w:rPr>
          <w:rtl/>
        </w:rPr>
        <w:t>השר גדעון עזרא:</w:t>
      </w:r>
    </w:p>
    <w:p w14:paraId="38EBE1FE" w14:textId="77777777" w:rsidR="00000000" w:rsidRDefault="00A32788">
      <w:pPr>
        <w:pStyle w:val="a0"/>
        <w:rPr>
          <w:rFonts w:hint="cs"/>
          <w:rtl/>
        </w:rPr>
      </w:pPr>
    </w:p>
    <w:p w14:paraId="4C49B19A" w14:textId="77777777" w:rsidR="00000000" w:rsidRDefault="00A32788">
      <w:pPr>
        <w:pStyle w:val="a0"/>
        <w:rPr>
          <w:rFonts w:hint="cs"/>
          <w:rtl/>
        </w:rPr>
      </w:pPr>
      <w:r>
        <w:rPr>
          <w:rFonts w:hint="cs"/>
          <w:rtl/>
        </w:rPr>
        <w:t>סלח לי, דבר אחד - דוח מבקר המדינה הוא על שנת 2001 ולא על שנת 2003.</w:t>
      </w:r>
    </w:p>
    <w:p w14:paraId="422F431A" w14:textId="77777777" w:rsidR="00000000" w:rsidRDefault="00A32788">
      <w:pPr>
        <w:pStyle w:val="a0"/>
        <w:rPr>
          <w:rFonts w:hint="cs"/>
          <w:rtl/>
        </w:rPr>
      </w:pPr>
    </w:p>
    <w:p w14:paraId="2A2E1456" w14:textId="77777777" w:rsidR="00000000" w:rsidRDefault="00A32788">
      <w:pPr>
        <w:pStyle w:val="af0"/>
        <w:rPr>
          <w:rtl/>
        </w:rPr>
      </w:pPr>
      <w:r>
        <w:rPr>
          <w:rFonts w:hint="eastAsia"/>
          <w:rtl/>
        </w:rPr>
        <w:t>רוני</w:t>
      </w:r>
      <w:r>
        <w:rPr>
          <w:rtl/>
        </w:rPr>
        <w:t xml:space="preserve"> בר-און (הליכוד):</w:t>
      </w:r>
    </w:p>
    <w:p w14:paraId="44CF038E" w14:textId="77777777" w:rsidR="00000000" w:rsidRDefault="00A32788">
      <w:pPr>
        <w:pStyle w:val="a0"/>
        <w:rPr>
          <w:rFonts w:hint="cs"/>
          <w:rtl/>
        </w:rPr>
      </w:pPr>
    </w:p>
    <w:p w14:paraId="54C83008" w14:textId="77777777" w:rsidR="00000000" w:rsidRDefault="00A32788">
      <w:pPr>
        <w:pStyle w:val="a0"/>
        <w:rPr>
          <w:rFonts w:hint="cs"/>
          <w:rtl/>
        </w:rPr>
      </w:pPr>
      <w:r>
        <w:rPr>
          <w:rFonts w:hint="cs"/>
          <w:rtl/>
        </w:rPr>
        <w:t>לא, הוא מדבר על הדוח של היועץ.</w:t>
      </w:r>
    </w:p>
    <w:p w14:paraId="1EE78DC2" w14:textId="77777777" w:rsidR="00000000" w:rsidRDefault="00A32788">
      <w:pPr>
        <w:pStyle w:val="a0"/>
        <w:rPr>
          <w:rFonts w:hint="cs"/>
          <w:rtl/>
        </w:rPr>
      </w:pPr>
    </w:p>
    <w:p w14:paraId="3435FFB4" w14:textId="77777777" w:rsidR="00000000" w:rsidRDefault="00A32788">
      <w:pPr>
        <w:pStyle w:val="-"/>
        <w:rPr>
          <w:rtl/>
        </w:rPr>
      </w:pPr>
      <w:bookmarkStart w:id="77" w:name="FS000000474T10_05_2004_17_49_07C"/>
      <w:bookmarkEnd w:id="77"/>
      <w:r>
        <w:rPr>
          <w:rtl/>
        </w:rPr>
        <w:t>השר גדעון עזרא:</w:t>
      </w:r>
    </w:p>
    <w:p w14:paraId="169F6706" w14:textId="77777777" w:rsidR="00000000" w:rsidRDefault="00A32788">
      <w:pPr>
        <w:pStyle w:val="a0"/>
        <w:rPr>
          <w:rtl/>
        </w:rPr>
      </w:pPr>
    </w:p>
    <w:p w14:paraId="7C40015B" w14:textId="77777777" w:rsidR="00000000" w:rsidRDefault="00A32788">
      <w:pPr>
        <w:pStyle w:val="a0"/>
        <w:rPr>
          <w:rFonts w:hint="cs"/>
          <w:rtl/>
        </w:rPr>
      </w:pPr>
      <w:r>
        <w:rPr>
          <w:rFonts w:hint="cs"/>
          <w:rtl/>
        </w:rPr>
        <w:t>דבר שני, אני אומר לך שאני חושב שמבקר המדינה הטיח ביקורת במשטרה, והדוח הז</w:t>
      </w:r>
      <w:r>
        <w:rPr>
          <w:rFonts w:hint="cs"/>
          <w:rtl/>
        </w:rPr>
        <w:t>ה הוא דוח גלוי. בדוח הזה המשטרה הפיקה את כל הלקחים ממה שנאמר בדוח מבקר המדינה.</w:t>
      </w:r>
    </w:p>
    <w:p w14:paraId="3E80F865" w14:textId="77777777" w:rsidR="00000000" w:rsidRDefault="00A32788">
      <w:pPr>
        <w:pStyle w:val="a0"/>
        <w:rPr>
          <w:rFonts w:hint="cs"/>
          <w:rtl/>
        </w:rPr>
      </w:pPr>
    </w:p>
    <w:p w14:paraId="74C609BD" w14:textId="77777777" w:rsidR="00000000" w:rsidRDefault="00A32788">
      <w:pPr>
        <w:pStyle w:val="a0"/>
        <w:rPr>
          <w:rFonts w:hint="cs"/>
          <w:rtl/>
        </w:rPr>
      </w:pPr>
      <w:r>
        <w:rPr>
          <w:rFonts w:hint="cs"/>
          <w:rtl/>
        </w:rPr>
        <w:t xml:space="preserve">גם היועץ המשפטי לממשלה ביקש ודרש התייחסות שוטפת של המשטרה להאזנות. יותר מכך, היועץ המשפטי לממשלה מינה אדם משלו על מנת לפקח על עבודת המשטרה. </w:t>
      </w:r>
    </w:p>
    <w:p w14:paraId="6C7089B3" w14:textId="77777777" w:rsidR="00000000" w:rsidRDefault="00A32788">
      <w:pPr>
        <w:pStyle w:val="a0"/>
        <w:rPr>
          <w:rFonts w:hint="cs"/>
          <w:rtl/>
        </w:rPr>
      </w:pPr>
    </w:p>
    <w:p w14:paraId="345F838D" w14:textId="77777777" w:rsidR="00000000" w:rsidRDefault="00A32788">
      <w:pPr>
        <w:pStyle w:val="a0"/>
        <w:rPr>
          <w:rFonts w:hint="cs"/>
          <w:rtl/>
        </w:rPr>
      </w:pPr>
      <w:r>
        <w:rPr>
          <w:rFonts w:hint="cs"/>
          <w:rtl/>
        </w:rPr>
        <w:t>אני חושב שבהחלט, הנושא הזה עומד לנ</w:t>
      </w:r>
      <w:r>
        <w:rPr>
          <w:rFonts w:hint="cs"/>
          <w:rtl/>
        </w:rPr>
        <w:t xml:space="preserve">גד עיניה של המשטרה, בוודאי לאחר דוח המבקר. על כל מה שנעשה שלא כדין </w:t>
      </w:r>
      <w:r>
        <w:rPr>
          <w:rtl/>
        </w:rPr>
        <w:t>–</w:t>
      </w:r>
      <w:r>
        <w:rPr>
          <w:rFonts w:hint="cs"/>
          <w:rtl/>
        </w:rPr>
        <w:t xml:space="preserve"> אין לי ספק שהמשטרה תפיק את הלקחים. אם המשטרה לא תפיק את הלקחים, אני חושב שמדובר בעבירה פלילית, כפי שמדובר בעבירה פלילית שעושה אזרח מן השורה. </w:t>
      </w:r>
    </w:p>
    <w:p w14:paraId="4F4684E0" w14:textId="77777777" w:rsidR="00000000" w:rsidRDefault="00A32788">
      <w:pPr>
        <w:pStyle w:val="a0"/>
        <w:rPr>
          <w:rFonts w:hint="cs"/>
          <w:rtl/>
        </w:rPr>
      </w:pPr>
    </w:p>
    <w:p w14:paraId="5F64583E" w14:textId="77777777" w:rsidR="00000000" w:rsidRDefault="00A32788">
      <w:pPr>
        <w:pStyle w:val="a0"/>
        <w:rPr>
          <w:rFonts w:hint="cs"/>
          <w:rtl/>
        </w:rPr>
      </w:pPr>
      <w:r>
        <w:rPr>
          <w:rFonts w:hint="cs"/>
          <w:rtl/>
        </w:rPr>
        <w:t>הצוות במשרד המשפטים שמונה לדון בנושא הזה יגי</w:t>
      </w:r>
      <w:r>
        <w:rPr>
          <w:rFonts w:hint="cs"/>
          <w:rtl/>
        </w:rPr>
        <w:t xml:space="preserve">ש את מסקנותיו ליושב-ראש ועדת השרים עד 1 באוגוסט 2004. אנחנו בהחלט חושבים שהמשטרה צריכה להפעיל באופן מידתי את השימוש בכלי הזה. אין לי כל ספק, שחשובה עבודת המבקר לצורך העניין. </w:t>
      </w:r>
    </w:p>
    <w:p w14:paraId="279A3EAE" w14:textId="77777777" w:rsidR="00000000" w:rsidRDefault="00A32788">
      <w:pPr>
        <w:pStyle w:val="a0"/>
        <w:rPr>
          <w:rFonts w:hint="cs"/>
          <w:rtl/>
        </w:rPr>
      </w:pPr>
    </w:p>
    <w:p w14:paraId="63637239" w14:textId="77777777" w:rsidR="00000000" w:rsidRDefault="00A32788">
      <w:pPr>
        <w:pStyle w:val="a0"/>
        <w:rPr>
          <w:rFonts w:hint="cs"/>
          <w:rtl/>
        </w:rPr>
      </w:pPr>
      <w:r>
        <w:rPr>
          <w:rFonts w:hint="cs"/>
          <w:rtl/>
        </w:rPr>
        <w:t xml:space="preserve">אני, כאמור, מציע לדחות את הצעות האי-אמון בנושא הזה. תודה. </w:t>
      </w:r>
    </w:p>
    <w:p w14:paraId="7921ECD0" w14:textId="77777777" w:rsidR="00000000" w:rsidRDefault="00A32788">
      <w:pPr>
        <w:pStyle w:val="a0"/>
        <w:rPr>
          <w:rFonts w:hint="cs"/>
          <w:rtl/>
        </w:rPr>
      </w:pPr>
    </w:p>
    <w:p w14:paraId="2586EE49" w14:textId="77777777" w:rsidR="00000000" w:rsidRDefault="00A32788">
      <w:pPr>
        <w:pStyle w:val="af1"/>
        <w:rPr>
          <w:rtl/>
        </w:rPr>
      </w:pPr>
      <w:r>
        <w:rPr>
          <w:rtl/>
        </w:rPr>
        <w:t>היו"ר מיכאל נודלמן:</w:t>
      </w:r>
    </w:p>
    <w:p w14:paraId="447030C6" w14:textId="77777777" w:rsidR="00000000" w:rsidRDefault="00A32788">
      <w:pPr>
        <w:pStyle w:val="a0"/>
        <w:rPr>
          <w:rtl/>
        </w:rPr>
      </w:pPr>
    </w:p>
    <w:p w14:paraId="1F0BF5FF" w14:textId="77777777" w:rsidR="00000000" w:rsidRDefault="00A32788">
      <w:pPr>
        <w:pStyle w:val="a0"/>
        <w:rPr>
          <w:rFonts w:hint="cs"/>
          <w:rtl/>
        </w:rPr>
      </w:pPr>
      <w:r>
        <w:rPr>
          <w:rFonts w:hint="cs"/>
          <w:rtl/>
        </w:rPr>
        <w:t xml:space="preserve">תודה רבה לשר גדעון עזרא. </w:t>
      </w:r>
    </w:p>
    <w:p w14:paraId="28E8F7DA" w14:textId="77777777" w:rsidR="00000000" w:rsidRDefault="00A32788">
      <w:pPr>
        <w:pStyle w:val="a2"/>
        <w:rPr>
          <w:rFonts w:hint="cs"/>
          <w:rtl/>
        </w:rPr>
      </w:pPr>
    </w:p>
    <w:p w14:paraId="0C79333A" w14:textId="77777777" w:rsidR="00000000" w:rsidRDefault="00A32788">
      <w:pPr>
        <w:pStyle w:val="a0"/>
        <w:rPr>
          <w:rFonts w:hint="cs"/>
          <w:rtl/>
        </w:rPr>
      </w:pPr>
    </w:p>
    <w:p w14:paraId="20AEE10F" w14:textId="77777777" w:rsidR="00000000" w:rsidRDefault="00A32788">
      <w:pPr>
        <w:pStyle w:val="a2"/>
        <w:rPr>
          <w:rtl/>
        </w:rPr>
      </w:pPr>
      <w:bookmarkStart w:id="78" w:name="_Toc80592852"/>
      <w:r>
        <w:rPr>
          <w:rtl/>
        </w:rPr>
        <w:t>הודעת יושב-ראש ועדת הכנסת</w:t>
      </w:r>
      <w:bookmarkEnd w:id="78"/>
    </w:p>
    <w:p w14:paraId="6FFCBDA2" w14:textId="77777777" w:rsidR="00000000" w:rsidRDefault="00A32788">
      <w:pPr>
        <w:pStyle w:val="-0"/>
        <w:rPr>
          <w:rFonts w:hint="cs"/>
          <w:rtl/>
        </w:rPr>
      </w:pPr>
    </w:p>
    <w:p w14:paraId="4E03F11A" w14:textId="77777777" w:rsidR="00000000" w:rsidRDefault="00A32788">
      <w:pPr>
        <w:pStyle w:val="af1"/>
        <w:rPr>
          <w:rtl/>
        </w:rPr>
      </w:pPr>
      <w:r>
        <w:rPr>
          <w:rtl/>
        </w:rPr>
        <w:t>היו"ר מיכאל נודלמן:</w:t>
      </w:r>
    </w:p>
    <w:p w14:paraId="08455907" w14:textId="77777777" w:rsidR="00000000" w:rsidRDefault="00A32788">
      <w:pPr>
        <w:pStyle w:val="a0"/>
        <w:rPr>
          <w:rtl/>
        </w:rPr>
      </w:pPr>
    </w:p>
    <w:p w14:paraId="67750834" w14:textId="77777777" w:rsidR="00000000" w:rsidRDefault="00A32788">
      <w:pPr>
        <w:pStyle w:val="a0"/>
        <w:rPr>
          <w:rFonts w:hint="cs"/>
          <w:rtl/>
        </w:rPr>
      </w:pPr>
      <w:r>
        <w:rPr>
          <w:rFonts w:hint="cs"/>
          <w:rtl/>
        </w:rPr>
        <w:t xml:space="preserve">חברי הכנסת, אנחנו עוברים להודעת יושב-ראש ועדת הכנסת. בבקשה. </w:t>
      </w:r>
    </w:p>
    <w:p w14:paraId="0FC8A89B" w14:textId="77777777" w:rsidR="00000000" w:rsidRDefault="00A32788">
      <w:pPr>
        <w:pStyle w:val="a0"/>
        <w:rPr>
          <w:rFonts w:hint="cs"/>
          <w:rtl/>
        </w:rPr>
      </w:pPr>
    </w:p>
    <w:p w14:paraId="1FF90380" w14:textId="77777777" w:rsidR="00000000" w:rsidRDefault="00A32788">
      <w:pPr>
        <w:pStyle w:val="a"/>
        <w:rPr>
          <w:rtl/>
        </w:rPr>
      </w:pPr>
      <w:bookmarkStart w:id="79" w:name="FS000001038T10_05_2004_17_37_46"/>
      <w:bookmarkStart w:id="80" w:name="_Toc80592853"/>
      <w:bookmarkEnd w:id="79"/>
      <w:r>
        <w:rPr>
          <w:rFonts w:hint="eastAsia"/>
          <w:rtl/>
        </w:rPr>
        <w:t>רוני</w:t>
      </w:r>
      <w:r>
        <w:rPr>
          <w:rtl/>
        </w:rPr>
        <w:t xml:space="preserve"> בר-און (יו"ר ועדת הכנסת):</w:t>
      </w:r>
      <w:bookmarkEnd w:id="80"/>
    </w:p>
    <w:p w14:paraId="2F07FA07" w14:textId="77777777" w:rsidR="00000000" w:rsidRDefault="00A32788">
      <w:pPr>
        <w:pStyle w:val="a0"/>
        <w:rPr>
          <w:rFonts w:hint="cs"/>
          <w:rtl/>
        </w:rPr>
      </w:pPr>
    </w:p>
    <w:p w14:paraId="600F9EAE" w14:textId="77777777" w:rsidR="00000000" w:rsidRDefault="00A32788">
      <w:pPr>
        <w:pStyle w:val="a0"/>
        <w:rPr>
          <w:rFonts w:hint="cs"/>
          <w:rtl/>
        </w:rPr>
      </w:pPr>
      <w:r>
        <w:rPr>
          <w:rtl/>
        </w:rPr>
        <w:t>א</w:t>
      </w:r>
      <w:r>
        <w:rPr>
          <w:rFonts w:hint="cs"/>
          <w:rtl/>
        </w:rPr>
        <w:t xml:space="preserve">דוני היושב-ראש, אדוני השר, חברי </w:t>
      </w:r>
      <w:r>
        <w:rPr>
          <w:rtl/>
        </w:rPr>
        <w:t>ח</w:t>
      </w:r>
      <w:r>
        <w:rPr>
          <w:rFonts w:hint="cs"/>
          <w:rtl/>
        </w:rPr>
        <w:t xml:space="preserve">ברי הכנסת, </w:t>
      </w:r>
      <w:r>
        <w:rPr>
          <w:rtl/>
        </w:rPr>
        <w:t>ה</w:t>
      </w:r>
      <w:r>
        <w:rPr>
          <w:rFonts w:hint="cs"/>
          <w:rtl/>
        </w:rPr>
        <w:t>כנסת החליטה בישיבתה ביום רביעי, י' באדר</w:t>
      </w:r>
      <w:r>
        <w:rPr>
          <w:rFonts w:hint="cs"/>
          <w:rtl/>
        </w:rPr>
        <w:t xml:space="preserve"> התשס"ד, 3 במרס 2004, להעביר לוועדה משותפת של ועדת העבודה, הרווחה והבריאות וועדת הכספים</w:t>
      </w:r>
      <w:r>
        <w:rPr>
          <w:rtl/>
        </w:rPr>
        <w:t xml:space="preserve">, </w:t>
      </w:r>
      <w:r>
        <w:rPr>
          <w:rFonts w:hint="cs"/>
          <w:rtl/>
        </w:rPr>
        <w:t>לדיון והסקת מסקנות, את ההצעה לסדר-היום של חבר הכנסת דניאל בנלולו בנושא: הקמת מסד נתונים במוסד לביטוח לאומי.</w:t>
      </w:r>
    </w:p>
    <w:p w14:paraId="524765A2" w14:textId="77777777" w:rsidR="00000000" w:rsidRDefault="00A32788">
      <w:pPr>
        <w:pStyle w:val="a0"/>
        <w:rPr>
          <w:rtl/>
        </w:rPr>
      </w:pPr>
    </w:p>
    <w:p w14:paraId="1812CB53" w14:textId="77777777" w:rsidR="00000000" w:rsidRDefault="00A32788">
      <w:pPr>
        <w:pStyle w:val="a0"/>
        <w:rPr>
          <w:rFonts w:hint="cs"/>
          <w:rtl/>
        </w:rPr>
      </w:pPr>
      <w:r>
        <w:rPr>
          <w:rtl/>
        </w:rPr>
        <w:t>ב</w:t>
      </w:r>
      <w:r>
        <w:rPr>
          <w:rFonts w:hint="cs"/>
          <w:rtl/>
        </w:rPr>
        <w:t>התאם לסעיף 16(א) ו-(ב) לתקנון הכנסת קבעה ועדת הכנסת את הה</w:t>
      </w:r>
      <w:r>
        <w:rPr>
          <w:rFonts w:hint="cs"/>
          <w:rtl/>
        </w:rPr>
        <w:t xml:space="preserve">רכב הבא: הוועדה המשותפת תהיה בת שישה חברים, שלושה מכל ועדה, בראשות יושב-ראש ועדת הכספים. </w:t>
      </w:r>
      <w:r>
        <w:rPr>
          <w:rtl/>
        </w:rPr>
        <w:t>מ</w:t>
      </w:r>
      <w:r>
        <w:rPr>
          <w:rFonts w:hint="cs"/>
          <w:rtl/>
        </w:rPr>
        <w:t xml:space="preserve">טעם ועדת הכספים יכהנו: </w:t>
      </w:r>
      <w:r>
        <w:rPr>
          <w:rtl/>
        </w:rPr>
        <w:t>ח</w:t>
      </w:r>
      <w:r>
        <w:rPr>
          <w:rFonts w:hint="cs"/>
          <w:rtl/>
        </w:rPr>
        <w:t>בר הכנסת דניאל בנלולו, יושב-ראש; חבר הכנסת ניסן סלומינסקי וחבר הכנסת חיים אורון. מטעם ועדת העבודה, הרווחה והבריאות יכהנו: חבר הכנסת משה כחלון,</w:t>
      </w:r>
      <w:r>
        <w:rPr>
          <w:rFonts w:hint="cs"/>
          <w:rtl/>
        </w:rPr>
        <w:t xml:space="preserve"> חבר הכנסת יגאל יאסינוב וחבר הכנסת יאיר פרץ. </w:t>
      </w:r>
    </w:p>
    <w:p w14:paraId="240EEFF8" w14:textId="77777777" w:rsidR="00000000" w:rsidRDefault="00A32788">
      <w:pPr>
        <w:pStyle w:val="a0"/>
        <w:rPr>
          <w:rFonts w:hint="cs"/>
          <w:rtl/>
        </w:rPr>
      </w:pPr>
    </w:p>
    <w:p w14:paraId="6C18B523" w14:textId="77777777" w:rsidR="00000000" w:rsidRDefault="00A32788">
      <w:pPr>
        <w:pStyle w:val="a0"/>
        <w:rPr>
          <w:rFonts w:hint="cs"/>
          <w:rtl/>
        </w:rPr>
      </w:pPr>
      <w:r>
        <w:rPr>
          <w:rFonts w:hint="cs"/>
          <w:rtl/>
        </w:rPr>
        <w:t xml:space="preserve">אני מבקש את אישורה של הכנסת להצעה הזאת. </w:t>
      </w:r>
    </w:p>
    <w:p w14:paraId="0AE9FAD3" w14:textId="77777777" w:rsidR="00000000" w:rsidRDefault="00A32788">
      <w:pPr>
        <w:pStyle w:val="a0"/>
        <w:rPr>
          <w:rFonts w:hint="cs"/>
          <w:rtl/>
        </w:rPr>
      </w:pPr>
    </w:p>
    <w:p w14:paraId="4D4834E9" w14:textId="77777777" w:rsidR="00000000" w:rsidRDefault="00A32788">
      <w:pPr>
        <w:pStyle w:val="af1"/>
        <w:rPr>
          <w:rtl/>
        </w:rPr>
      </w:pPr>
      <w:r>
        <w:rPr>
          <w:rtl/>
        </w:rPr>
        <w:t>היו"ר מיכאל נודלמן:</w:t>
      </w:r>
    </w:p>
    <w:p w14:paraId="6622BAB0" w14:textId="77777777" w:rsidR="00000000" w:rsidRDefault="00A32788">
      <w:pPr>
        <w:pStyle w:val="a0"/>
        <w:rPr>
          <w:rtl/>
        </w:rPr>
      </w:pPr>
    </w:p>
    <w:p w14:paraId="5D60EF4B" w14:textId="77777777" w:rsidR="00000000" w:rsidRDefault="00A32788">
      <w:pPr>
        <w:pStyle w:val="a0"/>
        <w:rPr>
          <w:rFonts w:hint="cs"/>
          <w:rtl/>
        </w:rPr>
      </w:pPr>
      <w:r>
        <w:rPr>
          <w:rFonts w:hint="cs"/>
          <w:rtl/>
        </w:rPr>
        <w:t xml:space="preserve">חברי הכנסת, אנחנו צריכים להצביע על ההודעה של יושב-ראש ועדת הכנסת. מי בעד? מי נגד? </w:t>
      </w:r>
    </w:p>
    <w:p w14:paraId="6AC8E5A9" w14:textId="77777777" w:rsidR="00000000" w:rsidRDefault="00A32788">
      <w:pPr>
        <w:pStyle w:val="a0"/>
        <w:rPr>
          <w:rFonts w:hint="cs"/>
          <w:rtl/>
        </w:rPr>
      </w:pPr>
    </w:p>
    <w:p w14:paraId="381F874C" w14:textId="77777777" w:rsidR="00000000" w:rsidRDefault="00A32788">
      <w:pPr>
        <w:pStyle w:val="ab"/>
        <w:bidi/>
        <w:rPr>
          <w:rFonts w:hint="cs"/>
          <w:rtl/>
        </w:rPr>
      </w:pPr>
      <w:r>
        <w:rPr>
          <w:rFonts w:hint="cs"/>
          <w:rtl/>
        </w:rPr>
        <w:t>הצבעה מס' 1</w:t>
      </w:r>
    </w:p>
    <w:p w14:paraId="2C962EAD" w14:textId="77777777" w:rsidR="00000000" w:rsidRDefault="00A32788">
      <w:pPr>
        <w:pStyle w:val="a0"/>
        <w:rPr>
          <w:rFonts w:hint="cs"/>
          <w:rtl/>
        </w:rPr>
      </w:pPr>
    </w:p>
    <w:p w14:paraId="188961F1" w14:textId="77777777" w:rsidR="00000000" w:rsidRDefault="00A32788">
      <w:pPr>
        <w:pStyle w:val="ac"/>
        <w:bidi/>
        <w:rPr>
          <w:rFonts w:hint="cs"/>
          <w:rtl/>
        </w:rPr>
      </w:pPr>
      <w:r>
        <w:rPr>
          <w:rFonts w:hint="cs"/>
          <w:rtl/>
        </w:rPr>
        <w:t xml:space="preserve">בעד הצעת יושב-ראש ועדת הכנסת </w:t>
      </w:r>
      <w:r>
        <w:rPr>
          <w:rtl/>
        </w:rPr>
        <w:t>–</w:t>
      </w:r>
      <w:r>
        <w:rPr>
          <w:rFonts w:hint="cs"/>
          <w:rtl/>
        </w:rPr>
        <w:t xml:space="preserve"> 9</w:t>
      </w:r>
    </w:p>
    <w:p w14:paraId="697F0BC7" w14:textId="77777777" w:rsidR="00000000" w:rsidRDefault="00A32788">
      <w:pPr>
        <w:pStyle w:val="ac"/>
        <w:bidi/>
        <w:rPr>
          <w:rFonts w:hint="cs"/>
          <w:rtl/>
        </w:rPr>
      </w:pPr>
      <w:r>
        <w:rPr>
          <w:rFonts w:hint="cs"/>
          <w:rtl/>
        </w:rPr>
        <w:t xml:space="preserve">נגד </w:t>
      </w:r>
      <w:r>
        <w:rPr>
          <w:rtl/>
        </w:rPr>
        <w:t>–</w:t>
      </w:r>
      <w:r>
        <w:rPr>
          <w:rFonts w:hint="cs"/>
          <w:rtl/>
        </w:rPr>
        <w:t xml:space="preserve"> אין</w:t>
      </w:r>
    </w:p>
    <w:p w14:paraId="49F3B818" w14:textId="77777777" w:rsidR="00000000" w:rsidRDefault="00A32788">
      <w:pPr>
        <w:pStyle w:val="ac"/>
        <w:bidi/>
        <w:rPr>
          <w:rFonts w:hint="cs"/>
          <w:rtl/>
        </w:rPr>
      </w:pPr>
      <w:r>
        <w:rPr>
          <w:rFonts w:hint="cs"/>
          <w:rtl/>
        </w:rPr>
        <w:t>נמנעים</w:t>
      </w:r>
      <w:r>
        <w:rPr>
          <w:rFonts w:hint="cs"/>
          <w:rtl/>
        </w:rPr>
        <w:t xml:space="preserve"> </w:t>
      </w:r>
      <w:r>
        <w:rPr>
          <w:rtl/>
        </w:rPr>
        <w:t>–</w:t>
      </w:r>
      <w:r>
        <w:rPr>
          <w:rFonts w:hint="cs"/>
          <w:rtl/>
        </w:rPr>
        <w:t xml:space="preserve"> אין</w:t>
      </w:r>
    </w:p>
    <w:p w14:paraId="25EA52A7" w14:textId="77777777" w:rsidR="00000000" w:rsidRDefault="00A32788">
      <w:pPr>
        <w:pStyle w:val="ad"/>
        <w:bidi/>
        <w:rPr>
          <w:rFonts w:hint="cs"/>
          <w:rtl/>
        </w:rPr>
      </w:pPr>
      <w:r>
        <w:rPr>
          <w:rFonts w:hint="cs"/>
          <w:rtl/>
        </w:rPr>
        <w:t xml:space="preserve">הצעת יושב-ראש ועדת הכנסת נתקבלה. </w:t>
      </w:r>
    </w:p>
    <w:p w14:paraId="297193A8" w14:textId="77777777" w:rsidR="00000000" w:rsidRDefault="00A32788">
      <w:pPr>
        <w:pStyle w:val="a0"/>
        <w:rPr>
          <w:rFonts w:hint="cs"/>
          <w:rtl/>
        </w:rPr>
      </w:pPr>
    </w:p>
    <w:p w14:paraId="053A5659" w14:textId="77777777" w:rsidR="00000000" w:rsidRDefault="00A32788">
      <w:pPr>
        <w:pStyle w:val="af1"/>
        <w:rPr>
          <w:rtl/>
        </w:rPr>
      </w:pPr>
      <w:r>
        <w:rPr>
          <w:rtl/>
        </w:rPr>
        <w:t>היו"ר מיכאל נודלמן:</w:t>
      </w:r>
    </w:p>
    <w:p w14:paraId="2A0F3E4B" w14:textId="77777777" w:rsidR="00000000" w:rsidRDefault="00A32788">
      <w:pPr>
        <w:pStyle w:val="a0"/>
        <w:rPr>
          <w:rtl/>
        </w:rPr>
      </w:pPr>
    </w:p>
    <w:p w14:paraId="25D5924C" w14:textId="77777777" w:rsidR="00000000" w:rsidRDefault="00A32788">
      <w:pPr>
        <w:pStyle w:val="a0"/>
        <w:rPr>
          <w:rFonts w:hint="cs"/>
          <w:rtl/>
        </w:rPr>
      </w:pPr>
      <w:r>
        <w:rPr>
          <w:rFonts w:hint="cs"/>
          <w:rtl/>
        </w:rPr>
        <w:t xml:space="preserve">תשעה בעד, עשרה, עם קולו של יושב-ראש הוועדה, אין מתנגדים ואין נמנעים. ההודעה התקבלה. </w:t>
      </w:r>
    </w:p>
    <w:p w14:paraId="0D5A394A" w14:textId="77777777" w:rsidR="00000000" w:rsidRDefault="00A32788">
      <w:pPr>
        <w:pStyle w:val="a0"/>
        <w:rPr>
          <w:rtl/>
        </w:rPr>
      </w:pPr>
    </w:p>
    <w:p w14:paraId="595490E4" w14:textId="77777777" w:rsidR="00000000" w:rsidRDefault="00A32788">
      <w:pPr>
        <w:pStyle w:val="a0"/>
        <w:rPr>
          <w:rFonts w:hint="cs"/>
          <w:rtl/>
        </w:rPr>
      </w:pPr>
    </w:p>
    <w:p w14:paraId="1C475FD5" w14:textId="77777777" w:rsidR="00000000" w:rsidRDefault="00A32788">
      <w:pPr>
        <w:pStyle w:val="-"/>
        <w:rPr>
          <w:rtl/>
        </w:rPr>
      </w:pPr>
      <w:bookmarkStart w:id="81" w:name="FS000001038T10_05_2004_17_53_15C"/>
      <w:bookmarkEnd w:id="81"/>
      <w:r>
        <w:rPr>
          <w:rtl/>
        </w:rPr>
        <w:t>רוני בר-און (יו"ר ועדת הכנסת):</w:t>
      </w:r>
    </w:p>
    <w:p w14:paraId="79344285" w14:textId="77777777" w:rsidR="00000000" w:rsidRDefault="00A32788">
      <w:pPr>
        <w:pStyle w:val="a0"/>
        <w:rPr>
          <w:rtl/>
        </w:rPr>
      </w:pPr>
    </w:p>
    <w:p w14:paraId="64E8E7D8" w14:textId="77777777" w:rsidR="00000000" w:rsidRDefault="00A32788">
      <w:pPr>
        <w:pStyle w:val="a0"/>
        <w:rPr>
          <w:rtl/>
        </w:rPr>
      </w:pPr>
      <w:r>
        <w:rPr>
          <w:rFonts w:hint="cs"/>
          <w:rtl/>
        </w:rPr>
        <w:t>אדוני היושב-ראש, הודעה נוספת. הכנסת החליטה, בישיבתה ביום י"ב באייר התשס"ד,</w:t>
      </w:r>
      <w:r>
        <w:rPr>
          <w:rFonts w:hint="cs"/>
          <w:rtl/>
        </w:rPr>
        <w:t xml:space="preserve"> 2 במאי 2004, להעביר לוועדת העבודה, הרווחה והבריאות את הצעת חוק הכניסה לישראל (תיקון </w:t>
      </w:r>
      <w:r>
        <w:rPr>
          <w:rtl/>
        </w:rPr>
        <w:t>מ</w:t>
      </w:r>
      <w:r>
        <w:rPr>
          <w:rFonts w:hint="cs"/>
          <w:rtl/>
        </w:rPr>
        <w:t>ס' 13) (הארכת אשרה לעובד זר), התשס"ד-2004, כ/41, של חברי הכנסת רשף חן, אתי לבני ושאול יהלום, לשם הכנתה לקריאה שנייה ולקריאה שלישית.</w:t>
      </w:r>
    </w:p>
    <w:p w14:paraId="5613294D" w14:textId="77777777" w:rsidR="00000000" w:rsidRDefault="00A32788">
      <w:pPr>
        <w:pStyle w:val="a0"/>
        <w:rPr>
          <w:rtl/>
        </w:rPr>
      </w:pPr>
    </w:p>
    <w:p w14:paraId="38245507" w14:textId="77777777" w:rsidR="00000000" w:rsidRDefault="00A32788">
      <w:pPr>
        <w:pStyle w:val="a0"/>
        <w:rPr>
          <w:rtl/>
        </w:rPr>
      </w:pPr>
      <w:r>
        <w:rPr>
          <w:rFonts w:hint="cs"/>
          <w:rtl/>
        </w:rPr>
        <w:t>יושב-ראש ועדת הפנים ואיכות הסביבה פנה</w:t>
      </w:r>
      <w:r>
        <w:rPr>
          <w:rFonts w:hint="cs"/>
          <w:rtl/>
        </w:rPr>
        <w:t xml:space="preserve"> לוועדת הכנסת בבקשה להעביר הצעת חוק זו לדיון בוועדת הפנים ואיכות הסביבה מן הטעם שכל הצעות החוק שעניינ</w:t>
      </w:r>
      <w:r>
        <w:rPr>
          <w:rtl/>
        </w:rPr>
        <w:t>ן</w:t>
      </w:r>
      <w:r>
        <w:rPr>
          <w:rFonts w:hint="cs"/>
          <w:rtl/>
        </w:rPr>
        <w:t xml:space="preserve"> כניסה לישראל נדונות בוועדת הפנים לפי התקנון. יושב-ראש ועדת העבודה, הרווחה והבריאות נתן את הסכמתו להעברת הצעת החוק כאמור.</w:t>
      </w:r>
    </w:p>
    <w:p w14:paraId="64DEB027" w14:textId="77777777" w:rsidR="00000000" w:rsidRDefault="00A32788">
      <w:pPr>
        <w:pStyle w:val="a0"/>
        <w:rPr>
          <w:rtl/>
        </w:rPr>
      </w:pPr>
    </w:p>
    <w:p w14:paraId="4E18B45D" w14:textId="77777777" w:rsidR="00000000" w:rsidRDefault="00A32788">
      <w:pPr>
        <w:pStyle w:val="a0"/>
        <w:rPr>
          <w:rFonts w:hint="cs"/>
          <w:rtl/>
        </w:rPr>
      </w:pPr>
      <w:r>
        <w:rPr>
          <w:rFonts w:hint="cs"/>
          <w:rtl/>
        </w:rPr>
        <w:t xml:space="preserve">ועדת הכנסת החליטה בישיבתה היום </w:t>
      </w:r>
      <w:r>
        <w:rPr>
          <w:rFonts w:hint="cs"/>
          <w:rtl/>
        </w:rPr>
        <w:t>להמליץ לכנסת לשנות החלטתה ולהעביר את הצעת החוק האמורה מוועדת העבודה, הרווחה והבריאות לדיון בוועדת הפנים ואיכו</w:t>
      </w:r>
      <w:r>
        <w:rPr>
          <w:rtl/>
        </w:rPr>
        <w:t>ת</w:t>
      </w:r>
      <w:r>
        <w:rPr>
          <w:rFonts w:hint="cs"/>
          <w:rtl/>
        </w:rPr>
        <w:t xml:space="preserve"> הסביבה. </w:t>
      </w:r>
    </w:p>
    <w:p w14:paraId="24CC38B7" w14:textId="77777777" w:rsidR="00000000" w:rsidRDefault="00A32788">
      <w:pPr>
        <w:pStyle w:val="a0"/>
        <w:rPr>
          <w:rFonts w:hint="cs"/>
          <w:rtl/>
        </w:rPr>
      </w:pPr>
    </w:p>
    <w:p w14:paraId="49A891A8" w14:textId="77777777" w:rsidR="00000000" w:rsidRDefault="00A32788">
      <w:pPr>
        <w:pStyle w:val="a0"/>
        <w:rPr>
          <w:rFonts w:hint="cs"/>
          <w:rtl/>
        </w:rPr>
      </w:pPr>
      <w:r>
        <w:rPr>
          <w:rFonts w:hint="cs"/>
          <w:rtl/>
        </w:rPr>
        <w:t>אבקש את אישורה של הכנסת להמלצה זו.</w:t>
      </w:r>
    </w:p>
    <w:p w14:paraId="62E8B751" w14:textId="77777777" w:rsidR="00000000" w:rsidRDefault="00A32788">
      <w:pPr>
        <w:pStyle w:val="a0"/>
        <w:rPr>
          <w:rFonts w:hint="cs"/>
          <w:rtl/>
        </w:rPr>
      </w:pPr>
    </w:p>
    <w:p w14:paraId="14CD7DBD" w14:textId="77777777" w:rsidR="00000000" w:rsidRDefault="00A32788">
      <w:pPr>
        <w:pStyle w:val="af1"/>
        <w:rPr>
          <w:rtl/>
        </w:rPr>
      </w:pPr>
      <w:r>
        <w:rPr>
          <w:rtl/>
        </w:rPr>
        <w:t>היו"ר מיכאל נודלמן:</w:t>
      </w:r>
    </w:p>
    <w:p w14:paraId="2A5D70F0" w14:textId="77777777" w:rsidR="00000000" w:rsidRDefault="00A32788">
      <w:pPr>
        <w:pStyle w:val="a0"/>
        <w:rPr>
          <w:rtl/>
        </w:rPr>
      </w:pPr>
    </w:p>
    <w:p w14:paraId="5DC26048" w14:textId="77777777" w:rsidR="00000000" w:rsidRDefault="00A32788">
      <w:pPr>
        <w:pStyle w:val="a0"/>
        <w:rPr>
          <w:rFonts w:hint="cs"/>
          <w:rtl/>
        </w:rPr>
      </w:pPr>
      <w:r>
        <w:rPr>
          <w:rFonts w:hint="cs"/>
          <w:rtl/>
        </w:rPr>
        <w:t xml:space="preserve">אנחנו צריכים להצביע על ההודעה, כדי לאשר אותה. בבקשה. </w:t>
      </w:r>
    </w:p>
    <w:p w14:paraId="04F493BC" w14:textId="77777777" w:rsidR="00000000" w:rsidRDefault="00A32788">
      <w:pPr>
        <w:pStyle w:val="a0"/>
        <w:rPr>
          <w:rFonts w:hint="cs"/>
          <w:rtl/>
        </w:rPr>
      </w:pPr>
    </w:p>
    <w:p w14:paraId="35D44427" w14:textId="77777777" w:rsidR="00000000" w:rsidRDefault="00A32788">
      <w:pPr>
        <w:pStyle w:val="ab"/>
        <w:bidi/>
        <w:rPr>
          <w:rFonts w:hint="cs"/>
          <w:rtl/>
        </w:rPr>
      </w:pPr>
      <w:r>
        <w:rPr>
          <w:rFonts w:hint="cs"/>
          <w:rtl/>
        </w:rPr>
        <w:t>הצבעה מס' 2</w:t>
      </w:r>
    </w:p>
    <w:p w14:paraId="2B475021" w14:textId="77777777" w:rsidR="00000000" w:rsidRDefault="00A32788">
      <w:pPr>
        <w:pStyle w:val="a0"/>
        <w:rPr>
          <w:rFonts w:hint="cs"/>
          <w:rtl/>
        </w:rPr>
      </w:pPr>
    </w:p>
    <w:p w14:paraId="69D9D229" w14:textId="77777777" w:rsidR="00000000" w:rsidRDefault="00A32788">
      <w:pPr>
        <w:pStyle w:val="ac"/>
        <w:bidi/>
        <w:rPr>
          <w:rFonts w:hint="cs"/>
          <w:rtl/>
        </w:rPr>
      </w:pPr>
      <w:r>
        <w:rPr>
          <w:rFonts w:hint="cs"/>
          <w:rtl/>
        </w:rPr>
        <w:t>בעד הצעת י</w:t>
      </w:r>
      <w:r>
        <w:rPr>
          <w:rFonts w:hint="cs"/>
          <w:rtl/>
        </w:rPr>
        <w:t xml:space="preserve">ושב-ראש ועדת הכנסת </w:t>
      </w:r>
      <w:r>
        <w:rPr>
          <w:rtl/>
        </w:rPr>
        <w:t>–</w:t>
      </w:r>
      <w:r>
        <w:rPr>
          <w:rFonts w:hint="cs"/>
          <w:rtl/>
        </w:rPr>
        <w:t xml:space="preserve"> 7 </w:t>
      </w:r>
    </w:p>
    <w:p w14:paraId="6460565E" w14:textId="77777777" w:rsidR="00000000" w:rsidRDefault="00A32788">
      <w:pPr>
        <w:pStyle w:val="ac"/>
        <w:bidi/>
        <w:rPr>
          <w:rFonts w:hint="cs"/>
          <w:rtl/>
        </w:rPr>
      </w:pPr>
      <w:r>
        <w:rPr>
          <w:rFonts w:hint="cs"/>
          <w:rtl/>
        </w:rPr>
        <w:t xml:space="preserve">נגד </w:t>
      </w:r>
      <w:r>
        <w:rPr>
          <w:rtl/>
        </w:rPr>
        <w:t>–</w:t>
      </w:r>
      <w:r>
        <w:rPr>
          <w:rFonts w:hint="cs"/>
          <w:rtl/>
        </w:rPr>
        <w:t xml:space="preserve"> אין</w:t>
      </w:r>
    </w:p>
    <w:p w14:paraId="5EDE4E6E"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1173BC96" w14:textId="77777777" w:rsidR="00000000" w:rsidRDefault="00A32788">
      <w:pPr>
        <w:pStyle w:val="ad"/>
        <w:bidi/>
        <w:rPr>
          <w:rFonts w:hint="cs"/>
          <w:rtl/>
        </w:rPr>
      </w:pPr>
      <w:r>
        <w:rPr>
          <w:rFonts w:hint="cs"/>
          <w:rtl/>
        </w:rPr>
        <w:t xml:space="preserve">הצעת יושב-ראש ועדת הכנסת להעביר את הצעת חוק הכניסה לישראל (תיקון מס' 13) (הארכת אשרה לעובד זר), התשס"ד-2004, מוועדת העבודה, הרווחה והבריאות לוועדת הפנים ואיכות הסביבה נתקבלה. </w:t>
      </w:r>
    </w:p>
    <w:p w14:paraId="20168C2E" w14:textId="77777777" w:rsidR="00000000" w:rsidRDefault="00A32788">
      <w:pPr>
        <w:pStyle w:val="a0"/>
        <w:rPr>
          <w:rFonts w:hint="cs"/>
          <w:rtl/>
        </w:rPr>
      </w:pPr>
    </w:p>
    <w:p w14:paraId="1C0C7158" w14:textId="77777777" w:rsidR="00000000" w:rsidRDefault="00A32788">
      <w:pPr>
        <w:pStyle w:val="af1"/>
        <w:rPr>
          <w:rtl/>
        </w:rPr>
      </w:pPr>
      <w:r>
        <w:rPr>
          <w:rtl/>
        </w:rPr>
        <w:t>היו"ר מיכאל נודלמן:</w:t>
      </w:r>
    </w:p>
    <w:p w14:paraId="2464EC07" w14:textId="77777777" w:rsidR="00000000" w:rsidRDefault="00A32788">
      <w:pPr>
        <w:pStyle w:val="a0"/>
        <w:rPr>
          <w:rtl/>
        </w:rPr>
      </w:pPr>
    </w:p>
    <w:p w14:paraId="4EBF7EB7" w14:textId="77777777" w:rsidR="00000000" w:rsidRDefault="00A32788">
      <w:pPr>
        <w:pStyle w:val="a0"/>
        <w:rPr>
          <w:rFonts w:hint="cs"/>
          <w:rtl/>
        </w:rPr>
      </w:pPr>
      <w:r>
        <w:rPr>
          <w:rFonts w:hint="cs"/>
          <w:rtl/>
        </w:rPr>
        <w:t>שבעה בעד, ש</w:t>
      </w:r>
      <w:r>
        <w:rPr>
          <w:rFonts w:hint="cs"/>
          <w:rtl/>
        </w:rPr>
        <w:t xml:space="preserve">מונה, עם קולו של יושב-ראש הוועדה, אין מתנגדים ואין נמנעים. הצעת ועדת הכנסת התקבלה. </w:t>
      </w:r>
    </w:p>
    <w:p w14:paraId="236D18D6" w14:textId="77777777" w:rsidR="00000000" w:rsidRDefault="00A32788">
      <w:pPr>
        <w:pStyle w:val="a0"/>
        <w:rPr>
          <w:rFonts w:hint="cs"/>
          <w:rtl/>
        </w:rPr>
      </w:pPr>
    </w:p>
    <w:p w14:paraId="2B5E81DD" w14:textId="77777777" w:rsidR="00000000" w:rsidRDefault="00A32788">
      <w:pPr>
        <w:pStyle w:val="a2"/>
        <w:rPr>
          <w:rFonts w:hint="cs"/>
          <w:rtl/>
        </w:rPr>
      </w:pPr>
    </w:p>
    <w:p w14:paraId="63A8D6FF" w14:textId="77777777" w:rsidR="00000000" w:rsidRDefault="00A32788">
      <w:pPr>
        <w:pStyle w:val="a0"/>
        <w:rPr>
          <w:rFonts w:hint="cs"/>
          <w:rtl/>
        </w:rPr>
      </w:pPr>
    </w:p>
    <w:p w14:paraId="5F4CDB10" w14:textId="77777777" w:rsidR="00000000" w:rsidRDefault="00A32788">
      <w:pPr>
        <w:pStyle w:val="a2"/>
        <w:rPr>
          <w:rFonts w:hint="cs"/>
          <w:rtl/>
        </w:rPr>
      </w:pPr>
      <w:bookmarkStart w:id="82" w:name="_Toc80592854"/>
      <w:r>
        <w:rPr>
          <w:rtl/>
        </w:rPr>
        <w:t>הצע</w:t>
      </w:r>
      <w:r>
        <w:rPr>
          <w:rFonts w:hint="cs"/>
          <w:rtl/>
        </w:rPr>
        <w:t>ו</w:t>
      </w:r>
      <w:r>
        <w:rPr>
          <w:rtl/>
        </w:rPr>
        <w:t xml:space="preserve">ת סיעות </w:t>
      </w:r>
      <w:r>
        <w:rPr>
          <w:rFonts w:hint="cs"/>
          <w:rtl/>
        </w:rPr>
        <w:t>ה</w:t>
      </w:r>
      <w:r>
        <w:rPr>
          <w:rtl/>
        </w:rPr>
        <w:t>עבודה-מימד, מרצ</w:t>
      </w:r>
      <w:r>
        <w:rPr>
          <w:rFonts w:hint="cs"/>
          <w:rtl/>
        </w:rPr>
        <w:t>-</w:t>
      </w:r>
      <w:r>
        <w:rPr>
          <w:rtl/>
        </w:rPr>
        <w:t>-חד"ש-תע"ל-</w:t>
      </w:r>
      <w:r>
        <w:rPr>
          <w:rFonts w:hint="cs"/>
          <w:rtl/>
        </w:rPr>
        <w:t>-</w:t>
      </w:r>
      <w:r>
        <w:rPr>
          <w:rtl/>
        </w:rPr>
        <w:t>בל"ד</w:t>
      </w:r>
      <w:r>
        <w:rPr>
          <w:rFonts w:hint="cs"/>
          <w:rtl/>
        </w:rPr>
        <w:t>-</w:t>
      </w:r>
      <w:r>
        <w:rPr>
          <w:rtl/>
        </w:rPr>
        <w:t>-רע"</w:t>
      </w:r>
      <w:r>
        <w:rPr>
          <w:rFonts w:hint="cs"/>
          <w:rtl/>
        </w:rPr>
        <w:t>ם</w:t>
      </w:r>
      <w:r>
        <w:rPr>
          <w:rtl/>
        </w:rPr>
        <w:t xml:space="preserve"> וש"ס </w:t>
      </w:r>
      <w:r>
        <w:rPr>
          <w:rFonts w:hint="cs"/>
          <w:rtl/>
        </w:rPr>
        <w:br/>
      </w:r>
      <w:r>
        <w:rPr>
          <w:rtl/>
        </w:rPr>
        <w:t>להביע אי-אמון בממשלה</w:t>
      </w:r>
      <w:r>
        <w:rPr>
          <w:rFonts w:hint="cs"/>
          <w:rtl/>
        </w:rPr>
        <w:t xml:space="preserve"> בשל:</w:t>
      </w:r>
      <w:bookmarkEnd w:id="82"/>
    </w:p>
    <w:p w14:paraId="227CDA44" w14:textId="77777777" w:rsidR="00000000" w:rsidRDefault="00A32788">
      <w:pPr>
        <w:pStyle w:val="a2"/>
        <w:rPr>
          <w:rFonts w:hint="cs"/>
          <w:rtl/>
        </w:rPr>
      </w:pPr>
      <w:bookmarkStart w:id="83" w:name="_Toc80592855"/>
      <w:r>
        <w:rPr>
          <w:rFonts w:hint="cs"/>
          <w:rtl/>
        </w:rPr>
        <w:t xml:space="preserve">א. תוצאות המשאל, שהראו שהימין הקיצוני השתלט על הליכוד, </w:t>
      </w:r>
      <w:r>
        <w:rPr>
          <w:rtl/>
        </w:rPr>
        <w:br/>
      </w:r>
      <w:r>
        <w:rPr>
          <w:rFonts w:hint="cs"/>
          <w:rtl/>
        </w:rPr>
        <w:t>והקיפאון המדיני שבעקבותיו;</w:t>
      </w:r>
      <w:bookmarkEnd w:id="83"/>
    </w:p>
    <w:p w14:paraId="2ACE3A4C" w14:textId="77777777" w:rsidR="00000000" w:rsidRDefault="00A32788">
      <w:pPr>
        <w:pStyle w:val="a2"/>
        <w:rPr>
          <w:rFonts w:hint="cs"/>
        </w:rPr>
      </w:pPr>
      <w:bookmarkStart w:id="84" w:name="_Toc80592856"/>
      <w:r>
        <w:rPr>
          <w:rFonts w:hint="cs"/>
          <w:rtl/>
        </w:rPr>
        <w:t>ב.</w:t>
      </w:r>
      <w:r>
        <w:rPr>
          <w:rFonts w:hint="cs"/>
          <w:rtl/>
        </w:rPr>
        <w:t xml:space="preserve"> הממצאים החמורים של דוח מבקר המדינה;</w:t>
      </w:r>
      <w:bookmarkEnd w:id="84"/>
    </w:p>
    <w:p w14:paraId="449F360C" w14:textId="77777777" w:rsidR="00000000" w:rsidRDefault="00A32788">
      <w:pPr>
        <w:pStyle w:val="a2"/>
        <w:rPr>
          <w:rFonts w:hint="cs"/>
          <w:rtl/>
        </w:rPr>
      </w:pPr>
      <w:bookmarkStart w:id="85" w:name="_Toc80592857"/>
      <w:r>
        <w:rPr>
          <w:rFonts w:hint="cs"/>
          <w:rtl/>
        </w:rPr>
        <w:t xml:space="preserve">ג. דוח מבקר המדינה </w:t>
      </w:r>
      <w:r>
        <w:rPr>
          <w:rtl/>
        </w:rPr>
        <w:t>–</w:t>
      </w:r>
      <w:r>
        <w:rPr>
          <w:rFonts w:hint="cs"/>
          <w:rtl/>
        </w:rPr>
        <w:t xml:space="preserve"> סעיף האזנות סתר</w:t>
      </w:r>
      <w:bookmarkEnd w:id="85"/>
    </w:p>
    <w:p w14:paraId="2AE94C4B" w14:textId="77777777" w:rsidR="00000000" w:rsidRDefault="00A32788">
      <w:pPr>
        <w:pStyle w:val="-0"/>
        <w:rPr>
          <w:rFonts w:hint="cs"/>
          <w:rtl/>
        </w:rPr>
      </w:pPr>
    </w:p>
    <w:p w14:paraId="53209C3B" w14:textId="77777777" w:rsidR="00000000" w:rsidRDefault="00A32788">
      <w:pPr>
        <w:pStyle w:val="af1"/>
        <w:rPr>
          <w:rtl/>
        </w:rPr>
      </w:pPr>
      <w:r>
        <w:rPr>
          <w:rtl/>
        </w:rPr>
        <w:t>היו"ר מיכאל נודלמן:</w:t>
      </w:r>
    </w:p>
    <w:p w14:paraId="25166C1C" w14:textId="77777777" w:rsidR="00000000" w:rsidRDefault="00A32788">
      <w:pPr>
        <w:pStyle w:val="a0"/>
        <w:rPr>
          <w:rtl/>
        </w:rPr>
      </w:pPr>
    </w:p>
    <w:p w14:paraId="683E3E7E" w14:textId="77777777" w:rsidR="00000000" w:rsidRDefault="00A32788">
      <w:pPr>
        <w:pStyle w:val="a0"/>
        <w:rPr>
          <w:rFonts w:hint="cs"/>
          <w:rtl/>
        </w:rPr>
      </w:pPr>
      <w:r>
        <w:rPr>
          <w:rFonts w:hint="cs"/>
          <w:rtl/>
        </w:rPr>
        <w:t xml:space="preserve">אנחנו עוברים לדיון בעניין הצעות אי-אמון בממשלה שהגישו סיעות בבית הזה. ראשון הדוברים הוא חבר הכנסת יצחק הרצוג. בבקשה. עשר דקות. </w:t>
      </w:r>
    </w:p>
    <w:p w14:paraId="36F05D30" w14:textId="77777777" w:rsidR="00000000" w:rsidRDefault="00A32788">
      <w:pPr>
        <w:pStyle w:val="a0"/>
        <w:rPr>
          <w:rFonts w:hint="cs"/>
          <w:rtl/>
        </w:rPr>
      </w:pPr>
    </w:p>
    <w:p w14:paraId="3E33C61E" w14:textId="77777777" w:rsidR="00000000" w:rsidRDefault="00A32788">
      <w:pPr>
        <w:pStyle w:val="a"/>
        <w:rPr>
          <w:rtl/>
        </w:rPr>
      </w:pPr>
      <w:bookmarkStart w:id="86" w:name="FS000001044T10_05_2004_18_02_59"/>
      <w:bookmarkStart w:id="87" w:name="_Toc80592858"/>
      <w:bookmarkEnd w:id="86"/>
      <w:r>
        <w:rPr>
          <w:rFonts w:hint="eastAsia"/>
          <w:rtl/>
        </w:rPr>
        <w:t>יצחק</w:t>
      </w:r>
      <w:r>
        <w:rPr>
          <w:rtl/>
        </w:rPr>
        <w:t xml:space="preserve"> הרצוג (העבודה-מימד):</w:t>
      </w:r>
      <w:bookmarkEnd w:id="87"/>
    </w:p>
    <w:p w14:paraId="634431E8" w14:textId="77777777" w:rsidR="00000000" w:rsidRDefault="00A32788">
      <w:pPr>
        <w:pStyle w:val="a0"/>
        <w:rPr>
          <w:rFonts w:hint="cs"/>
          <w:rtl/>
        </w:rPr>
      </w:pPr>
    </w:p>
    <w:p w14:paraId="4A3B7649" w14:textId="77777777" w:rsidR="00000000" w:rsidRDefault="00A32788">
      <w:pPr>
        <w:pStyle w:val="a0"/>
        <w:rPr>
          <w:rFonts w:hint="cs"/>
          <w:rtl/>
        </w:rPr>
      </w:pPr>
      <w:r>
        <w:rPr>
          <w:rFonts w:hint="cs"/>
          <w:rtl/>
        </w:rPr>
        <w:t>אדונ</w:t>
      </w:r>
      <w:r>
        <w:rPr>
          <w:rFonts w:hint="cs"/>
          <w:rtl/>
        </w:rPr>
        <w:t xml:space="preserve">י היושב-ראש, חברות וחברי הכנסת, נפל דבר בישראל. מפלגת השלטון, מפלגה שמרכיבה שליש מהבית החשוב הזה, הבית שקובע גורלות לדורות </w:t>
      </w:r>
      <w:r>
        <w:rPr>
          <w:rtl/>
        </w:rPr>
        <w:t>–</w:t>
      </w:r>
      <w:r>
        <w:rPr>
          <w:rFonts w:hint="cs"/>
          <w:rtl/>
        </w:rPr>
        <w:t xml:space="preserve"> מפלגת השלטון לא רק חזרה להיות מפלגת ימין קיצוני, אלא השתלטו עליה גורמים קיצוניים שגוררים אותה, ואת המדינה יחד אתה, לדרך ללא מוצא וא</w:t>
      </w:r>
      <w:r>
        <w:rPr>
          <w:rFonts w:hint="cs"/>
          <w:rtl/>
        </w:rPr>
        <w:t xml:space="preserve">ל עברי פי-תהום. </w:t>
      </w:r>
    </w:p>
    <w:p w14:paraId="6635A2A9" w14:textId="77777777" w:rsidR="00000000" w:rsidRDefault="00A32788">
      <w:pPr>
        <w:pStyle w:val="a0"/>
        <w:rPr>
          <w:rFonts w:hint="cs"/>
          <w:rtl/>
        </w:rPr>
      </w:pPr>
    </w:p>
    <w:p w14:paraId="32AE2CEC" w14:textId="77777777" w:rsidR="00000000" w:rsidRDefault="00A32788">
      <w:pPr>
        <w:pStyle w:val="a0"/>
        <w:rPr>
          <w:rFonts w:hint="cs"/>
          <w:rtl/>
        </w:rPr>
      </w:pPr>
      <w:r>
        <w:rPr>
          <w:rFonts w:hint="cs"/>
          <w:rtl/>
        </w:rPr>
        <w:t xml:space="preserve">כאשר בא ראש הממשלה עם תוכנית ההתנתקות, אנחנו כתנועה שדגלה כל הזמן בהתנתקות מהעם הפלסטיני ובהיפרדות, ופעלה בעשור האחרון ללא ליאות להגיע להסדר עם הפלסטינים, שכן הנושא הזה מאפיל על חיינו יום-יום, שעה-שעה </w:t>
      </w:r>
      <w:r>
        <w:rPr>
          <w:rtl/>
        </w:rPr>
        <w:t>–</w:t>
      </w:r>
      <w:r>
        <w:rPr>
          <w:rFonts w:hint="cs"/>
          <w:rtl/>
        </w:rPr>
        <w:t xml:space="preserve"> הוא משפיע על כל אורחות חיינו, הוא מ</w:t>
      </w:r>
      <w:r>
        <w:rPr>
          <w:rFonts w:hint="cs"/>
          <w:rtl/>
        </w:rPr>
        <w:t xml:space="preserve">שפיע על יחסינו הפנימיים והחיצוניים, על כלכלתנו, על התעסוקה אצלנו, על צמיחת המשק, על ביטחוננו האישי, ואנחנו חותרים בצורה עקבית - - - </w:t>
      </w:r>
    </w:p>
    <w:p w14:paraId="5EFE396B" w14:textId="77777777" w:rsidR="00000000" w:rsidRDefault="00A32788">
      <w:pPr>
        <w:pStyle w:val="a0"/>
        <w:rPr>
          <w:rFonts w:hint="cs"/>
          <w:rtl/>
        </w:rPr>
      </w:pPr>
    </w:p>
    <w:p w14:paraId="59ED95FC" w14:textId="77777777" w:rsidR="00000000" w:rsidRDefault="00A32788">
      <w:pPr>
        <w:pStyle w:val="af0"/>
        <w:rPr>
          <w:rtl/>
        </w:rPr>
      </w:pPr>
      <w:r>
        <w:rPr>
          <w:rFonts w:hint="eastAsia"/>
          <w:rtl/>
        </w:rPr>
        <w:t>איוב</w:t>
      </w:r>
      <w:r>
        <w:rPr>
          <w:rtl/>
        </w:rPr>
        <w:t xml:space="preserve"> קרא (הליכוד):</w:t>
      </w:r>
    </w:p>
    <w:p w14:paraId="0A9FD5C4" w14:textId="77777777" w:rsidR="00000000" w:rsidRDefault="00A32788">
      <w:pPr>
        <w:pStyle w:val="a0"/>
        <w:rPr>
          <w:rFonts w:hint="cs"/>
          <w:rtl/>
        </w:rPr>
      </w:pPr>
    </w:p>
    <w:p w14:paraId="30D8854A" w14:textId="77777777" w:rsidR="00000000" w:rsidRDefault="00A32788">
      <w:pPr>
        <w:pStyle w:val="a0"/>
        <w:rPr>
          <w:rFonts w:hint="cs"/>
          <w:rtl/>
        </w:rPr>
      </w:pPr>
      <w:r>
        <w:rPr>
          <w:rFonts w:hint="cs"/>
          <w:rtl/>
        </w:rPr>
        <w:t xml:space="preserve">תפרתם חליפות לממשלה - - - </w:t>
      </w:r>
    </w:p>
    <w:p w14:paraId="7D7E2D7D" w14:textId="77777777" w:rsidR="00000000" w:rsidRDefault="00A32788">
      <w:pPr>
        <w:pStyle w:val="a0"/>
        <w:rPr>
          <w:rFonts w:hint="cs"/>
          <w:rtl/>
        </w:rPr>
      </w:pPr>
    </w:p>
    <w:p w14:paraId="6CA40ACB" w14:textId="77777777" w:rsidR="00000000" w:rsidRDefault="00A32788">
      <w:pPr>
        <w:pStyle w:val="-"/>
        <w:rPr>
          <w:rtl/>
        </w:rPr>
      </w:pPr>
      <w:bookmarkStart w:id="88" w:name="FS000001044T10_05_2004_18_06_35C"/>
      <w:bookmarkEnd w:id="88"/>
      <w:r>
        <w:rPr>
          <w:rtl/>
        </w:rPr>
        <w:t>יצחק הרצוג (העבודה-מימד):</w:t>
      </w:r>
    </w:p>
    <w:p w14:paraId="6C3F0DA5" w14:textId="77777777" w:rsidR="00000000" w:rsidRDefault="00A32788">
      <w:pPr>
        <w:pStyle w:val="a0"/>
        <w:rPr>
          <w:rtl/>
        </w:rPr>
      </w:pPr>
    </w:p>
    <w:p w14:paraId="49FB758B" w14:textId="77777777" w:rsidR="00000000" w:rsidRDefault="00A32788">
      <w:pPr>
        <w:pStyle w:val="a0"/>
        <w:rPr>
          <w:rFonts w:hint="cs"/>
          <w:rtl/>
        </w:rPr>
      </w:pPr>
      <w:r>
        <w:rPr>
          <w:rFonts w:hint="cs"/>
          <w:rtl/>
        </w:rPr>
        <w:t xml:space="preserve">אדוני חבר הכנסת קרא, למה אתה מפריע לי? </w:t>
      </w:r>
    </w:p>
    <w:p w14:paraId="4ED9200D" w14:textId="77777777" w:rsidR="00000000" w:rsidRDefault="00A32788">
      <w:pPr>
        <w:pStyle w:val="a0"/>
        <w:rPr>
          <w:rFonts w:hint="cs"/>
          <w:rtl/>
        </w:rPr>
      </w:pPr>
    </w:p>
    <w:p w14:paraId="7AAF624B" w14:textId="77777777" w:rsidR="00000000" w:rsidRDefault="00A32788">
      <w:pPr>
        <w:pStyle w:val="af0"/>
        <w:rPr>
          <w:rtl/>
        </w:rPr>
      </w:pPr>
      <w:r>
        <w:rPr>
          <w:rFonts w:hint="eastAsia"/>
          <w:rtl/>
        </w:rPr>
        <w:t>איוב</w:t>
      </w:r>
      <w:r>
        <w:rPr>
          <w:rtl/>
        </w:rPr>
        <w:t xml:space="preserve"> ק</w:t>
      </w:r>
      <w:r>
        <w:rPr>
          <w:rtl/>
        </w:rPr>
        <w:t>רא (הליכוד):</w:t>
      </w:r>
    </w:p>
    <w:p w14:paraId="355AD3B4" w14:textId="77777777" w:rsidR="00000000" w:rsidRDefault="00A32788">
      <w:pPr>
        <w:pStyle w:val="a0"/>
        <w:rPr>
          <w:rFonts w:hint="cs"/>
          <w:rtl/>
        </w:rPr>
      </w:pPr>
    </w:p>
    <w:p w14:paraId="78786EFD" w14:textId="77777777" w:rsidR="00000000" w:rsidRDefault="00A32788">
      <w:pPr>
        <w:pStyle w:val="a0"/>
        <w:rPr>
          <w:rFonts w:hint="cs"/>
          <w:rtl/>
        </w:rPr>
      </w:pPr>
      <w:r>
        <w:rPr>
          <w:rFonts w:hint="cs"/>
          <w:rtl/>
        </w:rPr>
        <w:t xml:space="preserve">תפרתם חליפות לממשלה, אתם לא תיכנסו אליה. </w:t>
      </w:r>
    </w:p>
    <w:p w14:paraId="3F46CE81" w14:textId="77777777" w:rsidR="00000000" w:rsidRDefault="00A32788">
      <w:pPr>
        <w:pStyle w:val="a0"/>
        <w:rPr>
          <w:rFonts w:hint="cs"/>
          <w:rtl/>
        </w:rPr>
      </w:pPr>
    </w:p>
    <w:p w14:paraId="1A6D089A" w14:textId="77777777" w:rsidR="00000000" w:rsidRDefault="00A32788">
      <w:pPr>
        <w:pStyle w:val="-"/>
        <w:rPr>
          <w:rtl/>
        </w:rPr>
      </w:pPr>
      <w:bookmarkStart w:id="89" w:name="FS000001044T10_05_2004_18_07_07C"/>
      <w:bookmarkEnd w:id="89"/>
      <w:r>
        <w:rPr>
          <w:rtl/>
        </w:rPr>
        <w:t>יצחק הרצוג (העבודה-מימד):</w:t>
      </w:r>
    </w:p>
    <w:p w14:paraId="63EFB856" w14:textId="77777777" w:rsidR="00000000" w:rsidRDefault="00A32788">
      <w:pPr>
        <w:pStyle w:val="a0"/>
        <w:rPr>
          <w:rtl/>
        </w:rPr>
      </w:pPr>
    </w:p>
    <w:p w14:paraId="7E7FA483" w14:textId="77777777" w:rsidR="00000000" w:rsidRDefault="00A32788">
      <w:pPr>
        <w:pStyle w:val="a0"/>
        <w:rPr>
          <w:rFonts w:hint="cs"/>
          <w:rtl/>
        </w:rPr>
      </w:pPr>
      <w:r>
        <w:rPr>
          <w:rFonts w:hint="cs"/>
          <w:rtl/>
        </w:rPr>
        <w:t xml:space="preserve">למה אתה מפריע לי? הרי גם אתה והחברים שלך גררתם את המדינה היום לפי-תהום. אם עוד לא הבנתם, אתם תבינו. אתם תבינו, בדיוק כמו שהבינו שצריך להתנתק מעבדות בארצות-הברית. יגיע הרגע </w:t>
      </w:r>
      <w:r>
        <w:rPr>
          <w:rFonts w:hint="cs"/>
          <w:rtl/>
        </w:rPr>
        <w:t xml:space="preserve">שאתם תבינו שצריך לצאת גם מעזה. ראש הממשלה הבין את זה, וחבל שמאוחר, אבל הבין. שר הביטחון הבין. אבל אתם גוררים את המדינה לפי-תהום, ואני מבקש ממך לא להפריע לי. </w:t>
      </w:r>
    </w:p>
    <w:p w14:paraId="01D73DAA" w14:textId="77777777" w:rsidR="00000000" w:rsidRDefault="00A32788">
      <w:pPr>
        <w:pStyle w:val="a0"/>
        <w:rPr>
          <w:rFonts w:hint="cs"/>
          <w:rtl/>
        </w:rPr>
      </w:pPr>
    </w:p>
    <w:p w14:paraId="396550D7" w14:textId="77777777" w:rsidR="00000000" w:rsidRDefault="00A32788">
      <w:pPr>
        <w:pStyle w:val="af0"/>
        <w:rPr>
          <w:rtl/>
        </w:rPr>
      </w:pPr>
      <w:r>
        <w:rPr>
          <w:rFonts w:hint="eastAsia"/>
          <w:rtl/>
        </w:rPr>
        <w:t>איוב</w:t>
      </w:r>
      <w:r>
        <w:rPr>
          <w:rtl/>
        </w:rPr>
        <w:t xml:space="preserve"> קרא (הליכוד):</w:t>
      </w:r>
    </w:p>
    <w:p w14:paraId="7EDB16C7" w14:textId="77777777" w:rsidR="00000000" w:rsidRDefault="00A32788">
      <w:pPr>
        <w:pStyle w:val="a0"/>
        <w:rPr>
          <w:rFonts w:hint="cs"/>
          <w:rtl/>
        </w:rPr>
      </w:pPr>
    </w:p>
    <w:p w14:paraId="3605DCDC" w14:textId="77777777" w:rsidR="00000000" w:rsidRDefault="00A32788">
      <w:pPr>
        <w:pStyle w:val="a0"/>
        <w:rPr>
          <w:rFonts w:hint="cs"/>
          <w:rtl/>
        </w:rPr>
      </w:pPr>
      <w:r>
        <w:rPr>
          <w:rFonts w:hint="cs"/>
          <w:rtl/>
        </w:rPr>
        <w:t xml:space="preserve">תפרתם חליפות. </w:t>
      </w:r>
    </w:p>
    <w:p w14:paraId="19F6B479" w14:textId="77777777" w:rsidR="00000000" w:rsidRDefault="00A32788">
      <w:pPr>
        <w:pStyle w:val="a0"/>
        <w:rPr>
          <w:rFonts w:hint="cs"/>
          <w:rtl/>
        </w:rPr>
      </w:pPr>
    </w:p>
    <w:p w14:paraId="2876438D" w14:textId="77777777" w:rsidR="00000000" w:rsidRDefault="00A32788">
      <w:pPr>
        <w:pStyle w:val="-"/>
        <w:rPr>
          <w:rtl/>
        </w:rPr>
      </w:pPr>
      <w:bookmarkStart w:id="90" w:name="FS000001044T10_05_2004_18_08_39C"/>
      <w:bookmarkEnd w:id="90"/>
      <w:r>
        <w:rPr>
          <w:rtl/>
        </w:rPr>
        <w:t>יצחק הרצוג (העבודה-מימד):</w:t>
      </w:r>
    </w:p>
    <w:p w14:paraId="5C0A3789" w14:textId="77777777" w:rsidR="00000000" w:rsidRDefault="00A32788">
      <w:pPr>
        <w:pStyle w:val="a0"/>
        <w:rPr>
          <w:rtl/>
        </w:rPr>
      </w:pPr>
    </w:p>
    <w:p w14:paraId="0F016F45" w14:textId="77777777" w:rsidR="00000000" w:rsidRDefault="00A32788">
      <w:pPr>
        <w:pStyle w:val="a0"/>
        <w:rPr>
          <w:rFonts w:hint="cs"/>
          <w:rtl/>
        </w:rPr>
      </w:pPr>
      <w:r>
        <w:rPr>
          <w:rFonts w:hint="cs"/>
          <w:rtl/>
        </w:rPr>
        <w:t xml:space="preserve">אתם לא רק תפרתם, אתם התקפלתם בפני </w:t>
      </w:r>
      <w:r>
        <w:rPr>
          <w:rFonts w:hint="cs"/>
          <w:rtl/>
        </w:rPr>
        <w:t>חבורה של קיצונים שהפעילה עליכם לחץ בפנים ובחוץ.</w:t>
      </w:r>
    </w:p>
    <w:p w14:paraId="45165E24" w14:textId="77777777" w:rsidR="00000000" w:rsidRDefault="00A32788">
      <w:pPr>
        <w:pStyle w:val="a0"/>
        <w:rPr>
          <w:rFonts w:hint="cs"/>
          <w:rtl/>
        </w:rPr>
      </w:pPr>
    </w:p>
    <w:p w14:paraId="06266E23" w14:textId="77777777" w:rsidR="00000000" w:rsidRDefault="00A32788">
      <w:pPr>
        <w:pStyle w:val="af0"/>
        <w:rPr>
          <w:rtl/>
        </w:rPr>
      </w:pPr>
      <w:r>
        <w:rPr>
          <w:rFonts w:hint="eastAsia"/>
          <w:rtl/>
        </w:rPr>
        <w:t>איוב</w:t>
      </w:r>
      <w:r>
        <w:rPr>
          <w:rtl/>
        </w:rPr>
        <w:t xml:space="preserve"> קרא (הליכוד):</w:t>
      </w:r>
    </w:p>
    <w:p w14:paraId="0B5BED24" w14:textId="77777777" w:rsidR="00000000" w:rsidRDefault="00A32788">
      <w:pPr>
        <w:pStyle w:val="a0"/>
        <w:rPr>
          <w:rFonts w:hint="cs"/>
          <w:rtl/>
        </w:rPr>
      </w:pPr>
    </w:p>
    <w:p w14:paraId="60A528EF" w14:textId="77777777" w:rsidR="00000000" w:rsidRDefault="00A32788">
      <w:pPr>
        <w:pStyle w:val="a0"/>
        <w:rPr>
          <w:rFonts w:hint="cs"/>
          <w:rtl/>
        </w:rPr>
      </w:pPr>
      <w:r>
        <w:rPr>
          <w:rFonts w:hint="cs"/>
          <w:rtl/>
        </w:rPr>
        <w:t xml:space="preserve">אנחנו ממש קיצונים. </w:t>
      </w:r>
    </w:p>
    <w:p w14:paraId="3B205522" w14:textId="77777777" w:rsidR="00000000" w:rsidRDefault="00A32788">
      <w:pPr>
        <w:pStyle w:val="a0"/>
        <w:rPr>
          <w:rFonts w:hint="cs"/>
          <w:rtl/>
        </w:rPr>
      </w:pPr>
    </w:p>
    <w:p w14:paraId="626EB9F0" w14:textId="77777777" w:rsidR="00000000" w:rsidRDefault="00A32788">
      <w:pPr>
        <w:pStyle w:val="-"/>
        <w:rPr>
          <w:rtl/>
        </w:rPr>
      </w:pPr>
      <w:bookmarkStart w:id="91" w:name="FS000001044T10_05_2004_18_09_19C"/>
      <w:bookmarkEnd w:id="91"/>
      <w:r>
        <w:rPr>
          <w:rtl/>
        </w:rPr>
        <w:t>יצחק הרצוג (העבודה-מימד):</w:t>
      </w:r>
    </w:p>
    <w:p w14:paraId="4CE01C0E" w14:textId="77777777" w:rsidR="00000000" w:rsidRDefault="00A32788">
      <w:pPr>
        <w:pStyle w:val="a0"/>
        <w:rPr>
          <w:rtl/>
        </w:rPr>
      </w:pPr>
    </w:p>
    <w:p w14:paraId="4CA12631" w14:textId="77777777" w:rsidR="00000000" w:rsidRDefault="00A32788">
      <w:pPr>
        <w:pStyle w:val="a0"/>
        <w:rPr>
          <w:rFonts w:hint="cs"/>
          <w:rtl/>
        </w:rPr>
      </w:pPr>
      <w:r>
        <w:rPr>
          <w:rFonts w:hint="cs"/>
          <w:rtl/>
        </w:rPr>
        <w:t>תתבייש לך, מכיוון שיום אחד תתעורר, כמו כל חבריך, ותבין שמה שחבריך האחרים הבינו, היית צריך להבין כבר מזמן. מה לעשות שאי-אפשר שיהיו 7,500 יהו</w:t>
      </w:r>
      <w:r>
        <w:rPr>
          <w:rFonts w:hint="cs"/>
          <w:rtl/>
        </w:rPr>
        <w:t xml:space="preserve">דים בלב ים של 1.5 מיליון ערבים. אין מה לעשות. </w:t>
      </w:r>
    </w:p>
    <w:p w14:paraId="5D430F39" w14:textId="77777777" w:rsidR="00000000" w:rsidRDefault="00A32788">
      <w:pPr>
        <w:pStyle w:val="a0"/>
        <w:rPr>
          <w:rFonts w:hint="cs"/>
          <w:rtl/>
        </w:rPr>
      </w:pPr>
    </w:p>
    <w:p w14:paraId="70ABED59" w14:textId="77777777" w:rsidR="00000000" w:rsidRDefault="00A32788">
      <w:pPr>
        <w:pStyle w:val="af0"/>
        <w:rPr>
          <w:rtl/>
        </w:rPr>
      </w:pPr>
      <w:r>
        <w:rPr>
          <w:rFonts w:hint="eastAsia"/>
          <w:rtl/>
        </w:rPr>
        <w:t>איוב</w:t>
      </w:r>
      <w:r>
        <w:rPr>
          <w:rtl/>
        </w:rPr>
        <w:t xml:space="preserve"> קרא (הליכוד):</w:t>
      </w:r>
    </w:p>
    <w:p w14:paraId="0EBD61E7" w14:textId="77777777" w:rsidR="00000000" w:rsidRDefault="00A32788">
      <w:pPr>
        <w:pStyle w:val="a0"/>
        <w:rPr>
          <w:rFonts w:hint="cs"/>
          <w:rtl/>
        </w:rPr>
      </w:pPr>
    </w:p>
    <w:p w14:paraId="1261840F" w14:textId="77777777" w:rsidR="00000000" w:rsidRDefault="00A32788">
      <w:pPr>
        <w:pStyle w:val="a0"/>
        <w:rPr>
          <w:rFonts w:hint="cs"/>
          <w:rtl/>
        </w:rPr>
      </w:pPr>
      <w:r>
        <w:rPr>
          <w:rFonts w:hint="cs"/>
          <w:rtl/>
        </w:rPr>
        <w:t xml:space="preserve">ראינו אותך כשהיית מזכיר של ממשלה אחרת. </w:t>
      </w:r>
    </w:p>
    <w:p w14:paraId="4213DC36" w14:textId="77777777" w:rsidR="00000000" w:rsidRDefault="00A32788">
      <w:pPr>
        <w:pStyle w:val="a0"/>
        <w:rPr>
          <w:rFonts w:hint="cs"/>
          <w:rtl/>
        </w:rPr>
      </w:pPr>
    </w:p>
    <w:p w14:paraId="0EF3D644" w14:textId="77777777" w:rsidR="00000000" w:rsidRDefault="00A32788">
      <w:pPr>
        <w:pStyle w:val="-"/>
        <w:rPr>
          <w:rtl/>
        </w:rPr>
      </w:pPr>
      <w:bookmarkStart w:id="92" w:name="FS000001044T10_05_2004_18_11_38C"/>
      <w:bookmarkEnd w:id="92"/>
      <w:r>
        <w:rPr>
          <w:rtl/>
        </w:rPr>
        <w:t>יצחק הרצוג (העבודה-מימד):</w:t>
      </w:r>
    </w:p>
    <w:p w14:paraId="3B6FAF97" w14:textId="77777777" w:rsidR="00000000" w:rsidRDefault="00A32788">
      <w:pPr>
        <w:pStyle w:val="a0"/>
        <w:rPr>
          <w:rtl/>
        </w:rPr>
      </w:pPr>
    </w:p>
    <w:p w14:paraId="46B0193C" w14:textId="77777777" w:rsidR="00000000" w:rsidRDefault="00A32788">
      <w:pPr>
        <w:pStyle w:val="a0"/>
        <w:rPr>
          <w:rFonts w:hint="cs"/>
          <w:rtl/>
        </w:rPr>
      </w:pPr>
      <w:r>
        <w:rPr>
          <w:rFonts w:hint="cs"/>
          <w:rtl/>
        </w:rPr>
        <w:t>זאת המציאות, והממשלה שלנו ניסתה, ורבין ניסה, ופרס ניסה, וברק ניסה. גם נתניהו יצא מחברון, וגם שרון מנסה. אין מה לעשות. אנ</w:t>
      </w:r>
      <w:r>
        <w:rPr>
          <w:rFonts w:hint="cs"/>
          <w:rtl/>
        </w:rPr>
        <w:t>י אומר לך, שהגיע הרגע שאנחנו החלטנו שאנחנו תומכים בהתנתקות, לא מפני שאנחנו לא מאמינים שניתן להגיע להסדר, אלא מפני שמדובר במעשה בעל חשיבות היסטורית, קו פרשת מים היסטורי. אין מה לעשות, צריך להתכנס מאחורי גבולות מוסכמים וללכת לעניין הזה. מה שקרה לראש הממשלה ו</w:t>
      </w:r>
      <w:r>
        <w:rPr>
          <w:rFonts w:hint="cs"/>
          <w:rtl/>
        </w:rPr>
        <w:t xml:space="preserve">לליכוד, שהם מביאים את המדינה לתהום, לדורות הבאים, למדינה דו-לאומית. כדאי שתבינו את זה. </w:t>
      </w:r>
    </w:p>
    <w:p w14:paraId="6CC4E36B" w14:textId="77777777" w:rsidR="00000000" w:rsidRDefault="00A32788">
      <w:pPr>
        <w:pStyle w:val="a0"/>
        <w:rPr>
          <w:rFonts w:hint="cs"/>
          <w:rtl/>
        </w:rPr>
      </w:pPr>
    </w:p>
    <w:p w14:paraId="58556ACB" w14:textId="77777777" w:rsidR="00000000" w:rsidRDefault="00A32788">
      <w:pPr>
        <w:pStyle w:val="af0"/>
        <w:rPr>
          <w:rtl/>
        </w:rPr>
      </w:pPr>
      <w:r>
        <w:rPr>
          <w:rFonts w:hint="eastAsia"/>
          <w:rtl/>
        </w:rPr>
        <w:t>אורי</w:t>
      </w:r>
      <w:r>
        <w:rPr>
          <w:rtl/>
        </w:rPr>
        <w:t xml:space="preserve"> יהודה אריאל (האיחוד הלאומי - ישראל ביתנו):</w:t>
      </w:r>
    </w:p>
    <w:p w14:paraId="5FEECF60" w14:textId="77777777" w:rsidR="00000000" w:rsidRDefault="00A32788">
      <w:pPr>
        <w:pStyle w:val="a0"/>
        <w:rPr>
          <w:rFonts w:hint="cs"/>
          <w:rtl/>
        </w:rPr>
      </w:pPr>
    </w:p>
    <w:p w14:paraId="679689B6" w14:textId="77777777" w:rsidR="00000000" w:rsidRDefault="00A32788">
      <w:pPr>
        <w:pStyle w:val="a0"/>
        <w:rPr>
          <w:rFonts w:hint="cs"/>
          <w:rtl/>
        </w:rPr>
      </w:pPr>
      <w:r>
        <w:rPr>
          <w:rFonts w:hint="cs"/>
          <w:rtl/>
        </w:rPr>
        <w:t>מה יצא מהניסיון של ראש הממשלה אהוד ברק?</w:t>
      </w:r>
    </w:p>
    <w:p w14:paraId="152E0447" w14:textId="77777777" w:rsidR="00000000" w:rsidRDefault="00A32788">
      <w:pPr>
        <w:pStyle w:val="a0"/>
        <w:rPr>
          <w:rFonts w:hint="cs"/>
          <w:rtl/>
        </w:rPr>
      </w:pPr>
    </w:p>
    <w:p w14:paraId="2166E69F" w14:textId="77777777" w:rsidR="00000000" w:rsidRDefault="00A32788">
      <w:pPr>
        <w:pStyle w:val="-"/>
        <w:rPr>
          <w:rtl/>
        </w:rPr>
      </w:pPr>
      <w:bookmarkStart w:id="93" w:name="FS000001044T10_05_2004_18_13_46C"/>
      <w:bookmarkEnd w:id="93"/>
      <w:r>
        <w:rPr>
          <w:rtl/>
        </w:rPr>
        <w:t>יצחק הרצוג (העבודה-מימד):</w:t>
      </w:r>
    </w:p>
    <w:p w14:paraId="03AA188A" w14:textId="77777777" w:rsidR="00000000" w:rsidRDefault="00A32788">
      <w:pPr>
        <w:pStyle w:val="a0"/>
        <w:rPr>
          <w:rtl/>
        </w:rPr>
      </w:pPr>
    </w:p>
    <w:p w14:paraId="2F7C1125" w14:textId="77777777" w:rsidR="00000000" w:rsidRDefault="00A32788">
      <w:pPr>
        <w:pStyle w:val="a0"/>
        <w:rPr>
          <w:rtl/>
        </w:rPr>
      </w:pPr>
      <w:r>
        <w:rPr>
          <w:rFonts w:hint="cs"/>
          <w:rtl/>
        </w:rPr>
        <w:t>מה שיצא מהניסיון של ראש הממשלה אהוד ברק, שהשותף הפ</w:t>
      </w:r>
      <w:r>
        <w:rPr>
          <w:rFonts w:hint="cs"/>
          <w:rtl/>
        </w:rPr>
        <w:t>לסטיני נכשל ברגע ההיסטורי בניסיון לעשות שלום. לא רק שהוא נכשל, הוא פנה לדרך הטרור. לכן בהסדר שלילי אתה הולך לחלופה הבאה. אתה לא משאיר מצב קיים, דהיינו הולך לאובדן הרוב היהודי בארץ-ישראל ולמדינה דו-לאומית,</w:t>
      </w:r>
      <w:r>
        <w:rPr>
          <w:rFonts w:hint="cs"/>
        </w:rPr>
        <w:t xml:space="preserve"> </w:t>
      </w:r>
      <w:r>
        <w:rPr>
          <w:rFonts w:hint="cs"/>
          <w:rtl/>
        </w:rPr>
        <w:t>אלא אתה נוקט צעד היסטורי אחר, שהוא ההתנתקות. אין מה</w:t>
      </w:r>
      <w:r>
        <w:rPr>
          <w:rFonts w:hint="cs"/>
          <w:rtl/>
        </w:rPr>
        <w:t xml:space="preserve"> לעשות, וזאת המציאות האמיתית של חיינו. </w:t>
      </w:r>
    </w:p>
    <w:p w14:paraId="45AA75F5" w14:textId="77777777" w:rsidR="00000000" w:rsidRDefault="00A32788">
      <w:pPr>
        <w:pStyle w:val="a0"/>
        <w:rPr>
          <w:rFonts w:hint="cs"/>
          <w:rtl/>
        </w:rPr>
      </w:pPr>
    </w:p>
    <w:p w14:paraId="377C16B7" w14:textId="77777777" w:rsidR="00000000" w:rsidRDefault="00A32788">
      <w:pPr>
        <w:pStyle w:val="af0"/>
        <w:rPr>
          <w:rtl/>
        </w:rPr>
      </w:pPr>
      <w:r>
        <w:rPr>
          <w:rFonts w:hint="eastAsia"/>
          <w:rtl/>
        </w:rPr>
        <w:t>איוב</w:t>
      </w:r>
      <w:r>
        <w:rPr>
          <w:rtl/>
        </w:rPr>
        <w:t xml:space="preserve"> קרא (הליכוד):</w:t>
      </w:r>
    </w:p>
    <w:p w14:paraId="2E8034BC" w14:textId="77777777" w:rsidR="00000000" w:rsidRDefault="00A32788">
      <w:pPr>
        <w:pStyle w:val="a0"/>
        <w:rPr>
          <w:rFonts w:hint="cs"/>
          <w:rtl/>
        </w:rPr>
      </w:pPr>
    </w:p>
    <w:p w14:paraId="0773EA5D" w14:textId="77777777" w:rsidR="00000000" w:rsidRDefault="00A32788">
      <w:pPr>
        <w:pStyle w:val="a0"/>
        <w:rPr>
          <w:rFonts w:hint="cs"/>
          <w:rtl/>
        </w:rPr>
      </w:pPr>
      <w:r>
        <w:rPr>
          <w:rFonts w:hint="cs"/>
          <w:rtl/>
        </w:rPr>
        <w:t xml:space="preserve">אין שלום, יש רק התנתקות. </w:t>
      </w:r>
    </w:p>
    <w:p w14:paraId="04F2B201" w14:textId="77777777" w:rsidR="00000000" w:rsidRDefault="00A32788">
      <w:pPr>
        <w:pStyle w:val="a0"/>
        <w:rPr>
          <w:rFonts w:hint="cs"/>
          <w:rtl/>
        </w:rPr>
      </w:pPr>
    </w:p>
    <w:p w14:paraId="6DA37706" w14:textId="77777777" w:rsidR="00000000" w:rsidRDefault="00A32788">
      <w:pPr>
        <w:pStyle w:val="-"/>
        <w:rPr>
          <w:rtl/>
        </w:rPr>
      </w:pPr>
      <w:bookmarkStart w:id="94" w:name="FS000001044T10_05_2004_18_15_33C"/>
      <w:bookmarkEnd w:id="94"/>
      <w:r>
        <w:rPr>
          <w:rtl/>
        </w:rPr>
        <w:t>יצחק הרצוג (העבודה-מימד):</w:t>
      </w:r>
    </w:p>
    <w:p w14:paraId="331A16E5" w14:textId="77777777" w:rsidR="00000000" w:rsidRDefault="00A32788">
      <w:pPr>
        <w:pStyle w:val="a0"/>
        <w:rPr>
          <w:rtl/>
        </w:rPr>
      </w:pPr>
    </w:p>
    <w:p w14:paraId="0AED1075" w14:textId="77777777" w:rsidR="00000000" w:rsidRDefault="00A32788">
      <w:pPr>
        <w:pStyle w:val="a0"/>
        <w:rPr>
          <w:rFonts w:hint="cs"/>
          <w:rtl/>
        </w:rPr>
      </w:pPr>
      <w:r>
        <w:rPr>
          <w:rFonts w:hint="cs"/>
          <w:rtl/>
        </w:rPr>
        <w:t>חבר הכנסת אריאל, יש לי הערכה גדולה להתיישבות, אבל אני חושב שניצחונה של ההתיישבות היה אם היא היתה מקבלת את הצעות קלינטון, וניצחונה של ההתיישבו</w:t>
      </w:r>
      <w:r>
        <w:rPr>
          <w:rFonts w:hint="cs"/>
          <w:rtl/>
        </w:rPr>
        <w:t xml:space="preserve">ת היה אם היא היתה מקבלת את הפרמטרים המוצעים היום. במקום זאת, מה שההתיישבות עשתה, היא תשלם את כל המחיר, וביום מן הימים, לא עלינו, גם תיאלץ לפנות את כולה. </w:t>
      </w:r>
    </w:p>
    <w:p w14:paraId="439D13FF" w14:textId="77777777" w:rsidR="00000000" w:rsidRDefault="00A32788">
      <w:pPr>
        <w:pStyle w:val="a0"/>
        <w:rPr>
          <w:rFonts w:hint="cs"/>
          <w:rtl/>
        </w:rPr>
      </w:pPr>
    </w:p>
    <w:p w14:paraId="7C150004" w14:textId="77777777" w:rsidR="00000000" w:rsidRDefault="00A32788">
      <w:pPr>
        <w:pStyle w:val="af0"/>
        <w:rPr>
          <w:rtl/>
        </w:rPr>
      </w:pPr>
      <w:r>
        <w:rPr>
          <w:rFonts w:hint="eastAsia"/>
          <w:rtl/>
        </w:rPr>
        <w:t>מל</w:t>
      </w:r>
      <w:r>
        <w:rPr>
          <w:rtl/>
        </w:rPr>
        <w:t xml:space="preserve"> פולישוק-בלוך (שינוי):</w:t>
      </w:r>
    </w:p>
    <w:p w14:paraId="4CAE8640" w14:textId="77777777" w:rsidR="00000000" w:rsidRDefault="00A32788">
      <w:pPr>
        <w:pStyle w:val="a0"/>
        <w:rPr>
          <w:rFonts w:hint="cs"/>
          <w:rtl/>
        </w:rPr>
      </w:pPr>
    </w:p>
    <w:p w14:paraId="5E611532" w14:textId="77777777" w:rsidR="00000000" w:rsidRDefault="00A32788">
      <w:pPr>
        <w:pStyle w:val="a0"/>
        <w:rPr>
          <w:rFonts w:hint="cs"/>
          <w:rtl/>
        </w:rPr>
      </w:pPr>
      <w:r>
        <w:rPr>
          <w:rFonts w:hint="cs"/>
          <w:rtl/>
        </w:rPr>
        <w:t xml:space="preserve">אם הייתם נכנסים לממשלה לא היינו צריכים את המשאל של הליכוד. </w:t>
      </w:r>
    </w:p>
    <w:p w14:paraId="4D771819" w14:textId="77777777" w:rsidR="00000000" w:rsidRDefault="00A32788">
      <w:pPr>
        <w:pStyle w:val="a0"/>
        <w:rPr>
          <w:rFonts w:hint="cs"/>
          <w:rtl/>
        </w:rPr>
      </w:pPr>
    </w:p>
    <w:p w14:paraId="6CE4575D" w14:textId="77777777" w:rsidR="00000000" w:rsidRDefault="00A32788">
      <w:pPr>
        <w:pStyle w:val="-"/>
        <w:rPr>
          <w:rtl/>
        </w:rPr>
      </w:pPr>
      <w:bookmarkStart w:id="95" w:name="FS000001044T10_05_2004_18_17_09C"/>
      <w:bookmarkEnd w:id="95"/>
      <w:r>
        <w:rPr>
          <w:rtl/>
        </w:rPr>
        <w:t>יצחק הרצוג (הע</w:t>
      </w:r>
      <w:r>
        <w:rPr>
          <w:rtl/>
        </w:rPr>
        <w:t>בודה-מימד):</w:t>
      </w:r>
    </w:p>
    <w:p w14:paraId="0EF8744A" w14:textId="77777777" w:rsidR="00000000" w:rsidRDefault="00A32788">
      <w:pPr>
        <w:pStyle w:val="a0"/>
        <w:rPr>
          <w:rtl/>
        </w:rPr>
      </w:pPr>
    </w:p>
    <w:p w14:paraId="6C91E4C4" w14:textId="77777777" w:rsidR="00000000" w:rsidRDefault="00A32788">
      <w:pPr>
        <w:pStyle w:val="a0"/>
        <w:rPr>
          <w:rFonts w:hint="cs"/>
          <w:rtl/>
        </w:rPr>
      </w:pPr>
      <w:r>
        <w:rPr>
          <w:rFonts w:hint="cs"/>
          <w:rtl/>
        </w:rPr>
        <w:t>אני באמת ובתמים חושב שזה פרדוקס אמיתי שאני צריך לקום ולהגן על ראש הממשלה שרון ועל שר הביטחון מופז, שנחשב פושע בכל העולם הערבי ונחשב הרוצח הגדול, לכאורה, על-ידי אויבינו, והנה גם הוא אומר שאין מה לעשות שם. מי שמגיע לנצרים ורואה 60 משפחות מאובטחו</w:t>
      </w:r>
      <w:r>
        <w:rPr>
          <w:rFonts w:hint="cs"/>
          <w:rtl/>
        </w:rPr>
        <w:t xml:space="preserve">ת על-ידי שני גדודים של צה"ל, שתאילנדים מעבדים את האדמה, והרבה מאוד מהפעילות הכלכלית שלהם היא בכלל מתוך "הקו הירוק", מבין שהמציאות הזאת היא לא טבעית </w:t>
      </w:r>
      <w:r>
        <w:rPr>
          <w:rtl/>
        </w:rPr>
        <w:t>–</w:t>
      </w:r>
      <w:r>
        <w:rPr>
          <w:rFonts w:hint="cs"/>
          <w:rtl/>
        </w:rPr>
        <w:t xml:space="preserve"> לא במים, לא באדמה ולא בזכויות. בעולם המודרני, להבדיל מהעבר, יש כללים מאוד ברורים, ובכללים האלה ההתיישבות מ</w:t>
      </w:r>
      <w:r>
        <w:rPr>
          <w:rFonts w:hint="cs"/>
          <w:rtl/>
        </w:rPr>
        <w:t xml:space="preserve">עבר ל"קו הירוק" נמצאת בבעיה, ובהרבה מובנים היא חטוטרת על גבה של האומה.   </w:t>
      </w:r>
    </w:p>
    <w:p w14:paraId="340221A6" w14:textId="77777777" w:rsidR="00000000" w:rsidRDefault="00A32788">
      <w:pPr>
        <w:pStyle w:val="a0"/>
        <w:rPr>
          <w:rFonts w:hint="cs"/>
          <w:color w:val="0000FF"/>
          <w:szCs w:val="28"/>
          <w:rtl/>
        </w:rPr>
      </w:pPr>
    </w:p>
    <w:p w14:paraId="50D1AD41" w14:textId="77777777" w:rsidR="00000000" w:rsidRDefault="00A32788">
      <w:pPr>
        <w:pStyle w:val="a0"/>
        <w:rPr>
          <w:rFonts w:hint="cs"/>
          <w:rtl/>
        </w:rPr>
      </w:pPr>
      <w:r>
        <w:rPr>
          <w:rFonts w:hint="cs"/>
          <w:rtl/>
        </w:rPr>
        <w:t xml:space="preserve">אבל אני רוצה לומר שבמצב כזה על ראש הממשלה להתפטר ועל המדינה ללכת לבחירות, שכן לא רק שהוא במצב מדיני וביטחוני ללא מוצא, אלא שבאותו חודש שבו הליכוד מחליט לדחות את הצעת ההתנתקות </w:t>
      </w:r>
      <w:r>
        <w:rPr>
          <w:rFonts w:hint="eastAsia"/>
          <w:rtl/>
        </w:rPr>
        <w:t>–</w:t>
      </w:r>
      <w:r>
        <w:rPr>
          <w:rFonts w:hint="cs"/>
          <w:rtl/>
        </w:rPr>
        <w:t xml:space="preserve"> בדיו</w:t>
      </w:r>
      <w:r>
        <w:rPr>
          <w:rFonts w:hint="cs"/>
          <w:rtl/>
        </w:rPr>
        <w:t xml:space="preserve">ק באותו חודש </w:t>
      </w:r>
      <w:r>
        <w:rPr>
          <w:rFonts w:hint="eastAsia"/>
          <w:rtl/>
        </w:rPr>
        <w:t>–</w:t>
      </w:r>
      <w:r>
        <w:rPr>
          <w:rFonts w:hint="cs"/>
          <w:rtl/>
        </w:rPr>
        <w:t xml:space="preserve"> מתפרסמים שני דוחות איומים על מצבה של החברה הישראלית. ראשית, הדוח של בנק ישראל מהשבוע שעבר, שמצביע על כך שאותה צמיחה, כביכול, כלל לא מחלחלת לכלל הציבור אלא הולכת לעשירון העליון בלבד; היא לא מגיעה לכלל הציבור, היא לא יוצרת הפחתה באבטלה. באותו </w:t>
      </w:r>
      <w:r>
        <w:rPr>
          <w:rFonts w:hint="cs"/>
          <w:rtl/>
        </w:rPr>
        <w:t xml:space="preserve">חודש אנחנו מגיעים, על-פי הלשכה המרכזית לסטטיסטיקה, לשיא שלא היה כמותו בכל הזמנים באבטלה - יותר מ-11%. באותו דוח מתפרסם גם דוח של הלשכה המרכזית לסטטיסטיקה, שמצביע על כך שציבורים שלמים נמצאים עמוק מתחת לקו העוני, בפרט הציבור הערבי בישראל. </w:t>
      </w:r>
    </w:p>
    <w:p w14:paraId="16F06930" w14:textId="77777777" w:rsidR="00000000" w:rsidRDefault="00A32788">
      <w:pPr>
        <w:pStyle w:val="a0"/>
        <w:rPr>
          <w:rFonts w:hint="cs"/>
          <w:rtl/>
        </w:rPr>
      </w:pPr>
    </w:p>
    <w:p w14:paraId="2000105C" w14:textId="77777777" w:rsidR="00000000" w:rsidRDefault="00A32788">
      <w:pPr>
        <w:pStyle w:val="a0"/>
        <w:rPr>
          <w:rFonts w:hint="cs"/>
          <w:rtl/>
        </w:rPr>
      </w:pPr>
      <w:r>
        <w:rPr>
          <w:rFonts w:hint="cs"/>
          <w:rtl/>
        </w:rPr>
        <w:t xml:space="preserve">זאת האמת. הממשלה </w:t>
      </w:r>
      <w:r>
        <w:rPr>
          <w:rFonts w:hint="cs"/>
          <w:rtl/>
        </w:rPr>
        <w:t xml:space="preserve">הזאת יצרה פערים בלתי נסבלים בחברה הישראלית ולא צמצמה את האבטלה. היא גורמת למצב שבו הפריפריה </w:t>
      </w:r>
      <w:r>
        <w:rPr>
          <w:rtl/>
        </w:rPr>
        <w:t>–</w:t>
      </w:r>
      <w:r>
        <w:rPr>
          <w:rFonts w:hint="cs"/>
          <w:rtl/>
        </w:rPr>
        <w:t xml:space="preserve"> מי שפותח היום את עיתון "הארץ" מגלה שכל הפריפריה משותקת מבחינת השיכון, הדירות לזוגות צעירים והדירות לעולים; וזה דוח רשמי של משרד השיכון. ולכן הצמיחה הזאת מגיעה רק </w:t>
      </w:r>
      <w:r>
        <w:rPr>
          <w:rFonts w:hint="cs"/>
          <w:rtl/>
        </w:rPr>
        <w:t xml:space="preserve">למגזרים מאוד מסוימים. היא נובעת מצמיחת ההיי-טק ומעידוד שוק ההון. היא לא מחלחלת לא אליכם, לא אל האנשים השכירים, לא אל המובטלים ולא אל העסקים הקטנים והבינוניים. לחלוטין לא. שם גדלה ההידרדרות וצומח הפער. </w:t>
      </w:r>
    </w:p>
    <w:p w14:paraId="3D805C8F" w14:textId="77777777" w:rsidR="00000000" w:rsidRDefault="00A32788">
      <w:pPr>
        <w:pStyle w:val="a0"/>
        <w:rPr>
          <w:rFonts w:hint="cs"/>
          <w:rtl/>
        </w:rPr>
      </w:pPr>
    </w:p>
    <w:p w14:paraId="006BAA34" w14:textId="77777777" w:rsidR="00000000" w:rsidRDefault="00A32788">
      <w:pPr>
        <w:pStyle w:val="a0"/>
        <w:rPr>
          <w:rFonts w:hint="cs"/>
          <w:rtl/>
        </w:rPr>
      </w:pPr>
      <w:r>
        <w:rPr>
          <w:rFonts w:hint="cs"/>
          <w:rtl/>
        </w:rPr>
        <w:t>זאת סיבה נוספת, אדוני היושב-ראש, לכך שהממשלה הזאת צרי</w:t>
      </w:r>
      <w:r>
        <w:rPr>
          <w:rFonts w:hint="cs"/>
          <w:rtl/>
        </w:rPr>
        <w:t xml:space="preserve">כה לסיים את ימיה ולהביא את העניין להכרעת העם </w:t>
      </w:r>
      <w:r>
        <w:rPr>
          <w:rFonts w:hint="eastAsia"/>
          <w:rtl/>
        </w:rPr>
        <w:t>–</w:t>
      </w:r>
      <w:r>
        <w:rPr>
          <w:rFonts w:hint="cs"/>
          <w:rtl/>
        </w:rPr>
        <w:t xml:space="preserve"> שהעם יכריע מי תמיד הציל את הכלכלה, איזו תנועה תמיד הובילה את המדינה אל מחוץ לבוץ במובן הכלכלי </w:t>
      </w:r>
      <w:r>
        <w:rPr>
          <w:rtl/>
        </w:rPr>
        <w:t>–</w:t>
      </w:r>
      <w:r>
        <w:rPr>
          <w:rFonts w:hint="cs"/>
          <w:rtl/>
        </w:rPr>
        <w:t xml:space="preserve">  יושב פה שר האוצר לשעבר, שיכול להזכיר כיצד בתקופתו היו 8% צמיחה בכל שנה </w:t>
      </w:r>
      <w:r>
        <w:rPr>
          <w:rtl/>
        </w:rPr>
        <w:t>–</w:t>
      </w:r>
      <w:r>
        <w:rPr>
          <w:rFonts w:hint="cs"/>
          <w:rtl/>
        </w:rPr>
        <w:t xml:space="preserve"> ומי מוביל את המדינה אל עברי פי פחת באין</w:t>
      </w:r>
      <w:r>
        <w:rPr>
          <w:rFonts w:hint="cs"/>
          <w:rtl/>
        </w:rPr>
        <w:t xml:space="preserve"> מוצא בכל הקשור לעתיד העם כמדינה יהודית ודמוקרטית. </w:t>
      </w:r>
    </w:p>
    <w:p w14:paraId="3D6D2E9C" w14:textId="77777777" w:rsidR="00000000" w:rsidRDefault="00A32788">
      <w:pPr>
        <w:pStyle w:val="a0"/>
        <w:rPr>
          <w:rFonts w:hint="cs"/>
          <w:rtl/>
        </w:rPr>
      </w:pPr>
    </w:p>
    <w:p w14:paraId="20A1E679" w14:textId="77777777" w:rsidR="00000000" w:rsidRDefault="00A32788">
      <w:pPr>
        <w:pStyle w:val="a0"/>
        <w:rPr>
          <w:rFonts w:hint="cs"/>
          <w:rtl/>
        </w:rPr>
      </w:pPr>
      <w:r>
        <w:rPr>
          <w:rFonts w:hint="cs"/>
          <w:rtl/>
        </w:rPr>
        <w:t>אני אומר לחברי משינוי: תבינו את המציאות הזאת. צאו מהממשלה. תביאו את הנושא הזה להכרעת העם. במקום זה אתם נותנים לראש הממשלה למזמז את הסיפור בסיפורי סבתא. לא תהיה לו הכרעה בממשלה בעד ההתנתקות. אין מי שילך א</w:t>
      </w:r>
      <w:r>
        <w:rPr>
          <w:rFonts w:hint="cs"/>
          <w:rtl/>
        </w:rPr>
        <w:t xml:space="preserve">תו. </w:t>
      </w:r>
    </w:p>
    <w:p w14:paraId="7E13800D" w14:textId="77777777" w:rsidR="00000000" w:rsidRDefault="00A32788">
      <w:pPr>
        <w:pStyle w:val="a0"/>
        <w:rPr>
          <w:rFonts w:hint="cs"/>
          <w:rtl/>
        </w:rPr>
      </w:pPr>
    </w:p>
    <w:p w14:paraId="4D247998" w14:textId="77777777" w:rsidR="00000000" w:rsidRDefault="00A32788">
      <w:pPr>
        <w:pStyle w:val="af0"/>
        <w:rPr>
          <w:rtl/>
        </w:rPr>
      </w:pPr>
      <w:r>
        <w:rPr>
          <w:rFonts w:hint="cs"/>
          <w:rtl/>
        </w:rPr>
        <w:t>מל</w:t>
      </w:r>
      <w:r>
        <w:rPr>
          <w:rtl/>
        </w:rPr>
        <w:t xml:space="preserve"> פולישוק-בלוך (שינוי):</w:t>
      </w:r>
    </w:p>
    <w:p w14:paraId="0B599443" w14:textId="77777777" w:rsidR="00000000" w:rsidRDefault="00A32788">
      <w:pPr>
        <w:pStyle w:val="a0"/>
        <w:rPr>
          <w:rFonts w:hint="cs"/>
          <w:rtl/>
        </w:rPr>
      </w:pPr>
    </w:p>
    <w:p w14:paraId="0699923B" w14:textId="77777777" w:rsidR="00000000" w:rsidRDefault="00A32788">
      <w:pPr>
        <w:pStyle w:val="a0"/>
        <w:rPr>
          <w:rFonts w:hint="cs"/>
          <w:rtl/>
        </w:rPr>
      </w:pPr>
      <w:r>
        <w:rPr>
          <w:rFonts w:hint="cs"/>
          <w:rtl/>
        </w:rPr>
        <w:t xml:space="preserve">להיפך </w:t>
      </w:r>
      <w:r>
        <w:rPr>
          <w:rFonts w:hint="eastAsia"/>
          <w:rtl/>
        </w:rPr>
        <w:t>–</w:t>
      </w:r>
      <w:r>
        <w:rPr>
          <w:rFonts w:hint="cs"/>
          <w:rtl/>
        </w:rPr>
        <w:t xml:space="preserve"> אתה עושה טעות. אם אתם תהיו בממשלה </w:t>
      </w:r>
      <w:r>
        <w:rPr>
          <w:rFonts w:hint="eastAsia"/>
          <w:rtl/>
        </w:rPr>
        <w:t>–</w:t>
      </w:r>
      <w:r>
        <w:rPr>
          <w:rFonts w:hint="cs"/>
          <w:rtl/>
        </w:rPr>
        <w:t xml:space="preserve"> תיכנסו אתם לממשלה, והימין הקיצוני יצא. </w:t>
      </w:r>
    </w:p>
    <w:p w14:paraId="4C8B8446" w14:textId="77777777" w:rsidR="00000000" w:rsidRDefault="00A32788">
      <w:pPr>
        <w:pStyle w:val="a0"/>
        <w:rPr>
          <w:rFonts w:hint="cs"/>
          <w:rtl/>
        </w:rPr>
      </w:pPr>
    </w:p>
    <w:p w14:paraId="1F5E5D07" w14:textId="77777777" w:rsidR="00000000" w:rsidRDefault="00A32788">
      <w:pPr>
        <w:pStyle w:val="-"/>
        <w:rPr>
          <w:rtl/>
        </w:rPr>
      </w:pPr>
      <w:bookmarkStart w:id="96" w:name="FS000001044T10_05_2004_18_07_30"/>
      <w:bookmarkEnd w:id="96"/>
      <w:r>
        <w:rPr>
          <w:rFonts w:hint="eastAsia"/>
          <w:rtl/>
        </w:rPr>
        <w:t>יצחק</w:t>
      </w:r>
      <w:r>
        <w:rPr>
          <w:rtl/>
        </w:rPr>
        <w:t xml:space="preserve"> הרצוג (העבודה-מימד):</w:t>
      </w:r>
    </w:p>
    <w:p w14:paraId="0223A918" w14:textId="77777777" w:rsidR="00000000" w:rsidRDefault="00A32788">
      <w:pPr>
        <w:pStyle w:val="a0"/>
        <w:rPr>
          <w:rFonts w:hint="cs"/>
          <w:rtl/>
        </w:rPr>
      </w:pPr>
    </w:p>
    <w:p w14:paraId="2D1A9F23" w14:textId="77777777" w:rsidR="00000000" w:rsidRDefault="00A32788">
      <w:pPr>
        <w:pStyle w:val="a0"/>
        <w:rPr>
          <w:rFonts w:hint="cs"/>
          <w:rtl/>
        </w:rPr>
      </w:pPr>
      <w:r>
        <w:rPr>
          <w:rFonts w:hint="cs"/>
          <w:rtl/>
        </w:rPr>
        <w:t xml:space="preserve">הליכוד מרוסק, ואת יודעת את זה. לכן, אל תשגו באשליות. טוב לכם בכיסא, אבל אל תשגו באשליות. זאת האמת. </w:t>
      </w:r>
    </w:p>
    <w:p w14:paraId="7157DC01" w14:textId="77777777" w:rsidR="00000000" w:rsidRDefault="00A32788">
      <w:pPr>
        <w:pStyle w:val="a0"/>
        <w:rPr>
          <w:rFonts w:hint="cs"/>
          <w:rtl/>
        </w:rPr>
      </w:pPr>
    </w:p>
    <w:p w14:paraId="529FFE7C" w14:textId="77777777" w:rsidR="00000000" w:rsidRDefault="00A32788">
      <w:pPr>
        <w:pStyle w:val="af0"/>
        <w:rPr>
          <w:rtl/>
        </w:rPr>
      </w:pPr>
    </w:p>
    <w:p w14:paraId="5EF2B915" w14:textId="77777777" w:rsidR="00000000" w:rsidRDefault="00A32788">
      <w:pPr>
        <w:pStyle w:val="af0"/>
        <w:rPr>
          <w:rtl/>
        </w:rPr>
      </w:pPr>
      <w:r>
        <w:rPr>
          <w:rFonts w:hint="eastAsia"/>
          <w:rtl/>
        </w:rPr>
        <w:t>מל</w:t>
      </w:r>
      <w:r>
        <w:rPr>
          <w:rtl/>
        </w:rPr>
        <w:t xml:space="preserve"> פולישוק</w:t>
      </w:r>
      <w:r>
        <w:rPr>
          <w:rtl/>
        </w:rPr>
        <w:t>-בלוך (שינוי):</w:t>
      </w:r>
    </w:p>
    <w:p w14:paraId="20B332E6" w14:textId="77777777" w:rsidR="00000000" w:rsidRDefault="00A32788">
      <w:pPr>
        <w:pStyle w:val="a0"/>
        <w:rPr>
          <w:rFonts w:hint="cs"/>
          <w:rtl/>
        </w:rPr>
      </w:pPr>
    </w:p>
    <w:p w14:paraId="15B453FC" w14:textId="77777777" w:rsidR="00000000" w:rsidRDefault="00A32788">
      <w:pPr>
        <w:pStyle w:val="a0"/>
        <w:rPr>
          <w:rFonts w:hint="cs"/>
          <w:rtl/>
        </w:rPr>
      </w:pPr>
      <w:r>
        <w:rPr>
          <w:rFonts w:hint="cs"/>
          <w:rtl/>
        </w:rPr>
        <w:t xml:space="preserve">לא, לא טוב לנו בכיסא. תיכנסו לממשלה. </w:t>
      </w:r>
    </w:p>
    <w:p w14:paraId="4206A764" w14:textId="77777777" w:rsidR="00000000" w:rsidRDefault="00A32788">
      <w:pPr>
        <w:pStyle w:val="a0"/>
        <w:rPr>
          <w:rFonts w:hint="cs"/>
          <w:rtl/>
        </w:rPr>
      </w:pPr>
    </w:p>
    <w:p w14:paraId="14506DB0" w14:textId="77777777" w:rsidR="00000000" w:rsidRDefault="00A32788">
      <w:pPr>
        <w:pStyle w:val="-"/>
        <w:rPr>
          <w:rtl/>
        </w:rPr>
      </w:pPr>
      <w:bookmarkStart w:id="97" w:name="FS000001044T10_05_2004_18_08_10C"/>
      <w:bookmarkEnd w:id="97"/>
      <w:r>
        <w:rPr>
          <w:rtl/>
        </w:rPr>
        <w:t>יצחק הרצוג (העבודה-מימד):</w:t>
      </w:r>
    </w:p>
    <w:p w14:paraId="6C8CC1EA" w14:textId="77777777" w:rsidR="00000000" w:rsidRDefault="00A32788">
      <w:pPr>
        <w:pStyle w:val="a0"/>
        <w:rPr>
          <w:rtl/>
        </w:rPr>
      </w:pPr>
    </w:p>
    <w:p w14:paraId="6EF82B10" w14:textId="77777777" w:rsidR="00000000" w:rsidRDefault="00A32788">
      <w:pPr>
        <w:pStyle w:val="a0"/>
        <w:ind w:firstLine="0"/>
        <w:rPr>
          <w:rFonts w:hint="cs"/>
          <w:rtl/>
        </w:rPr>
      </w:pPr>
      <w:r>
        <w:rPr>
          <w:rFonts w:hint="cs"/>
          <w:rtl/>
        </w:rPr>
        <w:tab/>
        <w:t xml:space="preserve">היינו מוכנים לתמוך בתוכנית ההתנתקות, כי היא מעשה בעל חשיבות היסטורית אמיתית להוצאת המדינה מהבוץ. </w:t>
      </w:r>
    </w:p>
    <w:p w14:paraId="4198E4CC" w14:textId="77777777" w:rsidR="00000000" w:rsidRDefault="00A32788">
      <w:pPr>
        <w:pStyle w:val="a0"/>
        <w:ind w:firstLine="0"/>
        <w:rPr>
          <w:rFonts w:hint="cs"/>
          <w:rtl/>
        </w:rPr>
      </w:pPr>
    </w:p>
    <w:p w14:paraId="218E33D0" w14:textId="77777777" w:rsidR="00000000" w:rsidRDefault="00A32788">
      <w:pPr>
        <w:pStyle w:val="af0"/>
        <w:rPr>
          <w:rtl/>
        </w:rPr>
      </w:pPr>
      <w:r>
        <w:rPr>
          <w:rFonts w:hint="eastAsia"/>
          <w:rtl/>
        </w:rPr>
        <w:t>מל</w:t>
      </w:r>
      <w:r>
        <w:rPr>
          <w:rtl/>
        </w:rPr>
        <w:t xml:space="preserve"> פולישוק-בלוך (שינוי):</w:t>
      </w:r>
    </w:p>
    <w:p w14:paraId="676673E6" w14:textId="77777777" w:rsidR="00000000" w:rsidRDefault="00A32788">
      <w:pPr>
        <w:pStyle w:val="a0"/>
        <w:rPr>
          <w:rFonts w:hint="cs"/>
          <w:rtl/>
        </w:rPr>
      </w:pPr>
    </w:p>
    <w:p w14:paraId="60792761" w14:textId="77777777" w:rsidR="00000000" w:rsidRDefault="00A32788">
      <w:pPr>
        <w:pStyle w:val="a0"/>
        <w:rPr>
          <w:rFonts w:hint="cs"/>
          <w:rtl/>
        </w:rPr>
      </w:pPr>
      <w:r>
        <w:rPr>
          <w:rFonts w:hint="cs"/>
          <w:rtl/>
        </w:rPr>
        <w:t xml:space="preserve">אם זה כל כך חשוב, תיכנסו לממשלה. </w:t>
      </w:r>
    </w:p>
    <w:p w14:paraId="22E89280" w14:textId="77777777" w:rsidR="00000000" w:rsidRDefault="00A32788">
      <w:pPr>
        <w:pStyle w:val="a0"/>
        <w:rPr>
          <w:rFonts w:hint="cs"/>
          <w:rtl/>
        </w:rPr>
      </w:pPr>
    </w:p>
    <w:p w14:paraId="4F48FF4E" w14:textId="77777777" w:rsidR="00000000" w:rsidRDefault="00A32788">
      <w:pPr>
        <w:pStyle w:val="-"/>
        <w:rPr>
          <w:rtl/>
        </w:rPr>
      </w:pPr>
      <w:bookmarkStart w:id="98" w:name="FS000001044T10_05_2004_18_08_54C"/>
      <w:bookmarkEnd w:id="98"/>
      <w:r>
        <w:rPr>
          <w:rtl/>
        </w:rPr>
        <w:t>יצחק הרצוג (ה</w:t>
      </w:r>
      <w:r>
        <w:rPr>
          <w:rtl/>
        </w:rPr>
        <w:t>עבודה-מימד):</w:t>
      </w:r>
    </w:p>
    <w:p w14:paraId="3E774620" w14:textId="77777777" w:rsidR="00000000" w:rsidRDefault="00A32788">
      <w:pPr>
        <w:pStyle w:val="a0"/>
        <w:rPr>
          <w:rtl/>
        </w:rPr>
      </w:pPr>
    </w:p>
    <w:p w14:paraId="00CA1DF5" w14:textId="77777777" w:rsidR="00000000" w:rsidRDefault="00A32788">
      <w:pPr>
        <w:pStyle w:val="a0"/>
        <w:rPr>
          <w:rFonts w:hint="cs"/>
          <w:rtl/>
        </w:rPr>
      </w:pPr>
      <w:r>
        <w:rPr>
          <w:rFonts w:hint="cs"/>
          <w:rtl/>
        </w:rPr>
        <w:t xml:space="preserve">אבל במצב הזה, גברתי חברת הכנסת מלי פולישוק, אין לכם מה לעשות בממשלה. כל האג'נדה שלכם הגיעה למבוי סתום. </w:t>
      </w:r>
    </w:p>
    <w:p w14:paraId="64EBFBCB" w14:textId="77777777" w:rsidR="00000000" w:rsidRDefault="00A32788">
      <w:pPr>
        <w:pStyle w:val="a0"/>
        <w:rPr>
          <w:rFonts w:hint="cs"/>
          <w:rtl/>
        </w:rPr>
      </w:pPr>
    </w:p>
    <w:p w14:paraId="4C279900" w14:textId="77777777" w:rsidR="00000000" w:rsidRDefault="00A32788">
      <w:pPr>
        <w:pStyle w:val="af0"/>
        <w:rPr>
          <w:rtl/>
        </w:rPr>
      </w:pPr>
      <w:r>
        <w:rPr>
          <w:rFonts w:hint="eastAsia"/>
          <w:rtl/>
        </w:rPr>
        <w:t>מל</w:t>
      </w:r>
      <w:r>
        <w:rPr>
          <w:rtl/>
        </w:rPr>
        <w:t xml:space="preserve"> פולישוק-בלוך (שינוי):</w:t>
      </w:r>
    </w:p>
    <w:p w14:paraId="26257CC7" w14:textId="77777777" w:rsidR="00000000" w:rsidRDefault="00A32788">
      <w:pPr>
        <w:pStyle w:val="a0"/>
        <w:rPr>
          <w:rFonts w:hint="cs"/>
          <w:rtl/>
        </w:rPr>
      </w:pPr>
    </w:p>
    <w:p w14:paraId="0730A7BA" w14:textId="77777777" w:rsidR="00000000" w:rsidRDefault="00A32788">
      <w:pPr>
        <w:pStyle w:val="a0"/>
        <w:rPr>
          <w:rFonts w:hint="cs"/>
          <w:rtl/>
        </w:rPr>
      </w:pPr>
      <w:r>
        <w:rPr>
          <w:rFonts w:hint="cs"/>
          <w:rtl/>
        </w:rPr>
        <w:t>אז מה אתה מציע, שלא יהיה כלום?</w:t>
      </w:r>
    </w:p>
    <w:p w14:paraId="709F3E58" w14:textId="77777777" w:rsidR="00000000" w:rsidRDefault="00A32788">
      <w:pPr>
        <w:pStyle w:val="a0"/>
        <w:rPr>
          <w:rFonts w:hint="cs"/>
          <w:rtl/>
        </w:rPr>
      </w:pPr>
    </w:p>
    <w:p w14:paraId="2827A384" w14:textId="77777777" w:rsidR="00000000" w:rsidRDefault="00A32788">
      <w:pPr>
        <w:pStyle w:val="-"/>
        <w:rPr>
          <w:rtl/>
        </w:rPr>
      </w:pPr>
      <w:bookmarkStart w:id="99" w:name="FS000001044T10_05_2004_18_09_29C"/>
      <w:bookmarkEnd w:id="99"/>
      <w:r>
        <w:rPr>
          <w:rtl/>
        </w:rPr>
        <w:t>יצחק הרצוג (העבודה-מימד):</w:t>
      </w:r>
    </w:p>
    <w:p w14:paraId="13B8C803" w14:textId="77777777" w:rsidR="00000000" w:rsidRDefault="00A32788">
      <w:pPr>
        <w:pStyle w:val="a0"/>
        <w:rPr>
          <w:rtl/>
        </w:rPr>
      </w:pPr>
    </w:p>
    <w:p w14:paraId="32DDD263" w14:textId="77777777" w:rsidR="00000000" w:rsidRDefault="00A32788">
      <w:pPr>
        <w:pStyle w:val="a0"/>
        <w:rPr>
          <w:rFonts w:hint="cs"/>
          <w:rtl/>
        </w:rPr>
      </w:pPr>
      <w:r>
        <w:rPr>
          <w:rFonts w:hint="cs"/>
          <w:rtl/>
        </w:rPr>
        <w:t>אנחנו מציעים לכם להצטרף אלינו בקריאה לבחירות. הרוב ק</w:t>
      </w:r>
      <w:r>
        <w:rPr>
          <w:rFonts w:hint="cs"/>
          <w:rtl/>
        </w:rPr>
        <w:t>בע שיוצאים מעזה ומתחילים לדבר. זאת הססמה של העצרת במוצאי-שבת, ואני מציע גם לכם להצטרף אלינו.</w:t>
      </w:r>
    </w:p>
    <w:p w14:paraId="02DCFBC2" w14:textId="77777777" w:rsidR="00000000" w:rsidRDefault="00A32788">
      <w:pPr>
        <w:pStyle w:val="a0"/>
        <w:rPr>
          <w:rFonts w:hint="cs"/>
          <w:rtl/>
        </w:rPr>
      </w:pPr>
    </w:p>
    <w:p w14:paraId="72B2E224" w14:textId="77777777" w:rsidR="00000000" w:rsidRDefault="00A32788">
      <w:pPr>
        <w:pStyle w:val="af0"/>
        <w:rPr>
          <w:rtl/>
        </w:rPr>
      </w:pPr>
      <w:r>
        <w:rPr>
          <w:rFonts w:hint="eastAsia"/>
          <w:rtl/>
        </w:rPr>
        <w:t>מל</w:t>
      </w:r>
      <w:r>
        <w:rPr>
          <w:rtl/>
        </w:rPr>
        <w:t xml:space="preserve"> פולישוק-בלוך (שינוי):</w:t>
      </w:r>
    </w:p>
    <w:p w14:paraId="539A86C6" w14:textId="77777777" w:rsidR="00000000" w:rsidRDefault="00A32788">
      <w:pPr>
        <w:pStyle w:val="a0"/>
        <w:rPr>
          <w:rFonts w:hint="cs"/>
          <w:rtl/>
        </w:rPr>
      </w:pPr>
    </w:p>
    <w:p w14:paraId="6A3148E5" w14:textId="77777777" w:rsidR="00000000" w:rsidRDefault="00A32788">
      <w:pPr>
        <w:pStyle w:val="a0"/>
        <w:rPr>
          <w:rFonts w:hint="cs"/>
          <w:rtl/>
        </w:rPr>
      </w:pPr>
      <w:r>
        <w:rPr>
          <w:rFonts w:hint="cs"/>
          <w:rtl/>
        </w:rPr>
        <w:t xml:space="preserve">תיכנסו לממשלה, יצא הימין הקיצוני ויחד נעשה את השינוי. </w:t>
      </w:r>
    </w:p>
    <w:p w14:paraId="7FC679C4" w14:textId="77777777" w:rsidR="00000000" w:rsidRDefault="00A32788">
      <w:pPr>
        <w:pStyle w:val="a0"/>
        <w:rPr>
          <w:rFonts w:hint="cs"/>
          <w:rtl/>
        </w:rPr>
      </w:pPr>
    </w:p>
    <w:p w14:paraId="7C3A48B7" w14:textId="77777777" w:rsidR="00000000" w:rsidRDefault="00A32788">
      <w:pPr>
        <w:pStyle w:val="-"/>
        <w:rPr>
          <w:rtl/>
        </w:rPr>
      </w:pPr>
      <w:bookmarkStart w:id="100" w:name="FS000001044T10_05_2004_18_10_22C"/>
      <w:bookmarkEnd w:id="100"/>
      <w:r>
        <w:rPr>
          <w:rtl/>
        </w:rPr>
        <w:t>יצחק הרצוג (העבודה-מימד):</w:t>
      </w:r>
    </w:p>
    <w:p w14:paraId="63047FB3" w14:textId="77777777" w:rsidR="00000000" w:rsidRDefault="00A32788">
      <w:pPr>
        <w:pStyle w:val="a0"/>
        <w:rPr>
          <w:rtl/>
        </w:rPr>
      </w:pPr>
    </w:p>
    <w:p w14:paraId="3EA3F388" w14:textId="77777777" w:rsidR="00000000" w:rsidRDefault="00A32788">
      <w:pPr>
        <w:pStyle w:val="a0"/>
        <w:rPr>
          <w:rtl/>
        </w:rPr>
      </w:pPr>
      <w:r>
        <w:rPr>
          <w:rFonts w:hint="cs"/>
          <w:rtl/>
        </w:rPr>
        <w:t>אני רוצה להמשיך ולומר, אם גברתי לא תפריע לי, שהיום נפ</w:t>
      </w:r>
      <w:r>
        <w:rPr>
          <w:rFonts w:hint="cs"/>
          <w:rtl/>
        </w:rPr>
        <w:t xml:space="preserve">ל דבר נוסף. בית-המשפט העליון, בהרכב מורחב, דחה בקשה של המדינה לדיון נוסף על עתירה שעמיתי חבר הכנסת גלעד ארדן ואנוכי וקבוצת הורים הגשנו בעניין תקצוב ילדים בשילוב. זה נושא שעלה פה במליאה לא מעט, והמדינה, באכזריותה, כקו ממשלתי, החליטה שלא להיענות </w:t>
      </w:r>
      <w:r>
        <w:rPr>
          <w:rFonts w:hint="eastAsia"/>
          <w:rtl/>
        </w:rPr>
        <w:t>–</w:t>
      </w:r>
      <w:r>
        <w:rPr>
          <w:rFonts w:hint="cs"/>
          <w:rtl/>
        </w:rPr>
        <w:t xml:space="preserve"> לא לעתירה </w:t>
      </w:r>
      <w:r>
        <w:rPr>
          <w:rFonts w:hint="cs"/>
          <w:rtl/>
        </w:rPr>
        <w:t xml:space="preserve">לבג"ץ ולא לפניית ההורים. היום, בפסק-דין חריף ביותר של בית-המשפט העליון, נקבע שעל המדינה לתקצב את הילדים האלה ולהכניס אותם למערכת החינוך הכללית. </w:t>
      </w:r>
    </w:p>
    <w:p w14:paraId="32C28BC3" w14:textId="77777777" w:rsidR="00000000" w:rsidRDefault="00A32788">
      <w:pPr>
        <w:pStyle w:val="a0"/>
        <w:rPr>
          <w:rtl/>
        </w:rPr>
      </w:pPr>
    </w:p>
    <w:p w14:paraId="6C788C22" w14:textId="77777777" w:rsidR="00000000" w:rsidRDefault="00A32788">
      <w:pPr>
        <w:pStyle w:val="a0"/>
        <w:rPr>
          <w:rFonts w:hint="cs"/>
          <w:rtl/>
        </w:rPr>
      </w:pPr>
      <w:r>
        <w:rPr>
          <w:rFonts w:hint="cs"/>
          <w:rtl/>
        </w:rPr>
        <w:t>זאת עוד סיבה לכך שצריך להחליף את הממשלה הזאת. לא אכפת לה מהילדים בישראל, מהמבוגרים בישראל, מהמובטלים, מהרעבים,</w:t>
      </w:r>
      <w:r>
        <w:rPr>
          <w:rFonts w:hint="cs"/>
          <w:rtl/>
        </w:rPr>
        <w:t xml:space="preserve"> מהחקלאים, מהעולים ומהצעירים. זאת עוד סיבה, אדוני היושב-ראש, לקרוא לממשלה הזאת ללכת הביתה. תודה רבה. </w:t>
      </w:r>
    </w:p>
    <w:p w14:paraId="67A4DB73" w14:textId="77777777" w:rsidR="00000000" w:rsidRDefault="00A32788">
      <w:pPr>
        <w:pStyle w:val="a0"/>
        <w:rPr>
          <w:rFonts w:hint="cs"/>
          <w:rtl/>
        </w:rPr>
      </w:pPr>
    </w:p>
    <w:p w14:paraId="3A83C895" w14:textId="77777777" w:rsidR="00000000" w:rsidRDefault="00A32788">
      <w:pPr>
        <w:pStyle w:val="af1"/>
        <w:rPr>
          <w:rtl/>
        </w:rPr>
      </w:pPr>
      <w:r>
        <w:rPr>
          <w:rtl/>
        </w:rPr>
        <w:t>היו"ר מיכאל נודלמן:</w:t>
      </w:r>
    </w:p>
    <w:p w14:paraId="6CB2D4FE" w14:textId="77777777" w:rsidR="00000000" w:rsidRDefault="00A32788">
      <w:pPr>
        <w:pStyle w:val="a0"/>
        <w:rPr>
          <w:rtl/>
        </w:rPr>
      </w:pPr>
    </w:p>
    <w:p w14:paraId="23A1FE73" w14:textId="77777777" w:rsidR="00000000" w:rsidRDefault="00A32788">
      <w:pPr>
        <w:pStyle w:val="a0"/>
        <w:rPr>
          <w:rFonts w:hint="cs"/>
          <w:rtl/>
        </w:rPr>
      </w:pPr>
      <w:r>
        <w:rPr>
          <w:rFonts w:hint="cs"/>
          <w:rtl/>
        </w:rPr>
        <w:t xml:space="preserve">תודה. חבר הכנסת רוני בר-און, בבקשה. </w:t>
      </w:r>
    </w:p>
    <w:p w14:paraId="18AB4417" w14:textId="77777777" w:rsidR="00000000" w:rsidRDefault="00A32788">
      <w:pPr>
        <w:pStyle w:val="a0"/>
        <w:rPr>
          <w:rFonts w:hint="cs"/>
          <w:rtl/>
        </w:rPr>
      </w:pPr>
    </w:p>
    <w:p w14:paraId="7D5FF6AD" w14:textId="77777777" w:rsidR="00000000" w:rsidRDefault="00A32788">
      <w:pPr>
        <w:pStyle w:val="-"/>
        <w:rPr>
          <w:rtl/>
        </w:rPr>
      </w:pPr>
      <w:bookmarkStart w:id="101" w:name="FS000001044T10_05_2004_18_12_55C"/>
      <w:bookmarkEnd w:id="101"/>
      <w:r>
        <w:rPr>
          <w:rtl/>
        </w:rPr>
        <w:t>יצחק הרצוג (העבודה-מימד):</w:t>
      </w:r>
    </w:p>
    <w:p w14:paraId="65874042" w14:textId="77777777" w:rsidR="00000000" w:rsidRDefault="00A32788">
      <w:pPr>
        <w:pStyle w:val="a0"/>
        <w:rPr>
          <w:rtl/>
        </w:rPr>
      </w:pPr>
    </w:p>
    <w:p w14:paraId="10B91618" w14:textId="77777777" w:rsidR="00000000" w:rsidRDefault="00A32788">
      <w:pPr>
        <w:pStyle w:val="a0"/>
        <w:rPr>
          <w:rFonts w:hint="cs"/>
          <w:rtl/>
        </w:rPr>
      </w:pPr>
      <w:r>
        <w:rPr>
          <w:rFonts w:hint="cs"/>
          <w:rtl/>
        </w:rPr>
        <w:t xml:space="preserve">היתה ממשלה עם 9% צמיחה, חבר הכנסת קרא. </w:t>
      </w:r>
    </w:p>
    <w:p w14:paraId="279162B3" w14:textId="77777777" w:rsidR="00000000" w:rsidRDefault="00A32788">
      <w:pPr>
        <w:pStyle w:val="a0"/>
        <w:rPr>
          <w:rFonts w:hint="cs"/>
          <w:rtl/>
        </w:rPr>
      </w:pPr>
    </w:p>
    <w:p w14:paraId="0F84278D" w14:textId="77777777" w:rsidR="00000000" w:rsidRDefault="00A32788">
      <w:pPr>
        <w:pStyle w:val="a"/>
        <w:rPr>
          <w:rtl/>
        </w:rPr>
      </w:pPr>
      <w:bookmarkStart w:id="102" w:name="FS000001038T10_05_2004_18_13_07"/>
      <w:bookmarkStart w:id="103" w:name="_Toc80592859"/>
      <w:bookmarkEnd w:id="102"/>
      <w:r>
        <w:rPr>
          <w:rFonts w:hint="eastAsia"/>
          <w:rtl/>
        </w:rPr>
        <w:t>רוני</w:t>
      </w:r>
      <w:r>
        <w:rPr>
          <w:rtl/>
        </w:rPr>
        <w:t xml:space="preserve"> בר-און (הליכוד):</w:t>
      </w:r>
      <w:bookmarkEnd w:id="103"/>
    </w:p>
    <w:p w14:paraId="5BEDFA61" w14:textId="77777777" w:rsidR="00000000" w:rsidRDefault="00A32788">
      <w:pPr>
        <w:pStyle w:val="a0"/>
        <w:rPr>
          <w:rFonts w:hint="cs"/>
          <w:rtl/>
        </w:rPr>
      </w:pPr>
    </w:p>
    <w:p w14:paraId="53AB30E1" w14:textId="77777777" w:rsidR="00000000" w:rsidRDefault="00A32788">
      <w:pPr>
        <w:pStyle w:val="a0"/>
        <w:rPr>
          <w:rFonts w:hint="cs"/>
          <w:rtl/>
        </w:rPr>
      </w:pPr>
      <w:r>
        <w:rPr>
          <w:rFonts w:hint="cs"/>
          <w:rtl/>
        </w:rPr>
        <w:t>אדו</w:t>
      </w:r>
      <w:r>
        <w:rPr>
          <w:rFonts w:hint="cs"/>
          <w:rtl/>
        </w:rPr>
        <w:t xml:space="preserve">ני היושב-ראש, אדוני השר, חברי חברי הכנסת, אני מוכרח להודות שאני באופן אישי מאוד מעריך את חבר הכנסת עמרם מצנע. אני אפילו מוכרח להודות שאני מחבב אותו, אבל הדברים ההזויים שהוא אמר כאן היום גורמים אצלי לבלבול. אני באמת לא יודע, אולי התבלבלתי בבן-אדם? אני פשוט </w:t>
      </w:r>
      <w:r>
        <w:rPr>
          <w:rFonts w:hint="cs"/>
          <w:rtl/>
        </w:rPr>
        <w:t xml:space="preserve">לא מצליח להבין את האיש. יושב מי שהיה מנהיג מפלגת העבודה ומשחק בנדמה לי </w:t>
      </w:r>
      <w:r>
        <w:rPr>
          <w:rFonts w:hint="eastAsia"/>
          <w:rtl/>
        </w:rPr>
        <w:t>–</w:t>
      </w:r>
      <w:r>
        <w:rPr>
          <w:rFonts w:hint="cs"/>
          <w:rtl/>
        </w:rPr>
        <w:t xml:space="preserve"> עם עצמו, ועם המפלגה שלו, ועם הליכוד, ועם הממשלה, ועם המציאות בישראל, ובוחש כמו יהודי טוב. אף אחד לא אוהב לבחוש בקדירה שלו </w:t>
      </w:r>
      <w:r>
        <w:rPr>
          <w:rFonts w:hint="eastAsia"/>
          <w:rtl/>
        </w:rPr>
        <w:t>–</w:t>
      </w:r>
      <w:r>
        <w:rPr>
          <w:rFonts w:hint="cs"/>
          <w:rtl/>
        </w:rPr>
        <w:t xml:space="preserve"> בוחש בקדירה של השכן. מה שייכת הצעת אי-אמון בממשלת ישראל לתו</w:t>
      </w:r>
      <w:r>
        <w:rPr>
          <w:rFonts w:hint="cs"/>
          <w:rtl/>
        </w:rPr>
        <w:t xml:space="preserve">צאות משאל שהראו שהימין הקיצוני השתלט על הליכוד? באמת, זה מה שמדאיג אתכם? </w:t>
      </w:r>
    </w:p>
    <w:p w14:paraId="697F192D" w14:textId="77777777" w:rsidR="00000000" w:rsidRDefault="00A32788">
      <w:pPr>
        <w:pStyle w:val="a0"/>
        <w:rPr>
          <w:rFonts w:hint="cs"/>
          <w:rtl/>
        </w:rPr>
      </w:pPr>
    </w:p>
    <w:p w14:paraId="4BF5D3B3" w14:textId="77777777" w:rsidR="00000000" w:rsidRDefault="00A32788">
      <w:pPr>
        <w:pStyle w:val="af0"/>
        <w:rPr>
          <w:rtl/>
        </w:rPr>
      </w:pPr>
      <w:r>
        <w:rPr>
          <w:rFonts w:hint="eastAsia"/>
          <w:rtl/>
        </w:rPr>
        <w:t>עסאם</w:t>
      </w:r>
      <w:r>
        <w:rPr>
          <w:rtl/>
        </w:rPr>
        <w:t xml:space="preserve"> מח'ול (חד"ש-תע"ל):</w:t>
      </w:r>
    </w:p>
    <w:p w14:paraId="30C759A3" w14:textId="77777777" w:rsidR="00000000" w:rsidRDefault="00A32788">
      <w:pPr>
        <w:pStyle w:val="a0"/>
        <w:rPr>
          <w:rFonts w:hint="cs"/>
          <w:rtl/>
        </w:rPr>
      </w:pPr>
    </w:p>
    <w:p w14:paraId="6AC6935C" w14:textId="77777777" w:rsidR="00000000" w:rsidRDefault="00A32788">
      <w:pPr>
        <w:pStyle w:val="a0"/>
        <w:rPr>
          <w:rFonts w:hint="cs"/>
          <w:rtl/>
        </w:rPr>
      </w:pPr>
      <w:r>
        <w:rPr>
          <w:rFonts w:hint="cs"/>
          <w:rtl/>
        </w:rPr>
        <w:t xml:space="preserve">תמיד היה שם הימין הקיצוני. </w:t>
      </w:r>
    </w:p>
    <w:p w14:paraId="5F1025C2" w14:textId="77777777" w:rsidR="00000000" w:rsidRDefault="00A32788">
      <w:pPr>
        <w:pStyle w:val="a0"/>
        <w:rPr>
          <w:rFonts w:hint="cs"/>
          <w:rtl/>
        </w:rPr>
      </w:pPr>
    </w:p>
    <w:p w14:paraId="09856EB4" w14:textId="77777777" w:rsidR="00000000" w:rsidRDefault="00A32788">
      <w:pPr>
        <w:pStyle w:val="-"/>
        <w:rPr>
          <w:rtl/>
        </w:rPr>
      </w:pPr>
      <w:bookmarkStart w:id="104" w:name="FS000001038T10_05_2004_18_15_10C"/>
      <w:bookmarkEnd w:id="104"/>
      <w:r>
        <w:rPr>
          <w:rtl/>
        </w:rPr>
        <w:t>רוני בר-און (הליכוד):</w:t>
      </w:r>
    </w:p>
    <w:p w14:paraId="5EF4A018" w14:textId="77777777" w:rsidR="00000000" w:rsidRDefault="00A32788">
      <w:pPr>
        <w:pStyle w:val="a0"/>
        <w:rPr>
          <w:rtl/>
        </w:rPr>
      </w:pPr>
    </w:p>
    <w:p w14:paraId="69AE951A" w14:textId="77777777" w:rsidR="00000000" w:rsidRDefault="00A32788">
      <w:pPr>
        <w:pStyle w:val="a0"/>
        <w:rPr>
          <w:rFonts w:hint="cs"/>
          <w:rtl/>
        </w:rPr>
      </w:pPr>
      <w:r>
        <w:rPr>
          <w:rFonts w:hint="cs"/>
          <w:rtl/>
        </w:rPr>
        <w:t xml:space="preserve">עוד צדיק. עוד צדיק. עוד צדיק. עוד צדיק. </w:t>
      </w:r>
    </w:p>
    <w:p w14:paraId="699B0539" w14:textId="77777777" w:rsidR="00000000" w:rsidRDefault="00A32788">
      <w:pPr>
        <w:pStyle w:val="a0"/>
        <w:rPr>
          <w:rFonts w:hint="cs"/>
          <w:rtl/>
        </w:rPr>
      </w:pPr>
    </w:p>
    <w:p w14:paraId="7B24426E" w14:textId="77777777" w:rsidR="00000000" w:rsidRDefault="00A32788">
      <w:pPr>
        <w:pStyle w:val="af0"/>
        <w:rPr>
          <w:rtl/>
        </w:rPr>
      </w:pPr>
      <w:r>
        <w:rPr>
          <w:rFonts w:hint="eastAsia"/>
          <w:rtl/>
        </w:rPr>
        <w:t>עסאם</w:t>
      </w:r>
      <w:r>
        <w:rPr>
          <w:rtl/>
        </w:rPr>
        <w:t xml:space="preserve"> מח'ול (חד"ש-תע"ל):</w:t>
      </w:r>
    </w:p>
    <w:p w14:paraId="3915774A" w14:textId="77777777" w:rsidR="00000000" w:rsidRDefault="00A32788">
      <w:pPr>
        <w:pStyle w:val="a0"/>
        <w:rPr>
          <w:rFonts w:hint="cs"/>
          <w:rtl/>
        </w:rPr>
      </w:pPr>
    </w:p>
    <w:p w14:paraId="078E1925" w14:textId="77777777" w:rsidR="00000000" w:rsidRDefault="00A32788">
      <w:pPr>
        <w:pStyle w:val="a0"/>
        <w:rPr>
          <w:rFonts w:hint="cs"/>
          <w:rtl/>
        </w:rPr>
      </w:pPr>
      <w:r>
        <w:rPr>
          <w:rFonts w:hint="cs"/>
          <w:rtl/>
        </w:rPr>
        <w:t xml:space="preserve">תמיד הוא היה שם. </w:t>
      </w:r>
    </w:p>
    <w:p w14:paraId="716749F3" w14:textId="77777777" w:rsidR="00000000" w:rsidRDefault="00A32788">
      <w:pPr>
        <w:pStyle w:val="a0"/>
        <w:rPr>
          <w:rFonts w:hint="cs"/>
          <w:rtl/>
        </w:rPr>
      </w:pPr>
    </w:p>
    <w:p w14:paraId="228CE13F" w14:textId="77777777" w:rsidR="00000000" w:rsidRDefault="00A32788">
      <w:pPr>
        <w:pStyle w:val="-"/>
        <w:rPr>
          <w:rtl/>
        </w:rPr>
      </w:pPr>
      <w:bookmarkStart w:id="105" w:name="FS000001038T10_05_2004_18_15_33C"/>
      <w:bookmarkEnd w:id="105"/>
      <w:r>
        <w:rPr>
          <w:rtl/>
        </w:rPr>
        <w:t>רוני בר-און (הליכו</w:t>
      </w:r>
      <w:r>
        <w:rPr>
          <w:rtl/>
        </w:rPr>
        <w:t>ד):</w:t>
      </w:r>
    </w:p>
    <w:p w14:paraId="11A9EC01" w14:textId="77777777" w:rsidR="00000000" w:rsidRDefault="00A32788">
      <w:pPr>
        <w:pStyle w:val="a0"/>
        <w:rPr>
          <w:rtl/>
        </w:rPr>
      </w:pPr>
    </w:p>
    <w:p w14:paraId="3ECFAC18" w14:textId="77777777" w:rsidR="00000000" w:rsidRDefault="00A32788">
      <w:pPr>
        <w:pStyle w:val="a0"/>
        <w:rPr>
          <w:rFonts w:hint="cs"/>
          <w:rtl/>
        </w:rPr>
      </w:pPr>
      <w:r>
        <w:rPr>
          <w:rFonts w:hint="cs"/>
          <w:rtl/>
        </w:rPr>
        <w:t xml:space="preserve">עוד צדיק. </w:t>
      </w:r>
    </w:p>
    <w:p w14:paraId="4009E45E" w14:textId="77777777" w:rsidR="00000000" w:rsidRDefault="00A32788">
      <w:pPr>
        <w:pStyle w:val="a0"/>
        <w:rPr>
          <w:rFonts w:hint="cs"/>
          <w:rtl/>
        </w:rPr>
      </w:pPr>
    </w:p>
    <w:p w14:paraId="568AC735" w14:textId="77777777" w:rsidR="00000000" w:rsidRDefault="00A32788">
      <w:pPr>
        <w:pStyle w:val="af0"/>
        <w:rPr>
          <w:rtl/>
        </w:rPr>
      </w:pPr>
      <w:r>
        <w:rPr>
          <w:rFonts w:hint="eastAsia"/>
          <w:rtl/>
        </w:rPr>
        <w:t>אורי</w:t>
      </w:r>
      <w:r>
        <w:rPr>
          <w:rtl/>
        </w:rPr>
        <w:t xml:space="preserve"> יהודה אריאל (האיחוד הלאומי - ישראל ביתנו):</w:t>
      </w:r>
    </w:p>
    <w:p w14:paraId="25092D06" w14:textId="77777777" w:rsidR="00000000" w:rsidRDefault="00A32788">
      <w:pPr>
        <w:pStyle w:val="a0"/>
        <w:rPr>
          <w:rFonts w:hint="cs"/>
          <w:rtl/>
        </w:rPr>
      </w:pPr>
    </w:p>
    <w:p w14:paraId="6C1100D1" w14:textId="77777777" w:rsidR="00000000" w:rsidRDefault="00A32788">
      <w:pPr>
        <w:pStyle w:val="a0"/>
        <w:rPr>
          <w:rFonts w:hint="cs"/>
          <w:rtl/>
        </w:rPr>
      </w:pPr>
      <w:r>
        <w:rPr>
          <w:rFonts w:hint="cs"/>
          <w:rtl/>
        </w:rPr>
        <w:t>מה היינו עושים בלעדיך, מח'ול?</w:t>
      </w:r>
    </w:p>
    <w:p w14:paraId="63593042" w14:textId="77777777" w:rsidR="00000000" w:rsidRDefault="00A32788">
      <w:pPr>
        <w:pStyle w:val="a0"/>
        <w:rPr>
          <w:rFonts w:hint="cs"/>
          <w:rtl/>
        </w:rPr>
      </w:pPr>
    </w:p>
    <w:p w14:paraId="6F9D4830" w14:textId="77777777" w:rsidR="00000000" w:rsidRDefault="00A32788">
      <w:pPr>
        <w:pStyle w:val="-"/>
        <w:rPr>
          <w:rtl/>
        </w:rPr>
      </w:pPr>
      <w:bookmarkStart w:id="106" w:name="FS000001038T10_05_2004_18_15_49C"/>
      <w:bookmarkEnd w:id="106"/>
      <w:r>
        <w:rPr>
          <w:rtl/>
        </w:rPr>
        <w:t>רוני בר-און (הליכוד):</w:t>
      </w:r>
    </w:p>
    <w:p w14:paraId="7FE74F12" w14:textId="77777777" w:rsidR="00000000" w:rsidRDefault="00A32788">
      <w:pPr>
        <w:pStyle w:val="a0"/>
        <w:rPr>
          <w:rtl/>
        </w:rPr>
      </w:pPr>
    </w:p>
    <w:p w14:paraId="67D16CA2" w14:textId="77777777" w:rsidR="00000000" w:rsidRDefault="00A32788">
      <w:pPr>
        <w:pStyle w:val="a0"/>
        <w:rPr>
          <w:rFonts w:hint="cs"/>
          <w:rtl/>
        </w:rPr>
      </w:pPr>
      <w:r>
        <w:rPr>
          <w:rFonts w:hint="cs"/>
          <w:rtl/>
        </w:rPr>
        <w:t>יש לך טענות למשטרה? חבר הכנסת חיים אורון בא ואומר פה: בטח תעלו ותגידו, למה עוד פעם הצעת אי-אמון? בכל שבוע אתם אומרים אותו דבר. נכון, אתה</w:t>
      </w:r>
      <w:r>
        <w:rPr>
          <w:rFonts w:hint="cs"/>
          <w:rtl/>
        </w:rPr>
        <w:t xml:space="preserve"> צודק. בכל שבוע ההקדמה היא אותה הקדמה, אתם באים עם אותן הצעות ואנחנו נותנים אותן תשובות. ההקדמה היא אותו דבר והתוצאה היא אותו דבר </w:t>
      </w:r>
      <w:r>
        <w:rPr>
          <w:rFonts w:hint="eastAsia"/>
          <w:rtl/>
        </w:rPr>
        <w:t>–</w:t>
      </w:r>
      <w:r>
        <w:rPr>
          <w:rFonts w:hint="cs"/>
          <w:rtl/>
        </w:rPr>
        <w:t xml:space="preserve"> גם אתה יודע את התוצאה. תסתכלו על האופוזיציה </w:t>
      </w:r>
      <w:r>
        <w:rPr>
          <w:rFonts w:hint="eastAsia"/>
          <w:rtl/>
        </w:rPr>
        <w:t>–</w:t>
      </w:r>
      <w:r>
        <w:rPr>
          <w:rFonts w:hint="cs"/>
          <w:rtl/>
        </w:rPr>
        <w:t xml:space="preserve"> תסתכל, אדוני היושב-ראש </w:t>
      </w:r>
      <w:r>
        <w:rPr>
          <w:rFonts w:hint="eastAsia"/>
          <w:rtl/>
        </w:rPr>
        <w:t>–</w:t>
      </w:r>
      <w:r>
        <w:rPr>
          <w:rFonts w:hint="cs"/>
          <w:rtl/>
        </w:rPr>
        <w:t xml:space="preserve"> אופוזיציה. הגברת קולט אביטל מדברת עם עוד חצי אופוזיצי</w:t>
      </w:r>
      <w:r>
        <w:rPr>
          <w:rFonts w:hint="cs"/>
          <w:rtl/>
        </w:rPr>
        <w:t>ונר. אני אומר חצי, אני צודק?</w:t>
      </w:r>
    </w:p>
    <w:p w14:paraId="68416FDF" w14:textId="77777777" w:rsidR="00000000" w:rsidRDefault="00A32788">
      <w:pPr>
        <w:pStyle w:val="a0"/>
        <w:rPr>
          <w:rFonts w:hint="cs"/>
          <w:rtl/>
        </w:rPr>
      </w:pPr>
    </w:p>
    <w:p w14:paraId="316DA2DE" w14:textId="77777777" w:rsidR="00000000" w:rsidRDefault="00A32788">
      <w:pPr>
        <w:pStyle w:val="af0"/>
        <w:rPr>
          <w:rtl/>
        </w:rPr>
      </w:pPr>
      <w:r>
        <w:rPr>
          <w:rFonts w:hint="eastAsia"/>
          <w:rtl/>
        </w:rPr>
        <w:t>יצחק</w:t>
      </w:r>
      <w:r>
        <w:rPr>
          <w:rtl/>
        </w:rPr>
        <w:t xml:space="preserve"> כהן (ש"ס):</w:t>
      </w:r>
    </w:p>
    <w:p w14:paraId="560DE4DB" w14:textId="77777777" w:rsidR="00000000" w:rsidRDefault="00A32788">
      <w:pPr>
        <w:pStyle w:val="a0"/>
        <w:rPr>
          <w:rFonts w:hint="cs"/>
          <w:rtl/>
        </w:rPr>
      </w:pPr>
    </w:p>
    <w:p w14:paraId="6E1186F6" w14:textId="77777777" w:rsidR="00000000" w:rsidRDefault="00A32788">
      <w:pPr>
        <w:pStyle w:val="a0"/>
        <w:rPr>
          <w:rFonts w:hint="cs"/>
          <w:rtl/>
        </w:rPr>
      </w:pPr>
      <w:r>
        <w:rPr>
          <w:rFonts w:hint="cs"/>
          <w:rtl/>
        </w:rPr>
        <w:t xml:space="preserve">אחד וחצי. </w:t>
      </w:r>
    </w:p>
    <w:p w14:paraId="317390AA" w14:textId="77777777" w:rsidR="00000000" w:rsidRDefault="00A32788">
      <w:pPr>
        <w:pStyle w:val="a0"/>
        <w:rPr>
          <w:rFonts w:hint="cs"/>
          <w:rtl/>
        </w:rPr>
      </w:pPr>
    </w:p>
    <w:p w14:paraId="3981A8FE" w14:textId="77777777" w:rsidR="00000000" w:rsidRDefault="00A32788">
      <w:pPr>
        <w:pStyle w:val="-"/>
        <w:rPr>
          <w:rtl/>
        </w:rPr>
      </w:pPr>
      <w:bookmarkStart w:id="107" w:name="FS000001038T10_05_2004_18_17_21C"/>
      <w:bookmarkEnd w:id="107"/>
      <w:r>
        <w:rPr>
          <w:rtl/>
        </w:rPr>
        <w:t>רוני בר-און (הליכוד):</w:t>
      </w:r>
    </w:p>
    <w:p w14:paraId="3E3CECF1" w14:textId="77777777" w:rsidR="00000000" w:rsidRDefault="00A32788">
      <w:pPr>
        <w:pStyle w:val="a0"/>
        <w:rPr>
          <w:rtl/>
        </w:rPr>
      </w:pPr>
    </w:p>
    <w:p w14:paraId="425ABD21" w14:textId="77777777" w:rsidR="00000000" w:rsidRDefault="00A32788">
      <w:pPr>
        <w:pStyle w:val="a0"/>
        <w:rPr>
          <w:rFonts w:hint="cs"/>
          <w:rtl/>
        </w:rPr>
      </w:pPr>
      <w:r>
        <w:rPr>
          <w:rFonts w:hint="cs"/>
          <w:rtl/>
        </w:rPr>
        <w:t xml:space="preserve">תסתכלו על האופוזיציה, נו באמת. לא חבל על הזמן? לא חבל על החשמל? לא חבל על מיזוג האוויר? ניקח את הכסף ונלך לים. תסתכלו. מכנסים בבוקר ומבקשים שתקבע להם סדרי דיון. מתקוטטים אתך </w:t>
      </w:r>
      <w:r>
        <w:rPr>
          <w:rFonts w:hint="cs"/>
          <w:rtl/>
        </w:rPr>
        <w:t xml:space="preserve">על כל דקה של דיבור. איפה הם? </w:t>
      </w:r>
    </w:p>
    <w:p w14:paraId="2E168430" w14:textId="77777777" w:rsidR="00000000" w:rsidRDefault="00A32788">
      <w:pPr>
        <w:pStyle w:val="a0"/>
        <w:rPr>
          <w:rFonts w:hint="cs"/>
          <w:rtl/>
        </w:rPr>
      </w:pPr>
    </w:p>
    <w:p w14:paraId="30DA002D" w14:textId="77777777" w:rsidR="00000000" w:rsidRDefault="00A32788">
      <w:pPr>
        <w:pStyle w:val="a0"/>
        <w:rPr>
          <w:rFonts w:hint="cs"/>
          <w:rtl/>
        </w:rPr>
      </w:pPr>
      <w:r>
        <w:rPr>
          <w:rFonts w:hint="cs"/>
          <w:rtl/>
        </w:rPr>
        <w:t xml:space="preserve">אני מבין שיש להם סדר. נכון, בייגה? אצלכם זה לא כמו בליכוד, שתמיד אותם נואמים. אצלכם יש סדר, מי ינאם באי-אמון. השבוע היה התור של מצנע, ולכן היה צריך להגיש אי-אמון צעצוע למצנע. מתנה לל"ג בעומר, נתנו למצנע להציע אי-אמון. זה כבר </w:t>
      </w:r>
      <w:r>
        <w:rPr>
          <w:rFonts w:hint="cs"/>
          <w:rtl/>
        </w:rPr>
        <w:t xml:space="preserve">נמאס, הרי זה קשקוש. </w:t>
      </w:r>
    </w:p>
    <w:p w14:paraId="364596EA" w14:textId="77777777" w:rsidR="00000000" w:rsidRDefault="00A32788">
      <w:pPr>
        <w:pStyle w:val="a0"/>
        <w:rPr>
          <w:rFonts w:hint="cs"/>
          <w:rtl/>
        </w:rPr>
      </w:pPr>
    </w:p>
    <w:p w14:paraId="26BB5D4F" w14:textId="77777777" w:rsidR="00000000" w:rsidRDefault="00A32788">
      <w:pPr>
        <w:pStyle w:val="a0"/>
        <w:rPr>
          <w:rFonts w:hint="cs"/>
          <w:rtl/>
        </w:rPr>
      </w:pPr>
      <w:r>
        <w:rPr>
          <w:rFonts w:hint="cs"/>
          <w:rtl/>
        </w:rPr>
        <w:t xml:space="preserve">עכשיו אתם צריכים להחליט, </w:t>
      </w:r>
      <w:r>
        <w:rPr>
          <w:rtl/>
        </w:rPr>
        <w:t>גבירותי ורבותי</w:t>
      </w:r>
      <w:r>
        <w:rPr>
          <w:rFonts w:hint="cs"/>
          <w:rtl/>
        </w:rPr>
        <w:t xml:space="preserve"> </w:t>
      </w:r>
      <w:r>
        <w:rPr>
          <w:rFonts w:hint="eastAsia"/>
          <w:rtl/>
        </w:rPr>
        <w:t>–</w:t>
      </w:r>
      <w:r>
        <w:rPr>
          <w:rFonts w:hint="cs"/>
          <w:rtl/>
        </w:rPr>
        <w:t xml:space="preserve"> הגברת קולט אביטל, מר בייגה שוחט וכל הכיסאות הריקים, מה אתם רוצים. מה אתם רוצים, הכיסאות הריקים של האופוזיציה? אתם צריכים להחליט. </w:t>
      </w:r>
    </w:p>
    <w:p w14:paraId="7CF7726B" w14:textId="77777777" w:rsidR="00000000" w:rsidRDefault="00A32788">
      <w:pPr>
        <w:pStyle w:val="a0"/>
        <w:rPr>
          <w:rFonts w:hint="cs"/>
          <w:rtl/>
        </w:rPr>
      </w:pPr>
    </w:p>
    <w:p w14:paraId="3BED6117" w14:textId="77777777" w:rsidR="00000000" w:rsidRDefault="00A32788">
      <w:pPr>
        <w:pStyle w:val="af0"/>
        <w:rPr>
          <w:rtl/>
        </w:rPr>
      </w:pPr>
      <w:r>
        <w:rPr>
          <w:rFonts w:hint="eastAsia"/>
          <w:rtl/>
        </w:rPr>
        <w:t>אברהם</w:t>
      </w:r>
      <w:r>
        <w:rPr>
          <w:rtl/>
        </w:rPr>
        <w:t xml:space="preserve"> בייגה שוחט (העבודה-מימד):</w:t>
      </w:r>
    </w:p>
    <w:p w14:paraId="1CB290B1" w14:textId="77777777" w:rsidR="00000000" w:rsidRDefault="00A32788">
      <w:pPr>
        <w:pStyle w:val="a0"/>
        <w:rPr>
          <w:rFonts w:hint="cs"/>
          <w:rtl/>
        </w:rPr>
      </w:pPr>
    </w:p>
    <w:p w14:paraId="096587E8" w14:textId="77777777" w:rsidR="00000000" w:rsidRDefault="00A32788">
      <w:pPr>
        <w:pStyle w:val="a0"/>
        <w:rPr>
          <w:rFonts w:hint="cs"/>
          <w:rtl/>
        </w:rPr>
      </w:pPr>
      <w:r>
        <w:rPr>
          <w:rFonts w:hint="cs"/>
          <w:rtl/>
        </w:rPr>
        <w:t>איציק כהן לא אופוזיציה?</w:t>
      </w:r>
    </w:p>
    <w:p w14:paraId="171B8C33" w14:textId="77777777" w:rsidR="00000000" w:rsidRDefault="00A32788">
      <w:pPr>
        <w:pStyle w:val="a0"/>
        <w:rPr>
          <w:rFonts w:hint="cs"/>
          <w:rtl/>
        </w:rPr>
      </w:pPr>
    </w:p>
    <w:p w14:paraId="16DE4DDB" w14:textId="77777777" w:rsidR="00000000" w:rsidRDefault="00A32788">
      <w:pPr>
        <w:pStyle w:val="af0"/>
        <w:rPr>
          <w:rtl/>
        </w:rPr>
      </w:pPr>
      <w:r>
        <w:rPr>
          <w:rFonts w:hint="eastAsia"/>
          <w:rtl/>
        </w:rPr>
        <w:t>זאב</w:t>
      </w:r>
      <w:r>
        <w:rPr>
          <w:rtl/>
        </w:rPr>
        <w:t xml:space="preserve"> בוים (הליכוד):</w:t>
      </w:r>
    </w:p>
    <w:p w14:paraId="695D8F6A" w14:textId="77777777" w:rsidR="00000000" w:rsidRDefault="00A32788">
      <w:pPr>
        <w:pStyle w:val="a0"/>
        <w:rPr>
          <w:rFonts w:hint="cs"/>
          <w:rtl/>
        </w:rPr>
      </w:pPr>
    </w:p>
    <w:p w14:paraId="4553D2F0" w14:textId="77777777" w:rsidR="00000000" w:rsidRDefault="00A32788">
      <w:pPr>
        <w:pStyle w:val="a0"/>
        <w:rPr>
          <w:rFonts w:hint="cs"/>
          <w:rtl/>
        </w:rPr>
      </w:pPr>
      <w:r>
        <w:rPr>
          <w:rFonts w:hint="cs"/>
          <w:rtl/>
        </w:rPr>
        <w:t xml:space="preserve">הוא מועמד להיכנס. </w:t>
      </w:r>
    </w:p>
    <w:p w14:paraId="3BD01D93" w14:textId="77777777" w:rsidR="00000000" w:rsidRDefault="00A32788">
      <w:pPr>
        <w:pStyle w:val="a0"/>
        <w:rPr>
          <w:rFonts w:hint="cs"/>
          <w:rtl/>
        </w:rPr>
      </w:pPr>
    </w:p>
    <w:p w14:paraId="3A0B68D2" w14:textId="77777777" w:rsidR="00000000" w:rsidRDefault="00A32788">
      <w:pPr>
        <w:pStyle w:val="-"/>
        <w:rPr>
          <w:rtl/>
        </w:rPr>
      </w:pPr>
      <w:bookmarkStart w:id="108" w:name="FS000001038T10_05_2004_18_20_05C"/>
      <w:bookmarkEnd w:id="108"/>
      <w:r>
        <w:rPr>
          <w:rtl/>
        </w:rPr>
        <w:t>רוני בר-און (הליכוד):</w:t>
      </w:r>
    </w:p>
    <w:p w14:paraId="62C100A7" w14:textId="77777777" w:rsidR="00000000" w:rsidRDefault="00A32788">
      <w:pPr>
        <w:pStyle w:val="a0"/>
        <w:rPr>
          <w:rtl/>
        </w:rPr>
      </w:pPr>
    </w:p>
    <w:p w14:paraId="2142E1A2" w14:textId="77777777" w:rsidR="00000000" w:rsidRDefault="00A32788">
      <w:pPr>
        <w:pStyle w:val="a0"/>
        <w:rPr>
          <w:rFonts w:hint="cs"/>
          <w:rtl/>
        </w:rPr>
      </w:pPr>
      <w:r>
        <w:rPr>
          <w:rFonts w:hint="cs"/>
          <w:rtl/>
        </w:rPr>
        <w:t xml:space="preserve">אתם צריכים להחליט. </w:t>
      </w:r>
    </w:p>
    <w:p w14:paraId="1DD6CAF6" w14:textId="77777777" w:rsidR="00000000" w:rsidRDefault="00A32788">
      <w:pPr>
        <w:pStyle w:val="a0"/>
        <w:rPr>
          <w:rFonts w:hint="cs"/>
          <w:rtl/>
        </w:rPr>
      </w:pPr>
    </w:p>
    <w:p w14:paraId="5435014E" w14:textId="77777777" w:rsidR="00000000" w:rsidRDefault="00A32788">
      <w:pPr>
        <w:pStyle w:val="af0"/>
        <w:rPr>
          <w:rtl/>
        </w:rPr>
      </w:pPr>
      <w:r>
        <w:rPr>
          <w:rFonts w:hint="eastAsia"/>
          <w:rtl/>
        </w:rPr>
        <w:t>עסאם</w:t>
      </w:r>
      <w:r>
        <w:rPr>
          <w:rtl/>
        </w:rPr>
        <w:t xml:space="preserve"> מח'ול (חד"ש-תע"ל):</w:t>
      </w:r>
    </w:p>
    <w:p w14:paraId="107FE12F" w14:textId="77777777" w:rsidR="00000000" w:rsidRDefault="00A32788">
      <w:pPr>
        <w:pStyle w:val="a0"/>
        <w:rPr>
          <w:rFonts w:hint="cs"/>
          <w:rtl/>
        </w:rPr>
      </w:pPr>
    </w:p>
    <w:p w14:paraId="14EE855E" w14:textId="77777777" w:rsidR="00000000" w:rsidRDefault="00A32788">
      <w:pPr>
        <w:pStyle w:val="a0"/>
        <w:rPr>
          <w:rFonts w:hint="cs"/>
          <w:rtl/>
        </w:rPr>
      </w:pPr>
      <w:r>
        <w:rPr>
          <w:rFonts w:hint="cs"/>
          <w:rtl/>
        </w:rPr>
        <w:t xml:space="preserve">תראה את ממשלת המתנחלים, ממשלת המתנחבלים. </w:t>
      </w:r>
    </w:p>
    <w:p w14:paraId="1D7F30F5" w14:textId="77777777" w:rsidR="00000000" w:rsidRDefault="00A32788">
      <w:pPr>
        <w:pStyle w:val="a0"/>
        <w:rPr>
          <w:rFonts w:hint="cs"/>
          <w:rtl/>
        </w:rPr>
      </w:pPr>
    </w:p>
    <w:p w14:paraId="3385D742" w14:textId="77777777" w:rsidR="00000000" w:rsidRDefault="00A32788">
      <w:pPr>
        <w:pStyle w:val="-"/>
        <w:rPr>
          <w:rtl/>
        </w:rPr>
      </w:pPr>
      <w:bookmarkStart w:id="109" w:name="FS000001038T10_05_2004_18_20_34C"/>
      <w:bookmarkEnd w:id="109"/>
      <w:r>
        <w:rPr>
          <w:rtl/>
        </w:rPr>
        <w:t>רוני בר-און (הליכוד):</w:t>
      </w:r>
    </w:p>
    <w:p w14:paraId="309FD7EB" w14:textId="77777777" w:rsidR="00000000" w:rsidRDefault="00A32788">
      <w:pPr>
        <w:pStyle w:val="a0"/>
        <w:rPr>
          <w:rtl/>
        </w:rPr>
      </w:pPr>
    </w:p>
    <w:p w14:paraId="7F2B1D25" w14:textId="77777777" w:rsidR="00000000" w:rsidRDefault="00A32788">
      <w:pPr>
        <w:pStyle w:val="a0"/>
        <w:rPr>
          <w:rFonts w:hint="cs"/>
          <w:rtl/>
        </w:rPr>
      </w:pPr>
      <w:r>
        <w:rPr>
          <w:rFonts w:hint="cs"/>
          <w:rtl/>
        </w:rPr>
        <w:t xml:space="preserve">זה הרבה יותר מדי בשבילך. בשביל אחד עם סדר-יום כמו שלך, עם נאמנות למדינת ישראל כמוך, </w:t>
      </w:r>
      <w:r>
        <w:rPr>
          <w:rFonts w:hint="cs"/>
          <w:rtl/>
        </w:rPr>
        <w:t xml:space="preserve">זה הרבה יותר מדי. </w:t>
      </w:r>
    </w:p>
    <w:p w14:paraId="340A1F49" w14:textId="77777777" w:rsidR="00000000" w:rsidRDefault="00A32788">
      <w:pPr>
        <w:pStyle w:val="a0"/>
        <w:rPr>
          <w:rFonts w:hint="cs"/>
          <w:rtl/>
        </w:rPr>
      </w:pPr>
    </w:p>
    <w:p w14:paraId="035EFD54" w14:textId="77777777" w:rsidR="00000000" w:rsidRDefault="00A32788">
      <w:pPr>
        <w:pStyle w:val="a0"/>
        <w:rPr>
          <w:rFonts w:hint="cs"/>
          <w:rtl/>
        </w:rPr>
      </w:pPr>
      <w:r>
        <w:rPr>
          <w:rFonts w:hint="cs"/>
          <w:rtl/>
        </w:rPr>
        <w:t xml:space="preserve">אתם צריכים להחליט. </w:t>
      </w:r>
    </w:p>
    <w:p w14:paraId="6E292FC4" w14:textId="77777777" w:rsidR="00000000" w:rsidRDefault="00A32788">
      <w:pPr>
        <w:pStyle w:val="a0"/>
        <w:rPr>
          <w:rFonts w:hint="cs"/>
          <w:rtl/>
        </w:rPr>
      </w:pPr>
    </w:p>
    <w:p w14:paraId="3D1A7182" w14:textId="77777777" w:rsidR="00000000" w:rsidRDefault="00A32788">
      <w:pPr>
        <w:pStyle w:val="af0"/>
        <w:rPr>
          <w:rtl/>
        </w:rPr>
      </w:pPr>
      <w:r>
        <w:rPr>
          <w:rFonts w:hint="eastAsia"/>
          <w:rtl/>
        </w:rPr>
        <w:t>זאב</w:t>
      </w:r>
      <w:r>
        <w:rPr>
          <w:rtl/>
        </w:rPr>
        <w:t xml:space="preserve"> בוים (הליכוד):</w:t>
      </w:r>
    </w:p>
    <w:p w14:paraId="3A815315" w14:textId="77777777" w:rsidR="00000000" w:rsidRDefault="00A32788">
      <w:pPr>
        <w:pStyle w:val="a0"/>
        <w:rPr>
          <w:rFonts w:hint="cs"/>
          <w:rtl/>
        </w:rPr>
      </w:pPr>
    </w:p>
    <w:p w14:paraId="0E5D11B7" w14:textId="77777777" w:rsidR="00000000" w:rsidRDefault="00A32788">
      <w:pPr>
        <w:pStyle w:val="a0"/>
        <w:rPr>
          <w:rFonts w:hint="cs"/>
          <w:rtl/>
        </w:rPr>
      </w:pPr>
      <w:r>
        <w:rPr>
          <w:rFonts w:hint="cs"/>
          <w:rtl/>
        </w:rPr>
        <w:t xml:space="preserve">אני לא יודע מה זה, אבל זה עוזר. </w:t>
      </w:r>
    </w:p>
    <w:p w14:paraId="237D5F17" w14:textId="77777777" w:rsidR="00000000" w:rsidRDefault="00A32788">
      <w:pPr>
        <w:pStyle w:val="a0"/>
        <w:rPr>
          <w:rFonts w:hint="cs"/>
          <w:rtl/>
        </w:rPr>
      </w:pPr>
    </w:p>
    <w:p w14:paraId="1BB5C562" w14:textId="77777777" w:rsidR="00000000" w:rsidRDefault="00A32788">
      <w:pPr>
        <w:pStyle w:val="-"/>
        <w:rPr>
          <w:rtl/>
        </w:rPr>
      </w:pPr>
      <w:bookmarkStart w:id="110" w:name="FS000001038T10_05_2004_18_21_33C"/>
      <w:bookmarkEnd w:id="110"/>
      <w:r>
        <w:rPr>
          <w:rtl/>
        </w:rPr>
        <w:t>רוני בר-און (הליכוד):</w:t>
      </w:r>
    </w:p>
    <w:p w14:paraId="2761F3C8" w14:textId="77777777" w:rsidR="00000000" w:rsidRDefault="00A32788">
      <w:pPr>
        <w:pStyle w:val="a0"/>
        <w:rPr>
          <w:rtl/>
        </w:rPr>
      </w:pPr>
    </w:p>
    <w:p w14:paraId="73D1F574" w14:textId="77777777" w:rsidR="00000000" w:rsidRDefault="00A32788">
      <w:pPr>
        <w:pStyle w:val="a0"/>
        <w:rPr>
          <w:rFonts w:hint="cs"/>
          <w:rtl/>
        </w:rPr>
      </w:pPr>
      <w:r>
        <w:rPr>
          <w:rFonts w:hint="cs"/>
          <w:rtl/>
        </w:rPr>
        <w:t>כבר אמרו רבותינו, שמי שלא ראה שמחה לאיד לא ראה שמחה מימיו. אין שמחה כשמחה לאיד, נכון, הרב כהן?</w:t>
      </w:r>
    </w:p>
    <w:p w14:paraId="58C24D03" w14:textId="77777777" w:rsidR="00000000" w:rsidRDefault="00A32788">
      <w:pPr>
        <w:pStyle w:val="a0"/>
        <w:rPr>
          <w:rFonts w:hint="cs"/>
          <w:rtl/>
        </w:rPr>
      </w:pPr>
    </w:p>
    <w:p w14:paraId="31115F42" w14:textId="77777777" w:rsidR="00000000" w:rsidRDefault="00A32788">
      <w:pPr>
        <w:pStyle w:val="af0"/>
        <w:rPr>
          <w:rtl/>
        </w:rPr>
      </w:pPr>
      <w:r>
        <w:rPr>
          <w:rFonts w:hint="eastAsia"/>
          <w:rtl/>
        </w:rPr>
        <w:t>יצחק</w:t>
      </w:r>
      <w:r>
        <w:rPr>
          <w:rtl/>
        </w:rPr>
        <w:t xml:space="preserve"> כהן (ש"ס):</w:t>
      </w:r>
    </w:p>
    <w:p w14:paraId="0280216D" w14:textId="77777777" w:rsidR="00000000" w:rsidRDefault="00A32788">
      <w:pPr>
        <w:pStyle w:val="a0"/>
        <w:rPr>
          <w:rFonts w:hint="cs"/>
          <w:rtl/>
        </w:rPr>
      </w:pPr>
    </w:p>
    <w:p w14:paraId="088EF9CA" w14:textId="77777777" w:rsidR="00000000" w:rsidRDefault="00A32788">
      <w:pPr>
        <w:pStyle w:val="a0"/>
        <w:rPr>
          <w:rFonts w:hint="cs"/>
          <w:rtl/>
        </w:rPr>
      </w:pPr>
      <w:r>
        <w:rPr>
          <w:rFonts w:hint="cs"/>
          <w:rtl/>
        </w:rPr>
        <w:t xml:space="preserve">אין דבר כזה. לא רבותינו. </w:t>
      </w:r>
    </w:p>
    <w:p w14:paraId="70116DC9" w14:textId="77777777" w:rsidR="00000000" w:rsidRDefault="00A32788">
      <w:pPr>
        <w:pStyle w:val="a0"/>
        <w:rPr>
          <w:rFonts w:hint="cs"/>
          <w:rtl/>
        </w:rPr>
      </w:pPr>
    </w:p>
    <w:p w14:paraId="67AD99B7" w14:textId="77777777" w:rsidR="00000000" w:rsidRDefault="00A32788">
      <w:pPr>
        <w:pStyle w:val="-"/>
        <w:rPr>
          <w:rtl/>
        </w:rPr>
      </w:pPr>
      <w:bookmarkStart w:id="111" w:name="FS000001038T10_05_2004_18_22_16C"/>
      <w:bookmarkEnd w:id="111"/>
      <w:r>
        <w:rPr>
          <w:rtl/>
        </w:rPr>
        <w:t>רוני בר-און (הליכוד):</w:t>
      </w:r>
    </w:p>
    <w:p w14:paraId="09EEED28" w14:textId="77777777" w:rsidR="00000000" w:rsidRDefault="00A32788">
      <w:pPr>
        <w:pStyle w:val="a0"/>
        <w:rPr>
          <w:rtl/>
        </w:rPr>
      </w:pPr>
    </w:p>
    <w:p w14:paraId="2E0CCBAF" w14:textId="77777777" w:rsidR="00000000" w:rsidRDefault="00A32788">
      <w:pPr>
        <w:pStyle w:val="a0"/>
        <w:rPr>
          <w:rFonts w:hint="cs"/>
          <w:rtl/>
        </w:rPr>
      </w:pPr>
      <w:r>
        <w:rPr>
          <w:rFonts w:hint="cs"/>
          <w:rtl/>
        </w:rPr>
        <w:t xml:space="preserve">אז אני אמרתי, בסדר? עוד מאה שנה יגידו: אמרו רבותינו, יגידו: אני אמרתי. מי שלא ראה שמחה לאיד, לא ראה שמחה מימיו. </w:t>
      </w:r>
    </w:p>
    <w:p w14:paraId="3BEEBC3C" w14:textId="77777777" w:rsidR="00000000" w:rsidRDefault="00A32788">
      <w:pPr>
        <w:pStyle w:val="a0"/>
        <w:rPr>
          <w:rFonts w:hint="cs"/>
          <w:rtl/>
        </w:rPr>
      </w:pPr>
    </w:p>
    <w:p w14:paraId="50B82476" w14:textId="77777777" w:rsidR="00000000" w:rsidRDefault="00A32788">
      <w:pPr>
        <w:pStyle w:val="af0"/>
        <w:rPr>
          <w:rtl/>
        </w:rPr>
      </w:pPr>
      <w:r>
        <w:rPr>
          <w:rFonts w:hint="eastAsia"/>
          <w:rtl/>
        </w:rPr>
        <w:t>מל</w:t>
      </w:r>
      <w:r>
        <w:rPr>
          <w:rtl/>
        </w:rPr>
        <w:t xml:space="preserve"> פולישוק-בלוך (שינוי):</w:t>
      </w:r>
    </w:p>
    <w:p w14:paraId="435B9477" w14:textId="77777777" w:rsidR="00000000" w:rsidRDefault="00A32788">
      <w:pPr>
        <w:pStyle w:val="a0"/>
        <w:rPr>
          <w:rFonts w:hint="cs"/>
          <w:rtl/>
        </w:rPr>
      </w:pPr>
    </w:p>
    <w:p w14:paraId="2B5B6BA7" w14:textId="77777777" w:rsidR="00000000" w:rsidRDefault="00A32788">
      <w:pPr>
        <w:pStyle w:val="a0"/>
        <w:rPr>
          <w:rFonts w:hint="cs"/>
          <w:rtl/>
        </w:rPr>
      </w:pPr>
      <w:r>
        <w:rPr>
          <w:rFonts w:hint="cs"/>
          <w:rtl/>
        </w:rPr>
        <w:t xml:space="preserve">שמחת בית-השואבה. התבלבלת. </w:t>
      </w:r>
    </w:p>
    <w:p w14:paraId="6D3DB803" w14:textId="77777777" w:rsidR="00000000" w:rsidRDefault="00A32788">
      <w:pPr>
        <w:pStyle w:val="a0"/>
        <w:rPr>
          <w:rFonts w:hint="cs"/>
          <w:rtl/>
        </w:rPr>
      </w:pPr>
    </w:p>
    <w:p w14:paraId="73C93CD4" w14:textId="77777777" w:rsidR="00000000" w:rsidRDefault="00A32788">
      <w:pPr>
        <w:pStyle w:val="af0"/>
        <w:rPr>
          <w:rtl/>
        </w:rPr>
      </w:pPr>
      <w:bookmarkStart w:id="112" w:name="FS000001038T10_05_2004_18_23_24C"/>
      <w:bookmarkEnd w:id="112"/>
      <w:r>
        <w:rPr>
          <w:rtl/>
        </w:rPr>
        <w:t>יצחק כהן (ש"ס):</w:t>
      </w:r>
    </w:p>
    <w:p w14:paraId="0A2F8708" w14:textId="77777777" w:rsidR="00000000" w:rsidRDefault="00A32788">
      <w:pPr>
        <w:pStyle w:val="a0"/>
        <w:rPr>
          <w:rtl/>
        </w:rPr>
      </w:pPr>
    </w:p>
    <w:p w14:paraId="5C5BF4AD" w14:textId="77777777" w:rsidR="00000000" w:rsidRDefault="00A32788">
      <w:pPr>
        <w:pStyle w:val="a0"/>
        <w:ind w:left="719" w:firstLine="1"/>
        <w:rPr>
          <w:rFonts w:hint="cs"/>
          <w:rtl/>
        </w:rPr>
      </w:pPr>
      <w:r>
        <w:rPr>
          <w:rFonts w:hint="cs"/>
          <w:rtl/>
        </w:rPr>
        <w:t xml:space="preserve">- - - </w:t>
      </w:r>
    </w:p>
    <w:p w14:paraId="4EC68895" w14:textId="77777777" w:rsidR="00000000" w:rsidRDefault="00A32788">
      <w:pPr>
        <w:pStyle w:val="a0"/>
        <w:ind w:left="719" w:firstLine="720"/>
        <w:rPr>
          <w:rFonts w:hint="cs"/>
          <w:rtl/>
        </w:rPr>
      </w:pPr>
    </w:p>
    <w:p w14:paraId="3172A002" w14:textId="77777777" w:rsidR="00000000" w:rsidRDefault="00A32788">
      <w:pPr>
        <w:pStyle w:val="-"/>
        <w:rPr>
          <w:rtl/>
        </w:rPr>
      </w:pPr>
      <w:bookmarkStart w:id="113" w:name="FS000001038T10_05_2004_18_24_14C"/>
      <w:bookmarkEnd w:id="113"/>
      <w:r>
        <w:rPr>
          <w:rtl/>
        </w:rPr>
        <w:t>רוני בר-און (הליכוד):</w:t>
      </w:r>
    </w:p>
    <w:p w14:paraId="15714B70" w14:textId="77777777" w:rsidR="00000000" w:rsidRDefault="00A32788">
      <w:pPr>
        <w:pStyle w:val="a0"/>
        <w:rPr>
          <w:rtl/>
        </w:rPr>
      </w:pPr>
    </w:p>
    <w:p w14:paraId="3667D1F1" w14:textId="77777777" w:rsidR="00000000" w:rsidRDefault="00A32788">
      <w:pPr>
        <w:pStyle w:val="a0"/>
        <w:rPr>
          <w:rFonts w:hint="cs"/>
          <w:rtl/>
        </w:rPr>
      </w:pPr>
      <w:r>
        <w:rPr>
          <w:rFonts w:hint="cs"/>
          <w:rtl/>
        </w:rPr>
        <w:t>באמת? אני אלך ל</w:t>
      </w:r>
      <w:r>
        <w:rPr>
          <w:rFonts w:hint="cs"/>
          <w:rtl/>
        </w:rPr>
        <w:t xml:space="preserve">רב שלי שהטעה אותי. חשבתי שהוא אמר את זה על שמחה לאיד. </w:t>
      </w:r>
    </w:p>
    <w:p w14:paraId="47EDE49D" w14:textId="77777777" w:rsidR="00000000" w:rsidRDefault="00A32788">
      <w:pPr>
        <w:pStyle w:val="a0"/>
        <w:rPr>
          <w:rFonts w:hint="cs"/>
          <w:rtl/>
        </w:rPr>
      </w:pPr>
    </w:p>
    <w:p w14:paraId="0C68419E" w14:textId="77777777" w:rsidR="00000000" w:rsidRDefault="00A32788">
      <w:pPr>
        <w:pStyle w:val="af0"/>
        <w:rPr>
          <w:rtl/>
        </w:rPr>
      </w:pPr>
    </w:p>
    <w:p w14:paraId="16A9F110" w14:textId="77777777" w:rsidR="00000000" w:rsidRDefault="00A32788">
      <w:pPr>
        <w:pStyle w:val="af0"/>
        <w:rPr>
          <w:rtl/>
        </w:rPr>
      </w:pPr>
      <w:r>
        <w:rPr>
          <w:rFonts w:hint="eastAsia"/>
          <w:rtl/>
        </w:rPr>
        <w:t>יצחק</w:t>
      </w:r>
      <w:r>
        <w:rPr>
          <w:rtl/>
        </w:rPr>
        <w:t xml:space="preserve"> כהן (ש"ס):</w:t>
      </w:r>
    </w:p>
    <w:p w14:paraId="1091C22A" w14:textId="77777777" w:rsidR="00000000" w:rsidRDefault="00A32788">
      <w:pPr>
        <w:pStyle w:val="a0"/>
        <w:rPr>
          <w:rFonts w:hint="cs"/>
          <w:rtl/>
        </w:rPr>
      </w:pPr>
    </w:p>
    <w:p w14:paraId="42D28672" w14:textId="77777777" w:rsidR="00000000" w:rsidRDefault="00A32788">
      <w:pPr>
        <w:pStyle w:val="a0"/>
        <w:rPr>
          <w:rFonts w:hint="cs"/>
          <w:rtl/>
        </w:rPr>
      </w:pPr>
      <w:r>
        <w:rPr>
          <w:rFonts w:hint="cs"/>
          <w:rtl/>
        </w:rPr>
        <w:t>מי זה, אולמרט?</w:t>
      </w:r>
    </w:p>
    <w:p w14:paraId="217C9E4E" w14:textId="77777777" w:rsidR="00000000" w:rsidRDefault="00A32788">
      <w:pPr>
        <w:pStyle w:val="a0"/>
        <w:rPr>
          <w:rFonts w:hint="cs"/>
          <w:rtl/>
        </w:rPr>
      </w:pPr>
    </w:p>
    <w:p w14:paraId="44D1D679" w14:textId="77777777" w:rsidR="00000000" w:rsidRDefault="00A32788">
      <w:pPr>
        <w:pStyle w:val="-"/>
        <w:rPr>
          <w:rtl/>
        </w:rPr>
      </w:pPr>
      <w:bookmarkStart w:id="114" w:name="FS000001038T10_05_2004_18_25_03C"/>
      <w:bookmarkEnd w:id="114"/>
      <w:r>
        <w:rPr>
          <w:rtl/>
        </w:rPr>
        <w:t>רוני בר-און (הליכוד):</w:t>
      </w:r>
    </w:p>
    <w:p w14:paraId="411DCC61" w14:textId="77777777" w:rsidR="00000000" w:rsidRDefault="00A32788">
      <w:pPr>
        <w:pStyle w:val="a0"/>
        <w:rPr>
          <w:rtl/>
        </w:rPr>
      </w:pPr>
    </w:p>
    <w:p w14:paraId="2F3678B6" w14:textId="77777777" w:rsidR="00000000" w:rsidRDefault="00A32788">
      <w:pPr>
        <w:pStyle w:val="a0"/>
        <w:rPr>
          <w:rFonts w:hint="cs"/>
          <w:rtl/>
        </w:rPr>
      </w:pPr>
      <w:r>
        <w:rPr>
          <w:rFonts w:hint="cs"/>
          <w:rtl/>
        </w:rPr>
        <w:t xml:space="preserve">מה קרה לחוש ההומור שלך? הרב פרץ יסביר לך את הבדיחה. </w:t>
      </w:r>
    </w:p>
    <w:p w14:paraId="57C19EEE" w14:textId="77777777" w:rsidR="00000000" w:rsidRDefault="00A32788">
      <w:pPr>
        <w:pStyle w:val="a0"/>
        <w:rPr>
          <w:rFonts w:hint="cs"/>
          <w:rtl/>
        </w:rPr>
      </w:pPr>
    </w:p>
    <w:p w14:paraId="39FAEEDF" w14:textId="77777777" w:rsidR="00000000" w:rsidRDefault="00A32788">
      <w:pPr>
        <w:pStyle w:val="a0"/>
        <w:rPr>
          <w:rFonts w:hint="cs"/>
          <w:rtl/>
        </w:rPr>
      </w:pPr>
      <w:r>
        <w:rPr>
          <w:rFonts w:hint="cs"/>
          <w:rtl/>
        </w:rPr>
        <w:t>עכשיו אתם צריכים להחליט אם אתם רוצים לשמוח לאיד על תוצאות המשאל - זה בסדר, זה לגיטימי - א</w:t>
      </w:r>
      <w:r>
        <w:rPr>
          <w:rFonts w:hint="cs"/>
          <w:rtl/>
        </w:rPr>
        <w:t>ו שאתם באמת מפלגה שיש לה סדר-יום, ולא ערב-רב של 19 בעלי אג'נדה פרטית, 19 שמהם נחסר שניים שנמצאים פה, באמת מצטערים על מה שקרה פה ביום ראשון שעבר. הליכוד הצביע כמפלגה, נתן סירוב מוחץ לראש הממשלה.</w:t>
      </w:r>
    </w:p>
    <w:p w14:paraId="6AAAB5C1" w14:textId="77777777" w:rsidR="00000000" w:rsidRDefault="00A32788">
      <w:pPr>
        <w:pStyle w:val="a0"/>
        <w:ind w:firstLine="0"/>
        <w:rPr>
          <w:rFonts w:hint="cs"/>
          <w:rtl/>
        </w:rPr>
      </w:pPr>
    </w:p>
    <w:p w14:paraId="320B97AA" w14:textId="77777777" w:rsidR="00000000" w:rsidRDefault="00A32788">
      <w:pPr>
        <w:pStyle w:val="af0"/>
        <w:rPr>
          <w:rtl/>
        </w:rPr>
      </w:pPr>
      <w:r>
        <w:rPr>
          <w:rFonts w:hint="eastAsia"/>
          <w:rtl/>
        </w:rPr>
        <w:t>קולט</w:t>
      </w:r>
      <w:r>
        <w:rPr>
          <w:rtl/>
        </w:rPr>
        <w:t xml:space="preserve"> אביטל (העבודה-מימד):</w:t>
      </w:r>
    </w:p>
    <w:p w14:paraId="01C6137A" w14:textId="77777777" w:rsidR="00000000" w:rsidRDefault="00A32788">
      <w:pPr>
        <w:pStyle w:val="a0"/>
        <w:rPr>
          <w:rFonts w:hint="cs"/>
          <w:rtl/>
        </w:rPr>
      </w:pPr>
    </w:p>
    <w:p w14:paraId="26E5E412" w14:textId="77777777" w:rsidR="00000000" w:rsidRDefault="00A32788">
      <w:pPr>
        <w:pStyle w:val="a0"/>
        <w:rPr>
          <w:rFonts w:hint="cs"/>
          <w:rtl/>
        </w:rPr>
      </w:pPr>
      <w:r>
        <w:rPr>
          <w:rFonts w:hint="cs"/>
          <w:rtl/>
        </w:rPr>
        <w:t>קראת את הסקר בעיתון "הארץ" היום?</w:t>
      </w:r>
    </w:p>
    <w:p w14:paraId="5C6B5B95" w14:textId="77777777" w:rsidR="00000000" w:rsidRDefault="00A32788">
      <w:pPr>
        <w:pStyle w:val="a0"/>
        <w:ind w:firstLine="0"/>
        <w:rPr>
          <w:rFonts w:hint="cs"/>
          <w:rtl/>
        </w:rPr>
      </w:pPr>
    </w:p>
    <w:p w14:paraId="1DA55A31" w14:textId="77777777" w:rsidR="00000000" w:rsidRDefault="00A32788">
      <w:pPr>
        <w:pStyle w:val="-"/>
        <w:rPr>
          <w:rtl/>
        </w:rPr>
      </w:pPr>
      <w:bookmarkStart w:id="115" w:name="FS000001038T10_05_2004_17_49_08"/>
      <w:bookmarkStart w:id="116" w:name="FS000001038T10_05_2004_17_49_13C"/>
      <w:bookmarkEnd w:id="115"/>
      <w:bookmarkEnd w:id="116"/>
      <w:r>
        <w:rPr>
          <w:rtl/>
        </w:rPr>
        <w:t>רוני בר-און (הליכוד):</w:t>
      </w:r>
    </w:p>
    <w:p w14:paraId="6B81D553" w14:textId="77777777" w:rsidR="00000000" w:rsidRDefault="00A32788">
      <w:pPr>
        <w:pStyle w:val="a0"/>
        <w:rPr>
          <w:rtl/>
        </w:rPr>
      </w:pPr>
    </w:p>
    <w:p w14:paraId="6EE1D4F3" w14:textId="77777777" w:rsidR="00000000" w:rsidRDefault="00A32788">
      <w:pPr>
        <w:pStyle w:val="a0"/>
        <w:rPr>
          <w:rFonts w:hint="cs"/>
          <w:rtl/>
        </w:rPr>
      </w:pPr>
      <w:r>
        <w:rPr>
          <w:rFonts w:hint="cs"/>
          <w:rtl/>
        </w:rPr>
        <w:t>מה משנה סקר? נו, באמת.</w:t>
      </w:r>
    </w:p>
    <w:p w14:paraId="68B35B98" w14:textId="77777777" w:rsidR="00000000" w:rsidRDefault="00A32788">
      <w:pPr>
        <w:pStyle w:val="a0"/>
        <w:ind w:firstLine="0"/>
        <w:rPr>
          <w:rFonts w:hint="cs"/>
          <w:rtl/>
        </w:rPr>
      </w:pPr>
    </w:p>
    <w:p w14:paraId="43CDD705" w14:textId="77777777" w:rsidR="00000000" w:rsidRDefault="00A32788">
      <w:pPr>
        <w:pStyle w:val="af1"/>
        <w:rPr>
          <w:rtl/>
        </w:rPr>
      </w:pPr>
      <w:r>
        <w:rPr>
          <w:rtl/>
        </w:rPr>
        <w:t>היו”ר מיכאל נודלמן:</w:t>
      </w:r>
    </w:p>
    <w:p w14:paraId="4ABEBDDF" w14:textId="77777777" w:rsidR="00000000" w:rsidRDefault="00A32788">
      <w:pPr>
        <w:pStyle w:val="a0"/>
        <w:rPr>
          <w:rtl/>
        </w:rPr>
      </w:pPr>
    </w:p>
    <w:p w14:paraId="1286F2CD" w14:textId="77777777" w:rsidR="00000000" w:rsidRDefault="00A32788">
      <w:pPr>
        <w:pStyle w:val="a0"/>
        <w:rPr>
          <w:rFonts w:hint="cs"/>
          <w:rtl/>
        </w:rPr>
      </w:pPr>
      <w:r>
        <w:rPr>
          <w:rFonts w:hint="cs"/>
          <w:rtl/>
        </w:rPr>
        <w:t>חברים, כולם שמעו.</w:t>
      </w:r>
    </w:p>
    <w:p w14:paraId="5E1D4D55" w14:textId="77777777" w:rsidR="00000000" w:rsidRDefault="00A32788">
      <w:pPr>
        <w:pStyle w:val="a0"/>
        <w:ind w:firstLine="0"/>
        <w:rPr>
          <w:rFonts w:hint="cs"/>
          <w:rtl/>
        </w:rPr>
      </w:pPr>
    </w:p>
    <w:p w14:paraId="252C8BD3" w14:textId="77777777" w:rsidR="00000000" w:rsidRDefault="00A32788">
      <w:pPr>
        <w:pStyle w:val="-"/>
        <w:rPr>
          <w:rtl/>
        </w:rPr>
      </w:pPr>
      <w:bookmarkStart w:id="117" w:name="FS000001038T10_05_2004_17_49_42C"/>
      <w:bookmarkEnd w:id="117"/>
      <w:r>
        <w:rPr>
          <w:rtl/>
        </w:rPr>
        <w:t>רוני בר-און (הליכוד):</w:t>
      </w:r>
    </w:p>
    <w:p w14:paraId="38FCDE3E" w14:textId="77777777" w:rsidR="00000000" w:rsidRDefault="00A32788">
      <w:pPr>
        <w:pStyle w:val="a0"/>
        <w:rPr>
          <w:rtl/>
        </w:rPr>
      </w:pPr>
    </w:p>
    <w:p w14:paraId="57E6BA07" w14:textId="77777777" w:rsidR="00000000" w:rsidRDefault="00A32788">
      <w:pPr>
        <w:pStyle w:val="a0"/>
        <w:rPr>
          <w:rFonts w:hint="cs"/>
          <w:rtl/>
        </w:rPr>
      </w:pPr>
      <w:r>
        <w:rPr>
          <w:rFonts w:hint="cs"/>
          <w:rtl/>
        </w:rPr>
        <w:t>כשאתם עסוקים בקריאת עיתונים ובקריאת סקרים אני מנסה לעבוד. מה שייך הסקר?</w:t>
      </w:r>
    </w:p>
    <w:p w14:paraId="497B7FA6" w14:textId="77777777" w:rsidR="00000000" w:rsidRDefault="00A32788">
      <w:pPr>
        <w:pStyle w:val="a0"/>
        <w:ind w:firstLine="0"/>
        <w:rPr>
          <w:rFonts w:hint="cs"/>
          <w:rtl/>
        </w:rPr>
      </w:pPr>
    </w:p>
    <w:p w14:paraId="21DCECBB" w14:textId="77777777" w:rsidR="00000000" w:rsidRDefault="00A32788">
      <w:pPr>
        <w:pStyle w:val="af1"/>
        <w:rPr>
          <w:rtl/>
        </w:rPr>
      </w:pPr>
      <w:r>
        <w:rPr>
          <w:rtl/>
        </w:rPr>
        <w:t>היו”ר מיכאל נודלמן:</w:t>
      </w:r>
    </w:p>
    <w:p w14:paraId="33728B37" w14:textId="77777777" w:rsidR="00000000" w:rsidRDefault="00A32788">
      <w:pPr>
        <w:pStyle w:val="a0"/>
        <w:rPr>
          <w:rtl/>
        </w:rPr>
      </w:pPr>
    </w:p>
    <w:p w14:paraId="4C53892F" w14:textId="77777777" w:rsidR="00000000" w:rsidRDefault="00A32788">
      <w:pPr>
        <w:pStyle w:val="a0"/>
        <w:rPr>
          <w:rFonts w:hint="cs"/>
          <w:rtl/>
        </w:rPr>
      </w:pPr>
      <w:r>
        <w:rPr>
          <w:rFonts w:hint="cs"/>
          <w:rtl/>
        </w:rPr>
        <w:t>דיברו על זה. כמה אפשר? כמה זמן אפשר לדבר על אותו דבר</w:t>
      </w:r>
      <w:r>
        <w:rPr>
          <w:rFonts w:hint="cs"/>
          <w:rtl/>
        </w:rPr>
        <w:t>?</w:t>
      </w:r>
    </w:p>
    <w:p w14:paraId="3BC29F80" w14:textId="77777777" w:rsidR="00000000" w:rsidRDefault="00A32788">
      <w:pPr>
        <w:pStyle w:val="a0"/>
        <w:ind w:firstLine="0"/>
        <w:rPr>
          <w:rFonts w:hint="cs"/>
          <w:rtl/>
        </w:rPr>
      </w:pPr>
    </w:p>
    <w:p w14:paraId="346DB9A8" w14:textId="77777777" w:rsidR="00000000" w:rsidRDefault="00A32788">
      <w:pPr>
        <w:pStyle w:val="-"/>
        <w:rPr>
          <w:rtl/>
        </w:rPr>
      </w:pPr>
      <w:bookmarkStart w:id="118" w:name="FS000001038T10_05_2004_17_50_08C"/>
      <w:bookmarkEnd w:id="118"/>
      <w:r>
        <w:rPr>
          <w:rtl/>
        </w:rPr>
        <w:t>רוני בר-און (הליכוד):</w:t>
      </w:r>
    </w:p>
    <w:p w14:paraId="707838CC" w14:textId="77777777" w:rsidR="00000000" w:rsidRDefault="00A32788">
      <w:pPr>
        <w:pStyle w:val="a0"/>
        <w:rPr>
          <w:rtl/>
        </w:rPr>
      </w:pPr>
    </w:p>
    <w:p w14:paraId="4F27D0FC" w14:textId="77777777" w:rsidR="00000000" w:rsidRDefault="00A32788">
      <w:pPr>
        <w:pStyle w:val="a0"/>
        <w:rPr>
          <w:rFonts w:hint="cs"/>
          <w:rtl/>
        </w:rPr>
      </w:pPr>
      <w:r>
        <w:rPr>
          <w:rFonts w:hint="cs"/>
          <w:rtl/>
        </w:rPr>
        <w:t>ראש הממשלה הציע תוכנית.</w:t>
      </w:r>
    </w:p>
    <w:p w14:paraId="45893C85" w14:textId="77777777" w:rsidR="00000000" w:rsidRDefault="00A32788">
      <w:pPr>
        <w:pStyle w:val="a0"/>
        <w:ind w:firstLine="0"/>
        <w:rPr>
          <w:rFonts w:hint="cs"/>
          <w:rtl/>
        </w:rPr>
      </w:pPr>
    </w:p>
    <w:p w14:paraId="3CE3A683" w14:textId="77777777" w:rsidR="00000000" w:rsidRDefault="00A32788">
      <w:pPr>
        <w:pStyle w:val="af0"/>
        <w:rPr>
          <w:rtl/>
        </w:rPr>
      </w:pPr>
      <w:r>
        <w:rPr>
          <w:rFonts w:hint="eastAsia"/>
          <w:rtl/>
        </w:rPr>
        <w:t>קולט</w:t>
      </w:r>
      <w:r>
        <w:rPr>
          <w:rtl/>
        </w:rPr>
        <w:t xml:space="preserve"> אביטל (העבודה-מימד):</w:t>
      </w:r>
    </w:p>
    <w:p w14:paraId="0477D486" w14:textId="77777777" w:rsidR="00000000" w:rsidRDefault="00A32788">
      <w:pPr>
        <w:pStyle w:val="a0"/>
        <w:rPr>
          <w:rFonts w:hint="cs"/>
          <w:rtl/>
        </w:rPr>
      </w:pPr>
    </w:p>
    <w:p w14:paraId="0420BF7F" w14:textId="77777777" w:rsidR="00000000" w:rsidRDefault="00A32788">
      <w:pPr>
        <w:pStyle w:val="a0"/>
        <w:rPr>
          <w:rFonts w:hint="cs"/>
          <w:rtl/>
        </w:rPr>
      </w:pPr>
      <w:r>
        <w:rPr>
          <w:rFonts w:hint="cs"/>
          <w:rtl/>
        </w:rPr>
        <w:t xml:space="preserve">- - - </w:t>
      </w:r>
    </w:p>
    <w:p w14:paraId="775F220E" w14:textId="77777777" w:rsidR="00000000" w:rsidRDefault="00A32788">
      <w:pPr>
        <w:pStyle w:val="a0"/>
        <w:ind w:firstLine="0"/>
        <w:rPr>
          <w:rFonts w:hint="cs"/>
          <w:rtl/>
        </w:rPr>
      </w:pPr>
    </w:p>
    <w:p w14:paraId="17AA78C3" w14:textId="77777777" w:rsidR="00000000" w:rsidRDefault="00A32788">
      <w:pPr>
        <w:pStyle w:val="-"/>
        <w:rPr>
          <w:rtl/>
        </w:rPr>
      </w:pPr>
      <w:bookmarkStart w:id="119" w:name="FS000001038T10_05_2004_17_50_43C"/>
      <w:bookmarkEnd w:id="119"/>
      <w:r>
        <w:rPr>
          <w:rtl/>
        </w:rPr>
        <w:t>רוני בר-און (הליכוד):</w:t>
      </w:r>
    </w:p>
    <w:p w14:paraId="01E7861E" w14:textId="77777777" w:rsidR="00000000" w:rsidRDefault="00A32788">
      <w:pPr>
        <w:pStyle w:val="a0"/>
        <w:rPr>
          <w:rtl/>
        </w:rPr>
      </w:pPr>
    </w:p>
    <w:p w14:paraId="2A10E5FF" w14:textId="77777777" w:rsidR="00000000" w:rsidRDefault="00A32788">
      <w:pPr>
        <w:pStyle w:val="a0"/>
        <w:rPr>
          <w:rFonts w:hint="cs"/>
          <w:rtl/>
        </w:rPr>
      </w:pPr>
      <w:r>
        <w:rPr>
          <w:rFonts w:hint="cs"/>
          <w:rtl/>
        </w:rPr>
        <w:t>ראש הממשלה אמר, ואתם מבינים וכולם מבינים.</w:t>
      </w:r>
    </w:p>
    <w:p w14:paraId="65542AD9" w14:textId="77777777" w:rsidR="00000000" w:rsidRDefault="00A32788">
      <w:pPr>
        <w:pStyle w:val="a0"/>
        <w:rPr>
          <w:rFonts w:hint="cs"/>
          <w:rtl/>
        </w:rPr>
      </w:pPr>
    </w:p>
    <w:p w14:paraId="68FCB50D" w14:textId="77777777" w:rsidR="00000000" w:rsidRDefault="00A32788">
      <w:pPr>
        <w:pStyle w:val="af0"/>
        <w:rPr>
          <w:rtl/>
        </w:rPr>
      </w:pPr>
      <w:r>
        <w:rPr>
          <w:rFonts w:hint="eastAsia"/>
          <w:rtl/>
        </w:rPr>
        <w:t>קולט</w:t>
      </w:r>
      <w:r>
        <w:rPr>
          <w:rtl/>
        </w:rPr>
        <w:t xml:space="preserve"> אביטל (העבודה-מימד):</w:t>
      </w:r>
    </w:p>
    <w:p w14:paraId="41BA94FB" w14:textId="77777777" w:rsidR="00000000" w:rsidRDefault="00A32788">
      <w:pPr>
        <w:pStyle w:val="a0"/>
        <w:rPr>
          <w:rFonts w:hint="cs"/>
          <w:rtl/>
        </w:rPr>
      </w:pPr>
    </w:p>
    <w:p w14:paraId="2DF2322F" w14:textId="77777777" w:rsidR="00000000" w:rsidRDefault="00A32788">
      <w:pPr>
        <w:pStyle w:val="a0"/>
        <w:rPr>
          <w:rFonts w:hint="cs"/>
          <w:rtl/>
        </w:rPr>
      </w:pPr>
      <w:r>
        <w:rPr>
          <w:rFonts w:hint="cs"/>
          <w:rtl/>
        </w:rPr>
        <w:t>מה הלאה?</w:t>
      </w:r>
    </w:p>
    <w:p w14:paraId="3F7BF61D" w14:textId="77777777" w:rsidR="00000000" w:rsidRDefault="00A32788">
      <w:pPr>
        <w:pStyle w:val="a0"/>
        <w:rPr>
          <w:rFonts w:hint="cs"/>
          <w:rtl/>
        </w:rPr>
      </w:pPr>
    </w:p>
    <w:p w14:paraId="119D837D" w14:textId="77777777" w:rsidR="00000000" w:rsidRDefault="00A32788">
      <w:pPr>
        <w:pStyle w:val="-"/>
        <w:rPr>
          <w:rtl/>
        </w:rPr>
      </w:pPr>
      <w:bookmarkStart w:id="120" w:name="FS000001038T10_05_2004_17_51_02C"/>
      <w:bookmarkEnd w:id="120"/>
      <w:r>
        <w:rPr>
          <w:rtl/>
        </w:rPr>
        <w:t>רוני בר-און (הליכוד):</w:t>
      </w:r>
    </w:p>
    <w:p w14:paraId="62CA1ACA" w14:textId="77777777" w:rsidR="00000000" w:rsidRDefault="00A32788">
      <w:pPr>
        <w:pStyle w:val="a0"/>
        <w:rPr>
          <w:rtl/>
        </w:rPr>
      </w:pPr>
    </w:p>
    <w:p w14:paraId="7E72A30D" w14:textId="77777777" w:rsidR="00000000" w:rsidRDefault="00A32788">
      <w:pPr>
        <w:pStyle w:val="a0"/>
        <w:rPr>
          <w:rFonts w:hint="cs"/>
          <w:rtl/>
        </w:rPr>
      </w:pPr>
      <w:r>
        <w:rPr>
          <w:rFonts w:hint="cs"/>
          <w:rtl/>
        </w:rPr>
        <w:t>מכיוון שהתוכנית שלו לא עלתה בקנה אחד עם מה ש</w:t>
      </w:r>
      <w:r>
        <w:rPr>
          <w:rFonts w:hint="cs"/>
          <w:rtl/>
        </w:rPr>
        <w:t xml:space="preserve">הוא אמר למפלגה שלו ערב הבחירות, עם המצע שלפיו הוא קיבל מנדט מהמפלגה שלו, הוא בא ואמר: רגע, אני הולך לשאול את הגוף שאליו אני מחויב. והגוף שאליו הוא מחויב אמר לו "נייט", אמר לו "לא", לא הולכים על זה; אמר לו את זה בצורה הברורה והמוחצת ביותר. אז מה אתם קופצים </w:t>
      </w:r>
      <w:r>
        <w:rPr>
          <w:rFonts w:hint="cs"/>
          <w:rtl/>
        </w:rPr>
        <w:t xml:space="preserve">משמחה? </w:t>
      </w:r>
    </w:p>
    <w:p w14:paraId="0EE62A9A" w14:textId="77777777" w:rsidR="00000000" w:rsidRDefault="00A32788">
      <w:pPr>
        <w:pStyle w:val="a0"/>
        <w:rPr>
          <w:rFonts w:hint="cs"/>
          <w:rtl/>
        </w:rPr>
      </w:pPr>
    </w:p>
    <w:p w14:paraId="2EFD199B" w14:textId="77777777" w:rsidR="00000000" w:rsidRDefault="00A32788">
      <w:pPr>
        <w:pStyle w:val="af0"/>
        <w:rPr>
          <w:rtl/>
        </w:rPr>
      </w:pPr>
      <w:r>
        <w:rPr>
          <w:rFonts w:hint="eastAsia"/>
          <w:rtl/>
        </w:rPr>
        <w:t>קולט</w:t>
      </w:r>
      <w:r>
        <w:rPr>
          <w:rtl/>
        </w:rPr>
        <w:t xml:space="preserve"> אביטל (העבודה-מימד):</w:t>
      </w:r>
    </w:p>
    <w:p w14:paraId="3ECC29F9" w14:textId="77777777" w:rsidR="00000000" w:rsidRDefault="00A32788">
      <w:pPr>
        <w:pStyle w:val="a0"/>
        <w:rPr>
          <w:rFonts w:hint="cs"/>
          <w:rtl/>
        </w:rPr>
      </w:pPr>
    </w:p>
    <w:p w14:paraId="3973070E" w14:textId="77777777" w:rsidR="00000000" w:rsidRDefault="00A32788">
      <w:pPr>
        <w:pStyle w:val="a0"/>
        <w:rPr>
          <w:rFonts w:hint="cs"/>
          <w:rtl/>
        </w:rPr>
      </w:pPr>
      <w:r>
        <w:rPr>
          <w:rFonts w:hint="cs"/>
          <w:rtl/>
        </w:rPr>
        <w:t>חבר הכנסת רוני בר-און, קשה לנו לדעת למי להקשיב: לראש הממשלה, לווייסגלס, לנתניהו, לשר מופז, לסגן שרת החינוך. מי מדבר בשם הממשלה? איזו תוכנית יש לכם היום?</w:t>
      </w:r>
    </w:p>
    <w:p w14:paraId="0CE27683" w14:textId="77777777" w:rsidR="00000000" w:rsidRDefault="00A32788">
      <w:pPr>
        <w:pStyle w:val="a0"/>
        <w:ind w:firstLine="0"/>
        <w:rPr>
          <w:rFonts w:hint="cs"/>
          <w:rtl/>
        </w:rPr>
      </w:pPr>
    </w:p>
    <w:p w14:paraId="66E92B92" w14:textId="77777777" w:rsidR="00000000" w:rsidRDefault="00A32788">
      <w:pPr>
        <w:pStyle w:val="-"/>
        <w:rPr>
          <w:rtl/>
        </w:rPr>
      </w:pPr>
      <w:bookmarkStart w:id="121" w:name="FS000001038T10_05_2004_17_52_52C"/>
      <w:bookmarkEnd w:id="121"/>
      <w:r>
        <w:rPr>
          <w:rtl/>
        </w:rPr>
        <w:t>רוני בר-און (הליכוד):</w:t>
      </w:r>
    </w:p>
    <w:p w14:paraId="1A3971C8" w14:textId="77777777" w:rsidR="00000000" w:rsidRDefault="00A32788">
      <w:pPr>
        <w:pStyle w:val="a0"/>
        <w:rPr>
          <w:rtl/>
        </w:rPr>
      </w:pPr>
    </w:p>
    <w:p w14:paraId="28CED528" w14:textId="77777777" w:rsidR="00000000" w:rsidRDefault="00A32788">
      <w:pPr>
        <w:pStyle w:val="a0"/>
        <w:rPr>
          <w:rFonts w:hint="cs"/>
          <w:rtl/>
        </w:rPr>
      </w:pPr>
      <w:r>
        <w:rPr>
          <w:rFonts w:hint="cs"/>
          <w:rtl/>
        </w:rPr>
        <w:t>סגן שרת החינוך הוא לא איש הליכוד.</w:t>
      </w:r>
    </w:p>
    <w:p w14:paraId="21D42EA8" w14:textId="77777777" w:rsidR="00000000" w:rsidRDefault="00A32788">
      <w:pPr>
        <w:pStyle w:val="a0"/>
        <w:ind w:firstLine="0"/>
        <w:rPr>
          <w:rFonts w:hint="cs"/>
          <w:rtl/>
        </w:rPr>
      </w:pPr>
    </w:p>
    <w:p w14:paraId="640EB5AD" w14:textId="77777777" w:rsidR="00000000" w:rsidRDefault="00A32788">
      <w:pPr>
        <w:pStyle w:val="af0"/>
        <w:rPr>
          <w:rtl/>
        </w:rPr>
      </w:pPr>
      <w:r>
        <w:rPr>
          <w:rFonts w:hint="eastAsia"/>
          <w:rtl/>
        </w:rPr>
        <w:t>קולט</w:t>
      </w:r>
      <w:r>
        <w:rPr>
          <w:rtl/>
        </w:rPr>
        <w:t xml:space="preserve"> אבי</w:t>
      </w:r>
      <w:r>
        <w:rPr>
          <w:rtl/>
        </w:rPr>
        <w:t>טל (העבודה-מימד):</w:t>
      </w:r>
    </w:p>
    <w:p w14:paraId="235C951A" w14:textId="77777777" w:rsidR="00000000" w:rsidRDefault="00A32788">
      <w:pPr>
        <w:pStyle w:val="a0"/>
        <w:rPr>
          <w:rFonts w:hint="cs"/>
          <w:rtl/>
        </w:rPr>
      </w:pPr>
    </w:p>
    <w:p w14:paraId="31D0C576" w14:textId="77777777" w:rsidR="00000000" w:rsidRDefault="00A32788">
      <w:pPr>
        <w:pStyle w:val="a0"/>
        <w:rPr>
          <w:rFonts w:hint="cs"/>
          <w:rtl/>
        </w:rPr>
      </w:pPr>
      <w:r>
        <w:rPr>
          <w:rFonts w:hint="cs"/>
          <w:rtl/>
        </w:rPr>
        <w:t xml:space="preserve">תחליטו אתם: מופז, נתניהו - - - </w:t>
      </w:r>
    </w:p>
    <w:p w14:paraId="3134107E" w14:textId="77777777" w:rsidR="00000000" w:rsidRDefault="00A32788">
      <w:pPr>
        <w:pStyle w:val="a0"/>
        <w:ind w:firstLine="0"/>
        <w:rPr>
          <w:rFonts w:hint="cs"/>
          <w:rtl/>
        </w:rPr>
      </w:pPr>
    </w:p>
    <w:p w14:paraId="35697655" w14:textId="77777777" w:rsidR="00000000" w:rsidRDefault="00A32788">
      <w:pPr>
        <w:pStyle w:val="-"/>
        <w:rPr>
          <w:rtl/>
        </w:rPr>
      </w:pPr>
      <w:bookmarkStart w:id="122" w:name="FS000001038T10_05_2004_17_53_36C"/>
      <w:bookmarkEnd w:id="122"/>
      <w:r>
        <w:rPr>
          <w:rtl/>
        </w:rPr>
        <w:t>רוני בר-און (הליכוד):</w:t>
      </w:r>
    </w:p>
    <w:p w14:paraId="29ED7C70" w14:textId="77777777" w:rsidR="00000000" w:rsidRDefault="00A32788">
      <w:pPr>
        <w:pStyle w:val="a0"/>
        <w:rPr>
          <w:rtl/>
        </w:rPr>
      </w:pPr>
    </w:p>
    <w:p w14:paraId="16CB9B33" w14:textId="77777777" w:rsidR="00000000" w:rsidRDefault="00A32788">
      <w:pPr>
        <w:pStyle w:val="a0"/>
        <w:rPr>
          <w:rFonts w:hint="cs"/>
          <w:rtl/>
        </w:rPr>
      </w:pPr>
      <w:r>
        <w:rPr>
          <w:rFonts w:hint="cs"/>
          <w:rtl/>
        </w:rPr>
        <w:t xml:space="preserve">אתם מציעים את הצעת האי-אמון על תוצאות המשאל בליכוד, ואתם מנסים להראות שהמשאל הזה הפך אותנו למפלגת ימין קיצונית. מי קיבל 40 מנדטים? איך אפשר לדבר על מפלגה של 40 מנדטים שהיא קיצונית? </w:t>
      </w:r>
    </w:p>
    <w:p w14:paraId="1C0DA415" w14:textId="77777777" w:rsidR="00000000" w:rsidRDefault="00A32788">
      <w:pPr>
        <w:pStyle w:val="a0"/>
        <w:ind w:firstLine="0"/>
        <w:rPr>
          <w:rFonts w:hint="cs"/>
          <w:rtl/>
        </w:rPr>
      </w:pPr>
    </w:p>
    <w:p w14:paraId="525C8814" w14:textId="77777777" w:rsidR="00000000" w:rsidRDefault="00A32788">
      <w:pPr>
        <w:pStyle w:val="af0"/>
        <w:rPr>
          <w:rtl/>
        </w:rPr>
      </w:pPr>
      <w:r>
        <w:rPr>
          <w:rFonts w:hint="eastAsia"/>
          <w:rtl/>
        </w:rPr>
        <w:t>יצחק</w:t>
      </w:r>
      <w:r>
        <w:rPr>
          <w:rtl/>
        </w:rPr>
        <w:t xml:space="preserve"> כהן (ש"ס):</w:t>
      </w:r>
    </w:p>
    <w:p w14:paraId="42DD47EC" w14:textId="77777777" w:rsidR="00000000" w:rsidRDefault="00A32788">
      <w:pPr>
        <w:pStyle w:val="a0"/>
        <w:rPr>
          <w:rFonts w:hint="cs"/>
          <w:rtl/>
        </w:rPr>
      </w:pPr>
    </w:p>
    <w:p w14:paraId="3E1D0EB6" w14:textId="77777777" w:rsidR="00000000" w:rsidRDefault="00A32788">
      <w:pPr>
        <w:pStyle w:val="a0"/>
        <w:rPr>
          <w:rFonts w:hint="cs"/>
          <w:rtl/>
        </w:rPr>
      </w:pPr>
      <w:r>
        <w:rPr>
          <w:rFonts w:hint="cs"/>
          <w:rtl/>
        </w:rPr>
        <w:t>זה היה, נגמר.</w:t>
      </w:r>
    </w:p>
    <w:p w14:paraId="7BCA3E1F" w14:textId="77777777" w:rsidR="00000000" w:rsidRDefault="00A32788">
      <w:pPr>
        <w:pStyle w:val="a0"/>
        <w:ind w:firstLine="0"/>
        <w:rPr>
          <w:rFonts w:hint="cs"/>
          <w:rtl/>
        </w:rPr>
      </w:pPr>
    </w:p>
    <w:p w14:paraId="18BE1B95" w14:textId="77777777" w:rsidR="00000000" w:rsidRDefault="00A32788">
      <w:pPr>
        <w:pStyle w:val="af0"/>
        <w:rPr>
          <w:rtl/>
        </w:rPr>
      </w:pPr>
      <w:r>
        <w:rPr>
          <w:rFonts w:hint="eastAsia"/>
          <w:rtl/>
        </w:rPr>
        <w:t>קולט</w:t>
      </w:r>
      <w:r>
        <w:rPr>
          <w:rtl/>
        </w:rPr>
        <w:t xml:space="preserve"> אביטל (העבודה-מימד):</w:t>
      </w:r>
    </w:p>
    <w:p w14:paraId="5034E165" w14:textId="77777777" w:rsidR="00000000" w:rsidRDefault="00A32788">
      <w:pPr>
        <w:pStyle w:val="a0"/>
        <w:rPr>
          <w:rFonts w:hint="cs"/>
          <w:rtl/>
        </w:rPr>
      </w:pPr>
    </w:p>
    <w:p w14:paraId="17B7B75C" w14:textId="77777777" w:rsidR="00000000" w:rsidRDefault="00A32788">
      <w:pPr>
        <w:pStyle w:val="a0"/>
        <w:rPr>
          <w:rFonts w:hint="cs"/>
          <w:rtl/>
        </w:rPr>
      </w:pPr>
      <w:r>
        <w:rPr>
          <w:rFonts w:hint="cs"/>
          <w:rtl/>
        </w:rPr>
        <w:t xml:space="preserve">- - - </w:t>
      </w:r>
    </w:p>
    <w:p w14:paraId="7E020BD3" w14:textId="77777777" w:rsidR="00000000" w:rsidRDefault="00A32788">
      <w:pPr>
        <w:pStyle w:val="a0"/>
        <w:ind w:firstLine="0"/>
        <w:rPr>
          <w:rFonts w:hint="cs"/>
          <w:rtl/>
        </w:rPr>
      </w:pPr>
    </w:p>
    <w:p w14:paraId="2F8CA1D4" w14:textId="77777777" w:rsidR="00000000" w:rsidRDefault="00A32788">
      <w:pPr>
        <w:pStyle w:val="-"/>
        <w:rPr>
          <w:rtl/>
        </w:rPr>
      </w:pPr>
      <w:bookmarkStart w:id="123" w:name="FS000001038T10_05_2004_17_54_20C"/>
      <w:bookmarkEnd w:id="123"/>
      <w:r>
        <w:rPr>
          <w:rtl/>
        </w:rPr>
        <w:t>רוני בר-און (הליכוד):</w:t>
      </w:r>
    </w:p>
    <w:p w14:paraId="41290560" w14:textId="77777777" w:rsidR="00000000" w:rsidRDefault="00A32788">
      <w:pPr>
        <w:pStyle w:val="a0"/>
        <w:rPr>
          <w:rtl/>
        </w:rPr>
      </w:pPr>
    </w:p>
    <w:p w14:paraId="5DC01907" w14:textId="77777777" w:rsidR="00000000" w:rsidRDefault="00A32788">
      <w:pPr>
        <w:pStyle w:val="a0"/>
        <w:rPr>
          <w:rFonts w:hint="cs"/>
          <w:rtl/>
        </w:rPr>
      </w:pPr>
      <w:r>
        <w:rPr>
          <w:rFonts w:hint="cs"/>
          <w:rtl/>
        </w:rPr>
        <w:t>בסדר, היה. הליכוד היה המפלגה שאמרה בפה מלא לא פעם אחת ולא פעמיים, לא אתמול ולא שלשום, אלא לפני הרבה שנים, שכנגד הסכם שלום היא תהיה מוכנה לעשות ויתורים. זאת איננה מפ</w:t>
      </w:r>
      <w:r>
        <w:rPr>
          <w:rFonts w:hint="cs"/>
          <w:rtl/>
        </w:rPr>
        <w:t xml:space="preserve">לגת ימין קיצונית. </w:t>
      </w:r>
    </w:p>
    <w:p w14:paraId="2D8D03A0" w14:textId="77777777" w:rsidR="00000000" w:rsidRDefault="00A32788">
      <w:pPr>
        <w:pStyle w:val="a0"/>
        <w:ind w:firstLine="0"/>
        <w:rPr>
          <w:rFonts w:hint="cs"/>
          <w:rtl/>
        </w:rPr>
      </w:pPr>
    </w:p>
    <w:p w14:paraId="15D0E20D" w14:textId="77777777" w:rsidR="00000000" w:rsidRDefault="00A32788">
      <w:pPr>
        <w:pStyle w:val="af0"/>
        <w:rPr>
          <w:rtl/>
        </w:rPr>
      </w:pPr>
      <w:r>
        <w:rPr>
          <w:rFonts w:hint="eastAsia"/>
          <w:rtl/>
        </w:rPr>
        <w:t>עסאם</w:t>
      </w:r>
      <w:r>
        <w:rPr>
          <w:rtl/>
        </w:rPr>
        <w:t xml:space="preserve"> מח'ול (חד"ש-תע"ל):</w:t>
      </w:r>
    </w:p>
    <w:p w14:paraId="097CC6CC" w14:textId="77777777" w:rsidR="00000000" w:rsidRDefault="00A32788">
      <w:pPr>
        <w:pStyle w:val="a0"/>
        <w:rPr>
          <w:rFonts w:hint="cs"/>
          <w:rtl/>
        </w:rPr>
      </w:pPr>
    </w:p>
    <w:p w14:paraId="12E32AD2" w14:textId="77777777" w:rsidR="00000000" w:rsidRDefault="00A32788">
      <w:pPr>
        <w:pStyle w:val="a0"/>
        <w:rPr>
          <w:rFonts w:hint="cs"/>
          <w:rtl/>
        </w:rPr>
      </w:pPr>
      <w:r>
        <w:rPr>
          <w:rFonts w:hint="cs"/>
          <w:rtl/>
        </w:rPr>
        <w:t xml:space="preserve">- - - </w:t>
      </w:r>
    </w:p>
    <w:p w14:paraId="2FEE824C" w14:textId="77777777" w:rsidR="00000000" w:rsidRDefault="00A32788">
      <w:pPr>
        <w:pStyle w:val="a0"/>
        <w:ind w:firstLine="0"/>
        <w:rPr>
          <w:rFonts w:hint="cs"/>
          <w:rtl/>
        </w:rPr>
      </w:pPr>
    </w:p>
    <w:p w14:paraId="6C096670" w14:textId="77777777" w:rsidR="00000000" w:rsidRDefault="00A32788">
      <w:pPr>
        <w:pStyle w:val="af0"/>
        <w:rPr>
          <w:rtl/>
        </w:rPr>
      </w:pPr>
      <w:r>
        <w:rPr>
          <w:rFonts w:hint="eastAsia"/>
          <w:rtl/>
        </w:rPr>
        <w:t>יצחק</w:t>
      </w:r>
      <w:r>
        <w:rPr>
          <w:rtl/>
        </w:rPr>
        <w:t xml:space="preserve"> כהן (ש"ס):</w:t>
      </w:r>
    </w:p>
    <w:p w14:paraId="3FABC5CE" w14:textId="77777777" w:rsidR="00000000" w:rsidRDefault="00A32788">
      <w:pPr>
        <w:pStyle w:val="a0"/>
        <w:rPr>
          <w:rFonts w:hint="cs"/>
          <w:rtl/>
        </w:rPr>
      </w:pPr>
    </w:p>
    <w:p w14:paraId="3BD05810" w14:textId="77777777" w:rsidR="00000000" w:rsidRDefault="00A32788">
      <w:pPr>
        <w:pStyle w:val="a0"/>
        <w:rPr>
          <w:rFonts w:hint="cs"/>
          <w:rtl/>
        </w:rPr>
      </w:pPr>
      <w:r>
        <w:rPr>
          <w:rFonts w:hint="cs"/>
          <w:rtl/>
        </w:rPr>
        <w:t>- - -</w:t>
      </w:r>
    </w:p>
    <w:p w14:paraId="42CF2AB0" w14:textId="77777777" w:rsidR="00000000" w:rsidRDefault="00A32788">
      <w:pPr>
        <w:pStyle w:val="a0"/>
        <w:ind w:firstLine="0"/>
        <w:rPr>
          <w:rFonts w:hint="cs"/>
          <w:rtl/>
        </w:rPr>
      </w:pPr>
    </w:p>
    <w:p w14:paraId="20A589B7" w14:textId="77777777" w:rsidR="00000000" w:rsidRDefault="00A32788">
      <w:pPr>
        <w:pStyle w:val="-"/>
        <w:rPr>
          <w:rtl/>
        </w:rPr>
      </w:pPr>
      <w:bookmarkStart w:id="124" w:name="FS000001038T10_05_2004_17_55_26C"/>
      <w:bookmarkEnd w:id="124"/>
      <w:r>
        <w:rPr>
          <w:rtl/>
        </w:rPr>
        <w:t>רוני בר-און (הליכוד):</w:t>
      </w:r>
    </w:p>
    <w:p w14:paraId="09A0FAEA" w14:textId="77777777" w:rsidR="00000000" w:rsidRDefault="00A32788">
      <w:pPr>
        <w:pStyle w:val="a0"/>
        <w:rPr>
          <w:rtl/>
        </w:rPr>
      </w:pPr>
    </w:p>
    <w:p w14:paraId="7FC696C8" w14:textId="77777777" w:rsidR="00000000" w:rsidRDefault="00A32788">
      <w:pPr>
        <w:pStyle w:val="a0"/>
        <w:rPr>
          <w:rFonts w:hint="cs"/>
          <w:rtl/>
        </w:rPr>
      </w:pPr>
      <w:r>
        <w:rPr>
          <w:rFonts w:hint="cs"/>
          <w:rtl/>
        </w:rPr>
        <w:t xml:space="preserve">יצחק, תיכף אני אטפל בש"ס. </w:t>
      </w:r>
    </w:p>
    <w:p w14:paraId="00936435" w14:textId="77777777" w:rsidR="00000000" w:rsidRDefault="00A32788">
      <w:pPr>
        <w:pStyle w:val="a0"/>
        <w:ind w:firstLine="0"/>
        <w:rPr>
          <w:rFonts w:hint="cs"/>
          <w:rtl/>
        </w:rPr>
      </w:pPr>
    </w:p>
    <w:p w14:paraId="3177E7F2" w14:textId="77777777" w:rsidR="00000000" w:rsidRDefault="00A32788">
      <w:pPr>
        <w:pStyle w:val="af0"/>
        <w:rPr>
          <w:rtl/>
        </w:rPr>
      </w:pPr>
      <w:r>
        <w:rPr>
          <w:rFonts w:hint="eastAsia"/>
          <w:rtl/>
        </w:rPr>
        <w:t>עסאם</w:t>
      </w:r>
      <w:r>
        <w:rPr>
          <w:rtl/>
        </w:rPr>
        <w:t xml:space="preserve"> מח'ול (חד"ש-תע"ל):</w:t>
      </w:r>
    </w:p>
    <w:p w14:paraId="600A0C93" w14:textId="77777777" w:rsidR="00000000" w:rsidRDefault="00A32788">
      <w:pPr>
        <w:pStyle w:val="a0"/>
        <w:rPr>
          <w:rFonts w:hint="cs"/>
          <w:rtl/>
        </w:rPr>
      </w:pPr>
    </w:p>
    <w:p w14:paraId="7C914AB0" w14:textId="77777777" w:rsidR="00000000" w:rsidRDefault="00A32788">
      <w:pPr>
        <w:pStyle w:val="a0"/>
        <w:rPr>
          <w:rFonts w:hint="cs"/>
          <w:rtl/>
        </w:rPr>
      </w:pPr>
      <w:r>
        <w:rPr>
          <w:rFonts w:hint="cs"/>
          <w:rtl/>
        </w:rPr>
        <w:t>הוא לא מדבר על הסכם שלום.</w:t>
      </w:r>
    </w:p>
    <w:p w14:paraId="6CEB3E04" w14:textId="77777777" w:rsidR="00000000" w:rsidRDefault="00A32788">
      <w:pPr>
        <w:pStyle w:val="a0"/>
        <w:ind w:firstLine="0"/>
        <w:rPr>
          <w:rFonts w:hint="cs"/>
          <w:rtl/>
        </w:rPr>
      </w:pPr>
    </w:p>
    <w:p w14:paraId="17B717DE" w14:textId="77777777" w:rsidR="00000000" w:rsidRDefault="00A32788">
      <w:pPr>
        <w:pStyle w:val="af0"/>
        <w:rPr>
          <w:rtl/>
        </w:rPr>
      </w:pPr>
      <w:r>
        <w:rPr>
          <w:rFonts w:hint="eastAsia"/>
          <w:rtl/>
        </w:rPr>
        <w:t>קולט</w:t>
      </w:r>
      <w:r>
        <w:rPr>
          <w:rtl/>
        </w:rPr>
        <w:t xml:space="preserve"> אביטל (העבודה-מימד):</w:t>
      </w:r>
    </w:p>
    <w:p w14:paraId="661B4F3A" w14:textId="77777777" w:rsidR="00000000" w:rsidRDefault="00A32788">
      <w:pPr>
        <w:pStyle w:val="a0"/>
        <w:rPr>
          <w:rFonts w:hint="cs"/>
          <w:rtl/>
        </w:rPr>
      </w:pPr>
    </w:p>
    <w:p w14:paraId="40BB4B06" w14:textId="77777777" w:rsidR="00000000" w:rsidRDefault="00A32788">
      <w:pPr>
        <w:pStyle w:val="a0"/>
        <w:rPr>
          <w:rFonts w:hint="cs"/>
          <w:rtl/>
        </w:rPr>
      </w:pPr>
      <w:r>
        <w:rPr>
          <w:rFonts w:hint="cs"/>
          <w:rtl/>
        </w:rPr>
        <w:t>תחליטו מה המדיניות עכשיו.</w:t>
      </w:r>
    </w:p>
    <w:p w14:paraId="6C39EEAF" w14:textId="77777777" w:rsidR="00000000" w:rsidRDefault="00A32788">
      <w:pPr>
        <w:pStyle w:val="a0"/>
        <w:ind w:firstLine="0"/>
        <w:rPr>
          <w:rFonts w:hint="cs"/>
          <w:rtl/>
        </w:rPr>
      </w:pPr>
    </w:p>
    <w:p w14:paraId="058690AF" w14:textId="77777777" w:rsidR="00000000" w:rsidRDefault="00A32788">
      <w:pPr>
        <w:pStyle w:val="-"/>
        <w:rPr>
          <w:rtl/>
        </w:rPr>
      </w:pPr>
      <w:bookmarkStart w:id="125" w:name="FS000001038T10_05_2004_17_55_58C"/>
      <w:bookmarkEnd w:id="125"/>
      <w:r>
        <w:rPr>
          <w:rtl/>
        </w:rPr>
        <w:t>רוני בר-און (הליכוד):</w:t>
      </w:r>
    </w:p>
    <w:p w14:paraId="16694CA3" w14:textId="77777777" w:rsidR="00000000" w:rsidRDefault="00A32788">
      <w:pPr>
        <w:pStyle w:val="a0"/>
        <w:rPr>
          <w:rtl/>
        </w:rPr>
      </w:pPr>
    </w:p>
    <w:p w14:paraId="60ADD27E" w14:textId="77777777" w:rsidR="00000000" w:rsidRDefault="00A32788">
      <w:pPr>
        <w:pStyle w:val="a0"/>
        <w:rPr>
          <w:rFonts w:hint="cs"/>
          <w:rtl/>
        </w:rPr>
      </w:pPr>
      <w:r>
        <w:rPr>
          <w:rFonts w:hint="cs"/>
          <w:rtl/>
        </w:rPr>
        <w:t xml:space="preserve">תיכף אדבר על ש"ס. השאלה היא אם אתם רוצים לשמוח לאיד או שאתם באמת מצטערים על התוצאות שהיו במשאל הליכוד. האם אתם מצטערים על כך שהיתה פה אולי אפשרות לצמצם את עימות הדמים והיא נגוזה בטווח הקרוב, אולי אתם באמת מצטערים על כך שהיתה פה איזו אפשרות </w:t>
      </w:r>
      <w:r>
        <w:rPr>
          <w:rtl/>
        </w:rPr>
        <w:t>–</w:t>
      </w:r>
      <w:r>
        <w:rPr>
          <w:rFonts w:hint="cs"/>
          <w:rtl/>
        </w:rPr>
        <w:t xml:space="preserve"> טובה, לא טובה</w:t>
      </w:r>
      <w:r>
        <w:rPr>
          <w:rFonts w:hint="cs"/>
          <w:rtl/>
        </w:rPr>
        <w:t xml:space="preserve">, אני אומר כך, אני אומר אחרת </w:t>
      </w:r>
      <w:r>
        <w:rPr>
          <w:rtl/>
        </w:rPr>
        <w:t>–</w:t>
      </w:r>
      <w:r>
        <w:rPr>
          <w:rFonts w:hint="cs"/>
          <w:rtl/>
        </w:rPr>
        <w:t xml:space="preserve"> לעשות איזו פריצת דרך במשא-ומתן המדיני, או שאתם בעצם רק מצטערים על דבר אחד, ועל זה אתם כועסים עלינו, שקלקלנו לכם את הכורסאות של המיניסטרים - -  </w:t>
      </w:r>
    </w:p>
    <w:p w14:paraId="07711E58" w14:textId="77777777" w:rsidR="00000000" w:rsidRDefault="00A32788">
      <w:pPr>
        <w:pStyle w:val="a0"/>
        <w:ind w:firstLine="0"/>
        <w:rPr>
          <w:rFonts w:hint="cs"/>
          <w:rtl/>
        </w:rPr>
      </w:pPr>
    </w:p>
    <w:p w14:paraId="19A5BF08" w14:textId="77777777" w:rsidR="00000000" w:rsidRDefault="00A32788">
      <w:pPr>
        <w:pStyle w:val="af1"/>
        <w:rPr>
          <w:rtl/>
        </w:rPr>
      </w:pPr>
      <w:r>
        <w:rPr>
          <w:rtl/>
        </w:rPr>
        <w:t>היו”ר מיכאל נודלמן:</w:t>
      </w:r>
    </w:p>
    <w:p w14:paraId="069E5E11" w14:textId="77777777" w:rsidR="00000000" w:rsidRDefault="00A32788">
      <w:pPr>
        <w:pStyle w:val="a0"/>
        <w:rPr>
          <w:rtl/>
        </w:rPr>
      </w:pPr>
    </w:p>
    <w:p w14:paraId="048B6295" w14:textId="77777777" w:rsidR="00000000" w:rsidRDefault="00A32788">
      <w:pPr>
        <w:pStyle w:val="a0"/>
        <w:rPr>
          <w:rFonts w:hint="cs"/>
          <w:rtl/>
        </w:rPr>
      </w:pPr>
      <w:r>
        <w:rPr>
          <w:rFonts w:hint="cs"/>
          <w:rtl/>
        </w:rPr>
        <w:t>חבר הכנסת בר-און, אני מבקש לסיים.</w:t>
      </w:r>
    </w:p>
    <w:p w14:paraId="7251AEA4" w14:textId="77777777" w:rsidR="00000000" w:rsidRDefault="00A32788">
      <w:pPr>
        <w:pStyle w:val="a0"/>
        <w:ind w:firstLine="0"/>
        <w:rPr>
          <w:rFonts w:hint="cs"/>
          <w:rtl/>
        </w:rPr>
      </w:pPr>
    </w:p>
    <w:p w14:paraId="42A5B27A" w14:textId="77777777" w:rsidR="00000000" w:rsidRDefault="00A32788">
      <w:pPr>
        <w:pStyle w:val="-"/>
        <w:rPr>
          <w:rtl/>
        </w:rPr>
      </w:pPr>
      <w:bookmarkStart w:id="126" w:name="FS000001038T10_05_2004_17_57_24C"/>
      <w:bookmarkEnd w:id="126"/>
      <w:r>
        <w:rPr>
          <w:rtl/>
        </w:rPr>
        <w:t>רוני בר-און (הליכוד):</w:t>
      </w:r>
    </w:p>
    <w:p w14:paraId="69BCD78C" w14:textId="77777777" w:rsidR="00000000" w:rsidRDefault="00A32788">
      <w:pPr>
        <w:pStyle w:val="a0"/>
        <w:rPr>
          <w:rtl/>
        </w:rPr>
      </w:pPr>
    </w:p>
    <w:p w14:paraId="0CA5FEEA" w14:textId="77777777" w:rsidR="00000000" w:rsidRDefault="00A32788">
      <w:pPr>
        <w:pStyle w:val="a0"/>
        <w:rPr>
          <w:rFonts w:hint="cs"/>
          <w:rtl/>
        </w:rPr>
      </w:pPr>
      <w:r>
        <w:rPr>
          <w:rFonts w:hint="cs"/>
          <w:rtl/>
        </w:rPr>
        <w:t>-</w:t>
      </w:r>
      <w:r>
        <w:rPr>
          <w:rFonts w:hint="cs"/>
          <w:rtl/>
        </w:rPr>
        <w:t xml:space="preserve"> -  ואת הכיסאות של ה"וולבו".</w:t>
      </w:r>
    </w:p>
    <w:p w14:paraId="5730FD72" w14:textId="77777777" w:rsidR="00000000" w:rsidRDefault="00A32788">
      <w:pPr>
        <w:pStyle w:val="af0"/>
        <w:rPr>
          <w:rFonts w:hint="cs"/>
          <w:rtl/>
        </w:rPr>
      </w:pPr>
    </w:p>
    <w:p w14:paraId="0D77DF3A" w14:textId="77777777" w:rsidR="00000000" w:rsidRDefault="00A32788">
      <w:pPr>
        <w:pStyle w:val="af0"/>
        <w:rPr>
          <w:rFonts w:hint="cs"/>
          <w:rtl/>
        </w:rPr>
      </w:pPr>
      <w:r>
        <w:rPr>
          <w:rtl/>
        </w:rPr>
        <w:t>קולט אביטל (העבודה-מימד):</w:t>
      </w:r>
    </w:p>
    <w:p w14:paraId="4ABB5B42" w14:textId="77777777" w:rsidR="00000000" w:rsidRDefault="00A32788">
      <w:pPr>
        <w:pStyle w:val="af0"/>
        <w:rPr>
          <w:rFonts w:hint="cs"/>
          <w:rtl/>
        </w:rPr>
      </w:pPr>
    </w:p>
    <w:p w14:paraId="10A8CCBE" w14:textId="77777777" w:rsidR="00000000" w:rsidRDefault="00A32788">
      <w:pPr>
        <w:pStyle w:val="a0"/>
        <w:rPr>
          <w:rFonts w:hint="cs"/>
          <w:rtl/>
        </w:rPr>
      </w:pPr>
    </w:p>
    <w:p w14:paraId="36C35FBA" w14:textId="77777777" w:rsidR="00000000" w:rsidRDefault="00A32788">
      <w:pPr>
        <w:pStyle w:val="a0"/>
        <w:rPr>
          <w:rFonts w:hint="cs"/>
          <w:rtl/>
        </w:rPr>
      </w:pPr>
      <w:r>
        <w:rPr>
          <w:rFonts w:hint="cs"/>
          <w:rtl/>
        </w:rPr>
        <w:t>מה אתה מציע?</w:t>
      </w:r>
    </w:p>
    <w:p w14:paraId="003C4016" w14:textId="77777777" w:rsidR="00000000" w:rsidRDefault="00A32788">
      <w:pPr>
        <w:pStyle w:val="a0"/>
        <w:rPr>
          <w:rtl/>
        </w:rPr>
      </w:pPr>
    </w:p>
    <w:p w14:paraId="2273337B" w14:textId="77777777" w:rsidR="00000000" w:rsidRDefault="00A32788">
      <w:pPr>
        <w:pStyle w:val="af1"/>
        <w:rPr>
          <w:rFonts w:hint="cs"/>
          <w:rtl/>
        </w:rPr>
      </w:pPr>
      <w:r>
        <w:rPr>
          <w:rtl/>
        </w:rPr>
        <w:t>היו"ר מיכאל נודלמן:</w:t>
      </w:r>
    </w:p>
    <w:p w14:paraId="388AC4F6" w14:textId="77777777" w:rsidR="00000000" w:rsidRDefault="00A32788">
      <w:pPr>
        <w:pStyle w:val="a0"/>
        <w:rPr>
          <w:rtl/>
        </w:rPr>
      </w:pPr>
    </w:p>
    <w:p w14:paraId="3EB2D9F9" w14:textId="77777777" w:rsidR="00000000" w:rsidRDefault="00A32788">
      <w:pPr>
        <w:pStyle w:val="a0"/>
        <w:rPr>
          <w:rFonts w:hint="cs"/>
          <w:rtl/>
        </w:rPr>
      </w:pPr>
      <w:r>
        <w:rPr>
          <w:rFonts w:hint="cs"/>
          <w:rtl/>
        </w:rPr>
        <w:t>תסיים, בבקשה.</w:t>
      </w:r>
    </w:p>
    <w:p w14:paraId="6E60FFAB" w14:textId="77777777" w:rsidR="00000000" w:rsidRDefault="00A32788">
      <w:pPr>
        <w:pStyle w:val="a0"/>
        <w:ind w:firstLine="0"/>
        <w:rPr>
          <w:rFonts w:hint="cs"/>
          <w:rtl/>
        </w:rPr>
      </w:pPr>
    </w:p>
    <w:p w14:paraId="1A3D37A3" w14:textId="77777777" w:rsidR="00000000" w:rsidRDefault="00A32788">
      <w:pPr>
        <w:pStyle w:val="-"/>
        <w:rPr>
          <w:rtl/>
        </w:rPr>
      </w:pPr>
      <w:bookmarkStart w:id="127" w:name="FS000001038T10_05_2004_17_59_05C"/>
      <w:bookmarkEnd w:id="127"/>
      <w:r>
        <w:rPr>
          <w:rtl/>
        </w:rPr>
        <w:t>רוני בר-און (הליכוד):</w:t>
      </w:r>
    </w:p>
    <w:p w14:paraId="398C2D13" w14:textId="77777777" w:rsidR="00000000" w:rsidRDefault="00A32788">
      <w:pPr>
        <w:pStyle w:val="a0"/>
        <w:rPr>
          <w:rtl/>
        </w:rPr>
      </w:pPr>
    </w:p>
    <w:p w14:paraId="51AA08F8" w14:textId="77777777" w:rsidR="00000000" w:rsidRDefault="00A32788">
      <w:pPr>
        <w:pStyle w:val="a0"/>
        <w:rPr>
          <w:rFonts w:hint="cs"/>
          <w:rtl/>
        </w:rPr>
      </w:pPr>
      <w:r>
        <w:rPr>
          <w:rFonts w:hint="cs"/>
          <w:rtl/>
        </w:rPr>
        <w:t>את שואלת אותי?</w:t>
      </w:r>
    </w:p>
    <w:p w14:paraId="0326EE7C" w14:textId="77777777" w:rsidR="00000000" w:rsidRDefault="00A32788">
      <w:pPr>
        <w:pStyle w:val="a0"/>
        <w:ind w:firstLine="0"/>
        <w:rPr>
          <w:rFonts w:hint="cs"/>
          <w:rtl/>
        </w:rPr>
      </w:pPr>
    </w:p>
    <w:p w14:paraId="0797BD1A" w14:textId="77777777" w:rsidR="00000000" w:rsidRDefault="00A32788">
      <w:pPr>
        <w:pStyle w:val="af0"/>
        <w:rPr>
          <w:rtl/>
        </w:rPr>
      </w:pPr>
      <w:r>
        <w:rPr>
          <w:rFonts w:hint="eastAsia"/>
          <w:rtl/>
        </w:rPr>
        <w:t>קולט</w:t>
      </w:r>
      <w:r>
        <w:rPr>
          <w:rtl/>
        </w:rPr>
        <w:t xml:space="preserve"> אביטל (העבודה-מימד):</w:t>
      </w:r>
    </w:p>
    <w:p w14:paraId="633E4ECF" w14:textId="77777777" w:rsidR="00000000" w:rsidRDefault="00A32788">
      <w:pPr>
        <w:pStyle w:val="a0"/>
        <w:rPr>
          <w:rFonts w:hint="cs"/>
          <w:rtl/>
        </w:rPr>
      </w:pPr>
    </w:p>
    <w:p w14:paraId="68624D27" w14:textId="77777777" w:rsidR="00000000" w:rsidRDefault="00A32788">
      <w:pPr>
        <w:pStyle w:val="a0"/>
        <w:rPr>
          <w:rFonts w:hint="cs"/>
          <w:rtl/>
        </w:rPr>
      </w:pPr>
      <w:r>
        <w:rPr>
          <w:rFonts w:hint="cs"/>
          <w:rtl/>
        </w:rPr>
        <w:t>כן.</w:t>
      </w:r>
    </w:p>
    <w:p w14:paraId="1E36CCA7" w14:textId="77777777" w:rsidR="00000000" w:rsidRDefault="00A32788">
      <w:pPr>
        <w:pStyle w:val="a0"/>
        <w:ind w:firstLine="0"/>
        <w:rPr>
          <w:rFonts w:hint="cs"/>
          <w:rtl/>
        </w:rPr>
      </w:pPr>
    </w:p>
    <w:p w14:paraId="3755E355" w14:textId="77777777" w:rsidR="00000000" w:rsidRDefault="00A32788">
      <w:pPr>
        <w:pStyle w:val="-"/>
        <w:rPr>
          <w:rtl/>
        </w:rPr>
      </w:pPr>
      <w:bookmarkStart w:id="128" w:name="FS000001038T10_05_2004_17_59_18C"/>
      <w:bookmarkEnd w:id="128"/>
      <w:r>
        <w:rPr>
          <w:rtl/>
        </w:rPr>
        <w:t>רוני בר-און (הליכוד):</w:t>
      </w:r>
    </w:p>
    <w:p w14:paraId="74FF0459" w14:textId="77777777" w:rsidR="00000000" w:rsidRDefault="00A32788">
      <w:pPr>
        <w:pStyle w:val="a0"/>
        <w:rPr>
          <w:rtl/>
        </w:rPr>
      </w:pPr>
    </w:p>
    <w:p w14:paraId="7656CDAE" w14:textId="77777777" w:rsidR="00000000" w:rsidRDefault="00A32788">
      <w:pPr>
        <w:pStyle w:val="a0"/>
        <w:rPr>
          <w:rFonts w:hint="cs"/>
          <w:rtl/>
        </w:rPr>
      </w:pPr>
      <w:r>
        <w:rPr>
          <w:rFonts w:hint="cs"/>
          <w:rtl/>
        </w:rPr>
        <w:t>אני חושב שאתם בעצם כועסים. הכעס שלכם, המבוכה שלכם, הזע</w:t>
      </w:r>
      <w:r>
        <w:rPr>
          <w:rFonts w:hint="cs"/>
          <w:rtl/>
        </w:rPr>
        <w:t xml:space="preserve">ם שלכם הם שבדרך לממשלת האחדות מישהו קלקל לכם את התוכניות. זה כל הכעס. </w:t>
      </w:r>
    </w:p>
    <w:p w14:paraId="7B1D7615" w14:textId="77777777" w:rsidR="00000000" w:rsidRDefault="00A32788">
      <w:pPr>
        <w:pStyle w:val="a0"/>
        <w:rPr>
          <w:rFonts w:hint="cs"/>
          <w:rtl/>
        </w:rPr>
      </w:pPr>
    </w:p>
    <w:p w14:paraId="3447F6CB" w14:textId="77777777" w:rsidR="00000000" w:rsidRDefault="00A32788">
      <w:pPr>
        <w:pStyle w:val="a0"/>
        <w:rPr>
          <w:rFonts w:hint="cs"/>
          <w:rtl/>
        </w:rPr>
      </w:pPr>
      <w:r>
        <w:rPr>
          <w:rFonts w:hint="cs"/>
          <w:rtl/>
        </w:rPr>
        <w:t xml:space="preserve">עומד פה </w:t>
      </w:r>
      <w:r>
        <w:rPr>
          <w:rtl/>
        </w:rPr>
        <w:t>–</w:t>
      </w:r>
      <w:r>
        <w:rPr>
          <w:rFonts w:hint="cs"/>
          <w:rtl/>
        </w:rPr>
        <w:t xml:space="preserve"> סליחה, אני לא רוצה לדבר - - - </w:t>
      </w:r>
    </w:p>
    <w:p w14:paraId="47D3AAA1" w14:textId="77777777" w:rsidR="00000000" w:rsidRDefault="00A32788">
      <w:pPr>
        <w:pStyle w:val="a0"/>
        <w:ind w:firstLine="0"/>
        <w:rPr>
          <w:rFonts w:hint="cs"/>
          <w:rtl/>
        </w:rPr>
      </w:pPr>
    </w:p>
    <w:p w14:paraId="1E45B703" w14:textId="77777777" w:rsidR="00000000" w:rsidRDefault="00A32788">
      <w:pPr>
        <w:pStyle w:val="af1"/>
        <w:rPr>
          <w:rtl/>
        </w:rPr>
      </w:pPr>
      <w:r>
        <w:rPr>
          <w:rtl/>
        </w:rPr>
        <w:t>היו"ר מיכאל נודלמן:</w:t>
      </w:r>
    </w:p>
    <w:p w14:paraId="738A9D5E" w14:textId="77777777" w:rsidR="00000000" w:rsidRDefault="00A32788">
      <w:pPr>
        <w:pStyle w:val="a0"/>
        <w:rPr>
          <w:rtl/>
        </w:rPr>
      </w:pPr>
    </w:p>
    <w:p w14:paraId="27C41097" w14:textId="77777777" w:rsidR="00000000" w:rsidRDefault="00A32788">
      <w:pPr>
        <w:pStyle w:val="a0"/>
        <w:rPr>
          <w:rFonts w:hint="cs"/>
          <w:rtl/>
        </w:rPr>
      </w:pPr>
      <w:r>
        <w:rPr>
          <w:rFonts w:hint="cs"/>
          <w:rtl/>
        </w:rPr>
        <w:t>לא, על החשבון של יצחק כהן אתה יכול לדבר.</w:t>
      </w:r>
    </w:p>
    <w:p w14:paraId="27BD4AFF" w14:textId="77777777" w:rsidR="00000000" w:rsidRDefault="00A32788">
      <w:pPr>
        <w:pStyle w:val="a0"/>
        <w:ind w:firstLine="0"/>
        <w:rPr>
          <w:rFonts w:hint="cs"/>
          <w:rtl/>
        </w:rPr>
      </w:pPr>
    </w:p>
    <w:p w14:paraId="23F2DFD2" w14:textId="77777777" w:rsidR="00000000" w:rsidRDefault="00A32788">
      <w:pPr>
        <w:pStyle w:val="-"/>
        <w:rPr>
          <w:rtl/>
        </w:rPr>
      </w:pPr>
      <w:bookmarkStart w:id="129" w:name="FS000001038T10_05_2004_18_00_15C"/>
      <w:bookmarkEnd w:id="129"/>
      <w:r>
        <w:rPr>
          <w:rtl/>
        </w:rPr>
        <w:t>רוני בר-און (הליכוד):</w:t>
      </w:r>
    </w:p>
    <w:p w14:paraId="37814432" w14:textId="77777777" w:rsidR="00000000" w:rsidRDefault="00A32788">
      <w:pPr>
        <w:pStyle w:val="a0"/>
        <w:rPr>
          <w:rtl/>
        </w:rPr>
      </w:pPr>
    </w:p>
    <w:p w14:paraId="752201E3" w14:textId="77777777" w:rsidR="00000000" w:rsidRDefault="00A32788">
      <w:pPr>
        <w:pStyle w:val="a0"/>
        <w:rPr>
          <w:rFonts w:hint="cs"/>
          <w:rtl/>
        </w:rPr>
      </w:pPr>
      <w:r>
        <w:rPr>
          <w:rFonts w:hint="cs"/>
          <w:rtl/>
        </w:rPr>
        <w:t xml:space="preserve">עומד פה יושב-ראש הוועדה לביקורת המדינה ומציע </w:t>
      </w:r>
      <w:r>
        <w:rPr>
          <w:rtl/>
        </w:rPr>
        <w:t>–</w:t>
      </w:r>
      <w:r>
        <w:rPr>
          <w:rFonts w:hint="cs"/>
          <w:rtl/>
        </w:rPr>
        <w:t xml:space="preserve"> תקשיב היט</w:t>
      </w:r>
      <w:r>
        <w:rPr>
          <w:rFonts w:hint="cs"/>
          <w:rtl/>
        </w:rPr>
        <w:t xml:space="preserve">ב, חבר הכנסת יצחק כהן, היית שר בממשלות ישראל </w:t>
      </w:r>
      <w:r>
        <w:rPr>
          <w:rtl/>
        </w:rPr>
        <w:t>–</w:t>
      </w:r>
      <w:r>
        <w:rPr>
          <w:rFonts w:hint="cs"/>
          <w:rtl/>
        </w:rPr>
        <w:t xml:space="preserve"> להביע אי-אמון בממשלת ישראל בגלל דוח מבקר המדינה בסעיף האזנות הסתר. למי האזינו? לממשלה הזאת שמציעים להביע בה אי-אמון. למי האזינו שלא כדין? </w:t>
      </w:r>
    </w:p>
    <w:p w14:paraId="34AF457F" w14:textId="77777777" w:rsidR="00000000" w:rsidRDefault="00A32788">
      <w:pPr>
        <w:pStyle w:val="a0"/>
        <w:rPr>
          <w:rFonts w:hint="cs"/>
          <w:rtl/>
        </w:rPr>
      </w:pPr>
    </w:p>
    <w:p w14:paraId="4309DF7F" w14:textId="77777777" w:rsidR="00000000" w:rsidRDefault="00A32788">
      <w:pPr>
        <w:pStyle w:val="a0"/>
        <w:rPr>
          <w:rFonts w:hint="cs"/>
          <w:rtl/>
        </w:rPr>
      </w:pPr>
      <w:r>
        <w:rPr>
          <w:rFonts w:hint="cs"/>
          <w:rtl/>
        </w:rPr>
        <w:t>מכת האזנות הסתר במדינת ישראל היא מכה נוראה. כל מי שמדבר אתך על המספרי</w:t>
      </w:r>
      <w:r>
        <w:rPr>
          <w:rFonts w:hint="cs"/>
          <w:rtl/>
        </w:rPr>
        <w:t xml:space="preserve">ם </w:t>
      </w:r>
      <w:r>
        <w:rPr>
          <w:rtl/>
        </w:rPr>
        <w:t>–</w:t>
      </w:r>
      <w:r>
        <w:rPr>
          <w:rFonts w:hint="cs"/>
          <w:rtl/>
        </w:rPr>
        <w:t xml:space="preserve"> 220,000 תיקים פליליים ורק 1,200 האזנות סתר, אינו יודע מה הוא סח. אני אתן לך את המספרים: בשנת 2000 במדינת ישראל הוגשו לבתי-המשפט למעלה מ-1,900 בקשות להאזנות סתר. אתה יודע כמה בקשות כאלה דחה בית-המשפט? שבע. אתה יודע כמה הוגשו בבריטניה הגדולה, שיש בה יותר</w:t>
      </w:r>
      <w:r>
        <w:rPr>
          <w:rFonts w:hint="cs"/>
          <w:rtl/>
        </w:rPr>
        <w:t xml:space="preserve"> מפי-שבעה אוכלוסין מאשר במדינת ישראל? </w:t>
      </w:r>
      <w:r>
        <w:rPr>
          <w:rtl/>
        </w:rPr>
        <w:t>–</w:t>
      </w:r>
      <w:r>
        <w:rPr>
          <w:rFonts w:hint="cs"/>
          <w:rtl/>
        </w:rPr>
        <w:t xml:space="preserve"> רק 200 בקשות. אתה יודע כמה אישר בית-המשפט? פחות מחצי. בכל הדוח הזה אין מלה אחת על כך שהמשטרה לא בסדר שהיא מגישה בקשות, והיא לא מקיימת דיונים, והיא חורגת מההליכים. אבל בסוף את ההיתרים להאזנות הסתר נותן בית-משפט. מי נו</w:t>
      </w:r>
      <w:r>
        <w:rPr>
          <w:rFonts w:hint="cs"/>
          <w:rtl/>
        </w:rPr>
        <w:t>תן את זה?</w:t>
      </w:r>
    </w:p>
    <w:p w14:paraId="6CCFD41D" w14:textId="77777777" w:rsidR="00000000" w:rsidRDefault="00A32788">
      <w:pPr>
        <w:pStyle w:val="a0"/>
        <w:ind w:firstLine="0"/>
        <w:rPr>
          <w:rFonts w:hint="cs"/>
          <w:rtl/>
        </w:rPr>
      </w:pPr>
    </w:p>
    <w:p w14:paraId="7C095996" w14:textId="77777777" w:rsidR="00000000" w:rsidRDefault="00A32788">
      <w:pPr>
        <w:pStyle w:val="af0"/>
        <w:rPr>
          <w:rtl/>
        </w:rPr>
      </w:pPr>
      <w:r>
        <w:rPr>
          <w:rFonts w:hint="eastAsia"/>
          <w:rtl/>
        </w:rPr>
        <w:t>עסאם</w:t>
      </w:r>
      <w:r>
        <w:rPr>
          <w:rtl/>
        </w:rPr>
        <w:t xml:space="preserve"> מח'ול (חד"ש-תע"ל):</w:t>
      </w:r>
    </w:p>
    <w:p w14:paraId="0DBED5D8" w14:textId="77777777" w:rsidR="00000000" w:rsidRDefault="00A32788">
      <w:pPr>
        <w:pStyle w:val="a0"/>
        <w:rPr>
          <w:rFonts w:hint="cs"/>
          <w:rtl/>
        </w:rPr>
      </w:pPr>
    </w:p>
    <w:p w14:paraId="6D1E66CE" w14:textId="77777777" w:rsidR="00000000" w:rsidRDefault="00A32788">
      <w:pPr>
        <w:pStyle w:val="a0"/>
        <w:rPr>
          <w:rFonts w:hint="cs"/>
          <w:rtl/>
        </w:rPr>
      </w:pPr>
      <w:r>
        <w:rPr>
          <w:rFonts w:hint="cs"/>
          <w:rtl/>
        </w:rPr>
        <w:t xml:space="preserve">כתוב פה על כספים למאחזים. </w:t>
      </w:r>
    </w:p>
    <w:p w14:paraId="425AD489" w14:textId="77777777" w:rsidR="00000000" w:rsidRDefault="00A32788">
      <w:pPr>
        <w:pStyle w:val="a0"/>
        <w:ind w:firstLine="0"/>
        <w:rPr>
          <w:rFonts w:hint="cs"/>
          <w:rtl/>
        </w:rPr>
      </w:pPr>
    </w:p>
    <w:p w14:paraId="31987498" w14:textId="77777777" w:rsidR="00000000" w:rsidRDefault="00A32788">
      <w:pPr>
        <w:pStyle w:val="-"/>
        <w:rPr>
          <w:rtl/>
        </w:rPr>
      </w:pPr>
      <w:bookmarkStart w:id="130" w:name="FS000001038T10_05_2004_18_03_13C"/>
      <w:bookmarkEnd w:id="130"/>
      <w:r>
        <w:rPr>
          <w:rtl/>
        </w:rPr>
        <w:t>רוני בר-און (הליכוד):</w:t>
      </w:r>
    </w:p>
    <w:p w14:paraId="40BDC97B" w14:textId="77777777" w:rsidR="00000000" w:rsidRDefault="00A32788">
      <w:pPr>
        <w:pStyle w:val="a0"/>
        <w:rPr>
          <w:rtl/>
        </w:rPr>
      </w:pPr>
    </w:p>
    <w:p w14:paraId="4BE73A7E" w14:textId="77777777" w:rsidR="00000000" w:rsidRDefault="00A32788">
      <w:pPr>
        <w:pStyle w:val="a0"/>
        <w:rPr>
          <w:rFonts w:hint="cs"/>
          <w:rtl/>
        </w:rPr>
      </w:pPr>
      <w:r>
        <w:rPr>
          <w:rFonts w:hint="cs"/>
          <w:rtl/>
        </w:rPr>
        <w:t>תמיד אומר יושב-ראש הכנסת: טוב להיות מיניסטר. היום הוכיח החבר שלך, יושב-ראש הוועדה לביקורת המדינה, שטוב להיות באופוזיציה. סוף-סוף אחרי כל השנים האלה שמי שכיכב בדוח מבקר ה</w:t>
      </w:r>
      <w:r>
        <w:rPr>
          <w:rFonts w:hint="cs"/>
          <w:rtl/>
        </w:rPr>
        <w:t>מדינה היו במקרים רבים, כאלה ואחרים, גם השרים של ש"ס, עמד פה חבר כנסת מש"ס ומכל הדיבורים בעולם בחר לדבר על האזנות הסתר. תודה רבה לכם.</w:t>
      </w:r>
    </w:p>
    <w:p w14:paraId="00BBC034" w14:textId="77777777" w:rsidR="00000000" w:rsidRDefault="00A32788">
      <w:pPr>
        <w:pStyle w:val="a0"/>
        <w:ind w:firstLine="0"/>
        <w:rPr>
          <w:rFonts w:hint="cs"/>
          <w:rtl/>
        </w:rPr>
      </w:pPr>
    </w:p>
    <w:p w14:paraId="3DC948DB" w14:textId="77777777" w:rsidR="00000000" w:rsidRDefault="00A32788">
      <w:pPr>
        <w:pStyle w:val="af1"/>
        <w:rPr>
          <w:rtl/>
        </w:rPr>
      </w:pPr>
      <w:r>
        <w:rPr>
          <w:rtl/>
        </w:rPr>
        <w:t>היו"ר מיכאל נודלמן:</w:t>
      </w:r>
    </w:p>
    <w:p w14:paraId="6DFCDBB7" w14:textId="77777777" w:rsidR="00000000" w:rsidRDefault="00A32788">
      <w:pPr>
        <w:pStyle w:val="a0"/>
        <w:rPr>
          <w:rtl/>
        </w:rPr>
      </w:pPr>
    </w:p>
    <w:p w14:paraId="1885DED7" w14:textId="77777777" w:rsidR="00000000" w:rsidRDefault="00A32788">
      <w:pPr>
        <w:pStyle w:val="a0"/>
        <w:rPr>
          <w:rFonts w:hint="cs"/>
          <w:rtl/>
        </w:rPr>
      </w:pPr>
      <w:r>
        <w:rPr>
          <w:rFonts w:hint="cs"/>
          <w:rtl/>
        </w:rPr>
        <w:t xml:space="preserve">תודה רבה. חברת הכנסת אתי לבני. אחריה </w:t>
      </w:r>
      <w:r>
        <w:rPr>
          <w:rtl/>
        </w:rPr>
        <w:t>–</w:t>
      </w:r>
      <w:r>
        <w:rPr>
          <w:rFonts w:hint="cs"/>
          <w:rtl/>
        </w:rPr>
        <w:t xml:space="preserve"> חבר הכנסת יצחק כהן.</w:t>
      </w:r>
    </w:p>
    <w:p w14:paraId="62C28C2F" w14:textId="77777777" w:rsidR="00000000" w:rsidRDefault="00A32788">
      <w:pPr>
        <w:pStyle w:val="a0"/>
        <w:ind w:firstLine="0"/>
        <w:rPr>
          <w:rFonts w:hint="cs"/>
          <w:rtl/>
        </w:rPr>
      </w:pPr>
    </w:p>
    <w:p w14:paraId="5C88DC1C" w14:textId="77777777" w:rsidR="00000000" w:rsidRDefault="00A32788">
      <w:pPr>
        <w:pStyle w:val="af0"/>
        <w:rPr>
          <w:rtl/>
        </w:rPr>
      </w:pPr>
      <w:r>
        <w:rPr>
          <w:rFonts w:hint="eastAsia"/>
          <w:rtl/>
        </w:rPr>
        <w:t>יצחק</w:t>
      </w:r>
      <w:r>
        <w:rPr>
          <w:rtl/>
        </w:rPr>
        <w:t xml:space="preserve"> כהן (ש"ס):</w:t>
      </w:r>
    </w:p>
    <w:p w14:paraId="097113BD" w14:textId="77777777" w:rsidR="00000000" w:rsidRDefault="00A32788">
      <w:pPr>
        <w:pStyle w:val="a0"/>
        <w:rPr>
          <w:rFonts w:hint="cs"/>
          <w:rtl/>
        </w:rPr>
      </w:pPr>
    </w:p>
    <w:p w14:paraId="520EECE9" w14:textId="77777777" w:rsidR="00000000" w:rsidRDefault="00A32788">
      <w:pPr>
        <w:pStyle w:val="a0"/>
        <w:rPr>
          <w:rFonts w:hint="cs"/>
          <w:rtl/>
        </w:rPr>
      </w:pPr>
      <w:r>
        <w:rPr>
          <w:rFonts w:hint="cs"/>
          <w:rtl/>
        </w:rPr>
        <w:t>אני מחליף את הנאום שלי ע</w:t>
      </w:r>
      <w:r>
        <w:rPr>
          <w:rFonts w:hint="cs"/>
          <w:rtl/>
        </w:rPr>
        <w:t xml:space="preserve">כשיו. </w:t>
      </w:r>
    </w:p>
    <w:p w14:paraId="21A389C7" w14:textId="77777777" w:rsidR="00000000" w:rsidRDefault="00A32788">
      <w:pPr>
        <w:pStyle w:val="a0"/>
        <w:ind w:firstLine="0"/>
        <w:rPr>
          <w:rFonts w:hint="cs"/>
          <w:rtl/>
        </w:rPr>
      </w:pPr>
    </w:p>
    <w:p w14:paraId="19E956AF" w14:textId="77777777" w:rsidR="00000000" w:rsidRDefault="00A32788">
      <w:pPr>
        <w:pStyle w:val="af0"/>
        <w:rPr>
          <w:rtl/>
        </w:rPr>
      </w:pPr>
      <w:r>
        <w:rPr>
          <w:rFonts w:hint="eastAsia"/>
          <w:rtl/>
        </w:rPr>
        <w:t>אתי</w:t>
      </w:r>
      <w:r>
        <w:rPr>
          <w:rtl/>
        </w:rPr>
        <w:t xml:space="preserve"> לבני (שינוי):</w:t>
      </w:r>
    </w:p>
    <w:p w14:paraId="27AF44AD" w14:textId="77777777" w:rsidR="00000000" w:rsidRDefault="00A32788">
      <w:pPr>
        <w:pStyle w:val="a0"/>
        <w:rPr>
          <w:rFonts w:hint="cs"/>
          <w:rtl/>
        </w:rPr>
      </w:pPr>
    </w:p>
    <w:p w14:paraId="09EA772B" w14:textId="77777777" w:rsidR="00000000" w:rsidRDefault="00A32788">
      <w:pPr>
        <w:pStyle w:val="a0"/>
        <w:rPr>
          <w:rFonts w:hint="cs"/>
          <w:rtl/>
        </w:rPr>
      </w:pPr>
      <w:r>
        <w:rPr>
          <w:rFonts w:hint="cs"/>
          <w:rtl/>
        </w:rPr>
        <w:t>אדוני היושב-ראש, חברותי וחברי חברי הכנסת, איש אופוזיציה אחד, ירד לאחד.</w:t>
      </w:r>
    </w:p>
    <w:p w14:paraId="02EA69B1" w14:textId="77777777" w:rsidR="00000000" w:rsidRDefault="00A32788">
      <w:pPr>
        <w:pStyle w:val="a0"/>
        <w:ind w:firstLine="0"/>
        <w:rPr>
          <w:rFonts w:hint="cs"/>
          <w:rtl/>
        </w:rPr>
      </w:pPr>
    </w:p>
    <w:p w14:paraId="75E56032" w14:textId="77777777" w:rsidR="00000000" w:rsidRDefault="00A32788">
      <w:pPr>
        <w:pStyle w:val="af0"/>
        <w:rPr>
          <w:rtl/>
        </w:rPr>
      </w:pPr>
      <w:r>
        <w:rPr>
          <w:rFonts w:hint="eastAsia"/>
          <w:rtl/>
        </w:rPr>
        <w:t>קולט</w:t>
      </w:r>
      <w:r>
        <w:rPr>
          <w:rtl/>
        </w:rPr>
        <w:t xml:space="preserve"> אביטל (העבודה-מימד):</w:t>
      </w:r>
    </w:p>
    <w:p w14:paraId="7BA86782" w14:textId="77777777" w:rsidR="00000000" w:rsidRDefault="00A32788">
      <w:pPr>
        <w:pStyle w:val="a0"/>
        <w:rPr>
          <w:rFonts w:hint="cs"/>
          <w:rtl/>
        </w:rPr>
      </w:pPr>
    </w:p>
    <w:p w14:paraId="0697D50D" w14:textId="77777777" w:rsidR="00000000" w:rsidRDefault="00A32788">
      <w:pPr>
        <w:pStyle w:val="a0"/>
        <w:rPr>
          <w:rFonts w:hint="cs"/>
          <w:rtl/>
        </w:rPr>
      </w:pPr>
      <w:r>
        <w:rPr>
          <w:rFonts w:hint="cs"/>
          <w:rtl/>
        </w:rPr>
        <w:t>למה רק אחד?</w:t>
      </w:r>
    </w:p>
    <w:p w14:paraId="09D4F9B7" w14:textId="77777777" w:rsidR="00000000" w:rsidRDefault="00A32788">
      <w:pPr>
        <w:pStyle w:val="a0"/>
        <w:ind w:firstLine="0"/>
        <w:rPr>
          <w:rFonts w:hint="cs"/>
          <w:rtl/>
        </w:rPr>
      </w:pPr>
    </w:p>
    <w:p w14:paraId="4A7C987A" w14:textId="77777777" w:rsidR="00000000" w:rsidRDefault="00A32788">
      <w:pPr>
        <w:pStyle w:val="a"/>
        <w:rPr>
          <w:rtl/>
        </w:rPr>
      </w:pPr>
      <w:bookmarkStart w:id="131" w:name="FS000001051T10_05_2004_19_23_58"/>
      <w:bookmarkStart w:id="132" w:name="_Toc80592860"/>
      <w:bookmarkEnd w:id="131"/>
      <w:r>
        <w:rPr>
          <w:rFonts w:hint="eastAsia"/>
          <w:rtl/>
        </w:rPr>
        <w:t>אתי</w:t>
      </w:r>
      <w:r>
        <w:rPr>
          <w:rtl/>
        </w:rPr>
        <w:t xml:space="preserve"> לבני (שינוי):</w:t>
      </w:r>
      <w:bookmarkEnd w:id="132"/>
    </w:p>
    <w:p w14:paraId="28F26699" w14:textId="77777777" w:rsidR="00000000" w:rsidRDefault="00A32788">
      <w:pPr>
        <w:pStyle w:val="a0"/>
        <w:rPr>
          <w:rFonts w:hint="cs"/>
          <w:rtl/>
        </w:rPr>
      </w:pPr>
    </w:p>
    <w:p w14:paraId="7656D318" w14:textId="77777777" w:rsidR="00000000" w:rsidRDefault="00A32788">
      <w:pPr>
        <w:pStyle w:val="a0"/>
        <w:rPr>
          <w:rFonts w:hint="cs"/>
          <w:rtl/>
        </w:rPr>
      </w:pPr>
      <w:r>
        <w:rPr>
          <w:rFonts w:hint="cs"/>
          <w:rtl/>
        </w:rPr>
        <w:t>ממפלגת העבודה מגישת ההצעה. אני אתייחס לשלוש הצעות האי-אמון.</w:t>
      </w:r>
    </w:p>
    <w:p w14:paraId="7BED45E9" w14:textId="77777777" w:rsidR="00000000" w:rsidRDefault="00A32788">
      <w:pPr>
        <w:pStyle w:val="a0"/>
        <w:ind w:firstLine="0"/>
        <w:rPr>
          <w:rFonts w:hint="cs"/>
          <w:rtl/>
        </w:rPr>
      </w:pPr>
    </w:p>
    <w:p w14:paraId="58A00822" w14:textId="77777777" w:rsidR="00000000" w:rsidRDefault="00A32788">
      <w:pPr>
        <w:pStyle w:val="af0"/>
        <w:rPr>
          <w:rtl/>
        </w:rPr>
      </w:pPr>
      <w:r>
        <w:rPr>
          <w:rFonts w:hint="eastAsia"/>
          <w:rtl/>
        </w:rPr>
        <w:t>רוני</w:t>
      </w:r>
      <w:r>
        <w:rPr>
          <w:rtl/>
        </w:rPr>
        <w:t xml:space="preserve"> בר-און (הליכוד):</w:t>
      </w:r>
    </w:p>
    <w:p w14:paraId="0E64F05F" w14:textId="77777777" w:rsidR="00000000" w:rsidRDefault="00A32788">
      <w:pPr>
        <w:pStyle w:val="a0"/>
        <w:rPr>
          <w:rFonts w:hint="cs"/>
          <w:rtl/>
        </w:rPr>
      </w:pPr>
    </w:p>
    <w:p w14:paraId="51663531" w14:textId="77777777" w:rsidR="00000000" w:rsidRDefault="00A32788">
      <w:pPr>
        <w:pStyle w:val="a0"/>
        <w:rPr>
          <w:rFonts w:hint="cs"/>
          <w:rtl/>
        </w:rPr>
      </w:pPr>
      <w:r>
        <w:rPr>
          <w:rFonts w:hint="cs"/>
          <w:rtl/>
        </w:rPr>
        <w:t xml:space="preserve">- - - </w:t>
      </w:r>
    </w:p>
    <w:p w14:paraId="591379FB" w14:textId="77777777" w:rsidR="00000000" w:rsidRDefault="00A32788">
      <w:pPr>
        <w:pStyle w:val="af0"/>
        <w:rPr>
          <w:rFonts w:hint="cs"/>
          <w:rtl/>
        </w:rPr>
      </w:pPr>
    </w:p>
    <w:p w14:paraId="5B3B8293" w14:textId="77777777" w:rsidR="00000000" w:rsidRDefault="00A32788">
      <w:pPr>
        <w:pStyle w:val="af0"/>
        <w:rPr>
          <w:rFonts w:hint="cs"/>
          <w:rtl/>
        </w:rPr>
      </w:pPr>
      <w:r>
        <w:rPr>
          <w:rFonts w:hint="eastAsia"/>
          <w:rtl/>
        </w:rPr>
        <w:t>יצחק</w:t>
      </w:r>
      <w:r>
        <w:rPr>
          <w:rtl/>
        </w:rPr>
        <w:t xml:space="preserve"> כ</w:t>
      </w:r>
      <w:r>
        <w:rPr>
          <w:rtl/>
        </w:rPr>
        <w:t>הן (ש"ס):</w:t>
      </w:r>
    </w:p>
    <w:p w14:paraId="150D2CED" w14:textId="77777777" w:rsidR="00000000" w:rsidRDefault="00A32788">
      <w:pPr>
        <w:pStyle w:val="a0"/>
        <w:ind w:firstLine="0"/>
        <w:rPr>
          <w:rFonts w:hint="cs"/>
          <w:rtl/>
        </w:rPr>
      </w:pPr>
    </w:p>
    <w:p w14:paraId="35814CAD" w14:textId="77777777" w:rsidR="00000000" w:rsidRDefault="00A32788">
      <w:pPr>
        <w:pStyle w:val="a0"/>
        <w:ind w:firstLine="0"/>
        <w:rPr>
          <w:rFonts w:hint="cs"/>
          <w:rtl/>
        </w:rPr>
      </w:pPr>
      <w:r>
        <w:rPr>
          <w:rFonts w:hint="cs"/>
          <w:rtl/>
        </w:rPr>
        <w:tab/>
        <w:t xml:space="preserve">- - - </w:t>
      </w:r>
    </w:p>
    <w:p w14:paraId="3C6754C0" w14:textId="77777777" w:rsidR="00000000" w:rsidRDefault="00A32788">
      <w:pPr>
        <w:pStyle w:val="a0"/>
        <w:ind w:firstLine="0"/>
        <w:rPr>
          <w:rFonts w:hint="cs"/>
          <w:rtl/>
        </w:rPr>
      </w:pPr>
    </w:p>
    <w:p w14:paraId="632B23AA" w14:textId="77777777" w:rsidR="00000000" w:rsidRDefault="00A32788">
      <w:pPr>
        <w:pStyle w:val="af1"/>
        <w:rPr>
          <w:rtl/>
        </w:rPr>
      </w:pPr>
      <w:r>
        <w:rPr>
          <w:rtl/>
        </w:rPr>
        <w:t>היו"ר מיכאל נודלמן:</w:t>
      </w:r>
    </w:p>
    <w:p w14:paraId="09040967" w14:textId="77777777" w:rsidR="00000000" w:rsidRDefault="00A32788">
      <w:pPr>
        <w:pStyle w:val="a0"/>
        <w:rPr>
          <w:rtl/>
        </w:rPr>
      </w:pPr>
    </w:p>
    <w:p w14:paraId="7AE96352" w14:textId="77777777" w:rsidR="00000000" w:rsidRDefault="00A32788">
      <w:pPr>
        <w:pStyle w:val="a0"/>
        <w:rPr>
          <w:rFonts w:hint="cs"/>
          <w:rtl/>
        </w:rPr>
      </w:pPr>
      <w:r>
        <w:rPr>
          <w:rFonts w:hint="cs"/>
          <w:rtl/>
        </w:rPr>
        <w:t>חברים, זה על חשבון הזמן שלה.</w:t>
      </w:r>
    </w:p>
    <w:p w14:paraId="669435C0" w14:textId="77777777" w:rsidR="00000000" w:rsidRDefault="00A32788">
      <w:pPr>
        <w:pStyle w:val="af0"/>
        <w:rPr>
          <w:rFonts w:hint="cs"/>
          <w:rtl/>
        </w:rPr>
      </w:pPr>
    </w:p>
    <w:p w14:paraId="5EDEF56B" w14:textId="77777777" w:rsidR="00000000" w:rsidRDefault="00A32788">
      <w:pPr>
        <w:pStyle w:val="af0"/>
        <w:rPr>
          <w:rtl/>
        </w:rPr>
      </w:pPr>
      <w:r>
        <w:rPr>
          <w:rFonts w:hint="eastAsia"/>
          <w:rtl/>
        </w:rPr>
        <w:t>קולט</w:t>
      </w:r>
      <w:r>
        <w:rPr>
          <w:rtl/>
        </w:rPr>
        <w:t xml:space="preserve"> אביטל (העבודה-מימד):</w:t>
      </w:r>
    </w:p>
    <w:p w14:paraId="2A79EE94" w14:textId="77777777" w:rsidR="00000000" w:rsidRDefault="00A32788">
      <w:pPr>
        <w:pStyle w:val="a0"/>
        <w:rPr>
          <w:rFonts w:hint="cs"/>
          <w:rtl/>
        </w:rPr>
      </w:pPr>
    </w:p>
    <w:p w14:paraId="22C25C0A" w14:textId="77777777" w:rsidR="00000000" w:rsidRDefault="00A32788">
      <w:pPr>
        <w:pStyle w:val="a0"/>
        <w:rPr>
          <w:rFonts w:hint="cs"/>
          <w:rtl/>
        </w:rPr>
      </w:pPr>
      <w:r>
        <w:rPr>
          <w:rFonts w:hint="cs"/>
          <w:rtl/>
        </w:rPr>
        <w:t xml:space="preserve">יש פה חמישה אנשי אופוזיציה. </w:t>
      </w:r>
      <w:bookmarkStart w:id="133" w:name="FS000001038T10_05_2004_18_05_55C"/>
      <w:bookmarkEnd w:id="133"/>
    </w:p>
    <w:p w14:paraId="1551AEEC" w14:textId="77777777" w:rsidR="00000000" w:rsidRDefault="00A32788">
      <w:pPr>
        <w:pStyle w:val="a0"/>
        <w:ind w:firstLine="0"/>
        <w:rPr>
          <w:rFonts w:hint="cs"/>
          <w:rtl/>
        </w:rPr>
      </w:pPr>
    </w:p>
    <w:p w14:paraId="79B04B8E" w14:textId="77777777" w:rsidR="00000000" w:rsidRDefault="00A32788">
      <w:pPr>
        <w:pStyle w:val="-"/>
        <w:rPr>
          <w:rFonts w:hint="cs"/>
          <w:rtl/>
        </w:rPr>
      </w:pPr>
      <w:bookmarkStart w:id="134" w:name="FS000001051T10_05_2004_18_06_44"/>
      <w:bookmarkStart w:id="135" w:name="FS000001051T10_05_2004_18_06_48C"/>
      <w:bookmarkEnd w:id="134"/>
      <w:bookmarkEnd w:id="135"/>
      <w:r>
        <w:rPr>
          <w:rtl/>
        </w:rPr>
        <w:t>אתי לבני (שינוי):</w:t>
      </w:r>
    </w:p>
    <w:p w14:paraId="7B4F6CC9" w14:textId="77777777" w:rsidR="00000000" w:rsidRDefault="00A32788">
      <w:pPr>
        <w:pStyle w:val="a0"/>
        <w:rPr>
          <w:rtl/>
        </w:rPr>
      </w:pPr>
    </w:p>
    <w:p w14:paraId="310D51EF" w14:textId="77777777" w:rsidR="00000000" w:rsidRDefault="00A32788">
      <w:pPr>
        <w:pStyle w:val="a0"/>
        <w:rPr>
          <w:rFonts w:hint="cs"/>
          <w:rtl/>
        </w:rPr>
      </w:pPr>
      <w:r>
        <w:rPr>
          <w:rFonts w:hint="cs"/>
          <w:rtl/>
        </w:rPr>
        <w:t xml:space="preserve">אני מדברת על מפלגת העבודה, מובילת המהלך. </w:t>
      </w:r>
    </w:p>
    <w:p w14:paraId="670CFB7D" w14:textId="77777777" w:rsidR="00000000" w:rsidRDefault="00A32788">
      <w:pPr>
        <w:pStyle w:val="a0"/>
        <w:rPr>
          <w:rFonts w:hint="cs"/>
          <w:rtl/>
        </w:rPr>
      </w:pPr>
    </w:p>
    <w:p w14:paraId="7818D70E" w14:textId="77777777" w:rsidR="00000000" w:rsidRDefault="00A32788">
      <w:pPr>
        <w:pStyle w:val="a0"/>
        <w:rPr>
          <w:rFonts w:hint="cs"/>
          <w:rtl/>
        </w:rPr>
      </w:pPr>
      <w:r>
        <w:rPr>
          <w:rFonts w:hint="cs"/>
          <w:rtl/>
        </w:rPr>
        <w:t>שלוש הצעות האי-אמון בנושאיהן אין להן מקום.</w:t>
      </w:r>
    </w:p>
    <w:p w14:paraId="6BFF1C75" w14:textId="77777777" w:rsidR="00000000" w:rsidRDefault="00A32788">
      <w:pPr>
        <w:pStyle w:val="a0"/>
        <w:ind w:firstLine="0"/>
        <w:rPr>
          <w:rFonts w:hint="cs"/>
          <w:rtl/>
        </w:rPr>
      </w:pPr>
    </w:p>
    <w:p w14:paraId="34F3B5C2" w14:textId="77777777" w:rsidR="00000000" w:rsidRDefault="00A32788">
      <w:pPr>
        <w:pStyle w:val="af0"/>
        <w:rPr>
          <w:rtl/>
        </w:rPr>
      </w:pPr>
      <w:r>
        <w:rPr>
          <w:rFonts w:hint="eastAsia"/>
          <w:rtl/>
        </w:rPr>
        <w:t>ג</w:t>
      </w:r>
      <w:r>
        <w:rPr>
          <w:rtl/>
        </w:rPr>
        <w:t>'מאל זחאלקה (בל"ד):</w:t>
      </w:r>
    </w:p>
    <w:p w14:paraId="049093B2" w14:textId="77777777" w:rsidR="00000000" w:rsidRDefault="00A32788">
      <w:pPr>
        <w:pStyle w:val="a0"/>
        <w:rPr>
          <w:rFonts w:hint="cs"/>
          <w:rtl/>
        </w:rPr>
      </w:pPr>
    </w:p>
    <w:p w14:paraId="397EBA54" w14:textId="77777777" w:rsidR="00000000" w:rsidRDefault="00A32788">
      <w:pPr>
        <w:pStyle w:val="a0"/>
        <w:rPr>
          <w:rFonts w:hint="cs"/>
          <w:rtl/>
        </w:rPr>
      </w:pPr>
      <w:r>
        <w:rPr>
          <w:rFonts w:hint="cs"/>
          <w:rtl/>
        </w:rPr>
        <w:t>אדוני היושב-ראש, אפשר להעיר משהו?</w:t>
      </w:r>
    </w:p>
    <w:p w14:paraId="4DBEF7DD" w14:textId="77777777" w:rsidR="00000000" w:rsidRDefault="00A32788">
      <w:pPr>
        <w:pStyle w:val="a0"/>
        <w:ind w:firstLine="0"/>
        <w:rPr>
          <w:rFonts w:hint="cs"/>
          <w:rtl/>
        </w:rPr>
      </w:pPr>
    </w:p>
    <w:p w14:paraId="3237C0D6" w14:textId="77777777" w:rsidR="00000000" w:rsidRDefault="00A32788">
      <w:pPr>
        <w:pStyle w:val="af1"/>
        <w:rPr>
          <w:rtl/>
        </w:rPr>
      </w:pPr>
      <w:r>
        <w:rPr>
          <w:rtl/>
        </w:rPr>
        <w:t>היו"ר מיכאל נודלמן:</w:t>
      </w:r>
    </w:p>
    <w:p w14:paraId="1FEDACA2" w14:textId="77777777" w:rsidR="00000000" w:rsidRDefault="00A32788">
      <w:pPr>
        <w:pStyle w:val="a0"/>
        <w:rPr>
          <w:rtl/>
        </w:rPr>
      </w:pPr>
    </w:p>
    <w:p w14:paraId="7C0482FD" w14:textId="77777777" w:rsidR="00000000" w:rsidRDefault="00A32788">
      <w:pPr>
        <w:pStyle w:val="a0"/>
        <w:rPr>
          <w:rFonts w:hint="cs"/>
          <w:rtl/>
        </w:rPr>
      </w:pPr>
      <w:r>
        <w:rPr>
          <w:rFonts w:hint="cs"/>
          <w:rtl/>
        </w:rPr>
        <w:t>אי-אפשר.</w:t>
      </w:r>
    </w:p>
    <w:p w14:paraId="54221055" w14:textId="77777777" w:rsidR="00000000" w:rsidRDefault="00A32788">
      <w:pPr>
        <w:pStyle w:val="a0"/>
        <w:ind w:firstLine="0"/>
        <w:rPr>
          <w:rFonts w:hint="cs"/>
          <w:rtl/>
        </w:rPr>
      </w:pPr>
    </w:p>
    <w:p w14:paraId="39D9606D" w14:textId="77777777" w:rsidR="00000000" w:rsidRDefault="00A32788">
      <w:pPr>
        <w:pStyle w:val="af0"/>
        <w:rPr>
          <w:rtl/>
        </w:rPr>
      </w:pPr>
      <w:r>
        <w:rPr>
          <w:rFonts w:hint="eastAsia"/>
          <w:rtl/>
        </w:rPr>
        <w:t>ג</w:t>
      </w:r>
      <w:r>
        <w:rPr>
          <w:rtl/>
        </w:rPr>
        <w:t>'מאל זחאלקה (בל"ד):</w:t>
      </w:r>
    </w:p>
    <w:p w14:paraId="6354FD61" w14:textId="77777777" w:rsidR="00000000" w:rsidRDefault="00A32788">
      <w:pPr>
        <w:pStyle w:val="a0"/>
        <w:rPr>
          <w:rFonts w:hint="cs"/>
          <w:rtl/>
        </w:rPr>
      </w:pPr>
    </w:p>
    <w:p w14:paraId="4E894C87" w14:textId="77777777" w:rsidR="00000000" w:rsidRDefault="00A32788">
      <w:pPr>
        <w:pStyle w:val="a0"/>
        <w:rPr>
          <w:rFonts w:hint="cs"/>
          <w:rtl/>
        </w:rPr>
      </w:pPr>
      <w:r>
        <w:rPr>
          <w:rFonts w:hint="cs"/>
          <w:rtl/>
        </w:rPr>
        <w:t>מתרוצצת שמועה בכנסת ששינוי יוצאת מהממשלה - -</w:t>
      </w:r>
    </w:p>
    <w:p w14:paraId="0449AC2A" w14:textId="77777777" w:rsidR="00000000" w:rsidRDefault="00A32788">
      <w:pPr>
        <w:pStyle w:val="a0"/>
        <w:ind w:firstLine="0"/>
        <w:rPr>
          <w:rFonts w:hint="cs"/>
          <w:rtl/>
        </w:rPr>
      </w:pPr>
    </w:p>
    <w:p w14:paraId="195E87EC" w14:textId="77777777" w:rsidR="00000000" w:rsidRDefault="00A32788">
      <w:pPr>
        <w:pStyle w:val="af1"/>
        <w:rPr>
          <w:rtl/>
        </w:rPr>
      </w:pPr>
      <w:r>
        <w:rPr>
          <w:rtl/>
        </w:rPr>
        <w:t>היו"ר מיכאל נודלמן:</w:t>
      </w:r>
    </w:p>
    <w:p w14:paraId="5A913935" w14:textId="77777777" w:rsidR="00000000" w:rsidRDefault="00A32788">
      <w:pPr>
        <w:pStyle w:val="a0"/>
        <w:rPr>
          <w:rtl/>
        </w:rPr>
      </w:pPr>
    </w:p>
    <w:p w14:paraId="104C833E" w14:textId="77777777" w:rsidR="00000000" w:rsidRDefault="00A32788">
      <w:pPr>
        <w:pStyle w:val="a0"/>
        <w:rPr>
          <w:rFonts w:hint="cs"/>
          <w:rtl/>
        </w:rPr>
      </w:pPr>
      <w:r>
        <w:rPr>
          <w:rFonts w:hint="cs"/>
          <w:rtl/>
        </w:rPr>
        <w:t>לא נתתי רשות. אמרתי "לא".</w:t>
      </w:r>
    </w:p>
    <w:p w14:paraId="6253A4F5" w14:textId="77777777" w:rsidR="00000000" w:rsidRDefault="00A32788">
      <w:pPr>
        <w:pStyle w:val="a0"/>
        <w:ind w:firstLine="0"/>
        <w:rPr>
          <w:rFonts w:hint="cs"/>
          <w:rtl/>
        </w:rPr>
      </w:pPr>
    </w:p>
    <w:p w14:paraId="3DEC3720" w14:textId="77777777" w:rsidR="00000000" w:rsidRDefault="00A32788">
      <w:pPr>
        <w:pStyle w:val="-"/>
        <w:rPr>
          <w:rtl/>
        </w:rPr>
      </w:pPr>
      <w:bookmarkStart w:id="136" w:name="FS000001051T10_05_2004_18_08_18C"/>
      <w:bookmarkEnd w:id="136"/>
      <w:r>
        <w:rPr>
          <w:rtl/>
        </w:rPr>
        <w:t>אתי לבני (שינוי):</w:t>
      </w:r>
    </w:p>
    <w:p w14:paraId="2A0BA496" w14:textId="77777777" w:rsidR="00000000" w:rsidRDefault="00A32788">
      <w:pPr>
        <w:pStyle w:val="a0"/>
        <w:rPr>
          <w:rtl/>
        </w:rPr>
      </w:pPr>
    </w:p>
    <w:p w14:paraId="1BB5DFCB" w14:textId="77777777" w:rsidR="00000000" w:rsidRDefault="00A32788">
      <w:pPr>
        <w:pStyle w:val="a0"/>
        <w:rPr>
          <w:rFonts w:hint="cs"/>
          <w:rtl/>
        </w:rPr>
      </w:pPr>
      <w:r>
        <w:rPr>
          <w:rFonts w:hint="cs"/>
          <w:rtl/>
        </w:rPr>
        <w:t>מפלגת העבודה, שהיא המפלגה הגדולה באופוזיציה, מובילה לפח</w:t>
      </w:r>
      <w:r>
        <w:rPr>
          <w:rFonts w:hint="cs"/>
          <w:rtl/>
        </w:rPr>
        <w:t>ות את הצעת האי-אמון הראשונה.</w:t>
      </w:r>
    </w:p>
    <w:p w14:paraId="2B57254C" w14:textId="77777777" w:rsidR="00000000" w:rsidRDefault="00A32788">
      <w:pPr>
        <w:pStyle w:val="a0"/>
        <w:ind w:firstLine="0"/>
        <w:rPr>
          <w:rFonts w:hint="cs"/>
          <w:rtl/>
        </w:rPr>
      </w:pPr>
    </w:p>
    <w:p w14:paraId="493E9114" w14:textId="77777777" w:rsidR="00000000" w:rsidRDefault="00A32788">
      <w:pPr>
        <w:pStyle w:val="af0"/>
        <w:rPr>
          <w:rtl/>
        </w:rPr>
      </w:pPr>
      <w:r>
        <w:rPr>
          <w:rFonts w:hint="eastAsia"/>
          <w:rtl/>
        </w:rPr>
        <w:t>ג</w:t>
      </w:r>
      <w:r>
        <w:rPr>
          <w:rtl/>
        </w:rPr>
        <w:t>'מאל זחאלקה (בל"ד):</w:t>
      </w:r>
    </w:p>
    <w:p w14:paraId="00507626" w14:textId="77777777" w:rsidR="00000000" w:rsidRDefault="00A32788">
      <w:pPr>
        <w:pStyle w:val="a0"/>
        <w:rPr>
          <w:rFonts w:hint="cs"/>
          <w:rtl/>
        </w:rPr>
      </w:pPr>
    </w:p>
    <w:p w14:paraId="29D14707" w14:textId="77777777" w:rsidR="00000000" w:rsidRDefault="00A32788">
      <w:pPr>
        <w:pStyle w:val="a0"/>
        <w:rPr>
          <w:rFonts w:hint="cs"/>
          <w:rtl/>
        </w:rPr>
      </w:pPr>
      <w:r>
        <w:rPr>
          <w:rFonts w:hint="cs"/>
          <w:rtl/>
        </w:rPr>
        <w:t>- - וש"ס נכנסת לממשלה.</w:t>
      </w:r>
    </w:p>
    <w:p w14:paraId="5C9EAC5D" w14:textId="77777777" w:rsidR="00000000" w:rsidRDefault="00A32788">
      <w:pPr>
        <w:pStyle w:val="af1"/>
        <w:rPr>
          <w:rFonts w:hint="cs"/>
          <w:rtl/>
        </w:rPr>
      </w:pPr>
    </w:p>
    <w:p w14:paraId="4E474553" w14:textId="77777777" w:rsidR="00000000" w:rsidRDefault="00A32788">
      <w:pPr>
        <w:pStyle w:val="af1"/>
        <w:rPr>
          <w:rtl/>
        </w:rPr>
      </w:pPr>
      <w:r>
        <w:rPr>
          <w:rtl/>
        </w:rPr>
        <w:t>היו"ר מיכאל נודלמן:</w:t>
      </w:r>
    </w:p>
    <w:p w14:paraId="1F3B5D51" w14:textId="77777777" w:rsidR="00000000" w:rsidRDefault="00A32788">
      <w:pPr>
        <w:pStyle w:val="a0"/>
        <w:rPr>
          <w:rtl/>
        </w:rPr>
      </w:pPr>
    </w:p>
    <w:p w14:paraId="4377AFF0" w14:textId="77777777" w:rsidR="00000000" w:rsidRDefault="00A32788">
      <w:pPr>
        <w:pStyle w:val="a0"/>
        <w:rPr>
          <w:rFonts w:hint="cs"/>
          <w:rtl/>
        </w:rPr>
      </w:pPr>
      <w:r>
        <w:rPr>
          <w:rFonts w:hint="cs"/>
          <w:rtl/>
        </w:rPr>
        <w:t>חבר הכנסת זחאלקה, אתה רוצה שאני אומר כמה מלים? שב בשקט, תן לה לדבר. נכנסת מלא מרץ ולא אכפת לך שהגברת עומדת פה.</w:t>
      </w:r>
    </w:p>
    <w:p w14:paraId="61A556EA" w14:textId="77777777" w:rsidR="00000000" w:rsidRDefault="00A32788">
      <w:pPr>
        <w:pStyle w:val="a0"/>
        <w:ind w:firstLine="0"/>
        <w:rPr>
          <w:rFonts w:hint="cs"/>
          <w:rtl/>
        </w:rPr>
      </w:pPr>
    </w:p>
    <w:p w14:paraId="1F0428D9" w14:textId="77777777" w:rsidR="00000000" w:rsidRDefault="00A32788">
      <w:pPr>
        <w:pStyle w:val="af0"/>
        <w:rPr>
          <w:rtl/>
        </w:rPr>
      </w:pPr>
      <w:r>
        <w:rPr>
          <w:rFonts w:hint="eastAsia"/>
          <w:rtl/>
        </w:rPr>
        <w:t>ג</w:t>
      </w:r>
      <w:r>
        <w:rPr>
          <w:rtl/>
        </w:rPr>
        <w:t>'מאל זחאלקה (בל"ד):</w:t>
      </w:r>
    </w:p>
    <w:p w14:paraId="7D9FDE80" w14:textId="77777777" w:rsidR="00000000" w:rsidRDefault="00A32788">
      <w:pPr>
        <w:pStyle w:val="a0"/>
        <w:rPr>
          <w:rFonts w:hint="cs"/>
          <w:rtl/>
        </w:rPr>
      </w:pPr>
    </w:p>
    <w:p w14:paraId="7927D440" w14:textId="77777777" w:rsidR="00000000" w:rsidRDefault="00A32788">
      <w:pPr>
        <w:pStyle w:val="a0"/>
        <w:rPr>
          <w:rFonts w:hint="cs"/>
          <w:rtl/>
        </w:rPr>
      </w:pPr>
      <w:r>
        <w:rPr>
          <w:rFonts w:hint="cs"/>
          <w:rtl/>
        </w:rPr>
        <w:t>אני לא ממרצ, אני מבל"ד.</w:t>
      </w:r>
    </w:p>
    <w:p w14:paraId="08068FEB" w14:textId="77777777" w:rsidR="00000000" w:rsidRDefault="00A32788">
      <w:pPr>
        <w:pStyle w:val="a0"/>
        <w:ind w:firstLine="0"/>
        <w:rPr>
          <w:rFonts w:hint="cs"/>
          <w:rtl/>
        </w:rPr>
      </w:pPr>
    </w:p>
    <w:p w14:paraId="7ECBD6CD" w14:textId="77777777" w:rsidR="00000000" w:rsidRDefault="00A32788">
      <w:pPr>
        <w:pStyle w:val="af1"/>
        <w:rPr>
          <w:rtl/>
        </w:rPr>
      </w:pPr>
      <w:r>
        <w:rPr>
          <w:rtl/>
        </w:rPr>
        <w:t>היו"ר מיכאל נודלמן:</w:t>
      </w:r>
    </w:p>
    <w:p w14:paraId="6CFC6BA8" w14:textId="77777777" w:rsidR="00000000" w:rsidRDefault="00A32788">
      <w:pPr>
        <w:pStyle w:val="a0"/>
        <w:rPr>
          <w:rtl/>
        </w:rPr>
      </w:pPr>
    </w:p>
    <w:p w14:paraId="2ABB0F88" w14:textId="77777777" w:rsidR="00000000" w:rsidRDefault="00A32788">
      <w:pPr>
        <w:pStyle w:val="a0"/>
        <w:rPr>
          <w:rFonts w:hint="cs"/>
          <w:rtl/>
        </w:rPr>
      </w:pPr>
      <w:r>
        <w:rPr>
          <w:rFonts w:hint="cs"/>
          <w:rtl/>
        </w:rPr>
        <w:t>אני מבקש.</w:t>
      </w:r>
    </w:p>
    <w:p w14:paraId="654FA5DA" w14:textId="77777777" w:rsidR="00000000" w:rsidRDefault="00A32788">
      <w:pPr>
        <w:pStyle w:val="a0"/>
        <w:ind w:firstLine="0"/>
        <w:rPr>
          <w:rFonts w:hint="cs"/>
          <w:rtl/>
        </w:rPr>
      </w:pPr>
    </w:p>
    <w:p w14:paraId="3B9A870B" w14:textId="77777777" w:rsidR="00000000" w:rsidRDefault="00A32788">
      <w:pPr>
        <w:pStyle w:val="-"/>
        <w:rPr>
          <w:rtl/>
        </w:rPr>
      </w:pPr>
      <w:bookmarkStart w:id="137" w:name="FS000001051T10_05_2004_18_09_58C"/>
      <w:bookmarkEnd w:id="137"/>
      <w:r>
        <w:rPr>
          <w:rtl/>
        </w:rPr>
        <w:t>אתי לבני (שינוי):</w:t>
      </w:r>
    </w:p>
    <w:p w14:paraId="323B8B96" w14:textId="77777777" w:rsidR="00000000" w:rsidRDefault="00A32788">
      <w:pPr>
        <w:pStyle w:val="a0"/>
        <w:rPr>
          <w:rtl/>
        </w:rPr>
      </w:pPr>
    </w:p>
    <w:p w14:paraId="3166C41F" w14:textId="77777777" w:rsidR="00000000" w:rsidRDefault="00A32788">
      <w:pPr>
        <w:pStyle w:val="a0"/>
        <w:rPr>
          <w:rFonts w:hint="cs"/>
          <w:rtl/>
        </w:rPr>
      </w:pPr>
      <w:r>
        <w:rPr>
          <w:rFonts w:hint="cs"/>
          <w:rtl/>
        </w:rPr>
        <w:t>הצעת האי-אמון הראשונה מדברת על השתלטות הימין הקיצוני על הליכוד. אני רוצה לומר, שאני לא רואה בתוצאות המשאל השתלטות הימין הקיצוני על הליכוד. להיפך, אני רואה עכשיו תזוזה בכיוון של חיפוש הסדר. ראש הממשלה בהחלט</w:t>
      </w:r>
      <w:r>
        <w:rPr>
          <w:rFonts w:hint="cs"/>
          <w:rtl/>
        </w:rPr>
        <w:t xml:space="preserve"> מתכוון להתקדם בתוכנית, אם לא זאת אז אחרת, קצת שונה. אבל מה?</w:t>
      </w:r>
    </w:p>
    <w:p w14:paraId="4E7EAFCE" w14:textId="77777777" w:rsidR="00000000" w:rsidRDefault="00A32788">
      <w:pPr>
        <w:pStyle w:val="a0"/>
        <w:ind w:firstLine="0"/>
        <w:rPr>
          <w:rFonts w:hint="cs"/>
          <w:rtl/>
        </w:rPr>
      </w:pPr>
    </w:p>
    <w:p w14:paraId="6D2B43CE" w14:textId="77777777" w:rsidR="00000000" w:rsidRDefault="00A32788">
      <w:pPr>
        <w:pStyle w:val="af0"/>
        <w:rPr>
          <w:rtl/>
        </w:rPr>
      </w:pPr>
      <w:r>
        <w:rPr>
          <w:rFonts w:hint="eastAsia"/>
          <w:rtl/>
        </w:rPr>
        <w:t>קולט</w:t>
      </w:r>
      <w:r>
        <w:rPr>
          <w:rtl/>
        </w:rPr>
        <w:t xml:space="preserve"> אביטל (העבודה-מימד):</w:t>
      </w:r>
    </w:p>
    <w:p w14:paraId="2FD52B1A" w14:textId="77777777" w:rsidR="00000000" w:rsidRDefault="00A32788">
      <w:pPr>
        <w:pStyle w:val="a0"/>
        <w:rPr>
          <w:rFonts w:hint="cs"/>
          <w:rtl/>
        </w:rPr>
      </w:pPr>
    </w:p>
    <w:p w14:paraId="1FE34243" w14:textId="77777777" w:rsidR="00000000" w:rsidRDefault="00A32788">
      <w:pPr>
        <w:pStyle w:val="a0"/>
        <w:rPr>
          <w:rFonts w:hint="cs"/>
          <w:rtl/>
        </w:rPr>
      </w:pPr>
      <w:r>
        <w:rPr>
          <w:rFonts w:hint="cs"/>
          <w:rtl/>
        </w:rPr>
        <w:t xml:space="preserve">איפה את רואה את זה? </w:t>
      </w:r>
    </w:p>
    <w:p w14:paraId="6C71D88F" w14:textId="77777777" w:rsidR="00000000" w:rsidRDefault="00A32788">
      <w:pPr>
        <w:pStyle w:val="a0"/>
        <w:ind w:firstLine="0"/>
        <w:rPr>
          <w:rFonts w:hint="cs"/>
          <w:rtl/>
        </w:rPr>
      </w:pPr>
    </w:p>
    <w:p w14:paraId="668DC615" w14:textId="77777777" w:rsidR="00000000" w:rsidRDefault="00A32788">
      <w:pPr>
        <w:pStyle w:val="af1"/>
        <w:rPr>
          <w:rtl/>
        </w:rPr>
      </w:pPr>
      <w:r>
        <w:rPr>
          <w:rtl/>
        </w:rPr>
        <w:t>היו"ר מיכאל נודלמן:</w:t>
      </w:r>
    </w:p>
    <w:p w14:paraId="67F4EF44" w14:textId="77777777" w:rsidR="00000000" w:rsidRDefault="00A32788">
      <w:pPr>
        <w:pStyle w:val="a0"/>
        <w:rPr>
          <w:rtl/>
        </w:rPr>
      </w:pPr>
    </w:p>
    <w:p w14:paraId="3A8BE32A" w14:textId="77777777" w:rsidR="00000000" w:rsidRDefault="00A32788">
      <w:pPr>
        <w:pStyle w:val="a0"/>
        <w:rPr>
          <w:rFonts w:hint="cs"/>
          <w:rtl/>
        </w:rPr>
      </w:pPr>
      <w:r>
        <w:rPr>
          <w:rFonts w:hint="cs"/>
          <w:rtl/>
        </w:rPr>
        <w:t>חברת הכנסת קולט אביטל, מה קרה?</w:t>
      </w:r>
    </w:p>
    <w:p w14:paraId="23968578" w14:textId="77777777" w:rsidR="00000000" w:rsidRDefault="00A32788">
      <w:pPr>
        <w:pStyle w:val="a0"/>
        <w:ind w:firstLine="0"/>
        <w:rPr>
          <w:rFonts w:hint="cs"/>
          <w:rtl/>
        </w:rPr>
      </w:pPr>
    </w:p>
    <w:p w14:paraId="608B23CF" w14:textId="77777777" w:rsidR="00000000" w:rsidRDefault="00A32788">
      <w:pPr>
        <w:pStyle w:val="-"/>
        <w:rPr>
          <w:rtl/>
        </w:rPr>
      </w:pPr>
      <w:bookmarkStart w:id="138" w:name="FS000001051T10_05_2004_18_11_12C"/>
      <w:bookmarkEnd w:id="138"/>
      <w:r>
        <w:rPr>
          <w:rtl/>
        </w:rPr>
        <w:t>אתי לבני (שינוי):</w:t>
      </w:r>
    </w:p>
    <w:p w14:paraId="54E9A686" w14:textId="77777777" w:rsidR="00000000" w:rsidRDefault="00A32788">
      <w:pPr>
        <w:pStyle w:val="a0"/>
        <w:rPr>
          <w:rtl/>
        </w:rPr>
      </w:pPr>
    </w:p>
    <w:p w14:paraId="22A632DB" w14:textId="77777777" w:rsidR="00000000" w:rsidRDefault="00A32788">
      <w:pPr>
        <w:pStyle w:val="a0"/>
        <w:rPr>
          <w:rFonts w:hint="cs"/>
          <w:rtl/>
        </w:rPr>
      </w:pPr>
      <w:r>
        <w:rPr>
          <w:rFonts w:hint="cs"/>
          <w:rtl/>
        </w:rPr>
        <w:t xml:space="preserve">לאסונו ולאסוננו הוא שגה בקבלת עצות בלתי ראויות או בלתי מקצועיות מהעוזרים </w:t>
      </w:r>
      <w:r>
        <w:rPr>
          <w:rFonts w:hint="cs"/>
          <w:rtl/>
        </w:rPr>
        <w:t>שלו. מה פתאום ללכת לשאול את מתפקדי הליכוד? איזה מעמד יש למתפקדי הליכוד? רוני בר-און אומר שצריך ללכת לשאול שאלות איך לבצע מדיניות. הליכוד פנה לעם, נבחר ב-40 או ב-38 מנדטים, על התוכנית המדינית של שתי מדינות לשני עמים. אפילו ראש הממשלה בא לוועדת החוץ והביטחון</w:t>
      </w:r>
      <w:r>
        <w:rPr>
          <w:rFonts w:hint="cs"/>
          <w:rtl/>
        </w:rPr>
        <w:t xml:space="preserve"> ואמר, אכן, שטחים כבושים. קראו לילד בשמו והתכוונו לזוז מהמקום שבו הם נמצאים לכיוון איזה הסדר.  אבל ללכת לשאול את מתפקדי הליכוד? </w:t>
      </w:r>
    </w:p>
    <w:p w14:paraId="5CF9BCAB" w14:textId="77777777" w:rsidR="00000000" w:rsidRDefault="00A32788">
      <w:pPr>
        <w:pStyle w:val="a0"/>
        <w:rPr>
          <w:rFonts w:hint="cs"/>
          <w:rtl/>
        </w:rPr>
      </w:pPr>
    </w:p>
    <w:p w14:paraId="73C7E667" w14:textId="77777777" w:rsidR="00000000" w:rsidRDefault="00A32788">
      <w:pPr>
        <w:pStyle w:val="a0"/>
        <w:rPr>
          <w:rFonts w:hint="cs"/>
          <w:rtl/>
        </w:rPr>
      </w:pPr>
      <w:r>
        <w:rPr>
          <w:rFonts w:hint="cs"/>
          <w:rtl/>
        </w:rPr>
        <w:t>מה ראינו במשאל הזה? ראינו שציבור מאורגן, שהיו לו כספים והיו לו מסרים, מסרים ברורים, שהפעיל גם ילדים בני שמונה בדפיקה על הדלתות</w:t>
      </w:r>
      <w:r>
        <w:rPr>
          <w:rFonts w:hint="cs"/>
          <w:rtl/>
        </w:rPr>
        <w:t xml:space="preserve"> של מתפקדי הליכוד, הצליח להטות את הכף בנושא הזה. </w:t>
      </w:r>
    </w:p>
    <w:p w14:paraId="56DEE80A" w14:textId="77777777" w:rsidR="00000000" w:rsidRDefault="00A32788">
      <w:pPr>
        <w:pStyle w:val="a0"/>
        <w:rPr>
          <w:rFonts w:hint="cs"/>
          <w:rtl/>
        </w:rPr>
      </w:pPr>
    </w:p>
    <w:p w14:paraId="4078B3C1" w14:textId="77777777" w:rsidR="00000000" w:rsidRDefault="00A32788">
      <w:pPr>
        <w:pStyle w:val="a0"/>
        <w:rPr>
          <w:rFonts w:hint="cs"/>
          <w:rtl/>
        </w:rPr>
      </w:pPr>
      <w:r>
        <w:rPr>
          <w:rFonts w:hint="cs"/>
          <w:rtl/>
        </w:rPr>
        <w:t>אני חושבת שתוצאות משאל מתפקדי הליכוד, אותם 100,000 איש, לא צריכות לחייב את ראש הממשלה, לא צריכות לחייב את הליכוד. נכון שהסקרים הם לא המדד האולטימטיבי, אבל אנחנו שומעים באופן רצוף שהסקרים נותנים לנו בין 60%</w:t>
      </w:r>
      <w:r>
        <w:rPr>
          <w:rFonts w:hint="cs"/>
          <w:rtl/>
        </w:rPr>
        <w:t xml:space="preserve"> ל-70% מעם ישראל, לא ממתפקדי הליכוד, שתומכים בתוכנית של פשרה, בתוכנית התנתקות. מי לא תומך בזה? המפלגות הימניות הקיצוניות והמפלגות הדתיות והחרדיות. </w:t>
      </w:r>
    </w:p>
    <w:p w14:paraId="7194D112" w14:textId="77777777" w:rsidR="00000000" w:rsidRDefault="00A32788">
      <w:pPr>
        <w:pStyle w:val="a0"/>
        <w:ind w:firstLine="0"/>
        <w:rPr>
          <w:rFonts w:hint="cs"/>
          <w:rtl/>
        </w:rPr>
      </w:pPr>
    </w:p>
    <w:p w14:paraId="75259732" w14:textId="77777777" w:rsidR="00000000" w:rsidRDefault="00A32788">
      <w:pPr>
        <w:pStyle w:val="af0"/>
        <w:rPr>
          <w:rtl/>
        </w:rPr>
      </w:pPr>
      <w:r>
        <w:rPr>
          <w:rFonts w:hint="eastAsia"/>
          <w:rtl/>
        </w:rPr>
        <w:t>גדעון</w:t>
      </w:r>
      <w:r>
        <w:rPr>
          <w:rtl/>
        </w:rPr>
        <w:t xml:space="preserve"> סער (הליכוד):</w:t>
      </w:r>
    </w:p>
    <w:p w14:paraId="3E265C84" w14:textId="77777777" w:rsidR="00000000" w:rsidRDefault="00A32788">
      <w:pPr>
        <w:pStyle w:val="a0"/>
        <w:rPr>
          <w:rFonts w:hint="cs"/>
          <w:rtl/>
        </w:rPr>
      </w:pPr>
    </w:p>
    <w:p w14:paraId="60B7F776" w14:textId="77777777" w:rsidR="00000000" w:rsidRDefault="00A32788">
      <w:pPr>
        <w:pStyle w:val="a0"/>
        <w:rPr>
          <w:rFonts w:hint="cs"/>
          <w:rtl/>
        </w:rPr>
      </w:pPr>
      <w:r>
        <w:rPr>
          <w:rFonts w:hint="cs"/>
          <w:rtl/>
        </w:rPr>
        <w:t xml:space="preserve">אני מציע לך לדבר בשם סיעת שינוי, לא בשם סיעת הליכוד. </w:t>
      </w:r>
    </w:p>
    <w:p w14:paraId="0C9D5CF6" w14:textId="77777777" w:rsidR="00000000" w:rsidRDefault="00A32788">
      <w:pPr>
        <w:pStyle w:val="a0"/>
        <w:ind w:firstLine="0"/>
        <w:rPr>
          <w:rFonts w:hint="cs"/>
          <w:rtl/>
        </w:rPr>
      </w:pPr>
    </w:p>
    <w:p w14:paraId="0C03FCD9" w14:textId="77777777" w:rsidR="00000000" w:rsidRDefault="00A32788">
      <w:pPr>
        <w:pStyle w:val="-"/>
        <w:rPr>
          <w:rtl/>
        </w:rPr>
      </w:pPr>
      <w:bookmarkStart w:id="139" w:name="FS000001051T10_05_2004_17_57_45C"/>
      <w:bookmarkEnd w:id="139"/>
      <w:r>
        <w:rPr>
          <w:rtl/>
        </w:rPr>
        <w:t>אתי לבני (שינוי):</w:t>
      </w:r>
    </w:p>
    <w:p w14:paraId="1007BC25" w14:textId="77777777" w:rsidR="00000000" w:rsidRDefault="00A32788">
      <w:pPr>
        <w:pStyle w:val="a0"/>
        <w:rPr>
          <w:rtl/>
        </w:rPr>
      </w:pPr>
    </w:p>
    <w:p w14:paraId="13C98A78" w14:textId="77777777" w:rsidR="00000000" w:rsidRDefault="00A32788">
      <w:pPr>
        <w:pStyle w:val="a0"/>
        <w:rPr>
          <w:rFonts w:hint="cs"/>
          <w:rtl/>
        </w:rPr>
      </w:pPr>
      <w:r>
        <w:rPr>
          <w:rFonts w:hint="cs"/>
          <w:rtl/>
        </w:rPr>
        <w:t>מובן שהמפלגו</w:t>
      </w:r>
      <w:r>
        <w:rPr>
          <w:rFonts w:hint="cs"/>
          <w:rtl/>
        </w:rPr>
        <w:t xml:space="preserve">ת החרדיות והדתיות, עם אג'נדה של תורת ישראל ומדינה יהודית, לא אכפת להן מה שמדינת ישראל רוצה, מה שאזרחי מדינת ישראל רוצים. הם רוצים את השטחים של ארץ-ישראל. זה הדבר שמוליך אותם, וזה, אני מקווה, ישתנה בתקופה הקרובה. </w:t>
      </w:r>
    </w:p>
    <w:p w14:paraId="35D1EBD2" w14:textId="77777777" w:rsidR="00000000" w:rsidRDefault="00A32788">
      <w:pPr>
        <w:pStyle w:val="a0"/>
        <w:rPr>
          <w:rFonts w:hint="cs"/>
          <w:rtl/>
        </w:rPr>
      </w:pPr>
    </w:p>
    <w:p w14:paraId="5150A30A" w14:textId="77777777" w:rsidR="00000000" w:rsidRDefault="00A32788">
      <w:pPr>
        <w:pStyle w:val="a0"/>
        <w:rPr>
          <w:rFonts w:hint="cs"/>
          <w:rtl/>
        </w:rPr>
      </w:pPr>
      <w:r>
        <w:rPr>
          <w:rFonts w:hint="cs"/>
          <w:rtl/>
        </w:rPr>
        <w:t>אני רוצה לדבר על שני הנושאים הנוספים של הצ</w:t>
      </w:r>
      <w:r>
        <w:rPr>
          <w:rFonts w:hint="cs"/>
          <w:rtl/>
        </w:rPr>
        <w:t xml:space="preserve">עות האי-אמון - על דוח מבקר המדינה, ובתוך דוח מבקר המדינה, על האזנות הסתר. גם שני הנושאים האלה אינם ראויים להצעות אי-אמון. דוח מבקר המדינה דהשנה, לא יותר צר, לא יותר רחב, לא יותר עבה ולא יותר קטן מכל הדוחות שהיו במשך השנים, בשנים שמפלגת העבודה היתה בשלטון, </w:t>
      </w:r>
      <w:r>
        <w:rPr>
          <w:rFonts w:hint="cs"/>
          <w:rtl/>
        </w:rPr>
        <w:t xml:space="preserve">בשנים שמרצ היתה שותפה ובשנים שש"ס היתה שותפה. מה אנחנו רואים כאן? שמבנה השלטון שלנו דורש רפורמות מעמיקות, דורש שינויים, דורש בקרה ודורש שקיפות בכל התחומים, והדוח הזה לא גרוע מקודמיו. לא טוב מקודמיו, לא גרוע מקודמיו. </w:t>
      </w:r>
    </w:p>
    <w:p w14:paraId="1D8BA8FA" w14:textId="77777777" w:rsidR="00000000" w:rsidRDefault="00A32788">
      <w:pPr>
        <w:pStyle w:val="a0"/>
        <w:ind w:firstLine="0"/>
        <w:rPr>
          <w:rFonts w:hint="cs"/>
          <w:rtl/>
        </w:rPr>
      </w:pPr>
    </w:p>
    <w:p w14:paraId="11DE3958" w14:textId="77777777" w:rsidR="00000000" w:rsidRDefault="00A32788">
      <w:pPr>
        <w:pStyle w:val="a0"/>
        <w:rPr>
          <w:rFonts w:hint="cs"/>
          <w:rtl/>
        </w:rPr>
      </w:pPr>
      <w:r>
        <w:rPr>
          <w:rFonts w:hint="cs"/>
          <w:rtl/>
        </w:rPr>
        <w:t>יש נושא אחד שתפס את תשומת לבי, ואני חו</w:t>
      </w:r>
      <w:r>
        <w:rPr>
          <w:rFonts w:hint="cs"/>
          <w:rtl/>
        </w:rPr>
        <w:t>שבת שהוא מאוד מאוד בעייתי ודורש טיפול. אכן, פניתי ליועץ המשפטי לממשלה בנושא של משרד השיכון, שיחקור איך קרה שניתנו כספים בצורה נעלמה, ואף אחד לא ידע עליהם, לא ידע מה המטרות שלהם, לא הובאו כראוי בפני הכנסת. ניתנו כספים למטרות שסתרו את מטרות המינהל האזרחי. כא</w:t>
      </w:r>
      <w:r>
        <w:rPr>
          <w:rFonts w:hint="cs"/>
          <w:rtl/>
        </w:rPr>
        <w:t>שר משרד השיכון נתן כספים - ואני רואה מספרים, למשל, 29.7 מיליון שקל, לא מעט כסף. אחד המספרים, זה לא כל המספרים - נתנו לפרויקטים שהמינהל האזרחי, שהוא השליט באזורי יהודה ושומרון, החליט להרוס אותם. למה להרוס אותם? כי הם נבנו על קרקעות לא שלהם, לא היו היתרים, ל</w:t>
      </w:r>
      <w:r>
        <w:rPr>
          <w:rFonts w:hint="cs"/>
          <w:rtl/>
        </w:rPr>
        <w:t xml:space="preserve">א ניתנו החלטות ממשלה, ואכן חלקם נהרסו. </w:t>
      </w:r>
    </w:p>
    <w:p w14:paraId="154A9321" w14:textId="77777777" w:rsidR="00000000" w:rsidRDefault="00A32788">
      <w:pPr>
        <w:pStyle w:val="a0"/>
        <w:rPr>
          <w:rFonts w:hint="cs"/>
          <w:rtl/>
        </w:rPr>
      </w:pPr>
    </w:p>
    <w:p w14:paraId="68FB0844" w14:textId="77777777" w:rsidR="00000000" w:rsidRDefault="00A32788">
      <w:pPr>
        <w:pStyle w:val="a0"/>
        <w:rPr>
          <w:rFonts w:hint="cs"/>
          <w:rtl/>
        </w:rPr>
      </w:pPr>
      <w:r>
        <w:rPr>
          <w:rFonts w:hint="cs"/>
          <w:rtl/>
        </w:rPr>
        <w:t>מצד אחד, משרד השיכון - בהתעלם לגמרי מהממשל, מההחלטות - נותן כספים לכל מיני מטרות, שזו אג'נדה פרטית של אותו שר שיכון באותה עת ושל הפקידות, ומצד שני, יש החלטות של המדינה. זה נושא שנגוע בפלילים. ואני קוראת ליועץ המשפטי</w:t>
      </w:r>
      <w:r>
        <w:rPr>
          <w:rFonts w:hint="cs"/>
          <w:rtl/>
        </w:rPr>
        <w:t xml:space="preserve"> לממשלה להיכנס בעובי הקורה ולראות איפה מוטלת האחריות. </w:t>
      </w:r>
    </w:p>
    <w:p w14:paraId="01790A26" w14:textId="77777777" w:rsidR="00000000" w:rsidRDefault="00A32788">
      <w:pPr>
        <w:pStyle w:val="a0"/>
        <w:rPr>
          <w:rFonts w:hint="cs"/>
          <w:rtl/>
        </w:rPr>
      </w:pPr>
    </w:p>
    <w:p w14:paraId="1B87076F" w14:textId="77777777" w:rsidR="00000000" w:rsidRDefault="00A32788">
      <w:pPr>
        <w:pStyle w:val="a0"/>
        <w:rPr>
          <w:rFonts w:hint="cs"/>
          <w:rtl/>
        </w:rPr>
      </w:pPr>
      <w:r>
        <w:rPr>
          <w:rFonts w:hint="cs"/>
          <w:rtl/>
        </w:rPr>
        <w:t>ולעניין הביקורת בכללותה: יש שני נושאים שכואבים מאוד לציבור הישראלי וצריכים להיות מתוקנים מייד במסגרת הרפורמות השלטוניות. הנושא האחד הוא המינויים הפוליטיים, והנושא השני הוא הקצאת כספים בלא אישורים, בלא</w:t>
      </w:r>
      <w:r>
        <w:rPr>
          <w:rFonts w:hint="cs"/>
          <w:rtl/>
        </w:rPr>
        <w:t xml:space="preserve"> היתרים, בלא אישורי הכנסת והממשלה. בשני הנושאים האלה צריך לתת כלים ליועץ המשפטי לממשלה, כדי שיוכל תוך כדי גילוי המקרים האלה להיכנס ולתת חוות דעת כדי לתקן אותם מייד. כל מינוי פוליטי לא ראוי צריך להיות מופסק באותו רגע. כל הוצאת כספים שלא כדין צריכה להיות מופ</w:t>
      </w:r>
      <w:r>
        <w:rPr>
          <w:rFonts w:hint="cs"/>
          <w:rtl/>
        </w:rPr>
        <w:t xml:space="preserve">סקת באותו רגע, והיועץ המשפטי לממשלה חייב להיכנס בעובי הקורה. </w:t>
      </w:r>
    </w:p>
    <w:p w14:paraId="2634E693" w14:textId="77777777" w:rsidR="00000000" w:rsidRDefault="00A32788">
      <w:pPr>
        <w:pStyle w:val="a0"/>
        <w:ind w:firstLine="720"/>
        <w:rPr>
          <w:rFonts w:hint="cs"/>
          <w:rtl/>
        </w:rPr>
      </w:pPr>
    </w:p>
    <w:p w14:paraId="567E4BB0" w14:textId="77777777" w:rsidR="00000000" w:rsidRDefault="00A32788">
      <w:pPr>
        <w:pStyle w:val="a0"/>
        <w:ind w:firstLine="720"/>
        <w:rPr>
          <w:rFonts w:hint="cs"/>
          <w:rtl/>
        </w:rPr>
      </w:pPr>
      <w:r>
        <w:rPr>
          <w:rFonts w:hint="cs"/>
          <w:rtl/>
        </w:rPr>
        <w:t xml:space="preserve">הנושא השלישי </w:t>
      </w:r>
      <w:r>
        <w:rPr>
          <w:rtl/>
        </w:rPr>
        <w:t>–</w:t>
      </w:r>
      <w:r>
        <w:rPr>
          <w:rFonts w:hint="cs"/>
          <w:rtl/>
        </w:rPr>
        <w:t xml:space="preserve"> ויש לי שבע שניות </w:t>
      </w:r>
      <w:r>
        <w:rPr>
          <w:rtl/>
        </w:rPr>
        <w:t>–</w:t>
      </w:r>
      <w:r>
        <w:rPr>
          <w:rFonts w:hint="cs"/>
          <w:rtl/>
        </w:rPr>
        <w:t xml:space="preserve"> הוא האזנות הסתר. גם אני לא רואה בהאזנות הסתר נושא שבאמת חורג באופן ברור, נגוע בפלילים או בלתי נסבל. יש 0.5% מכמות התיקים, או אפילו פחות, שביקשו בגינם האזנות סת</w:t>
      </w:r>
      <w:r>
        <w:rPr>
          <w:rFonts w:hint="cs"/>
          <w:rtl/>
        </w:rPr>
        <w:t xml:space="preserve">ר. צריך לעשות עכשיו שוב רפורמה בנושא האזנות הסתר. צריך להפנות את היד לכיוון בתי-המשפט, שבכלל לא נכנסים בעובי הקורה ומאשרים באופן אוטומטי. צריך לבדוק מחדש את הקריטריונים לבקשת האזנות סתר. צריך, כמובן, לתמלל ולשמור את התמלילים, ומה שאסור לתמלל - אסור לתמלל. </w:t>
      </w:r>
      <w:r>
        <w:rPr>
          <w:rFonts w:hint="cs"/>
          <w:rtl/>
        </w:rPr>
        <w:t xml:space="preserve">דברים פרטיים אסור לתמלל, צריך להשמיד אותם. אבל כל נושא האזנות הסתר הוא אחד המכשירים שעוזרים למשטרה לטפל בפשיעה.  והפשיעה היא גדולה ורבה והולכת וגדלה. לכן, צריך שימוש מושכל בכלי חשוב כזה. </w:t>
      </w:r>
    </w:p>
    <w:p w14:paraId="462A7C8F" w14:textId="77777777" w:rsidR="00000000" w:rsidRDefault="00A32788">
      <w:pPr>
        <w:pStyle w:val="a0"/>
        <w:ind w:firstLine="720"/>
        <w:rPr>
          <w:rFonts w:hint="cs"/>
          <w:rtl/>
        </w:rPr>
      </w:pPr>
    </w:p>
    <w:p w14:paraId="66F96565" w14:textId="77777777" w:rsidR="00000000" w:rsidRDefault="00A32788">
      <w:pPr>
        <w:pStyle w:val="af1"/>
        <w:rPr>
          <w:rtl/>
        </w:rPr>
      </w:pPr>
      <w:r>
        <w:rPr>
          <w:rtl/>
        </w:rPr>
        <w:t>היו"ר מיכאל נודלמן:</w:t>
      </w:r>
    </w:p>
    <w:p w14:paraId="08B3BFAB" w14:textId="77777777" w:rsidR="00000000" w:rsidRDefault="00A32788">
      <w:pPr>
        <w:pStyle w:val="a0"/>
        <w:rPr>
          <w:rtl/>
        </w:rPr>
      </w:pPr>
    </w:p>
    <w:p w14:paraId="72CCACC7" w14:textId="77777777" w:rsidR="00000000" w:rsidRDefault="00A32788">
      <w:pPr>
        <w:pStyle w:val="a0"/>
        <w:rPr>
          <w:rFonts w:hint="cs"/>
          <w:rtl/>
        </w:rPr>
      </w:pPr>
      <w:r>
        <w:rPr>
          <w:rFonts w:hint="cs"/>
          <w:rtl/>
        </w:rPr>
        <w:t xml:space="preserve">תודה רבה. חבר הכנסת יצחק כהן, אחריו </w:t>
      </w:r>
      <w:r>
        <w:rPr>
          <w:rtl/>
        </w:rPr>
        <w:t>–</w:t>
      </w:r>
      <w:r>
        <w:rPr>
          <w:rFonts w:hint="cs"/>
          <w:rtl/>
        </w:rPr>
        <w:t xml:space="preserve"> חבר הכנס</w:t>
      </w:r>
      <w:r>
        <w:rPr>
          <w:rFonts w:hint="cs"/>
          <w:rtl/>
        </w:rPr>
        <w:t xml:space="preserve">ת אורי אריאל, ואחריו </w:t>
      </w:r>
      <w:r>
        <w:rPr>
          <w:rtl/>
        </w:rPr>
        <w:t>–</w:t>
      </w:r>
      <w:r>
        <w:rPr>
          <w:rFonts w:hint="cs"/>
          <w:rtl/>
        </w:rPr>
        <w:t xml:space="preserve"> חבר הכנסת אבשלום וילן.</w:t>
      </w:r>
    </w:p>
    <w:p w14:paraId="310D4E32" w14:textId="77777777" w:rsidR="00000000" w:rsidRDefault="00A32788">
      <w:pPr>
        <w:pStyle w:val="a0"/>
        <w:rPr>
          <w:rFonts w:hint="cs"/>
          <w:rtl/>
        </w:rPr>
      </w:pPr>
    </w:p>
    <w:p w14:paraId="667DB066" w14:textId="77777777" w:rsidR="00000000" w:rsidRDefault="00A32788">
      <w:pPr>
        <w:pStyle w:val="af0"/>
        <w:rPr>
          <w:rtl/>
        </w:rPr>
      </w:pPr>
      <w:r>
        <w:rPr>
          <w:rFonts w:hint="eastAsia"/>
          <w:rtl/>
        </w:rPr>
        <w:t>קולט</w:t>
      </w:r>
      <w:r>
        <w:rPr>
          <w:rtl/>
        </w:rPr>
        <w:t xml:space="preserve"> אביטל (העבודה-מימד):</w:t>
      </w:r>
    </w:p>
    <w:p w14:paraId="7EE529E5" w14:textId="77777777" w:rsidR="00000000" w:rsidRDefault="00A32788">
      <w:pPr>
        <w:pStyle w:val="a0"/>
        <w:rPr>
          <w:rFonts w:hint="cs"/>
          <w:rtl/>
        </w:rPr>
      </w:pPr>
    </w:p>
    <w:p w14:paraId="38852529" w14:textId="77777777" w:rsidR="00000000" w:rsidRDefault="00A32788">
      <w:pPr>
        <w:pStyle w:val="a0"/>
        <w:rPr>
          <w:rFonts w:hint="cs"/>
          <w:rtl/>
        </w:rPr>
      </w:pPr>
      <w:r>
        <w:rPr>
          <w:rFonts w:hint="cs"/>
          <w:rtl/>
        </w:rPr>
        <w:t>בקיצור, את מרוצה מתפקוד הממשלה?</w:t>
      </w:r>
    </w:p>
    <w:p w14:paraId="66EF702E" w14:textId="77777777" w:rsidR="00000000" w:rsidRDefault="00A32788">
      <w:pPr>
        <w:pStyle w:val="a0"/>
        <w:rPr>
          <w:rFonts w:hint="cs"/>
          <w:rtl/>
        </w:rPr>
      </w:pPr>
    </w:p>
    <w:p w14:paraId="0AAF9032" w14:textId="77777777" w:rsidR="00000000" w:rsidRDefault="00A32788">
      <w:pPr>
        <w:pStyle w:val="a"/>
        <w:rPr>
          <w:rtl/>
        </w:rPr>
      </w:pPr>
      <w:bookmarkStart w:id="140" w:name="FS000000580T10_05_2004_18_11_42"/>
      <w:bookmarkStart w:id="141" w:name="_Toc80592861"/>
      <w:bookmarkEnd w:id="140"/>
      <w:r>
        <w:rPr>
          <w:rFonts w:hint="eastAsia"/>
          <w:rtl/>
        </w:rPr>
        <w:t>יצחק</w:t>
      </w:r>
      <w:r>
        <w:rPr>
          <w:rtl/>
        </w:rPr>
        <w:t xml:space="preserve"> כהן (ש"ס):</w:t>
      </w:r>
      <w:bookmarkEnd w:id="141"/>
    </w:p>
    <w:p w14:paraId="0C3B8ED5" w14:textId="77777777" w:rsidR="00000000" w:rsidRDefault="00A32788">
      <w:pPr>
        <w:pStyle w:val="a0"/>
        <w:rPr>
          <w:rFonts w:hint="cs"/>
          <w:rtl/>
        </w:rPr>
      </w:pPr>
    </w:p>
    <w:p w14:paraId="63E32B7D" w14:textId="77777777" w:rsidR="00000000" w:rsidRDefault="00A32788">
      <w:pPr>
        <w:pStyle w:val="a0"/>
        <w:rPr>
          <w:rFonts w:hint="cs"/>
          <w:rtl/>
        </w:rPr>
      </w:pPr>
      <w:r>
        <w:rPr>
          <w:rFonts w:hint="cs"/>
          <w:rtl/>
        </w:rPr>
        <w:t xml:space="preserve">ידידי כבוד </w:t>
      </w:r>
      <w:bookmarkStart w:id="142" w:name="FS000000580T10_05_2004_16_44_43"/>
      <w:bookmarkEnd w:id="142"/>
      <w:r>
        <w:rPr>
          <w:rFonts w:hint="cs"/>
          <w:rtl/>
        </w:rPr>
        <w:t xml:space="preserve">היושב-ראש - - </w:t>
      </w:r>
    </w:p>
    <w:p w14:paraId="1D083766" w14:textId="77777777" w:rsidR="00000000" w:rsidRDefault="00A32788">
      <w:pPr>
        <w:pStyle w:val="a0"/>
        <w:rPr>
          <w:rFonts w:hint="cs"/>
          <w:rtl/>
        </w:rPr>
      </w:pPr>
    </w:p>
    <w:p w14:paraId="5F42077D" w14:textId="77777777" w:rsidR="00000000" w:rsidRDefault="00A32788">
      <w:pPr>
        <w:pStyle w:val="af1"/>
        <w:rPr>
          <w:rtl/>
        </w:rPr>
      </w:pPr>
      <w:r>
        <w:rPr>
          <w:rtl/>
        </w:rPr>
        <w:t>היו"ר מיכאל נודלמן:</w:t>
      </w:r>
    </w:p>
    <w:p w14:paraId="03263289" w14:textId="77777777" w:rsidR="00000000" w:rsidRDefault="00A32788">
      <w:pPr>
        <w:pStyle w:val="a0"/>
        <w:rPr>
          <w:rtl/>
        </w:rPr>
      </w:pPr>
    </w:p>
    <w:p w14:paraId="6B6D695D" w14:textId="77777777" w:rsidR="00000000" w:rsidRDefault="00A32788">
      <w:pPr>
        <w:pStyle w:val="a0"/>
        <w:rPr>
          <w:rFonts w:hint="cs"/>
          <w:rtl/>
        </w:rPr>
      </w:pPr>
      <w:r>
        <w:rPr>
          <w:rFonts w:hint="cs"/>
          <w:rtl/>
        </w:rPr>
        <w:t xml:space="preserve">חברי הכנסת. </w:t>
      </w:r>
    </w:p>
    <w:p w14:paraId="5F700C72" w14:textId="77777777" w:rsidR="00000000" w:rsidRDefault="00A32788">
      <w:pPr>
        <w:pStyle w:val="a0"/>
        <w:rPr>
          <w:rFonts w:hint="cs"/>
          <w:rtl/>
        </w:rPr>
      </w:pPr>
    </w:p>
    <w:p w14:paraId="689A6553" w14:textId="77777777" w:rsidR="00000000" w:rsidRDefault="00A32788">
      <w:pPr>
        <w:pStyle w:val="-"/>
        <w:rPr>
          <w:rtl/>
        </w:rPr>
      </w:pPr>
      <w:bookmarkStart w:id="143" w:name="FS000000580T10_05_2004_18_12_09C"/>
      <w:bookmarkEnd w:id="143"/>
      <w:r>
        <w:rPr>
          <w:rtl/>
        </w:rPr>
        <w:t>יצחק כהן (ש"ס):</w:t>
      </w:r>
    </w:p>
    <w:p w14:paraId="062E2149" w14:textId="77777777" w:rsidR="00000000" w:rsidRDefault="00A32788">
      <w:pPr>
        <w:pStyle w:val="a0"/>
        <w:rPr>
          <w:rtl/>
        </w:rPr>
      </w:pPr>
    </w:p>
    <w:p w14:paraId="32BF91DC" w14:textId="77777777" w:rsidR="00000000" w:rsidRDefault="00A32788">
      <w:pPr>
        <w:pStyle w:val="a0"/>
        <w:rPr>
          <w:rFonts w:hint="cs"/>
          <w:rtl/>
        </w:rPr>
      </w:pPr>
      <w:r>
        <w:rPr>
          <w:rFonts w:hint="cs"/>
          <w:rtl/>
        </w:rPr>
        <w:t xml:space="preserve">- - חברי הכנסת - - </w:t>
      </w:r>
    </w:p>
    <w:p w14:paraId="7A4B826E" w14:textId="77777777" w:rsidR="00000000" w:rsidRDefault="00A32788">
      <w:pPr>
        <w:pStyle w:val="a0"/>
        <w:rPr>
          <w:rFonts w:hint="cs"/>
          <w:rtl/>
        </w:rPr>
      </w:pPr>
    </w:p>
    <w:p w14:paraId="3DD7AA2D" w14:textId="77777777" w:rsidR="00000000" w:rsidRDefault="00A32788">
      <w:pPr>
        <w:pStyle w:val="af1"/>
        <w:rPr>
          <w:rtl/>
        </w:rPr>
      </w:pPr>
      <w:r>
        <w:rPr>
          <w:rtl/>
        </w:rPr>
        <w:t>היו"ר מיכאל נודלמן:</w:t>
      </w:r>
    </w:p>
    <w:p w14:paraId="15A84FB3" w14:textId="77777777" w:rsidR="00000000" w:rsidRDefault="00A32788">
      <w:pPr>
        <w:pStyle w:val="a0"/>
        <w:rPr>
          <w:rtl/>
        </w:rPr>
      </w:pPr>
    </w:p>
    <w:p w14:paraId="75064736" w14:textId="77777777" w:rsidR="00000000" w:rsidRDefault="00A32788">
      <w:pPr>
        <w:pStyle w:val="a0"/>
        <w:rPr>
          <w:rFonts w:hint="cs"/>
          <w:rtl/>
        </w:rPr>
      </w:pPr>
      <w:r>
        <w:rPr>
          <w:rFonts w:hint="cs"/>
          <w:rtl/>
        </w:rPr>
        <w:t xml:space="preserve">חברת הכנסת </w:t>
      </w:r>
      <w:r>
        <w:rPr>
          <w:rFonts w:hint="cs"/>
          <w:rtl/>
        </w:rPr>
        <w:t>אתי לבני, הוא שמע כשאת דיברת. בבקשה.</w:t>
      </w:r>
    </w:p>
    <w:p w14:paraId="0CE6E3DF" w14:textId="77777777" w:rsidR="00000000" w:rsidRDefault="00A32788">
      <w:pPr>
        <w:pStyle w:val="a0"/>
        <w:rPr>
          <w:rtl/>
        </w:rPr>
      </w:pPr>
    </w:p>
    <w:p w14:paraId="10C0A23A" w14:textId="77777777" w:rsidR="00000000" w:rsidRDefault="00A32788">
      <w:pPr>
        <w:pStyle w:val="a0"/>
        <w:rPr>
          <w:rFonts w:hint="cs"/>
          <w:rtl/>
        </w:rPr>
      </w:pPr>
    </w:p>
    <w:p w14:paraId="491C5819" w14:textId="77777777" w:rsidR="00000000" w:rsidRDefault="00A32788">
      <w:pPr>
        <w:pStyle w:val="-"/>
        <w:rPr>
          <w:rtl/>
        </w:rPr>
      </w:pPr>
      <w:bookmarkStart w:id="144" w:name="FS000000580T10_05_2004_18_12_39C"/>
      <w:bookmarkEnd w:id="144"/>
      <w:r>
        <w:rPr>
          <w:rtl/>
        </w:rPr>
        <w:t>יצחק כהן (ש"ס):</w:t>
      </w:r>
    </w:p>
    <w:p w14:paraId="5F6C866E" w14:textId="77777777" w:rsidR="00000000" w:rsidRDefault="00A32788">
      <w:pPr>
        <w:pStyle w:val="a0"/>
        <w:rPr>
          <w:rtl/>
        </w:rPr>
      </w:pPr>
    </w:p>
    <w:p w14:paraId="616E1183" w14:textId="77777777" w:rsidR="00000000" w:rsidRDefault="00A32788">
      <w:pPr>
        <w:pStyle w:val="a0"/>
        <w:rPr>
          <w:rFonts w:hint="cs"/>
          <w:rtl/>
        </w:rPr>
      </w:pPr>
      <w:r>
        <w:rPr>
          <w:rFonts w:hint="cs"/>
          <w:rtl/>
        </w:rPr>
        <w:t>- - סיעת ש"ס מגישה הצעת אי-אמון בממשלה מהמון-המון סיבות. הסיבה העיקרית היא שלמעשה זו לא ממשלה. מגישים הצעת אי-אמון בממשלה כשזאת ממשלה. אבל כשאין ממשלה - אין ממשלה. ואם לזה קוראים ממשלה, אז אוי לנו שלכ</w:t>
      </w:r>
      <w:r>
        <w:rPr>
          <w:rFonts w:hint="cs"/>
          <w:rtl/>
        </w:rPr>
        <w:t>ך הגענו.</w:t>
      </w:r>
    </w:p>
    <w:p w14:paraId="56A2A97A" w14:textId="77777777" w:rsidR="00000000" w:rsidRDefault="00A32788">
      <w:pPr>
        <w:pStyle w:val="a0"/>
        <w:rPr>
          <w:rFonts w:hint="cs"/>
          <w:rtl/>
        </w:rPr>
      </w:pPr>
    </w:p>
    <w:p w14:paraId="394C93D3" w14:textId="77777777" w:rsidR="00000000" w:rsidRDefault="00A32788">
      <w:pPr>
        <w:pStyle w:val="a0"/>
        <w:rPr>
          <w:rFonts w:hint="cs"/>
          <w:rtl/>
        </w:rPr>
      </w:pPr>
      <w:r>
        <w:rPr>
          <w:rFonts w:hint="cs"/>
          <w:rtl/>
        </w:rPr>
        <w:t>מורי ורבותי, מדינת ישראל, בשנת ה-56 שלה, נמצאת במשבר המנהיגות החמור ביותר שהיה לה מאז הקמתה. לא היה דבר כזה בתולדות מדינת ישראל. בתולדות עם ישראל היו משברי מנהיגות, והשם ירחם לאן הם הובילו. כשיש משבר מנהיגות, כולנו, כל חברי הבית הזה, צריכים להיות</w:t>
      </w:r>
      <w:r>
        <w:rPr>
          <w:rFonts w:hint="cs"/>
          <w:rtl/>
        </w:rPr>
        <w:t xml:space="preserve"> מאוד מאוד מוטרדים. מאוד מוטרדים. אבל ממשלה כזאת מעולם לא היתה. זה דומה למין פלטפורמה, חבר הכנסת מרגי. הממשלה דומה למין פלטפורמה, שהגלגלים שלה - גלגלים מרובעים. לא זזים לשום מקום.</w:t>
      </w:r>
    </w:p>
    <w:p w14:paraId="49CFCBB6" w14:textId="77777777" w:rsidR="00000000" w:rsidRDefault="00A32788">
      <w:pPr>
        <w:pStyle w:val="a0"/>
        <w:rPr>
          <w:rFonts w:hint="cs"/>
          <w:rtl/>
        </w:rPr>
      </w:pPr>
    </w:p>
    <w:p w14:paraId="43C6D896" w14:textId="77777777" w:rsidR="00000000" w:rsidRDefault="00A32788">
      <w:pPr>
        <w:pStyle w:val="a0"/>
        <w:rPr>
          <w:rFonts w:hint="cs"/>
          <w:rtl/>
        </w:rPr>
      </w:pPr>
      <w:r>
        <w:rPr>
          <w:rFonts w:hint="cs"/>
          <w:rtl/>
        </w:rPr>
        <w:t>מישהו יכול להסביר לי את הקשר בין הרב בנימין אלון, ידידי היקר, לבין טומי לפי</w:t>
      </w:r>
      <w:r>
        <w:rPr>
          <w:rFonts w:hint="cs"/>
          <w:rtl/>
        </w:rPr>
        <w:t>ד? בואו נחפש מאפיינים כלשהם, אילו קווי יסוד, איזה מכנה משותף, בין אהוד אולמרט - - -</w:t>
      </w:r>
    </w:p>
    <w:p w14:paraId="3E6FD9AB" w14:textId="77777777" w:rsidR="00000000" w:rsidRDefault="00A32788">
      <w:pPr>
        <w:pStyle w:val="a0"/>
        <w:rPr>
          <w:rFonts w:hint="cs"/>
          <w:rtl/>
        </w:rPr>
      </w:pPr>
    </w:p>
    <w:p w14:paraId="63FE5387" w14:textId="77777777" w:rsidR="00000000" w:rsidRDefault="00A32788">
      <w:pPr>
        <w:pStyle w:val="af0"/>
        <w:rPr>
          <w:rtl/>
        </w:rPr>
      </w:pPr>
      <w:r>
        <w:rPr>
          <w:rFonts w:hint="eastAsia"/>
          <w:rtl/>
        </w:rPr>
        <w:t>ג</w:t>
      </w:r>
      <w:r>
        <w:rPr>
          <w:rtl/>
        </w:rPr>
        <w:t>'מאל זחאלקה (בל"ד):</w:t>
      </w:r>
    </w:p>
    <w:p w14:paraId="2ED75D27" w14:textId="77777777" w:rsidR="00000000" w:rsidRDefault="00A32788">
      <w:pPr>
        <w:pStyle w:val="a0"/>
        <w:rPr>
          <w:rFonts w:hint="cs"/>
          <w:rtl/>
        </w:rPr>
      </w:pPr>
    </w:p>
    <w:p w14:paraId="171D655B" w14:textId="77777777" w:rsidR="00000000" w:rsidRDefault="00A32788">
      <w:pPr>
        <w:pStyle w:val="a0"/>
        <w:rPr>
          <w:rFonts w:hint="cs"/>
          <w:rtl/>
        </w:rPr>
      </w:pPr>
      <w:r>
        <w:rPr>
          <w:rFonts w:hint="cs"/>
          <w:rtl/>
        </w:rPr>
        <w:t>שאיננו.</w:t>
      </w:r>
    </w:p>
    <w:p w14:paraId="5DC612C6" w14:textId="77777777" w:rsidR="00000000" w:rsidRDefault="00A32788">
      <w:pPr>
        <w:pStyle w:val="a0"/>
        <w:rPr>
          <w:rFonts w:hint="cs"/>
          <w:rtl/>
        </w:rPr>
      </w:pPr>
    </w:p>
    <w:p w14:paraId="12CB110C" w14:textId="77777777" w:rsidR="00000000" w:rsidRDefault="00A32788">
      <w:pPr>
        <w:pStyle w:val="af0"/>
        <w:rPr>
          <w:rtl/>
        </w:rPr>
      </w:pPr>
      <w:r>
        <w:rPr>
          <w:rFonts w:hint="eastAsia"/>
          <w:rtl/>
        </w:rPr>
        <w:t>קריאה</w:t>
      </w:r>
      <w:r>
        <w:rPr>
          <w:rtl/>
        </w:rPr>
        <w:t>:</w:t>
      </w:r>
    </w:p>
    <w:p w14:paraId="1359A80B" w14:textId="77777777" w:rsidR="00000000" w:rsidRDefault="00A32788">
      <w:pPr>
        <w:pStyle w:val="a0"/>
        <w:rPr>
          <w:rFonts w:hint="cs"/>
          <w:rtl/>
        </w:rPr>
      </w:pPr>
    </w:p>
    <w:p w14:paraId="719067B0" w14:textId="77777777" w:rsidR="00000000" w:rsidRDefault="00A32788">
      <w:pPr>
        <w:pStyle w:val="a0"/>
        <w:rPr>
          <w:rFonts w:hint="cs"/>
          <w:rtl/>
        </w:rPr>
      </w:pPr>
      <w:r>
        <w:rPr>
          <w:rFonts w:hint="cs"/>
          <w:rtl/>
        </w:rPr>
        <w:t>מי זה?</w:t>
      </w:r>
    </w:p>
    <w:p w14:paraId="4BE6C5E5" w14:textId="77777777" w:rsidR="00000000" w:rsidRDefault="00A32788">
      <w:pPr>
        <w:pStyle w:val="a0"/>
        <w:rPr>
          <w:rFonts w:hint="cs"/>
          <w:rtl/>
        </w:rPr>
      </w:pPr>
    </w:p>
    <w:p w14:paraId="6F42BEE0" w14:textId="77777777" w:rsidR="00000000" w:rsidRDefault="00A32788">
      <w:pPr>
        <w:pStyle w:val="-"/>
        <w:rPr>
          <w:rtl/>
        </w:rPr>
      </w:pPr>
      <w:bookmarkStart w:id="145" w:name="FS000000580T10_05_2004_18_16_12C"/>
      <w:bookmarkEnd w:id="145"/>
      <w:r>
        <w:rPr>
          <w:rtl/>
        </w:rPr>
        <w:t>יצחק כהן (ש"ס):</w:t>
      </w:r>
    </w:p>
    <w:p w14:paraId="6EA18BA9" w14:textId="77777777" w:rsidR="00000000" w:rsidRDefault="00A32788">
      <w:pPr>
        <w:pStyle w:val="a0"/>
        <w:rPr>
          <w:rtl/>
        </w:rPr>
      </w:pPr>
    </w:p>
    <w:p w14:paraId="4677CF00" w14:textId="77777777" w:rsidR="00000000" w:rsidRDefault="00A32788">
      <w:pPr>
        <w:pStyle w:val="a0"/>
        <w:rPr>
          <w:rFonts w:hint="cs"/>
          <w:rtl/>
        </w:rPr>
      </w:pPr>
      <w:r>
        <w:rPr>
          <w:rFonts w:hint="cs"/>
          <w:rtl/>
        </w:rPr>
        <w:t>מי זה? הוא שר של חצי ממשלה, בערך - ובין אפי איתם. מה הקשר בין פריצקי לבין זבולון אורלב? לזה ייקרא ממשלה? בל</w:t>
      </w:r>
      <w:r>
        <w:rPr>
          <w:rFonts w:hint="cs"/>
          <w:rtl/>
        </w:rPr>
        <w:t>י קווי יסוד. ההשקפות שלהם - מקצה לקצה. שום דבר שמדברים עליו, זה דו-שיח של חירשים. זה שיח של חירשים, זה לא דו-שיח של חירשים.  מורי ורבותי, אתם לא מוטרדים? כל שר עושה בתוך משרדו כבתוך שלו.</w:t>
      </w:r>
    </w:p>
    <w:p w14:paraId="7D4D0F88" w14:textId="77777777" w:rsidR="00000000" w:rsidRDefault="00A32788">
      <w:pPr>
        <w:pStyle w:val="a0"/>
        <w:rPr>
          <w:rFonts w:hint="cs"/>
          <w:rtl/>
        </w:rPr>
      </w:pPr>
    </w:p>
    <w:p w14:paraId="1059E120" w14:textId="77777777" w:rsidR="00000000" w:rsidRDefault="00A32788">
      <w:pPr>
        <w:pStyle w:val="a0"/>
        <w:rPr>
          <w:rFonts w:hint="cs"/>
          <w:rtl/>
        </w:rPr>
      </w:pPr>
      <w:r>
        <w:rPr>
          <w:rFonts w:hint="cs"/>
          <w:rtl/>
        </w:rPr>
        <w:t>אחרי כמעט שנתיים של שלטון, בואו ננתח</w:t>
      </w:r>
      <w:r>
        <w:rPr>
          <w:rtl/>
        </w:rPr>
        <w:t xml:space="preserve"> </w:t>
      </w:r>
      <w:r>
        <w:rPr>
          <w:rFonts w:hint="cs"/>
          <w:rtl/>
        </w:rPr>
        <w:t>את הממשלה המוזרה הזאת. מבחינה מ</w:t>
      </w:r>
      <w:r>
        <w:rPr>
          <w:rFonts w:hint="cs"/>
          <w:rtl/>
        </w:rPr>
        <w:t xml:space="preserve">דינית, חבר הכנסת בייגה שוחט, מבחינה מדינית, מה עשה ראש הממשלה? לקח חבל ארץ שלם, אחרי שמצנע התחנן לפניו, כשרצו להקים ממשלת אחדות, ואמר לו: תן לי רק את נצרים; רק את נצרים תיתן לי, ואנחנו נכנסים לתוך ממשלה אחת. שרון אומר לו: דין נצרים כדין תל-אביב. בשום פנים </w:t>
      </w:r>
      <w:r>
        <w:rPr>
          <w:rFonts w:hint="cs"/>
          <w:rtl/>
        </w:rPr>
        <w:t xml:space="preserve">ואופן לא. ופתאום, מביך את האמריקנים, מוותר על חבל ארץ שלם, ללא תמורה, ללא משא-ומתן, כשהוא מחזק בכך את הקיצונים, כשהוא מפיל לארץ עשרות יוזמות, שיכלו אולי להביא לאיזו יוזמה שהיתה אולי מובילה למשהו. </w:t>
      </w:r>
    </w:p>
    <w:p w14:paraId="631E40E5" w14:textId="77777777" w:rsidR="00000000" w:rsidRDefault="00A32788">
      <w:pPr>
        <w:pStyle w:val="a0"/>
        <w:rPr>
          <w:rFonts w:hint="cs"/>
          <w:rtl/>
        </w:rPr>
      </w:pPr>
    </w:p>
    <w:p w14:paraId="1AAC7AD8" w14:textId="77777777" w:rsidR="00000000" w:rsidRDefault="00A32788">
      <w:pPr>
        <w:pStyle w:val="a0"/>
        <w:rPr>
          <w:rFonts w:hint="cs"/>
          <w:rtl/>
        </w:rPr>
      </w:pPr>
      <w:r>
        <w:rPr>
          <w:rFonts w:hint="cs"/>
          <w:rtl/>
        </w:rPr>
        <w:t>היום, חבר הכנסת מרגי, מי ידבר אתך על חבל קטיף? מי רואה אות</w:t>
      </w:r>
      <w:r>
        <w:rPr>
          <w:rFonts w:hint="cs"/>
          <w:rtl/>
        </w:rPr>
        <w:t xml:space="preserve">ך בכלל כמטבע עובר לסוחר? זה מת, זה חלף מן העולם, אף אחד לא ידבר אתך על זה. האירופים ודאי לא. האמריקנים </w:t>
      </w:r>
      <w:r>
        <w:rPr>
          <w:rtl/>
        </w:rPr>
        <w:t>–</w:t>
      </w:r>
      <w:r>
        <w:rPr>
          <w:rFonts w:hint="cs"/>
          <w:rtl/>
        </w:rPr>
        <w:t xml:space="preserve"> אנסת אותם לקבל את התוכנית המטופשת הזאת. </w:t>
      </w:r>
    </w:p>
    <w:p w14:paraId="65F1684A" w14:textId="77777777" w:rsidR="00000000" w:rsidRDefault="00A32788">
      <w:pPr>
        <w:pStyle w:val="a0"/>
        <w:rPr>
          <w:rFonts w:hint="cs"/>
          <w:rtl/>
        </w:rPr>
      </w:pPr>
    </w:p>
    <w:p w14:paraId="793AC515" w14:textId="77777777" w:rsidR="00000000" w:rsidRDefault="00A32788">
      <w:pPr>
        <w:pStyle w:val="a0"/>
        <w:rPr>
          <w:rFonts w:hint="cs"/>
          <w:rtl/>
        </w:rPr>
      </w:pPr>
      <w:r>
        <w:rPr>
          <w:rFonts w:hint="cs"/>
          <w:rtl/>
        </w:rPr>
        <w:t>וכשקיבלו אותה סוף-סוף, הליכוד דחה אותה בשתי ידיים - כשהיה ברור שהוא ידחה אותה. אני מתפלא על האמריקנים. היה בר</w:t>
      </w:r>
      <w:r>
        <w:rPr>
          <w:rFonts w:hint="cs"/>
          <w:rtl/>
        </w:rPr>
        <w:t>ור שדבר כזה יידחה; מכל טעם שתגיד לי. לא היה לזה שום סיכוי. אבל מה? נזק. נזק עצום, נזק בלתי הפיך. זה מבחינה מדינית.</w:t>
      </w:r>
    </w:p>
    <w:p w14:paraId="5EA7AD8A" w14:textId="77777777" w:rsidR="00000000" w:rsidRDefault="00A32788">
      <w:pPr>
        <w:pStyle w:val="a0"/>
        <w:rPr>
          <w:rFonts w:hint="cs"/>
          <w:rtl/>
        </w:rPr>
      </w:pPr>
    </w:p>
    <w:p w14:paraId="61B96B29" w14:textId="77777777" w:rsidR="00000000" w:rsidRDefault="00A32788">
      <w:pPr>
        <w:pStyle w:val="a0"/>
        <w:rPr>
          <w:rFonts w:hint="cs"/>
          <w:rtl/>
        </w:rPr>
      </w:pPr>
      <w:r>
        <w:rPr>
          <w:rFonts w:hint="cs"/>
          <w:rtl/>
        </w:rPr>
        <w:t>מבחינת הרשות השופטת - שימו לב מה מתנהל בימים האחרונים. העיתונאי יואב יצחק חזר על זה פעם אחר פעם, שעדנה ארבל מושחתת, והיא לא תבעה אותו על הוצ</w:t>
      </w:r>
      <w:r>
        <w:rPr>
          <w:rFonts w:hint="cs"/>
          <w:rtl/>
        </w:rPr>
        <w:t xml:space="preserve">את דיבה. והוא הביא פרשיות שהשיער סומר. והיום שמענו על עוד פרשייה </w:t>
      </w:r>
      <w:r>
        <w:rPr>
          <w:rFonts w:hint="eastAsia"/>
          <w:rtl/>
        </w:rPr>
        <w:t>–</w:t>
      </w:r>
      <w:r>
        <w:rPr>
          <w:rFonts w:hint="cs"/>
          <w:rtl/>
        </w:rPr>
        <w:t xml:space="preserve"> על מה שקורה במחוז הצפוני, עם אותם שלושה חפים מפשע שהיא הגישה נגדם וביקשה מעצר עד תום ההליכים על דבר שלא ביצעו. </w:t>
      </w:r>
    </w:p>
    <w:p w14:paraId="2150F08B" w14:textId="77777777" w:rsidR="00000000" w:rsidRDefault="00A32788">
      <w:pPr>
        <w:pStyle w:val="a0"/>
        <w:rPr>
          <w:rFonts w:hint="cs"/>
          <w:rtl/>
        </w:rPr>
      </w:pPr>
    </w:p>
    <w:p w14:paraId="3928C682" w14:textId="77777777" w:rsidR="00000000" w:rsidRDefault="00A32788">
      <w:pPr>
        <w:pStyle w:val="a0"/>
        <w:rPr>
          <w:rFonts w:hint="cs"/>
          <w:rtl/>
        </w:rPr>
      </w:pPr>
      <w:r>
        <w:rPr>
          <w:rFonts w:hint="cs"/>
          <w:rtl/>
        </w:rPr>
        <w:t>אני רוצה לשאול את הגברת עדנה ארבל, שהתמנתה לעליון, כמה אנשים חפים מפשע יושבי</w:t>
      </w:r>
      <w:r>
        <w:rPr>
          <w:rFonts w:hint="cs"/>
          <w:rtl/>
        </w:rPr>
        <w:t xml:space="preserve">ם בבתי-כלא בגללה, בגלל ההתנהלות כפי שהתנהלה מול שלושת האנשים האלה. כמה? </w:t>
      </w:r>
    </w:p>
    <w:p w14:paraId="6C54440A" w14:textId="77777777" w:rsidR="00000000" w:rsidRDefault="00A32788">
      <w:pPr>
        <w:pStyle w:val="a0"/>
        <w:rPr>
          <w:rFonts w:hint="cs"/>
          <w:rtl/>
        </w:rPr>
      </w:pPr>
    </w:p>
    <w:p w14:paraId="77C3132A" w14:textId="77777777" w:rsidR="00000000" w:rsidRDefault="00A32788">
      <w:pPr>
        <w:pStyle w:val="a0"/>
        <w:rPr>
          <w:rFonts w:hint="cs"/>
          <w:rtl/>
        </w:rPr>
      </w:pPr>
      <w:r>
        <w:rPr>
          <w:rFonts w:hint="cs"/>
          <w:rtl/>
        </w:rPr>
        <w:t xml:space="preserve">היא הפכה את המדינה הזאת למדינת משטרה, הטילה פה אימה על כל מי שיושב בבית הזה, צברה כוח אדיר </w:t>
      </w:r>
      <w:r>
        <w:rPr>
          <w:rFonts w:hint="eastAsia"/>
          <w:rtl/>
        </w:rPr>
        <w:t>–</w:t>
      </w:r>
      <w:r>
        <w:rPr>
          <w:rFonts w:hint="cs"/>
          <w:rtl/>
        </w:rPr>
        <w:t xml:space="preserve"> היא מתעמתת עם שרת חינוך בישראל. אחת מהן שקרנית </w:t>
      </w:r>
      <w:r>
        <w:rPr>
          <w:rFonts w:hint="eastAsia"/>
          <w:rtl/>
        </w:rPr>
        <w:t>–</w:t>
      </w:r>
      <w:r>
        <w:rPr>
          <w:rFonts w:hint="cs"/>
          <w:rtl/>
        </w:rPr>
        <w:t xml:space="preserve"> או שעדנה ארבל שקרנית, או שהשרה לימור לבנ</w:t>
      </w:r>
      <w:r>
        <w:rPr>
          <w:rFonts w:hint="cs"/>
          <w:rtl/>
        </w:rPr>
        <w:t xml:space="preserve">ת משקרת. אחת מהן משקרת. גרסה מול גרסה זה אומר, עסאם מח'ול, זה אומר שאחת משקרת ואחת אומרת את האמת. מי אומרת את האמת </w:t>
      </w:r>
      <w:r>
        <w:rPr>
          <w:rFonts w:hint="eastAsia"/>
          <w:rtl/>
        </w:rPr>
        <w:t>–</w:t>
      </w:r>
      <w:r>
        <w:rPr>
          <w:rFonts w:hint="cs"/>
          <w:rtl/>
        </w:rPr>
        <w:t xml:space="preserve"> עדנה ארבל או השרה לימור לבנת? </w:t>
      </w:r>
    </w:p>
    <w:p w14:paraId="11C322E1" w14:textId="77777777" w:rsidR="00000000" w:rsidRDefault="00A32788">
      <w:pPr>
        <w:pStyle w:val="af0"/>
        <w:rPr>
          <w:rtl/>
        </w:rPr>
      </w:pPr>
      <w:r>
        <w:rPr>
          <w:rtl/>
        </w:rPr>
        <w:br/>
        <w:t>יעקב מרגי (ש"ס):</w:t>
      </w:r>
    </w:p>
    <w:p w14:paraId="061DC585" w14:textId="77777777" w:rsidR="00000000" w:rsidRDefault="00A32788">
      <w:pPr>
        <w:pStyle w:val="a0"/>
        <w:rPr>
          <w:rtl/>
        </w:rPr>
      </w:pPr>
    </w:p>
    <w:p w14:paraId="3F2F2023" w14:textId="77777777" w:rsidR="00000000" w:rsidRDefault="00A32788">
      <w:pPr>
        <w:pStyle w:val="a0"/>
        <w:rPr>
          <w:rFonts w:hint="cs"/>
          <w:rtl/>
        </w:rPr>
      </w:pPr>
      <w:r>
        <w:rPr>
          <w:rFonts w:hint="cs"/>
          <w:rtl/>
        </w:rPr>
        <w:t xml:space="preserve">תלוי אם יש מבחן בוזגלו או אין. </w:t>
      </w:r>
    </w:p>
    <w:p w14:paraId="0DF0A7A0" w14:textId="77777777" w:rsidR="00000000" w:rsidRDefault="00A32788">
      <w:pPr>
        <w:pStyle w:val="-"/>
        <w:rPr>
          <w:rtl/>
        </w:rPr>
      </w:pPr>
      <w:r>
        <w:rPr>
          <w:rtl/>
        </w:rPr>
        <w:br/>
      </w:r>
      <w:bookmarkStart w:id="146" w:name="FS000000580T10_05_2004_18_13_33"/>
      <w:bookmarkStart w:id="147" w:name="FS000000580T10_05_2004_18_13_37C"/>
      <w:bookmarkEnd w:id="146"/>
      <w:bookmarkEnd w:id="147"/>
      <w:r>
        <w:rPr>
          <w:rtl/>
        </w:rPr>
        <w:t>יצחק כהן (ש"ס):</w:t>
      </w:r>
    </w:p>
    <w:p w14:paraId="645B4E7C" w14:textId="77777777" w:rsidR="00000000" w:rsidRDefault="00A32788">
      <w:pPr>
        <w:pStyle w:val="a0"/>
        <w:rPr>
          <w:rFonts w:hint="cs"/>
          <w:rtl/>
        </w:rPr>
      </w:pPr>
    </w:p>
    <w:p w14:paraId="1DDECF14" w14:textId="77777777" w:rsidR="00000000" w:rsidRDefault="00A32788">
      <w:pPr>
        <w:pStyle w:val="a0"/>
        <w:rPr>
          <w:rFonts w:hint="cs"/>
          <w:rtl/>
        </w:rPr>
      </w:pPr>
      <w:r>
        <w:rPr>
          <w:rFonts w:hint="cs"/>
          <w:rtl/>
        </w:rPr>
        <w:t xml:space="preserve">לא, לא, לא </w:t>
      </w:r>
      <w:r>
        <w:rPr>
          <w:rFonts w:hint="eastAsia"/>
          <w:rtl/>
        </w:rPr>
        <w:t>–</w:t>
      </w:r>
      <w:r>
        <w:rPr>
          <w:rFonts w:hint="cs"/>
          <w:rtl/>
        </w:rPr>
        <w:t xml:space="preserve"> אמת, אמת לאמיתה </w:t>
      </w:r>
      <w:r>
        <w:rPr>
          <w:rFonts w:hint="eastAsia"/>
          <w:rtl/>
        </w:rPr>
        <w:t>–</w:t>
      </w:r>
      <w:r>
        <w:rPr>
          <w:rFonts w:hint="cs"/>
          <w:rtl/>
        </w:rPr>
        <w:t xml:space="preserve"> זאת אומר</w:t>
      </w:r>
      <w:r>
        <w:rPr>
          <w:rFonts w:hint="cs"/>
          <w:rtl/>
        </w:rPr>
        <w:t xml:space="preserve">ת: היא פגשה אותי, לחצה עלי למנות את בעלה; זאת אומרת: מעולם לא פגשתי אותה. מישהו פה משקר. </w:t>
      </w:r>
    </w:p>
    <w:p w14:paraId="07BAF88D" w14:textId="77777777" w:rsidR="00000000" w:rsidRDefault="00A32788">
      <w:pPr>
        <w:pStyle w:val="a0"/>
        <w:rPr>
          <w:rFonts w:hint="cs"/>
          <w:rtl/>
        </w:rPr>
      </w:pPr>
    </w:p>
    <w:p w14:paraId="2ADDFB3C" w14:textId="77777777" w:rsidR="00000000" w:rsidRDefault="00A32788">
      <w:pPr>
        <w:pStyle w:val="a0"/>
        <w:rPr>
          <w:rFonts w:hint="cs"/>
          <w:rtl/>
        </w:rPr>
      </w:pPr>
      <w:r>
        <w:rPr>
          <w:rFonts w:hint="cs"/>
          <w:rtl/>
        </w:rPr>
        <w:t>זאת הרשות השופטת. בית-המשפט העליון - - -</w:t>
      </w:r>
    </w:p>
    <w:p w14:paraId="20FC079D" w14:textId="77777777" w:rsidR="00000000" w:rsidRDefault="00A32788">
      <w:pPr>
        <w:pStyle w:val="af0"/>
        <w:rPr>
          <w:rtl/>
        </w:rPr>
      </w:pPr>
      <w:r>
        <w:rPr>
          <w:rtl/>
        </w:rPr>
        <w:br/>
        <w:t>עסאם מח'ול (חד"ש-תע"ל):</w:t>
      </w:r>
    </w:p>
    <w:p w14:paraId="7FBCCB34" w14:textId="77777777" w:rsidR="00000000" w:rsidRDefault="00A32788">
      <w:pPr>
        <w:pStyle w:val="a0"/>
        <w:rPr>
          <w:rtl/>
        </w:rPr>
      </w:pPr>
    </w:p>
    <w:p w14:paraId="08CC7A70" w14:textId="77777777" w:rsidR="00000000" w:rsidRDefault="00A32788">
      <w:pPr>
        <w:pStyle w:val="a0"/>
        <w:rPr>
          <w:rFonts w:hint="cs"/>
          <w:rtl/>
        </w:rPr>
      </w:pPr>
      <w:r>
        <w:rPr>
          <w:rFonts w:hint="cs"/>
          <w:rtl/>
        </w:rPr>
        <w:t>שרת החינוך או - - -</w:t>
      </w:r>
    </w:p>
    <w:p w14:paraId="2781C792" w14:textId="77777777" w:rsidR="00000000" w:rsidRDefault="00A32788">
      <w:pPr>
        <w:pStyle w:val="-"/>
        <w:rPr>
          <w:rtl/>
        </w:rPr>
      </w:pPr>
      <w:r>
        <w:rPr>
          <w:rtl/>
        </w:rPr>
        <w:br/>
      </w:r>
      <w:bookmarkStart w:id="148" w:name="FS000000580T10_05_2004_18_16_17C"/>
      <w:bookmarkEnd w:id="148"/>
      <w:r>
        <w:rPr>
          <w:rtl/>
        </w:rPr>
        <w:t>יצחק כהן (ש"ס):</w:t>
      </w:r>
    </w:p>
    <w:p w14:paraId="38D1FE50" w14:textId="77777777" w:rsidR="00000000" w:rsidRDefault="00A32788">
      <w:pPr>
        <w:pStyle w:val="a0"/>
        <w:rPr>
          <w:rtl/>
        </w:rPr>
      </w:pPr>
    </w:p>
    <w:p w14:paraId="6B160778" w14:textId="77777777" w:rsidR="00000000" w:rsidRDefault="00A32788">
      <w:pPr>
        <w:pStyle w:val="a0"/>
        <w:rPr>
          <w:rFonts w:hint="cs"/>
          <w:rtl/>
        </w:rPr>
      </w:pPr>
      <w:r>
        <w:rPr>
          <w:rFonts w:hint="cs"/>
          <w:rtl/>
        </w:rPr>
        <w:t>- - - בית-המשפט העליון. תראה לאיזו הידרדרות, לאיזה שפל, לאיז</w:t>
      </w:r>
      <w:r>
        <w:rPr>
          <w:rFonts w:hint="cs"/>
          <w:rtl/>
        </w:rPr>
        <w:t xml:space="preserve">ו רמה תחתונה ירדו. </w:t>
      </w:r>
    </w:p>
    <w:p w14:paraId="47298094" w14:textId="77777777" w:rsidR="00000000" w:rsidRDefault="00A32788">
      <w:pPr>
        <w:pStyle w:val="a0"/>
        <w:rPr>
          <w:rFonts w:hint="cs"/>
          <w:rtl/>
        </w:rPr>
      </w:pPr>
    </w:p>
    <w:p w14:paraId="1E367C85" w14:textId="77777777" w:rsidR="00000000" w:rsidRDefault="00A32788">
      <w:pPr>
        <w:pStyle w:val="a0"/>
        <w:rPr>
          <w:rFonts w:hint="cs"/>
          <w:rtl/>
        </w:rPr>
      </w:pPr>
      <w:r>
        <w:rPr>
          <w:rFonts w:hint="cs"/>
          <w:rtl/>
        </w:rPr>
        <w:t xml:space="preserve">הלאה, בואו נמשיך. כלכלית </w:t>
      </w:r>
      <w:r>
        <w:rPr>
          <w:rFonts w:hint="eastAsia"/>
          <w:rtl/>
        </w:rPr>
        <w:t>–</w:t>
      </w:r>
      <w:r>
        <w:rPr>
          <w:rFonts w:hint="cs"/>
          <w:rtl/>
        </w:rPr>
        <w:t xml:space="preserve"> עכשיו, ברגעים אלה, התפרסם דוח של מנכ"ל הביטוח הלאומי. העוני, ככל שהיה עמוק בשל הפעילות של הממשלה הזאת, הלך והעמיק עוד יותר, זה ברור. בתר עניא אזלא עניותא, אין מה לעשות. זה ברור, עניות גוררת עניות. ילדים רעבים</w:t>
      </w:r>
      <w:r>
        <w:rPr>
          <w:rFonts w:hint="cs"/>
          <w:rtl/>
        </w:rPr>
        <w:t xml:space="preserve">, משפחות מתפרקות, עסקים מתרסקים, והם מנפנפים לי בהיסטוגרמות של צמיחה. </w:t>
      </w:r>
    </w:p>
    <w:p w14:paraId="2B53AA1F" w14:textId="77777777" w:rsidR="00000000" w:rsidRDefault="00A32788">
      <w:pPr>
        <w:pStyle w:val="a0"/>
        <w:rPr>
          <w:rFonts w:hint="cs"/>
          <w:rtl/>
        </w:rPr>
      </w:pPr>
    </w:p>
    <w:p w14:paraId="43B23CC1" w14:textId="77777777" w:rsidR="00000000" w:rsidRDefault="00A32788">
      <w:pPr>
        <w:pStyle w:val="a0"/>
        <w:rPr>
          <w:rFonts w:hint="cs"/>
          <w:rtl/>
        </w:rPr>
      </w:pPr>
      <w:r>
        <w:rPr>
          <w:rFonts w:hint="cs"/>
          <w:rtl/>
        </w:rPr>
        <w:t xml:space="preserve">לפחות שיתביישו. לפחות שיתביישו שהם דואגים שהגברת שרי אריסון לא תשלם את 60 או 40 מיליון הדולר. קצת בושה. קצת בושה. </w:t>
      </w:r>
    </w:p>
    <w:p w14:paraId="27D19B9F" w14:textId="77777777" w:rsidR="00000000" w:rsidRDefault="00A32788">
      <w:pPr>
        <w:pStyle w:val="a0"/>
        <w:rPr>
          <w:rFonts w:hint="cs"/>
          <w:rtl/>
        </w:rPr>
      </w:pPr>
    </w:p>
    <w:p w14:paraId="2F4BDEA1" w14:textId="77777777" w:rsidR="00000000" w:rsidRDefault="00A32788">
      <w:pPr>
        <w:pStyle w:val="a0"/>
        <w:rPr>
          <w:rFonts w:hint="cs"/>
          <w:rtl/>
        </w:rPr>
      </w:pPr>
      <w:r>
        <w:rPr>
          <w:rFonts w:hint="cs"/>
          <w:rtl/>
        </w:rPr>
        <w:t>אתם מספרים לי סיפורים על צמיחה? איפה הצמיחה? איפה היא, בחשבונות הבנק</w:t>
      </w:r>
      <w:r>
        <w:rPr>
          <w:rFonts w:hint="cs"/>
          <w:rtl/>
        </w:rPr>
        <w:t xml:space="preserve"> של אותו אלפיון עליון? שם יש צמיחה. הם הסתובבו בפריפריות? הם ראו ילדים רעבים? אלמנות? יתומים? </w:t>
      </w:r>
    </w:p>
    <w:p w14:paraId="0CA8A55A" w14:textId="77777777" w:rsidR="00000000" w:rsidRDefault="00A32788">
      <w:pPr>
        <w:pStyle w:val="a0"/>
        <w:rPr>
          <w:rFonts w:hint="cs"/>
          <w:rtl/>
        </w:rPr>
      </w:pPr>
    </w:p>
    <w:p w14:paraId="3CDC1F86" w14:textId="77777777" w:rsidR="00000000" w:rsidRDefault="00A32788">
      <w:pPr>
        <w:pStyle w:val="a0"/>
        <w:rPr>
          <w:rFonts w:hint="cs"/>
          <w:rtl/>
        </w:rPr>
      </w:pPr>
      <w:r>
        <w:rPr>
          <w:rFonts w:hint="cs"/>
          <w:rtl/>
        </w:rPr>
        <w:t xml:space="preserve">שוק ההון </w:t>
      </w:r>
      <w:r>
        <w:rPr>
          <w:rFonts w:hint="eastAsia"/>
          <w:rtl/>
        </w:rPr>
        <w:t>–</w:t>
      </w:r>
      <w:r>
        <w:rPr>
          <w:rFonts w:hint="cs"/>
          <w:rtl/>
        </w:rPr>
        <w:t xml:space="preserve"> באיזו מדינה בעולם, תסבירו לי, בנקים גם מנהלים את ההון הבנקאי, השר בני אלון, גם יועצים להשקעות, גם חתמים וגם בעלים של קופות גמל וקרנות נאמנות? יש דבר </w:t>
      </w:r>
      <w:r>
        <w:rPr>
          <w:rFonts w:hint="cs"/>
          <w:rtl/>
        </w:rPr>
        <w:t xml:space="preserve">כזה בעולם? </w:t>
      </w:r>
    </w:p>
    <w:p w14:paraId="63B22980" w14:textId="77777777" w:rsidR="00000000" w:rsidRDefault="00A32788">
      <w:pPr>
        <w:pStyle w:val="af0"/>
        <w:rPr>
          <w:rtl/>
        </w:rPr>
      </w:pPr>
      <w:r>
        <w:rPr>
          <w:rtl/>
        </w:rPr>
        <w:br/>
        <w:t>שר התיירות בנימין אלון:</w:t>
      </w:r>
    </w:p>
    <w:p w14:paraId="44EEFAD3" w14:textId="77777777" w:rsidR="00000000" w:rsidRDefault="00A32788">
      <w:pPr>
        <w:pStyle w:val="a0"/>
        <w:rPr>
          <w:rtl/>
        </w:rPr>
      </w:pPr>
    </w:p>
    <w:p w14:paraId="1F195D00" w14:textId="77777777" w:rsidR="00000000" w:rsidRDefault="00A32788">
      <w:pPr>
        <w:pStyle w:val="a0"/>
        <w:rPr>
          <w:rFonts w:hint="cs"/>
          <w:rtl/>
        </w:rPr>
      </w:pPr>
      <w:r>
        <w:rPr>
          <w:rFonts w:hint="cs"/>
          <w:rtl/>
        </w:rPr>
        <w:t>זאת הצעת חוק - - -</w:t>
      </w:r>
    </w:p>
    <w:p w14:paraId="2B119581" w14:textId="77777777" w:rsidR="00000000" w:rsidRDefault="00A32788">
      <w:pPr>
        <w:pStyle w:val="-"/>
        <w:rPr>
          <w:rtl/>
        </w:rPr>
      </w:pPr>
      <w:r>
        <w:rPr>
          <w:rtl/>
        </w:rPr>
        <w:br/>
      </w:r>
      <w:bookmarkStart w:id="149" w:name="FS000000580T10_05_2004_18_29_27C"/>
      <w:bookmarkEnd w:id="149"/>
      <w:r>
        <w:rPr>
          <w:rtl/>
        </w:rPr>
        <w:t>יצחק כהן (ש"ס):</w:t>
      </w:r>
    </w:p>
    <w:p w14:paraId="5CA13ACC" w14:textId="77777777" w:rsidR="00000000" w:rsidRDefault="00A32788">
      <w:pPr>
        <w:pStyle w:val="a0"/>
        <w:rPr>
          <w:rtl/>
        </w:rPr>
      </w:pPr>
    </w:p>
    <w:p w14:paraId="30598225" w14:textId="77777777" w:rsidR="00000000" w:rsidRDefault="00A32788">
      <w:pPr>
        <w:pStyle w:val="a0"/>
        <w:rPr>
          <w:rFonts w:hint="cs"/>
          <w:rtl/>
        </w:rPr>
      </w:pPr>
      <w:r>
        <w:rPr>
          <w:rFonts w:hint="cs"/>
          <w:rtl/>
        </w:rPr>
        <w:t xml:space="preserve">נכון, והיא תעבור בעזרת השם. יש עוד דוגמה לזה? לא. הממשלה הזאת יושבת ושותקת. </w:t>
      </w:r>
    </w:p>
    <w:p w14:paraId="74E29DB4" w14:textId="77777777" w:rsidR="00000000" w:rsidRDefault="00A32788">
      <w:pPr>
        <w:pStyle w:val="a0"/>
        <w:rPr>
          <w:rFonts w:hint="cs"/>
          <w:rtl/>
        </w:rPr>
      </w:pPr>
    </w:p>
    <w:p w14:paraId="34C9018C" w14:textId="77777777" w:rsidR="00000000" w:rsidRDefault="00A32788">
      <w:pPr>
        <w:pStyle w:val="a0"/>
        <w:rPr>
          <w:rFonts w:hint="cs"/>
          <w:rtl/>
        </w:rPr>
      </w:pPr>
      <w:r>
        <w:rPr>
          <w:rFonts w:hint="cs"/>
          <w:rtl/>
        </w:rPr>
        <w:t>מבחינה ביטחונית - - -</w:t>
      </w:r>
    </w:p>
    <w:p w14:paraId="1E4D14C7" w14:textId="77777777" w:rsidR="00000000" w:rsidRDefault="00A32788">
      <w:pPr>
        <w:pStyle w:val="af1"/>
        <w:rPr>
          <w:rtl/>
        </w:rPr>
      </w:pPr>
      <w:r>
        <w:rPr>
          <w:rtl/>
        </w:rPr>
        <w:br/>
        <w:t>היו"ר מיכאל נודלמן:</w:t>
      </w:r>
    </w:p>
    <w:p w14:paraId="0E22E39F" w14:textId="77777777" w:rsidR="00000000" w:rsidRDefault="00A32788">
      <w:pPr>
        <w:pStyle w:val="a0"/>
        <w:rPr>
          <w:rtl/>
        </w:rPr>
      </w:pPr>
    </w:p>
    <w:p w14:paraId="6B830F9E" w14:textId="77777777" w:rsidR="00000000" w:rsidRDefault="00A32788">
      <w:pPr>
        <w:pStyle w:val="a0"/>
        <w:rPr>
          <w:rFonts w:hint="cs"/>
          <w:rtl/>
        </w:rPr>
      </w:pPr>
      <w:r>
        <w:rPr>
          <w:rFonts w:hint="cs"/>
          <w:rtl/>
        </w:rPr>
        <w:t>תסיים בבקשה.</w:t>
      </w:r>
    </w:p>
    <w:p w14:paraId="1DFB1DD5" w14:textId="77777777" w:rsidR="00000000" w:rsidRDefault="00A32788">
      <w:pPr>
        <w:pStyle w:val="-"/>
        <w:rPr>
          <w:rtl/>
        </w:rPr>
      </w:pPr>
      <w:r>
        <w:rPr>
          <w:rtl/>
        </w:rPr>
        <w:br/>
      </w:r>
      <w:bookmarkStart w:id="150" w:name="FS000000580T10_05_2004_18_30_07C"/>
      <w:bookmarkEnd w:id="150"/>
      <w:r>
        <w:rPr>
          <w:rtl/>
        </w:rPr>
        <w:t>יצחק כהן (ש"ס):</w:t>
      </w:r>
    </w:p>
    <w:p w14:paraId="45B42A8D" w14:textId="77777777" w:rsidR="00000000" w:rsidRDefault="00A32788">
      <w:pPr>
        <w:pStyle w:val="a0"/>
        <w:rPr>
          <w:rtl/>
        </w:rPr>
      </w:pPr>
    </w:p>
    <w:p w14:paraId="2BD14994" w14:textId="77777777" w:rsidR="00000000" w:rsidRDefault="00A32788">
      <w:pPr>
        <w:pStyle w:val="a0"/>
        <w:rPr>
          <w:rFonts w:hint="cs"/>
          <w:rtl/>
        </w:rPr>
      </w:pPr>
      <w:r>
        <w:rPr>
          <w:rFonts w:hint="cs"/>
          <w:rtl/>
        </w:rPr>
        <w:t>אני מסיים, אני רק גומר את הס</w:t>
      </w:r>
      <w:r>
        <w:rPr>
          <w:rFonts w:hint="cs"/>
          <w:rtl/>
        </w:rPr>
        <w:t xml:space="preserve">קירה. אני עובר שר-שר </w:t>
      </w:r>
      <w:r>
        <w:rPr>
          <w:rFonts w:hint="eastAsia"/>
          <w:rtl/>
        </w:rPr>
        <w:t>–</w:t>
      </w:r>
      <w:r>
        <w:rPr>
          <w:rFonts w:hint="cs"/>
          <w:rtl/>
        </w:rPr>
        <w:t xml:space="preserve"> הנושא היחיד שאפשר להתנחם בו הוא התיירות. </w:t>
      </w:r>
    </w:p>
    <w:p w14:paraId="17006AE4" w14:textId="77777777" w:rsidR="00000000" w:rsidRDefault="00A32788">
      <w:pPr>
        <w:pStyle w:val="a0"/>
        <w:rPr>
          <w:rFonts w:hint="cs"/>
          <w:rtl/>
        </w:rPr>
      </w:pPr>
    </w:p>
    <w:p w14:paraId="0611622E" w14:textId="77777777" w:rsidR="00000000" w:rsidRDefault="00A32788">
      <w:pPr>
        <w:pStyle w:val="a0"/>
        <w:rPr>
          <w:rFonts w:hint="cs"/>
          <w:rtl/>
        </w:rPr>
      </w:pPr>
      <w:r>
        <w:rPr>
          <w:rFonts w:hint="cs"/>
          <w:rtl/>
        </w:rPr>
        <w:t xml:space="preserve">מבחינה ביטחונית </w:t>
      </w:r>
      <w:r>
        <w:rPr>
          <w:rFonts w:hint="eastAsia"/>
          <w:rtl/>
        </w:rPr>
        <w:t>–</w:t>
      </w:r>
      <w:r>
        <w:rPr>
          <w:rFonts w:hint="cs"/>
          <w:rtl/>
        </w:rPr>
        <w:t xml:space="preserve"> משפחה בישראל, משפחת חטואל השם ייקום דמן </w:t>
      </w:r>
      <w:r>
        <w:rPr>
          <w:rFonts w:hint="eastAsia"/>
          <w:rtl/>
        </w:rPr>
        <w:t>–</w:t>
      </w:r>
      <w:r>
        <w:rPr>
          <w:rFonts w:hint="cs"/>
          <w:rtl/>
        </w:rPr>
        <w:t xml:space="preserve"> אמא וארבע ילדות, נטבחו על ציר שלכאורה אמור להיות מאובטח, וזה לא היה בהפתעה </w:t>
      </w:r>
      <w:r>
        <w:rPr>
          <w:rFonts w:hint="eastAsia"/>
          <w:rtl/>
        </w:rPr>
        <w:t>–</w:t>
      </w:r>
      <w:r>
        <w:rPr>
          <w:rFonts w:hint="cs"/>
          <w:rtl/>
        </w:rPr>
        <w:t xml:space="preserve"> קודם, לפני שתקפו את משפחת חטואל, תקפו ג'יפ צה"לי, ותק</w:t>
      </w:r>
      <w:r>
        <w:rPr>
          <w:rFonts w:hint="cs"/>
          <w:rtl/>
        </w:rPr>
        <w:t>פו עוד כמה מכוניות. ואתמול, בעצרת שהיתה שם, אדוני סגן שר הביטחון - -</w:t>
      </w:r>
    </w:p>
    <w:p w14:paraId="63F03EC6" w14:textId="77777777" w:rsidR="00000000" w:rsidRDefault="00A32788">
      <w:pPr>
        <w:pStyle w:val="af0"/>
        <w:rPr>
          <w:rtl/>
        </w:rPr>
      </w:pPr>
      <w:r>
        <w:rPr>
          <w:rtl/>
        </w:rPr>
        <w:br/>
        <w:t>זאב בוים (הליכוד):</w:t>
      </w:r>
    </w:p>
    <w:p w14:paraId="12A51763" w14:textId="77777777" w:rsidR="00000000" w:rsidRDefault="00A32788">
      <w:pPr>
        <w:pStyle w:val="a0"/>
        <w:rPr>
          <w:rtl/>
        </w:rPr>
      </w:pPr>
    </w:p>
    <w:p w14:paraId="627EE231" w14:textId="77777777" w:rsidR="00000000" w:rsidRDefault="00A32788">
      <w:pPr>
        <w:pStyle w:val="a0"/>
        <w:rPr>
          <w:rFonts w:hint="cs"/>
          <w:rtl/>
        </w:rPr>
      </w:pPr>
      <w:r>
        <w:rPr>
          <w:rFonts w:hint="cs"/>
          <w:rtl/>
        </w:rPr>
        <w:t>- - -</w:t>
      </w:r>
    </w:p>
    <w:p w14:paraId="38B8589A" w14:textId="77777777" w:rsidR="00000000" w:rsidRDefault="00A32788">
      <w:pPr>
        <w:pStyle w:val="-"/>
        <w:rPr>
          <w:rtl/>
        </w:rPr>
      </w:pPr>
      <w:r>
        <w:rPr>
          <w:rtl/>
        </w:rPr>
        <w:br/>
      </w:r>
      <w:bookmarkStart w:id="151" w:name="FS000000580T10_05_2004_18_32_09C"/>
      <w:bookmarkEnd w:id="151"/>
      <w:r>
        <w:rPr>
          <w:rtl/>
        </w:rPr>
        <w:t>יצחק כהן (ש"ס):</w:t>
      </w:r>
    </w:p>
    <w:p w14:paraId="132BEDE1" w14:textId="77777777" w:rsidR="00000000" w:rsidRDefault="00A32788">
      <w:pPr>
        <w:pStyle w:val="a0"/>
        <w:rPr>
          <w:rtl/>
        </w:rPr>
      </w:pPr>
    </w:p>
    <w:p w14:paraId="175193BA" w14:textId="77777777" w:rsidR="00000000" w:rsidRDefault="00A32788">
      <w:pPr>
        <w:pStyle w:val="a0"/>
        <w:rPr>
          <w:rFonts w:hint="cs"/>
          <w:rtl/>
        </w:rPr>
      </w:pPr>
      <w:r>
        <w:rPr>
          <w:rFonts w:hint="cs"/>
          <w:rtl/>
        </w:rPr>
        <w:t>- - פתחו באש, שוב באותה נקודה, על ילדים שהיו שם. זה ימשיך לקרות כל עוד אתם תחקרו את המערכת שלכם. אירוע כזה חמור תוציאו לחקירה חיצונית, אל תחקר</w:t>
      </w:r>
      <w:r>
        <w:rPr>
          <w:rFonts w:hint="cs"/>
          <w:rtl/>
        </w:rPr>
        <w:t xml:space="preserve">ו את עצמכם, אדוני סגן שר הביטחון. </w:t>
      </w:r>
    </w:p>
    <w:p w14:paraId="2F9D08E2" w14:textId="77777777" w:rsidR="00000000" w:rsidRDefault="00A32788">
      <w:pPr>
        <w:pStyle w:val="a0"/>
        <w:rPr>
          <w:rFonts w:hint="cs"/>
          <w:rtl/>
        </w:rPr>
      </w:pPr>
    </w:p>
    <w:p w14:paraId="366A966D" w14:textId="77777777" w:rsidR="00000000" w:rsidRDefault="00A32788">
      <w:pPr>
        <w:pStyle w:val="a0"/>
        <w:rPr>
          <w:rFonts w:hint="cs"/>
          <w:rtl/>
        </w:rPr>
      </w:pPr>
      <w:r>
        <w:rPr>
          <w:rFonts w:hint="cs"/>
          <w:rtl/>
        </w:rPr>
        <w:t xml:space="preserve">מבחינת תעסוקה </w:t>
      </w:r>
      <w:r>
        <w:rPr>
          <w:rFonts w:hint="eastAsia"/>
          <w:rtl/>
        </w:rPr>
        <w:t>–</w:t>
      </w:r>
      <w:r>
        <w:rPr>
          <w:rFonts w:hint="cs"/>
          <w:rtl/>
        </w:rPr>
        <w:t xml:space="preserve"> שיאים. 300,000 מובטלים. </w:t>
      </w:r>
    </w:p>
    <w:p w14:paraId="3219A2A6" w14:textId="77777777" w:rsidR="00000000" w:rsidRDefault="00A32788">
      <w:pPr>
        <w:pStyle w:val="a0"/>
        <w:rPr>
          <w:rFonts w:hint="cs"/>
          <w:rtl/>
        </w:rPr>
      </w:pPr>
    </w:p>
    <w:p w14:paraId="1C8185FC" w14:textId="77777777" w:rsidR="00000000" w:rsidRDefault="00A32788">
      <w:pPr>
        <w:pStyle w:val="a0"/>
        <w:rPr>
          <w:rFonts w:hint="cs"/>
          <w:rtl/>
        </w:rPr>
      </w:pPr>
      <w:r>
        <w:rPr>
          <w:rFonts w:hint="cs"/>
          <w:rtl/>
        </w:rPr>
        <w:t>דוח מבקר המדינה - -</w:t>
      </w:r>
    </w:p>
    <w:p w14:paraId="2FFDD98F" w14:textId="77777777" w:rsidR="00000000" w:rsidRDefault="00A32788">
      <w:pPr>
        <w:pStyle w:val="af1"/>
        <w:rPr>
          <w:rtl/>
        </w:rPr>
      </w:pPr>
      <w:r>
        <w:rPr>
          <w:rtl/>
        </w:rPr>
        <w:br/>
        <w:t>היו"ר מיכאל נודלמן:</w:t>
      </w:r>
    </w:p>
    <w:p w14:paraId="38900197" w14:textId="77777777" w:rsidR="00000000" w:rsidRDefault="00A32788">
      <w:pPr>
        <w:pStyle w:val="a0"/>
        <w:rPr>
          <w:rtl/>
        </w:rPr>
      </w:pPr>
    </w:p>
    <w:p w14:paraId="0799D201" w14:textId="77777777" w:rsidR="00000000" w:rsidRDefault="00A32788">
      <w:pPr>
        <w:pStyle w:val="a0"/>
        <w:rPr>
          <w:rFonts w:hint="cs"/>
          <w:rtl/>
        </w:rPr>
      </w:pPr>
      <w:r>
        <w:rPr>
          <w:rFonts w:hint="cs"/>
          <w:rtl/>
        </w:rPr>
        <w:t>תסיים בבקשה.</w:t>
      </w:r>
    </w:p>
    <w:p w14:paraId="331A232A" w14:textId="77777777" w:rsidR="00000000" w:rsidRDefault="00A32788">
      <w:pPr>
        <w:pStyle w:val="-"/>
        <w:rPr>
          <w:rtl/>
        </w:rPr>
      </w:pPr>
      <w:r>
        <w:rPr>
          <w:rtl/>
        </w:rPr>
        <w:br/>
      </w:r>
      <w:bookmarkStart w:id="152" w:name="FS000000580T10_05_2004_18_34_38C"/>
      <w:bookmarkEnd w:id="152"/>
      <w:r>
        <w:rPr>
          <w:rtl/>
        </w:rPr>
        <w:t>יצחק כהן (ש"ס):</w:t>
      </w:r>
    </w:p>
    <w:p w14:paraId="0CC3E1F2" w14:textId="77777777" w:rsidR="00000000" w:rsidRDefault="00A32788">
      <w:pPr>
        <w:pStyle w:val="a0"/>
        <w:rPr>
          <w:rtl/>
        </w:rPr>
      </w:pPr>
    </w:p>
    <w:p w14:paraId="51BFB2AA" w14:textId="77777777" w:rsidR="00000000" w:rsidRDefault="00A32788">
      <w:pPr>
        <w:pStyle w:val="a0"/>
        <w:rPr>
          <w:rFonts w:hint="cs"/>
          <w:rtl/>
        </w:rPr>
      </w:pPr>
      <w:r>
        <w:rPr>
          <w:rFonts w:hint="cs"/>
          <w:rtl/>
        </w:rPr>
        <w:t xml:space="preserve">- - השופט אליעזר גולדברג, שהוא איש יודע ספר, הייתי מציע לו לקחת פסוק לכותרת </w:t>
      </w:r>
      <w:r>
        <w:rPr>
          <w:rFonts w:hint="eastAsia"/>
          <w:rtl/>
        </w:rPr>
        <w:t>–</w:t>
      </w:r>
      <w:r>
        <w:rPr>
          <w:rFonts w:hint="cs"/>
          <w:rtl/>
        </w:rPr>
        <w:t xml:space="preserve"> להדפיס את הפסוק מחזון ישעיה</w:t>
      </w:r>
      <w:r>
        <w:rPr>
          <w:rFonts w:hint="cs"/>
          <w:rtl/>
        </w:rPr>
        <w:t>: כספך היה לסיגים סבאך מהול במים. שרייך סוררים וחברי גנבים, כולו אוהב שוחד ורודף שלמונים, יתום לא ישפטו וריב אלמנה לא יבוא אליהם". תכניס את זה לכותרת.</w:t>
      </w:r>
    </w:p>
    <w:p w14:paraId="423614FA" w14:textId="77777777" w:rsidR="00000000" w:rsidRDefault="00A32788">
      <w:pPr>
        <w:pStyle w:val="af1"/>
        <w:rPr>
          <w:rtl/>
        </w:rPr>
      </w:pPr>
      <w:r>
        <w:rPr>
          <w:rtl/>
        </w:rPr>
        <w:br/>
        <w:t>היו"ר מיכאל נודלמן:</w:t>
      </w:r>
    </w:p>
    <w:p w14:paraId="2FCF7FE8" w14:textId="77777777" w:rsidR="00000000" w:rsidRDefault="00A32788">
      <w:pPr>
        <w:pStyle w:val="a0"/>
        <w:rPr>
          <w:rtl/>
        </w:rPr>
      </w:pPr>
    </w:p>
    <w:p w14:paraId="466AACE4" w14:textId="77777777" w:rsidR="00000000" w:rsidRDefault="00A32788">
      <w:pPr>
        <w:pStyle w:val="a0"/>
        <w:rPr>
          <w:rFonts w:hint="cs"/>
          <w:rtl/>
        </w:rPr>
      </w:pPr>
      <w:r>
        <w:rPr>
          <w:rFonts w:hint="cs"/>
          <w:rtl/>
        </w:rPr>
        <w:t>תודה רבה.</w:t>
      </w:r>
    </w:p>
    <w:p w14:paraId="057776DB" w14:textId="77777777" w:rsidR="00000000" w:rsidRDefault="00A32788">
      <w:pPr>
        <w:pStyle w:val="-"/>
        <w:rPr>
          <w:rtl/>
        </w:rPr>
      </w:pPr>
      <w:r>
        <w:rPr>
          <w:rtl/>
        </w:rPr>
        <w:br/>
      </w:r>
      <w:bookmarkStart w:id="153" w:name="FS000000580T10_05_2004_18_36_11C"/>
      <w:bookmarkEnd w:id="153"/>
      <w:r>
        <w:rPr>
          <w:rtl/>
        </w:rPr>
        <w:t>יצחק כהן (ש"ס):</w:t>
      </w:r>
    </w:p>
    <w:p w14:paraId="531762BC" w14:textId="77777777" w:rsidR="00000000" w:rsidRDefault="00A32788">
      <w:pPr>
        <w:pStyle w:val="a0"/>
        <w:rPr>
          <w:rtl/>
        </w:rPr>
      </w:pPr>
    </w:p>
    <w:p w14:paraId="4333A275" w14:textId="77777777" w:rsidR="00000000" w:rsidRDefault="00A32788">
      <w:pPr>
        <w:pStyle w:val="a0"/>
        <w:rPr>
          <w:rFonts w:hint="cs"/>
          <w:rtl/>
        </w:rPr>
      </w:pPr>
      <w:r>
        <w:rPr>
          <w:rFonts w:hint="cs"/>
          <w:rtl/>
        </w:rPr>
        <w:t>אדוני, אני מסיים. אל לנו להתייאש. אני מקווה שהצעת האי-א</w:t>
      </w:r>
      <w:r>
        <w:rPr>
          <w:rFonts w:hint="cs"/>
          <w:rtl/>
        </w:rPr>
        <w:t>מון שלנו תתקבל היום והממשלה הזאת תיפול ותבוא אחרת, טובה ממנה. ממשלות נופלות וממשלות קמות, ונצח ישראל לא ישקר. תודה רבה.</w:t>
      </w:r>
    </w:p>
    <w:p w14:paraId="2EEC4C61" w14:textId="77777777" w:rsidR="00000000" w:rsidRDefault="00A32788">
      <w:pPr>
        <w:pStyle w:val="af1"/>
        <w:rPr>
          <w:rtl/>
        </w:rPr>
      </w:pPr>
      <w:r>
        <w:rPr>
          <w:rtl/>
        </w:rPr>
        <w:br/>
        <w:t>היו"ר מיכאל נודלמן:</w:t>
      </w:r>
    </w:p>
    <w:p w14:paraId="3A3AF1F7" w14:textId="77777777" w:rsidR="00000000" w:rsidRDefault="00A32788">
      <w:pPr>
        <w:pStyle w:val="a0"/>
        <w:rPr>
          <w:rtl/>
        </w:rPr>
      </w:pPr>
    </w:p>
    <w:p w14:paraId="02616A93" w14:textId="77777777" w:rsidR="00000000" w:rsidRDefault="00A32788">
      <w:pPr>
        <w:pStyle w:val="a0"/>
        <w:rPr>
          <w:rFonts w:hint="cs"/>
          <w:rtl/>
        </w:rPr>
      </w:pPr>
      <w:r>
        <w:rPr>
          <w:rFonts w:hint="cs"/>
          <w:rtl/>
        </w:rPr>
        <w:t>תודה. חבר הכנסת אורי אריאל. אני מבקש לעמוד בזמנים, חברים. יש הרבה דוברים. אחריו  -חברי הכנסת אבשלום וילן, רוחמה אב</w:t>
      </w:r>
      <w:r>
        <w:rPr>
          <w:rFonts w:hint="cs"/>
          <w:rtl/>
        </w:rPr>
        <w:t xml:space="preserve">רהם וגילה פינקלשטיין. </w:t>
      </w:r>
    </w:p>
    <w:p w14:paraId="6E4234B5" w14:textId="77777777" w:rsidR="00000000" w:rsidRDefault="00A32788">
      <w:pPr>
        <w:pStyle w:val="a"/>
        <w:rPr>
          <w:rtl/>
        </w:rPr>
      </w:pPr>
    </w:p>
    <w:p w14:paraId="7CED0381" w14:textId="77777777" w:rsidR="00000000" w:rsidRDefault="00A32788">
      <w:pPr>
        <w:pStyle w:val="a"/>
        <w:rPr>
          <w:rtl/>
        </w:rPr>
      </w:pPr>
      <w:r>
        <w:rPr>
          <w:rtl/>
        </w:rPr>
        <w:br/>
      </w:r>
      <w:bookmarkStart w:id="154" w:name="FS000000713T10_05_2004_18_37_39"/>
      <w:bookmarkStart w:id="155" w:name="_Toc80592862"/>
      <w:bookmarkEnd w:id="154"/>
      <w:r>
        <w:rPr>
          <w:rtl/>
        </w:rPr>
        <w:t>אורי יהודה אריאל (האיחוד הלאומי - ישראל ביתנו):</w:t>
      </w:r>
      <w:bookmarkEnd w:id="155"/>
    </w:p>
    <w:p w14:paraId="2BAC7775" w14:textId="77777777" w:rsidR="00000000" w:rsidRDefault="00A32788">
      <w:pPr>
        <w:pStyle w:val="a0"/>
        <w:rPr>
          <w:rtl/>
        </w:rPr>
      </w:pPr>
    </w:p>
    <w:p w14:paraId="126F8645" w14:textId="77777777" w:rsidR="00000000" w:rsidRDefault="00A32788">
      <w:pPr>
        <w:pStyle w:val="a0"/>
        <w:rPr>
          <w:rFonts w:hint="cs"/>
          <w:rtl/>
        </w:rPr>
      </w:pPr>
      <w:r>
        <w:rPr>
          <w:rFonts w:hint="cs"/>
          <w:rtl/>
        </w:rPr>
        <w:t>אדוני היושב-ראש, חברי חברי הכנסת, אדוני שר התיירות, ראשית, צריך להגיד תודה, להודות לה': הודו לה' כי טוב כי לעולם חסדו. אפשר להוסיף את הפסוק הידוע: אבן מאסו הבונים היתה לראש פינה.</w:t>
      </w:r>
    </w:p>
    <w:p w14:paraId="5B7EB279" w14:textId="77777777" w:rsidR="00000000" w:rsidRDefault="00A32788">
      <w:pPr>
        <w:pStyle w:val="af0"/>
        <w:rPr>
          <w:rtl/>
        </w:rPr>
      </w:pPr>
      <w:r>
        <w:rPr>
          <w:rtl/>
        </w:rPr>
        <w:br/>
        <w:t>אב</w:t>
      </w:r>
      <w:r>
        <w:rPr>
          <w:rtl/>
        </w:rPr>
        <w:t>שלום וילן (מרצ):</w:t>
      </w:r>
    </w:p>
    <w:p w14:paraId="2691A8A5" w14:textId="77777777" w:rsidR="00000000" w:rsidRDefault="00A32788">
      <w:pPr>
        <w:pStyle w:val="a0"/>
        <w:rPr>
          <w:rtl/>
        </w:rPr>
      </w:pPr>
    </w:p>
    <w:p w14:paraId="3CFF8FDE" w14:textId="77777777" w:rsidR="00000000" w:rsidRDefault="00A32788">
      <w:pPr>
        <w:pStyle w:val="a0"/>
        <w:rPr>
          <w:rFonts w:hint="cs"/>
          <w:rtl/>
        </w:rPr>
      </w:pPr>
      <w:r>
        <w:rPr>
          <w:rFonts w:hint="cs"/>
          <w:rtl/>
        </w:rPr>
        <w:t>את זה אמרת לפני שבוע.</w:t>
      </w:r>
    </w:p>
    <w:p w14:paraId="333F0DE4" w14:textId="77777777" w:rsidR="00000000" w:rsidRDefault="00A32788">
      <w:pPr>
        <w:pStyle w:val="-"/>
        <w:rPr>
          <w:rtl/>
        </w:rPr>
      </w:pPr>
      <w:r>
        <w:rPr>
          <w:rtl/>
        </w:rPr>
        <w:br/>
      </w:r>
      <w:bookmarkStart w:id="156" w:name="FS000000713T10_05_2004_18_39_24C"/>
      <w:bookmarkEnd w:id="156"/>
      <w:r>
        <w:rPr>
          <w:rtl/>
        </w:rPr>
        <w:t>אורי יהודה אריאל (האיחוד הלאומי - ישראל ביתנו):</w:t>
      </w:r>
    </w:p>
    <w:p w14:paraId="1504C04B" w14:textId="77777777" w:rsidR="00000000" w:rsidRDefault="00A32788">
      <w:pPr>
        <w:pStyle w:val="a0"/>
        <w:rPr>
          <w:rtl/>
        </w:rPr>
      </w:pPr>
    </w:p>
    <w:p w14:paraId="7251B644" w14:textId="77777777" w:rsidR="00000000" w:rsidRDefault="00A32788">
      <w:pPr>
        <w:pStyle w:val="a0"/>
        <w:rPr>
          <w:rFonts w:hint="cs"/>
          <w:rtl/>
        </w:rPr>
      </w:pPr>
      <w:r>
        <w:rPr>
          <w:rFonts w:hint="cs"/>
          <w:rtl/>
        </w:rPr>
        <w:t xml:space="preserve">ואני רוצה לחזור על זה, חבר הכנסת וילן, כי צריך להודות. בדרך כלל אנחנו מדברים על הדברים הקשים והרעים, וראוי להודות בכל יום, ובכל יום כמה פעמים </w:t>
      </w:r>
      <w:r>
        <w:rPr>
          <w:rFonts w:hint="eastAsia"/>
          <w:rtl/>
        </w:rPr>
        <w:t>–</w:t>
      </w:r>
      <w:r>
        <w:rPr>
          <w:rFonts w:hint="cs"/>
          <w:rtl/>
        </w:rPr>
        <w:t xml:space="preserve"> ודאי בכל שבוע - - -</w:t>
      </w:r>
    </w:p>
    <w:p w14:paraId="43CA314F" w14:textId="77777777" w:rsidR="00000000" w:rsidRDefault="00A32788">
      <w:pPr>
        <w:pStyle w:val="af0"/>
        <w:rPr>
          <w:rtl/>
        </w:rPr>
      </w:pPr>
      <w:r>
        <w:rPr>
          <w:rtl/>
        </w:rPr>
        <w:br/>
        <w:t>א</w:t>
      </w:r>
      <w:r>
        <w:rPr>
          <w:rtl/>
        </w:rPr>
        <w:t>בשלום וילן (מרצ):</w:t>
      </w:r>
    </w:p>
    <w:p w14:paraId="3ED27F0A" w14:textId="77777777" w:rsidR="00000000" w:rsidRDefault="00A32788">
      <w:pPr>
        <w:pStyle w:val="a0"/>
        <w:rPr>
          <w:rtl/>
        </w:rPr>
      </w:pPr>
    </w:p>
    <w:p w14:paraId="2C606638" w14:textId="77777777" w:rsidR="00000000" w:rsidRDefault="00A32788">
      <w:pPr>
        <w:pStyle w:val="a0"/>
        <w:rPr>
          <w:rFonts w:hint="cs"/>
          <w:rtl/>
        </w:rPr>
      </w:pPr>
      <w:r>
        <w:rPr>
          <w:rFonts w:hint="cs"/>
          <w:rtl/>
        </w:rPr>
        <w:t>מעל בימת הכנסת?</w:t>
      </w:r>
    </w:p>
    <w:p w14:paraId="093E460B" w14:textId="77777777" w:rsidR="00000000" w:rsidRDefault="00A32788">
      <w:pPr>
        <w:pStyle w:val="-"/>
        <w:rPr>
          <w:rtl/>
        </w:rPr>
      </w:pPr>
      <w:r>
        <w:rPr>
          <w:rtl/>
        </w:rPr>
        <w:br/>
      </w:r>
      <w:bookmarkStart w:id="157" w:name="FS000000713T10_05_2004_18_40_22C"/>
      <w:bookmarkEnd w:id="157"/>
      <w:r>
        <w:rPr>
          <w:rtl/>
        </w:rPr>
        <w:t>אורי יהודה אריאל (האיחוד הלאומי - ישראל ביתנו):</w:t>
      </w:r>
    </w:p>
    <w:p w14:paraId="3511C35A" w14:textId="77777777" w:rsidR="00000000" w:rsidRDefault="00A32788">
      <w:pPr>
        <w:pStyle w:val="a0"/>
        <w:rPr>
          <w:rtl/>
        </w:rPr>
      </w:pPr>
    </w:p>
    <w:p w14:paraId="058025BF" w14:textId="77777777" w:rsidR="00000000" w:rsidRDefault="00A32788">
      <w:pPr>
        <w:pStyle w:val="a0"/>
        <w:rPr>
          <w:rFonts w:hint="cs"/>
          <w:rtl/>
        </w:rPr>
      </w:pPr>
      <w:r>
        <w:rPr>
          <w:rFonts w:hint="cs"/>
          <w:rtl/>
        </w:rPr>
        <w:t>ודאי שמעל בימת הכנסת, אלא איפה?</w:t>
      </w:r>
    </w:p>
    <w:p w14:paraId="2034BFE5" w14:textId="77777777" w:rsidR="00000000" w:rsidRDefault="00A32788">
      <w:pPr>
        <w:pStyle w:val="af0"/>
        <w:rPr>
          <w:rtl/>
        </w:rPr>
      </w:pPr>
      <w:r>
        <w:rPr>
          <w:rtl/>
        </w:rPr>
        <w:br/>
        <w:t>אבשלום וילן (מרצ):</w:t>
      </w:r>
    </w:p>
    <w:p w14:paraId="22B26DD0" w14:textId="77777777" w:rsidR="00000000" w:rsidRDefault="00A32788">
      <w:pPr>
        <w:pStyle w:val="a0"/>
        <w:rPr>
          <w:rtl/>
        </w:rPr>
      </w:pPr>
    </w:p>
    <w:p w14:paraId="322B9230" w14:textId="77777777" w:rsidR="00000000" w:rsidRDefault="00A32788">
      <w:pPr>
        <w:pStyle w:val="a0"/>
        <w:rPr>
          <w:rFonts w:hint="cs"/>
          <w:rtl/>
        </w:rPr>
      </w:pPr>
      <w:r>
        <w:rPr>
          <w:rFonts w:hint="cs"/>
          <w:rtl/>
        </w:rPr>
        <w:t xml:space="preserve">זה לא בית-כנסת; זאת הכנסת. </w:t>
      </w:r>
    </w:p>
    <w:p w14:paraId="4C941C2B" w14:textId="77777777" w:rsidR="00000000" w:rsidRDefault="00A32788">
      <w:pPr>
        <w:pStyle w:val="af0"/>
        <w:rPr>
          <w:rtl/>
        </w:rPr>
      </w:pPr>
      <w:r>
        <w:rPr>
          <w:rtl/>
        </w:rPr>
        <w:br/>
        <w:t>יצחק כהן (ש"ס):</w:t>
      </w:r>
    </w:p>
    <w:p w14:paraId="69098A91" w14:textId="77777777" w:rsidR="00000000" w:rsidRDefault="00A32788">
      <w:pPr>
        <w:pStyle w:val="a0"/>
        <w:rPr>
          <w:rtl/>
        </w:rPr>
      </w:pPr>
    </w:p>
    <w:p w14:paraId="2E15BA90" w14:textId="77777777" w:rsidR="00000000" w:rsidRDefault="00A32788">
      <w:pPr>
        <w:pStyle w:val="a0"/>
        <w:rPr>
          <w:rFonts w:hint="cs"/>
          <w:rtl/>
        </w:rPr>
      </w:pPr>
      <w:r>
        <w:rPr>
          <w:rFonts w:hint="cs"/>
          <w:rtl/>
        </w:rPr>
        <w:t>- - -</w:t>
      </w:r>
    </w:p>
    <w:p w14:paraId="12A2F0A5" w14:textId="77777777" w:rsidR="00000000" w:rsidRDefault="00A32788">
      <w:pPr>
        <w:pStyle w:val="-"/>
        <w:rPr>
          <w:rtl/>
        </w:rPr>
      </w:pPr>
      <w:r>
        <w:rPr>
          <w:rtl/>
        </w:rPr>
        <w:br/>
      </w:r>
      <w:bookmarkStart w:id="158" w:name="FS000000713T10_05_2004_18_40_54C"/>
      <w:bookmarkEnd w:id="158"/>
      <w:r>
        <w:rPr>
          <w:rtl/>
        </w:rPr>
        <w:t>אורי יהודה אריאל (האיחוד הלאומי - ישראל ביתנו):</w:t>
      </w:r>
    </w:p>
    <w:p w14:paraId="0FF6A49D" w14:textId="77777777" w:rsidR="00000000" w:rsidRDefault="00A32788">
      <w:pPr>
        <w:pStyle w:val="a0"/>
        <w:rPr>
          <w:rtl/>
        </w:rPr>
      </w:pPr>
    </w:p>
    <w:p w14:paraId="0415D722" w14:textId="77777777" w:rsidR="00000000" w:rsidRDefault="00A32788">
      <w:pPr>
        <w:pStyle w:val="a0"/>
        <w:rPr>
          <w:rFonts w:hint="cs"/>
          <w:rtl/>
        </w:rPr>
      </w:pPr>
      <w:r>
        <w:rPr>
          <w:rFonts w:hint="cs"/>
          <w:rtl/>
        </w:rPr>
        <w:t>צריך לקדש שם שמי</w:t>
      </w:r>
      <w:r>
        <w:rPr>
          <w:rFonts w:hint="cs"/>
          <w:rtl/>
        </w:rPr>
        <w:t xml:space="preserve">ם ברבים ולהודות על הדברים הטובים שנעשו לעם ישראל. </w:t>
      </w:r>
    </w:p>
    <w:p w14:paraId="54EADA63" w14:textId="77777777" w:rsidR="00000000" w:rsidRDefault="00A32788">
      <w:pPr>
        <w:pStyle w:val="a0"/>
        <w:rPr>
          <w:rFonts w:hint="cs"/>
          <w:rtl/>
        </w:rPr>
      </w:pPr>
    </w:p>
    <w:p w14:paraId="50C8FA28" w14:textId="77777777" w:rsidR="00000000" w:rsidRDefault="00A32788">
      <w:pPr>
        <w:pStyle w:val="a0"/>
        <w:rPr>
          <w:rFonts w:hint="cs"/>
          <w:rtl/>
        </w:rPr>
      </w:pPr>
      <w:r>
        <w:rPr>
          <w:rFonts w:hint="cs"/>
          <w:rtl/>
        </w:rPr>
        <w:t xml:space="preserve">בדיעבד, וגם זה כבר פעם שנייה, חבר הכנסת וילן, צריך להודות גם לראש הממשלה. לפחות בקטע הזה </w:t>
      </w:r>
      <w:r>
        <w:rPr>
          <w:rFonts w:hint="eastAsia"/>
          <w:rtl/>
        </w:rPr>
        <w:t>–</w:t>
      </w:r>
      <w:r>
        <w:rPr>
          <w:rFonts w:hint="cs"/>
          <w:rtl/>
        </w:rPr>
        <w:t xml:space="preserve"> ואני אומר בדיעבד </w:t>
      </w:r>
      <w:r>
        <w:rPr>
          <w:rFonts w:hint="eastAsia"/>
          <w:rtl/>
        </w:rPr>
        <w:t>–</w:t>
      </w:r>
      <w:r>
        <w:rPr>
          <w:rFonts w:hint="cs"/>
          <w:rtl/>
        </w:rPr>
        <w:t xml:space="preserve"> חסד עשה עמנו אריאל שרון, ראש הממשלה, שהביא את הנושא הזה למשאל רחב יחסית </w:t>
      </w:r>
      <w:r>
        <w:rPr>
          <w:rFonts w:hint="eastAsia"/>
          <w:rtl/>
        </w:rPr>
        <w:t>–</w:t>
      </w:r>
      <w:r>
        <w:rPr>
          <w:rFonts w:hint="cs"/>
          <w:rtl/>
        </w:rPr>
        <w:t xml:space="preserve"> נכון שלא לפי כל כללי</w:t>
      </w:r>
      <w:r>
        <w:rPr>
          <w:rFonts w:hint="cs"/>
          <w:rtl/>
        </w:rPr>
        <w:t xml:space="preserve"> הדמוקרטיה </w:t>
      </w:r>
      <w:r>
        <w:rPr>
          <w:rFonts w:hint="eastAsia"/>
          <w:rtl/>
        </w:rPr>
        <w:t>–</w:t>
      </w:r>
      <w:r>
        <w:rPr>
          <w:rFonts w:hint="cs"/>
          <w:rtl/>
        </w:rPr>
        <w:t xml:space="preserve"> ובמשאל בין מתפקדי הליכוד אמר לו רוב גדול מאוד: אל תלך למהלך של עקירת יישובים ועקירת יהודים בארץ-ישראל. </w:t>
      </w:r>
    </w:p>
    <w:p w14:paraId="4931A37A" w14:textId="77777777" w:rsidR="00000000" w:rsidRDefault="00A32788">
      <w:pPr>
        <w:pStyle w:val="a0"/>
        <w:rPr>
          <w:rFonts w:hint="cs"/>
          <w:rtl/>
        </w:rPr>
      </w:pPr>
    </w:p>
    <w:p w14:paraId="10595C16" w14:textId="77777777" w:rsidR="00000000" w:rsidRDefault="00A32788">
      <w:pPr>
        <w:pStyle w:val="a0"/>
        <w:rPr>
          <w:rFonts w:hint="cs"/>
          <w:rtl/>
        </w:rPr>
      </w:pPr>
      <w:r>
        <w:rPr>
          <w:rFonts w:hint="cs"/>
          <w:rtl/>
        </w:rPr>
        <w:t xml:space="preserve">מי שחושב שאלה שלא הלכו להצביע התבטלו </w:t>
      </w:r>
      <w:r>
        <w:rPr>
          <w:rFonts w:hint="eastAsia"/>
          <w:rtl/>
        </w:rPr>
        <w:t>–</w:t>
      </w:r>
      <w:r>
        <w:rPr>
          <w:rFonts w:hint="cs"/>
          <w:rtl/>
        </w:rPr>
        <w:t xml:space="preserve"> טועה. אני אומר לכם, חלק גדול מהם נשארו בבית כי לא רצו להביע להזדהות עם ראש הממשלה, אף שלא רצו להצבי</w:t>
      </w:r>
      <w:r>
        <w:rPr>
          <w:rFonts w:hint="cs"/>
          <w:rtl/>
        </w:rPr>
        <w:t>ע נגדו. כך צריך להבין את הדברים, לעניות דעתי, ויפה עשו מתפקדי הליכוד שאמרו "לא" לתוכנית ההתנתקות והגירוש.</w:t>
      </w:r>
    </w:p>
    <w:p w14:paraId="4F2E6686" w14:textId="77777777" w:rsidR="00000000" w:rsidRDefault="00A32788">
      <w:pPr>
        <w:pStyle w:val="a0"/>
        <w:rPr>
          <w:rFonts w:hint="cs"/>
          <w:rtl/>
        </w:rPr>
      </w:pPr>
    </w:p>
    <w:p w14:paraId="421FF4CD" w14:textId="77777777" w:rsidR="00000000" w:rsidRDefault="00A32788">
      <w:pPr>
        <w:pStyle w:val="a0"/>
        <w:rPr>
          <w:rFonts w:hint="cs"/>
          <w:rtl/>
        </w:rPr>
      </w:pPr>
      <w:r>
        <w:rPr>
          <w:rFonts w:hint="cs"/>
          <w:rtl/>
        </w:rPr>
        <w:t xml:space="preserve">אני מצטער על שראש הממשלה </w:t>
      </w:r>
      <w:r>
        <w:rPr>
          <w:rFonts w:hint="eastAsia"/>
          <w:rtl/>
        </w:rPr>
        <w:t>–</w:t>
      </w:r>
      <w:r>
        <w:rPr>
          <w:rFonts w:hint="cs"/>
          <w:rtl/>
        </w:rPr>
        <w:t xml:space="preserve"> שעשה צעד נכון בהליכתו למשפחת חטואל, לדוד, לניחום אבלים </w:t>
      </w:r>
      <w:r>
        <w:rPr>
          <w:rFonts w:hint="eastAsia"/>
          <w:rtl/>
        </w:rPr>
        <w:t>–</w:t>
      </w:r>
      <w:r>
        <w:rPr>
          <w:rFonts w:hint="cs"/>
          <w:rtl/>
        </w:rPr>
        <w:t xml:space="preserve"> חשב שהוא חייב לומר גם במעמד הזה, הכל-כך קשה, הכל-כך עצוב, גם שם ל</w:t>
      </w:r>
      <w:r>
        <w:rPr>
          <w:rFonts w:hint="cs"/>
          <w:rtl/>
        </w:rPr>
        <w:t xml:space="preserve">חזור על הדברים הנוראים של עקירת יישובים ועקירת מתיישבים. מה היתה הבשורה בניחום? מה היה ניחום האבלים שם? שגם את דוד חטואל </w:t>
      </w:r>
      <w:r>
        <w:rPr>
          <w:rFonts w:hint="eastAsia"/>
          <w:rtl/>
        </w:rPr>
        <w:t>–</w:t>
      </w:r>
      <w:r>
        <w:rPr>
          <w:rFonts w:hint="cs"/>
          <w:rtl/>
        </w:rPr>
        <w:t xml:space="preserve"> השארית היחידה למשפחתו </w:t>
      </w:r>
      <w:r>
        <w:rPr>
          <w:rFonts w:hint="eastAsia"/>
          <w:rtl/>
        </w:rPr>
        <w:t>–</w:t>
      </w:r>
      <w:r>
        <w:rPr>
          <w:rFonts w:hint="cs"/>
          <w:rtl/>
        </w:rPr>
        <w:t xml:space="preserve"> אחרי שרצחו את אשתו בחודש השמיני להריונה ואת ארבע בנותיו, הוא יעקור גם אותו? אדוני ראש הממשלה, ראוי שתנחם אבלי</w:t>
      </w:r>
      <w:r>
        <w:rPr>
          <w:rFonts w:hint="cs"/>
          <w:rtl/>
        </w:rPr>
        <w:t>ם. אנא ממך, הקפד בדבריך, שלא יצא שכרך בהפסדך.</w:t>
      </w:r>
    </w:p>
    <w:p w14:paraId="5EFF394F" w14:textId="77777777" w:rsidR="00000000" w:rsidRDefault="00A32788">
      <w:pPr>
        <w:pStyle w:val="a0"/>
        <w:rPr>
          <w:rFonts w:hint="cs"/>
          <w:rtl/>
        </w:rPr>
      </w:pPr>
    </w:p>
    <w:p w14:paraId="00466791" w14:textId="77777777" w:rsidR="00000000" w:rsidRDefault="00A32788">
      <w:pPr>
        <w:pStyle w:val="a0"/>
        <w:rPr>
          <w:rFonts w:hint="cs"/>
          <w:rtl/>
        </w:rPr>
      </w:pPr>
      <w:r>
        <w:rPr>
          <w:rFonts w:hint="cs"/>
          <w:rtl/>
        </w:rPr>
        <w:t>אתמול היינו עדים למעשה נורא, כאשר מאות ממתיישבי גוש-קטיף עמדו באזכרה, בשבעה, נפתחה עליהם אש; אש של מחבלים, מרצחים. הדבר הזה נעשה בשיא האזכרה, או לקראת סיומה, מה שמלמד שעם האנשים האלה אומנם אי-אפשר לנהל משא-ומת</w:t>
      </w:r>
      <w:r>
        <w:rPr>
          <w:rFonts w:hint="cs"/>
          <w:rtl/>
        </w:rPr>
        <w:t xml:space="preserve">ן. מי שחושב שיברח מפניהם ויביא כך את השלום, טועה טעות מרה, והימים האלה מוכיחים זאת. מי שטוען שאי-אפשר לספק ביטחון </w:t>
      </w:r>
      <w:r>
        <w:rPr>
          <w:rFonts w:hint="eastAsia"/>
          <w:rtl/>
        </w:rPr>
        <w:t>–</w:t>
      </w:r>
      <w:r>
        <w:rPr>
          <w:rFonts w:hint="cs"/>
          <w:rtl/>
        </w:rPr>
        <w:t xml:space="preserve"> לפי דעתי טועה ומטעה. </w:t>
      </w:r>
    </w:p>
    <w:p w14:paraId="27FFCD51" w14:textId="77777777" w:rsidR="00000000" w:rsidRDefault="00A32788">
      <w:pPr>
        <w:pStyle w:val="a0"/>
        <w:rPr>
          <w:rFonts w:hint="cs"/>
          <w:rtl/>
        </w:rPr>
      </w:pPr>
    </w:p>
    <w:p w14:paraId="1B745347" w14:textId="77777777" w:rsidR="00000000" w:rsidRDefault="00A32788">
      <w:pPr>
        <w:pStyle w:val="a0"/>
        <w:rPr>
          <w:rFonts w:hint="cs"/>
          <w:rtl/>
        </w:rPr>
      </w:pPr>
      <w:r>
        <w:rPr>
          <w:rFonts w:hint="cs"/>
          <w:rtl/>
        </w:rPr>
        <w:t xml:space="preserve">בית-המשפט העליון </w:t>
      </w:r>
      <w:r>
        <w:rPr>
          <w:rFonts w:hint="eastAsia"/>
          <w:rtl/>
        </w:rPr>
        <w:t>–</w:t>
      </w:r>
      <w:r>
        <w:rPr>
          <w:rFonts w:hint="cs"/>
          <w:rtl/>
        </w:rPr>
        <w:t xml:space="preserve"> שעדיין לא התיר להרוס את המבנים שם </w:t>
      </w:r>
      <w:r>
        <w:rPr>
          <w:rFonts w:hint="eastAsia"/>
          <w:rtl/>
        </w:rPr>
        <w:t>–</w:t>
      </w:r>
      <w:r>
        <w:rPr>
          <w:rFonts w:hint="cs"/>
          <w:rtl/>
        </w:rPr>
        <w:t xml:space="preserve"> גורם לחוסר ביטחון במו-ידיו. אותם שופטים שיושבים בבית-המשפט העל</w:t>
      </w:r>
      <w:r>
        <w:rPr>
          <w:rFonts w:hint="cs"/>
          <w:rtl/>
        </w:rPr>
        <w:t>יון בתיק הזה לא יוכלו לומר: ידינו לא שפכו את הדם הזה, כי זאת הפעם העשירית, אני חושב, שיורים מאותם בתים או מאותו אזור, והם עדיין דנים. יהודים נרצחים, יהודים נפגעים, והם עדיין דנים.</w:t>
      </w:r>
    </w:p>
    <w:p w14:paraId="58AB8B28" w14:textId="77777777" w:rsidR="00000000" w:rsidRDefault="00A32788">
      <w:pPr>
        <w:pStyle w:val="a0"/>
        <w:rPr>
          <w:rFonts w:hint="cs"/>
          <w:rtl/>
        </w:rPr>
      </w:pPr>
    </w:p>
    <w:p w14:paraId="4806587E" w14:textId="77777777" w:rsidR="00000000" w:rsidRDefault="00A32788">
      <w:pPr>
        <w:pStyle w:val="a0"/>
        <w:rPr>
          <w:rFonts w:hint="cs"/>
          <w:rtl/>
        </w:rPr>
      </w:pPr>
      <w:r>
        <w:rPr>
          <w:rFonts w:hint="cs"/>
          <w:rtl/>
        </w:rPr>
        <w:t>ראוי ששר הביטחון ינחה לאלתר להקים מכשול משני צדי הכביש לגוש-קטיף, ואותו דבר</w:t>
      </w:r>
      <w:r>
        <w:rPr>
          <w:rFonts w:hint="cs"/>
          <w:rtl/>
        </w:rPr>
        <w:t xml:space="preserve"> - - -</w:t>
      </w:r>
    </w:p>
    <w:p w14:paraId="367DC73F" w14:textId="77777777" w:rsidR="00000000" w:rsidRDefault="00A32788">
      <w:pPr>
        <w:pStyle w:val="af0"/>
        <w:rPr>
          <w:rtl/>
        </w:rPr>
      </w:pPr>
      <w:r>
        <w:rPr>
          <w:rtl/>
        </w:rPr>
        <w:br/>
        <w:t>אבשלום וילן (מרצ):</w:t>
      </w:r>
    </w:p>
    <w:p w14:paraId="12517DD4" w14:textId="77777777" w:rsidR="00000000" w:rsidRDefault="00A32788">
      <w:pPr>
        <w:pStyle w:val="a0"/>
        <w:rPr>
          <w:rtl/>
        </w:rPr>
      </w:pPr>
    </w:p>
    <w:p w14:paraId="5B54DB7F" w14:textId="77777777" w:rsidR="00000000" w:rsidRDefault="00A32788">
      <w:pPr>
        <w:pStyle w:val="a0"/>
        <w:rPr>
          <w:rFonts w:hint="cs"/>
          <w:rtl/>
        </w:rPr>
      </w:pPr>
      <w:r>
        <w:rPr>
          <w:rFonts w:hint="cs"/>
          <w:rtl/>
        </w:rPr>
        <w:t>אתה בעד מכשול?</w:t>
      </w:r>
    </w:p>
    <w:p w14:paraId="61757ACA" w14:textId="77777777" w:rsidR="00000000" w:rsidRDefault="00A32788">
      <w:pPr>
        <w:pStyle w:val="-"/>
        <w:rPr>
          <w:rtl/>
        </w:rPr>
      </w:pPr>
      <w:r>
        <w:rPr>
          <w:rtl/>
        </w:rPr>
        <w:br/>
      </w:r>
      <w:bookmarkStart w:id="159" w:name="FS000000713T10_05_2004_18_50_40C"/>
      <w:bookmarkEnd w:id="159"/>
      <w:r>
        <w:rPr>
          <w:rtl/>
        </w:rPr>
        <w:t>אורי יהודה אריאל (האיחוד הלאומי - ישראל ביתנו):</w:t>
      </w:r>
    </w:p>
    <w:p w14:paraId="72F4878C" w14:textId="77777777" w:rsidR="00000000" w:rsidRDefault="00A32788">
      <w:pPr>
        <w:pStyle w:val="a0"/>
        <w:rPr>
          <w:rtl/>
        </w:rPr>
      </w:pPr>
    </w:p>
    <w:p w14:paraId="2A0102D7" w14:textId="77777777" w:rsidR="00000000" w:rsidRDefault="00A32788">
      <w:pPr>
        <w:pStyle w:val="a0"/>
        <w:rPr>
          <w:rFonts w:hint="cs"/>
          <w:rtl/>
        </w:rPr>
      </w:pPr>
      <w:r>
        <w:rPr>
          <w:rFonts w:hint="cs"/>
          <w:rtl/>
        </w:rPr>
        <w:t xml:space="preserve">הנה, יש לך דבר מעניין </w:t>
      </w:r>
      <w:r>
        <w:rPr>
          <w:rFonts w:hint="eastAsia"/>
          <w:rtl/>
        </w:rPr>
        <w:t>–</w:t>
      </w:r>
      <w:r>
        <w:rPr>
          <w:rFonts w:hint="cs"/>
          <w:rtl/>
        </w:rPr>
        <w:t xml:space="preserve"> אורי אריאל בעד הקמת מכשול בגוש-קטיף. אבו - - -</w:t>
      </w:r>
    </w:p>
    <w:p w14:paraId="03D6CB0D" w14:textId="77777777" w:rsidR="00000000" w:rsidRDefault="00A32788">
      <w:pPr>
        <w:pStyle w:val="af0"/>
        <w:rPr>
          <w:rtl/>
        </w:rPr>
      </w:pPr>
      <w:r>
        <w:rPr>
          <w:rtl/>
        </w:rPr>
        <w:br/>
        <w:t>אבשלום וילן (מרצ):</w:t>
      </w:r>
    </w:p>
    <w:p w14:paraId="62385623" w14:textId="77777777" w:rsidR="00000000" w:rsidRDefault="00A32788">
      <w:pPr>
        <w:pStyle w:val="a0"/>
        <w:rPr>
          <w:rtl/>
        </w:rPr>
      </w:pPr>
    </w:p>
    <w:p w14:paraId="264D6132" w14:textId="77777777" w:rsidR="00000000" w:rsidRDefault="00A32788">
      <w:pPr>
        <w:pStyle w:val="a0"/>
        <w:rPr>
          <w:rFonts w:hint="cs"/>
          <w:rtl/>
        </w:rPr>
      </w:pPr>
      <w:r>
        <w:rPr>
          <w:rFonts w:hint="cs"/>
          <w:rtl/>
        </w:rPr>
        <w:t xml:space="preserve">כלומר, זה הכול </w:t>
      </w:r>
      <w:r>
        <w:rPr>
          <w:rFonts w:hint="eastAsia"/>
          <w:rtl/>
        </w:rPr>
        <w:t>–</w:t>
      </w:r>
      <w:r>
        <w:rPr>
          <w:rFonts w:hint="cs"/>
          <w:rtl/>
        </w:rPr>
        <w:t xml:space="preserve"> הכול יחסי - - -</w:t>
      </w:r>
    </w:p>
    <w:p w14:paraId="019684E6" w14:textId="77777777" w:rsidR="00000000" w:rsidRDefault="00A32788">
      <w:pPr>
        <w:pStyle w:val="-"/>
        <w:rPr>
          <w:rtl/>
        </w:rPr>
      </w:pPr>
      <w:r>
        <w:rPr>
          <w:rtl/>
        </w:rPr>
        <w:br/>
      </w:r>
      <w:bookmarkStart w:id="160" w:name="FS000000713T10_05_2004_18_51_36C"/>
      <w:bookmarkEnd w:id="160"/>
      <w:r>
        <w:rPr>
          <w:rtl/>
        </w:rPr>
        <w:t>אורי יהודה אריאל (האיחוד הלאומי - ישר</w:t>
      </w:r>
      <w:r>
        <w:rPr>
          <w:rtl/>
        </w:rPr>
        <w:t>אל ביתנו):</w:t>
      </w:r>
    </w:p>
    <w:p w14:paraId="067514D8" w14:textId="77777777" w:rsidR="00000000" w:rsidRDefault="00A32788">
      <w:pPr>
        <w:pStyle w:val="a0"/>
        <w:rPr>
          <w:rtl/>
        </w:rPr>
      </w:pPr>
    </w:p>
    <w:p w14:paraId="54AD592B" w14:textId="77777777" w:rsidR="00000000" w:rsidRDefault="00A32788">
      <w:pPr>
        <w:pStyle w:val="a0"/>
        <w:rPr>
          <w:rFonts w:hint="cs"/>
          <w:rtl/>
        </w:rPr>
      </w:pPr>
      <w:r>
        <w:rPr>
          <w:rFonts w:hint="cs"/>
          <w:rtl/>
        </w:rPr>
        <w:t>אני פונה אליך, אדוני סגן שר הביטחון, אני יודע שנעשית על זה עבודת מטה. כאשר חיי אדם מוטלים ממש כל יום, כל שעה, ראוי לזרז את הדברים ככל שאתם רק יכולים, וזה בגדר אין מזרזים אלא למזורזים. אני לא אומר את זה כביקורת אלא כזירוז, כי הדברים הכרחיים במקר</w:t>
      </w:r>
      <w:r>
        <w:rPr>
          <w:rFonts w:hint="cs"/>
          <w:rtl/>
        </w:rPr>
        <w:t xml:space="preserve">ה הזה. </w:t>
      </w:r>
    </w:p>
    <w:p w14:paraId="19429C86" w14:textId="77777777" w:rsidR="00000000" w:rsidRDefault="00A32788">
      <w:pPr>
        <w:pStyle w:val="a0"/>
        <w:rPr>
          <w:rFonts w:hint="cs"/>
          <w:rtl/>
        </w:rPr>
      </w:pPr>
    </w:p>
    <w:p w14:paraId="2B7B895D" w14:textId="77777777" w:rsidR="00000000" w:rsidRDefault="00A32788">
      <w:pPr>
        <w:pStyle w:val="a0"/>
        <w:rPr>
          <w:rFonts w:hint="cs"/>
          <w:rtl/>
        </w:rPr>
      </w:pPr>
      <w:r>
        <w:rPr>
          <w:rFonts w:hint="cs"/>
          <w:rtl/>
        </w:rPr>
        <w:t>שואלים: מה התוכנית שלכם, מה אתם מביאים לנו? על כל דבר תאמרו לא? יש תוכנית ברורה שעד לפני חודשים ספורים תמך בה ראש הממשלה אריאל שרון, כאשר אמר שצריך לחזק את ההתיישבות, אמר שנצרים - כמו נגבה ותל-אביב, ובאותו זמן אמר שצריך קודם כול ולפני כל תוכנית מד</w:t>
      </w:r>
      <w:r>
        <w:rPr>
          <w:rFonts w:hint="cs"/>
          <w:rtl/>
        </w:rPr>
        <w:t>ינית להכות בטרור עד להחלשתו הגמורה. זו התוכנית הנכונה. מי שמתעייף לא יוביל את העם הזה לשום מקום. צריך לרדת בדרך הזאת, ואני מסיים, אדוני היושב-ראש, אינני רוצה לחרוג מהזמן, בברכה למתיישבים בכל אזורי העימות, מהצפון ועד הדרום, ובעיקר למתיישבי יש"ע ובתוכם חבל-ע</w:t>
      </w:r>
      <w:r>
        <w:rPr>
          <w:rFonts w:hint="cs"/>
          <w:rtl/>
        </w:rPr>
        <w:t xml:space="preserve">זה. תודה. </w:t>
      </w:r>
    </w:p>
    <w:p w14:paraId="3D516F9B" w14:textId="77777777" w:rsidR="00000000" w:rsidRDefault="00A32788">
      <w:pPr>
        <w:pStyle w:val="a0"/>
        <w:rPr>
          <w:rFonts w:hint="cs"/>
          <w:rtl/>
        </w:rPr>
      </w:pPr>
    </w:p>
    <w:p w14:paraId="78335756" w14:textId="77777777" w:rsidR="00000000" w:rsidRDefault="00A32788">
      <w:pPr>
        <w:pStyle w:val="af1"/>
        <w:rPr>
          <w:rtl/>
        </w:rPr>
      </w:pPr>
      <w:r>
        <w:rPr>
          <w:rtl/>
        </w:rPr>
        <w:t>היו"ר</w:t>
      </w:r>
      <w:r>
        <w:rPr>
          <w:rFonts w:hint="cs"/>
          <w:rtl/>
        </w:rPr>
        <w:t xml:space="preserve"> מיכאל נודלמן</w:t>
      </w:r>
      <w:r>
        <w:rPr>
          <w:rtl/>
        </w:rPr>
        <w:t>:</w:t>
      </w:r>
    </w:p>
    <w:p w14:paraId="64AA69C3" w14:textId="77777777" w:rsidR="00000000" w:rsidRDefault="00A32788">
      <w:pPr>
        <w:pStyle w:val="a0"/>
        <w:rPr>
          <w:rtl/>
        </w:rPr>
      </w:pPr>
    </w:p>
    <w:p w14:paraId="78A850DA" w14:textId="77777777" w:rsidR="00000000" w:rsidRDefault="00A32788">
      <w:pPr>
        <w:pStyle w:val="a0"/>
        <w:rPr>
          <w:rFonts w:hint="cs"/>
          <w:rtl/>
        </w:rPr>
      </w:pPr>
      <w:r>
        <w:rPr>
          <w:rFonts w:hint="cs"/>
          <w:rtl/>
        </w:rPr>
        <w:t xml:space="preserve">תודה. חבר הכנסת אבשלום וילן, בבקשה. אחריו </w:t>
      </w:r>
      <w:r>
        <w:rPr>
          <w:rtl/>
        </w:rPr>
        <w:t>–</w:t>
      </w:r>
      <w:r>
        <w:rPr>
          <w:rFonts w:hint="cs"/>
          <w:rtl/>
        </w:rPr>
        <w:t xml:space="preserve"> חברת הכנסת רוחמה אברהם. אחריה </w:t>
      </w:r>
      <w:r>
        <w:rPr>
          <w:rtl/>
        </w:rPr>
        <w:t>–</w:t>
      </w:r>
      <w:r>
        <w:rPr>
          <w:rFonts w:hint="cs"/>
          <w:rtl/>
        </w:rPr>
        <w:t xml:space="preserve"> חברי הכנסת גילה פינקלשטיין, אברהם רביץ, עסאם מח'ול, לאה נס. </w:t>
      </w:r>
    </w:p>
    <w:p w14:paraId="6C32B46D" w14:textId="77777777" w:rsidR="00000000" w:rsidRDefault="00A32788">
      <w:pPr>
        <w:pStyle w:val="a0"/>
        <w:rPr>
          <w:rFonts w:hint="cs"/>
          <w:rtl/>
        </w:rPr>
      </w:pPr>
    </w:p>
    <w:p w14:paraId="7040B5E7" w14:textId="77777777" w:rsidR="00000000" w:rsidRDefault="00A32788">
      <w:pPr>
        <w:pStyle w:val="a"/>
        <w:rPr>
          <w:rtl/>
        </w:rPr>
      </w:pPr>
      <w:bookmarkStart w:id="161" w:name="FS000000505T10_05_2004_17_00_56"/>
      <w:bookmarkStart w:id="162" w:name="_Toc80592863"/>
      <w:bookmarkEnd w:id="161"/>
      <w:r>
        <w:rPr>
          <w:rFonts w:hint="eastAsia"/>
          <w:rtl/>
        </w:rPr>
        <w:t>אבשלום</w:t>
      </w:r>
      <w:r>
        <w:rPr>
          <w:rtl/>
        </w:rPr>
        <w:t xml:space="preserve"> וילן (מרצ):</w:t>
      </w:r>
      <w:bookmarkEnd w:id="162"/>
    </w:p>
    <w:p w14:paraId="7D8F45F1" w14:textId="77777777" w:rsidR="00000000" w:rsidRDefault="00A32788">
      <w:pPr>
        <w:pStyle w:val="a0"/>
        <w:rPr>
          <w:rFonts w:hint="cs"/>
          <w:rtl/>
        </w:rPr>
      </w:pPr>
    </w:p>
    <w:p w14:paraId="7C7B2575" w14:textId="77777777" w:rsidR="00000000" w:rsidRDefault="00A32788">
      <w:pPr>
        <w:pStyle w:val="a0"/>
        <w:rPr>
          <w:rFonts w:hint="cs"/>
          <w:rtl/>
        </w:rPr>
      </w:pPr>
      <w:r>
        <w:rPr>
          <w:rFonts w:hint="cs"/>
          <w:rtl/>
        </w:rPr>
        <w:t>אדוני היושב-ראש, רבותי חברי הכנסת, שלא כמנהגי, אני עומד לקרוא לכם</w:t>
      </w:r>
      <w:r>
        <w:rPr>
          <w:rFonts w:hint="cs"/>
          <w:rtl/>
        </w:rPr>
        <w:t xml:space="preserve"> הפעם מהכתוב, והכתוב הוא דוח מבקר המדינה, הפרק על משרד השיכון, והסיבה להגשתנו את הצעת האי-אמון. יותר מזה, אני חושב ששלושת שרי השיכון האחרונים, שבהם עוסק הדוח, הרב יצחק לוי, השר נתן שרנסקי והשר אפי איתם, צריכים להסיר את חסינותם הפרלמנטרית ולעמוד למשפט פלילי</w:t>
      </w:r>
      <w:r>
        <w:rPr>
          <w:rFonts w:hint="cs"/>
          <w:rtl/>
        </w:rPr>
        <w:t xml:space="preserve"> על שימוש בכספי ציבור בדרכי רמייה, שלא לומר דברים חריפים יותר. אבל במקום שאני אנמק, אדוני היושב-ראש, להלן המובאות. </w:t>
      </w:r>
    </w:p>
    <w:p w14:paraId="1B5903E6" w14:textId="77777777" w:rsidR="00000000" w:rsidRDefault="00A32788">
      <w:pPr>
        <w:pStyle w:val="a0"/>
        <w:rPr>
          <w:rFonts w:hint="cs"/>
          <w:rtl/>
        </w:rPr>
      </w:pPr>
    </w:p>
    <w:p w14:paraId="40F754EA" w14:textId="77777777" w:rsidR="00000000" w:rsidRDefault="00A32788">
      <w:pPr>
        <w:pStyle w:val="a0"/>
        <w:rPr>
          <w:rFonts w:hint="cs"/>
          <w:rtl/>
        </w:rPr>
      </w:pPr>
      <w:r>
        <w:rPr>
          <w:rFonts w:hint="cs"/>
          <w:rtl/>
        </w:rPr>
        <w:t>בעמוד 310 כותב מבקר המדינה: ניתוח ההתחייבויות שנתן משרד השיכון במסגרת התקנה התקציבית מראה כי 23.2 מיליון שקל, מתוך 34 מיליון שקל של התחייבו</w:t>
      </w:r>
      <w:r>
        <w:rPr>
          <w:rFonts w:hint="cs"/>
          <w:rtl/>
        </w:rPr>
        <w:t xml:space="preserve">יות, שניתנו בין יוני 2002 לאוגוסט 2003, כ-68% מכלל ההתחייבויות נועדו ליישובים עירוניים באיו"ש. וזאת מבלי שלעובדה זו ניתן ביטוי בדברי ההסבר להצעת התקציב שהוגשה לכנסת. רימו את הכנסת, לא מסרו לה בשקיפות, לשם שמים. </w:t>
      </w:r>
    </w:p>
    <w:p w14:paraId="6B815DFC" w14:textId="77777777" w:rsidR="00000000" w:rsidRDefault="00A32788">
      <w:pPr>
        <w:pStyle w:val="a0"/>
        <w:rPr>
          <w:rFonts w:hint="cs"/>
          <w:rtl/>
        </w:rPr>
      </w:pPr>
    </w:p>
    <w:p w14:paraId="5CFF899A" w14:textId="77777777" w:rsidR="00000000" w:rsidRDefault="00A32788">
      <w:pPr>
        <w:pStyle w:val="a0"/>
        <w:rPr>
          <w:rFonts w:hint="cs"/>
          <w:rtl/>
        </w:rPr>
      </w:pPr>
      <w:r>
        <w:rPr>
          <w:rFonts w:hint="cs"/>
          <w:rtl/>
        </w:rPr>
        <w:t xml:space="preserve">עמוד 311 </w:t>
      </w:r>
      <w:r>
        <w:rPr>
          <w:rtl/>
        </w:rPr>
        <w:t>–</w:t>
      </w:r>
      <w:r>
        <w:rPr>
          <w:rFonts w:hint="cs"/>
          <w:rtl/>
        </w:rPr>
        <w:t xml:space="preserve"> מתוך הסכום שעל-פי החישוב הועבר ל</w:t>
      </w:r>
      <w:r>
        <w:rPr>
          <w:rFonts w:hint="cs"/>
          <w:rtl/>
        </w:rPr>
        <w:t xml:space="preserve">מועצות האזוריות בקבוצה א', העביר המינהל לבנייה כפרית כ-141 מיליון שקל למועצות אזוריות בתחומי הגולן, יו"ש וחבל-עזה, כ-63%, אף שהתושבים באזור הזה הם רק 42%. זה אחרי שאמר פה קודם חבר הכנסת אורון איך רימו את ועדת הכספים ולא נתנו לה את המספרים. </w:t>
      </w:r>
    </w:p>
    <w:p w14:paraId="524EB8ED" w14:textId="77777777" w:rsidR="00000000" w:rsidRDefault="00A32788">
      <w:pPr>
        <w:pStyle w:val="a0"/>
        <w:rPr>
          <w:rFonts w:hint="cs"/>
          <w:rtl/>
        </w:rPr>
      </w:pPr>
    </w:p>
    <w:p w14:paraId="31195016" w14:textId="77777777" w:rsidR="00000000" w:rsidRDefault="00A32788">
      <w:pPr>
        <w:pStyle w:val="a0"/>
        <w:rPr>
          <w:rFonts w:hint="cs"/>
          <w:rtl/>
        </w:rPr>
      </w:pPr>
      <w:r>
        <w:rPr>
          <w:rFonts w:hint="cs"/>
          <w:rtl/>
        </w:rPr>
        <w:t xml:space="preserve">עמוד 312 </w:t>
      </w:r>
      <w:r>
        <w:rPr>
          <w:rtl/>
        </w:rPr>
        <w:t>–</w:t>
      </w:r>
      <w:r>
        <w:rPr>
          <w:rFonts w:hint="cs"/>
          <w:rtl/>
        </w:rPr>
        <w:t xml:space="preserve"> מני</w:t>
      </w:r>
      <w:r>
        <w:rPr>
          <w:rFonts w:hint="cs"/>
          <w:rtl/>
        </w:rPr>
        <w:t xml:space="preserve">תוח דלעיל עולה כי מתוך קבוצה א', ההשקעה לנפש בתחומי המועצות האזוריות בגולן, ביו"ש ובעזה היתה 4,038 שקל, פי-2.3, לעומת ההשקעה לנפש בתחומי המועצות האזוריות בעלות עדיפות לאומית זהה, הנמצאות בתחום "הקו הירוק", שם רק 1,716 שקל לנפש. זה השוויון, זאת השקיפות. </w:t>
      </w:r>
    </w:p>
    <w:p w14:paraId="33223CBA" w14:textId="77777777" w:rsidR="00000000" w:rsidRDefault="00A32788">
      <w:pPr>
        <w:pStyle w:val="a0"/>
        <w:rPr>
          <w:rFonts w:hint="cs"/>
          <w:rtl/>
        </w:rPr>
      </w:pPr>
    </w:p>
    <w:p w14:paraId="43807227" w14:textId="77777777" w:rsidR="00000000" w:rsidRDefault="00A32788">
      <w:pPr>
        <w:pStyle w:val="a0"/>
        <w:rPr>
          <w:rFonts w:hint="cs"/>
          <w:rtl/>
        </w:rPr>
      </w:pPr>
      <w:r>
        <w:rPr>
          <w:rFonts w:hint="cs"/>
          <w:rtl/>
        </w:rPr>
        <w:t>ו</w:t>
      </w:r>
      <w:r>
        <w:rPr>
          <w:rFonts w:hint="cs"/>
          <w:rtl/>
        </w:rPr>
        <w:t xml:space="preserve">אז הוא אומר, בעמוד 348 </w:t>
      </w:r>
      <w:r>
        <w:rPr>
          <w:rtl/>
        </w:rPr>
        <w:t>–</w:t>
      </w:r>
      <w:r>
        <w:rPr>
          <w:rFonts w:hint="cs"/>
          <w:rtl/>
        </w:rPr>
        <w:t xml:space="preserve"> למעשה לא הופעלה התוכנית באופן שוויוני, אלא רובם המכריע של היישובים שלהם הוקצו כספים היו באיו"ש. בשנים 1997-2002 הוקצו משכנתאות אגודה, ברובן המכריע לאיו"ש, למעט שני יישובים ברמת-הגולן ויישוב אחד בבקעת בית-שאן. </w:t>
      </w:r>
    </w:p>
    <w:p w14:paraId="31A8200E" w14:textId="77777777" w:rsidR="00000000" w:rsidRDefault="00A32788">
      <w:pPr>
        <w:pStyle w:val="a0"/>
        <w:rPr>
          <w:rFonts w:hint="cs"/>
          <w:rtl/>
        </w:rPr>
      </w:pPr>
    </w:p>
    <w:p w14:paraId="19E2836B" w14:textId="77777777" w:rsidR="00000000" w:rsidRDefault="00A32788">
      <w:pPr>
        <w:pStyle w:val="a0"/>
        <w:rPr>
          <w:rFonts w:hint="cs"/>
          <w:rtl/>
        </w:rPr>
      </w:pPr>
      <w:r>
        <w:rPr>
          <w:rFonts w:hint="cs"/>
          <w:rtl/>
        </w:rPr>
        <w:t xml:space="preserve">ובעמוד 349 </w:t>
      </w:r>
      <w:r>
        <w:rPr>
          <w:rtl/>
        </w:rPr>
        <w:t>–</w:t>
      </w:r>
      <w:r>
        <w:rPr>
          <w:rFonts w:hint="cs"/>
          <w:rtl/>
        </w:rPr>
        <w:t xml:space="preserve"> במאי 20</w:t>
      </w:r>
      <w:r>
        <w:rPr>
          <w:rFonts w:hint="cs"/>
          <w:rtl/>
        </w:rPr>
        <w:t>02 המליץ מחוז הגליל במינהל לבנייה כפרית להקצות משכנתאות אגודה לבניית 111 דירות בעשרה יישובי מחוז. והמליץ גם על מחוז חיפה והעמקים, לבניית 92 דירות, ב-11 יישובים במחוז, הכלולים, לא עלינו, במועצות האזוריות מטה-אשר, גלבוע, משגב, ובית-שאן. הנהלת המינהל לבנייה כ</w:t>
      </w:r>
      <w:r>
        <w:rPr>
          <w:rFonts w:hint="cs"/>
          <w:rtl/>
        </w:rPr>
        <w:t xml:space="preserve">פרית לא אישרה הקצאת משכנתאות ליישובים אלה. מדוע, אדוני היושב-ראש? פשעם היחיד היה שהם לא היו ביש"ע. </w:t>
      </w:r>
    </w:p>
    <w:p w14:paraId="21D85A8B" w14:textId="77777777" w:rsidR="00000000" w:rsidRDefault="00A32788">
      <w:pPr>
        <w:pStyle w:val="a0"/>
        <w:rPr>
          <w:rFonts w:hint="cs"/>
          <w:rtl/>
        </w:rPr>
      </w:pPr>
    </w:p>
    <w:p w14:paraId="04164298" w14:textId="77777777" w:rsidR="00000000" w:rsidRDefault="00A32788">
      <w:pPr>
        <w:pStyle w:val="a0"/>
        <w:rPr>
          <w:rFonts w:hint="cs"/>
          <w:rtl/>
        </w:rPr>
      </w:pPr>
      <w:r>
        <w:rPr>
          <w:rFonts w:hint="cs"/>
          <w:rtl/>
        </w:rPr>
        <w:t xml:space="preserve">אנחנו עוברים הלאה, לעמוד 359, להלן התקציר של מימון עבודות בנייה ופיתוח ביהודה ושומרון. בביקורת נמצא, כי בתקופה ינואר 2000 עד יוני 2003 כרת מחוז ירושלים של </w:t>
      </w:r>
      <w:r>
        <w:rPr>
          <w:rFonts w:hint="cs"/>
          <w:rtl/>
        </w:rPr>
        <w:t xml:space="preserve">המינהל לבנייה כפרית עם רשויות מקומיות 77 חוזים לבנייה ולפיתוח בשלושה מקומות באיו"ש, שעל-פי נתוני המינהל האזרחי העבודות בהם נעשו שלא כחוק, אם בשל העדר אישור הממשלה או שר הביטחון, אם מחמת העדר תוכניות מיתאר תקפות ואם מסיבות הקשורות לבעלות על הקרקע. היקפם של </w:t>
      </w:r>
      <w:r>
        <w:rPr>
          <w:rFonts w:hint="cs"/>
          <w:rtl/>
        </w:rPr>
        <w:t xml:space="preserve">חוזים אלה הסתכם ב-29.7 מיליון שקל. כלומר, פה מרמים האחד את השני, מוציאים כספים בניגוד לחוק, ואנחנו צריכים לעבור על זה לסדר-היום. </w:t>
      </w:r>
    </w:p>
    <w:p w14:paraId="65056841" w14:textId="77777777" w:rsidR="00000000" w:rsidRDefault="00A32788">
      <w:pPr>
        <w:pStyle w:val="a0"/>
        <w:rPr>
          <w:rFonts w:hint="cs"/>
          <w:rtl/>
        </w:rPr>
      </w:pPr>
    </w:p>
    <w:p w14:paraId="1B7D77CE" w14:textId="77777777" w:rsidR="00000000" w:rsidRDefault="00A32788">
      <w:pPr>
        <w:pStyle w:val="a0"/>
        <w:rPr>
          <w:rFonts w:hint="cs"/>
          <w:rtl/>
        </w:rPr>
      </w:pPr>
      <w:r>
        <w:rPr>
          <w:rFonts w:hint="cs"/>
          <w:rtl/>
        </w:rPr>
        <w:t xml:space="preserve">הוא ממשיך בעמוד 362 </w:t>
      </w:r>
      <w:r>
        <w:rPr>
          <w:rtl/>
        </w:rPr>
        <w:t>–</w:t>
      </w:r>
      <w:r>
        <w:rPr>
          <w:rFonts w:hint="cs"/>
          <w:rtl/>
        </w:rPr>
        <w:t xml:space="preserve"> בביקורת נמצא, שוב באותה תקופה, ינואר 2000 עד יוני 2003, כרת המחוז 77 חוזים לביצוע עבודות של פיתוח ובניי</w:t>
      </w:r>
      <w:r>
        <w:rPr>
          <w:rFonts w:hint="cs"/>
          <w:rtl/>
        </w:rPr>
        <w:t xml:space="preserve">ה עם מועצות אזוריות ומקומיות ב-33 מקומות באיו"ש, שעל-פי נתוני המינהל האזרחי אסור היה לבצע בהם פעולות אלה, אם בשל העדר אישור ממשלה או שר הביטחון, אם מחמת העדר תוכניות מיתאר תקפות, וכו'. </w:t>
      </w:r>
    </w:p>
    <w:p w14:paraId="3769ECC8" w14:textId="77777777" w:rsidR="00000000" w:rsidRDefault="00A32788">
      <w:pPr>
        <w:pStyle w:val="a0"/>
        <w:rPr>
          <w:rFonts w:hint="cs"/>
          <w:rtl/>
        </w:rPr>
      </w:pPr>
    </w:p>
    <w:p w14:paraId="75AD916A" w14:textId="77777777" w:rsidR="00000000" w:rsidRDefault="00A32788">
      <w:pPr>
        <w:pStyle w:val="a0"/>
        <w:rPr>
          <w:rFonts w:hint="cs"/>
          <w:rtl/>
        </w:rPr>
      </w:pPr>
      <w:r>
        <w:rPr>
          <w:rFonts w:hint="cs"/>
          <w:rtl/>
        </w:rPr>
        <w:t>ובעמוד 363, אדוני היושב-ראש, מנתוני המינהל האזרחי ונתונים שמקורם במשר</w:t>
      </w:r>
      <w:r>
        <w:rPr>
          <w:rFonts w:hint="cs"/>
          <w:rtl/>
        </w:rPr>
        <w:t>ד השיכון עולה, כי מועצות אזוריות ומקומיות אחדות, מטה-בנימין, גוש-עציון, בקעת-הירדן, מועצה מקומית בית-אל - אדוני השר, כמדומני שאתה מהמועצה המקומית בית-אל, מה יש לך לומר כשר בממשלת ישראל על כך שבמועצה שאתה גר בה הפירו את החוק וביצעו עבודות ללא רשיונות בנייה.</w:t>
      </w:r>
      <w:r>
        <w:rPr>
          <w:rFonts w:hint="cs"/>
          <w:rtl/>
        </w:rPr>
        <w:t xml:space="preserve"> בכלל זה, המועצה האזורית מטה-בנימין התקשרה עם משרד השיכון בהיקף של חוזים ב-20.3 מיליון שקל לביצוע עבודות שאין להן רשיון. </w:t>
      </w:r>
    </w:p>
    <w:p w14:paraId="1EB08AC4" w14:textId="77777777" w:rsidR="00000000" w:rsidRDefault="00A32788">
      <w:pPr>
        <w:pStyle w:val="a0"/>
        <w:rPr>
          <w:rFonts w:hint="cs"/>
          <w:rtl/>
        </w:rPr>
      </w:pPr>
    </w:p>
    <w:p w14:paraId="75C85366" w14:textId="77777777" w:rsidR="00000000" w:rsidRDefault="00A32788">
      <w:pPr>
        <w:pStyle w:val="af1"/>
        <w:rPr>
          <w:rtl/>
        </w:rPr>
      </w:pPr>
      <w:r>
        <w:rPr>
          <w:rtl/>
        </w:rPr>
        <w:t>היו"ר</w:t>
      </w:r>
      <w:r>
        <w:rPr>
          <w:rFonts w:hint="cs"/>
          <w:rtl/>
        </w:rPr>
        <w:t xml:space="preserve"> מיכאל נודלמן</w:t>
      </w:r>
      <w:r>
        <w:rPr>
          <w:rtl/>
        </w:rPr>
        <w:t>:</w:t>
      </w:r>
    </w:p>
    <w:p w14:paraId="213453DD" w14:textId="77777777" w:rsidR="00000000" w:rsidRDefault="00A32788">
      <w:pPr>
        <w:pStyle w:val="a0"/>
        <w:rPr>
          <w:rtl/>
        </w:rPr>
      </w:pPr>
    </w:p>
    <w:p w14:paraId="6F81F6A9" w14:textId="77777777" w:rsidR="00000000" w:rsidRDefault="00A32788">
      <w:pPr>
        <w:pStyle w:val="a0"/>
        <w:rPr>
          <w:rFonts w:hint="cs"/>
          <w:rtl/>
        </w:rPr>
      </w:pPr>
      <w:r>
        <w:rPr>
          <w:rFonts w:hint="cs"/>
          <w:rtl/>
        </w:rPr>
        <w:t xml:space="preserve">תסיים בבקשה. </w:t>
      </w:r>
    </w:p>
    <w:p w14:paraId="67E0A621" w14:textId="77777777" w:rsidR="00000000" w:rsidRDefault="00A32788">
      <w:pPr>
        <w:pStyle w:val="a0"/>
        <w:rPr>
          <w:rFonts w:hint="cs"/>
          <w:rtl/>
        </w:rPr>
      </w:pPr>
    </w:p>
    <w:p w14:paraId="30524031" w14:textId="77777777" w:rsidR="00000000" w:rsidRDefault="00A32788">
      <w:pPr>
        <w:pStyle w:val="-"/>
        <w:rPr>
          <w:rtl/>
        </w:rPr>
      </w:pPr>
      <w:bookmarkStart w:id="163" w:name="FS000000505T10_05_2004_17_06_33C"/>
      <w:bookmarkEnd w:id="163"/>
      <w:r>
        <w:rPr>
          <w:rtl/>
        </w:rPr>
        <w:t>אבשלום וילן (מרצ):</w:t>
      </w:r>
    </w:p>
    <w:p w14:paraId="5E756979" w14:textId="77777777" w:rsidR="00000000" w:rsidRDefault="00A32788">
      <w:pPr>
        <w:pStyle w:val="a0"/>
        <w:rPr>
          <w:rtl/>
        </w:rPr>
      </w:pPr>
    </w:p>
    <w:p w14:paraId="595C2058" w14:textId="77777777" w:rsidR="00000000" w:rsidRDefault="00A32788">
      <w:pPr>
        <w:pStyle w:val="a0"/>
        <w:rPr>
          <w:rFonts w:hint="cs"/>
          <w:rtl/>
        </w:rPr>
      </w:pPr>
      <w:r>
        <w:rPr>
          <w:rFonts w:hint="cs"/>
          <w:rtl/>
        </w:rPr>
        <w:t>אני לא אסיים. עד שאני לא אוציא את כל הדברים החריפים - - -</w:t>
      </w:r>
    </w:p>
    <w:p w14:paraId="3E51C48F" w14:textId="77777777" w:rsidR="00000000" w:rsidRDefault="00A32788">
      <w:pPr>
        <w:pStyle w:val="a0"/>
        <w:rPr>
          <w:rFonts w:hint="cs"/>
          <w:rtl/>
        </w:rPr>
      </w:pPr>
    </w:p>
    <w:p w14:paraId="61EE6DB3" w14:textId="77777777" w:rsidR="00000000" w:rsidRDefault="00A32788">
      <w:pPr>
        <w:pStyle w:val="af0"/>
        <w:rPr>
          <w:rtl/>
        </w:rPr>
      </w:pPr>
      <w:r>
        <w:rPr>
          <w:rFonts w:hint="eastAsia"/>
          <w:rtl/>
        </w:rPr>
        <w:t>רוחמה</w:t>
      </w:r>
      <w:r>
        <w:rPr>
          <w:rtl/>
        </w:rPr>
        <w:t xml:space="preserve"> אברהם (הליכו</w:t>
      </w:r>
      <w:r>
        <w:rPr>
          <w:rtl/>
        </w:rPr>
        <w:t>ד):</w:t>
      </w:r>
    </w:p>
    <w:p w14:paraId="12F35E5F" w14:textId="77777777" w:rsidR="00000000" w:rsidRDefault="00A32788">
      <w:pPr>
        <w:pStyle w:val="a0"/>
        <w:rPr>
          <w:rFonts w:hint="cs"/>
          <w:rtl/>
        </w:rPr>
      </w:pPr>
    </w:p>
    <w:p w14:paraId="1D781D08" w14:textId="77777777" w:rsidR="00000000" w:rsidRDefault="00A32788">
      <w:pPr>
        <w:pStyle w:val="a0"/>
        <w:rPr>
          <w:rFonts w:hint="cs"/>
          <w:rtl/>
        </w:rPr>
      </w:pPr>
      <w:r>
        <w:rPr>
          <w:rFonts w:hint="cs"/>
          <w:rtl/>
        </w:rPr>
        <w:t xml:space="preserve">אתה יודע שזמנך מוגבל. </w:t>
      </w:r>
    </w:p>
    <w:p w14:paraId="23FE906D" w14:textId="77777777" w:rsidR="00000000" w:rsidRDefault="00A32788">
      <w:pPr>
        <w:pStyle w:val="a0"/>
        <w:rPr>
          <w:rFonts w:hint="cs"/>
          <w:rtl/>
        </w:rPr>
      </w:pPr>
    </w:p>
    <w:p w14:paraId="77F77B3D" w14:textId="77777777" w:rsidR="00000000" w:rsidRDefault="00A32788">
      <w:pPr>
        <w:pStyle w:val="-"/>
        <w:rPr>
          <w:rtl/>
        </w:rPr>
      </w:pPr>
      <w:bookmarkStart w:id="164" w:name="FS000000505T10_05_2004_17_06_46C"/>
      <w:bookmarkEnd w:id="164"/>
      <w:r>
        <w:rPr>
          <w:rtl/>
        </w:rPr>
        <w:t>אבשלום וילן (מרצ):</w:t>
      </w:r>
    </w:p>
    <w:p w14:paraId="6C3FC499" w14:textId="77777777" w:rsidR="00000000" w:rsidRDefault="00A32788">
      <w:pPr>
        <w:pStyle w:val="a0"/>
        <w:rPr>
          <w:rtl/>
        </w:rPr>
      </w:pPr>
    </w:p>
    <w:p w14:paraId="65662215" w14:textId="77777777" w:rsidR="00000000" w:rsidRDefault="00A32788">
      <w:pPr>
        <w:pStyle w:val="a0"/>
        <w:rPr>
          <w:rFonts w:hint="cs"/>
          <w:rtl/>
        </w:rPr>
      </w:pPr>
      <w:r>
        <w:rPr>
          <w:rFonts w:hint="cs"/>
          <w:rtl/>
        </w:rPr>
        <w:t>עכשיו המסקנה. היוצא מכאן, בעמוד 366, כי שעה שזרוע שלטונית אחת, משרד השיכון, משקיעה ממשאביה בעבודות בינוי ופיתוח במקומות באיו"ש, שנעשו שלא כחוק, זרוע שלטונית אחרת, המינהל האזרחי, משקיעה ממשאביה כדי לאתר בנייה</w:t>
      </w:r>
      <w:r>
        <w:rPr>
          <w:rFonts w:hint="cs"/>
          <w:rtl/>
        </w:rPr>
        <w:t xml:space="preserve"> בלתי מאושרת, ומפעילה את המערכת השיפוטית והצבאית לצרכי הריסתה או סילוקה מהשטח. ופה, משפט הסיכום, בחינת המימון של משרד הבינוי והשיכון לפעולות בנייה ופיתוח של רשויות מקומיות באיו"ש מעלה, כי המשרד משקיע, משרד השיכון משקיע ממשאבי המדינה בבנייה בלתי חוקית בפרוי</w:t>
      </w:r>
      <w:r>
        <w:rPr>
          <w:rFonts w:hint="cs"/>
          <w:rtl/>
        </w:rPr>
        <w:t xml:space="preserve">קטים שאין להם רשיונות בנייה ובמקומות שלא אושרו לגביהם תוכניות מיתאר ובמקומות שאין כלל אישור של הדרג המדיני להתיישב בהם. </w:t>
      </w:r>
    </w:p>
    <w:p w14:paraId="1A366D40" w14:textId="77777777" w:rsidR="00000000" w:rsidRDefault="00A32788">
      <w:pPr>
        <w:pStyle w:val="a0"/>
        <w:rPr>
          <w:rFonts w:hint="cs"/>
          <w:rtl/>
        </w:rPr>
      </w:pPr>
    </w:p>
    <w:p w14:paraId="350A0020" w14:textId="77777777" w:rsidR="00000000" w:rsidRDefault="00A32788">
      <w:pPr>
        <w:pStyle w:val="a0"/>
        <w:rPr>
          <w:rFonts w:hint="cs"/>
          <w:rtl/>
        </w:rPr>
      </w:pPr>
      <w:r>
        <w:rPr>
          <w:rFonts w:hint="cs"/>
          <w:rtl/>
        </w:rPr>
        <w:t>ממצאים אלה יש לראות בחומרה רבה. אדוני היושב-ראש, אם אלה לא עבירות חמורות ביותר, שעליהן שלושת שרי השיכון הנ"ל חייבים לעמוד לדין והממשלה</w:t>
      </w:r>
      <w:r>
        <w:rPr>
          <w:rFonts w:hint="cs"/>
          <w:rtl/>
        </w:rPr>
        <w:t xml:space="preserve"> הזאת צריכה ללכת, אינני יודע מהי גנבה - גנבה מרושעת, מנוולת, ברשות הציבור, לשם שמים, של כספי האזרחים שלא ממשלה החליטה עליהם, שלא כנסת אישרה אותם, שפעם אחרי פעם לא הציגו את התוכנית לוועדת הכספים, ואנחנו שותקים. </w:t>
      </w:r>
    </w:p>
    <w:p w14:paraId="5BB3973A" w14:textId="77777777" w:rsidR="00000000" w:rsidRDefault="00A32788">
      <w:pPr>
        <w:pStyle w:val="a0"/>
        <w:rPr>
          <w:rFonts w:hint="cs"/>
          <w:rtl/>
        </w:rPr>
      </w:pPr>
    </w:p>
    <w:p w14:paraId="13BD707A" w14:textId="77777777" w:rsidR="00000000" w:rsidRDefault="00A32788">
      <w:pPr>
        <w:pStyle w:val="af0"/>
        <w:rPr>
          <w:rtl/>
        </w:rPr>
      </w:pPr>
      <w:r>
        <w:rPr>
          <w:rFonts w:hint="eastAsia"/>
          <w:rtl/>
        </w:rPr>
        <w:t>רוחמה</w:t>
      </w:r>
      <w:r>
        <w:rPr>
          <w:rtl/>
        </w:rPr>
        <w:t xml:space="preserve"> אברהם (הליכוד):</w:t>
      </w:r>
    </w:p>
    <w:p w14:paraId="6590BB14" w14:textId="77777777" w:rsidR="00000000" w:rsidRDefault="00A32788">
      <w:pPr>
        <w:pStyle w:val="a0"/>
        <w:rPr>
          <w:rFonts w:hint="cs"/>
          <w:rtl/>
        </w:rPr>
      </w:pPr>
    </w:p>
    <w:p w14:paraId="7C65E865" w14:textId="77777777" w:rsidR="00000000" w:rsidRDefault="00A32788">
      <w:pPr>
        <w:pStyle w:val="a0"/>
        <w:rPr>
          <w:rFonts w:hint="cs"/>
          <w:rtl/>
        </w:rPr>
      </w:pPr>
      <w:r>
        <w:rPr>
          <w:rFonts w:hint="cs"/>
          <w:rtl/>
        </w:rPr>
        <w:t>ובכל הסקטור הקיבוצי -</w:t>
      </w:r>
      <w:r>
        <w:rPr>
          <w:rFonts w:hint="cs"/>
          <w:rtl/>
        </w:rPr>
        <w:t xml:space="preserve"> - -</w:t>
      </w:r>
    </w:p>
    <w:p w14:paraId="6C916DBD" w14:textId="77777777" w:rsidR="00000000" w:rsidRDefault="00A32788">
      <w:pPr>
        <w:pStyle w:val="a"/>
        <w:rPr>
          <w:rFonts w:hint="cs"/>
          <w:rtl/>
        </w:rPr>
      </w:pPr>
      <w:bookmarkStart w:id="165" w:name="FS000000505T10_05_2004_18_48_27"/>
      <w:bookmarkEnd w:id="165"/>
    </w:p>
    <w:p w14:paraId="222BE007" w14:textId="77777777" w:rsidR="00000000" w:rsidRDefault="00A32788">
      <w:pPr>
        <w:pStyle w:val="-"/>
        <w:rPr>
          <w:rtl/>
        </w:rPr>
      </w:pPr>
      <w:r>
        <w:rPr>
          <w:rFonts w:hint="eastAsia"/>
          <w:rtl/>
        </w:rPr>
        <w:t>אבשלום</w:t>
      </w:r>
      <w:r>
        <w:rPr>
          <w:rtl/>
        </w:rPr>
        <w:t xml:space="preserve"> וילן (מרצ):</w:t>
      </w:r>
    </w:p>
    <w:p w14:paraId="083E2378" w14:textId="77777777" w:rsidR="00000000" w:rsidRDefault="00A32788">
      <w:pPr>
        <w:pStyle w:val="a0"/>
        <w:rPr>
          <w:rFonts w:hint="cs"/>
          <w:rtl/>
        </w:rPr>
      </w:pPr>
    </w:p>
    <w:p w14:paraId="52E36B8A" w14:textId="77777777" w:rsidR="00000000" w:rsidRDefault="00A32788">
      <w:pPr>
        <w:pStyle w:val="a0"/>
        <w:rPr>
          <w:rFonts w:hint="cs"/>
          <w:rtl/>
        </w:rPr>
      </w:pPr>
      <w:r>
        <w:rPr>
          <w:rFonts w:hint="cs"/>
          <w:rtl/>
        </w:rPr>
        <w:t xml:space="preserve">רק על זה, רוחמה אברהם, על הממשלה הזאת ללכת. </w:t>
      </w:r>
    </w:p>
    <w:p w14:paraId="79A168C4" w14:textId="77777777" w:rsidR="00000000" w:rsidRDefault="00A32788">
      <w:pPr>
        <w:pStyle w:val="a0"/>
        <w:rPr>
          <w:rFonts w:hint="cs"/>
          <w:rtl/>
        </w:rPr>
      </w:pPr>
    </w:p>
    <w:p w14:paraId="403D2D06" w14:textId="77777777" w:rsidR="00000000" w:rsidRDefault="00A32788">
      <w:pPr>
        <w:pStyle w:val="af1"/>
        <w:rPr>
          <w:rtl/>
        </w:rPr>
      </w:pPr>
      <w:r>
        <w:rPr>
          <w:rtl/>
        </w:rPr>
        <w:t>היו"ר</w:t>
      </w:r>
      <w:r>
        <w:rPr>
          <w:rFonts w:hint="cs"/>
          <w:rtl/>
        </w:rPr>
        <w:t xml:space="preserve"> מיכאל נודלמן</w:t>
      </w:r>
      <w:r>
        <w:rPr>
          <w:rtl/>
        </w:rPr>
        <w:t>:</w:t>
      </w:r>
    </w:p>
    <w:p w14:paraId="05F528E8" w14:textId="77777777" w:rsidR="00000000" w:rsidRDefault="00A32788">
      <w:pPr>
        <w:pStyle w:val="a0"/>
        <w:rPr>
          <w:rtl/>
        </w:rPr>
      </w:pPr>
    </w:p>
    <w:p w14:paraId="292F0B13" w14:textId="77777777" w:rsidR="00000000" w:rsidRDefault="00A32788">
      <w:pPr>
        <w:pStyle w:val="a0"/>
        <w:rPr>
          <w:rFonts w:hint="cs"/>
          <w:rtl/>
        </w:rPr>
      </w:pPr>
      <w:r>
        <w:rPr>
          <w:rFonts w:hint="cs"/>
          <w:rtl/>
        </w:rPr>
        <w:t xml:space="preserve">תודה רבה. חברת הכנסת רוחמה אברהם, בבקשה. </w:t>
      </w:r>
    </w:p>
    <w:p w14:paraId="0CC893A0" w14:textId="77777777" w:rsidR="00000000" w:rsidRDefault="00A32788">
      <w:pPr>
        <w:pStyle w:val="a0"/>
        <w:rPr>
          <w:rFonts w:hint="cs"/>
          <w:rtl/>
        </w:rPr>
      </w:pPr>
    </w:p>
    <w:p w14:paraId="05D40BB0" w14:textId="77777777" w:rsidR="00000000" w:rsidRDefault="00A32788">
      <w:pPr>
        <w:pStyle w:val="a"/>
        <w:rPr>
          <w:rtl/>
        </w:rPr>
      </w:pPr>
      <w:bookmarkStart w:id="166" w:name="FS000001026T10_05_2004_19_38_08"/>
      <w:bookmarkStart w:id="167" w:name="_Toc80592864"/>
      <w:bookmarkEnd w:id="166"/>
      <w:r>
        <w:rPr>
          <w:rFonts w:hint="eastAsia"/>
          <w:rtl/>
        </w:rPr>
        <w:t>רוחמה</w:t>
      </w:r>
      <w:r>
        <w:rPr>
          <w:rtl/>
        </w:rPr>
        <w:t xml:space="preserve"> אברהם (הליכוד):</w:t>
      </w:r>
      <w:bookmarkEnd w:id="167"/>
    </w:p>
    <w:p w14:paraId="32D11902" w14:textId="77777777" w:rsidR="00000000" w:rsidRDefault="00A32788">
      <w:pPr>
        <w:pStyle w:val="a0"/>
        <w:rPr>
          <w:rFonts w:hint="cs"/>
          <w:rtl/>
        </w:rPr>
      </w:pPr>
    </w:p>
    <w:p w14:paraId="1AB932CD" w14:textId="77777777" w:rsidR="00000000" w:rsidRDefault="00A32788">
      <w:pPr>
        <w:pStyle w:val="a0"/>
        <w:rPr>
          <w:rFonts w:hint="cs"/>
          <w:rtl/>
        </w:rPr>
      </w:pPr>
      <w:r>
        <w:rPr>
          <w:rFonts w:hint="cs"/>
          <w:rtl/>
        </w:rPr>
        <w:t xml:space="preserve">אדוני היושב-ראש, כנסת נכבדה, אין ספק שמה שנכתב בדוח דורש עיון ותיקון, אבל מפה לבוא ולהאשים בגנבה </w:t>
      </w:r>
      <w:r>
        <w:rPr>
          <w:rFonts w:hint="cs"/>
          <w:rtl/>
        </w:rPr>
        <w:t xml:space="preserve">וכיוצא בזה? אתה חושב, תפנה למשטרה ותעשה את הפעילויות שאתה חושב. אבל אל תבוא להתלהם פה מעל דוכן הכנסת, כשאתם בזמנכם העברתם מיליוני שקלים לכל הנושא הזה של הקיבוצים, בטיוח כזה או אחר. </w:t>
      </w:r>
    </w:p>
    <w:p w14:paraId="4DDEAA7A" w14:textId="77777777" w:rsidR="00000000" w:rsidRDefault="00A32788">
      <w:pPr>
        <w:pStyle w:val="a0"/>
        <w:rPr>
          <w:rFonts w:hint="cs"/>
          <w:rtl/>
        </w:rPr>
      </w:pPr>
    </w:p>
    <w:p w14:paraId="723EF983" w14:textId="77777777" w:rsidR="00000000" w:rsidRDefault="00A32788">
      <w:pPr>
        <w:pStyle w:val="af0"/>
        <w:rPr>
          <w:rtl/>
        </w:rPr>
      </w:pPr>
      <w:r>
        <w:rPr>
          <w:rFonts w:hint="eastAsia"/>
          <w:rtl/>
        </w:rPr>
        <w:t>אבשלום</w:t>
      </w:r>
      <w:r>
        <w:rPr>
          <w:rtl/>
        </w:rPr>
        <w:t xml:space="preserve"> וילן (מרצ):</w:t>
      </w:r>
    </w:p>
    <w:p w14:paraId="74F705B5" w14:textId="77777777" w:rsidR="00000000" w:rsidRDefault="00A32788">
      <w:pPr>
        <w:pStyle w:val="a0"/>
        <w:rPr>
          <w:rFonts w:hint="cs"/>
          <w:rtl/>
        </w:rPr>
      </w:pPr>
    </w:p>
    <w:p w14:paraId="43A2D8FB" w14:textId="77777777" w:rsidR="00000000" w:rsidRDefault="00A32788">
      <w:pPr>
        <w:pStyle w:val="a0"/>
        <w:rPr>
          <w:rFonts w:hint="cs"/>
          <w:rtl/>
        </w:rPr>
      </w:pPr>
      <w:r>
        <w:rPr>
          <w:rFonts w:hint="cs"/>
          <w:rtl/>
        </w:rPr>
        <w:t>הכול באישור ועדת הכספים. תקראי למאיר פרוש - - - לא בג</w:t>
      </w:r>
      <w:r>
        <w:rPr>
          <w:rFonts w:hint="cs"/>
          <w:rtl/>
        </w:rPr>
        <w:t xml:space="preserve">נבה - - -  תלמדי את הנתונים כשאת מדברת. </w:t>
      </w:r>
    </w:p>
    <w:p w14:paraId="596AE222" w14:textId="77777777" w:rsidR="00000000" w:rsidRDefault="00A32788">
      <w:pPr>
        <w:pStyle w:val="a0"/>
        <w:rPr>
          <w:rFonts w:hint="cs"/>
          <w:rtl/>
        </w:rPr>
      </w:pPr>
    </w:p>
    <w:p w14:paraId="74722118" w14:textId="77777777" w:rsidR="00000000" w:rsidRDefault="00A32788">
      <w:pPr>
        <w:pStyle w:val="a"/>
        <w:rPr>
          <w:rtl/>
        </w:rPr>
      </w:pPr>
      <w:bookmarkStart w:id="168" w:name="FS000001026T10_05_2004_17_10_35"/>
      <w:bookmarkStart w:id="169" w:name="_Toc80592865"/>
      <w:bookmarkEnd w:id="168"/>
      <w:r>
        <w:rPr>
          <w:rtl/>
        </w:rPr>
        <w:t>רוחמה אברהם (הליכוד):</w:t>
      </w:r>
      <w:bookmarkEnd w:id="169"/>
    </w:p>
    <w:p w14:paraId="596C8164" w14:textId="77777777" w:rsidR="00000000" w:rsidRDefault="00A32788">
      <w:pPr>
        <w:pStyle w:val="a0"/>
        <w:rPr>
          <w:rtl/>
        </w:rPr>
      </w:pPr>
    </w:p>
    <w:p w14:paraId="32ACB3EB" w14:textId="77777777" w:rsidR="00000000" w:rsidRDefault="00A32788">
      <w:pPr>
        <w:pStyle w:val="a0"/>
        <w:rPr>
          <w:rFonts w:hint="cs"/>
          <w:rtl/>
        </w:rPr>
      </w:pPr>
      <w:r>
        <w:rPr>
          <w:rFonts w:hint="cs"/>
          <w:rtl/>
        </w:rPr>
        <w:t xml:space="preserve">אדוני היושב-ראש, כנסת נכבדה, כמו בכל שנה הריטואל חוזר על עצמו. בכל שנה אנו קוראים את דוח המבקר בתשומת הלב הראויה כדי למצוא את הדרכים לשפר ולתקן. </w:t>
      </w:r>
    </w:p>
    <w:p w14:paraId="267F0900" w14:textId="77777777" w:rsidR="00000000" w:rsidRDefault="00A32788">
      <w:pPr>
        <w:pStyle w:val="a0"/>
        <w:rPr>
          <w:rFonts w:hint="cs"/>
          <w:rtl/>
        </w:rPr>
      </w:pPr>
    </w:p>
    <w:p w14:paraId="72891B8A" w14:textId="77777777" w:rsidR="00000000" w:rsidRDefault="00A32788">
      <w:pPr>
        <w:pStyle w:val="a0"/>
        <w:rPr>
          <w:rFonts w:hint="cs"/>
          <w:rtl/>
        </w:rPr>
      </w:pPr>
      <w:r>
        <w:rPr>
          <w:rFonts w:hint="cs"/>
          <w:rtl/>
        </w:rPr>
        <w:t>ניטשה אמר פעם: השלמות היא תכונת אלוהים, השאי</w:t>
      </w:r>
      <w:r>
        <w:rPr>
          <w:rFonts w:hint="cs"/>
          <w:rtl/>
        </w:rPr>
        <w:t>פה לשלמות היא תכונת האדם. והאופוזיציה - חבל שחבר הכנסת אבו וילן יצא - חושבת שניתן להגיע לשלמות, ולכן היא מגישה הצעת אי-אמון.</w:t>
      </w:r>
    </w:p>
    <w:p w14:paraId="10F27579" w14:textId="77777777" w:rsidR="00000000" w:rsidRDefault="00A32788">
      <w:pPr>
        <w:pStyle w:val="a0"/>
        <w:rPr>
          <w:rFonts w:hint="cs"/>
          <w:rtl/>
        </w:rPr>
      </w:pPr>
    </w:p>
    <w:p w14:paraId="40914BA5" w14:textId="77777777" w:rsidR="00000000" w:rsidRDefault="00A32788">
      <w:pPr>
        <w:pStyle w:val="a0"/>
        <w:rPr>
          <w:rFonts w:hint="cs"/>
          <w:rtl/>
        </w:rPr>
      </w:pPr>
      <w:r>
        <w:rPr>
          <w:rFonts w:hint="cs"/>
          <w:rtl/>
        </w:rPr>
        <w:t xml:space="preserve">אני רוצה להבהיר לכולם: כליל השלמות, שבו אין ולו הערה אחת, אפשר למצוא רק במשטרים טוטליטריים, או בשלטונות מלוכניים. אבל הממשלה הזאת </w:t>
      </w:r>
      <w:r>
        <w:rPr>
          <w:rFonts w:hint="cs"/>
          <w:rtl/>
        </w:rPr>
        <w:t xml:space="preserve">ניחנה בתכונות אנושיות, והיא שואפת להגיע לשלמות. אחד הכלים בשאיפה הבלתי-פוסקת להגיע לשלמות היא התייחסות ראויה להערות שנמצאות בדוח מבקר המדינה. </w:t>
      </w:r>
    </w:p>
    <w:p w14:paraId="210FC49F" w14:textId="77777777" w:rsidR="00000000" w:rsidRDefault="00A32788">
      <w:pPr>
        <w:pStyle w:val="a0"/>
        <w:rPr>
          <w:rFonts w:hint="cs"/>
          <w:rtl/>
        </w:rPr>
      </w:pPr>
    </w:p>
    <w:p w14:paraId="74F6CCC5" w14:textId="77777777" w:rsidR="00000000" w:rsidRDefault="00A32788">
      <w:pPr>
        <w:pStyle w:val="a0"/>
        <w:rPr>
          <w:rFonts w:hint="cs"/>
          <w:rtl/>
        </w:rPr>
      </w:pPr>
      <w:r>
        <w:rPr>
          <w:rFonts w:hint="cs"/>
          <w:rtl/>
        </w:rPr>
        <w:t>כך גם נאמר במפורש במסמך "הערות ראש הממשלה לדוח מבקר המדינה": בהכנת ההערות ביטאנו את התפיסה שלפיה רואה הממשלה בבי</w:t>
      </w:r>
      <w:r>
        <w:rPr>
          <w:rFonts w:hint="cs"/>
          <w:rtl/>
        </w:rPr>
        <w:t xml:space="preserve">קורת המדינה כלי מרכזי לשיפור השירות לאזרח. היא רואה בגוף של ביקורת המדינה כלי מרכזי לשיפור השירות לאזרח וכלי מרכזי לשיפור איכות חיינו. </w:t>
      </w:r>
    </w:p>
    <w:p w14:paraId="3B1A8692" w14:textId="77777777" w:rsidR="00000000" w:rsidRDefault="00A32788">
      <w:pPr>
        <w:pStyle w:val="a0"/>
        <w:ind w:firstLine="0"/>
        <w:rPr>
          <w:rFonts w:hint="cs"/>
          <w:rtl/>
        </w:rPr>
      </w:pPr>
    </w:p>
    <w:p w14:paraId="03A96330" w14:textId="77777777" w:rsidR="00000000" w:rsidRDefault="00A32788">
      <w:pPr>
        <w:pStyle w:val="a0"/>
        <w:ind w:firstLine="0"/>
        <w:rPr>
          <w:rFonts w:hint="cs"/>
          <w:rtl/>
        </w:rPr>
      </w:pPr>
      <w:r>
        <w:rPr>
          <w:rFonts w:hint="cs"/>
          <w:rtl/>
        </w:rPr>
        <w:tab/>
        <w:t>אני רוצה להזכיר לכם, חברי חברי הכנסת, שדווקא הממשלה הזאת לקחה ברצינות את קשיי הכלכלה. היא לקחה ברצינות את קשיי הביטחון</w:t>
      </w:r>
      <w:r>
        <w:rPr>
          <w:rFonts w:hint="cs"/>
          <w:rtl/>
        </w:rPr>
        <w:t>, את קשיי החינוך ואת קשיי התעסוקה. הממשלה הזאת הביאה לידי כך שהיום אנחנו נמצאים, לדעת כל המומחים, בתנופת שגשוג כלכלי,</w:t>
      </w:r>
      <w:r>
        <w:rPr>
          <w:rtl/>
        </w:rPr>
        <w:t xml:space="preserve"> </w:t>
      </w:r>
      <w:r>
        <w:rPr>
          <w:rFonts w:hint="cs"/>
          <w:rtl/>
        </w:rPr>
        <w:t xml:space="preserve">ופעולות הממשלה זוכות לשבחים בכל העולם. </w:t>
      </w:r>
    </w:p>
    <w:p w14:paraId="144EDB3E" w14:textId="77777777" w:rsidR="00000000" w:rsidRDefault="00A32788">
      <w:pPr>
        <w:pStyle w:val="a0"/>
        <w:ind w:firstLine="0"/>
        <w:rPr>
          <w:rFonts w:hint="cs"/>
          <w:rtl/>
        </w:rPr>
      </w:pPr>
    </w:p>
    <w:p w14:paraId="303D92D8" w14:textId="77777777" w:rsidR="00000000" w:rsidRDefault="00A32788">
      <w:pPr>
        <w:pStyle w:val="af0"/>
        <w:rPr>
          <w:rtl/>
        </w:rPr>
      </w:pPr>
      <w:r>
        <w:rPr>
          <w:rFonts w:hint="eastAsia"/>
          <w:rtl/>
        </w:rPr>
        <w:t>רומן</w:t>
      </w:r>
      <w:r>
        <w:rPr>
          <w:rtl/>
        </w:rPr>
        <w:t xml:space="preserve"> ברונפמן (מרצ):</w:t>
      </w:r>
    </w:p>
    <w:p w14:paraId="45374096" w14:textId="77777777" w:rsidR="00000000" w:rsidRDefault="00A32788">
      <w:pPr>
        <w:pStyle w:val="a0"/>
        <w:rPr>
          <w:rFonts w:hint="cs"/>
          <w:rtl/>
        </w:rPr>
      </w:pPr>
    </w:p>
    <w:p w14:paraId="73B58558" w14:textId="77777777" w:rsidR="00000000" w:rsidRDefault="00A32788">
      <w:pPr>
        <w:pStyle w:val="a0"/>
        <w:rPr>
          <w:rFonts w:hint="cs"/>
          <w:rtl/>
        </w:rPr>
      </w:pPr>
      <w:r>
        <w:rPr>
          <w:rFonts w:hint="cs"/>
          <w:rtl/>
        </w:rPr>
        <w:t xml:space="preserve">איזה שגשוג? יצאתי וחזרתי כי שמעתי שגשוג. </w:t>
      </w:r>
    </w:p>
    <w:p w14:paraId="15C96C6B" w14:textId="77777777" w:rsidR="00000000" w:rsidRDefault="00A32788">
      <w:pPr>
        <w:pStyle w:val="a0"/>
        <w:ind w:firstLine="0"/>
        <w:rPr>
          <w:rFonts w:hint="cs"/>
          <w:rtl/>
        </w:rPr>
      </w:pPr>
    </w:p>
    <w:p w14:paraId="6B510AA1" w14:textId="77777777" w:rsidR="00000000" w:rsidRDefault="00A32788">
      <w:pPr>
        <w:pStyle w:val="-"/>
        <w:rPr>
          <w:rtl/>
        </w:rPr>
      </w:pPr>
      <w:bookmarkStart w:id="170" w:name="FS000001026T10_05_2004_17_11_42C"/>
      <w:bookmarkEnd w:id="170"/>
      <w:r>
        <w:rPr>
          <w:rtl/>
        </w:rPr>
        <w:t>רוחמה אברהם (הליכוד):</w:t>
      </w:r>
    </w:p>
    <w:p w14:paraId="1F11A073" w14:textId="77777777" w:rsidR="00000000" w:rsidRDefault="00A32788">
      <w:pPr>
        <w:pStyle w:val="a0"/>
        <w:rPr>
          <w:rFonts w:hint="cs"/>
          <w:rtl/>
        </w:rPr>
      </w:pPr>
    </w:p>
    <w:p w14:paraId="02452D3A" w14:textId="77777777" w:rsidR="00000000" w:rsidRDefault="00A32788">
      <w:pPr>
        <w:pStyle w:val="a0"/>
        <w:rPr>
          <w:rFonts w:hint="cs"/>
          <w:rtl/>
        </w:rPr>
      </w:pPr>
      <w:r>
        <w:rPr>
          <w:rFonts w:hint="cs"/>
          <w:rtl/>
        </w:rPr>
        <w:t>אשמח שתחזו</w:t>
      </w:r>
      <w:r>
        <w:rPr>
          <w:rFonts w:hint="cs"/>
          <w:rtl/>
        </w:rPr>
        <w:t xml:space="preserve">ר, כי אתה לא מודע לשגשוג הכלכלי, שעצרנו את ההידרדרות שממשלת המערך גרמה לה והגענו לכך שבסוף השנה האחרונה גם בלמנו את ההידרדרות, ובנק ישראל מצביע על ניצנים של צמיחה. אני קוראת לזה התחלה של שגשוג, חד-משמעית. </w:t>
      </w:r>
    </w:p>
    <w:p w14:paraId="32E4CE8E" w14:textId="77777777" w:rsidR="00000000" w:rsidRDefault="00A32788">
      <w:pPr>
        <w:pStyle w:val="a0"/>
        <w:rPr>
          <w:rFonts w:hint="cs"/>
          <w:rtl/>
        </w:rPr>
      </w:pPr>
    </w:p>
    <w:p w14:paraId="0ED4F82E" w14:textId="77777777" w:rsidR="00000000" w:rsidRDefault="00A32788">
      <w:pPr>
        <w:pStyle w:val="af0"/>
        <w:rPr>
          <w:rtl/>
        </w:rPr>
      </w:pPr>
      <w:r>
        <w:rPr>
          <w:rFonts w:hint="eastAsia"/>
          <w:rtl/>
        </w:rPr>
        <w:t>רומן</w:t>
      </w:r>
      <w:r>
        <w:rPr>
          <w:rtl/>
        </w:rPr>
        <w:t xml:space="preserve"> ברונפמן (מרצ):</w:t>
      </w:r>
    </w:p>
    <w:p w14:paraId="1B41B7FB" w14:textId="77777777" w:rsidR="00000000" w:rsidRDefault="00A32788">
      <w:pPr>
        <w:pStyle w:val="a0"/>
        <w:rPr>
          <w:rFonts w:hint="cs"/>
          <w:rtl/>
        </w:rPr>
      </w:pPr>
    </w:p>
    <w:p w14:paraId="433BE5A9" w14:textId="77777777" w:rsidR="00000000" w:rsidRDefault="00A32788">
      <w:pPr>
        <w:pStyle w:val="a0"/>
        <w:rPr>
          <w:rFonts w:hint="cs"/>
          <w:rtl/>
        </w:rPr>
      </w:pPr>
      <w:r>
        <w:rPr>
          <w:rFonts w:hint="cs"/>
          <w:rtl/>
        </w:rPr>
        <w:t xml:space="preserve">אבל איזה שגשוג. </w:t>
      </w:r>
    </w:p>
    <w:p w14:paraId="6BE65730" w14:textId="77777777" w:rsidR="00000000" w:rsidRDefault="00A32788">
      <w:pPr>
        <w:pStyle w:val="a0"/>
        <w:rPr>
          <w:rFonts w:hint="cs"/>
          <w:rtl/>
        </w:rPr>
      </w:pPr>
    </w:p>
    <w:p w14:paraId="7EABC19F" w14:textId="77777777" w:rsidR="00000000" w:rsidRDefault="00A32788">
      <w:pPr>
        <w:pStyle w:val="af1"/>
        <w:rPr>
          <w:rtl/>
        </w:rPr>
      </w:pPr>
      <w:r>
        <w:rPr>
          <w:rFonts w:hint="eastAsia"/>
          <w:rtl/>
        </w:rPr>
        <w:t>היו</w:t>
      </w:r>
      <w:r>
        <w:rPr>
          <w:rtl/>
        </w:rPr>
        <w:t>"ר מיכא</w:t>
      </w:r>
      <w:r>
        <w:rPr>
          <w:rtl/>
        </w:rPr>
        <w:t>ל נודלמן:</w:t>
      </w:r>
    </w:p>
    <w:p w14:paraId="1E2FF443" w14:textId="77777777" w:rsidR="00000000" w:rsidRDefault="00A32788">
      <w:pPr>
        <w:pStyle w:val="a0"/>
        <w:rPr>
          <w:rFonts w:hint="cs"/>
          <w:rtl/>
        </w:rPr>
      </w:pPr>
    </w:p>
    <w:p w14:paraId="30BA7FCA" w14:textId="77777777" w:rsidR="00000000" w:rsidRDefault="00A32788">
      <w:pPr>
        <w:pStyle w:val="a0"/>
        <w:rPr>
          <w:rFonts w:hint="cs"/>
          <w:rtl/>
        </w:rPr>
      </w:pPr>
      <w:r>
        <w:rPr>
          <w:rFonts w:hint="cs"/>
          <w:rtl/>
        </w:rPr>
        <w:t xml:space="preserve">חברים, מה אתם שמחים? </w:t>
      </w:r>
    </w:p>
    <w:p w14:paraId="7DC52CDD" w14:textId="77777777" w:rsidR="00000000" w:rsidRDefault="00A32788">
      <w:pPr>
        <w:pStyle w:val="a0"/>
        <w:rPr>
          <w:rFonts w:hint="cs"/>
          <w:rtl/>
        </w:rPr>
      </w:pPr>
    </w:p>
    <w:p w14:paraId="10571B3D" w14:textId="77777777" w:rsidR="00000000" w:rsidRDefault="00A32788">
      <w:pPr>
        <w:pStyle w:val="a"/>
        <w:rPr>
          <w:rtl/>
        </w:rPr>
      </w:pPr>
      <w:bookmarkStart w:id="171" w:name="FS000001065T10_05_2004_18_32_06C"/>
      <w:bookmarkStart w:id="172" w:name="FS000001026T10_05_2004_18_32_13"/>
      <w:bookmarkStart w:id="173" w:name="_Toc80592866"/>
      <w:bookmarkEnd w:id="171"/>
      <w:bookmarkEnd w:id="172"/>
      <w:r>
        <w:rPr>
          <w:rFonts w:hint="eastAsia"/>
          <w:rtl/>
        </w:rPr>
        <w:t>רוחמה</w:t>
      </w:r>
      <w:r>
        <w:rPr>
          <w:rtl/>
        </w:rPr>
        <w:t xml:space="preserve"> אברהם (הליכוד):</w:t>
      </w:r>
      <w:bookmarkEnd w:id="173"/>
    </w:p>
    <w:p w14:paraId="78BCBDDC" w14:textId="77777777" w:rsidR="00000000" w:rsidRDefault="00A32788">
      <w:pPr>
        <w:pStyle w:val="a0"/>
        <w:rPr>
          <w:rFonts w:hint="cs"/>
          <w:rtl/>
        </w:rPr>
      </w:pPr>
    </w:p>
    <w:p w14:paraId="7BCCA4CB" w14:textId="77777777" w:rsidR="00000000" w:rsidRDefault="00A32788">
      <w:pPr>
        <w:pStyle w:val="a0"/>
        <w:rPr>
          <w:rFonts w:hint="cs"/>
          <w:rtl/>
        </w:rPr>
      </w:pPr>
      <w:r>
        <w:rPr>
          <w:rFonts w:hint="cs"/>
          <w:rtl/>
        </w:rPr>
        <w:t xml:space="preserve">לא, הם סנילים, אדוני היושב-ראש. </w:t>
      </w:r>
    </w:p>
    <w:p w14:paraId="74DAF3F5" w14:textId="77777777" w:rsidR="00000000" w:rsidRDefault="00A32788">
      <w:pPr>
        <w:pStyle w:val="a0"/>
        <w:rPr>
          <w:rFonts w:hint="cs"/>
          <w:rtl/>
        </w:rPr>
      </w:pPr>
      <w:r>
        <w:rPr>
          <w:rFonts w:hint="cs"/>
          <w:rtl/>
        </w:rPr>
        <w:t xml:space="preserve"> </w:t>
      </w:r>
    </w:p>
    <w:p w14:paraId="0ECDF3B8" w14:textId="77777777" w:rsidR="00000000" w:rsidRDefault="00A32788">
      <w:pPr>
        <w:pStyle w:val="af0"/>
        <w:rPr>
          <w:rtl/>
        </w:rPr>
      </w:pPr>
      <w:r>
        <w:rPr>
          <w:rFonts w:hint="eastAsia"/>
          <w:rtl/>
        </w:rPr>
        <w:t>עסאם</w:t>
      </w:r>
      <w:r>
        <w:rPr>
          <w:rtl/>
        </w:rPr>
        <w:t xml:space="preserve"> מח'ול (חד"ש-תע"ל):</w:t>
      </w:r>
    </w:p>
    <w:p w14:paraId="0E0B9B1C" w14:textId="77777777" w:rsidR="00000000" w:rsidRDefault="00A32788">
      <w:pPr>
        <w:pStyle w:val="a0"/>
        <w:rPr>
          <w:rFonts w:hint="cs"/>
          <w:rtl/>
        </w:rPr>
      </w:pPr>
    </w:p>
    <w:p w14:paraId="6E4A3CAA" w14:textId="77777777" w:rsidR="00000000" w:rsidRDefault="00A32788">
      <w:pPr>
        <w:pStyle w:val="a0"/>
        <w:rPr>
          <w:rFonts w:hint="cs"/>
          <w:rtl/>
        </w:rPr>
      </w:pPr>
      <w:r>
        <w:rPr>
          <w:rFonts w:hint="cs"/>
          <w:rtl/>
        </w:rPr>
        <w:t xml:space="preserve">לא, אנחנו משגשגים. </w:t>
      </w:r>
    </w:p>
    <w:p w14:paraId="31062824" w14:textId="77777777" w:rsidR="00000000" w:rsidRDefault="00A32788">
      <w:pPr>
        <w:pStyle w:val="a0"/>
        <w:rPr>
          <w:rFonts w:hint="cs"/>
          <w:rtl/>
        </w:rPr>
      </w:pPr>
    </w:p>
    <w:p w14:paraId="543EB396" w14:textId="77777777" w:rsidR="00000000" w:rsidRDefault="00A32788">
      <w:pPr>
        <w:pStyle w:val="-"/>
        <w:rPr>
          <w:rtl/>
        </w:rPr>
      </w:pPr>
      <w:bookmarkStart w:id="174" w:name="FS000001026T10_05_2004_18_32_30C"/>
      <w:bookmarkEnd w:id="174"/>
      <w:r>
        <w:rPr>
          <w:rtl/>
        </w:rPr>
        <w:t>רוחמה אברהם (הליכוד):</w:t>
      </w:r>
    </w:p>
    <w:p w14:paraId="047C586A" w14:textId="77777777" w:rsidR="00000000" w:rsidRDefault="00A32788">
      <w:pPr>
        <w:pStyle w:val="a0"/>
        <w:rPr>
          <w:rtl/>
        </w:rPr>
      </w:pPr>
    </w:p>
    <w:p w14:paraId="31588298" w14:textId="77777777" w:rsidR="00000000" w:rsidRDefault="00A32788">
      <w:pPr>
        <w:pStyle w:val="a0"/>
        <w:rPr>
          <w:rFonts w:hint="cs"/>
          <w:rtl/>
        </w:rPr>
      </w:pPr>
      <w:r>
        <w:rPr>
          <w:rFonts w:hint="cs"/>
          <w:rtl/>
        </w:rPr>
        <w:t xml:space="preserve">אדוני היושב-ראש, הם פשוט סנילים, זה בסדר. </w:t>
      </w:r>
    </w:p>
    <w:p w14:paraId="2B96E1E1" w14:textId="77777777" w:rsidR="00000000" w:rsidRDefault="00A32788">
      <w:pPr>
        <w:pStyle w:val="a0"/>
        <w:rPr>
          <w:rFonts w:hint="cs"/>
          <w:rtl/>
        </w:rPr>
      </w:pPr>
    </w:p>
    <w:p w14:paraId="5664345A" w14:textId="77777777" w:rsidR="00000000" w:rsidRDefault="00A32788">
      <w:pPr>
        <w:pStyle w:val="af0"/>
        <w:rPr>
          <w:rtl/>
        </w:rPr>
      </w:pPr>
      <w:r>
        <w:rPr>
          <w:rFonts w:hint="eastAsia"/>
          <w:rtl/>
        </w:rPr>
        <w:t>עסאם</w:t>
      </w:r>
      <w:r>
        <w:rPr>
          <w:rtl/>
        </w:rPr>
        <w:t xml:space="preserve"> מח'ול (חד"ש-תע"ל):</w:t>
      </w:r>
    </w:p>
    <w:p w14:paraId="5D3942B3" w14:textId="77777777" w:rsidR="00000000" w:rsidRDefault="00A32788">
      <w:pPr>
        <w:pStyle w:val="a0"/>
        <w:rPr>
          <w:rFonts w:hint="cs"/>
          <w:rtl/>
        </w:rPr>
      </w:pPr>
    </w:p>
    <w:p w14:paraId="78C0BD57" w14:textId="77777777" w:rsidR="00000000" w:rsidRDefault="00A32788">
      <w:pPr>
        <w:pStyle w:val="a0"/>
        <w:rPr>
          <w:rFonts w:hint="cs"/>
          <w:rtl/>
        </w:rPr>
      </w:pPr>
      <w:r>
        <w:rPr>
          <w:rFonts w:hint="cs"/>
          <w:rtl/>
        </w:rPr>
        <w:t xml:space="preserve">אנחנו משגשגים. </w:t>
      </w:r>
    </w:p>
    <w:p w14:paraId="152CBD87" w14:textId="77777777" w:rsidR="00000000" w:rsidRDefault="00A32788">
      <w:pPr>
        <w:pStyle w:val="a0"/>
        <w:rPr>
          <w:rFonts w:hint="cs"/>
          <w:rtl/>
        </w:rPr>
      </w:pPr>
    </w:p>
    <w:p w14:paraId="706F8E86" w14:textId="77777777" w:rsidR="00000000" w:rsidRDefault="00A32788">
      <w:pPr>
        <w:pStyle w:val="-"/>
        <w:rPr>
          <w:rtl/>
        </w:rPr>
      </w:pPr>
      <w:bookmarkStart w:id="175" w:name="FS000001026T10_05_2004_18_32_51C"/>
      <w:bookmarkEnd w:id="175"/>
      <w:r>
        <w:rPr>
          <w:rtl/>
        </w:rPr>
        <w:t>רוחמה אבר</w:t>
      </w:r>
      <w:r>
        <w:rPr>
          <w:rtl/>
        </w:rPr>
        <w:t>הם (הליכוד):</w:t>
      </w:r>
    </w:p>
    <w:p w14:paraId="02BBAA83" w14:textId="77777777" w:rsidR="00000000" w:rsidRDefault="00A32788">
      <w:pPr>
        <w:pStyle w:val="a0"/>
        <w:rPr>
          <w:rtl/>
        </w:rPr>
      </w:pPr>
    </w:p>
    <w:p w14:paraId="74891291" w14:textId="77777777" w:rsidR="00000000" w:rsidRDefault="00A32788">
      <w:pPr>
        <w:pStyle w:val="a0"/>
        <w:rPr>
          <w:rFonts w:hint="cs"/>
          <w:rtl/>
        </w:rPr>
      </w:pPr>
      <w:r>
        <w:rPr>
          <w:rFonts w:hint="cs"/>
          <w:rtl/>
        </w:rPr>
        <w:t xml:space="preserve">תמשיכו להיות סנילים. אתה יודע, הזיכרון שלכם קצר מועד. </w:t>
      </w:r>
    </w:p>
    <w:p w14:paraId="499A409C" w14:textId="77777777" w:rsidR="00000000" w:rsidRDefault="00A32788">
      <w:pPr>
        <w:pStyle w:val="a0"/>
        <w:rPr>
          <w:rFonts w:hint="cs"/>
          <w:rtl/>
        </w:rPr>
      </w:pPr>
    </w:p>
    <w:p w14:paraId="3DAD7BDC" w14:textId="77777777" w:rsidR="00000000" w:rsidRDefault="00A32788">
      <w:pPr>
        <w:pStyle w:val="af0"/>
        <w:rPr>
          <w:rtl/>
        </w:rPr>
      </w:pPr>
      <w:r>
        <w:rPr>
          <w:rtl/>
        </w:rPr>
        <w:t>עסאם מח'ול (חד"ש-תע"ל):</w:t>
      </w:r>
    </w:p>
    <w:p w14:paraId="437582EF" w14:textId="77777777" w:rsidR="00000000" w:rsidRDefault="00A32788">
      <w:pPr>
        <w:pStyle w:val="a0"/>
        <w:rPr>
          <w:rtl/>
        </w:rPr>
      </w:pPr>
    </w:p>
    <w:p w14:paraId="0E2CE6C4" w14:textId="77777777" w:rsidR="00000000" w:rsidRDefault="00A32788">
      <w:pPr>
        <w:pStyle w:val="a0"/>
        <w:rPr>
          <w:rFonts w:hint="cs"/>
          <w:rtl/>
        </w:rPr>
      </w:pPr>
      <w:r>
        <w:rPr>
          <w:rFonts w:hint="cs"/>
          <w:rtl/>
        </w:rPr>
        <w:t xml:space="preserve">קצת בושה, זה מה שחסר לכם. </w:t>
      </w:r>
    </w:p>
    <w:p w14:paraId="6B9D9BCE" w14:textId="77777777" w:rsidR="00000000" w:rsidRDefault="00A32788">
      <w:pPr>
        <w:pStyle w:val="a0"/>
        <w:rPr>
          <w:rFonts w:hint="cs"/>
          <w:rtl/>
        </w:rPr>
      </w:pPr>
    </w:p>
    <w:p w14:paraId="186F2D4B" w14:textId="77777777" w:rsidR="00000000" w:rsidRDefault="00A32788">
      <w:pPr>
        <w:pStyle w:val="-"/>
        <w:rPr>
          <w:rtl/>
        </w:rPr>
      </w:pPr>
      <w:bookmarkStart w:id="176" w:name="FS000001026T10_05_2004_18_33_27C"/>
      <w:bookmarkEnd w:id="176"/>
      <w:r>
        <w:rPr>
          <w:rtl/>
        </w:rPr>
        <w:t>רוחמה אברהם (הליכוד):</w:t>
      </w:r>
    </w:p>
    <w:p w14:paraId="7C2948AB" w14:textId="77777777" w:rsidR="00000000" w:rsidRDefault="00A32788">
      <w:pPr>
        <w:pStyle w:val="a0"/>
        <w:rPr>
          <w:rtl/>
        </w:rPr>
      </w:pPr>
    </w:p>
    <w:p w14:paraId="56D5D1B0" w14:textId="77777777" w:rsidR="00000000" w:rsidRDefault="00A32788">
      <w:pPr>
        <w:pStyle w:val="a0"/>
        <w:rPr>
          <w:rFonts w:hint="cs"/>
          <w:rtl/>
        </w:rPr>
      </w:pPr>
      <w:r>
        <w:rPr>
          <w:rFonts w:hint="cs"/>
          <w:rtl/>
        </w:rPr>
        <w:t xml:space="preserve">אתה מדבר על בושה? </w:t>
      </w:r>
    </w:p>
    <w:p w14:paraId="63DA39A8" w14:textId="77777777" w:rsidR="00000000" w:rsidRDefault="00A32788">
      <w:pPr>
        <w:pStyle w:val="a0"/>
        <w:rPr>
          <w:rFonts w:hint="cs"/>
          <w:rtl/>
        </w:rPr>
      </w:pPr>
    </w:p>
    <w:p w14:paraId="45E2D160" w14:textId="77777777" w:rsidR="00000000" w:rsidRDefault="00A32788">
      <w:pPr>
        <w:pStyle w:val="af0"/>
        <w:rPr>
          <w:rtl/>
        </w:rPr>
      </w:pPr>
      <w:r>
        <w:rPr>
          <w:rFonts w:hint="eastAsia"/>
          <w:rtl/>
        </w:rPr>
        <w:t>עסאם</w:t>
      </w:r>
      <w:r>
        <w:rPr>
          <w:rtl/>
        </w:rPr>
        <w:t xml:space="preserve"> מח'ול (חד"ש-תע"ל):</w:t>
      </w:r>
    </w:p>
    <w:p w14:paraId="29872692" w14:textId="77777777" w:rsidR="00000000" w:rsidRDefault="00A32788">
      <w:pPr>
        <w:pStyle w:val="a0"/>
        <w:rPr>
          <w:rFonts w:hint="cs"/>
          <w:rtl/>
        </w:rPr>
      </w:pPr>
    </w:p>
    <w:p w14:paraId="40DF6896" w14:textId="77777777" w:rsidR="00000000" w:rsidRDefault="00A32788">
      <w:pPr>
        <w:pStyle w:val="a0"/>
        <w:rPr>
          <w:rFonts w:hint="cs"/>
          <w:rtl/>
        </w:rPr>
      </w:pPr>
      <w:r>
        <w:rPr>
          <w:rFonts w:hint="cs"/>
          <w:rtl/>
        </w:rPr>
        <w:t xml:space="preserve">כן, אני מדבר על בושה. על בוש ועל בושה. </w:t>
      </w:r>
    </w:p>
    <w:p w14:paraId="55BC0926" w14:textId="77777777" w:rsidR="00000000" w:rsidRDefault="00A32788">
      <w:pPr>
        <w:pStyle w:val="a0"/>
        <w:rPr>
          <w:rtl/>
        </w:rPr>
      </w:pPr>
    </w:p>
    <w:p w14:paraId="29B7DBA9" w14:textId="77777777" w:rsidR="00000000" w:rsidRDefault="00A32788">
      <w:pPr>
        <w:pStyle w:val="a0"/>
        <w:rPr>
          <w:rFonts w:hint="cs"/>
          <w:rtl/>
        </w:rPr>
      </w:pPr>
    </w:p>
    <w:p w14:paraId="0D72A89B" w14:textId="77777777" w:rsidR="00000000" w:rsidRDefault="00A32788">
      <w:pPr>
        <w:pStyle w:val="-"/>
        <w:rPr>
          <w:rtl/>
        </w:rPr>
      </w:pPr>
      <w:bookmarkStart w:id="177" w:name="FS000001026T10_05_2004_17_12_21C"/>
      <w:bookmarkEnd w:id="177"/>
      <w:r>
        <w:rPr>
          <w:rtl/>
        </w:rPr>
        <w:t>רוחמה אברהם (הליכוד):</w:t>
      </w:r>
    </w:p>
    <w:p w14:paraId="02BAFD5B" w14:textId="77777777" w:rsidR="00000000" w:rsidRDefault="00A32788">
      <w:pPr>
        <w:pStyle w:val="a0"/>
        <w:rPr>
          <w:rtl/>
        </w:rPr>
      </w:pPr>
    </w:p>
    <w:p w14:paraId="5A9644A1" w14:textId="77777777" w:rsidR="00000000" w:rsidRDefault="00A32788">
      <w:pPr>
        <w:pStyle w:val="a0"/>
        <w:rPr>
          <w:rFonts w:hint="cs"/>
          <w:rtl/>
        </w:rPr>
      </w:pPr>
      <w:r>
        <w:rPr>
          <w:rFonts w:hint="cs"/>
          <w:rtl/>
        </w:rPr>
        <w:t>אני חושבת, שדוח מבקר המדינה הוא מכשיר יעיל לביצוע הדמוקרטיה. דוח מבקר המדינה הוא כלי אפקטיבי לשימור על חוסנה, והוא אמצעי נוסף להגשים את החתירה הבלתי-פוסקת של החברה הישראלית לצדק ולשוויון. דווקא משום כך עוקבת ועדת השרים לענייני ביקורת המדינה אחר המלצותיו של</w:t>
      </w:r>
      <w:r>
        <w:rPr>
          <w:rFonts w:hint="cs"/>
          <w:rtl/>
        </w:rPr>
        <w:t xml:space="preserve"> המבקר ומקבלת החלטות בנושאים מרכזיים שהוא הזכיר. </w:t>
      </w:r>
    </w:p>
    <w:p w14:paraId="51D3B3A6" w14:textId="77777777" w:rsidR="00000000" w:rsidRDefault="00A32788">
      <w:pPr>
        <w:pStyle w:val="a0"/>
        <w:rPr>
          <w:rFonts w:hint="cs"/>
          <w:rtl/>
        </w:rPr>
      </w:pPr>
    </w:p>
    <w:p w14:paraId="419FCC02" w14:textId="77777777" w:rsidR="00000000" w:rsidRDefault="00A32788">
      <w:pPr>
        <w:pStyle w:val="a0"/>
        <w:rPr>
          <w:rFonts w:hint="cs"/>
          <w:rtl/>
        </w:rPr>
      </w:pPr>
      <w:r>
        <w:rPr>
          <w:rFonts w:hint="cs"/>
          <w:rtl/>
        </w:rPr>
        <w:t>אדוני היושב-ראש, חברי חברי הכנסת, אנחנו לא צריכים הצעות אי-אמון כדי לתת את הדעת על ליקויים שהמבקר מצביע עליהם.</w:t>
      </w:r>
    </w:p>
    <w:p w14:paraId="2A62475D" w14:textId="77777777" w:rsidR="00000000" w:rsidRDefault="00A32788">
      <w:pPr>
        <w:pStyle w:val="a0"/>
        <w:rPr>
          <w:rFonts w:hint="cs"/>
          <w:rtl/>
        </w:rPr>
      </w:pPr>
    </w:p>
    <w:p w14:paraId="17587E13" w14:textId="77777777" w:rsidR="00000000" w:rsidRDefault="00A32788">
      <w:pPr>
        <w:pStyle w:val="af0"/>
        <w:rPr>
          <w:rtl/>
        </w:rPr>
      </w:pPr>
      <w:r>
        <w:rPr>
          <w:rFonts w:hint="eastAsia"/>
          <w:rtl/>
        </w:rPr>
        <w:t>עסאם</w:t>
      </w:r>
      <w:r>
        <w:rPr>
          <w:rtl/>
        </w:rPr>
        <w:t xml:space="preserve"> מח'ול (חד"ש-תע"ל):</w:t>
      </w:r>
    </w:p>
    <w:p w14:paraId="38E956BA" w14:textId="77777777" w:rsidR="00000000" w:rsidRDefault="00A32788">
      <w:pPr>
        <w:pStyle w:val="a0"/>
        <w:rPr>
          <w:rFonts w:hint="cs"/>
          <w:rtl/>
        </w:rPr>
      </w:pPr>
    </w:p>
    <w:p w14:paraId="6AB0DD68" w14:textId="77777777" w:rsidR="00000000" w:rsidRDefault="00A32788">
      <w:pPr>
        <w:pStyle w:val="a0"/>
        <w:rPr>
          <w:rFonts w:hint="cs"/>
          <w:rtl/>
        </w:rPr>
      </w:pPr>
      <w:r>
        <w:rPr>
          <w:rFonts w:hint="cs"/>
          <w:rtl/>
        </w:rPr>
        <w:t xml:space="preserve">זה לא ליקויים, זה אסון מה שאתם עושים. אתם אסון. </w:t>
      </w:r>
    </w:p>
    <w:p w14:paraId="1E2AD5B2" w14:textId="77777777" w:rsidR="00000000" w:rsidRDefault="00A32788">
      <w:pPr>
        <w:pStyle w:val="a0"/>
        <w:rPr>
          <w:rFonts w:hint="cs"/>
          <w:rtl/>
        </w:rPr>
      </w:pPr>
    </w:p>
    <w:p w14:paraId="6C54CB41" w14:textId="77777777" w:rsidR="00000000" w:rsidRDefault="00A32788">
      <w:pPr>
        <w:pStyle w:val="-"/>
        <w:rPr>
          <w:rtl/>
        </w:rPr>
      </w:pPr>
      <w:bookmarkStart w:id="178" w:name="FS000001026T10_05_2004_18_37_13C"/>
      <w:bookmarkEnd w:id="178"/>
      <w:r>
        <w:rPr>
          <w:rtl/>
        </w:rPr>
        <w:t>רוחמה אברהם (הליכו</w:t>
      </w:r>
      <w:r>
        <w:rPr>
          <w:rtl/>
        </w:rPr>
        <w:t>ד):</w:t>
      </w:r>
    </w:p>
    <w:p w14:paraId="0C06624B" w14:textId="77777777" w:rsidR="00000000" w:rsidRDefault="00A32788">
      <w:pPr>
        <w:pStyle w:val="a0"/>
        <w:rPr>
          <w:rtl/>
        </w:rPr>
      </w:pPr>
    </w:p>
    <w:p w14:paraId="6BF59D74" w14:textId="77777777" w:rsidR="00000000" w:rsidRDefault="00A32788">
      <w:pPr>
        <w:pStyle w:val="a0"/>
        <w:rPr>
          <w:rFonts w:hint="cs"/>
          <w:rtl/>
        </w:rPr>
      </w:pPr>
      <w:r>
        <w:rPr>
          <w:rFonts w:hint="cs"/>
          <w:rtl/>
        </w:rPr>
        <w:t xml:space="preserve"> אנחנו גם מסתדרים מצוין בלי הקנטרנות שלכם. בלי הקנטרנות של החברים מהאופוזיציה שמחפשים כל הזמן דרכים, העיקר שרק ישמעו אתכם. וזה לגיטימי, זה בסדר. </w:t>
      </w:r>
    </w:p>
    <w:p w14:paraId="48A64C8C" w14:textId="77777777" w:rsidR="00000000" w:rsidRDefault="00A32788">
      <w:pPr>
        <w:pStyle w:val="a0"/>
        <w:rPr>
          <w:rtl/>
        </w:rPr>
      </w:pPr>
      <w:bookmarkStart w:id="179" w:name="FS000001026T10_05_2004_17_13_14C"/>
      <w:bookmarkEnd w:id="179"/>
    </w:p>
    <w:p w14:paraId="2ED375CB" w14:textId="77777777" w:rsidR="00000000" w:rsidRDefault="00A32788">
      <w:pPr>
        <w:pStyle w:val="a0"/>
        <w:rPr>
          <w:rFonts w:hint="cs"/>
          <w:rtl/>
        </w:rPr>
      </w:pPr>
      <w:r>
        <w:rPr>
          <w:rFonts w:hint="cs"/>
          <w:rtl/>
        </w:rPr>
        <w:t>אני רוצה להזכיר לכם, שאנחנו בעלי חוש מפותח דיו לביקורת בונה שמצביעה על נושאים מגוונים שבהם צריך ויש לטפל</w:t>
      </w:r>
      <w:r>
        <w:rPr>
          <w:rFonts w:hint="cs"/>
          <w:rtl/>
        </w:rPr>
        <w:t xml:space="preserve">. </w:t>
      </w:r>
    </w:p>
    <w:p w14:paraId="015ACBE9" w14:textId="77777777" w:rsidR="00000000" w:rsidRDefault="00A32788">
      <w:pPr>
        <w:pStyle w:val="a0"/>
        <w:rPr>
          <w:rFonts w:hint="cs"/>
          <w:rtl/>
        </w:rPr>
      </w:pPr>
    </w:p>
    <w:p w14:paraId="134D50FC" w14:textId="77777777" w:rsidR="00000000" w:rsidRDefault="00A32788">
      <w:pPr>
        <w:pStyle w:val="a0"/>
        <w:rPr>
          <w:rFonts w:hint="cs"/>
          <w:rtl/>
        </w:rPr>
      </w:pPr>
      <w:r>
        <w:rPr>
          <w:rFonts w:hint="cs"/>
          <w:rtl/>
        </w:rPr>
        <w:t xml:space="preserve">אדוני היושב-ראש, חברי חברי הכנסת, זאת הזדמנות ראויה לברך את מבקר המדינה על עבודתו המסורה, על המאמצים העקביים ועל מלחמתו הבלתי-מתפשרת, כל זאת רק כדי ליצור חברה שוויונית וצודקת ולבסס מערכת שלטונית מתוקנת. </w:t>
      </w:r>
    </w:p>
    <w:p w14:paraId="182894E3" w14:textId="77777777" w:rsidR="00000000" w:rsidRDefault="00A32788">
      <w:pPr>
        <w:pStyle w:val="a0"/>
        <w:rPr>
          <w:rFonts w:hint="cs"/>
          <w:rtl/>
        </w:rPr>
      </w:pPr>
    </w:p>
    <w:p w14:paraId="67E4966D" w14:textId="77777777" w:rsidR="00000000" w:rsidRDefault="00A32788">
      <w:pPr>
        <w:pStyle w:val="a0"/>
        <w:rPr>
          <w:rFonts w:hint="cs"/>
          <w:rtl/>
        </w:rPr>
      </w:pPr>
      <w:r>
        <w:rPr>
          <w:rFonts w:hint="cs"/>
          <w:rtl/>
        </w:rPr>
        <w:t>ולכם, כל חברי מהאופוזיציה, הגיע הזמן שתתחילו לה</w:t>
      </w:r>
      <w:r>
        <w:rPr>
          <w:rFonts w:hint="cs"/>
          <w:rtl/>
        </w:rPr>
        <w:t>יות קצת יותר רציניים. הגיע הזמן שתתחילו לקחת ברצינות את הנושאים שבגינם אתם מציעים הצעות אי-אמון. בסדר, אתם יודעים מה זה למלא את מכסת הצעות האי-אמון, אבל לכל דבר יש קצת טעם. ומעל הכול, הגיע הזמן שתתחילו לכבד את הציבור שעוקב אחריכם ומצפה שתחזרו, ולו במעט, לש</w:t>
      </w:r>
      <w:r>
        <w:rPr>
          <w:rFonts w:hint="cs"/>
          <w:rtl/>
        </w:rPr>
        <w:t>פיות.</w:t>
      </w:r>
    </w:p>
    <w:p w14:paraId="476BC081" w14:textId="77777777" w:rsidR="00000000" w:rsidRDefault="00A32788">
      <w:pPr>
        <w:pStyle w:val="a0"/>
        <w:rPr>
          <w:rFonts w:hint="cs"/>
          <w:rtl/>
        </w:rPr>
      </w:pPr>
    </w:p>
    <w:p w14:paraId="0BC50269" w14:textId="77777777" w:rsidR="00000000" w:rsidRDefault="00A32788">
      <w:pPr>
        <w:pStyle w:val="a0"/>
        <w:rPr>
          <w:rFonts w:hint="cs"/>
          <w:rtl/>
        </w:rPr>
      </w:pPr>
      <w:r>
        <w:rPr>
          <w:rFonts w:hint="cs"/>
          <w:rtl/>
        </w:rPr>
        <w:t>ולאור כל זאת, לאור נחישות הממשלה ליישם את ההמלצות שעולות מדוח המבקר, לאור האמצעים הבלתי-נדלים שהממשלה הזאת משקיעה במאמצים לתקן, לשפר ולייעל, ולאור החשיבות הרבה שהממשלה רואה במוסד מבקר המדינה כמי ששותף ביצירת חברה טובה יותר, אני קוראת לכולנו לדחות את</w:t>
      </w:r>
      <w:r>
        <w:rPr>
          <w:rFonts w:hint="cs"/>
          <w:rtl/>
        </w:rPr>
        <w:t xml:space="preserve"> הצעת האי-אמון. תודה רבה.</w:t>
      </w:r>
    </w:p>
    <w:p w14:paraId="1FFA3F0D" w14:textId="77777777" w:rsidR="00000000" w:rsidRDefault="00A32788">
      <w:pPr>
        <w:pStyle w:val="a0"/>
        <w:rPr>
          <w:rFonts w:hint="cs"/>
          <w:rtl/>
        </w:rPr>
      </w:pPr>
      <w:r>
        <w:rPr>
          <w:rFonts w:hint="cs"/>
          <w:rtl/>
        </w:rPr>
        <w:t xml:space="preserve">  </w:t>
      </w:r>
    </w:p>
    <w:p w14:paraId="5E51A572" w14:textId="77777777" w:rsidR="00000000" w:rsidRDefault="00A32788">
      <w:pPr>
        <w:pStyle w:val="af1"/>
        <w:rPr>
          <w:rtl/>
        </w:rPr>
      </w:pPr>
      <w:r>
        <w:rPr>
          <w:rtl/>
        </w:rPr>
        <w:t>היו"ר מיכאל נודלמן:</w:t>
      </w:r>
    </w:p>
    <w:p w14:paraId="7D44EA71" w14:textId="77777777" w:rsidR="00000000" w:rsidRDefault="00A32788">
      <w:pPr>
        <w:pStyle w:val="a0"/>
        <w:rPr>
          <w:rtl/>
        </w:rPr>
      </w:pPr>
    </w:p>
    <w:p w14:paraId="57E2DDB2" w14:textId="77777777" w:rsidR="00000000" w:rsidRDefault="00A32788">
      <w:pPr>
        <w:pStyle w:val="a0"/>
        <w:rPr>
          <w:rFonts w:hint="cs"/>
          <w:rtl/>
        </w:rPr>
      </w:pPr>
      <w:r>
        <w:rPr>
          <w:rFonts w:hint="cs"/>
          <w:rtl/>
        </w:rPr>
        <w:t xml:space="preserve">תודה רבה. חברת הכנסת גילה פינקלשטיין, בבקשה. אחריה </w:t>
      </w:r>
      <w:r>
        <w:rPr>
          <w:rtl/>
        </w:rPr>
        <w:t>–</w:t>
      </w:r>
      <w:r>
        <w:rPr>
          <w:rFonts w:hint="cs"/>
          <w:rtl/>
        </w:rPr>
        <w:t xml:space="preserve"> חבר הכנסת אברהם רביץ. </w:t>
      </w:r>
    </w:p>
    <w:p w14:paraId="355FDE31" w14:textId="77777777" w:rsidR="00000000" w:rsidRDefault="00A32788">
      <w:pPr>
        <w:pStyle w:val="a0"/>
        <w:rPr>
          <w:rFonts w:hint="cs"/>
          <w:rtl/>
        </w:rPr>
      </w:pPr>
    </w:p>
    <w:p w14:paraId="39DBC030" w14:textId="77777777" w:rsidR="00000000" w:rsidRDefault="00A32788">
      <w:pPr>
        <w:pStyle w:val="a"/>
        <w:rPr>
          <w:rtl/>
        </w:rPr>
      </w:pPr>
      <w:bookmarkStart w:id="180" w:name="FS000001059T10_05_2004_17_14_56"/>
      <w:bookmarkStart w:id="181" w:name="_Toc80592867"/>
      <w:bookmarkEnd w:id="180"/>
      <w:r>
        <w:rPr>
          <w:rFonts w:hint="eastAsia"/>
          <w:rtl/>
        </w:rPr>
        <w:t>גילה</w:t>
      </w:r>
      <w:r>
        <w:rPr>
          <w:rtl/>
        </w:rPr>
        <w:t xml:space="preserve"> פינקלשטיין (מפד"ל):</w:t>
      </w:r>
      <w:bookmarkEnd w:id="181"/>
    </w:p>
    <w:p w14:paraId="3E68C8BB" w14:textId="77777777" w:rsidR="00000000" w:rsidRDefault="00A32788">
      <w:pPr>
        <w:pStyle w:val="a0"/>
        <w:rPr>
          <w:rFonts w:hint="cs"/>
          <w:rtl/>
        </w:rPr>
      </w:pPr>
    </w:p>
    <w:p w14:paraId="54E978DC" w14:textId="77777777" w:rsidR="00000000" w:rsidRDefault="00A32788">
      <w:pPr>
        <w:pStyle w:val="a0"/>
        <w:rPr>
          <w:rFonts w:hint="cs"/>
          <w:rtl/>
        </w:rPr>
      </w:pPr>
      <w:r>
        <w:rPr>
          <w:rFonts w:hint="cs"/>
          <w:rtl/>
        </w:rPr>
        <w:t>אדוני היושב-ראש, כנסת נכבדה, סיעות האופוזיציה מגישות היום שלוש הצעות אי-אמון בשני נושאים חשובים ומהותיי</w:t>
      </w:r>
      <w:r>
        <w:rPr>
          <w:rFonts w:hint="cs"/>
          <w:rtl/>
        </w:rPr>
        <w:t xml:space="preserve">ם: תוכנית ההתנתקות וממצאי דוח מבקר המדינה. שני הנושאים מהותיים, שניהם חשובים לחוסנה של מדינת ישראל. מפאת קוצר הזמן לא אוכל לדבר על שני הנושאים ואני בוחרת לדבר על נושא שקרוב ללבי, כאדם שהיה למעלה מ-30 שנה במערכת החינוך, נושא אקוטי בעיני, משמעותי, הוא המרקם </w:t>
      </w:r>
      <w:r>
        <w:rPr>
          <w:rFonts w:hint="cs"/>
          <w:rtl/>
        </w:rPr>
        <w:t xml:space="preserve">החברתי העדין שלנו. </w:t>
      </w:r>
    </w:p>
    <w:p w14:paraId="1BCE8257" w14:textId="77777777" w:rsidR="00000000" w:rsidRDefault="00A32788">
      <w:pPr>
        <w:pStyle w:val="a0"/>
        <w:rPr>
          <w:rFonts w:hint="cs"/>
          <w:rtl/>
        </w:rPr>
      </w:pPr>
    </w:p>
    <w:p w14:paraId="5C6B0517" w14:textId="77777777" w:rsidR="00000000" w:rsidRDefault="00A32788">
      <w:pPr>
        <w:pStyle w:val="a0"/>
        <w:rPr>
          <w:rFonts w:hint="cs"/>
          <w:rtl/>
        </w:rPr>
      </w:pPr>
      <w:r>
        <w:rPr>
          <w:rFonts w:hint="cs"/>
          <w:rtl/>
        </w:rPr>
        <w:t>דוח מבקר המדינה הנוכחי  מצביע על ממצאים שאין צורך במבקר כדי להכיר בהם. נפח גדול מהדוח תופסת התופעה החמורה וההרסנית ביותר בחברה הישראלית - אלימות בני-הנוער. המבקר קובע בדוח, שבעיית האלימות מחריפה, שחסרים בנו כבוד לזולת, תרבות דיבור ומיד</w:t>
      </w:r>
      <w:r>
        <w:rPr>
          <w:rFonts w:hint="cs"/>
          <w:rtl/>
        </w:rPr>
        <w:t xml:space="preserve">ת סובלנות. </w:t>
      </w:r>
    </w:p>
    <w:p w14:paraId="10AF3A1F" w14:textId="77777777" w:rsidR="00000000" w:rsidRDefault="00A32788">
      <w:pPr>
        <w:pStyle w:val="a0"/>
        <w:rPr>
          <w:rFonts w:hint="cs"/>
          <w:rtl/>
        </w:rPr>
      </w:pPr>
    </w:p>
    <w:p w14:paraId="2D5566EB" w14:textId="77777777" w:rsidR="00000000" w:rsidRDefault="00A32788">
      <w:pPr>
        <w:pStyle w:val="a0"/>
        <w:rPr>
          <w:rFonts w:hint="cs"/>
          <w:rtl/>
        </w:rPr>
      </w:pPr>
      <w:r>
        <w:rPr>
          <w:rFonts w:hint="cs"/>
          <w:rtl/>
        </w:rPr>
        <w:t>לצערנו, במקרה זה אין לנו צורך במבקר מדינה, כולנו יודעים את תופעות האלימות. אין לנו צורך בחשיפה תקופתית של תופעות חמורות, את התופעה הזאת כל עם ישראל מכיר, גברים, נשים, זקנים, ילדים. וזאת משום שלא צריך לחפש אותה יותר מדי, היא תופעה גלויה. את האל</w:t>
      </w:r>
      <w:r>
        <w:rPr>
          <w:rFonts w:hint="cs"/>
          <w:rtl/>
        </w:rPr>
        <w:t xml:space="preserve">ימות אנחנו פוגשים ברחוב, בכביש, במרכזי הקניות, במגרשי הכדורגל ובעצם בכל מקום שבו אנחנו מסתובבים. זהו המראה של שטף החיים שלנו, זה מה שניבט מערוצי הטלוויזיה, זה מה שמפנימים בני-הנוער שלנו. </w:t>
      </w:r>
    </w:p>
    <w:p w14:paraId="405A0CEE" w14:textId="77777777" w:rsidR="00000000" w:rsidRDefault="00A32788">
      <w:pPr>
        <w:pStyle w:val="a0"/>
        <w:rPr>
          <w:rFonts w:hint="cs"/>
          <w:rtl/>
        </w:rPr>
      </w:pPr>
    </w:p>
    <w:p w14:paraId="59AECBD8" w14:textId="77777777" w:rsidR="00000000" w:rsidRDefault="00A32788">
      <w:pPr>
        <w:pStyle w:val="a0"/>
        <w:rPr>
          <w:rFonts w:hint="cs"/>
          <w:rtl/>
        </w:rPr>
      </w:pPr>
      <w:r>
        <w:rPr>
          <w:rFonts w:hint="cs"/>
          <w:rtl/>
        </w:rPr>
        <w:t>אי-אפשר להאשים את בני-הנוער באלימות המתפשטת, אף לא את משרד החינוך ו</w:t>
      </w:r>
      <w:r>
        <w:rPr>
          <w:rFonts w:hint="cs"/>
          <w:rtl/>
        </w:rPr>
        <w:t xml:space="preserve">את המסגרות החינוכיות השונות. הפעם הכתובת של מבקר המדינה אינה משרד ממשלתי או סמכות משפטית כלשהי. הכתובת היא אנחנו, כל אזרחי מדינת ישראל. </w:t>
      </w:r>
    </w:p>
    <w:p w14:paraId="21CEFEF4" w14:textId="77777777" w:rsidR="00000000" w:rsidRDefault="00A32788">
      <w:pPr>
        <w:pStyle w:val="a0"/>
        <w:rPr>
          <w:rFonts w:hint="cs"/>
          <w:rtl/>
        </w:rPr>
      </w:pPr>
    </w:p>
    <w:p w14:paraId="1D17962F" w14:textId="77777777" w:rsidR="00000000" w:rsidRDefault="00A32788">
      <w:pPr>
        <w:pStyle w:val="a0"/>
        <w:rPr>
          <w:rFonts w:hint="cs"/>
          <w:rtl/>
        </w:rPr>
      </w:pPr>
      <w:r>
        <w:rPr>
          <w:rFonts w:hint="cs"/>
          <w:rtl/>
        </w:rPr>
        <w:t>כבר נוכחנו לדעת שתוכניות לימוד מפורטות ופרסומות מבריקות כמענה על בעיית האלימות אינן משנות את היקף הבעיה. אמצעים אלו הם</w:t>
      </w:r>
      <w:r>
        <w:rPr>
          <w:rFonts w:hint="cs"/>
          <w:rtl/>
        </w:rPr>
        <w:t xml:space="preserve"> בבחינת שימוש בתרופה להרגעת כאבים עבור מחלה שדורשת אנטיביוטיקה חריפה. </w:t>
      </w:r>
    </w:p>
    <w:p w14:paraId="2CE93DC0" w14:textId="77777777" w:rsidR="00000000" w:rsidRDefault="00A32788">
      <w:pPr>
        <w:pStyle w:val="a0"/>
        <w:rPr>
          <w:rFonts w:hint="cs"/>
          <w:rtl/>
        </w:rPr>
      </w:pPr>
    </w:p>
    <w:p w14:paraId="0AF2BCD4" w14:textId="77777777" w:rsidR="00000000" w:rsidRDefault="00A32788">
      <w:pPr>
        <w:pStyle w:val="a0"/>
        <w:rPr>
          <w:rFonts w:hint="cs"/>
          <w:rtl/>
        </w:rPr>
      </w:pPr>
      <w:r>
        <w:rPr>
          <w:rFonts w:hint="cs"/>
          <w:rtl/>
        </w:rPr>
        <w:t>האלימות היא מחלה מידבקת. בכוחו של כל אדם שצועד ברחוב, עומד בפקק תנועה או עומד בתור בבנק לצמצם את תופעת האלימות או להרחיב אותה. כל אחד מאתנו משמש דוגמה חיובית או שלילית, בהתנהגות שלו, ב</w:t>
      </w:r>
      <w:r>
        <w:rPr>
          <w:rFonts w:hint="cs"/>
          <w:rtl/>
        </w:rPr>
        <w:t xml:space="preserve">תרבות הדיבור, במשא-ומתן. זהו הכלי החינוכי היחיד האפקטיבי שאני מכירה, זוהי התרופה היעילה ביותר והקלה ביותר לרכישה. </w:t>
      </w:r>
    </w:p>
    <w:p w14:paraId="1D42CED5" w14:textId="77777777" w:rsidR="00000000" w:rsidRDefault="00A32788">
      <w:pPr>
        <w:pStyle w:val="a0"/>
        <w:rPr>
          <w:rFonts w:hint="cs"/>
          <w:rtl/>
        </w:rPr>
      </w:pPr>
    </w:p>
    <w:p w14:paraId="2705959A" w14:textId="77777777" w:rsidR="00000000" w:rsidRDefault="00A32788">
      <w:pPr>
        <w:pStyle w:val="a0"/>
        <w:rPr>
          <w:rFonts w:hint="cs"/>
          <w:rtl/>
        </w:rPr>
      </w:pPr>
      <w:r>
        <w:rPr>
          <w:rFonts w:hint="cs"/>
          <w:rtl/>
        </w:rPr>
        <w:t>דוח מבקר המדינה בנוגע לאלימות צריך להיות מוגש לכל אזרח במדינת ישראל, ולא רק לראש הממשלה וליושב-ראש הכנסת. את האחריות לממצאים החמורים צריך לק</w:t>
      </w:r>
      <w:r>
        <w:rPr>
          <w:rFonts w:hint="cs"/>
          <w:rtl/>
        </w:rPr>
        <w:t xml:space="preserve">בל על עצמו כל אדם, משום שהוא משמש אחת החוליות בשרשרת האלימות ובכוחו למנוע אלימות או לעודד אלימות. </w:t>
      </w:r>
    </w:p>
    <w:p w14:paraId="1C48EEB8" w14:textId="77777777" w:rsidR="00000000" w:rsidRDefault="00A32788">
      <w:pPr>
        <w:pStyle w:val="a0"/>
        <w:rPr>
          <w:rFonts w:hint="cs"/>
          <w:rtl/>
        </w:rPr>
      </w:pPr>
    </w:p>
    <w:p w14:paraId="34FABE0B" w14:textId="77777777" w:rsidR="00000000" w:rsidRDefault="00A32788">
      <w:pPr>
        <w:pStyle w:val="a0"/>
        <w:rPr>
          <w:rFonts w:hint="cs"/>
          <w:rtl/>
        </w:rPr>
      </w:pPr>
      <w:r>
        <w:rPr>
          <w:rFonts w:hint="cs"/>
          <w:rtl/>
        </w:rPr>
        <w:t>ימי ספירת העומר שאנו מצויים בעיצומם אינם ימים שמחים. בקהילות ישראל בכל אתר ואתר נוהגים כבר אלפי שנים מנהגי אבלות בימים אלו עד ל"ג בעומר. נוהגים שלא לערוך חת</w:t>
      </w:r>
      <w:r>
        <w:rPr>
          <w:rFonts w:hint="cs"/>
          <w:rtl/>
        </w:rPr>
        <w:t xml:space="preserve">ונות, אירועים משמחים, נוהגים שלא להתגלח, לא להסתפר, ונוהגים לצמצם ככל האפשר את השהייה במקומות בילוי. </w:t>
      </w:r>
    </w:p>
    <w:p w14:paraId="1259847D" w14:textId="77777777" w:rsidR="00000000" w:rsidRDefault="00A32788">
      <w:pPr>
        <w:pStyle w:val="a0"/>
        <w:rPr>
          <w:rFonts w:hint="cs"/>
          <w:rtl/>
        </w:rPr>
      </w:pPr>
    </w:p>
    <w:p w14:paraId="0F3C76BF" w14:textId="77777777" w:rsidR="00000000" w:rsidRDefault="00A32788">
      <w:pPr>
        <w:pStyle w:val="a0"/>
        <w:rPr>
          <w:rFonts w:hint="cs"/>
          <w:rtl/>
        </w:rPr>
      </w:pPr>
      <w:r>
        <w:rPr>
          <w:rFonts w:hint="cs"/>
          <w:rtl/>
        </w:rPr>
        <w:t>ימים אלו נתקנו על-ידי חכמים כאות אבל על מותם של תלמידי רבי עקיבא. חכמים מספרים, שתלמידי רבי עקיבא לא נהגו כבוד זה בזה, היו נכנסים האחד לדברי חברו, לא הקש</w:t>
      </w:r>
      <w:r>
        <w:rPr>
          <w:rFonts w:hint="cs"/>
          <w:rtl/>
        </w:rPr>
        <w:t>יבו האחד לשני, ובעצם יצרו חברה שמתחוללת בה אלימות פסיבית. בגין התופעות הללו נגזרה עליהם גזירה ו-24,000 תלמידים מתו במגפה. בעיני, נתקנו מנהגי אבלות בימים אלו, לא רק כדי שנזכור את המוות הנורא, אלא גם כדי שנזכור מדוע הוא נגרם. זהו דוח מבקר המדינה של חכמים ויי</w:t>
      </w:r>
      <w:r>
        <w:rPr>
          <w:rFonts w:hint="cs"/>
          <w:rtl/>
        </w:rPr>
        <w:t xml:space="preserve">שום המלצותיו. </w:t>
      </w:r>
    </w:p>
    <w:p w14:paraId="1DA42DDE" w14:textId="77777777" w:rsidR="00000000" w:rsidRDefault="00A32788">
      <w:pPr>
        <w:pStyle w:val="a0"/>
        <w:rPr>
          <w:rFonts w:hint="cs"/>
          <w:rtl/>
        </w:rPr>
      </w:pPr>
    </w:p>
    <w:p w14:paraId="3E806521" w14:textId="77777777" w:rsidR="00000000" w:rsidRDefault="00A32788">
      <w:pPr>
        <w:pStyle w:val="a0"/>
        <w:rPr>
          <w:rFonts w:hint="cs"/>
          <w:rtl/>
        </w:rPr>
      </w:pPr>
      <w:r>
        <w:rPr>
          <w:rFonts w:hint="cs"/>
          <w:rtl/>
        </w:rPr>
        <w:t xml:space="preserve">אני מקווה שעלינו לא נגזרה גזירה ועדיין לא מאוחר מדי להפיק לקחים. על כל פנים, המלצתי היא, מחד גיסא, לחזק את האחריות האישית של כל אזרח במניעת אלימות, ומאידך גיסא, להמשיך במגמה של הגברת הענישה כלפי כל מי שמפעיל אלימות מילולית או פיזית. </w:t>
      </w:r>
    </w:p>
    <w:p w14:paraId="5EB487C4" w14:textId="77777777" w:rsidR="00000000" w:rsidRDefault="00A32788">
      <w:pPr>
        <w:pStyle w:val="a0"/>
        <w:rPr>
          <w:rFonts w:hint="cs"/>
          <w:rtl/>
        </w:rPr>
      </w:pPr>
    </w:p>
    <w:p w14:paraId="4EC94FCE" w14:textId="77777777" w:rsidR="00000000" w:rsidRDefault="00A32788">
      <w:pPr>
        <w:pStyle w:val="a0"/>
        <w:rPr>
          <w:rFonts w:hint="cs"/>
          <w:rtl/>
        </w:rPr>
      </w:pPr>
      <w:r>
        <w:rPr>
          <w:rFonts w:hint="cs"/>
          <w:rtl/>
        </w:rPr>
        <w:t>אני ר</w:t>
      </w:r>
      <w:r>
        <w:rPr>
          <w:rFonts w:hint="cs"/>
          <w:rtl/>
        </w:rPr>
        <w:t xml:space="preserve">וצה לסיים במאמר חכמים: דרך-ארץ קדמה לתורה. חכמים לא התכוונו רק לתלמידי רבי עקיבא, שהקדימו את תורתם ליחסי האנוש שלהם, הם התכוונו גם אלינו, אזרחי מדינת ישראל. אני רוצה להמשיך את דבריהם ולומר: דרך-ארץ קדמה לתקציבים ולמשאבים. דרך-ארץ קדמה למערכות חינוך אדירות </w:t>
      </w:r>
      <w:r>
        <w:rPr>
          <w:rFonts w:hint="cs"/>
          <w:rtl/>
        </w:rPr>
        <w:t xml:space="preserve">ומשוכללות. דרך-ארץ היא האחריות האישית שיש לכל אדם על מידותיו ועל מה שהוא מקרין כלפי הסביבה שלו. תודה. </w:t>
      </w:r>
    </w:p>
    <w:p w14:paraId="1C07775E" w14:textId="77777777" w:rsidR="00000000" w:rsidRDefault="00A32788">
      <w:pPr>
        <w:pStyle w:val="a0"/>
        <w:ind w:firstLine="0"/>
        <w:rPr>
          <w:rFonts w:hint="cs"/>
          <w:rtl/>
        </w:rPr>
      </w:pPr>
    </w:p>
    <w:p w14:paraId="657B0958" w14:textId="77777777" w:rsidR="00000000" w:rsidRDefault="00A32788">
      <w:pPr>
        <w:pStyle w:val="af1"/>
        <w:rPr>
          <w:rtl/>
        </w:rPr>
      </w:pPr>
      <w:r>
        <w:rPr>
          <w:rtl/>
        </w:rPr>
        <w:t>היו"ר מיכאל נודלמן:</w:t>
      </w:r>
    </w:p>
    <w:p w14:paraId="3C2257A6" w14:textId="77777777" w:rsidR="00000000" w:rsidRDefault="00A32788">
      <w:pPr>
        <w:pStyle w:val="a0"/>
        <w:rPr>
          <w:rtl/>
        </w:rPr>
      </w:pPr>
    </w:p>
    <w:p w14:paraId="0C895D9D" w14:textId="77777777" w:rsidR="00000000" w:rsidRDefault="00A32788">
      <w:pPr>
        <w:pStyle w:val="a0"/>
        <w:rPr>
          <w:rFonts w:hint="cs"/>
          <w:rtl/>
        </w:rPr>
      </w:pPr>
      <w:r>
        <w:rPr>
          <w:rFonts w:hint="cs"/>
          <w:rtl/>
        </w:rPr>
        <w:t>תודה רבה. חבר הכנסת אברהם רביץ, בבקשה. אחריו - חבר הכנסת עסאם מח'ול.</w:t>
      </w:r>
    </w:p>
    <w:p w14:paraId="0CD90F81" w14:textId="77777777" w:rsidR="00000000" w:rsidRDefault="00A32788">
      <w:pPr>
        <w:pStyle w:val="a0"/>
        <w:rPr>
          <w:rFonts w:hint="cs"/>
          <w:rtl/>
        </w:rPr>
      </w:pPr>
    </w:p>
    <w:p w14:paraId="7E347591" w14:textId="77777777" w:rsidR="00000000" w:rsidRDefault="00A32788">
      <w:pPr>
        <w:pStyle w:val="a"/>
        <w:rPr>
          <w:rtl/>
        </w:rPr>
      </w:pPr>
      <w:bookmarkStart w:id="182" w:name="FS000000531T10_05_2004_19_42_20"/>
      <w:bookmarkStart w:id="183" w:name="_Toc80592868"/>
      <w:bookmarkEnd w:id="182"/>
      <w:r>
        <w:rPr>
          <w:rFonts w:hint="eastAsia"/>
          <w:rtl/>
        </w:rPr>
        <w:t>אברהם</w:t>
      </w:r>
      <w:r>
        <w:rPr>
          <w:rtl/>
        </w:rPr>
        <w:t xml:space="preserve"> רביץ (יהדות התורה):</w:t>
      </w:r>
      <w:bookmarkEnd w:id="183"/>
    </w:p>
    <w:p w14:paraId="3D8F343C" w14:textId="77777777" w:rsidR="00000000" w:rsidRDefault="00A32788">
      <w:pPr>
        <w:pStyle w:val="a0"/>
        <w:rPr>
          <w:rFonts w:hint="cs"/>
          <w:rtl/>
        </w:rPr>
      </w:pPr>
    </w:p>
    <w:p w14:paraId="39D3C5AD" w14:textId="77777777" w:rsidR="00000000" w:rsidRDefault="00A32788">
      <w:pPr>
        <w:pStyle w:val="a0"/>
        <w:rPr>
          <w:rFonts w:hint="cs"/>
          <w:rtl/>
        </w:rPr>
      </w:pPr>
      <w:r>
        <w:rPr>
          <w:rFonts w:hint="cs"/>
          <w:rtl/>
        </w:rPr>
        <w:t>אדוני היושב-ראש, חברי הכנסת, שני נ</w:t>
      </w:r>
      <w:r>
        <w:rPr>
          <w:rFonts w:hint="cs"/>
          <w:rtl/>
        </w:rPr>
        <w:t xml:space="preserve">ושאים הועלו לפנינו כסיבה לאי-אמון בממשלה. הנושא הראשון הוא הנושא הפוליטי, המדיני, הביטחוני, נושא כבד עד מאוד שראוי לדיון נרחב ולשמיעת הצעות אלטרנטיביות כפי שהן מרחפות היום באוויר. אינני רוצה להקדיש הפעם את רוב דברי לנושא הזה, אלא לומר שיש מוסר השכל שאנחנו </w:t>
      </w:r>
      <w:r>
        <w:rPr>
          <w:rFonts w:hint="cs"/>
          <w:rtl/>
        </w:rPr>
        <w:t xml:space="preserve">חייבים ללמוד מהתפתחות המשאל. </w:t>
      </w:r>
    </w:p>
    <w:p w14:paraId="0C535C8F" w14:textId="77777777" w:rsidR="00000000" w:rsidRDefault="00A32788">
      <w:pPr>
        <w:pStyle w:val="a0"/>
        <w:rPr>
          <w:rFonts w:hint="cs"/>
          <w:rtl/>
        </w:rPr>
      </w:pPr>
    </w:p>
    <w:p w14:paraId="7512A433" w14:textId="77777777" w:rsidR="00000000" w:rsidRDefault="00A32788">
      <w:pPr>
        <w:pStyle w:val="a0"/>
        <w:rPr>
          <w:rFonts w:hint="cs"/>
          <w:rtl/>
        </w:rPr>
      </w:pPr>
      <w:r>
        <w:rPr>
          <w:rFonts w:hint="cs"/>
          <w:rtl/>
        </w:rPr>
        <w:t xml:space="preserve">נקודה אחת חייבת להיות ברורה לנו: לא נוכל למצוא פתרון לבעיה הזאת על-ידי סילוק אנשים ממקום מגוריהם, אנשים שגדלו והביאו משפחות ונמצאים שם כבר שלושה דורות. זה אחד הדברים שעומדים בניגוד לכל היגיון, ולכן אינני רואה שזאת הדרך שראוי </w:t>
      </w:r>
      <w:r>
        <w:rPr>
          <w:rFonts w:hint="cs"/>
          <w:rtl/>
        </w:rPr>
        <w:t>שנלך בה. יש הצעות אחרות, ואני חושב שכאשר יהיה דיון רציני בעניין הזה יצטרכו לדון בהצעות שאכן ייתנו את התשובה למהלך של אי-לוחמה או של שלום באזורנו, אבל זה לא חייב להיות על חשבון סילוק אנשים מבתיהם.</w:t>
      </w:r>
    </w:p>
    <w:p w14:paraId="673238F4" w14:textId="77777777" w:rsidR="00000000" w:rsidRDefault="00A32788">
      <w:pPr>
        <w:pStyle w:val="a0"/>
        <w:rPr>
          <w:rFonts w:hint="cs"/>
          <w:rtl/>
        </w:rPr>
      </w:pPr>
    </w:p>
    <w:p w14:paraId="0CBFCF5F" w14:textId="77777777" w:rsidR="00000000" w:rsidRDefault="00A32788">
      <w:pPr>
        <w:pStyle w:val="a0"/>
        <w:rPr>
          <w:rFonts w:hint="cs"/>
          <w:rtl/>
        </w:rPr>
      </w:pPr>
      <w:r>
        <w:rPr>
          <w:rFonts w:hint="cs"/>
          <w:rtl/>
        </w:rPr>
        <w:t>אני רוצה לדבר על דוח מבקר המדינה ולהקדיש לו כמה משפטים. רבו</w:t>
      </w:r>
      <w:r>
        <w:rPr>
          <w:rFonts w:hint="cs"/>
          <w:rtl/>
        </w:rPr>
        <w:t xml:space="preserve">תי חברי הכנסת, אני מייצג ציבור שדוח מבקר המדינה כמעט "לא סופר" אותו. הוא מזכיר אותו כאשר יוצא לו להזכיר טענות נגד הציבור הזה, אולי טענות על ניהול לא תקין, טענות מן הסוג של כיתות קטנות - הם נמצאים פזורים בכל הארץ ולכן הם נאלצים לעשות כיתות קטנות, דבר שעולה </w:t>
      </w:r>
      <w:r>
        <w:rPr>
          <w:rFonts w:hint="cs"/>
          <w:rtl/>
        </w:rPr>
        <w:t xml:space="preserve">למערכת כסף. טענות מהסוג הזה. אבל מבקר המדינה אינו סופר בכלל, אינו מונה ואינו מתייחס לטענות שיש לציבור הזה נגד מוסדות המדינה בעיקרון. מה אומר מבקר המדינה כאשר אנחנו מעלים טענה על הסעות, למשל, או למשל על קיצוץ בשעות לימוד? הוא לא מרגיש שהוא חייב לענות בכלל. </w:t>
      </w:r>
      <w:r>
        <w:rPr>
          <w:rFonts w:hint="cs"/>
          <w:rtl/>
        </w:rPr>
        <w:t xml:space="preserve">מדוע? מכיוון שאנחנו נמצאים בקטגוריה אחרת בכלל </w:t>
      </w:r>
      <w:r>
        <w:rPr>
          <w:rFonts w:hint="eastAsia"/>
          <w:rtl/>
        </w:rPr>
        <w:t>–</w:t>
      </w:r>
      <w:r>
        <w:rPr>
          <w:rFonts w:hint="cs"/>
          <w:rtl/>
        </w:rPr>
        <w:t xml:space="preserve"> אנחנו לא ליגליים במדינה, אנחנו נתמכים. משום כך, משום שאתם נתמכים, תגידו תודה רבה על כל מה שנותנים לכם. זו בעצם המציאות שמתפרסת על שטחים רבים בתקציב המדינה. </w:t>
      </w:r>
    </w:p>
    <w:p w14:paraId="3583241D" w14:textId="77777777" w:rsidR="00000000" w:rsidRDefault="00A32788">
      <w:pPr>
        <w:pStyle w:val="a0"/>
        <w:rPr>
          <w:rFonts w:hint="cs"/>
          <w:rtl/>
        </w:rPr>
      </w:pPr>
    </w:p>
    <w:p w14:paraId="030D33A5" w14:textId="77777777" w:rsidR="00000000" w:rsidRDefault="00A32788">
      <w:pPr>
        <w:pStyle w:val="a0"/>
        <w:rPr>
          <w:rFonts w:hint="cs"/>
          <w:rtl/>
        </w:rPr>
      </w:pPr>
      <w:r>
        <w:rPr>
          <w:rFonts w:hint="cs"/>
          <w:rtl/>
        </w:rPr>
        <w:t xml:space="preserve">אתן לכם דוגמה אחת </w:t>
      </w:r>
      <w:r>
        <w:rPr>
          <w:rFonts w:hint="eastAsia"/>
          <w:rtl/>
        </w:rPr>
        <w:t>–</w:t>
      </w:r>
      <w:r>
        <w:rPr>
          <w:rFonts w:hint="cs"/>
          <w:rtl/>
        </w:rPr>
        <w:t xml:space="preserve"> מבקר המדינה אומר שמערכת החינוך</w:t>
      </w:r>
      <w:r>
        <w:rPr>
          <w:rFonts w:hint="cs"/>
          <w:rtl/>
        </w:rPr>
        <w:t xml:space="preserve"> החרדית קיבלה 2,500 שעות יותר ממה שהיה בתקציב, אבל הוא לא שואל את עצמו אם התקציב היה מספיק טוב, אם הוא היה אמור בכלל לתת תשובות למצב החינוכי ההכרחי. יתירה מכך, גם לציבור הזה יש ציבור של גמלאים </w:t>
      </w:r>
      <w:r>
        <w:rPr>
          <w:rFonts w:hint="eastAsia"/>
          <w:rtl/>
        </w:rPr>
        <w:t>–</w:t>
      </w:r>
      <w:r>
        <w:rPr>
          <w:rFonts w:hint="cs"/>
          <w:rtl/>
        </w:rPr>
        <w:t xml:space="preserve"> אנחנו קיימים כבר מאז קום המדינה </w:t>
      </w:r>
      <w:r>
        <w:rPr>
          <w:rFonts w:hint="eastAsia"/>
          <w:rtl/>
        </w:rPr>
        <w:t>–</w:t>
      </w:r>
      <w:r>
        <w:rPr>
          <w:rFonts w:hint="cs"/>
          <w:rtl/>
        </w:rPr>
        <w:t xml:space="preserve"> אבל התקציב לגמלאות נכלל בתו</w:t>
      </w:r>
      <w:r>
        <w:rPr>
          <w:rFonts w:hint="cs"/>
          <w:rtl/>
        </w:rPr>
        <w:t>ך שעות הלימוד, לא כפי שזה במערכת הכללית, שיש בה תקציב של שעות לימוד ותקציב גמלאות. מדובר במורים שעבדו כל חייהם במסגרות האלה והגיעו לגיל פרישה.</w:t>
      </w:r>
    </w:p>
    <w:p w14:paraId="2C8302E1" w14:textId="77777777" w:rsidR="00000000" w:rsidRDefault="00A32788">
      <w:pPr>
        <w:pStyle w:val="a0"/>
        <w:rPr>
          <w:rFonts w:hint="cs"/>
          <w:rtl/>
        </w:rPr>
      </w:pPr>
    </w:p>
    <w:p w14:paraId="39124596" w14:textId="77777777" w:rsidR="00000000" w:rsidRDefault="00A32788">
      <w:pPr>
        <w:pStyle w:val="a0"/>
        <w:rPr>
          <w:rFonts w:hint="cs"/>
          <w:rtl/>
        </w:rPr>
      </w:pPr>
      <w:r>
        <w:rPr>
          <w:rFonts w:hint="cs"/>
          <w:rtl/>
        </w:rPr>
        <w:t>אינני רוצה לגזול את זמנכם, זמני עבר, אלא רק לומר לכם, שכל עוד לא ישנו את הראייה הבסיסית, לא יבינו שגם יהודי שומר</w:t>
      </w:r>
      <w:r>
        <w:rPr>
          <w:rFonts w:hint="cs"/>
          <w:rtl/>
        </w:rPr>
        <w:t xml:space="preserve"> תורה ומצוות, מה שנקרא בלשון העם "חרדי", זכאי למינימום הבסיסי של קיום בכבוד בחברה הישראלית. תודה רבה, אדוני.</w:t>
      </w:r>
    </w:p>
    <w:p w14:paraId="0D045FCA" w14:textId="77777777" w:rsidR="00000000" w:rsidRDefault="00A32788">
      <w:pPr>
        <w:pStyle w:val="a0"/>
        <w:rPr>
          <w:rFonts w:hint="cs"/>
          <w:rtl/>
        </w:rPr>
      </w:pPr>
    </w:p>
    <w:p w14:paraId="7BDB891E" w14:textId="77777777" w:rsidR="00000000" w:rsidRDefault="00A32788">
      <w:pPr>
        <w:pStyle w:val="af1"/>
        <w:rPr>
          <w:rtl/>
        </w:rPr>
      </w:pPr>
      <w:r>
        <w:rPr>
          <w:rtl/>
        </w:rPr>
        <w:t>היו"ר מיכאל נודלמן:</w:t>
      </w:r>
    </w:p>
    <w:p w14:paraId="302841B4" w14:textId="77777777" w:rsidR="00000000" w:rsidRDefault="00A32788">
      <w:pPr>
        <w:pStyle w:val="a0"/>
        <w:rPr>
          <w:rtl/>
        </w:rPr>
      </w:pPr>
    </w:p>
    <w:p w14:paraId="136D6F55" w14:textId="77777777" w:rsidR="00000000" w:rsidRDefault="00A32788">
      <w:pPr>
        <w:pStyle w:val="a0"/>
        <w:rPr>
          <w:rFonts w:hint="cs"/>
          <w:rtl/>
        </w:rPr>
      </w:pPr>
      <w:r>
        <w:rPr>
          <w:rFonts w:hint="cs"/>
          <w:rtl/>
        </w:rPr>
        <w:t>תודה רבה. חבר הכנסת עסאם מח'ול. אחריו - חברת הכנסת לאה נס.</w:t>
      </w:r>
    </w:p>
    <w:p w14:paraId="6854DAA8" w14:textId="77777777" w:rsidR="00000000" w:rsidRDefault="00A32788">
      <w:pPr>
        <w:pStyle w:val="a0"/>
        <w:rPr>
          <w:rFonts w:hint="cs"/>
          <w:rtl/>
        </w:rPr>
      </w:pPr>
    </w:p>
    <w:p w14:paraId="1A554383" w14:textId="77777777" w:rsidR="00000000" w:rsidRDefault="00A32788">
      <w:pPr>
        <w:pStyle w:val="a"/>
        <w:rPr>
          <w:rtl/>
        </w:rPr>
      </w:pPr>
      <w:bookmarkStart w:id="184" w:name="FS000000542T10_05_2004_17_26_42"/>
      <w:bookmarkStart w:id="185" w:name="_Toc80592869"/>
      <w:bookmarkEnd w:id="184"/>
      <w:r>
        <w:rPr>
          <w:rFonts w:hint="eastAsia"/>
          <w:rtl/>
        </w:rPr>
        <w:t>עסאם</w:t>
      </w:r>
      <w:r>
        <w:rPr>
          <w:rtl/>
        </w:rPr>
        <w:t xml:space="preserve"> מח'ול (חד"ש-תע"ל):</w:t>
      </w:r>
      <w:bookmarkEnd w:id="185"/>
    </w:p>
    <w:p w14:paraId="540BC252" w14:textId="77777777" w:rsidR="00000000" w:rsidRDefault="00A32788">
      <w:pPr>
        <w:pStyle w:val="a0"/>
        <w:rPr>
          <w:rFonts w:hint="cs"/>
          <w:rtl/>
        </w:rPr>
      </w:pPr>
    </w:p>
    <w:p w14:paraId="622A9370" w14:textId="77777777" w:rsidR="00000000" w:rsidRDefault="00A32788">
      <w:pPr>
        <w:pStyle w:val="a0"/>
        <w:rPr>
          <w:rFonts w:hint="cs"/>
          <w:rtl/>
        </w:rPr>
      </w:pPr>
      <w:r>
        <w:rPr>
          <w:rFonts w:hint="cs"/>
          <w:rtl/>
        </w:rPr>
        <w:t>אדוני היושב-ראש, חברי הכנסת, בעבר כבר אמ</w:t>
      </w:r>
      <w:r>
        <w:rPr>
          <w:rFonts w:hint="cs"/>
          <w:rtl/>
        </w:rPr>
        <w:t xml:space="preserve">רתי שממשלה זו לא יכולה ליפול, כי כבר אין לה לאן ליפול. היא כבר נמצאת בתחתית כל התחתיות. </w:t>
      </w:r>
    </w:p>
    <w:p w14:paraId="16670CC0" w14:textId="77777777" w:rsidR="00000000" w:rsidRDefault="00A32788">
      <w:pPr>
        <w:pStyle w:val="a0"/>
        <w:rPr>
          <w:rFonts w:hint="cs"/>
          <w:rtl/>
        </w:rPr>
      </w:pPr>
    </w:p>
    <w:p w14:paraId="0A60EC28" w14:textId="77777777" w:rsidR="00000000" w:rsidRDefault="00A32788">
      <w:pPr>
        <w:pStyle w:val="af0"/>
        <w:rPr>
          <w:rtl/>
        </w:rPr>
      </w:pPr>
      <w:r>
        <w:rPr>
          <w:rFonts w:hint="eastAsia"/>
          <w:rtl/>
        </w:rPr>
        <w:t>גדעון</w:t>
      </w:r>
      <w:r>
        <w:rPr>
          <w:rtl/>
        </w:rPr>
        <w:t xml:space="preserve"> סער (הליכוד):</w:t>
      </w:r>
    </w:p>
    <w:p w14:paraId="43507C2B" w14:textId="77777777" w:rsidR="00000000" w:rsidRDefault="00A32788">
      <w:pPr>
        <w:pStyle w:val="a0"/>
        <w:rPr>
          <w:rFonts w:hint="cs"/>
          <w:rtl/>
        </w:rPr>
      </w:pPr>
    </w:p>
    <w:p w14:paraId="01B85BF6" w14:textId="77777777" w:rsidR="00000000" w:rsidRDefault="00A32788">
      <w:pPr>
        <w:pStyle w:val="a0"/>
        <w:rPr>
          <w:rFonts w:hint="cs"/>
          <w:rtl/>
        </w:rPr>
      </w:pPr>
      <w:r>
        <w:rPr>
          <w:rFonts w:hint="cs"/>
          <w:rtl/>
        </w:rPr>
        <w:t>הגעת למצב שאתה מצטט את עצמך.</w:t>
      </w:r>
    </w:p>
    <w:p w14:paraId="18AC93C8" w14:textId="77777777" w:rsidR="00000000" w:rsidRDefault="00A32788">
      <w:pPr>
        <w:pStyle w:val="a0"/>
        <w:rPr>
          <w:rFonts w:hint="cs"/>
          <w:rtl/>
        </w:rPr>
      </w:pPr>
    </w:p>
    <w:p w14:paraId="2FAE27F7" w14:textId="77777777" w:rsidR="00000000" w:rsidRDefault="00A32788">
      <w:pPr>
        <w:pStyle w:val="-"/>
        <w:rPr>
          <w:rtl/>
        </w:rPr>
      </w:pPr>
      <w:bookmarkStart w:id="186" w:name="FS000000542T10_05_2004_17_27_10C"/>
      <w:bookmarkEnd w:id="186"/>
      <w:r>
        <w:rPr>
          <w:rtl/>
        </w:rPr>
        <w:t>עסאם מח'ול (חד"ש-תע"ל):</w:t>
      </w:r>
    </w:p>
    <w:p w14:paraId="47400413" w14:textId="77777777" w:rsidR="00000000" w:rsidRDefault="00A32788">
      <w:pPr>
        <w:pStyle w:val="a0"/>
        <w:rPr>
          <w:rtl/>
        </w:rPr>
      </w:pPr>
    </w:p>
    <w:p w14:paraId="7DE92278" w14:textId="77777777" w:rsidR="00000000" w:rsidRDefault="00A32788">
      <w:pPr>
        <w:pStyle w:val="a0"/>
        <w:rPr>
          <w:rFonts w:hint="cs"/>
          <w:rtl/>
        </w:rPr>
      </w:pPr>
      <w:r>
        <w:rPr>
          <w:rFonts w:hint="cs"/>
          <w:rtl/>
        </w:rPr>
        <w:t xml:space="preserve">לדאבוני המציאות הזאת אינה משתנה. המציאות הקבועה הזאת היא כל כך מדאיגה ואומללה ומאמללת </w:t>
      </w:r>
      <w:r>
        <w:rPr>
          <w:rFonts w:hint="eastAsia"/>
          <w:rtl/>
        </w:rPr>
        <w:t>–</w:t>
      </w:r>
      <w:r>
        <w:rPr>
          <w:rFonts w:hint="cs"/>
          <w:rtl/>
        </w:rPr>
        <w:t xml:space="preserve"> אנ</w:t>
      </w:r>
      <w:r>
        <w:rPr>
          <w:rFonts w:hint="cs"/>
          <w:rtl/>
        </w:rPr>
        <w:t>י מדבר על מציאות שברור שאין לציבור אמון בממשלה הזאת, הממשלה המסוכנת שמביאה אסונות על הציבור בכל תחום, בתחום המדיני, הכלכלי, החברתי והביטחוני. זו ממשלה מסוכנת, שצריכה ללכת.</w:t>
      </w:r>
    </w:p>
    <w:p w14:paraId="73DC4010" w14:textId="77777777" w:rsidR="00000000" w:rsidRDefault="00A32788">
      <w:pPr>
        <w:pStyle w:val="a0"/>
        <w:rPr>
          <w:rFonts w:hint="cs"/>
          <w:rtl/>
        </w:rPr>
      </w:pPr>
    </w:p>
    <w:p w14:paraId="6392AA5C" w14:textId="77777777" w:rsidR="00000000" w:rsidRDefault="00A32788">
      <w:pPr>
        <w:pStyle w:val="a0"/>
        <w:rPr>
          <w:rFonts w:hint="cs"/>
          <w:rtl/>
        </w:rPr>
      </w:pPr>
      <w:r>
        <w:rPr>
          <w:rFonts w:hint="cs"/>
          <w:rtl/>
        </w:rPr>
        <w:t>רחשנו אמון, ואני רוצה להמשיך לרחוש אמון לנשיאות הכנסת, למשל, אבל היום אני רוצה לבקר</w:t>
      </w:r>
      <w:r>
        <w:rPr>
          <w:rFonts w:hint="cs"/>
          <w:rtl/>
        </w:rPr>
        <w:t xml:space="preserve"> בחריפות את התנהגותה של נשיאות הכנסת אשר נמנעה מלאשר ומנעה דיון השבוע בנושא העינויים של האסירים העירקים על-ידי צבא הכיבוש האמריקני בעירק בבתי-הכלא העירקיים. כאשר העולם כולו רוחש ורועש ומציג תמונות מסמרות שיער ומקוממות על העינויים שמבצע ממשל בוש-רמספלד ועל </w:t>
      </w:r>
      <w:r>
        <w:rPr>
          <w:rFonts w:hint="cs"/>
          <w:rtl/>
        </w:rPr>
        <w:t>פעולות הטרור שהוא מבצע נגד העצירים, נשיאות הכנסת, שמתיימרת להיות רגישה לעברו של העם היהודי, מתעלמת ואינה מאפשרת דיון בתמונות שאני לפחות ראיתי כמותן בפעם האחרונה כאשר ביקרתי במוזיאון של מחנה הריכוז בזקסנהאוזן. אני חושב שמישהו צריך להתבייש בעצם מניעת הדיון ה</w:t>
      </w:r>
      <w:r>
        <w:rPr>
          <w:rFonts w:hint="cs"/>
          <w:rtl/>
        </w:rPr>
        <w:t xml:space="preserve">זה, אבל זה מראה לאיזו תחתית הגענו </w:t>
      </w:r>
      <w:r>
        <w:rPr>
          <w:rFonts w:hint="eastAsia"/>
          <w:rtl/>
        </w:rPr>
        <w:t>–</w:t>
      </w:r>
      <w:r>
        <w:rPr>
          <w:rFonts w:hint="cs"/>
          <w:rtl/>
        </w:rPr>
        <w:t xml:space="preserve"> עריצות, עינויים וטרור נוסח בוש ונוסח רמספלד, אבל מישהו מפחד שאולי גם כמה חיילים או כמה חוקרים בישראל יפתחו את הפה וייתנו עדויות ואולי יצלמו תמונות.</w:t>
      </w:r>
    </w:p>
    <w:p w14:paraId="0C9E71B4" w14:textId="77777777" w:rsidR="00000000" w:rsidRDefault="00A32788">
      <w:pPr>
        <w:pStyle w:val="a0"/>
        <w:rPr>
          <w:rFonts w:hint="cs"/>
          <w:rtl/>
        </w:rPr>
      </w:pPr>
    </w:p>
    <w:p w14:paraId="357CB78B" w14:textId="77777777" w:rsidR="00000000" w:rsidRDefault="00A32788">
      <w:pPr>
        <w:pStyle w:val="a0"/>
        <w:ind w:firstLine="720"/>
        <w:rPr>
          <w:rFonts w:hint="cs"/>
          <w:rtl/>
        </w:rPr>
      </w:pPr>
      <w:r>
        <w:rPr>
          <w:rFonts w:hint="cs"/>
          <w:rtl/>
        </w:rPr>
        <w:t xml:space="preserve">אדוני היושב-ראש - - </w:t>
      </w:r>
    </w:p>
    <w:p w14:paraId="0C9A2F55" w14:textId="77777777" w:rsidR="00000000" w:rsidRDefault="00A32788">
      <w:pPr>
        <w:pStyle w:val="a0"/>
        <w:ind w:firstLine="0"/>
        <w:rPr>
          <w:rFonts w:hint="cs"/>
          <w:rtl/>
        </w:rPr>
      </w:pPr>
    </w:p>
    <w:p w14:paraId="12168F92" w14:textId="77777777" w:rsidR="00000000" w:rsidRDefault="00A32788">
      <w:pPr>
        <w:pStyle w:val="af0"/>
        <w:rPr>
          <w:rtl/>
        </w:rPr>
      </w:pPr>
      <w:r>
        <w:rPr>
          <w:rFonts w:hint="eastAsia"/>
          <w:rtl/>
        </w:rPr>
        <w:t>זאב</w:t>
      </w:r>
      <w:r>
        <w:rPr>
          <w:rtl/>
        </w:rPr>
        <w:t xml:space="preserve"> בוים (הליכוד):</w:t>
      </w:r>
    </w:p>
    <w:p w14:paraId="068E96A7" w14:textId="77777777" w:rsidR="00000000" w:rsidRDefault="00A32788">
      <w:pPr>
        <w:pStyle w:val="a0"/>
        <w:rPr>
          <w:rFonts w:hint="cs"/>
          <w:rtl/>
        </w:rPr>
      </w:pPr>
    </w:p>
    <w:p w14:paraId="27364A81" w14:textId="77777777" w:rsidR="00000000" w:rsidRDefault="00A32788">
      <w:pPr>
        <w:pStyle w:val="a0"/>
        <w:rPr>
          <w:rFonts w:hint="cs"/>
          <w:rtl/>
        </w:rPr>
      </w:pPr>
      <w:r>
        <w:rPr>
          <w:rFonts w:hint="cs"/>
          <w:rtl/>
        </w:rPr>
        <w:t xml:space="preserve">כמה זמן נשמע את השטויות שלך? </w:t>
      </w:r>
      <w:r>
        <w:rPr>
          <w:rFonts w:hint="cs"/>
          <w:rtl/>
        </w:rPr>
        <w:t>איזו בושה. שטויות במיץ עגבניות - - -</w:t>
      </w:r>
    </w:p>
    <w:p w14:paraId="68D4F56D" w14:textId="77777777" w:rsidR="00000000" w:rsidRDefault="00A32788">
      <w:pPr>
        <w:pStyle w:val="a0"/>
        <w:ind w:firstLine="0"/>
        <w:rPr>
          <w:rFonts w:hint="cs"/>
          <w:rtl/>
        </w:rPr>
      </w:pPr>
    </w:p>
    <w:p w14:paraId="4CD84A23" w14:textId="77777777" w:rsidR="00000000" w:rsidRDefault="00A32788">
      <w:pPr>
        <w:pStyle w:val="-"/>
        <w:rPr>
          <w:rtl/>
        </w:rPr>
      </w:pPr>
      <w:bookmarkStart w:id="187" w:name="FS000000542T10_05_2004_19_00_15"/>
      <w:bookmarkStart w:id="188" w:name="FS000000542T10_05_2004_19_00_20C"/>
      <w:bookmarkEnd w:id="187"/>
      <w:bookmarkEnd w:id="188"/>
      <w:r>
        <w:rPr>
          <w:rtl/>
        </w:rPr>
        <w:t>עסאם מח'ול (חד"ש-תע"ל):</w:t>
      </w:r>
    </w:p>
    <w:p w14:paraId="20A0FE01" w14:textId="77777777" w:rsidR="00000000" w:rsidRDefault="00A32788">
      <w:pPr>
        <w:pStyle w:val="a0"/>
        <w:rPr>
          <w:rtl/>
        </w:rPr>
      </w:pPr>
    </w:p>
    <w:p w14:paraId="5B3D254F" w14:textId="77777777" w:rsidR="00000000" w:rsidRDefault="00A32788">
      <w:pPr>
        <w:pStyle w:val="a0"/>
        <w:rPr>
          <w:rFonts w:hint="cs"/>
          <w:rtl/>
        </w:rPr>
      </w:pPr>
      <w:r>
        <w:rPr>
          <w:rFonts w:hint="cs"/>
          <w:rtl/>
        </w:rPr>
        <w:t>- -  הארץ עוד לא שתקה - - - אתה תענה לי על הנושא הבא. זה לא על חשבוני, אדוני היושב-ראש.</w:t>
      </w:r>
    </w:p>
    <w:p w14:paraId="53CD2356" w14:textId="77777777" w:rsidR="00000000" w:rsidRDefault="00A32788">
      <w:pPr>
        <w:pStyle w:val="a0"/>
        <w:ind w:firstLine="0"/>
        <w:rPr>
          <w:rFonts w:hint="cs"/>
          <w:rtl/>
        </w:rPr>
      </w:pPr>
    </w:p>
    <w:p w14:paraId="7FD179B2" w14:textId="77777777" w:rsidR="00000000" w:rsidRDefault="00A32788">
      <w:pPr>
        <w:pStyle w:val="af1"/>
        <w:rPr>
          <w:rtl/>
        </w:rPr>
      </w:pPr>
      <w:r>
        <w:rPr>
          <w:rtl/>
        </w:rPr>
        <w:t>היו"ר מיכאל נודלמן:</w:t>
      </w:r>
    </w:p>
    <w:p w14:paraId="2236B19A" w14:textId="77777777" w:rsidR="00000000" w:rsidRDefault="00A32788">
      <w:pPr>
        <w:pStyle w:val="a0"/>
        <w:rPr>
          <w:rtl/>
        </w:rPr>
      </w:pPr>
    </w:p>
    <w:p w14:paraId="2748383D" w14:textId="77777777" w:rsidR="00000000" w:rsidRDefault="00A32788">
      <w:pPr>
        <w:pStyle w:val="a0"/>
        <w:rPr>
          <w:rFonts w:hint="cs"/>
          <w:rtl/>
        </w:rPr>
      </w:pPr>
      <w:r>
        <w:rPr>
          <w:rFonts w:hint="cs"/>
          <w:rtl/>
        </w:rPr>
        <w:t>לא.</w:t>
      </w:r>
    </w:p>
    <w:p w14:paraId="18A24717" w14:textId="77777777" w:rsidR="00000000" w:rsidRDefault="00A32788">
      <w:pPr>
        <w:pStyle w:val="a0"/>
        <w:ind w:firstLine="0"/>
        <w:rPr>
          <w:rFonts w:hint="cs"/>
          <w:rtl/>
        </w:rPr>
      </w:pPr>
    </w:p>
    <w:p w14:paraId="248E0969" w14:textId="77777777" w:rsidR="00000000" w:rsidRDefault="00A32788">
      <w:pPr>
        <w:pStyle w:val="af0"/>
        <w:rPr>
          <w:rtl/>
        </w:rPr>
      </w:pPr>
      <w:r>
        <w:rPr>
          <w:rFonts w:hint="eastAsia"/>
          <w:rtl/>
        </w:rPr>
        <w:t>זאב</w:t>
      </w:r>
      <w:r>
        <w:rPr>
          <w:rtl/>
        </w:rPr>
        <w:t xml:space="preserve"> בוים (הליכוד):</w:t>
      </w:r>
    </w:p>
    <w:p w14:paraId="780BC2A1" w14:textId="77777777" w:rsidR="00000000" w:rsidRDefault="00A32788">
      <w:pPr>
        <w:pStyle w:val="a0"/>
        <w:rPr>
          <w:rFonts w:hint="cs"/>
          <w:rtl/>
        </w:rPr>
      </w:pPr>
    </w:p>
    <w:p w14:paraId="7636913F" w14:textId="77777777" w:rsidR="00000000" w:rsidRDefault="00A32788">
      <w:pPr>
        <w:pStyle w:val="a0"/>
        <w:rPr>
          <w:rFonts w:hint="cs"/>
          <w:rtl/>
        </w:rPr>
      </w:pPr>
      <w:r>
        <w:rPr>
          <w:rFonts w:hint="cs"/>
          <w:rtl/>
        </w:rPr>
        <w:t>שטויות במיץ עגבניות.</w:t>
      </w:r>
    </w:p>
    <w:p w14:paraId="266F1A58" w14:textId="77777777" w:rsidR="00000000" w:rsidRDefault="00A32788">
      <w:pPr>
        <w:pStyle w:val="a0"/>
        <w:ind w:firstLine="0"/>
        <w:rPr>
          <w:rFonts w:hint="cs"/>
          <w:rtl/>
        </w:rPr>
      </w:pPr>
    </w:p>
    <w:p w14:paraId="0F527092" w14:textId="77777777" w:rsidR="00000000" w:rsidRDefault="00A32788">
      <w:pPr>
        <w:pStyle w:val="-"/>
        <w:rPr>
          <w:rtl/>
        </w:rPr>
      </w:pPr>
      <w:bookmarkStart w:id="189" w:name="FS000000542T10_05_2004_19_01_13C"/>
      <w:bookmarkEnd w:id="189"/>
      <w:r>
        <w:rPr>
          <w:rtl/>
        </w:rPr>
        <w:t>עסאם מח'ול (חד"ש-תע"ל):</w:t>
      </w:r>
    </w:p>
    <w:p w14:paraId="68B55945" w14:textId="77777777" w:rsidR="00000000" w:rsidRDefault="00A32788">
      <w:pPr>
        <w:pStyle w:val="a0"/>
        <w:rPr>
          <w:rtl/>
        </w:rPr>
      </w:pPr>
    </w:p>
    <w:p w14:paraId="102E89CE" w14:textId="77777777" w:rsidR="00000000" w:rsidRDefault="00A32788">
      <w:pPr>
        <w:pStyle w:val="a0"/>
        <w:rPr>
          <w:rFonts w:hint="cs"/>
          <w:rtl/>
        </w:rPr>
      </w:pPr>
      <w:r>
        <w:rPr>
          <w:rFonts w:hint="cs"/>
          <w:rtl/>
        </w:rPr>
        <w:t>אתה עכשיו ת</w:t>
      </w:r>
      <w:r>
        <w:rPr>
          <w:rFonts w:hint="cs"/>
          <w:rtl/>
        </w:rPr>
        <w:t>שתוק ותשמע - - -</w:t>
      </w:r>
    </w:p>
    <w:p w14:paraId="6469603A" w14:textId="77777777" w:rsidR="00000000" w:rsidRDefault="00A32788">
      <w:pPr>
        <w:pStyle w:val="a0"/>
        <w:ind w:firstLine="0"/>
        <w:rPr>
          <w:rFonts w:hint="cs"/>
          <w:rtl/>
        </w:rPr>
      </w:pPr>
    </w:p>
    <w:p w14:paraId="399D7A58" w14:textId="77777777" w:rsidR="00000000" w:rsidRDefault="00A32788">
      <w:pPr>
        <w:pStyle w:val="af0"/>
        <w:rPr>
          <w:rtl/>
        </w:rPr>
      </w:pPr>
      <w:r>
        <w:rPr>
          <w:rFonts w:hint="eastAsia"/>
          <w:rtl/>
        </w:rPr>
        <w:t>זאב</w:t>
      </w:r>
      <w:r>
        <w:rPr>
          <w:rtl/>
        </w:rPr>
        <w:t xml:space="preserve"> בוים (הליכוד):</w:t>
      </w:r>
    </w:p>
    <w:p w14:paraId="696B63AC" w14:textId="77777777" w:rsidR="00000000" w:rsidRDefault="00A32788">
      <w:pPr>
        <w:pStyle w:val="a0"/>
        <w:rPr>
          <w:rFonts w:hint="cs"/>
          <w:rtl/>
        </w:rPr>
      </w:pPr>
    </w:p>
    <w:p w14:paraId="57DBB84A" w14:textId="77777777" w:rsidR="00000000" w:rsidRDefault="00A32788">
      <w:pPr>
        <w:pStyle w:val="a0"/>
        <w:rPr>
          <w:rFonts w:hint="cs"/>
          <w:rtl/>
        </w:rPr>
      </w:pPr>
      <w:r>
        <w:rPr>
          <w:rFonts w:hint="cs"/>
          <w:rtl/>
        </w:rPr>
        <w:t>אתה לא תגיד לי, תשתוק. אתה מדבר שטויות.</w:t>
      </w:r>
    </w:p>
    <w:p w14:paraId="2339E3EC" w14:textId="77777777" w:rsidR="00000000" w:rsidRDefault="00A32788">
      <w:pPr>
        <w:pStyle w:val="a0"/>
        <w:ind w:firstLine="0"/>
        <w:rPr>
          <w:rFonts w:hint="cs"/>
          <w:rtl/>
        </w:rPr>
      </w:pPr>
    </w:p>
    <w:p w14:paraId="7EE9A3EE" w14:textId="77777777" w:rsidR="00000000" w:rsidRDefault="00A32788">
      <w:pPr>
        <w:pStyle w:val="-"/>
        <w:rPr>
          <w:rtl/>
        </w:rPr>
      </w:pPr>
      <w:bookmarkStart w:id="190" w:name="FS000000542T10_05_2004_19_01_30C"/>
      <w:bookmarkEnd w:id="190"/>
      <w:r>
        <w:rPr>
          <w:rtl/>
        </w:rPr>
        <w:t>עסאם מח'ול (חד"ש-תע"ל):</w:t>
      </w:r>
    </w:p>
    <w:p w14:paraId="6442E170" w14:textId="77777777" w:rsidR="00000000" w:rsidRDefault="00A32788">
      <w:pPr>
        <w:pStyle w:val="a0"/>
        <w:rPr>
          <w:rtl/>
        </w:rPr>
      </w:pPr>
    </w:p>
    <w:p w14:paraId="74CF68D1" w14:textId="77777777" w:rsidR="00000000" w:rsidRDefault="00A32788">
      <w:pPr>
        <w:pStyle w:val="a0"/>
        <w:rPr>
          <w:rFonts w:hint="cs"/>
          <w:rtl/>
        </w:rPr>
      </w:pPr>
      <w:r>
        <w:rPr>
          <w:rFonts w:hint="cs"/>
          <w:rtl/>
        </w:rPr>
        <w:t>כן, אני אגיד לך: תשתוק. תשתוק ותשמע, ואני אגיד לך שראוי לנציג הממשלה הזאת לשתוק רבות.</w:t>
      </w:r>
    </w:p>
    <w:p w14:paraId="53F4FFAD" w14:textId="77777777" w:rsidR="00000000" w:rsidRDefault="00A32788">
      <w:pPr>
        <w:pStyle w:val="a0"/>
        <w:ind w:firstLine="0"/>
        <w:rPr>
          <w:rFonts w:hint="cs"/>
          <w:rtl/>
        </w:rPr>
      </w:pPr>
    </w:p>
    <w:p w14:paraId="79018375" w14:textId="77777777" w:rsidR="00000000" w:rsidRDefault="00A32788">
      <w:pPr>
        <w:pStyle w:val="af0"/>
        <w:rPr>
          <w:rtl/>
        </w:rPr>
      </w:pPr>
      <w:r>
        <w:rPr>
          <w:rFonts w:hint="eastAsia"/>
          <w:rtl/>
        </w:rPr>
        <w:t>זאב</w:t>
      </w:r>
      <w:r>
        <w:rPr>
          <w:rtl/>
        </w:rPr>
        <w:t xml:space="preserve"> בוים (הליכוד):</w:t>
      </w:r>
    </w:p>
    <w:p w14:paraId="4A1D2A1F" w14:textId="77777777" w:rsidR="00000000" w:rsidRDefault="00A32788">
      <w:pPr>
        <w:pStyle w:val="a0"/>
        <w:rPr>
          <w:rFonts w:hint="cs"/>
          <w:rtl/>
        </w:rPr>
      </w:pPr>
    </w:p>
    <w:p w14:paraId="5BE5C299" w14:textId="77777777" w:rsidR="00000000" w:rsidRDefault="00A32788">
      <w:pPr>
        <w:pStyle w:val="a0"/>
        <w:rPr>
          <w:rFonts w:hint="cs"/>
          <w:rtl/>
        </w:rPr>
      </w:pPr>
      <w:r>
        <w:rPr>
          <w:rFonts w:hint="cs"/>
          <w:rtl/>
        </w:rPr>
        <w:t>אתה תקבל בחזרה את הכול.</w:t>
      </w:r>
    </w:p>
    <w:p w14:paraId="18675189" w14:textId="77777777" w:rsidR="00000000" w:rsidRDefault="00A32788">
      <w:pPr>
        <w:pStyle w:val="a0"/>
        <w:ind w:firstLine="0"/>
        <w:rPr>
          <w:rFonts w:hint="cs"/>
          <w:rtl/>
        </w:rPr>
      </w:pPr>
    </w:p>
    <w:p w14:paraId="4EAFA21A" w14:textId="77777777" w:rsidR="00000000" w:rsidRDefault="00A32788">
      <w:pPr>
        <w:pStyle w:val="-"/>
        <w:rPr>
          <w:rtl/>
        </w:rPr>
      </w:pPr>
      <w:bookmarkStart w:id="191" w:name="FS000000542T10_05_2004_19_02_07C"/>
      <w:bookmarkEnd w:id="191"/>
      <w:r>
        <w:rPr>
          <w:rtl/>
        </w:rPr>
        <w:t>עסאם מח'ול (חד"ש-תע"</w:t>
      </w:r>
      <w:r>
        <w:rPr>
          <w:rtl/>
        </w:rPr>
        <w:t>ל):</w:t>
      </w:r>
    </w:p>
    <w:p w14:paraId="42EA952A" w14:textId="77777777" w:rsidR="00000000" w:rsidRDefault="00A32788">
      <w:pPr>
        <w:pStyle w:val="a0"/>
        <w:rPr>
          <w:rtl/>
        </w:rPr>
      </w:pPr>
    </w:p>
    <w:p w14:paraId="3C693E4E" w14:textId="77777777" w:rsidR="00000000" w:rsidRDefault="00A32788">
      <w:pPr>
        <w:pStyle w:val="a0"/>
        <w:rPr>
          <w:rFonts w:hint="cs"/>
          <w:rtl/>
        </w:rPr>
      </w:pPr>
      <w:r>
        <w:rPr>
          <w:rFonts w:hint="cs"/>
          <w:rtl/>
        </w:rPr>
        <w:t>ממשלה, שבצל השלטון שלה - - -</w:t>
      </w:r>
    </w:p>
    <w:p w14:paraId="2C880C35" w14:textId="77777777" w:rsidR="00000000" w:rsidRDefault="00A32788">
      <w:pPr>
        <w:pStyle w:val="a0"/>
        <w:ind w:firstLine="0"/>
        <w:rPr>
          <w:rFonts w:hint="cs"/>
          <w:rtl/>
        </w:rPr>
      </w:pPr>
    </w:p>
    <w:p w14:paraId="7A4906DF" w14:textId="77777777" w:rsidR="00000000" w:rsidRDefault="00A32788">
      <w:pPr>
        <w:pStyle w:val="af0"/>
        <w:rPr>
          <w:rtl/>
        </w:rPr>
      </w:pPr>
      <w:r>
        <w:rPr>
          <w:rFonts w:hint="eastAsia"/>
          <w:rtl/>
        </w:rPr>
        <w:t>קולט</w:t>
      </w:r>
      <w:r>
        <w:rPr>
          <w:rtl/>
        </w:rPr>
        <w:t xml:space="preserve"> אביטל (העבודה-מימד):</w:t>
      </w:r>
    </w:p>
    <w:p w14:paraId="5E998D00" w14:textId="77777777" w:rsidR="00000000" w:rsidRDefault="00A32788">
      <w:pPr>
        <w:pStyle w:val="a0"/>
        <w:rPr>
          <w:rFonts w:hint="cs"/>
          <w:rtl/>
        </w:rPr>
      </w:pPr>
    </w:p>
    <w:p w14:paraId="43C319BC" w14:textId="77777777" w:rsidR="00000000" w:rsidRDefault="00A32788">
      <w:pPr>
        <w:pStyle w:val="a0"/>
        <w:rPr>
          <w:rFonts w:hint="cs"/>
          <w:rtl/>
        </w:rPr>
      </w:pPr>
      <w:r>
        <w:rPr>
          <w:rFonts w:hint="cs"/>
          <w:rtl/>
        </w:rPr>
        <w:t>אפשר לעשות פה קצת סדר?</w:t>
      </w:r>
    </w:p>
    <w:p w14:paraId="2EBF07E1" w14:textId="77777777" w:rsidR="00000000" w:rsidRDefault="00A32788">
      <w:pPr>
        <w:pStyle w:val="a0"/>
        <w:ind w:firstLine="0"/>
        <w:rPr>
          <w:rFonts w:hint="cs"/>
          <w:rtl/>
        </w:rPr>
      </w:pPr>
    </w:p>
    <w:p w14:paraId="719E209F" w14:textId="77777777" w:rsidR="00000000" w:rsidRDefault="00A32788">
      <w:pPr>
        <w:pStyle w:val="-"/>
        <w:rPr>
          <w:rtl/>
        </w:rPr>
      </w:pPr>
      <w:bookmarkStart w:id="192" w:name="FS000000542T10_05_2004_19_02_28C"/>
      <w:bookmarkEnd w:id="192"/>
      <w:r>
        <w:rPr>
          <w:rtl/>
        </w:rPr>
        <w:t>עסאם מח'ול (חד"ש-תע"ל):</w:t>
      </w:r>
    </w:p>
    <w:p w14:paraId="5A566474" w14:textId="77777777" w:rsidR="00000000" w:rsidRDefault="00A32788">
      <w:pPr>
        <w:pStyle w:val="a0"/>
        <w:rPr>
          <w:rtl/>
        </w:rPr>
      </w:pPr>
    </w:p>
    <w:p w14:paraId="3F58972C" w14:textId="77777777" w:rsidR="00000000" w:rsidRDefault="00A32788">
      <w:pPr>
        <w:pStyle w:val="a0"/>
        <w:rPr>
          <w:rFonts w:hint="cs"/>
          <w:rtl/>
        </w:rPr>
      </w:pPr>
      <w:r>
        <w:rPr>
          <w:rFonts w:hint="cs"/>
          <w:rtl/>
        </w:rPr>
        <w:t>אתה מגן עלי או לא? אתה תשתיק אותו, אני חצי דקה לא מדבר.</w:t>
      </w:r>
    </w:p>
    <w:p w14:paraId="44AC5571" w14:textId="77777777" w:rsidR="00000000" w:rsidRDefault="00A32788">
      <w:pPr>
        <w:pStyle w:val="a0"/>
        <w:ind w:firstLine="0"/>
        <w:rPr>
          <w:rFonts w:hint="cs"/>
          <w:rtl/>
        </w:rPr>
      </w:pPr>
    </w:p>
    <w:p w14:paraId="22569D74" w14:textId="77777777" w:rsidR="00000000" w:rsidRDefault="00A32788">
      <w:pPr>
        <w:pStyle w:val="af0"/>
        <w:rPr>
          <w:rtl/>
        </w:rPr>
      </w:pPr>
      <w:r>
        <w:rPr>
          <w:rFonts w:hint="eastAsia"/>
          <w:rtl/>
        </w:rPr>
        <w:t>זאב</w:t>
      </w:r>
      <w:r>
        <w:rPr>
          <w:rtl/>
        </w:rPr>
        <w:t xml:space="preserve"> בוים (הליכוד):</w:t>
      </w:r>
    </w:p>
    <w:p w14:paraId="6FE336F7" w14:textId="77777777" w:rsidR="00000000" w:rsidRDefault="00A32788">
      <w:pPr>
        <w:pStyle w:val="a0"/>
        <w:rPr>
          <w:rFonts w:hint="cs"/>
          <w:rtl/>
        </w:rPr>
      </w:pPr>
    </w:p>
    <w:p w14:paraId="7AC09B09" w14:textId="77777777" w:rsidR="00000000" w:rsidRDefault="00A32788">
      <w:pPr>
        <w:pStyle w:val="a0"/>
        <w:rPr>
          <w:rFonts w:hint="cs"/>
          <w:rtl/>
        </w:rPr>
      </w:pPr>
      <w:r>
        <w:rPr>
          <w:rFonts w:hint="cs"/>
          <w:rtl/>
        </w:rPr>
        <w:t>- - -</w:t>
      </w:r>
    </w:p>
    <w:p w14:paraId="4A08AB78" w14:textId="77777777" w:rsidR="00000000" w:rsidRDefault="00A32788">
      <w:pPr>
        <w:pStyle w:val="a0"/>
        <w:ind w:firstLine="0"/>
        <w:rPr>
          <w:rFonts w:hint="cs"/>
          <w:rtl/>
        </w:rPr>
      </w:pPr>
    </w:p>
    <w:p w14:paraId="49A6F688" w14:textId="77777777" w:rsidR="00000000" w:rsidRDefault="00A32788">
      <w:pPr>
        <w:pStyle w:val="-"/>
        <w:rPr>
          <w:rtl/>
        </w:rPr>
      </w:pPr>
      <w:bookmarkStart w:id="193" w:name="FS000000542T10_05_2004_19_02_50C"/>
      <w:bookmarkEnd w:id="193"/>
      <w:r>
        <w:rPr>
          <w:rtl/>
        </w:rPr>
        <w:t>עסאם מח'ול (חד"ש-תע"ל):</w:t>
      </w:r>
    </w:p>
    <w:p w14:paraId="254C9460" w14:textId="77777777" w:rsidR="00000000" w:rsidRDefault="00A32788">
      <w:pPr>
        <w:pStyle w:val="a0"/>
        <w:rPr>
          <w:rtl/>
        </w:rPr>
      </w:pPr>
    </w:p>
    <w:p w14:paraId="05E4FFF8" w14:textId="77777777" w:rsidR="00000000" w:rsidRDefault="00A32788">
      <w:pPr>
        <w:pStyle w:val="a0"/>
        <w:rPr>
          <w:rFonts w:hint="cs"/>
          <w:rtl/>
        </w:rPr>
      </w:pPr>
      <w:r>
        <w:rPr>
          <w:rFonts w:hint="cs"/>
          <w:rtl/>
        </w:rPr>
        <w:t>אני חושב שההתנהגות של היושב-ראש כרגע</w:t>
      </w:r>
      <w:r>
        <w:rPr>
          <w:rFonts w:hint="cs"/>
          <w:rtl/>
        </w:rPr>
        <w:t xml:space="preserve"> היא התנהגות שמטילה דופי ומביישת את הבית הזה. אני מבקש את ההגנה שלך על זכותי לדבר.</w:t>
      </w:r>
    </w:p>
    <w:p w14:paraId="3D3C7F72" w14:textId="77777777" w:rsidR="00000000" w:rsidRDefault="00A32788">
      <w:pPr>
        <w:pStyle w:val="a0"/>
        <w:ind w:firstLine="0"/>
        <w:rPr>
          <w:rFonts w:hint="cs"/>
          <w:rtl/>
        </w:rPr>
      </w:pPr>
    </w:p>
    <w:p w14:paraId="54F214A6" w14:textId="77777777" w:rsidR="00000000" w:rsidRDefault="00A32788">
      <w:pPr>
        <w:pStyle w:val="af1"/>
        <w:rPr>
          <w:rtl/>
        </w:rPr>
      </w:pPr>
      <w:r>
        <w:rPr>
          <w:rtl/>
        </w:rPr>
        <w:t>היו"ר מיכאל נודלמן:</w:t>
      </w:r>
    </w:p>
    <w:p w14:paraId="660F1525" w14:textId="77777777" w:rsidR="00000000" w:rsidRDefault="00A32788">
      <w:pPr>
        <w:pStyle w:val="a0"/>
        <w:rPr>
          <w:rtl/>
        </w:rPr>
      </w:pPr>
    </w:p>
    <w:p w14:paraId="6BAB1B68" w14:textId="77777777" w:rsidR="00000000" w:rsidRDefault="00A32788">
      <w:pPr>
        <w:pStyle w:val="a0"/>
        <w:rPr>
          <w:rFonts w:hint="cs"/>
          <w:rtl/>
        </w:rPr>
      </w:pPr>
      <w:r>
        <w:rPr>
          <w:rFonts w:hint="cs"/>
          <w:rtl/>
        </w:rPr>
        <w:t>בסדר, אני לא יכול - - -</w:t>
      </w:r>
    </w:p>
    <w:p w14:paraId="1E47655C" w14:textId="77777777" w:rsidR="00000000" w:rsidRDefault="00A32788">
      <w:pPr>
        <w:pStyle w:val="a0"/>
        <w:ind w:firstLine="0"/>
        <w:rPr>
          <w:rFonts w:hint="cs"/>
          <w:rtl/>
        </w:rPr>
      </w:pPr>
    </w:p>
    <w:p w14:paraId="34084893" w14:textId="77777777" w:rsidR="00000000" w:rsidRDefault="00A32788">
      <w:pPr>
        <w:pStyle w:val="-"/>
        <w:rPr>
          <w:rtl/>
        </w:rPr>
      </w:pPr>
      <w:bookmarkStart w:id="194" w:name="FS000000542T10_05_2004_19_03_14C"/>
      <w:bookmarkEnd w:id="194"/>
      <w:r>
        <w:rPr>
          <w:rtl/>
        </w:rPr>
        <w:t>עסאם מח'ול (חד"ש-תע"ל):</w:t>
      </w:r>
    </w:p>
    <w:p w14:paraId="3CD4F430" w14:textId="77777777" w:rsidR="00000000" w:rsidRDefault="00A32788">
      <w:pPr>
        <w:pStyle w:val="a0"/>
        <w:rPr>
          <w:rtl/>
        </w:rPr>
      </w:pPr>
    </w:p>
    <w:p w14:paraId="50A8A589" w14:textId="77777777" w:rsidR="00000000" w:rsidRDefault="00A32788">
      <w:pPr>
        <w:pStyle w:val="a0"/>
        <w:rPr>
          <w:rFonts w:hint="cs"/>
          <w:rtl/>
        </w:rPr>
      </w:pPr>
      <w:r>
        <w:rPr>
          <w:rFonts w:hint="cs"/>
          <w:rtl/>
        </w:rPr>
        <w:t>אתה יכול ואני מבקש ממך לדבר.</w:t>
      </w:r>
    </w:p>
    <w:p w14:paraId="70E35946" w14:textId="77777777" w:rsidR="00000000" w:rsidRDefault="00A32788">
      <w:pPr>
        <w:pStyle w:val="a0"/>
        <w:ind w:firstLine="0"/>
        <w:rPr>
          <w:rFonts w:hint="cs"/>
          <w:rtl/>
        </w:rPr>
      </w:pPr>
    </w:p>
    <w:p w14:paraId="5CE4D0D5" w14:textId="77777777" w:rsidR="00000000" w:rsidRDefault="00A32788">
      <w:pPr>
        <w:pStyle w:val="af1"/>
        <w:rPr>
          <w:rtl/>
        </w:rPr>
      </w:pPr>
      <w:r>
        <w:rPr>
          <w:rtl/>
        </w:rPr>
        <w:t>היו"ר מיכאל נודלמן:</w:t>
      </w:r>
    </w:p>
    <w:p w14:paraId="512C65B4" w14:textId="77777777" w:rsidR="00000000" w:rsidRDefault="00A32788">
      <w:pPr>
        <w:pStyle w:val="a0"/>
        <w:rPr>
          <w:rtl/>
        </w:rPr>
      </w:pPr>
    </w:p>
    <w:p w14:paraId="2F467A91" w14:textId="77777777" w:rsidR="00000000" w:rsidRDefault="00A32788">
      <w:pPr>
        <w:pStyle w:val="a0"/>
        <w:rPr>
          <w:rFonts w:hint="cs"/>
          <w:rtl/>
        </w:rPr>
      </w:pPr>
      <w:r>
        <w:rPr>
          <w:rFonts w:hint="cs"/>
          <w:rtl/>
        </w:rPr>
        <w:t>תשתוק, בבקשה, אני עושה סדר. אתה לא נותן לי להגיד מ</w:t>
      </w:r>
      <w:r>
        <w:rPr>
          <w:rFonts w:hint="cs"/>
          <w:rtl/>
        </w:rPr>
        <w:t>לה. חבר הכנסת בוים, סגן השר, תן לו לסיים.</w:t>
      </w:r>
    </w:p>
    <w:p w14:paraId="3DD8CDCA" w14:textId="77777777" w:rsidR="00000000" w:rsidRDefault="00A32788">
      <w:pPr>
        <w:pStyle w:val="a0"/>
        <w:ind w:firstLine="0"/>
        <w:rPr>
          <w:rFonts w:hint="cs"/>
          <w:rtl/>
        </w:rPr>
      </w:pPr>
    </w:p>
    <w:p w14:paraId="415B924E" w14:textId="77777777" w:rsidR="00000000" w:rsidRDefault="00A32788">
      <w:pPr>
        <w:pStyle w:val="af0"/>
        <w:rPr>
          <w:rtl/>
        </w:rPr>
      </w:pPr>
      <w:r>
        <w:rPr>
          <w:rFonts w:hint="eastAsia"/>
          <w:rtl/>
        </w:rPr>
        <w:t>זאב</w:t>
      </w:r>
      <w:r>
        <w:rPr>
          <w:rtl/>
        </w:rPr>
        <w:t xml:space="preserve"> בוים (הליכוד):</w:t>
      </w:r>
    </w:p>
    <w:p w14:paraId="71087E98" w14:textId="77777777" w:rsidR="00000000" w:rsidRDefault="00A32788">
      <w:pPr>
        <w:pStyle w:val="a0"/>
        <w:rPr>
          <w:rFonts w:hint="cs"/>
          <w:rtl/>
        </w:rPr>
      </w:pPr>
    </w:p>
    <w:p w14:paraId="6DED7943" w14:textId="77777777" w:rsidR="00000000" w:rsidRDefault="00A32788">
      <w:pPr>
        <w:pStyle w:val="a0"/>
        <w:rPr>
          <w:rFonts w:hint="cs"/>
          <w:rtl/>
        </w:rPr>
      </w:pPr>
      <w:r>
        <w:rPr>
          <w:rFonts w:hint="cs"/>
          <w:rtl/>
        </w:rPr>
        <w:t>- - - צריך למחוק מהפרוטוקול. צריך למחוק אותו בכלל.</w:t>
      </w:r>
    </w:p>
    <w:p w14:paraId="4A51FCD8" w14:textId="77777777" w:rsidR="00000000" w:rsidRDefault="00A32788">
      <w:pPr>
        <w:pStyle w:val="a0"/>
        <w:ind w:firstLine="0"/>
        <w:rPr>
          <w:rFonts w:hint="cs"/>
          <w:rtl/>
        </w:rPr>
      </w:pPr>
    </w:p>
    <w:p w14:paraId="465DCDE6" w14:textId="77777777" w:rsidR="00000000" w:rsidRDefault="00A32788">
      <w:pPr>
        <w:pStyle w:val="af1"/>
        <w:rPr>
          <w:rtl/>
        </w:rPr>
      </w:pPr>
      <w:bookmarkStart w:id="195" w:name="FS000000542T10_05_2004_19_04_08C"/>
      <w:bookmarkEnd w:id="195"/>
      <w:r>
        <w:rPr>
          <w:rFonts w:hint="eastAsia"/>
          <w:rtl/>
        </w:rPr>
        <w:t>היו</w:t>
      </w:r>
      <w:r>
        <w:rPr>
          <w:rtl/>
        </w:rPr>
        <w:t>"ר מיכאל נודלמן:</w:t>
      </w:r>
    </w:p>
    <w:p w14:paraId="17B0CBD2" w14:textId="77777777" w:rsidR="00000000" w:rsidRDefault="00A32788">
      <w:pPr>
        <w:pStyle w:val="a0"/>
        <w:rPr>
          <w:rFonts w:hint="cs"/>
          <w:rtl/>
        </w:rPr>
      </w:pPr>
    </w:p>
    <w:p w14:paraId="7487F3E7" w14:textId="77777777" w:rsidR="00000000" w:rsidRDefault="00A32788">
      <w:pPr>
        <w:pStyle w:val="a0"/>
        <w:rPr>
          <w:rFonts w:hint="cs"/>
          <w:rtl/>
        </w:rPr>
      </w:pPr>
      <w:r>
        <w:rPr>
          <w:rFonts w:hint="cs"/>
          <w:rtl/>
        </w:rPr>
        <w:t>סגן השר, אני מבקש שתיתן לו לסיים.</w:t>
      </w:r>
    </w:p>
    <w:p w14:paraId="1EA4E319" w14:textId="77777777" w:rsidR="00000000" w:rsidRDefault="00A32788">
      <w:pPr>
        <w:pStyle w:val="a0"/>
        <w:ind w:firstLine="0"/>
        <w:rPr>
          <w:rFonts w:hint="cs"/>
          <w:rtl/>
        </w:rPr>
      </w:pPr>
    </w:p>
    <w:p w14:paraId="36A90B6D" w14:textId="77777777" w:rsidR="00000000" w:rsidRDefault="00A32788">
      <w:pPr>
        <w:pStyle w:val="-"/>
        <w:rPr>
          <w:rtl/>
        </w:rPr>
      </w:pPr>
      <w:bookmarkStart w:id="196" w:name="FS000000542T10_05_2004_19_04_27C"/>
      <w:bookmarkEnd w:id="196"/>
      <w:r>
        <w:rPr>
          <w:rtl/>
        </w:rPr>
        <w:t>עסאם מח'ול (חד"ש-תע"ל):</w:t>
      </w:r>
    </w:p>
    <w:p w14:paraId="0E282A2B" w14:textId="77777777" w:rsidR="00000000" w:rsidRDefault="00A32788">
      <w:pPr>
        <w:pStyle w:val="a0"/>
        <w:rPr>
          <w:rtl/>
        </w:rPr>
      </w:pPr>
    </w:p>
    <w:p w14:paraId="35E677BB" w14:textId="77777777" w:rsidR="00000000" w:rsidRDefault="00A32788">
      <w:pPr>
        <w:pStyle w:val="a0"/>
        <w:rPr>
          <w:rFonts w:hint="cs"/>
          <w:rtl/>
        </w:rPr>
      </w:pPr>
      <w:r>
        <w:rPr>
          <w:rFonts w:hint="cs"/>
          <w:rtl/>
        </w:rPr>
        <w:t>אדוני היושב-ראש, אתמול התפרסם שהשתחררו שלושה בחורים מכפר-כנא</w:t>
      </w:r>
      <w:r>
        <w:rPr>
          <w:rFonts w:hint="cs"/>
          <w:rtl/>
        </w:rPr>
        <w:t>, וזאב בוים, על דמותם ודמם הקימו את הארץ והעמידו את כולם על הרגלים האחוריות, כדי להסית נגד האוכלוסייה הערבית. מתברר, שההודאות נגבו מהם בעינויים.</w:t>
      </w:r>
    </w:p>
    <w:p w14:paraId="658C1F0B" w14:textId="77777777" w:rsidR="00000000" w:rsidRDefault="00A32788">
      <w:pPr>
        <w:pStyle w:val="a0"/>
        <w:ind w:firstLine="0"/>
        <w:rPr>
          <w:rFonts w:hint="cs"/>
          <w:rtl/>
        </w:rPr>
      </w:pPr>
    </w:p>
    <w:p w14:paraId="4B8FC83B" w14:textId="77777777" w:rsidR="00000000" w:rsidRDefault="00A32788">
      <w:pPr>
        <w:pStyle w:val="af0"/>
        <w:rPr>
          <w:rtl/>
        </w:rPr>
      </w:pPr>
      <w:r>
        <w:rPr>
          <w:rFonts w:hint="eastAsia"/>
          <w:rtl/>
        </w:rPr>
        <w:t>זאב</w:t>
      </w:r>
      <w:r>
        <w:rPr>
          <w:rtl/>
        </w:rPr>
        <w:t xml:space="preserve"> בוים (הליכוד):</w:t>
      </w:r>
    </w:p>
    <w:p w14:paraId="6601541A" w14:textId="77777777" w:rsidR="00000000" w:rsidRDefault="00A32788">
      <w:pPr>
        <w:pStyle w:val="a0"/>
        <w:rPr>
          <w:rFonts w:hint="cs"/>
          <w:rtl/>
        </w:rPr>
      </w:pPr>
    </w:p>
    <w:p w14:paraId="5C044D06" w14:textId="77777777" w:rsidR="00000000" w:rsidRDefault="00A32788">
      <w:pPr>
        <w:pStyle w:val="a0"/>
        <w:rPr>
          <w:rFonts w:hint="cs"/>
          <w:rtl/>
        </w:rPr>
      </w:pPr>
      <w:r>
        <w:rPr>
          <w:rFonts w:hint="cs"/>
          <w:rtl/>
        </w:rPr>
        <w:t>מה אתה מבלבל את המוח?</w:t>
      </w:r>
    </w:p>
    <w:p w14:paraId="2C0BC861" w14:textId="77777777" w:rsidR="00000000" w:rsidRDefault="00A32788">
      <w:pPr>
        <w:pStyle w:val="a0"/>
        <w:ind w:firstLine="0"/>
        <w:rPr>
          <w:rFonts w:hint="cs"/>
          <w:rtl/>
        </w:rPr>
      </w:pPr>
    </w:p>
    <w:p w14:paraId="5B130BFA" w14:textId="77777777" w:rsidR="00000000" w:rsidRDefault="00A32788">
      <w:pPr>
        <w:pStyle w:val="-"/>
        <w:rPr>
          <w:rtl/>
        </w:rPr>
      </w:pPr>
      <w:bookmarkStart w:id="197" w:name="FS000000542T10_05_2004_19_05_49C"/>
      <w:bookmarkEnd w:id="197"/>
      <w:r>
        <w:rPr>
          <w:rtl/>
        </w:rPr>
        <w:t>עסאם מח'ול (חד"ש-תע"ל):</w:t>
      </w:r>
    </w:p>
    <w:p w14:paraId="04BF4E64" w14:textId="77777777" w:rsidR="00000000" w:rsidRDefault="00A32788">
      <w:pPr>
        <w:pStyle w:val="a0"/>
        <w:rPr>
          <w:rtl/>
        </w:rPr>
      </w:pPr>
    </w:p>
    <w:p w14:paraId="3A2EFA44" w14:textId="77777777" w:rsidR="00000000" w:rsidRDefault="00A32788">
      <w:pPr>
        <w:pStyle w:val="a0"/>
        <w:rPr>
          <w:rFonts w:hint="cs"/>
          <w:rtl/>
        </w:rPr>
      </w:pPr>
      <w:r>
        <w:rPr>
          <w:rFonts w:hint="cs"/>
          <w:rtl/>
        </w:rPr>
        <w:t>זה אות קין על המצח שלכם, של הממשלה הזאת. ד</w:t>
      </w:r>
      <w:r>
        <w:rPr>
          <w:rFonts w:hint="cs"/>
          <w:rtl/>
        </w:rPr>
        <w:t>יברתם על תא חבלה? אתם מטילים ומלבישים תיק על אזרחים שאין להם - -</w:t>
      </w:r>
    </w:p>
    <w:p w14:paraId="3743D56D" w14:textId="77777777" w:rsidR="00000000" w:rsidRDefault="00A32788">
      <w:pPr>
        <w:pStyle w:val="a0"/>
        <w:ind w:firstLine="0"/>
        <w:rPr>
          <w:rFonts w:hint="cs"/>
          <w:rtl/>
        </w:rPr>
      </w:pPr>
    </w:p>
    <w:p w14:paraId="405F7E74" w14:textId="77777777" w:rsidR="00000000" w:rsidRDefault="00A32788">
      <w:pPr>
        <w:pStyle w:val="af0"/>
        <w:rPr>
          <w:rtl/>
        </w:rPr>
      </w:pPr>
      <w:r>
        <w:rPr>
          <w:rFonts w:hint="eastAsia"/>
          <w:rtl/>
        </w:rPr>
        <w:t>זאב</w:t>
      </w:r>
      <w:r>
        <w:rPr>
          <w:rtl/>
        </w:rPr>
        <w:t xml:space="preserve"> בוים (הליכוד):</w:t>
      </w:r>
    </w:p>
    <w:p w14:paraId="2A830966" w14:textId="77777777" w:rsidR="00000000" w:rsidRDefault="00A32788">
      <w:pPr>
        <w:pStyle w:val="a0"/>
        <w:rPr>
          <w:rFonts w:hint="cs"/>
          <w:rtl/>
        </w:rPr>
      </w:pPr>
    </w:p>
    <w:p w14:paraId="000C5F0E" w14:textId="77777777" w:rsidR="00000000" w:rsidRDefault="00A32788">
      <w:pPr>
        <w:pStyle w:val="a0"/>
        <w:rPr>
          <w:rFonts w:hint="cs"/>
          <w:rtl/>
        </w:rPr>
      </w:pPr>
      <w:r>
        <w:rPr>
          <w:rFonts w:hint="cs"/>
          <w:rtl/>
        </w:rPr>
        <w:t>כאשר הסתבר שהם לא אשמים, שחררו אותם. על מה אתה מדבר?</w:t>
      </w:r>
    </w:p>
    <w:p w14:paraId="75A75D1F" w14:textId="77777777" w:rsidR="00000000" w:rsidRDefault="00A32788">
      <w:pPr>
        <w:pStyle w:val="a0"/>
        <w:ind w:firstLine="0"/>
        <w:rPr>
          <w:rFonts w:hint="cs"/>
          <w:rtl/>
        </w:rPr>
      </w:pPr>
    </w:p>
    <w:p w14:paraId="30AC6194" w14:textId="77777777" w:rsidR="00000000" w:rsidRDefault="00A32788">
      <w:pPr>
        <w:pStyle w:val="-"/>
        <w:rPr>
          <w:rtl/>
        </w:rPr>
      </w:pPr>
      <w:bookmarkStart w:id="198" w:name="FS000000542T10_05_2004_19_06_51C"/>
      <w:bookmarkEnd w:id="198"/>
      <w:r>
        <w:rPr>
          <w:rtl/>
        </w:rPr>
        <w:t>עסאם מח'ול (חד"ש-תע"ל):</w:t>
      </w:r>
    </w:p>
    <w:p w14:paraId="602840DB" w14:textId="77777777" w:rsidR="00000000" w:rsidRDefault="00A32788">
      <w:pPr>
        <w:pStyle w:val="a0"/>
        <w:rPr>
          <w:rtl/>
        </w:rPr>
      </w:pPr>
    </w:p>
    <w:p w14:paraId="034D0673" w14:textId="77777777" w:rsidR="00000000" w:rsidRDefault="00A32788">
      <w:pPr>
        <w:pStyle w:val="a0"/>
        <w:rPr>
          <w:rFonts w:hint="cs"/>
          <w:rtl/>
        </w:rPr>
      </w:pPr>
      <w:r>
        <w:rPr>
          <w:rFonts w:hint="cs"/>
          <w:rtl/>
        </w:rPr>
        <w:t>- - עם הסיפור הזה ולא כלום. אתם מנהלים פשעי מלחמה נגד אזרחי מדינת ישראל. זה מה שאתם מבצעים.</w:t>
      </w:r>
      <w:r>
        <w:rPr>
          <w:rFonts w:hint="cs"/>
          <w:rtl/>
        </w:rPr>
        <w:t xml:space="preserve"> </w:t>
      </w:r>
    </w:p>
    <w:p w14:paraId="3CFD2B0A" w14:textId="77777777" w:rsidR="00000000" w:rsidRDefault="00A32788">
      <w:pPr>
        <w:pStyle w:val="a0"/>
        <w:ind w:firstLine="0"/>
        <w:rPr>
          <w:rFonts w:hint="cs"/>
          <w:rtl/>
        </w:rPr>
      </w:pPr>
    </w:p>
    <w:p w14:paraId="5769007E" w14:textId="77777777" w:rsidR="00000000" w:rsidRDefault="00A32788">
      <w:pPr>
        <w:pStyle w:val="af0"/>
        <w:rPr>
          <w:rtl/>
        </w:rPr>
      </w:pPr>
      <w:r>
        <w:rPr>
          <w:rFonts w:hint="eastAsia"/>
          <w:rtl/>
        </w:rPr>
        <w:t>עמרי</w:t>
      </w:r>
      <w:r>
        <w:rPr>
          <w:rtl/>
        </w:rPr>
        <w:t xml:space="preserve"> שרון (הליכוד):</w:t>
      </w:r>
    </w:p>
    <w:p w14:paraId="7244B4CB" w14:textId="77777777" w:rsidR="00000000" w:rsidRDefault="00A32788">
      <w:pPr>
        <w:pStyle w:val="a0"/>
        <w:rPr>
          <w:rFonts w:hint="cs"/>
          <w:rtl/>
        </w:rPr>
      </w:pPr>
    </w:p>
    <w:p w14:paraId="50D8B37A" w14:textId="77777777" w:rsidR="00000000" w:rsidRDefault="00A32788">
      <w:pPr>
        <w:pStyle w:val="a0"/>
        <w:rPr>
          <w:rFonts w:hint="cs"/>
          <w:rtl/>
        </w:rPr>
      </w:pPr>
      <w:r>
        <w:rPr>
          <w:rFonts w:hint="cs"/>
          <w:rtl/>
        </w:rPr>
        <w:t>די, די, זה לא פשעי מלחמה. על מה אתה מדבר?</w:t>
      </w:r>
    </w:p>
    <w:p w14:paraId="246A202C" w14:textId="77777777" w:rsidR="00000000" w:rsidRDefault="00A32788">
      <w:pPr>
        <w:pStyle w:val="a0"/>
        <w:ind w:firstLine="0"/>
        <w:rPr>
          <w:rFonts w:hint="cs"/>
          <w:rtl/>
        </w:rPr>
      </w:pPr>
    </w:p>
    <w:p w14:paraId="1660EB17" w14:textId="77777777" w:rsidR="00000000" w:rsidRDefault="00A32788">
      <w:pPr>
        <w:pStyle w:val="-"/>
        <w:rPr>
          <w:rtl/>
        </w:rPr>
      </w:pPr>
      <w:bookmarkStart w:id="199" w:name="FS000000542T10_05_2004_19_07_18C"/>
      <w:bookmarkEnd w:id="199"/>
      <w:r>
        <w:rPr>
          <w:rtl/>
        </w:rPr>
        <w:t>עסאם מח'ול (חד"ש-תע"ל):</w:t>
      </w:r>
    </w:p>
    <w:p w14:paraId="1F278030" w14:textId="77777777" w:rsidR="00000000" w:rsidRDefault="00A32788">
      <w:pPr>
        <w:pStyle w:val="a0"/>
        <w:rPr>
          <w:rtl/>
        </w:rPr>
      </w:pPr>
    </w:p>
    <w:p w14:paraId="496D7912" w14:textId="77777777" w:rsidR="00000000" w:rsidRDefault="00A32788">
      <w:pPr>
        <w:pStyle w:val="a0"/>
        <w:rPr>
          <w:rFonts w:hint="cs"/>
          <w:rtl/>
        </w:rPr>
      </w:pPr>
      <w:r>
        <w:rPr>
          <w:rFonts w:hint="cs"/>
          <w:rtl/>
        </w:rPr>
        <w:t>אתה תשתוק ותשמע.</w:t>
      </w:r>
    </w:p>
    <w:p w14:paraId="07CA73E5" w14:textId="77777777" w:rsidR="00000000" w:rsidRDefault="00A32788">
      <w:pPr>
        <w:pStyle w:val="a0"/>
        <w:ind w:firstLine="0"/>
        <w:rPr>
          <w:rFonts w:hint="cs"/>
          <w:rtl/>
        </w:rPr>
      </w:pPr>
    </w:p>
    <w:p w14:paraId="7CCCCF2F" w14:textId="77777777" w:rsidR="00000000" w:rsidRDefault="00A32788">
      <w:pPr>
        <w:pStyle w:val="af0"/>
        <w:rPr>
          <w:rtl/>
        </w:rPr>
      </w:pPr>
      <w:r>
        <w:rPr>
          <w:rFonts w:hint="eastAsia"/>
          <w:rtl/>
        </w:rPr>
        <w:t>זאב</w:t>
      </w:r>
      <w:r>
        <w:rPr>
          <w:rtl/>
        </w:rPr>
        <w:t xml:space="preserve"> בוים (הליכוד):</w:t>
      </w:r>
    </w:p>
    <w:p w14:paraId="58354AB7" w14:textId="77777777" w:rsidR="00000000" w:rsidRDefault="00A32788">
      <w:pPr>
        <w:pStyle w:val="a0"/>
        <w:rPr>
          <w:rFonts w:hint="cs"/>
          <w:rtl/>
        </w:rPr>
      </w:pPr>
    </w:p>
    <w:p w14:paraId="0F802613" w14:textId="77777777" w:rsidR="00000000" w:rsidRDefault="00A32788">
      <w:pPr>
        <w:pStyle w:val="a0"/>
        <w:rPr>
          <w:rFonts w:hint="cs"/>
          <w:rtl/>
        </w:rPr>
      </w:pPr>
      <w:r>
        <w:rPr>
          <w:rFonts w:hint="cs"/>
          <w:rtl/>
        </w:rPr>
        <w:t>- - -</w:t>
      </w:r>
    </w:p>
    <w:p w14:paraId="42416757" w14:textId="77777777" w:rsidR="00000000" w:rsidRDefault="00A32788">
      <w:pPr>
        <w:pStyle w:val="a0"/>
        <w:ind w:firstLine="0"/>
        <w:rPr>
          <w:rFonts w:hint="cs"/>
          <w:rtl/>
        </w:rPr>
      </w:pPr>
    </w:p>
    <w:p w14:paraId="62265689" w14:textId="77777777" w:rsidR="00000000" w:rsidRDefault="00A32788">
      <w:pPr>
        <w:pStyle w:val="-"/>
        <w:rPr>
          <w:rtl/>
        </w:rPr>
      </w:pPr>
      <w:bookmarkStart w:id="200" w:name="FS000000542T10_05_2004_19_07_35C"/>
      <w:bookmarkEnd w:id="200"/>
      <w:r>
        <w:rPr>
          <w:rtl/>
        </w:rPr>
        <w:t>עסאם מח'ול (חד"ש-תע"ל):</w:t>
      </w:r>
    </w:p>
    <w:p w14:paraId="73D2AF1E" w14:textId="77777777" w:rsidR="00000000" w:rsidRDefault="00A32788">
      <w:pPr>
        <w:pStyle w:val="a0"/>
        <w:rPr>
          <w:rtl/>
        </w:rPr>
      </w:pPr>
    </w:p>
    <w:p w14:paraId="7494FA92" w14:textId="77777777" w:rsidR="00000000" w:rsidRDefault="00A32788">
      <w:pPr>
        <w:pStyle w:val="a0"/>
        <w:rPr>
          <w:rFonts w:hint="cs"/>
          <w:rtl/>
        </w:rPr>
      </w:pPr>
      <w:r>
        <w:rPr>
          <w:rFonts w:hint="cs"/>
          <w:rtl/>
        </w:rPr>
        <w:t xml:space="preserve">אתה תשמע: אות קין על מצחו של כל משטר דמוקרטי. </w:t>
      </w:r>
    </w:p>
    <w:p w14:paraId="125DA9CE" w14:textId="77777777" w:rsidR="00000000" w:rsidRDefault="00A32788">
      <w:pPr>
        <w:pStyle w:val="a0"/>
        <w:ind w:firstLine="0"/>
        <w:rPr>
          <w:rFonts w:hint="cs"/>
          <w:rtl/>
        </w:rPr>
      </w:pPr>
    </w:p>
    <w:p w14:paraId="2E47F391" w14:textId="77777777" w:rsidR="00000000" w:rsidRDefault="00A32788">
      <w:pPr>
        <w:pStyle w:val="af0"/>
        <w:rPr>
          <w:rtl/>
        </w:rPr>
      </w:pPr>
      <w:r>
        <w:rPr>
          <w:rFonts w:hint="eastAsia"/>
          <w:rtl/>
        </w:rPr>
        <w:t>זאב</w:t>
      </w:r>
      <w:r>
        <w:rPr>
          <w:rtl/>
        </w:rPr>
        <w:t xml:space="preserve"> בוים (הליכוד):</w:t>
      </w:r>
    </w:p>
    <w:p w14:paraId="1957D034" w14:textId="77777777" w:rsidR="00000000" w:rsidRDefault="00A32788">
      <w:pPr>
        <w:pStyle w:val="a0"/>
        <w:rPr>
          <w:rFonts w:hint="cs"/>
          <w:rtl/>
        </w:rPr>
      </w:pPr>
    </w:p>
    <w:p w14:paraId="58DB1C27" w14:textId="77777777" w:rsidR="00000000" w:rsidRDefault="00A32788">
      <w:pPr>
        <w:pStyle w:val="a0"/>
        <w:rPr>
          <w:rFonts w:hint="cs"/>
          <w:rtl/>
        </w:rPr>
      </w:pPr>
      <w:r>
        <w:rPr>
          <w:rFonts w:hint="cs"/>
          <w:rtl/>
        </w:rPr>
        <w:t>מה אתה עושה פה בבניין הזה?</w:t>
      </w:r>
      <w:r>
        <w:rPr>
          <w:rFonts w:hint="cs"/>
          <w:rtl/>
        </w:rPr>
        <w:t xml:space="preserve"> מסית.</w:t>
      </w:r>
    </w:p>
    <w:p w14:paraId="68D3E606" w14:textId="77777777" w:rsidR="00000000" w:rsidRDefault="00A32788">
      <w:pPr>
        <w:pStyle w:val="a0"/>
        <w:ind w:firstLine="0"/>
        <w:rPr>
          <w:rFonts w:hint="cs"/>
          <w:rtl/>
        </w:rPr>
      </w:pPr>
    </w:p>
    <w:p w14:paraId="242C5690" w14:textId="77777777" w:rsidR="00000000" w:rsidRDefault="00A32788">
      <w:pPr>
        <w:pStyle w:val="af0"/>
        <w:rPr>
          <w:rtl/>
        </w:rPr>
      </w:pPr>
      <w:r>
        <w:rPr>
          <w:rFonts w:hint="eastAsia"/>
          <w:rtl/>
        </w:rPr>
        <w:t>עמרי</w:t>
      </w:r>
      <w:r>
        <w:rPr>
          <w:rtl/>
        </w:rPr>
        <w:t xml:space="preserve"> שרון (הליכוד):</w:t>
      </w:r>
    </w:p>
    <w:p w14:paraId="540198BF" w14:textId="77777777" w:rsidR="00000000" w:rsidRDefault="00A32788">
      <w:pPr>
        <w:pStyle w:val="a0"/>
        <w:rPr>
          <w:rFonts w:hint="cs"/>
          <w:rtl/>
        </w:rPr>
      </w:pPr>
    </w:p>
    <w:p w14:paraId="5C4DA755" w14:textId="77777777" w:rsidR="00000000" w:rsidRDefault="00A32788">
      <w:pPr>
        <w:pStyle w:val="a0"/>
        <w:rPr>
          <w:rFonts w:hint="cs"/>
          <w:rtl/>
        </w:rPr>
      </w:pPr>
      <w:r>
        <w:rPr>
          <w:rFonts w:hint="cs"/>
          <w:rtl/>
        </w:rPr>
        <w:t>מסית ומשקר.</w:t>
      </w:r>
    </w:p>
    <w:p w14:paraId="2A1960D1" w14:textId="77777777" w:rsidR="00000000" w:rsidRDefault="00A32788">
      <w:pPr>
        <w:pStyle w:val="a0"/>
        <w:ind w:firstLine="0"/>
        <w:rPr>
          <w:rFonts w:hint="cs"/>
          <w:rtl/>
        </w:rPr>
      </w:pPr>
    </w:p>
    <w:p w14:paraId="2AA3EBD9" w14:textId="77777777" w:rsidR="00000000" w:rsidRDefault="00A32788">
      <w:pPr>
        <w:pStyle w:val="-"/>
        <w:rPr>
          <w:rtl/>
        </w:rPr>
      </w:pPr>
      <w:bookmarkStart w:id="201" w:name="FS000000542T10_05_2004_19_08_13C"/>
      <w:bookmarkEnd w:id="201"/>
      <w:r>
        <w:rPr>
          <w:rtl/>
        </w:rPr>
        <w:t>עסאם מח'ול (חד"ש-תע"ל):</w:t>
      </w:r>
    </w:p>
    <w:p w14:paraId="6D9BA6F7" w14:textId="77777777" w:rsidR="00000000" w:rsidRDefault="00A32788">
      <w:pPr>
        <w:pStyle w:val="a0"/>
        <w:rPr>
          <w:rtl/>
        </w:rPr>
      </w:pPr>
    </w:p>
    <w:p w14:paraId="07614859" w14:textId="77777777" w:rsidR="00000000" w:rsidRDefault="00A32788">
      <w:pPr>
        <w:pStyle w:val="a0"/>
        <w:rPr>
          <w:rFonts w:hint="cs"/>
          <w:rtl/>
        </w:rPr>
      </w:pPr>
      <w:r>
        <w:rPr>
          <w:rFonts w:hint="cs"/>
          <w:rtl/>
        </w:rPr>
        <w:t xml:space="preserve">ועדת-אור כבר קבעה שהמשטרה הזאת פיתחה תרבות של שקר. מה עשיתם עם זה? </w:t>
      </w:r>
    </w:p>
    <w:p w14:paraId="3A212020" w14:textId="77777777" w:rsidR="00000000" w:rsidRDefault="00A32788">
      <w:pPr>
        <w:pStyle w:val="a0"/>
        <w:ind w:firstLine="0"/>
        <w:rPr>
          <w:rFonts w:hint="cs"/>
          <w:rtl/>
        </w:rPr>
      </w:pPr>
    </w:p>
    <w:p w14:paraId="23DA4265" w14:textId="77777777" w:rsidR="00000000" w:rsidRDefault="00A32788">
      <w:pPr>
        <w:pStyle w:val="af0"/>
        <w:rPr>
          <w:rtl/>
        </w:rPr>
      </w:pPr>
      <w:r>
        <w:rPr>
          <w:rFonts w:hint="eastAsia"/>
          <w:rtl/>
        </w:rPr>
        <w:t>זאב</w:t>
      </w:r>
      <w:r>
        <w:rPr>
          <w:rtl/>
        </w:rPr>
        <w:t xml:space="preserve"> בוים (הליכוד):</w:t>
      </w:r>
    </w:p>
    <w:p w14:paraId="0731DD35" w14:textId="77777777" w:rsidR="00000000" w:rsidRDefault="00A32788">
      <w:pPr>
        <w:pStyle w:val="a0"/>
        <w:rPr>
          <w:rFonts w:hint="cs"/>
          <w:rtl/>
        </w:rPr>
      </w:pPr>
    </w:p>
    <w:p w14:paraId="1EFFFCCB" w14:textId="77777777" w:rsidR="00000000" w:rsidRDefault="00A32788">
      <w:pPr>
        <w:pStyle w:val="a0"/>
        <w:rPr>
          <w:rFonts w:hint="cs"/>
          <w:rtl/>
        </w:rPr>
      </w:pPr>
      <w:r>
        <w:rPr>
          <w:rFonts w:hint="cs"/>
          <w:rtl/>
        </w:rPr>
        <w:t>אתה תומך בטרור. תלך לחברים שלך, מה אתה עושה פה?</w:t>
      </w:r>
    </w:p>
    <w:p w14:paraId="5D91B69C" w14:textId="77777777" w:rsidR="00000000" w:rsidRDefault="00A32788">
      <w:pPr>
        <w:pStyle w:val="a0"/>
        <w:ind w:firstLine="0"/>
        <w:rPr>
          <w:rFonts w:hint="cs"/>
          <w:rtl/>
        </w:rPr>
      </w:pPr>
    </w:p>
    <w:p w14:paraId="3A1767B9" w14:textId="77777777" w:rsidR="00000000" w:rsidRDefault="00A32788">
      <w:pPr>
        <w:pStyle w:val="-"/>
        <w:rPr>
          <w:rtl/>
        </w:rPr>
      </w:pPr>
      <w:bookmarkStart w:id="202" w:name="FS000000542T10_05_2004_19_08_51C"/>
      <w:bookmarkEnd w:id="202"/>
      <w:r>
        <w:rPr>
          <w:rtl/>
        </w:rPr>
        <w:t>עסאם מח'ול (חד"ש-תע"ל):</w:t>
      </w:r>
    </w:p>
    <w:p w14:paraId="2EF2F103" w14:textId="77777777" w:rsidR="00000000" w:rsidRDefault="00A32788">
      <w:pPr>
        <w:pStyle w:val="a0"/>
        <w:rPr>
          <w:rtl/>
        </w:rPr>
      </w:pPr>
    </w:p>
    <w:p w14:paraId="3914BA89" w14:textId="77777777" w:rsidR="00000000" w:rsidRDefault="00A32788">
      <w:pPr>
        <w:pStyle w:val="a0"/>
        <w:rPr>
          <w:rFonts w:hint="cs"/>
          <w:rtl/>
        </w:rPr>
      </w:pPr>
      <w:r>
        <w:rPr>
          <w:rFonts w:hint="cs"/>
          <w:rtl/>
        </w:rPr>
        <w:t>אתם אבות השקר. אתם ממשלה ש</w:t>
      </w:r>
      <w:r>
        <w:rPr>
          <w:rFonts w:hint="cs"/>
          <w:rtl/>
        </w:rPr>
        <w:t>היא מאבות התרמית. אתם ממשלה שהיא מאבות העינויים, אתם הממשלה שהיא מאבות חיסול הדמוקרטיה. זה מה שאתם. לכן אתה יוצא מהעור שלך, לכן אתה עצבני. אתה לא נותן לדבר. אתה חושב שאתה תשתיק אותי עם הטרור שלך, סגן שר הביטחון? אתה תשמע עכשיו עוד דברים.</w:t>
      </w:r>
    </w:p>
    <w:p w14:paraId="6B44E751" w14:textId="77777777" w:rsidR="00000000" w:rsidRDefault="00A32788">
      <w:pPr>
        <w:pStyle w:val="a0"/>
        <w:ind w:firstLine="0"/>
        <w:rPr>
          <w:rFonts w:hint="cs"/>
          <w:rtl/>
        </w:rPr>
      </w:pPr>
    </w:p>
    <w:p w14:paraId="4D6B0E8D" w14:textId="77777777" w:rsidR="00000000" w:rsidRDefault="00A32788">
      <w:pPr>
        <w:pStyle w:val="af0"/>
        <w:rPr>
          <w:rtl/>
        </w:rPr>
      </w:pPr>
      <w:r>
        <w:rPr>
          <w:rFonts w:hint="eastAsia"/>
          <w:rtl/>
        </w:rPr>
        <w:t>עמרי</w:t>
      </w:r>
      <w:r>
        <w:rPr>
          <w:rtl/>
        </w:rPr>
        <w:t xml:space="preserve"> שרון (הליכוד</w:t>
      </w:r>
      <w:r>
        <w:rPr>
          <w:rtl/>
        </w:rPr>
        <w:t>):</w:t>
      </w:r>
    </w:p>
    <w:p w14:paraId="1F1A2871" w14:textId="77777777" w:rsidR="00000000" w:rsidRDefault="00A32788">
      <w:pPr>
        <w:pStyle w:val="a0"/>
        <w:rPr>
          <w:rFonts w:hint="cs"/>
          <w:rtl/>
        </w:rPr>
      </w:pPr>
    </w:p>
    <w:p w14:paraId="498E3C22" w14:textId="77777777" w:rsidR="00000000" w:rsidRDefault="00A32788">
      <w:pPr>
        <w:pStyle w:val="a0"/>
        <w:rPr>
          <w:rFonts w:hint="cs"/>
          <w:rtl/>
        </w:rPr>
      </w:pPr>
      <w:r>
        <w:rPr>
          <w:rFonts w:hint="cs"/>
          <w:rtl/>
        </w:rPr>
        <w:t>אתה מסית לחיסול הדמוקרטיה וכנגדה. זה מה שאתה עושה.</w:t>
      </w:r>
    </w:p>
    <w:p w14:paraId="70A5D052" w14:textId="77777777" w:rsidR="00000000" w:rsidRDefault="00A32788">
      <w:pPr>
        <w:pStyle w:val="a0"/>
        <w:ind w:firstLine="0"/>
        <w:rPr>
          <w:rFonts w:hint="cs"/>
          <w:rtl/>
        </w:rPr>
      </w:pPr>
    </w:p>
    <w:p w14:paraId="2435D02E" w14:textId="77777777" w:rsidR="00000000" w:rsidRDefault="00A32788">
      <w:pPr>
        <w:pStyle w:val="-"/>
        <w:rPr>
          <w:rtl/>
        </w:rPr>
      </w:pPr>
      <w:bookmarkStart w:id="203" w:name="FS000000542T10_05_2004_19_09_56C"/>
      <w:bookmarkEnd w:id="203"/>
      <w:r>
        <w:rPr>
          <w:rtl/>
        </w:rPr>
        <w:t>עסאם מח'ול (חד"ש-תע"ל):</w:t>
      </w:r>
    </w:p>
    <w:p w14:paraId="3F8027E3" w14:textId="77777777" w:rsidR="00000000" w:rsidRDefault="00A32788">
      <w:pPr>
        <w:pStyle w:val="a0"/>
        <w:rPr>
          <w:rtl/>
        </w:rPr>
      </w:pPr>
    </w:p>
    <w:p w14:paraId="32870BA1" w14:textId="77777777" w:rsidR="00000000" w:rsidRDefault="00A32788">
      <w:pPr>
        <w:pStyle w:val="a0"/>
        <w:rPr>
          <w:rFonts w:hint="cs"/>
          <w:rtl/>
        </w:rPr>
      </w:pPr>
      <w:r>
        <w:rPr>
          <w:rFonts w:hint="cs"/>
          <w:rtl/>
        </w:rPr>
        <w:t>אני שואל אותך, אדון שרון, חבר הכנסת שרון, אולי תשמור על זכות השתיקה לרגע קט?</w:t>
      </w:r>
    </w:p>
    <w:p w14:paraId="01D5E301" w14:textId="77777777" w:rsidR="00000000" w:rsidRDefault="00A32788">
      <w:pPr>
        <w:pStyle w:val="a0"/>
        <w:ind w:firstLine="0"/>
        <w:rPr>
          <w:rFonts w:hint="cs"/>
          <w:rtl/>
        </w:rPr>
      </w:pPr>
    </w:p>
    <w:p w14:paraId="057243BB" w14:textId="77777777" w:rsidR="00000000" w:rsidRDefault="00A32788">
      <w:pPr>
        <w:pStyle w:val="af1"/>
        <w:rPr>
          <w:rtl/>
        </w:rPr>
      </w:pPr>
      <w:r>
        <w:rPr>
          <w:rtl/>
        </w:rPr>
        <w:t>היו"ר ראובן ריבלין:</w:t>
      </w:r>
    </w:p>
    <w:p w14:paraId="0B9D106A" w14:textId="77777777" w:rsidR="00000000" w:rsidRDefault="00A32788">
      <w:pPr>
        <w:pStyle w:val="a0"/>
        <w:rPr>
          <w:rtl/>
        </w:rPr>
      </w:pPr>
    </w:p>
    <w:p w14:paraId="238B74D0" w14:textId="77777777" w:rsidR="00000000" w:rsidRDefault="00A32788">
      <w:pPr>
        <w:pStyle w:val="a0"/>
        <w:rPr>
          <w:rFonts w:hint="cs"/>
          <w:rtl/>
        </w:rPr>
      </w:pPr>
      <w:r>
        <w:rPr>
          <w:rFonts w:hint="cs"/>
          <w:rtl/>
        </w:rPr>
        <w:t>רבותי, חבר הכנסת מח'ול, חבר הכנסת שרון, חבר הכנסת בוים - - -</w:t>
      </w:r>
    </w:p>
    <w:p w14:paraId="380D10A1" w14:textId="77777777" w:rsidR="00000000" w:rsidRDefault="00A32788">
      <w:pPr>
        <w:pStyle w:val="a0"/>
        <w:ind w:firstLine="0"/>
        <w:rPr>
          <w:rFonts w:hint="cs"/>
          <w:rtl/>
        </w:rPr>
      </w:pPr>
    </w:p>
    <w:p w14:paraId="6843C4DB" w14:textId="77777777" w:rsidR="00000000" w:rsidRDefault="00A32788">
      <w:pPr>
        <w:pStyle w:val="af0"/>
        <w:rPr>
          <w:rtl/>
        </w:rPr>
      </w:pPr>
      <w:r>
        <w:rPr>
          <w:rFonts w:hint="eastAsia"/>
          <w:rtl/>
        </w:rPr>
        <w:t>רוחמה</w:t>
      </w:r>
      <w:r>
        <w:rPr>
          <w:rtl/>
        </w:rPr>
        <w:t xml:space="preserve"> אברהם (ה</w:t>
      </w:r>
      <w:r>
        <w:rPr>
          <w:rtl/>
        </w:rPr>
        <w:t>ליכוד):</w:t>
      </w:r>
    </w:p>
    <w:p w14:paraId="0AE3F3A2" w14:textId="77777777" w:rsidR="00000000" w:rsidRDefault="00A32788">
      <w:pPr>
        <w:pStyle w:val="a0"/>
        <w:rPr>
          <w:rFonts w:hint="cs"/>
          <w:rtl/>
        </w:rPr>
      </w:pPr>
    </w:p>
    <w:p w14:paraId="66063ACE" w14:textId="77777777" w:rsidR="00000000" w:rsidRDefault="00A32788">
      <w:pPr>
        <w:pStyle w:val="a0"/>
        <w:rPr>
          <w:rFonts w:hint="cs"/>
          <w:rtl/>
        </w:rPr>
      </w:pPr>
      <w:r>
        <w:rPr>
          <w:rFonts w:hint="cs"/>
          <w:rtl/>
        </w:rPr>
        <w:t>מה זה הגינויים האלה?</w:t>
      </w:r>
    </w:p>
    <w:p w14:paraId="180AF071" w14:textId="77777777" w:rsidR="00000000" w:rsidRDefault="00A32788">
      <w:pPr>
        <w:pStyle w:val="a0"/>
        <w:ind w:firstLine="0"/>
        <w:rPr>
          <w:rFonts w:hint="cs"/>
          <w:rtl/>
        </w:rPr>
      </w:pPr>
    </w:p>
    <w:p w14:paraId="76B6DF56" w14:textId="77777777" w:rsidR="00000000" w:rsidRDefault="00A32788">
      <w:pPr>
        <w:pStyle w:val="af1"/>
        <w:rPr>
          <w:rtl/>
        </w:rPr>
      </w:pPr>
      <w:r>
        <w:rPr>
          <w:rtl/>
        </w:rPr>
        <w:t>היו"ר ראובן ריבלין:</w:t>
      </w:r>
    </w:p>
    <w:p w14:paraId="60A2E099" w14:textId="77777777" w:rsidR="00000000" w:rsidRDefault="00A32788">
      <w:pPr>
        <w:pStyle w:val="a0"/>
        <w:rPr>
          <w:rtl/>
        </w:rPr>
      </w:pPr>
    </w:p>
    <w:p w14:paraId="638F3F3F" w14:textId="77777777" w:rsidR="00000000" w:rsidRDefault="00A32788">
      <w:pPr>
        <w:pStyle w:val="a0"/>
        <w:rPr>
          <w:rFonts w:hint="cs"/>
          <w:rtl/>
        </w:rPr>
      </w:pPr>
      <w:r>
        <w:rPr>
          <w:rFonts w:hint="cs"/>
          <w:rtl/>
        </w:rPr>
        <w:t>שמעתי וכרגע עליתי. חבר הכנסת בוים - - -</w:t>
      </w:r>
    </w:p>
    <w:p w14:paraId="097A42C9" w14:textId="77777777" w:rsidR="00000000" w:rsidRDefault="00A32788">
      <w:pPr>
        <w:pStyle w:val="a0"/>
        <w:ind w:firstLine="0"/>
        <w:rPr>
          <w:rFonts w:hint="cs"/>
          <w:rtl/>
        </w:rPr>
      </w:pPr>
    </w:p>
    <w:p w14:paraId="3260C5E7" w14:textId="77777777" w:rsidR="00000000" w:rsidRDefault="00A32788">
      <w:pPr>
        <w:pStyle w:val="af0"/>
        <w:rPr>
          <w:rtl/>
        </w:rPr>
      </w:pPr>
      <w:r>
        <w:rPr>
          <w:rFonts w:hint="eastAsia"/>
          <w:rtl/>
        </w:rPr>
        <w:t>זאב</w:t>
      </w:r>
      <w:r>
        <w:rPr>
          <w:rtl/>
        </w:rPr>
        <w:t xml:space="preserve"> בוים (הליכוד):</w:t>
      </w:r>
    </w:p>
    <w:p w14:paraId="45950130" w14:textId="77777777" w:rsidR="00000000" w:rsidRDefault="00A32788">
      <w:pPr>
        <w:pStyle w:val="a0"/>
        <w:rPr>
          <w:rFonts w:hint="cs"/>
          <w:rtl/>
        </w:rPr>
      </w:pPr>
    </w:p>
    <w:p w14:paraId="005B7937" w14:textId="77777777" w:rsidR="00000000" w:rsidRDefault="00A32788">
      <w:pPr>
        <w:pStyle w:val="a0"/>
        <w:rPr>
          <w:rFonts w:hint="cs"/>
          <w:rtl/>
        </w:rPr>
      </w:pPr>
      <w:r>
        <w:rPr>
          <w:rFonts w:hint="cs"/>
          <w:rtl/>
        </w:rPr>
        <w:t>- - -</w:t>
      </w:r>
    </w:p>
    <w:p w14:paraId="5045E03D" w14:textId="77777777" w:rsidR="00000000" w:rsidRDefault="00A32788">
      <w:pPr>
        <w:pStyle w:val="a0"/>
        <w:ind w:firstLine="0"/>
        <w:rPr>
          <w:rFonts w:hint="cs"/>
          <w:rtl/>
        </w:rPr>
      </w:pPr>
    </w:p>
    <w:p w14:paraId="23B852EA" w14:textId="77777777" w:rsidR="00000000" w:rsidRDefault="00A32788">
      <w:pPr>
        <w:pStyle w:val="af0"/>
        <w:rPr>
          <w:rtl/>
        </w:rPr>
      </w:pPr>
      <w:r>
        <w:rPr>
          <w:rFonts w:hint="eastAsia"/>
          <w:rtl/>
        </w:rPr>
        <w:t>עמרי</w:t>
      </w:r>
      <w:r>
        <w:rPr>
          <w:rtl/>
        </w:rPr>
        <w:t xml:space="preserve"> שרון (הליכוד):</w:t>
      </w:r>
    </w:p>
    <w:p w14:paraId="71519932" w14:textId="77777777" w:rsidR="00000000" w:rsidRDefault="00A32788">
      <w:pPr>
        <w:pStyle w:val="a0"/>
        <w:rPr>
          <w:rFonts w:hint="cs"/>
          <w:rtl/>
        </w:rPr>
      </w:pPr>
    </w:p>
    <w:p w14:paraId="626F0A39" w14:textId="77777777" w:rsidR="00000000" w:rsidRDefault="00A32788">
      <w:pPr>
        <w:pStyle w:val="a0"/>
        <w:rPr>
          <w:rFonts w:hint="cs"/>
          <w:rtl/>
        </w:rPr>
      </w:pPr>
      <w:r>
        <w:rPr>
          <w:rFonts w:hint="cs"/>
          <w:rtl/>
        </w:rPr>
        <w:t>הוא מסית בחסות הדמוקרטיה.</w:t>
      </w:r>
    </w:p>
    <w:p w14:paraId="58E81EAC" w14:textId="77777777" w:rsidR="00000000" w:rsidRDefault="00A32788">
      <w:pPr>
        <w:pStyle w:val="a0"/>
        <w:ind w:firstLine="0"/>
        <w:rPr>
          <w:rFonts w:hint="cs"/>
          <w:rtl/>
        </w:rPr>
      </w:pPr>
    </w:p>
    <w:p w14:paraId="5BED90E3" w14:textId="77777777" w:rsidR="00000000" w:rsidRDefault="00A32788">
      <w:pPr>
        <w:pStyle w:val="af1"/>
        <w:rPr>
          <w:rtl/>
        </w:rPr>
      </w:pPr>
      <w:r>
        <w:rPr>
          <w:rtl/>
        </w:rPr>
        <w:t>היו"ר ראובן ריבלין:</w:t>
      </w:r>
    </w:p>
    <w:p w14:paraId="43DC3D97" w14:textId="77777777" w:rsidR="00000000" w:rsidRDefault="00A32788">
      <w:pPr>
        <w:pStyle w:val="a0"/>
        <w:rPr>
          <w:rtl/>
        </w:rPr>
      </w:pPr>
    </w:p>
    <w:p w14:paraId="73339D9F" w14:textId="77777777" w:rsidR="00000000" w:rsidRDefault="00A32788">
      <w:pPr>
        <w:pStyle w:val="a0"/>
        <w:rPr>
          <w:rFonts w:hint="cs"/>
          <w:rtl/>
        </w:rPr>
      </w:pPr>
      <w:r>
        <w:rPr>
          <w:rFonts w:hint="cs"/>
          <w:rtl/>
        </w:rPr>
        <w:t>חבר הכנסת שרון - - -</w:t>
      </w:r>
    </w:p>
    <w:p w14:paraId="1E32DFD0" w14:textId="77777777" w:rsidR="00000000" w:rsidRDefault="00A32788">
      <w:pPr>
        <w:pStyle w:val="a0"/>
        <w:ind w:firstLine="0"/>
        <w:rPr>
          <w:rFonts w:hint="cs"/>
          <w:rtl/>
        </w:rPr>
      </w:pPr>
    </w:p>
    <w:p w14:paraId="20C0FC91" w14:textId="77777777" w:rsidR="00000000" w:rsidRDefault="00A32788">
      <w:pPr>
        <w:pStyle w:val="-"/>
        <w:rPr>
          <w:rtl/>
        </w:rPr>
      </w:pPr>
      <w:bookmarkStart w:id="204" w:name="FS000000542T10_05_2004_19_11_43C"/>
      <w:bookmarkEnd w:id="204"/>
      <w:r>
        <w:rPr>
          <w:rtl/>
        </w:rPr>
        <w:t>עסאם מח'ול (חד"ש-תע"ל):</w:t>
      </w:r>
    </w:p>
    <w:p w14:paraId="26A5FD86" w14:textId="77777777" w:rsidR="00000000" w:rsidRDefault="00A32788">
      <w:pPr>
        <w:pStyle w:val="a0"/>
        <w:rPr>
          <w:rtl/>
        </w:rPr>
      </w:pPr>
    </w:p>
    <w:p w14:paraId="48FBD605" w14:textId="77777777" w:rsidR="00000000" w:rsidRDefault="00A32788">
      <w:pPr>
        <w:pStyle w:val="a0"/>
        <w:rPr>
          <w:rFonts w:hint="cs"/>
          <w:rtl/>
        </w:rPr>
      </w:pPr>
      <w:r>
        <w:rPr>
          <w:rFonts w:hint="cs"/>
          <w:rtl/>
        </w:rPr>
        <w:t xml:space="preserve">אתם חושבים שזה משאל </w:t>
      </w:r>
      <w:r>
        <w:rPr>
          <w:rFonts w:hint="cs"/>
          <w:rtl/>
        </w:rPr>
        <w:t>הליכוד?</w:t>
      </w:r>
    </w:p>
    <w:p w14:paraId="004E5D94" w14:textId="77777777" w:rsidR="00000000" w:rsidRDefault="00A32788">
      <w:pPr>
        <w:pStyle w:val="a0"/>
        <w:ind w:firstLine="0"/>
        <w:rPr>
          <w:rFonts w:hint="cs"/>
          <w:rtl/>
        </w:rPr>
      </w:pPr>
    </w:p>
    <w:p w14:paraId="5968AF7C" w14:textId="77777777" w:rsidR="00000000" w:rsidRDefault="00A32788">
      <w:pPr>
        <w:pStyle w:val="af1"/>
        <w:rPr>
          <w:rtl/>
        </w:rPr>
      </w:pPr>
      <w:r>
        <w:rPr>
          <w:rtl/>
        </w:rPr>
        <w:t>היו"ר ראובן ריבלין:</w:t>
      </w:r>
    </w:p>
    <w:p w14:paraId="20211525" w14:textId="77777777" w:rsidR="00000000" w:rsidRDefault="00A32788">
      <w:pPr>
        <w:pStyle w:val="a0"/>
        <w:rPr>
          <w:rtl/>
        </w:rPr>
      </w:pPr>
    </w:p>
    <w:p w14:paraId="3035004A" w14:textId="77777777" w:rsidR="00000000" w:rsidRDefault="00A32788">
      <w:pPr>
        <w:pStyle w:val="a0"/>
        <w:rPr>
          <w:rFonts w:hint="cs"/>
          <w:rtl/>
        </w:rPr>
      </w:pPr>
      <w:r>
        <w:rPr>
          <w:rFonts w:hint="cs"/>
          <w:rtl/>
        </w:rPr>
        <w:t>אל תענה להם. רבותי חברי הכנסת, כרגע הגעתי ואני לא יודע על מה הצעקות.</w:t>
      </w:r>
    </w:p>
    <w:p w14:paraId="7C58D42C" w14:textId="77777777" w:rsidR="00000000" w:rsidRDefault="00A32788">
      <w:pPr>
        <w:pStyle w:val="a0"/>
        <w:ind w:firstLine="0"/>
        <w:rPr>
          <w:rFonts w:hint="cs"/>
          <w:rtl/>
        </w:rPr>
      </w:pPr>
    </w:p>
    <w:p w14:paraId="76D08C26" w14:textId="77777777" w:rsidR="00000000" w:rsidRDefault="00A32788">
      <w:pPr>
        <w:pStyle w:val="af0"/>
        <w:rPr>
          <w:rtl/>
        </w:rPr>
      </w:pPr>
      <w:r>
        <w:rPr>
          <w:rFonts w:hint="eastAsia"/>
          <w:rtl/>
        </w:rPr>
        <w:t>רוחמה</w:t>
      </w:r>
      <w:r>
        <w:rPr>
          <w:rtl/>
        </w:rPr>
        <w:t xml:space="preserve"> אברהם (הליכוד):</w:t>
      </w:r>
    </w:p>
    <w:p w14:paraId="399D8ADC" w14:textId="77777777" w:rsidR="00000000" w:rsidRDefault="00A32788">
      <w:pPr>
        <w:pStyle w:val="a0"/>
        <w:rPr>
          <w:rFonts w:hint="cs"/>
          <w:rtl/>
        </w:rPr>
      </w:pPr>
    </w:p>
    <w:p w14:paraId="6BE4F9E7" w14:textId="77777777" w:rsidR="00000000" w:rsidRDefault="00A32788">
      <w:pPr>
        <w:pStyle w:val="a0"/>
        <w:rPr>
          <w:rFonts w:hint="cs"/>
          <w:rtl/>
        </w:rPr>
      </w:pPr>
      <w:r>
        <w:rPr>
          <w:rFonts w:hint="cs"/>
          <w:rtl/>
        </w:rPr>
        <w:t>של נעליך מעל רגליך כשאתה מדבר מכנסת ישראל - - -</w:t>
      </w:r>
    </w:p>
    <w:p w14:paraId="4A5406E8" w14:textId="77777777" w:rsidR="00000000" w:rsidRDefault="00A32788">
      <w:pPr>
        <w:pStyle w:val="a0"/>
        <w:ind w:firstLine="0"/>
        <w:rPr>
          <w:rFonts w:hint="cs"/>
          <w:rtl/>
        </w:rPr>
      </w:pPr>
    </w:p>
    <w:p w14:paraId="1499D304" w14:textId="77777777" w:rsidR="00000000" w:rsidRDefault="00A32788">
      <w:pPr>
        <w:pStyle w:val="af1"/>
        <w:rPr>
          <w:rtl/>
        </w:rPr>
      </w:pPr>
      <w:r>
        <w:rPr>
          <w:rtl/>
        </w:rPr>
        <w:t>היו"ר ראובן ריבלין:</w:t>
      </w:r>
    </w:p>
    <w:p w14:paraId="6C410708" w14:textId="77777777" w:rsidR="00000000" w:rsidRDefault="00A32788">
      <w:pPr>
        <w:pStyle w:val="a0"/>
        <w:rPr>
          <w:rtl/>
        </w:rPr>
      </w:pPr>
    </w:p>
    <w:p w14:paraId="15B7C228" w14:textId="77777777" w:rsidR="00000000" w:rsidRDefault="00A32788">
      <w:pPr>
        <w:pStyle w:val="a0"/>
        <w:rPr>
          <w:rFonts w:hint="cs"/>
          <w:rtl/>
        </w:rPr>
      </w:pPr>
      <w:r>
        <w:rPr>
          <w:rFonts w:hint="cs"/>
          <w:rtl/>
        </w:rPr>
        <w:t>חברת הכנסת רוחמה אברהם. קודם כול, חבר הכנסת מח'ול, שמעתי אותך מ</w:t>
      </w:r>
      <w:r>
        <w:rPr>
          <w:rFonts w:hint="cs"/>
          <w:rtl/>
        </w:rPr>
        <w:t>חדרי. נשיאות הכנסת היתה צריכה לבחור היום מבין עשר הצעות חמש, וזה מה שאנחנו יכולים לקיים ביום רביעי. אני חשבתי, שנושא החקירה והשחרור של אזרחים ישראלים אשר הוחשדו ברצח היה יותר חשוב מהנושא האמריקני. דבר שני, חשבנו שהנושא שבא לידי דיון ציבורי בכל מקום בעולם ו</w:t>
      </w:r>
      <w:r>
        <w:rPr>
          <w:rFonts w:hint="cs"/>
          <w:rtl/>
        </w:rPr>
        <w:t>בוודאי בעולם הנאור. עם כל הרצון הטוב שלי, חבר הכנסת בוים, כסגן שר ביטחון, אינו מייצג את ארצות-הברית. זאת אומרת, לא היה מי שישיב כאן. אני חושב, שאני לא יכול למנוע מסיעת חד"ש להעלות את הנושא על סדר-היום, שבעקבות השאלה תעלה את הנושא כהצעה רגילה. זאת אומרת, אי</w:t>
      </w:r>
      <w:r>
        <w:rPr>
          <w:rFonts w:hint="cs"/>
          <w:rtl/>
        </w:rPr>
        <w:t>-אפשר לטעון כלפי הנשיאות דבר, שכאשר הנשיאות צריכה לברור מבין - טול וראה את חמש ההצעות שאישרנו, מתוך עשר שעמדו לדיון לאחר שביררנו אותן מתוך 40. היו 40 הצעות לסדר-יום, עשר קבענו כראויות לדיון דחוף ומתוכן, היינו צריכים לבחור חמש. אני חושב, שהנושא של אותם אנשי</w:t>
      </w:r>
      <w:r>
        <w:rPr>
          <w:rFonts w:hint="cs"/>
          <w:rtl/>
        </w:rPr>
        <w:t>ם ששוחררו לביתם הוא נושא חשוב ממדרגה ראשונה.</w:t>
      </w:r>
    </w:p>
    <w:p w14:paraId="45A042EF" w14:textId="77777777" w:rsidR="00000000" w:rsidRDefault="00A32788">
      <w:pPr>
        <w:pStyle w:val="a0"/>
        <w:ind w:firstLine="0"/>
        <w:rPr>
          <w:rFonts w:hint="cs"/>
          <w:rtl/>
        </w:rPr>
      </w:pPr>
    </w:p>
    <w:p w14:paraId="3034B2D3" w14:textId="77777777" w:rsidR="00000000" w:rsidRDefault="00A32788">
      <w:pPr>
        <w:pStyle w:val="-"/>
        <w:rPr>
          <w:rtl/>
        </w:rPr>
      </w:pPr>
      <w:bookmarkStart w:id="205" w:name="FS000000542T10_05_2004_19_15_12C"/>
      <w:bookmarkEnd w:id="205"/>
      <w:r>
        <w:rPr>
          <w:rtl/>
        </w:rPr>
        <w:t>עסאם מח'ול (חד"ש-תע"ל):</w:t>
      </w:r>
    </w:p>
    <w:p w14:paraId="70BD26FC" w14:textId="77777777" w:rsidR="00000000" w:rsidRDefault="00A32788">
      <w:pPr>
        <w:pStyle w:val="a0"/>
        <w:rPr>
          <w:rtl/>
        </w:rPr>
      </w:pPr>
    </w:p>
    <w:p w14:paraId="238D85B0" w14:textId="77777777" w:rsidR="00000000" w:rsidRDefault="00A32788">
      <w:pPr>
        <w:pStyle w:val="a0"/>
        <w:rPr>
          <w:rFonts w:hint="cs"/>
          <w:rtl/>
        </w:rPr>
      </w:pPr>
      <w:r>
        <w:rPr>
          <w:rFonts w:hint="cs"/>
          <w:rtl/>
        </w:rPr>
        <w:t>נכון. למה הוא צריך להשוות אותו - - -</w:t>
      </w:r>
    </w:p>
    <w:p w14:paraId="074E7966" w14:textId="77777777" w:rsidR="00000000" w:rsidRDefault="00A32788">
      <w:pPr>
        <w:pStyle w:val="a0"/>
        <w:ind w:firstLine="0"/>
        <w:rPr>
          <w:rFonts w:hint="cs"/>
          <w:rtl/>
        </w:rPr>
      </w:pPr>
    </w:p>
    <w:p w14:paraId="6893E3F7" w14:textId="77777777" w:rsidR="00000000" w:rsidRDefault="00A32788">
      <w:pPr>
        <w:pStyle w:val="af1"/>
        <w:rPr>
          <w:rtl/>
        </w:rPr>
      </w:pPr>
      <w:r>
        <w:rPr>
          <w:rtl/>
        </w:rPr>
        <w:t>היו"ר ראובן ריבלין:</w:t>
      </w:r>
    </w:p>
    <w:p w14:paraId="0C9D777D" w14:textId="77777777" w:rsidR="00000000" w:rsidRDefault="00A32788">
      <w:pPr>
        <w:pStyle w:val="a0"/>
        <w:rPr>
          <w:rtl/>
        </w:rPr>
      </w:pPr>
    </w:p>
    <w:p w14:paraId="0FFDBA73" w14:textId="77777777" w:rsidR="00000000" w:rsidRDefault="00A32788">
      <w:pPr>
        <w:pStyle w:val="a0"/>
        <w:rPr>
          <w:rFonts w:hint="cs"/>
          <w:rtl/>
        </w:rPr>
      </w:pPr>
      <w:r>
        <w:rPr>
          <w:rFonts w:hint="cs"/>
          <w:rtl/>
        </w:rPr>
        <w:t>אני שואל את סיעת חד"ש, עם כל הכבוד, או כל אדם שטוען מדוע לא העלו את הנושא, מדוע לא ביטלתם כל דבר השבוע והעליתם את זה על-פי הקו</w:t>
      </w:r>
      <w:r>
        <w:rPr>
          <w:rFonts w:hint="cs"/>
          <w:rtl/>
        </w:rPr>
        <w:t>וטה שלכם כהצעה רגילה?</w:t>
      </w:r>
    </w:p>
    <w:p w14:paraId="13E67E8F" w14:textId="77777777" w:rsidR="00000000" w:rsidRDefault="00A32788">
      <w:pPr>
        <w:pStyle w:val="a0"/>
        <w:ind w:firstLine="0"/>
        <w:rPr>
          <w:rFonts w:hint="cs"/>
          <w:rtl/>
        </w:rPr>
      </w:pPr>
    </w:p>
    <w:p w14:paraId="0C91F0F2" w14:textId="77777777" w:rsidR="00000000" w:rsidRDefault="00A32788">
      <w:pPr>
        <w:pStyle w:val="-"/>
        <w:rPr>
          <w:rtl/>
        </w:rPr>
      </w:pPr>
      <w:bookmarkStart w:id="206" w:name="FS000000542T10_05_2004_19_16_59C"/>
      <w:bookmarkEnd w:id="206"/>
      <w:r>
        <w:rPr>
          <w:rtl/>
        </w:rPr>
        <w:t>עסאם מח'ול (חד"ש-תע"ל):</w:t>
      </w:r>
    </w:p>
    <w:p w14:paraId="55D521D8" w14:textId="77777777" w:rsidR="00000000" w:rsidRDefault="00A32788">
      <w:pPr>
        <w:pStyle w:val="a0"/>
        <w:rPr>
          <w:rtl/>
        </w:rPr>
      </w:pPr>
    </w:p>
    <w:p w14:paraId="6C804291" w14:textId="77777777" w:rsidR="00000000" w:rsidRDefault="00A32788">
      <w:pPr>
        <w:pStyle w:val="a0"/>
        <w:rPr>
          <w:rFonts w:hint="cs"/>
          <w:rtl/>
        </w:rPr>
      </w:pPr>
      <w:r>
        <w:rPr>
          <w:rFonts w:hint="cs"/>
          <w:rtl/>
        </w:rPr>
        <w:t>אני אגיד לך - - -</w:t>
      </w:r>
    </w:p>
    <w:p w14:paraId="0F86B27C" w14:textId="77777777" w:rsidR="00000000" w:rsidRDefault="00A32788">
      <w:pPr>
        <w:pStyle w:val="a0"/>
        <w:ind w:firstLine="0"/>
        <w:rPr>
          <w:rFonts w:hint="cs"/>
          <w:rtl/>
        </w:rPr>
      </w:pPr>
    </w:p>
    <w:p w14:paraId="3D79F1A0" w14:textId="77777777" w:rsidR="00000000" w:rsidRDefault="00A32788">
      <w:pPr>
        <w:pStyle w:val="af1"/>
        <w:rPr>
          <w:rtl/>
        </w:rPr>
      </w:pPr>
      <w:r>
        <w:rPr>
          <w:rtl/>
        </w:rPr>
        <w:t>היו"ר ראובן ריבלין:</w:t>
      </w:r>
    </w:p>
    <w:p w14:paraId="0A3751E8" w14:textId="77777777" w:rsidR="00000000" w:rsidRDefault="00A32788">
      <w:pPr>
        <w:pStyle w:val="a0"/>
        <w:rPr>
          <w:rtl/>
        </w:rPr>
      </w:pPr>
    </w:p>
    <w:p w14:paraId="074DEF67" w14:textId="77777777" w:rsidR="00000000" w:rsidRDefault="00A32788">
      <w:pPr>
        <w:pStyle w:val="a0"/>
        <w:rPr>
          <w:rFonts w:hint="cs"/>
          <w:rtl/>
        </w:rPr>
      </w:pPr>
      <w:r>
        <w:rPr>
          <w:rFonts w:hint="cs"/>
          <w:rtl/>
        </w:rPr>
        <w:t>בסדר, אבל אל תבוא בטענה. ניסיתי לברר אצל סגן השר בוים, האם הוא יכול בשם ממשלת ארצות-הברית לבוא ולטעון. הרי כולנו יודעים מה קרה שם. הדבר הובא לידי ביטוי.</w:t>
      </w:r>
    </w:p>
    <w:p w14:paraId="53E5E5C9" w14:textId="77777777" w:rsidR="00000000" w:rsidRDefault="00A32788">
      <w:pPr>
        <w:pStyle w:val="a0"/>
        <w:ind w:firstLine="0"/>
        <w:rPr>
          <w:rFonts w:hint="cs"/>
          <w:rtl/>
        </w:rPr>
      </w:pPr>
    </w:p>
    <w:p w14:paraId="35AD1FAB" w14:textId="77777777" w:rsidR="00000000" w:rsidRDefault="00A32788">
      <w:pPr>
        <w:pStyle w:val="af0"/>
        <w:rPr>
          <w:rtl/>
        </w:rPr>
      </w:pPr>
      <w:r>
        <w:rPr>
          <w:rFonts w:hint="eastAsia"/>
          <w:rtl/>
        </w:rPr>
        <w:t>טלב</w:t>
      </w:r>
      <w:r>
        <w:rPr>
          <w:rtl/>
        </w:rPr>
        <w:t xml:space="preserve"> אלסאנע (רע</w:t>
      </w:r>
      <w:r>
        <w:rPr>
          <w:rtl/>
        </w:rPr>
        <w:t>"ם):</w:t>
      </w:r>
    </w:p>
    <w:p w14:paraId="4DA4C02E" w14:textId="77777777" w:rsidR="00000000" w:rsidRDefault="00A32788">
      <w:pPr>
        <w:pStyle w:val="a0"/>
        <w:rPr>
          <w:rFonts w:hint="cs"/>
          <w:rtl/>
        </w:rPr>
      </w:pPr>
    </w:p>
    <w:p w14:paraId="446D957A" w14:textId="77777777" w:rsidR="00000000" w:rsidRDefault="00A32788">
      <w:pPr>
        <w:pStyle w:val="a0"/>
        <w:rPr>
          <w:rFonts w:hint="cs"/>
          <w:rtl/>
        </w:rPr>
      </w:pPr>
      <w:r>
        <w:rPr>
          <w:rFonts w:hint="cs"/>
          <w:rtl/>
        </w:rPr>
        <w:t>זה מזעזע את העולם כולו.</w:t>
      </w:r>
    </w:p>
    <w:p w14:paraId="3B0C5152" w14:textId="77777777" w:rsidR="00000000" w:rsidRDefault="00A32788">
      <w:pPr>
        <w:pStyle w:val="a0"/>
        <w:ind w:firstLine="0"/>
        <w:rPr>
          <w:rFonts w:hint="cs"/>
          <w:rtl/>
        </w:rPr>
      </w:pPr>
    </w:p>
    <w:p w14:paraId="6298951F" w14:textId="77777777" w:rsidR="00000000" w:rsidRDefault="00A32788">
      <w:pPr>
        <w:pStyle w:val="af1"/>
        <w:rPr>
          <w:rtl/>
        </w:rPr>
      </w:pPr>
      <w:r>
        <w:rPr>
          <w:rtl/>
        </w:rPr>
        <w:t>היו"ר ראובן ריבלין:</w:t>
      </w:r>
    </w:p>
    <w:p w14:paraId="129DBA67" w14:textId="77777777" w:rsidR="00000000" w:rsidRDefault="00A32788">
      <w:pPr>
        <w:pStyle w:val="a0"/>
        <w:rPr>
          <w:rtl/>
        </w:rPr>
      </w:pPr>
    </w:p>
    <w:p w14:paraId="4804C9B9" w14:textId="77777777" w:rsidR="00000000" w:rsidRDefault="00A32788">
      <w:pPr>
        <w:pStyle w:val="a0"/>
        <w:rPr>
          <w:rFonts w:hint="cs"/>
          <w:rtl/>
        </w:rPr>
      </w:pPr>
      <w:r>
        <w:rPr>
          <w:rFonts w:hint="cs"/>
          <w:rtl/>
        </w:rPr>
        <w:t>אני חושב, חבר הכנסת טלב אלסנע, שמישהו מהליכוד צריך לעשות זאת, לקום ולראות איך מעלים כהצעה רגילה לסדר-היום, כי אין פה דחיפות. אנחנו לא יכולים לבלום שם את הדבר. תעלו אתם נושא, כי אחרת יצא מצב שבו - אמור לי,</w:t>
      </w:r>
      <w:r>
        <w:rPr>
          <w:rFonts w:hint="cs"/>
          <w:rtl/>
        </w:rPr>
        <w:t xml:space="preserve"> אם לא הייתי מעלה את הנושא הרגיש באמת במדינת ישראל, נושא המעצר שיכול להיות שהוא יתברר כמעצר שווא. כאשר יש לך לברור מבין עשרה נושאים חמישה, אתה צריך לברור.</w:t>
      </w:r>
    </w:p>
    <w:p w14:paraId="7ABBA2E8" w14:textId="77777777" w:rsidR="00000000" w:rsidRDefault="00A32788">
      <w:pPr>
        <w:pStyle w:val="a0"/>
        <w:rPr>
          <w:rFonts w:hint="cs"/>
          <w:rtl/>
        </w:rPr>
      </w:pPr>
    </w:p>
    <w:p w14:paraId="0B65A348" w14:textId="77777777" w:rsidR="00000000" w:rsidRDefault="00A32788">
      <w:pPr>
        <w:pStyle w:val="a0"/>
        <w:rPr>
          <w:rFonts w:hint="cs"/>
          <w:rtl/>
        </w:rPr>
      </w:pPr>
      <w:r>
        <w:rPr>
          <w:rFonts w:hint="cs"/>
          <w:rtl/>
        </w:rPr>
        <w:t>אני מבקש, אדוני, אתה צריך לומר את דבריך. תאמר את דבריך במסגרת הצעת האי-אמון. אלה יקראו קריאות ביניים</w:t>
      </w:r>
      <w:r>
        <w:rPr>
          <w:rFonts w:hint="cs"/>
          <w:rtl/>
        </w:rPr>
        <w:t>. לא צריך להשתלח האחד בשני. נא להמשיך ולשאת כל אחד את דבריו, על מנת שהציבור ישמע אותו.</w:t>
      </w:r>
    </w:p>
    <w:p w14:paraId="5535C484" w14:textId="77777777" w:rsidR="00000000" w:rsidRDefault="00A32788">
      <w:pPr>
        <w:pStyle w:val="a0"/>
        <w:ind w:firstLine="0"/>
        <w:rPr>
          <w:rFonts w:hint="cs"/>
          <w:rtl/>
        </w:rPr>
      </w:pPr>
    </w:p>
    <w:p w14:paraId="0AC0E11C" w14:textId="77777777" w:rsidR="00000000" w:rsidRDefault="00A32788">
      <w:pPr>
        <w:pStyle w:val="af0"/>
        <w:rPr>
          <w:rtl/>
        </w:rPr>
      </w:pPr>
    </w:p>
    <w:p w14:paraId="2488AAE4" w14:textId="77777777" w:rsidR="00000000" w:rsidRDefault="00A32788">
      <w:pPr>
        <w:pStyle w:val="af0"/>
        <w:rPr>
          <w:rtl/>
        </w:rPr>
      </w:pPr>
      <w:r>
        <w:rPr>
          <w:rFonts w:hint="eastAsia"/>
          <w:rtl/>
        </w:rPr>
        <w:t>אליעזר</w:t>
      </w:r>
      <w:r>
        <w:rPr>
          <w:rtl/>
        </w:rPr>
        <w:t xml:space="preserve"> כהן (האיחוד הלאומי - ישראל ביתנו):</w:t>
      </w:r>
    </w:p>
    <w:p w14:paraId="2A10BDC1" w14:textId="77777777" w:rsidR="00000000" w:rsidRDefault="00A32788">
      <w:pPr>
        <w:pStyle w:val="a0"/>
        <w:rPr>
          <w:rFonts w:hint="cs"/>
          <w:rtl/>
        </w:rPr>
      </w:pPr>
    </w:p>
    <w:p w14:paraId="5F4C4F2E" w14:textId="77777777" w:rsidR="00000000" w:rsidRDefault="00A32788">
      <w:pPr>
        <w:pStyle w:val="a0"/>
        <w:rPr>
          <w:rFonts w:hint="cs"/>
          <w:rtl/>
        </w:rPr>
      </w:pPr>
      <w:r>
        <w:rPr>
          <w:rFonts w:hint="cs"/>
          <w:rtl/>
        </w:rPr>
        <w:t>הזמן נגמר.</w:t>
      </w:r>
    </w:p>
    <w:p w14:paraId="0D868F26" w14:textId="77777777" w:rsidR="00000000" w:rsidRDefault="00A32788">
      <w:pPr>
        <w:pStyle w:val="a0"/>
        <w:ind w:firstLine="0"/>
        <w:rPr>
          <w:rFonts w:hint="cs"/>
          <w:rtl/>
        </w:rPr>
      </w:pPr>
    </w:p>
    <w:p w14:paraId="7E2E6CCF" w14:textId="77777777" w:rsidR="00000000" w:rsidRDefault="00A32788">
      <w:pPr>
        <w:pStyle w:val="af1"/>
        <w:rPr>
          <w:rtl/>
        </w:rPr>
      </w:pPr>
      <w:r>
        <w:rPr>
          <w:rtl/>
        </w:rPr>
        <w:t>היו"ר ראובן ריבלין:</w:t>
      </w:r>
    </w:p>
    <w:p w14:paraId="56113064" w14:textId="77777777" w:rsidR="00000000" w:rsidRDefault="00A32788">
      <w:pPr>
        <w:pStyle w:val="a0"/>
        <w:rPr>
          <w:rtl/>
        </w:rPr>
      </w:pPr>
    </w:p>
    <w:p w14:paraId="6C7A5B72" w14:textId="77777777" w:rsidR="00000000" w:rsidRDefault="00A32788">
      <w:pPr>
        <w:pStyle w:val="a0"/>
        <w:rPr>
          <w:rFonts w:hint="cs"/>
          <w:rtl/>
        </w:rPr>
      </w:pPr>
      <w:r>
        <w:rPr>
          <w:rFonts w:hint="cs"/>
          <w:rtl/>
        </w:rPr>
        <w:t>עבר הזמן ואני נותן לאדוני דקה לסיים את דבריו.</w:t>
      </w:r>
    </w:p>
    <w:p w14:paraId="2D130C91" w14:textId="77777777" w:rsidR="00000000" w:rsidRDefault="00A32788">
      <w:pPr>
        <w:pStyle w:val="a0"/>
        <w:ind w:firstLine="0"/>
        <w:rPr>
          <w:rFonts w:hint="cs"/>
          <w:rtl/>
        </w:rPr>
      </w:pPr>
    </w:p>
    <w:p w14:paraId="4ED5DCBC" w14:textId="77777777" w:rsidR="00000000" w:rsidRDefault="00A32788">
      <w:pPr>
        <w:pStyle w:val="-"/>
        <w:rPr>
          <w:rtl/>
        </w:rPr>
      </w:pPr>
      <w:bookmarkStart w:id="207" w:name="FS000000542T10_05_2004_19_19_48C"/>
      <w:bookmarkEnd w:id="207"/>
      <w:r>
        <w:rPr>
          <w:rtl/>
        </w:rPr>
        <w:t>עסאם מח'ול (חד"ש-תע"ל):</w:t>
      </w:r>
    </w:p>
    <w:p w14:paraId="7D81EBC3" w14:textId="77777777" w:rsidR="00000000" w:rsidRDefault="00A32788">
      <w:pPr>
        <w:pStyle w:val="a0"/>
        <w:rPr>
          <w:rtl/>
        </w:rPr>
      </w:pPr>
    </w:p>
    <w:p w14:paraId="7C3EA560" w14:textId="77777777" w:rsidR="00000000" w:rsidRDefault="00A32788">
      <w:pPr>
        <w:pStyle w:val="a0"/>
        <w:rPr>
          <w:rFonts w:hint="cs"/>
          <w:rtl/>
        </w:rPr>
      </w:pPr>
      <w:r>
        <w:rPr>
          <w:rFonts w:hint="cs"/>
          <w:rtl/>
        </w:rPr>
        <w:t>שתי דקות. אדוני היו</w:t>
      </w:r>
      <w:r>
        <w:rPr>
          <w:rFonts w:hint="cs"/>
          <w:rtl/>
        </w:rPr>
        <w:t>שב-ראש, אני מודה לך ואני רוצה לענות על השאלה שלך: אני חושב, אדוני היושב-ראש, שכאן יש שאלה שכנסת ישראל לא יכולה מוסרית לא להעלות את הנושא שאני דיברתי עליו. אני רוחש כבוד גדול גם ליושב-ראש - - -</w:t>
      </w:r>
    </w:p>
    <w:p w14:paraId="0A5B58BA" w14:textId="77777777" w:rsidR="00000000" w:rsidRDefault="00A32788">
      <w:pPr>
        <w:pStyle w:val="a0"/>
        <w:ind w:firstLine="0"/>
        <w:rPr>
          <w:rFonts w:hint="cs"/>
          <w:rtl/>
        </w:rPr>
      </w:pPr>
    </w:p>
    <w:p w14:paraId="6D678CFE" w14:textId="77777777" w:rsidR="00000000" w:rsidRDefault="00A32788">
      <w:pPr>
        <w:pStyle w:val="af0"/>
        <w:rPr>
          <w:rtl/>
        </w:rPr>
      </w:pPr>
      <w:r>
        <w:rPr>
          <w:rFonts w:hint="eastAsia"/>
          <w:rtl/>
        </w:rPr>
        <w:t>זאב</w:t>
      </w:r>
      <w:r>
        <w:rPr>
          <w:rtl/>
        </w:rPr>
        <w:t xml:space="preserve"> בוים (הליכוד):</w:t>
      </w:r>
    </w:p>
    <w:p w14:paraId="3898D9AB" w14:textId="77777777" w:rsidR="00000000" w:rsidRDefault="00A32788">
      <w:pPr>
        <w:pStyle w:val="a0"/>
        <w:rPr>
          <w:rFonts w:hint="cs"/>
          <w:rtl/>
        </w:rPr>
      </w:pPr>
    </w:p>
    <w:p w14:paraId="5AE35674" w14:textId="77777777" w:rsidR="00000000" w:rsidRDefault="00A32788">
      <w:pPr>
        <w:pStyle w:val="a0"/>
        <w:rPr>
          <w:rFonts w:hint="cs"/>
          <w:rtl/>
        </w:rPr>
      </w:pPr>
      <w:r>
        <w:rPr>
          <w:rFonts w:hint="cs"/>
          <w:rtl/>
        </w:rPr>
        <w:t>איזה כבוד? איזו צביעות זו? כשהוא לא היה פה</w:t>
      </w:r>
      <w:r>
        <w:rPr>
          <w:rFonts w:hint="cs"/>
          <w:rtl/>
        </w:rPr>
        <w:t xml:space="preserve"> השמעת - - -</w:t>
      </w:r>
    </w:p>
    <w:p w14:paraId="5E78781B" w14:textId="77777777" w:rsidR="00000000" w:rsidRDefault="00A32788">
      <w:pPr>
        <w:pStyle w:val="a0"/>
        <w:ind w:firstLine="0"/>
        <w:rPr>
          <w:rFonts w:hint="cs"/>
          <w:rtl/>
        </w:rPr>
      </w:pPr>
    </w:p>
    <w:p w14:paraId="4EA48717" w14:textId="77777777" w:rsidR="00000000" w:rsidRDefault="00A32788">
      <w:pPr>
        <w:pStyle w:val="-"/>
        <w:rPr>
          <w:rtl/>
        </w:rPr>
      </w:pPr>
      <w:bookmarkStart w:id="208" w:name="FS000000542T10_05_2004_19_20_50C"/>
      <w:bookmarkEnd w:id="208"/>
      <w:r>
        <w:rPr>
          <w:rtl/>
        </w:rPr>
        <w:t>עסאם מח'ול (חד"ש-תע"ל):</w:t>
      </w:r>
    </w:p>
    <w:p w14:paraId="18DF4AAF" w14:textId="77777777" w:rsidR="00000000" w:rsidRDefault="00A32788">
      <w:pPr>
        <w:pStyle w:val="a0"/>
        <w:rPr>
          <w:rtl/>
        </w:rPr>
      </w:pPr>
    </w:p>
    <w:p w14:paraId="4940E06F" w14:textId="77777777" w:rsidR="00000000" w:rsidRDefault="00A32788">
      <w:pPr>
        <w:pStyle w:val="a0"/>
        <w:rPr>
          <w:rFonts w:hint="cs"/>
          <w:rtl/>
        </w:rPr>
      </w:pPr>
      <w:r>
        <w:rPr>
          <w:rFonts w:hint="cs"/>
          <w:rtl/>
        </w:rPr>
        <w:t>תירגע, תירגע.</w:t>
      </w:r>
    </w:p>
    <w:p w14:paraId="58EED964" w14:textId="77777777" w:rsidR="00000000" w:rsidRDefault="00A32788">
      <w:pPr>
        <w:pStyle w:val="af1"/>
        <w:rPr>
          <w:rFonts w:hint="cs"/>
          <w:rtl/>
        </w:rPr>
      </w:pPr>
    </w:p>
    <w:p w14:paraId="5E16ADB7" w14:textId="77777777" w:rsidR="00000000" w:rsidRDefault="00A32788">
      <w:pPr>
        <w:pStyle w:val="af0"/>
        <w:rPr>
          <w:rtl/>
        </w:rPr>
      </w:pPr>
      <w:r>
        <w:rPr>
          <w:rFonts w:hint="eastAsia"/>
          <w:rtl/>
        </w:rPr>
        <w:t>זאב</w:t>
      </w:r>
      <w:r>
        <w:rPr>
          <w:rtl/>
        </w:rPr>
        <w:t xml:space="preserve"> בוים (הליכוד):</w:t>
      </w:r>
    </w:p>
    <w:p w14:paraId="27131DE6" w14:textId="77777777" w:rsidR="00000000" w:rsidRDefault="00A32788">
      <w:pPr>
        <w:pStyle w:val="a0"/>
        <w:rPr>
          <w:rFonts w:hint="cs"/>
          <w:rtl/>
        </w:rPr>
      </w:pPr>
    </w:p>
    <w:p w14:paraId="236EC0EC" w14:textId="77777777" w:rsidR="00000000" w:rsidRDefault="00A32788">
      <w:pPr>
        <w:pStyle w:val="a0"/>
        <w:rPr>
          <w:rFonts w:hint="cs"/>
          <w:rtl/>
        </w:rPr>
      </w:pPr>
      <w:r>
        <w:rPr>
          <w:rFonts w:hint="cs"/>
          <w:rtl/>
        </w:rPr>
        <w:t>- - -</w:t>
      </w:r>
    </w:p>
    <w:p w14:paraId="6AEBD255" w14:textId="77777777" w:rsidR="00000000" w:rsidRDefault="00A32788">
      <w:pPr>
        <w:pStyle w:val="af1"/>
        <w:rPr>
          <w:rFonts w:hint="cs"/>
          <w:rtl/>
        </w:rPr>
      </w:pPr>
    </w:p>
    <w:p w14:paraId="73F0F459" w14:textId="77777777" w:rsidR="00000000" w:rsidRDefault="00A32788">
      <w:pPr>
        <w:pStyle w:val="af1"/>
        <w:rPr>
          <w:rtl/>
        </w:rPr>
      </w:pPr>
      <w:r>
        <w:rPr>
          <w:rtl/>
        </w:rPr>
        <w:t>היו"ר ראובן ריבלין:</w:t>
      </w:r>
    </w:p>
    <w:p w14:paraId="7DDAE2B4" w14:textId="77777777" w:rsidR="00000000" w:rsidRDefault="00A32788">
      <w:pPr>
        <w:pStyle w:val="a0"/>
        <w:rPr>
          <w:rtl/>
        </w:rPr>
      </w:pPr>
    </w:p>
    <w:p w14:paraId="513814A4" w14:textId="77777777" w:rsidR="00000000" w:rsidRDefault="00A32788">
      <w:pPr>
        <w:pStyle w:val="a0"/>
        <w:rPr>
          <w:rFonts w:hint="cs"/>
          <w:rtl/>
        </w:rPr>
      </w:pPr>
      <w:r>
        <w:rPr>
          <w:rFonts w:hint="cs"/>
          <w:rtl/>
        </w:rPr>
        <w:t>אני מציע לאדוני - חבר הכנסת בוים, אני אשמור על כבודי. מספיק כבר עם הזעקות והצעקות. תשמע, אדוני, יש פרוצדורה של סעיף 86, אז אדוני יחתים את כל הסיעות ואני ב</w:t>
      </w:r>
      <w:r>
        <w:rPr>
          <w:rFonts w:hint="cs"/>
          <w:rtl/>
        </w:rPr>
        <w:t>טוח שתשכנע אותם, לקיים דיון בלי הצעה דחופה לסדר-היום. שיעשה זאת ולא יבוא בטענה. עכשיו אני מבקש מאדוני לסיים את דבריו בדקה עד דקה וחצי, בבקשה.</w:t>
      </w:r>
    </w:p>
    <w:p w14:paraId="6F7CBE27" w14:textId="77777777" w:rsidR="00000000" w:rsidRDefault="00A32788">
      <w:pPr>
        <w:pStyle w:val="a0"/>
        <w:ind w:firstLine="0"/>
        <w:rPr>
          <w:rFonts w:hint="cs"/>
          <w:rtl/>
        </w:rPr>
      </w:pPr>
    </w:p>
    <w:p w14:paraId="1F97D18F" w14:textId="77777777" w:rsidR="00000000" w:rsidRDefault="00A32788">
      <w:pPr>
        <w:pStyle w:val="-"/>
        <w:rPr>
          <w:rtl/>
        </w:rPr>
      </w:pPr>
      <w:bookmarkStart w:id="209" w:name="FS000000542T10_05_2004_19_22_05C"/>
      <w:bookmarkEnd w:id="209"/>
      <w:r>
        <w:rPr>
          <w:rtl/>
        </w:rPr>
        <w:t>עסאם מח'ול (חד"ש-תע"ל):</w:t>
      </w:r>
    </w:p>
    <w:p w14:paraId="1E4F2A4D" w14:textId="77777777" w:rsidR="00000000" w:rsidRDefault="00A32788">
      <w:pPr>
        <w:pStyle w:val="a0"/>
        <w:rPr>
          <w:rtl/>
        </w:rPr>
      </w:pPr>
    </w:p>
    <w:p w14:paraId="5E168D29" w14:textId="77777777" w:rsidR="00000000" w:rsidRDefault="00A32788">
      <w:pPr>
        <w:pStyle w:val="a0"/>
        <w:rPr>
          <w:rFonts w:hint="cs"/>
          <w:rtl/>
        </w:rPr>
      </w:pPr>
      <w:r>
        <w:rPr>
          <w:rFonts w:hint="cs"/>
          <w:rtl/>
        </w:rPr>
        <w:t>אדוני היושב-ראש, אנחנו מדברים על הצעת האי-אמון בכמה נושאים, וכל נושא שווה לקיים בו דיון.</w:t>
      </w:r>
    </w:p>
    <w:p w14:paraId="223238C9" w14:textId="77777777" w:rsidR="00000000" w:rsidRDefault="00A32788">
      <w:pPr>
        <w:pStyle w:val="af1"/>
        <w:rPr>
          <w:rtl/>
        </w:rPr>
      </w:pPr>
    </w:p>
    <w:p w14:paraId="7BB93728" w14:textId="77777777" w:rsidR="00000000" w:rsidRDefault="00A32788">
      <w:pPr>
        <w:pStyle w:val="af1"/>
        <w:rPr>
          <w:rtl/>
        </w:rPr>
      </w:pPr>
      <w:r>
        <w:rPr>
          <w:rtl/>
        </w:rPr>
        <w:t>היו"ר ראובן ריבלין:</w:t>
      </w:r>
    </w:p>
    <w:p w14:paraId="0B85E5F5" w14:textId="77777777" w:rsidR="00000000" w:rsidRDefault="00A32788">
      <w:pPr>
        <w:pStyle w:val="a0"/>
        <w:rPr>
          <w:rtl/>
        </w:rPr>
      </w:pPr>
    </w:p>
    <w:p w14:paraId="2AD39530" w14:textId="77777777" w:rsidR="00000000" w:rsidRDefault="00A32788">
      <w:pPr>
        <w:pStyle w:val="a0"/>
        <w:rPr>
          <w:rFonts w:hint="cs"/>
          <w:rtl/>
        </w:rPr>
      </w:pPr>
      <w:r>
        <w:rPr>
          <w:rFonts w:hint="cs"/>
          <w:rtl/>
        </w:rPr>
        <w:t>מה אני יכול לעשות? חמש דקות הוקצבו לך, ועכשיו, אחרי שעברת את הזמן, אני נותן לך עוד דקה וחצי, בבקשה.</w:t>
      </w:r>
    </w:p>
    <w:p w14:paraId="120F1A39" w14:textId="77777777" w:rsidR="00000000" w:rsidRDefault="00A32788">
      <w:pPr>
        <w:pStyle w:val="a0"/>
        <w:ind w:firstLine="0"/>
        <w:rPr>
          <w:rFonts w:hint="cs"/>
          <w:rtl/>
        </w:rPr>
      </w:pPr>
    </w:p>
    <w:p w14:paraId="686DB0A1" w14:textId="77777777" w:rsidR="00000000" w:rsidRDefault="00A32788">
      <w:pPr>
        <w:pStyle w:val="af0"/>
        <w:rPr>
          <w:rtl/>
        </w:rPr>
      </w:pPr>
      <w:r>
        <w:rPr>
          <w:rFonts w:hint="eastAsia"/>
          <w:rtl/>
        </w:rPr>
        <w:t>אליעזר</w:t>
      </w:r>
      <w:r>
        <w:rPr>
          <w:rtl/>
        </w:rPr>
        <w:t xml:space="preserve"> כהן (האיחוד הלאומי - ישראל ביתנו):</w:t>
      </w:r>
    </w:p>
    <w:p w14:paraId="531E0BF8" w14:textId="77777777" w:rsidR="00000000" w:rsidRDefault="00A32788">
      <w:pPr>
        <w:pStyle w:val="a0"/>
        <w:rPr>
          <w:rFonts w:hint="cs"/>
          <w:rtl/>
        </w:rPr>
      </w:pPr>
    </w:p>
    <w:p w14:paraId="42BE101F" w14:textId="77777777" w:rsidR="00000000" w:rsidRDefault="00A32788">
      <w:pPr>
        <w:pStyle w:val="a0"/>
        <w:rPr>
          <w:rFonts w:hint="cs"/>
          <w:rtl/>
        </w:rPr>
      </w:pPr>
      <w:r>
        <w:rPr>
          <w:rFonts w:hint="cs"/>
          <w:rtl/>
        </w:rPr>
        <w:t>- - -</w:t>
      </w:r>
    </w:p>
    <w:p w14:paraId="107D45BD" w14:textId="77777777" w:rsidR="00000000" w:rsidRDefault="00A32788">
      <w:pPr>
        <w:pStyle w:val="a0"/>
        <w:ind w:firstLine="0"/>
        <w:rPr>
          <w:rFonts w:hint="cs"/>
          <w:rtl/>
        </w:rPr>
      </w:pPr>
    </w:p>
    <w:p w14:paraId="30E91A49" w14:textId="77777777" w:rsidR="00000000" w:rsidRDefault="00A32788">
      <w:pPr>
        <w:pStyle w:val="-"/>
        <w:rPr>
          <w:rtl/>
        </w:rPr>
      </w:pPr>
      <w:bookmarkStart w:id="210" w:name="FS000000542T10_05_2004_19_22_53C"/>
      <w:bookmarkEnd w:id="210"/>
      <w:r>
        <w:rPr>
          <w:rtl/>
        </w:rPr>
        <w:t>עסאם מח'ול (חד"ש-תע"ל):</w:t>
      </w:r>
    </w:p>
    <w:p w14:paraId="79A225F4" w14:textId="77777777" w:rsidR="00000000" w:rsidRDefault="00A32788">
      <w:pPr>
        <w:pStyle w:val="a0"/>
        <w:rPr>
          <w:rtl/>
        </w:rPr>
      </w:pPr>
    </w:p>
    <w:p w14:paraId="5C96EDC3" w14:textId="77777777" w:rsidR="00000000" w:rsidRDefault="00A32788">
      <w:pPr>
        <w:pStyle w:val="a0"/>
        <w:rPr>
          <w:rFonts w:hint="cs"/>
          <w:rtl/>
        </w:rPr>
      </w:pPr>
      <w:r>
        <w:rPr>
          <w:rFonts w:hint="cs"/>
          <w:rtl/>
        </w:rPr>
        <w:t>אבל לפחות שלא יפריעו לי.</w:t>
      </w:r>
    </w:p>
    <w:p w14:paraId="252C2FE0" w14:textId="77777777" w:rsidR="00000000" w:rsidRDefault="00A32788">
      <w:pPr>
        <w:pStyle w:val="a0"/>
        <w:ind w:firstLine="0"/>
        <w:rPr>
          <w:rFonts w:hint="cs"/>
          <w:rtl/>
        </w:rPr>
      </w:pPr>
    </w:p>
    <w:p w14:paraId="2B357CA4" w14:textId="77777777" w:rsidR="00000000" w:rsidRDefault="00A32788">
      <w:pPr>
        <w:pStyle w:val="af1"/>
        <w:rPr>
          <w:rtl/>
        </w:rPr>
      </w:pPr>
      <w:r>
        <w:rPr>
          <w:rtl/>
        </w:rPr>
        <w:t>היו"ר ראובן ריבלין:</w:t>
      </w:r>
    </w:p>
    <w:p w14:paraId="3DFB785E" w14:textId="77777777" w:rsidR="00000000" w:rsidRDefault="00A32788">
      <w:pPr>
        <w:pStyle w:val="a0"/>
        <w:rPr>
          <w:rtl/>
        </w:rPr>
      </w:pPr>
    </w:p>
    <w:p w14:paraId="7345915A" w14:textId="77777777" w:rsidR="00000000" w:rsidRDefault="00A32788">
      <w:pPr>
        <w:pStyle w:val="a0"/>
        <w:rPr>
          <w:rFonts w:hint="cs"/>
          <w:rtl/>
        </w:rPr>
      </w:pPr>
      <w:r>
        <w:rPr>
          <w:rFonts w:hint="cs"/>
          <w:rtl/>
        </w:rPr>
        <w:t>לא, איש לא</w:t>
      </w:r>
      <w:r>
        <w:rPr>
          <w:rFonts w:hint="cs"/>
          <w:rtl/>
        </w:rPr>
        <w:t xml:space="preserve"> יפריע לך. חברת הכנסת אברהם, אני מבקש מגברתי.</w:t>
      </w:r>
    </w:p>
    <w:p w14:paraId="4EE6166A" w14:textId="77777777" w:rsidR="00000000" w:rsidRDefault="00A32788">
      <w:pPr>
        <w:pStyle w:val="a0"/>
        <w:rPr>
          <w:rFonts w:hint="cs"/>
          <w:rtl/>
        </w:rPr>
      </w:pPr>
    </w:p>
    <w:p w14:paraId="6BF6CFEC" w14:textId="77777777" w:rsidR="00000000" w:rsidRDefault="00A32788">
      <w:pPr>
        <w:pStyle w:val="-"/>
        <w:rPr>
          <w:rtl/>
        </w:rPr>
      </w:pPr>
      <w:bookmarkStart w:id="211" w:name="FS000000542T10_05_2004_19_23_09C"/>
      <w:bookmarkEnd w:id="211"/>
      <w:r>
        <w:rPr>
          <w:rtl/>
        </w:rPr>
        <w:t>עסאם מח'ול (חד"ש-תע"ל):</w:t>
      </w:r>
    </w:p>
    <w:p w14:paraId="769394C1" w14:textId="77777777" w:rsidR="00000000" w:rsidRDefault="00A32788">
      <w:pPr>
        <w:pStyle w:val="a0"/>
        <w:rPr>
          <w:rtl/>
        </w:rPr>
      </w:pPr>
    </w:p>
    <w:p w14:paraId="16BEB26B" w14:textId="77777777" w:rsidR="00000000" w:rsidRDefault="00A32788">
      <w:pPr>
        <w:pStyle w:val="a0"/>
        <w:rPr>
          <w:rFonts w:hint="cs"/>
          <w:rtl/>
        </w:rPr>
      </w:pPr>
      <w:r>
        <w:rPr>
          <w:rFonts w:hint="cs"/>
          <w:rtl/>
        </w:rPr>
        <w:t xml:space="preserve">אדוני היושב-ראש, כאן אין בעיה של הליכוד כמפלגה קיצונית יותר או קיצונית פחות. לא גילינו עכשיו שהליכוד הוא מפלגה קיצונית ימנית. תמיד היא היתה כזאת. עכשיו, השאלה העומדת על הפרק היא לא רק </w:t>
      </w:r>
      <w:r>
        <w:rPr>
          <w:rFonts w:hint="cs"/>
          <w:rtl/>
        </w:rPr>
        <w:t>שיש מתנחלים ויש להם עמדה אחרת מעמדת ראש הממשלה, אלא מה שחשף דוח מבקר המדינה, שאותה יד שכאילו התיימרה להוריד מאחזים, היא היד שמימנה את המאחזים האלה. אותה יד שדיברה על התנתקות בעזה, היא היד שחיזקה את ההתנחלויות ואת המאחזים בבניית מאחזים, כולם בלתי חוקיים, בג</w:t>
      </w:r>
      <w:r>
        <w:rPr>
          <w:rFonts w:hint="cs"/>
          <w:rtl/>
        </w:rPr>
        <w:t>דה המערבית. האמירות של ראש הממשלה היו ברורות, הוא לא הציע מדיניות אחרת, הוא הציע כיבוש בצורה אחרת.</w:t>
      </w:r>
    </w:p>
    <w:p w14:paraId="2CCF618E" w14:textId="77777777" w:rsidR="00000000" w:rsidRDefault="00A32788">
      <w:pPr>
        <w:pStyle w:val="a0"/>
        <w:rPr>
          <w:rFonts w:hint="cs"/>
          <w:rtl/>
        </w:rPr>
      </w:pPr>
    </w:p>
    <w:p w14:paraId="2ADE3E48" w14:textId="77777777" w:rsidR="00000000" w:rsidRDefault="00A32788">
      <w:pPr>
        <w:pStyle w:val="a0"/>
        <w:rPr>
          <w:rFonts w:hint="cs"/>
          <w:rtl/>
        </w:rPr>
      </w:pPr>
      <w:r>
        <w:rPr>
          <w:rFonts w:hint="cs"/>
          <w:rtl/>
        </w:rPr>
        <w:t>אנחנו חושבים, שהעם הפלסטיני היה אמור וצריך לדחות את הכיבוש, גם בצורה הזאת וגם בצורה ההיא. תוכנית ההתנתקות של שרון התכוונה, בסופו של דבר, לפטור את הכיבוש מהע</w:t>
      </w:r>
      <w:r>
        <w:rPr>
          <w:rFonts w:hint="cs"/>
          <w:rtl/>
        </w:rPr>
        <w:t>ם הפלסטיני מבלי לפטור את העם הפלסטיני מהכיבוש. זאת האמת. לכן, אין כאן שתי עמדות, יש כאן אותה מגמה, אותה תפיסת עולם ימנית קיצונית, גם של מחנה שרון וגם של המחנה שהתנגד למחנה שרון.</w:t>
      </w:r>
    </w:p>
    <w:p w14:paraId="2B0824C0" w14:textId="77777777" w:rsidR="00000000" w:rsidRDefault="00A32788">
      <w:pPr>
        <w:pStyle w:val="a0"/>
        <w:ind w:firstLine="0"/>
        <w:rPr>
          <w:rFonts w:hint="cs"/>
          <w:rtl/>
        </w:rPr>
      </w:pPr>
    </w:p>
    <w:p w14:paraId="7276B65C" w14:textId="77777777" w:rsidR="00000000" w:rsidRDefault="00A32788">
      <w:pPr>
        <w:pStyle w:val="a0"/>
        <w:rPr>
          <w:rFonts w:hint="cs"/>
          <w:rtl/>
        </w:rPr>
      </w:pPr>
      <w:r>
        <w:rPr>
          <w:rFonts w:hint="cs"/>
          <w:rtl/>
        </w:rPr>
        <w:t xml:space="preserve">אין פרטנר היום בישראל לפתרון מדיני </w:t>
      </w:r>
      <w:r>
        <w:rPr>
          <w:rFonts w:hint="eastAsia"/>
          <w:rtl/>
        </w:rPr>
        <w:t>–</w:t>
      </w:r>
      <w:r>
        <w:rPr>
          <w:rFonts w:hint="cs"/>
          <w:rtl/>
        </w:rPr>
        <w:t xml:space="preserve"> זאת הבעיה. לכן הממשלה הזאת צריכה ללכת - </w:t>
      </w:r>
      <w:r>
        <w:rPr>
          <w:rFonts w:hint="cs"/>
          <w:rtl/>
        </w:rPr>
        <w:t>-</w:t>
      </w:r>
    </w:p>
    <w:p w14:paraId="4F3ED4BE" w14:textId="77777777" w:rsidR="00000000" w:rsidRDefault="00A32788">
      <w:pPr>
        <w:pStyle w:val="a0"/>
        <w:rPr>
          <w:rFonts w:hint="cs"/>
          <w:rtl/>
        </w:rPr>
      </w:pPr>
    </w:p>
    <w:p w14:paraId="38745776" w14:textId="77777777" w:rsidR="00000000" w:rsidRDefault="00A32788">
      <w:pPr>
        <w:pStyle w:val="af0"/>
        <w:rPr>
          <w:rtl/>
        </w:rPr>
      </w:pPr>
      <w:r>
        <w:rPr>
          <w:rFonts w:hint="eastAsia"/>
          <w:rtl/>
        </w:rPr>
        <w:t>רוחמה</w:t>
      </w:r>
      <w:r>
        <w:rPr>
          <w:rtl/>
        </w:rPr>
        <w:t xml:space="preserve"> אברהם (הליכוד):</w:t>
      </w:r>
    </w:p>
    <w:p w14:paraId="624C2CEC" w14:textId="77777777" w:rsidR="00000000" w:rsidRDefault="00A32788">
      <w:pPr>
        <w:pStyle w:val="a0"/>
        <w:rPr>
          <w:rFonts w:hint="cs"/>
          <w:rtl/>
        </w:rPr>
      </w:pPr>
    </w:p>
    <w:p w14:paraId="1F643885" w14:textId="77777777" w:rsidR="00000000" w:rsidRDefault="00A32788">
      <w:pPr>
        <w:pStyle w:val="a0"/>
        <w:rPr>
          <w:rFonts w:hint="cs"/>
          <w:rtl/>
        </w:rPr>
      </w:pPr>
      <w:r>
        <w:rPr>
          <w:rFonts w:hint="cs"/>
          <w:rtl/>
        </w:rPr>
        <w:t>אוי, באמת.</w:t>
      </w:r>
    </w:p>
    <w:p w14:paraId="62D91789" w14:textId="77777777" w:rsidR="00000000" w:rsidRDefault="00A32788">
      <w:pPr>
        <w:pStyle w:val="a0"/>
        <w:rPr>
          <w:rFonts w:hint="cs"/>
          <w:rtl/>
        </w:rPr>
      </w:pPr>
    </w:p>
    <w:p w14:paraId="3D68DF13" w14:textId="77777777" w:rsidR="00000000" w:rsidRDefault="00A32788">
      <w:pPr>
        <w:pStyle w:val="-"/>
        <w:rPr>
          <w:rtl/>
        </w:rPr>
      </w:pPr>
      <w:bookmarkStart w:id="212" w:name="FS000000542T10_05_2004_18_54_22"/>
      <w:bookmarkStart w:id="213" w:name="FS000000542T10_05_2004_18_54_24C"/>
      <w:bookmarkEnd w:id="212"/>
      <w:bookmarkEnd w:id="213"/>
      <w:r>
        <w:rPr>
          <w:rtl/>
        </w:rPr>
        <w:t>עסאם מח'ול (חד"ש-תע"ל):</w:t>
      </w:r>
    </w:p>
    <w:p w14:paraId="7B42C2DA" w14:textId="77777777" w:rsidR="00000000" w:rsidRDefault="00A32788">
      <w:pPr>
        <w:pStyle w:val="a0"/>
        <w:rPr>
          <w:rFonts w:hint="cs"/>
          <w:rtl/>
        </w:rPr>
      </w:pPr>
    </w:p>
    <w:p w14:paraId="4B3A1510" w14:textId="77777777" w:rsidR="00000000" w:rsidRDefault="00A32788">
      <w:pPr>
        <w:pStyle w:val="a0"/>
        <w:rPr>
          <w:rFonts w:hint="cs"/>
          <w:rtl/>
        </w:rPr>
      </w:pPr>
      <w:r>
        <w:rPr>
          <w:rFonts w:hint="cs"/>
          <w:rtl/>
        </w:rPr>
        <w:t>- - ולהעלות לשלטון בישראל פרטנר שאתו אפשר לנהל משא-ומתן - -</w:t>
      </w:r>
    </w:p>
    <w:p w14:paraId="0E46E7FF" w14:textId="77777777" w:rsidR="00000000" w:rsidRDefault="00A32788">
      <w:pPr>
        <w:pStyle w:val="a0"/>
        <w:rPr>
          <w:rFonts w:hint="cs"/>
          <w:rtl/>
        </w:rPr>
      </w:pPr>
    </w:p>
    <w:p w14:paraId="513EEBAA" w14:textId="77777777" w:rsidR="00000000" w:rsidRDefault="00A32788">
      <w:pPr>
        <w:pStyle w:val="af0"/>
        <w:rPr>
          <w:rtl/>
        </w:rPr>
      </w:pPr>
      <w:r>
        <w:rPr>
          <w:rFonts w:hint="eastAsia"/>
          <w:rtl/>
        </w:rPr>
        <w:t>רוחמה</w:t>
      </w:r>
      <w:r>
        <w:rPr>
          <w:rtl/>
        </w:rPr>
        <w:t xml:space="preserve"> אברהם (הליכוד):</w:t>
      </w:r>
    </w:p>
    <w:p w14:paraId="75E3C447" w14:textId="77777777" w:rsidR="00000000" w:rsidRDefault="00A32788">
      <w:pPr>
        <w:pStyle w:val="a0"/>
        <w:rPr>
          <w:rFonts w:hint="cs"/>
          <w:rtl/>
        </w:rPr>
      </w:pPr>
    </w:p>
    <w:p w14:paraId="3DEDCABC" w14:textId="77777777" w:rsidR="00000000" w:rsidRDefault="00A32788">
      <w:pPr>
        <w:pStyle w:val="a0"/>
        <w:rPr>
          <w:rFonts w:hint="cs"/>
          <w:rtl/>
        </w:rPr>
      </w:pPr>
      <w:r>
        <w:rPr>
          <w:rFonts w:hint="cs"/>
          <w:rtl/>
        </w:rPr>
        <w:t>- - -</w:t>
      </w:r>
    </w:p>
    <w:p w14:paraId="66875A59" w14:textId="77777777" w:rsidR="00000000" w:rsidRDefault="00A32788">
      <w:pPr>
        <w:pStyle w:val="a0"/>
        <w:rPr>
          <w:rFonts w:hint="cs"/>
          <w:rtl/>
        </w:rPr>
      </w:pPr>
    </w:p>
    <w:p w14:paraId="71A1F02E" w14:textId="77777777" w:rsidR="00000000" w:rsidRDefault="00A32788">
      <w:pPr>
        <w:pStyle w:val="af1"/>
        <w:rPr>
          <w:rtl/>
        </w:rPr>
      </w:pPr>
      <w:r>
        <w:rPr>
          <w:rtl/>
        </w:rPr>
        <w:t>היו"ר ראובן ריבלין:</w:t>
      </w:r>
    </w:p>
    <w:p w14:paraId="6C880B78" w14:textId="77777777" w:rsidR="00000000" w:rsidRDefault="00A32788">
      <w:pPr>
        <w:pStyle w:val="a0"/>
        <w:rPr>
          <w:rtl/>
        </w:rPr>
      </w:pPr>
    </w:p>
    <w:p w14:paraId="3A2CF70D" w14:textId="77777777" w:rsidR="00000000" w:rsidRDefault="00A32788">
      <w:pPr>
        <w:pStyle w:val="a0"/>
        <w:rPr>
          <w:rFonts w:hint="cs"/>
          <w:rtl/>
        </w:rPr>
      </w:pPr>
      <w:r>
        <w:rPr>
          <w:rFonts w:hint="cs"/>
          <w:rtl/>
        </w:rPr>
        <w:t>חברת הכנסת אברהם.</w:t>
      </w:r>
    </w:p>
    <w:p w14:paraId="6A0E7C52" w14:textId="77777777" w:rsidR="00000000" w:rsidRDefault="00A32788">
      <w:pPr>
        <w:pStyle w:val="a0"/>
        <w:rPr>
          <w:rFonts w:hint="cs"/>
          <w:rtl/>
        </w:rPr>
      </w:pPr>
    </w:p>
    <w:p w14:paraId="48C44462" w14:textId="77777777" w:rsidR="00000000" w:rsidRDefault="00A32788">
      <w:pPr>
        <w:pStyle w:val="-"/>
        <w:rPr>
          <w:rtl/>
        </w:rPr>
      </w:pPr>
      <w:bookmarkStart w:id="214" w:name="FS000000542T10_05_2004_18_56_35C"/>
      <w:bookmarkEnd w:id="214"/>
      <w:r>
        <w:rPr>
          <w:rtl/>
        </w:rPr>
        <w:t>עסאם מח'ול (חד"ש-תע"ל):</w:t>
      </w:r>
    </w:p>
    <w:p w14:paraId="2C804157" w14:textId="77777777" w:rsidR="00000000" w:rsidRDefault="00A32788">
      <w:pPr>
        <w:pStyle w:val="a0"/>
        <w:rPr>
          <w:rtl/>
        </w:rPr>
      </w:pPr>
    </w:p>
    <w:p w14:paraId="4F5762FF" w14:textId="77777777" w:rsidR="00000000" w:rsidRDefault="00A32788">
      <w:pPr>
        <w:pStyle w:val="a0"/>
        <w:rPr>
          <w:rFonts w:hint="cs"/>
          <w:rtl/>
        </w:rPr>
      </w:pPr>
      <w:r>
        <w:rPr>
          <w:rFonts w:hint="cs"/>
          <w:rtl/>
        </w:rPr>
        <w:t>- - ולקיים פתרון שיוביל לסיום הכיבוש,</w:t>
      </w:r>
      <w:r>
        <w:rPr>
          <w:rFonts w:hint="cs"/>
          <w:rtl/>
        </w:rPr>
        <w:t xml:space="preserve"> ולא לארגן את הכובשים - - -</w:t>
      </w:r>
    </w:p>
    <w:p w14:paraId="667DB9E9" w14:textId="77777777" w:rsidR="00000000" w:rsidRDefault="00A32788">
      <w:pPr>
        <w:pStyle w:val="a0"/>
        <w:rPr>
          <w:rFonts w:hint="cs"/>
          <w:rtl/>
        </w:rPr>
      </w:pPr>
    </w:p>
    <w:p w14:paraId="0052015B" w14:textId="77777777" w:rsidR="00000000" w:rsidRDefault="00A32788">
      <w:pPr>
        <w:pStyle w:val="af0"/>
        <w:rPr>
          <w:rtl/>
        </w:rPr>
      </w:pPr>
      <w:r>
        <w:rPr>
          <w:rFonts w:hint="eastAsia"/>
          <w:rtl/>
        </w:rPr>
        <w:t>אליעזר</w:t>
      </w:r>
      <w:r>
        <w:rPr>
          <w:rtl/>
        </w:rPr>
        <w:t xml:space="preserve"> כהן (האיחוד הלאומי - ישראל ביתנו):</w:t>
      </w:r>
    </w:p>
    <w:p w14:paraId="650AAE23" w14:textId="77777777" w:rsidR="00000000" w:rsidRDefault="00A32788">
      <w:pPr>
        <w:pStyle w:val="a0"/>
        <w:rPr>
          <w:rFonts w:hint="cs"/>
          <w:rtl/>
        </w:rPr>
      </w:pPr>
    </w:p>
    <w:p w14:paraId="65C769C1" w14:textId="77777777" w:rsidR="00000000" w:rsidRDefault="00A32788">
      <w:pPr>
        <w:pStyle w:val="a0"/>
        <w:rPr>
          <w:rFonts w:hint="cs"/>
          <w:rtl/>
        </w:rPr>
      </w:pPr>
      <w:r>
        <w:rPr>
          <w:rFonts w:hint="cs"/>
          <w:rtl/>
        </w:rPr>
        <w:t>- - -</w:t>
      </w:r>
    </w:p>
    <w:p w14:paraId="2E30EEB3" w14:textId="77777777" w:rsidR="00000000" w:rsidRDefault="00A32788">
      <w:pPr>
        <w:pStyle w:val="a0"/>
        <w:rPr>
          <w:rFonts w:hint="cs"/>
          <w:rtl/>
        </w:rPr>
      </w:pPr>
    </w:p>
    <w:p w14:paraId="26421DD9" w14:textId="77777777" w:rsidR="00000000" w:rsidRDefault="00A32788">
      <w:pPr>
        <w:pStyle w:val="af1"/>
        <w:rPr>
          <w:rtl/>
        </w:rPr>
      </w:pPr>
      <w:r>
        <w:rPr>
          <w:rtl/>
        </w:rPr>
        <w:t>היו"ר ראובן ריבלין:</w:t>
      </w:r>
    </w:p>
    <w:p w14:paraId="517FD8FC" w14:textId="77777777" w:rsidR="00000000" w:rsidRDefault="00A32788">
      <w:pPr>
        <w:pStyle w:val="a0"/>
        <w:rPr>
          <w:rtl/>
        </w:rPr>
      </w:pPr>
    </w:p>
    <w:p w14:paraId="30B41C81" w14:textId="77777777" w:rsidR="00000000" w:rsidRDefault="00A32788">
      <w:pPr>
        <w:pStyle w:val="a0"/>
        <w:rPr>
          <w:rFonts w:hint="cs"/>
          <w:rtl/>
        </w:rPr>
      </w:pPr>
      <w:r>
        <w:rPr>
          <w:rFonts w:hint="cs"/>
          <w:rtl/>
        </w:rPr>
        <w:t>חבר הכנסת אליעזר כהן.</w:t>
      </w:r>
    </w:p>
    <w:p w14:paraId="08B65C5B" w14:textId="77777777" w:rsidR="00000000" w:rsidRDefault="00A32788">
      <w:pPr>
        <w:pStyle w:val="a0"/>
        <w:rPr>
          <w:rFonts w:hint="cs"/>
          <w:rtl/>
        </w:rPr>
      </w:pPr>
    </w:p>
    <w:p w14:paraId="5701BA37" w14:textId="77777777" w:rsidR="00000000" w:rsidRDefault="00A32788">
      <w:pPr>
        <w:pStyle w:val="af0"/>
        <w:rPr>
          <w:rtl/>
        </w:rPr>
      </w:pPr>
      <w:r>
        <w:rPr>
          <w:rFonts w:hint="eastAsia"/>
          <w:rtl/>
        </w:rPr>
        <w:t>רוחמה</w:t>
      </w:r>
      <w:r>
        <w:rPr>
          <w:rtl/>
        </w:rPr>
        <w:t xml:space="preserve"> אברהם (הליכוד):</w:t>
      </w:r>
    </w:p>
    <w:p w14:paraId="7851C1CB" w14:textId="77777777" w:rsidR="00000000" w:rsidRDefault="00A32788">
      <w:pPr>
        <w:pStyle w:val="a0"/>
        <w:rPr>
          <w:rFonts w:hint="cs"/>
          <w:rtl/>
        </w:rPr>
      </w:pPr>
    </w:p>
    <w:p w14:paraId="73848593" w14:textId="77777777" w:rsidR="00000000" w:rsidRDefault="00A32788">
      <w:pPr>
        <w:pStyle w:val="a0"/>
        <w:rPr>
          <w:rFonts w:hint="cs"/>
          <w:rtl/>
        </w:rPr>
      </w:pPr>
      <w:r>
        <w:rPr>
          <w:rFonts w:hint="cs"/>
          <w:rtl/>
        </w:rPr>
        <w:t xml:space="preserve">על מה אתה מדבר? </w:t>
      </w:r>
    </w:p>
    <w:p w14:paraId="3E0549EB" w14:textId="77777777" w:rsidR="00000000" w:rsidRDefault="00A32788">
      <w:pPr>
        <w:pStyle w:val="a0"/>
        <w:rPr>
          <w:rFonts w:hint="cs"/>
          <w:rtl/>
        </w:rPr>
      </w:pPr>
    </w:p>
    <w:p w14:paraId="6BF19D67" w14:textId="77777777" w:rsidR="00000000" w:rsidRDefault="00A32788">
      <w:pPr>
        <w:pStyle w:val="af1"/>
        <w:rPr>
          <w:rtl/>
        </w:rPr>
      </w:pPr>
      <w:r>
        <w:rPr>
          <w:rtl/>
        </w:rPr>
        <w:t>היו"ר ראובן ריבלין:</w:t>
      </w:r>
    </w:p>
    <w:p w14:paraId="2F305AE0" w14:textId="77777777" w:rsidR="00000000" w:rsidRDefault="00A32788">
      <w:pPr>
        <w:pStyle w:val="a0"/>
        <w:rPr>
          <w:rtl/>
        </w:rPr>
      </w:pPr>
    </w:p>
    <w:p w14:paraId="6D1B10EC" w14:textId="77777777" w:rsidR="00000000" w:rsidRDefault="00A32788">
      <w:pPr>
        <w:pStyle w:val="a0"/>
        <w:rPr>
          <w:rFonts w:hint="cs"/>
          <w:rtl/>
        </w:rPr>
      </w:pPr>
      <w:r>
        <w:rPr>
          <w:rFonts w:hint="cs"/>
          <w:rtl/>
        </w:rPr>
        <w:t>חבר הכנסת מח'ול, אני נותן לך עוד דקה.</w:t>
      </w:r>
    </w:p>
    <w:p w14:paraId="42652DDD" w14:textId="77777777" w:rsidR="00000000" w:rsidRDefault="00A32788">
      <w:pPr>
        <w:pStyle w:val="a0"/>
        <w:rPr>
          <w:rFonts w:hint="cs"/>
          <w:rtl/>
        </w:rPr>
      </w:pPr>
    </w:p>
    <w:p w14:paraId="3E9D4224" w14:textId="77777777" w:rsidR="00000000" w:rsidRDefault="00A32788">
      <w:pPr>
        <w:pStyle w:val="af0"/>
        <w:rPr>
          <w:rtl/>
        </w:rPr>
      </w:pPr>
    </w:p>
    <w:p w14:paraId="31FF242A" w14:textId="77777777" w:rsidR="00000000" w:rsidRDefault="00A32788">
      <w:pPr>
        <w:pStyle w:val="af0"/>
        <w:rPr>
          <w:rtl/>
        </w:rPr>
      </w:pPr>
      <w:r>
        <w:rPr>
          <w:rFonts w:hint="eastAsia"/>
          <w:rtl/>
        </w:rPr>
        <w:t>רוחמה</w:t>
      </w:r>
      <w:r>
        <w:rPr>
          <w:rtl/>
        </w:rPr>
        <w:t xml:space="preserve"> אברהם (הליכוד):</w:t>
      </w:r>
    </w:p>
    <w:p w14:paraId="241B24DE" w14:textId="77777777" w:rsidR="00000000" w:rsidRDefault="00A32788">
      <w:pPr>
        <w:pStyle w:val="a0"/>
        <w:rPr>
          <w:rFonts w:hint="cs"/>
          <w:rtl/>
        </w:rPr>
      </w:pPr>
    </w:p>
    <w:p w14:paraId="406228AC" w14:textId="77777777" w:rsidR="00000000" w:rsidRDefault="00A32788">
      <w:pPr>
        <w:pStyle w:val="a0"/>
        <w:rPr>
          <w:rFonts w:hint="cs"/>
          <w:rtl/>
        </w:rPr>
      </w:pPr>
      <w:r>
        <w:rPr>
          <w:rFonts w:hint="cs"/>
          <w:rtl/>
        </w:rPr>
        <w:t>על מה את</w:t>
      </w:r>
      <w:r>
        <w:rPr>
          <w:rFonts w:hint="cs"/>
          <w:rtl/>
        </w:rPr>
        <w:t xml:space="preserve">ה מדבר? </w:t>
      </w:r>
      <w:r>
        <w:rPr>
          <w:rFonts w:hint="eastAsia"/>
          <w:rtl/>
        </w:rPr>
        <w:t>–</w:t>
      </w:r>
      <w:r>
        <w:rPr>
          <w:rFonts w:hint="cs"/>
          <w:rtl/>
        </w:rPr>
        <w:t xml:space="preserve"> לא פה.</w:t>
      </w:r>
    </w:p>
    <w:p w14:paraId="10BF2807" w14:textId="77777777" w:rsidR="00000000" w:rsidRDefault="00A32788">
      <w:pPr>
        <w:pStyle w:val="a0"/>
        <w:rPr>
          <w:rFonts w:hint="cs"/>
          <w:rtl/>
        </w:rPr>
      </w:pPr>
    </w:p>
    <w:p w14:paraId="106F4A58" w14:textId="77777777" w:rsidR="00000000" w:rsidRDefault="00A32788">
      <w:pPr>
        <w:pStyle w:val="af1"/>
        <w:rPr>
          <w:rtl/>
        </w:rPr>
      </w:pPr>
      <w:r>
        <w:rPr>
          <w:rtl/>
        </w:rPr>
        <w:t>היו"ר ראובן ריבלין:</w:t>
      </w:r>
    </w:p>
    <w:p w14:paraId="1883D57B" w14:textId="77777777" w:rsidR="00000000" w:rsidRDefault="00A32788">
      <w:pPr>
        <w:pStyle w:val="a0"/>
        <w:rPr>
          <w:rtl/>
        </w:rPr>
      </w:pPr>
    </w:p>
    <w:p w14:paraId="14A19C6A" w14:textId="77777777" w:rsidR="00000000" w:rsidRDefault="00A32788">
      <w:pPr>
        <w:pStyle w:val="a0"/>
        <w:rPr>
          <w:rFonts w:hint="cs"/>
          <w:rtl/>
        </w:rPr>
      </w:pPr>
      <w:r>
        <w:rPr>
          <w:rFonts w:hint="cs"/>
          <w:rtl/>
        </w:rPr>
        <w:t>חברת הכנסת רוחמה אברהם. חברת הכנסת אברהם, אני קורא אותך לסדר פעם ראשונה.</w:t>
      </w:r>
    </w:p>
    <w:p w14:paraId="16FA41FD" w14:textId="77777777" w:rsidR="00000000" w:rsidRDefault="00A32788">
      <w:pPr>
        <w:pStyle w:val="a0"/>
        <w:rPr>
          <w:rFonts w:hint="cs"/>
          <w:rtl/>
        </w:rPr>
      </w:pPr>
    </w:p>
    <w:p w14:paraId="19C23239" w14:textId="77777777" w:rsidR="00000000" w:rsidRDefault="00A32788">
      <w:pPr>
        <w:pStyle w:val="af0"/>
        <w:rPr>
          <w:rtl/>
        </w:rPr>
      </w:pPr>
      <w:r>
        <w:rPr>
          <w:rFonts w:hint="eastAsia"/>
          <w:rtl/>
        </w:rPr>
        <w:t>אליעזר</w:t>
      </w:r>
      <w:r>
        <w:rPr>
          <w:rtl/>
        </w:rPr>
        <w:t xml:space="preserve"> כהן (האיחוד הלאומי - ישראל ביתנו):</w:t>
      </w:r>
    </w:p>
    <w:p w14:paraId="4A0D67BC" w14:textId="77777777" w:rsidR="00000000" w:rsidRDefault="00A32788">
      <w:pPr>
        <w:pStyle w:val="a0"/>
        <w:rPr>
          <w:rFonts w:hint="cs"/>
          <w:rtl/>
        </w:rPr>
      </w:pPr>
    </w:p>
    <w:p w14:paraId="7F516585" w14:textId="77777777" w:rsidR="00000000" w:rsidRDefault="00A32788">
      <w:pPr>
        <w:pStyle w:val="a0"/>
        <w:rPr>
          <w:rFonts w:hint="cs"/>
          <w:rtl/>
        </w:rPr>
      </w:pPr>
      <w:r>
        <w:rPr>
          <w:rFonts w:hint="cs"/>
          <w:rtl/>
        </w:rPr>
        <w:t>- - -</w:t>
      </w:r>
    </w:p>
    <w:p w14:paraId="70B0916E" w14:textId="77777777" w:rsidR="00000000" w:rsidRDefault="00A32788">
      <w:pPr>
        <w:pStyle w:val="a0"/>
        <w:rPr>
          <w:rFonts w:hint="cs"/>
          <w:rtl/>
        </w:rPr>
      </w:pPr>
    </w:p>
    <w:p w14:paraId="40C81B60" w14:textId="77777777" w:rsidR="00000000" w:rsidRDefault="00A32788">
      <w:pPr>
        <w:pStyle w:val="af1"/>
        <w:rPr>
          <w:rtl/>
        </w:rPr>
      </w:pPr>
      <w:r>
        <w:rPr>
          <w:rtl/>
        </w:rPr>
        <w:t>היו"ר ראובן ריבלין:</w:t>
      </w:r>
    </w:p>
    <w:p w14:paraId="57CF19CD" w14:textId="77777777" w:rsidR="00000000" w:rsidRDefault="00A32788">
      <w:pPr>
        <w:pStyle w:val="a0"/>
        <w:rPr>
          <w:rFonts w:hint="cs"/>
          <w:rtl/>
        </w:rPr>
      </w:pPr>
    </w:p>
    <w:p w14:paraId="3F1DA4D7" w14:textId="77777777" w:rsidR="00000000" w:rsidRDefault="00A32788">
      <w:pPr>
        <w:pStyle w:val="a0"/>
        <w:rPr>
          <w:rFonts w:hint="cs"/>
          <w:rtl/>
        </w:rPr>
      </w:pPr>
      <w:r>
        <w:rPr>
          <w:rFonts w:hint="cs"/>
          <w:rtl/>
        </w:rPr>
        <w:t>חבר הכנסת אליעזר כהן, אני קורא אותך לסדר פעם שנייה. אדוני, הוא לא אמר שז</w:t>
      </w:r>
      <w:r>
        <w:rPr>
          <w:rFonts w:hint="cs"/>
          <w:rtl/>
        </w:rPr>
        <w:t>את היתה טעות היסטורית.</w:t>
      </w:r>
    </w:p>
    <w:p w14:paraId="6F499E00" w14:textId="77777777" w:rsidR="00000000" w:rsidRDefault="00A32788">
      <w:pPr>
        <w:pStyle w:val="a0"/>
        <w:rPr>
          <w:rFonts w:hint="cs"/>
          <w:rtl/>
        </w:rPr>
      </w:pPr>
    </w:p>
    <w:p w14:paraId="763F544B" w14:textId="77777777" w:rsidR="00000000" w:rsidRDefault="00A32788">
      <w:pPr>
        <w:pStyle w:val="af0"/>
        <w:rPr>
          <w:rtl/>
        </w:rPr>
      </w:pPr>
      <w:r>
        <w:rPr>
          <w:rFonts w:hint="eastAsia"/>
          <w:rtl/>
        </w:rPr>
        <w:t>אליעזר</w:t>
      </w:r>
      <w:r>
        <w:rPr>
          <w:rtl/>
        </w:rPr>
        <w:t xml:space="preserve"> כהן (האיחוד הלאומי - ישראל ביתנו):</w:t>
      </w:r>
    </w:p>
    <w:p w14:paraId="7691A978" w14:textId="77777777" w:rsidR="00000000" w:rsidRDefault="00A32788">
      <w:pPr>
        <w:pStyle w:val="a0"/>
        <w:rPr>
          <w:rFonts w:hint="cs"/>
          <w:rtl/>
        </w:rPr>
      </w:pPr>
    </w:p>
    <w:p w14:paraId="4D1F53E8" w14:textId="77777777" w:rsidR="00000000" w:rsidRDefault="00A32788">
      <w:pPr>
        <w:pStyle w:val="a0"/>
        <w:rPr>
          <w:rFonts w:hint="cs"/>
          <w:rtl/>
        </w:rPr>
      </w:pPr>
      <w:r>
        <w:rPr>
          <w:rFonts w:hint="cs"/>
          <w:rtl/>
        </w:rPr>
        <w:t>אני יודע מה שהוא אמר. אני ישבתי פה.</w:t>
      </w:r>
    </w:p>
    <w:p w14:paraId="45E2DA1A" w14:textId="77777777" w:rsidR="00000000" w:rsidRDefault="00A32788">
      <w:pPr>
        <w:pStyle w:val="a0"/>
        <w:rPr>
          <w:rFonts w:hint="cs"/>
          <w:rtl/>
        </w:rPr>
      </w:pPr>
    </w:p>
    <w:p w14:paraId="2AD5E3B9" w14:textId="77777777" w:rsidR="00000000" w:rsidRDefault="00A32788">
      <w:pPr>
        <w:pStyle w:val="af1"/>
        <w:rPr>
          <w:rtl/>
        </w:rPr>
      </w:pPr>
      <w:r>
        <w:rPr>
          <w:rtl/>
        </w:rPr>
        <w:t>היו"ר ראובן ריבלין:</w:t>
      </w:r>
    </w:p>
    <w:p w14:paraId="6A8E0699" w14:textId="77777777" w:rsidR="00000000" w:rsidRDefault="00A32788">
      <w:pPr>
        <w:pStyle w:val="a0"/>
        <w:rPr>
          <w:rtl/>
        </w:rPr>
      </w:pPr>
    </w:p>
    <w:p w14:paraId="65A005FA" w14:textId="77777777" w:rsidR="00000000" w:rsidRDefault="00A32788">
      <w:pPr>
        <w:pStyle w:val="a0"/>
        <w:rPr>
          <w:rFonts w:hint="cs"/>
          <w:rtl/>
        </w:rPr>
      </w:pPr>
      <w:r>
        <w:rPr>
          <w:rFonts w:hint="cs"/>
          <w:rtl/>
        </w:rPr>
        <w:t>גם אני. הוא לא אמר שזאת היתה טעות היסטורית. הוא לא אמר שזאת היתה טעות היסטורית. מה אתה כועס עליו? למה אתה כועס עליו? הוא לא אמר שהי</w:t>
      </w:r>
      <w:r>
        <w:rPr>
          <w:rFonts w:hint="cs"/>
          <w:rtl/>
        </w:rPr>
        <w:t>תה פה טעות היסטורית שעם ישראל יחזור לארצו. חבר הכנסת מח'ול, בבקשה.</w:t>
      </w:r>
    </w:p>
    <w:p w14:paraId="47124553" w14:textId="77777777" w:rsidR="00000000" w:rsidRDefault="00A32788">
      <w:pPr>
        <w:pStyle w:val="a0"/>
        <w:rPr>
          <w:rFonts w:hint="cs"/>
          <w:rtl/>
        </w:rPr>
      </w:pPr>
    </w:p>
    <w:p w14:paraId="22FA6482" w14:textId="77777777" w:rsidR="00000000" w:rsidRDefault="00A32788">
      <w:pPr>
        <w:pStyle w:val="-"/>
        <w:rPr>
          <w:rtl/>
        </w:rPr>
      </w:pPr>
      <w:bookmarkStart w:id="215" w:name="FS000000542T10_05_2004_19_00_39C"/>
      <w:bookmarkEnd w:id="215"/>
      <w:r>
        <w:rPr>
          <w:rtl/>
        </w:rPr>
        <w:t>עסאם מח'ול (חד"ש-תע"ל):</w:t>
      </w:r>
    </w:p>
    <w:p w14:paraId="7AEEA385" w14:textId="77777777" w:rsidR="00000000" w:rsidRDefault="00A32788">
      <w:pPr>
        <w:pStyle w:val="a0"/>
        <w:rPr>
          <w:rtl/>
        </w:rPr>
      </w:pPr>
    </w:p>
    <w:p w14:paraId="30040C6B" w14:textId="77777777" w:rsidR="00000000" w:rsidRDefault="00A32788">
      <w:pPr>
        <w:pStyle w:val="a0"/>
        <w:rPr>
          <w:rFonts w:hint="cs"/>
          <w:rtl/>
        </w:rPr>
      </w:pPr>
      <w:r>
        <w:rPr>
          <w:rFonts w:hint="cs"/>
          <w:rtl/>
        </w:rPr>
        <w:t>אני אגיד לכם למה אני - - -</w:t>
      </w:r>
    </w:p>
    <w:p w14:paraId="265D3C50" w14:textId="77777777" w:rsidR="00000000" w:rsidRDefault="00A32788">
      <w:pPr>
        <w:pStyle w:val="a0"/>
        <w:rPr>
          <w:rFonts w:hint="cs"/>
          <w:rtl/>
        </w:rPr>
      </w:pPr>
    </w:p>
    <w:p w14:paraId="61DFA1ED" w14:textId="77777777" w:rsidR="00000000" w:rsidRDefault="00A32788">
      <w:pPr>
        <w:pStyle w:val="af0"/>
        <w:rPr>
          <w:rtl/>
        </w:rPr>
      </w:pPr>
      <w:r>
        <w:rPr>
          <w:rFonts w:hint="eastAsia"/>
          <w:rtl/>
        </w:rPr>
        <w:t>אליעזר</w:t>
      </w:r>
      <w:r>
        <w:rPr>
          <w:rtl/>
        </w:rPr>
        <w:t xml:space="preserve"> כהן (האיחוד הלאומי - ישראל ביתנו):</w:t>
      </w:r>
    </w:p>
    <w:p w14:paraId="5B53EB45" w14:textId="77777777" w:rsidR="00000000" w:rsidRDefault="00A32788">
      <w:pPr>
        <w:pStyle w:val="a0"/>
        <w:rPr>
          <w:rFonts w:hint="cs"/>
          <w:rtl/>
        </w:rPr>
      </w:pPr>
    </w:p>
    <w:p w14:paraId="3D759EAB" w14:textId="77777777" w:rsidR="00000000" w:rsidRDefault="00A32788">
      <w:pPr>
        <w:pStyle w:val="a0"/>
        <w:rPr>
          <w:rFonts w:hint="cs"/>
          <w:rtl/>
        </w:rPr>
      </w:pPr>
      <w:r>
        <w:rPr>
          <w:rFonts w:hint="cs"/>
          <w:rtl/>
        </w:rPr>
        <w:t>- - - רבע שעה - - -</w:t>
      </w:r>
    </w:p>
    <w:p w14:paraId="6454CF79" w14:textId="77777777" w:rsidR="00000000" w:rsidRDefault="00A32788">
      <w:pPr>
        <w:pStyle w:val="a0"/>
        <w:rPr>
          <w:rFonts w:hint="cs"/>
          <w:rtl/>
        </w:rPr>
      </w:pPr>
    </w:p>
    <w:p w14:paraId="24A84E7E" w14:textId="77777777" w:rsidR="00000000" w:rsidRDefault="00A32788">
      <w:pPr>
        <w:pStyle w:val="af1"/>
        <w:rPr>
          <w:rtl/>
        </w:rPr>
      </w:pPr>
    </w:p>
    <w:p w14:paraId="67D80313" w14:textId="77777777" w:rsidR="00000000" w:rsidRDefault="00A32788">
      <w:pPr>
        <w:pStyle w:val="af1"/>
        <w:rPr>
          <w:rtl/>
        </w:rPr>
      </w:pPr>
      <w:r>
        <w:rPr>
          <w:rtl/>
        </w:rPr>
        <w:t>היו"ר ראובן ריבלין:</w:t>
      </w:r>
    </w:p>
    <w:p w14:paraId="64FADECB" w14:textId="77777777" w:rsidR="00000000" w:rsidRDefault="00A32788">
      <w:pPr>
        <w:pStyle w:val="a0"/>
        <w:rPr>
          <w:rtl/>
        </w:rPr>
      </w:pPr>
    </w:p>
    <w:p w14:paraId="07420B5C" w14:textId="77777777" w:rsidR="00000000" w:rsidRDefault="00A32788">
      <w:pPr>
        <w:pStyle w:val="a0"/>
        <w:rPr>
          <w:rFonts w:hint="cs"/>
          <w:rtl/>
        </w:rPr>
      </w:pPr>
      <w:r>
        <w:rPr>
          <w:rFonts w:hint="cs"/>
          <w:rtl/>
        </w:rPr>
        <w:t>חבר הכנסת אליעזר כהן, למה אדוני כועס? חבר הכנסת א</w:t>
      </w:r>
      <w:r>
        <w:rPr>
          <w:rFonts w:hint="cs"/>
          <w:rtl/>
        </w:rPr>
        <w:t>ליעזר כהן, אני קורא אותך לסדר פעם שנייה. חבר הכנסת אליעזר כהן, אני קורא אותך לסדר פעם שנייה. חבר הכנסת אליעזר כהן, אני קורא אותך לסדר פעם שנייה.</w:t>
      </w:r>
    </w:p>
    <w:p w14:paraId="0BBA7455" w14:textId="77777777" w:rsidR="00000000" w:rsidRDefault="00A32788">
      <w:pPr>
        <w:pStyle w:val="a0"/>
        <w:rPr>
          <w:rFonts w:hint="cs"/>
          <w:rtl/>
        </w:rPr>
      </w:pPr>
    </w:p>
    <w:p w14:paraId="0B0DA54B" w14:textId="77777777" w:rsidR="00000000" w:rsidRDefault="00A32788">
      <w:pPr>
        <w:pStyle w:val="af0"/>
        <w:rPr>
          <w:rtl/>
        </w:rPr>
      </w:pPr>
      <w:r>
        <w:rPr>
          <w:rFonts w:hint="eastAsia"/>
          <w:rtl/>
        </w:rPr>
        <w:t>אליעזר</w:t>
      </w:r>
      <w:r>
        <w:rPr>
          <w:rtl/>
        </w:rPr>
        <w:t xml:space="preserve"> כהן (האיחוד הלאומי - ישראל ביתנו):</w:t>
      </w:r>
    </w:p>
    <w:p w14:paraId="258ADB81" w14:textId="77777777" w:rsidR="00000000" w:rsidRDefault="00A32788">
      <w:pPr>
        <w:pStyle w:val="a0"/>
        <w:rPr>
          <w:rFonts w:hint="cs"/>
          <w:rtl/>
        </w:rPr>
      </w:pPr>
    </w:p>
    <w:p w14:paraId="5B13B29D" w14:textId="77777777" w:rsidR="00000000" w:rsidRDefault="00A32788">
      <w:pPr>
        <w:pStyle w:val="a0"/>
        <w:rPr>
          <w:rFonts w:hint="cs"/>
          <w:rtl/>
        </w:rPr>
      </w:pPr>
      <w:r>
        <w:rPr>
          <w:rFonts w:hint="cs"/>
          <w:rtl/>
        </w:rPr>
        <w:t>שילך לעירק.</w:t>
      </w:r>
    </w:p>
    <w:p w14:paraId="1DB80735" w14:textId="77777777" w:rsidR="00000000" w:rsidRDefault="00A32788">
      <w:pPr>
        <w:pStyle w:val="a0"/>
        <w:rPr>
          <w:rFonts w:hint="cs"/>
          <w:rtl/>
        </w:rPr>
      </w:pPr>
    </w:p>
    <w:p w14:paraId="37F92B62" w14:textId="77777777" w:rsidR="00000000" w:rsidRDefault="00A32788">
      <w:pPr>
        <w:pStyle w:val="af1"/>
        <w:rPr>
          <w:rtl/>
        </w:rPr>
      </w:pPr>
      <w:r>
        <w:rPr>
          <w:rtl/>
        </w:rPr>
        <w:t>היו"ר ראובן ריבלין:</w:t>
      </w:r>
    </w:p>
    <w:p w14:paraId="6D02321B" w14:textId="77777777" w:rsidR="00000000" w:rsidRDefault="00A32788">
      <w:pPr>
        <w:pStyle w:val="a0"/>
        <w:rPr>
          <w:rtl/>
        </w:rPr>
      </w:pPr>
    </w:p>
    <w:p w14:paraId="0849180B" w14:textId="77777777" w:rsidR="00000000" w:rsidRDefault="00A32788">
      <w:pPr>
        <w:pStyle w:val="a0"/>
        <w:rPr>
          <w:rFonts w:hint="cs"/>
          <w:rtl/>
        </w:rPr>
      </w:pPr>
      <w:r>
        <w:rPr>
          <w:rFonts w:hint="cs"/>
          <w:rtl/>
        </w:rPr>
        <w:t>חבר הכנסת אליעזר כהן, אני קורא או</w:t>
      </w:r>
      <w:r>
        <w:rPr>
          <w:rFonts w:hint="cs"/>
          <w:rtl/>
        </w:rPr>
        <w:t>תך לסדר פעם שנייה. חבר הכנסת אליעזר כהן. אדוני, בבקשה.</w:t>
      </w:r>
    </w:p>
    <w:p w14:paraId="772C1690" w14:textId="77777777" w:rsidR="00000000" w:rsidRDefault="00A32788">
      <w:pPr>
        <w:pStyle w:val="a0"/>
        <w:rPr>
          <w:rFonts w:hint="cs"/>
          <w:rtl/>
        </w:rPr>
      </w:pPr>
    </w:p>
    <w:p w14:paraId="716A97D5" w14:textId="77777777" w:rsidR="00000000" w:rsidRDefault="00A32788">
      <w:pPr>
        <w:pStyle w:val="-"/>
        <w:rPr>
          <w:rtl/>
        </w:rPr>
      </w:pPr>
      <w:bookmarkStart w:id="216" w:name="FS000000542T10_05_2004_19_02_11C"/>
      <w:bookmarkEnd w:id="216"/>
      <w:r>
        <w:rPr>
          <w:rtl/>
        </w:rPr>
        <w:t>עסאם מח'ול (חד"ש-תע"ל):</w:t>
      </w:r>
    </w:p>
    <w:p w14:paraId="214FBA98" w14:textId="77777777" w:rsidR="00000000" w:rsidRDefault="00A32788">
      <w:pPr>
        <w:pStyle w:val="a0"/>
        <w:rPr>
          <w:rtl/>
        </w:rPr>
      </w:pPr>
    </w:p>
    <w:p w14:paraId="0AB62892" w14:textId="77777777" w:rsidR="00000000" w:rsidRDefault="00A32788">
      <w:pPr>
        <w:pStyle w:val="a0"/>
        <w:rPr>
          <w:rFonts w:hint="cs"/>
          <w:rtl/>
        </w:rPr>
      </w:pPr>
      <w:r>
        <w:rPr>
          <w:rFonts w:hint="cs"/>
          <w:rtl/>
        </w:rPr>
        <w:t xml:space="preserve">אדוני היושב-ראש, אני אגיד לך ולחברי הקואליציה </w:t>
      </w:r>
      <w:r>
        <w:rPr>
          <w:rFonts w:hint="eastAsia"/>
          <w:rtl/>
        </w:rPr>
        <w:t>–</w:t>
      </w:r>
      <w:r>
        <w:rPr>
          <w:rFonts w:hint="cs"/>
          <w:rtl/>
        </w:rPr>
        <w:t xml:space="preserve"> למה הם עצבניים כל כך? למה אתם במצוקה? מכיוון שזה שלוש שנים - - -</w:t>
      </w:r>
    </w:p>
    <w:p w14:paraId="093F2A3B" w14:textId="77777777" w:rsidR="00000000" w:rsidRDefault="00A32788">
      <w:pPr>
        <w:pStyle w:val="a0"/>
        <w:rPr>
          <w:rFonts w:hint="cs"/>
          <w:rtl/>
        </w:rPr>
      </w:pPr>
    </w:p>
    <w:p w14:paraId="5743CDF5" w14:textId="77777777" w:rsidR="00000000" w:rsidRDefault="00A32788">
      <w:pPr>
        <w:pStyle w:val="af0"/>
        <w:rPr>
          <w:rtl/>
        </w:rPr>
      </w:pPr>
      <w:r>
        <w:rPr>
          <w:rFonts w:hint="eastAsia"/>
          <w:rtl/>
        </w:rPr>
        <w:t>אליעזר</w:t>
      </w:r>
      <w:r>
        <w:rPr>
          <w:rtl/>
        </w:rPr>
        <w:t xml:space="preserve"> כהן (האיחוד הלאומי - ישראל ביתנו):</w:t>
      </w:r>
    </w:p>
    <w:p w14:paraId="5F411681" w14:textId="77777777" w:rsidR="00000000" w:rsidRDefault="00A32788">
      <w:pPr>
        <w:pStyle w:val="a0"/>
        <w:rPr>
          <w:rFonts w:hint="cs"/>
          <w:rtl/>
        </w:rPr>
      </w:pPr>
    </w:p>
    <w:p w14:paraId="5F093F48" w14:textId="77777777" w:rsidR="00000000" w:rsidRDefault="00A32788">
      <w:pPr>
        <w:pStyle w:val="a0"/>
        <w:rPr>
          <w:rFonts w:hint="cs"/>
          <w:rtl/>
        </w:rPr>
      </w:pPr>
      <w:r>
        <w:rPr>
          <w:rFonts w:hint="cs"/>
          <w:rtl/>
        </w:rPr>
        <w:t>כי נמאס לנו ממך.</w:t>
      </w:r>
    </w:p>
    <w:p w14:paraId="00CDA6FE" w14:textId="77777777" w:rsidR="00000000" w:rsidRDefault="00A32788">
      <w:pPr>
        <w:pStyle w:val="a0"/>
        <w:rPr>
          <w:rFonts w:hint="cs"/>
          <w:rtl/>
        </w:rPr>
      </w:pPr>
    </w:p>
    <w:p w14:paraId="6C8C1F16" w14:textId="77777777" w:rsidR="00000000" w:rsidRDefault="00A32788">
      <w:pPr>
        <w:pStyle w:val="af1"/>
        <w:rPr>
          <w:rtl/>
        </w:rPr>
      </w:pPr>
      <w:r>
        <w:rPr>
          <w:rtl/>
        </w:rPr>
        <w:t>היו"ר ראובן ריבלין:</w:t>
      </w:r>
    </w:p>
    <w:p w14:paraId="56916D67" w14:textId="77777777" w:rsidR="00000000" w:rsidRDefault="00A32788">
      <w:pPr>
        <w:pStyle w:val="a0"/>
        <w:rPr>
          <w:rtl/>
        </w:rPr>
      </w:pPr>
    </w:p>
    <w:p w14:paraId="241EE8B4" w14:textId="77777777" w:rsidR="00000000" w:rsidRDefault="00A32788">
      <w:pPr>
        <w:pStyle w:val="a0"/>
        <w:rPr>
          <w:rFonts w:hint="cs"/>
          <w:rtl/>
        </w:rPr>
      </w:pPr>
      <w:r>
        <w:rPr>
          <w:rFonts w:hint="cs"/>
          <w:rtl/>
        </w:rPr>
        <w:t>חבר הכנסת אליעזר כהן, אני מבקש ממך לצאת לנוח קצת במקום שאני אוציא אותך.</w:t>
      </w:r>
    </w:p>
    <w:p w14:paraId="50D20487" w14:textId="77777777" w:rsidR="00000000" w:rsidRDefault="00A32788">
      <w:pPr>
        <w:pStyle w:val="a0"/>
        <w:rPr>
          <w:rFonts w:hint="cs"/>
          <w:rtl/>
        </w:rPr>
      </w:pPr>
    </w:p>
    <w:p w14:paraId="24047F4B" w14:textId="77777777" w:rsidR="00000000" w:rsidRDefault="00A32788">
      <w:pPr>
        <w:pStyle w:val="af0"/>
        <w:rPr>
          <w:rtl/>
        </w:rPr>
      </w:pPr>
      <w:r>
        <w:rPr>
          <w:rFonts w:hint="eastAsia"/>
          <w:rtl/>
        </w:rPr>
        <w:t>אליעזר</w:t>
      </w:r>
      <w:r>
        <w:rPr>
          <w:rtl/>
        </w:rPr>
        <w:t xml:space="preserve"> כהן (האיחוד הלאומי - ישראל ביתנו):</w:t>
      </w:r>
    </w:p>
    <w:p w14:paraId="5B942853" w14:textId="77777777" w:rsidR="00000000" w:rsidRDefault="00A32788">
      <w:pPr>
        <w:pStyle w:val="a0"/>
        <w:rPr>
          <w:rFonts w:hint="cs"/>
          <w:rtl/>
        </w:rPr>
      </w:pPr>
    </w:p>
    <w:p w14:paraId="5DDBEE50" w14:textId="77777777" w:rsidR="00000000" w:rsidRDefault="00A32788">
      <w:pPr>
        <w:pStyle w:val="a0"/>
        <w:rPr>
          <w:rFonts w:hint="cs"/>
          <w:rtl/>
        </w:rPr>
      </w:pPr>
      <w:r>
        <w:rPr>
          <w:rFonts w:hint="cs"/>
          <w:rtl/>
        </w:rPr>
        <w:t xml:space="preserve">אני יוצא לא בשביל לנוח </w:t>
      </w:r>
      <w:r>
        <w:rPr>
          <w:rFonts w:hint="eastAsia"/>
          <w:rtl/>
        </w:rPr>
        <w:t>–</w:t>
      </w:r>
      <w:r>
        <w:rPr>
          <w:rFonts w:hint="cs"/>
          <w:rtl/>
        </w:rPr>
        <w:t xml:space="preserve"> בשביל להיפטר ממנו.</w:t>
      </w:r>
    </w:p>
    <w:p w14:paraId="59525E0F" w14:textId="77777777" w:rsidR="00000000" w:rsidRDefault="00A32788">
      <w:pPr>
        <w:pStyle w:val="a0"/>
        <w:rPr>
          <w:rFonts w:hint="cs"/>
          <w:rtl/>
        </w:rPr>
      </w:pPr>
    </w:p>
    <w:p w14:paraId="47EF4DF9" w14:textId="77777777" w:rsidR="00000000" w:rsidRDefault="00A32788">
      <w:pPr>
        <w:pStyle w:val="af1"/>
        <w:rPr>
          <w:rtl/>
        </w:rPr>
      </w:pPr>
      <w:r>
        <w:rPr>
          <w:rtl/>
        </w:rPr>
        <w:t>היו"ר ראובן ריבלין:</w:t>
      </w:r>
    </w:p>
    <w:p w14:paraId="428F3235" w14:textId="77777777" w:rsidR="00000000" w:rsidRDefault="00A32788">
      <w:pPr>
        <w:pStyle w:val="a0"/>
        <w:rPr>
          <w:rtl/>
        </w:rPr>
      </w:pPr>
    </w:p>
    <w:p w14:paraId="0A85F28D" w14:textId="77777777" w:rsidR="00000000" w:rsidRDefault="00A32788">
      <w:pPr>
        <w:pStyle w:val="a0"/>
        <w:rPr>
          <w:rFonts w:hint="cs"/>
          <w:rtl/>
        </w:rPr>
      </w:pPr>
      <w:r>
        <w:rPr>
          <w:rFonts w:hint="cs"/>
          <w:rtl/>
        </w:rPr>
        <w:t>בסדר. חבר הכנסת אליעזר כהן. חבר הכנסת אליעזר כהן.</w:t>
      </w:r>
    </w:p>
    <w:p w14:paraId="4FB6AFC9" w14:textId="77777777" w:rsidR="00000000" w:rsidRDefault="00A32788">
      <w:pPr>
        <w:pStyle w:val="a0"/>
        <w:rPr>
          <w:rFonts w:hint="cs"/>
          <w:rtl/>
        </w:rPr>
      </w:pPr>
    </w:p>
    <w:p w14:paraId="2E82A470" w14:textId="77777777" w:rsidR="00000000" w:rsidRDefault="00A32788">
      <w:pPr>
        <w:pStyle w:val="af0"/>
        <w:rPr>
          <w:rtl/>
        </w:rPr>
      </w:pPr>
    </w:p>
    <w:p w14:paraId="64EB1E2C" w14:textId="77777777" w:rsidR="00000000" w:rsidRDefault="00A32788">
      <w:pPr>
        <w:pStyle w:val="af0"/>
        <w:rPr>
          <w:rtl/>
        </w:rPr>
      </w:pPr>
      <w:r>
        <w:rPr>
          <w:rFonts w:hint="eastAsia"/>
          <w:rtl/>
        </w:rPr>
        <w:t>א</w:t>
      </w:r>
      <w:r>
        <w:rPr>
          <w:rFonts w:hint="eastAsia"/>
          <w:rtl/>
        </w:rPr>
        <w:t>ליעזר</w:t>
      </w:r>
      <w:r>
        <w:rPr>
          <w:rtl/>
        </w:rPr>
        <w:t xml:space="preserve"> כהן (האיחוד הלאומי - ישראל ביתנו):</w:t>
      </w:r>
    </w:p>
    <w:p w14:paraId="2AF174BF" w14:textId="77777777" w:rsidR="00000000" w:rsidRDefault="00A32788">
      <w:pPr>
        <w:pStyle w:val="a0"/>
        <w:rPr>
          <w:rFonts w:hint="cs"/>
          <w:rtl/>
        </w:rPr>
      </w:pPr>
    </w:p>
    <w:p w14:paraId="0C189968" w14:textId="77777777" w:rsidR="00000000" w:rsidRDefault="00A32788">
      <w:pPr>
        <w:pStyle w:val="a0"/>
        <w:rPr>
          <w:rFonts w:hint="cs"/>
          <w:rtl/>
        </w:rPr>
      </w:pPr>
      <w:r>
        <w:rPr>
          <w:rFonts w:hint="cs"/>
          <w:rtl/>
        </w:rPr>
        <w:t>זאת הדרך הכי קלה להיפטר ממנו.</w:t>
      </w:r>
    </w:p>
    <w:p w14:paraId="26C1F257" w14:textId="77777777" w:rsidR="00000000" w:rsidRDefault="00A32788">
      <w:pPr>
        <w:pStyle w:val="a0"/>
        <w:rPr>
          <w:rFonts w:hint="cs"/>
          <w:rtl/>
        </w:rPr>
      </w:pPr>
    </w:p>
    <w:p w14:paraId="797AB8FC" w14:textId="77777777" w:rsidR="00000000" w:rsidRDefault="00A32788">
      <w:pPr>
        <w:pStyle w:val="af1"/>
        <w:rPr>
          <w:rtl/>
        </w:rPr>
      </w:pPr>
      <w:r>
        <w:rPr>
          <w:rtl/>
        </w:rPr>
        <w:t>היו"ר ראובן ריבלין:</w:t>
      </w:r>
    </w:p>
    <w:p w14:paraId="7417A364" w14:textId="77777777" w:rsidR="00000000" w:rsidRDefault="00A32788">
      <w:pPr>
        <w:pStyle w:val="a0"/>
        <w:rPr>
          <w:rtl/>
        </w:rPr>
      </w:pPr>
    </w:p>
    <w:p w14:paraId="49E4194E" w14:textId="77777777" w:rsidR="00000000" w:rsidRDefault="00A32788">
      <w:pPr>
        <w:pStyle w:val="a0"/>
        <w:rPr>
          <w:rFonts w:hint="cs"/>
          <w:rtl/>
        </w:rPr>
      </w:pPr>
      <w:r>
        <w:rPr>
          <w:rFonts w:hint="cs"/>
          <w:rtl/>
        </w:rPr>
        <w:t>אדוני לא מבין מה אני אומר לו?</w:t>
      </w:r>
    </w:p>
    <w:p w14:paraId="4EABA76B" w14:textId="77777777" w:rsidR="00000000" w:rsidRDefault="00A32788">
      <w:pPr>
        <w:pStyle w:val="a0"/>
        <w:rPr>
          <w:rFonts w:hint="cs"/>
          <w:rtl/>
        </w:rPr>
      </w:pPr>
    </w:p>
    <w:p w14:paraId="2A4284CC" w14:textId="77777777" w:rsidR="00000000" w:rsidRDefault="00A32788">
      <w:pPr>
        <w:pStyle w:val="-"/>
        <w:rPr>
          <w:rtl/>
        </w:rPr>
      </w:pPr>
      <w:bookmarkStart w:id="217" w:name="FS000000542T10_05_2004_18_58_55C"/>
      <w:bookmarkEnd w:id="217"/>
      <w:r>
        <w:rPr>
          <w:rtl/>
        </w:rPr>
        <w:t>עסאם מח'ול (חד"ש-תע"ל):</w:t>
      </w:r>
    </w:p>
    <w:p w14:paraId="54ED402E" w14:textId="77777777" w:rsidR="00000000" w:rsidRDefault="00A32788">
      <w:pPr>
        <w:pStyle w:val="a0"/>
        <w:rPr>
          <w:rtl/>
        </w:rPr>
      </w:pPr>
    </w:p>
    <w:p w14:paraId="2CC3F5C9" w14:textId="77777777" w:rsidR="00000000" w:rsidRDefault="00A32788">
      <w:pPr>
        <w:pStyle w:val="a0"/>
        <w:rPr>
          <w:rFonts w:hint="cs"/>
          <w:rtl/>
        </w:rPr>
      </w:pPr>
      <w:r>
        <w:rPr>
          <w:rFonts w:hint="cs"/>
          <w:rtl/>
        </w:rPr>
        <w:t>אני אגיד לכם מה מקור המצוקה שלכם - -</w:t>
      </w:r>
    </w:p>
    <w:p w14:paraId="74B8E806" w14:textId="77777777" w:rsidR="00000000" w:rsidRDefault="00A32788">
      <w:pPr>
        <w:pStyle w:val="a0"/>
        <w:rPr>
          <w:rFonts w:hint="cs"/>
          <w:rtl/>
        </w:rPr>
      </w:pPr>
    </w:p>
    <w:p w14:paraId="74AA1D5F" w14:textId="77777777" w:rsidR="00000000" w:rsidRDefault="00A32788">
      <w:pPr>
        <w:pStyle w:val="af1"/>
        <w:rPr>
          <w:rtl/>
        </w:rPr>
      </w:pPr>
      <w:r>
        <w:rPr>
          <w:rtl/>
        </w:rPr>
        <w:t>היו"ר ראובן ריבלין:</w:t>
      </w:r>
    </w:p>
    <w:p w14:paraId="3D35B4A2" w14:textId="77777777" w:rsidR="00000000" w:rsidRDefault="00A32788">
      <w:pPr>
        <w:pStyle w:val="a0"/>
        <w:rPr>
          <w:rtl/>
        </w:rPr>
      </w:pPr>
    </w:p>
    <w:p w14:paraId="505F6CB6" w14:textId="77777777" w:rsidR="00000000" w:rsidRDefault="00A32788">
      <w:pPr>
        <w:pStyle w:val="a0"/>
        <w:rPr>
          <w:rFonts w:hint="cs"/>
          <w:rtl/>
        </w:rPr>
      </w:pPr>
      <w:r>
        <w:rPr>
          <w:rFonts w:hint="cs"/>
          <w:rtl/>
        </w:rPr>
        <w:t xml:space="preserve">עכשיו אתה צריך כבר לסיים. </w:t>
      </w:r>
    </w:p>
    <w:p w14:paraId="77DA755B" w14:textId="77777777" w:rsidR="00000000" w:rsidRDefault="00A32788">
      <w:pPr>
        <w:pStyle w:val="a0"/>
        <w:rPr>
          <w:rFonts w:hint="cs"/>
          <w:rtl/>
        </w:rPr>
      </w:pPr>
    </w:p>
    <w:p w14:paraId="12D50BD6" w14:textId="77777777" w:rsidR="00000000" w:rsidRDefault="00A32788">
      <w:pPr>
        <w:pStyle w:val="-"/>
        <w:rPr>
          <w:rtl/>
        </w:rPr>
      </w:pPr>
      <w:bookmarkStart w:id="218" w:name="FS000000542T10_05_2004_18_54_32C"/>
      <w:bookmarkEnd w:id="218"/>
      <w:r>
        <w:rPr>
          <w:rtl/>
        </w:rPr>
        <w:t>עסאם מח'ול (חד"ש-תע</w:t>
      </w:r>
      <w:r>
        <w:rPr>
          <w:rtl/>
        </w:rPr>
        <w:t>"ל):</w:t>
      </w:r>
    </w:p>
    <w:p w14:paraId="1233DA40" w14:textId="77777777" w:rsidR="00000000" w:rsidRDefault="00A32788">
      <w:pPr>
        <w:pStyle w:val="a0"/>
        <w:rPr>
          <w:rFonts w:hint="cs"/>
          <w:rtl/>
        </w:rPr>
      </w:pPr>
    </w:p>
    <w:p w14:paraId="6A4883FE" w14:textId="77777777" w:rsidR="00000000" w:rsidRDefault="00A32788">
      <w:pPr>
        <w:pStyle w:val="a0"/>
        <w:rPr>
          <w:rFonts w:hint="cs"/>
          <w:rtl/>
        </w:rPr>
      </w:pPr>
      <w:r>
        <w:rPr>
          <w:rFonts w:hint="cs"/>
          <w:rtl/>
        </w:rPr>
        <w:t xml:space="preserve">- - ובזה אני מסיים. כל המצוקה ששרון, שהבאתם אותו ובניתם עליו שהוא יכול לתת לצה"ל לנצח </w:t>
      </w:r>
      <w:r>
        <w:rPr>
          <w:rFonts w:hint="eastAsia"/>
          <w:rtl/>
        </w:rPr>
        <w:t>–</w:t>
      </w:r>
      <w:r>
        <w:rPr>
          <w:rFonts w:hint="cs"/>
          <w:rtl/>
        </w:rPr>
        <w:t xml:space="preserve"> שלוש שנים וחצי הוא מנסה לתת ונותן לצה"ל את כל האמצעים כדי לנצח וצה"ל לא מצליח לנצח עם שנאבק על חירותו לשחרור מהכיבוש.</w:t>
      </w:r>
    </w:p>
    <w:p w14:paraId="7AFC90B2" w14:textId="77777777" w:rsidR="00000000" w:rsidRDefault="00A32788">
      <w:pPr>
        <w:pStyle w:val="a0"/>
        <w:rPr>
          <w:rFonts w:hint="cs"/>
          <w:rtl/>
        </w:rPr>
      </w:pPr>
    </w:p>
    <w:p w14:paraId="4647EC4F" w14:textId="77777777" w:rsidR="00000000" w:rsidRDefault="00A32788">
      <w:pPr>
        <w:pStyle w:val="af1"/>
        <w:rPr>
          <w:rtl/>
        </w:rPr>
      </w:pPr>
      <w:r>
        <w:rPr>
          <w:rtl/>
        </w:rPr>
        <w:t>היו"ר ראובן ריבלין:</w:t>
      </w:r>
    </w:p>
    <w:p w14:paraId="50415F0D" w14:textId="77777777" w:rsidR="00000000" w:rsidRDefault="00A32788">
      <w:pPr>
        <w:pStyle w:val="a0"/>
        <w:rPr>
          <w:rtl/>
        </w:rPr>
      </w:pPr>
    </w:p>
    <w:p w14:paraId="76E85315" w14:textId="77777777" w:rsidR="00000000" w:rsidRDefault="00A32788">
      <w:pPr>
        <w:pStyle w:val="a0"/>
        <w:rPr>
          <w:rFonts w:hint="cs"/>
          <w:rtl/>
        </w:rPr>
      </w:pPr>
      <w:r>
        <w:rPr>
          <w:rFonts w:hint="cs"/>
          <w:rtl/>
        </w:rPr>
        <w:t>תודה רבה.</w:t>
      </w:r>
    </w:p>
    <w:p w14:paraId="49C832E8" w14:textId="77777777" w:rsidR="00000000" w:rsidRDefault="00A32788">
      <w:pPr>
        <w:pStyle w:val="a0"/>
        <w:rPr>
          <w:rFonts w:hint="cs"/>
          <w:rtl/>
        </w:rPr>
      </w:pPr>
    </w:p>
    <w:p w14:paraId="2055C5E0" w14:textId="77777777" w:rsidR="00000000" w:rsidRDefault="00A32788">
      <w:pPr>
        <w:pStyle w:val="-"/>
        <w:rPr>
          <w:rtl/>
        </w:rPr>
      </w:pPr>
      <w:bookmarkStart w:id="219" w:name="FS000000542T10_05_2004_19_08_20C"/>
      <w:bookmarkEnd w:id="219"/>
      <w:r>
        <w:rPr>
          <w:rtl/>
        </w:rPr>
        <w:t xml:space="preserve">עסאם מח'ול </w:t>
      </w:r>
      <w:r>
        <w:rPr>
          <w:rtl/>
        </w:rPr>
        <w:t>(חד"ש-תע"ל):</w:t>
      </w:r>
    </w:p>
    <w:p w14:paraId="1594E2D1" w14:textId="77777777" w:rsidR="00000000" w:rsidRDefault="00A32788">
      <w:pPr>
        <w:pStyle w:val="a0"/>
        <w:rPr>
          <w:rtl/>
        </w:rPr>
      </w:pPr>
    </w:p>
    <w:p w14:paraId="0BCE277F" w14:textId="77777777" w:rsidR="00000000" w:rsidRDefault="00A32788">
      <w:pPr>
        <w:pStyle w:val="a0"/>
        <w:rPr>
          <w:rFonts w:hint="cs"/>
          <w:rtl/>
        </w:rPr>
      </w:pPr>
      <w:r>
        <w:rPr>
          <w:rFonts w:hint="cs"/>
          <w:rtl/>
        </w:rPr>
        <w:t>לכן, שרון לא יכול לנצח את העם הפלסטיני ולא מעוניין בפתרון מדיני, ולכן הוא מחפש  פתרונות קסם בדמות תוכנית ההתנתקות.</w:t>
      </w:r>
    </w:p>
    <w:p w14:paraId="7ECDF61E" w14:textId="77777777" w:rsidR="00000000" w:rsidRDefault="00A32788">
      <w:pPr>
        <w:pStyle w:val="a0"/>
        <w:rPr>
          <w:rFonts w:hint="cs"/>
          <w:rtl/>
        </w:rPr>
      </w:pPr>
    </w:p>
    <w:p w14:paraId="3E67EBF0" w14:textId="77777777" w:rsidR="00000000" w:rsidRDefault="00A32788">
      <w:pPr>
        <w:pStyle w:val="af1"/>
        <w:rPr>
          <w:rtl/>
        </w:rPr>
      </w:pPr>
      <w:r>
        <w:rPr>
          <w:rtl/>
        </w:rPr>
        <w:t>היו"ר ראובן ריבלין:</w:t>
      </w:r>
    </w:p>
    <w:p w14:paraId="33D32696" w14:textId="77777777" w:rsidR="00000000" w:rsidRDefault="00A32788">
      <w:pPr>
        <w:pStyle w:val="a0"/>
        <w:rPr>
          <w:rtl/>
        </w:rPr>
      </w:pPr>
    </w:p>
    <w:p w14:paraId="467C1E83" w14:textId="77777777" w:rsidR="00000000" w:rsidRDefault="00A32788">
      <w:pPr>
        <w:pStyle w:val="a0"/>
        <w:rPr>
          <w:rFonts w:hint="cs"/>
          <w:rtl/>
        </w:rPr>
      </w:pPr>
      <w:r>
        <w:rPr>
          <w:rFonts w:hint="cs"/>
          <w:rtl/>
        </w:rPr>
        <w:t>חבר הכנסת מח'ול, תודה רבה. אדוני מילא את מכסתו מעל ומעבר. חברת הכנסת לאה נס, בבקשה. לרשות גברתי עומדות אר</w:t>
      </w:r>
      <w:r>
        <w:rPr>
          <w:rFonts w:hint="cs"/>
          <w:rtl/>
        </w:rPr>
        <w:t>בע דקות.</w:t>
      </w:r>
    </w:p>
    <w:p w14:paraId="22AB4F26" w14:textId="77777777" w:rsidR="00000000" w:rsidRDefault="00A32788">
      <w:pPr>
        <w:pStyle w:val="a0"/>
        <w:rPr>
          <w:rFonts w:hint="cs"/>
          <w:rtl/>
        </w:rPr>
      </w:pPr>
    </w:p>
    <w:p w14:paraId="21082A31" w14:textId="77777777" w:rsidR="00000000" w:rsidRDefault="00A32788">
      <w:pPr>
        <w:pStyle w:val="a"/>
        <w:rPr>
          <w:rtl/>
        </w:rPr>
      </w:pPr>
      <w:bookmarkStart w:id="220" w:name="FS000001041T10_05_2004_19_09_45"/>
      <w:bookmarkStart w:id="221" w:name="_Toc80592870"/>
      <w:bookmarkEnd w:id="220"/>
      <w:r>
        <w:rPr>
          <w:rFonts w:hint="eastAsia"/>
          <w:rtl/>
        </w:rPr>
        <w:t>לאה</w:t>
      </w:r>
      <w:r>
        <w:rPr>
          <w:rtl/>
        </w:rPr>
        <w:t xml:space="preserve"> נס (הליכוד):</w:t>
      </w:r>
      <w:bookmarkEnd w:id="221"/>
    </w:p>
    <w:p w14:paraId="514754EB" w14:textId="77777777" w:rsidR="00000000" w:rsidRDefault="00A32788">
      <w:pPr>
        <w:pStyle w:val="a0"/>
        <w:rPr>
          <w:rFonts w:hint="cs"/>
          <w:rtl/>
        </w:rPr>
      </w:pPr>
    </w:p>
    <w:p w14:paraId="3891A146" w14:textId="77777777" w:rsidR="00000000" w:rsidRDefault="00A32788">
      <w:pPr>
        <w:pStyle w:val="a0"/>
        <w:rPr>
          <w:rFonts w:hint="cs"/>
          <w:rtl/>
        </w:rPr>
      </w:pPr>
      <w:r>
        <w:rPr>
          <w:rFonts w:hint="cs"/>
          <w:rtl/>
        </w:rPr>
        <w:t>אדוני היושב-ראש, חברי הכנסת, דוח מבקר המדינה שהתפרסם לאחרונה חשף ליקויים בחלק ממערכות השלטון. אף שליקויים אלה, לצערנו, אינם חריגים ביחס לשנים הקודמות וביחס לממשלות הקודמות, גם הפעם, שלא במפתיע, בחרו סיעות האופוזיציה לנסות לנגח א</w:t>
      </w:r>
      <w:r>
        <w:rPr>
          <w:rFonts w:hint="cs"/>
          <w:rtl/>
        </w:rPr>
        <w:t xml:space="preserve">ת הממשלה בדרך של הצעת אי-אמון. שלא כקודמי מהאופוזיציה, חבר הכנסת עסאם מח'ול </w:t>
      </w:r>
      <w:r>
        <w:rPr>
          <w:rFonts w:hint="eastAsia"/>
          <w:rtl/>
        </w:rPr>
        <w:t xml:space="preserve">– </w:t>
      </w:r>
      <w:r>
        <w:rPr>
          <w:rFonts w:hint="cs"/>
          <w:rtl/>
        </w:rPr>
        <w:t xml:space="preserve">ואני רוצה למחות על הדברים הקשים שהוא אמר בבית הזה </w:t>
      </w:r>
      <w:r>
        <w:rPr>
          <w:rFonts w:hint="eastAsia"/>
          <w:rtl/>
        </w:rPr>
        <w:t xml:space="preserve">– </w:t>
      </w:r>
      <w:r>
        <w:rPr>
          <w:rFonts w:hint="cs"/>
          <w:rtl/>
        </w:rPr>
        <w:t>אני רוצה להתייחס באופן ענייני לכמה מסעיפי הדוח, בעיקר בתחום איכות הסביבה, נושא שהוא דווקא יודע לקחת חלק בו, ובו הוא לא מדבר במ</w:t>
      </w:r>
      <w:r>
        <w:rPr>
          <w:rFonts w:hint="cs"/>
          <w:rtl/>
        </w:rPr>
        <w:t>לים קשות כל כך.</w:t>
      </w:r>
    </w:p>
    <w:p w14:paraId="45E4D578" w14:textId="77777777" w:rsidR="00000000" w:rsidRDefault="00A32788">
      <w:pPr>
        <w:pStyle w:val="a0"/>
        <w:rPr>
          <w:rFonts w:hint="cs"/>
          <w:rtl/>
        </w:rPr>
      </w:pPr>
    </w:p>
    <w:p w14:paraId="76DE2AAA" w14:textId="77777777" w:rsidR="00000000" w:rsidRDefault="00A32788">
      <w:pPr>
        <w:pStyle w:val="a0"/>
        <w:rPr>
          <w:rFonts w:hint="cs"/>
          <w:rtl/>
        </w:rPr>
      </w:pPr>
      <w:r>
        <w:rPr>
          <w:rFonts w:hint="cs"/>
          <w:rtl/>
        </w:rPr>
        <w:t>עמיתי חברי הכנסת, איכות הסביבה כבר מזמן אינה עניין שבמותרות, אלא עניין של דיני נפשות. איכות הסביבה היא האוויר שאנחנו נושמים, המים שאנחנו שותים וכל אותם דברים בסיסיים המשפיעים על בריאותנו ועל חיינו באופן ישיר. הדוח הזה חשף ליקויים חמורים בכ</w:t>
      </w:r>
      <w:r>
        <w:rPr>
          <w:rFonts w:hint="cs"/>
          <w:rtl/>
        </w:rPr>
        <w:t>ל הקשור לאיכות הסביבה, הן בסעיף שעסק בחומרים מסוכנים, הן בסעיף שעסק בזיהום המתמשך ברמת-חובב. המבקר התייחס לפיגוע בנמל אשדוד ולרעידת האדמה האחרונה, שהיו בגדר כתובת על הקיר - -</w:t>
      </w:r>
    </w:p>
    <w:p w14:paraId="4417C64D" w14:textId="77777777" w:rsidR="00000000" w:rsidRDefault="00A32788">
      <w:pPr>
        <w:pStyle w:val="a0"/>
        <w:rPr>
          <w:rFonts w:hint="cs"/>
          <w:rtl/>
        </w:rPr>
      </w:pPr>
    </w:p>
    <w:p w14:paraId="5F1F4C44" w14:textId="77777777" w:rsidR="00000000" w:rsidRDefault="00A32788">
      <w:pPr>
        <w:pStyle w:val="af1"/>
        <w:rPr>
          <w:rtl/>
        </w:rPr>
      </w:pPr>
      <w:r>
        <w:rPr>
          <w:rFonts w:hint="eastAsia"/>
          <w:rtl/>
        </w:rPr>
        <w:t>היו</w:t>
      </w:r>
      <w:r>
        <w:rPr>
          <w:rtl/>
        </w:rPr>
        <w:t>"ר ראובן ריבלין:</w:t>
      </w:r>
    </w:p>
    <w:p w14:paraId="4EBDB3CE" w14:textId="77777777" w:rsidR="00000000" w:rsidRDefault="00A32788">
      <w:pPr>
        <w:pStyle w:val="a0"/>
        <w:rPr>
          <w:rFonts w:hint="cs"/>
          <w:rtl/>
        </w:rPr>
      </w:pPr>
    </w:p>
    <w:p w14:paraId="5EA7BD47" w14:textId="77777777" w:rsidR="00000000" w:rsidRDefault="00A32788">
      <w:pPr>
        <w:pStyle w:val="a0"/>
        <w:rPr>
          <w:rFonts w:hint="cs"/>
          <w:rtl/>
        </w:rPr>
      </w:pPr>
      <w:r>
        <w:rPr>
          <w:rFonts w:hint="cs"/>
          <w:rtl/>
        </w:rPr>
        <w:t>חברי הליכוד שם, אתם פשוט מפריעים לחברת הכנסת נס לשאת את דבר</w:t>
      </w:r>
      <w:r>
        <w:rPr>
          <w:rFonts w:hint="cs"/>
          <w:rtl/>
        </w:rPr>
        <w:t>ה בצורה מסודרת.</w:t>
      </w:r>
    </w:p>
    <w:p w14:paraId="641525A8" w14:textId="77777777" w:rsidR="00000000" w:rsidRDefault="00A32788">
      <w:pPr>
        <w:pStyle w:val="a0"/>
        <w:rPr>
          <w:rFonts w:hint="cs"/>
          <w:rtl/>
        </w:rPr>
      </w:pPr>
    </w:p>
    <w:p w14:paraId="1A528835" w14:textId="77777777" w:rsidR="00000000" w:rsidRDefault="00A32788">
      <w:pPr>
        <w:pStyle w:val="-"/>
        <w:rPr>
          <w:rtl/>
        </w:rPr>
      </w:pPr>
      <w:bookmarkStart w:id="222" w:name="FS000001041T10_05_2004_19_09_57C"/>
      <w:bookmarkEnd w:id="222"/>
      <w:r>
        <w:rPr>
          <w:rFonts w:hint="eastAsia"/>
          <w:rtl/>
        </w:rPr>
        <w:t>לאה</w:t>
      </w:r>
      <w:r>
        <w:rPr>
          <w:rtl/>
        </w:rPr>
        <w:t xml:space="preserve"> נס (הליכוד):</w:t>
      </w:r>
    </w:p>
    <w:p w14:paraId="6B401B7D" w14:textId="77777777" w:rsidR="00000000" w:rsidRDefault="00A32788">
      <w:pPr>
        <w:pStyle w:val="a0"/>
        <w:rPr>
          <w:rFonts w:hint="cs"/>
          <w:rtl/>
        </w:rPr>
      </w:pPr>
    </w:p>
    <w:p w14:paraId="156B7A22" w14:textId="77777777" w:rsidR="00000000" w:rsidRDefault="00A32788">
      <w:pPr>
        <w:pStyle w:val="a0"/>
        <w:rPr>
          <w:rFonts w:hint="cs"/>
          <w:rtl/>
        </w:rPr>
      </w:pPr>
      <w:r>
        <w:rPr>
          <w:rFonts w:hint="cs"/>
          <w:rtl/>
        </w:rPr>
        <w:t>- - ועל כל הנוגעים בדבר לטפל בעניין הזה בטרם יהיה מאוחר מדי.</w:t>
      </w:r>
    </w:p>
    <w:p w14:paraId="5739173C" w14:textId="77777777" w:rsidR="00000000" w:rsidRDefault="00A32788">
      <w:pPr>
        <w:pStyle w:val="a0"/>
        <w:rPr>
          <w:rFonts w:hint="cs"/>
          <w:rtl/>
        </w:rPr>
      </w:pPr>
    </w:p>
    <w:p w14:paraId="443D2B11" w14:textId="77777777" w:rsidR="00000000" w:rsidRDefault="00A32788">
      <w:pPr>
        <w:pStyle w:val="a0"/>
        <w:rPr>
          <w:rFonts w:hint="cs"/>
          <w:rtl/>
        </w:rPr>
      </w:pPr>
      <w:r>
        <w:rPr>
          <w:rFonts w:hint="cs"/>
          <w:rtl/>
        </w:rPr>
        <w:t>חברי הכנסת, מרכזי מגורים רבים בישראל שוכנים בקרבת מפעלים העוסקים בחומרים מסוכנים. חבר הכנסת מח'ול, אתה רואה? זה אמור לעניין אותך יותר, שכן אתה מתגורר בחיפה, וא</w:t>
      </w:r>
      <w:r>
        <w:rPr>
          <w:rFonts w:hint="cs"/>
          <w:rtl/>
        </w:rPr>
        <w:t>ת החלק הזה בדוח לא חשבת לציין בבית הזה. במפרץ חיפה, לדוגמה, שהוגדר כבר מזמן כפצצת זמן מתקתקת - -</w:t>
      </w:r>
    </w:p>
    <w:p w14:paraId="79AA15F2" w14:textId="77777777" w:rsidR="00000000" w:rsidRDefault="00A32788">
      <w:pPr>
        <w:pStyle w:val="a0"/>
        <w:rPr>
          <w:rFonts w:hint="cs"/>
          <w:rtl/>
        </w:rPr>
      </w:pPr>
    </w:p>
    <w:p w14:paraId="0D18DEE7" w14:textId="77777777" w:rsidR="00000000" w:rsidRDefault="00A32788">
      <w:pPr>
        <w:pStyle w:val="af0"/>
        <w:rPr>
          <w:rtl/>
        </w:rPr>
      </w:pPr>
      <w:r>
        <w:rPr>
          <w:rFonts w:hint="eastAsia"/>
          <w:rtl/>
        </w:rPr>
        <w:t>עסאם</w:t>
      </w:r>
      <w:r>
        <w:rPr>
          <w:rtl/>
        </w:rPr>
        <w:t xml:space="preserve"> מח'ול (חד"ש-תע"ל):</w:t>
      </w:r>
    </w:p>
    <w:p w14:paraId="0E2BEC4F" w14:textId="77777777" w:rsidR="00000000" w:rsidRDefault="00A32788">
      <w:pPr>
        <w:pStyle w:val="a0"/>
        <w:rPr>
          <w:rFonts w:hint="cs"/>
          <w:rtl/>
        </w:rPr>
      </w:pPr>
    </w:p>
    <w:p w14:paraId="46154281" w14:textId="77777777" w:rsidR="00000000" w:rsidRDefault="00A32788">
      <w:pPr>
        <w:pStyle w:val="a0"/>
        <w:rPr>
          <w:rFonts w:hint="cs"/>
          <w:rtl/>
        </w:rPr>
      </w:pPr>
      <w:r>
        <w:rPr>
          <w:rFonts w:hint="cs"/>
          <w:rtl/>
        </w:rPr>
        <w:t>את מודעת לכך שזה מעניין אותי.</w:t>
      </w:r>
    </w:p>
    <w:p w14:paraId="38A5245B" w14:textId="77777777" w:rsidR="00000000" w:rsidRDefault="00A32788">
      <w:pPr>
        <w:pStyle w:val="a0"/>
        <w:rPr>
          <w:rFonts w:hint="cs"/>
          <w:rtl/>
        </w:rPr>
      </w:pPr>
    </w:p>
    <w:p w14:paraId="32709A91" w14:textId="77777777" w:rsidR="00000000" w:rsidRDefault="00A32788">
      <w:pPr>
        <w:pStyle w:val="-"/>
        <w:rPr>
          <w:rtl/>
        </w:rPr>
      </w:pPr>
      <w:bookmarkStart w:id="223" w:name="FS000001041T10_05_2004_19_10_02C"/>
      <w:bookmarkEnd w:id="223"/>
      <w:r>
        <w:rPr>
          <w:rtl/>
        </w:rPr>
        <w:t>לאה נס (הליכוד):</w:t>
      </w:r>
    </w:p>
    <w:p w14:paraId="24E6688C" w14:textId="77777777" w:rsidR="00000000" w:rsidRDefault="00A32788">
      <w:pPr>
        <w:pStyle w:val="a0"/>
        <w:rPr>
          <w:rtl/>
        </w:rPr>
      </w:pPr>
    </w:p>
    <w:p w14:paraId="36457B5B" w14:textId="77777777" w:rsidR="00000000" w:rsidRDefault="00A32788">
      <w:pPr>
        <w:pStyle w:val="a0"/>
        <w:rPr>
          <w:rFonts w:hint="cs"/>
          <w:rtl/>
        </w:rPr>
      </w:pPr>
      <w:r>
        <w:rPr>
          <w:rFonts w:hint="cs"/>
          <w:rtl/>
        </w:rPr>
        <w:t>- - כמה מהמפעלים הרגישים בישראל נמצאים במרחק של קילומטרים ספורים מבתי מגורים. מפעלים</w:t>
      </w:r>
      <w:r>
        <w:rPr>
          <w:rFonts w:hint="cs"/>
          <w:rtl/>
        </w:rPr>
        <w:t xml:space="preserve"> כגון בתי-הזיקוק, המפעלים הפטרוכימיים, מפעלי הדשנים והאחרים מזהמים את האוויר באופן שוטף, והם רק חלק מהסיכונים שמאיימים יום-יום ושעה-שעה על תושבי חיפה, הקריות והסביבה.</w:t>
      </w:r>
    </w:p>
    <w:p w14:paraId="229A2A40" w14:textId="77777777" w:rsidR="00000000" w:rsidRDefault="00A32788">
      <w:pPr>
        <w:pStyle w:val="a0"/>
        <w:rPr>
          <w:rFonts w:hint="cs"/>
          <w:rtl/>
        </w:rPr>
      </w:pPr>
    </w:p>
    <w:p w14:paraId="0F53AB13" w14:textId="77777777" w:rsidR="00000000" w:rsidRDefault="00A32788">
      <w:pPr>
        <w:pStyle w:val="a0"/>
        <w:rPr>
          <w:rFonts w:hint="cs"/>
          <w:rtl/>
        </w:rPr>
      </w:pPr>
      <w:r>
        <w:rPr>
          <w:rFonts w:hint="cs"/>
          <w:rtl/>
        </w:rPr>
        <w:t>בסיור שערכתי במפעלי האזור הובהר לי שהמפעלים אומנם משקיעים כדי להגן על ביטחון המתקנים הרג</w:t>
      </w:r>
      <w:r>
        <w:rPr>
          <w:rFonts w:hint="cs"/>
          <w:rtl/>
        </w:rPr>
        <w:t>ישים, אך אין בזה די. אירועים כאלה או אירועים לא צפויים כמו רעידות אדמה או פיגוע כזה או אחר יכולים להפוך אזורים כמו מפרץ חיפה לאזורים מוכי אסון. נתתי פה רק דוגמה, את אזור חיפה, אבל יש אזורים נוספים, כמו שציינו, רמת-חובב ואזורים של תעשייה כבדה ומסוכנת.</w:t>
      </w:r>
    </w:p>
    <w:p w14:paraId="17D6B8DE" w14:textId="77777777" w:rsidR="00000000" w:rsidRDefault="00A32788">
      <w:pPr>
        <w:pStyle w:val="a0"/>
        <w:rPr>
          <w:rFonts w:hint="cs"/>
          <w:rtl/>
        </w:rPr>
      </w:pPr>
    </w:p>
    <w:p w14:paraId="237EE2A2" w14:textId="77777777" w:rsidR="00000000" w:rsidRDefault="00A32788">
      <w:pPr>
        <w:pStyle w:val="a0"/>
        <w:rPr>
          <w:rFonts w:hint="cs"/>
          <w:rtl/>
        </w:rPr>
      </w:pPr>
      <w:r>
        <w:rPr>
          <w:rFonts w:hint="cs"/>
          <w:rtl/>
        </w:rPr>
        <w:t>כבוד</w:t>
      </w:r>
      <w:r>
        <w:rPr>
          <w:rFonts w:hint="cs"/>
          <w:rtl/>
        </w:rPr>
        <w:t xml:space="preserve"> היושב-ראש, גם אני מודעת לכך שאזורי התעשייה האלה מספקים מקור פרנסה לאלפי משפחות. אני גם מודעת לכך שחלק מהמפעלים האלה הם ירושה שקיבלנו עוד מתקופת הבריטים והעתקתם קשה וכמעט בלתי אפשרית. אבל אין להתעלם מכך שהגידול באוכלוסיית האזור הביא לכך שמפעלים אלה כבר אינ</w:t>
      </w:r>
      <w:r>
        <w:rPr>
          <w:rFonts w:hint="cs"/>
          <w:rtl/>
        </w:rPr>
        <w:t>ם שוכנים באזור מבודד, אלא באזור שמוקף במאות אלפי אנשים שחשופים מדי יום לזיהום ועלולים להיות חשופים לסכנות קשות עוד יותר במקרה של אירוע חריג, וכבר היו דברים.</w:t>
      </w:r>
    </w:p>
    <w:p w14:paraId="55C92D5A" w14:textId="77777777" w:rsidR="00000000" w:rsidRDefault="00A32788">
      <w:pPr>
        <w:pStyle w:val="a0"/>
        <w:rPr>
          <w:rFonts w:hint="cs"/>
          <w:rtl/>
        </w:rPr>
      </w:pPr>
    </w:p>
    <w:p w14:paraId="21DDC0FF" w14:textId="77777777" w:rsidR="00000000" w:rsidRDefault="00A32788">
      <w:pPr>
        <w:pStyle w:val="a0"/>
        <w:rPr>
          <w:rFonts w:hint="cs"/>
          <w:rtl/>
        </w:rPr>
      </w:pPr>
      <w:r>
        <w:rPr>
          <w:rFonts w:hint="cs"/>
          <w:rtl/>
        </w:rPr>
        <w:t xml:space="preserve">אם כך, מה נוכל לעשות? הרי אנחנו מדברים פה על ביקורת בונה </w:t>
      </w:r>
      <w:r>
        <w:rPr>
          <w:rFonts w:hint="eastAsia"/>
          <w:rtl/>
        </w:rPr>
        <w:t>–</w:t>
      </w:r>
      <w:r>
        <w:rPr>
          <w:rFonts w:hint="cs"/>
          <w:rtl/>
        </w:rPr>
        <w:t xml:space="preserve"> מבחינתי, דוח המבקר בא לתת לנו ראייה של </w:t>
      </w:r>
      <w:r>
        <w:rPr>
          <w:rFonts w:hint="cs"/>
          <w:rtl/>
        </w:rPr>
        <w:t xml:space="preserve">ביקורת בונה. מדינת ישראל, לפני שהיא נותנת אישור להקמת מפעל חדש או להרחבת מפעל קיים, חייבת להביא בחשבון את ההשלכות שיש להחלטה הזאת על בריאות הציבור. </w:t>
      </w:r>
      <w:bookmarkStart w:id="224" w:name="FS000000542T10_05_2004_18_54_33C"/>
      <w:bookmarkEnd w:id="224"/>
      <w:r>
        <w:rPr>
          <w:rFonts w:hint="cs"/>
          <w:rtl/>
        </w:rPr>
        <w:t xml:space="preserve">מעבר לכך, על הממשלה לעודד העברת מפעלים רגישים לאזורים מבודדים, שבהם יהיה אפשר להתמודד טוב יותר עם אירוע קשה </w:t>
      </w:r>
      <w:r>
        <w:rPr>
          <w:rFonts w:hint="cs"/>
          <w:rtl/>
        </w:rPr>
        <w:t>וגם לסכן פחות אנשים בזיהום היומיומי. המשטרה ופיקוד העורף חייבים לעבוד בשיתוף פעולה מלא עם המפעלים ועם המשרד לאיכות הסביבה, כדי לדאוג שאירוע חריג במטען הרגיש הזה לא יוביל לאובדן קשה בחיי אדם.</w:t>
      </w:r>
    </w:p>
    <w:p w14:paraId="5341AE4F" w14:textId="77777777" w:rsidR="00000000" w:rsidRDefault="00A32788">
      <w:pPr>
        <w:pStyle w:val="a0"/>
        <w:rPr>
          <w:rFonts w:hint="cs"/>
          <w:rtl/>
        </w:rPr>
      </w:pPr>
    </w:p>
    <w:p w14:paraId="19C8E4F8" w14:textId="77777777" w:rsidR="00000000" w:rsidRDefault="00A32788">
      <w:pPr>
        <w:pStyle w:val="a0"/>
        <w:rPr>
          <w:rFonts w:hint="cs"/>
          <w:rtl/>
        </w:rPr>
      </w:pPr>
      <w:r>
        <w:rPr>
          <w:rFonts w:hint="cs"/>
          <w:rtl/>
        </w:rPr>
        <w:t xml:space="preserve">חברי הכנסת, לסיום: דוח מבקר המדינה, שמתריע על ליקויים, מספק לנו </w:t>
      </w:r>
      <w:r>
        <w:rPr>
          <w:rFonts w:hint="cs"/>
          <w:rtl/>
        </w:rPr>
        <w:t>ביקורת בונה. אני קוראת לכם לתמוך בממשלה בהצבעה הזאת ולתת לה את הכוח להמשיך לפעול למען תיקון הליקויים. אני משוכנעת כי פעולה נמרצת של הממשלה בנושא הזה תביא לשינוי המיוחל, וקריאתי ודאי אינה מעידה על אי-אמון בה. תודה.</w:t>
      </w:r>
    </w:p>
    <w:p w14:paraId="4B04B085" w14:textId="77777777" w:rsidR="00000000" w:rsidRDefault="00A32788">
      <w:pPr>
        <w:pStyle w:val="af1"/>
        <w:rPr>
          <w:rtl/>
        </w:rPr>
      </w:pPr>
    </w:p>
    <w:p w14:paraId="0DF4C186" w14:textId="77777777" w:rsidR="00000000" w:rsidRDefault="00A32788">
      <w:pPr>
        <w:pStyle w:val="af1"/>
        <w:rPr>
          <w:rtl/>
        </w:rPr>
      </w:pPr>
      <w:r>
        <w:rPr>
          <w:rtl/>
        </w:rPr>
        <w:t>היו"ר ראובן ריבלין:</w:t>
      </w:r>
    </w:p>
    <w:p w14:paraId="01B0F80B" w14:textId="77777777" w:rsidR="00000000" w:rsidRDefault="00A32788">
      <w:pPr>
        <w:pStyle w:val="a0"/>
        <w:rPr>
          <w:rtl/>
        </w:rPr>
      </w:pPr>
    </w:p>
    <w:p w14:paraId="7D28609C" w14:textId="77777777" w:rsidR="00000000" w:rsidRDefault="00A32788">
      <w:pPr>
        <w:pStyle w:val="a0"/>
        <w:rPr>
          <w:rFonts w:hint="cs"/>
          <w:rtl/>
        </w:rPr>
      </w:pPr>
      <w:r>
        <w:rPr>
          <w:rFonts w:hint="cs"/>
          <w:rtl/>
        </w:rPr>
        <w:t>תודה רבה. חברת הכנסת</w:t>
      </w:r>
      <w:r>
        <w:rPr>
          <w:rFonts w:hint="cs"/>
          <w:rtl/>
        </w:rPr>
        <w:t xml:space="preserve"> לאה נס, הפניתי את תשומת לב מפלגת העבודה והליכוד לכך שלא כדאי לפצל את זכות הדיבור בין יותר מדי אנשים, כי לגברתי ודאי היה מה לומר, ובארבע דקות היא מצמצמת את האפשרות. מפלגת העבודה הקנתה את כל עשר הדקות לחבר אחד, ואתם פיצלתם את 20 הדקות לארבעה חברים, דבר שמקש</w:t>
      </w:r>
      <w:r>
        <w:rPr>
          <w:rFonts w:hint="cs"/>
          <w:rtl/>
        </w:rPr>
        <w:t>ה מאוד לעמוד בלוח הזמנים. אני מצטער שהייתי צריך להמריץ אותך.</w:t>
      </w:r>
    </w:p>
    <w:p w14:paraId="110F3DBC" w14:textId="77777777" w:rsidR="00000000" w:rsidRDefault="00A32788">
      <w:pPr>
        <w:pStyle w:val="a0"/>
        <w:rPr>
          <w:rFonts w:hint="cs"/>
          <w:rtl/>
        </w:rPr>
      </w:pPr>
    </w:p>
    <w:p w14:paraId="10BFFF7C" w14:textId="77777777" w:rsidR="00000000" w:rsidRDefault="00A32788">
      <w:pPr>
        <w:pStyle w:val="a0"/>
        <w:rPr>
          <w:rFonts w:hint="cs"/>
          <w:rtl/>
        </w:rPr>
      </w:pPr>
      <w:r>
        <w:rPr>
          <w:rFonts w:hint="cs"/>
          <w:rtl/>
        </w:rPr>
        <w:t>חברת הכנסת אילנה כהן, בבקשה. גם לרשות גברתי חמש דקות.</w:t>
      </w:r>
    </w:p>
    <w:p w14:paraId="30B8F5A4" w14:textId="77777777" w:rsidR="00000000" w:rsidRDefault="00A32788">
      <w:pPr>
        <w:pStyle w:val="a0"/>
        <w:rPr>
          <w:rFonts w:hint="cs"/>
          <w:rtl/>
        </w:rPr>
      </w:pPr>
    </w:p>
    <w:p w14:paraId="42B453E5" w14:textId="77777777" w:rsidR="00000000" w:rsidRDefault="00A32788">
      <w:pPr>
        <w:pStyle w:val="a"/>
        <w:rPr>
          <w:rtl/>
        </w:rPr>
      </w:pPr>
      <w:bookmarkStart w:id="225" w:name="FS000001063T10_05_2004_19_20_33"/>
      <w:bookmarkStart w:id="226" w:name="_Toc80592871"/>
      <w:bookmarkEnd w:id="225"/>
      <w:r>
        <w:rPr>
          <w:rFonts w:hint="eastAsia"/>
          <w:rtl/>
        </w:rPr>
        <w:t>אילנה</w:t>
      </w:r>
      <w:r>
        <w:rPr>
          <w:rtl/>
        </w:rPr>
        <w:t xml:space="preserve"> כהן (עם אחד):</w:t>
      </w:r>
      <w:bookmarkEnd w:id="226"/>
    </w:p>
    <w:p w14:paraId="1B033E54" w14:textId="77777777" w:rsidR="00000000" w:rsidRDefault="00A32788">
      <w:pPr>
        <w:pStyle w:val="a0"/>
        <w:rPr>
          <w:rFonts w:hint="cs"/>
          <w:rtl/>
        </w:rPr>
      </w:pPr>
    </w:p>
    <w:p w14:paraId="667AD097" w14:textId="77777777" w:rsidR="00000000" w:rsidRDefault="00A32788">
      <w:pPr>
        <w:pStyle w:val="a0"/>
        <w:rPr>
          <w:rFonts w:hint="cs"/>
          <w:rtl/>
        </w:rPr>
      </w:pPr>
      <w:r>
        <w:rPr>
          <w:rFonts w:hint="cs"/>
          <w:rtl/>
        </w:rPr>
        <w:t xml:space="preserve">אדוני היושב-ראש, חברי הכנסת, אני בטוחה שעם מה שאני הולכת להגיד על דוח מבקר המדינה לאף אחד פה לא תהיה בעיה </w:t>
      </w:r>
      <w:r>
        <w:rPr>
          <w:rFonts w:hint="eastAsia"/>
          <w:rtl/>
        </w:rPr>
        <w:t>–</w:t>
      </w:r>
      <w:r>
        <w:rPr>
          <w:rFonts w:hint="cs"/>
          <w:rtl/>
        </w:rPr>
        <w:t xml:space="preserve"> לא מצד שמא</w:t>
      </w:r>
      <w:r>
        <w:rPr>
          <w:rFonts w:hint="cs"/>
          <w:rtl/>
        </w:rPr>
        <w:t xml:space="preserve">ל ולא מצד ימין. אני רוצה לדבר על הפגייה. אני משוכנעת שבנושא הפגיות </w:t>
      </w:r>
      <w:r>
        <w:rPr>
          <w:rFonts w:hint="eastAsia"/>
          <w:rtl/>
        </w:rPr>
        <w:t>–</w:t>
      </w:r>
      <w:r>
        <w:rPr>
          <w:rFonts w:hint="cs"/>
          <w:rtl/>
        </w:rPr>
        <w:t xml:space="preserve"> אם החליטו לתת הפריה, לתת חיים לאנשים, אין ספק שצריך לדאוג לפגים, ליילודים הקטנים האלה, שבכל שנה ושנה הם נולדים בפחות משקל, ובסך הכול אנחנו רואים אותם גדלים אחר כך. המראות שראינו הן ב"סורו</w:t>
      </w:r>
      <w:r>
        <w:rPr>
          <w:rFonts w:hint="cs"/>
          <w:rtl/>
        </w:rPr>
        <w:t xml:space="preserve">קה" הן בכל הפגיות  </w:t>
      </w:r>
      <w:r>
        <w:rPr>
          <w:rFonts w:hint="eastAsia"/>
          <w:rtl/>
        </w:rPr>
        <w:t>–</w:t>
      </w:r>
      <w:r>
        <w:rPr>
          <w:rFonts w:hint="cs"/>
          <w:rtl/>
        </w:rPr>
        <w:t xml:space="preserve"> כי מדוע? אם מאשרים הפריות, וידוע שבהפריות מספר התאומים והשלישיות גדל, ואי-אפשר לומר שמונעים את זה, אי-אפשר לשים פלומבה ליולדת ולהגיד לה: אל תלדי, כי אם היא נכנסה להיריון היא יולדת. אין ספק שהמדינה צריכה לדעת, שאם היא אישרה את ההפריות, </w:t>
      </w:r>
      <w:r>
        <w:rPr>
          <w:rFonts w:hint="cs"/>
          <w:rtl/>
        </w:rPr>
        <w:t xml:space="preserve">ואת כל התאומים שנולדים ואת השלישיות, היא צריכה גם לדעת לדאוג להם. לא ייתכן שבשנת 2004, בחלק מהפגיות בארץ יש ציוד ישן ויש תמותה של הפגים האלה. </w:t>
      </w:r>
    </w:p>
    <w:p w14:paraId="10A113EA" w14:textId="77777777" w:rsidR="00000000" w:rsidRDefault="00A32788">
      <w:pPr>
        <w:pStyle w:val="a0"/>
        <w:rPr>
          <w:rFonts w:hint="cs"/>
          <w:rtl/>
        </w:rPr>
      </w:pPr>
    </w:p>
    <w:p w14:paraId="0E85B06F" w14:textId="77777777" w:rsidR="00000000" w:rsidRDefault="00A32788">
      <w:pPr>
        <w:pStyle w:val="a0"/>
        <w:rPr>
          <w:rFonts w:hint="cs"/>
          <w:rtl/>
        </w:rPr>
      </w:pPr>
      <w:r>
        <w:rPr>
          <w:rFonts w:hint="cs"/>
          <w:rtl/>
        </w:rPr>
        <w:t>אתם יודעים שנלחמתי שנים על גבי שנים שיהיו מספיק אחיות וצוות רפואי לטפל במערכת הבריאות. אבל אין ספק שצריך לראות ל</w:t>
      </w:r>
      <w:r>
        <w:rPr>
          <w:rFonts w:hint="cs"/>
          <w:rtl/>
        </w:rPr>
        <w:t>פי התפוסה. אם רואים שמספר היילודים בפגיות גדל, צריך לתת צוות מיומן. אי-אפשר להגיד שאם הפגייה מלאה, ייקחו אחות מפה או רופא מפה. מדובר בצוות מקצועי, שצריך להכשיר אותו. אני חושבת שלנו אסור לעשות את העוול הזה, כי יש לפעמים נושאים בדוח מבקר המדינה שעל-ידי הוספת</w:t>
      </w:r>
      <w:r>
        <w:rPr>
          <w:rFonts w:hint="cs"/>
          <w:rtl/>
        </w:rPr>
        <w:t xml:space="preserve"> כסף אפשר לעזור בהם, אבל אם אנחנו פוגעים בפגים האלה והם ימותו, חס וחלילה, לא יהיה אפשר להחזיר אותם. אני חושבת שאין בבית הזה מישהו שחולק על זה, כי אלה יכולים להיות הילדים שלנו והנכדים שלנו והנינים שלנו. </w:t>
      </w:r>
    </w:p>
    <w:p w14:paraId="39CE3D2F" w14:textId="77777777" w:rsidR="00000000" w:rsidRDefault="00A32788">
      <w:pPr>
        <w:pStyle w:val="a0"/>
        <w:rPr>
          <w:rFonts w:hint="cs"/>
          <w:rtl/>
        </w:rPr>
      </w:pPr>
    </w:p>
    <w:p w14:paraId="380E0A05" w14:textId="77777777" w:rsidR="00000000" w:rsidRDefault="00A32788">
      <w:pPr>
        <w:pStyle w:val="a0"/>
        <w:rPr>
          <w:rFonts w:hint="cs"/>
          <w:rtl/>
        </w:rPr>
      </w:pPr>
      <w:r>
        <w:rPr>
          <w:rFonts w:hint="cs"/>
          <w:rtl/>
        </w:rPr>
        <w:t>אני חושבת שכל חברי הכנסת צריכים לתת את דעתם גם בוועד</w:t>
      </w:r>
      <w:r>
        <w:rPr>
          <w:rFonts w:hint="cs"/>
          <w:rtl/>
        </w:rPr>
        <w:t>ת העבודה, הרווחה והבריאות וגם בוועדת הכספים, שייתנו את האפשרות לטפל בפגים האלה כמו שצריך וכמו שמגיע להם שיטפלו בהם, ולא לחכות שחלילה תקרה פאשלה. הרי על מה מקימים רמזור? על מספר מסוים של אנשים שחלילה נדרסו. אבל פה אנחנו צריכים לומר, שאם החלטנו לתת להם את הא</w:t>
      </w:r>
      <w:r>
        <w:rPr>
          <w:rFonts w:hint="cs"/>
          <w:rtl/>
        </w:rPr>
        <w:t xml:space="preserve">פשרות לקבל חיים, אין ספק שאנחנו צריכים לדאוג שיהיה צוות, גם רפואי </w:t>
      </w:r>
      <w:r>
        <w:rPr>
          <w:rtl/>
        </w:rPr>
        <w:t>–</w:t>
      </w:r>
      <w:r>
        <w:rPr>
          <w:rFonts w:hint="cs"/>
          <w:rtl/>
        </w:rPr>
        <w:t xml:space="preserve"> אני לא מדברת רק על אחיות, אלא באופן כללי </w:t>
      </w:r>
      <w:r>
        <w:rPr>
          <w:rtl/>
        </w:rPr>
        <w:t>–</w:t>
      </w:r>
      <w:r>
        <w:rPr>
          <w:rFonts w:hint="cs"/>
          <w:rtl/>
        </w:rPr>
        <w:t xml:space="preserve"> וגם שיהיה הציוד המתאים. </w:t>
      </w:r>
    </w:p>
    <w:p w14:paraId="0DA32268" w14:textId="77777777" w:rsidR="00000000" w:rsidRDefault="00A32788">
      <w:pPr>
        <w:pStyle w:val="a0"/>
        <w:rPr>
          <w:rFonts w:hint="cs"/>
          <w:rtl/>
        </w:rPr>
      </w:pPr>
    </w:p>
    <w:p w14:paraId="466BB949" w14:textId="77777777" w:rsidR="00000000" w:rsidRDefault="00A32788">
      <w:pPr>
        <w:pStyle w:val="a0"/>
        <w:rPr>
          <w:rFonts w:hint="cs"/>
          <w:rtl/>
        </w:rPr>
      </w:pPr>
      <w:r>
        <w:rPr>
          <w:rFonts w:hint="cs"/>
          <w:rtl/>
        </w:rPr>
        <w:t>אני רוצה לדבר במיוחד על באר-שבע. אני חושבת שבית-החולים "סורוקה" הוא אחד מבתי-החולים שאין להם תחליף, אין להם תחרות בסביב</w:t>
      </w:r>
      <w:r>
        <w:rPr>
          <w:rFonts w:hint="cs"/>
          <w:rtl/>
        </w:rPr>
        <w:t>ה. אם אנחנו רואים באילו תנאים הם עובדים שם בפגיות, זה מפחיד. הגיע הזמן שנקבע סדר עדיפויות ונבוא אליהם, כי הם לא יכולים לזעוק, הם לא יכולים ללכת ברגל, ואנחנו צריכים להיות הפיות שלהם ולעזור להם, לילדים האלה ולבני המשפחה שלהם, כדי שהם יקבלו תנאים הרבה יותר טו</w:t>
      </w:r>
      <w:r>
        <w:rPr>
          <w:rFonts w:hint="cs"/>
          <w:rtl/>
        </w:rPr>
        <w:t xml:space="preserve">בים מאלה שיש להם היום. תודה. </w:t>
      </w:r>
    </w:p>
    <w:p w14:paraId="2DB006A1" w14:textId="77777777" w:rsidR="00000000" w:rsidRDefault="00A32788">
      <w:pPr>
        <w:pStyle w:val="a0"/>
        <w:rPr>
          <w:rFonts w:hint="cs"/>
          <w:rtl/>
        </w:rPr>
      </w:pPr>
    </w:p>
    <w:p w14:paraId="54FB118C" w14:textId="77777777" w:rsidR="00000000" w:rsidRDefault="00A32788">
      <w:pPr>
        <w:pStyle w:val="af1"/>
        <w:rPr>
          <w:rtl/>
        </w:rPr>
      </w:pPr>
      <w:r>
        <w:rPr>
          <w:rtl/>
        </w:rPr>
        <w:t>היו"ר ראובן ריבלין:</w:t>
      </w:r>
    </w:p>
    <w:p w14:paraId="3EDD1781" w14:textId="77777777" w:rsidR="00000000" w:rsidRDefault="00A32788">
      <w:pPr>
        <w:pStyle w:val="a0"/>
        <w:rPr>
          <w:rtl/>
        </w:rPr>
      </w:pPr>
    </w:p>
    <w:p w14:paraId="42DB7C11" w14:textId="77777777" w:rsidR="00000000" w:rsidRDefault="00A32788">
      <w:pPr>
        <w:pStyle w:val="a0"/>
        <w:rPr>
          <w:rFonts w:hint="cs"/>
          <w:rtl/>
        </w:rPr>
      </w:pPr>
      <w:r>
        <w:rPr>
          <w:rFonts w:hint="cs"/>
          <w:rtl/>
        </w:rPr>
        <w:t xml:space="preserve">אני מודה מאוד לחברת הכנסת אילנה כהן. אני מזמין את חבר הכנסת ג'מאל זחאלקה לשאת את דבר סיעתו. גם לרשות אדוני חמש דקות, ואני בטוח שהוא, כרוקח, יסתדר אתן. אנחנו הרי ממונים על הדיוק. </w:t>
      </w:r>
    </w:p>
    <w:p w14:paraId="79336799" w14:textId="77777777" w:rsidR="00000000" w:rsidRDefault="00A32788">
      <w:pPr>
        <w:pStyle w:val="a0"/>
        <w:rPr>
          <w:rFonts w:hint="cs"/>
          <w:rtl/>
        </w:rPr>
      </w:pPr>
    </w:p>
    <w:p w14:paraId="441A471A" w14:textId="77777777" w:rsidR="00000000" w:rsidRDefault="00A32788">
      <w:pPr>
        <w:pStyle w:val="a"/>
        <w:rPr>
          <w:rtl/>
        </w:rPr>
      </w:pPr>
      <w:bookmarkStart w:id="227" w:name="FS000001061T10_05_2004_19_16_05"/>
      <w:bookmarkStart w:id="228" w:name="_Toc80592872"/>
      <w:bookmarkEnd w:id="227"/>
      <w:r>
        <w:rPr>
          <w:rFonts w:hint="eastAsia"/>
          <w:rtl/>
        </w:rPr>
        <w:t>ג</w:t>
      </w:r>
      <w:r>
        <w:rPr>
          <w:rtl/>
        </w:rPr>
        <w:t>'מאל זחאלקה (בל"ד):</w:t>
      </w:r>
      <w:bookmarkEnd w:id="228"/>
    </w:p>
    <w:p w14:paraId="3F26874A" w14:textId="77777777" w:rsidR="00000000" w:rsidRDefault="00A32788">
      <w:pPr>
        <w:pStyle w:val="a0"/>
        <w:rPr>
          <w:rFonts w:hint="cs"/>
          <w:rtl/>
        </w:rPr>
      </w:pPr>
    </w:p>
    <w:p w14:paraId="4420E95D" w14:textId="77777777" w:rsidR="00000000" w:rsidRDefault="00A32788">
      <w:pPr>
        <w:pStyle w:val="a0"/>
        <w:rPr>
          <w:rFonts w:hint="cs"/>
          <w:rtl/>
        </w:rPr>
      </w:pPr>
      <w:r>
        <w:rPr>
          <w:rFonts w:hint="cs"/>
          <w:rtl/>
        </w:rPr>
        <w:t>לא</w:t>
      </w:r>
      <w:r>
        <w:rPr>
          <w:rFonts w:hint="cs"/>
          <w:rtl/>
        </w:rPr>
        <w:t xml:space="preserve"> בזמן, בכמויות. </w:t>
      </w:r>
    </w:p>
    <w:p w14:paraId="3DA57990" w14:textId="77777777" w:rsidR="00000000" w:rsidRDefault="00A32788">
      <w:pPr>
        <w:pStyle w:val="a0"/>
        <w:rPr>
          <w:rtl/>
        </w:rPr>
      </w:pPr>
    </w:p>
    <w:p w14:paraId="10356EEB" w14:textId="77777777" w:rsidR="00000000" w:rsidRDefault="00A32788">
      <w:pPr>
        <w:pStyle w:val="af1"/>
        <w:rPr>
          <w:rtl/>
        </w:rPr>
      </w:pPr>
      <w:r>
        <w:rPr>
          <w:rtl/>
        </w:rPr>
        <w:t>היו"ר ראובן ריבלין:</w:t>
      </w:r>
    </w:p>
    <w:p w14:paraId="6CECEC89" w14:textId="77777777" w:rsidR="00000000" w:rsidRDefault="00A32788">
      <w:pPr>
        <w:pStyle w:val="a0"/>
        <w:rPr>
          <w:rtl/>
        </w:rPr>
      </w:pPr>
    </w:p>
    <w:p w14:paraId="583B2254" w14:textId="77777777" w:rsidR="00000000" w:rsidRDefault="00A32788">
      <w:pPr>
        <w:pStyle w:val="a0"/>
        <w:rPr>
          <w:rFonts w:hint="cs"/>
          <w:rtl/>
        </w:rPr>
      </w:pPr>
      <w:r>
        <w:rPr>
          <w:rFonts w:hint="cs"/>
          <w:rtl/>
        </w:rPr>
        <w:t xml:space="preserve">גם בזמן. לפעמים כמות שאתה לא נותן בזמן לא עוזרת. בבקשה. </w:t>
      </w:r>
    </w:p>
    <w:p w14:paraId="6FA0D358" w14:textId="77777777" w:rsidR="00000000" w:rsidRDefault="00A32788">
      <w:pPr>
        <w:pStyle w:val="a0"/>
        <w:rPr>
          <w:rFonts w:hint="cs"/>
          <w:rtl/>
        </w:rPr>
      </w:pPr>
    </w:p>
    <w:p w14:paraId="07D8C737" w14:textId="77777777" w:rsidR="00000000" w:rsidRDefault="00A32788">
      <w:pPr>
        <w:pStyle w:val="-"/>
        <w:rPr>
          <w:rtl/>
        </w:rPr>
      </w:pPr>
      <w:bookmarkStart w:id="229" w:name="FS000001061T10_05_2004_19_16_35C"/>
      <w:bookmarkEnd w:id="229"/>
      <w:r>
        <w:rPr>
          <w:rtl/>
        </w:rPr>
        <w:t>ג'מאל זחאלקה (בל"ד):</w:t>
      </w:r>
    </w:p>
    <w:p w14:paraId="225F405B" w14:textId="77777777" w:rsidR="00000000" w:rsidRDefault="00A32788">
      <w:pPr>
        <w:pStyle w:val="a0"/>
        <w:rPr>
          <w:rtl/>
        </w:rPr>
      </w:pPr>
    </w:p>
    <w:p w14:paraId="3B349F74" w14:textId="77777777" w:rsidR="00000000" w:rsidRDefault="00A32788">
      <w:pPr>
        <w:pStyle w:val="a0"/>
        <w:rPr>
          <w:rFonts w:hint="cs"/>
          <w:rtl/>
        </w:rPr>
      </w:pPr>
      <w:r>
        <w:rPr>
          <w:rFonts w:hint="cs"/>
          <w:rtl/>
        </w:rPr>
        <w:t>כבוד היושב-ראש, רבותי חברי הכנסת, בטעות נקראת תוכנית שרון "תוכנית ההתנתקות". האמת היא שצריך לקרוא לה "תוכנית ההתחמקות", כי היה כאן ניסיון</w:t>
      </w:r>
      <w:r>
        <w:rPr>
          <w:rFonts w:hint="cs"/>
          <w:rtl/>
        </w:rPr>
        <w:t xml:space="preserve"> להתחמק משלום, להתחמק מפתרון, להתחמק מהסדר. התוכנית הזאת מלכתחילה יועדה להשיג את הבלתי-אפשרי, והוא יציבות בלי שלום. </w:t>
      </w:r>
    </w:p>
    <w:p w14:paraId="6CD5E80D" w14:textId="77777777" w:rsidR="00000000" w:rsidRDefault="00A32788">
      <w:pPr>
        <w:pStyle w:val="a0"/>
        <w:rPr>
          <w:rFonts w:hint="cs"/>
          <w:rtl/>
        </w:rPr>
      </w:pPr>
    </w:p>
    <w:p w14:paraId="65341C6D" w14:textId="77777777" w:rsidR="00000000" w:rsidRDefault="00A32788">
      <w:pPr>
        <w:pStyle w:val="a0"/>
        <w:rPr>
          <w:rFonts w:hint="cs"/>
          <w:rtl/>
        </w:rPr>
      </w:pPr>
      <w:r>
        <w:rPr>
          <w:rFonts w:hint="cs"/>
          <w:rtl/>
        </w:rPr>
        <w:t>שרון, כשעלה לשלטון, אמר שאינו מאמין בפתרון קבע, אינו מאמין בשלום בדור הזה, הוא רוצה להגיע להסדר מוסכם של פתרונות זמניים לעשר עד 15 שנים. כ</w:t>
      </w:r>
      <w:r>
        <w:rPr>
          <w:rFonts w:hint="cs"/>
          <w:rtl/>
        </w:rPr>
        <w:t>לומר, להגיע ליציבות בלי שלום, אבל בהסכמה. התוכנית הזאת אומרת: יציבות בלי הסכמה. האם זה אפשרי? האם מישהו מעלה על הדעת שאפשר להשיג את היציבות הזאת בלי הסדר, בלי שלום? אני חושב שאפילו אם יצליח שרון, הוא ייכשל. אם הוא לא היה נכשל בתוכניתו במשאל בליכוד, הוא היה</w:t>
      </w:r>
      <w:r>
        <w:rPr>
          <w:rFonts w:hint="cs"/>
          <w:rtl/>
        </w:rPr>
        <w:t xml:space="preserve"> נכשל במימוש התוכנית. בכל מקרה, שרון הלך בדרך הכישלון. </w:t>
      </w:r>
    </w:p>
    <w:p w14:paraId="1B337C68" w14:textId="77777777" w:rsidR="00000000" w:rsidRDefault="00A32788">
      <w:pPr>
        <w:pStyle w:val="a0"/>
        <w:rPr>
          <w:rFonts w:hint="cs"/>
          <w:rtl/>
        </w:rPr>
      </w:pPr>
    </w:p>
    <w:p w14:paraId="21387075" w14:textId="77777777" w:rsidR="00000000" w:rsidRDefault="00A32788">
      <w:pPr>
        <w:pStyle w:val="a0"/>
        <w:rPr>
          <w:rFonts w:hint="cs"/>
          <w:rtl/>
        </w:rPr>
      </w:pPr>
      <w:r>
        <w:rPr>
          <w:rFonts w:hint="cs"/>
          <w:rtl/>
        </w:rPr>
        <w:t>אבל בפנינו עומדת מציאות פוליטית, שבה היה משאל בליכוד על תוכנית ההתנתקות, והרוב בליכוד התנגד לה. כאן יש שאלה מעבר לפוליטיקה הפנימית, אני מבין שלא הכול היה בעד או נגד ההתנתקות, היתה הרבה פוליטיקה פנימי</w:t>
      </w:r>
      <w:r>
        <w:rPr>
          <w:rFonts w:hint="cs"/>
          <w:rtl/>
        </w:rPr>
        <w:t xml:space="preserve">ת, היה עניין שלא רוצים לתת כוח לאולמרט וכל מיני דברים. אני שומע במסדרונות הכנסת: אנחנו הצבענו נגד, כי לא רצינו לחזק את אולמרט. היו כל מיני חשבונות קטנים. אני לא קונה את החשבונות הקטנים האלו. יכול להיות שהם השפיעו בשוליים. </w:t>
      </w:r>
    </w:p>
    <w:p w14:paraId="0D3F07B5" w14:textId="77777777" w:rsidR="00000000" w:rsidRDefault="00A32788">
      <w:pPr>
        <w:pStyle w:val="a0"/>
        <w:rPr>
          <w:rFonts w:hint="cs"/>
          <w:rtl/>
        </w:rPr>
      </w:pPr>
    </w:p>
    <w:p w14:paraId="46175E01" w14:textId="77777777" w:rsidR="00000000" w:rsidRDefault="00A32788">
      <w:pPr>
        <w:pStyle w:val="a0"/>
        <w:rPr>
          <w:rFonts w:hint="cs"/>
          <w:rtl/>
        </w:rPr>
      </w:pPr>
      <w:r>
        <w:rPr>
          <w:rFonts w:hint="cs"/>
          <w:rtl/>
        </w:rPr>
        <w:t>השאלה שעומדת באמת בפני מפלגה כמו</w:t>
      </w:r>
      <w:r>
        <w:rPr>
          <w:rFonts w:hint="cs"/>
          <w:rtl/>
        </w:rPr>
        <w:t xml:space="preserve"> הליכוד היא: אם תוכנית שרון לא מקובלת עליכם, מה כן מקובל עליכם? תוכנית כל כך גרועה, תוכנית ששווקה בשורות הליכוד, ושרון אומר שהתוכנית הזאת מגבירה את המצוקה של הפלסטינים, גורמת נזק לפלסטינים. בניסיונו לשכנע את חברי הליכוד הוא אומר להם שזה דופק את הפלסטינים. </w:t>
      </w:r>
    </w:p>
    <w:p w14:paraId="097E2F7F" w14:textId="77777777" w:rsidR="00000000" w:rsidRDefault="00A32788">
      <w:pPr>
        <w:pStyle w:val="a0"/>
        <w:rPr>
          <w:rFonts w:hint="cs"/>
          <w:rtl/>
        </w:rPr>
      </w:pPr>
    </w:p>
    <w:p w14:paraId="48F0DA87" w14:textId="77777777" w:rsidR="00000000" w:rsidRDefault="00A32788">
      <w:pPr>
        <w:pStyle w:val="af0"/>
        <w:rPr>
          <w:rtl/>
        </w:rPr>
      </w:pPr>
      <w:r>
        <w:rPr>
          <w:rFonts w:hint="eastAsia"/>
          <w:rtl/>
        </w:rPr>
        <w:t>עסאם</w:t>
      </w:r>
      <w:r>
        <w:rPr>
          <w:rtl/>
        </w:rPr>
        <w:t xml:space="preserve"> מח'ול (חד"ש-תע"ל):</w:t>
      </w:r>
    </w:p>
    <w:p w14:paraId="5AFC3A25" w14:textId="77777777" w:rsidR="00000000" w:rsidRDefault="00A32788">
      <w:pPr>
        <w:pStyle w:val="a0"/>
        <w:rPr>
          <w:rFonts w:hint="cs"/>
          <w:rtl/>
        </w:rPr>
      </w:pPr>
    </w:p>
    <w:p w14:paraId="194F73C3" w14:textId="77777777" w:rsidR="00000000" w:rsidRDefault="00A32788">
      <w:pPr>
        <w:pStyle w:val="a0"/>
        <w:rPr>
          <w:rFonts w:hint="cs"/>
          <w:rtl/>
        </w:rPr>
      </w:pPr>
      <w:r>
        <w:rPr>
          <w:rFonts w:hint="cs"/>
          <w:rtl/>
        </w:rPr>
        <w:t xml:space="preserve">הוא אמר להם את האמת. </w:t>
      </w:r>
    </w:p>
    <w:p w14:paraId="1818BCE9" w14:textId="77777777" w:rsidR="00000000" w:rsidRDefault="00A32788">
      <w:pPr>
        <w:pStyle w:val="a0"/>
        <w:rPr>
          <w:rFonts w:hint="cs"/>
          <w:rtl/>
        </w:rPr>
      </w:pPr>
    </w:p>
    <w:p w14:paraId="0813EB8C" w14:textId="77777777" w:rsidR="00000000" w:rsidRDefault="00A32788">
      <w:pPr>
        <w:pStyle w:val="-"/>
        <w:rPr>
          <w:rtl/>
        </w:rPr>
      </w:pPr>
      <w:bookmarkStart w:id="230" w:name="FS000001061T10_05_2004_19_23_30C"/>
      <w:bookmarkEnd w:id="230"/>
      <w:r>
        <w:rPr>
          <w:rtl/>
        </w:rPr>
        <w:t>ג'מאל זחאלקה (בל"ד):</w:t>
      </w:r>
    </w:p>
    <w:p w14:paraId="7F401679" w14:textId="77777777" w:rsidR="00000000" w:rsidRDefault="00A32788">
      <w:pPr>
        <w:pStyle w:val="a0"/>
        <w:rPr>
          <w:rtl/>
        </w:rPr>
      </w:pPr>
    </w:p>
    <w:p w14:paraId="58AB1E23" w14:textId="77777777" w:rsidR="00000000" w:rsidRDefault="00A32788">
      <w:pPr>
        <w:pStyle w:val="a0"/>
        <w:rPr>
          <w:rFonts w:hint="cs"/>
          <w:rtl/>
        </w:rPr>
      </w:pPr>
      <w:r>
        <w:rPr>
          <w:rFonts w:hint="cs"/>
          <w:rtl/>
        </w:rPr>
        <w:t xml:space="preserve">דרך אגב, זה ההיגיון של שרון. ההיגיון של שרון אומר לציבור הישראלי בכלל, ולחברי הליכוד בפרט, ותמיד הוא אומר את זה בכל מיני שיטות: רע לפלסטינים, טוב לכם; קשה לפלסטינים, ירווח לכם. היגיון </w:t>
      </w:r>
      <w:r>
        <w:rPr>
          <w:rFonts w:hint="cs"/>
          <w:rtl/>
        </w:rPr>
        <w:t xml:space="preserve">של סכום אפס. לא יכול להיות שכולם ירוויחו, לא יכול להיות, כדברי המשורר, שיש מקום לכולם במעגל הניצחון. כל ניצחון הוא הפסד, וכל הפסד הוא ניצחון. לא יכול להיות ששני העמים יגיעו להסכמה, יגיעו לפשרה היסטורית ולחיים משותפים בשוויון, תוך כיבוד הזכויות הלאומיות של </w:t>
      </w:r>
      <w:r>
        <w:rPr>
          <w:rFonts w:hint="cs"/>
          <w:rtl/>
        </w:rPr>
        <w:t xml:space="preserve">העם הפלסטיני. </w:t>
      </w:r>
    </w:p>
    <w:p w14:paraId="37AFFA0F" w14:textId="77777777" w:rsidR="00000000" w:rsidRDefault="00A32788">
      <w:pPr>
        <w:pStyle w:val="a0"/>
        <w:rPr>
          <w:rFonts w:hint="cs"/>
          <w:rtl/>
        </w:rPr>
      </w:pPr>
    </w:p>
    <w:p w14:paraId="7518E704" w14:textId="77777777" w:rsidR="00000000" w:rsidRDefault="00A32788">
      <w:pPr>
        <w:pStyle w:val="a0"/>
        <w:rPr>
          <w:rFonts w:hint="cs"/>
          <w:rtl/>
        </w:rPr>
      </w:pPr>
      <w:r>
        <w:rPr>
          <w:rFonts w:hint="cs"/>
          <w:rtl/>
        </w:rPr>
        <w:t xml:space="preserve">מהתוצאות האלה יש מסקנה פוליטית, שעם הנהגת הליכוד הנוכחית אין אופק מדיני בכלל. אם הוויכוח הוא בין אולמרט לבין עוזי לנדאו, בשטח הזה ביניהם אין פתרון פוליטי, יש מלחמת תמיד. </w:t>
      </w:r>
    </w:p>
    <w:p w14:paraId="57636EED" w14:textId="77777777" w:rsidR="00000000" w:rsidRDefault="00A32788">
      <w:pPr>
        <w:pStyle w:val="a0"/>
        <w:rPr>
          <w:rFonts w:hint="cs"/>
          <w:rtl/>
        </w:rPr>
      </w:pPr>
    </w:p>
    <w:p w14:paraId="1CA35849" w14:textId="77777777" w:rsidR="00000000" w:rsidRDefault="00A32788">
      <w:pPr>
        <w:pStyle w:val="af1"/>
        <w:rPr>
          <w:rtl/>
        </w:rPr>
      </w:pPr>
      <w:r>
        <w:rPr>
          <w:rtl/>
        </w:rPr>
        <w:t>היו"ר ראובן ריבלין:</w:t>
      </w:r>
    </w:p>
    <w:p w14:paraId="417EA85C" w14:textId="77777777" w:rsidR="00000000" w:rsidRDefault="00A32788">
      <w:pPr>
        <w:pStyle w:val="a0"/>
        <w:rPr>
          <w:rtl/>
        </w:rPr>
      </w:pPr>
    </w:p>
    <w:p w14:paraId="330DA1F9" w14:textId="77777777" w:rsidR="00000000" w:rsidRDefault="00A32788">
      <w:pPr>
        <w:pStyle w:val="a0"/>
        <w:rPr>
          <w:rFonts w:hint="cs"/>
          <w:rtl/>
        </w:rPr>
      </w:pPr>
      <w:r>
        <w:rPr>
          <w:rFonts w:hint="cs"/>
          <w:rtl/>
        </w:rPr>
        <w:t>עם אהוד ברק יש אופק מדיני?</w:t>
      </w:r>
    </w:p>
    <w:p w14:paraId="2D0B8B0D" w14:textId="77777777" w:rsidR="00000000" w:rsidRDefault="00A32788">
      <w:pPr>
        <w:pStyle w:val="a0"/>
        <w:rPr>
          <w:rFonts w:hint="cs"/>
          <w:rtl/>
        </w:rPr>
      </w:pPr>
    </w:p>
    <w:p w14:paraId="2EE2310A" w14:textId="77777777" w:rsidR="00000000" w:rsidRDefault="00A32788">
      <w:pPr>
        <w:pStyle w:val="-"/>
        <w:rPr>
          <w:rtl/>
        </w:rPr>
      </w:pPr>
      <w:bookmarkStart w:id="231" w:name="FS000001061T10_05_2004_19_26_29C"/>
      <w:bookmarkEnd w:id="231"/>
      <w:r>
        <w:rPr>
          <w:rtl/>
        </w:rPr>
        <w:t>ג'מאל זחאלקה (בל"ד)</w:t>
      </w:r>
      <w:r>
        <w:rPr>
          <w:rtl/>
        </w:rPr>
        <w:t>:</w:t>
      </w:r>
    </w:p>
    <w:p w14:paraId="368012C4" w14:textId="77777777" w:rsidR="00000000" w:rsidRDefault="00A32788">
      <w:pPr>
        <w:pStyle w:val="a0"/>
        <w:rPr>
          <w:rtl/>
        </w:rPr>
      </w:pPr>
    </w:p>
    <w:p w14:paraId="6A5CC3A4" w14:textId="77777777" w:rsidR="00000000" w:rsidRDefault="00A32788">
      <w:pPr>
        <w:pStyle w:val="a0"/>
        <w:rPr>
          <w:rFonts w:hint="cs"/>
          <w:rtl/>
        </w:rPr>
      </w:pPr>
      <w:r>
        <w:rPr>
          <w:rFonts w:hint="cs"/>
          <w:rtl/>
        </w:rPr>
        <w:t xml:space="preserve">גם עם אהוד ברק לא היה אופק מדיני. אתה יודע מה ניסה לעשות אהוד ברק. </w:t>
      </w:r>
    </w:p>
    <w:p w14:paraId="03CA4DA3" w14:textId="77777777" w:rsidR="00000000" w:rsidRDefault="00A32788">
      <w:pPr>
        <w:pStyle w:val="a0"/>
        <w:rPr>
          <w:rFonts w:hint="cs"/>
          <w:rtl/>
        </w:rPr>
      </w:pPr>
    </w:p>
    <w:p w14:paraId="03111EA4" w14:textId="77777777" w:rsidR="00000000" w:rsidRDefault="00A32788">
      <w:pPr>
        <w:pStyle w:val="af0"/>
        <w:rPr>
          <w:rtl/>
        </w:rPr>
      </w:pPr>
      <w:r>
        <w:rPr>
          <w:rFonts w:hint="eastAsia"/>
          <w:rtl/>
        </w:rPr>
        <w:t>עסאם</w:t>
      </w:r>
      <w:r>
        <w:rPr>
          <w:rtl/>
        </w:rPr>
        <w:t xml:space="preserve"> מח'ול (חד"ש-תע"ל):</w:t>
      </w:r>
    </w:p>
    <w:p w14:paraId="42D12470" w14:textId="77777777" w:rsidR="00000000" w:rsidRDefault="00A32788">
      <w:pPr>
        <w:pStyle w:val="a0"/>
        <w:rPr>
          <w:rFonts w:hint="cs"/>
          <w:rtl/>
        </w:rPr>
      </w:pPr>
    </w:p>
    <w:p w14:paraId="6C6FB2A1" w14:textId="77777777" w:rsidR="00000000" w:rsidRDefault="00A32788">
      <w:pPr>
        <w:pStyle w:val="a0"/>
        <w:rPr>
          <w:rFonts w:hint="cs"/>
          <w:rtl/>
        </w:rPr>
      </w:pPr>
      <w:r>
        <w:rPr>
          <w:rFonts w:hint="cs"/>
          <w:rtl/>
        </w:rPr>
        <w:t xml:space="preserve">אני מסכים אתך. </w:t>
      </w:r>
    </w:p>
    <w:p w14:paraId="1424C872" w14:textId="77777777" w:rsidR="00000000" w:rsidRDefault="00A32788">
      <w:pPr>
        <w:pStyle w:val="a0"/>
        <w:rPr>
          <w:rFonts w:hint="cs"/>
          <w:rtl/>
        </w:rPr>
      </w:pPr>
    </w:p>
    <w:p w14:paraId="622A7DED" w14:textId="77777777" w:rsidR="00000000" w:rsidRDefault="00A32788">
      <w:pPr>
        <w:pStyle w:val="af1"/>
        <w:rPr>
          <w:rtl/>
        </w:rPr>
      </w:pPr>
      <w:r>
        <w:rPr>
          <w:rtl/>
        </w:rPr>
        <w:t>היו"ר ראובן ריבלין:</w:t>
      </w:r>
    </w:p>
    <w:p w14:paraId="132DD600" w14:textId="77777777" w:rsidR="00000000" w:rsidRDefault="00A32788">
      <w:pPr>
        <w:pStyle w:val="a0"/>
        <w:rPr>
          <w:rtl/>
        </w:rPr>
      </w:pPr>
    </w:p>
    <w:p w14:paraId="60777CDD" w14:textId="77777777" w:rsidR="00000000" w:rsidRDefault="00A32788">
      <w:pPr>
        <w:pStyle w:val="a0"/>
        <w:rPr>
          <w:rFonts w:hint="cs"/>
          <w:rtl/>
        </w:rPr>
      </w:pPr>
      <w:r>
        <w:rPr>
          <w:rFonts w:hint="cs"/>
          <w:rtl/>
        </w:rPr>
        <w:t xml:space="preserve">רק שאלתי, אפילו לא ביקשתי תשובה. </w:t>
      </w:r>
    </w:p>
    <w:p w14:paraId="62FE1355" w14:textId="77777777" w:rsidR="00000000" w:rsidRDefault="00A32788">
      <w:pPr>
        <w:pStyle w:val="a0"/>
        <w:rPr>
          <w:rFonts w:hint="cs"/>
          <w:rtl/>
        </w:rPr>
      </w:pPr>
    </w:p>
    <w:p w14:paraId="4838970B" w14:textId="77777777" w:rsidR="00000000" w:rsidRDefault="00A32788">
      <w:pPr>
        <w:pStyle w:val="-"/>
        <w:rPr>
          <w:rtl/>
        </w:rPr>
      </w:pPr>
      <w:bookmarkStart w:id="232" w:name="FS000001061T10_05_2004_19_27_01C"/>
      <w:bookmarkEnd w:id="232"/>
      <w:r>
        <w:rPr>
          <w:rtl/>
        </w:rPr>
        <w:t>ג'מאל זחאלקה (בל"ד):</w:t>
      </w:r>
    </w:p>
    <w:p w14:paraId="3E0761CE" w14:textId="77777777" w:rsidR="00000000" w:rsidRDefault="00A32788">
      <w:pPr>
        <w:pStyle w:val="a0"/>
        <w:rPr>
          <w:rtl/>
        </w:rPr>
      </w:pPr>
    </w:p>
    <w:p w14:paraId="3C3FE963" w14:textId="77777777" w:rsidR="00000000" w:rsidRDefault="00A32788">
      <w:pPr>
        <w:pStyle w:val="a0"/>
        <w:rPr>
          <w:rFonts w:hint="cs"/>
          <w:rtl/>
        </w:rPr>
      </w:pPr>
      <w:r>
        <w:rPr>
          <w:rFonts w:hint="cs"/>
          <w:rtl/>
        </w:rPr>
        <w:t>לכן, אסור ליפול בדואליות הזאת, בין אולמרט לעוזי לנדאו. פה יש מלח</w:t>
      </w:r>
      <w:r>
        <w:rPr>
          <w:rFonts w:hint="cs"/>
          <w:rtl/>
        </w:rPr>
        <w:t>מת תמיד, גם במה שמציע זה וגם במה שמציע זה וגם במה שביניהם. צריך לצאת מהשטח הזה ולחפש את הפתרון במקום אחר. כישלון שרון פותח אופק בפני כוחות השלום בארץ, בפני הקהילה הבין-לאומית, להציע אלטרנטיבה לפני ששרון מגבש את תוכניתו. יש כאן חלון הזדמנויות, יש ריק פוליטי</w:t>
      </w:r>
      <w:r>
        <w:rPr>
          <w:rFonts w:hint="cs"/>
          <w:rtl/>
        </w:rPr>
        <w:t xml:space="preserve"> שקורא למלא אותו, וצריך למלא אותו בתוכנית שלום אמיתית, שתביא הסדר לכולם. </w:t>
      </w:r>
    </w:p>
    <w:p w14:paraId="7AE954BA" w14:textId="77777777" w:rsidR="00000000" w:rsidRDefault="00A32788">
      <w:pPr>
        <w:pStyle w:val="a0"/>
        <w:rPr>
          <w:rFonts w:hint="cs"/>
          <w:rtl/>
        </w:rPr>
      </w:pPr>
    </w:p>
    <w:p w14:paraId="646454A3" w14:textId="77777777" w:rsidR="00000000" w:rsidRDefault="00A32788">
      <w:pPr>
        <w:pStyle w:val="a0"/>
        <w:rPr>
          <w:rFonts w:hint="cs"/>
          <w:rtl/>
        </w:rPr>
      </w:pPr>
      <w:r>
        <w:rPr>
          <w:rFonts w:hint="cs"/>
          <w:rtl/>
        </w:rPr>
        <w:t xml:space="preserve">דיברו פה השר עזרא וחבר הכנסת רביץ ואחרים ואמרו: מה יש לכם להציע? אני מציע ללכת על פתרון של שלום אמיתי. יש יוזמת השלום הערבית, שאומרת: בתמורה לשלום, שלום עם כל מדינות ערב - מתי חלמו </w:t>
      </w:r>
      <w:r>
        <w:rPr>
          <w:rFonts w:hint="cs"/>
          <w:rtl/>
        </w:rPr>
        <w:t xml:space="preserve">בארץ על דבר כזה? - סיום הכיבוש, עד אחרונת ההתנחלויות. צריך לסלק את כל ההתנחלויות, כי הן לא רק מכשול לשלום, הן עבירה על החוק הבין-לאומי, ועבירה גוררת עבירה. לא פלא מה שראינו בדוח של מבקר המדינה. </w:t>
      </w:r>
    </w:p>
    <w:p w14:paraId="780FCECC" w14:textId="77777777" w:rsidR="00000000" w:rsidRDefault="00A32788">
      <w:pPr>
        <w:pStyle w:val="a0"/>
        <w:rPr>
          <w:rFonts w:hint="cs"/>
          <w:rtl/>
        </w:rPr>
      </w:pPr>
    </w:p>
    <w:p w14:paraId="117D634B" w14:textId="77777777" w:rsidR="00000000" w:rsidRDefault="00A32788">
      <w:pPr>
        <w:pStyle w:val="a0"/>
        <w:rPr>
          <w:rFonts w:hint="cs"/>
          <w:rtl/>
        </w:rPr>
      </w:pPr>
      <w:r>
        <w:rPr>
          <w:rFonts w:hint="cs"/>
          <w:rtl/>
        </w:rPr>
        <w:t xml:space="preserve">אדוני היושב-ראש, דיברו על התנחלויות שהן טעות היסטורית. טעות </w:t>
      </w:r>
      <w:r>
        <w:rPr>
          <w:rFonts w:hint="cs"/>
          <w:rtl/>
        </w:rPr>
        <w:t xml:space="preserve">היסטורית צריך לתקן מהר, אחרת היא תמיט עוד אסונות על כולנו. תודה רבה. </w:t>
      </w:r>
    </w:p>
    <w:p w14:paraId="1256FF67" w14:textId="77777777" w:rsidR="00000000" w:rsidRDefault="00A32788">
      <w:pPr>
        <w:pStyle w:val="a0"/>
        <w:rPr>
          <w:rFonts w:hint="cs"/>
          <w:rtl/>
        </w:rPr>
      </w:pPr>
    </w:p>
    <w:p w14:paraId="2E90CD03" w14:textId="77777777" w:rsidR="00000000" w:rsidRDefault="00A32788">
      <w:pPr>
        <w:pStyle w:val="af1"/>
        <w:rPr>
          <w:rtl/>
        </w:rPr>
      </w:pPr>
      <w:r>
        <w:rPr>
          <w:rtl/>
        </w:rPr>
        <w:t>היו"ר ראובן ריבלין:</w:t>
      </w:r>
    </w:p>
    <w:p w14:paraId="0415C795" w14:textId="77777777" w:rsidR="00000000" w:rsidRDefault="00A32788">
      <w:pPr>
        <w:pStyle w:val="a0"/>
        <w:rPr>
          <w:rtl/>
        </w:rPr>
      </w:pPr>
    </w:p>
    <w:p w14:paraId="52964A49" w14:textId="77777777" w:rsidR="00000000" w:rsidRDefault="00A32788">
      <w:pPr>
        <w:pStyle w:val="a0"/>
        <w:rPr>
          <w:rFonts w:hint="cs"/>
          <w:rtl/>
        </w:rPr>
      </w:pPr>
      <w:r>
        <w:rPr>
          <w:rFonts w:hint="cs"/>
          <w:rtl/>
        </w:rPr>
        <w:t xml:space="preserve">כמובן. חבר הכנסת טלב אלסאנע, חמש דקות לרשותך. יסיים חבר הכנסת גדעון סער. </w:t>
      </w:r>
    </w:p>
    <w:p w14:paraId="6AACC455" w14:textId="77777777" w:rsidR="00000000" w:rsidRDefault="00A32788">
      <w:pPr>
        <w:pStyle w:val="a0"/>
        <w:rPr>
          <w:rFonts w:hint="cs"/>
          <w:rtl/>
        </w:rPr>
      </w:pPr>
    </w:p>
    <w:p w14:paraId="00F4EDB7" w14:textId="77777777" w:rsidR="00000000" w:rsidRDefault="00A32788">
      <w:pPr>
        <w:pStyle w:val="a"/>
        <w:rPr>
          <w:rtl/>
        </w:rPr>
      </w:pPr>
      <w:bookmarkStart w:id="233" w:name="FS000000549T10_05_2004_19_17_08"/>
      <w:bookmarkStart w:id="234" w:name="_Toc80592873"/>
      <w:bookmarkEnd w:id="233"/>
      <w:r>
        <w:rPr>
          <w:rFonts w:hint="eastAsia"/>
          <w:rtl/>
        </w:rPr>
        <w:t>טלב</w:t>
      </w:r>
      <w:r>
        <w:rPr>
          <w:rtl/>
        </w:rPr>
        <w:t xml:space="preserve"> אלסאנע (רע"ם):</w:t>
      </w:r>
      <w:bookmarkEnd w:id="234"/>
    </w:p>
    <w:p w14:paraId="4F502A1F" w14:textId="77777777" w:rsidR="00000000" w:rsidRDefault="00A32788">
      <w:pPr>
        <w:pStyle w:val="a0"/>
        <w:rPr>
          <w:rFonts w:hint="cs"/>
          <w:rtl/>
        </w:rPr>
      </w:pPr>
    </w:p>
    <w:p w14:paraId="516CBA48" w14:textId="77777777" w:rsidR="00000000" w:rsidRDefault="00A32788">
      <w:pPr>
        <w:pStyle w:val="a0"/>
        <w:rPr>
          <w:rFonts w:hint="cs"/>
          <w:rtl/>
        </w:rPr>
      </w:pPr>
      <w:r>
        <w:rPr>
          <w:rFonts w:hint="cs"/>
          <w:rtl/>
        </w:rPr>
        <w:t>אדוני היושב-ראש, חברי הכנסת, לדעתי אנחנו עדים בתקופה האחרונה להתפתחוי</w:t>
      </w:r>
      <w:r>
        <w:rPr>
          <w:rFonts w:hint="cs"/>
          <w:rtl/>
        </w:rPr>
        <w:t xml:space="preserve">ות הלקוחות מתיאטרון האבסורד. ראש הממשלה הולך עם יוזמה, משכנע את העולם, משכנע את נשיא ארצות-הברית, ושוכח לשכנע את מפלגתו לפני שהוא יוצא לשווק את היוזמה שלו. בסוף מתברר שהוא מנהל יוזמה בינו לבין מפלגתו ולא בינו לבין העם הפלסטיני, ואפילו בזה הוא נכשל. </w:t>
      </w:r>
    </w:p>
    <w:p w14:paraId="53334B59" w14:textId="77777777" w:rsidR="00000000" w:rsidRDefault="00A32788">
      <w:pPr>
        <w:pStyle w:val="a0"/>
        <w:rPr>
          <w:rFonts w:hint="cs"/>
          <w:rtl/>
        </w:rPr>
      </w:pPr>
    </w:p>
    <w:p w14:paraId="71DE8473" w14:textId="77777777" w:rsidR="00000000" w:rsidRDefault="00A32788">
      <w:pPr>
        <w:pStyle w:val="a0"/>
        <w:rPr>
          <w:rFonts w:hint="cs"/>
          <w:rtl/>
        </w:rPr>
      </w:pPr>
      <w:r>
        <w:rPr>
          <w:rFonts w:hint="cs"/>
          <w:rtl/>
        </w:rPr>
        <w:t xml:space="preserve">הדבר </w:t>
      </w:r>
      <w:r>
        <w:rPr>
          <w:rFonts w:hint="cs"/>
          <w:rtl/>
        </w:rPr>
        <w:t xml:space="preserve">המוזר השני </w:t>
      </w:r>
      <w:r>
        <w:rPr>
          <w:rtl/>
        </w:rPr>
        <w:t>–</w:t>
      </w:r>
      <w:r>
        <w:rPr>
          <w:rFonts w:hint="cs"/>
          <w:rtl/>
        </w:rPr>
        <w:t xml:space="preserve"> אנחנו יודעים שבכנסת בדרך כלל יש קואליציה ויש אופוזיציה. בתקופה האחרונה יש לנו ראש ממשלה, יש לו אופוזיציה בתוך הממשלה ויש אופוזיציה בתוך הכנסת שתומכת בו. כאילו יש כאן מצב שבו לליכוד יש עמדה מסוימת, לראש הממשלה יש עמדה אחרת, ויש אחדות בין ראש המ</w:t>
      </w:r>
      <w:r>
        <w:rPr>
          <w:rFonts w:hint="cs"/>
          <w:rtl/>
        </w:rPr>
        <w:t xml:space="preserve">משלה לבין המפלגה שלו. הוא מבצע בשטח את המדיניות של הימין </w:t>
      </w:r>
      <w:r>
        <w:rPr>
          <w:rFonts w:hint="eastAsia"/>
          <w:rtl/>
        </w:rPr>
        <w:t>–</w:t>
      </w:r>
      <w:r>
        <w:rPr>
          <w:rFonts w:hint="cs"/>
          <w:rtl/>
        </w:rPr>
        <w:t xml:space="preserve"> הוא ממשיך במדיניות של התנחלויות, דיכוי, חיסול וסיכול, ובנאומים, בדו-שיח הפוליטי, הוא מאמץ את הנאום של מפלגת העבודה, ומפקיע ממפלגת העבודה את הזכות לבטא עמדה אחרת. הם מאמצים את דבריו, הימין מאמץ את מ</w:t>
      </w:r>
      <w:r>
        <w:rPr>
          <w:rFonts w:hint="cs"/>
          <w:rtl/>
        </w:rPr>
        <w:t xml:space="preserve">עשיו, ויש לנו שיתוק מופלא </w:t>
      </w:r>
      <w:r>
        <w:rPr>
          <w:rFonts w:hint="eastAsia"/>
          <w:rtl/>
        </w:rPr>
        <w:t>–</w:t>
      </w:r>
      <w:r>
        <w:rPr>
          <w:rFonts w:hint="cs"/>
          <w:rtl/>
        </w:rPr>
        <w:t xml:space="preserve"> לא זזים ולא מתקדמים לשום מקום. </w:t>
      </w:r>
    </w:p>
    <w:p w14:paraId="008C17EF" w14:textId="77777777" w:rsidR="00000000" w:rsidRDefault="00A32788">
      <w:pPr>
        <w:pStyle w:val="a0"/>
        <w:rPr>
          <w:rFonts w:hint="cs"/>
          <w:rtl/>
        </w:rPr>
      </w:pPr>
    </w:p>
    <w:p w14:paraId="197ECB86" w14:textId="77777777" w:rsidR="00000000" w:rsidRDefault="00A32788">
      <w:pPr>
        <w:pStyle w:val="a0"/>
        <w:rPr>
          <w:rFonts w:hint="cs"/>
          <w:rtl/>
        </w:rPr>
      </w:pPr>
      <w:r>
        <w:rPr>
          <w:rFonts w:hint="cs"/>
          <w:rtl/>
        </w:rPr>
        <w:t xml:space="preserve">המצב הזה הוא מצב מסוכן, כי האזור הזה לא סובל קיפאון. לפני 1973 זה היה המצב, ולכן צריך לדעת, שאם לא מובילים דו-שיח ומשא-ומתן שיוביל להסכם, בסוף הממשלה הזאת תובל למשא-ומתן אחר. </w:t>
      </w:r>
    </w:p>
    <w:p w14:paraId="305280CA" w14:textId="77777777" w:rsidR="00000000" w:rsidRDefault="00A32788">
      <w:pPr>
        <w:pStyle w:val="a0"/>
        <w:rPr>
          <w:rFonts w:hint="cs"/>
          <w:rtl/>
        </w:rPr>
      </w:pPr>
    </w:p>
    <w:p w14:paraId="682391B2" w14:textId="77777777" w:rsidR="00000000" w:rsidRDefault="00A32788">
      <w:pPr>
        <w:pStyle w:val="a0"/>
        <w:rPr>
          <w:rFonts w:hint="cs"/>
          <w:rtl/>
        </w:rPr>
      </w:pPr>
      <w:r>
        <w:rPr>
          <w:rFonts w:hint="cs"/>
          <w:rtl/>
        </w:rPr>
        <w:t>אין לי ספק, רבותי,</w:t>
      </w:r>
      <w:r>
        <w:rPr>
          <w:rFonts w:hint="cs"/>
          <w:rtl/>
        </w:rPr>
        <w:t xml:space="preserve"> שראש הממשלה מספיק חכם לדעת שאת היוזמות האלה לא צריך להביא לפורום רחב של עשרות אלפים. אנחנו יודעים שהחלטות גורליות מתקבלות בדרך כלל בפורומים קטנים, ולכן כשיש ממשלה עושים קבינט. אף שבממשלה מספר החברים הוא קטן, מאמצים פורום קטן עוד יותר, שהדו-שיח בו יותר מעמ</w:t>
      </w:r>
      <w:r>
        <w:rPr>
          <w:rFonts w:hint="cs"/>
          <w:rtl/>
        </w:rPr>
        <w:t xml:space="preserve">יק ויותר רציני, ובו מקבלים את ההכרעות הרציניות. כאן מדברים על הכרעה, מעבירים אותה לפורום רחב של עשרות אלפים, ובסוף אומרים  </w:t>
      </w:r>
      <w:r>
        <w:rPr>
          <w:rFonts w:hint="eastAsia"/>
          <w:rtl/>
        </w:rPr>
        <w:t xml:space="preserve">– </w:t>
      </w:r>
      <w:r>
        <w:rPr>
          <w:rFonts w:hint="cs"/>
          <w:rtl/>
        </w:rPr>
        <w:t xml:space="preserve">זאת הדמוקרטיה. </w:t>
      </w:r>
    </w:p>
    <w:p w14:paraId="379946B9" w14:textId="77777777" w:rsidR="00000000" w:rsidRDefault="00A32788">
      <w:pPr>
        <w:pStyle w:val="a0"/>
        <w:rPr>
          <w:rFonts w:hint="cs"/>
          <w:rtl/>
        </w:rPr>
      </w:pPr>
    </w:p>
    <w:p w14:paraId="0E3AFC54" w14:textId="77777777" w:rsidR="00000000" w:rsidRDefault="00A32788">
      <w:pPr>
        <w:pStyle w:val="a0"/>
        <w:rPr>
          <w:rFonts w:hint="cs"/>
          <w:rtl/>
        </w:rPr>
      </w:pPr>
      <w:r>
        <w:rPr>
          <w:rFonts w:hint="cs"/>
          <w:rtl/>
        </w:rPr>
        <w:t>הסכם השלום עם מצרים התקבל באישור הממשלה והכנסת, וכמוהו גם הסכם השלום עם ירדן וגם הסכם אוסלו. הפעם הסוגיה הזאת נדונ</w:t>
      </w:r>
      <w:r>
        <w:rPr>
          <w:rFonts w:hint="cs"/>
          <w:rtl/>
        </w:rPr>
        <w:t>ה בכל הפורומים פרט לממשלה ולכנסת, ולכן יש יותר מסימן שאלה גדול על כוונותיו של ראש הממשלה. לדעתי, מישהו יכול לטעון שכל היוזמה הזאת לא נולדה בהשראה של יום בהיר אחד, אלא היא דרכו של ראש הממשלה להסיט את תשומת הלב מהחקירות הפליליות. היא נתיב מילוט מקבלת החלטה ש</w:t>
      </w:r>
      <w:r>
        <w:rPr>
          <w:rFonts w:hint="cs"/>
          <w:rtl/>
        </w:rPr>
        <w:t xml:space="preserve">ל היועץ המשפטי לממשלה, התובע הכללי מזוז. לכן יוצרים אינפלציה של יוזמות, ובפועל, במציאות, לא חל שום שינוי. אותה מציאות עגומה של כיבוש, של דיכוי, של חיסול ושל סיכול. </w:t>
      </w:r>
    </w:p>
    <w:p w14:paraId="07EEE32F" w14:textId="77777777" w:rsidR="00000000" w:rsidRDefault="00A32788">
      <w:pPr>
        <w:pStyle w:val="a0"/>
        <w:rPr>
          <w:rFonts w:hint="cs"/>
          <w:rtl/>
        </w:rPr>
      </w:pPr>
    </w:p>
    <w:p w14:paraId="728E2C2E" w14:textId="77777777" w:rsidR="00000000" w:rsidRDefault="00A32788">
      <w:pPr>
        <w:pStyle w:val="af0"/>
        <w:rPr>
          <w:rtl/>
        </w:rPr>
      </w:pPr>
      <w:r>
        <w:rPr>
          <w:rFonts w:hint="eastAsia"/>
          <w:rtl/>
        </w:rPr>
        <w:t>רוחמה</w:t>
      </w:r>
      <w:r>
        <w:rPr>
          <w:rtl/>
        </w:rPr>
        <w:t xml:space="preserve"> אברהם (הליכוד):</w:t>
      </w:r>
    </w:p>
    <w:p w14:paraId="5341E40F" w14:textId="77777777" w:rsidR="00000000" w:rsidRDefault="00A32788">
      <w:pPr>
        <w:pStyle w:val="a0"/>
        <w:rPr>
          <w:rFonts w:hint="cs"/>
          <w:rtl/>
        </w:rPr>
      </w:pPr>
    </w:p>
    <w:p w14:paraId="21D6FD53" w14:textId="77777777" w:rsidR="00000000" w:rsidRDefault="00A32788">
      <w:pPr>
        <w:pStyle w:val="a0"/>
        <w:rPr>
          <w:rFonts w:hint="cs"/>
          <w:rtl/>
        </w:rPr>
      </w:pPr>
      <w:r>
        <w:rPr>
          <w:rFonts w:hint="cs"/>
          <w:rtl/>
        </w:rPr>
        <w:t xml:space="preserve">תפסיק כבר עם הססמאות האלה. די, באמת. </w:t>
      </w:r>
    </w:p>
    <w:p w14:paraId="4FC125E1" w14:textId="77777777" w:rsidR="00000000" w:rsidRDefault="00A32788">
      <w:pPr>
        <w:pStyle w:val="a0"/>
        <w:rPr>
          <w:rFonts w:hint="cs"/>
          <w:rtl/>
        </w:rPr>
      </w:pPr>
    </w:p>
    <w:p w14:paraId="3FD70294" w14:textId="77777777" w:rsidR="00000000" w:rsidRDefault="00A32788">
      <w:pPr>
        <w:pStyle w:val="-"/>
        <w:rPr>
          <w:rtl/>
        </w:rPr>
      </w:pPr>
      <w:bookmarkStart w:id="235" w:name="FS000000549T10_05_2004_19_27_10C"/>
      <w:bookmarkEnd w:id="235"/>
      <w:r>
        <w:rPr>
          <w:rtl/>
        </w:rPr>
        <w:t>טלב אלסאנע (רע"ם):</w:t>
      </w:r>
    </w:p>
    <w:p w14:paraId="368AB970" w14:textId="77777777" w:rsidR="00000000" w:rsidRDefault="00A32788">
      <w:pPr>
        <w:pStyle w:val="a0"/>
        <w:rPr>
          <w:rtl/>
        </w:rPr>
      </w:pPr>
    </w:p>
    <w:p w14:paraId="02F8D715" w14:textId="77777777" w:rsidR="00000000" w:rsidRDefault="00A32788">
      <w:pPr>
        <w:pStyle w:val="a0"/>
        <w:rPr>
          <w:rFonts w:hint="cs"/>
          <w:rtl/>
        </w:rPr>
      </w:pPr>
      <w:r>
        <w:rPr>
          <w:rFonts w:hint="cs"/>
          <w:rtl/>
        </w:rPr>
        <w:t xml:space="preserve">המציאות </w:t>
      </w:r>
      <w:r>
        <w:rPr>
          <w:rFonts w:hint="cs"/>
          <w:rtl/>
        </w:rPr>
        <w:t xml:space="preserve">הזאת, שבה אנחנו חיים, היא מציאות קיימת, שעם אחר סובל ממנה. אם לא חשים את הסבל שלו, זה בגלל האטימות ששלטת במצב הקיים. </w:t>
      </w:r>
    </w:p>
    <w:p w14:paraId="1F5FE87E" w14:textId="77777777" w:rsidR="00000000" w:rsidRDefault="00A32788">
      <w:pPr>
        <w:pStyle w:val="a0"/>
        <w:rPr>
          <w:rFonts w:hint="cs"/>
          <w:rtl/>
        </w:rPr>
      </w:pPr>
    </w:p>
    <w:p w14:paraId="3D66F587" w14:textId="77777777" w:rsidR="00000000" w:rsidRDefault="00A32788">
      <w:pPr>
        <w:pStyle w:val="a0"/>
        <w:rPr>
          <w:rFonts w:hint="cs"/>
          <w:rtl/>
        </w:rPr>
      </w:pPr>
      <w:r>
        <w:rPr>
          <w:rFonts w:hint="cs"/>
          <w:rtl/>
        </w:rPr>
        <w:t>אדוני היושב-ראש, לא רק זאת, אלא דוח מבקר המדינה. מבקר המדינה מותח ביקורת חריפה על הממשלה, שמקבלת החלטות ואינה מבצעת אותן. לא רק שהיא אינה</w:t>
      </w:r>
      <w:r>
        <w:rPr>
          <w:rFonts w:hint="cs"/>
          <w:rtl/>
        </w:rPr>
        <w:t xml:space="preserve"> מקיימת את החלטותיה, ולכן היא לא צריכה לבוא לאזרחים ולשאול אותם מדוע הם לא מכבדים את החוק אם הממשלה עצמה לא מכבדת את ההחלטות שלה, אלא שלאחר שהיא מקבלת החלטות </w:t>
      </w:r>
      <w:r>
        <w:rPr>
          <w:rtl/>
        </w:rPr>
        <w:t>–</w:t>
      </w:r>
      <w:r>
        <w:rPr>
          <w:rFonts w:hint="cs"/>
          <w:rtl/>
        </w:rPr>
        <w:t xml:space="preserve">  מבקר המדינה בדוח הקודם מתייחס להחלטות שלא מומשו </w:t>
      </w:r>
      <w:r>
        <w:rPr>
          <w:rtl/>
        </w:rPr>
        <w:t>–</w:t>
      </w:r>
      <w:r>
        <w:rPr>
          <w:rFonts w:hint="cs"/>
          <w:rtl/>
        </w:rPr>
        <w:t xml:space="preserve"> היא ממשיכה להתעלם גם מההחלטות וגם מהביקורת של</w:t>
      </w:r>
      <w:r>
        <w:rPr>
          <w:rFonts w:hint="cs"/>
          <w:rtl/>
        </w:rPr>
        <w:t xml:space="preserve"> מבקר המדינה. זה המצב לגבי האוכלוסייה הערבית, וזה המצב לגבי האוכלוסייה הבדואית. </w:t>
      </w:r>
    </w:p>
    <w:p w14:paraId="31E61F06" w14:textId="77777777" w:rsidR="00000000" w:rsidRDefault="00A32788">
      <w:pPr>
        <w:pStyle w:val="a0"/>
        <w:rPr>
          <w:rFonts w:hint="cs"/>
          <w:rtl/>
        </w:rPr>
      </w:pPr>
    </w:p>
    <w:p w14:paraId="644100FE" w14:textId="77777777" w:rsidR="00000000" w:rsidRDefault="00A32788">
      <w:pPr>
        <w:pStyle w:val="a0"/>
        <w:rPr>
          <w:rFonts w:hint="cs"/>
          <w:rtl/>
        </w:rPr>
      </w:pPr>
      <w:r>
        <w:rPr>
          <w:rFonts w:hint="cs"/>
          <w:rtl/>
        </w:rPr>
        <w:t>בדוח מבקר המדינה 52ב יש פרק רציני שדן במחדלים של ממשלות ישראל בכל הקשור לאוכלוסייה הערבית ולאוכלוסייה הבדואית בנגב. המחדלים מתבטאים בקבלת החלטות ואי-מימושן. בדוח הקודם היתה ש</w:t>
      </w:r>
      <w:r>
        <w:rPr>
          <w:rFonts w:hint="cs"/>
          <w:rtl/>
        </w:rPr>
        <w:t>ורה של החלטות של מבקר המדינה: הצורך בהקצאת תקציבים, הצורך בהתוויית מדיניות והצורך במימוש ההחלטות. הפעם המבקר אומר שהממשלה אומנם קיבלה החלטה להקצות 1.1 מיליארד ש"ח, אבל האם ההחלטה הזאת התממשה? עד סוף ינואר 2004 ההחלטה הזאת לא התממשה ב-70% מהשיעור שאמורים למ</w:t>
      </w:r>
      <w:r>
        <w:rPr>
          <w:rFonts w:hint="cs"/>
          <w:rtl/>
        </w:rPr>
        <w:t xml:space="preserve">מש. </w:t>
      </w:r>
    </w:p>
    <w:p w14:paraId="2CD00BFB" w14:textId="77777777" w:rsidR="00000000" w:rsidRDefault="00A32788">
      <w:pPr>
        <w:pStyle w:val="a0"/>
        <w:rPr>
          <w:rFonts w:hint="cs"/>
          <w:rtl/>
        </w:rPr>
      </w:pPr>
    </w:p>
    <w:p w14:paraId="446871C0" w14:textId="77777777" w:rsidR="00000000" w:rsidRDefault="00A32788">
      <w:pPr>
        <w:pStyle w:val="af1"/>
        <w:rPr>
          <w:rtl/>
        </w:rPr>
      </w:pPr>
      <w:r>
        <w:rPr>
          <w:rtl/>
        </w:rPr>
        <w:t>היו"ר ראובן ריבלין:</w:t>
      </w:r>
    </w:p>
    <w:p w14:paraId="75E0BD38" w14:textId="77777777" w:rsidR="00000000" w:rsidRDefault="00A32788">
      <w:pPr>
        <w:pStyle w:val="a0"/>
        <w:rPr>
          <w:rtl/>
        </w:rPr>
      </w:pPr>
    </w:p>
    <w:p w14:paraId="49C811D1" w14:textId="77777777" w:rsidR="00000000" w:rsidRDefault="00A32788">
      <w:pPr>
        <w:pStyle w:val="a0"/>
        <w:rPr>
          <w:rFonts w:hint="cs"/>
          <w:rtl/>
        </w:rPr>
      </w:pPr>
      <w:r>
        <w:rPr>
          <w:rFonts w:hint="cs"/>
          <w:rtl/>
        </w:rPr>
        <w:t xml:space="preserve">חבר הכנסת טלב אלסאנע, אתה נוגע עכשיו בעניין חשוב ביותר, חבל שדאגת להגיע אליו ב-20 השניות האחרונות שנותרו לך. אני נותן לך עוד שניות אחדות. </w:t>
      </w:r>
    </w:p>
    <w:p w14:paraId="1B605E2A" w14:textId="77777777" w:rsidR="00000000" w:rsidRDefault="00A32788">
      <w:pPr>
        <w:pStyle w:val="a0"/>
        <w:rPr>
          <w:rFonts w:hint="cs"/>
          <w:rtl/>
        </w:rPr>
      </w:pPr>
    </w:p>
    <w:p w14:paraId="5B091F90" w14:textId="77777777" w:rsidR="00000000" w:rsidRDefault="00A32788">
      <w:pPr>
        <w:pStyle w:val="-"/>
        <w:rPr>
          <w:rtl/>
        </w:rPr>
      </w:pPr>
      <w:bookmarkStart w:id="236" w:name="FS000000549T10_05_2004_19_32_28C"/>
      <w:bookmarkEnd w:id="236"/>
      <w:r>
        <w:rPr>
          <w:rtl/>
        </w:rPr>
        <w:t>טלב אלסאנע (רע"ם):</w:t>
      </w:r>
    </w:p>
    <w:p w14:paraId="080CBAE5" w14:textId="77777777" w:rsidR="00000000" w:rsidRDefault="00A32788">
      <w:pPr>
        <w:pStyle w:val="a0"/>
        <w:rPr>
          <w:rtl/>
        </w:rPr>
      </w:pPr>
    </w:p>
    <w:p w14:paraId="6B6AA606" w14:textId="77777777" w:rsidR="00000000" w:rsidRDefault="00A32788">
      <w:pPr>
        <w:pStyle w:val="a0"/>
        <w:rPr>
          <w:rFonts w:hint="cs"/>
          <w:rtl/>
        </w:rPr>
      </w:pPr>
      <w:r>
        <w:rPr>
          <w:rFonts w:hint="cs"/>
          <w:rtl/>
        </w:rPr>
        <w:t>מאחר שהדבר הזה הוא באחריותו של ממלא-מקום ראש הממשלה, על-פי החלטת הממש</w:t>
      </w:r>
      <w:r>
        <w:rPr>
          <w:rFonts w:hint="cs"/>
          <w:rtl/>
        </w:rPr>
        <w:t xml:space="preserve">לה, אני קורא מכאן לשר אהוד אולמרט, ממלא-מקום ראש הממשלה, לפעול לכבד את ההחלטות שהממשלה קיבלה, ליישם אותן, להקצות תקציבים ולעקוב אחרי זה שכל משרד ומשרד יקצה את התקציבים בהתאם להחלטות הקודמות של הממשלה. תודה רבה. </w:t>
      </w:r>
    </w:p>
    <w:p w14:paraId="75703547" w14:textId="77777777" w:rsidR="00000000" w:rsidRDefault="00A32788">
      <w:pPr>
        <w:pStyle w:val="a0"/>
        <w:rPr>
          <w:rFonts w:hint="cs"/>
          <w:rtl/>
        </w:rPr>
      </w:pPr>
    </w:p>
    <w:p w14:paraId="6CB8E3CB" w14:textId="77777777" w:rsidR="00000000" w:rsidRDefault="00A32788">
      <w:pPr>
        <w:pStyle w:val="af1"/>
        <w:rPr>
          <w:rtl/>
        </w:rPr>
      </w:pPr>
      <w:r>
        <w:rPr>
          <w:rtl/>
        </w:rPr>
        <w:t>היו"ר ראובן ריבלין:</w:t>
      </w:r>
    </w:p>
    <w:p w14:paraId="0C07DE75" w14:textId="77777777" w:rsidR="00000000" w:rsidRDefault="00A32788">
      <w:pPr>
        <w:pStyle w:val="a0"/>
        <w:rPr>
          <w:rtl/>
        </w:rPr>
      </w:pPr>
    </w:p>
    <w:p w14:paraId="24EDDDC9" w14:textId="77777777" w:rsidR="00000000" w:rsidRDefault="00A32788">
      <w:pPr>
        <w:pStyle w:val="a0"/>
        <w:rPr>
          <w:rFonts w:hint="cs"/>
          <w:rtl/>
        </w:rPr>
      </w:pPr>
      <w:r>
        <w:rPr>
          <w:rFonts w:hint="cs"/>
          <w:rtl/>
        </w:rPr>
        <w:t>תודה לחבר הכנסת טלב אל</w:t>
      </w:r>
      <w:r>
        <w:rPr>
          <w:rFonts w:hint="cs"/>
          <w:rtl/>
        </w:rPr>
        <w:t xml:space="preserve">סאנע. חברי הכנסת, יסיים את הדיון חבר הכנסת גדעון סער. לרשות אדוני עומדות חמש דקות. אם ירצה, ישיב אחר כך השר גדעון עזרא בשם הממשלה, ואם לא, נפנה מייד להצבעות על שלוש הצעות האי-אמון. נא לצלצל פעם נוספת. </w:t>
      </w:r>
    </w:p>
    <w:p w14:paraId="54623319" w14:textId="77777777" w:rsidR="00000000" w:rsidRDefault="00A32788">
      <w:pPr>
        <w:pStyle w:val="a0"/>
        <w:rPr>
          <w:rtl/>
        </w:rPr>
      </w:pPr>
    </w:p>
    <w:p w14:paraId="564F2012" w14:textId="77777777" w:rsidR="00000000" w:rsidRDefault="00A32788">
      <w:pPr>
        <w:pStyle w:val="a"/>
        <w:rPr>
          <w:rtl/>
        </w:rPr>
      </w:pPr>
      <w:bookmarkStart w:id="237" w:name="FS000001027T10_05_2004_19_34_04"/>
      <w:bookmarkStart w:id="238" w:name="_Toc80592874"/>
      <w:bookmarkEnd w:id="237"/>
      <w:r>
        <w:rPr>
          <w:rFonts w:hint="eastAsia"/>
          <w:rtl/>
        </w:rPr>
        <w:t>גדעון</w:t>
      </w:r>
      <w:r>
        <w:rPr>
          <w:rtl/>
        </w:rPr>
        <w:t xml:space="preserve"> סער (הליכוד):</w:t>
      </w:r>
      <w:bookmarkEnd w:id="238"/>
    </w:p>
    <w:p w14:paraId="348E3226" w14:textId="77777777" w:rsidR="00000000" w:rsidRDefault="00A32788">
      <w:pPr>
        <w:pStyle w:val="a0"/>
        <w:rPr>
          <w:rFonts w:hint="cs"/>
          <w:rtl/>
        </w:rPr>
      </w:pPr>
    </w:p>
    <w:p w14:paraId="4E26ACF4" w14:textId="77777777" w:rsidR="00000000" w:rsidRDefault="00A32788">
      <w:pPr>
        <w:pStyle w:val="a0"/>
        <w:rPr>
          <w:rFonts w:hint="cs"/>
          <w:rtl/>
        </w:rPr>
      </w:pPr>
      <w:r>
        <w:rPr>
          <w:rFonts w:hint="cs"/>
          <w:rtl/>
        </w:rPr>
        <w:t>אדוני היושב-ראש, כנסת נכבדה, מכו</w:t>
      </w:r>
      <w:r>
        <w:rPr>
          <w:rFonts w:hint="cs"/>
          <w:rtl/>
        </w:rPr>
        <w:t xml:space="preserve">בדי ראש הממשלה, שמעתי כאן את נאומו המוזר של יושב-ראש מפלגת העבודה לשעבר, חבר הכנסת מצנע. צר לי שהוא לא נמצא כרגע במליאה. אדוני היושב-ראש, זה היה אחד הנאומים המוזרים ששמענו בבית הזה בכלל ובהנמקת הצעות האי-אמון בפרט. </w:t>
      </w:r>
    </w:p>
    <w:p w14:paraId="3CC5DB9E" w14:textId="77777777" w:rsidR="00000000" w:rsidRDefault="00A32788">
      <w:pPr>
        <w:pStyle w:val="a0"/>
        <w:rPr>
          <w:rFonts w:hint="cs"/>
          <w:rtl/>
        </w:rPr>
      </w:pPr>
    </w:p>
    <w:p w14:paraId="0D87011C" w14:textId="77777777" w:rsidR="00000000" w:rsidRDefault="00A32788">
      <w:pPr>
        <w:pStyle w:val="a0"/>
        <w:rPr>
          <w:rFonts w:hint="cs"/>
          <w:rtl/>
        </w:rPr>
      </w:pPr>
      <w:r>
        <w:rPr>
          <w:rFonts w:hint="cs"/>
          <w:rtl/>
        </w:rPr>
        <w:t>זה התחיל בכך שחבר הכנסת מצנע אמר שהוא מ</w:t>
      </w:r>
      <w:r>
        <w:rPr>
          <w:rFonts w:hint="cs"/>
          <w:rtl/>
        </w:rPr>
        <w:t>ייצג חלקים נרחבים במפלגת השלטון, בליכוד. חבר הכנסת מצנע, עם העמדות שלו, שזכורות לנו, עם ההישגים שאליהם הוא הוביל את מפלגתו בגלל העמדות האלה, ועם הסכם ז'נבה, שהוא בהחלט היה אחד האנשים שדחפו אליו. אם הוא חושב שהוא מייצג את אנשי הליכוד, אולי הוא יצטרף לליכוד?</w:t>
      </w:r>
    </w:p>
    <w:p w14:paraId="0F42584E" w14:textId="77777777" w:rsidR="00000000" w:rsidRDefault="00A32788">
      <w:pPr>
        <w:pStyle w:val="a0"/>
        <w:rPr>
          <w:rFonts w:hint="cs"/>
          <w:rtl/>
        </w:rPr>
      </w:pPr>
    </w:p>
    <w:p w14:paraId="7F426699" w14:textId="77777777" w:rsidR="00000000" w:rsidRDefault="00A32788">
      <w:pPr>
        <w:pStyle w:val="a0"/>
        <w:rPr>
          <w:rFonts w:hint="cs"/>
          <w:rtl/>
        </w:rPr>
      </w:pPr>
      <w:r>
        <w:rPr>
          <w:rFonts w:hint="cs"/>
          <w:rtl/>
        </w:rPr>
        <w:t>אדוני היושב-ראש, אחר כך הוא גלש לאמירות חסרות אחריות שמזמן לא שמענו כמותן בבית הזה. הוא התייחס לרצח המזעזע של משפחת חטואל, והוא דיבר על "אחריות הממשלה למחדל שלא מנע את רצח משפחת חטואל". איך מלאו לבו של חבר הכנסת מצנע להטיל את האחריות על ממשלת ישראל? הקשב</w:t>
      </w:r>
      <w:r>
        <w:rPr>
          <w:rFonts w:hint="cs"/>
          <w:rtl/>
        </w:rPr>
        <w:t xml:space="preserve">תי לדבריו בקפידה. לא שמעתי דבר על ארגוני המרצחים, לא שמעתי דבר על המרצחים עצמם. הוא המשיך לדבר על מחדלי הממשלה באישור האירוע שהיה אתמול, אירוע קשה. </w:t>
      </w:r>
    </w:p>
    <w:p w14:paraId="3166F99D" w14:textId="77777777" w:rsidR="00000000" w:rsidRDefault="00A32788">
      <w:pPr>
        <w:pStyle w:val="a0"/>
        <w:rPr>
          <w:rFonts w:hint="cs"/>
          <w:rtl/>
        </w:rPr>
      </w:pPr>
    </w:p>
    <w:p w14:paraId="5682C397" w14:textId="77777777" w:rsidR="00000000" w:rsidRDefault="00A32788">
      <w:pPr>
        <w:pStyle w:val="af1"/>
        <w:rPr>
          <w:rtl/>
        </w:rPr>
      </w:pPr>
      <w:r>
        <w:rPr>
          <w:rtl/>
        </w:rPr>
        <w:t>היו"ר ראובן ריבלין:</w:t>
      </w:r>
    </w:p>
    <w:p w14:paraId="7196639A" w14:textId="77777777" w:rsidR="00000000" w:rsidRDefault="00A32788">
      <w:pPr>
        <w:pStyle w:val="a0"/>
        <w:rPr>
          <w:rtl/>
        </w:rPr>
      </w:pPr>
    </w:p>
    <w:p w14:paraId="3177EC6E" w14:textId="77777777" w:rsidR="00000000" w:rsidRDefault="00A32788">
      <w:pPr>
        <w:pStyle w:val="a0"/>
        <w:rPr>
          <w:rFonts w:hint="cs"/>
          <w:rtl/>
        </w:rPr>
      </w:pPr>
      <w:r>
        <w:rPr>
          <w:rFonts w:hint="cs"/>
          <w:rtl/>
        </w:rPr>
        <w:t xml:space="preserve">נדמה לי שחבר הכנסת מצנע לא ניקה את ארגוני החבלה ולא נתן להם הנחה כלשהי. </w:t>
      </w:r>
    </w:p>
    <w:p w14:paraId="60B5F793" w14:textId="77777777" w:rsidR="00000000" w:rsidRDefault="00A32788">
      <w:pPr>
        <w:pStyle w:val="a0"/>
        <w:rPr>
          <w:rFonts w:hint="cs"/>
          <w:rtl/>
        </w:rPr>
      </w:pPr>
    </w:p>
    <w:p w14:paraId="3FE7A469" w14:textId="77777777" w:rsidR="00000000" w:rsidRDefault="00A32788">
      <w:pPr>
        <w:pStyle w:val="-"/>
        <w:rPr>
          <w:rtl/>
        </w:rPr>
      </w:pPr>
      <w:bookmarkStart w:id="239" w:name="FS000001027T10_05_2004_20_05_41C"/>
      <w:bookmarkEnd w:id="239"/>
      <w:r>
        <w:rPr>
          <w:rtl/>
        </w:rPr>
        <w:t>גדעון סער (</w:t>
      </w:r>
      <w:r>
        <w:rPr>
          <w:rtl/>
        </w:rPr>
        <w:t>הליכוד):</w:t>
      </w:r>
    </w:p>
    <w:p w14:paraId="349B1A1A" w14:textId="77777777" w:rsidR="00000000" w:rsidRDefault="00A32788">
      <w:pPr>
        <w:pStyle w:val="a0"/>
        <w:rPr>
          <w:rtl/>
        </w:rPr>
      </w:pPr>
    </w:p>
    <w:p w14:paraId="3D4515A3" w14:textId="77777777" w:rsidR="00000000" w:rsidRDefault="00A32788">
      <w:pPr>
        <w:pStyle w:val="a0"/>
        <w:rPr>
          <w:rFonts w:hint="cs"/>
          <w:rtl/>
        </w:rPr>
      </w:pPr>
      <w:r>
        <w:rPr>
          <w:rFonts w:hint="cs"/>
          <w:rtl/>
        </w:rPr>
        <w:t>חבר הכנסת מצנע דיבר על אחריות הממשלה למחדל שלא מנע את רצח משפחת חטואל. אני שואל את חבר הכנסת מצנע: איך מלאך לבך? איך מלאך לבך להטיל את האחריות לרצח הנפשע הזה על ממשלת ישראל?</w:t>
      </w:r>
    </w:p>
    <w:p w14:paraId="1E5BDEEA" w14:textId="77777777" w:rsidR="00000000" w:rsidRDefault="00A32788">
      <w:pPr>
        <w:pStyle w:val="a0"/>
        <w:rPr>
          <w:rFonts w:hint="cs"/>
          <w:rtl/>
        </w:rPr>
      </w:pPr>
    </w:p>
    <w:p w14:paraId="45838289" w14:textId="77777777" w:rsidR="00000000" w:rsidRDefault="00A32788">
      <w:pPr>
        <w:pStyle w:val="af0"/>
        <w:rPr>
          <w:rtl/>
        </w:rPr>
      </w:pPr>
      <w:r>
        <w:rPr>
          <w:rFonts w:hint="eastAsia"/>
          <w:rtl/>
        </w:rPr>
        <w:t>עמרם</w:t>
      </w:r>
      <w:r>
        <w:rPr>
          <w:rtl/>
        </w:rPr>
        <w:t xml:space="preserve"> מצנע (העבודה-מימד):</w:t>
      </w:r>
    </w:p>
    <w:p w14:paraId="61339F34" w14:textId="77777777" w:rsidR="00000000" w:rsidRDefault="00A32788">
      <w:pPr>
        <w:pStyle w:val="a0"/>
        <w:rPr>
          <w:rFonts w:hint="cs"/>
          <w:rtl/>
        </w:rPr>
      </w:pPr>
    </w:p>
    <w:p w14:paraId="146F7B24" w14:textId="77777777" w:rsidR="00000000" w:rsidRDefault="00A32788">
      <w:pPr>
        <w:pStyle w:val="a0"/>
        <w:rPr>
          <w:rFonts w:hint="cs"/>
          <w:rtl/>
        </w:rPr>
      </w:pPr>
      <w:r>
        <w:rPr>
          <w:rFonts w:hint="cs"/>
          <w:rtl/>
        </w:rPr>
        <w:t>זה לא מה שאמרתי. אם לא אכפת לך, זה לא מה שאמר</w:t>
      </w:r>
      <w:r>
        <w:rPr>
          <w:rFonts w:hint="cs"/>
          <w:rtl/>
        </w:rPr>
        <w:t xml:space="preserve">תי. </w:t>
      </w:r>
    </w:p>
    <w:p w14:paraId="13D3C11D" w14:textId="77777777" w:rsidR="00000000" w:rsidRDefault="00A32788">
      <w:pPr>
        <w:pStyle w:val="a0"/>
        <w:rPr>
          <w:rFonts w:hint="cs"/>
          <w:rtl/>
        </w:rPr>
      </w:pPr>
    </w:p>
    <w:p w14:paraId="3DA42F61" w14:textId="77777777" w:rsidR="00000000" w:rsidRDefault="00A32788">
      <w:pPr>
        <w:pStyle w:val="-"/>
        <w:rPr>
          <w:rtl/>
        </w:rPr>
      </w:pPr>
      <w:bookmarkStart w:id="240" w:name="FS000001027T10_05_2004_20_06_28C"/>
      <w:bookmarkEnd w:id="240"/>
      <w:r>
        <w:rPr>
          <w:rtl/>
        </w:rPr>
        <w:t>גדעון סער (הליכוד):</w:t>
      </w:r>
    </w:p>
    <w:p w14:paraId="5EBA7EC4" w14:textId="77777777" w:rsidR="00000000" w:rsidRDefault="00A32788">
      <w:pPr>
        <w:pStyle w:val="a0"/>
        <w:rPr>
          <w:rtl/>
        </w:rPr>
      </w:pPr>
    </w:p>
    <w:p w14:paraId="339E1FF0" w14:textId="77777777" w:rsidR="00000000" w:rsidRDefault="00A32788">
      <w:pPr>
        <w:pStyle w:val="a0"/>
        <w:rPr>
          <w:rFonts w:hint="cs"/>
          <w:rtl/>
        </w:rPr>
      </w:pPr>
      <w:r>
        <w:rPr>
          <w:rFonts w:hint="cs"/>
          <w:rtl/>
        </w:rPr>
        <w:t xml:space="preserve">אמרת את זה מלה במלה. אני מצטט. אני מצטט מלה במלה.                          </w:t>
      </w:r>
    </w:p>
    <w:p w14:paraId="543C01E5" w14:textId="77777777" w:rsidR="00000000" w:rsidRDefault="00A32788">
      <w:pPr>
        <w:pStyle w:val="a0"/>
        <w:rPr>
          <w:rFonts w:hint="cs"/>
          <w:rtl/>
        </w:rPr>
      </w:pPr>
    </w:p>
    <w:p w14:paraId="1D218184" w14:textId="77777777" w:rsidR="00000000" w:rsidRDefault="00A32788">
      <w:pPr>
        <w:pStyle w:val="af0"/>
        <w:rPr>
          <w:rtl/>
        </w:rPr>
      </w:pPr>
      <w:r>
        <w:rPr>
          <w:rFonts w:hint="eastAsia"/>
          <w:rtl/>
        </w:rPr>
        <w:t>עמרם</w:t>
      </w:r>
      <w:r>
        <w:rPr>
          <w:rtl/>
        </w:rPr>
        <w:t xml:space="preserve"> מצנע (העבודה-מימד):</w:t>
      </w:r>
    </w:p>
    <w:p w14:paraId="297257D5" w14:textId="77777777" w:rsidR="00000000" w:rsidRDefault="00A32788">
      <w:pPr>
        <w:pStyle w:val="a0"/>
        <w:rPr>
          <w:rFonts w:hint="cs"/>
          <w:rtl/>
        </w:rPr>
      </w:pPr>
    </w:p>
    <w:p w14:paraId="22A046AB" w14:textId="77777777" w:rsidR="00000000" w:rsidRDefault="00A32788">
      <w:pPr>
        <w:pStyle w:val="a0"/>
        <w:rPr>
          <w:rFonts w:hint="cs"/>
          <w:rtl/>
        </w:rPr>
      </w:pPr>
      <w:r>
        <w:rPr>
          <w:rFonts w:hint="cs"/>
          <w:rtl/>
        </w:rPr>
        <w:t>אתה סומך על הפלסטינים שימנעו את הרצח?</w:t>
      </w:r>
    </w:p>
    <w:p w14:paraId="79C3E21D" w14:textId="77777777" w:rsidR="00000000" w:rsidRDefault="00A32788">
      <w:pPr>
        <w:pStyle w:val="a0"/>
        <w:rPr>
          <w:rFonts w:hint="cs"/>
          <w:rtl/>
        </w:rPr>
      </w:pPr>
    </w:p>
    <w:p w14:paraId="6AC66420" w14:textId="77777777" w:rsidR="00000000" w:rsidRDefault="00A32788">
      <w:pPr>
        <w:pStyle w:val="af1"/>
        <w:rPr>
          <w:rtl/>
        </w:rPr>
      </w:pPr>
      <w:r>
        <w:rPr>
          <w:rtl/>
        </w:rPr>
        <w:t>היו"ר ראובן ריבלין:</w:t>
      </w:r>
    </w:p>
    <w:p w14:paraId="57FC078D" w14:textId="77777777" w:rsidR="00000000" w:rsidRDefault="00A32788">
      <w:pPr>
        <w:pStyle w:val="a0"/>
        <w:rPr>
          <w:rtl/>
        </w:rPr>
      </w:pPr>
    </w:p>
    <w:p w14:paraId="7ABA83A9" w14:textId="77777777" w:rsidR="00000000" w:rsidRDefault="00A32788">
      <w:pPr>
        <w:pStyle w:val="a0"/>
        <w:rPr>
          <w:rFonts w:hint="cs"/>
          <w:rtl/>
        </w:rPr>
      </w:pPr>
      <w:r>
        <w:rPr>
          <w:rFonts w:hint="cs"/>
          <w:rtl/>
        </w:rPr>
        <w:t xml:space="preserve">הוא לא ניקה את הפלסטינים, אני מוכרח לומר. </w:t>
      </w:r>
    </w:p>
    <w:p w14:paraId="6059E99F" w14:textId="77777777" w:rsidR="00000000" w:rsidRDefault="00A32788">
      <w:pPr>
        <w:pStyle w:val="a0"/>
        <w:rPr>
          <w:rFonts w:hint="cs"/>
          <w:rtl/>
        </w:rPr>
      </w:pPr>
    </w:p>
    <w:p w14:paraId="74646315" w14:textId="77777777" w:rsidR="00000000" w:rsidRDefault="00A32788">
      <w:pPr>
        <w:pStyle w:val="-"/>
        <w:rPr>
          <w:rtl/>
        </w:rPr>
      </w:pPr>
      <w:bookmarkStart w:id="241" w:name="FS000001027T10_05_2004_20_07_53C"/>
      <w:bookmarkEnd w:id="241"/>
      <w:r>
        <w:rPr>
          <w:rtl/>
        </w:rPr>
        <w:t>גדעון סער (הליכוד):</w:t>
      </w:r>
    </w:p>
    <w:p w14:paraId="4A3A132A" w14:textId="77777777" w:rsidR="00000000" w:rsidRDefault="00A32788">
      <w:pPr>
        <w:pStyle w:val="a0"/>
        <w:rPr>
          <w:rtl/>
        </w:rPr>
      </w:pPr>
    </w:p>
    <w:p w14:paraId="30FE19E3" w14:textId="77777777" w:rsidR="00000000" w:rsidRDefault="00A32788">
      <w:pPr>
        <w:pStyle w:val="a0"/>
        <w:rPr>
          <w:rFonts w:hint="cs"/>
          <w:rtl/>
        </w:rPr>
      </w:pPr>
      <w:r>
        <w:rPr>
          <w:rFonts w:hint="cs"/>
          <w:rtl/>
        </w:rPr>
        <w:t>ה</w:t>
      </w:r>
      <w:r>
        <w:rPr>
          <w:rFonts w:hint="cs"/>
          <w:rtl/>
        </w:rPr>
        <w:t xml:space="preserve">וא המשיך ואמר, שהוא לא היה מאשר אירוע כמו זה שהיה אתמול. זה בסדר, אני מבין שהוא ממשיך לחשוב כאלוף פיקוד. זה בסדר, אבל כך לנמק אי-אמון בממשלה? מוזר. </w:t>
      </w:r>
    </w:p>
    <w:p w14:paraId="1F33D4F6" w14:textId="77777777" w:rsidR="00000000" w:rsidRDefault="00A32788">
      <w:pPr>
        <w:pStyle w:val="a0"/>
        <w:rPr>
          <w:rFonts w:hint="cs"/>
          <w:rtl/>
        </w:rPr>
      </w:pPr>
    </w:p>
    <w:p w14:paraId="227D9D63" w14:textId="77777777" w:rsidR="00000000" w:rsidRDefault="00A32788">
      <w:pPr>
        <w:pStyle w:val="a0"/>
        <w:rPr>
          <w:rFonts w:hint="cs"/>
          <w:rtl/>
        </w:rPr>
      </w:pPr>
      <w:r>
        <w:rPr>
          <w:rFonts w:hint="cs"/>
          <w:rtl/>
        </w:rPr>
        <w:t>אני חייב להגיד, שהצעת האי-אמון הזאת מוזרה. היא על תוצאות משאל החברים בליכוד, שלפי הכותרת "הראו שהימין הקיצ</w:t>
      </w:r>
      <w:r>
        <w:rPr>
          <w:rFonts w:hint="cs"/>
          <w:rtl/>
        </w:rPr>
        <w:t>וני השתלט על הליכוד". מי בא להסביר לנו את זה? את מי שלחתם לעשות את זה? את איש השמאל הקיצוני עמרם מצנע.</w:t>
      </w:r>
    </w:p>
    <w:p w14:paraId="480BA566" w14:textId="77777777" w:rsidR="00000000" w:rsidRDefault="00A32788">
      <w:pPr>
        <w:pStyle w:val="a0"/>
        <w:ind w:firstLine="0"/>
        <w:rPr>
          <w:rFonts w:hint="cs"/>
          <w:rtl/>
        </w:rPr>
      </w:pPr>
    </w:p>
    <w:p w14:paraId="01D50A02" w14:textId="77777777" w:rsidR="00000000" w:rsidRDefault="00A32788">
      <w:pPr>
        <w:pStyle w:val="a0"/>
        <w:ind w:firstLine="0"/>
        <w:rPr>
          <w:rFonts w:hint="cs"/>
          <w:rtl/>
        </w:rPr>
      </w:pPr>
      <w:r>
        <w:rPr>
          <w:rFonts w:hint="cs"/>
          <w:rtl/>
        </w:rPr>
        <w:tab/>
        <w:t>אדוני היושב-ראש, אני רוצה לומר לאן הגיעה מפלגת העבודה בתוכניתה המדינית והביטחונית החדשה, שכוללת, מעבר לנסיגה לקווי 1967, כאשר כל חריגה מכך היא חריגה שת</w:t>
      </w:r>
      <w:r>
        <w:rPr>
          <w:rFonts w:hint="cs"/>
          <w:rtl/>
        </w:rPr>
        <w:t>פוצה "בחילופי שטחים ובחלוקת ירושלים", גם השתתפות בפתרון בין-לאומי לפיצוי הפליטים הפלסטינים. זאת אומרת, מפלגת העבודה מקבלת את האחריות לאותה טרגדיה שנגרמה מפני שמדינת ערב פתחו במלחמה, בשל ההתנגדות לחלוקת הארץ ולפתרון שהיה באותה עת, ומציעה בהתנדבות את מדינת י</w:t>
      </w:r>
      <w:r>
        <w:rPr>
          <w:rFonts w:hint="cs"/>
          <w:rtl/>
        </w:rPr>
        <w:t xml:space="preserve">שראל כאחראית לפיצוי בעיית הפליטים הפלסטינים. לאחר מכן תבואו  ותרצו לנו על קיצוניות. </w:t>
      </w:r>
    </w:p>
    <w:p w14:paraId="64ED9AEF" w14:textId="77777777" w:rsidR="00000000" w:rsidRDefault="00A32788">
      <w:pPr>
        <w:pStyle w:val="a0"/>
        <w:ind w:firstLine="0"/>
        <w:rPr>
          <w:rFonts w:hint="cs"/>
          <w:rtl/>
        </w:rPr>
      </w:pPr>
    </w:p>
    <w:p w14:paraId="0A5DA31D" w14:textId="77777777" w:rsidR="00000000" w:rsidRDefault="00A32788">
      <w:pPr>
        <w:pStyle w:val="a0"/>
        <w:ind w:firstLine="0"/>
        <w:rPr>
          <w:rFonts w:hint="cs"/>
          <w:rtl/>
        </w:rPr>
      </w:pPr>
      <w:r>
        <w:rPr>
          <w:rFonts w:hint="cs"/>
          <w:rtl/>
        </w:rPr>
        <w:tab/>
        <w:t>אדוני היושב-ראש, לשמאל יש מסורת של דה-לגיטימציה של הליכים דמוקרטיים כאשר התוצאות של אותם הליכים אינן נראות לו. לכן בימים הללו הם מנסים לעשות דה-לגיטימציה לליכוד דרך דה-ל</w:t>
      </w:r>
      <w:r>
        <w:rPr>
          <w:rFonts w:hint="cs"/>
          <w:rtl/>
        </w:rPr>
        <w:t>גיטימציה לתוצאות משאל החברים בליכוד. הם מדברים על מיעוט קטן, אדוני היושב-ראש. אני רק מסתכל עליכם, הרי הייתם רוצים לראות אצלכם חלק קטן, חבר הכנסת פרס, מאותם 100,000 אנשים שהגיעו בשבוע שעבר לקלפיות בנושא אידיאולוגי מובהק בליכוד. איך אני יודע שהייתם רוצים? זה</w:t>
      </w:r>
      <w:r>
        <w:rPr>
          <w:rFonts w:hint="cs"/>
          <w:rtl/>
        </w:rPr>
        <w:t xml:space="preserve"> פשוט מאוד: פשוט לקרוא עיתונים. קראתי למשל לפני שבועיים בעיתון "מעריב", עיתון רציני, כתבה של נדב אייל על המצב במפלגת העבודה, ושם נאמר שיותר מ-600 מחברי מרכז מפלגת העבודה הפסיקו לשלם דמי חבר. יותר מ-600 מחברי המוסד המרכזי של מפלגת העבודה.</w:t>
      </w:r>
    </w:p>
    <w:p w14:paraId="45474350" w14:textId="77777777" w:rsidR="00000000" w:rsidRDefault="00A32788">
      <w:pPr>
        <w:pStyle w:val="a0"/>
        <w:ind w:firstLine="0"/>
        <w:rPr>
          <w:rFonts w:hint="cs"/>
          <w:rtl/>
        </w:rPr>
      </w:pPr>
    </w:p>
    <w:p w14:paraId="59EE1B3E" w14:textId="77777777" w:rsidR="00000000" w:rsidRDefault="00A32788">
      <w:pPr>
        <w:pStyle w:val="af0"/>
        <w:rPr>
          <w:rtl/>
        </w:rPr>
      </w:pPr>
      <w:r>
        <w:rPr>
          <w:rFonts w:hint="eastAsia"/>
          <w:rtl/>
        </w:rPr>
        <w:t>קולט</w:t>
      </w:r>
      <w:r>
        <w:rPr>
          <w:rtl/>
        </w:rPr>
        <w:t xml:space="preserve"> אביטל (העבוד</w:t>
      </w:r>
      <w:r>
        <w:rPr>
          <w:rtl/>
        </w:rPr>
        <w:t>ה-מימד):</w:t>
      </w:r>
    </w:p>
    <w:p w14:paraId="1E9808CB" w14:textId="77777777" w:rsidR="00000000" w:rsidRDefault="00A32788">
      <w:pPr>
        <w:pStyle w:val="a0"/>
        <w:rPr>
          <w:rFonts w:hint="cs"/>
          <w:rtl/>
        </w:rPr>
      </w:pPr>
    </w:p>
    <w:p w14:paraId="49962378" w14:textId="77777777" w:rsidR="00000000" w:rsidRDefault="00A32788">
      <w:pPr>
        <w:pStyle w:val="a0"/>
        <w:rPr>
          <w:rFonts w:hint="cs"/>
          <w:rtl/>
        </w:rPr>
      </w:pPr>
      <w:r>
        <w:rPr>
          <w:rFonts w:hint="cs"/>
          <w:rtl/>
        </w:rPr>
        <w:t xml:space="preserve">- - - </w:t>
      </w:r>
    </w:p>
    <w:p w14:paraId="1FDB96A0" w14:textId="77777777" w:rsidR="00000000" w:rsidRDefault="00A32788">
      <w:pPr>
        <w:pStyle w:val="a0"/>
        <w:ind w:firstLine="0"/>
        <w:rPr>
          <w:rFonts w:hint="cs"/>
          <w:rtl/>
        </w:rPr>
      </w:pPr>
    </w:p>
    <w:p w14:paraId="462E3E68" w14:textId="77777777" w:rsidR="00000000" w:rsidRDefault="00A32788">
      <w:pPr>
        <w:pStyle w:val="-"/>
        <w:rPr>
          <w:rtl/>
        </w:rPr>
      </w:pPr>
      <w:bookmarkStart w:id="242" w:name="FS000001027T10_05_2004_19_31_48"/>
      <w:bookmarkStart w:id="243" w:name="FS000001027T10_05_2004_19_31_53C"/>
      <w:bookmarkEnd w:id="242"/>
      <w:bookmarkEnd w:id="243"/>
      <w:r>
        <w:rPr>
          <w:rtl/>
        </w:rPr>
        <w:t>גדעון סער (הליכוד):</w:t>
      </w:r>
    </w:p>
    <w:p w14:paraId="771D0427" w14:textId="77777777" w:rsidR="00000000" w:rsidRDefault="00A32788">
      <w:pPr>
        <w:pStyle w:val="a0"/>
        <w:rPr>
          <w:rtl/>
        </w:rPr>
      </w:pPr>
    </w:p>
    <w:p w14:paraId="2F354D58" w14:textId="77777777" w:rsidR="00000000" w:rsidRDefault="00A32788">
      <w:pPr>
        <w:pStyle w:val="a0"/>
        <w:rPr>
          <w:rFonts w:hint="cs"/>
          <w:rtl/>
        </w:rPr>
      </w:pPr>
      <w:r>
        <w:rPr>
          <w:rFonts w:hint="cs"/>
          <w:rtl/>
        </w:rPr>
        <w:t xml:space="preserve">אתם הצגתם הצעת אי-אמון על תוצאות המשאל בליכוד. אתם תמיד נותנים עצות לליכוד. אני חושב שאם יש לכם עצות כל כך טובות, למה אתם פעם לא נותנים עצה טובה לעצמכם? תנו פעם גם עצה טובה לעצמכם. מה אנחנו קוראים בעיתון "מעריב"? </w:t>
      </w:r>
      <w:r>
        <w:rPr>
          <w:rtl/>
        </w:rPr>
        <w:t>–</w:t>
      </w:r>
      <w:r>
        <w:rPr>
          <w:rFonts w:hint="cs"/>
          <w:rtl/>
        </w:rPr>
        <w:t xml:space="preserve"> בכ</w:t>
      </w:r>
      <w:r>
        <w:rPr>
          <w:rFonts w:hint="cs"/>
          <w:rtl/>
        </w:rPr>
        <w:t xml:space="preserve">יר במפלגת העבודה אומר, ש-600 חברי המרכז שלא שילמו דמי חבר נפלטו ממרשם החברים. נשלח לכולם מכתב תזכורת ועד סוף החודש הם יכולים לחזור הביתה. בכיר אחר מוסיף במרירות: עכשיו אני מבין למה אף אחד לא מגיע לפגישות המרכז.  מקורבים לפרס מצוטטים בכתבה - - - </w:t>
      </w:r>
    </w:p>
    <w:p w14:paraId="2AE50881" w14:textId="77777777" w:rsidR="00000000" w:rsidRDefault="00A32788">
      <w:pPr>
        <w:pStyle w:val="a0"/>
        <w:ind w:firstLine="0"/>
        <w:rPr>
          <w:rFonts w:hint="cs"/>
          <w:rtl/>
        </w:rPr>
      </w:pPr>
    </w:p>
    <w:p w14:paraId="2F84070B" w14:textId="77777777" w:rsidR="00000000" w:rsidRDefault="00A32788">
      <w:pPr>
        <w:pStyle w:val="af0"/>
        <w:rPr>
          <w:rtl/>
        </w:rPr>
      </w:pPr>
      <w:r>
        <w:rPr>
          <w:rFonts w:hint="eastAsia"/>
          <w:rtl/>
        </w:rPr>
        <w:t>יצחק</w:t>
      </w:r>
      <w:r>
        <w:rPr>
          <w:rtl/>
        </w:rPr>
        <w:t xml:space="preserve"> הרצו</w:t>
      </w:r>
      <w:r>
        <w:rPr>
          <w:rtl/>
        </w:rPr>
        <w:t>ג (העבודה-מימד):</w:t>
      </w:r>
    </w:p>
    <w:p w14:paraId="770F0417" w14:textId="77777777" w:rsidR="00000000" w:rsidRDefault="00A32788">
      <w:pPr>
        <w:pStyle w:val="a0"/>
        <w:rPr>
          <w:rFonts w:hint="cs"/>
          <w:rtl/>
        </w:rPr>
      </w:pPr>
    </w:p>
    <w:p w14:paraId="161CD10E" w14:textId="77777777" w:rsidR="00000000" w:rsidRDefault="00A32788">
      <w:pPr>
        <w:pStyle w:val="a0"/>
        <w:rPr>
          <w:rFonts w:hint="cs"/>
          <w:rtl/>
        </w:rPr>
      </w:pPr>
      <w:r>
        <w:rPr>
          <w:rFonts w:hint="cs"/>
          <w:rtl/>
        </w:rPr>
        <w:t xml:space="preserve">זה לא יסתיר את המצב העלוב של המפלגה שלך. המפלגה שלך מתפלגת. </w:t>
      </w:r>
    </w:p>
    <w:p w14:paraId="6A8CD2BC" w14:textId="77777777" w:rsidR="00000000" w:rsidRDefault="00A32788">
      <w:pPr>
        <w:pStyle w:val="-"/>
        <w:rPr>
          <w:rFonts w:hint="cs"/>
          <w:rtl/>
        </w:rPr>
      </w:pPr>
      <w:bookmarkStart w:id="244" w:name="FS000001027T10_05_2004_19_52_46"/>
      <w:bookmarkStart w:id="245" w:name="FS000001027T10_05_2004_19_52_51C"/>
      <w:bookmarkEnd w:id="244"/>
      <w:bookmarkEnd w:id="245"/>
    </w:p>
    <w:p w14:paraId="377D6F88" w14:textId="77777777" w:rsidR="00000000" w:rsidRDefault="00A32788">
      <w:pPr>
        <w:pStyle w:val="-"/>
        <w:rPr>
          <w:rtl/>
        </w:rPr>
      </w:pPr>
      <w:r>
        <w:rPr>
          <w:rtl/>
        </w:rPr>
        <w:t>גדעון סער (הליכוד):</w:t>
      </w:r>
    </w:p>
    <w:p w14:paraId="622C8A33" w14:textId="77777777" w:rsidR="00000000" w:rsidRDefault="00A32788">
      <w:pPr>
        <w:pStyle w:val="a0"/>
        <w:rPr>
          <w:rtl/>
        </w:rPr>
      </w:pPr>
    </w:p>
    <w:p w14:paraId="61BE9F8A" w14:textId="77777777" w:rsidR="00000000" w:rsidRDefault="00A32788">
      <w:pPr>
        <w:pStyle w:val="a0"/>
        <w:rPr>
          <w:rFonts w:hint="cs"/>
          <w:rtl/>
        </w:rPr>
      </w:pPr>
      <w:r>
        <w:rPr>
          <w:rFonts w:hint="cs"/>
          <w:rtl/>
        </w:rPr>
        <w:t>חבר הכנסת הרצוג, תקשיב: מקורבים לפרס אמרו, כי הנתונים מוכיחים את הצורך בהצטרפות עם אחד למפלגת העבודה, כי אתם זקוקים לפעילים של עם אחד שיזרימו דם חדש למפלגת</w:t>
      </w:r>
      <w:r>
        <w:rPr>
          <w:rFonts w:hint="cs"/>
          <w:rtl/>
        </w:rPr>
        <w:t xml:space="preserve"> העבודה.  </w:t>
      </w:r>
    </w:p>
    <w:p w14:paraId="68FB693E" w14:textId="77777777" w:rsidR="00000000" w:rsidRDefault="00A32788">
      <w:pPr>
        <w:pStyle w:val="a0"/>
        <w:ind w:firstLine="0"/>
        <w:rPr>
          <w:rFonts w:hint="cs"/>
          <w:rtl/>
        </w:rPr>
      </w:pPr>
    </w:p>
    <w:p w14:paraId="10014FE2" w14:textId="77777777" w:rsidR="00000000" w:rsidRDefault="00A32788">
      <w:pPr>
        <w:pStyle w:val="af0"/>
        <w:rPr>
          <w:rtl/>
        </w:rPr>
      </w:pPr>
      <w:bookmarkStart w:id="246" w:name="FS000001027T10_05_2004_19_54_02C"/>
      <w:bookmarkEnd w:id="246"/>
      <w:r>
        <w:rPr>
          <w:rFonts w:hint="eastAsia"/>
          <w:rtl/>
        </w:rPr>
        <w:t>יצחק</w:t>
      </w:r>
      <w:r>
        <w:rPr>
          <w:rtl/>
        </w:rPr>
        <w:t xml:space="preserve"> הרצוג (העבודה-מימד):</w:t>
      </w:r>
    </w:p>
    <w:p w14:paraId="1D625B35" w14:textId="77777777" w:rsidR="00000000" w:rsidRDefault="00A32788">
      <w:pPr>
        <w:pStyle w:val="a0"/>
        <w:rPr>
          <w:rFonts w:hint="cs"/>
          <w:rtl/>
        </w:rPr>
      </w:pPr>
    </w:p>
    <w:p w14:paraId="6151CC61" w14:textId="77777777" w:rsidR="00000000" w:rsidRDefault="00A32788">
      <w:pPr>
        <w:pStyle w:val="a0"/>
        <w:rPr>
          <w:rFonts w:hint="cs"/>
          <w:rtl/>
        </w:rPr>
      </w:pPr>
      <w:r>
        <w:rPr>
          <w:rFonts w:hint="cs"/>
          <w:rtl/>
        </w:rPr>
        <w:t>על מה אתה מדבר?</w:t>
      </w:r>
    </w:p>
    <w:p w14:paraId="1A1A940F" w14:textId="77777777" w:rsidR="00000000" w:rsidRDefault="00A32788">
      <w:pPr>
        <w:pStyle w:val="a0"/>
        <w:ind w:firstLine="0"/>
        <w:rPr>
          <w:rFonts w:hint="cs"/>
          <w:rtl/>
        </w:rPr>
      </w:pPr>
    </w:p>
    <w:p w14:paraId="08AECFBB" w14:textId="77777777" w:rsidR="00000000" w:rsidRDefault="00A32788">
      <w:pPr>
        <w:pStyle w:val="-"/>
        <w:rPr>
          <w:rtl/>
        </w:rPr>
      </w:pPr>
      <w:bookmarkStart w:id="247" w:name="FS000001027T10_05_2004_19_54_39C"/>
      <w:bookmarkEnd w:id="247"/>
      <w:r>
        <w:rPr>
          <w:rtl/>
        </w:rPr>
        <w:t>גדעון סער (הליכוד):</w:t>
      </w:r>
    </w:p>
    <w:p w14:paraId="3563E8F7" w14:textId="77777777" w:rsidR="00000000" w:rsidRDefault="00A32788">
      <w:pPr>
        <w:pStyle w:val="a0"/>
        <w:rPr>
          <w:rtl/>
        </w:rPr>
      </w:pPr>
    </w:p>
    <w:p w14:paraId="54ED0FC4" w14:textId="77777777" w:rsidR="00000000" w:rsidRDefault="00A32788">
      <w:pPr>
        <w:pStyle w:val="a0"/>
        <w:rPr>
          <w:rFonts w:hint="cs"/>
          <w:rtl/>
        </w:rPr>
      </w:pPr>
      <w:r>
        <w:rPr>
          <w:rFonts w:hint="cs"/>
          <w:rtl/>
        </w:rPr>
        <w:t>על דברים כאלה, חבר הכנסת הרצוג, אומרים: טול קורה מבין עיניך, קצת צניעות.</w:t>
      </w:r>
    </w:p>
    <w:p w14:paraId="2582A959" w14:textId="77777777" w:rsidR="00000000" w:rsidRDefault="00A32788">
      <w:pPr>
        <w:pStyle w:val="a0"/>
        <w:ind w:firstLine="0"/>
        <w:rPr>
          <w:rFonts w:hint="cs"/>
          <w:rtl/>
        </w:rPr>
      </w:pPr>
    </w:p>
    <w:p w14:paraId="20A77853" w14:textId="77777777" w:rsidR="00000000" w:rsidRDefault="00A32788">
      <w:pPr>
        <w:pStyle w:val="af0"/>
        <w:rPr>
          <w:rtl/>
        </w:rPr>
      </w:pPr>
      <w:r>
        <w:rPr>
          <w:rFonts w:hint="eastAsia"/>
          <w:rtl/>
        </w:rPr>
        <w:t>אילנה</w:t>
      </w:r>
      <w:r>
        <w:rPr>
          <w:rtl/>
        </w:rPr>
        <w:t xml:space="preserve"> כהן (עם אחד):</w:t>
      </w:r>
    </w:p>
    <w:p w14:paraId="53BFDC72" w14:textId="77777777" w:rsidR="00000000" w:rsidRDefault="00A32788">
      <w:pPr>
        <w:pStyle w:val="a0"/>
        <w:rPr>
          <w:rFonts w:hint="cs"/>
          <w:rtl/>
        </w:rPr>
      </w:pPr>
    </w:p>
    <w:p w14:paraId="0278E885" w14:textId="77777777" w:rsidR="00000000" w:rsidRDefault="00A32788">
      <w:pPr>
        <w:pStyle w:val="a0"/>
        <w:rPr>
          <w:rFonts w:hint="cs"/>
          <w:rtl/>
        </w:rPr>
      </w:pPr>
      <w:r>
        <w:rPr>
          <w:rFonts w:hint="cs"/>
          <w:rtl/>
        </w:rPr>
        <w:t>מה יש לך עם עם אחד?</w:t>
      </w:r>
    </w:p>
    <w:p w14:paraId="737CE764" w14:textId="77777777" w:rsidR="00000000" w:rsidRDefault="00A32788">
      <w:pPr>
        <w:pStyle w:val="a0"/>
        <w:ind w:firstLine="0"/>
        <w:rPr>
          <w:rFonts w:hint="cs"/>
          <w:rtl/>
        </w:rPr>
      </w:pPr>
    </w:p>
    <w:p w14:paraId="19C5E690" w14:textId="77777777" w:rsidR="00000000" w:rsidRDefault="00A32788">
      <w:pPr>
        <w:pStyle w:val="-"/>
        <w:rPr>
          <w:rtl/>
        </w:rPr>
      </w:pPr>
      <w:bookmarkStart w:id="248" w:name="FS000001027T10_05_2004_19_55_03C"/>
      <w:bookmarkEnd w:id="248"/>
      <w:r>
        <w:rPr>
          <w:rtl/>
        </w:rPr>
        <w:t>גדעון סער (הליכוד):</w:t>
      </w:r>
    </w:p>
    <w:p w14:paraId="582AD6D6" w14:textId="77777777" w:rsidR="00000000" w:rsidRDefault="00A32788">
      <w:pPr>
        <w:pStyle w:val="a0"/>
        <w:rPr>
          <w:rtl/>
        </w:rPr>
      </w:pPr>
    </w:p>
    <w:p w14:paraId="7E80B63E" w14:textId="77777777" w:rsidR="00000000" w:rsidRDefault="00A32788">
      <w:pPr>
        <w:pStyle w:val="a0"/>
        <w:rPr>
          <w:rFonts w:hint="cs"/>
          <w:rtl/>
        </w:rPr>
      </w:pPr>
      <w:r>
        <w:rPr>
          <w:rFonts w:hint="cs"/>
          <w:rtl/>
        </w:rPr>
        <w:t>להיפך, אמרתי דבר חיובי.</w:t>
      </w:r>
    </w:p>
    <w:p w14:paraId="2ADC54F2" w14:textId="77777777" w:rsidR="00000000" w:rsidRDefault="00A32788">
      <w:pPr>
        <w:pStyle w:val="a0"/>
        <w:ind w:firstLine="0"/>
        <w:rPr>
          <w:rFonts w:hint="cs"/>
          <w:rtl/>
        </w:rPr>
      </w:pPr>
    </w:p>
    <w:p w14:paraId="61B39B75" w14:textId="77777777" w:rsidR="00000000" w:rsidRDefault="00A32788">
      <w:pPr>
        <w:pStyle w:val="af1"/>
        <w:rPr>
          <w:rtl/>
        </w:rPr>
      </w:pPr>
      <w:r>
        <w:rPr>
          <w:rtl/>
        </w:rPr>
        <w:t>היו"ר ראובן ריבלי</w:t>
      </w:r>
      <w:r>
        <w:rPr>
          <w:rtl/>
        </w:rPr>
        <w:t>ן:</w:t>
      </w:r>
    </w:p>
    <w:p w14:paraId="425FC5A6" w14:textId="77777777" w:rsidR="00000000" w:rsidRDefault="00A32788">
      <w:pPr>
        <w:pStyle w:val="a0"/>
        <w:rPr>
          <w:rtl/>
        </w:rPr>
      </w:pPr>
    </w:p>
    <w:p w14:paraId="6F2E4B97" w14:textId="77777777" w:rsidR="00000000" w:rsidRDefault="00A32788">
      <w:pPr>
        <w:pStyle w:val="a0"/>
        <w:rPr>
          <w:rFonts w:hint="cs"/>
          <w:rtl/>
        </w:rPr>
      </w:pPr>
      <w:r>
        <w:rPr>
          <w:rFonts w:hint="cs"/>
          <w:rtl/>
        </w:rPr>
        <w:t>חברת הכנסת כהן, לא להתקרב בנפנופי ידיים.</w:t>
      </w:r>
    </w:p>
    <w:p w14:paraId="5E16DB56" w14:textId="77777777" w:rsidR="00000000" w:rsidRDefault="00A32788">
      <w:pPr>
        <w:pStyle w:val="a0"/>
        <w:ind w:firstLine="0"/>
        <w:rPr>
          <w:rFonts w:hint="cs"/>
          <w:rtl/>
        </w:rPr>
      </w:pPr>
    </w:p>
    <w:p w14:paraId="2DE95945" w14:textId="77777777" w:rsidR="00000000" w:rsidRDefault="00A32788">
      <w:pPr>
        <w:pStyle w:val="-"/>
        <w:rPr>
          <w:rtl/>
        </w:rPr>
      </w:pPr>
      <w:bookmarkStart w:id="249" w:name="FS000001027T10_05_2004_19_55_25C"/>
      <w:bookmarkEnd w:id="249"/>
      <w:r>
        <w:rPr>
          <w:rtl/>
        </w:rPr>
        <w:t>גדעון סער (הליכוד):</w:t>
      </w:r>
    </w:p>
    <w:p w14:paraId="6C127C89" w14:textId="77777777" w:rsidR="00000000" w:rsidRDefault="00A32788">
      <w:pPr>
        <w:pStyle w:val="a0"/>
        <w:rPr>
          <w:rtl/>
        </w:rPr>
      </w:pPr>
    </w:p>
    <w:p w14:paraId="1C40971F" w14:textId="77777777" w:rsidR="00000000" w:rsidRDefault="00A32788">
      <w:pPr>
        <w:pStyle w:val="a0"/>
        <w:rPr>
          <w:rFonts w:hint="cs"/>
          <w:rtl/>
        </w:rPr>
      </w:pPr>
      <w:r>
        <w:rPr>
          <w:rFonts w:hint="cs"/>
          <w:rtl/>
        </w:rPr>
        <w:t xml:space="preserve">אדוני היושב-ראש, אני מסתכל על הספסלים הריקים שלכם כאן הערב הזה, בערב שבו הגשתם אי-אמון. תחזרו לעצמכם לפני שאתם מטיפים מוסר לאחרים. תודה רבה. </w:t>
      </w:r>
    </w:p>
    <w:p w14:paraId="74F243C5" w14:textId="77777777" w:rsidR="00000000" w:rsidRDefault="00A32788">
      <w:pPr>
        <w:pStyle w:val="a0"/>
        <w:ind w:firstLine="0"/>
        <w:rPr>
          <w:rFonts w:hint="cs"/>
          <w:rtl/>
        </w:rPr>
      </w:pPr>
    </w:p>
    <w:p w14:paraId="0D1ECFA9" w14:textId="77777777" w:rsidR="00000000" w:rsidRDefault="00A32788">
      <w:pPr>
        <w:pStyle w:val="af1"/>
        <w:rPr>
          <w:rtl/>
        </w:rPr>
      </w:pPr>
      <w:r>
        <w:rPr>
          <w:rtl/>
        </w:rPr>
        <w:t>היו"ר ראובן ריבלין:</w:t>
      </w:r>
    </w:p>
    <w:p w14:paraId="721139DE" w14:textId="77777777" w:rsidR="00000000" w:rsidRDefault="00A32788">
      <w:pPr>
        <w:pStyle w:val="a0"/>
        <w:rPr>
          <w:rtl/>
        </w:rPr>
      </w:pPr>
    </w:p>
    <w:p w14:paraId="19E5F1B0" w14:textId="77777777" w:rsidR="00000000" w:rsidRDefault="00A32788">
      <w:pPr>
        <w:pStyle w:val="a0"/>
        <w:rPr>
          <w:rFonts w:hint="cs"/>
          <w:rtl/>
        </w:rPr>
      </w:pPr>
      <w:r>
        <w:rPr>
          <w:rFonts w:hint="cs"/>
          <w:rtl/>
        </w:rPr>
        <w:t>תודה רבה. האם כבוד השר גד</w:t>
      </w:r>
      <w:r>
        <w:rPr>
          <w:rFonts w:hint="cs"/>
          <w:rtl/>
        </w:rPr>
        <w:t xml:space="preserve">עון עזרא רוצה להוסיף דברים בשם הממשלה? </w:t>
      </w:r>
    </w:p>
    <w:p w14:paraId="2575A01E" w14:textId="77777777" w:rsidR="00000000" w:rsidRDefault="00A32788">
      <w:pPr>
        <w:pStyle w:val="a0"/>
        <w:ind w:firstLine="0"/>
        <w:rPr>
          <w:rFonts w:hint="cs"/>
          <w:rtl/>
        </w:rPr>
      </w:pPr>
    </w:p>
    <w:p w14:paraId="2C8C54B3" w14:textId="77777777" w:rsidR="00000000" w:rsidRDefault="00A32788">
      <w:pPr>
        <w:pStyle w:val="af0"/>
        <w:rPr>
          <w:rtl/>
        </w:rPr>
      </w:pPr>
      <w:r>
        <w:rPr>
          <w:rFonts w:hint="eastAsia"/>
          <w:rtl/>
        </w:rPr>
        <w:t>השר</w:t>
      </w:r>
      <w:r>
        <w:rPr>
          <w:rtl/>
        </w:rPr>
        <w:t xml:space="preserve"> גדעון עזרא:</w:t>
      </w:r>
    </w:p>
    <w:p w14:paraId="1E9A1A8A" w14:textId="77777777" w:rsidR="00000000" w:rsidRDefault="00A32788">
      <w:pPr>
        <w:pStyle w:val="a0"/>
        <w:rPr>
          <w:rFonts w:hint="cs"/>
          <w:rtl/>
        </w:rPr>
      </w:pPr>
    </w:p>
    <w:p w14:paraId="18F8ECDD" w14:textId="77777777" w:rsidR="00000000" w:rsidRDefault="00A32788">
      <w:pPr>
        <w:pStyle w:val="a0"/>
        <w:rPr>
          <w:rFonts w:hint="cs"/>
          <w:rtl/>
        </w:rPr>
      </w:pPr>
      <w:r>
        <w:rPr>
          <w:rFonts w:hint="cs"/>
          <w:rtl/>
        </w:rPr>
        <w:t>לא.</w:t>
      </w:r>
    </w:p>
    <w:p w14:paraId="20A38DC3" w14:textId="77777777" w:rsidR="00000000" w:rsidRDefault="00A32788">
      <w:pPr>
        <w:pStyle w:val="a0"/>
        <w:ind w:firstLine="0"/>
        <w:rPr>
          <w:rFonts w:hint="cs"/>
          <w:rtl/>
        </w:rPr>
      </w:pPr>
    </w:p>
    <w:p w14:paraId="3D824383" w14:textId="77777777" w:rsidR="00000000" w:rsidRDefault="00A32788">
      <w:pPr>
        <w:pStyle w:val="af1"/>
        <w:rPr>
          <w:rtl/>
        </w:rPr>
      </w:pPr>
      <w:r>
        <w:rPr>
          <w:rtl/>
        </w:rPr>
        <w:t>היו"ר ראובן ריבלין:</w:t>
      </w:r>
    </w:p>
    <w:p w14:paraId="4964D1FB" w14:textId="77777777" w:rsidR="00000000" w:rsidRDefault="00A32788">
      <w:pPr>
        <w:pStyle w:val="a0"/>
        <w:rPr>
          <w:rtl/>
        </w:rPr>
      </w:pPr>
    </w:p>
    <w:p w14:paraId="3BD85869" w14:textId="77777777" w:rsidR="00000000" w:rsidRDefault="00A32788">
      <w:pPr>
        <w:pStyle w:val="a0"/>
        <w:rPr>
          <w:rFonts w:hint="cs"/>
          <w:rtl/>
        </w:rPr>
      </w:pPr>
      <w:r>
        <w:rPr>
          <w:rFonts w:hint="cs"/>
          <w:rtl/>
        </w:rPr>
        <w:t>ובכן, רבותי חברי הכנסת, אבקש מכולם לתפוס את מקומם, ולא יאמר אחר כך מישהו: לא הספקתי, לא אמרתי. חברי הכנסת, אני מתחיל את ההצבעה. לא אתן לאף אחד לטעון אחר כך שהוא לא ישב במקו</w:t>
      </w:r>
      <w:r>
        <w:rPr>
          <w:rFonts w:hint="cs"/>
          <w:rtl/>
        </w:rPr>
        <w:t>מו. בבקשה, נא לשבת. חברי האופוזיציה, חברי הקואליציה, שרי הממשלה, כל אחד יתפוס את מקומו. יושב-ראש תנועת ש"ס, בבקשה. לא אתן אחרי כן טענה כלשהי.</w:t>
      </w:r>
    </w:p>
    <w:p w14:paraId="75C47FE5" w14:textId="77777777" w:rsidR="00000000" w:rsidRDefault="00A32788">
      <w:pPr>
        <w:pStyle w:val="a0"/>
        <w:rPr>
          <w:rFonts w:hint="cs"/>
          <w:rtl/>
        </w:rPr>
      </w:pPr>
    </w:p>
    <w:p w14:paraId="0E6B6689" w14:textId="77777777" w:rsidR="00000000" w:rsidRDefault="00A32788">
      <w:pPr>
        <w:pStyle w:val="a0"/>
        <w:rPr>
          <w:rFonts w:hint="cs"/>
          <w:rtl/>
        </w:rPr>
      </w:pPr>
      <w:r>
        <w:rPr>
          <w:rFonts w:hint="cs"/>
          <w:rtl/>
        </w:rPr>
        <w:t>רבותי, לפנינו שלוש הצעות אי-אמון. אנחנו מצביעים על הצעת האי-אמון הראשונה, הצעת אי-אמון בממשלה בשל תוצאות המשאל וה</w:t>
      </w:r>
      <w:r>
        <w:rPr>
          <w:rFonts w:hint="cs"/>
          <w:rtl/>
        </w:rPr>
        <w:t xml:space="preserve">קיפאון המדיני שבעקבותיו; המשאל בליכוד, כמובן. רבותי חברי הכנסת, נא להצביע. מי בעד? מי נגד? מי נמנע? </w:t>
      </w:r>
    </w:p>
    <w:p w14:paraId="49495070" w14:textId="77777777" w:rsidR="00000000" w:rsidRDefault="00A32788">
      <w:pPr>
        <w:pStyle w:val="a0"/>
        <w:rPr>
          <w:rFonts w:hint="cs"/>
          <w:rtl/>
        </w:rPr>
      </w:pPr>
    </w:p>
    <w:p w14:paraId="1C9FBB25" w14:textId="77777777" w:rsidR="00000000" w:rsidRDefault="00A32788">
      <w:pPr>
        <w:pStyle w:val="ab"/>
        <w:bidi/>
        <w:rPr>
          <w:rFonts w:hint="cs"/>
          <w:rtl/>
        </w:rPr>
      </w:pPr>
      <w:r>
        <w:rPr>
          <w:rFonts w:hint="cs"/>
          <w:rtl/>
        </w:rPr>
        <w:t>הצבעה מס'  3</w:t>
      </w:r>
    </w:p>
    <w:p w14:paraId="36DB47D8" w14:textId="77777777" w:rsidR="00000000" w:rsidRDefault="00A32788">
      <w:pPr>
        <w:pStyle w:val="a0"/>
        <w:rPr>
          <w:rFonts w:hint="cs"/>
          <w:rtl/>
        </w:rPr>
      </w:pPr>
    </w:p>
    <w:p w14:paraId="155FF54D" w14:textId="77777777" w:rsidR="00000000" w:rsidRDefault="00A32788">
      <w:pPr>
        <w:pStyle w:val="ac"/>
        <w:bidi/>
        <w:rPr>
          <w:rFonts w:hint="cs"/>
          <w:rtl/>
        </w:rPr>
      </w:pPr>
      <w:r>
        <w:rPr>
          <w:rFonts w:hint="cs"/>
          <w:rtl/>
        </w:rPr>
        <w:t>בעד הצעת סיעת העבודה-מימד להביע אי-אמון בממשלה  -  34</w:t>
      </w:r>
    </w:p>
    <w:p w14:paraId="1D52378F" w14:textId="77777777" w:rsidR="00000000" w:rsidRDefault="00A32788">
      <w:pPr>
        <w:pStyle w:val="ac"/>
        <w:bidi/>
        <w:rPr>
          <w:rFonts w:hint="cs"/>
          <w:rtl/>
        </w:rPr>
      </w:pPr>
      <w:r>
        <w:rPr>
          <w:rFonts w:hint="cs"/>
          <w:rtl/>
        </w:rPr>
        <w:t xml:space="preserve">נגד </w:t>
      </w:r>
      <w:r>
        <w:rPr>
          <w:rtl/>
        </w:rPr>
        <w:t>–</w:t>
      </w:r>
      <w:r>
        <w:rPr>
          <w:rFonts w:hint="cs"/>
          <w:rtl/>
        </w:rPr>
        <w:t xml:space="preserve"> 50</w:t>
      </w:r>
    </w:p>
    <w:p w14:paraId="762A1F58"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49016E3A" w14:textId="77777777" w:rsidR="00000000" w:rsidRDefault="00A32788">
      <w:pPr>
        <w:pStyle w:val="ad"/>
        <w:bidi/>
        <w:rPr>
          <w:rFonts w:hint="cs"/>
          <w:rtl/>
        </w:rPr>
      </w:pPr>
      <w:r>
        <w:rPr>
          <w:rFonts w:hint="cs"/>
          <w:rtl/>
        </w:rPr>
        <w:t>הצעת סיעת העבודה-מימד להביע אי-אמון בממשלה לא נתקבלה.</w:t>
      </w:r>
    </w:p>
    <w:p w14:paraId="56EE7944" w14:textId="77777777" w:rsidR="00000000" w:rsidRDefault="00A32788">
      <w:pPr>
        <w:pStyle w:val="a0"/>
        <w:rPr>
          <w:rFonts w:hint="cs"/>
          <w:rtl/>
        </w:rPr>
      </w:pPr>
    </w:p>
    <w:p w14:paraId="15AF0983" w14:textId="77777777" w:rsidR="00000000" w:rsidRDefault="00A32788">
      <w:pPr>
        <w:pStyle w:val="af1"/>
        <w:rPr>
          <w:rtl/>
        </w:rPr>
      </w:pPr>
      <w:r>
        <w:rPr>
          <w:rtl/>
        </w:rPr>
        <w:t>היו"ר ראו</w:t>
      </w:r>
      <w:r>
        <w:rPr>
          <w:rtl/>
        </w:rPr>
        <w:t>בן ריבלין:</w:t>
      </w:r>
    </w:p>
    <w:p w14:paraId="770C97F7" w14:textId="77777777" w:rsidR="00000000" w:rsidRDefault="00A32788">
      <w:pPr>
        <w:pStyle w:val="a0"/>
        <w:rPr>
          <w:rtl/>
        </w:rPr>
      </w:pPr>
    </w:p>
    <w:p w14:paraId="392ED378" w14:textId="77777777" w:rsidR="00000000" w:rsidRDefault="00A32788">
      <w:pPr>
        <w:pStyle w:val="a0"/>
        <w:rPr>
          <w:rFonts w:hint="cs"/>
          <w:rtl/>
        </w:rPr>
      </w:pPr>
      <w:r>
        <w:rPr>
          <w:rFonts w:hint="cs"/>
          <w:rtl/>
        </w:rPr>
        <w:t xml:space="preserve">34 בעד, 50 נגד. האי-אמון לא נתקבל. </w:t>
      </w:r>
    </w:p>
    <w:p w14:paraId="54737C6F" w14:textId="77777777" w:rsidR="00000000" w:rsidRDefault="00A32788">
      <w:pPr>
        <w:pStyle w:val="a0"/>
        <w:rPr>
          <w:rFonts w:hint="cs"/>
          <w:rtl/>
        </w:rPr>
      </w:pPr>
    </w:p>
    <w:p w14:paraId="6D797FFE" w14:textId="77777777" w:rsidR="00000000" w:rsidRDefault="00A32788">
      <w:pPr>
        <w:pStyle w:val="a0"/>
        <w:rPr>
          <w:rFonts w:hint="cs"/>
          <w:rtl/>
        </w:rPr>
      </w:pPr>
      <w:r>
        <w:rPr>
          <w:rFonts w:hint="cs"/>
          <w:rtl/>
        </w:rPr>
        <w:t>רבותי חברי הכנסת, נעבור להצעת האי-אמון בנושא הממצאים החמורים של דוח מבקר המדינה, מטעם סיעות מרצ, חד"ש-תע"ל, בל"ד ורע"ם. רבותי חברי הכנסת, נא להצביע. מי בעד? מי נגד? מי נמנע?</w:t>
      </w:r>
    </w:p>
    <w:p w14:paraId="69303306" w14:textId="77777777" w:rsidR="00000000" w:rsidRDefault="00A32788">
      <w:pPr>
        <w:pStyle w:val="a0"/>
        <w:rPr>
          <w:rFonts w:hint="cs"/>
          <w:rtl/>
        </w:rPr>
      </w:pPr>
    </w:p>
    <w:p w14:paraId="792261D7" w14:textId="77777777" w:rsidR="00000000" w:rsidRDefault="00A32788">
      <w:pPr>
        <w:pStyle w:val="ab"/>
        <w:bidi/>
        <w:rPr>
          <w:rFonts w:hint="cs"/>
          <w:rtl/>
        </w:rPr>
      </w:pPr>
      <w:r>
        <w:rPr>
          <w:rFonts w:hint="cs"/>
          <w:rtl/>
        </w:rPr>
        <w:t>הצבעה מס' 4</w:t>
      </w:r>
    </w:p>
    <w:p w14:paraId="37106E31" w14:textId="77777777" w:rsidR="00000000" w:rsidRDefault="00A32788">
      <w:pPr>
        <w:pStyle w:val="a0"/>
        <w:rPr>
          <w:rFonts w:hint="cs"/>
          <w:rtl/>
        </w:rPr>
      </w:pPr>
    </w:p>
    <w:p w14:paraId="0C6015A9" w14:textId="77777777" w:rsidR="00000000" w:rsidRDefault="00A32788">
      <w:pPr>
        <w:pStyle w:val="ac"/>
        <w:bidi/>
        <w:rPr>
          <w:rFonts w:hint="cs"/>
          <w:rtl/>
        </w:rPr>
      </w:pPr>
      <w:r>
        <w:rPr>
          <w:rFonts w:hint="cs"/>
          <w:rtl/>
        </w:rPr>
        <w:t>בעד הצעת סיעות מרצ-</w:t>
      </w:r>
      <w:r>
        <w:rPr>
          <w:rFonts w:hint="cs"/>
          <w:rtl/>
        </w:rPr>
        <w:t xml:space="preserve">-חד"ש-תע"ל--בל"ד--רע"ם להביע אי-אמון בממשלה </w:t>
      </w:r>
      <w:r>
        <w:rPr>
          <w:rtl/>
        </w:rPr>
        <w:t>–</w:t>
      </w:r>
      <w:r>
        <w:rPr>
          <w:rFonts w:hint="cs"/>
          <w:rtl/>
        </w:rPr>
        <w:t xml:space="preserve"> 33</w:t>
      </w:r>
    </w:p>
    <w:p w14:paraId="5D2BAF49" w14:textId="77777777" w:rsidR="00000000" w:rsidRDefault="00A32788">
      <w:pPr>
        <w:pStyle w:val="ac"/>
        <w:bidi/>
        <w:rPr>
          <w:rFonts w:hint="cs"/>
          <w:rtl/>
        </w:rPr>
      </w:pPr>
      <w:r>
        <w:rPr>
          <w:rFonts w:hint="cs"/>
          <w:rtl/>
        </w:rPr>
        <w:t xml:space="preserve">נגד </w:t>
      </w:r>
      <w:r>
        <w:rPr>
          <w:rtl/>
        </w:rPr>
        <w:t>–</w:t>
      </w:r>
      <w:r>
        <w:rPr>
          <w:rFonts w:hint="cs"/>
          <w:rtl/>
        </w:rPr>
        <w:t xml:space="preserve"> 50</w:t>
      </w:r>
    </w:p>
    <w:p w14:paraId="6FF07AE1"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77A6F123" w14:textId="77777777" w:rsidR="00000000" w:rsidRDefault="00A32788">
      <w:pPr>
        <w:pStyle w:val="ad"/>
        <w:bidi/>
        <w:rPr>
          <w:rFonts w:hint="cs"/>
          <w:rtl/>
        </w:rPr>
      </w:pPr>
      <w:r>
        <w:rPr>
          <w:rFonts w:hint="cs"/>
          <w:rtl/>
        </w:rPr>
        <w:t>הצעת סיעות מרצ--חד"ש-תע"ל--בל"ד--רע"ם להביע אי-אמון בממשלה לא נתקבלה.</w:t>
      </w:r>
    </w:p>
    <w:p w14:paraId="5A7DBF07" w14:textId="77777777" w:rsidR="00000000" w:rsidRDefault="00A32788">
      <w:pPr>
        <w:pStyle w:val="a0"/>
        <w:ind w:firstLine="0"/>
        <w:rPr>
          <w:rFonts w:hint="cs"/>
          <w:rtl/>
        </w:rPr>
      </w:pPr>
    </w:p>
    <w:p w14:paraId="25165E5D" w14:textId="77777777" w:rsidR="00000000" w:rsidRDefault="00A32788">
      <w:pPr>
        <w:pStyle w:val="af1"/>
        <w:rPr>
          <w:rtl/>
        </w:rPr>
      </w:pPr>
      <w:r>
        <w:rPr>
          <w:rtl/>
        </w:rPr>
        <w:t>היו"ר ראובן ריבלין:</w:t>
      </w:r>
    </w:p>
    <w:p w14:paraId="662EE20F" w14:textId="77777777" w:rsidR="00000000" w:rsidRDefault="00A32788">
      <w:pPr>
        <w:pStyle w:val="a0"/>
        <w:rPr>
          <w:rtl/>
        </w:rPr>
      </w:pPr>
    </w:p>
    <w:p w14:paraId="2FA35635" w14:textId="77777777" w:rsidR="00000000" w:rsidRDefault="00A32788">
      <w:pPr>
        <w:pStyle w:val="a0"/>
        <w:rPr>
          <w:rFonts w:hint="cs"/>
          <w:rtl/>
        </w:rPr>
      </w:pPr>
      <w:r>
        <w:rPr>
          <w:rFonts w:hint="cs"/>
          <w:rtl/>
        </w:rPr>
        <w:t xml:space="preserve">50 נגד, 33 בעד. אני קובע שהצעת האי-אמון של סיעות מרצ, חד"ש-תע"ל, בל"ד ורע"ם לא נתקבלה. </w:t>
      </w:r>
    </w:p>
    <w:p w14:paraId="282EF34A" w14:textId="77777777" w:rsidR="00000000" w:rsidRDefault="00A32788">
      <w:pPr>
        <w:pStyle w:val="a0"/>
        <w:rPr>
          <w:rFonts w:hint="cs"/>
          <w:rtl/>
        </w:rPr>
      </w:pPr>
    </w:p>
    <w:p w14:paraId="2C383507" w14:textId="77777777" w:rsidR="00000000" w:rsidRDefault="00A32788">
      <w:pPr>
        <w:pStyle w:val="a0"/>
        <w:rPr>
          <w:rFonts w:hint="cs"/>
          <w:rtl/>
        </w:rPr>
      </w:pPr>
      <w:r>
        <w:rPr>
          <w:rFonts w:hint="cs"/>
          <w:rtl/>
        </w:rPr>
        <w:t>רבות</w:t>
      </w:r>
      <w:r>
        <w:rPr>
          <w:rFonts w:hint="cs"/>
          <w:rtl/>
        </w:rPr>
        <w:t>י חברי הכנסת, אנחנו עוברים להצעת אי-אמון בממשלה מטעם סיעת ש"ס בשל האזנות הסתר - דוח מבקר המדינה. נא להצביע. מי בעד? מי נגד? מי נמנע?</w:t>
      </w:r>
    </w:p>
    <w:p w14:paraId="03570A8A" w14:textId="77777777" w:rsidR="00000000" w:rsidRDefault="00A32788">
      <w:pPr>
        <w:pStyle w:val="ab"/>
        <w:bidi/>
        <w:rPr>
          <w:rFonts w:hint="cs"/>
          <w:rtl/>
        </w:rPr>
      </w:pPr>
    </w:p>
    <w:p w14:paraId="3D3BFE10" w14:textId="77777777" w:rsidR="00000000" w:rsidRDefault="00A32788">
      <w:pPr>
        <w:pStyle w:val="ab"/>
        <w:bidi/>
        <w:rPr>
          <w:rFonts w:hint="cs"/>
          <w:rtl/>
        </w:rPr>
      </w:pPr>
      <w:r>
        <w:rPr>
          <w:rFonts w:hint="cs"/>
          <w:rtl/>
        </w:rPr>
        <w:t>הצבעה מס' 5</w:t>
      </w:r>
    </w:p>
    <w:p w14:paraId="418E92EA" w14:textId="77777777" w:rsidR="00000000" w:rsidRDefault="00A32788">
      <w:pPr>
        <w:pStyle w:val="a0"/>
        <w:rPr>
          <w:rFonts w:hint="cs"/>
          <w:rtl/>
        </w:rPr>
      </w:pPr>
    </w:p>
    <w:p w14:paraId="15A6F274" w14:textId="77777777" w:rsidR="00000000" w:rsidRDefault="00A32788">
      <w:pPr>
        <w:pStyle w:val="ac"/>
        <w:bidi/>
        <w:rPr>
          <w:rFonts w:hint="cs"/>
          <w:rtl/>
        </w:rPr>
      </w:pPr>
      <w:r>
        <w:rPr>
          <w:rFonts w:hint="cs"/>
          <w:rtl/>
        </w:rPr>
        <w:t xml:space="preserve">בעד הצעת סיעת ש"ס להביע אי-אמון בממשלה </w:t>
      </w:r>
      <w:r>
        <w:rPr>
          <w:rtl/>
        </w:rPr>
        <w:t>–</w:t>
      </w:r>
      <w:r>
        <w:rPr>
          <w:rFonts w:hint="cs"/>
          <w:rtl/>
        </w:rPr>
        <w:t xml:space="preserve"> 31</w:t>
      </w:r>
    </w:p>
    <w:p w14:paraId="40AFFEA5" w14:textId="77777777" w:rsidR="00000000" w:rsidRDefault="00A32788">
      <w:pPr>
        <w:pStyle w:val="ac"/>
        <w:bidi/>
        <w:rPr>
          <w:rFonts w:hint="cs"/>
          <w:rtl/>
        </w:rPr>
      </w:pPr>
      <w:r>
        <w:rPr>
          <w:rFonts w:hint="cs"/>
          <w:rtl/>
        </w:rPr>
        <w:t xml:space="preserve">נגד </w:t>
      </w:r>
      <w:r>
        <w:rPr>
          <w:rtl/>
        </w:rPr>
        <w:t>–</w:t>
      </w:r>
      <w:r>
        <w:rPr>
          <w:rFonts w:hint="cs"/>
          <w:rtl/>
        </w:rPr>
        <w:t xml:space="preserve"> 46</w:t>
      </w:r>
    </w:p>
    <w:p w14:paraId="3AC8C3C1" w14:textId="77777777" w:rsidR="00000000" w:rsidRDefault="00A32788">
      <w:pPr>
        <w:pStyle w:val="ac"/>
        <w:bidi/>
        <w:rPr>
          <w:rFonts w:hint="cs"/>
          <w:rtl/>
        </w:rPr>
      </w:pPr>
      <w:r>
        <w:rPr>
          <w:rFonts w:hint="cs"/>
          <w:rtl/>
        </w:rPr>
        <w:t xml:space="preserve">נמנעים </w:t>
      </w:r>
      <w:r>
        <w:rPr>
          <w:rtl/>
        </w:rPr>
        <w:t>–</w:t>
      </w:r>
      <w:r>
        <w:rPr>
          <w:rFonts w:hint="cs"/>
          <w:rtl/>
        </w:rPr>
        <w:t xml:space="preserve"> 1</w:t>
      </w:r>
    </w:p>
    <w:p w14:paraId="430A855A" w14:textId="77777777" w:rsidR="00000000" w:rsidRDefault="00A32788">
      <w:pPr>
        <w:pStyle w:val="ad"/>
        <w:bidi/>
        <w:rPr>
          <w:rFonts w:hint="cs"/>
          <w:rtl/>
        </w:rPr>
      </w:pPr>
      <w:r>
        <w:rPr>
          <w:rFonts w:hint="cs"/>
          <w:rtl/>
        </w:rPr>
        <w:t>הצעת סיעת ש"ס להביע אי-אמון בממשלה לא נתקבלה.</w:t>
      </w:r>
      <w:r>
        <w:rPr>
          <w:rFonts w:hint="cs"/>
          <w:rtl/>
        </w:rPr>
        <w:t xml:space="preserve"> </w:t>
      </w:r>
    </w:p>
    <w:p w14:paraId="05AA970E" w14:textId="77777777" w:rsidR="00000000" w:rsidRDefault="00A32788">
      <w:pPr>
        <w:pStyle w:val="a0"/>
        <w:ind w:firstLine="0"/>
        <w:rPr>
          <w:rFonts w:hint="cs"/>
          <w:rtl/>
        </w:rPr>
      </w:pPr>
    </w:p>
    <w:p w14:paraId="7C71A0E4" w14:textId="77777777" w:rsidR="00000000" w:rsidRDefault="00A32788">
      <w:pPr>
        <w:pStyle w:val="af1"/>
        <w:rPr>
          <w:rtl/>
        </w:rPr>
      </w:pPr>
      <w:r>
        <w:rPr>
          <w:rtl/>
        </w:rPr>
        <w:t>היו"ר ראובן ריבלין:</w:t>
      </w:r>
    </w:p>
    <w:p w14:paraId="2E363C7F" w14:textId="77777777" w:rsidR="00000000" w:rsidRDefault="00A32788">
      <w:pPr>
        <w:pStyle w:val="a0"/>
        <w:rPr>
          <w:rtl/>
        </w:rPr>
      </w:pPr>
    </w:p>
    <w:p w14:paraId="71BB9CBD" w14:textId="77777777" w:rsidR="00000000" w:rsidRDefault="00A32788">
      <w:pPr>
        <w:pStyle w:val="a0"/>
        <w:rPr>
          <w:rFonts w:hint="cs"/>
          <w:rtl/>
        </w:rPr>
      </w:pPr>
      <w:r>
        <w:rPr>
          <w:rFonts w:hint="cs"/>
          <w:rtl/>
        </w:rPr>
        <w:t xml:space="preserve">31 בעד, 46 נגד, אחד נמנע. אני קובע שהצעת האי-אמון של סיעת ש"ס לא נתקבלה. </w:t>
      </w:r>
    </w:p>
    <w:p w14:paraId="4578FF3D" w14:textId="77777777" w:rsidR="00000000" w:rsidRDefault="00A32788">
      <w:pPr>
        <w:pStyle w:val="a0"/>
        <w:rPr>
          <w:rFonts w:hint="cs"/>
          <w:rtl/>
        </w:rPr>
      </w:pPr>
    </w:p>
    <w:p w14:paraId="4DE4954F" w14:textId="77777777" w:rsidR="00000000" w:rsidRDefault="00A32788">
      <w:pPr>
        <w:pStyle w:val="a0"/>
        <w:rPr>
          <w:rFonts w:hint="cs"/>
          <w:rtl/>
        </w:rPr>
      </w:pPr>
      <w:r>
        <w:rPr>
          <w:rFonts w:hint="cs"/>
          <w:rtl/>
        </w:rPr>
        <w:t xml:space="preserve">תמו ההצבעות בהצעות האי-אמון. הצעות האי-אמון נדחו כולן. הממשלה נשארה על כנה. </w:t>
      </w:r>
    </w:p>
    <w:p w14:paraId="5540E2D8" w14:textId="77777777" w:rsidR="00000000" w:rsidRDefault="00A32788">
      <w:pPr>
        <w:pStyle w:val="a0"/>
        <w:rPr>
          <w:rFonts w:hint="cs"/>
          <w:rtl/>
        </w:rPr>
      </w:pPr>
    </w:p>
    <w:p w14:paraId="354B6EEE" w14:textId="77777777" w:rsidR="00000000" w:rsidRDefault="00A32788">
      <w:pPr>
        <w:pStyle w:val="a0"/>
        <w:ind w:firstLine="0"/>
        <w:rPr>
          <w:rFonts w:hint="cs"/>
          <w:rtl/>
        </w:rPr>
      </w:pPr>
    </w:p>
    <w:p w14:paraId="29EB80F8" w14:textId="77777777" w:rsidR="00000000" w:rsidRDefault="00A32788">
      <w:pPr>
        <w:pStyle w:val="a0"/>
        <w:ind w:firstLine="0"/>
        <w:rPr>
          <w:rFonts w:hint="cs"/>
          <w:rtl/>
        </w:rPr>
      </w:pPr>
    </w:p>
    <w:p w14:paraId="4ABF8222" w14:textId="77777777" w:rsidR="00000000" w:rsidRDefault="00A32788">
      <w:pPr>
        <w:pStyle w:val="a2"/>
        <w:rPr>
          <w:rtl/>
        </w:rPr>
      </w:pPr>
    </w:p>
    <w:p w14:paraId="2FF03C9A" w14:textId="77777777" w:rsidR="00000000" w:rsidRDefault="00A32788">
      <w:pPr>
        <w:pStyle w:val="a2"/>
        <w:rPr>
          <w:rFonts w:hint="cs"/>
          <w:rtl/>
        </w:rPr>
      </w:pPr>
      <w:bookmarkStart w:id="250" w:name="CS25582FI0025582T10_05_2004_20_15_46"/>
      <w:bookmarkStart w:id="251" w:name="_Toc80592875"/>
      <w:bookmarkEnd w:id="250"/>
      <w:r>
        <w:rPr>
          <w:rtl/>
        </w:rPr>
        <w:t>הצעת חוק הממשלה (תיקון מס' 3), התשס"ד-2004</w:t>
      </w:r>
      <w:bookmarkEnd w:id="251"/>
    </w:p>
    <w:p w14:paraId="2E51A927" w14:textId="77777777" w:rsidR="00000000" w:rsidRDefault="00A32788">
      <w:pPr>
        <w:pStyle w:val="a0"/>
        <w:rPr>
          <w:rFonts w:hint="cs"/>
          <w:rtl/>
        </w:rPr>
      </w:pPr>
      <w:r>
        <w:rPr>
          <w:rtl/>
        </w:rPr>
        <w:t>[מס'</w:t>
      </w:r>
      <w:r>
        <w:rPr>
          <w:rFonts w:hint="cs"/>
          <w:rtl/>
        </w:rPr>
        <w:t xml:space="preserve"> כ/34</w:t>
      </w:r>
      <w:r>
        <w:rPr>
          <w:rtl/>
        </w:rPr>
        <w:t xml:space="preserve">; "דברי הכנסת", חוב' </w:t>
      </w:r>
      <w:r>
        <w:rPr>
          <w:rFonts w:hint="cs"/>
          <w:rtl/>
        </w:rPr>
        <w:t>י"ט</w:t>
      </w:r>
      <w:r>
        <w:rPr>
          <w:rtl/>
        </w:rPr>
        <w:t xml:space="preserve">, עמוד </w:t>
      </w:r>
      <w:r>
        <w:rPr>
          <w:rFonts w:hint="cs"/>
          <w:rtl/>
        </w:rPr>
        <w:t>10341</w:t>
      </w:r>
      <w:r>
        <w:rPr>
          <w:rtl/>
        </w:rPr>
        <w:t>;  נספחות.]</w:t>
      </w:r>
    </w:p>
    <w:p w14:paraId="0DD30268" w14:textId="77777777" w:rsidR="00000000" w:rsidRDefault="00A32788">
      <w:pPr>
        <w:pStyle w:val="-0"/>
        <w:rPr>
          <w:rFonts w:hint="cs"/>
          <w:rtl/>
        </w:rPr>
      </w:pPr>
      <w:r>
        <w:rPr>
          <w:rtl/>
        </w:rPr>
        <w:t xml:space="preserve"> (קריאה שני</w:t>
      </w:r>
      <w:r>
        <w:rPr>
          <w:rFonts w:hint="cs"/>
          <w:rtl/>
        </w:rPr>
        <w:t>י</w:t>
      </w:r>
      <w:r>
        <w:rPr>
          <w:rtl/>
        </w:rPr>
        <w:t>ה וקריאה שלישית)</w:t>
      </w:r>
    </w:p>
    <w:p w14:paraId="730FFCF6" w14:textId="77777777" w:rsidR="00000000" w:rsidRDefault="00A32788">
      <w:pPr>
        <w:pStyle w:val="a0"/>
        <w:ind w:firstLine="0"/>
        <w:rPr>
          <w:rFonts w:hint="cs"/>
          <w:rtl/>
        </w:rPr>
      </w:pPr>
    </w:p>
    <w:p w14:paraId="47685783" w14:textId="77777777" w:rsidR="00000000" w:rsidRDefault="00A32788">
      <w:pPr>
        <w:pStyle w:val="af1"/>
        <w:rPr>
          <w:rtl/>
        </w:rPr>
      </w:pPr>
      <w:r>
        <w:rPr>
          <w:rtl/>
        </w:rPr>
        <w:t>היו"ר ראובן ריבלין:</w:t>
      </w:r>
    </w:p>
    <w:p w14:paraId="08F21708" w14:textId="77777777" w:rsidR="00000000" w:rsidRDefault="00A32788">
      <w:pPr>
        <w:pStyle w:val="a0"/>
        <w:rPr>
          <w:rtl/>
        </w:rPr>
      </w:pPr>
    </w:p>
    <w:p w14:paraId="4A6A4A99" w14:textId="77777777" w:rsidR="00000000" w:rsidRDefault="00A32788">
      <w:pPr>
        <w:pStyle w:val="a0"/>
        <w:rPr>
          <w:rFonts w:hint="cs"/>
          <w:rtl/>
        </w:rPr>
      </w:pPr>
      <w:r>
        <w:rPr>
          <w:rFonts w:hint="cs"/>
          <w:rtl/>
        </w:rPr>
        <w:t>רבותי חברי הכנסת, אנחנו עוברים להצעת חוק הממשלה (תיקון מס' 3), התשס"ד-2004, של חבר הכנסת גדעון סער - קריאה שנייה וקריאה שלישית. יציג את הצעת החוק יושב-ראש ועדת הכנסת, חבר הכנסת רוני</w:t>
      </w:r>
      <w:r>
        <w:rPr>
          <w:rFonts w:hint="cs"/>
          <w:rtl/>
        </w:rPr>
        <w:t xml:space="preserve"> בר-און. בבקשה, אדוני.</w:t>
      </w:r>
    </w:p>
    <w:p w14:paraId="6ABCAE5D" w14:textId="77777777" w:rsidR="00000000" w:rsidRDefault="00A32788">
      <w:pPr>
        <w:pStyle w:val="a0"/>
        <w:ind w:firstLine="0"/>
        <w:rPr>
          <w:rFonts w:hint="cs"/>
          <w:rtl/>
        </w:rPr>
      </w:pPr>
    </w:p>
    <w:p w14:paraId="637A1D5E" w14:textId="77777777" w:rsidR="00000000" w:rsidRDefault="00A32788">
      <w:pPr>
        <w:pStyle w:val="a"/>
        <w:rPr>
          <w:rtl/>
        </w:rPr>
      </w:pPr>
      <w:bookmarkStart w:id="252" w:name="FS000001038T10_05_2004_20_18_14"/>
      <w:bookmarkStart w:id="253" w:name="_Toc80592876"/>
      <w:bookmarkEnd w:id="252"/>
      <w:r>
        <w:rPr>
          <w:rFonts w:hint="eastAsia"/>
          <w:rtl/>
        </w:rPr>
        <w:t>רוני</w:t>
      </w:r>
      <w:r>
        <w:rPr>
          <w:rtl/>
        </w:rPr>
        <w:t xml:space="preserve"> בר-און (יו"ר ועדת הכנסת):</w:t>
      </w:r>
      <w:bookmarkEnd w:id="253"/>
    </w:p>
    <w:p w14:paraId="5EC59B74" w14:textId="77777777" w:rsidR="00000000" w:rsidRDefault="00A32788">
      <w:pPr>
        <w:pStyle w:val="a0"/>
        <w:rPr>
          <w:rFonts w:hint="cs"/>
          <w:rtl/>
        </w:rPr>
      </w:pPr>
    </w:p>
    <w:p w14:paraId="5DE99817" w14:textId="77777777" w:rsidR="00000000" w:rsidRDefault="00A32788">
      <w:pPr>
        <w:pStyle w:val="a0"/>
        <w:rPr>
          <w:rFonts w:hint="cs"/>
          <w:rtl/>
        </w:rPr>
      </w:pPr>
      <w:r>
        <w:rPr>
          <w:rFonts w:hint="cs"/>
          <w:rtl/>
        </w:rPr>
        <w:t>אדוני היושב-ראש, אדוני ראש הממשלה, רבותי השרים, חברי חברי הכנסת, אני  מבקש להביא בפני הכנסת לקריאה שנייה ולקריאה שלישית את הצעת חוק הממשלה (תיקון מס' 3), התשס"ד-2004, שאותה יזם חבר הכנסת  גדעון סער, ו</w:t>
      </w:r>
      <w:r>
        <w:rPr>
          <w:rFonts w:hint="cs"/>
          <w:rtl/>
        </w:rPr>
        <w:t>על כך הוא גם ראוי לברכה.</w:t>
      </w:r>
    </w:p>
    <w:p w14:paraId="657C9A39" w14:textId="77777777" w:rsidR="00000000" w:rsidRDefault="00A32788">
      <w:pPr>
        <w:pStyle w:val="a0"/>
        <w:rPr>
          <w:rFonts w:hint="cs"/>
          <w:rtl/>
        </w:rPr>
      </w:pPr>
    </w:p>
    <w:p w14:paraId="78355DD0" w14:textId="77777777" w:rsidR="00000000" w:rsidRDefault="00A32788">
      <w:pPr>
        <w:pStyle w:val="a0"/>
        <w:rPr>
          <w:rFonts w:hint="cs"/>
          <w:rtl/>
        </w:rPr>
      </w:pPr>
      <w:r>
        <w:rPr>
          <w:rFonts w:hint="cs"/>
          <w:rtl/>
        </w:rPr>
        <w:t xml:space="preserve">חוק הממשלה קובע בסעיף 9 - - - </w:t>
      </w:r>
    </w:p>
    <w:p w14:paraId="325CDDFD" w14:textId="77777777" w:rsidR="00000000" w:rsidRDefault="00A32788">
      <w:pPr>
        <w:pStyle w:val="a0"/>
        <w:ind w:firstLine="0"/>
        <w:rPr>
          <w:rFonts w:hint="cs"/>
          <w:rtl/>
        </w:rPr>
      </w:pPr>
    </w:p>
    <w:p w14:paraId="2FBCFC44" w14:textId="77777777" w:rsidR="00000000" w:rsidRDefault="00A32788">
      <w:pPr>
        <w:pStyle w:val="af1"/>
        <w:rPr>
          <w:rtl/>
        </w:rPr>
      </w:pPr>
      <w:r>
        <w:rPr>
          <w:rtl/>
        </w:rPr>
        <w:t>היו</w:t>
      </w:r>
      <w:r>
        <w:rPr>
          <w:rFonts w:hint="cs"/>
          <w:rtl/>
        </w:rPr>
        <w:t>"</w:t>
      </w:r>
      <w:r>
        <w:rPr>
          <w:rtl/>
        </w:rPr>
        <w:t>ר יולי-יואל אדלשטיין:</w:t>
      </w:r>
    </w:p>
    <w:p w14:paraId="00268FE1" w14:textId="77777777" w:rsidR="00000000" w:rsidRDefault="00A32788">
      <w:pPr>
        <w:pStyle w:val="a0"/>
        <w:rPr>
          <w:rtl/>
        </w:rPr>
      </w:pPr>
    </w:p>
    <w:p w14:paraId="626A4FAD" w14:textId="77777777" w:rsidR="00000000" w:rsidRDefault="00A32788">
      <w:pPr>
        <w:pStyle w:val="a0"/>
        <w:rPr>
          <w:rFonts w:hint="cs"/>
          <w:rtl/>
        </w:rPr>
      </w:pPr>
      <w:r>
        <w:rPr>
          <w:rFonts w:hint="cs"/>
          <w:rtl/>
        </w:rPr>
        <w:t>חברי הכנסת, ברור שאתם לא שומעים את הדובר, כי יש הרבה מאוד רעש באולם.</w:t>
      </w:r>
    </w:p>
    <w:p w14:paraId="237F8EBF" w14:textId="77777777" w:rsidR="00000000" w:rsidRDefault="00A32788">
      <w:pPr>
        <w:pStyle w:val="a0"/>
        <w:ind w:firstLine="0"/>
        <w:rPr>
          <w:rFonts w:hint="cs"/>
          <w:rtl/>
        </w:rPr>
      </w:pPr>
    </w:p>
    <w:p w14:paraId="6F93F0A7" w14:textId="77777777" w:rsidR="00000000" w:rsidRDefault="00A32788">
      <w:pPr>
        <w:pStyle w:val="-"/>
        <w:rPr>
          <w:rtl/>
        </w:rPr>
      </w:pPr>
      <w:bookmarkStart w:id="254" w:name="FS000001038T10_05_2004_20_20_15C"/>
      <w:bookmarkEnd w:id="254"/>
      <w:r>
        <w:rPr>
          <w:rtl/>
        </w:rPr>
        <w:t>רוני בר-און (יו"ר ועדת הכנסת):</w:t>
      </w:r>
    </w:p>
    <w:p w14:paraId="19842A83" w14:textId="77777777" w:rsidR="00000000" w:rsidRDefault="00A32788">
      <w:pPr>
        <w:pStyle w:val="a0"/>
        <w:rPr>
          <w:rtl/>
        </w:rPr>
      </w:pPr>
    </w:p>
    <w:p w14:paraId="7E5F902B" w14:textId="77777777" w:rsidR="00000000" w:rsidRDefault="00A32788">
      <w:pPr>
        <w:pStyle w:val="a0"/>
        <w:rPr>
          <w:rFonts w:hint="cs"/>
          <w:rtl/>
        </w:rPr>
      </w:pPr>
      <w:r>
        <w:rPr>
          <w:rFonts w:hint="cs"/>
          <w:rtl/>
        </w:rPr>
        <w:t xml:space="preserve">לא, זה מפני שהוא אינו מדבר. </w:t>
      </w:r>
    </w:p>
    <w:p w14:paraId="332AC4BF" w14:textId="77777777" w:rsidR="00000000" w:rsidRDefault="00A32788">
      <w:pPr>
        <w:pStyle w:val="a0"/>
        <w:ind w:firstLine="0"/>
        <w:rPr>
          <w:rFonts w:hint="cs"/>
          <w:rtl/>
        </w:rPr>
      </w:pPr>
    </w:p>
    <w:p w14:paraId="0ACAA86F" w14:textId="77777777" w:rsidR="00000000" w:rsidRDefault="00A32788">
      <w:pPr>
        <w:pStyle w:val="af1"/>
        <w:rPr>
          <w:rtl/>
        </w:rPr>
      </w:pPr>
      <w:r>
        <w:rPr>
          <w:rtl/>
        </w:rPr>
        <w:t>היו</w:t>
      </w:r>
      <w:r>
        <w:rPr>
          <w:rFonts w:hint="cs"/>
          <w:rtl/>
        </w:rPr>
        <w:t>"</w:t>
      </w:r>
      <w:r>
        <w:rPr>
          <w:rtl/>
        </w:rPr>
        <w:t>ר יולי-יואל אדלשטיין:</w:t>
      </w:r>
    </w:p>
    <w:p w14:paraId="1BAC6406" w14:textId="77777777" w:rsidR="00000000" w:rsidRDefault="00A32788">
      <w:pPr>
        <w:pStyle w:val="a0"/>
        <w:rPr>
          <w:rtl/>
        </w:rPr>
      </w:pPr>
    </w:p>
    <w:p w14:paraId="3F85E869" w14:textId="77777777" w:rsidR="00000000" w:rsidRDefault="00A32788">
      <w:pPr>
        <w:pStyle w:val="a0"/>
        <w:rPr>
          <w:rFonts w:hint="cs"/>
          <w:rtl/>
        </w:rPr>
      </w:pPr>
      <w:r>
        <w:rPr>
          <w:rFonts w:hint="cs"/>
          <w:rtl/>
        </w:rPr>
        <w:t xml:space="preserve">רציתי לרמוז </w:t>
      </w:r>
      <w:r>
        <w:rPr>
          <w:rFonts w:hint="cs"/>
          <w:rtl/>
        </w:rPr>
        <w:t xml:space="preserve">לאנשים, אבל כנראה ברמיזות זה לא הולך. חבר הכנסת יאסינוב, תודה. חברת הכנסת פולישוק-בלוך. חברי הכנסת אמנון כהן, ענבל גבריאלי. חבר הכנסת גפני עם הפלאפון. השר איתם, קולך מגיע עד לכאן. </w:t>
      </w:r>
    </w:p>
    <w:p w14:paraId="0F31E0C2" w14:textId="77777777" w:rsidR="00000000" w:rsidRDefault="00A32788">
      <w:pPr>
        <w:pStyle w:val="a0"/>
        <w:ind w:firstLine="0"/>
        <w:rPr>
          <w:rFonts w:hint="cs"/>
          <w:rtl/>
        </w:rPr>
      </w:pPr>
    </w:p>
    <w:p w14:paraId="07883970" w14:textId="77777777" w:rsidR="00000000" w:rsidRDefault="00A32788">
      <w:pPr>
        <w:pStyle w:val="-"/>
        <w:rPr>
          <w:rtl/>
        </w:rPr>
      </w:pPr>
      <w:bookmarkStart w:id="255" w:name="FS000001038T10_05_2004_20_21_03C"/>
      <w:bookmarkEnd w:id="255"/>
      <w:r>
        <w:rPr>
          <w:rtl/>
        </w:rPr>
        <w:t>רוני בר-און (יו"ר ועדת הכנסת):</w:t>
      </w:r>
    </w:p>
    <w:p w14:paraId="101031B1" w14:textId="77777777" w:rsidR="00000000" w:rsidRDefault="00A32788">
      <w:pPr>
        <w:pStyle w:val="a0"/>
        <w:rPr>
          <w:rtl/>
        </w:rPr>
      </w:pPr>
    </w:p>
    <w:p w14:paraId="584F0906" w14:textId="77777777" w:rsidR="00000000" w:rsidRDefault="00A32788">
      <w:pPr>
        <w:pStyle w:val="a0"/>
        <w:rPr>
          <w:rFonts w:hint="cs"/>
          <w:rtl/>
        </w:rPr>
      </w:pPr>
      <w:r>
        <w:rPr>
          <w:rFonts w:hint="cs"/>
          <w:rtl/>
        </w:rPr>
        <w:t>אדוני היושב-ראש, אני מוותר, אני אביא את הח</w:t>
      </w:r>
      <w:r>
        <w:rPr>
          <w:rFonts w:hint="cs"/>
          <w:rtl/>
        </w:rPr>
        <w:t xml:space="preserve">וק בהזדמנות אחרת. </w:t>
      </w:r>
    </w:p>
    <w:p w14:paraId="6B1A0E15" w14:textId="77777777" w:rsidR="00000000" w:rsidRDefault="00A32788">
      <w:pPr>
        <w:pStyle w:val="a0"/>
        <w:ind w:firstLine="0"/>
        <w:rPr>
          <w:rtl/>
        </w:rPr>
      </w:pPr>
    </w:p>
    <w:p w14:paraId="619B32D7" w14:textId="77777777" w:rsidR="00000000" w:rsidRDefault="00A32788">
      <w:pPr>
        <w:pStyle w:val="af1"/>
        <w:rPr>
          <w:rFonts w:hint="cs"/>
          <w:rtl/>
        </w:rPr>
      </w:pPr>
      <w:r>
        <w:rPr>
          <w:rtl/>
        </w:rPr>
        <w:t>היו</w:t>
      </w:r>
      <w:r>
        <w:rPr>
          <w:rFonts w:hint="cs"/>
          <w:rtl/>
        </w:rPr>
        <w:t>"</w:t>
      </w:r>
      <w:r>
        <w:rPr>
          <w:rtl/>
        </w:rPr>
        <w:t>ר יולי-יואל אדלשטיין:</w:t>
      </w:r>
    </w:p>
    <w:p w14:paraId="19FA3BA6" w14:textId="77777777" w:rsidR="00000000" w:rsidRDefault="00A32788">
      <w:pPr>
        <w:pStyle w:val="a0"/>
        <w:rPr>
          <w:rFonts w:hint="cs"/>
          <w:rtl/>
        </w:rPr>
      </w:pPr>
    </w:p>
    <w:p w14:paraId="2FCF051B" w14:textId="77777777" w:rsidR="00000000" w:rsidRDefault="00A32788">
      <w:pPr>
        <w:pStyle w:val="a0"/>
        <w:rPr>
          <w:rFonts w:hint="cs"/>
          <w:rtl/>
        </w:rPr>
      </w:pPr>
      <w:r>
        <w:rPr>
          <w:rFonts w:hint="cs"/>
          <w:rtl/>
        </w:rPr>
        <w:t xml:space="preserve">אדוני יושב-ראש ועדת הכנסת, אני מבין ללבך, אבל אני מציע שאנחנו תיכף נעשה סדר באולם.  חברי הכנסת, מי שמעוניין לשמוע את הצעת החוק, אני מבקש לשבת. </w:t>
      </w:r>
      <w:r>
        <w:rPr>
          <w:rFonts w:hint="cs"/>
          <w:rtl/>
        </w:rPr>
        <w:tab/>
        <w:t xml:space="preserve">תודה רבה. אני חוזר וקורא, תוך התנצלות בשם המליאה, ליושב-ראש ועדת </w:t>
      </w:r>
      <w:r>
        <w:rPr>
          <w:rFonts w:hint="cs"/>
          <w:rtl/>
        </w:rPr>
        <w:t>הכנסת לבוא ולהציג את החוק לאלה שמעוניינים לשמוע על מה הם יצביעו בתוך דקות מספר.</w:t>
      </w:r>
    </w:p>
    <w:p w14:paraId="3403A052" w14:textId="77777777" w:rsidR="00000000" w:rsidRDefault="00A32788">
      <w:pPr>
        <w:pStyle w:val="a0"/>
        <w:ind w:firstLine="0"/>
        <w:rPr>
          <w:rFonts w:hint="cs"/>
          <w:rtl/>
        </w:rPr>
      </w:pPr>
    </w:p>
    <w:p w14:paraId="0A2A3685" w14:textId="77777777" w:rsidR="00000000" w:rsidRDefault="00A32788">
      <w:pPr>
        <w:pStyle w:val="-"/>
        <w:rPr>
          <w:rtl/>
        </w:rPr>
      </w:pPr>
      <w:r>
        <w:rPr>
          <w:rtl/>
        </w:rPr>
        <w:t>רוני בר-און (יו"ר ועדת הכנסת):</w:t>
      </w:r>
    </w:p>
    <w:p w14:paraId="107A3FCC" w14:textId="77777777" w:rsidR="00000000" w:rsidRDefault="00A32788">
      <w:pPr>
        <w:pStyle w:val="a0"/>
        <w:ind w:firstLine="0"/>
        <w:rPr>
          <w:rFonts w:hint="cs"/>
          <w:rtl/>
        </w:rPr>
      </w:pPr>
    </w:p>
    <w:p w14:paraId="3CEE206B" w14:textId="77777777" w:rsidR="00000000" w:rsidRDefault="00A32788">
      <w:pPr>
        <w:pStyle w:val="a0"/>
        <w:ind w:firstLine="0"/>
        <w:rPr>
          <w:rFonts w:hint="cs"/>
          <w:rtl/>
        </w:rPr>
      </w:pPr>
      <w:r>
        <w:rPr>
          <w:rFonts w:hint="cs"/>
          <w:rtl/>
        </w:rPr>
        <w:tab/>
        <w:t>אדוני היושב-ראש, חברי הכנסת, אני מבקש להביא בפני הכנסת לקריאה שנייה ולקריאה שלישית את הצעת חוק הממשלה (תיקון מס' 3), התשס"ד-2004, שיזם חבר הכנ</w:t>
      </w:r>
      <w:r>
        <w:rPr>
          <w:rFonts w:hint="cs"/>
          <w:rtl/>
        </w:rPr>
        <w:t>סת גדעון סער, והוא ראוי לברכה על יוזמתו זו.</w:t>
      </w:r>
      <w:r>
        <w:rPr>
          <w:rFonts w:hint="cs"/>
          <w:rtl/>
        </w:rPr>
        <w:tab/>
      </w:r>
    </w:p>
    <w:p w14:paraId="165E8243" w14:textId="77777777" w:rsidR="00000000" w:rsidRDefault="00A32788">
      <w:pPr>
        <w:pStyle w:val="a0"/>
        <w:ind w:firstLine="0"/>
        <w:rPr>
          <w:rFonts w:hint="cs"/>
          <w:rtl/>
        </w:rPr>
      </w:pPr>
    </w:p>
    <w:p w14:paraId="42B81291" w14:textId="77777777" w:rsidR="00000000" w:rsidRDefault="00A32788">
      <w:pPr>
        <w:pStyle w:val="a0"/>
        <w:ind w:firstLine="0"/>
        <w:rPr>
          <w:rFonts w:hint="cs"/>
          <w:rtl/>
        </w:rPr>
      </w:pPr>
      <w:r>
        <w:rPr>
          <w:rFonts w:hint="cs"/>
          <w:rtl/>
        </w:rPr>
        <w:tab/>
        <w:t xml:space="preserve">חוק הממשלה קובע בסעיף 9 סוגי פעולות שלגביהם נדרשת הממשלה להודיע ליושב-ראש הכנסת הודעות, והוא, היושב-ראש, מביאן לידיעת הכנסת. בין פעולות אלה מנוי, בפסקה (7) </w:t>
      </w:r>
      <w:r>
        <w:rPr>
          <w:rtl/>
        </w:rPr>
        <w:t>–</w:t>
      </w:r>
      <w:r>
        <w:rPr>
          <w:rFonts w:hint="cs"/>
          <w:rtl/>
        </w:rPr>
        <w:t xml:space="preserve"> מילוי מקום של שר לפי חוק-יסוד: הממשלה.</w:t>
      </w:r>
    </w:p>
    <w:p w14:paraId="2AAD106E" w14:textId="77777777" w:rsidR="00000000" w:rsidRDefault="00A32788">
      <w:pPr>
        <w:pStyle w:val="a0"/>
        <w:ind w:firstLine="0"/>
        <w:rPr>
          <w:rFonts w:hint="cs"/>
          <w:rtl/>
        </w:rPr>
      </w:pPr>
    </w:p>
    <w:p w14:paraId="4C5C17F0" w14:textId="77777777" w:rsidR="00000000" w:rsidRDefault="00A32788">
      <w:pPr>
        <w:pStyle w:val="a0"/>
        <w:ind w:firstLine="0"/>
        <w:rPr>
          <w:rFonts w:hint="cs"/>
          <w:rtl/>
        </w:rPr>
      </w:pPr>
      <w:r>
        <w:rPr>
          <w:rFonts w:hint="cs"/>
          <w:rtl/>
        </w:rPr>
        <w:tab/>
        <w:t>הפרדוקס שע</w:t>
      </w:r>
      <w:r>
        <w:rPr>
          <w:rFonts w:hint="cs"/>
          <w:rtl/>
        </w:rPr>
        <w:t>ולה מפעם לפעם, שהנסיעות של השרים וההודעה על מילויי מקום הם כל כך רבים וכל כך רציפים, שעד שאתה מודיע על מינוי ממלא-מקום, כבר השר חזר ונסע עוד פעם, וכבר ממילא זה לא רלוונטי, ונמצא שהיושב-ראש נמצא על הדוכן ומודיע הודעות שעבר זמנן - - -</w:t>
      </w:r>
    </w:p>
    <w:p w14:paraId="040F3313" w14:textId="77777777" w:rsidR="00000000" w:rsidRDefault="00A32788">
      <w:pPr>
        <w:pStyle w:val="a0"/>
        <w:ind w:firstLine="0"/>
        <w:rPr>
          <w:rFonts w:hint="cs"/>
          <w:rtl/>
        </w:rPr>
      </w:pPr>
    </w:p>
    <w:p w14:paraId="56270E0F" w14:textId="77777777" w:rsidR="00000000" w:rsidRDefault="00A32788">
      <w:pPr>
        <w:pStyle w:val="af1"/>
        <w:rPr>
          <w:rtl/>
        </w:rPr>
      </w:pPr>
      <w:r>
        <w:rPr>
          <w:rtl/>
        </w:rPr>
        <w:t>היו"ר יולי-יואל אדלשטי</w:t>
      </w:r>
      <w:r>
        <w:rPr>
          <w:rtl/>
        </w:rPr>
        <w:t>ין:</w:t>
      </w:r>
    </w:p>
    <w:p w14:paraId="33532B18" w14:textId="77777777" w:rsidR="00000000" w:rsidRDefault="00A32788">
      <w:pPr>
        <w:pStyle w:val="a0"/>
        <w:rPr>
          <w:rtl/>
        </w:rPr>
      </w:pPr>
    </w:p>
    <w:p w14:paraId="18A902CD" w14:textId="77777777" w:rsidR="00000000" w:rsidRDefault="00A32788">
      <w:pPr>
        <w:pStyle w:val="a0"/>
        <w:rPr>
          <w:rFonts w:hint="cs"/>
          <w:rtl/>
        </w:rPr>
      </w:pPr>
      <w:r>
        <w:rPr>
          <w:rFonts w:hint="cs"/>
          <w:rtl/>
        </w:rPr>
        <w:t>פג תוקפן מזמן.</w:t>
      </w:r>
    </w:p>
    <w:p w14:paraId="26DD261A" w14:textId="77777777" w:rsidR="00000000" w:rsidRDefault="00A32788">
      <w:pPr>
        <w:pStyle w:val="a0"/>
        <w:rPr>
          <w:rFonts w:hint="cs"/>
          <w:rtl/>
        </w:rPr>
      </w:pPr>
    </w:p>
    <w:p w14:paraId="0D0B6CB2" w14:textId="77777777" w:rsidR="00000000" w:rsidRDefault="00A32788">
      <w:pPr>
        <w:pStyle w:val="-"/>
        <w:rPr>
          <w:rtl/>
        </w:rPr>
      </w:pPr>
      <w:bookmarkStart w:id="256" w:name="FS000001038T10_05_2004_20_06_05C"/>
      <w:bookmarkStart w:id="257" w:name="FS000001038T10_05_2004_20_09_19C"/>
      <w:bookmarkEnd w:id="256"/>
      <w:bookmarkEnd w:id="257"/>
      <w:r>
        <w:rPr>
          <w:rtl/>
        </w:rPr>
        <w:t>רוני בר-און (יו"ר ועדת הכנסת):</w:t>
      </w:r>
    </w:p>
    <w:p w14:paraId="0A559374" w14:textId="77777777" w:rsidR="00000000" w:rsidRDefault="00A32788">
      <w:pPr>
        <w:pStyle w:val="a0"/>
        <w:rPr>
          <w:rtl/>
        </w:rPr>
      </w:pPr>
    </w:p>
    <w:p w14:paraId="100671C1" w14:textId="77777777" w:rsidR="00000000" w:rsidRDefault="00A32788">
      <w:pPr>
        <w:pStyle w:val="a0"/>
        <w:rPr>
          <w:rFonts w:hint="cs"/>
          <w:rtl/>
        </w:rPr>
      </w:pPr>
      <w:r>
        <w:rPr>
          <w:rFonts w:hint="cs"/>
          <w:rtl/>
        </w:rPr>
        <w:t>זה רק טורח ואין בזה שום שירות לאף אחד.</w:t>
      </w:r>
    </w:p>
    <w:p w14:paraId="6246BDD2" w14:textId="77777777" w:rsidR="00000000" w:rsidRDefault="00A32788">
      <w:pPr>
        <w:pStyle w:val="a0"/>
        <w:rPr>
          <w:rFonts w:hint="cs"/>
          <w:rtl/>
        </w:rPr>
      </w:pPr>
    </w:p>
    <w:p w14:paraId="4EED10C8" w14:textId="77777777" w:rsidR="00000000" w:rsidRDefault="00A32788">
      <w:pPr>
        <w:pStyle w:val="a0"/>
        <w:rPr>
          <w:rFonts w:hint="cs"/>
          <w:rtl/>
        </w:rPr>
      </w:pPr>
      <w:r>
        <w:rPr>
          <w:rFonts w:hint="cs"/>
          <w:rtl/>
        </w:rPr>
        <w:t xml:space="preserve">מוצע אפוא לבטל את החובה להביא לידיעת הכנסת מינוי ממלא-מקום של שר, ולהסתפק בהודעת הממשלה ליושב-ראש הכנסת, זאת מאחר שמדובר בעניין פרוצדורלי לחלוטין. </w:t>
      </w:r>
    </w:p>
    <w:p w14:paraId="77A9AD48" w14:textId="77777777" w:rsidR="00000000" w:rsidRDefault="00A32788">
      <w:pPr>
        <w:pStyle w:val="a0"/>
        <w:rPr>
          <w:rFonts w:hint="cs"/>
          <w:rtl/>
        </w:rPr>
      </w:pPr>
    </w:p>
    <w:p w14:paraId="4369A130" w14:textId="77777777" w:rsidR="00000000" w:rsidRDefault="00A32788">
      <w:pPr>
        <w:pStyle w:val="a0"/>
        <w:rPr>
          <w:rFonts w:hint="cs"/>
          <w:rtl/>
        </w:rPr>
      </w:pPr>
      <w:r>
        <w:rPr>
          <w:rFonts w:hint="cs"/>
          <w:rtl/>
        </w:rPr>
        <w:t>השינוי המוצע א</w:t>
      </w:r>
      <w:r>
        <w:rPr>
          <w:rFonts w:hint="cs"/>
          <w:rtl/>
        </w:rPr>
        <w:t xml:space="preserve">ינו גורע, כמובן, מחובת הממשלה לפרסם הודעה ברשומות על מילוי מקום שר, לפי סעיף 10 לחוק הממשלה. </w:t>
      </w:r>
    </w:p>
    <w:p w14:paraId="465975FE" w14:textId="77777777" w:rsidR="00000000" w:rsidRDefault="00A32788">
      <w:pPr>
        <w:pStyle w:val="a0"/>
        <w:rPr>
          <w:rFonts w:hint="cs"/>
          <w:rtl/>
        </w:rPr>
      </w:pPr>
    </w:p>
    <w:p w14:paraId="71107D05" w14:textId="77777777" w:rsidR="00000000" w:rsidRDefault="00A32788">
      <w:pPr>
        <w:pStyle w:val="a0"/>
        <w:rPr>
          <w:rFonts w:hint="cs"/>
          <w:rtl/>
        </w:rPr>
      </w:pPr>
      <w:r>
        <w:rPr>
          <w:rFonts w:hint="cs"/>
          <w:rtl/>
        </w:rPr>
        <w:t>אני מבקש מהכנסת לדחות את ההסתייגויות ולאשר את הצעת החוק בקריאה שנייה ושלישית. תודה רבה.</w:t>
      </w:r>
    </w:p>
    <w:p w14:paraId="20990A4D" w14:textId="77777777" w:rsidR="00000000" w:rsidRDefault="00A32788">
      <w:pPr>
        <w:pStyle w:val="a0"/>
        <w:rPr>
          <w:rFonts w:hint="cs"/>
          <w:rtl/>
        </w:rPr>
      </w:pPr>
    </w:p>
    <w:p w14:paraId="2A2CEB97" w14:textId="77777777" w:rsidR="00000000" w:rsidRDefault="00A32788">
      <w:pPr>
        <w:pStyle w:val="af1"/>
        <w:rPr>
          <w:rtl/>
        </w:rPr>
      </w:pPr>
      <w:r>
        <w:rPr>
          <w:rtl/>
        </w:rPr>
        <w:t>היו"ר יולי-יואל אדלשטיין:</w:t>
      </w:r>
    </w:p>
    <w:p w14:paraId="1856BB80" w14:textId="77777777" w:rsidR="00000000" w:rsidRDefault="00A32788">
      <w:pPr>
        <w:pStyle w:val="a0"/>
        <w:rPr>
          <w:rtl/>
        </w:rPr>
      </w:pPr>
    </w:p>
    <w:p w14:paraId="5263E774" w14:textId="77777777" w:rsidR="00000000" w:rsidRDefault="00A32788">
      <w:pPr>
        <w:pStyle w:val="a0"/>
        <w:rPr>
          <w:rFonts w:hint="cs"/>
          <w:rtl/>
        </w:rPr>
      </w:pPr>
      <w:r>
        <w:rPr>
          <w:rFonts w:hint="cs"/>
          <w:rtl/>
        </w:rPr>
        <w:t>אני מודה מאוד ליושב-ראש ועדת הכנסת, חבר הכנסת</w:t>
      </w:r>
      <w:r>
        <w:rPr>
          <w:rFonts w:hint="cs"/>
          <w:rtl/>
        </w:rPr>
        <w:t xml:space="preserve"> רוני בר-און. למרות בקשתו לדחות את ההסתייגויות, יש כמה מסתייגים שרוצים לומר את דברם. הראשון שבהם הוא חבר הכנסת אחמד טיבי. בבקשה, אדוני, נא להציע לנו את ההסתייגות שלך.</w:t>
      </w:r>
    </w:p>
    <w:p w14:paraId="5DB331B1" w14:textId="77777777" w:rsidR="00000000" w:rsidRDefault="00A32788">
      <w:pPr>
        <w:pStyle w:val="a0"/>
        <w:rPr>
          <w:rFonts w:hint="cs"/>
          <w:rtl/>
        </w:rPr>
      </w:pPr>
    </w:p>
    <w:p w14:paraId="3E864A5D" w14:textId="77777777" w:rsidR="00000000" w:rsidRDefault="00A32788">
      <w:pPr>
        <w:pStyle w:val="a"/>
        <w:rPr>
          <w:rtl/>
        </w:rPr>
      </w:pPr>
      <w:bookmarkStart w:id="258" w:name="FS000000560T10_05_2004_20_12_29"/>
      <w:bookmarkStart w:id="259" w:name="_Toc80592877"/>
      <w:bookmarkEnd w:id="258"/>
      <w:r>
        <w:rPr>
          <w:rFonts w:hint="eastAsia"/>
          <w:rtl/>
        </w:rPr>
        <w:t>אחמד</w:t>
      </w:r>
      <w:r>
        <w:rPr>
          <w:rtl/>
        </w:rPr>
        <w:t xml:space="preserve"> טיבי (חד"ש-תע"ל):</w:t>
      </w:r>
      <w:bookmarkEnd w:id="259"/>
    </w:p>
    <w:p w14:paraId="40DF9D50" w14:textId="77777777" w:rsidR="00000000" w:rsidRDefault="00A32788">
      <w:pPr>
        <w:pStyle w:val="a0"/>
        <w:rPr>
          <w:rFonts w:hint="cs"/>
          <w:rtl/>
        </w:rPr>
      </w:pPr>
    </w:p>
    <w:p w14:paraId="5DA2E37F" w14:textId="77777777" w:rsidR="00000000" w:rsidRDefault="00A32788">
      <w:pPr>
        <w:pStyle w:val="a0"/>
        <w:rPr>
          <w:rFonts w:hint="cs"/>
          <w:rtl/>
        </w:rPr>
      </w:pPr>
      <w:r>
        <w:rPr>
          <w:rFonts w:hint="cs"/>
          <w:rtl/>
        </w:rPr>
        <w:t xml:space="preserve">אדוני היושב-ראש, רבותי חברי הכנסת, מדובר בחוק שבא להקל דווקא על </w:t>
      </w:r>
      <w:r>
        <w:rPr>
          <w:rFonts w:hint="cs"/>
          <w:rtl/>
        </w:rPr>
        <w:t xml:space="preserve">הקואליציה ולמנוע מהציבור את הזכות לדעת על נוכחות השרים, לבטל מנהג שהיה קיים שנים רבות, ועל כן אנחנו מתנגדים לחוק. </w:t>
      </w:r>
    </w:p>
    <w:p w14:paraId="4CFE6C62" w14:textId="77777777" w:rsidR="00000000" w:rsidRDefault="00A32788">
      <w:pPr>
        <w:pStyle w:val="a0"/>
        <w:rPr>
          <w:rFonts w:hint="cs"/>
          <w:rtl/>
        </w:rPr>
      </w:pPr>
    </w:p>
    <w:p w14:paraId="5790BEFF" w14:textId="77777777" w:rsidR="00000000" w:rsidRDefault="00A32788">
      <w:pPr>
        <w:pStyle w:val="a0"/>
        <w:rPr>
          <w:rFonts w:hint="cs"/>
          <w:rtl/>
        </w:rPr>
      </w:pPr>
      <w:r>
        <w:rPr>
          <w:rFonts w:hint="cs"/>
          <w:rtl/>
        </w:rPr>
        <w:t xml:space="preserve">האמת היא, אדוני היושב-ראש, שכאשר קראתי על המסך לפני דקות אחדות את הצהרתו  של הנשיא בוש, חבר הכנסת סער, הצהרתו של הנשיא בוש, שהוא משבח דווקא </w:t>
      </w:r>
      <w:r>
        <w:rPr>
          <w:rFonts w:hint="cs"/>
          <w:rtl/>
        </w:rPr>
        <w:t>את שר ההגנה רמספלד ואומר לו: אתה עושה עבודה נהדרת, ההודעה הזאת קוממה אותי מאוד. הרי לא סתם הוא אומר לו את זה במנותק מהקשר מסוים. רק בשל העובדה שיש מתקפה חזיתית קשה וצודקת על רמספלד בהקשר של עינויים, של תמונות קשות מנשוא.</w:t>
      </w:r>
    </w:p>
    <w:p w14:paraId="66FC1CD8" w14:textId="77777777" w:rsidR="00000000" w:rsidRDefault="00A32788">
      <w:pPr>
        <w:pStyle w:val="a0"/>
        <w:rPr>
          <w:rFonts w:hint="cs"/>
          <w:rtl/>
        </w:rPr>
      </w:pPr>
    </w:p>
    <w:p w14:paraId="70EB6CFF" w14:textId="77777777" w:rsidR="00000000" w:rsidRDefault="00A32788">
      <w:pPr>
        <w:pStyle w:val="af0"/>
        <w:rPr>
          <w:rtl/>
        </w:rPr>
      </w:pPr>
      <w:r>
        <w:rPr>
          <w:rFonts w:hint="eastAsia"/>
          <w:rtl/>
        </w:rPr>
        <w:t>גדעון</w:t>
      </w:r>
      <w:r>
        <w:rPr>
          <w:rtl/>
        </w:rPr>
        <w:t xml:space="preserve"> סער (הליכוד):</w:t>
      </w:r>
    </w:p>
    <w:p w14:paraId="12C16D5F" w14:textId="77777777" w:rsidR="00000000" w:rsidRDefault="00A32788">
      <w:pPr>
        <w:pStyle w:val="a0"/>
        <w:rPr>
          <w:rFonts w:hint="cs"/>
          <w:rtl/>
        </w:rPr>
      </w:pPr>
    </w:p>
    <w:p w14:paraId="218D9D5F" w14:textId="77777777" w:rsidR="00000000" w:rsidRDefault="00A32788">
      <w:pPr>
        <w:pStyle w:val="a0"/>
        <w:rPr>
          <w:rFonts w:hint="cs"/>
          <w:rtl/>
        </w:rPr>
      </w:pPr>
      <w:r>
        <w:rPr>
          <w:rFonts w:hint="cs"/>
          <w:rtl/>
        </w:rPr>
        <w:t xml:space="preserve">אתה הצעת - - </w:t>
      </w:r>
      <w:r>
        <w:rPr>
          <w:rFonts w:hint="cs"/>
          <w:rtl/>
        </w:rPr>
        <w:t>- את הנשיא בוש כחבר בליכוד, בהקשר אחר.</w:t>
      </w:r>
    </w:p>
    <w:p w14:paraId="50DB0068" w14:textId="77777777" w:rsidR="00000000" w:rsidRDefault="00A32788">
      <w:pPr>
        <w:pStyle w:val="a0"/>
        <w:rPr>
          <w:rFonts w:hint="cs"/>
          <w:rtl/>
        </w:rPr>
      </w:pPr>
    </w:p>
    <w:p w14:paraId="7CAB66C6" w14:textId="77777777" w:rsidR="00000000" w:rsidRDefault="00A32788">
      <w:pPr>
        <w:pStyle w:val="-"/>
        <w:rPr>
          <w:rtl/>
        </w:rPr>
      </w:pPr>
      <w:bookmarkStart w:id="260" w:name="FS000001038T10_05_2004_20_12_16C"/>
      <w:bookmarkStart w:id="261" w:name="FS000000560T10_05_2004_20_12_38C"/>
      <w:bookmarkEnd w:id="260"/>
      <w:bookmarkEnd w:id="261"/>
      <w:r>
        <w:rPr>
          <w:rtl/>
        </w:rPr>
        <w:t>אחמד טיבי (חד"ש-תע"ל):</w:t>
      </w:r>
    </w:p>
    <w:p w14:paraId="5692C7B1" w14:textId="77777777" w:rsidR="00000000" w:rsidRDefault="00A32788">
      <w:pPr>
        <w:pStyle w:val="a0"/>
        <w:rPr>
          <w:rtl/>
        </w:rPr>
      </w:pPr>
    </w:p>
    <w:p w14:paraId="5803C49D" w14:textId="77777777" w:rsidR="00000000" w:rsidRDefault="00A32788">
      <w:pPr>
        <w:pStyle w:val="a0"/>
        <w:rPr>
          <w:rFonts w:hint="cs"/>
          <w:rtl/>
        </w:rPr>
      </w:pPr>
      <w:r>
        <w:rPr>
          <w:rFonts w:hint="cs"/>
          <w:rtl/>
        </w:rPr>
        <w:t>הקשר דומה.</w:t>
      </w:r>
    </w:p>
    <w:p w14:paraId="239AA9C8" w14:textId="77777777" w:rsidR="00000000" w:rsidRDefault="00A32788">
      <w:pPr>
        <w:pStyle w:val="a0"/>
        <w:rPr>
          <w:rFonts w:hint="cs"/>
          <w:rtl/>
        </w:rPr>
      </w:pPr>
    </w:p>
    <w:p w14:paraId="7F7022F6" w14:textId="77777777" w:rsidR="00000000" w:rsidRDefault="00A32788">
      <w:pPr>
        <w:pStyle w:val="af0"/>
        <w:rPr>
          <w:rtl/>
        </w:rPr>
      </w:pPr>
      <w:r>
        <w:rPr>
          <w:rFonts w:hint="eastAsia"/>
          <w:rtl/>
        </w:rPr>
        <w:t>גדעון</w:t>
      </w:r>
      <w:r>
        <w:rPr>
          <w:rtl/>
        </w:rPr>
        <w:t xml:space="preserve"> סער (הליכוד):</w:t>
      </w:r>
    </w:p>
    <w:p w14:paraId="0BFA383F" w14:textId="77777777" w:rsidR="00000000" w:rsidRDefault="00A32788">
      <w:pPr>
        <w:pStyle w:val="a0"/>
        <w:rPr>
          <w:rFonts w:hint="cs"/>
          <w:rtl/>
        </w:rPr>
      </w:pPr>
    </w:p>
    <w:p w14:paraId="194C8C8D" w14:textId="77777777" w:rsidR="00000000" w:rsidRDefault="00A32788">
      <w:pPr>
        <w:pStyle w:val="a0"/>
        <w:rPr>
          <w:rFonts w:hint="cs"/>
          <w:rtl/>
        </w:rPr>
      </w:pPr>
      <w:r>
        <w:rPr>
          <w:rFonts w:hint="cs"/>
          <w:rtl/>
        </w:rPr>
        <w:t>אתה יכול לחזור על הדברים שאמרת באותה הודעה? אולי לא כולם עקבו.</w:t>
      </w:r>
    </w:p>
    <w:p w14:paraId="28B8B186" w14:textId="77777777" w:rsidR="00000000" w:rsidRDefault="00A32788">
      <w:pPr>
        <w:pStyle w:val="a0"/>
        <w:rPr>
          <w:rFonts w:hint="cs"/>
          <w:rtl/>
        </w:rPr>
      </w:pPr>
    </w:p>
    <w:p w14:paraId="507F3347" w14:textId="77777777" w:rsidR="00000000" w:rsidRDefault="00A32788">
      <w:pPr>
        <w:pStyle w:val="-"/>
        <w:rPr>
          <w:rtl/>
        </w:rPr>
      </w:pPr>
      <w:bookmarkStart w:id="262" w:name="FS000000560T10_05_2004_20_12_55C"/>
      <w:bookmarkEnd w:id="262"/>
      <w:r>
        <w:rPr>
          <w:rtl/>
        </w:rPr>
        <w:t>אחמד טיבי (חד"ש-תע"ל):</w:t>
      </w:r>
    </w:p>
    <w:p w14:paraId="3ADEFD37" w14:textId="77777777" w:rsidR="00000000" w:rsidRDefault="00A32788">
      <w:pPr>
        <w:pStyle w:val="a0"/>
        <w:rPr>
          <w:rtl/>
        </w:rPr>
      </w:pPr>
    </w:p>
    <w:p w14:paraId="17A4F954" w14:textId="77777777" w:rsidR="00000000" w:rsidRDefault="00A32788">
      <w:pPr>
        <w:pStyle w:val="a0"/>
        <w:rPr>
          <w:rFonts w:hint="cs"/>
          <w:rtl/>
        </w:rPr>
      </w:pPr>
      <w:r>
        <w:rPr>
          <w:rFonts w:hint="cs"/>
          <w:rtl/>
        </w:rPr>
        <w:t xml:space="preserve">אולי אתה תעזור לי, חבר הכנסת סער - ובעצם השר טומי לפיד הוא האדם המתאים </w:t>
      </w:r>
      <w:r>
        <w:rPr>
          <w:rFonts w:hint="cs"/>
          <w:rtl/>
        </w:rPr>
        <w:t>ביותר לצייר את ההקשר ההיסטורי של תמונות של גופות של אנשים עירומים - - -</w:t>
      </w:r>
    </w:p>
    <w:p w14:paraId="2EFDD6E5" w14:textId="77777777" w:rsidR="00000000" w:rsidRDefault="00A32788">
      <w:pPr>
        <w:pStyle w:val="a0"/>
        <w:rPr>
          <w:rFonts w:hint="cs"/>
          <w:rtl/>
        </w:rPr>
      </w:pPr>
    </w:p>
    <w:p w14:paraId="5B29DEB0" w14:textId="77777777" w:rsidR="00000000" w:rsidRDefault="00A32788">
      <w:pPr>
        <w:pStyle w:val="af0"/>
        <w:rPr>
          <w:rtl/>
        </w:rPr>
      </w:pPr>
      <w:r>
        <w:rPr>
          <w:rFonts w:hint="eastAsia"/>
          <w:rtl/>
        </w:rPr>
        <w:t>גדעון</w:t>
      </w:r>
      <w:r>
        <w:rPr>
          <w:rtl/>
        </w:rPr>
        <w:t xml:space="preserve"> סער (הליכוד):</w:t>
      </w:r>
    </w:p>
    <w:p w14:paraId="7050FB6C" w14:textId="77777777" w:rsidR="00000000" w:rsidRDefault="00A32788">
      <w:pPr>
        <w:pStyle w:val="a0"/>
        <w:rPr>
          <w:rFonts w:hint="cs"/>
          <w:rtl/>
        </w:rPr>
      </w:pPr>
    </w:p>
    <w:p w14:paraId="6DCA573E" w14:textId="77777777" w:rsidR="00000000" w:rsidRDefault="00A32788">
      <w:pPr>
        <w:pStyle w:val="a0"/>
        <w:rPr>
          <w:rFonts w:hint="cs"/>
          <w:rtl/>
        </w:rPr>
      </w:pPr>
      <w:r>
        <w:rPr>
          <w:rFonts w:hint="cs"/>
          <w:rtl/>
        </w:rPr>
        <w:t xml:space="preserve">בוא, בוא לא ניכנס לזה. </w:t>
      </w:r>
    </w:p>
    <w:p w14:paraId="0681CCDA" w14:textId="77777777" w:rsidR="00000000" w:rsidRDefault="00A32788">
      <w:pPr>
        <w:pStyle w:val="a0"/>
        <w:rPr>
          <w:rFonts w:hint="cs"/>
          <w:rtl/>
        </w:rPr>
      </w:pPr>
    </w:p>
    <w:p w14:paraId="3C9C8D41" w14:textId="77777777" w:rsidR="00000000" w:rsidRDefault="00A32788">
      <w:pPr>
        <w:pStyle w:val="-"/>
        <w:rPr>
          <w:rtl/>
        </w:rPr>
      </w:pPr>
      <w:bookmarkStart w:id="263" w:name="FS000000560T10_05_2004_20_13_54C"/>
      <w:bookmarkEnd w:id="263"/>
      <w:r>
        <w:rPr>
          <w:rtl/>
        </w:rPr>
        <w:t>אחמד טיבי (חד"ש-תע"ל):</w:t>
      </w:r>
    </w:p>
    <w:p w14:paraId="5CE3CA15" w14:textId="77777777" w:rsidR="00000000" w:rsidRDefault="00A32788">
      <w:pPr>
        <w:pStyle w:val="a0"/>
        <w:rPr>
          <w:rtl/>
        </w:rPr>
      </w:pPr>
    </w:p>
    <w:p w14:paraId="29CC6ECF" w14:textId="77777777" w:rsidR="00000000" w:rsidRDefault="00A32788">
      <w:pPr>
        <w:pStyle w:val="a0"/>
        <w:rPr>
          <w:rFonts w:hint="cs"/>
          <w:rtl/>
        </w:rPr>
      </w:pPr>
      <w:r>
        <w:rPr>
          <w:rFonts w:hint="cs"/>
          <w:rtl/>
        </w:rPr>
        <w:t>אנשים עירומים. תירגע. אני קיבלתי טלפון מאזרחית ישראלית, יהודייה, בת 72, שביקשה ממני שאני אשאל את השר טומי לפיד. ו</w:t>
      </w:r>
      <w:r>
        <w:rPr>
          <w:rFonts w:hint="cs"/>
          <w:rtl/>
        </w:rPr>
        <w:t>אז אני מפנה אליך, אדוני, את השאלה הזאת. הקשר של תמונות, של גופות, אחת מעל השנייה, עירומים, כלבים בסביבה, אונס או קולות של נשים הסובלות מאונס בתוך כלא, את מה זה מזכיר, אדוני, אדוני השר?</w:t>
      </w:r>
    </w:p>
    <w:p w14:paraId="22C3B33F" w14:textId="77777777" w:rsidR="00000000" w:rsidRDefault="00A32788">
      <w:pPr>
        <w:pStyle w:val="a0"/>
        <w:rPr>
          <w:rFonts w:hint="cs"/>
          <w:rtl/>
        </w:rPr>
      </w:pPr>
    </w:p>
    <w:p w14:paraId="48C04CA1" w14:textId="77777777" w:rsidR="00000000" w:rsidRDefault="00A32788">
      <w:pPr>
        <w:pStyle w:val="af0"/>
        <w:rPr>
          <w:rtl/>
        </w:rPr>
      </w:pPr>
      <w:r>
        <w:rPr>
          <w:rFonts w:hint="eastAsia"/>
          <w:rtl/>
        </w:rPr>
        <w:t>שר</w:t>
      </w:r>
      <w:r>
        <w:rPr>
          <w:rtl/>
        </w:rPr>
        <w:t xml:space="preserve"> המשפטים יוסף לפיד:</w:t>
      </w:r>
    </w:p>
    <w:p w14:paraId="1448A70A" w14:textId="77777777" w:rsidR="00000000" w:rsidRDefault="00A32788">
      <w:pPr>
        <w:pStyle w:val="a0"/>
        <w:rPr>
          <w:rFonts w:hint="cs"/>
          <w:rtl/>
        </w:rPr>
      </w:pPr>
    </w:p>
    <w:p w14:paraId="423CE959" w14:textId="77777777" w:rsidR="00000000" w:rsidRDefault="00A32788">
      <w:pPr>
        <w:pStyle w:val="a0"/>
        <w:rPr>
          <w:rFonts w:hint="cs"/>
          <w:rtl/>
        </w:rPr>
      </w:pPr>
      <w:r>
        <w:rPr>
          <w:rFonts w:hint="cs"/>
          <w:rtl/>
        </w:rPr>
        <w:t>אני מציע לך לא להשתמש בשואה לצרכים הפוליטיים של</w:t>
      </w:r>
      <w:r>
        <w:rPr>
          <w:rFonts w:hint="cs"/>
          <w:rtl/>
        </w:rPr>
        <w:t>ך.</w:t>
      </w:r>
    </w:p>
    <w:p w14:paraId="35D0D672" w14:textId="77777777" w:rsidR="00000000" w:rsidRDefault="00A32788">
      <w:pPr>
        <w:pStyle w:val="a0"/>
        <w:rPr>
          <w:rFonts w:hint="cs"/>
          <w:rtl/>
        </w:rPr>
      </w:pPr>
    </w:p>
    <w:p w14:paraId="27BFA876" w14:textId="77777777" w:rsidR="00000000" w:rsidRDefault="00A32788">
      <w:pPr>
        <w:pStyle w:val="-"/>
        <w:rPr>
          <w:rtl/>
        </w:rPr>
      </w:pPr>
      <w:bookmarkStart w:id="264" w:name="FS000000560T10_05_2004_20_15_29C"/>
      <w:bookmarkEnd w:id="264"/>
      <w:r>
        <w:rPr>
          <w:rtl/>
        </w:rPr>
        <w:t>אחמד טיבי (חד"ש-תע"ל):</w:t>
      </w:r>
    </w:p>
    <w:p w14:paraId="7EAE708F" w14:textId="77777777" w:rsidR="00000000" w:rsidRDefault="00A32788">
      <w:pPr>
        <w:pStyle w:val="a0"/>
        <w:rPr>
          <w:rtl/>
        </w:rPr>
      </w:pPr>
    </w:p>
    <w:p w14:paraId="052118E9" w14:textId="77777777" w:rsidR="00000000" w:rsidRDefault="00A32788">
      <w:pPr>
        <w:pStyle w:val="a0"/>
        <w:rPr>
          <w:rFonts w:hint="cs"/>
          <w:rtl/>
        </w:rPr>
      </w:pPr>
      <w:r>
        <w:rPr>
          <w:rFonts w:hint="cs"/>
          <w:rtl/>
        </w:rPr>
        <w:t>לא, זה לא צרכים פוליטיים. זה ממש לא בשואה. הרי אני מצפה ממך להיות רגיש הרבה יותר, והדברים האלה נכתבו ב"ניו-יורק טיימס", אדוני השר. הם לא נכתבו כאן, אני לא ממציא, אני לא הראשון שאומר את זה, וגם אם הייתי הראשון, אני בהחלט חושב שהה</w:t>
      </w:r>
      <w:r>
        <w:rPr>
          <w:rFonts w:hint="cs"/>
          <w:rtl/>
        </w:rPr>
        <w:t xml:space="preserve">תנהגות של צבא ארצות-הברית במקרה הזה דומה להתנהגות של הרייך השלישי. ממש. כי זו לא התנהגות של חייל אחד. מתברר שזה הלך באופן אופקי. לא היה שם גז, אבל התמונות האלה צריכות להדיר שינה מעיניו של הנשיא בוש, ולא שיחלק מחמאות לרמספלד ויגיד לו: אתה עושה עבודה נהדרת. </w:t>
      </w:r>
      <w:r>
        <w:rPr>
          <w:rFonts w:hint="cs"/>
          <w:rtl/>
        </w:rPr>
        <w:t>יש גבול לכמה אפשר להיות אטום. יש גבול לעובדה שהוא חוזר ואומר שהוא גאה בחיילים האלה. על מה אפשר להיות גאה? צריך להרגיש בושה, לטמון את ראשו עמוק באדמה.</w:t>
      </w:r>
    </w:p>
    <w:p w14:paraId="61C558F7" w14:textId="77777777" w:rsidR="00000000" w:rsidRDefault="00A32788">
      <w:pPr>
        <w:pStyle w:val="a0"/>
        <w:rPr>
          <w:rFonts w:hint="cs"/>
          <w:rtl/>
        </w:rPr>
      </w:pPr>
    </w:p>
    <w:p w14:paraId="6AF2F004" w14:textId="77777777" w:rsidR="00000000" w:rsidRDefault="00A32788">
      <w:pPr>
        <w:pStyle w:val="a0"/>
        <w:rPr>
          <w:rFonts w:hint="cs"/>
          <w:rtl/>
        </w:rPr>
      </w:pPr>
      <w:r>
        <w:rPr>
          <w:rFonts w:hint="cs"/>
          <w:rtl/>
        </w:rPr>
        <w:t>מדובר בכשל מוסרי ממדרגה ראשונה, והאמת? אי-אפשר להיות גם כובש וגם נחמד. כי כובש חייב להיות אדם מכוער, חייב</w:t>
      </w:r>
      <w:r>
        <w:rPr>
          <w:rFonts w:hint="cs"/>
          <w:rtl/>
        </w:rPr>
        <w:t xml:space="preserve"> להתנהג בצורה כזאת. אי-אפשר. הסיטואציה מחייבת אותו בתור כובש להיות פושע, להיות בלתי אנושי בעליל. ולכן נדרשת עמדה מוסרית, חבר הכנסת בר-און, גם אם ארצות-הברית היא הידידה החזקה ביותר, לא רק של ישראל, אלא בעיקר של שלטון הליכוד. </w:t>
      </w:r>
    </w:p>
    <w:p w14:paraId="04EEC610" w14:textId="77777777" w:rsidR="00000000" w:rsidRDefault="00A32788">
      <w:pPr>
        <w:pStyle w:val="a0"/>
        <w:rPr>
          <w:rFonts w:hint="cs"/>
          <w:rtl/>
        </w:rPr>
      </w:pPr>
    </w:p>
    <w:p w14:paraId="573109FC" w14:textId="77777777" w:rsidR="00000000" w:rsidRDefault="00A32788">
      <w:pPr>
        <w:pStyle w:val="a0"/>
        <w:rPr>
          <w:rFonts w:hint="cs"/>
          <w:rtl/>
        </w:rPr>
      </w:pPr>
      <w:r>
        <w:rPr>
          <w:rFonts w:hint="cs"/>
          <w:rtl/>
        </w:rPr>
        <w:t>נכון, חבר הכנסת גדעון סער, אני</w:t>
      </w:r>
      <w:r>
        <w:rPr>
          <w:rFonts w:hint="cs"/>
          <w:rtl/>
        </w:rPr>
        <w:t xml:space="preserve"> חשבתי ואמרתי את זה, שהנשיא בוש מתנהג כאילו הוא ראשון או אחרון המתפקדים בליכוד. ולכן העמדות שלו מביכות אפילו אנשים בצד הזה, הריק, של האולם.</w:t>
      </w:r>
    </w:p>
    <w:p w14:paraId="0F58EEE7" w14:textId="77777777" w:rsidR="00000000" w:rsidRDefault="00A32788">
      <w:pPr>
        <w:pStyle w:val="a0"/>
        <w:rPr>
          <w:rFonts w:hint="cs"/>
          <w:rtl/>
        </w:rPr>
      </w:pPr>
    </w:p>
    <w:p w14:paraId="61D1CC0A" w14:textId="77777777" w:rsidR="00000000" w:rsidRDefault="00A32788">
      <w:pPr>
        <w:pStyle w:val="af0"/>
        <w:rPr>
          <w:rtl/>
        </w:rPr>
      </w:pPr>
      <w:r>
        <w:rPr>
          <w:rFonts w:hint="eastAsia"/>
          <w:rtl/>
        </w:rPr>
        <w:t>רוני</w:t>
      </w:r>
      <w:r>
        <w:rPr>
          <w:rtl/>
        </w:rPr>
        <w:t xml:space="preserve"> בר-און (יו"ר ועדת הכנסת):</w:t>
      </w:r>
    </w:p>
    <w:p w14:paraId="488D7758" w14:textId="77777777" w:rsidR="00000000" w:rsidRDefault="00A32788">
      <w:pPr>
        <w:pStyle w:val="a0"/>
        <w:rPr>
          <w:rFonts w:hint="cs"/>
          <w:rtl/>
        </w:rPr>
      </w:pPr>
    </w:p>
    <w:p w14:paraId="76285165" w14:textId="77777777" w:rsidR="00000000" w:rsidRDefault="00A32788">
      <w:pPr>
        <w:pStyle w:val="a0"/>
        <w:rPr>
          <w:rFonts w:hint="cs"/>
          <w:rtl/>
        </w:rPr>
      </w:pPr>
      <w:r>
        <w:rPr>
          <w:rFonts w:hint="cs"/>
          <w:rtl/>
        </w:rPr>
        <w:t xml:space="preserve">אתה לא יכול לטעון בזכות המוסריות כשאתה עושה פלסתר את הדוכן שעליו אתה נמצא. זה דיון </w:t>
      </w:r>
      <w:r>
        <w:rPr>
          <w:rFonts w:hint="cs"/>
          <w:rtl/>
        </w:rPr>
        <w:t>בהצעת חוק טכנית, ואתה עושה בו שימוש - - -</w:t>
      </w:r>
    </w:p>
    <w:p w14:paraId="03C77526" w14:textId="77777777" w:rsidR="00000000" w:rsidRDefault="00A32788">
      <w:pPr>
        <w:pStyle w:val="a0"/>
        <w:rPr>
          <w:rFonts w:hint="cs"/>
          <w:rtl/>
        </w:rPr>
      </w:pPr>
    </w:p>
    <w:p w14:paraId="15E5E42F" w14:textId="77777777" w:rsidR="00000000" w:rsidRDefault="00A32788">
      <w:pPr>
        <w:pStyle w:val="-"/>
        <w:rPr>
          <w:rtl/>
        </w:rPr>
      </w:pPr>
      <w:bookmarkStart w:id="265" w:name="FS000000560T10_05_2004_20_20_39C"/>
      <w:bookmarkEnd w:id="265"/>
      <w:r>
        <w:rPr>
          <w:rtl/>
        </w:rPr>
        <w:t>אחמד טיבי (חד"ש-תע"ל):</w:t>
      </w:r>
    </w:p>
    <w:p w14:paraId="2F6FAD73" w14:textId="77777777" w:rsidR="00000000" w:rsidRDefault="00A32788">
      <w:pPr>
        <w:pStyle w:val="a0"/>
        <w:rPr>
          <w:rtl/>
        </w:rPr>
      </w:pPr>
    </w:p>
    <w:p w14:paraId="6A5DEE77" w14:textId="77777777" w:rsidR="00000000" w:rsidRDefault="00A32788">
      <w:pPr>
        <w:pStyle w:val="a0"/>
        <w:rPr>
          <w:rFonts w:hint="cs"/>
          <w:rtl/>
        </w:rPr>
      </w:pPr>
      <w:r>
        <w:rPr>
          <w:rFonts w:hint="cs"/>
          <w:rtl/>
        </w:rPr>
        <w:t>בהחלט, אדוני. אני פתחתי - למה לך לרדת לדקדקנות? אני פתחתי ואמרתי את הנימוקים, למה אני מתנגד להצעה. פתחתי ואמרתי למה אני מתנגד, באופן ענייני ביותר, להצעת החוק. באופן ענייני.</w:t>
      </w:r>
    </w:p>
    <w:p w14:paraId="30923555" w14:textId="77777777" w:rsidR="00000000" w:rsidRDefault="00A32788">
      <w:pPr>
        <w:pStyle w:val="a0"/>
        <w:rPr>
          <w:rFonts w:hint="cs"/>
          <w:rtl/>
        </w:rPr>
      </w:pPr>
    </w:p>
    <w:p w14:paraId="7414B925" w14:textId="77777777" w:rsidR="00000000" w:rsidRDefault="00A32788">
      <w:pPr>
        <w:pStyle w:val="af0"/>
        <w:rPr>
          <w:rtl/>
        </w:rPr>
      </w:pPr>
      <w:r>
        <w:rPr>
          <w:rFonts w:hint="eastAsia"/>
          <w:rtl/>
        </w:rPr>
        <w:t>רוני</w:t>
      </w:r>
      <w:r>
        <w:rPr>
          <w:rtl/>
        </w:rPr>
        <w:t xml:space="preserve"> בר-און (יו</w:t>
      </w:r>
      <w:r>
        <w:rPr>
          <w:rtl/>
        </w:rPr>
        <w:t>"ר ועדת הכנסת):</w:t>
      </w:r>
    </w:p>
    <w:p w14:paraId="5A0FB447" w14:textId="77777777" w:rsidR="00000000" w:rsidRDefault="00A32788">
      <w:pPr>
        <w:pStyle w:val="a0"/>
        <w:rPr>
          <w:rFonts w:hint="cs"/>
          <w:rtl/>
        </w:rPr>
      </w:pPr>
    </w:p>
    <w:p w14:paraId="2784011B" w14:textId="77777777" w:rsidR="00000000" w:rsidRDefault="00A32788">
      <w:pPr>
        <w:pStyle w:val="a0"/>
        <w:rPr>
          <w:rFonts w:hint="cs"/>
          <w:rtl/>
        </w:rPr>
      </w:pPr>
      <w:r>
        <w:rPr>
          <w:rFonts w:hint="cs"/>
          <w:rtl/>
        </w:rPr>
        <w:t>ואמרת את זה עוד פעם.</w:t>
      </w:r>
    </w:p>
    <w:p w14:paraId="0E2B1F36" w14:textId="77777777" w:rsidR="00000000" w:rsidRDefault="00A32788">
      <w:pPr>
        <w:pStyle w:val="a0"/>
        <w:rPr>
          <w:rFonts w:hint="cs"/>
          <w:rtl/>
        </w:rPr>
      </w:pPr>
    </w:p>
    <w:p w14:paraId="27590926" w14:textId="77777777" w:rsidR="00000000" w:rsidRDefault="00A32788">
      <w:pPr>
        <w:pStyle w:val="-"/>
        <w:rPr>
          <w:rtl/>
        </w:rPr>
      </w:pPr>
      <w:bookmarkStart w:id="266" w:name="FS000000560T10_05_2004_20_21_32C"/>
      <w:bookmarkEnd w:id="266"/>
      <w:r>
        <w:rPr>
          <w:rtl/>
        </w:rPr>
        <w:t>אחמד טיבי (חד"ש-תע"ל):</w:t>
      </w:r>
    </w:p>
    <w:p w14:paraId="1DC0C8EE" w14:textId="77777777" w:rsidR="00000000" w:rsidRDefault="00A32788">
      <w:pPr>
        <w:pStyle w:val="a0"/>
        <w:rPr>
          <w:rtl/>
        </w:rPr>
      </w:pPr>
    </w:p>
    <w:p w14:paraId="07E908F0" w14:textId="77777777" w:rsidR="00000000" w:rsidRDefault="00A32788">
      <w:pPr>
        <w:pStyle w:val="a0"/>
        <w:rPr>
          <w:rFonts w:hint="cs"/>
          <w:rtl/>
        </w:rPr>
      </w:pPr>
      <w:r>
        <w:rPr>
          <w:rFonts w:hint="cs"/>
          <w:rtl/>
        </w:rPr>
        <w:t xml:space="preserve">לאחר מכן אמרתי שההצהרה עכשיו, של נשיא ארצות-הברית, שאומר לרמספלד שהוא עושה עבודה נהדרת, מקוממת, ואמרתי את ההשוואות ואת ההקשרים, וכדאי שכל אחד מכם יחשוב על זה פעם ראשונה ושנייה. </w:t>
      </w:r>
    </w:p>
    <w:p w14:paraId="120894B0" w14:textId="77777777" w:rsidR="00000000" w:rsidRDefault="00A32788">
      <w:pPr>
        <w:pStyle w:val="a0"/>
        <w:rPr>
          <w:rFonts w:hint="cs"/>
          <w:rtl/>
        </w:rPr>
      </w:pPr>
    </w:p>
    <w:p w14:paraId="6E3CF1EF" w14:textId="77777777" w:rsidR="00000000" w:rsidRDefault="00A32788">
      <w:pPr>
        <w:pStyle w:val="af1"/>
        <w:rPr>
          <w:rtl/>
        </w:rPr>
      </w:pPr>
      <w:r>
        <w:rPr>
          <w:rtl/>
        </w:rPr>
        <w:t>היו"ר יולי-יוא</w:t>
      </w:r>
      <w:r>
        <w:rPr>
          <w:rtl/>
        </w:rPr>
        <w:t>ל אדלשטיין:</w:t>
      </w:r>
    </w:p>
    <w:p w14:paraId="331A6166" w14:textId="77777777" w:rsidR="00000000" w:rsidRDefault="00A32788">
      <w:pPr>
        <w:pStyle w:val="a0"/>
        <w:rPr>
          <w:rtl/>
        </w:rPr>
      </w:pPr>
    </w:p>
    <w:p w14:paraId="16175E66" w14:textId="77777777" w:rsidR="00000000" w:rsidRDefault="00A32788">
      <w:pPr>
        <w:pStyle w:val="a0"/>
        <w:rPr>
          <w:rFonts w:hint="cs"/>
          <w:rtl/>
        </w:rPr>
      </w:pPr>
      <w:r>
        <w:rPr>
          <w:rFonts w:hint="cs"/>
          <w:rtl/>
        </w:rPr>
        <w:t>תודה לחבר הכנסת טיבי. קיימת הסתייגות  נוספת, של חברי הכנסת אופיר פינס-פז וזהבה גלאון - לא נמצאים באולם. בבקשה, חברת הכנסת זהבה גלאון תציג את ההסתייגות. בבקשה, גברתי - עד חמש דקות, בהתחשבות בעובדה שעדיין יש סדר-יום מאוד עמוס, שייקח אותנו אל תוך</w:t>
      </w:r>
      <w:r>
        <w:rPr>
          <w:rFonts w:hint="cs"/>
          <w:rtl/>
        </w:rPr>
        <w:t xml:space="preserve"> הלילה.</w:t>
      </w:r>
    </w:p>
    <w:p w14:paraId="198D2874" w14:textId="77777777" w:rsidR="00000000" w:rsidRDefault="00A32788">
      <w:pPr>
        <w:pStyle w:val="a0"/>
        <w:rPr>
          <w:rFonts w:hint="cs"/>
          <w:rtl/>
        </w:rPr>
      </w:pPr>
    </w:p>
    <w:p w14:paraId="5755A2DC" w14:textId="77777777" w:rsidR="00000000" w:rsidRDefault="00A32788">
      <w:pPr>
        <w:pStyle w:val="a"/>
        <w:rPr>
          <w:rtl/>
        </w:rPr>
      </w:pPr>
      <w:bookmarkStart w:id="267" w:name="FS000000504T10_05_2004_18_27_41"/>
      <w:bookmarkStart w:id="268" w:name="FS000000504T10_05_2004_20_22_56"/>
      <w:bookmarkStart w:id="269" w:name="_Toc80592878"/>
      <w:bookmarkEnd w:id="267"/>
      <w:bookmarkEnd w:id="268"/>
      <w:r>
        <w:rPr>
          <w:rFonts w:hint="eastAsia"/>
          <w:rtl/>
        </w:rPr>
        <w:t>זהבה</w:t>
      </w:r>
      <w:r>
        <w:rPr>
          <w:rtl/>
        </w:rPr>
        <w:t xml:space="preserve"> גלאון (מרצ):</w:t>
      </w:r>
      <w:bookmarkEnd w:id="269"/>
    </w:p>
    <w:p w14:paraId="0B55BF05" w14:textId="77777777" w:rsidR="00000000" w:rsidRDefault="00A32788">
      <w:pPr>
        <w:pStyle w:val="a0"/>
        <w:rPr>
          <w:rFonts w:hint="cs"/>
          <w:rtl/>
        </w:rPr>
      </w:pPr>
    </w:p>
    <w:p w14:paraId="738DE846" w14:textId="77777777" w:rsidR="00000000" w:rsidRDefault="00A32788">
      <w:pPr>
        <w:pStyle w:val="a0"/>
        <w:rPr>
          <w:rFonts w:hint="cs"/>
          <w:rtl/>
        </w:rPr>
      </w:pPr>
      <w:r>
        <w:rPr>
          <w:rFonts w:hint="cs"/>
          <w:rtl/>
        </w:rPr>
        <w:t>אדוני היושב-ראש, חברי חברי הכנסת, אני מתנגדת להצעת החוק. אני חושבת שמדובר בעוד הצעה שבאה לאפשר לממשלה להימנע מלתת דין-וחשבון על הנסיעות, על הטיסות של השרים שלה. הממשלה הזאת רוצה שידעו על הדברים האלה רק לאחר מעשה, ואז מי ישים לכך</w:t>
      </w:r>
      <w:r>
        <w:rPr>
          <w:rFonts w:hint="cs"/>
          <w:rtl/>
        </w:rPr>
        <w:t xml:space="preserve"> לב בכלל. אנחנו כאופוזיציה חושבים שזאת דרך התנהלות לא נכונה של הממשלה, שזה מחפיר שהממשלה מביאה הצעה כזאת, או שחבר כנסת מביא והממשלה תומכת. </w:t>
      </w:r>
    </w:p>
    <w:p w14:paraId="2614ADE2" w14:textId="77777777" w:rsidR="00000000" w:rsidRDefault="00A32788">
      <w:pPr>
        <w:pStyle w:val="a0"/>
        <w:rPr>
          <w:rFonts w:hint="cs"/>
          <w:rtl/>
        </w:rPr>
      </w:pPr>
    </w:p>
    <w:p w14:paraId="025F72AC" w14:textId="77777777" w:rsidR="00000000" w:rsidRDefault="00A32788">
      <w:pPr>
        <w:pStyle w:val="a0"/>
        <w:rPr>
          <w:rFonts w:hint="cs"/>
          <w:rtl/>
        </w:rPr>
      </w:pPr>
      <w:r>
        <w:rPr>
          <w:rFonts w:hint="cs"/>
          <w:rtl/>
        </w:rPr>
        <w:t>אבל מה יש לי להלין על הצעות של חבר כנסת שמביא את זה בתמיכת הממשלה, כשאני רואה מה קורה בממשלה היום, ואני לא מצליחה ל</w:t>
      </w:r>
      <w:r>
        <w:rPr>
          <w:rFonts w:hint="cs"/>
          <w:rtl/>
        </w:rPr>
        <w:t>הבין מה העמדה של הממשלה הזאת. האם הממשלה הזאת תומכת בתוכנית ההינתקות, האם הממשלה הזאת מתנגדת לתוכנית ההינתקות - - -</w:t>
      </w:r>
    </w:p>
    <w:p w14:paraId="22BEF379" w14:textId="77777777" w:rsidR="00000000" w:rsidRDefault="00A32788">
      <w:pPr>
        <w:pStyle w:val="af0"/>
        <w:rPr>
          <w:rFonts w:hint="cs"/>
          <w:rtl/>
        </w:rPr>
      </w:pPr>
    </w:p>
    <w:p w14:paraId="128F2B46" w14:textId="77777777" w:rsidR="00000000" w:rsidRDefault="00A32788">
      <w:pPr>
        <w:pStyle w:val="af0"/>
        <w:rPr>
          <w:rtl/>
        </w:rPr>
      </w:pPr>
      <w:r>
        <w:rPr>
          <w:rFonts w:hint="eastAsia"/>
          <w:rtl/>
        </w:rPr>
        <w:t>מל</w:t>
      </w:r>
      <w:r>
        <w:rPr>
          <w:rtl/>
        </w:rPr>
        <w:t xml:space="preserve"> פולישוק-בלוך (שינוי):</w:t>
      </w:r>
    </w:p>
    <w:p w14:paraId="197BDD65" w14:textId="77777777" w:rsidR="00000000" w:rsidRDefault="00A32788">
      <w:pPr>
        <w:pStyle w:val="a0"/>
        <w:rPr>
          <w:rFonts w:hint="cs"/>
          <w:rtl/>
        </w:rPr>
      </w:pPr>
    </w:p>
    <w:p w14:paraId="3FE931AD" w14:textId="77777777" w:rsidR="00000000" w:rsidRDefault="00A32788">
      <w:pPr>
        <w:pStyle w:val="a0"/>
        <w:rPr>
          <w:rFonts w:hint="cs"/>
          <w:rtl/>
        </w:rPr>
      </w:pPr>
      <w:r>
        <w:rPr>
          <w:rFonts w:hint="cs"/>
          <w:rtl/>
        </w:rPr>
        <w:t>תלוי את מי את שואלת.</w:t>
      </w:r>
    </w:p>
    <w:p w14:paraId="70238659" w14:textId="77777777" w:rsidR="00000000" w:rsidRDefault="00A32788">
      <w:pPr>
        <w:pStyle w:val="a0"/>
        <w:rPr>
          <w:rFonts w:hint="cs"/>
          <w:rtl/>
        </w:rPr>
      </w:pPr>
    </w:p>
    <w:p w14:paraId="1DE5EFA2" w14:textId="77777777" w:rsidR="00000000" w:rsidRDefault="00A32788">
      <w:pPr>
        <w:pStyle w:val="-"/>
        <w:rPr>
          <w:rtl/>
        </w:rPr>
      </w:pPr>
      <w:bookmarkStart w:id="270" w:name="FS000000504T10_05_2004_20_28_51C"/>
      <w:bookmarkEnd w:id="270"/>
      <w:r>
        <w:rPr>
          <w:rtl/>
        </w:rPr>
        <w:t>זהבה גלאון (מרצ):</w:t>
      </w:r>
    </w:p>
    <w:p w14:paraId="1926D187" w14:textId="77777777" w:rsidR="00000000" w:rsidRDefault="00A32788">
      <w:pPr>
        <w:pStyle w:val="a0"/>
        <w:rPr>
          <w:rtl/>
        </w:rPr>
      </w:pPr>
    </w:p>
    <w:p w14:paraId="0140D9F3" w14:textId="77777777" w:rsidR="00000000" w:rsidRDefault="00A32788">
      <w:pPr>
        <w:pStyle w:val="a0"/>
        <w:rPr>
          <w:rFonts w:hint="cs"/>
          <w:rtl/>
        </w:rPr>
      </w:pPr>
      <w:r>
        <w:rPr>
          <w:rFonts w:hint="cs"/>
          <w:rtl/>
        </w:rPr>
        <w:t>אני שואלת את שינוי בממשלה. היום שמעתי שהשר לפיד אמר שהממשלה הזאת הגיעה ל</w:t>
      </w:r>
      <w:r>
        <w:rPr>
          <w:rFonts w:hint="cs"/>
          <w:rtl/>
        </w:rPr>
        <w:t>מבוי סתום. והשר לפיד, כמו שהוא יודע, תמיד, כשזה בטלוויזיה הוא חכם גדול, אז הוא מצהיר:  תוך שלושה שבועות לא נהיה שם; אם לא תובא התוכנית שלנו לא נהיה שם. איך אתם מצליחים, השר לפיד, לעשות שימוש בסיטואציה מאוד ייחודית - קוראים לזה גם קרחת וגם תלתלים. ללכת עם ו</w:t>
      </w:r>
      <w:r>
        <w:rPr>
          <w:rFonts w:hint="cs"/>
          <w:rtl/>
        </w:rPr>
        <w:t xml:space="preserve">להרגיש בלי. אין לי דרך אחרת להגדיר את זה. נוח לכם לשבת בממשלה, נוח לכם שלא ידעו לאן אתם נוסעים, מתי אתם חוזרים, נוח לכם להצהיר הצהרות. במה אתם תומכים? איך אתם נותנים יד למדיניות של ממשלה שיש בה גורמים שהצביעו נגד העמדה ונגד התוכנית של ראש הממשלה? </w:t>
      </w:r>
    </w:p>
    <w:p w14:paraId="2FF5F1B5" w14:textId="77777777" w:rsidR="00000000" w:rsidRDefault="00A32788">
      <w:pPr>
        <w:pStyle w:val="a0"/>
        <w:rPr>
          <w:rFonts w:hint="cs"/>
          <w:rtl/>
        </w:rPr>
      </w:pPr>
    </w:p>
    <w:p w14:paraId="0946699A" w14:textId="77777777" w:rsidR="00000000" w:rsidRDefault="00A32788">
      <w:pPr>
        <w:pStyle w:val="a0"/>
        <w:rPr>
          <w:rFonts w:hint="cs"/>
          <w:rtl/>
        </w:rPr>
      </w:pPr>
      <w:r>
        <w:rPr>
          <w:rFonts w:hint="cs"/>
          <w:rtl/>
        </w:rPr>
        <w:t>לא שהתל</w:t>
      </w:r>
      <w:r>
        <w:rPr>
          <w:rFonts w:hint="cs"/>
          <w:rtl/>
        </w:rPr>
        <w:t xml:space="preserve">הבתי מהתוכנית של ראש הממשלה </w:t>
      </w:r>
      <w:r>
        <w:rPr>
          <w:rFonts w:hint="eastAsia"/>
          <w:rtl/>
        </w:rPr>
        <w:t>–</w:t>
      </w:r>
      <w:r>
        <w:rPr>
          <w:rFonts w:hint="cs"/>
          <w:rtl/>
        </w:rPr>
        <w:t xml:space="preserve"> אני לא מאמינה לו. לא האמנתי לו. מדובר בראש ממשלה שאין לו זכות למשול יותר, אחרי שהוא התנתק מהמפלגה שלו, אבל שינוי תמיד נהנית מכל העולמות. היא תומכת בראש הממשלה אבל מדברת נגד המדיניות שלו; היא תומכת בנסיעות שרים לחוץ-לארץ וגם תו</w:t>
      </w:r>
      <w:r>
        <w:rPr>
          <w:rFonts w:hint="cs"/>
          <w:rtl/>
        </w:rPr>
        <w:t>מכת בכך שלא ידווחו על זה לכנסת.</w:t>
      </w:r>
    </w:p>
    <w:p w14:paraId="6D4DE470" w14:textId="77777777" w:rsidR="00000000" w:rsidRDefault="00A32788">
      <w:pPr>
        <w:pStyle w:val="a0"/>
        <w:ind w:firstLine="0"/>
        <w:rPr>
          <w:rFonts w:hint="cs"/>
          <w:rtl/>
        </w:rPr>
      </w:pPr>
    </w:p>
    <w:p w14:paraId="60419AAE" w14:textId="77777777" w:rsidR="00000000" w:rsidRDefault="00A32788">
      <w:pPr>
        <w:pStyle w:val="a0"/>
        <w:ind w:firstLine="0"/>
        <w:rPr>
          <w:rFonts w:hint="cs"/>
          <w:rtl/>
        </w:rPr>
      </w:pPr>
      <w:r>
        <w:rPr>
          <w:rFonts w:hint="cs"/>
          <w:rtl/>
        </w:rPr>
        <w:tab/>
        <w:t>האם כך צריכה להיראות הכנסת? זה בוודאי לא לכבודנו. תודה.</w:t>
      </w:r>
    </w:p>
    <w:p w14:paraId="4FD7DC5A" w14:textId="77777777" w:rsidR="00000000" w:rsidRDefault="00A32788">
      <w:pPr>
        <w:pStyle w:val="af1"/>
        <w:rPr>
          <w:rtl/>
        </w:rPr>
      </w:pPr>
      <w:r>
        <w:rPr>
          <w:rtl/>
        </w:rPr>
        <w:br/>
        <w:t>היו"ר יולי-יואל אדלשטיין:</w:t>
      </w:r>
    </w:p>
    <w:p w14:paraId="272D4C0D" w14:textId="77777777" w:rsidR="00000000" w:rsidRDefault="00A32788">
      <w:pPr>
        <w:pStyle w:val="a0"/>
        <w:rPr>
          <w:rtl/>
        </w:rPr>
      </w:pPr>
    </w:p>
    <w:p w14:paraId="0FCB6305" w14:textId="77777777" w:rsidR="00000000" w:rsidRDefault="00A32788">
      <w:pPr>
        <w:pStyle w:val="a0"/>
        <w:rPr>
          <w:rFonts w:hint="cs"/>
          <w:rtl/>
        </w:rPr>
      </w:pPr>
      <w:r>
        <w:rPr>
          <w:rFonts w:hint="cs"/>
          <w:rtl/>
        </w:rPr>
        <w:t>תודה רבה לחברת הכנסת זהבה גלאון, גם על הקיצור הנמרץ. חברי הכנסת, תם סדר ההסתייגויות ואנחנו יכולים לעבור להצבעה. נבקש מחברי הכנסת שמעונייני</w:t>
      </w:r>
      <w:r>
        <w:rPr>
          <w:rFonts w:hint="cs"/>
          <w:rtl/>
        </w:rPr>
        <w:t xml:space="preserve">ם להצביע לשבת. בינתיים אזכיר שמדובר בחוק הממשלה (תיקון מס' 3), התשס"ד-2004, קריאה שנייה וקריאה שלישית. </w:t>
      </w:r>
    </w:p>
    <w:p w14:paraId="08A2778F" w14:textId="77777777" w:rsidR="00000000" w:rsidRDefault="00A32788">
      <w:pPr>
        <w:pStyle w:val="a0"/>
        <w:rPr>
          <w:rFonts w:hint="cs"/>
          <w:rtl/>
        </w:rPr>
      </w:pPr>
    </w:p>
    <w:p w14:paraId="5BD15A07" w14:textId="77777777" w:rsidR="00000000" w:rsidRDefault="00A32788">
      <w:pPr>
        <w:pStyle w:val="a0"/>
        <w:rPr>
          <w:rFonts w:hint="cs"/>
          <w:rtl/>
        </w:rPr>
      </w:pPr>
      <w:r>
        <w:rPr>
          <w:rFonts w:hint="cs"/>
          <w:rtl/>
        </w:rPr>
        <w:t>לשם החוק אין הסתייגויות, לכן נצביע קודם על שם החוק. חברי הכנסת, ההצבעה החלה. מי בעד? מי נגד? נא להצביע.</w:t>
      </w:r>
    </w:p>
    <w:p w14:paraId="09779769" w14:textId="77777777" w:rsidR="00000000" w:rsidRDefault="00A32788">
      <w:pPr>
        <w:pStyle w:val="ab"/>
        <w:bidi/>
        <w:rPr>
          <w:rFonts w:hint="cs"/>
          <w:rtl/>
        </w:rPr>
      </w:pPr>
      <w:r>
        <w:rPr>
          <w:rtl/>
        </w:rPr>
        <w:br/>
      </w:r>
      <w:r>
        <w:rPr>
          <w:rFonts w:hint="cs"/>
          <w:rtl/>
        </w:rPr>
        <w:t>הצבעה מס' 6</w:t>
      </w:r>
    </w:p>
    <w:p w14:paraId="4BF85AF4" w14:textId="77777777" w:rsidR="00000000" w:rsidRDefault="00A32788">
      <w:pPr>
        <w:pStyle w:val="a0"/>
        <w:rPr>
          <w:rFonts w:hint="cs"/>
          <w:rtl/>
        </w:rPr>
      </w:pPr>
    </w:p>
    <w:p w14:paraId="11C62B3E" w14:textId="77777777" w:rsidR="00000000" w:rsidRDefault="00A32788">
      <w:pPr>
        <w:pStyle w:val="ac"/>
        <w:bidi/>
        <w:rPr>
          <w:rFonts w:hint="cs"/>
          <w:rtl/>
        </w:rPr>
      </w:pPr>
      <w:r>
        <w:rPr>
          <w:rFonts w:hint="cs"/>
          <w:rtl/>
        </w:rPr>
        <w:t xml:space="preserve">בעד שם החוק </w:t>
      </w:r>
      <w:r>
        <w:rPr>
          <w:rFonts w:hint="eastAsia"/>
          <w:rtl/>
        </w:rPr>
        <w:t>–</w:t>
      </w:r>
      <w:r>
        <w:rPr>
          <w:rFonts w:hint="cs"/>
          <w:rtl/>
        </w:rPr>
        <w:t xml:space="preserve"> 26</w:t>
      </w:r>
    </w:p>
    <w:p w14:paraId="7A75B2E0" w14:textId="77777777" w:rsidR="00000000" w:rsidRDefault="00A32788">
      <w:pPr>
        <w:pStyle w:val="ac"/>
        <w:bidi/>
        <w:rPr>
          <w:rFonts w:hint="cs"/>
          <w:rtl/>
        </w:rPr>
      </w:pPr>
      <w:r>
        <w:rPr>
          <w:rFonts w:hint="cs"/>
          <w:rtl/>
        </w:rPr>
        <w:t xml:space="preserve">נגד </w:t>
      </w:r>
      <w:r>
        <w:rPr>
          <w:rFonts w:hint="eastAsia"/>
          <w:rtl/>
        </w:rPr>
        <w:t>–</w:t>
      </w:r>
      <w:r>
        <w:rPr>
          <w:rFonts w:hint="cs"/>
          <w:rtl/>
        </w:rPr>
        <w:t xml:space="preserve"> 3</w:t>
      </w:r>
    </w:p>
    <w:p w14:paraId="105C34E9" w14:textId="77777777" w:rsidR="00000000" w:rsidRDefault="00A32788">
      <w:pPr>
        <w:pStyle w:val="ac"/>
        <w:bidi/>
        <w:rPr>
          <w:rFonts w:hint="cs"/>
          <w:rtl/>
        </w:rPr>
      </w:pPr>
      <w:r>
        <w:rPr>
          <w:rFonts w:hint="cs"/>
          <w:rtl/>
        </w:rPr>
        <w:t xml:space="preserve">נמנעים </w:t>
      </w:r>
      <w:r>
        <w:rPr>
          <w:rFonts w:hint="eastAsia"/>
          <w:rtl/>
        </w:rPr>
        <w:t>–</w:t>
      </w:r>
      <w:r>
        <w:rPr>
          <w:rFonts w:hint="cs"/>
          <w:rtl/>
        </w:rPr>
        <w:t xml:space="preserve"> אין</w:t>
      </w:r>
    </w:p>
    <w:p w14:paraId="3C669A19" w14:textId="77777777" w:rsidR="00000000" w:rsidRDefault="00A32788">
      <w:pPr>
        <w:pStyle w:val="ad"/>
        <w:bidi/>
        <w:rPr>
          <w:rFonts w:hint="cs"/>
          <w:rtl/>
        </w:rPr>
      </w:pPr>
      <w:r>
        <w:rPr>
          <w:rFonts w:hint="cs"/>
          <w:rtl/>
        </w:rPr>
        <w:t>שם החוק נתקבל.</w:t>
      </w:r>
    </w:p>
    <w:p w14:paraId="4732878D" w14:textId="77777777" w:rsidR="00000000" w:rsidRDefault="00A32788">
      <w:pPr>
        <w:pStyle w:val="af1"/>
        <w:rPr>
          <w:rtl/>
        </w:rPr>
      </w:pPr>
      <w:r>
        <w:rPr>
          <w:rtl/>
        </w:rPr>
        <w:br/>
        <w:t>היו"ר יולי-יואל אדלשטיין:</w:t>
      </w:r>
    </w:p>
    <w:p w14:paraId="7886F739" w14:textId="77777777" w:rsidR="00000000" w:rsidRDefault="00A32788">
      <w:pPr>
        <w:pStyle w:val="a0"/>
        <w:rPr>
          <w:rtl/>
        </w:rPr>
      </w:pPr>
    </w:p>
    <w:p w14:paraId="6CC73F17" w14:textId="77777777" w:rsidR="00000000" w:rsidRDefault="00A32788">
      <w:pPr>
        <w:pStyle w:val="a0"/>
        <w:rPr>
          <w:rFonts w:hint="cs"/>
          <w:rtl/>
        </w:rPr>
      </w:pPr>
      <w:r>
        <w:rPr>
          <w:rFonts w:hint="cs"/>
          <w:rtl/>
        </w:rPr>
        <w:t xml:space="preserve">27 בעד, ובכללם יושב-ראש הכנסת, מתנגדים </w:t>
      </w:r>
      <w:r>
        <w:rPr>
          <w:rFonts w:hint="eastAsia"/>
          <w:rtl/>
        </w:rPr>
        <w:t>–</w:t>
      </w:r>
      <w:r>
        <w:rPr>
          <w:rFonts w:hint="cs"/>
          <w:rtl/>
        </w:rPr>
        <w:t xml:space="preserve"> 3, אין נמנעים. שם החוק אושר.</w:t>
      </w:r>
    </w:p>
    <w:p w14:paraId="32CC3916" w14:textId="77777777" w:rsidR="00000000" w:rsidRDefault="00A32788">
      <w:pPr>
        <w:pStyle w:val="af0"/>
        <w:rPr>
          <w:rtl/>
        </w:rPr>
      </w:pPr>
      <w:r>
        <w:rPr>
          <w:rtl/>
        </w:rPr>
        <w:br/>
        <w:t>חמי דורון (שינוי):</w:t>
      </w:r>
    </w:p>
    <w:p w14:paraId="5FB6D1D7" w14:textId="77777777" w:rsidR="00000000" w:rsidRDefault="00A32788">
      <w:pPr>
        <w:pStyle w:val="a0"/>
        <w:rPr>
          <w:rtl/>
        </w:rPr>
      </w:pPr>
    </w:p>
    <w:p w14:paraId="039CFE93" w14:textId="77777777" w:rsidR="00000000" w:rsidRDefault="00A32788">
      <w:pPr>
        <w:pStyle w:val="a0"/>
        <w:rPr>
          <w:rFonts w:hint="cs"/>
          <w:rtl/>
        </w:rPr>
      </w:pPr>
      <w:r>
        <w:rPr>
          <w:rFonts w:hint="cs"/>
          <w:rtl/>
        </w:rPr>
        <w:t xml:space="preserve">אדוני היושב-ראש, לא נקלט. </w:t>
      </w:r>
    </w:p>
    <w:p w14:paraId="38DEFC3C" w14:textId="77777777" w:rsidR="00000000" w:rsidRDefault="00A32788">
      <w:pPr>
        <w:pStyle w:val="af1"/>
        <w:rPr>
          <w:rtl/>
        </w:rPr>
      </w:pPr>
      <w:r>
        <w:rPr>
          <w:rtl/>
        </w:rPr>
        <w:br/>
        <w:t>היו"ר יולי-יואל אדלשטיין:</w:t>
      </w:r>
    </w:p>
    <w:p w14:paraId="5D7F516D" w14:textId="77777777" w:rsidR="00000000" w:rsidRDefault="00A32788">
      <w:pPr>
        <w:pStyle w:val="a0"/>
        <w:rPr>
          <w:rtl/>
        </w:rPr>
      </w:pPr>
    </w:p>
    <w:p w14:paraId="7863B54F" w14:textId="77777777" w:rsidR="00000000" w:rsidRDefault="00A32788">
      <w:pPr>
        <w:pStyle w:val="a0"/>
        <w:rPr>
          <w:rFonts w:hint="cs"/>
          <w:rtl/>
        </w:rPr>
      </w:pPr>
      <w:r>
        <w:rPr>
          <w:rFonts w:hint="cs"/>
          <w:rtl/>
        </w:rPr>
        <w:t>מכיוון שזה לא משנה את התוצאות, תוכל להביע את עמדתך בהצבעה על ס</w:t>
      </w:r>
      <w:r>
        <w:rPr>
          <w:rFonts w:hint="cs"/>
          <w:rtl/>
        </w:rPr>
        <w:t xml:space="preserve">עיף 1, אבל לסעיף 1 יש שתי הסתייגויות. </w:t>
      </w:r>
    </w:p>
    <w:p w14:paraId="242F9B6D" w14:textId="77777777" w:rsidR="00000000" w:rsidRDefault="00A32788">
      <w:pPr>
        <w:pStyle w:val="af0"/>
        <w:rPr>
          <w:rtl/>
        </w:rPr>
      </w:pPr>
      <w:r>
        <w:rPr>
          <w:rtl/>
        </w:rPr>
        <w:br/>
        <w:t>משה גפני (יהדות התורה):</w:t>
      </w:r>
    </w:p>
    <w:p w14:paraId="516A64A9" w14:textId="77777777" w:rsidR="00000000" w:rsidRDefault="00A32788">
      <w:pPr>
        <w:pStyle w:val="a0"/>
        <w:rPr>
          <w:rtl/>
        </w:rPr>
      </w:pPr>
    </w:p>
    <w:p w14:paraId="79A48CD8" w14:textId="77777777" w:rsidR="00000000" w:rsidRDefault="00A32788">
      <w:pPr>
        <w:pStyle w:val="a0"/>
        <w:rPr>
          <w:rFonts w:hint="cs"/>
          <w:rtl/>
        </w:rPr>
      </w:pPr>
      <w:r>
        <w:rPr>
          <w:rFonts w:hint="cs"/>
          <w:rtl/>
        </w:rPr>
        <w:t xml:space="preserve">- - - להודיע על נסיעת שרים? מה זה, השרים עושים מה שהם רוצים? </w:t>
      </w:r>
    </w:p>
    <w:p w14:paraId="38BC386D" w14:textId="77777777" w:rsidR="00000000" w:rsidRDefault="00A32788">
      <w:pPr>
        <w:pStyle w:val="af1"/>
        <w:rPr>
          <w:rtl/>
        </w:rPr>
      </w:pPr>
      <w:r>
        <w:rPr>
          <w:rtl/>
        </w:rPr>
        <w:br/>
        <w:t>היו"ר יולי-יואל אדלשטיין:</w:t>
      </w:r>
    </w:p>
    <w:p w14:paraId="27CD6E1D" w14:textId="77777777" w:rsidR="00000000" w:rsidRDefault="00A32788">
      <w:pPr>
        <w:pStyle w:val="a0"/>
        <w:rPr>
          <w:rtl/>
        </w:rPr>
      </w:pPr>
    </w:p>
    <w:p w14:paraId="0F061113" w14:textId="77777777" w:rsidR="00000000" w:rsidRDefault="00A32788">
      <w:pPr>
        <w:pStyle w:val="a0"/>
        <w:rPr>
          <w:rFonts w:hint="cs"/>
          <w:rtl/>
        </w:rPr>
      </w:pPr>
      <w:r>
        <w:rPr>
          <w:rFonts w:hint="cs"/>
          <w:rtl/>
        </w:rPr>
        <w:t xml:space="preserve">חבר הכנסת גפני, בכל הכנסות שכיהנת בהן אמרו יושבי-הראש לדורותיהם שאין מפריעים בעת ההצבעות, ואתה עדיין </w:t>
      </w:r>
      <w:r>
        <w:rPr>
          <w:rFonts w:hint="cs"/>
          <w:rtl/>
        </w:rPr>
        <w:t xml:space="preserve">מפריע. לא מקובל. </w:t>
      </w:r>
    </w:p>
    <w:p w14:paraId="76C9C4C4" w14:textId="77777777" w:rsidR="00000000" w:rsidRDefault="00A32788">
      <w:pPr>
        <w:pStyle w:val="af0"/>
        <w:rPr>
          <w:rtl/>
        </w:rPr>
      </w:pPr>
      <w:r>
        <w:rPr>
          <w:rtl/>
        </w:rPr>
        <w:br/>
        <w:t>שר הרווחה זבולון אורלב:</w:t>
      </w:r>
    </w:p>
    <w:p w14:paraId="358E7C41" w14:textId="77777777" w:rsidR="00000000" w:rsidRDefault="00A32788">
      <w:pPr>
        <w:pStyle w:val="a0"/>
        <w:rPr>
          <w:rtl/>
        </w:rPr>
      </w:pPr>
    </w:p>
    <w:p w14:paraId="36419691" w14:textId="77777777" w:rsidR="00000000" w:rsidRDefault="00A32788">
      <w:pPr>
        <w:pStyle w:val="a0"/>
        <w:rPr>
          <w:rFonts w:hint="cs"/>
          <w:rtl/>
        </w:rPr>
      </w:pPr>
      <w:r>
        <w:rPr>
          <w:rFonts w:hint="cs"/>
          <w:rtl/>
        </w:rPr>
        <w:t>בכל הכנסות שהוא היה בהן הוא דיבר בזמן ההצבעה.</w:t>
      </w:r>
    </w:p>
    <w:p w14:paraId="0D3A010F" w14:textId="77777777" w:rsidR="00000000" w:rsidRDefault="00A32788">
      <w:pPr>
        <w:pStyle w:val="af1"/>
        <w:rPr>
          <w:rtl/>
        </w:rPr>
      </w:pPr>
      <w:r>
        <w:rPr>
          <w:rtl/>
        </w:rPr>
        <w:br/>
        <w:t>היו"ר יולי-יואל אדלשטיין:</w:t>
      </w:r>
    </w:p>
    <w:p w14:paraId="054761C3" w14:textId="77777777" w:rsidR="00000000" w:rsidRDefault="00A32788">
      <w:pPr>
        <w:pStyle w:val="a0"/>
        <w:rPr>
          <w:rtl/>
        </w:rPr>
      </w:pPr>
    </w:p>
    <w:p w14:paraId="1E7E29FE" w14:textId="77777777" w:rsidR="00000000" w:rsidRDefault="00A32788">
      <w:pPr>
        <w:pStyle w:val="a0"/>
        <w:rPr>
          <w:rFonts w:hint="cs"/>
          <w:rtl/>
        </w:rPr>
      </w:pPr>
      <w:r>
        <w:rPr>
          <w:rFonts w:hint="cs"/>
          <w:rtl/>
        </w:rPr>
        <w:t>הסתייגותם של חברי הכנסת מוחמד ברכה, עסאם מח'ול, אחמד טיבי ואופיר פינס-פז לסעיף 1 - מי בעד? אין אף אחד, לכן ההצבעה אינה מתקיימת. אני מבטל א</w:t>
      </w:r>
      <w:r>
        <w:rPr>
          <w:rFonts w:hint="cs"/>
          <w:rtl/>
        </w:rPr>
        <w:t xml:space="preserve">ת ההצבעה. אני מבטל את ההצבעה על ההסתייגות מכיוון שחברי הכנסת הרלוונטיים אינם נמצאים. </w:t>
      </w:r>
    </w:p>
    <w:p w14:paraId="691DB8EE" w14:textId="77777777" w:rsidR="00000000" w:rsidRDefault="00A32788">
      <w:pPr>
        <w:pStyle w:val="a0"/>
        <w:rPr>
          <w:rFonts w:hint="cs"/>
          <w:rtl/>
        </w:rPr>
      </w:pPr>
    </w:p>
    <w:p w14:paraId="344C837D" w14:textId="77777777" w:rsidR="00000000" w:rsidRDefault="00A32788">
      <w:pPr>
        <w:pStyle w:val="a0"/>
        <w:rPr>
          <w:rFonts w:hint="cs"/>
          <w:rtl/>
        </w:rPr>
      </w:pPr>
      <w:r>
        <w:rPr>
          <w:rFonts w:hint="cs"/>
          <w:rtl/>
        </w:rPr>
        <w:t xml:space="preserve">חברי הכנסת אופיר פינס-פז וזהבה גלאון </w:t>
      </w:r>
      <w:r>
        <w:rPr>
          <w:rFonts w:hint="eastAsia"/>
          <w:rtl/>
        </w:rPr>
        <w:t>–</w:t>
      </w:r>
      <w:r>
        <w:rPr>
          <w:rFonts w:hint="cs"/>
          <w:rtl/>
        </w:rPr>
        <w:t xml:space="preserve"> זהבה גלאון נמצאת כאן, ואנחנו מצביעים על ההסתייגות של חברי הכנסת פינס-פז וזהבה גלאון. מי בעד? מי נגד? נא להצביע.</w:t>
      </w:r>
    </w:p>
    <w:p w14:paraId="765D2401" w14:textId="77777777" w:rsidR="00000000" w:rsidRDefault="00A32788">
      <w:pPr>
        <w:pStyle w:val="ab"/>
        <w:bidi/>
        <w:rPr>
          <w:rFonts w:hint="cs"/>
          <w:rtl/>
        </w:rPr>
      </w:pPr>
      <w:r>
        <w:rPr>
          <w:rtl/>
        </w:rPr>
        <w:br/>
      </w:r>
      <w:r>
        <w:rPr>
          <w:rFonts w:hint="cs"/>
          <w:rtl/>
        </w:rPr>
        <w:t>הצבעה מס' 8</w:t>
      </w:r>
    </w:p>
    <w:p w14:paraId="6E3B3325" w14:textId="77777777" w:rsidR="00000000" w:rsidRDefault="00A32788">
      <w:pPr>
        <w:pStyle w:val="a0"/>
        <w:rPr>
          <w:rFonts w:hint="cs"/>
          <w:rtl/>
        </w:rPr>
      </w:pPr>
    </w:p>
    <w:p w14:paraId="70260B26" w14:textId="77777777" w:rsidR="00000000" w:rsidRDefault="00A32788">
      <w:pPr>
        <w:pStyle w:val="ac"/>
        <w:bidi/>
        <w:rPr>
          <w:rFonts w:hint="cs"/>
          <w:rtl/>
        </w:rPr>
      </w:pPr>
      <w:r>
        <w:rPr>
          <w:rFonts w:hint="cs"/>
          <w:rtl/>
        </w:rPr>
        <w:t xml:space="preserve">בעד </w:t>
      </w:r>
      <w:r>
        <w:rPr>
          <w:rFonts w:hint="cs"/>
          <w:rtl/>
        </w:rPr>
        <w:t xml:space="preserve">ההסתייגות </w:t>
      </w:r>
      <w:r>
        <w:rPr>
          <w:rFonts w:hint="eastAsia"/>
          <w:rtl/>
        </w:rPr>
        <w:t>–</w:t>
      </w:r>
      <w:r>
        <w:rPr>
          <w:rFonts w:hint="cs"/>
          <w:rtl/>
        </w:rPr>
        <w:t xml:space="preserve"> 6</w:t>
      </w:r>
    </w:p>
    <w:p w14:paraId="7E86A29E" w14:textId="77777777" w:rsidR="00000000" w:rsidRDefault="00A32788">
      <w:pPr>
        <w:pStyle w:val="ac"/>
        <w:bidi/>
        <w:rPr>
          <w:rFonts w:hint="cs"/>
          <w:rtl/>
        </w:rPr>
      </w:pPr>
      <w:r>
        <w:rPr>
          <w:rFonts w:hint="cs"/>
          <w:rtl/>
        </w:rPr>
        <w:t xml:space="preserve">נגד </w:t>
      </w:r>
      <w:r>
        <w:rPr>
          <w:rFonts w:hint="eastAsia"/>
          <w:rtl/>
        </w:rPr>
        <w:t>–</w:t>
      </w:r>
      <w:r>
        <w:rPr>
          <w:rFonts w:hint="cs"/>
          <w:rtl/>
        </w:rPr>
        <w:t xml:space="preserve"> 26</w:t>
      </w:r>
    </w:p>
    <w:p w14:paraId="0E19844F" w14:textId="77777777" w:rsidR="00000000" w:rsidRDefault="00A32788">
      <w:pPr>
        <w:pStyle w:val="ac"/>
        <w:bidi/>
        <w:rPr>
          <w:rFonts w:hint="cs"/>
          <w:rtl/>
        </w:rPr>
      </w:pPr>
      <w:r>
        <w:rPr>
          <w:rFonts w:hint="cs"/>
          <w:rtl/>
        </w:rPr>
        <w:t xml:space="preserve">נמנעים </w:t>
      </w:r>
      <w:r>
        <w:rPr>
          <w:rFonts w:hint="eastAsia"/>
          <w:rtl/>
        </w:rPr>
        <w:t>–</w:t>
      </w:r>
      <w:r>
        <w:rPr>
          <w:rFonts w:hint="cs"/>
          <w:rtl/>
        </w:rPr>
        <w:t xml:space="preserve"> אין</w:t>
      </w:r>
    </w:p>
    <w:p w14:paraId="03F57663" w14:textId="77777777" w:rsidR="00000000" w:rsidRDefault="00A32788">
      <w:pPr>
        <w:pStyle w:val="ad"/>
        <w:bidi/>
        <w:rPr>
          <w:rFonts w:hint="cs"/>
          <w:rtl/>
        </w:rPr>
      </w:pPr>
      <w:r>
        <w:rPr>
          <w:rFonts w:hint="cs"/>
          <w:rtl/>
        </w:rPr>
        <w:t>ההסתייגות של חברי הכנסת אופיר פינס-פז וזהבה גלאון לסעיף 1 לא נתקבלה.</w:t>
      </w:r>
    </w:p>
    <w:p w14:paraId="7ACB6377" w14:textId="77777777" w:rsidR="00000000" w:rsidRDefault="00A32788">
      <w:pPr>
        <w:pStyle w:val="af1"/>
        <w:rPr>
          <w:rtl/>
        </w:rPr>
      </w:pPr>
      <w:r>
        <w:rPr>
          <w:rFonts w:hint="cs"/>
          <w:rtl/>
        </w:rPr>
        <w:br/>
      </w:r>
      <w:r>
        <w:rPr>
          <w:rFonts w:hint="eastAsia"/>
          <w:rtl/>
        </w:rPr>
        <w:t>היו</w:t>
      </w:r>
      <w:r>
        <w:rPr>
          <w:rtl/>
        </w:rPr>
        <w:t>"ר יולי-יואל אדלשטיין:</w:t>
      </w:r>
    </w:p>
    <w:p w14:paraId="67B3D293" w14:textId="77777777" w:rsidR="00000000" w:rsidRDefault="00A32788">
      <w:pPr>
        <w:pStyle w:val="a0"/>
        <w:rPr>
          <w:rtl/>
        </w:rPr>
      </w:pPr>
    </w:p>
    <w:p w14:paraId="78A24577" w14:textId="77777777" w:rsidR="00000000" w:rsidRDefault="00A32788">
      <w:pPr>
        <w:pStyle w:val="a0"/>
        <w:rPr>
          <w:rFonts w:hint="cs"/>
          <w:rtl/>
        </w:rPr>
      </w:pPr>
      <w:r>
        <w:rPr>
          <w:rFonts w:hint="cs"/>
          <w:rtl/>
        </w:rPr>
        <w:t>מכיוון שיש דיבורים רבים, חברי הכנסת אינם שומעים. 27 נגד, ובכללם יושב-ראש הכנסת, שישה בעד, אין נמנעים. ההסתייגות הוסרה, ולכן</w:t>
      </w:r>
      <w:r>
        <w:rPr>
          <w:rFonts w:hint="cs"/>
          <w:rtl/>
        </w:rPr>
        <w:t xml:space="preserve"> נצביע בקריאה שנייה על סעיף 1 כנוסח הוועדה. </w:t>
      </w:r>
    </w:p>
    <w:p w14:paraId="044FCDEF" w14:textId="77777777" w:rsidR="00000000" w:rsidRDefault="00A32788">
      <w:pPr>
        <w:pStyle w:val="a0"/>
        <w:rPr>
          <w:rFonts w:hint="cs"/>
          <w:rtl/>
        </w:rPr>
      </w:pPr>
    </w:p>
    <w:p w14:paraId="049C0C4A" w14:textId="77777777" w:rsidR="00000000" w:rsidRDefault="00A32788">
      <w:pPr>
        <w:pStyle w:val="a0"/>
        <w:rPr>
          <w:rFonts w:hint="cs"/>
          <w:rtl/>
        </w:rPr>
      </w:pPr>
      <w:r>
        <w:rPr>
          <w:rFonts w:hint="cs"/>
          <w:rtl/>
        </w:rPr>
        <w:t>מי בעד? מי נגד? ההצבעה החלה.</w:t>
      </w:r>
    </w:p>
    <w:p w14:paraId="71902AC7" w14:textId="77777777" w:rsidR="00000000" w:rsidRDefault="00A32788">
      <w:pPr>
        <w:pStyle w:val="ab"/>
        <w:bidi/>
        <w:rPr>
          <w:rFonts w:hint="cs"/>
          <w:rtl/>
        </w:rPr>
      </w:pPr>
      <w:r>
        <w:rPr>
          <w:rtl/>
        </w:rPr>
        <w:br/>
      </w:r>
      <w:r>
        <w:rPr>
          <w:rFonts w:hint="cs"/>
          <w:rtl/>
        </w:rPr>
        <w:t>הצבעה מס' 9</w:t>
      </w:r>
    </w:p>
    <w:p w14:paraId="42C60177" w14:textId="77777777" w:rsidR="00000000" w:rsidRDefault="00A32788">
      <w:pPr>
        <w:pStyle w:val="a0"/>
        <w:rPr>
          <w:rFonts w:hint="cs"/>
          <w:rtl/>
        </w:rPr>
      </w:pPr>
    </w:p>
    <w:p w14:paraId="4132FEBC" w14:textId="77777777" w:rsidR="00000000" w:rsidRDefault="00A32788">
      <w:pPr>
        <w:pStyle w:val="ac"/>
        <w:bidi/>
        <w:rPr>
          <w:rFonts w:hint="cs"/>
          <w:rtl/>
        </w:rPr>
      </w:pPr>
      <w:r>
        <w:rPr>
          <w:rFonts w:hint="cs"/>
          <w:rtl/>
        </w:rPr>
        <w:t xml:space="preserve">בעד סעיף 1, כהצעת הוועדה </w:t>
      </w:r>
      <w:r>
        <w:rPr>
          <w:rFonts w:hint="eastAsia"/>
          <w:rtl/>
        </w:rPr>
        <w:t>–</w:t>
      </w:r>
      <w:r>
        <w:rPr>
          <w:rFonts w:hint="cs"/>
          <w:rtl/>
        </w:rPr>
        <w:t xml:space="preserve"> 26</w:t>
      </w:r>
    </w:p>
    <w:p w14:paraId="5C63373B" w14:textId="77777777" w:rsidR="00000000" w:rsidRDefault="00A32788">
      <w:pPr>
        <w:pStyle w:val="ac"/>
        <w:bidi/>
        <w:rPr>
          <w:rFonts w:hint="cs"/>
          <w:rtl/>
        </w:rPr>
      </w:pPr>
      <w:r>
        <w:rPr>
          <w:rFonts w:hint="cs"/>
          <w:rtl/>
        </w:rPr>
        <w:t xml:space="preserve">נגד </w:t>
      </w:r>
      <w:r>
        <w:rPr>
          <w:rFonts w:hint="eastAsia"/>
          <w:rtl/>
        </w:rPr>
        <w:t>–</w:t>
      </w:r>
      <w:r>
        <w:rPr>
          <w:rFonts w:hint="cs"/>
          <w:rtl/>
        </w:rPr>
        <w:t xml:space="preserve"> 8</w:t>
      </w:r>
    </w:p>
    <w:p w14:paraId="654AB077" w14:textId="77777777" w:rsidR="00000000" w:rsidRDefault="00A32788">
      <w:pPr>
        <w:pStyle w:val="ac"/>
        <w:bidi/>
        <w:rPr>
          <w:rFonts w:hint="cs"/>
          <w:rtl/>
        </w:rPr>
      </w:pPr>
      <w:r>
        <w:rPr>
          <w:rFonts w:hint="cs"/>
          <w:rtl/>
        </w:rPr>
        <w:t xml:space="preserve">נמנעים </w:t>
      </w:r>
      <w:r>
        <w:rPr>
          <w:rFonts w:hint="eastAsia"/>
          <w:rtl/>
        </w:rPr>
        <w:t>–</w:t>
      </w:r>
      <w:r>
        <w:rPr>
          <w:rFonts w:hint="cs"/>
          <w:rtl/>
        </w:rPr>
        <w:t xml:space="preserve"> אין</w:t>
      </w:r>
    </w:p>
    <w:p w14:paraId="7D60C3DB" w14:textId="77777777" w:rsidR="00000000" w:rsidRDefault="00A32788">
      <w:pPr>
        <w:pStyle w:val="ad"/>
        <w:bidi/>
        <w:rPr>
          <w:rFonts w:hint="cs"/>
          <w:rtl/>
        </w:rPr>
      </w:pPr>
      <w:r>
        <w:rPr>
          <w:rFonts w:hint="cs"/>
          <w:rtl/>
        </w:rPr>
        <w:t>סעיף 1, כהצעת הוועדה, נתקבל.</w:t>
      </w:r>
    </w:p>
    <w:p w14:paraId="0446A7B7" w14:textId="77777777" w:rsidR="00000000" w:rsidRDefault="00A32788">
      <w:pPr>
        <w:pStyle w:val="af1"/>
        <w:rPr>
          <w:rFonts w:hint="cs"/>
          <w:rtl/>
        </w:rPr>
      </w:pPr>
      <w:r>
        <w:rPr>
          <w:rtl/>
        </w:rPr>
        <w:br/>
      </w:r>
      <w:r>
        <w:rPr>
          <w:rFonts w:hint="cs"/>
          <w:rtl/>
        </w:rPr>
        <w:br/>
      </w:r>
      <w:r>
        <w:rPr>
          <w:rtl/>
        </w:rPr>
        <w:t>היו"ר יולי-יואל אדלשטיין:</w:t>
      </w:r>
    </w:p>
    <w:p w14:paraId="259CD466" w14:textId="77777777" w:rsidR="00000000" w:rsidRDefault="00A32788">
      <w:pPr>
        <w:pStyle w:val="a0"/>
        <w:rPr>
          <w:rFonts w:hint="cs"/>
          <w:rtl/>
        </w:rPr>
      </w:pPr>
      <w:r>
        <w:rPr>
          <w:rtl/>
        </w:rPr>
        <w:br/>
      </w:r>
      <w:r>
        <w:rPr>
          <w:rFonts w:hint="cs"/>
          <w:rtl/>
        </w:rPr>
        <w:tab/>
        <w:t xml:space="preserve">27 בעד, ובכללם יושב-ראש הכנסת, נגד </w:t>
      </w:r>
      <w:r>
        <w:rPr>
          <w:rFonts w:hint="eastAsia"/>
          <w:rtl/>
        </w:rPr>
        <w:t>–</w:t>
      </w:r>
      <w:r>
        <w:rPr>
          <w:rFonts w:hint="cs"/>
          <w:rtl/>
        </w:rPr>
        <w:t xml:space="preserve"> 8, אין נמנעים. החוק </w:t>
      </w:r>
      <w:r>
        <w:rPr>
          <w:rFonts w:hint="cs"/>
          <w:rtl/>
        </w:rPr>
        <w:t xml:space="preserve">אושר בקריאה שנייה, ללא הסתייגויות, ולכן אפשר לעבור להצבעה בקריאה שלישית. </w:t>
      </w:r>
    </w:p>
    <w:p w14:paraId="0C8D1A62" w14:textId="77777777" w:rsidR="00000000" w:rsidRDefault="00A32788">
      <w:pPr>
        <w:pStyle w:val="a0"/>
        <w:rPr>
          <w:rFonts w:hint="cs"/>
          <w:rtl/>
        </w:rPr>
      </w:pPr>
    </w:p>
    <w:p w14:paraId="1C39E677" w14:textId="77777777" w:rsidR="00000000" w:rsidRDefault="00A32788">
      <w:pPr>
        <w:pStyle w:val="a0"/>
        <w:rPr>
          <w:rFonts w:hint="cs"/>
          <w:rtl/>
        </w:rPr>
      </w:pPr>
      <w:r>
        <w:rPr>
          <w:rFonts w:hint="cs"/>
          <w:rtl/>
        </w:rPr>
        <w:t xml:space="preserve">חוק הממשלה (תיקון מס' 3), התשס"ד-2004, מי בעד? מי נגד? נא להצביע בקריאה שלישית. </w:t>
      </w:r>
    </w:p>
    <w:p w14:paraId="744B13EE" w14:textId="77777777" w:rsidR="00000000" w:rsidRDefault="00A32788">
      <w:pPr>
        <w:pStyle w:val="ab"/>
        <w:bidi/>
        <w:rPr>
          <w:rFonts w:hint="cs"/>
          <w:rtl/>
        </w:rPr>
      </w:pPr>
      <w:r>
        <w:rPr>
          <w:rtl/>
        </w:rPr>
        <w:br/>
      </w:r>
      <w:r>
        <w:rPr>
          <w:rFonts w:hint="cs"/>
          <w:rtl/>
        </w:rPr>
        <w:t>הצבעה מס' 10</w:t>
      </w:r>
    </w:p>
    <w:p w14:paraId="7F489435" w14:textId="77777777" w:rsidR="00000000" w:rsidRDefault="00A32788">
      <w:pPr>
        <w:pStyle w:val="a0"/>
        <w:rPr>
          <w:rtl/>
        </w:rPr>
      </w:pPr>
    </w:p>
    <w:p w14:paraId="1E6AB41C" w14:textId="77777777" w:rsidR="00000000" w:rsidRDefault="00A32788">
      <w:pPr>
        <w:pStyle w:val="ac"/>
        <w:bidi/>
        <w:rPr>
          <w:rFonts w:hint="cs"/>
          <w:rtl/>
        </w:rPr>
      </w:pPr>
      <w:r>
        <w:rPr>
          <w:rFonts w:hint="cs"/>
          <w:rtl/>
        </w:rPr>
        <w:t xml:space="preserve">בעד החוק </w:t>
      </w:r>
      <w:r>
        <w:rPr>
          <w:rFonts w:hint="eastAsia"/>
          <w:rtl/>
        </w:rPr>
        <w:t>–</w:t>
      </w:r>
      <w:r>
        <w:rPr>
          <w:rFonts w:hint="cs"/>
          <w:rtl/>
        </w:rPr>
        <w:t xml:space="preserve"> 26</w:t>
      </w:r>
    </w:p>
    <w:p w14:paraId="7E8C5D93" w14:textId="77777777" w:rsidR="00000000" w:rsidRDefault="00A32788">
      <w:pPr>
        <w:pStyle w:val="ac"/>
        <w:bidi/>
        <w:rPr>
          <w:rFonts w:hint="cs"/>
          <w:rtl/>
        </w:rPr>
      </w:pPr>
      <w:r>
        <w:rPr>
          <w:rFonts w:hint="cs"/>
          <w:rtl/>
        </w:rPr>
        <w:t xml:space="preserve">נגד </w:t>
      </w:r>
      <w:r>
        <w:rPr>
          <w:rFonts w:hint="eastAsia"/>
          <w:rtl/>
        </w:rPr>
        <w:t>–</w:t>
      </w:r>
      <w:r>
        <w:rPr>
          <w:rFonts w:hint="cs"/>
          <w:rtl/>
        </w:rPr>
        <w:t xml:space="preserve"> 7</w:t>
      </w:r>
    </w:p>
    <w:p w14:paraId="69EED493" w14:textId="77777777" w:rsidR="00000000" w:rsidRDefault="00A32788">
      <w:pPr>
        <w:pStyle w:val="ac"/>
        <w:bidi/>
        <w:rPr>
          <w:rFonts w:hint="cs"/>
          <w:rtl/>
        </w:rPr>
      </w:pPr>
      <w:r>
        <w:rPr>
          <w:rFonts w:hint="cs"/>
          <w:rtl/>
        </w:rPr>
        <w:t xml:space="preserve">נמנעים </w:t>
      </w:r>
      <w:r>
        <w:rPr>
          <w:rFonts w:hint="eastAsia"/>
          <w:rtl/>
        </w:rPr>
        <w:t>–</w:t>
      </w:r>
      <w:r>
        <w:rPr>
          <w:rFonts w:hint="cs"/>
          <w:rtl/>
        </w:rPr>
        <w:t xml:space="preserve"> אין</w:t>
      </w:r>
    </w:p>
    <w:p w14:paraId="0A5DF521" w14:textId="77777777" w:rsidR="00000000" w:rsidRDefault="00A32788">
      <w:pPr>
        <w:pStyle w:val="ad"/>
        <w:bidi/>
        <w:rPr>
          <w:rFonts w:hint="cs"/>
          <w:rtl/>
        </w:rPr>
      </w:pPr>
      <w:r>
        <w:rPr>
          <w:rFonts w:hint="cs"/>
          <w:rtl/>
        </w:rPr>
        <w:t>חוק הממשלה (תיקון מס' 3), התשס"ד-2004, נתקבל.</w:t>
      </w:r>
    </w:p>
    <w:p w14:paraId="5191B1C7" w14:textId="77777777" w:rsidR="00000000" w:rsidRDefault="00A32788">
      <w:pPr>
        <w:pStyle w:val="af1"/>
        <w:rPr>
          <w:rtl/>
        </w:rPr>
      </w:pPr>
      <w:r>
        <w:rPr>
          <w:rtl/>
        </w:rPr>
        <w:br/>
        <w:t>היו</w:t>
      </w:r>
      <w:r>
        <w:rPr>
          <w:rtl/>
        </w:rPr>
        <w:t>"ר יולי-יואל אדלשטיין:</w:t>
      </w:r>
    </w:p>
    <w:p w14:paraId="5D5E015F" w14:textId="77777777" w:rsidR="00000000" w:rsidRDefault="00A32788">
      <w:pPr>
        <w:pStyle w:val="a0"/>
        <w:rPr>
          <w:rtl/>
        </w:rPr>
      </w:pPr>
    </w:p>
    <w:p w14:paraId="7A6790CB" w14:textId="77777777" w:rsidR="00000000" w:rsidRDefault="00A32788">
      <w:pPr>
        <w:pStyle w:val="a0"/>
        <w:rPr>
          <w:rFonts w:hint="cs"/>
          <w:rtl/>
        </w:rPr>
      </w:pPr>
      <w:r>
        <w:rPr>
          <w:rFonts w:hint="cs"/>
          <w:rtl/>
        </w:rPr>
        <w:t xml:space="preserve">להלן התוצאות: 27 בעד, ובכללם יושב-ראש הכנסת, נגד </w:t>
      </w:r>
      <w:r>
        <w:rPr>
          <w:rFonts w:hint="eastAsia"/>
          <w:rtl/>
        </w:rPr>
        <w:t>–</w:t>
      </w:r>
      <w:r>
        <w:rPr>
          <w:rFonts w:hint="cs"/>
          <w:rtl/>
        </w:rPr>
        <w:t xml:space="preserve"> 7, אין נמנעים. חוק הממשלה (תיקון מס' 3), התשס"ד-2004, אושר בקריאה שלישית. </w:t>
      </w:r>
    </w:p>
    <w:p w14:paraId="722AC28A" w14:textId="77777777" w:rsidR="00000000" w:rsidRDefault="00A32788">
      <w:pPr>
        <w:pStyle w:val="a0"/>
        <w:rPr>
          <w:rFonts w:hint="cs"/>
          <w:rtl/>
        </w:rPr>
      </w:pPr>
    </w:p>
    <w:p w14:paraId="6D761FA4" w14:textId="77777777" w:rsidR="00000000" w:rsidRDefault="00A32788">
      <w:pPr>
        <w:pStyle w:val="a0"/>
        <w:rPr>
          <w:rFonts w:hint="cs"/>
          <w:rtl/>
        </w:rPr>
      </w:pPr>
      <w:r>
        <w:rPr>
          <w:rFonts w:hint="cs"/>
          <w:rtl/>
        </w:rPr>
        <w:t>האם חברי הכנסת רוני בר-און, יושב-ראש הוועדה, או גדעון סער, יוזם החוק, רוצים לומר את דברם לאומה? מי מכם?</w:t>
      </w:r>
    </w:p>
    <w:p w14:paraId="67A8CBFD" w14:textId="77777777" w:rsidR="00000000" w:rsidRDefault="00A32788">
      <w:pPr>
        <w:pStyle w:val="af0"/>
        <w:rPr>
          <w:rtl/>
        </w:rPr>
      </w:pPr>
      <w:r>
        <w:rPr>
          <w:rtl/>
        </w:rPr>
        <w:br/>
      </w:r>
      <w:r>
        <w:rPr>
          <w:rtl/>
        </w:rPr>
        <w:t>משה גפני (יהדות התורה):</w:t>
      </w:r>
    </w:p>
    <w:p w14:paraId="51A69B06" w14:textId="77777777" w:rsidR="00000000" w:rsidRDefault="00A32788">
      <w:pPr>
        <w:pStyle w:val="a0"/>
        <w:rPr>
          <w:rtl/>
        </w:rPr>
      </w:pPr>
    </w:p>
    <w:p w14:paraId="7F962784" w14:textId="77777777" w:rsidR="00000000" w:rsidRDefault="00A32788">
      <w:pPr>
        <w:pStyle w:val="a0"/>
        <w:rPr>
          <w:rFonts w:hint="cs"/>
          <w:rtl/>
        </w:rPr>
      </w:pPr>
      <w:r>
        <w:rPr>
          <w:rFonts w:hint="cs"/>
          <w:rtl/>
        </w:rPr>
        <w:t>אדוני היושב-ראש, עכשיו כשאולמרט ייסע לא נדע?</w:t>
      </w:r>
    </w:p>
    <w:p w14:paraId="3E76FA33" w14:textId="77777777" w:rsidR="00000000" w:rsidRDefault="00A32788">
      <w:pPr>
        <w:pStyle w:val="af0"/>
        <w:rPr>
          <w:rtl/>
        </w:rPr>
      </w:pPr>
      <w:r>
        <w:rPr>
          <w:rtl/>
        </w:rPr>
        <w:br/>
        <w:t>קריאה:</w:t>
      </w:r>
    </w:p>
    <w:p w14:paraId="75694B1E" w14:textId="77777777" w:rsidR="00000000" w:rsidRDefault="00A32788">
      <w:pPr>
        <w:pStyle w:val="a0"/>
        <w:rPr>
          <w:rtl/>
        </w:rPr>
      </w:pPr>
    </w:p>
    <w:p w14:paraId="6373C0DF" w14:textId="77777777" w:rsidR="00000000" w:rsidRDefault="00A32788">
      <w:pPr>
        <w:pStyle w:val="a0"/>
        <w:ind w:left="719" w:firstLine="0"/>
        <w:rPr>
          <w:rFonts w:hint="cs"/>
        </w:rPr>
      </w:pPr>
      <w:r>
        <w:rPr>
          <w:rFonts w:hint="cs"/>
          <w:rtl/>
        </w:rPr>
        <w:t>- - -</w:t>
      </w:r>
    </w:p>
    <w:p w14:paraId="6ABB1854" w14:textId="77777777" w:rsidR="00000000" w:rsidRDefault="00A32788">
      <w:pPr>
        <w:pStyle w:val="a0"/>
        <w:ind w:left="719" w:firstLine="0"/>
        <w:rPr>
          <w:rFonts w:hint="cs"/>
          <w:rtl/>
        </w:rPr>
      </w:pPr>
    </w:p>
    <w:p w14:paraId="26A14F3F" w14:textId="77777777" w:rsidR="00000000" w:rsidRDefault="00A32788">
      <w:pPr>
        <w:pStyle w:val="af1"/>
        <w:rPr>
          <w:rtl/>
        </w:rPr>
      </w:pPr>
      <w:r>
        <w:rPr>
          <w:rtl/>
        </w:rPr>
        <w:t>היו"ר יולי-יואל אדלשטיין:</w:t>
      </w:r>
    </w:p>
    <w:p w14:paraId="1569D99D" w14:textId="77777777" w:rsidR="00000000" w:rsidRDefault="00A32788">
      <w:pPr>
        <w:pStyle w:val="a0"/>
        <w:rPr>
          <w:rtl/>
        </w:rPr>
      </w:pPr>
    </w:p>
    <w:p w14:paraId="18CE1894" w14:textId="77777777" w:rsidR="00000000" w:rsidRDefault="00A32788">
      <w:pPr>
        <w:pStyle w:val="a0"/>
        <w:rPr>
          <w:rFonts w:hint="cs"/>
          <w:rtl/>
        </w:rPr>
      </w:pPr>
      <w:r>
        <w:rPr>
          <w:rFonts w:hint="cs"/>
          <w:rtl/>
        </w:rPr>
        <w:t>אתה רוצה להודות באותה הזדמנות לאלה שעסקו במלאכה, בבקשה. אדוני יושב-ראש ועדת הכנסת, חבר הכנסת רוני בר-און, משלב את התודות עם ההצעה הבאה. ההצעה ה</w:t>
      </w:r>
      <w:r>
        <w:rPr>
          <w:rFonts w:hint="cs"/>
          <w:rtl/>
        </w:rPr>
        <w:t>באה היא הצעת ועדת הכנסת לתיקון הסעיפים 34א ו-36א ולהחלפת סעיף 36 לתקנון הכנסת. חבר הכנסת רוני בר-און - בבקשה, אדוני.</w:t>
      </w:r>
    </w:p>
    <w:p w14:paraId="3591B69D" w14:textId="77777777" w:rsidR="00000000" w:rsidRDefault="00A32788">
      <w:pPr>
        <w:pStyle w:val="af0"/>
        <w:rPr>
          <w:rtl/>
        </w:rPr>
      </w:pPr>
      <w:r>
        <w:rPr>
          <w:rtl/>
        </w:rPr>
        <w:br/>
        <w:t>משה גפני (יהדות התורה):</w:t>
      </w:r>
    </w:p>
    <w:p w14:paraId="32177E80" w14:textId="77777777" w:rsidR="00000000" w:rsidRDefault="00A32788">
      <w:pPr>
        <w:pStyle w:val="a0"/>
        <w:rPr>
          <w:rtl/>
        </w:rPr>
      </w:pPr>
    </w:p>
    <w:p w14:paraId="4A5CC9B1" w14:textId="77777777" w:rsidR="00000000" w:rsidRDefault="00A32788">
      <w:pPr>
        <w:pStyle w:val="a0"/>
        <w:rPr>
          <w:rFonts w:hint="cs"/>
          <w:rtl/>
        </w:rPr>
      </w:pPr>
      <w:r>
        <w:rPr>
          <w:rFonts w:hint="cs"/>
          <w:rtl/>
        </w:rPr>
        <w:t xml:space="preserve">אדוני יושב-ראש הוועדה, כשאולמרט ייסע עכשיו לא נדע. </w:t>
      </w:r>
    </w:p>
    <w:p w14:paraId="64B2794B" w14:textId="77777777" w:rsidR="00000000" w:rsidRDefault="00A32788">
      <w:pPr>
        <w:pStyle w:val="a"/>
        <w:rPr>
          <w:rtl/>
        </w:rPr>
      </w:pPr>
      <w:r>
        <w:rPr>
          <w:rtl/>
        </w:rPr>
        <w:br/>
      </w:r>
      <w:bookmarkStart w:id="271" w:name="FS000001038T10_05_2004_20_26_45"/>
      <w:bookmarkStart w:id="272" w:name="_Toc80592879"/>
      <w:bookmarkEnd w:id="271"/>
      <w:r>
        <w:rPr>
          <w:rtl/>
        </w:rPr>
        <w:t>רוני בר-און (יו"ר ועדת הכנסת):</w:t>
      </w:r>
      <w:bookmarkEnd w:id="272"/>
    </w:p>
    <w:p w14:paraId="2DE424F6" w14:textId="77777777" w:rsidR="00000000" w:rsidRDefault="00A32788">
      <w:pPr>
        <w:pStyle w:val="a0"/>
        <w:rPr>
          <w:rtl/>
        </w:rPr>
      </w:pPr>
    </w:p>
    <w:p w14:paraId="246ACEBB" w14:textId="77777777" w:rsidR="00000000" w:rsidRDefault="00A32788">
      <w:pPr>
        <w:pStyle w:val="a0"/>
        <w:rPr>
          <w:rFonts w:hint="cs"/>
          <w:rtl/>
        </w:rPr>
      </w:pPr>
      <w:r>
        <w:rPr>
          <w:rFonts w:hint="cs"/>
          <w:rtl/>
        </w:rPr>
        <w:t xml:space="preserve">נדע, אם נקרא. לא תהיה הכרזה </w:t>
      </w:r>
      <w:r>
        <w:rPr>
          <w:rFonts w:hint="cs"/>
          <w:rtl/>
        </w:rPr>
        <w:t xml:space="preserve">בעל-פה, לא תהיה צרידות, אבל בכתובים יהיה אפשר למצוא. </w:t>
      </w:r>
    </w:p>
    <w:p w14:paraId="30899BD9" w14:textId="77777777" w:rsidR="00000000" w:rsidRDefault="00A32788">
      <w:pPr>
        <w:pStyle w:val="af0"/>
        <w:rPr>
          <w:rtl/>
        </w:rPr>
      </w:pPr>
      <w:r>
        <w:rPr>
          <w:rtl/>
        </w:rPr>
        <w:br/>
        <w:t>זהבה גלאון (מרצ):</w:t>
      </w:r>
    </w:p>
    <w:p w14:paraId="2A2CAB5A" w14:textId="77777777" w:rsidR="00000000" w:rsidRDefault="00A32788">
      <w:pPr>
        <w:pStyle w:val="a0"/>
        <w:rPr>
          <w:rtl/>
        </w:rPr>
      </w:pPr>
    </w:p>
    <w:p w14:paraId="0EB6552B" w14:textId="77777777" w:rsidR="00000000" w:rsidRDefault="00A32788">
      <w:pPr>
        <w:pStyle w:val="a0"/>
        <w:rPr>
          <w:rFonts w:hint="cs"/>
          <w:rtl/>
        </w:rPr>
      </w:pPr>
      <w:r>
        <w:rPr>
          <w:rFonts w:hint="cs"/>
          <w:rtl/>
        </w:rPr>
        <w:t>אז איך חבר הכנסת גפני ישאל איפה אולמרט - - -</w:t>
      </w:r>
    </w:p>
    <w:p w14:paraId="03EE1250" w14:textId="77777777" w:rsidR="00000000" w:rsidRDefault="00A32788">
      <w:pPr>
        <w:pStyle w:val="-"/>
        <w:rPr>
          <w:rtl/>
        </w:rPr>
      </w:pPr>
      <w:r>
        <w:rPr>
          <w:rtl/>
        </w:rPr>
        <w:br/>
      </w:r>
      <w:bookmarkStart w:id="273" w:name="FS000001038T10_05_2004_20_27_52C"/>
      <w:bookmarkEnd w:id="273"/>
      <w:r>
        <w:rPr>
          <w:rtl/>
        </w:rPr>
        <w:t>רוני בר-און (יו"ר ועדת הכנסת):</w:t>
      </w:r>
    </w:p>
    <w:p w14:paraId="5F4149AC" w14:textId="77777777" w:rsidR="00000000" w:rsidRDefault="00A32788">
      <w:pPr>
        <w:pStyle w:val="a0"/>
        <w:rPr>
          <w:rtl/>
        </w:rPr>
      </w:pPr>
    </w:p>
    <w:p w14:paraId="66B437AE" w14:textId="77777777" w:rsidR="00000000" w:rsidRDefault="00A32788">
      <w:pPr>
        <w:pStyle w:val="a0"/>
        <w:rPr>
          <w:rFonts w:hint="cs"/>
          <w:rtl/>
        </w:rPr>
      </w:pPr>
      <w:r>
        <w:rPr>
          <w:rFonts w:hint="cs"/>
          <w:rtl/>
        </w:rPr>
        <w:t>אני מבקש קודם כול להודות ליושב-ראש ולכנסת על התמיכה בהצעה הזאת. אני מבקש להודות ליושב-ראש הקואליציה וליו</w:t>
      </w:r>
      <w:r>
        <w:rPr>
          <w:rFonts w:hint="cs"/>
          <w:rtl/>
        </w:rPr>
        <w:t xml:space="preserve">שב-ראש הסיעה על היוזמה, ולחברת הכנסת זהבה גלאון על הדיון הפורה שהיא עודדה ועוררה בוועדה, וכמובן לצוות הוועדה </w:t>
      </w:r>
      <w:r>
        <w:rPr>
          <w:rFonts w:hint="eastAsia"/>
          <w:rtl/>
        </w:rPr>
        <w:t>–</w:t>
      </w:r>
      <w:r>
        <w:rPr>
          <w:rFonts w:hint="cs"/>
          <w:rtl/>
        </w:rPr>
        <w:t xml:space="preserve"> למנהלת הוועדה ולצוות העוזרות שלה, ליועצת המשפטית </w:t>
      </w:r>
      <w:r>
        <w:rPr>
          <w:rFonts w:hint="eastAsia"/>
          <w:rtl/>
        </w:rPr>
        <w:t>–</w:t>
      </w:r>
      <w:r>
        <w:rPr>
          <w:rFonts w:hint="cs"/>
          <w:rtl/>
        </w:rPr>
        <w:t xml:space="preserve"> יבואו כולם על הברכה, ואני מקווה שחסכנו טרחה מיותרת, כמעט פארסה, מיושב-ראש הכנסת בהקראת ההודעות</w:t>
      </w:r>
      <w:r>
        <w:rPr>
          <w:rFonts w:hint="cs"/>
          <w:rtl/>
        </w:rPr>
        <w:t xml:space="preserve">. </w:t>
      </w:r>
    </w:p>
    <w:p w14:paraId="2AC8F324" w14:textId="77777777" w:rsidR="00000000" w:rsidRDefault="00A32788">
      <w:pPr>
        <w:pStyle w:val="a0"/>
        <w:rPr>
          <w:rFonts w:hint="cs"/>
          <w:rtl/>
        </w:rPr>
      </w:pPr>
    </w:p>
    <w:p w14:paraId="7A247940" w14:textId="77777777" w:rsidR="00000000" w:rsidRDefault="00A32788">
      <w:pPr>
        <w:pStyle w:val="a0"/>
        <w:rPr>
          <w:rFonts w:hint="cs"/>
          <w:rtl/>
        </w:rPr>
      </w:pPr>
      <w:r>
        <w:rPr>
          <w:rFonts w:hint="cs"/>
          <w:rtl/>
        </w:rPr>
        <w:t xml:space="preserve">תמיד זה הזכיר לי </w:t>
      </w:r>
      <w:r>
        <w:rPr>
          <w:rFonts w:hint="eastAsia"/>
          <w:rtl/>
        </w:rPr>
        <w:t>–</w:t>
      </w:r>
      <w:r>
        <w:rPr>
          <w:rFonts w:hint="cs"/>
          <w:rtl/>
        </w:rPr>
        <w:t xml:space="preserve"> כמו לוח הטיסות הנכנסות והיוצאות בשדה תעופה.</w:t>
      </w:r>
    </w:p>
    <w:p w14:paraId="644C8FE6" w14:textId="77777777" w:rsidR="00000000" w:rsidRDefault="00A32788">
      <w:pPr>
        <w:pStyle w:val="af0"/>
        <w:rPr>
          <w:rtl/>
        </w:rPr>
      </w:pPr>
      <w:r>
        <w:rPr>
          <w:rtl/>
        </w:rPr>
        <w:br/>
        <w:t>שר הרווחה זבולון אורלב:</w:t>
      </w:r>
    </w:p>
    <w:p w14:paraId="683949F0" w14:textId="77777777" w:rsidR="00000000" w:rsidRDefault="00A32788">
      <w:pPr>
        <w:pStyle w:val="a0"/>
        <w:rPr>
          <w:rtl/>
        </w:rPr>
      </w:pPr>
    </w:p>
    <w:p w14:paraId="78D65ECA" w14:textId="77777777" w:rsidR="00000000" w:rsidRDefault="00A32788">
      <w:pPr>
        <w:pStyle w:val="a0"/>
        <w:rPr>
          <w:rFonts w:hint="cs"/>
          <w:rtl/>
        </w:rPr>
      </w:pPr>
      <w:r>
        <w:rPr>
          <w:rFonts w:hint="cs"/>
          <w:rtl/>
        </w:rPr>
        <w:t>מה עם הטיסה של חברי הכנסת? גם מקבלים?</w:t>
      </w:r>
    </w:p>
    <w:p w14:paraId="52FF6D15" w14:textId="77777777" w:rsidR="00000000" w:rsidRDefault="00A32788">
      <w:pPr>
        <w:pStyle w:val="-"/>
        <w:rPr>
          <w:rtl/>
        </w:rPr>
      </w:pPr>
      <w:r>
        <w:rPr>
          <w:rtl/>
        </w:rPr>
        <w:br/>
      </w:r>
      <w:bookmarkStart w:id="274" w:name="FS000001038T10_05_2004_20_29_58C"/>
      <w:bookmarkEnd w:id="274"/>
      <w:r>
        <w:rPr>
          <w:rtl/>
        </w:rPr>
        <w:t>רוני בר-און (יו"ר ועדת הכנסת):</w:t>
      </w:r>
    </w:p>
    <w:p w14:paraId="2C08A8A7" w14:textId="77777777" w:rsidR="00000000" w:rsidRDefault="00A32788">
      <w:pPr>
        <w:pStyle w:val="a0"/>
        <w:rPr>
          <w:rtl/>
        </w:rPr>
      </w:pPr>
    </w:p>
    <w:p w14:paraId="633AE954" w14:textId="77777777" w:rsidR="00000000" w:rsidRDefault="00A32788">
      <w:pPr>
        <w:pStyle w:val="a0"/>
        <w:rPr>
          <w:rFonts w:hint="cs"/>
          <w:rtl/>
        </w:rPr>
      </w:pPr>
      <w:r>
        <w:rPr>
          <w:rFonts w:hint="cs"/>
          <w:rtl/>
        </w:rPr>
        <w:t>אני מוכן לדווח לך על זה.</w:t>
      </w:r>
    </w:p>
    <w:p w14:paraId="66163379" w14:textId="77777777" w:rsidR="00000000" w:rsidRDefault="00A32788">
      <w:pPr>
        <w:pStyle w:val="a0"/>
        <w:rPr>
          <w:rFonts w:hint="cs"/>
          <w:rtl/>
        </w:rPr>
      </w:pPr>
    </w:p>
    <w:p w14:paraId="7CC1A1BD" w14:textId="77777777" w:rsidR="00000000" w:rsidRDefault="00A32788">
      <w:pPr>
        <w:pStyle w:val="a0"/>
        <w:rPr>
          <w:rFonts w:hint="cs"/>
          <w:rtl/>
        </w:rPr>
      </w:pPr>
      <w:r>
        <w:rPr>
          <w:rFonts w:hint="cs"/>
          <w:rtl/>
        </w:rPr>
        <w:t>אדוני היושב-ראש, האם אני יכול לעבור לנושא הבא, או שאתה מכריז עליו?</w:t>
      </w:r>
    </w:p>
    <w:p w14:paraId="2B66C85F" w14:textId="77777777" w:rsidR="00000000" w:rsidRDefault="00A32788">
      <w:pPr>
        <w:pStyle w:val="a0"/>
        <w:rPr>
          <w:rFonts w:hint="cs"/>
          <w:rtl/>
        </w:rPr>
      </w:pPr>
    </w:p>
    <w:p w14:paraId="2121AFF7" w14:textId="77777777" w:rsidR="00000000" w:rsidRDefault="00A32788">
      <w:pPr>
        <w:pStyle w:val="a0"/>
        <w:rPr>
          <w:rFonts w:hint="cs"/>
          <w:rtl/>
        </w:rPr>
      </w:pPr>
    </w:p>
    <w:p w14:paraId="24686D33" w14:textId="77777777" w:rsidR="00000000" w:rsidRDefault="00A32788">
      <w:pPr>
        <w:pStyle w:val="a2"/>
        <w:rPr>
          <w:rFonts w:hint="cs"/>
          <w:rtl/>
        </w:rPr>
      </w:pPr>
      <w:bookmarkStart w:id="275" w:name="_Toc80592880"/>
      <w:r>
        <w:rPr>
          <w:rtl/>
        </w:rPr>
        <w:t xml:space="preserve">הצעת ועדת הכנסת לתיקון </w:t>
      </w:r>
      <w:r>
        <w:rPr>
          <w:rFonts w:hint="cs"/>
          <w:rtl/>
        </w:rPr>
        <w:t>ה</w:t>
      </w:r>
      <w:r>
        <w:rPr>
          <w:rtl/>
        </w:rPr>
        <w:t>סעיפים 34א</w:t>
      </w:r>
      <w:r>
        <w:rPr>
          <w:rFonts w:hint="cs"/>
          <w:rtl/>
        </w:rPr>
        <w:t>,</w:t>
      </w:r>
      <w:r>
        <w:rPr>
          <w:rtl/>
        </w:rPr>
        <w:t xml:space="preserve"> 36א </w:t>
      </w:r>
      <w:r>
        <w:rPr>
          <w:rFonts w:hint="cs"/>
          <w:rtl/>
        </w:rPr>
        <w:t xml:space="preserve">ו-47 </w:t>
      </w:r>
      <w:r>
        <w:rPr>
          <w:rtl/>
        </w:rPr>
        <w:br/>
        <w:t>ו</w:t>
      </w:r>
      <w:r>
        <w:rPr>
          <w:rFonts w:hint="cs"/>
          <w:rtl/>
        </w:rPr>
        <w:t>ל</w:t>
      </w:r>
      <w:r>
        <w:rPr>
          <w:rtl/>
        </w:rPr>
        <w:t>החלפת סעיף 36 לתקנון הכנסת</w:t>
      </w:r>
      <w:bookmarkEnd w:id="275"/>
    </w:p>
    <w:p w14:paraId="55320888" w14:textId="77777777" w:rsidR="00000000" w:rsidRDefault="00A32788">
      <w:pPr>
        <w:pStyle w:val="a0"/>
        <w:rPr>
          <w:rFonts w:hint="cs"/>
          <w:rtl/>
        </w:rPr>
      </w:pPr>
      <w:r>
        <w:rPr>
          <w:rtl/>
        </w:rPr>
        <w:t>[נספחות.]</w:t>
      </w:r>
    </w:p>
    <w:p w14:paraId="7B7E1C6C" w14:textId="77777777" w:rsidR="00000000" w:rsidRDefault="00A32788">
      <w:pPr>
        <w:pStyle w:val="af1"/>
        <w:rPr>
          <w:rtl/>
        </w:rPr>
      </w:pPr>
      <w:r>
        <w:rPr>
          <w:rtl/>
        </w:rPr>
        <w:br/>
        <w:t>היו"ר יולי-יואל אדלשטיין:</w:t>
      </w:r>
    </w:p>
    <w:p w14:paraId="30156554" w14:textId="77777777" w:rsidR="00000000" w:rsidRDefault="00A32788">
      <w:pPr>
        <w:pStyle w:val="a0"/>
        <w:rPr>
          <w:rtl/>
        </w:rPr>
      </w:pPr>
    </w:p>
    <w:p w14:paraId="3FDD185D" w14:textId="77777777" w:rsidR="00000000" w:rsidRDefault="00A32788">
      <w:pPr>
        <w:pStyle w:val="a0"/>
        <w:rPr>
          <w:rFonts w:hint="cs"/>
          <w:rtl/>
        </w:rPr>
      </w:pPr>
      <w:r>
        <w:rPr>
          <w:rFonts w:hint="cs"/>
          <w:rtl/>
        </w:rPr>
        <w:t>כבודו מוזמן להציג את הצעת ועדת הכנסת לתיקון הסעיפים 34א ו-36א ולהחלפת סעיף 36 לתקנון הכנסת. יושב-ראש ועדת הכנסת, בבקשה.</w:t>
      </w:r>
    </w:p>
    <w:p w14:paraId="1FFC8140" w14:textId="77777777" w:rsidR="00000000" w:rsidRDefault="00A32788">
      <w:pPr>
        <w:pStyle w:val="af0"/>
        <w:rPr>
          <w:rtl/>
        </w:rPr>
      </w:pPr>
      <w:r>
        <w:rPr>
          <w:rtl/>
        </w:rPr>
        <w:br/>
        <w:t>משה גפני (יהדות התו</w:t>
      </w:r>
      <w:r>
        <w:rPr>
          <w:rtl/>
        </w:rPr>
        <w:t>רה):</w:t>
      </w:r>
    </w:p>
    <w:p w14:paraId="34F74972" w14:textId="77777777" w:rsidR="00000000" w:rsidRDefault="00A32788">
      <w:pPr>
        <w:pStyle w:val="a0"/>
        <w:rPr>
          <w:rtl/>
        </w:rPr>
      </w:pPr>
    </w:p>
    <w:p w14:paraId="0DC9620D" w14:textId="77777777" w:rsidR="00000000" w:rsidRDefault="00A32788">
      <w:pPr>
        <w:pStyle w:val="a0"/>
        <w:rPr>
          <w:rFonts w:hint="cs"/>
          <w:rtl/>
        </w:rPr>
      </w:pPr>
      <w:r>
        <w:rPr>
          <w:rFonts w:hint="cs"/>
          <w:rtl/>
        </w:rPr>
        <w:t xml:space="preserve">החוק הזה שעבר הוא חוק לא ראוי. </w:t>
      </w:r>
    </w:p>
    <w:p w14:paraId="01C332B7" w14:textId="77777777" w:rsidR="00000000" w:rsidRDefault="00A32788">
      <w:pPr>
        <w:pStyle w:val="-"/>
        <w:rPr>
          <w:rtl/>
        </w:rPr>
      </w:pPr>
      <w:r>
        <w:rPr>
          <w:rtl/>
        </w:rPr>
        <w:br/>
      </w:r>
      <w:bookmarkStart w:id="276" w:name="FS000001038T10_05_2004_20_31_03C"/>
      <w:bookmarkEnd w:id="276"/>
      <w:r>
        <w:rPr>
          <w:rtl/>
        </w:rPr>
        <w:t>רוני בר-און (יו"ר ועדת הכנסת):</w:t>
      </w:r>
    </w:p>
    <w:p w14:paraId="387D4D7B" w14:textId="77777777" w:rsidR="00000000" w:rsidRDefault="00A32788">
      <w:pPr>
        <w:pStyle w:val="a0"/>
        <w:rPr>
          <w:rtl/>
        </w:rPr>
      </w:pPr>
    </w:p>
    <w:p w14:paraId="3A12279A" w14:textId="77777777" w:rsidR="00000000" w:rsidRDefault="00A32788">
      <w:pPr>
        <w:pStyle w:val="a0"/>
        <w:rPr>
          <w:rFonts w:hint="cs"/>
          <w:rtl/>
        </w:rPr>
      </w:pPr>
      <w:r>
        <w:rPr>
          <w:rFonts w:hint="cs"/>
          <w:rtl/>
        </w:rPr>
        <w:t>אדוני היושב-ראש, רבותי השרים, חברי חברי הכנסת, אני מבקש להביא לאישורכם את הצעת ועדת הכנסת לתיקון תקנון הכנסת בנושא הבעת אי-אמון בממשלה. התיקון הזה הוא תיקון חשוב, כיוון שאנחנו מסדירים ב</w:t>
      </w:r>
      <w:r>
        <w:rPr>
          <w:rFonts w:hint="cs"/>
          <w:rtl/>
        </w:rPr>
        <w:t xml:space="preserve">ו כמה עניינים, שכן כאשר שיטת הבחירה שבה והתחלפה מבחירה אישית לבחירה על בסיס פרלמנטרי </w:t>
      </w:r>
      <w:r>
        <w:rPr>
          <w:rFonts w:hint="eastAsia"/>
          <w:rtl/>
        </w:rPr>
        <w:t>–</w:t>
      </w:r>
      <w:r>
        <w:rPr>
          <w:rFonts w:hint="cs"/>
          <w:rtl/>
        </w:rPr>
        <w:t xml:space="preserve"> על בסיס מפלגתי </w:t>
      </w:r>
      <w:r>
        <w:rPr>
          <w:rFonts w:hint="eastAsia"/>
          <w:rtl/>
        </w:rPr>
        <w:t>–</w:t>
      </w:r>
      <w:r>
        <w:rPr>
          <w:rFonts w:hint="cs"/>
          <w:rtl/>
        </w:rPr>
        <w:t xml:space="preserve"> קם העניין של הצעת האי-אמון הקונסטרוקטיבי, ולא כל הדברים תוקנו אז.</w:t>
      </w:r>
    </w:p>
    <w:p w14:paraId="65860719" w14:textId="77777777" w:rsidR="00000000" w:rsidRDefault="00A32788">
      <w:pPr>
        <w:pStyle w:val="a0"/>
        <w:rPr>
          <w:rFonts w:hint="cs"/>
          <w:rtl/>
        </w:rPr>
      </w:pPr>
    </w:p>
    <w:p w14:paraId="61CB4736" w14:textId="77777777" w:rsidR="00000000" w:rsidRDefault="00A32788">
      <w:pPr>
        <w:pStyle w:val="a0"/>
        <w:rPr>
          <w:rFonts w:hint="cs"/>
          <w:rtl/>
        </w:rPr>
      </w:pPr>
      <w:r>
        <w:rPr>
          <w:rFonts w:hint="cs"/>
          <w:rtl/>
        </w:rPr>
        <w:t>מקורה של ההצעה בפנייה של היועצת המשפטית של הכנסת אל ועדת הכנסת לצורך התאמת הוראות התק</w:t>
      </w:r>
      <w:r>
        <w:rPr>
          <w:rFonts w:hint="cs"/>
          <w:rtl/>
        </w:rPr>
        <w:t xml:space="preserve">נון לחוק-יסוד: הממשלה, שנכנס לתוקף בכנסת הזאת וקובע הסדרים חדשים בסוגיית האי-אמון. </w:t>
      </w:r>
    </w:p>
    <w:p w14:paraId="4E77C97E" w14:textId="77777777" w:rsidR="00000000" w:rsidRDefault="00A32788">
      <w:pPr>
        <w:pStyle w:val="a0"/>
        <w:rPr>
          <w:rFonts w:hint="cs"/>
          <w:rtl/>
        </w:rPr>
      </w:pPr>
    </w:p>
    <w:p w14:paraId="6479CFAC" w14:textId="77777777" w:rsidR="00000000" w:rsidRDefault="00A32788">
      <w:pPr>
        <w:pStyle w:val="a0"/>
        <w:rPr>
          <w:rFonts w:hint="cs"/>
          <w:rtl/>
        </w:rPr>
      </w:pPr>
      <w:r>
        <w:rPr>
          <w:rFonts w:hint="cs"/>
          <w:rtl/>
        </w:rPr>
        <w:t>ואומנם, רוב התיקונים המוצעים בנוסח שלפניכם הם בעצם התאמה של התקנון להוראות החוק, חוק-יסוד: הממשלה, וכלולות בו הוראות שהיו נהוגות עד כה מכוח החלטות של ועדת הכנסת שעוגנו, כפ</w:t>
      </w:r>
      <w:r>
        <w:rPr>
          <w:rFonts w:hint="cs"/>
          <w:rtl/>
        </w:rPr>
        <w:t xml:space="preserve">י שאתם יודעים, בהערות השוליים, בכוכביות שלצד סעיפי התקנון. </w:t>
      </w:r>
    </w:p>
    <w:p w14:paraId="3020DEB7" w14:textId="77777777" w:rsidR="00000000" w:rsidRDefault="00A32788">
      <w:pPr>
        <w:pStyle w:val="a0"/>
        <w:rPr>
          <w:rFonts w:hint="cs"/>
          <w:rtl/>
        </w:rPr>
      </w:pPr>
    </w:p>
    <w:p w14:paraId="780CD52A" w14:textId="77777777" w:rsidR="00000000" w:rsidRDefault="00A32788">
      <w:pPr>
        <w:pStyle w:val="a0"/>
        <w:rPr>
          <w:rFonts w:hint="cs"/>
          <w:rtl/>
        </w:rPr>
      </w:pPr>
      <w:r>
        <w:rPr>
          <w:rFonts w:hint="cs"/>
          <w:rtl/>
        </w:rPr>
        <w:t xml:space="preserve">אלה השינויים העיקריים המצויים בהצעה הזאת </w:t>
      </w:r>
      <w:r>
        <w:rPr>
          <w:rFonts w:hint="eastAsia"/>
          <w:rtl/>
        </w:rPr>
        <w:t>–</w:t>
      </w:r>
      <w:r>
        <w:rPr>
          <w:rFonts w:hint="cs"/>
          <w:rtl/>
        </w:rPr>
        <w:t xml:space="preserve"> אני מבקש שתשימו לב לכך שההצעות הן בעלות מהות ומשמעות. </w:t>
      </w:r>
    </w:p>
    <w:p w14:paraId="1F5A9F6D" w14:textId="77777777" w:rsidR="00000000" w:rsidRDefault="00A32788">
      <w:pPr>
        <w:pStyle w:val="a0"/>
        <w:rPr>
          <w:rFonts w:hint="cs"/>
          <w:rtl/>
        </w:rPr>
      </w:pPr>
    </w:p>
    <w:p w14:paraId="72A2D31D" w14:textId="77777777" w:rsidR="00000000" w:rsidRDefault="00A32788">
      <w:pPr>
        <w:pStyle w:val="a0"/>
        <w:rPr>
          <w:rFonts w:hint="cs"/>
          <w:rtl/>
        </w:rPr>
      </w:pPr>
      <w:r>
        <w:rPr>
          <w:rFonts w:hint="cs"/>
          <w:rtl/>
        </w:rPr>
        <w:t xml:space="preserve">1. כאשר מוגשת הצעה להביע אי-אמון בסוף הדיון בסעיף העומד על סדר-היום </w:t>
      </w:r>
      <w:r>
        <w:rPr>
          <w:rFonts w:hint="eastAsia"/>
          <w:rtl/>
        </w:rPr>
        <w:t>–</w:t>
      </w:r>
      <w:r>
        <w:rPr>
          <w:rFonts w:hint="cs"/>
          <w:rtl/>
        </w:rPr>
        <w:t xml:space="preserve"> אגב הצעת חוק, המציע אומר ש</w:t>
      </w:r>
      <w:r>
        <w:rPr>
          <w:rFonts w:hint="cs"/>
          <w:rtl/>
        </w:rPr>
        <w:t xml:space="preserve">הוא רוצה לראות בזה הצעת אי-אמון </w:t>
      </w:r>
      <w:r>
        <w:rPr>
          <w:rFonts w:hint="eastAsia"/>
          <w:rtl/>
        </w:rPr>
        <w:t>–</w:t>
      </w:r>
      <w:r>
        <w:rPr>
          <w:rFonts w:hint="cs"/>
          <w:rtl/>
        </w:rPr>
        <w:t xml:space="preserve"> התקנון קובע, וימשיך לקבוע, כי ההצבעה תידחה לשבוע שלאחר מכן. זה היה המצב עד כה. התיקון שאנחנו מציעים </w:t>
      </w:r>
      <w:r>
        <w:rPr>
          <w:rFonts w:hint="eastAsia"/>
          <w:rtl/>
        </w:rPr>
        <w:t>–</w:t>
      </w:r>
      <w:r>
        <w:rPr>
          <w:rFonts w:hint="cs"/>
          <w:rtl/>
        </w:rPr>
        <w:t xml:space="preserve"> אם מבקשת הממשלה, אזי תתקיים ההצבעה בו ביום, לפי סדר-היום המקורי, כדי למנוע ניצול שלא לצורך של המכשיר החוקתי של אי-אמון -</w:t>
      </w:r>
      <w:r>
        <w:rPr>
          <w:rFonts w:hint="cs"/>
          <w:rtl/>
        </w:rPr>
        <w:t xml:space="preserve"> - -</w:t>
      </w:r>
    </w:p>
    <w:p w14:paraId="6B89FA6A" w14:textId="77777777" w:rsidR="00000000" w:rsidRDefault="00A32788">
      <w:pPr>
        <w:pStyle w:val="af0"/>
        <w:rPr>
          <w:rtl/>
        </w:rPr>
      </w:pPr>
      <w:r>
        <w:rPr>
          <w:rtl/>
        </w:rPr>
        <w:br/>
        <w:t>חיים אורון (מרצ):</w:t>
      </w:r>
    </w:p>
    <w:p w14:paraId="2758B084" w14:textId="77777777" w:rsidR="00000000" w:rsidRDefault="00A32788">
      <w:pPr>
        <w:pStyle w:val="a0"/>
        <w:rPr>
          <w:rtl/>
        </w:rPr>
      </w:pPr>
    </w:p>
    <w:p w14:paraId="1078831C" w14:textId="77777777" w:rsidR="00000000" w:rsidRDefault="00A32788">
      <w:pPr>
        <w:pStyle w:val="a0"/>
        <w:rPr>
          <w:rFonts w:hint="cs"/>
          <w:rtl/>
        </w:rPr>
      </w:pPr>
      <w:r>
        <w:rPr>
          <w:rFonts w:hint="cs"/>
          <w:rtl/>
        </w:rPr>
        <w:t xml:space="preserve">אבל זה המצב הקיים. </w:t>
      </w:r>
    </w:p>
    <w:p w14:paraId="7A4A83C3" w14:textId="77777777" w:rsidR="00000000" w:rsidRDefault="00A32788">
      <w:pPr>
        <w:pStyle w:val="-"/>
        <w:rPr>
          <w:rtl/>
        </w:rPr>
      </w:pPr>
      <w:r>
        <w:rPr>
          <w:rtl/>
        </w:rPr>
        <w:br/>
      </w:r>
      <w:bookmarkStart w:id="277" w:name="FS000001038T10_05_2004_20_39_05C"/>
      <w:bookmarkEnd w:id="277"/>
      <w:r>
        <w:rPr>
          <w:rtl/>
        </w:rPr>
        <w:t>רוני בר-און (יו"ר ועדת הכנסת):</w:t>
      </w:r>
    </w:p>
    <w:p w14:paraId="17ADD1B2" w14:textId="77777777" w:rsidR="00000000" w:rsidRDefault="00A32788">
      <w:pPr>
        <w:pStyle w:val="a0"/>
        <w:rPr>
          <w:rtl/>
        </w:rPr>
      </w:pPr>
    </w:p>
    <w:p w14:paraId="025244E7" w14:textId="77777777" w:rsidR="00000000" w:rsidRDefault="00A32788">
      <w:pPr>
        <w:pStyle w:val="a0"/>
        <w:rPr>
          <w:rFonts w:hint="cs"/>
          <w:rtl/>
        </w:rPr>
      </w:pPr>
      <w:r>
        <w:rPr>
          <w:rFonts w:hint="cs"/>
          <w:rtl/>
        </w:rPr>
        <w:t>לפעמים זה קורה בשבוע האחרון, ואז נדחית הצעת האי-אמון ונשארת תלויה באוויר כל הפגרה.</w:t>
      </w:r>
    </w:p>
    <w:p w14:paraId="2929FDFA" w14:textId="77777777" w:rsidR="00000000" w:rsidRDefault="00A32788">
      <w:pPr>
        <w:pStyle w:val="af0"/>
        <w:rPr>
          <w:rtl/>
        </w:rPr>
      </w:pPr>
      <w:r>
        <w:rPr>
          <w:rtl/>
        </w:rPr>
        <w:br/>
        <w:t>חיים אורון (מרצ):</w:t>
      </w:r>
    </w:p>
    <w:p w14:paraId="4B01322B" w14:textId="77777777" w:rsidR="00000000" w:rsidRDefault="00A32788">
      <w:pPr>
        <w:pStyle w:val="a0"/>
        <w:rPr>
          <w:rtl/>
        </w:rPr>
      </w:pPr>
    </w:p>
    <w:p w14:paraId="07EE7E01" w14:textId="77777777" w:rsidR="00000000" w:rsidRDefault="00A32788">
      <w:pPr>
        <w:pStyle w:val="a0"/>
        <w:rPr>
          <w:rFonts w:hint="cs"/>
          <w:rtl/>
        </w:rPr>
      </w:pPr>
      <w:r>
        <w:rPr>
          <w:rFonts w:hint="cs"/>
          <w:rtl/>
        </w:rPr>
        <w:t xml:space="preserve">מה שאתה אומר עכשיו, זה המצב הקיים. </w:t>
      </w:r>
    </w:p>
    <w:p w14:paraId="6364B2CB" w14:textId="77777777" w:rsidR="00000000" w:rsidRDefault="00A32788">
      <w:pPr>
        <w:pStyle w:val="-"/>
        <w:rPr>
          <w:rtl/>
        </w:rPr>
      </w:pPr>
      <w:r>
        <w:rPr>
          <w:rtl/>
        </w:rPr>
        <w:br/>
      </w:r>
      <w:bookmarkStart w:id="278" w:name="FS000001038T10_05_2004_20_39_34C"/>
      <w:bookmarkEnd w:id="278"/>
      <w:r>
        <w:rPr>
          <w:rtl/>
        </w:rPr>
        <w:t>רוני בר-און (יו"ר ועדת הכנסת):</w:t>
      </w:r>
    </w:p>
    <w:p w14:paraId="292C0C0F" w14:textId="77777777" w:rsidR="00000000" w:rsidRDefault="00A32788">
      <w:pPr>
        <w:pStyle w:val="a0"/>
        <w:rPr>
          <w:rtl/>
        </w:rPr>
      </w:pPr>
    </w:p>
    <w:p w14:paraId="19D76E06" w14:textId="77777777" w:rsidR="00000000" w:rsidRDefault="00A32788">
      <w:pPr>
        <w:pStyle w:val="a0"/>
        <w:rPr>
          <w:rFonts w:hint="cs"/>
          <w:rtl/>
        </w:rPr>
      </w:pPr>
      <w:r>
        <w:rPr>
          <w:rFonts w:hint="cs"/>
          <w:rtl/>
        </w:rPr>
        <w:t>לא, לא</w:t>
      </w:r>
      <w:r>
        <w:rPr>
          <w:rFonts w:hint="cs"/>
          <w:rtl/>
        </w:rPr>
        <w:t xml:space="preserve">. </w:t>
      </w:r>
    </w:p>
    <w:p w14:paraId="78A49619" w14:textId="77777777" w:rsidR="00000000" w:rsidRDefault="00A32788">
      <w:pPr>
        <w:pStyle w:val="af0"/>
        <w:rPr>
          <w:rtl/>
        </w:rPr>
      </w:pPr>
      <w:r>
        <w:rPr>
          <w:rtl/>
        </w:rPr>
        <w:br/>
        <w:t>חיים אורון (מרצ):</w:t>
      </w:r>
    </w:p>
    <w:p w14:paraId="5D1F2694" w14:textId="77777777" w:rsidR="00000000" w:rsidRDefault="00A32788">
      <w:pPr>
        <w:pStyle w:val="a0"/>
        <w:rPr>
          <w:rtl/>
        </w:rPr>
      </w:pPr>
    </w:p>
    <w:p w14:paraId="0F17F261" w14:textId="77777777" w:rsidR="00000000" w:rsidRDefault="00A32788">
      <w:pPr>
        <w:pStyle w:val="a0"/>
        <w:rPr>
          <w:rFonts w:hint="cs"/>
          <w:rtl/>
        </w:rPr>
      </w:pPr>
      <w:r>
        <w:rPr>
          <w:rFonts w:hint="cs"/>
          <w:rtl/>
        </w:rPr>
        <w:t xml:space="preserve">כן. </w:t>
      </w:r>
    </w:p>
    <w:p w14:paraId="24BA3B52" w14:textId="77777777" w:rsidR="00000000" w:rsidRDefault="00A32788">
      <w:pPr>
        <w:pStyle w:val="-"/>
        <w:rPr>
          <w:rtl/>
        </w:rPr>
      </w:pPr>
      <w:r>
        <w:rPr>
          <w:rtl/>
        </w:rPr>
        <w:br/>
      </w:r>
      <w:bookmarkStart w:id="279" w:name="FS000001038T10_05_2004_20_39_41C"/>
      <w:bookmarkEnd w:id="279"/>
      <w:r>
        <w:rPr>
          <w:rtl/>
        </w:rPr>
        <w:t>רוני בר-און (יו"ר ועדת הכנסת):</w:t>
      </w:r>
    </w:p>
    <w:p w14:paraId="17828897" w14:textId="77777777" w:rsidR="00000000" w:rsidRDefault="00A32788">
      <w:pPr>
        <w:pStyle w:val="a0"/>
        <w:rPr>
          <w:rtl/>
        </w:rPr>
      </w:pPr>
    </w:p>
    <w:p w14:paraId="05BECD7E" w14:textId="77777777" w:rsidR="00000000" w:rsidRDefault="00A32788">
      <w:pPr>
        <w:pStyle w:val="a0"/>
        <w:rPr>
          <w:rFonts w:hint="cs"/>
          <w:rtl/>
        </w:rPr>
      </w:pPr>
      <w:r>
        <w:rPr>
          <w:rFonts w:hint="cs"/>
          <w:rtl/>
        </w:rPr>
        <w:t>לא.</w:t>
      </w:r>
    </w:p>
    <w:p w14:paraId="03DE1CF0" w14:textId="77777777" w:rsidR="00000000" w:rsidRDefault="00A32788">
      <w:pPr>
        <w:pStyle w:val="af0"/>
        <w:rPr>
          <w:rtl/>
        </w:rPr>
      </w:pPr>
      <w:r>
        <w:rPr>
          <w:rtl/>
        </w:rPr>
        <w:br/>
        <w:t>חיים אורון (מרצ):</w:t>
      </w:r>
    </w:p>
    <w:p w14:paraId="7B08E592" w14:textId="77777777" w:rsidR="00000000" w:rsidRDefault="00A32788">
      <w:pPr>
        <w:pStyle w:val="a0"/>
        <w:rPr>
          <w:rtl/>
        </w:rPr>
      </w:pPr>
    </w:p>
    <w:p w14:paraId="1F5C0FB2" w14:textId="77777777" w:rsidR="00000000" w:rsidRDefault="00A32788">
      <w:pPr>
        <w:pStyle w:val="a0"/>
        <w:rPr>
          <w:rFonts w:hint="cs"/>
          <w:rtl/>
        </w:rPr>
      </w:pPr>
      <w:r>
        <w:rPr>
          <w:rFonts w:hint="cs"/>
          <w:rtl/>
        </w:rPr>
        <w:t xml:space="preserve">על הצעת אמון מצביעים במקום. </w:t>
      </w:r>
    </w:p>
    <w:p w14:paraId="29D2EAAB" w14:textId="77777777" w:rsidR="00000000" w:rsidRDefault="00A32788">
      <w:pPr>
        <w:pStyle w:val="-"/>
        <w:rPr>
          <w:rtl/>
        </w:rPr>
      </w:pPr>
      <w:r>
        <w:rPr>
          <w:rtl/>
        </w:rPr>
        <w:br/>
      </w:r>
      <w:bookmarkStart w:id="280" w:name="FS000001038T10_05_2004_20_39_58C"/>
      <w:bookmarkEnd w:id="280"/>
      <w:r>
        <w:rPr>
          <w:rtl/>
        </w:rPr>
        <w:t>רוני בר-און (יו"ר ועדת הכנסת):</w:t>
      </w:r>
    </w:p>
    <w:p w14:paraId="1B817525" w14:textId="77777777" w:rsidR="00000000" w:rsidRDefault="00A32788">
      <w:pPr>
        <w:pStyle w:val="a0"/>
        <w:rPr>
          <w:rtl/>
        </w:rPr>
      </w:pPr>
    </w:p>
    <w:p w14:paraId="5077C9CF" w14:textId="77777777" w:rsidR="00000000" w:rsidRDefault="00A32788">
      <w:pPr>
        <w:pStyle w:val="a0"/>
        <w:rPr>
          <w:rFonts w:hint="cs"/>
          <w:rtl/>
        </w:rPr>
      </w:pPr>
      <w:r>
        <w:rPr>
          <w:rFonts w:hint="cs"/>
          <w:rtl/>
        </w:rPr>
        <w:t>אמון. אנחנו מדברים על אי-אמון. אם ראש הממשלה מכריז על הצעה שעל סדר-היום כהצבעת אמון, זה מתקיים במקום, אבל המצ</w:t>
      </w:r>
      <w:r>
        <w:rPr>
          <w:rFonts w:hint="cs"/>
          <w:rtl/>
        </w:rPr>
        <w:t xml:space="preserve">ב היום שאם אתה, בהצעת חוק שלך, אומר בסוף הדיון שאתה רוצה לראות בזה הצבעת אי-אמון, עוצרים את הכול ומעבירים את זה לשבוע הבא. הסיטואציה היום היא, שאנחנו אומרים שאם הממשלה עומדת על כך שההצבעה תתקיים במקום, היא תתקיים במקום. זאת הצעה אחת. </w:t>
      </w:r>
    </w:p>
    <w:p w14:paraId="1E85DAF9" w14:textId="77777777" w:rsidR="00000000" w:rsidRDefault="00A32788">
      <w:pPr>
        <w:pStyle w:val="af0"/>
        <w:rPr>
          <w:rtl/>
        </w:rPr>
      </w:pPr>
      <w:r>
        <w:rPr>
          <w:rtl/>
        </w:rPr>
        <w:br/>
        <w:t>שר הרווחה זבולון אור</w:t>
      </w:r>
      <w:r>
        <w:rPr>
          <w:rtl/>
        </w:rPr>
        <w:t>לב:</w:t>
      </w:r>
    </w:p>
    <w:p w14:paraId="102E54F5" w14:textId="77777777" w:rsidR="00000000" w:rsidRDefault="00A32788">
      <w:pPr>
        <w:pStyle w:val="a0"/>
        <w:rPr>
          <w:rtl/>
        </w:rPr>
      </w:pPr>
    </w:p>
    <w:p w14:paraId="5C7DEDF4" w14:textId="77777777" w:rsidR="00000000" w:rsidRDefault="00A32788">
      <w:pPr>
        <w:pStyle w:val="a0"/>
        <w:rPr>
          <w:rFonts w:hint="cs"/>
          <w:rtl/>
        </w:rPr>
      </w:pPr>
      <w:r>
        <w:rPr>
          <w:rFonts w:hint="cs"/>
          <w:rtl/>
        </w:rPr>
        <w:t>אם היא לא מצביעה - - -</w:t>
      </w:r>
    </w:p>
    <w:p w14:paraId="661E9742" w14:textId="77777777" w:rsidR="00000000" w:rsidRDefault="00A32788">
      <w:pPr>
        <w:pStyle w:val="af0"/>
        <w:rPr>
          <w:rtl/>
        </w:rPr>
      </w:pPr>
      <w:r>
        <w:rPr>
          <w:rtl/>
        </w:rPr>
        <w:br/>
        <w:t>חיים אורון (מרצ):</w:t>
      </w:r>
    </w:p>
    <w:p w14:paraId="3E9DB537" w14:textId="77777777" w:rsidR="00000000" w:rsidRDefault="00A32788">
      <w:pPr>
        <w:pStyle w:val="a0"/>
        <w:rPr>
          <w:rtl/>
        </w:rPr>
      </w:pPr>
    </w:p>
    <w:p w14:paraId="433DCA95" w14:textId="77777777" w:rsidR="00000000" w:rsidRDefault="00A32788">
      <w:pPr>
        <w:pStyle w:val="a0"/>
        <w:rPr>
          <w:rFonts w:hint="cs"/>
          <w:rtl/>
        </w:rPr>
      </w:pPr>
      <w:r>
        <w:rPr>
          <w:rFonts w:hint="cs"/>
          <w:rtl/>
        </w:rPr>
        <w:t xml:space="preserve">אתם בעד אי-אמון פתאומי? זה מתחלף לפעמים. </w:t>
      </w:r>
    </w:p>
    <w:p w14:paraId="34919A89" w14:textId="77777777" w:rsidR="00000000" w:rsidRDefault="00A32788">
      <w:pPr>
        <w:pStyle w:val="-"/>
        <w:rPr>
          <w:rtl/>
        </w:rPr>
      </w:pPr>
      <w:r>
        <w:rPr>
          <w:rtl/>
        </w:rPr>
        <w:br/>
      </w:r>
      <w:bookmarkStart w:id="281" w:name="FS000001038T10_05_2004_20_42_24C"/>
      <w:bookmarkEnd w:id="281"/>
      <w:r>
        <w:rPr>
          <w:rtl/>
        </w:rPr>
        <w:t>רוני בר-און (יו"ר ועדת הכנסת):</w:t>
      </w:r>
    </w:p>
    <w:p w14:paraId="50E23C88" w14:textId="77777777" w:rsidR="00000000" w:rsidRDefault="00A32788">
      <w:pPr>
        <w:pStyle w:val="a0"/>
        <w:rPr>
          <w:rtl/>
        </w:rPr>
      </w:pPr>
    </w:p>
    <w:p w14:paraId="1239012E" w14:textId="77777777" w:rsidR="00000000" w:rsidRDefault="00A32788">
      <w:pPr>
        <w:pStyle w:val="a0"/>
        <w:rPr>
          <w:rFonts w:hint="cs"/>
          <w:rtl/>
        </w:rPr>
      </w:pPr>
      <w:r>
        <w:rPr>
          <w:rFonts w:hint="cs"/>
          <w:rtl/>
        </w:rPr>
        <w:t xml:space="preserve">ג'ומס, הדיון הזה התקיים בוועדה. ניסיתי להסביר לך שהשמטת את המלה "אי". על הצעת אמון אתה צודק, זה קיים, לא נגענו. על הצעת אי-אמון היתה </w:t>
      </w:r>
      <w:r>
        <w:rPr>
          <w:rFonts w:hint="cs"/>
          <w:rtl/>
        </w:rPr>
        <w:t xml:space="preserve">רק אופציה למציע להזיז את ההצבעה בשבוע. אנחנו נותנים לממשלה אופציה לדרוש הצבעה במקום. </w:t>
      </w:r>
    </w:p>
    <w:p w14:paraId="2FEEF809" w14:textId="77777777" w:rsidR="00000000" w:rsidRDefault="00A32788">
      <w:pPr>
        <w:pStyle w:val="a0"/>
        <w:rPr>
          <w:rFonts w:hint="cs"/>
          <w:rtl/>
        </w:rPr>
      </w:pPr>
    </w:p>
    <w:p w14:paraId="7DAE3F31" w14:textId="77777777" w:rsidR="00000000" w:rsidRDefault="00A32788">
      <w:pPr>
        <w:pStyle w:val="a0"/>
        <w:rPr>
          <w:rFonts w:hint="cs"/>
          <w:rtl/>
        </w:rPr>
      </w:pPr>
      <w:r>
        <w:rPr>
          <w:rFonts w:hint="cs"/>
          <w:rtl/>
        </w:rPr>
        <w:t>ההצעה השנייה - - -</w:t>
      </w:r>
    </w:p>
    <w:p w14:paraId="20BB3769" w14:textId="77777777" w:rsidR="00000000" w:rsidRDefault="00A32788">
      <w:pPr>
        <w:pStyle w:val="af0"/>
        <w:rPr>
          <w:rtl/>
        </w:rPr>
      </w:pPr>
      <w:r>
        <w:rPr>
          <w:rtl/>
        </w:rPr>
        <w:br/>
        <w:t>צבי הנדל (האיחוד הלאומי - ישראל ביתנו):</w:t>
      </w:r>
    </w:p>
    <w:p w14:paraId="49496D51" w14:textId="77777777" w:rsidR="00000000" w:rsidRDefault="00A32788">
      <w:pPr>
        <w:pStyle w:val="a0"/>
        <w:rPr>
          <w:rtl/>
        </w:rPr>
      </w:pPr>
    </w:p>
    <w:p w14:paraId="20F3A2C8" w14:textId="77777777" w:rsidR="00000000" w:rsidRDefault="00A32788">
      <w:pPr>
        <w:pStyle w:val="a0"/>
        <w:rPr>
          <w:rFonts w:hint="cs"/>
          <w:rtl/>
        </w:rPr>
      </w:pPr>
      <w:r>
        <w:rPr>
          <w:rFonts w:hint="cs"/>
          <w:rtl/>
        </w:rPr>
        <w:t>ראש הממשלה צריך לבקש - - -</w:t>
      </w:r>
    </w:p>
    <w:p w14:paraId="3DB88AC7" w14:textId="77777777" w:rsidR="00000000" w:rsidRDefault="00A32788">
      <w:pPr>
        <w:pStyle w:val="af0"/>
        <w:rPr>
          <w:rtl/>
        </w:rPr>
      </w:pPr>
      <w:r>
        <w:rPr>
          <w:rtl/>
        </w:rPr>
        <w:br/>
        <w:t>חיים אורון (מרצ):</w:t>
      </w:r>
    </w:p>
    <w:p w14:paraId="6BB0D001" w14:textId="77777777" w:rsidR="00000000" w:rsidRDefault="00A32788">
      <w:pPr>
        <w:pStyle w:val="a0"/>
        <w:rPr>
          <w:rFonts w:hint="cs"/>
          <w:rtl/>
        </w:rPr>
      </w:pPr>
    </w:p>
    <w:p w14:paraId="79289CC9" w14:textId="77777777" w:rsidR="00000000" w:rsidRDefault="00A32788">
      <w:pPr>
        <w:pStyle w:val="a0"/>
        <w:rPr>
          <w:rFonts w:hint="cs"/>
          <w:rtl/>
        </w:rPr>
      </w:pPr>
      <w:r>
        <w:rPr>
          <w:rFonts w:hint="cs"/>
          <w:rtl/>
        </w:rPr>
        <w:t xml:space="preserve">לא. לפי מה שהוא אומר - לא. </w:t>
      </w:r>
    </w:p>
    <w:p w14:paraId="2613D6EA" w14:textId="77777777" w:rsidR="00000000" w:rsidRDefault="00A32788">
      <w:pPr>
        <w:pStyle w:val="-"/>
        <w:rPr>
          <w:rtl/>
        </w:rPr>
      </w:pPr>
      <w:r>
        <w:rPr>
          <w:rtl/>
        </w:rPr>
        <w:br/>
      </w:r>
      <w:bookmarkStart w:id="282" w:name="FS000001038T10_05_2004_20_44_18C"/>
      <w:bookmarkEnd w:id="282"/>
      <w:r>
        <w:rPr>
          <w:rtl/>
        </w:rPr>
        <w:t>רוני בר-און (יו"ר ועדת הכנסת):</w:t>
      </w:r>
    </w:p>
    <w:p w14:paraId="62288747" w14:textId="77777777" w:rsidR="00000000" w:rsidRDefault="00A32788">
      <w:pPr>
        <w:pStyle w:val="a0"/>
        <w:rPr>
          <w:rFonts w:hint="cs"/>
          <w:rtl/>
        </w:rPr>
      </w:pPr>
    </w:p>
    <w:p w14:paraId="47DA9871" w14:textId="77777777" w:rsidR="00000000" w:rsidRDefault="00A32788">
      <w:pPr>
        <w:pStyle w:val="a0"/>
        <w:rPr>
          <w:rFonts w:hint="cs"/>
          <w:rtl/>
        </w:rPr>
      </w:pPr>
      <w:r>
        <w:rPr>
          <w:rFonts w:hint="cs"/>
          <w:rtl/>
        </w:rPr>
        <w:t xml:space="preserve">כן, כן. </w:t>
      </w:r>
    </w:p>
    <w:p w14:paraId="2817053D" w14:textId="77777777" w:rsidR="00000000" w:rsidRDefault="00A32788">
      <w:pPr>
        <w:pStyle w:val="af0"/>
        <w:rPr>
          <w:rtl/>
        </w:rPr>
      </w:pPr>
      <w:r>
        <w:rPr>
          <w:rtl/>
        </w:rPr>
        <w:br/>
        <w:t>חיים אורון (מרצ):</w:t>
      </w:r>
    </w:p>
    <w:p w14:paraId="1630B500" w14:textId="77777777" w:rsidR="00000000" w:rsidRDefault="00A32788">
      <w:pPr>
        <w:pStyle w:val="a0"/>
        <w:rPr>
          <w:rFonts w:hint="cs"/>
          <w:rtl/>
        </w:rPr>
      </w:pPr>
    </w:p>
    <w:p w14:paraId="659C918C" w14:textId="77777777" w:rsidR="00000000" w:rsidRDefault="00A32788">
      <w:pPr>
        <w:pStyle w:val="a0"/>
        <w:rPr>
          <w:rFonts w:hint="cs"/>
          <w:rtl/>
        </w:rPr>
      </w:pPr>
      <w:r>
        <w:rPr>
          <w:rFonts w:hint="cs"/>
          <w:rtl/>
        </w:rPr>
        <w:t xml:space="preserve">לא ראש הממשלה. </w:t>
      </w:r>
    </w:p>
    <w:p w14:paraId="42888BD0" w14:textId="77777777" w:rsidR="00000000" w:rsidRDefault="00A32788">
      <w:pPr>
        <w:pStyle w:val="-"/>
        <w:rPr>
          <w:rtl/>
        </w:rPr>
      </w:pPr>
      <w:r>
        <w:rPr>
          <w:rtl/>
        </w:rPr>
        <w:br/>
      </w:r>
      <w:bookmarkStart w:id="283" w:name="FS000001038T10_05_2004_20_45_04C"/>
      <w:bookmarkEnd w:id="283"/>
      <w:r>
        <w:rPr>
          <w:rtl/>
        </w:rPr>
        <w:t>רוני בר-און (יו"ר ועדת הכנסת):</w:t>
      </w:r>
    </w:p>
    <w:p w14:paraId="0B68903E" w14:textId="77777777" w:rsidR="00000000" w:rsidRDefault="00A32788">
      <w:pPr>
        <w:pStyle w:val="a0"/>
        <w:rPr>
          <w:rFonts w:hint="cs"/>
          <w:rtl/>
        </w:rPr>
      </w:pPr>
    </w:p>
    <w:p w14:paraId="457260A8" w14:textId="77777777" w:rsidR="00000000" w:rsidRDefault="00A32788">
      <w:pPr>
        <w:pStyle w:val="a0"/>
        <w:rPr>
          <w:rFonts w:hint="cs"/>
          <w:rtl/>
        </w:rPr>
      </w:pPr>
      <w:r>
        <w:rPr>
          <w:rFonts w:hint="cs"/>
          <w:rtl/>
        </w:rPr>
        <w:t xml:space="preserve">הממשלה. </w:t>
      </w:r>
    </w:p>
    <w:p w14:paraId="4FF2E778" w14:textId="77777777" w:rsidR="00000000" w:rsidRDefault="00A32788">
      <w:pPr>
        <w:pStyle w:val="af0"/>
        <w:rPr>
          <w:rtl/>
        </w:rPr>
      </w:pPr>
      <w:r>
        <w:rPr>
          <w:rtl/>
        </w:rPr>
        <w:br/>
        <w:t>חיים אורון (מרצ):</w:t>
      </w:r>
    </w:p>
    <w:p w14:paraId="34A6C9A6" w14:textId="77777777" w:rsidR="00000000" w:rsidRDefault="00A32788">
      <w:pPr>
        <w:pStyle w:val="a0"/>
        <w:rPr>
          <w:rFonts w:hint="cs"/>
          <w:rtl/>
        </w:rPr>
      </w:pPr>
    </w:p>
    <w:p w14:paraId="7D92C416" w14:textId="77777777" w:rsidR="00000000" w:rsidRDefault="00A32788">
      <w:pPr>
        <w:pStyle w:val="a0"/>
        <w:rPr>
          <w:rFonts w:hint="cs"/>
          <w:rtl/>
        </w:rPr>
      </w:pPr>
      <w:r>
        <w:rPr>
          <w:rFonts w:hint="cs"/>
          <w:rtl/>
        </w:rPr>
        <w:t>כל שר.</w:t>
      </w:r>
    </w:p>
    <w:p w14:paraId="02797795" w14:textId="77777777" w:rsidR="00000000" w:rsidRDefault="00A32788">
      <w:pPr>
        <w:pStyle w:val="-"/>
        <w:rPr>
          <w:rtl/>
        </w:rPr>
      </w:pPr>
      <w:r>
        <w:rPr>
          <w:rtl/>
        </w:rPr>
        <w:br/>
      </w:r>
      <w:bookmarkStart w:id="284" w:name="FS000001038T10_05_2004_20_45_12C"/>
      <w:bookmarkEnd w:id="284"/>
      <w:r>
        <w:rPr>
          <w:rtl/>
        </w:rPr>
        <w:t>רוני בר-און (יו"ר ועדת הכנסת):</w:t>
      </w:r>
    </w:p>
    <w:p w14:paraId="08ED3EB6" w14:textId="77777777" w:rsidR="00000000" w:rsidRDefault="00A32788">
      <w:pPr>
        <w:pStyle w:val="a0"/>
        <w:rPr>
          <w:rFonts w:hint="cs"/>
          <w:rtl/>
        </w:rPr>
      </w:pPr>
    </w:p>
    <w:p w14:paraId="108B8CB6" w14:textId="77777777" w:rsidR="00000000" w:rsidRDefault="00A32788">
      <w:pPr>
        <w:pStyle w:val="a0"/>
        <w:rPr>
          <w:rFonts w:hint="cs"/>
          <w:rtl/>
        </w:rPr>
      </w:pPr>
      <w:r>
        <w:rPr>
          <w:rFonts w:hint="cs"/>
          <w:rtl/>
        </w:rPr>
        <w:t xml:space="preserve">הממשלה מבקשת במקום </w:t>
      </w:r>
      <w:r>
        <w:rPr>
          <w:rFonts w:hint="eastAsia"/>
          <w:rtl/>
        </w:rPr>
        <w:t>–</w:t>
      </w:r>
      <w:r>
        <w:rPr>
          <w:rFonts w:hint="cs"/>
          <w:rtl/>
        </w:rPr>
        <w:t xml:space="preserve"> מצביעים על זה במקום. אמרנו הממשלה.</w:t>
      </w:r>
    </w:p>
    <w:p w14:paraId="54A1DC40" w14:textId="77777777" w:rsidR="00000000" w:rsidRDefault="00A32788">
      <w:pPr>
        <w:pStyle w:val="af0"/>
        <w:rPr>
          <w:rtl/>
        </w:rPr>
      </w:pPr>
      <w:r>
        <w:rPr>
          <w:rtl/>
        </w:rPr>
        <w:br/>
        <w:t>חיים אורון (מרצ):</w:t>
      </w:r>
    </w:p>
    <w:p w14:paraId="608B7268" w14:textId="77777777" w:rsidR="00000000" w:rsidRDefault="00A32788">
      <w:pPr>
        <w:pStyle w:val="a0"/>
        <w:rPr>
          <w:rFonts w:hint="cs"/>
          <w:rtl/>
        </w:rPr>
      </w:pPr>
    </w:p>
    <w:p w14:paraId="60B0D832" w14:textId="77777777" w:rsidR="00000000" w:rsidRDefault="00A32788">
      <w:pPr>
        <w:pStyle w:val="a0"/>
        <w:rPr>
          <w:rFonts w:hint="cs"/>
          <w:rtl/>
        </w:rPr>
      </w:pPr>
      <w:r>
        <w:rPr>
          <w:rFonts w:hint="cs"/>
          <w:rtl/>
        </w:rPr>
        <w:t xml:space="preserve">כל שר, בקיצור. </w:t>
      </w:r>
    </w:p>
    <w:p w14:paraId="7B62DCE3" w14:textId="77777777" w:rsidR="00000000" w:rsidRDefault="00A32788">
      <w:pPr>
        <w:pStyle w:val="-"/>
        <w:rPr>
          <w:rtl/>
        </w:rPr>
      </w:pPr>
    </w:p>
    <w:p w14:paraId="1AC0F1CB" w14:textId="77777777" w:rsidR="00000000" w:rsidRDefault="00A32788">
      <w:pPr>
        <w:pStyle w:val="-"/>
        <w:rPr>
          <w:rtl/>
        </w:rPr>
      </w:pPr>
      <w:bookmarkStart w:id="285" w:name="FS000001038T10_05_2004_20_47_37C"/>
      <w:bookmarkEnd w:id="285"/>
      <w:r>
        <w:rPr>
          <w:rtl/>
        </w:rPr>
        <w:t>רוני בר-און (יו"</w:t>
      </w:r>
      <w:r>
        <w:rPr>
          <w:rtl/>
        </w:rPr>
        <w:t>ר ועדת הכנסת):</w:t>
      </w:r>
    </w:p>
    <w:p w14:paraId="7708C000" w14:textId="77777777" w:rsidR="00000000" w:rsidRDefault="00A32788">
      <w:pPr>
        <w:pStyle w:val="a0"/>
        <w:rPr>
          <w:rFonts w:hint="cs"/>
          <w:rtl/>
        </w:rPr>
      </w:pPr>
    </w:p>
    <w:p w14:paraId="25BAB63D" w14:textId="77777777" w:rsidR="00000000" w:rsidRDefault="00A32788">
      <w:pPr>
        <w:pStyle w:val="a0"/>
        <w:rPr>
          <w:rFonts w:hint="cs"/>
          <w:rtl/>
        </w:rPr>
      </w:pPr>
      <w:r>
        <w:rPr>
          <w:rFonts w:hint="cs"/>
          <w:rtl/>
        </w:rPr>
        <w:t xml:space="preserve">התיקון הבא </w:t>
      </w:r>
      <w:r>
        <w:rPr>
          <w:rFonts w:hint="eastAsia"/>
          <w:rtl/>
        </w:rPr>
        <w:t>–</w:t>
      </w:r>
      <w:r>
        <w:rPr>
          <w:rFonts w:hint="cs"/>
          <w:rtl/>
        </w:rPr>
        <w:t xml:space="preserve"> 2. סיעה שחבר מטעמה מנמק את הצעת האי-אמון שהגישה, לא תקבל זמן דיבור בדיון הסיעתי שיתקיים לאחר מכן, כדי למנוע זמן דיבור כפול לאותה סיעה. </w:t>
      </w:r>
    </w:p>
    <w:p w14:paraId="06EE0DEB" w14:textId="77777777" w:rsidR="00000000" w:rsidRDefault="00A32788">
      <w:pPr>
        <w:pStyle w:val="a0"/>
        <w:rPr>
          <w:rFonts w:hint="cs"/>
          <w:rtl/>
        </w:rPr>
      </w:pPr>
      <w:r>
        <w:rPr>
          <w:rtl/>
        </w:rPr>
        <w:br/>
      </w:r>
      <w:r>
        <w:rPr>
          <w:rFonts w:hint="cs"/>
          <w:rtl/>
        </w:rPr>
        <w:t xml:space="preserve">          יצאנו מתוך הנחה, שכאשר סיעה מציעה אי-אמון, היא מציעה את הפטלפורמה של האי-אמון, ה</w:t>
      </w:r>
      <w:r>
        <w:rPr>
          <w:rFonts w:hint="cs"/>
          <w:rtl/>
        </w:rPr>
        <w:t>יא מציעה את הפרופוזיציה שלה על קרבה ועל כרעיה בעשר דקות, והיא לא צריכה לקבל אחר כך עוד זמן דיבור במסגרת הדיון. הוראה זו לא תחול כאשר הדיון הסיעתי משולב עם נושאים נוספים. היה וש"ס מגישה אי-אמון והעבודה מגישה אי-אמון והדיון הוא משולב, אז יהיה נציג לעבודה בהצ</w:t>
      </w:r>
      <w:r>
        <w:rPr>
          <w:rFonts w:hint="cs"/>
          <w:rtl/>
        </w:rPr>
        <w:t xml:space="preserve">עה ובדיון ונציג לש"ס בהצעה ובדיון. </w:t>
      </w:r>
    </w:p>
    <w:p w14:paraId="759895FB" w14:textId="77777777" w:rsidR="00000000" w:rsidRDefault="00A32788">
      <w:pPr>
        <w:pStyle w:val="a0"/>
        <w:rPr>
          <w:rFonts w:hint="cs"/>
          <w:rtl/>
        </w:rPr>
      </w:pPr>
    </w:p>
    <w:p w14:paraId="79BEC56D" w14:textId="77777777" w:rsidR="00000000" w:rsidRDefault="00A32788">
      <w:pPr>
        <w:pStyle w:val="a0"/>
        <w:rPr>
          <w:rFonts w:hint="cs"/>
          <w:rtl/>
        </w:rPr>
      </w:pPr>
      <w:r>
        <w:rPr>
          <w:rFonts w:hint="cs"/>
          <w:rtl/>
        </w:rPr>
        <w:t xml:space="preserve">להצעה זו, האחרונה, הוגשו כמה השגות אשר נדחו על-ידי ועדת הכנסת. אני מבקש - אם אתם רוצים, אני אגיד לכם מה הן, אבל אין טעם לקיים בזה דיון. אני מבקש מחברי הכנסת לדחות את ההשגות ולאשר את ההצעה לתיקון התקנון. תודה רבה. </w:t>
      </w:r>
    </w:p>
    <w:p w14:paraId="26A8E18F" w14:textId="77777777" w:rsidR="00000000" w:rsidRDefault="00A32788">
      <w:pPr>
        <w:pStyle w:val="a0"/>
        <w:rPr>
          <w:rFonts w:hint="cs"/>
          <w:rtl/>
        </w:rPr>
      </w:pPr>
    </w:p>
    <w:p w14:paraId="37E1E146" w14:textId="77777777" w:rsidR="00000000" w:rsidRDefault="00A32788">
      <w:pPr>
        <w:pStyle w:val="af1"/>
        <w:rPr>
          <w:rtl/>
        </w:rPr>
      </w:pPr>
      <w:r>
        <w:rPr>
          <w:rtl/>
        </w:rPr>
        <w:t>היו"</w:t>
      </w:r>
      <w:r>
        <w:rPr>
          <w:rtl/>
        </w:rPr>
        <w:t>ר</w:t>
      </w:r>
      <w:r>
        <w:rPr>
          <w:rFonts w:hint="cs"/>
          <w:rtl/>
        </w:rPr>
        <w:t xml:space="preserve"> יולי-יואל אדלשטיין</w:t>
      </w:r>
      <w:r>
        <w:rPr>
          <w:rtl/>
        </w:rPr>
        <w:t>:</w:t>
      </w:r>
    </w:p>
    <w:p w14:paraId="6F8C085A" w14:textId="77777777" w:rsidR="00000000" w:rsidRDefault="00A32788">
      <w:pPr>
        <w:pStyle w:val="a0"/>
        <w:rPr>
          <w:rtl/>
        </w:rPr>
      </w:pPr>
    </w:p>
    <w:p w14:paraId="6A29614C" w14:textId="77777777" w:rsidR="00000000" w:rsidRDefault="00A32788">
      <w:pPr>
        <w:pStyle w:val="a0"/>
        <w:rPr>
          <w:rFonts w:hint="cs"/>
          <w:rtl/>
        </w:rPr>
      </w:pPr>
      <w:r>
        <w:rPr>
          <w:rFonts w:hint="cs"/>
          <w:rtl/>
        </w:rPr>
        <w:t xml:space="preserve">תודות לחבר הכנסת רוני בר-און, יושב-ראש ועדת הכנסת. כפי שאמר חבר הכנסת בר-און, יש מסתייגים. לסעיף 2 </w:t>
      </w:r>
      <w:r>
        <w:rPr>
          <w:rtl/>
        </w:rPr>
        <w:t>–</w:t>
      </w:r>
      <w:r>
        <w:rPr>
          <w:rFonts w:hint="cs"/>
          <w:rtl/>
        </w:rPr>
        <w:t xml:space="preserve"> חברי הכנסת אופיר פינס-פז, מוחמד ברכה, עסאם מח'ול ואחמד טיבי לא נמצאים כאן, לכן אין מי שיציג את ההסתייגות שלהם והיא אוטומטית נופלת. ח</w:t>
      </w:r>
      <w:r>
        <w:rPr>
          <w:rFonts w:hint="cs"/>
          <w:rtl/>
        </w:rPr>
        <w:t xml:space="preserve">בר הכנסת יצחק הרצוג - בבקשה, אדוני, עד חמש דקות. כפי שציינתי, אני מבקש מכל הדוברים להתחשב בסדר-היום העמוס. </w:t>
      </w:r>
    </w:p>
    <w:p w14:paraId="5086A382" w14:textId="77777777" w:rsidR="00000000" w:rsidRDefault="00A32788">
      <w:pPr>
        <w:pStyle w:val="a0"/>
        <w:rPr>
          <w:rFonts w:hint="cs"/>
          <w:rtl/>
        </w:rPr>
      </w:pPr>
    </w:p>
    <w:p w14:paraId="583B9894" w14:textId="77777777" w:rsidR="00000000" w:rsidRDefault="00A32788">
      <w:pPr>
        <w:pStyle w:val="a"/>
        <w:rPr>
          <w:rtl/>
        </w:rPr>
      </w:pPr>
      <w:bookmarkStart w:id="286" w:name="FS000001044T10_05_2004_18_41_11"/>
      <w:bookmarkStart w:id="287" w:name="_Toc80592881"/>
      <w:bookmarkEnd w:id="286"/>
      <w:r>
        <w:rPr>
          <w:rFonts w:hint="eastAsia"/>
          <w:rtl/>
        </w:rPr>
        <w:t>יצחק</w:t>
      </w:r>
      <w:r>
        <w:rPr>
          <w:rtl/>
        </w:rPr>
        <w:t xml:space="preserve"> הרצוג (העבודה-מימד):</w:t>
      </w:r>
      <w:bookmarkEnd w:id="287"/>
    </w:p>
    <w:p w14:paraId="01594441" w14:textId="77777777" w:rsidR="00000000" w:rsidRDefault="00A32788">
      <w:pPr>
        <w:pStyle w:val="a0"/>
        <w:rPr>
          <w:rFonts w:hint="cs"/>
          <w:rtl/>
        </w:rPr>
      </w:pPr>
    </w:p>
    <w:p w14:paraId="589C26F6" w14:textId="77777777" w:rsidR="00000000" w:rsidRDefault="00A32788">
      <w:pPr>
        <w:pStyle w:val="a0"/>
        <w:rPr>
          <w:rFonts w:hint="cs"/>
          <w:rtl/>
        </w:rPr>
      </w:pPr>
      <w:r>
        <w:rPr>
          <w:rFonts w:hint="cs"/>
          <w:rtl/>
        </w:rPr>
        <w:t>אדוני היושב-ראש, חברות וחברי הכנסת, אני אומר בקצרה: 56 שנה היה נוהג ברור של אי-אמון. אני חושב שמשחק בזכויות של האופוזיצי</w:t>
      </w:r>
      <w:r>
        <w:rPr>
          <w:rFonts w:hint="cs"/>
          <w:rtl/>
        </w:rPr>
        <w:t>ה והקואליציה הוא משחק נורא רגיש, ואת זה העליתי גם בוועדת הכנסת. גם אם השחיקה לכאורה נראית מינורית, היא שחיקה משמעותית מבחינת הכלים של אופוזיציה. מה יש לאופוזיציה? יש לה יכולת לנאום, להציג עמדה, וההצעה היום פשוט פוגעת ביכולת של האופוזיציה, לוקחת ממנה דקות ו</w:t>
      </w:r>
      <w:r>
        <w:rPr>
          <w:rFonts w:hint="cs"/>
          <w:rtl/>
        </w:rPr>
        <w:t>זמן, ואין שום סיבה לפגוע כך, ברגל גסה,</w:t>
      </w:r>
      <w:r>
        <w:rPr>
          <w:rtl/>
        </w:rPr>
        <w:t xml:space="preserve"> </w:t>
      </w:r>
      <w:r>
        <w:rPr>
          <w:rFonts w:hint="cs"/>
          <w:rtl/>
        </w:rPr>
        <w:t xml:space="preserve">בזכויות האופוזיציה. אני חושב שבית דמוקרטי שמאפשר את המשחק, שיש לו מסורת הנוהגת 56 שנה, היה ראוי שלא ייגע - הרף ידו מזכויות האופוזיציה. </w:t>
      </w:r>
    </w:p>
    <w:p w14:paraId="798F91CB" w14:textId="77777777" w:rsidR="00000000" w:rsidRDefault="00A32788">
      <w:pPr>
        <w:pStyle w:val="a0"/>
        <w:rPr>
          <w:rFonts w:hint="cs"/>
          <w:rtl/>
        </w:rPr>
      </w:pPr>
    </w:p>
    <w:p w14:paraId="13D909AB" w14:textId="77777777" w:rsidR="00000000" w:rsidRDefault="00A32788">
      <w:pPr>
        <w:pStyle w:val="af0"/>
        <w:rPr>
          <w:rtl/>
        </w:rPr>
      </w:pPr>
      <w:r>
        <w:rPr>
          <w:rFonts w:hint="eastAsia"/>
          <w:rtl/>
        </w:rPr>
        <w:t>גדעון</w:t>
      </w:r>
      <w:r>
        <w:rPr>
          <w:rtl/>
        </w:rPr>
        <w:t xml:space="preserve"> סער (הליכוד):</w:t>
      </w:r>
    </w:p>
    <w:p w14:paraId="08548E69" w14:textId="77777777" w:rsidR="00000000" w:rsidRDefault="00A32788">
      <w:pPr>
        <w:pStyle w:val="a0"/>
        <w:rPr>
          <w:rFonts w:hint="cs"/>
          <w:rtl/>
        </w:rPr>
      </w:pPr>
    </w:p>
    <w:p w14:paraId="2EE808D8" w14:textId="77777777" w:rsidR="00000000" w:rsidRDefault="00A32788">
      <w:pPr>
        <w:pStyle w:val="a0"/>
        <w:rPr>
          <w:rFonts w:hint="cs"/>
          <w:rtl/>
        </w:rPr>
      </w:pPr>
      <w:r>
        <w:rPr>
          <w:rFonts w:hint="cs"/>
          <w:rtl/>
        </w:rPr>
        <w:t>- - -</w:t>
      </w:r>
    </w:p>
    <w:p w14:paraId="16A810E0" w14:textId="77777777" w:rsidR="00000000" w:rsidRDefault="00A32788">
      <w:pPr>
        <w:pStyle w:val="a0"/>
        <w:rPr>
          <w:rFonts w:hint="cs"/>
          <w:rtl/>
        </w:rPr>
      </w:pPr>
    </w:p>
    <w:p w14:paraId="489C2303" w14:textId="77777777" w:rsidR="00000000" w:rsidRDefault="00A32788">
      <w:pPr>
        <w:pStyle w:val="-"/>
        <w:rPr>
          <w:rtl/>
        </w:rPr>
      </w:pPr>
      <w:bookmarkStart w:id="288" w:name="FS000001044T10_05_2004_18_42_11C"/>
      <w:bookmarkEnd w:id="288"/>
      <w:r>
        <w:rPr>
          <w:rtl/>
        </w:rPr>
        <w:t>יצחק הרצוג (העבודה-מימד):</w:t>
      </w:r>
    </w:p>
    <w:p w14:paraId="28F8086D" w14:textId="77777777" w:rsidR="00000000" w:rsidRDefault="00A32788">
      <w:pPr>
        <w:pStyle w:val="a0"/>
        <w:rPr>
          <w:rtl/>
        </w:rPr>
      </w:pPr>
    </w:p>
    <w:p w14:paraId="4E680B5F" w14:textId="77777777" w:rsidR="00000000" w:rsidRDefault="00A32788">
      <w:pPr>
        <w:pStyle w:val="a0"/>
        <w:rPr>
          <w:rFonts w:hint="cs"/>
          <w:rtl/>
        </w:rPr>
      </w:pPr>
      <w:r>
        <w:rPr>
          <w:rFonts w:hint="cs"/>
          <w:rtl/>
        </w:rPr>
        <w:t>גדעון, אני אומר לך, בסופו</w:t>
      </w:r>
      <w:r>
        <w:rPr>
          <w:rFonts w:hint="cs"/>
          <w:rtl/>
        </w:rPr>
        <w:t xml:space="preserve"> של דבר הכדור הוא עגול, ויום אחד אולי תהיה בצד השני ואתה תחשוב בדיוק כמוני. תודה רבה. </w:t>
      </w:r>
    </w:p>
    <w:p w14:paraId="08892A2F" w14:textId="77777777" w:rsidR="00000000" w:rsidRDefault="00A32788">
      <w:pPr>
        <w:pStyle w:val="a0"/>
        <w:rPr>
          <w:rFonts w:hint="cs"/>
          <w:rtl/>
        </w:rPr>
      </w:pPr>
    </w:p>
    <w:p w14:paraId="11240B6B" w14:textId="77777777" w:rsidR="00000000" w:rsidRDefault="00A32788">
      <w:pPr>
        <w:pStyle w:val="af0"/>
        <w:rPr>
          <w:rtl/>
        </w:rPr>
      </w:pPr>
      <w:r>
        <w:rPr>
          <w:rFonts w:hint="eastAsia"/>
          <w:rtl/>
        </w:rPr>
        <w:t>חיים</w:t>
      </w:r>
      <w:r>
        <w:rPr>
          <w:rtl/>
        </w:rPr>
        <w:t xml:space="preserve"> אורון (מרצ):</w:t>
      </w:r>
    </w:p>
    <w:p w14:paraId="2ED6C025" w14:textId="77777777" w:rsidR="00000000" w:rsidRDefault="00A32788">
      <w:pPr>
        <w:pStyle w:val="a0"/>
        <w:rPr>
          <w:rFonts w:hint="cs"/>
          <w:rtl/>
        </w:rPr>
      </w:pPr>
    </w:p>
    <w:p w14:paraId="7F960EB9" w14:textId="77777777" w:rsidR="00000000" w:rsidRDefault="00A32788">
      <w:pPr>
        <w:pStyle w:val="a0"/>
        <w:rPr>
          <w:rFonts w:hint="cs"/>
          <w:rtl/>
        </w:rPr>
      </w:pPr>
      <w:r>
        <w:rPr>
          <w:rFonts w:hint="cs"/>
          <w:rtl/>
        </w:rPr>
        <w:t>מה קורה כאשר כמה סיעות מגישות הצעת אי-אמון ביחד?</w:t>
      </w:r>
    </w:p>
    <w:p w14:paraId="3ABFD3C1" w14:textId="77777777" w:rsidR="00000000" w:rsidRDefault="00A32788">
      <w:pPr>
        <w:pStyle w:val="a0"/>
        <w:rPr>
          <w:rFonts w:hint="cs"/>
          <w:rtl/>
        </w:rPr>
      </w:pPr>
    </w:p>
    <w:p w14:paraId="6C2B7963" w14:textId="77777777" w:rsidR="00000000" w:rsidRDefault="00A32788">
      <w:pPr>
        <w:pStyle w:val="af1"/>
        <w:rPr>
          <w:rtl/>
        </w:rPr>
      </w:pPr>
      <w:r>
        <w:rPr>
          <w:rtl/>
        </w:rPr>
        <w:t>היו"ר</w:t>
      </w:r>
      <w:r>
        <w:rPr>
          <w:rFonts w:hint="cs"/>
          <w:rtl/>
        </w:rPr>
        <w:t xml:space="preserve"> יולי-יואל אדלשטיין</w:t>
      </w:r>
      <w:r>
        <w:rPr>
          <w:rtl/>
        </w:rPr>
        <w:t>:</w:t>
      </w:r>
    </w:p>
    <w:p w14:paraId="5ADCC8D8" w14:textId="77777777" w:rsidR="00000000" w:rsidRDefault="00A32788">
      <w:pPr>
        <w:pStyle w:val="a0"/>
        <w:rPr>
          <w:rtl/>
        </w:rPr>
      </w:pPr>
    </w:p>
    <w:p w14:paraId="6311E64D" w14:textId="77777777" w:rsidR="00000000" w:rsidRDefault="00A32788">
      <w:pPr>
        <w:pStyle w:val="a0"/>
        <w:rPr>
          <w:rFonts w:hint="cs"/>
          <w:rtl/>
        </w:rPr>
      </w:pPr>
      <w:r>
        <w:rPr>
          <w:rFonts w:hint="cs"/>
          <w:rtl/>
        </w:rPr>
        <w:t xml:space="preserve">הוא התייחס לזה. רוני בר-און התייחס לזה בדבריו. </w:t>
      </w:r>
    </w:p>
    <w:p w14:paraId="40BCFE06" w14:textId="77777777" w:rsidR="00000000" w:rsidRDefault="00A32788">
      <w:pPr>
        <w:pStyle w:val="a0"/>
        <w:rPr>
          <w:rFonts w:hint="cs"/>
          <w:rtl/>
        </w:rPr>
      </w:pPr>
    </w:p>
    <w:p w14:paraId="2D6A1528" w14:textId="77777777" w:rsidR="00000000" w:rsidRDefault="00A32788">
      <w:pPr>
        <w:pStyle w:val="af0"/>
        <w:rPr>
          <w:rtl/>
        </w:rPr>
      </w:pPr>
      <w:r>
        <w:rPr>
          <w:rFonts w:hint="eastAsia"/>
          <w:rtl/>
        </w:rPr>
        <w:t>חיים</w:t>
      </w:r>
      <w:r>
        <w:rPr>
          <w:rtl/>
        </w:rPr>
        <w:t xml:space="preserve"> אורון (מרצ):</w:t>
      </w:r>
    </w:p>
    <w:p w14:paraId="59BA655D" w14:textId="77777777" w:rsidR="00000000" w:rsidRDefault="00A32788">
      <w:pPr>
        <w:pStyle w:val="a0"/>
        <w:rPr>
          <w:rFonts w:hint="cs"/>
          <w:rtl/>
        </w:rPr>
      </w:pPr>
    </w:p>
    <w:p w14:paraId="5ECF85B6" w14:textId="77777777" w:rsidR="00000000" w:rsidRDefault="00A32788">
      <w:pPr>
        <w:pStyle w:val="a0"/>
        <w:rPr>
          <w:rFonts w:hint="cs"/>
          <w:rtl/>
        </w:rPr>
      </w:pPr>
      <w:r>
        <w:rPr>
          <w:rFonts w:hint="cs"/>
          <w:rtl/>
        </w:rPr>
        <w:t xml:space="preserve">הוא </w:t>
      </w:r>
      <w:r>
        <w:rPr>
          <w:rFonts w:hint="cs"/>
          <w:rtl/>
        </w:rPr>
        <w:t xml:space="preserve">לא התייחס לזה. </w:t>
      </w:r>
    </w:p>
    <w:p w14:paraId="5A498AA8" w14:textId="77777777" w:rsidR="00000000" w:rsidRDefault="00A32788">
      <w:pPr>
        <w:pStyle w:val="a0"/>
        <w:rPr>
          <w:rFonts w:hint="cs"/>
          <w:rtl/>
        </w:rPr>
      </w:pPr>
    </w:p>
    <w:p w14:paraId="52592C51" w14:textId="77777777" w:rsidR="00000000" w:rsidRDefault="00A32788">
      <w:pPr>
        <w:pStyle w:val="af1"/>
        <w:rPr>
          <w:rtl/>
        </w:rPr>
      </w:pPr>
      <w:r>
        <w:rPr>
          <w:rtl/>
        </w:rPr>
        <w:t>היו"ר</w:t>
      </w:r>
      <w:r>
        <w:rPr>
          <w:rFonts w:hint="cs"/>
          <w:rtl/>
        </w:rPr>
        <w:t xml:space="preserve"> יולי-יואל אדלשטיין</w:t>
      </w:r>
      <w:r>
        <w:rPr>
          <w:rtl/>
        </w:rPr>
        <w:t>:</w:t>
      </w:r>
    </w:p>
    <w:p w14:paraId="4205FEBC" w14:textId="77777777" w:rsidR="00000000" w:rsidRDefault="00A32788">
      <w:pPr>
        <w:pStyle w:val="a0"/>
        <w:rPr>
          <w:rtl/>
        </w:rPr>
      </w:pPr>
    </w:p>
    <w:p w14:paraId="7B0A4DEE" w14:textId="77777777" w:rsidR="00000000" w:rsidRDefault="00A32788">
      <w:pPr>
        <w:pStyle w:val="a0"/>
        <w:rPr>
          <w:rFonts w:hint="cs"/>
          <w:rtl/>
        </w:rPr>
      </w:pPr>
      <w:r>
        <w:rPr>
          <w:rFonts w:hint="cs"/>
          <w:rtl/>
        </w:rPr>
        <w:t xml:space="preserve">הרי יש אחד שמנמק את האי-אמון. אותה הסיעה - הסיעה שלו מפסידה. </w:t>
      </w:r>
    </w:p>
    <w:p w14:paraId="555CA948" w14:textId="77777777" w:rsidR="00000000" w:rsidRDefault="00A32788">
      <w:pPr>
        <w:pStyle w:val="a0"/>
        <w:rPr>
          <w:rFonts w:hint="cs"/>
          <w:rtl/>
        </w:rPr>
      </w:pPr>
    </w:p>
    <w:p w14:paraId="5ED718E1" w14:textId="77777777" w:rsidR="00000000" w:rsidRDefault="00A32788">
      <w:pPr>
        <w:pStyle w:val="af0"/>
        <w:rPr>
          <w:rtl/>
        </w:rPr>
      </w:pPr>
      <w:r>
        <w:rPr>
          <w:rtl/>
        </w:rPr>
        <w:t>רוני בר-און (יו"ר ועדת הכנסת):</w:t>
      </w:r>
    </w:p>
    <w:p w14:paraId="7CE254E3" w14:textId="77777777" w:rsidR="00000000" w:rsidRDefault="00A32788">
      <w:pPr>
        <w:pStyle w:val="a0"/>
        <w:rPr>
          <w:rtl/>
        </w:rPr>
      </w:pPr>
    </w:p>
    <w:p w14:paraId="11DF90EA" w14:textId="77777777" w:rsidR="00000000" w:rsidRDefault="00A32788">
      <w:pPr>
        <w:pStyle w:val="a0"/>
        <w:rPr>
          <w:rFonts w:hint="cs"/>
          <w:rtl/>
        </w:rPr>
      </w:pPr>
      <w:r>
        <w:rPr>
          <w:rFonts w:hint="cs"/>
          <w:rtl/>
        </w:rPr>
        <w:t xml:space="preserve">בשבוע שעבר - - - </w:t>
      </w:r>
    </w:p>
    <w:p w14:paraId="48C70BA4" w14:textId="77777777" w:rsidR="00000000" w:rsidRDefault="00A32788">
      <w:pPr>
        <w:pStyle w:val="a0"/>
        <w:rPr>
          <w:rFonts w:hint="cs"/>
          <w:rtl/>
        </w:rPr>
      </w:pPr>
    </w:p>
    <w:p w14:paraId="171679FB" w14:textId="77777777" w:rsidR="00000000" w:rsidRDefault="00A32788">
      <w:pPr>
        <w:pStyle w:val="af1"/>
        <w:rPr>
          <w:rtl/>
        </w:rPr>
      </w:pPr>
      <w:r>
        <w:rPr>
          <w:rtl/>
        </w:rPr>
        <w:t>היו"ר</w:t>
      </w:r>
      <w:r>
        <w:rPr>
          <w:rFonts w:hint="cs"/>
          <w:rtl/>
        </w:rPr>
        <w:t xml:space="preserve"> יולי-יואל אדלשטיין</w:t>
      </w:r>
      <w:r>
        <w:rPr>
          <w:rtl/>
        </w:rPr>
        <w:t>:</w:t>
      </w:r>
    </w:p>
    <w:p w14:paraId="54525F22" w14:textId="77777777" w:rsidR="00000000" w:rsidRDefault="00A32788">
      <w:pPr>
        <w:pStyle w:val="a0"/>
        <w:rPr>
          <w:rtl/>
        </w:rPr>
      </w:pPr>
    </w:p>
    <w:p w14:paraId="77188A18" w14:textId="77777777" w:rsidR="00000000" w:rsidRDefault="00A32788">
      <w:pPr>
        <w:pStyle w:val="a0"/>
        <w:rPr>
          <w:rFonts w:hint="cs"/>
          <w:rtl/>
        </w:rPr>
      </w:pPr>
      <w:r>
        <w:rPr>
          <w:rFonts w:hint="cs"/>
          <w:rtl/>
        </w:rPr>
        <w:t>זה המצב, חבר הכנסת אורון. השאלה היתה במקום. חברי הכנסת, מכיוון שמדובר כ</w:t>
      </w:r>
      <w:r>
        <w:rPr>
          <w:rFonts w:hint="cs"/>
          <w:rtl/>
        </w:rPr>
        <w:t>אן בהשגות ולא בהסתייגויות, זו לא בדיוק הצעת חוק, אני מציע שאנחנו נצביע גם על ההשגות של אלה שלא נמצאים כאן, שלא יהיו טענות פרוצדורליות. אבל לפני כן, לסעיף 1, שהוא שינוי של סעיף  34א, אין השגות, לכן אנחנו נוכל לעבור להצבעה, אם חברי הבית ישבו. נכון, חבר הכנסת</w:t>
      </w:r>
      <w:r>
        <w:rPr>
          <w:rFonts w:hint="cs"/>
          <w:rtl/>
        </w:rPr>
        <w:t xml:space="preserve"> סלומינסקי והשר שטרית? אתם נורא מעוניינים לשבת. </w:t>
      </w:r>
    </w:p>
    <w:p w14:paraId="0376A665" w14:textId="77777777" w:rsidR="00000000" w:rsidRDefault="00A32788">
      <w:pPr>
        <w:pStyle w:val="a0"/>
        <w:rPr>
          <w:rFonts w:hint="cs"/>
          <w:rtl/>
        </w:rPr>
      </w:pPr>
    </w:p>
    <w:p w14:paraId="79DA24EA" w14:textId="77777777" w:rsidR="00000000" w:rsidRDefault="00A32788">
      <w:pPr>
        <w:pStyle w:val="a0"/>
        <w:rPr>
          <w:rFonts w:hint="cs"/>
          <w:rtl/>
        </w:rPr>
      </w:pPr>
      <w:r>
        <w:rPr>
          <w:rFonts w:hint="cs"/>
          <w:rtl/>
        </w:rPr>
        <w:t xml:space="preserve">חברי הכנסת, אם כן, הצעה לתיקון התקנון מטעם ועדת הכנסת, סעיף 1, מי בעד? מי נגד? ההצבעה החלה. </w:t>
      </w:r>
    </w:p>
    <w:p w14:paraId="40C71600" w14:textId="77777777" w:rsidR="00000000" w:rsidRDefault="00A32788">
      <w:pPr>
        <w:pStyle w:val="a0"/>
        <w:rPr>
          <w:rFonts w:hint="cs"/>
          <w:rtl/>
        </w:rPr>
      </w:pPr>
    </w:p>
    <w:p w14:paraId="30A3D48B" w14:textId="77777777" w:rsidR="00000000" w:rsidRDefault="00A32788">
      <w:pPr>
        <w:pStyle w:val="ab"/>
        <w:bidi/>
        <w:rPr>
          <w:rFonts w:hint="cs"/>
          <w:rtl/>
        </w:rPr>
      </w:pPr>
      <w:r>
        <w:rPr>
          <w:rFonts w:hint="cs"/>
          <w:rtl/>
        </w:rPr>
        <w:t>הצבעה מס' 11</w:t>
      </w:r>
    </w:p>
    <w:p w14:paraId="181DAA78" w14:textId="77777777" w:rsidR="00000000" w:rsidRDefault="00A32788">
      <w:pPr>
        <w:pStyle w:val="a0"/>
        <w:rPr>
          <w:rFonts w:hint="cs"/>
          <w:rtl/>
        </w:rPr>
      </w:pPr>
    </w:p>
    <w:p w14:paraId="45218C7E" w14:textId="77777777" w:rsidR="00000000" w:rsidRDefault="00A32788">
      <w:pPr>
        <w:pStyle w:val="ac"/>
      </w:pPr>
      <w:r>
        <w:rPr>
          <w:rFonts w:hint="cs"/>
          <w:rtl/>
        </w:rPr>
        <w:t xml:space="preserve">בעד הצעת ועדת הכנסת </w:t>
      </w:r>
      <w:r>
        <w:rPr>
          <w:rtl/>
        </w:rPr>
        <w:t>–</w:t>
      </w:r>
      <w:r>
        <w:rPr>
          <w:rFonts w:hint="cs"/>
          <w:rtl/>
        </w:rPr>
        <w:t xml:space="preserve"> 28</w:t>
      </w:r>
    </w:p>
    <w:p w14:paraId="3317A1E1" w14:textId="77777777" w:rsidR="00000000" w:rsidRDefault="00A32788">
      <w:pPr>
        <w:pStyle w:val="ac"/>
        <w:rPr>
          <w:rFonts w:hint="cs"/>
          <w:rtl/>
        </w:rPr>
      </w:pPr>
      <w:r>
        <w:rPr>
          <w:rFonts w:hint="cs"/>
          <w:rtl/>
        </w:rPr>
        <w:t xml:space="preserve">נגד </w:t>
      </w:r>
      <w:r>
        <w:rPr>
          <w:rtl/>
        </w:rPr>
        <w:t>–</w:t>
      </w:r>
      <w:r>
        <w:rPr>
          <w:rFonts w:hint="cs"/>
          <w:rtl/>
        </w:rPr>
        <w:t xml:space="preserve"> 3</w:t>
      </w:r>
    </w:p>
    <w:p w14:paraId="2CAA01FE" w14:textId="77777777" w:rsidR="00000000" w:rsidRDefault="00A32788">
      <w:pPr>
        <w:pStyle w:val="ac"/>
      </w:pPr>
      <w:r>
        <w:rPr>
          <w:rFonts w:hint="cs"/>
          <w:rtl/>
        </w:rPr>
        <w:t xml:space="preserve">נמנעים </w:t>
      </w:r>
      <w:r>
        <w:rPr>
          <w:rtl/>
        </w:rPr>
        <w:t>–</w:t>
      </w:r>
      <w:r>
        <w:rPr>
          <w:rFonts w:hint="cs"/>
          <w:rtl/>
        </w:rPr>
        <w:t xml:space="preserve"> 1</w:t>
      </w:r>
    </w:p>
    <w:p w14:paraId="111B2B2B" w14:textId="77777777" w:rsidR="00000000" w:rsidRDefault="00A32788">
      <w:pPr>
        <w:pStyle w:val="ad"/>
        <w:rPr>
          <w:rFonts w:hint="cs"/>
          <w:rtl/>
        </w:rPr>
      </w:pPr>
      <w:r>
        <w:rPr>
          <w:rFonts w:hint="cs"/>
          <w:rtl/>
        </w:rPr>
        <w:t>הצעת ועדת הכנסת לתיקון סעיף 34א לתקנון הכנסת נתקבלה.</w:t>
      </w:r>
    </w:p>
    <w:p w14:paraId="5A53C572" w14:textId="77777777" w:rsidR="00000000" w:rsidRDefault="00A32788">
      <w:pPr>
        <w:pStyle w:val="a0"/>
        <w:rPr>
          <w:rtl/>
        </w:rPr>
      </w:pPr>
    </w:p>
    <w:p w14:paraId="5ACA826D" w14:textId="77777777" w:rsidR="00000000" w:rsidRDefault="00A32788">
      <w:pPr>
        <w:pStyle w:val="af1"/>
        <w:rPr>
          <w:rtl/>
        </w:rPr>
      </w:pPr>
    </w:p>
    <w:p w14:paraId="25FA6B89" w14:textId="77777777" w:rsidR="00000000" w:rsidRDefault="00A32788">
      <w:pPr>
        <w:pStyle w:val="af1"/>
        <w:rPr>
          <w:rtl/>
        </w:rPr>
      </w:pPr>
      <w:r>
        <w:rPr>
          <w:rtl/>
        </w:rPr>
        <w:t>היו"ר</w:t>
      </w:r>
      <w:r>
        <w:rPr>
          <w:rFonts w:hint="cs"/>
          <w:rtl/>
        </w:rPr>
        <w:t xml:space="preserve"> יולי-יואל אדלשטיין</w:t>
      </w:r>
      <w:r>
        <w:rPr>
          <w:rtl/>
        </w:rPr>
        <w:t>:</w:t>
      </w:r>
    </w:p>
    <w:p w14:paraId="12FC3BBE" w14:textId="77777777" w:rsidR="00000000" w:rsidRDefault="00A32788">
      <w:pPr>
        <w:pStyle w:val="a0"/>
        <w:rPr>
          <w:rtl/>
        </w:rPr>
      </w:pPr>
    </w:p>
    <w:p w14:paraId="718C9ABF" w14:textId="77777777" w:rsidR="00000000" w:rsidRDefault="00A32788">
      <w:pPr>
        <w:pStyle w:val="a0"/>
        <w:rPr>
          <w:rFonts w:hint="cs"/>
          <w:rtl/>
        </w:rPr>
      </w:pPr>
      <w:r>
        <w:rPr>
          <w:rFonts w:hint="cs"/>
          <w:rtl/>
        </w:rPr>
        <w:t xml:space="preserve">בעד - 28, שלושה מתנגדים, נמנע אחד. סעיף 1, שהוא בעצם שינוי סעיף 34א לתקנון הכנסת, אושר. </w:t>
      </w:r>
    </w:p>
    <w:p w14:paraId="3A199077" w14:textId="77777777" w:rsidR="00000000" w:rsidRDefault="00A32788">
      <w:pPr>
        <w:pStyle w:val="a0"/>
        <w:rPr>
          <w:rFonts w:hint="cs"/>
          <w:rtl/>
        </w:rPr>
      </w:pPr>
    </w:p>
    <w:p w14:paraId="01C80179" w14:textId="77777777" w:rsidR="00000000" w:rsidRDefault="00A32788">
      <w:pPr>
        <w:pStyle w:val="a0"/>
        <w:rPr>
          <w:rFonts w:hint="cs"/>
          <w:rtl/>
        </w:rPr>
      </w:pPr>
      <w:r>
        <w:rPr>
          <w:rFonts w:hint="cs"/>
          <w:rtl/>
        </w:rPr>
        <w:t xml:space="preserve">סעיף 2 </w:t>
      </w:r>
      <w:r>
        <w:rPr>
          <w:rtl/>
        </w:rPr>
        <w:t>–</w:t>
      </w:r>
      <w:r>
        <w:rPr>
          <w:rFonts w:hint="cs"/>
          <w:rtl/>
        </w:rPr>
        <w:t xml:space="preserve"> ההשגה של חבר הכנסת אופיר פינס-פז, מוחמד ברכה, עסאם מח'ול ואחמד טיבי. מי בעד? מי נגד? נא להצביע. </w:t>
      </w:r>
    </w:p>
    <w:p w14:paraId="70ED2312" w14:textId="77777777" w:rsidR="00000000" w:rsidRDefault="00A32788">
      <w:pPr>
        <w:pStyle w:val="a0"/>
        <w:rPr>
          <w:rFonts w:hint="cs"/>
          <w:rtl/>
        </w:rPr>
      </w:pPr>
    </w:p>
    <w:p w14:paraId="54675882" w14:textId="77777777" w:rsidR="00000000" w:rsidRDefault="00A32788">
      <w:pPr>
        <w:pStyle w:val="ab"/>
        <w:bidi/>
        <w:rPr>
          <w:rFonts w:hint="cs"/>
          <w:rtl/>
        </w:rPr>
      </w:pPr>
      <w:r>
        <w:rPr>
          <w:rFonts w:hint="cs"/>
          <w:rtl/>
        </w:rPr>
        <w:t>הצבעה מס' 12</w:t>
      </w:r>
    </w:p>
    <w:p w14:paraId="1BBB6472" w14:textId="77777777" w:rsidR="00000000" w:rsidRDefault="00A32788">
      <w:pPr>
        <w:pStyle w:val="a0"/>
        <w:rPr>
          <w:rtl/>
        </w:rPr>
      </w:pPr>
    </w:p>
    <w:p w14:paraId="7F092E7F" w14:textId="77777777" w:rsidR="00000000" w:rsidRDefault="00A32788">
      <w:pPr>
        <w:pStyle w:val="ac"/>
      </w:pPr>
      <w:r>
        <w:rPr>
          <w:rFonts w:hint="cs"/>
          <w:rtl/>
        </w:rPr>
        <w:t xml:space="preserve">בעד ההשגה </w:t>
      </w:r>
      <w:r>
        <w:rPr>
          <w:rtl/>
        </w:rPr>
        <w:t>–</w:t>
      </w:r>
      <w:r>
        <w:rPr>
          <w:rFonts w:hint="cs"/>
          <w:rtl/>
        </w:rPr>
        <w:t xml:space="preserve"> 9</w:t>
      </w:r>
    </w:p>
    <w:p w14:paraId="1E49AA1C" w14:textId="77777777" w:rsidR="00000000" w:rsidRDefault="00A32788">
      <w:pPr>
        <w:pStyle w:val="ac"/>
      </w:pPr>
      <w:r>
        <w:rPr>
          <w:rFonts w:hint="cs"/>
          <w:rtl/>
        </w:rPr>
        <w:t>נגד</w:t>
      </w:r>
      <w:r>
        <w:rPr>
          <w:rFonts w:hint="cs"/>
          <w:rtl/>
        </w:rPr>
        <w:t xml:space="preserve"> </w:t>
      </w:r>
      <w:r>
        <w:rPr>
          <w:rtl/>
        </w:rPr>
        <w:t>–</w:t>
      </w:r>
      <w:r>
        <w:rPr>
          <w:rFonts w:hint="cs"/>
          <w:rtl/>
        </w:rPr>
        <w:t xml:space="preserve"> 25</w:t>
      </w:r>
    </w:p>
    <w:p w14:paraId="0B0FC446" w14:textId="77777777" w:rsidR="00000000" w:rsidRDefault="00A32788">
      <w:pPr>
        <w:pStyle w:val="ac"/>
      </w:pPr>
      <w:r>
        <w:rPr>
          <w:rFonts w:hint="cs"/>
          <w:rtl/>
        </w:rPr>
        <w:t xml:space="preserve">נמנעים </w:t>
      </w:r>
      <w:r>
        <w:rPr>
          <w:rtl/>
        </w:rPr>
        <w:t>–</w:t>
      </w:r>
      <w:r>
        <w:rPr>
          <w:rFonts w:hint="cs"/>
          <w:rtl/>
        </w:rPr>
        <w:t xml:space="preserve"> אין</w:t>
      </w:r>
    </w:p>
    <w:p w14:paraId="76E96B92" w14:textId="77777777" w:rsidR="00000000" w:rsidRDefault="00A32788">
      <w:pPr>
        <w:pStyle w:val="ac"/>
        <w:rPr>
          <w:rFonts w:hint="cs"/>
          <w:rtl/>
        </w:rPr>
      </w:pPr>
      <w:r>
        <w:rPr>
          <w:rFonts w:hint="cs"/>
          <w:rtl/>
        </w:rPr>
        <w:t xml:space="preserve">ההשגה של חברי הכנסת אופיר פינס-פז, מוחמד ברכה, עסאם מח'ול ואחמד טיבי </w:t>
      </w:r>
    </w:p>
    <w:p w14:paraId="73D0BE71" w14:textId="77777777" w:rsidR="00000000" w:rsidRDefault="00A32788">
      <w:pPr>
        <w:pStyle w:val="ac"/>
      </w:pPr>
      <w:r>
        <w:rPr>
          <w:rFonts w:hint="cs"/>
          <w:rtl/>
        </w:rPr>
        <w:t>לתיקון סעיף 36 לתקנון הכנסת לא נתקבלה.</w:t>
      </w:r>
    </w:p>
    <w:p w14:paraId="2A26DF60" w14:textId="77777777" w:rsidR="00000000" w:rsidRDefault="00A32788">
      <w:pPr>
        <w:pStyle w:val="af1"/>
        <w:rPr>
          <w:rtl/>
        </w:rPr>
      </w:pPr>
    </w:p>
    <w:p w14:paraId="30543620" w14:textId="77777777" w:rsidR="00000000" w:rsidRDefault="00A32788">
      <w:pPr>
        <w:pStyle w:val="af1"/>
        <w:rPr>
          <w:rtl/>
        </w:rPr>
      </w:pPr>
      <w:r>
        <w:rPr>
          <w:rtl/>
        </w:rPr>
        <w:t>היו"ר</w:t>
      </w:r>
      <w:r>
        <w:rPr>
          <w:rFonts w:hint="cs"/>
          <w:rtl/>
        </w:rPr>
        <w:t xml:space="preserve"> יולי-יואל אדלשטיין</w:t>
      </w:r>
      <w:r>
        <w:rPr>
          <w:rtl/>
        </w:rPr>
        <w:t>:</w:t>
      </w:r>
    </w:p>
    <w:p w14:paraId="29AD31B5" w14:textId="77777777" w:rsidR="00000000" w:rsidRDefault="00A32788">
      <w:pPr>
        <w:pStyle w:val="a0"/>
        <w:rPr>
          <w:rtl/>
        </w:rPr>
      </w:pPr>
    </w:p>
    <w:p w14:paraId="7458BC8D" w14:textId="77777777" w:rsidR="00000000" w:rsidRDefault="00A32788">
      <w:pPr>
        <w:pStyle w:val="a0"/>
        <w:rPr>
          <w:rFonts w:hint="cs"/>
          <w:rtl/>
        </w:rPr>
      </w:pPr>
      <w:r>
        <w:rPr>
          <w:rFonts w:hint="cs"/>
          <w:rtl/>
        </w:rPr>
        <w:t xml:space="preserve">נגד - 25, בעד - 9, אין נמנעים. ההשגה הוסרה. </w:t>
      </w:r>
    </w:p>
    <w:p w14:paraId="0B465839" w14:textId="77777777" w:rsidR="00000000" w:rsidRDefault="00A32788">
      <w:pPr>
        <w:pStyle w:val="a0"/>
        <w:rPr>
          <w:rFonts w:hint="cs"/>
          <w:rtl/>
        </w:rPr>
      </w:pPr>
    </w:p>
    <w:p w14:paraId="24B344DF" w14:textId="77777777" w:rsidR="00000000" w:rsidRDefault="00A32788">
      <w:pPr>
        <w:pStyle w:val="a0"/>
        <w:rPr>
          <w:rFonts w:hint="cs"/>
          <w:rtl/>
        </w:rPr>
      </w:pPr>
      <w:r>
        <w:rPr>
          <w:rFonts w:hint="cs"/>
          <w:rtl/>
        </w:rPr>
        <w:t>ההשגה של חבר הכנסת יצחק הרצוג - מי בעד? מי נגד? נא להצ</w:t>
      </w:r>
      <w:r>
        <w:rPr>
          <w:rFonts w:hint="cs"/>
          <w:rtl/>
        </w:rPr>
        <w:t xml:space="preserve">ביע. </w:t>
      </w:r>
    </w:p>
    <w:p w14:paraId="0C65E167" w14:textId="77777777" w:rsidR="00000000" w:rsidRDefault="00A32788">
      <w:pPr>
        <w:pStyle w:val="a0"/>
        <w:rPr>
          <w:rFonts w:hint="cs"/>
          <w:rtl/>
        </w:rPr>
      </w:pPr>
    </w:p>
    <w:p w14:paraId="3B84DD59" w14:textId="77777777" w:rsidR="00000000" w:rsidRDefault="00A32788">
      <w:pPr>
        <w:pStyle w:val="ab"/>
        <w:bidi/>
        <w:rPr>
          <w:rFonts w:hint="cs"/>
          <w:rtl/>
        </w:rPr>
      </w:pPr>
      <w:r>
        <w:rPr>
          <w:rFonts w:hint="cs"/>
          <w:rtl/>
        </w:rPr>
        <w:t>הצבעה מס' 13</w:t>
      </w:r>
    </w:p>
    <w:p w14:paraId="732C6A42" w14:textId="77777777" w:rsidR="00000000" w:rsidRDefault="00A32788">
      <w:pPr>
        <w:pStyle w:val="a0"/>
        <w:rPr>
          <w:rFonts w:hint="cs"/>
          <w:rtl/>
        </w:rPr>
      </w:pPr>
    </w:p>
    <w:p w14:paraId="09F55865" w14:textId="77777777" w:rsidR="00000000" w:rsidRDefault="00A32788">
      <w:pPr>
        <w:pStyle w:val="ac"/>
      </w:pPr>
      <w:r>
        <w:rPr>
          <w:rFonts w:hint="cs"/>
          <w:rtl/>
        </w:rPr>
        <w:t xml:space="preserve">בעד ההשגה  </w:t>
      </w:r>
      <w:r>
        <w:rPr>
          <w:rtl/>
        </w:rPr>
        <w:t>–</w:t>
      </w:r>
      <w:r>
        <w:rPr>
          <w:rFonts w:hint="cs"/>
          <w:rtl/>
        </w:rPr>
        <w:t xml:space="preserve"> 9</w:t>
      </w:r>
    </w:p>
    <w:p w14:paraId="244CDC41" w14:textId="77777777" w:rsidR="00000000" w:rsidRDefault="00A32788">
      <w:pPr>
        <w:pStyle w:val="ac"/>
      </w:pPr>
      <w:r>
        <w:rPr>
          <w:rFonts w:hint="cs"/>
          <w:rtl/>
        </w:rPr>
        <w:t xml:space="preserve">נגד </w:t>
      </w:r>
      <w:r>
        <w:rPr>
          <w:rtl/>
        </w:rPr>
        <w:t>–</w:t>
      </w:r>
      <w:r>
        <w:rPr>
          <w:rFonts w:hint="cs"/>
          <w:rtl/>
        </w:rPr>
        <w:t xml:space="preserve"> 23</w:t>
      </w:r>
    </w:p>
    <w:p w14:paraId="33AA80FB" w14:textId="77777777" w:rsidR="00000000" w:rsidRDefault="00A32788">
      <w:pPr>
        <w:pStyle w:val="ac"/>
        <w:rPr>
          <w:rFonts w:hint="cs"/>
          <w:rtl/>
        </w:rPr>
      </w:pPr>
      <w:r>
        <w:rPr>
          <w:rFonts w:hint="cs"/>
          <w:rtl/>
        </w:rPr>
        <w:t xml:space="preserve">נמנעים </w:t>
      </w:r>
      <w:r>
        <w:rPr>
          <w:rtl/>
        </w:rPr>
        <w:t>–</w:t>
      </w:r>
      <w:r>
        <w:rPr>
          <w:rFonts w:hint="cs"/>
          <w:rtl/>
        </w:rPr>
        <w:t xml:space="preserve"> אין</w:t>
      </w:r>
    </w:p>
    <w:p w14:paraId="2F22EF15" w14:textId="77777777" w:rsidR="00000000" w:rsidRDefault="00A32788">
      <w:pPr>
        <w:pStyle w:val="ad"/>
        <w:rPr>
          <w:rFonts w:hint="cs"/>
          <w:rtl/>
        </w:rPr>
      </w:pPr>
      <w:r>
        <w:rPr>
          <w:rFonts w:hint="cs"/>
          <w:rtl/>
        </w:rPr>
        <w:t>ההשגה של חבר הכנסת יצחק הרצוג לתיקון סעיף 36 לתקנון הכנסת לא נתקבלה.</w:t>
      </w:r>
    </w:p>
    <w:p w14:paraId="6A3AC08F" w14:textId="77777777" w:rsidR="00000000" w:rsidRDefault="00A32788">
      <w:pPr>
        <w:pStyle w:val="a0"/>
        <w:rPr>
          <w:rtl/>
        </w:rPr>
      </w:pPr>
    </w:p>
    <w:p w14:paraId="6AFA162C" w14:textId="77777777" w:rsidR="00000000" w:rsidRDefault="00A32788">
      <w:pPr>
        <w:pStyle w:val="af1"/>
        <w:rPr>
          <w:rtl/>
        </w:rPr>
      </w:pPr>
      <w:r>
        <w:rPr>
          <w:rtl/>
        </w:rPr>
        <w:t>היו"ר</w:t>
      </w:r>
      <w:r>
        <w:rPr>
          <w:rFonts w:hint="cs"/>
          <w:rtl/>
        </w:rPr>
        <w:t xml:space="preserve"> יולי-יואל אדלשטיין</w:t>
      </w:r>
      <w:r>
        <w:rPr>
          <w:rtl/>
        </w:rPr>
        <w:t>:</w:t>
      </w:r>
    </w:p>
    <w:p w14:paraId="1731893A" w14:textId="77777777" w:rsidR="00000000" w:rsidRDefault="00A32788">
      <w:pPr>
        <w:pStyle w:val="a0"/>
        <w:rPr>
          <w:rtl/>
        </w:rPr>
      </w:pPr>
    </w:p>
    <w:p w14:paraId="626A37A1" w14:textId="77777777" w:rsidR="00000000" w:rsidRDefault="00A32788">
      <w:pPr>
        <w:pStyle w:val="a0"/>
        <w:rPr>
          <w:rFonts w:hint="cs"/>
          <w:rtl/>
        </w:rPr>
      </w:pPr>
      <w:r>
        <w:rPr>
          <w:rFonts w:hint="cs"/>
          <w:rtl/>
        </w:rPr>
        <w:t xml:space="preserve">בעד - 9, נגד - 23, אין נמנעים. אני קובע שגם ההשגה הזאת הוסרה, ונוכל להצביע על סעיף 2, שהוא בעצם סעיף </w:t>
      </w:r>
      <w:r>
        <w:rPr>
          <w:rFonts w:hint="cs"/>
          <w:rtl/>
        </w:rPr>
        <w:t xml:space="preserve"> 36 לתקנון הכנסת, כנוסח הוועדה. </w:t>
      </w:r>
    </w:p>
    <w:p w14:paraId="1FE51938" w14:textId="77777777" w:rsidR="00000000" w:rsidRDefault="00A32788">
      <w:pPr>
        <w:pStyle w:val="a0"/>
        <w:rPr>
          <w:rFonts w:hint="cs"/>
          <w:rtl/>
        </w:rPr>
      </w:pPr>
    </w:p>
    <w:p w14:paraId="33054B3E" w14:textId="77777777" w:rsidR="00000000" w:rsidRDefault="00A32788">
      <w:pPr>
        <w:pStyle w:val="a0"/>
        <w:rPr>
          <w:rFonts w:hint="cs"/>
          <w:rtl/>
        </w:rPr>
      </w:pPr>
      <w:r>
        <w:rPr>
          <w:rFonts w:hint="cs"/>
          <w:rtl/>
        </w:rPr>
        <w:t>מי בעד? מי נגד? נא להצביע.</w:t>
      </w:r>
    </w:p>
    <w:p w14:paraId="6D245174" w14:textId="77777777" w:rsidR="00000000" w:rsidRDefault="00A32788">
      <w:pPr>
        <w:pStyle w:val="a0"/>
        <w:rPr>
          <w:rFonts w:hint="cs"/>
          <w:rtl/>
        </w:rPr>
      </w:pPr>
    </w:p>
    <w:p w14:paraId="2555B75E" w14:textId="77777777" w:rsidR="00000000" w:rsidRDefault="00A32788">
      <w:pPr>
        <w:pStyle w:val="ab"/>
        <w:bidi/>
        <w:rPr>
          <w:rtl/>
        </w:rPr>
      </w:pPr>
    </w:p>
    <w:p w14:paraId="64685E19" w14:textId="77777777" w:rsidR="00000000" w:rsidRDefault="00A32788">
      <w:pPr>
        <w:pStyle w:val="ab"/>
        <w:bidi/>
        <w:rPr>
          <w:rFonts w:hint="cs"/>
          <w:rtl/>
        </w:rPr>
      </w:pPr>
      <w:r>
        <w:rPr>
          <w:rFonts w:hint="cs"/>
          <w:rtl/>
        </w:rPr>
        <w:t>הצבעה מס' 14</w:t>
      </w:r>
    </w:p>
    <w:p w14:paraId="12EED3D4" w14:textId="77777777" w:rsidR="00000000" w:rsidRDefault="00A32788">
      <w:pPr>
        <w:pStyle w:val="a0"/>
        <w:rPr>
          <w:rFonts w:hint="cs"/>
          <w:rtl/>
        </w:rPr>
      </w:pPr>
    </w:p>
    <w:p w14:paraId="6F413152" w14:textId="77777777" w:rsidR="00000000" w:rsidRDefault="00A32788">
      <w:pPr>
        <w:pStyle w:val="ac"/>
      </w:pPr>
      <w:r>
        <w:rPr>
          <w:rFonts w:hint="cs"/>
          <w:rtl/>
        </w:rPr>
        <w:t xml:space="preserve">בעד הצעת ועדת הכנסת </w:t>
      </w:r>
      <w:r>
        <w:rPr>
          <w:rtl/>
        </w:rPr>
        <w:t>–</w:t>
      </w:r>
      <w:r>
        <w:rPr>
          <w:rFonts w:hint="cs"/>
          <w:rtl/>
        </w:rPr>
        <w:t xml:space="preserve"> 25</w:t>
      </w:r>
    </w:p>
    <w:p w14:paraId="330E17AB" w14:textId="77777777" w:rsidR="00000000" w:rsidRDefault="00A32788">
      <w:pPr>
        <w:pStyle w:val="ac"/>
      </w:pPr>
      <w:r>
        <w:rPr>
          <w:rFonts w:hint="cs"/>
          <w:rtl/>
        </w:rPr>
        <w:t xml:space="preserve">נגד </w:t>
      </w:r>
      <w:r>
        <w:rPr>
          <w:rtl/>
        </w:rPr>
        <w:t>–</w:t>
      </w:r>
      <w:r>
        <w:rPr>
          <w:rFonts w:hint="cs"/>
          <w:rtl/>
        </w:rPr>
        <w:t xml:space="preserve"> 9</w:t>
      </w:r>
    </w:p>
    <w:p w14:paraId="3EAEBEC8" w14:textId="77777777" w:rsidR="00000000" w:rsidRDefault="00A32788">
      <w:pPr>
        <w:pStyle w:val="ac"/>
        <w:rPr>
          <w:rFonts w:hint="cs"/>
          <w:rtl/>
        </w:rPr>
      </w:pPr>
      <w:r>
        <w:rPr>
          <w:rFonts w:hint="cs"/>
          <w:rtl/>
        </w:rPr>
        <w:t xml:space="preserve">נמנעים </w:t>
      </w:r>
      <w:r>
        <w:rPr>
          <w:rtl/>
        </w:rPr>
        <w:t>–</w:t>
      </w:r>
      <w:r>
        <w:rPr>
          <w:rFonts w:hint="cs"/>
          <w:rtl/>
        </w:rPr>
        <w:t xml:space="preserve"> אין</w:t>
      </w:r>
    </w:p>
    <w:p w14:paraId="50D9D952" w14:textId="77777777" w:rsidR="00000000" w:rsidRDefault="00A32788">
      <w:pPr>
        <w:pStyle w:val="ad"/>
        <w:rPr>
          <w:rFonts w:hint="cs"/>
          <w:rtl/>
        </w:rPr>
      </w:pPr>
      <w:r>
        <w:rPr>
          <w:rFonts w:hint="cs"/>
          <w:rtl/>
        </w:rPr>
        <w:t>הצעת ועדת הכנסת להחלפת סעיף 36 לתקנון הכנסת נתקבלה.</w:t>
      </w:r>
    </w:p>
    <w:p w14:paraId="5072F063" w14:textId="77777777" w:rsidR="00000000" w:rsidRDefault="00A32788">
      <w:pPr>
        <w:pStyle w:val="a0"/>
        <w:rPr>
          <w:rtl/>
        </w:rPr>
      </w:pPr>
    </w:p>
    <w:p w14:paraId="647CD862" w14:textId="77777777" w:rsidR="00000000" w:rsidRDefault="00A32788">
      <w:pPr>
        <w:pStyle w:val="af1"/>
        <w:rPr>
          <w:rtl/>
        </w:rPr>
      </w:pPr>
      <w:r>
        <w:rPr>
          <w:rtl/>
        </w:rPr>
        <w:t>היו"ר</w:t>
      </w:r>
      <w:r>
        <w:rPr>
          <w:rFonts w:hint="cs"/>
          <w:rtl/>
        </w:rPr>
        <w:t xml:space="preserve"> יולי-יואל אדלשטיין</w:t>
      </w:r>
      <w:r>
        <w:rPr>
          <w:rtl/>
        </w:rPr>
        <w:t>:</w:t>
      </w:r>
    </w:p>
    <w:p w14:paraId="24862050" w14:textId="77777777" w:rsidR="00000000" w:rsidRDefault="00A32788">
      <w:pPr>
        <w:pStyle w:val="a0"/>
        <w:rPr>
          <w:rtl/>
        </w:rPr>
      </w:pPr>
    </w:p>
    <w:p w14:paraId="48926871" w14:textId="77777777" w:rsidR="00000000" w:rsidRDefault="00A32788">
      <w:pPr>
        <w:pStyle w:val="a0"/>
        <w:rPr>
          <w:rFonts w:hint="cs"/>
          <w:rtl/>
        </w:rPr>
      </w:pPr>
      <w:r>
        <w:rPr>
          <w:rFonts w:hint="cs"/>
          <w:rtl/>
        </w:rPr>
        <w:t>בעד - 25, תשעה מתנגדים, אין נמנעים. אני קובע שגם סעיף</w:t>
      </w:r>
      <w:r>
        <w:rPr>
          <w:rFonts w:hint="cs"/>
          <w:rtl/>
        </w:rPr>
        <w:t xml:space="preserve"> 2 אושר כנוסח הוועדה. </w:t>
      </w:r>
    </w:p>
    <w:p w14:paraId="33BD868D" w14:textId="77777777" w:rsidR="00000000" w:rsidRDefault="00A32788">
      <w:pPr>
        <w:pStyle w:val="a0"/>
        <w:rPr>
          <w:rFonts w:hint="cs"/>
          <w:rtl/>
        </w:rPr>
      </w:pPr>
    </w:p>
    <w:p w14:paraId="08DF9E5A" w14:textId="77777777" w:rsidR="00000000" w:rsidRDefault="00A32788">
      <w:pPr>
        <w:pStyle w:val="a0"/>
        <w:rPr>
          <w:rFonts w:hint="cs"/>
          <w:rtl/>
        </w:rPr>
      </w:pPr>
      <w:r>
        <w:rPr>
          <w:rFonts w:hint="cs"/>
          <w:rtl/>
        </w:rPr>
        <w:t xml:space="preserve">לסעיף 3 יש השגה של חבר הכנסת אופיר פינס-פז. מי בעד ההשגה, מי נגד ההשגה - נא להצביע. </w:t>
      </w:r>
    </w:p>
    <w:p w14:paraId="05CA8EFB" w14:textId="77777777" w:rsidR="00000000" w:rsidRDefault="00A32788">
      <w:pPr>
        <w:pStyle w:val="a0"/>
        <w:rPr>
          <w:rFonts w:hint="cs"/>
          <w:rtl/>
        </w:rPr>
      </w:pPr>
    </w:p>
    <w:p w14:paraId="46DBF412" w14:textId="77777777" w:rsidR="00000000" w:rsidRDefault="00A32788">
      <w:pPr>
        <w:pStyle w:val="a0"/>
        <w:rPr>
          <w:rFonts w:hint="cs"/>
          <w:rtl/>
        </w:rPr>
      </w:pPr>
      <w:r>
        <w:rPr>
          <w:rFonts w:hint="cs"/>
          <w:rtl/>
        </w:rPr>
        <w:t xml:space="preserve">חברי הכנסת, מדובר כאן בהצעה של ועדת הכנסת ולא בשינוי חוק. אנחנו, אחרי התייעצות, החלטנו להצביע. </w:t>
      </w:r>
    </w:p>
    <w:p w14:paraId="7F2F3BEA" w14:textId="77777777" w:rsidR="00000000" w:rsidRDefault="00A32788">
      <w:pPr>
        <w:pStyle w:val="a0"/>
        <w:rPr>
          <w:rFonts w:hint="cs"/>
          <w:rtl/>
        </w:rPr>
      </w:pPr>
    </w:p>
    <w:p w14:paraId="521A76FE" w14:textId="77777777" w:rsidR="00000000" w:rsidRDefault="00A32788">
      <w:pPr>
        <w:pStyle w:val="ab"/>
        <w:bidi/>
        <w:rPr>
          <w:rFonts w:hint="cs"/>
          <w:rtl/>
        </w:rPr>
      </w:pPr>
      <w:r>
        <w:rPr>
          <w:rFonts w:hint="cs"/>
          <w:rtl/>
        </w:rPr>
        <w:t>הצבעה מס' 15</w:t>
      </w:r>
    </w:p>
    <w:p w14:paraId="5C53D932" w14:textId="77777777" w:rsidR="00000000" w:rsidRDefault="00A32788">
      <w:pPr>
        <w:pStyle w:val="a0"/>
        <w:rPr>
          <w:rtl/>
        </w:rPr>
      </w:pPr>
    </w:p>
    <w:p w14:paraId="17C034B9" w14:textId="77777777" w:rsidR="00000000" w:rsidRDefault="00A32788">
      <w:pPr>
        <w:pStyle w:val="ac"/>
      </w:pPr>
      <w:r>
        <w:rPr>
          <w:rFonts w:hint="cs"/>
          <w:rtl/>
        </w:rPr>
        <w:t xml:space="preserve">בעד ההשגה </w:t>
      </w:r>
      <w:r>
        <w:rPr>
          <w:rtl/>
        </w:rPr>
        <w:t>–</w:t>
      </w:r>
      <w:r>
        <w:rPr>
          <w:rFonts w:hint="cs"/>
          <w:rtl/>
        </w:rPr>
        <w:t xml:space="preserve"> 8</w:t>
      </w:r>
    </w:p>
    <w:p w14:paraId="43B363B7" w14:textId="77777777" w:rsidR="00000000" w:rsidRDefault="00A32788">
      <w:pPr>
        <w:pStyle w:val="ac"/>
        <w:rPr>
          <w:rFonts w:hint="cs"/>
          <w:rtl/>
        </w:rPr>
      </w:pPr>
      <w:r>
        <w:rPr>
          <w:rFonts w:hint="cs"/>
          <w:rtl/>
        </w:rPr>
        <w:t xml:space="preserve">נגד </w:t>
      </w:r>
      <w:r>
        <w:rPr>
          <w:rtl/>
        </w:rPr>
        <w:t>–</w:t>
      </w:r>
      <w:r>
        <w:rPr>
          <w:rFonts w:hint="cs"/>
          <w:rtl/>
        </w:rPr>
        <w:t xml:space="preserve"> 23</w:t>
      </w:r>
    </w:p>
    <w:p w14:paraId="54053A65" w14:textId="77777777" w:rsidR="00000000" w:rsidRDefault="00A32788">
      <w:pPr>
        <w:pStyle w:val="ac"/>
        <w:rPr>
          <w:rFonts w:hint="cs"/>
          <w:rtl/>
        </w:rPr>
      </w:pPr>
      <w:r>
        <w:rPr>
          <w:rFonts w:hint="cs"/>
          <w:rtl/>
        </w:rPr>
        <w:t xml:space="preserve">נמנעים </w:t>
      </w:r>
      <w:r>
        <w:rPr>
          <w:rtl/>
        </w:rPr>
        <w:t>–</w:t>
      </w:r>
      <w:r>
        <w:rPr>
          <w:rFonts w:hint="cs"/>
          <w:rtl/>
        </w:rPr>
        <w:t xml:space="preserve"> אין</w:t>
      </w:r>
    </w:p>
    <w:p w14:paraId="679E2981" w14:textId="77777777" w:rsidR="00000000" w:rsidRDefault="00A32788">
      <w:pPr>
        <w:pStyle w:val="ad"/>
        <w:rPr>
          <w:rFonts w:hint="cs"/>
          <w:rtl/>
        </w:rPr>
      </w:pPr>
      <w:r>
        <w:rPr>
          <w:rFonts w:hint="cs"/>
          <w:rtl/>
        </w:rPr>
        <w:t>ההשגה של חבר הכנסת אופיר פינס-פז לתיקון סעיף 36א לתקנון הכנסת לא נתקבלה.</w:t>
      </w:r>
    </w:p>
    <w:p w14:paraId="39AB1A86" w14:textId="77777777" w:rsidR="00000000" w:rsidRDefault="00A32788">
      <w:pPr>
        <w:pStyle w:val="a0"/>
        <w:rPr>
          <w:rFonts w:hint="cs"/>
          <w:rtl/>
        </w:rPr>
      </w:pPr>
    </w:p>
    <w:p w14:paraId="7425464A" w14:textId="77777777" w:rsidR="00000000" w:rsidRDefault="00A32788">
      <w:pPr>
        <w:pStyle w:val="af1"/>
        <w:rPr>
          <w:rtl/>
        </w:rPr>
      </w:pPr>
      <w:r>
        <w:rPr>
          <w:rtl/>
        </w:rPr>
        <w:t>היו"ר</w:t>
      </w:r>
      <w:r>
        <w:rPr>
          <w:rFonts w:hint="cs"/>
          <w:rtl/>
        </w:rPr>
        <w:t xml:space="preserve"> יולי-יואל אדלשטיין</w:t>
      </w:r>
      <w:r>
        <w:rPr>
          <w:rtl/>
        </w:rPr>
        <w:t>:</w:t>
      </w:r>
    </w:p>
    <w:p w14:paraId="55068D40" w14:textId="77777777" w:rsidR="00000000" w:rsidRDefault="00A32788">
      <w:pPr>
        <w:pStyle w:val="a0"/>
        <w:rPr>
          <w:rtl/>
        </w:rPr>
      </w:pPr>
    </w:p>
    <w:p w14:paraId="7765C090" w14:textId="77777777" w:rsidR="00000000" w:rsidRDefault="00A32788">
      <w:pPr>
        <w:pStyle w:val="a0"/>
        <w:rPr>
          <w:rFonts w:hint="cs"/>
          <w:rtl/>
        </w:rPr>
      </w:pPr>
      <w:r>
        <w:rPr>
          <w:rFonts w:hint="cs"/>
          <w:rtl/>
        </w:rPr>
        <w:t xml:space="preserve">בעד - 8, נגד - 23, אין נמנעים. אני קובע שההשגה הוסרה. </w:t>
      </w:r>
    </w:p>
    <w:p w14:paraId="15995F3C" w14:textId="77777777" w:rsidR="00000000" w:rsidRDefault="00A32788">
      <w:pPr>
        <w:pStyle w:val="a0"/>
        <w:rPr>
          <w:rFonts w:hint="cs"/>
          <w:rtl/>
        </w:rPr>
      </w:pPr>
    </w:p>
    <w:p w14:paraId="37E72B48" w14:textId="77777777" w:rsidR="00000000" w:rsidRDefault="00A32788">
      <w:pPr>
        <w:pStyle w:val="a0"/>
        <w:rPr>
          <w:rFonts w:hint="cs"/>
          <w:rtl/>
        </w:rPr>
      </w:pPr>
      <w:r>
        <w:rPr>
          <w:rFonts w:hint="cs"/>
          <w:rtl/>
        </w:rPr>
        <w:t xml:space="preserve">סעיף 3, כנוסח הוועדה - מי בעד? מי נגד? נא להצביע. ההצבעה החלה. </w:t>
      </w:r>
    </w:p>
    <w:p w14:paraId="3A74429F" w14:textId="77777777" w:rsidR="00000000" w:rsidRDefault="00A32788">
      <w:pPr>
        <w:pStyle w:val="ab"/>
        <w:bidi/>
        <w:rPr>
          <w:rFonts w:hint="cs"/>
          <w:rtl/>
        </w:rPr>
      </w:pPr>
    </w:p>
    <w:p w14:paraId="192CA2F5" w14:textId="77777777" w:rsidR="00000000" w:rsidRDefault="00A32788">
      <w:pPr>
        <w:pStyle w:val="ab"/>
        <w:bidi/>
        <w:rPr>
          <w:rFonts w:hint="cs"/>
          <w:rtl/>
        </w:rPr>
      </w:pPr>
      <w:r>
        <w:rPr>
          <w:rFonts w:hint="cs"/>
          <w:rtl/>
        </w:rPr>
        <w:t>הצבעה מס' 16</w:t>
      </w:r>
    </w:p>
    <w:p w14:paraId="607458A2" w14:textId="77777777" w:rsidR="00000000" w:rsidRDefault="00A32788">
      <w:pPr>
        <w:pStyle w:val="a0"/>
        <w:rPr>
          <w:rFonts w:hint="cs"/>
          <w:rtl/>
        </w:rPr>
      </w:pPr>
    </w:p>
    <w:p w14:paraId="6A793191" w14:textId="77777777" w:rsidR="00000000" w:rsidRDefault="00A32788">
      <w:pPr>
        <w:pStyle w:val="ac"/>
        <w:rPr>
          <w:rFonts w:hint="cs"/>
          <w:rtl/>
        </w:rPr>
      </w:pPr>
      <w:r>
        <w:rPr>
          <w:rFonts w:hint="cs"/>
          <w:rtl/>
        </w:rPr>
        <w:t>בעד הצעת ועדת הכנסת</w:t>
      </w:r>
      <w:r>
        <w:rPr>
          <w:rFonts w:hint="cs"/>
          <w:rtl/>
        </w:rPr>
        <w:t xml:space="preserve"> </w:t>
      </w:r>
      <w:r>
        <w:rPr>
          <w:rtl/>
        </w:rPr>
        <w:t>–</w:t>
      </w:r>
      <w:r>
        <w:rPr>
          <w:rFonts w:hint="cs"/>
          <w:rtl/>
        </w:rPr>
        <w:t xml:space="preserve"> 25</w:t>
      </w:r>
    </w:p>
    <w:p w14:paraId="466F6509" w14:textId="77777777" w:rsidR="00000000" w:rsidRDefault="00A32788">
      <w:pPr>
        <w:pStyle w:val="ac"/>
        <w:rPr>
          <w:rFonts w:hint="cs"/>
          <w:rtl/>
        </w:rPr>
      </w:pPr>
      <w:r>
        <w:rPr>
          <w:rFonts w:hint="cs"/>
          <w:rtl/>
        </w:rPr>
        <w:t xml:space="preserve">נגד </w:t>
      </w:r>
      <w:r>
        <w:rPr>
          <w:rtl/>
        </w:rPr>
        <w:t>–</w:t>
      </w:r>
      <w:r>
        <w:rPr>
          <w:rFonts w:hint="cs"/>
          <w:rtl/>
        </w:rPr>
        <w:t xml:space="preserve"> 8</w:t>
      </w:r>
    </w:p>
    <w:p w14:paraId="3A83F08C" w14:textId="77777777" w:rsidR="00000000" w:rsidRDefault="00A32788">
      <w:pPr>
        <w:pStyle w:val="ac"/>
        <w:rPr>
          <w:rFonts w:hint="cs"/>
          <w:rtl/>
        </w:rPr>
      </w:pPr>
      <w:r>
        <w:rPr>
          <w:rFonts w:hint="cs"/>
          <w:rtl/>
        </w:rPr>
        <w:t xml:space="preserve">נמנעים </w:t>
      </w:r>
      <w:r>
        <w:rPr>
          <w:rtl/>
        </w:rPr>
        <w:t>–</w:t>
      </w:r>
      <w:r>
        <w:rPr>
          <w:rFonts w:hint="cs"/>
          <w:rtl/>
        </w:rPr>
        <w:t xml:space="preserve"> אין</w:t>
      </w:r>
    </w:p>
    <w:p w14:paraId="72B0025F" w14:textId="77777777" w:rsidR="00000000" w:rsidRDefault="00A32788">
      <w:pPr>
        <w:pStyle w:val="ad"/>
      </w:pPr>
      <w:r>
        <w:rPr>
          <w:rFonts w:hint="cs"/>
          <w:rtl/>
        </w:rPr>
        <w:t>הצעת ועדת הכנסת לתיקון סעיף 36א לתקנון הכנסת נתקבלה.</w:t>
      </w:r>
    </w:p>
    <w:p w14:paraId="6557FCB5" w14:textId="77777777" w:rsidR="00000000" w:rsidRDefault="00A32788">
      <w:pPr>
        <w:pStyle w:val="a0"/>
        <w:rPr>
          <w:rtl/>
        </w:rPr>
      </w:pPr>
    </w:p>
    <w:p w14:paraId="7B8691E1" w14:textId="77777777" w:rsidR="00000000" w:rsidRDefault="00A32788">
      <w:pPr>
        <w:pStyle w:val="af1"/>
        <w:rPr>
          <w:rtl/>
        </w:rPr>
      </w:pPr>
      <w:r>
        <w:rPr>
          <w:rtl/>
        </w:rPr>
        <w:t>היו"ר</w:t>
      </w:r>
      <w:r>
        <w:rPr>
          <w:rFonts w:hint="cs"/>
          <w:rtl/>
        </w:rPr>
        <w:t xml:space="preserve"> יולי-יואל אדלשטיין</w:t>
      </w:r>
      <w:r>
        <w:rPr>
          <w:rtl/>
        </w:rPr>
        <w:t>:</w:t>
      </w:r>
    </w:p>
    <w:p w14:paraId="749754AE" w14:textId="77777777" w:rsidR="00000000" w:rsidRDefault="00A32788">
      <w:pPr>
        <w:pStyle w:val="a0"/>
        <w:rPr>
          <w:rtl/>
        </w:rPr>
      </w:pPr>
    </w:p>
    <w:p w14:paraId="6C987F6F" w14:textId="77777777" w:rsidR="00000000" w:rsidRDefault="00A32788">
      <w:pPr>
        <w:pStyle w:val="a0"/>
        <w:rPr>
          <w:rFonts w:hint="cs"/>
          <w:rtl/>
        </w:rPr>
      </w:pPr>
      <w:r>
        <w:rPr>
          <w:rFonts w:hint="cs"/>
          <w:rtl/>
        </w:rPr>
        <w:t xml:space="preserve">חברי הכנסת, 25 בעד, שמונה מתנגדים, אין נמנעים. גם סעיף 3 אושר. </w:t>
      </w:r>
    </w:p>
    <w:p w14:paraId="315DB8A4" w14:textId="77777777" w:rsidR="00000000" w:rsidRDefault="00A32788">
      <w:pPr>
        <w:pStyle w:val="a0"/>
        <w:rPr>
          <w:rFonts w:hint="cs"/>
          <w:rtl/>
        </w:rPr>
      </w:pPr>
    </w:p>
    <w:p w14:paraId="73813408" w14:textId="77777777" w:rsidR="00000000" w:rsidRDefault="00A32788">
      <w:pPr>
        <w:pStyle w:val="a0"/>
        <w:rPr>
          <w:rFonts w:hint="cs"/>
          <w:rtl/>
        </w:rPr>
      </w:pPr>
      <w:r>
        <w:rPr>
          <w:rFonts w:hint="cs"/>
          <w:rtl/>
        </w:rPr>
        <w:t>סעיף 4, שהוא סעיף 47 לתקנון הכנסת - נא להצביע. אין השגות. מי בעד? מי נגד? נא להצביע</w:t>
      </w:r>
      <w:r>
        <w:rPr>
          <w:rFonts w:hint="cs"/>
          <w:rtl/>
        </w:rPr>
        <w:t xml:space="preserve">. </w:t>
      </w:r>
    </w:p>
    <w:p w14:paraId="3EB6098C" w14:textId="77777777" w:rsidR="00000000" w:rsidRDefault="00A32788">
      <w:pPr>
        <w:pStyle w:val="a0"/>
        <w:rPr>
          <w:rFonts w:hint="cs"/>
          <w:rtl/>
        </w:rPr>
      </w:pPr>
    </w:p>
    <w:p w14:paraId="68991666" w14:textId="77777777" w:rsidR="00000000" w:rsidRDefault="00A32788">
      <w:pPr>
        <w:pStyle w:val="ab"/>
        <w:bidi/>
        <w:rPr>
          <w:rFonts w:hint="cs"/>
          <w:rtl/>
        </w:rPr>
      </w:pPr>
      <w:r>
        <w:rPr>
          <w:rFonts w:hint="cs"/>
          <w:rtl/>
        </w:rPr>
        <w:t>הצבעה מס' 17</w:t>
      </w:r>
    </w:p>
    <w:p w14:paraId="53FD3F63" w14:textId="77777777" w:rsidR="00000000" w:rsidRDefault="00A32788">
      <w:pPr>
        <w:pStyle w:val="a0"/>
        <w:rPr>
          <w:rFonts w:hint="cs"/>
          <w:rtl/>
        </w:rPr>
      </w:pPr>
    </w:p>
    <w:p w14:paraId="3575AE3B" w14:textId="77777777" w:rsidR="00000000" w:rsidRDefault="00A32788">
      <w:pPr>
        <w:pStyle w:val="ac"/>
        <w:rPr>
          <w:rFonts w:hint="cs"/>
          <w:rtl/>
        </w:rPr>
      </w:pPr>
      <w:r>
        <w:rPr>
          <w:rFonts w:hint="cs"/>
          <w:rtl/>
        </w:rPr>
        <w:t xml:space="preserve">בעד הצעת ועדת הכנסת </w:t>
      </w:r>
      <w:r>
        <w:rPr>
          <w:rtl/>
        </w:rPr>
        <w:t>–</w:t>
      </w:r>
      <w:r>
        <w:rPr>
          <w:rFonts w:hint="cs"/>
          <w:rtl/>
        </w:rPr>
        <w:t xml:space="preserve"> 29</w:t>
      </w:r>
    </w:p>
    <w:p w14:paraId="7EA9CB2C" w14:textId="77777777" w:rsidR="00000000" w:rsidRDefault="00A32788">
      <w:pPr>
        <w:pStyle w:val="ac"/>
        <w:rPr>
          <w:rFonts w:hint="cs"/>
          <w:rtl/>
        </w:rPr>
      </w:pPr>
      <w:r>
        <w:rPr>
          <w:rFonts w:hint="cs"/>
          <w:rtl/>
        </w:rPr>
        <w:t>נגד - 3</w:t>
      </w:r>
    </w:p>
    <w:p w14:paraId="52E44A99" w14:textId="77777777" w:rsidR="00000000" w:rsidRDefault="00A32788">
      <w:pPr>
        <w:pStyle w:val="ac"/>
        <w:rPr>
          <w:rFonts w:hint="cs"/>
          <w:rtl/>
        </w:rPr>
      </w:pPr>
      <w:r>
        <w:rPr>
          <w:rFonts w:hint="cs"/>
          <w:rtl/>
        </w:rPr>
        <w:t xml:space="preserve">נמנעים </w:t>
      </w:r>
      <w:r>
        <w:rPr>
          <w:rtl/>
        </w:rPr>
        <w:t>–</w:t>
      </w:r>
      <w:r>
        <w:rPr>
          <w:rFonts w:hint="cs"/>
          <w:rtl/>
        </w:rPr>
        <w:t xml:space="preserve"> אין</w:t>
      </w:r>
    </w:p>
    <w:p w14:paraId="1B0EB3EA" w14:textId="77777777" w:rsidR="00000000" w:rsidRDefault="00A32788">
      <w:pPr>
        <w:pStyle w:val="ad"/>
        <w:rPr>
          <w:rFonts w:hint="cs"/>
          <w:rtl/>
        </w:rPr>
      </w:pPr>
      <w:r>
        <w:rPr>
          <w:rFonts w:hint="cs"/>
          <w:rtl/>
        </w:rPr>
        <w:t>הצעת ועדת הכנסת לתיקון סעיף 47 לתקנון הכנסת נתקבלה..</w:t>
      </w:r>
    </w:p>
    <w:p w14:paraId="1E18D3CE" w14:textId="77777777" w:rsidR="00000000" w:rsidRDefault="00A32788">
      <w:pPr>
        <w:pStyle w:val="a0"/>
        <w:rPr>
          <w:rFonts w:hint="cs"/>
          <w:rtl/>
        </w:rPr>
      </w:pPr>
    </w:p>
    <w:p w14:paraId="3982375D" w14:textId="77777777" w:rsidR="00000000" w:rsidRDefault="00A32788">
      <w:pPr>
        <w:pStyle w:val="af1"/>
        <w:rPr>
          <w:rtl/>
        </w:rPr>
      </w:pPr>
      <w:r>
        <w:rPr>
          <w:rtl/>
        </w:rPr>
        <w:t>היו"ר</w:t>
      </w:r>
      <w:r>
        <w:rPr>
          <w:rFonts w:hint="cs"/>
          <w:rtl/>
        </w:rPr>
        <w:t xml:space="preserve"> יולי-יואל אדלשטיין</w:t>
      </w:r>
      <w:r>
        <w:rPr>
          <w:rtl/>
        </w:rPr>
        <w:t>:</w:t>
      </w:r>
    </w:p>
    <w:p w14:paraId="5392C719" w14:textId="77777777" w:rsidR="00000000" w:rsidRDefault="00A32788">
      <w:pPr>
        <w:pStyle w:val="a0"/>
        <w:rPr>
          <w:rtl/>
        </w:rPr>
      </w:pPr>
    </w:p>
    <w:p w14:paraId="40ECDB88" w14:textId="77777777" w:rsidR="00000000" w:rsidRDefault="00A32788">
      <w:pPr>
        <w:pStyle w:val="a0"/>
        <w:rPr>
          <w:rFonts w:hint="cs"/>
          <w:rtl/>
        </w:rPr>
      </w:pPr>
      <w:r>
        <w:rPr>
          <w:rFonts w:hint="cs"/>
          <w:rtl/>
        </w:rPr>
        <w:t xml:space="preserve">בעד - 29, שלושה מתנגדים, אין נמנעים. גם סעיף 4 אושר. </w:t>
      </w:r>
    </w:p>
    <w:p w14:paraId="59AEB4E4" w14:textId="77777777" w:rsidR="00000000" w:rsidRDefault="00A32788">
      <w:pPr>
        <w:pStyle w:val="a0"/>
        <w:rPr>
          <w:rFonts w:hint="cs"/>
          <w:rtl/>
        </w:rPr>
      </w:pPr>
    </w:p>
    <w:p w14:paraId="1E5E696B" w14:textId="77777777" w:rsidR="00000000" w:rsidRDefault="00A32788">
      <w:pPr>
        <w:pStyle w:val="a0"/>
        <w:rPr>
          <w:rFonts w:hint="cs"/>
          <w:rtl/>
        </w:rPr>
      </w:pPr>
      <w:r>
        <w:rPr>
          <w:rFonts w:hint="cs"/>
          <w:rtl/>
        </w:rPr>
        <w:t>כל ההצעות לתיקונים לתקנון הכנסת שהציג יושב-ראש ועדת הכנס</w:t>
      </w:r>
      <w:r>
        <w:rPr>
          <w:rFonts w:hint="cs"/>
          <w:rtl/>
        </w:rPr>
        <w:t xml:space="preserve">ת, חבר הכנסת רוני בר-און, התקבלו על-ידי המליאה ותקפים מעכשיו. </w:t>
      </w:r>
    </w:p>
    <w:p w14:paraId="26FEF880" w14:textId="77777777" w:rsidR="00000000" w:rsidRDefault="00A32788">
      <w:pPr>
        <w:pStyle w:val="a0"/>
        <w:rPr>
          <w:rFonts w:hint="cs"/>
          <w:rtl/>
        </w:rPr>
      </w:pPr>
    </w:p>
    <w:p w14:paraId="1E901D0B" w14:textId="77777777" w:rsidR="00000000" w:rsidRDefault="00A32788">
      <w:pPr>
        <w:pStyle w:val="a0"/>
        <w:rPr>
          <w:rFonts w:hint="cs"/>
          <w:rtl/>
        </w:rPr>
      </w:pPr>
    </w:p>
    <w:p w14:paraId="19B700F8" w14:textId="77777777" w:rsidR="00000000" w:rsidRDefault="00A32788">
      <w:pPr>
        <w:pStyle w:val="a2"/>
        <w:rPr>
          <w:rFonts w:hint="cs"/>
          <w:rtl/>
        </w:rPr>
      </w:pPr>
    </w:p>
    <w:p w14:paraId="1CACF8FF" w14:textId="77777777" w:rsidR="00000000" w:rsidRDefault="00A32788">
      <w:pPr>
        <w:pStyle w:val="a2"/>
        <w:rPr>
          <w:rFonts w:hint="cs"/>
          <w:rtl/>
        </w:rPr>
      </w:pPr>
      <w:bookmarkStart w:id="289" w:name="CS25586FI0025586T10_05_2004_20_40_18"/>
      <w:bookmarkStart w:id="290" w:name="_Toc80592882"/>
      <w:bookmarkEnd w:id="289"/>
      <w:r>
        <w:rPr>
          <w:rtl/>
        </w:rPr>
        <w:t>הצעת חוק הסניגוריה הציבורית (תיקון מס' 6)</w:t>
      </w:r>
      <w:r>
        <w:rPr>
          <w:rFonts w:hint="cs"/>
          <w:rtl/>
        </w:rPr>
        <w:t xml:space="preserve"> </w:t>
      </w:r>
      <w:r>
        <w:rPr>
          <w:rtl/>
        </w:rPr>
        <w:t xml:space="preserve">(שכר טרחה של סניגור ציבורי </w:t>
      </w:r>
      <w:r>
        <w:rPr>
          <w:rFonts w:hint="cs"/>
          <w:rtl/>
        </w:rPr>
        <w:br/>
      </w:r>
      <w:r>
        <w:rPr>
          <w:rtl/>
        </w:rPr>
        <w:t>שאינו עובד לשכת הסניגוריה הציבורית), התשס"ד-2004</w:t>
      </w:r>
      <w:bookmarkEnd w:id="290"/>
      <w:r>
        <w:rPr>
          <w:rtl/>
        </w:rPr>
        <w:t xml:space="preserve"> </w:t>
      </w:r>
    </w:p>
    <w:p w14:paraId="32D90C61" w14:textId="77777777" w:rsidR="00000000" w:rsidRDefault="00A32788">
      <w:pPr>
        <w:pStyle w:val="a0"/>
        <w:rPr>
          <w:rFonts w:hint="cs"/>
          <w:rtl/>
        </w:rPr>
      </w:pPr>
      <w:r>
        <w:rPr>
          <w:rtl/>
        </w:rPr>
        <w:t xml:space="preserve">[רשומות (הצעות חוק, חוב' </w:t>
      </w:r>
      <w:r>
        <w:rPr>
          <w:rFonts w:hint="cs"/>
          <w:rtl/>
        </w:rPr>
        <w:t>מ/94</w:t>
      </w:r>
      <w:r>
        <w:rPr>
          <w:rtl/>
        </w:rPr>
        <w:t>)</w:t>
      </w:r>
      <w:r>
        <w:rPr>
          <w:rFonts w:hint="cs"/>
          <w:rtl/>
        </w:rPr>
        <w:t>.</w:t>
      </w:r>
      <w:r>
        <w:rPr>
          <w:rtl/>
        </w:rPr>
        <w:t>]</w:t>
      </w:r>
    </w:p>
    <w:p w14:paraId="4BBCB27D" w14:textId="77777777" w:rsidR="00000000" w:rsidRDefault="00A32788">
      <w:pPr>
        <w:pStyle w:val="-0"/>
        <w:rPr>
          <w:rtl/>
        </w:rPr>
      </w:pPr>
      <w:r>
        <w:rPr>
          <w:rtl/>
        </w:rPr>
        <w:t>(קריאה ראשונה)</w:t>
      </w:r>
    </w:p>
    <w:p w14:paraId="211849AB" w14:textId="77777777" w:rsidR="00000000" w:rsidRDefault="00A32788">
      <w:pPr>
        <w:pStyle w:val="-0"/>
        <w:rPr>
          <w:rFonts w:hint="cs"/>
          <w:rtl/>
        </w:rPr>
      </w:pPr>
    </w:p>
    <w:p w14:paraId="3BCED9F2" w14:textId="77777777" w:rsidR="00000000" w:rsidRDefault="00A32788">
      <w:pPr>
        <w:pStyle w:val="af1"/>
        <w:rPr>
          <w:rtl/>
        </w:rPr>
      </w:pPr>
      <w:r>
        <w:rPr>
          <w:rtl/>
        </w:rPr>
        <w:t>היו"ר</w:t>
      </w:r>
      <w:r>
        <w:rPr>
          <w:rFonts w:hint="cs"/>
          <w:rtl/>
        </w:rPr>
        <w:t xml:space="preserve"> יולי-יואל אדלשט</w:t>
      </w:r>
      <w:r>
        <w:rPr>
          <w:rFonts w:hint="cs"/>
          <w:rtl/>
        </w:rPr>
        <w:t>יין</w:t>
      </w:r>
      <w:r>
        <w:rPr>
          <w:rtl/>
        </w:rPr>
        <w:t>:</w:t>
      </w:r>
    </w:p>
    <w:p w14:paraId="098BF4EE" w14:textId="77777777" w:rsidR="00000000" w:rsidRDefault="00A32788">
      <w:pPr>
        <w:pStyle w:val="a0"/>
        <w:rPr>
          <w:rtl/>
        </w:rPr>
      </w:pPr>
    </w:p>
    <w:p w14:paraId="59400409" w14:textId="77777777" w:rsidR="00000000" w:rsidRDefault="00A32788">
      <w:pPr>
        <w:pStyle w:val="a0"/>
        <w:rPr>
          <w:rFonts w:hint="cs"/>
          <w:rtl/>
        </w:rPr>
      </w:pPr>
      <w:r>
        <w:rPr>
          <w:rFonts w:hint="cs"/>
          <w:rtl/>
        </w:rPr>
        <w:t>הסעיף הבא: הצעת חוק הסניגוריה הציבורית (תיקון מס' 6) (שכר טרחה של סניגור ציבורי שאינו עובד לשכת הסניגוריה הציבורית), התשס"ד-2004, קריאה ראשונה. יציג את ההצעה, מטבע הדברים, שר המשפטים, חבר הכנסת יוסף לפיד. בבקשה, אדוני.</w:t>
      </w:r>
    </w:p>
    <w:p w14:paraId="07E7A23E" w14:textId="77777777" w:rsidR="00000000" w:rsidRDefault="00A32788">
      <w:pPr>
        <w:pStyle w:val="a0"/>
        <w:rPr>
          <w:rFonts w:hint="cs"/>
          <w:rtl/>
        </w:rPr>
      </w:pPr>
    </w:p>
    <w:p w14:paraId="5C47D740" w14:textId="77777777" w:rsidR="00000000" w:rsidRDefault="00A32788">
      <w:pPr>
        <w:pStyle w:val="a"/>
        <w:rPr>
          <w:rtl/>
        </w:rPr>
      </w:pPr>
      <w:bookmarkStart w:id="291" w:name="FS000000517T10_05_2004_18_47_29"/>
      <w:bookmarkStart w:id="292" w:name="_Toc80592883"/>
      <w:bookmarkEnd w:id="291"/>
      <w:r>
        <w:rPr>
          <w:rFonts w:hint="eastAsia"/>
          <w:rtl/>
        </w:rPr>
        <w:t>שר</w:t>
      </w:r>
      <w:r>
        <w:rPr>
          <w:rtl/>
        </w:rPr>
        <w:t xml:space="preserve"> המשפטים יוסף לפיד:</w:t>
      </w:r>
      <w:bookmarkEnd w:id="292"/>
    </w:p>
    <w:p w14:paraId="4B198AF7" w14:textId="77777777" w:rsidR="00000000" w:rsidRDefault="00A32788">
      <w:pPr>
        <w:pStyle w:val="a0"/>
        <w:rPr>
          <w:rFonts w:hint="cs"/>
          <w:rtl/>
        </w:rPr>
      </w:pPr>
    </w:p>
    <w:p w14:paraId="2DF501F8" w14:textId="77777777" w:rsidR="00000000" w:rsidRDefault="00A32788">
      <w:pPr>
        <w:pStyle w:val="a0"/>
        <w:rPr>
          <w:rFonts w:hint="cs"/>
          <w:rtl/>
        </w:rPr>
      </w:pPr>
      <w:r>
        <w:rPr>
          <w:rFonts w:hint="cs"/>
          <w:rtl/>
        </w:rPr>
        <w:t>אדוני ה</w:t>
      </w:r>
      <w:r>
        <w:rPr>
          <w:rFonts w:hint="cs"/>
          <w:rtl/>
        </w:rPr>
        <w:t xml:space="preserve">יושב-ראש, בשנים האחרונות הסתבר, כי העסקת סניגורים חיצוניים באמצעות הסכמים תרמה רבות לייעול עבודת הסניגוריה הציבורית, שהיא תרומה סוציאלית חשובה מאוד של משרד המשפטים לחברה הישראלית, והיא שיפרה את השירות המשפטי שניתן לזכאים לשירותי הסניגוריה. </w:t>
      </w:r>
    </w:p>
    <w:p w14:paraId="2B595193" w14:textId="77777777" w:rsidR="00000000" w:rsidRDefault="00A32788">
      <w:pPr>
        <w:pStyle w:val="a0"/>
        <w:rPr>
          <w:rFonts w:hint="cs"/>
          <w:rtl/>
        </w:rPr>
      </w:pPr>
    </w:p>
    <w:p w14:paraId="1C9B3D03" w14:textId="77777777" w:rsidR="00000000" w:rsidRDefault="00A32788">
      <w:pPr>
        <w:pStyle w:val="a0"/>
        <w:rPr>
          <w:rFonts w:hint="cs"/>
          <w:rtl/>
        </w:rPr>
      </w:pPr>
      <w:r>
        <w:rPr>
          <w:rFonts w:hint="cs"/>
          <w:rtl/>
        </w:rPr>
        <w:t>לאחרונה הוגש ב</w:t>
      </w:r>
      <w:r>
        <w:rPr>
          <w:rFonts w:hint="cs"/>
          <w:rtl/>
        </w:rPr>
        <w:t>ג"ץ שטען כי התקנות שהותקנו לצורך הסדרת עבודת הסניגורים חורגות מהסמכות הקבועה בחוק. עמדת המדינה בדיון היא, כי אין בעיה והתקנות אינן חורגות מהקבוע בחוק. התיקון המוגש כעת לקריאה ראשונה נועד כדי להבהיר ולהסיר ספק בדבר האפשרות לשלם שכר טרחה לסניגור חיצוני שאינו</w:t>
      </w:r>
      <w:r>
        <w:rPr>
          <w:rFonts w:hint="cs"/>
          <w:rtl/>
        </w:rPr>
        <w:t xml:space="preserve"> עובד לשכת הסניגוריה הציבורית, על בסיס חודשי, לפי הסכם שנחתם עמו. לשר המשפטים תהיה סמכות לקבוע בתקנות הוראות לעניין עריכת הסכם כזה. </w:t>
      </w:r>
    </w:p>
    <w:p w14:paraId="0A804FF2" w14:textId="77777777" w:rsidR="00000000" w:rsidRDefault="00A32788">
      <w:pPr>
        <w:pStyle w:val="a0"/>
        <w:rPr>
          <w:rFonts w:hint="cs"/>
          <w:rtl/>
        </w:rPr>
      </w:pPr>
    </w:p>
    <w:p w14:paraId="77879EB3" w14:textId="77777777" w:rsidR="00000000" w:rsidRDefault="00A32788">
      <w:pPr>
        <w:pStyle w:val="a0"/>
        <w:rPr>
          <w:rFonts w:hint="cs"/>
          <w:rtl/>
        </w:rPr>
      </w:pPr>
      <w:r>
        <w:rPr>
          <w:rFonts w:hint="cs"/>
          <w:rtl/>
        </w:rPr>
        <w:t xml:space="preserve">אני קורא לחברי הכנסת לתמוך בהצעה ולהעבירה לוועדת החוקה להכנה לקריאה שנייה ושלישית.  </w:t>
      </w:r>
    </w:p>
    <w:p w14:paraId="28E0242D" w14:textId="77777777" w:rsidR="00000000" w:rsidRDefault="00A32788">
      <w:pPr>
        <w:pStyle w:val="a0"/>
        <w:rPr>
          <w:rFonts w:hint="cs"/>
          <w:rtl/>
        </w:rPr>
      </w:pPr>
    </w:p>
    <w:p w14:paraId="39D8A299" w14:textId="77777777" w:rsidR="00000000" w:rsidRDefault="00A32788">
      <w:pPr>
        <w:pStyle w:val="af1"/>
        <w:rPr>
          <w:rtl/>
        </w:rPr>
      </w:pPr>
      <w:r>
        <w:rPr>
          <w:rtl/>
        </w:rPr>
        <w:t>היו"ר</w:t>
      </w:r>
      <w:r>
        <w:rPr>
          <w:rFonts w:hint="cs"/>
          <w:rtl/>
        </w:rPr>
        <w:t xml:space="preserve"> יולי-יואל אדלשטיין</w:t>
      </w:r>
      <w:r>
        <w:rPr>
          <w:rtl/>
        </w:rPr>
        <w:t>:</w:t>
      </w:r>
    </w:p>
    <w:p w14:paraId="46E28FAA" w14:textId="77777777" w:rsidR="00000000" w:rsidRDefault="00A32788">
      <w:pPr>
        <w:pStyle w:val="a0"/>
        <w:rPr>
          <w:rtl/>
        </w:rPr>
      </w:pPr>
    </w:p>
    <w:p w14:paraId="7CAE3C8E" w14:textId="77777777" w:rsidR="00000000" w:rsidRDefault="00A32788">
      <w:pPr>
        <w:pStyle w:val="a0"/>
        <w:rPr>
          <w:rFonts w:hint="cs"/>
          <w:rtl/>
        </w:rPr>
      </w:pPr>
      <w:r>
        <w:rPr>
          <w:rFonts w:hint="cs"/>
          <w:rtl/>
        </w:rPr>
        <w:t xml:space="preserve">תודה רבה </w:t>
      </w:r>
      <w:r>
        <w:rPr>
          <w:rFonts w:hint="cs"/>
          <w:rtl/>
        </w:rPr>
        <w:t>לשר המשפטים, חבר הכנסת טומי לפיד. רשימת הדוברים: חבר הכנסת אופיר פינס-פז - אינו כאן. חבר הכנסת ג'מאל זחאלקה, אותו דין. חבר הכנסת יעקב מרגי. חבר הכנסת אורי יהודה אריאל -  גם הוא לא כאן. פעם ראשונה שקורה לי שאני מזמין את חבר הכנסת אורי אריאל והוא לא באולם. א</w:t>
      </w:r>
      <w:r>
        <w:rPr>
          <w:rFonts w:hint="cs"/>
          <w:rtl/>
        </w:rPr>
        <w:t xml:space="preserve">בל הנה הוא כאן. </w:t>
      </w:r>
    </w:p>
    <w:p w14:paraId="4355FE95" w14:textId="77777777" w:rsidR="00000000" w:rsidRDefault="00A32788">
      <w:pPr>
        <w:pStyle w:val="a0"/>
        <w:rPr>
          <w:rFonts w:hint="cs"/>
          <w:rtl/>
        </w:rPr>
      </w:pPr>
    </w:p>
    <w:p w14:paraId="551482A7" w14:textId="77777777" w:rsidR="00000000" w:rsidRDefault="00A32788">
      <w:pPr>
        <w:pStyle w:val="a"/>
        <w:rPr>
          <w:rtl/>
        </w:rPr>
      </w:pPr>
      <w:bookmarkStart w:id="293" w:name="FS000000713T10_05_2004_18_49_42"/>
      <w:bookmarkStart w:id="294" w:name="FS000000713T10_05_2004_18_50_27"/>
      <w:bookmarkStart w:id="295" w:name="_Toc80592884"/>
      <w:bookmarkEnd w:id="293"/>
      <w:bookmarkEnd w:id="294"/>
      <w:r>
        <w:rPr>
          <w:rtl/>
        </w:rPr>
        <w:t>אורי יהודה אריאל (האיחוד הלאומי - ישראל ביתנו):</w:t>
      </w:r>
      <w:bookmarkEnd w:id="295"/>
    </w:p>
    <w:p w14:paraId="0EE5296C" w14:textId="77777777" w:rsidR="00000000" w:rsidRDefault="00A32788">
      <w:pPr>
        <w:pStyle w:val="a0"/>
        <w:rPr>
          <w:rtl/>
        </w:rPr>
      </w:pPr>
    </w:p>
    <w:p w14:paraId="0872C52B" w14:textId="77777777" w:rsidR="00000000" w:rsidRDefault="00A32788">
      <w:pPr>
        <w:pStyle w:val="a0"/>
        <w:rPr>
          <w:rFonts w:hint="cs"/>
          <w:rtl/>
        </w:rPr>
      </w:pPr>
      <w:r>
        <w:rPr>
          <w:rFonts w:hint="cs"/>
          <w:rtl/>
        </w:rPr>
        <w:t xml:space="preserve">אדוני היושב-ראש, חברי חברי הכנסת, אדוני שר המשפטים, הצעת החוק היא הצעה ראויה וטובה. הסניגוריה הציבורית עושה עבודה חשובה וראוי לחזק אותה, כי עדיין לא תמה הדרך, החלה הדרך. החלה הדרך. </w:t>
      </w:r>
    </w:p>
    <w:p w14:paraId="3602A730" w14:textId="77777777" w:rsidR="00000000" w:rsidRDefault="00A32788">
      <w:pPr>
        <w:pStyle w:val="a0"/>
        <w:rPr>
          <w:rFonts w:hint="cs"/>
          <w:rtl/>
        </w:rPr>
      </w:pPr>
    </w:p>
    <w:p w14:paraId="1ED4A87E" w14:textId="77777777" w:rsidR="00000000" w:rsidRDefault="00A32788">
      <w:pPr>
        <w:pStyle w:val="a0"/>
        <w:rPr>
          <w:rFonts w:hint="cs"/>
          <w:rtl/>
        </w:rPr>
      </w:pPr>
      <w:r>
        <w:rPr>
          <w:rFonts w:hint="cs"/>
          <w:rtl/>
        </w:rPr>
        <w:t>עם זה,</w:t>
      </w:r>
      <w:r>
        <w:rPr>
          <w:rFonts w:hint="cs"/>
          <w:rtl/>
        </w:rPr>
        <w:t xml:space="preserve"> אדוני שר המשפטים, אומרים לי שדחקת בממשלה, אולי בראש הממשלה, לא לאשר איזה תקציב לישיבות. וראוי ששר המשפטים - אם זה נכון, אני שואל -  ילמד סניגוריה על תלמידי חכמים. הרי אתה ודאי לא נגדם. הוסיף מישהו ואמר לי, שזה הגיע עד כדי איומים קואליציוניים, ואני מתקשה ל</w:t>
      </w:r>
      <w:r>
        <w:rPr>
          <w:rFonts w:hint="cs"/>
          <w:rtl/>
        </w:rPr>
        <w:t xml:space="preserve">האמין. אבל היות שנמצא פה אתנו גם סגן שר החינוך, שיש לו אחריות בעניין - - - </w:t>
      </w:r>
    </w:p>
    <w:p w14:paraId="5F50AB42" w14:textId="77777777" w:rsidR="00000000" w:rsidRDefault="00A32788">
      <w:pPr>
        <w:pStyle w:val="a0"/>
        <w:rPr>
          <w:rFonts w:hint="cs"/>
          <w:rtl/>
        </w:rPr>
      </w:pPr>
    </w:p>
    <w:p w14:paraId="34C6F9BD" w14:textId="77777777" w:rsidR="00000000" w:rsidRDefault="00A32788">
      <w:pPr>
        <w:pStyle w:val="af0"/>
        <w:rPr>
          <w:rtl/>
        </w:rPr>
      </w:pPr>
      <w:r>
        <w:rPr>
          <w:rFonts w:hint="eastAsia"/>
          <w:rtl/>
        </w:rPr>
        <w:t>צבי</w:t>
      </w:r>
      <w:r>
        <w:rPr>
          <w:rtl/>
        </w:rPr>
        <w:t xml:space="preserve"> הנדל (האיחוד הלאומי - ישראל ביתנו):</w:t>
      </w:r>
    </w:p>
    <w:p w14:paraId="50679DAD" w14:textId="77777777" w:rsidR="00000000" w:rsidRDefault="00A32788">
      <w:pPr>
        <w:pStyle w:val="a0"/>
        <w:rPr>
          <w:rFonts w:hint="cs"/>
          <w:rtl/>
        </w:rPr>
      </w:pPr>
    </w:p>
    <w:p w14:paraId="3218E3C5" w14:textId="77777777" w:rsidR="00000000" w:rsidRDefault="00A32788">
      <w:pPr>
        <w:pStyle w:val="a0"/>
        <w:rPr>
          <w:rFonts w:hint="cs"/>
          <w:rtl/>
        </w:rPr>
      </w:pPr>
      <w:r>
        <w:rPr>
          <w:rFonts w:hint="cs"/>
          <w:rtl/>
        </w:rPr>
        <w:t>שרת החינוך.</w:t>
      </w:r>
    </w:p>
    <w:p w14:paraId="7FE6C1F2" w14:textId="77777777" w:rsidR="00000000" w:rsidRDefault="00A32788">
      <w:pPr>
        <w:pStyle w:val="a0"/>
        <w:rPr>
          <w:rFonts w:hint="cs"/>
          <w:rtl/>
        </w:rPr>
      </w:pPr>
    </w:p>
    <w:p w14:paraId="52AB68C2" w14:textId="77777777" w:rsidR="00000000" w:rsidRDefault="00A32788">
      <w:pPr>
        <w:pStyle w:val="a"/>
        <w:rPr>
          <w:rtl/>
        </w:rPr>
      </w:pPr>
      <w:bookmarkStart w:id="296" w:name="FS000000713T10_05_2004_20_10_26"/>
      <w:bookmarkStart w:id="297" w:name="_Toc80592885"/>
      <w:bookmarkEnd w:id="296"/>
      <w:r>
        <w:rPr>
          <w:rFonts w:hint="eastAsia"/>
          <w:rtl/>
        </w:rPr>
        <w:t>אורי</w:t>
      </w:r>
      <w:r>
        <w:rPr>
          <w:rtl/>
        </w:rPr>
        <w:t xml:space="preserve"> יהודה אריאל (האיחוד הלאומי - ישראל ביתנו):</w:t>
      </w:r>
      <w:bookmarkEnd w:id="297"/>
    </w:p>
    <w:p w14:paraId="14DEC075" w14:textId="77777777" w:rsidR="00000000" w:rsidRDefault="00A32788">
      <w:pPr>
        <w:pStyle w:val="a0"/>
        <w:rPr>
          <w:rFonts w:hint="cs"/>
          <w:rtl/>
        </w:rPr>
      </w:pPr>
    </w:p>
    <w:p w14:paraId="408A0426" w14:textId="77777777" w:rsidR="00000000" w:rsidRDefault="00A32788">
      <w:pPr>
        <w:pStyle w:val="a0"/>
        <w:rPr>
          <w:rFonts w:hint="cs"/>
          <w:rtl/>
        </w:rPr>
      </w:pPr>
      <w:r>
        <w:rPr>
          <w:rFonts w:hint="cs"/>
          <w:rtl/>
        </w:rPr>
        <w:t>שרת החינוך. אז אני יכול לשאול אותך אולי, האם היה איזה עיכוב עקב התערבות שר ה</w:t>
      </w:r>
      <w:r>
        <w:rPr>
          <w:rFonts w:hint="cs"/>
          <w:rtl/>
        </w:rPr>
        <w:t xml:space="preserve">משפטים בנושא הזה? </w:t>
      </w:r>
    </w:p>
    <w:p w14:paraId="09CDEFC3" w14:textId="77777777" w:rsidR="00000000" w:rsidRDefault="00A32788">
      <w:pPr>
        <w:pStyle w:val="a0"/>
        <w:rPr>
          <w:rFonts w:hint="cs"/>
          <w:rtl/>
        </w:rPr>
      </w:pPr>
    </w:p>
    <w:p w14:paraId="3C73CA08" w14:textId="77777777" w:rsidR="00000000" w:rsidRDefault="00A32788">
      <w:pPr>
        <w:pStyle w:val="af0"/>
        <w:rPr>
          <w:rtl/>
        </w:rPr>
      </w:pPr>
      <w:r>
        <w:rPr>
          <w:rFonts w:hint="eastAsia"/>
          <w:rtl/>
        </w:rPr>
        <w:t>צבי</w:t>
      </w:r>
      <w:r>
        <w:rPr>
          <w:rtl/>
        </w:rPr>
        <w:t xml:space="preserve"> הנדל (האיחוד הלאומי - ישראל ביתנו):</w:t>
      </w:r>
    </w:p>
    <w:p w14:paraId="411A659B" w14:textId="77777777" w:rsidR="00000000" w:rsidRDefault="00A32788">
      <w:pPr>
        <w:pStyle w:val="a0"/>
        <w:rPr>
          <w:rFonts w:hint="cs"/>
          <w:rtl/>
        </w:rPr>
      </w:pPr>
    </w:p>
    <w:p w14:paraId="2CB8B6D6" w14:textId="77777777" w:rsidR="00000000" w:rsidRDefault="00A32788">
      <w:pPr>
        <w:pStyle w:val="a0"/>
        <w:rPr>
          <w:rFonts w:hint="cs"/>
          <w:rtl/>
        </w:rPr>
      </w:pPr>
      <w:r>
        <w:rPr>
          <w:rFonts w:hint="cs"/>
          <w:rtl/>
        </w:rPr>
        <w:t xml:space="preserve">אני לא עוסק בפוליטיקה. </w:t>
      </w:r>
    </w:p>
    <w:p w14:paraId="454B0D2E" w14:textId="77777777" w:rsidR="00000000" w:rsidRDefault="00A32788">
      <w:pPr>
        <w:pStyle w:val="a0"/>
        <w:rPr>
          <w:rFonts w:hint="cs"/>
          <w:rtl/>
        </w:rPr>
      </w:pPr>
    </w:p>
    <w:p w14:paraId="6B456497" w14:textId="77777777" w:rsidR="00000000" w:rsidRDefault="00A32788">
      <w:pPr>
        <w:pStyle w:val="-"/>
        <w:rPr>
          <w:rtl/>
        </w:rPr>
      </w:pPr>
      <w:bookmarkStart w:id="298" w:name="FS000000713T10_05_2004_18_51_05C"/>
      <w:bookmarkEnd w:id="298"/>
      <w:r>
        <w:rPr>
          <w:rtl/>
        </w:rPr>
        <w:t>אורי יהודה אריאל (האיחוד הלאומי - ישראל ביתנו):</w:t>
      </w:r>
    </w:p>
    <w:p w14:paraId="6030EE9D" w14:textId="77777777" w:rsidR="00000000" w:rsidRDefault="00A32788">
      <w:pPr>
        <w:pStyle w:val="a0"/>
        <w:rPr>
          <w:rtl/>
        </w:rPr>
      </w:pPr>
    </w:p>
    <w:p w14:paraId="503EDD51" w14:textId="77777777" w:rsidR="00000000" w:rsidRDefault="00A32788">
      <w:pPr>
        <w:pStyle w:val="a0"/>
        <w:rPr>
          <w:rFonts w:hint="cs"/>
          <w:rtl/>
        </w:rPr>
      </w:pPr>
      <w:r>
        <w:rPr>
          <w:rFonts w:hint="cs"/>
          <w:rtl/>
        </w:rPr>
        <w:t>טוב, אני רואה שסגן שרת החינוך מקפיד בכבודו של שר המשפטים, וכך יפה, הלויאליות בתוך הממשלה, דבר מהמפורסמות בממשלה הזאת, וגם</w:t>
      </w:r>
      <w:r>
        <w:rPr>
          <w:rFonts w:hint="cs"/>
          <w:rtl/>
        </w:rPr>
        <w:t xml:space="preserve"> אותו ראוי לטפח. בכל מקרה, המצב - - - </w:t>
      </w:r>
    </w:p>
    <w:p w14:paraId="16BD55ED" w14:textId="77777777" w:rsidR="00000000" w:rsidRDefault="00A32788">
      <w:pPr>
        <w:pStyle w:val="a0"/>
        <w:rPr>
          <w:rFonts w:hint="cs"/>
          <w:rtl/>
        </w:rPr>
      </w:pPr>
    </w:p>
    <w:p w14:paraId="78963558" w14:textId="77777777" w:rsidR="00000000" w:rsidRDefault="00A32788">
      <w:pPr>
        <w:pStyle w:val="af0"/>
        <w:rPr>
          <w:rtl/>
        </w:rPr>
      </w:pPr>
      <w:r>
        <w:rPr>
          <w:rFonts w:hint="eastAsia"/>
          <w:rtl/>
        </w:rPr>
        <w:t>משה</w:t>
      </w:r>
      <w:r>
        <w:rPr>
          <w:rtl/>
        </w:rPr>
        <w:t xml:space="preserve"> גפני (יהדות התורה):</w:t>
      </w:r>
    </w:p>
    <w:p w14:paraId="35895F6A" w14:textId="77777777" w:rsidR="00000000" w:rsidRDefault="00A32788">
      <w:pPr>
        <w:pStyle w:val="a0"/>
        <w:rPr>
          <w:rFonts w:hint="cs"/>
          <w:rtl/>
        </w:rPr>
      </w:pPr>
    </w:p>
    <w:p w14:paraId="721E3574" w14:textId="77777777" w:rsidR="00000000" w:rsidRDefault="00A32788">
      <w:pPr>
        <w:pStyle w:val="a0"/>
        <w:rPr>
          <w:rtl/>
        </w:rPr>
      </w:pPr>
      <w:r>
        <w:rPr>
          <w:rFonts w:hint="cs"/>
          <w:rtl/>
        </w:rPr>
        <w:t>אתה יכול בבקשה להרחיב בעניין זה?</w:t>
      </w:r>
    </w:p>
    <w:p w14:paraId="0BF59C14" w14:textId="77777777" w:rsidR="00000000" w:rsidRDefault="00A32788">
      <w:pPr>
        <w:pStyle w:val="a0"/>
        <w:rPr>
          <w:rFonts w:hint="cs"/>
          <w:rtl/>
        </w:rPr>
      </w:pPr>
    </w:p>
    <w:p w14:paraId="68716555" w14:textId="77777777" w:rsidR="00000000" w:rsidRDefault="00A32788">
      <w:pPr>
        <w:pStyle w:val="-"/>
        <w:rPr>
          <w:rtl/>
        </w:rPr>
      </w:pPr>
      <w:bookmarkStart w:id="299" w:name="FS000000713T10_05_2004_20_11_32C"/>
      <w:bookmarkEnd w:id="299"/>
      <w:r>
        <w:rPr>
          <w:rtl/>
        </w:rPr>
        <w:t>אורי יהודה אריאל (האיחוד הלאומי - ישראל ביתנו):</w:t>
      </w:r>
    </w:p>
    <w:p w14:paraId="61496550" w14:textId="77777777" w:rsidR="00000000" w:rsidRDefault="00A32788">
      <w:pPr>
        <w:pStyle w:val="a0"/>
        <w:rPr>
          <w:rtl/>
        </w:rPr>
      </w:pPr>
    </w:p>
    <w:p w14:paraId="57C09C6E" w14:textId="77777777" w:rsidR="00000000" w:rsidRDefault="00A32788">
      <w:pPr>
        <w:pStyle w:val="a0"/>
        <w:rPr>
          <w:rFonts w:hint="cs"/>
          <w:rtl/>
        </w:rPr>
      </w:pPr>
      <w:r>
        <w:rPr>
          <w:rFonts w:hint="cs"/>
          <w:rtl/>
        </w:rPr>
        <w:t xml:space="preserve">כן. חבר הכנסת הרב גפני, מצב הישיבות, לפי מה שסוכם בממשלה, הוא לא תקין. </w:t>
      </w:r>
    </w:p>
    <w:p w14:paraId="133E1728" w14:textId="77777777" w:rsidR="00000000" w:rsidRDefault="00A32788">
      <w:pPr>
        <w:pStyle w:val="a0"/>
        <w:rPr>
          <w:rtl/>
        </w:rPr>
      </w:pPr>
    </w:p>
    <w:p w14:paraId="500B2249" w14:textId="77777777" w:rsidR="00000000" w:rsidRDefault="00A32788">
      <w:pPr>
        <w:pStyle w:val="af0"/>
        <w:rPr>
          <w:rtl/>
        </w:rPr>
      </w:pPr>
      <w:r>
        <w:rPr>
          <w:rFonts w:hint="eastAsia"/>
          <w:rtl/>
        </w:rPr>
        <w:t>משה</w:t>
      </w:r>
      <w:r>
        <w:rPr>
          <w:rtl/>
        </w:rPr>
        <w:t xml:space="preserve"> גפני (יהדות התורה):</w:t>
      </w:r>
    </w:p>
    <w:p w14:paraId="562F32AB" w14:textId="77777777" w:rsidR="00000000" w:rsidRDefault="00A32788">
      <w:pPr>
        <w:pStyle w:val="a0"/>
        <w:rPr>
          <w:rFonts w:hint="cs"/>
          <w:rtl/>
        </w:rPr>
      </w:pPr>
    </w:p>
    <w:p w14:paraId="6BB7B664" w14:textId="77777777" w:rsidR="00000000" w:rsidRDefault="00A32788">
      <w:pPr>
        <w:pStyle w:val="a0"/>
        <w:rPr>
          <w:rFonts w:hint="cs"/>
          <w:rtl/>
        </w:rPr>
      </w:pPr>
      <w:r>
        <w:rPr>
          <w:rFonts w:hint="cs"/>
          <w:rtl/>
        </w:rPr>
        <w:t>לא תקין?</w:t>
      </w:r>
      <w:r>
        <w:rPr>
          <w:rFonts w:hint="cs"/>
        </w:rPr>
        <w:t xml:space="preserve"> </w:t>
      </w:r>
    </w:p>
    <w:p w14:paraId="01DD063B" w14:textId="77777777" w:rsidR="00000000" w:rsidRDefault="00A32788">
      <w:pPr>
        <w:pStyle w:val="a0"/>
        <w:rPr>
          <w:rFonts w:hint="cs"/>
          <w:rtl/>
        </w:rPr>
      </w:pPr>
    </w:p>
    <w:p w14:paraId="1744A821" w14:textId="77777777" w:rsidR="00000000" w:rsidRDefault="00A32788">
      <w:pPr>
        <w:pStyle w:val="-"/>
        <w:rPr>
          <w:rtl/>
        </w:rPr>
      </w:pPr>
      <w:bookmarkStart w:id="300" w:name="FS000000713T10_05_2004_18_51_27C"/>
      <w:bookmarkEnd w:id="300"/>
      <w:r>
        <w:rPr>
          <w:rtl/>
        </w:rPr>
        <w:t>אורי יהודה אריאל (האיחוד הלאומי - ישראל ביתנו):</w:t>
      </w:r>
    </w:p>
    <w:p w14:paraId="3FF2B14A" w14:textId="77777777" w:rsidR="00000000" w:rsidRDefault="00A32788">
      <w:pPr>
        <w:pStyle w:val="a0"/>
        <w:rPr>
          <w:rtl/>
        </w:rPr>
      </w:pPr>
    </w:p>
    <w:p w14:paraId="5C88304F" w14:textId="77777777" w:rsidR="00000000" w:rsidRDefault="00A32788">
      <w:pPr>
        <w:pStyle w:val="a0"/>
        <w:rPr>
          <w:rFonts w:hint="cs"/>
          <w:rtl/>
        </w:rPr>
      </w:pPr>
      <w:r>
        <w:rPr>
          <w:rFonts w:hint="cs"/>
          <w:rtl/>
        </w:rPr>
        <w:t xml:space="preserve">אני חושב שגם שר המשפטים יכול להתגייס כדי לפתור את הבעיות האלה. זה לא ראוי שאנשים שסוכמו דברים לגביהם - לא עומדים בסיכום כלפיהם, אלא רק דברים אחרים. </w:t>
      </w:r>
    </w:p>
    <w:p w14:paraId="6FB22B07" w14:textId="77777777" w:rsidR="00000000" w:rsidRDefault="00A32788">
      <w:pPr>
        <w:pStyle w:val="a0"/>
        <w:rPr>
          <w:rFonts w:hint="cs"/>
          <w:rtl/>
        </w:rPr>
      </w:pPr>
    </w:p>
    <w:p w14:paraId="21298DB4" w14:textId="77777777" w:rsidR="00000000" w:rsidRDefault="00A32788">
      <w:pPr>
        <w:pStyle w:val="a0"/>
        <w:rPr>
          <w:rFonts w:hint="cs"/>
          <w:rtl/>
        </w:rPr>
      </w:pPr>
      <w:r>
        <w:rPr>
          <w:rFonts w:hint="cs"/>
          <w:rtl/>
        </w:rPr>
        <w:t>בכל מקרה, אני רוצה לחזור לנושא עצמו ובזה לסיים. הסניגורי</w:t>
      </w:r>
      <w:r>
        <w:rPr>
          <w:rFonts w:hint="cs"/>
          <w:rtl/>
        </w:rPr>
        <w:t xml:space="preserve">ה הציבורית - בעת הקשה הזאת, בשנים הקשות האלה, יש רבים וטובים שאינם מסוגלים לקחת סניגור, ולו מבחינה כלכלית. הסניגוריה הציבורית עושה עבודה חשובה מאוד. יש גם עורכי-דין שמתנדבים מצד עצמם. </w:t>
      </w:r>
    </w:p>
    <w:p w14:paraId="522DE411" w14:textId="77777777" w:rsidR="00000000" w:rsidRDefault="00A32788">
      <w:pPr>
        <w:pStyle w:val="a0"/>
        <w:rPr>
          <w:rFonts w:hint="cs"/>
          <w:rtl/>
        </w:rPr>
      </w:pPr>
    </w:p>
    <w:p w14:paraId="45934A6D" w14:textId="77777777" w:rsidR="00000000" w:rsidRDefault="00A32788">
      <w:pPr>
        <w:pStyle w:val="af0"/>
        <w:rPr>
          <w:rtl/>
        </w:rPr>
      </w:pPr>
      <w:r>
        <w:rPr>
          <w:rFonts w:hint="eastAsia"/>
          <w:rtl/>
        </w:rPr>
        <w:t>שר</w:t>
      </w:r>
      <w:r>
        <w:rPr>
          <w:rtl/>
        </w:rPr>
        <w:t xml:space="preserve"> המשפטים יוסף לפיד:</w:t>
      </w:r>
    </w:p>
    <w:p w14:paraId="3E9B00CE" w14:textId="77777777" w:rsidR="00000000" w:rsidRDefault="00A32788">
      <w:pPr>
        <w:pStyle w:val="a0"/>
        <w:rPr>
          <w:rFonts w:hint="cs"/>
          <w:rtl/>
        </w:rPr>
      </w:pPr>
    </w:p>
    <w:p w14:paraId="5B7AA411" w14:textId="77777777" w:rsidR="00000000" w:rsidRDefault="00A32788">
      <w:pPr>
        <w:pStyle w:val="a0"/>
        <w:rPr>
          <w:rFonts w:hint="cs"/>
          <w:rtl/>
        </w:rPr>
      </w:pPr>
      <w:r>
        <w:rPr>
          <w:rFonts w:hint="cs"/>
          <w:rtl/>
        </w:rPr>
        <w:t xml:space="preserve">אדוני היושב-ראש, מה דינו של חבר כנסת שעולה כדי </w:t>
      </w:r>
      <w:r>
        <w:rPr>
          <w:rFonts w:hint="cs"/>
          <w:rtl/>
        </w:rPr>
        <w:t>להסתייג ומשבח?</w:t>
      </w:r>
      <w:r>
        <w:rPr>
          <w:rFonts w:hint="cs"/>
        </w:rPr>
        <w:t xml:space="preserve"> </w:t>
      </w:r>
    </w:p>
    <w:p w14:paraId="0AF51A16" w14:textId="77777777" w:rsidR="00000000" w:rsidRDefault="00A32788">
      <w:pPr>
        <w:pStyle w:val="a0"/>
        <w:rPr>
          <w:rFonts w:hint="cs"/>
          <w:rtl/>
        </w:rPr>
      </w:pPr>
    </w:p>
    <w:p w14:paraId="77F685C5" w14:textId="77777777" w:rsidR="00000000" w:rsidRDefault="00A32788">
      <w:pPr>
        <w:pStyle w:val="af1"/>
        <w:rPr>
          <w:rtl/>
        </w:rPr>
      </w:pPr>
      <w:r>
        <w:rPr>
          <w:rtl/>
        </w:rPr>
        <w:t>היו"ר יולי-יואל אדלשטיין:</w:t>
      </w:r>
    </w:p>
    <w:p w14:paraId="4776D738" w14:textId="77777777" w:rsidR="00000000" w:rsidRDefault="00A32788">
      <w:pPr>
        <w:pStyle w:val="a0"/>
        <w:rPr>
          <w:rtl/>
        </w:rPr>
      </w:pPr>
    </w:p>
    <w:p w14:paraId="352B548A" w14:textId="77777777" w:rsidR="00000000" w:rsidRDefault="00A32788">
      <w:pPr>
        <w:pStyle w:val="a0"/>
        <w:rPr>
          <w:rFonts w:hint="cs"/>
          <w:rtl/>
        </w:rPr>
      </w:pPr>
      <w:r>
        <w:rPr>
          <w:rFonts w:hint="cs"/>
          <w:rtl/>
        </w:rPr>
        <w:t>לא, לא, לא, זאת לא הסתייגות, זאת רשימת דוברים בקריאה ראשונה, אדוני. הסתייגויות הן בקריאה שנייה ושלישית. בקריאה ראשונה, כל חבר כנסת מתוך התשעים ומשהו שהם לא שרים וסגני שרים יכול להביע את עמדתו בנושא החוק או בכל נו</w:t>
      </w:r>
      <w:r>
        <w:rPr>
          <w:rFonts w:hint="cs"/>
          <w:rtl/>
        </w:rPr>
        <w:t xml:space="preserve">שא אחר, כמו שזה קורה. </w:t>
      </w:r>
    </w:p>
    <w:p w14:paraId="5A56F9C3" w14:textId="77777777" w:rsidR="00000000" w:rsidRDefault="00A32788">
      <w:pPr>
        <w:pStyle w:val="a0"/>
        <w:rPr>
          <w:rFonts w:hint="cs"/>
          <w:rtl/>
        </w:rPr>
      </w:pPr>
    </w:p>
    <w:p w14:paraId="55B8A08E" w14:textId="77777777" w:rsidR="00000000" w:rsidRDefault="00A32788">
      <w:pPr>
        <w:pStyle w:val="-"/>
        <w:rPr>
          <w:rtl/>
        </w:rPr>
      </w:pPr>
      <w:bookmarkStart w:id="301" w:name="FS000000713T10_05_2004_18_52_47C"/>
      <w:bookmarkEnd w:id="301"/>
      <w:r>
        <w:rPr>
          <w:rtl/>
        </w:rPr>
        <w:t>אורי יהודה אריאל (האיחוד הלאומי - ישראל ביתנו):</w:t>
      </w:r>
    </w:p>
    <w:p w14:paraId="26F444F3" w14:textId="77777777" w:rsidR="00000000" w:rsidRDefault="00A32788">
      <w:pPr>
        <w:pStyle w:val="a0"/>
        <w:rPr>
          <w:rtl/>
        </w:rPr>
      </w:pPr>
    </w:p>
    <w:p w14:paraId="0405DE32" w14:textId="77777777" w:rsidR="00000000" w:rsidRDefault="00A32788">
      <w:pPr>
        <w:pStyle w:val="a0"/>
        <w:rPr>
          <w:rFonts w:hint="cs"/>
          <w:rtl/>
        </w:rPr>
      </w:pPr>
      <w:r>
        <w:rPr>
          <w:rFonts w:hint="cs"/>
          <w:rtl/>
        </w:rPr>
        <w:t>אדוני שר המשפטים, יש לי פה עכשיו איזה קושי. המחשבה שאתה תחשוב עלי שאני, כחבר קואליציה נאמן, אסתייג מהצעת חוק שאתה מציע פה במליאה - אני עומד פה נפעם, פעור פה, אני לא יודע מה להגיד; תוד</w:t>
      </w:r>
      <w:r>
        <w:rPr>
          <w:rFonts w:hint="cs"/>
          <w:rtl/>
        </w:rPr>
        <w:t xml:space="preserve">ה, אני יורד. </w:t>
      </w:r>
    </w:p>
    <w:p w14:paraId="7029D550" w14:textId="77777777" w:rsidR="00000000" w:rsidRDefault="00A32788">
      <w:pPr>
        <w:pStyle w:val="a0"/>
        <w:rPr>
          <w:rFonts w:hint="cs"/>
          <w:rtl/>
        </w:rPr>
      </w:pPr>
    </w:p>
    <w:p w14:paraId="0FE96443" w14:textId="77777777" w:rsidR="00000000" w:rsidRDefault="00A32788">
      <w:pPr>
        <w:pStyle w:val="af1"/>
        <w:rPr>
          <w:rtl/>
        </w:rPr>
      </w:pPr>
      <w:r>
        <w:rPr>
          <w:rtl/>
        </w:rPr>
        <w:t>היו"ר יולי-יואל אדלשטיין:</w:t>
      </w:r>
    </w:p>
    <w:p w14:paraId="07B81E1C" w14:textId="77777777" w:rsidR="00000000" w:rsidRDefault="00A32788">
      <w:pPr>
        <w:pStyle w:val="a0"/>
        <w:rPr>
          <w:rtl/>
        </w:rPr>
      </w:pPr>
    </w:p>
    <w:p w14:paraId="3D67BB63" w14:textId="77777777" w:rsidR="00000000" w:rsidRDefault="00A32788">
      <w:pPr>
        <w:pStyle w:val="a0"/>
        <w:rPr>
          <w:rFonts w:hint="cs"/>
          <w:rtl/>
        </w:rPr>
      </w:pPr>
      <w:r>
        <w:rPr>
          <w:rFonts w:hint="cs"/>
          <w:rtl/>
        </w:rPr>
        <w:t>תודה לחבר הכנסת אורי יהודה אריאל, והמבין יבין. חברי הכנסת אברהם רביץ, איוב קרא, טלב אלסאנע, חיים אורון, עבד-אלמאלכ דהאמשה. חבר הכנסת ישראל אייכלר. חברי הכנסת, על מנת להסיר כל ספק ולמנוע בקשות ולחצים על היושב-ראש הת</w:t>
      </w:r>
      <w:r>
        <w:rPr>
          <w:rFonts w:hint="cs"/>
          <w:rtl/>
        </w:rPr>
        <w:t xml:space="preserve">ורן - מי שלא נמצא באולם בעת קריאת שמו מפסיד את תורו. </w:t>
      </w:r>
    </w:p>
    <w:p w14:paraId="4F8CAD0A" w14:textId="77777777" w:rsidR="00000000" w:rsidRDefault="00A32788">
      <w:pPr>
        <w:pStyle w:val="a0"/>
        <w:rPr>
          <w:rFonts w:hint="cs"/>
          <w:rtl/>
        </w:rPr>
      </w:pPr>
    </w:p>
    <w:p w14:paraId="62D73DEF" w14:textId="77777777" w:rsidR="00000000" w:rsidRDefault="00A32788">
      <w:pPr>
        <w:pStyle w:val="a"/>
        <w:rPr>
          <w:rtl/>
        </w:rPr>
      </w:pPr>
      <w:bookmarkStart w:id="302" w:name="FS000001057T10_05_2004_18_53_15"/>
      <w:bookmarkStart w:id="303" w:name="_Toc80592886"/>
      <w:bookmarkEnd w:id="302"/>
      <w:r>
        <w:rPr>
          <w:rFonts w:hint="eastAsia"/>
          <w:rtl/>
        </w:rPr>
        <w:t>ישראל</w:t>
      </w:r>
      <w:r>
        <w:rPr>
          <w:rtl/>
        </w:rPr>
        <w:t xml:space="preserve"> אייכלר (יהדות התורה):</w:t>
      </w:r>
      <w:bookmarkEnd w:id="303"/>
    </w:p>
    <w:p w14:paraId="766FE9D7" w14:textId="77777777" w:rsidR="00000000" w:rsidRDefault="00A32788">
      <w:pPr>
        <w:pStyle w:val="a0"/>
        <w:rPr>
          <w:rFonts w:hint="cs"/>
          <w:rtl/>
        </w:rPr>
      </w:pPr>
    </w:p>
    <w:p w14:paraId="3E6ACC26" w14:textId="77777777" w:rsidR="00000000" w:rsidRDefault="00A32788">
      <w:pPr>
        <w:pStyle w:val="a0"/>
        <w:rPr>
          <w:rFonts w:hint="cs"/>
          <w:rtl/>
        </w:rPr>
      </w:pPr>
      <w:r>
        <w:rPr>
          <w:rFonts w:hint="cs"/>
          <w:rtl/>
        </w:rPr>
        <w:t>אדוני היושב-ראש, הממשלה מציעה לנו לאפשר תשלום שכר טרחה לעורכי-דין, וזה בסדר. השאלה היא מי ימנע עושק אזרחים בידי עורכי-דין שעושים דיל עם הבנקים למשכנתאות. יש מקרים רבים, כתו</w:t>
      </w:r>
      <w:r>
        <w:rPr>
          <w:rFonts w:hint="cs"/>
          <w:rtl/>
        </w:rPr>
        <w:t xml:space="preserve">צאה ממדיניות הממשלה, שלווים לא מסוגלים לעמוד בתשלומי המשכנתה. בוועדה לפניות הציבור אנו נתקלים בבעיות של עורכי-דין שעומדים מול מנהלי הבנקים שמעסיקים אותם ומתנגדים להסדרי פריסה שאנחנו מצליחים להגיע אליהם עם מנהלי הבנקים למשכנתאות למען הלווים. </w:t>
      </w:r>
    </w:p>
    <w:p w14:paraId="2226AF24" w14:textId="77777777" w:rsidR="00000000" w:rsidRDefault="00A32788">
      <w:pPr>
        <w:pStyle w:val="a0"/>
        <w:rPr>
          <w:rFonts w:hint="cs"/>
          <w:rtl/>
        </w:rPr>
      </w:pPr>
    </w:p>
    <w:p w14:paraId="4119A9AE" w14:textId="77777777" w:rsidR="00000000" w:rsidRDefault="00A32788">
      <w:pPr>
        <w:pStyle w:val="a0"/>
        <w:rPr>
          <w:rFonts w:hint="cs"/>
          <w:rtl/>
        </w:rPr>
      </w:pPr>
      <w:r>
        <w:rPr>
          <w:rFonts w:hint="cs"/>
          <w:rtl/>
        </w:rPr>
        <w:t xml:space="preserve">גם כאשר הבנק </w:t>
      </w:r>
      <w:r>
        <w:rPr>
          <w:rFonts w:hint="cs"/>
          <w:rtl/>
        </w:rPr>
        <w:t>כבר מוכן לפריסת חובות, גם כשהבנק כבר מוכן לוותר על הקנסות לנישום המסכן, בא עורך-הדין, שכבר פתח תיק, הוא כבר קשר את הלולאה על צווארו של החייב, הוא כבר הגיש בקשה לפינויו מהדירה והוצאה לפועל, ואחר כך אומר: כל זמן שלא משלמים לי את 11,000 השקלים שלי - ולפעמים ז</w:t>
      </w:r>
      <w:r>
        <w:rPr>
          <w:rFonts w:hint="cs"/>
          <w:rtl/>
        </w:rPr>
        <w:t xml:space="preserve">ה 22,000, כי הוא עושה שתי פעולות, שני תיקים להוצאה לפועל - אני לא מאשר את הוויתור של הבנק. הבנק יכול לוותר, אני לא מוותר. ומנהל הבנק אומר לנו: אני לא יכול לעשות שום דבר, החוק נותן כוח לעורך-הדין והוא משתמש בזה. </w:t>
      </w:r>
    </w:p>
    <w:p w14:paraId="108F5B7F" w14:textId="77777777" w:rsidR="00000000" w:rsidRDefault="00A32788">
      <w:pPr>
        <w:pStyle w:val="a0"/>
        <w:rPr>
          <w:rFonts w:hint="cs"/>
          <w:rtl/>
        </w:rPr>
      </w:pPr>
    </w:p>
    <w:p w14:paraId="66B5BE19" w14:textId="77777777" w:rsidR="00000000" w:rsidRDefault="00A32788">
      <w:pPr>
        <w:pStyle w:val="a0"/>
        <w:rPr>
          <w:rFonts w:hint="cs"/>
          <w:rtl/>
        </w:rPr>
      </w:pPr>
      <w:r>
        <w:rPr>
          <w:rFonts w:hint="cs"/>
          <w:rtl/>
        </w:rPr>
        <w:t>כשאמרתי שאנשים לא מסוגלים לשלם את המשכנתה ב</w:t>
      </w:r>
      <w:r>
        <w:rPr>
          <w:rFonts w:hint="cs"/>
          <w:rtl/>
        </w:rPr>
        <w:t xml:space="preserve">גלל מדיניות הממשלה, לא דיברתי רק על האבטלה של 300,000 מבקשי העבודה, לא רק על ביטול קצבאות, לא רק על התעללות בזקנים ובעולים. אני מדבר על הפרסום, שלמעלה מ-40% ממחיר הדירה בישראל הם מסים. זאת מדיניות הממשלה. </w:t>
      </w:r>
    </w:p>
    <w:p w14:paraId="654AB04D" w14:textId="77777777" w:rsidR="00000000" w:rsidRDefault="00A32788">
      <w:pPr>
        <w:pStyle w:val="a0"/>
        <w:rPr>
          <w:rFonts w:hint="cs"/>
          <w:rtl/>
        </w:rPr>
      </w:pPr>
    </w:p>
    <w:p w14:paraId="7D5A7766" w14:textId="77777777" w:rsidR="00000000" w:rsidRDefault="00A32788">
      <w:pPr>
        <w:pStyle w:val="a0"/>
        <w:rPr>
          <w:rFonts w:hint="cs"/>
          <w:rtl/>
        </w:rPr>
      </w:pPr>
      <w:r>
        <w:rPr>
          <w:rFonts w:hint="cs"/>
          <w:rtl/>
        </w:rPr>
        <w:t xml:space="preserve">הממשלה קיצצה גם במענקים ובהלוואות ובזכויות הדיור </w:t>
      </w:r>
      <w:r>
        <w:rPr>
          <w:rFonts w:hint="cs"/>
          <w:rtl/>
        </w:rPr>
        <w:t>של האזרח. אני מבקש בשם רוכשי הדירות הראשונות, כל אלה שיסכימו אתי, אנא מכם, הפסיקו את הסיוע שלכם, אנחנו לא צריכים את המענקים שלכם, לא צריכים את ההלוואות שלכם, רק תורידו קצת מהמסים, ממסי העושק והגזל של 40% ממחיר דירה, לפחות בדירות ראשונות. מילא דירות בביזנס,</w:t>
      </w:r>
      <w:r>
        <w:rPr>
          <w:rFonts w:hint="cs"/>
          <w:rtl/>
        </w:rPr>
        <w:t xml:space="preserve"> דירות במסחר, דירות של משקיעים. אבל אם זה יקרה, שיבטלו גם את המענקים וגם את המסים, זה יהיה כדאי גם לזוג צעיר, גם למשפחות וגם לכלל האזרחים, כשבסופו של דבר, תקציב המדינה הוא של כלל האזרחים. </w:t>
      </w:r>
    </w:p>
    <w:p w14:paraId="12A386CF" w14:textId="77777777" w:rsidR="00000000" w:rsidRDefault="00A32788">
      <w:pPr>
        <w:pStyle w:val="a0"/>
        <w:rPr>
          <w:rFonts w:hint="cs"/>
          <w:rtl/>
        </w:rPr>
      </w:pPr>
    </w:p>
    <w:p w14:paraId="26776554" w14:textId="77777777" w:rsidR="00000000" w:rsidRDefault="00A32788">
      <w:pPr>
        <w:pStyle w:val="a0"/>
        <w:rPr>
          <w:rFonts w:hint="cs"/>
          <w:rtl/>
        </w:rPr>
      </w:pPr>
      <w:r>
        <w:rPr>
          <w:rFonts w:hint="cs"/>
          <w:rtl/>
        </w:rPr>
        <w:t>אני יודע שהממשלה לא תסכים להוריד מסים, היא לא תפסיק להוריד ולקצץ מ</w:t>
      </w:r>
      <w:r>
        <w:rPr>
          <w:rFonts w:hint="cs"/>
          <w:rtl/>
        </w:rPr>
        <w:t>הסיוע הדל והמדולדל, כי לשלטון כדאי לתת איזה מענקים והלוואות, כדי שהוא יוכל לגבות מסים גבוהים ולבזבז מיליארדים מכספי מסינו על מקורבים, פקידים מיותרים, הוצאות ותשלומים ומכרזים - יש כאלה שקוראים לזה מכרזי שחיתות - שכולם מכספי המסים של האזרח העומד ומבקש הנחה א</w:t>
      </w:r>
      <w:r>
        <w:rPr>
          <w:rFonts w:hint="cs"/>
          <w:rtl/>
        </w:rPr>
        <w:t xml:space="preserve">ו קצבה עלובה. </w:t>
      </w:r>
    </w:p>
    <w:p w14:paraId="4D770ED9" w14:textId="77777777" w:rsidR="00000000" w:rsidRDefault="00A32788">
      <w:pPr>
        <w:pStyle w:val="a0"/>
        <w:rPr>
          <w:rFonts w:hint="cs"/>
          <w:rtl/>
        </w:rPr>
      </w:pPr>
    </w:p>
    <w:p w14:paraId="6B8171AC" w14:textId="77777777" w:rsidR="00000000" w:rsidRDefault="00A32788">
      <w:pPr>
        <w:pStyle w:val="a0"/>
        <w:rPr>
          <w:rFonts w:hint="cs"/>
          <w:rtl/>
        </w:rPr>
      </w:pPr>
      <w:r>
        <w:rPr>
          <w:rFonts w:hint="cs"/>
          <w:rtl/>
        </w:rPr>
        <w:t xml:space="preserve">אני מציע לשנות את חוקי המסים, להוזיל את הדירות ולהוציא את לוקחי המשכנתאות מהמלקחיים של עורכי-הדין שפועלים בשירות הבנקים המכופתרים והמתעשרים. תודה רבה. </w:t>
      </w:r>
    </w:p>
    <w:p w14:paraId="5FF2C154" w14:textId="77777777" w:rsidR="00000000" w:rsidRDefault="00A32788">
      <w:pPr>
        <w:pStyle w:val="a0"/>
        <w:rPr>
          <w:rFonts w:hint="cs"/>
          <w:rtl/>
        </w:rPr>
      </w:pPr>
    </w:p>
    <w:p w14:paraId="7EEF9871" w14:textId="77777777" w:rsidR="00000000" w:rsidRDefault="00A32788">
      <w:pPr>
        <w:pStyle w:val="af1"/>
        <w:rPr>
          <w:rtl/>
        </w:rPr>
      </w:pPr>
      <w:r>
        <w:rPr>
          <w:rtl/>
        </w:rPr>
        <w:t>היו"ר יולי-יואל אדלשטיין:</w:t>
      </w:r>
    </w:p>
    <w:p w14:paraId="48B81A97" w14:textId="77777777" w:rsidR="00000000" w:rsidRDefault="00A32788">
      <w:pPr>
        <w:pStyle w:val="a0"/>
        <w:rPr>
          <w:rtl/>
        </w:rPr>
      </w:pPr>
    </w:p>
    <w:p w14:paraId="59E0F04A" w14:textId="77777777" w:rsidR="00000000" w:rsidRDefault="00A32788">
      <w:pPr>
        <w:pStyle w:val="a0"/>
        <w:rPr>
          <w:rFonts w:hint="cs"/>
          <w:rtl/>
        </w:rPr>
      </w:pPr>
      <w:r>
        <w:rPr>
          <w:rFonts w:hint="cs"/>
          <w:rtl/>
        </w:rPr>
        <w:t>תודה לחבר הכנסת אייכלר. חבר הכנסת עזמי בשארה - לא כאן. חבר ה</w:t>
      </w:r>
      <w:r>
        <w:rPr>
          <w:rFonts w:hint="cs"/>
          <w:rtl/>
        </w:rPr>
        <w:t xml:space="preserve">כנסת נסים זאב, בבקשה. </w:t>
      </w:r>
    </w:p>
    <w:p w14:paraId="256F3421" w14:textId="77777777" w:rsidR="00000000" w:rsidRDefault="00A32788">
      <w:pPr>
        <w:pStyle w:val="a0"/>
        <w:ind w:firstLine="0"/>
        <w:rPr>
          <w:rFonts w:hint="cs"/>
          <w:rtl/>
        </w:rPr>
      </w:pPr>
    </w:p>
    <w:p w14:paraId="362FA962" w14:textId="77777777" w:rsidR="00000000" w:rsidRDefault="00A32788">
      <w:pPr>
        <w:pStyle w:val="a"/>
        <w:rPr>
          <w:rtl/>
        </w:rPr>
      </w:pPr>
      <w:bookmarkStart w:id="304" w:name="FS000000490T10_05_2004_18_56_56"/>
      <w:bookmarkStart w:id="305" w:name="_Toc80592887"/>
      <w:bookmarkEnd w:id="304"/>
      <w:r>
        <w:rPr>
          <w:rFonts w:hint="eastAsia"/>
          <w:rtl/>
        </w:rPr>
        <w:t>נסים</w:t>
      </w:r>
      <w:r>
        <w:rPr>
          <w:rtl/>
        </w:rPr>
        <w:t xml:space="preserve"> זאב (ש"ס):</w:t>
      </w:r>
      <w:bookmarkEnd w:id="305"/>
    </w:p>
    <w:p w14:paraId="5D81F4CF" w14:textId="77777777" w:rsidR="00000000" w:rsidRDefault="00A32788">
      <w:pPr>
        <w:pStyle w:val="a0"/>
        <w:rPr>
          <w:rFonts w:hint="cs"/>
          <w:rtl/>
        </w:rPr>
      </w:pPr>
    </w:p>
    <w:p w14:paraId="5D998BBA" w14:textId="77777777" w:rsidR="00000000" w:rsidRDefault="00A32788">
      <w:pPr>
        <w:pStyle w:val="a0"/>
        <w:rPr>
          <w:rFonts w:hint="cs"/>
          <w:rtl/>
        </w:rPr>
      </w:pPr>
      <w:r>
        <w:rPr>
          <w:rFonts w:hint="cs"/>
          <w:rtl/>
        </w:rPr>
        <w:t>אדוני היושב-ראש, כנסת נכבדה, הצעת חוק הסניגוריה הציבורית היא הצעה  טובה, שבאה להיטיב עם אותם אנשים שאינם  יכולים לשכור עורכי-דין ולהגן על עצמם. אני רוצה לומר, שבמקרים רבים שאני מכיר באופן אישי בהיותי בעיריית ירושלים</w:t>
      </w:r>
      <w:r>
        <w:rPr>
          <w:rFonts w:hint="cs"/>
          <w:rtl/>
        </w:rPr>
        <w:t xml:space="preserve"> כסגן ראש העיר - הרבה פעמים כאשר השופט ביקש לתת עורך-דין שילווה את הנאשם, האפשרות מצד הרשות המקומית לא היתה ניתנת, ובסופו של דבר, השופט כעס על הרשות המקומית ופטר את הנאשם מאשמה. </w:t>
      </w:r>
    </w:p>
    <w:p w14:paraId="6692594D" w14:textId="77777777" w:rsidR="00000000" w:rsidRDefault="00A32788">
      <w:pPr>
        <w:pStyle w:val="a0"/>
        <w:rPr>
          <w:rFonts w:hint="cs"/>
          <w:rtl/>
        </w:rPr>
      </w:pPr>
    </w:p>
    <w:p w14:paraId="1778CD0C" w14:textId="77777777" w:rsidR="00000000" w:rsidRDefault="00A32788">
      <w:pPr>
        <w:pStyle w:val="a0"/>
        <w:rPr>
          <w:rFonts w:hint="cs"/>
          <w:rtl/>
        </w:rPr>
      </w:pPr>
      <w:r>
        <w:rPr>
          <w:rFonts w:hint="cs"/>
          <w:rtl/>
        </w:rPr>
        <w:t>זה היה פעם ופעמיים, ולמעשה יוצא מצב, שמצד אחד, ייתכן מאוד שהנאשם אין לו אפשר</w:t>
      </w:r>
      <w:r>
        <w:rPr>
          <w:rFonts w:hint="cs"/>
          <w:rtl/>
        </w:rPr>
        <w:t>ות להגן על עצמו, אין לו היכולת הכספית. יש לו הנתונים להגן על עצמו, רק אין מי שייצג אותו כמו שצריך. מצד שני, יכול להיות מצב  שאין עורכי-דין, אין מספיק עורכי-דין בסניגוריה הציבורית, שיכולים להוציא מהמלאי, מתוך הלשכה עצמה, ולכן לדעתי הצעת החוק היא הצעה טובה מ</w:t>
      </w:r>
      <w:r>
        <w:rPr>
          <w:rFonts w:hint="cs"/>
          <w:rtl/>
        </w:rPr>
        <w:t xml:space="preserve">אוד. </w:t>
      </w:r>
    </w:p>
    <w:p w14:paraId="105EF252" w14:textId="77777777" w:rsidR="00000000" w:rsidRDefault="00A32788">
      <w:pPr>
        <w:pStyle w:val="a0"/>
        <w:ind w:firstLine="0"/>
        <w:rPr>
          <w:rFonts w:hint="cs"/>
          <w:rtl/>
        </w:rPr>
      </w:pPr>
    </w:p>
    <w:p w14:paraId="2582E6AB" w14:textId="77777777" w:rsidR="00000000" w:rsidRDefault="00A32788">
      <w:pPr>
        <w:pStyle w:val="a0"/>
        <w:ind w:firstLine="0"/>
        <w:rPr>
          <w:rFonts w:hint="cs"/>
          <w:rtl/>
        </w:rPr>
      </w:pPr>
      <w:r>
        <w:rPr>
          <w:rFonts w:hint="cs"/>
          <w:rtl/>
        </w:rPr>
        <w:tab/>
        <w:t xml:space="preserve">בפן השני של עורכי-הדין, אני רוצה לומר, כאשר הרשויות המקומיות לוקחות דווקא עורכי-דין והתביעה היא מצד הלשכה המשפטית, העלויות הן פחות מאשר עורך-דין חיצוני תובע. אני מאמין שגם סוגיה זו היא בשלב תיקון, ביוזמתו של חבר הכנסת אמנון כהן. הוא דיבר על זה שלא </w:t>
      </w:r>
      <w:r>
        <w:rPr>
          <w:rFonts w:hint="cs"/>
          <w:rtl/>
        </w:rPr>
        <w:t>ייתכן שעורך-דין חיצוני יוכל לדרוש כל כך הרבה שכר טרחה, ושזה יוכנס לפרופורציה שתהיה מקובלת על לשכת עורכי-הדין.</w:t>
      </w:r>
    </w:p>
    <w:p w14:paraId="29D7EE69" w14:textId="77777777" w:rsidR="00000000" w:rsidRDefault="00A32788">
      <w:pPr>
        <w:pStyle w:val="a0"/>
        <w:rPr>
          <w:rFonts w:hint="cs"/>
          <w:rtl/>
        </w:rPr>
      </w:pPr>
    </w:p>
    <w:p w14:paraId="5BE20623" w14:textId="77777777" w:rsidR="00000000" w:rsidRDefault="00A32788">
      <w:pPr>
        <w:pStyle w:val="a0"/>
        <w:rPr>
          <w:rFonts w:hint="cs"/>
          <w:rtl/>
        </w:rPr>
      </w:pPr>
      <w:r>
        <w:rPr>
          <w:rFonts w:hint="cs"/>
          <w:rtl/>
        </w:rPr>
        <w:t>אני בהחלט תומך ומברך על הצעת החוק.</w:t>
      </w:r>
    </w:p>
    <w:p w14:paraId="09125E4F" w14:textId="77777777" w:rsidR="00000000" w:rsidRDefault="00A32788">
      <w:pPr>
        <w:pStyle w:val="a0"/>
        <w:rPr>
          <w:rFonts w:hint="cs"/>
          <w:rtl/>
        </w:rPr>
      </w:pPr>
    </w:p>
    <w:p w14:paraId="20B8BE44" w14:textId="77777777" w:rsidR="00000000" w:rsidRDefault="00A32788">
      <w:pPr>
        <w:pStyle w:val="af1"/>
        <w:rPr>
          <w:rtl/>
        </w:rPr>
      </w:pPr>
      <w:r>
        <w:rPr>
          <w:rtl/>
        </w:rPr>
        <w:t>היו"ר יולי-יואל אדלשטיין:</w:t>
      </w:r>
    </w:p>
    <w:p w14:paraId="6A67E7B4" w14:textId="77777777" w:rsidR="00000000" w:rsidRDefault="00A32788">
      <w:pPr>
        <w:pStyle w:val="a0"/>
        <w:rPr>
          <w:rtl/>
        </w:rPr>
      </w:pPr>
    </w:p>
    <w:p w14:paraId="2F30DCA7" w14:textId="77777777" w:rsidR="00000000" w:rsidRDefault="00A32788">
      <w:pPr>
        <w:pStyle w:val="a0"/>
        <w:rPr>
          <w:rFonts w:hint="cs"/>
          <w:rtl/>
        </w:rPr>
      </w:pPr>
      <w:r>
        <w:rPr>
          <w:rFonts w:hint="cs"/>
          <w:rtl/>
        </w:rPr>
        <w:t xml:space="preserve">תודה לחבר הכנסת נסים זאב. חבר הכנסת אברהם בורג - אינו נוכח. חבר הכנסת עסאם מח'ול, </w:t>
      </w:r>
      <w:r>
        <w:rPr>
          <w:rFonts w:hint="cs"/>
          <w:rtl/>
        </w:rPr>
        <w:t xml:space="preserve">בבקשה. </w:t>
      </w:r>
    </w:p>
    <w:p w14:paraId="008DBA9A" w14:textId="77777777" w:rsidR="00000000" w:rsidRDefault="00A32788">
      <w:pPr>
        <w:pStyle w:val="a0"/>
        <w:rPr>
          <w:rFonts w:hint="cs"/>
          <w:rtl/>
        </w:rPr>
      </w:pPr>
    </w:p>
    <w:p w14:paraId="583C67CE" w14:textId="77777777" w:rsidR="00000000" w:rsidRDefault="00A32788">
      <w:pPr>
        <w:pStyle w:val="a"/>
        <w:rPr>
          <w:rtl/>
        </w:rPr>
      </w:pPr>
      <w:bookmarkStart w:id="306" w:name="FS000000542T10_05_2004_19_00_41"/>
      <w:bookmarkStart w:id="307" w:name="_Toc80592888"/>
      <w:bookmarkEnd w:id="306"/>
      <w:r>
        <w:rPr>
          <w:rFonts w:hint="eastAsia"/>
          <w:rtl/>
        </w:rPr>
        <w:t>עסאם</w:t>
      </w:r>
      <w:r>
        <w:rPr>
          <w:rtl/>
        </w:rPr>
        <w:t xml:space="preserve"> מח'ול (חד"ש-תע"ל):</w:t>
      </w:r>
      <w:bookmarkEnd w:id="307"/>
    </w:p>
    <w:p w14:paraId="20673D14" w14:textId="77777777" w:rsidR="00000000" w:rsidRDefault="00A32788">
      <w:pPr>
        <w:pStyle w:val="a0"/>
        <w:rPr>
          <w:rFonts w:hint="cs"/>
          <w:rtl/>
        </w:rPr>
      </w:pPr>
    </w:p>
    <w:p w14:paraId="339EF525" w14:textId="77777777" w:rsidR="00000000" w:rsidRDefault="00A32788">
      <w:pPr>
        <w:pStyle w:val="a0"/>
        <w:rPr>
          <w:rFonts w:hint="cs"/>
          <w:rtl/>
        </w:rPr>
      </w:pPr>
      <w:r>
        <w:rPr>
          <w:rFonts w:hint="cs"/>
          <w:rtl/>
        </w:rPr>
        <w:t>אדוני היושב-ראש, אדוני השר, ההצעה עוסקת בחוק הסניגוריה הציבורית, אבל יש פן נוסף לחוק הזה - מי יסנגר בסופו של דבר על הציבור הרחב כאשר הוא מותקף או נפגע. אני מתייחס למה שקראנו היום ומה שידענו מתושבי השכונות הערביות של לוד, ש</w:t>
      </w:r>
      <w:r>
        <w:rPr>
          <w:rFonts w:hint="cs"/>
          <w:rtl/>
        </w:rPr>
        <w:t xml:space="preserve">הפכו לגטו המוקף במחסומים, משטרה ועוצר קולקטיבי על כל התושבים. המטרה  המוצהרת של זה היא טיפול ופגיעה בסחר בסמים ובסוחרים בסמים. </w:t>
      </w:r>
    </w:p>
    <w:p w14:paraId="742F4DDA" w14:textId="77777777" w:rsidR="00000000" w:rsidRDefault="00A32788">
      <w:pPr>
        <w:pStyle w:val="a0"/>
        <w:rPr>
          <w:rFonts w:hint="cs"/>
          <w:rtl/>
        </w:rPr>
      </w:pPr>
    </w:p>
    <w:p w14:paraId="55CA93FD" w14:textId="77777777" w:rsidR="00000000" w:rsidRDefault="00A32788">
      <w:pPr>
        <w:pStyle w:val="a0"/>
        <w:rPr>
          <w:rFonts w:hint="cs"/>
          <w:rtl/>
        </w:rPr>
      </w:pPr>
      <w:r>
        <w:rPr>
          <w:rFonts w:hint="cs"/>
          <w:rtl/>
        </w:rPr>
        <w:t>מתברר שזה לא כל כך יעיל לפגוע בסוחרי הסמים ובסחר בסמים. הרי גם חברי הכנסת וגם ועדת הפנים של הכנסת מסיירים מדי שנה כמה פעמים באו</w:t>
      </w:r>
      <w:r>
        <w:rPr>
          <w:rFonts w:hint="cs"/>
          <w:rtl/>
        </w:rPr>
        <w:t>תם מקומות או אשנבים שבהם נמכרו הסמים. הכתובות האלה ידועות,  אבל המשטרה לא בדיוק מטפלת בהם, אלא היא מטילה עוצר על השכונות הערביות בלוד. זה נשמע מאוד בוטה לעשות את זה, גם אם הטענה היא שעושים את זה למיגור הסחר בסמים.  אנחנו בעד מיגור הסחר בסמים, אדרבה, יש לנו</w:t>
      </w:r>
      <w:r>
        <w:rPr>
          <w:rFonts w:hint="cs"/>
          <w:rtl/>
        </w:rPr>
        <w:t xml:space="preserve"> טענות נגד המשטרה שהיא לא עושה מספיק לטיפול בבעיית הסמים בלוד. אבל להטיל עוצר על התושבים, לעצור רכבים של אזרחים רגילים, משפחות,  כאשר המשטרה ששמה את המחסומים, במה היא מטפלת? בזה שילד לא חגר חגורה במושב האחורי? בסדר, אנחנו רוצים שיחגור חגורה, אבל זו סיבה לה</w:t>
      </w:r>
      <w:r>
        <w:rPr>
          <w:rFonts w:hint="cs"/>
          <w:rtl/>
        </w:rPr>
        <w:t>טיל עוצר? עוצרים את זה שלא שילם אגרת רדיו וטלוויזיה ושמים יד על מכוניתו? למען זה צריך להטיל עוצר תחת הכותרת של טיפול בסחר בסמים?</w:t>
      </w:r>
    </w:p>
    <w:p w14:paraId="579C2B0C" w14:textId="77777777" w:rsidR="00000000" w:rsidRDefault="00A32788">
      <w:pPr>
        <w:pStyle w:val="a0"/>
        <w:rPr>
          <w:rFonts w:hint="cs"/>
          <w:rtl/>
        </w:rPr>
      </w:pPr>
    </w:p>
    <w:p w14:paraId="1D2C58E8" w14:textId="77777777" w:rsidR="00000000" w:rsidRDefault="00A32788">
      <w:pPr>
        <w:pStyle w:val="a0"/>
        <w:rPr>
          <w:rFonts w:hint="cs"/>
          <w:rtl/>
        </w:rPr>
      </w:pPr>
      <w:r>
        <w:rPr>
          <w:rFonts w:hint="cs"/>
          <w:rtl/>
        </w:rPr>
        <w:t>תושבי לוד ואנחנו הם הראשונים לתבוע טיפול בבעיית הסמים בלוד, אבל לא לטפל באזרחי לוד הערבים כאילו הם היו הבעיה. הדעת לא סובלת את</w:t>
      </w:r>
      <w:r>
        <w:rPr>
          <w:rFonts w:hint="cs"/>
          <w:rtl/>
        </w:rPr>
        <w:t xml:space="preserve"> ההתנהגות הזאת, להיפך, הדעת מעלה חשדות וחששות שאולי זו הקדמה לפעולה מסיבית, שתפגע באוכלוסייה הערבית ולא באלה שסוחרים בסמים. </w:t>
      </w:r>
    </w:p>
    <w:p w14:paraId="495B8530" w14:textId="77777777" w:rsidR="00000000" w:rsidRDefault="00A32788">
      <w:pPr>
        <w:pStyle w:val="a0"/>
        <w:rPr>
          <w:rFonts w:hint="cs"/>
          <w:rtl/>
        </w:rPr>
      </w:pPr>
    </w:p>
    <w:p w14:paraId="57115229" w14:textId="77777777" w:rsidR="00000000" w:rsidRDefault="00A32788">
      <w:pPr>
        <w:pStyle w:val="a0"/>
        <w:rPr>
          <w:rFonts w:hint="cs"/>
          <w:rtl/>
        </w:rPr>
      </w:pPr>
      <w:r>
        <w:rPr>
          <w:rFonts w:hint="cs"/>
          <w:rtl/>
        </w:rPr>
        <w:t>על כן אני מבקש גם מהשר, גם מהכנסת וגם מהממשלה לפקוח עין ולא לומר "לא ידענו" כשזה יהיה כבר מאוחר. תודה רבה.</w:t>
      </w:r>
    </w:p>
    <w:p w14:paraId="4E89D2EC" w14:textId="77777777" w:rsidR="00000000" w:rsidRDefault="00A32788">
      <w:pPr>
        <w:pStyle w:val="a0"/>
        <w:rPr>
          <w:rFonts w:hint="cs"/>
          <w:rtl/>
        </w:rPr>
      </w:pPr>
    </w:p>
    <w:p w14:paraId="186D9462" w14:textId="77777777" w:rsidR="00000000" w:rsidRDefault="00A32788">
      <w:pPr>
        <w:pStyle w:val="af1"/>
        <w:rPr>
          <w:rtl/>
        </w:rPr>
      </w:pPr>
      <w:r>
        <w:rPr>
          <w:rFonts w:hint="cs"/>
          <w:rtl/>
        </w:rPr>
        <w:t xml:space="preserve"> </w:t>
      </w:r>
      <w:r>
        <w:rPr>
          <w:rFonts w:hint="eastAsia"/>
          <w:rtl/>
        </w:rPr>
        <w:t>היו</w:t>
      </w:r>
      <w:r>
        <w:rPr>
          <w:rtl/>
        </w:rPr>
        <w:t>"ר יולי-יואל אדלשט</w:t>
      </w:r>
      <w:r>
        <w:rPr>
          <w:rtl/>
        </w:rPr>
        <w:t>יין:</w:t>
      </w:r>
    </w:p>
    <w:p w14:paraId="3EE2359D" w14:textId="77777777" w:rsidR="00000000" w:rsidRDefault="00A32788">
      <w:pPr>
        <w:pStyle w:val="a0"/>
        <w:rPr>
          <w:rtl/>
        </w:rPr>
      </w:pPr>
    </w:p>
    <w:p w14:paraId="072FA2DA" w14:textId="77777777" w:rsidR="00000000" w:rsidRDefault="00A32788">
      <w:pPr>
        <w:pStyle w:val="a0"/>
        <w:rPr>
          <w:rFonts w:hint="cs"/>
          <w:rtl/>
        </w:rPr>
      </w:pPr>
      <w:r>
        <w:rPr>
          <w:rFonts w:hint="cs"/>
          <w:rtl/>
        </w:rPr>
        <w:t>תודה לחבר הכנסת מח'ול. חבר הכנסת מוחמד ברכה - אינו נוכח. חבר הכנסת  משה גפני, בבקשה, עד שלוש דקות לרשותך.</w:t>
      </w:r>
    </w:p>
    <w:p w14:paraId="49873E5E" w14:textId="77777777" w:rsidR="00000000" w:rsidRDefault="00A32788">
      <w:pPr>
        <w:pStyle w:val="a0"/>
        <w:rPr>
          <w:rFonts w:hint="cs"/>
          <w:rtl/>
        </w:rPr>
      </w:pPr>
    </w:p>
    <w:p w14:paraId="64706653" w14:textId="77777777" w:rsidR="00000000" w:rsidRDefault="00A32788">
      <w:pPr>
        <w:pStyle w:val="a"/>
        <w:rPr>
          <w:rtl/>
        </w:rPr>
      </w:pPr>
      <w:bookmarkStart w:id="308" w:name="FS000000526T10_05_2004_19_03_56"/>
      <w:bookmarkStart w:id="309" w:name="_Toc80592889"/>
      <w:bookmarkEnd w:id="308"/>
      <w:r>
        <w:rPr>
          <w:rFonts w:hint="eastAsia"/>
          <w:rtl/>
        </w:rPr>
        <w:t>משה</w:t>
      </w:r>
      <w:r>
        <w:rPr>
          <w:rtl/>
        </w:rPr>
        <w:t xml:space="preserve"> גפני (יהדות התורה):</w:t>
      </w:r>
      <w:bookmarkEnd w:id="309"/>
    </w:p>
    <w:p w14:paraId="4712779C" w14:textId="77777777" w:rsidR="00000000" w:rsidRDefault="00A32788">
      <w:pPr>
        <w:pStyle w:val="a0"/>
        <w:rPr>
          <w:rFonts w:hint="cs"/>
          <w:rtl/>
        </w:rPr>
      </w:pPr>
    </w:p>
    <w:p w14:paraId="2A83865F" w14:textId="77777777" w:rsidR="00000000" w:rsidRDefault="00A32788">
      <w:pPr>
        <w:pStyle w:val="a0"/>
        <w:rPr>
          <w:rFonts w:hint="cs"/>
          <w:rtl/>
        </w:rPr>
      </w:pPr>
      <w:r>
        <w:rPr>
          <w:rFonts w:hint="cs"/>
          <w:rtl/>
        </w:rPr>
        <w:t xml:space="preserve">אדוני היושב-ראש, רבותי חברי הכנסת, אדוני השר, אני חושב שהחוק שאתה מביא הוא חוק ראוי ואני אתמוך בו. </w:t>
      </w:r>
    </w:p>
    <w:p w14:paraId="12C6B72B" w14:textId="77777777" w:rsidR="00000000" w:rsidRDefault="00A32788">
      <w:pPr>
        <w:pStyle w:val="a0"/>
        <w:rPr>
          <w:rFonts w:hint="cs"/>
          <w:rtl/>
        </w:rPr>
      </w:pPr>
    </w:p>
    <w:p w14:paraId="6C6D9920" w14:textId="77777777" w:rsidR="00000000" w:rsidRDefault="00A32788">
      <w:pPr>
        <w:pStyle w:val="a0"/>
        <w:rPr>
          <w:rFonts w:hint="cs"/>
          <w:rtl/>
        </w:rPr>
      </w:pPr>
      <w:r>
        <w:rPr>
          <w:rFonts w:hint="cs"/>
          <w:rtl/>
        </w:rPr>
        <w:t xml:space="preserve">אני אומר לך מדוע </w:t>
      </w:r>
      <w:r>
        <w:rPr>
          <w:rFonts w:hint="cs"/>
          <w:rtl/>
        </w:rPr>
        <w:t xml:space="preserve">עליתי לדבר. אני שלחתי מכתב לשר האוצר עם העתק אליך - אתה אמרת שכאשר אתה תקבל את בתי-הדין הרבניים, מצבם ישתפר, מצבם יהיה טוב יותר. </w:t>
      </w:r>
    </w:p>
    <w:p w14:paraId="43985CC8" w14:textId="77777777" w:rsidR="00000000" w:rsidRDefault="00A32788">
      <w:pPr>
        <w:pStyle w:val="a0"/>
        <w:rPr>
          <w:rFonts w:hint="cs"/>
          <w:rtl/>
        </w:rPr>
      </w:pPr>
    </w:p>
    <w:p w14:paraId="472C3DBF" w14:textId="77777777" w:rsidR="00000000" w:rsidRDefault="00A32788">
      <w:pPr>
        <w:pStyle w:val="af0"/>
        <w:rPr>
          <w:rtl/>
        </w:rPr>
      </w:pPr>
      <w:r>
        <w:rPr>
          <w:rFonts w:hint="eastAsia"/>
          <w:rtl/>
        </w:rPr>
        <w:t>שר</w:t>
      </w:r>
      <w:r>
        <w:rPr>
          <w:rtl/>
        </w:rPr>
        <w:t xml:space="preserve"> המשפטים יוסף לפיד:</w:t>
      </w:r>
    </w:p>
    <w:p w14:paraId="0749A11B" w14:textId="77777777" w:rsidR="00000000" w:rsidRDefault="00A32788">
      <w:pPr>
        <w:pStyle w:val="a0"/>
        <w:rPr>
          <w:rFonts w:hint="cs"/>
          <w:rtl/>
        </w:rPr>
      </w:pPr>
    </w:p>
    <w:p w14:paraId="2EB63EAF" w14:textId="77777777" w:rsidR="00000000" w:rsidRDefault="00A32788">
      <w:pPr>
        <w:pStyle w:val="a0"/>
        <w:rPr>
          <w:rFonts w:hint="cs"/>
          <w:rtl/>
        </w:rPr>
      </w:pPr>
      <w:r>
        <w:rPr>
          <w:rFonts w:hint="cs"/>
          <w:rtl/>
        </w:rPr>
        <w:t>יש לי הצעה אחרת לגבי בתי-הדין הרבניים. אתה מבלבל בין שתי ההצעות. יש דיון על בתי-הדין הרבניים,  בוא תחכ</w:t>
      </w:r>
      <w:r>
        <w:rPr>
          <w:rFonts w:hint="cs"/>
          <w:rtl/>
        </w:rPr>
        <w:t>ה עם זה.</w:t>
      </w:r>
    </w:p>
    <w:p w14:paraId="208F8A0E" w14:textId="77777777" w:rsidR="00000000" w:rsidRDefault="00A32788">
      <w:pPr>
        <w:pStyle w:val="a0"/>
        <w:rPr>
          <w:rFonts w:hint="cs"/>
          <w:rtl/>
        </w:rPr>
      </w:pPr>
    </w:p>
    <w:p w14:paraId="3DB003B1" w14:textId="77777777" w:rsidR="00000000" w:rsidRDefault="00A32788">
      <w:pPr>
        <w:pStyle w:val="-"/>
        <w:rPr>
          <w:rtl/>
        </w:rPr>
      </w:pPr>
      <w:bookmarkStart w:id="310" w:name="FS000000526T10_05_2004_19_04_47C"/>
      <w:bookmarkEnd w:id="310"/>
      <w:r>
        <w:rPr>
          <w:rtl/>
        </w:rPr>
        <w:t>משה גפני (יהדות התורה):</w:t>
      </w:r>
    </w:p>
    <w:p w14:paraId="248A7784" w14:textId="77777777" w:rsidR="00000000" w:rsidRDefault="00A32788">
      <w:pPr>
        <w:pStyle w:val="a0"/>
        <w:rPr>
          <w:rtl/>
        </w:rPr>
      </w:pPr>
    </w:p>
    <w:p w14:paraId="6F17D11A" w14:textId="77777777" w:rsidR="00000000" w:rsidRDefault="00A32788">
      <w:pPr>
        <w:pStyle w:val="a0"/>
        <w:rPr>
          <w:rFonts w:hint="cs"/>
          <w:rtl/>
        </w:rPr>
      </w:pPr>
      <w:r>
        <w:rPr>
          <w:rFonts w:hint="cs"/>
          <w:rtl/>
        </w:rPr>
        <w:t>הנושא הבא הוא נושא אחר לגמרי, שם צריך לדון במהותו של העניין. פה אני מדבר אליך כשר המשפטים, שכן הצהרת שכאשר תקבל את בתי-הדין הרבניים, מצבם ישתפר. אני חלקתי על זה, כמובן התנגדתי שזה יעבור אליך, אבל כיבדתי את ההחלטה הזאת ואפ</w:t>
      </w:r>
      <w:r>
        <w:rPr>
          <w:rFonts w:hint="cs"/>
          <w:rtl/>
        </w:rPr>
        <w:t xml:space="preserve">ילו שמחתי על ההודעה שלך. </w:t>
      </w:r>
    </w:p>
    <w:p w14:paraId="7FBDBD97" w14:textId="77777777" w:rsidR="00000000" w:rsidRDefault="00A32788">
      <w:pPr>
        <w:pStyle w:val="a0"/>
        <w:rPr>
          <w:rFonts w:hint="cs"/>
          <w:rtl/>
        </w:rPr>
      </w:pPr>
    </w:p>
    <w:p w14:paraId="2D1F4078" w14:textId="77777777" w:rsidR="00000000" w:rsidRDefault="00A32788">
      <w:pPr>
        <w:pStyle w:val="a0"/>
        <w:rPr>
          <w:rFonts w:hint="cs"/>
          <w:rtl/>
        </w:rPr>
      </w:pPr>
      <w:r>
        <w:rPr>
          <w:rFonts w:hint="cs"/>
          <w:rtl/>
        </w:rPr>
        <w:t>אני לא יודע אם קיבלת כבר את העתק המכתב - אין לי המכתב פה ולכן ביקשתי שיקראו לי בטלפון את מה שהכנתי - ואני רוצה שתדע, שבתי-המשפט, משנת 2002 עלה תקציבם ב-46 מיליון ו-843,000 שקל, עלייה של 5.92%. בתי-הדין הרבניים, בעיקר במעבר אליך -</w:t>
      </w:r>
      <w:r>
        <w:rPr>
          <w:rFonts w:hint="cs"/>
          <w:rtl/>
        </w:rPr>
        <w:t xml:space="preserve"> אני לא יודע אם אתה אשם בזה, אבל אני מציין את העובדות כדי שתדע אותן: תקציב בתי-המשפט הוא תקציב גדול מאוד, באופן יחסי לבתי-הדין הרבניים אין השוואה בכלל, וכאשר אנחנו מדברים פה על אחוז אחד אנחנו מדברים על סכומים גדולים, ואין עיני צרה בזה. אבל אני חושב שהיום ה</w:t>
      </w:r>
      <w:r>
        <w:rPr>
          <w:rFonts w:hint="cs"/>
          <w:rtl/>
        </w:rPr>
        <w:t>מערכת צריכה להיות שווה לחלוטין מבחינת התקצוב. יש עלייה של 5.92% בבתי-המשפט, אבל בבתי-הדין הרבניים יש ירידה של 45 מיליון ו-965,000 שקל,  שזו ירידה של 38.75%.</w:t>
      </w:r>
    </w:p>
    <w:p w14:paraId="22F903C0" w14:textId="77777777" w:rsidR="00000000" w:rsidRDefault="00A32788">
      <w:pPr>
        <w:pStyle w:val="a0"/>
        <w:ind w:firstLine="0"/>
        <w:rPr>
          <w:rFonts w:hint="cs"/>
          <w:rtl/>
        </w:rPr>
      </w:pPr>
    </w:p>
    <w:p w14:paraId="4611B384" w14:textId="77777777" w:rsidR="00000000" w:rsidRDefault="00A32788">
      <w:pPr>
        <w:pStyle w:val="af0"/>
        <w:rPr>
          <w:rtl/>
        </w:rPr>
      </w:pPr>
      <w:r>
        <w:rPr>
          <w:rFonts w:hint="eastAsia"/>
          <w:rtl/>
        </w:rPr>
        <w:t>שר</w:t>
      </w:r>
      <w:r>
        <w:rPr>
          <w:rtl/>
        </w:rPr>
        <w:t xml:space="preserve"> המשפטים יוסף לפיד:</w:t>
      </w:r>
    </w:p>
    <w:p w14:paraId="3020B5D5" w14:textId="77777777" w:rsidR="00000000" w:rsidRDefault="00A32788">
      <w:pPr>
        <w:pStyle w:val="a0"/>
        <w:rPr>
          <w:rFonts w:hint="cs"/>
          <w:rtl/>
        </w:rPr>
      </w:pPr>
    </w:p>
    <w:p w14:paraId="71EC6EEA" w14:textId="77777777" w:rsidR="00000000" w:rsidRDefault="00A32788">
      <w:pPr>
        <w:pStyle w:val="a0"/>
        <w:rPr>
          <w:rFonts w:hint="cs"/>
          <w:rtl/>
        </w:rPr>
      </w:pPr>
      <w:r>
        <w:rPr>
          <w:rFonts w:hint="cs"/>
          <w:rtl/>
        </w:rPr>
        <w:t>אתה רוצה תשובה עניינית?</w:t>
      </w:r>
    </w:p>
    <w:p w14:paraId="1667EC3D" w14:textId="77777777" w:rsidR="00000000" w:rsidRDefault="00A32788">
      <w:pPr>
        <w:pStyle w:val="a0"/>
        <w:rPr>
          <w:rFonts w:hint="cs"/>
          <w:rtl/>
        </w:rPr>
      </w:pPr>
    </w:p>
    <w:p w14:paraId="2BDEA2EC" w14:textId="77777777" w:rsidR="00000000" w:rsidRDefault="00A32788">
      <w:pPr>
        <w:pStyle w:val="-"/>
        <w:rPr>
          <w:rtl/>
        </w:rPr>
      </w:pPr>
      <w:bookmarkStart w:id="311" w:name="FS000000526T10_05_2004_20_43_18"/>
      <w:bookmarkStart w:id="312" w:name="FS000000526T10_05_2004_20_43_22C"/>
      <w:bookmarkEnd w:id="311"/>
      <w:bookmarkEnd w:id="312"/>
      <w:r>
        <w:rPr>
          <w:rtl/>
        </w:rPr>
        <w:t>משה גפני (יהדות התורה):</w:t>
      </w:r>
    </w:p>
    <w:p w14:paraId="171D0B82" w14:textId="77777777" w:rsidR="00000000" w:rsidRDefault="00A32788">
      <w:pPr>
        <w:pStyle w:val="a0"/>
        <w:rPr>
          <w:rtl/>
        </w:rPr>
      </w:pPr>
    </w:p>
    <w:p w14:paraId="504F308D" w14:textId="77777777" w:rsidR="00000000" w:rsidRDefault="00A32788">
      <w:pPr>
        <w:pStyle w:val="a0"/>
        <w:rPr>
          <w:rFonts w:hint="cs"/>
          <w:rtl/>
        </w:rPr>
      </w:pPr>
      <w:r>
        <w:rPr>
          <w:rFonts w:hint="cs"/>
          <w:rtl/>
        </w:rPr>
        <w:t xml:space="preserve"> בוודאי. </w:t>
      </w:r>
    </w:p>
    <w:p w14:paraId="09065F27" w14:textId="77777777" w:rsidR="00000000" w:rsidRDefault="00A32788">
      <w:pPr>
        <w:pStyle w:val="a0"/>
        <w:rPr>
          <w:rtl/>
        </w:rPr>
      </w:pPr>
    </w:p>
    <w:p w14:paraId="547D0B0C" w14:textId="77777777" w:rsidR="00000000" w:rsidRDefault="00A32788">
      <w:pPr>
        <w:pStyle w:val="af0"/>
        <w:rPr>
          <w:rtl/>
        </w:rPr>
      </w:pPr>
      <w:r>
        <w:rPr>
          <w:rFonts w:hint="eastAsia"/>
          <w:rtl/>
        </w:rPr>
        <w:t>שר</w:t>
      </w:r>
      <w:r>
        <w:rPr>
          <w:rtl/>
        </w:rPr>
        <w:t xml:space="preserve"> המשפטים יוס</w:t>
      </w:r>
      <w:r>
        <w:rPr>
          <w:rtl/>
        </w:rPr>
        <w:t>ף לפיד:</w:t>
      </w:r>
    </w:p>
    <w:p w14:paraId="5C1DA7D2" w14:textId="77777777" w:rsidR="00000000" w:rsidRDefault="00A32788">
      <w:pPr>
        <w:pStyle w:val="a0"/>
        <w:rPr>
          <w:rFonts w:hint="cs"/>
          <w:rtl/>
        </w:rPr>
      </w:pPr>
    </w:p>
    <w:p w14:paraId="78BC02AB" w14:textId="77777777" w:rsidR="00000000" w:rsidRDefault="00A32788">
      <w:pPr>
        <w:pStyle w:val="a0"/>
        <w:ind w:firstLine="720"/>
        <w:rPr>
          <w:rFonts w:hint="cs"/>
          <w:rtl/>
        </w:rPr>
      </w:pPr>
      <w:r>
        <w:rPr>
          <w:rFonts w:hint="cs"/>
          <w:rtl/>
        </w:rPr>
        <w:t xml:space="preserve"> אם היית שואל את מנהל בתי-הדין, הרב בן-דהן, הוא היה אומר לך שהוא פנה אלי בעניין הזה. אני פניתי לאוצר, והתברר שהיתה טעות פיסקלית בגובה 21 מיליון שקל, והובטח לנו שהשבוע הסכום הזה יועבר. זה יתוקן - - -</w:t>
      </w:r>
    </w:p>
    <w:p w14:paraId="5FBF6317" w14:textId="77777777" w:rsidR="00000000" w:rsidRDefault="00A32788">
      <w:pPr>
        <w:pStyle w:val="a0"/>
        <w:rPr>
          <w:rFonts w:hint="cs"/>
          <w:rtl/>
        </w:rPr>
      </w:pPr>
    </w:p>
    <w:p w14:paraId="4C4944B1" w14:textId="77777777" w:rsidR="00000000" w:rsidRDefault="00A32788">
      <w:pPr>
        <w:pStyle w:val="-"/>
        <w:rPr>
          <w:rtl/>
        </w:rPr>
      </w:pPr>
      <w:bookmarkStart w:id="313" w:name="FS000000526T10_05_2004_19_06_49C"/>
      <w:bookmarkEnd w:id="313"/>
      <w:r>
        <w:rPr>
          <w:rtl/>
        </w:rPr>
        <w:t>משה גפני (יהדות התורה):</w:t>
      </w:r>
    </w:p>
    <w:p w14:paraId="31DD2440" w14:textId="77777777" w:rsidR="00000000" w:rsidRDefault="00A32788">
      <w:pPr>
        <w:pStyle w:val="a0"/>
        <w:rPr>
          <w:rtl/>
        </w:rPr>
      </w:pPr>
    </w:p>
    <w:p w14:paraId="0BC47EF3" w14:textId="77777777" w:rsidR="00000000" w:rsidRDefault="00A32788">
      <w:pPr>
        <w:pStyle w:val="a0"/>
        <w:rPr>
          <w:rFonts w:hint="cs"/>
          <w:rtl/>
        </w:rPr>
      </w:pPr>
      <w:r>
        <w:rPr>
          <w:rFonts w:hint="cs"/>
          <w:rtl/>
        </w:rPr>
        <w:t>מכיוון שאני יודע את זה</w:t>
      </w:r>
      <w:r>
        <w:rPr>
          <w:rFonts w:hint="cs"/>
          <w:rtl/>
        </w:rPr>
        <w:t xml:space="preserve"> והתכוונתי לומר את זה, עניינו אותי שני דברים: דבר ראשון, למה הטעות הפיסקלית הזאת לא קרתה בבתי-המשפט?</w:t>
      </w:r>
    </w:p>
    <w:p w14:paraId="0C46DFA3" w14:textId="77777777" w:rsidR="00000000" w:rsidRDefault="00A32788">
      <w:pPr>
        <w:pStyle w:val="a0"/>
        <w:rPr>
          <w:rFonts w:hint="cs"/>
          <w:rtl/>
        </w:rPr>
      </w:pPr>
    </w:p>
    <w:p w14:paraId="15FE1BE7" w14:textId="77777777" w:rsidR="00000000" w:rsidRDefault="00A32788">
      <w:pPr>
        <w:pStyle w:val="af0"/>
        <w:rPr>
          <w:rtl/>
        </w:rPr>
      </w:pPr>
      <w:r>
        <w:rPr>
          <w:rFonts w:hint="eastAsia"/>
          <w:rtl/>
        </w:rPr>
        <w:t>שר</w:t>
      </w:r>
      <w:r>
        <w:rPr>
          <w:rtl/>
        </w:rPr>
        <w:t xml:space="preserve"> המשפטים יוסף לפיד:</w:t>
      </w:r>
    </w:p>
    <w:p w14:paraId="50811C6C" w14:textId="77777777" w:rsidR="00000000" w:rsidRDefault="00A32788">
      <w:pPr>
        <w:pStyle w:val="a0"/>
        <w:rPr>
          <w:rFonts w:hint="cs"/>
          <w:rtl/>
        </w:rPr>
      </w:pPr>
    </w:p>
    <w:p w14:paraId="042C3B39" w14:textId="77777777" w:rsidR="00000000" w:rsidRDefault="00A32788">
      <w:pPr>
        <w:pStyle w:val="a0"/>
        <w:rPr>
          <w:rFonts w:hint="cs"/>
          <w:rtl/>
        </w:rPr>
      </w:pPr>
      <w:r>
        <w:rPr>
          <w:rFonts w:hint="cs"/>
          <w:rtl/>
        </w:rPr>
        <w:t xml:space="preserve">תשאל את האוצר. </w:t>
      </w:r>
    </w:p>
    <w:p w14:paraId="2FE8A0F9" w14:textId="77777777" w:rsidR="00000000" w:rsidRDefault="00A32788">
      <w:pPr>
        <w:pStyle w:val="a0"/>
        <w:rPr>
          <w:rFonts w:hint="cs"/>
          <w:rtl/>
        </w:rPr>
      </w:pPr>
    </w:p>
    <w:p w14:paraId="0A742AD4" w14:textId="77777777" w:rsidR="00000000" w:rsidRDefault="00A32788">
      <w:pPr>
        <w:pStyle w:val="-"/>
        <w:rPr>
          <w:rtl/>
        </w:rPr>
      </w:pPr>
      <w:bookmarkStart w:id="314" w:name="FS000000526T10_05_2004_19_07_03C"/>
      <w:bookmarkEnd w:id="314"/>
      <w:r>
        <w:rPr>
          <w:rtl/>
        </w:rPr>
        <w:t>משה גפני (יהדות התורה):</w:t>
      </w:r>
    </w:p>
    <w:p w14:paraId="259BCD9A" w14:textId="77777777" w:rsidR="00000000" w:rsidRDefault="00A32788">
      <w:pPr>
        <w:pStyle w:val="a0"/>
        <w:rPr>
          <w:rtl/>
        </w:rPr>
      </w:pPr>
    </w:p>
    <w:p w14:paraId="652B4477" w14:textId="77777777" w:rsidR="00000000" w:rsidRDefault="00A32788">
      <w:pPr>
        <w:pStyle w:val="a0"/>
        <w:rPr>
          <w:rFonts w:hint="cs"/>
          <w:rtl/>
        </w:rPr>
      </w:pPr>
      <w:r>
        <w:rPr>
          <w:rFonts w:hint="cs"/>
          <w:rtl/>
        </w:rPr>
        <w:t xml:space="preserve">מה זה האוצר? </w:t>
      </w:r>
    </w:p>
    <w:p w14:paraId="47EE79EC" w14:textId="77777777" w:rsidR="00000000" w:rsidRDefault="00A32788">
      <w:pPr>
        <w:pStyle w:val="a0"/>
        <w:rPr>
          <w:rFonts w:hint="cs"/>
          <w:rtl/>
        </w:rPr>
      </w:pPr>
    </w:p>
    <w:p w14:paraId="22C833C5" w14:textId="77777777" w:rsidR="00000000" w:rsidRDefault="00A32788">
      <w:pPr>
        <w:pStyle w:val="af0"/>
        <w:rPr>
          <w:rtl/>
        </w:rPr>
      </w:pPr>
      <w:r>
        <w:rPr>
          <w:rFonts w:hint="eastAsia"/>
          <w:rtl/>
        </w:rPr>
        <w:t>שר</w:t>
      </w:r>
      <w:r>
        <w:rPr>
          <w:rtl/>
        </w:rPr>
        <w:t xml:space="preserve"> המשפטים יוסף לפיד:</w:t>
      </w:r>
    </w:p>
    <w:p w14:paraId="7576C8A8" w14:textId="77777777" w:rsidR="00000000" w:rsidRDefault="00A32788">
      <w:pPr>
        <w:pStyle w:val="a0"/>
        <w:rPr>
          <w:rFonts w:hint="cs"/>
          <w:rtl/>
        </w:rPr>
      </w:pPr>
    </w:p>
    <w:p w14:paraId="68FCC8CB" w14:textId="77777777" w:rsidR="00000000" w:rsidRDefault="00A32788">
      <w:pPr>
        <w:pStyle w:val="a0"/>
        <w:rPr>
          <w:rFonts w:hint="cs"/>
          <w:rtl/>
        </w:rPr>
      </w:pPr>
      <w:r>
        <w:rPr>
          <w:rFonts w:hint="cs"/>
          <w:rtl/>
        </w:rPr>
        <w:t xml:space="preserve">זו הטעות של האוצר. </w:t>
      </w:r>
    </w:p>
    <w:p w14:paraId="44B00603" w14:textId="77777777" w:rsidR="00000000" w:rsidRDefault="00A32788">
      <w:pPr>
        <w:pStyle w:val="a0"/>
        <w:rPr>
          <w:rFonts w:hint="cs"/>
          <w:rtl/>
        </w:rPr>
      </w:pPr>
    </w:p>
    <w:p w14:paraId="2FE37B01" w14:textId="77777777" w:rsidR="00000000" w:rsidRDefault="00A32788">
      <w:pPr>
        <w:pStyle w:val="-"/>
        <w:rPr>
          <w:rtl/>
        </w:rPr>
      </w:pPr>
      <w:bookmarkStart w:id="315" w:name="FS000000526T10_05_2004_20_46_17C"/>
      <w:bookmarkEnd w:id="315"/>
      <w:r>
        <w:rPr>
          <w:rtl/>
        </w:rPr>
        <w:t>משה גפני (יהדות התורה):</w:t>
      </w:r>
    </w:p>
    <w:p w14:paraId="44F2AE01" w14:textId="77777777" w:rsidR="00000000" w:rsidRDefault="00A32788">
      <w:pPr>
        <w:pStyle w:val="a0"/>
        <w:rPr>
          <w:rtl/>
        </w:rPr>
      </w:pPr>
    </w:p>
    <w:p w14:paraId="2D0A31A2" w14:textId="77777777" w:rsidR="00000000" w:rsidRDefault="00A32788">
      <w:pPr>
        <w:pStyle w:val="a0"/>
        <w:rPr>
          <w:rFonts w:hint="cs"/>
          <w:rtl/>
        </w:rPr>
      </w:pPr>
      <w:r>
        <w:rPr>
          <w:rFonts w:hint="cs"/>
          <w:rtl/>
        </w:rPr>
        <w:t>אדוני</w:t>
      </w:r>
      <w:r>
        <w:rPr>
          <w:rFonts w:hint="cs"/>
          <w:rtl/>
        </w:rPr>
        <w:t xml:space="preserve"> השר, אתה יודע שאתה סגן ראש הממשלה. אתה יודע שאתה מכיר בדיוק העברה של 32 מיליון שקל לישיבות. אף שזה לא בתחום אחריותך, אתה מכיר את זה בעל-פה, אבל דווקא עניין שתחת אחריותך אתה לא מכיר. אבל גם אחרי התיקון הזה - אני לא יודע אם הוא יבוא - - - </w:t>
      </w:r>
    </w:p>
    <w:p w14:paraId="7B1EE273" w14:textId="77777777" w:rsidR="00000000" w:rsidRDefault="00A32788">
      <w:pPr>
        <w:pStyle w:val="a0"/>
        <w:rPr>
          <w:rFonts w:hint="cs"/>
          <w:rtl/>
        </w:rPr>
      </w:pPr>
    </w:p>
    <w:p w14:paraId="6AE2445F" w14:textId="77777777" w:rsidR="00000000" w:rsidRDefault="00A32788">
      <w:pPr>
        <w:pStyle w:val="af1"/>
        <w:rPr>
          <w:rtl/>
        </w:rPr>
      </w:pPr>
      <w:r>
        <w:rPr>
          <w:rtl/>
        </w:rPr>
        <w:t xml:space="preserve">היו"ר יולי-יואל </w:t>
      </w:r>
      <w:r>
        <w:rPr>
          <w:rtl/>
        </w:rPr>
        <w:t>אדלשטיין:</w:t>
      </w:r>
    </w:p>
    <w:p w14:paraId="0565CE40" w14:textId="77777777" w:rsidR="00000000" w:rsidRDefault="00A32788">
      <w:pPr>
        <w:pStyle w:val="a0"/>
        <w:rPr>
          <w:rtl/>
        </w:rPr>
      </w:pPr>
    </w:p>
    <w:p w14:paraId="2DA629B8" w14:textId="77777777" w:rsidR="00000000" w:rsidRDefault="00A32788">
      <w:pPr>
        <w:pStyle w:val="a0"/>
        <w:rPr>
          <w:rFonts w:hint="cs"/>
          <w:rtl/>
        </w:rPr>
      </w:pPr>
      <w:r>
        <w:rPr>
          <w:rFonts w:hint="cs"/>
          <w:rtl/>
        </w:rPr>
        <w:t>חבר הכנסת גפני, אני בטוח שאתה רשום גם להצעה הבאה ותוכל להמשיך אז את הנושא. שלוש הדקות תמו.</w:t>
      </w:r>
    </w:p>
    <w:p w14:paraId="5A9B41B9" w14:textId="77777777" w:rsidR="00000000" w:rsidRDefault="00A32788">
      <w:pPr>
        <w:pStyle w:val="a0"/>
        <w:rPr>
          <w:rFonts w:hint="cs"/>
          <w:rtl/>
        </w:rPr>
      </w:pPr>
    </w:p>
    <w:p w14:paraId="113533CC" w14:textId="77777777" w:rsidR="00000000" w:rsidRDefault="00A32788">
      <w:pPr>
        <w:pStyle w:val="-"/>
        <w:rPr>
          <w:rtl/>
        </w:rPr>
      </w:pPr>
      <w:bookmarkStart w:id="316" w:name="FS000000526T10_05_2004_19_07_23C"/>
      <w:bookmarkEnd w:id="316"/>
      <w:r>
        <w:rPr>
          <w:rtl/>
        </w:rPr>
        <w:t>משה גפני (יהדות התורה):</w:t>
      </w:r>
    </w:p>
    <w:p w14:paraId="4110C791" w14:textId="77777777" w:rsidR="00000000" w:rsidRDefault="00A32788">
      <w:pPr>
        <w:pStyle w:val="a0"/>
        <w:rPr>
          <w:rtl/>
        </w:rPr>
      </w:pPr>
    </w:p>
    <w:p w14:paraId="3BC4D0D4" w14:textId="77777777" w:rsidR="00000000" w:rsidRDefault="00A32788">
      <w:pPr>
        <w:pStyle w:val="a0"/>
        <w:rPr>
          <w:rFonts w:hint="cs"/>
          <w:rtl/>
        </w:rPr>
      </w:pPr>
      <w:r>
        <w:rPr>
          <w:rFonts w:hint="cs"/>
          <w:rtl/>
        </w:rPr>
        <w:t>אני מסיים. גם אחרי הטעות, אם אנחנו משווים את בתי-הדין הרבניים - ואנחנו לא יכולים להשוות מכיוון שמדובר בתקציבים שונים לחלוטין ועם</w:t>
      </w:r>
      <w:r>
        <w:rPr>
          <w:rFonts w:hint="cs"/>
          <w:rtl/>
        </w:rPr>
        <w:t xml:space="preserve"> פער עצום - גם אז העוול זועק לשמים, משום שכאן יש עלייה וכאן בכל מקרה תהיה ירידה, וירידה גדולה. אני סומך על מה שאמרת, שכאשר אתה תהיה אחראי על שני הדברים הללו - ואני לא הסכמתי שזה יהיה אצלך - אמרת שזה יהיה שווה ואז מצבם ישתפר. מה שקרה זה שנשאר אותו מצב - אתה</w:t>
      </w:r>
      <w:r>
        <w:rPr>
          <w:rFonts w:hint="cs"/>
          <w:rtl/>
        </w:rPr>
        <w:t xml:space="preserve"> אחראי גם על בתי-הדין הרבניים, אבל לא רק שמצבם לא השתפר, אלא הוא נהיה גרוע יותר. </w:t>
      </w:r>
    </w:p>
    <w:p w14:paraId="088C35FA" w14:textId="77777777" w:rsidR="00000000" w:rsidRDefault="00A32788">
      <w:pPr>
        <w:pStyle w:val="a0"/>
        <w:rPr>
          <w:rFonts w:hint="cs"/>
          <w:rtl/>
        </w:rPr>
      </w:pPr>
    </w:p>
    <w:p w14:paraId="05FF6CF3" w14:textId="77777777" w:rsidR="00000000" w:rsidRDefault="00A32788">
      <w:pPr>
        <w:pStyle w:val="af1"/>
        <w:rPr>
          <w:rtl/>
        </w:rPr>
      </w:pPr>
      <w:r>
        <w:rPr>
          <w:rtl/>
        </w:rPr>
        <w:t>היו"ר יולי-יואל אדלשטיין:</w:t>
      </w:r>
    </w:p>
    <w:p w14:paraId="33035170" w14:textId="77777777" w:rsidR="00000000" w:rsidRDefault="00A32788">
      <w:pPr>
        <w:pStyle w:val="a0"/>
        <w:rPr>
          <w:rtl/>
        </w:rPr>
      </w:pPr>
    </w:p>
    <w:p w14:paraId="21580124" w14:textId="77777777" w:rsidR="00000000" w:rsidRDefault="00A32788">
      <w:pPr>
        <w:pStyle w:val="a0"/>
        <w:rPr>
          <w:rFonts w:hint="cs"/>
          <w:rtl/>
        </w:rPr>
      </w:pPr>
      <w:r>
        <w:rPr>
          <w:rFonts w:hint="cs"/>
          <w:rtl/>
        </w:rPr>
        <w:t>תודה. חבר הכנסת אחמד טיבי - אינו נוכח. אחרון הדוברים  בהצעה זו הוא חבר הכנסת מגלי והבה. בבקשה, אדוני.</w:t>
      </w:r>
    </w:p>
    <w:p w14:paraId="4830988C" w14:textId="77777777" w:rsidR="00000000" w:rsidRDefault="00A32788">
      <w:pPr>
        <w:pStyle w:val="a0"/>
        <w:rPr>
          <w:rFonts w:hint="cs"/>
          <w:rtl/>
        </w:rPr>
      </w:pPr>
    </w:p>
    <w:p w14:paraId="0B58FDDE" w14:textId="77777777" w:rsidR="00000000" w:rsidRDefault="00A32788">
      <w:pPr>
        <w:pStyle w:val="a"/>
        <w:rPr>
          <w:rtl/>
        </w:rPr>
      </w:pPr>
      <w:bookmarkStart w:id="317" w:name="FS000001030T10_05_2004_19_08_25"/>
      <w:bookmarkStart w:id="318" w:name="_Toc80592890"/>
      <w:bookmarkEnd w:id="317"/>
      <w:r>
        <w:rPr>
          <w:rFonts w:hint="eastAsia"/>
          <w:rtl/>
        </w:rPr>
        <w:t>מגלי</w:t>
      </w:r>
      <w:r>
        <w:rPr>
          <w:rtl/>
        </w:rPr>
        <w:t xml:space="preserve"> והבה (הליכוד):</w:t>
      </w:r>
      <w:bookmarkEnd w:id="318"/>
    </w:p>
    <w:p w14:paraId="700FDA4E" w14:textId="77777777" w:rsidR="00000000" w:rsidRDefault="00A32788">
      <w:pPr>
        <w:pStyle w:val="a0"/>
        <w:rPr>
          <w:rFonts w:hint="cs"/>
          <w:rtl/>
        </w:rPr>
      </w:pPr>
    </w:p>
    <w:p w14:paraId="2B36C611" w14:textId="77777777" w:rsidR="00000000" w:rsidRDefault="00A32788">
      <w:pPr>
        <w:pStyle w:val="a0"/>
        <w:rPr>
          <w:rFonts w:hint="cs"/>
          <w:rtl/>
        </w:rPr>
      </w:pPr>
      <w:r>
        <w:rPr>
          <w:rFonts w:hint="cs"/>
          <w:rtl/>
        </w:rPr>
        <w:t>אדוני היושב-ראש, אדוני</w:t>
      </w:r>
      <w:r>
        <w:rPr>
          <w:rFonts w:hint="cs"/>
          <w:rtl/>
        </w:rPr>
        <w:t xml:space="preserve"> השר, הצעת חוק הסניגוריה הציבורית היא הצעה נכונה, כי המגמה שלה היא ייעול עבודת הסניגוריה הציבורית. כשהקימו את הסניגוריה הציבורית, המטרה העיקרית היתה לסייע לאלה מבין אזרחי מדינת ישראל שאין ביכולתם לשכור עורך-דין בכספם. הצעת החוק באה להיטיב עם אלה שקשיי החיי</w:t>
      </w:r>
      <w:r>
        <w:rPr>
          <w:rFonts w:hint="cs"/>
          <w:rtl/>
        </w:rPr>
        <w:t xml:space="preserve">ם מונעים מהם להגן על עצמם. אכן חשוב מאוד שהחוק הזה יסדיר את עבודת הסניגוריה הציבורית, שמהניסיון שלה היא אומרת, שברגע שלקחו עורכי-דין חיצוניים, לא רק שזה סייע לנאשמים ונעשה צדק עם כל מי שמגיע לו, אלא הדבר גם סייע בידי הסניגוריה הציבורית בעצמה בייעול עבודתה </w:t>
      </w:r>
      <w:r>
        <w:rPr>
          <w:rFonts w:hint="cs"/>
          <w:rtl/>
        </w:rPr>
        <w:t>ובשיפור השירות שהיא נותנת לאזרחים שנזקקים לה.</w:t>
      </w:r>
    </w:p>
    <w:p w14:paraId="6F594B05" w14:textId="77777777" w:rsidR="00000000" w:rsidRDefault="00A32788">
      <w:pPr>
        <w:pStyle w:val="a0"/>
        <w:rPr>
          <w:rFonts w:hint="cs"/>
          <w:rtl/>
        </w:rPr>
      </w:pPr>
    </w:p>
    <w:p w14:paraId="4F9FFEA5" w14:textId="77777777" w:rsidR="00000000" w:rsidRDefault="00A32788">
      <w:pPr>
        <w:pStyle w:val="a0"/>
        <w:ind w:firstLine="0"/>
        <w:rPr>
          <w:rFonts w:hint="cs"/>
          <w:rtl/>
        </w:rPr>
      </w:pPr>
      <w:r>
        <w:rPr>
          <w:rFonts w:hint="cs"/>
          <w:rtl/>
        </w:rPr>
        <w:tab/>
        <w:t>מכיוון שאין חולק על מסקנה זו, נכון עשתה הממשלה שהגישה את הצעת החוק הזאת, שמטרתה, בסופו של דבר, לשפר את הסניגוריה הציבורית. על כן אני מברך אותך, אדוני השר. תודה.</w:t>
      </w:r>
    </w:p>
    <w:p w14:paraId="47F8D549" w14:textId="77777777" w:rsidR="00000000" w:rsidRDefault="00A32788">
      <w:pPr>
        <w:pStyle w:val="a0"/>
        <w:ind w:firstLine="0"/>
        <w:rPr>
          <w:rFonts w:hint="cs"/>
          <w:rtl/>
        </w:rPr>
      </w:pPr>
    </w:p>
    <w:p w14:paraId="301B2717" w14:textId="77777777" w:rsidR="00000000" w:rsidRDefault="00A32788">
      <w:pPr>
        <w:pStyle w:val="af1"/>
        <w:rPr>
          <w:rtl/>
        </w:rPr>
      </w:pPr>
      <w:r>
        <w:rPr>
          <w:rtl/>
        </w:rPr>
        <w:t>היו"ר יולי-יואל אדלשטיין:</w:t>
      </w:r>
    </w:p>
    <w:p w14:paraId="1CB76178" w14:textId="77777777" w:rsidR="00000000" w:rsidRDefault="00A32788">
      <w:pPr>
        <w:pStyle w:val="a0"/>
        <w:rPr>
          <w:rtl/>
        </w:rPr>
      </w:pPr>
    </w:p>
    <w:p w14:paraId="4222F057" w14:textId="77777777" w:rsidR="00000000" w:rsidRDefault="00A32788">
      <w:pPr>
        <w:pStyle w:val="a0"/>
        <w:rPr>
          <w:rFonts w:hint="cs"/>
          <w:rtl/>
        </w:rPr>
      </w:pPr>
      <w:r>
        <w:rPr>
          <w:rFonts w:hint="cs"/>
          <w:rtl/>
        </w:rPr>
        <w:t>תודה לחבר הכנסת מגל</w:t>
      </w:r>
      <w:r>
        <w:rPr>
          <w:rFonts w:hint="cs"/>
          <w:rtl/>
        </w:rPr>
        <w:t>י והבה. תם סדר הדוברים, אלא אם השר מבקש שניתן זכות דיבור חוזרת לאלה ששיבחו אותו, נציגי האיחוד הלאומי, ש"ס וכן הלאה. מחזה נדיר.</w:t>
      </w:r>
    </w:p>
    <w:p w14:paraId="516B18D7" w14:textId="77777777" w:rsidR="00000000" w:rsidRDefault="00A32788">
      <w:pPr>
        <w:pStyle w:val="a0"/>
        <w:rPr>
          <w:rFonts w:hint="cs"/>
          <w:rtl/>
        </w:rPr>
      </w:pPr>
    </w:p>
    <w:p w14:paraId="14A4C4C7" w14:textId="77777777" w:rsidR="00000000" w:rsidRDefault="00A32788">
      <w:pPr>
        <w:pStyle w:val="a0"/>
        <w:rPr>
          <w:rFonts w:hint="cs"/>
          <w:rtl/>
        </w:rPr>
      </w:pPr>
      <w:r>
        <w:rPr>
          <w:rFonts w:hint="cs"/>
          <w:rtl/>
        </w:rPr>
        <w:t>חברי הכנסת, אנחנו עוברים להצבעה על הצעת חוק הסניגוריה הציבורית (תיקון מס' 6) (שכר טרחה של סניגור ציבורי שאינו עובד לשכת הסניגורי</w:t>
      </w:r>
      <w:r>
        <w:rPr>
          <w:rFonts w:hint="cs"/>
          <w:rtl/>
        </w:rPr>
        <w:t>ה הציבורית), התשס"ד-2004, קריאה ראשונה. מי שמעוניין להצביע ישב במקומו. ההצבעה החלה. מי בעד ההצעה? מי נגד? נא להצביע.</w:t>
      </w:r>
    </w:p>
    <w:p w14:paraId="101DC383" w14:textId="77777777" w:rsidR="00000000" w:rsidRDefault="00A32788">
      <w:pPr>
        <w:pStyle w:val="a0"/>
        <w:ind w:firstLine="0"/>
        <w:rPr>
          <w:rFonts w:hint="cs"/>
          <w:rtl/>
        </w:rPr>
      </w:pPr>
    </w:p>
    <w:p w14:paraId="60E23B6D" w14:textId="77777777" w:rsidR="00000000" w:rsidRDefault="00A32788">
      <w:pPr>
        <w:pStyle w:val="af0"/>
        <w:rPr>
          <w:rtl/>
        </w:rPr>
      </w:pPr>
      <w:r>
        <w:rPr>
          <w:rFonts w:hint="eastAsia"/>
          <w:rtl/>
        </w:rPr>
        <w:t>משה</w:t>
      </w:r>
      <w:r>
        <w:rPr>
          <w:rtl/>
        </w:rPr>
        <w:t xml:space="preserve"> גפני (יהדות התורה):</w:t>
      </w:r>
    </w:p>
    <w:p w14:paraId="620E9F56" w14:textId="77777777" w:rsidR="00000000" w:rsidRDefault="00A32788">
      <w:pPr>
        <w:pStyle w:val="a0"/>
        <w:rPr>
          <w:rFonts w:hint="cs"/>
          <w:rtl/>
        </w:rPr>
      </w:pPr>
    </w:p>
    <w:p w14:paraId="66037ECE" w14:textId="77777777" w:rsidR="00000000" w:rsidRDefault="00A32788">
      <w:pPr>
        <w:pStyle w:val="a0"/>
        <w:rPr>
          <w:rFonts w:hint="cs"/>
          <w:rtl/>
        </w:rPr>
      </w:pPr>
      <w:r>
        <w:rPr>
          <w:rFonts w:hint="cs"/>
          <w:rtl/>
        </w:rPr>
        <w:t>אתה מעביר את החוק הזה בקולות החרדים.</w:t>
      </w:r>
    </w:p>
    <w:p w14:paraId="2F249980" w14:textId="77777777" w:rsidR="00000000" w:rsidRDefault="00A32788">
      <w:pPr>
        <w:pStyle w:val="a0"/>
        <w:ind w:firstLine="0"/>
        <w:rPr>
          <w:rFonts w:hint="cs"/>
          <w:rtl/>
        </w:rPr>
      </w:pPr>
    </w:p>
    <w:p w14:paraId="2A219639" w14:textId="77777777" w:rsidR="00000000" w:rsidRDefault="00A32788">
      <w:pPr>
        <w:pStyle w:val="af0"/>
        <w:rPr>
          <w:rtl/>
        </w:rPr>
      </w:pPr>
      <w:r>
        <w:rPr>
          <w:rFonts w:hint="eastAsia"/>
          <w:rtl/>
        </w:rPr>
        <w:t>מל</w:t>
      </w:r>
      <w:r>
        <w:rPr>
          <w:rtl/>
        </w:rPr>
        <w:t xml:space="preserve"> פולישוק-בלוך (שינוי):</w:t>
      </w:r>
    </w:p>
    <w:p w14:paraId="658CD090" w14:textId="77777777" w:rsidR="00000000" w:rsidRDefault="00A32788">
      <w:pPr>
        <w:pStyle w:val="a0"/>
        <w:rPr>
          <w:rFonts w:hint="cs"/>
          <w:rtl/>
        </w:rPr>
      </w:pPr>
    </w:p>
    <w:p w14:paraId="662A0591" w14:textId="77777777" w:rsidR="00000000" w:rsidRDefault="00A32788">
      <w:pPr>
        <w:pStyle w:val="a0"/>
        <w:rPr>
          <w:rFonts w:hint="cs"/>
          <w:rtl/>
        </w:rPr>
      </w:pPr>
      <w:r>
        <w:rPr>
          <w:rFonts w:hint="cs"/>
          <w:rtl/>
        </w:rPr>
        <w:t>חזון אחרית הימים.</w:t>
      </w:r>
    </w:p>
    <w:p w14:paraId="75248309" w14:textId="77777777" w:rsidR="00000000" w:rsidRDefault="00A32788">
      <w:pPr>
        <w:pStyle w:val="ab"/>
        <w:bidi/>
        <w:rPr>
          <w:rFonts w:hint="cs"/>
          <w:rtl/>
        </w:rPr>
      </w:pPr>
    </w:p>
    <w:p w14:paraId="14C3D7AC" w14:textId="77777777" w:rsidR="00000000" w:rsidRDefault="00A32788">
      <w:pPr>
        <w:pStyle w:val="ab"/>
        <w:bidi/>
        <w:rPr>
          <w:rFonts w:hint="cs"/>
          <w:rtl/>
        </w:rPr>
      </w:pPr>
      <w:r>
        <w:rPr>
          <w:rFonts w:hint="cs"/>
          <w:rtl/>
        </w:rPr>
        <w:t>הצבעה מס' 18</w:t>
      </w:r>
    </w:p>
    <w:p w14:paraId="3835AE70" w14:textId="77777777" w:rsidR="00000000" w:rsidRDefault="00A32788">
      <w:pPr>
        <w:pStyle w:val="ab"/>
        <w:bidi/>
        <w:rPr>
          <w:rFonts w:hint="cs"/>
          <w:rtl/>
        </w:rPr>
      </w:pPr>
    </w:p>
    <w:p w14:paraId="7E71C711" w14:textId="77777777" w:rsidR="00000000" w:rsidRDefault="00A32788">
      <w:pPr>
        <w:pStyle w:val="ac"/>
        <w:bidi/>
        <w:rPr>
          <w:rFonts w:hint="cs"/>
          <w:rtl/>
        </w:rPr>
      </w:pPr>
      <w:r>
        <w:rPr>
          <w:rFonts w:hint="cs"/>
          <w:rtl/>
        </w:rPr>
        <w:t>בעד ההצעה להעביר</w:t>
      </w:r>
      <w:r>
        <w:rPr>
          <w:rFonts w:hint="cs"/>
          <w:rtl/>
        </w:rPr>
        <w:t xml:space="preserve"> את הצעת החוק לוועדה </w:t>
      </w:r>
      <w:r>
        <w:rPr>
          <w:rtl/>
        </w:rPr>
        <w:t>–</w:t>
      </w:r>
      <w:r>
        <w:rPr>
          <w:rFonts w:hint="cs"/>
          <w:rtl/>
        </w:rPr>
        <w:t xml:space="preserve"> 9</w:t>
      </w:r>
    </w:p>
    <w:p w14:paraId="6DEEC2D8" w14:textId="77777777" w:rsidR="00000000" w:rsidRDefault="00A32788">
      <w:pPr>
        <w:pStyle w:val="ac"/>
        <w:bidi/>
        <w:rPr>
          <w:rFonts w:hint="cs"/>
          <w:rtl/>
        </w:rPr>
      </w:pPr>
      <w:r>
        <w:rPr>
          <w:rFonts w:hint="cs"/>
          <w:rtl/>
        </w:rPr>
        <w:t xml:space="preserve">נגד </w:t>
      </w:r>
      <w:r>
        <w:rPr>
          <w:rtl/>
        </w:rPr>
        <w:t>–</w:t>
      </w:r>
      <w:r>
        <w:rPr>
          <w:rFonts w:hint="cs"/>
          <w:rtl/>
        </w:rPr>
        <w:t xml:space="preserve"> אין</w:t>
      </w:r>
    </w:p>
    <w:p w14:paraId="7BB5D96B"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0A62CEF1" w14:textId="77777777" w:rsidR="00000000" w:rsidRDefault="00A32788">
      <w:pPr>
        <w:pStyle w:val="ad"/>
        <w:bidi/>
        <w:rPr>
          <w:rFonts w:hint="cs"/>
          <w:rtl/>
        </w:rPr>
      </w:pPr>
      <w:r>
        <w:rPr>
          <w:rFonts w:hint="cs"/>
          <w:rtl/>
        </w:rPr>
        <w:t xml:space="preserve">ההצעה להעביר את הצעת חוק הסניגוריה הציבורית (תיקון מס' 6) (שכר טרחה של סניגור ציבורי </w:t>
      </w:r>
    </w:p>
    <w:p w14:paraId="0BA9AAC7" w14:textId="77777777" w:rsidR="00000000" w:rsidRDefault="00A32788">
      <w:pPr>
        <w:pStyle w:val="ad"/>
        <w:bidi/>
        <w:rPr>
          <w:rFonts w:hint="cs"/>
          <w:rtl/>
        </w:rPr>
      </w:pPr>
      <w:r>
        <w:rPr>
          <w:rFonts w:hint="cs"/>
          <w:rtl/>
        </w:rPr>
        <w:t xml:space="preserve">שאינו עובד לשכת הסניגוריה הציבורית), התשס"ד-2004, לוועדת החוקה, חוק ומשפט נתקבלה. </w:t>
      </w:r>
    </w:p>
    <w:p w14:paraId="070942C1" w14:textId="77777777" w:rsidR="00000000" w:rsidRDefault="00A32788">
      <w:pPr>
        <w:pStyle w:val="a0"/>
        <w:ind w:firstLine="0"/>
        <w:rPr>
          <w:rFonts w:hint="cs"/>
          <w:rtl/>
        </w:rPr>
      </w:pPr>
    </w:p>
    <w:p w14:paraId="09528AE8" w14:textId="77777777" w:rsidR="00000000" w:rsidRDefault="00A32788">
      <w:pPr>
        <w:pStyle w:val="af1"/>
        <w:rPr>
          <w:rtl/>
        </w:rPr>
      </w:pPr>
      <w:r>
        <w:rPr>
          <w:rtl/>
        </w:rPr>
        <w:t>היו"ר יולי-יואל אדלשטיין:</w:t>
      </w:r>
    </w:p>
    <w:p w14:paraId="3EA7A0E0" w14:textId="77777777" w:rsidR="00000000" w:rsidRDefault="00A32788">
      <w:pPr>
        <w:pStyle w:val="a0"/>
        <w:rPr>
          <w:rtl/>
        </w:rPr>
      </w:pPr>
    </w:p>
    <w:p w14:paraId="3FD38CDD" w14:textId="77777777" w:rsidR="00000000" w:rsidRDefault="00A32788">
      <w:pPr>
        <w:pStyle w:val="a0"/>
        <w:rPr>
          <w:rFonts w:hint="cs"/>
          <w:rtl/>
        </w:rPr>
      </w:pPr>
      <w:r>
        <w:rPr>
          <w:rFonts w:hint="cs"/>
          <w:rtl/>
        </w:rPr>
        <w:t xml:space="preserve">בעד </w:t>
      </w:r>
      <w:r>
        <w:rPr>
          <w:rtl/>
        </w:rPr>
        <w:t>–</w:t>
      </w:r>
      <w:r>
        <w:rPr>
          <w:rFonts w:hint="cs"/>
          <w:rtl/>
        </w:rPr>
        <w:t xml:space="preserve"> 9, אי</w:t>
      </w:r>
      <w:r>
        <w:rPr>
          <w:rFonts w:hint="cs"/>
          <w:rtl/>
        </w:rPr>
        <w:t>ן מתנגדים או נמנעים. הצעת חוק הסניגוריה הציבורית (תיקון מס' 6) אושרה בקריאה ראשונה ותעבור להמשך טיפול בה בוועדת החוקה, חוק ומשפט.</w:t>
      </w:r>
    </w:p>
    <w:p w14:paraId="31CFCBCF" w14:textId="77777777" w:rsidR="00000000" w:rsidRDefault="00A32788">
      <w:pPr>
        <w:pStyle w:val="a0"/>
        <w:rPr>
          <w:rFonts w:hint="cs"/>
          <w:rtl/>
        </w:rPr>
      </w:pPr>
    </w:p>
    <w:p w14:paraId="0BCA8FA8" w14:textId="77777777" w:rsidR="00000000" w:rsidRDefault="00A32788">
      <w:pPr>
        <w:pStyle w:val="a0"/>
        <w:ind w:firstLine="0"/>
        <w:rPr>
          <w:rFonts w:hint="cs"/>
          <w:rtl/>
        </w:rPr>
      </w:pPr>
    </w:p>
    <w:p w14:paraId="74F5D022" w14:textId="77777777" w:rsidR="00000000" w:rsidRDefault="00A32788">
      <w:pPr>
        <w:pStyle w:val="a2"/>
        <w:rPr>
          <w:rtl/>
        </w:rPr>
      </w:pPr>
    </w:p>
    <w:p w14:paraId="153E99B9" w14:textId="77777777" w:rsidR="00000000" w:rsidRDefault="00A32788">
      <w:pPr>
        <w:pStyle w:val="a2"/>
        <w:rPr>
          <w:rFonts w:hint="cs"/>
          <w:rtl/>
        </w:rPr>
      </w:pPr>
      <w:bookmarkStart w:id="319" w:name="CS25588FI0025588T10_05_2004_20_38_48"/>
      <w:bookmarkStart w:id="320" w:name="_Toc80592891"/>
      <w:bookmarkEnd w:id="319"/>
      <w:r>
        <w:rPr>
          <w:rtl/>
        </w:rPr>
        <w:t>הצעת חוק שיפוט בתי</w:t>
      </w:r>
      <w:r>
        <w:rPr>
          <w:rFonts w:hint="cs"/>
          <w:rtl/>
        </w:rPr>
        <w:t>-</w:t>
      </w:r>
      <w:r>
        <w:rPr>
          <w:rtl/>
        </w:rPr>
        <w:t>דין רבניים (נישואין וגירושין)</w:t>
      </w:r>
      <w:r>
        <w:rPr>
          <w:rFonts w:hint="cs"/>
          <w:rtl/>
        </w:rPr>
        <w:t xml:space="preserve"> </w:t>
      </w:r>
      <w:r>
        <w:rPr>
          <w:rtl/>
        </w:rPr>
        <w:br/>
        <w:t>(תיקון מס' 3)</w:t>
      </w:r>
      <w:r>
        <w:rPr>
          <w:rFonts w:hint="cs"/>
          <w:rtl/>
        </w:rPr>
        <w:t xml:space="preserve"> </w:t>
      </w:r>
      <w:r>
        <w:rPr>
          <w:rtl/>
        </w:rPr>
        <w:t>(בוררות וגישור), התשס"ד-2004</w:t>
      </w:r>
      <w:bookmarkEnd w:id="320"/>
      <w:r>
        <w:rPr>
          <w:rtl/>
        </w:rPr>
        <w:t xml:space="preserve"> </w:t>
      </w:r>
    </w:p>
    <w:p w14:paraId="1D9BFAF1" w14:textId="77777777" w:rsidR="00000000" w:rsidRDefault="00A32788">
      <w:pPr>
        <w:pStyle w:val="a0"/>
        <w:rPr>
          <w:rFonts w:hint="cs"/>
          <w:rtl/>
        </w:rPr>
      </w:pPr>
      <w:r>
        <w:rPr>
          <w:rtl/>
        </w:rPr>
        <w:t xml:space="preserve">[רשומות (הצעות חוק, חוב' </w:t>
      </w:r>
      <w:r>
        <w:rPr>
          <w:rFonts w:hint="cs"/>
          <w:rtl/>
        </w:rPr>
        <w:t>מ/97</w:t>
      </w:r>
      <w:r>
        <w:rPr>
          <w:rtl/>
        </w:rPr>
        <w:t>)</w:t>
      </w:r>
      <w:r>
        <w:rPr>
          <w:rFonts w:hint="cs"/>
          <w:rtl/>
        </w:rPr>
        <w:t>.</w:t>
      </w:r>
      <w:r>
        <w:rPr>
          <w:rtl/>
        </w:rPr>
        <w:t>]</w:t>
      </w:r>
    </w:p>
    <w:p w14:paraId="03F6B3E4" w14:textId="77777777" w:rsidR="00000000" w:rsidRDefault="00A32788">
      <w:pPr>
        <w:pStyle w:val="-0"/>
        <w:rPr>
          <w:rFonts w:hint="cs"/>
          <w:rtl/>
        </w:rPr>
      </w:pPr>
      <w:r>
        <w:rPr>
          <w:rFonts w:hint="cs"/>
          <w:rtl/>
        </w:rPr>
        <w:t>(קריאה ראשונה)</w:t>
      </w:r>
    </w:p>
    <w:p w14:paraId="2A5FD81E" w14:textId="77777777" w:rsidR="00000000" w:rsidRDefault="00A32788">
      <w:pPr>
        <w:pStyle w:val="a0"/>
        <w:ind w:firstLine="0"/>
        <w:rPr>
          <w:rFonts w:hint="cs"/>
          <w:b/>
          <w:bCs/>
          <w:sz w:val="24"/>
          <w:szCs w:val="24"/>
          <w:u w:val="single"/>
          <w:rtl/>
          <w:lang w:eastAsia="en-US"/>
        </w:rPr>
      </w:pPr>
    </w:p>
    <w:p w14:paraId="39F2C9C5" w14:textId="77777777" w:rsidR="00000000" w:rsidRDefault="00A32788">
      <w:pPr>
        <w:pStyle w:val="af1"/>
        <w:rPr>
          <w:rtl/>
        </w:rPr>
      </w:pPr>
      <w:r>
        <w:rPr>
          <w:rtl/>
        </w:rPr>
        <w:t>היו"ר יולי-יואל אדלשטיין:</w:t>
      </w:r>
    </w:p>
    <w:p w14:paraId="3233605C" w14:textId="77777777" w:rsidR="00000000" w:rsidRDefault="00A32788">
      <w:pPr>
        <w:pStyle w:val="a0"/>
        <w:rPr>
          <w:rtl/>
        </w:rPr>
      </w:pPr>
    </w:p>
    <w:p w14:paraId="7804826F" w14:textId="77777777" w:rsidR="00000000" w:rsidRDefault="00A32788">
      <w:pPr>
        <w:pStyle w:val="a0"/>
        <w:rPr>
          <w:rFonts w:hint="cs"/>
          <w:rtl/>
        </w:rPr>
      </w:pPr>
      <w:r>
        <w:rPr>
          <w:rFonts w:hint="cs"/>
          <w:rtl/>
        </w:rPr>
        <w:t>הנושא הבא הוא הצעת חוק שיפוט בתי-דין רבניים (נישואין וגירושין) (תיקון מס' 3) (בוררות וגישור), התשס"ד-2004. שר המשפטים, חבר הכנסת טומי לפיד, יציג את החוק.</w:t>
      </w:r>
    </w:p>
    <w:p w14:paraId="600CD46F" w14:textId="77777777" w:rsidR="00000000" w:rsidRDefault="00A32788">
      <w:pPr>
        <w:pStyle w:val="a0"/>
        <w:ind w:firstLine="0"/>
        <w:rPr>
          <w:rFonts w:hint="cs"/>
          <w:rtl/>
        </w:rPr>
      </w:pPr>
    </w:p>
    <w:p w14:paraId="673E86C1" w14:textId="77777777" w:rsidR="00000000" w:rsidRDefault="00A32788">
      <w:pPr>
        <w:pStyle w:val="a"/>
        <w:rPr>
          <w:rtl/>
        </w:rPr>
      </w:pPr>
      <w:bookmarkStart w:id="321" w:name="FS000000517T10_05_2004_20_42_29"/>
      <w:bookmarkStart w:id="322" w:name="_Toc80592892"/>
      <w:bookmarkEnd w:id="321"/>
      <w:r>
        <w:rPr>
          <w:rFonts w:hint="eastAsia"/>
          <w:rtl/>
        </w:rPr>
        <w:t>שר</w:t>
      </w:r>
      <w:r>
        <w:rPr>
          <w:rtl/>
        </w:rPr>
        <w:t xml:space="preserve"> המשפטים יוסף לפיד:</w:t>
      </w:r>
      <w:bookmarkEnd w:id="322"/>
    </w:p>
    <w:p w14:paraId="64C4918C" w14:textId="77777777" w:rsidR="00000000" w:rsidRDefault="00A32788">
      <w:pPr>
        <w:pStyle w:val="a0"/>
        <w:rPr>
          <w:rFonts w:hint="cs"/>
          <w:rtl/>
        </w:rPr>
      </w:pPr>
    </w:p>
    <w:p w14:paraId="6410963A" w14:textId="77777777" w:rsidR="00000000" w:rsidRDefault="00A32788">
      <w:pPr>
        <w:pStyle w:val="a0"/>
        <w:rPr>
          <w:rFonts w:hint="cs"/>
          <w:rtl/>
        </w:rPr>
      </w:pPr>
      <w:r>
        <w:rPr>
          <w:rFonts w:hint="cs"/>
          <w:rtl/>
        </w:rPr>
        <w:t>אדוני היושב-ראש, אני מביא בפניכ</w:t>
      </w:r>
      <w:r>
        <w:rPr>
          <w:rFonts w:hint="cs"/>
          <w:rtl/>
        </w:rPr>
        <w:t>ם כשר המשפטים הצעת חוק ראשונה שעוסקת בבתי-הדין הרבניים. מטרת ההצעה היא לאפשר לבתי-הדין להעביר תיקים הנדונים בפניהם לגישור, והיא מהווה צעד נוסף במסגרת השיפורים והייעול שאנו מקווים להנהיג במערכת בתי-הדין הרבניים.</w:t>
      </w:r>
    </w:p>
    <w:p w14:paraId="6B601E43" w14:textId="77777777" w:rsidR="00000000" w:rsidRDefault="00A32788">
      <w:pPr>
        <w:pStyle w:val="a0"/>
        <w:rPr>
          <w:rFonts w:hint="cs"/>
          <w:rtl/>
        </w:rPr>
      </w:pPr>
    </w:p>
    <w:p w14:paraId="6175DF75" w14:textId="77777777" w:rsidR="00000000" w:rsidRDefault="00A32788">
      <w:pPr>
        <w:pStyle w:val="a0"/>
        <w:rPr>
          <w:rFonts w:hint="cs"/>
          <w:rtl/>
        </w:rPr>
      </w:pPr>
      <w:r>
        <w:rPr>
          <w:rFonts w:hint="cs"/>
          <w:rtl/>
        </w:rPr>
        <w:t>בתי-הדין דנים בעיקר בענייני משפחה. עניינים א</w:t>
      </w:r>
      <w:r>
        <w:rPr>
          <w:rFonts w:hint="cs"/>
          <w:rtl/>
        </w:rPr>
        <w:t>לה מלווים לעתים קרובות במאבקים ובסכסוכים קשים, שמעורבים בהם הרבה רגשות. הניסיון בבתי-המשפט לענייני משפחה מראה, כי העברת הסכסוך למגשר עשויה להביא לפתרונו בדרכי שלום ועם פחות נזק רגשי לצדדים, בעיקר לילדים, שנמצאים לעתים בלב הסכסוך.</w:t>
      </w:r>
    </w:p>
    <w:p w14:paraId="020A73BC" w14:textId="77777777" w:rsidR="00000000" w:rsidRDefault="00A32788">
      <w:pPr>
        <w:pStyle w:val="a0"/>
        <w:rPr>
          <w:rFonts w:hint="cs"/>
          <w:rtl/>
        </w:rPr>
      </w:pPr>
    </w:p>
    <w:p w14:paraId="660699CF" w14:textId="77777777" w:rsidR="00000000" w:rsidRDefault="00A32788">
      <w:pPr>
        <w:pStyle w:val="a0"/>
        <w:rPr>
          <w:rFonts w:hint="cs"/>
          <w:rtl/>
        </w:rPr>
      </w:pPr>
      <w:r>
        <w:rPr>
          <w:rFonts w:hint="cs"/>
          <w:rtl/>
        </w:rPr>
        <w:t>העברת תיק לגישור תיעשה רק</w:t>
      </w:r>
      <w:r>
        <w:rPr>
          <w:rFonts w:hint="cs"/>
          <w:rtl/>
        </w:rPr>
        <w:t xml:space="preserve"> בהסכמת הצדדים ורק למגשר מוסמך, ואם הוא לא יעלה יפה, ימשיכו הדיונים בבית-הדין, בכל עת שיבקש זאת אחד הצדדים.</w:t>
      </w:r>
    </w:p>
    <w:p w14:paraId="264781FB" w14:textId="77777777" w:rsidR="00000000" w:rsidRDefault="00A32788">
      <w:pPr>
        <w:pStyle w:val="a0"/>
        <w:rPr>
          <w:rFonts w:hint="cs"/>
          <w:rtl/>
        </w:rPr>
      </w:pPr>
    </w:p>
    <w:p w14:paraId="20523441" w14:textId="77777777" w:rsidR="00000000" w:rsidRDefault="00A32788">
      <w:pPr>
        <w:pStyle w:val="a0"/>
        <w:rPr>
          <w:rFonts w:hint="cs"/>
          <w:rtl/>
        </w:rPr>
      </w:pPr>
      <w:r>
        <w:rPr>
          <w:rFonts w:hint="cs"/>
          <w:rtl/>
        </w:rPr>
        <w:t xml:space="preserve">התקנות שיותקנו יהיו דומות לתקנות בענייני גישור בבתי-המשפט לענייני משפחה, בשינויים המחויבים. </w:t>
      </w:r>
    </w:p>
    <w:p w14:paraId="0CAB72B0" w14:textId="77777777" w:rsidR="00000000" w:rsidRDefault="00A32788">
      <w:pPr>
        <w:pStyle w:val="a0"/>
        <w:rPr>
          <w:rFonts w:hint="cs"/>
          <w:rtl/>
        </w:rPr>
      </w:pPr>
    </w:p>
    <w:p w14:paraId="285B91F2" w14:textId="77777777" w:rsidR="00000000" w:rsidRDefault="00A32788">
      <w:pPr>
        <w:pStyle w:val="a0"/>
        <w:rPr>
          <w:rFonts w:hint="cs"/>
          <w:rtl/>
        </w:rPr>
      </w:pPr>
      <w:r>
        <w:rPr>
          <w:rFonts w:hint="cs"/>
          <w:rtl/>
        </w:rPr>
        <w:t>נוסף על גישור, מוצע להסמיך את בית-הדין להעביר סכסוך ה</w:t>
      </w:r>
      <w:r>
        <w:rPr>
          <w:rFonts w:hint="cs"/>
          <w:rtl/>
        </w:rPr>
        <w:t>נדון בפניו לבורר, גם כן בהסכמת הצדדים. הכוונה היא להעביר את ענייני הממון של בני הזוג לבורר מומחה, שיוכל לעזור לבית-הדין לקצר הליכים משפטיים ולהקל את הסבל של הצדדים.</w:t>
      </w:r>
    </w:p>
    <w:p w14:paraId="5BFAB9BE" w14:textId="77777777" w:rsidR="00000000" w:rsidRDefault="00A32788">
      <w:pPr>
        <w:pStyle w:val="a0"/>
        <w:rPr>
          <w:rFonts w:hint="cs"/>
          <w:rtl/>
        </w:rPr>
      </w:pPr>
    </w:p>
    <w:p w14:paraId="3CB49D25" w14:textId="77777777" w:rsidR="00000000" w:rsidRDefault="00A32788">
      <w:pPr>
        <w:pStyle w:val="af0"/>
        <w:rPr>
          <w:rtl/>
        </w:rPr>
      </w:pPr>
      <w:r>
        <w:rPr>
          <w:rtl/>
        </w:rPr>
        <w:t>משה גפני (יהדות התורה):</w:t>
      </w:r>
    </w:p>
    <w:p w14:paraId="77FD563A" w14:textId="77777777" w:rsidR="00000000" w:rsidRDefault="00A32788">
      <w:pPr>
        <w:pStyle w:val="a0"/>
        <w:rPr>
          <w:rtl/>
        </w:rPr>
      </w:pPr>
    </w:p>
    <w:p w14:paraId="4CE1DB57" w14:textId="77777777" w:rsidR="00000000" w:rsidRDefault="00A32788">
      <w:pPr>
        <w:pStyle w:val="a0"/>
        <w:rPr>
          <w:rFonts w:hint="cs"/>
          <w:rtl/>
        </w:rPr>
      </w:pPr>
      <w:r>
        <w:rPr>
          <w:rFonts w:hint="cs"/>
          <w:rtl/>
        </w:rPr>
        <w:t>מי ישלח את הבורר?</w:t>
      </w:r>
    </w:p>
    <w:p w14:paraId="0FA88495" w14:textId="77777777" w:rsidR="00000000" w:rsidRDefault="00A32788">
      <w:pPr>
        <w:pStyle w:val="a0"/>
        <w:ind w:firstLine="0"/>
        <w:rPr>
          <w:rFonts w:hint="cs"/>
          <w:rtl/>
        </w:rPr>
      </w:pPr>
    </w:p>
    <w:p w14:paraId="4EF2F1CA" w14:textId="77777777" w:rsidR="00000000" w:rsidRDefault="00A32788">
      <w:pPr>
        <w:pStyle w:val="-"/>
        <w:rPr>
          <w:rtl/>
        </w:rPr>
      </w:pPr>
      <w:bookmarkStart w:id="323" w:name="FS000000517T10_05_2004_20_46_07C"/>
      <w:bookmarkEnd w:id="323"/>
      <w:r>
        <w:rPr>
          <w:rtl/>
        </w:rPr>
        <w:t>שר המשפטים יוסף לפיד:</w:t>
      </w:r>
    </w:p>
    <w:p w14:paraId="5932ABEC" w14:textId="77777777" w:rsidR="00000000" w:rsidRDefault="00A32788">
      <w:pPr>
        <w:pStyle w:val="a0"/>
        <w:rPr>
          <w:rtl/>
        </w:rPr>
      </w:pPr>
    </w:p>
    <w:p w14:paraId="07FA58E6" w14:textId="77777777" w:rsidR="00000000" w:rsidRDefault="00A32788">
      <w:pPr>
        <w:pStyle w:val="a0"/>
        <w:rPr>
          <w:rFonts w:hint="cs"/>
          <w:rtl/>
        </w:rPr>
      </w:pPr>
      <w:r>
        <w:rPr>
          <w:rFonts w:hint="cs"/>
          <w:rtl/>
        </w:rPr>
        <w:t>בית-הדין, בהסכמת הצדדים</w:t>
      </w:r>
      <w:r>
        <w:rPr>
          <w:rFonts w:hint="cs"/>
          <w:rtl/>
        </w:rPr>
        <w:t>.</w:t>
      </w:r>
    </w:p>
    <w:p w14:paraId="2A313311" w14:textId="77777777" w:rsidR="00000000" w:rsidRDefault="00A32788">
      <w:pPr>
        <w:pStyle w:val="a0"/>
        <w:rPr>
          <w:rFonts w:hint="cs"/>
          <w:rtl/>
        </w:rPr>
      </w:pPr>
    </w:p>
    <w:p w14:paraId="3C80DFE7" w14:textId="77777777" w:rsidR="00000000" w:rsidRDefault="00A32788">
      <w:pPr>
        <w:pStyle w:val="a0"/>
        <w:rPr>
          <w:rFonts w:hint="cs"/>
          <w:rtl/>
        </w:rPr>
      </w:pPr>
      <w:r>
        <w:rPr>
          <w:rFonts w:hint="cs"/>
          <w:rtl/>
        </w:rPr>
        <w:t>אני מבקש מחברי הכנסת לתמוך בהצעה ולהעבירה לוועדת החוקה להכנה לקריאה שנייה ושלישית.</w:t>
      </w:r>
    </w:p>
    <w:p w14:paraId="371A7AC2" w14:textId="77777777" w:rsidR="00000000" w:rsidRDefault="00A32788">
      <w:pPr>
        <w:pStyle w:val="a0"/>
        <w:rPr>
          <w:rFonts w:hint="cs"/>
          <w:rtl/>
        </w:rPr>
      </w:pPr>
    </w:p>
    <w:p w14:paraId="0DE43627" w14:textId="77777777" w:rsidR="00000000" w:rsidRDefault="00A32788">
      <w:pPr>
        <w:pStyle w:val="af1"/>
        <w:rPr>
          <w:rtl/>
        </w:rPr>
      </w:pPr>
      <w:r>
        <w:rPr>
          <w:rtl/>
        </w:rPr>
        <w:t>היו"ר יולי-יואל אדלשטיין:</w:t>
      </w:r>
    </w:p>
    <w:p w14:paraId="06FE2933" w14:textId="77777777" w:rsidR="00000000" w:rsidRDefault="00A32788">
      <w:pPr>
        <w:pStyle w:val="a0"/>
        <w:rPr>
          <w:rtl/>
        </w:rPr>
      </w:pPr>
    </w:p>
    <w:p w14:paraId="5F7F3163" w14:textId="77777777" w:rsidR="00000000" w:rsidRDefault="00A32788">
      <w:pPr>
        <w:pStyle w:val="a0"/>
        <w:rPr>
          <w:rFonts w:hint="cs"/>
          <w:rtl/>
        </w:rPr>
      </w:pPr>
      <w:r>
        <w:rPr>
          <w:rFonts w:hint="cs"/>
          <w:rtl/>
        </w:rPr>
        <w:t xml:space="preserve">תודה לחבר הכנסת טומי לפיד, שר המשפטים. רשימת הדוברים: חבר הכנסת אופיר פינס-פז </w:t>
      </w:r>
      <w:r>
        <w:rPr>
          <w:rtl/>
        </w:rPr>
        <w:t>–</w:t>
      </w:r>
      <w:r>
        <w:rPr>
          <w:rFonts w:hint="cs"/>
          <w:rtl/>
        </w:rPr>
        <w:t xml:space="preserve"> אינו נוכח. חבר הכנסת ג'מאל זחאלקה </w:t>
      </w:r>
      <w:r>
        <w:rPr>
          <w:rtl/>
        </w:rPr>
        <w:t>–</w:t>
      </w:r>
      <w:r>
        <w:rPr>
          <w:rFonts w:hint="cs"/>
          <w:rtl/>
        </w:rPr>
        <w:t xml:space="preserve"> אינו נוכח. חבר הכנסת יעקב </w:t>
      </w:r>
      <w:r>
        <w:rPr>
          <w:rFonts w:hint="cs"/>
          <w:rtl/>
        </w:rPr>
        <w:t xml:space="preserve">מרגי </w:t>
      </w:r>
      <w:r>
        <w:rPr>
          <w:rtl/>
        </w:rPr>
        <w:t>–</w:t>
      </w:r>
      <w:r>
        <w:rPr>
          <w:rFonts w:hint="cs"/>
          <w:rtl/>
        </w:rPr>
        <w:t xml:space="preserve"> אינו נוכח. חבר הכנסת אורי יהודה אריאל - בבקשה, אדוני.</w:t>
      </w:r>
    </w:p>
    <w:p w14:paraId="2D969515" w14:textId="77777777" w:rsidR="00000000" w:rsidRDefault="00A32788">
      <w:pPr>
        <w:pStyle w:val="a0"/>
        <w:ind w:firstLine="0"/>
        <w:rPr>
          <w:rFonts w:hint="cs"/>
          <w:rtl/>
        </w:rPr>
      </w:pPr>
    </w:p>
    <w:p w14:paraId="04E2129C" w14:textId="77777777" w:rsidR="00000000" w:rsidRDefault="00A32788">
      <w:pPr>
        <w:pStyle w:val="a"/>
        <w:rPr>
          <w:rtl/>
        </w:rPr>
      </w:pPr>
      <w:bookmarkStart w:id="324" w:name="FS000000713T10_05_2004_20_47_12"/>
      <w:bookmarkStart w:id="325" w:name="_Toc80592893"/>
      <w:bookmarkEnd w:id="324"/>
      <w:r>
        <w:rPr>
          <w:rFonts w:hint="eastAsia"/>
          <w:rtl/>
        </w:rPr>
        <w:t>אורי</w:t>
      </w:r>
      <w:r>
        <w:rPr>
          <w:rtl/>
        </w:rPr>
        <w:t xml:space="preserve"> יהודה אריאל (האיחוד הלאומי - ישראל ביתנו):</w:t>
      </w:r>
      <w:bookmarkEnd w:id="325"/>
    </w:p>
    <w:p w14:paraId="6FF0A530" w14:textId="77777777" w:rsidR="00000000" w:rsidRDefault="00A32788">
      <w:pPr>
        <w:pStyle w:val="a0"/>
        <w:rPr>
          <w:rFonts w:hint="cs"/>
          <w:rtl/>
        </w:rPr>
      </w:pPr>
    </w:p>
    <w:p w14:paraId="7DFE1D51" w14:textId="77777777" w:rsidR="00000000" w:rsidRDefault="00A32788">
      <w:pPr>
        <w:pStyle w:val="a0"/>
        <w:rPr>
          <w:rFonts w:hint="cs"/>
          <w:rtl/>
        </w:rPr>
      </w:pPr>
      <w:r>
        <w:rPr>
          <w:rFonts w:hint="cs"/>
          <w:rtl/>
        </w:rPr>
        <w:t>אדוני השר, חברי חברי הכנסת, אדוני היושב-ראש - חבר הכנסת גפני, האם תואיל לעזור לגברת בראשי או שתתעלם ממנה במופגן נוכח פני האומה?</w:t>
      </w:r>
    </w:p>
    <w:p w14:paraId="18B7A86F" w14:textId="77777777" w:rsidR="00000000" w:rsidRDefault="00A32788">
      <w:pPr>
        <w:pStyle w:val="a0"/>
        <w:ind w:firstLine="0"/>
        <w:rPr>
          <w:rFonts w:hint="cs"/>
          <w:rtl/>
        </w:rPr>
      </w:pPr>
    </w:p>
    <w:p w14:paraId="58C5757A" w14:textId="77777777" w:rsidR="00000000" w:rsidRDefault="00A32788">
      <w:pPr>
        <w:pStyle w:val="af0"/>
        <w:rPr>
          <w:rtl/>
        </w:rPr>
      </w:pPr>
      <w:r>
        <w:rPr>
          <w:rFonts w:hint="eastAsia"/>
          <w:rtl/>
        </w:rPr>
        <w:t>משה</w:t>
      </w:r>
      <w:r>
        <w:rPr>
          <w:rtl/>
        </w:rPr>
        <w:t xml:space="preserve"> גפני (יהדות </w:t>
      </w:r>
      <w:r>
        <w:rPr>
          <w:rtl/>
        </w:rPr>
        <w:t>התורה):</w:t>
      </w:r>
    </w:p>
    <w:p w14:paraId="2A38AA47" w14:textId="77777777" w:rsidR="00000000" w:rsidRDefault="00A32788">
      <w:pPr>
        <w:pStyle w:val="a0"/>
        <w:rPr>
          <w:rFonts w:hint="cs"/>
          <w:rtl/>
        </w:rPr>
      </w:pPr>
    </w:p>
    <w:p w14:paraId="5AE94147" w14:textId="77777777" w:rsidR="00000000" w:rsidRDefault="00A32788">
      <w:pPr>
        <w:pStyle w:val="a0"/>
        <w:rPr>
          <w:rFonts w:hint="cs"/>
          <w:rtl/>
        </w:rPr>
      </w:pPr>
      <w:r>
        <w:rPr>
          <w:rFonts w:hint="cs"/>
          <w:rtl/>
        </w:rPr>
        <w:t>- - -</w:t>
      </w:r>
    </w:p>
    <w:p w14:paraId="417A38AE" w14:textId="77777777" w:rsidR="00000000" w:rsidRDefault="00A32788">
      <w:pPr>
        <w:pStyle w:val="a0"/>
        <w:ind w:firstLine="0"/>
        <w:rPr>
          <w:rFonts w:hint="cs"/>
          <w:rtl/>
        </w:rPr>
      </w:pPr>
    </w:p>
    <w:p w14:paraId="08DD36AB" w14:textId="77777777" w:rsidR="00000000" w:rsidRDefault="00A32788">
      <w:pPr>
        <w:pStyle w:val="-"/>
        <w:rPr>
          <w:rtl/>
        </w:rPr>
      </w:pPr>
      <w:bookmarkStart w:id="326" w:name="FS000000713T10_05_2004_20_48_19C"/>
      <w:bookmarkEnd w:id="326"/>
      <w:r>
        <w:rPr>
          <w:rtl/>
        </w:rPr>
        <w:t>אורי יהודה אריאל (האיחוד הלאומי - ישראל ביתנו):</w:t>
      </w:r>
    </w:p>
    <w:p w14:paraId="2986EE3A" w14:textId="77777777" w:rsidR="00000000" w:rsidRDefault="00A32788">
      <w:pPr>
        <w:pStyle w:val="a0"/>
        <w:rPr>
          <w:rtl/>
        </w:rPr>
      </w:pPr>
    </w:p>
    <w:p w14:paraId="386DF213" w14:textId="77777777" w:rsidR="00000000" w:rsidRDefault="00A32788">
      <w:pPr>
        <w:pStyle w:val="a0"/>
        <w:rPr>
          <w:rFonts w:hint="cs"/>
          <w:rtl/>
        </w:rPr>
      </w:pPr>
      <w:r>
        <w:rPr>
          <w:rFonts w:hint="cs"/>
          <w:rtl/>
        </w:rPr>
        <w:t>אין בעיה, חשבתי שלא שמת לב, עכשיו זה עניינך.</w:t>
      </w:r>
    </w:p>
    <w:p w14:paraId="6CEC95EC" w14:textId="77777777" w:rsidR="00000000" w:rsidRDefault="00A32788">
      <w:pPr>
        <w:pStyle w:val="a0"/>
        <w:rPr>
          <w:rFonts w:hint="cs"/>
          <w:rtl/>
        </w:rPr>
      </w:pPr>
    </w:p>
    <w:p w14:paraId="4B406277" w14:textId="77777777" w:rsidR="00000000" w:rsidRDefault="00A32788">
      <w:pPr>
        <w:pStyle w:val="a0"/>
        <w:rPr>
          <w:rFonts w:hint="cs"/>
          <w:rtl/>
        </w:rPr>
      </w:pPr>
      <w:r>
        <w:rPr>
          <w:rFonts w:hint="cs"/>
          <w:rtl/>
        </w:rPr>
        <w:t>אדוני שר המשפטים, אני רוצה לשאול שאלה שבעיני היא חשובה: אם שני הצדדים המתדיינים מבקשים ללכת לבורר או למגשר, לצורך העניין זה אותו דבר, ובית-הדין א</w:t>
      </w:r>
      <w:r>
        <w:rPr>
          <w:rFonts w:hint="cs"/>
          <w:rtl/>
        </w:rPr>
        <w:t xml:space="preserve">ינו מעוניין, זה בידם? </w:t>
      </w:r>
    </w:p>
    <w:p w14:paraId="000E4015" w14:textId="77777777" w:rsidR="00000000" w:rsidRDefault="00A32788">
      <w:pPr>
        <w:pStyle w:val="a0"/>
        <w:ind w:firstLine="0"/>
        <w:rPr>
          <w:rFonts w:hint="cs"/>
          <w:rtl/>
        </w:rPr>
      </w:pPr>
    </w:p>
    <w:p w14:paraId="3DBD18BB" w14:textId="77777777" w:rsidR="00000000" w:rsidRDefault="00A32788">
      <w:pPr>
        <w:pStyle w:val="af0"/>
        <w:rPr>
          <w:rtl/>
        </w:rPr>
      </w:pPr>
      <w:r>
        <w:rPr>
          <w:rFonts w:hint="eastAsia"/>
          <w:rtl/>
        </w:rPr>
        <w:t>שר</w:t>
      </w:r>
      <w:r>
        <w:rPr>
          <w:rtl/>
        </w:rPr>
        <w:t xml:space="preserve"> המשפטים יוסף לפיד:</w:t>
      </w:r>
    </w:p>
    <w:p w14:paraId="1A6A9322" w14:textId="77777777" w:rsidR="00000000" w:rsidRDefault="00A32788">
      <w:pPr>
        <w:pStyle w:val="a0"/>
        <w:rPr>
          <w:rFonts w:hint="cs"/>
          <w:rtl/>
        </w:rPr>
      </w:pPr>
    </w:p>
    <w:p w14:paraId="059B2E43" w14:textId="77777777" w:rsidR="00000000" w:rsidRDefault="00A32788">
      <w:pPr>
        <w:pStyle w:val="a0"/>
        <w:rPr>
          <w:rFonts w:hint="cs"/>
          <w:rtl/>
        </w:rPr>
      </w:pPr>
      <w:r>
        <w:rPr>
          <w:rFonts w:hint="cs"/>
          <w:rtl/>
        </w:rPr>
        <w:t>כל אדם יכול ללכת לבורר, ללא קשר עם המשפט.</w:t>
      </w:r>
    </w:p>
    <w:p w14:paraId="2D4A6894" w14:textId="77777777" w:rsidR="00000000" w:rsidRDefault="00A32788">
      <w:pPr>
        <w:pStyle w:val="a0"/>
        <w:ind w:firstLine="0"/>
        <w:rPr>
          <w:rFonts w:hint="cs"/>
          <w:rtl/>
        </w:rPr>
      </w:pPr>
    </w:p>
    <w:p w14:paraId="1A9ABE00" w14:textId="77777777" w:rsidR="00000000" w:rsidRDefault="00A32788">
      <w:pPr>
        <w:pStyle w:val="-"/>
        <w:rPr>
          <w:rtl/>
        </w:rPr>
      </w:pPr>
      <w:bookmarkStart w:id="327" w:name="FS000000713T10_05_2004_20_49_10C"/>
      <w:bookmarkEnd w:id="327"/>
      <w:r>
        <w:rPr>
          <w:rtl/>
        </w:rPr>
        <w:t>אורי יהודה אריאל (האיחוד הלאומי - ישראל ביתנו):</w:t>
      </w:r>
    </w:p>
    <w:p w14:paraId="3D77BD5F" w14:textId="77777777" w:rsidR="00000000" w:rsidRDefault="00A32788">
      <w:pPr>
        <w:pStyle w:val="a0"/>
        <w:rPr>
          <w:rtl/>
        </w:rPr>
      </w:pPr>
    </w:p>
    <w:p w14:paraId="35A8C845" w14:textId="77777777" w:rsidR="00000000" w:rsidRDefault="00A32788">
      <w:pPr>
        <w:pStyle w:val="a0"/>
        <w:rPr>
          <w:rFonts w:hint="cs"/>
          <w:rtl/>
        </w:rPr>
      </w:pPr>
      <w:r>
        <w:rPr>
          <w:rFonts w:hint="cs"/>
          <w:rtl/>
        </w:rPr>
        <w:t>סליחה, שר המשפטים, התחיל דיון והם הגיעו לבית-הדין הרבני. לא מדובר על שניים שהלכו הצדה. הם התחילו דיון בבית-הדין הרבני</w:t>
      </w:r>
      <w:r>
        <w:rPr>
          <w:rFonts w:hint="cs"/>
          <w:rtl/>
        </w:rPr>
        <w:t xml:space="preserve"> ועכשיו הם אומרים: אנחנו מבקשים. אומר בית-הדין הרבני: לא, ונימוקיו עמו. הם יכולים לצאת, הם יכולים להכריח אותו? איך הסיטואציה הזאת?</w:t>
      </w:r>
    </w:p>
    <w:p w14:paraId="2717C1FB" w14:textId="77777777" w:rsidR="00000000" w:rsidRDefault="00A32788">
      <w:pPr>
        <w:pStyle w:val="a0"/>
        <w:ind w:firstLine="0"/>
        <w:rPr>
          <w:rFonts w:hint="cs"/>
          <w:rtl/>
        </w:rPr>
      </w:pPr>
    </w:p>
    <w:p w14:paraId="55797587" w14:textId="77777777" w:rsidR="00000000" w:rsidRDefault="00A32788">
      <w:pPr>
        <w:pStyle w:val="af0"/>
        <w:rPr>
          <w:rtl/>
        </w:rPr>
      </w:pPr>
      <w:r>
        <w:rPr>
          <w:rFonts w:hint="eastAsia"/>
          <w:rtl/>
        </w:rPr>
        <w:t>שר</w:t>
      </w:r>
      <w:r>
        <w:rPr>
          <w:rtl/>
        </w:rPr>
        <w:t xml:space="preserve"> המשפטים יוסף לפיד:</w:t>
      </w:r>
    </w:p>
    <w:p w14:paraId="2F9E907D" w14:textId="77777777" w:rsidR="00000000" w:rsidRDefault="00A32788">
      <w:pPr>
        <w:pStyle w:val="a0"/>
        <w:rPr>
          <w:rFonts w:hint="cs"/>
          <w:rtl/>
        </w:rPr>
      </w:pPr>
    </w:p>
    <w:p w14:paraId="7119DA15" w14:textId="77777777" w:rsidR="00000000" w:rsidRDefault="00A32788">
      <w:pPr>
        <w:pStyle w:val="a0"/>
        <w:rPr>
          <w:rFonts w:hint="cs"/>
          <w:rtl/>
        </w:rPr>
      </w:pPr>
      <w:r>
        <w:rPr>
          <w:rFonts w:hint="cs"/>
          <w:rtl/>
        </w:rPr>
        <w:t>הדבר נתון לשיקול דעתו של הדיין.</w:t>
      </w:r>
    </w:p>
    <w:p w14:paraId="07D04D32" w14:textId="77777777" w:rsidR="00000000" w:rsidRDefault="00A32788">
      <w:pPr>
        <w:pStyle w:val="a0"/>
        <w:ind w:firstLine="0"/>
        <w:rPr>
          <w:rFonts w:hint="cs"/>
          <w:rtl/>
        </w:rPr>
      </w:pPr>
    </w:p>
    <w:p w14:paraId="5D2E2A7D" w14:textId="77777777" w:rsidR="00000000" w:rsidRDefault="00A32788">
      <w:pPr>
        <w:pStyle w:val="-"/>
        <w:rPr>
          <w:rtl/>
        </w:rPr>
      </w:pPr>
      <w:bookmarkStart w:id="328" w:name="FS000000713T10_05_2004_20_50_28C"/>
      <w:bookmarkEnd w:id="328"/>
      <w:r>
        <w:rPr>
          <w:rtl/>
        </w:rPr>
        <w:t>אורי יהודה אריאל (האיחוד הלאומי - ישראל ביתנו):</w:t>
      </w:r>
    </w:p>
    <w:p w14:paraId="4F20E782" w14:textId="77777777" w:rsidR="00000000" w:rsidRDefault="00A32788">
      <w:pPr>
        <w:pStyle w:val="a0"/>
        <w:rPr>
          <w:rtl/>
        </w:rPr>
      </w:pPr>
    </w:p>
    <w:p w14:paraId="3C5E47DC" w14:textId="77777777" w:rsidR="00000000" w:rsidRDefault="00A32788">
      <w:pPr>
        <w:pStyle w:val="a0"/>
        <w:rPr>
          <w:rFonts w:hint="cs"/>
          <w:rtl/>
        </w:rPr>
      </w:pPr>
      <w:r>
        <w:rPr>
          <w:rFonts w:hint="cs"/>
          <w:rtl/>
        </w:rPr>
        <w:t>אך ורק? אני רוצה לה</w:t>
      </w:r>
      <w:r>
        <w:rPr>
          <w:rFonts w:hint="cs"/>
          <w:rtl/>
        </w:rPr>
        <w:t>בין.</w:t>
      </w:r>
    </w:p>
    <w:p w14:paraId="07F79067" w14:textId="77777777" w:rsidR="00000000" w:rsidRDefault="00A32788">
      <w:pPr>
        <w:pStyle w:val="a0"/>
        <w:rPr>
          <w:rFonts w:hint="cs"/>
          <w:rtl/>
        </w:rPr>
      </w:pPr>
    </w:p>
    <w:p w14:paraId="3F6B6BDA" w14:textId="77777777" w:rsidR="00000000" w:rsidRDefault="00A32788">
      <w:pPr>
        <w:pStyle w:val="af0"/>
        <w:rPr>
          <w:rtl/>
        </w:rPr>
      </w:pPr>
      <w:r>
        <w:rPr>
          <w:rFonts w:hint="eastAsia"/>
          <w:rtl/>
        </w:rPr>
        <w:t>שר</w:t>
      </w:r>
      <w:r>
        <w:rPr>
          <w:rtl/>
        </w:rPr>
        <w:t xml:space="preserve"> המשפטים יוסף לפיד:</w:t>
      </w:r>
    </w:p>
    <w:p w14:paraId="17155906" w14:textId="77777777" w:rsidR="00000000" w:rsidRDefault="00A32788">
      <w:pPr>
        <w:pStyle w:val="a0"/>
        <w:rPr>
          <w:rFonts w:hint="cs"/>
          <w:rtl/>
        </w:rPr>
      </w:pPr>
    </w:p>
    <w:p w14:paraId="2904F1F4" w14:textId="77777777" w:rsidR="00000000" w:rsidRDefault="00A32788">
      <w:pPr>
        <w:pStyle w:val="a0"/>
        <w:rPr>
          <w:rFonts w:hint="cs"/>
          <w:rtl/>
        </w:rPr>
      </w:pPr>
      <w:r>
        <w:rPr>
          <w:rFonts w:hint="cs"/>
          <w:rtl/>
        </w:rPr>
        <w:t>אני לא רוצה להסתכן במתן אינפורמציה לא מדויקת. לפי מיטב ידיעתי, הדבר נתון - - -</w:t>
      </w:r>
    </w:p>
    <w:p w14:paraId="3DC2EF03" w14:textId="77777777" w:rsidR="00000000" w:rsidRDefault="00A32788">
      <w:pPr>
        <w:pStyle w:val="a0"/>
        <w:ind w:firstLine="0"/>
        <w:rPr>
          <w:rFonts w:hint="cs"/>
          <w:rtl/>
        </w:rPr>
      </w:pPr>
    </w:p>
    <w:p w14:paraId="7A5829F7" w14:textId="77777777" w:rsidR="00000000" w:rsidRDefault="00A32788">
      <w:pPr>
        <w:pStyle w:val="af1"/>
        <w:rPr>
          <w:rtl/>
        </w:rPr>
      </w:pPr>
      <w:r>
        <w:rPr>
          <w:rtl/>
        </w:rPr>
        <w:t>היו"ר יולי-יואל אדלשטיין:</w:t>
      </w:r>
    </w:p>
    <w:p w14:paraId="234EEDCE" w14:textId="77777777" w:rsidR="00000000" w:rsidRDefault="00A32788">
      <w:pPr>
        <w:pStyle w:val="a0"/>
        <w:rPr>
          <w:rtl/>
        </w:rPr>
      </w:pPr>
    </w:p>
    <w:p w14:paraId="2605C217" w14:textId="77777777" w:rsidR="00000000" w:rsidRDefault="00A32788">
      <w:pPr>
        <w:pStyle w:val="a0"/>
        <w:rPr>
          <w:rFonts w:hint="cs"/>
          <w:rtl/>
        </w:rPr>
      </w:pPr>
      <w:r>
        <w:rPr>
          <w:rFonts w:hint="cs"/>
          <w:rtl/>
        </w:rPr>
        <w:t>אני חושב שהשאלות רלוונטיות, וצריך לברר אותן בוועדת החוקה בהכנה לקריאה השנייה והשלישית,</w:t>
      </w:r>
      <w:r>
        <w:rPr>
          <w:rtl/>
        </w:rPr>
        <w:t xml:space="preserve"> </w:t>
      </w:r>
      <w:r>
        <w:rPr>
          <w:rFonts w:hint="cs"/>
          <w:rtl/>
        </w:rPr>
        <w:t>אם נאשר את ההצעה בקריאה ראשונה.</w:t>
      </w:r>
    </w:p>
    <w:p w14:paraId="45F3C66B" w14:textId="77777777" w:rsidR="00000000" w:rsidRDefault="00A32788">
      <w:pPr>
        <w:pStyle w:val="a0"/>
        <w:ind w:firstLine="0"/>
        <w:rPr>
          <w:rFonts w:hint="cs"/>
          <w:rtl/>
        </w:rPr>
      </w:pPr>
    </w:p>
    <w:p w14:paraId="340FDD73" w14:textId="77777777" w:rsidR="00000000" w:rsidRDefault="00A32788">
      <w:pPr>
        <w:pStyle w:val="-"/>
        <w:rPr>
          <w:rtl/>
        </w:rPr>
      </w:pPr>
      <w:bookmarkStart w:id="329" w:name="FS000000713T10_05_2004_20_51_32C"/>
      <w:bookmarkEnd w:id="329"/>
      <w:r>
        <w:rPr>
          <w:rtl/>
        </w:rPr>
        <w:t>אורי יהודה אריאל (האיחוד הלאומי - ישראל ביתנו):</w:t>
      </w:r>
    </w:p>
    <w:p w14:paraId="5FAF51CD" w14:textId="77777777" w:rsidR="00000000" w:rsidRDefault="00A32788">
      <w:pPr>
        <w:pStyle w:val="a0"/>
        <w:rPr>
          <w:rtl/>
        </w:rPr>
      </w:pPr>
    </w:p>
    <w:p w14:paraId="63E21B2F" w14:textId="77777777" w:rsidR="00000000" w:rsidRDefault="00A32788">
      <w:pPr>
        <w:pStyle w:val="a0"/>
        <w:rPr>
          <w:rFonts w:hint="cs"/>
          <w:rtl/>
        </w:rPr>
      </w:pPr>
      <w:r>
        <w:rPr>
          <w:rFonts w:hint="cs"/>
          <w:rtl/>
        </w:rPr>
        <w:t>בסדר, גם בקריאה ראשונה, אם יש שאלות - - -</w:t>
      </w:r>
    </w:p>
    <w:p w14:paraId="7439C19F" w14:textId="77777777" w:rsidR="00000000" w:rsidRDefault="00A32788">
      <w:pPr>
        <w:pStyle w:val="a0"/>
        <w:ind w:firstLine="0"/>
        <w:rPr>
          <w:rFonts w:hint="cs"/>
          <w:rtl/>
        </w:rPr>
      </w:pPr>
    </w:p>
    <w:p w14:paraId="66C5F203" w14:textId="77777777" w:rsidR="00000000" w:rsidRDefault="00A32788">
      <w:pPr>
        <w:pStyle w:val="af1"/>
        <w:rPr>
          <w:rtl/>
        </w:rPr>
      </w:pPr>
      <w:r>
        <w:rPr>
          <w:rtl/>
        </w:rPr>
        <w:t>היו"ר יולי-יואל אדלשטיין:</w:t>
      </w:r>
    </w:p>
    <w:p w14:paraId="52E243AA" w14:textId="77777777" w:rsidR="00000000" w:rsidRDefault="00A32788">
      <w:pPr>
        <w:pStyle w:val="a0"/>
        <w:rPr>
          <w:rtl/>
        </w:rPr>
      </w:pPr>
    </w:p>
    <w:p w14:paraId="4D4AC426" w14:textId="77777777" w:rsidR="00000000" w:rsidRDefault="00A32788">
      <w:pPr>
        <w:pStyle w:val="a0"/>
        <w:rPr>
          <w:rFonts w:hint="cs"/>
          <w:rtl/>
        </w:rPr>
      </w:pPr>
      <w:r>
        <w:rPr>
          <w:rFonts w:hint="cs"/>
          <w:rtl/>
        </w:rPr>
        <w:t>השאלה מאוד במקום. המקום לדון בה הוא ועדת החוקה.</w:t>
      </w:r>
    </w:p>
    <w:p w14:paraId="4853B527" w14:textId="77777777" w:rsidR="00000000" w:rsidRDefault="00A32788">
      <w:pPr>
        <w:pStyle w:val="a0"/>
        <w:ind w:firstLine="0"/>
        <w:rPr>
          <w:rFonts w:hint="cs"/>
          <w:rtl/>
        </w:rPr>
      </w:pPr>
    </w:p>
    <w:p w14:paraId="4E5980B8" w14:textId="77777777" w:rsidR="00000000" w:rsidRDefault="00A32788">
      <w:pPr>
        <w:pStyle w:val="-"/>
        <w:rPr>
          <w:rtl/>
        </w:rPr>
      </w:pPr>
      <w:bookmarkStart w:id="330" w:name="FS000000713T10_05_2004_20_51_49C"/>
      <w:bookmarkEnd w:id="330"/>
      <w:r>
        <w:rPr>
          <w:rtl/>
        </w:rPr>
        <w:t>אורי יהודה אריאל (האיחוד הלאומי - ישראל ביתנו):</w:t>
      </w:r>
    </w:p>
    <w:p w14:paraId="5AABEDBB" w14:textId="77777777" w:rsidR="00000000" w:rsidRDefault="00A32788">
      <w:pPr>
        <w:pStyle w:val="a0"/>
        <w:rPr>
          <w:rtl/>
        </w:rPr>
      </w:pPr>
    </w:p>
    <w:p w14:paraId="10CC0570" w14:textId="77777777" w:rsidR="00000000" w:rsidRDefault="00A32788">
      <w:pPr>
        <w:pStyle w:val="a0"/>
        <w:rPr>
          <w:rFonts w:hint="cs"/>
          <w:rtl/>
        </w:rPr>
      </w:pPr>
      <w:r>
        <w:rPr>
          <w:rFonts w:hint="cs"/>
          <w:rtl/>
        </w:rPr>
        <w:t>אני שומע את הערת היושב-ראש ואני שומע את</w:t>
      </w:r>
      <w:r>
        <w:rPr>
          <w:rFonts w:hint="cs"/>
          <w:rtl/>
        </w:rPr>
        <w:t xml:space="preserve"> תשובת שר המשפטים. אני רוצה לגעת רק בנקודה אחת, ברשותכם: שנים רבות הרבה רבנים קוראים לעשות בוררויות ופישורים מחוץ לבתי-המשפט, כדי להקל את העומס בבתי-המשפט, כדי להגיע לתוצאות יותר מהירות ולחסוך את הסבל, ברוב הדברים שנגע בהם שר המשפטים. שנים רבות שרי משפטים </w:t>
      </w:r>
      <w:r>
        <w:rPr>
          <w:rFonts w:hint="cs"/>
          <w:rtl/>
        </w:rPr>
        <w:t>ויועצים משפטיים ואחרים מאוד התקוממו נגד זה, כאילו הרבנים קוראים לצאת מחוץ לחוק, מחוץ למערכת המשפטית הנורמטיבית המקובלת. אני שמח שמבינים, שיש מקום לכל שני בעלי דין שמצליחים לגמור את זה מחוץ לכותלי בית-משפט או בית-דין רבני זה או אחר - שזו שיטה עדיפה ויותר טו</w:t>
      </w:r>
      <w:r>
        <w:rPr>
          <w:rFonts w:hint="cs"/>
          <w:rtl/>
        </w:rPr>
        <w:t xml:space="preserve">בה לכולם. </w:t>
      </w:r>
    </w:p>
    <w:p w14:paraId="7DF95FBE" w14:textId="77777777" w:rsidR="00000000" w:rsidRDefault="00A32788">
      <w:pPr>
        <w:pStyle w:val="a0"/>
        <w:rPr>
          <w:rFonts w:hint="cs"/>
          <w:rtl/>
        </w:rPr>
      </w:pPr>
    </w:p>
    <w:p w14:paraId="62DAF5DB" w14:textId="77777777" w:rsidR="00000000" w:rsidRDefault="00A32788">
      <w:pPr>
        <w:pStyle w:val="a0"/>
        <w:rPr>
          <w:rFonts w:hint="cs"/>
          <w:rtl/>
        </w:rPr>
      </w:pPr>
      <w:r>
        <w:rPr>
          <w:rFonts w:hint="cs"/>
          <w:rtl/>
        </w:rPr>
        <w:t>אם יהיו יותר אנשים שיבחרו בדרך הזאת של גישור-פישור מחוץ למערכת המשפטית, שלמרות כל המאמצים בסך הכול היא קורסת מעודף תיקים והוצאה לפועל וכל מה שכרוך בזה, נמצאנו נשכרים. הלוואי שרבים וטובים ילכו בדרך הזאת. תודה.</w:t>
      </w:r>
    </w:p>
    <w:p w14:paraId="0516B9E3" w14:textId="77777777" w:rsidR="00000000" w:rsidRDefault="00A32788">
      <w:pPr>
        <w:pStyle w:val="a0"/>
        <w:ind w:firstLine="0"/>
        <w:rPr>
          <w:rFonts w:hint="cs"/>
          <w:rtl/>
        </w:rPr>
      </w:pPr>
    </w:p>
    <w:p w14:paraId="53E5FF72" w14:textId="77777777" w:rsidR="00000000" w:rsidRDefault="00A32788">
      <w:pPr>
        <w:pStyle w:val="af1"/>
        <w:rPr>
          <w:rtl/>
        </w:rPr>
      </w:pPr>
      <w:r>
        <w:rPr>
          <w:rtl/>
        </w:rPr>
        <w:t>היו"ר יולי-יואל אדלשטיין:</w:t>
      </w:r>
    </w:p>
    <w:p w14:paraId="3985AB48" w14:textId="77777777" w:rsidR="00000000" w:rsidRDefault="00A32788">
      <w:pPr>
        <w:pStyle w:val="a0"/>
        <w:rPr>
          <w:rtl/>
        </w:rPr>
      </w:pPr>
    </w:p>
    <w:p w14:paraId="5808AE17" w14:textId="77777777" w:rsidR="00000000" w:rsidRDefault="00A32788">
      <w:pPr>
        <w:pStyle w:val="a0"/>
        <w:rPr>
          <w:rFonts w:hint="cs"/>
          <w:rtl/>
        </w:rPr>
      </w:pPr>
      <w:r>
        <w:rPr>
          <w:rFonts w:hint="cs"/>
          <w:rtl/>
        </w:rPr>
        <w:t>תודה לח</w:t>
      </w:r>
      <w:r>
        <w:rPr>
          <w:rFonts w:hint="cs"/>
          <w:rtl/>
        </w:rPr>
        <w:t>בר הכנסת אורי אריאל. חבר הכנסת אברהם רביץ - לא כאן. חבר הכנסת איוב קרא. חבר הכנסת טלב אלסאנע. חבר הכנסת חיים אורון. חבר הכנסת עבד-אלמאלכ דהאמשה. חבר הכנסת ישראל אייכלר - בבקשה, אדוני.</w:t>
      </w:r>
    </w:p>
    <w:p w14:paraId="600B8664" w14:textId="77777777" w:rsidR="00000000" w:rsidRDefault="00A32788">
      <w:pPr>
        <w:pStyle w:val="a0"/>
        <w:ind w:firstLine="0"/>
        <w:rPr>
          <w:rFonts w:hint="cs"/>
          <w:rtl/>
        </w:rPr>
      </w:pPr>
    </w:p>
    <w:p w14:paraId="352F8298" w14:textId="77777777" w:rsidR="00000000" w:rsidRDefault="00A32788">
      <w:pPr>
        <w:pStyle w:val="a"/>
        <w:rPr>
          <w:rtl/>
        </w:rPr>
      </w:pPr>
      <w:bookmarkStart w:id="331" w:name="FS000001057T10_05_2004_20_55_13"/>
      <w:bookmarkStart w:id="332" w:name="_Toc80592894"/>
      <w:bookmarkEnd w:id="331"/>
      <w:r>
        <w:rPr>
          <w:rFonts w:hint="eastAsia"/>
          <w:rtl/>
        </w:rPr>
        <w:t>ישראל</w:t>
      </w:r>
      <w:r>
        <w:rPr>
          <w:rtl/>
        </w:rPr>
        <w:t xml:space="preserve"> אייכלר (יהדות התורה):</w:t>
      </w:r>
      <w:bookmarkEnd w:id="332"/>
    </w:p>
    <w:p w14:paraId="7AB1DA01" w14:textId="77777777" w:rsidR="00000000" w:rsidRDefault="00A32788">
      <w:pPr>
        <w:pStyle w:val="a0"/>
        <w:rPr>
          <w:rFonts w:hint="cs"/>
          <w:rtl/>
        </w:rPr>
      </w:pPr>
    </w:p>
    <w:p w14:paraId="140561EF" w14:textId="77777777" w:rsidR="00000000" w:rsidRDefault="00A32788">
      <w:pPr>
        <w:pStyle w:val="a0"/>
        <w:rPr>
          <w:rFonts w:hint="cs"/>
          <w:rtl/>
        </w:rPr>
      </w:pPr>
      <w:r>
        <w:rPr>
          <w:rFonts w:hint="cs"/>
          <w:rtl/>
        </w:rPr>
        <w:t>אדוני היושב-ראש, חברי הכנסת, אדוני שר המשפ</w:t>
      </w:r>
      <w:r>
        <w:rPr>
          <w:rFonts w:hint="cs"/>
          <w:rtl/>
        </w:rPr>
        <w:t xml:space="preserve">טים, נראה על פניו שהצעת החוק הזאת טובה מאוד, בפרט שבתי-הדין יהיו מוסמכים לקבל או לא לקבל את הבירור או הבוררות או את הגישור. מקובל בכל העולם ומקובל גם בבתי-דין לקרוא לאנשים לריב בחוץ ולהגיע עם סיכומים. </w:t>
      </w:r>
    </w:p>
    <w:p w14:paraId="2D8AD42F" w14:textId="77777777" w:rsidR="00000000" w:rsidRDefault="00A32788">
      <w:pPr>
        <w:pStyle w:val="a0"/>
        <w:rPr>
          <w:rFonts w:hint="cs"/>
          <w:rtl/>
        </w:rPr>
      </w:pPr>
    </w:p>
    <w:p w14:paraId="41FAD80E" w14:textId="77777777" w:rsidR="00000000" w:rsidRDefault="00A32788">
      <w:pPr>
        <w:pStyle w:val="a0"/>
        <w:rPr>
          <w:rFonts w:hint="cs"/>
          <w:rtl/>
        </w:rPr>
      </w:pPr>
      <w:r>
        <w:rPr>
          <w:rFonts w:hint="cs"/>
          <w:rtl/>
        </w:rPr>
        <w:t>אבל, אני רוצה לדבר על העובדה שיותר ויותר אנשים באים ל</w:t>
      </w:r>
      <w:r>
        <w:rPr>
          <w:rFonts w:hint="cs"/>
          <w:rtl/>
        </w:rPr>
        <w:t>בתי-דין רבניים עצמאיים גם בענייני ממון ולא רק בענייני גירושין, מפני שהסחבת ועינוי הדין בבתי-המשפט, בעיקר בתביעות אזרחיות, אבל לא רק, הם נוראים ואיומים. שנים אנשים יכולים לחכות ולא יקבלו בסוף צדק.</w:t>
      </w:r>
    </w:p>
    <w:p w14:paraId="4F3F67C7" w14:textId="77777777" w:rsidR="00000000" w:rsidRDefault="00A32788">
      <w:pPr>
        <w:pStyle w:val="a0"/>
        <w:rPr>
          <w:rFonts w:hint="cs"/>
          <w:rtl/>
        </w:rPr>
      </w:pPr>
    </w:p>
    <w:p w14:paraId="4E7D1D33" w14:textId="77777777" w:rsidR="00000000" w:rsidRDefault="00A32788">
      <w:pPr>
        <w:pStyle w:val="a0"/>
        <w:rPr>
          <w:rFonts w:hint="cs"/>
          <w:rtl/>
        </w:rPr>
      </w:pPr>
      <w:r>
        <w:rPr>
          <w:rFonts w:hint="cs"/>
          <w:rtl/>
        </w:rPr>
        <w:t>בשבוע שעבר התמנו שופטים חדשים. כל המדינה רעשה-געשה סביב גבר</w:t>
      </w:r>
      <w:r>
        <w:rPr>
          <w:rFonts w:hint="cs"/>
          <w:rtl/>
        </w:rPr>
        <w:t>ת עדנה ארבל, פרקליטת המדינה. אין לי שום דבר לומר בעד פרקליטת המדינה עדנה ארבל, כי הפרקליטות בשנים האחרונות התגלתה בשיא כיעורה, בהרבה העמדות לדין של אנשים חפים מפשע בגלל עניינים פוליטיים. אבל אני חושב שההתנפלות על הגברת ארבל באופן פרטי ואישי, מעבר לכל השיטה</w:t>
      </w:r>
      <w:r>
        <w:rPr>
          <w:rFonts w:hint="cs"/>
          <w:rtl/>
        </w:rPr>
        <w:t xml:space="preserve"> הזאת של חבר מביא חבר, היתה מאוד מוגזמת, ואולי היא לא מספרת את האמת על מה שקורה במערכת המשפטית, כמו בכל מערכת פוליטית. </w:t>
      </w:r>
    </w:p>
    <w:p w14:paraId="30D61A8D" w14:textId="77777777" w:rsidR="00000000" w:rsidRDefault="00A32788">
      <w:pPr>
        <w:pStyle w:val="a0"/>
        <w:rPr>
          <w:rFonts w:hint="cs"/>
          <w:rtl/>
        </w:rPr>
      </w:pPr>
    </w:p>
    <w:p w14:paraId="20C551B7" w14:textId="77777777" w:rsidR="00000000" w:rsidRDefault="00A32788">
      <w:pPr>
        <w:pStyle w:val="a0"/>
        <w:rPr>
          <w:rFonts w:hint="cs"/>
          <w:rtl/>
        </w:rPr>
      </w:pPr>
      <w:r>
        <w:rPr>
          <w:rFonts w:hint="cs"/>
          <w:rtl/>
        </w:rPr>
        <w:t>במשך שנים רבות הצליחו להסתיר וליצור כעין מסדר כנסייתי, של כנסיית המשפט, שבו מסתובבים בגלימות שחורות בשקט-בשקט, וחבר מביא חבר, וכולם חשב</w:t>
      </w:r>
      <w:r>
        <w:rPr>
          <w:rFonts w:hint="cs"/>
          <w:rtl/>
        </w:rPr>
        <w:t xml:space="preserve">ו מי יודע, איזה היכל זה. היום התגלה שזו מערכת כמו כל המערכות השלטוניות, מערכת יצרית, מלוכלכת, השמצות, פוליטיקה, בדיוק כמו כל המערכות האחרות. </w:t>
      </w:r>
    </w:p>
    <w:p w14:paraId="4CDC9FB0" w14:textId="77777777" w:rsidR="00000000" w:rsidRDefault="00A32788">
      <w:pPr>
        <w:pStyle w:val="a0"/>
        <w:rPr>
          <w:rFonts w:hint="cs"/>
          <w:rtl/>
        </w:rPr>
      </w:pPr>
    </w:p>
    <w:p w14:paraId="46E70458" w14:textId="77777777" w:rsidR="00000000" w:rsidRDefault="00A32788">
      <w:pPr>
        <w:pStyle w:val="a0"/>
        <w:rPr>
          <w:rFonts w:hint="cs"/>
          <w:rtl/>
        </w:rPr>
      </w:pPr>
      <w:r>
        <w:rPr>
          <w:rFonts w:hint="cs"/>
          <w:rtl/>
        </w:rPr>
        <w:t>הבעיה היחידה היא, ש-12,000 שוטרים עומדים לפגוע בכל אחד מאזרחי המדינה, שנקלע למטחנות הצדק הללו.</w:t>
      </w:r>
    </w:p>
    <w:p w14:paraId="279E82E8" w14:textId="77777777" w:rsidR="00000000" w:rsidRDefault="00A32788">
      <w:pPr>
        <w:pStyle w:val="a0"/>
        <w:ind w:firstLine="0"/>
        <w:rPr>
          <w:rFonts w:hint="cs"/>
          <w:rtl/>
        </w:rPr>
      </w:pPr>
    </w:p>
    <w:p w14:paraId="0710B715" w14:textId="77777777" w:rsidR="00000000" w:rsidRDefault="00A32788">
      <w:pPr>
        <w:pStyle w:val="a0"/>
        <w:rPr>
          <w:rFonts w:hint="cs"/>
          <w:rtl/>
        </w:rPr>
      </w:pPr>
      <w:r>
        <w:rPr>
          <w:rFonts w:hint="cs"/>
          <w:rtl/>
        </w:rPr>
        <w:t>רק היום התברר, שא</w:t>
      </w:r>
      <w:r>
        <w:rPr>
          <w:rFonts w:hint="cs"/>
          <w:rtl/>
        </w:rPr>
        <w:t>נשים שהואשמו ברצח החייל אולג שייחט הי"ד היו בכלל אנשים שלא עשו את זה. עשו זאת אותה הפרקליטות, אותה הפרקליטה, אותו היועץ המשפטי ואותה מערכת.</w:t>
      </w:r>
    </w:p>
    <w:p w14:paraId="274C47F8" w14:textId="77777777" w:rsidR="00000000" w:rsidRDefault="00A32788">
      <w:pPr>
        <w:pStyle w:val="a0"/>
        <w:rPr>
          <w:rFonts w:hint="cs"/>
          <w:rtl/>
        </w:rPr>
      </w:pPr>
    </w:p>
    <w:p w14:paraId="3471B66F" w14:textId="77777777" w:rsidR="00000000" w:rsidRDefault="00A32788">
      <w:pPr>
        <w:pStyle w:val="a0"/>
        <w:rPr>
          <w:rFonts w:hint="cs"/>
          <w:rtl/>
        </w:rPr>
      </w:pPr>
      <w:r>
        <w:rPr>
          <w:rFonts w:hint="cs"/>
          <w:rtl/>
        </w:rPr>
        <w:t>הבעיה היא, כמו שמישהו אמר פעם, שבמדינה שבה שופטים אדם על-פי מוצאו ועדתו ואמונתו אין דמוקרטיה. זאת המערכת המשפטית הי</w:t>
      </w:r>
      <w:r>
        <w:rPr>
          <w:rFonts w:hint="cs"/>
          <w:rtl/>
        </w:rPr>
        <w:t xml:space="preserve">שראלית, ששופטת אדם לפי אמונתו, עדתו ומוצאו. לא לחינם רוב יושבי בתי-האסורים הם בני עדות המזרח. לא לחינם ככל שמגיע עניין דתי תמיד אפשר לנחש מראש מה יהיה פסק-הדין. שלא לדבר אפילו על תיקים אזרחיים, שעורך-דין אמר פעם לאדם - והוא סיפר לי זאת פעם - "תעשה לי טובה </w:t>
      </w:r>
      <w:r>
        <w:rPr>
          <w:rFonts w:hint="cs"/>
          <w:rtl/>
        </w:rPr>
        <w:t>ואל תבוא לבית-המשפט. אני לא רוצה שהשופט יראה שהנידון הוא אדם חרדי".</w:t>
      </w:r>
    </w:p>
    <w:p w14:paraId="097082CA" w14:textId="77777777" w:rsidR="00000000" w:rsidRDefault="00A32788">
      <w:pPr>
        <w:pStyle w:val="a0"/>
        <w:rPr>
          <w:rFonts w:hint="cs"/>
          <w:rtl/>
        </w:rPr>
      </w:pPr>
    </w:p>
    <w:p w14:paraId="3C563748" w14:textId="77777777" w:rsidR="00000000" w:rsidRDefault="00A32788">
      <w:pPr>
        <w:pStyle w:val="a0"/>
        <w:rPr>
          <w:rFonts w:hint="cs"/>
          <w:rtl/>
        </w:rPr>
      </w:pPr>
      <w:r>
        <w:rPr>
          <w:rFonts w:hint="cs"/>
          <w:rtl/>
        </w:rPr>
        <w:t>לכן, העניין של "הווי מתפלל בשלומה של מלכות, שאלמלא מוראה איש את רעהו חיים בלעו" - ברור שצריך מערכת משפטית, שאם לא כן "איש את רעהו חיים בלעו". אבל, שלא יחשבו שהמערכת הזאת נקייה.</w:t>
      </w:r>
    </w:p>
    <w:p w14:paraId="52938BF6" w14:textId="77777777" w:rsidR="00000000" w:rsidRDefault="00A32788">
      <w:pPr>
        <w:pStyle w:val="a0"/>
        <w:rPr>
          <w:rFonts w:hint="cs"/>
          <w:rtl/>
        </w:rPr>
      </w:pPr>
    </w:p>
    <w:p w14:paraId="016D4F29" w14:textId="77777777" w:rsidR="00000000" w:rsidRDefault="00A32788">
      <w:pPr>
        <w:pStyle w:val="a0"/>
        <w:rPr>
          <w:rFonts w:hint="cs"/>
          <w:rtl/>
        </w:rPr>
      </w:pPr>
      <w:r>
        <w:rPr>
          <w:rFonts w:hint="cs"/>
          <w:rtl/>
        </w:rPr>
        <w:t xml:space="preserve">לכן, אני </w:t>
      </w:r>
      <w:r>
        <w:rPr>
          <w:rFonts w:hint="cs"/>
          <w:rtl/>
        </w:rPr>
        <w:t>מסיים בדרישה שתהיה זכות בחירה לכל אזרח לשופטים במחוזי ובעליון, כבמדינות נאורות בעולם, כמו ארצות-הברית ומקומות אחרים שבהם יש בחירות לשופטים. תודה.</w:t>
      </w:r>
    </w:p>
    <w:p w14:paraId="598295DC" w14:textId="77777777" w:rsidR="00000000" w:rsidRDefault="00A32788">
      <w:pPr>
        <w:pStyle w:val="a0"/>
        <w:rPr>
          <w:rFonts w:hint="cs"/>
          <w:rtl/>
        </w:rPr>
      </w:pPr>
    </w:p>
    <w:p w14:paraId="01BBFB15" w14:textId="77777777" w:rsidR="00000000" w:rsidRDefault="00A32788">
      <w:pPr>
        <w:pStyle w:val="af1"/>
        <w:rPr>
          <w:rtl/>
        </w:rPr>
      </w:pPr>
      <w:r>
        <w:rPr>
          <w:rtl/>
        </w:rPr>
        <w:t>היו"ר יולי-יואל אדלשטיין:</w:t>
      </w:r>
    </w:p>
    <w:p w14:paraId="239C119F" w14:textId="77777777" w:rsidR="00000000" w:rsidRDefault="00A32788">
      <w:pPr>
        <w:pStyle w:val="a0"/>
        <w:rPr>
          <w:rtl/>
        </w:rPr>
      </w:pPr>
    </w:p>
    <w:p w14:paraId="355CD50F" w14:textId="77777777" w:rsidR="00000000" w:rsidRDefault="00A32788">
      <w:pPr>
        <w:pStyle w:val="a0"/>
        <w:rPr>
          <w:rFonts w:hint="cs"/>
          <w:rtl/>
        </w:rPr>
      </w:pPr>
      <w:r>
        <w:rPr>
          <w:rFonts w:hint="cs"/>
          <w:rtl/>
        </w:rPr>
        <w:t>תודה לחבר הכנסת אייכלר. חבר הכנסת עזמי בשארה - לא נמצא. חבר הכנסת נסים זאב, בבקשה.</w:t>
      </w:r>
    </w:p>
    <w:p w14:paraId="45667831" w14:textId="77777777" w:rsidR="00000000" w:rsidRDefault="00A32788">
      <w:pPr>
        <w:pStyle w:val="a0"/>
        <w:rPr>
          <w:rFonts w:hint="cs"/>
          <w:rtl/>
        </w:rPr>
      </w:pPr>
    </w:p>
    <w:p w14:paraId="071DBE2E" w14:textId="77777777" w:rsidR="00000000" w:rsidRDefault="00A32788">
      <w:pPr>
        <w:pStyle w:val="a"/>
        <w:rPr>
          <w:rtl/>
        </w:rPr>
      </w:pPr>
      <w:bookmarkStart w:id="333" w:name="FS000000490T10_05_2004_20_44_30"/>
      <w:bookmarkStart w:id="334" w:name="_Toc80592895"/>
      <w:bookmarkEnd w:id="333"/>
      <w:r>
        <w:rPr>
          <w:rFonts w:hint="eastAsia"/>
          <w:rtl/>
        </w:rPr>
        <w:t>נסים</w:t>
      </w:r>
      <w:r>
        <w:rPr>
          <w:rtl/>
        </w:rPr>
        <w:t xml:space="preserve"> זאב (ש"ס):</w:t>
      </w:r>
      <w:bookmarkEnd w:id="334"/>
    </w:p>
    <w:p w14:paraId="1B159E0A" w14:textId="77777777" w:rsidR="00000000" w:rsidRDefault="00A32788">
      <w:pPr>
        <w:pStyle w:val="a0"/>
        <w:rPr>
          <w:rFonts w:hint="cs"/>
          <w:rtl/>
        </w:rPr>
      </w:pPr>
    </w:p>
    <w:p w14:paraId="275CA95F" w14:textId="77777777" w:rsidR="00000000" w:rsidRDefault="00A32788">
      <w:pPr>
        <w:pStyle w:val="a0"/>
        <w:rPr>
          <w:rFonts w:hint="cs"/>
          <w:rtl/>
        </w:rPr>
      </w:pPr>
      <w:r>
        <w:rPr>
          <w:rFonts w:hint="cs"/>
          <w:rtl/>
        </w:rPr>
        <w:t>אדוני היושב-ראש, כנסת נכבדה, הצעת החוק לכאורה נראית כל כך טובה ובאה לתת אולי כוח לבתי-הדין הרבניים. אני רוצה לומר שיש כאן אליה וקוץ בה, מכיוון שיש כאן דרישה, שמי שמגשר חייב להיות בעל תואר שני. יכול להיות שיתפשרו על תואר ראשון.</w:t>
      </w:r>
    </w:p>
    <w:p w14:paraId="28DA5CC8" w14:textId="77777777" w:rsidR="00000000" w:rsidRDefault="00A32788">
      <w:pPr>
        <w:pStyle w:val="a0"/>
        <w:rPr>
          <w:rFonts w:hint="cs"/>
          <w:rtl/>
        </w:rPr>
      </w:pPr>
    </w:p>
    <w:p w14:paraId="5C263221" w14:textId="77777777" w:rsidR="00000000" w:rsidRDefault="00A32788">
      <w:pPr>
        <w:pStyle w:val="af0"/>
        <w:rPr>
          <w:rtl/>
        </w:rPr>
      </w:pPr>
      <w:r>
        <w:rPr>
          <w:rFonts w:hint="eastAsia"/>
          <w:rtl/>
        </w:rPr>
        <w:t>שר</w:t>
      </w:r>
      <w:r>
        <w:rPr>
          <w:rtl/>
        </w:rPr>
        <w:t xml:space="preserve"> המשפטי</w:t>
      </w:r>
      <w:r>
        <w:rPr>
          <w:rtl/>
        </w:rPr>
        <w:t>ם יוסף לפיד:</w:t>
      </w:r>
    </w:p>
    <w:p w14:paraId="405E1526" w14:textId="77777777" w:rsidR="00000000" w:rsidRDefault="00A32788">
      <w:pPr>
        <w:pStyle w:val="a0"/>
        <w:rPr>
          <w:rFonts w:hint="cs"/>
          <w:rtl/>
        </w:rPr>
      </w:pPr>
    </w:p>
    <w:p w14:paraId="745E21A0" w14:textId="77777777" w:rsidR="00000000" w:rsidRDefault="00A32788">
      <w:pPr>
        <w:pStyle w:val="a0"/>
        <w:rPr>
          <w:rFonts w:hint="cs"/>
          <w:rtl/>
        </w:rPr>
      </w:pPr>
      <w:r>
        <w:rPr>
          <w:rFonts w:hint="cs"/>
          <w:rtl/>
        </w:rPr>
        <w:t>זה פשוט לא נכון.</w:t>
      </w:r>
    </w:p>
    <w:p w14:paraId="5A3CFA9F" w14:textId="77777777" w:rsidR="00000000" w:rsidRDefault="00A32788">
      <w:pPr>
        <w:pStyle w:val="a0"/>
        <w:rPr>
          <w:rFonts w:hint="cs"/>
          <w:rtl/>
        </w:rPr>
      </w:pPr>
    </w:p>
    <w:p w14:paraId="70679D92" w14:textId="77777777" w:rsidR="00000000" w:rsidRDefault="00A32788">
      <w:pPr>
        <w:pStyle w:val="af1"/>
        <w:rPr>
          <w:rtl/>
        </w:rPr>
      </w:pPr>
      <w:r>
        <w:rPr>
          <w:rtl/>
        </w:rPr>
        <w:t>היו"ר יולי-יואל אדלשטיין:</w:t>
      </w:r>
    </w:p>
    <w:p w14:paraId="5214D4E3" w14:textId="77777777" w:rsidR="00000000" w:rsidRDefault="00A32788">
      <w:pPr>
        <w:pStyle w:val="a0"/>
        <w:rPr>
          <w:rtl/>
        </w:rPr>
      </w:pPr>
    </w:p>
    <w:p w14:paraId="0437E335" w14:textId="77777777" w:rsidR="00000000" w:rsidRDefault="00A32788">
      <w:pPr>
        <w:pStyle w:val="a0"/>
        <w:rPr>
          <w:rFonts w:hint="cs"/>
          <w:rtl/>
        </w:rPr>
      </w:pPr>
      <w:r>
        <w:rPr>
          <w:rFonts w:hint="cs"/>
          <w:rtl/>
        </w:rPr>
        <w:t>השר אומר שזה לא נכון.</w:t>
      </w:r>
    </w:p>
    <w:p w14:paraId="6F141A74" w14:textId="77777777" w:rsidR="00000000" w:rsidRDefault="00A32788">
      <w:pPr>
        <w:pStyle w:val="a0"/>
        <w:rPr>
          <w:rtl/>
        </w:rPr>
      </w:pPr>
    </w:p>
    <w:p w14:paraId="7147C8CD" w14:textId="77777777" w:rsidR="00000000" w:rsidRDefault="00A32788">
      <w:pPr>
        <w:pStyle w:val="-"/>
        <w:rPr>
          <w:rtl/>
        </w:rPr>
      </w:pPr>
      <w:bookmarkStart w:id="335" w:name="FS000000490T10_05_2004_20_44_56C"/>
      <w:bookmarkEnd w:id="335"/>
      <w:r>
        <w:rPr>
          <w:rtl/>
        </w:rPr>
        <w:t>נסים זאב (ש"ס):</w:t>
      </w:r>
    </w:p>
    <w:p w14:paraId="69EF59A1" w14:textId="77777777" w:rsidR="00000000" w:rsidRDefault="00A32788">
      <w:pPr>
        <w:pStyle w:val="a0"/>
        <w:rPr>
          <w:rtl/>
        </w:rPr>
      </w:pPr>
    </w:p>
    <w:p w14:paraId="1E4E6AC1" w14:textId="77777777" w:rsidR="00000000" w:rsidRDefault="00A32788">
      <w:pPr>
        <w:pStyle w:val="a0"/>
        <w:rPr>
          <w:rFonts w:hint="cs"/>
          <w:rtl/>
        </w:rPr>
      </w:pPr>
      <w:r>
        <w:rPr>
          <w:rFonts w:hint="cs"/>
          <w:rtl/>
        </w:rPr>
        <w:t>אולי תיקנו זאת. זו היתה דרישה.</w:t>
      </w:r>
    </w:p>
    <w:p w14:paraId="41622BDB" w14:textId="77777777" w:rsidR="00000000" w:rsidRDefault="00A32788">
      <w:pPr>
        <w:pStyle w:val="a0"/>
        <w:rPr>
          <w:rFonts w:hint="cs"/>
          <w:rtl/>
        </w:rPr>
      </w:pPr>
    </w:p>
    <w:p w14:paraId="6E393DCF" w14:textId="77777777" w:rsidR="00000000" w:rsidRDefault="00A32788">
      <w:pPr>
        <w:pStyle w:val="af0"/>
        <w:rPr>
          <w:rtl/>
        </w:rPr>
      </w:pPr>
      <w:r>
        <w:rPr>
          <w:rFonts w:hint="eastAsia"/>
          <w:rtl/>
        </w:rPr>
        <w:t>שר</w:t>
      </w:r>
      <w:r>
        <w:rPr>
          <w:rtl/>
        </w:rPr>
        <w:t xml:space="preserve"> המשפטים יוסף לפיד:</w:t>
      </w:r>
    </w:p>
    <w:p w14:paraId="25051275" w14:textId="77777777" w:rsidR="00000000" w:rsidRDefault="00A32788">
      <w:pPr>
        <w:pStyle w:val="a0"/>
        <w:rPr>
          <w:rFonts w:hint="cs"/>
          <w:rtl/>
        </w:rPr>
      </w:pPr>
    </w:p>
    <w:p w14:paraId="4EA1C77A" w14:textId="77777777" w:rsidR="00000000" w:rsidRDefault="00A32788">
      <w:pPr>
        <w:pStyle w:val="a0"/>
        <w:rPr>
          <w:rFonts w:hint="cs"/>
          <w:rtl/>
        </w:rPr>
      </w:pPr>
      <w:r>
        <w:rPr>
          <w:rFonts w:hint="cs"/>
          <w:rtl/>
        </w:rPr>
        <w:t>לא נכון.</w:t>
      </w:r>
    </w:p>
    <w:p w14:paraId="2F6E7D45" w14:textId="77777777" w:rsidR="00000000" w:rsidRDefault="00A32788">
      <w:pPr>
        <w:pStyle w:val="a0"/>
        <w:rPr>
          <w:rFonts w:hint="cs"/>
          <w:rtl/>
        </w:rPr>
      </w:pPr>
    </w:p>
    <w:p w14:paraId="3CC893C3" w14:textId="77777777" w:rsidR="00000000" w:rsidRDefault="00A32788">
      <w:pPr>
        <w:pStyle w:val="-"/>
        <w:rPr>
          <w:rtl/>
        </w:rPr>
      </w:pPr>
      <w:bookmarkStart w:id="336" w:name="FS000000490T10_05_2004_20_46_16C"/>
      <w:bookmarkEnd w:id="336"/>
      <w:r>
        <w:rPr>
          <w:rtl/>
        </w:rPr>
        <w:t>נסים זאב (ש"ס):</w:t>
      </w:r>
    </w:p>
    <w:p w14:paraId="75D9758E" w14:textId="77777777" w:rsidR="00000000" w:rsidRDefault="00A32788">
      <w:pPr>
        <w:pStyle w:val="a0"/>
        <w:rPr>
          <w:rtl/>
        </w:rPr>
      </w:pPr>
    </w:p>
    <w:p w14:paraId="327FC0FF" w14:textId="77777777" w:rsidR="00000000" w:rsidRDefault="00A32788">
      <w:pPr>
        <w:pStyle w:val="a0"/>
        <w:rPr>
          <w:rFonts w:hint="cs"/>
          <w:rtl/>
        </w:rPr>
      </w:pPr>
      <w:r>
        <w:rPr>
          <w:rFonts w:hint="cs"/>
          <w:rtl/>
        </w:rPr>
        <w:t>בעבר היתה דרישה. אתה אומר לי שזה לא נכון - אני שמח.</w:t>
      </w:r>
    </w:p>
    <w:p w14:paraId="6A1BCC94" w14:textId="77777777" w:rsidR="00000000" w:rsidRDefault="00A32788">
      <w:pPr>
        <w:pStyle w:val="a0"/>
        <w:rPr>
          <w:rFonts w:hint="cs"/>
          <w:rtl/>
        </w:rPr>
      </w:pPr>
    </w:p>
    <w:p w14:paraId="478430B8" w14:textId="77777777" w:rsidR="00000000" w:rsidRDefault="00A32788">
      <w:pPr>
        <w:pStyle w:val="af0"/>
        <w:rPr>
          <w:rtl/>
        </w:rPr>
      </w:pPr>
      <w:r>
        <w:rPr>
          <w:rFonts w:hint="eastAsia"/>
          <w:rtl/>
        </w:rPr>
        <w:t>שר</w:t>
      </w:r>
      <w:r>
        <w:rPr>
          <w:rtl/>
        </w:rPr>
        <w:t xml:space="preserve"> המשפטים יוסף לפיד:</w:t>
      </w:r>
    </w:p>
    <w:p w14:paraId="354DCC59" w14:textId="77777777" w:rsidR="00000000" w:rsidRDefault="00A32788">
      <w:pPr>
        <w:pStyle w:val="a0"/>
        <w:rPr>
          <w:rFonts w:hint="cs"/>
          <w:rtl/>
        </w:rPr>
      </w:pPr>
    </w:p>
    <w:p w14:paraId="04A55371" w14:textId="77777777" w:rsidR="00000000" w:rsidRDefault="00A32788">
      <w:pPr>
        <w:pStyle w:val="a0"/>
        <w:rPr>
          <w:rFonts w:hint="cs"/>
          <w:rtl/>
        </w:rPr>
      </w:pPr>
      <w:r>
        <w:rPr>
          <w:rFonts w:hint="cs"/>
          <w:rtl/>
        </w:rPr>
        <w:t>זה לא כתוב בהצעת החוק.</w:t>
      </w:r>
    </w:p>
    <w:p w14:paraId="557ED91C" w14:textId="77777777" w:rsidR="00000000" w:rsidRDefault="00A32788">
      <w:pPr>
        <w:pStyle w:val="a0"/>
        <w:rPr>
          <w:rFonts w:hint="cs"/>
          <w:rtl/>
        </w:rPr>
      </w:pPr>
    </w:p>
    <w:p w14:paraId="7E5BF6D0" w14:textId="77777777" w:rsidR="00000000" w:rsidRDefault="00A32788">
      <w:pPr>
        <w:pStyle w:val="af0"/>
        <w:rPr>
          <w:rtl/>
        </w:rPr>
      </w:pPr>
      <w:bookmarkStart w:id="337" w:name="FS000000490T10_05_2004_20_44_32C"/>
      <w:bookmarkEnd w:id="337"/>
      <w:r>
        <w:rPr>
          <w:rFonts w:hint="eastAsia"/>
          <w:rtl/>
        </w:rPr>
        <w:t>חמי</w:t>
      </w:r>
      <w:r>
        <w:rPr>
          <w:rtl/>
        </w:rPr>
        <w:t xml:space="preserve"> דורון (שינוי):</w:t>
      </w:r>
    </w:p>
    <w:p w14:paraId="29187C21" w14:textId="77777777" w:rsidR="00000000" w:rsidRDefault="00A32788">
      <w:pPr>
        <w:pStyle w:val="a0"/>
        <w:rPr>
          <w:rFonts w:hint="cs"/>
          <w:rtl/>
        </w:rPr>
      </w:pPr>
    </w:p>
    <w:p w14:paraId="2B5ECD7D" w14:textId="77777777" w:rsidR="00000000" w:rsidRDefault="00A32788">
      <w:pPr>
        <w:pStyle w:val="a0"/>
        <w:rPr>
          <w:rFonts w:hint="cs"/>
          <w:rtl/>
        </w:rPr>
      </w:pPr>
      <w:r>
        <w:rPr>
          <w:rFonts w:hint="cs"/>
          <w:rtl/>
        </w:rPr>
        <w:t>עברתי קורס פישור וגישור, ואני מגשר. לא צריך שום תואר אקדמי.</w:t>
      </w:r>
    </w:p>
    <w:p w14:paraId="6EFE0388" w14:textId="77777777" w:rsidR="00000000" w:rsidRDefault="00A32788">
      <w:pPr>
        <w:pStyle w:val="-"/>
        <w:rPr>
          <w:rFonts w:hint="cs"/>
          <w:rtl/>
        </w:rPr>
      </w:pPr>
    </w:p>
    <w:p w14:paraId="21DA716B" w14:textId="77777777" w:rsidR="00000000" w:rsidRDefault="00A32788">
      <w:pPr>
        <w:pStyle w:val="-"/>
        <w:rPr>
          <w:rtl/>
        </w:rPr>
      </w:pPr>
      <w:bookmarkStart w:id="338" w:name="FS000000490T10_05_2004_20_44_37C"/>
      <w:bookmarkEnd w:id="338"/>
      <w:r>
        <w:rPr>
          <w:rtl/>
        </w:rPr>
        <w:t>נסים זאב (ש"ס):</w:t>
      </w:r>
    </w:p>
    <w:p w14:paraId="543DD6D5" w14:textId="77777777" w:rsidR="00000000" w:rsidRDefault="00A32788">
      <w:pPr>
        <w:pStyle w:val="a0"/>
        <w:rPr>
          <w:rtl/>
        </w:rPr>
      </w:pPr>
    </w:p>
    <w:p w14:paraId="636795B9" w14:textId="77777777" w:rsidR="00000000" w:rsidRDefault="00A32788">
      <w:pPr>
        <w:pStyle w:val="a0"/>
        <w:rPr>
          <w:rFonts w:hint="cs"/>
          <w:rtl/>
        </w:rPr>
      </w:pPr>
      <w:r>
        <w:rPr>
          <w:rFonts w:hint="cs"/>
          <w:rtl/>
        </w:rPr>
        <w:t>אני מוכן לקבל את זה שלמגשרים לא יהיה תואר ראשון אלא תואר אקדמי. זה מקובל שלטוענים הרבניים בבתי-הדין אין תואר ראשון. בדרך כלל יש להם ת</w:t>
      </w:r>
      <w:r>
        <w:rPr>
          <w:rFonts w:hint="cs"/>
          <w:rtl/>
        </w:rPr>
        <w:t>ואר אקוויוולנטי לתואר ראשון. אם זה כך, אני בוודאי אתמוך בחוק.</w:t>
      </w:r>
    </w:p>
    <w:p w14:paraId="17E7CD13" w14:textId="77777777" w:rsidR="00000000" w:rsidRDefault="00A32788">
      <w:pPr>
        <w:pStyle w:val="a0"/>
        <w:rPr>
          <w:rFonts w:hint="cs"/>
          <w:rtl/>
        </w:rPr>
      </w:pPr>
    </w:p>
    <w:p w14:paraId="32B316D6" w14:textId="77777777" w:rsidR="00000000" w:rsidRDefault="00A32788">
      <w:pPr>
        <w:pStyle w:val="a0"/>
        <w:rPr>
          <w:rFonts w:hint="cs"/>
          <w:rtl/>
        </w:rPr>
      </w:pPr>
      <w:r>
        <w:rPr>
          <w:rFonts w:hint="cs"/>
          <w:rtl/>
        </w:rPr>
        <w:t>בנוסף אני רוצה לומר, שכמעט ב-75% מכלל התיקים בבתי-הדין, גם נכון להיום, בלי מגשר ובלי שבית-הדין יפנה - בעצם, יש מצב של גישור. היום בפועל ב-75% מכלל התיקים בתי-הדין לא נותנים פסק בכפייה לטובת אחד</w:t>
      </w:r>
      <w:r>
        <w:rPr>
          <w:rFonts w:hint="cs"/>
          <w:rtl/>
        </w:rPr>
        <w:t xml:space="preserve"> הצדדים, אלא בדרך כלל מנסים לגשר בין הצדדים. לכן, אינני רואה  סתירה כלשהי בין ההצעה של משרד המשפטים לבין מה שנעשה בפועל. אם השר אומר שאין דרישה כזאת, אני בהחלט אתמוך.</w:t>
      </w:r>
    </w:p>
    <w:p w14:paraId="1B7FEDC8" w14:textId="77777777" w:rsidR="00000000" w:rsidRDefault="00A32788">
      <w:pPr>
        <w:pStyle w:val="a0"/>
        <w:rPr>
          <w:rFonts w:hint="cs"/>
          <w:rtl/>
        </w:rPr>
      </w:pPr>
    </w:p>
    <w:p w14:paraId="15D1C390" w14:textId="77777777" w:rsidR="00000000" w:rsidRDefault="00A32788">
      <w:pPr>
        <w:pStyle w:val="a0"/>
        <w:rPr>
          <w:rFonts w:hint="cs"/>
          <w:rtl/>
        </w:rPr>
      </w:pPr>
      <w:r>
        <w:rPr>
          <w:rFonts w:hint="cs"/>
          <w:rtl/>
        </w:rPr>
        <w:t>כבוד השר, הייתי רוצה שתשמע אותי בנושא בתי-הדין. יש מצב של חרפה. היום אין ניירת בבתי-הדין</w:t>
      </w:r>
      <w:r>
        <w:rPr>
          <w:rFonts w:hint="cs"/>
          <w:rtl/>
        </w:rPr>
        <w:t>. אין להם ניירות בלאנק שכתוב עליהם "הרבנות הראשית לישראל", כדי להדפיס, וזאת בכל מיני בתי-דין, אם זה בירושלים, אם זה בבאר-שבע ואם זה בערים אחרות. הייתי צריך איזה נייר בשבוע שעבר ואמרו: איננו יכולים לתת לך את המכתב שאתה דורש, כי אין ניירות. במשך עשרה ימים אי</w:t>
      </w:r>
      <w:r>
        <w:rPr>
          <w:rFonts w:hint="cs"/>
          <w:rtl/>
        </w:rPr>
        <w:t>ן ניירות בלאנק שכתוב עליהם "הרבנות הראשית לישראל". הטענה היא שהאוצר לא שחרר כספים. בהזדמנות הזאת, אני באמת מוחה על כך. יש כאן אולי הוצאה שולית, אבל מבחינת בתי-הדין ותפקודם זה חיוני ביותר.</w:t>
      </w:r>
    </w:p>
    <w:p w14:paraId="2B481DBE" w14:textId="77777777" w:rsidR="00000000" w:rsidRDefault="00A32788">
      <w:pPr>
        <w:pStyle w:val="a0"/>
        <w:rPr>
          <w:rFonts w:hint="cs"/>
          <w:rtl/>
        </w:rPr>
      </w:pPr>
    </w:p>
    <w:p w14:paraId="08A9BEDE" w14:textId="77777777" w:rsidR="00000000" w:rsidRDefault="00A32788">
      <w:pPr>
        <w:pStyle w:val="a0"/>
        <w:rPr>
          <w:rFonts w:hint="cs"/>
          <w:rtl/>
        </w:rPr>
      </w:pPr>
      <w:r>
        <w:rPr>
          <w:rFonts w:hint="cs"/>
          <w:rtl/>
        </w:rPr>
        <w:t xml:space="preserve">אני מבין ששר המשפטים כרגע עסוק, אבל למעשה הוא הוביל את כל המצב הזה </w:t>
      </w:r>
      <w:r>
        <w:rPr>
          <w:rFonts w:hint="cs"/>
          <w:rtl/>
        </w:rPr>
        <w:t>שקיים כיום של חוסר התפקוד בבתי-הדין. לכן, אני מצפה שהוא יתקן ולו במעט את הדברים שבעצם הם חשובים לבתי-הדין לתפקודם.</w:t>
      </w:r>
    </w:p>
    <w:p w14:paraId="730C1101" w14:textId="77777777" w:rsidR="00000000" w:rsidRDefault="00A32788">
      <w:pPr>
        <w:pStyle w:val="a0"/>
        <w:rPr>
          <w:rFonts w:hint="cs"/>
          <w:rtl/>
        </w:rPr>
      </w:pPr>
    </w:p>
    <w:p w14:paraId="30F542B5" w14:textId="77777777" w:rsidR="00000000" w:rsidRDefault="00A32788">
      <w:pPr>
        <w:pStyle w:val="af1"/>
        <w:rPr>
          <w:rtl/>
        </w:rPr>
      </w:pPr>
      <w:r>
        <w:rPr>
          <w:rtl/>
        </w:rPr>
        <w:t>היו"ר יולי-יואל אדלשטיין:</w:t>
      </w:r>
    </w:p>
    <w:p w14:paraId="4C0CF098" w14:textId="77777777" w:rsidR="00000000" w:rsidRDefault="00A32788">
      <w:pPr>
        <w:pStyle w:val="a0"/>
        <w:rPr>
          <w:rtl/>
        </w:rPr>
      </w:pPr>
    </w:p>
    <w:p w14:paraId="2776E511" w14:textId="77777777" w:rsidR="00000000" w:rsidRDefault="00A32788">
      <w:pPr>
        <w:pStyle w:val="a0"/>
        <w:rPr>
          <w:rFonts w:hint="cs"/>
          <w:rtl/>
        </w:rPr>
      </w:pPr>
      <w:r>
        <w:rPr>
          <w:rFonts w:hint="cs"/>
          <w:rtl/>
        </w:rPr>
        <w:t>תודה לחבר הכנסת נסים זאב. אפרופו הנושא שהעלה חבר הכנסת נסים זאב, עברתי על הצעת החוק ואין דרישה מיוחדת לגבי בורר ו</w:t>
      </w:r>
      <w:r>
        <w:rPr>
          <w:rFonts w:hint="cs"/>
          <w:rtl/>
        </w:rPr>
        <w:t>מגשר. כתוב רק שימנה אותו בית-דין רבני.</w:t>
      </w:r>
    </w:p>
    <w:p w14:paraId="173E7B98" w14:textId="77777777" w:rsidR="00000000" w:rsidRDefault="00A32788">
      <w:pPr>
        <w:pStyle w:val="a0"/>
        <w:rPr>
          <w:rFonts w:hint="cs"/>
          <w:rtl/>
        </w:rPr>
      </w:pPr>
    </w:p>
    <w:p w14:paraId="53183575" w14:textId="77777777" w:rsidR="00000000" w:rsidRDefault="00A32788">
      <w:pPr>
        <w:pStyle w:val="a0"/>
        <w:rPr>
          <w:rFonts w:hint="cs"/>
          <w:rtl/>
        </w:rPr>
      </w:pPr>
      <w:r>
        <w:rPr>
          <w:rFonts w:hint="cs"/>
          <w:rtl/>
        </w:rPr>
        <w:t xml:space="preserve">חבר הכנסת אברהם בורג - לא נמצא.  חבר הכנסת עסאם מח'ול </w:t>
      </w:r>
      <w:r>
        <w:rPr>
          <w:rtl/>
        </w:rPr>
        <w:t>–</w:t>
      </w:r>
      <w:r>
        <w:rPr>
          <w:rFonts w:hint="cs"/>
          <w:rtl/>
        </w:rPr>
        <w:t xml:space="preserve"> לא נמצא.  חבר הכנסת מוחמד ברכה </w:t>
      </w:r>
      <w:r>
        <w:rPr>
          <w:rtl/>
        </w:rPr>
        <w:t>–</w:t>
      </w:r>
      <w:r>
        <w:rPr>
          <w:rFonts w:hint="cs"/>
          <w:rtl/>
        </w:rPr>
        <w:t xml:space="preserve"> לא נמצא. חבר הכנסת משה גפני, בבקשה.</w:t>
      </w:r>
    </w:p>
    <w:p w14:paraId="62C7AF08" w14:textId="77777777" w:rsidR="00000000" w:rsidRDefault="00A32788">
      <w:pPr>
        <w:pStyle w:val="a0"/>
        <w:rPr>
          <w:rFonts w:hint="cs"/>
          <w:rtl/>
        </w:rPr>
      </w:pPr>
    </w:p>
    <w:p w14:paraId="2192A478" w14:textId="77777777" w:rsidR="00000000" w:rsidRDefault="00A32788">
      <w:pPr>
        <w:pStyle w:val="af0"/>
        <w:rPr>
          <w:rtl/>
        </w:rPr>
      </w:pPr>
      <w:r>
        <w:rPr>
          <w:rFonts w:hint="eastAsia"/>
          <w:rtl/>
        </w:rPr>
        <w:t>ישראל</w:t>
      </w:r>
      <w:r>
        <w:rPr>
          <w:rtl/>
        </w:rPr>
        <w:t xml:space="preserve"> אייכלר (יהדות התורה):</w:t>
      </w:r>
    </w:p>
    <w:p w14:paraId="11BC4BEA" w14:textId="77777777" w:rsidR="00000000" w:rsidRDefault="00A32788">
      <w:pPr>
        <w:pStyle w:val="a0"/>
        <w:rPr>
          <w:rFonts w:hint="cs"/>
          <w:rtl/>
        </w:rPr>
      </w:pPr>
    </w:p>
    <w:p w14:paraId="7FB90BF2" w14:textId="77777777" w:rsidR="00000000" w:rsidRDefault="00A32788">
      <w:pPr>
        <w:pStyle w:val="a0"/>
        <w:rPr>
          <w:rFonts w:hint="cs"/>
          <w:rtl/>
        </w:rPr>
      </w:pPr>
      <w:r>
        <w:rPr>
          <w:rFonts w:hint="cs"/>
          <w:rtl/>
        </w:rPr>
        <w:t>יש נושאים. אדוני היושב-ראש, אני יכול לקבל רשות לומר משפט הבהר</w:t>
      </w:r>
      <w:r>
        <w:rPr>
          <w:rFonts w:hint="cs"/>
          <w:rtl/>
        </w:rPr>
        <w:t>ה על העניין שאמרת עכשיו?</w:t>
      </w:r>
    </w:p>
    <w:p w14:paraId="790C4F1A" w14:textId="77777777" w:rsidR="00000000" w:rsidRDefault="00A32788">
      <w:pPr>
        <w:pStyle w:val="a0"/>
        <w:rPr>
          <w:rFonts w:hint="cs"/>
          <w:rtl/>
        </w:rPr>
      </w:pPr>
    </w:p>
    <w:p w14:paraId="684392F3" w14:textId="77777777" w:rsidR="00000000" w:rsidRDefault="00A32788">
      <w:pPr>
        <w:pStyle w:val="af1"/>
        <w:rPr>
          <w:rtl/>
        </w:rPr>
      </w:pPr>
      <w:r>
        <w:rPr>
          <w:rtl/>
        </w:rPr>
        <w:t>היו"ר יולי-יואל אדלשטיין:</w:t>
      </w:r>
    </w:p>
    <w:p w14:paraId="036973E2" w14:textId="77777777" w:rsidR="00000000" w:rsidRDefault="00A32788">
      <w:pPr>
        <w:pStyle w:val="a0"/>
        <w:rPr>
          <w:rtl/>
        </w:rPr>
      </w:pPr>
    </w:p>
    <w:p w14:paraId="7F8F6563" w14:textId="77777777" w:rsidR="00000000" w:rsidRDefault="00A32788">
      <w:pPr>
        <w:pStyle w:val="a0"/>
        <w:rPr>
          <w:rFonts w:hint="cs"/>
          <w:rtl/>
        </w:rPr>
      </w:pPr>
      <w:r>
        <w:rPr>
          <w:rFonts w:hint="cs"/>
          <w:rtl/>
        </w:rPr>
        <w:t>לא. אם תרצה, יש עוד רשימת דוברים ותוכל לבקש מן השר, אם הוא ירצה להבהיר.</w:t>
      </w:r>
    </w:p>
    <w:p w14:paraId="3B318153" w14:textId="77777777" w:rsidR="00000000" w:rsidRDefault="00A32788">
      <w:pPr>
        <w:pStyle w:val="a0"/>
        <w:rPr>
          <w:rFonts w:hint="cs"/>
          <w:rtl/>
        </w:rPr>
      </w:pPr>
    </w:p>
    <w:p w14:paraId="753B1874" w14:textId="77777777" w:rsidR="00000000" w:rsidRDefault="00A32788">
      <w:pPr>
        <w:pStyle w:val="af0"/>
        <w:rPr>
          <w:rtl/>
        </w:rPr>
      </w:pPr>
      <w:r>
        <w:rPr>
          <w:rFonts w:hint="eastAsia"/>
          <w:rtl/>
        </w:rPr>
        <w:t>ישראל</w:t>
      </w:r>
      <w:r>
        <w:rPr>
          <w:rtl/>
        </w:rPr>
        <w:t xml:space="preserve"> אייכלר (יהדות התורה):</w:t>
      </w:r>
    </w:p>
    <w:p w14:paraId="77260908" w14:textId="77777777" w:rsidR="00000000" w:rsidRDefault="00A32788">
      <w:pPr>
        <w:pStyle w:val="a0"/>
        <w:rPr>
          <w:rFonts w:hint="cs"/>
          <w:rtl/>
        </w:rPr>
      </w:pPr>
    </w:p>
    <w:p w14:paraId="09357185" w14:textId="77777777" w:rsidR="00000000" w:rsidRDefault="00A32788">
      <w:pPr>
        <w:pStyle w:val="a0"/>
        <w:rPr>
          <w:rFonts w:hint="cs"/>
          <w:rtl/>
        </w:rPr>
      </w:pPr>
      <w:r>
        <w:rPr>
          <w:rFonts w:hint="cs"/>
          <w:rtl/>
        </w:rPr>
        <w:t>זה בעניין הצעת החוק.</w:t>
      </w:r>
    </w:p>
    <w:p w14:paraId="6250A74C" w14:textId="77777777" w:rsidR="00000000" w:rsidRDefault="00A32788">
      <w:pPr>
        <w:pStyle w:val="a0"/>
        <w:rPr>
          <w:rFonts w:hint="cs"/>
          <w:rtl/>
        </w:rPr>
      </w:pPr>
    </w:p>
    <w:p w14:paraId="4B2F005A" w14:textId="77777777" w:rsidR="00000000" w:rsidRDefault="00A32788">
      <w:pPr>
        <w:pStyle w:val="af1"/>
        <w:rPr>
          <w:rtl/>
        </w:rPr>
      </w:pPr>
      <w:r>
        <w:rPr>
          <w:rtl/>
        </w:rPr>
        <w:t>היו"ר יולי-יואל אדלשטיין:</w:t>
      </w:r>
    </w:p>
    <w:p w14:paraId="652D4C31" w14:textId="77777777" w:rsidR="00000000" w:rsidRDefault="00A32788">
      <w:pPr>
        <w:pStyle w:val="a0"/>
        <w:rPr>
          <w:rtl/>
        </w:rPr>
      </w:pPr>
    </w:p>
    <w:p w14:paraId="15D0E94B" w14:textId="77777777" w:rsidR="00000000" w:rsidRDefault="00A32788">
      <w:pPr>
        <w:pStyle w:val="a0"/>
        <w:rPr>
          <w:rFonts w:hint="cs"/>
          <w:rtl/>
        </w:rPr>
      </w:pPr>
      <w:r>
        <w:rPr>
          <w:rFonts w:hint="cs"/>
          <w:rtl/>
        </w:rPr>
        <w:t xml:space="preserve">חברי הכנסת, לרבות אדוני השר, אין חובה להקשיב אבל יש </w:t>
      </w:r>
      <w:r>
        <w:rPr>
          <w:rFonts w:hint="cs"/>
          <w:rtl/>
        </w:rPr>
        <w:t>חובה לא להפריע.</w:t>
      </w:r>
    </w:p>
    <w:p w14:paraId="0A928E88" w14:textId="77777777" w:rsidR="00000000" w:rsidRDefault="00A32788">
      <w:pPr>
        <w:pStyle w:val="a0"/>
        <w:rPr>
          <w:rFonts w:hint="cs"/>
          <w:rtl/>
        </w:rPr>
      </w:pPr>
    </w:p>
    <w:p w14:paraId="3372B84C" w14:textId="77777777" w:rsidR="00000000" w:rsidRDefault="00A32788">
      <w:pPr>
        <w:pStyle w:val="af0"/>
        <w:rPr>
          <w:rtl/>
        </w:rPr>
      </w:pPr>
      <w:r>
        <w:rPr>
          <w:rFonts w:hint="eastAsia"/>
          <w:rtl/>
        </w:rPr>
        <w:t>אורי</w:t>
      </w:r>
      <w:r>
        <w:rPr>
          <w:rtl/>
        </w:rPr>
        <w:t xml:space="preserve"> יהודה אריאל (האיחוד הלאומי - ישראל ביתנו):</w:t>
      </w:r>
    </w:p>
    <w:p w14:paraId="5314FAA0" w14:textId="77777777" w:rsidR="00000000" w:rsidRDefault="00A32788">
      <w:pPr>
        <w:pStyle w:val="a0"/>
        <w:rPr>
          <w:rFonts w:hint="cs"/>
          <w:rtl/>
        </w:rPr>
      </w:pPr>
    </w:p>
    <w:p w14:paraId="66DF9CBF" w14:textId="77777777" w:rsidR="00000000" w:rsidRDefault="00A32788">
      <w:pPr>
        <w:pStyle w:val="a0"/>
        <w:rPr>
          <w:rFonts w:hint="cs"/>
          <w:rtl/>
        </w:rPr>
      </w:pPr>
      <w:r>
        <w:rPr>
          <w:rFonts w:hint="cs"/>
          <w:rtl/>
        </w:rPr>
        <w:t>זו התקהלות בלתי חוקית.</w:t>
      </w:r>
    </w:p>
    <w:p w14:paraId="2B8D3650" w14:textId="77777777" w:rsidR="00000000" w:rsidRDefault="00A32788">
      <w:pPr>
        <w:pStyle w:val="a0"/>
        <w:rPr>
          <w:rFonts w:hint="cs"/>
          <w:rtl/>
        </w:rPr>
      </w:pPr>
    </w:p>
    <w:p w14:paraId="63695641" w14:textId="77777777" w:rsidR="00000000" w:rsidRDefault="00A32788">
      <w:pPr>
        <w:pStyle w:val="af1"/>
        <w:rPr>
          <w:rtl/>
        </w:rPr>
      </w:pPr>
      <w:r>
        <w:rPr>
          <w:rtl/>
        </w:rPr>
        <w:t>היו"ר יולי-יואל אדלשטיין:</w:t>
      </w:r>
    </w:p>
    <w:p w14:paraId="5B1EE87C" w14:textId="77777777" w:rsidR="00000000" w:rsidRDefault="00A32788">
      <w:pPr>
        <w:pStyle w:val="a0"/>
        <w:rPr>
          <w:rtl/>
        </w:rPr>
      </w:pPr>
    </w:p>
    <w:p w14:paraId="4BC9B3F7" w14:textId="77777777" w:rsidR="00000000" w:rsidRDefault="00A32788">
      <w:pPr>
        <w:pStyle w:val="a0"/>
        <w:rPr>
          <w:rFonts w:hint="cs"/>
          <w:rtl/>
        </w:rPr>
      </w:pPr>
      <w:r>
        <w:rPr>
          <w:rFonts w:hint="cs"/>
          <w:rtl/>
        </w:rPr>
        <w:t>חבר הכנסת אליהו ישי.</w:t>
      </w:r>
    </w:p>
    <w:p w14:paraId="1409D92F" w14:textId="77777777" w:rsidR="00000000" w:rsidRDefault="00A32788">
      <w:pPr>
        <w:pStyle w:val="a0"/>
        <w:rPr>
          <w:rFonts w:hint="cs"/>
          <w:rtl/>
        </w:rPr>
      </w:pPr>
    </w:p>
    <w:p w14:paraId="58DD9A5E" w14:textId="77777777" w:rsidR="00000000" w:rsidRDefault="00A32788">
      <w:pPr>
        <w:pStyle w:val="a"/>
        <w:rPr>
          <w:rtl/>
        </w:rPr>
      </w:pPr>
      <w:bookmarkStart w:id="339" w:name="FS000000526T10_05_2004_20_54_05"/>
      <w:bookmarkStart w:id="340" w:name="_Toc80592896"/>
      <w:bookmarkEnd w:id="339"/>
      <w:r>
        <w:rPr>
          <w:rFonts w:hint="eastAsia"/>
          <w:rtl/>
        </w:rPr>
        <w:t>משה</w:t>
      </w:r>
      <w:r>
        <w:rPr>
          <w:rtl/>
        </w:rPr>
        <w:t xml:space="preserve"> גפני (יהדות התורה):</w:t>
      </w:r>
      <w:bookmarkEnd w:id="340"/>
    </w:p>
    <w:p w14:paraId="4877EE20" w14:textId="77777777" w:rsidR="00000000" w:rsidRDefault="00A32788">
      <w:pPr>
        <w:pStyle w:val="a0"/>
        <w:rPr>
          <w:rFonts w:hint="cs"/>
          <w:rtl/>
        </w:rPr>
      </w:pPr>
    </w:p>
    <w:p w14:paraId="3BF723A2" w14:textId="77777777" w:rsidR="00000000" w:rsidRDefault="00A32788">
      <w:pPr>
        <w:pStyle w:val="a0"/>
        <w:rPr>
          <w:rFonts w:hint="cs"/>
          <w:rtl/>
        </w:rPr>
      </w:pPr>
      <w:r>
        <w:rPr>
          <w:rFonts w:hint="cs"/>
          <w:rtl/>
        </w:rPr>
        <w:t>אדוני היושב-ראש, רבותי חברי הכנסת, אדוני השר, מאוד מעניין מה תוצאת הדיון שם.</w:t>
      </w:r>
    </w:p>
    <w:p w14:paraId="131EC7CF" w14:textId="77777777" w:rsidR="00000000" w:rsidRDefault="00A32788">
      <w:pPr>
        <w:pStyle w:val="a0"/>
        <w:rPr>
          <w:rFonts w:hint="cs"/>
          <w:rtl/>
        </w:rPr>
      </w:pPr>
    </w:p>
    <w:p w14:paraId="1EE40E64" w14:textId="77777777" w:rsidR="00000000" w:rsidRDefault="00A32788">
      <w:pPr>
        <w:pStyle w:val="af0"/>
        <w:rPr>
          <w:rtl/>
        </w:rPr>
      </w:pPr>
      <w:r>
        <w:rPr>
          <w:rFonts w:hint="eastAsia"/>
          <w:rtl/>
        </w:rPr>
        <w:t>שר</w:t>
      </w:r>
      <w:r>
        <w:rPr>
          <w:rtl/>
        </w:rPr>
        <w:t xml:space="preserve"> המשפטים יוס</w:t>
      </w:r>
      <w:r>
        <w:rPr>
          <w:rtl/>
        </w:rPr>
        <w:t>ף לפיד:</w:t>
      </w:r>
    </w:p>
    <w:p w14:paraId="2E08E307" w14:textId="77777777" w:rsidR="00000000" w:rsidRDefault="00A32788">
      <w:pPr>
        <w:pStyle w:val="a0"/>
        <w:rPr>
          <w:rFonts w:hint="cs"/>
          <w:rtl/>
        </w:rPr>
      </w:pPr>
    </w:p>
    <w:p w14:paraId="25FA4F13" w14:textId="77777777" w:rsidR="00000000" w:rsidRDefault="00A32788">
      <w:pPr>
        <w:pStyle w:val="a0"/>
        <w:rPr>
          <w:rFonts w:hint="cs"/>
          <w:rtl/>
        </w:rPr>
      </w:pPr>
      <w:r>
        <w:rPr>
          <w:rFonts w:hint="cs"/>
          <w:rtl/>
        </w:rPr>
        <w:t>מנהל בתי-הדין הרבניים מקווה שזה יעבור. האחרונים שהייתי מצפה שיתנגדו לשיפור התנאים בבתי-הדין הרבניים הם החרדים.</w:t>
      </w:r>
    </w:p>
    <w:p w14:paraId="0EB842FA" w14:textId="77777777" w:rsidR="00000000" w:rsidRDefault="00A32788">
      <w:pPr>
        <w:pStyle w:val="a0"/>
        <w:rPr>
          <w:rFonts w:hint="cs"/>
          <w:rtl/>
        </w:rPr>
      </w:pPr>
    </w:p>
    <w:p w14:paraId="4DEE37B4" w14:textId="77777777" w:rsidR="00000000" w:rsidRDefault="00A32788">
      <w:pPr>
        <w:pStyle w:val="af0"/>
        <w:rPr>
          <w:rtl/>
        </w:rPr>
      </w:pPr>
      <w:r>
        <w:rPr>
          <w:rFonts w:hint="eastAsia"/>
          <w:rtl/>
        </w:rPr>
        <w:t>ישראל</w:t>
      </w:r>
      <w:r>
        <w:rPr>
          <w:rtl/>
        </w:rPr>
        <w:t xml:space="preserve"> אייכלר (יהדות התורה):</w:t>
      </w:r>
    </w:p>
    <w:p w14:paraId="46DBC7C9" w14:textId="77777777" w:rsidR="00000000" w:rsidRDefault="00A32788">
      <w:pPr>
        <w:pStyle w:val="a0"/>
        <w:rPr>
          <w:rFonts w:hint="cs"/>
          <w:rtl/>
        </w:rPr>
      </w:pPr>
    </w:p>
    <w:p w14:paraId="788C4A39" w14:textId="77777777" w:rsidR="00000000" w:rsidRDefault="00A32788">
      <w:pPr>
        <w:pStyle w:val="a0"/>
        <w:rPr>
          <w:rFonts w:hint="cs"/>
          <w:rtl/>
        </w:rPr>
      </w:pPr>
      <w:r>
        <w:rPr>
          <w:rFonts w:hint="cs"/>
          <w:rtl/>
        </w:rPr>
        <w:t>בעניין הכישורים, השר יבהיר שמדובר פה - - - יש עניין של כשירות.</w:t>
      </w:r>
    </w:p>
    <w:p w14:paraId="3908759A" w14:textId="77777777" w:rsidR="00000000" w:rsidRDefault="00A32788">
      <w:pPr>
        <w:pStyle w:val="a0"/>
        <w:rPr>
          <w:rFonts w:hint="cs"/>
          <w:rtl/>
        </w:rPr>
      </w:pPr>
    </w:p>
    <w:p w14:paraId="14946964" w14:textId="77777777" w:rsidR="00000000" w:rsidRDefault="00A32788">
      <w:pPr>
        <w:pStyle w:val="-"/>
        <w:rPr>
          <w:rtl/>
        </w:rPr>
      </w:pPr>
      <w:bookmarkStart w:id="341" w:name="FS000000526T10_05_2004_20_56_21C"/>
      <w:bookmarkEnd w:id="341"/>
      <w:r>
        <w:rPr>
          <w:rtl/>
        </w:rPr>
        <w:t>משה גפני (יהדות התורה):</w:t>
      </w:r>
    </w:p>
    <w:p w14:paraId="1C9BF001" w14:textId="77777777" w:rsidR="00000000" w:rsidRDefault="00A32788">
      <w:pPr>
        <w:pStyle w:val="a0"/>
        <w:rPr>
          <w:rtl/>
        </w:rPr>
      </w:pPr>
    </w:p>
    <w:p w14:paraId="25532590" w14:textId="77777777" w:rsidR="00000000" w:rsidRDefault="00A32788">
      <w:pPr>
        <w:pStyle w:val="a0"/>
        <w:rPr>
          <w:rFonts w:hint="cs"/>
          <w:rtl/>
        </w:rPr>
      </w:pPr>
      <w:r>
        <w:rPr>
          <w:rFonts w:hint="cs"/>
          <w:rtl/>
        </w:rPr>
        <w:t>רציתי להצביע בעד,</w:t>
      </w:r>
      <w:r>
        <w:rPr>
          <w:rFonts w:hint="cs"/>
          <w:rtl/>
        </w:rPr>
        <w:t xml:space="preserve"> אבל מעניין אותי מה עולה בתום הדיון. הוא אומר שהוא דיבר עם - - -. מעניינת אותי עמדת הנהלת בתי-הדין. דרך אגב, אני שואל את זה כל שר.</w:t>
      </w:r>
    </w:p>
    <w:p w14:paraId="01D4DEEE" w14:textId="77777777" w:rsidR="00000000" w:rsidRDefault="00A32788">
      <w:pPr>
        <w:pStyle w:val="a0"/>
        <w:rPr>
          <w:rFonts w:hint="cs"/>
          <w:rtl/>
        </w:rPr>
      </w:pPr>
    </w:p>
    <w:p w14:paraId="5E790D3A" w14:textId="77777777" w:rsidR="00000000" w:rsidRDefault="00A32788">
      <w:pPr>
        <w:pStyle w:val="af0"/>
        <w:rPr>
          <w:rtl/>
        </w:rPr>
      </w:pPr>
      <w:r>
        <w:rPr>
          <w:rFonts w:hint="eastAsia"/>
          <w:rtl/>
        </w:rPr>
        <w:t>שר</w:t>
      </w:r>
      <w:r>
        <w:rPr>
          <w:rtl/>
        </w:rPr>
        <w:t xml:space="preserve"> המשפטים יוסף לפיד:</w:t>
      </w:r>
    </w:p>
    <w:p w14:paraId="64FD4FD3" w14:textId="77777777" w:rsidR="00000000" w:rsidRDefault="00A32788">
      <w:pPr>
        <w:pStyle w:val="a0"/>
        <w:rPr>
          <w:rFonts w:hint="cs"/>
          <w:rtl/>
        </w:rPr>
      </w:pPr>
    </w:p>
    <w:p w14:paraId="64EC35C1" w14:textId="77777777" w:rsidR="00000000" w:rsidRDefault="00A32788">
      <w:pPr>
        <w:pStyle w:val="a0"/>
        <w:rPr>
          <w:rFonts w:hint="cs"/>
          <w:rtl/>
        </w:rPr>
      </w:pPr>
      <w:r>
        <w:rPr>
          <w:rFonts w:hint="cs"/>
          <w:rtl/>
        </w:rPr>
        <w:t>מנהל בתי-הדין, אדוני יכול לצלצל אליו.</w:t>
      </w:r>
    </w:p>
    <w:p w14:paraId="54D720BA" w14:textId="77777777" w:rsidR="00000000" w:rsidRDefault="00A32788">
      <w:pPr>
        <w:pStyle w:val="a0"/>
        <w:rPr>
          <w:rFonts w:hint="cs"/>
          <w:rtl/>
        </w:rPr>
      </w:pPr>
    </w:p>
    <w:p w14:paraId="5C0F63D3" w14:textId="77777777" w:rsidR="00000000" w:rsidRDefault="00A32788">
      <w:pPr>
        <w:pStyle w:val="-"/>
        <w:rPr>
          <w:rtl/>
        </w:rPr>
      </w:pPr>
      <w:bookmarkStart w:id="342" w:name="FS000000526T10_05_2004_20_57_02C"/>
      <w:bookmarkEnd w:id="342"/>
      <w:r>
        <w:rPr>
          <w:rtl/>
        </w:rPr>
        <w:t>משה גפני (יהדות התורה):</w:t>
      </w:r>
    </w:p>
    <w:p w14:paraId="557570D7" w14:textId="77777777" w:rsidR="00000000" w:rsidRDefault="00A32788">
      <w:pPr>
        <w:pStyle w:val="a0"/>
        <w:rPr>
          <w:rtl/>
        </w:rPr>
      </w:pPr>
    </w:p>
    <w:p w14:paraId="1576C41F" w14:textId="77777777" w:rsidR="00000000" w:rsidRDefault="00A32788">
      <w:pPr>
        <w:pStyle w:val="a0"/>
        <w:rPr>
          <w:rFonts w:hint="cs"/>
          <w:rtl/>
        </w:rPr>
      </w:pPr>
      <w:r>
        <w:rPr>
          <w:rFonts w:hint="cs"/>
          <w:rtl/>
        </w:rPr>
        <w:t>אני מקווה שעד ההצבעה נקבל תשובה.</w:t>
      </w:r>
    </w:p>
    <w:p w14:paraId="084E8ED7" w14:textId="77777777" w:rsidR="00000000" w:rsidRDefault="00A32788">
      <w:pPr>
        <w:pStyle w:val="a0"/>
        <w:rPr>
          <w:rFonts w:hint="cs"/>
          <w:rtl/>
        </w:rPr>
      </w:pPr>
    </w:p>
    <w:p w14:paraId="48CA7CB6" w14:textId="77777777" w:rsidR="00000000" w:rsidRDefault="00A32788">
      <w:pPr>
        <w:pStyle w:val="a0"/>
        <w:rPr>
          <w:rFonts w:hint="cs"/>
          <w:rtl/>
        </w:rPr>
      </w:pPr>
      <w:r>
        <w:rPr>
          <w:rFonts w:hint="cs"/>
          <w:rtl/>
        </w:rPr>
        <w:t xml:space="preserve">על </w:t>
      </w:r>
      <w:r>
        <w:rPr>
          <w:rFonts w:hint="cs"/>
          <w:rtl/>
        </w:rPr>
        <w:t>כל פנים, הבטחתי שאחזור וארחיב בעניין תקציב בתי-הדין, ואני עושה זאת עכשיו. אדוני השר, זה מועתק ותוכל לראות זאת גם בספרי התקציב. בשנת 2002 תקציב בתי-המשפט - אני מוריד את מאות האלפים מכיון שזה יקשה את המעקב אחרי זה - היה 791 מיליון שקל. תקציב בתי-הדין היה 118</w:t>
      </w:r>
      <w:r>
        <w:rPr>
          <w:rFonts w:hint="cs"/>
          <w:rtl/>
        </w:rPr>
        <w:t xml:space="preserve"> מיליון שקל. בשנת 2003 תקציב בתי-המשפט עלה ל-1.38 מיליארד שקל. באותה שנה שתקציב בתי-המשפט עלה ל-1.38 מיליארד שקל, ירד תקציב בתי-הדין הרבניים ל-116 מיליון שקל. במעבר בין 2003 ל-2004 תקציב בתי-המשפט ירד ל-862 מיליון שקל, ותקציב בתי-הדין הרבניים במעבר - ושם א</w:t>
      </w:r>
      <w:r>
        <w:rPr>
          <w:rFonts w:hint="cs"/>
          <w:rtl/>
        </w:rPr>
        <w:t xml:space="preserve">תה קיבלת את האחריות לבתי-הדין - ירד מ-116 מיליון שקל ל-74 מיליון שקל. זו ירידה שאין לה הסבר, כאשר מה שאמרת קודם, אדוני השר, ואני יודע זאת כי דיברתי עם מנהל בתי-הדין הרבניים - היתה טעות. </w:t>
      </w:r>
    </w:p>
    <w:p w14:paraId="1B1F2B36" w14:textId="77777777" w:rsidR="00000000" w:rsidRDefault="00A32788">
      <w:pPr>
        <w:pStyle w:val="a0"/>
        <w:rPr>
          <w:rFonts w:hint="cs"/>
          <w:rtl/>
        </w:rPr>
      </w:pPr>
    </w:p>
    <w:p w14:paraId="15C968F9" w14:textId="77777777" w:rsidR="00000000" w:rsidRDefault="00A32788">
      <w:pPr>
        <w:pStyle w:val="a0"/>
        <w:rPr>
          <w:rFonts w:hint="cs"/>
          <w:rtl/>
        </w:rPr>
      </w:pPr>
      <w:r>
        <w:rPr>
          <w:rFonts w:hint="cs"/>
          <w:rtl/>
        </w:rPr>
        <w:t>התייחסו לבתי-הדין הרבניים כאילו מדובר בתקציב קניות, ובתקציב קניות הק</w:t>
      </w:r>
      <w:r>
        <w:rPr>
          <w:rFonts w:hint="cs"/>
          <w:rtl/>
        </w:rPr>
        <w:t>יצוץ היה הרבה יותר גבוה מאשר בתקציב שכר. אבל, מה לעשות? הרי אין שוני בין בתי-המשפט לבין בתי-הדין, ובשניהם מדובר בתקציב שכר, מכיוון שאם בתי-הדין זה תקציב קניות, גם בתי-המשפט זה תקציב קניות.</w:t>
      </w:r>
    </w:p>
    <w:p w14:paraId="6ACCCE54" w14:textId="77777777" w:rsidR="00000000" w:rsidRDefault="00A32788">
      <w:pPr>
        <w:pStyle w:val="a0"/>
        <w:rPr>
          <w:rFonts w:hint="cs"/>
          <w:rtl/>
        </w:rPr>
      </w:pPr>
    </w:p>
    <w:p w14:paraId="4E145D5B" w14:textId="77777777" w:rsidR="00000000" w:rsidRDefault="00A32788">
      <w:pPr>
        <w:pStyle w:val="a0"/>
        <w:rPr>
          <w:rFonts w:hint="cs"/>
          <w:rtl/>
        </w:rPr>
      </w:pPr>
      <w:r>
        <w:rPr>
          <w:rFonts w:hint="cs"/>
          <w:rtl/>
        </w:rPr>
        <w:t>חבר הכנסת חמי דורון, אני פעם אחת יכול לדבר עם השר שלך. אתה יכול לד</w:t>
      </w:r>
      <w:r>
        <w:rPr>
          <w:rFonts w:hint="cs"/>
          <w:rtl/>
        </w:rPr>
        <w:t>בר אתו בכל ישיבת סיעה.</w:t>
      </w:r>
    </w:p>
    <w:p w14:paraId="7E4E5B2C" w14:textId="77777777" w:rsidR="00000000" w:rsidRDefault="00A32788">
      <w:pPr>
        <w:pStyle w:val="a0"/>
        <w:rPr>
          <w:rFonts w:hint="cs"/>
          <w:rtl/>
        </w:rPr>
      </w:pPr>
    </w:p>
    <w:p w14:paraId="1F0CB580" w14:textId="77777777" w:rsidR="00000000" w:rsidRDefault="00A32788">
      <w:pPr>
        <w:pStyle w:val="af1"/>
        <w:rPr>
          <w:rtl/>
        </w:rPr>
      </w:pPr>
      <w:r>
        <w:rPr>
          <w:rtl/>
        </w:rPr>
        <w:t>היו"ר יולי-יואל אדלשטיין:</w:t>
      </w:r>
    </w:p>
    <w:p w14:paraId="459BB58F" w14:textId="77777777" w:rsidR="00000000" w:rsidRDefault="00A32788">
      <w:pPr>
        <w:pStyle w:val="a0"/>
        <w:rPr>
          <w:rtl/>
        </w:rPr>
      </w:pPr>
    </w:p>
    <w:p w14:paraId="0191026C" w14:textId="77777777" w:rsidR="00000000" w:rsidRDefault="00A32788">
      <w:pPr>
        <w:pStyle w:val="a0"/>
        <w:rPr>
          <w:rFonts w:hint="cs"/>
          <w:rtl/>
        </w:rPr>
      </w:pPr>
      <w:r>
        <w:rPr>
          <w:rFonts w:hint="cs"/>
          <w:rtl/>
        </w:rPr>
        <w:t xml:space="preserve">ובדיוק נשאר לו משפט אחד, חבר הכנסת דורון, ואתה מפריע. בבקשה, משפט המחץ. </w:t>
      </w:r>
    </w:p>
    <w:p w14:paraId="3316AA0C" w14:textId="77777777" w:rsidR="00000000" w:rsidRDefault="00A32788">
      <w:pPr>
        <w:pStyle w:val="a0"/>
        <w:rPr>
          <w:rFonts w:hint="cs"/>
          <w:rtl/>
        </w:rPr>
      </w:pPr>
    </w:p>
    <w:p w14:paraId="07866CC6" w14:textId="77777777" w:rsidR="00000000" w:rsidRDefault="00A32788">
      <w:pPr>
        <w:pStyle w:val="-"/>
        <w:rPr>
          <w:rtl/>
        </w:rPr>
      </w:pPr>
      <w:bookmarkStart w:id="343" w:name="FS000000526T10_05_2004_20_49_04"/>
      <w:bookmarkStart w:id="344" w:name="FS000000526T10_05_2004_20_49_09C"/>
      <w:bookmarkEnd w:id="343"/>
      <w:bookmarkEnd w:id="344"/>
      <w:r>
        <w:rPr>
          <w:rtl/>
        </w:rPr>
        <w:t>משה גפני (יהדות התורה):</w:t>
      </w:r>
    </w:p>
    <w:p w14:paraId="4B07A1D0" w14:textId="77777777" w:rsidR="00000000" w:rsidRDefault="00A32788">
      <w:pPr>
        <w:pStyle w:val="a0"/>
        <w:rPr>
          <w:rtl/>
        </w:rPr>
      </w:pPr>
    </w:p>
    <w:p w14:paraId="7ED77B64" w14:textId="77777777" w:rsidR="00000000" w:rsidRDefault="00A32788">
      <w:pPr>
        <w:pStyle w:val="a0"/>
        <w:rPr>
          <w:rFonts w:hint="cs"/>
          <w:rtl/>
        </w:rPr>
      </w:pPr>
      <w:r>
        <w:rPr>
          <w:rFonts w:hint="cs"/>
          <w:rtl/>
        </w:rPr>
        <w:t>ולכן, אדוני השר, מה שעולה מכל הדברים הללו, שבתקופת כהונתך תקציב בתי-המשפט עלה ב-5.92% ותקציב בתי-הדין הרבנ</w:t>
      </w:r>
      <w:r>
        <w:rPr>
          <w:rFonts w:hint="cs"/>
          <w:rtl/>
        </w:rPr>
        <w:t xml:space="preserve">יים ירד ב-38.75%. גם אם נחזור לטעות הפיסקלית, שלבתי-הדין התייחסו כתקציב קניות, בעוד לבתי-המשפט, כפי שמתחייב, התייחסו כתקציב שכר, וגם אם יתקנו את זה </w:t>
      </w:r>
      <w:r>
        <w:rPr>
          <w:rtl/>
        </w:rPr>
        <w:t>–</w:t>
      </w:r>
      <w:r>
        <w:rPr>
          <w:rFonts w:hint="cs"/>
          <w:rtl/>
        </w:rPr>
        <w:t xml:space="preserve"> גם אז המשמעות של העניין תהיה, שבבתי-הדין הרבניים תהיה ירידה משמעותית, בעוד בתקציב בתי-המשפט יש עלייה. אגב,</w:t>
      </w:r>
      <w:r>
        <w:rPr>
          <w:rFonts w:hint="cs"/>
          <w:rtl/>
        </w:rPr>
        <w:t xml:space="preserve"> אדוני השר - - - </w:t>
      </w:r>
    </w:p>
    <w:p w14:paraId="2BA5B725" w14:textId="77777777" w:rsidR="00000000" w:rsidRDefault="00A32788">
      <w:pPr>
        <w:pStyle w:val="a0"/>
        <w:rPr>
          <w:rFonts w:hint="cs"/>
          <w:rtl/>
        </w:rPr>
      </w:pPr>
    </w:p>
    <w:p w14:paraId="0F6FDE30" w14:textId="77777777" w:rsidR="00000000" w:rsidRDefault="00A32788">
      <w:pPr>
        <w:pStyle w:val="af1"/>
        <w:rPr>
          <w:rtl/>
        </w:rPr>
      </w:pPr>
      <w:r>
        <w:rPr>
          <w:rtl/>
        </w:rPr>
        <w:t>היו"ר יולי-יואל אדלשטיין:</w:t>
      </w:r>
    </w:p>
    <w:p w14:paraId="51AB7F73" w14:textId="77777777" w:rsidR="00000000" w:rsidRDefault="00A32788">
      <w:pPr>
        <w:pStyle w:val="a0"/>
        <w:rPr>
          <w:rtl/>
        </w:rPr>
      </w:pPr>
    </w:p>
    <w:p w14:paraId="3B453878" w14:textId="77777777" w:rsidR="00000000" w:rsidRDefault="00A32788">
      <w:pPr>
        <w:pStyle w:val="a0"/>
        <w:rPr>
          <w:rFonts w:hint="cs"/>
          <w:rtl/>
        </w:rPr>
      </w:pPr>
      <w:r>
        <w:rPr>
          <w:rFonts w:hint="cs"/>
          <w:rtl/>
        </w:rPr>
        <w:t xml:space="preserve">בלי "אגב", אפילו אני הבנתי את הנקודה. </w:t>
      </w:r>
    </w:p>
    <w:p w14:paraId="69941754" w14:textId="77777777" w:rsidR="00000000" w:rsidRDefault="00A32788">
      <w:pPr>
        <w:pStyle w:val="a0"/>
        <w:rPr>
          <w:rFonts w:hint="cs"/>
          <w:rtl/>
        </w:rPr>
      </w:pPr>
    </w:p>
    <w:p w14:paraId="714FD325" w14:textId="77777777" w:rsidR="00000000" w:rsidRDefault="00A32788">
      <w:pPr>
        <w:pStyle w:val="-"/>
        <w:rPr>
          <w:rtl/>
        </w:rPr>
      </w:pPr>
      <w:bookmarkStart w:id="345" w:name="FS000000526T10_05_2004_20_56_18C"/>
      <w:bookmarkEnd w:id="345"/>
      <w:r>
        <w:rPr>
          <w:rtl/>
        </w:rPr>
        <w:t>משה גפני (יהדות התורה):</w:t>
      </w:r>
    </w:p>
    <w:p w14:paraId="1E642648" w14:textId="77777777" w:rsidR="00000000" w:rsidRDefault="00A32788">
      <w:pPr>
        <w:pStyle w:val="a0"/>
        <w:rPr>
          <w:rtl/>
        </w:rPr>
      </w:pPr>
    </w:p>
    <w:p w14:paraId="031D6B1B" w14:textId="77777777" w:rsidR="00000000" w:rsidRDefault="00A32788">
      <w:pPr>
        <w:pStyle w:val="a0"/>
        <w:rPr>
          <w:rFonts w:hint="cs"/>
          <w:rtl/>
        </w:rPr>
      </w:pPr>
      <w:r>
        <w:rPr>
          <w:rFonts w:hint="cs"/>
          <w:rtl/>
        </w:rPr>
        <w:t xml:space="preserve">אני מודה לך, אדוני היושב-ראש. </w:t>
      </w:r>
    </w:p>
    <w:p w14:paraId="1AA2A136" w14:textId="77777777" w:rsidR="00000000" w:rsidRDefault="00A32788">
      <w:pPr>
        <w:pStyle w:val="a0"/>
        <w:rPr>
          <w:rFonts w:hint="cs"/>
          <w:rtl/>
        </w:rPr>
      </w:pPr>
    </w:p>
    <w:p w14:paraId="6C0F4326" w14:textId="77777777" w:rsidR="00000000" w:rsidRDefault="00A32788">
      <w:pPr>
        <w:pStyle w:val="af1"/>
        <w:rPr>
          <w:rtl/>
        </w:rPr>
      </w:pPr>
      <w:r>
        <w:rPr>
          <w:rtl/>
        </w:rPr>
        <w:t>היו"ר יולי-יואל אדלשטיין:</w:t>
      </w:r>
    </w:p>
    <w:p w14:paraId="208FF1EE" w14:textId="77777777" w:rsidR="00000000" w:rsidRDefault="00A32788">
      <w:pPr>
        <w:pStyle w:val="a0"/>
        <w:rPr>
          <w:rtl/>
        </w:rPr>
      </w:pPr>
    </w:p>
    <w:p w14:paraId="4D410B4E" w14:textId="77777777" w:rsidR="00000000" w:rsidRDefault="00A32788">
      <w:pPr>
        <w:pStyle w:val="a0"/>
        <w:rPr>
          <w:rFonts w:hint="cs"/>
          <w:rtl/>
        </w:rPr>
      </w:pPr>
      <w:r>
        <w:rPr>
          <w:rFonts w:hint="cs"/>
          <w:rtl/>
        </w:rPr>
        <w:t xml:space="preserve">אני מודה לך. חברי הכנסת אחמד טיבי, מגלי והבה וגילה פינקלשטיין - אינם נוכחים. </w:t>
      </w:r>
    </w:p>
    <w:p w14:paraId="535B92FD" w14:textId="77777777" w:rsidR="00000000" w:rsidRDefault="00A32788">
      <w:pPr>
        <w:pStyle w:val="a0"/>
        <w:rPr>
          <w:rFonts w:hint="cs"/>
          <w:rtl/>
        </w:rPr>
      </w:pPr>
    </w:p>
    <w:p w14:paraId="7B22E413" w14:textId="77777777" w:rsidR="00000000" w:rsidRDefault="00A32788">
      <w:pPr>
        <w:pStyle w:val="a0"/>
        <w:rPr>
          <w:rFonts w:hint="cs"/>
          <w:rtl/>
        </w:rPr>
      </w:pPr>
      <w:r>
        <w:rPr>
          <w:rFonts w:hint="cs"/>
          <w:rtl/>
        </w:rPr>
        <w:t xml:space="preserve">תם סדר </w:t>
      </w:r>
      <w:r>
        <w:rPr>
          <w:rFonts w:hint="cs"/>
          <w:rtl/>
        </w:rPr>
        <w:t xml:space="preserve">הדוברים בהצעת חוק שיפוט בתי-דין רבניים (נישואין וגירושין) (תיקון מס' 3) (בוררות וגישור), התשס"ד-2004. חברי הכנסת, אנחנו מצביעים על הצעת החוק. ההצבעה החלה. </w:t>
      </w:r>
    </w:p>
    <w:p w14:paraId="0494A9E3" w14:textId="77777777" w:rsidR="00000000" w:rsidRDefault="00A32788">
      <w:pPr>
        <w:pStyle w:val="a0"/>
        <w:rPr>
          <w:rFonts w:hint="cs"/>
          <w:rtl/>
        </w:rPr>
      </w:pPr>
    </w:p>
    <w:p w14:paraId="56461C0A" w14:textId="77777777" w:rsidR="00000000" w:rsidRDefault="00A32788">
      <w:pPr>
        <w:pStyle w:val="ab"/>
        <w:bidi/>
        <w:rPr>
          <w:rFonts w:hint="cs"/>
          <w:rtl/>
        </w:rPr>
      </w:pPr>
      <w:r>
        <w:rPr>
          <w:rFonts w:hint="cs"/>
          <w:rtl/>
        </w:rPr>
        <w:t>הצבעה מס' 19</w:t>
      </w:r>
    </w:p>
    <w:p w14:paraId="5AAE9CC6" w14:textId="77777777" w:rsidR="00000000" w:rsidRDefault="00A32788">
      <w:pPr>
        <w:pStyle w:val="a0"/>
        <w:rPr>
          <w:rFonts w:hint="cs"/>
          <w:rtl/>
        </w:rPr>
      </w:pPr>
    </w:p>
    <w:p w14:paraId="77C13C68" w14:textId="77777777" w:rsidR="00000000" w:rsidRDefault="00A32788">
      <w:pPr>
        <w:pStyle w:val="ac"/>
        <w:bidi/>
        <w:rPr>
          <w:rFonts w:hint="cs"/>
          <w:rtl/>
        </w:rPr>
      </w:pPr>
      <w:r>
        <w:rPr>
          <w:rFonts w:hint="cs"/>
          <w:rtl/>
        </w:rPr>
        <w:t xml:space="preserve">בעד ההצעה להעביר את הצעת החוק לוועדה </w:t>
      </w:r>
      <w:r>
        <w:rPr>
          <w:rtl/>
        </w:rPr>
        <w:t>–</w:t>
      </w:r>
      <w:r>
        <w:rPr>
          <w:rFonts w:hint="cs"/>
          <w:rtl/>
        </w:rPr>
        <w:t xml:space="preserve"> 3</w:t>
      </w:r>
    </w:p>
    <w:p w14:paraId="4B3751E0" w14:textId="77777777" w:rsidR="00000000" w:rsidRDefault="00A32788">
      <w:pPr>
        <w:pStyle w:val="ac"/>
        <w:bidi/>
        <w:rPr>
          <w:rFonts w:hint="cs"/>
          <w:rtl/>
        </w:rPr>
      </w:pPr>
      <w:r>
        <w:rPr>
          <w:rFonts w:hint="cs"/>
          <w:rtl/>
        </w:rPr>
        <w:t xml:space="preserve">נגד </w:t>
      </w:r>
      <w:r>
        <w:rPr>
          <w:rtl/>
        </w:rPr>
        <w:t>–</w:t>
      </w:r>
      <w:r>
        <w:rPr>
          <w:rFonts w:hint="cs"/>
          <w:rtl/>
        </w:rPr>
        <w:t xml:space="preserve"> 5</w:t>
      </w:r>
    </w:p>
    <w:p w14:paraId="244CCE07"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3188993E" w14:textId="77777777" w:rsidR="00000000" w:rsidRDefault="00A32788">
      <w:pPr>
        <w:pStyle w:val="ad"/>
        <w:bidi/>
        <w:rPr>
          <w:rFonts w:hint="cs"/>
          <w:rtl/>
        </w:rPr>
      </w:pPr>
      <w:r>
        <w:rPr>
          <w:rFonts w:hint="cs"/>
          <w:rtl/>
        </w:rPr>
        <w:t>ההצעה להעביר את הצעת חו</w:t>
      </w:r>
      <w:r>
        <w:rPr>
          <w:rFonts w:hint="cs"/>
          <w:rtl/>
        </w:rPr>
        <w:t xml:space="preserve">ק שיפוט בתי-דין רבניים (נישואין וגירושין) (תיקון מס' 3) </w:t>
      </w:r>
    </w:p>
    <w:p w14:paraId="606BA9ED" w14:textId="77777777" w:rsidR="00000000" w:rsidRDefault="00A32788">
      <w:pPr>
        <w:pStyle w:val="ad"/>
        <w:bidi/>
        <w:rPr>
          <w:rFonts w:hint="cs"/>
          <w:rtl/>
        </w:rPr>
      </w:pPr>
      <w:r>
        <w:rPr>
          <w:rFonts w:hint="cs"/>
          <w:rtl/>
        </w:rPr>
        <w:t xml:space="preserve">(בוררות וגישור), התשס"ד-2004, לוועדה לא נתקבלה. </w:t>
      </w:r>
    </w:p>
    <w:p w14:paraId="1D62D11A" w14:textId="77777777" w:rsidR="00000000" w:rsidRDefault="00A32788">
      <w:pPr>
        <w:pStyle w:val="af1"/>
        <w:rPr>
          <w:rFonts w:hint="cs"/>
          <w:rtl/>
        </w:rPr>
      </w:pPr>
    </w:p>
    <w:p w14:paraId="72FC8A6A" w14:textId="77777777" w:rsidR="00000000" w:rsidRDefault="00A32788">
      <w:pPr>
        <w:pStyle w:val="a0"/>
        <w:rPr>
          <w:rFonts w:hint="cs"/>
          <w:rtl/>
        </w:rPr>
      </w:pPr>
    </w:p>
    <w:p w14:paraId="5D56F8A5" w14:textId="77777777" w:rsidR="00000000" w:rsidRDefault="00A32788">
      <w:pPr>
        <w:pStyle w:val="af1"/>
        <w:rPr>
          <w:rtl/>
        </w:rPr>
      </w:pPr>
      <w:r>
        <w:rPr>
          <w:rtl/>
        </w:rPr>
        <w:t>היו"ר יולי-יואל אדלשטיין:</w:t>
      </w:r>
    </w:p>
    <w:p w14:paraId="6C8DC0C2" w14:textId="77777777" w:rsidR="00000000" w:rsidRDefault="00A32788">
      <w:pPr>
        <w:pStyle w:val="a0"/>
        <w:rPr>
          <w:rtl/>
        </w:rPr>
      </w:pPr>
    </w:p>
    <w:p w14:paraId="1528C51F" w14:textId="77777777" w:rsidR="00000000" w:rsidRDefault="00A32788">
      <w:pPr>
        <w:pStyle w:val="a0"/>
        <w:rPr>
          <w:rFonts w:hint="cs"/>
          <w:rtl/>
        </w:rPr>
      </w:pPr>
      <w:r>
        <w:rPr>
          <w:rFonts w:hint="cs"/>
          <w:rtl/>
        </w:rPr>
        <w:t xml:space="preserve">שלושה בעד, חמישה מתנגדים, אין נמנעים. אני קובע כי הצעת החוק לא אושרה בקריאה ראשונה. </w:t>
      </w:r>
    </w:p>
    <w:p w14:paraId="581EE671" w14:textId="77777777" w:rsidR="00000000" w:rsidRDefault="00A32788">
      <w:pPr>
        <w:pStyle w:val="a2"/>
        <w:rPr>
          <w:rFonts w:hint="cs"/>
          <w:rtl/>
        </w:rPr>
      </w:pPr>
    </w:p>
    <w:p w14:paraId="347B4F06" w14:textId="77777777" w:rsidR="00000000" w:rsidRDefault="00A32788">
      <w:pPr>
        <w:pStyle w:val="a0"/>
        <w:rPr>
          <w:rFonts w:hint="cs"/>
          <w:rtl/>
        </w:rPr>
      </w:pPr>
    </w:p>
    <w:p w14:paraId="79936813" w14:textId="77777777" w:rsidR="00000000" w:rsidRDefault="00A32788">
      <w:pPr>
        <w:pStyle w:val="a2"/>
        <w:rPr>
          <w:rtl/>
        </w:rPr>
      </w:pPr>
      <w:bookmarkStart w:id="346" w:name="_Toc80592897"/>
      <w:r>
        <w:rPr>
          <w:rtl/>
        </w:rPr>
        <w:t>מסמכים שהונחו על שולחן הכנסת</w:t>
      </w:r>
      <w:bookmarkEnd w:id="346"/>
    </w:p>
    <w:p w14:paraId="270CAB5F" w14:textId="77777777" w:rsidR="00000000" w:rsidRDefault="00A32788">
      <w:pPr>
        <w:pStyle w:val="-0"/>
        <w:rPr>
          <w:rFonts w:hint="cs"/>
          <w:rtl/>
        </w:rPr>
      </w:pPr>
    </w:p>
    <w:p w14:paraId="2C1728C4" w14:textId="77777777" w:rsidR="00000000" w:rsidRDefault="00A32788">
      <w:pPr>
        <w:pStyle w:val="af1"/>
        <w:rPr>
          <w:rtl/>
        </w:rPr>
      </w:pPr>
      <w:r>
        <w:rPr>
          <w:rtl/>
        </w:rPr>
        <w:t>היו"</w:t>
      </w:r>
      <w:r>
        <w:rPr>
          <w:rtl/>
        </w:rPr>
        <w:t>ר יולי-יואל אדלשטיין:</w:t>
      </w:r>
    </w:p>
    <w:p w14:paraId="0F83A519" w14:textId="77777777" w:rsidR="00000000" w:rsidRDefault="00A32788">
      <w:pPr>
        <w:pStyle w:val="a0"/>
        <w:rPr>
          <w:rtl/>
        </w:rPr>
      </w:pPr>
    </w:p>
    <w:p w14:paraId="486164E8" w14:textId="77777777" w:rsidR="00000000" w:rsidRDefault="00A32788">
      <w:pPr>
        <w:pStyle w:val="a0"/>
        <w:rPr>
          <w:rFonts w:hint="cs"/>
          <w:rtl/>
        </w:rPr>
      </w:pPr>
      <w:r>
        <w:rPr>
          <w:rFonts w:hint="cs"/>
          <w:rtl/>
        </w:rPr>
        <w:t xml:space="preserve">הכרזה לסגנית המזכיר, בבקשה. </w:t>
      </w:r>
    </w:p>
    <w:p w14:paraId="5B68F44B" w14:textId="77777777" w:rsidR="00000000" w:rsidRDefault="00A32788">
      <w:pPr>
        <w:pStyle w:val="a0"/>
        <w:rPr>
          <w:rFonts w:hint="cs"/>
          <w:rtl/>
        </w:rPr>
      </w:pPr>
    </w:p>
    <w:p w14:paraId="6470BD2E" w14:textId="77777777" w:rsidR="00000000" w:rsidRDefault="00A32788">
      <w:pPr>
        <w:pStyle w:val="a"/>
        <w:rPr>
          <w:rtl/>
        </w:rPr>
      </w:pPr>
      <w:bookmarkStart w:id="347" w:name="FS000000136T10_05_2004_21_01_35"/>
      <w:bookmarkStart w:id="348" w:name="_Toc80592898"/>
      <w:bookmarkEnd w:id="347"/>
      <w:r>
        <w:rPr>
          <w:rFonts w:hint="eastAsia"/>
          <w:rtl/>
        </w:rPr>
        <w:t>סגנית</w:t>
      </w:r>
      <w:r>
        <w:rPr>
          <w:rtl/>
        </w:rPr>
        <w:t xml:space="preserve"> מזכיר הכנסת רות קפלן:</w:t>
      </w:r>
      <w:bookmarkEnd w:id="348"/>
    </w:p>
    <w:p w14:paraId="5416890B" w14:textId="77777777" w:rsidR="00000000" w:rsidRDefault="00A32788">
      <w:pPr>
        <w:pStyle w:val="a0"/>
        <w:rPr>
          <w:rFonts w:hint="cs"/>
          <w:rtl/>
        </w:rPr>
      </w:pPr>
    </w:p>
    <w:p w14:paraId="7F944415" w14:textId="77777777" w:rsidR="00000000" w:rsidRDefault="00A32788">
      <w:pPr>
        <w:pStyle w:val="a0"/>
        <w:rPr>
          <w:rFonts w:hint="cs"/>
          <w:rtl/>
        </w:rPr>
      </w:pPr>
      <w:r>
        <w:rPr>
          <w:rFonts w:hint="cs"/>
          <w:rtl/>
        </w:rPr>
        <w:t xml:space="preserve">תודה רבה. </w:t>
      </w:r>
    </w:p>
    <w:p w14:paraId="7604D8B4" w14:textId="77777777" w:rsidR="00000000" w:rsidRDefault="00A32788">
      <w:pPr>
        <w:pStyle w:val="a0"/>
        <w:rPr>
          <w:rFonts w:hint="cs"/>
          <w:rtl/>
        </w:rPr>
      </w:pPr>
    </w:p>
    <w:p w14:paraId="32FA73FE" w14:textId="77777777" w:rsidR="00000000" w:rsidRDefault="00A32788">
      <w:pPr>
        <w:pStyle w:val="a0"/>
        <w:rPr>
          <w:rFonts w:hint="cs"/>
          <w:rtl/>
        </w:rPr>
      </w:pPr>
      <w:r>
        <w:rPr>
          <w:rFonts w:hint="cs"/>
          <w:rtl/>
        </w:rPr>
        <w:t xml:space="preserve">ברשות יושב-ראש הישיבה, הנני מתכבדת להודיעכם, כי הונחו היום על שולחן הכנסת </w:t>
      </w:r>
      <w:r>
        <w:rPr>
          <w:rtl/>
        </w:rPr>
        <w:t>–</w:t>
      </w:r>
      <w:r>
        <w:rPr>
          <w:rFonts w:hint="cs"/>
          <w:rtl/>
        </w:rPr>
        <w:t xml:space="preserve"> </w:t>
      </w:r>
    </w:p>
    <w:p w14:paraId="4D40A1D4" w14:textId="77777777" w:rsidR="00000000" w:rsidRDefault="00A32788">
      <w:pPr>
        <w:pStyle w:val="a0"/>
        <w:rPr>
          <w:rFonts w:hint="cs"/>
          <w:rtl/>
        </w:rPr>
      </w:pPr>
    </w:p>
    <w:p w14:paraId="438D1197" w14:textId="77777777" w:rsidR="00000000" w:rsidRDefault="00A32788">
      <w:pPr>
        <w:pStyle w:val="a0"/>
        <w:rPr>
          <w:rFonts w:hint="cs"/>
          <w:rtl/>
        </w:rPr>
      </w:pPr>
      <w:r>
        <w:rPr>
          <w:rFonts w:hint="cs"/>
          <w:rtl/>
        </w:rPr>
        <w:t xml:space="preserve">דין-וחשבון על מושב האביב של מליאת מועצת אירופה, מטעם נציג הכנסת, חבר הכנסת רן כהן. </w:t>
      </w:r>
    </w:p>
    <w:p w14:paraId="15E8A3F3" w14:textId="77777777" w:rsidR="00000000" w:rsidRDefault="00A32788">
      <w:pPr>
        <w:pStyle w:val="a0"/>
        <w:rPr>
          <w:rFonts w:hint="cs"/>
          <w:rtl/>
        </w:rPr>
      </w:pPr>
    </w:p>
    <w:p w14:paraId="18E66FCE" w14:textId="77777777" w:rsidR="00000000" w:rsidRDefault="00A32788">
      <w:pPr>
        <w:pStyle w:val="a0"/>
        <w:rPr>
          <w:rFonts w:hint="cs"/>
          <w:rtl/>
        </w:rPr>
      </w:pPr>
      <w:r>
        <w:rPr>
          <w:rFonts w:hint="cs"/>
          <w:rtl/>
        </w:rPr>
        <w:t>לקריאה שנייה ולקריאה שלישית: הצעת חוק משפחות חיילים שנספו במערכה (תגמולים ושיקום) (תיקון מס' 27), התשס"ד-2004; הצעת חוק הביטוח הלאומי (תיקון מס' 72), התשס"ד-2004; הצעת חוק הבטחת הכנסה (תיקון מס' 23), התשס"ד-2004 - שהועברו מוועדת העבודה, הרווחה והבריאות. ת</w:t>
      </w:r>
      <w:r>
        <w:rPr>
          <w:rFonts w:hint="cs"/>
          <w:rtl/>
        </w:rPr>
        <w:t xml:space="preserve">ודה רבה. </w:t>
      </w:r>
    </w:p>
    <w:p w14:paraId="5B5BF319" w14:textId="77777777" w:rsidR="00000000" w:rsidRDefault="00A32788">
      <w:pPr>
        <w:pStyle w:val="a0"/>
        <w:rPr>
          <w:rFonts w:hint="cs"/>
          <w:rtl/>
        </w:rPr>
      </w:pPr>
    </w:p>
    <w:p w14:paraId="7189E7F0" w14:textId="77777777" w:rsidR="00000000" w:rsidRDefault="00A32788">
      <w:pPr>
        <w:pStyle w:val="af1"/>
        <w:rPr>
          <w:rtl/>
        </w:rPr>
      </w:pPr>
      <w:r>
        <w:rPr>
          <w:rtl/>
        </w:rPr>
        <w:t>היו"ר יולי-יואל אדלשטיין:</w:t>
      </w:r>
    </w:p>
    <w:p w14:paraId="5293C491" w14:textId="77777777" w:rsidR="00000000" w:rsidRDefault="00A32788">
      <w:pPr>
        <w:pStyle w:val="a0"/>
        <w:rPr>
          <w:rtl/>
        </w:rPr>
      </w:pPr>
    </w:p>
    <w:p w14:paraId="09E8DB8D" w14:textId="77777777" w:rsidR="00000000" w:rsidRDefault="00A32788">
      <w:pPr>
        <w:pStyle w:val="a0"/>
        <w:rPr>
          <w:rFonts w:hint="cs"/>
          <w:rtl/>
        </w:rPr>
      </w:pPr>
      <w:r>
        <w:rPr>
          <w:rFonts w:hint="cs"/>
          <w:rtl/>
        </w:rPr>
        <w:t>חברי הכנסת, שינוי בסדר-היום: שר המשפטים ביקש שלא להציג היום את הצעת חוק זכויות נפגעי עבירה (תיקון מס' 2), התשס"ד-2004, ואנחנו מכבדים את בקשתו.</w:t>
      </w:r>
    </w:p>
    <w:p w14:paraId="453B60C7" w14:textId="77777777" w:rsidR="00000000" w:rsidRDefault="00A32788">
      <w:pPr>
        <w:pStyle w:val="a0"/>
        <w:rPr>
          <w:rFonts w:hint="cs"/>
          <w:rtl/>
        </w:rPr>
      </w:pPr>
    </w:p>
    <w:p w14:paraId="11FC80BF" w14:textId="77777777" w:rsidR="00000000" w:rsidRDefault="00A32788">
      <w:pPr>
        <w:pStyle w:val="a2"/>
        <w:rPr>
          <w:rtl/>
        </w:rPr>
      </w:pPr>
    </w:p>
    <w:p w14:paraId="1EE3D9AF" w14:textId="77777777" w:rsidR="00000000" w:rsidRDefault="00A32788">
      <w:pPr>
        <w:pStyle w:val="a2"/>
        <w:rPr>
          <w:rFonts w:hint="cs"/>
          <w:rtl/>
        </w:rPr>
      </w:pPr>
      <w:bookmarkStart w:id="349" w:name="CS25590FI0025590T10_05_2004_21_06_19"/>
      <w:bookmarkStart w:id="350" w:name="_Toc80592899"/>
      <w:bookmarkEnd w:id="349"/>
      <w:r>
        <w:rPr>
          <w:rtl/>
        </w:rPr>
        <w:t>הצעת חוק העובדים הסוציאל</w:t>
      </w:r>
      <w:r>
        <w:rPr>
          <w:rFonts w:hint="cs"/>
          <w:rtl/>
        </w:rPr>
        <w:t>י</w:t>
      </w:r>
      <w:r>
        <w:rPr>
          <w:rtl/>
        </w:rPr>
        <w:t>ים (תיקון), התשס"ד-2004</w:t>
      </w:r>
      <w:bookmarkEnd w:id="350"/>
      <w:r>
        <w:rPr>
          <w:rtl/>
        </w:rPr>
        <w:t xml:space="preserve"> </w:t>
      </w:r>
    </w:p>
    <w:p w14:paraId="2622CE31" w14:textId="77777777" w:rsidR="00000000" w:rsidRDefault="00A32788">
      <w:pPr>
        <w:pStyle w:val="a0"/>
        <w:rPr>
          <w:rFonts w:hint="cs"/>
          <w:rtl/>
        </w:rPr>
      </w:pPr>
      <w:r>
        <w:rPr>
          <w:rtl/>
        </w:rPr>
        <w:t>[רשומות (הצעות חוק, חוב</w:t>
      </w:r>
      <w:r>
        <w:rPr>
          <w:rtl/>
        </w:rPr>
        <w:t xml:space="preserve">' </w:t>
      </w:r>
      <w:r>
        <w:rPr>
          <w:rFonts w:hint="cs"/>
          <w:rtl/>
        </w:rPr>
        <w:t>מ/99</w:t>
      </w:r>
      <w:r>
        <w:rPr>
          <w:rtl/>
        </w:rPr>
        <w:t>)</w:t>
      </w:r>
      <w:r>
        <w:rPr>
          <w:rFonts w:hint="cs"/>
          <w:rtl/>
        </w:rPr>
        <w:t>.</w:t>
      </w:r>
      <w:r>
        <w:rPr>
          <w:rtl/>
        </w:rPr>
        <w:t>]</w:t>
      </w:r>
    </w:p>
    <w:p w14:paraId="204CE972" w14:textId="77777777" w:rsidR="00000000" w:rsidRDefault="00A32788">
      <w:pPr>
        <w:pStyle w:val="-0"/>
        <w:rPr>
          <w:rtl/>
        </w:rPr>
      </w:pPr>
      <w:r>
        <w:rPr>
          <w:rtl/>
        </w:rPr>
        <w:t xml:space="preserve">(קריאה ראשונה) </w:t>
      </w:r>
    </w:p>
    <w:p w14:paraId="41A4845E" w14:textId="77777777" w:rsidR="00000000" w:rsidRDefault="00A32788">
      <w:pPr>
        <w:pStyle w:val="-0"/>
        <w:rPr>
          <w:rFonts w:hint="cs"/>
          <w:rtl/>
        </w:rPr>
      </w:pPr>
    </w:p>
    <w:p w14:paraId="5F76EEB3" w14:textId="77777777" w:rsidR="00000000" w:rsidRDefault="00A32788">
      <w:pPr>
        <w:pStyle w:val="af1"/>
        <w:rPr>
          <w:rtl/>
        </w:rPr>
      </w:pPr>
      <w:r>
        <w:rPr>
          <w:rtl/>
        </w:rPr>
        <w:t>היו"ר יולי-יואל אדלשטיין:</w:t>
      </w:r>
    </w:p>
    <w:p w14:paraId="70B04016" w14:textId="77777777" w:rsidR="00000000" w:rsidRDefault="00A32788">
      <w:pPr>
        <w:pStyle w:val="a0"/>
        <w:rPr>
          <w:rtl/>
        </w:rPr>
      </w:pPr>
    </w:p>
    <w:p w14:paraId="34977DE2" w14:textId="77777777" w:rsidR="00000000" w:rsidRDefault="00A32788">
      <w:pPr>
        <w:pStyle w:val="a0"/>
        <w:rPr>
          <w:rFonts w:hint="cs"/>
          <w:rtl/>
        </w:rPr>
      </w:pPr>
      <w:r>
        <w:rPr>
          <w:rFonts w:hint="cs"/>
          <w:rtl/>
        </w:rPr>
        <w:t>לכן, חברי הכנסת, נעבור להצעת חוק העובדים הסוציאליים (תיקון), התשס"ד-2004, קריאה ראשונה. יציג את הצעת החוק שר הרווחה זבולון אורלב. אחריו ידברו חברי הכנסת המופיעים ברשימת הדוברים: אופיר פינס-פז, ג'מאל זחא</w:t>
      </w:r>
      <w:r>
        <w:rPr>
          <w:rFonts w:hint="cs"/>
          <w:rtl/>
        </w:rPr>
        <w:t xml:space="preserve">לקה, יעקב מרגי, אורי אריאל, אברהם רביץ, איוב קרא, טלב אלסאנע, חיים אורון וכן הלאה. שר הרווחה, חבר הכנסת זבולון אורלב, בבקשה. </w:t>
      </w:r>
    </w:p>
    <w:p w14:paraId="32C5248A" w14:textId="77777777" w:rsidR="00000000" w:rsidRDefault="00A32788">
      <w:pPr>
        <w:pStyle w:val="a0"/>
        <w:rPr>
          <w:rFonts w:hint="cs"/>
          <w:rtl/>
        </w:rPr>
      </w:pPr>
    </w:p>
    <w:p w14:paraId="50178904" w14:textId="77777777" w:rsidR="00000000" w:rsidRDefault="00A32788">
      <w:pPr>
        <w:pStyle w:val="a"/>
        <w:rPr>
          <w:rtl/>
        </w:rPr>
      </w:pPr>
      <w:bookmarkStart w:id="351" w:name="FS000000521T10_05_2004_21_12_47"/>
      <w:bookmarkStart w:id="352" w:name="_Toc80592900"/>
      <w:bookmarkEnd w:id="351"/>
      <w:r>
        <w:rPr>
          <w:rFonts w:hint="eastAsia"/>
          <w:rtl/>
        </w:rPr>
        <w:t>שר</w:t>
      </w:r>
      <w:r>
        <w:rPr>
          <w:rtl/>
        </w:rPr>
        <w:t xml:space="preserve"> הרווחה זבולון אורלב:</w:t>
      </w:r>
      <w:bookmarkEnd w:id="352"/>
    </w:p>
    <w:p w14:paraId="31F031D9" w14:textId="77777777" w:rsidR="00000000" w:rsidRDefault="00A32788">
      <w:pPr>
        <w:pStyle w:val="a0"/>
        <w:rPr>
          <w:rFonts w:hint="cs"/>
          <w:rtl/>
        </w:rPr>
      </w:pPr>
    </w:p>
    <w:p w14:paraId="66B5320A" w14:textId="77777777" w:rsidR="00000000" w:rsidRDefault="00A32788">
      <w:pPr>
        <w:pStyle w:val="a0"/>
        <w:rPr>
          <w:rFonts w:hint="cs"/>
          <w:rtl/>
        </w:rPr>
      </w:pPr>
      <w:r>
        <w:rPr>
          <w:rFonts w:hint="cs"/>
          <w:rtl/>
        </w:rPr>
        <w:t>אדוני היושב-ראש, חברי חברי הכנסת, אני מתכבד להציע תיקון בחוק העובדים הסוציאליים, תיקון שעובדים עליו תקופ</w:t>
      </w:r>
      <w:r>
        <w:rPr>
          <w:rFonts w:hint="cs"/>
          <w:rtl/>
        </w:rPr>
        <w:t xml:space="preserve">ה ארוכה ואני מקווה שהוא יאושר. </w:t>
      </w:r>
    </w:p>
    <w:p w14:paraId="504D8C2A" w14:textId="77777777" w:rsidR="00000000" w:rsidRDefault="00A32788">
      <w:pPr>
        <w:pStyle w:val="a0"/>
        <w:rPr>
          <w:rFonts w:hint="cs"/>
          <w:rtl/>
        </w:rPr>
      </w:pPr>
    </w:p>
    <w:p w14:paraId="4A06FBA0" w14:textId="77777777" w:rsidR="00000000" w:rsidRDefault="00A32788">
      <w:pPr>
        <w:pStyle w:val="a0"/>
        <w:rPr>
          <w:rFonts w:hint="cs"/>
          <w:rtl/>
        </w:rPr>
      </w:pPr>
      <w:r>
        <w:rPr>
          <w:rFonts w:hint="cs"/>
          <w:rtl/>
        </w:rPr>
        <w:t xml:space="preserve">בשנת 1996 חוקק חוק העובדים הסוציאליים, שמטרתו להסדיר את העיסוק בעבודה סוציאלית לשם קידום רווחת הפרט והחברה בישראל, וכן לשמור על רמה מקצועית והתנהגות הולמת של העוסקים במקצוע העבודה הסוציאלית. </w:t>
      </w:r>
    </w:p>
    <w:p w14:paraId="08F01733" w14:textId="77777777" w:rsidR="00000000" w:rsidRDefault="00A32788">
      <w:pPr>
        <w:pStyle w:val="a0"/>
        <w:rPr>
          <w:rFonts w:hint="cs"/>
          <w:rtl/>
        </w:rPr>
      </w:pPr>
    </w:p>
    <w:p w14:paraId="7DB6AC7B" w14:textId="77777777" w:rsidR="00000000" w:rsidRDefault="00A32788">
      <w:pPr>
        <w:pStyle w:val="a0"/>
        <w:rPr>
          <w:rFonts w:hint="cs"/>
          <w:rtl/>
        </w:rPr>
      </w:pPr>
      <w:r>
        <w:rPr>
          <w:rFonts w:hint="cs"/>
          <w:rtl/>
        </w:rPr>
        <w:t>לשם כך ניתנה סמכות לשר לקבוע מ</w:t>
      </w:r>
      <w:r>
        <w:rPr>
          <w:rFonts w:hint="cs"/>
          <w:rtl/>
        </w:rPr>
        <w:t xml:space="preserve">י יהא כשיר לעסוק בתחום ולקבוע כללים להתנהגות של עובדים סוציאליים. </w:t>
      </w:r>
    </w:p>
    <w:p w14:paraId="6403EA49" w14:textId="77777777" w:rsidR="00000000" w:rsidRDefault="00A32788">
      <w:pPr>
        <w:pStyle w:val="a0"/>
        <w:rPr>
          <w:rFonts w:hint="cs"/>
          <w:rtl/>
        </w:rPr>
      </w:pPr>
    </w:p>
    <w:p w14:paraId="053FD940" w14:textId="77777777" w:rsidR="00000000" w:rsidRDefault="00A32788">
      <w:pPr>
        <w:pStyle w:val="a0"/>
        <w:rPr>
          <w:rFonts w:hint="cs"/>
          <w:rtl/>
        </w:rPr>
      </w:pPr>
      <w:r>
        <w:rPr>
          <w:rFonts w:hint="cs"/>
          <w:rtl/>
        </w:rPr>
        <w:t xml:space="preserve">בחוק גם נקבע מנגנון של שפיטה משמעתית של העובדים הסוציאליים על-ידי ועדת משמעת. </w:t>
      </w:r>
    </w:p>
    <w:p w14:paraId="7D7E20D9" w14:textId="77777777" w:rsidR="00000000" w:rsidRDefault="00A32788">
      <w:pPr>
        <w:pStyle w:val="a0"/>
        <w:rPr>
          <w:rFonts w:hint="cs"/>
          <w:rtl/>
        </w:rPr>
      </w:pPr>
    </w:p>
    <w:p w14:paraId="6ABF124D" w14:textId="77777777" w:rsidR="00000000" w:rsidRDefault="00A32788">
      <w:pPr>
        <w:pStyle w:val="a0"/>
        <w:rPr>
          <w:rFonts w:hint="cs"/>
          <w:rtl/>
        </w:rPr>
      </w:pPr>
      <w:r>
        <w:rPr>
          <w:rFonts w:hint="cs"/>
          <w:rtl/>
        </w:rPr>
        <w:t>עובד סוציאלי העונה על תנאי הכשירות שנקבעו בחוק חייב להיות רשום ב"פנקס העובדים הסוציאליים", וזאת כדי שיהא רשא</w:t>
      </w:r>
      <w:r>
        <w:rPr>
          <w:rFonts w:hint="cs"/>
          <w:rtl/>
        </w:rPr>
        <w:t xml:space="preserve">י לעסוק במקצוע, ולשם כך על השר למנות רשם. כמו כן פועלת לצד השר מועצה שתפקידה לייעץ לו בנוגע לעיסוק בעבודה סוציאלית. </w:t>
      </w:r>
    </w:p>
    <w:p w14:paraId="3F2DFC59" w14:textId="77777777" w:rsidR="00000000" w:rsidRDefault="00A32788">
      <w:pPr>
        <w:pStyle w:val="a0"/>
        <w:rPr>
          <w:rFonts w:hint="cs"/>
          <w:rtl/>
        </w:rPr>
      </w:pPr>
    </w:p>
    <w:p w14:paraId="6236BD25" w14:textId="77777777" w:rsidR="00000000" w:rsidRDefault="00A32788">
      <w:pPr>
        <w:pStyle w:val="a0"/>
        <w:rPr>
          <w:rFonts w:hint="cs"/>
          <w:rtl/>
        </w:rPr>
      </w:pPr>
      <w:r>
        <w:rPr>
          <w:rFonts w:hint="cs"/>
          <w:rtl/>
        </w:rPr>
        <w:t>תוך כדי יישום החוק התעוררו כמה בעיות, שהסדרתן מחייבת לתקן את החוק הקיים. אלה התיקונים המוצעים:</w:t>
      </w:r>
    </w:p>
    <w:p w14:paraId="690313F9" w14:textId="77777777" w:rsidR="00000000" w:rsidRDefault="00A32788">
      <w:pPr>
        <w:pStyle w:val="a0"/>
        <w:rPr>
          <w:rFonts w:hint="cs"/>
          <w:rtl/>
        </w:rPr>
      </w:pPr>
    </w:p>
    <w:p w14:paraId="36222800" w14:textId="77777777" w:rsidR="00000000" w:rsidRDefault="00A32788">
      <w:pPr>
        <w:pStyle w:val="a0"/>
        <w:rPr>
          <w:rFonts w:hint="cs"/>
          <w:rtl/>
        </w:rPr>
      </w:pPr>
      <w:r>
        <w:rPr>
          <w:rFonts w:hint="cs"/>
          <w:rtl/>
        </w:rPr>
        <w:t>1. מוצע לתקן את שמה של המועצה מ"מועצת העוב</w:t>
      </w:r>
      <w:r>
        <w:rPr>
          <w:rFonts w:hint="cs"/>
          <w:rtl/>
        </w:rPr>
        <w:t xml:space="preserve">דים הסוציאליים" </w:t>
      </w:r>
      <w:r>
        <w:rPr>
          <w:rtl/>
        </w:rPr>
        <w:t>–</w:t>
      </w:r>
      <w:r>
        <w:rPr>
          <w:rFonts w:hint="cs"/>
          <w:rtl/>
        </w:rPr>
        <w:t xml:space="preserve"> שלפיו אפשר לחשוב שמדובר פה באיזה איגוד מקצועי ולא בתאגיד סטטוטורי על-פי חוק </w:t>
      </w:r>
      <w:r>
        <w:rPr>
          <w:rtl/>
        </w:rPr>
        <w:t>–</w:t>
      </w:r>
      <w:r>
        <w:rPr>
          <w:rFonts w:hint="cs"/>
          <w:rtl/>
        </w:rPr>
        <w:t xml:space="preserve"> ל"מועצה לעבודה סוציאלית". זאת מאחר שתפקידה העיקרי של המועצה הוא לייעץ לשר בענייני העבודה הסוציאלית. </w:t>
      </w:r>
    </w:p>
    <w:p w14:paraId="57655B18" w14:textId="77777777" w:rsidR="00000000" w:rsidRDefault="00A32788">
      <w:pPr>
        <w:pStyle w:val="a0"/>
        <w:rPr>
          <w:rFonts w:hint="cs"/>
          <w:rtl/>
        </w:rPr>
      </w:pPr>
    </w:p>
    <w:p w14:paraId="6664926A" w14:textId="77777777" w:rsidR="00000000" w:rsidRDefault="00A32788">
      <w:pPr>
        <w:pStyle w:val="a0"/>
        <w:rPr>
          <w:rFonts w:hint="cs"/>
          <w:rtl/>
        </w:rPr>
      </w:pPr>
      <w:r>
        <w:rPr>
          <w:rFonts w:hint="cs"/>
          <w:rtl/>
        </w:rPr>
        <w:t>2. על-פי החוק, מי שהיה כשיר לעבודה סוציאלית לפי חוק שירותי</w:t>
      </w:r>
      <w:r>
        <w:rPr>
          <w:rFonts w:hint="cs"/>
          <w:rtl/>
        </w:rPr>
        <w:t xml:space="preserve"> הסעד, התשי"ח-1958, ונרשם מכוח החוק האמור ככשיר לעבודה סוציאלית לפני תחילתו של חוק העובדים הסוציאליים, נחשב כשיר לעבודה סוציאלית. אולם במהלך השנים האחרונות התברר, שעדיין יש קבוצה קטנה של עובדים סוציאליים, שהיו כשירים לעבודה סוציאלית, אך משום-מה לא נרשמו לפ</w:t>
      </w:r>
      <w:r>
        <w:rPr>
          <w:rFonts w:hint="cs"/>
          <w:rtl/>
        </w:rPr>
        <w:t>י חוק שירותי הסעד, התשי"ח-1958, ולכן היום אינם רשאים לעסוק בעבודה סוציאלית. מוצע אפוא לאפשר לאותה קבוצה קטנה של עובדים סוציאליים להירשם ב"פנקס העובדים הסוציאליים", אם הכיר בהם רשם העובדים הסוציאליים לאחר התייעצות עם ועדת הרישום. על-ידי כך יהיו העובדים הסוצ</w:t>
      </w:r>
      <w:r>
        <w:rPr>
          <w:rFonts w:hint="cs"/>
          <w:rtl/>
        </w:rPr>
        <w:t xml:space="preserve">יאליים האלה רשאים לעסוק בעבודה סוציאלית. </w:t>
      </w:r>
    </w:p>
    <w:p w14:paraId="3B51DF86" w14:textId="77777777" w:rsidR="00000000" w:rsidRDefault="00A32788">
      <w:pPr>
        <w:pStyle w:val="a0"/>
        <w:rPr>
          <w:rFonts w:hint="cs"/>
          <w:rtl/>
        </w:rPr>
      </w:pPr>
    </w:p>
    <w:p w14:paraId="4EF8EA8D" w14:textId="77777777" w:rsidR="00000000" w:rsidRDefault="00A32788">
      <w:pPr>
        <w:pStyle w:val="a0"/>
        <w:rPr>
          <w:rFonts w:hint="cs"/>
          <w:rtl/>
        </w:rPr>
      </w:pPr>
      <w:r>
        <w:rPr>
          <w:rFonts w:hint="cs"/>
          <w:rtl/>
        </w:rPr>
        <w:t xml:space="preserve">3. על-פי החוק הקיים ניתן למנות חבר ועדת משמעת לשתי תקופות רצופות של שלוש שנים. מהניסיון בשטח עולה, שאין מניעה לאפשר לחברי הוועדה להתמנות לתקופה רצופה נוספת של שלוש שנים </w:t>
      </w:r>
      <w:r>
        <w:rPr>
          <w:rtl/>
        </w:rPr>
        <w:t>–</w:t>
      </w:r>
      <w:r>
        <w:rPr>
          <w:rFonts w:hint="cs"/>
          <w:rtl/>
        </w:rPr>
        <w:t xml:space="preserve"> סך הכול שלוש תקופות רצופות </w:t>
      </w:r>
      <w:r>
        <w:rPr>
          <w:rtl/>
        </w:rPr>
        <w:t>–</w:t>
      </w:r>
      <w:r>
        <w:rPr>
          <w:rFonts w:hint="cs"/>
          <w:rtl/>
        </w:rPr>
        <w:t xml:space="preserve"> דבר שיאפשר לח</w:t>
      </w:r>
      <w:r>
        <w:rPr>
          <w:rFonts w:hint="cs"/>
          <w:rtl/>
        </w:rPr>
        <w:t xml:space="preserve">ברי הוועדה להשתמש בידע ובניסיון שרכשו בתקופות כהונתם. </w:t>
      </w:r>
    </w:p>
    <w:p w14:paraId="3E4AF904" w14:textId="77777777" w:rsidR="00000000" w:rsidRDefault="00A32788">
      <w:pPr>
        <w:pStyle w:val="a0"/>
        <w:rPr>
          <w:rFonts w:hint="cs"/>
          <w:rtl/>
        </w:rPr>
      </w:pPr>
    </w:p>
    <w:p w14:paraId="5D3FE777" w14:textId="77777777" w:rsidR="00000000" w:rsidRDefault="00A32788">
      <w:pPr>
        <w:pStyle w:val="a0"/>
        <w:rPr>
          <w:rFonts w:hint="cs"/>
          <w:rtl/>
        </w:rPr>
      </w:pPr>
      <w:r>
        <w:rPr>
          <w:rFonts w:hint="cs"/>
          <w:rtl/>
        </w:rPr>
        <w:t>4. מוצע לקבוע, כי תלונות כנגד עובדים סוציאליים ייחקרו בידי חוקרים שימנה שר הרווחה מבין עובדי המדינה שהם עובדים סוציאליים או עורכי-דין, ולהשאיר בידי התובע, שהוא כיום גם החוקר, כסמכות שיורית לתפקידו העי</w:t>
      </w:r>
      <w:r>
        <w:rPr>
          <w:rFonts w:hint="cs"/>
          <w:rtl/>
        </w:rPr>
        <w:t xml:space="preserve">קרי, גם סמכות לבצע בעצמו חקירה. הפרדה בין הליך חקירה לבין הליך תביעה נועדה לסייע להבטחת הליך נטול מעורבות אישית מצד התובע, וכפי שנהוג בשירות המדינה לעניין דין משמעתי בשירות המדינה. </w:t>
      </w:r>
    </w:p>
    <w:p w14:paraId="779FB856" w14:textId="77777777" w:rsidR="00000000" w:rsidRDefault="00A32788">
      <w:pPr>
        <w:pStyle w:val="a0"/>
        <w:rPr>
          <w:rFonts w:hint="cs"/>
          <w:rtl/>
        </w:rPr>
      </w:pPr>
    </w:p>
    <w:p w14:paraId="456FC1F7" w14:textId="77777777" w:rsidR="00000000" w:rsidRDefault="00A32788">
      <w:pPr>
        <w:pStyle w:val="a0"/>
        <w:rPr>
          <w:rFonts w:hint="cs"/>
          <w:rtl/>
        </w:rPr>
      </w:pPr>
      <w:r>
        <w:rPr>
          <w:rFonts w:hint="cs"/>
          <w:rtl/>
        </w:rPr>
        <w:t>5. על-פי החוק רשאית ועדת המשמעת של העובדים הסוציאליים, על-פי בקשת תובע, ל</w:t>
      </w:r>
      <w:r>
        <w:rPr>
          <w:rFonts w:hint="cs"/>
          <w:rtl/>
        </w:rPr>
        <w:t>הורות לרשם של העובדים הסוציאליים להתלות רישומו בפנקס של עובד סוציאלי עד לתום ההליכים המשמעתיים או ההליכים בבתי-המשפט. מוצע לאפשר לוועדת המשמעת גם להתלות רשיונו של עובד סוציאלי בטרם הוגשה נגדו קובלנה לוועדת המשמעת, אם הוגש נגדו כתב אישום בעבירה שיש עמה קלון</w:t>
      </w:r>
      <w:r>
        <w:rPr>
          <w:rFonts w:hint="cs"/>
          <w:rtl/>
        </w:rPr>
        <w:t xml:space="preserve"> </w:t>
      </w:r>
      <w:r>
        <w:rPr>
          <w:rtl/>
        </w:rPr>
        <w:t>–</w:t>
      </w:r>
      <w:r>
        <w:rPr>
          <w:rFonts w:hint="cs"/>
          <w:rtl/>
        </w:rPr>
        <w:t xml:space="preserve"> כמו הטרדה מינית </w:t>
      </w:r>
      <w:r>
        <w:rPr>
          <w:rtl/>
        </w:rPr>
        <w:t>–</w:t>
      </w:r>
      <w:r>
        <w:rPr>
          <w:rFonts w:hint="cs"/>
          <w:rtl/>
        </w:rPr>
        <w:t xml:space="preserve"> או בעבירה שעולה ממנה כי הוא חסר אחריות לעסוק בעבודה סוציאלית, והכול עד למתן החלטה סופית בעניינו, ובלבד שההתליה תיבחן מדי תשעה חודשים על-ידי ועדת המשמעת ולא תימשך באופן אוטומטי. כמובן, בוועדת המשמעת מדובר על טהרת אנשי המקצוע. </w:t>
      </w:r>
    </w:p>
    <w:p w14:paraId="6B70EAFB" w14:textId="77777777" w:rsidR="00000000" w:rsidRDefault="00A32788">
      <w:pPr>
        <w:pStyle w:val="a0"/>
        <w:rPr>
          <w:rFonts w:hint="cs"/>
          <w:rtl/>
        </w:rPr>
      </w:pPr>
    </w:p>
    <w:p w14:paraId="65F39F9C" w14:textId="77777777" w:rsidR="00000000" w:rsidRDefault="00A32788">
      <w:pPr>
        <w:pStyle w:val="a0"/>
        <w:rPr>
          <w:rFonts w:hint="cs"/>
          <w:rtl/>
        </w:rPr>
      </w:pPr>
      <w:r>
        <w:rPr>
          <w:rFonts w:hint="cs"/>
          <w:rtl/>
        </w:rPr>
        <w:t>תיקון שי</w:t>
      </w:r>
      <w:r>
        <w:rPr>
          <w:rFonts w:hint="cs"/>
          <w:rtl/>
        </w:rPr>
        <w:t>שי ואחרון: מוצע כי במקרים שבהם הוגש, נוסף על קובלנה משמעתית, גם כתב אישום נגד עובד סוציאלי, תפסיק ועדת המשמעת את דיוניה בקובלנה עד למתן פסק סופי בהליך הפלילי, אלא אם החליטה הוועדה אחרת, מטעמים שיירשמו. הקדימה של ההליך הפלילי נובעת הן מטעמים של יעילות המערכ</w:t>
      </w:r>
      <w:r>
        <w:rPr>
          <w:rFonts w:hint="cs"/>
          <w:rtl/>
        </w:rPr>
        <w:t xml:space="preserve">ת המשפטית והן על מנת לאפשר לנאשם - הנקבל - להתגונן תחילה בהליך הפלילי העומד נגדו. </w:t>
      </w:r>
    </w:p>
    <w:p w14:paraId="4E3F0A66" w14:textId="77777777" w:rsidR="00000000" w:rsidRDefault="00A32788">
      <w:pPr>
        <w:pStyle w:val="a0"/>
        <w:rPr>
          <w:rFonts w:hint="cs"/>
          <w:rtl/>
        </w:rPr>
      </w:pPr>
    </w:p>
    <w:p w14:paraId="637EC604" w14:textId="77777777" w:rsidR="00000000" w:rsidRDefault="00A32788">
      <w:pPr>
        <w:pStyle w:val="a0"/>
        <w:rPr>
          <w:rFonts w:hint="cs"/>
          <w:rtl/>
        </w:rPr>
      </w:pPr>
      <w:r>
        <w:rPr>
          <w:rFonts w:hint="cs"/>
          <w:rtl/>
        </w:rPr>
        <w:t>הצעת החוק הזאת הוכנה במהלך זמן רב ובהתייעצות עם כל הגורמים הנוגעים בדבר, למיטב ידיעתי, גם עם איגוד העובדים הסוציאליים וגם עם מועצת העובדים הסוציאליים, שנשנה את שמה למועצה ל</w:t>
      </w:r>
      <w:r>
        <w:rPr>
          <w:rFonts w:hint="cs"/>
          <w:rtl/>
        </w:rPr>
        <w:t xml:space="preserve">עבודה סוציאלית, שיושב בה מגוון רחב ביותר, ברמה הגבוהה ביותר, של כל מי שקשור בעבודה הסוציאלית. אשר על כן אני מציע לבית לאשרה בקריאה ראשונה ולהעבירה להכנה לקריאה שנייה ושלישית לוועדת העבודה, הרווחה והבריאות. </w:t>
      </w:r>
    </w:p>
    <w:p w14:paraId="117F74ED" w14:textId="77777777" w:rsidR="00000000" w:rsidRDefault="00A32788">
      <w:pPr>
        <w:pStyle w:val="a0"/>
        <w:rPr>
          <w:rFonts w:hint="cs"/>
          <w:rtl/>
        </w:rPr>
      </w:pPr>
    </w:p>
    <w:p w14:paraId="61B56A08" w14:textId="77777777" w:rsidR="00000000" w:rsidRDefault="00A32788">
      <w:pPr>
        <w:pStyle w:val="af1"/>
        <w:rPr>
          <w:rtl/>
        </w:rPr>
      </w:pPr>
      <w:r>
        <w:rPr>
          <w:rtl/>
        </w:rPr>
        <w:t>היו"ר יולי-יואל אדלשטיין:</w:t>
      </w:r>
    </w:p>
    <w:p w14:paraId="07B1AF1E" w14:textId="77777777" w:rsidR="00000000" w:rsidRDefault="00A32788">
      <w:pPr>
        <w:pStyle w:val="a0"/>
        <w:rPr>
          <w:rtl/>
        </w:rPr>
      </w:pPr>
    </w:p>
    <w:p w14:paraId="4697CF31" w14:textId="77777777" w:rsidR="00000000" w:rsidRDefault="00A32788">
      <w:pPr>
        <w:pStyle w:val="a0"/>
        <w:rPr>
          <w:rFonts w:hint="cs"/>
          <w:rtl/>
        </w:rPr>
      </w:pPr>
      <w:r>
        <w:rPr>
          <w:rFonts w:hint="cs"/>
          <w:rtl/>
        </w:rPr>
        <w:t>רב תודות לחבר הכנסת ז</w:t>
      </w:r>
      <w:r>
        <w:rPr>
          <w:rFonts w:hint="cs"/>
          <w:rtl/>
        </w:rPr>
        <w:t xml:space="preserve">בולון אורלב, שר הרווחה. רשימת הדוברים: חברי הכנסת אופיר פינס-פז, ג'מאל זחאלקה, יעקב מרגי, אורי אריאל, אברהם רביץ. חבר הכנסת איוב קרא, בבקשה. </w:t>
      </w:r>
    </w:p>
    <w:p w14:paraId="48F4549B" w14:textId="77777777" w:rsidR="00000000" w:rsidRDefault="00A32788">
      <w:pPr>
        <w:pStyle w:val="a0"/>
        <w:rPr>
          <w:rFonts w:hint="cs"/>
          <w:rtl/>
        </w:rPr>
      </w:pPr>
    </w:p>
    <w:p w14:paraId="605E94ED" w14:textId="77777777" w:rsidR="00000000" w:rsidRDefault="00A32788">
      <w:pPr>
        <w:pStyle w:val="a"/>
        <w:rPr>
          <w:rtl/>
        </w:rPr>
      </w:pPr>
      <w:bookmarkStart w:id="353" w:name="FS000000475T10_05_2004_21_08_00"/>
      <w:bookmarkStart w:id="354" w:name="_Toc80592901"/>
      <w:bookmarkEnd w:id="353"/>
      <w:r>
        <w:rPr>
          <w:rFonts w:hint="eastAsia"/>
          <w:rtl/>
        </w:rPr>
        <w:t>איוב</w:t>
      </w:r>
      <w:r>
        <w:rPr>
          <w:rtl/>
        </w:rPr>
        <w:t xml:space="preserve"> קרא (הליכוד):</w:t>
      </w:r>
      <w:bookmarkEnd w:id="354"/>
    </w:p>
    <w:p w14:paraId="2784210A" w14:textId="77777777" w:rsidR="00000000" w:rsidRDefault="00A32788">
      <w:pPr>
        <w:pStyle w:val="a0"/>
        <w:rPr>
          <w:rFonts w:hint="cs"/>
          <w:rtl/>
        </w:rPr>
      </w:pPr>
    </w:p>
    <w:p w14:paraId="12F4476A" w14:textId="77777777" w:rsidR="00000000" w:rsidRDefault="00A32788">
      <w:pPr>
        <w:pStyle w:val="a0"/>
        <w:rPr>
          <w:rFonts w:hint="cs"/>
          <w:rtl/>
        </w:rPr>
      </w:pPr>
      <w:r>
        <w:rPr>
          <w:rFonts w:hint="cs"/>
          <w:rtl/>
        </w:rPr>
        <w:t>אדוני היושב-ראש, חברי חברי הכנסת, ראשית אני רוצה לשלוח מכאן, מעל הבמה, יישר כוח לשר זבולון או</w:t>
      </w:r>
      <w:r>
        <w:rPr>
          <w:rFonts w:hint="cs"/>
          <w:rtl/>
        </w:rPr>
        <w:t xml:space="preserve">רלב, שעושה עבודה נפלאה במשרד שעליו הוא ממונה, ללא פריווילגיות וללא סקטוריאליות אלא עבודה מיניסטריאלית אמיתית. </w:t>
      </w:r>
    </w:p>
    <w:p w14:paraId="40646BA0" w14:textId="77777777" w:rsidR="00000000" w:rsidRDefault="00A32788">
      <w:pPr>
        <w:pStyle w:val="a0"/>
        <w:rPr>
          <w:rFonts w:hint="cs"/>
          <w:rtl/>
        </w:rPr>
      </w:pPr>
    </w:p>
    <w:p w14:paraId="6781A2DA" w14:textId="77777777" w:rsidR="00000000" w:rsidRDefault="00A32788">
      <w:pPr>
        <w:pStyle w:val="a0"/>
        <w:rPr>
          <w:rFonts w:hint="cs"/>
          <w:rtl/>
        </w:rPr>
      </w:pPr>
      <w:r>
        <w:rPr>
          <w:rFonts w:hint="cs"/>
          <w:rtl/>
        </w:rPr>
        <w:t>אני רוצה לנצל את הבמה הזאת כדי לדבר על ישיבה מיוחדת שהיתה היום בוועדה למלחמה בנגע הסמים, שיש לה זיקה די מובהקת למשרד הרווחה, המשרד שעומד בראשו ה</w:t>
      </w:r>
      <w:r>
        <w:rPr>
          <w:rFonts w:hint="cs"/>
          <w:rtl/>
        </w:rPr>
        <w:t>שר אורלב. היום דנו בסוגיה מאוד מעניינת, שמדברת על ייבוא בירה מאירופה לישראל - תוך יצירת זהות עם צמח הקנביס שממנו מיוצרת המריחואנה. בעצם זהו שקר לשמו, מכיוון שבבירה עצמה, לצערי הרב וגם לשמחתי בד בבד, אין חומר ממכר ואין חומר שממנו נוצרת המריחואנה. על מנת להב</w:t>
      </w:r>
      <w:r>
        <w:rPr>
          <w:rFonts w:hint="cs"/>
          <w:rtl/>
        </w:rPr>
        <w:t>יא לכך שאפשר למכור בסיטונות, או בכמויות גדולות יותר, וכדי להביא לפרסום רציני, שמו את צמח הקנביס על בקבוק הבירה ושמו, לצערי הרב, גם את הגרעינים של צמח הקנביס. כל זאת כדי לקדם מכירות. קיבלו אישור לזה, כאשר בעצם מההתחלה פגעו בחוק הגנת הצרכן. הם קבעו עובדות שא</w:t>
      </w:r>
      <w:r>
        <w:rPr>
          <w:rFonts w:hint="cs"/>
          <w:rtl/>
        </w:rPr>
        <w:t xml:space="preserve">ינן אמיתיות, שיקרו בריש גלי לציבור - זה לא קיים. שנית, הם פגעו בכך שהם נתנו לגיטימציה לדבר הזה ולא אמרו את האמת לציבור על מנת שיבין כיצד אפשר למכור מוצר כזה לציבור הרחב. </w:t>
      </w:r>
    </w:p>
    <w:p w14:paraId="73517B34" w14:textId="77777777" w:rsidR="00000000" w:rsidRDefault="00A32788">
      <w:pPr>
        <w:pStyle w:val="a0"/>
        <w:rPr>
          <w:rFonts w:hint="cs"/>
          <w:rtl/>
        </w:rPr>
      </w:pPr>
    </w:p>
    <w:p w14:paraId="17F07D51" w14:textId="77777777" w:rsidR="00000000" w:rsidRDefault="00A32788">
      <w:pPr>
        <w:pStyle w:val="a0"/>
        <w:rPr>
          <w:rFonts w:hint="cs"/>
          <w:rtl/>
        </w:rPr>
      </w:pPr>
      <w:r>
        <w:rPr>
          <w:rFonts w:hint="cs"/>
          <w:rtl/>
        </w:rPr>
        <w:t>לכן הוריתי היום למשרד התעשייה והמסחר להפסיק להנפיק אישורים לאותה חברה, לא רק לבירה א</w:t>
      </w:r>
      <w:r>
        <w:rPr>
          <w:rFonts w:hint="cs"/>
          <w:rtl/>
        </w:rPr>
        <w:t>לא לשמן המיוצר באותה קונספציה. אני מעריך שמשרד התעשייה והמסחר מבין, שיש פה סוגיה שצריך לנעול אותה הרמטית. יש לקונה בחוק שאיננה מביאה את האמת לציבור, ובעצם אנחנו פוגעים בצרכן ובציבור הצרכנים. אני מקווה שמהיום לא יינתנו אישורים במשרד התעשייה והמסחר לאותה חבר</w:t>
      </w:r>
      <w:r>
        <w:rPr>
          <w:rFonts w:hint="cs"/>
          <w:rtl/>
        </w:rPr>
        <w:t xml:space="preserve">ה שמייבאת את הבירה ולא ייתנו אישור לייבא גם את השמן הזה, שלכל הדעות נותן גושפנקה שלילית ביותר למלחמה הזאת, המלחמה החברתית הכי קשה שנתקל בה עם ישראל. אני מקווה שבכך שמנו סוף פסוק לפרשה הזאת, שהתפרסמה בעיתונות. </w:t>
      </w:r>
    </w:p>
    <w:p w14:paraId="000456FC" w14:textId="77777777" w:rsidR="00000000" w:rsidRDefault="00A32788">
      <w:pPr>
        <w:pStyle w:val="a0"/>
        <w:rPr>
          <w:rFonts w:hint="cs"/>
          <w:rtl/>
        </w:rPr>
      </w:pPr>
    </w:p>
    <w:p w14:paraId="4189AAC2" w14:textId="77777777" w:rsidR="00000000" w:rsidRDefault="00A32788">
      <w:pPr>
        <w:pStyle w:val="af1"/>
        <w:rPr>
          <w:rtl/>
        </w:rPr>
      </w:pPr>
      <w:r>
        <w:rPr>
          <w:rtl/>
        </w:rPr>
        <w:t>היו"ר יולי-יואל אדלשטיין:</w:t>
      </w:r>
    </w:p>
    <w:p w14:paraId="5968AA92" w14:textId="77777777" w:rsidR="00000000" w:rsidRDefault="00A32788">
      <w:pPr>
        <w:pStyle w:val="a0"/>
        <w:rPr>
          <w:rtl/>
        </w:rPr>
      </w:pPr>
    </w:p>
    <w:p w14:paraId="1F647F6E" w14:textId="77777777" w:rsidR="00000000" w:rsidRDefault="00A32788">
      <w:pPr>
        <w:pStyle w:val="a0"/>
        <w:rPr>
          <w:rFonts w:hint="cs"/>
          <w:rtl/>
        </w:rPr>
      </w:pPr>
      <w:r>
        <w:rPr>
          <w:rFonts w:hint="cs"/>
          <w:rtl/>
        </w:rPr>
        <w:t>תודה לחבר הכנסת אי</w:t>
      </w:r>
      <w:r>
        <w:rPr>
          <w:rFonts w:hint="cs"/>
          <w:rtl/>
        </w:rPr>
        <w:t>וב קרא. מה שמצער כאן הוא שדבר כזה אמור לקדם מכירות. היינו מצפים, לכאורה, שדבר כזה דווקא יוריד את המכירות, אבל כנראה העולם קצת הפוך בנושא הזה.</w:t>
      </w:r>
    </w:p>
    <w:p w14:paraId="6D795103" w14:textId="77777777" w:rsidR="00000000" w:rsidRDefault="00A32788">
      <w:pPr>
        <w:pStyle w:val="a0"/>
        <w:rPr>
          <w:rFonts w:hint="cs"/>
          <w:rtl/>
        </w:rPr>
      </w:pPr>
    </w:p>
    <w:p w14:paraId="6225C6D1" w14:textId="77777777" w:rsidR="00000000" w:rsidRDefault="00A32788">
      <w:pPr>
        <w:pStyle w:val="a0"/>
        <w:rPr>
          <w:rFonts w:hint="cs"/>
          <w:rtl/>
        </w:rPr>
      </w:pPr>
      <w:r>
        <w:rPr>
          <w:rFonts w:hint="cs"/>
          <w:rtl/>
        </w:rPr>
        <w:t xml:space="preserve">חבר הכנסת טלב אלסאנע וחבר הכנסת חיים אורון - אינם נוכחים. חבר הכנסת עבד-אלמאלכ דהאמשה - בבקשה, אדוני. </w:t>
      </w:r>
    </w:p>
    <w:p w14:paraId="5E491AF6" w14:textId="77777777" w:rsidR="00000000" w:rsidRDefault="00A32788">
      <w:pPr>
        <w:pStyle w:val="a0"/>
        <w:rPr>
          <w:rFonts w:hint="cs"/>
          <w:rtl/>
        </w:rPr>
      </w:pPr>
    </w:p>
    <w:p w14:paraId="359C43CF" w14:textId="77777777" w:rsidR="00000000" w:rsidRDefault="00A32788">
      <w:pPr>
        <w:pStyle w:val="a"/>
        <w:rPr>
          <w:rtl/>
        </w:rPr>
      </w:pPr>
      <w:bookmarkStart w:id="355" w:name="FS000000550T10_05_2004_21_16_37"/>
      <w:bookmarkStart w:id="356" w:name="_Toc80592902"/>
      <w:bookmarkEnd w:id="355"/>
      <w:r>
        <w:rPr>
          <w:rFonts w:hint="eastAsia"/>
          <w:rtl/>
        </w:rPr>
        <w:t>עבד</w:t>
      </w:r>
      <w:r>
        <w:rPr>
          <w:rtl/>
        </w:rPr>
        <w:t>-אלמאל</w:t>
      </w:r>
      <w:r>
        <w:rPr>
          <w:rtl/>
        </w:rPr>
        <w:t>כ דהאמשה (רע"ם):</w:t>
      </w:r>
      <w:bookmarkEnd w:id="356"/>
    </w:p>
    <w:p w14:paraId="46E21A04" w14:textId="77777777" w:rsidR="00000000" w:rsidRDefault="00A32788">
      <w:pPr>
        <w:pStyle w:val="a0"/>
        <w:rPr>
          <w:rFonts w:hint="cs"/>
          <w:rtl/>
        </w:rPr>
      </w:pPr>
    </w:p>
    <w:p w14:paraId="6B0CDFAC" w14:textId="77777777" w:rsidR="00000000" w:rsidRDefault="00A32788">
      <w:pPr>
        <w:pStyle w:val="a0"/>
        <w:rPr>
          <w:rFonts w:hint="cs"/>
          <w:rtl/>
        </w:rPr>
      </w:pPr>
      <w:r>
        <w:rPr>
          <w:rFonts w:hint="cs"/>
          <w:rtl/>
        </w:rPr>
        <w:t xml:space="preserve">כבוד היושב-ראש, מכובדי השר, חברי חברי הכנסת, כפי שנהוג, לא אוכל להתייחס היום, דווקא בשעה הזאת, בהזדמנות שניתנה לי, לחוק המוצע היבש. קראתי בו, ניסיתי להבין דברים, ואין לי בעיה עם החוק לגופו. </w:t>
      </w:r>
    </w:p>
    <w:p w14:paraId="67EDA99E" w14:textId="77777777" w:rsidR="00000000" w:rsidRDefault="00A32788">
      <w:pPr>
        <w:pStyle w:val="a0"/>
        <w:rPr>
          <w:rFonts w:hint="cs"/>
          <w:rtl/>
        </w:rPr>
      </w:pPr>
    </w:p>
    <w:p w14:paraId="2390EE0A" w14:textId="77777777" w:rsidR="00000000" w:rsidRDefault="00A32788">
      <w:pPr>
        <w:pStyle w:val="a0"/>
        <w:rPr>
          <w:rFonts w:hint="cs"/>
          <w:rtl/>
        </w:rPr>
      </w:pPr>
      <w:r>
        <w:rPr>
          <w:rFonts w:hint="cs"/>
          <w:rtl/>
        </w:rPr>
        <w:t>אבל אני חייב להתייחס לדברים בוערים, בוערים במי</w:t>
      </w:r>
      <w:r>
        <w:rPr>
          <w:rFonts w:hint="cs"/>
          <w:rtl/>
        </w:rPr>
        <w:t xml:space="preserve">וחד בכפר-כנא ובוערים גם בי כתושב כפר-כנא. מה שהיה אתמול למעשה מעסיק את כל המדינה. </w:t>
      </w:r>
    </w:p>
    <w:p w14:paraId="0A08AEBB" w14:textId="77777777" w:rsidR="00000000" w:rsidRDefault="00A32788">
      <w:pPr>
        <w:pStyle w:val="a0"/>
        <w:rPr>
          <w:rFonts w:hint="cs"/>
          <w:rtl/>
        </w:rPr>
      </w:pPr>
    </w:p>
    <w:p w14:paraId="0A23FF26" w14:textId="77777777" w:rsidR="00000000" w:rsidRDefault="00A32788">
      <w:pPr>
        <w:pStyle w:val="a0"/>
        <w:rPr>
          <w:rFonts w:hint="cs"/>
          <w:rtl/>
        </w:rPr>
      </w:pPr>
      <w:r>
        <w:rPr>
          <w:rFonts w:hint="cs"/>
          <w:rtl/>
        </w:rPr>
        <w:t xml:space="preserve">אני רוצה להדגיש פן אחד נוסף של מעשה שלא ייעשה שעשו הפרקליטות ומשטרת ישראל לאותם שלושה צעירים, שבינם לבין מאסר עולם לא נשאר מרחק רב. </w:t>
      </w:r>
    </w:p>
    <w:p w14:paraId="220005A9" w14:textId="77777777" w:rsidR="00000000" w:rsidRDefault="00A32788">
      <w:pPr>
        <w:pStyle w:val="a0"/>
        <w:rPr>
          <w:rFonts w:hint="cs"/>
          <w:rtl/>
        </w:rPr>
      </w:pPr>
    </w:p>
    <w:p w14:paraId="75E5E85A" w14:textId="77777777" w:rsidR="00000000" w:rsidRDefault="00A32788">
      <w:pPr>
        <w:pStyle w:val="a0"/>
        <w:rPr>
          <w:rFonts w:hint="cs"/>
          <w:rtl/>
        </w:rPr>
      </w:pPr>
      <w:r>
        <w:rPr>
          <w:rFonts w:hint="cs"/>
          <w:rtl/>
        </w:rPr>
        <w:t>אומנם אין להקל ראש בחומרת המעשה ובנזקי</w:t>
      </w:r>
      <w:r>
        <w:rPr>
          <w:rFonts w:hint="cs"/>
          <w:rtl/>
        </w:rPr>
        <w:t xml:space="preserve">ם שהוא גרם. הוא גרם נזקים קודם כול באותה התלהמות גם לאותה שכבה עתיקה של דו-קיום שעדיין נותרה, לדעתי, בין שני הציבורים הגדולים במדינה הזאת, הציבור הערבי והציבור היהודי, ובמיוחד בין אותם חלקים של ציבורים אלה בכפר-כנא, בנצרת-עילית ובנצרת, אותו אזור שהוא שלוב </w:t>
      </w:r>
      <w:r>
        <w:rPr>
          <w:rFonts w:hint="cs"/>
          <w:rtl/>
        </w:rPr>
        <w:t xml:space="preserve">והדוק בתוך עצמו. </w:t>
      </w:r>
    </w:p>
    <w:p w14:paraId="100FBB3C" w14:textId="77777777" w:rsidR="00000000" w:rsidRDefault="00A32788">
      <w:pPr>
        <w:pStyle w:val="a0"/>
        <w:rPr>
          <w:rFonts w:hint="cs"/>
          <w:rtl/>
        </w:rPr>
      </w:pPr>
    </w:p>
    <w:p w14:paraId="468EAE0F" w14:textId="77777777" w:rsidR="00000000" w:rsidRDefault="00A32788">
      <w:pPr>
        <w:pStyle w:val="a0"/>
        <w:rPr>
          <w:rFonts w:hint="cs"/>
          <w:rtl/>
        </w:rPr>
      </w:pPr>
      <w:r>
        <w:rPr>
          <w:rFonts w:hint="cs"/>
          <w:rtl/>
        </w:rPr>
        <w:t>הפן הנוסף, חברי הכנסת, הוא שלמעשה נגרם לציבור נזק אדיר נוסף. זאת לא הפרשה הראשונה, לפני זה היה העניין של דני כץ, לפני זה היה העניין של אותו צעיר יהודי שהורשע ברצח רחל הלר ובסוף גם זוכה בבית-המשפט, כרגע שכחתי את שמו. גם העניין של נאפסו הצ</w:t>
      </w:r>
      <w:r>
        <w:rPr>
          <w:rFonts w:hint="cs"/>
          <w:rtl/>
        </w:rPr>
        <w:t xml:space="preserve">'רקסי. </w:t>
      </w:r>
    </w:p>
    <w:p w14:paraId="6AB8574E" w14:textId="77777777" w:rsidR="00000000" w:rsidRDefault="00A32788">
      <w:pPr>
        <w:pStyle w:val="a0"/>
        <w:rPr>
          <w:rFonts w:hint="cs"/>
          <w:rtl/>
        </w:rPr>
      </w:pPr>
    </w:p>
    <w:p w14:paraId="3CFA2DB8" w14:textId="77777777" w:rsidR="00000000" w:rsidRDefault="00A32788">
      <w:pPr>
        <w:pStyle w:val="a0"/>
        <w:rPr>
          <w:rFonts w:hint="cs"/>
          <w:rtl/>
        </w:rPr>
      </w:pPr>
      <w:r>
        <w:rPr>
          <w:rFonts w:hint="cs"/>
          <w:rtl/>
        </w:rPr>
        <w:t xml:space="preserve">אומנם השב"כ במקרה שלנו היתה לו עמדה ממש נכונה והוא אמר לא להעמיד את אנשי כפר-כנא לדין. הוא אמר את זה באופן הברור ביותר אפילו כאשר פרקליטת המדינה דאז, המועמדת לשפוט בבית-המשפט העליון, הגברת עדנה ארבל, הטילה את כל כובד משקלה כן להגיש כתב אישום. </w:t>
      </w:r>
    </w:p>
    <w:p w14:paraId="64B8B246" w14:textId="77777777" w:rsidR="00000000" w:rsidRDefault="00A32788">
      <w:pPr>
        <w:pStyle w:val="a0"/>
        <w:rPr>
          <w:rFonts w:hint="cs"/>
          <w:rtl/>
        </w:rPr>
      </w:pPr>
    </w:p>
    <w:p w14:paraId="1C9C1DBE" w14:textId="77777777" w:rsidR="00000000" w:rsidRDefault="00A32788">
      <w:pPr>
        <w:pStyle w:val="af1"/>
        <w:rPr>
          <w:rtl/>
        </w:rPr>
      </w:pPr>
      <w:r>
        <w:rPr>
          <w:rtl/>
        </w:rPr>
        <w:t>הי</w:t>
      </w:r>
      <w:r>
        <w:rPr>
          <w:rtl/>
        </w:rPr>
        <w:t>ו"ר יולי-יואל אדלשטיין:</w:t>
      </w:r>
    </w:p>
    <w:p w14:paraId="2C2DD499" w14:textId="77777777" w:rsidR="00000000" w:rsidRDefault="00A32788">
      <w:pPr>
        <w:pStyle w:val="a0"/>
        <w:rPr>
          <w:rtl/>
        </w:rPr>
      </w:pPr>
    </w:p>
    <w:p w14:paraId="7541AB80" w14:textId="77777777" w:rsidR="00000000" w:rsidRDefault="00A32788">
      <w:pPr>
        <w:pStyle w:val="a0"/>
        <w:rPr>
          <w:rFonts w:hint="cs"/>
          <w:rtl/>
        </w:rPr>
      </w:pPr>
      <w:r>
        <w:rPr>
          <w:rFonts w:hint="cs"/>
          <w:rtl/>
        </w:rPr>
        <w:t>לא מועמדת. שופטת.</w:t>
      </w:r>
    </w:p>
    <w:p w14:paraId="735D36FF" w14:textId="77777777" w:rsidR="00000000" w:rsidRDefault="00A32788">
      <w:pPr>
        <w:pStyle w:val="a0"/>
        <w:rPr>
          <w:rFonts w:hint="cs"/>
          <w:rtl/>
        </w:rPr>
      </w:pPr>
      <w:r>
        <w:rPr>
          <w:rFonts w:hint="cs"/>
          <w:rtl/>
        </w:rPr>
        <w:t xml:space="preserve"> </w:t>
      </w:r>
    </w:p>
    <w:p w14:paraId="5A13CB3F" w14:textId="77777777" w:rsidR="00000000" w:rsidRDefault="00A32788">
      <w:pPr>
        <w:pStyle w:val="-"/>
        <w:rPr>
          <w:rtl/>
        </w:rPr>
      </w:pPr>
      <w:bookmarkStart w:id="357" w:name="FS000000550T10_05_2004_21_26_19C"/>
      <w:bookmarkEnd w:id="357"/>
      <w:r>
        <w:rPr>
          <w:rtl/>
        </w:rPr>
        <w:t>עבד-אלמאלכ דהאמשה (רע"ם):</w:t>
      </w:r>
    </w:p>
    <w:p w14:paraId="44691E68" w14:textId="77777777" w:rsidR="00000000" w:rsidRDefault="00A32788">
      <w:pPr>
        <w:pStyle w:val="a0"/>
        <w:rPr>
          <w:rtl/>
        </w:rPr>
      </w:pPr>
    </w:p>
    <w:p w14:paraId="0FC0528D" w14:textId="77777777" w:rsidR="00000000" w:rsidRDefault="00A32788">
      <w:pPr>
        <w:pStyle w:val="a0"/>
        <w:rPr>
          <w:rFonts w:hint="cs"/>
          <w:rtl/>
        </w:rPr>
      </w:pPr>
      <w:r>
        <w:rPr>
          <w:rFonts w:hint="cs"/>
          <w:rtl/>
        </w:rPr>
        <w:t xml:space="preserve">היא מועמדת. היא מומלצת. היא עוד לא שופטת. היא עוד לא מונתה. </w:t>
      </w:r>
    </w:p>
    <w:p w14:paraId="602BABBC" w14:textId="77777777" w:rsidR="00000000" w:rsidRDefault="00A32788">
      <w:pPr>
        <w:pStyle w:val="a0"/>
        <w:rPr>
          <w:rFonts w:hint="cs"/>
          <w:rtl/>
        </w:rPr>
      </w:pPr>
    </w:p>
    <w:p w14:paraId="06683433" w14:textId="77777777" w:rsidR="00000000" w:rsidRDefault="00A32788">
      <w:pPr>
        <w:pStyle w:val="af1"/>
        <w:rPr>
          <w:rtl/>
        </w:rPr>
      </w:pPr>
      <w:r>
        <w:rPr>
          <w:rtl/>
        </w:rPr>
        <w:t>היו"ר יולי-יואל אדלשטיין:</w:t>
      </w:r>
    </w:p>
    <w:p w14:paraId="66A74764" w14:textId="77777777" w:rsidR="00000000" w:rsidRDefault="00A32788">
      <w:pPr>
        <w:pStyle w:val="a0"/>
        <w:rPr>
          <w:rtl/>
        </w:rPr>
      </w:pPr>
    </w:p>
    <w:p w14:paraId="3A6AB061" w14:textId="77777777" w:rsidR="00000000" w:rsidRDefault="00A32788">
      <w:pPr>
        <w:pStyle w:val="a0"/>
        <w:rPr>
          <w:rFonts w:hint="cs"/>
          <w:rtl/>
        </w:rPr>
      </w:pPr>
      <w:r>
        <w:rPr>
          <w:rFonts w:hint="cs"/>
          <w:rtl/>
        </w:rPr>
        <w:t xml:space="preserve">אתה צודק. </w:t>
      </w:r>
    </w:p>
    <w:p w14:paraId="29FD460B" w14:textId="77777777" w:rsidR="00000000" w:rsidRDefault="00A32788">
      <w:pPr>
        <w:pStyle w:val="a0"/>
        <w:rPr>
          <w:rFonts w:hint="cs"/>
          <w:rtl/>
        </w:rPr>
      </w:pPr>
    </w:p>
    <w:p w14:paraId="7474CE70" w14:textId="77777777" w:rsidR="00000000" w:rsidRDefault="00A32788">
      <w:pPr>
        <w:pStyle w:val="-"/>
        <w:rPr>
          <w:rtl/>
        </w:rPr>
      </w:pPr>
      <w:bookmarkStart w:id="358" w:name="FS000000550T10_05_2004_21_26_37C"/>
      <w:bookmarkEnd w:id="358"/>
      <w:r>
        <w:rPr>
          <w:rtl/>
        </w:rPr>
        <w:t>עבד-אלמאלכ דהאמשה (רע"ם):</w:t>
      </w:r>
    </w:p>
    <w:p w14:paraId="4020929A" w14:textId="77777777" w:rsidR="00000000" w:rsidRDefault="00A32788">
      <w:pPr>
        <w:pStyle w:val="a0"/>
        <w:rPr>
          <w:rtl/>
        </w:rPr>
      </w:pPr>
    </w:p>
    <w:p w14:paraId="3CA4F7C9" w14:textId="77777777" w:rsidR="00000000" w:rsidRDefault="00A32788">
      <w:pPr>
        <w:pStyle w:val="a0"/>
        <w:rPr>
          <w:rFonts w:hint="cs"/>
          <w:rtl/>
        </w:rPr>
      </w:pPr>
      <w:r>
        <w:rPr>
          <w:rFonts w:hint="cs"/>
          <w:rtl/>
        </w:rPr>
        <w:t>זה מאוד חשוב לי. לכן פניתי היום לשר המשפטים, כיושב-ראש ה</w:t>
      </w:r>
      <w:r>
        <w:rPr>
          <w:rFonts w:hint="cs"/>
          <w:rtl/>
        </w:rPr>
        <w:t xml:space="preserve">וועדה, לשקול מחדש את המלצת הוועדה. יש פה דברים חמורים. כאשר השב"כ בא ואומר לא להגיש כתב אישום ובאה פרקליטת המדינה ומטילה את כל כובד משקלה כן להגיש כתב אישום </w:t>
      </w:r>
      <w:r>
        <w:rPr>
          <w:rtl/>
        </w:rPr>
        <w:t>–</w:t>
      </w:r>
      <w:r>
        <w:rPr>
          <w:rFonts w:hint="cs"/>
          <w:rtl/>
        </w:rPr>
        <w:t xml:space="preserve"> לא מעניינים אותי הסיפורים האחרים וגם לא התערבתי.</w:t>
      </w:r>
      <w:r>
        <w:rPr>
          <w:rFonts w:hint="cs"/>
        </w:rPr>
        <w:t xml:space="preserve"> </w:t>
      </w:r>
      <w:r>
        <w:rPr>
          <w:rFonts w:hint="cs"/>
          <w:rtl/>
        </w:rPr>
        <w:t>להיפך, בדברים שהיו בוועדת החוקה סברתי שלא היה צר</w:t>
      </w:r>
      <w:r>
        <w:rPr>
          <w:rFonts w:hint="cs"/>
          <w:rtl/>
        </w:rPr>
        <w:t xml:space="preserve">יך להביא את הדיונים ולמעשה תמכתי בה. אבל עכשיו, כשאנחנו רואים את הדברים בצורה הזאת, והיא חוטאת בגדול, בכל כובד משקלה ובאופן אישי להגיש כתב אישום כאשר השב"כ אומר לא להגיש כתב אישום, הדברים האלה מחייבים מחשבה, מחייבים שיקול דעת ומחייבים חקירה יסודית וממצה. </w:t>
      </w:r>
    </w:p>
    <w:p w14:paraId="1FC2ABB2" w14:textId="77777777" w:rsidR="00000000" w:rsidRDefault="00A32788">
      <w:pPr>
        <w:pStyle w:val="a0"/>
        <w:rPr>
          <w:rFonts w:hint="cs"/>
          <w:rtl/>
        </w:rPr>
      </w:pPr>
    </w:p>
    <w:p w14:paraId="0A417EB2" w14:textId="77777777" w:rsidR="00000000" w:rsidRDefault="00A32788">
      <w:pPr>
        <w:pStyle w:val="a0"/>
        <w:ind w:firstLine="0"/>
        <w:rPr>
          <w:rFonts w:hint="cs"/>
          <w:rtl/>
        </w:rPr>
      </w:pPr>
      <w:r>
        <w:rPr>
          <w:rFonts w:hint="cs"/>
          <w:rtl/>
        </w:rPr>
        <w:tab/>
        <w:t xml:space="preserve">אני יודע שזמני תם, אדוני היושב-ראש, אם תרשה עוד שניות ספורות - - - </w:t>
      </w:r>
    </w:p>
    <w:p w14:paraId="0DA61A88" w14:textId="77777777" w:rsidR="00000000" w:rsidRDefault="00A32788">
      <w:pPr>
        <w:pStyle w:val="a0"/>
        <w:ind w:firstLine="0"/>
        <w:rPr>
          <w:rFonts w:hint="cs"/>
          <w:rtl/>
        </w:rPr>
      </w:pPr>
    </w:p>
    <w:p w14:paraId="385478CC" w14:textId="77777777" w:rsidR="00000000" w:rsidRDefault="00A32788">
      <w:pPr>
        <w:pStyle w:val="af1"/>
        <w:rPr>
          <w:rFonts w:hint="cs"/>
          <w:rtl/>
        </w:rPr>
      </w:pPr>
      <w:r>
        <w:rPr>
          <w:rtl/>
        </w:rPr>
        <w:t>היו"ר יולי-יואל אדלשטיין:</w:t>
      </w:r>
    </w:p>
    <w:p w14:paraId="1BAAF617" w14:textId="77777777" w:rsidR="00000000" w:rsidRDefault="00A32788">
      <w:pPr>
        <w:pStyle w:val="a0"/>
        <w:rPr>
          <w:rFonts w:hint="cs"/>
          <w:rtl/>
        </w:rPr>
      </w:pPr>
    </w:p>
    <w:p w14:paraId="08AF8AE1" w14:textId="77777777" w:rsidR="00000000" w:rsidRDefault="00A32788">
      <w:pPr>
        <w:pStyle w:val="a0"/>
        <w:rPr>
          <w:rFonts w:hint="cs"/>
          <w:rtl/>
        </w:rPr>
      </w:pPr>
      <w:r>
        <w:rPr>
          <w:rFonts w:hint="cs"/>
          <w:rtl/>
        </w:rPr>
        <w:t>שניות ספורות, כי זמנך תם מזמן.</w:t>
      </w:r>
    </w:p>
    <w:p w14:paraId="516F87E5" w14:textId="77777777" w:rsidR="00000000" w:rsidRDefault="00A32788">
      <w:pPr>
        <w:pStyle w:val="a0"/>
        <w:ind w:firstLine="0"/>
        <w:rPr>
          <w:rFonts w:hint="cs"/>
          <w:rtl/>
        </w:rPr>
      </w:pPr>
    </w:p>
    <w:p w14:paraId="3EBD31D6" w14:textId="77777777" w:rsidR="00000000" w:rsidRDefault="00A32788">
      <w:pPr>
        <w:pStyle w:val="-"/>
        <w:rPr>
          <w:rtl/>
        </w:rPr>
      </w:pPr>
      <w:bookmarkStart w:id="359" w:name="FS000000550T10_05_2004_21_12_47"/>
      <w:bookmarkStart w:id="360" w:name="FS000000550T10_05_2004_21_12_53C"/>
      <w:bookmarkEnd w:id="359"/>
      <w:bookmarkEnd w:id="360"/>
      <w:r>
        <w:rPr>
          <w:rtl/>
        </w:rPr>
        <w:t>עבד-אלמאלכ דהאמשה (רע"ם):</w:t>
      </w:r>
    </w:p>
    <w:p w14:paraId="7B2DA9D1" w14:textId="77777777" w:rsidR="00000000" w:rsidRDefault="00A32788">
      <w:pPr>
        <w:pStyle w:val="a0"/>
        <w:rPr>
          <w:rtl/>
        </w:rPr>
      </w:pPr>
    </w:p>
    <w:p w14:paraId="21D8B748" w14:textId="77777777" w:rsidR="00000000" w:rsidRDefault="00A32788">
      <w:pPr>
        <w:pStyle w:val="a0"/>
        <w:rPr>
          <w:rFonts w:hint="cs"/>
          <w:rtl/>
        </w:rPr>
      </w:pPr>
      <w:r>
        <w:rPr>
          <w:rFonts w:hint="cs"/>
          <w:rtl/>
        </w:rPr>
        <w:t>תוך דקה.</w:t>
      </w:r>
    </w:p>
    <w:p w14:paraId="11FBFE7B" w14:textId="77777777" w:rsidR="00000000" w:rsidRDefault="00A32788">
      <w:pPr>
        <w:pStyle w:val="a0"/>
        <w:ind w:firstLine="0"/>
        <w:rPr>
          <w:rFonts w:hint="cs"/>
          <w:rtl/>
        </w:rPr>
      </w:pPr>
    </w:p>
    <w:p w14:paraId="0B5E6671" w14:textId="77777777" w:rsidR="00000000" w:rsidRDefault="00A32788">
      <w:pPr>
        <w:pStyle w:val="af0"/>
        <w:rPr>
          <w:rtl/>
        </w:rPr>
      </w:pPr>
      <w:r>
        <w:rPr>
          <w:rFonts w:hint="eastAsia"/>
          <w:rtl/>
        </w:rPr>
        <w:t>שר</w:t>
      </w:r>
      <w:r>
        <w:rPr>
          <w:rtl/>
        </w:rPr>
        <w:t xml:space="preserve"> הרווחה זבולון אורלב:</w:t>
      </w:r>
    </w:p>
    <w:p w14:paraId="3F8CA18B" w14:textId="77777777" w:rsidR="00000000" w:rsidRDefault="00A32788">
      <w:pPr>
        <w:pStyle w:val="a0"/>
        <w:rPr>
          <w:rFonts w:hint="cs"/>
          <w:rtl/>
        </w:rPr>
      </w:pPr>
    </w:p>
    <w:p w14:paraId="111E1695" w14:textId="77777777" w:rsidR="00000000" w:rsidRDefault="00A32788">
      <w:pPr>
        <w:pStyle w:val="a0"/>
        <w:rPr>
          <w:rFonts w:hint="cs"/>
          <w:rtl/>
        </w:rPr>
      </w:pPr>
      <w:r>
        <w:rPr>
          <w:rFonts w:hint="cs"/>
          <w:rtl/>
        </w:rPr>
        <w:t xml:space="preserve">- - - </w:t>
      </w:r>
    </w:p>
    <w:p w14:paraId="4A5517BD" w14:textId="77777777" w:rsidR="00000000" w:rsidRDefault="00A32788">
      <w:pPr>
        <w:pStyle w:val="a0"/>
        <w:ind w:firstLine="0"/>
        <w:rPr>
          <w:rFonts w:hint="cs"/>
          <w:rtl/>
        </w:rPr>
      </w:pPr>
    </w:p>
    <w:p w14:paraId="3D7C7DAF" w14:textId="77777777" w:rsidR="00000000" w:rsidRDefault="00A32788">
      <w:pPr>
        <w:pStyle w:val="-"/>
        <w:rPr>
          <w:rtl/>
        </w:rPr>
      </w:pPr>
      <w:bookmarkStart w:id="361" w:name="FS000000550T10_05_2004_21_13_14C"/>
      <w:bookmarkEnd w:id="361"/>
      <w:r>
        <w:rPr>
          <w:rtl/>
        </w:rPr>
        <w:t>עבד-אלמאלכ דהאמשה (רע"ם):</w:t>
      </w:r>
    </w:p>
    <w:p w14:paraId="6BEE7C1C" w14:textId="77777777" w:rsidR="00000000" w:rsidRDefault="00A32788">
      <w:pPr>
        <w:pStyle w:val="a0"/>
        <w:rPr>
          <w:rtl/>
        </w:rPr>
      </w:pPr>
    </w:p>
    <w:p w14:paraId="371C40B3" w14:textId="77777777" w:rsidR="00000000" w:rsidRDefault="00A32788">
      <w:pPr>
        <w:pStyle w:val="a0"/>
        <w:rPr>
          <w:rFonts w:hint="cs"/>
          <w:rtl/>
        </w:rPr>
      </w:pPr>
      <w:r>
        <w:rPr>
          <w:rFonts w:hint="cs"/>
          <w:rtl/>
        </w:rPr>
        <w:t>נכון, זה מאוד חשוב גם לתושבים</w:t>
      </w:r>
      <w:r>
        <w:rPr>
          <w:rFonts w:hint="cs"/>
          <w:rtl/>
        </w:rPr>
        <w:t xml:space="preserve"> הערבים.</w:t>
      </w:r>
    </w:p>
    <w:p w14:paraId="51EAD6B0" w14:textId="77777777" w:rsidR="00000000" w:rsidRDefault="00A32788">
      <w:pPr>
        <w:pStyle w:val="a0"/>
        <w:ind w:firstLine="0"/>
        <w:rPr>
          <w:rFonts w:hint="cs"/>
          <w:rtl/>
        </w:rPr>
      </w:pPr>
    </w:p>
    <w:p w14:paraId="393AF89A" w14:textId="77777777" w:rsidR="00000000" w:rsidRDefault="00A32788">
      <w:pPr>
        <w:pStyle w:val="af1"/>
        <w:rPr>
          <w:rtl/>
        </w:rPr>
      </w:pPr>
      <w:r>
        <w:rPr>
          <w:rtl/>
        </w:rPr>
        <w:t>היו"ר יולי-יואל אדלשטיין:</w:t>
      </w:r>
    </w:p>
    <w:p w14:paraId="265FFD8B" w14:textId="77777777" w:rsidR="00000000" w:rsidRDefault="00A32788">
      <w:pPr>
        <w:pStyle w:val="a0"/>
        <w:rPr>
          <w:rtl/>
        </w:rPr>
      </w:pPr>
    </w:p>
    <w:p w14:paraId="4B8E8FEB" w14:textId="77777777" w:rsidR="00000000" w:rsidRDefault="00A32788">
      <w:pPr>
        <w:pStyle w:val="a0"/>
        <w:rPr>
          <w:rFonts w:hint="cs"/>
          <w:rtl/>
        </w:rPr>
      </w:pPr>
      <w:r>
        <w:rPr>
          <w:rFonts w:hint="cs"/>
          <w:rtl/>
        </w:rPr>
        <w:t>מכיוון שזאת לא הסיטואציה הראשונה, תמיד אני מזכיר לחבר הכנסת דהאמשה שישאיר לעצמו זמן.</w:t>
      </w:r>
    </w:p>
    <w:p w14:paraId="3733FCB8" w14:textId="77777777" w:rsidR="00000000" w:rsidRDefault="00A32788">
      <w:pPr>
        <w:pStyle w:val="a0"/>
        <w:ind w:firstLine="0"/>
        <w:rPr>
          <w:rFonts w:hint="cs"/>
          <w:rtl/>
        </w:rPr>
      </w:pPr>
    </w:p>
    <w:p w14:paraId="6072EA38" w14:textId="77777777" w:rsidR="00000000" w:rsidRDefault="00A32788">
      <w:pPr>
        <w:pStyle w:val="-"/>
        <w:rPr>
          <w:rtl/>
        </w:rPr>
      </w:pPr>
      <w:bookmarkStart w:id="362" w:name="FS000000550T10_05_2004_21_14_17C"/>
      <w:bookmarkEnd w:id="362"/>
      <w:r>
        <w:rPr>
          <w:rtl/>
        </w:rPr>
        <w:t>עבד-אלמאלכ דהאמשה (רע"ם):</w:t>
      </w:r>
    </w:p>
    <w:p w14:paraId="33905C35" w14:textId="77777777" w:rsidR="00000000" w:rsidRDefault="00A32788">
      <w:pPr>
        <w:pStyle w:val="a0"/>
        <w:rPr>
          <w:rtl/>
        </w:rPr>
      </w:pPr>
    </w:p>
    <w:p w14:paraId="442E2C61" w14:textId="77777777" w:rsidR="00000000" w:rsidRDefault="00A32788">
      <w:pPr>
        <w:pStyle w:val="a0"/>
        <w:rPr>
          <w:rFonts w:hint="cs"/>
          <w:rtl/>
        </w:rPr>
      </w:pPr>
      <w:r>
        <w:rPr>
          <w:rFonts w:hint="cs"/>
          <w:rtl/>
        </w:rPr>
        <w:t>הפעם לא הזכרת לי, אדוני. כבוד השר יזכיר לשנינו. לכן ביקשתי מה שביקשתי. מקוצר הזמן אני אעבור לערבית, ממש בש</w:t>
      </w:r>
      <w:r>
        <w:rPr>
          <w:rFonts w:hint="cs"/>
          <w:rtl/>
        </w:rPr>
        <w:t xml:space="preserve">יא הקיצור. </w:t>
      </w:r>
    </w:p>
    <w:p w14:paraId="3A6957E3" w14:textId="77777777" w:rsidR="00000000" w:rsidRDefault="00A32788">
      <w:pPr>
        <w:pStyle w:val="a0"/>
        <w:rPr>
          <w:rFonts w:hint="cs"/>
          <w:rtl/>
        </w:rPr>
      </w:pPr>
    </w:p>
    <w:p w14:paraId="765D605A" w14:textId="77777777" w:rsidR="00000000" w:rsidRDefault="00A32788">
      <w:pPr>
        <w:pStyle w:val="a0"/>
        <w:rPr>
          <w:rFonts w:hint="cs"/>
          <w:rtl/>
        </w:rPr>
      </w:pPr>
      <w:r>
        <w:rPr>
          <w:rFonts w:hint="cs"/>
          <w:rtl/>
        </w:rPr>
        <w:t>(נושא דברים בשפה הערבית; להלן תרגומם לעברית:</w:t>
      </w:r>
    </w:p>
    <w:p w14:paraId="77464212" w14:textId="77777777" w:rsidR="00000000" w:rsidRDefault="00A32788">
      <w:pPr>
        <w:pStyle w:val="a0"/>
        <w:rPr>
          <w:rFonts w:hint="cs"/>
          <w:rtl/>
        </w:rPr>
      </w:pPr>
    </w:p>
    <w:p w14:paraId="5D61A399" w14:textId="77777777" w:rsidR="00000000" w:rsidRDefault="00A32788">
      <w:pPr>
        <w:pStyle w:val="a0"/>
        <w:rPr>
          <w:rFonts w:hint="cs"/>
          <w:rtl/>
        </w:rPr>
      </w:pPr>
      <w:r>
        <w:rPr>
          <w:rFonts w:hint="cs"/>
          <w:rtl/>
        </w:rPr>
        <w:t xml:space="preserve">בשם האל הרחמן והרחום. אחי המאזינים בכל מקום. דיברתי, כפי שכולם יודעים, ובפרט דוברי העברית, על עניין הנוגע לכפר-כנא ולמשפחות הנערים ששוחררו אתמול </w:t>
      </w:r>
      <w:r>
        <w:rPr>
          <w:rtl/>
        </w:rPr>
        <w:t>–</w:t>
      </w:r>
      <w:r>
        <w:rPr>
          <w:rFonts w:hint="cs"/>
          <w:rtl/>
        </w:rPr>
        <w:t xml:space="preserve"> נערים שהיו על סף גזר-דין של מאסר עולם בגין פשע שלא</w:t>
      </w:r>
      <w:r>
        <w:rPr>
          <w:rFonts w:hint="cs"/>
          <w:rtl/>
        </w:rPr>
        <w:t xml:space="preserve"> ביצעו. אמרתי, שבנוסף לכל הנזקים העצומים שמאורע זה גרם ולהגשת כתב האישום, הרי שיש עוד נזק רציני </w:t>
      </w:r>
      <w:r>
        <w:rPr>
          <w:rtl/>
        </w:rPr>
        <w:t>–</w:t>
      </w:r>
      <w:r>
        <w:rPr>
          <w:rFonts w:hint="cs"/>
          <w:rtl/>
        </w:rPr>
        <w:t xml:space="preserve"> הציבור יאבד את את האמון במוסד החוק ובבתי-המשפט בארץ זו, וזהו נזק שאין להפחית בערכו.</w:t>
      </w:r>
    </w:p>
    <w:p w14:paraId="05CE168D" w14:textId="77777777" w:rsidR="00000000" w:rsidRDefault="00A32788">
      <w:pPr>
        <w:pStyle w:val="a0"/>
        <w:rPr>
          <w:rFonts w:hint="cs"/>
          <w:rtl/>
        </w:rPr>
      </w:pPr>
    </w:p>
    <w:p w14:paraId="4E43DD43" w14:textId="77777777" w:rsidR="00000000" w:rsidRDefault="00A32788">
      <w:pPr>
        <w:pStyle w:val="a0"/>
        <w:rPr>
          <w:rFonts w:hint="cs"/>
          <w:rtl/>
        </w:rPr>
      </w:pPr>
      <w:r>
        <w:rPr>
          <w:rFonts w:hint="cs"/>
          <w:rtl/>
        </w:rPr>
        <w:t>כבר היום פניתי אל ראש הוועדה לבחירת שופטים, על מנת שיבחן מחדש את כל האספק</w:t>
      </w:r>
      <w:r>
        <w:rPr>
          <w:rFonts w:hint="cs"/>
          <w:rtl/>
        </w:rPr>
        <w:t>טים הנוגעים למינויה של המועמדת לשפוט בבית-המשפט העליון, הגברת עדנה ארבל. עשיתי זאת מכיוון שהיא מילאה תפקיד ישיר ואישי בהגשת כתב האישום, בעוד מערכת הביטחון התנגדה לכך, וייתכן שהענייינים יתנהלו כך גם הפעם. למרבה הצער, אינני יכול לפרט יותר מפאת קוצר הזמן. תוד</w:t>
      </w:r>
      <w:r>
        <w:rPr>
          <w:rFonts w:hint="cs"/>
          <w:rtl/>
        </w:rPr>
        <w:t>ה. תודה רבה, אדוני היושב-ראש.)</w:t>
      </w:r>
    </w:p>
    <w:p w14:paraId="1C8C3C77" w14:textId="77777777" w:rsidR="00000000" w:rsidRDefault="00A32788">
      <w:pPr>
        <w:pStyle w:val="a0"/>
        <w:rPr>
          <w:rFonts w:hint="cs"/>
          <w:rtl/>
        </w:rPr>
      </w:pPr>
    </w:p>
    <w:p w14:paraId="4AF87500" w14:textId="77777777" w:rsidR="00000000" w:rsidRDefault="00A32788">
      <w:pPr>
        <w:pStyle w:val="a0"/>
        <w:rPr>
          <w:rFonts w:hint="cs"/>
          <w:rtl/>
        </w:rPr>
      </w:pPr>
      <w:r>
        <w:rPr>
          <w:rFonts w:hint="cs"/>
          <w:rtl/>
        </w:rPr>
        <w:t>תודה רבה, אדוני היושב-ראש.</w:t>
      </w:r>
    </w:p>
    <w:p w14:paraId="38AD5DB0" w14:textId="77777777" w:rsidR="00000000" w:rsidRDefault="00A32788">
      <w:pPr>
        <w:pStyle w:val="a0"/>
        <w:ind w:firstLine="0"/>
        <w:rPr>
          <w:rFonts w:hint="cs"/>
          <w:rtl/>
        </w:rPr>
      </w:pPr>
    </w:p>
    <w:p w14:paraId="6DEFF6DC" w14:textId="77777777" w:rsidR="00000000" w:rsidRDefault="00A32788">
      <w:pPr>
        <w:pStyle w:val="af1"/>
        <w:rPr>
          <w:rtl/>
        </w:rPr>
      </w:pPr>
      <w:r>
        <w:rPr>
          <w:rtl/>
        </w:rPr>
        <w:t>היו"ר יולי-יואל אדלשטיין:</w:t>
      </w:r>
    </w:p>
    <w:p w14:paraId="29DE5288" w14:textId="77777777" w:rsidR="00000000" w:rsidRDefault="00A32788">
      <w:pPr>
        <w:pStyle w:val="a0"/>
        <w:rPr>
          <w:rtl/>
        </w:rPr>
      </w:pPr>
    </w:p>
    <w:p w14:paraId="5110E194" w14:textId="77777777" w:rsidR="00000000" w:rsidRDefault="00A32788">
      <w:pPr>
        <w:pStyle w:val="a0"/>
        <w:rPr>
          <w:rFonts w:hint="cs"/>
          <w:rtl/>
        </w:rPr>
      </w:pPr>
      <w:r>
        <w:rPr>
          <w:rFonts w:hint="cs"/>
          <w:rtl/>
        </w:rPr>
        <w:t xml:space="preserve">תודה לחבר הכנסת דהאמשה. חבר הכנסת ישראל איכלר, אם תבקש לומר את דברך גם ביידיש לא אוכל להרשות זאת, כי השפות הרשמיות בבית הזה הן רק עברית וערבית. </w:t>
      </w:r>
    </w:p>
    <w:p w14:paraId="0FAAD11F" w14:textId="77777777" w:rsidR="00000000" w:rsidRDefault="00A32788">
      <w:pPr>
        <w:pStyle w:val="a0"/>
        <w:ind w:firstLine="0"/>
        <w:rPr>
          <w:rtl/>
        </w:rPr>
      </w:pPr>
    </w:p>
    <w:p w14:paraId="27254A63" w14:textId="77777777" w:rsidR="00000000" w:rsidRDefault="00A32788">
      <w:pPr>
        <w:pStyle w:val="a"/>
        <w:rPr>
          <w:rtl/>
        </w:rPr>
      </w:pPr>
      <w:bookmarkStart w:id="363" w:name="FS000001057T10_05_2004_21_16_07"/>
      <w:bookmarkStart w:id="364" w:name="_Toc80592903"/>
      <w:bookmarkEnd w:id="363"/>
      <w:r>
        <w:rPr>
          <w:rFonts w:hint="eastAsia"/>
          <w:rtl/>
        </w:rPr>
        <w:t>ישראל</w:t>
      </w:r>
      <w:r>
        <w:rPr>
          <w:rtl/>
        </w:rPr>
        <w:t xml:space="preserve"> אייכלר (יהדות התו</w:t>
      </w:r>
      <w:r>
        <w:rPr>
          <w:rtl/>
        </w:rPr>
        <w:t>רה):</w:t>
      </w:r>
      <w:bookmarkEnd w:id="364"/>
    </w:p>
    <w:p w14:paraId="5CA36D50" w14:textId="77777777" w:rsidR="00000000" w:rsidRDefault="00A32788">
      <w:pPr>
        <w:pStyle w:val="a0"/>
        <w:rPr>
          <w:rFonts w:hint="cs"/>
          <w:rtl/>
        </w:rPr>
      </w:pPr>
    </w:p>
    <w:p w14:paraId="04A57C7E" w14:textId="77777777" w:rsidR="00000000" w:rsidRDefault="00A32788">
      <w:pPr>
        <w:pStyle w:val="a0"/>
        <w:rPr>
          <w:rFonts w:hint="cs"/>
          <w:rtl/>
        </w:rPr>
      </w:pPr>
      <w:r>
        <w:rPr>
          <w:rFonts w:hint="cs"/>
          <w:rtl/>
        </w:rPr>
        <w:t>זה גורלם של האשכנזים...</w:t>
      </w:r>
    </w:p>
    <w:p w14:paraId="5BA5ACDD" w14:textId="77777777" w:rsidR="00000000" w:rsidRDefault="00A32788">
      <w:pPr>
        <w:pStyle w:val="a0"/>
        <w:rPr>
          <w:rFonts w:hint="cs"/>
          <w:rtl/>
        </w:rPr>
      </w:pPr>
    </w:p>
    <w:p w14:paraId="7DE571DF" w14:textId="77777777" w:rsidR="00000000" w:rsidRDefault="00A32788">
      <w:pPr>
        <w:pStyle w:val="af1"/>
        <w:rPr>
          <w:rtl/>
        </w:rPr>
      </w:pPr>
      <w:r>
        <w:rPr>
          <w:rtl/>
        </w:rPr>
        <w:t>היו"ר יולי-יואל אדלשטיין:</w:t>
      </w:r>
    </w:p>
    <w:p w14:paraId="664E852D" w14:textId="77777777" w:rsidR="00000000" w:rsidRDefault="00A32788">
      <w:pPr>
        <w:pStyle w:val="a0"/>
        <w:rPr>
          <w:rtl/>
        </w:rPr>
      </w:pPr>
    </w:p>
    <w:p w14:paraId="6D57F147" w14:textId="77777777" w:rsidR="00000000" w:rsidRDefault="00A32788">
      <w:pPr>
        <w:pStyle w:val="a0"/>
        <w:rPr>
          <w:rFonts w:hint="cs"/>
          <w:rtl/>
        </w:rPr>
      </w:pPr>
      <w:r>
        <w:rPr>
          <w:rFonts w:hint="cs"/>
          <w:rtl/>
        </w:rPr>
        <w:t>בבקשה, אדוני, עד שלוש דקות. נא להקפיד.</w:t>
      </w:r>
    </w:p>
    <w:p w14:paraId="61D01A24" w14:textId="77777777" w:rsidR="00000000" w:rsidRDefault="00A32788">
      <w:pPr>
        <w:pStyle w:val="a0"/>
        <w:ind w:firstLine="0"/>
        <w:rPr>
          <w:rFonts w:hint="cs"/>
          <w:rtl/>
        </w:rPr>
      </w:pPr>
    </w:p>
    <w:p w14:paraId="0787BFE8" w14:textId="77777777" w:rsidR="00000000" w:rsidRDefault="00A32788">
      <w:pPr>
        <w:pStyle w:val="-"/>
        <w:rPr>
          <w:rtl/>
        </w:rPr>
      </w:pPr>
      <w:bookmarkStart w:id="365" w:name="FS000001057T10_05_2004_21_16_25C"/>
      <w:bookmarkEnd w:id="365"/>
      <w:r>
        <w:rPr>
          <w:rtl/>
        </w:rPr>
        <w:t>ישראל אייכלר (יהדות התורה):</w:t>
      </w:r>
    </w:p>
    <w:p w14:paraId="7DD9DF2D" w14:textId="77777777" w:rsidR="00000000" w:rsidRDefault="00A32788">
      <w:pPr>
        <w:pStyle w:val="a0"/>
        <w:rPr>
          <w:rtl/>
        </w:rPr>
      </w:pPr>
    </w:p>
    <w:p w14:paraId="2A53AE85" w14:textId="77777777" w:rsidR="00000000" w:rsidRDefault="00A32788">
      <w:pPr>
        <w:pStyle w:val="a0"/>
        <w:rPr>
          <w:rFonts w:hint="cs"/>
          <w:rtl/>
        </w:rPr>
      </w:pPr>
      <w:r>
        <w:rPr>
          <w:rFonts w:hint="cs"/>
          <w:rtl/>
        </w:rPr>
        <w:t>אדוני היושב-ראש, חברי הכנסת, שירותי הרווחה במדינה הולכים ומידרדרים משנה לשנה. לא מזמן היינו מדינת רווחה. גם אם מדינת ישראל לא הית</w:t>
      </w:r>
      <w:r>
        <w:rPr>
          <w:rFonts w:hint="cs"/>
          <w:rtl/>
        </w:rPr>
        <w:t>ה מדינה על-פי התורה, לפחות דבר אחד יכולנו להגיד: אנחנו יהודים ביישנים, רחמנים וגומלי חסדים, שזה הסימן היהודי המובהק. את זה לקחו מאתנו בשנה האחרונה בעיקר ובשנים האחרונות בכלל. לקחו  מאתנו את שירותי הרווחה יותר ויותר.</w:t>
      </w:r>
    </w:p>
    <w:p w14:paraId="675AF0D1" w14:textId="77777777" w:rsidR="00000000" w:rsidRDefault="00A32788">
      <w:pPr>
        <w:pStyle w:val="a0"/>
        <w:rPr>
          <w:rFonts w:hint="cs"/>
          <w:rtl/>
        </w:rPr>
      </w:pPr>
    </w:p>
    <w:p w14:paraId="26D56D3A" w14:textId="77777777" w:rsidR="00000000" w:rsidRDefault="00A32788">
      <w:pPr>
        <w:pStyle w:val="a0"/>
        <w:rPr>
          <w:rFonts w:hint="cs"/>
          <w:rtl/>
        </w:rPr>
      </w:pPr>
      <w:r>
        <w:rPr>
          <w:rFonts w:hint="cs"/>
          <w:rtl/>
        </w:rPr>
        <w:t>אחד הדברים החמורים ביותר שקרו השנה הוא,</w:t>
      </w:r>
      <w:r>
        <w:rPr>
          <w:rFonts w:hint="cs"/>
          <w:rtl/>
        </w:rPr>
        <w:t xml:space="preserve"> שלפחות בעניין אחד </w:t>
      </w:r>
      <w:r>
        <w:rPr>
          <w:rtl/>
        </w:rPr>
        <w:t>–</w:t>
      </w:r>
      <w:r>
        <w:rPr>
          <w:rFonts w:hint="cs"/>
          <w:rtl/>
        </w:rPr>
        <w:t xml:space="preserve"> אני לא רוצה לדבר על פעילותו של השר אורלב בתחומים אחרים, אני מאמין שיש דברים שהוא פועל בהם כהוגן, ויש אנשים שמשבחים את פעילותו, ואין לי שום דבר נגד זה, הלוואי שגם אני הייתי יכול לשבח </w:t>
      </w:r>
      <w:r>
        <w:rPr>
          <w:rtl/>
        </w:rPr>
        <w:t>–</w:t>
      </w:r>
      <w:r>
        <w:rPr>
          <w:rFonts w:hint="cs"/>
          <w:rtl/>
        </w:rPr>
        <w:t xml:space="preserve"> העניין שנקרא תלמידי הישיבות הקטנות, שכל אלה שזכאים </w:t>
      </w:r>
      <w:r>
        <w:rPr>
          <w:rFonts w:hint="cs"/>
          <w:rtl/>
        </w:rPr>
        <w:t xml:space="preserve">לסיוע של משרד הרווחה בפנימיות הם מתחת לקו העוני, וכבר לפני שנה הגיע שר הרווחה וטען שהתקציב הזה, שהיה 67 מיליון שקל רק ב-2002, מי שמקבל אותו ברובו זה ילדים חרדים. מעל במת הכנסת לא התבייש השר לסמן את המגזר הזה ולצבוע את הכסף בצבע חרדי, והתחיל לקצץ בו. </w:t>
      </w:r>
    </w:p>
    <w:p w14:paraId="64CC01BD" w14:textId="77777777" w:rsidR="00000000" w:rsidRDefault="00A32788">
      <w:pPr>
        <w:pStyle w:val="a0"/>
        <w:rPr>
          <w:rFonts w:hint="cs"/>
          <w:rtl/>
        </w:rPr>
      </w:pPr>
    </w:p>
    <w:p w14:paraId="016BAE4B" w14:textId="77777777" w:rsidR="00000000" w:rsidRDefault="00A32788">
      <w:pPr>
        <w:pStyle w:val="a0"/>
        <w:rPr>
          <w:rFonts w:hint="cs"/>
          <w:rtl/>
        </w:rPr>
      </w:pPr>
      <w:r>
        <w:rPr>
          <w:rFonts w:hint="cs"/>
          <w:rtl/>
        </w:rPr>
        <w:t>בשבו</w:t>
      </w:r>
      <w:r>
        <w:rPr>
          <w:rFonts w:hint="cs"/>
          <w:rtl/>
        </w:rPr>
        <w:t xml:space="preserve">ע שעבר התקיים דיון בוועדה לפניות הציבור, ומשרד האוצר אמר: אנחנו לא דרשנו כאלה קיצוצים. דרשנו קיצוץ רוחבי במשרד, והשר בחר בתקציב הזה. </w:t>
      </w:r>
    </w:p>
    <w:p w14:paraId="1B0A25AD" w14:textId="77777777" w:rsidR="00000000" w:rsidRDefault="00A32788">
      <w:pPr>
        <w:pStyle w:val="a0"/>
        <w:rPr>
          <w:rFonts w:hint="cs"/>
          <w:rtl/>
        </w:rPr>
      </w:pPr>
    </w:p>
    <w:p w14:paraId="6F541AB0" w14:textId="77777777" w:rsidR="00000000" w:rsidRDefault="00A32788">
      <w:pPr>
        <w:pStyle w:val="a0"/>
        <w:rPr>
          <w:rFonts w:hint="cs"/>
          <w:rtl/>
        </w:rPr>
      </w:pPr>
      <w:r>
        <w:rPr>
          <w:rFonts w:hint="cs"/>
          <w:rtl/>
        </w:rPr>
        <w:t>השר אמר שיכול להיות שילדי הציונות הדתית לא מקבלים. סיעת יהדות התורה ישבה אתו, ואמרנו לו שאנחנו בעד שכל ילדי ישראל יקבלו ב</w:t>
      </w:r>
      <w:r>
        <w:rPr>
          <w:rFonts w:hint="cs"/>
          <w:rtl/>
        </w:rPr>
        <w:t>שוויון. אנחנו האחרונים שנרצה לקפח, חלילה, ילד מהחינוך הממלכתי-דתי. אדרבה, שיקבע קריטריונים לפי מבחן שוויוני-כלכלי, כפי שהוא רוצה, ואז נראה כמה יהיה. בסופו של דבר הוא קבע קריטריונים חדשים, ושוב יצא שרוב הילדים שמקבלים את זה הם חרדים. כי הילדים האחרים מקבלים</w:t>
      </w:r>
      <w:r>
        <w:rPr>
          <w:rFonts w:hint="cs"/>
          <w:rtl/>
        </w:rPr>
        <w:t xml:space="preserve"> גם מעליית הנוער וגם ממקומות אחרים, ומלכתחילה זה היה תקציב לחינוך תורני.  שנה שלמה כמעט, אנחנו עכשיו במאי, מיוני עד מאי לא הועברו התקציבים המקוצצים מ-67 מיליון שקל ל-28 מיליון שקל היום. גם זה עדיין לא הועבר, לפחות עד לשבוע שעבר. </w:t>
      </w:r>
    </w:p>
    <w:p w14:paraId="0890CA2A" w14:textId="77777777" w:rsidR="00000000" w:rsidRDefault="00A32788">
      <w:pPr>
        <w:pStyle w:val="a0"/>
        <w:rPr>
          <w:rFonts w:hint="cs"/>
          <w:rtl/>
        </w:rPr>
      </w:pPr>
    </w:p>
    <w:p w14:paraId="35A85EA3" w14:textId="77777777" w:rsidR="00000000" w:rsidRDefault="00A32788">
      <w:pPr>
        <w:pStyle w:val="a0"/>
        <w:rPr>
          <w:rFonts w:hint="cs"/>
          <w:rtl/>
        </w:rPr>
      </w:pPr>
      <w:r>
        <w:rPr>
          <w:rFonts w:hint="cs"/>
          <w:rtl/>
        </w:rPr>
        <w:t>קיימנו דיון בוועדה לפניות</w:t>
      </w:r>
      <w:r>
        <w:rPr>
          <w:rFonts w:hint="cs"/>
          <w:rtl/>
        </w:rPr>
        <w:t xml:space="preserve"> הציבור, ושר הרווחה, כיוון שתקפתי אותו על העניין הזה בתקשורת, אמר שהוא אוסר על עובדי משרד הרווחה להופיע בוועדה שלנו, כי הוא בעצמו רוצה להופיע, אבל אין לו זמן. זאת פגיעה חמורה בכנסת ובוועדותיה, כי עובדי משרד הרווחה אינם עבדי השר. הם עובדי מדינה והם חייבים ל</w:t>
      </w:r>
      <w:r>
        <w:rPr>
          <w:rFonts w:hint="cs"/>
          <w:rtl/>
        </w:rPr>
        <w:t xml:space="preserve">בוא, או הוא עצמו, ולהסביר את זה. הגדיל השר לעשות כשמחר מתקיים דיון על העניין של החוסים של האפוטרופוס הכללי, והוא שוב אסר על עובדי המשרד לבוא ושוב אמר שהוא לא יכול לבוא מחר. </w:t>
      </w:r>
    </w:p>
    <w:p w14:paraId="17436198" w14:textId="77777777" w:rsidR="00000000" w:rsidRDefault="00A32788">
      <w:pPr>
        <w:pStyle w:val="a0"/>
        <w:rPr>
          <w:rFonts w:hint="cs"/>
          <w:rtl/>
        </w:rPr>
      </w:pPr>
    </w:p>
    <w:p w14:paraId="0F03B78C" w14:textId="77777777" w:rsidR="00000000" w:rsidRDefault="00A32788">
      <w:pPr>
        <w:pStyle w:val="a0"/>
        <w:rPr>
          <w:rFonts w:hint="cs"/>
          <w:rtl/>
        </w:rPr>
      </w:pPr>
      <w:r>
        <w:rPr>
          <w:rFonts w:hint="cs"/>
          <w:rtl/>
        </w:rPr>
        <w:t xml:space="preserve">זה דבר שיבוא או לוועדת האתיקה או ליושב-ראש הכנסת. תודה רבה. </w:t>
      </w:r>
    </w:p>
    <w:p w14:paraId="1CA53999" w14:textId="77777777" w:rsidR="00000000" w:rsidRDefault="00A32788">
      <w:pPr>
        <w:pStyle w:val="a0"/>
        <w:ind w:firstLine="0"/>
        <w:rPr>
          <w:rFonts w:hint="cs"/>
          <w:rtl/>
        </w:rPr>
      </w:pPr>
    </w:p>
    <w:p w14:paraId="099F5DDB" w14:textId="77777777" w:rsidR="00000000" w:rsidRDefault="00A32788">
      <w:pPr>
        <w:pStyle w:val="af1"/>
        <w:rPr>
          <w:rtl/>
        </w:rPr>
      </w:pPr>
      <w:r>
        <w:rPr>
          <w:rtl/>
        </w:rPr>
        <w:t>היו"ר יולי-יואל אדל</w:t>
      </w:r>
      <w:r>
        <w:rPr>
          <w:rtl/>
        </w:rPr>
        <w:t>שטיין:</w:t>
      </w:r>
    </w:p>
    <w:p w14:paraId="41E041AC" w14:textId="77777777" w:rsidR="00000000" w:rsidRDefault="00A32788">
      <w:pPr>
        <w:pStyle w:val="a0"/>
        <w:rPr>
          <w:rtl/>
        </w:rPr>
      </w:pPr>
    </w:p>
    <w:p w14:paraId="53443647" w14:textId="77777777" w:rsidR="00000000" w:rsidRDefault="00A32788">
      <w:pPr>
        <w:pStyle w:val="a0"/>
        <w:rPr>
          <w:rFonts w:hint="cs"/>
          <w:rtl/>
        </w:rPr>
      </w:pPr>
      <w:r>
        <w:rPr>
          <w:rFonts w:hint="cs"/>
          <w:rtl/>
        </w:rPr>
        <w:t xml:space="preserve">תודה לחבר הכנסת אייכלר. חבר הכנסת עזמי בשארה </w:t>
      </w:r>
      <w:r>
        <w:rPr>
          <w:rtl/>
        </w:rPr>
        <w:t>–</w:t>
      </w:r>
      <w:r>
        <w:rPr>
          <w:rFonts w:hint="cs"/>
          <w:rtl/>
        </w:rPr>
        <w:t xml:space="preserve"> אינו נוכח. חבר הכנסת נסים זאב, בבקשה. </w:t>
      </w:r>
    </w:p>
    <w:p w14:paraId="7AE336FA" w14:textId="77777777" w:rsidR="00000000" w:rsidRDefault="00A32788">
      <w:pPr>
        <w:pStyle w:val="a0"/>
        <w:ind w:firstLine="0"/>
        <w:rPr>
          <w:rFonts w:hint="cs"/>
          <w:rtl/>
        </w:rPr>
      </w:pPr>
    </w:p>
    <w:p w14:paraId="79C11851" w14:textId="77777777" w:rsidR="00000000" w:rsidRDefault="00A32788">
      <w:pPr>
        <w:pStyle w:val="a"/>
        <w:rPr>
          <w:rtl/>
        </w:rPr>
      </w:pPr>
      <w:bookmarkStart w:id="366" w:name="FS000000490T10_05_2004_21_24_39"/>
      <w:bookmarkStart w:id="367" w:name="_Toc80592904"/>
      <w:bookmarkEnd w:id="366"/>
      <w:r>
        <w:rPr>
          <w:rFonts w:hint="eastAsia"/>
          <w:rtl/>
        </w:rPr>
        <w:t>נסים</w:t>
      </w:r>
      <w:r>
        <w:rPr>
          <w:rtl/>
        </w:rPr>
        <w:t xml:space="preserve"> זאב (ש"ס):</w:t>
      </w:r>
      <w:bookmarkEnd w:id="367"/>
    </w:p>
    <w:p w14:paraId="7FCED33C" w14:textId="77777777" w:rsidR="00000000" w:rsidRDefault="00A32788">
      <w:pPr>
        <w:pStyle w:val="a0"/>
        <w:rPr>
          <w:rFonts w:hint="cs"/>
          <w:rtl/>
        </w:rPr>
      </w:pPr>
    </w:p>
    <w:p w14:paraId="3C8A8FB8" w14:textId="77777777" w:rsidR="00000000" w:rsidRDefault="00A32788">
      <w:pPr>
        <w:pStyle w:val="a0"/>
        <w:rPr>
          <w:rFonts w:hint="cs"/>
          <w:rtl/>
        </w:rPr>
      </w:pPr>
      <w:r>
        <w:rPr>
          <w:rFonts w:hint="cs"/>
          <w:rtl/>
        </w:rPr>
        <w:t>אדוני היושב-ראש, כנסת נכבדה, בהצעת חוק העובדים הסוציאליים יש כמה תיקונים. בסעיף 1 מוצע לשנות את השם: במקום "מועצת העובדים הסוציאליים" יבוא "המוע</w:t>
      </w:r>
      <w:r>
        <w:rPr>
          <w:rFonts w:hint="cs"/>
          <w:rtl/>
        </w:rPr>
        <w:t>צה לעבודה סוציאלית". אני אומר שצריך להחליף את השם. חולה שמצבו אנוש צריך להחליף את שמו כדי שיירפא.</w:t>
      </w:r>
    </w:p>
    <w:p w14:paraId="2AB8677A" w14:textId="77777777" w:rsidR="00000000" w:rsidRDefault="00A32788">
      <w:pPr>
        <w:pStyle w:val="a0"/>
        <w:rPr>
          <w:rFonts w:hint="cs"/>
          <w:rtl/>
        </w:rPr>
      </w:pPr>
    </w:p>
    <w:p w14:paraId="7F6680CB" w14:textId="77777777" w:rsidR="00000000" w:rsidRDefault="00A32788">
      <w:pPr>
        <w:pStyle w:val="a0"/>
        <w:rPr>
          <w:rFonts w:hint="cs"/>
          <w:rtl/>
        </w:rPr>
      </w:pPr>
      <w:r>
        <w:rPr>
          <w:rFonts w:hint="cs"/>
          <w:rtl/>
        </w:rPr>
        <w:t>העובדים הסוציאליים עושים מלאכת קודש. אינני חולק על כך. אבל איפה הכלים? אילו כלים נותנים לעובדים הסוציאליים כדי שיוכלו לטפל במטופלים?</w:t>
      </w:r>
    </w:p>
    <w:p w14:paraId="1A67E4E8" w14:textId="77777777" w:rsidR="00000000" w:rsidRDefault="00A32788">
      <w:pPr>
        <w:pStyle w:val="a0"/>
        <w:rPr>
          <w:rFonts w:hint="cs"/>
          <w:rtl/>
        </w:rPr>
      </w:pPr>
    </w:p>
    <w:p w14:paraId="1EC5672F" w14:textId="77777777" w:rsidR="00000000" w:rsidRDefault="00A32788">
      <w:pPr>
        <w:pStyle w:val="a0"/>
        <w:rPr>
          <w:rFonts w:hint="cs"/>
          <w:rtl/>
        </w:rPr>
      </w:pPr>
      <w:r>
        <w:rPr>
          <w:rFonts w:hint="cs"/>
          <w:rtl/>
        </w:rPr>
        <w:t xml:space="preserve">אני זוכר שלפני 17 שנה, </w:t>
      </w:r>
      <w:r>
        <w:rPr>
          <w:rFonts w:hint="cs"/>
          <w:rtl/>
        </w:rPr>
        <w:t>בסיור שקיימתי בירושלים עם השרה אורה נמיר, היא אמרה שאין צורך להקציב לצרכים מיוחדים ברשויות המקומיות. בזמנו היה התקציב 2 מיליוני שקלים בשנה, ואמרתי לה שאולי תגדיל את הסכום ל-5 מיליוני שקלים, כי ירושלים היא באמת עיר ענייה שזקוקה לכך שלעובדים סוציאליים יהיו ה</w:t>
      </w:r>
      <w:r>
        <w:rPr>
          <w:rFonts w:hint="cs"/>
          <w:rtl/>
        </w:rPr>
        <w:t xml:space="preserve">יכולות כאשר פונות משפחות, לאפשר אולי לתת משהו להרגיע אותן, אם זה מקרר, אם זה משקפיים לילדים, צרכים מאוד חיוניים למשפחות עניות.  </w:t>
      </w:r>
    </w:p>
    <w:p w14:paraId="161433D1" w14:textId="77777777" w:rsidR="00000000" w:rsidRDefault="00A32788">
      <w:pPr>
        <w:pStyle w:val="a0"/>
        <w:rPr>
          <w:rFonts w:hint="cs"/>
          <w:rtl/>
        </w:rPr>
      </w:pPr>
    </w:p>
    <w:p w14:paraId="2014A62E" w14:textId="77777777" w:rsidR="00000000" w:rsidRDefault="00A32788">
      <w:pPr>
        <w:pStyle w:val="a0"/>
        <w:rPr>
          <w:rFonts w:hint="cs"/>
          <w:rtl/>
        </w:rPr>
      </w:pPr>
      <w:r>
        <w:rPr>
          <w:rFonts w:hint="cs"/>
          <w:rtl/>
        </w:rPr>
        <w:t xml:space="preserve">ראש הממשלה בא היום ואמר: אני עושה ג'סטה </w:t>
      </w:r>
      <w:r>
        <w:rPr>
          <w:rtl/>
        </w:rPr>
        <w:t>–</w:t>
      </w:r>
      <w:r>
        <w:rPr>
          <w:rFonts w:hint="cs"/>
          <w:rtl/>
        </w:rPr>
        <w:t xml:space="preserve"> אחרי שהוא קיצץ וחתך כל כך הרבה </w:t>
      </w:r>
      <w:r>
        <w:rPr>
          <w:rtl/>
        </w:rPr>
        <w:t>–</w:t>
      </w:r>
      <w:r>
        <w:rPr>
          <w:rFonts w:hint="cs"/>
          <w:rtl/>
        </w:rPr>
        <w:t xml:space="preserve"> אני מוכן לתת 20 מיליון שקלים לאותן משפחות. אני מציע</w:t>
      </w:r>
      <w:r>
        <w:rPr>
          <w:rFonts w:hint="cs"/>
          <w:rtl/>
        </w:rPr>
        <w:t xml:space="preserve"> ש-20 מיליון השקלים, במקום שיינתנו למשרד החינוך, יינתנו לרווחה, אבל לצרכים מיוחדים. </w:t>
      </w:r>
    </w:p>
    <w:p w14:paraId="5337F09A" w14:textId="77777777" w:rsidR="00000000" w:rsidRDefault="00A32788">
      <w:pPr>
        <w:pStyle w:val="a0"/>
        <w:ind w:firstLine="0"/>
        <w:rPr>
          <w:rFonts w:hint="cs"/>
          <w:rtl/>
        </w:rPr>
      </w:pPr>
    </w:p>
    <w:p w14:paraId="24161F23" w14:textId="77777777" w:rsidR="00000000" w:rsidRDefault="00A32788">
      <w:pPr>
        <w:pStyle w:val="af0"/>
        <w:rPr>
          <w:rtl/>
        </w:rPr>
      </w:pPr>
      <w:r>
        <w:rPr>
          <w:rFonts w:hint="eastAsia"/>
          <w:rtl/>
        </w:rPr>
        <w:t>שר</w:t>
      </w:r>
      <w:r>
        <w:rPr>
          <w:rtl/>
        </w:rPr>
        <w:t xml:space="preserve"> הרווחה זבולון אורלב:</w:t>
      </w:r>
    </w:p>
    <w:p w14:paraId="7FB5375C" w14:textId="77777777" w:rsidR="00000000" w:rsidRDefault="00A32788">
      <w:pPr>
        <w:pStyle w:val="a0"/>
        <w:rPr>
          <w:rFonts w:hint="cs"/>
          <w:rtl/>
        </w:rPr>
      </w:pPr>
    </w:p>
    <w:p w14:paraId="6619C6B8" w14:textId="77777777" w:rsidR="00000000" w:rsidRDefault="00A32788">
      <w:pPr>
        <w:pStyle w:val="a0"/>
        <w:rPr>
          <w:rFonts w:hint="cs"/>
          <w:rtl/>
        </w:rPr>
      </w:pPr>
      <w:r>
        <w:rPr>
          <w:rFonts w:hint="cs"/>
          <w:rtl/>
        </w:rPr>
        <w:t>החלטת הממשלה מדברת על מתן הכסף לצרכים מיוחדים של ילדים.</w:t>
      </w:r>
    </w:p>
    <w:p w14:paraId="05E97C41" w14:textId="77777777" w:rsidR="00000000" w:rsidRDefault="00A32788">
      <w:pPr>
        <w:pStyle w:val="a0"/>
        <w:ind w:firstLine="0"/>
        <w:rPr>
          <w:rtl/>
        </w:rPr>
      </w:pPr>
    </w:p>
    <w:p w14:paraId="6950834E" w14:textId="77777777" w:rsidR="00000000" w:rsidRDefault="00A32788">
      <w:pPr>
        <w:pStyle w:val="-"/>
        <w:rPr>
          <w:rtl/>
        </w:rPr>
      </w:pPr>
      <w:bookmarkStart w:id="368" w:name="FS000000490T10_05_2004_21_30_38C"/>
      <w:bookmarkEnd w:id="368"/>
      <w:r>
        <w:rPr>
          <w:rtl/>
        </w:rPr>
        <w:t>נסים זאב (ש"ס):</w:t>
      </w:r>
    </w:p>
    <w:p w14:paraId="50CA424B" w14:textId="77777777" w:rsidR="00000000" w:rsidRDefault="00A32788">
      <w:pPr>
        <w:pStyle w:val="a0"/>
        <w:rPr>
          <w:rtl/>
        </w:rPr>
      </w:pPr>
    </w:p>
    <w:p w14:paraId="7A5E13DB" w14:textId="77777777" w:rsidR="00000000" w:rsidRDefault="00A32788">
      <w:pPr>
        <w:pStyle w:val="a0"/>
        <w:rPr>
          <w:rFonts w:hint="cs"/>
          <w:rtl/>
        </w:rPr>
      </w:pPr>
      <w:r>
        <w:rPr>
          <w:rFonts w:hint="cs"/>
          <w:rtl/>
        </w:rPr>
        <w:t>אם זה כך, אני מברך. אבל אנחנו יודעים שברמה ארצית זה ממש פרוטות, אדוני ה</w:t>
      </w:r>
      <w:r>
        <w:rPr>
          <w:rFonts w:hint="cs"/>
          <w:rtl/>
        </w:rPr>
        <w:t>שר. באמת צריכים לתת קצת כלים לעובדים הסוציאליים. עובדים סוציאליים מרגישים שהם מבוזים, כאשר הפונים באים ומתחננים על נפשם, ובסופו של דבר אינם יכולים לתת להם דבר, חוץ מאשר לשמוע וקצת להרגיע אותם במלים טובות. מעבר למלים, הם רוצים להרגיש שיש להם היכולת גם לתת מ</w:t>
      </w:r>
      <w:r>
        <w:rPr>
          <w:rFonts w:hint="cs"/>
          <w:rtl/>
        </w:rPr>
        <w:t>ענה לבעיה. אנחנו לא מדברים פה בכספים גדולים.</w:t>
      </w:r>
    </w:p>
    <w:p w14:paraId="062CA5E2" w14:textId="77777777" w:rsidR="00000000" w:rsidRDefault="00A32788">
      <w:pPr>
        <w:pStyle w:val="a0"/>
        <w:rPr>
          <w:rFonts w:hint="cs"/>
          <w:rtl/>
        </w:rPr>
      </w:pPr>
    </w:p>
    <w:p w14:paraId="79E4832C" w14:textId="77777777" w:rsidR="00000000" w:rsidRDefault="00A32788">
      <w:pPr>
        <w:pStyle w:val="a0"/>
        <w:rPr>
          <w:rFonts w:hint="cs"/>
          <w:rtl/>
        </w:rPr>
      </w:pPr>
      <w:r>
        <w:rPr>
          <w:rFonts w:hint="cs"/>
          <w:rtl/>
        </w:rPr>
        <w:t>דבר נוסף, אדוני השר, ועל זה שמתי פה סימן שאלה. אדוני השר למעשה אמר קודם, שהפסקת כהונה של חבר ועדת משמעת תיעשה על-ידי מסירת הודעה מאת השר. אינני יודע מה השר בכלל צריך להתעסק בעניין הזה של ועדת המשמעת. לא ברור לי</w:t>
      </w:r>
      <w:r>
        <w:rPr>
          <w:rFonts w:hint="cs"/>
          <w:rtl/>
        </w:rPr>
        <w:t xml:space="preserve"> למה השר צריך להיות קשור לוועדת משמעת. </w:t>
      </w:r>
    </w:p>
    <w:p w14:paraId="4E893867" w14:textId="77777777" w:rsidR="00000000" w:rsidRDefault="00A32788">
      <w:pPr>
        <w:pStyle w:val="a0"/>
        <w:rPr>
          <w:rFonts w:hint="cs"/>
          <w:rtl/>
        </w:rPr>
      </w:pPr>
    </w:p>
    <w:p w14:paraId="0145A65B" w14:textId="77777777" w:rsidR="00000000" w:rsidRDefault="00A32788">
      <w:pPr>
        <w:pStyle w:val="af1"/>
        <w:rPr>
          <w:rtl/>
        </w:rPr>
      </w:pPr>
      <w:r>
        <w:rPr>
          <w:rtl/>
        </w:rPr>
        <w:t>היו"ר יולי-יואל אדלשטיין:</w:t>
      </w:r>
    </w:p>
    <w:p w14:paraId="680BA9DA" w14:textId="77777777" w:rsidR="00000000" w:rsidRDefault="00A32788">
      <w:pPr>
        <w:pStyle w:val="a0"/>
        <w:rPr>
          <w:rtl/>
        </w:rPr>
      </w:pPr>
    </w:p>
    <w:p w14:paraId="22800443" w14:textId="77777777" w:rsidR="00000000" w:rsidRDefault="00A32788">
      <w:pPr>
        <w:pStyle w:val="a0"/>
        <w:rPr>
          <w:rFonts w:hint="cs"/>
          <w:rtl/>
        </w:rPr>
      </w:pPr>
      <w:r>
        <w:rPr>
          <w:rFonts w:hint="cs"/>
          <w:rtl/>
        </w:rPr>
        <w:t>נא לסיים.</w:t>
      </w:r>
    </w:p>
    <w:p w14:paraId="24304B25" w14:textId="77777777" w:rsidR="00000000" w:rsidRDefault="00A32788">
      <w:pPr>
        <w:pStyle w:val="a0"/>
        <w:ind w:firstLine="0"/>
        <w:rPr>
          <w:rFonts w:hint="cs"/>
          <w:rtl/>
        </w:rPr>
      </w:pPr>
    </w:p>
    <w:p w14:paraId="6BBF84E2" w14:textId="77777777" w:rsidR="00000000" w:rsidRDefault="00A32788">
      <w:pPr>
        <w:pStyle w:val="-"/>
        <w:rPr>
          <w:rtl/>
        </w:rPr>
      </w:pPr>
      <w:bookmarkStart w:id="369" w:name="FS000000490T10_05_2004_21_33_23C"/>
      <w:bookmarkEnd w:id="369"/>
      <w:r>
        <w:rPr>
          <w:rtl/>
        </w:rPr>
        <w:t>נסים זאב (ש"ס):</w:t>
      </w:r>
    </w:p>
    <w:p w14:paraId="2D59C604" w14:textId="77777777" w:rsidR="00000000" w:rsidRDefault="00A32788">
      <w:pPr>
        <w:pStyle w:val="a0"/>
        <w:rPr>
          <w:rtl/>
        </w:rPr>
      </w:pPr>
    </w:p>
    <w:p w14:paraId="680E614A" w14:textId="77777777" w:rsidR="00000000" w:rsidRDefault="00A32788">
      <w:pPr>
        <w:pStyle w:val="a0"/>
        <w:rPr>
          <w:rFonts w:hint="cs"/>
          <w:rtl/>
        </w:rPr>
      </w:pPr>
      <w:r>
        <w:rPr>
          <w:rFonts w:hint="cs"/>
          <w:rtl/>
        </w:rPr>
        <w:t>יש לי שתי הערות קצרות ואסיים. יש בחוק כמה סעיפים שמתייחסים להפסקת חברות בוועדת משמעת: אם הוא התפטר מחברותו בוועדת המשמעת על-ידי מסירת כתב התפטרות לשר; נבצר ממנו</w:t>
      </w:r>
      <w:r>
        <w:rPr>
          <w:rFonts w:hint="cs"/>
          <w:rtl/>
        </w:rPr>
        <w:t xml:space="preserve"> דרך קבע למלא תפקידו; הורשע בעבירת משמעת לפי חוק, שזה מקובל עלי. אבל בפסקה (4) כתוב, אדוני השר, "הוא פשט את הרגל או נתמנה כונס לנכסיו מטעם בית-המשפט". מדוע אם אדם פשט רגל הוא פסול מלהיות בוועדת המשמעת? </w:t>
      </w:r>
    </w:p>
    <w:p w14:paraId="0AB74BEC" w14:textId="77777777" w:rsidR="00000000" w:rsidRDefault="00A32788">
      <w:pPr>
        <w:pStyle w:val="a0"/>
        <w:ind w:firstLine="0"/>
        <w:rPr>
          <w:rFonts w:hint="cs"/>
          <w:rtl/>
        </w:rPr>
      </w:pPr>
    </w:p>
    <w:p w14:paraId="34E84FC3" w14:textId="77777777" w:rsidR="00000000" w:rsidRDefault="00A32788">
      <w:pPr>
        <w:pStyle w:val="af1"/>
        <w:rPr>
          <w:rtl/>
        </w:rPr>
      </w:pPr>
      <w:r>
        <w:rPr>
          <w:rtl/>
        </w:rPr>
        <w:t>היו"ר יולי-יואל אדלשטיין:</w:t>
      </w:r>
    </w:p>
    <w:p w14:paraId="4F48BA10" w14:textId="77777777" w:rsidR="00000000" w:rsidRDefault="00A32788">
      <w:pPr>
        <w:pStyle w:val="a0"/>
        <w:rPr>
          <w:rtl/>
        </w:rPr>
      </w:pPr>
    </w:p>
    <w:p w14:paraId="3416E9EE" w14:textId="77777777" w:rsidR="00000000" w:rsidRDefault="00A32788">
      <w:pPr>
        <w:pStyle w:val="a0"/>
        <w:rPr>
          <w:rFonts w:hint="cs"/>
          <w:rtl/>
        </w:rPr>
      </w:pPr>
      <w:r>
        <w:rPr>
          <w:rFonts w:hint="cs"/>
          <w:rtl/>
        </w:rPr>
        <w:t xml:space="preserve">הנקודה מאוד מעניינת. אני </w:t>
      </w:r>
      <w:r>
        <w:rPr>
          <w:rFonts w:hint="cs"/>
          <w:rtl/>
        </w:rPr>
        <w:t>בטוח שתוכל להעלות אותה בוועדת העבודה והרווחה.</w:t>
      </w:r>
    </w:p>
    <w:p w14:paraId="6E191B70" w14:textId="77777777" w:rsidR="00000000" w:rsidRDefault="00A32788">
      <w:pPr>
        <w:pStyle w:val="a0"/>
        <w:ind w:firstLine="0"/>
        <w:rPr>
          <w:rFonts w:hint="cs"/>
          <w:rtl/>
        </w:rPr>
      </w:pPr>
    </w:p>
    <w:p w14:paraId="543E7892" w14:textId="77777777" w:rsidR="00000000" w:rsidRDefault="00A32788">
      <w:pPr>
        <w:pStyle w:val="-"/>
        <w:rPr>
          <w:rtl/>
        </w:rPr>
      </w:pPr>
      <w:bookmarkStart w:id="370" w:name="FS000000490T10_05_2004_21_20_14C"/>
      <w:bookmarkEnd w:id="370"/>
      <w:r>
        <w:rPr>
          <w:rtl/>
        </w:rPr>
        <w:t>נסים זאב (ש"ס):</w:t>
      </w:r>
    </w:p>
    <w:p w14:paraId="7BA44DA1" w14:textId="77777777" w:rsidR="00000000" w:rsidRDefault="00A32788">
      <w:pPr>
        <w:pStyle w:val="a0"/>
        <w:rPr>
          <w:rtl/>
        </w:rPr>
      </w:pPr>
    </w:p>
    <w:p w14:paraId="69431C76" w14:textId="77777777" w:rsidR="00000000" w:rsidRDefault="00A32788">
      <w:pPr>
        <w:pStyle w:val="a0"/>
        <w:rPr>
          <w:rFonts w:hint="cs"/>
          <w:rtl/>
        </w:rPr>
      </w:pPr>
      <w:r>
        <w:rPr>
          <w:rFonts w:hint="cs"/>
          <w:rtl/>
        </w:rPr>
        <w:t>פסקה (5): "לגבי חבר ועדת המשמעת שהוא עובד סוציאלי - אם חדל להיות עובד סוציאלי". אז באיזה אופן, לא הבנתי, אם הוא חבר ועדת המשמעת ועובד סוציאלי, הוא חדל פתאום להיות עובד סוציאלי באמצע מילוי תפקי</w:t>
      </w:r>
      <w:r>
        <w:rPr>
          <w:rFonts w:hint="cs"/>
          <w:rtl/>
        </w:rPr>
        <w:t>דו?</w:t>
      </w:r>
    </w:p>
    <w:p w14:paraId="4EA7C830" w14:textId="77777777" w:rsidR="00000000" w:rsidRDefault="00A32788">
      <w:pPr>
        <w:pStyle w:val="a0"/>
        <w:rPr>
          <w:rFonts w:hint="cs"/>
          <w:rtl/>
        </w:rPr>
      </w:pPr>
    </w:p>
    <w:p w14:paraId="15B7B3CE" w14:textId="77777777" w:rsidR="00000000" w:rsidRDefault="00A32788">
      <w:pPr>
        <w:pStyle w:val="af1"/>
        <w:rPr>
          <w:rtl/>
        </w:rPr>
      </w:pPr>
      <w:r>
        <w:rPr>
          <w:rtl/>
        </w:rPr>
        <w:t>היו"ר יולי-יואל אדלשטיין:</w:t>
      </w:r>
    </w:p>
    <w:p w14:paraId="43799B8F" w14:textId="77777777" w:rsidR="00000000" w:rsidRDefault="00A32788">
      <w:pPr>
        <w:pStyle w:val="a0"/>
        <w:rPr>
          <w:rtl/>
        </w:rPr>
      </w:pPr>
    </w:p>
    <w:p w14:paraId="2B519FDB" w14:textId="77777777" w:rsidR="00000000" w:rsidRDefault="00A32788">
      <w:pPr>
        <w:pStyle w:val="a0"/>
        <w:rPr>
          <w:rFonts w:hint="cs"/>
          <w:rtl/>
        </w:rPr>
      </w:pPr>
      <w:r>
        <w:rPr>
          <w:rFonts w:hint="cs"/>
          <w:rtl/>
        </w:rPr>
        <w:t>תודה. חבר הכנסת אריה אלדד - בבקשה, אדוני.</w:t>
      </w:r>
    </w:p>
    <w:p w14:paraId="756E6567" w14:textId="77777777" w:rsidR="00000000" w:rsidRDefault="00A32788">
      <w:pPr>
        <w:pStyle w:val="a0"/>
        <w:rPr>
          <w:rFonts w:hint="cs"/>
          <w:rtl/>
        </w:rPr>
      </w:pPr>
    </w:p>
    <w:p w14:paraId="2735203F" w14:textId="77777777" w:rsidR="00000000" w:rsidRDefault="00A32788">
      <w:pPr>
        <w:pStyle w:val="a"/>
        <w:rPr>
          <w:rtl/>
        </w:rPr>
      </w:pPr>
      <w:bookmarkStart w:id="371" w:name="FS000001055T10_05_2004_21_21_58"/>
      <w:bookmarkStart w:id="372" w:name="_Toc80592905"/>
      <w:bookmarkEnd w:id="371"/>
      <w:r>
        <w:rPr>
          <w:rFonts w:hint="eastAsia"/>
          <w:rtl/>
        </w:rPr>
        <w:t>אריה</w:t>
      </w:r>
      <w:r>
        <w:rPr>
          <w:rtl/>
        </w:rPr>
        <w:t xml:space="preserve"> אלדד (האיחוד הלאומי - ישראל ביתנו):</w:t>
      </w:r>
      <w:bookmarkEnd w:id="372"/>
    </w:p>
    <w:p w14:paraId="3C22E63B" w14:textId="77777777" w:rsidR="00000000" w:rsidRDefault="00A32788">
      <w:pPr>
        <w:pStyle w:val="a0"/>
        <w:rPr>
          <w:rFonts w:hint="cs"/>
          <w:rtl/>
        </w:rPr>
      </w:pPr>
    </w:p>
    <w:p w14:paraId="21E73B01" w14:textId="77777777" w:rsidR="00000000" w:rsidRDefault="00A32788">
      <w:pPr>
        <w:pStyle w:val="a0"/>
        <w:rPr>
          <w:rFonts w:hint="cs"/>
          <w:rtl/>
        </w:rPr>
      </w:pPr>
      <w:r>
        <w:rPr>
          <w:rFonts w:hint="cs"/>
          <w:rtl/>
        </w:rPr>
        <w:t>אדוני היושב-ראש, אדוני השר, חברי חברי הכנסת, אם הדברים שאני עוסק בהם בדרך כלל מעל הדוכן הזה הם משום אבי, עליו השלום, הרצון שלי לסייע בתיקון</w:t>
      </w:r>
      <w:r>
        <w:rPr>
          <w:rFonts w:hint="cs"/>
          <w:rtl/>
        </w:rPr>
        <w:t xml:space="preserve"> חוק העובדים הסוציאליים הוא תשלום חוב מוסרי לאמי, עליה השלום, גברת בתיה ושיץ, שהיתה עובדת סוציאלית 65 שנים.</w:t>
      </w:r>
    </w:p>
    <w:p w14:paraId="3ECF5979" w14:textId="77777777" w:rsidR="00000000" w:rsidRDefault="00A32788">
      <w:pPr>
        <w:pStyle w:val="a0"/>
        <w:rPr>
          <w:rFonts w:hint="cs"/>
          <w:rtl/>
        </w:rPr>
      </w:pPr>
    </w:p>
    <w:p w14:paraId="33A85511" w14:textId="77777777" w:rsidR="00000000" w:rsidRDefault="00A32788">
      <w:pPr>
        <w:pStyle w:val="af0"/>
        <w:rPr>
          <w:rtl/>
        </w:rPr>
      </w:pPr>
      <w:r>
        <w:rPr>
          <w:rFonts w:hint="eastAsia"/>
          <w:rtl/>
        </w:rPr>
        <w:t>שר</w:t>
      </w:r>
      <w:r>
        <w:rPr>
          <w:rtl/>
        </w:rPr>
        <w:t xml:space="preserve"> הרווחה זבולון אורלב:</w:t>
      </w:r>
    </w:p>
    <w:p w14:paraId="5BD44C69" w14:textId="77777777" w:rsidR="00000000" w:rsidRDefault="00A32788">
      <w:pPr>
        <w:pStyle w:val="a0"/>
        <w:rPr>
          <w:rFonts w:hint="cs"/>
          <w:rtl/>
        </w:rPr>
      </w:pPr>
    </w:p>
    <w:p w14:paraId="7A842CCF" w14:textId="77777777" w:rsidR="00000000" w:rsidRDefault="00A32788">
      <w:pPr>
        <w:pStyle w:val="a0"/>
        <w:rPr>
          <w:rFonts w:hint="cs"/>
          <w:rtl/>
        </w:rPr>
      </w:pPr>
      <w:r>
        <w:rPr>
          <w:rFonts w:hint="cs"/>
          <w:rtl/>
        </w:rPr>
        <w:t>בעלת זכויות רבות בקידום העבודה הסוציאלית בירושלים ובכלל במדינת ישראל. בעלת זכויות רבות.</w:t>
      </w:r>
    </w:p>
    <w:p w14:paraId="3BB80B25" w14:textId="77777777" w:rsidR="00000000" w:rsidRDefault="00A32788">
      <w:pPr>
        <w:pStyle w:val="a0"/>
        <w:rPr>
          <w:rFonts w:hint="cs"/>
          <w:rtl/>
        </w:rPr>
      </w:pPr>
    </w:p>
    <w:p w14:paraId="1E904D5B" w14:textId="77777777" w:rsidR="00000000" w:rsidRDefault="00A32788">
      <w:pPr>
        <w:pStyle w:val="-"/>
        <w:rPr>
          <w:rtl/>
        </w:rPr>
      </w:pPr>
      <w:bookmarkStart w:id="373" w:name="FS000001055T10_05_2004_21_23_56C"/>
      <w:bookmarkEnd w:id="373"/>
      <w:r>
        <w:rPr>
          <w:rtl/>
        </w:rPr>
        <w:t xml:space="preserve">אריה אלדד (האיחוד הלאומי - ישראל </w:t>
      </w:r>
      <w:r>
        <w:rPr>
          <w:rtl/>
        </w:rPr>
        <w:t>ביתנו):</w:t>
      </w:r>
    </w:p>
    <w:p w14:paraId="20F45767" w14:textId="77777777" w:rsidR="00000000" w:rsidRDefault="00A32788">
      <w:pPr>
        <w:pStyle w:val="a0"/>
        <w:rPr>
          <w:rtl/>
        </w:rPr>
      </w:pPr>
    </w:p>
    <w:p w14:paraId="58C9DEDC" w14:textId="77777777" w:rsidR="00000000" w:rsidRDefault="00A32788">
      <w:pPr>
        <w:pStyle w:val="a0"/>
        <w:rPr>
          <w:rFonts w:hint="cs"/>
          <w:rtl/>
        </w:rPr>
      </w:pPr>
      <w:r>
        <w:rPr>
          <w:rFonts w:hint="cs"/>
          <w:rtl/>
        </w:rPr>
        <w:t xml:space="preserve">תודה. </w:t>
      </w:r>
    </w:p>
    <w:p w14:paraId="537792F6" w14:textId="77777777" w:rsidR="00000000" w:rsidRDefault="00A32788">
      <w:pPr>
        <w:pStyle w:val="a0"/>
        <w:rPr>
          <w:rFonts w:hint="cs"/>
          <w:rtl/>
        </w:rPr>
      </w:pPr>
    </w:p>
    <w:p w14:paraId="2D4DB691" w14:textId="77777777" w:rsidR="00000000" w:rsidRDefault="00A32788">
      <w:pPr>
        <w:pStyle w:val="a0"/>
        <w:rPr>
          <w:rFonts w:hint="cs"/>
          <w:rtl/>
        </w:rPr>
      </w:pPr>
      <w:r>
        <w:rPr>
          <w:rFonts w:hint="cs"/>
          <w:rtl/>
        </w:rPr>
        <w:t xml:space="preserve">התיקונים בחוק טובים בעיקרם, ויש אולי סיבה אחת להזדרז ולהגיש אותם, כי מי שהוכרז ככשיר לעסוק בעבודה סוציאלית על-פי החוק ב-1958, ודאי עומד לצאת לגמלאות, ואם לא נעשה את התיקון מהר, הוא לא יזכה ליהנות ממנו. </w:t>
      </w:r>
    </w:p>
    <w:p w14:paraId="1961B24B" w14:textId="77777777" w:rsidR="00000000" w:rsidRDefault="00A32788">
      <w:pPr>
        <w:pStyle w:val="a0"/>
        <w:rPr>
          <w:rFonts w:hint="cs"/>
          <w:rtl/>
        </w:rPr>
      </w:pPr>
    </w:p>
    <w:p w14:paraId="5401A403" w14:textId="77777777" w:rsidR="00000000" w:rsidRDefault="00A32788">
      <w:pPr>
        <w:pStyle w:val="a0"/>
        <w:rPr>
          <w:rFonts w:hint="cs"/>
          <w:rtl/>
        </w:rPr>
      </w:pPr>
      <w:r>
        <w:rPr>
          <w:rFonts w:hint="cs"/>
          <w:rtl/>
        </w:rPr>
        <w:t>אבל חסרונו של החוק הוא במה שאין בו,</w:t>
      </w:r>
      <w:r>
        <w:rPr>
          <w:rFonts w:hint="cs"/>
          <w:rtl/>
        </w:rPr>
        <w:t xml:space="preserve"> והוא עוסק, למשל, ברצף הכהונה של חברי ועדת המשמעת, אך לא בסמכויות הוועדה. לצורך העניין, אם יש עובדים סוציאליים, או אפילו מנהלי לשכות, שאינם מתפקדים כהלכה, שנכשלים מבחינה מקצועית, אין הוועדה יכולה לעסוק בהם אם לא עברו עבירה שיש עמה קלון, כלומר: חטאו בתחום ה</w:t>
      </w:r>
      <w:r>
        <w:rPr>
          <w:rFonts w:hint="cs"/>
          <w:rtl/>
        </w:rPr>
        <w:t xml:space="preserve">פלילי. אם שיקול הדעת שלהם כעובדים סוציאליים רע, אי-אפשר לנגוע בהם, כי ודאי יש להם קביעות במקום עבודתם. רק אם גנבו או נטפלו למזכירה, רק אז יכולה הוועדה הזאת לעסוק בהם. </w:t>
      </w:r>
    </w:p>
    <w:p w14:paraId="5DFDECD7" w14:textId="77777777" w:rsidR="00000000" w:rsidRDefault="00A32788">
      <w:pPr>
        <w:pStyle w:val="a0"/>
        <w:rPr>
          <w:rFonts w:hint="cs"/>
          <w:rtl/>
        </w:rPr>
      </w:pPr>
    </w:p>
    <w:p w14:paraId="7173E791" w14:textId="77777777" w:rsidR="00000000" w:rsidRDefault="00A32788">
      <w:pPr>
        <w:pStyle w:val="a0"/>
        <w:rPr>
          <w:rFonts w:hint="cs"/>
          <w:rtl/>
        </w:rPr>
      </w:pPr>
      <w:r>
        <w:rPr>
          <w:rFonts w:hint="cs"/>
          <w:rtl/>
        </w:rPr>
        <w:t>היינו יכולים לומר שתחום אחר יכול לעסוק בהם, והוא הפיקוח שיש למשרד על העובדים ברשויות המ</w:t>
      </w:r>
      <w:r>
        <w:rPr>
          <w:rFonts w:hint="cs"/>
          <w:rtl/>
        </w:rPr>
        <w:t>קומיות, אבל כאן עומדת לנו לרועץ העובדה שהעובדים ברשויות אינם כפופים מינהלית למפקחים מטעם המשרד. הם היו אמורים להיות כפופים להם מקצועית, מונחים על-ידם, אבל הרצון להיות מפוקחים על-ידם או לקבל את הנחיותיהם, הוא בעניין הזה בבחינת קפה כמזון לבעלי כנף: ירצו - יא</w:t>
      </w:r>
      <w:r>
        <w:rPr>
          <w:rFonts w:hint="cs"/>
          <w:rtl/>
        </w:rPr>
        <w:t>כלו, לא ירצו - לא יאכלו. שום דבר איננו מחייב היום את העובד הסוציאלי ברשות המקומית לקבל את הנחיות המפקח מטעם המשרד של אדוני השר, ולכן נדמה לי שגם את הפרצה הזאת, אם המשרד כבר עוסק בתיקון חוק העובדים הסוציאליים, ראוי לתקן גם במסגרת העבודה, ועדיין יש לנו זמן ב</w:t>
      </w:r>
      <w:r>
        <w:rPr>
          <w:rFonts w:hint="cs"/>
          <w:rtl/>
        </w:rPr>
        <w:t xml:space="preserve">ין הקריאה הזאת לקריאה השנייה והשלישית. תודה רבה. </w:t>
      </w:r>
    </w:p>
    <w:p w14:paraId="0687A25C" w14:textId="77777777" w:rsidR="00000000" w:rsidRDefault="00A32788">
      <w:pPr>
        <w:pStyle w:val="a0"/>
        <w:rPr>
          <w:rFonts w:hint="cs"/>
          <w:rtl/>
        </w:rPr>
      </w:pPr>
    </w:p>
    <w:p w14:paraId="1C6C607E" w14:textId="77777777" w:rsidR="00000000" w:rsidRDefault="00A32788">
      <w:pPr>
        <w:pStyle w:val="af1"/>
        <w:rPr>
          <w:rtl/>
        </w:rPr>
      </w:pPr>
      <w:r>
        <w:rPr>
          <w:rtl/>
        </w:rPr>
        <w:t>היו"ר יולי-יואל אדלשטיין:</w:t>
      </w:r>
    </w:p>
    <w:p w14:paraId="04BE76AD" w14:textId="77777777" w:rsidR="00000000" w:rsidRDefault="00A32788">
      <w:pPr>
        <w:pStyle w:val="a0"/>
        <w:rPr>
          <w:rtl/>
        </w:rPr>
      </w:pPr>
    </w:p>
    <w:p w14:paraId="19DB8778" w14:textId="77777777" w:rsidR="00000000" w:rsidRDefault="00A32788">
      <w:pPr>
        <w:pStyle w:val="a0"/>
        <w:rPr>
          <w:rFonts w:hint="cs"/>
          <w:rtl/>
        </w:rPr>
      </w:pPr>
      <w:r>
        <w:rPr>
          <w:rFonts w:hint="cs"/>
          <w:rtl/>
        </w:rPr>
        <w:t>תודה לחבר הכנסת אריה אלדד. חבר הכנסת אברהם בורג. חבר הכנסת עסאם מח'ול. חבר הכנסת מוחמד ברכה. חבר הכנסת משה גפני.</w:t>
      </w:r>
    </w:p>
    <w:p w14:paraId="15E8B80D" w14:textId="77777777" w:rsidR="00000000" w:rsidRDefault="00A32788">
      <w:pPr>
        <w:pStyle w:val="a0"/>
        <w:rPr>
          <w:rFonts w:hint="cs"/>
          <w:rtl/>
        </w:rPr>
      </w:pPr>
    </w:p>
    <w:p w14:paraId="1BE979B5" w14:textId="77777777" w:rsidR="00000000" w:rsidRDefault="00A32788">
      <w:pPr>
        <w:pStyle w:val="a"/>
        <w:rPr>
          <w:rtl/>
        </w:rPr>
      </w:pPr>
      <w:bookmarkStart w:id="374" w:name="FS000000526T10_05_2004_21_49_20"/>
      <w:bookmarkStart w:id="375" w:name="_Toc80592906"/>
      <w:bookmarkEnd w:id="374"/>
      <w:r>
        <w:rPr>
          <w:rFonts w:hint="eastAsia"/>
          <w:rtl/>
        </w:rPr>
        <w:t>משה</w:t>
      </w:r>
      <w:r>
        <w:rPr>
          <w:rtl/>
        </w:rPr>
        <w:t xml:space="preserve"> גפני (יהדות התורה):</w:t>
      </w:r>
      <w:bookmarkEnd w:id="375"/>
    </w:p>
    <w:p w14:paraId="66EEC3F5" w14:textId="77777777" w:rsidR="00000000" w:rsidRDefault="00A32788">
      <w:pPr>
        <w:pStyle w:val="a0"/>
        <w:rPr>
          <w:rFonts w:hint="cs"/>
          <w:rtl/>
        </w:rPr>
      </w:pPr>
    </w:p>
    <w:p w14:paraId="70E07879" w14:textId="77777777" w:rsidR="00000000" w:rsidRDefault="00A32788">
      <w:pPr>
        <w:pStyle w:val="a0"/>
        <w:rPr>
          <w:rFonts w:hint="cs"/>
          <w:rtl/>
        </w:rPr>
      </w:pPr>
      <w:r>
        <w:rPr>
          <w:rFonts w:hint="cs"/>
          <w:rtl/>
        </w:rPr>
        <w:t>אדוני היושב-ראש, רבותי חברי הכנסת, אדונ</w:t>
      </w:r>
      <w:r>
        <w:rPr>
          <w:rFonts w:hint="cs"/>
          <w:rtl/>
        </w:rPr>
        <w:t xml:space="preserve">י השר, אני סבור שהחוק הוא חוק טוב. </w:t>
      </w:r>
    </w:p>
    <w:p w14:paraId="6E7ABE6E" w14:textId="77777777" w:rsidR="00000000" w:rsidRDefault="00A32788">
      <w:pPr>
        <w:pStyle w:val="a0"/>
        <w:rPr>
          <w:rFonts w:hint="cs"/>
          <w:rtl/>
        </w:rPr>
      </w:pPr>
    </w:p>
    <w:p w14:paraId="75E86131" w14:textId="77777777" w:rsidR="00000000" w:rsidRDefault="00A32788">
      <w:pPr>
        <w:pStyle w:val="a0"/>
        <w:rPr>
          <w:rFonts w:hint="cs"/>
          <w:rtl/>
        </w:rPr>
      </w:pPr>
      <w:r>
        <w:rPr>
          <w:rFonts w:hint="cs"/>
          <w:rtl/>
        </w:rPr>
        <w:t xml:space="preserve">אני רוצה לנצל את הדקות המעטות שעומדות לרשותי ולהמשיך את נאומו של חברי הרב אייכלר. אני רוצה לפנות אליך, אדוני השר, במישרין. </w:t>
      </w:r>
    </w:p>
    <w:p w14:paraId="6EE58FE8" w14:textId="77777777" w:rsidR="00000000" w:rsidRDefault="00A32788">
      <w:pPr>
        <w:pStyle w:val="a0"/>
        <w:rPr>
          <w:rFonts w:hint="cs"/>
          <w:rtl/>
        </w:rPr>
      </w:pPr>
    </w:p>
    <w:p w14:paraId="77CEA1E7" w14:textId="77777777" w:rsidR="00000000" w:rsidRDefault="00A32788">
      <w:pPr>
        <w:pStyle w:val="af0"/>
        <w:rPr>
          <w:rtl/>
        </w:rPr>
      </w:pPr>
      <w:r>
        <w:rPr>
          <w:rFonts w:hint="eastAsia"/>
          <w:rtl/>
        </w:rPr>
        <w:t>שר</w:t>
      </w:r>
      <w:r>
        <w:rPr>
          <w:rtl/>
        </w:rPr>
        <w:t xml:space="preserve"> הרווחה זבולון אורלב:</w:t>
      </w:r>
    </w:p>
    <w:p w14:paraId="4D26070A" w14:textId="77777777" w:rsidR="00000000" w:rsidRDefault="00A32788">
      <w:pPr>
        <w:pStyle w:val="a0"/>
        <w:rPr>
          <w:rFonts w:hint="cs"/>
          <w:rtl/>
        </w:rPr>
      </w:pPr>
    </w:p>
    <w:p w14:paraId="46E8E8AB" w14:textId="77777777" w:rsidR="00000000" w:rsidRDefault="00A32788">
      <w:pPr>
        <w:pStyle w:val="a0"/>
        <w:rPr>
          <w:rFonts w:hint="cs"/>
          <w:rtl/>
        </w:rPr>
      </w:pPr>
      <w:r>
        <w:rPr>
          <w:rFonts w:hint="cs"/>
          <w:rtl/>
        </w:rPr>
        <w:t xml:space="preserve">ברדיו. </w:t>
      </w:r>
    </w:p>
    <w:p w14:paraId="7032C062" w14:textId="77777777" w:rsidR="00000000" w:rsidRDefault="00A32788">
      <w:pPr>
        <w:pStyle w:val="a0"/>
        <w:rPr>
          <w:rFonts w:hint="cs"/>
          <w:rtl/>
        </w:rPr>
      </w:pPr>
    </w:p>
    <w:p w14:paraId="660B6EC1" w14:textId="77777777" w:rsidR="00000000" w:rsidRDefault="00A32788">
      <w:pPr>
        <w:pStyle w:val="-"/>
        <w:rPr>
          <w:rtl/>
        </w:rPr>
      </w:pPr>
      <w:bookmarkStart w:id="376" w:name="FS000000526T10_05_2004_21_50_13C"/>
      <w:bookmarkEnd w:id="376"/>
      <w:r>
        <w:rPr>
          <w:rtl/>
        </w:rPr>
        <w:t>משה גפני (יהדות התורה):</w:t>
      </w:r>
    </w:p>
    <w:p w14:paraId="5FA4C564" w14:textId="77777777" w:rsidR="00000000" w:rsidRDefault="00A32788">
      <w:pPr>
        <w:pStyle w:val="a0"/>
        <w:rPr>
          <w:rtl/>
        </w:rPr>
      </w:pPr>
    </w:p>
    <w:p w14:paraId="4F358104" w14:textId="77777777" w:rsidR="00000000" w:rsidRDefault="00A32788">
      <w:pPr>
        <w:pStyle w:val="a0"/>
        <w:rPr>
          <w:rFonts w:hint="cs"/>
          <w:rtl/>
        </w:rPr>
      </w:pPr>
      <w:r>
        <w:rPr>
          <w:rFonts w:hint="cs"/>
          <w:rtl/>
        </w:rPr>
        <w:t xml:space="preserve">לא. במליאת הכנסת. גם ברדיו, אבל גם </w:t>
      </w:r>
      <w:r>
        <w:rPr>
          <w:rFonts w:hint="cs"/>
          <w:rtl/>
        </w:rPr>
        <w:t>בכנסת.</w:t>
      </w:r>
    </w:p>
    <w:p w14:paraId="52A361AD" w14:textId="77777777" w:rsidR="00000000" w:rsidRDefault="00A32788">
      <w:pPr>
        <w:pStyle w:val="a0"/>
        <w:rPr>
          <w:rFonts w:hint="cs"/>
          <w:rtl/>
        </w:rPr>
      </w:pPr>
    </w:p>
    <w:p w14:paraId="60E700EA" w14:textId="77777777" w:rsidR="00000000" w:rsidRDefault="00A32788">
      <w:pPr>
        <w:pStyle w:val="a0"/>
        <w:rPr>
          <w:rFonts w:hint="cs"/>
          <w:rtl/>
        </w:rPr>
      </w:pPr>
      <w:r>
        <w:rPr>
          <w:rFonts w:hint="cs"/>
          <w:rtl/>
        </w:rPr>
        <w:t xml:space="preserve">אני רוצה להגיד לך - ואני לא אחזור על הנתונים שהציג הרב אייכלר, שהם כולם נכונים ואתה גם מכיר אותם - אנחנו, היהדות הדתית, פעלנו בכל הכנסות יחד. אני זוכר שהמפד"ל היתה באופוזיציה, וחבר הכנסת לשעבר, חברך נחום לנגנטל, היה בוועדת הכספים, והיו נושאים שהיו </w:t>
      </w:r>
      <w:r>
        <w:rPr>
          <w:rFonts w:hint="cs"/>
          <w:rtl/>
        </w:rPr>
        <w:t>מאוד קרובים ללבה של המפד"ל, ופעלנו יחד. יש אפילו מסמך שאנחנו חתומים עליו יחד. המפד"ל היתה באופוזיציה. הרי היו יכולים לבוא ולהגיד: מה לנו - אני לא יודע, אני לא רוצה להזכיר שמות, אבל על הרבה דברים שקשורים למפד"ל היו יכולים להגיד: מה לנו ולעניין הזה? מה זה, ה</w:t>
      </w:r>
      <w:r>
        <w:rPr>
          <w:rFonts w:hint="cs"/>
          <w:rtl/>
        </w:rPr>
        <w:t xml:space="preserve">חרדים לא צריכים לקבל? פעלנו יחד. לא עשינו אף פעם חשבון, והמצוקה של כולנו גדולה. </w:t>
      </w:r>
    </w:p>
    <w:p w14:paraId="191AED66" w14:textId="77777777" w:rsidR="00000000" w:rsidRDefault="00A32788">
      <w:pPr>
        <w:pStyle w:val="a0"/>
        <w:rPr>
          <w:rFonts w:hint="cs"/>
          <w:rtl/>
        </w:rPr>
      </w:pPr>
    </w:p>
    <w:p w14:paraId="3912141C" w14:textId="77777777" w:rsidR="00000000" w:rsidRDefault="00A32788">
      <w:pPr>
        <w:pStyle w:val="a0"/>
        <w:rPr>
          <w:rFonts w:hint="cs"/>
          <w:rtl/>
        </w:rPr>
      </w:pPr>
      <w:r>
        <w:rPr>
          <w:rFonts w:hint="cs"/>
          <w:rtl/>
        </w:rPr>
        <w:t>עכשיו אתה בא ואומר, שאתה מצאת סעיף במשרד הרווחה, שממנו מקבלים רק ילדי החרדים. ונניח שזה נכון. אני אומר לך, אדוני השר, אני לא הולך לעשות את החשבון ואת הבדיקה האם ילדי החרדים מ</w:t>
      </w:r>
      <w:r>
        <w:rPr>
          <w:rFonts w:hint="cs"/>
          <w:rtl/>
        </w:rPr>
        <w:t xml:space="preserve">קבלים מעליית הנוער </w:t>
      </w:r>
      <w:r>
        <w:rPr>
          <w:rtl/>
        </w:rPr>
        <w:t>–</w:t>
      </w:r>
      <w:r>
        <w:rPr>
          <w:rFonts w:hint="cs"/>
          <w:rtl/>
        </w:rPr>
        <w:t xml:space="preserve"> הזכיר את זה הרב אייכלר </w:t>
      </w:r>
      <w:r>
        <w:rPr>
          <w:rtl/>
        </w:rPr>
        <w:t>–</w:t>
      </w:r>
      <w:r>
        <w:rPr>
          <w:rFonts w:hint="cs"/>
          <w:rtl/>
        </w:rPr>
        <w:t xml:space="preserve"> וסעיפים רבים נוספים שנוגעים לעניין של פנימיות. הרי אם מישהו שאיננו חרדי רוצה לבוא לקבל מהסעיף הזה של הסיוע לפנימיות, מייד אומרים לו: לא כדאי לך, מכיוון שאם תקבל בסעיף הזה, תקבל הרבה פחות ממה שאתה יכול לקבל בסעי</w:t>
      </w:r>
      <w:r>
        <w:rPr>
          <w:rFonts w:hint="cs"/>
          <w:rtl/>
        </w:rPr>
        <w:t>פים אחרים. לפעמים זה רבע, לפעמים זה חמישית - - -</w:t>
      </w:r>
    </w:p>
    <w:p w14:paraId="059A368A" w14:textId="77777777" w:rsidR="00000000" w:rsidRDefault="00A32788">
      <w:pPr>
        <w:pStyle w:val="a0"/>
        <w:rPr>
          <w:rFonts w:hint="cs"/>
          <w:rtl/>
        </w:rPr>
      </w:pPr>
    </w:p>
    <w:p w14:paraId="082B00BC" w14:textId="77777777" w:rsidR="00000000" w:rsidRDefault="00A32788">
      <w:pPr>
        <w:pStyle w:val="af0"/>
        <w:rPr>
          <w:rtl/>
        </w:rPr>
      </w:pPr>
      <w:r>
        <w:rPr>
          <w:rFonts w:hint="eastAsia"/>
          <w:rtl/>
        </w:rPr>
        <w:t>שר</w:t>
      </w:r>
      <w:r>
        <w:rPr>
          <w:rtl/>
        </w:rPr>
        <w:t xml:space="preserve"> הרווחה זבולון אורלב:</w:t>
      </w:r>
    </w:p>
    <w:p w14:paraId="74C7F367" w14:textId="77777777" w:rsidR="00000000" w:rsidRDefault="00A32788">
      <w:pPr>
        <w:pStyle w:val="a0"/>
        <w:rPr>
          <w:rFonts w:hint="cs"/>
          <w:rtl/>
        </w:rPr>
      </w:pPr>
    </w:p>
    <w:p w14:paraId="35D19EB8" w14:textId="77777777" w:rsidR="00000000" w:rsidRDefault="00A32788">
      <w:pPr>
        <w:pStyle w:val="a0"/>
        <w:rPr>
          <w:rFonts w:hint="cs"/>
          <w:rtl/>
        </w:rPr>
      </w:pPr>
      <w:r>
        <w:rPr>
          <w:rFonts w:hint="cs"/>
          <w:rtl/>
        </w:rPr>
        <w:t>זה לא נכון.</w:t>
      </w:r>
    </w:p>
    <w:p w14:paraId="45C2CCB0" w14:textId="77777777" w:rsidR="00000000" w:rsidRDefault="00A32788">
      <w:pPr>
        <w:pStyle w:val="a0"/>
        <w:rPr>
          <w:rFonts w:hint="cs"/>
          <w:rtl/>
        </w:rPr>
      </w:pPr>
    </w:p>
    <w:p w14:paraId="5D335F97" w14:textId="77777777" w:rsidR="00000000" w:rsidRDefault="00A32788">
      <w:pPr>
        <w:pStyle w:val="-"/>
        <w:rPr>
          <w:rtl/>
        </w:rPr>
      </w:pPr>
      <w:bookmarkStart w:id="377" w:name="FS000000526T10_05_2004_21_54_12C"/>
      <w:bookmarkEnd w:id="377"/>
      <w:r>
        <w:rPr>
          <w:rtl/>
        </w:rPr>
        <w:t>משה גפני (יהדות התורה):</w:t>
      </w:r>
    </w:p>
    <w:p w14:paraId="16E71407" w14:textId="77777777" w:rsidR="00000000" w:rsidRDefault="00A32788">
      <w:pPr>
        <w:pStyle w:val="a0"/>
        <w:rPr>
          <w:rtl/>
        </w:rPr>
      </w:pPr>
    </w:p>
    <w:p w14:paraId="39F800CC" w14:textId="77777777" w:rsidR="00000000" w:rsidRDefault="00A32788">
      <w:pPr>
        <w:pStyle w:val="a0"/>
        <w:rPr>
          <w:rFonts w:hint="cs"/>
          <w:rtl/>
        </w:rPr>
      </w:pPr>
      <w:r>
        <w:rPr>
          <w:rFonts w:hint="cs"/>
          <w:rtl/>
        </w:rPr>
        <w:t xml:space="preserve">זה כן נכון. אתה יודע מה? לא על זה עליתי לדבר. אבל אפילו אם אתה צודק - וכבר דיברנו על זה. דיברנו על זה לפני שרבנו בתקשורת. דיברנו על זה פנים אל </w:t>
      </w:r>
      <w:r>
        <w:rPr>
          <w:rFonts w:hint="cs"/>
          <w:rtl/>
        </w:rPr>
        <w:t>פנים באופן מכובד. ואני אומר לך: גם אם אתה צודק, האם זה הזמן לבוא ולקחת את אותם מוסדות שהם מוכים - ואתה יודע את זה. בכל המשרדים - הם מוכים במשרד האוצר, הם מוכים במשרד החינוך, הם היו מוכים במשרד הדתות כשהוא היה. אתה יודע את זה, משום שגם המוסדות של המפד"ל מקב</w:t>
      </w:r>
      <w:r>
        <w:rPr>
          <w:rFonts w:hint="cs"/>
          <w:rtl/>
        </w:rPr>
        <w:t xml:space="preserve">לים את אותן מכות. </w:t>
      </w:r>
    </w:p>
    <w:p w14:paraId="7A436B0C" w14:textId="77777777" w:rsidR="00000000" w:rsidRDefault="00A32788">
      <w:pPr>
        <w:pStyle w:val="a0"/>
        <w:rPr>
          <w:rFonts w:hint="cs"/>
          <w:rtl/>
        </w:rPr>
      </w:pPr>
    </w:p>
    <w:p w14:paraId="076E9C81" w14:textId="77777777" w:rsidR="00000000" w:rsidRDefault="00A32788">
      <w:pPr>
        <w:pStyle w:val="a0"/>
        <w:rPr>
          <w:rFonts w:hint="cs"/>
          <w:rtl/>
        </w:rPr>
      </w:pPr>
      <w:r>
        <w:rPr>
          <w:rFonts w:hint="cs"/>
          <w:rtl/>
        </w:rPr>
        <w:t>עכשיו לבוא - ותדע לך, אתה השר, מבחינת החרדים, מבחינת הקיצוץ בתקציבים שלו, הכי גרוע בממשלה הזאת. יותר גרוע מהשר פורז. השר פורז לא הלך ולקח רשויות חרדיות וקיצץ להן יותר מאחרים. הוא לא עשה דבר כזה. השר פריצקי, השר טומי לפיד - אני לא מכיר ש</w:t>
      </w:r>
      <w:r>
        <w:rPr>
          <w:rFonts w:hint="cs"/>
          <w:rtl/>
        </w:rPr>
        <w:t xml:space="preserve">ר אחד בממשלה שקיצץ כל כך בתקציב של החרדים, כמוך. </w:t>
      </w:r>
    </w:p>
    <w:p w14:paraId="3976BF21" w14:textId="77777777" w:rsidR="00000000" w:rsidRDefault="00A32788">
      <w:pPr>
        <w:pStyle w:val="a0"/>
        <w:rPr>
          <w:rFonts w:hint="cs"/>
          <w:rtl/>
        </w:rPr>
      </w:pPr>
    </w:p>
    <w:p w14:paraId="1B8F2CA8" w14:textId="77777777" w:rsidR="00000000" w:rsidRDefault="00A32788">
      <w:pPr>
        <w:pStyle w:val="a0"/>
        <w:rPr>
          <w:rFonts w:hint="cs"/>
          <w:rtl/>
        </w:rPr>
      </w:pPr>
      <w:r>
        <w:rPr>
          <w:rFonts w:hint="cs"/>
          <w:rtl/>
        </w:rPr>
        <w:t xml:space="preserve">ונניח שאתה צודק. אני חולק עליך, אני חושב שאתה טועה - - </w:t>
      </w:r>
    </w:p>
    <w:p w14:paraId="5EB0F070" w14:textId="77777777" w:rsidR="00000000" w:rsidRDefault="00A32788">
      <w:pPr>
        <w:pStyle w:val="a0"/>
        <w:rPr>
          <w:rFonts w:hint="cs"/>
          <w:rtl/>
        </w:rPr>
      </w:pPr>
    </w:p>
    <w:p w14:paraId="4504D67F" w14:textId="77777777" w:rsidR="00000000" w:rsidRDefault="00A32788">
      <w:pPr>
        <w:pStyle w:val="af1"/>
        <w:rPr>
          <w:rtl/>
        </w:rPr>
      </w:pPr>
      <w:r>
        <w:rPr>
          <w:rtl/>
        </w:rPr>
        <w:t>היו"ר יולי-יואל אדלשטיין:</w:t>
      </w:r>
    </w:p>
    <w:p w14:paraId="65A5AFDC" w14:textId="77777777" w:rsidR="00000000" w:rsidRDefault="00A32788">
      <w:pPr>
        <w:pStyle w:val="a0"/>
        <w:rPr>
          <w:rtl/>
        </w:rPr>
      </w:pPr>
    </w:p>
    <w:p w14:paraId="20587014" w14:textId="77777777" w:rsidR="00000000" w:rsidRDefault="00A32788">
      <w:pPr>
        <w:pStyle w:val="a0"/>
        <w:rPr>
          <w:rFonts w:hint="cs"/>
          <w:rtl/>
        </w:rPr>
      </w:pPr>
      <w:r>
        <w:rPr>
          <w:rFonts w:hint="cs"/>
          <w:rtl/>
        </w:rPr>
        <w:t>נא לסיים.</w:t>
      </w:r>
    </w:p>
    <w:p w14:paraId="7BD06AFB" w14:textId="77777777" w:rsidR="00000000" w:rsidRDefault="00A32788">
      <w:pPr>
        <w:pStyle w:val="a0"/>
        <w:rPr>
          <w:rFonts w:hint="cs"/>
          <w:rtl/>
        </w:rPr>
      </w:pPr>
    </w:p>
    <w:p w14:paraId="05A51679" w14:textId="77777777" w:rsidR="00000000" w:rsidRDefault="00A32788">
      <w:pPr>
        <w:pStyle w:val="-"/>
        <w:rPr>
          <w:rtl/>
        </w:rPr>
      </w:pPr>
      <w:bookmarkStart w:id="378" w:name="FS000000526T10_05_2004_22_02_14C"/>
      <w:bookmarkEnd w:id="378"/>
      <w:r>
        <w:rPr>
          <w:rtl/>
        </w:rPr>
        <w:t>משה גפני (יהדות התורה):</w:t>
      </w:r>
    </w:p>
    <w:p w14:paraId="295BDA07" w14:textId="77777777" w:rsidR="00000000" w:rsidRDefault="00A32788">
      <w:pPr>
        <w:pStyle w:val="a0"/>
        <w:rPr>
          <w:rtl/>
        </w:rPr>
      </w:pPr>
    </w:p>
    <w:p w14:paraId="43C80F9E" w14:textId="77777777" w:rsidR="00000000" w:rsidRDefault="00A32788">
      <w:pPr>
        <w:pStyle w:val="a0"/>
        <w:rPr>
          <w:rFonts w:hint="cs"/>
          <w:rtl/>
        </w:rPr>
      </w:pPr>
      <w:r>
        <w:rPr>
          <w:rFonts w:hint="cs"/>
          <w:rtl/>
        </w:rPr>
        <w:t>- - אבל אפילו נניח שאתה צודק. אין לך החשבון? אתה הרי גם איש פוליטי. אתה כל השנים היית</w:t>
      </w:r>
      <w:r>
        <w:rPr>
          <w:rFonts w:hint="cs"/>
          <w:rtl/>
        </w:rPr>
        <w:t xml:space="preserve"> יחד עם החרדים. ואתה יודע שהיו דברים, לפעמים אפילו בחירוק שניים, אבל אמרתם ועזרנו לכם. דווקא בימים האלה, כשכל כך קשה לנו? דווקא בימים האלה, כשאתה יודע שהמוסדות האלה לא יכולים לשלם משכורת חודשים ארוכים?</w:t>
      </w:r>
    </w:p>
    <w:p w14:paraId="6D0BE867" w14:textId="77777777" w:rsidR="00000000" w:rsidRDefault="00A32788">
      <w:pPr>
        <w:pStyle w:val="af1"/>
        <w:rPr>
          <w:rFonts w:hint="cs"/>
          <w:rtl/>
        </w:rPr>
      </w:pPr>
    </w:p>
    <w:p w14:paraId="7CDFA69C" w14:textId="77777777" w:rsidR="00000000" w:rsidRDefault="00A32788">
      <w:pPr>
        <w:pStyle w:val="af1"/>
        <w:rPr>
          <w:rtl/>
        </w:rPr>
      </w:pPr>
      <w:r>
        <w:rPr>
          <w:rtl/>
        </w:rPr>
        <w:t>היו"ר יולי-יואל אדלשטיין:</w:t>
      </w:r>
    </w:p>
    <w:p w14:paraId="2B079DCB" w14:textId="77777777" w:rsidR="00000000" w:rsidRDefault="00A32788">
      <w:pPr>
        <w:pStyle w:val="a0"/>
        <w:rPr>
          <w:rtl/>
        </w:rPr>
      </w:pPr>
    </w:p>
    <w:p w14:paraId="5E3D369B" w14:textId="77777777" w:rsidR="00000000" w:rsidRDefault="00A32788">
      <w:pPr>
        <w:pStyle w:val="a0"/>
        <w:rPr>
          <w:rFonts w:hint="cs"/>
          <w:rtl/>
        </w:rPr>
      </w:pPr>
      <w:r>
        <w:rPr>
          <w:rFonts w:hint="cs"/>
          <w:rtl/>
        </w:rPr>
        <w:t xml:space="preserve">תודה. </w:t>
      </w:r>
    </w:p>
    <w:p w14:paraId="6D64CB8C" w14:textId="77777777" w:rsidR="00000000" w:rsidRDefault="00A32788">
      <w:pPr>
        <w:pStyle w:val="a0"/>
        <w:rPr>
          <w:rFonts w:hint="cs"/>
          <w:rtl/>
        </w:rPr>
      </w:pPr>
    </w:p>
    <w:p w14:paraId="4EE1A1A2" w14:textId="77777777" w:rsidR="00000000" w:rsidRDefault="00A32788">
      <w:pPr>
        <w:pStyle w:val="-"/>
        <w:rPr>
          <w:rtl/>
        </w:rPr>
      </w:pPr>
      <w:bookmarkStart w:id="379" w:name="FS000000526T10_05_2004_22_03_29C"/>
      <w:bookmarkEnd w:id="379"/>
      <w:r>
        <w:rPr>
          <w:rtl/>
        </w:rPr>
        <w:t>משה גפני (יהדות הת</w:t>
      </w:r>
      <w:r>
        <w:rPr>
          <w:rtl/>
        </w:rPr>
        <w:t>ורה):</w:t>
      </w:r>
    </w:p>
    <w:p w14:paraId="4102B3B8" w14:textId="77777777" w:rsidR="00000000" w:rsidRDefault="00A32788">
      <w:pPr>
        <w:pStyle w:val="a0"/>
        <w:rPr>
          <w:rtl/>
        </w:rPr>
      </w:pPr>
    </w:p>
    <w:p w14:paraId="1FB57AF4" w14:textId="77777777" w:rsidR="00000000" w:rsidRDefault="00A32788">
      <w:pPr>
        <w:pStyle w:val="a0"/>
        <w:rPr>
          <w:rFonts w:hint="cs"/>
          <w:rtl/>
        </w:rPr>
      </w:pPr>
      <w:r>
        <w:rPr>
          <w:rFonts w:hint="cs"/>
          <w:rtl/>
        </w:rPr>
        <w:t>עוד דקה, אדוני היושב-ראש, אני כבר מסיים. אני אחרון הדוברים. אני רואה שהשר מקשיב, אז לפחות יש לי הזדמנות.</w:t>
      </w:r>
    </w:p>
    <w:p w14:paraId="103AA5B4" w14:textId="77777777" w:rsidR="00000000" w:rsidRDefault="00A32788">
      <w:pPr>
        <w:pStyle w:val="a0"/>
        <w:rPr>
          <w:rFonts w:hint="cs"/>
          <w:rtl/>
        </w:rPr>
      </w:pPr>
    </w:p>
    <w:p w14:paraId="34F3B3AC" w14:textId="77777777" w:rsidR="00000000" w:rsidRDefault="00A32788">
      <w:pPr>
        <w:pStyle w:val="af0"/>
        <w:rPr>
          <w:rtl/>
        </w:rPr>
      </w:pPr>
      <w:r>
        <w:rPr>
          <w:rFonts w:hint="eastAsia"/>
          <w:rtl/>
        </w:rPr>
        <w:t>יגאל</w:t>
      </w:r>
      <w:r>
        <w:rPr>
          <w:rtl/>
        </w:rPr>
        <w:t xml:space="preserve"> יאסינוב (שינוי):</w:t>
      </w:r>
    </w:p>
    <w:p w14:paraId="044099B1" w14:textId="77777777" w:rsidR="00000000" w:rsidRDefault="00A32788">
      <w:pPr>
        <w:pStyle w:val="a0"/>
        <w:rPr>
          <w:rFonts w:hint="cs"/>
          <w:rtl/>
        </w:rPr>
      </w:pPr>
    </w:p>
    <w:p w14:paraId="3D54C45D" w14:textId="77777777" w:rsidR="00000000" w:rsidRDefault="00A32788">
      <w:pPr>
        <w:pStyle w:val="a0"/>
        <w:rPr>
          <w:rFonts w:hint="cs"/>
          <w:rtl/>
        </w:rPr>
      </w:pPr>
      <w:r>
        <w:rPr>
          <w:rFonts w:hint="cs"/>
          <w:rtl/>
        </w:rPr>
        <w:t>לא, אבל - - - אחר כך - - - לכולם לדבר - - -</w:t>
      </w:r>
    </w:p>
    <w:p w14:paraId="77FDEBF0" w14:textId="77777777" w:rsidR="00000000" w:rsidRDefault="00A32788">
      <w:pPr>
        <w:pStyle w:val="a0"/>
        <w:rPr>
          <w:rFonts w:hint="cs"/>
          <w:rtl/>
        </w:rPr>
      </w:pPr>
    </w:p>
    <w:p w14:paraId="63515351" w14:textId="77777777" w:rsidR="00000000" w:rsidRDefault="00A32788">
      <w:pPr>
        <w:pStyle w:val="-"/>
        <w:rPr>
          <w:rtl/>
        </w:rPr>
      </w:pPr>
      <w:bookmarkStart w:id="380" w:name="FS000000526T10_05_2004_22_04_19C"/>
      <w:bookmarkEnd w:id="380"/>
      <w:r>
        <w:rPr>
          <w:rtl/>
        </w:rPr>
        <w:t>משה גפני (יהדות התורה):</w:t>
      </w:r>
    </w:p>
    <w:p w14:paraId="41F63174" w14:textId="77777777" w:rsidR="00000000" w:rsidRDefault="00A32788">
      <w:pPr>
        <w:pStyle w:val="a0"/>
        <w:rPr>
          <w:rtl/>
        </w:rPr>
      </w:pPr>
    </w:p>
    <w:p w14:paraId="1CD3FF9E" w14:textId="77777777" w:rsidR="00000000" w:rsidRDefault="00A32788">
      <w:pPr>
        <w:pStyle w:val="a0"/>
        <w:rPr>
          <w:rFonts w:hint="cs"/>
          <w:rtl/>
        </w:rPr>
      </w:pPr>
      <w:r>
        <w:rPr>
          <w:rFonts w:hint="cs"/>
          <w:rtl/>
        </w:rPr>
        <w:t xml:space="preserve">לא חשוב, אל תתערב בזה, חבר הכנסת יאסינוב. לא תבין </w:t>
      </w:r>
      <w:r>
        <w:rPr>
          <w:rFonts w:hint="cs"/>
          <w:rtl/>
        </w:rPr>
        <w:t>את זה. זה שיח דתי.</w:t>
      </w:r>
    </w:p>
    <w:p w14:paraId="0C020706" w14:textId="77777777" w:rsidR="00000000" w:rsidRDefault="00A32788">
      <w:pPr>
        <w:pStyle w:val="a0"/>
        <w:rPr>
          <w:rFonts w:hint="cs"/>
          <w:rtl/>
        </w:rPr>
      </w:pPr>
    </w:p>
    <w:p w14:paraId="44D4349D" w14:textId="77777777" w:rsidR="00000000" w:rsidRDefault="00A32788">
      <w:pPr>
        <w:pStyle w:val="af1"/>
        <w:rPr>
          <w:rtl/>
        </w:rPr>
      </w:pPr>
      <w:r>
        <w:rPr>
          <w:rtl/>
        </w:rPr>
        <w:t>היו"ר יולי-יואל אדלשטיין:</w:t>
      </w:r>
    </w:p>
    <w:p w14:paraId="1BF35729" w14:textId="77777777" w:rsidR="00000000" w:rsidRDefault="00A32788">
      <w:pPr>
        <w:pStyle w:val="a0"/>
        <w:rPr>
          <w:rtl/>
        </w:rPr>
      </w:pPr>
    </w:p>
    <w:p w14:paraId="6163777D" w14:textId="77777777" w:rsidR="00000000" w:rsidRDefault="00A32788">
      <w:pPr>
        <w:pStyle w:val="a0"/>
        <w:rPr>
          <w:rFonts w:hint="cs"/>
          <w:rtl/>
        </w:rPr>
      </w:pPr>
      <w:r>
        <w:rPr>
          <w:rFonts w:hint="cs"/>
          <w:rtl/>
        </w:rPr>
        <w:t>משפט סיכום, בבקשה.</w:t>
      </w:r>
    </w:p>
    <w:p w14:paraId="3FEBEE12" w14:textId="77777777" w:rsidR="00000000" w:rsidRDefault="00A32788">
      <w:pPr>
        <w:pStyle w:val="a0"/>
        <w:rPr>
          <w:rFonts w:hint="cs"/>
          <w:rtl/>
        </w:rPr>
      </w:pPr>
    </w:p>
    <w:p w14:paraId="59190573" w14:textId="77777777" w:rsidR="00000000" w:rsidRDefault="00A32788">
      <w:pPr>
        <w:pStyle w:val="-"/>
        <w:rPr>
          <w:rtl/>
        </w:rPr>
      </w:pPr>
      <w:bookmarkStart w:id="381" w:name="FS000000526T10_05_2004_22_04_43C"/>
      <w:bookmarkEnd w:id="381"/>
      <w:r>
        <w:rPr>
          <w:rtl/>
        </w:rPr>
        <w:t>משה גפני (יהדות התורה):</w:t>
      </w:r>
    </w:p>
    <w:p w14:paraId="2FF2EF9C" w14:textId="77777777" w:rsidR="00000000" w:rsidRDefault="00A32788">
      <w:pPr>
        <w:pStyle w:val="a0"/>
        <w:rPr>
          <w:rtl/>
        </w:rPr>
      </w:pPr>
    </w:p>
    <w:p w14:paraId="15DEFD8E" w14:textId="77777777" w:rsidR="00000000" w:rsidRDefault="00A32788">
      <w:pPr>
        <w:pStyle w:val="a0"/>
        <w:rPr>
          <w:rFonts w:hint="cs"/>
          <w:rtl/>
        </w:rPr>
      </w:pPr>
      <w:r>
        <w:rPr>
          <w:rFonts w:hint="cs"/>
          <w:rtl/>
        </w:rPr>
        <w:t>חבר הכנסת יאסינוב, עם כל הכבוד, זה שיח דתי, זה לא - - -</w:t>
      </w:r>
    </w:p>
    <w:p w14:paraId="26B1E7CF" w14:textId="77777777" w:rsidR="00000000" w:rsidRDefault="00A32788">
      <w:pPr>
        <w:pStyle w:val="a0"/>
        <w:rPr>
          <w:rFonts w:hint="cs"/>
          <w:rtl/>
        </w:rPr>
      </w:pPr>
    </w:p>
    <w:p w14:paraId="1216C505" w14:textId="77777777" w:rsidR="00000000" w:rsidRDefault="00A32788">
      <w:pPr>
        <w:pStyle w:val="af1"/>
        <w:rPr>
          <w:rtl/>
        </w:rPr>
      </w:pPr>
      <w:r>
        <w:rPr>
          <w:rtl/>
        </w:rPr>
        <w:t>היו"ר יולי-יואל אדלשטיין:</w:t>
      </w:r>
    </w:p>
    <w:p w14:paraId="0E911BF9" w14:textId="77777777" w:rsidR="00000000" w:rsidRDefault="00A32788">
      <w:pPr>
        <w:pStyle w:val="a0"/>
        <w:rPr>
          <w:rtl/>
        </w:rPr>
      </w:pPr>
    </w:p>
    <w:p w14:paraId="6FEADA0C" w14:textId="77777777" w:rsidR="00000000" w:rsidRDefault="00A32788">
      <w:pPr>
        <w:pStyle w:val="a0"/>
        <w:rPr>
          <w:rFonts w:hint="cs"/>
          <w:rtl/>
        </w:rPr>
      </w:pPr>
      <w:r>
        <w:rPr>
          <w:rFonts w:hint="cs"/>
          <w:rtl/>
        </w:rPr>
        <w:t xml:space="preserve">לא, לא. עזוב את חבר הכנסת יאסינוב. משפט סיכום שרצית לומר, בבקשה. </w:t>
      </w:r>
    </w:p>
    <w:p w14:paraId="1FBC0036" w14:textId="77777777" w:rsidR="00000000" w:rsidRDefault="00A32788">
      <w:pPr>
        <w:pStyle w:val="a0"/>
        <w:rPr>
          <w:rFonts w:hint="cs"/>
          <w:rtl/>
        </w:rPr>
      </w:pPr>
    </w:p>
    <w:p w14:paraId="0A60E938" w14:textId="77777777" w:rsidR="00000000" w:rsidRDefault="00A32788">
      <w:pPr>
        <w:pStyle w:val="-"/>
        <w:rPr>
          <w:rtl/>
        </w:rPr>
      </w:pPr>
      <w:bookmarkStart w:id="382" w:name="FS000000526T10_05_2004_22_05_33C"/>
      <w:bookmarkEnd w:id="382"/>
      <w:r>
        <w:rPr>
          <w:rtl/>
        </w:rPr>
        <w:t>משה גפני (יהד</w:t>
      </w:r>
      <w:r>
        <w:rPr>
          <w:rtl/>
        </w:rPr>
        <w:t>ות התורה):</w:t>
      </w:r>
    </w:p>
    <w:p w14:paraId="42DFB567" w14:textId="77777777" w:rsidR="00000000" w:rsidRDefault="00A32788">
      <w:pPr>
        <w:pStyle w:val="a0"/>
        <w:rPr>
          <w:rtl/>
        </w:rPr>
      </w:pPr>
    </w:p>
    <w:p w14:paraId="1B3F02C4" w14:textId="77777777" w:rsidR="00000000" w:rsidRDefault="00A32788">
      <w:pPr>
        <w:pStyle w:val="a0"/>
        <w:rPr>
          <w:rFonts w:hint="cs"/>
          <w:rtl/>
        </w:rPr>
      </w:pPr>
      <w:r>
        <w:rPr>
          <w:rFonts w:hint="cs"/>
          <w:rtl/>
        </w:rPr>
        <w:t>משפט סיכום. אני אומר לך, אדוני השר, אני פונה אליך מלב אל לב. אתה עושה טעות ציבורית - - -</w:t>
      </w:r>
    </w:p>
    <w:p w14:paraId="5B59E494" w14:textId="77777777" w:rsidR="00000000" w:rsidRDefault="00A32788">
      <w:pPr>
        <w:pStyle w:val="a0"/>
        <w:rPr>
          <w:rFonts w:hint="cs"/>
          <w:rtl/>
        </w:rPr>
      </w:pPr>
    </w:p>
    <w:p w14:paraId="22A2F7A1" w14:textId="77777777" w:rsidR="00000000" w:rsidRDefault="00A32788">
      <w:pPr>
        <w:pStyle w:val="af0"/>
        <w:rPr>
          <w:rtl/>
        </w:rPr>
      </w:pPr>
      <w:r>
        <w:rPr>
          <w:rFonts w:hint="eastAsia"/>
          <w:rtl/>
        </w:rPr>
        <w:t>שר</w:t>
      </w:r>
      <w:r>
        <w:rPr>
          <w:rtl/>
        </w:rPr>
        <w:t xml:space="preserve"> הרווחה זבולון אורלב:</w:t>
      </w:r>
    </w:p>
    <w:p w14:paraId="6102AA9C" w14:textId="77777777" w:rsidR="00000000" w:rsidRDefault="00A32788">
      <w:pPr>
        <w:pStyle w:val="a0"/>
        <w:rPr>
          <w:rFonts w:hint="cs"/>
          <w:rtl/>
        </w:rPr>
      </w:pPr>
    </w:p>
    <w:p w14:paraId="3E581BAE" w14:textId="77777777" w:rsidR="00000000" w:rsidRDefault="00A32788">
      <w:pPr>
        <w:pStyle w:val="a0"/>
        <w:rPr>
          <w:rFonts w:hint="cs"/>
          <w:rtl/>
        </w:rPr>
      </w:pPr>
      <w:r>
        <w:rPr>
          <w:rFonts w:hint="cs"/>
          <w:rtl/>
        </w:rPr>
        <w:t>זה לא מלב אל לב.</w:t>
      </w:r>
    </w:p>
    <w:p w14:paraId="552AC976" w14:textId="77777777" w:rsidR="00000000" w:rsidRDefault="00A32788">
      <w:pPr>
        <w:pStyle w:val="a0"/>
        <w:rPr>
          <w:rFonts w:hint="cs"/>
          <w:rtl/>
        </w:rPr>
      </w:pPr>
    </w:p>
    <w:p w14:paraId="657F993E" w14:textId="77777777" w:rsidR="00000000" w:rsidRDefault="00A32788">
      <w:pPr>
        <w:pStyle w:val="-"/>
        <w:rPr>
          <w:rtl/>
        </w:rPr>
      </w:pPr>
      <w:bookmarkStart w:id="383" w:name="FS000000526T10_05_2004_22_06_05C"/>
      <w:bookmarkEnd w:id="383"/>
      <w:r>
        <w:rPr>
          <w:rFonts w:hint="eastAsia"/>
          <w:rtl/>
        </w:rPr>
        <w:t>משה</w:t>
      </w:r>
      <w:r>
        <w:rPr>
          <w:rtl/>
        </w:rPr>
        <w:t xml:space="preserve"> גפני (יהדות התורה):</w:t>
      </w:r>
    </w:p>
    <w:p w14:paraId="6B26D682" w14:textId="77777777" w:rsidR="00000000" w:rsidRDefault="00A32788">
      <w:pPr>
        <w:pStyle w:val="a0"/>
        <w:rPr>
          <w:rFonts w:hint="cs"/>
          <w:rtl/>
        </w:rPr>
      </w:pPr>
    </w:p>
    <w:p w14:paraId="4C002426" w14:textId="77777777" w:rsidR="00000000" w:rsidRDefault="00A32788">
      <w:pPr>
        <w:pStyle w:val="a0"/>
        <w:rPr>
          <w:rFonts w:hint="cs"/>
          <w:rtl/>
        </w:rPr>
      </w:pPr>
      <w:r>
        <w:rPr>
          <w:rFonts w:hint="cs"/>
          <w:rtl/>
        </w:rPr>
        <w:t>זה מלב אל לב. אתה יודע, אתה יודע - - -</w:t>
      </w:r>
    </w:p>
    <w:p w14:paraId="3C77A770" w14:textId="77777777" w:rsidR="00000000" w:rsidRDefault="00A32788">
      <w:pPr>
        <w:pStyle w:val="a0"/>
        <w:rPr>
          <w:rFonts w:hint="cs"/>
          <w:rtl/>
        </w:rPr>
      </w:pPr>
    </w:p>
    <w:p w14:paraId="555F412A" w14:textId="77777777" w:rsidR="00000000" w:rsidRDefault="00A32788">
      <w:pPr>
        <w:pStyle w:val="af0"/>
        <w:rPr>
          <w:rtl/>
        </w:rPr>
      </w:pPr>
      <w:r>
        <w:rPr>
          <w:rFonts w:hint="eastAsia"/>
          <w:rtl/>
        </w:rPr>
        <w:t>שר</w:t>
      </w:r>
      <w:r>
        <w:rPr>
          <w:rtl/>
        </w:rPr>
        <w:t xml:space="preserve"> הרווחה זבולון אורלב:</w:t>
      </w:r>
    </w:p>
    <w:p w14:paraId="4253BB0E" w14:textId="77777777" w:rsidR="00000000" w:rsidRDefault="00A32788">
      <w:pPr>
        <w:pStyle w:val="a0"/>
        <w:rPr>
          <w:rFonts w:hint="cs"/>
          <w:rtl/>
        </w:rPr>
      </w:pPr>
    </w:p>
    <w:p w14:paraId="213BD6EA" w14:textId="77777777" w:rsidR="00000000" w:rsidRDefault="00A32788">
      <w:pPr>
        <w:pStyle w:val="a0"/>
        <w:rPr>
          <w:rFonts w:hint="cs"/>
          <w:rtl/>
        </w:rPr>
      </w:pPr>
      <w:r>
        <w:rPr>
          <w:rFonts w:hint="cs"/>
          <w:rtl/>
        </w:rPr>
        <w:t>קראתי את דבריך. אם תר</w:t>
      </w:r>
      <w:r>
        <w:rPr>
          <w:rFonts w:hint="cs"/>
          <w:rtl/>
        </w:rPr>
        <w:t>צה לפנות מלב אל לב, אני מוכן - - -</w:t>
      </w:r>
    </w:p>
    <w:p w14:paraId="0FB085C9" w14:textId="77777777" w:rsidR="00000000" w:rsidRDefault="00A32788">
      <w:pPr>
        <w:pStyle w:val="a0"/>
        <w:rPr>
          <w:rFonts w:hint="cs"/>
          <w:rtl/>
        </w:rPr>
      </w:pPr>
    </w:p>
    <w:p w14:paraId="02091B08" w14:textId="77777777" w:rsidR="00000000" w:rsidRDefault="00A32788">
      <w:pPr>
        <w:pStyle w:val="-"/>
        <w:rPr>
          <w:rtl/>
        </w:rPr>
      </w:pPr>
      <w:bookmarkStart w:id="384" w:name="FS000000526T10_05_2004_22_06_28C"/>
      <w:bookmarkEnd w:id="384"/>
      <w:r>
        <w:rPr>
          <w:rtl/>
        </w:rPr>
        <w:t>משה גפני (יהדות התורה):</w:t>
      </w:r>
    </w:p>
    <w:p w14:paraId="325EBF6C" w14:textId="77777777" w:rsidR="00000000" w:rsidRDefault="00A32788">
      <w:pPr>
        <w:pStyle w:val="a0"/>
        <w:rPr>
          <w:rtl/>
        </w:rPr>
      </w:pPr>
    </w:p>
    <w:p w14:paraId="77E270F1" w14:textId="77777777" w:rsidR="00000000" w:rsidRDefault="00A32788">
      <w:pPr>
        <w:pStyle w:val="a0"/>
        <w:rPr>
          <w:rFonts w:hint="cs"/>
          <w:rtl/>
        </w:rPr>
      </w:pPr>
      <w:r>
        <w:rPr>
          <w:rFonts w:hint="cs"/>
          <w:rtl/>
        </w:rPr>
        <w:t>השר אורלב - - -</w:t>
      </w:r>
    </w:p>
    <w:p w14:paraId="4513D52C" w14:textId="77777777" w:rsidR="00000000" w:rsidRDefault="00A32788">
      <w:pPr>
        <w:pStyle w:val="a0"/>
        <w:rPr>
          <w:rFonts w:hint="cs"/>
          <w:rtl/>
        </w:rPr>
      </w:pPr>
    </w:p>
    <w:p w14:paraId="24E5CA22" w14:textId="77777777" w:rsidR="00000000" w:rsidRDefault="00A32788">
      <w:pPr>
        <w:pStyle w:val="af1"/>
        <w:rPr>
          <w:rtl/>
        </w:rPr>
      </w:pPr>
      <w:r>
        <w:rPr>
          <w:rtl/>
        </w:rPr>
        <w:t>היו"ר יולי-יואל אדלשטיין:</w:t>
      </w:r>
    </w:p>
    <w:p w14:paraId="1E884954" w14:textId="77777777" w:rsidR="00000000" w:rsidRDefault="00A32788">
      <w:pPr>
        <w:pStyle w:val="a0"/>
        <w:rPr>
          <w:rtl/>
        </w:rPr>
      </w:pPr>
    </w:p>
    <w:p w14:paraId="6D71E039" w14:textId="77777777" w:rsidR="00000000" w:rsidRDefault="00A32788">
      <w:pPr>
        <w:pStyle w:val="a0"/>
        <w:rPr>
          <w:rFonts w:hint="cs"/>
          <w:rtl/>
        </w:rPr>
      </w:pPr>
      <w:r>
        <w:rPr>
          <w:rFonts w:hint="cs"/>
          <w:rtl/>
        </w:rPr>
        <w:t xml:space="preserve">השיחה הזאת תימשך מחוץ לדוכן. תודה. </w:t>
      </w:r>
    </w:p>
    <w:p w14:paraId="44B3DA33" w14:textId="77777777" w:rsidR="00000000" w:rsidRDefault="00A32788">
      <w:pPr>
        <w:pStyle w:val="a0"/>
        <w:rPr>
          <w:rFonts w:hint="cs"/>
          <w:rtl/>
        </w:rPr>
      </w:pPr>
    </w:p>
    <w:p w14:paraId="42C6BB28" w14:textId="77777777" w:rsidR="00000000" w:rsidRDefault="00A32788">
      <w:pPr>
        <w:pStyle w:val="-"/>
        <w:rPr>
          <w:rtl/>
        </w:rPr>
      </w:pPr>
      <w:bookmarkStart w:id="385" w:name="FS000000526T10_05_2004_22_07_03C"/>
      <w:bookmarkEnd w:id="385"/>
      <w:r>
        <w:rPr>
          <w:rtl/>
        </w:rPr>
        <w:t>משה גפני (יהדות התורה):</w:t>
      </w:r>
    </w:p>
    <w:p w14:paraId="5D06C532" w14:textId="77777777" w:rsidR="00000000" w:rsidRDefault="00A32788">
      <w:pPr>
        <w:pStyle w:val="a0"/>
        <w:rPr>
          <w:rtl/>
        </w:rPr>
      </w:pPr>
    </w:p>
    <w:p w14:paraId="67C7FCEF" w14:textId="77777777" w:rsidR="00000000" w:rsidRDefault="00A32788">
      <w:pPr>
        <w:pStyle w:val="a0"/>
        <w:rPr>
          <w:rFonts w:hint="cs"/>
          <w:rtl/>
        </w:rPr>
      </w:pPr>
      <w:r>
        <w:rPr>
          <w:rFonts w:hint="cs"/>
          <w:rtl/>
        </w:rPr>
        <w:t>השר אורלב, זה לא יעזור שתעשה ככה. אתה יודע שישבתי אתך, דיברתי אתך, קיבלתי ביקורת קשה מאנש</w:t>
      </w:r>
      <w:r>
        <w:rPr>
          <w:rFonts w:hint="cs"/>
          <w:rtl/>
        </w:rPr>
        <w:t xml:space="preserve">ים שישבו אתך אחרי זה ודיברו נגדי. אבל קיבלתי מהם ביקורת קשה למה אני יושב אתך ולמה אני מדבר אתך יפה. </w:t>
      </w:r>
    </w:p>
    <w:p w14:paraId="7E3F3AA2" w14:textId="77777777" w:rsidR="00000000" w:rsidRDefault="00A32788">
      <w:pPr>
        <w:pStyle w:val="a0"/>
        <w:rPr>
          <w:rFonts w:hint="cs"/>
          <w:rtl/>
        </w:rPr>
      </w:pPr>
    </w:p>
    <w:p w14:paraId="5AB94293" w14:textId="77777777" w:rsidR="00000000" w:rsidRDefault="00A32788">
      <w:pPr>
        <w:pStyle w:val="af1"/>
        <w:rPr>
          <w:rtl/>
        </w:rPr>
      </w:pPr>
      <w:r>
        <w:rPr>
          <w:rtl/>
        </w:rPr>
        <w:t>היו"ר יולי-יואל אדלשטיין:</w:t>
      </w:r>
    </w:p>
    <w:p w14:paraId="103BE6A2" w14:textId="77777777" w:rsidR="00000000" w:rsidRDefault="00A32788">
      <w:pPr>
        <w:pStyle w:val="a0"/>
        <w:rPr>
          <w:rtl/>
        </w:rPr>
      </w:pPr>
    </w:p>
    <w:p w14:paraId="650B9789" w14:textId="77777777" w:rsidR="00000000" w:rsidRDefault="00A32788">
      <w:pPr>
        <w:pStyle w:val="a0"/>
        <w:rPr>
          <w:rFonts w:hint="cs"/>
          <w:rtl/>
        </w:rPr>
      </w:pPr>
      <w:r>
        <w:rPr>
          <w:rFonts w:hint="cs"/>
          <w:rtl/>
        </w:rPr>
        <w:t xml:space="preserve">תודה רבה. </w:t>
      </w:r>
    </w:p>
    <w:p w14:paraId="08C155F0" w14:textId="77777777" w:rsidR="00000000" w:rsidRDefault="00A32788">
      <w:pPr>
        <w:pStyle w:val="a0"/>
        <w:rPr>
          <w:rFonts w:hint="cs"/>
          <w:rtl/>
        </w:rPr>
      </w:pPr>
    </w:p>
    <w:p w14:paraId="7C0A92A1" w14:textId="77777777" w:rsidR="00000000" w:rsidRDefault="00A32788">
      <w:pPr>
        <w:pStyle w:val="-"/>
        <w:rPr>
          <w:rtl/>
        </w:rPr>
      </w:pPr>
      <w:bookmarkStart w:id="386" w:name="FS000000526T10_05_2004_22_07_46C"/>
      <w:bookmarkEnd w:id="386"/>
      <w:r>
        <w:rPr>
          <w:rtl/>
        </w:rPr>
        <w:t>משה גפני (יהדות התורה):</w:t>
      </w:r>
    </w:p>
    <w:p w14:paraId="3CA81E67" w14:textId="77777777" w:rsidR="00000000" w:rsidRDefault="00A32788">
      <w:pPr>
        <w:pStyle w:val="a0"/>
        <w:rPr>
          <w:rtl/>
        </w:rPr>
      </w:pPr>
    </w:p>
    <w:p w14:paraId="18A32F42" w14:textId="77777777" w:rsidR="00000000" w:rsidRDefault="00A32788">
      <w:pPr>
        <w:pStyle w:val="a0"/>
        <w:rPr>
          <w:rFonts w:hint="cs"/>
          <w:rtl/>
        </w:rPr>
      </w:pPr>
      <w:r>
        <w:rPr>
          <w:rFonts w:hint="cs"/>
          <w:rtl/>
        </w:rPr>
        <w:t>ודיברתי יפה, ואמרת שאתה לא תעשה דברים אלא בתיאום. פגעת בציבור החרדי, ותאמין לי, אתה יכול ל</w:t>
      </w:r>
      <w:r>
        <w:rPr>
          <w:rFonts w:hint="cs"/>
          <w:rtl/>
        </w:rPr>
        <w:t>תקן את זה. וכדאי לך לתקן את זה.</w:t>
      </w:r>
    </w:p>
    <w:p w14:paraId="4758C8A6" w14:textId="77777777" w:rsidR="00000000" w:rsidRDefault="00A32788">
      <w:pPr>
        <w:pStyle w:val="a0"/>
        <w:rPr>
          <w:rFonts w:hint="cs"/>
          <w:rtl/>
        </w:rPr>
      </w:pPr>
    </w:p>
    <w:p w14:paraId="341661B2" w14:textId="77777777" w:rsidR="00000000" w:rsidRDefault="00A32788">
      <w:pPr>
        <w:pStyle w:val="af1"/>
        <w:rPr>
          <w:rtl/>
        </w:rPr>
      </w:pPr>
      <w:r>
        <w:rPr>
          <w:rtl/>
        </w:rPr>
        <w:t>היו"ר יולי-יואל אדלשטיין:</w:t>
      </w:r>
    </w:p>
    <w:p w14:paraId="59AEB7E3" w14:textId="77777777" w:rsidR="00000000" w:rsidRDefault="00A32788">
      <w:pPr>
        <w:pStyle w:val="a0"/>
        <w:rPr>
          <w:rtl/>
        </w:rPr>
      </w:pPr>
    </w:p>
    <w:p w14:paraId="1ED17195" w14:textId="77777777" w:rsidR="00000000" w:rsidRDefault="00A32788">
      <w:pPr>
        <w:pStyle w:val="a0"/>
        <w:rPr>
          <w:rFonts w:hint="cs"/>
          <w:rtl/>
        </w:rPr>
      </w:pPr>
      <w:r>
        <w:rPr>
          <w:rFonts w:hint="cs"/>
          <w:rtl/>
        </w:rPr>
        <w:t>תודה רבה. במשפט אופטימי זה נסיים.</w:t>
      </w:r>
    </w:p>
    <w:p w14:paraId="63FF2D1B" w14:textId="77777777" w:rsidR="00000000" w:rsidRDefault="00A32788">
      <w:pPr>
        <w:pStyle w:val="a0"/>
        <w:rPr>
          <w:rFonts w:hint="cs"/>
          <w:rtl/>
        </w:rPr>
      </w:pPr>
    </w:p>
    <w:p w14:paraId="4F7245B1" w14:textId="77777777" w:rsidR="00000000" w:rsidRDefault="00A32788">
      <w:pPr>
        <w:pStyle w:val="a0"/>
        <w:rPr>
          <w:rFonts w:hint="cs"/>
          <w:rtl/>
        </w:rPr>
      </w:pPr>
      <w:r>
        <w:rPr>
          <w:rFonts w:hint="cs"/>
          <w:rtl/>
        </w:rPr>
        <w:t xml:space="preserve">חבר הכנסת אחמד טיבי. חבר הכנסת מגלי והבה. תם סדר הדוברים בהצעת חוק זו. </w:t>
      </w:r>
    </w:p>
    <w:p w14:paraId="6DE86BD1" w14:textId="77777777" w:rsidR="00000000" w:rsidRDefault="00A32788">
      <w:pPr>
        <w:pStyle w:val="a0"/>
        <w:rPr>
          <w:rFonts w:hint="cs"/>
          <w:rtl/>
        </w:rPr>
      </w:pPr>
    </w:p>
    <w:p w14:paraId="087D2CF0" w14:textId="77777777" w:rsidR="00000000" w:rsidRDefault="00A32788">
      <w:pPr>
        <w:pStyle w:val="a0"/>
        <w:rPr>
          <w:rFonts w:hint="cs"/>
          <w:rtl/>
        </w:rPr>
      </w:pPr>
      <w:r>
        <w:rPr>
          <w:rFonts w:hint="cs"/>
          <w:rtl/>
        </w:rPr>
        <w:t>אנחנו נעבור להצבעה. נצביע בקריאה ראשונה על הצעת חוק העובדים הסוציאליים (תיקון), התשס"ד-2</w:t>
      </w:r>
      <w:r>
        <w:rPr>
          <w:rFonts w:hint="cs"/>
          <w:rtl/>
        </w:rPr>
        <w:t>004. ההצבעה החלה. מי בעד? מי נגד? נא להצביע.</w:t>
      </w:r>
    </w:p>
    <w:p w14:paraId="453197FA" w14:textId="77777777" w:rsidR="00000000" w:rsidRDefault="00A32788">
      <w:pPr>
        <w:pStyle w:val="a0"/>
        <w:rPr>
          <w:rFonts w:hint="cs"/>
          <w:rtl/>
        </w:rPr>
      </w:pPr>
    </w:p>
    <w:p w14:paraId="1AA032C8" w14:textId="77777777" w:rsidR="00000000" w:rsidRDefault="00A32788">
      <w:pPr>
        <w:pStyle w:val="ab"/>
        <w:bidi/>
        <w:rPr>
          <w:rFonts w:hint="cs"/>
          <w:rtl/>
        </w:rPr>
      </w:pPr>
      <w:r>
        <w:rPr>
          <w:rFonts w:hint="cs"/>
          <w:rtl/>
        </w:rPr>
        <w:t>הצבעה מס' 20</w:t>
      </w:r>
    </w:p>
    <w:p w14:paraId="0EC8D7C9" w14:textId="77777777" w:rsidR="00000000" w:rsidRDefault="00A32788">
      <w:pPr>
        <w:pStyle w:val="a0"/>
        <w:rPr>
          <w:rFonts w:hint="cs"/>
          <w:rtl/>
        </w:rPr>
      </w:pPr>
    </w:p>
    <w:p w14:paraId="4A0AE52E" w14:textId="77777777" w:rsidR="00000000" w:rsidRDefault="00A32788">
      <w:pPr>
        <w:pStyle w:val="ac"/>
        <w:bidi/>
        <w:rPr>
          <w:rFonts w:hint="cs"/>
          <w:rtl/>
        </w:rPr>
      </w:pPr>
      <w:r>
        <w:rPr>
          <w:rFonts w:hint="cs"/>
          <w:rtl/>
        </w:rPr>
        <w:t>בעד ההצעה להעביר את הצעת החוק לוועדה - 9</w:t>
      </w:r>
    </w:p>
    <w:p w14:paraId="1F06E12B" w14:textId="77777777" w:rsidR="00000000" w:rsidRDefault="00A32788">
      <w:pPr>
        <w:pStyle w:val="ac"/>
        <w:bidi/>
        <w:rPr>
          <w:rFonts w:hint="cs"/>
          <w:rtl/>
        </w:rPr>
      </w:pPr>
      <w:r>
        <w:rPr>
          <w:rFonts w:hint="cs"/>
          <w:rtl/>
        </w:rPr>
        <w:t>נגד - 1</w:t>
      </w:r>
    </w:p>
    <w:p w14:paraId="65F8DEB9" w14:textId="77777777" w:rsidR="00000000" w:rsidRDefault="00A32788">
      <w:pPr>
        <w:pStyle w:val="ac"/>
        <w:bidi/>
        <w:rPr>
          <w:rFonts w:hint="cs"/>
          <w:rtl/>
        </w:rPr>
      </w:pPr>
      <w:r>
        <w:rPr>
          <w:rFonts w:hint="cs"/>
          <w:rtl/>
        </w:rPr>
        <w:t>נמנעים - אין</w:t>
      </w:r>
    </w:p>
    <w:p w14:paraId="17855094" w14:textId="77777777" w:rsidR="00000000" w:rsidRDefault="00A32788">
      <w:pPr>
        <w:pStyle w:val="ad"/>
        <w:bidi/>
        <w:rPr>
          <w:rFonts w:hint="cs"/>
          <w:rtl/>
        </w:rPr>
      </w:pPr>
      <w:r>
        <w:rPr>
          <w:rFonts w:hint="cs"/>
          <w:rtl/>
        </w:rPr>
        <w:t xml:space="preserve">ההצעה להעביר את הצעת חוק העובדים הסוציאליים (תיקון), התשס"ד-2004, </w:t>
      </w:r>
    </w:p>
    <w:p w14:paraId="7070EA6C" w14:textId="77777777" w:rsidR="00000000" w:rsidRDefault="00A32788">
      <w:pPr>
        <w:pStyle w:val="ad"/>
        <w:bidi/>
        <w:rPr>
          <w:rFonts w:hint="cs"/>
          <w:rtl/>
        </w:rPr>
      </w:pPr>
      <w:r>
        <w:rPr>
          <w:rFonts w:hint="cs"/>
          <w:rtl/>
        </w:rPr>
        <w:t xml:space="preserve">לוועדת העבודה, הרווחה והבריאות נתקבלה. </w:t>
      </w:r>
    </w:p>
    <w:p w14:paraId="36DE14F7" w14:textId="77777777" w:rsidR="00000000" w:rsidRDefault="00A32788">
      <w:pPr>
        <w:pStyle w:val="a0"/>
        <w:rPr>
          <w:rFonts w:hint="cs"/>
          <w:rtl/>
        </w:rPr>
      </w:pPr>
    </w:p>
    <w:p w14:paraId="00D71895" w14:textId="77777777" w:rsidR="00000000" w:rsidRDefault="00A32788">
      <w:pPr>
        <w:pStyle w:val="af1"/>
        <w:rPr>
          <w:rtl/>
        </w:rPr>
      </w:pPr>
      <w:r>
        <w:rPr>
          <w:rtl/>
        </w:rPr>
        <w:t>היו"ר יולי-יואל אדלשטיין:</w:t>
      </w:r>
    </w:p>
    <w:p w14:paraId="56D6BF3B" w14:textId="77777777" w:rsidR="00000000" w:rsidRDefault="00A32788">
      <w:pPr>
        <w:pStyle w:val="a0"/>
        <w:rPr>
          <w:rtl/>
        </w:rPr>
      </w:pPr>
    </w:p>
    <w:p w14:paraId="07730FA2" w14:textId="77777777" w:rsidR="00000000" w:rsidRDefault="00A32788">
      <w:pPr>
        <w:pStyle w:val="a0"/>
        <w:rPr>
          <w:rFonts w:hint="cs"/>
          <w:rtl/>
        </w:rPr>
      </w:pPr>
      <w:r>
        <w:rPr>
          <w:rFonts w:hint="cs"/>
          <w:rtl/>
        </w:rPr>
        <w:t xml:space="preserve">בעד </w:t>
      </w:r>
      <w:r>
        <w:rPr>
          <w:rtl/>
        </w:rPr>
        <w:t>–</w:t>
      </w:r>
      <w:r>
        <w:rPr>
          <w:rFonts w:hint="cs"/>
          <w:rtl/>
        </w:rPr>
        <w:t xml:space="preserve"> 9, מתנגד אחד, אין נמנעים. הצעת חוק העובדים הסוציאליים (תיקון) תעבור להכנה לקריאה שנייה ושלישית בוועדת העבודה, הרווחה והבריאות. </w:t>
      </w:r>
    </w:p>
    <w:p w14:paraId="642B6695" w14:textId="77777777" w:rsidR="00000000" w:rsidRDefault="00A32788">
      <w:pPr>
        <w:pStyle w:val="a0"/>
        <w:rPr>
          <w:rFonts w:hint="cs"/>
          <w:rtl/>
        </w:rPr>
      </w:pPr>
    </w:p>
    <w:p w14:paraId="700B4CD3" w14:textId="77777777" w:rsidR="00000000" w:rsidRDefault="00A32788">
      <w:pPr>
        <w:pStyle w:val="a0"/>
        <w:rPr>
          <w:rFonts w:hint="cs"/>
          <w:rtl/>
        </w:rPr>
      </w:pPr>
    </w:p>
    <w:p w14:paraId="7C8F2DAA" w14:textId="77777777" w:rsidR="00000000" w:rsidRDefault="00A32788">
      <w:pPr>
        <w:pStyle w:val="a2"/>
        <w:rPr>
          <w:rtl/>
        </w:rPr>
      </w:pPr>
    </w:p>
    <w:p w14:paraId="1BD7CC12" w14:textId="77777777" w:rsidR="00000000" w:rsidRDefault="00A32788">
      <w:pPr>
        <w:pStyle w:val="a2"/>
        <w:rPr>
          <w:rFonts w:hint="cs"/>
          <w:rtl/>
        </w:rPr>
      </w:pPr>
      <w:bookmarkStart w:id="387" w:name="CS25594FI0025594T10_05_2004_22_14_29"/>
      <w:bookmarkStart w:id="388" w:name="_Toc80592907"/>
      <w:bookmarkEnd w:id="387"/>
      <w:r>
        <w:rPr>
          <w:rtl/>
        </w:rPr>
        <w:t>שאילתות ותשובות</w:t>
      </w:r>
      <w:bookmarkEnd w:id="388"/>
    </w:p>
    <w:p w14:paraId="40BC8503" w14:textId="77777777" w:rsidR="00000000" w:rsidRDefault="00A32788">
      <w:pPr>
        <w:pStyle w:val="-0"/>
        <w:rPr>
          <w:rFonts w:hint="cs"/>
          <w:rtl/>
        </w:rPr>
      </w:pPr>
    </w:p>
    <w:p w14:paraId="1B479FF4" w14:textId="77777777" w:rsidR="00000000" w:rsidRDefault="00A32788">
      <w:pPr>
        <w:pStyle w:val="af1"/>
        <w:rPr>
          <w:rtl/>
        </w:rPr>
      </w:pPr>
      <w:r>
        <w:rPr>
          <w:rtl/>
        </w:rPr>
        <w:t>היו"ר יולי-יואל אדלשטיין:</w:t>
      </w:r>
    </w:p>
    <w:p w14:paraId="25D021A5" w14:textId="77777777" w:rsidR="00000000" w:rsidRDefault="00A32788">
      <w:pPr>
        <w:pStyle w:val="a0"/>
        <w:rPr>
          <w:rtl/>
        </w:rPr>
      </w:pPr>
    </w:p>
    <w:p w14:paraId="3CA76DCA" w14:textId="77777777" w:rsidR="00000000" w:rsidRDefault="00A32788">
      <w:pPr>
        <w:pStyle w:val="a0"/>
        <w:rPr>
          <w:rFonts w:hint="cs"/>
          <w:rtl/>
        </w:rPr>
      </w:pPr>
      <w:r>
        <w:rPr>
          <w:rFonts w:hint="cs"/>
          <w:rtl/>
        </w:rPr>
        <w:t xml:space="preserve">הנושא הבא הוא שאילתות לשר הרווחה, חבר הכנסת זבולון אורלב. נא לעלות לדוכן, </w:t>
      </w:r>
      <w:r>
        <w:rPr>
          <w:rFonts w:hint="cs"/>
          <w:rtl/>
        </w:rPr>
        <w:t>אדוני.</w:t>
      </w:r>
    </w:p>
    <w:p w14:paraId="7E2BB6B8" w14:textId="77777777" w:rsidR="00000000" w:rsidRDefault="00A32788">
      <w:pPr>
        <w:pStyle w:val="a0"/>
        <w:rPr>
          <w:rFonts w:hint="cs"/>
          <w:rtl/>
        </w:rPr>
      </w:pPr>
    </w:p>
    <w:p w14:paraId="6E0DB6F7" w14:textId="77777777" w:rsidR="00000000" w:rsidRDefault="00A32788">
      <w:pPr>
        <w:pStyle w:val="af0"/>
        <w:rPr>
          <w:rtl/>
        </w:rPr>
      </w:pPr>
      <w:r>
        <w:rPr>
          <w:rFonts w:hint="eastAsia"/>
          <w:rtl/>
        </w:rPr>
        <w:t>משה</w:t>
      </w:r>
      <w:r>
        <w:rPr>
          <w:rtl/>
        </w:rPr>
        <w:t xml:space="preserve"> גפני (יהדות התורה):</w:t>
      </w:r>
    </w:p>
    <w:p w14:paraId="1F3100F7" w14:textId="77777777" w:rsidR="00000000" w:rsidRDefault="00A32788">
      <w:pPr>
        <w:pStyle w:val="a0"/>
        <w:rPr>
          <w:rFonts w:hint="cs"/>
          <w:rtl/>
        </w:rPr>
      </w:pPr>
    </w:p>
    <w:p w14:paraId="35FED87A" w14:textId="77777777" w:rsidR="00000000" w:rsidRDefault="00A32788">
      <w:pPr>
        <w:pStyle w:val="a0"/>
        <w:rPr>
          <w:rFonts w:hint="cs"/>
          <w:rtl/>
        </w:rPr>
      </w:pPr>
      <w:r>
        <w:rPr>
          <w:rFonts w:hint="cs"/>
          <w:rtl/>
        </w:rPr>
        <w:t>זבולון, תאמין לי שמה שאמרתי נכון.</w:t>
      </w:r>
    </w:p>
    <w:p w14:paraId="0CC38482" w14:textId="77777777" w:rsidR="00000000" w:rsidRDefault="00A32788">
      <w:pPr>
        <w:pStyle w:val="a0"/>
        <w:rPr>
          <w:rFonts w:hint="cs"/>
          <w:rtl/>
        </w:rPr>
      </w:pPr>
    </w:p>
    <w:p w14:paraId="43BF2DF1" w14:textId="77777777" w:rsidR="00000000" w:rsidRDefault="00A32788">
      <w:pPr>
        <w:pStyle w:val="a1"/>
        <w:jc w:val="center"/>
        <w:rPr>
          <w:rtl/>
        </w:rPr>
      </w:pPr>
      <w:bookmarkStart w:id="389" w:name="CQ23146FI0023146T10_05_2004_22_15_55"/>
      <w:bookmarkStart w:id="390" w:name="_Toc80592908"/>
      <w:bookmarkEnd w:id="389"/>
      <w:r>
        <w:rPr>
          <w:rtl/>
        </w:rPr>
        <w:t>1294. העברות תקציביות לעמותות חסד ועזרה לנזקקים</w:t>
      </w:r>
      <w:bookmarkEnd w:id="390"/>
    </w:p>
    <w:p w14:paraId="185251AB" w14:textId="77777777" w:rsidR="00000000" w:rsidRDefault="00A32788">
      <w:pPr>
        <w:pStyle w:val="a0"/>
        <w:rPr>
          <w:rtl/>
        </w:rPr>
      </w:pPr>
    </w:p>
    <w:p w14:paraId="2913BBCE" w14:textId="77777777" w:rsidR="00000000" w:rsidRDefault="00A32788">
      <w:pPr>
        <w:pStyle w:val="a0"/>
        <w:ind w:firstLine="0"/>
        <w:rPr>
          <w:bCs/>
          <w:u w:val="single"/>
        </w:rPr>
      </w:pPr>
      <w:bookmarkStart w:id="391" w:name="ESQ23146"/>
      <w:bookmarkStart w:id="392" w:name="TextBody8"/>
      <w:bookmarkEnd w:id="391"/>
      <w:r>
        <w:rPr>
          <w:bCs/>
          <w:u w:val="single"/>
          <w:rtl/>
        </w:rPr>
        <w:t>חבר</w:t>
      </w:r>
      <w:bookmarkEnd w:id="392"/>
      <w:r>
        <w:rPr>
          <w:rFonts w:hint="cs"/>
          <w:bCs/>
          <w:u w:val="single"/>
          <w:rtl/>
        </w:rPr>
        <w:t xml:space="preserve"> הכנסת </w:t>
      </w:r>
      <w:bookmarkStart w:id="393" w:name="TextBody2"/>
      <w:r>
        <w:rPr>
          <w:bCs/>
          <w:u w:val="single"/>
          <w:rtl/>
        </w:rPr>
        <w:t>איתן כבל</w:t>
      </w:r>
      <w:bookmarkEnd w:id="393"/>
      <w:r>
        <w:rPr>
          <w:rFonts w:hint="cs"/>
          <w:bCs/>
          <w:u w:val="single"/>
          <w:rtl/>
        </w:rPr>
        <w:t xml:space="preserve"> </w:t>
      </w:r>
      <w:bookmarkStart w:id="394" w:name="TextBody9"/>
      <w:r>
        <w:rPr>
          <w:bCs/>
          <w:u w:val="single"/>
          <w:rtl/>
        </w:rPr>
        <w:t>שאל</w:t>
      </w:r>
      <w:bookmarkEnd w:id="394"/>
      <w:r>
        <w:rPr>
          <w:rFonts w:hint="cs"/>
          <w:bCs/>
          <w:u w:val="single"/>
          <w:rtl/>
        </w:rPr>
        <w:t xml:space="preserve"> את</w:t>
      </w:r>
      <w:bookmarkStart w:id="395" w:name="TextBody12"/>
      <w:r>
        <w:rPr>
          <w:bCs/>
          <w:u w:val="single"/>
          <w:rtl/>
        </w:rPr>
        <w:t xml:space="preserve"> שר</w:t>
      </w:r>
      <w:bookmarkEnd w:id="395"/>
      <w:r>
        <w:rPr>
          <w:rFonts w:hint="cs"/>
          <w:bCs/>
          <w:u w:val="single"/>
          <w:rtl/>
        </w:rPr>
        <w:t xml:space="preserve"> </w:t>
      </w:r>
      <w:bookmarkStart w:id="396" w:name="GMGOVMINISTRYNAME"/>
      <w:r>
        <w:rPr>
          <w:bCs/>
          <w:u w:val="single"/>
          <w:rtl/>
        </w:rPr>
        <w:t>הרווחה</w:t>
      </w:r>
      <w:bookmarkEnd w:id="396"/>
    </w:p>
    <w:p w14:paraId="75188787" w14:textId="77777777" w:rsidR="00000000" w:rsidRDefault="00A32788">
      <w:pPr>
        <w:pStyle w:val="a0"/>
        <w:ind w:firstLine="720"/>
      </w:pPr>
      <w:bookmarkStart w:id="397" w:name="TextBody4"/>
      <w:r>
        <w:rPr>
          <w:rtl/>
        </w:rPr>
        <w:t>ביום י"ז באדר התשס"ד (10 במר</w:t>
      </w:r>
      <w:r>
        <w:rPr>
          <w:rFonts w:hint="cs"/>
          <w:rtl/>
        </w:rPr>
        <w:t>ס</w:t>
      </w:r>
      <w:r>
        <w:rPr>
          <w:rtl/>
        </w:rPr>
        <w:t xml:space="preserve"> 2004):</w:t>
      </w:r>
      <w:bookmarkEnd w:id="397"/>
    </w:p>
    <w:p w14:paraId="49144100" w14:textId="77777777" w:rsidR="00000000" w:rsidRDefault="00A32788">
      <w:pPr>
        <w:pStyle w:val="a0"/>
        <w:rPr>
          <w:rFonts w:hint="cs"/>
          <w:rtl/>
        </w:rPr>
      </w:pPr>
    </w:p>
    <w:p w14:paraId="290E79B0" w14:textId="77777777" w:rsidR="00000000" w:rsidRDefault="00A32788">
      <w:pPr>
        <w:pStyle w:val="a0"/>
        <w:ind w:firstLine="720"/>
      </w:pPr>
      <w:bookmarkStart w:id="398" w:name="TextBody3"/>
      <w:r>
        <w:rPr>
          <w:rFonts w:hint="cs"/>
          <w:rtl/>
        </w:rPr>
        <w:t>משרדך מתקצב עמותות ה</w:t>
      </w:r>
      <w:r>
        <w:rPr>
          <w:rtl/>
        </w:rPr>
        <w:t>מסייע</w:t>
      </w:r>
      <w:r>
        <w:rPr>
          <w:rFonts w:hint="cs"/>
          <w:rtl/>
        </w:rPr>
        <w:t xml:space="preserve">ות </w:t>
      </w:r>
      <w:r>
        <w:rPr>
          <w:rtl/>
        </w:rPr>
        <w:t>לנזקקים בארוחות חמות ו</w:t>
      </w:r>
      <w:r>
        <w:rPr>
          <w:rFonts w:hint="cs"/>
          <w:rtl/>
        </w:rPr>
        <w:t>ב</w:t>
      </w:r>
      <w:r>
        <w:rPr>
          <w:rtl/>
        </w:rPr>
        <w:t xml:space="preserve">סלי מזון </w:t>
      </w:r>
      <w:r>
        <w:rPr>
          <w:rFonts w:hint="cs"/>
          <w:rtl/>
        </w:rPr>
        <w:t xml:space="preserve">והן </w:t>
      </w:r>
      <w:r>
        <w:rPr>
          <w:rtl/>
        </w:rPr>
        <w:t>נ</w:t>
      </w:r>
      <w:r>
        <w:rPr>
          <w:rtl/>
        </w:rPr>
        <w:t xml:space="preserve">תמכות </w:t>
      </w:r>
      <w:r>
        <w:rPr>
          <w:rFonts w:hint="cs"/>
          <w:rtl/>
        </w:rPr>
        <w:t xml:space="preserve">שנתית. </w:t>
      </w:r>
      <w:r>
        <w:rPr>
          <w:rtl/>
        </w:rPr>
        <w:t xml:space="preserve">נעזרים בעמותה </w:t>
      </w:r>
      <w:r>
        <w:rPr>
          <w:rFonts w:hint="cs"/>
          <w:rtl/>
        </w:rPr>
        <w:t xml:space="preserve">נרשמים, </w:t>
      </w:r>
      <w:r>
        <w:rPr>
          <w:rtl/>
        </w:rPr>
        <w:t>וכנגד זאת</w:t>
      </w:r>
      <w:r>
        <w:rPr>
          <w:rFonts w:hint="cs"/>
          <w:rtl/>
        </w:rPr>
        <w:t>,</w:t>
      </w:r>
      <w:r>
        <w:rPr>
          <w:rtl/>
        </w:rPr>
        <w:t xml:space="preserve"> העמותה </w:t>
      </w:r>
      <w:r>
        <w:rPr>
          <w:rFonts w:hint="cs"/>
          <w:rtl/>
        </w:rPr>
        <w:t>מתוקצבת</w:t>
      </w:r>
      <w:r>
        <w:rPr>
          <w:rtl/>
        </w:rPr>
        <w:t>.</w:t>
      </w:r>
      <w:bookmarkEnd w:id="398"/>
    </w:p>
    <w:p w14:paraId="2B5F22DD" w14:textId="77777777" w:rsidR="00000000" w:rsidRDefault="00A32788">
      <w:pPr>
        <w:pStyle w:val="a0"/>
        <w:ind w:firstLine="720"/>
      </w:pPr>
    </w:p>
    <w:p w14:paraId="7BC94E86" w14:textId="77777777" w:rsidR="00000000" w:rsidRDefault="00A32788">
      <w:pPr>
        <w:pStyle w:val="a0"/>
        <w:ind w:firstLine="720"/>
      </w:pPr>
      <w:r>
        <w:rPr>
          <w:rFonts w:hint="cs"/>
          <w:rtl/>
        </w:rPr>
        <w:t>רצוני לשאול</w:t>
      </w:r>
      <w:r>
        <w:rPr>
          <w:rtl/>
        </w:rPr>
        <w:t>:</w:t>
      </w:r>
    </w:p>
    <w:p w14:paraId="74D66D80" w14:textId="77777777" w:rsidR="00000000" w:rsidRDefault="00A32788">
      <w:pPr>
        <w:pStyle w:val="a0"/>
        <w:ind w:firstLine="720"/>
      </w:pPr>
    </w:p>
    <w:p w14:paraId="6133CD65" w14:textId="77777777" w:rsidR="00000000" w:rsidRDefault="00A32788">
      <w:pPr>
        <w:pStyle w:val="a0"/>
        <w:ind w:firstLine="720"/>
        <w:rPr>
          <w:rtl/>
        </w:rPr>
      </w:pPr>
      <w:bookmarkStart w:id="399" w:name="TextBody5"/>
      <w:r>
        <w:rPr>
          <w:rFonts w:hint="cs"/>
          <w:rtl/>
        </w:rPr>
        <w:t>1. האם יש מקרים שבהם</w:t>
      </w:r>
      <w:r>
        <w:rPr>
          <w:rtl/>
        </w:rPr>
        <w:t xml:space="preserve"> </w:t>
      </w:r>
      <w:r>
        <w:rPr>
          <w:rFonts w:hint="cs"/>
          <w:rtl/>
        </w:rPr>
        <w:t>נעזר ב</w:t>
      </w:r>
      <w:r>
        <w:rPr>
          <w:rtl/>
        </w:rPr>
        <w:t xml:space="preserve">עמותה </w:t>
      </w:r>
      <w:r>
        <w:rPr>
          <w:rFonts w:hint="cs"/>
          <w:rtl/>
        </w:rPr>
        <w:t>אחת רשום</w:t>
      </w:r>
      <w:r>
        <w:rPr>
          <w:rtl/>
        </w:rPr>
        <w:t xml:space="preserve"> במשרדך כנ</w:t>
      </w:r>
      <w:r>
        <w:rPr>
          <w:rFonts w:hint="cs"/>
          <w:rtl/>
        </w:rPr>
        <w:t>עזר</w:t>
      </w:r>
      <w:r>
        <w:rPr>
          <w:rtl/>
        </w:rPr>
        <w:t xml:space="preserve"> </w:t>
      </w:r>
      <w:r>
        <w:rPr>
          <w:rFonts w:hint="cs"/>
          <w:rtl/>
        </w:rPr>
        <w:t>ב</w:t>
      </w:r>
      <w:r>
        <w:rPr>
          <w:rtl/>
        </w:rPr>
        <w:t>אחרת?</w:t>
      </w:r>
    </w:p>
    <w:p w14:paraId="1B5B8C50" w14:textId="77777777" w:rsidR="00000000" w:rsidRDefault="00A32788">
      <w:pPr>
        <w:pStyle w:val="a0"/>
        <w:ind w:firstLine="720"/>
        <w:rPr>
          <w:rtl/>
        </w:rPr>
      </w:pPr>
    </w:p>
    <w:p w14:paraId="22228CC4" w14:textId="77777777" w:rsidR="00000000" w:rsidRDefault="00A32788">
      <w:pPr>
        <w:pStyle w:val="a0"/>
        <w:ind w:firstLine="720"/>
        <w:rPr>
          <w:rFonts w:hint="cs"/>
          <w:rtl/>
        </w:rPr>
      </w:pPr>
      <w:r>
        <w:rPr>
          <w:rFonts w:hint="cs"/>
          <w:rtl/>
        </w:rPr>
        <w:t xml:space="preserve">2. אם כן </w:t>
      </w:r>
      <w:r>
        <w:rPr>
          <w:rtl/>
        </w:rPr>
        <w:t>–</w:t>
      </w:r>
      <w:r>
        <w:rPr>
          <w:rFonts w:hint="cs"/>
          <w:rtl/>
        </w:rPr>
        <w:t xml:space="preserve"> איזו מהעמותות נתמכת? </w:t>
      </w:r>
    </w:p>
    <w:p w14:paraId="227EFB6B" w14:textId="77777777" w:rsidR="00000000" w:rsidRDefault="00A32788">
      <w:pPr>
        <w:pStyle w:val="a0"/>
        <w:ind w:firstLine="720"/>
        <w:rPr>
          <w:rtl/>
        </w:rPr>
      </w:pPr>
    </w:p>
    <w:p w14:paraId="7C8004E5" w14:textId="77777777" w:rsidR="00000000" w:rsidRDefault="00A32788">
      <w:pPr>
        <w:pStyle w:val="a0"/>
        <w:ind w:firstLine="720"/>
        <w:rPr>
          <w:rFonts w:hint="cs"/>
          <w:rtl/>
        </w:rPr>
      </w:pPr>
      <w:r>
        <w:rPr>
          <w:rFonts w:hint="cs"/>
          <w:rtl/>
        </w:rPr>
        <w:t xml:space="preserve">3. </w:t>
      </w:r>
      <w:r>
        <w:rPr>
          <w:rtl/>
        </w:rPr>
        <w:t>האם משרדך מקיים רישום מעודכן של ה</w:t>
      </w:r>
      <w:r>
        <w:rPr>
          <w:rFonts w:hint="cs"/>
          <w:rtl/>
        </w:rPr>
        <w:t>נעזרים בעמותות</w:t>
      </w:r>
      <w:r>
        <w:rPr>
          <w:rtl/>
        </w:rPr>
        <w:t>?</w:t>
      </w:r>
    </w:p>
    <w:p w14:paraId="5648BAE7" w14:textId="77777777" w:rsidR="00000000" w:rsidRDefault="00A32788">
      <w:pPr>
        <w:pStyle w:val="a0"/>
        <w:ind w:firstLine="720"/>
        <w:rPr>
          <w:rFonts w:hint="cs"/>
          <w:rtl/>
        </w:rPr>
      </w:pPr>
    </w:p>
    <w:p w14:paraId="3F37178B" w14:textId="77777777" w:rsidR="00000000" w:rsidRDefault="00A32788">
      <w:pPr>
        <w:pStyle w:val="a0"/>
        <w:ind w:firstLine="720"/>
        <w:rPr>
          <w:rtl/>
        </w:rPr>
      </w:pPr>
      <w:r>
        <w:rPr>
          <w:rFonts w:hint="cs"/>
          <w:rtl/>
        </w:rPr>
        <w:t>4. האם</w:t>
      </w:r>
      <w:r>
        <w:rPr>
          <w:rtl/>
        </w:rPr>
        <w:t xml:space="preserve"> רשומים בעמותה </w:t>
      </w:r>
      <w:r>
        <w:rPr>
          <w:rFonts w:hint="cs"/>
          <w:rtl/>
        </w:rPr>
        <w:t>נזקקים ש</w:t>
      </w:r>
      <w:r>
        <w:rPr>
          <w:rFonts w:hint="cs"/>
          <w:rtl/>
        </w:rPr>
        <w:t xml:space="preserve">בפועל אינם </w:t>
      </w:r>
      <w:r>
        <w:rPr>
          <w:rtl/>
        </w:rPr>
        <w:t>נ</w:t>
      </w:r>
      <w:r>
        <w:rPr>
          <w:rFonts w:hint="cs"/>
          <w:rtl/>
        </w:rPr>
        <w:t xml:space="preserve">עזרים בה, ואם כן </w:t>
      </w:r>
      <w:r>
        <w:rPr>
          <w:rtl/>
        </w:rPr>
        <w:t>–</w:t>
      </w:r>
      <w:r>
        <w:rPr>
          <w:rFonts w:hint="cs"/>
          <w:rtl/>
        </w:rPr>
        <w:t xml:space="preserve"> כמה, וכיצד יתוקן המצב</w:t>
      </w:r>
      <w:r>
        <w:rPr>
          <w:rtl/>
        </w:rPr>
        <w:t>?</w:t>
      </w:r>
    </w:p>
    <w:p w14:paraId="3F8F115A" w14:textId="77777777" w:rsidR="00000000" w:rsidRDefault="00A32788">
      <w:pPr>
        <w:pStyle w:val="a0"/>
        <w:ind w:firstLine="720"/>
        <w:rPr>
          <w:rtl/>
        </w:rPr>
      </w:pPr>
    </w:p>
    <w:bookmarkEnd w:id="399"/>
    <w:p w14:paraId="6E998C13" w14:textId="77777777" w:rsidR="00000000" w:rsidRDefault="00A32788">
      <w:pPr>
        <w:pStyle w:val="a0"/>
        <w:ind w:firstLine="0"/>
        <w:rPr>
          <w:rFonts w:hint="cs"/>
          <w:b/>
          <w:bCs/>
          <w:u w:val="single"/>
          <w:rtl/>
        </w:rPr>
      </w:pPr>
      <w:r>
        <w:rPr>
          <w:rFonts w:hint="cs"/>
          <w:b/>
          <w:bCs/>
          <w:u w:val="single"/>
          <w:rtl/>
        </w:rPr>
        <w:t>תשובת  שר הרווחה זבולון אורלב:</w:t>
      </w:r>
    </w:p>
    <w:p w14:paraId="139FA1B4" w14:textId="77777777" w:rsidR="00000000" w:rsidRDefault="00A32788">
      <w:pPr>
        <w:pStyle w:val="a0"/>
        <w:ind w:firstLine="0"/>
        <w:rPr>
          <w:rFonts w:hint="cs"/>
          <w:b/>
          <w:rtl/>
        </w:rPr>
      </w:pPr>
      <w:r>
        <w:rPr>
          <w:rFonts w:hint="cs"/>
          <w:b/>
          <w:rtl/>
        </w:rPr>
        <w:t>(לא נקראה, נמסרה לפרוטוקול)</w:t>
      </w:r>
    </w:p>
    <w:p w14:paraId="6E0B1FF9" w14:textId="77777777" w:rsidR="00000000" w:rsidRDefault="00A32788">
      <w:pPr>
        <w:pStyle w:val="a0"/>
        <w:rPr>
          <w:rFonts w:hint="cs"/>
          <w:rtl/>
        </w:rPr>
      </w:pPr>
    </w:p>
    <w:p w14:paraId="3BD68C64" w14:textId="77777777" w:rsidR="00000000" w:rsidRDefault="00A32788">
      <w:pPr>
        <w:pStyle w:val="a0"/>
        <w:ind w:firstLine="720"/>
        <w:rPr>
          <w:rFonts w:hint="cs"/>
          <w:rtl/>
        </w:rPr>
      </w:pPr>
      <w:r>
        <w:rPr>
          <w:rFonts w:hint="cs"/>
          <w:rtl/>
        </w:rPr>
        <w:t>אין למשרד הרווחה תקציב לסיוע לעמותות המספקות לנזקקים ארוחות חמות וסלי מזון. למשרד תקציב בסך 1.8 מיליון ש"ח ב-2004 לתוכנית "קמחא דפסחא", המיוע</w:t>
      </w:r>
      <w:r>
        <w:rPr>
          <w:rFonts w:hint="cs"/>
          <w:rtl/>
        </w:rPr>
        <w:t>ד לסיוע לעמותות המסייעות למשפחות נזקקות ומבצעות תוכנית זו.</w:t>
      </w:r>
    </w:p>
    <w:p w14:paraId="30D4B8C3" w14:textId="77777777" w:rsidR="00000000" w:rsidRDefault="00A32788">
      <w:pPr>
        <w:pStyle w:val="a0"/>
        <w:rPr>
          <w:rFonts w:hint="cs"/>
          <w:rtl/>
        </w:rPr>
      </w:pPr>
    </w:p>
    <w:p w14:paraId="6BC0E1E9" w14:textId="77777777" w:rsidR="00000000" w:rsidRDefault="00A32788">
      <w:pPr>
        <w:pStyle w:val="a0"/>
        <w:ind w:firstLine="720"/>
        <w:rPr>
          <w:rFonts w:hint="cs"/>
          <w:rtl/>
        </w:rPr>
      </w:pPr>
      <w:r>
        <w:rPr>
          <w:rFonts w:hint="cs"/>
          <w:rtl/>
        </w:rPr>
        <w:t>1-3.  במבחני התמיכה שנקבעו על-ידי משרד הרווחה יחד עם משרד המשפטים אין מגבלה והתניה לאי-מתן כפל סיוע לנזקק הפונה ליותר מעמותה אחת. ייתכנו מצבים שבהם נזקק פונה לקבלת עזרה מיותר מעמותה אחת, כי הסל הנ</w:t>
      </w:r>
      <w:r>
        <w:rPr>
          <w:rFonts w:hint="cs"/>
          <w:rtl/>
        </w:rPr>
        <w:t xml:space="preserve">יתן על-ידי עמותה ספציפית רחוק מלענות על צרכיו. עלות בדיקת כפל סיוע עולה על עלות הסיוע, וגם מוסרית איני רואה מקום לכך. </w:t>
      </w:r>
    </w:p>
    <w:p w14:paraId="61A79603" w14:textId="77777777" w:rsidR="00000000" w:rsidRDefault="00A32788">
      <w:pPr>
        <w:pStyle w:val="a0"/>
        <w:ind w:firstLine="720"/>
        <w:rPr>
          <w:rFonts w:hint="cs"/>
          <w:rtl/>
        </w:rPr>
      </w:pPr>
    </w:p>
    <w:p w14:paraId="7532E05B" w14:textId="77777777" w:rsidR="00000000" w:rsidRDefault="00A32788">
      <w:pPr>
        <w:pStyle w:val="a0"/>
        <w:ind w:firstLine="720"/>
        <w:rPr>
          <w:rFonts w:hint="cs"/>
          <w:rtl/>
        </w:rPr>
      </w:pPr>
      <w:r>
        <w:rPr>
          <w:rFonts w:hint="cs"/>
          <w:rtl/>
        </w:rPr>
        <w:t>משרדי מעניק השתתפות כספית בסכום של 9.45 ש</w:t>
      </w:r>
      <w:r>
        <w:rPr>
          <w:rtl/>
        </w:rPr>
        <w:t>"</w:t>
      </w:r>
      <w:r>
        <w:rPr>
          <w:rFonts w:hint="cs"/>
          <w:rtl/>
        </w:rPr>
        <w:t>ח ועד לסכום של 20% מערכו של סל ה"קמחא דפסחא" שעלותו לפחות 100 ש</w:t>
      </w:r>
      <w:r>
        <w:rPr>
          <w:rtl/>
        </w:rPr>
        <w:t>"</w:t>
      </w:r>
      <w:r>
        <w:rPr>
          <w:rFonts w:hint="cs"/>
          <w:rtl/>
        </w:rPr>
        <w:t xml:space="preserve">ח. </w:t>
      </w:r>
    </w:p>
    <w:p w14:paraId="3BD5F925" w14:textId="77777777" w:rsidR="00000000" w:rsidRDefault="00A32788">
      <w:pPr>
        <w:pStyle w:val="a0"/>
        <w:ind w:firstLine="720"/>
        <w:rPr>
          <w:rFonts w:hint="cs"/>
          <w:rtl/>
        </w:rPr>
      </w:pPr>
    </w:p>
    <w:p w14:paraId="1AC3E479" w14:textId="77777777" w:rsidR="00000000" w:rsidRDefault="00A32788">
      <w:pPr>
        <w:pStyle w:val="a0"/>
        <w:ind w:firstLine="720"/>
        <w:rPr>
          <w:rFonts w:hint="cs"/>
          <w:rtl/>
        </w:rPr>
      </w:pPr>
      <w:r>
        <w:rPr>
          <w:rFonts w:hint="cs"/>
          <w:rtl/>
        </w:rPr>
        <w:t xml:space="preserve">עם זאת, משרד הרווחה מבצע </w:t>
      </w:r>
      <w:r>
        <w:rPr>
          <w:rFonts w:hint="cs"/>
          <w:rtl/>
        </w:rPr>
        <w:t>בדיקה מול מרשם התושבים לגבי כל  משפחה שפרטיה מדווחים לצורך קבלת ההשתתפות, ובדרך זו הוא מאמת את נכונות נתוניה. בדיקה נוספת שמבצע משרדי היא אישור השתתפות כספית אך ורק למשפחות בעלות הכנסה שמתחת לסף העוני, לפי השיעורים הנקבעים על-ידי הביטוח הלאומי - גובה הכנסה</w:t>
      </w:r>
      <w:r>
        <w:rPr>
          <w:rFonts w:hint="cs"/>
          <w:rtl/>
        </w:rPr>
        <w:t xml:space="preserve"> למשפחה מחולק במספר הנפשות - ובהסתמך על המלצות המוגשות על-ידי המחלקות לשירותים חברתיים. משפחות שאינן עונות על הקריטריונים הללו וקיבלו סל מזון מקבלות אומנם עזרה, אך על חשבון מלא של העמותה.</w:t>
      </w:r>
    </w:p>
    <w:p w14:paraId="6820BC3D" w14:textId="77777777" w:rsidR="00000000" w:rsidRDefault="00A32788">
      <w:pPr>
        <w:pStyle w:val="a0"/>
        <w:rPr>
          <w:rFonts w:hint="cs"/>
          <w:rtl/>
        </w:rPr>
      </w:pPr>
    </w:p>
    <w:p w14:paraId="4AE25889" w14:textId="77777777" w:rsidR="00000000" w:rsidRDefault="00A32788">
      <w:pPr>
        <w:pStyle w:val="a0"/>
        <w:ind w:firstLine="720"/>
        <w:rPr>
          <w:rFonts w:hint="cs"/>
          <w:rtl/>
        </w:rPr>
      </w:pPr>
      <w:r>
        <w:rPr>
          <w:rFonts w:hint="cs"/>
          <w:rtl/>
        </w:rPr>
        <w:t>4. נזקקים שרמת הכנסתם גבוהה מסף העוני ורשומים בעמותות לא מקבלים השת</w:t>
      </w:r>
      <w:r>
        <w:rPr>
          <w:rFonts w:hint="cs"/>
          <w:rtl/>
        </w:rPr>
        <w:t xml:space="preserve">תפות כספית מכספי המשרד. </w:t>
      </w:r>
    </w:p>
    <w:p w14:paraId="686B5A95" w14:textId="77777777" w:rsidR="00000000" w:rsidRDefault="00A32788">
      <w:pPr>
        <w:pStyle w:val="a0"/>
        <w:ind w:firstLine="720"/>
        <w:rPr>
          <w:rFonts w:hint="cs"/>
          <w:rtl/>
        </w:rPr>
      </w:pPr>
    </w:p>
    <w:p w14:paraId="797EE5A9" w14:textId="77777777" w:rsidR="00000000" w:rsidRDefault="00A32788">
      <w:pPr>
        <w:pStyle w:val="a0"/>
        <w:ind w:firstLine="720"/>
        <w:rPr>
          <w:rFonts w:hint="cs"/>
          <w:rtl/>
        </w:rPr>
      </w:pPr>
      <w:r>
        <w:rPr>
          <w:rFonts w:hint="cs"/>
          <w:rtl/>
        </w:rPr>
        <w:t xml:space="preserve">אין בידינו נתונים על נזקקים הרשומים בעמותות כמקבלי סיוע ובפועל לא נעזרו על-ידן. </w:t>
      </w:r>
    </w:p>
    <w:p w14:paraId="143D74F1" w14:textId="77777777" w:rsidR="00000000" w:rsidRDefault="00A32788">
      <w:pPr>
        <w:pStyle w:val="a0"/>
        <w:ind w:firstLine="720"/>
        <w:rPr>
          <w:rFonts w:hint="cs"/>
          <w:rtl/>
        </w:rPr>
      </w:pPr>
    </w:p>
    <w:p w14:paraId="14BBEE70" w14:textId="77777777" w:rsidR="00000000" w:rsidRDefault="00A32788">
      <w:pPr>
        <w:pStyle w:val="a0"/>
        <w:ind w:firstLine="720"/>
        <w:rPr>
          <w:rFonts w:hint="cs"/>
          <w:rtl/>
        </w:rPr>
      </w:pPr>
      <w:r>
        <w:rPr>
          <w:rFonts w:hint="cs"/>
          <w:rtl/>
        </w:rPr>
        <w:t>החשב הכללי במשרד האוצר הנחה להעביר לעמותות שבתוכנית זו טופס הצהרה של רואה-חשבון המועבר לגזברות משרדי וכן דיווח של רשימות שמיות כבסיס למתן הקצבה לעמו</w:t>
      </w:r>
      <w:r>
        <w:rPr>
          <w:rFonts w:hint="cs"/>
          <w:rtl/>
        </w:rPr>
        <w:t>תה. חלקו של משרדנו במימון סלי המזון הוא קטן יחסית. ב-2004 חולקו 1.8 מיליון ש</w:t>
      </w:r>
      <w:r>
        <w:rPr>
          <w:rtl/>
        </w:rPr>
        <w:t>"</w:t>
      </w:r>
      <w:r>
        <w:rPr>
          <w:rFonts w:hint="cs"/>
          <w:rtl/>
        </w:rPr>
        <w:t>ח ל-70 עמותות. עמותות אלה קיבלו תמיכה ממשרדנו שאפשרה לסייע  בסלי מזון לכ-170,000 ראשי בתי-אב. ובהתחשב בכך שסיוע ממוצע הוא  100 ש"ח, הרי שמדובר בהיקף של 17 מיליון ש</w:t>
      </w:r>
      <w:r>
        <w:rPr>
          <w:rtl/>
        </w:rPr>
        <w:t>"</w:t>
      </w:r>
      <w:r>
        <w:rPr>
          <w:rFonts w:hint="cs"/>
          <w:rtl/>
        </w:rPr>
        <w:t>ח.</w:t>
      </w:r>
    </w:p>
    <w:p w14:paraId="08B6EA99" w14:textId="77777777" w:rsidR="00000000" w:rsidRDefault="00A32788">
      <w:pPr>
        <w:pStyle w:val="a0"/>
        <w:rPr>
          <w:rFonts w:hint="cs"/>
          <w:rtl/>
        </w:rPr>
      </w:pPr>
    </w:p>
    <w:p w14:paraId="6C52B3FD" w14:textId="77777777" w:rsidR="00000000" w:rsidRDefault="00A32788">
      <w:pPr>
        <w:pStyle w:val="a0"/>
        <w:ind w:firstLine="720"/>
        <w:rPr>
          <w:rFonts w:hint="cs"/>
          <w:rtl/>
        </w:rPr>
      </w:pPr>
      <w:r>
        <w:rPr>
          <w:rFonts w:hint="cs"/>
          <w:rtl/>
        </w:rPr>
        <w:t xml:space="preserve">כאמור, אנו </w:t>
      </w:r>
      <w:r>
        <w:rPr>
          <w:rFonts w:hint="cs"/>
          <w:rtl/>
        </w:rPr>
        <w:t>בודקים ומסתייעים גם בשירותי הרווחה המקומיים המפנים נזקקים לקבלת סיוע מעמותות אלה.</w:t>
      </w:r>
    </w:p>
    <w:p w14:paraId="3BCFEAE5" w14:textId="77777777" w:rsidR="00000000" w:rsidRDefault="00A32788">
      <w:pPr>
        <w:pStyle w:val="a0"/>
        <w:rPr>
          <w:rFonts w:hint="cs"/>
          <w:rtl/>
        </w:rPr>
      </w:pPr>
    </w:p>
    <w:p w14:paraId="327321F1" w14:textId="77777777" w:rsidR="00000000" w:rsidRDefault="00A32788">
      <w:pPr>
        <w:pStyle w:val="a0"/>
        <w:rPr>
          <w:rFonts w:hint="cs"/>
          <w:rtl/>
        </w:rPr>
      </w:pPr>
    </w:p>
    <w:p w14:paraId="05E9F0B9" w14:textId="77777777" w:rsidR="00000000" w:rsidRDefault="00A32788">
      <w:pPr>
        <w:pStyle w:val="a1"/>
        <w:jc w:val="center"/>
        <w:rPr>
          <w:rtl/>
        </w:rPr>
      </w:pPr>
      <w:bookmarkStart w:id="400" w:name="CQ23850FI0023850T10_05_2004_22_16_50"/>
      <w:bookmarkStart w:id="401" w:name="_Toc80592909"/>
      <w:bookmarkEnd w:id="400"/>
      <w:r>
        <w:rPr>
          <w:rtl/>
        </w:rPr>
        <w:t>1351. מרפאות שיניים סוציאליות</w:t>
      </w:r>
      <w:bookmarkEnd w:id="401"/>
    </w:p>
    <w:p w14:paraId="7AC49855" w14:textId="77777777" w:rsidR="00000000" w:rsidRDefault="00A32788">
      <w:pPr>
        <w:pStyle w:val="a0"/>
        <w:rPr>
          <w:rtl/>
        </w:rPr>
      </w:pPr>
    </w:p>
    <w:p w14:paraId="6314FEBF" w14:textId="77777777" w:rsidR="00000000" w:rsidRDefault="00A32788">
      <w:pPr>
        <w:pStyle w:val="a0"/>
        <w:ind w:firstLine="0"/>
        <w:rPr>
          <w:bCs/>
          <w:u w:val="single"/>
        </w:rPr>
      </w:pPr>
      <w:bookmarkStart w:id="402" w:name="ESQ23850"/>
      <w:bookmarkEnd w:id="402"/>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77DC79E" w14:textId="77777777" w:rsidR="00000000" w:rsidRDefault="00A32788">
      <w:pPr>
        <w:pStyle w:val="a0"/>
        <w:ind w:firstLine="720"/>
      </w:pPr>
      <w:r>
        <w:rPr>
          <w:rtl/>
        </w:rPr>
        <w:t>ביום כ"ד באדר התשס"ד (17 במר</w:t>
      </w:r>
      <w:r>
        <w:rPr>
          <w:rFonts w:hint="cs"/>
          <w:rtl/>
        </w:rPr>
        <w:t>ס</w:t>
      </w:r>
      <w:r>
        <w:rPr>
          <w:rtl/>
        </w:rPr>
        <w:t xml:space="preserve"> 2004):</w:t>
      </w:r>
    </w:p>
    <w:p w14:paraId="6F5FD741" w14:textId="77777777" w:rsidR="00000000" w:rsidRDefault="00A32788">
      <w:pPr>
        <w:pStyle w:val="a0"/>
        <w:rPr>
          <w:rFonts w:hint="cs"/>
          <w:rtl/>
        </w:rPr>
      </w:pPr>
    </w:p>
    <w:p w14:paraId="4AD1D72B" w14:textId="77777777" w:rsidR="00000000" w:rsidRDefault="00A32788">
      <w:pPr>
        <w:pStyle w:val="a0"/>
        <w:ind w:firstLine="720"/>
      </w:pPr>
      <w:r>
        <w:rPr>
          <w:rtl/>
        </w:rPr>
        <w:t>כידוע, קיימות מרפאות שיניים סוציאליות המעניקות טיפולי שיניים לאוכ</w:t>
      </w:r>
      <w:r>
        <w:rPr>
          <w:rtl/>
        </w:rPr>
        <w:t>לוסיי</w:t>
      </w:r>
      <w:r>
        <w:rPr>
          <w:rFonts w:hint="cs"/>
          <w:rtl/>
        </w:rPr>
        <w:t>ה</w:t>
      </w:r>
      <w:r>
        <w:rPr>
          <w:rtl/>
        </w:rPr>
        <w:t xml:space="preserve"> ה</w:t>
      </w:r>
      <w:r>
        <w:rPr>
          <w:rFonts w:hint="cs"/>
          <w:rtl/>
        </w:rPr>
        <w:t>מוכרת על-ידי שירותי הרווחה.</w:t>
      </w:r>
      <w:r>
        <w:rPr>
          <w:rtl/>
        </w:rPr>
        <w:t xml:space="preserve"> עקב המצב במשק</w:t>
      </w:r>
      <w:r>
        <w:rPr>
          <w:rFonts w:hint="cs"/>
          <w:rtl/>
        </w:rPr>
        <w:t>,</w:t>
      </w:r>
      <w:r>
        <w:rPr>
          <w:rtl/>
        </w:rPr>
        <w:t xml:space="preserve"> המרפאות נאלצות להרחיב את פעילותן.</w:t>
      </w:r>
    </w:p>
    <w:p w14:paraId="6F385E84" w14:textId="77777777" w:rsidR="00000000" w:rsidRDefault="00A32788">
      <w:pPr>
        <w:pStyle w:val="a0"/>
        <w:ind w:firstLine="720"/>
      </w:pPr>
    </w:p>
    <w:p w14:paraId="608EDC3F" w14:textId="77777777" w:rsidR="00000000" w:rsidRDefault="00A32788">
      <w:pPr>
        <w:pStyle w:val="a0"/>
        <w:ind w:firstLine="720"/>
      </w:pPr>
      <w:r>
        <w:rPr>
          <w:rFonts w:hint="cs"/>
          <w:rtl/>
        </w:rPr>
        <w:t>רצוני לשאול</w:t>
      </w:r>
      <w:r>
        <w:rPr>
          <w:rtl/>
        </w:rPr>
        <w:t>:</w:t>
      </w:r>
    </w:p>
    <w:p w14:paraId="63A4451C" w14:textId="77777777" w:rsidR="00000000" w:rsidRDefault="00A32788">
      <w:pPr>
        <w:pStyle w:val="a0"/>
        <w:ind w:firstLine="720"/>
      </w:pPr>
    </w:p>
    <w:p w14:paraId="2FFC366A" w14:textId="77777777" w:rsidR="00000000" w:rsidRDefault="00A32788">
      <w:pPr>
        <w:pStyle w:val="a0"/>
        <w:ind w:firstLine="720"/>
        <w:rPr>
          <w:rFonts w:hint="cs"/>
          <w:rtl/>
        </w:rPr>
      </w:pPr>
      <w:r>
        <w:rPr>
          <w:rFonts w:hint="cs"/>
          <w:rtl/>
        </w:rPr>
        <w:t xml:space="preserve">1. </w:t>
      </w:r>
      <w:r>
        <w:rPr>
          <w:rtl/>
        </w:rPr>
        <w:t>האם משרדך מודע לפעילות זו</w:t>
      </w:r>
      <w:r>
        <w:rPr>
          <w:rFonts w:hint="cs"/>
          <w:rtl/>
        </w:rPr>
        <w:t>?</w:t>
      </w:r>
    </w:p>
    <w:p w14:paraId="79C041EB" w14:textId="77777777" w:rsidR="00000000" w:rsidRDefault="00A32788">
      <w:pPr>
        <w:pStyle w:val="a0"/>
        <w:ind w:firstLine="720"/>
        <w:rPr>
          <w:rtl/>
        </w:rPr>
      </w:pPr>
    </w:p>
    <w:p w14:paraId="5FADC42A" w14:textId="77777777" w:rsidR="00000000" w:rsidRDefault="00A32788">
      <w:pPr>
        <w:pStyle w:val="a0"/>
        <w:ind w:firstLine="720"/>
        <w:rPr>
          <w:rFonts w:hint="cs"/>
          <w:rtl/>
        </w:rPr>
      </w:pPr>
      <w:r>
        <w:rPr>
          <w:rFonts w:hint="cs"/>
          <w:rtl/>
        </w:rPr>
        <w:t xml:space="preserve">2. </w:t>
      </w:r>
      <w:r>
        <w:rPr>
          <w:rtl/>
        </w:rPr>
        <w:t xml:space="preserve">האם </w:t>
      </w:r>
      <w:r>
        <w:rPr>
          <w:rFonts w:hint="cs"/>
          <w:rtl/>
        </w:rPr>
        <w:t>יסייע משרדך</w:t>
      </w:r>
      <w:r>
        <w:rPr>
          <w:rtl/>
        </w:rPr>
        <w:t xml:space="preserve"> </w:t>
      </w:r>
      <w:r>
        <w:rPr>
          <w:rFonts w:hint="cs"/>
          <w:rtl/>
        </w:rPr>
        <w:t>בידי מרפאות אלו ברכישת ציוד?</w:t>
      </w:r>
    </w:p>
    <w:p w14:paraId="284B5966" w14:textId="77777777" w:rsidR="00000000" w:rsidRDefault="00A32788">
      <w:pPr>
        <w:pStyle w:val="a0"/>
        <w:ind w:firstLine="720"/>
        <w:rPr>
          <w:rFonts w:hint="cs"/>
          <w:rtl/>
        </w:rPr>
      </w:pPr>
    </w:p>
    <w:p w14:paraId="6DB1653C" w14:textId="77777777" w:rsidR="00000000" w:rsidRDefault="00A32788">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זבולון אורלב:</w:t>
      </w:r>
    </w:p>
    <w:p w14:paraId="49859E11" w14:textId="77777777" w:rsidR="00000000" w:rsidRDefault="00A32788">
      <w:pPr>
        <w:pStyle w:val="a0"/>
        <w:ind w:firstLine="0"/>
        <w:rPr>
          <w:b/>
          <w:rtl/>
        </w:rPr>
      </w:pPr>
      <w:r>
        <w:rPr>
          <w:b/>
          <w:rtl/>
        </w:rPr>
        <w:t xml:space="preserve">(לא נקראה, נמסרה </w:t>
      </w:r>
      <w:r>
        <w:rPr>
          <w:rFonts w:hint="eastAsia"/>
          <w:b/>
          <w:rtl/>
        </w:rPr>
        <w:t>לפרוטוקול</w:t>
      </w:r>
      <w:r>
        <w:rPr>
          <w:b/>
          <w:rtl/>
        </w:rPr>
        <w:t>)</w:t>
      </w:r>
    </w:p>
    <w:p w14:paraId="260DC1FA" w14:textId="77777777" w:rsidR="00000000" w:rsidRDefault="00A32788">
      <w:pPr>
        <w:pStyle w:val="a0"/>
        <w:rPr>
          <w:rFonts w:hint="cs"/>
          <w:rtl/>
        </w:rPr>
      </w:pPr>
    </w:p>
    <w:p w14:paraId="78D75874" w14:textId="77777777" w:rsidR="00000000" w:rsidRDefault="00A32788">
      <w:pPr>
        <w:pStyle w:val="a0"/>
        <w:ind w:firstLine="720"/>
        <w:rPr>
          <w:rFonts w:hint="cs"/>
          <w:rtl/>
        </w:rPr>
      </w:pPr>
      <w:r>
        <w:rPr>
          <w:rFonts w:hint="cs"/>
          <w:rtl/>
        </w:rPr>
        <w:t>1. כן. התוכנית מ</w:t>
      </w:r>
      <w:r>
        <w:rPr>
          <w:rFonts w:hint="cs"/>
          <w:rtl/>
        </w:rPr>
        <w:t>קיפה כיום 38 מרפאות קהילתיות ציבוריות המשרתות את האוכלוסיות הנזקקות שבטיפול שירותי הרווחה. בשנת 2003 טופלו 21,600 אנשים במרפאות אלה, ועוד 1,400 במרפאות פרטיות. התוכנית מופעלת על-ידי משרד הרווחה, משרד הבריאות ושירותי הרווחה ברשויות המקומיות. מפקחי משרדי במח</w:t>
      </w:r>
      <w:r>
        <w:rPr>
          <w:rFonts w:hint="cs"/>
          <w:rtl/>
        </w:rPr>
        <w:t>וזות ומפקחי משרד הבריאות מקיימים פיקוח מקצועי ותקציבי ומספקים ייעוץ מקצועי, לפי הצורך. העיקרון בתוכנית זו הינו ניצול מתקני מרפאות שיניים המיועדות לטיפול בילדי בתי-הספר לטובת אוכלוסיות נזקקות בימים ובשעות פנויות. חמש מתוך 38 המרפאות הללו הן ציבוריות ומופעלו</w:t>
      </w:r>
      <w:r>
        <w:rPr>
          <w:rFonts w:hint="cs"/>
          <w:rtl/>
        </w:rPr>
        <w:t>ת על-ידי עמותות ולא על-ידי הרשויות המקומיות.</w:t>
      </w:r>
    </w:p>
    <w:p w14:paraId="786942AA" w14:textId="77777777" w:rsidR="00000000" w:rsidRDefault="00A32788">
      <w:pPr>
        <w:pStyle w:val="a0"/>
        <w:rPr>
          <w:rFonts w:hint="cs"/>
          <w:rtl/>
        </w:rPr>
      </w:pPr>
    </w:p>
    <w:p w14:paraId="792F5C94" w14:textId="77777777" w:rsidR="00000000" w:rsidRDefault="00A32788">
      <w:pPr>
        <w:pStyle w:val="a0"/>
        <w:rPr>
          <w:rFonts w:hint="cs"/>
          <w:rtl/>
        </w:rPr>
      </w:pPr>
      <w:r>
        <w:rPr>
          <w:rFonts w:hint="cs"/>
          <w:rtl/>
        </w:rPr>
        <w:t xml:space="preserve">2. משרדי מסייע בתקצוב הוצאות כוח-אדם - רופאים וסייעות - וכן במימון החומרים לטיפול הדנטלי. </w:t>
      </w:r>
    </w:p>
    <w:p w14:paraId="28FF9E77" w14:textId="77777777" w:rsidR="00000000" w:rsidRDefault="00A32788">
      <w:pPr>
        <w:pStyle w:val="a0"/>
        <w:rPr>
          <w:rFonts w:hint="cs"/>
          <w:rtl/>
        </w:rPr>
      </w:pPr>
    </w:p>
    <w:p w14:paraId="716F0914" w14:textId="77777777" w:rsidR="00000000" w:rsidRDefault="00A32788">
      <w:pPr>
        <w:pStyle w:val="a0"/>
        <w:rPr>
          <w:rFonts w:hint="cs"/>
          <w:rtl/>
        </w:rPr>
      </w:pPr>
      <w:r>
        <w:rPr>
          <w:rFonts w:hint="cs"/>
          <w:rtl/>
        </w:rPr>
        <w:t xml:space="preserve">משרד הבריאות קובע את תעריפי הטיפול ומרכז את הפיקוח המקצועי והבקרה המקצועית. </w:t>
      </w:r>
    </w:p>
    <w:p w14:paraId="4BBC39E7" w14:textId="77777777" w:rsidR="00000000" w:rsidRDefault="00A32788">
      <w:pPr>
        <w:pStyle w:val="a0"/>
        <w:rPr>
          <w:rFonts w:hint="cs"/>
          <w:rtl/>
        </w:rPr>
      </w:pPr>
    </w:p>
    <w:p w14:paraId="0F0633A7" w14:textId="77777777" w:rsidR="00000000" w:rsidRDefault="00A32788">
      <w:pPr>
        <w:pStyle w:val="a0"/>
        <w:rPr>
          <w:rFonts w:hint="cs"/>
          <w:rtl/>
        </w:rPr>
      </w:pPr>
      <w:r>
        <w:rPr>
          <w:rFonts w:hint="cs"/>
          <w:rtl/>
        </w:rPr>
        <w:t xml:space="preserve">כפי שציינתי, העיקרון שביסוד התוכנית הוא </w:t>
      </w:r>
      <w:r>
        <w:rPr>
          <w:rFonts w:hint="cs"/>
          <w:rtl/>
        </w:rPr>
        <w:t xml:space="preserve">ניצול תשתיות פיזיות בזמן שבו הן אינן מנוצלות. לכן, ככלל משרדי אינו נוטל אחריות למימון הרכישה של ציוד למרפאות. עם זאת, הגופים המפעילים את המרפאות </w:t>
      </w:r>
      <w:r>
        <w:rPr>
          <w:rFonts w:hint="cs"/>
          <w:b/>
          <w:rtl/>
        </w:rPr>
        <w:t>מגייסים תרומות</w:t>
      </w:r>
      <w:r>
        <w:rPr>
          <w:rFonts w:hint="cs"/>
          <w:rtl/>
        </w:rPr>
        <w:t xml:space="preserve"> ממקורות שונים - מפעל הפיס, ועדת העיזבונות וגורמים אחרים. </w:t>
      </w:r>
      <w:bookmarkStart w:id="403" w:name="CQ23926FI0023926T10_05_2004_22_18_12"/>
      <w:bookmarkEnd w:id="403"/>
    </w:p>
    <w:p w14:paraId="7BF8543F" w14:textId="77777777" w:rsidR="00000000" w:rsidRDefault="00A32788">
      <w:pPr>
        <w:pStyle w:val="a0"/>
        <w:rPr>
          <w:rFonts w:hint="cs"/>
          <w:rtl/>
        </w:rPr>
      </w:pPr>
    </w:p>
    <w:p w14:paraId="00C4F924" w14:textId="77777777" w:rsidR="00000000" w:rsidRDefault="00A32788">
      <w:pPr>
        <w:pStyle w:val="a0"/>
        <w:rPr>
          <w:rFonts w:hint="cs"/>
          <w:rtl/>
        </w:rPr>
      </w:pPr>
      <w:r>
        <w:rPr>
          <w:rFonts w:hint="cs"/>
          <w:rtl/>
        </w:rPr>
        <w:t>התקציב לסיוע לריפוי שיניים בא מן הסעי</w:t>
      </w:r>
      <w:r>
        <w:rPr>
          <w:rFonts w:hint="cs"/>
          <w:rtl/>
        </w:rPr>
        <w:t>ף הכללי "צרכים מיוחדים".</w:t>
      </w:r>
    </w:p>
    <w:p w14:paraId="1F967E1F" w14:textId="77777777" w:rsidR="00000000" w:rsidRDefault="00A32788">
      <w:pPr>
        <w:pStyle w:val="a0"/>
        <w:rPr>
          <w:rFonts w:hint="cs"/>
          <w:rtl/>
        </w:rPr>
      </w:pPr>
    </w:p>
    <w:p w14:paraId="6B712CE6" w14:textId="77777777" w:rsidR="00000000" w:rsidRDefault="00A32788">
      <w:pPr>
        <w:pStyle w:val="af1"/>
        <w:rPr>
          <w:rFonts w:hint="cs"/>
          <w:rtl/>
        </w:rPr>
      </w:pPr>
      <w:r>
        <w:rPr>
          <w:rFonts w:hint="cs"/>
          <w:rtl/>
        </w:rPr>
        <w:t>היו"ר יולי-יואל אדלשטיין:</w:t>
      </w:r>
    </w:p>
    <w:p w14:paraId="6FD45D63" w14:textId="77777777" w:rsidR="00000000" w:rsidRDefault="00A32788">
      <w:pPr>
        <w:pStyle w:val="a0"/>
        <w:rPr>
          <w:rFonts w:hint="cs"/>
          <w:rtl/>
        </w:rPr>
      </w:pPr>
    </w:p>
    <w:p w14:paraId="410FA1DD" w14:textId="77777777" w:rsidR="00000000" w:rsidRDefault="00A32788">
      <w:pPr>
        <w:pStyle w:val="a0"/>
        <w:rPr>
          <w:rFonts w:hint="cs"/>
          <w:rtl/>
        </w:rPr>
      </w:pPr>
      <w:r>
        <w:rPr>
          <w:rFonts w:hint="cs"/>
          <w:rtl/>
        </w:rPr>
        <w:t>שר הרווחה יענה על שאילתא מס' 1394, של חבר הכנסת אריה אלדד. בבקשה, כבוד השר.</w:t>
      </w:r>
    </w:p>
    <w:p w14:paraId="0FC181B7" w14:textId="77777777" w:rsidR="00000000" w:rsidRDefault="00A32788">
      <w:pPr>
        <w:pStyle w:val="a0"/>
        <w:rPr>
          <w:rFonts w:hint="cs"/>
          <w:rtl/>
        </w:rPr>
      </w:pPr>
    </w:p>
    <w:p w14:paraId="0D9A0893" w14:textId="77777777" w:rsidR="00000000" w:rsidRDefault="00A32788">
      <w:pPr>
        <w:pStyle w:val="a1"/>
        <w:jc w:val="center"/>
        <w:rPr>
          <w:rtl/>
        </w:rPr>
      </w:pPr>
      <w:bookmarkStart w:id="404" w:name="CQ23926FI0023926T10_05_2004_22_22_05"/>
      <w:bookmarkStart w:id="405" w:name="_Toc80592910"/>
      <w:bookmarkEnd w:id="404"/>
      <w:r>
        <w:rPr>
          <w:rtl/>
        </w:rPr>
        <w:t xml:space="preserve">1394. </w:t>
      </w:r>
      <w:r>
        <w:rPr>
          <w:rFonts w:hint="cs"/>
          <w:rtl/>
        </w:rPr>
        <w:t xml:space="preserve">מתן </w:t>
      </w:r>
      <w:r>
        <w:rPr>
          <w:rtl/>
        </w:rPr>
        <w:t>קצבאות לאנשים שאינם זכאים להן</w:t>
      </w:r>
      <w:bookmarkEnd w:id="405"/>
    </w:p>
    <w:p w14:paraId="6947A0A1" w14:textId="77777777" w:rsidR="00000000" w:rsidRDefault="00A32788">
      <w:pPr>
        <w:pStyle w:val="a0"/>
        <w:rPr>
          <w:rFonts w:hint="cs"/>
          <w:rtl/>
        </w:rPr>
      </w:pPr>
    </w:p>
    <w:p w14:paraId="7BEA2749" w14:textId="77777777" w:rsidR="00000000" w:rsidRDefault="00A32788">
      <w:pPr>
        <w:pStyle w:val="a0"/>
        <w:ind w:firstLine="0"/>
        <w:rPr>
          <w:bCs/>
          <w:u w:val="single"/>
        </w:rPr>
      </w:pPr>
      <w:bookmarkStart w:id="406" w:name="ESQ23926"/>
      <w:bookmarkEnd w:id="40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0F223D0" w14:textId="77777777" w:rsidR="00000000" w:rsidRDefault="00A32788">
      <w:pPr>
        <w:pStyle w:val="a0"/>
        <w:ind w:firstLine="720"/>
      </w:pPr>
      <w:r>
        <w:rPr>
          <w:rtl/>
        </w:rPr>
        <w:t xml:space="preserve"> ביום ט' בניסן התשס"ד (31 במר</w:t>
      </w:r>
      <w:r>
        <w:rPr>
          <w:rFonts w:hint="cs"/>
          <w:rtl/>
        </w:rPr>
        <w:t>ס</w:t>
      </w:r>
      <w:r>
        <w:rPr>
          <w:rtl/>
        </w:rPr>
        <w:t xml:space="preserve"> 2004):</w:t>
      </w:r>
    </w:p>
    <w:p w14:paraId="4454CBFD" w14:textId="77777777" w:rsidR="00000000" w:rsidRDefault="00A32788">
      <w:pPr>
        <w:pStyle w:val="a0"/>
        <w:rPr>
          <w:rFonts w:hint="cs"/>
          <w:rtl/>
        </w:rPr>
      </w:pPr>
    </w:p>
    <w:p w14:paraId="04227232" w14:textId="77777777" w:rsidR="00000000" w:rsidRDefault="00A32788">
      <w:pPr>
        <w:pStyle w:val="a0"/>
        <w:ind w:firstLine="720"/>
      </w:pPr>
      <w:r>
        <w:rPr>
          <w:rtl/>
        </w:rPr>
        <w:t xml:space="preserve">ב"ידיעות </w:t>
      </w:r>
      <w:r>
        <w:rPr>
          <w:rtl/>
        </w:rPr>
        <w:t xml:space="preserve">אחרונות" </w:t>
      </w:r>
      <w:r>
        <w:rPr>
          <w:rFonts w:hint="cs"/>
          <w:rtl/>
        </w:rPr>
        <w:t xml:space="preserve">מ-10 במרס 2004 פורסם, </w:t>
      </w:r>
      <w:r>
        <w:rPr>
          <w:rtl/>
        </w:rPr>
        <w:t>כי אנשים רבים השוהים בארץ שלא כחוק נהנים מש</w:t>
      </w:r>
      <w:r>
        <w:rPr>
          <w:rFonts w:hint="cs"/>
          <w:rtl/>
        </w:rPr>
        <w:t>י</w:t>
      </w:r>
      <w:r>
        <w:rPr>
          <w:rtl/>
        </w:rPr>
        <w:t>רותי המדינה השונים ומקבלים קצבאות מ</w:t>
      </w:r>
      <w:r>
        <w:rPr>
          <w:rFonts w:hint="cs"/>
          <w:rtl/>
        </w:rPr>
        <w:t>ה</w:t>
      </w:r>
      <w:r>
        <w:rPr>
          <w:rtl/>
        </w:rPr>
        <w:t xml:space="preserve">ביטוח </w:t>
      </w:r>
      <w:r>
        <w:rPr>
          <w:rFonts w:hint="cs"/>
          <w:rtl/>
        </w:rPr>
        <w:t>ה</w:t>
      </w:r>
      <w:r>
        <w:rPr>
          <w:rtl/>
        </w:rPr>
        <w:t>לאומי</w:t>
      </w:r>
      <w:r>
        <w:rPr>
          <w:rFonts w:hint="cs"/>
          <w:rtl/>
        </w:rPr>
        <w:t>,</w:t>
      </w:r>
      <w:r>
        <w:rPr>
          <w:rtl/>
        </w:rPr>
        <w:t xml:space="preserve"> וכל זאת בשל חוסר תיאום בין מחשבי משרד הפנים </w:t>
      </w:r>
      <w:r>
        <w:rPr>
          <w:rFonts w:hint="cs"/>
          <w:rtl/>
        </w:rPr>
        <w:t xml:space="preserve">לבין </w:t>
      </w:r>
      <w:r>
        <w:rPr>
          <w:rtl/>
        </w:rPr>
        <w:t xml:space="preserve">מחשבי </w:t>
      </w:r>
      <w:r>
        <w:rPr>
          <w:rFonts w:hint="cs"/>
          <w:rtl/>
        </w:rPr>
        <w:t>המוסד ל</w:t>
      </w:r>
      <w:r>
        <w:rPr>
          <w:rtl/>
        </w:rPr>
        <w:t>ביטוח לאומי.</w:t>
      </w:r>
    </w:p>
    <w:p w14:paraId="38838E01" w14:textId="77777777" w:rsidR="00000000" w:rsidRDefault="00A32788">
      <w:pPr>
        <w:pStyle w:val="a0"/>
        <w:ind w:firstLine="720"/>
      </w:pPr>
    </w:p>
    <w:p w14:paraId="29EB8BCA" w14:textId="77777777" w:rsidR="00000000" w:rsidRDefault="00A32788">
      <w:pPr>
        <w:pStyle w:val="a0"/>
        <w:ind w:firstLine="720"/>
        <w:rPr>
          <w:rFonts w:hint="cs"/>
          <w:rtl/>
        </w:rPr>
      </w:pPr>
      <w:r>
        <w:rPr>
          <w:rFonts w:hint="cs"/>
          <w:rtl/>
        </w:rPr>
        <w:t>רצוני לשאול</w:t>
      </w:r>
      <w:r>
        <w:rPr>
          <w:rtl/>
        </w:rPr>
        <w:t>:</w:t>
      </w:r>
    </w:p>
    <w:p w14:paraId="4C5E8C8A" w14:textId="77777777" w:rsidR="00000000" w:rsidRDefault="00A32788">
      <w:pPr>
        <w:pStyle w:val="a0"/>
        <w:ind w:firstLine="720"/>
        <w:rPr>
          <w:rFonts w:hint="cs"/>
          <w:rtl/>
        </w:rPr>
      </w:pPr>
    </w:p>
    <w:p w14:paraId="624260E6" w14:textId="77777777" w:rsidR="00000000" w:rsidRDefault="00A32788">
      <w:pPr>
        <w:pStyle w:val="a0"/>
        <w:ind w:firstLine="720"/>
        <w:rPr>
          <w:rFonts w:hint="cs"/>
        </w:rPr>
      </w:pPr>
      <w:r>
        <w:rPr>
          <w:rFonts w:hint="cs"/>
          <w:rtl/>
        </w:rPr>
        <w:t>1. האם המידע נכון?</w:t>
      </w:r>
    </w:p>
    <w:p w14:paraId="278C3E6F" w14:textId="77777777" w:rsidR="00000000" w:rsidRDefault="00A32788">
      <w:pPr>
        <w:pStyle w:val="a0"/>
        <w:ind w:firstLine="720"/>
      </w:pPr>
    </w:p>
    <w:p w14:paraId="4A43EADC" w14:textId="77777777" w:rsidR="00000000" w:rsidRDefault="00A32788">
      <w:pPr>
        <w:pStyle w:val="a0"/>
        <w:ind w:firstLine="720"/>
        <w:rPr>
          <w:rtl/>
        </w:rPr>
      </w:pPr>
      <w:r>
        <w:rPr>
          <w:rFonts w:hint="cs"/>
          <w:rtl/>
        </w:rPr>
        <w:t xml:space="preserve">2. אם כן </w:t>
      </w:r>
      <w:r>
        <w:rPr>
          <w:rFonts w:hint="eastAsia"/>
          <w:rtl/>
        </w:rPr>
        <w:t>–</w:t>
      </w:r>
      <w:r>
        <w:rPr>
          <w:rFonts w:hint="cs"/>
          <w:rtl/>
        </w:rPr>
        <w:t xml:space="preserve"> </w:t>
      </w:r>
      <w:r>
        <w:rPr>
          <w:rtl/>
        </w:rPr>
        <w:t xml:space="preserve">כיצד </w:t>
      </w:r>
      <w:r>
        <w:rPr>
          <w:rFonts w:hint="cs"/>
          <w:rtl/>
        </w:rPr>
        <w:t>יילחם</w:t>
      </w:r>
      <w:r>
        <w:rPr>
          <w:rtl/>
        </w:rPr>
        <w:t xml:space="preserve"> משרדך בתופעה זו?</w:t>
      </w:r>
    </w:p>
    <w:p w14:paraId="2A95DF27" w14:textId="77777777" w:rsidR="00000000" w:rsidRDefault="00A32788">
      <w:pPr>
        <w:pStyle w:val="a0"/>
        <w:ind w:firstLine="720"/>
        <w:rPr>
          <w:rtl/>
        </w:rPr>
      </w:pPr>
    </w:p>
    <w:p w14:paraId="529E9DDA" w14:textId="77777777" w:rsidR="00000000" w:rsidRDefault="00A32788">
      <w:pPr>
        <w:pStyle w:val="a0"/>
        <w:ind w:firstLine="0"/>
        <w:rPr>
          <w:b/>
          <w:bCs/>
          <w:u w:val="single"/>
        </w:rPr>
      </w:pP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זבולון אורלב:</w:t>
      </w:r>
    </w:p>
    <w:p w14:paraId="2A1AA75D" w14:textId="77777777" w:rsidR="00000000" w:rsidRDefault="00A32788">
      <w:pPr>
        <w:pStyle w:val="a0"/>
        <w:rPr>
          <w:rFonts w:hint="cs"/>
          <w:rtl/>
        </w:rPr>
      </w:pPr>
    </w:p>
    <w:p w14:paraId="5B93553A" w14:textId="77777777" w:rsidR="00000000" w:rsidRDefault="00A32788">
      <w:pPr>
        <w:pStyle w:val="a0"/>
        <w:ind w:firstLine="720"/>
        <w:rPr>
          <w:rFonts w:hint="cs"/>
          <w:rtl/>
        </w:rPr>
      </w:pPr>
      <w:r>
        <w:rPr>
          <w:rFonts w:hint="cs"/>
          <w:rtl/>
        </w:rPr>
        <w:t>1. א. חשוב להבהיר תחילה, כי ככלל, אחד מתנאי החוק הבסיסיים לזכאות לגמלה מן הביטוח הלאומי הוא היות אדם תושב ישראל - זה המונח. קביעת סטטוס התושבות מתבססת על המידע המתקבל ממשרד הפנים, והביטוח הלאומי מקיים חקירות נוספ</w:t>
      </w:r>
      <w:r>
        <w:rPr>
          <w:rFonts w:hint="cs"/>
          <w:rtl/>
        </w:rPr>
        <w:t xml:space="preserve">ות משלו כדי לוודא שהאדם מתגורר בפועל בשטחי מדינת ישראל ומקיים את התנאים הבסיסיים של תושבות, שעיקר חייו במקום מגוריו. </w:t>
      </w:r>
    </w:p>
    <w:p w14:paraId="3E3985FC" w14:textId="77777777" w:rsidR="00000000" w:rsidRDefault="00A32788">
      <w:pPr>
        <w:pStyle w:val="a0"/>
        <w:ind w:firstLine="720"/>
        <w:rPr>
          <w:rFonts w:hint="cs"/>
          <w:rtl/>
        </w:rPr>
      </w:pPr>
    </w:p>
    <w:p w14:paraId="3FD5EE50" w14:textId="77777777" w:rsidR="00000000" w:rsidRDefault="00A32788">
      <w:pPr>
        <w:pStyle w:val="a0"/>
        <w:ind w:firstLine="720"/>
        <w:rPr>
          <w:rFonts w:hint="cs"/>
          <w:rtl/>
        </w:rPr>
      </w:pPr>
      <w:r>
        <w:rPr>
          <w:rFonts w:hint="cs"/>
          <w:rtl/>
        </w:rPr>
        <w:t>כן חשוב להבהיר, כי במצב החוקי הקיים - דגש, במצב החוקי הקיים כיום</w:t>
      </w:r>
      <w:r>
        <w:rPr>
          <w:rFonts w:hint="cs"/>
        </w:rPr>
        <w:t xml:space="preserve"> </w:t>
      </w:r>
      <w:r>
        <w:rPr>
          <w:rFonts w:hint="cs"/>
          <w:rtl/>
        </w:rPr>
        <w:t xml:space="preserve"> - אם אשה מוגדרת כתושבת ישראל ועומדת בכללים של תושבת ישראל, היא וילדיה ע</w:t>
      </w:r>
      <w:r>
        <w:rPr>
          <w:rFonts w:hint="cs"/>
          <w:rtl/>
        </w:rPr>
        <w:t xml:space="preserve">שויים להיות זכאים לגמלה של הביטוח הלאומי אם הם מתגוררים בישראל - בכלל זה במזרח-ירושלים - בלי שום קשר ותנאי מיהו בעלה ומהו הסטטוס שלו. </w:t>
      </w:r>
    </w:p>
    <w:p w14:paraId="0D243DC5" w14:textId="77777777" w:rsidR="00000000" w:rsidRDefault="00A32788">
      <w:pPr>
        <w:pStyle w:val="a0"/>
        <w:ind w:firstLine="720"/>
        <w:rPr>
          <w:rFonts w:hint="cs"/>
          <w:rtl/>
        </w:rPr>
      </w:pPr>
    </w:p>
    <w:p w14:paraId="426265B7" w14:textId="77777777" w:rsidR="00000000" w:rsidRDefault="00A32788">
      <w:pPr>
        <w:pStyle w:val="a0"/>
        <w:ind w:firstLine="720"/>
        <w:rPr>
          <w:rFonts w:hint="cs"/>
          <w:rtl/>
        </w:rPr>
      </w:pPr>
      <w:r>
        <w:rPr>
          <w:rFonts w:hint="cs"/>
          <w:rtl/>
        </w:rPr>
        <w:t xml:space="preserve">זה המצב החוקי כיום, ואני מדגיש </w:t>
      </w:r>
      <w:r>
        <w:rPr>
          <w:rtl/>
        </w:rPr>
        <w:t>–</w:t>
      </w:r>
      <w:r>
        <w:rPr>
          <w:rFonts w:hint="cs"/>
          <w:rtl/>
        </w:rPr>
        <w:t xml:space="preserve"> כיום, כיוון שאנחנו בהחלט בודקים מצבים אבסורדיים, שנשים של רבי-מחבלים מנצלות את החוק היש</w:t>
      </w:r>
      <w:r>
        <w:rPr>
          <w:rFonts w:hint="cs"/>
          <w:rtl/>
        </w:rPr>
        <w:t>ראלי ליהנות מזכאויות שונות של הביטוח הלאומי, ואנחנו בוחנים את המצב החוקי על מנת שלא ניקלע למצבים אבסורדיים שכאלה.</w:t>
      </w:r>
    </w:p>
    <w:p w14:paraId="53E4EB54" w14:textId="77777777" w:rsidR="00000000" w:rsidRDefault="00A32788">
      <w:pPr>
        <w:pStyle w:val="af1"/>
        <w:rPr>
          <w:rtl/>
        </w:rPr>
      </w:pPr>
      <w:r>
        <w:rPr>
          <w:rtl/>
        </w:rPr>
        <w:br/>
        <w:t>היו"ר יולי-יואל אדלשטיין:</w:t>
      </w:r>
    </w:p>
    <w:p w14:paraId="1024EB28" w14:textId="77777777" w:rsidR="00000000" w:rsidRDefault="00A32788">
      <w:pPr>
        <w:pStyle w:val="a0"/>
        <w:rPr>
          <w:rtl/>
        </w:rPr>
      </w:pPr>
    </w:p>
    <w:p w14:paraId="735E17BF" w14:textId="77777777" w:rsidR="00000000" w:rsidRDefault="00A32788">
      <w:pPr>
        <w:pStyle w:val="a0"/>
        <w:rPr>
          <w:rFonts w:hint="cs"/>
          <w:rtl/>
        </w:rPr>
      </w:pPr>
      <w:r>
        <w:rPr>
          <w:rFonts w:hint="cs"/>
          <w:rtl/>
        </w:rPr>
        <w:t>תודה. האם חבר הכנסת - - -</w:t>
      </w:r>
    </w:p>
    <w:p w14:paraId="7BC1FFC1" w14:textId="77777777" w:rsidR="00000000" w:rsidRDefault="00A32788">
      <w:pPr>
        <w:pStyle w:val="a"/>
        <w:rPr>
          <w:rtl/>
        </w:rPr>
      </w:pPr>
      <w:r>
        <w:rPr>
          <w:rtl/>
        </w:rPr>
        <w:br/>
      </w:r>
      <w:bookmarkStart w:id="407" w:name="FS000000521T10_05_2004_21_31_34"/>
      <w:bookmarkStart w:id="408" w:name="_Toc80592911"/>
      <w:bookmarkEnd w:id="407"/>
      <w:r>
        <w:rPr>
          <w:rtl/>
        </w:rPr>
        <w:t>שר הרווחה זבולון אורלב:</w:t>
      </w:r>
      <w:bookmarkEnd w:id="408"/>
    </w:p>
    <w:p w14:paraId="5C7D9B9A" w14:textId="77777777" w:rsidR="00000000" w:rsidRDefault="00A32788">
      <w:pPr>
        <w:pStyle w:val="a0"/>
        <w:rPr>
          <w:rtl/>
        </w:rPr>
      </w:pPr>
    </w:p>
    <w:p w14:paraId="59C752F6" w14:textId="77777777" w:rsidR="00000000" w:rsidRDefault="00A32788">
      <w:pPr>
        <w:pStyle w:val="a0"/>
        <w:rPr>
          <w:rFonts w:hint="cs"/>
          <w:rtl/>
        </w:rPr>
      </w:pPr>
      <w:r>
        <w:rPr>
          <w:rFonts w:hint="cs"/>
          <w:rtl/>
        </w:rPr>
        <w:t xml:space="preserve">רגע, רגע. </w:t>
      </w:r>
    </w:p>
    <w:p w14:paraId="4EC69669" w14:textId="77777777" w:rsidR="00000000" w:rsidRDefault="00A32788">
      <w:pPr>
        <w:pStyle w:val="af1"/>
        <w:rPr>
          <w:rtl/>
        </w:rPr>
      </w:pPr>
      <w:r>
        <w:rPr>
          <w:rtl/>
        </w:rPr>
        <w:br/>
        <w:t>היו"ר יולי-יואל אדלשטיין:</w:t>
      </w:r>
    </w:p>
    <w:p w14:paraId="33851B54" w14:textId="77777777" w:rsidR="00000000" w:rsidRDefault="00A32788">
      <w:pPr>
        <w:pStyle w:val="a0"/>
        <w:rPr>
          <w:rtl/>
        </w:rPr>
      </w:pPr>
    </w:p>
    <w:p w14:paraId="14762F8C" w14:textId="77777777" w:rsidR="00000000" w:rsidRDefault="00A32788">
      <w:pPr>
        <w:pStyle w:val="a0"/>
        <w:rPr>
          <w:rFonts w:hint="cs"/>
          <w:rtl/>
        </w:rPr>
      </w:pPr>
      <w:r>
        <w:rPr>
          <w:rFonts w:hint="cs"/>
          <w:rtl/>
        </w:rPr>
        <w:t xml:space="preserve">חשבתי שאדוני סיים. </w:t>
      </w:r>
    </w:p>
    <w:p w14:paraId="150AD305" w14:textId="77777777" w:rsidR="00000000" w:rsidRDefault="00A32788">
      <w:pPr>
        <w:pStyle w:val="-"/>
        <w:rPr>
          <w:rtl/>
        </w:rPr>
      </w:pPr>
      <w:r>
        <w:rPr>
          <w:rtl/>
        </w:rPr>
        <w:br/>
      </w:r>
      <w:bookmarkStart w:id="409" w:name="FS000000521T10_05_2004_21_32_01C"/>
      <w:bookmarkEnd w:id="409"/>
      <w:r>
        <w:rPr>
          <w:rtl/>
        </w:rPr>
        <w:t>שר</w:t>
      </w:r>
      <w:r>
        <w:rPr>
          <w:rtl/>
        </w:rPr>
        <w:t xml:space="preserve"> הרווחה זבולון אורלב:</w:t>
      </w:r>
    </w:p>
    <w:p w14:paraId="5B4E3364" w14:textId="77777777" w:rsidR="00000000" w:rsidRDefault="00A32788">
      <w:pPr>
        <w:pStyle w:val="a0"/>
        <w:rPr>
          <w:rtl/>
        </w:rPr>
      </w:pPr>
    </w:p>
    <w:p w14:paraId="62167598" w14:textId="77777777" w:rsidR="00000000" w:rsidRDefault="00A32788">
      <w:pPr>
        <w:pStyle w:val="a0"/>
        <w:rPr>
          <w:rFonts w:hint="cs"/>
          <w:rtl/>
        </w:rPr>
      </w:pPr>
      <w:r>
        <w:rPr>
          <w:rFonts w:hint="cs"/>
          <w:rtl/>
        </w:rPr>
        <w:t>אני הארכתי, הואיל וזו נקודה מאוד-מאוד רגישה.</w:t>
      </w:r>
    </w:p>
    <w:p w14:paraId="12AA2223" w14:textId="77777777" w:rsidR="00000000" w:rsidRDefault="00A32788">
      <w:pPr>
        <w:pStyle w:val="a0"/>
        <w:rPr>
          <w:rFonts w:hint="cs"/>
          <w:rtl/>
        </w:rPr>
      </w:pPr>
      <w:r>
        <w:rPr>
          <w:rFonts w:hint="cs"/>
          <w:rtl/>
        </w:rPr>
        <w:tab/>
      </w:r>
      <w:r>
        <w:rPr>
          <w:rFonts w:hint="cs"/>
          <w:rtl/>
        </w:rPr>
        <w:tab/>
      </w:r>
    </w:p>
    <w:p w14:paraId="23EC4AFE" w14:textId="77777777" w:rsidR="00000000" w:rsidRDefault="00A32788">
      <w:pPr>
        <w:pStyle w:val="a0"/>
        <w:ind w:firstLine="720"/>
        <w:rPr>
          <w:rFonts w:hint="cs"/>
          <w:rtl/>
        </w:rPr>
      </w:pPr>
      <w:r>
        <w:rPr>
          <w:rFonts w:hint="cs"/>
          <w:rtl/>
        </w:rPr>
        <w:t>ב.  אין כל בעיה של תיאום מידע בין מערכות המידע של הביטוח הלאומי ואלה של משרד הפנים. אנחנו משתמשים במידע המצוי במרשם האוכלוסין שבמשרד הפנים כדי לקבל החלטות על קיום זכאות או שלילת זכאות ש</w:t>
      </w:r>
      <w:r>
        <w:rPr>
          <w:rFonts w:hint="cs"/>
          <w:rtl/>
        </w:rPr>
        <w:t>ל תובעי גמלאות - לרבות רישום כניסות, יציאות, רישום פטירות, כתובות מגורים ועוד. לעניין עדכון התושבות, הביטוח הלאומי מתעדכן מול משרד הפנים אחת לשבוע. זה העדכון. אם המידע שבמערכת הממוחשבת של משרד הפנים לוקה לפעמים בשלמותו ובאמינותו, הרי שהדבר בהחלט עלול להביא</w:t>
      </w:r>
      <w:r>
        <w:rPr>
          <w:rFonts w:hint="cs"/>
          <w:rtl/>
        </w:rPr>
        <w:t xml:space="preserve"> להחלטה שגויה בעניין זכאות לגמלה של תובעי גמלאות, כי אנחנו נשענים על המידע של משרד הפנים. לדוגמה, היו בעבר תקלות בביקורת הגבולות ברישום כניסות ויציאות מן הארץ, וזה גרם לתשלומי גמלאות שהענקתן מותנית בשהייה בארץ. </w:t>
      </w:r>
    </w:p>
    <w:p w14:paraId="3B05C78B" w14:textId="77777777" w:rsidR="00000000" w:rsidRDefault="00A32788">
      <w:pPr>
        <w:pStyle w:val="a0"/>
        <w:rPr>
          <w:rFonts w:hint="cs"/>
          <w:rtl/>
        </w:rPr>
      </w:pPr>
    </w:p>
    <w:p w14:paraId="67C4EE18" w14:textId="77777777" w:rsidR="00000000" w:rsidRDefault="00A32788">
      <w:pPr>
        <w:pStyle w:val="a0"/>
        <w:ind w:firstLine="720"/>
        <w:rPr>
          <w:rFonts w:hint="cs"/>
          <w:rtl/>
        </w:rPr>
      </w:pPr>
      <w:r>
        <w:rPr>
          <w:rFonts w:hint="cs"/>
          <w:rtl/>
        </w:rPr>
        <w:t>2. נעשים מאמצים רבים לשפר את המידע ולתקן לי</w:t>
      </w:r>
      <w:r>
        <w:rPr>
          <w:rFonts w:hint="cs"/>
          <w:rtl/>
        </w:rPr>
        <w:t xml:space="preserve">קויים. למרות זאת, עדיין יש לשפר עוד במערך המידע שבמינהל האוכלוסין. לכן, הביטוח הלאומי נאלץ לבצע פעולות עצמאיות לשיפור האיתור, אימות המידע והחקירות, דבר הכרוך במאמץ ובהוצאות כספיות. יש מערך של כ-100 חוקרים בביטוח הלאומי, שבין היתר עוסקים גם בפרשה הזאת. כמו </w:t>
      </w:r>
      <w:r>
        <w:rPr>
          <w:rFonts w:hint="cs"/>
          <w:rtl/>
        </w:rPr>
        <w:t>כן, בחוק ההסדרים האחרון הוחלט לקבוע סדרי התייצבות בסניפי המוסד לביטוח לאומי אחת לשנה, כדי לאמת זיהוי ושהיית תובעי הגמלאות בארץ. זאת ועוד, תחום החקירות הכלכליות שבמשרד לביטחון פנים ובמשטרה הוצב בעדיפות עליונה, ולאחרונה אישרה ועדת השרים לכלכלה תקציב לצורך פי</w:t>
      </w:r>
      <w:r>
        <w:rPr>
          <w:rFonts w:hint="cs"/>
          <w:rtl/>
        </w:rPr>
        <w:t xml:space="preserve">תוח הנושא הזה. בוודאי זה יתרום לאיתור, למניעה ולהרתעה של אנשים המנסים לנצל את גמלאות הביטוח הלאומי. </w:t>
      </w:r>
    </w:p>
    <w:p w14:paraId="08EEFD51" w14:textId="77777777" w:rsidR="00000000" w:rsidRDefault="00A32788">
      <w:pPr>
        <w:pStyle w:val="af1"/>
        <w:rPr>
          <w:rtl/>
        </w:rPr>
      </w:pPr>
      <w:r>
        <w:rPr>
          <w:rtl/>
        </w:rPr>
        <w:br/>
        <w:t>היו"ר יולי-יואל אדלשטיין:</w:t>
      </w:r>
    </w:p>
    <w:p w14:paraId="5378C3CC" w14:textId="77777777" w:rsidR="00000000" w:rsidRDefault="00A32788">
      <w:pPr>
        <w:pStyle w:val="a0"/>
        <w:rPr>
          <w:rtl/>
        </w:rPr>
      </w:pPr>
    </w:p>
    <w:p w14:paraId="5AFC4BDD" w14:textId="77777777" w:rsidR="00000000" w:rsidRDefault="00A32788">
      <w:pPr>
        <w:pStyle w:val="a0"/>
        <w:rPr>
          <w:rFonts w:hint="cs"/>
          <w:rtl/>
        </w:rPr>
      </w:pPr>
      <w:r>
        <w:rPr>
          <w:rFonts w:hint="cs"/>
          <w:rtl/>
        </w:rPr>
        <w:t>האם חבר הכנסת אלדד רוצה לשאול שאלה נוספת?</w:t>
      </w:r>
    </w:p>
    <w:p w14:paraId="1BF74690" w14:textId="77777777" w:rsidR="00000000" w:rsidRDefault="00A32788">
      <w:pPr>
        <w:pStyle w:val="af0"/>
        <w:rPr>
          <w:rtl/>
        </w:rPr>
      </w:pPr>
      <w:r>
        <w:rPr>
          <w:rtl/>
        </w:rPr>
        <w:br/>
        <w:t>אריה אלדד (האיחוד הלאומי - ישראל ביתנו):</w:t>
      </w:r>
    </w:p>
    <w:p w14:paraId="785ABDA7" w14:textId="77777777" w:rsidR="00000000" w:rsidRDefault="00A32788">
      <w:pPr>
        <w:pStyle w:val="a0"/>
        <w:rPr>
          <w:rtl/>
        </w:rPr>
      </w:pPr>
    </w:p>
    <w:p w14:paraId="4C2AAA7A" w14:textId="77777777" w:rsidR="00000000" w:rsidRDefault="00A32788">
      <w:pPr>
        <w:pStyle w:val="a0"/>
        <w:rPr>
          <w:rFonts w:hint="cs"/>
          <w:rtl/>
        </w:rPr>
      </w:pPr>
      <w:r>
        <w:rPr>
          <w:rFonts w:hint="cs"/>
          <w:rtl/>
        </w:rPr>
        <w:t>תודה לשר על תשובה באמת שלמה ומקיפה. העיסוק</w:t>
      </w:r>
      <w:r>
        <w:rPr>
          <w:rFonts w:hint="cs"/>
          <w:rtl/>
        </w:rPr>
        <w:t xml:space="preserve"> שלי בנושא בא לאחר דיון בוועדת העבודה והרווחה שבו הופיע השר שטרית וניסה להציג את הפערים בין קובצי המרשם של משרד הפנים והקבצים של הביטוח הלאומי, ונחה דעתי שנעשית עבודה כדי לגשר על הפער הזה.</w:t>
      </w:r>
    </w:p>
    <w:p w14:paraId="1BDAD913" w14:textId="77777777" w:rsidR="00000000" w:rsidRDefault="00A32788">
      <w:pPr>
        <w:pStyle w:val="a0"/>
        <w:rPr>
          <w:rFonts w:hint="cs"/>
          <w:rtl/>
        </w:rPr>
      </w:pPr>
    </w:p>
    <w:p w14:paraId="35C65DB5" w14:textId="77777777" w:rsidR="00000000" w:rsidRDefault="00A32788">
      <w:pPr>
        <w:pStyle w:val="a0"/>
        <w:rPr>
          <w:rFonts w:hint="cs"/>
          <w:rtl/>
        </w:rPr>
      </w:pPr>
      <w:r>
        <w:rPr>
          <w:rFonts w:hint="cs"/>
          <w:rtl/>
        </w:rPr>
        <w:t>אבל, עדיין קיים מצב שבו באמת רבי-מחבלים נהנים מקצבאות הביטוח הלאומ</w:t>
      </w:r>
      <w:r>
        <w:rPr>
          <w:rFonts w:hint="cs"/>
          <w:rtl/>
        </w:rPr>
        <w:t>י. האם השר אומר שהוא יתמוך בהצעת חוק כזאת, שבאה לסגור את הפרצה הזאת?</w:t>
      </w:r>
    </w:p>
    <w:p w14:paraId="1605BE40" w14:textId="77777777" w:rsidR="00000000" w:rsidRDefault="00A32788">
      <w:pPr>
        <w:pStyle w:val="af1"/>
        <w:rPr>
          <w:rtl/>
        </w:rPr>
      </w:pPr>
      <w:r>
        <w:rPr>
          <w:rtl/>
        </w:rPr>
        <w:br/>
        <w:t>היו"ר יולי-יואל אדלשטיין:</w:t>
      </w:r>
    </w:p>
    <w:p w14:paraId="75605A63" w14:textId="77777777" w:rsidR="00000000" w:rsidRDefault="00A32788">
      <w:pPr>
        <w:pStyle w:val="a0"/>
        <w:rPr>
          <w:rtl/>
        </w:rPr>
      </w:pPr>
    </w:p>
    <w:p w14:paraId="0C789090" w14:textId="77777777" w:rsidR="00000000" w:rsidRDefault="00A32788">
      <w:pPr>
        <w:pStyle w:val="a0"/>
        <w:rPr>
          <w:rFonts w:hint="cs"/>
          <w:rtl/>
        </w:rPr>
      </w:pPr>
      <w:r>
        <w:rPr>
          <w:rFonts w:hint="cs"/>
          <w:rtl/>
        </w:rPr>
        <w:t>תודה לחבר הכנסת אלדד.</w:t>
      </w:r>
    </w:p>
    <w:p w14:paraId="084E9CE3" w14:textId="77777777" w:rsidR="00000000" w:rsidRDefault="00A32788">
      <w:pPr>
        <w:pStyle w:val="-"/>
        <w:rPr>
          <w:rtl/>
        </w:rPr>
      </w:pPr>
      <w:r>
        <w:rPr>
          <w:rtl/>
        </w:rPr>
        <w:br/>
      </w:r>
      <w:bookmarkStart w:id="410" w:name="FS000000521T10_05_2004_21_43_27C"/>
      <w:bookmarkEnd w:id="410"/>
      <w:r>
        <w:rPr>
          <w:rtl/>
        </w:rPr>
        <w:t>שר הרווחה זבולון אורלב:</w:t>
      </w:r>
    </w:p>
    <w:p w14:paraId="4AE56943" w14:textId="77777777" w:rsidR="00000000" w:rsidRDefault="00A32788">
      <w:pPr>
        <w:pStyle w:val="a0"/>
        <w:rPr>
          <w:rtl/>
        </w:rPr>
      </w:pPr>
    </w:p>
    <w:p w14:paraId="5E03FD0A" w14:textId="77777777" w:rsidR="00000000" w:rsidRDefault="00A32788">
      <w:pPr>
        <w:pStyle w:val="a0"/>
        <w:rPr>
          <w:rFonts w:hint="cs"/>
          <w:rtl/>
        </w:rPr>
      </w:pPr>
      <w:r>
        <w:rPr>
          <w:rFonts w:hint="cs"/>
          <w:rtl/>
        </w:rPr>
        <w:t>שני דברים: א. אמרתי לך שאנחנו בוחנים כדי למצוא פתרונות. גם אני שותף לדעה שזה בלתי מתקבל על הדעת שנשים של רבי-מח</w:t>
      </w:r>
      <w:r>
        <w:rPr>
          <w:rFonts w:hint="cs"/>
          <w:rtl/>
        </w:rPr>
        <w:t xml:space="preserve">בלים נהנות מקצבאות הביטוח הלאומי רק מכיוון שהן מקיימות את תנאי המינימום של תושבות במזרח-ירושלים. זה דבר בלתי מתקבל על הדעת, אינני רוצה להזכיר שמות. </w:t>
      </w:r>
    </w:p>
    <w:p w14:paraId="5A0F5055" w14:textId="77777777" w:rsidR="00000000" w:rsidRDefault="00A32788">
      <w:pPr>
        <w:pStyle w:val="a0"/>
        <w:rPr>
          <w:rFonts w:hint="cs"/>
          <w:rtl/>
        </w:rPr>
      </w:pPr>
    </w:p>
    <w:p w14:paraId="1889B5B5" w14:textId="77777777" w:rsidR="00000000" w:rsidRDefault="00A32788">
      <w:pPr>
        <w:pStyle w:val="a0"/>
        <w:rPr>
          <w:rFonts w:hint="cs"/>
          <w:rtl/>
        </w:rPr>
      </w:pPr>
      <w:r>
        <w:rPr>
          <w:rFonts w:hint="cs"/>
          <w:rtl/>
        </w:rPr>
        <w:t>אני מוכן גם לומר לך, שאני הנחיתי את מנכ"ל הביטוח הלאומי לעצור כרגע את כל קביעת הזכאות עד שיובאו בפני כל הנ</w:t>
      </w:r>
      <w:r>
        <w:rPr>
          <w:rFonts w:hint="cs"/>
          <w:rtl/>
        </w:rPr>
        <w:t>תונים, באילו היקפים מדובר, כדי לבחון את הנושא הזה, ובתום הבדיקה אני אוכל להודיע את עמדתי בסוגיה.</w:t>
      </w:r>
    </w:p>
    <w:p w14:paraId="760C98A6" w14:textId="77777777" w:rsidR="00000000" w:rsidRDefault="00A32788">
      <w:pPr>
        <w:pStyle w:val="a0"/>
        <w:rPr>
          <w:rFonts w:hint="cs"/>
          <w:rtl/>
        </w:rPr>
      </w:pPr>
    </w:p>
    <w:p w14:paraId="5C490579" w14:textId="77777777" w:rsidR="00000000" w:rsidRDefault="00A32788">
      <w:pPr>
        <w:pStyle w:val="a0"/>
        <w:rPr>
          <w:rFonts w:hint="cs"/>
          <w:rtl/>
        </w:rPr>
      </w:pPr>
      <w:r>
        <w:rPr>
          <w:rFonts w:hint="cs"/>
          <w:rtl/>
        </w:rPr>
        <w:t xml:space="preserve">לעניין הראשון שהזכרת, זה מזכיר לי את הסיפור של אותו ילד שרצח את הוריו ואחרי זה התלונן שהוא יתום. הבעיה עם האוצר היא שהוא לא נותן לביטוח הלאומי משאבים הדרושים </w:t>
      </w:r>
      <w:r>
        <w:rPr>
          <w:rFonts w:hint="cs"/>
          <w:rtl/>
        </w:rPr>
        <w:t xml:space="preserve">כדי לפתח מערכות מידע. המערכות מיושנות, צריכות השקעה של 100 מיליון שקלים כדי שהקבצים יהיו מעודכנים, כדי שפקיד התביעות בקצה - שיושב בסניף של המוסד לביטוח לאומי - יוכל להיכנס לכל הקבצים, ונוכל לעשות השוואה. </w:t>
      </w:r>
    </w:p>
    <w:p w14:paraId="7863E5D2" w14:textId="77777777" w:rsidR="00000000" w:rsidRDefault="00A32788">
      <w:pPr>
        <w:pStyle w:val="a0"/>
        <w:rPr>
          <w:rFonts w:hint="cs"/>
          <w:rtl/>
        </w:rPr>
      </w:pPr>
    </w:p>
    <w:p w14:paraId="2B749497" w14:textId="77777777" w:rsidR="00000000" w:rsidRDefault="00A32788">
      <w:pPr>
        <w:pStyle w:val="a0"/>
        <w:rPr>
          <w:rFonts w:hint="cs"/>
          <w:rtl/>
        </w:rPr>
      </w:pPr>
      <w:r>
        <w:rPr>
          <w:rFonts w:hint="cs"/>
          <w:rtl/>
        </w:rPr>
        <w:t xml:space="preserve">מדובר במערכות מיושנות, אז בבקשה, מי שהוא שר במשרד </w:t>
      </w:r>
      <w:r>
        <w:rPr>
          <w:rFonts w:hint="cs"/>
          <w:rtl/>
        </w:rPr>
        <w:t>האוצר, במקום לקטר ו"לחשוף" כל מיני ליקויים, יואיל לפעול כדי להקציב את התקציב הדרוש לביטוח הלאומי לחדש ולהתחדש במערכות המיכון. די אם אומר שהמנכ"ל החדש של הביטוח הלאומי, ד"ר יגאל בן-שלום, מומחיותו היא במחשוב ובוודאי הוא האיש הנכון לקדם את מערכות המיכון של הב</w:t>
      </w:r>
      <w:r>
        <w:rPr>
          <w:rFonts w:hint="cs"/>
          <w:rtl/>
        </w:rPr>
        <w:t xml:space="preserve">יטוח הלאומי. </w:t>
      </w:r>
    </w:p>
    <w:p w14:paraId="32751C87" w14:textId="77777777" w:rsidR="00000000" w:rsidRDefault="00A32788">
      <w:pPr>
        <w:pStyle w:val="af1"/>
        <w:rPr>
          <w:rtl/>
        </w:rPr>
      </w:pPr>
      <w:r>
        <w:rPr>
          <w:rtl/>
        </w:rPr>
        <w:br/>
        <w:t>היו"ר יולי-יואל אדלשטיין:</w:t>
      </w:r>
    </w:p>
    <w:p w14:paraId="51D43F4F" w14:textId="77777777" w:rsidR="00000000" w:rsidRDefault="00A32788">
      <w:pPr>
        <w:pStyle w:val="a0"/>
        <w:rPr>
          <w:rtl/>
        </w:rPr>
      </w:pPr>
    </w:p>
    <w:p w14:paraId="568D927D" w14:textId="77777777" w:rsidR="00000000" w:rsidRDefault="00A32788">
      <w:pPr>
        <w:pStyle w:val="a0"/>
        <w:rPr>
          <w:rFonts w:hint="cs"/>
          <w:rtl/>
        </w:rPr>
      </w:pPr>
      <w:r>
        <w:rPr>
          <w:rFonts w:hint="cs"/>
          <w:rtl/>
        </w:rPr>
        <w:t xml:space="preserve">תודה רבה. שאילתא מס' 1405, של חבר הכנסת דני יתום - לפרוטוקול. </w:t>
      </w:r>
    </w:p>
    <w:p w14:paraId="1039A89E" w14:textId="77777777" w:rsidR="00000000" w:rsidRDefault="00A32788">
      <w:pPr>
        <w:pStyle w:val="a1"/>
        <w:jc w:val="center"/>
        <w:rPr>
          <w:rFonts w:hint="cs"/>
          <w:rtl/>
        </w:rPr>
      </w:pPr>
      <w:r>
        <w:rPr>
          <w:rtl/>
        </w:rPr>
        <w:br/>
      </w:r>
      <w:bookmarkStart w:id="411" w:name="CQ24368FI0024368T10_05_2004_21_49_15"/>
      <w:bookmarkStart w:id="412" w:name="_Toc80592912"/>
      <w:bookmarkEnd w:id="411"/>
      <w:r>
        <w:rPr>
          <w:rtl/>
        </w:rPr>
        <w:t xml:space="preserve">1405. </w:t>
      </w:r>
      <w:r>
        <w:rPr>
          <w:rFonts w:hint="cs"/>
          <w:rtl/>
        </w:rPr>
        <w:t>השירות לאזרח במוסד לביטוח לאומי</w:t>
      </w:r>
      <w:bookmarkEnd w:id="412"/>
    </w:p>
    <w:p w14:paraId="0F067BC2" w14:textId="77777777" w:rsidR="00000000" w:rsidRDefault="00A32788">
      <w:pPr>
        <w:pStyle w:val="a0"/>
        <w:rPr>
          <w:rtl/>
        </w:rPr>
      </w:pPr>
    </w:p>
    <w:p w14:paraId="06C68A76" w14:textId="77777777" w:rsidR="00000000" w:rsidRDefault="00A32788">
      <w:pPr>
        <w:pStyle w:val="a0"/>
        <w:ind w:firstLine="0"/>
        <w:rPr>
          <w:bCs/>
          <w:u w:val="single"/>
        </w:rPr>
      </w:pPr>
      <w:bookmarkStart w:id="413" w:name="ESQ24368"/>
      <w:bookmarkEnd w:id="41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9BA8133" w14:textId="77777777" w:rsidR="00000000" w:rsidRDefault="00A32788">
      <w:pPr>
        <w:pStyle w:val="a0"/>
        <w:ind w:firstLine="720"/>
      </w:pPr>
      <w:r>
        <w:rPr>
          <w:rtl/>
        </w:rPr>
        <w:t>ביום ב' בניסן התשס"ד (24 במר</w:t>
      </w:r>
      <w:r>
        <w:rPr>
          <w:rFonts w:hint="cs"/>
          <w:rtl/>
        </w:rPr>
        <w:t>ס</w:t>
      </w:r>
      <w:r>
        <w:rPr>
          <w:rtl/>
        </w:rPr>
        <w:t xml:space="preserve"> 2004):</w:t>
      </w:r>
    </w:p>
    <w:p w14:paraId="52FB3B12" w14:textId="77777777" w:rsidR="00000000" w:rsidRDefault="00A32788">
      <w:pPr>
        <w:pStyle w:val="a0"/>
        <w:rPr>
          <w:rFonts w:hint="cs"/>
          <w:rtl/>
        </w:rPr>
      </w:pPr>
    </w:p>
    <w:p w14:paraId="0B160E90" w14:textId="77777777" w:rsidR="00000000" w:rsidRDefault="00A32788">
      <w:pPr>
        <w:pStyle w:val="a0"/>
        <w:ind w:firstLine="720"/>
      </w:pPr>
      <w:r>
        <w:rPr>
          <w:rtl/>
        </w:rPr>
        <w:t>לאחרונה פורסם סקר המועצה הישראלית לצר</w:t>
      </w:r>
      <w:r>
        <w:rPr>
          <w:rtl/>
        </w:rPr>
        <w:t>כנות בנושא "חוסר שביעות רצון הצרכן"</w:t>
      </w:r>
      <w:r>
        <w:rPr>
          <w:rFonts w:hint="cs"/>
          <w:rtl/>
        </w:rPr>
        <w:t>, ולפיו</w:t>
      </w:r>
      <w:r>
        <w:rPr>
          <w:rtl/>
        </w:rPr>
        <w:t xml:space="preserve"> 27.5% מהציבור אינם שבעי רצון מהשירות במוסד לביטוח לאומי.</w:t>
      </w:r>
    </w:p>
    <w:p w14:paraId="683968CD" w14:textId="77777777" w:rsidR="00000000" w:rsidRDefault="00A32788">
      <w:pPr>
        <w:pStyle w:val="a0"/>
        <w:ind w:firstLine="720"/>
      </w:pPr>
    </w:p>
    <w:p w14:paraId="7D766D0A" w14:textId="77777777" w:rsidR="00000000" w:rsidRDefault="00A32788">
      <w:pPr>
        <w:pStyle w:val="a0"/>
        <w:ind w:firstLine="720"/>
      </w:pPr>
      <w:r>
        <w:rPr>
          <w:rFonts w:hint="cs"/>
          <w:rtl/>
        </w:rPr>
        <w:t>רצוני לשאול</w:t>
      </w:r>
      <w:r>
        <w:rPr>
          <w:rtl/>
        </w:rPr>
        <w:t>:</w:t>
      </w:r>
    </w:p>
    <w:p w14:paraId="43422067" w14:textId="77777777" w:rsidR="00000000" w:rsidRDefault="00A32788">
      <w:pPr>
        <w:pStyle w:val="a0"/>
        <w:ind w:firstLine="720"/>
      </w:pPr>
    </w:p>
    <w:p w14:paraId="5AE1EE5A" w14:textId="77777777" w:rsidR="00000000" w:rsidRDefault="00A32788">
      <w:pPr>
        <w:pStyle w:val="a0"/>
        <w:ind w:firstLine="720"/>
        <w:rPr>
          <w:rtl/>
        </w:rPr>
      </w:pPr>
      <w:r>
        <w:rPr>
          <w:rtl/>
        </w:rPr>
        <w:t xml:space="preserve">כיצד </w:t>
      </w:r>
      <w:r>
        <w:rPr>
          <w:rFonts w:hint="cs"/>
          <w:rtl/>
        </w:rPr>
        <w:t>ישופר</w:t>
      </w:r>
      <w:r>
        <w:rPr>
          <w:rtl/>
        </w:rPr>
        <w:t xml:space="preserve"> השירות לאזרח במוסד לביטוח לאומי</w:t>
      </w:r>
      <w:r>
        <w:rPr>
          <w:rFonts w:hint="cs"/>
          <w:rtl/>
        </w:rPr>
        <w:t>,</w:t>
      </w:r>
      <w:r>
        <w:rPr>
          <w:rtl/>
        </w:rPr>
        <w:t xml:space="preserve"> וכיצד יתבצע הפיקוח על כך? </w:t>
      </w:r>
    </w:p>
    <w:p w14:paraId="2881D1DB" w14:textId="77777777" w:rsidR="00000000" w:rsidRDefault="00A32788">
      <w:pPr>
        <w:pStyle w:val="a0"/>
        <w:rPr>
          <w:b/>
          <w:bCs/>
          <w:u w:val="single"/>
        </w:rPr>
      </w:pPr>
      <w:r>
        <w:rPr>
          <w:rFonts w:hint="cs"/>
          <w:rtl/>
        </w:rPr>
        <w:br/>
      </w: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זבולון אורלב:</w:t>
      </w:r>
    </w:p>
    <w:p w14:paraId="175C8C43" w14:textId="77777777" w:rsidR="00000000" w:rsidRDefault="00A32788">
      <w:pPr>
        <w:pStyle w:val="a0"/>
        <w:ind w:firstLine="0"/>
        <w:rPr>
          <w:b/>
          <w:rtl/>
        </w:rPr>
      </w:pPr>
      <w:r>
        <w:rPr>
          <w:b/>
          <w:rtl/>
        </w:rPr>
        <w:t xml:space="preserve">(לא נקראה, נמסרה </w:t>
      </w:r>
      <w:r>
        <w:rPr>
          <w:rFonts w:hint="eastAsia"/>
          <w:b/>
          <w:rtl/>
        </w:rPr>
        <w:t>לפרוטוקול</w:t>
      </w:r>
      <w:r>
        <w:rPr>
          <w:b/>
          <w:rtl/>
        </w:rPr>
        <w:t>)</w:t>
      </w:r>
    </w:p>
    <w:p w14:paraId="547DA7AD" w14:textId="77777777" w:rsidR="00000000" w:rsidRDefault="00A32788">
      <w:pPr>
        <w:pStyle w:val="a0"/>
        <w:rPr>
          <w:rFonts w:hint="cs"/>
          <w:rtl/>
        </w:rPr>
      </w:pPr>
    </w:p>
    <w:p w14:paraId="739680AB" w14:textId="77777777" w:rsidR="00000000" w:rsidRDefault="00A32788">
      <w:pPr>
        <w:pStyle w:val="a0"/>
        <w:ind w:firstLine="720"/>
        <w:rPr>
          <w:rFonts w:hint="cs"/>
          <w:b/>
          <w:bCs/>
          <w:rtl/>
        </w:rPr>
      </w:pPr>
      <w:r>
        <w:rPr>
          <w:rFonts w:hint="cs"/>
          <w:rtl/>
        </w:rPr>
        <w:t xml:space="preserve">ממצאי סקר </w:t>
      </w:r>
      <w:r>
        <w:rPr>
          <w:rFonts w:hint="cs"/>
          <w:rtl/>
        </w:rPr>
        <w:t xml:space="preserve">המועצה הישראלית לצרכנות </w:t>
      </w:r>
      <w:r>
        <w:rPr>
          <w:rFonts w:hint="cs"/>
          <w:b/>
          <w:rtl/>
        </w:rPr>
        <w:t>מטרידים ומדאיגים אותי</w:t>
      </w:r>
      <w:r>
        <w:rPr>
          <w:rFonts w:hint="cs"/>
          <w:b/>
          <w:bCs/>
          <w:rtl/>
        </w:rPr>
        <w:t xml:space="preserve">. </w:t>
      </w:r>
    </w:p>
    <w:p w14:paraId="6FD324BE" w14:textId="77777777" w:rsidR="00000000" w:rsidRDefault="00A32788">
      <w:pPr>
        <w:pStyle w:val="a0"/>
        <w:ind w:firstLine="720"/>
        <w:rPr>
          <w:rFonts w:hint="cs"/>
          <w:b/>
          <w:bCs/>
          <w:rtl/>
        </w:rPr>
      </w:pPr>
    </w:p>
    <w:p w14:paraId="12357A59" w14:textId="77777777" w:rsidR="00000000" w:rsidRDefault="00A32788">
      <w:pPr>
        <w:pStyle w:val="a0"/>
        <w:ind w:firstLine="720"/>
        <w:rPr>
          <w:rFonts w:hint="cs"/>
          <w:b/>
          <w:rtl/>
        </w:rPr>
      </w:pPr>
      <w:r>
        <w:rPr>
          <w:rFonts w:hint="cs"/>
          <w:rtl/>
        </w:rPr>
        <w:t xml:space="preserve">עד כה המוסד לביטוח לאומי השקיע רבות בשיפור השירות לאזרח: המוסד מפעיל שני </w:t>
      </w:r>
      <w:r>
        <w:rPr>
          <w:rFonts w:hint="cs"/>
          <w:b/>
          <w:rtl/>
        </w:rPr>
        <w:t>מוקדים טלפוניים ארציים למתן מענה טלפוני לפונים ולאספקת שירותים ממוחשבים. הוקמו ומופעלות בכל סניפי הביטוח הלאומי עמדות שירות עצמי ממוחש</w:t>
      </w:r>
      <w:r>
        <w:rPr>
          <w:rFonts w:hint="cs"/>
          <w:b/>
          <w:rtl/>
        </w:rPr>
        <w:t>בות ובאמצעותן ניתן להפיק אישורים על קבלת גמלה, לבצע בירורים ועוד. פותח מודל קבלת קהל המתבצע ב"דלפק קדמי" בסניף, דבר המאפשר קבלת שירות מהיר ויעיל ומצמצם את הצורך להגיע למחלקות השונות שבסניף. פותח אתר אינטרנט שבאמצעותו ניתן לקבל מידע בכל תחומי הפעילות של המו</w:t>
      </w:r>
      <w:r>
        <w:rPr>
          <w:rFonts w:hint="cs"/>
          <w:b/>
          <w:rtl/>
        </w:rPr>
        <w:t>סד וכן שירותים</w:t>
      </w:r>
      <w:r>
        <w:rPr>
          <w:rFonts w:hint="cs"/>
          <w:rtl/>
        </w:rPr>
        <w:t xml:space="preserve"> אישיים, לרבות הזמנת טפסים ו/או אישורים פורמליים. </w:t>
      </w:r>
      <w:r>
        <w:rPr>
          <w:rFonts w:hint="cs"/>
          <w:b/>
          <w:rtl/>
        </w:rPr>
        <w:t xml:space="preserve">מופקות חוברות הסברה המפרטות את זכויות המבוטחים בענפים השונים ובשפות שונות: עברית, ערבית, אנגלית, רוסית ואמהרית. יש פיתוח מואץ של מערך הבינוי לשיפור השירות במבנים הקיימים ובמבני סניפים חדשים - </w:t>
      </w:r>
      <w:r>
        <w:rPr>
          <w:rFonts w:hint="cs"/>
          <w:b/>
          <w:rtl/>
        </w:rPr>
        <w:t>בנייה</w:t>
      </w:r>
      <w:r>
        <w:rPr>
          <w:rFonts w:hint="cs"/>
          <w:rtl/>
        </w:rPr>
        <w:t xml:space="preserve"> ושכירות. </w:t>
      </w:r>
      <w:r>
        <w:rPr>
          <w:rFonts w:hint="cs"/>
          <w:b/>
          <w:rtl/>
        </w:rPr>
        <w:t xml:space="preserve">מתברר כי בכל אלה אין די. </w:t>
      </w:r>
    </w:p>
    <w:p w14:paraId="28A35C69" w14:textId="77777777" w:rsidR="00000000" w:rsidRDefault="00A32788">
      <w:pPr>
        <w:pStyle w:val="a0"/>
        <w:ind w:firstLine="720"/>
        <w:rPr>
          <w:rFonts w:hint="cs"/>
          <w:b/>
          <w:rtl/>
        </w:rPr>
      </w:pPr>
    </w:p>
    <w:p w14:paraId="1E1CE4D7" w14:textId="77777777" w:rsidR="00000000" w:rsidRDefault="00A32788">
      <w:pPr>
        <w:pStyle w:val="a0"/>
        <w:ind w:firstLine="720"/>
        <w:rPr>
          <w:rFonts w:hint="cs"/>
          <w:rtl/>
        </w:rPr>
      </w:pPr>
      <w:r>
        <w:rPr>
          <w:rFonts w:hint="cs"/>
          <w:b/>
          <w:rtl/>
        </w:rPr>
        <w:t xml:space="preserve">תפקידו החברתי של המוסד לביטוח לאומי מחייב אותו לפיתוח ידידותיות מעמיקה יותר עם הציבור, ויש לעשות עוד לשיפור תרבות השירות ויעילות השירות במוסד לביטוח לאומי. </w:t>
      </w:r>
      <w:r>
        <w:rPr>
          <w:rFonts w:hint="cs"/>
          <w:rtl/>
        </w:rPr>
        <w:t>אני מקיים פגישות עבודה שוטפות עם המנכ"ל הנכנס, ד"ר יגאל בן</w:t>
      </w:r>
      <w:r>
        <w:rPr>
          <w:rFonts w:hint="cs"/>
          <w:rtl/>
        </w:rPr>
        <w:t>-שלום, עם ראשי המוסד ומנהלי הסניפים,  וכן מבקר בשטח.</w:t>
      </w:r>
    </w:p>
    <w:p w14:paraId="5583C487" w14:textId="77777777" w:rsidR="00000000" w:rsidRDefault="00A32788">
      <w:pPr>
        <w:pStyle w:val="a0"/>
        <w:rPr>
          <w:rFonts w:hint="cs"/>
          <w:rtl/>
        </w:rPr>
      </w:pPr>
    </w:p>
    <w:p w14:paraId="3B174044" w14:textId="77777777" w:rsidR="00000000" w:rsidRDefault="00A32788">
      <w:pPr>
        <w:pStyle w:val="a0"/>
        <w:ind w:firstLine="720"/>
        <w:rPr>
          <w:rFonts w:hint="cs"/>
          <w:rtl/>
        </w:rPr>
      </w:pPr>
      <w:r>
        <w:rPr>
          <w:rFonts w:hint="cs"/>
          <w:rtl/>
        </w:rPr>
        <w:t xml:space="preserve">נושא השירות לאזרח הוא במרכז סדר-יומי, וצריך יהיה להרחיב את הבקרה ואת שיטות ההערכה של שביעות רצון המבוטחים מן השירות. </w:t>
      </w:r>
    </w:p>
    <w:p w14:paraId="060946A6" w14:textId="77777777" w:rsidR="00000000" w:rsidRDefault="00A32788">
      <w:pPr>
        <w:pStyle w:val="a0"/>
        <w:ind w:firstLine="720"/>
        <w:rPr>
          <w:rFonts w:hint="cs"/>
          <w:rtl/>
        </w:rPr>
      </w:pPr>
    </w:p>
    <w:p w14:paraId="2CE80EE5" w14:textId="77777777" w:rsidR="00000000" w:rsidRDefault="00A32788">
      <w:pPr>
        <w:pStyle w:val="a0"/>
        <w:ind w:firstLine="720"/>
        <w:rPr>
          <w:rFonts w:hint="cs"/>
          <w:rtl/>
        </w:rPr>
      </w:pPr>
      <w:r>
        <w:rPr>
          <w:rFonts w:hint="cs"/>
          <w:rtl/>
        </w:rPr>
        <w:t>אנו בהידברות עם משרד האוצר כדי להפוך את תפקיד אחד הסמנכ"לים לסמנכ"ל המופקד על שירות</w:t>
      </w:r>
      <w:r>
        <w:rPr>
          <w:rFonts w:hint="cs"/>
          <w:rtl/>
        </w:rPr>
        <w:t xml:space="preserve"> לקוחות, וכך תינתן תשומת לב מלאה ברמת המינהלה לשיפור השירות לאזרח.</w:t>
      </w:r>
    </w:p>
    <w:p w14:paraId="5D9030B2" w14:textId="77777777" w:rsidR="00000000" w:rsidRDefault="00A32788">
      <w:pPr>
        <w:pStyle w:val="af1"/>
        <w:rPr>
          <w:rtl/>
        </w:rPr>
      </w:pPr>
      <w:r>
        <w:rPr>
          <w:rtl/>
        </w:rPr>
        <w:br/>
        <w:t>היו"ר יולי-יואל אדלשטיין:</w:t>
      </w:r>
    </w:p>
    <w:p w14:paraId="7FA8FDC4" w14:textId="77777777" w:rsidR="00000000" w:rsidRDefault="00A32788">
      <w:pPr>
        <w:pStyle w:val="a0"/>
        <w:rPr>
          <w:rtl/>
        </w:rPr>
      </w:pPr>
    </w:p>
    <w:p w14:paraId="111C57FE" w14:textId="77777777" w:rsidR="00000000" w:rsidRDefault="00A32788">
      <w:pPr>
        <w:pStyle w:val="a0"/>
        <w:rPr>
          <w:rFonts w:hint="cs"/>
          <w:rtl/>
        </w:rPr>
      </w:pPr>
      <w:r>
        <w:rPr>
          <w:rFonts w:hint="cs"/>
          <w:rtl/>
        </w:rPr>
        <w:t xml:space="preserve">שאילתא מס' 1422, של חבר הכנסת אילן ליבוביץ - לפרוטוקול. </w:t>
      </w:r>
    </w:p>
    <w:p w14:paraId="076874A2" w14:textId="77777777" w:rsidR="00000000" w:rsidRDefault="00A32788">
      <w:pPr>
        <w:pStyle w:val="a1"/>
        <w:jc w:val="center"/>
        <w:rPr>
          <w:rtl/>
        </w:rPr>
      </w:pPr>
      <w:r>
        <w:rPr>
          <w:rtl/>
        </w:rPr>
        <w:br/>
      </w:r>
      <w:bookmarkStart w:id="414" w:name="CQ24559FI0024559T10_05_2004_21_50_05"/>
      <w:bookmarkStart w:id="415" w:name="_Toc80592913"/>
      <w:bookmarkEnd w:id="414"/>
      <w:r>
        <w:rPr>
          <w:rtl/>
        </w:rPr>
        <w:t>1422. פוסקים רפואיים לוועדות הרפואיות</w:t>
      </w:r>
      <w:bookmarkEnd w:id="415"/>
    </w:p>
    <w:p w14:paraId="4D4F17A8" w14:textId="77777777" w:rsidR="00000000" w:rsidRDefault="00A32788">
      <w:pPr>
        <w:pStyle w:val="a0"/>
        <w:rPr>
          <w:rtl/>
        </w:rPr>
      </w:pPr>
    </w:p>
    <w:p w14:paraId="6E4B79B2" w14:textId="77777777" w:rsidR="00000000" w:rsidRDefault="00A32788">
      <w:pPr>
        <w:pStyle w:val="a0"/>
        <w:ind w:firstLine="0"/>
        <w:rPr>
          <w:bCs/>
          <w:u w:val="single"/>
        </w:rPr>
      </w:pPr>
      <w:bookmarkStart w:id="416" w:name="ESQ24559"/>
      <w:bookmarkEnd w:id="416"/>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088908E" w14:textId="77777777" w:rsidR="00000000" w:rsidRDefault="00A32788">
      <w:pPr>
        <w:pStyle w:val="a0"/>
        <w:ind w:firstLine="720"/>
      </w:pPr>
      <w:r>
        <w:rPr>
          <w:rtl/>
        </w:rPr>
        <w:t>ביום ט' בניסן התשס"ד (31</w:t>
      </w:r>
      <w:r>
        <w:rPr>
          <w:rtl/>
        </w:rPr>
        <w:t xml:space="preserve"> במר</w:t>
      </w:r>
      <w:r>
        <w:rPr>
          <w:rFonts w:hint="cs"/>
          <w:rtl/>
        </w:rPr>
        <w:t>ס</w:t>
      </w:r>
      <w:r>
        <w:rPr>
          <w:rtl/>
        </w:rPr>
        <w:t xml:space="preserve"> 2004):</w:t>
      </w:r>
    </w:p>
    <w:p w14:paraId="721E9131" w14:textId="77777777" w:rsidR="00000000" w:rsidRDefault="00A32788">
      <w:pPr>
        <w:pStyle w:val="a0"/>
        <w:rPr>
          <w:rFonts w:hint="cs"/>
          <w:rtl/>
        </w:rPr>
      </w:pPr>
    </w:p>
    <w:p w14:paraId="19B4FD70" w14:textId="77777777" w:rsidR="00000000" w:rsidRDefault="00A32788">
      <w:pPr>
        <w:pStyle w:val="a0"/>
        <w:ind w:firstLine="720"/>
      </w:pPr>
      <w:r>
        <w:rPr>
          <w:rtl/>
        </w:rPr>
        <w:t>לאחרונה התפרסמ</w:t>
      </w:r>
      <w:r>
        <w:rPr>
          <w:rFonts w:hint="cs"/>
          <w:rtl/>
        </w:rPr>
        <w:t>ו</w:t>
      </w:r>
      <w:r>
        <w:rPr>
          <w:rtl/>
        </w:rPr>
        <w:t xml:space="preserve"> בעיתונות</w:t>
      </w:r>
      <w:r>
        <w:rPr>
          <w:rFonts w:hint="cs"/>
          <w:rtl/>
        </w:rPr>
        <w:t xml:space="preserve"> </w:t>
      </w:r>
      <w:r>
        <w:rPr>
          <w:rtl/>
        </w:rPr>
        <w:t xml:space="preserve">מודעות </w:t>
      </w:r>
      <w:r>
        <w:rPr>
          <w:rFonts w:hint="cs"/>
          <w:rtl/>
        </w:rPr>
        <w:t>ש</w:t>
      </w:r>
      <w:r>
        <w:rPr>
          <w:rtl/>
        </w:rPr>
        <w:t>לפיהן לו</w:t>
      </w:r>
      <w:r>
        <w:rPr>
          <w:rFonts w:hint="cs"/>
          <w:rtl/>
        </w:rPr>
        <w:t>ו</w:t>
      </w:r>
      <w:r>
        <w:rPr>
          <w:rtl/>
        </w:rPr>
        <w:t xml:space="preserve">עדות הרפואיות של </w:t>
      </w:r>
      <w:r>
        <w:rPr>
          <w:rFonts w:hint="cs"/>
          <w:rtl/>
        </w:rPr>
        <w:t>ה</w:t>
      </w:r>
      <w:r>
        <w:rPr>
          <w:rtl/>
        </w:rPr>
        <w:t xml:space="preserve">ביטוח </w:t>
      </w:r>
      <w:r>
        <w:rPr>
          <w:rFonts w:hint="cs"/>
          <w:rtl/>
        </w:rPr>
        <w:t>ה</w:t>
      </w:r>
      <w:r>
        <w:rPr>
          <w:rtl/>
        </w:rPr>
        <w:t xml:space="preserve">לאומי דרושים "מומחים רפואיים המועסקים במערכת הבריאות הציבורית" שישמשו כפוסקים רפואיים. </w:t>
      </w:r>
    </w:p>
    <w:p w14:paraId="4F6B763F" w14:textId="77777777" w:rsidR="00000000" w:rsidRDefault="00A32788">
      <w:pPr>
        <w:pStyle w:val="a0"/>
        <w:ind w:firstLine="720"/>
      </w:pPr>
    </w:p>
    <w:p w14:paraId="68A43071" w14:textId="77777777" w:rsidR="00000000" w:rsidRDefault="00A32788">
      <w:pPr>
        <w:pStyle w:val="a0"/>
        <w:ind w:firstLine="720"/>
      </w:pPr>
      <w:r>
        <w:rPr>
          <w:rFonts w:hint="cs"/>
          <w:rtl/>
        </w:rPr>
        <w:t>רצוני לשאול</w:t>
      </w:r>
      <w:r>
        <w:rPr>
          <w:rtl/>
        </w:rPr>
        <w:t>:</w:t>
      </w:r>
    </w:p>
    <w:p w14:paraId="7DE34BEB" w14:textId="77777777" w:rsidR="00000000" w:rsidRDefault="00A32788">
      <w:pPr>
        <w:pStyle w:val="a0"/>
        <w:ind w:firstLine="720"/>
      </w:pPr>
    </w:p>
    <w:p w14:paraId="13E473A7" w14:textId="77777777" w:rsidR="00000000" w:rsidRDefault="00A32788">
      <w:pPr>
        <w:pStyle w:val="a0"/>
        <w:ind w:firstLine="720"/>
        <w:rPr>
          <w:rtl/>
        </w:rPr>
      </w:pPr>
      <w:r>
        <w:rPr>
          <w:rFonts w:hint="cs"/>
          <w:rtl/>
        </w:rPr>
        <w:t xml:space="preserve">1. </w:t>
      </w:r>
      <w:r>
        <w:rPr>
          <w:rtl/>
        </w:rPr>
        <w:t>מדוע העסקה במערכת הבריאות הציבורית היא תנאי</w:t>
      </w:r>
      <w:r>
        <w:rPr>
          <w:rFonts w:hint="cs"/>
          <w:rtl/>
        </w:rPr>
        <w:t xml:space="preserve"> לחברות בוועדות הרפואיות ש</w:t>
      </w:r>
      <w:r>
        <w:rPr>
          <w:rFonts w:hint="cs"/>
          <w:rtl/>
        </w:rPr>
        <w:t>ל המוסד לביטוח לאומי</w:t>
      </w:r>
      <w:r>
        <w:rPr>
          <w:rtl/>
        </w:rPr>
        <w:t>?</w:t>
      </w:r>
    </w:p>
    <w:p w14:paraId="3E359C1E" w14:textId="77777777" w:rsidR="00000000" w:rsidRDefault="00A32788">
      <w:pPr>
        <w:pStyle w:val="a0"/>
        <w:ind w:firstLine="720"/>
        <w:rPr>
          <w:rtl/>
        </w:rPr>
      </w:pPr>
    </w:p>
    <w:p w14:paraId="29B30B8F" w14:textId="77777777" w:rsidR="00000000" w:rsidRDefault="00A32788">
      <w:pPr>
        <w:pStyle w:val="a0"/>
        <w:ind w:firstLine="720"/>
        <w:rPr>
          <w:rtl/>
        </w:rPr>
      </w:pPr>
      <w:r>
        <w:rPr>
          <w:rFonts w:hint="cs"/>
          <w:rtl/>
        </w:rPr>
        <w:t xml:space="preserve">2. </w:t>
      </w:r>
      <w:r>
        <w:rPr>
          <w:rtl/>
        </w:rPr>
        <w:t>מי קבע קריטריון זה</w:t>
      </w:r>
      <w:r>
        <w:rPr>
          <w:rFonts w:hint="cs"/>
          <w:rtl/>
        </w:rPr>
        <w:t>,</w:t>
      </w:r>
      <w:r>
        <w:rPr>
          <w:rtl/>
        </w:rPr>
        <w:t xml:space="preserve"> ומתי?</w:t>
      </w:r>
    </w:p>
    <w:p w14:paraId="54CF2C90" w14:textId="77777777" w:rsidR="00000000" w:rsidRDefault="00A32788">
      <w:pPr>
        <w:pStyle w:val="a0"/>
        <w:ind w:firstLine="0"/>
        <w:rPr>
          <w:rtl/>
        </w:rPr>
      </w:pPr>
    </w:p>
    <w:p w14:paraId="2AED7252" w14:textId="77777777" w:rsidR="00000000" w:rsidRDefault="00A32788">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זבולון אורלב:</w:t>
      </w:r>
    </w:p>
    <w:p w14:paraId="72477DBE" w14:textId="77777777" w:rsidR="00000000" w:rsidRDefault="00A32788">
      <w:pPr>
        <w:pStyle w:val="a0"/>
        <w:ind w:firstLine="0"/>
        <w:rPr>
          <w:b/>
          <w:rtl/>
        </w:rPr>
      </w:pPr>
      <w:r>
        <w:rPr>
          <w:b/>
          <w:rtl/>
        </w:rPr>
        <w:t xml:space="preserve">(לא נקראה, נמסרה </w:t>
      </w:r>
      <w:r>
        <w:rPr>
          <w:rFonts w:hint="eastAsia"/>
          <w:b/>
          <w:rtl/>
        </w:rPr>
        <w:t>לפרוטוקול</w:t>
      </w:r>
      <w:r>
        <w:rPr>
          <w:b/>
          <w:rtl/>
        </w:rPr>
        <w:t>)</w:t>
      </w:r>
    </w:p>
    <w:p w14:paraId="3BAFC694" w14:textId="77777777" w:rsidR="00000000" w:rsidRDefault="00A32788">
      <w:pPr>
        <w:pStyle w:val="a0"/>
        <w:rPr>
          <w:rFonts w:hint="cs"/>
          <w:b/>
          <w:rtl/>
        </w:rPr>
      </w:pPr>
    </w:p>
    <w:p w14:paraId="6161EC9D" w14:textId="77777777" w:rsidR="00000000" w:rsidRDefault="00A32788">
      <w:pPr>
        <w:pStyle w:val="a0"/>
        <w:ind w:firstLine="720"/>
        <w:rPr>
          <w:rFonts w:hint="cs"/>
          <w:rtl/>
        </w:rPr>
      </w:pPr>
      <w:r>
        <w:rPr>
          <w:rFonts w:hint="cs"/>
          <w:b/>
          <w:rtl/>
        </w:rPr>
        <w:t>1-2. על-פי הנחייתי, שקל מחדש המוסד לביטוח לאומי את עמדתו לגבי הקריטריון של עבודה במערכת הבריאות הציבורית כתנאי למציעים עצמם לפוסקים רפואיים בווע</w:t>
      </w:r>
      <w:r>
        <w:rPr>
          <w:rFonts w:hint="cs"/>
          <w:b/>
          <w:rtl/>
        </w:rPr>
        <w:t>דות הרפואיות. המוסד לביטוח לאומי יפרסם הודעה חדשה, אשר תאפשר לרופאים שאינם מועסקים במערכת הבריאות הציבורית להגיש את מועמדותם.</w:t>
      </w:r>
    </w:p>
    <w:p w14:paraId="04BF1C81" w14:textId="77777777" w:rsidR="00000000" w:rsidRDefault="00A32788">
      <w:pPr>
        <w:pStyle w:val="af1"/>
        <w:rPr>
          <w:rtl/>
        </w:rPr>
      </w:pPr>
      <w:r>
        <w:rPr>
          <w:rtl/>
        </w:rPr>
        <w:br/>
        <w:t>היו"ר יולי-יואל אדלשטיין:</w:t>
      </w:r>
    </w:p>
    <w:p w14:paraId="32B52FB2" w14:textId="77777777" w:rsidR="00000000" w:rsidRDefault="00A32788">
      <w:pPr>
        <w:pStyle w:val="a0"/>
        <w:rPr>
          <w:rtl/>
        </w:rPr>
      </w:pPr>
    </w:p>
    <w:p w14:paraId="6BF3874B" w14:textId="77777777" w:rsidR="00000000" w:rsidRDefault="00A32788">
      <w:pPr>
        <w:pStyle w:val="a0"/>
        <w:rPr>
          <w:rFonts w:hint="cs"/>
          <w:rtl/>
        </w:rPr>
      </w:pPr>
      <w:r>
        <w:rPr>
          <w:rFonts w:hint="cs"/>
          <w:rtl/>
        </w:rPr>
        <w:t>אנחנו מודים לשר הרווחה, חבר הכנסת זבולון אורלב, ומצטערים על כך שחברי כנסת שטרחו לשאול את השאילתות לא ט</w:t>
      </w:r>
      <w:r>
        <w:rPr>
          <w:rFonts w:hint="cs"/>
          <w:rtl/>
        </w:rPr>
        <w:t xml:space="preserve">רחו להגיע לאולם. </w:t>
      </w:r>
    </w:p>
    <w:p w14:paraId="789A3AF5" w14:textId="77777777" w:rsidR="00000000" w:rsidRDefault="00A32788">
      <w:pPr>
        <w:pStyle w:val="-"/>
        <w:rPr>
          <w:rtl/>
        </w:rPr>
      </w:pPr>
      <w:r>
        <w:rPr>
          <w:rtl/>
        </w:rPr>
        <w:br/>
      </w:r>
      <w:bookmarkStart w:id="417" w:name="FS000000521T10_05_2004_21_50_52C"/>
      <w:bookmarkEnd w:id="417"/>
      <w:r>
        <w:rPr>
          <w:rtl/>
        </w:rPr>
        <w:t>שר הרווחה זבולון אורלב:</w:t>
      </w:r>
    </w:p>
    <w:p w14:paraId="4FD4CCCD" w14:textId="77777777" w:rsidR="00000000" w:rsidRDefault="00A32788">
      <w:pPr>
        <w:pStyle w:val="a0"/>
        <w:rPr>
          <w:rtl/>
        </w:rPr>
      </w:pPr>
    </w:p>
    <w:p w14:paraId="31C1C1CB" w14:textId="77777777" w:rsidR="00000000" w:rsidRDefault="00A32788">
      <w:pPr>
        <w:pStyle w:val="a0"/>
        <w:rPr>
          <w:rFonts w:hint="cs"/>
          <w:rtl/>
        </w:rPr>
      </w:pPr>
      <w:r>
        <w:rPr>
          <w:rFonts w:hint="cs"/>
          <w:rtl/>
        </w:rPr>
        <w:t>מי מצטער?</w:t>
      </w:r>
    </w:p>
    <w:p w14:paraId="7134631B" w14:textId="77777777" w:rsidR="00000000" w:rsidRDefault="00A32788">
      <w:pPr>
        <w:pStyle w:val="af1"/>
        <w:rPr>
          <w:rtl/>
        </w:rPr>
      </w:pPr>
      <w:r>
        <w:rPr>
          <w:rtl/>
        </w:rPr>
        <w:br/>
        <w:t>היו"ר יולי-יואל אדלשטיין:</w:t>
      </w:r>
    </w:p>
    <w:p w14:paraId="01CB0543" w14:textId="77777777" w:rsidR="00000000" w:rsidRDefault="00A32788">
      <w:pPr>
        <w:pStyle w:val="a0"/>
        <w:rPr>
          <w:rtl/>
        </w:rPr>
      </w:pPr>
    </w:p>
    <w:p w14:paraId="649597F4" w14:textId="77777777" w:rsidR="00000000" w:rsidRDefault="00A32788">
      <w:pPr>
        <w:pStyle w:val="a0"/>
        <w:rPr>
          <w:rFonts w:hint="cs"/>
          <w:rtl/>
        </w:rPr>
      </w:pPr>
      <w:r>
        <w:rPr>
          <w:rFonts w:hint="cs"/>
          <w:rtl/>
        </w:rPr>
        <w:t>אנחנו מצטערים, בשם המליאה.</w:t>
      </w:r>
    </w:p>
    <w:p w14:paraId="59F369D2" w14:textId="77777777" w:rsidR="00000000" w:rsidRDefault="00A32788">
      <w:pPr>
        <w:pStyle w:val="a0"/>
        <w:rPr>
          <w:rtl/>
        </w:rPr>
      </w:pPr>
      <w:r>
        <w:rPr>
          <w:rtl/>
        </w:rPr>
        <w:br/>
      </w:r>
    </w:p>
    <w:p w14:paraId="6A2F89A2" w14:textId="77777777" w:rsidR="00000000" w:rsidRDefault="00A32788">
      <w:pPr>
        <w:pStyle w:val="a2"/>
        <w:rPr>
          <w:rtl/>
        </w:rPr>
      </w:pPr>
    </w:p>
    <w:p w14:paraId="3CBFFEB8" w14:textId="77777777" w:rsidR="00000000" w:rsidRDefault="00A32788">
      <w:pPr>
        <w:pStyle w:val="a2"/>
        <w:rPr>
          <w:rtl/>
        </w:rPr>
      </w:pPr>
      <w:bookmarkStart w:id="418" w:name="_Toc80592914"/>
      <w:r>
        <w:rPr>
          <w:rtl/>
        </w:rPr>
        <w:t>מסמכים שהונחו על שולחן הכנסת</w:t>
      </w:r>
      <w:bookmarkEnd w:id="418"/>
    </w:p>
    <w:p w14:paraId="2C9B9DC7" w14:textId="77777777" w:rsidR="00000000" w:rsidRDefault="00A32788">
      <w:pPr>
        <w:pStyle w:val="-0"/>
        <w:rPr>
          <w:rFonts w:hint="cs"/>
          <w:rtl/>
        </w:rPr>
      </w:pPr>
    </w:p>
    <w:p w14:paraId="6900B953" w14:textId="77777777" w:rsidR="00000000" w:rsidRDefault="00A32788">
      <w:pPr>
        <w:pStyle w:val="af1"/>
        <w:rPr>
          <w:rFonts w:hint="cs"/>
          <w:rtl/>
        </w:rPr>
      </w:pPr>
      <w:r>
        <w:rPr>
          <w:rtl/>
        </w:rPr>
        <w:t>היו"ר יולי-יואל אדלשטיין:</w:t>
      </w:r>
    </w:p>
    <w:p w14:paraId="5BD2A3C8" w14:textId="77777777" w:rsidR="00000000" w:rsidRDefault="00A32788">
      <w:pPr>
        <w:pStyle w:val="a0"/>
        <w:rPr>
          <w:rFonts w:hint="cs"/>
          <w:rtl/>
        </w:rPr>
      </w:pPr>
    </w:p>
    <w:p w14:paraId="3AE20872" w14:textId="77777777" w:rsidR="00000000" w:rsidRDefault="00A32788">
      <w:pPr>
        <w:pStyle w:val="a0"/>
        <w:rPr>
          <w:rFonts w:hint="cs"/>
          <w:rtl/>
        </w:rPr>
      </w:pPr>
      <w:r>
        <w:rPr>
          <w:rFonts w:hint="cs"/>
          <w:rtl/>
        </w:rPr>
        <w:t xml:space="preserve">הודעה לסגן מזכיר הכנסת. </w:t>
      </w:r>
    </w:p>
    <w:p w14:paraId="0C6AE09F" w14:textId="77777777" w:rsidR="00000000" w:rsidRDefault="00A32788">
      <w:pPr>
        <w:pStyle w:val="a"/>
        <w:rPr>
          <w:rtl/>
        </w:rPr>
      </w:pPr>
      <w:r>
        <w:rPr>
          <w:rtl/>
        </w:rPr>
        <w:br/>
      </w:r>
      <w:bookmarkStart w:id="419" w:name="FS000000128T10_05_2004_21_52_04"/>
      <w:bookmarkStart w:id="420" w:name="_Toc80592915"/>
      <w:bookmarkEnd w:id="419"/>
      <w:r>
        <w:rPr>
          <w:rtl/>
        </w:rPr>
        <w:t>סגן מזכיר הכנסת דוד לב:</w:t>
      </w:r>
      <w:bookmarkEnd w:id="420"/>
    </w:p>
    <w:p w14:paraId="7B37FA1E" w14:textId="77777777" w:rsidR="00000000" w:rsidRDefault="00A32788">
      <w:pPr>
        <w:pStyle w:val="a0"/>
        <w:rPr>
          <w:rtl/>
        </w:rPr>
      </w:pPr>
    </w:p>
    <w:p w14:paraId="2D83403E" w14:textId="77777777" w:rsidR="00000000" w:rsidRDefault="00A32788">
      <w:pPr>
        <w:pStyle w:val="a0"/>
        <w:rPr>
          <w:rFonts w:hint="cs"/>
          <w:rtl/>
        </w:rPr>
      </w:pPr>
      <w:r>
        <w:rPr>
          <w:rFonts w:hint="cs"/>
          <w:rtl/>
        </w:rPr>
        <w:t>ברשות יושב-ראש הישיבה, הנני מתכבד לה</w:t>
      </w:r>
      <w:r>
        <w:rPr>
          <w:rFonts w:hint="cs"/>
          <w:rtl/>
        </w:rPr>
        <w:t xml:space="preserve">ודיע, כי הונחו על שולחן הכנסת </w:t>
      </w:r>
      <w:r>
        <w:rPr>
          <w:rtl/>
        </w:rPr>
        <w:t>–</w:t>
      </w:r>
      <w:r>
        <w:rPr>
          <w:rFonts w:hint="cs"/>
          <w:rtl/>
        </w:rPr>
        <w:t xml:space="preserve"> </w:t>
      </w:r>
    </w:p>
    <w:p w14:paraId="1F44615E" w14:textId="77777777" w:rsidR="00000000" w:rsidRDefault="00A32788">
      <w:pPr>
        <w:pStyle w:val="a0"/>
        <w:rPr>
          <w:rFonts w:hint="cs"/>
          <w:rtl/>
        </w:rPr>
      </w:pPr>
    </w:p>
    <w:p w14:paraId="1D581AA2" w14:textId="77777777" w:rsidR="00000000" w:rsidRDefault="00A32788">
      <w:pPr>
        <w:pStyle w:val="a0"/>
        <w:rPr>
          <w:rFonts w:hint="cs"/>
          <w:rtl/>
        </w:rPr>
      </w:pPr>
      <w:r>
        <w:rPr>
          <w:rFonts w:hint="cs"/>
          <w:rtl/>
        </w:rPr>
        <w:t>לקריאה שנייה ולקריאה שלישית: הצעת חוק הרשויות המקומיות (ביטול איחוד המועצות המקומיות אבו-סנאן, ג'וליס, יאנוח-ג'ת וירכא), התשס"ד-2004, שהחזירה ועדת הפנים ואיכות הסביבה; וכן הצעת חוק עבודת נשים (תיקון מס' 26), התשס"ד-2004, ש</w:t>
      </w:r>
      <w:r>
        <w:rPr>
          <w:rFonts w:hint="cs"/>
          <w:rtl/>
        </w:rPr>
        <w:t>החזירה הוועדה לקידום מעמד האשה. תודה.</w:t>
      </w:r>
    </w:p>
    <w:p w14:paraId="58027744" w14:textId="77777777" w:rsidR="00000000" w:rsidRDefault="00A32788">
      <w:pPr>
        <w:pStyle w:val="af1"/>
        <w:rPr>
          <w:rtl/>
        </w:rPr>
      </w:pPr>
      <w:r>
        <w:rPr>
          <w:rtl/>
        </w:rPr>
        <w:br/>
        <w:t>היו"ר יולי-יואל אדלשטיין:</w:t>
      </w:r>
    </w:p>
    <w:p w14:paraId="71A6514E" w14:textId="77777777" w:rsidR="00000000" w:rsidRDefault="00A32788">
      <w:pPr>
        <w:pStyle w:val="a0"/>
        <w:rPr>
          <w:rtl/>
        </w:rPr>
      </w:pPr>
    </w:p>
    <w:p w14:paraId="148A02DE" w14:textId="77777777" w:rsidR="00000000" w:rsidRDefault="00A32788">
      <w:pPr>
        <w:pStyle w:val="a0"/>
        <w:rPr>
          <w:rFonts w:hint="cs"/>
          <w:rtl/>
        </w:rPr>
      </w:pPr>
      <w:r>
        <w:rPr>
          <w:rFonts w:hint="cs"/>
          <w:rtl/>
        </w:rPr>
        <w:t>תודה.</w:t>
      </w:r>
    </w:p>
    <w:p w14:paraId="0D9CB6EC" w14:textId="77777777" w:rsidR="00000000" w:rsidRDefault="00A32788">
      <w:pPr>
        <w:pStyle w:val="a0"/>
        <w:rPr>
          <w:rtl/>
        </w:rPr>
      </w:pPr>
      <w:r>
        <w:rPr>
          <w:rtl/>
        </w:rPr>
        <w:br/>
      </w:r>
    </w:p>
    <w:p w14:paraId="50223F05" w14:textId="77777777" w:rsidR="00000000" w:rsidRDefault="00A32788">
      <w:pPr>
        <w:pStyle w:val="a2"/>
        <w:rPr>
          <w:rtl/>
        </w:rPr>
      </w:pPr>
    </w:p>
    <w:p w14:paraId="4CD88100" w14:textId="77777777" w:rsidR="00000000" w:rsidRDefault="00A32788">
      <w:pPr>
        <w:pStyle w:val="a2"/>
        <w:rPr>
          <w:rFonts w:hint="cs"/>
          <w:rtl/>
        </w:rPr>
      </w:pPr>
      <w:bookmarkStart w:id="421" w:name="CS25591FI0025591T10_05_2004_21_54_34"/>
      <w:bookmarkStart w:id="422" w:name="_Toc80592916"/>
      <w:bookmarkEnd w:id="421"/>
      <w:r>
        <w:rPr>
          <w:rtl/>
        </w:rPr>
        <w:t>הצעת חוק לתיקון פקודת העיריות (מס' 90)</w:t>
      </w:r>
      <w:r>
        <w:rPr>
          <w:rFonts w:hint="cs"/>
          <w:rtl/>
        </w:rPr>
        <w:t xml:space="preserve"> </w:t>
      </w:r>
      <w:r>
        <w:rPr>
          <w:rtl/>
        </w:rPr>
        <w:br/>
        <w:t>(זימון בעלי תפקידים לישיבות המועצה), התשס"ד-2004</w:t>
      </w:r>
      <w:bookmarkEnd w:id="422"/>
    </w:p>
    <w:p w14:paraId="28D9C334" w14:textId="77777777" w:rsidR="00000000" w:rsidRDefault="00A32788">
      <w:pPr>
        <w:pStyle w:val="a0"/>
        <w:rPr>
          <w:rFonts w:hint="cs"/>
          <w:rtl/>
        </w:rPr>
      </w:pPr>
      <w:r>
        <w:rPr>
          <w:rtl/>
        </w:rPr>
        <w:t xml:space="preserve">[רשומות (הצעות חוק, חוב' </w:t>
      </w:r>
      <w:r>
        <w:rPr>
          <w:rFonts w:hint="cs"/>
          <w:rtl/>
        </w:rPr>
        <w:t>כ/41</w:t>
      </w:r>
      <w:r>
        <w:rPr>
          <w:rtl/>
        </w:rPr>
        <w:t>)</w:t>
      </w:r>
      <w:r>
        <w:rPr>
          <w:rFonts w:hint="cs"/>
          <w:rtl/>
        </w:rPr>
        <w:t>.</w:t>
      </w:r>
      <w:r>
        <w:rPr>
          <w:rtl/>
        </w:rPr>
        <w:t>]</w:t>
      </w:r>
    </w:p>
    <w:p w14:paraId="45227270" w14:textId="77777777" w:rsidR="00000000" w:rsidRDefault="00A32788">
      <w:pPr>
        <w:pStyle w:val="-0"/>
        <w:rPr>
          <w:rFonts w:hint="cs"/>
          <w:rtl/>
        </w:rPr>
      </w:pPr>
      <w:r>
        <w:rPr>
          <w:rFonts w:hint="cs"/>
          <w:rtl/>
        </w:rPr>
        <w:t>(קריאה ראשונה)</w:t>
      </w:r>
    </w:p>
    <w:p w14:paraId="558D16A4" w14:textId="77777777" w:rsidR="00000000" w:rsidRDefault="00A32788">
      <w:pPr>
        <w:pStyle w:val="a0"/>
        <w:rPr>
          <w:rFonts w:hint="cs"/>
          <w:rtl/>
        </w:rPr>
      </w:pPr>
    </w:p>
    <w:p w14:paraId="20AA7742" w14:textId="77777777" w:rsidR="00000000" w:rsidRDefault="00A32788">
      <w:pPr>
        <w:pStyle w:val="af1"/>
        <w:rPr>
          <w:rFonts w:hint="cs"/>
          <w:rtl/>
        </w:rPr>
      </w:pPr>
      <w:r>
        <w:rPr>
          <w:rtl/>
        </w:rPr>
        <w:t>היו"ר יולי-יואל אדלשטיין:</w:t>
      </w:r>
    </w:p>
    <w:p w14:paraId="46ADE51C" w14:textId="77777777" w:rsidR="00000000" w:rsidRDefault="00A32788">
      <w:pPr>
        <w:pStyle w:val="a0"/>
        <w:rPr>
          <w:rFonts w:hint="cs"/>
          <w:rtl/>
        </w:rPr>
      </w:pPr>
    </w:p>
    <w:p w14:paraId="183B3D9D" w14:textId="77777777" w:rsidR="00000000" w:rsidRDefault="00A32788">
      <w:pPr>
        <w:pStyle w:val="a0"/>
        <w:rPr>
          <w:rFonts w:hint="cs"/>
          <w:rtl/>
        </w:rPr>
      </w:pPr>
      <w:r>
        <w:rPr>
          <w:rFonts w:hint="cs"/>
          <w:rtl/>
        </w:rPr>
        <w:t>חברי הכנסת, הנוש</w:t>
      </w:r>
      <w:r>
        <w:rPr>
          <w:rFonts w:hint="cs"/>
          <w:rtl/>
        </w:rPr>
        <w:t xml:space="preserve">א האחרון בסדר-היום הוא הצעת חוק לתיקון פקודת העיריות (מס' 90) (זימון בעלי תפקידים לישיבות המועצה), התשס"ד-2004, קריאה ראשונה. יציג את ההצעה חבר הכנסת חמי דורון, שגם יזם את הצעת החוק הזאת. בבקשה, אדוני. </w:t>
      </w:r>
    </w:p>
    <w:p w14:paraId="33B76CBA" w14:textId="77777777" w:rsidR="00000000" w:rsidRDefault="00A32788">
      <w:pPr>
        <w:pStyle w:val="a"/>
        <w:rPr>
          <w:rtl/>
        </w:rPr>
      </w:pPr>
      <w:r>
        <w:rPr>
          <w:rtl/>
        </w:rPr>
        <w:br/>
      </w:r>
      <w:bookmarkStart w:id="423" w:name="FS000001053T10_05_2004_21_55_53"/>
      <w:bookmarkStart w:id="424" w:name="_Toc80592917"/>
      <w:bookmarkEnd w:id="423"/>
      <w:r>
        <w:rPr>
          <w:rtl/>
        </w:rPr>
        <w:t>חמי דורון (שינוי):</w:t>
      </w:r>
      <w:bookmarkEnd w:id="424"/>
    </w:p>
    <w:p w14:paraId="1ED2FA5B" w14:textId="77777777" w:rsidR="00000000" w:rsidRDefault="00A32788">
      <w:pPr>
        <w:pStyle w:val="a0"/>
        <w:rPr>
          <w:rtl/>
        </w:rPr>
      </w:pPr>
    </w:p>
    <w:p w14:paraId="1EDB4649" w14:textId="77777777" w:rsidR="00000000" w:rsidRDefault="00A32788">
      <w:pPr>
        <w:pStyle w:val="a0"/>
        <w:rPr>
          <w:rFonts w:hint="cs"/>
          <w:rtl/>
        </w:rPr>
      </w:pPr>
      <w:r>
        <w:rPr>
          <w:rFonts w:hint="cs"/>
          <w:rtl/>
        </w:rPr>
        <w:t>אדוני היושב-ראש, חברי חברי הכנסת</w:t>
      </w:r>
      <w:r>
        <w:rPr>
          <w:rFonts w:hint="cs"/>
          <w:rtl/>
        </w:rPr>
        <w:t xml:space="preserve">, הצעת החוק הזאת באה למעשה לעגן בחקיקה, במסגרת פקודת העיריות, תיקון מצב שלפחות בעיריות וברשויות רבות הוא בלתי סביר. ולמה הכוונה? </w:t>
      </w:r>
    </w:p>
    <w:p w14:paraId="5D240E19" w14:textId="77777777" w:rsidR="00000000" w:rsidRDefault="00A32788">
      <w:pPr>
        <w:pStyle w:val="a0"/>
        <w:rPr>
          <w:rFonts w:hint="cs"/>
          <w:rtl/>
        </w:rPr>
      </w:pPr>
    </w:p>
    <w:p w14:paraId="4B3DBC08" w14:textId="77777777" w:rsidR="00000000" w:rsidRDefault="00A32788">
      <w:pPr>
        <w:pStyle w:val="a0"/>
        <w:rPr>
          <w:rFonts w:hint="cs"/>
          <w:rtl/>
        </w:rPr>
      </w:pPr>
      <w:r>
        <w:rPr>
          <w:rFonts w:hint="cs"/>
          <w:rtl/>
        </w:rPr>
        <w:t>על-פי הנוהל או המצב הקיים היום, חברי הנהלת המועצה - שזוהי ועדת ההנהלה, שהיא זו שאמורה לייעץ לראש העירייה, על-פי פקודת העיריות</w:t>
      </w:r>
      <w:r>
        <w:rPr>
          <w:rFonts w:hint="cs"/>
          <w:rtl/>
        </w:rPr>
        <w:t>, והוועדה הזאת מורכבת מחברי הקואליציה בדרך כלל - זוכים לקבל בישיבות ההנהלה תיאור מקיף, מסודר, מפי העובדים הבכירים של הרשות המקומית, כאשר הם מסבירים להם כל נושא ונושא שעולה על סדר-היום ומובא למעשה לאחר מכן לישיבת המועצה - כמובן לאחר אישורה של ועדת ההנהלה.</w:t>
      </w:r>
    </w:p>
    <w:p w14:paraId="1A636EC7" w14:textId="77777777" w:rsidR="00000000" w:rsidRDefault="00A32788">
      <w:pPr>
        <w:pStyle w:val="a0"/>
        <w:rPr>
          <w:rFonts w:hint="cs"/>
          <w:rtl/>
        </w:rPr>
      </w:pPr>
    </w:p>
    <w:p w14:paraId="739D8309" w14:textId="77777777" w:rsidR="00000000" w:rsidRDefault="00A32788">
      <w:pPr>
        <w:pStyle w:val="a0"/>
        <w:rPr>
          <w:rFonts w:hint="cs"/>
          <w:rtl/>
        </w:rPr>
      </w:pPr>
      <w:r>
        <w:rPr>
          <w:rFonts w:hint="cs"/>
          <w:rtl/>
        </w:rPr>
        <w:t xml:space="preserve">אלא מה? מה שנוצר הוא מצב בלתי סביר, שחברי מועצת העיר - רובם בדרך כלל מהאופוזיציה - שאינם יושבים בישיבות ההנהלה, מגיעים לישיבות המועצה כאשר כל שבידיהם הוא החומר שאותו הם מקבלים 36 שעות לפני ישיבת המועצה, אין באפשרותם לקבל מידע אמיתי, אמין ומספק כפי שמקבלים </w:t>
      </w:r>
      <w:r>
        <w:rPr>
          <w:rFonts w:hint="cs"/>
          <w:rtl/>
        </w:rPr>
        <w:t xml:space="preserve">חברי ההנהלה, והתוצאה הישירה היא שיש לנו כמה אופציות: האחת, שאותם חברי מועצה מהאופוזיציה לא יצביעו, או שיצביעו בעד בלי בעצם להבין על מה הם מצביעים, או לחלופין יצביעו נגד אך ורק משום שהם אופוזיציה. </w:t>
      </w:r>
    </w:p>
    <w:p w14:paraId="7CB8D9B1" w14:textId="77777777" w:rsidR="00000000" w:rsidRDefault="00A32788">
      <w:pPr>
        <w:pStyle w:val="a0"/>
        <w:rPr>
          <w:rFonts w:hint="cs"/>
          <w:rtl/>
        </w:rPr>
      </w:pPr>
    </w:p>
    <w:p w14:paraId="5A844B04" w14:textId="77777777" w:rsidR="00000000" w:rsidRDefault="00A32788">
      <w:pPr>
        <w:pStyle w:val="a0"/>
        <w:rPr>
          <w:rFonts w:hint="cs"/>
          <w:rtl/>
        </w:rPr>
      </w:pPr>
      <w:r>
        <w:rPr>
          <w:rFonts w:hint="cs"/>
          <w:rtl/>
        </w:rPr>
        <w:t xml:space="preserve">המטרה של ההצעה הזאת היא ליצור מצב לגבי אותם עובדי העירייה </w:t>
      </w:r>
      <w:r>
        <w:rPr>
          <w:rFonts w:hint="cs"/>
          <w:rtl/>
        </w:rPr>
        <w:t>הבכירים - ואנחנו מדברים על עובדי עירייה שמתמנים על-פי חיקוק או על-פי סעיף 167, שהם מזכיר המועצה, מנכ"ל העירייה - המנהל הכללי - מהנדס העיר, מפקח התברואה, הרופא הווטרינרי והמבקר, שאלה הם תפקידים סטטוטוריים על-פי החיקוק; כמו כן, עובדים הנוגעים לישיבה שבה מדוב</w:t>
      </w:r>
      <w:r>
        <w:rPr>
          <w:rFonts w:hint="cs"/>
          <w:rtl/>
        </w:rPr>
        <w:t xml:space="preserve">ר - אנחנו מדברים על עובד שהוא ראש מינהל או ראש אגף בנושא ספציפי שעולה לדיון בסדר-היום, וכמובן גם עובד שהוזמן על-פי דרישה של חבר המועצה למזכיר העירייה 12 שעות לפני ישיבת המועצה. </w:t>
      </w:r>
    </w:p>
    <w:p w14:paraId="203ED210" w14:textId="77777777" w:rsidR="00000000" w:rsidRDefault="00A32788">
      <w:pPr>
        <w:pStyle w:val="a0"/>
        <w:rPr>
          <w:rFonts w:hint="cs"/>
          <w:rtl/>
        </w:rPr>
      </w:pPr>
    </w:p>
    <w:p w14:paraId="250D8216" w14:textId="77777777" w:rsidR="00000000" w:rsidRDefault="00A32788">
      <w:pPr>
        <w:pStyle w:val="a0"/>
        <w:rPr>
          <w:rFonts w:hint="cs"/>
          <w:rtl/>
        </w:rPr>
      </w:pPr>
      <w:r>
        <w:rPr>
          <w:rFonts w:hint="cs"/>
          <w:rtl/>
        </w:rPr>
        <w:t>אני חייב לציין שבישיבות ההכנה, כאשר עבדנו במסגרת ועדת הפנים על הצעת החוק הזאת</w:t>
      </w:r>
      <w:r>
        <w:rPr>
          <w:rFonts w:hint="cs"/>
          <w:rtl/>
        </w:rPr>
        <w:t xml:space="preserve"> בין הקריאה הטרומית לקריאה הראשונה, הקריאה הזאת, היו נוכחים גם אנשי משרד המשפטים וגם אנשי משרד הפנים, לרבות היועצים המשפטיים שלהם, הנוגעים לנושא החקיקה, וכמובן נציגות של מרכז השלטון המקומי. הניסוח הזה, כפי שהובא כאן, הוא שונה במקצת מהניסוח שהובא והועבר בקר</w:t>
      </w:r>
      <w:r>
        <w:rPr>
          <w:rFonts w:hint="cs"/>
          <w:rtl/>
        </w:rPr>
        <w:t xml:space="preserve">יאה הטרומית, מאחר שאנחנו קיבלנו, אני כיוזם ההצעה קיבלתי את התיקונים שהממשלה ביקשה, וקיבלתי גם חלק מהתיקונים שעליהם הסכימו וביקשו אנשי מרכז השלטון המקומי. </w:t>
      </w:r>
    </w:p>
    <w:p w14:paraId="12444A68" w14:textId="77777777" w:rsidR="00000000" w:rsidRDefault="00A32788">
      <w:pPr>
        <w:pStyle w:val="a0"/>
        <w:rPr>
          <w:rFonts w:hint="cs"/>
          <w:rtl/>
        </w:rPr>
      </w:pPr>
    </w:p>
    <w:p w14:paraId="60E72509" w14:textId="77777777" w:rsidR="00000000" w:rsidRDefault="00A32788">
      <w:pPr>
        <w:pStyle w:val="a0"/>
        <w:rPr>
          <w:rFonts w:hint="cs"/>
          <w:rtl/>
        </w:rPr>
      </w:pPr>
      <w:r>
        <w:rPr>
          <w:rFonts w:hint="cs"/>
          <w:rtl/>
        </w:rPr>
        <w:t>לכן, אני מבקש מחברי חברי הכנסת לאשר את הצעת החוק הזאת בקריאה הראשונה להעביר אותה חזרה לוועדה להכנה ל</w:t>
      </w:r>
      <w:r>
        <w:rPr>
          <w:rFonts w:hint="cs"/>
          <w:rtl/>
        </w:rPr>
        <w:t xml:space="preserve">קריאה שנייה ושלישית, ואני כולי תקווה שבמהרה בימינו, עוד במושב הזה, נוכל להוסיף את התיקון הזה לפקודת העיריות ולספר החוקים. תודה רבה. </w:t>
      </w:r>
    </w:p>
    <w:p w14:paraId="1E84BF63" w14:textId="77777777" w:rsidR="00000000" w:rsidRDefault="00A32788">
      <w:pPr>
        <w:pStyle w:val="a0"/>
        <w:rPr>
          <w:rFonts w:hint="cs"/>
          <w:rtl/>
        </w:rPr>
      </w:pPr>
    </w:p>
    <w:p w14:paraId="65AEE8C4" w14:textId="77777777" w:rsidR="00000000" w:rsidRDefault="00A32788">
      <w:pPr>
        <w:pStyle w:val="af1"/>
        <w:rPr>
          <w:rtl/>
        </w:rPr>
      </w:pPr>
      <w:r>
        <w:rPr>
          <w:rtl/>
        </w:rPr>
        <w:t>היו"ר יולי-יואל אדלשטיין:</w:t>
      </w:r>
    </w:p>
    <w:p w14:paraId="0224A310" w14:textId="77777777" w:rsidR="00000000" w:rsidRDefault="00A32788">
      <w:pPr>
        <w:pStyle w:val="a0"/>
        <w:rPr>
          <w:rtl/>
        </w:rPr>
      </w:pPr>
    </w:p>
    <w:p w14:paraId="529059F4" w14:textId="77777777" w:rsidR="00000000" w:rsidRDefault="00A32788">
      <w:pPr>
        <w:pStyle w:val="a0"/>
        <w:rPr>
          <w:rFonts w:hint="cs"/>
          <w:rtl/>
        </w:rPr>
      </w:pPr>
      <w:r>
        <w:rPr>
          <w:rFonts w:hint="cs"/>
          <w:rtl/>
        </w:rPr>
        <w:t xml:space="preserve">תודה לחבר הכנסת דורון. רשימת הדוברים </w:t>
      </w:r>
      <w:r>
        <w:rPr>
          <w:rtl/>
        </w:rPr>
        <w:t>–</w:t>
      </w:r>
      <w:r>
        <w:rPr>
          <w:rFonts w:hint="cs"/>
          <w:rtl/>
        </w:rPr>
        <w:t xml:space="preserve"> חברי הכנסת אופיר פינס-פז, ג'מאל זחאלקה, יעקב מרגי, אורי </w:t>
      </w:r>
      <w:r>
        <w:rPr>
          <w:rFonts w:hint="cs"/>
          <w:rtl/>
        </w:rPr>
        <w:t xml:space="preserve">אריאל, אברהם רביץ, איוב קרא. </w:t>
      </w:r>
    </w:p>
    <w:p w14:paraId="06D7C7E1" w14:textId="77777777" w:rsidR="00000000" w:rsidRDefault="00A32788">
      <w:pPr>
        <w:pStyle w:val="a0"/>
        <w:rPr>
          <w:rFonts w:hint="cs"/>
          <w:rtl/>
        </w:rPr>
      </w:pPr>
    </w:p>
    <w:p w14:paraId="1F1BABE0" w14:textId="77777777" w:rsidR="00000000" w:rsidRDefault="00A32788">
      <w:pPr>
        <w:pStyle w:val="a"/>
        <w:rPr>
          <w:rtl/>
        </w:rPr>
      </w:pPr>
      <w:bookmarkStart w:id="425" w:name="FS000000713T10_05_2004_20_21_20"/>
      <w:bookmarkStart w:id="426" w:name="_Toc80592918"/>
      <w:bookmarkEnd w:id="425"/>
      <w:r>
        <w:rPr>
          <w:rFonts w:hint="eastAsia"/>
          <w:rtl/>
        </w:rPr>
        <w:t>אורי</w:t>
      </w:r>
      <w:r>
        <w:rPr>
          <w:rtl/>
        </w:rPr>
        <w:t xml:space="preserve"> יהודה אריאל (האיחוד הלאומי - ישראל ביתנו):</w:t>
      </w:r>
      <w:bookmarkEnd w:id="426"/>
    </w:p>
    <w:p w14:paraId="039D7F81" w14:textId="77777777" w:rsidR="00000000" w:rsidRDefault="00A32788">
      <w:pPr>
        <w:pStyle w:val="a0"/>
        <w:rPr>
          <w:rFonts w:hint="cs"/>
          <w:rtl/>
        </w:rPr>
      </w:pPr>
    </w:p>
    <w:p w14:paraId="4C312425" w14:textId="77777777" w:rsidR="00000000" w:rsidRDefault="00A32788">
      <w:pPr>
        <w:pStyle w:val="a0"/>
        <w:rPr>
          <w:rFonts w:hint="cs"/>
          <w:rtl/>
        </w:rPr>
      </w:pPr>
      <w:r>
        <w:rPr>
          <w:rFonts w:hint="cs"/>
          <w:rtl/>
        </w:rPr>
        <w:t xml:space="preserve">יושב-ראש ועדת החוקה, חוק ומשפט אישר לי לא לדבר. </w:t>
      </w:r>
    </w:p>
    <w:p w14:paraId="144486B2" w14:textId="77777777" w:rsidR="00000000" w:rsidRDefault="00A32788">
      <w:pPr>
        <w:pStyle w:val="a0"/>
        <w:rPr>
          <w:rFonts w:hint="cs"/>
          <w:rtl/>
        </w:rPr>
      </w:pPr>
    </w:p>
    <w:p w14:paraId="23F019AE" w14:textId="77777777" w:rsidR="00000000" w:rsidRDefault="00A32788">
      <w:pPr>
        <w:pStyle w:val="af1"/>
        <w:rPr>
          <w:rtl/>
        </w:rPr>
      </w:pPr>
      <w:r>
        <w:rPr>
          <w:rtl/>
        </w:rPr>
        <w:t>היו"ר יולי-יואל אדלשטיין:</w:t>
      </w:r>
    </w:p>
    <w:p w14:paraId="4D15F8D5" w14:textId="77777777" w:rsidR="00000000" w:rsidRDefault="00A32788">
      <w:pPr>
        <w:pStyle w:val="a0"/>
        <w:rPr>
          <w:rtl/>
        </w:rPr>
      </w:pPr>
    </w:p>
    <w:p w14:paraId="5EF7EE4D" w14:textId="77777777" w:rsidR="00000000" w:rsidRDefault="00A32788">
      <w:pPr>
        <w:pStyle w:val="a0"/>
        <w:rPr>
          <w:rFonts w:hint="cs"/>
          <w:rtl/>
        </w:rPr>
      </w:pPr>
      <w:r>
        <w:rPr>
          <w:rFonts w:hint="cs"/>
          <w:rtl/>
        </w:rPr>
        <w:t>אנחנו שמחים ומודים ליושב-ראש ועדת החוקה, חוק ומשפט, חבר הכנסת מיקי איתן, על כך שאישר לחבר הכנסת אור</w:t>
      </w:r>
      <w:r>
        <w:rPr>
          <w:rFonts w:hint="cs"/>
          <w:rtl/>
        </w:rPr>
        <w:t>י אריאל, אף שהוא נמצא כדרכו באולם, לוותר על נאומו. חברי הכנסת אברהם רביץ, איוב קרא, טלב אלסאנע, חיים אורון, עבד-אלמאלכ דהאמשה, ישראל אייכלר, עזמי בשארה. חבר הכנסת נסים זאב, לא קיבלת אישור מיושב-ראש ועדת החוקה?</w:t>
      </w:r>
    </w:p>
    <w:p w14:paraId="687DE187" w14:textId="77777777" w:rsidR="00000000" w:rsidRDefault="00A32788">
      <w:pPr>
        <w:pStyle w:val="a0"/>
        <w:rPr>
          <w:rFonts w:hint="cs"/>
          <w:rtl/>
        </w:rPr>
      </w:pPr>
    </w:p>
    <w:p w14:paraId="4041E4EA" w14:textId="77777777" w:rsidR="00000000" w:rsidRDefault="00A32788">
      <w:pPr>
        <w:pStyle w:val="a"/>
        <w:rPr>
          <w:rtl/>
        </w:rPr>
      </w:pPr>
      <w:bookmarkStart w:id="427" w:name="FS000000490T10_05_2004_20_21_58"/>
      <w:bookmarkStart w:id="428" w:name="_Toc80592919"/>
      <w:bookmarkEnd w:id="427"/>
      <w:r>
        <w:rPr>
          <w:rFonts w:hint="eastAsia"/>
          <w:rtl/>
        </w:rPr>
        <w:t>נסים</w:t>
      </w:r>
      <w:r>
        <w:rPr>
          <w:rtl/>
        </w:rPr>
        <w:t xml:space="preserve"> זאב (ש"ס):</w:t>
      </w:r>
      <w:bookmarkEnd w:id="428"/>
    </w:p>
    <w:p w14:paraId="3AF7BBED" w14:textId="77777777" w:rsidR="00000000" w:rsidRDefault="00A32788">
      <w:pPr>
        <w:pStyle w:val="a0"/>
        <w:rPr>
          <w:rFonts w:hint="cs"/>
          <w:rtl/>
        </w:rPr>
      </w:pPr>
    </w:p>
    <w:p w14:paraId="4CF1418C" w14:textId="77777777" w:rsidR="00000000" w:rsidRDefault="00A32788">
      <w:pPr>
        <w:pStyle w:val="a0"/>
        <w:rPr>
          <w:rFonts w:hint="cs"/>
          <w:rtl/>
        </w:rPr>
      </w:pPr>
      <w:r>
        <w:rPr>
          <w:rFonts w:hint="cs"/>
          <w:rtl/>
        </w:rPr>
        <w:t xml:space="preserve">הוא לא שאל אותי. </w:t>
      </w:r>
    </w:p>
    <w:p w14:paraId="5E6C7884" w14:textId="77777777" w:rsidR="00000000" w:rsidRDefault="00A32788">
      <w:pPr>
        <w:pStyle w:val="a0"/>
        <w:rPr>
          <w:rFonts w:hint="cs"/>
          <w:rtl/>
        </w:rPr>
      </w:pPr>
    </w:p>
    <w:p w14:paraId="025845EF" w14:textId="77777777" w:rsidR="00000000" w:rsidRDefault="00A32788">
      <w:pPr>
        <w:pStyle w:val="a0"/>
        <w:rPr>
          <w:rFonts w:hint="cs"/>
          <w:rtl/>
        </w:rPr>
      </w:pPr>
      <w:r>
        <w:rPr>
          <w:rFonts w:hint="cs"/>
          <w:rtl/>
        </w:rPr>
        <w:t>אדוני היו</w:t>
      </w:r>
      <w:r>
        <w:rPr>
          <w:rFonts w:hint="cs"/>
          <w:rtl/>
        </w:rPr>
        <w:t>שב-ראש, כנסת נכבדה, הצעת החוק לתיקון פקודת העיריות באה בעצם לחייב את ראש העירייה לזמן על-פי חוק את בכירי העירייה ולהכניס אותם לעימות חזיתי עם אנשי האופוזיציה. ואתה אומר שהמידע הוא כל כך חיוני להתנהלותה של אופוזיציה יעילה לשם ביקורת ציבורית על עובדי העירייה</w:t>
      </w:r>
      <w:r>
        <w:rPr>
          <w:rFonts w:hint="cs"/>
          <w:rtl/>
        </w:rPr>
        <w:t xml:space="preserve"> הבכירים. </w:t>
      </w:r>
    </w:p>
    <w:p w14:paraId="0F7F9D78" w14:textId="77777777" w:rsidR="00000000" w:rsidRDefault="00A32788">
      <w:pPr>
        <w:pStyle w:val="a0"/>
        <w:rPr>
          <w:rFonts w:hint="cs"/>
          <w:rtl/>
        </w:rPr>
      </w:pPr>
    </w:p>
    <w:p w14:paraId="2DC8CE8D" w14:textId="77777777" w:rsidR="00000000" w:rsidRDefault="00A32788">
      <w:pPr>
        <w:pStyle w:val="a0"/>
        <w:rPr>
          <w:rFonts w:hint="cs"/>
          <w:rtl/>
        </w:rPr>
      </w:pPr>
      <w:r>
        <w:rPr>
          <w:rFonts w:hint="cs"/>
          <w:rtl/>
        </w:rPr>
        <w:t xml:space="preserve">אתה חושב שאפשר לקיים דיון רציני בישיבת מועצה - אני מניח שאתה היית פעם חבר מועצה </w:t>
      </w:r>
      <w:r>
        <w:rPr>
          <w:rtl/>
        </w:rPr>
        <w:t>–</w:t>
      </w:r>
      <w:r>
        <w:rPr>
          <w:rFonts w:hint="cs"/>
          <w:rtl/>
        </w:rPr>
        <w:t xml:space="preserve"> אפשר לקיים עימות בין נבחרי ציבור לבין עובדי עירייה, בכירים כאשר יהיו? תתאר לך פה בכנסת, שמתנהל פה איזה ויכוח בנושא רווחה, ואנחנו צריכים להביא פה לא את שר העבודה ו</w:t>
      </w:r>
      <w:r>
        <w:rPr>
          <w:rFonts w:hint="cs"/>
          <w:rtl/>
        </w:rPr>
        <w:t xml:space="preserve">הרווחה, אלא את מנכ"ל משרד העבודה והרווחה, והוא צריך להסביר פה לחברי הכנסת כדי שהאופוזיציה תוכל לקבל מידע, אינפורמציה בכנסת. זה אותו הדבר, אין שום הבדל. </w:t>
      </w:r>
    </w:p>
    <w:p w14:paraId="0BA8CC6B" w14:textId="77777777" w:rsidR="00000000" w:rsidRDefault="00A32788">
      <w:pPr>
        <w:pStyle w:val="a0"/>
        <w:rPr>
          <w:rFonts w:hint="cs"/>
          <w:rtl/>
        </w:rPr>
      </w:pPr>
    </w:p>
    <w:p w14:paraId="65B6EC80" w14:textId="77777777" w:rsidR="00000000" w:rsidRDefault="00A32788">
      <w:pPr>
        <w:pStyle w:val="af0"/>
        <w:rPr>
          <w:rtl/>
        </w:rPr>
      </w:pPr>
      <w:r>
        <w:rPr>
          <w:rFonts w:hint="eastAsia"/>
          <w:rtl/>
        </w:rPr>
        <w:t>חמי</w:t>
      </w:r>
      <w:r>
        <w:rPr>
          <w:rtl/>
        </w:rPr>
        <w:t xml:space="preserve"> דורון (שינוי):</w:t>
      </w:r>
    </w:p>
    <w:p w14:paraId="359BDD37" w14:textId="77777777" w:rsidR="00000000" w:rsidRDefault="00A32788">
      <w:pPr>
        <w:pStyle w:val="a0"/>
        <w:rPr>
          <w:rFonts w:hint="cs"/>
          <w:rtl/>
        </w:rPr>
      </w:pPr>
    </w:p>
    <w:p w14:paraId="37826458" w14:textId="77777777" w:rsidR="00000000" w:rsidRDefault="00A32788">
      <w:pPr>
        <w:pStyle w:val="a0"/>
        <w:rPr>
          <w:rFonts w:hint="cs"/>
          <w:rtl/>
        </w:rPr>
      </w:pPr>
      <w:r>
        <w:rPr>
          <w:rFonts w:hint="cs"/>
          <w:rtl/>
        </w:rPr>
        <w:t>יש הבדל אחד קטן, ואומר לך מהו. כאשר עובר חוק בקריאה טרומית, הוא עובר לוועדה, ולווע</w:t>
      </w:r>
      <w:r>
        <w:rPr>
          <w:rFonts w:hint="cs"/>
          <w:rtl/>
        </w:rPr>
        <w:t xml:space="preserve">דה מגיעים האנשים הנוגעים לדבר  ושם הם יכולים - - - </w:t>
      </w:r>
    </w:p>
    <w:p w14:paraId="205043E3" w14:textId="77777777" w:rsidR="00000000" w:rsidRDefault="00A32788">
      <w:pPr>
        <w:pStyle w:val="a0"/>
        <w:rPr>
          <w:rFonts w:hint="cs"/>
          <w:rtl/>
        </w:rPr>
      </w:pPr>
    </w:p>
    <w:p w14:paraId="42490C9E" w14:textId="77777777" w:rsidR="00000000" w:rsidRDefault="00A32788">
      <w:pPr>
        <w:pStyle w:val="-"/>
        <w:rPr>
          <w:rtl/>
        </w:rPr>
      </w:pPr>
      <w:bookmarkStart w:id="429" w:name="FS000000490T10_05_2004_20_23_56C"/>
      <w:bookmarkEnd w:id="429"/>
      <w:r>
        <w:rPr>
          <w:rtl/>
        </w:rPr>
        <w:t>נסים זאב (ש"ס):</w:t>
      </w:r>
    </w:p>
    <w:p w14:paraId="0775E93C" w14:textId="77777777" w:rsidR="00000000" w:rsidRDefault="00A32788">
      <w:pPr>
        <w:pStyle w:val="a0"/>
        <w:rPr>
          <w:rtl/>
        </w:rPr>
      </w:pPr>
    </w:p>
    <w:p w14:paraId="5181627C" w14:textId="77777777" w:rsidR="00000000" w:rsidRDefault="00A32788">
      <w:pPr>
        <w:pStyle w:val="a0"/>
        <w:rPr>
          <w:rFonts w:hint="cs"/>
          <w:rtl/>
        </w:rPr>
      </w:pPr>
      <w:r>
        <w:rPr>
          <w:rFonts w:hint="cs"/>
          <w:rtl/>
        </w:rPr>
        <w:t>אני הייתי 15 שנה במועצת עירייה, סגן ראש עירייה, ואני רוצה לומר לך, שיש ועדת רווחה ויש ועדת חינוך ויש ועדת תרבות ויש ועדה בכל נושא ונושא. יש מכרזים ויש קניות. יש עשרות ועדות, לפחות בעיריי</w:t>
      </w:r>
      <w:r>
        <w:rPr>
          <w:rFonts w:hint="cs"/>
          <w:rtl/>
        </w:rPr>
        <w:t xml:space="preserve">ת ירושלים אני מכיר. לכן, אם יש בעיה בתברואה, ויש נושא לדיון במועצת העירייה, אתה רוצה לזמן את מנהל התברואה כדי למסור דוח במועצת העירייה? איזה מין רמת דיונים אנחנו רוצים לקיים בדיוני המועצה? </w:t>
      </w:r>
    </w:p>
    <w:p w14:paraId="6BAC1805" w14:textId="77777777" w:rsidR="00000000" w:rsidRDefault="00A32788">
      <w:pPr>
        <w:pStyle w:val="a0"/>
        <w:rPr>
          <w:rFonts w:hint="cs"/>
          <w:rtl/>
        </w:rPr>
      </w:pPr>
    </w:p>
    <w:p w14:paraId="44226403" w14:textId="77777777" w:rsidR="00000000" w:rsidRDefault="00A32788">
      <w:pPr>
        <w:pStyle w:val="a0"/>
        <w:rPr>
          <w:rFonts w:hint="cs"/>
          <w:rtl/>
        </w:rPr>
      </w:pPr>
      <w:r>
        <w:rPr>
          <w:rFonts w:hint="cs"/>
          <w:rtl/>
        </w:rPr>
        <w:t>תאמין לי, חבר הכנסת חמי דורון, אני רוצה לומר לך, אני בהתחלה חשבתי</w:t>
      </w:r>
      <w:r>
        <w:rPr>
          <w:rFonts w:hint="cs"/>
          <w:rtl/>
        </w:rPr>
        <w:t xml:space="preserve"> להימנע, אבל חשבתי יותר ויותר לעומק, שזה באמת, זה גיחוך לזמן אנשים שעובדים ברשויות מקומיות, אפילו הבכירים ביותר, שהם צריכים להתעמת במועצת העירייה ולא בוועדות. זה רלוונטי בהחלט שעובדים באים לוועדות ומתווכחים בכל נושא, אבל לא במועצת העירייה. זה בדיוק כמו שעו</w:t>
      </w:r>
      <w:r>
        <w:rPr>
          <w:rFonts w:hint="cs"/>
          <w:rtl/>
        </w:rPr>
        <w:t xml:space="preserve">בדים בכירים יתווכחו פה בכנסת ישראל. לכן אני לא רואה מקום לתמוך בהצעת החוק. </w:t>
      </w:r>
    </w:p>
    <w:p w14:paraId="7663AC04" w14:textId="77777777" w:rsidR="00000000" w:rsidRDefault="00A32788">
      <w:pPr>
        <w:pStyle w:val="a0"/>
        <w:rPr>
          <w:rFonts w:hint="cs"/>
          <w:rtl/>
        </w:rPr>
      </w:pPr>
    </w:p>
    <w:p w14:paraId="68CB08FE" w14:textId="77777777" w:rsidR="00000000" w:rsidRDefault="00A32788">
      <w:pPr>
        <w:pStyle w:val="af1"/>
        <w:rPr>
          <w:rtl/>
        </w:rPr>
      </w:pPr>
      <w:r>
        <w:rPr>
          <w:rtl/>
        </w:rPr>
        <w:t>היו"ר יולי-יואל אדלשטיין:</w:t>
      </w:r>
    </w:p>
    <w:p w14:paraId="5024D5B5" w14:textId="77777777" w:rsidR="00000000" w:rsidRDefault="00A32788">
      <w:pPr>
        <w:pStyle w:val="a0"/>
        <w:rPr>
          <w:rtl/>
        </w:rPr>
      </w:pPr>
    </w:p>
    <w:p w14:paraId="30276E00" w14:textId="77777777" w:rsidR="00000000" w:rsidRDefault="00A32788">
      <w:pPr>
        <w:pStyle w:val="a0"/>
        <w:rPr>
          <w:rFonts w:hint="cs"/>
          <w:rtl/>
        </w:rPr>
      </w:pPr>
      <w:r>
        <w:rPr>
          <w:rFonts w:hint="cs"/>
          <w:rtl/>
        </w:rPr>
        <w:t xml:space="preserve">תודה לחבר הכנסת נסים זאב. חבר הכנסת איוב קרא, בבקשה. </w:t>
      </w:r>
    </w:p>
    <w:p w14:paraId="73B3C964" w14:textId="77777777" w:rsidR="00000000" w:rsidRDefault="00A32788">
      <w:pPr>
        <w:pStyle w:val="a0"/>
        <w:rPr>
          <w:rFonts w:hint="cs"/>
          <w:rtl/>
        </w:rPr>
      </w:pPr>
    </w:p>
    <w:p w14:paraId="534207E6" w14:textId="77777777" w:rsidR="00000000" w:rsidRDefault="00A32788">
      <w:pPr>
        <w:pStyle w:val="a"/>
        <w:rPr>
          <w:rtl/>
        </w:rPr>
      </w:pPr>
      <w:bookmarkStart w:id="430" w:name="FS000000475T10_05_2004_20_25_36"/>
      <w:bookmarkStart w:id="431" w:name="_Toc80592920"/>
      <w:bookmarkEnd w:id="430"/>
      <w:r>
        <w:rPr>
          <w:rFonts w:hint="eastAsia"/>
          <w:rtl/>
        </w:rPr>
        <w:t>איוב</w:t>
      </w:r>
      <w:r>
        <w:rPr>
          <w:rtl/>
        </w:rPr>
        <w:t xml:space="preserve"> קרא (הליכוד):</w:t>
      </w:r>
      <w:bookmarkEnd w:id="431"/>
    </w:p>
    <w:p w14:paraId="2735E516" w14:textId="77777777" w:rsidR="00000000" w:rsidRDefault="00A32788">
      <w:pPr>
        <w:pStyle w:val="a0"/>
        <w:rPr>
          <w:rFonts w:hint="cs"/>
          <w:rtl/>
        </w:rPr>
      </w:pPr>
    </w:p>
    <w:p w14:paraId="59A2515C" w14:textId="77777777" w:rsidR="00000000" w:rsidRDefault="00A32788">
      <w:pPr>
        <w:pStyle w:val="a0"/>
        <w:rPr>
          <w:rFonts w:hint="cs"/>
          <w:rtl/>
        </w:rPr>
      </w:pPr>
      <w:r>
        <w:rPr>
          <w:rFonts w:hint="cs"/>
          <w:rtl/>
        </w:rPr>
        <w:t>אדוני היושב-ראש, חברי חברי הכנסת, אני חלוק בוויכוח, ידידי חבר הכנסת חמי דורון</w:t>
      </w:r>
      <w:r>
        <w:rPr>
          <w:rFonts w:hint="cs"/>
          <w:rtl/>
        </w:rPr>
        <w:t>, אני חלוק בוויכוח בינך לבין הרב נסים זאב. גם הוא צודק וגם אתה צודק, וצריך למצוא את שביל הצדק ביניכם. אני חושב שצריך להגביל את זה. לא באופן גורף. אני מבין מהצעת החוק, שאתה בעצם מבקש לזמן, אולי אני טועה בפירוש של הדברים, אתה בעצם מתכוון לזמן את כל הבכירים ש</w:t>
      </w:r>
      <w:r>
        <w:rPr>
          <w:rFonts w:hint="cs"/>
          <w:rtl/>
        </w:rPr>
        <w:t>ל העירייה לישיבת מועצת העיר, אלא אם תגיד לי לא נכון, ואילו אני חושב, בניגוד לדעתו של הרב נסים זאב - - -</w:t>
      </w:r>
    </w:p>
    <w:p w14:paraId="4318247E" w14:textId="77777777" w:rsidR="00000000" w:rsidRDefault="00A32788">
      <w:pPr>
        <w:pStyle w:val="a0"/>
        <w:rPr>
          <w:rFonts w:hint="cs"/>
          <w:rtl/>
        </w:rPr>
      </w:pPr>
    </w:p>
    <w:p w14:paraId="103CC919" w14:textId="77777777" w:rsidR="00000000" w:rsidRDefault="00A32788">
      <w:pPr>
        <w:pStyle w:val="af0"/>
        <w:rPr>
          <w:rtl/>
        </w:rPr>
      </w:pPr>
      <w:r>
        <w:rPr>
          <w:rFonts w:hint="eastAsia"/>
          <w:rtl/>
        </w:rPr>
        <w:t>נסים</w:t>
      </w:r>
      <w:r>
        <w:rPr>
          <w:rtl/>
        </w:rPr>
        <w:t xml:space="preserve"> זאב (ש"ס):</w:t>
      </w:r>
    </w:p>
    <w:p w14:paraId="06FB76F6" w14:textId="77777777" w:rsidR="00000000" w:rsidRDefault="00A32788">
      <w:pPr>
        <w:pStyle w:val="a0"/>
        <w:rPr>
          <w:rFonts w:hint="cs"/>
          <w:rtl/>
        </w:rPr>
      </w:pPr>
    </w:p>
    <w:p w14:paraId="780F7BA7" w14:textId="77777777" w:rsidR="00000000" w:rsidRDefault="00A32788">
      <w:pPr>
        <w:pStyle w:val="a0"/>
        <w:rPr>
          <w:rFonts w:hint="cs"/>
          <w:rtl/>
        </w:rPr>
      </w:pPr>
      <w:r>
        <w:rPr>
          <w:rFonts w:hint="cs"/>
          <w:rtl/>
        </w:rPr>
        <w:t>זה לא סתם לזמן, זה לתת דוח.</w:t>
      </w:r>
    </w:p>
    <w:p w14:paraId="0507B008" w14:textId="77777777" w:rsidR="00000000" w:rsidRDefault="00A32788">
      <w:pPr>
        <w:pStyle w:val="a0"/>
        <w:rPr>
          <w:rFonts w:hint="cs"/>
          <w:rtl/>
        </w:rPr>
      </w:pPr>
    </w:p>
    <w:p w14:paraId="12F8C7D9" w14:textId="77777777" w:rsidR="00000000" w:rsidRDefault="00A32788">
      <w:pPr>
        <w:pStyle w:val="-"/>
        <w:rPr>
          <w:rtl/>
        </w:rPr>
      </w:pPr>
      <w:bookmarkStart w:id="432" w:name="FS000000475T10_05_2004_20_26_43C"/>
      <w:bookmarkEnd w:id="432"/>
      <w:r>
        <w:rPr>
          <w:rtl/>
        </w:rPr>
        <w:t>איוב קרא (הליכוד):</w:t>
      </w:r>
    </w:p>
    <w:p w14:paraId="6D17985C" w14:textId="77777777" w:rsidR="00000000" w:rsidRDefault="00A32788">
      <w:pPr>
        <w:pStyle w:val="a0"/>
        <w:rPr>
          <w:rtl/>
        </w:rPr>
      </w:pPr>
    </w:p>
    <w:p w14:paraId="3D3CFB08" w14:textId="77777777" w:rsidR="00000000" w:rsidRDefault="00A32788">
      <w:pPr>
        <w:pStyle w:val="a0"/>
        <w:rPr>
          <w:rFonts w:hint="cs"/>
          <w:rtl/>
        </w:rPr>
      </w:pPr>
      <w:r>
        <w:rPr>
          <w:rFonts w:hint="cs"/>
          <w:rtl/>
        </w:rPr>
        <w:t xml:space="preserve">ברור. אין שום פסול אם ישיבת מועצת העירייה דנה, נאמר, בנושא החינוך ומנהל מחלקת החינוך </w:t>
      </w:r>
      <w:r>
        <w:rPr>
          <w:rFonts w:hint="cs"/>
          <w:rtl/>
        </w:rPr>
        <w:t xml:space="preserve">מוזמן לישיבת מועצת העירייה. ספציפית, אם הנושא הוא נושא חינוכי, בנושא הזה לא צריכה להיות בעיה, ואני לא חושב שזה דבר רע. אולי גם בשביל שיקשיב, זה גם חשוב, ואם חברי מועצת העיר ירצו ממנו תשובות, אני חושב שזה יכול להיות בהחלט חיוני. </w:t>
      </w:r>
    </w:p>
    <w:p w14:paraId="67773440" w14:textId="77777777" w:rsidR="00000000" w:rsidRDefault="00A32788">
      <w:pPr>
        <w:pStyle w:val="a0"/>
        <w:rPr>
          <w:rFonts w:hint="cs"/>
          <w:rtl/>
        </w:rPr>
      </w:pPr>
    </w:p>
    <w:p w14:paraId="631C6CFD" w14:textId="77777777" w:rsidR="00000000" w:rsidRDefault="00A32788">
      <w:pPr>
        <w:pStyle w:val="af0"/>
        <w:rPr>
          <w:rtl/>
        </w:rPr>
      </w:pPr>
      <w:r>
        <w:rPr>
          <w:rFonts w:hint="eastAsia"/>
          <w:rtl/>
        </w:rPr>
        <w:t>נסים</w:t>
      </w:r>
      <w:r>
        <w:rPr>
          <w:rtl/>
        </w:rPr>
        <w:t xml:space="preserve"> זאב (ש"ס):</w:t>
      </w:r>
    </w:p>
    <w:p w14:paraId="548E1BC5" w14:textId="77777777" w:rsidR="00000000" w:rsidRDefault="00A32788">
      <w:pPr>
        <w:pStyle w:val="a0"/>
        <w:rPr>
          <w:rFonts w:hint="cs"/>
          <w:rtl/>
        </w:rPr>
      </w:pPr>
    </w:p>
    <w:p w14:paraId="6ACC4A0D" w14:textId="77777777" w:rsidR="00000000" w:rsidRDefault="00A32788">
      <w:pPr>
        <w:pStyle w:val="a0"/>
        <w:rPr>
          <w:rFonts w:hint="cs"/>
          <w:rtl/>
        </w:rPr>
      </w:pPr>
      <w:r>
        <w:rPr>
          <w:rFonts w:hint="cs"/>
          <w:rtl/>
        </w:rPr>
        <w:t>לא מחליטי</w:t>
      </w:r>
      <w:r>
        <w:rPr>
          <w:rFonts w:hint="cs"/>
          <w:rtl/>
        </w:rPr>
        <w:t xml:space="preserve">ם על זה במועצת העירייה. </w:t>
      </w:r>
    </w:p>
    <w:p w14:paraId="3A41CDBC" w14:textId="77777777" w:rsidR="00000000" w:rsidRDefault="00A32788">
      <w:pPr>
        <w:pStyle w:val="a0"/>
        <w:rPr>
          <w:rFonts w:hint="cs"/>
          <w:rtl/>
        </w:rPr>
      </w:pPr>
    </w:p>
    <w:p w14:paraId="097E6643" w14:textId="77777777" w:rsidR="00000000" w:rsidRDefault="00A32788">
      <w:pPr>
        <w:pStyle w:val="af1"/>
        <w:rPr>
          <w:rtl/>
        </w:rPr>
      </w:pPr>
      <w:r>
        <w:rPr>
          <w:rtl/>
        </w:rPr>
        <w:t>היו"ר יולי-יואל אדלשטיין:</w:t>
      </w:r>
    </w:p>
    <w:p w14:paraId="5125DE52" w14:textId="77777777" w:rsidR="00000000" w:rsidRDefault="00A32788">
      <w:pPr>
        <w:pStyle w:val="a0"/>
        <w:rPr>
          <w:rtl/>
        </w:rPr>
      </w:pPr>
    </w:p>
    <w:p w14:paraId="34CEE2A8" w14:textId="77777777" w:rsidR="00000000" w:rsidRDefault="00A32788">
      <w:pPr>
        <w:pStyle w:val="a0"/>
        <w:rPr>
          <w:rFonts w:hint="cs"/>
          <w:rtl/>
        </w:rPr>
      </w:pPr>
      <w:r>
        <w:rPr>
          <w:rFonts w:hint="cs"/>
          <w:rtl/>
        </w:rPr>
        <w:t xml:space="preserve">כרגע חבר הכנסת איוב קרא בזכות דיבור. </w:t>
      </w:r>
    </w:p>
    <w:p w14:paraId="7FDA0BF6" w14:textId="77777777" w:rsidR="00000000" w:rsidRDefault="00A32788">
      <w:pPr>
        <w:pStyle w:val="a0"/>
        <w:rPr>
          <w:rFonts w:hint="cs"/>
          <w:rtl/>
        </w:rPr>
      </w:pPr>
    </w:p>
    <w:p w14:paraId="6B09E0C3" w14:textId="77777777" w:rsidR="00000000" w:rsidRDefault="00A32788">
      <w:pPr>
        <w:pStyle w:val="-"/>
        <w:rPr>
          <w:rtl/>
        </w:rPr>
      </w:pPr>
      <w:bookmarkStart w:id="433" w:name="FS000000475T10_05_2004_20_27_30C"/>
      <w:bookmarkEnd w:id="433"/>
      <w:r>
        <w:rPr>
          <w:rtl/>
        </w:rPr>
        <w:t>איוב קרא (הליכוד):</w:t>
      </w:r>
    </w:p>
    <w:p w14:paraId="7500978A" w14:textId="77777777" w:rsidR="00000000" w:rsidRDefault="00A32788">
      <w:pPr>
        <w:pStyle w:val="a0"/>
        <w:rPr>
          <w:rtl/>
        </w:rPr>
      </w:pPr>
    </w:p>
    <w:p w14:paraId="32C28F55" w14:textId="77777777" w:rsidR="00000000" w:rsidRDefault="00A32788">
      <w:pPr>
        <w:pStyle w:val="a0"/>
        <w:rPr>
          <w:rFonts w:hint="cs"/>
          <w:rtl/>
        </w:rPr>
      </w:pPr>
      <w:r>
        <w:rPr>
          <w:rFonts w:hint="cs"/>
          <w:rtl/>
        </w:rPr>
        <w:t>אני לא פוסל את זה, מכיוון שהכוונה פה, כמו בוועדה בעצם, להזמין את איש המקצוע שייתן הסברים, ואני לא חושב שיש בעיה; כמו שאין בעיה בוועדות שאנשי מקצ</w:t>
      </w:r>
      <w:r>
        <w:rPr>
          <w:rFonts w:hint="cs"/>
          <w:rtl/>
        </w:rPr>
        <w:t xml:space="preserve">וע מגיעים וגם מעלים בריש גלי את כל הטיעונים שלהם, אני לא חושב שיש פה בעיה קונקרטית לזמן אנשים רציניים בדרג הראשון של העירייה להסביר את מה שהם חושבים שנכון ונחוץ להסביר לנבחרי הציבור. </w:t>
      </w:r>
    </w:p>
    <w:p w14:paraId="6D016FA4" w14:textId="77777777" w:rsidR="00000000" w:rsidRDefault="00A32788">
      <w:pPr>
        <w:pStyle w:val="a0"/>
        <w:rPr>
          <w:rFonts w:hint="cs"/>
          <w:rtl/>
        </w:rPr>
      </w:pPr>
    </w:p>
    <w:p w14:paraId="6B24D685" w14:textId="77777777" w:rsidR="00000000" w:rsidRDefault="00A32788">
      <w:pPr>
        <w:pStyle w:val="a0"/>
        <w:rPr>
          <w:rFonts w:hint="cs"/>
          <w:rtl/>
        </w:rPr>
      </w:pPr>
      <w:r>
        <w:rPr>
          <w:rFonts w:hint="cs"/>
          <w:rtl/>
        </w:rPr>
        <w:t>לכן אני חושב שכדאי מאוד לחשוב שנית, רבנו נסים זאב, כדי שכולנו, אני חושב</w:t>
      </w:r>
      <w:r>
        <w:rPr>
          <w:rFonts w:hint="cs"/>
          <w:rtl/>
        </w:rPr>
        <w:t xml:space="preserve">, נלך לדרך שבה אפשר יהיה לתת גושפנקה למלחמה הזאת, שלפעמים צריך בכירים בעירייה שיסבירו לפני מועצת העיר. זה מקל על המערכת כולה ומקצר את כל ההליך, וזה חשוב מאוד. </w:t>
      </w:r>
    </w:p>
    <w:p w14:paraId="7F46948A" w14:textId="77777777" w:rsidR="00000000" w:rsidRDefault="00A32788">
      <w:pPr>
        <w:pStyle w:val="a0"/>
        <w:rPr>
          <w:rFonts w:hint="cs"/>
          <w:rtl/>
        </w:rPr>
      </w:pPr>
    </w:p>
    <w:p w14:paraId="51BD6572" w14:textId="77777777" w:rsidR="00000000" w:rsidRDefault="00A32788">
      <w:pPr>
        <w:pStyle w:val="af1"/>
        <w:rPr>
          <w:rtl/>
        </w:rPr>
      </w:pPr>
      <w:r>
        <w:rPr>
          <w:rtl/>
        </w:rPr>
        <w:t>היו"ר יולי-יואל אדלשטיין:</w:t>
      </w:r>
    </w:p>
    <w:p w14:paraId="69E9B53B" w14:textId="77777777" w:rsidR="00000000" w:rsidRDefault="00A32788">
      <w:pPr>
        <w:pStyle w:val="a0"/>
        <w:rPr>
          <w:rtl/>
        </w:rPr>
      </w:pPr>
    </w:p>
    <w:p w14:paraId="45DA8B13" w14:textId="77777777" w:rsidR="00000000" w:rsidRDefault="00A32788">
      <w:pPr>
        <w:pStyle w:val="a0"/>
        <w:rPr>
          <w:rFonts w:hint="cs"/>
          <w:rtl/>
        </w:rPr>
      </w:pPr>
      <w:r>
        <w:rPr>
          <w:rFonts w:hint="cs"/>
          <w:rtl/>
        </w:rPr>
        <w:t xml:space="preserve">תודה לחבר הכנסת קרא. חברי הכנסת אברהם בורג, עסאם מח'ול, מוחמד ברכה, </w:t>
      </w:r>
      <w:r>
        <w:rPr>
          <w:rFonts w:hint="cs"/>
          <w:rtl/>
        </w:rPr>
        <w:t xml:space="preserve">משה גפני, אחמד טיבי, מגלי והבה. תם סדר הדוברים בהצעת חוק זו. </w:t>
      </w:r>
    </w:p>
    <w:p w14:paraId="6C162E4B" w14:textId="77777777" w:rsidR="00000000" w:rsidRDefault="00A32788">
      <w:pPr>
        <w:pStyle w:val="a0"/>
        <w:rPr>
          <w:rFonts w:hint="cs"/>
          <w:rtl/>
        </w:rPr>
      </w:pPr>
    </w:p>
    <w:p w14:paraId="29FADDA5" w14:textId="77777777" w:rsidR="00000000" w:rsidRDefault="00A32788">
      <w:pPr>
        <w:pStyle w:val="a0"/>
        <w:rPr>
          <w:rFonts w:hint="cs"/>
          <w:rtl/>
        </w:rPr>
      </w:pPr>
      <w:r>
        <w:rPr>
          <w:rFonts w:hint="cs"/>
          <w:rtl/>
        </w:rPr>
        <w:t>אנחנו נעבור להצבעה. חברי הכנסת, אנחנו מצביעים על הצעת חוק לתיקון פקודת העיריות (מס' 90) (זימון בעלי תפקידים לישיבות המועצה), התשס"ד-2004, של חבר הכנסת חמי דורון וקבוצת חברי הכנסת. מי בעד? מי נג</w:t>
      </w:r>
      <w:r>
        <w:rPr>
          <w:rFonts w:hint="cs"/>
          <w:rtl/>
        </w:rPr>
        <w:t xml:space="preserve">ד? ההצבעה החלה. </w:t>
      </w:r>
    </w:p>
    <w:p w14:paraId="1815DA16" w14:textId="77777777" w:rsidR="00000000" w:rsidRDefault="00A32788">
      <w:pPr>
        <w:pStyle w:val="a0"/>
        <w:rPr>
          <w:rtl/>
        </w:rPr>
      </w:pPr>
    </w:p>
    <w:p w14:paraId="195C3AFD" w14:textId="77777777" w:rsidR="00000000" w:rsidRDefault="00A32788">
      <w:pPr>
        <w:pStyle w:val="a0"/>
        <w:rPr>
          <w:rFonts w:hint="cs"/>
          <w:rtl/>
        </w:rPr>
      </w:pPr>
    </w:p>
    <w:p w14:paraId="024FA9D8" w14:textId="77777777" w:rsidR="00000000" w:rsidRDefault="00A32788">
      <w:pPr>
        <w:pStyle w:val="ab"/>
        <w:bidi/>
        <w:rPr>
          <w:rFonts w:hint="cs"/>
          <w:rtl/>
        </w:rPr>
      </w:pPr>
      <w:r>
        <w:rPr>
          <w:rFonts w:hint="cs"/>
          <w:rtl/>
        </w:rPr>
        <w:t>הצבעה מס' 21</w:t>
      </w:r>
    </w:p>
    <w:p w14:paraId="45338435" w14:textId="77777777" w:rsidR="00000000" w:rsidRDefault="00A32788">
      <w:pPr>
        <w:pStyle w:val="a0"/>
        <w:rPr>
          <w:rFonts w:hint="cs"/>
          <w:rtl/>
        </w:rPr>
      </w:pPr>
    </w:p>
    <w:p w14:paraId="6463BCB2" w14:textId="77777777" w:rsidR="00000000" w:rsidRDefault="00A32788">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614AE888" w14:textId="77777777" w:rsidR="00000000" w:rsidRDefault="00A32788">
      <w:pPr>
        <w:pStyle w:val="ac"/>
        <w:bidi/>
        <w:rPr>
          <w:rFonts w:hint="cs"/>
          <w:rtl/>
        </w:rPr>
      </w:pPr>
      <w:r>
        <w:rPr>
          <w:rFonts w:hint="cs"/>
          <w:rtl/>
        </w:rPr>
        <w:t xml:space="preserve">נגד </w:t>
      </w:r>
      <w:r>
        <w:rPr>
          <w:rtl/>
        </w:rPr>
        <w:t>–</w:t>
      </w:r>
      <w:r>
        <w:rPr>
          <w:rFonts w:hint="cs"/>
          <w:rtl/>
        </w:rPr>
        <w:t xml:space="preserve"> 1</w:t>
      </w:r>
    </w:p>
    <w:p w14:paraId="11C78A84" w14:textId="77777777" w:rsidR="00000000" w:rsidRDefault="00A32788">
      <w:pPr>
        <w:pStyle w:val="ac"/>
        <w:bidi/>
        <w:rPr>
          <w:rFonts w:hint="cs"/>
          <w:rtl/>
        </w:rPr>
      </w:pPr>
      <w:r>
        <w:rPr>
          <w:rFonts w:hint="cs"/>
          <w:rtl/>
        </w:rPr>
        <w:t xml:space="preserve">נמנעים </w:t>
      </w:r>
      <w:r>
        <w:rPr>
          <w:rtl/>
        </w:rPr>
        <w:t>–</w:t>
      </w:r>
      <w:r>
        <w:rPr>
          <w:rFonts w:hint="cs"/>
          <w:rtl/>
        </w:rPr>
        <w:t xml:space="preserve"> אין</w:t>
      </w:r>
    </w:p>
    <w:p w14:paraId="2F19AD04" w14:textId="77777777" w:rsidR="00000000" w:rsidRDefault="00A32788">
      <w:pPr>
        <w:pStyle w:val="ad"/>
        <w:bidi/>
        <w:rPr>
          <w:rFonts w:hint="cs"/>
          <w:rtl/>
        </w:rPr>
      </w:pPr>
      <w:r>
        <w:rPr>
          <w:rFonts w:hint="cs"/>
          <w:rtl/>
        </w:rPr>
        <w:t>ההצעה להעביר את הצעת חוק לתיקון פקודת העיריות (מס' 90) (זימון בעלי תפקידים לישיבות המועצה), התשס"ד-2004, לוועדת הפנים ואיכות הסביבה נתקבלה.</w:t>
      </w:r>
    </w:p>
    <w:p w14:paraId="070F3BBD" w14:textId="77777777" w:rsidR="00000000" w:rsidRDefault="00A32788">
      <w:pPr>
        <w:pStyle w:val="a0"/>
        <w:rPr>
          <w:rFonts w:hint="cs"/>
          <w:rtl/>
        </w:rPr>
      </w:pPr>
    </w:p>
    <w:p w14:paraId="6E73677F" w14:textId="77777777" w:rsidR="00000000" w:rsidRDefault="00A32788">
      <w:pPr>
        <w:pStyle w:val="af1"/>
        <w:rPr>
          <w:rtl/>
        </w:rPr>
      </w:pPr>
      <w:r>
        <w:rPr>
          <w:rtl/>
        </w:rPr>
        <w:t>היו"ר יולי-יואל אדל</w:t>
      </w:r>
      <w:r>
        <w:rPr>
          <w:rtl/>
        </w:rPr>
        <w:t>שטיין:</w:t>
      </w:r>
    </w:p>
    <w:p w14:paraId="5C5668EC" w14:textId="77777777" w:rsidR="00000000" w:rsidRDefault="00A32788">
      <w:pPr>
        <w:pStyle w:val="a0"/>
        <w:rPr>
          <w:rtl/>
        </w:rPr>
      </w:pPr>
    </w:p>
    <w:p w14:paraId="7A041440" w14:textId="77777777" w:rsidR="00000000" w:rsidRDefault="00A32788">
      <w:pPr>
        <w:pStyle w:val="a0"/>
        <w:rPr>
          <w:rFonts w:hint="cs"/>
          <w:rtl/>
        </w:rPr>
      </w:pPr>
      <w:r>
        <w:rPr>
          <w:rFonts w:hint="cs"/>
          <w:rtl/>
        </w:rPr>
        <w:t xml:space="preserve">בעד - 7, נגד - 1, אין נמנעים. אני קובע שהצעת חוק לתיקון פקודת העיריות (מס' 90) עברה בקריאה ראשונה, ותעבור להכנה לקריאה שנייה ושלישית - בוועדת הפנים, חבר הכנסת דורון? חבר הכנסת דורון מדבר בפלאפון ולכן לא יוכל להגיב על מה ששאלתי אותו. </w:t>
      </w:r>
    </w:p>
    <w:p w14:paraId="0989D862" w14:textId="77777777" w:rsidR="00000000" w:rsidRDefault="00A32788">
      <w:pPr>
        <w:pStyle w:val="a0"/>
        <w:rPr>
          <w:rFonts w:hint="cs"/>
          <w:rtl/>
        </w:rPr>
      </w:pPr>
    </w:p>
    <w:p w14:paraId="083EE845" w14:textId="77777777" w:rsidR="00000000" w:rsidRDefault="00A32788">
      <w:pPr>
        <w:pStyle w:val="a0"/>
        <w:rPr>
          <w:rFonts w:hint="cs"/>
          <w:rtl/>
        </w:rPr>
      </w:pPr>
      <w:r>
        <w:rPr>
          <w:rFonts w:hint="cs"/>
          <w:rtl/>
        </w:rPr>
        <w:t>חברי הכנסת, ת</w:t>
      </w:r>
      <w:r>
        <w:rPr>
          <w:rFonts w:hint="cs"/>
          <w:rtl/>
        </w:rPr>
        <w:t xml:space="preserve">ם סדר-היום. הישיבה הבאה תתקיים מחר, יום שלישי, כ' באייר התשס"ד, 11 במאי 2004, בשעה 16:00. ישיבת הכנסת נעולה. </w:t>
      </w:r>
    </w:p>
    <w:p w14:paraId="7061492C" w14:textId="77777777" w:rsidR="00000000" w:rsidRDefault="00A32788">
      <w:pPr>
        <w:pStyle w:val="a0"/>
        <w:rPr>
          <w:rFonts w:hint="cs"/>
          <w:rtl/>
        </w:rPr>
      </w:pPr>
    </w:p>
    <w:p w14:paraId="5F412055" w14:textId="77777777" w:rsidR="00000000" w:rsidRDefault="00A32788">
      <w:pPr>
        <w:pStyle w:val="a0"/>
        <w:jc w:val="center"/>
        <w:rPr>
          <w:rFonts w:hint="cs"/>
          <w:rtl/>
        </w:rPr>
      </w:pPr>
      <w:r>
        <w:rPr>
          <w:rFonts w:hint="cs"/>
          <w:rtl/>
        </w:rPr>
        <w:t>הישיבה ננעלה בשעה 21:30.</w:t>
      </w:r>
    </w:p>
    <w:p w14:paraId="608246C0" w14:textId="77777777" w:rsidR="00000000" w:rsidRDefault="00A32788">
      <w:pPr>
        <w:pStyle w:val="a0"/>
        <w:rPr>
          <w:rtl/>
        </w:rPr>
      </w:pPr>
    </w:p>
    <w:p w14:paraId="00E126D8" w14:textId="77777777" w:rsidR="00000000" w:rsidRDefault="00A3278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B8A48" w14:textId="77777777" w:rsidR="00000000" w:rsidRDefault="00A32788">
      <w:r>
        <w:separator/>
      </w:r>
    </w:p>
  </w:endnote>
  <w:endnote w:type="continuationSeparator" w:id="0">
    <w:p w14:paraId="2673DEBE" w14:textId="77777777" w:rsidR="00000000" w:rsidRDefault="00A3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C2910" w14:textId="77777777" w:rsidR="00000000" w:rsidRDefault="00A3278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BDFF1" w14:textId="77777777" w:rsidR="00000000" w:rsidRDefault="00A32788">
      <w:r>
        <w:separator/>
      </w:r>
    </w:p>
  </w:footnote>
  <w:footnote w:type="continuationSeparator" w:id="0">
    <w:p w14:paraId="4C1B1758" w14:textId="77777777" w:rsidR="00000000" w:rsidRDefault="00A32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1938BB"/>
    <w:multiLevelType w:val="hybridMultilevel"/>
    <w:tmpl w:val="A3487F82"/>
    <w:lvl w:ilvl="0" w:tplc="6B78417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5751452"/>
    <w:multiLevelType w:val="hybridMultilevel"/>
    <w:tmpl w:val="2F265528"/>
    <w:lvl w:ilvl="0" w:tplc="CB7E385A">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5575_1-33.doc"/>
    <w:docVar w:name="Position" w:val="Merged1-33"/>
    <w:docVar w:name="Queue" w:val="1-33"/>
    <w:docVar w:name="SaveYN" w:val="N"/>
    <w:docVar w:name="Session" w:val="25575"/>
    <w:docVar w:name="SessionDate" w:val="10/05/04"/>
    <w:docVar w:name="SpeakersNum" w:val="0"/>
    <w:docVar w:name="StartMode" w:val="4"/>
  </w:docVars>
  <w:rsids>
    <w:rsidRoot w:val="00A32788"/>
    <w:rsid w:val="00A327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2773"/>
  <w15:chartTrackingRefBased/>
  <w15:docId w15:val="{BCCC1A71-EF52-41BD-8E4E-B816EA7F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31466</Words>
  <Characters>179360</Characters>
  <Application>Microsoft Office Word</Application>
  <DocSecurity>0</DocSecurity>
  <Lines>1494</Lines>
  <Paragraphs>420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128 מתאריך 10/05/2004</dc:title>
  <dc:subject/>
  <dc:creator>knesset</dc:creator>
  <cp:keywords/>
  <dc:description/>
  <cp:lastModifiedBy>vladimir</cp:lastModifiedBy>
  <cp:revision>2</cp:revision>
  <cp:lastPrinted>2004-08-17T14:23:00Z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04630305</vt:lpwstr>
  </property>
  <property fmtid="{D5CDD505-2E9C-101B-9397-08002B2CF9AE}" pid="4" name="SDDocDate">
    <vt:lpwstr>2005-07-26T22:10:40Z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128.000000000000</vt:lpwstr>
  </property>
  <property fmtid="{D5CDD505-2E9C-101B-9397-08002B2CF9AE}" pid="8" name="SDAuthor">
    <vt:lpwstr>דבורה אביבי</vt:lpwstr>
  </property>
  <property fmtid="{D5CDD505-2E9C-101B-9397-08002B2CF9AE}" pid="9" name="TaarichYeshiva">
    <vt:lpwstr>2004-05-10T02:00:00Z</vt:lpwstr>
  </property>
</Properties>
</file>