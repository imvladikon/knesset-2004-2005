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50511" w14:textId="77777777" w:rsidR="00000000" w:rsidRDefault="00AE271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FD03538" w14:textId="77777777" w:rsidR="00000000" w:rsidRDefault="00AE271D">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_Toc67901531 \h </w:instrText>
      </w:r>
      <w:r>
        <w:fldChar w:fldCharType="separate"/>
      </w:r>
      <w:r>
        <w:t>4</w:t>
      </w:r>
      <w:r>
        <w:fldChar w:fldCharType="end"/>
      </w:r>
    </w:p>
    <w:p w14:paraId="1196693B" w14:textId="77777777" w:rsidR="00000000" w:rsidRDefault="00AE271D">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_Toc67901532 \h </w:instrText>
      </w:r>
      <w:r>
        <w:fldChar w:fldCharType="separate"/>
      </w:r>
      <w:r>
        <w:t>4</w:t>
      </w:r>
      <w:r>
        <w:fldChar w:fldCharType="end"/>
      </w:r>
    </w:p>
    <w:p w14:paraId="524FC5A3" w14:textId="77777777" w:rsidR="00000000" w:rsidRDefault="00AE271D">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_Toc67901533 \h </w:instrText>
      </w:r>
      <w:r>
        <w:fldChar w:fldCharType="separate"/>
      </w:r>
      <w:r>
        <w:t>5</w:t>
      </w:r>
      <w:r>
        <w:fldChar w:fldCharType="end"/>
      </w:r>
    </w:p>
    <w:p w14:paraId="595DE9D0" w14:textId="77777777" w:rsidR="00000000" w:rsidRDefault="00AE2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_Toc67901534</w:instrText>
      </w:r>
      <w:r>
        <w:instrText xml:space="preserve"> \h </w:instrText>
      </w:r>
      <w:r>
        <w:fldChar w:fldCharType="separate"/>
      </w:r>
      <w:r>
        <w:t>5</w:t>
      </w:r>
      <w:r>
        <w:fldChar w:fldCharType="end"/>
      </w:r>
    </w:p>
    <w:p w14:paraId="02DFA41D" w14:textId="77777777" w:rsidR="00000000" w:rsidRDefault="00AE271D">
      <w:pPr>
        <w:pStyle w:val="TOC1"/>
        <w:tabs>
          <w:tab w:val="right" w:leader="dot" w:pos="8296"/>
        </w:tabs>
        <w:rPr>
          <w:rFonts w:ascii="Times New Roman" w:hAnsi="Times New Roman" w:cs="Times New Roman"/>
          <w:sz w:val="24"/>
          <w:szCs w:val="24"/>
        </w:rPr>
      </w:pPr>
      <w:r>
        <w:rPr>
          <w:rtl/>
        </w:rPr>
        <w:t>הצעות סיעות העבודה-מימד, מרצ</w:t>
      </w:r>
      <w:r>
        <w:t>—</w:t>
      </w:r>
      <w:r>
        <w:rPr>
          <w:rtl/>
        </w:rPr>
        <w:t>חד"ש-תע"ל</w:t>
      </w:r>
      <w:r>
        <w:t>—</w:t>
      </w:r>
      <w:r>
        <w:rPr>
          <w:rtl/>
        </w:rPr>
        <w:t xml:space="preserve">בל"ד, ש"ס ורע"ם </w:t>
      </w:r>
      <w:r>
        <w:t xml:space="preserve"> </w:t>
      </w:r>
      <w:r>
        <w:rPr>
          <w:rtl/>
        </w:rPr>
        <w:t>להביע אי-אמון בממשלה בשל:</w:t>
      </w:r>
      <w:r>
        <w:tab/>
      </w:r>
      <w:r>
        <w:fldChar w:fldCharType="begin"/>
      </w:r>
      <w:r>
        <w:instrText xml:space="preserve"> PAGEREF _Toc67901535 \h </w:instrText>
      </w:r>
      <w:r>
        <w:fldChar w:fldCharType="separate"/>
      </w:r>
      <w:r>
        <w:t>7</w:t>
      </w:r>
      <w:r>
        <w:fldChar w:fldCharType="end"/>
      </w:r>
    </w:p>
    <w:p w14:paraId="58A78DF4" w14:textId="77777777" w:rsidR="00000000" w:rsidRDefault="00AE271D">
      <w:pPr>
        <w:pStyle w:val="TOC1"/>
        <w:tabs>
          <w:tab w:val="right" w:leader="dot" w:pos="8296"/>
        </w:tabs>
        <w:rPr>
          <w:rFonts w:ascii="Times New Roman" w:hAnsi="Times New Roman" w:cs="Times New Roman"/>
          <w:sz w:val="24"/>
          <w:szCs w:val="24"/>
        </w:rPr>
      </w:pPr>
      <w:r>
        <w:rPr>
          <w:rtl/>
        </w:rPr>
        <w:t>א. המשך העברת כספים להתנחלויות</w:t>
      </w:r>
      <w:r>
        <w:t xml:space="preserve">;  </w:t>
      </w:r>
      <w:r>
        <w:rPr>
          <w:rtl/>
        </w:rPr>
        <w:t>ב. עמדת ראש הממשלה בנושא ההתנתקות;</w:t>
      </w:r>
      <w:r>
        <w:tab/>
      </w:r>
      <w:r>
        <w:fldChar w:fldCharType="begin"/>
      </w:r>
      <w:r>
        <w:instrText xml:space="preserve"> PAGEREF _Toc67901536 \h </w:instrText>
      </w:r>
      <w:r>
        <w:fldChar w:fldCharType="separate"/>
      </w:r>
      <w:r>
        <w:t>7</w:t>
      </w:r>
      <w:r>
        <w:fldChar w:fldCharType="end"/>
      </w:r>
    </w:p>
    <w:p w14:paraId="2EFDA3EF" w14:textId="77777777" w:rsidR="00000000" w:rsidRDefault="00AE271D">
      <w:pPr>
        <w:pStyle w:val="TOC1"/>
        <w:tabs>
          <w:tab w:val="right" w:leader="dot" w:pos="8296"/>
        </w:tabs>
        <w:rPr>
          <w:rFonts w:ascii="Times New Roman" w:hAnsi="Times New Roman" w:cs="Times New Roman"/>
          <w:sz w:val="24"/>
          <w:szCs w:val="24"/>
        </w:rPr>
      </w:pPr>
      <w:r>
        <w:rPr>
          <w:rtl/>
        </w:rPr>
        <w:t>ג. הפרסומים בדבר קריאתו של השר אלון</w:t>
      </w:r>
      <w:r>
        <w:rPr>
          <w:rtl/>
        </w:rPr>
        <w:t xml:space="preserve"> למיסיונרים נוצרים </w:t>
      </w:r>
      <w:r>
        <w:t xml:space="preserve"> </w:t>
      </w:r>
      <w:r>
        <w:rPr>
          <w:rtl/>
        </w:rPr>
        <w:t>להעביר את המוסלמים אל "האור והנאורות של הנצרות"</w:t>
      </w:r>
      <w:r>
        <w:tab/>
      </w:r>
      <w:r>
        <w:fldChar w:fldCharType="begin"/>
      </w:r>
      <w:r>
        <w:instrText xml:space="preserve"> PAGEREF _Toc67901537 \h </w:instrText>
      </w:r>
      <w:r>
        <w:fldChar w:fldCharType="separate"/>
      </w:r>
      <w:r>
        <w:t>7</w:t>
      </w:r>
      <w:r>
        <w:fldChar w:fldCharType="end"/>
      </w:r>
    </w:p>
    <w:p w14:paraId="5386CD95" w14:textId="77777777" w:rsidR="00000000" w:rsidRDefault="00AE271D">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_Toc67901538 \h </w:instrText>
      </w:r>
      <w:r>
        <w:fldChar w:fldCharType="separate"/>
      </w:r>
      <w:r>
        <w:t>7</w:t>
      </w:r>
      <w:r>
        <w:fldChar w:fldCharType="end"/>
      </w:r>
    </w:p>
    <w:p w14:paraId="7589AB16" w14:textId="77777777" w:rsidR="00000000" w:rsidRDefault="00AE271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_Toc67901539 \h </w:instrText>
      </w:r>
      <w:r>
        <w:fldChar w:fldCharType="separate"/>
      </w:r>
      <w:r>
        <w:t>13</w:t>
      </w:r>
      <w:r>
        <w:fldChar w:fldCharType="end"/>
      </w:r>
    </w:p>
    <w:p w14:paraId="3D7562A7" w14:textId="77777777" w:rsidR="00000000" w:rsidRDefault="00AE271D">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_Toc67901540 \h </w:instrText>
      </w:r>
      <w:r>
        <w:fldChar w:fldCharType="separate"/>
      </w:r>
      <w:r>
        <w:t>16</w:t>
      </w:r>
      <w:r>
        <w:fldChar w:fldCharType="end"/>
      </w:r>
    </w:p>
    <w:p w14:paraId="5B567DA7" w14:textId="77777777" w:rsidR="00000000" w:rsidRDefault="00AE271D">
      <w:pPr>
        <w:pStyle w:val="TOC2"/>
        <w:tabs>
          <w:tab w:val="right" w:leader="dot" w:pos="8296"/>
        </w:tabs>
        <w:ind w:right="0"/>
        <w:rPr>
          <w:rFonts w:ascii="Times New Roman" w:hAnsi="Times New Roman" w:cs="Times New Roman"/>
          <w:sz w:val="24"/>
          <w:szCs w:val="24"/>
        </w:rPr>
      </w:pPr>
      <w:r>
        <w:rPr>
          <w:rtl/>
        </w:rPr>
        <w:t>ה</w:t>
      </w:r>
      <w:r>
        <w:rPr>
          <w:rtl/>
        </w:rPr>
        <w:t>שר</w:t>
      </w:r>
      <w:r>
        <w:t xml:space="preserve"> </w:t>
      </w:r>
      <w:r>
        <w:rPr>
          <w:rtl/>
        </w:rPr>
        <w:t>גדעון עזרא:</w:t>
      </w:r>
      <w:r>
        <w:tab/>
      </w:r>
      <w:r>
        <w:fldChar w:fldCharType="begin"/>
      </w:r>
      <w:r>
        <w:instrText xml:space="preserve"> PAGEREF _Toc67901541 \h </w:instrText>
      </w:r>
      <w:r>
        <w:fldChar w:fldCharType="separate"/>
      </w:r>
      <w:r>
        <w:t>21</w:t>
      </w:r>
      <w:r>
        <w:fldChar w:fldCharType="end"/>
      </w:r>
    </w:p>
    <w:p w14:paraId="201F5978" w14:textId="77777777" w:rsidR="00000000" w:rsidRDefault="00AE271D">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_Toc67901542 \h </w:instrText>
      </w:r>
      <w:r>
        <w:fldChar w:fldCharType="separate"/>
      </w:r>
      <w:r>
        <w:t>27</w:t>
      </w:r>
      <w:r>
        <w:fldChar w:fldCharType="end"/>
      </w:r>
    </w:p>
    <w:p w14:paraId="6DB81659" w14:textId="77777777" w:rsidR="00000000" w:rsidRDefault="00AE271D">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_Toc67901543 \h </w:instrText>
      </w:r>
      <w:r>
        <w:fldChar w:fldCharType="separate"/>
      </w:r>
      <w:r>
        <w:t>36</w:t>
      </w:r>
      <w:r>
        <w:fldChar w:fldCharType="end"/>
      </w:r>
    </w:p>
    <w:p w14:paraId="4A3E58A8" w14:textId="77777777" w:rsidR="00000000" w:rsidRDefault="00AE271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_Toc67901544 \h </w:instrText>
      </w:r>
      <w:r>
        <w:fldChar w:fldCharType="separate"/>
      </w:r>
      <w:r>
        <w:t>39</w:t>
      </w:r>
      <w:r>
        <w:fldChar w:fldCharType="end"/>
      </w:r>
    </w:p>
    <w:p w14:paraId="54DBF67A" w14:textId="77777777" w:rsidR="00000000" w:rsidRDefault="00AE271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_Toc67901545 \h </w:instrText>
      </w:r>
      <w:r>
        <w:fldChar w:fldCharType="separate"/>
      </w:r>
      <w:r>
        <w:t>42</w:t>
      </w:r>
      <w:r>
        <w:fldChar w:fldCharType="end"/>
      </w:r>
    </w:p>
    <w:p w14:paraId="158B912C" w14:textId="77777777" w:rsidR="00000000" w:rsidRDefault="00AE271D">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_Toc67901546 \h </w:instrText>
      </w:r>
      <w:r>
        <w:fldChar w:fldCharType="separate"/>
      </w:r>
      <w:r>
        <w:t>45</w:t>
      </w:r>
      <w:r>
        <w:fldChar w:fldCharType="end"/>
      </w:r>
    </w:p>
    <w:p w14:paraId="264CF936" w14:textId="77777777" w:rsidR="00000000" w:rsidRDefault="00AE271D">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_Toc67901547 \h </w:instrText>
      </w:r>
      <w:r>
        <w:fldChar w:fldCharType="separate"/>
      </w:r>
      <w:r>
        <w:t>49</w:t>
      </w:r>
      <w:r>
        <w:fldChar w:fldCharType="end"/>
      </w:r>
    </w:p>
    <w:p w14:paraId="7201573E" w14:textId="77777777" w:rsidR="00000000" w:rsidRDefault="00AE271D">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_Toc67901548 \h </w:instrText>
      </w:r>
      <w:r>
        <w:fldChar w:fldCharType="separate"/>
      </w:r>
      <w:r>
        <w:t>51</w:t>
      </w:r>
      <w:r>
        <w:fldChar w:fldCharType="end"/>
      </w:r>
    </w:p>
    <w:p w14:paraId="387CE26E" w14:textId="77777777" w:rsidR="00000000" w:rsidRDefault="00AE271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_Toc67901549 \h </w:instrText>
      </w:r>
      <w:r>
        <w:fldChar w:fldCharType="separate"/>
      </w:r>
      <w:r>
        <w:t>52</w:t>
      </w:r>
      <w:r>
        <w:fldChar w:fldCharType="end"/>
      </w:r>
    </w:p>
    <w:p w14:paraId="2A076802" w14:textId="77777777" w:rsidR="00000000" w:rsidRDefault="00AE271D">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w:instrText>
      </w:r>
      <w:r>
        <w:instrText xml:space="preserve">c67901550 \h </w:instrText>
      </w:r>
      <w:r>
        <w:fldChar w:fldCharType="separate"/>
      </w:r>
      <w:r>
        <w:t>52</w:t>
      </w:r>
      <w:r>
        <w:fldChar w:fldCharType="end"/>
      </w:r>
    </w:p>
    <w:p w14:paraId="792DEA97" w14:textId="77777777" w:rsidR="00000000" w:rsidRDefault="00AE271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_Toc67901551 \h </w:instrText>
      </w:r>
      <w:r>
        <w:fldChar w:fldCharType="separate"/>
      </w:r>
      <w:r>
        <w:t>53</w:t>
      </w:r>
      <w:r>
        <w:fldChar w:fldCharType="end"/>
      </w:r>
    </w:p>
    <w:p w14:paraId="718DA933" w14:textId="77777777" w:rsidR="00000000" w:rsidRDefault="00AE271D">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_Toc67901552 \h </w:instrText>
      </w:r>
      <w:r>
        <w:fldChar w:fldCharType="separate"/>
      </w:r>
      <w:r>
        <w:t>55</w:t>
      </w:r>
      <w:r>
        <w:fldChar w:fldCharType="end"/>
      </w:r>
    </w:p>
    <w:p w14:paraId="62A0FD97" w14:textId="77777777" w:rsidR="00000000" w:rsidRDefault="00AE2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_Toc67901553 \h </w:instrText>
      </w:r>
      <w:r>
        <w:fldChar w:fldCharType="separate"/>
      </w:r>
      <w:r>
        <w:t>56</w:t>
      </w:r>
      <w:r>
        <w:fldChar w:fldCharType="end"/>
      </w:r>
    </w:p>
    <w:p w14:paraId="552D71A1" w14:textId="77777777" w:rsidR="00000000" w:rsidRDefault="00AE271D">
      <w:pPr>
        <w:pStyle w:val="TOC1"/>
        <w:tabs>
          <w:tab w:val="right" w:leader="dot" w:pos="8296"/>
        </w:tabs>
        <w:rPr>
          <w:rFonts w:ascii="Times New Roman" w:hAnsi="Times New Roman" w:cs="Times New Roman"/>
          <w:sz w:val="24"/>
          <w:szCs w:val="24"/>
        </w:rPr>
      </w:pPr>
      <w:r>
        <w:rPr>
          <w:rtl/>
        </w:rPr>
        <w:t>ישיבה מיוחדת לציון שנת ה-800 לפטירת הרמב"ם</w:t>
      </w:r>
      <w:r>
        <w:tab/>
      </w:r>
      <w:r>
        <w:fldChar w:fldCharType="begin"/>
      </w:r>
      <w:r>
        <w:instrText xml:space="preserve"> PAGEREF _Toc6790</w:instrText>
      </w:r>
      <w:r>
        <w:instrText xml:space="preserve">1554 \h </w:instrText>
      </w:r>
      <w:r>
        <w:fldChar w:fldCharType="separate"/>
      </w:r>
      <w:r>
        <w:t>59</w:t>
      </w:r>
      <w:r>
        <w:fldChar w:fldCharType="end"/>
      </w:r>
    </w:p>
    <w:p w14:paraId="4B6D1D48" w14:textId="77777777" w:rsidR="00000000" w:rsidRDefault="00AE271D">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_Toc67901555 \h </w:instrText>
      </w:r>
      <w:r>
        <w:fldChar w:fldCharType="separate"/>
      </w:r>
      <w:r>
        <w:t>60</w:t>
      </w:r>
      <w:r>
        <w:fldChar w:fldCharType="end"/>
      </w:r>
    </w:p>
    <w:p w14:paraId="34092D4C" w14:textId="77777777" w:rsidR="00000000" w:rsidRDefault="00AE271D">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_Toc67901556 \h </w:instrText>
      </w:r>
      <w:r>
        <w:fldChar w:fldCharType="separate"/>
      </w:r>
      <w:r>
        <w:t>62</w:t>
      </w:r>
      <w:r>
        <w:fldChar w:fldCharType="end"/>
      </w:r>
    </w:p>
    <w:p w14:paraId="5F1B83CA" w14:textId="77777777" w:rsidR="00000000" w:rsidRDefault="00AE271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_Toc67901557 \h </w:instrText>
      </w:r>
      <w:r>
        <w:fldChar w:fldCharType="separate"/>
      </w:r>
      <w:r>
        <w:t>64</w:t>
      </w:r>
      <w:r>
        <w:fldChar w:fldCharType="end"/>
      </w:r>
    </w:p>
    <w:p w14:paraId="3D9BCBA7" w14:textId="77777777" w:rsidR="00000000" w:rsidRDefault="00AE271D">
      <w:pPr>
        <w:pStyle w:val="TOC2"/>
        <w:tabs>
          <w:tab w:val="right" w:leader="dot" w:pos="8296"/>
        </w:tabs>
        <w:ind w:right="0"/>
        <w:rPr>
          <w:rFonts w:ascii="Times New Roman" w:hAnsi="Times New Roman" w:cs="Times New Roman"/>
          <w:sz w:val="24"/>
          <w:szCs w:val="24"/>
        </w:rPr>
      </w:pPr>
      <w:r>
        <w:rPr>
          <w:rtl/>
        </w:rPr>
        <w:t>יצחק לוי</w:t>
      </w:r>
      <w:r>
        <w:t xml:space="preserve"> (</w:t>
      </w:r>
      <w:r>
        <w:rPr>
          <w:rtl/>
        </w:rPr>
        <w:t>מפד"ל)</w:t>
      </w:r>
      <w:r>
        <w:t>:</w:t>
      </w:r>
      <w:r>
        <w:tab/>
      </w:r>
      <w:r>
        <w:fldChar w:fldCharType="begin"/>
      </w:r>
      <w:r>
        <w:instrText xml:space="preserve"> PAGEREF _Toc67901558 \h </w:instrText>
      </w:r>
      <w:r>
        <w:fldChar w:fldCharType="separate"/>
      </w:r>
      <w:r>
        <w:t>68</w:t>
      </w:r>
      <w:r>
        <w:fldChar w:fldCharType="end"/>
      </w:r>
    </w:p>
    <w:p w14:paraId="1CE09565" w14:textId="77777777" w:rsidR="00000000" w:rsidRDefault="00AE271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w:t>
      </w:r>
      <w:r>
        <w:rPr>
          <w:rtl/>
        </w:rPr>
        <w:t>ד (מרצ):</w:t>
      </w:r>
      <w:r>
        <w:tab/>
      </w:r>
      <w:r>
        <w:fldChar w:fldCharType="begin"/>
      </w:r>
      <w:r>
        <w:instrText xml:space="preserve"> PAGEREF _Toc67901559 \h </w:instrText>
      </w:r>
      <w:r>
        <w:fldChar w:fldCharType="separate"/>
      </w:r>
      <w:r>
        <w:t>70</w:t>
      </w:r>
      <w:r>
        <w:fldChar w:fldCharType="end"/>
      </w:r>
    </w:p>
    <w:p w14:paraId="6ED0015B" w14:textId="77777777" w:rsidR="00000000" w:rsidRDefault="00AE271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_Toc67901560 \h </w:instrText>
      </w:r>
      <w:r>
        <w:fldChar w:fldCharType="separate"/>
      </w:r>
      <w:r>
        <w:t>73</w:t>
      </w:r>
      <w:r>
        <w:fldChar w:fldCharType="end"/>
      </w:r>
    </w:p>
    <w:p w14:paraId="3CD0ECB5" w14:textId="77777777" w:rsidR="00000000" w:rsidRDefault="00AE271D">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_Toc67901561 \h </w:instrText>
      </w:r>
      <w:r>
        <w:fldChar w:fldCharType="separate"/>
      </w:r>
      <w:r>
        <w:t>77</w:t>
      </w:r>
      <w:r>
        <w:fldChar w:fldCharType="end"/>
      </w:r>
    </w:p>
    <w:p w14:paraId="36159DEB" w14:textId="77777777" w:rsidR="00000000" w:rsidRDefault="00AE2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_Toc67901562 \h </w:instrText>
      </w:r>
      <w:r>
        <w:fldChar w:fldCharType="separate"/>
      </w:r>
      <w:r>
        <w:t>77</w:t>
      </w:r>
      <w:r>
        <w:fldChar w:fldCharType="end"/>
      </w:r>
    </w:p>
    <w:p w14:paraId="765802C1" w14:textId="77777777" w:rsidR="00000000" w:rsidRDefault="00AE271D">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_Toc679015</w:instrText>
      </w:r>
      <w:r>
        <w:instrText xml:space="preserve">63 \h </w:instrText>
      </w:r>
      <w:r>
        <w:fldChar w:fldCharType="separate"/>
      </w:r>
      <w:r>
        <w:t>78</w:t>
      </w:r>
      <w:r>
        <w:fldChar w:fldCharType="end"/>
      </w:r>
    </w:p>
    <w:p w14:paraId="296EA3C5" w14:textId="77777777" w:rsidR="00000000" w:rsidRDefault="00AE271D">
      <w:pPr>
        <w:pStyle w:val="TOC1"/>
        <w:tabs>
          <w:tab w:val="right" w:leader="dot" w:pos="8296"/>
        </w:tabs>
        <w:rPr>
          <w:rFonts w:ascii="Times New Roman" w:hAnsi="Times New Roman" w:cs="Times New Roman"/>
          <w:sz w:val="24"/>
          <w:szCs w:val="24"/>
        </w:rPr>
      </w:pPr>
      <w:r>
        <w:lastRenderedPageBreak/>
        <w:t xml:space="preserve">1026. </w:t>
      </w:r>
      <w:r>
        <w:rPr>
          <w:rtl/>
        </w:rPr>
        <w:t>שיגור אסטרונאוט לחלל</w:t>
      </w:r>
      <w:r>
        <w:tab/>
      </w:r>
      <w:r>
        <w:fldChar w:fldCharType="begin"/>
      </w:r>
      <w:r>
        <w:instrText xml:space="preserve"> PAGEREF _Toc67901564 \h </w:instrText>
      </w:r>
      <w:r>
        <w:fldChar w:fldCharType="separate"/>
      </w:r>
      <w:r>
        <w:t>78</w:t>
      </w:r>
      <w:r>
        <w:fldChar w:fldCharType="end"/>
      </w:r>
    </w:p>
    <w:p w14:paraId="148D8793" w14:textId="77777777" w:rsidR="00000000" w:rsidRDefault="00AE271D">
      <w:pPr>
        <w:pStyle w:val="TOC2"/>
        <w:tabs>
          <w:tab w:val="right" w:leader="dot" w:pos="8296"/>
        </w:tabs>
        <w:ind w:right="0"/>
        <w:rPr>
          <w:rFonts w:ascii="Times New Roman" w:hAnsi="Times New Roman" w:cs="Times New Roman"/>
          <w:sz w:val="24"/>
          <w:szCs w:val="24"/>
        </w:rPr>
      </w:pPr>
      <w:r>
        <w:rPr>
          <w:rtl/>
        </w:rPr>
        <w:t>שר המדע והטכנולוגיה אליעזר זנדברג:</w:t>
      </w:r>
      <w:r>
        <w:tab/>
      </w:r>
      <w:r>
        <w:fldChar w:fldCharType="begin"/>
      </w:r>
      <w:r>
        <w:instrText xml:space="preserve"> PAGEREF _Toc67901565 \h </w:instrText>
      </w:r>
      <w:r>
        <w:fldChar w:fldCharType="separate"/>
      </w:r>
      <w:r>
        <w:t>80</w:t>
      </w:r>
      <w:r>
        <w:fldChar w:fldCharType="end"/>
      </w:r>
    </w:p>
    <w:p w14:paraId="1496BF10" w14:textId="77777777" w:rsidR="00000000" w:rsidRDefault="00AE271D">
      <w:pPr>
        <w:pStyle w:val="TOC1"/>
        <w:tabs>
          <w:tab w:val="right" w:leader="dot" w:pos="8296"/>
        </w:tabs>
        <w:rPr>
          <w:rFonts w:ascii="Times New Roman" w:hAnsi="Times New Roman" w:cs="Times New Roman"/>
          <w:sz w:val="24"/>
          <w:szCs w:val="24"/>
        </w:rPr>
      </w:pPr>
      <w:r>
        <w:t xml:space="preserve">1054. </w:t>
      </w:r>
      <w:r>
        <w:rPr>
          <w:rtl/>
        </w:rPr>
        <w:t>מרכז המחקר והפיתוח האזורי בגוש-קטיף</w:t>
      </w:r>
      <w:r>
        <w:t xml:space="preserve"> </w:t>
      </w:r>
      <w:r>
        <w:rPr>
          <w:rtl/>
        </w:rPr>
        <w:t>לחקר מדבריות החוף</w:t>
      </w:r>
      <w:r>
        <w:tab/>
      </w:r>
      <w:r>
        <w:fldChar w:fldCharType="begin"/>
      </w:r>
      <w:r>
        <w:instrText xml:space="preserve"> PAGEREF _Toc67901566 \h </w:instrText>
      </w:r>
      <w:r>
        <w:fldChar w:fldCharType="separate"/>
      </w:r>
      <w:r>
        <w:t>81</w:t>
      </w:r>
      <w:r>
        <w:fldChar w:fldCharType="end"/>
      </w:r>
    </w:p>
    <w:p w14:paraId="762C862D" w14:textId="77777777" w:rsidR="00000000" w:rsidRDefault="00AE271D">
      <w:pPr>
        <w:pStyle w:val="TOC1"/>
        <w:tabs>
          <w:tab w:val="right" w:leader="dot" w:pos="8296"/>
        </w:tabs>
        <w:rPr>
          <w:rFonts w:ascii="Times New Roman" w:hAnsi="Times New Roman" w:cs="Times New Roman"/>
          <w:sz w:val="24"/>
          <w:szCs w:val="24"/>
        </w:rPr>
      </w:pPr>
      <w:r>
        <w:rPr>
          <w:rtl/>
        </w:rPr>
        <w:t>מסמכים שהונחו על שולחן הכנ</w:t>
      </w:r>
      <w:r>
        <w:rPr>
          <w:rtl/>
        </w:rPr>
        <w:t>סת</w:t>
      </w:r>
      <w:r>
        <w:tab/>
      </w:r>
      <w:r>
        <w:fldChar w:fldCharType="begin"/>
      </w:r>
      <w:r>
        <w:instrText xml:space="preserve"> PAGEREF _Toc67901567 \h </w:instrText>
      </w:r>
      <w:r>
        <w:fldChar w:fldCharType="separate"/>
      </w:r>
      <w:r>
        <w:t>83</w:t>
      </w:r>
      <w:r>
        <w:fldChar w:fldCharType="end"/>
      </w:r>
    </w:p>
    <w:p w14:paraId="2524637C" w14:textId="77777777" w:rsidR="00000000" w:rsidRDefault="00AE271D">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_Toc67901568 \h </w:instrText>
      </w:r>
      <w:r>
        <w:fldChar w:fldCharType="separate"/>
      </w:r>
      <w:r>
        <w:t>83</w:t>
      </w:r>
      <w:r>
        <w:fldChar w:fldCharType="end"/>
      </w:r>
    </w:p>
    <w:p w14:paraId="00095EB2" w14:textId="77777777" w:rsidR="00000000" w:rsidRDefault="00AE271D">
      <w:pPr>
        <w:pStyle w:val="TOC1"/>
        <w:tabs>
          <w:tab w:val="right" w:leader="dot" w:pos="8296"/>
        </w:tabs>
        <w:rPr>
          <w:rFonts w:ascii="Times New Roman" w:hAnsi="Times New Roman" w:cs="Times New Roman"/>
          <w:sz w:val="24"/>
          <w:szCs w:val="24"/>
        </w:rPr>
      </w:pPr>
      <w:r>
        <w:rPr>
          <w:rtl/>
        </w:rPr>
        <w:t>הצעת חוק יום הזיכרון לחללי מערכות ישראל ויום העצמאות</w:t>
      </w:r>
      <w:r>
        <w:t xml:space="preserve">  (</w:t>
      </w:r>
      <w:r>
        <w:rPr>
          <w:rtl/>
        </w:rPr>
        <w:t>תיקוני חקיקה) (דחיית מועדים), התשס"ד-2004</w:t>
      </w:r>
      <w:r>
        <w:tab/>
      </w:r>
      <w:r>
        <w:fldChar w:fldCharType="begin"/>
      </w:r>
      <w:r>
        <w:instrText xml:space="preserve"> PAGEREF _Toc67901569 \h </w:instrText>
      </w:r>
      <w:r>
        <w:fldChar w:fldCharType="separate"/>
      </w:r>
      <w:r>
        <w:t>83</w:t>
      </w:r>
      <w:r>
        <w:fldChar w:fldCharType="end"/>
      </w:r>
    </w:p>
    <w:p w14:paraId="0282938E" w14:textId="77777777" w:rsidR="00000000" w:rsidRDefault="00AE271D">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_Toc67901570 </w:instrText>
      </w:r>
      <w:r>
        <w:instrText xml:space="preserve">\h </w:instrText>
      </w:r>
      <w:r>
        <w:fldChar w:fldCharType="separate"/>
      </w:r>
      <w:r>
        <w:t>83</w:t>
      </w:r>
      <w:r>
        <w:fldChar w:fldCharType="end"/>
      </w:r>
    </w:p>
    <w:p w14:paraId="66636D9A" w14:textId="77777777" w:rsidR="00000000" w:rsidRDefault="00AE271D">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_Toc67901571 \h </w:instrText>
      </w:r>
      <w:r>
        <w:fldChar w:fldCharType="separate"/>
      </w:r>
      <w:r>
        <w:t>83</w:t>
      </w:r>
      <w:r>
        <w:fldChar w:fldCharType="end"/>
      </w:r>
    </w:p>
    <w:p w14:paraId="0F708B3A" w14:textId="77777777" w:rsidR="00000000" w:rsidRDefault="00AE271D">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_Toc67901572 \h </w:instrText>
      </w:r>
      <w:r>
        <w:fldChar w:fldCharType="separate"/>
      </w:r>
      <w:r>
        <w:t>84</w:t>
      </w:r>
      <w:r>
        <w:fldChar w:fldCharType="end"/>
      </w:r>
    </w:p>
    <w:p w14:paraId="6B99EF02" w14:textId="77777777" w:rsidR="00000000" w:rsidRDefault="00AE271D">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_Toc67901573 \h </w:instrText>
      </w:r>
      <w:r>
        <w:fldChar w:fldCharType="separate"/>
      </w:r>
      <w:r>
        <w:t>85</w:t>
      </w:r>
      <w:r>
        <w:fldChar w:fldCharType="end"/>
      </w:r>
    </w:p>
    <w:p w14:paraId="0B730FBF" w14:textId="77777777" w:rsidR="00000000" w:rsidRDefault="00AE2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_Toc67901574 \h </w:instrText>
      </w:r>
      <w:r>
        <w:fldChar w:fldCharType="separate"/>
      </w:r>
      <w:r>
        <w:t>86</w:t>
      </w:r>
      <w:r>
        <w:fldChar w:fldCharType="end"/>
      </w:r>
    </w:p>
    <w:p w14:paraId="582FDB24" w14:textId="77777777" w:rsidR="00000000" w:rsidRDefault="00AE2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w:t>
      </w:r>
      <w:r>
        <w:rPr>
          <w:rtl/>
        </w:rPr>
        <w:t>"ם):</w:t>
      </w:r>
      <w:r>
        <w:tab/>
      </w:r>
      <w:r>
        <w:fldChar w:fldCharType="begin"/>
      </w:r>
      <w:r>
        <w:instrText xml:space="preserve"> PAGEREF _Toc67901575 \h </w:instrText>
      </w:r>
      <w:r>
        <w:fldChar w:fldCharType="separate"/>
      </w:r>
      <w:r>
        <w:t>86</w:t>
      </w:r>
      <w:r>
        <w:fldChar w:fldCharType="end"/>
      </w:r>
    </w:p>
    <w:p w14:paraId="3EF6DC3B" w14:textId="77777777" w:rsidR="00000000" w:rsidRDefault="00AE271D">
      <w:pPr>
        <w:pStyle w:val="TOC1"/>
        <w:tabs>
          <w:tab w:val="right" w:leader="dot" w:pos="8296"/>
        </w:tabs>
        <w:rPr>
          <w:rFonts w:ascii="Times New Roman" w:hAnsi="Times New Roman" w:cs="Times New Roman"/>
          <w:sz w:val="24"/>
          <w:szCs w:val="24"/>
        </w:rPr>
      </w:pPr>
      <w:r>
        <w:rPr>
          <w:rtl/>
        </w:rPr>
        <w:t xml:space="preserve">הצעת חוק הממשלה (תיקון מס' 3) (ביטול הודעה לכנסת </w:t>
      </w:r>
      <w:r>
        <w:t xml:space="preserve"> </w:t>
      </w:r>
      <w:r>
        <w:rPr>
          <w:rtl/>
        </w:rPr>
        <w:t>על מילוי מקום של שר), התשס"ד-2004</w:t>
      </w:r>
      <w:r>
        <w:tab/>
      </w:r>
      <w:r>
        <w:fldChar w:fldCharType="begin"/>
      </w:r>
      <w:r>
        <w:instrText xml:space="preserve"> PAGEREF _Toc67901576 \h </w:instrText>
      </w:r>
      <w:r>
        <w:fldChar w:fldCharType="separate"/>
      </w:r>
      <w:r>
        <w:t>88</w:t>
      </w:r>
      <w:r>
        <w:fldChar w:fldCharType="end"/>
      </w:r>
    </w:p>
    <w:p w14:paraId="1F6B8958" w14:textId="77777777" w:rsidR="00000000" w:rsidRDefault="00AE271D">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_Toc67901577 \h </w:instrText>
      </w:r>
      <w:r>
        <w:fldChar w:fldCharType="separate"/>
      </w:r>
      <w:r>
        <w:t>88</w:t>
      </w:r>
      <w:r>
        <w:fldChar w:fldCharType="end"/>
      </w:r>
    </w:p>
    <w:p w14:paraId="7B80BA80" w14:textId="77777777" w:rsidR="00000000" w:rsidRDefault="00AE271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_Toc67901578 \h </w:instrText>
      </w:r>
      <w:r>
        <w:fldChar w:fldCharType="separate"/>
      </w:r>
      <w:r>
        <w:t>88</w:t>
      </w:r>
      <w:r>
        <w:fldChar w:fldCharType="end"/>
      </w:r>
    </w:p>
    <w:p w14:paraId="147FAFEC" w14:textId="77777777" w:rsidR="00000000" w:rsidRDefault="00AE271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_Toc67901579 \h </w:instrText>
      </w:r>
      <w:r>
        <w:fldChar w:fldCharType="separate"/>
      </w:r>
      <w:r>
        <w:t>90</w:t>
      </w:r>
      <w:r>
        <w:fldChar w:fldCharType="end"/>
      </w:r>
    </w:p>
    <w:p w14:paraId="018CA81C" w14:textId="77777777" w:rsidR="00000000" w:rsidRDefault="00AE271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_Toc67901580 \h </w:instrText>
      </w:r>
      <w:r>
        <w:fldChar w:fldCharType="separate"/>
      </w:r>
      <w:r>
        <w:t>91</w:t>
      </w:r>
      <w:r>
        <w:fldChar w:fldCharType="end"/>
      </w:r>
    </w:p>
    <w:p w14:paraId="0C19F691" w14:textId="77777777" w:rsidR="00000000" w:rsidRDefault="00AE271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_Toc67901581 \h </w:instrText>
      </w:r>
      <w:r>
        <w:fldChar w:fldCharType="separate"/>
      </w:r>
      <w:r>
        <w:t>92</w:t>
      </w:r>
      <w:r>
        <w:fldChar w:fldCharType="end"/>
      </w:r>
    </w:p>
    <w:p w14:paraId="5B14DB96" w14:textId="77777777" w:rsidR="00000000" w:rsidRDefault="00AE2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_Toc67901582 \h </w:instrText>
      </w:r>
      <w:r>
        <w:fldChar w:fldCharType="separate"/>
      </w:r>
      <w:r>
        <w:t>95</w:t>
      </w:r>
      <w:r>
        <w:fldChar w:fldCharType="end"/>
      </w:r>
    </w:p>
    <w:p w14:paraId="4A38F6B3" w14:textId="77777777" w:rsidR="00000000" w:rsidRDefault="00AE2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w:t>
      </w:r>
      <w:r>
        <w:rPr>
          <w:rtl/>
        </w:rPr>
        <w:t>ד):</w:t>
      </w:r>
      <w:r>
        <w:tab/>
      </w:r>
      <w:r>
        <w:fldChar w:fldCharType="begin"/>
      </w:r>
      <w:r>
        <w:instrText xml:space="preserve"> PAGEREF _Toc67901583 \h </w:instrText>
      </w:r>
      <w:r>
        <w:fldChar w:fldCharType="separate"/>
      </w:r>
      <w:r>
        <w:t>97</w:t>
      </w:r>
      <w:r>
        <w:fldChar w:fldCharType="end"/>
      </w:r>
    </w:p>
    <w:p w14:paraId="065D1416" w14:textId="77777777" w:rsidR="00000000" w:rsidRDefault="00AE2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_Toc67901584 \h </w:instrText>
      </w:r>
      <w:r>
        <w:fldChar w:fldCharType="separate"/>
      </w:r>
      <w:r>
        <w:t>100</w:t>
      </w:r>
      <w:r>
        <w:fldChar w:fldCharType="end"/>
      </w:r>
    </w:p>
    <w:p w14:paraId="3BD8486A" w14:textId="77777777" w:rsidR="00000000" w:rsidRDefault="00AE271D">
      <w:pPr>
        <w:pStyle w:val="TOC1"/>
        <w:tabs>
          <w:tab w:val="right" w:leader="dot" w:pos="8296"/>
        </w:tabs>
        <w:rPr>
          <w:rFonts w:ascii="Times New Roman" w:hAnsi="Times New Roman" w:cs="Times New Roman"/>
          <w:sz w:val="24"/>
          <w:szCs w:val="24"/>
        </w:rPr>
      </w:pPr>
      <w:r>
        <w:rPr>
          <w:rtl/>
        </w:rPr>
        <w:t>הצעת חוק רשות התעופה האזרחית, התשס"ד-2004</w:t>
      </w:r>
      <w:r>
        <w:tab/>
      </w:r>
      <w:r>
        <w:fldChar w:fldCharType="begin"/>
      </w:r>
      <w:r>
        <w:instrText xml:space="preserve"> PAGEREF _Toc67901585 \h </w:instrText>
      </w:r>
      <w:r>
        <w:fldChar w:fldCharType="separate"/>
      </w:r>
      <w:r>
        <w:t>104</w:t>
      </w:r>
      <w:r>
        <w:fldChar w:fldCharType="end"/>
      </w:r>
    </w:p>
    <w:p w14:paraId="735EDBBA" w14:textId="77777777" w:rsidR="00000000" w:rsidRDefault="00AE271D">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_Toc67901586 \h </w:instrText>
      </w:r>
      <w:r>
        <w:fldChar w:fldCharType="separate"/>
      </w:r>
      <w:r>
        <w:t>104</w:t>
      </w:r>
      <w:r>
        <w:fldChar w:fldCharType="end"/>
      </w:r>
    </w:p>
    <w:p w14:paraId="19206AE1" w14:textId="77777777" w:rsidR="00000000" w:rsidRDefault="00AE2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67901587 \h </w:instrText>
      </w:r>
      <w:r>
        <w:fldChar w:fldCharType="separate"/>
      </w:r>
      <w:r>
        <w:t>106</w:t>
      </w:r>
      <w:r>
        <w:fldChar w:fldCharType="end"/>
      </w:r>
    </w:p>
    <w:p w14:paraId="0BB0FA68" w14:textId="77777777" w:rsidR="00000000" w:rsidRDefault="00AE271D">
      <w:pPr>
        <w:pStyle w:val="TOC1"/>
        <w:tabs>
          <w:tab w:val="right" w:leader="dot" w:pos="8296"/>
        </w:tabs>
        <w:rPr>
          <w:rFonts w:ascii="Times New Roman" w:hAnsi="Times New Roman" w:cs="Times New Roman"/>
          <w:sz w:val="24"/>
          <w:szCs w:val="24"/>
        </w:rPr>
      </w:pPr>
      <w:r>
        <w:rPr>
          <w:rtl/>
        </w:rPr>
        <w:t>הצעת חוק</w:t>
      </w:r>
      <w:r>
        <w:t xml:space="preserve"> </w:t>
      </w:r>
      <w:r>
        <w:rPr>
          <w:rtl/>
        </w:rPr>
        <w:t>הביטוח הלאומי (תיקון מס' 71)</w:t>
      </w:r>
      <w:r>
        <w:t xml:space="preserve">  (</w:t>
      </w:r>
      <w:r>
        <w:rPr>
          <w:rtl/>
        </w:rPr>
        <w:t>חישוב תגמול בעד שירות מילואים), התשס"ד</w:t>
      </w:r>
      <w:r>
        <w:t>-2004</w:t>
      </w:r>
      <w:r>
        <w:tab/>
      </w:r>
      <w:r>
        <w:fldChar w:fldCharType="begin"/>
      </w:r>
      <w:r>
        <w:instrText xml:space="preserve"> PAGEREF _Toc67901588 \h </w:instrText>
      </w:r>
      <w:r>
        <w:fldChar w:fldCharType="separate"/>
      </w:r>
      <w:r>
        <w:t>108</w:t>
      </w:r>
      <w:r>
        <w:fldChar w:fldCharType="end"/>
      </w:r>
    </w:p>
    <w:p w14:paraId="1F8311E5" w14:textId="77777777" w:rsidR="00000000" w:rsidRDefault="00AE271D">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_Toc67901589 \h </w:instrText>
      </w:r>
      <w:r>
        <w:fldChar w:fldCharType="separate"/>
      </w:r>
      <w:r>
        <w:t>108</w:t>
      </w:r>
      <w:r>
        <w:fldChar w:fldCharType="end"/>
      </w:r>
    </w:p>
    <w:p w14:paraId="025234D1" w14:textId="77777777" w:rsidR="00000000" w:rsidRDefault="00AE271D">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_Toc67901590 \h </w:instrText>
      </w:r>
      <w:r>
        <w:fldChar w:fldCharType="separate"/>
      </w:r>
      <w:r>
        <w:t>108</w:t>
      </w:r>
      <w:r>
        <w:fldChar w:fldCharType="end"/>
      </w:r>
    </w:p>
    <w:p w14:paraId="26C0F95D" w14:textId="77777777" w:rsidR="00000000" w:rsidRDefault="00AE271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w:t>
      </w:r>
      <w:r>
        <w:rPr>
          <w:rtl/>
        </w:rPr>
        <w:t>ל (האיחוד הלאומי - ישראל ביתנו):</w:t>
      </w:r>
      <w:r>
        <w:tab/>
      </w:r>
      <w:r>
        <w:fldChar w:fldCharType="begin"/>
      </w:r>
      <w:r>
        <w:instrText xml:space="preserve"> PAGEREF _Toc67901591 \h </w:instrText>
      </w:r>
      <w:r>
        <w:fldChar w:fldCharType="separate"/>
      </w:r>
      <w:r>
        <w:t>109</w:t>
      </w:r>
      <w:r>
        <w:fldChar w:fldCharType="end"/>
      </w:r>
    </w:p>
    <w:p w14:paraId="542B2A8B" w14:textId="77777777" w:rsidR="00000000" w:rsidRDefault="00AE271D">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_Toc67901592 \h </w:instrText>
      </w:r>
      <w:r>
        <w:fldChar w:fldCharType="separate"/>
      </w:r>
      <w:r>
        <w:t>111</w:t>
      </w:r>
      <w:r>
        <w:fldChar w:fldCharType="end"/>
      </w:r>
    </w:p>
    <w:p w14:paraId="170C0B76" w14:textId="77777777" w:rsidR="00000000" w:rsidRDefault="00AE271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_Toc67901593 \h </w:instrText>
      </w:r>
      <w:r>
        <w:fldChar w:fldCharType="separate"/>
      </w:r>
      <w:r>
        <w:t>111</w:t>
      </w:r>
      <w:r>
        <w:fldChar w:fldCharType="end"/>
      </w:r>
    </w:p>
    <w:p w14:paraId="44207619" w14:textId="77777777" w:rsidR="00000000" w:rsidRDefault="00AE2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_Toc67901594 \h </w:instrText>
      </w:r>
      <w:r>
        <w:fldChar w:fldCharType="separate"/>
      </w:r>
      <w:r>
        <w:t>113</w:t>
      </w:r>
      <w:r>
        <w:fldChar w:fldCharType="end"/>
      </w:r>
    </w:p>
    <w:p w14:paraId="2C5F7AD2" w14:textId="77777777" w:rsidR="00000000" w:rsidRDefault="00AE271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w:instrText>
      </w:r>
      <w:r>
        <w:instrText xml:space="preserve">Toc67901595 \h </w:instrText>
      </w:r>
      <w:r>
        <w:fldChar w:fldCharType="separate"/>
      </w:r>
      <w:r>
        <w:t>116</w:t>
      </w:r>
      <w:r>
        <w:fldChar w:fldCharType="end"/>
      </w:r>
    </w:p>
    <w:p w14:paraId="65F786AE" w14:textId="77777777" w:rsidR="00000000" w:rsidRDefault="00AE271D">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_Toc67901596 \h </w:instrText>
      </w:r>
      <w:r>
        <w:fldChar w:fldCharType="separate"/>
      </w:r>
      <w:r>
        <w:t>120</w:t>
      </w:r>
      <w:r>
        <w:fldChar w:fldCharType="end"/>
      </w:r>
    </w:p>
    <w:p w14:paraId="63F6AA7C" w14:textId="77777777" w:rsidR="00000000" w:rsidRDefault="00AE271D">
      <w:pPr>
        <w:pStyle w:val="TOC2"/>
        <w:tabs>
          <w:tab w:val="right" w:leader="dot" w:pos="8296"/>
        </w:tabs>
        <w:ind w:right="0"/>
        <w:rPr>
          <w:rFonts w:ascii="Times New Roman" w:hAnsi="Times New Roman" w:cs="Times New Roman"/>
          <w:sz w:val="24"/>
          <w:szCs w:val="24"/>
        </w:rPr>
      </w:pPr>
      <w:r>
        <w:rPr>
          <w:rtl/>
        </w:rPr>
        <w:t>סגנית מזכיר הכנסת רות קפלן:</w:t>
      </w:r>
      <w:r>
        <w:tab/>
      </w:r>
      <w:r>
        <w:fldChar w:fldCharType="begin"/>
      </w:r>
      <w:r>
        <w:instrText xml:space="preserve"> PAGEREF _Toc67901597 \h </w:instrText>
      </w:r>
      <w:r>
        <w:fldChar w:fldCharType="separate"/>
      </w:r>
      <w:r>
        <w:t>120</w:t>
      </w:r>
      <w:r>
        <w:fldChar w:fldCharType="end"/>
      </w:r>
    </w:p>
    <w:p w14:paraId="08F738C2" w14:textId="77777777" w:rsidR="00000000" w:rsidRDefault="00AE271D">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_Toc67901598 \h </w:instrText>
      </w:r>
      <w:r>
        <w:fldChar w:fldCharType="separate"/>
      </w:r>
      <w:r>
        <w:t>120</w:t>
      </w:r>
      <w:r>
        <w:fldChar w:fldCharType="end"/>
      </w:r>
    </w:p>
    <w:p w14:paraId="0F491890" w14:textId="77777777" w:rsidR="00000000" w:rsidRDefault="00AE271D">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_Toc6790159</w:instrText>
      </w:r>
      <w:r>
        <w:instrText xml:space="preserve">9 \h </w:instrText>
      </w:r>
      <w:r>
        <w:fldChar w:fldCharType="separate"/>
      </w:r>
      <w:r>
        <w:t>121</w:t>
      </w:r>
      <w:r>
        <w:fldChar w:fldCharType="end"/>
      </w:r>
    </w:p>
    <w:p w14:paraId="023FF4A1" w14:textId="77777777" w:rsidR="00000000" w:rsidRDefault="00AE271D">
      <w:pPr>
        <w:pStyle w:val="TOC1"/>
        <w:tabs>
          <w:tab w:val="right" w:leader="dot" w:pos="8296"/>
        </w:tabs>
        <w:rPr>
          <w:rFonts w:ascii="Times New Roman" w:hAnsi="Times New Roman" w:cs="Times New Roman"/>
          <w:sz w:val="24"/>
          <w:szCs w:val="24"/>
        </w:rPr>
      </w:pPr>
      <w:r>
        <w:t xml:space="preserve">789. </w:t>
      </w:r>
      <w:r>
        <w:rPr>
          <w:rtl/>
        </w:rPr>
        <w:t>דוח המבקר המדינה בנושא מינהל התרבות</w:t>
      </w:r>
      <w:r>
        <w:tab/>
      </w:r>
      <w:r>
        <w:fldChar w:fldCharType="begin"/>
      </w:r>
      <w:r>
        <w:instrText xml:space="preserve"> PAGEREF _Toc67901600 \h </w:instrText>
      </w:r>
      <w:r>
        <w:fldChar w:fldCharType="separate"/>
      </w:r>
      <w:r>
        <w:t>121</w:t>
      </w:r>
      <w:r>
        <w:fldChar w:fldCharType="end"/>
      </w:r>
    </w:p>
    <w:p w14:paraId="6A986D52" w14:textId="77777777" w:rsidR="00000000" w:rsidRDefault="00AE271D">
      <w:pPr>
        <w:pStyle w:val="TOC1"/>
        <w:tabs>
          <w:tab w:val="right" w:leader="dot" w:pos="8296"/>
        </w:tabs>
        <w:rPr>
          <w:rFonts w:ascii="Times New Roman" w:hAnsi="Times New Roman" w:cs="Times New Roman"/>
          <w:sz w:val="24"/>
          <w:szCs w:val="24"/>
        </w:rPr>
      </w:pPr>
      <w:r>
        <w:t xml:space="preserve">915, 924. </w:t>
      </w:r>
      <w:r>
        <w:rPr>
          <w:rtl/>
        </w:rPr>
        <w:t>יישום החלטת הממשלה בדבר</w:t>
      </w:r>
      <w:r>
        <w:t xml:space="preserve"> </w:t>
      </w:r>
      <w:r>
        <w:rPr>
          <w:rtl/>
        </w:rPr>
        <w:t>חינוך סביבתי בבתי-הספר</w:t>
      </w:r>
      <w:r>
        <w:tab/>
      </w:r>
      <w:r>
        <w:fldChar w:fldCharType="begin"/>
      </w:r>
      <w:r>
        <w:instrText xml:space="preserve"> PAGEREF _Toc67901601 \h </w:instrText>
      </w:r>
      <w:r>
        <w:fldChar w:fldCharType="separate"/>
      </w:r>
      <w:r>
        <w:t>122</w:t>
      </w:r>
      <w:r>
        <w:fldChar w:fldCharType="end"/>
      </w:r>
    </w:p>
    <w:p w14:paraId="74A6E2C4" w14:textId="77777777" w:rsidR="00000000" w:rsidRDefault="00AE271D">
      <w:pPr>
        <w:pStyle w:val="TOC1"/>
        <w:tabs>
          <w:tab w:val="right" w:leader="dot" w:pos="8296"/>
        </w:tabs>
        <w:rPr>
          <w:rFonts w:ascii="Times New Roman" w:hAnsi="Times New Roman" w:cs="Times New Roman"/>
          <w:sz w:val="24"/>
          <w:szCs w:val="24"/>
        </w:rPr>
      </w:pPr>
      <w:r>
        <w:t xml:space="preserve">1027. </w:t>
      </w:r>
      <w:r>
        <w:rPr>
          <w:rtl/>
        </w:rPr>
        <w:t>הצבת עץ אשוח במסיבת חנוכה בבית-ספר תיכון</w:t>
      </w:r>
      <w:r>
        <w:tab/>
      </w:r>
      <w:r>
        <w:fldChar w:fldCharType="begin"/>
      </w:r>
      <w:r>
        <w:instrText xml:space="preserve"> PAGEREF _Toc67901602 \h </w:instrText>
      </w:r>
      <w:r>
        <w:fldChar w:fldCharType="separate"/>
      </w:r>
      <w:r>
        <w:t>125</w:t>
      </w:r>
      <w:r>
        <w:fldChar w:fldCharType="end"/>
      </w:r>
    </w:p>
    <w:p w14:paraId="41567356" w14:textId="77777777" w:rsidR="00000000" w:rsidRDefault="00AE271D">
      <w:pPr>
        <w:pStyle w:val="TOC1"/>
        <w:tabs>
          <w:tab w:val="right" w:leader="dot" w:pos="8296"/>
        </w:tabs>
        <w:rPr>
          <w:rFonts w:ascii="Times New Roman" w:hAnsi="Times New Roman" w:cs="Times New Roman"/>
          <w:sz w:val="24"/>
          <w:szCs w:val="24"/>
        </w:rPr>
      </w:pPr>
      <w:r>
        <w:t xml:space="preserve">1061. </w:t>
      </w:r>
      <w:r>
        <w:rPr>
          <w:rtl/>
        </w:rPr>
        <w:t>הקמת נקודת משטרה בבית-ספר</w:t>
      </w:r>
      <w:r>
        <w:tab/>
      </w:r>
      <w:r>
        <w:fldChar w:fldCharType="begin"/>
      </w:r>
      <w:r>
        <w:instrText xml:space="preserve"> PAGEREF _Toc67901603 \h </w:instrText>
      </w:r>
      <w:r>
        <w:fldChar w:fldCharType="separate"/>
      </w:r>
      <w:r>
        <w:t>126</w:t>
      </w:r>
      <w:r>
        <w:fldChar w:fldCharType="end"/>
      </w:r>
    </w:p>
    <w:p w14:paraId="2C938714" w14:textId="77777777" w:rsidR="00000000" w:rsidRDefault="00AE271D">
      <w:pPr>
        <w:pStyle w:val="TOC1"/>
        <w:tabs>
          <w:tab w:val="right" w:leader="dot" w:pos="8296"/>
        </w:tabs>
        <w:rPr>
          <w:rFonts w:ascii="Times New Roman" w:hAnsi="Times New Roman" w:cs="Times New Roman"/>
          <w:sz w:val="24"/>
          <w:szCs w:val="24"/>
        </w:rPr>
      </w:pPr>
      <w:r>
        <w:t xml:space="preserve">1069. </w:t>
      </w:r>
      <w:r>
        <w:rPr>
          <w:rtl/>
        </w:rPr>
        <w:t>נכונות בני</w:t>
      </w:r>
      <w:r>
        <w:t>-</w:t>
      </w:r>
      <w:r>
        <w:rPr>
          <w:rtl/>
        </w:rPr>
        <w:t>הנוער להתגייס לצה"ל</w:t>
      </w:r>
      <w:r>
        <w:tab/>
      </w:r>
      <w:r>
        <w:fldChar w:fldCharType="begin"/>
      </w:r>
      <w:r>
        <w:instrText xml:space="preserve"> PAGEREF _Toc67901604 \h </w:instrText>
      </w:r>
      <w:r>
        <w:fldChar w:fldCharType="separate"/>
      </w:r>
      <w:r>
        <w:t>127</w:t>
      </w:r>
      <w:r>
        <w:fldChar w:fldCharType="end"/>
      </w:r>
    </w:p>
    <w:p w14:paraId="32B1E621" w14:textId="77777777" w:rsidR="00000000" w:rsidRDefault="00AE271D">
      <w:pPr>
        <w:pStyle w:val="TOC1"/>
        <w:tabs>
          <w:tab w:val="right" w:leader="dot" w:pos="8296"/>
        </w:tabs>
        <w:rPr>
          <w:rFonts w:ascii="Times New Roman" w:hAnsi="Times New Roman" w:cs="Times New Roman"/>
          <w:sz w:val="24"/>
          <w:szCs w:val="24"/>
        </w:rPr>
      </w:pPr>
      <w:r>
        <w:t xml:space="preserve">1070. </w:t>
      </w:r>
      <w:r>
        <w:rPr>
          <w:rtl/>
        </w:rPr>
        <w:t>המבחן הפסיכומטרי</w:t>
      </w:r>
      <w:r>
        <w:tab/>
      </w:r>
      <w:r>
        <w:fldChar w:fldCharType="begin"/>
      </w:r>
      <w:r>
        <w:instrText xml:space="preserve"> PAGEREF _Toc67901605 \h </w:instrText>
      </w:r>
      <w:r>
        <w:fldChar w:fldCharType="separate"/>
      </w:r>
      <w:r>
        <w:t>128</w:t>
      </w:r>
      <w:r>
        <w:fldChar w:fldCharType="end"/>
      </w:r>
    </w:p>
    <w:p w14:paraId="6DD64DFC" w14:textId="77777777" w:rsidR="00000000" w:rsidRDefault="00AE271D">
      <w:pPr>
        <w:pStyle w:val="TOC1"/>
        <w:tabs>
          <w:tab w:val="right" w:leader="dot" w:pos="8296"/>
        </w:tabs>
        <w:rPr>
          <w:rFonts w:ascii="Times New Roman" w:hAnsi="Times New Roman" w:cs="Times New Roman"/>
          <w:sz w:val="24"/>
          <w:szCs w:val="24"/>
        </w:rPr>
      </w:pPr>
      <w:r>
        <w:t xml:space="preserve">1081, 1098. </w:t>
      </w:r>
      <w:r>
        <w:rPr>
          <w:rtl/>
        </w:rPr>
        <w:t>חילול ספרי קודש בבית-ספר ביוקנעם</w:t>
      </w:r>
      <w:r>
        <w:tab/>
      </w:r>
      <w:r>
        <w:fldChar w:fldCharType="begin"/>
      </w:r>
      <w:r>
        <w:instrText xml:space="preserve"> PAGEREF _Toc679016</w:instrText>
      </w:r>
      <w:r>
        <w:instrText xml:space="preserve">06 \h </w:instrText>
      </w:r>
      <w:r>
        <w:fldChar w:fldCharType="separate"/>
      </w:r>
      <w:r>
        <w:t>130</w:t>
      </w:r>
      <w:r>
        <w:fldChar w:fldCharType="end"/>
      </w:r>
    </w:p>
    <w:p w14:paraId="517AC01F" w14:textId="77777777" w:rsidR="00000000" w:rsidRDefault="00AE271D">
      <w:pPr>
        <w:pStyle w:val="TOC1"/>
        <w:tabs>
          <w:tab w:val="right" w:leader="dot" w:pos="8296"/>
        </w:tabs>
        <w:rPr>
          <w:rFonts w:ascii="Times New Roman" w:hAnsi="Times New Roman" w:cs="Times New Roman"/>
          <w:sz w:val="24"/>
          <w:szCs w:val="24"/>
        </w:rPr>
      </w:pPr>
      <w:r>
        <w:t xml:space="preserve">1096. </w:t>
      </w:r>
      <w:r>
        <w:rPr>
          <w:rtl/>
        </w:rPr>
        <w:t>סיוע לארגון "לב לאחים"</w:t>
      </w:r>
      <w:r>
        <w:tab/>
      </w:r>
      <w:r>
        <w:fldChar w:fldCharType="begin"/>
      </w:r>
      <w:r>
        <w:instrText xml:space="preserve"> PAGEREF _Toc67901607 \h </w:instrText>
      </w:r>
      <w:r>
        <w:fldChar w:fldCharType="separate"/>
      </w:r>
      <w:r>
        <w:t>131</w:t>
      </w:r>
      <w:r>
        <w:fldChar w:fldCharType="end"/>
      </w:r>
    </w:p>
    <w:p w14:paraId="6D293D9A" w14:textId="77777777" w:rsidR="00000000" w:rsidRDefault="00AE271D">
      <w:pPr>
        <w:pStyle w:val="TOC1"/>
        <w:tabs>
          <w:tab w:val="right" w:leader="dot" w:pos="8296"/>
        </w:tabs>
        <w:rPr>
          <w:rFonts w:ascii="Times New Roman" w:hAnsi="Times New Roman" w:cs="Times New Roman"/>
          <w:sz w:val="24"/>
          <w:szCs w:val="24"/>
        </w:rPr>
      </w:pPr>
      <w:r>
        <w:t xml:space="preserve">1097. </w:t>
      </w:r>
      <w:r>
        <w:rPr>
          <w:rtl/>
        </w:rPr>
        <w:t>רמת המורים</w:t>
      </w:r>
      <w:r>
        <w:t xml:space="preserve"> </w:t>
      </w:r>
      <w:r>
        <w:rPr>
          <w:rtl/>
        </w:rPr>
        <w:t>בישראל</w:t>
      </w:r>
      <w:r>
        <w:tab/>
      </w:r>
      <w:r>
        <w:fldChar w:fldCharType="begin"/>
      </w:r>
      <w:r>
        <w:instrText xml:space="preserve"> PAGEREF _Toc67901608 \h </w:instrText>
      </w:r>
      <w:r>
        <w:fldChar w:fldCharType="separate"/>
      </w:r>
      <w:r>
        <w:t>132</w:t>
      </w:r>
      <w:r>
        <w:fldChar w:fldCharType="end"/>
      </w:r>
    </w:p>
    <w:p w14:paraId="622D1CB4" w14:textId="77777777" w:rsidR="00000000" w:rsidRDefault="00AE271D">
      <w:pPr>
        <w:pStyle w:val="TOC1"/>
        <w:tabs>
          <w:tab w:val="right" w:leader="dot" w:pos="8296"/>
        </w:tabs>
        <w:rPr>
          <w:rFonts w:ascii="Times New Roman" w:hAnsi="Times New Roman" w:cs="Times New Roman"/>
          <w:sz w:val="24"/>
          <w:szCs w:val="24"/>
        </w:rPr>
      </w:pPr>
      <w:r>
        <w:t xml:space="preserve">1107. </w:t>
      </w:r>
      <w:r>
        <w:rPr>
          <w:rtl/>
        </w:rPr>
        <w:t>הצעה בדבר ביטול חטיבות הביניים</w:t>
      </w:r>
      <w:r>
        <w:tab/>
      </w:r>
      <w:r>
        <w:fldChar w:fldCharType="begin"/>
      </w:r>
      <w:r>
        <w:instrText xml:space="preserve"> PAGEREF _Toc67901609 \h </w:instrText>
      </w:r>
      <w:r>
        <w:fldChar w:fldCharType="separate"/>
      </w:r>
      <w:r>
        <w:t>133</w:t>
      </w:r>
      <w:r>
        <w:fldChar w:fldCharType="end"/>
      </w:r>
    </w:p>
    <w:p w14:paraId="77B3049F" w14:textId="77777777" w:rsidR="00000000" w:rsidRDefault="00AE271D">
      <w:pPr>
        <w:pStyle w:val="TOC1"/>
        <w:tabs>
          <w:tab w:val="right" w:leader="dot" w:pos="8296"/>
        </w:tabs>
        <w:rPr>
          <w:rFonts w:ascii="Times New Roman" w:hAnsi="Times New Roman" w:cs="Times New Roman"/>
          <w:sz w:val="24"/>
          <w:szCs w:val="24"/>
        </w:rPr>
      </w:pPr>
      <w:r>
        <w:t xml:space="preserve">1109. </w:t>
      </w:r>
      <w:r>
        <w:rPr>
          <w:rtl/>
        </w:rPr>
        <w:t>מפעל ההזנה בבתי-הספר</w:t>
      </w:r>
      <w:r>
        <w:tab/>
      </w:r>
      <w:r>
        <w:fldChar w:fldCharType="begin"/>
      </w:r>
      <w:r>
        <w:instrText xml:space="preserve"> PAGEREF _Toc67901610 \h </w:instrText>
      </w:r>
      <w:r>
        <w:fldChar w:fldCharType="separate"/>
      </w:r>
      <w:r>
        <w:t>134</w:t>
      </w:r>
      <w:r>
        <w:fldChar w:fldCharType="end"/>
      </w:r>
    </w:p>
    <w:p w14:paraId="29C542CC" w14:textId="77777777" w:rsidR="00000000" w:rsidRDefault="00AE271D">
      <w:pPr>
        <w:pStyle w:val="TOC1"/>
        <w:tabs>
          <w:tab w:val="right" w:leader="dot" w:pos="8296"/>
        </w:tabs>
        <w:rPr>
          <w:rFonts w:ascii="Times New Roman" w:hAnsi="Times New Roman" w:cs="Times New Roman"/>
          <w:sz w:val="24"/>
          <w:szCs w:val="24"/>
        </w:rPr>
      </w:pPr>
      <w:r>
        <w:t xml:space="preserve">1110. </w:t>
      </w:r>
      <w:r>
        <w:rPr>
          <w:rtl/>
        </w:rPr>
        <w:t>ניצול מיני של תלמידים על-ידי מוריהם</w:t>
      </w:r>
      <w:r>
        <w:tab/>
      </w:r>
      <w:r>
        <w:fldChar w:fldCharType="begin"/>
      </w:r>
      <w:r>
        <w:instrText xml:space="preserve"> PAGEREF _Toc67901611 \h </w:instrText>
      </w:r>
      <w:r>
        <w:fldChar w:fldCharType="separate"/>
      </w:r>
      <w:r>
        <w:t>135</w:t>
      </w:r>
      <w:r>
        <w:fldChar w:fldCharType="end"/>
      </w:r>
    </w:p>
    <w:p w14:paraId="0FA0497B" w14:textId="77777777" w:rsidR="00000000" w:rsidRDefault="00AE271D">
      <w:pPr>
        <w:pStyle w:val="TOC1"/>
        <w:tabs>
          <w:tab w:val="right" w:leader="dot" w:pos="8296"/>
        </w:tabs>
        <w:rPr>
          <w:rFonts w:ascii="Times New Roman" w:hAnsi="Times New Roman" w:cs="Times New Roman"/>
          <w:sz w:val="24"/>
          <w:szCs w:val="24"/>
        </w:rPr>
      </w:pPr>
      <w:r>
        <w:t xml:space="preserve">1111. </w:t>
      </w:r>
      <w:r>
        <w:rPr>
          <w:rtl/>
        </w:rPr>
        <w:t>פיטוריו של עובד תיאטרון "הקאמרי"</w:t>
      </w:r>
      <w:r>
        <w:tab/>
      </w:r>
      <w:r>
        <w:fldChar w:fldCharType="begin"/>
      </w:r>
      <w:r>
        <w:instrText xml:space="preserve"> PAGEREF _Toc67901612 \h </w:instrText>
      </w:r>
      <w:r>
        <w:fldChar w:fldCharType="separate"/>
      </w:r>
      <w:r>
        <w:t>139</w:t>
      </w:r>
      <w:r>
        <w:fldChar w:fldCharType="end"/>
      </w:r>
    </w:p>
    <w:p w14:paraId="132F9E19" w14:textId="77777777" w:rsidR="00000000" w:rsidRDefault="00AE271D">
      <w:pPr>
        <w:pStyle w:val="TOC1"/>
        <w:tabs>
          <w:tab w:val="right" w:leader="dot" w:pos="8296"/>
        </w:tabs>
        <w:rPr>
          <w:rFonts w:ascii="Times New Roman" w:hAnsi="Times New Roman" w:cs="Times New Roman"/>
          <w:sz w:val="24"/>
          <w:szCs w:val="24"/>
        </w:rPr>
      </w:pPr>
      <w:r>
        <w:t xml:space="preserve">1152, 1191. </w:t>
      </w:r>
      <w:r>
        <w:rPr>
          <w:rtl/>
        </w:rPr>
        <w:t>פרסום תוצאות מבחני מיצ"ב</w:t>
      </w:r>
      <w:r>
        <w:tab/>
      </w:r>
      <w:r>
        <w:fldChar w:fldCharType="begin"/>
      </w:r>
      <w:r>
        <w:instrText xml:space="preserve"> PAGEREF _Toc67901613 \h </w:instrText>
      </w:r>
      <w:r>
        <w:fldChar w:fldCharType="separate"/>
      </w:r>
      <w:r>
        <w:t>141</w:t>
      </w:r>
      <w:r>
        <w:fldChar w:fldCharType="end"/>
      </w:r>
    </w:p>
    <w:p w14:paraId="24D0D137" w14:textId="77777777" w:rsidR="00000000" w:rsidRDefault="00AE271D">
      <w:pPr>
        <w:pStyle w:val="a0"/>
        <w:jc w:val="center"/>
        <w:rPr>
          <w:rtl/>
        </w:rPr>
      </w:pPr>
      <w:r>
        <w:rPr>
          <w:bCs/>
          <w:szCs w:val="36"/>
          <w:u w:val="single"/>
          <w:rtl/>
        </w:rPr>
        <w:fldChar w:fldCharType="end"/>
      </w:r>
    </w:p>
    <w:p w14:paraId="79F7044B" w14:textId="77777777" w:rsidR="00000000" w:rsidRDefault="00AE271D">
      <w:pPr>
        <w:pStyle w:val="a0"/>
        <w:rPr>
          <w:rtl/>
        </w:rPr>
      </w:pPr>
      <w:r>
        <w:rPr>
          <w:rtl/>
        </w:rPr>
        <w:br w:type="page"/>
      </w:r>
    </w:p>
    <w:p w14:paraId="146C9EDF" w14:textId="77777777" w:rsidR="00000000" w:rsidRDefault="00AE271D">
      <w:pPr>
        <w:pStyle w:val="a0"/>
        <w:rPr>
          <w:rFonts w:hint="cs"/>
          <w:b/>
          <w:bCs/>
          <w:rtl/>
        </w:rPr>
      </w:pPr>
      <w:r>
        <w:rPr>
          <w:rFonts w:hint="cs"/>
          <w:b/>
          <w:bCs/>
          <w:rtl/>
        </w:rPr>
        <w:t>דברי הכנסת</w:t>
      </w:r>
    </w:p>
    <w:p w14:paraId="26177A99" w14:textId="77777777" w:rsidR="00000000" w:rsidRDefault="00AE271D">
      <w:pPr>
        <w:pStyle w:val="a0"/>
        <w:rPr>
          <w:rFonts w:hint="cs"/>
          <w:b/>
          <w:bCs/>
          <w:rtl/>
        </w:rPr>
      </w:pPr>
      <w:r>
        <w:rPr>
          <w:rFonts w:hint="cs"/>
          <w:b/>
          <w:bCs/>
          <w:rtl/>
        </w:rPr>
        <w:t>יט / מושב שני / יש</w:t>
      </w:r>
      <w:r>
        <w:rPr>
          <w:rFonts w:hint="cs"/>
          <w:b/>
          <w:bCs/>
          <w:rtl/>
        </w:rPr>
        <w:t>יבות ק"י</w:t>
      </w:r>
      <w:r>
        <w:rPr>
          <w:b/>
          <w:bCs/>
          <w:rtl/>
        </w:rPr>
        <w:t>—</w:t>
      </w:r>
      <w:r>
        <w:rPr>
          <w:rFonts w:hint="cs"/>
          <w:b/>
          <w:bCs/>
          <w:rtl/>
        </w:rPr>
        <w:t>קי"ב /</w:t>
      </w:r>
    </w:p>
    <w:p w14:paraId="6DC71227" w14:textId="77777777" w:rsidR="00000000" w:rsidRDefault="00AE271D">
      <w:pPr>
        <w:pStyle w:val="a0"/>
        <w:rPr>
          <w:rFonts w:hint="cs"/>
          <w:b/>
          <w:bCs/>
          <w:rtl/>
        </w:rPr>
      </w:pPr>
      <w:r>
        <w:rPr>
          <w:rFonts w:hint="cs"/>
          <w:b/>
          <w:bCs/>
          <w:rtl/>
        </w:rPr>
        <w:t>א'</w:t>
      </w:r>
      <w:r>
        <w:rPr>
          <w:b/>
          <w:bCs/>
          <w:rtl/>
        </w:rPr>
        <w:t>—</w:t>
      </w:r>
      <w:r>
        <w:rPr>
          <w:rFonts w:hint="cs"/>
          <w:b/>
          <w:bCs/>
          <w:rtl/>
        </w:rPr>
        <w:t>ג' באדר התשס"ד / 23-25 בפברואר 2004 / 19</w:t>
      </w:r>
    </w:p>
    <w:p w14:paraId="09104274" w14:textId="77777777" w:rsidR="00000000" w:rsidRDefault="00AE271D">
      <w:pPr>
        <w:pStyle w:val="a0"/>
        <w:rPr>
          <w:rFonts w:hint="cs"/>
          <w:b/>
          <w:bCs/>
          <w:rtl/>
        </w:rPr>
      </w:pPr>
      <w:r>
        <w:rPr>
          <w:rFonts w:hint="cs"/>
          <w:b/>
          <w:bCs/>
          <w:rtl/>
        </w:rPr>
        <w:t>חוברת י"ט</w:t>
      </w:r>
    </w:p>
    <w:p w14:paraId="4FD21F5A" w14:textId="77777777" w:rsidR="00000000" w:rsidRDefault="00AE271D">
      <w:pPr>
        <w:pStyle w:val="a0"/>
        <w:rPr>
          <w:rFonts w:hint="cs"/>
          <w:b/>
          <w:bCs/>
          <w:rtl/>
        </w:rPr>
      </w:pPr>
      <w:r>
        <w:rPr>
          <w:rFonts w:hint="cs"/>
          <w:b/>
          <w:bCs/>
          <w:rtl/>
        </w:rPr>
        <w:t>ישיבה ק"י</w:t>
      </w:r>
    </w:p>
    <w:p w14:paraId="4B0996E9" w14:textId="77777777" w:rsidR="00000000" w:rsidRDefault="00AE271D">
      <w:pPr>
        <w:pStyle w:val="a0"/>
        <w:rPr>
          <w:rFonts w:hint="cs"/>
          <w:rtl/>
        </w:rPr>
      </w:pPr>
    </w:p>
    <w:p w14:paraId="49EF52F8" w14:textId="77777777" w:rsidR="00000000" w:rsidRDefault="00AE271D">
      <w:pPr>
        <w:pStyle w:val="a0"/>
        <w:rPr>
          <w:rFonts w:hint="cs"/>
          <w:rtl/>
        </w:rPr>
      </w:pPr>
    </w:p>
    <w:p w14:paraId="7D4EC443" w14:textId="77777777" w:rsidR="00000000" w:rsidRDefault="00AE271D">
      <w:pPr>
        <w:pStyle w:val="a0"/>
        <w:rPr>
          <w:rFonts w:hint="cs"/>
          <w:rtl/>
        </w:rPr>
      </w:pPr>
    </w:p>
    <w:p w14:paraId="51CC4C2E" w14:textId="77777777" w:rsidR="00000000" w:rsidRDefault="00AE271D">
      <w:pPr>
        <w:pStyle w:val="a0"/>
        <w:rPr>
          <w:rFonts w:hint="cs"/>
          <w:rtl/>
        </w:rPr>
      </w:pPr>
    </w:p>
    <w:p w14:paraId="259354B5" w14:textId="77777777" w:rsidR="00000000" w:rsidRDefault="00AE271D">
      <w:pPr>
        <w:pStyle w:val="a0"/>
        <w:rPr>
          <w:rFonts w:hint="cs"/>
          <w:rtl/>
        </w:rPr>
      </w:pPr>
    </w:p>
    <w:p w14:paraId="20256EFC" w14:textId="77777777" w:rsidR="00000000" w:rsidRDefault="00AE271D">
      <w:pPr>
        <w:pStyle w:val="a0"/>
        <w:rPr>
          <w:rFonts w:hint="cs"/>
          <w:rtl/>
        </w:rPr>
      </w:pPr>
    </w:p>
    <w:p w14:paraId="571F7B1C" w14:textId="77777777" w:rsidR="00000000" w:rsidRDefault="00AE271D">
      <w:pPr>
        <w:pStyle w:val="a0"/>
        <w:rPr>
          <w:rFonts w:hint="cs"/>
          <w:rtl/>
        </w:rPr>
      </w:pPr>
    </w:p>
    <w:p w14:paraId="6DC2B889" w14:textId="77777777" w:rsidR="00000000" w:rsidRDefault="00AE271D">
      <w:pPr>
        <w:pStyle w:val="a0"/>
        <w:rPr>
          <w:rFonts w:hint="cs"/>
          <w:rtl/>
        </w:rPr>
      </w:pPr>
    </w:p>
    <w:p w14:paraId="622E5807" w14:textId="77777777" w:rsidR="00000000" w:rsidRDefault="00AE271D">
      <w:pPr>
        <w:pStyle w:val="a0"/>
        <w:rPr>
          <w:rFonts w:hint="cs"/>
          <w:rtl/>
        </w:rPr>
      </w:pPr>
    </w:p>
    <w:p w14:paraId="26F3F2EA" w14:textId="77777777" w:rsidR="00000000" w:rsidRDefault="00AE271D">
      <w:pPr>
        <w:pStyle w:val="a0"/>
        <w:rPr>
          <w:rtl/>
        </w:rPr>
      </w:pPr>
    </w:p>
    <w:p w14:paraId="77BAC3D6" w14:textId="77777777" w:rsidR="00000000" w:rsidRDefault="00AE271D">
      <w:pPr>
        <w:pStyle w:val="a0"/>
        <w:rPr>
          <w:rtl/>
        </w:rPr>
      </w:pPr>
    </w:p>
    <w:p w14:paraId="52F7D7DC" w14:textId="77777777" w:rsidR="00000000" w:rsidRDefault="00AE271D">
      <w:pPr>
        <w:pStyle w:val="a0"/>
        <w:rPr>
          <w:rtl/>
        </w:rPr>
      </w:pPr>
    </w:p>
    <w:p w14:paraId="0920FB27" w14:textId="77777777" w:rsidR="00000000" w:rsidRDefault="00AE271D">
      <w:pPr>
        <w:pStyle w:val="a5"/>
        <w:bidi/>
        <w:rPr>
          <w:rFonts w:hint="cs"/>
          <w:rtl/>
        </w:rPr>
      </w:pPr>
      <w:r>
        <w:rPr>
          <w:rtl/>
        </w:rPr>
        <w:t>הישיבה ה</w:t>
      </w:r>
      <w:r>
        <w:rPr>
          <w:rFonts w:hint="cs"/>
          <w:rtl/>
        </w:rPr>
        <w:t>מאה-ועשר</w:t>
      </w:r>
      <w:r>
        <w:rPr>
          <w:rtl/>
        </w:rPr>
        <w:t xml:space="preserve"> של הכנסת ה</w:t>
      </w:r>
      <w:r>
        <w:rPr>
          <w:rFonts w:hint="cs"/>
          <w:rtl/>
        </w:rPr>
        <w:t>שש-עשרה</w:t>
      </w:r>
    </w:p>
    <w:p w14:paraId="514FADAE" w14:textId="77777777" w:rsidR="00000000" w:rsidRDefault="00AE271D">
      <w:pPr>
        <w:pStyle w:val="a6"/>
        <w:bidi/>
        <w:rPr>
          <w:rtl/>
        </w:rPr>
      </w:pPr>
      <w:r>
        <w:rPr>
          <w:rtl/>
        </w:rPr>
        <w:t>יום שני,</w:t>
      </w:r>
      <w:r>
        <w:rPr>
          <w:rFonts w:hint="cs"/>
          <w:rtl/>
        </w:rPr>
        <w:t xml:space="preserve"> </w:t>
      </w:r>
      <w:r>
        <w:rPr>
          <w:rtl/>
        </w:rPr>
        <w:t xml:space="preserve">א' באדר </w:t>
      </w:r>
      <w:r>
        <w:rPr>
          <w:rFonts w:hint="cs"/>
          <w:rtl/>
        </w:rPr>
        <w:t>ה</w:t>
      </w:r>
      <w:r>
        <w:rPr>
          <w:rtl/>
        </w:rPr>
        <w:t>תשס"ד (23 בפברואר 2004)</w:t>
      </w:r>
    </w:p>
    <w:p w14:paraId="78C6D3FC" w14:textId="77777777" w:rsidR="00000000" w:rsidRDefault="00AE271D">
      <w:pPr>
        <w:pStyle w:val="a7"/>
        <w:bidi/>
        <w:rPr>
          <w:rFonts w:hint="cs"/>
          <w:rtl/>
        </w:rPr>
      </w:pPr>
      <w:r>
        <w:rPr>
          <w:rtl/>
        </w:rPr>
        <w:t>ירושלים, הכנסת, שעה 16:00</w:t>
      </w:r>
    </w:p>
    <w:p w14:paraId="7EBF5A56" w14:textId="77777777" w:rsidR="00000000" w:rsidRDefault="00AE271D">
      <w:pPr>
        <w:pStyle w:val="a0"/>
        <w:rPr>
          <w:rFonts w:hint="cs"/>
          <w:rtl/>
        </w:rPr>
      </w:pPr>
    </w:p>
    <w:p w14:paraId="0DF995BF" w14:textId="77777777" w:rsidR="00000000" w:rsidRDefault="00AE271D">
      <w:pPr>
        <w:pStyle w:val="a2"/>
        <w:rPr>
          <w:rtl/>
        </w:rPr>
      </w:pPr>
    </w:p>
    <w:p w14:paraId="3AF287A5" w14:textId="77777777" w:rsidR="00000000" w:rsidRDefault="00AE271D">
      <w:pPr>
        <w:pStyle w:val="a2"/>
        <w:rPr>
          <w:rFonts w:hint="cs"/>
          <w:rtl/>
        </w:rPr>
      </w:pPr>
      <w:bookmarkStart w:id="0" w:name="_Toc67901531"/>
      <w:r>
        <w:rPr>
          <w:rFonts w:hint="cs"/>
          <w:rtl/>
        </w:rPr>
        <w:t>הצעה לסדר</w:t>
      </w:r>
      <w:bookmarkEnd w:id="0"/>
    </w:p>
    <w:p w14:paraId="054A94D2" w14:textId="77777777" w:rsidR="00000000" w:rsidRDefault="00AE271D">
      <w:pPr>
        <w:pStyle w:val="af1"/>
        <w:rPr>
          <w:rFonts w:hint="cs"/>
          <w:rtl/>
        </w:rPr>
      </w:pPr>
    </w:p>
    <w:p w14:paraId="193BE188" w14:textId="77777777" w:rsidR="00000000" w:rsidRDefault="00AE271D">
      <w:pPr>
        <w:pStyle w:val="af1"/>
        <w:rPr>
          <w:rFonts w:hint="cs"/>
          <w:rtl/>
        </w:rPr>
      </w:pPr>
    </w:p>
    <w:p w14:paraId="2947DC73" w14:textId="77777777" w:rsidR="00000000" w:rsidRDefault="00AE271D">
      <w:pPr>
        <w:pStyle w:val="af1"/>
        <w:rPr>
          <w:rtl/>
        </w:rPr>
      </w:pPr>
      <w:r>
        <w:rPr>
          <w:rtl/>
        </w:rPr>
        <w:t>היו"ר ראובן ריבלין:</w:t>
      </w:r>
    </w:p>
    <w:p w14:paraId="44E0EA8A" w14:textId="77777777" w:rsidR="00000000" w:rsidRDefault="00AE271D">
      <w:pPr>
        <w:pStyle w:val="a0"/>
        <w:rPr>
          <w:rtl/>
        </w:rPr>
      </w:pPr>
    </w:p>
    <w:p w14:paraId="039283E8" w14:textId="77777777" w:rsidR="00000000" w:rsidRDefault="00AE271D">
      <w:pPr>
        <w:pStyle w:val="a0"/>
        <w:jc w:val="left"/>
        <w:rPr>
          <w:rFonts w:hint="cs"/>
          <w:rtl/>
        </w:rPr>
      </w:pPr>
      <w:r>
        <w:rPr>
          <w:rFonts w:hint="cs"/>
          <w:rtl/>
        </w:rPr>
        <w:t>רבותי חברי הכנסת, היום יום</w:t>
      </w:r>
      <w:r>
        <w:rPr>
          <w:rFonts w:hint="cs"/>
          <w:rtl/>
        </w:rPr>
        <w:t xml:space="preserve"> שני, א' באדר - והלוואי שיהיה אדר של שמחה - התשס"ד, 23 בפברואר 2004 למניינם. אני מתכבד לפתוח את ישיבת הכנסת. </w:t>
      </w:r>
    </w:p>
    <w:p w14:paraId="26DB119B" w14:textId="77777777" w:rsidR="00000000" w:rsidRDefault="00AE271D">
      <w:pPr>
        <w:pStyle w:val="a0"/>
        <w:jc w:val="left"/>
        <w:rPr>
          <w:rFonts w:hint="cs"/>
          <w:rtl/>
        </w:rPr>
      </w:pPr>
    </w:p>
    <w:p w14:paraId="3D3F353C" w14:textId="77777777" w:rsidR="00000000" w:rsidRDefault="00AE271D">
      <w:pPr>
        <w:pStyle w:val="a0"/>
        <w:jc w:val="left"/>
        <w:rPr>
          <w:rFonts w:hint="cs"/>
          <w:rtl/>
        </w:rPr>
      </w:pPr>
      <w:r>
        <w:rPr>
          <w:rFonts w:hint="cs"/>
          <w:rtl/>
        </w:rPr>
        <w:t>הודעה לפי סעיף 53 לחברת הכנסת רוחמה אברהם.</w:t>
      </w:r>
    </w:p>
    <w:p w14:paraId="3CEA150A" w14:textId="77777777" w:rsidR="00000000" w:rsidRDefault="00AE271D">
      <w:pPr>
        <w:pStyle w:val="a0"/>
        <w:jc w:val="left"/>
        <w:rPr>
          <w:rFonts w:hint="cs"/>
          <w:rtl/>
        </w:rPr>
      </w:pPr>
    </w:p>
    <w:p w14:paraId="7B35FD17" w14:textId="77777777" w:rsidR="00000000" w:rsidRDefault="00AE271D">
      <w:pPr>
        <w:pStyle w:val="a"/>
        <w:rPr>
          <w:rtl/>
        </w:rPr>
      </w:pPr>
      <w:bookmarkStart w:id="1" w:name="FS000001026T23_02_2004_16_29_47"/>
      <w:bookmarkStart w:id="2" w:name="_Toc67901532"/>
      <w:bookmarkEnd w:id="1"/>
      <w:r>
        <w:rPr>
          <w:rFonts w:hint="eastAsia"/>
          <w:rtl/>
        </w:rPr>
        <w:t>רוחמה</w:t>
      </w:r>
      <w:r>
        <w:rPr>
          <w:rtl/>
        </w:rPr>
        <w:t xml:space="preserve"> אברהם (הליכוד):</w:t>
      </w:r>
      <w:bookmarkEnd w:id="2"/>
    </w:p>
    <w:p w14:paraId="613B611A" w14:textId="77777777" w:rsidR="00000000" w:rsidRDefault="00AE271D">
      <w:pPr>
        <w:pStyle w:val="a0"/>
        <w:rPr>
          <w:rFonts w:hint="cs"/>
          <w:rtl/>
        </w:rPr>
      </w:pPr>
    </w:p>
    <w:p w14:paraId="3E090520" w14:textId="77777777" w:rsidR="00000000" w:rsidRDefault="00AE271D">
      <w:pPr>
        <w:pStyle w:val="a0"/>
        <w:rPr>
          <w:rFonts w:hint="cs"/>
          <w:rtl/>
        </w:rPr>
      </w:pPr>
      <w:r>
        <w:rPr>
          <w:rFonts w:hint="cs"/>
          <w:rtl/>
        </w:rPr>
        <w:t xml:space="preserve">אדוני היושב-ראש, חברי חברי הכנסת, פצע השבויים והנעדרים לא יפסיק לדמם עד שנדאג </w:t>
      </w:r>
      <w:r>
        <w:rPr>
          <w:rFonts w:hint="cs"/>
          <w:rtl/>
        </w:rPr>
        <w:t>להחזירם לביתם ולארצם. כנסת ישראל לא שוכחת את השבויים והנעדרים ובני משפחותיהם</w:t>
      </w:r>
      <w:r>
        <w:t>:</w:t>
      </w:r>
      <w:r>
        <w:rPr>
          <w:rFonts w:hint="cs"/>
          <w:rtl/>
        </w:rPr>
        <w:t xml:space="preserve"> רב-סמל צבי פלדמן, רב-סמל זכריה באומל, רב-סמל יהודה כץ, רב-סרן רון ארד, רב-טוראי גיא חבר ויונתן פולארד.</w:t>
      </w:r>
    </w:p>
    <w:p w14:paraId="7B167EED" w14:textId="77777777" w:rsidR="00000000" w:rsidRDefault="00AE271D">
      <w:pPr>
        <w:pStyle w:val="a0"/>
        <w:rPr>
          <w:rFonts w:hint="cs"/>
          <w:rtl/>
        </w:rPr>
      </w:pPr>
    </w:p>
    <w:p w14:paraId="2910564A" w14:textId="77777777" w:rsidR="00000000" w:rsidRDefault="00AE271D">
      <w:pPr>
        <w:pStyle w:val="a0"/>
        <w:rPr>
          <w:rFonts w:hint="cs"/>
          <w:rtl/>
        </w:rPr>
      </w:pPr>
      <w:r>
        <w:rPr>
          <w:rFonts w:hint="cs"/>
          <w:rtl/>
        </w:rPr>
        <w:t xml:space="preserve">השבוע אני רוצה לספר לכם על רב-סמל צבי פלדמן. צביקה הוא בנם הבכור של אברהם </w:t>
      </w:r>
      <w:r>
        <w:rPr>
          <w:rFonts w:hint="cs"/>
          <w:rtl/>
        </w:rPr>
        <w:t xml:space="preserve">ופנינה, ואח של יצחק, שלמה וענת. אברהם, אביו של צביקה, איבד את כל משפחתו בשואה, וכשנולד צביקה הוא הרגיש שמשפחתו נולדה מחדש. </w:t>
      </w:r>
    </w:p>
    <w:p w14:paraId="72CB2906" w14:textId="77777777" w:rsidR="00000000" w:rsidRDefault="00AE271D">
      <w:pPr>
        <w:pStyle w:val="a0"/>
        <w:rPr>
          <w:rFonts w:hint="cs"/>
          <w:rtl/>
        </w:rPr>
      </w:pPr>
    </w:p>
    <w:p w14:paraId="76F1CAB4" w14:textId="77777777" w:rsidR="00000000" w:rsidRDefault="00AE271D">
      <w:pPr>
        <w:pStyle w:val="a0"/>
        <w:rPr>
          <w:rFonts w:hint="cs"/>
          <w:rtl/>
        </w:rPr>
      </w:pPr>
      <w:r>
        <w:rPr>
          <w:rFonts w:hint="cs"/>
          <w:rtl/>
        </w:rPr>
        <w:t xml:space="preserve">בתחילת הדרך זומן צביקה לקורס טיס, אך החליט בסופו של דבר להתגייס לשריון. לקרב סולטן-יעקוב הוא יצא אף שלא היה שייך לאוגדה הלוחמת כלל </w:t>
      </w:r>
      <w:r>
        <w:rPr>
          <w:rFonts w:hint="cs"/>
          <w:rtl/>
        </w:rPr>
        <w:t>וכלל.</w:t>
      </w:r>
    </w:p>
    <w:p w14:paraId="34FA6197" w14:textId="77777777" w:rsidR="00000000" w:rsidRDefault="00AE271D">
      <w:pPr>
        <w:pStyle w:val="a0"/>
        <w:rPr>
          <w:rFonts w:hint="cs"/>
          <w:rtl/>
        </w:rPr>
      </w:pPr>
    </w:p>
    <w:p w14:paraId="047E9DA0" w14:textId="77777777" w:rsidR="00000000" w:rsidRDefault="00AE271D">
      <w:pPr>
        <w:pStyle w:val="a0"/>
        <w:rPr>
          <w:rFonts w:hint="cs"/>
          <w:rtl/>
        </w:rPr>
      </w:pPr>
      <w:r>
        <w:rPr>
          <w:rFonts w:hint="cs"/>
          <w:rtl/>
        </w:rPr>
        <w:t>צביקה אוהב לצייר ציורי דיוקנאות והיה משתתף פעיל בחוג לריקודי עם, ובשלב מסוים רצו לשלוח אותו ללהקת "בת-שבע".</w:t>
      </w:r>
    </w:p>
    <w:p w14:paraId="0871A658" w14:textId="77777777" w:rsidR="00000000" w:rsidRDefault="00AE271D">
      <w:pPr>
        <w:pStyle w:val="a0"/>
        <w:rPr>
          <w:rFonts w:hint="cs"/>
          <w:rtl/>
        </w:rPr>
      </w:pPr>
    </w:p>
    <w:p w14:paraId="0B073FAF" w14:textId="77777777" w:rsidR="00000000" w:rsidRDefault="00AE271D">
      <w:pPr>
        <w:pStyle w:val="a0"/>
        <w:rPr>
          <w:rFonts w:hint="cs"/>
          <w:rtl/>
        </w:rPr>
      </w:pPr>
      <w:r>
        <w:rPr>
          <w:rFonts w:hint="cs"/>
          <w:rtl/>
        </w:rPr>
        <w:t>אמו אומרת שצביקה היה נשמה טובה. בחג הפסח האחרון, לפני שנפל בשבי, הוא הביא להוריו כסף לקניות לחג ולקח את אחיו לקנות לו בגדים. לאחר שנפל צביקה</w:t>
      </w:r>
      <w:r>
        <w:rPr>
          <w:rFonts w:hint="cs"/>
          <w:rtl/>
        </w:rPr>
        <w:t xml:space="preserve"> בשבי הודיעו להוריו מהבנק שהוא חסך עבורם תוכנית חיסכון ליום סגריר, כדי שמעבר לקצבת הביטוח הלאומי יהיה להם מקור קיום נוסף.</w:t>
      </w:r>
    </w:p>
    <w:p w14:paraId="3022DB84" w14:textId="77777777" w:rsidR="00000000" w:rsidRDefault="00AE271D">
      <w:pPr>
        <w:pStyle w:val="a0"/>
        <w:rPr>
          <w:rFonts w:hint="cs"/>
          <w:rtl/>
        </w:rPr>
      </w:pPr>
    </w:p>
    <w:p w14:paraId="444C209C" w14:textId="77777777" w:rsidR="00000000" w:rsidRDefault="00AE271D">
      <w:pPr>
        <w:pStyle w:val="a0"/>
        <w:rPr>
          <w:rFonts w:hint="cs"/>
          <w:rtl/>
        </w:rPr>
      </w:pPr>
      <w:r>
        <w:rPr>
          <w:rFonts w:hint="cs"/>
          <w:rtl/>
        </w:rPr>
        <w:t xml:space="preserve">היום, ראש חודש אדר, אני רוצה לשלוח מכאן למשפחות השבויים והנעדרים, בשם הכנסת והעם כולו, כשם שמשנכנס חודש אדר מרבים בשמחה, תהיה גם לכם </w:t>
      </w:r>
      <w:r>
        <w:rPr>
          <w:rFonts w:hint="cs"/>
          <w:rtl/>
        </w:rPr>
        <w:t>שמחה וצהלה, ששון ויקר. תודה רבה.</w:t>
      </w:r>
    </w:p>
    <w:p w14:paraId="378BC95A" w14:textId="77777777" w:rsidR="00000000" w:rsidRDefault="00AE271D">
      <w:pPr>
        <w:pStyle w:val="a0"/>
        <w:rPr>
          <w:rFonts w:hint="cs"/>
          <w:rtl/>
        </w:rPr>
      </w:pPr>
    </w:p>
    <w:p w14:paraId="08B862E2" w14:textId="77777777" w:rsidR="00000000" w:rsidRDefault="00AE271D">
      <w:pPr>
        <w:pStyle w:val="af1"/>
        <w:rPr>
          <w:rtl/>
        </w:rPr>
      </w:pPr>
      <w:r>
        <w:rPr>
          <w:rtl/>
        </w:rPr>
        <w:t>היו"ר ראובן ריבלין:</w:t>
      </w:r>
    </w:p>
    <w:p w14:paraId="24B61BC5" w14:textId="77777777" w:rsidR="00000000" w:rsidRDefault="00AE271D">
      <w:pPr>
        <w:pStyle w:val="a0"/>
        <w:rPr>
          <w:rtl/>
        </w:rPr>
      </w:pPr>
    </w:p>
    <w:p w14:paraId="795419B9" w14:textId="77777777" w:rsidR="00000000" w:rsidRDefault="00AE271D">
      <w:pPr>
        <w:pStyle w:val="a0"/>
        <w:rPr>
          <w:rFonts w:hint="cs"/>
          <w:rtl/>
        </w:rPr>
      </w:pPr>
      <w:r>
        <w:rPr>
          <w:rFonts w:hint="cs"/>
          <w:rtl/>
        </w:rPr>
        <w:t>תודה רבה. ונזכור את עזאם עזאם שעדיין נמצא בבית-האסורים בקהיר.</w:t>
      </w:r>
    </w:p>
    <w:p w14:paraId="2A6BC126" w14:textId="77777777" w:rsidR="00000000" w:rsidRDefault="00AE271D">
      <w:pPr>
        <w:pStyle w:val="a0"/>
        <w:rPr>
          <w:rFonts w:hint="cs"/>
          <w:rtl/>
        </w:rPr>
      </w:pPr>
    </w:p>
    <w:p w14:paraId="02DD9ADC" w14:textId="77777777" w:rsidR="00000000" w:rsidRDefault="00AE271D">
      <w:pPr>
        <w:pStyle w:val="a0"/>
        <w:rPr>
          <w:rFonts w:hint="cs"/>
          <w:rtl/>
        </w:rPr>
      </w:pPr>
    </w:p>
    <w:p w14:paraId="0A8AAB6A" w14:textId="77777777" w:rsidR="00000000" w:rsidRDefault="00AE271D">
      <w:pPr>
        <w:pStyle w:val="a0"/>
        <w:rPr>
          <w:rFonts w:hint="cs"/>
          <w:rtl/>
        </w:rPr>
      </w:pPr>
    </w:p>
    <w:p w14:paraId="04DEAB8D" w14:textId="77777777" w:rsidR="00000000" w:rsidRDefault="00AE271D">
      <w:pPr>
        <w:pStyle w:val="a2"/>
        <w:rPr>
          <w:rFonts w:hint="cs"/>
          <w:rtl/>
        </w:rPr>
      </w:pPr>
      <w:bookmarkStart w:id="3" w:name="_Toc67901533"/>
      <w:r>
        <w:rPr>
          <w:rFonts w:hint="cs"/>
          <w:rtl/>
        </w:rPr>
        <w:t>מסמכים שהונחו על שולחן הכנסת</w:t>
      </w:r>
      <w:bookmarkEnd w:id="3"/>
    </w:p>
    <w:p w14:paraId="6D67E081" w14:textId="77777777" w:rsidR="00000000" w:rsidRDefault="00AE271D">
      <w:pPr>
        <w:pStyle w:val="a0"/>
        <w:rPr>
          <w:rFonts w:hint="cs"/>
          <w:rtl/>
        </w:rPr>
      </w:pPr>
    </w:p>
    <w:p w14:paraId="451CB0D3" w14:textId="77777777" w:rsidR="00000000" w:rsidRDefault="00AE271D">
      <w:pPr>
        <w:pStyle w:val="af1"/>
        <w:rPr>
          <w:rFonts w:hint="cs"/>
          <w:rtl/>
        </w:rPr>
      </w:pPr>
      <w:r>
        <w:rPr>
          <w:rFonts w:hint="cs"/>
          <w:rtl/>
        </w:rPr>
        <w:t>היו"ר ראובן ריבלין:</w:t>
      </w:r>
    </w:p>
    <w:p w14:paraId="78B85A40" w14:textId="77777777" w:rsidR="00000000" w:rsidRDefault="00AE271D">
      <w:pPr>
        <w:pStyle w:val="a0"/>
        <w:rPr>
          <w:rFonts w:hint="cs"/>
          <w:rtl/>
        </w:rPr>
      </w:pPr>
    </w:p>
    <w:p w14:paraId="536B5404" w14:textId="77777777" w:rsidR="00000000" w:rsidRDefault="00AE271D">
      <w:pPr>
        <w:pStyle w:val="a0"/>
        <w:rPr>
          <w:rFonts w:hint="cs"/>
          <w:rtl/>
        </w:rPr>
      </w:pPr>
      <w:r>
        <w:rPr>
          <w:rFonts w:hint="cs"/>
          <w:rtl/>
        </w:rPr>
        <w:t>רבותי חברי הכנסת, הודעה למזכיר הכנסת.</w:t>
      </w:r>
    </w:p>
    <w:p w14:paraId="57830694" w14:textId="77777777" w:rsidR="00000000" w:rsidRDefault="00AE271D">
      <w:pPr>
        <w:pStyle w:val="a0"/>
        <w:rPr>
          <w:rFonts w:hint="cs"/>
          <w:rtl/>
        </w:rPr>
      </w:pPr>
    </w:p>
    <w:p w14:paraId="58A02F89" w14:textId="77777777" w:rsidR="00000000" w:rsidRDefault="00AE271D">
      <w:pPr>
        <w:pStyle w:val="a"/>
        <w:rPr>
          <w:rtl/>
        </w:rPr>
      </w:pPr>
      <w:bookmarkStart w:id="4" w:name="FS000000661T23_02_2004_16_36_48"/>
      <w:bookmarkStart w:id="5" w:name="_Toc67901534"/>
      <w:bookmarkEnd w:id="4"/>
      <w:r>
        <w:rPr>
          <w:rFonts w:hint="eastAsia"/>
          <w:rtl/>
        </w:rPr>
        <w:t>מזכיר</w:t>
      </w:r>
      <w:r>
        <w:rPr>
          <w:rtl/>
        </w:rPr>
        <w:t xml:space="preserve"> הכנסת אריה האן:</w:t>
      </w:r>
      <w:bookmarkEnd w:id="5"/>
    </w:p>
    <w:p w14:paraId="144C7775" w14:textId="77777777" w:rsidR="00000000" w:rsidRDefault="00AE271D">
      <w:pPr>
        <w:pStyle w:val="a0"/>
        <w:rPr>
          <w:rFonts w:hint="cs"/>
          <w:rtl/>
        </w:rPr>
      </w:pPr>
    </w:p>
    <w:p w14:paraId="548F916E" w14:textId="77777777" w:rsidR="00000000" w:rsidRDefault="00AE271D">
      <w:pPr>
        <w:pStyle w:val="a0"/>
        <w:rPr>
          <w:rFonts w:hint="cs"/>
          <w:rtl/>
        </w:rPr>
      </w:pPr>
      <w:r>
        <w:rPr>
          <w:rFonts w:hint="cs"/>
          <w:rtl/>
        </w:rPr>
        <w:t>ברשות יושב-ראש הכנסת, ה</w:t>
      </w:r>
      <w:r>
        <w:rPr>
          <w:rFonts w:hint="cs"/>
          <w:rtl/>
        </w:rPr>
        <w:t>נני מתכבד להודיע, כי הונחו היום על שולחן הכנסת -</w:t>
      </w:r>
    </w:p>
    <w:p w14:paraId="22CAFF35" w14:textId="77777777" w:rsidR="00000000" w:rsidRDefault="00AE271D">
      <w:pPr>
        <w:pStyle w:val="a0"/>
        <w:ind w:firstLine="0"/>
        <w:rPr>
          <w:rFonts w:hint="cs"/>
          <w:rtl/>
        </w:rPr>
      </w:pPr>
      <w:r>
        <w:rPr>
          <w:rFonts w:hint="cs"/>
          <w:rtl/>
        </w:rPr>
        <w:tab/>
      </w:r>
    </w:p>
    <w:p w14:paraId="60AD4A5A" w14:textId="77777777" w:rsidR="00000000" w:rsidRDefault="00AE271D">
      <w:pPr>
        <w:pStyle w:val="a0"/>
        <w:rPr>
          <w:rFonts w:hint="cs"/>
          <w:rtl/>
        </w:rPr>
      </w:pPr>
      <w:r>
        <w:rPr>
          <w:rFonts w:hint="cs"/>
          <w:rtl/>
        </w:rPr>
        <w:t>לקריאה שנייה ולקריאה שלישית: הצעת חוק טיפול בחולי נפש (תיקון מס' 5), התשס"ד-2004, שהחזירה ועדת העבודה, הרווחה והבריאות; הצעת חוק הנוער (טיפול והשגחה) (תיקון מס' 16), התשס"ד-2004, שהחזירה ועדת העבודה, הרווח</w:t>
      </w:r>
      <w:r>
        <w:rPr>
          <w:rFonts w:hint="cs"/>
          <w:rtl/>
        </w:rPr>
        <w:t>ה והבריאות; הצעת חוק הנכים (תגמולים ושיקום) (תיקון מס' 22), התשס"ד-2004, שהחזירה ועדת העבודה, הרווחה והבריאות.</w:t>
      </w:r>
    </w:p>
    <w:p w14:paraId="730A3E14" w14:textId="77777777" w:rsidR="00000000" w:rsidRDefault="00AE271D">
      <w:pPr>
        <w:pStyle w:val="a0"/>
        <w:rPr>
          <w:rFonts w:hint="cs"/>
          <w:rtl/>
        </w:rPr>
      </w:pPr>
    </w:p>
    <w:p w14:paraId="6AFC67DE" w14:textId="77777777" w:rsidR="00000000" w:rsidRDefault="00AE271D">
      <w:pPr>
        <w:pStyle w:val="a0"/>
      </w:pPr>
      <w:r>
        <w:rPr>
          <w:rFonts w:hint="cs"/>
          <w:rtl/>
        </w:rPr>
        <w:t xml:space="preserve">לדיון מוקדם: </w:t>
      </w:r>
      <w:r>
        <w:rPr>
          <w:rtl/>
        </w:rPr>
        <w:t>הצעת חוק הגנת הצרכן (תיקון - חובת גילוי מדיניות החזרת טובין), התשס"ד-2004, מאת חבר</w:t>
      </w:r>
      <w:r>
        <w:rPr>
          <w:rFonts w:hint="cs"/>
          <w:rtl/>
        </w:rPr>
        <w:t>ת</w:t>
      </w:r>
      <w:r>
        <w:rPr>
          <w:rtl/>
        </w:rPr>
        <w:t xml:space="preserve"> הכנסת אורית נוקד; הצעת חוק לתיקון פקודת הסמים ה</w:t>
      </w:r>
      <w:r>
        <w:rPr>
          <w:rtl/>
        </w:rPr>
        <w:t>מסוכנים (עונש מזערי לסוחרי סמים), התשס"ד-2004, מאת חבר</w:t>
      </w:r>
      <w:r>
        <w:rPr>
          <w:rFonts w:hint="cs"/>
          <w:rtl/>
        </w:rPr>
        <w:t>י</w:t>
      </w:r>
      <w:r>
        <w:rPr>
          <w:rtl/>
        </w:rPr>
        <w:t xml:space="preserve"> הכנסת מיכאל נודלמן, יורי שטרן</w:t>
      </w:r>
      <w:r>
        <w:rPr>
          <w:rFonts w:hint="cs"/>
          <w:rtl/>
        </w:rPr>
        <w:t xml:space="preserve"> ו</w:t>
      </w:r>
      <w:r>
        <w:rPr>
          <w:rtl/>
        </w:rPr>
        <w:t>אליעזר כהן; הצעת חוק לתיקון פקודת מס הכנסה (פטור לסטודנט), התשס"ד-2004, מאת חבר הכנסת עבד-אלמאלכ דהאמשה; הצעת חוק-יסוד: אישור הכנסת לפינוי י</w:t>
      </w:r>
      <w:r>
        <w:rPr>
          <w:rFonts w:hint="cs"/>
          <w:rtl/>
        </w:rPr>
        <w:t>י</w:t>
      </w:r>
      <w:r>
        <w:rPr>
          <w:rtl/>
        </w:rPr>
        <w:t>שובים, מאת חבר הכנסת יחיאל ח</w:t>
      </w:r>
      <w:r>
        <w:rPr>
          <w:rtl/>
        </w:rPr>
        <w:t>זן וקבוצת חברי הכנסת; הצעת חוק התרבות והאמנות (תיקון - תקציב שנתי), התשס"ד-2004, מאת חבר</w:t>
      </w:r>
      <w:r>
        <w:rPr>
          <w:rFonts w:hint="cs"/>
          <w:rtl/>
        </w:rPr>
        <w:t>י</w:t>
      </w:r>
      <w:r>
        <w:rPr>
          <w:rtl/>
        </w:rPr>
        <w:t xml:space="preserve"> הכנסת קולט אביטל, יורי שטרן</w:t>
      </w:r>
      <w:r>
        <w:rPr>
          <w:rFonts w:hint="cs"/>
          <w:rtl/>
        </w:rPr>
        <w:t xml:space="preserve"> ו</w:t>
      </w:r>
      <w:r>
        <w:rPr>
          <w:rtl/>
        </w:rPr>
        <w:t>אורית נוקד; הצעת חוק יחסי ממון בין בני-זוג (תיקון - מועד האיזון), התשס"ד-2004, מאת חבר</w:t>
      </w:r>
      <w:r>
        <w:rPr>
          <w:rFonts w:hint="cs"/>
          <w:rtl/>
        </w:rPr>
        <w:t>ת</w:t>
      </w:r>
      <w:r>
        <w:rPr>
          <w:rtl/>
        </w:rPr>
        <w:t xml:space="preserve"> הכנסת נעמי בלומנטל; הצעת חוק-יסוד: שוויון בחובת ה</w:t>
      </w:r>
      <w:r>
        <w:rPr>
          <w:rtl/>
        </w:rPr>
        <w:t>שירות, מאת חבר</w:t>
      </w:r>
      <w:r>
        <w:rPr>
          <w:rFonts w:hint="cs"/>
          <w:rtl/>
        </w:rPr>
        <w:t>י</w:t>
      </w:r>
      <w:r>
        <w:rPr>
          <w:rtl/>
        </w:rPr>
        <w:t xml:space="preserve"> הכנסת אהוד יתום</w:t>
      </w:r>
      <w:r>
        <w:rPr>
          <w:rFonts w:hint="cs"/>
          <w:rtl/>
        </w:rPr>
        <w:t xml:space="preserve"> ו</w:t>
      </w:r>
      <w:r>
        <w:rPr>
          <w:rtl/>
        </w:rPr>
        <w:t>דני יתום וקבוצת חברי הכנסת; הצעת חוק רשות הדואר (תיקון - פטור מתשלום לעיוורים ולמוסדות ציבור), התשס"ד-2004, מאת חבר הכנסת יצחק הרצוג; הצעת חוק הירושה (תיקון - ביטול החובה לפרסם הזמנה לנושים), התשס"ד-2004, מאת חבר הכנסת אילן</w:t>
      </w:r>
      <w:r>
        <w:rPr>
          <w:rtl/>
        </w:rPr>
        <w:t xml:space="preserve"> שלגי וקבוצת חברי הכנסת; הצעת חוק הדיינים (תיקון - שבועת אמונים), התשס"ד-2004, מאת חבר הכנסת נסים זאב וקבוצת חברי הכנסת; הצעת חוק התפזרות הכנסת השש-עשרה, התשס"ד-2004, מאת חבר הכנסת אברהם</w:t>
      </w:r>
      <w:r>
        <w:rPr>
          <w:rFonts w:hint="cs"/>
          <w:rtl/>
        </w:rPr>
        <w:t xml:space="preserve"> </w:t>
      </w:r>
      <w:r>
        <w:rPr>
          <w:rtl/>
        </w:rPr>
        <w:t>בייגה שוחט; הצעת חוק-יסוד: השוויון האזרחי, מאת חבר</w:t>
      </w:r>
      <w:r>
        <w:rPr>
          <w:rFonts w:hint="cs"/>
          <w:rtl/>
        </w:rPr>
        <w:t>י</w:t>
      </w:r>
      <w:r>
        <w:rPr>
          <w:rtl/>
        </w:rPr>
        <w:t xml:space="preserve"> הכנסת טלב אלסאנע</w:t>
      </w:r>
      <w:r>
        <w:rPr>
          <w:rFonts w:hint="cs"/>
          <w:rtl/>
        </w:rPr>
        <w:t xml:space="preserve"> </w:t>
      </w:r>
      <w:r>
        <w:rPr>
          <w:rFonts w:hint="cs"/>
          <w:rtl/>
        </w:rPr>
        <w:t>ו</w:t>
      </w:r>
      <w:r>
        <w:rPr>
          <w:rtl/>
        </w:rPr>
        <w:t>עבד-אלמאלכ דהאמשה; הצעת חוק חסינות חברי הכנסת, זכויותיהם וחובותיהם (תיקון - חסינות בפני חיפוש), התשס"ד-2004, מאת חבר</w:t>
      </w:r>
      <w:r>
        <w:rPr>
          <w:rFonts w:hint="cs"/>
          <w:rtl/>
        </w:rPr>
        <w:t>י</w:t>
      </w:r>
      <w:r>
        <w:rPr>
          <w:rtl/>
        </w:rPr>
        <w:t xml:space="preserve"> הכנסת זהבה גלאון</w:t>
      </w:r>
      <w:r>
        <w:rPr>
          <w:rFonts w:hint="cs"/>
          <w:rtl/>
        </w:rPr>
        <w:t xml:space="preserve"> ו</w:t>
      </w:r>
      <w:r>
        <w:rPr>
          <w:rtl/>
        </w:rPr>
        <w:t>מיכאל איתן; הצעת חוק ביטוח בריאות ממלכתי (תיקון - אישור פרלמנטרי לשחלוף בסל התרופות), התשס"ד-2004, מאת חבר הכנסת שאול י</w:t>
      </w:r>
      <w:r>
        <w:rPr>
          <w:rtl/>
        </w:rPr>
        <w:t>הלום וקבוצת חברי הכנסת; הצעת חוק הירושה (תיקון - הרחבת הגדרת פסלות לרשת), התשס"ד-2004, מאת חבר הכנסת אילן שלגי וקבוצת חברי הכנסת; הצעת חוק-יסוד: זכויות חברתיות, מאת חבר הכנסת אברהם</w:t>
      </w:r>
      <w:r>
        <w:rPr>
          <w:rFonts w:hint="cs"/>
          <w:rtl/>
        </w:rPr>
        <w:t xml:space="preserve"> </w:t>
      </w:r>
      <w:r>
        <w:rPr>
          <w:rtl/>
        </w:rPr>
        <w:t>בייגה שוחט; הצעת חוק המרשם הפלילי ותקנת השבים (תיקון - סמכויות בית</w:t>
      </w:r>
      <w:r>
        <w:rPr>
          <w:rFonts w:hint="cs"/>
          <w:rtl/>
        </w:rPr>
        <w:t>-</w:t>
      </w:r>
      <w:r>
        <w:rPr>
          <w:rtl/>
        </w:rPr>
        <w:t>דין צבאי</w:t>
      </w:r>
      <w:r>
        <w:rPr>
          <w:rtl/>
        </w:rPr>
        <w:t>), התשס"ד-2004, מאת חבר</w:t>
      </w:r>
      <w:r>
        <w:rPr>
          <w:rFonts w:hint="cs"/>
          <w:rtl/>
        </w:rPr>
        <w:t>י</w:t>
      </w:r>
      <w:r>
        <w:rPr>
          <w:rtl/>
        </w:rPr>
        <w:t xml:space="preserve"> הכנסת דני יתום</w:t>
      </w:r>
      <w:r>
        <w:rPr>
          <w:rFonts w:hint="cs"/>
          <w:rtl/>
        </w:rPr>
        <w:t xml:space="preserve"> ו</w:t>
      </w:r>
      <w:r>
        <w:rPr>
          <w:rtl/>
        </w:rPr>
        <w:t xml:space="preserve">מל פולישוק-בלוך; הצעת חוק שוויון זכויות לאנשים עם מוגבלות (תיקון - ביטול הגבלת תוקף), התשס"ד-2004, מאת חבר הכנסת שאול יהלום; הצעת חוק נציבות זכויות אדם, התשס"ד-2004, מאת חבר הכנסת חיים אורון וקבוצת חברי הכנסת; הצעת </w:t>
      </w:r>
      <w:r>
        <w:rPr>
          <w:rtl/>
        </w:rPr>
        <w:t>חוק לתיקון פקודת בתי</w:t>
      </w:r>
      <w:r>
        <w:rPr>
          <w:rFonts w:hint="cs"/>
          <w:rtl/>
        </w:rPr>
        <w:t>-</w:t>
      </w:r>
      <w:r>
        <w:rPr>
          <w:rtl/>
        </w:rPr>
        <w:t>הסוהר (איסור נישואין והתייחדות לאסיר עולם), התשס"ד-2004, מאת חבר הכנסת איתן כבל וקבוצת חברי הכנסת; הצעת חוק התכנון והבני</w:t>
      </w:r>
      <w:r>
        <w:rPr>
          <w:rFonts w:hint="cs"/>
          <w:rtl/>
        </w:rPr>
        <w:t>י</w:t>
      </w:r>
      <w:r>
        <w:rPr>
          <w:rtl/>
        </w:rPr>
        <w:t xml:space="preserve">ה (תיקון </w:t>
      </w:r>
      <w:r>
        <w:rPr>
          <w:rFonts w:hint="cs"/>
          <w:rtl/>
        </w:rPr>
        <w:t xml:space="preserve">- </w:t>
      </w:r>
      <w:r>
        <w:rPr>
          <w:rtl/>
        </w:rPr>
        <w:t>הודעה לבעלי נכסים גובלים), התשס"ד-2004, מאת חבר</w:t>
      </w:r>
      <w:r>
        <w:rPr>
          <w:rFonts w:hint="cs"/>
          <w:rtl/>
        </w:rPr>
        <w:t>י</w:t>
      </w:r>
      <w:r>
        <w:rPr>
          <w:rtl/>
        </w:rPr>
        <w:t xml:space="preserve"> הכנסת רשף חן</w:t>
      </w:r>
      <w:r>
        <w:rPr>
          <w:rFonts w:hint="cs"/>
          <w:rtl/>
        </w:rPr>
        <w:t xml:space="preserve"> ו</w:t>
      </w:r>
      <w:r>
        <w:rPr>
          <w:rtl/>
        </w:rPr>
        <w:t>רוני בריזון; הצעת חוק הכנסת (תיקון - מספ</w:t>
      </w:r>
      <w:r>
        <w:rPr>
          <w:rtl/>
        </w:rPr>
        <w:t>ר חברי ועדת הכספים בתקופת כהונתה של הכנסת השש</w:t>
      </w:r>
      <w:r>
        <w:rPr>
          <w:rFonts w:hint="cs"/>
          <w:rtl/>
        </w:rPr>
        <w:t>-</w:t>
      </w:r>
      <w:r>
        <w:rPr>
          <w:rtl/>
        </w:rPr>
        <w:t>עשרה), התשס"ד-2004, מאת חבר הכנסת גדעון סער; הצעת חוק סלילת כבישי גישה למוסדות החינוך במדינה, התשס"ד-2004, מאת חבר</w:t>
      </w:r>
      <w:r>
        <w:rPr>
          <w:rFonts w:hint="cs"/>
          <w:rtl/>
        </w:rPr>
        <w:t>י</w:t>
      </w:r>
      <w:r>
        <w:rPr>
          <w:rtl/>
        </w:rPr>
        <w:t xml:space="preserve"> הכנסת טלב אלסאנע</w:t>
      </w:r>
      <w:r>
        <w:rPr>
          <w:rFonts w:hint="cs"/>
          <w:rtl/>
        </w:rPr>
        <w:t xml:space="preserve"> ו</w:t>
      </w:r>
      <w:r>
        <w:rPr>
          <w:rtl/>
        </w:rPr>
        <w:t>עבד-אלמאלכ דהאמשה</w:t>
      </w:r>
      <w:r>
        <w:rPr>
          <w:rFonts w:hint="cs"/>
          <w:rtl/>
        </w:rPr>
        <w:t>.</w:t>
      </w:r>
      <w:r>
        <w:rPr>
          <w:rtl/>
        </w:rPr>
        <w:t xml:space="preserve"> </w:t>
      </w:r>
    </w:p>
    <w:p w14:paraId="7029B159" w14:textId="77777777" w:rsidR="00000000" w:rsidRDefault="00AE271D">
      <w:pPr>
        <w:pStyle w:val="a0"/>
        <w:rPr>
          <w:rFonts w:hint="cs"/>
          <w:rtl/>
        </w:rPr>
      </w:pPr>
    </w:p>
    <w:p w14:paraId="0A858D5C" w14:textId="77777777" w:rsidR="00000000" w:rsidRDefault="00AE271D">
      <w:pPr>
        <w:pStyle w:val="a0"/>
        <w:rPr>
          <w:rFonts w:hint="cs"/>
          <w:rtl/>
        </w:rPr>
      </w:pPr>
      <w:r>
        <w:rPr>
          <w:rFonts w:hint="cs"/>
          <w:rtl/>
        </w:rPr>
        <w:t>לקריאה ראשונה, מטעם הממשלה: הצעת חוק להסדרת הפיקוח על כ</w:t>
      </w:r>
      <w:r>
        <w:rPr>
          <w:rFonts w:hint="cs"/>
          <w:rtl/>
        </w:rPr>
        <w:t>לבים (תיקון) (דחיית מועד התחילה), התשס"ד-2004.</w:t>
      </w:r>
    </w:p>
    <w:p w14:paraId="408CB6CC" w14:textId="77777777" w:rsidR="00000000" w:rsidRDefault="00AE271D">
      <w:pPr>
        <w:pStyle w:val="a0"/>
        <w:rPr>
          <w:rFonts w:hint="cs"/>
          <w:rtl/>
        </w:rPr>
      </w:pPr>
    </w:p>
    <w:p w14:paraId="714D88AC" w14:textId="77777777" w:rsidR="00000000" w:rsidRDefault="00AE271D">
      <w:pPr>
        <w:pStyle w:val="a0"/>
        <w:rPr>
          <w:rFonts w:hint="cs"/>
          <w:rtl/>
        </w:rPr>
      </w:pPr>
      <w:r>
        <w:rPr>
          <w:rFonts w:hint="cs"/>
          <w:rtl/>
        </w:rPr>
        <w:t>מסקנות ועדת החינוך והתרבות בעקבות דיון מהיר בנושא: תקצוב ילדים בגני טרום-חובה, של חברת הכנסת יולי תמיר. תודה רבה.</w:t>
      </w:r>
    </w:p>
    <w:p w14:paraId="46812326" w14:textId="77777777" w:rsidR="00000000" w:rsidRDefault="00AE271D">
      <w:pPr>
        <w:pStyle w:val="a0"/>
        <w:rPr>
          <w:rFonts w:hint="cs"/>
          <w:rtl/>
        </w:rPr>
      </w:pPr>
    </w:p>
    <w:p w14:paraId="632E3B99" w14:textId="77777777" w:rsidR="00000000" w:rsidRDefault="00AE271D">
      <w:pPr>
        <w:pStyle w:val="af1"/>
        <w:rPr>
          <w:rtl/>
        </w:rPr>
      </w:pPr>
      <w:r>
        <w:rPr>
          <w:rtl/>
        </w:rPr>
        <w:t>היו"ר ראובן ריבלין:</w:t>
      </w:r>
    </w:p>
    <w:p w14:paraId="7FB151C4" w14:textId="77777777" w:rsidR="00000000" w:rsidRDefault="00AE271D">
      <w:pPr>
        <w:pStyle w:val="a0"/>
        <w:rPr>
          <w:rtl/>
        </w:rPr>
      </w:pPr>
    </w:p>
    <w:p w14:paraId="509ACFB4" w14:textId="77777777" w:rsidR="00000000" w:rsidRDefault="00AE271D">
      <w:pPr>
        <w:pStyle w:val="a0"/>
        <w:rPr>
          <w:rFonts w:hint="cs"/>
          <w:rtl/>
        </w:rPr>
      </w:pPr>
      <w:r>
        <w:rPr>
          <w:rFonts w:hint="cs"/>
          <w:rtl/>
        </w:rPr>
        <w:t>אני מודה לרעי מזכיר הכנסת.</w:t>
      </w:r>
    </w:p>
    <w:p w14:paraId="5E1EFDD6" w14:textId="77777777" w:rsidR="00000000" w:rsidRDefault="00AE271D">
      <w:pPr>
        <w:pStyle w:val="a0"/>
        <w:rPr>
          <w:rFonts w:hint="cs"/>
          <w:rtl/>
        </w:rPr>
      </w:pPr>
    </w:p>
    <w:p w14:paraId="65FCE597" w14:textId="77777777" w:rsidR="00000000" w:rsidRDefault="00AE271D">
      <w:pPr>
        <w:pStyle w:val="a0"/>
        <w:rPr>
          <w:rFonts w:hint="cs"/>
          <w:rtl/>
        </w:rPr>
      </w:pPr>
    </w:p>
    <w:p w14:paraId="3200AC72" w14:textId="77777777" w:rsidR="00000000" w:rsidRDefault="00AE271D">
      <w:pPr>
        <w:pStyle w:val="a2"/>
        <w:rPr>
          <w:rtl/>
        </w:rPr>
      </w:pPr>
    </w:p>
    <w:p w14:paraId="5EE45C0B" w14:textId="77777777" w:rsidR="00000000" w:rsidRDefault="00AE271D">
      <w:pPr>
        <w:pStyle w:val="a2"/>
        <w:rPr>
          <w:rFonts w:hint="cs"/>
          <w:rtl/>
        </w:rPr>
      </w:pPr>
      <w:bookmarkStart w:id="6" w:name="CS23018FI0023018T23_02_2004_16_51_28"/>
      <w:bookmarkStart w:id="7" w:name="_Toc67901535"/>
      <w:bookmarkEnd w:id="6"/>
      <w:r>
        <w:rPr>
          <w:rtl/>
        </w:rPr>
        <w:t>הצע</w:t>
      </w:r>
      <w:r>
        <w:rPr>
          <w:rFonts w:hint="cs"/>
          <w:rtl/>
        </w:rPr>
        <w:t>ות סיעות העבודה-מימד, מרצ</w:t>
      </w:r>
      <w:r>
        <w:rPr>
          <w:rtl/>
        </w:rPr>
        <w:t>—</w:t>
      </w:r>
      <w:r>
        <w:rPr>
          <w:rFonts w:hint="cs"/>
          <w:rtl/>
        </w:rPr>
        <w:t>חד"ש-תע"ל</w:t>
      </w:r>
      <w:r>
        <w:rPr>
          <w:rtl/>
        </w:rPr>
        <w:t>—</w:t>
      </w:r>
      <w:r>
        <w:rPr>
          <w:rFonts w:hint="cs"/>
          <w:rtl/>
        </w:rPr>
        <w:t>בל"</w:t>
      </w:r>
      <w:r>
        <w:rPr>
          <w:rFonts w:hint="cs"/>
          <w:rtl/>
        </w:rPr>
        <w:t xml:space="preserve">ד, ש"ס ורע"ם </w:t>
      </w:r>
      <w:r>
        <w:rPr>
          <w:rtl/>
        </w:rPr>
        <w:br/>
      </w:r>
      <w:r>
        <w:rPr>
          <w:rFonts w:hint="cs"/>
          <w:rtl/>
        </w:rPr>
        <w:t>להביע אי-אמון בממשלה בשל:</w:t>
      </w:r>
      <w:bookmarkEnd w:id="7"/>
    </w:p>
    <w:p w14:paraId="79ABE889" w14:textId="77777777" w:rsidR="00000000" w:rsidRDefault="00AE271D">
      <w:pPr>
        <w:pStyle w:val="a2"/>
        <w:rPr>
          <w:rFonts w:hint="cs"/>
          <w:rtl/>
        </w:rPr>
      </w:pPr>
      <w:bookmarkStart w:id="8" w:name="_Toc67901536"/>
      <w:r>
        <w:rPr>
          <w:rFonts w:hint="cs"/>
          <w:rtl/>
        </w:rPr>
        <w:t xml:space="preserve">א. </w:t>
      </w:r>
      <w:r>
        <w:rPr>
          <w:rtl/>
        </w:rPr>
        <w:t>המשך העברת כספים להתנחלויות</w:t>
      </w:r>
      <w:r>
        <w:rPr>
          <w:rFonts w:hint="cs"/>
          <w:rtl/>
        </w:rPr>
        <w:t xml:space="preserve">; </w:t>
      </w:r>
      <w:r>
        <w:rPr>
          <w:rtl/>
        </w:rPr>
        <w:br/>
      </w:r>
      <w:r>
        <w:rPr>
          <w:rFonts w:hint="cs"/>
          <w:rtl/>
        </w:rPr>
        <w:t>ב. עמדת ראש הממשלה בנושא ההתנתקות;</w:t>
      </w:r>
      <w:bookmarkEnd w:id="8"/>
      <w:r>
        <w:rPr>
          <w:rFonts w:hint="cs"/>
          <w:rtl/>
        </w:rPr>
        <w:t xml:space="preserve"> </w:t>
      </w:r>
    </w:p>
    <w:p w14:paraId="5304C81B" w14:textId="77777777" w:rsidR="00000000" w:rsidRDefault="00AE271D">
      <w:pPr>
        <w:pStyle w:val="a2"/>
        <w:rPr>
          <w:rFonts w:hint="cs"/>
          <w:rtl/>
        </w:rPr>
      </w:pPr>
      <w:bookmarkStart w:id="9" w:name="_Toc67901537"/>
      <w:r>
        <w:rPr>
          <w:rFonts w:hint="cs"/>
          <w:rtl/>
        </w:rPr>
        <w:t xml:space="preserve">ג. הפרסומים בדבר קריאתו של השר אלון למיסיונרים נוצרים </w:t>
      </w:r>
      <w:r>
        <w:rPr>
          <w:rtl/>
        </w:rPr>
        <w:br/>
      </w:r>
      <w:r>
        <w:rPr>
          <w:rFonts w:hint="cs"/>
          <w:rtl/>
        </w:rPr>
        <w:t>להעביר את המוסלמים אל "האור והנאורות של הנצרות"</w:t>
      </w:r>
      <w:bookmarkEnd w:id="9"/>
    </w:p>
    <w:p w14:paraId="797D82DB" w14:textId="77777777" w:rsidR="00000000" w:rsidRDefault="00AE271D">
      <w:pPr>
        <w:pStyle w:val="-0"/>
        <w:jc w:val="left"/>
        <w:rPr>
          <w:rFonts w:hint="cs"/>
          <w:rtl/>
        </w:rPr>
      </w:pPr>
    </w:p>
    <w:p w14:paraId="5F11FD99" w14:textId="77777777" w:rsidR="00000000" w:rsidRDefault="00AE271D">
      <w:pPr>
        <w:pStyle w:val="af1"/>
        <w:rPr>
          <w:rtl/>
        </w:rPr>
      </w:pPr>
      <w:r>
        <w:rPr>
          <w:rtl/>
        </w:rPr>
        <w:t>היו"ר ראובן ריבלין:</w:t>
      </w:r>
    </w:p>
    <w:p w14:paraId="503AC21A" w14:textId="77777777" w:rsidR="00000000" w:rsidRDefault="00AE271D">
      <w:pPr>
        <w:pStyle w:val="a0"/>
        <w:ind w:firstLine="0"/>
        <w:rPr>
          <w:rFonts w:hint="cs"/>
          <w:rtl/>
        </w:rPr>
      </w:pPr>
    </w:p>
    <w:p w14:paraId="79355262" w14:textId="77777777" w:rsidR="00000000" w:rsidRDefault="00AE271D">
      <w:pPr>
        <w:pStyle w:val="a0"/>
        <w:rPr>
          <w:rFonts w:hint="cs"/>
          <w:rtl/>
        </w:rPr>
      </w:pPr>
      <w:r>
        <w:rPr>
          <w:rFonts w:hint="cs"/>
          <w:rtl/>
        </w:rPr>
        <w:t>רבותי חברי הכנסת, הצעו</w:t>
      </w:r>
      <w:r>
        <w:rPr>
          <w:rFonts w:hint="cs"/>
          <w:rtl/>
        </w:rPr>
        <w:t>ת אי-אמון לפי סעיף 148 - ועדת הכנסת החליטה היום לאפשר לכל דובר בהצעות האי-אמון חמש דקות, ולאחר מכן שלוש דקות לכל סיעה, שכן היום ב-17:30 אנחנו אמורים להתחיל את הישיבה המיוחדת של הכנסת במלאות 800 שנה להסתלקותו של הרמב"ם. יהיו, כמובן, אורחים רבים, ביניהם נשיא</w:t>
      </w:r>
      <w:r>
        <w:rPr>
          <w:rFonts w:hint="cs"/>
          <w:rtl/>
        </w:rPr>
        <w:t xml:space="preserve"> המדינה ואנשי סגל א' של מדינת ישראל, ולכן אנו מצווים לסיים את הדיון באי-האמון עד 17:30. </w:t>
      </w:r>
    </w:p>
    <w:p w14:paraId="0DA66BDF" w14:textId="77777777" w:rsidR="00000000" w:rsidRDefault="00AE271D">
      <w:pPr>
        <w:pStyle w:val="a0"/>
        <w:rPr>
          <w:rFonts w:hint="cs"/>
          <w:rtl/>
        </w:rPr>
      </w:pPr>
    </w:p>
    <w:p w14:paraId="4484FDA3" w14:textId="77777777" w:rsidR="00000000" w:rsidRDefault="00AE271D">
      <w:pPr>
        <w:pStyle w:val="a0"/>
        <w:rPr>
          <w:rFonts w:hint="cs"/>
          <w:rtl/>
        </w:rPr>
      </w:pPr>
      <w:r>
        <w:rPr>
          <w:rFonts w:hint="cs"/>
          <w:rtl/>
        </w:rPr>
        <w:t>ראשון המנמקים, חבר הכנסת חיים רמון, בשם סיעת העבודה - אני מבין שהוא מבקש שמונה דקות, כלומר חמש דקות שלו כמנמק האי-אמון ושלוש דקות של סיעתו; לכן יש לו שמונה דקות. אם ג</w:t>
      </w:r>
      <w:r>
        <w:rPr>
          <w:rFonts w:hint="cs"/>
          <w:rtl/>
        </w:rPr>
        <w:t xml:space="preserve">ם חבר הכנסת וילן יקבל את הסכמת סיעתו, הוא יוכל לקבל שמונה דקות ולחסוך את דברי הסיעה. </w:t>
      </w:r>
    </w:p>
    <w:p w14:paraId="3D0335D3" w14:textId="77777777" w:rsidR="00000000" w:rsidRDefault="00AE271D">
      <w:pPr>
        <w:pStyle w:val="a0"/>
        <w:rPr>
          <w:rFonts w:hint="cs"/>
          <w:rtl/>
        </w:rPr>
      </w:pPr>
    </w:p>
    <w:p w14:paraId="3F34B0CD" w14:textId="77777777" w:rsidR="00000000" w:rsidRDefault="00AE271D">
      <w:pPr>
        <w:pStyle w:val="a"/>
        <w:rPr>
          <w:rtl/>
        </w:rPr>
      </w:pPr>
      <w:bookmarkStart w:id="10" w:name="FS000000458T23_02_2004_16_50_25"/>
      <w:bookmarkStart w:id="11" w:name="_Toc67901538"/>
      <w:bookmarkEnd w:id="10"/>
      <w:r>
        <w:rPr>
          <w:rFonts w:hint="eastAsia"/>
          <w:rtl/>
        </w:rPr>
        <w:t>חיים</w:t>
      </w:r>
      <w:r>
        <w:rPr>
          <w:rtl/>
        </w:rPr>
        <w:t xml:space="preserve"> רמון (העבודה-מימד):</w:t>
      </w:r>
      <w:bookmarkEnd w:id="11"/>
    </w:p>
    <w:p w14:paraId="636F7772" w14:textId="77777777" w:rsidR="00000000" w:rsidRDefault="00AE271D">
      <w:pPr>
        <w:pStyle w:val="a0"/>
        <w:rPr>
          <w:rFonts w:hint="cs"/>
          <w:rtl/>
        </w:rPr>
      </w:pPr>
    </w:p>
    <w:p w14:paraId="46463B7D" w14:textId="77777777" w:rsidR="00000000" w:rsidRDefault="00AE271D">
      <w:pPr>
        <w:pStyle w:val="a0"/>
        <w:rPr>
          <w:rFonts w:hint="cs"/>
          <w:rtl/>
        </w:rPr>
      </w:pPr>
      <w:r>
        <w:rPr>
          <w:rFonts w:hint="cs"/>
          <w:rtl/>
        </w:rPr>
        <w:t>אדוני היושב-ראש, אני רוצה להעיר שההחלטה הזאת היא בניגוד לתקנון, היא אינה חוקית. איני רוצה לעשות מזה עניין, אך היא אינה בסמכות ועדת הכנסת.</w:t>
      </w:r>
    </w:p>
    <w:p w14:paraId="0F64F38B" w14:textId="77777777" w:rsidR="00000000" w:rsidRDefault="00AE271D">
      <w:pPr>
        <w:pStyle w:val="a0"/>
        <w:rPr>
          <w:rFonts w:hint="cs"/>
          <w:rtl/>
        </w:rPr>
      </w:pPr>
    </w:p>
    <w:p w14:paraId="2EDFD9C3" w14:textId="77777777" w:rsidR="00000000" w:rsidRDefault="00AE271D">
      <w:pPr>
        <w:pStyle w:val="af1"/>
        <w:rPr>
          <w:rtl/>
        </w:rPr>
      </w:pPr>
      <w:r>
        <w:rPr>
          <w:rtl/>
        </w:rPr>
        <w:t>היו"</w:t>
      </w:r>
      <w:r>
        <w:rPr>
          <w:rtl/>
        </w:rPr>
        <w:t>ר ראובן ריבלין:</w:t>
      </w:r>
    </w:p>
    <w:p w14:paraId="5CB1E581" w14:textId="77777777" w:rsidR="00000000" w:rsidRDefault="00AE271D">
      <w:pPr>
        <w:pStyle w:val="a0"/>
        <w:rPr>
          <w:rtl/>
        </w:rPr>
      </w:pPr>
    </w:p>
    <w:p w14:paraId="2FBE73A2" w14:textId="77777777" w:rsidR="00000000" w:rsidRDefault="00AE271D">
      <w:pPr>
        <w:pStyle w:val="a0"/>
        <w:rPr>
          <w:rFonts w:hint="cs"/>
          <w:rtl/>
        </w:rPr>
      </w:pPr>
      <w:r>
        <w:rPr>
          <w:rFonts w:hint="cs"/>
          <w:rtl/>
        </w:rPr>
        <w:t>חבר הכנסת רמון, אני מסכים אתך. אני לא עוסק בערעורים על ועדת הכנסת. ועדת הכנסת קבעה מה שקבעה.</w:t>
      </w:r>
    </w:p>
    <w:p w14:paraId="3866EBAA" w14:textId="77777777" w:rsidR="00000000" w:rsidRDefault="00AE271D">
      <w:pPr>
        <w:pStyle w:val="a0"/>
        <w:rPr>
          <w:rFonts w:hint="cs"/>
          <w:rtl/>
        </w:rPr>
      </w:pPr>
    </w:p>
    <w:p w14:paraId="5F6B9C1E" w14:textId="77777777" w:rsidR="00000000" w:rsidRDefault="00AE271D">
      <w:pPr>
        <w:pStyle w:val="-"/>
        <w:rPr>
          <w:rtl/>
        </w:rPr>
      </w:pPr>
      <w:bookmarkStart w:id="12" w:name="FS000000458T23_02_2004_16_52_17C"/>
      <w:bookmarkEnd w:id="12"/>
      <w:r>
        <w:rPr>
          <w:rtl/>
        </w:rPr>
        <w:t>חיים רמון (העבודה-מימד):</w:t>
      </w:r>
    </w:p>
    <w:p w14:paraId="3E51100D" w14:textId="77777777" w:rsidR="00000000" w:rsidRDefault="00AE271D">
      <w:pPr>
        <w:pStyle w:val="a0"/>
        <w:rPr>
          <w:rtl/>
        </w:rPr>
      </w:pPr>
    </w:p>
    <w:p w14:paraId="46E1A4CE" w14:textId="77777777" w:rsidR="00000000" w:rsidRDefault="00AE271D">
      <w:pPr>
        <w:pStyle w:val="a0"/>
        <w:rPr>
          <w:rFonts w:hint="cs"/>
          <w:rtl/>
        </w:rPr>
      </w:pPr>
      <w:r>
        <w:rPr>
          <w:rFonts w:hint="cs"/>
          <w:rtl/>
        </w:rPr>
        <w:t>אבל אדוני היושב-ראש יכול להעיר לוועדת הכנסת על החלטותיה.</w:t>
      </w:r>
    </w:p>
    <w:p w14:paraId="597C43C2" w14:textId="77777777" w:rsidR="00000000" w:rsidRDefault="00AE271D">
      <w:pPr>
        <w:pStyle w:val="a0"/>
        <w:rPr>
          <w:rFonts w:hint="cs"/>
          <w:rtl/>
        </w:rPr>
      </w:pPr>
    </w:p>
    <w:p w14:paraId="0F4049EA" w14:textId="77777777" w:rsidR="00000000" w:rsidRDefault="00AE271D">
      <w:pPr>
        <w:pStyle w:val="af1"/>
        <w:rPr>
          <w:rtl/>
        </w:rPr>
      </w:pPr>
      <w:r>
        <w:rPr>
          <w:rtl/>
        </w:rPr>
        <w:t>היו"ר ראובן ריבלין:</w:t>
      </w:r>
    </w:p>
    <w:p w14:paraId="306040B8" w14:textId="77777777" w:rsidR="00000000" w:rsidRDefault="00AE271D">
      <w:pPr>
        <w:pStyle w:val="a0"/>
        <w:rPr>
          <w:rtl/>
        </w:rPr>
      </w:pPr>
    </w:p>
    <w:p w14:paraId="779F9AD9" w14:textId="77777777" w:rsidR="00000000" w:rsidRDefault="00AE271D">
      <w:pPr>
        <w:pStyle w:val="a0"/>
        <w:rPr>
          <w:rFonts w:hint="cs"/>
          <w:rtl/>
        </w:rPr>
      </w:pPr>
      <w:r>
        <w:rPr>
          <w:rFonts w:hint="cs"/>
          <w:rtl/>
        </w:rPr>
        <w:t>אני מבין. אני אישית קיבלתי שמדובר לפי סע</w:t>
      </w:r>
      <w:r>
        <w:rPr>
          <w:rFonts w:hint="cs"/>
          <w:rtl/>
        </w:rPr>
        <w:t>יף 148. גם היו לכם שם אנשים שהשתתפו - יושבת-ראש סיעתכם דליה איציק קיבלה בהבנה וברצון את האפשרות שנפסיק את הישיבה בשעה 17:30 ונמשיך לאחר מכן. יש חברי כנסת שנבחרו לכנסת וחושבים שביום שני ב-17:30-18:00 הם צריכים כבר ללכת לעיסוקיהם. אני מתנצל, על כל פנים החלטת</w:t>
      </w:r>
      <w:r>
        <w:rPr>
          <w:rFonts w:hint="cs"/>
          <w:rtl/>
        </w:rPr>
        <w:t xml:space="preserve"> ועדת הכנסת היא החלטה, ואנו נפעל על-פיה. שמונה דקות לחבר הכנסת חיים רמון, לרבות זמן סיעתו. בבקשה, אדוני.</w:t>
      </w:r>
    </w:p>
    <w:p w14:paraId="41046607" w14:textId="77777777" w:rsidR="00000000" w:rsidRDefault="00AE271D">
      <w:pPr>
        <w:pStyle w:val="a0"/>
        <w:rPr>
          <w:rFonts w:hint="cs"/>
          <w:rtl/>
        </w:rPr>
      </w:pPr>
    </w:p>
    <w:p w14:paraId="60CAE34C" w14:textId="77777777" w:rsidR="00000000" w:rsidRDefault="00AE271D">
      <w:pPr>
        <w:pStyle w:val="-"/>
        <w:rPr>
          <w:rtl/>
        </w:rPr>
      </w:pPr>
      <w:bookmarkStart w:id="13" w:name="FS000000458T23_02_2004_16_54_39C"/>
      <w:bookmarkEnd w:id="13"/>
      <w:r>
        <w:rPr>
          <w:rtl/>
        </w:rPr>
        <w:t>חיים רמון (העבודה-מימד):</w:t>
      </w:r>
    </w:p>
    <w:p w14:paraId="627EC2C2" w14:textId="77777777" w:rsidR="00000000" w:rsidRDefault="00AE271D">
      <w:pPr>
        <w:pStyle w:val="a0"/>
        <w:rPr>
          <w:rtl/>
        </w:rPr>
      </w:pPr>
    </w:p>
    <w:p w14:paraId="340278C0" w14:textId="77777777" w:rsidR="00000000" w:rsidRDefault="00AE271D">
      <w:pPr>
        <w:pStyle w:val="a0"/>
        <w:ind w:firstLine="0"/>
        <w:rPr>
          <w:rFonts w:hint="cs"/>
          <w:rtl/>
        </w:rPr>
      </w:pPr>
      <w:r>
        <w:rPr>
          <w:rFonts w:hint="cs"/>
          <w:rtl/>
        </w:rPr>
        <w:tab/>
        <w:t>אדוני היושב-ראש, חברי הכנסת, אתמול והיום ליווינו את שמונת הנרצחים בפיגוע המזוויע בירושלים. עשרות עוד נאנקים מכאבים בבתי-החו</w:t>
      </w:r>
      <w:r>
        <w:rPr>
          <w:rFonts w:hint="cs"/>
          <w:rtl/>
        </w:rPr>
        <w:t xml:space="preserve">לים, והדם רותח, כי כל מי שיושב כאן, ויותר חשוב </w:t>
      </w:r>
      <w:r>
        <w:rPr>
          <w:rtl/>
        </w:rPr>
        <w:t>–</w:t>
      </w:r>
      <w:r>
        <w:rPr>
          <w:rFonts w:hint="cs"/>
          <w:rtl/>
        </w:rPr>
        <w:t xml:space="preserve"> מי שיושב סביב שולחן הממשלה, ומה שעוד יותר חשוב - מי שיושב בראש שולחן הממשלה, יודעים שניתן היה למנוע את הפיגוע הזה. </w:t>
      </w:r>
    </w:p>
    <w:p w14:paraId="5DDF2348" w14:textId="77777777" w:rsidR="00000000" w:rsidRDefault="00AE271D">
      <w:pPr>
        <w:pStyle w:val="a0"/>
        <w:ind w:firstLine="0"/>
        <w:rPr>
          <w:rFonts w:hint="cs"/>
          <w:rtl/>
        </w:rPr>
      </w:pPr>
    </w:p>
    <w:p w14:paraId="54597093" w14:textId="77777777" w:rsidR="00000000" w:rsidRDefault="00AE271D">
      <w:pPr>
        <w:pStyle w:val="a0"/>
        <w:rPr>
          <w:rFonts w:hint="cs"/>
          <w:rtl/>
        </w:rPr>
      </w:pPr>
      <w:r>
        <w:rPr>
          <w:rFonts w:hint="cs"/>
          <w:rtl/>
        </w:rPr>
        <w:t>היום ראש הממשלה עצמו הודיע, שאם היתה גדר בירושלים היו פחות פיגועים. זאת הרשעה העצמית, זה כ</w:t>
      </w:r>
      <w:r>
        <w:rPr>
          <w:rFonts w:hint="cs"/>
          <w:rtl/>
        </w:rPr>
        <w:t>בר לא מישהו אחר. זה לא יריב פוליטי. הוא, ראש הממשלה בכבודו ובעצמו. אתמול הופיע מפכ"ל המשטרה, לכל הדעות מקצוען מדרגה ראשונה, איש לא חושד בשום נטייה פוליטית. בפנים מוכות צער, יגון וכאב הוא אמר, כי</w:t>
      </w:r>
      <w:r>
        <w:rPr>
          <w:rFonts w:hint="cs"/>
        </w:rPr>
        <w:t xml:space="preserve"> </w:t>
      </w:r>
      <w:r>
        <w:rPr>
          <w:rFonts w:hint="cs"/>
          <w:rtl/>
        </w:rPr>
        <w:t xml:space="preserve">לו היתה גדר בירושלים, הפיגוע אתמול לא היה. מה הדבר הזה אומר? </w:t>
      </w:r>
      <w:r>
        <w:rPr>
          <w:rFonts w:hint="cs"/>
          <w:rtl/>
        </w:rPr>
        <w:t xml:space="preserve">מה הוא מעיד על הממשלה הזאת? שהיא מפקירה בצורה חסרת תקדים את ביטחונם של תושבי מדינת ישראל, בצורה שקשה להעלות על הדעת. </w:t>
      </w:r>
    </w:p>
    <w:p w14:paraId="06409511" w14:textId="77777777" w:rsidR="00000000" w:rsidRDefault="00AE271D">
      <w:pPr>
        <w:pStyle w:val="a0"/>
        <w:rPr>
          <w:rFonts w:hint="cs"/>
          <w:rtl/>
        </w:rPr>
      </w:pPr>
    </w:p>
    <w:p w14:paraId="76A36299" w14:textId="77777777" w:rsidR="00000000" w:rsidRDefault="00AE271D">
      <w:pPr>
        <w:pStyle w:val="a0"/>
        <w:rPr>
          <w:rFonts w:hint="cs"/>
          <w:rtl/>
        </w:rPr>
      </w:pPr>
      <w:r>
        <w:rPr>
          <w:rFonts w:hint="cs"/>
          <w:rtl/>
        </w:rPr>
        <w:t>כל מה שהיה צריך לעשות כבר לפני שנתיים - הוחלט על כך, דובר על כך, 60 ק"מ עלובים, לא היה צריך לעשות אותם הכי משוכללים בעולם, רק לעשות אותם.</w:t>
      </w:r>
      <w:r>
        <w:rPr>
          <w:rFonts w:hint="cs"/>
          <w:rtl/>
        </w:rPr>
        <w:t xml:space="preserve"> והיום שמענו את ראש הממשלה מתרץ בתירוצים עלובים, למה הגדר הזאת לא קמה בירושלים. פה יועץ משפטי, פה משהו אחר, כאשר הוא עצמו אומר, שמשפחות לא היו יושבות שבעה היום, שתלמידים היו הולכים לבחינה בתנ"ך במקום לבית-הקברות. </w:t>
      </w:r>
    </w:p>
    <w:p w14:paraId="750A74F9" w14:textId="77777777" w:rsidR="00000000" w:rsidRDefault="00AE271D">
      <w:pPr>
        <w:pStyle w:val="a0"/>
        <w:rPr>
          <w:rFonts w:hint="cs"/>
          <w:rtl/>
        </w:rPr>
      </w:pPr>
    </w:p>
    <w:p w14:paraId="2D367C27" w14:textId="77777777" w:rsidR="00000000" w:rsidRDefault="00AE271D">
      <w:pPr>
        <w:pStyle w:val="a0"/>
        <w:rPr>
          <w:rFonts w:hint="cs"/>
          <w:rtl/>
        </w:rPr>
      </w:pPr>
      <w:r>
        <w:rPr>
          <w:rFonts w:hint="cs"/>
          <w:rtl/>
        </w:rPr>
        <w:t>רק על זה אין ואסור שתהיה לממשלה הזאת איזו</w:t>
      </w:r>
      <w:r>
        <w:rPr>
          <w:rFonts w:hint="cs"/>
          <w:rtl/>
        </w:rPr>
        <w:t xml:space="preserve"> זכות קיום. על דברים הרבה פחות חמורים ראשי ממשלות קמו ואמרו: אנחנו אשמים, אנחנו הולכים. איך אפשר להביע אמון בממשלה כזאת, שראשה אומר שהוא לא מגן על ביטחון תושבי מדינת ישראל, שהוא לא מצליח לעשות את מה שהוא חושב - לא יריב פוליטי, לא בר-פלוגתא. איך אתם יכולים </w:t>
      </w:r>
      <w:r>
        <w:rPr>
          <w:rFonts w:hint="cs"/>
          <w:rtl/>
        </w:rPr>
        <w:t>להביע אמון?</w:t>
      </w:r>
    </w:p>
    <w:p w14:paraId="1E45BC36" w14:textId="77777777" w:rsidR="00000000" w:rsidRDefault="00AE271D">
      <w:pPr>
        <w:pStyle w:val="a0"/>
        <w:rPr>
          <w:rFonts w:hint="cs"/>
          <w:rtl/>
        </w:rPr>
      </w:pPr>
    </w:p>
    <w:p w14:paraId="74522780" w14:textId="77777777" w:rsidR="00000000" w:rsidRDefault="00AE271D">
      <w:pPr>
        <w:pStyle w:val="a0"/>
        <w:rPr>
          <w:rFonts w:hint="cs"/>
          <w:rtl/>
        </w:rPr>
      </w:pPr>
      <w:r>
        <w:rPr>
          <w:rFonts w:hint="cs"/>
          <w:rtl/>
        </w:rPr>
        <w:t xml:space="preserve">אני רוצה לומר, שלא רק את ביטחונם של תושבי מדינת ישראל מפקירה הממשלה הזאת. סדר העדיפויות של הממשלה בא לידי ביטוי, אולי הכי בולט, הכי בהיר, הכי חד-משמעי, בשבוע שעבר בהעברת הכספים בוועדת הכספים - מאיפה לקחו ולמי נתנו. וזאת תמצית העניין. אני קורא </w:t>
      </w:r>
      <w:r>
        <w:rPr>
          <w:rFonts w:hint="cs"/>
          <w:rtl/>
        </w:rPr>
        <w:t xml:space="preserve">- ממי לקחו? מסיוע לזוגות צעירים, ותיקים, חסרי דירה, אולי הציבור הכי מסכן במדינת ישראל, אולי הציבור שהכי אין לו, הכי נזקק, שגם ממשלה אטומת לב וחסרת רחמים היתה מרחמת עליו. ומהם לקחו 51 מיליון שקל. ולמי נתנו? נכון </w:t>
      </w:r>
      <w:r>
        <w:rPr>
          <w:rtl/>
        </w:rPr>
        <w:t>–</w:t>
      </w:r>
      <w:r>
        <w:rPr>
          <w:rFonts w:hint="cs"/>
          <w:rtl/>
        </w:rPr>
        <w:t xml:space="preserve"> ליקיר; לבנים היקירים של הממשלה הזאת, שקובעי</w:t>
      </w:r>
      <w:r>
        <w:rPr>
          <w:rFonts w:hint="cs"/>
          <w:rtl/>
        </w:rPr>
        <w:t xml:space="preserve">ם חלק גדול ממהלכיה. </w:t>
      </w:r>
    </w:p>
    <w:p w14:paraId="0EC24912" w14:textId="77777777" w:rsidR="00000000" w:rsidRDefault="00AE271D">
      <w:pPr>
        <w:pStyle w:val="a0"/>
        <w:ind w:left="720" w:firstLine="720"/>
        <w:rPr>
          <w:rFonts w:hint="cs"/>
          <w:rtl/>
        </w:rPr>
      </w:pPr>
    </w:p>
    <w:p w14:paraId="4E79FCD9" w14:textId="77777777" w:rsidR="00000000" w:rsidRDefault="00AE271D">
      <w:pPr>
        <w:pStyle w:val="a0"/>
        <w:rPr>
          <w:rFonts w:hint="cs"/>
          <w:rtl/>
        </w:rPr>
      </w:pPr>
      <w:r>
        <w:rPr>
          <w:rFonts w:hint="cs"/>
          <w:rtl/>
        </w:rPr>
        <w:t xml:space="preserve">גם אי-בניית הגדר וגם התוואי נעשו קודם כול לפי רצון המתנחלים. הם אלה שהתנגדו בהתחלה, ושינו דעתם. אז עשו את זה בתוואי שהוביל אותנו לבית-המשפט הבין-לאומי בהאג. </w:t>
      </w:r>
    </w:p>
    <w:p w14:paraId="38E5EB59" w14:textId="77777777" w:rsidR="00000000" w:rsidRDefault="00AE271D">
      <w:pPr>
        <w:pStyle w:val="a0"/>
        <w:rPr>
          <w:rFonts w:hint="cs"/>
          <w:rtl/>
        </w:rPr>
      </w:pPr>
    </w:p>
    <w:p w14:paraId="678278FD" w14:textId="77777777" w:rsidR="00000000" w:rsidRDefault="00AE271D">
      <w:pPr>
        <w:pStyle w:val="a0"/>
        <w:rPr>
          <w:rFonts w:hint="cs"/>
          <w:rtl/>
        </w:rPr>
      </w:pPr>
      <w:r>
        <w:rPr>
          <w:rFonts w:hint="cs"/>
          <w:rtl/>
        </w:rPr>
        <w:t xml:space="preserve">אבל גם בכסף רק הם. 51 מיליון, לאן? אבל לא אומרים את זה, מנסים לשקר, לכסות. </w:t>
      </w:r>
      <w:r>
        <w:rPr>
          <w:rFonts w:hint="cs"/>
          <w:rtl/>
        </w:rPr>
        <w:t xml:space="preserve">הלוואות לבניית יחידות דיור על-ידי אגודות שיתופיות - שם תמים. מי שקורא את זה - מי יודע בכלל שזה התנחלויות. אבל ה"בלוף" כבר ידוע, כי כבר הצטבר ניסיון. הסעיף הזה כולו מגיע להתנחלויות. וזה עוד ביטוי לדרך של הרמייה וההטעיה. לא באים ואומרים: אנחנו נותנים ישירות </w:t>
      </w:r>
      <w:r>
        <w:rPr>
          <w:rFonts w:hint="cs"/>
          <w:rtl/>
        </w:rPr>
        <w:t xml:space="preserve">להתנחלויות. יש שמות קוד. אספר לכם על עוד שם קוד, שתדעו. יש במשרד השיכון סעיף שנקרא בנייה כפרית. יש שם בערך 250 מיליון שקל - אל תתפסו אותי במלה. בנייה כפרית זה בכל הארץ, לא? לא, מה פתאום. 80% הולך לאן? נכון - להתנחלויות. 20% לשאר המדינה. </w:t>
      </w:r>
    </w:p>
    <w:p w14:paraId="136882F1" w14:textId="77777777" w:rsidR="00000000" w:rsidRDefault="00AE271D">
      <w:pPr>
        <w:pStyle w:val="a0"/>
        <w:rPr>
          <w:rFonts w:hint="cs"/>
          <w:rtl/>
        </w:rPr>
      </w:pPr>
    </w:p>
    <w:p w14:paraId="2B7402C9" w14:textId="77777777" w:rsidR="00000000" w:rsidRDefault="00AE271D">
      <w:pPr>
        <w:pStyle w:val="af0"/>
        <w:rPr>
          <w:rtl/>
        </w:rPr>
      </w:pPr>
      <w:r>
        <w:rPr>
          <w:rFonts w:hint="eastAsia"/>
          <w:rtl/>
        </w:rPr>
        <w:t>בנימין</w:t>
      </w:r>
      <w:r>
        <w:rPr>
          <w:rtl/>
        </w:rPr>
        <w:t xml:space="preserve"> בן-אליעזר </w:t>
      </w:r>
      <w:r>
        <w:rPr>
          <w:rtl/>
        </w:rPr>
        <w:t>(העבודה-מימד):</w:t>
      </w:r>
    </w:p>
    <w:p w14:paraId="1C9BAB71" w14:textId="77777777" w:rsidR="00000000" w:rsidRDefault="00AE271D">
      <w:pPr>
        <w:pStyle w:val="a0"/>
        <w:rPr>
          <w:rFonts w:hint="cs"/>
          <w:rtl/>
        </w:rPr>
      </w:pPr>
    </w:p>
    <w:p w14:paraId="1B0CE066" w14:textId="77777777" w:rsidR="00000000" w:rsidRDefault="00AE271D">
      <w:pPr>
        <w:pStyle w:val="a0"/>
        <w:rPr>
          <w:rFonts w:hint="cs"/>
          <w:rtl/>
        </w:rPr>
      </w:pPr>
      <w:r>
        <w:rPr>
          <w:rFonts w:hint="cs"/>
          <w:rtl/>
        </w:rPr>
        <w:t>זה ממתי?</w:t>
      </w:r>
    </w:p>
    <w:p w14:paraId="5809746E" w14:textId="77777777" w:rsidR="00000000" w:rsidRDefault="00AE271D">
      <w:pPr>
        <w:pStyle w:val="a0"/>
        <w:rPr>
          <w:rFonts w:hint="cs"/>
          <w:rtl/>
        </w:rPr>
      </w:pPr>
    </w:p>
    <w:p w14:paraId="7DC495D2" w14:textId="77777777" w:rsidR="00000000" w:rsidRDefault="00AE271D">
      <w:pPr>
        <w:pStyle w:val="-"/>
        <w:rPr>
          <w:rtl/>
        </w:rPr>
      </w:pPr>
      <w:bookmarkStart w:id="14" w:name="FS000000458T23_02_2004_16_12_35"/>
      <w:bookmarkEnd w:id="14"/>
      <w:r>
        <w:rPr>
          <w:rFonts w:hint="eastAsia"/>
          <w:rtl/>
        </w:rPr>
        <w:t>חיים</w:t>
      </w:r>
      <w:r>
        <w:rPr>
          <w:rtl/>
        </w:rPr>
        <w:t xml:space="preserve"> רמון (העבודה-מימד):</w:t>
      </w:r>
    </w:p>
    <w:p w14:paraId="79B48EC6" w14:textId="77777777" w:rsidR="00000000" w:rsidRDefault="00AE271D">
      <w:pPr>
        <w:pStyle w:val="a0"/>
        <w:rPr>
          <w:rFonts w:hint="cs"/>
          <w:rtl/>
        </w:rPr>
      </w:pPr>
    </w:p>
    <w:p w14:paraId="1ED63AF1" w14:textId="77777777" w:rsidR="00000000" w:rsidRDefault="00AE271D">
      <w:pPr>
        <w:pStyle w:val="a0"/>
        <w:rPr>
          <w:rFonts w:hint="cs"/>
          <w:rtl/>
        </w:rPr>
      </w:pPr>
      <w:r>
        <w:rPr>
          <w:rFonts w:hint="cs"/>
          <w:rtl/>
        </w:rPr>
        <w:t xml:space="preserve">90% מהתושבים במועצות האזוריות גרים כמובן בגבולות "הקו הירוק". 10% לוקחים 80%. זה היחס. זה מה שהם עושים. </w:t>
      </w:r>
    </w:p>
    <w:p w14:paraId="1B9FF084" w14:textId="77777777" w:rsidR="00000000" w:rsidRDefault="00AE271D">
      <w:pPr>
        <w:pStyle w:val="a0"/>
        <w:rPr>
          <w:rFonts w:hint="cs"/>
          <w:rtl/>
        </w:rPr>
      </w:pPr>
    </w:p>
    <w:p w14:paraId="61DABDEF" w14:textId="77777777" w:rsidR="00000000" w:rsidRDefault="00AE271D">
      <w:pPr>
        <w:pStyle w:val="a0"/>
        <w:rPr>
          <w:rFonts w:hint="cs"/>
          <w:rtl/>
        </w:rPr>
      </w:pPr>
      <w:r>
        <w:rPr>
          <w:rFonts w:hint="cs"/>
          <w:rtl/>
        </w:rPr>
        <w:t>עכשיו, מאיפה עוד לקחו? שימו לב, מאיפה, שימו לב לחוצפה. לקח שר השיכון 4 מיליוני שקלים. ממי? רכישת ד</w:t>
      </w:r>
      <w:r>
        <w:rPr>
          <w:rFonts w:hint="cs"/>
          <w:rtl/>
        </w:rPr>
        <w:t xml:space="preserve">ירות לנזקקים. זו הבקשה. </w:t>
      </w:r>
    </w:p>
    <w:p w14:paraId="1FB56CB1" w14:textId="77777777" w:rsidR="00000000" w:rsidRDefault="00AE271D">
      <w:pPr>
        <w:pStyle w:val="a0"/>
        <w:rPr>
          <w:rFonts w:hint="cs"/>
          <w:rtl/>
        </w:rPr>
      </w:pPr>
    </w:p>
    <w:p w14:paraId="0E17873D" w14:textId="77777777" w:rsidR="00000000" w:rsidRDefault="00AE271D">
      <w:pPr>
        <w:pStyle w:val="af0"/>
        <w:rPr>
          <w:rtl/>
        </w:rPr>
      </w:pPr>
      <w:r>
        <w:rPr>
          <w:rFonts w:hint="eastAsia"/>
          <w:rtl/>
        </w:rPr>
        <w:t>יצחק</w:t>
      </w:r>
      <w:r>
        <w:rPr>
          <w:rtl/>
        </w:rPr>
        <w:t xml:space="preserve"> הרצוג (העבודה-מימד):</w:t>
      </w:r>
    </w:p>
    <w:p w14:paraId="37ABE6D5" w14:textId="77777777" w:rsidR="00000000" w:rsidRDefault="00AE271D">
      <w:pPr>
        <w:pStyle w:val="a0"/>
        <w:rPr>
          <w:rFonts w:hint="cs"/>
          <w:rtl/>
        </w:rPr>
      </w:pPr>
    </w:p>
    <w:p w14:paraId="58C351A5" w14:textId="77777777" w:rsidR="00000000" w:rsidRDefault="00AE271D">
      <w:pPr>
        <w:pStyle w:val="a0"/>
        <w:rPr>
          <w:rFonts w:hint="cs"/>
          <w:rtl/>
        </w:rPr>
      </w:pPr>
      <w:r>
        <w:rPr>
          <w:rFonts w:hint="cs"/>
          <w:rtl/>
        </w:rPr>
        <w:t>זה היה מנ"ר.</w:t>
      </w:r>
    </w:p>
    <w:p w14:paraId="581FFFBB" w14:textId="77777777" w:rsidR="00000000" w:rsidRDefault="00AE271D">
      <w:pPr>
        <w:pStyle w:val="a0"/>
        <w:rPr>
          <w:rFonts w:hint="cs"/>
          <w:rtl/>
        </w:rPr>
      </w:pPr>
    </w:p>
    <w:p w14:paraId="5EA28C23" w14:textId="77777777" w:rsidR="00000000" w:rsidRDefault="00AE271D">
      <w:pPr>
        <w:pStyle w:val="-"/>
        <w:rPr>
          <w:rtl/>
        </w:rPr>
      </w:pPr>
      <w:bookmarkStart w:id="15" w:name="FS000000458T23_02_2004_16_12_54C"/>
      <w:bookmarkEnd w:id="15"/>
      <w:r>
        <w:rPr>
          <w:rtl/>
        </w:rPr>
        <w:t>חיים רמון (העבודה-מימד):</w:t>
      </w:r>
    </w:p>
    <w:p w14:paraId="1CE70770" w14:textId="77777777" w:rsidR="00000000" w:rsidRDefault="00AE271D">
      <w:pPr>
        <w:pStyle w:val="a0"/>
        <w:rPr>
          <w:rtl/>
        </w:rPr>
      </w:pPr>
    </w:p>
    <w:p w14:paraId="66151CAA" w14:textId="77777777" w:rsidR="00000000" w:rsidRDefault="00AE271D">
      <w:pPr>
        <w:pStyle w:val="a0"/>
        <w:rPr>
          <w:rFonts w:hint="cs"/>
          <w:rtl/>
        </w:rPr>
      </w:pPr>
      <w:r>
        <w:rPr>
          <w:rFonts w:hint="cs"/>
          <w:rtl/>
        </w:rPr>
        <w:t>זה מנ"ר. אתם יודעים מה זה נ"ר, הצופים לא יודעים מה זה נ"ר. נ"ר זה נזקקים.</w:t>
      </w:r>
    </w:p>
    <w:p w14:paraId="52F9A2D0" w14:textId="77777777" w:rsidR="00000000" w:rsidRDefault="00AE271D">
      <w:pPr>
        <w:pStyle w:val="af1"/>
        <w:rPr>
          <w:rtl/>
        </w:rPr>
      </w:pPr>
    </w:p>
    <w:p w14:paraId="4DE7E578" w14:textId="77777777" w:rsidR="00000000" w:rsidRDefault="00AE271D">
      <w:pPr>
        <w:pStyle w:val="af1"/>
        <w:rPr>
          <w:rtl/>
        </w:rPr>
      </w:pPr>
      <w:r>
        <w:rPr>
          <w:rtl/>
        </w:rPr>
        <w:t>היו"ר</w:t>
      </w:r>
      <w:r>
        <w:rPr>
          <w:rFonts w:hint="cs"/>
          <w:rtl/>
        </w:rPr>
        <w:t xml:space="preserve"> ראובן ריבלין</w:t>
      </w:r>
      <w:r>
        <w:rPr>
          <w:rtl/>
        </w:rPr>
        <w:t>:</w:t>
      </w:r>
    </w:p>
    <w:p w14:paraId="545B199D" w14:textId="77777777" w:rsidR="00000000" w:rsidRDefault="00AE271D">
      <w:pPr>
        <w:pStyle w:val="a0"/>
        <w:rPr>
          <w:rtl/>
        </w:rPr>
      </w:pPr>
    </w:p>
    <w:p w14:paraId="45F280E3" w14:textId="77777777" w:rsidR="00000000" w:rsidRDefault="00AE271D">
      <w:pPr>
        <w:pStyle w:val="a0"/>
        <w:rPr>
          <w:rFonts w:hint="cs"/>
          <w:rtl/>
        </w:rPr>
      </w:pPr>
      <w:r>
        <w:rPr>
          <w:rFonts w:hint="cs"/>
          <w:rtl/>
        </w:rPr>
        <w:t>חבר הכנסת רמון, אני מזכיר לך שאנחנו מאוד מוגבלים בזמן היום; אל תענה</w:t>
      </w:r>
      <w:r>
        <w:rPr>
          <w:rFonts w:hint="cs"/>
          <w:rtl/>
        </w:rPr>
        <w:t xml:space="preserve"> לחבריך, תמשיך.</w:t>
      </w:r>
    </w:p>
    <w:p w14:paraId="0347710A" w14:textId="77777777" w:rsidR="00000000" w:rsidRDefault="00AE271D">
      <w:pPr>
        <w:pStyle w:val="a0"/>
        <w:rPr>
          <w:rFonts w:hint="cs"/>
          <w:rtl/>
        </w:rPr>
      </w:pPr>
    </w:p>
    <w:p w14:paraId="66C847AD" w14:textId="77777777" w:rsidR="00000000" w:rsidRDefault="00AE271D">
      <w:pPr>
        <w:pStyle w:val="-"/>
        <w:rPr>
          <w:rtl/>
        </w:rPr>
      </w:pPr>
      <w:bookmarkStart w:id="16" w:name="FS000000458T23_02_2004_16_13_08C"/>
      <w:bookmarkEnd w:id="16"/>
      <w:r>
        <w:rPr>
          <w:rtl/>
        </w:rPr>
        <w:t>חיים רמון (העבודה-מימד):</w:t>
      </w:r>
    </w:p>
    <w:p w14:paraId="2C7296C9" w14:textId="77777777" w:rsidR="00000000" w:rsidRDefault="00AE271D">
      <w:pPr>
        <w:pStyle w:val="a0"/>
        <w:rPr>
          <w:rtl/>
        </w:rPr>
      </w:pPr>
    </w:p>
    <w:p w14:paraId="430F6CD1" w14:textId="77777777" w:rsidR="00000000" w:rsidRDefault="00AE271D">
      <w:pPr>
        <w:pStyle w:val="a0"/>
        <w:rPr>
          <w:rFonts w:hint="cs"/>
          <w:rtl/>
        </w:rPr>
      </w:pPr>
      <w:r>
        <w:rPr>
          <w:rFonts w:hint="cs"/>
          <w:rtl/>
        </w:rPr>
        <w:t xml:space="preserve">לא, אני מסביר לחברי. 4 מיליונים, ואת זה למי נתנו? </w:t>
      </w:r>
    </w:p>
    <w:p w14:paraId="41CE78EC" w14:textId="77777777" w:rsidR="00000000" w:rsidRDefault="00AE271D">
      <w:pPr>
        <w:pStyle w:val="a0"/>
        <w:rPr>
          <w:rFonts w:hint="cs"/>
          <w:rtl/>
        </w:rPr>
      </w:pPr>
    </w:p>
    <w:p w14:paraId="2901DE43" w14:textId="77777777" w:rsidR="00000000" w:rsidRDefault="00AE271D">
      <w:pPr>
        <w:pStyle w:val="af0"/>
        <w:rPr>
          <w:rtl/>
        </w:rPr>
      </w:pPr>
      <w:r>
        <w:rPr>
          <w:rFonts w:hint="eastAsia"/>
          <w:rtl/>
        </w:rPr>
        <w:t>קולט</w:t>
      </w:r>
      <w:r>
        <w:rPr>
          <w:rtl/>
        </w:rPr>
        <w:t xml:space="preserve"> אביטל (העבודה-מימד):</w:t>
      </w:r>
    </w:p>
    <w:p w14:paraId="47B872BA" w14:textId="77777777" w:rsidR="00000000" w:rsidRDefault="00AE271D">
      <w:pPr>
        <w:pStyle w:val="a0"/>
        <w:rPr>
          <w:rFonts w:hint="cs"/>
          <w:rtl/>
        </w:rPr>
      </w:pPr>
    </w:p>
    <w:p w14:paraId="0A1620DE" w14:textId="77777777" w:rsidR="00000000" w:rsidRDefault="00AE271D">
      <w:pPr>
        <w:pStyle w:val="a0"/>
        <w:rPr>
          <w:rFonts w:hint="cs"/>
          <w:rtl/>
        </w:rPr>
      </w:pPr>
      <w:r>
        <w:rPr>
          <w:rFonts w:hint="cs"/>
          <w:rtl/>
        </w:rPr>
        <w:t>מנכים.</w:t>
      </w:r>
    </w:p>
    <w:p w14:paraId="0DF78938" w14:textId="77777777" w:rsidR="00000000" w:rsidRDefault="00AE271D">
      <w:pPr>
        <w:pStyle w:val="a0"/>
        <w:rPr>
          <w:rFonts w:hint="cs"/>
          <w:rtl/>
        </w:rPr>
      </w:pPr>
    </w:p>
    <w:p w14:paraId="6C57CF08" w14:textId="77777777" w:rsidR="00000000" w:rsidRDefault="00AE271D">
      <w:pPr>
        <w:pStyle w:val="-"/>
        <w:rPr>
          <w:rtl/>
        </w:rPr>
      </w:pPr>
      <w:bookmarkStart w:id="17" w:name="FS000000458T23_02_2004_16_13_18C"/>
      <w:bookmarkEnd w:id="17"/>
      <w:r>
        <w:rPr>
          <w:rtl/>
        </w:rPr>
        <w:t>חיים רמון (העבודה-מימד):</w:t>
      </w:r>
    </w:p>
    <w:p w14:paraId="7FAE4DC1" w14:textId="77777777" w:rsidR="00000000" w:rsidRDefault="00AE271D">
      <w:pPr>
        <w:pStyle w:val="a0"/>
        <w:rPr>
          <w:rtl/>
        </w:rPr>
      </w:pPr>
    </w:p>
    <w:p w14:paraId="5CE9DC06" w14:textId="77777777" w:rsidR="00000000" w:rsidRDefault="00AE271D">
      <w:pPr>
        <w:pStyle w:val="a0"/>
        <w:rPr>
          <w:rFonts w:hint="cs"/>
          <w:rtl/>
        </w:rPr>
      </w:pPr>
      <w:r>
        <w:rPr>
          <w:rFonts w:hint="cs"/>
          <w:rtl/>
        </w:rPr>
        <w:t>האמיני לי, זה מספיק חמור גם בלי נכים. סתם נזקקים. גם כן להתנחלויות. עכשיו, זו רק דוגמה. זה מה שהממשל</w:t>
      </w:r>
      <w:r>
        <w:rPr>
          <w:rFonts w:hint="cs"/>
          <w:rtl/>
        </w:rPr>
        <w:t xml:space="preserve">ה עושה. יש מצוקה, מצוקה נוראה, רוצים לקצץ עוד - אין תרופות, מקצצים בחינוך. אין מקום שלא מקצצים. יש מקום אחד שיש לו חסינות, הוא מוגן. שקל לא לוקחים ממנו. </w:t>
      </w:r>
    </w:p>
    <w:p w14:paraId="12AAB636" w14:textId="77777777" w:rsidR="00000000" w:rsidRDefault="00AE271D">
      <w:pPr>
        <w:pStyle w:val="a0"/>
        <w:rPr>
          <w:rFonts w:hint="cs"/>
          <w:rtl/>
        </w:rPr>
      </w:pPr>
    </w:p>
    <w:p w14:paraId="3A1CFBE7" w14:textId="77777777" w:rsidR="00000000" w:rsidRDefault="00AE271D">
      <w:pPr>
        <w:pStyle w:val="af1"/>
        <w:rPr>
          <w:rtl/>
        </w:rPr>
      </w:pPr>
      <w:r>
        <w:rPr>
          <w:rtl/>
        </w:rPr>
        <w:t>היו"ר</w:t>
      </w:r>
      <w:r>
        <w:rPr>
          <w:rFonts w:hint="cs"/>
          <w:rtl/>
        </w:rPr>
        <w:t xml:space="preserve"> ראובן ריבלין</w:t>
      </w:r>
      <w:r>
        <w:rPr>
          <w:rtl/>
        </w:rPr>
        <w:t>:</w:t>
      </w:r>
    </w:p>
    <w:p w14:paraId="04F88EEF" w14:textId="77777777" w:rsidR="00000000" w:rsidRDefault="00AE271D">
      <w:pPr>
        <w:pStyle w:val="a0"/>
        <w:rPr>
          <w:rtl/>
        </w:rPr>
      </w:pPr>
    </w:p>
    <w:p w14:paraId="4E901B46" w14:textId="77777777" w:rsidR="00000000" w:rsidRDefault="00AE271D">
      <w:pPr>
        <w:pStyle w:val="a0"/>
        <w:rPr>
          <w:rFonts w:hint="cs"/>
          <w:rtl/>
        </w:rPr>
      </w:pPr>
      <w:r>
        <w:rPr>
          <w:rFonts w:hint="cs"/>
          <w:rtl/>
        </w:rPr>
        <w:t>חבר הכנסת פרוש, אני מבקש מאדוני להמשיך את השיחה בחוץ.</w:t>
      </w:r>
    </w:p>
    <w:p w14:paraId="09732BF8" w14:textId="77777777" w:rsidR="00000000" w:rsidRDefault="00AE271D">
      <w:pPr>
        <w:pStyle w:val="a0"/>
        <w:rPr>
          <w:rFonts w:hint="cs"/>
          <w:rtl/>
        </w:rPr>
      </w:pPr>
    </w:p>
    <w:p w14:paraId="226A6CE9" w14:textId="77777777" w:rsidR="00000000" w:rsidRDefault="00AE271D">
      <w:pPr>
        <w:pStyle w:val="-"/>
        <w:rPr>
          <w:rtl/>
        </w:rPr>
      </w:pPr>
      <w:bookmarkStart w:id="18" w:name="FS000000458T23_02_2004_16_13_42C"/>
      <w:bookmarkEnd w:id="18"/>
      <w:r>
        <w:rPr>
          <w:rtl/>
        </w:rPr>
        <w:t>חיים רמון (העבודה-מימד):</w:t>
      </w:r>
    </w:p>
    <w:p w14:paraId="67E0F9BD" w14:textId="77777777" w:rsidR="00000000" w:rsidRDefault="00AE271D">
      <w:pPr>
        <w:pStyle w:val="a0"/>
        <w:rPr>
          <w:rtl/>
        </w:rPr>
      </w:pPr>
    </w:p>
    <w:p w14:paraId="3CD9B25C" w14:textId="77777777" w:rsidR="00000000" w:rsidRDefault="00AE271D">
      <w:pPr>
        <w:pStyle w:val="a0"/>
        <w:rPr>
          <w:rFonts w:hint="cs"/>
          <w:rtl/>
        </w:rPr>
      </w:pPr>
      <w:r>
        <w:rPr>
          <w:rFonts w:hint="cs"/>
          <w:rtl/>
        </w:rPr>
        <w:t>שקל לא לוקחים ממנו. מי אלה? המתנחלים.</w:t>
      </w:r>
    </w:p>
    <w:p w14:paraId="069C4014" w14:textId="77777777" w:rsidR="00000000" w:rsidRDefault="00AE271D">
      <w:pPr>
        <w:pStyle w:val="a0"/>
        <w:rPr>
          <w:rFonts w:hint="cs"/>
          <w:rtl/>
        </w:rPr>
      </w:pPr>
    </w:p>
    <w:p w14:paraId="3352EBC6" w14:textId="77777777" w:rsidR="00000000" w:rsidRDefault="00AE271D">
      <w:pPr>
        <w:pStyle w:val="af0"/>
        <w:rPr>
          <w:rtl/>
        </w:rPr>
      </w:pPr>
      <w:r>
        <w:rPr>
          <w:rFonts w:hint="eastAsia"/>
          <w:rtl/>
        </w:rPr>
        <w:t>אורי</w:t>
      </w:r>
      <w:r>
        <w:rPr>
          <w:rtl/>
        </w:rPr>
        <w:t xml:space="preserve"> יהודה אריאל (האיחוד הלאומי - ישראל ביתנו):</w:t>
      </w:r>
    </w:p>
    <w:p w14:paraId="0F2BE0BA" w14:textId="77777777" w:rsidR="00000000" w:rsidRDefault="00AE271D">
      <w:pPr>
        <w:pStyle w:val="a0"/>
        <w:rPr>
          <w:rFonts w:hint="cs"/>
          <w:rtl/>
        </w:rPr>
      </w:pPr>
    </w:p>
    <w:p w14:paraId="2158F239" w14:textId="77777777" w:rsidR="00000000" w:rsidRDefault="00AE271D">
      <w:pPr>
        <w:pStyle w:val="a0"/>
        <w:rPr>
          <w:rFonts w:hint="cs"/>
          <w:rtl/>
        </w:rPr>
      </w:pPr>
      <w:r>
        <w:rPr>
          <w:rFonts w:hint="cs"/>
          <w:rtl/>
        </w:rPr>
        <w:t>למה אדוני צריך לשקר?</w:t>
      </w:r>
    </w:p>
    <w:p w14:paraId="6C514674" w14:textId="77777777" w:rsidR="00000000" w:rsidRDefault="00AE271D">
      <w:pPr>
        <w:pStyle w:val="a0"/>
        <w:rPr>
          <w:rFonts w:hint="cs"/>
          <w:rtl/>
        </w:rPr>
      </w:pPr>
    </w:p>
    <w:p w14:paraId="0508B081" w14:textId="77777777" w:rsidR="00000000" w:rsidRDefault="00AE271D">
      <w:pPr>
        <w:pStyle w:val="-"/>
        <w:rPr>
          <w:rtl/>
        </w:rPr>
      </w:pPr>
      <w:bookmarkStart w:id="19" w:name="FS000000458T23_02_2004_16_13_53C"/>
      <w:bookmarkEnd w:id="19"/>
      <w:r>
        <w:rPr>
          <w:rtl/>
        </w:rPr>
        <w:t>חיים רמון (העבודה-מימד):</w:t>
      </w:r>
    </w:p>
    <w:p w14:paraId="3967E8C1" w14:textId="77777777" w:rsidR="00000000" w:rsidRDefault="00AE271D">
      <w:pPr>
        <w:pStyle w:val="a0"/>
        <w:rPr>
          <w:rtl/>
        </w:rPr>
      </w:pPr>
    </w:p>
    <w:p w14:paraId="62590E2D" w14:textId="77777777" w:rsidR="00000000" w:rsidRDefault="00AE271D">
      <w:pPr>
        <w:pStyle w:val="a0"/>
        <w:rPr>
          <w:rFonts w:hint="cs"/>
          <w:rtl/>
        </w:rPr>
      </w:pPr>
      <w:r>
        <w:rPr>
          <w:rFonts w:hint="cs"/>
          <w:rtl/>
        </w:rPr>
        <w:t xml:space="preserve">המתנחלים, בהם לא פוגעים. להיפך, לוקחים את כבשת הרש מאלה שאין להם, ונותנים אותה למתנחלים. </w:t>
      </w:r>
    </w:p>
    <w:p w14:paraId="0D81BAEE" w14:textId="77777777" w:rsidR="00000000" w:rsidRDefault="00AE271D">
      <w:pPr>
        <w:pStyle w:val="a0"/>
        <w:rPr>
          <w:rFonts w:hint="cs"/>
          <w:rtl/>
        </w:rPr>
      </w:pPr>
    </w:p>
    <w:p w14:paraId="44ECE320" w14:textId="77777777" w:rsidR="00000000" w:rsidRDefault="00AE271D">
      <w:pPr>
        <w:pStyle w:val="af0"/>
        <w:rPr>
          <w:rtl/>
        </w:rPr>
      </w:pPr>
      <w:r>
        <w:rPr>
          <w:rFonts w:hint="eastAsia"/>
          <w:rtl/>
        </w:rPr>
        <w:t>אורי</w:t>
      </w:r>
      <w:r>
        <w:rPr>
          <w:rtl/>
        </w:rPr>
        <w:t xml:space="preserve"> יהודה אריאל (האיחוד הלא</w:t>
      </w:r>
      <w:r>
        <w:rPr>
          <w:rtl/>
        </w:rPr>
        <w:t>ומי - ישראל ביתנו):</w:t>
      </w:r>
    </w:p>
    <w:p w14:paraId="4ED211F9" w14:textId="77777777" w:rsidR="00000000" w:rsidRDefault="00AE271D">
      <w:pPr>
        <w:pStyle w:val="a0"/>
        <w:rPr>
          <w:rFonts w:hint="cs"/>
          <w:rtl/>
        </w:rPr>
      </w:pPr>
    </w:p>
    <w:p w14:paraId="6C086501" w14:textId="77777777" w:rsidR="00000000" w:rsidRDefault="00AE271D">
      <w:pPr>
        <w:pStyle w:val="a0"/>
        <w:rPr>
          <w:rFonts w:hint="cs"/>
          <w:rtl/>
        </w:rPr>
      </w:pPr>
      <w:r>
        <w:rPr>
          <w:rFonts w:hint="cs"/>
          <w:rtl/>
        </w:rPr>
        <w:t>לא הורידו את מס הכנסה?</w:t>
      </w:r>
    </w:p>
    <w:p w14:paraId="1917D89E" w14:textId="77777777" w:rsidR="00000000" w:rsidRDefault="00AE271D">
      <w:pPr>
        <w:pStyle w:val="a0"/>
        <w:rPr>
          <w:rFonts w:hint="cs"/>
          <w:rtl/>
        </w:rPr>
      </w:pPr>
    </w:p>
    <w:p w14:paraId="42DDE59D" w14:textId="77777777" w:rsidR="00000000" w:rsidRDefault="00AE271D">
      <w:pPr>
        <w:pStyle w:val="af0"/>
        <w:rPr>
          <w:rtl/>
        </w:rPr>
      </w:pPr>
      <w:r>
        <w:rPr>
          <w:rFonts w:hint="eastAsia"/>
          <w:rtl/>
        </w:rPr>
        <w:t>אבשלום</w:t>
      </w:r>
      <w:r>
        <w:rPr>
          <w:rtl/>
        </w:rPr>
        <w:t xml:space="preserve"> וילן (מרצ):</w:t>
      </w:r>
    </w:p>
    <w:p w14:paraId="55BE850F" w14:textId="77777777" w:rsidR="00000000" w:rsidRDefault="00AE271D">
      <w:pPr>
        <w:pStyle w:val="a0"/>
        <w:rPr>
          <w:rFonts w:hint="cs"/>
          <w:rtl/>
        </w:rPr>
      </w:pPr>
    </w:p>
    <w:p w14:paraId="0903862A" w14:textId="77777777" w:rsidR="00000000" w:rsidRDefault="00AE271D">
      <w:pPr>
        <w:pStyle w:val="a0"/>
        <w:rPr>
          <w:rFonts w:hint="cs"/>
          <w:rtl/>
        </w:rPr>
      </w:pPr>
      <w:r>
        <w:rPr>
          <w:rFonts w:hint="cs"/>
          <w:rtl/>
        </w:rPr>
        <w:t>הורידו בכל הארץ אז הורידו גם לכם.</w:t>
      </w:r>
    </w:p>
    <w:p w14:paraId="673EBA72" w14:textId="77777777" w:rsidR="00000000" w:rsidRDefault="00AE271D">
      <w:pPr>
        <w:pStyle w:val="a0"/>
        <w:rPr>
          <w:rFonts w:hint="cs"/>
          <w:rtl/>
        </w:rPr>
      </w:pPr>
    </w:p>
    <w:p w14:paraId="6C83824D" w14:textId="77777777" w:rsidR="00000000" w:rsidRDefault="00AE271D">
      <w:pPr>
        <w:pStyle w:val="af1"/>
        <w:rPr>
          <w:rtl/>
        </w:rPr>
      </w:pPr>
      <w:r>
        <w:rPr>
          <w:rtl/>
        </w:rPr>
        <w:t>היו"ר</w:t>
      </w:r>
      <w:r>
        <w:rPr>
          <w:rFonts w:hint="cs"/>
          <w:rtl/>
        </w:rPr>
        <w:t xml:space="preserve"> ראובן ריבלין</w:t>
      </w:r>
      <w:r>
        <w:rPr>
          <w:rtl/>
        </w:rPr>
        <w:t>:</w:t>
      </w:r>
    </w:p>
    <w:p w14:paraId="0C2AAA7A" w14:textId="77777777" w:rsidR="00000000" w:rsidRDefault="00AE271D">
      <w:pPr>
        <w:pStyle w:val="a0"/>
        <w:rPr>
          <w:rtl/>
        </w:rPr>
      </w:pPr>
    </w:p>
    <w:p w14:paraId="5BDAD060" w14:textId="77777777" w:rsidR="00000000" w:rsidRDefault="00AE271D">
      <w:pPr>
        <w:pStyle w:val="a0"/>
        <w:rPr>
          <w:rFonts w:hint="cs"/>
          <w:rtl/>
        </w:rPr>
      </w:pPr>
      <w:r>
        <w:rPr>
          <w:rFonts w:hint="cs"/>
          <w:rtl/>
        </w:rPr>
        <w:t xml:space="preserve">חבר הכנסת וילן, אתה כבר עולה לדבר. </w:t>
      </w:r>
    </w:p>
    <w:p w14:paraId="7478ECB5" w14:textId="77777777" w:rsidR="00000000" w:rsidRDefault="00AE271D">
      <w:pPr>
        <w:pStyle w:val="a0"/>
        <w:rPr>
          <w:rFonts w:hint="cs"/>
          <w:rtl/>
        </w:rPr>
      </w:pPr>
    </w:p>
    <w:p w14:paraId="5E1DC2EE" w14:textId="77777777" w:rsidR="00000000" w:rsidRDefault="00AE271D">
      <w:pPr>
        <w:pStyle w:val="-"/>
        <w:rPr>
          <w:rtl/>
        </w:rPr>
      </w:pPr>
      <w:bookmarkStart w:id="20" w:name="FS000000458T23_02_2004_16_14_26C"/>
      <w:bookmarkEnd w:id="20"/>
      <w:r>
        <w:rPr>
          <w:rtl/>
        </w:rPr>
        <w:t>חיים רמון (העבודה-מימד):</w:t>
      </w:r>
    </w:p>
    <w:p w14:paraId="36CC02F2" w14:textId="77777777" w:rsidR="00000000" w:rsidRDefault="00AE271D">
      <w:pPr>
        <w:pStyle w:val="a0"/>
        <w:rPr>
          <w:rtl/>
        </w:rPr>
      </w:pPr>
    </w:p>
    <w:p w14:paraId="4B99D9A0" w14:textId="77777777" w:rsidR="00000000" w:rsidRDefault="00AE271D">
      <w:pPr>
        <w:pStyle w:val="a0"/>
        <w:rPr>
          <w:rFonts w:hint="cs"/>
          <w:rtl/>
        </w:rPr>
      </w:pPr>
      <w:r>
        <w:rPr>
          <w:rFonts w:hint="cs"/>
          <w:rtl/>
        </w:rPr>
        <w:t>אני רוצה לפנות - - -</w:t>
      </w:r>
    </w:p>
    <w:p w14:paraId="683EB58D" w14:textId="77777777" w:rsidR="00000000" w:rsidRDefault="00AE271D">
      <w:pPr>
        <w:pStyle w:val="a0"/>
        <w:rPr>
          <w:rFonts w:hint="cs"/>
          <w:rtl/>
        </w:rPr>
      </w:pPr>
    </w:p>
    <w:p w14:paraId="48C7C7AD" w14:textId="77777777" w:rsidR="00000000" w:rsidRDefault="00AE271D">
      <w:pPr>
        <w:pStyle w:val="af0"/>
        <w:rPr>
          <w:rtl/>
        </w:rPr>
      </w:pPr>
      <w:r>
        <w:rPr>
          <w:rFonts w:hint="eastAsia"/>
          <w:rtl/>
        </w:rPr>
        <w:t>צבי</w:t>
      </w:r>
      <w:r>
        <w:rPr>
          <w:rtl/>
        </w:rPr>
        <w:t xml:space="preserve"> הנדל (האיחוד הלאומי - ישראל ביתנו):</w:t>
      </w:r>
    </w:p>
    <w:p w14:paraId="33440F71" w14:textId="77777777" w:rsidR="00000000" w:rsidRDefault="00AE271D">
      <w:pPr>
        <w:pStyle w:val="a0"/>
        <w:rPr>
          <w:rFonts w:hint="cs"/>
          <w:rtl/>
        </w:rPr>
      </w:pPr>
    </w:p>
    <w:p w14:paraId="5511227D" w14:textId="77777777" w:rsidR="00000000" w:rsidRDefault="00AE271D">
      <w:pPr>
        <w:pStyle w:val="a0"/>
        <w:rPr>
          <w:rFonts w:hint="cs"/>
          <w:rtl/>
        </w:rPr>
      </w:pPr>
      <w:r>
        <w:rPr>
          <w:rFonts w:hint="cs"/>
          <w:rtl/>
        </w:rPr>
        <w:t>- - -</w:t>
      </w:r>
    </w:p>
    <w:p w14:paraId="0D64F758" w14:textId="77777777" w:rsidR="00000000" w:rsidRDefault="00AE271D">
      <w:pPr>
        <w:pStyle w:val="a0"/>
        <w:rPr>
          <w:rFonts w:hint="cs"/>
          <w:rtl/>
        </w:rPr>
      </w:pPr>
    </w:p>
    <w:p w14:paraId="7571ADF4" w14:textId="77777777" w:rsidR="00000000" w:rsidRDefault="00AE271D">
      <w:pPr>
        <w:pStyle w:val="af1"/>
        <w:rPr>
          <w:rtl/>
        </w:rPr>
      </w:pPr>
      <w:r>
        <w:rPr>
          <w:rtl/>
        </w:rPr>
        <w:t>הי</w:t>
      </w:r>
      <w:r>
        <w:rPr>
          <w:rtl/>
        </w:rPr>
        <w:t>ו"ר</w:t>
      </w:r>
      <w:r>
        <w:rPr>
          <w:rFonts w:hint="cs"/>
          <w:rtl/>
        </w:rPr>
        <w:t xml:space="preserve"> ראובן ריבלין</w:t>
      </w:r>
      <w:r>
        <w:rPr>
          <w:rtl/>
        </w:rPr>
        <w:t>:</w:t>
      </w:r>
    </w:p>
    <w:p w14:paraId="252B5251" w14:textId="77777777" w:rsidR="00000000" w:rsidRDefault="00AE271D">
      <w:pPr>
        <w:pStyle w:val="a0"/>
        <w:rPr>
          <w:rtl/>
        </w:rPr>
      </w:pPr>
    </w:p>
    <w:p w14:paraId="0A01BDD4" w14:textId="77777777" w:rsidR="00000000" w:rsidRDefault="00AE271D">
      <w:pPr>
        <w:pStyle w:val="a0"/>
        <w:rPr>
          <w:rFonts w:hint="cs"/>
          <w:rtl/>
        </w:rPr>
      </w:pPr>
      <w:r>
        <w:rPr>
          <w:rFonts w:hint="cs"/>
          <w:rtl/>
        </w:rPr>
        <w:t xml:space="preserve">חבר הכנסת הנדל, אדוני מדבר אחרון כדי לסכם את הדיון. </w:t>
      </w:r>
    </w:p>
    <w:p w14:paraId="7FDC1DAB" w14:textId="77777777" w:rsidR="00000000" w:rsidRDefault="00AE271D">
      <w:pPr>
        <w:pStyle w:val="a0"/>
        <w:rPr>
          <w:rFonts w:hint="cs"/>
          <w:rtl/>
        </w:rPr>
      </w:pPr>
    </w:p>
    <w:p w14:paraId="3A6B170B" w14:textId="77777777" w:rsidR="00000000" w:rsidRDefault="00AE271D">
      <w:pPr>
        <w:pStyle w:val="-"/>
        <w:rPr>
          <w:rtl/>
        </w:rPr>
      </w:pPr>
      <w:bookmarkStart w:id="21" w:name="FS000000458T23_02_2004_16_14_35C"/>
      <w:bookmarkEnd w:id="21"/>
      <w:r>
        <w:rPr>
          <w:rtl/>
        </w:rPr>
        <w:t>חיים רמון (העבודה-מימד):</w:t>
      </w:r>
    </w:p>
    <w:p w14:paraId="395FC675" w14:textId="77777777" w:rsidR="00000000" w:rsidRDefault="00AE271D">
      <w:pPr>
        <w:pStyle w:val="a0"/>
        <w:rPr>
          <w:rtl/>
        </w:rPr>
      </w:pPr>
    </w:p>
    <w:p w14:paraId="2A4D3898" w14:textId="77777777" w:rsidR="00000000" w:rsidRDefault="00AE271D">
      <w:pPr>
        <w:pStyle w:val="a0"/>
        <w:rPr>
          <w:rFonts w:hint="cs"/>
          <w:rtl/>
        </w:rPr>
      </w:pPr>
      <w:r>
        <w:rPr>
          <w:rFonts w:hint="cs"/>
          <w:rtl/>
        </w:rPr>
        <w:t xml:space="preserve">אני רוצה לפנות באמת לשר, אני רוצה לפנות, ברשותך, דווקא לצופים. אני מניח שיש ביניהם חלק לא קטן שהצביע ליכוד, כמעט על-פי הגדרה. </w:t>
      </w:r>
    </w:p>
    <w:p w14:paraId="6F80DAA2" w14:textId="77777777" w:rsidR="00000000" w:rsidRDefault="00AE271D">
      <w:pPr>
        <w:pStyle w:val="a0"/>
        <w:rPr>
          <w:rFonts w:hint="cs"/>
          <w:rtl/>
        </w:rPr>
      </w:pPr>
    </w:p>
    <w:p w14:paraId="3D507AA1" w14:textId="77777777" w:rsidR="00000000" w:rsidRDefault="00AE271D">
      <w:pPr>
        <w:pStyle w:val="af1"/>
        <w:rPr>
          <w:rtl/>
        </w:rPr>
      </w:pPr>
      <w:r>
        <w:rPr>
          <w:rtl/>
        </w:rPr>
        <w:t>היו"ר</w:t>
      </w:r>
      <w:r>
        <w:rPr>
          <w:rFonts w:hint="cs"/>
          <w:rtl/>
        </w:rPr>
        <w:t xml:space="preserve"> ראובן ריבלין</w:t>
      </w:r>
      <w:r>
        <w:rPr>
          <w:rtl/>
        </w:rPr>
        <w:t>:</w:t>
      </w:r>
    </w:p>
    <w:p w14:paraId="537D3D0B" w14:textId="77777777" w:rsidR="00000000" w:rsidRDefault="00AE271D">
      <w:pPr>
        <w:pStyle w:val="a0"/>
        <w:rPr>
          <w:rtl/>
        </w:rPr>
      </w:pPr>
    </w:p>
    <w:p w14:paraId="069B9E93" w14:textId="77777777" w:rsidR="00000000" w:rsidRDefault="00AE271D">
      <w:pPr>
        <w:pStyle w:val="a0"/>
        <w:rPr>
          <w:rFonts w:hint="cs"/>
          <w:rtl/>
        </w:rPr>
      </w:pPr>
      <w:r>
        <w:rPr>
          <w:rFonts w:hint="cs"/>
          <w:rtl/>
        </w:rPr>
        <w:t>שליש מהם</w:t>
      </w:r>
      <w:r>
        <w:rPr>
          <w:rFonts w:hint="cs"/>
          <w:rtl/>
        </w:rPr>
        <w:t xml:space="preserve"> לפחות. </w:t>
      </w:r>
    </w:p>
    <w:p w14:paraId="1B1F1D22" w14:textId="77777777" w:rsidR="00000000" w:rsidRDefault="00AE271D">
      <w:pPr>
        <w:pStyle w:val="a0"/>
        <w:rPr>
          <w:rFonts w:hint="cs"/>
          <w:rtl/>
        </w:rPr>
      </w:pPr>
    </w:p>
    <w:p w14:paraId="13AD6FE1" w14:textId="77777777" w:rsidR="00000000" w:rsidRDefault="00AE271D">
      <w:pPr>
        <w:pStyle w:val="-"/>
        <w:rPr>
          <w:rtl/>
        </w:rPr>
      </w:pPr>
      <w:bookmarkStart w:id="22" w:name="FS000000458T23_02_2004_16_14_43C"/>
      <w:bookmarkEnd w:id="22"/>
      <w:r>
        <w:rPr>
          <w:rtl/>
        </w:rPr>
        <w:t>חיים רמון (העבודה-מימד):</w:t>
      </w:r>
    </w:p>
    <w:p w14:paraId="7FA9CBFF" w14:textId="77777777" w:rsidR="00000000" w:rsidRDefault="00AE271D">
      <w:pPr>
        <w:pStyle w:val="a0"/>
        <w:rPr>
          <w:rtl/>
        </w:rPr>
      </w:pPr>
    </w:p>
    <w:p w14:paraId="3003FDDC" w14:textId="77777777" w:rsidR="00000000" w:rsidRDefault="00AE271D">
      <w:pPr>
        <w:pStyle w:val="a0"/>
        <w:rPr>
          <w:rFonts w:hint="cs"/>
          <w:rtl/>
        </w:rPr>
      </w:pPr>
      <w:r>
        <w:rPr>
          <w:rFonts w:hint="cs"/>
          <w:rtl/>
        </w:rPr>
        <w:t>שליש מהם לפחות. עכשיו אנחנו יודעים שלפי החתך הסוציו-אקונומי, רובם באים מהשכבות היותר-חלשות, הם באים מהשכבות הבינוניות מינוס. ואני שואל אותך, באמת אני שואל אותם - אתם יכולים להסביר? הרי אתם הצבעתם בעד הממשלה הזאת, ואתם לא</w:t>
      </w:r>
      <w:r>
        <w:rPr>
          <w:rFonts w:hint="cs"/>
          <w:rtl/>
        </w:rPr>
        <w:t xml:space="preserve"> שואלים למה היא מתעללת בכם? אתם לא שואלים למה היא עושה לכם את זה, למה היא מכה בכם פעם אחר פעם אחר פעם? יש לי לפעמים תחושה, אני אומר לכם, שהממשלה מתעללת בכם כדי לראות כמה היא יכולה להתעלל בכם ותמשיכו להצביע לה. אני רוצה להבין את זה, באמת איזה הסבר, למה אתם </w:t>
      </w:r>
      <w:r>
        <w:rPr>
          <w:rFonts w:hint="cs"/>
          <w:rtl/>
        </w:rPr>
        <w:t>מתעללים בבוחרים שלכם? הצביעו בשבילכם, תנו להם כבוד. אז מילא, מצב קשה, תתייחסו אליהם, קצת תתייחסו אליהם. תגידו להם: המצב קשה, אנחנו מקצצים לכולם. תרחמו עליהם. אתם לא מכבדים אותם. תרחמו עליהם. הם נתנו לכם את הדבר הכי יקר שיש לאזרח במדינה דמוקרטית, הם נתנו לכ</w:t>
      </w:r>
      <w:r>
        <w:rPr>
          <w:rFonts w:hint="cs"/>
          <w:rtl/>
        </w:rPr>
        <w:t xml:space="preserve">ם את קולם. ומאז נתנו לכם את קולם ומאז נתנו לכם את תמיכתם, תראו מה אתם עושים להם שבוע אחרי שבוע. שבוע אחרי שבוע. אתם מכים בהם בכל העוצמה בכל הנושאים. </w:t>
      </w:r>
    </w:p>
    <w:p w14:paraId="242E9D17" w14:textId="77777777" w:rsidR="00000000" w:rsidRDefault="00AE271D">
      <w:pPr>
        <w:pStyle w:val="a0"/>
        <w:rPr>
          <w:rFonts w:hint="cs"/>
          <w:rtl/>
        </w:rPr>
      </w:pPr>
    </w:p>
    <w:p w14:paraId="2B4D4FBA" w14:textId="77777777" w:rsidR="00000000" w:rsidRDefault="00AE271D">
      <w:pPr>
        <w:pStyle w:val="a0"/>
        <w:rPr>
          <w:rFonts w:hint="cs"/>
          <w:rtl/>
        </w:rPr>
      </w:pPr>
      <w:r>
        <w:rPr>
          <w:rFonts w:hint="cs"/>
          <w:rtl/>
        </w:rPr>
        <w:t>אתם הפכתם להיות ממשלה של מתנחלים ועשירים. אתם אומרים עכשיו: מחר בבוקר אתם הולכים לקצץ, או בשבוע הבא - לקצ</w:t>
      </w:r>
      <w:r>
        <w:rPr>
          <w:rFonts w:hint="cs"/>
          <w:rtl/>
        </w:rPr>
        <w:t>ץ בבריאות ובחינוך. אני אומר לך, אדוני השר, אני יכול לספר לך למה נתת לי ולעצמך ולכל מי שיושב פה ולכל מי שמרוויח 30,000 שקל, למה נתת לנו 10,000 שקל במתנה נטו לשנה? למה? זה חיוני לנו? מילא, היה, היה מאיפה. כל אחד מאתנו ברפורמה שהקדמתם, 2.5 מיליארדי שקלים - 2.</w:t>
      </w:r>
      <w:r>
        <w:rPr>
          <w:rFonts w:hint="cs"/>
          <w:rtl/>
        </w:rPr>
        <w:t xml:space="preserve">5 מיליארדי שקלים חילקתם. למי? לך, אדוני, 10,000 שקל, לחברת הכנסת דליה איציק 10,000 שקל לשנה </w:t>
      </w:r>
      <w:r>
        <w:rPr>
          <w:rtl/>
        </w:rPr>
        <w:t>–</w:t>
      </w:r>
      <w:r>
        <w:rPr>
          <w:rFonts w:hint="cs"/>
          <w:rtl/>
        </w:rPr>
        <w:t xml:space="preserve"> שאשתך תדע שיש לה עוד 10,000 שקל לשנה. לחברת הכנסת רוחמה אברהם. מי שמרוויח מעל 30,000 שקל קיבל ברפורמה הזאת כ-800 שקל מתנה מביבי.</w:t>
      </w:r>
    </w:p>
    <w:p w14:paraId="4FF85A47" w14:textId="77777777" w:rsidR="00000000" w:rsidRDefault="00AE271D">
      <w:pPr>
        <w:pStyle w:val="a0"/>
        <w:rPr>
          <w:rFonts w:hint="cs"/>
          <w:rtl/>
        </w:rPr>
      </w:pPr>
    </w:p>
    <w:p w14:paraId="05AC291E" w14:textId="77777777" w:rsidR="00000000" w:rsidRDefault="00AE271D">
      <w:pPr>
        <w:pStyle w:val="af1"/>
        <w:rPr>
          <w:rtl/>
        </w:rPr>
      </w:pPr>
      <w:r>
        <w:rPr>
          <w:rtl/>
        </w:rPr>
        <w:t>היו"ר</w:t>
      </w:r>
      <w:r>
        <w:rPr>
          <w:rFonts w:hint="cs"/>
          <w:rtl/>
        </w:rPr>
        <w:t xml:space="preserve"> ראובן ריבלין</w:t>
      </w:r>
      <w:r>
        <w:rPr>
          <w:rtl/>
        </w:rPr>
        <w:t>:</w:t>
      </w:r>
    </w:p>
    <w:p w14:paraId="38B216C7" w14:textId="77777777" w:rsidR="00000000" w:rsidRDefault="00AE271D">
      <w:pPr>
        <w:pStyle w:val="a0"/>
        <w:rPr>
          <w:rtl/>
        </w:rPr>
      </w:pPr>
    </w:p>
    <w:p w14:paraId="23209095" w14:textId="77777777" w:rsidR="00000000" w:rsidRDefault="00AE271D">
      <w:pPr>
        <w:pStyle w:val="a0"/>
        <w:rPr>
          <w:rFonts w:hint="cs"/>
          <w:rtl/>
        </w:rPr>
      </w:pPr>
      <w:r>
        <w:rPr>
          <w:rFonts w:hint="cs"/>
          <w:rtl/>
        </w:rPr>
        <w:t xml:space="preserve">נא לסיים. </w:t>
      </w:r>
    </w:p>
    <w:p w14:paraId="33577820" w14:textId="77777777" w:rsidR="00000000" w:rsidRDefault="00AE271D">
      <w:pPr>
        <w:pStyle w:val="a0"/>
        <w:rPr>
          <w:rFonts w:hint="cs"/>
          <w:rtl/>
        </w:rPr>
      </w:pPr>
    </w:p>
    <w:p w14:paraId="3DA82EDA" w14:textId="77777777" w:rsidR="00000000" w:rsidRDefault="00AE271D">
      <w:pPr>
        <w:pStyle w:val="-"/>
        <w:rPr>
          <w:rtl/>
        </w:rPr>
      </w:pPr>
      <w:bookmarkStart w:id="23" w:name="FS000000458T23_02_2004_16_17_34C"/>
      <w:bookmarkEnd w:id="23"/>
      <w:r>
        <w:rPr>
          <w:rtl/>
        </w:rPr>
        <w:t>חיים רמון (העבודה-מימד):</w:t>
      </w:r>
    </w:p>
    <w:p w14:paraId="781A491E" w14:textId="77777777" w:rsidR="00000000" w:rsidRDefault="00AE271D">
      <w:pPr>
        <w:pStyle w:val="a0"/>
        <w:rPr>
          <w:rtl/>
        </w:rPr>
      </w:pPr>
    </w:p>
    <w:p w14:paraId="237401A1" w14:textId="77777777" w:rsidR="00000000" w:rsidRDefault="00AE271D">
      <w:pPr>
        <w:pStyle w:val="a0"/>
        <w:rPr>
          <w:rFonts w:hint="cs"/>
          <w:rtl/>
        </w:rPr>
      </w:pPr>
      <w:r>
        <w:rPr>
          <w:rFonts w:hint="cs"/>
          <w:rtl/>
        </w:rPr>
        <w:t>אז בסדר, קיבלנו מתנה מביבי, אנחנו מאוד שמחים, אבל אלה שהצביעו בעד ביבי, מה הם קיבלו? קדחת. ועכשיו אתה בא ורוצה לקחת מהם את שארית החינוך שלהם, את שארית התרופות שלהם. למה אתם עושים את זה? תסבירו לי איזו הנאה יש לכם בהתעללות הזאת. א</w:t>
      </w:r>
      <w:r>
        <w:rPr>
          <w:rFonts w:hint="cs"/>
          <w:rtl/>
        </w:rPr>
        <w:t xml:space="preserve">ז ביבי בסדר, הוא בסדר עם העשירון העליון. הוא בסדר עם המתנחלים. אבל למה הוא לא בסדר עם מי שתמך בו? </w:t>
      </w:r>
    </w:p>
    <w:p w14:paraId="346F4F89" w14:textId="77777777" w:rsidR="00000000" w:rsidRDefault="00AE271D">
      <w:pPr>
        <w:pStyle w:val="a0"/>
        <w:rPr>
          <w:rFonts w:hint="cs"/>
          <w:rtl/>
        </w:rPr>
      </w:pPr>
    </w:p>
    <w:p w14:paraId="2D4B10A4" w14:textId="77777777" w:rsidR="00000000" w:rsidRDefault="00AE271D">
      <w:pPr>
        <w:pStyle w:val="a0"/>
        <w:rPr>
          <w:rFonts w:hint="cs"/>
          <w:rtl/>
        </w:rPr>
      </w:pPr>
      <w:r>
        <w:rPr>
          <w:rFonts w:hint="cs"/>
          <w:rtl/>
        </w:rPr>
        <w:t>אני פונה אל כל מי שתמך בו, תדעו שבפעם הבאה שאתם הולכים ומתלוננים על זה שאתם צריכים לשלם על תרופות והילד שלכם חוזר ב-12:00 ואין לכם כסף לקנות לחם, כי 6 מיליו</w:t>
      </w:r>
      <w:r>
        <w:rPr>
          <w:rFonts w:hint="cs"/>
          <w:rtl/>
        </w:rPr>
        <w:t xml:space="preserve">ני שקלים פיצויים לא היה לכם - זה מכיוון שיש ממשלה שבחרתם בה והיא איננה משרתת אתכם. בפעם הבאה תבינו, רבותי, שיש קשר </w:t>
      </w:r>
      <w:r>
        <w:rPr>
          <w:rtl/>
        </w:rPr>
        <w:t>–</w:t>
      </w:r>
      <w:r>
        <w:rPr>
          <w:rFonts w:hint="cs"/>
          <w:rtl/>
        </w:rPr>
        <w:t xml:space="preserve"> מה שאתם מצביעים זה מה שאתם מקבלים. הצבעתם בעד הליכוד, זה מה שקיבלתם. ורק שינוי בדפוס ההצבעה שלכם יביא לשינוי במצבכם. תודה רבה.</w:t>
      </w:r>
    </w:p>
    <w:p w14:paraId="33CA1D33" w14:textId="77777777" w:rsidR="00000000" w:rsidRDefault="00AE271D">
      <w:pPr>
        <w:pStyle w:val="a0"/>
        <w:rPr>
          <w:rFonts w:hint="cs"/>
          <w:rtl/>
        </w:rPr>
      </w:pPr>
    </w:p>
    <w:p w14:paraId="6BCEFB27" w14:textId="77777777" w:rsidR="00000000" w:rsidRDefault="00AE271D">
      <w:pPr>
        <w:pStyle w:val="af0"/>
        <w:rPr>
          <w:rtl/>
        </w:rPr>
      </w:pPr>
      <w:r>
        <w:rPr>
          <w:rFonts w:hint="eastAsia"/>
          <w:rtl/>
        </w:rPr>
        <w:t>עסאם</w:t>
      </w:r>
      <w:r>
        <w:rPr>
          <w:rtl/>
        </w:rPr>
        <w:t xml:space="preserve"> מח'ול </w:t>
      </w:r>
      <w:r>
        <w:rPr>
          <w:rtl/>
        </w:rPr>
        <w:t>(חד"ש-תע"ל):</w:t>
      </w:r>
    </w:p>
    <w:p w14:paraId="7E85E7E6" w14:textId="77777777" w:rsidR="00000000" w:rsidRDefault="00AE271D">
      <w:pPr>
        <w:pStyle w:val="a0"/>
        <w:rPr>
          <w:rFonts w:hint="cs"/>
          <w:rtl/>
        </w:rPr>
      </w:pPr>
    </w:p>
    <w:p w14:paraId="721E4F93" w14:textId="77777777" w:rsidR="00000000" w:rsidRDefault="00AE271D">
      <w:pPr>
        <w:pStyle w:val="a0"/>
        <w:rPr>
          <w:rFonts w:hint="cs"/>
          <w:rtl/>
        </w:rPr>
      </w:pPr>
      <w:r>
        <w:rPr>
          <w:rFonts w:hint="cs"/>
          <w:rtl/>
        </w:rPr>
        <w:t>- - -</w:t>
      </w:r>
    </w:p>
    <w:p w14:paraId="0FDF9F56" w14:textId="77777777" w:rsidR="00000000" w:rsidRDefault="00AE271D">
      <w:pPr>
        <w:pStyle w:val="a0"/>
        <w:rPr>
          <w:rFonts w:hint="cs"/>
          <w:rtl/>
        </w:rPr>
      </w:pPr>
    </w:p>
    <w:p w14:paraId="10F04D22" w14:textId="77777777" w:rsidR="00000000" w:rsidRDefault="00AE271D">
      <w:pPr>
        <w:pStyle w:val="af1"/>
        <w:rPr>
          <w:rtl/>
        </w:rPr>
      </w:pPr>
      <w:r>
        <w:rPr>
          <w:rtl/>
        </w:rPr>
        <w:t>היו"ר</w:t>
      </w:r>
      <w:r>
        <w:rPr>
          <w:rFonts w:hint="cs"/>
          <w:rtl/>
        </w:rPr>
        <w:t xml:space="preserve"> ראובן ריבלין</w:t>
      </w:r>
      <w:r>
        <w:rPr>
          <w:rtl/>
        </w:rPr>
        <w:t>:</w:t>
      </w:r>
    </w:p>
    <w:p w14:paraId="6DCBCF3D" w14:textId="77777777" w:rsidR="00000000" w:rsidRDefault="00AE271D">
      <w:pPr>
        <w:pStyle w:val="a0"/>
        <w:rPr>
          <w:rtl/>
        </w:rPr>
      </w:pPr>
    </w:p>
    <w:p w14:paraId="3EDA58B6" w14:textId="77777777" w:rsidR="00000000" w:rsidRDefault="00AE271D">
      <w:pPr>
        <w:pStyle w:val="a0"/>
        <w:rPr>
          <w:rFonts w:hint="cs"/>
          <w:rtl/>
        </w:rPr>
      </w:pPr>
      <w:r>
        <w:rPr>
          <w:rFonts w:hint="cs"/>
          <w:rtl/>
        </w:rPr>
        <w:t>תודה לחבר הכנסת חיים רמון. חבר הכנסת מח'ול, אני מתנצל, אבל אין לנו היום זמן אפילו לקריאות ביניים. חבר הכנסת אבשלום וילן, האם אדוני מדבר גם בשם סיעתו או רק בשמו? רק חמש דקות. אני אקפיד, כי אנחנו חייבים לקיים היום את</w:t>
      </w:r>
      <w:r>
        <w:rPr>
          <w:rFonts w:hint="cs"/>
          <w:rtl/>
        </w:rPr>
        <w:t xml:space="preserve"> הישיבה המיוחדת. ועדת הכנסת קבעה דבר שהיה משונה, אבל הוא נקבע. בבקשה, אדוני.</w:t>
      </w:r>
    </w:p>
    <w:p w14:paraId="598A1A34" w14:textId="77777777" w:rsidR="00000000" w:rsidRDefault="00AE271D">
      <w:pPr>
        <w:pStyle w:val="a0"/>
        <w:rPr>
          <w:rFonts w:hint="cs"/>
          <w:rtl/>
        </w:rPr>
      </w:pPr>
    </w:p>
    <w:p w14:paraId="221C1FCC" w14:textId="77777777" w:rsidR="00000000" w:rsidRDefault="00AE271D">
      <w:pPr>
        <w:pStyle w:val="a"/>
        <w:rPr>
          <w:rtl/>
        </w:rPr>
      </w:pPr>
      <w:bookmarkStart w:id="24" w:name="FS000000505T23_02_2004_16_18_46"/>
      <w:bookmarkStart w:id="25" w:name="_Toc67901539"/>
      <w:bookmarkEnd w:id="24"/>
      <w:r>
        <w:rPr>
          <w:rFonts w:hint="eastAsia"/>
          <w:rtl/>
        </w:rPr>
        <w:t>אבשלום</w:t>
      </w:r>
      <w:r>
        <w:rPr>
          <w:rtl/>
        </w:rPr>
        <w:t xml:space="preserve"> וילן (מרצ):</w:t>
      </w:r>
      <w:bookmarkEnd w:id="25"/>
    </w:p>
    <w:p w14:paraId="2BFCA5F5" w14:textId="77777777" w:rsidR="00000000" w:rsidRDefault="00AE271D">
      <w:pPr>
        <w:pStyle w:val="a0"/>
        <w:rPr>
          <w:rFonts w:hint="cs"/>
          <w:rtl/>
        </w:rPr>
      </w:pPr>
    </w:p>
    <w:p w14:paraId="16778179" w14:textId="77777777" w:rsidR="00000000" w:rsidRDefault="00AE271D">
      <w:pPr>
        <w:pStyle w:val="a0"/>
        <w:rPr>
          <w:rFonts w:hint="cs"/>
          <w:rtl/>
        </w:rPr>
      </w:pPr>
      <w:r>
        <w:rPr>
          <w:rFonts w:hint="cs"/>
          <w:rtl/>
        </w:rPr>
        <w:t xml:space="preserve">אדוני היושב-ראש, רבותי חברי הכנסת, ראש הממשלה עדיין לא הגיע לכאן. אני מבין שהוא עסוק בחיזור על פתחי הליכוד בשכנוע בעניין ההתנתקות החד-צדדית. </w:t>
      </w:r>
    </w:p>
    <w:p w14:paraId="01AEADCB" w14:textId="77777777" w:rsidR="00000000" w:rsidRDefault="00AE271D">
      <w:pPr>
        <w:pStyle w:val="a0"/>
        <w:rPr>
          <w:rFonts w:hint="cs"/>
          <w:rtl/>
        </w:rPr>
      </w:pPr>
    </w:p>
    <w:p w14:paraId="254DE604" w14:textId="77777777" w:rsidR="00000000" w:rsidRDefault="00AE271D">
      <w:pPr>
        <w:pStyle w:val="af0"/>
        <w:rPr>
          <w:rtl/>
        </w:rPr>
      </w:pPr>
      <w:r>
        <w:rPr>
          <w:rFonts w:hint="eastAsia"/>
          <w:rtl/>
        </w:rPr>
        <w:t>דליה</w:t>
      </w:r>
      <w:r>
        <w:rPr>
          <w:rtl/>
        </w:rPr>
        <w:t xml:space="preserve"> איציק (העב</w:t>
      </w:r>
      <w:r>
        <w:rPr>
          <w:rtl/>
        </w:rPr>
        <w:t>ודה-מימד):</w:t>
      </w:r>
    </w:p>
    <w:p w14:paraId="387DF3CF" w14:textId="77777777" w:rsidR="00000000" w:rsidRDefault="00AE271D">
      <w:pPr>
        <w:pStyle w:val="a0"/>
        <w:rPr>
          <w:rFonts w:hint="cs"/>
          <w:rtl/>
        </w:rPr>
      </w:pPr>
    </w:p>
    <w:p w14:paraId="52FF1A33" w14:textId="77777777" w:rsidR="00000000" w:rsidRDefault="00AE271D">
      <w:pPr>
        <w:pStyle w:val="a0"/>
        <w:rPr>
          <w:rFonts w:hint="cs"/>
          <w:rtl/>
        </w:rPr>
      </w:pPr>
      <w:r>
        <w:rPr>
          <w:rFonts w:hint="cs"/>
          <w:rtl/>
        </w:rPr>
        <w:t>חברת הכנסת רוחמה אברהם, איפה המורדים יהיו היום?</w:t>
      </w:r>
    </w:p>
    <w:p w14:paraId="1F9CF3BE" w14:textId="77777777" w:rsidR="00000000" w:rsidRDefault="00AE271D">
      <w:pPr>
        <w:pStyle w:val="a0"/>
        <w:rPr>
          <w:rFonts w:hint="cs"/>
          <w:rtl/>
        </w:rPr>
      </w:pPr>
    </w:p>
    <w:p w14:paraId="633F7200" w14:textId="77777777" w:rsidR="00000000" w:rsidRDefault="00AE271D">
      <w:pPr>
        <w:pStyle w:val="af0"/>
        <w:rPr>
          <w:rtl/>
        </w:rPr>
      </w:pPr>
      <w:r>
        <w:rPr>
          <w:rFonts w:hint="eastAsia"/>
          <w:rtl/>
        </w:rPr>
        <w:t>רוחמה</w:t>
      </w:r>
      <w:r>
        <w:rPr>
          <w:rtl/>
        </w:rPr>
        <w:t xml:space="preserve"> אברהם (הליכוד):</w:t>
      </w:r>
    </w:p>
    <w:p w14:paraId="140549C3" w14:textId="77777777" w:rsidR="00000000" w:rsidRDefault="00AE271D">
      <w:pPr>
        <w:pStyle w:val="a0"/>
        <w:rPr>
          <w:rFonts w:hint="cs"/>
          <w:rtl/>
        </w:rPr>
      </w:pPr>
    </w:p>
    <w:p w14:paraId="29EB7690" w14:textId="77777777" w:rsidR="00000000" w:rsidRDefault="00AE271D">
      <w:pPr>
        <w:pStyle w:val="a0"/>
        <w:rPr>
          <w:rFonts w:hint="cs"/>
          <w:rtl/>
        </w:rPr>
      </w:pPr>
      <w:r>
        <w:rPr>
          <w:rFonts w:hint="cs"/>
          <w:rtl/>
        </w:rPr>
        <w:t>- - -</w:t>
      </w:r>
    </w:p>
    <w:p w14:paraId="4930390B" w14:textId="77777777" w:rsidR="00000000" w:rsidRDefault="00AE271D">
      <w:pPr>
        <w:pStyle w:val="a0"/>
        <w:rPr>
          <w:rFonts w:hint="cs"/>
          <w:rtl/>
        </w:rPr>
      </w:pPr>
    </w:p>
    <w:p w14:paraId="5A0946D1" w14:textId="77777777" w:rsidR="00000000" w:rsidRDefault="00AE271D">
      <w:pPr>
        <w:pStyle w:val="af1"/>
        <w:rPr>
          <w:rtl/>
        </w:rPr>
      </w:pPr>
      <w:r>
        <w:rPr>
          <w:rtl/>
        </w:rPr>
        <w:t>היו"ר</w:t>
      </w:r>
      <w:r>
        <w:rPr>
          <w:rFonts w:hint="cs"/>
          <w:rtl/>
        </w:rPr>
        <w:t xml:space="preserve"> ראובן ריבלין</w:t>
      </w:r>
      <w:r>
        <w:rPr>
          <w:rtl/>
        </w:rPr>
        <w:t>:</w:t>
      </w:r>
    </w:p>
    <w:p w14:paraId="30EEA861" w14:textId="77777777" w:rsidR="00000000" w:rsidRDefault="00AE271D">
      <w:pPr>
        <w:pStyle w:val="a0"/>
        <w:rPr>
          <w:rtl/>
        </w:rPr>
      </w:pPr>
    </w:p>
    <w:p w14:paraId="4EBE4CA8" w14:textId="77777777" w:rsidR="00000000" w:rsidRDefault="00AE271D">
      <w:pPr>
        <w:pStyle w:val="a0"/>
        <w:rPr>
          <w:rFonts w:hint="cs"/>
          <w:rtl/>
        </w:rPr>
      </w:pPr>
      <w:r>
        <w:rPr>
          <w:rFonts w:hint="cs"/>
          <w:rtl/>
        </w:rPr>
        <w:t>חברת הכנסת איציק, אני מתנצל, אבל לא אוכל לאפשר הפרעות, כי חבר הכנסת וילן מדבר ואנחנו לא הפרענו לחיים רמון עד כמה שאפשר היה. חברי הכנסת, אני מבקש</w:t>
      </w:r>
      <w:r>
        <w:rPr>
          <w:rFonts w:hint="cs"/>
          <w:rtl/>
        </w:rPr>
        <w:t xml:space="preserve"> מכם לאפשר, אנחנו חייבים לסיים היום. </w:t>
      </w:r>
    </w:p>
    <w:p w14:paraId="758FA471" w14:textId="77777777" w:rsidR="00000000" w:rsidRDefault="00AE271D">
      <w:pPr>
        <w:pStyle w:val="a0"/>
        <w:rPr>
          <w:rFonts w:hint="cs"/>
          <w:rtl/>
        </w:rPr>
      </w:pPr>
    </w:p>
    <w:p w14:paraId="22A473F8" w14:textId="77777777" w:rsidR="00000000" w:rsidRDefault="00AE271D">
      <w:pPr>
        <w:pStyle w:val="-"/>
        <w:rPr>
          <w:rtl/>
        </w:rPr>
      </w:pPr>
      <w:bookmarkStart w:id="26" w:name="FS000000505T23_02_2004_16_19_19C"/>
      <w:bookmarkEnd w:id="26"/>
      <w:r>
        <w:rPr>
          <w:rtl/>
        </w:rPr>
        <w:t>אבשלום וילן (מרצ):</w:t>
      </w:r>
    </w:p>
    <w:p w14:paraId="1A01C0BF" w14:textId="77777777" w:rsidR="00000000" w:rsidRDefault="00AE271D">
      <w:pPr>
        <w:pStyle w:val="a0"/>
        <w:rPr>
          <w:rtl/>
        </w:rPr>
      </w:pPr>
    </w:p>
    <w:p w14:paraId="504C1615" w14:textId="77777777" w:rsidR="00000000" w:rsidRDefault="00AE271D">
      <w:pPr>
        <w:pStyle w:val="a0"/>
        <w:rPr>
          <w:rFonts w:hint="cs"/>
          <w:rtl/>
        </w:rPr>
      </w:pPr>
      <w:r>
        <w:rPr>
          <w:rFonts w:hint="cs"/>
          <w:rtl/>
        </w:rPr>
        <w:t xml:space="preserve">יש המורדים, אבל הכול הצגה, כי כולנו יודעים שבסופו של יום יפונה גוש-קטיף וכולנו נעביר פה חקיקה מסודרת - או שיעברו לנגב, או שיקבלו פיצויים הוגנים. גם נניח הצעת חוק מסודרת. בסופו של דבר את הבעיה הזאת </w:t>
      </w:r>
      <w:r>
        <w:rPr>
          <w:rFonts w:hint="cs"/>
          <w:rtl/>
        </w:rPr>
        <w:t xml:space="preserve">נפתור. </w:t>
      </w:r>
    </w:p>
    <w:p w14:paraId="11F81466" w14:textId="77777777" w:rsidR="00000000" w:rsidRDefault="00AE271D">
      <w:pPr>
        <w:pStyle w:val="a0"/>
        <w:rPr>
          <w:rFonts w:hint="cs"/>
          <w:rtl/>
        </w:rPr>
      </w:pPr>
    </w:p>
    <w:p w14:paraId="75334EB0" w14:textId="77777777" w:rsidR="00000000" w:rsidRDefault="00AE271D">
      <w:pPr>
        <w:pStyle w:val="af0"/>
        <w:rPr>
          <w:rtl/>
        </w:rPr>
      </w:pPr>
      <w:r>
        <w:rPr>
          <w:rFonts w:hint="eastAsia"/>
          <w:rtl/>
        </w:rPr>
        <w:t>אברהם</w:t>
      </w:r>
      <w:r>
        <w:rPr>
          <w:rtl/>
        </w:rPr>
        <w:t xml:space="preserve"> הירשזון (הליכוד):</w:t>
      </w:r>
    </w:p>
    <w:p w14:paraId="4C5EBAA3" w14:textId="77777777" w:rsidR="00000000" w:rsidRDefault="00AE271D">
      <w:pPr>
        <w:pStyle w:val="a0"/>
        <w:rPr>
          <w:rFonts w:hint="cs"/>
          <w:rtl/>
        </w:rPr>
      </w:pPr>
    </w:p>
    <w:p w14:paraId="692ACD10" w14:textId="77777777" w:rsidR="00000000" w:rsidRDefault="00AE271D">
      <w:pPr>
        <w:pStyle w:val="a0"/>
        <w:rPr>
          <w:rFonts w:hint="cs"/>
          <w:rtl/>
        </w:rPr>
      </w:pPr>
      <w:r>
        <w:rPr>
          <w:rFonts w:hint="cs"/>
          <w:rtl/>
        </w:rPr>
        <w:t>סליחה, אתה נגד זה?</w:t>
      </w:r>
    </w:p>
    <w:p w14:paraId="2A09D474" w14:textId="77777777" w:rsidR="00000000" w:rsidRDefault="00AE271D">
      <w:pPr>
        <w:pStyle w:val="a0"/>
        <w:rPr>
          <w:rFonts w:hint="cs"/>
          <w:rtl/>
        </w:rPr>
      </w:pPr>
    </w:p>
    <w:p w14:paraId="5628205C" w14:textId="77777777" w:rsidR="00000000" w:rsidRDefault="00AE271D">
      <w:pPr>
        <w:pStyle w:val="af1"/>
        <w:rPr>
          <w:rFonts w:hint="cs"/>
          <w:rtl/>
        </w:rPr>
      </w:pPr>
      <w:r>
        <w:rPr>
          <w:rtl/>
        </w:rPr>
        <w:t>היו"ר ראובן ריבלין:</w:t>
      </w:r>
    </w:p>
    <w:p w14:paraId="5C6E486E" w14:textId="77777777" w:rsidR="00000000" w:rsidRDefault="00AE271D">
      <w:pPr>
        <w:pStyle w:val="a0"/>
        <w:rPr>
          <w:rFonts w:hint="cs"/>
          <w:rtl/>
        </w:rPr>
      </w:pPr>
    </w:p>
    <w:p w14:paraId="0DDD8A17" w14:textId="77777777" w:rsidR="00000000" w:rsidRDefault="00AE271D">
      <w:pPr>
        <w:pStyle w:val="a0"/>
        <w:rPr>
          <w:rFonts w:hint="cs"/>
          <w:rtl/>
        </w:rPr>
      </w:pPr>
      <w:r>
        <w:rPr>
          <w:rFonts w:hint="cs"/>
          <w:rtl/>
        </w:rPr>
        <w:t>חבר הכנסת הירשזון, אני מבקש מאדוני. רבותי, הזמנו אורחים.</w:t>
      </w:r>
    </w:p>
    <w:p w14:paraId="07075DF0" w14:textId="77777777" w:rsidR="00000000" w:rsidRDefault="00AE271D">
      <w:pPr>
        <w:pStyle w:val="a0"/>
        <w:rPr>
          <w:rFonts w:hint="cs"/>
          <w:rtl/>
        </w:rPr>
      </w:pPr>
    </w:p>
    <w:p w14:paraId="40AB81E6" w14:textId="77777777" w:rsidR="00000000" w:rsidRDefault="00AE271D">
      <w:pPr>
        <w:pStyle w:val="-"/>
        <w:rPr>
          <w:rtl/>
        </w:rPr>
      </w:pPr>
      <w:bookmarkStart w:id="27" w:name="FS000000505T23_02_2004_16_37_21"/>
      <w:bookmarkStart w:id="28" w:name="FS000000505T23_02_2004_16_37_24C"/>
      <w:bookmarkEnd w:id="27"/>
      <w:bookmarkEnd w:id="28"/>
      <w:r>
        <w:rPr>
          <w:rtl/>
        </w:rPr>
        <w:t>אבשלום וילן (מרצ):</w:t>
      </w:r>
    </w:p>
    <w:p w14:paraId="0EA339DC" w14:textId="77777777" w:rsidR="00000000" w:rsidRDefault="00AE271D">
      <w:pPr>
        <w:pStyle w:val="a0"/>
        <w:rPr>
          <w:rtl/>
        </w:rPr>
      </w:pPr>
    </w:p>
    <w:p w14:paraId="26EF7694" w14:textId="77777777" w:rsidR="00000000" w:rsidRDefault="00AE271D">
      <w:pPr>
        <w:pStyle w:val="a0"/>
        <w:rPr>
          <w:rFonts w:hint="cs"/>
          <w:rtl/>
        </w:rPr>
      </w:pPr>
      <w:r>
        <w:rPr>
          <w:rFonts w:hint="cs"/>
          <w:rtl/>
        </w:rPr>
        <w:t>אדוני יושב-ראש ועדת הכספים, יד שמאל של ראש הממשלה מנתקת, אבל יד ימין מזרימה, ומזרימה הרבה מאוד. לפני שב</w:t>
      </w:r>
      <w:r>
        <w:rPr>
          <w:rFonts w:hint="cs"/>
          <w:rtl/>
        </w:rPr>
        <w:t>וע הובלת מהלך בוועדת הכספים על-פי בקשת הממשלה, ולפיו הוזרמו 96 מיליון שקלים להתנחלויות. בכל המדינה מנתקים, בכל המדינה מקצצים, אבל בהתנחלויות חוגגים, ולאיש מכם לא רעדה היד. לא רעדה היד כאשר הצבעתם עבור 96 מיליון שקלים שאנחנו יודעים לאן הם יזרמו בסופו של דבר</w:t>
      </w:r>
      <w:r>
        <w:rPr>
          <w:rFonts w:hint="cs"/>
          <w:rtl/>
        </w:rPr>
        <w:t xml:space="preserve">. </w:t>
      </w:r>
    </w:p>
    <w:p w14:paraId="4BA4D472" w14:textId="77777777" w:rsidR="00000000" w:rsidRDefault="00AE271D">
      <w:pPr>
        <w:pStyle w:val="a0"/>
        <w:rPr>
          <w:rFonts w:hint="cs"/>
          <w:rtl/>
        </w:rPr>
      </w:pPr>
    </w:p>
    <w:p w14:paraId="0D76FA99" w14:textId="77777777" w:rsidR="00000000" w:rsidRDefault="00AE271D">
      <w:pPr>
        <w:pStyle w:val="af0"/>
        <w:rPr>
          <w:rtl/>
        </w:rPr>
      </w:pPr>
      <w:r>
        <w:rPr>
          <w:rFonts w:hint="eastAsia"/>
          <w:rtl/>
        </w:rPr>
        <w:t>יצחק</w:t>
      </w:r>
      <w:r>
        <w:rPr>
          <w:rtl/>
        </w:rPr>
        <w:t xml:space="preserve"> כהן (ש"ס):</w:t>
      </w:r>
    </w:p>
    <w:p w14:paraId="2878899D" w14:textId="77777777" w:rsidR="00000000" w:rsidRDefault="00AE271D">
      <w:pPr>
        <w:pStyle w:val="a0"/>
        <w:rPr>
          <w:rFonts w:hint="cs"/>
          <w:rtl/>
        </w:rPr>
      </w:pPr>
    </w:p>
    <w:p w14:paraId="33441132" w14:textId="77777777" w:rsidR="00000000" w:rsidRDefault="00AE271D">
      <w:pPr>
        <w:pStyle w:val="a0"/>
        <w:rPr>
          <w:rFonts w:hint="cs"/>
          <w:rtl/>
        </w:rPr>
      </w:pPr>
      <w:r>
        <w:rPr>
          <w:rFonts w:hint="cs"/>
          <w:rtl/>
        </w:rPr>
        <w:t>מה עם הרפתות?</w:t>
      </w:r>
    </w:p>
    <w:p w14:paraId="555477BD" w14:textId="77777777" w:rsidR="00000000" w:rsidRDefault="00AE271D">
      <w:pPr>
        <w:pStyle w:val="a0"/>
        <w:rPr>
          <w:rFonts w:hint="cs"/>
          <w:rtl/>
        </w:rPr>
      </w:pPr>
    </w:p>
    <w:p w14:paraId="24827FEE" w14:textId="77777777" w:rsidR="00000000" w:rsidRDefault="00AE271D">
      <w:pPr>
        <w:pStyle w:val="-"/>
        <w:rPr>
          <w:rtl/>
        </w:rPr>
      </w:pPr>
      <w:bookmarkStart w:id="29" w:name="FS000000505T23_02_2004_16_21_01"/>
      <w:bookmarkStart w:id="30" w:name="FS000000505T23_02_2004_16_21_05C"/>
      <w:bookmarkEnd w:id="29"/>
      <w:bookmarkEnd w:id="30"/>
      <w:r>
        <w:rPr>
          <w:rtl/>
        </w:rPr>
        <w:t>אבשלום וילן (מרצ):</w:t>
      </w:r>
    </w:p>
    <w:p w14:paraId="3D728103" w14:textId="77777777" w:rsidR="00000000" w:rsidRDefault="00AE271D">
      <w:pPr>
        <w:pStyle w:val="a0"/>
        <w:rPr>
          <w:rtl/>
        </w:rPr>
      </w:pPr>
    </w:p>
    <w:p w14:paraId="6CCC28BA" w14:textId="77777777" w:rsidR="00000000" w:rsidRDefault="00AE271D">
      <w:pPr>
        <w:pStyle w:val="a0"/>
        <w:rPr>
          <w:rFonts w:hint="cs"/>
          <w:rtl/>
        </w:rPr>
      </w:pPr>
      <w:r>
        <w:rPr>
          <w:rFonts w:hint="cs"/>
          <w:rtl/>
        </w:rPr>
        <w:t>הם יזרמו למאחזים הבלתי-חוקיים. אין קשר בין הרפתות לבין זה. הכספים לרפתות הם כדי להגן על מקורות המים. מה אתה רוצה, להמשיך להרעיל את תושבי ישראל, שישתו מים לא ראויים?</w:t>
      </w:r>
    </w:p>
    <w:p w14:paraId="6F436333" w14:textId="77777777" w:rsidR="00000000" w:rsidRDefault="00AE271D">
      <w:pPr>
        <w:pStyle w:val="a0"/>
        <w:rPr>
          <w:rFonts w:hint="cs"/>
          <w:rtl/>
        </w:rPr>
      </w:pPr>
    </w:p>
    <w:p w14:paraId="074190A5" w14:textId="77777777" w:rsidR="00000000" w:rsidRDefault="00AE271D">
      <w:pPr>
        <w:pStyle w:val="af0"/>
        <w:rPr>
          <w:rtl/>
        </w:rPr>
      </w:pPr>
      <w:r>
        <w:rPr>
          <w:rFonts w:hint="eastAsia"/>
          <w:rtl/>
        </w:rPr>
        <w:t>צבי</w:t>
      </w:r>
      <w:r>
        <w:rPr>
          <w:rtl/>
        </w:rPr>
        <w:t xml:space="preserve"> הנדל (האיחוד הלאומי - ישראל בי</w:t>
      </w:r>
      <w:r>
        <w:rPr>
          <w:rtl/>
        </w:rPr>
        <w:t>תנו):</w:t>
      </w:r>
    </w:p>
    <w:p w14:paraId="7956B9D1" w14:textId="77777777" w:rsidR="00000000" w:rsidRDefault="00AE271D">
      <w:pPr>
        <w:pStyle w:val="a0"/>
        <w:rPr>
          <w:rFonts w:hint="cs"/>
          <w:rtl/>
        </w:rPr>
      </w:pPr>
    </w:p>
    <w:p w14:paraId="0F2389C1" w14:textId="77777777" w:rsidR="00000000" w:rsidRDefault="00AE271D">
      <w:pPr>
        <w:pStyle w:val="a0"/>
        <w:rPr>
          <w:rFonts w:hint="cs"/>
          <w:rtl/>
        </w:rPr>
      </w:pPr>
      <w:r>
        <w:rPr>
          <w:rFonts w:hint="cs"/>
          <w:rtl/>
        </w:rPr>
        <w:t xml:space="preserve">- - - </w:t>
      </w:r>
    </w:p>
    <w:p w14:paraId="61686A48" w14:textId="77777777" w:rsidR="00000000" w:rsidRDefault="00AE271D">
      <w:pPr>
        <w:pStyle w:val="a0"/>
        <w:rPr>
          <w:rFonts w:hint="cs"/>
          <w:rtl/>
        </w:rPr>
      </w:pPr>
    </w:p>
    <w:p w14:paraId="7DC23CB2" w14:textId="77777777" w:rsidR="00000000" w:rsidRDefault="00AE271D">
      <w:pPr>
        <w:pStyle w:val="-"/>
        <w:rPr>
          <w:rtl/>
        </w:rPr>
      </w:pPr>
      <w:bookmarkStart w:id="31" w:name="FS000000505T23_02_2004_16_40_21C"/>
      <w:bookmarkEnd w:id="31"/>
      <w:r>
        <w:rPr>
          <w:rtl/>
        </w:rPr>
        <w:t>אבשלום וילן (מרצ):</w:t>
      </w:r>
    </w:p>
    <w:p w14:paraId="1F9F7220" w14:textId="77777777" w:rsidR="00000000" w:rsidRDefault="00AE271D">
      <w:pPr>
        <w:pStyle w:val="a0"/>
        <w:rPr>
          <w:rtl/>
        </w:rPr>
      </w:pPr>
    </w:p>
    <w:p w14:paraId="42E9FA09" w14:textId="77777777" w:rsidR="00000000" w:rsidRDefault="00AE271D">
      <w:pPr>
        <w:pStyle w:val="a0"/>
        <w:rPr>
          <w:rFonts w:hint="cs"/>
          <w:rtl/>
        </w:rPr>
      </w:pPr>
      <w:r>
        <w:rPr>
          <w:rFonts w:hint="cs"/>
          <w:rtl/>
        </w:rPr>
        <w:t xml:space="preserve">אבל ביש"ע - כאשר בכל המדינה מקצצים ביש"ע חוגגים. אדוני היושב-ראש, התרגיל הוא כל כך מתוחכם, שאפילו שני חברי כנסת אינטליגנטים מסיעת שינוי לא הבינו במה מדובר </w:t>
      </w:r>
      <w:r>
        <w:rPr>
          <w:rtl/>
        </w:rPr>
        <w:t>–</w:t>
      </w:r>
      <w:r>
        <w:rPr>
          <w:rFonts w:hint="cs"/>
          <w:rtl/>
        </w:rPr>
        <w:t xml:space="preserve"> והם באמת אינטליגנטים, לא לתפארת המליצה. הציג פה חבר הכנסת חיים ר</w:t>
      </w:r>
      <w:r>
        <w:rPr>
          <w:rFonts w:hint="cs"/>
          <w:rtl/>
        </w:rPr>
        <w:t>מון את תרגיל האגודות השיתופיות - כאילו קודם מעבירים את הכספים, אחרי זה בונים ולאחר מכן מביאים מתיישבים. אדוני היושב-ראש, החגיגה הזאת חייבת להיפסק. הקומבינות, התכסיסים, התרגילים מבית-מדרשה של המפד"ל, שאפילו האינטליגנציה של שינוי לא מבינה אותם - התרגילים האל</w:t>
      </w:r>
      <w:r>
        <w:rPr>
          <w:rFonts w:hint="cs"/>
          <w:rtl/>
        </w:rPr>
        <w:t xml:space="preserve">ה חייבים להיפסק. </w:t>
      </w:r>
    </w:p>
    <w:p w14:paraId="2529FEE4" w14:textId="77777777" w:rsidR="00000000" w:rsidRDefault="00AE271D">
      <w:pPr>
        <w:pStyle w:val="a0"/>
        <w:rPr>
          <w:rFonts w:hint="cs"/>
          <w:rtl/>
        </w:rPr>
      </w:pPr>
    </w:p>
    <w:p w14:paraId="57243F94" w14:textId="77777777" w:rsidR="00000000" w:rsidRDefault="00AE271D">
      <w:pPr>
        <w:pStyle w:val="a0"/>
        <w:rPr>
          <w:rtl/>
        </w:rPr>
      </w:pPr>
      <w:r>
        <w:rPr>
          <w:rFonts w:hint="cs"/>
          <w:rtl/>
        </w:rPr>
        <w:t xml:space="preserve">לא יכול להיות, אדוני היושב-ראש, שבשבוע הבא תביאו לאישור הכנסת קיצוץ של 254 מיליון בחינוך, הורדתם ותמשיכו להוריד תרופות מסל הבריאות, אבל ליש"ע, את הכספים הפוליטיים, תמשיכו להזרים. את שירותי הרווחה במדינת ישראל הרסתם. את קצבאות הזיקנה, את </w:t>
      </w:r>
      <w:r>
        <w:rPr>
          <w:rFonts w:hint="cs"/>
          <w:rtl/>
        </w:rPr>
        <w:t xml:space="preserve">קצבאות הילדים,  כל מה שמריח מינימום של צדק חברתי - את הכול כבר כיסחתם. הכול הורדתם לגובה דשא. במה לא נגעתם? - ביש"ע. </w:t>
      </w:r>
    </w:p>
    <w:p w14:paraId="24A7E6EF" w14:textId="77777777" w:rsidR="00000000" w:rsidRDefault="00AE271D">
      <w:pPr>
        <w:pStyle w:val="a0"/>
        <w:rPr>
          <w:rFonts w:hint="cs"/>
          <w:rtl/>
        </w:rPr>
      </w:pPr>
    </w:p>
    <w:p w14:paraId="58533451" w14:textId="77777777" w:rsidR="00000000" w:rsidRDefault="00AE271D">
      <w:pPr>
        <w:pStyle w:val="a0"/>
        <w:rPr>
          <w:rFonts w:hint="cs"/>
          <w:rtl/>
        </w:rPr>
      </w:pPr>
      <w:r>
        <w:rPr>
          <w:rFonts w:hint="cs"/>
          <w:rtl/>
        </w:rPr>
        <w:t>יש כל הזמן דיבורים כאילו הורידו שם את הטבות המס. רק שם הורידו את הטבות המס, אדוני היושב-ראש? את הטבות המס הורידו בכל מדינת ישראל. דין יש"</w:t>
      </w:r>
      <w:r>
        <w:rPr>
          <w:rFonts w:hint="cs"/>
          <w:rtl/>
        </w:rPr>
        <w:t xml:space="preserve">ע - בפעם היחידה - היה כדין כל מדינת ישראל. </w:t>
      </w:r>
    </w:p>
    <w:p w14:paraId="0B0AEAEF" w14:textId="77777777" w:rsidR="00000000" w:rsidRDefault="00AE271D">
      <w:pPr>
        <w:pStyle w:val="a0"/>
        <w:rPr>
          <w:rFonts w:hint="cs"/>
          <w:rtl/>
        </w:rPr>
      </w:pPr>
    </w:p>
    <w:p w14:paraId="3CE38EB1" w14:textId="77777777" w:rsidR="00000000" w:rsidRDefault="00AE271D">
      <w:pPr>
        <w:pStyle w:val="a0"/>
        <w:rPr>
          <w:rFonts w:hint="cs"/>
          <w:rtl/>
        </w:rPr>
      </w:pPr>
      <w:r>
        <w:rPr>
          <w:rFonts w:hint="cs"/>
          <w:rtl/>
        </w:rPr>
        <w:t xml:space="preserve">אדוני היושב-ראש, תראה מה קורה במדינת ישראל - מערכות שלמות קורסות. הכלכלה מתמוטטת  - הכול קורס. החברה מתמוטטת </w:t>
      </w:r>
      <w:r>
        <w:rPr>
          <w:rtl/>
        </w:rPr>
        <w:t>–</w:t>
      </w:r>
      <w:r>
        <w:rPr>
          <w:rFonts w:hint="cs"/>
          <w:rtl/>
        </w:rPr>
        <w:t xml:space="preserve"> הכול קורס. רק לפני שבוע נערך סקר דעת קהל ו-63% אמרו שהמדינה הזאת קורסת. הכול מתמוטט, ואתם ממשיכים בש</w:t>
      </w:r>
      <w:r>
        <w:rPr>
          <w:rFonts w:hint="cs"/>
          <w:rtl/>
        </w:rPr>
        <w:t xml:space="preserve">לכם. עד מתי תמשיכו לחלוב את עטיני הציבור והכול למען יש"ע? מי לא מבין שבעצם באצטלה הזאת של "למען יש"ע" עושים דברים שהם כמעט בבחינת פשע חברתי? הרי לא יעלה על הדעת להביא בשבוע הבא לאישור הכנסת את שרשרת הקיצוצים ושבוע לפני כן להזרים אותם 96 מיליון. </w:t>
      </w:r>
    </w:p>
    <w:p w14:paraId="00E5FB2A" w14:textId="77777777" w:rsidR="00000000" w:rsidRDefault="00AE271D">
      <w:pPr>
        <w:pStyle w:val="a0"/>
        <w:rPr>
          <w:rFonts w:hint="cs"/>
          <w:rtl/>
        </w:rPr>
      </w:pPr>
    </w:p>
    <w:p w14:paraId="11E12C17" w14:textId="77777777" w:rsidR="00000000" w:rsidRDefault="00AE271D">
      <w:pPr>
        <w:pStyle w:val="a0"/>
        <w:rPr>
          <w:rFonts w:hint="cs"/>
          <w:rtl/>
        </w:rPr>
      </w:pPr>
      <w:r>
        <w:rPr>
          <w:rFonts w:hint="cs"/>
          <w:rtl/>
        </w:rPr>
        <w:t xml:space="preserve">אני שואל </w:t>
      </w:r>
      <w:r>
        <w:rPr>
          <w:rFonts w:hint="cs"/>
          <w:rtl/>
        </w:rPr>
        <w:t xml:space="preserve">את שולחן הממשלה הריק: לאן תוליכו את החרפה הזאת? לאן אתם רוצים להוביל את הביזיון הזה ואת האטימות הזאת? אין ברירה לממשלה הזאת אלא דבר אחד -  השר גדעון עזרא נכנס ואני אומר את זה פעם נוספת: לממשלה הזאת אין ברירה, אדוני השר, אלא ללכת. הבנייה הזאת היא סמל לבגדי </w:t>
      </w:r>
      <w:r>
        <w:rPr>
          <w:rFonts w:hint="cs"/>
          <w:rtl/>
        </w:rPr>
        <w:t>המלך החדשים. זאת האצבע של הילד בסכר שצעק שאתם מזרימים כספים לעברי פי פחת. הגיע הזמן שמישהו יגיד לכם שהמלך הזה הוא עירום ואתם עירומים כולכם. כל זמן שלא תפסיקו את ההזרמה של הכספים הפוליטיים, לא יהיה לכם נימוק אחד רציני לבוא לכנסת הזאת בשבוע הבא ולבקש קיצוצים</w:t>
      </w:r>
      <w:r>
        <w:rPr>
          <w:rFonts w:hint="cs"/>
          <w:rtl/>
        </w:rPr>
        <w:t xml:space="preserve"> נוספים.</w:t>
      </w:r>
    </w:p>
    <w:p w14:paraId="066519D2" w14:textId="77777777" w:rsidR="00000000" w:rsidRDefault="00AE271D">
      <w:pPr>
        <w:pStyle w:val="a0"/>
        <w:rPr>
          <w:rFonts w:hint="cs"/>
          <w:rtl/>
        </w:rPr>
      </w:pPr>
    </w:p>
    <w:p w14:paraId="6F9C3363" w14:textId="77777777" w:rsidR="00000000" w:rsidRDefault="00AE271D">
      <w:pPr>
        <w:pStyle w:val="af1"/>
        <w:rPr>
          <w:rtl/>
        </w:rPr>
      </w:pPr>
      <w:r>
        <w:rPr>
          <w:rtl/>
        </w:rPr>
        <w:t>היו"ר ראובן ריבלין:</w:t>
      </w:r>
    </w:p>
    <w:p w14:paraId="566C57F5" w14:textId="77777777" w:rsidR="00000000" w:rsidRDefault="00AE271D">
      <w:pPr>
        <w:pStyle w:val="a0"/>
        <w:rPr>
          <w:rFonts w:hint="cs"/>
          <w:rtl/>
        </w:rPr>
      </w:pPr>
    </w:p>
    <w:p w14:paraId="15774552" w14:textId="77777777" w:rsidR="00000000" w:rsidRDefault="00AE271D">
      <w:pPr>
        <w:pStyle w:val="a0"/>
        <w:rPr>
          <w:rFonts w:hint="cs"/>
          <w:rtl/>
        </w:rPr>
      </w:pPr>
      <w:r>
        <w:rPr>
          <w:rFonts w:hint="cs"/>
          <w:rtl/>
        </w:rPr>
        <w:t xml:space="preserve">אני מאוד מודה לחבר הכנסת אבשלום וילן. כבוד סגן ראש הממשלה לשעבר והשר לשעבר אלי ישי,  יושב-ראש תנועת ש"ס, בבקשה. גם לאדוני שמונה דקות, שכן חבר הכנסת נסים זאב נידב לו. </w:t>
      </w:r>
    </w:p>
    <w:p w14:paraId="1BAB232C" w14:textId="77777777" w:rsidR="00000000" w:rsidRDefault="00AE271D">
      <w:pPr>
        <w:pStyle w:val="a0"/>
        <w:rPr>
          <w:rFonts w:hint="cs"/>
          <w:rtl/>
        </w:rPr>
      </w:pPr>
    </w:p>
    <w:p w14:paraId="0F71144C" w14:textId="77777777" w:rsidR="00000000" w:rsidRDefault="00AE271D">
      <w:pPr>
        <w:pStyle w:val="a0"/>
        <w:rPr>
          <w:rFonts w:hint="cs"/>
          <w:rtl/>
        </w:rPr>
      </w:pPr>
      <w:r>
        <w:rPr>
          <w:rFonts w:hint="cs"/>
          <w:rtl/>
        </w:rPr>
        <w:t>אני מוכרח לציין את חבר הכנסת נסים זאב כאחד מחברי הכנסת המ</w:t>
      </w:r>
      <w:r>
        <w:rPr>
          <w:rFonts w:hint="cs"/>
          <w:rtl/>
        </w:rPr>
        <w:t>סורים, שבכל מצב שבו מתרגשת עלינו טרגדיה, לצערי הרב, נסים זאב בראש ההולכים על מנת להיות באותן לוויות איומות ונוראות, והוא משתתף בהן עם עוד מספר מצומצם של חברים. שאלוהים יברך אותך שתהיה תמיד שותף לשמחות. אתה עושה עבודת קודש, ואני מוכרח לומר לך שאני מצדיע לך.</w:t>
      </w:r>
      <w:r>
        <w:rPr>
          <w:rFonts w:hint="cs"/>
          <w:rtl/>
        </w:rPr>
        <w:t xml:space="preserve"> תודה לחבר הכנסת נסים זאב. </w:t>
      </w:r>
    </w:p>
    <w:p w14:paraId="00245BC4" w14:textId="77777777" w:rsidR="00000000" w:rsidRDefault="00AE271D">
      <w:pPr>
        <w:pStyle w:val="a0"/>
        <w:rPr>
          <w:rFonts w:hint="cs"/>
          <w:rtl/>
        </w:rPr>
      </w:pPr>
    </w:p>
    <w:p w14:paraId="0DE10B81" w14:textId="77777777" w:rsidR="00000000" w:rsidRDefault="00AE271D">
      <w:pPr>
        <w:pStyle w:val="af0"/>
        <w:rPr>
          <w:rtl/>
        </w:rPr>
      </w:pPr>
      <w:r>
        <w:rPr>
          <w:rFonts w:hint="eastAsia"/>
          <w:rtl/>
        </w:rPr>
        <w:t>אברהם</w:t>
      </w:r>
      <w:r>
        <w:rPr>
          <w:rtl/>
        </w:rPr>
        <w:t xml:space="preserve"> בורג (העבודה-מימד):</w:t>
      </w:r>
    </w:p>
    <w:p w14:paraId="0D83082B" w14:textId="77777777" w:rsidR="00000000" w:rsidRDefault="00AE271D">
      <w:pPr>
        <w:pStyle w:val="a0"/>
        <w:rPr>
          <w:rFonts w:hint="cs"/>
          <w:rtl/>
        </w:rPr>
      </w:pPr>
    </w:p>
    <w:p w14:paraId="76DD1338" w14:textId="77777777" w:rsidR="00000000" w:rsidRDefault="00AE271D">
      <w:pPr>
        <w:pStyle w:val="a0"/>
        <w:rPr>
          <w:rFonts w:hint="cs"/>
          <w:rtl/>
        </w:rPr>
      </w:pPr>
      <w:r>
        <w:rPr>
          <w:rFonts w:hint="cs"/>
          <w:rtl/>
        </w:rPr>
        <w:t>זה 800 שנה להולדתו?</w:t>
      </w:r>
    </w:p>
    <w:p w14:paraId="1A37472F" w14:textId="77777777" w:rsidR="00000000" w:rsidRDefault="00AE271D">
      <w:pPr>
        <w:pStyle w:val="af1"/>
        <w:rPr>
          <w:rtl/>
        </w:rPr>
      </w:pPr>
    </w:p>
    <w:p w14:paraId="55B29B15" w14:textId="77777777" w:rsidR="00000000" w:rsidRDefault="00AE271D">
      <w:pPr>
        <w:pStyle w:val="af1"/>
        <w:rPr>
          <w:rtl/>
        </w:rPr>
      </w:pPr>
      <w:r>
        <w:rPr>
          <w:rtl/>
        </w:rPr>
        <w:t>היו"ר ראובן ריבלין:</w:t>
      </w:r>
    </w:p>
    <w:p w14:paraId="3FF459A2" w14:textId="77777777" w:rsidR="00000000" w:rsidRDefault="00AE271D">
      <w:pPr>
        <w:pStyle w:val="a0"/>
        <w:rPr>
          <w:rtl/>
        </w:rPr>
      </w:pPr>
    </w:p>
    <w:p w14:paraId="1C1F7000" w14:textId="77777777" w:rsidR="00000000" w:rsidRDefault="00AE271D">
      <w:pPr>
        <w:pStyle w:val="a0"/>
        <w:rPr>
          <w:rFonts w:hint="cs"/>
          <w:rtl/>
        </w:rPr>
      </w:pPr>
      <w:r>
        <w:rPr>
          <w:rFonts w:hint="cs"/>
          <w:rtl/>
        </w:rPr>
        <w:t>נסים זאב מוכן בכל עת. חברת הכנסת גלאון, לפעמים אנחנו נאלצים להזעיק אנשים, בירושלים בעיקר, על מנת להשתתף בהלוויות. נסים זאב הוא אדם שמעולם לא אמר לא לבקשה או ד</w:t>
      </w:r>
      <w:r>
        <w:rPr>
          <w:rFonts w:hint="cs"/>
          <w:rtl/>
        </w:rPr>
        <w:t xml:space="preserve">רישה כזאת. יבורך על כך, והלוואי שישתתף רק בשמחות. הוא בהחלט ראוי להערכה. </w:t>
      </w:r>
    </w:p>
    <w:p w14:paraId="7D1862CC" w14:textId="77777777" w:rsidR="00000000" w:rsidRDefault="00AE271D">
      <w:pPr>
        <w:pStyle w:val="a0"/>
        <w:rPr>
          <w:rFonts w:hint="cs"/>
          <w:rtl/>
        </w:rPr>
      </w:pPr>
    </w:p>
    <w:p w14:paraId="2B933228" w14:textId="77777777" w:rsidR="00000000" w:rsidRDefault="00AE271D">
      <w:pPr>
        <w:pStyle w:val="a"/>
        <w:rPr>
          <w:rtl/>
        </w:rPr>
      </w:pPr>
      <w:bookmarkStart w:id="32" w:name="FS000000494T23_02_2004_16_26_27"/>
      <w:bookmarkStart w:id="33" w:name="_Toc67901540"/>
      <w:bookmarkEnd w:id="32"/>
      <w:r>
        <w:rPr>
          <w:rFonts w:hint="eastAsia"/>
          <w:rtl/>
        </w:rPr>
        <w:t>אליהו</w:t>
      </w:r>
      <w:r>
        <w:rPr>
          <w:rtl/>
        </w:rPr>
        <w:t xml:space="preserve"> ישי (ש"ס):</w:t>
      </w:r>
      <w:bookmarkEnd w:id="33"/>
    </w:p>
    <w:p w14:paraId="48F800B9" w14:textId="77777777" w:rsidR="00000000" w:rsidRDefault="00AE271D">
      <w:pPr>
        <w:pStyle w:val="a0"/>
        <w:rPr>
          <w:rFonts w:hint="cs"/>
          <w:rtl/>
        </w:rPr>
      </w:pPr>
    </w:p>
    <w:p w14:paraId="6D408B07" w14:textId="77777777" w:rsidR="00000000" w:rsidRDefault="00AE271D">
      <w:pPr>
        <w:pStyle w:val="a0"/>
        <w:rPr>
          <w:rFonts w:hint="cs"/>
          <w:rtl/>
        </w:rPr>
      </w:pPr>
      <w:r>
        <w:rPr>
          <w:rFonts w:hint="cs"/>
          <w:rtl/>
        </w:rPr>
        <w:t xml:space="preserve">זאת ההזדמנות לשלוח את תנחומינו למשפחות השכולות ואיחולי החלמה מהירה לפצועים. </w:t>
      </w:r>
    </w:p>
    <w:p w14:paraId="602272DE" w14:textId="77777777" w:rsidR="00000000" w:rsidRDefault="00AE271D">
      <w:pPr>
        <w:pStyle w:val="a0"/>
        <w:rPr>
          <w:rFonts w:hint="cs"/>
          <w:rtl/>
        </w:rPr>
      </w:pPr>
    </w:p>
    <w:p w14:paraId="249D9B12" w14:textId="77777777" w:rsidR="00000000" w:rsidRDefault="00AE271D">
      <w:pPr>
        <w:pStyle w:val="a0"/>
        <w:rPr>
          <w:rFonts w:hint="cs"/>
          <w:rtl/>
        </w:rPr>
      </w:pPr>
      <w:r>
        <w:rPr>
          <w:rFonts w:hint="cs"/>
          <w:rtl/>
        </w:rPr>
        <w:t>אני מצטרף לברכות לרב נסים זאב. אלה באמת אירועים קשים מאוד. וגם אני נאלץ בכאב להיות שו</w:t>
      </w:r>
      <w:r>
        <w:rPr>
          <w:rFonts w:hint="cs"/>
          <w:rtl/>
        </w:rPr>
        <w:t xml:space="preserve">תף לחלק מהאירועים הקשים והכואבים. אני חושב שראוי שגם חברי הממשלה יגיעו למקומות כאלה. בזמני, כשהייתי בממשלה, שרי הממשלה </w:t>
      </w:r>
      <w:r>
        <w:rPr>
          <w:rtl/>
        </w:rPr>
        <w:t>–</w:t>
      </w:r>
      <w:r>
        <w:rPr>
          <w:rFonts w:hint="cs"/>
          <w:rtl/>
        </w:rPr>
        <w:t xml:space="preserve"> אף שחטפו לא פעם - - -  </w:t>
      </w:r>
    </w:p>
    <w:p w14:paraId="4D52D502" w14:textId="77777777" w:rsidR="00000000" w:rsidRDefault="00AE271D">
      <w:pPr>
        <w:pStyle w:val="a0"/>
        <w:rPr>
          <w:rFonts w:hint="cs"/>
          <w:rtl/>
        </w:rPr>
      </w:pPr>
    </w:p>
    <w:p w14:paraId="7DC294E6" w14:textId="77777777" w:rsidR="00000000" w:rsidRDefault="00AE271D">
      <w:pPr>
        <w:pStyle w:val="af1"/>
        <w:rPr>
          <w:rtl/>
        </w:rPr>
      </w:pPr>
      <w:r>
        <w:rPr>
          <w:rtl/>
        </w:rPr>
        <w:t>היו"ר ראובן ריבלין:</w:t>
      </w:r>
    </w:p>
    <w:p w14:paraId="2CD74054" w14:textId="77777777" w:rsidR="00000000" w:rsidRDefault="00AE271D">
      <w:pPr>
        <w:pStyle w:val="a0"/>
        <w:rPr>
          <w:rtl/>
        </w:rPr>
      </w:pPr>
    </w:p>
    <w:p w14:paraId="58CBAB42" w14:textId="77777777" w:rsidR="00000000" w:rsidRDefault="00AE271D">
      <w:pPr>
        <w:pStyle w:val="a0"/>
        <w:rPr>
          <w:rFonts w:hint="cs"/>
          <w:rtl/>
        </w:rPr>
      </w:pPr>
      <w:r>
        <w:rPr>
          <w:rFonts w:hint="cs"/>
          <w:rtl/>
        </w:rPr>
        <w:t xml:space="preserve">היו שני שרים שהשתתפו, דן מרידור למשל. </w:t>
      </w:r>
    </w:p>
    <w:p w14:paraId="1875ED87" w14:textId="77777777" w:rsidR="00000000" w:rsidRDefault="00AE271D">
      <w:pPr>
        <w:pStyle w:val="a0"/>
        <w:rPr>
          <w:rFonts w:hint="cs"/>
          <w:rtl/>
        </w:rPr>
      </w:pPr>
    </w:p>
    <w:p w14:paraId="7F2612C1" w14:textId="77777777" w:rsidR="00000000" w:rsidRDefault="00AE271D">
      <w:pPr>
        <w:pStyle w:val="-"/>
        <w:rPr>
          <w:rtl/>
        </w:rPr>
      </w:pPr>
      <w:bookmarkStart w:id="34" w:name="FS000000494T23_02_2004_16_26_58C"/>
      <w:bookmarkEnd w:id="34"/>
      <w:r>
        <w:rPr>
          <w:rtl/>
        </w:rPr>
        <w:t>אליהו ישי (ש"ס):</w:t>
      </w:r>
    </w:p>
    <w:p w14:paraId="72AA7796" w14:textId="77777777" w:rsidR="00000000" w:rsidRDefault="00AE271D">
      <w:pPr>
        <w:pStyle w:val="a0"/>
        <w:rPr>
          <w:rtl/>
        </w:rPr>
      </w:pPr>
    </w:p>
    <w:p w14:paraId="10BAB0E7" w14:textId="77777777" w:rsidR="00000000" w:rsidRDefault="00AE271D">
      <w:pPr>
        <w:pStyle w:val="a0"/>
        <w:rPr>
          <w:rFonts w:hint="cs"/>
          <w:rtl/>
        </w:rPr>
      </w:pPr>
      <w:r>
        <w:rPr>
          <w:rFonts w:hint="cs"/>
          <w:rtl/>
        </w:rPr>
        <w:t>היינו הולכים למקומות האלה. זה ה</w:t>
      </w:r>
      <w:r>
        <w:rPr>
          <w:rFonts w:hint="cs"/>
          <w:rtl/>
        </w:rPr>
        <w:t xml:space="preserve">יה קשה - זה לבוא ולבכות עם המשפחות. אני חושב שגם שרי הממשלה צריכים ללכת למקומות האלה. </w:t>
      </w:r>
    </w:p>
    <w:p w14:paraId="652147B0" w14:textId="77777777" w:rsidR="00000000" w:rsidRDefault="00AE271D">
      <w:pPr>
        <w:pStyle w:val="a0"/>
        <w:rPr>
          <w:rFonts w:hint="cs"/>
          <w:rtl/>
        </w:rPr>
      </w:pPr>
    </w:p>
    <w:p w14:paraId="48C80680" w14:textId="77777777" w:rsidR="00000000" w:rsidRDefault="00AE271D">
      <w:pPr>
        <w:pStyle w:val="af1"/>
        <w:rPr>
          <w:rtl/>
        </w:rPr>
      </w:pPr>
      <w:r>
        <w:rPr>
          <w:rtl/>
        </w:rPr>
        <w:t>היו"ר ראובן ריבלין:</w:t>
      </w:r>
    </w:p>
    <w:p w14:paraId="3CAE34FE" w14:textId="77777777" w:rsidR="00000000" w:rsidRDefault="00AE271D">
      <w:pPr>
        <w:pStyle w:val="a0"/>
        <w:rPr>
          <w:rtl/>
        </w:rPr>
      </w:pPr>
    </w:p>
    <w:p w14:paraId="0233BB9C" w14:textId="77777777" w:rsidR="00000000" w:rsidRDefault="00AE271D">
      <w:pPr>
        <w:pStyle w:val="a0"/>
        <w:rPr>
          <w:rFonts w:hint="cs"/>
          <w:rtl/>
        </w:rPr>
      </w:pPr>
      <w:r>
        <w:rPr>
          <w:rFonts w:hint="cs"/>
          <w:rtl/>
        </w:rPr>
        <w:t>אין ספק בכך.</w:t>
      </w:r>
    </w:p>
    <w:p w14:paraId="15B10027" w14:textId="77777777" w:rsidR="00000000" w:rsidRDefault="00AE271D">
      <w:pPr>
        <w:pStyle w:val="a0"/>
        <w:rPr>
          <w:rFonts w:hint="cs"/>
          <w:rtl/>
        </w:rPr>
      </w:pPr>
    </w:p>
    <w:p w14:paraId="425F9FA7" w14:textId="77777777" w:rsidR="00000000" w:rsidRDefault="00AE271D">
      <w:pPr>
        <w:pStyle w:val="-"/>
        <w:rPr>
          <w:rtl/>
        </w:rPr>
      </w:pPr>
      <w:bookmarkStart w:id="35" w:name="FS000000494T23_02_2004_16_57_45"/>
      <w:bookmarkStart w:id="36" w:name="FS000000494T23_02_2004_16_57_48C"/>
      <w:bookmarkEnd w:id="35"/>
      <w:bookmarkEnd w:id="36"/>
      <w:r>
        <w:rPr>
          <w:rtl/>
        </w:rPr>
        <w:t>אליהו ישי (ש"ס):</w:t>
      </w:r>
    </w:p>
    <w:p w14:paraId="697C9F16" w14:textId="77777777" w:rsidR="00000000" w:rsidRDefault="00AE271D">
      <w:pPr>
        <w:pStyle w:val="a0"/>
        <w:rPr>
          <w:rtl/>
        </w:rPr>
      </w:pPr>
    </w:p>
    <w:p w14:paraId="6CEFEB87" w14:textId="77777777" w:rsidR="00000000" w:rsidRDefault="00AE271D">
      <w:pPr>
        <w:pStyle w:val="a0"/>
        <w:rPr>
          <w:rFonts w:hint="cs"/>
          <w:rtl/>
        </w:rPr>
      </w:pPr>
      <w:r>
        <w:rPr>
          <w:rFonts w:hint="cs"/>
          <w:rtl/>
        </w:rPr>
        <w:t>גם אתה, אדוני היושב-ראש, היית הולך הרבה, ואף פעם לא סירבת. כולנו הלכנו. אי-אפשר לא להיות שותפים לכאב הזה, למרות החש</w:t>
      </w:r>
      <w:r>
        <w:rPr>
          <w:rFonts w:hint="cs"/>
          <w:rtl/>
        </w:rPr>
        <w:t xml:space="preserve">שות שתותקף או מה יאמרו לך. </w:t>
      </w:r>
    </w:p>
    <w:p w14:paraId="4B2B8065" w14:textId="77777777" w:rsidR="00000000" w:rsidRDefault="00AE271D">
      <w:pPr>
        <w:pStyle w:val="a0"/>
        <w:rPr>
          <w:rFonts w:hint="cs"/>
          <w:rtl/>
        </w:rPr>
      </w:pPr>
    </w:p>
    <w:p w14:paraId="5EE98153" w14:textId="77777777" w:rsidR="00000000" w:rsidRDefault="00AE271D">
      <w:pPr>
        <w:pStyle w:val="a0"/>
        <w:rPr>
          <w:rFonts w:hint="cs"/>
          <w:rtl/>
        </w:rPr>
      </w:pPr>
      <w:r>
        <w:rPr>
          <w:rFonts w:hint="cs"/>
          <w:rtl/>
        </w:rPr>
        <w:t xml:space="preserve">אדוני היושב-ראש, חברי חברי הכנסת, אני חושב שתהליך ההתנתקות החד-צדדית הוא לא רק חד-צדדית מחבל-עזה, אלא יש פה תהליך של התנתקות חד-צדדית של הממשלה מהעם. פשוט התנתקות חד-צדדית של ממשלת ישראל מעם ישראל. </w:t>
      </w:r>
    </w:p>
    <w:p w14:paraId="3F1336CD" w14:textId="77777777" w:rsidR="00000000" w:rsidRDefault="00AE271D">
      <w:pPr>
        <w:pStyle w:val="a0"/>
        <w:rPr>
          <w:rFonts w:hint="cs"/>
          <w:rtl/>
        </w:rPr>
      </w:pPr>
    </w:p>
    <w:p w14:paraId="5F2A34A8" w14:textId="77777777" w:rsidR="00000000" w:rsidRDefault="00AE271D">
      <w:pPr>
        <w:pStyle w:val="af0"/>
        <w:rPr>
          <w:rtl/>
        </w:rPr>
      </w:pPr>
      <w:r>
        <w:rPr>
          <w:rFonts w:hint="eastAsia"/>
          <w:rtl/>
        </w:rPr>
        <w:t>מאיר</w:t>
      </w:r>
      <w:r>
        <w:rPr>
          <w:rtl/>
        </w:rPr>
        <w:t xml:space="preserve"> פרוש (יהדות התורה):</w:t>
      </w:r>
    </w:p>
    <w:p w14:paraId="7132F73B" w14:textId="77777777" w:rsidR="00000000" w:rsidRDefault="00AE271D">
      <w:pPr>
        <w:pStyle w:val="a0"/>
        <w:rPr>
          <w:rFonts w:hint="cs"/>
          <w:rtl/>
        </w:rPr>
      </w:pPr>
    </w:p>
    <w:p w14:paraId="4B438958" w14:textId="77777777" w:rsidR="00000000" w:rsidRDefault="00AE271D">
      <w:pPr>
        <w:pStyle w:val="a0"/>
        <w:rPr>
          <w:rFonts w:hint="cs"/>
          <w:rtl/>
        </w:rPr>
      </w:pPr>
      <w:r>
        <w:rPr>
          <w:rFonts w:hint="cs"/>
          <w:rtl/>
        </w:rPr>
        <w:t>-</w:t>
      </w:r>
      <w:r>
        <w:rPr>
          <w:rFonts w:hint="cs"/>
          <w:rtl/>
        </w:rPr>
        <w:t xml:space="preserve"> - - </w:t>
      </w:r>
    </w:p>
    <w:p w14:paraId="78F8D8FF" w14:textId="77777777" w:rsidR="00000000" w:rsidRDefault="00AE271D">
      <w:pPr>
        <w:pStyle w:val="a0"/>
        <w:rPr>
          <w:rFonts w:hint="cs"/>
          <w:rtl/>
        </w:rPr>
      </w:pPr>
    </w:p>
    <w:p w14:paraId="7DA99B48" w14:textId="77777777" w:rsidR="00000000" w:rsidRDefault="00AE271D">
      <w:pPr>
        <w:pStyle w:val="-"/>
        <w:rPr>
          <w:rtl/>
        </w:rPr>
      </w:pPr>
      <w:bookmarkStart w:id="37" w:name="FS000000494T23_02_2004_16_27_38C"/>
      <w:bookmarkEnd w:id="37"/>
      <w:r>
        <w:rPr>
          <w:rtl/>
        </w:rPr>
        <w:t>אליהו ישי (ש"ס):</w:t>
      </w:r>
    </w:p>
    <w:p w14:paraId="6EB701AE" w14:textId="77777777" w:rsidR="00000000" w:rsidRDefault="00AE271D">
      <w:pPr>
        <w:pStyle w:val="a0"/>
        <w:rPr>
          <w:rtl/>
        </w:rPr>
      </w:pPr>
    </w:p>
    <w:p w14:paraId="7DC85908" w14:textId="77777777" w:rsidR="00000000" w:rsidRDefault="00AE271D">
      <w:pPr>
        <w:pStyle w:val="a0"/>
        <w:rPr>
          <w:rFonts w:hint="cs"/>
          <w:rtl/>
        </w:rPr>
      </w:pPr>
      <w:r>
        <w:rPr>
          <w:rFonts w:hint="cs"/>
          <w:rtl/>
        </w:rPr>
        <w:t xml:space="preserve">מעם ישראל. זו התנתקות בכל התחומים - כלכליים, חברתיים, ביטחוניים. זו ממשלה שמנותקת כליל מהעם. </w:t>
      </w:r>
    </w:p>
    <w:p w14:paraId="0A0C8C9C" w14:textId="77777777" w:rsidR="00000000" w:rsidRDefault="00AE271D">
      <w:pPr>
        <w:pStyle w:val="a0"/>
        <w:rPr>
          <w:rFonts w:hint="cs"/>
          <w:rtl/>
        </w:rPr>
      </w:pPr>
    </w:p>
    <w:p w14:paraId="1E7AE429" w14:textId="77777777" w:rsidR="00000000" w:rsidRDefault="00AE271D">
      <w:pPr>
        <w:pStyle w:val="a0"/>
        <w:rPr>
          <w:rFonts w:hint="cs"/>
          <w:rtl/>
        </w:rPr>
      </w:pPr>
      <w:r>
        <w:rPr>
          <w:rFonts w:hint="cs"/>
          <w:rtl/>
        </w:rPr>
        <w:t>ישבתי הרבה שנים בממשלה וישבתי גם עם אריק שרון כשהיה שר. הוא היה מגיע אלי לשיחות ונפגש עם הרב עובדיה ומדבר על הסכנה, על חבל-עזה, על היישו</w:t>
      </w:r>
      <w:r>
        <w:rPr>
          <w:rFonts w:hint="cs"/>
          <w:rtl/>
        </w:rPr>
        <w:t xml:space="preserve">בים בגוש-קטיף, על נצרים, שדינם כדין תל-אביב. הוא היה אומר שאסור בכלל לשאת ולתת על השטחים. פתאום, אדוני היושב-ראש, אנחנו עדים לתופעה מאוד מוזרה. </w:t>
      </w:r>
    </w:p>
    <w:p w14:paraId="6B8FC82B" w14:textId="77777777" w:rsidR="00000000" w:rsidRDefault="00AE271D">
      <w:pPr>
        <w:pStyle w:val="a0"/>
        <w:rPr>
          <w:rFonts w:hint="cs"/>
          <w:rtl/>
        </w:rPr>
      </w:pPr>
    </w:p>
    <w:p w14:paraId="05FEFA35" w14:textId="77777777" w:rsidR="00000000" w:rsidRDefault="00AE271D">
      <w:pPr>
        <w:pStyle w:val="a0"/>
        <w:rPr>
          <w:rFonts w:hint="cs"/>
          <w:rtl/>
        </w:rPr>
      </w:pPr>
      <w:r>
        <w:rPr>
          <w:rFonts w:hint="cs"/>
          <w:rtl/>
        </w:rPr>
        <w:t>אנחנו בעד תהליך מדיני, אנחנו בעד תהליך של שלום, כי אין מנוס. אני מסכים עם שרון שזה יהיה כואב, אבל אם רוצים שלו</w:t>
      </w:r>
      <w:r>
        <w:rPr>
          <w:rFonts w:hint="cs"/>
          <w:rtl/>
        </w:rPr>
        <w:t>ם חייבים ללכת לתהליך כואב. זה גם פסק ההלכה של הרב עובדיה יוסף. אני לא מכיר את המושג שטחים תמורת כלום. אני לא מכיר את המושג יציאה חד-צדדית. אני לא יודע, אדוני היושב-ראש, מה הבדל בין יציאה חד-צדדית לבין היפרדות של ברק.  מה זה יציאה חד-צדדית? זו בריחה חד-צדדי</w:t>
      </w:r>
      <w:r>
        <w:rPr>
          <w:rFonts w:hint="cs"/>
          <w:rtl/>
        </w:rPr>
        <w:t>ת. זו בריחה של ממשלת ישראל. למה לברוח בלי הסכם? אני בעד הסכם. שראש הממשלה יביא לפה הסכם ואני אתמוך בו, אני אצביע עליו פה בכנסת. יביא הסכם. ייפגש עם אבו-עלא. מה זה שאין עם מי לדבר? אם הוא ירצה, יש עם מי לדבר. אם אתה מוותר היום על כל כך הרבה שטחים במדינת ישר</w:t>
      </w:r>
      <w:r>
        <w:rPr>
          <w:rFonts w:hint="cs"/>
          <w:rtl/>
        </w:rPr>
        <w:t xml:space="preserve">אל, תדבר - תקבל.  </w:t>
      </w:r>
    </w:p>
    <w:p w14:paraId="21D17BFA" w14:textId="77777777" w:rsidR="00000000" w:rsidRDefault="00AE271D">
      <w:pPr>
        <w:pStyle w:val="a0"/>
        <w:rPr>
          <w:rFonts w:hint="cs"/>
          <w:rtl/>
        </w:rPr>
      </w:pPr>
    </w:p>
    <w:p w14:paraId="7C8DEC8D" w14:textId="77777777" w:rsidR="00000000" w:rsidRDefault="00AE271D">
      <w:pPr>
        <w:pStyle w:val="a0"/>
        <w:rPr>
          <w:rFonts w:hint="cs"/>
          <w:rtl/>
        </w:rPr>
      </w:pPr>
      <w:r>
        <w:rPr>
          <w:rFonts w:hint="cs"/>
          <w:rtl/>
        </w:rPr>
        <w:t>מה שאמר שמעון פרס כל השנים מבצעת היום ממשלת ימין. אז על מה אנשים נהרגו? על מה ישבנו בהתנחלויות ועל מה הזרמנו מיליארדים ועשרות מיליארדים? היום אתה אומר התנתקות חד-צדדית? אני מבין נסיגה מלבנון, כי לבנון היא לא ארץ-ישראל וצריך לצאת חד-צדדי</w:t>
      </w:r>
      <w:r>
        <w:rPr>
          <w:rFonts w:hint="cs"/>
          <w:rtl/>
        </w:rPr>
        <w:t xml:space="preserve">ת. פירשו את זה -  בריחה או לא בריחה, זה לא משנה. צריך היה לצאת. אולי היינו צריכים לצאת אחרת, ומה שברק עשה אולי אפשר היה לעשות אחרת. אנחנו תמכנו ביציאה החד-צדדית מלבנון. מה זה יציאה חד-צדדית? מאיפה? משטחי מדינת ישראל? אתה בורח תחת אש? </w:t>
      </w:r>
      <w:bookmarkStart w:id="38" w:name="FS000000494T23_02_2004_16_54_14C"/>
      <w:bookmarkEnd w:id="38"/>
      <w:r>
        <w:rPr>
          <w:rFonts w:hint="cs"/>
          <w:rtl/>
        </w:rPr>
        <w:t>אני מעדיף שיהיה משא-ומ</w:t>
      </w:r>
      <w:r>
        <w:rPr>
          <w:rFonts w:hint="cs"/>
          <w:rtl/>
        </w:rPr>
        <w:t xml:space="preserve">תן תחת אש מבריחה תחת אש. מה זה לברוח? היום זה מחבל-עזה, מחר זה מיהודה ושומרון. מה ההבדל? </w:t>
      </w:r>
    </w:p>
    <w:p w14:paraId="6BB8C90B" w14:textId="77777777" w:rsidR="00000000" w:rsidRDefault="00AE271D">
      <w:pPr>
        <w:pStyle w:val="a0"/>
        <w:rPr>
          <w:rFonts w:hint="cs"/>
          <w:rtl/>
        </w:rPr>
      </w:pPr>
    </w:p>
    <w:p w14:paraId="2B059386" w14:textId="77777777" w:rsidR="00000000" w:rsidRDefault="00AE271D">
      <w:pPr>
        <w:pStyle w:val="a0"/>
        <w:rPr>
          <w:rFonts w:hint="cs"/>
          <w:rtl/>
        </w:rPr>
      </w:pPr>
      <w:r>
        <w:rPr>
          <w:rFonts w:hint="cs"/>
          <w:rtl/>
        </w:rPr>
        <w:t xml:space="preserve">אבל יש איזה רעיון חדש </w:t>
      </w:r>
      <w:r>
        <w:rPr>
          <w:rtl/>
        </w:rPr>
        <w:t>–</w:t>
      </w:r>
      <w:r>
        <w:rPr>
          <w:rFonts w:hint="cs"/>
          <w:rtl/>
        </w:rPr>
        <w:t xml:space="preserve"> משאל-עם. אדוני היושב-ראש, פעם שאלו את בן-גוריון אם לעשות משאל-עם. הוא אמר, אם הייתי עושה משאל-עם על הקמת מדינת ישראל, לא היה לי רוב להקים את </w:t>
      </w:r>
      <w:r>
        <w:rPr>
          <w:rFonts w:hint="cs"/>
          <w:rtl/>
        </w:rPr>
        <w:t xml:space="preserve">מדינת ישראל. </w:t>
      </w:r>
    </w:p>
    <w:p w14:paraId="0FF93E25" w14:textId="77777777" w:rsidR="00000000" w:rsidRDefault="00AE271D">
      <w:pPr>
        <w:pStyle w:val="a0"/>
        <w:rPr>
          <w:rFonts w:hint="cs"/>
          <w:rtl/>
        </w:rPr>
      </w:pPr>
    </w:p>
    <w:p w14:paraId="67D1C956" w14:textId="77777777" w:rsidR="00000000" w:rsidRDefault="00AE271D">
      <w:pPr>
        <w:pStyle w:val="a0"/>
        <w:rPr>
          <w:rFonts w:hint="cs"/>
          <w:rtl/>
        </w:rPr>
      </w:pPr>
      <w:r>
        <w:rPr>
          <w:rFonts w:hint="cs"/>
          <w:rtl/>
        </w:rPr>
        <w:t xml:space="preserve">מה זה משאל-עם? אולי נעשה משאל-עם - האם לגרש את ערפאת, כן או לא? נעשה משאל-עם, האם מחזירים את טננבאום, כן או לא? משאל-עם על הסדר הקיבוצים, משאל-עם על הסדר הקרקעות של הקיבוצים. </w:t>
      </w:r>
    </w:p>
    <w:p w14:paraId="7625D569" w14:textId="77777777" w:rsidR="00000000" w:rsidRDefault="00AE271D">
      <w:pPr>
        <w:pStyle w:val="a0"/>
        <w:rPr>
          <w:rFonts w:hint="cs"/>
          <w:rtl/>
        </w:rPr>
      </w:pPr>
    </w:p>
    <w:p w14:paraId="24790FF0" w14:textId="77777777" w:rsidR="00000000" w:rsidRDefault="00AE271D">
      <w:pPr>
        <w:pStyle w:val="af1"/>
        <w:rPr>
          <w:rFonts w:hint="cs"/>
          <w:rtl/>
        </w:rPr>
      </w:pPr>
      <w:r>
        <w:rPr>
          <w:rtl/>
        </w:rPr>
        <w:t>היו"ר</w:t>
      </w:r>
      <w:r>
        <w:rPr>
          <w:rFonts w:hint="cs"/>
          <w:rtl/>
        </w:rPr>
        <w:t xml:space="preserve"> ראובן ריבלין:</w:t>
      </w:r>
    </w:p>
    <w:p w14:paraId="53652827" w14:textId="77777777" w:rsidR="00000000" w:rsidRDefault="00AE271D">
      <w:pPr>
        <w:pStyle w:val="a0"/>
        <w:rPr>
          <w:rtl/>
        </w:rPr>
      </w:pPr>
    </w:p>
    <w:p w14:paraId="6AC24252" w14:textId="77777777" w:rsidR="00000000" w:rsidRDefault="00AE271D">
      <w:pPr>
        <w:pStyle w:val="a0"/>
        <w:rPr>
          <w:rFonts w:hint="cs"/>
          <w:rtl/>
        </w:rPr>
      </w:pPr>
      <w:r>
        <w:rPr>
          <w:rFonts w:hint="cs"/>
          <w:rtl/>
        </w:rPr>
        <w:t xml:space="preserve">נעשה משאל-עם כל שבוע אם רוצים את הממשלה. </w:t>
      </w:r>
    </w:p>
    <w:p w14:paraId="3977420B" w14:textId="77777777" w:rsidR="00000000" w:rsidRDefault="00AE271D">
      <w:pPr>
        <w:pStyle w:val="a0"/>
        <w:rPr>
          <w:rFonts w:hint="cs"/>
          <w:rtl/>
        </w:rPr>
      </w:pPr>
    </w:p>
    <w:p w14:paraId="2F2D7C4F" w14:textId="77777777" w:rsidR="00000000" w:rsidRDefault="00AE271D">
      <w:pPr>
        <w:pStyle w:val="-"/>
        <w:rPr>
          <w:rtl/>
        </w:rPr>
      </w:pPr>
      <w:bookmarkStart w:id="39" w:name="FS000000494T23_02_2004_16_58_14C"/>
      <w:bookmarkEnd w:id="39"/>
      <w:r>
        <w:rPr>
          <w:rtl/>
        </w:rPr>
        <w:t>אליהו ישי (ש"ס):</w:t>
      </w:r>
    </w:p>
    <w:p w14:paraId="7F06B425" w14:textId="77777777" w:rsidR="00000000" w:rsidRDefault="00AE271D">
      <w:pPr>
        <w:pStyle w:val="a0"/>
        <w:rPr>
          <w:rtl/>
        </w:rPr>
      </w:pPr>
    </w:p>
    <w:p w14:paraId="3F39DA4A" w14:textId="77777777" w:rsidR="00000000" w:rsidRDefault="00AE271D">
      <w:pPr>
        <w:pStyle w:val="a0"/>
        <w:rPr>
          <w:rFonts w:hint="cs"/>
          <w:rtl/>
        </w:rPr>
      </w:pPr>
      <w:r>
        <w:rPr>
          <w:rFonts w:hint="cs"/>
          <w:rtl/>
        </w:rPr>
        <w:t>אין בעיה. לא, אדוני היושב-ראש, מתי עושים משאל-עם? כשהממשלה לא מסוגלת לשלוט, כשהממשלה לא מסוגלת לקבל החלטות, כשהממשלה לא יכולה, חדלה לכהן. כשהממשלה פועלת באופן חד-צדדי והיא מנותקת מהעם, היא התנתקה מהעם באופן חד-צדדי, אז היא רוצה לבוא למשאל</w:t>
      </w:r>
      <w:r>
        <w:rPr>
          <w:rFonts w:hint="cs"/>
          <w:rtl/>
        </w:rPr>
        <w:t>-עם. האם העם בכלל מאמין בממשלה? הוא בקושי מגיע לבחירות, כי אין לו אמון בממשלה הזאת. אנחנו ראינו את התוצאות בבחירות לרשויות. אז על מה משאל-עם?</w:t>
      </w:r>
    </w:p>
    <w:p w14:paraId="2978239F" w14:textId="77777777" w:rsidR="00000000" w:rsidRDefault="00AE271D">
      <w:pPr>
        <w:pStyle w:val="a0"/>
        <w:rPr>
          <w:rFonts w:hint="cs"/>
          <w:rtl/>
        </w:rPr>
      </w:pPr>
    </w:p>
    <w:p w14:paraId="00FB6355" w14:textId="77777777" w:rsidR="00000000" w:rsidRDefault="00AE271D">
      <w:pPr>
        <w:pStyle w:val="a0"/>
        <w:rPr>
          <w:rFonts w:hint="cs"/>
          <w:rtl/>
        </w:rPr>
      </w:pPr>
      <w:r>
        <w:rPr>
          <w:rFonts w:hint="cs"/>
          <w:rtl/>
        </w:rPr>
        <w:t>חברי חברי הכנסת, מה זה משאל-עם?  תלוי מה שואלים במשאל-עם. אני שואל במשאל-עם: האם אתה בעד בריחה חד-צדדית, כן או לא</w:t>
      </w:r>
      <w:r>
        <w:rPr>
          <w:rFonts w:hint="cs"/>
          <w:rtl/>
        </w:rPr>
        <w:t xml:space="preserve">? האם אתה בעד היציאה החד-צדדית של שרון או ההיפרדות החד-צדדית של אהוד ברק? מה אני שואל במשאל-עם? </w:t>
      </w:r>
    </w:p>
    <w:p w14:paraId="471E5BD1" w14:textId="77777777" w:rsidR="00000000" w:rsidRDefault="00AE271D">
      <w:pPr>
        <w:pStyle w:val="a0"/>
        <w:rPr>
          <w:rFonts w:hint="cs"/>
          <w:rtl/>
        </w:rPr>
      </w:pPr>
    </w:p>
    <w:p w14:paraId="72B533A5" w14:textId="77777777" w:rsidR="00000000" w:rsidRDefault="00AE271D">
      <w:pPr>
        <w:pStyle w:val="af1"/>
        <w:rPr>
          <w:rFonts w:hint="cs"/>
          <w:rtl/>
        </w:rPr>
      </w:pPr>
      <w:r>
        <w:rPr>
          <w:rtl/>
        </w:rPr>
        <w:t>היו"ר</w:t>
      </w:r>
      <w:r>
        <w:rPr>
          <w:rFonts w:hint="cs"/>
          <w:rtl/>
        </w:rPr>
        <w:t xml:space="preserve"> ראובן ריבלין:</w:t>
      </w:r>
    </w:p>
    <w:p w14:paraId="2C8B3AA0" w14:textId="77777777" w:rsidR="00000000" w:rsidRDefault="00AE271D">
      <w:pPr>
        <w:pStyle w:val="a0"/>
        <w:rPr>
          <w:rtl/>
        </w:rPr>
      </w:pPr>
    </w:p>
    <w:p w14:paraId="7454E55D" w14:textId="77777777" w:rsidR="00000000" w:rsidRDefault="00AE271D">
      <w:pPr>
        <w:pStyle w:val="a0"/>
        <w:rPr>
          <w:rFonts w:hint="cs"/>
          <w:rtl/>
        </w:rPr>
      </w:pPr>
      <w:r>
        <w:rPr>
          <w:rFonts w:hint="cs"/>
          <w:rtl/>
        </w:rPr>
        <w:t xml:space="preserve">שאלה יותר טובה, האם אתה בעד יציאה מעזה והמשך הטרור? זו שאלה מעניינת. </w:t>
      </w:r>
    </w:p>
    <w:p w14:paraId="77F0076F" w14:textId="77777777" w:rsidR="00000000" w:rsidRDefault="00AE271D">
      <w:pPr>
        <w:pStyle w:val="a0"/>
        <w:rPr>
          <w:rFonts w:hint="cs"/>
          <w:rtl/>
        </w:rPr>
      </w:pPr>
    </w:p>
    <w:p w14:paraId="4E5A27D5" w14:textId="77777777" w:rsidR="00000000" w:rsidRDefault="00AE271D">
      <w:pPr>
        <w:pStyle w:val="-"/>
        <w:rPr>
          <w:rtl/>
        </w:rPr>
      </w:pPr>
      <w:bookmarkStart w:id="40" w:name="FS000000494T23_02_2004_17_02_09C"/>
      <w:bookmarkEnd w:id="40"/>
      <w:r>
        <w:rPr>
          <w:rtl/>
        </w:rPr>
        <w:t>אליהו ישי (ש"ס):</w:t>
      </w:r>
    </w:p>
    <w:p w14:paraId="73B6EF9E" w14:textId="77777777" w:rsidR="00000000" w:rsidRDefault="00AE271D">
      <w:pPr>
        <w:pStyle w:val="a0"/>
        <w:ind w:firstLine="0"/>
        <w:rPr>
          <w:rFonts w:hint="cs"/>
          <w:rtl/>
        </w:rPr>
      </w:pPr>
    </w:p>
    <w:p w14:paraId="4C13670D" w14:textId="77777777" w:rsidR="00000000" w:rsidRDefault="00AE271D">
      <w:pPr>
        <w:pStyle w:val="a0"/>
        <w:rPr>
          <w:rFonts w:hint="cs"/>
          <w:rtl/>
        </w:rPr>
      </w:pPr>
      <w:r>
        <w:rPr>
          <w:rFonts w:hint="cs"/>
          <w:rtl/>
        </w:rPr>
        <w:t>אז שאלה יותר טובה, האם אתה בעד המשך הטרור או לא?</w:t>
      </w:r>
      <w:r>
        <w:rPr>
          <w:rFonts w:hint="cs"/>
          <w:rtl/>
        </w:rPr>
        <w:t xml:space="preserve">  ומי אומר שאם אתה תברח בריחה חד-צדדית לא יהיה טרור? מי אומר שה"חמאס" לא יגיע למקום?</w:t>
      </w:r>
      <w:r>
        <w:rPr>
          <w:rFonts w:hint="cs"/>
        </w:rPr>
        <w:t xml:space="preserve"> </w:t>
      </w:r>
      <w:r>
        <w:rPr>
          <w:rFonts w:hint="cs"/>
          <w:rtl/>
        </w:rPr>
        <w:t xml:space="preserve">  </w:t>
      </w:r>
    </w:p>
    <w:p w14:paraId="1F6531DF" w14:textId="77777777" w:rsidR="00000000" w:rsidRDefault="00AE271D">
      <w:pPr>
        <w:pStyle w:val="a0"/>
        <w:rPr>
          <w:rFonts w:hint="cs"/>
          <w:rtl/>
        </w:rPr>
      </w:pPr>
    </w:p>
    <w:p w14:paraId="0836EAD1" w14:textId="77777777" w:rsidR="00000000" w:rsidRDefault="00AE271D">
      <w:pPr>
        <w:pStyle w:val="a0"/>
        <w:rPr>
          <w:rFonts w:hint="cs"/>
          <w:rtl/>
        </w:rPr>
      </w:pPr>
      <w:r>
        <w:rPr>
          <w:rFonts w:hint="cs"/>
          <w:rtl/>
        </w:rPr>
        <w:t xml:space="preserve">יש לנו עם חכם, לפחות תביא לו הסכם. אדוני השר, תניח הסכם על השולחן, תראה לעם ישראל את ההסכם, ועם ישראל יקרא את ההסכם ויחליט. </w:t>
      </w:r>
    </w:p>
    <w:p w14:paraId="3DDB0D3F" w14:textId="77777777" w:rsidR="00000000" w:rsidRDefault="00AE271D">
      <w:pPr>
        <w:pStyle w:val="a0"/>
        <w:rPr>
          <w:rFonts w:hint="cs"/>
          <w:rtl/>
        </w:rPr>
      </w:pPr>
    </w:p>
    <w:p w14:paraId="17980201" w14:textId="77777777" w:rsidR="00000000" w:rsidRDefault="00AE271D">
      <w:pPr>
        <w:pStyle w:val="a0"/>
        <w:rPr>
          <w:rFonts w:hint="cs"/>
          <w:rtl/>
        </w:rPr>
      </w:pPr>
      <w:r>
        <w:rPr>
          <w:rFonts w:hint="cs"/>
          <w:rtl/>
        </w:rPr>
        <w:t xml:space="preserve">אתה היית סגן ראש השב"כ, אתה יושב בממשלה. </w:t>
      </w:r>
      <w:r>
        <w:rPr>
          <w:rFonts w:hint="cs"/>
          <w:rtl/>
        </w:rPr>
        <w:t>אני ישבתי בממשלה הרבה שנים וגם בקבינט. שמעתי עשרות או מאות שעות של סקירות ביטחוניות, מודיעיניות, מהשב"כ, מהמוסד ומהמודיעין. אני שומע את זה היום בוועדת החוץ והביטחון. אני עצמי מתלבט בסוגיה מה כן צריך לעשות, אז מה אתה מצפה מעם ישראל? או שתביא לו הסכם, או שלפ</w:t>
      </w:r>
      <w:r>
        <w:rPr>
          <w:rFonts w:hint="cs"/>
          <w:rtl/>
        </w:rPr>
        <w:t xml:space="preserve">חות ראש השב"כ, ראש המוסד, ראש המודיעין, ראש אמ"ן, ישבו עשר שעות, 20 שעות, 50 שעות, מול אזרחי מדינת ישראל בטלוויזיה, ויציגו את הדעה שלהם. שעם ישראל לפחות ידע לקראת מה הוא הולך. אין תעמולת בחירות, כי זה לא בחירות. </w:t>
      </w:r>
    </w:p>
    <w:p w14:paraId="3D91AB38" w14:textId="77777777" w:rsidR="00000000" w:rsidRDefault="00AE271D">
      <w:pPr>
        <w:pStyle w:val="a0"/>
        <w:rPr>
          <w:rFonts w:hint="cs"/>
          <w:rtl/>
        </w:rPr>
      </w:pPr>
    </w:p>
    <w:p w14:paraId="1862486E" w14:textId="77777777" w:rsidR="00000000" w:rsidRDefault="00AE271D">
      <w:pPr>
        <w:pStyle w:val="a0"/>
        <w:rPr>
          <w:rFonts w:hint="cs"/>
          <w:rtl/>
        </w:rPr>
      </w:pPr>
      <w:r>
        <w:rPr>
          <w:rFonts w:hint="cs"/>
          <w:rtl/>
        </w:rPr>
        <w:t>הרי אין הסכם. אתה אומר: אני בעד יציאה חד-צ</w:t>
      </w:r>
      <w:r>
        <w:rPr>
          <w:rFonts w:hint="cs"/>
          <w:rtl/>
        </w:rPr>
        <w:t>דדית. אני סבור שזו בריחה חד-צדדית. אני סבור שמייד אחרי הבריחה יהיה טרור מהנקודה שבה הפסקת לברוח. מי שחושב שזה מעניש את הפלסטינים עושה צחוק מעצמו, משום שהמשא-ומתן, אדוני היושב-ראש, יתחיל מהנקודה שבה הפסקתם לברוח, מהנקודה שבה הממשלה הפסיקה לברוח עד גבולות 19</w:t>
      </w:r>
      <w:r>
        <w:rPr>
          <w:rFonts w:hint="cs"/>
          <w:rtl/>
        </w:rPr>
        <w:t xml:space="preserve">48. הפלסטינים כבר קיבלו. </w:t>
      </w:r>
    </w:p>
    <w:p w14:paraId="0D816993" w14:textId="77777777" w:rsidR="00000000" w:rsidRDefault="00AE271D">
      <w:pPr>
        <w:pStyle w:val="a0"/>
        <w:rPr>
          <w:rFonts w:hint="cs"/>
          <w:rtl/>
        </w:rPr>
      </w:pPr>
    </w:p>
    <w:p w14:paraId="38BBD610" w14:textId="77777777" w:rsidR="00000000" w:rsidRDefault="00AE271D">
      <w:pPr>
        <w:pStyle w:val="a0"/>
        <w:rPr>
          <w:rFonts w:hint="cs"/>
          <w:rtl/>
        </w:rPr>
      </w:pPr>
      <w:r>
        <w:rPr>
          <w:rFonts w:hint="cs"/>
          <w:rtl/>
        </w:rPr>
        <w:t xml:space="preserve">מה תגיד לפלסטינים? תקבלו את חבל-עזה, תנו לנו משהו אחר. מה? לא יודעים, נדבר. אבל  הם יגידו: את זה כבר קיבלנו, ברחתם מעזה, מגוש-קטיף, מנצרים. עכשיו תברחו מאריאל ומיהודה ושומרון. למה שיעשו הסכם? </w:t>
      </w:r>
    </w:p>
    <w:p w14:paraId="190FFD5B" w14:textId="77777777" w:rsidR="00000000" w:rsidRDefault="00AE271D">
      <w:pPr>
        <w:pStyle w:val="a0"/>
        <w:rPr>
          <w:rFonts w:hint="cs"/>
          <w:rtl/>
        </w:rPr>
      </w:pPr>
    </w:p>
    <w:p w14:paraId="157741DC" w14:textId="77777777" w:rsidR="00000000" w:rsidRDefault="00AE271D">
      <w:pPr>
        <w:pStyle w:val="a0"/>
        <w:rPr>
          <w:rFonts w:hint="cs"/>
          <w:rtl/>
        </w:rPr>
      </w:pPr>
      <w:r>
        <w:rPr>
          <w:rFonts w:hint="cs"/>
          <w:rtl/>
        </w:rPr>
        <w:t>היום שמעתי סקירה, ואמרו שחלק מהפלסט</w:t>
      </w:r>
      <w:r>
        <w:rPr>
          <w:rFonts w:hint="cs"/>
          <w:rtl/>
        </w:rPr>
        <w:t>ינים, לרבות הארגונים שביניהם, בעד, וחלק נגד. בוודאי, מה, הם טיפשים? הם לא כל כך טיפשים כמו שאתם חושבים. מי שבעד אומר: רבותי, הנה הצלחנו, הטרור הצליח. אמר את  זה הרמטכ"ל. חברי חברי הכנסת, הרמטכ"ל של מדינת ישראל אמר: זה פרס לטרור; יכול להיות שהוא אמר את זה ב</w:t>
      </w:r>
      <w:r>
        <w:rPr>
          <w:rFonts w:hint="cs"/>
          <w:rtl/>
        </w:rPr>
        <w:t xml:space="preserve">סגנון אחר, שזה בעצם מראה על חולשה, שזה מראה על חולשה ומסכן אותנו. אמרו את זה גורמים בצבא ובמערכת הביטחון. </w:t>
      </w:r>
    </w:p>
    <w:p w14:paraId="1B26586F" w14:textId="77777777" w:rsidR="00000000" w:rsidRDefault="00AE271D">
      <w:pPr>
        <w:pStyle w:val="a0"/>
        <w:rPr>
          <w:rFonts w:hint="cs"/>
          <w:rtl/>
        </w:rPr>
      </w:pPr>
    </w:p>
    <w:p w14:paraId="291B670D" w14:textId="77777777" w:rsidR="00000000" w:rsidRDefault="00AE271D">
      <w:pPr>
        <w:pStyle w:val="a0"/>
        <w:rPr>
          <w:rFonts w:hint="cs"/>
          <w:rtl/>
        </w:rPr>
      </w:pPr>
      <w:r>
        <w:rPr>
          <w:rFonts w:hint="cs"/>
          <w:rtl/>
        </w:rPr>
        <w:t xml:space="preserve">חלק מהפלסטינים אומרים, ובצדק מבחינתם, שזו רק התחלה: נכנעתם. אנחנו לא מרוצים, כי אנחנו רוצים שתברחו גם מיהודה ושומרון וגם לגבולות 1948, ואנחנו רוצים </w:t>
      </w:r>
      <w:r>
        <w:rPr>
          <w:rFonts w:hint="cs"/>
          <w:rtl/>
        </w:rPr>
        <w:t xml:space="preserve">גם את ירושלים. ודאי שהם לא מרוצים, האם הם מסתפקים רק בחבל-עזה?  מישהו השתגע פה? הם רוצים עוד. </w:t>
      </w:r>
    </w:p>
    <w:p w14:paraId="1B4D3790" w14:textId="77777777" w:rsidR="00000000" w:rsidRDefault="00AE271D">
      <w:pPr>
        <w:pStyle w:val="a0"/>
        <w:rPr>
          <w:rFonts w:hint="cs"/>
          <w:rtl/>
        </w:rPr>
      </w:pPr>
    </w:p>
    <w:p w14:paraId="7C5960FB" w14:textId="77777777" w:rsidR="00000000" w:rsidRDefault="00AE271D">
      <w:pPr>
        <w:pStyle w:val="a0"/>
        <w:rPr>
          <w:rFonts w:hint="cs"/>
          <w:rtl/>
        </w:rPr>
      </w:pPr>
      <w:r>
        <w:rPr>
          <w:rFonts w:hint="cs"/>
          <w:rtl/>
        </w:rPr>
        <w:t xml:space="preserve">מי כן מרוצה? מי  שמתוחכם לא פחות. הוא אומר: אני מרוצה, כי הם לפחות הולכים בדרך  שאנחנו בעצם רוצים. הם נכנעים לטרור. </w:t>
      </w:r>
    </w:p>
    <w:p w14:paraId="0BEA7CF1" w14:textId="77777777" w:rsidR="00000000" w:rsidRDefault="00AE271D">
      <w:pPr>
        <w:pStyle w:val="a0"/>
        <w:rPr>
          <w:rFonts w:hint="cs"/>
          <w:rtl/>
        </w:rPr>
      </w:pPr>
    </w:p>
    <w:p w14:paraId="3DC7D17D" w14:textId="77777777" w:rsidR="00000000" w:rsidRDefault="00AE271D">
      <w:pPr>
        <w:pStyle w:val="a0"/>
        <w:rPr>
          <w:rFonts w:hint="cs"/>
          <w:rtl/>
        </w:rPr>
      </w:pPr>
      <w:r>
        <w:rPr>
          <w:rFonts w:hint="cs"/>
          <w:rtl/>
        </w:rPr>
        <w:t xml:space="preserve">אז מה הצחוק הזה? את מי אנחנו מנסים לבלבל? </w:t>
      </w:r>
      <w:r>
        <w:rPr>
          <w:rFonts w:hint="cs"/>
          <w:rtl/>
        </w:rPr>
        <w:t>את מי אנחנו מנסים להטעות, אדוני היושב-ראש? את עם ישראל, את אזרחי מדינת ישראל? בוא נאמר לאזרחי מדינת ישראל שהממשלה לא מסוגלת לקבל החלטות. הם מפחדים לעשות הסכם, כי אפי איתם לא ייתן לעשות הסכם. המפד"ל לא רוצים הסכם. המפד"ל אמרו שאין להם קווים אדומים. ואגב, בא</w:t>
      </w:r>
      <w:r>
        <w:rPr>
          <w:rFonts w:hint="cs"/>
          <w:rtl/>
        </w:rPr>
        <w:t xml:space="preserve">מת אין להם קווים אדומים, בכל הנושאים, גם בנושאים חברתיים, יהודיים, כלכליים. אין להם קווים אדומים. יש להם קו אחד, זה הכיסא. </w:t>
      </w:r>
    </w:p>
    <w:p w14:paraId="35BC7B22" w14:textId="77777777" w:rsidR="00000000" w:rsidRDefault="00AE271D">
      <w:pPr>
        <w:pStyle w:val="a0"/>
        <w:rPr>
          <w:rFonts w:hint="cs"/>
          <w:rtl/>
        </w:rPr>
      </w:pPr>
    </w:p>
    <w:p w14:paraId="1ACC8F36" w14:textId="77777777" w:rsidR="00000000" w:rsidRDefault="00AE271D">
      <w:pPr>
        <w:pStyle w:val="a0"/>
        <w:rPr>
          <w:rFonts w:hint="cs"/>
          <w:rtl/>
        </w:rPr>
      </w:pPr>
      <w:r>
        <w:rPr>
          <w:rFonts w:hint="cs"/>
          <w:rtl/>
        </w:rPr>
        <w:t xml:space="preserve">איווט ליברמן לא ישב בממשלה שעושה הסכם. אז עושים יציאה חד-צדדית. יש פטנט, משאל-עם. </w:t>
      </w:r>
    </w:p>
    <w:p w14:paraId="349EC583" w14:textId="77777777" w:rsidR="00000000" w:rsidRDefault="00AE271D">
      <w:pPr>
        <w:pStyle w:val="a0"/>
        <w:rPr>
          <w:rFonts w:hint="cs"/>
          <w:rtl/>
        </w:rPr>
      </w:pPr>
    </w:p>
    <w:p w14:paraId="4A0C0396" w14:textId="77777777" w:rsidR="00000000" w:rsidRDefault="00AE271D">
      <w:pPr>
        <w:pStyle w:val="a0"/>
        <w:rPr>
          <w:rFonts w:hint="cs"/>
          <w:rtl/>
        </w:rPr>
      </w:pPr>
      <w:r>
        <w:rPr>
          <w:rFonts w:hint="cs"/>
          <w:rtl/>
        </w:rPr>
        <w:t>אדוני היושב-ראש, אולי הגיע באמת הזמן לבוא ולהתנ</w:t>
      </w:r>
      <w:r>
        <w:rPr>
          <w:rFonts w:hint="cs"/>
          <w:rtl/>
        </w:rPr>
        <w:t xml:space="preserve">צל בפני השמאל הישראלי, שחברי הכנסת מהליכוד ומהימין יקומו ויגידו לשמעון פרס: סליחה, טעינו.  שמעון פרס אומר את זה כבר 30-40 שנה. </w:t>
      </w:r>
    </w:p>
    <w:p w14:paraId="49F278E5" w14:textId="77777777" w:rsidR="00000000" w:rsidRDefault="00AE271D">
      <w:pPr>
        <w:pStyle w:val="a0"/>
        <w:rPr>
          <w:rFonts w:hint="cs"/>
          <w:rtl/>
        </w:rPr>
      </w:pPr>
    </w:p>
    <w:p w14:paraId="7614B624" w14:textId="77777777" w:rsidR="00000000" w:rsidRDefault="00AE271D">
      <w:pPr>
        <w:pStyle w:val="af0"/>
        <w:rPr>
          <w:rtl/>
        </w:rPr>
      </w:pPr>
      <w:r>
        <w:rPr>
          <w:rFonts w:hint="eastAsia"/>
          <w:rtl/>
        </w:rPr>
        <w:t>חיים</w:t>
      </w:r>
      <w:r>
        <w:rPr>
          <w:rtl/>
        </w:rPr>
        <w:t xml:space="preserve"> רמון (העבודה-מימד):</w:t>
      </w:r>
    </w:p>
    <w:p w14:paraId="139C71D3" w14:textId="77777777" w:rsidR="00000000" w:rsidRDefault="00AE271D">
      <w:pPr>
        <w:pStyle w:val="a0"/>
        <w:ind w:firstLine="720"/>
        <w:rPr>
          <w:rFonts w:hint="cs"/>
          <w:rtl/>
        </w:rPr>
      </w:pPr>
    </w:p>
    <w:p w14:paraId="73C7711C" w14:textId="77777777" w:rsidR="00000000" w:rsidRDefault="00AE271D">
      <w:pPr>
        <w:pStyle w:val="a0"/>
        <w:ind w:firstLine="720"/>
        <w:rPr>
          <w:rFonts w:hint="cs"/>
          <w:rtl/>
        </w:rPr>
      </w:pPr>
      <w:r>
        <w:rPr>
          <w:rFonts w:hint="cs"/>
          <w:rtl/>
        </w:rPr>
        <w:t>קצת פחות.</w:t>
      </w:r>
    </w:p>
    <w:p w14:paraId="454B279F" w14:textId="77777777" w:rsidR="00000000" w:rsidRDefault="00AE271D">
      <w:pPr>
        <w:pStyle w:val="a0"/>
        <w:ind w:firstLine="720"/>
        <w:rPr>
          <w:rFonts w:hint="cs"/>
          <w:rtl/>
        </w:rPr>
      </w:pPr>
    </w:p>
    <w:p w14:paraId="6F3BE0B1" w14:textId="77777777" w:rsidR="00000000" w:rsidRDefault="00AE271D">
      <w:pPr>
        <w:pStyle w:val="-"/>
        <w:rPr>
          <w:rtl/>
        </w:rPr>
      </w:pPr>
      <w:bookmarkStart w:id="41" w:name="FS000000494T23_02_2004_17_19_52C"/>
      <w:bookmarkEnd w:id="41"/>
      <w:r>
        <w:rPr>
          <w:rtl/>
        </w:rPr>
        <w:t>אליהו ישי (ש"ס):</w:t>
      </w:r>
    </w:p>
    <w:p w14:paraId="6727CFA6" w14:textId="77777777" w:rsidR="00000000" w:rsidRDefault="00AE271D">
      <w:pPr>
        <w:pStyle w:val="a0"/>
        <w:rPr>
          <w:rtl/>
        </w:rPr>
      </w:pPr>
    </w:p>
    <w:p w14:paraId="7D55FC20" w14:textId="77777777" w:rsidR="00000000" w:rsidRDefault="00AE271D">
      <w:pPr>
        <w:pStyle w:val="a0"/>
        <w:rPr>
          <w:rFonts w:hint="cs"/>
          <w:rtl/>
        </w:rPr>
      </w:pPr>
      <w:r>
        <w:rPr>
          <w:rFonts w:hint="cs"/>
          <w:rtl/>
        </w:rPr>
        <w:t xml:space="preserve">קצת פחות, 20 שנה. </w:t>
      </w:r>
    </w:p>
    <w:p w14:paraId="66B65C3F" w14:textId="77777777" w:rsidR="00000000" w:rsidRDefault="00AE271D">
      <w:pPr>
        <w:pStyle w:val="a0"/>
        <w:rPr>
          <w:rFonts w:hint="cs"/>
          <w:rtl/>
        </w:rPr>
      </w:pPr>
    </w:p>
    <w:p w14:paraId="7CFDCA34" w14:textId="77777777" w:rsidR="00000000" w:rsidRDefault="00AE271D">
      <w:pPr>
        <w:pStyle w:val="af0"/>
        <w:rPr>
          <w:rtl/>
        </w:rPr>
      </w:pPr>
      <w:r>
        <w:rPr>
          <w:rFonts w:hint="eastAsia"/>
          <w:rtl/>
        </w:rPr>
        <w:t>חיים</w:t>
      </w:r>
      <w:r>
        <w:rPr>
          <w:rtl/>
        </w:rPr>
        <w:t xml:space="preserve"> רמון (העבודה-מימד):</w:t>
      </w:r>
    </w:p>
    <w:p w14:paraId="2F432D9E" w14:textId="77777777" w:rsidR="00000000" w:rsidRDefault="00AE271D">
      <w:pPr>
        <w:pStyle w:val="a0"/>
        <w:ind w:firstLine="0"/>
        <w:rPr>
          <w:rFonts w:hint="cs"/>
          <w:rtl/>
        </w:rPr>
      </w:pPr>
    </w:p>
    <w:p w14:paraId="3F39E2A3" w14:textId="77777777" w:rsidR="00000000" w:rsidRDefault="00AE271D">
      <w:pPr>
        <w:pStyle w:val="a0"/>
        <w:ind w:firstLine="720"/>
        <w:rPr>
          <w:rFonts w:hint="cs"/>
          <w:rtl/>
        </w:rPr>
      </w:pPr>
      <w:r>
        <w:rPr>
          <w:rFonts w:hint="cs"/>
          <w:rtl/>
        </w:rPr>
        <w:t>15 שנים.</w:t>
      </w:r>
    </w:p>
    <w:p w14:paraId="2AB851B2" w14:textId="77777777" w:rsidR="00000000" w:rsidRDefault="00AE271D">
      <w:pPr>
        <w:pStyle w:val="a0"/>
        <w:rPr>
          <w:rFonts w:hint="cs"/>
          <w:rtl/>
        </w:rPr>
      </w:pPr>
    </w:p>
    <w:p w14:paraId="7C22E244" w14:textId="77777777" w:rsidR="00000000" w:rsidRDefault="00AE271D">
      <w:pPr>
        <w:pStyle w:val="-"/>
        <w:rPr>
          <w:rtl/>
        </w:rPr>
      </w:pPr>
      <w:bookmarkStart w:id="42" w:name="FS000000494T23_02_2004_16_34_52C"/>
      <w:bookmarkEnd w:id="42"/>
      <w:r>
        <w:rPr>
          <w:rtl/>
        </w:rPr>
        <w:t>אליהו ישי (ש"ס):</w:t>
      </w:r>
    </w:p>
    <w:p w14:paraId="614F4B47" w14:textId="77777777" w:rsidR="00000000" w:rsidRDefault="00AE271D">
      <w:pPr>
        <w:pStyle w:val="a0"/>
        <w:rPr>
          <w:rFonts w:hint="cs"/>
          <w:rtl/>
        </w:rPr>
      </w:pPr>
    </w:p>
    <w:p w14:paraId="3A07D74F" w14:textId="77777777" w:rsidR="00000000" w:rsidRDefault="00AE271D">
      <w:pPr>
        <w:pStyle w:val="a0"/>
        <w:rPr>
          <w:rFonts w:hint="cs"/>
          <w:rtl/>
        </w:rPr>
      </w:pPr>
      <w:r>
        <w:rPr>
          <w:rFonts w:hint="cs"/>
          <w:rtl/>
        </w:rPr>
        <w:t xml:space="preserve">15 שנה הוא צועק: רבותי, בואו נצא, בואו נעשה הסכם. חיים רמון, אני אומר לך, ואני לא יודע אם תאהבו לשמוע את זה, ששמעון פרס היה מביא הסכם יותר טוב. תן לשמעון פרס היום 24 שעות, אני מבטיח לך שהוא יושב עם אבו-עלא והוא מקבל לפחות שניים, שלושה, ארבעה הישגים. </w:t>
      </w:r>
    </w:p>
    <w:p w14:paraId="59DBB67B" w14:textId="77777777" w:rsidR="00000000" w:rsidRDefault="00AE271D">
      <w:pPr>
        <w:pStyle w:val="a0"/>
        <w:ind w:firstLine="0"/>
        <w:rPr>
          <w:rFonts w:hint="cs"/>
          <w:rtl/>
        </w:rPr>
      </w:pPr>
    </w:p>
    <w:p w14:paraId="5CF48325" w14:textId="77777777" w:rsidR="00000000" w:rsidRDefault="00AE271D">
      <w:pPr>
        <w:pStyle w:val="af0"/>
        <w:rPr>
          <w:rtl/>
        </w:rPr>
      </w:pPr>
      <w:r>
        <w:rPr>
          <w:rFonts w:hint="eastAsia"/>
          <w:rtl/>
        </w:rPr>
        <w:t>חי</w:t>
      </w:r>
      <w:r>
        <w:rPr>
          <w:rFonts w:hint="eastAsia"/>
          <w:rtl/>
        </w:rPr>
        <w:t>ים</w:t>
      </w:r>
      <w:r>
        <w:rPr>
          <w:rtl/>
        </w:rPr>
        <w:t xml:space="preserve"> רמון (העבודה-מימד):</w:t>
      </w:r>
    </w:p>
    <w:p w14:paraId="2B5802F3" w14:textId="77777777" w:rsidR="00000000" w:rsidRDefault="00AE271D">
      <w:pPr>
        <w:pStyle w:val="a0"/>
        <w:ind w:firstLine="0"/>
        <w:rPr>
          <w:rFonts w:hint="cs"/>
          <w:rtl/>
        </w:rPr>
      </w:pPr>
    </w:p>
    <w:p w14:paraId="6A75FC51" w14:textId="77777777" w:rsidR="00000000" w:rsidRDefault="00AE271D">
      <w:pPr>
        <w:pStyle w:val="a0"/>
        <w:rPr>
          <w:rFonts w:hint="cs"/>
          <w:rtl/>
        </w:rPr>
      </w:pPr>
      <w:r>
        <w:rPr>
          <w:rFonts w:hint="cs"/>
          <w:rtl/>
        </w:rPr>
        <w:t>אני נותן לו. השאלה היא אם אתה נותן לו.</w:t>
      </w:r>
    </w:p>
    <w:p w14:paraId="4B5D99AC" w14:textId="77777777" w:rsidR="00000000" w:rsidRDefault="00AE271D">
      <w:pPr>
        <w:pStyle w:val="a0"/>
        <w:rPr>
          <w:rFonts w:hint="cs"/>
          <w:rtl/>
        </w:rPr>
      </w:pPr>
    </w:p>
    <w:p w14:paraId="60DD4B0D" w14:textId="77777777" w:rsidR="00000000" w:rsidRDefault="00AE271D">
      <w:pPr>
        <w:pStyle w:val="-"/>
        <w:rPr>
          <w:rtl/>
        </w:rPr>
      </w:pPr>
      <w:bookmarkStart w:id="43" w:name="FS000000494T23_02_2004_17_22_03C"/>
      <w:bookmarkEnd w:id="43"/>
      <w:r>
        <w:rPr>
          <w:rtl/>
        </w:rPr>
        <w:t>אליהו ישי (ש"ס):</w:t>
      </w:r>
    </w:p>
    <w:p w14:paraId="24951D52" w14:textId="77777777" w:rsidR="00000000" w:rsidRDefault="00AE271D">
      <w:pPr>
        <w:pStyle w:val="a0"/>
        <w:rPr>
          <w:rtl/>
        </w:rPr>
      </w:pPr>
    </w:p>
    <w:p w14:paraId="0792A656" w14:textId="77777777" w:rsidR="00000000" w:rsidRDefault="00AE271D">
      <w:pPr>
        <w:pStyle w:val="a0"/>
        <w:rPr>
          <w:rFonts w:hint="cs"/>
          <w:rtl/>
        </w:rPr>
      </w:pPr>
      <w:r>
        <w:rPr>
          <w:rFonts w:hint="cs"/>
          <w:rtl/>
        </w:rPr>
        <w:t>אני נותן לו.</w:t>
      </w:r>
    </w:p>
    <w:p w14:paraId="2003F907" w14:textId="77777777" w:rsidR="00000000" w:rsidRDefault="00AE271D">
      <w:pPr>
        <w:pStyle w:val="a0"/>
        <w:rPr>
          <w:rFonts w:hint="cs"/>
          <w:rtl/>
        </w:rPr>
      </w:pPr>
      <w:r>
        <w:rPr>
          <w:rFonts w:hint="cs"/>
          <w:rtl/>
        </w:rPr>
        <w:t xml:space="preserve"> </w:t>
      </w:r>
    </w:p>
    <w:p w14:paraId="53753578" w14:textId="77777777" w:rsidR="00000000" w:rsidRDefault="00AE271D">
      <w:pPr>
        <w:pStyle w:val="af0"/>
        <w:rPr>
          <w:rtl/>
        </w:rPr>
      </w:pPr>
      <w:r>
        <w:rPr>
          <w:rFonts w:hint="eastAsia"/>
          <w:rtl/>
        </w:rPr>
        <w:t>חיים</w:t>
      </w:r>
      <w:r>
        <w:rPr>
          <w:rtl/>
        </w:rPr>
        <w:t xml:space="preserve"> רמון (העבודה-מימד):</w:t>
      </w:r>
    </w:p>
    <w:p w14:paraId="529111B6" w14:textId="77777777" w:rsidR="00000000" w:rsidRDefault="00AE271D">
      <w:pPr>
        <w:pStyle w:val="a0"/>
        <w:rPr>
          <w:rFonts w:hint="cs"/>
          <w:rtl/>
        </w:rPr>
      </w:pPr>
    </w:p>
    <w:p w14:paraId="22615A25" w14:textId="77777777" w:rsidR="00000000" w:rsidRDefault="00AE271D">
      <w:pPr>
        <w:pStyle w:val="a0"/>
        <w:rPr>
          <w:rFonts w:hint="cs"/>
          <w:rtl/>
        </w:rPr>
      </w:pPr>
    </w:p>
    <w:p w14:paraId="0BCC0DEB" w14:textId="77777777" w:rsidR="00000000" w:rsidRDefault="00AE271D">
      <w:pPr>
        <w:pStyle w:val="a0"/>
        <w:rPr>
          <w:rFonts w:hint="cs"/>
          <w:rtl/>
        </w:rPr>
      </w:pPr>
      <w:r>
        <w:rPr>
          <w:rFonts w:hint="cs"/>
          <w:rtl/>
        </w:rPr>
        <w:t>זה חדש.  יכולת לתת, לא נתת.</w:t>
      </w:r>
      <w:r>
        <w:rPr>
          <w:rFonts w:hint="cs"/>
        </w:rPr>
        <w:t xml:space="preserve"> </w:t>
      </w:r>
      <w:r>
        <w:rPr>
          <w:rFonts w:hint="cs"/>
          <w:rtl/>
        </w:rPr>
        <w:t xml:space="preserve"> </w:t>
      </w:r>
    </w:p>
    <w:p w14:paraId="2E3EA6FF" w14:textId="77777777" w:rsidR="00000000" w:rsidRDefault="00AE271D">
      <w:pPr>
        <w:pStyle w:val="a0"/>
        <w:rPr>
          <w:rFonts w:hint="cs"/>
          <w:rtl/>
        </w:rPr>
      </w:pPr>
    </w:p>
    <w:p w14:paraId="34994813" w14:textId="77777777" w:rsidR="00000000" w:rsidRDefault="00AE271D">
      <w:pPr>
        <w:pStyle w:val="-"/>
        <w:rPr>
          <w:rtl/>
        </w:rPr>
      </w:pPr>
      <w:bookmarkStart w:id="44" w:name="FS000000494T23_02_2004_16_35_19C"/>
      <w:bookmarkEnd w:id="44"/>
      <w:r>
        <w:rPr>
          <w:rtl/>
        </w:rPr>
        <w:t>אליהו ישי (ש"ס):</w:t>
      </w:r>
    </w:p>
    <w:p w14:paraId="776EC6A8" w14:textId="77777777" w:rsidR="00000000" w:rsidRDefault="00AE271D">
      <w:pPr>
        <w:pStyle w:val="a0"/>
        <w:rPr>
          <w:rtl/>
        </w:rPr>
      </w:pPr>
    </w:p>
    <w:p w14:paraId="6FC81F5A" w14:textId="77777777" w:rsidR="00000000" w:rsidRDefault="00AE271D">
      <w:pPr>
        <w:pStyle w:val="a0"/>
        <w:rPr>
          <w:rFonts w:hint="cs"/>
          <w:rtl/>
        </w:rPr>
      </w:pPr>
      <w:r>
        <w:rPr>
          <w:rFonts w:hint="cs"/>
          <w:rtl/>
        </w:rPr>
        <w:t xml:space="preserve">לא, אתה יודע בדיוק למה לא נתתי. </w:t>
      </w:r>
    </w:p>
    <w:p w14:paraId="6B67B781" w14:textId="77777777" w:rsidR="00000000" w:rsidRDefault="00AE271D">
      <w:pPr>
        <w:pStyle w:val="a0"/>
        <w:rPr>
          <w:rFonts w:hint="cs"/>
          <w:rtl/>
        </w:rPr>
      </w:pPr>
    </w:p>
    <w:p w14:paraId="04F7BACA" w14:textId="77777777" w:rsidR="00000000" w:rsidRDefault="00AE271D">
      <w:pPr>
        <w:pStyle w:val="af1"/>
        <w:rPr>
          <w:rFonts w:hint="cs"/>
          <w:rtl/>
        </w:rPr>
      </w:pPr>
      <w:r>
        <w:rPr>
          <w:rtl/>
        </w:rPr>
        <w:t>היו"ר</w:t>
      </w:r>
      <w:r>
        <w:rPr>
          <w:rFonts w:hint="cs"/>
          <w:rtl/>
        </w:rPr>
        <w:t xml:space="preserve"> ראובן ריבלין:</w:t>
      </w:r>
    </w:p>
    <w:p w14:paraId="2EC592A7" w14:textId="77777777" w:rsidR="00000000" w:rsidRDefault="00AE271D">
      <w:pPr>
        <w:pStyle w:val="a0"/>
        <w:rPr>
          <w:rtl/>
        </w:rPr>
      </w:pPr>
    </w:p>
    <w:p w14:paraId="6C97DE24" w14:textId="77777777" w:rsidR="00000000" w:rsidRDefault="00AE271D">
      <w:pPr>
        <w:pStyle w:val="a0"/>
        <w:rPr>
          <w:rFonts w:hint="cs"/>
          <w:rtl/>
        </w:rPr>
      </w:pPr>
      <w:r>
        <w:rPr>
          <w:rFonts w:hint="cs"/>
          <w:rtl/>
        </w:rPr>
        <w:t>מכובדי, לצערי הרב לא אוכל לת</w:t>
      </w:r>
      <w:r>
        <w:rPr>
          <w:rFonts w:hint="cs"/>
          <w:rtl/>
        </w:rPr>
        <w:t xml:space="preserve">ת היום תוספת זמן. </w:t>
      </w:r>
    </w:p>
    <w:p w14:paraId="1932043D" w14:textId="77777777" w:rsidR="00000000" w:rsidRDefault="00AE271D">
      <w:pPr>
        <w:pStyle w:val="a0"/>
        <w:rPr>
          <w:rFonts w:hint="cs"/>
          <w:rtl/>
        </w:rPr>
      </w:pPr>
    </w:p>
    <w:p w14:paraId="2ED96710" w14:textId="77777777" w:rsidR="00000000" w:rsidRDefault="00AE271D">
      <w:pPr>
        <w:pStyle w:val="-"/>
        <w:rPr>
          <w:rtl/>
        </w:rPr>
      </w:pPr>
      <w:bookmarkStart w:id="45" w:name="FS000000494T23_02_2004_17_23_26C"/>
      <w:bookmarkEnd w:id="45"/>
      <w:r>
        <w:rPr>
          <w:rtl/>
        </w:rPr>
        <w:t>אליהו ישי (ש"ס):</w:t>
      </w:r>
    </w:p>
    <w:p w14:paraId="65538E8D" w14:textId="77777777" w:rsidR="00000000" w:rsidRDefault="00AE271D">
      <w:pPr>
        <w:pStyle w:val="a0"/>
        <w:rPr>
          <w:rtl/>
        </w:rPr>
      </w:pPr>
    </w:p>
    <w:p w14:paraId="5190AAD6" w14:textId="77777777" w:rsidR="00000000" w:rsidRDefault="00AE271D">
      <w:pPr>
        <w:pStyle w:val="a0"/>
        <w:rPr>
          <w:rFonts w:hint="cs"/>
          <w:rtl/>
        </w:rPr>
      </w:pPr>
      <w:r>
        <w:rPr>
          <w:rFonts w:hint="cs"/>
          <w:rtl/>
        </w:rPr>
        <w:t xml:space="preserve">אתה יודע בדיוק למה לא נתתי. האם היה עם מי לדבר? היה ראש ממשלה שקראו לו אהוד ברק. </w:t>
      </w:r>
    </w:p>
    <w:p w14:paraId="35F6B7FF" w14:textId="77777777" w:rsidR="00000000" w:rsidRDefault="00AE271D">
      <w:pPr>
        <w:pStyle w:val="af0"/>
        <w:rPr>
          <w:rFonts w:hint="cs"/>
          <w:rtl/>
        </w:rPr>
      </w:pPr>
    </w:p>
    <w:p w14:paraId="54FD8CD3" w14:textId="77777777" w:rsidR="00000000" w:rsidRDefault="00AE271D">
      <w:pPr>
        <w:pStyle w:val="af0"/>
        <w:rPr>
          <w:rtl/>
        </w:rPr>
      </w:pPr>
      <w:r>
        <w:rPr>
          <w:rFonts w:hint="eastAsia"/>
          <w:rtl/>
        </w:rPr>
        <w:t>חיים</w:t>
      </w:r>
      <w:r>
        <w:rPr>
          <w:rtl/>
        </w:rPr>
        <w:t xml:space="preserve"> רמון (העבודה-מימד):</w:t>
      </w:r>
    </w:p>
    <w:p w14:paraId="1E1056AB" w14:textId="77777777" w:rsidR="00000000" w:rsidRDefault="00AE271D">
      <w:pPr>
        <w:pStyle w:val="a0"/>
        <w:rPr>
          <w:rFonts w:hint="cs"/>
          <w:rtl/>
        </w:rPr>
      </w:pPr>
    </w:p>
    <w:p w14:paraId="73D993B1" w14:textId="77777777" w:rsidR="00000000" w:rsidRDefault="00AE271D">
      <w:pPr>
        <w:pStyle w:val="a0"/>
        <w:rPr>
          <w:rFonts w:hint="cs"/>
          <w:rtl/>
        </w:rPr>
      </w:pPr>
      <w:r>
        <w:rPr>
          <w:rFonts w:hint="cs"/>
          <w:rtl/>
        </w:rPr>
        <w:t xml:space="preserve">אני דיברתי על  שמעון פרס. </w:t>
      </w:r>
    </w:p>
    <w:p w14:paraId="7D03E8A1" w14:textId="77777777" w:rsidR="00000000" w:rsidRDefault="00AE271D">
      <w:pPr>
        <w:pStyle w:val="a0"/>
        <w:rPr>
          <w:rFonts w:hint="cs"/>
          <w:rtl/>
        </w:rPr>
      </w:pPr>
    </w:p>
    <w:p w14:paraId="1A006818" w14:textId="77777777" w:rsidR="00000000" w:rsidRDefault="00AE271D">
      <w:pPr>
        <w:pStyle w:val="-"/>
        <w:rPr>
          <w:rtl/>
        </w:rPr>
      </w:pPr>
      <w:bookmarkStart w:id="46" w:name="FS000000494T23_02_2004_16_35_34C"/>
      <w:bookmarkEnd w:id="46"/>
      <w:r>
        <w:rPr>
          <w:rtl/>
        </w:rPr>
        <w:t>אליהו ישי (ש"ס):</w:t>
      </w:r>
    </w:p>
    <w:p w14:paraId="1CA62116" w14:textId="77777777" w:rsidR="00000000" w:rsidRDefault="00AE271D">
      <w:pPr>
        <w:pStyle w:val="a0"/>
        <w:rPr>
          <w:rtl/>
        </w:rPr>
      </w:pPr>
    </w:p>
    <w:p w14:paraId="2C4FFD98" w14:textId="77777777" w:rsidR="00000000" w:rsidRDefault="00AE271D">
      <w:pPr>
        <w:pStyle w:val="a0"/>
        <w:rPr>
          <w:rFonts w:hint="cs"/>
          <w:rtl/>
        </w:rPr>
      </w:pPr>
      <w:r>
        <w:rPr>
          <w:rFonts w:hint="cs"/>
          <w:rtl/>
        </w:rPr>
        <w:t xml:space="preserve">הוא לא היה ראש הממשלה בתקופתי. </w:t>
      </w:r>
    </w:p>
    <w:p w14:paraId="13C07754" w14:textId="77777777" w:rsidR="00000000" w:rsidRDefault="00AE271D">
      <w:pPr>
        <w:pStyle w:val="a0"/>
        <w:rPr>
          <w:rFonts w:hint="cs"/>
          <w:rtl/>
        </w:rPr>
      </w:pPr>
    </w:p>
    <w:p w14:paraId="59AE9374" w14:textId="77777777" w:rsidR="00000000" w:rsidRDefault="00AE271D">
      <w:pPr>
        <w:pStyle w:val="af1"/>
        <w:rPr>
          <w:rFonts w:hint="cs"/>
          <w:rtl/>
        </w:rPr>
      </w:pPr>
      <w:r>
        <w:rPr>
          <w:rtl/>
        </w:rPr>
        <w:t>היו"ר</w:t>
      </w:r>
      <w:r>
        <w:rPr>
          <w:rFonts w:hint="cs"/>
          <w:rtl/>
        </w:rPr>
        <w:t xml:space="preserve"> ראובן ריבלין:</w:t>
      </w:r>
    </w:p>
    <w:p w14:paraId="195B9CFD" w14:textId="77777777" w:rsidR="00000000" w:rsidRDefault="00AE271D">
      <w:pPr>
        <w:pStyle w:val="a0"/>
        <w:rPr>
          <w:rtl/>
        </w:rPr>
      </w:pPr>
    </w:p>
    <w:p w14:paraId="6AA25333" w14:textId="77777777" w:rsidR="00000000" w:rsidRDefault="00AE271D">
      <w:pPr>
        <w:pStyle w:val="a0"/>
        <w:rPr>
          <w:rFonts w:hint="cs"/>
          <w:rtl/>
        </w:rPr>
      </w:pPr>
      <w:r>
        <w:rPr>
          <w:rFonts w:hint="cs"/>
          <w:rtl/>
        </w:rPr>
        <w:t xml:space="preserve">כבוד ראש </w:t>
      </w:r>
      <w:r>
        <w:rPr>
          <w:rFonts w:hint="cs"/>
          <w:rtl/>
        </w:rPr>
        <w:t xml:space="preserve">תנועת ש"ס, נא לסיים. אני מאוד מודה לך. </w:t>
      </w:r>
    </w:p>
    <w:p w14:paraId="705EBBB1" w14:textId="77777777" w:rsidR="00000000" w:rsidRDefault="00AE271D">
      <w:pPr>
        <w:pStyle w:val="a0"/>
        <w:rPr>
          <w:rFonts w:hint="cs"/>
          <w:rtl/>
        </w:rPr>
      </w:pPr>
    </w:p>
    <w:p w14:paraId="7D537247" w14:textId="77777777" w:rsidR="00000000" w:rsidRDefault="00AE271D">
      <w:pPr>
        <w:pStyle w:val="-"/>
        <w:rPr>
          <w:rtl/>
        </w:rPr>
      </w:pPr>
      <w:bookmarkStart w:id="47" w:name="FS000000494T23_02_2004_17_24_26C"/>
      <w:bookmarkEnd w:id="47"/>
      <w:r>
        <w:rPr>
          <w:rtl/>
        </w:rPr>
        <w:t>אליהו ישי (ש"ס):</w:t>
      </w:r>
    </w:p>
    <w:p w14:paraId="05540D1A" w14:textId="77777777" w:rsidR="00000000" w:rsidRDefault="00AE271D">
      <w:pPr>
        <w:pStyle w:val="a0"/>
        <w:rPr>
          <w:rtl/>
        </w:rPr>
      </w:pPr>
    </w:p>
    <w:p w14:paraId="048742F0" w14:textId="77777777" w:rsidR="00000000" w:rsidRDefault="00AE271D">
      <w:pPr>
        <w:pStyle w:val="a0"/>
        <w:rPr>
          <w:rFonts w:hint="cs"/>
          <w:rtl/>
        </w:rPr>
      </w:pPr>
      <w:r>
        <w:rPr>
          <w:rFonts w:hint="cs"/>
          <w:rtl/>
        </w:rPr>
        <w:t>אדוני היושב-ראש, אם באמת הימין מגיע למסקנה שהשמאל צודק, שהשטחים כבושים, שצריך להחזיר את השטחים, שאי-אפשר לעשות שלום בלי להחזיר שטחים, אז אנא תעשו ממשלת אחדות או שתעשו צוות משא-ומתן קואליציה--אופוזי</w:t>
      </w:r>
      <w:r>
        <w:rPr>
          <w:rFonts w:hint="cs"/>
          <w:rtl/>
        </w:rPr>
        <w:t>ציה. שמעון פרס מומחה גדול לזה. תאמינו לי שהוא יביא מערפאת הסכם הרבה יותר טוב מאשר בריחה, יציאה חד-צדדית.</w:t>
      </w:r>
    </w:p>
    <w:p w14:paraId="541FB645" w14:textId="77777777" w:rsidR="00000000" w:rsidRDefault="00AE271D">
      <w:pPr>
        <w:pStyle w:val="a0"/>
        <w:ind w:firstLine="0"/>
        <w:rPr>
          <w:rFonts w:hint="cs"/>
          <w:rtl/>
        </w:rPr>
      </w:pPr>
    </w:p>
    <w:p w14:paraId="5FA06109" w14:textId="77777777" w:rsidR="00000000" w:rsidRDefault="00AE271D">
      <w:pPr>
        <w:pStyle w:val="af0"/>
        <w:rPr>
          <w:rtl/>
        </w:rPr>
      </w:pPr>
      <w:r>
        <w:rPr>
          <w:rFonts w:hint="eastAsia"/>
          <w:rtl/>
        </w:rPr>
        <w:t>רוחמה</w:t>
      </w:r>
      <w:r>
        <w:rPr>
          <w:rtl/>
        </w:rPr>
        <w:t xml:space="preserve"> אברהם (הליכוד):</w:t>
      </w:r>
    </w:p>
    <w:p w14:paraId="26B78CA8" w14:textId="77777777" w:rsidR="00000000" w:rsidRDefault="00AE271D">
      <w:pPr>
        <w:pStyle w:val="a0"/>
        <w:ind w:firstLine="0"/>
        <w:rPr>
          <w:rFonts w:hint="cs"/>
          <w:rtl/>
        </w:rPr>
      </w:pPr>
    </w:p>
    <w:p w14:paraId="6A9BE291" w14:textId="77777777" w:rsidR="00000000" w:rsidRDefault="00AE271D">
      <w:pPr>
        <w:pStyle w:val="a0"/>
        <w:ind w:firstLine="0"/>
        <w:rPr>
          <w:rFonts w:hint="cs"/>
          <w:rtl/>
        </w:rPr>
      </w:pPr>
      <w:r>
        <w:rPr>
          <w:rFonts w:hint="cs"/>
          <w:rtl/>
        </w:rPr>
        <w:t xml:space="preserve"> </w:t>
      </w:r>
      <w:r>
        <w:rPr>
          <w:rFonts w:hint="cs"/>
          <w:rtl/>
        </w:rPr>
        <w:tab/>
        <w:t xml:space="preserve">- - -  זה כניסה לממשלה? </w:t>
      </w:r>
    </w:p>
    <w:p w14:paraId="794FD733" w14:textId="77777777" w:rsidR="00000000" w:rsidRDefault="00AE271D">
      <w:pPr>
        <w:pStyle w:val="a0"/>
        <w:rPr>
          <w:rFonts w:hint="cs"/>
          <w:rtl/>
        </w:rPr>
      </w:pPr>
    </w:p>
    <w:p w14:paraId="06FFA968" w14:textId="77777777" w:rsidR="00000000" w:rsidRDefault="00AE271D">
      <w:pPr>
        <w:pStyle w:val="-"/>
        <w:rPr>
          <w:rtl/>
        </w:rPr>
      </w:pPr>
      <w:bookmarkStart w:id="48" w:name="FS000000494T23_02_2004_16_36_08C"/>
      <w:bookmarkEnd w:id="48"/>
      <w:r>
        <w:rPr>
          <w:rtl/>
        </w:rPr>
        <w:t>אליהו ישי (ש"ס):</w:t>
      </w:r>
    </w:p>
    <w:p w14:paraId="1912A139" w14:textId="77777777" w:rsidR="00000000" w:rsidRDefault="00AE271D">
      <w:pPr>
        <w:pStyle w:val="a0"/>
        <w:rPr>
          <w:rtl/>
        </w:rPr>
      </w:pPr>
    </w:p>
    <w:p w14:paraId="7ABFC226" w14:textId="77777777" w:rsidR="00000000" w:rsidRDefault="00AE271D">
      <w:pPr>
        <w:pStyle w:val="a0"/>
        <w:rPr>
          <w:rFonts w:hint="cs"/>
          <w:rtl/>
        </w:rPr>
      </w:pPr>
      <w:r>
        <w:rPr>
          <w:rFonts w:hint="cs"/>
          <w:rtl/>
        </w:rPr>
        <w:t>לא, אני לא מתכונן להיכנס. אני לא יודע אם זה מרגיע אותך, כן או לא. אבל אני לא מתכו</w:t>
      </w:r>
      <w:r>
        <w:rPr>
          <w:rFonts w:hint="cs"/>
          <w:rtl/>
        </w:rPr>
        <w:t xml:space="preserve">נן להיכנס. </w:t>
      </w:r>
    </w:p>
    <w:p w14:paraId="29881FB8" w14:textId="77777777" w:rsidR="00000000" w:rsidRDefault="00AE271D">
      <w:pPr>
        <w:pStyle w:val="a0"/>
        <w:rPr>
          <w:rFonts w:hint="cs"/>
          <w:rtl/>
        </w:rPr>
      </w:pPr>
    </w:p>
    <w:p w14:paraId="6635AFAE" w14:textId="77777777" w:rsidR="00000000" w:rsidRDefault="00AE271D">
      <w:pPr>
        <w:pStyle w:val="a0"/>
        <w:rPr>
          <w:rFonts w:hint="cs"/>
          <w:rtl/>
        </w:rPr>
      </w:pPr>
      <w:r>
        <w:rPr>
          <w:rFonts w:hint="cs"/>
          <w:rtl/>
        </w:rPr>
        <w:t xml:space="preserve">יציאה חד-צדדית היא בריחה חד-צדדית. משאל-עם זה ממשלה שלא מסוגלת לשלוט.  יש יציאה חד-צדדית אחת, התנתקות חד-צדדית מעם ישראל, וזה מה שהממשלה עושה. </w:t>
      </w:r>
    </w:p>
    <w:p w14:paraId="34A19E3F" w14:textId="77777777" w:rsidR="00000000" w:rsidRDefault="00AE271D">
      <w:pPr>
        <w:pStyle w:val="af1"/>
        <w:rPr>
          <w:rFonts w:hint="cs"/>
          <w:rtl/>
        </w:rPr>
      </w:pPr>
    </w:p>
    <w:p w14:paraId="3740B047" w14:textId="77777777" w:rsidR="00000000" w:rsidRDefault="00AE271D">
      <w:pPr>
        <w:pStyle w:val="af1"/>
        <w:rPr>
          <w:rFonts w:hint="cs"/>
          <w:rtl/>
        </w:rPr>
      </w:pPr>
      <w:r>
        <w:rPr>
          <w:rtl/>
        </w:rPr>
        <w:t>היו"ר</w:t>
      </w:r>
      <w:r>
        <w:rPr>
          <w:rFonts w:hint="cs"/>
          <w:rtl/>
        </w:rPr>
        <w:t xml:space="preserve"> ראובן ריבלין:</w:t>
      </w:r>
    </w:p>
    <w:p w14:paraId="47B76205" w14:textId="77777777" w:rsidR="00000000" w:rsidRDefault="00AE271D">
      <w:pPr>
        <w:pStyle w:val="a0"/>
        <w:rPr>
          <w:rFonts w:hint="cs"/>
          <w:rtl/>
        </w:rPr>
      </w:pPr>
    </w:p>
    <w:p w14:paraId="61382591" w14:textId="77777777" w:rsidR="00000000" w:rsidRDefault="00AE271D">
      <w:pPr>
        <w:pStyle w:val="a0"/>
        <w:rPr>
          <w:rFonts w:hint="cs"/>
          <w:rtl/>
        </w:rPr>
      </w:pPr>
      <w:r>
        <w:rPr>
          <w:rFonts w:hint="cs"/>
          <w:rtl/>
        </w:rPr>
        <w:t xml:space="preserve">תודה רבה.  כבוד השר גדעון עזרא יענה על שלוש הצעות האי-אמון, ואחריו נשמע הצעת </w:t>
      </w:r>
      <w:r>
        <w:rPr>
          <w:rFonts w:hint="cs"/>
          <w:rtl/>
        </w:rPr>
        <w:t xml:space="preserve">אי-אמון של חבר הכנסת דהאמשה וישיב עליה השר אלון.  </w:t>
      </w:r>
    </w:p>
    <w:p w14:paraId="42061E04" w14:textId="77777777" w:rsidR="00000000" w:rsidRDefault="00AE271D">
      <w:pPr>
        <w:pStyle w:val="a0"/>
        <w:rPr>
          <w:rFonts w:hint="cs"/>
          <w:rtl/>
        </w:rPr>
      </w:pPr>
    </w:p>
    <w:p w14:paraId="7FBA6055" w14:textId="77777777" w:rsidR="00000000" w:rsidRDefault="00AE271D">
      <w:pPr>
        <w:pStyle w:val="a"/>
        <w:rPr>
          <w:rtl/>
        </w:rPr>
      </w:pPr>
      <w:bookmarkStart w:id="49" w:name="FS000000474T23_02_2004_16_36_30"/>
      <w:bookmarkStart w:id="50" w:name="_Toc67901541"/>
      <w:bookmarkEnd w:id="49"/>
      <w:r>
        <w:rPr>
          <w:rFonts w:hint="eastAsia"/>
          <w:rtl/>
        </w:rPr>
        <w:t>השר</w:t>
      </w:r>
      <w:r>
        <w:rPr>
          <w:rtl/>
        </w:rPr>
        <w:t xml:space="preserve"> גדעון עזרא:</w:t>
      </w:r>
      <w:bookmarkEnd w:id="50"/>
    </w:p>
    <w:p w14:paraId="2C0E97C3" w14:textId="77777777" w:rsidR="00000000" w:rsidRDefault="00AE271D">
      <w:pPr>
        <w:pStyle w:val="a0"/>
        <w:rPr>
          <w:rFonts w:hint="cs"/>
          <w:rtl/>
        </w:rPr>
      </w:pPr>
    </w:p>
    <w:p w14:paraId="46E0E97C" w14:textId="77777777" w:rsidR="00000000" w:rsidRDefault="00AE271D">
      <w:pPr>
        <w:pStyle w:val="a0"/>
        <w:rPr>
          <w:rFonts w:hint="cs"/>
          <w:rtl/>
        </w:rPr>
      </w:pPr>
      <w:r>
        <w:rPr>
          <w:rFonts w:hint="cs"/>
          <w:rtl/>
        </w:rPr>
        <w:t xml:space="preserve">אדוני היושב-ראש, חברי חברי הכנסת, מאחר שאנחנו לחוצים בזמן, אני לא אענה בהרחבה. </w:t>
      </w:r>
    </w:p>
    <w:p w14:paraId="3D6A0520" w14:textId="77777777" w:rsidR="00000000" w:rsidRDefault="00AE271D">
      <w:pPr>
        <w:pStyle w:val="a0"/>
        <w:rPr>
          <w:rFonts w:hint="cs"/>
          <w:rtl/>
        </w:rPr>
      </w:pPr>
    </w:p>
    <w:p w14:paraId="2753769E" w14:textId="77777777" w:rsidR="00000000" w:rsidRDefault="00AE271D">
      <w:pPr>
        <w:pStyle w:val="a0"/>
        <w:rPr>
          <w:rFonts w:hint="cs"/>
          <w:rtl/>
        </w:rPr>
      </w:pPr>
      <w:r>
        <w:rPr>
          <w:rFonts w:hint="cs"/>
          <w:rtl/>
        </w:rPr>
        <w:t xml:space="preserve">בראשית דברי אני מבקש לשלוח את ניחומי למשפחות הרוגי הפיגוע הרצחני מאתמול ואיחולי החלמה  לפצועים.  </w:t>
      </w:r>
    </w:p>
    <w:p w14:paraId="47FA44A5" w14:textId="77777777" w:rsidR="00000000" w:rsidRDefault="00AE271D">
      <w:pPr>
        <w:pStyle w:val="a0"/>
        <w:rPr>
          <w:rFonts w:hint="cs"/>
          <w:rtl/>
        </w:rPr>
      </w:pPr>
    </w:p>
    <w:p w14:paraId="67283F16" w14:textId="77777777" w:rsidR="00000000" w:rsidRDefault="00AE271D">
      <w:pPr>
        <w:pStyle w:val="a0"/>
        <w:rPr>
          <w:rFonts w:hint="cs"/>
          <w:rtl/>
        </w:rPr>
      </w:pPr>
      <w:r>
        <w:rPr>
          <w:rFonts w:hint="cs"/>
          <w:rtl/>
        </w:rPr>
        <w:t>הערה שנ</w:t>
      </w:r>
      <w:r>
        <w:rPr>
          <w:rFonts w:hint="cs"/>
          <w:rtl/>
        </w:rPr>
        <w:t xml:space="preserve">ייה, אני מבקש למחות על יציאה של חברי כנסת מהבית הזה להגנת האויבים שלנו בהאג. </w:t>
      </w:r>
    </w:p>
    <w:p w14:paraId="0E092455" w14:textId="77777777" w:rsidR="00000000" w:rsidRDefault="00AE271D">
      <w:pPr>
        <w:pStyle w:val="a0"/>
        <w:rPr>
          <w:rFonts w:hint="cs"/>
          <w:rtl/>
        </w:rPr>
      </w:pPr>
    </w:p>
    <w:p w14:paraId="0FC39597" w14:textId="77777777" w:rsidR="00000000" w:rsidRDefault="00AE271D">
      <w:pPr>
        <w:pStyle w:val="af0"/>
        <w:rPr>
          <w:rtl/>
        </w:rPr>
      </w:pPr>
      <w:r>
        <w:rPr>
          <w:rFonts w:hint="eastAsia"/>
          <w:rtl/>
        </w:rPr>
        <w:t>רוני</w:t>
      </w:r>
      <w:r>
        <w:rPr>
          <w:rtl/>
        </w:rPr>
        <w:t xml:space="preserve"> בר-און (הליכוד):</w:t>
      </w:r>
    </w:p>
    <w:p w14:paraId="5D4E8AFC" w14:textId="77777777" w:rsidR="00000000" w:rsidRDefault="00AE271D">
      <w:pPr>
        <w:pStyle w:val="a0"/>
        <w:rPr>
          <w:rFonts w:hint="cs"/>
          <w:rtl/>
        </w:rPr>
      </w:pPr>
    </w:p>
    <w:p w14:paraId="2936CA2D" w14:textId="77777777" w:rsidR="00000000" w:rsidRDefault="00AE271D">
      <w:pPr>
        <w:pStyle w:val="a0"/>
        <w:ind w:firstLine="720"/>
        <w:rPr>
          <w:rFonts w:hint="cs"/>
          <w:rtl/>
        </w:rPr>
      </w:pPr>
      <w:r>
        <w:rPr>
          <w:rFonts w:hint="cs"/>
          <w:rtl/>
        </w:rPr>
        <w:t>בסדר, שיצאו, רק שלא יחזרו.</w:t>
      </w:r>
    </w:p>
    <w:p w14:paraId="35F6F804" w14:textId="77777777" w:rsidR="00000000" w:rsidRDefault="00AE271D">
      <w:pPr>
        <w:pStyle w:val="a0"/>
        <w:rPr>
          <w:rFonts w:hint="cs"/>
          <w:rtl/>
        </w:rPr>
      </w:pPr>
    </w:p>
    <w:p w14:paraId="5E9578DC" w14:textId="77777777" w:rsidR="00000000" w:rsidRDefault="00AE271D">
      <w:pPr>
        <w:pStyle w:val="-"/>
        <w:rPr>
          <w:rtl/>
        </w:rPr>
      </w:pPr>
      <w:bookmarkStart w:id="51" w:name="FS000000474T23_02_2004_16_37_12C"/>
      <w:bookmarkEnd w:id="51"/>
      <w:r>
        <w:rPr>
          <w:rtl/>
        </w:rPr>
        <w:t>השר גדעון עזרא:</w:t>
      </w:r>
    </w:p>
    <w:p w14:paraId="274A6DBC" w14:textId="77777777" w:rsidR="00000000" w:rsidRDefault="00AE271D">
      <w:pPr>
        <w:pStyle w:val="a0"/>
        <w:rPr>
          <w:rtl/>
        </w:rPr>
      </w:pPr>
    </w:p>
    <w:p w14:paraId="6D6088A8" w14:textId="77777777" w:rsidR="00000000" w:rsidRDefault="00AE271D">
      <w:pPr>
        <w:pStyle w:val="a0"/>
        <w:rPr>
          <w:rFonts w:hint="cs"/>
          <w:rtl/>
        </w:rPr>
      </w:pPr>
      <w:r>
        <w:rPr>
          <w:rFonts w:hint="cs"/>
          <w:rtl/>
        </w:rPr>
        <w:t>אני מגנה את הדבר בכל פה. חשבתי שלאחר הפיגוע הרצחני הזה הם יעשו את דרכם חזרה לארץ. אבל הם עדיין שם, והם לא נמצ</w:t>
      </w:r>
      <w:r>
        <w:rPr>
          <w:rFonts w:hint="cs"/>
          <w:rtl/>
        </w:rPr>
        <w:t xml:space="preserve">אים עם הצד הישראלי בהפגנות. הם חברי כנסת במדינת ישראל. </w:t>
      </w:r>
    </w:p>
    <w:p w14:paraId="2B677A30" w14:textId="77777777" w:rsidR="00000000" w:rsidRDefault="00AE271D">
      <w:pPr>
        <w:pStyle w:val="a0"/>
        <w:rPr>
          <w:rFonts w:hint="cs"/>
          <w:rtl/>
        </w:rPr>
      </w:pPr>
    </w:p>
    <w:p w14:paraId="3BC73F4E" w14:textId="77777777" w:rsidR="00000000" w:rsidRDefault="00AE271D">
      <w:pPr>
        <w:pStyle w:val="a0"/>
        <w:rPr>
          <w:rFonts w:hint="cs"/>
          <w:rtl/>
        </w:rPr>
      </w:pPr>
      <w:r>
        <w:rPr>
          <w:rFonts w:hint="cs"/>
          <w:rtl/>
        </w:rPr>
        <w:t xml:space="preserve"> חבר הכנסת ישי, בראשית דברי אני מבקש לומר, מדינת ישראל חתמה על הסכם עם הרשות הפלסטינית על-פי חזון הנשיא בוש, הסכם שאושר בממשלה עם העקרונות הנלווים, והצד הפלסטיני לא עשה שום דבר על מנת לקדם את ההסכם ה</w:t>
      </w:r>
      <w:r>
        <w:rPr>
          <w:rFonts w:hint="cs"/>
          <w:rtl/>
        </w:rPr>
        <w:t xml:space="preserve">זה. מאחר שהגענו למצב הזה, ומאחר  שהקיפאון במצב אינו טוב לאף אחד, החליט ראש הממשלה לבקש מהאלוף במילואים גיורא איילנד - - </w:t>
      </w:r>
    </w:p>
    <w:p w14:paraId="65D47231" w14:textId="77777777" w:rsidR="00000000" w:rsidRDefault="00AE271D">
      <w:pPr>
        <w:pStyle w:val="a0"/>
        <w:rPr>
          <w:rFonts w:hint="cs"/>
          <w:rtl/>
        </w:rPr>
      </w:pPr>
    </w:p>
    <w:p w14:paraId="222DC05B" w14:textId="77777777" w:rsidR="00000000" w:rsidRDefault="00AE271D">
      <w:pPr>
        <w:pStyle w:val="af0"/>
        <w:rPr>
          <w:rtl/>
        </w:rPr>
      </w:pPr>
    </w:p>
    <w:p w14:paraId="503934E1" w14:textId="77777777" w:rsidR="00000000" w:rsidRDefault="00AE271D">
      <w:pPr>
        <w:pStyle w:val="af0"/>
        <w:rPr>
          <w:rtl/>
        </w:rPr>
      </w:pPr>
      <w:r>
        <w:rPr>
          <w:rFonts w:hint="eastAsia"/>
          <w:rtl/>
        </w:rPr>
        <w:t>צבי</w:t>
      </w:r>
      <w:r>
        <w:rPr>
          <w:rtl/>
        </w:rPr>
        <w:t xml:space="preserve"> הנדל (האיחוד הלאומי - ישראל ביתנו):</w:t>
      </w:r>
    </w:p>
    <w:p w14:paraId="3DAE8311" w14:textId="77777777" w:rsidR="00000000" w:rsidRDefault="00AE271D">
      <w:pPr>
        <w:pStyle w:val="a0"/>
        <w:rPr>
          <w:rFonts w:hint="cs"/>
          <w:rtl/>
        </w:rPr>
      </w:pPr>
    </w:p>
    <w:p w14:paraId="6AE6E928" w14:textId="77777777" w:rsidR="00000000" w:rsidRDefault="00AE271D">
      <w:pPr>
        <w:pStyle w:val="a0"/>
        <w:rPr>
          <w:rFonts w:hint="cs"/>
          <w:rtl/>
        </w:rPr>
      </w:pPr>
      <w:r>
        <w:rPr>
          <w:rFonts w:hint="cs"/>
          <w:rtl/>
        </w:rPr>
        <w:t>בניגוד להחלטת הממשלה.</w:t>
      </w:r>
    </w:p>
    <w:p w14:paraId="378B9666" w14:textId="77777777" w:rsidR="00000000" w:rsidRDefault="00AE271D">
      <w:pPr>
        <w:pStyle w:val="a0"/>
        <w:ind w:firstLine="0"/>
        <w:rPr>
          <w:rFonts w:hint="cs"/>
          <w:rtl/>
        </w:rPr>
      </w:pPr>
    </w:p>
    <w:p w14:paraId="01158C11" w14:textId="77777777" w:rsidR="00000000" w:rsidRDefault="00AE271D">
      <w:pPr>
        <w:pStyle w:val="-"/>
        <w:rPr>
          <w:rtl/>
        </w:rPr>
      </w:pPr>
      <w:bookmarkStart w:id="52" w:name="FS000000474T23_02_2004_16_38_07C"/>
      <w:bookmarkEnd w:id="52"/>
      <w:r>
        <w:rPr>
          <w:rtl/>
        </w:rPr>
        <w:t>השר גדעון עזרא:</w:t>
      </w:r>
    </w:p>
    <w:p w14:paraId="32AB26D1" w14:textId="77777777" w:rsidR="00000000" w:rsidRDefault="00AE271D">
      <w:pPr>
        <w:pStyle w:val="a0"/>
        <w:rPr>
          <w:rtl/>
        </w:rPr>
      </w:pPr>
    </w:p>
    <w:p w14:paraId="6AFCF412" w14:textId="77777777" w:rsidR="00000000" w:rsidRDefault="00AE271D">
      <w:pPr>
        <w:pStyle w:val="a0"/>
        <w:rPr>
          <w:rFonts w:hint="cs"/>
          <w:rtl/>
        </w:rPr>
      </w:pPr>
      <w:r>
        <w:rPr>
          <w:rFonts w:hint="cs"/>
          <w:rtl/>
        </w:rPr>
        <w:t>- -  להכין תוכנית אחרת, שהוא קורא לה תוכנית ההתנתקות</w:t>
      </w:r>
      <w:r>
        <w:rPr>
          <w:rFonts w:hint="cs"/>
          <w:rtl/>
        </w:rPr>
        <w:t xml:space="preserve">. גיורא איילנד עוסק עכשיו בנושא הזה, ואת ההצעות שלו הוא יביא בפני ראש הממשלה, שישטח את ההצעות הללו גם בפני ממשלת ארצות-הברית. אם הוא יגיע לקו מקובל בנושא הזה, הוא יביא אותו לאישור הממשלה ולאישור הכנסת ואולי גם למשאל-עם. </w:t>
      </w:r>
    </w:p>
    <w:p w14:paraId="052C3B36" w14:textId="77777777" w:rsidR="00000000" w:rsidRDefault="00AE271D">
      <w:pPr>
        <w:pStyle w:val="a0"/>
        <w:rPr>
          <w:rFonts w:hint="cs"/>
          <w:rtl/>
        </w:rPr>
      </w:pPr>
    </w:p>
    <w:p w14:paraId="0CE82843" w14:textId="77777777" w:rsidR="00000000" w:rsidRDefault="00AE271D">
      <w:pPr>
        <w:pStyle w:val="af0"/>
        <w:rPr>
          <w:rtl/>
        </w:rPr>
      </w:pPr>
      <w:r>
        <w:rPr>
          <w:rFonts w:hint="eastAsia"/>
          <w:rtl/>
        </w:rPr>
        <w:t>צבי</w:t>
      </w:r>
      <w:r>
        <w:rPr>
          <w:rtl/>
        </w:rPr>
        <w:t xml:space="preserve"> הנדל (האיחוד הלאומי - ישראל בי</w:t>
      </w:r>
      <w:r>
        <w:rPr>
          <w:rtl/>
        </w:rPr>
        <w:t>תנו):</w:t>
      </w:r>
    </w:p>
    <w:p w14:paraId="415D5B2C" w14:textId="77777777" w:rsidR="00000000" w:rsidRDefault="00AE271D">
      <w:pPr>
        <w:pStyle w:val="a0"/>
        <w:rPr>
          <w:rFonts w:hint="cs"/>
          <w:rtl/>
        </w:rPr>
      </w:pPr>
    </w:p>
    <w:p w14:paraId="357F6FBE" w14:textId="77777777" w:rsidR="00000000" w:rsidRDefault="00AE271D">
      <w:pPr>
        <w:pStyle w:val="a0"/>
        <w:rPr>
          <w:rFonts w:hint="cs"/>
          <w:rtl/>
        </w:rPr>
      </w:pPr>
      <w:r>
        <w:rPr>
          <w:rFonts w:hint="cs"/>
          <w:rtl/>
        </w:rPr>
        <w:t xml:space="preserve">- - - הממשלה שלו. </w:t>
      </w:r>
    </w:p>
    <w:p w14:paraId="74EE8DCF" w14:textId="77777777" w:rsidR="00000000" w:rsidRDefault="00AE271D">
      <w:pPr>
        <w:pStyle w:val="a0"/>
        <w:rPr>
          <w:rFonts w:hint="cs"/>
          <w:rtl/>
        </w:rPr>
      </w:pPr>
    </w:p>
    <w:p w14:paraId="7EC32A78" w14:textId="77777777" w:rsidR="00000000" w:rsidRDefault="00AE271D">
      <w:pPr>
        <w:pStyle w:val="-"/>
        <w:rPr>
          <w:rtl/>
        </w:rPr>
      </w:pPr>
      <w:bookmarkStart w:id="53" w:name="FS000000494T23_02_2004_17_33_35C"/>
      <w:bookmarkStart w:id="54" w:name="FS000000474T23_02_2004_17_33_40"/>
      <w:bookmarkStart w:id="55" w:name="FS000000474T23_02_2004_17_33_44C"/>
      <w:bookmarkEnd w:id="53"/>
      <w:bookmarkEnd w:id="54"/>
      <w:bookmarkEnd w:id="55"/>
      <w:r>
        <w:rPr>
          <w:rtl/>
        </w:rPr>
        <w:t>השר גדעון עזרא:</w:t>
      </w:r>
    </w:p>
    <w:p w14:paraId="20412991" w14:textId="77777777" w:rsidR="00000000" w:rsidRDefault="00AE271D">
      <w:pPr>
        <w:pStyle w:val="a0"/>
        <w:rPr>
          <w:rtl/>
        </w:rPr>
      </w:pPr>
    </w:p>
    <w:p w14:paraId="7EE46FC5" w14:textId="77777777" w:rsidR="00000000" w:rsidRDefault="00AE271D">
      <w:pPr>
        <w:pStyle w:val="a0"/>
        <w:rPr>
          <w:rFonts w:hint="cs"/>
          <w:rtl/>
        </w:rPr>
      </w:pPr>
      <w:r>
        <w:rPr>
          <w:rFonts w:hint="cs"/>
          <w:rtl/>
        </w:rPr>
        <w:t>חבר הכנסת הנדל, אין שום כוונה להשאיר את הקיפאון כפי שהוא. זה לא עוזר בכלל. אתה יכול לדרוש את המקסימום, ובסופו של דבר לא תקבל שום דבר. במצב הזה שנוצר, מדינת ישראל פועלת על-פי דרכה, ואני מאוד מקווה שבסופו של דבר מפ</w:t>
      </w:r>
      <w:r>
        <w:rPr>
          <w:rFonts w:hint="cs"/>
          <w:rtl/>
        </w:rPr>
        <w:t xml:space="preserve">ת הדרכים היא התוכנית שתופעל. </w:t>
      </w:r>
    </w:p>
    <w:p w14:paraId="1CA0DF71" w14:textId="77777777" w:rsidR="00000000" w:rsidRDefault="00AE271D">
      <w:pPr>
        <w:pStyle w:val="a0"/>
        <w:ind w:firstLine="0"/>
        <w:rPr>
          <w:rFonts w:hint="cs"/>
          <w:rtl/>
        </w:rPr>
      </w:pPr>
    </w:p>
    <w:p w14:paraId="62A8A3BA" w14:textId="77777777" w:rsidR="00000000" w:rsidRDefault="00AE271D">
      <w:pPr>
        <w:pStyle w:val="af0"/>
        <w:rPr>
          <w:rtl/>
        </w:rPr>
      </w:pPr>
      <w:r>
        <w:rPr>
          <w:rFonts w:hint="eastAsia"/>
          <w:rtl/>
        </w:rPr>
        <w:t>חיים</w:t>
      </w:r>
      <w:r>
        <w:rPr>
          <w:rtl/>
        </w:rPr>
        <w:t xml:space="preserve"> רמון (העבודה-מימד):</w:t>
      </w:r>
    </w:p>
    <w:p w14:paraId="7A9E00D1" w14:textId="77777777" w:rsidR="00000000" w:rsidRDefault="00AE271D">
      <w:pPr>
        <w:pStyle w:val="a0"/>
        <w:rPr>
          <w:rFonts w:hint="cs"/>
          <w:rtl/>
        </w:rPr>
      </w:pPr>
    </w:p>
    <w:p w14:paraId="1A92417F" w14:textId="77777777" w:rsidR="00000000" w:rsidRDefault="00AE271D">
      <w:pPr>
        <w:pStyle w:val="a0"/>
        <w:rPr>
          <w:rFonts w:hint="cs"/>
          <w:rtl/>
        </w:rPr>
      </w:pPr>
      <w:r>
        <w:rPr>
          <w:rFonts w:hint="cs"/>
          <w:rtl/>
        </w:rPr>
        <w:t xml:space="preserve">חבר הכנסת הנדל, מה אתה מצביע? </w:t>
      </w:r>
    </w:p>
    <w:p w14:paraId="77E76A71" w14:textId="77777777" w:rsidR="00000000" w:rsidRDefault="00AE271D">
      <w:pPr>
        <w:pStyle w:val="a0"/>
        <w:rPr>
          <w:rFonts w:hint="cs"/>
          <w:rtl/>
        </w:rPr>
      </w:pPr>
    </w:p>
    <w:p w14:paraId="03EB71EE" w14:textId="77777777" w:rsidR="00000000" w:rsidRDefault="00AE271D">
      <w:pPr>
        <w:pStyle w:val="-"/>
        <w:rPr>
          <w:rtl/>
        </w:rPr>
      </w:pPr>
      <w:bookmarkStart w:id="56" w:name="FS000000474T23_02_2004_17_34_44C"/>
      <w:bookmarkEnd w:id="56"/>
      <w:r>
        <w:rPr>
          <w:rtl/>
        </w:rPr>
        <w:t>השר גדעון עזרא:</w:t>
      </w:r>
    </w:p>
    <w:p w14:paraId="7A7E7B1E" w14:textId="77777777" w:rsidR="00000000" w:rsidRDefault="00AE271D">
      <w:pPr>
        <w:pStyle w:val="a0"/>
        <w:rPr>
          <w:rtl/>
        </w:rPr>
      </w:pPr>
    </w:p>
    <w:p w14:paraId="61462EEC" w14:textId="77777777" w:rsidR="00000000" w:rsidRDefault="00AE271D">
      <w:pPr>
        <w:pStyle w:val="a0"/>
        <w:ind w:firstLine="720"/>
        <w:rPr>
          <w:rFonts w:hint="cs"/>
          <w:rtl/>
        </w:rPr>
      </w:pPr>
      <w:r>
        <w:rPr>
          <w:rFonts w:hint="cs"/>
          <w:rtl/>
        </w:rPr>
        <w:t xml:space="preserve">אני מבקש לענות בראש ובראשונה על הטענות הכבדות שנשמעו פה כנגד ההשקעות בהתיישבות. חבר הכנסת וילן, אמרת דברים. הוא לא דיבר על הסכומים הנכונים, חבר הכנסת </w:t>
      </w:r>
      <w:r>
        <w:rPr>
          <w:rFonts w:hint="cs"/>
          <w:rtl/>
        </w:rPr>
        <w:t xml:space="preserve">רמון דיבר על הסכום המדויק - 52 מיליון, ולא 96 מיליון, כפי שחבר הכנסת וילן אמר. אני רוצה לומר, שמדובר באוכלוסייה שחלק גדול ממנה, לא כולה - משום שיש פה גם אפשרות לקבלת משכנתאות ברמת-הנגב ובאזורי עדיפות אחרים, א' וב', וזה לא רק התיישבות ביהודה ושומרון. </w:t>
      </w:r>
    </w:p>
    <w:p w14:paraId="5C830BD8" w14:textId="77777777" w:rsidR="00000000" w:rsidRDefault="00AE271D">
      <w:pPr>
        <w:pStyle w:val="a0"/>
        <w:ind w:firstLine="720"/>
        <w:rPr>
          <w:rFonts w:hint="cs"/>
          <w:rtl/>
        </w:rPr>
      </w:pPr>
    </w:p>
    <w:p w14:paraId="2A6A3DD4" w14:textId="77777777" w:rsidR="00000000" w:rsidRDefault="00AE271D">
      <w:pPr>
        <w:pStyle w:val="a0"/>
        <w:ind w:firstLine="720"/>
        <w:rPr>
          <w:rFonts w:hint="cs"/>
          <w:rtl/>
        </w:rPr>
      </w:pPr>
      <w:r>
        <w:rPr>
          <w:rFonts w:hint="cs"/>
          <w:rtl/>
        </w:rPr>
        <w:t xml:space="preserve">אלא </w:t>
      </w:r>
      <w:r>
        <w:rPr>
          <w:rFonts w:hint="cs"/>
          <w:rtl/>
        </w:rPr>
        <w:t xml:space="preserve">שההתיישבות ביהודה ושומרון מתאימה לדברים הנדרשים על-ידי משרד השיכון, ונדמה לי, חבר הכנסת רמון, שאוכלוסיית המתיישבים ביהודה ושומרון, שמחקו לה את כל ההעדפות שהיו </w:t>
      </w:r>
      <w:r>
        <w:rPr>
          <w:rtl/>
        </w:rPr>
        <w:t>–</w:t>
      </w:r>
      <w:r>
        <w:rPr>
          <w:rFonts w:hint="cs"/>
          <w:rtl/>
        </w:rPr>
        <w:t xml:space="preserve"> אין להם אף הורדה אחת, הנחות במס אין להם, ולו פרוטה אחת של מס, בניגוד ליישובים אחרים במדינת ישרא</w:t>
      </w:r>
      <w:r>
        <w:rPr>
          <w:rFonts w:hint="cs"/>
          <w:rtl/>
        </w:rPr>
        <w:t>ל.</w:t>
      </w:r>
    </w:p>
    <w:p w14:paraId="48D2B81F" w14:textId="77777777" w:rsidR="00000000" w:rsidRDefault="00AE271D">
      <w:pPr>
        <w:pStyle w:val="a0"/>
        <w:ind w:firstLine="0"/>
        <w:rPr>
          <w:rFonts w:hint="cs"/>
          <w:rtl/>
        </w:rPr>
      </w:pPr>
    </w:p>
    <w:p w14:paraId="56EE4963" w14:textId="77777777" w:rsidR="00000000" w:rsidRDefault="00AE271D">
      <w:pPr>
        <w:pStyle w:val="af0"/>
        <w:rPr>
          <w:rtl/>
        </w:rPr>
      </w:pPr>
      <w:r>
        <w:rPr>
          <w:rFonts w:hint="eastAsia"/>
          <w:rtl/>
        </w:rPr>
        <w:t>צבי</w:t>
      </w:r>
      <w:r>
        <w:rPr>
          <w:rtl/>
        </w:rPr>
        <w:t xml:space="preserve"> הנדל (האיחוד הלאומי - ישראל ביתנו):</w:t>
      </w:r>
    </w:p>
    <w:p w14:paraId="0E8249CA" w14:textId="77777777" w:rsidR="00000000" w:rsidRDefault="00AE271D">
      <w:pPr>
        <w:pStyle w:val="a0"/>
        <w:rPr>
          <w:rFonts w:hint="cs"/>
          <w:rtl/>
        </w:rPr>
      </w:pPr>
    </w:p>
    <w:p w14:paraId="3755704C" w14:textId="77777777" w:rsidR="00000000" w:rsidRDefault="00AE271D">
      <w:pPr>
        <w:pStyle w:val="a0"/>
        <w:rPr>
          <w:rFonts w:hint="cs"/>
          <w:rtl/>
        </w:rPr>
      </w:pPr>
      <w:r>
        <w:rPr>
          <w:rFonts w:hint="cs"/>
          <w:rtl/>
        </w:rPr>
        <w:t>מה אתה מתגאה?</w:t>
      </w:r>
    </w:p>
    <w:p w14:paraId="63C1EA00" w14:textId="77777777" w:rsidR="00000000" w:rsidRDefault="00AE271D">
      <w:pPr>
        <w:pStyle w:val="a0"/>
        <w:rPr>
          <w:rFonts w:hint="cs"/>
          <w:rtl/>
        </w:rPr>
      </w:pPr>
    </w:p>
    <w:p w14:paraId="213AEC66" w14:textId="77777777" w:rsidR="00000000" w:rsidRDefault="00AE271D">
      <w:pPr>
        <w:pStyle w:val="-"/>
        <w:rPr>
          <w:rtl/>
        </w:rPr>
      </w:pPr>
      <w:bookmarkStart w:id="57" w:name="FS000000474T23_02_2004_16_55_58"/>
      <w:bookmarkStart w:id="58" w:name="FS000000474T23_02_2004_16_56_02C"/>
      <w:bookmarkEnd w:id="57"/>
      <w:bookmarkEnd w:id="58"/>
      <w:r>
        <w:rPr>
          <w:rtl/>
        </w:rPr>
        <w:t>השר גדעון עזרא:</w:t>
      </w:r>
    </w:p>
    <w:p w14:paraId="6C8BDC32" w14:textId="77777777" w:rsidR="00000000" w:rsidRDefault="00AE271D">
      <w:pPr>
        <w:pStyle w:val="a0"/>
        <w:rPr>
          <w:rtl/>
        </w:rPr>
      </w:pPr>
    </w:p>
    <w:p w14:paraId="4C8B4D85" w14:textId="77777777" w:rsidR="00000000" w:rsidRDefault="00AE271D">
      <w:pPr>
        <w:pStyle w:val="a0"/>
        <w:rPr>
          <w:rFonts w:hint="cs"/>
          <w:rtl/>
        </w:rPr>
      </w:pPr>
      <w:r>
        <w:rPr>
          <w:rFonts w:hint="cs"/>
          <w:rtl/>
        </w:rPr>
        <w:t xml:space="preserve">אוכלוסייה שהקריבה ומקריבה כל יום, וכאשר האוכלוסייה הזאת ביהודה ובשומרון </w:t>
      </w:r>
      <w:r>
        <w:rPr>
          <w:rtl/>
        </w:rPr>
        <w:t>–</w:t>
      </w:r>
      <w:r>
        <w:rPr>
          <w:rFonts w:hint="cs"/>
          <w:rtl/>
        </w:rPr>
        <w:t xml:space="preserve"> ואין לנו שום כוונה לעזוב את יהודה ושומרון בזמן הקרוב - - -</w:t>
      </w:r>
    </w:p>
    <w:p w14:paraId="1729BBC3" w14:textId="77777777" w:rsidR="00000000" w:rsidRDefault="00AE271D">
      <w:pPr>
        <w:pStyle w:val="a0"/>
        <w:rPr>
          <w:rFonts w:hint="cs"/>
          <w:rtl/>
        </w:rPr>
      </w:pPr>
    </w:p>
    <w:p w14:paraId="3714F684" w14:textId="77777777" w:rsidR="00000000" w:rsidRDefault="00AE271D">
      <w:pPr>
        <w:pStyle w:val="af0"/>
        <w:rPr>
          <w:rtl/>
        </w:rPr>
      </w:pPr>
      <w:r>
        <w:rPr>
          <w:rFonts w:hint="eastAsia"/>
          <w:rtl/>
        </w:rPr>
        <w:t>חיים</w:t>
      </w:r>
      <w:r>
        <w:rPr>
          <w:rtl/>
        </w:rPr>
        <w:t xml:space="preserve"> רמון (העבודה-מימד):</w:t>
      </w:r>
    </w:p>
    <w:p w14:paraId="3A41F527" w14:textId="77777777" w:rsidR="00000000" w:rsidRDefault="00AE271D">
      <w:pPr>
        <w:pStyle w:val="a0"/>
        <w:rPr>
          <w:rFonts w:hint="cs"/>
          <w:rtl/>
        </w:rPr>
      </w:pPr>
    </w:p>
    <w:p w14:paraId="0F66B2C9" w14:textId="77777777" w:rsidR="00000000" w:rsidRDefault="00AE271D">
      <w:pPr>
        <w:pStyle w:val="a0"/>
        <w:rPr>
          <w:rFonts w:hint="cs"/>
          <w:rtl/>
        </w:rPr>
      </w:pPr>
      <w:r>
        <w:rPr>
          <w:rFonts w:hint="cs"/>
          <w:rtl/>
        </w:rPr>
        <w:t>התושבים בירושלים שי</w:t>
      </w:r>
      <w:r>
        <w:rPr>
          <w:rFonts w:hint="cs"/>
          <w:rtl/>
        </w:rPr>
        <w:t xml:space="preserve">למו מחיר יקר יותר, ואף אחד בירושלים לא מבקש הטבות. אתה בתור ירושלמי צריך להגן על ירושלים. </w:t>
      </w:r>
    </w:p>
    <w:p w14:paraId="71E585C9" w14:textId="77777777" w:rsidR="00000000" w:rsidRDefault="00AE271D">
      <w:pPr>
        <w:pStyle w:val="a0"/>
        <w:rPr>
          <w:rFonts w:hint="cs"/>
          <w:rtl/>
        </w:rPr>
      </w:pPr>
    </w:p>
    <w:p w14:paraId="0D4A55C7" w14:textId="77777777" w:rsidR="00000000" w:rsidRDefault="00AE271D">
      <w:pPr>
        <w:pStyle w:val="af1"/>
        <w:rPr>
          <w:rtl/>
        </w:rPr>
      </w:pPr>
      <w:r>
        <w:rPr>
          <w:rtl/>
        </w:rPr>
        <w:t>היו"ר ראובן ריבלין:</w:t>
      </w:r>
    </w:p>
    <w:p w14:paraId="77C95A2D" w14:textId="77777777" w:rsidR="00000000" w:rsidRDefault="00AE271D">
      <w:pPr>
        <w:pStyle w:val="a0"/>
        <w:rPr>
          <w:rtl/>
        </w:rPr>
      </w:pPr>
    </w:p>
    <w:p w14:paraId="02957AF8" w14:textId="77777777" w:rsidR="00000000" w:rsidRDefault="00AE271D">
      <w:pPr>
        <w:pStyle w:val="a0"/>
        <w:rPr>
          <w:rFonts w:hint="cs"/>
          <w:rtl/>
        </w:rPr>
      </w:pPr>
      <w:r>
        <w:rPr>
          <w:rFonts w:hint="cs"/>
          <w:rtl/>
        </w:rPr>
        <w:t xml:space="preserve">כולנו מגינים על ירושלים. </w:t>
      </w:r>
    </w:p>
    <w:p w14:paraId="3B9B3112" w14:textId="77777777" w:rsidR="00000000" w:rsidRDefault="00AE271D">
      <w:pPr>
        <w:pStyle w:val="a0"/>
        <w:rPr>
          <w:rFonts w:hint="cs"/>
          <w:rtl/>
        </w:rPr>
      </w:pPr>
    </w:p>
    <w:p w14:paraId="4BB64320" w14:textId="77777777" w:rsidR="00000000" w:rsidRDefault="00AE271D">
      <w:pPr>
        <w:pStyle w:val="-"/>
        <w:rPr>
          <w:rtl/>
        </w:rPr>
      </w:pPr>
      <w:bookmarkStart w:id="59" w:name="FS000000474T23_02_2004_16_58_13C"/>
      <w:bookmarkEnd w:id="59"/>
      <w:r>
        <w:rPr>
          <w:rtl/>
        </w:rPr>
        <w:t>השר גדעון עזרא:</w:t>
      </w:r>
    </w:p>
    <w:p w14:paraId="2A3A0D53" w14:textId="77777777" w:rsidR="00000000" w:rsidRDefault="00AE271D">
      <w:pPr>
        <w:pStyle w:val="a0"/>
        <w:rPr>
          <w:rtl/>
        </w:rPr>
      </w:pPr>
    </w:p>
    <w:p w14:paraId="101DF5CF" w14:textId="77777777" w:rsidR="00000000" w:rsidRDefault="00AE271D">
      <w:pPr>
        <w:pStyle w:val="a0"/>
        <w:rPr>
          <w:rFonts w:hint="cs"/>
          <w:rtl/>
        </w:rPr>
      </w:pPr>
      <w:r>
        <w:rPr>
          <w:rFonts w:hint="cs"/>
          <w:rtl/>
        </w:rPr>
        <w:t>העם הזה מצדיע למתיישבים ביהודה, בשומרון ובחבל-עזה. נדמה לי שהממשלה לא הפסיקה את התשלומים, לא לקיבוצ</w:t>
      </w:r>
      <w:r>
        <w:rPr>
          <w:rFonts w:hint="cs"/>
          <w:rtl/>
        </w:rPr>
        <w:t xml:space="preserve">ים ולא למושבים, אחרת בכלל היתה פה צעקה נוראה. אני חושב שמדינת ישראל שמה היטב את לבה לכך שלא תהיינה הוצאות מיותרות. </w:t>
      </w:r>
    </w:p>
    <w:p w14:paraId="686BB2B4" w14:textId="77777777" w:rsidR="00000000" w:rsidRDefault="00AE271D">
      <w:pPr>
        <w:pStyle w:val="a0"/>
        <w:rPr>
          <w:rFonts w:hint="cs"/>
          <w:rtl/>
        </w:rPr>
      </w:pPr>
    </w:p>
    <w:p w14:paraId="06B39F8D" w14:textId="77777777" w:rsidR="00000000" w:rsidRDefault="00AE271D">
      <w:pPr>
        <w:pStyle w:val="a0"/>
        <w:rPr>
          <w:rFonts w:hint="cs"/>
          <w:rtl/>
        </w:rPr>
      </w:pPr>
      <w:r>
        <w:rPr>
          <w:rFonts w:hint="cs"/>
          <w:rtl/>
        </w:rPr>
        <w:t>אני שומע את הסרקאזם, ואת האמירות לממשלה, תרדי כבר, ואת הסקרים וכיוצא בזה. אני מציע לכל תופרי החליפות שימתינו בסבלנות לסקר הגדול של יום הבחי</w:t>
      </w:r>
      <w:r>
        <w:rPr>
          <w:rFonts w:hint="cs"/>
          <w:rtl/>
        </w:rPr>
        <w:t>רות, שבו העם יחליט כפי שהוא רוצה.</w:t>
      </w:r>
    </w:p>
    <w:p w14:paraId="33FC96E0" w14:textId="77777777" w:rsidR="00000000" w:rsidRDefault="00AE271D">
      <w:pPr>
        <w:pStyle w:val="a0"/>
        <w:rPr>
          <w:rFonts w:hint="cs"/>
          <w:rtl/>
        </w:rPr>
      </w:pPr>
    </w:p>
    <w:p w14:paraId="7C34E11E" w14:textId="77777777" w:rsidR="00000000" w:rsidRDefault="00AE271D">
      <w:pPr>
        <w:pStyle w:val="a0"/>
        <w:rPr>
          <w:rFonts w:hint="cs"/>
          <w:rtl/>
        </w:rPr>
      </w:pPr>
      <w:r>
        <w:rPr>
          <w:rFonts w:hint="cs"/>
          <w:rtl/>
        </w:rPr>
        <w:t>אדוני היושב-ראש, אני מציע לדחות את הצעות האי-אמון. תודה.</w:t>
      </w:r>
    </w:p>
    <w:p w14:paraId="13AD429F" w14:textId="77777777" w:rsidR="00000000" w:rsidRDefault="00AE271D">
      <w:pPr>
        <w:pStyle w:val="af1"/>
        <w:rPr>
          <w:rtl/>
        </w:rPr>
      </w:pPr>
    </w:p>
    <w:p w14:paraId="78E19803" w14:textId="77777777" w:rsidR="00000000" w:rsidRDefault="00AE271D">
      <w:pPr>
        <w:pStyle w:val="af1"/>
        <w:rPr>
          <w:rtl/>
        </w:rPr>
      </w:pPr>
      <w:r>
        <w:rPr>
          <w:rtl/>
        </w:rPr>
        <w:t>היו"ר ראובן ריבלין:</w:t>
      </w:r>
    </w:p>
    <w:p w14:paraId="0191AB85" w14:textId="77777777" w:rsidR="00000000" w:rsidRDefault="00AE271D">
      <w:pPr>
        <w:pStyle w:val="a0"/>
        <w:rPr>
          <w:rtl/>
        </w:rPr>
      </w:pPr>
    </w:p>
    <w:p w14:paraId="4C6DCDAE" w14:textId="77777777" w:rsidR="00000000" w:rsidRDefault="00AE271D">
      <w:pPr>
        <w:pStyle w:val="a0"/>
        <w:rPr>
          <w:rFonts w:hint="cs"/>
          <w:rtl/>
        </w:rPr>
      </w:pPr>
      <w:r>
        <w:rPr>
          <w:rFonts w:hint="cs"/>
          <w:rtl/>
        </w:rPr>
        <w:t>תודה רבה. חבר הכנסת דהאמשה, עלי להתנצל לפני אדוני. השר בני אלון אינו נוכח במליאה. אדוני יכול לבחור אחת משתיים: לעלות ולהרצות את בקשתו לאי-אמון</w:t>
      </w:r>
      <w:r>
        <w:rPr>
          <w:rFonts w:hint="cs"/>
          <w:rtl/>
        </w:rPr>
        <w:t xml:space="preserve">, או לדחות זאת לשבוע הבא. </w:t>
      </w:r>
    </w:p>
    <w:p w14:paraId="2B78672D" w14:textId="77777777" w:rsidR="00000000" w:rsidRDefault="00AE271D">
      <w:pPr>
        <w:pStyle w:val="a0"/>
        <w:rPr>
          <w:rFonts w:hint="cs"/>
          <w:rtl/>
        </w:rPr>
      </w:pPr>
    </w:p>
    <w:p w14:paraId="451AFBEB" w14:textId="77777777" w:rsidR="00000000" w:rsidRDefault="00AE271D">
      <w:pPr>
        <w:pStyle w:val="-"/>
        <w:rPr>
          <w:rtl/>
        </w:rPr>
      </w:pPr>
      <w:bookmarkStart w:id="60" w:name="FS000000550T23_02_2004_17_01_22"/>
      <w:bookmarkStart w:id="61" w:name="FS000000550T23_02_2004_17_01_30C"/>
      <w:bookmarkEnd w:id="60"/>
      <w:bookmarkEnd w:id="61"/>
      <w:r>
        <w:rPr>
          <w:rtl/>
        </w:rPr>
        <w:t>עבד-אלמאלכ דהאמשה (רע"ם):</w:t>
      </w:r>
    </w:p>
    <w:p w14:paraId="373F46A8" w14:textId="77777777" w:rsidR="00000000" w:rsidRDefault="00AE271D">
      <w:pPr>
        <w:pStyle w:val="a0"/>
        <w:rPr>
          <w:rtl/>
        </w:rPr>
      </w:pPr>
    </w:p>
    <w:p w14:paraId="11865E2C" w14:textId="77777777" w:rsidR="00000000" w:rsidRDefault="00AE271D">
      <w:pPr>
        <w:pStyle w:val="a0"/>
        <w:rPr>
          <w:rFonts w:hint="cs"/>
          <w:rtl/>
        </w:rPr>
      </w:pPr>
      <w:r>
        <w:rPr>
          <w:rFonts w:hint="cs"/>
          <w:rtl/>
        </w:rPr>
        <w:t xml:space="preserve">אני מבקש לדבר עכשיו. </w:t>
      </w:r>
    </w:p>
    <w:p w14:paraId="6AD767DE" w14:textId="77777777" w:rsidR="00000000" w:rsidRDefault="00AE271D">
      <w:pPr>
        <w:pStyle w:val="a0"/>
        <w:rPr>
          <w:rFonts w:hint="cs"/>
          <w:rtl/>
        </w:rPr>
      </w:pPr>
    </w:p>
    <w:p w14:paraId="64B89E17" w14:textId="77777777" w:rsidR="00000000" w:rsidRDefault="00AE271D">
      <w:pPr>
        <w:pStyle w:val="af1"/>
        <w:rPr>
          <w:rtl/>
        </w:rPr>
      </w:pPr>
      <w:r>
        <w:rPr>
          <w:rtl/>
        </w:rPr>
        <w:t>היו"ר ראובן ריבלין:</w:t>
      </w:r>
    </w:p>
    <w:p w14:paraId="1995CEAB" w14:textId="77777777" w:rsidR="00000000" w:rsidRDefault="00AE271D">
      <w:pPr>
        <w:pStyle w:val="a0"/>
        <w:rPr>
          <w:rtl/>
        </w:rPr>
      </w:pPr>
    </w:p>
    <w:p w14:paraId="232648B2" w14:textId="77777777" w:rsidR="00000000" w:rsidRDefault="00AE271D">
      <w:pPr>
        <w:pStyle w:val="a0"/>
        <w:rPr>
          <w:rFonts w:hint="cs"/>
          <w:rtl/>
        </w:rPr>
      </w:pPr>
      <w:r>
        <w:rPr>
          <w:rFonts w:hint="cs"/>
          <w:rtl/>
        </w:rPr>
        <w:t>בבקשה. האם אדוני רוצה לדבר שמונה דקות?</w:t>
      </w:r>
    </w:p>
    <w:p w14:paraId="0EBF8E96" w14:textId="77777777" w:rsidR="00000000" w:rsidRDefault="00AE271D">
      <w:pPr>
        <w:pStyle w:val="a0"/>
        <w:rPr>
          <w:rFonts w:hint="cs"/>
          <w:rtl/>
        </w:rPr>
      </w:pPr>
    </w:p>
    <w:p w14:paraId="65CDD3A0" w14:textId="77777777" w:rsidR="00000000" w:rsidRDefault="00AE271D">
      <w:pPr>
        <w:pStyle w:val="-"/>
        <w:rPr>
          <w:rtl/>
        </w:rPr>
      </w:pPr>
      <w:bookmarkStart w:id="62" w:name="FS000000550T23_02_2004_17_02_59C"/>
      <w:bookmarkEnd w:id="62"/>
      <w:r>
        <w:rPr>
          <w:rtl/>
        </w:rPr>
        <w:t>עבד-אלמאלכ דהאמשה (רע"ם):</w:t>
      </w:r>
    </w:p>
    <w:p w14:paraId="243C97BD" w14:textId="77777777" w:rsidR="00000000" w:rsidRDefault="00AE271D">
      <w:pPr>
        <w:pStyle w:val="a0"/>
        <w:rPr>
          <w:rtl/>
        </w:rPr>
      </w:pPr>
    </w:p>
    <w:p w14:paraId="4395F5BE" w14:textId="77777777" w:rsidR="00000000" w:rsidRDefault="00AE271D">
      <w:pPr>
        <w:pStyle w:val="a0"/>
        <w:rPr>
          <w:rFonts w:hint="cs"/>
          <w:rtl/>
        </w:rPr>
      </w:pPr>
      <w:r>
        <w:rPr>
          <w:rFonts w:hint="cs"/>
          <w:rtl/>
        </w:rPr>
        <w:t xml:space="preserve">מספיקות לי חמש דקות. </w:t>
      </w:r>
    </w:p>
    <w:p w14:paraId="6B0149D2" w14:textId="77777777" w:rsidR="00000000" w:rsidRDefault="00AE271D">
      <w:pPr>
        <w:pStyle w:val="a0"/>
        <w:rPr>
          <w:rFonts w:hint="cs"/>
          <w:rtl/>
        </w:rPr>
      </w:pPr>
    </w:p>
    <w:p w14:paraId="2B79E84A" w14:textId="77777777" w:rsidR="00000000" w:rsidRDefault="00AE271D">
      <w:pPr>
        <w:pStyle w:val="af1"/>
        <w:rPr>
          <w:rtl/>
        </w:rPr>
      </w:pPr>
      <w:r>
        <w:rPr>
          <w:rtl/>
        </w:rPr>
        <w:t>היו"ר ראובן ריבלין:</w:t>
      </w:r>
    </w:p>
    <w:p w14:paraId="7ED1210A" w14:textId="77777777" w:rsidR="00000000" w:rsidRDefault="00AE271D">
      <w:pPr>
        <w:pStyle w:val="a0"/>
        <w:rPr>
          <w:rtl/>
        </w:rPr>
      </w:pPr>
    </w:p>
    <w:p w14:paraId="37ED8BBF" w14:textId="77777777" w:rsidR="00000000" w:rsidRDefault="00AE271D">
      <w:pPr>
        <w:pStyle w:val="a0"/>
        <w:rPr>
          <w:rFonts w:hint="cs"/>
          <w:rtl/>
        </w:rPr>
      </w:pPr>
      <w:r>
        <w:rPr>
          <w:rFonts w:hint="cs"/>
          <w:rtl/>
        </w:rPr>
        <w:t xml:space="preserve">אומרים לי שהשר בדרך. </w:t>
      </w:r>
    </w:p>
    <w:p w14:paraId="2F16F5D4" w14:textId="77777777" w:rsidR="00000000" w:rsidRDefault="00AE271D">
      <w:pPr>
        <w:pStyle w:val="a0"/>
        <w:rPr>
          <w:rFonts w:hint="cs"/>
          <w:rtl/>
        </w:rPr>
      </w:pPr>
    </w:p>
    <w:p w14:paraId="1EE19EE2" w14:textId="77777777" w:rsidR="00000000" w:rsidRDefault="00AE271D">
      <w:pPr>
        <w:pStyle w:val="af0"/>
        <w:rPr>
          <w:rtl/>
        </w:rPr>
      </w:pPr>
      <w:r>
        <w:rPr>
          <w:rFonts w:hint="eastAsia"/>
          <w:rtl/>
        </w:rPr>
        <w:t>עסאם</w:t>
      </w:r>
      <w:r>
        <w:rPr>
          <w:rtl/>
        </w:rPr>
        <w:t xml:space="preserve"> מח'ול (חד"ש-תע"ל):</w:t>
      </w:r>
    </w:p>
    <w:p w14:paraId="509907E9" w14:textId="77777777" w:rsidR="00000000" w:rsidRDefault="00AE271D">
      <w:pPr>
        <w:pStyle w:val="a0"/>
        <w:rPr>
          <w:rFonts w:hint="cs"/>
          <w:rtl/>
        </w:rPr>
      </w:pPr>
    </w:p>
    <w:p w14:paraId="19D15E3F" w14:textId="77777777" w:rsidR="00000000" w:rsidRDefault="00AE271D">
      <w:pPr>
        <w:pStyle w:val="a0"/>
        <w:rPr>
          <w:rFonts w:hint="cs"/>
          <w:rtl/>
        </w:rPr>
      </w:pPr>
      <w:r>
        <w:rPr>
          <w:rFonts w:hint="cs"/>
          <w:rtl/>
        </w:rPr>
        <w:t xml:space="preserve">השר עזרא הוא טוב להסתה בנושאים האלה. הוא הכי מומחה. </w:t>
      </w:r>
    </w:p>
    <w:p w14:paraId="1019603F" w14:textId="77777777" w:rsidR="00000000" w:rsidRDefault="00AE271D">
      <w:pPr>
        <w:pStyle w:val="a0"/>
        <w:rPr>
          <w:rFonts w:hint="cs"/>
          <w:rtl/>
        </w:rPr>
      </w:pPr>
    </w:p>
    <w:p w14:paraId="388DFDB2" w14:textId="77777777" w:rsidR="00000000" w:rsidRDefault="00AE271D">
      <w:pPr>
        <w:pStyle w:val="af0"/>
        <w:rPr>
          <w:rtl/>
        </w:rPr>
      </w:pPr>
      <w:r>
        <w:rPr>
          <w:rFonts w:hint="eastAsia"/>
          <w:rtl/>
        </w:rPr>
        <w:t>השר</w:t>
      </w:r>
      <w:r>
        <w:rPr>
          <w:rtl/>
        </w:rPr>
        <w:t xml:space="preserve"> גדעון עזרא:</w:t>
      </w:r>
    </w:p>
    <w:p w14:paraId="3A4A60F8" w14:textId="77777777" w:rsidR="00000000" w:rsidRDefault="00AE271D">
      <w:pPr>
        <w:pStyle w:val="a0"/>
        <w:rPr>
          <w:rFonts w:hint="cs"/>
          <w:rtl/>
        </w:rPr>
      </w:pPr>
    </w:p>
    <w:p w14:paraId="5276D2A0" w14:textId="77777777" w:rsidR="00000000" w:rsidRDefault="00AE271D">
      <w:pPr>
        <w:pStyle w:val="a0"/>
        <w:rPr>
          <w:rFonts w:hint="cs"/>
          <w:rtl/>
        </w:rPr>
      </w:pPr>
      <w:r>
        <w:rPr>
          <w:rFonts w:hint="cs"/>
          <w:rtl/>
        </w:rPr>
        <w:t>אתה לא שומע מה הוא אומר.</w:t>
      </w:r>
    </w:p>
    <w:p w14:paraId="337B175F" w14:textId="77777777" w:rsidR="00000000" w:rsidRDefault="00AE271D">
      <w:pPr>
        <w:pStyle w:val="a0"/>
        <w:rPr>
          <w:rFonts w:hint="cs"/>
          <w:rtl/>
        </w:rPr>
      </w:pPr>
    </w:p>
    <w:p w14:paraId="143C69C9" w14:textId="77777777" w:rsidR="00000000" w:rsidRDefault="00AE271D">
      <w:pPr>
        <w:pStyle w:val="af1"/>
        <w:rPr>
          <w:rtl/>
        </w:rPr>
      </w:pPr>
      <w:r>
        <w:rPr>
          <w:rtl/>
        </w:rPr>
        <w:t>היו"ר ראובן ריבלין:</w:t>
      </w:r>
    </w:p>
    <w:p w14:paraId="6CB3086D" w14:textId="77777777" w:rsidR="00000000" w:rsidRDefault="00AE271D">
      <w:pPr>
        <w:pStyle w:val="a0"/>
        <w:rPr>
          <w:rtl/>
        </w:rPr>
      </w:pPr>
    </w:p>
    <w:p w14:paraId="2B573795" w14:textId="77777777" w:rsidR="00000000" w:rsidRDefault="00AE271D">
      <w:pPr>
        <w:pStyle w:val="a0"/>
        <w:rPr>
          <w:rFonts w:hint="cs"/>
          <w:rtl/>
        </w:rPr>
      </w:pPr>
      <w:r>
        <w:rPr>
          <w:rFonts w:hint="cs"/>
          <w:rtl/>
        </w:rPr>
        <w:t xml:space="preserve">אני לא שומע. אני חייב להמשיך את הדיון </w:t>
      </w:r>
      <w:r>
        <w:rPr>
          <w:rFonts w:hint="eastAsia"/>
          <w:rtl/>
        </w:rPr>
        <w:t>–</w:t>
      </w:r>
      <w:r>
        <w:rPr>
          <w:rFonts w:hint="cs"/>
          <w:rtl/>
        </w:rPr>
        <w:t xml:space="preserve"> הגיעו כבר אורחים לישיבה החשובה. </w:t>
      </w:r>
    </w:p>
    <w:p w14:paraId="4BFC1DE1" w14:textId="77777777" w:rsidR="00000000" w:rsidRDefault="00AE271D">
      <w:pPr>
        <w:pStyle w:val="a0"/>
        <w:rPr>
          <w:rFonts w:hint="cs"/>
          <w:rtl/>
        </w:rPr>
      </w:pPr>
    </w:p>
    <w:p w14:paraId="221316E8" w14:textId="77777777" w:rsidR="00000000" w:rsidRDefault="00AE271D">
      <w:pPr>
        <w:pStyle w:val="af0"/>
        <w:rPr>
          <w:rtl/>
        </w:rPr>
      </w:pPr>
      <w:r>
        <w:rPr>
          <w:rFonts w:hint="eastAsia"/>
          <w:rtl/>
        </w:rPr>
        <w:t>השר</w:t>
      </w:r>
      <w:r>
        <w:rPr>
          <w:rtl/>
        </w:rPr>
        <w:t xml:space="preserve"> גדעון עזרא:</w:t>
      </w:r>
    </w:p>
    <w:p w14:paraId="516297C6" w14:textId="77777777" w:rsidR="00000000" w:rsidRDefault="00AE271D">
      <w:pPr>
        <w:pStyle w:val="a0"/>
        <w:rPr>
          <w:rFonts w:hint="cs"/>
          <w:rtl/>
        </w:rPr>
      </w:pPr>
    </w:p>
    <w:p w14:paraId="4E656A6F" w14:textId="77777777" w:rsidR="00000000" w:rsidRDefault="00AE271D">
      <w:pPr>
        <w:pStyle w:val="a0"/>
        <w:rPr>
          <w:rFonts w:hint="cs"/>
          <w:rtl/>
        </w:rPr>
      </w:pPr>
      <w:r>
        <w:rPr>
          <w:rFonts w:hint="cs"/>
          <w:rtl/>
        </w:rPr>
        <w:t xml:space="preserve">טוב שאתה לא שומע מה החברים האלה אומרים. </w:t>
      </w:r>
    </w:p>
    <w:p w14:paraId="23B1068F" w14:textId="77777777" w:rsidR="00000000" w:rsidRDefault="00AE271D">
      <w:pPr>
        <w:pStyle w:val="a0"/>
        <w:rPr>
          <w:rFonts w:hint="cs"/>
          <w:rtl/>
        </w:rPr>
      </w:pPr>
    </w:p>
    <w:p w14:paraId="59555472" w14:textId="77777777" w:rsidR="00000000" w:rsidRDefault="00AE271D">
      <w:pPr>
        <w:pStyle w:val="-"/>
        <w:rPr>
          <w:rtl/>
        </w:rPr>
      </w:pPr>
      <w:bookmarkStart w:id="63" w:name="FS000000550T23_02_2004_16_41_34"/>
      <w:bookmarkStart w:id="64" w:name="FS000000550T23_02_2004_17_05_24C"/>
      <w:bookmarkEnd w:id="63"/>
      <w:bookmarkEnd w:id="64"/>
      <w:r>
        <w:rPr>
          <w:rtl/>
        </w:rPr>
        <w:t>עבד</w:t>
      </w:r>
      <w:r>
        <w:rPr>
          <w:rtl/>
        </w:rPr>
        <w:t>-אלמאלכ דהאמשה (רע"ם):</w:t>
      </w:r>
    </w:p>
    <w:p w14:paraId="3995719B" w14:textId="77777777" w:rsidR="00000000" w:rsidRDefault="00AE271D">
      <w:pPr>
        <w:pStyle w:val="a0"/>
        <w:rPr>
          <w:rtl/>
        </w:rPr>
      </w:pPr>
    </w:p>
    <w:p w14:paraId="35341922" w14:textId="77777777" w:rsidR="00000000" w:rsidRDefault="00AE271D">
      <w:pPr>
        <w:pStyle w:val="a0"/>
        <w:rPr>
          <w:rFonts w:hint="cs"/>
          <w:rtl/>
        </w:rPr>
      </w:pPr>
      <w:r>
        <w:rPr>
          <w:rFonts w:hint="cs"/>
          <w:rtl/>
        </w:rPr>
        <w:t>כבוד היושב-ראש, מכובדי השר, חברי חברי הכנסת, אומנם היו גם בזמנים עברו שיאים של התבטאויות גזעניות, והיו גם שיאים של הטפות נגד עם שלם ונגד חלק מאזרחי המדינה, אבל בחודשים האחרונים, בשבועות האחרונים, אנחנו עדים להרקעת שחקים שלא היה לה ת</w:t>
      </w:r>
      <w:r>
        <w:rPr>
          <w:rFonts w:hint="cs"/>
          <w:rtl/>
        </w:rPr>
        <w:t xml:space="preserve">קדים. עוד לא היה מצב, אדוני היושב-ראש, ששר שיושב בממשלה יטיף וידרוש דרישות שהן מנוגדות לא רק לחוק של המדינה, אלא גם להלכה העברית היהודית. </w:t>
      </w:r>
    </w:p>
    <w:p w14:paraId="2AB4EE51" w14:textId="77777777" w:rsidR="00000000" w:rsidRDefault="00AE271D">
      <w:pPr>
        <w:pStyle w:val="a0"/>
        <w:rPr>
          <w:rFonts w:hint="cs"/>
          <w:rtl/>
        </w:rPr>
      </w:pPr>
    </w:p>
    <w:p w14:paraId="7A275F68" w14:textId="77777777" w:rsidR="00000000" w:rsidRDefault="00AE271D">
      <w:pPr>
        <w:pStyle w:val="a0"/>
        <w:rPr>
          <w:rFonts w:hint="cs"/>
          <w:rtl/>
        </w:rPr>
      </w:pPr>
      <w:r>
        <w:rPr>
          <w:rFonts w:hint="cs"/>
          <w:rtl/>
        </w:rPr>
        <w:t xml:space="preserve">השר אלון, כפי שצוטט ב"מעריב" ב-8 בפברואר שנה זו, אמר למיסיונרים נוצרים בכנס, כשר התיירות </w:t>
      </w:r>
      <w:r>
        <w:rPr>
          <w:rFonts w:hint="eastAsia"/>
          <w:rtl/>
        </w:rPr>
        <w:t>–</w:t>
      </w:r>
      <w:r>
        <w:rPr>
          <w:rFonts w:hint="cs"/>
          <w:rtl/>
        </w:rPr>
        <w:t xml:space="preserve"> תראו איזו תיירות ואיך שר </w:t>
      </w:r>
      <w:r>
        <w:rPr>
          <w:rFonts w:hint="cs"/>
          <w:rtl/>
        </w:rPr>
        <w:t xml:space="preserve">התיירות מפתח וממלא את תפקידו: במקום לעודד את התיירות או לחפש דרכים איך להחיות אותה, הוא פשוט עוסק בדברים אחרים </w:t>
      </w:r>
      <w:r>
        <w:rPr>
          <w:rFonts w:hint="eastAsia"/>
          <w:rtl/>
        </w:rPr>
        <w:t>–</w:t>
      </w:r>
      <w:r>
        <w:rPr>
          <w:rFonts w:hint="cs"/>
          <w:rtl/>
        </w:rPr>
        <w:t xml:space="preserve"> בניגוד לחוק ובניגוד להלכה, הוא אמר: לכו ממסגד למסגד ותביאו למוסלמים את האור. </w:t>
      </w:r>
    </w:p>
    <w:p w14:paraId="53840BA5" w14:textId="77777777" w:rsidR="00000000" w:rsidRDefault="00AE271D">
      <w:pPr>
        <w:pStyle w:val="a0"/>
        <w:rPr>
          <w:rFonts w:hint="cs"/>
          <w:rtl/>
        </w:rPr>
      </w:pPr>
    </w:p>
    <w:p w14:paraId="0BBFA451" w14:textId="77777777" w:rsidR="00000000" w:rsidRDefault="00AE271D">
      <w:pPr>
        <w:pStyle w:val="a0"/>
        <w:rPr>
          <w:rFonts w:hint="cs"/>
          <w:rtl/>
        </w:rPr>
      </w:pPr>
      <w:r>
        <w:rPr>
          <w:rFonts w:hint="cs"/>
          <w:rtl/>
        </w:rPr>
        <w:t>תודה רבה, אדוני השר. המוסלמים הביאו את האור לעולם כולו. עוד לפני</w:t>
      </w:r>
      <w:r>
        <w:rPr>
          <w:rFonts w:hint="cs"/>
          <w:rtl/>
        </w:rPr>
        <w:t xml:space="preserve"> שנולדת ולמדת וידעת הם לימדו את האנושות איך לכבד את האדם באשר הוא אדם, גם אם הוא עובד האל וגם אם הוא פגאני וכופר באל. דת האסלאם מכבדת את האדם באשר הוא, ומכבדת את זכותו להיות אפילו כופר </w:t>
      </w:r>
      <w:r>
        <w:rPr>
          <w:rFonts w:hint="eastAsia"/>
          <w:rtl/>
        </w:rPr>
        <w:t>–</w:t>
      </w:r>
      <w:r>
        <w:rPr>
          <w:rFonts w:hint="cs"/>
          <w:rtl/>
        </w:rPr>
        <w:t xml:space="preserve"> לא להאמין באלוהים, ושומרת על זכותו לחיות בכבוד. הדת הזאת ומאמיניה זקו</w:t>
      </w:r>
      <w:r>
        <w:rPr>
          <w:rFonts w:hint="cs"/>
          <w:rtl/>
        </w:rPr>
        <w:t xml:space="preserve">קים לאור של השר בני אלון, או לאור של המטיפים הנוצרים או של המיסיונרים? איזה מין עוול זה? </w:t>
      </w:r>
    </w:p>
    <w:p w14:paraId="520F7611" w14:textId="77777777" w:rsidR="00000000" w:rsidRDefault="00AE271D">
      <w:pPr>
        <w:pStyle w:val="a0"/>
        <w:rPr>
          <w:rFonts w:hint="cs"/>
          <w:rtl/>
        </w:rPr>
      </w:pPr>
    </w:p>
    <w:p w14:paraId="36313E52" w14:textId="77777777" w:rsidR="00000000" w:rsidRDefault="00AE271D">
      <w:pPr>
        <w:pStyle w:val="a0"/>
        <w:rPr>
          <w:rFonts w:hint="cs"/>
          <w:rtl/>
        </w:rPr>
      </w:pPr>
      <w:r>
        <w:rPr>
          <w:rFonts w:hint="cs"/>
          <w:rtl/>
        </w:rPr>
        <w:t xml:space="preserve">אבל לא רק זה, לא רק "תביאו למוסלמים את האור" </w:t>
      </w:r>
      <w:r>
        <w:rPr>
          <w:rFonts w:hint="eastAsia"/>
          <w:rtl/>
        </w:rPr>
        <w:t>–</w:t>
      </w:r>
      <w:r>
        <w:rPr>
          <w:rFonts w:hint="cs"/>
          <w:rtl/>
        </w:rPr>
        <w:t xml:space="preserve"> הוא גם לא חסך את שבט לשונו, וכינה את המוסלמים רוצחים. ריבונו של עולם.</w:t>
      </w:r>
    </w:p>
    <w:p w14:paraId="1A30A8F5" w14:textId="77777777" w:rsidR="00000000" w:rsidRDefault="00AE271D">
      <w:pPr>
        <w:pStyle w:val="a0"/>
        <w:rPr>
          <w:rFonts w:hint="cs"/>
          <w:rtl/>
        </w:rPr>
      </w:pPr>
    </w:p>
    <w:p w14:paraId="57CE7853" w14:textId="77777777" w:rsidR="00000000" w:rsidRDefault="00AE271D">
      <w:pPr>
        <w:pStyle w:val="af0"/>
        <w:rPr>
          <w:rtl/>
        </w:rPr>
      </w:pPr>
      <w:r>
        <w:rPr>
          <w:rFonts w:hint="eastAsia"/>
          <w:rtl/>
        </w:rPr>
        <w:t>שר</w:t>
      </w:r>
      <w:r>
        <w:rPr>
          <w:rtl/>
        </w:rPr>
        <w:t xml:space="preserve"> התיירות בנימין אלון:</w:t>
      </w:r>
    </w:p>
    <w:p w14:paraId="26EAE045" w14:textId="77777777" w:rsidR="00000000" w:rsidRDefault="00AE271D">
      <w:pPr>
        <w:pStyle w:val="a0"/>
        <w:rPr>
          <w:rFonts w:hint="cs"/>
          <w:rtl/>
        </w:rPr>
      </w:pPr>
    </w:p>
    <w:p w14:paraId="1BAA81EC" w14:textId="77777777" w:rsidR="00000000" w:rsidRDefault="00AE271D">
      <w:pPr>
        <w:pStyle w:val="a0"/>
        <w:rPr>
          <w:rFonts w:hint="cs"/>
          <w:rtl/>
        </w:rPr>
      </w:pPr>
      <w:r>
        <w:rPr>
          <w:rFonts w:hint="cs"/>
          <w:rtl/>
        </w:rPr>
        <w:t xml:space="preserve">לא אמרתי כך. </w:t>
      </w:r>
    </w:p>
    <w:p w14:paraId="7746FFD1" w14:textId="77777777" w:rsidR="00000000" w:rsidRDefault="00AE271D">
      <w:pPr>
        <w:pStyle w:val="a0"/>
        <w:rPr>
          <w:rFonts w:hint="cs"/>
          <w:rtl/>
        </w:rPr>
      </w:pPr>
    </w:p>
    <w:p w14:paraId="79D0E0E5" w14:textId="77777777" w:rsidR="00000000" w:rsidRDefault="00AE271D">
      <w:pPr>
        <w:pStyle w:val="-"/>
        <w:rPr>
          <w:rtl/>
        </w:rPr>
      </w:pPr>
      <w:bookmarkStart w:id="65" w:name="FS000000550T23_02_2004_17_12_39C"/>
      <w:bookmarkEnd w:id="65"/>
      <w:r>
        <w:rPr>
          <w:rtl/>
        </w:rPr>
        <w:t>עבד-אלמ</w:t>
      </w:r>
      <w:r>
        <w:rPr>
          <w:rtl/>
        </w:rPr>
        <w:t>אלכ דהאמשה (רע"ם):</w:t>
      </w:r>
    </w:p>
    <w:p w14:paraId="5D50A7A7" w14:textId="77777777" w:rsidR="00000000" w:rsidRDefault="00AE271D">
      <w:pPr>
        <w:pStyle w:val="a0"/>
        <w:rPr>
          <w:rtl/>
        </w:rPr>
      </w:pPr>
    </w:p>
    <w:p w14:paraId="7A3C923F" w14:textId="77777777" w:rsidR="00000000" w:rsidRDefault="00AE271D">
      <w:pPr>
        <w:pStyle w:val="a0"/>
        <w:rPr>
          <w:rFonts w:hint="cs"/>
          <w:rtl/>
        </w:rPr>
      </w:pPr>
      <w:r>
        <w:rPr>
          <w:rFonts w:hint="cs"/>
          <w:rtl/>
        </w:rPr>
        <w:t xml:space="preserve">זה כתוב, אדוני השר. אני קורא מהעיתון, ציטוט מלה במלה של מה שאמרת. לא שמענו שהגשת תביעת דיבה נגד "מעריב". לא שמענו אותך מכחיש את הדברים האלה. לא שמענו אותך אומר ששיקרו. </w:t>
      </w:r>
    </w:p>
    <w:p w14:paraId="00C38043" w14:textId="77777777" w:rsidR="00000000" w:rsidRDefault="00AE271D">
      <w:pPr>
        <w:pStyle w:val="a0"/>
        <w:rPr>
          <w:rFonts w:hint="cs"/>
          <w:rtl/>
        </w:rPr>
      </w:pPr>
    </w:p>
    <w:p w14:paraId="671C4A1A" w14:textId="77777777" w:rsidR="00000000" w:rsidRDefault="00AE271D">
      <w:pPr>
        <w:pStyle w:val="af0"/>
        <w:rPr>
          <w:rtl/>
        </w:rPr>
      </w:pPr>
      <w:r>
        <w:rPr>
          <w:rFonts w:hint="eastAsia"/>
          <w:rtl/>
        </w:rPr>
        <w:t>שר</w:t>
      </w:r>
      <w:r>
        <w:rPr>
          <w:rtl/>
        </w:rPr>
        <w:t xml:space="preserve"> התיירות בנימין אלון:</w:t>
      </w:r>
    </w:p>
    <w:p w14:paraId="4353B764" w14:textId="77777777" w:rsidR="00000000" w:rsidRDefault="00AE271D">
      <w:pPr>
        <w:pStyle w:val="a0"/>
        <w:rPr>
          <w:rFonts w:hint="cs"/>
          <w:rtl/>
        </w:rPr>
      </w:pPr>
    </w:p>
    <w:p w14:paraId="7DAF4480" w14:textId="77777777" w:rsidR="00000000" w:rsidRDefault="00AE271D">
      <w:pPr>
        <w:pStyle w:val="a0"/>
        <w:rPr>
          <w:rFonts w:hint="cs"/>
          <w:rtl/>
        </w:rPr>
      </w:pPr>
      <w:r>
        <w:rPr>
          <w:rFonts w:hint="cs"/>
          <w:rtl/>
        </w:rPr>
        <w:t xml:space="preserve">אני אשיב. </w:t>
      </w:r>
    </w:p>
    <w:p w14:paraId="47E3E626" w14:textId="77777777" w:rsidR="00000000" w:rsidRDefault="00AE271D">
      <w:pPr>
        <w:pStyle w:val="a0"/>
        <w:rPr>
          <w:rFonts w:hint="cs"/>
          <w:rtl/>
        </w:rPr>
      </w:pPr>
    </w:p>
    <w:p w14:paraId="0D011F31" w14:textId="77777777" w:rsidR="00000000" w:rsidRDefault="00AE271D">
      <w:pPr>
        <w:pStyle w:val="-"/>
        <w:rPr>
          <w:rtl/>
        </w:rPr>
      </w:pPr>
      <w:bookmarkStart w:id="66" w:name="FS000000550T23_02_2004_16_45_24C"/>
      <w:bookmarkEnd w:id="66"/>
      <w:r>
        <w:rPr>
          <w:rtl/>
        </w:rPr>
        <w:t>עבד-אלמאלכ דהאמשה (רע"ם):</w:t>
      </w:r>
    </w:p>
    <w:p w14:paraId="7F16570A" w14:textId="77777777" w:rsidR="00000000" w:rsidRDefault="00AE271D">
      <w:pPr>
        <w:pStyle w:val="a0"/>
        <w:rPr>
          <w:rtl/>
        </w:rPr>
      </w:pPr>
    </w:p>
    <w:p w14:paraId="17161C56" w14:textId="77777777" w:rsidR="00000000" w:rsidRDefault="00AE271D">
      <w:pPr>
        <w:pStyle w:val="a0"/>
        <w:rPr>
          <w:rFonts w:hint="cs"/>
          <w:rtl/>
        </w:rPr>
      </w:pPr>
      <w:r>
        <w:rPr>
          <w:rFonts w:hint="cs"/>
          <w:rtl/>
        </w:rPr>
        <w:t>בי</w:t>
      </w:r>
      <w:r>
        <w:rPr>
          <w:rFonts w:hint="cs"/>
          <w:rtl/>
        </w:rPr>
        <w:t xml:space="preserve">נתיים אני מצטט בדיוק מה שכתוב. המוסלמים רוצחים? אותם צריך להוציא מהחושך של האסלאם לאור של הנצרות? אבל הוא גם לא שכח לומר להם: ליהודים אל תתקרבו, אל תטיפו להוציא את היהודים לאור של הנוצרים. </w:t>
      </w:r>
    </w:p>
    <w:p w14:paraId="4649D2E7" w14:textId="77777777" w:rsidR="00000000" w:rsidRDefault="00AE271D">
      <w:pPr>
        <w:pStyle w:val="a0"/>
        <w:rPr>
          <w:rFonts w:hint="cs"/>
          <w:rtl/>
        </w:rPr>
      </w:pPr>
    </w:p>
    <w:p w14:paraId="192CC295" w14:textId="77777777" w:rsidR="00000000" w:rsidRDefault="00AE271D">
      <w:pPr>
        <w:pStyle w:val="af0"/>
        <w:rPr>
          <w:rtl/>
        </w:rPr>
      </w:pPr>
      <w:r>
        <w:rPr>
          <w:rFonts w:hint="eastAsia"/>
          <w:rtl/>
        </w:rPr>
        <w:t>רוני</w:t>
      </w:r>
      <w:r>
        <w:rPr>
          <w:rtl/>
        </w:rPr>
        <w:t xml:space="preserve"> בר-און (הליכוד):</w:t>
      </w:r>
    </w:p>
    <w:p w14:paraId="65319FB9" w14:textId="77777777" w:rsidR="00000000" w:rsidRDefault="00AE271D">
      <w:pPr>
        <w:pStyle w:val="a0"/>
        <w:rPr>
          <w:rFonts w:hint="cs"/>
          <w:rtl/>
        </w:rPr>
      </w:pPr>
    </w:p>
    <w:p w14:paraId="3BC974FE" w14:textId="77777777" w:rsidR="00000000" w:rsidRDefault="00AE271D">
      <w:pPr>
        <w:pStyle w:val="a0"/>
        <w:rPr>
          <w:rFonts w:hint="cs"/>
          <w:rtl/>
        </w:rPr>
      </w:pPr>
      <w:r>
        <w:rPr>
          <w:rFonts w:hint="cs"/>
          <w:rtl/>
        </w:rPr>
        <w:t>לזה שחלק מהמוסלמים רוצחים אתה מוכן להסכים?</w:t>
      </w:r>
    </w:p>
    <w:p w14:paraId="3A9A069F" w14:textId="77777777" w:rsidR="00000000" w:rsidRDefault="00AE271D">
      <w:pPr>
        <w:pStyle w:val="a0"/>
        <w:rPr>
          <w:rFonts w:hint="cs"/>
          <w:rtl/>
        </w:rPr>
      </w:pPr>
    </w:p>
    <w:p w14:paraId="41FCCD24" w14:textId="77777777" w:rsidR="00000000" w:rsidRDefault="00AE271D">
      <w:pPr>
        <w:pStyle w:val="af1"/>
        <w:rPr>
          <w:rtl/>
        </w:rPr>
      </w:pPr>
      <w:r>
        <w:rPr>
          <w:rtl/>
        </w:rPr>
        <w:t>היו"ר ראובן ריבלין:</w:t>
      </w:r>
    </w:p>
    <w:p w14:paraId="1A56AD94" w14:textId="77777777" w:rsidR="00000000" w:rsidRDefault="00AE271D">
      <w:pPr>
        <w:pStyle w:val="a0"/>
        <w:rPr>
          <w:rtl/>
        </w:rPr>
      </w:pPr>
    </w:p>
    <w:p w14:paraId="0A4DD5E5" w14:textId="77777777" w:rsidR="00000000" w:rsidRDefault="00AE271D">
      <w:pPr>
        <w:pStyle w:val="a0"/>
        <w:rPr>
          <w:rFonts w:hint="cs"/>
          <w:rtl/>
        </w:rPr>
      </w:pPr>
      <w:r>
        <w:rPr>
          <w:rFonts w:hint="cs"/>
          <w:rtl/>
        </w:rPr>
        <w:t xml:space="preserve">עשה לי טובה, תן לי למלא את ההוראות שקיבלתי מוועדת הכנסת, שאני לא יודע איך אעמוד בהן. </w:t>
      </w:r>
    </w:p>
    <w:p w14:paraId="67135E79" w14:textId="77777777" w:rsidR="00000000" w:rsidRDefault="00AE271D">
      <w:pPr>
        <w:pStyle w:val="a0"/>
        <w:rPr>
          <w:rFonts w:hint="cs"/>
          <w:rtl/>
        </w:rPr>
      </w:pPr>
    </w:p>
    <w:p w14:paraId="6D1C2F35" w14:textId="77777777" w:rsidR="00000000" w:rsidRDefault="00AE271D">
      <w:pPr>
        <w:pStyle w:val="-"/>
        <w:rPr>
          <w:rtl/>
        </w:rPr>
      </w:pPr>
      <w:bookmarkStart w:id="67" w:name="FS000000550T23_02_2004_16_46_17C"/>
      <w:bookmarkEnd w:id="67"/>
      <w:r>
        <w:rPr>
          <w:rtl/>
        </w:rPr>
        <w:t>עבד-אלמאלכ דהאמשה (רע"ם):</w:t>
      </w:r>
    </w:p>
    <w:p w14:paraId="6D4BE9A1" w14:textId="77777777" w:rsidR="00000000" w:rsidRDefault="00AE271D">
      <w:pPr>
        <w:pStyle w:val="a0"/>
        <w:rPr>
          <w:rtl/>
        </w:rPr>
      </w:pPr>
    </w:p>
    <w:p w14:paraId="144EBC8D" w14:textId="77777777" w:rsidR="00000000" w:rsidRDefault="00AE271D">
      <w:pPr>
        <w:pStyle w:val="a0"/>
        <w:rPr>
          <w:rFonts w:hint="cs"/>
          <w:rtl/>
        </w:rPr>
      </w:pPr>
      <w:r>
        <w:rPr>
          <w:rFonts w:hint="cs"/>
          <w:rtl/>
        </w:rPr>
        <w:t>אדוני, אדם יכול להיות רוצח כשהוא יהודי או מוסלמי או פגאני. רצח הוא רצח, באשר הוא. אבל לבוא ולהכליל, ובוקר וערב להטיף, נ</w:t>
      </w:r>
      <w:r>
        <w:rPr>
          <w:rFonts w:hint="cs"/>
          <w:rtl/>
        </w:rPr>
        <w:t xml:space="preserve">גד ציבור שלם, הטפה שהיא בניגוד לחוק ובניגוד להלכה </w:t>
      </w:r>
      <w:r>
        <w:rPr>
          <w:rtl/>
        </w:rPr>
        <w:t>–</w:t>
      </w:r>
      <w:r>
        <w:rPr>
          <w:rFonts w:hint="cs"/>
          <w:rtl/>
        </w:rPr>
        <w:t xml:space="preserve"> אני לא יודע אם השר אלון ער לכך שההלכה היהודית מונעת מלהטיף להוציא את המוסלמים מדתם. ההלכה היהודית אומרת את זה. </w:t>
      </w:r>
    </w:p>
    <w:p w14:paraId="2BA438D4" w14:textId="77777777" w:rsidR="00000000" w:rsidRDefault="00AE271D">
      <w:pPr>
        <w:pStyle w:val="a0"/>
        <w:rPr>
          <w:rFonts w:hint="cs"/>
          <w:rtl/>
        </w:rPr>
      </w:pPr>
    </w:p>
    <w:p w14:paraId="5624DB0E" w14:textId="77777777" w:rsidR="00000000" w:rsidRDefault="00AE271D">
      <w:pPr>
        <w:pStyle w:val="af0"/>
        <w:rPr>
          <w:rtl/>
        </w:rPr>
      </w:pPr>
      <w:r>
        <w:rPr>
          <w:rFonts w:hint="eastAsia"/>
          <w:rtl/>
        </w:rPr>
        <w:t>ג</w:t>
      </w:r>
      <w:r>
        <w:rPr>
          <w:rtl/>
        </w:rPr>
        <w:t>'מאל זחאלקה (בל"ד):</w:t>
      </w:r>
    </w:p>
    <w:p w14:paraId="5EF49135" w14:textId="77777777" w:rsidR="00000000" w:rsidRDefault="00AE271D">
      <w:pPr>
        <w:pStyle w:val="a0"/>
        <w:rPr>
          <w:rFonts w:hint="cs"/>
          <w:rtl/>
        </w:rPr>
      </w:pPr>
    </w:p>
    <w:p w14:paraId="67739863" w14:textId="77777777" w:rsidR="00000000" w:rsidRDefault="00AE271D">
      <w:pPr>
        <w:pStyle w:val="a0"/>
        <w:rPr>
          <w:rFonts w:hint="cs"/>
          <w:rtl/>
        </w:rPr>
      </w:pPr>
      <w:r>
        <w:rPr>
          <w:rFonts w:hint="cs"/>
          <w:rtl/>
        </w:rPr>
        <w:t>הרמב"ם במיוחד, חבר הכנסת דהאמשה.</w:t>
      </w:r>
    </w:p>
    <w:p w14:paraId="58A9EAA6" w14:textId="77777777" w:rsidR="00000000" w:rsidRDefault="00AE271D">
      <w:pPr>
        <w:pStyle w:val="a0"/>
        <w:rPr>
          <w:rFonts w:hint="cs"/>
          <w:rtl/>
        </w:rPr>
      </w:pPr>
    </w:p>
    <w:p w14:paraId="099BD699" w14:textId="77777777" w:rsidR="00000000" w:rsidRDefault="00AE271D">
      <w:pPr>
        <w:pStyle w:val="af1"/>
        <w:rPr>
          <w:rtl/>
        </w:rPr>
      </w:pPr>
      <w:r>
        <w:rPr>
          <w:rtl/>
        </w:rPr>
        <w:t>היו"ר ראובן ריבלין:</w:t>
      </w:r>
    </w:p>
    <w:p w14:paraId="3A845B76" w14:textId="77777777" w:rsidR="00000000" w:rsidRDefault="00AE271D">
      <w:pPr>
        <w:pStyle w:val="a0"/>
        <w:rPr>
          <w:rtl/>
        </w:rPr>
      </w:pPr>
    </w:p>
    <w:p w14:paraId="02B59A55" w14:textId="77777777" w:rsidR="00000000" w:rsidRDefault="00AE271D">
      <w:pPr>
        <w:pStyle w:val="a0"/>
        <w:rPr>
          <w:rFonts w:hint="cs"/>
          <w:rtl/>
        </w:rPr>
      </w:pPr>
      <w:r>
        <w:rPr>
          <w:rFonts w:hint="cs"/>
          <w:rtl/>
        </w:rPr>
        <w:t>היהדות היא תנו</w:t>
      </w:r>
      <w:r>
        <w:rPr>
          <w:rFonts w:hint="cs"/>
          <w:rtl/>
        </w:rPr>
        <w:t xml:space="preserve">עה אנטי-מיסיונרית. </w:t>
      </w:r>
    </w:p>
    <w:p w14:paraId="0BEE67E7" w14:textId="77777777" w:rsidR="00000000" w:rsidRDefault="00AE271D">
      <w:pPr>
        <w:pStyle w:val="a0"/>
        <w:rPr>
          <w:rFonts w:hint="cs"/>
          <w:rtl/>
        </w:rPr>
      </w:pPr>
    </w:p>
    <w:p w14:paraId="5414C529" w14:textId="77777777" w:rsidR="00000000" w:rsidRDefault="00AE271D">
      <w:pPr>
        <w:pStyle w:val="-"/>
        <w:rPr>
          <w:rtl/>
        </w:rPr>
      </w:pPr>
      <w:bookmarkStart w:id="68" w:name="FS000000550T23_02_2004_16_46_53C"/>
      <w:bookmarkEnd w:id="68"/>
      <w:r>
        <w:rPr>
          <w:rtl/>
        </w:rPr>
        <w:t>עבד-אלמאלכ דהאמשה (רע"ם):</w:t>
      </w:r>
    </w:p>
    <w:p w14:paraId="3BDCA83A" w14:textId="77777777" w:rsidR="00000000" w:rsidRDefault="00AE271D">
      <w:pPr>
        <w:pStyle w:val="a0"/>
        <w:rPr>
          <w:rtl/>
        </w:rPr>
      </w:pPr>
    </w:p>
    <w:p w14:paraId="1B2E8AAB" w14:textId="77777777" w:rsidR="00000000" w:rsidRDefault="00AE271D">
      <w:pPr>
        <w:pStyle w:val="a0"/>
        <w:rPr>
          <w:rFonts w:hint="cs"/>
          <w:rtl/>
        </w:rPr>
      </w:pPr>
      <w:r>
        <w:rPr>
          <w:rFonts w:hint="cs"/>
          <w:rtl/>
        </w:rPr>
        <w:t>אתה עם כיפה, ואתה רב, ואתה בנו של אדם שלימד אותי, ואני מודה לו על כך, בין היתר גם את ההלכה היהודית ואת המשפט העברי. איך לא למדת את זה, לא בבית אבא ולא בבית ההלכה ולא בבית-המדרש? או שמא השנאה מוציאה אותך מדעתך</w:t>
      </w:r>
      <w:r>
        <w:rPr>
          <w:rFonts w:hint="cs"/>
          <w:rtl/>
        </w:rPr>
        <w:t xml:space="preserve">? הטפת לטרנספר כל הזמן, ועכשיו, כשר, אתה גם מטיף לשנאה כזאת ולעוול כזה? </w:t>
      </w:r>
    </w:p>
    <w:p w14:paraId="638A948A" w14:textId="77777777" w:rsidR="00000000" w:rsidRDefault="00AE271D">
      <w:pPr>
        <w:pStyle w:val="a0"/>
        <w:rPr>
          <w:rFonts w:hint="cs"/>
          <w:rtl/>
        </w:rPr>
      </w:pPr>
    </w:p>
    <w:p w14:paraId="56716AD7" w14:textId="77777777" w:rsidR="00000000" w:rsidRDefault="00AE271D">
      <w:pPr>
        <w:pStyle w:val="a0"/>
        <w:rPr>
          <w:rFonts w:hint="cs"/>
          <w:rtl/>
        </w:rPr>
      </w:pPr>
      <w:r>
        <w:rPr>
          <w:rFonts w:hint="cs"/>
          <w:rtl/>
        </w:rPr>
        <w:t xml:space="preserve">כתבתי לראש הממשלה, ואני פונה שוב אל ראש הממשלה: שר שפועל בניגוד לחוק ובניגוד להלכה ובניגוד לאמת ולעובדות, איזה מקום יש לו בממשלה? כל עוד ראש הממשלה אינו אומר בעניין הזה מלים מפורשות </w:t>
      </w:r>
      <w:r>
        <w:rPr>
          <w:rFonts w:hint="cs"/>
          <w:rtl/>
        </w:rPr>
        <w:t xml:space="preserve">ואינו מפטר את השר אלון, נראה שהוא מסכים לדברים האלה. זה לא קומם אותו, לא הפריע לו </w:t>
      </w:r>
      <w:r>
        <w:rPr>
          <w:rFonts w:hint="eastAsia"/>
          <w:rtl/>
        </w:rPr>
        <w:t>–</w:t>
      </w:r>
      <w:r>
        <w:rPr>
          <w:rFonts w:hint="cs"/>
          <w:rtl/>
        </w:rPr>
        <w:t xml:space="preserve"> הוא לא התייחס לעניין בכלל. לכן, אדוני היושב-ראש, לא רק השר אלון, הממשלה כולה ראויה ללכת. אנחנו ראויים לממשלה טובה יותר, שפויה יותר, פחות גזענית ופחות  עיוורת. תודה רבה. </w:t>
      </w:r>
    </w:p>
    <w:p w14:paraId="581CABD8" w14:textId="77777777" w:rsidR="00000000" w:rsidRDefault="00AE271D">
      <w:pPr>
        <w:pStyle w:val="a0"/>
        <w:rPr>
          <w:rFonts w:hint="cs"/>
          <w:rtl/>
        </w:rPr>
      </w:pPr>
    </w:p>
    <w:p w14:paraId="5EF97354" w14:textId="77777777" w:rsidR="00000000" w:rsidRDefault="00AE271D">
      <w:pPr>
        <w:pStyle w:val="af1"/>
        <w:rPr>
          <w:rtl/>
        </w:rPr>
      </w:pPr>
      <w:r>
        <w:rPr>
          <w:rtl/>
        </w:rPr>
        <w:t>ה</w:t>
      </w:r>
      <w:r>
        <w:rPr>
          <w:rtl/>
        </w:rPr>
        <w:t>יו"ר ראובן ריבלין:</w:t>
      </w:r>
    </w:p>
    <w:p w14:paraId="22CA5301" w14:textId="77777777" w:rsidR="00000000" w:rsidRDefault="00AE271D">
      <w:pPr>
        <w:pStyle w:val="a0"/>
        <w:rPr>
          <w:rtl/>
        </w:rPr>
      </w:pPr>
    </w:p>
    <w:p w14:paraId="46DF2002" w14:textId="77777777" w:rsidR="00000000" w:rsidRDefault="00AE271D">
      <w:pPr>
        <w:pStyle w:val="a0"/>
        <w:rPr>
          <w:rFonts w:hint="cs"/>
          <w:rtl/>
        </w:rPr>
      </w:pPr>
      <w:r>
        <w:rPr>
          <w:rFonts w:hint="cs"/>
          <w:rtl/>
        </w:rPr>
        <w:t xml:space="preserve">תודה לחבר הכנסת דהאמשה. כבוד השר אלון, לרשותו רק חמש דקות, כי אנחנו רוצים להגיע בזמן לכנס המיוחד של היום. </w:t>
      </w:r>
    </w:p>
    <w:p w14:paraId="78DBD3F9" w14:textId="77777777" w:rsidR="00000000" w:rsidRDefault="00AE271D">
      <w:pPr>
        <w:pStyle w:val="a0"/>
        <w:rPr>
          <w:rFonts w:hint="cs"/>
          <w:rtl/>
        </w:rPr>
      </w:pPr>
    </w:p>
    <w:p w14:paraId="24600333" w14:textId="77777777" w:rsidR="00000000" w:rsidRDefault="00AE271D">
      <w:pPr>
        <w:pStyle w:val="a"/>
        <w:rPr>
          <w:rtl/>
        </w:rPr>
      </w:pPr>
      <w:bookmarkStart w:id="69" w:name="FS000000405T23_02_2004_16_47_50"/>
      <w:bookmarkStart w:id="70" w:name="_Toc67901542"/>
      <w:bookmarkEnd w:id="69"/>
      <w:r>
        <w:rPr>
          <w:rFonts w:hint="eastAsia"/>
          <w:rtl/>
        </w:rPr>
        <w:t>שר</w:t>
      </w:r>
      <w:r>
        <w:rPr>
          <w:rtl/>
        </w:rPr>
        <w:t xml:space="preserve"> התיירות בנימין אלון:</w:t>
      </w:r>
      <w:bookmarkEnd w:id="70"/>
    </w:p>
    <w:p w14:paraId="12678C3A" w14:textId="77777777" w:rsidR="00000000" w:rsidRDefault="00AE271D">
      <w:pPr>
        <w:pStyle w:val="a0"/>
        <w:rPr>
          <w:rFonts w:hint="cs"/>
          <w:rtl/>
        </w:rPr>
      </w:pPr>
    </w:p>
    <w:p w14:paraId="297B589A" w14:textId="77777777" w:rsidR="00000000" w:rsidRDefault="00AE271D">
      <w:pPr>
        <w:pStyle w:val="a0"/>
        <w:rPr>
          <w:rFonts w:hint="cs"/>
          <w:rtl/>
        </w:rPr>
      </w:pPr>
      <w:r>
        <w:rPr>
          <w:rFonts w:hint="cs"/>
          <w:rtl/>
        </w:rPr>
        <w:t xml:space="preserve">אדוני היושב-ראש, כנסת נכבדה, אשר לעובדות. חבר הכנסת דהאמשה, גם בידיעה שאתה מחזיק, אם תקרא עד סופה תראה </w:t>
      </w:r>
      <w:r>
        <w:rPr>
          <w:rFonts w:hint="cs"/>
          <w:rtl/>
        </w:rPr>
        <w:t xml:space="preserve">שמובהר מפורשות שלא מדובר על המוסלמים ככלל, אלא מדובר על הרוצחים, ומדובר על אלה במסגדים שקוראים לרצח ומסיתים לרצח. ההבהרה מופיעה שם בצורה ברורה. לך זו היתה עילה נוספת </w:t>
      </w:r>
      <w:r>
        <w:rPr>
          <w:rFonts w:hint="eastAsia"/>
          <w:rtl/>
        </w:rPr>
        <w:t>–</w:t>
      </w:r>
      <w:r>
        <w:rPr>
          <w:rFonts w:hint="cs"/>
          <w:rtl/>
        </w:rPr>
        <w:t xml:space="preserve"> אתם הרי נוהגים לעלות לכאן ולקרוא לי גזען. אני רגיל, אני גם לא מתרגש מזה. </w:t>
      </w:r>
    </w:p>
    <w:p w14:paraId="7C02C304" w14:textId="77777777" w:rsidR="00000000" w:rsidRDefault="00AE271D">
      <w:pPr>
        <w:pStyle w:val="a0"/>
        <w:rPr>
          <w:rFonts w:hint="cs"/>
          <w:rtl/>
        </w:rPr>
      </w:pPr>
    </w:p>
    <w:p w14:paraId="11005DB4" w14:textId="77777777" w:rsidR="00000000" w:rsidRDefault="00AE271D">
      <w:pPr>
        <w:pStyle w:val="af0"/>
        <w:rPr>
          <w:rtl/>
        </w:rPr>
      </w:pPr>
      <w:r>
        <w:rPr>
          <w:rFonts w:hint="eastAsia"/>
          <w:rtl/>
        </w:rPr>
        <w:t>עבד</w:t>
      </w:r>
      <w:r>
        <w:rPr>
          <w:rtl/>
        </w:rPr>
        <w:t>-אלמאלכ דה</w:t>
      </w:r>
      <w:r>
        <w:rPr>
          <w:rtl/>
        </w:rPr>
        <w:t>אמשה (רע"ם):</w:t>
      </w:r>
    </w:p>
    <w:p w14:paraId="56176F92" w14:textId="77777777" w:rsidR="00000000" w:rsidRDefault="00AE271D">
      <w:pPr>
        <w:pStyle w:val="a0"/>
        <w:rPr>
          <w:rFonts w:hint="cs"/>
          <w:rtl/>
        </w:rPr>
      </w:pPr>
    </w:p>
    <w:p w14:paraId="5C20222F" w14:textId="77777777" w:rsidR="00000000" w:rsidRDefault="00AE271D">
      <w:pPr>
        <w:pStyle w:val="a0"/>
        <w:rPr>
          <w:rFonts w:hint="cs"/>
          <w:rtl/>
        </w:rPr>
      </w:pPr>
      <w:r>
        <w:rPr>
          <w:rFonts w:hint="cs"/>
          <w:rtl/>
        </w:rPr>
        <w:t xml:space="preserve">לא לך, למעשיך. </w:t>
      </w:r>
    </w:p>
    <w:p w14:paraId="57CC3F5D" w14:textId="77777777" w:rsidR="00000000" w:rsidRDefault="00AE271D">
      <w:pPr>
        <w:pStyle w:val="a0"/>
        <w:rPr>
          <w:rFonts w:hint="cs"/>
          <w:rtl/>
        </w:rPr>
      </w:pPr>
    </w:p>
    <w:p w14:paraId="51A7A7E7" w14:textId="77777777" w:rsidR="00000000" w:rsidRDefault="00AE271D">
      <w:pPr>
        <w:pStyle w:val="-"/>
        <w:rPr>
          <w:rtl/>
        </w:rPr>
      </w:pPr>
      <w:bookmarkStart w:id="71" w:name="FS000000550T23_02_2004_17_25_08C"/>
      <w:bookmarkStart w:id="72" w:name="FS000000405T23_02_2004_17_25_18"/>
      <w:bookmarkStart w:id="73" w:name="FS000000405T23_02_2004_17_25_23C"/>
      <w:bookmarkEnd w:id="71"/>
      <w:bookmarkEnd w:id="72"/>
      <w:bookmarkEnd w:id="73"/>
      <w:r>
        <w:rPr>
          <w:rtl/>
        </w:rPr>
        <w:t>שר התיירות בנימין אלון:</w:t>
      </w:r>
    </w:p>
    <w:p w14:paraId="27E12FF2" w14:textId="77777777" w:rsidR="00000000" w:rsidRDefault="00AE271D">
      <w:pPr>
        <w:pStyle w:val="a0"/>
        <w:rPr>
          <w:rtl/>
        </w:rPr>
      </w:pPr>
    </w:p>
    <w:p w14:paraId="04F92764" w14:textId="77777777" w:rsidR="00000000" w:rsidRDefault="00AE271D">
      <w:pPr>
        <w:pStyle w:val="a0"/>
        <w:rPr>
          <w:rFonts w:hint="cs"/>
          <w:rtl/>
        </w:rPr>
      </w:pPr>
      <w:r>
        <w:rPr>
          <w:rFonts w:hint="cs"/>
          <w:rtl/>
        </w:rPr>
        <w:t xml:space="preserve">לכן אני מתייחס דבר ראשון לעובדות, ואומר שהדברים שהבאת אינם נכונים. </w:t>
      </w:r>
    </w:p>
    <w:p w14:paraId="6568DDF3" w14:textId="77777777" w:rsidR="00000000" w:rsidRDefault="00AE271D">
      <w:pPr>
        <w:pStyle w:val="a0"/>
        <w:rPr>
          <w:rFonts w:hint="cs"/>
          <w:rtl/>
        </w:rPr>
      </w:pPr>
    </w:p>
    <w:p w14:paraId="03179D15" w14:textId="77777777" w:rsidR="00000000" w:rsidRDefault="00AE271D">
      <w:pPr>
        <w:pStyle w:val="af0"/>
        <w:rPr>
          <w:rtl/>
        </w:rPr>
      </w:pPr>
      <w:r>
        <w:rPr>
          <w:rFonts w:hint="eastAsia"/>
          <w:rtl/>
        </w:rPr>
        <w:t>עבד</w:t>
      </w:r>
      <w:r>
        <w:rPr>
          <w:rtl/>
        </w:rPr>
        <w:t>-אלמאלכ דהאמשה (רע"ם):</w:t>
      </w:r>
    </w:p>
    <w:p w14:paraId="3BF1CE06" w14:textId="77777777" w:rsidR="00000000" w:rsidRDefault="00AE271D">
      <w:pPr>
        <w:pStyle w:val="a0"/>
        <w:rPr>
          <w:rFonts w:hint="cs"/>
          <w:rtl/>
        </w:rPr>
      </w:pPr>
    </w:p>
    <w:p w14:paraId="46799A24" w14:textId="77777777" w:rsidR="00000000" w:rsidRDefault="00AE271D">
      <w:pPr>
        <w:pStyle w:val="a0"/>
        <w:rPr>
          <w:rFonts w:hint="cs"/>
          <w:rtl/>
        </w:rPr>
      </w:pPr>
      <w:r>
        <w:rPr>
          <w:rFonts w:hint="cs"/>
          <w:rtl/>
        </w:rPr>
        <w:t xml:space="preserve">לא הכחשת אותם קודם. </w:t>
      </w:r>
    </w:p>
    <w:p w14:paraId="421B3F61" w14:textId="77777777" w:rsidR="00000000" w:rsidRDefault="00AE271D">
      <w:pPr>
        <w:pStyle w:val="a0"/>
        <w:rPr>
          <w:rFonts w:hint="cs"/>
          <w:rtl/>
        </w:rPr>
      </w:pPr>
    </w:p>
    <w:p w14:paraId="2A5B4016" w14:textId="77777777" w:rsidR="00000000" w:rsidRDefault="00AE271D">
      <w:pPr>
        <w:pStyle w:val="-"/>
        <w:rPr>
          <w:rtl/>
        </w:rPr>
      </w:pPr>
      <w:bookmarkStart w:id="74" w:name="FS000000405T23_02_2004_16_48_49C"/>
      <w:bookmarkEnd w:id="74"/>
      <w:r>
        <w:rPr>
          <w:rtl/>
        </w:rPr>
        <w:t>שר התיירות בנימין אלון:</w:t>
      </w:r>
    </w:p>
    <w:p w14:paraId="09B6494A" w14:textId="77777777" w:rsidR="00000000" w:rsidRDefault="00AE271D">
      <w:pPr>
        <w:pStyle w:val="a0"/>
        <w:rPr>
          <w:rtl/>
        </w:rPr>
      </w:pPr>
    </w:p>
    <w:p w14:paraId="31263F53" w14:textId="77777777" w:rsidR="00000000" w:rsidRDefault="00AE271D">
      <w:pPr>
        <w:pStyle w:val="a0"/>
        <w:rPr>
          <w:rFonts w:hint="cs"/>
          <w:rtl/>
        </w:rPr>
      </w:pPr>
      <w:r>
        <w:rPr>
          <w:rFonts w:hint="cs"/>
          <w:rtl/>
        </w:rPr>
        <w:t xml:space="preserve">ועכשיו בעניין התוכן עצמו. חבר הכנסת דהאמשה, ואני אגיד לך </w:t>
      </w:r>
      <w:r>
        <w:rPr>
          <w:rFonts w:hint="cs"/>
          <w:rtl/>
        </w:rPr>
        <w:t xml:space="preserve">את זה אישית, הרי אתה היית </w:t>
      </w:r>
      <w:r>
        <w:rPr>
          <w:rFonts w:hint="eastAsia"/>
          <w:rtl/>
        </w:rPr>
        <w:t>–</w:t>
      </w:r>
      <w:r>
        <w:rPr>
          <w:rFonts w:hint="cs"/>
          <w:rtl/>
        </w:rPr>
        <w:t xml:space="preserve"> ייצגת את שיח' יאסין  ואת המחבל בקו 18. </w:t>
      </w:r>
    </w:p>
    <w:p w14:paraId="235829C6" w14:textId="77777777" w:rsidR="00000000" w:rsidRDefault="00AE271D">
      <w:pPr>
        <w:pStyle w:val="a0"/>
        <w:rPr>
          <w:rFonts w:hint="cs"/>
          <w:rtl/>
        </w:rPr>
      </w:pPr>
    </w:p>
    <w:p w14:paraId="08474383" w14:textId="77777777" w:rsidR="00000000" w:rsidRDefault="00AE271D">
      <w:pPr>
        <w:pStyle w:val="af0"/>
        <w:rPr>
          <w:rtl/>
        </w:rPr>
      </w:pPr>
    </w:p>
    <w:p w14:paraId="30F59D02" w14:textId="77777777" w:rsidR="00000000" w:rsidRDefault="00AE271D">
      <w:pPr>
        <w:pStyle w:val="af0"/>
        <w:rPr>
          <w:rtl/>
        </w:rPr>
      </w:pPr>
      <w:r>
        <w:rPr>
          <w:rFonts w:hint="eastAsia"/>
          <w:rtl/>
        </w:rPr>
        <w:t>עבד</w:t>
      </w:r>
      <w:r>
        <w:rPr>
          <w:rtl/>
        </w:rPr>
        <w:t>-אלמאלכ דהאמשה (רע"ם):</w:t>
      </w:r>
    </w:p>
    <w:p w14:paraId="599513D7" w14:textId="77777777" w:rsidR="00000000" w:rsidRDefault="00AE271D">
      <w:pPr>
        <w:pStyle w:val="a0"/>
        <w:rPr>
          <w:rFonts w:hint="cs"/>
          <w:rtl/>
        </w:rPr>
      </w:pPr>
    </w:p>
    <w:p w14:paraId="47270F33" w14:textId="77777777" w:rsidR="00000000" w:rsidRDefault="00AE271D">
      <w:pPr>
        <w:pStyle w:val="a0"/>
        <w:rPr>
          <w:rFonts w:hint="cs"/>
          <w:rtl/>
        </w:rPr>
      </w:pPr>
      <w:r>
        <w:rPr>
          <w:rFonts w:hint="cs"/>
          <w:rtl/>
        </w:rPr>
        <w:t xml:space="preserve">לפי החוק של מדינת ישראל. </w:t>
      </w:r>
    </w:p>
    <w:p w14:paraId="407EE72D" w14:textId="77777777" w:rsidR="00000000" w:rsidRDefault="00AE271D">
      <w:pPr>
        <w:pStyle w:val="a0"/>
        <w:rPr>
          <w:rFonts w:hint="cs"/>
          <w:rtl/>
        </w:rPr>
      </w:pPr>
    </w:p>
    <w:p w14:paraId="5F778668" w14:textId="77777777" w:rsidR="00000000" w:rsidRDefault="00AE271D">
      <w:pPr>
        <w:pStyle w:val="-"/>
        <w:rPr>
          <w:rtl/>
        </w:rPr>
      </w:pPr>
      <w:bookmarkStart w:id="75" w:name="FS000000405T23_02_2004_17_26_43C"/>
      <w:bookmarkEnd w:id="75"/>
      <w:r>
        <w:rPr>
          <w:rtl/>
        </w:rPr>
        <w:t>שר התיירות בנימין אלון:</w:t>
      </w:r>
    </w:p>
    <w:p w14:paraId="076C348D" w14:textId="77777777" w:rsidR="00000000" w:rsidRDefault="00AE271D">
      <w:pPr>
        <w:pStyle w:val="a0"/>
        <w:rPr>
          <w:rtl/>
        </w:rPr>
      </w:pPr>
    </w:p>
    <w:p w14:paraId="5D28C6DC" w14:textId="77777777" w:rsidR="00000000" w:rsidRDefault="00AE271D">
      <w:pPr>
        <w:pStyle w:val="a0"/>
        <w:rPr>
          <w:rFonts w:hint="cs"/>
          <w:rtl/>
        </w:rPr>
      </w:pPr>
      <w:r>
        <w:rPr>
          <w:rFonts w:hint="cs"/>
          <w:rtl/>
        </w:rPr>
        <w:t xml:space="preserve">אתה עצמך ישבת בכלא שנים על דברים שאני חשבתי שהתחרטת עליהם, וחשבתי שחזרת בך. </w:t>
      </w:r>
    </w:p>
    <w:p w14:paraId="0061C443" w14:textId="77777777" w:rsidR="00000000" w:rsidRDefault="00AE271D">
      <w:pPr>
        <w:pStyle w:val="a0"/>
        <w:rPr>
          <w:rFonts w:hint="cs"/>
          <w:rtl/>
        </w:rPr>
      </w:pPr>
    </w:p>
    <w:p w14:paraId="41B2E5C1" w14:textId="77777777" w:rsidR="00000000" w:rsidRDefault="00AE271D">
      <w:pPr>
        <w:pStyle w:val="af0"/>
        <w:rPr>
          <w:rtl/>
        </w:rPr>
      </w:pPr>
      <w:r>
        <w:rPr>
          <w:rFonts w:hint="eastAsia"/>
          <w:rtl/>
        </w:rPr>
        <w:t>עסאם</w:t>
      </w:r>
      <w:r>
        <w:rPr>
          <w:rtl/>
        </w:rPr>
        <w:t xml:space="preserve"> מח'ול (חד"ש-תע"ל):</w:t>
      </w:r>
    </w:p>
    <w:p w14:paraId="0724E56D" w14:textId="77777777" w:rsidR="00000000" w:rsidRDefault="00AE271D">
      <w:pPr>
        <w:pStyle w:val="a0"/>
        <w:rPr>
          <w:rFonts w:hint="cs"/>
          <w:rtl/>
        </w:rPr>
      </w:pPr>
    </w:p>
    <w:p w14:paraId="2D822CF6" w14:textId="77777777" w:rsidR="00000000" w:rsidRDefault="00AE271D">
      <w:pPr>
        <w:pStyle w:val="a0"/>
        <w:rPr>
          <w:rFonts w:hint="cs"/>
          <w:rtl/>
        </w:rPr>
      </w:pPr>
      <w:r>
        <w:rPr>
          <w:rFonts w:hint="cs"/>
          <w:rtl/>
        </w:rPr>
        <w:t>מה ז</w:t>
      </w:r>
      <w:r>
        <w:rPr>
          <w:rFonts w:hint="cs"/>
          <w:rtl/>
        </w:rPr>
        <w:t>ה שייך?</w:t>
      </w:r>
    </w:p>
    <w:p w14:paraId="7603B334" w14:textId="77777777" w:rsidR="00000000" w:rsidRDefault="00AE271D">
      <w:pPr>
        <w:pStyle w:val="a0"/>
        <w:rPr>
          <w:rFonts w:hint="cs"/>
          <w:rtl/>
        </w:rPr>
      </w:pPr>
    </w:p>
    <w:p w14:paraId="06FEC9EE" w14:textId="77777777" w:rsidR="00000000" w:rsidRDefault="00AE271D">
      <w:pPr>
        <w:pStyle w:val="-"/>
        <w:rPr>
          <w:rtl/>
        </w:rPr>
      </w:pPr>
      <w:bookmarkStart w:id="76" w:name="FS000000405T23_02_2004_17_27_21C"/>
      <w:bookmarkEnd w:id="76"/>
      <w:r>
        <w:rPr>
          <w:rtl/>
        </w:rPr>
        <w:t>שר התיירות בנימין אלון:</w:t>
      </w:r>
    </w:p>
    <w:p w14:paraId="779562A2" w14:textId="77777777" w:rsidR="00000000" w:rsidRDefault="00AE271D">
      <w:pPr>
        <w:pStyle w:val="a0"/>
        <w:rPr>
          <w:rtl/>
        </w:rPr>
      </w:pPr>
    </w:p>
    <w:p w14:paraId="38F5E361" w14:textId="77777777" w:rsidR="00000000" w:rsidRDefault="00AE271D">
      <w:pPr>
        <w:pStyle w:val="a0"/>
        <w:rPr>
          <w:rFonts w:hint="cs"/>
          <w:rtl/>
        </w:rPr>
      </w:pPr>
      <w:r>
        <w:rPr>
          <w:rFonts w:hint="cs"/>
          <w:rtl/>
        </w:rPr>
        <w:t xml:space="preserve">אבל אני חוזר ורואה שוב ושוב, שכאשר אתם נמצאים בפרשת דרכים של הזדהות עם מדינת ישראל, שוב ושוב ההזדהות שלכם נמצאת - - - </w:t>
      </w:r>
    </w:p>
    <w:p w14:paraId="4C20C3E6" w14:textId="77777777" w:rsidR="00000000" w:rsidRDefault="00AE271D">
      <w:pPr>
        <w:pStyle w:val="a0"/>
        <w:rPr>
          <w:rFonts w:hint="cs"/>
          <w:rtl/>
        </w:rPr>
      </w:pPr>
    </w:p>
    <w:p w14:paraId="20082938" w14:textId="77777777" w:rsidR="00000000" w:rsidRDefault="00AE271D">
      <w:pPr>
        <w:pStyle w:val="a0"/>
        <w:rPr>
          <w:rFonts w:hint="cs"/>
          <w:rtl/>
        </w:rPr>
      </w:pPr>
      <w:r>
        <w:rPr>
          <w:rFonts w:hint="cs"/>
          <w:rtl/>
        </w:rPr>
        <w:t>כאן אני רוצה לומר שוב: קראתי תגובות של השמאל הישראלי שמודאג מהחבירה שלי אל אותם נוצרים אוהבי ישראל. אנ</w:t>
      </w:r>
      <w:r>
        <w:rPr>
          <w:rFonts w:hint="cs"/>
          <w:rtl/>
        </w:rPr>
        <w:t>י בא עכשיו משבוע של תיירות - - -</w:t>
      </w:r>
    </w:p>
    <w:p w14:paraId="74221AF0" w14:textId="77777777" w:rsidR="00000000" w:rsidRDefault="00AE271D">
      <w:pPr>
        <w:pStyle w:val="a0"/>
        <w:ind w:firstLine="0"/>
        <w:rPr>
          <w:rFonts w:hint="cs"/>
          <w:rtl/>
        </w:rPr>
      </w:pPr>
    </w:p>
    <w:p w14:paraId="5B7061F8" w14:textId="77777777" w:rsidR="00000000" w:rsidRDefault="00AE271D">
      <w:pPr>
        <w:pStyle w:val="af0"/>
        <w:rPr>
          <w:rtl/>
        </w:rPr>
      </w:pPr>
      <w:r>
        <w:rPr>
          <w:rFonts w:hint="eastAsia"/>
          <w:rtl/>
        </w:rPr>
        <w:t>עסאם</w:t>
      </w:r>
      <w:r>
        <w:rPr>
          <w:rtl/>
        </w:rPr>
        <w:t xml:space="preserve"> מח'ול (חד"ש-תע"ל):</w:t>
      </w:r>
    </w:p>
    <w:p w14:paraId="016B5FCF" w14:textId="77777777" w:rsidR="00000000" w:rsidRDefault="00AE271D">
      <w:pPr>
        <w:pStyle w:val="a0"/>
        <w:rPr>
          <w:rFonts w:hint="cs"/>
          <w:rtl/>
        </w:rPr>
      </w:pPr>
    </w:p>
    <w:p w14:paraId="0F472D38" w14:textId="77777777" w:rsidR="00000000" w:rsidRDefault="00AE271D">
      <w:pPr>
        <w:pStyle w:val="a0"/>
        <w:rPr>
          <w:rFonts w:hint="cs"/>
          <w:rtl/>
        </w:rPr>
      </w:pPr>
      <w:r>
        <w:rPr>
          <w:rFonts w:hint="cs"/>
          <w:rtl/>
        </w:rPr>
        <w:t xml:space="preserve">- - - </w:t>
      </w:r>
    </w:p>
    <w:p w14:paraId="389E667B" w14:textId="77777777" w:rsidR="00000000" w:rsidRDefault="00AE271D">
      <w:pPr>
        <w:pStyle w:val="a0"/>
        <w:ind w:firstLine="0"/>
        <w:rPr>
          <w:rFonts w:hint="cs"/>
          <w:rtl/>
        </w:rPr>
      </w:pPr>
    </w:p>
    <w:p w14:paraId="2FCE5750" w14:textId="77777777" w:rsidR="00000000" w:rsidRDefault="00AE271D">
      <w:pPr>
        <w:pStyle w:val="af1"/>
        <w:rPr>
          <w:rtl/>
        </w:rPr>
      </w:pPr>
      <w:r>
        <w:rPr>
          <w:rtl/>
        </w:rPr>
        <w:t>היו"ר ראובן ריבלין:</w:t>
      </w:r>
    </w:p>
    <w:p w14:paraId="19F852F5" w14:textId="77777777" w:rsidR="00000000" w:rsidRDefault="00AE271D">
      <w:pPr>
        <w:pStyle w:val="a0"/>
        <w:rPr>
          <w:rtl/>
        </w:rPr>
      </w:pPr>
    </w:p>
    <w:p w14:paraId="66935200" w14:textId="77777777" w:rsidR="00000000" w:rsidRDefault="00AE271D">
      <w:pPr>
        <w:pStyle w:val="a0"/>
        <w:rPr>
          <w:rFonts w:hint="cs"/>
          <w:rtl/>
        </w:rPr>
      </w:pPr>
      <w:r>
        <w:rPr>
          <w:rFonts w:hint="cs"/>
          <w:rtl/>
        </w:rPr>
        <w:t>חבר הכנסת מח'ול.</w:t>
      </w:r>
    </w:p>
    <w:p w14:paraId="3CBDB167" w14:textId="77777777" w:rsidR="00000000" w:rsidRDefault="00AE271D">
      <w:pPr>
        <w:pStyle w:val="a0"/>
        <w:ind w:firstLine="0"/>
        <w:rPr>
          <w:rFonts w:hint="cs"/>
          <w:rtl/>
        </w:rPr>
      </w:pPr>
    </w:p>
    <w:p w14:paraId="544B895E" w14:textId="77777777" w:rsidR="00000000" w:rsidRDefault="00AE271D">
      <w:pPr>
        <w:pStyle w:val="-"/>
        <w:rPr>
          <w:rtl/>
        </w:rPr>
      </w:pPr>
      <w:bookmarkStart w:id="77" w:name="FS000000405T23_02_2004_17_10_54"/>
      <w:bookmarkStart w:id="78" w:name="FS000000405T23_02_2004_17_10_59C"/>
      <w:bookmarkEnd w:id="77"/>
      <w:bookmarkEnd w:id="78"/>
      <w:r>
        <w:rPr>
          <w:rtl/>
        </w:rPr>
        <w:t>שר התיירות בנימין אלון:</w:t>
      </w:r>
    </w:p>
    <w:p w14:paraId="70E1C9E4" w14:textId="77777777" w:rsidR="00000000" w:rsidRDefault="00AE271D">
      <w:pPr>
        <w:pStyle w:val="a0"/>
        <w:rPr>
          <w:rtl/>
        </w:rPr>
      </w:pPr>
    </w:p>
    <w:p w14:paraId="210B1B81" w14:textId="77777777" w:rsidR="00000000" w:rsidRDefault="00AE271D">
      <w:pPr>
        <w:pStyle w:val="a0"/>
        <w:rPr>
          <w:rFonts w:hint="cs"/>
          <w:rtl/>
        </w:rPr>
      </w:pPr>
      <w:r>
        <w:rPr>
          <w:rFonts w:hint="cs"/>
          <w:rtl/>
        </w:rPr>
        <w:t>- - - הם אלה שמגיעים לכאן כתיירים, והם אלה שנשארים נאמנים.</w:t>
      </w:r>
    </w:p>
    <w:p w14:paraId="422AD817" w14:textId="77777777" w:rsidR="00000000" w:rsidRDefault="00AE271D">
      <w:pPr>
        <w:pStyle w:val="a0"/>
        <w:ind w:firstLine="0"/>
        <w:rPr>
          <w:rFonts w:hint="cs"/>
          <w:rtl/>
        </w:rPr>
      </w:pPr>
    </w:p>
    <w:p w14:paraId="00B0B4FD" w14:textId="77777777" w:rsidR="00000000" w:rsidRDefault="00AE271D">
      <w:pPr>
        <w:pStyle w:val="af0"/>
        <w:rPr>
          <w:rtl/>
        </w:rPr>
      </w:pPr>
      <w:r>
        <w:rPr>
          <w:rFonts w:hint="eastAsia"/>
          <w:rtl/>
        </w:rPr>
        <w:t>עבד</w:t>
      </w:r>
      <w:r>
        <w:rPr>
          <w:rtl/>
        </w:rPr>
        <w:t>-אלמאלכ דהאמשה (רע"ם):</w:t>
      </w:r>
    </w:p>
    <w:p w14:paraId="161BFE18" w14:textId="77777777" w:rsidR="00000000" w:rsidRDefault="00AE271D">
      <w:pPr>
        <w:pStyle w:val="a0"/>
        <w:rPr>
          <w:rFonts w:hint="cs"/>
          <w:rtl/>
        </w:rPr>
      </w:pPr>
    </w:p>
    <w:p w14:paraId="4AEF8A54" w14:textId="77777777" w:rsidR="00000000" w:rsidRDefault="00AE271D">
      <w:pPr>
        <w:pStyle w:val="a0"/>
        <w:rPr>
          <w:rFonts w:hint="cs"/>
          <w:rtl/>
        </w:rPr>
      </w:pPr>
      <w:r>
        <w:rPr>
          <w:rFonts w:hint="cs"/>
          <w:rtl/>
        </w:rPr>
        <w:t xml:space="preserve">- - - </w:t>
      </w:r>
    </w:p>
    <w:p w14:paraId="629A92EA" w14:textId="77777777" w:rsidR="00000000" w:rsidRDefault="00AE271D">
      <w:pPr>
        <w:pStyle w:val="a0"/>
        <w:ind w:firstLine="0"/>
        <w:rPr>
          <w:rFonts w:hint="cs"/>
          <w:rtl/>
        </w:rPr>
      </w:pPr>
    </w:p>
    <w:p w14:paraId="5F030DCC" w14:textId="77777777" w:rsidR="00000000" w:rsidRDefault="00AE271D">
      <w:pPr>
        <w:pStyle w:val="af1"/>
        <w:rPr>
          <w:rtl/>
        </w:rPr>
      </w:pPr>
      <w:r>
        <w:rPr>
          <w:rtl/>
        </w:rPr>
        <w:t>היו"ר ראובן ריבלין:</w:t>
      </w:r>
    </w:p>
    <w:p w14:paraId="13352F71" w14:textId="77777777" w:rsidR="00000000" w:rsidRDefault="00AE271D">
      <w:pPr>
        <w:pStyle w:val="a0"/>
        <w:rPr>
          <w:rtl/>
        </w:rPr>
      </w:pPr>
    </w:p>
    <w:p w14:paraId="7A69BDD7" w14:textId="77777777" w:rsidR="00000000" w:rsidRDefault="00AE271D">
      <w:pPr>
        <w:pStyle w:val="a0"/>
        <w:rPr>
          <w:rFonts w:hint="cs"/>
          <w:rtl/>
        </w:rPr>
      </w:pPr>
      <w:r>
        <w:rPr>
          <w:rFonts w:hint="cs"/>
          <w:rtl/>
        </w:rPr>
        <w:t>חבר הכנסת</w:t>
      </w:r>
      <w:r>
        <w:rPr>
          <w:rFonts w:hint="cs"/>
          <w:rtl/>
        </w:rPr>
        <w:t xml:space="preserve"> דהאמשה.</w:t>
      </w:r>
    </w:p>
    <w:p w14:paraId="45A4DF5C" w14:textId="77777777" w:rsidR="00000000" w:rsidRDefault="00AE271D">
      <w:pPr>
        <w:pStyle w:val="a0"/>
        <w:ind w:firstLine="0"/>
        <w:rPr>
          <w:rFonts w:hint="cs"/>
          <w:rtl/>
        </w:rPr>
      </w:pPr>
    </w:p>
    <w:p w14:paraId="6119A8CF" w14:textId="77777777" w:rsidR="00000000" w:rsidRDefault="00AE271D">
      <w:pPr>
        <w:pStyle w:val="-"/>
        <w:rPr>
          <w:rtl/>
        </w:rPr>
      </w:pPr>
      <w:bookmarkStart w:id="79" w:name="FS000000405T23_02_2004_17_11_21C"/>
      <w:bookmarkEnd w:id="79"/>
      <w:r>
        <w:rPr>
          <w:rtl/>
        </w:rPr>
        <w:t>שר התיירות בנימין אלון:</w:t>
      </w:r>
    </w:p>
    <w:p w14:paraId="306DE59E" w14:textId="77777777" w:rsidR="00000000" w:rsidRDefault="00AE271D">
      <w:pPr>
        <w:pStyle w:val="a0"/>
        <w:rPr>
          <w:rtl/>
        </w:rPr>
      </w:pPr>
    </w:p>
    <w:p w14:paraId="030E9EC4" w14:textId="77777777" w:rsidR="00000000" w:rsidRDefault="00AE271D">
      <w:pPr>
        <w:pStyle w:val="a0"/>
        <w:rPr>
          <w:rFonts w:hint="cs"/>
          <w:rtl/>
        </w:rPr>
      </w:pPr>
      <w:r>
        <w:rPr>
          <w:rFonts w:hint="cs"/>
          <w:rtl/>
        </w:rPr>
        <w:t xml:space="preserve">אני מכיר קואליציה אחת מטורפת </w:t>
      </w:r>
      <w:r>
        <w:rPr>
          <w:rtl/>
        </w:rPr>
        <w:t>–</w:t>
      </w:r>
      <w:r>
        <w:rPr>
          <w:rFonts w:hint="cs"/>
          <w:rtl/>
        </w:rPr>
        <w:t xml:space="preserve"> של שמאלנים אתאיסטים, רודפי זכויות אדם קיצונים, שיד ביד עומדים עם רוצחים מוסלמים קיצונים בהפגנות ב"הייד פארק", במקומות שונים בעולם, ומפגינים נגד אמריקה ונגד ישראל. זו הקואליציה המטורפת שאני מ</w:t>
      </w:r>
      <w:r>
        <w:rPr>
          <w:rFonts w:hint="cs"/>
          <w:rtl/>
        </w:rPr>
        <w:t>כיר.</w:t>
      </w:r>
    </w:p>
    <w:p w14:paraId="62ED79CD" w14:textId="77777777" w:rsidR="00000000" w:rsidRDefault="00AE271D">
      <w:pPr>
        <w:pStyle w:val="a0"/>
        <w:ind w:firstLine="0"/>
        <w:rPr>
          <w:rFonts w:hint="cs"/>
          <w:rtl/>
        </w:rPr>
      </w:pPr>
    </w:p>
    <w:p w14:paraId="4B669AF2" w14:textId="77777777" w:rsidR="00000000" w:rsidRDefault="00AE271D">
      <w:pPr>
        <w:pStyle w:val="af0"/>
        <w:rPr>
          <w:rtl/>
        </w:rPr>
      </w:pPr>
      <w:r>
        <w:rPr>
          <w:rFonts w:hint="eastAsia"/>
          <w:rtl/>
        </w:rPr>
        <w:t>יוסי</w:t>
      </w:r>
      <w:r>
        <w:rPr>
          <w:rtl/>
        </w:rPr>
        <w:t xml:space="preserve"> שריד (מרצ):</w:t>
      </w:r>
    </w:p>
    <w:p w14:paraId="3A530EDB" w14:textId="77777777" w:rsidR="00000000" w:rsidRDefault="00AE271D">
      <w:pPr>
        <w:pStyle w:val="a0"/>
        <w:rPr>
          <w:rFonts w:hint="cs"/>
          <w:rtl/>
        </w:rPr>
      </w:pPr>
    </w:p>
    <w:p w14:paraId="1F6DB257" w14:textId="77777777" w:rsidR="00000000" w:rsidRDefault="00AE271D">
      <w:pPr>
        <w:pStyle w:val="a0"/>
        <w:rPr>
          <w:rFonts w:hint="cs"/>
          <w:rtl/>
        </w:rPr>
      </w:pPr>
      <w:r>
        <w:rPr>
          <w:rFonts w:hint="cs"/>
          <w:rtl/>
        </w:rPr>
        <w:t>הם האנטישמים - - -</w:t>
      </w:r>
    </w:p>
    <w:p w14:paraId="4E5F71B8" w14:textId="77777777" w:rsidR="00000000" w:rsidRDefault="00AE271D">
      <w:pPr>
        <w:pStyle w:val="a0"/>
        <w:ind w:firstLine="0"/>
        <w:rPr>
          <w:rFonts w:hint="cs"/>
          <w:rtl/>
        </w:rPr>
      </w:pPr>
    </w:p>
    <w:p w14:paraId="3E9A8FF0" w14:textId="77777777" w:rsidR="00000000" w:rsidRDefault="00AE271D">
      <w:pPr>
        <w:pStyle w:val="-"/>
        <w:rPr>
          <w:rtl/>
        </w:rPr>
      </w:pPr>
      <w:bookmarkStart w:id="80" w:name="FS000000405T23_02_2004_17_12_37C"/>
      <w:bookmarkEnd w:id="80"/>
      <w:r>
        <w:rPr>
          <w:rtl/>
        </w:rPr>
        <w:t>שר התיירות בנימין אלון:</w:t>
      </w:r>
    </w:p>
    <w:p w14:paraId="4A90B9D6" w14:textId="77777777" w:rsidR="00000000" w:rsidRDefault="00AE271D">
      <w:pPr>
        <w:pStyle w:val="a0"/>
        <w:rPr>
          <w:rtl/>
        </w:rPr>
      </w:pPr>
    </w:p>
    <w:p w14:paraId="2D3623CE" w14:textId="77777777" w:rsidR="00000000" w:rsidRDefault="00AE271D">
      <w:pPr>
        <w:pStyle w:val="a0"/>
        <w:rPr>
          <w:rFonts w:hint="cs"/>
          <w:rtl/>
        </w:rPr>
      </w:pPr>
      <w:r>
        <w:rPr>
          <w:rFonts w:hint="cs"/>
          <w:rtl/>
        </w:rPr>
        <w:t>השמאל הקיצוני שמטיף רעל, שנותן תחמושת, כמו אותו אחד שעושה את המיצג בשבדיה - הוא ישראלי שוודאי היה מצביע לך, חבר הכנסת שריד, או לאחת מהמפלגות האחרות כאן.</w:t>
      </w:r>
    </w:p>
    <w:p w14:paraId="1108603E" w14:textId="77777777" w:rsidR="00000000" w:rsidRDefault="00AE271D">
      <w:pPr>
        <w:pStyle w:val="af0"/>
        <w:rPr>
          <w:rtl/>
        </w:rPr>
      </w:pPr>
    </w:p>
    <w:p w14:paraId="0960EC2A" w14:textId="77777777" w:rsidR="00000000" w:rsidRDefault="00AE271D">
      <w:pPr>
        <w:pStyle w:val="af0"/>
        <w:rPr>
          <w:rtl/>
        </w:rPr>
      </w:pPr>
      <w:r>
        <w:rPr>
          <w:rFonts w:hint="eastAsia"/>
          <w:rtl/>
        </w:rPr>
        <w:t>יוסי</w:t>
      </w:r>
      <w:r>
        <w:rPr>
          <w:rtl/>
        </w:rPr>
        <w:t xml:space="preserve"> שריד (מרצ):</w:t>
      </w:r>
    </w:p>
    <w:p w14:paraId="6650BF3A" w14:textId="77777777" w:rsidR="00000000" w:rsidRDefault="00AE271D">
      <w:pPr>
        <w:pStyle w:val="a0"/>
        <w:rPr>
          <w:rFonts w:hint="cs"/>
          <w:rtl/>
        </w:rPr>
      </w:pPr>
    </w:p>
    <w:p w14:paraId="42C50836" w14:textId="77777777" w:rsidR="00000000" w:rsidRDefault="00AE271D">
      <w:pPr>
        <w:pStyle w:val="a0"/>
        <w:rPr>
          <w:rFonts w:hint="cs"/>
          <w:rtl/>
        </w:rPr>
      </w:pPr>
      <w:r>
        <w:rPr>
          <w:rFonts w:hint="cs"/>
          <w:rtl/>
        </w:rPr>
        <w:t xml:space="preserve">- - - </w:t>
      </w:r>
    </w:p>
    <w:p w14:paraId="1BD8C7ED" w14:textId="77777777" w:rsidR="00000000" w:rsidRDefault="00AE271D">
      <w:pPr>
        <w:pStyle w:val="a0"/>
        <w:rPr>
          <w:rFonts w:hint="cs"/>
          <w:rtl/>
        </w:rPr>
      </w:pPr>
    </w:p>
    <w:p w14:paraId="667A8D70" w14:textId="77777777" w:rsidR="00000000" w:rsidRDefault="00AE271D">
      <w:pPr>
        <w:pStyle w:val="-"/>
        <w:rPr>
          <w:rtl/>
        </w:rPr>
      </w:pPr>
      <w:bookmarkStart w:id="81" w:name="FS000000405T23_02_2004_17_13_41C"/>
      <w:bookmarkEnd w:id="81"/>
      <w:r>
        <w:rPr>
          <w:rtl/>
        </w:rPr>
        <w:t>שר התיי</w:t>
      </w:r>
      <w:r>
        <w:rPr>
          <w:rtl/>
        </w:rPr>
        <w:t>רות בנימין אלון:</w:t>
      </w:r>
    </w:p>
    <w:p w14:paraId="0690E053" w14:textId="77777777" w:rsidR="00000000" w:rsidRDefault="00AE271D">
      <w:pPr>
        <w:pStyle w:val="a0"/>
        <w:rPr>
          <w:rtl/>
        </w:rPr>
      </w:pPr>
    </w:p>
    <w:p w14:paraId="7EFA936F" w14:textId="77777777" w:rsidR="00000000" w:rsidRDefault="00AE271D">
      <w:pPr>
        <w:pStyle w:val="a0"/>
        <w:rPr>
          <w:rFonts w:hint="cs"/>
          <w:rtl/>
        </w:rPr>
      </w:pPr>
      <w:r>
        <w:rPr>
          <w:rFonts w:hint="cs"/>
          <w:rtl/>
        </w:rPr>
        <w:t>אתם אלה שמזינים את האנטישמיות הנוכחית, כי האנטישמיות הנוכחית מובלת על-ידי קיצוני האסלאם שטוענים לרשת את עמנו.</w:t>
      </w:r>
    </w:p>
    <w:p w14:paraId="6DF70DDF" w14:textId="77777777" w:rsidR="00000000" w:rsidRDefault="00AE271D">
      <w:pPr>
        <w:pStyle w:val="a0"/>
        <w:ind w:firstLine="0"/>
        <w:rPr>
          <w:rFonts w:hint="cs"/>
          <w:rtl/>
        </w:rPr>
      </w:pPr>
    </w:p>
    <w:p w14:paraId="39DC0A4A" w14:textId="77777777" w:rsidR="00000000" w:rsidRDefault="00AE271D">
      <w:pPr>
        <w:pStyle w:val="af0"/>
        <w:rPr>
          <w:rtl/>
        </w:rPr>
      </w:pPr>
      <w:r>
        <w:rPr>
          <w:rFonts w:hint="eastAsia"/>
          <w:rtl/>
        </w:rPr>
        <w:t>יוסי</w:t>
      </w:r>
      <w:r>
        <w:rPr>
          <w:rtl/>
        </w:rPr>
        <w:t xml:space="preserve"> שריד (מרצ):</w:t>
      </w:r>
    </w:p>
    <w:p w14:paraId="49839079" w14:textId="77777777" w:rsidR="00000000" w:rsidRDefault="00AE271D">
      <w:pPr>
        <w:pStyle w:val="a0"/>
        <w:rPr>
          <w:rFonts w:hint="cs"/>
          <w:rtl/>
        </w:rPr>
      </w:pPr>
    </w:p>
    <w:p w14:paraId="574A58C2" w14:textId="77777777" w:rsidR="00000000" w:rsidRDefault="00AE271D">
      <w:pPr>
        <w:pStyle w:val="a0"/>
        <w:rPr>
          <w:rFonts w:hint="cs"/>
          <w:rtl/>
        </w:rPr>
      </w:pPr>
      <w:r>
        <w:rPr>
          <w:rFonts w:hint="cs"/>
          <w:rtl/>
        </w:rPr>
        <w:t xml:space="preserve">- - - </w:t>
      </w:r>
    </w:p>
    <w:p w14:paraId="5A3BEC68" w14:textId="77777777" w:rsidR="00000000" w:rsidRDefault="00AE271D">
      <w:pPr>
        <w:pStyle w:val="a0"/>
        <w:ind w:firstLine="0"/>
        <w:rPr>
          <w:rFonts w:hint="cs"/>
          <w:rtl/>
        </w:rPr>
      </w:pPr>
    </w:p>
    <w:p w14:paraId="47E93B21" w14:textId="77777777" w:rsidR="00000000" w:rsidRDefault="00AE271D">
      <w:pPr>
        <w:pStyle w:val="af0"/>
        <w:rPr>
          <w:rtl/>
        </w:rPr>
      </w:pPr>
      <w:r>
        <w:rPr>
          <w:rFonts w:hint="eastAsia"/>
          <w:rtl/>
        </w:rPr>
        <w:t>עבד</w:t>
      </w:r>
      <w:r>
        <w:rPr>
          <w:rtl/>
        </w:rPr>
        <w:t>-אלמאלכ דהאמשה (רע"ם):</w:t>
      </w:r>
    </w:p>
    <w:p w14:paraId="598E49A9" w14:textId="77777777" w:rsidR="00000000" w:rsidRDefault="00AE271D">
      <w:pPr>
        <w:pStyle w:val="a0"/>
        <w:rPr>
          <w:rFonts w:hint="cs"/>
          <w:rtl/>
        </w:rPr>
      </w:pPr>
    </w:p>
    <w:p w14:paraId="42ACCF15" w14:textId="77777777" w:rsidR="00000000" w:rsidRDefault="00AE271D">
      <w:pPr>
        <w:pStyle w:val="a0"/>
        <w:rPr>
          <w:rFonts w:hint="cs"/>
          <w:rtl/>
        </w:rPr>
      </w:pPr>
      <w:r>
        <w:rPr>
          <w:rFonts w:hint="cs"/>
          <w:rtl/>
        </w:rPr>
        <w:t xml:space="preserve">- - - </w:t>
      </w:r>
    </w:p>
    <w:p w14:paraId="7A9127AD" w14:textId="77777777" w:rsidR="00000000" w:rsidRDefault="00AE271D">
      <w:pPr>
        <w:pStyle w:val="a0"/>
        <w:ind w:firstLine="0"/>
        <w:rPr>
          <w:rFonts w:hint="cs"/>
          <w:rtl/>
        </w:rPr>
      </w:pPr>
    </w:p>
    <w:p w14:paraId="2DAC09E4" w14:textId="77777777" w:rsidR="00000000" w:rsidRDefault="00AE271D">
      <w:pPr>
        <w:pStyle w:val="af1"/>
        <w:rPr>
          <w:rtl/>
        </w:rPr>
      </w:pPr>
      <w:r>
        <w:rPr>
          <w:rtl/>
        </w:rPr>
        <w:t>היו"ר ראובן ריבלין:</w:t>
      </w:r>
    </w:p>
    <w:p w14:paraId="3C0434FD" w14:textId="77777777" w:rsidR="00000000" w:rsidRDefault="00AE271D">
      <w:pPr>
        <w:pStyle w:val="a0"/>
        <w:rPr>
          <w:rtl/>
        </w:rPr>
      </w:pPr>
    </w:p>
    <w:p w14:paraId="08719A7E" w14:textId="77777777" w:rsidR="00000000" w:rsidRDefault="00AE271D">
      <w:pPr>
        <w:pStyle w:val="a0"/>
        <w:rPr>
          <w:rFonts w:hint="cs"/>
          <w:rtl/>
        </w:rPr>
      </w:pPr>
      <w:r>
        <w:rPr>
          <w:rFonts w:hint="cs"/>
          <w:rtl/>
        </w:rPr>
        <w:t>חבר הכנסת דהאמשה.</w:t>
      </w:r>
    </w:p>
    <w:p w14:paraId="09407951" w14:textId="77777777" w:rsidR="00000000" w:rsidRDefault="00AE271D">
      <w:pPr>
        <w:pStyle w:val="a0"/>
        <w:ind w:firstLine="0"/>
        <w:rPr>
          <w:rFonts w:hint="cs"/>
          <w:rtl/>
        </w:rPr>
      </w:pPr>
    </w:p>
    <w:p w14:paraId="097ACBFB" w14:textId="77777777" w:rsidR="00000000" w:rsidRDefault="00AE271D">
      <w:pPr>
        <w:pStyle w:val="-"/>
        <w:rPr>
          <w:rtl/>
        </w:rPr>
      </w:pPr>
      <w:bookmarkStart w:id="82" w:name="FS000000405T23_02_2004_17_14_19C"/>
      <w:bookmarkEnd w:id="82"/>
      <w:r>
        <w:rPr>
          <w:rtl/>
        </w:rPr>
        <w:t>שר התיירות בנימין אלון:</w:t>
      </w:r>
    </w:p>
    <w:p w14:paraId="46F00E76" w14:textId="77777777" w:rsidR="00000000" w:rsidRDefault="00AE271D">
      <w:pPr>
        <w:pStyle w:val="a0"/>
        <w:rPr>
          <w:rtl/>
        </w:rPr>
      </w:pPr>
    </w:p>
    <w:p w14:paraId="02679A24" w14:textId="77777777" w:rsidR="00000000" w:rsidRDefault="00AE271D">
      <w:pPr>
        <w:pStyle w:val="a0"/>
        <w:rPr>
          <w:rFonts w:hint="cs"/>
          <w:rtl/>
        </w:rPr>
      </w:pPr>
      <w:r>
        <w:rPr>
          <w:rFonts w:hint="cs"/>
          <w:rtl/>
        </w:rPr>
        <w:t>ל</w:t>
      </w:r>
      <w:r>
        <w:rPr>
          <w:rFonts w:hint="cs"/>
          <w:rtl/>
        </w:rPr>
        <w:t>כן אותם קיצונים - -</w:t>
      </w:r>
    </w:p>
    <w:p w14:paraId="5B90FF50" w14:textId="77777777" w:rsidR="00000000" w:rsidRDefault="00AE271D">
      <w:pPr>
        <w:pStyle w:val="a0"/>
        <w:ind w:firstLine="0"/>
        <w:rPr>
          <w:rFonts w:hint="cs"/>
          <w:rtl/>
        </w:rPr>
      </w:pPr>
    </w:p>
    <w:p w14:paraId="649F8EA8" w14:textId="77777777" w:rsidR="00000000" w:rsidRDefault="00AE271D">
      <w:pPr>
        <w:pStyle w:val="af0"/>
        <w:rPr>
          <w:rtl/>
        </w:rPr>
      </w:pPr>
      <w:r>
        <w:rPr>
          <w:rFonts w:hint="eastAsia"/>
          <w:rtl/>
        </w:rPr>
        <w:t>עסאם</w:t>
      </w:r>
      <w:r>
        <w:rPr>
          <w:rtl/>
        </w:rPr>
        <w:t xml:space="preserve"> מח'ול (חד"ש-תע"ל):</w:t>
      </w:r>
    </w:p>
    <w:p w14:paraId="5830B7C5" w14:textId="77777777" w:rsidR="00000000" w:rsidRDefault="00AE271D">
      <w:pPr>
        <w:pStyle w:val="a0"/>
        <w:rPr>
          <w:rFonts w:hint="cs"/>
          <w:rtl/>
        </w:rPr>
      </w:pPr>
    </w:p>
    <w:p w14:paraId="6006DA41" w14:textId="77777777" w:rsidR="00000000" w:rsidRDefault="00AE271D">
      <w:pPr>
        <w:pStyle w:val="a0"/>
        <w:rPr>
          <w:rFonts w:hint="cs"/>
          <w:rtl/>
        </w:rPr>
      </w:pPr>
      <w:r>
        <w:rPr>
          <w:rFonts w:hint="cs"/>
          <w:rtl/>
        </w:rPr>
        <w:t xml:space="preserve">- - - </w:t>
      </w:r>
    </w:p>
    <w:p w14:paraId="01EFD9B7" w14:textId="77777777" w:rsidR="00000000" w:rsidRDefault="00AE271D">
      <w:pPr>
        <w:pStyle w:val="a0"/>
        <w:ind w:firstLine="0"/>
        <w:rPr>
          <w:rFonts w:hint="cs"/>
          <w:rtl/>
        </w:rPr>
      </w:pPr>
    </w:p>
    <w:p w14:paraId="697FFCBF" w14:textId="77777777" w:rsidR="00000000" w:rsidRDefault="00AE271D">
      <w:pPr>
        <w:pStyle w:val="-"/>
        <w:rPr>
          <w:rtl/>
        </w:rPr>
      </w:pPr>
      <w:bookmarkStart w:id="83" w:name="FS000000405T23_02_2004_17_14_32C"/>
      <w:bookmarkEnd w:id="83"/>
      <w:r>
        <w:rPr>
          <w:rtl/>
        </w:rPr>
        <w:t>שר התיירות בנימין אלון:</w:t>
      </w:r>
    </w:p>
    <w:p w14:paraId="6E101F3A" w14:textId="77777777" w:rsidR="00000000" w:rsidRDefault="00AE271D">
      <w:pPr>
        <w:pStyle w:val="a0"/>
        <w:rPr>
          <w:rtl/>
        </w:rPr>
      </w:pPr>
    </w:p>
    <w:p w14:paraId="7B8ADDDE" w14:textId="77777777" w:rsidR="00000000" w:rsidRDefault="00AE271D">
      <w:pPr>
        <w:pStyle w:val="a0"/>
        <w:rPr>
          <w:rFonts w:hint="cs"/>
          <w:rtl/>
        </w:rPr>
      </w:pPr>
      <w:r>
        <w:rPr>
          <w:rFonts w:hint="cs"/>
          <w:rtl/>
        </w:rPr>
        <w:t xml:space="preserve">- - אלה שממשיכים ללחום את מלחמת העבר, ולחשוב ששנאת ישראל תופיע כמו שהיתה בעבר </w:t>
      </w:r>
      <w:r>
        <w:rPr>
          <w:rFonts w:hint="eastAsia"/>
          <w:rtl/>
        </w:rPr>
        <w:t>–</w:t>
      </w:r>
      <w:r>
        <w:rPr>
          <w:rFonts w:hint="cs"/>
          <w:rtl/>
        </w:rPr>
        <w:t xml:space="preserve"> רק עם מוזיקה של ואגנר, חבר הכנסת שריד, ורק על רקע - -</w:t>
      </w:r>
    </w:p>
    <w:p w14:paraId="196E79C6" w14:textId="77777777" w:rsidR="00000000" w:rsidRDefault="00AE271D">
      <w:pPr>
        <w:pStyle w:val="a0"/>
        <w:ind w:firstLine="0"/>
        <w:rPr>
          <w:rFonts w:hint="cs"/>
          <w:rtl/>
        </w:rPr>
      </w:pPr>
    </w:p>
    <w:p w14:paraId="3E42589A" w14:textId="77777777" w:rsidR="00000000" w:rsidRDefault="00AE271D">
      <w:pPr>
        <w:pStyle w:val="af0"/>
        <w:rPr>
          <w:rtl/>
        </w:rPr>
      </w:pPr>
      <w:r>
        <w:rPr>
          <w:rFonts w:hint="eastAsia"/>
          <w:rtl/>
        </w:rPr>
        <w:t>עבד</w:t>
      </w:r>
      <w:r>
        <w:rPr>
          <w:rtl/>
        </w:rPr>
        <w:t>-אלמאלכ דהאמשה (רע"ם):</w:t>
      </w:r>
    </w:p>
    <w:p w14:paraId="124DE437" w14:textId="77777777" w:rsidR="00000000" w:rsidRDefault="00AE271D">
      <w:pPr>
        <w:pStyle w:val="a0"/>
        <w:rPr>
          <w:rFonts w:hint="cs"/>
          <w:rtl/>
        </w:rPr>
      </w:pPr>
    </w:p>
    <w:p w14:paraId="5138C468" w14:textId="77777777" w:rsidR="00000000" w:rsidRDefault="00AE271D">
      <w:pPr>
        <w:pStyle w:val="a0"/>
        <w:rPr>
          <w:rFonts w:hint="cs"/>
          <w:rtl/>
        </w:rPr>
      </w:pPr>
      <w:r>
        <w:rPr>
          <w:rFonts w:hint="cs"/>
          <w:rtl/>
        </w:rPr>
        <w:t xml:space="preserve">- - - </w:t>
      </w:r>
    </w:p>
    <w:p w14:paraId="09D3ACFD" w14:textId="77777777" w:rsidR="00000000" w:rsidRDefault="00AE271D">
      <w:pPr>
        <w:pStyle w:val="af1"/>
        <w:rPr>
          <w:rtl/>
        </w:rPr>
      </w:pPr>
    </w:p>
    <w:p w14:paraId="18A02C45" w14:textId="77777777" w:rsidR="00000000" w:rsidRDefault="00AE271D">
      <w:pPr>
        <w:pStyle w:val="af1"/>
        <w:rPr>
          <w:rtl/>
        </w:rPr>
      </w:pPr>
      <w:r>
        <w:rPr>
          <w:rtl/>
        </w:rPr>
        <w:t>היו"ר ר</w:t>
      </w:r>
      <w:r>
        <w:rPr>
          <w:rtl/>
        </w:rPr>
        <w:t>אובן ריבלין:</w:t>
      </w:r>
    </w:p>
    <w:p w14:paraId="53CF1C0C" w14:textId="77777777" w:rsidR="00000000" w:rsidRDefault="00AE271D">
      <w:pPr>
        <w:pStyle w:val="a0"/>
        <w:rPr>
          <w:rtl/>
        </w:rPr>
      </w:pPr>
    </w:p>
    <w:p w14:paraId="4B73CF0D" w14:textId="77777777" w:rsidR="00000000" w:rsidRDefault="00AE271D">
      <w:pPr>
        <w:pStyle w:val="a0"/>
        <w:rPr>
          <w:rFonts w:hint="cs"/>
          <w:rtl/>
        </w:rPr>
      </w:pPr>
      <w:r>
        <w:rPr>
          <w:rFonts w:hint="cs"/>
          <w:rtl/>
        </w:rPr>
        <w:t xml:space="preserve">חבר הכנסת דהאמשה, אתה אמרת מה שרצית והוא יגיד מה שהוא רוצה. </w:t>
      </w:r>
    </w:p>
    <w:p w14:paraId="34DB05A2" w14:textId="77777777" w:rsidR="00000000" w:rsidRDefault="00AE271D">
      <w:pPr>
        <w:pStyle w:val="a0"/>
        <w:rPr>
          <w:rFonts w:hint="cs"/>
          <w:rtl/>
        </w:rPr>
      </w:pPr>
    </w:p>
    <w:p w14:paraId="5173DE82" w14:textId="77777777" w:rsidR="00000000" w:rsidRDefault="00AE271D">
      <w:pPr>
        <w:pStyle w:val="-"/>
        <w:rPr>
          <w:rtl/>
        </w:rPr>
      </w:pPr>
      <w:bookmarkStart w:id="84" w:name="FS000000405T23_02_2004_17_15_29C"/>
      <w:bookmarkEnd w:id="84"/>
      <w:r>
        <w:rPr>
          <w:rtl/>
        </w:rPr>
        <w:t>שר התיירות בנימין אלון:</w:t>
      </w:r>
    </w:p>
    <w:p w14:paraId="652C0614" w14:textId="77777777" w:rsidR="00000000" w:rsidRDefault="00AE271D">
      <w:pPr>
        <w:pStyle w:val="a0"/>
        <w:rPr>
          <w:rtl/>
        </w:rPr>
      </w:pPr>
    </w:p>
    <w:p w14:paraId="64F219D6" w14:textId="77777777" w:rsidR="00000000" w:rsidRDefault="00AE271D">
      <w:pPr>
        <w:pStyle w:val="a0"/>
        <w:rPr>
          <w:rFonts w:hint="cs"/>
          <w:rtl/>
        </w:rPr>
      </w:pPr>
      <w:r>
        <w:rPr>
          <w:rFonts w:hint="cs"/>
          <w:rtl/>
        </w:rPr>
        <w:t>- - נוצרי. הריני להודיע לך, שהיום המקום של "הפרוטוקולים של זקני ציון", המקום שבו זה ה-</w:t>
      </w:r>
      <w:r>
        <w:t>bestseller</w:t>
      </w:r>
      <w:r>
        <w:rPr>
          <w:rFonts w:hint="cs"/>
          <w:rtl/>
        </w:rPr>
        <w:t xml:space="preserve"> הכי גדול, הוא לא בשום רחוב באירופה ולא בשום רחוב באמריקה. </w:t>
      </w:r>
      <w:r>
        <w:rPr>
          <w:rFonts w:hint="cs"/>
          <w:rtl/>
        </w:rPr>
        <w:t xml:space="preserve">היום המקום שבו משתמשים בטיעונים האנטישמיים הקלאסיים </w:t>
      </w:r>
      <w:r>
        <w:rPr>
          <w:rFonts w:hint="eastAsia"/>
          <w:rtl/>
        </w:rPr>
        <w:t>–</w:t>
      </w:r>
      <w:r>
        <w:rPr>
          <w:rFonts w:hint="cs"/>
          <w:rtl/>
        </w:rPr>
        <w:t xml:space="preserve"> המרכז הגיאוגרפי שבו עם ישראל חי היום הוא כאן, ומרכז השנאה לעם ישראל הוא כאן. שנאת ישראל שמקיפה גטו יהודי גדול היא כאן, והשונאים שמובילים אותה, יש להם גם הרבה אהדה כאן מחבר הכנסת מח'ול, שמדבר מהבמה הזאת </w:t>
      </w:r>
      <w:r>
        <w:rPr>
          <w:rFonts w:hint="cs"/>
          <w:rtl/>
        </w:rPr>
        <w:t xml:space="preserve">על צה"ל שמפגיז באורניום את כל החיילים הערבים </w:t>
      </w:r>
      <w:r>
        <w:rPr>
          <w:rFonts w:hint="eastAsia"/>
          <w:rtl/>
        </w:rPr>
        <w:t>–</w:t>
      </w:r>
      <w:r>
        <w:rPr>
          <w:rFonts w:hint="cs"/>
          <w:rtl/>
        </w:rPr>
        <w:t xml:space="preserve"> את כל האזרחים הערבים. </w:t>
      </w:r>
    </w:p>
    <w:p w14:paraId="36D60826" w14:textId="77777777" w:rsidR="00000000" w:rsidRDefault="00AE271D">
      <w:pPr>
        <w:pStyle w:val="a0"/>
        <w:ind w:firstLine="0"/>
        <w:rPr>
          <w:rFonts w:hint="cs"/>
          <w:rtl/>
        </w:rPr>
      </w:pPr>
    </w:p>
    <w:p w14:paraId="4C0378BD" w14:textId="77777777" w:rsidR="00000000" w:rsidRDefault="00AE271D">
      <w:pPr>
        <w:pStyle w:val="af0"/>
        <w:rPr>
          <w:rtl/>
        </w:rPr>
      </w:pPr>
      <w:r>
        <w:rPr>
          <w:rFonts w:hint="eastAsia"/>
          <w:rtl/>
        </w:rPr>
        <w:t>עסאם</w:t>
      </w:r>
      <w:r>
        <w:rPr>
          <w:rtl/>
        </w:rPr>
        <w:t xml:space="preserve"> מח'ול (חד"ש-תע"ל):</w:t>
      </w:r>
    </w:p>
    <w:p w14:paraId="3C3BC9D2" w14:textId="77777777" w:rsidR="00000000" w:rsidRDefault="00AE271D">
      <w:pPr>
        <w:pStyle w:val="a0"/>
        <w:rPr>
          <w:rFonts w:hint="cs"/>
          <w:rtl/>
        </w:rPr>
      </w:pPr>
    </w:p>
    <w:p w14:paraId="5CBA4AFD" w14:textId="77777777" w:rsidR="00000000" w:rsidRDefault="00AE271D">
      <w:pPr>
        <w:pStyle w:val="a0"/>
        <w:rPr>
          <w:rFonts w:hint="cs"/>
          <w:rtl/>
        </w:rPr>
      </w:pPr>
      <w:r>
        <w:rPr>
          <w:rFonts w:hint="cs"/>
          <w:rtl/>
        </w:rPr>
        <w:t>אתה פאשיסט קטן.</w:t>
      </w:r>
    </w:p>
    <w:p w14:paraId="71DBB39C" w14:textId="77777777" w:rsidR="00000000" w:rsidRDefault="00AE271D">
      <w:pPr>
        <w:pStyle w:val="a0"/>
        <w:ind w:firstLine="0"/>
        <w:rPr>
          <w:rFonts w:hint="cs"/>
          <w:rtl/>
        </w:rPr>
      </w:pPr>
    </w:p>
    <w:p w14:paraId="14865080" w14:textId="77777777" w:rsidR="00000000" w:rsidRDefault="00AE271D">
      <w:pPr>
        <w:pStyle w:val="-"/>
        <w:rPr>
          <w:rtl/>
        </w:rPr>
      </w:pPr>
      <w:bookmarkStart w:id="85" w:name="FS000000405T23_02_2004_17_18_06C"/>
      <w:bookmarkEnd w:id="85"/>
      <w:r>
        <w:rPr>
          <w:rtl/>
        </w:rPr>
        <w:t>שר התיירות בנימין אלון:</w:t>
      </w:r>
    </w:p>
    <w:p w14:paraId="7FCAF678" w14:textId="77777777" w:rsidR="00000000" w:rsidRDefault="00AE271D">
      <w:pPr>
        <w:pStyle w:val="a0"/>
        <w:rPr>
          <w:rtl/>
        </w:rPr>
      </w:pPr>
    </w:p>
    <w:p w14:paraId="285E4DBC" w14:textId="77777777" w:rsidR="00000000" w:rsidRDefault="00AE271D">
      <w:pPr>
        <w:pStyle w:val="a0"/>
        <w:rPr>
          <w:rFonts w:hint="cs"/>
          <w:rtl/>
        </w:rPr>
      </w:pPr>
      <w:r>
        <w:rPr>
          <w:rFonts w:hint="cs"/>
          <w:rtl/>
        </w:rPr>
        <w:t>השנאה שמסיתה לרצח יהודים, שמסיתה לעקירת יהודים, מובלת על-ידי הערבים המוסלמים הקיצונים.</w:t>
      </w:r>
    </w:p>
    <w:p w14:paraId="44D8EDC1" w14:textId="77777777" w:rsidR="00000000" w:rsidRDefault="00AE271D">
      <w:pPr>
        <w:pStyle w:val="a0"/>
        <w:ind w:firstLine="0"/>
        <w:rPr>
          <w:rFonts w:hint="cs"/>
          <w:rtl/>
        </w:rPr>
      </w:pPr>
    </w:p>
    <w:p w14:paraId="5125D164" w14:textId="77777777" w:rsidR="00000000" w:rsidRDefault="00AE271D">
      <w:pPr>
        <w:pStyle w:val="af0"/>
        <w:rPr>
          <w:rtl/>
        </w:rPr>
      </w:pPr>
      <w:r>
        <w:rPr>
          <w:rFonts w:hint="eastAsia"/>
          <w:rtl/>
        </w:rPr>
        <w:t>עבד</w:t>
      </w:r>
      <w:r>
        <w:rPr>
          <w:rtl/>
        </w:rPr>
        <w:t>-אלמאלכ דהאמשה (רע"ם):</w:t>
      </w:r>
    </w:p>
    <w:p w14:paraId="32DEBFB9" w14:textId="77777777" w:rsidR="00000000" w:rsidRDefault="00AE271D">
      <w:pPr>
        <w:pStyle w:val="a0"/>
        <w:rPr>
          <w:rFonts w:hint="cs"/>
          <w:rtl/>
        </w:rPr>
      </w:pPr>
    </w:p>
    <w:p w14:paraId="266DE03E" w14:textId="77777777" w:rsidR="00000000" w:rsidRDefault="00AE271D">
      <w:pPr>
        <w:pStyle w:val="a0"/>
        <w:rPr>
          <w:rFonts w:hint="cs"/>
          <w:rtl/>
        </w:rPr>
      </w:pPr>
      <w:r>
        <w:rPr>
          <w:rFonts w:hint="cs"/>
          <w:rtl/>
        </w:rPr>
        <w:t>אתם</w:t>
      </w:r>
      <w:r>
        <w:rPr>
          <w:rFonts w:hint="cs"/>
          <w:rtl/>
        </w:rPr>
        <w:t xml:space="preserve"> מובילים לשנאה.</w:t>
      </w:r>
    </w:p>
    <w:p w14:paraId="604081AA" w14:textId="77777777" w:rsidR="00000000" w:rsidRDefault="00AE271D">
      <w:pPr>
        <w:pStyle w:val="a0"/>
        <w:ind w:firstLine="0"/>
        <w:rPr>
          <w:rFonts w:hint="cs"/>
          <w:rtl/>
        </w:rPr>
      </w:pPr>
    </w:p>
    <w:p w14:paraId="25BB3A1D" w14:textId="77777777" w:rsidR="00000000" w:rsidRDefault="00AE271D">
      <w:pPr>
        <w:pStyle w:val="-"/>
        <w:rPr>
          <w:rtl/>
        </w:rPr>
      </w:pPr>
      <w:bookmarkStart w:id="86" w:name="FS000000405T23_02_2004_17_18_33C"/>
      <w:bookmarkEnd w:id="86"/>
      <w:r>
        <w:rPr>
          <w:rtl/>
        </w:rPr>
        <w:t>שר התיירות בנימין אלון:</w:t>
      </w:r>
    </w:p>
    <w:p w14:paraId="1AB13ED5" w14:textId="77777777" w:rsidR="00000000" w:rsidRDefault="00AE271D">
      <w:pPr>
        <w:pStyle w:val="a0"/>
        <w:rPr>
          <w:rtl/>
        </w:rPr>
      </w:pPr>
    </w:p>
    <w:p w14:paraId="1CC4321F" w14:textId="77777777" w:rsidR="00000000" w:rsidRDefault="00AE271D">
      <w:pPr>
        <w:pStyle w:val="a0"/>
        <w:rPr>
          <w:rFonts w:hint="cs"/>
          <w:rtl/>
        </w:rPr>
      </w:pPr>
      <w:r>
        <w:rPr>
          <w:rFonts w:hint="cs"/>
          <w:rtl/>
        </w:rPr>
        <w:t>ומי שמזין אותם, לבושתנו, לחרפתנו, זה גם אורי אבנרי - -</w:t>
      </w:r>
    </w:p>
    <w:p w14:paraId="2DC38057" w14:textId="77777777" w:rsidR="00000000" w:rsidRDefault="00AE271D">
      <w:pPr>
        <w:pStyle w:val="a0"/>
        <w:ind w:firstLine="0"/>
        <w:rPr>
          <w:rFonts w:hint="cs"/>
          <w:rtl/>
        </w:rPr>
      </w:pPr>
    </w:p>
    <w:p w14:paraId="401F6279" w14:textId="77777777" w:rsidR="00000000" w:rsidRDefault="00AE271D">
      <w:pPr>
        <w:pStyle w:val="af0"/>
        <w:rPr>
          <w:rtl/>
        </w:rPr>
      </w:pPr>
      <w:r>
        <w:rPr>
          <w:rFonts w:hint="eastAsia"/>
          <w:rtl/>
        </w:rPr>
        <w:t>עסאם</w:t>
      </w:r>
      <w:r>
        <w:rPr>
          <w:rtl/>
        </w:rPr>
        <w:t xml:space="preserve"> מח'ול (חד"ש-תע"ל):</w:t>
      </w:r>
    </w:p>
    <w:p w14:paraId="0F117FC5" w14:textId="77777777" w:rsidR="00000000" w:rsidRDefault="00AE271D">
      <w:pPr>
        <w:pStyle w:val="a0"/>
        <w:rPr>
          <w:rFonts w:hint="cs"/>
          <w:rtl/>
        </w:rPr>
      </w:pPr>
    </w:p>
    <w:p w14:paraId="2D5F6ACE" w14:textId="77777777" w:rsidR="00000000" w:rsidRDefault="00AE271D">
      <w:pPr>
        <w:pStyle w:val="a0"/>
        <w:rPr>
          <w:rFonts w:hint="cs"/>
          <w:rtl/>
        </w:rPr>
      </w:pPr>
      <w:r>
        <w:rPr>
          <w:rFonts w:hint="cs"/>
          <w:rtl/>
        </w:rPr>
        <w:t xml:space="preserve">- - - </w:t>
      </w:r>
    </w:p>
    <w:p w14:paraId="40912A31" w14:textId="77777777" w:rsidR="00000000" w:rsidRDefault="00AE271D">
      <w:pPr>
        <w:pStyle w:val="a0"/>
        <w:ind w:firstLine="0"/>
        <w:rPr>
          <w:rFonts w:hint="cs"/>
          <w:rtl/>
        </w:rPr>
      </w:pPr>
    </w:p>
    <w:p w14:paraId="1C0C6CF9" w14:textId="77777777" w:rsidR="00000000" w:rsidRDefault="00AE271D">
      <w:pPr>
        <w:pStyle w:val="af1"/>
        <w:rPr>
          <w:rtl/>
        </w:rPr>
      </w:pPr>
      <w:r>
        <w:rPr>
          <w:rtl/>
        </w:rPr>
        <w:t>היו"ר ראובן ריבלין:</w:t>
      </w:r>
    </w:p>
    <w:p w14:paraId="23BD57C3" w14:textId="77777777" w:rsidR="00000000" w:rsidRDefault="00AE271D">
      <w:pPr>
        <w:pStyle w:val="a0"/>
        <w:rPr>
          <w:rtl/>
        </w:rPr>
      </w:pPr>
    </w:p>
    <w:p w14:paraId="31DC9C5F" w14:textId="77777777" w:rsidR="00000000" w:rsidRDefault="00AE271D">
      <w:pPr>
        <w:pStyle w:val="a0"/>
        <w:rPr>
          <w:rFonts w:hint="cs"/>
          <w:rtl/>
        </w:rPr>
      </w:pPr>
      <w:r>
        <w:rPr>
          <w:rFonts w:hint="cs"/>
          <w:rtl/>
        </w:rPr>
        <w:t>חבר הכנסת מח'ול.</w:t>
      </w:r>
    </w:p>
    <w:p w14:paraId="7767BBC1" w14:textId="77777777" w:rsidR="00000000" w:rsidRDefault="00AE271D">
      <w:pPr>
        <w:pStyle w:val="a0"/>
        <w:ind w:firstLine="0"/>
        <w:rPr>
          <w:rtl/>
        </w:rPr>
      </w:pPr>
    </w:p>
    <w:p w14:paraId="619AD3BF" w14:textId="77777777" w:rsidR="00000000" w:rsidRDefault="00AE271D">
      <w:pPr>
        <w:pStyle w:val="a0"/>
        <w:ind w:firstLine="0"/>
        <w:rPr>
          <w:rFonts w:hint="cs"/>
          <w:rtl/>
        </w:rPr>
      </w:pPr>
    </w:p>
    <w:p w14:paraId="0BBA3150" w14:textId="77777777" w:rsidR="00000000" w:rsidRDefault="00AE271D">
      <w:pPr>
        <w:pStyle w:val="-"/>
        <w:rPr>
          <w:rtl/>
        </w:rPr>
      </w:pPr>
      <w:bookmarkStart w:id="87" w:name="FS000000405T23_02_2004_17_18_58C"/>
      <w:bookmarkEnd w:id="87"/>
      <w:r>
        <w:rPr>
          <w:rtl/>
        </w:rPr>
        <w:t>שר התיירות בנימין אלון:</w:t>
      </w:r>
    </w:p>
    <w:p w14:paraId="01028543" w14:textId="77777777" w:rsidR="00000000" w:rsidRDefault="00AE271D">
      <w:pPr>
        <w:pStyle w:val="a0"/>
        <w:rPr>
          <w:rtl/>
        </w:rPr>
      </w:pPr>
    </w:p>
    <w:p w14:paraId="58BEFB7C" w14:textId="77777777" w:rsidR="00000000" w:rsidRDefault="00AE271D">
      <w:pPr>
        <w:pStyle w:val="a0"/>
        <w:rPr>
          <w:rFonts w:hint="cs"/>
          <w:rtl/>
        </w:rPr>
      </w:pPr>
      <w:r>
        <w:rPr>
          <w:rFonts w:hint="cs"/>
          <w:rtl/>
        </w:rPr>
        <w:t>- -  ושמאל יהודי קיצוני שכל העיתונות באירופה מצטטת אותו, שהמ</w:t>
      </w:r>
      <w:r>
        <w:rPr>
          <w:rFonts w:hint="cs"/>
          <w:rtl/>
        </w:rPr>
        <w:t xml:space="preserve">יצגים שלו מפארים את שנאת ישראל של היום. לכן, הקואליציה המטורפת הזאת בין חבר הכנסת דהאמשה, קיצוני דתי מוסלמי, לבין האתאיסטים השמאלנים היהודים שנמצאים פה, ראויה לכל גנאי. </w:t>
      </w:r>
    </w:p>
    <w:p w14:paraId="31C29AF7" w14:textId="77777777" w:rsidR="00000000" w:rsidRDefault="00AE271D">
      <w:pPr>
        <w:pStyle w:val="a0"/>
        <w:ind w:firstLine="0"/>
        <w:rPr>
          <w:rFonts w:hint="cs"/>
          <w:rtl/>
        </w:rPr>
      </w:pPr>
    </w:p>
    <w:p w14:paraId="11BFCFA6" w14:textId="77777777" w:rsidR="00000000" w:rsidRDefault="00AE271D">
      <w:pPr>
        <w:pStyle w:val="af0"/>
        <w:rPr>
          <w:rtl/>
        </w:rPr>
      </w:pPr>
      <w:r>
        <w:rPr>
          <w:rFonts w:hint="eastAsia"/>
          <w:rtl/>
        </w:rPr>
        <w:t>עבד</w:t>
      </w:r>
      <w:r>
        <w:rPr>
          <w:rtl/>
        </w:rPr>
        <w:t>-אלמאלכ דהאמשה (רע"ם):</w:t>
      </w:r>
    </w:p>
    <w:p w14:paraId="068DC596" w14:textId="77777777" w:rsidR="00000000" w:rsidRDefault="00AE271D">
      <w:pPr>
        <w:pStyle w:val="a0"/>
        <w:rPr>
          <w:rFonts w:hint="cs"/>
          <w:rtl/>
        </w:rPr>
      </w:pPr>
    </w:p>
    <w:p w14:paraId="07E1BA67" w14:textId="77777777" w:rsidR="00000000" w:rsidRDefault="00AE271D">
      <w:pPr>
        <w:pStyle w:val="a0"/>
        <w:rPr>
          <w:rFonts w:hint="cs"/>
          <w:rtl/>
        </w:rPr>
      </w:pPr>
      <w:r>
        <w:rPr>
          <w:rFonts w:hint="cs"/>
          <w:rtl/>
        </w:rPr>
        <w:t xml:space="preserve">- - - </w:t>
      </w:r>
    </w:p>
    <w:p w14:paraId="79B8A9A7" w14:textId="77777777" w:rsidR="00000000" w:rsidRDefault="00AE271D">
      <w:pPr>
        <w:pStyle w:val="a0"/>
        <w:ind w:firstLine="0"/>
        <w:rPr>
          <w:rFonts w:hint="cs"/>
          <w:rtl/>
        </w:rPr>
      </w:pPr>
    </w:p>
    <w:p w14:paraId="3C515A43" w14:textId="77777777" w:rsidR="00000000" w:rsidRDefault="00AE271D">
      <w:pPr>
        <w:pStyle w:val="af0"/>
        <w:rPr>
          <w:rtl/>
        </w:rPr>
      </w:pPr>
      <w:r>
        <w:rPr>
          <w:rFonts w:hint="eastAsia"/>
          <w:rtl/>
        </w:rPr>
        <w:t>עסאם</w:t>
      </w:r>
      <w:r>
        <w:rPr>
          <w:rtl/>
        </w:rPr>
        <w:t xml:space="preserve"> מח'ול (חד"ש-תע"ל):</w:t>
      </w:r>
    </w:p>
    <w:p w14:paraId="18009A14" w14:textId="77777777" w:rsidR="00000000" w:rsidRDefault="00AE271D">
      <w:pPr>
        <w:pStyle w:val="a0"/>
        <w:rPr>
          <w:rFonts w:hint="cs"/>
          <w:rtl/>
        </w:rPr>
      </w:pPr>
    </w:p>
    <w:p w14:paraId="6A23ADA8" w14:textId="77777777" w:rsidR="00000000" w:rsidRDefault="00AE271D">
      <w:pPr>
        <w:pStyle w:val="a0"/>
        <w:rPr>
          <w:rFonts w:hint="cs"/>
          <w:rtl/>
        </w:rPr>
      </w:pPr>
      <w:r>
        <w:rPr>
          <w:rFonts w:hint="cs"/>
          <w:rtl/>
        </w:rPr>
        <w:t xml:space="preserve">- - - </w:t>
      </w:r>
    </w:p>
    <w:p w14:paraId="75C9EF4D" w14:textId="77777777" w:rsidR="00000000" w:rsidRDefault="00AE271D">
      <w:pPr>
        <w:pStyle w:val="a0"/>
        <w:ind w:firstLine="0"/>
        <w:rPr>
          <w:rFonts w:hint="cs"/>
          <w:rtl/>
        </w:rPr>
      </w:pPr>
    </w:p>
    <w:p w14:paraId="5EEE650A" w14:textId="77777777" w:rsidR="00000000" w:rsidRDefault="00AE271D">
      <w:pPr>
        <w:pStyle w:val="-"/>
        <w:rPr>
          <w:rtl/>
        </w:rPr>
      </w:pPr>
      <w:bookmarkStart w:id="88" w:name="FS000000405T23_02_2004_17_20_01C"/>
      <w:bookmarkEnd w:id="88"/>
      <w:r>
        <w:rPr>
          <w:rtl/>
        </w:rPr>
        <w:t>שר התיירות בנימין</w:t>
      </w:r>
      <w:r>
        <w:rPr>
          <w:rtl/>
        </w:rPr>
        <w:t xml:space="preserve"> אלון:</w:t>
      </w:r>
    </w:p>
    <w:p w14:paraId="7AA72B70" w14:textId="77777777" w:rsidR="00000000" w:rsidRDefault="00AE271D">
      <w:pPr>
        <w:pStyle w:val="a0"/>
        <w:rPr>
          <w:rtl/>
        </w:rPr>
      </w:pPr>
    </w:p>
    <w:p w14:paraId="7A3A5CB9" w14:textId="77777777" w:rsidR="00000000" w:rsidRDefault="00AE271D">
      <w:pPr>
        <w:pStyle w:val="a0"/>
        <w:rPr>
          <w:rFonts w:hint="cs"/>
          <w:rtl/>
        </w:rPr>
      </w:pPr>
      <w:r>
        <w:rPr>
          <w:rFonts w:hint="cs"/>
          <w:rtl/>
        </w:rPr>
        <w:t>הקואליציה ביני לבין נוצרים, שהתנ"ך מהווה בסיס משותף לה, אינה ראויה לשום גנאי.</w:t>
      </w:r>
    </w:p>
    <w:p w14:paraId="2C041AEC" w14:textId="77777777" w:rsidR="00000000" w:rsidRDefault="00AE271D">
      <w:pPr>
        <w:pStyle w:val="a0"/>
        <w:ind w:firstLine="0"/>
        <w:rPr>
          <w:rFonts w:hint="cs"/>
          <w:rtl/>
        </w:rPr>
      </w:pPr>
    </w:p>
    <w:p w14:paraId="348990FF" w14:textId="77777777" w:rsidR="00000000" w:rsidRDefault="00AE271D">
      <w:pPr>
        <w:pStyle w:val="af1"/>
        <w:rPr>
          <w:rtl/>
        </w:rPr>
      </w:pPr>
      <w:r>
        <w:rPr>
          <w:rtl/>
        </w:rPr>
        <w:t>היו"ר ראובן ריבלין:</w:t>
      </w:r>
    </w:p>
    <w:p w14:paraId="1C8C687F" w14:textId="77777777" w:rsidR="00000000" w:rsidRDefault="00AE271D">
      <w:pPr>
        <w:pStyle w:val="a0"/>
        <w:rPr>
          <w:rtl/>
        </w:rPr>
      </w:pPr>
    </w:p>
    <w:p w14:paraId="51918C27" w14:textId="77777777" w:rsidR="00000000" w:rsidRDefault="00AE271D">
      <w:pPr>
        <w:pStyle w:val="a0"/>
        <w:rPr>
          <w:rFonts w:hint="cs"/>
          <w:rtl/>
        </w:rPr>
      </w:pPr>
      <w:r>
        <w:rPr>
          <w:rFonts w:hint="cs"/>
          <w:rtl/>
        </w:rPr>
        <w:t xml:space="preserve">השר סיים, חבר הכנסת מח'ול. </w:t>
      </w:r>
    </w:p>
    <w:p w14:paraId="57BAA0F6" w14:textId="77777777" w:rsidR="00000000" w:rsidRDefault="00AE271D">
      <w:pPr>
        <w:pStyle w:val="a0"/>
        <w:ind w:firstLine="0"/>
        <w:rPr>
          <w:rFonts w:hint="cs"/>
          <w:rtl/>
        </w:rPr>
      </w:pPr>
    </w:p>
    <w:p w14:paraId="2DBDF3AE" w14:textId="77777777" w:rsidR="00000000" w:rsidRDefault="00AE271D">
      <w:pPr>
        <w:pStyle w:val="-"/>
        <w:rPr>
          <w:rtl/>
        </w:rPr>
      </w:pPr>
      <w:bookmarkStart w:id="89" w:name="FS000000405T23_02_2004_17_20_23C"/>
      <w:bookmarkEnd w:id="89"/>
      <w:r>
        <w:rPr>
          <w:rtl/>
        </w:rPr>
        <w:t>שר התיירות בנימין אלון:</w:t>
      </w:r>
    </w:p>
    <w:p w14:paraId="6B3A2CC8" w14:textId="77777777" w:rsidR="00000000" w:rsidRDefault="00AE271D">
      <w:pPr>
        <w:pStyle w:val="a0"/>
        <w:rPr>
          <w:rtl/>
        </w:rPr>
      </w:pPr>
    </w:p>
    <w:p w14:paraId="31D4D4F1" w14:textId="77777777" w:rsidR="00000000" w:rsidRDefault="00AE271D">
      <w:pPr>
        <w:pStyle w:val="a0"/>
        <w:rPr>
          <w:rFonts w:hint="cs"/>
          <w:rtl/>
        </w:rPr>
      </w:pPr>
      <w:r>
        <w:rPr>
          <w:rFonts w:hint="cs"/>
          <w:rtl/>
        </w:rPr>
        <w:t>אסיים רק במשפט אחד.</w:t>
      </w:r>
    </w:p>
    <w:p w14:paraId="4CF9E4C3" w14:textId="77777777" w:rsidR="00000000" w:rsidRDefault="00AE271D">
      <w:pPr>
        <w:pStyle w:val="a0"/>
        <w:ind w:firstLine="0"/>
        <w:rPr>
          <w:rFonts w:hint="cs"/>
          <w:rtl/>
        </w:rPr>
      </w:pPr>
    </w:p>
    <w:p w14:paraId="29C9E40F" w14:textId="77777777" w:rsidR="00000000" w:rsidRDefault="00AE271D">
      <w:pPr>
        <w:pStyle w:val="af1"/>
        <w:rPr>
          <w:rtl/>
        </w:rPr>
      </w:pPr>
      <w:r>
        <w:rPr>
          <w:rtl/>
        </w:rPr>
        <w:t>היו"ר ראובן ריבלין:</w:t>
      </w:r>
    </w:p>
    <w:p w14:paraId="413ED769" w14:textId="77777777" w:rsidR="00000000" w:rsidRDefault="00AE271D">
      <w:pPr>
        <w:pStyle w:val="a0"/>
        <w:rPr>
          <w:rtl/>
        </w:rPr>
      </w:pPr>
    </w:p>
    <w:p w14:paraId="22DAA752" w14:textId="77777777" w:rsidR="00000000" w:rsidRDefault="00AE271D">
      <w:pPr>
        <w:pStyle w:val="a0"/>
        <w:rPr>
          <w:rFonts w:hint="cs"/>
          <w:rtl/>
        </w:rPr>
      </w:pPr>
      <w:r>
        <w:rPr>
          <w:rFonts w:hint="cs"/>
          <w:rtl/>
        </w:rPr>
        <w:t>בבקשה, אדוני.</w:t>
      </w:r>
    </w:p>
    <w:p w14:paraId="3951B5E7" w14:textId="77777777" w:rsidR="00000000" w:rsidRDefault="00AE271D">
      <w:pPr>
        <w:pStyle w:val="a0"/>
        <w:ind w:firstLine="0"/>
        <w:rPr>
          <w:rFonts w:hint="cs"/>
          <w:rtl/>
        </w:rPr>
      </w:pPr>
    </w:p>
    <w:p w14:paraId="0EBC32D7" w14:textId="77777777" w:rsidR="00000000" w:rsidRDefault="00AE271D">
      <w:pPr>
        <w:pStyle w:val="-"/>
        <w:rPr>
          <w:rtl/>
        </w:rPr>
      </w:pPr>
      <w:bookmarkStart w:id="90" w:name="FS000000405T23_02_2004_17_20_32C"/>
      <w:bookmarkEnd w:id="90"/>
      <w:r>
        <w:rPr>
          <w:rtl/>
        </w:rPr>
        <w:t>שר התיירות בנימין אלון:</w:t>
      </w:r>
    </w:p>
    <w:p w14:paraId="64F7265D" w14:textId="77777777" w:rsidR="00000000" w:rsidRDefault="00AE271D">
      <w:pPr>
        <w:pStyle w:val="a0"/>
        <w:rPr>
          <w:rtl/>
        </w:rPr>
      </w:pPr>
    </w:p>
    <w:p w14:paraId="7887A9D4" w14:textId="77777777" w:rsidR="00000000" w:rsidRDefault="00AE271D">
      <w:pPr>
        <w:pStyle w:val="a0"/>
        <w:rPr>
          <w:rFonts w:hint="cs"/>
          <w:rtl/>
        </w:rPr>
      </w:pPr>
      <w:r>
        <w:rPr>
          <w:rFonts w:hint="cs"/>
          <w:rtl/>
        </w:rPr>
        <w:t xml:space="preserve">הבהרתי - - </w:t>
      </w:r>
    </w:p>
    <w:p w14:paraId="078B2760" w14:textId="77777777" w:rsidR="00000000" w:rsidRDefault="00AE271D">
      <w:pPr>
        <w:pStyle w:val="a0"/>
        <w:ind w:firstLine="0"/>
        <w:rPr>
          <w:rFonts w:hint="cs"/>
          <w:rtl/>
        </w:rPr>
      </w:pPr>
    </w:p>
    <w:p w14:paraId="00723D02" w14:textId="77777777" w:rsidR="00000000" w:rsidRDefault="00AE271D">
      <w:pPr>
        <w:pStyle w:val="af0"/>
        <w:rPr>
          <w:rtl/>
        </w:rPr>
      </w:pPr>
      <w:r>
        <w:rPr>
          <w:rFonts w:hint="eastAsia"/>
          <w:rtl/>
        </w:rPr>
        <w:t>ג</w:t>
      </w:r>
      <w:r>
        <w:rPr>
          <w:rtl/>
        </w:rPr>
        <w:t>'מאל זחאלקה (בל"ד):</w:t>
      </w:r>
    </w:p>
    <w:p w14:paraId="399B32DE" w14:textId="77777777" w:rsidR="00000000" w:rsidRDefault="00AE271D">
      <w:pPr>
        <w:pStyle w:val="a0"/>
        <w:rPr>
          <w:rFonts w:hint="cs"/>
          <w:rtl/>
        </w:rPr>
      </w:pPr>
    </w:p>
    <w:p w14:paraId="11FB50E2" w14:textId="77777777" w:rsidR="00000000" w:rsidRDefault="00AE271D">
      <w:pPr>
        <w:pStyle w:val="a0"/>
        <w:rPr>
          <w:rFonts w:hint="cs"/>
          <w:rtl/>
        </w:rPr>
      </w:pPr>
      <w:r>
        <w:rPr>
          <w:rFonts w:hint="cs"/>
          <w:rtl/>
        </w:rPr>
        <w:t>אתה יודע מה הרמב"ם אומר?</w:t>
      </w:r>
    </w:p>
    <w:p w14:paraId="715AB20F" w14:textId="77777777" w:rsidR="00000000" w:rsidRDefault="00AE271D">
      <w:pPr>
        <w:pStyle w:val="af1"/>
        <w:rPr>
          <w:rtl/>
        </w:rPr>
      </w:pPr>
    </w:p>
    <w:p w14:paraId="3F6DDFFC" w14:textId="77777777" w:rsidR="00000000" w:rsidRDefault="00AE271D">
      <w:pPr>
        <w:pStyle w:val="af1"/>
        <w:rPr>
          <w:rtl/>
        </w:rPr>
      </w:pPr>
      <w:r>
        <w:rPr>
          <w:rtl/>
        </w:rPr>
        <w:t>היו"ר ראובן ריבלין:</w:t>
      </w:r>
    </w:p>
    <w:p w14:paraId="7536AE2B" w14:textId="77777777" w:rsidR="00000000" w:rsidRDefault="00AE271D">
      <w:pPr>
        <w:pStyle w:val="a0"/>
        <w:rPr>
          <w:rtl/>
        </w:rPr>
      </w:pPr>
    </w:p>
    <w:p w14:paraId="4DC4AFD7" w14:textId="77777777" w:rsidR="00000000" w:rsidRDefault="00AE271D">
      <w:pPr>
        <w:pStyle w:val="a0"/>
        <w:rPr>
          <w:rFonts w:hint="cs"/>
          <w:rtl/>
        </w:rPr>
      </w:pPr>
      <w:r>
        <w:rPr>
          <w:rFonts w:hint="cs"/>
          <w:rtl/>
        </w:rPr>
        <w:t>חבר הכנסת זחאלקה.</w:t>
      </w:r>
    </w:p>
    <w:p w14:paraId="0D9AADA4" w14:textId="77777777" w:rsidR="00000000" w:rsidRDefault="00AE271D">
      <w:pPr>
        <w:pStyle w:val="a0"/>
        <w:ind w:firstLine="0"/>
        <w:rPr>
          <w:rFonts w:hint="cs"/>
          <w:rtl/>
        </w:rPr>
      </w:pPr>
    </w:p>
    <w:p w14:paraId="02041A97" w14:textId="77777777" w:rsidR="00000000" w:rsidRDefault="00AE271D">
      <w:pPr>
        <w:pStyle w:val="af0"/>
        <w:rPr>
          <w:rtl/>
        </w:rPr>
      </w:pPr>
      <w:r>
        <w:rPr>
          <w:rFonts w:hint="eastAsia"/>
          <w:rtl/>
        </w:rPr>
        <w:t>ג</w:t>
      </w:r>
      <w:r>
        <w:rPr>
          <w:rtl/>
        </w:rPr>
        <w:t>'מאל זחאלקה (בל"ד):</w:t>
      </w:r>
    </w:p>
    <w:p w14:paraId="727CB432" w14:textId="77777777" w:rsidR="00000000" w:rsidRDefault="00AE271D">
      <w:pPr>
        <w:pStyle w:val="a0"/>
        <w:rPr>
          <w:rFonts w:hint="cs"/>
          <w:rtl/>
        </w:rPr>
      </w:pPr>
    </w:p>
    <w:p w14:paraId="3519DBDA" w14:textId="77777777" w:rsidR="00000000" w:rsidRDefault="00AE271D">
      <w:pPr>
        <w:pStyle w:val="a0"/>
        <w:rPr>
          <w:rFonts w:hint="cs"/>
          <w:rtl/>
        </w:rPr>
      </w:pPr>
      <w:r>
        <w:rPr>
          <w:rFonts w:hint="cs"/>
          <w:rtl/>
        </w:rPr>
        <w:t xml:space="preserve">- - - </w:t>
      </w:r>
    </w:p>
    <w:p w14:paraId="3C140426" w14:textId="77777777" w:rsidR="00000000" w:rsidRDefault="00AE271D">
      <w:pPr>
        <w:pStyle w:val="a0"/>
        <w:ind w:firstLine="0"/>
        <w:rPr>
          <w:rFonts w:hint="cs"/>
          <w:rtl/>
        </w:rPr>
      </w:pPr>
    </w:p>
    <w:p w14:paraId="66F00A5B" w14:textId="77777777" w:rsidR="00000000" w:rsidRDefault="00AE271D">
      <w:pPr>
        <w:pStyle w:val="af1"/>
        <w:rPr>
          <w:rtl/>
        </w:rPr>
      </w:pPr>
      <w:r>
        <w:rPr>
          <w:rtl/>
        </w:rPr>
        <w:t>היו"ר ראובן ריבלין:</w:t>
      </w:r>
    </w:p>
    <w:p w14:paraId="21CA3C1F" w14:textId="77777777" w:rsidR="00000000" w:rsidRDefault="00AE271D">
      <w:pPr>
        <w:pStyle w:val="a0"/>
        <w:rPr>
          <w:rtl/>
        </w:rPr>
      </w:pPr>
    </w:p>
    <w:p w14:paraId="66713CCA" w14:textId="77777777" w:rsidR="00000000" w:rsidRDefault="00AE271D">
      <w:pPr>
        <w:pStyle w:val="a0"/>
        <w:rPr>
          <w:rFonts w:hint="cs"/>
          <w:rtl/>
        </w:rPr>
      </w:pPr>
      <w:r>
        <w:rPr>
          <w:rFonts w:hint="cs"/>
          <w:rtl/>
        </w:rPr>
        <w:t>חבר הכנסת זחאלקה, אני קורא אותך לסדר פעם ראשונה.</w:t>
      </w:r>
    </w:p>
    <w:p w14:paraId="2135EED2" w14:textId="77777777" w:rsidR="00000000" w:rsidRDefault="00AE271D">
      <w:pPr>
        <w:pStyle w:val="a0"/>
        <w:ind w:firstLine="0"/>
        <w:rPr>
          <w:rFonts w:hint="cs"/>
          <w:rtl/>
        </w:rPr>
      </w:pPr>
    </w:p>
    <w:p w14:paraId="2D17B52C" w14:textId="77777777" w:rsidR="00000000" w:rsidRDefault="00AE271D">
      <w:pPr>
        <w:pStyle w:val="-"/>
        <w:rPr>
          <w:rtl/>
        </w:rPr>
      </w:pPr>
      <w:bookmarkStart w:id="91" w:name="FS000000405T23_02_2004_17_21_09C"/>
      <w:bookmarkEnd w:id="91"/>
      <w:r>
        <w:rPr>
          <w:rtl/>
        </w:rPr>
        <w:t>שר התיירות בנימין אלון:</w:t>
      </w:r>
    </w:p>
    <w:p w14:paraId="018E2C62" w14:textId="77777777" w:rsidR="00000000" w:rsidRDefault="00AE271D">
      <w:pPr>
        <w:pStyle w:val="a0"/>
        <w:rPr>
          <w:rtl/>
        </w:rPr>
      </w:pPr>
    </w:p>
    <w:p w14:paraId="46496572" w14:textId="77777777" w:rsidR="00000000" w:rsidRDefault="00AE271D">
      <w:pPr>
        <w:pStyle w:val="a0"/>
        <w:rPr>
          <w:rFonts w:hint="cs"/>
          <w:rtl/>
        </w:rPr>
      </w:pPr>
      <w:r>
        <w:rPr>
          <w:rFonts w:hint="cs"/>
          <w:rtl/>
        </w:rPr>
        <w:t>- - לכל הנוצרים שאני משתף אתם פעולה באופן</w:t>
      </w:r>
      <w:r>
        <w:rPr>
          <w:rFonts w:hint="cs"/>
          <w:rtl/>
        </w:rPr>
        <w:t xml:space="preserve"> אישי ובאופן פומבי, ואני חוזר ומבהיר כאן - -</w:t>
      </w:r>
    </w:p>
    <w:p w14:paraId="08C5A8F3" w14:textId="77777777" w:rsidR="00000000" w:rsidRDefault="00AE271D">
      <w:pPr>
        <w:pStyle w:val="a0"/>
        <w:ind w:firstLine="0"/>
        <w:rPr>
          <w:rFonts w:hint="cs"/>
          <w:rtl/>
        </w:rPr>
      </w:pPr>
    </w:p>
    <w:p w14:paraId="21EF2BC0" w14:textId="77777777" w:rsidR="00000000" w:rsidRDefault="00AE271D">
      <w:pPr>
        <w:pStyle w:val="af0"/>
        <w:rPr>
          <w:rtl/>
        </w:rPr>
      </w:pPr>
      <w:r>
        <w:rPr>
          <w:rFonts w:hint="eastAsia"/>
          <w:rtl/>
        </w:rPr>
        <w:t>ג</w:t>
      </w:r>
      <w:r>
        <w:rPr>
          <w:rtl/>
        </w:rPr>
        <w:t>'מאל זחאלקה (בל"ד):</w:t>
      </w:r>
    </w:p>
    <w:p w14:paraId="6F6E2470" w14:textId="77777777" w:rsidR="00000000" w:rsidRDefault="00AE271D">
      <w:pPr>
        <w:pStyle w:val="a0"/>
        <w:rPr>
          <w:rFonts w:hint="cs"/>
          <w:rtl/>
        </w:rPr>
      </w:pPr>
    </w:p>
    <w:p w14:paraId="6F78C5A9" w14:textId="77777777" w:rsidR="00000000" w:rsidRDefault="00AE271D">
      <w:pPr>
        <w:pStyle w:val="a0"/>
        <w:rPr>
          <w:rFonts w:hint="cs"/>
          <w:rtl/>
        </w:rPr>
      </w:pPr>
      <w:r>
        <w:rPr>
          <w:rFonts w:hint="cs"/>
          <w:rtl/>
        </w:rPr>
        <w:t>אתה משת"פ שלהם.</w:t>
      </w:r>
    </w:p>
    <w:p w14:paraId="0743D0AB" w14:textId="77777777" w:rsidR="00000000" w:rsidRDefault="00AE271D">
      <w:pPr>
        <w:pStyle w:val="a0"/>
        <w:ind w:firstLine="0"/>
        <w:rPr>
          <w:rFonts w:hint="cs"/>
          <w:rtl/>
        </w:rPr>
      </w:pPr>
    </w:p>
    <w:p w14:paraId="4FA8F5BB" w14:textId="77777777" w:rsidR="00000000" w:rsidRDefault="00AE271D">
      <w:pPr>
        <w:pStyle w:val="af1"/>
        <w:rPr>
          <w:rtl/>
        </w:rPr>
      </w:pPr>
      <w:r>
        <w:rPr>
          <w:rtl/>
        </w:rPr>
        <w:t>היו"ר ראובן ריבלין:</w:t>
      </w:r>
    </w:p>
    <w:p w14:paraId="1FE7D6F6" w14:textId="77777777" w:rsidR="00000000" w:rsidRDefault="00AE271D">
      <w:pPr>
        <w:pStyle w:val="a0"/>
        <w:rPr>
          <w:rtl/>
        </w:rPr>
      </w:pPr>
    </w:p>
    <w:p w14:paraId="1C2E4E8C" w14:textId="77777777" w:rsidR="00000000" w:rsidRDefault="00AE271D">
      <w:pPr>
        <w:pStyle w:val="a0"/>
        <w:rPr>
          <w:rFonts w:hint="cs"/>
          <w:rtl/>
        </w:rPr>
      </w:pPr>
      <w:r>
        <w:rPr>
          <w:rFonts w:hint="cs"/>
          <w:rtl/>
        </w:rPr>
        <w:t>חבר הכנסת זחאלקה, אני קורא אותך לסדר פעם שנייה.</w:t>
      </w:r>
    </w:p>
    <w:p w14:paraId="378806A9" w14:textId="77777777" w:rsidR="00000000" w:rsidRDefault="00AE271D">
      <w:pPr>
        <w:pStyle w:val="a0"/>
        <w:ind w:firstLine="0"/>
        <w:rPr>
          <w:rFonts w:hint="cs"/>
          <w:rtl/>
        </w:rPr>
      </w:pPr>
    </w:p>
    <w:p w14:paraId="787444E7" w14:textId="77777777" w:rsidR="00000000" w:rsidRDefault="00AE271D">
      <w:pPr>
        <w:pStyle w:val="-"/>
        <w:rPr>
          <w:rtl/>
        </w:rPr>
      </w:pPr>
      <w:bookmarkStart w:id="92" w:name="FS000000405T23_02_2004_17_21_48C"/>
      <w:bookmarkEnd w:id="92"/>
      <w:r>
        <w:rPr>
          <w:rtl/>
        </w:rPr>
        <w:t>שר התיירות בנימין אלון:</w:t>
      </w:r>
    </w:p>
    <w:p w14:paraId="1F844503" w14:textId="77777777" w:rsidR="00000000" w:rsidRDefault="00AE271D">
      <w:pPr>
        <w:pStyle w:val="a0"/>
        <w:rPr>
          <w:rtl/>
        </w:rPr>
      </w:pPr>
    </w:p>
    <w:p w14:paraId="30583791" w14:textId="77777777" w:rsidR="00000000" w:rsidRDefault="00AE271D">
      <w:pPr>
        <w:pStyle w:val="a0"/>
        <w:rPr>
          <w:rFonts w:hint="cs"/>
          <w:rtl/>
        </w:rPr>
      </w:pPr>
      <w:r>
        <w:rPr>
          <w:rFonts w:hint="cs"/>
          <w:rtl/>
        </w:rPr>
        <w:t>- - שאם הם יעסקו במיסיון בקרב יהודים, אין לי שיתוף פעולה אתם. והם מקפידים על</w:t>
      </w:r>
      <w:r>
        <w:rPr>
          <w:rFonts w:hint="cs"/>
          <w:rtl/>
        </w:rPr>
        <w:t xml:space="preserve"> זה.</w:t>
      </w:r>
    </w:p>
    <w:p w14:paraId="43588759" w14:textId="77777777" w:rsidR="00000000" w:rsidRDefault="00AE271D">
      <w:pPr>
        <w:pStyle w:val="a0"/>
        <w:ind w:firstLine="0"/>
        <w:rPr>
          <w:rFonts w:hint="cs"/>
          <w:rtl/>
        </w:rPr>
      </w:pPr>
    </w:p>
    <w:p w14:paraId="364D3AB9" w14:textId="77777777" w:rsidR="00000000" w:rsidRDefault="00AE271D">
      <w:pPr>
        <w:pStyle w:val="af0"/>
        <w:rPr>
          <w:rtl/>
        </w:rPr>
      </w:pPr>
      <w:r>
        <w:rPr>
          <w:rFonts w:hint="eastAsia"/>
          <w:rtl/>
        </w:rPr>
        <w:t>עבד</w:t>
      </w:r>
      <w:r>
        <w:rPr>
          <w:rtl/>
        </w:rPr>
        <w:t>-אלמאלכ דהאמשה (רע"ם):</w:t>
      </w:r>
    </w:p>
    <w:p w14:paraId="4BD2996F" w14:textId="77777777" w:rsidR="00000000" w:rsidRDefault="00AE271D">
      <w:pPr>
        <w:pStyle w:val="a0"/>
        <w:rPr>
          <w:rFonts w:hint="cs"/>
          <w:rtl/>
        </w:rPr>
      </w:pPr>
    </w:p>
    <w:p w14:paraId="69550313" w14:textId="77777777" w:rsidR="00000000" w:rsidRDefault="00AE271D">
      <w:pPr>
        <w:pStyle w:val="a0"/>
        <w:rPr>
          <w:rFonts w:hint="cs"/>
          <w:rtl/>
        </w:rPr>
      </w:pPr>
      <w:r>
        <w:rPr>
          <w:rFonts w:hint="cs"/>
          <w:rtl/>
        </w:rPr>
        <w:t>אתה אוהב אותם כך.</w:t>
      </w:r>
    </w:p>
    <w:p w14:paraId="7D63E23D" w14:textId="77777777" w:rsidR="00000000" w:rsidRDefault="00AE271D">
      <w:pPr>
        <w:pStyle w:val="a0"/>
        <w:ind w:firstLine="0"/>
        <w:rPr>
          <w:rFonts w:hint="cs"/>
          <w:rtl/>
        </w:rPr>
      </w:pPr>
    </w:p>
    <w:p w14:paraId="7BEB4567" w14:textId="77777777" w:rsidR="00000000" w:rsidRDefault="00AE271D">
      <w:pPr>
        <w:pStyle w:val="af1"/>
        <w:rPr>
          <w:rtl/>
        </w:rPr>
      </w:pPr>
      <w:r>
        <w:rPr>
          <w:rtl/>
        </w:rPr>
        <w:t>היו"ר ראובן ריבלין:</w:t>
      </w:r>
    </w:p>
    <w:p w14:paraId="0BD27B61" w14:textId="77777777" w:rsidR="00000000" w:rsidRDefault="00AE271D">
      <w:pPr>
        <w:pStyle w:val="a0"/>
        <w:rPr>
          <w:rtl/>
        </w:rPr>
      </w:pPr>
    </w:p>
    <w:p w14:paraId="24D3EE90" w14:textId="77777777" w:rsidR="00000000" w:rsidRDefault="00AE271D">
      <w:pPr>
        <w:pStyle w:val="a0"/>
        <w:rPr>
          <w:rFonts w:hint="cs"/>
          <w:rtl/>
        </w:rPr>
      </w:pPr>
      <w:r>
        <w:rPr>
          <w:rFonts w:hint="cs"/>
          <w:rtl/>
        </w:rPr>
        <w:t xml:space="preserve">חבר הכנסת דהאמשה. </w:t>
      </w:r>
    </w:p>
    <w:p w14:paraId="7173D83C" w14:textId="77777777" w:rsidR="00000000" w:rsidRDefault="00AE271D">
      <w:pPr>
        <w:pStyle w:val="a0"/>
        <w:ind w:firstLine="0"/>
        <w:rPr>
          <w:rFonts w:hint="cs"/>
          <w:rtl/>
        </w:rPr>
      </w:pPr>
    </w:p>
    <w:p w14:paraId="043B7268" w14:textId="77777777" w:rsidR="00000000" w:rsidRDefault="00AE271D">
      <w:pPr>
        <w:pStyle w:val="-"/>
        <w:rPr>
          <w:rtl/>
        </w:rPr>
      </w:pPr>
      <w:bookmarkStart w:id="93" w:name="FS000000405T23_02_2004_17_22_19C"/>
      <w:bookmarkEnd w:id="93"/>
      <w:r>
        <w:rPr>
          <w:rtl/>
        </w:rPr>
        <w:t>שר התיירות בנימין אלון:</w:t>
      </w:r>
    </w:p>
    <w:p w14:paraId="77A0B5F4" w14:textId="77777777" w:rsidR="00000000" w:rsidRDefault="00AE271D">
      <w:pPr>
        <w:pStyle w:val="a0"/>
        <w:rPr>
          <w:rtl/>
        </w:rPr>
      </w:pPr>
    </w:p>
    <w:p w14:paraId="6B7137FE" w14:textId="77777777" w:rsidR="00000000" w:rsidRDefault="00AE271D">
      <w:pPr>
        <w:pStyle w:val="a0"/>
        <w:rPr>
          <w:rFonts w:hint="cs"/>
          <w:rtl/>
        </w:rPr>
      </w:pPr>
      <w:r>
        <w:rPr>
          <w:rFonts w:hint="cs"/>
          <w:rtl/>
        </w:rPr>
        <w:t>אם הם מעוניינים להפיץ את התנ"ך - - -</w:t>
      </w:r>
    </w:p>
    <w:p w14:paraId="717DE9E8" w14:textId="77777777" w:rsidR="00000000" w:rsidRDefault="00AE271D">
      <w:pPr>
        <w:pStyle w:val="a0"/>
        <w:ind w:firstLine="0"/>
        <w:rPr>
          <w:rFonts w:hint="cs"/>
          <w:rtl/>
        </w:rPr>
      </w:pPr>
    </w:p>
    <w:p w14:paraId="06835302" w14:textId="77777777" w:rsidR="00000000" w:rsidRDefault="00AE271D">
      <w:pPr>
        <w:pStyle w:val="af0"/>
        <w:rPr>
          <w:rtl/>
        </w:rPr>
      </w:pPr>
      <w:r>
        <w:rPr>
          <w:rFonts w:hint="eastAsia"/>
          <w:rtl/>
        </w:rPr>
        <w:t>ג</w:t>
      </w:r>
      <w:r>
        <w:rPr>
          <w:rtl/>
        </w:rPr>
        <w:t>'מאל זחאלקה (בל"ד):</w:t>
      </w:r>
    </w:p>
    <w:p w14:paraId="77143297" w14:textId="77777777" w:rsidR="00000000" w:rsidRDefault="00AE271D">
      <w:pPr>
        <w:pStyle w:val="a0"/>
        <w:rPr>
          <w:rFonts w:hint="cs"/>
          <w:rtl/>
        </w:rPr>
      </w:pPr>
    </w:p>
    <w:p w14:paraId="5CE5B3E7" w14:textId="77777777" w:rsidR="00000000" w:rsidRDefault="00AE271D">
      <w:pPr>
        <w:pStyle w:val="a0"/>
        <w:rPr>
          <w:rFonts w:hint="cs"/>
          <w:rtl/>
        </w:rPr>
      </w:pPr>
      <w:r>
        <w:rPr>
          <w:rFonts w:hint="cs"/>
          <w:rtl/>
        </w:rPr>
        <w:t>זו מטרתם היחידה.</w:t>
      </w:r>
    </w:p>
    <w:p w14:paraId="7333983B" w14:textId="77777777" w:rsidR="00000000" w:rsidRDefault="00AE271D">
      <w:pPr>
        <w:pStyle w:val="a0"/>
        <w:ind w:firstLine="0"/>
        <w:rPr>
          <w:rFonts w:hint="cs"/>
          <w:rtl/>
        </w:rPr>
      </w:pPr>
    </w:p>
    <w:p w14:paraId="1D63FE2E" w14:textId="77777777" w:rsidR="00000000" w:rsidRDefault="00AE271D">
      <w:pPr>
        <w:pStyle w:val="af0"/>
        <w:rPr>
          <w:rtl/>
        </w:rPr>
      </w:pPr>
      <w:r>
        <w:rPr>
          <w:rFonts w:hint="eastAsia"/>
          <w:rtl/>
        </w:rPr>
        <w:t>עבד</w:t>
      </w:r>
      <w:r>
        <w:rPr>
          <w:rtl/>
        </w:rPr>
        <w:t>-אלמאלכ דהאמשה (רע"ם):</w:t>
      </w:r>
    </w:p>
    <w:p w14:paraId="201AF02C" w14:textId="77777777" w:rsidR="00000000" w:rsidRDefault="00AE271D">
      <w:pPr>
        <w:pStyle w:val="a0"/>
        <w:rPr>
          <w:rFonts w:hint="cs"/>
          <w:rtl/>
        </w:rPr>
      </w:pPr>
    </w:p>
    <w:p w14:paraId="447C8A12" w14:textId="77777777" w:rsidR="00000000" w:rsidRDefault="00AE271D">
      <w:pPr>
        <w:pStyle w:val="a0"/>
        <w:rPr>
          <w:rFonts w:hint="cs"/>
          <w:rtl/>
        </w:rPr>
      </w:pPr>
      <w:r>
        <w:rPr>
          <w:rFonts w:hint="cs"/>
          <w:rtl/>
        </w:rPr>
        <w:t xml:space="preserve">- - - </w:t>
      </w:r>
    </w:p>
    <w:p w14:paraId="78C9B651" w14:textId="77777777" w:rsidR="00000000" w:rsidRDefault="00AE271D">
      <w:pPr>
        <w:pStyle w:val="a0"/>
        <w:ind w:firstLine="0"/>
        <w:rPr>
          <w:rFonts w:hint="cs"/>
          <w:rtl/>
        </w:rPr>
      </w:pPr>
    </w:p>
    <w:p w14:paraId="6D644333" w14:textId="77777777" w:rsidR="00000000" w:rsidRDefault="00AE271D">
      <w:pPr>
        <w:pStyle w:val="af1"/>
        <w:rPr>
          <w:rtl/>
        </w:rPr>
      </w:pPr>
      <w:r>
        <w:rPr>
          <w:rtl/>
        </w:rPr>
        <w:t>היו"ר ראובן ריבלין:</w:t>
      </w:r>
    </w:p>
    <w:p w14:paraId="3A72EC72" w14:textId="77777777" w:rsidR="00000000" w:rsidRDefault="00AE271D">
      <w:pPr>
        <w:pStyle w:val="a0"/>
        <w:rPr>
          <w:rtl/>
        </w:rPr>
      </w:pPr>
    </w:p>
    <w:p w14:paraId="65E5A110" w14:textId="77777777" w:rsidR="00000000" w:rsidRDefault="00AE271D">
      <w:pPr>
        <w:pStyle w:val="a0"/>
        <w:rPr>
          <w:rFonts w:hint="cs"/>
          <w:rtl/>
        </w:rPr>
      </w:pPr>
      <w:r>
        <w:rPr>
          <w:rFonts w:hint="cs"/>
          <w:rtl/>
        </w:rPr>
        <w:t xml:space="preserve">חבר </w:t>
      </w:r>
      <w:r>
        <w:rPr>
          <w:rFonts w:hint="cs"/>
          <w:rtl/>
        </w:rPr>
        <w:t>הכנסת דהאמשה. חבר הכנסת זחאלקה. בבקשה, נא לסיים.</w:t>
      </w:r>
    </w:p>
    <w:p w14:paraId="3560BFE0" w14:textId="77777777" w:rsidR="00000000" w:rsidRDefault="00AE271D">
      <w:pPr>
        <w:pStyle w:val="a0"/>
        <w:ind w:firstLine="0"/>
        <w:rPr>
          <w:rFonts w:hint="cs"/>
          <w:rtl/>
        </w:rPr>
      </w:pPr>
    </w:p>
    <w:p w14:paraId="5BADBEC7" w14:textId="77777777" w:rsidR="00000000" w:rsidRDefault="00AE271D">
      <w:pPr>
        <w:pStyle w:val="-"/>
        <w:rPr>
          <w:rtl/>
        </w:rPr>
      </w:pPr>
      <w:bookmarkStart w:id="94" w:name="FS000000405T23_02_2004_17_23_00C"/>
      <w:bookmarkEnd w:id="94"/>
      <w:r>
        <w:rPr>
          <w:rtl/>
        </w:rPr>
        <w:t>שר התיירות בנימין אלון:</w:t>
      </w:r>
    </w:p>
    <w:p w14:paraId="337CC04B" w14:textId="77777777" w:rsidR="00000000" w:rsidRDefault="00AE271D">
      <w:pPr>
        <w:pStyle w:val="a0"/>
        <w:rPr>
          <w:rtl/>
        </w:rPr>
      </w:pPr>
    </w:p>
    <w:p w14:paraId="53E9DB94" w14:textId="77777777" w:rsidR="00000000" w:rsidRDefault="00AE271D">
      <w:pPr>
        <w:pStyle w:val="a0"/>
        <w:rPr>
          <w:rFonts w:hint="cs"/>
          <w:rtl/>
        </w:rPr>
      </w:pPr>
      <w:r>
        <w:rPr>
          <w:rFonts w:hint="cs"/>
          <w:rtl/>
        </w:rPr>
        <w:t>אני מסיים, אדוני היושב-ראש. אם הם מעוניינים להפיץ את התנ"ך לפי השקפתם, יש מספיק עובדי אלילים שאפשר לעשות זאת אתם, ולצערי יש מספיק מוסלמים רוצחים שפעם היו קרובים אלינו והיום הפכו להי</w:t>
      </w:r>
      <w:r>
        <w:rPr>
          <w:rFonts w:hint="cs"/>
          <w:rtl/>
        </w:rPr>
        <w:t xml:space="preserve">ות גרועים, כי אפילו את שבע מצוות בני נח הם אינם מקיימים. </w:t>
      </w:r>
    </w:p>
    <w:p w14:paraId="4D99B0E7" w14:textId="77777777" w:rsidR="00000000" w:rsidRDefault="00AE271D">
      <w:pPr>
        <w:pStyle w:val="a0"/>
        <w:ind w:firstLine="0"/>
        <w:rPr>
          <w:rFonts w:hint="cs"/>
          <w:rtl/>
        </w:rPr>
      </w:pPr>
    </w:p>
    <w:p w14:paraId="1C247C97" w14:textId="77777777" w:rsidR="00000000" w:rsidRDefault="00AE271D">
      <w:pPr>
        <w:pStyle w:val="af0"/>
        <w:rPr>
          <w:rtl/>
        </w:rPr>
      </w:pPr>
      <w:r>
        <w:rPr>
          <w:rFonts w:hint="eastAsia"/>
          <w:rtl/>
        </w:rPr>
        <w:t>עבד</w:t>
      </w:r>
      <w:r>
        <w:rPr>
          <w:rtl/>
        </w:rPr>
        <w:t>-אלמאלכ דהאמשה (רע"ם):</w:t>
      </w:r>
    </w:p>
    <w:p w14:paraId="3ECC6B32" w14:textId="77777777" w:rsidR="00000000" w:rsidRDefault="00AE271D">
      <w:pPr>
        <w:pStyle w:val="a0"/>
        <w:rPr>
          <w:rFonts w:hint="cs"/>
          <w:rtl/>
        </w:rPr>
      </w:pPr>
    </w:p>
    <w:p w14:paraId="43393BCC" w14:textId="77777777" w:rsidR="00000000" w:rsidRDefault="00AE271D">
      <w:pPr>
        <w:pStyle w:val="a0"/>
        <w:rPr>
          <w:rFonts w:hint="cs"/>
          <w:rtl/>
        </w:rPr>
      </w:pPr>
      <w:r>
        <w:rPr>
          <w:rFonts w:hint="cs"/>
          <w:rtl/>
        </w:rPr>
        <w:t>דבר על הרוצחים היהודים ולא על המוסלמים.</w:t>
      </w:r>
    </w:p>
    <w:p w14:paraId="05B7EAC3" w14:textId="77777777" w:rsidR="00000000" w:rsidRDefault="00AE271D">
      <w:pPr>
        <w:pStyle w:val="a0"/>
        <w:ind w:firstLine="0"/>
        <w:rPr>
          <w:rFonts w:hint="cs"/>
          <w:rtl/>
        </w:rPr>
      </w:pPr>
    </w:p>
    <w:p w14:paraId="7BB5F2A8" w14:textId="77777777" w:rsidR="00000000" w:rsidRDefault="00AE271D">
      <w:pPr>
        <w:pStyle w:val="-"/>
        <w:rPr>
          <w:rtl/>
        </w:rPr>
      </w:pPr>
      <w:bookmarkStart w:id="95" w:name="FS000000405T23_02_2004_17_24_24C"/>
      <w:bookmarkEnd w:id="95"/>
      <w:r>
        <w:rPr>
          <w:rFonts w:hint="eastAsia"/>
          <w:rtl/>
        </w:rPr>
        <w:t>שר</w:t>
      </w:r>
      <w:r>
        <w:rPr>
          <w:rtl/>
        </w:rPr>
        <w:t xml:space="preserve"> התיירות בנימין אלון:</w:t>
      </w:r>
    </w:p>
    <w:p w14:paraId="0E2B239A" w14:textId="77777777" w:rsidR="00000000" w:rsidRDefault="00AE271D">
      <w:pPr>
        <w:pStyle w:val="a0"/>
        <w:rPr>
          <w:rFonts w:hint="cs"/>
          <w:rtl/>
        </w:rPr>
      </w:pPr>
    </w:p>
    <w:p w14:paraId="28017522" w14:textId="77777777" w:rsidR="00000000" w:rsidRDefault="00AE271D">
      <w:pPr>
        <w:pStyle w:val="a0"/>
        <w:rPr>
          <w:rFonts w:hint="cs"/>
          <w:rtl/>
        </w:rPr>
      </w:pPr>
      <w:r>
        <w:rPr>
          <w:rFonts w:hint="cs"/>
          <w:rtl/>
        </w:rPr>
        <w:t xml:space="preserve">אותם רוצחים, ועליהם דיברתי, ואותם מסיתים לרצח - - - </w:t>
      </w:r>
    </w:p>
    <w:p w14:paraId="5AF756F1" w14:textId="77777777" w:rsidR="00000000" w:rsidRDefault="00AE271D">
      <w:pPr>
        <w:pStyle w:val="a0"/>
        <w:ind w:firstLine="0"/>
        <w:rPr>
          <w:rFonts w:hint="cs"/>
          <w:rtl/>
        </w:rPr>
      </w:pPr>
    </w:p>
    <w:p w14:paraId="5DCF413A" w14:textId="77777777" w:rsidR="00000000" w:rsidRDefault="00AE271D">
      <w:pPr>
        <w:pStyle w:val="af0"/>
        <w:rPr>
          <w:rtl/>
        </w:rPr>
      </w:pPr>
      <w:r>
        <w:rPr>
          <w:rFonts w:hint="eastAsia"/>
          <w:rtl/>
        </w:rPr>
        <w:t>עבד</w:t>
      </w:r>
      <w:r>
        <w:rPr>
          <w:rtl/>
        </w:rPr>
        <w:t>-אלמאלכ דהאמשה (רע"ם):</w:t>
      </w:r>
    </w:p>
    <w:p w14:paraId="73063A90" w14:textId="77777777" w:rsidR="00000000" w:rsidRDefault="00AE271D">
      <w:pPr>
        <w:pStyle w:val="a0"/>
        <w:rPr>
          <w:rFonts w:hint="cs"/>
          <w:rtl/>
        </w:rPr>
      </w:pPr>
    </w:p>
    <w:p w14:paraId="5101A71D" w14:textId="77777777" w:rsidR="00000000" w:rsidRDefault="00AE271D">
      <w:pPr>
        <w:pStyle w:val="a0"/>
        <w:rPr>
          <w:rFonts w:hint="cs"/>
          <w:rtl/>
        </w:rPr>
      </w:pPr>
      <w:r>
        <w:rPr>
          <w:rFonts w:hint="cs"/>
          <w:rtl/>
        </w:rPr>
        <w:t xml:space="preserve">- - - </w:t>
      </w:r>
    </w:p>
    <w:p w14:paraId="4774E6AA" w14:textId="77777777" w:rsidR="00000000" w:rsidRDefault="00AE271D">
      <w:pPr>
        <w:pStyle w:val="a0"/>
        <w:ind w:firstLine="0"/>
        <w:rPr>
          <w:rFonts w:hint="cs"/>
          <w:rtl/>
        </w:rPr>
      </w:pPr>
    </w:p>
    <w:p w14:paraId="6AC1ED82" w14:textId="77777777" w:rsidR="00000000" w:rsidRDefault="00AE271D">
      <w:pPr>
        <w:pStyle w:val="af1"/>
        <w:rPr>
          <w:rtl/>
        </w:rPr>
      </w:pPr>
      <w:r>
        <w:rPr>
          <w:rFonts w:hint="eastAsia"/>
          <w:rtl/>
        </w:rPr>
        <w:t>היו</w:t>
      </w:r>
      <w:r>
        <w:rPr>
          <w:rtl/>
        </w:rPr>
        <w:t>"ר ראובן ריב</w:t>
      </w:r>
      <w:r>
        <w:rPr>
          <w:rtl/>
        </w:rPr>
        <w:t>לין:</w:t>
      </w:r>
    </w:p>
    <w:p w14:paraId="2CC187B1" w14:textId="77777777" w:rsidR="00000000" w:rsidRDefault="00AE271D">
      <w:pPr>
        <w:pStyle w:val="a0"/>
        <w:rPr>
          <w:rFonts w:hint="cs"/>
          <w:rtl/>
        </w:rPr>
      </w:pPr>
    </w:p>
    <w:p w14:paraId="177F679F" w14:textId="77777777" w:rsidR="00000000" w:rsidRDefault="00AE271D">
      <w:pPr>
        <w:pStyle w:val="a0"/>
        <w:rPr>
          <w:rFonts w:hint="cs"/>
          <w:rtl/>
        </w:rPr>
      </w:pPr>
      <w:r>
        <w:rPr>
          <w:rFonts w:hint="cs"/>
          <w:rtl/>
        </w:rPr>
        <w:t xml:space="preserve">חבר הכנסת דהאמשה, אדוני הציע את ההצעה, וחבר הכנסת אלון, שהוא גם השר, משיב לאדוני. </w:t>
      </w:r>
    </w:p>
    <w:p w14:paraId="0DB6FBD5" w14:textId="77777777" w:rsidR="00000000" w:rsidRDefault="00AE271D">
      <w:pPr>
        <w:pStyle w:val="a0"/>
        <w:ind w:firstLine="0"/>
        <w:rPr>
          <w:rFonts w:hint="cs"/>
          <w:rtl/>
        </w:rPr>
      </w:pPr>
    </w:p>
    <w:p w14:paraId="3FE7CF47" w14:textId="77777777" w:rsidR="00000000" w:rsidRDefault="00AE271D">
      <w:pPr>
        <w:pStyle w:val="af0"/>
        <w:rPr>
          <w:rtl/>
        </w:rPr>
      </w:pPr>
      <w:r>
        <w:rPr>
          <w:rFonts w:hint="eastAsia"/>
          <w:rtl/>
        </w:rPr>
        <w:t>עסאם</w:t>
      </w:r>
      <w:r>
        <w:rPr>
          <w:rtl/>
        </w:rPr>
        <w:t xml:space="preserve"> מח'ול (חד"ש-תע"ל):</w:t>
      </w:r>
    </w:p>
    <w:p w14:paraId="3B07B9C6" w14:textId="77777777" w:rsidR="00000000" w:rsidRDefault="00AE271D">
      <w:pPr>
        <w:pStyle w:val="a0"/>
        <w:rPr>
          <w:rFonts w:hint="cs"/>
          <w:rtl/>
        </w:rPr>
      </w:pPr>
    </w:p>
    <w:p w14:paraId="326EB8BF" w14:textId="77777777" w:rsidR="00000000" w:rsidRDefault="00AE271D">
      <w:pPr>
        <w:pStyle w:val="a0"/>
        <w:rPr>
          <w:rFonts w:hint="cs"/>
          <w:rtl/>
        </w:rPr>
      </w:pPr>
      <w:r>
        <w:rPr>
          <w:rFonts w:hint="cs"/>
          <w:rtl/>
        </w:rPr>
        <w:t xml:space="preserve">- - - </w:t>
      </w:r>
    </w:p>
    <w:p w14:paraId="5CB24CBB" w14:textId="77777777" w:rsidR="00000000" w:rsidRDefault="00AE271D">
      <w:pPr>
        <w:pStyle w:val="a0"/>
        <w:ind w:firstLine="0"/>
        <w:rPr>
          <w:rFonts w:hint="cs"/>
          <w:rtl/>
        </w:rPr>
      </w:pPr>
    </w:p>
    <w:p w14:paraId="3F367781" w14:textId="77777777" w:rsidR="00000000" w:rsidRDefault="00AE271D">
      <w:pPr>
        <w:pStyle w:val="af1"/>
        <w:rPr>
          <w:rtl/>
        </w:rPr>
      </w:pPr>
      <w:r>
        <w:rPr>
          <w:rFonts w:hint="eastAsia"/>
          <w:rtl/>
        </w:rPr>
        <w:t>היו</w:t>
      </w:r>
      <w:r>
        <w:rPr>
          <w:rtl/>
        </w:rPr>
        <w:t>"ר ראובן ריבלין:</w:t>
      </w:r>
    </w:p>
    <w:p w14:paraId="279353FA" w14:textId="77777777" w:rsidR="00000000" w:rsidRDefault="00AE271D">
      <w:pPr>
        <w:pStyle w:val="a0"/>
        <w:rPr>
          <w:rFonts w:hint="cs"/>
          <w:rtl/>
        </w:rPr>
      </w:pPr>
    </w:p>
    <w:p w14:paraId="5A095591" w14:textId="77777777" w:rsidR="00000000" w:rsidRDefault="00AE271D">
      <w:pPr>
        <w:pStyle w:val="a0"/>
        <w:rPr>
          <w:rFonts w:hint="cs"/>
          <w:rtl/>
        </w:rPr>
      </w:pPr>
      <w:r>
        <w:rPr>
          <w:rFonts w:hint="cs"/>
          <w:rtl/>
        </w:rPr>
        <w:t>חבר הכנסת מח'ול, הוא לא עבר שום גבול. הוא אמר בדיוק מה שאמר דהאמשה, רק הפוך.</w:t>
      </w:r>
    </w:p>
    <w:p w14:paraId="33247AE9" w14:textId="77777777" w:rsidR="00000000" w:rsidRDefault="00AE271D">
      <w:pPr>
        <w:pStyle w:val="a0"/>
        <w:ind w:firstLine="0"/>
        <w:rPr>
          <w:rFonts w:hint="cs"/>
          <w:rtl/>
        </w:rPr>
      </w:pPr>
    </w:p>
    <w:p w14:paraId="198C1151" w14:textId="77777777" w:rsidR="00000000" w:rsidRDefault="00AE271D">
      <w:pPr>
        <w:pStyle w:val="-"/>
        <w:rPr>
          <w:rtl/>
        </w:rPr>
      </w:pPr>
      <w:bookmarkStart w:id="96" w:name="FS000000405T23_02_2004_17_25_11C"/>
      <w:bookmarkEnd w:id="96"/>
      <w:r>
        <w:rPr>
          <w:rFonts w:hint="eastAsia"/>
          <w:rtl/>
        </w:rPr>
        <w:t>שר</w:t>
      </w:r>
      <w:r>
        <w:rPr>
          <w:rtl/>
        </w:rPr>
        <w:t xml:space="preserve"> התיירות בנימין אלון:</w:t>
      </w:r>
    </w:p>
    <w:p w14:paraId="2D810DA5" w14:textId="77777777" w:rsidR="00000000" w:rsidRDefault="00AE271D">
      <w:pPr>
        <w:pStyle w:val="a0"/>
        <w:rPr>
          <w:rFonts w:hint="cs"/>
          <w:rtl/>
        </w:rPr>
      </w:pPr>
    </w:p>
    <w:p w14:paraId="4AF535C7" w14:textId="77777777" w:rsidR="00000000" w:rsidRDefault="00AE271D">
      <w:pPr>
        <w:pStyle w:val="a0"/>
        <w:rPr>
          <w:rFonts w:hint="cs"/>
          <w:rtl/>
        </w:rPr>
      </w:pPr>
      <w:r>
        <w:rPr>
          <w:rFonts w:hint="cs"/>
          <w:rtl/>
        </w:rPr>
        <w:t>אני אסיים</w:t>
      </w:r>
      <w:r>
        <w:rPr>
          <w:rFonts w:hint="cs"/>
          <w:rtl/>
        </w:rPr>
        <w:t xml:space="preserve"> עכשיו בניחותא.  </w:t>
      </w:r>
    </w:p>
    <w:p w14:paraId="3C1CEE08" w14:textId="77777777" w:rsidR="00000000" w:rsidRDefault="00AE271D">
      <w:pPr>
        <w:pStyle w:val="a"/>
        <w:rPr>
          <w:rFonts w:hint="cs"/>
          <w:rtl/>
        </w:rPr>
      </w:pPr>
    </w:p>
    <w:p w14:paraId="3CE48179" w14:textId="77777777" w:rsidR="00000000" w:rsidRDefault="00AE271D">
      <w:pPr>
        <w:pStyle w:val="af1"/>
        <w:rPr>
          <w:rtl/>
        </w:rPr>
      </w:pPr>
      <w:r>
        <w:rPr>
          <w:rtl/>
        </w:rPr>
        <w:t>היו"ר ראובן ריבלין:</w:t>
      </w:r>
    </w:p>
    <w:p w14:paraId="2547CD42" w14:textId="77777777" w:rsidR="00000000" w:rsidRDefault="00AE271D">
      <w:pPr>
        <w:pStyle w:val="a0"/>
        <w:rPr>
          <w:rtl/>
        </w:rPr>
      </w:pPr>
    </w:p>
    <w:p w14:paraId="4E9A2FB2" w14:textId="77777777" w:rsidR="00000000" w:rsidRDefault="00AE271D">
      <w:pPr>
        <w:pStyle w:val="a0"/>
        <w:rPr>
          <w:rFonts w:hint="cs"/>
          <w:rtl/>
        </w:rPr>
      </w:pPr>
      <w:r>
        <w:rPr>
          <w:rFonts w:hint="cs"/>
          <w:rtl/>
        </w:rPr>
        <w:t xml:space="preserve">לא, אדוני יסיים. אנחנו הולכים לדבר עכשיו על תור הרמב"ם, שבו היה - - - </w:t>
      </w:r>
    </w:p>
    <w:p w14:paraId="0C24ADE3" w14:textId="77777777" w:rsidR="00000000" w:rsidRDefault="00AE271D">
      <w:pPr>
        <w:pStyle w:val="a0"/>
        <w:ind w:firstLine="0"/>
        <w:rPr>
          <w:rFonts w:hint="cs"/>
          <w:rtl/>
        </w:rPr>
      </w:pPr>
    </w:p>
    <w:p w14:paraId="762F985B" w14:textId="77777777" w:rsidR="00000000" w:rsidRDefault="00AE271D">
      <w:pPr>
        <w:pStyle w:val="-"/>
        <w:rPr>
          <w:rtl/>
        </w:rPr>
      </w:pPr>
      <w:bookmarkStart w:id="97" w:name="FS000000405T23_02_2004_17_25_43C"/>
      <w:bookmarkEnd w:id="97"/>
      <w:r>
        <w:rPr>
          <w:rtl/>
        </w:rPr>
        <w:t>שר התיירות בנימין אלון:</w:t>
      </w:r>
    </w:p>
    <w:p w14:paraId="1AF4D26C" w14:textId="77777777" w:rsidR="00000000" w:rsidRDefault="00AE271D">
      <w:pPr>
        <w:pStyle w:val="a0"/>
        <w:rPr>
          <w:rtl/>
        </w:rPr>
      </w:pPr>
    </w:p>
    <w:p w14:paraId="3D393A59" w14:textId="77777777" w:rsidR="00000000" w:rsidRDefault="00AE271D">
      <w:pPr>
        <w:pStyle w:val="a0"/>
        <w:rPr>
          <w:rFonts w:hint="cs"/>
          <w:rtl/>
        </w:rPr>
      </w:pPr>
      <w:r>
        <w:rPr>
          <w:rFonts w:hint="cs"/>
          <w:rtl/>
        </w:rPr>
        <w:t>שבו היה יחס אחר לגמרי לאסלאם.</w:t>
      </w:r>
    </w:p>
    <w:p w14:paraId="57803C40" w14:textId="77777777" w:rsidR="00000000" w:rsidRDefault="00AE271D">
      <w:pPr>
        <w:pStyle w:val="a0"/>
        <w:ind w:firstLine="0"/>
        <w:rPr>
          <w:rFonts w:hint="cs"/>
          <w:rtl/>
        </w:rPr>
      </w:pPr>
    </w:p>
    <w:p w14:paraId="6D944DDF" w14:textId="77777777" w:rsidR="00000000" w:rsidRDefault="00AE271D">
      <w:pPr>
        <w:pStyle w:val="af1"/>
        <w:rPr>
          <w:rtl/>
        </w:rPr>
      </w:pPr>
      <w:r>
        <w:rPr>
          <w:rtl/>
        </w:rPr>
        <w:t>היו"ר ראובן ריבלין:</w:t>
      </w:r>
    </w:p>
    <w:p w14:paraId="6D7C500E" w14:textId="77777777" w:rsidR="00000000" w:rsidRDefault="00AE271D">
      <w:pPr>
        <w:pStyle w:val="a0"/>
        <w:rPr>
          <w:rtl/>
        </w:rPr>
      </w:pPr>
    </w:p>
    <w:p w14:paraId="55182697" w14:textId="77777777" w:rsidR="00000000" w:rsidRDefault="00AE271D">
      <w:pPr>
        <w:pStyle w:val="a0"/>
        <w:rPr>
          <w:rFonts w:hint="cs"/>
          <w:rtl/>
        </w:rPr>
      </w:pPr>
      <w:r>
        <w:rPr>
          <w:rFonts w:hint="cs"/>
          <w:rtl/>
        </w:rPr>
        <w:t>בלי כל ספק.</w:t>
      </w:r>
    </w:p>
    <w:p w14:paraId="1A8D524A" w14:textId="77777777" w:rsidR="00000000" w:rsidRDefault="00AE271D">
      <w:pPr>
        <w:pStyle w:val="a0"/>
        <w:ind w:firstLine="0"/>
        <w:rPr>
          <w:rFonts w:hint="cs"/>
          <w:rtl/>
        </w:rPr>
      </w:pPr>
    </w:p>
    <w:p w14:paraId="3A9A95C8" w14:textId="77777777" w:rsidR="00000000" w:rsidRDefault="00AE271D">
      <w:pPr>
        <w:pStyle w:val="af0"/>
        <w:rPr>
          <w:rtl/>
        </w:rPr>
      </w:pPr>
      <w:r>
        <w:rPr>
          <w:rFonts w:hint="eastAsia"/>
          <w:rtl/>
        </w:rPr>
        <w:t>עסאם</w:t>
      </w:r>
      <w:r>
        <w:rPr>
          <w:rtl/>
        </w:rPr>
        <w:t xml:space="preserve"> מח'ול (חד"ש-תע"ל):</w:t>
      </w:r>
    </w:p>
    <w:p w14:paraId="5770FCA3" w14:textId="77777777" w:rsidR="00000000" w:rsidRDefault="00AE271D">
      <w:pPr>
        <w:pStyle w:val="a0"/>
        <w:rPr>
          <w:rFonts w:hint="cs"/>
          <w:rtl/>
        </w:rPr>
      </w:pPr>
    </w:p>
    <w:p w14:paraId="2498D108" w14:textId="77777777" w:rsidR="00000000" w:rsidRDefault="00AE271D">
      <w:pPr>
        <w:pStyle w:val="a0"/>
        <w:rPr>
          <w:rFonts w:hint="cs"/>
          <w:rtl/>
        </w:rPr>
      </w:pPr>
      <w:r>
        <w:rPr>
          <w:rFonts w:hint="cs"/>
          <w:rtl/>
        </w:rPr>
        <w:t xml:space="preserve">- - - </w:t>
      </w:r>
    </w:p>
    <w:p w14:paraId="1597F541" w14:textId="77777777" w:rsidR="00000000" w:rsidRDefault="00AE271D">
      <w:pPr>
        <w:pStyle w:val="a0"/>
        <w:ind w:firstLine="0"/>
        <w:rPr>
          <w:rFonts w:hint="cs"/>
          <w:rtl/>
        </w:rPr>
      </w:pPr>
    </w:p>
    <w:p w14:paraId="01A86DD2" w14:textId="77777777" w:rsidR="00000000" w:rsidRDefault="00AE271D">
      <w:pPr>
        <w:pStyle w:val="af1"/>
        <w:rPr>
          <w:rtl/>
        </w:rPr>
      </w:pPr>
      <w:r>
        <w:rPr>
          <w:rtl/>
        </w:rPr>
        <w:t>היו"ר ראובן ריבלין:</w:t>
      </w:r>
    </w:p>
    <w:p w14:paraId="3589D566" w14:textId="77777777" w:rsidR="00000000" w:rsidRDefault="00AE271D">
      <w:pPr>
        <w:pStyle w:val="a0"/>
        <w:rPr>
          <w:rtl/>
        </w:rPr>
      </w:pPr>
    </w:p>
    <w:p w14:paraId="03CC882B" w14:textId="77777777" w:rsidR="00000000" w:rsidRDefault="00AE271D">
      <w:pPr>
        <w:pStyle w:val="a0"/>
        <w:rPr>
          <w:rFonts w:hint="cs"/>
          <w:rtl/>
        </w:rPr>
      </w:pPr>
      <w:r>
        <w:rPr>
          <w:rFonts w:hint="cs"/>
          <w:rtl/>
        </w:rPr>
        <w:t xml:space="preserve">אני מבקש לתת לו לסיים. אדוני יסיים. </w:t>
      </w:r>
    </w:p>
    <w:p w14:paraId="58909DF4" w14:textId="77777777" w:rsidR="00000000" w:rsidRDefault="00AE271D">
      <w:pPr>
        <w:pStyle w:val="a0"/>
        <w:ind w:firstLine="0"/>
        <w:rPr>
          <w:rFonts w:hint="cs"/>
          <w:rtl/>
        </w:rPr>
      </w:pPr>
    </w:p>
    <w:p w14:paraId="3F088CA8" w14:textId="77777777" w:rsidR="00000000" w:rsidRDefault="00AE271D">
      <w:pPr>
        <w:pStyle w:val="-"/>
        <w:rPr>
          <w:rtl/>
        </w:rPr>
      </w:pPr>
      <w:bookmarkStart w:id="98" w:name="FS000000405T23_02_2004_17_26_28C"/>
      <w:bookmarkEnd w:id="98"/>
      <w:r>
        <w:rPr>
          <w:rtl/>
        </w:rPr>
        <w:t>שר התיירות בנימין אלון:</w:t>
      </w:r>
    </w:p>
    <w:p w14:paraId="4608DBE7" w14:textId="77777777" w:rsidR="00000000" w:rsidRDefault="00AE271D">
      <w:pPr>
        <w:pStyle w:val="a0"/>
        <w:rPr>
          <w:rtl/>
        </w:rPr>
      </w:pPr>
    </w:p>
    <w:p w14:paraId="5CE902B6" w14:textId="77777777" w:rsidR="00000000" w:rsidRDefault="00AE271D">
      <w:pPr>
        <w:pStyle w:val="a0"/>
        <w:rPr>
          <w:rFonts w:hint="cs"/>
          <w:rtl/>
        </w:rPr>
      </w:pPr>
      <w:r>
        <w:rPr>
          <w:rFonts w:hint="cs"/>
          <w:rtl/>
        </w:rPr>
        <w:t>אני מסיים, אדוני היושב-ראש. אני מקווה מאוד שהדברים יחדרו גם לאוזניים של אלה שכועסים.</w:t>
      </w:r>
    </w:p>
    <w:p w14:paraId="7219D921" w14:textId="77777777" w:rsidR="00000000" w:rsidRDefault="00AE271D">
      <w:pPr>
        <w:pStyle w:val="a0"/>
        <w:ind w:firstLine="0"/>
        <w:rPr>
          <w:rFonts w:hint="cs"/>
          <w:rtl/>
        </w:rPr>
      </w:pPr>
    </w:p>
    <w:p w14:paraId="64ABBF19" w14:textId="77777777" w:rsidR="00000000" w:rsidRDefault="00AE271D">
      <w:pPr>
        <w:pStyle w:val="af0"/>
        <w:rPr>
          <w:rtl/>
        </w:rPr>
      </w:pPr>
      <w:r>
        <w:rPr>
          <w:rFonts w:hint="eastAsia"/>
          <w:rtl/>
        </w:rPr>
        <w:t>עבד</w:t>
      </w:r>
      <w:r>
        <w:rPr>
          <w:rtl/>
        </w:rPr>
        <w:t>-אלמאלכ דהאמשה (רע"ם):</w:t>
      </w:r>
    </w:p>
    <w:p w14:paraId="2BCF0284" w14:textId="77777777" w:rsidR="00000000" w:rsidRDefault="00AE271D">
      <w:pPr>
        <w:pStyle w:val="a0"/>
        <w:rPr>
          <w:rFonts w:hint="cs"/>
          <w:rtl/>
        </w:rPr>
      </w:pPr>
    </w:p>
    <w:p w14:paraId="3FA05307" w14:textId="77777777" w:rsidR="00000000" w:rsidRDefault="00AE271D">
      <w:pPr>
        <w:pStyle w:val="a0"/>
        <w:rPr>
          <w:rFonts w:hint="cs"/>
          <w:rtl/>
        </w:rPr>
      </w:pPr>
      <w:r>
        <w:rPr>
          <w:rFonts w:hint="cs"/>
          <w:rtl/>
        </w:rPr>
        <w:t>תכה על חטא.</w:t>
      </w:r>
    </w:p>
    <w:p w14:paraId="049DFB8E" w14:textId="77777777" w:rsidR="00000000" w:rsidRDefault="00AE271D">
      <w:pPr>
        <w:pStyle w:val="a0"/>
        <w:ind w:firstLine="0"/>
        <w:rPr>
          <w:rFonts w:hint="cs"/>
          <w:rtl/>
        </w:rPr>
      </w:pPr>
    </w:p>
    <w:p w14:paraId="3BC8190E" w14:textId="77777777" w:rsidR="00000000" w:rsidRDefault="00AE271D">
      <w:pPr>
        <w:pStyle w:val="af1"/>
        <w:rPr>
          <w:rtl/>
        </w:rPr>
      </w:pPr>
      <w:r>
        <w:rPr>
          <w:rtl/>
        </w:rPr>
        <w:t>היו"ר ראובן ריבלין:</w:t>
      </w:r>
    </w:p>
    <w:p w14:paraId="0675F6D8" w14:textId="77777777" w:rsidR="00000000" w:rsidRDefault="00AE271D">
      <w:pPr>
        <w:pStyle w:val="a0"/>
        <w:rPr>
          <w:rtl/>
        </w:rPr>
      </w:pPr>
    </w:p>
    <w:p w14:paraId="768B7E41" w14:textId="77777777" w:rsidR="00000000" w:rsidRDefault="00AE271D">
      <w:pPr>
        <w:pStyle w:val="a0"/>
        <w:rPr>
          <w:rFonts w:hint="cs"/>
          <w:rtl/>
        </w:rPr>
      </w:pPr>
      <w:r>
        <w:rPr>
          <w:rFonts w:hint="cs"/>
          <w:rtl/>
        </w:rPr>
        <w:t>חבר הכנסת דהאמשה.</w:t>
      </w:r>
    </w:p>
    <w:p w14:paraId="60776FE2" w14:textId="77777777" w:rsidR="00000000" w:rsidRDefault="00AE271D">
      <w:pPr>
        <w:pStyle w:val="a0"/>
        <w:ind w:firstLine="0"/>
        <w:rPr>
          <w:rFonts w:hint="cs"/>
          <w:rtl/>
        </w:rPr>
      </w:pPr>
    </w:p>
    <w:p w14:paraId="610C1D12" w14:textId="77777777" w:rsidR="00000000" w:rsidRDefault="00AE271D">
      <w:pPr>
        <w:pStyle w:val="-"/>
        <w:rPr>
          <w:rtl/>
        </w:rPr>
      </w:pPr>
      <w:bookmarkStart w:id="99" w:name="FS000000405T23_02_2004_17_27_00C"/>
      <w:bookmarkEnd w:id="99"/>
      <w:r>
        <w:rPr>
          <w:rtl/>
        </w:rPr>
        <w:t>שר התיירות בנימין אלון:</w:t>
      </w:r>
    </w:p>
    <w:p w14:paraId="28C431ED" w14:textId="77777777" w:rsidR="00000000" w:rsidRDefault="00AE271D">
      <w:pPr>
        <w:pStyle w:val="a0"/>
        <w:rPr>
          <w:rtl/>
        </w:rPr>
      </w:pPr>
    </w:p>
    <w:p w14:paraId="09BC2AA4" w14:textId="77777777" w:rsidR="00000000" w:rsidRDefault="00AE271D">
      <w:pPr>
        <w:pStyle w:val="a0"/>
        <w:rPr>
          <w:rFonts w:hint="cs"/>
          <w:rtl/>
        </w:rPr>
      </w:pPr>
      <w:r>
        <w:rPr>
          <w:rFonts w:hint="cs"/>
          <w:rtl/>
        </w:rPr>
        <w:t>אם</w:t>
      </w:r>
      <w:r>
        <w:rPr>
          <w:rFonts w:hint="cs"/>
          <w:rtl/>
        </w:rPr>
        <w:t xml:space="preserve"> יש לך השפעה רוחנית, חבר הכנסת שיח' דהאמשה, תחזיר את האסלאם בתשובה, שיחזור לשורשים שלו, שיהיה נורמלי, שיהיה אוהב אדם, שיפסיק להסית לרצח - - </w:t>
      </w:r>
    </w:p>
    <w:p w14:paraId="12BC8B61" w14:textId="77777777" w:rsidR="00000000" w:rsidRDefault="00AE271D">
      <w:pPr>
        <w:pStyle w:val="a0"/>
        <w:ind w:firstLine="0"/>
        <w:rPr>
          <w:rFonts w:hint="cs"/>
          <w:rtl/>
        </w:rPr>
      </w:pPr>
    </w:p>
    <w:p w14:paraId="663BCBBF" w14:textId="77777777" w:rsidR="00000000" w:rsidRDefault="00AE271D">
      <w:pPr>
        <w:pStyle w:val="af0"/>
        <w:rPr>
          <w:rtl/>
        </w:rPr>
      </w:pPr>
      <w:r>
        <w:rPr>
          <w:rFonts w:hint="eastAsia"/>
          <w:rtl/>
        </w:rPr>
        <w:t>עבד</w:t>
      </w:r>
      <w:r>
        <w:rPr>
          <w:rtl/>
        </w:rPr>
        <w:t>-אלמאלכ דהאמשה (רע"ם):</w:t>
      </w:r>
    </w:p>
    <w:p w14:paraId="1F04517B" w14:textId="77777777" w:rsidR="00000000" w:rsidRDefault="00AE271D">
      <w:pPr>
        <w:pStyle w:val="a0"/>
        <w:rPr>
          <w:rFonts w:hint="cs"/>
          <w:rtl/>
        </w:rPr>
      </w:pPr>
    </w:p>
    <w:p w14:paraId="03B68F2A" w14:textId="77777777" w:rsidR="00000000" w:rsidRDefault="00AE271D">
      <w:pPr>
        <w:pStyle w:val="a0"/>
        <w:rPr>
          <w:rFonts w:hint="cs"/>
          <w:rtl/>
        </w:rPr>
      </w:pPr>
      <w:r>
        <w:rPr>
          <w:rFonts w:hint="cs"/>
          <w:rtl/>
        </w:rPr>
        <w:t xml:space="preserve">- - - </w:t>
      </w:r>
    </w:p>
    <w:p w14:paraId="0D9EE992" w14:textId="77777777" w:rsidR="00000000" w:rsidRDefault="00AE271D">
      <w:pPr>
        <w:pStyle w:val="a0"/>
        <w:ind w:firstLine="0"/>
        <w:rPr>
          <w:rFonts w:hint="cs"/>
          <w:rtl/>
        </w:rPr>
      </w:pPr>
    </w:p>
    <w:p w14:paraId="24733911" w14:textId="77777777" w:rsidR="00000000" w:rsidRDefault="00AE271D">
      <w:pPr>
        <w:pStyle w:val="af1"/>
        <w:rPr>
          <w:rtl/>
        </w:rPr>
      </w:pPr>
      <w:r>
        <w:rPr>
          <w:rtl/>
        </w:rPr>
        <w:t>היו"ר ראובן ריבלין:</w:t>
      </w:r>
    </w:p>
    <w:p w14:paraId="73610F66" w14:textId="77777777" w:rsidR="00000000" w:rsidRDefault="00AE271D">
      <w:pPr>
        <w:pStyle w:val="a0"/>
        <w:rPr>
          <w:rtl/>
        </w:rPr>
      </w:pPr>
    </w:p>
    <w:p w14:paraId="6D98AE2B" w14:textId="77777777" w:rsidR="00000000" w:rsidRDefault="00AE271D">
      <w:pPr>
        <w:pStyle w:val="a0"/>
        <w:rPr>
          <w:rFonts w:hint="cs"/>
          <w:rtl/>
        </w:rPr>
      </w:pPr>
      <w:r>
        <w:rPr>
          <w:rFonts w:hint="cs"/>
          <w:rtl/>
        </w:rPr>
        <w:t>חבר הכנסת דהאמשה, אולי אדוני לא מכיר את חוקי המשחק.</w:t>
      </w:r>
    </w:p>
    <w:p w14:paraId="155E9A0A" w14:textId="77777777" w:rsidR="00000000" w:rsidRDefault="00AE271D">
      <w:pPr>
        <w:pStyle w:val="a0"/>
        <w:ind w:firstLine="0"/>
        <w:rPr>
          <w:rFonts w:hint="cs"/>
          <w:rtl/>
        </w:rPr>
      </w:pPr>
    </w:p>
    <w:p w14:paraId="69483331" w14:textId="77777777" w:rsidR="00000000" w:rsidRDefault="00AE271D">
      <w:pPr>
        <w:pStyle w:val="-"/>
        <w:rPr>
          <w:rtl/>
        </w:rPr>
      </w:pPr>
      <w:bookmarkStart w:id="100" w:name="FS000000405T23_02_2004_17_27_46C"/>
      <w:bookmarkEnd w:id="100"/>
      <w:r>
        <w:rPr>
          <w:rtl/>
        </w:rPr>
        <w:t>שר הת</w:t>
      </w:r>
      <w:r>
        <w:rPr>
          <w:rtl/>
        </w:rPr>
        <w:t>יירות בנימין אלון:</w:t>
      </w:r>
    </w:p>
    <w:p w14:paraId="11E0DC89" w14:textId="77777777" w:rsidR="00000000" w:rsidRDefault="00AE271D">
      <w:pPr>
        <w:pStyle w:val="a0"/>
        <w:rPr>
          <w:rtl/>
        </w:rPr>
      </w:pPr>
    </w:p>
    <w:p w14:paraId="7A791F4D" w14:textId="77777777" w:rsidR="00000000" w:rsidRDefault="00AE271D">
      <w:pPr>
        <w:pStyle w:val="a0"/>
        <w:rPr>
          <w:rFonts w:hint="cs"/>
          <w:rtl/>
        </w:rPr>
      </w:pPr>
      <w:r>
        <w:rPr>
          <w:rFonts w:hint="cs"/>
          <w:rtl/>
        </w:rPr>
        <w:t>- - שיחזור להיות אותו אסלאם סובלני שקידם את המדע, שהביא לנו את האלגברה, שיש לו חלקים מאוד נרחבים בתרבות האנושית, שבורכנו ממנו. תודה רבה, אדוני.</w:t>
      </w:r>
    </w:p>
    <w:p w14:paraId="13B2BB45" w14:textId="77777777" w:rsidR="00000000" w:rsidRDefault="00AE271D">
      <w:pPr>
        <w:pStyle w:val="a0"/>
        <w:ind w:firstLine="0"/>
        <w:rPr>
          <w:rFonts w:hint="cs"/>
          <w:rtl/>
        </w:rPr>
      </w:pPr>
    </w:p>
    <w:p w14:paraId="4AC707EE" w14:textId="77777777" w:rsidR="00000000" w:rsidRDefault="00AE271D">
      <w:pPr>
        <w:pStyle w:val="af1"/>
        <w:rPr>
          <w:rtl/>
        </w:rPr>
      </w:pPr>
      <w:r>
        <w:rPr>
          <w:rtl/>
        </w:rPr>
        <w:t>היו"ר ראובן ריבלין:</w:t>
      </w:r>
    </w:p>
    <w:p w14:paraId="50880256" w14:textId="77777777" w:rsidR="00000000" w:rsidRDefault="00AE271D">
      <w:pPr>
        <w:pStyle w:val="a0"/>
        <w:rPr>
          <w:rtl/>
        </w:rPr>
      </w:pPr>
    </w:p>
    <w:p w14:paraId="0CCE8505" w14:textId="77777777" w:rsidR="00000000" w:rsidRDefault="00AE271D">
      <w:pPr>
        <w:pStyle w:val="a0"/>
        <w:rPr>
          <w:rFonts w:hint="cs"/>
          <w:rtl/>
        </w:rPr>
      </w:pPr>
      <w:r>
        <w:rPr>
          <w:rFonts w:hint="cs"/>
          <w:rtl/>
        </w:rPr>
        <w:t>תודה רבה. ראשון הדוברים - חבר הכנסת הירשזון. מפלגת העבודה מיצתה את דבר</w:t>
      </w:r>
      <w:r>
        <w:rPr>
          <w:rFonts w:hint="cs"/>
          <w:rtl/>
        </w:rPr>
        <w:t xml:space="preserve">יה בדבריו של חבר הכנסת רמון. חבר הכנסת אברהם הירשזון </w:t>
      </w:r>
      <w:r>
        <w:rPr>
          <w:rtl/>
        </w:rPr>
        <w:t>–</w:t>
      </w:r>
      <w:r>
        <w:rPr>
          <w:rFonts w:hint="cs"/>
          <w:rtl/>
        </w:rPr>
        <w:t xml:space="preserve"> שלוש דקות. אני אקפיד, שכן האולם כבר מתחיל להתמלא באורחים שקראנו להם להגיע הנה עד 17:30. הישיבה המיוחדת לציון 800 שנה לרמב"ם תתחיל ב-17:45.</w:t>
      </w:r>
    </w:p>
    <w:p w14:paraId="69D1DA3E" w14:textId="77777777" w:rsidR="00000000" w:rsidRDefault="00AE271D">
      <w:pPr>
        <w:pStyle w:val="a"/>
        <w:rPr>
          <w:rFonts w:hint="cs"/>
          <w:rtl/>
        </w:rPr>
      </w:pPr>
    </w:p>
    <w:p w14:paraId="32AE7D07" w14:textId="77777777" w:rsidR="00000000" w:rsidRDefault="00AE271D">
      <w:pPr>
        <w:pStyle w:val="a"/>
        <w:rPr>
          <w:rFonts w:hint="cs"/>
          <w:rtl/>
        </w:rPr>
      </w:pPr>
      <w:bookmarkStart w:id="101" w:name="FS000000466T23_02_2004_17_29_54"/>
      <w:bookmarkStart w:id="102" w:name="_Toc67901543"/>
      <w:r>
        <w:rPr>
          <w:rtl/>
        </w:rPr>
        <w:t>אברהם הירשזון (הליכוד):</w:t>
      </w:r>
      <w:bookmarkEnd w:id="102"/>
    </w:p>
    <w:bookmarkEnd w:id="101"/>
    <w:p w14:paraId="6AFF3CB9" w14:textId="77777777" w:rsidR="00000000" w:rsidRDefault="00AE271D">
      <w:pPr>
        <w:pStyle w:val="a0"/>
        <w:rPr>
          <w:rtl/>
        </w:rPr>
      </w:pPr>
    </w:p>
    <w:p w14:paraId="5CC97479" w14:textId="77777777" w:rsidR="00000000" w:rsidRDefault="00AE271D">
      <w:pPr>
        <w:pStyle w:val="a0"/>
        <w:rPr>
          <w:rFonts w:hint="cs"/>
          <w:rtl/>
        </w:rPr>
      </w:pPr>
      <w:r>
        <w:rPr>
          <w:rFonts w:hint="cs"/>
          <w:rtl/>
        </w:rPr>
        <w:t>אדוני היושב-ראש, מאחר שהזמן קצר ביות</w:t>
      </w:r>
      <w:r>
        <w:rPr>
          <w:rFonts w:hint="cs"/>
          <w:rtl/>
        </w:rPr>
        <w:t xml:space="preserve">ר </w:t>
      </w:r>
      <w:r>
        <w:rPr>
          <w:rFonts w:hint="eastAsia"/>
          <w:rtl/>
        </w:rPr>
        <w:t>–</w:t>
      </w:r>
      <w:r>
        <w:rPr>
          <w:rFonts w:hint="cs"/>
          <w:rtl/>
        </w:rPr>
        <w:t xml:space="preserve"> אשתדל לעמוד בו, אבל ודאי לא אוכל לענות על כל הדברים. </w:t>
      </w:r>
    </w:p>
    <w:p w14:paraId="37863C1F" w14:textId="77777777" w:rsidR="00000000" w:rsidRDefault="00AE271D">
      <w:pPr>
        <w:pStyle w:val="a0"/>
        <w:rPr>
          <w:rFonts w:hint="cs"/>
          <w:rtl/>
        </w:rPr>
      </w:pPr>
    </w:p>
    <w:p w14:paraId="33BD35E6" w14:textId="77777777" w:rsidR="00000000" w:rsidRDefault="00AE271D">
      <w:pPr>
        <w:pStyle w:val="a0"/>
        <w:rPr>
          <w:rFonts w:hint="cs"/>
          <w:rtl/>
        </w:rPr>
      </w:pPr>
      <w:r>
        <w:rPr>
          <w:rFonts w:hint="cs"/>
          <w:rtl/>
        </w:rPr>
        <w:t>אני רוצה למחות על דבריו של חבר הכנסת חיים רמון, שהזכיר את שמונת הנרצחים אתמול ושכח אפילו לומר למשפחות שהוא משתתף באבלן ולאחל לפצועים החלמה מהירה. הוא לא אמר, אלא מייד אחרי שאמר את הדברים - - -</w:t>
      </w:r>
    </w:p>
    <w:p w14:paraId="7CC97AB7" w14:textId="77777777" w:rsidR="00000000" w:rsidRDefault="00AE271D">
      <w:pPr>
        <w:pStyle w:val="a0"/>
        <w:ind w:firstLine="0"/>
        <w:rPr>
          <w:rFonts w:hint="cs"/>
          <w:rtl/>
        </w:rPr>
      </w:pPr>
    </w:p>
    <w:p w14:paraId="5875A73B" w14:textId="77777777" w:rsidR="00000000" w:rsidRDefault="00AE271D">
      <w:pPr>
        <w:pStyle w:val="af0"/>
        <w:rPr>
          <w:rtl/>
        </w:rPr>
      </w:pPr>
      <w:r>
        <w:rPr>
          <w:rtl/>
        </w:rPr>
        <w:t>יוס</w:t>
      </w:r>
      <w:r>
        <w:rPr>
          <w:rtl/>
        </w:rPr>
        <w:t>י שריד (מרצ):</w:t>
      </w:r>
    </w:p>
    <w:p w14:paraId="349D59E0" w14:textId="77777777" w:rsidR="00000000" w:rsidRDefault="00AE271D">
      <w:pPr>
        <w:pStyle w:val="a0"/>
        <w:rPr>
          <w:rtl/>
        </w:rPr>
      </w:pPr>
    </w:p>
    <w:p w14:paraId="138DBF3E" w14:textId="77777777" w:rsidR="00000000" w:rsidRDefault="00AE271D">
      <w:pPr>
        <w:pStyle w:val="a0"/>
        <w:rPr>
          <w:rFonts w:hint="cs"/>
          <w:rtl/>
        </w:rPr>
      </w:pPr>
      <w:r>
        <w:rPr>
          <w:rFonts w:hint="cs"/>
          <w:rtl/>
        </w:rPr>
        <w:t>אל תהיה דמגוג.</w:t>
      </w:r>
    </w:p>
    <w:p w14:paraId="3FEE7155" w14:textId="77777777" w:rsidR="00000000" w:rsidRDefault="00AE271D">
      <w:pPr>
        <w:pStyle w:val="a0"/>
        <w:ind w:firstLine="0"/>
        <w:rPr>
          <w:rFonts w:hint="cs"/>
          <w:rtl/>
        </w:rPr>
      </w:pPr>
    </w:p>
    <w:p w14:paraId="397EB27B" w14:textId="77777777" w:rsidR="00000000" w:rsidRDefault="00AE271D">
      <w:pPr>
        <w:pStyle w:val="-"/>
        <w:rPr>
          <w:rtl/>
        </w:rPr>
      </w:pPr>
      <w:bookmarkStart w:id="103" w:name="FS000000466T23_02_2004_17_30_04C"/>
      <w:bookmarkEnd w:id="103"/>
      <w:r>
        <w:rPr>
          <w:rtl/>
        </w:rPr>
        <w:t>אברהם הירשזון (הליכוד):</w:t>
      </w:r>
    </w:p>
    <w:p w14:paraId="4C91E20A" w14:textId="77777777" w:rsidR="00000000" w:rsidRDefault="00AE271D">
      <w:pPr>
        <w:pStyle w:val="a0"/>
        <w:rPr>
          <w:rtl/>
        </w:rPr>
      </w:pPr>
    </w:p>
    <w:p w14:paraId="13996CCE" w14:textId="77777777" w:rsidR="00000000" w:rsidRDefault="00AE271D">
      <w:pPr>
        <w:pStyle w:val="a0"/>
        <w:rPr>
          <w:rFonts w:hint="cs"/>
          <w:rtl/>
        </w:rPr>
      </w:pPr>
      <w:r>
        <w:rPr>
          <w:rFonts w:hint="cs"/>
          <w:rtl/>
        </w:rPr>
        <w:t>סלח לי, אדוני. אני לא אומר לך איך להתנהג אז אל תגיד לי.</w:t>
      </w:r>
    </w:p>
    <w:p w14:paraId="7FEFE623" w14:textId="77777777" w:rsidR="00000000" w:rsidRDefault="00AE271D">
      <w:pPr>
        <w:pStyle w:val="a0"/>
        <w:ind w:firstLine="0"/>
        <w:rPr>
          <w:rFonts w:hint="cs"/>
          <w:rtl/>
        </w:rPr>
      </w:pPr>
    </w:p>
    <w:p w14:paraId="315CBB9C" w14:textId="77777777" w:rsidR="00000000" w:rsidRDefault="00AE271D">
      <w:pPr>
        <w:pStyle w:val="af1"/>
        <w:rPr>
          <w:rtl/>
        </w:rPr>
      </w:pPr>
      <w:r>
        <w:rPr>
          <w:rtl/>
        </w:rPr>
        <w:t>היו"ר ראובן ריבלין:</w:t>
      </w:r>
    </w:p>
    <w:p w14:paraId="4D9622EB" w14:textId="77777777" w:rsidR="00000000" w:rsidRDefault="00AE271D">
      <w:pPr>
        <w:pStyle w:val="a0"/>
        <w:rPr>
          <w:rtl/>
        </w:rPr>
      </w:pPr>
    </w:p>
    <w:p w14:paraId="13C663A5" w14:textId="77777777" w:rsidR="00000000" w:rsidRDefault="00AE271D">
      <w:pPr>
        <w:pStyle w:val="a0"/>
        <w:rPr>
          <w:rFonts w:hint="cs"/>
          <w:rtl/>
        </w:rPr>
      </w:pPr>
      <w:r>
        <w:rPr>
          <w:rFonts w:hint="cs"/>
          <w:rtl/>
        </w:rPr>
        <w:t>חבר הכנסת שריד.</w:t>
      </w:r>
    </w:p>
    <w:p w14:paraId="3CE9755A" w14:textId="77777777" w:rsidR="00000000" w:rsidRDefault="00AE271D">
      <w:pPr>
        <w:pStyle w:val="af0"/>
        <w:rPr>
          <w:rFonts w:hint="cs"/>
          <w:rtl/>
        </w:rPr>
      </w:pPr>
    </w:p>
    <w:p w14:paraId="6347D150" w14:textId="77777777" w:rsidR="00000000" w:rsidRDefault="00AE271D">
      <w:pPr>
        <w:pStyle w:val="-"/>
        <w:rPr>
          <w:rtl/>
        </w:rPr>
      </w:pPr>
      <w:bookmarkStart w:id="104" w:name="FS000000466T23_02_2004_17_30_25C"/>
      <w:bookmarkEnd w:id="104"/>
      <w:r>
        <w:rPr>
          <w:rtl/>
        </w:rPr>
        <w:t>אברהם הירשזון (הליכוד):</w:t>
      </w:r>
    </w:p>
    <w:p w14:paraId="5535DF2D" w14:textId="77777777" w:rsidR="00000000" w:rsidRDefault="00AE271D">
      <w:pPr>
        <w:pStyle w:val="a0"/>
        <w:rPr>
          <w:rtl/>
        </w:rPr>
      </w:pPr>
    </w:p>
    <w:p w14:paraId="0EBF9785" w14:textId="77777777" w:rsidR="00000000" w:rsidRDefault="00AE271D">
      <w:pPr>
        <w:pStyle w:val="a0"/>
        <w:rPr>
          <w:rFonts w:hint="cs"/>
          <w:rtl/>
        </w:rPr>
      </w:pPr>
      <w:r>
        <w:rPr>
          <w:rFonts w:hint="cs"/>
          <w:rtl/>
        </w:rPr>
        <w:t>- - - אלא מייד לאחר מכן עבר להתקפה מוחצת על ראש הממשלה, שאינו מגן על מדינת ישראל</w:t>
      </w:r>
      <w:r>
        <w:rPr>
          <w:rFonts w:hint="cs"/>
          <w:rtl/>
        </w:rPr>
        <w:t>, על ביטחון מדינת ישראל.</w:t>
      </w:r>
    </w:p>
    <w:p w14:paraId="67247872" w14:textId="77777777" w:rsidR="00000000" w:rsidRDefault="00AE271D">
      <w:pPr>
        <w:pStyle w:val="af0"/>
        <w:rPr>
          <w:rFonts w:hint="cs"/>
          <w:rtl/>
        </w:rPr>
      </w:pPr>
    </w:p>
    <w:p w14:paraId="7D2D90EA" w14:textId="77777777" w:rsidR="00000000" w:rsidRDefault="00AE271D">
      <w:pPr>
        <w:pStyle w:val="af0"/>
        <w:rPr>
          <w:rtl/>
        </w:rPr>
      </w:pPr>
      <w:r>
        <w:rPr>
          <w:rtl/>
        </w:rPr>
        <w:t>אברהם בורג (העבודה-מימד):</w:t>
      </w:r>
    </w:p>
    <w:p w14:paraId="581D699A" w14:textId="77777777" w:rsidR="00000000" w:rsidRDefault="00AE271D">
      <w:pPr>
        <w:pStyle w:val="a0"/>
        <w:rPr>
          <w:rtl/>
        </w:rPr>
      </w:pPr>
    </w:p>
    <w:p w14:paraId="7B6917E0" w14:textId="77777777" w:rsidR="00000000" w:rsidRDefault="00AE271D">
      <w:pPr>
        <w:pStyle w:val="a0"/>
        <w:rPr>
          <w:rFonts w:hint="cs"/>
          <w:rtl/>
        </w:rPr>
      </w:pPr>
      <w:r>
        <w:rPr>
          <w:rFonts w:hint="cs"/>
          <w:rtl/>
        </w:rPr>
        <w:t>ראש הממשלה פתח את ישיבת הממשלה בלי אזכור של הפיגוע, אז מה אתה רוצה מחיים רמון?</w:t>
      </w:r>
    </w:p>
    <w:p w14:paraId="09C5F1E7" w14:textId="77777777" w:rsidR="00000000" w:rsidRDefault="00AE271D">
      <w:pPr>
        <w:pStyle w:val="a0"/>
        <w:rPr>
          <w:rFonts w:hint="cs"/>
          <w:rtl/>
        </w:rPr>
      </w:pPr>
    </w:p>
    <w:p w14:paraId="09DDD269" w14:textId="77777777" w:rsidR="00000000" w:rsidRDefault="00AE271D">
      <w:pPr>
        <w:pStyle w:val="af1"/>
        <w:rPr>
          <w:rtl/>
        </w:rPr>
      </w:pPr>
      <w:bookmarkStart w:id="105" w:name="FS000000466T23_02_2004_17_30_55C"/>
      <w:bookmarkEnd w:id="105"/>
      <w:r>
        <w:rPr>
          <w:rFonts w:hint="eastAsia"/>
          <w:rtl/>
        </w:rPr>
        <w:t>היו</w:t>
      </w:r>
      <w:r>
        <w:rPr>
          <w:rtl/>
        </w:rPr>
        <w:t>"ר ראובן ריבלין:</w:t>
      </w:r>
    </w:p>
    <w:p w14:paraId="1DDDAF0F" w14:textId="77777777" w:rsidR="00000000" w:rsidRDefault="00AE271D">
      <w:pPr>
        <w:pStyle w:val="a0"/>
        <w:rPr>
          <w:rFonts w:hint="cs"/>
          <w:rtl/>
        </w:rPr>
      </w:pPr>
    </w:p>
    <w:p w14:paraId="5C918CAB" w14:textId="77777777" w:rsidR="00000000" w:rsidRDefault="00AE271D">
      <w:pPr>
        <w:pStyle w:val="a0"/>
        <w:rPr>
          <w:rFonts w:hint="cs"/>
          <w:rtl/>
        </w:rPr>
      </w:pPr>
      <w:r>
        <w:rPr>
          <w:rFonts w:hint="cs"/>
          <w:rtl/>
        </w:rPr>
        <w:t xml:space="preserve">עוד לא נודעו אז הפרטים. חבר הכנסת בורג, צריך להקל עם ראש הממשלה. אז עוד לא ידעו את הפרטים והוא לא רצה </w:t>
      </w:r>
      <w:r>
        <w:rPr>
          <w:rFonts w:hint="cs"/>
          <w:rtl/>
        </w:rPr>
        <w:t>לומר דבר בטרם נודעו דברים.</w:t>
      </w:r>
    </w:p>
    <w:p w14:paraId="56CE5B21" w14:textId="77777777" w:rsidR="00000000" w:rsidRDefault="00AE271D">
      <w:pPr>
        <w:pStyle w:val="a0"/>
        <w:rPr>
          <w:rFonts w:hint="cs"/>
          <w:rtl/>
        </w:rPr>
      </w:pPr>
    </w:p>
    <w:p w14:paraId="458AE71E" w14:textId="77777777" w:rsidR="00000000" w:rsidRDefault="00AE271D">
      <w:pPr>
        <w:pStyle w:val="af0"/>
        <w:rPr>
          <w:rtl/>
        </w:rPr>
      </w:pPr>
      <w:bookmarkStart w:id="106" w:name="FS000000466T23_02_2004_16_57_29C"/>
      <w:bookmarkEnd w:id="106"/>
      <w:r>
        <w:rPr>
          <w:rFonts w:hint="eastAsia"/>
          <w:rtl/>
        </w:rPr>
        <w:t>אברהם</w:t>
      </w:r>
      <w:r>
        <w:rPr>
          <w:rtl/>
        </w:rPr>
        <w:t xml:space="preserve"> בורג (העבודה-מימד):</w:t>
      </w:r>
    </w:p>
    <w:p w14:paraId="7CD1337A" w14:textId="77777777" w:rsidR="00000000" w:rsidRDefault="00AE271D">
      <w:pPr>
        <w:pStyle w:val="a0"/>
        <w:rPr>
          <w:rFonts w:hint="cs"/>
          <w:rtl/>
        </w:rPr>
      </w:pPr>
    </w:p>
    <w:p w14:paraId="00B0B766" w14:textId="77777777" w:rsidR="00000000" w:rsidRDefault="00AE271D">
      <w:pPr>
        <w:pStyle w:val="a0"/>
        <w:rPr>
          <w:rFonts w:hint="cs"/>
          <w:rtl/>
        </w:rPr>
      </w:pPr>
      <w:r>
        <w:rPr>
          <w:rFonts w:hint="cs"/>
          <w:rtl/>
        </w:rPr>
        <w:t>אה.</w:t>
      </w:r>
    </w:p>
    <w:p w14:paraId="16788312" w14:textId="77777777" w:rsidR="00000000" w:rsidRDefault="00AE271D">
      <w:pPr>
        <w:pStyle w:val="a0"/>
        <w:rPr>
          <w:rFonts w:hint="cs"/>
          <w:rtl/>
        </w:rPr>
      </w:pPr>
    </w:p>
    <w:p w14:paraId="28491A2A" w14:textId="77777777" w:rsidR="00000000" w:rsidRDefault="00AE271D">
      <w:pPr>
        <w:pStyle w:val="-"/>
        <w:rPr>
          <w:rtl/>
        </w:rPr>
      </w:pPr>
      <w:r>
        <w:rPr>
          <w:rtl/>
        </w:rPr>
        <w:t>אברהם הירשזון (הליכוד):</w:t>
      </w:r>
    </w:p>
    <w:p w14:paraId="177D8D52" w14:textId="77777777" w:rsidR="00000000" w:rsidRDefault="00AE271D">
      <w:pPr>
        <w:pStyle w:val="a0"/>
        <w:rPr>
          <w:rtl/>
        </w:rPr>
      </w:pPr>
    </w:p>
    <w:p w14:paraId="46A34CA1" w14:textId="77777777" w:rsidR="00000000" w:rsidRDefault="00AE271D">
      <w:pPr>
        <w:pStyle w:val="a0"/>
        <w:rPr>
          <w:rFonts w:hint="cs"/>
          <w:rtl/>
        </w:rPr>
      </w:pPr>
      <w:r>
        <w:rPr>
          <w:rFonts w:hint="cs"/>
          <w:rtl/>
        </w:rPr>
        <w:t>גודל הזעקה שלך מוכיח שאני צודק בדברי. סלח לי, אדוני.</w:t>
      </w:r>
    </w:p>
    <w:p w14:paraId="01BFA9C6" w14:textId="77777777" w:rsidR="00000000" w:rsidRDefault="00AE271D">
      <w:pPr>
        <w:pStyle w:val="a0"/>
        <w:rPr>
          <w:rFonts w:hint="cs"/>
          <w:rtl/>
        </w:rPr>
      </w:pPr>
    </w:p>
    <w:p w14:paraId="30E0D4AB" w14:textId="77777777" w:rsidR="00000000" w:rsidRDefault="00AE271D">
      <w:pPr>
        <w:pStyle w:val="af1"/>
        <w:rPr>
          <w:rtl/>
        </w:rPr>
      </w:pPr>
      <w:r>
        <w:rPr>
          <w:rtl/>
        </w:rPr>
        <w:t>היו"ר ראובן ריבלין:</w:t>
      </w:r>
    </w:p>
    <w:p w14:paraId="3C4B5F64" w14:textId="77777777" w:rsidR="00000000" w:rsidRDefault="00AE271D">
      <w:pPr>
        <w:pStyle w:val="a0"/>
        <w:rPr>
          <w:rtl/>
        </w:rPr>
      </w:pPr>
    </w:p>
    <w:p w14:paraId="329763CF" w14:textId="77777777" w:rsidR="00000000" w:rsidRDefault="00AE271D">
      <w:pPr>
        <w:pStyle w:val="a0"/>
        <w:rPr>
          <w:rFonts w:hint="cs"/>
          <w:rtl/>
        </w:rPr>
      </w:pPr>
      <w:r>
        <w:rPr>
          <w:rFonts w:hint="cs"/>
          <w:rtl/>
        </w:rPr>
        <w:t>עצרתי את השעון.</w:t>
      </w:r>
    </w:p>
    <w:p w14:paraId="74DCC5ED" w14:textId="77777777" w:rsidR="00000000" w:rsidRDefault="00AE271D">
      <w:pPr>
        <w:pStyle w:val="a0"/>
        <w:ind w:firstLine="0"/>
        <w:rPr>
          <w:rFonts w:hint="cs"/>
          <w:rtl/>
        </w:rPr>
      </w:pPr>
    </w:p>
    <w:p w14:paraId="54A20B1C" w14:textId="77777777" w:rsidR="00000000" w:rsidRDefault="00AE271D">
      <w:pPr>
        <w:pStyle w:val="-"/>
        <w:rPr>
          <w:rtl/>
        </w:rPr>
      </w:pPr>
      <w:bookmarkStart w:id="107" w:name="FS000000466T23_02_2004_17_32_41C"/>
      <w:bookmarkEnd w:id="107"/>
      <w:r>
        <w:rPr>
          <w:rtl/>
        </w:rPr>
        <w:t>אברהם הירשזון (הליכוד):</w:t>
      </w:r>
    </w:p>
    <w:p w14:paraId="67910E4E" w14:textId="77777777" w:rsidR="00000000" w:rsidRDefault="00AE271D">
      <w:pPr>
        <w:pStyle w:val="a0"/>
        <w:rPr>
          <w:rtl/>
        </w:rPr>
      </w:pPr>
    </w:p>
    <w:p w14:paraId="42DEBE12" w14:textId="77777777" w:rsidR="00000000" w:rsidRDefault="00AE271D">
      <w:pPr>
        <w:pStyle w:val="a0"/>
        <w:rPr>
          <w:rFonts w:hint="cs"/>
          <w:rtl/>
        </w:rPr>
      </w:pPr>
      <w:r>
        <w:rPr>
          <w:rFonts w:hint="cs"/>
          <w:rtl/>
        </w:rPr>
        <w:t xml:space="preserve">אני בטוח שאם היית עולה לכאן, לא היית נוהג כך. סלח לי, </w:t>
      </w:r>
      <w:r>
        <w:rPr>
          <w:rFonts w:hint="cs"/>
          <w:rtl/>
        </w:rPr>
        <w:t xml:space="preserve">כשהדם עוד שפוך אתה לא מתחיל לצרוח בנושא הזה. </w:t>
      </w:r>
    </w:p>
    <w:p w14:paraId="762E9C6A" w14:textId="77777777" w:rsidR="00000000" w:rsidRDefault="00AE271D">
      <w:pPr>
        <w:pStyle w:val="a0"/>
        <w:ind w:firstLine="0"/>
        <w:rPr>
          <w:rFonts w:hint="cs"/>
          <w:rtl/>
        </w:rPr>
      </w:pPr>
    </w:p>
    <w:p w14:paraId="75339394" w14:textId="77777777" w:rsidR="00000000" w:rsidRDefault="00AE271D">
      <w:pPr>
        <w:pStyle w:val="af1"/>
        <w:rPr>
          <w:rtl/>
        </w:rPr>
      </w:pPr>
      <w:r>
        <w:rPr>
          <w:rtl/>
        </w:rPr>
        <w:t>היו"ר ראובן ריבלין:</w:t>
      </w:r>
    </w:p>
    <w:p w14:paraId="56B18562" w14:textId="77777777" w:rsidR="00000000" w:rsidRDefault="00AE271D">
      <w:pPr>
        <w:pStyle w:val="a0"/>
        <w:rPr>
          <w:rtl/>
        </w:rPr>
      </w:pPr>
    </w:p>
    <w:p w14:paraId="7356DABD" w14:textId="77777777" w:rsidR="00000000" w:rsidRDefault="00AE271D">
      <w:pPr>
        <w:pStyle w:val="a0"/>
        <w:rPr>
          <w:rFonts w:hint="cs"/>
          <w:rtl/>
        </w:rPr>
      </w:pPr>
      <w:r>
        <w:rPr>
          <w:rFonts w:hint="cs"/>
          <w:rtl/>
        </w:rPr>
        <w:t>אני מבקש להמשיך בדברים.</w:t>
      </w:r>
    </w:p>
    <w:p w14:paraId="66127234" w14:textId="77777777" w:rsidR="00000000" w:rsidRDefault="00AE271D">
      <w:pPr>
        <w:pStyle w:val="a0"/>
        <w:rPr>
          <w:rFonts w:hint="cs"/>
          <w:rtl/>
        </w:rPr>
      </w:pPr>
    </w:p>
    <w:p w14:paraId="6CB4244E" w14:textId="77777777" w:rsidR="00000000" w:rsidRDefault="00AE271D">
      <w:pPr>
        <w:pStyle w:val="-"/>
        <w:rPr>
          <w:rtl/>
        </w:rPr>
      </w:pPr>
      <w:bookmarkStart w:id="108" w:name="FS000000466T23_02_2004_17_33_11C"/>
      <w:bookmarkEnd w:id="108"/>
      <w:r>
        <w:rPr>
          <w:rtl/>
        </w:rPr>
        <w:t>אברהם הירשזון (הליכוד):</w:t>
      </w:r>
    </w:p>
    <w:p w14:paraId="55E1C85C" w14:textId="77777777" w:rsidR="00000000" w:rsidRDefault="00AE271D">
      <w:pPr>
        <w:pStyle w:val="a0"/>
        <w:rPr>
          <w:rtl/>
        </w:rPr>
      </w:pPr>
    </w:p>
    <w:p w14:paraId="51D04D5C" w14:textId="77777777" w:rsidR="00000000" w:rsidRDefault="00AE271D">
      <w:pPr>
        <w:pStyle w:val="a0"/>
        <w:rPr>
          <w:rFonts w:hint="cs"/>
          <w:rtl/>
        </w:rPr>
      </w:pPr>
      <w:r>
        <w:rPr>
          <w:rFonts w:hint="cs"/>
          <w:rtl/>
        </w:rPr>
        <w:t>אבל, אדוני הנכבד, אי-אפשר לומר על ראש הממשלה שהוא מפקיר את ביטחון מדינת ישראל, שהוא מפקיר את כל הנושא של הביטחון והפיגועים, וכי היה אפשר ל</w:t>
      </w:r>
      <w:r>
        <w:rPr>
          <w:rFonts w:hint="cs"/>
          <w:rtl/>
        </w:rPr>
        <w:t>מנוע אותם, משום שעם כל הכבוד לך, חבר הכנסת חיים רמון, ראש הממשלה הזה עשה למען ביטחון מדינת ישראל יותר ממה שאתה תעשה בעוד 50 שנה.</w:t>
      </w:r>
    </w:p>
    <w:p w14:paraId="3F349764" w14:textId="77777777" w:rsidR="00000000" w:rsidRDefault="00AE271D">
      <w:pPr>
        <w:pStyle w:val="a0"/>
        <w:ind w:firstLine="0"/>
        <w:rPr>
          <w:rFonts w:hint="cs"/>
          <w:rtl/>
        </w:rPr>
      </w:pPr>
    </w:p>
    <w:p w14:paraId="5FA0B06B" w14:textId="77777777" w:rsidR="00000000" w:rsidRDefault="00AE271D">
      <w:pPr>
        <w:pStyle w:val="af0"/>
        <w:rPr>
          <w:rtl/>
        </w:rPr>
      </w:pPr>
      <w:r>
        <w:rPr>
          <w:rFonts w:hint="eastAsia"/>
          <w:rtl/>
        </w:rPr>
        <w:t>מאיר</w:t>
      </w:r>
      <w:r>
        <w:rPr>
          <w:rtl/>
        </w:rPr>
        <w:t xml:space="preserve"> פרוש (יהדות התורה):</w:t>
      </w:r>
    </w:p>
    <w:p w14:paraId="329CD196" w14:textId="77777777" w:rsidR="00000000" w:rsidRDefault="00AE271D">
      <w:pPr>
        <w:pStyle w:val="a0"/>
        <w:rPr>
          <w:rFonts w:hint="cs"/>
          <w:rtl/>
        </w:rPr>
      </w:pPr>
    </w:p>
    <w:p w14:paraId="452143BB" w14:textId="77777777" w:rsidR="00000000" w:rsidRDefault="00AE271D">
      <w:pPr>
        <w:pStyle w:val="a0"/>
        <w:rPr>
          <w:rFonts w:hint="cs"/>
          <w:rtl/>
        </w:rPr>
      </w:pPr>
      <w:r>
        <w:rPr>
          <w:rFonts w:hint="cs"/>
          <w:rtl/>
        </w:rPr>
        <w:t>גם ברק.</w:t>
      </w:r>
    </w:p>
    <w:p w14:paraId="2830276A" w14:textId="77777777" w:rsidR="00000000" w:rsidRDefault="00AE271D">
      <w:pPr>
        <w:pStyle w:val="a0"/>
        <w:ind w:firstLine="0"/>
        <w:rPr>
          <w:rFonts w:hint="cs"/>
          <w:rtl/>
        </w:rPr>
      </w:pPr>
    </w:p>
    <w:p w14:paraId="5A64D61D" w14:textId="77777777" w:rsidR="00000000" w:rsidRDefault="00AE271D">
      <w:pPr>
        <w:pStyle w:val="-"/>
        <w:rPr>
          <w:rtl/>
        </w:rPr>
      </w:pPr>
      <w:bookmarkStart w:id="109" w:name="FS000000466T23_02_2004_17_33_58C"/>
      <w:bookmarkEnd w:id="109"/>
      <w:r>
        <w:rPr>
          <w:rtl/>
        </w:rPr>
        <w:t>אברהם הירשזון (הליכוד):</w:t>
      </w:r>
    </w:p>
    <w:p w14:paraId="6976F0BF" w14:textId="77777777" w:rsidR="00000000" w:rsidRDefault="00AE271D">
      <w:pPr>
        <w:pStyle w:val="a0"/>
        <w:rPr>
          <w:rtl/>
        </w:rPr>
      </w:pPr>
    </w:p>
    <w:p w14:paraId="12FEC3E7" w14:textId="77777777" w:rsidR="00000000" w:rsidRDefault="00AE271D">
      <w:pPr>
        <w:pStyle w:val="a0"/>
        <w:rPr>
          <w:rFonts w:hint="cs"/>
          <w:rtl/>
        </w:rPr>
      </w:pPr>
      <w:r>
        <w:rPr>
          <w:rFonts w:hint="cs"/>
          <w:rtl/>
        </w:rPr>
        <w:t xml:space="preserve">לא אמרתי שלא. לא שמעת אותי מתלהם. </w:t>
      </w:r>
    </w:p>
    <w:p w14:paraId="52AE39B4" w14:textId="77777777" w:rsidR="00000000" w:rsidRDefault="00AE271D">
      <w:pPr>
        <w:pStyle w:val="a0"/>
        <w:ind w:firstLine="0"/>
        <w:rPr>
          <w:rFonts w:hint="cs"/>
          <w:rtl/>
        </w:rPr>
      </w:pPr>
    </w:p>
    <w:p w14:paraId="00E87E7E" w14:textId="77777777" w:rsidR="00000000" w:rsidRDefault="00AE271D">
      <w:pPr>
        <w:pStyle w:val="af0"/>
        <w:rPr>
          <w:rtl/>
        </w:rPr>
      </w:pPr>
      <w:r>
        <w:rPr>
          <w:rFonts w:hint="eastAsia"/>
          <w:rtl/>
        </w:rPr>
        <w:t>מאיר</w:t>
      </w:r>
      <w:r>
        <w:rPr>
          <w:rtl/>
        </w:rPr>
        <w:t xml:space="preserve"> פרוש (יהדות התורה):</w:t>
      </w:r>
    </w:p>
    <w:p w14:paraId="724961EA" w14:textId="77777777" w:rsidR="00000000" w:rsidRDefault="00AE271D">
      <w:pPr>
        <w:pStyle w:val="a0"/>
        <w:rPr>
          <w:rFonts w:hint="cs"/>
          <w:rtl/>
        </w:rPr>
      </w:pPr>
    </w:p>
    <w:p w14:paraId="043E4C6B" w14:textId="77777777" w:rsidR="00000000" w:rsidRDefault="00AE271D">
      <w:pPr>
        <w:pStyle w:val="a0"/>
        <w:rPr>
          <w:rFonts w:hint="cs"/>
          <w:rtl/>
        </w:rPr>
      </w:pPr>
      <w:r>
        <w:rPr>
          <w:rFonts w:hint="cs"/>
          <w:rtl/>
        </w:rPr>
        <w:t>העפת</w:t>
      </w:r>
      <w:r>
        <w:rPr>
          <w:rFonts w:hint="cs"/>
          <w:rtl/>
        </w:rPr>
        <w:t>ם את ברק.</w:t>
      </w:r>
    </w:p>
    <w:p w14:paraId="65064E01" w14:textId="77777777" w:rsidR="00000000" w:rsidRDefault="00AE271D">
      <w:pPr>
        <w:pStyle w:val="a0"/>
        <w:rPr>
          <w:rFonts w:hint="cs"/>
          <w:rtl/>
        </w:rPr>
      </w:pPr>
    </w:p>
    <w:p w14:paraId="3DEB71DA" w14:textId="77777777" w:rsidR="00000000" w:rsidRDefault="00AE271D">
      <w:pPr>
        <w:pStyle w:val="af1"/>
        <w:rPr>
          <w:rtl/>
        </w:rPr>
      </w:pPr>
      <w:r>
        <w:rPr>
          <w:rtl/>
        </w:rPr>
        <w:t>היו"ר ראובן ריבלין:</w:t>
      </w:r>
    </w:p>
    <w:p w14:paraId="0C7B8AD8" w14:textId="77777777" w:rsidR="00000000" w:rsidRDefault="00AE271D">
      <w:pPr>
        <w:pStyle w:val="a0"/>
        <w:rPr>
          <w:rtl/>
        </w:rPr>
      </w:pPr>
    </w:p>
    <w:p w14:paraId="7A8A415A" w14:textId="77777777" w:rsidR="00000000" w:rsidRDefault="00AE271D">
      <w:pPr>
        <w:pStyle w:val="a0"/>
        <w:rPr>
          <w:rFonts w:hint="cs"/>
          <w:rtl/>
        </w:rPr>
      </w:pPr>
      <w:r>
        <w:rPr>
          <w:rFonts w:hint="cs"/>
          <w:rtl/>
        </w:rPr>
        <w:t xml:space="preserve">חבר הכנסת פרוש, עוד מעט אדוני ידבר. </w:t>
      </w:r>
    </w:p>
    <w:p w14:paraId="24FA2570" w14:textId="77777777" w:rsidR="00000000" w:rsidRDefault="00AE271D">
      <w:pPr>
        <w:pStyle w:val="a0"/>
        <w:ind w:firstLine="0"/>
        <w:rPr>
          <w:rFonts w:hint="cs"/>
          <w:rtl/>
        </w:rPr>
      </w:pPr>
    </w:p>
    <w:p w14:paraId="2B7B0A63" w14:textId="77777777" w:rsidR="00000000" w:rsidRDefault="00AE271D">
      <w:pPr>
        <w:pStyle w:val="-"/>
        <w:rPr>
          <w:rtl/>
        </w:rPr>
      </w:pPr>
      <w:bookmarkStart w:id="110" w:name="FS000000466T23_02_2004_17_34_16C"/>
      <w:bookmarkEnd w:id="110"/>
      <w:r>
        <w:rPr>
          <w:rtl/>
        </w:rPr>
        <w:t>אברהם הירשזון (הליכוד):</w:t>
      </w:r>
    </w:p>
    <w:p w14:paraId="2A4A437F" w14:textId="77777777" w:rsidR="00000000" w:rsidRDefault="00AE271D">
      <w:pPr>
        <w:pStyle w:val="a0"/>
        <w:rPr>
          <w:rtl/>
        </w:rPr>
      </w:pPr>
    </w:p>
    <w:p w14:paraId="7E0C1635" w14:textId="77777777" w:rsidR="00000000" w:rsidRDefault="00AE271D">
      <w:pPr>
        <w:pStyle w:val="a0"/>
        <w:rPr>
          <w:rFonts w:hint="cs"/>
          <w:rtl/>
        </w:rPr>
      </w:pPr>
      <w:r>
        <w:rPr>
          <w:rFonts w:hint="cs"/>
          <w:rtl/>
        </w:rPr>
        <w:t xml:space="preserve">לכן, אדוני, מותר לחלוק על הדרך המדינית של כל אדם. בגלל זה אנחנו יושבים פה. אבל לבוא ולהתנפל ולומר שלראש הממשלה לא אכפת מביטחון מדינת ישראל, מביטחון אזרחי ישראל </w:t>
      </w:r>
      <w:r>
        <w:rPr>
          <w:rtl/>
        </w:rPr>
        <w:t>–</w:t>
      </w:r>
      <w:r>
        <w:rPr>
          <w:rFonts w:hint="cs"/>
          <w:rtl/>
        </w:rPr>
        <w:t xml:space="preserve"> צריך קצת מעצורים. </w:t>
      </w:r>
    </w:p>
    <w:p w14:paraId="30BCDC80" w14:textId="77777777" w:rsidR="00000000" w:rsidRDefault="00AE271D">
      <w:pPr>
        <w:pStyle w:val="a0"/>
        <w:rPr>
          <w:rFonts w:hint="cs"/>
          <w:rtl/>
        </w:rPr>
      </w:pPr>
    </w:p>
    <w:p w14:paraId="5863EE0B" w14:textId="77777777" w:rsidR="00000000" w:rsidRDefault="00AE271D">
      <w:pPr>
        <w:pStyle w:val="a0"/>
        <w:rPr>
          <w:rFonts w:hint="cs"/>
          <w:rtl/>
        </w:rPr>
      </w:pPr>
      <w:r>
        <w:rPr>
          <w:rFonts w:hint="cs"/>
          <w:rtl/>
        </w:rPr>
        <w:t>כבר ראיתי את חבר הכנסת רמון בימים טובים יותר. אני מבין, זה כואב לו, הוא משתלח ולכן הוא מנסה לפנות לבוחרי הליכו</w:t>
      </w:r>
      <w:bookmarkStart w:id="111" w:name="FS000000466T23_02_2004_16_58_11C"/>
      <w:bookmarkEnd w:id="111"/>
      <w:r>
        <w:rPr>
          <w:rFonts w:hint="cs"/>
          <w:rtl/>
        </w:rPr>
        <w:t>ד. חבר הכנסת רמון, אני מכיר אותך הרבה שנים בכנסת הזאת. עשית את זה בעבר, זה לא עזר לך. אתה עם 19 מנדטים, ובאופוזיציה.</w:t>
      </w:r>
    </w:p>
    <w:p w14:paraId="0CB00A25" w14:textId="77777777" w:rsidR="00000000" w:rsidRDefault="00AE271D">
      <w:pPr>
        <w:pStyle w:val="a0"/>
        <w:rPr>
          <w:rFonts w:hint="cs"/>
          <w:rtl/>
        </w:rPr>
      </w:pPr>
    </w:p>
    <w:p w14:paraId="5881E15E" w14:textId="77777777" w:rsidR="00000000" w:rsidRDefault="00AE271D">
      <w:pPr>
        <w:pStyle w:val="a0"/>
        <w:rPr>
          <w:rFonts w:hint="cs"/>
          <w:rtl/>
        </w:rPr>
      </w:pPr>
      <w:r>
        <w:rPr>
          <w:rFonts w:hint="cs"/>
          <w:rtl/>
        </w:rPr>
        <w:t>אבל אני</w:t>
      </w:r>
      <w:r>
        <w:rPr>
          <w:rFonts w:hint="cs"/>
          <w:rtl/>
        </w:rPr>
        <w:t xml:space="preserve"> רוצה לענות, אדוני, על המשך דבריו של חבר הכנסת רמון, שקשורים יותר לישיבת הוועדה שאני ישבתי בראשה. אמר חבר הכנסת רמון, ואחריו אמר גם אבשלום וילן, שמה שנעשה בוועדת הכספים היה "בלוף" </w:t>
      </w:r>
      <w:r>
        <w:rPr>
          <w:rFonts w:hint="eastAsia"/>
          <w:rtl/>
        </w:rPr>
        <w:t>–</w:t>
      </w:r>
      <w:r>
        <w:rPr>
          <w:rFonts w:hint="cs"/>
          <w:rtl/>
        </w:rPr>
        <w:t xml:space="preserve"> לא ידעו על מה מצביעים, לא ידעו איך מצביעים </w:t>
      </w:r>
      <w:r>
        <w:rPr>
          <w:rFonts w:hint="eastAsia"/>
          <w:rtl/>
        </w:rPr>
        <w:t>–</w:t>
      </w:r>
      <w:r>
        <w:rPr>
          <w:rFonts w:hint="cs"/>
          <w:rtl/>
        </w:rPr>
        <w:t xml:space="preserve"> אני רוצה לומר לך, אדוני יושב-</w:t>
      </w:r>
      <w:r>
        <w:rPr>
          <w:rFonts w:hint="cs"/>
          <w:rtl/>
        </w:rPr>
        <w:t xml:space="preserve">ראש הכנסת, ולכם, רבותי חברי הכנסת, הנושא שהגיע לוועדת הכספים היה ידוע מראש. בשעות הצהריים, מאחר שהיה לנו דיון שונה, הודעתי שההצבעה והדיון בנושא הזה יהיו בשעות אחר-הצהריים. מנהל הוועדה הודיע על הדבר. </w:t>
      </w:r>
    </w:p>
    <w:p w14:paraId="09AFA845" w14:textId="77777777" w:rsidR="00000000" w:rsidRDefault="00AE271D">
      <w:pPr>
        <w:pStyle w:val="a0"/>
        <w:rPr>
          <w:rFonts w:hint="cs"/>
          <w:rtl/>
        </w:rPr>
      </w:pPr>
    </w:p>
    <w:p w14:paraId="32D71FBB" w14:textId="77777777" w:rsidR="00000000" w:rsidRDefault="00AE271D">
      <w:pPr>
        <w:pStyle w:val="a0"/>
        <w:rPr>
          <w:rFonts w:hint="cs"/>
          <w:rtl/>
        </w:rPr>
      </w:pPr>
      <w:r>
        <w:rPr>
          <w:rFonts w:hint="cs"/>
          <w:rtl/>
        </w:rPr>
        <w:t>מנכ"ל משרד השיכון נתן סקירה מקפת. חבר הכנסת חיים אורון,</w:t>
      </w:r>
      <w:r>
        <w:rPr>
          <w:rFonts w:hint="cs"/>
          <w:rtl/>
        </w:rPr>
        <w:t xml:space="preserve"> כמשתתף פעיל מאוד בכל הישיבות ובעיקר בישיבה הזאת, שאל שאלות קשות ונוקבות וקיבל תשובה על כל אחת מהשאלות. לא תמיד הוא הסכים אתן, אבל הוא קיבל תשובה.</w:t>
      </w:r>
    </w:p>
    <w:p w14:paraId="01E91969" w14:textId="77777777" w:rsidR="00000000" w:rsidRDefault="00AE271D">
      <w:pPr>
        <w:pStyle w:val="a0"/>
        <w:rPr>
          <w:rFonts w:hint="cs"/>
          <w:rtl/>
        </w:rPr>
      </w:pPr>
    </w:p>
    <w:p w14:paraId="668087C4" w14:textId="77777777" w:rsidR="00000000" w:rsidRDefault="00AE271D">
      <w:pPr>
        <w:pStyle w:val="af1"/>
        <w:rPr>
          <w:rtl/>
        </w:rPr>
      </w:pPr>
      <w:r>
        <w:rPr>
          <w:rtl/>
        </w:rPr>
        <w:t>היו"ר ראובן ריבלין:</w:t>
      </w:r>
    </w:p>
    <w:p w14:paraId="6BE55400" w14:textId="77777777" w:rsidR="00000000" w:rsidRDefault="00AE271D">
      <w:pPr>
        <w:pStyle w:val="a0"/>
        <w:rPr>
          <w:rtl/>
        </w:rPr>
      </w:pPr>
    </w:p>
    <w:p w14:paraId="57D48720" w14:textId="77777777" w:rsidR="00000000" w:rsidRDefault="00AE271D">
      <w:pPr>
        <w:pStyle w:val="a0"/>
        <w:rPr>
          <w:rFonts w:hint="cs"/>
          <w:rtl/>
        </w:rPr>
      </w:pPr>
      <w:r>
        <w:rPr>
          <w:rFonts w:hint="cs"/>
          <w:rtl/>
        </w:rPr>
        <w:t>אנא סיים.</w:t>
      </w:r>
    </w:p>
    <w:p w14:paraId="0F50ABAC" w14:textId="77777777" w:rsidR="00000000" w:rsidRDefault="00AE271D">
      <w:pPr>
        <w:pStyle w:val="a0"/>
        <w:rPr>
          <w:rFonts w:hint="cs"/>
          <w:rtl/>
        </w:rPr>
      </w:pPr>
    </w:p>
    <w:p w14:paraId="24D69F2E" w14:textId="77777777" w:rsidR="00000000" w:rsidRDefault="00AE271D">
      <w:pPr>
        <w:pStyle w:val="-"/>
        <w:rPr>
          <w:rtl/>
        </w:rPr>
      </w:pPr>
      <w:bookmarkStart w:id="112" w:name="FS000000466T23_02_2004_17_20_51C"/>
      <w:bookmarkEnd w:id="112"/>
      <w:r>
        <w:rPr>
          <w:rtl/>
        </w:rPr>
        <w:t>אברהם הירשזון (הליכוד):</w:t>
      </w:r>
    </w:p>
    <w:p w14:paraId="58A57C4E" w14:textId="77777777" w:rsidR="00000000" w:rsidRDefault="00AE271D">
      <w:pPr>
        <w:pStyle w:val="a0"/>
        <w:rPr>
          <w:rtl/>
        </w:rPr>
      </w:pPr>
    </w:p>
    <w:p w14:paraId="5F9E98F2" w14:textId="77777777" w:rsidR="00000000" w:rsidRDefault="00AE271D">
      <w:pPr>
        <w:pStyle w:val="a0"/>
        <w:rPr>
          <w:rFonts w:hint="cs"/>
          <w:rtl/>
        </w:rPr>
      </w:pPr>
      <w:r>
        <w:rPr>
          <w:rFonts w:hint="cs"/>
          <w:rtl/>
        </w:rPr>
        <w:t>בעבר, אדוני, כשהיו דברים לא ברורים לחבר הכנסת אורון</w:t>
      </w:r>
      <w:r>
        <w:rPr>
          <w:rFonts w:hint="cs"/>
          <w:rtl/>
        </w:rPr>
        <w:t>, הוא ביקש הבהרות מהממשלה.</w:t>
      </w:r>
    </w:p>
    <w:p w14:paraId="625E693C" w14:textId="77777777" w:rsidR="00000000" w:rsidRDefault="00AE271D">
      <w:pPr>
        <w:pStyle w:val="a0"/>
        <w:rPr>
          <w:rFonts w:hint="cs"/>
          <w:rtl/>
        </w:rPr>
      </w:pPr>
    </w:p>
    <w:p w14:paraId="5AF7FD29" w14:textId="77777777" w:rsidR="00000000" w:rsidRDefault="00AE271D">
      <w:pPr>
        <w:pStyle w:val="af1"/>
        <w:rPr>
          <w:rtl/>
        </w:rPr>
      </w:pPr>
      <w:r>
        <w:rPr>
          <w:rtl/>
        </w:rPr>
        <w:t>היו"ר ראובן ריבלין:</w:t>
      </w:r>
    </w:p>
    <w:p w14:paraId="76B7E9FA" w14:textId="77777777" w:rsidR="00000000" w:rsidRDefault="00AE271D">
      <w:pPr>
        <w:pStyle w:val="a0"/>
        <w:rPr>
          <w:rtl/>
        </w:rPr>
      </w:pPr>
    </w:p>
    <w:p w14:paraId="08982518" w14:textId="77777777" w:rsidR="00000000" w:rsidRDefault="00AE271D">
      <w:pPr>
        <w:pStyle w:val="a0"/>
        <w:rPr>
          <w:rFonts w:hint="cs"/>
          <w:rtl/>
        </w:rPr>
      </w:pPr>
      <w:r>
        <w:rPr>
          <w:rFonts w:hint="cs"/>
          <w:rtl/>
        </w:rPr>
        <w:t>נא לסיים.</w:t>
      </w:r>
    </w:p>
    <w:p w14:paraId="4FD3B434" w14:textId="77777777" w:rsidR="00000000" w:rsidRDefault="00AE271D">
      <w:pPr>
        <w:pStyle w:val="a0"/>
        <w:rPr>
          <w:rFonts w:hint="cs"/>
          <w:rtl/>
        </w:rPr>
      </w:pPr>
    </w:p>
    <w:p w14:paraId="07B5085C" w14:textId="77777777" w:rsidR="00000000" w:rsidRDefault="00AE271D">
      <w:pPr>
        <w:pStyle w:val="-"/>
        <w:rPr>
          <w:rtl/>
        </w:rPr>
      </w:pPr>
      <w:bookmarkStart w:id="113" w:name="FS000000466T23_02_2004_17_21_16C"/>
      <w:bookmarkEnd w:id="113"/>
      <w:r>
        <w:rPr>
          <w:rtl/>
        </w:rPr>
        <w:t>אברהם הירשזון (הליכוד):</w:t>
      </w:r>
    </w:p>
    <w:p w14:paraId="470E6041" w14:textId="77777777" w:rsidR="00000000" w:rsidRDefault="00AE271D">
      <w:pPr>
        <w:pStyle w:val="a0"/>
        <w:rPr>
          <w:rtl/>
        </w:rPr>
      </w:pPr>
    </w:p>
    <w:p w14:paraId="0D8F6540" w14:textId="77777777" w:rsidR="00000000" w:rsidRDefault="00AE271D">
      <w:pPr>
        <w:pStyle w:val="a0"/>
        <w:rPr>
          <w:rFonts w:hint="cs"/>
          <w:rtl/>
        </w:rPr>
      </w:pPr>
      <w:r>
        <w:rPr>
          <w:rFonts w:hint="cs"/>
          <w:rtl/>
        </w:rPr>
        <w:t>ואני מנעתי הצבעה בוועדת הכספים והמשך דיונים עד שהוא יקבל את כל ההבהרות שהוא רצה. לכן לבוא ולהסתתר מאחורי העניין הזה, זה פשוט דבר שאדם לא בודק אותו ועושה אותו.</w:t>
      </w:r>
    </w:p>
    <w:p w14:paraId="512BEE3D" w14:textId="77777777" w:rsidR="00000000" w:rsidRDefault="00AE271D">
      <w:pPr>
        <w:pStyle w:val="a0"/>
        <w:rPr>
          <w:rFonts w:hint="cs"/>
          <w:rtl/>
        </w:rPr>
      </w:pPr>
    </w:p>
    <w:p w14:paraId="1D5F7786" w14:textId="77777777" w:rsidR="00000000" w:rsidRDefault="00AE271D">
      <w:pPr>
        <w:pStyle w:val="a0"/>
        <w:rPr>
          <w:rFonts w:hint="cs"/>
          <w:rtl/>
        </w:rPr>
      </w:pPr>
      <w:r>
        <w:rPr>
          <w:rFonts w:hint="cs"/>
          <w:rtl/>
        </w:rPr>
        <w:t>אדוני היושב</w:t>
      </w:r>
      <w:r>
        <w:rPr>
          <w:rFonts w:hint="cs"/>
          <w:rtl/>
        </w:rPr>
        <w:t>-ראש, אני רוצה לומר לך דבר אחד, אפשר לקחת ולנתק את הקטע הזה מכל הקטעים - - - אתה רוצה שאני אסיים? תודה רבה, שלום, אם אני לא יכול גם לענות. אני ראיתי שאחרים דיברו פי-שניים ממה שמגיע להם, ואז לא הערת. תודה רבה לך, אדוני, כל טוב.</w:t>
      </w:r>
    </w:p>
    <w:p w14:paraId="72790F97" w14:textId="77777777" w:rsidR="00000000" w:rsidRDefault="00AE271D">
      <w:pPr>
        <w:pStyle w:val="a0"/>
        <w:rPr>
          <w:rFonts w:hint="cs"/>
          <w:rtl/>
        </w:rPr>
      </w:pPr>
    </w:p>
    <w:p w14:paraId="295811BD" w14:textId="77777777" w:rsidR="00000000" w:rsidRDefault="00AE271D">
      <w:pPr>
        <w:pStyle w:val="af1"/>
        <w:rPr>
          <w:rtl/>
        </w:rPr>
      </w:pPr>
      <w:r>
        <w:rPr>
          <w:rtl/>
        </w:rPr>
        <w:t>היו"ר ראובן ריבלין:</w:t>
      </w:r>
    </w:p>
    <w:p w14:paraId="32AD3922" w14:textId="77777777" w:rsidR="00000000" w:rsidRDefault="00AE271D">
      <w:pPr>
        <w:pStyle w:val="a0"/>
        <w:rPr>
          <w:rtl/>
        </w:rPr>
      </w:pPr>
    </w:p>
    <w:p w14:paraId="3A758D0B" w14:textId="77777777" w:rsidR="00000000" w:rsidRDefault="00AE271D">
      <w:pPr>
        <w:pStyle w:val="a0"/>
        <w:rPr>
          <w:rFonts w:hint="cs"/>
          <w:rtl/>
        </w:rPr>
      </w:pPr>
      <w:r>
        <w:rPr>
          <w:rFonts w:hint="cs"/>
          <w:rtl/>
        </w:rPr>
        <w:t>אני מוד</w:t>
      </w:r>
      <w:r>
        <w:rPr>
          <w:rFonts w:hint="cs"/>
          <w:rtl/>
        </w:rPr>
        <w:t>ה מאוד לחבר הכנסת אברהם הירשזון, מאוד מודה לך.</w:t>
      </w:r>
    </w:p>
    <w:p w14:paraId="4AB0A19B" w14:textId="77777777" w:rsidR="00000000" w:rsidRDefault="00AE271D">
      <w:pPr>
        <w:pStyle w:val="a0"/>
        <w:rPr>
          <w:rtl/>
        </w:rPr>
      </w:pPr>
    </w:p>
    <w:p w14:paraId="7534A381" w14:textId="77777777" w:rsidR="00000000" w:rsidRDefault="00AE271D">
      <w:pPr>
        <w:pStyle w:val="-"/>
        <w:rPr>
          <w:rtl/>
        </w:rPr>
      </w:pPr>
      <w:bookmarkStart w:id="114" w:name="FS000000466T23_02_2004_17_23_36C"/>
      <w:bookmarkEnd w:id="114"/>
      <w:r>
        <w:rPr>
          <w:rtl/>
        </w:rPr>
        <w:t>אברהם הירשזון (הליכוד):</w:t>
      </w:r>
    </w:p>
    <w:p w14:paraId="7F7170CA" w14:textId="77777777" w:rsidR="00000000" w:rsidRDefault="00AE271D">
      <w:pPr>
        <w:pStyle w:val="a0"/>
        <w:rPr>
          <w:rtl/>
        </w:rPr>
      </w:pPr>
    </w:p>
    <w:p w14:paraId="3E00E8FF" w14:textId="77777777" w:rsidR="00000000" w:rsidRDefault="00AE271D">
      <w:pPr>
        <w:pStyle w:val="a0"/>
        <w:rPr>
          <w:rFonts w:hint="cs"/>
          <w:rtl/>
        </w:rPr>
      </w:pPr>
      <w:r>
        <w:rPr>
          <w:rFonts w:hint="cs"/>
          <w:rtl/>
        </w:rPr>
        <w:t>אל תודה לי.</w:t>
      </w:r>
    </w:p>
    <w:p w14:paraId="43F762F7" w14:textId="77777777" w:rsidR="00000000" w:rsidRDefault="00AE271D">
      <w:pPr>
        <w:pStyle w:val="a0"/>
        <w:rPr>
          <w:rFonts w:hint="cs"/>
          <w:rtl/>
        </w:rPr>
      </w:pPr>
    </w:p>
    <w:p w14:paraId="049C7FE4" w14:textId="77777777" w:rsidR="00000000" w:rsidRDefault="00AE271D">
      <w:pPr>
        <w:pStyle w:val="af1"/>
        <w:rPr>
          <w:rtl/>
        </w:rPr>
      </w:pPr>
      <w:r>
        <w:rPr>
          <w:rtl/>
        </w:rPr>
        <w:t>היו"ר ראובן ריבלין:</w:t>
      </w:r>
    </w:p>
    <w:p w14:paraId="02E2FF5C" w14:textId="77777777" w:rsidR="00000000" w:rsidRDefault="00AE271D">
      <w:pPr>
        <w:pStyle w:val="a0"/>
        <w:rPr>
          <w:rtl/>
        </w:rPr>
      </w:pPr>
    </w:p>
    <w:p w14:paraId="596B225E" w14:textId="77777777" w:rsidR="00000000" w:rsidRDefault="00AE271D">
      <w:pPr>
        <w:pStyle w:val="a0"/>
        <w:rPr>
          <w:rFonts w:hint="cs"/>
          <w:rtl/>
        </w:rPr>
      </w:pPr>
      <w:r>
        <w:rPr>
          <w:rFonts w:hint="cs"/>
          <w:rtl/>
        </w:rPr>
        <w:t>חבר הכנסת רשף חן, בבקשה, ואחריו - חבר הכנסת חיים אורון. בבקשה, אדוני, שלוש דקות לפי מצוות ועדת הכנסת, שהגבילה אותנו למשך זמן בלתי אפשרי.</w:t>
      </w:r>
    </w:p>
    <w:p w14:paraId="7E1267F5" w14:textId="77777777" w:rsidR="00000000" w:rsidRDefault="00AE271D">
      <w:pPr>
        <w:pStyle w:val="a0"/>
        <w:rPr>
          <w:rFonts w:hint="cs"/>
          <w:rtl/>
        </w:rPr>
      </w:pPr>
    </w:p>
    <w:p w14:paraId="232B23DB" w14:textId="77777777" w:rsidR="00000000" w:rsidRDefault="00AE271D">
      <w:pPr>
        <w:pStyle w:val="af0"/>
        <w:rPr>
          <w:rtl/>
        </w:rPr>
      </w:pPr>
      <w:r>
        <w:rPr>
          <w:rFonts w:hint="eastAsia"/>
          <w:rtl/>
        </w:rPr>
        <w:t>מאיר</w:t>
      </w:r>
      <w:r>
        <w:rPr>
          <w:rtl/>
        </w:rPr>
        <w:t xml:space="preserve"> פרוש (</w:t>
      </w:r>
      <w:r>
        <w:rPr>
          <w:rtl/>
        </w:rPr>
        <w:t>יהדות התורה):</w:t>
      </w:r>
    </w:p>
    <w:p w14:paraId="490B5A28" w14:textId="77777777" w:rsidR="00000000" w:rsidRDefault="00AE271D">
      <w:pPr>
        <w:pStyle w:val="a0"/>
        <w:rPr>
          <w:rFonts w:hint="cs"/>
          <w:rtl/>
        </w:rPr>
      </w:pPr>
    </w:p>
    <w:p w14:paraId="538E82F4" w14:textId="77777777" w:rsidR="00000000" w:rsidRDefault="00AE271D">
      <w:pPr>
        <w:pStyle w:val="a0"/>
        <w:rPr>
          <w:rFonts w:hint="cs"/>
          <w:rtl/>
        </w:rPr>
      </w:pPr>
      <w:r>
        <w:rPr>
          <w:rFonts w:hint="cs"/>
          <w:rtl/>
        </w:rPr>
        <w:t>אבל, אדוני, קבעת אתנו ל-18:00.</w:t>
      </w:r>
    </w:p>
    <w:p w14:paraId="1D429CFD" w14:textId="77777777" w:rsidR="00000000" w:rsidRDefault="00AE271D">
      <w:pPr>
        <w:pStyle w:val="a0"/>
        <w:rPr>
          <w:rFonts w:hint="cs"/>
          <w:rtl/>
        </w:rPr>
      </w:pPr>
    </w:p>
    <w:p w14:paraId="1F8D614A" w14:textId="77777777" w:rsidR="00000000" w:rsidRDefault="00AE271D">
      <w:pPr>
        <w:pStyle w:val="af1"/>
        <w:rPr>
          <w:rtl/>
        </w:rPr>
      </w:pPr>
      <w:r>
        <w:rPr>
          <w:rtl/>
        </w:rPr>
        <w:t>היו"ר ראובן ריבלין:</w:t>
      </w:r>
    </w:p>
    <w:p w14:paraId="0DDA2363" w14:textId="77777777" w:rsidR="00000000" w:rsidRDefault="00AE271D">
      <w:pPr>
        <w:pStyle w:val="a0"/>
        <w:rPr>
          <w:rtl/>
        </w:rPr>
      </w:pPr>
    </w:p>
    <w:p w14:paraId="048C35BB" w14:textId="77777777" w:rsidR="00000000" w:rsidRDefault="00AE271D">
      <w:pPr>
        <w:pStyle w:val="a0"/>
        <w:rPr>
          <w:rFonts w:hint="cs"/>
          <w:rtl/>
        </w:rPr>
      </w:pPr>
      <w:r>
        <w:rPr>
          <w:rFonts w:hint="cs"/>
          <w:rtl/>
        </w:rPr>
        <w:t>אדוני, אנחנו לא נספיק. אדוני לא יעזור לי לנהל את הישיבה.</w:t>
      </w:r>
    </w:p>
    <w:p w14:paraId="11F5F338" w14:textId="77777777" w:rsidR="00000000" w:rsidRDefault="00AE271D">
      <w:pPr>
        <w:pStyle w:val="a0"/>
        <w:rPr>
          <w:rFonts w:hint="cs"/>
          <w:rtl/>
        </w:rPr>
      </w:pPr>
    </w:p>
    <w:p w14:paraId="23806C3C" w14:textId="77777777" w:rsidR="00000000" w:rsidRDefault="00AE271D">
      <w:pPr>
        <w:pStyle w:val="af0"/>
        <w:rPr>
          <w:rtl/>
        </w:rPr>
      </w:pPr>
      <w:r>
        <w:rPr>
          <w:rFonts w:hint="eastAsia"/>
          <w:rtl/>
        </w:rPr>
        <w:t>מאיר</w:t>
      </w:r>
      <w:r>
        <w:rPr>
          <w:rtl/>
        </w:rPr>
        <w:t xml:space="preserve"> פרוש (יהדות התורה):</w:t>
      </w:r>
    </w:p>
    <w:p w14:paraId="10C4F8D1" w14:textId="77777777" w:rsidR="00000000" w:rsidRDefault="00AE271D">
      <w:pPr>
        <w:pStyle w:val="a0"/>
        <w:rPr>
          <w:rFonts w:hint="cs"/>
          <w:rtl/>
        </w:rPr>
      </w:pPr>
    </w:p>
    <w:p w14:paraId="6F8A142F" w14:textId="77777777" w:rsidR="00000000" w:rsidRDefault="00AE271D">
      <w:pPr>
        <w:pStyle w:val="a0"/>
        <w:rPr>
          <w:rFonts w:hint="cs"/>
          <w:rtl/>
        </w:rPr>
      </w:pPr>
      <w:r>
        <w:rPr>
          <w:rFonts w:hint="cs"/>
          <w:rtl/>
        </w:rPr>
        <w:t>אני לא פוגע. אני מעיר.</w:t>
      </w:r>
    </w:p>
    <w:p w14:paraId="1F353A00" w14:textId="77777777" w:rsidR="00000000" w:rsidRDefault="00AE271D">
      <w:pPr>
        <w:pStyle w:val="a0"/>
        <w:rPr>
          <w:rFonts w:hint="cs"/>
          <w:rtl/>
        </w:rPr>
      </w:pPr>
    </w:p>
    <w:p w14:paraId="57FECD44" w14:textId="77777777" w:rsidR="00000000" w:rsidRDefault="00AE271D">
      <w:pPr>
        <w:pStyle w:val="a"/>
        <w:rPr>
          <w:rtl/>
        </w:rPr>
      </w:pPr>
      <w:bookmarkStart w:id="115" w:name="FS000001048T23_02_2004_17_25_57"/>
      <w:bookmarkStart w:id="116" w:name="_Toc67901544"/>
      <w:bookmarkEnd w:id="115"/>
      <w:r>
        <w:rPr>
          <w:rFonts w:hint="eastAsia"/>
          <w:rtl/>
        </w:rPr>
        <w:t>רשף</w:t>
      </w:r>
      <w:r>
        <w:rPr>
          <w:rtl/>
        </w:rPr>
        <w:t xml:space="preserve"> חן (שינוי):</w:t>
      </w:r>
      <w:bookmarkEnd w:id="116"/>
    </w:p>
    <w:p w14:paraId="65159D8A" w14:textId="77777777" w:rsidR="00000000" w:rsidRDefault="00AE271D">
      <w:pPr>
        <w:pStyle w:val="a0"/>
        <w:rPr>
          <w:rFonts w:hint="cs"/>
          <w:rtl/>
        </w:rPr>
      </w:pPr>
    </w:p>
    <w:p w14:paraId="0949B04C" w14:textId="77777777" w:rsidR="00000000" w:rsidRDefault="00AE271D">
      <w:pPr>
        <w:pStyle w:val="a0"/>
        <w:rPr>
          <w:rFonts w:hint="cs"/>
          <w:rtl/>
        </w:rPr>
      </w:pPr>
      <w:r>
        <w:rPr>
          <w:rFonts w:hint="cs"/>
          <w:rtl/>
        </w:rPr>
        <w:t>אדוני היושב-ראש, חברי חברי הכנסת, לסיעת שינוי יש אמון מלא בממשל</w:t>
      </w:r>
      <w:r>
        <w:rPr>
          <w:rFonts w:hint="cs"/>
          <w:rtl/>
        </w:rPr>
        <w:t>ה ובראש הממשלה. כל יום שחולף, האמון שלנו מתגבר, מפני שהממשלה הזאת הולכת בדיוק לאותו מקום שסיעת שינוי חושבת שמדינת ישראל צריכה ללכת בו.</w:t>
      </w:r>
    </w:p>
    <w:p w14:paraId="6AFCFC12" w14:textId="77777777" w:rsidR="00000000" w:rsidRDefault="00AE271D">
      <w:pPr>
        <w:pStyle w:val="a0"/>
        <w:rPr>
          <w:rFonts w:hint="cs"/>
          <w:rtl/>
        </w:rPr>
      </w:pPr>
    </w:p>
    <w:p w14:paraId="065F1BAE" w14:textId="77777777" w:rsidR="00000000" w:rsidRDefault="00AE271D">
      <w:pPr>
        <w:pStyle w:val="af0"/>
        <w:rPr>
          <w:rtl/>
        </w:rPr>
      </w:pPr>
      <w:r>
        <w:rPr>
          <w:rFonts w:hint="eastAsia"/>
          <w:rtl/>
        </w:rPr>
        <w:t>יצחק</w:t>
      </w:r>
      <w:r>
        <w:rPr>
          <w:rtl/>
        </w:rPr>
        <w:t xml:space="preserve"> כהן (ש"ס):</w:t>
      </w:r>
    </w:p>
    <w:p w14:paraId="09B58D4C" w14:textId="77777777" w:rsidR="00000000" w:rsidRDefault="00AE271D">
      <w:pPr>
        <w:pStyle w:val="a0"/>
        <w:rPr>
          <w:rFonts w:hint="cs"/>
          <w:rtl/>
        </w:rPr>
      </w:pPr>
    </w:p>
    <w:p w14:paraId="14FA6119" w14:textId="77777777" w:rsidR="00000000" w:rsidRDefault="00AE271D">
      <w:pPr>
        <w:pStyle w:val="a0"/>
        <w:rPr>
          <w:rFonts w:hint="cs"/>
          <w:rtl/>
        </w:rPr>
      </w:pPr>
      <w:r>
        <w:rPr>
          <w:rFonts w:hint="cs"/>
          <w:rtl/>
        </w:rPr>
        <w:t>זה אסון. זה אסון לאומי.</w:t>
      </w:r>
    </w:p>
    <w:p w14:paraId="646BB04E" w14:textId="77777777" w:rsidR="00000000" w:rsidRDefault="00AE271D">
      <w:pPr>
        <w:pStyle w:val="a0"/>
        <w:rPr>
          <w:rFonts w:hint="cs"/>
          <w:rtl/>
        </w:rPr>
      </w:pPr>
    </w:p>
    <w:p w14:paraId="12579155" w14:textId="77777777" w:rsidR="00000000" w:rsidRDefault="00AE271D">
      <w:pPr>
        <w:pStyle w:val="-"/>
        <w:rPr>
          <w:rtl/>
        </w:rPr>
      </w:pPr>
      <w:bookmarkStart w:id="117" w:name="FS000001048T23_02_2004_17_27_04C"/>
      <w:bookmarkEnd w:id="117"/>
      <w:r>
        <w:rPr>
          <w:rtl/>
        </w:rPr>
        <w:t>רשף חן (שינוי):</w:t>
      </w:r>
    </w:p>
    <w:p w14:paraId="446F1A0F" w14:textId="77777777" w:rsidR="00000000" w:rsidRDefault="00AE271D">
      <w:pPr>
        <w:pStyle w:val="a0"/>
        <w:rPr>
          <w:rtl/>
        </w:rPr>
      </w:pPr>
    </w:p>
    <w:p w14:paraId="7547836B" w14:textId="77777777" w:rsidR="00000000" w:rsidRDefault="00AE271D">
      <w:pPr>
        <w:pStyle w:val="a0"/>
        <w:rPr>
          <w:rFonts w:hint="cs"/>
          <w:rtl/>
        </w:rPr>
      </w:pPr>
      <w:r>
        <w:rPr>
          <w:rFonts w:hint="cs"/>
          <w:rtl/>
        </w:rPr>
        <w:t>העובדה שאני שומע כאן את אנשי ש"ס צועקים שזה אסון רק מחזקת אות</w:t>
      </w:r>
      <w:r>
        <w:rPr>
          <w:rFonts w:hint="cs"/>
          <w:rtl/>
        </w:rPr>
        <w:t>י בדעתי.</w:t>
      </w:r>
    </w:p>
    <w:p w14:paraId="53899522" w14:textId="77777777" w:rsidR="00000000" w:rsidRDefault="00AE271D">
      <w:pPr>
        <w:pStyle w:val="a0"/>
        <w:rPr>
          <w:rFonts w:hint="cs"/>
          <w:rtl/>
        </w:rPr>
      </w:pPr>
    </w:p>
    <w:p w14:paraId="602B1D87" w14:textId="77777777" w:rsidR="00000000" w:rsidRDefault="00AE271D">
      <w:pPr>
        <w:pStyle w:val="af0"/>
        <w:rPr>
          <w:rtl/>
        </w:rPr>
      </w:pPr>
      <w:r>
        <w:rPr>
          <w:rFonts w:hint="eastAsia"/>
          <w:rtl/>
        </w:rPr>
        <w:t>יצחק</w:t>
      </w:r>
      <w:r>
        <w:rPr>
          <w:rtl/>
        </w:rPr>
        <w:t xml:space="preserve"> כהן (ש"ס):</w:t>
      </w:r>
    </w:p>
    <w:p w14:paraId="7118BE9F" w14:textId="77777777" w:rsidR="00000000" w:rsidRDefault="00AE271D">
      <w:pPr>
        <w:pStyle w:val="a0"/>
        <w:rPr>
          <w:rFonts w:hint="cs"/>
          <w:rtl/>
        </w:rPr>
      </w:pPr>
    </w:p>
    <w:p w14:paraId="5D55E042" w14:textId="77777777" w:rsidR="00000000" w:rsidRDefault="00AE271D">
      <w:pPr>
        <w:pStyle w:val="a0"/>
        <w:rPr>
          <w:rFonts w:hint="cs"/>
          <w:rtl/>
        </w:rPr>
      </w:pPr>
      <w:r>
        <w:rPr>
          <w:rFonts w:hint="cs"/>
          <w:rtl/>
        </w:rPr>
        <w:t>זה אסון.</w:t>
      </w:r>
    </w:p>
    <w:p w14:paraId="42891F9D" w14:textId="77777777" w:rsidR="00000000" w:rsidRDefault="00AE271D">
      <w:pPr>
        <w:pStyle w:val="a0"/>
        <w:rPr>
          <w:rFonts w:hint="cs"/>
          <w:rtl/>
        </w:rPr>
      </w:pPr>
    </w:p>
    <w:p w14:paraId="218EA97F" w14:textId="77777777" w:rsidR="00000000" w:rsidRDefault="00AE271D">
      <w:pPr>
        <w:pStyle w:val="af1"/>
        <w:rPr>
          <w:rtl/>
        </w:rPr>
      </w:pPr>
      <w:r>
        <w:rPr>
          <w:rtl/>
        </w:rPr>
        <w:t>היו"ר ראובן ריבלין:</w:t>
      </w:r>
    </w:p>
    <w:p w14:paraId="79093058" w14:textId="77777777" w:rsidR="00000000" w:rsidRDefault="00AE271D">
      <w:pPr>
        <w:pStyle w:val="a0"/>
        <w:rPr>
          <w:rtl/>
        </w:rPr>
      </w:pPr>
    </w:p>
    <w:p w14:paraId="70909D8C" w14:textId="77777777" w:rsidR="00000000" w:rsidRDefault="00AE271D">
      <w:pPr>
        <w:pStyle w:val="a0"/>
        <w:rPr>
          <w:rFonts w:hint="cs"/>
          <w:rtl/>
        </w:rPr>
      </w:pPr>
      <w:r>
        <w:rPr>
          <w:rFonts w:hint="cs"/>
          <w:rtl/>
        </w:rPr>
        <w:t>חבר הכנסת כהן.</w:t>
      </w:r>
    </w:p>
    <w:p w14:paraId="76F8EE2E" w14:textId="77777777" w:rsidR="00000000" w:rsidRDefault="00AE271D">
      <w:pPr>
        <w:pStyle w:val="a0"/>
        <w:rPr>
          <w:rFonts w:hint="cs"/>
          <w:rtl/>
        </w:rPr>
      </w:pPr>
    </w:p>
    <w:p w14:paraId="46D65153" w14:textId="77777777" w:rsidR="00000000" w:rsidRDefault="00AE271D">
      <w:pPr>
        <w:pStyle w:val="-"/>
        <w:rPr>
          <w:rtl/>
        </w:rPr>
      </w:pPr>
      <w:bookmarkStart w:id="118" w:name="FS000001048T23_02_2004_17_27_44C"/>
      <w:bookmarkEnd w:id="118"/>
      <w:r>
        <w:rPr>
          <w:rtl/>
        </w:rPr>
        <w:t>רשף חן (שינוי):</w:t>
      </w:r>
    </w:p>
    <w:p w14:paraId="26FAA54F" w14:textId="77777777" w:rsidR="00000000" w:rsidRDefault="00AE271D">
      <w:pPr>
        <w:pStyle w:val="a0"/>
        <w:rPr>
          <w:rtl/>
        </w:rPr>
      </w:pPr>
    </w:p>
    <w:p w14:paraId="78A49E77" w14:textId="77777777" w:rsidR="00000000" w:rsidRDefault="00AE271D">
      <w:pPr>
        <w:pStyle w:val="a0"/>
        <w:rPr>
          <w:rFonts w:hint="cs"/>
          <w:rtl/>
        </w:rPr>
      </w:pPr>
      <w:r>
        <w:rPr>
          <w:rFonts w:hint="cs"/>
          <w:rtl/>
        </w:rPr>
        <w:t>אם אתם חושבים שזה אסון, אני חושב שזה עתיד מדינת ישראל. העובדה שפחות כסף הולך לישיבות, בעיניכם זה אולי אסון, בעיני זו ברכה גדולה. העובדה שראש ממשלת ישראל החליט להוציא</w:t>
      </w:r>
      <w:r>
        <w:rPr>
          <w:rFonts w:hint="cs"/>
          <w:rtl/>
        </w:rPr>
        <w:t xml:space="preserve"> אותנו מעזה, אולי בעיני חלק מהאנשים בבית הזה זה אסון, אך בעיני סיעת שינוי זו ברכה גדולה, ואנחנו תומכים בכך. והעובדה שממשלת ישראל בונה את גדר ההפרדה, בעינינו זו ברכה גדולה ואנחנו תומכים בכך, ואנחנו תומכים בראש הממשלה בעניין הזה. </w:t>
      </w:r>
    </w:p>
    <w:p w14:paraId="5E60221B" w14:textId="77777777" w:rsidR="00000000" w:rsidRDefault="00AE271D">
      <w:pPr>
        <w:pStyle w:val="a0"/>
        <w:rPr>
          <w:rFonts w:hint="cs"/>
          <w:rtl/>
        </w:rPr>
      </w:pPr>
    </w:p>
    <w:p w14:paraId="29094EC9" w14:textId="77777777" w:rsidR="00000000" w:rsidRDefault="00AE271D">
      <w:pPr>
        <w:pStyle w:val="a0"/>
        <w:rPr>
          <w:rFonts w:hint="cs"/>
          <w:rtl/>
        </w:rPr>
      </w:pPr>
      <w:r>
        <w:rPr>
          <w:rFonts w:hint="cs"/>
          <w:rtl/>
        </w:rPr>
        <w:t>המהלכים הכלכליים שנוקטת ממ</w:t>
      </w:r>
      <w:r>
        <w:rPr>
          <w:rFonts w:hint="cs"/>
          <w:rtl/>
        </w:rPr>
        <w:t>שלת ישראל, שהם קשים לכל דעה, והם בתגובה על מצב קשה, והם במובנים מסוימים אכזריים, לטעמנו זו הדרך היחידה שממשלת ישראל יכולה לנקוט, הדרך היחידה שתוציא את מדינת ישראל מהמשבר החמור שבו היא נמצאת. לכן אנחנו תומכים בממשלה הזאת ואנחנו תומכים בראש הממשלה.</w:t>
      </w:r>
    </w:p>
    <w:p w14:paraId="65203ADA" w14:textId="77777777" w:rsidR="00000000" w:rsidRDefault="00AE271D">
      <w:pPr>
        <w:pStyle w:val="a0"/>
        <w:rPr>
          <w:rFonts w:hint="cs"/>
          <w:rtl/>
        </w:rPr>
      </w:pPr>
    </w:p>
    <w:p w14:paraId="207EA220" w14:textId="77777777" w:rsidR="00000000" w:rsidRDefault="00AE271D">
      <w:pPr>
        <w:pStyle w:val="a0"/>
        <w:rPr>
          <w:rFonts w:hint="cs"/>
          <w:rtl/>
        </w:rPr>
      </w:pPr>
      <w:r>
        <w:rPr>
          <w:rFonts w:hint="cs"/>
          <w:rtl/>
        </w:rPr>
        <w:t xml:space="preserve">יש נושא </w:t>
      </w:r>
      <w:r>
        <w:rPr>
          <w:rFonts w:hint="cs"/>
          <w:rtl/>
        </w:rPr>
        <w:t xml:space="preserve">אחד שהעלה חבר הכנסת אורון, והוא מחייב התייחסות מצדנו. קיימת טענה שבשבוע שעבר אושרה העברת כספים שמיועדת להתנחלויות. העובדות הקשורות לנושא הזה עדיין לא ברורות לנו. אנחנו דרשנו, ועדיין דורשים </w:t>
      </w:r>
      <w:r>
        <w:rPr>
          <w:rtl/>
        </w:rPr>
        <w:t>–</w:t>
      </w:r>
      <w:r>
        <w:rPr>
          <w:rFonts w:hint="cs"/>
          <w:rtl/>
        </w:rPr>
        <w:t xml:space="preserve"> למעשה אני באתי לכאן ברגע זה מישיבה שבמהלכה אנחנו מקבלים עוד ועוד </w:t>
      </w:r>
      <w:r>
        <w:rPr>
          <w:rFonts w:hint="cs"/>
          <w:rtl/>
        </w:rPr>
        <w:t xml:space="preserve">נתונים בעניין הזה. ככל שאני מבין </w:t>
      </w:r>
      <w:r>
        <w:rPr>
          <w:rtl/>
        </w:rPr>
        <w:t>–</w:t>
      </w:r>
      <w:r>
        <w:rPr>
          <w:rFonts w:hint="cs"/>
          <w:rtl/>
        </w:rPr>
        <w:t xml:space="preserve"> ואני מקווה וגם מאמין שהמידע שמוסרים לנו נכון </w:t>
      </w:r>
      <w:r>
        <w:rPr>
          <w:rtl/>
        </w:rPr>
        <w:t>–</w:t>
      </w:r>
      <w:r>
        <w:rPr>
          <w:rFonts w:hint="cs"/>
          <w:rtl/>
        </w:rPr>
        <w:t xml:space="preserve"> חלק הארי של הכספים האלה לא מיועד לשטחים.</w:t>
      </w:r>
    </w:p>
    <w:p w14:paraId="351E72CD" w14:textId="77777777" w:rsidR="00000000" w:rsidRDefault="00AE271D">
      <w:pPr>
        <w:pStyle w:val="a0"/>
        <w:rPr>
          <w:rFonts w:hint="cs"/>
          <w:rtl/>
        </w:rPr>
      </w:pPr>
    </w:p>
    <w:p w14:paraId="6C26FFC2" w14:textId="77777777" w:rsidR="00000000" w:rsidRDefault="00AE271D">
      <w:pPr>
        <w:pStyle w:val="a0"/>
        <w:rPr>
          <w:rFonts w:hint="cs"/>
          <w:rtl/>
        </w:rPr>
      </w:pPr>
      <w:r>
        <w:rPr>
          <w:rFonts w:hint="cs"/>
          <w:rtl/>
        </w:rPr>
        <w:t>לגבי השטחים, יש מקום להבהיר את עמדת שינוי. דין כל השטחים אינו אותו דבר. יש חלקים במזרח-ירושלים שכולנו יודעים - אנחנו לא מתייחסים אלי</w:t>
      </w:r>
      <w:r>
        <w:rPr>
          <w:rFonts w:hint="cs"/>
          <w:rtl/>
        </w:rPr>
        <w:t xml:space="preserve">הם כאל שטחים, עם ישראל לא מתייחס אליהם כאל שטחים, אני לא מתייחס אליהם כאל שטחים. יש גם התנחלויות שנמצאות מעבר ל"קו הירוק" שלכולנו ברור שהן מיועדות להישאר, ולי ולסיעת שינוי אין כל התנגדות שההתנחלויות האלה ימשיכו להתפתח. </w:t>
      </w:r>
    </w:p>
    <w:p w14:paraId="2F2E94C9" w14:textId="77777777" w:rsidR="00000000" w:rsidRDefault="00AE271D">
      <w:pPr>
        <w:pStyle w:val="a0"/>
        <w:rPr>
          <w:rFonts w:hint="cs"/>
          <w:rtl/>
        </w:rPr>
      </w:pPr>
    </w:p>
    <w:p w14:paraId="290EBEA9" w14:textId="77777777" w:rsidR="00000000" w:rsidRDefault="00AE271D">
      <w:pPr>
        <w:pStyle w:val="af0"/>
        <w:rPr>
          <w:rtl/>
        </w:rPr>
      </w:pPr>
      <w:r>
        <w:rPr>
          <w:rFonts w:hint="eastAsia"/>
          <w:rtl/>
        </w:rPr>
        <w:t>יצחק</w:t>
      </w:r>
      <w:r>
        <w:rPr>
          <w:rtl/>
        </w:rPr>
        <w:t xml:space="preserve"> כהן (ש"ס):</w:t>
      </w:r>
    </w:p>
    <w:p w14:paraId="35B5127E" w14:textId="77777777" w:rsidR="00000000" w:rsidRDefault="00AE271D">
      <w:pPr>
        <w:pStyle w:val="a0"/>
        <w:rPr>
          <w:rFonts w:hint="cs"/>
          <w:rtl/>
        </w:rPr>
      </w:pPr>
    </w:p>
    <w:p w14:paraId="7E932EFB" w14:textId="77777777" w:rsidR="00000000" w:rsidRDefault="00AE271D">
      <w:pPr>
        <w:pStyle w:val="a0"/>
        <w:rPr>
          <w:rFonts w:hint="cs"/>
          <w:rtl/>
        </w:rPr>
      </w:pPr>
      <w:r>
        <w:rPr>
          <w:rFonts w:hint="cs"/>
          <w:rtl/>
        </w:rPr>
        <w:t>איזה מזל.</w:t>
      </w:r>
    </w:p>
    <w:p w14:paraId="6F7E50C3" w14:textId="77777777" w:rsidR="00000000" w:rsidRDefault="00AE271D">
      <w:pPr>
        <w:pStyle w:val="a0"/>
        <w:rPr>
          <w:rFonts w:hint="cs"/>
          <w:rtl/>
        </w:rPr>
      </w:pPr>
    </w:p>
    <w:p w14:paraId="5BED3329" w14:textId="77777777" w:rsidR="00000000" w:rsidRDefault="00AE271D">
      <w:pPr>
        <w:pStyle w:val="-"/>
        <w:rPr>
          <w:rtl/>
        </w:rPr>
      </w:pPr>
      <w:bookmarkStart w:id="119" w:name="FS000001048T23_02_2004_17_33_09C"/>
      <w:bookmarkEnd w:id="119"/>
      <w:r>
        <w:rPr>
          <w:rtl/>
        </w:rPr>
        <w:t xml:space="preserve">רשף חן </w:t>
      </w:r>
      <w:r>
        <w:rPr>
          <w:rtl/>
        </w:rPr>
        <w:t>(שינוי):</w:t>
      </w:r>
    </w:p>
    <w:p w14:paraId="35D0A282" w14:textId="77777777" w:rsidR="00000000" w:rsidRDefault="00AE271D">
      <w:pPr>
        <w:pStyle w:val="a0"/>
        <w:rPr>
          <w:rtl/>
        </w:rPr>
      </w:pPr>
    </w:p>
    <w:p w14:paraId="1FF71D4F" w14:textId="77777777" w:rsidR="00000000" w:rsidRDefault="00AE271D">
      <w:pPr>
        <w:pStyle w:val="a0"/>
        <w:rPr>
          <w:rFonts w:hint="cs"/>
          <w:rtl/>
        </w:rPr>
      </w:pPr>
      <w:r>
        <w:rPr>
          <w:rFonts w:hint="cs"/>
          <w:rtl/>
        </w:rPr>
        <w:t xml:space="preserve">לעומת זאת, יש התנחלויות שנמצאות בעומק השטח. ההתנחלויות האלה </w:t>
      </w:r>
      <w:r>
        <w:rPr>
          <w:rtl/>
        </w:rPr>
        <w:t>–</w:t>
      </w:r>
      <w:r>
        <w:rPr>
          <w:rFonts w:hint="cs"/>
          <w:rtl/>
        </w:rPr>
        <w:t xml:space="preserve"> כל ההתנחלויות בעזה, חלק לא מבוטל מההתנחלויות בגדה המערבית </w:t>
      </w:r>
      <w:r>
        <w:rPr>
          <w:rtl/>
        </w:rPr>
        <w:t>–</w:t>
      </w:r>
      <w:r>
        <w:rPr>
          <w:rFonts w:hint="cs"/>
          <w:rtl/>
        </w:rPr>
        <w:t xml:space="preserve"> מיועדות לרדת. אם יתברר לנו שכספים הולכים להתנחלויות האלה, אנחנו לא נשקוט עד שנפסיק את העניין הזה, ולו רק כי מדובר בבזבוז כסף</w:t>
      </w:r>
      <w:r>
        <w:rPr>
          <w:rFonts w:hint="cs"/>
          <w:rtl/>
        </w:rPr>
        <w:t xml:space="preserve"> משווע, ונוסף על זה גם בהפרת התחייבות שלנו כלפי האמריקנים.</w:t>
      </w:r>
    </w:p>
    <w:p w14:paraId="662C2F7F" w14:textId="77777777" w:rsidR="00000000" w:rsidRDefault="00AE271D">
      <w:pPr>
        <w:pStyle w:val="a0"/>
        <w:rPr>
          <w:rFonts w:hint="cs"/>
          <w:rtl/>
        </w:rPr>
      </w:pPr>
    </w:p>
    <w:p w14:paraId="48270622" w14:textId="77777777" w:rsidR="00000000" w:rsidRDefault="00AE271D">
      <w:pPr>
        <w:pStyle w:val="af0"/>
        <w:rPr>
          <w:rtl/>
        </w:rPr>
      </w:pPr>
      <w:r>
        <w:rPr>
          <w:rFonts w:hint="eastAsia"/>
          <w:rtl/>
        </w:rPr>
        <w:t>אליעזר</w:t>
      </w:r>
      <w:r>
        <w:rPr>
          <w:rtl/>
        </w:rPr>
        <w:t xml:space="preserve"> כהן (האיחוד הלאומי - ישראל ביתנו):</w:t>
      </w:r>
    </w:p>
    <w:p w14:paraId="1C232EE1" w14:textId="77777777" w:rsidR="00000000" w:rsidRDefault="00AE271D">
      <w:pPr>
        <w:pStyle w:val="a0"/>
        <w:rPr>
          <w:rFonts w:hint="cs"/>
          <w:rtl/>
        </w:rPr>
      </w:pPr>
    </w:p>
    <w:p w14:paraId="0CCA3021" w14:textId="77777777" w:rsidR="00000000" w:rsidRDefault="00AE271D">
      <w:pPr>
        <w:pStyle w:val="a0"/>
        <w:rPr>
          <w:rFonts w:hint="cs"/>
          <w:rtl/>
        </w:rPr>
      </w:pPr>
      <w:r>
        <w:rPr>
          <w:rFonts w:hint="cs"/>
          <w:rtl/>
        </w:rPr>
        <w:t>שינוי תרד לפני שהיישובים האלה ירדו.</w:t>
      </w:r>
    </w:p>
    <w:p w14:paraId="43A512EB" w14:textId="77777777" w:rsidR="00000000" w:rsidRDefault="00AE271D">
      <w:pPr>
        <w:pStyle w:val="a0"/>
        <w:rPr>
          <w:rFonts w:hint="cs"/>
          <w:rtl/>
        </w:rPr>
      </w:pPr>
    </w:p>
    <w:p w14:paraId="2ED38C4D" w14:textId="77777777" w:rsidR="00000000" w:rsidRDefault="00AE271D">
      <w:pPr>
        <w:pStyle w:val="af1"/>
        <w:rPr>
          <w:rtl/>
        </w:rPr>
      </w:pPr>
      <w:r>
        <w:rPr>
          <w:rtl/>
        </w:rPr>
        <w:t>היו"ר ראובן ריבלין:</w:t>
      </w:r>
    </w:p>
    <w:p w14:paraId="04BA3207" w14:textId="77777777" w:rsidR="00000000" w:rsidRDefault="00AE271D">
      <w:pPr>
        <w:pStyle w:val="a0"/>
        <w:rPr>
          <w:rtl/>
        </w:rPr>
      </w:pPr>
    </w:p>
    <w:p w14:paraId="761DF807" w14:textId="77777777" w:rsidR="00000000" w:rsidRDefault="00AE271D">
      <w:pPr>
        <w:pStyle w:val="a0"/>
        <w:rPr>
          <w:rFonts w:hint="cs"/>
          <w:rtl/>
        </w:rPr>
      </w:pPr>
      <w:r>
        <w:rPr>
          <w:rFonts w:hint="cs"/>
          <w:rtl/>
        </w:rPr>
        <w:t>תודה רבה, מספיק. הוא מסיים את דבריו. משפט אחרון. תודה.</w:t>
      </w:r>
    </w:p>
    <w:p w14:paraId="76C11B4D" w14:textId="77777777" w:rsidR="00000000" w:rsidRDefault="00AE271D">
      <w:pPr>
        <w:pStyle w:val="a0"/>
        <w:rPr>
          <w:rFonts w:hint="cs"/>
          <w:rtl/>
        </w:rPr>
      </w:pPr>
    </w:p>
    <w:p w14:paraId="6941556D" w14:textId="77777777" w:rsidR="00000000" w:rsidRDefault="00AE271D">
      <w:pPr>
        <w:pStyle w:val="-"/>
        <w:rPr>
          <w:rtl/>
        </w:rPr>
      </w:pPr>
      <w:bookmarkStart w:id="120" w:name="FS000001048T23_02_2004_17_34_54C"/>
      <w:bookmarkEnd w:id="120"/>
      <w:r>
        <w:rPr>
          <w:rtl/>
        </w:rPr>
        <w:t>רשף חן (שינוי):</w:t>
      </w:r>
    </w:p>
    <w:p w14:paraId="0A772B90" w14:textId="77777777" w:rsidR="00000000" w:rsidRDefault="00AE271D">
      <w:pPr>
        <w:pStyle w:val="a0"/>
        <w:rPr>
          <w:rtl/>
        </w:rPr>
      </w:pPr>
    </w:p>
    <w:p w14:paraId="18CEFB8C" w14:textId="77777777" w:rsidR="00000000" w:rsidRDefault="00AE271D">
      <w:pPr>
        <w:pStyle w:val="a0"/>
        <w:rPr>
          <w:rFonts w:hint="cs"/>
          <w:rtl/>
        </w:rPr>
      </w:pPr>
      <w:r>
        <w:rPr>
          <w:rFonts w:hint="cs"/>
          <w:rtl/>
        </w:rPr>
        <w:t>למיטב הבנתנו לא זה המצ</w:t>
      </w:r>
      <w:r>
        <w:rPr>
          <w:rFonts w:hint="cs"/>
          <w:rtl/>
        </w:rPr>
        <w:t>ב. ברגעים אלה ממש אנחנו אוספים את כל המידע הרלוונטי, ולאור זה אנחנו נקבל את ההחלטה שלנו. תודה רבה.</w:t>
      </w:r>
    </w:p>
    <w:p w14:paraId="5794E13B" w14:textId="77777777" w:rsidR="00000000" w:rsidRDefault="00AE271D">
      <w:pPr>
        <w:pStyle w:val="a0"/>
        <w:rPr>
          <w:rFonts w:hint="cs"/>
          <w:rtl/>
        </w:rPr>
      </w:pPr>
    </w:p>
    <w:p w14:paraId="05917731" w14:textId="77777777" w:rsidR="00000000" w:rsidRDefault="00AE271D">
      <w:pPr>
        <w:pStyle w:val="af1"/>
        <w:rPr>
          <w:rtl/>
        </w:rPr>
      </w:pPr>
      <w:r>
        <w:rPr>
          <w:rtl/>
        </w:rPr>
        <w:t>היו"ר ראובן ריבלין:</w:t>
      </w:r>
    </w:p>
    <w:p w14:paraId="389655B6" w14:textId="77777777" w:rsidR="00000000" w:rsidRDefault="00AE271D">
      <w:pPr>
        <w:pStyle w:val="a0"/>
        <w:rPr>
          <w:rtl/>
        </w:rPr>
      </w:pPr>
    </w:p>
    <w:p w14:paraId="7A6308D2" w14:textId="77777777" w:rsidR="00000000" w:rsidRDefault="00AE271D">
      <w:pPr>
        <w:pStyle w:val="a0"/>
        <w:rPr>
          <w:rFonts w:hint="cs"/>
          <w:rtl/>
        </w:rPr>
      </w:pPr>
      <w:r>
        <w:rPr>
          <w:rFonts w:hint="cs"/>
          <w:rtl/>
        </w:rPr>
        <w:t xml:space="preserve">תודה רבה לחבר הכנסת רשף חן. חבר הכנסת חיים אורון, בבקשה. אחריו - חבר הכנסת ניסן סלומינסקי, אחריו - חבר הכנסת מאיר פרוש, ואחריו </w:t>
      </w:r>
      <w:r>
        <w:rPr>
          <w:rtl/>
        </w:rPr>
        <w:t>–</w:t>
      </w:r>
      <w:r>
        <w:rPr>
          <w:rFonts w:hint="cs"/>
          <w:rtl/>
        </w:rPr>
        <w:t xml:space="preserve"> חבר הכ</w:t>
      </w:r>
      <w:r>
        <w:rPr>
          <w:rFonts w:hint="cs"/>
          <w:rtl/>
        </w:rPr>
        <w:t>נסת עסאם מח'ול.</w:t>
      </w:r>
    </w:p>
    <w:p w14:paraId="44565B19" w14:textId="77777777" w:rsidR="00000000" w:rsidRDefault="00AE271D">
      <w:pPr>
        <w:pStyle w:val="a0"/>
        <w:rPr>
          <w:rFonts w:hint="cs"/>
          <w:rtl/>
        </w:rPr>
      </w:pPr>
    </w:p>
    <w:p w14:paraId="3FF19CD5" w14:textId="77777777" w:rsidR="00000000" w:rsidRDefault="00AE271D">
      <w:pPr>
        <w:pStyle w:val="af0"/>
        <w:rPr>
          <w:rtl/>
        </w:rPr>
      </w:pPr>
      <w:r>
        <w:rPr>
          <w:rFonts w:hint="eastAsia"/>
          <w:rtl/>
        </w:rPr>
        <w:t>מאיר</w:t>
      </w:r>
      <w:r>
        <w:rPr>
          <w:rtl/>
        </w:rPr>
        <w:t xml:space="preserve"> פרוש (יהדות התורה):</w:t>
      </w:r>
    </w:p>
    <w:p w14:paraId="331A6D8C" w14:textId="77777777" w:rsidR="00000000" w:rsidRDefault="00AE271D">
      <w:pPr>
        <w:pStyle w:val="a0"/>
        <w:rPr>
          <w:rFonts w:hint="cs"/>
          <w:rtl/>
        </w:rPr>
      </w:pPr>
    </w:p>
    <w:p w14:paraId="17E9695B" w14:textId="77777777" w:rsidR="00000000" w:rsidRDefault="00AE271D">
      <w:pPr>
        <w:pStyle w:val="a0"/>
        <w:rPr>
          <w:rFonts w:hint="cs"/>
          <w:rtl/>
        </w:rPr>
      </w:pPr>
      <w:r>
        <w:rPr>
          <w:rFonts w:hint="cs"/>
          <w:rtl/>
        </w:rPr>
        <w:t>למה לא הייתם בהצבעה בוועדת הכספים?</w:t>
      </w:r>
    </w:p>
    <w:p w14:paraId="707B8533" w14:textId="77777777" w:rsidR="00000000" w:rsidRDefault="00AE271D">
      <w:pPr>
        <w:pStyle w:val="a0"/>
        <w:rPr>
          <w:rFonts w:hint="cs"/>
          <w:rtl/>
        </w:rPr>
      </w:pPr>
    </w:p>
    <w:p w14:paraId="4DB1D7C2" w14:textId="77777777" w:rsidR="00000000" w:rsidRDefault="00AE271D">
      <w:pPr>
        <w:pStyle w:val="af1"/>
        <w:rPr>
          <w:rtl/>
        </w:rPr>
      </w:pPr>
      <w:r>
        <w:rPr>
          <w:rtl/>
        </w:rPr>
        <w:t>היו"ר ראובן ריבלין:</w:t>
      </w:r>
    </w:p>
    <w:p w14:paraId="3AAF0C69" w14:textId="77777777" w:rsidR="00000000" w:rsidRDefault="00AE271D">
      <w:pPr>
        <w:pStyle w:val="a0"/>
        <w:rPr>
          <w:rtl/>
        </w:rPr>
      </w:pPr>
    </w:p>
    <w:p w14:paraId="687BF74D" w14:textId="77777777" w:rsidR="00000000" w:rsidRDefault="00AE271D">
      <w:pPr>
        <w:pStyle w:val="a0"/>
        <w:rPr>
          <w:rFonts w:hint="cs"/>
          <w:rtl/>
        </w:rPr>
      </w:pPr>
      <w:r>
        <w:rPr>
          <w:rFonts w:hint="cs"/>
          <w:rtl/>
        </w:rPr>
        <w:t>לא לשאול שאלות כרגע. רבותי, הכניסו אותנו לסד זמנים בלתי אפשרי. מה אני אעשה? בבקשה.</w:t>
      </w:r>
    </w:p>
    <w:p w14:paraId="76CB3909" w14:textId="77777777" w:rsidR="00000000" w:rsidRDefault="00AE271D">
      <w:pPr>
        <w:pStyle w:val="a0"/>
        <w:rPr>
          <w:rFonts w:hint="cs"/>
          <w:rtl/>
        </w:rPr>
      </w:pPr>
    </w:p>
    <w:p w14:paraId="6D57F5F8" w14:textId="77777777" w:rsidR="00000000" w:rsidRDefault="00AE271D">
      <w:pPr>
        <w:pStyle w:val="a"/>
        <w:rPr>
          <w:rtl/>
        </w:rPr>
      </w:pPr>
      <w:bookmarkStart w:id="121" w:name="FS000001065T23_02_2004_17_38_26"/>
      <w:bookmarkStart w:id="122" w:name="_Toc67901545"/>
      <w:bookmarkEnd w:id="121"/>
      <w:r>
        <w:rPr>
          <w:rFonts w:hint="eastAsia"/>
          <w:rtl/>
        </w:rPr>
        <w:t>חיים</w:t>
      </w:r>
      <w:r>
        <w:rPr>
          <w:rtl/>
        </w:rPr>
        <w:t xml:space="preserve"> אורון (מרצ):</w:t>
      </w:r>
      <w:bookmarkEnd w:id="122"/>
    </w:p>
    <w:p w14:paraId="628413EB" w14:textId="77777777" w:rsidR="00000000" w:rsidRDefault="00AE271D">
      <w:pPr>
        <w:pStyle w:val="a0"/>
        <w:rPr>
          <w:rFonts w:hint="cs"/>
          <w:rtl/>
        </w:rPr>
      </w:pPr>
    </w:p>
    <w:p w14:paraId="7FFCFCB4" w14:textId="77777777" w:rsidR="00000000" w:rsidRDefault="00AE271D">
      <w:pPr>
        <w:pStyle w:val="a0"/>
        <w:rPr>
          <w:rFonts w:hint="cs"/>
          <w:rtl/>
        </w:rPr>
      </w:pPr>
      <w:r>
        <w:rPr>
          <w:rFonts w:hint="cs"/>
          <w:rtl/>
        </w:rPr>
        <w:t xml:space="preserve">אדוני היושב-ראש, חברי הכנסת - - </w:t>
      </w:r>
    </w:p>
    <w:p w14:paraId="27777988" w14:textId="77777777" w:rsidR="00000000" w:rsidRDefault="00AE271D">
      <w:pPr>
        <w:pStyle w:val="a0"/>
        <w:rPr>
          <w:rFonts w:hint="cs"/>
          <w:rtl/>
        </w:rPr>
      </w:pPr>
    </w:p>
    <w:p w14:paraId="2D7E1EDD" w14:textId="77777777" w:rsidR="00000000" w:rsidRDefault="00AE271D">
      <w:pPr>
        <w:pStyle w:val="af0"/>
        <w:rPr>
          <w:rtl/>
        </w:rPr>
      </w:pPr>
      <w:r>
        <w:rPr>
          <w:rFonts w:hint="eastAsia"/>
          <w:rtl/>
        </w:rPr>
        <w:t>יצחק</w:t>
      </w:r>
      <w:r>
        <w:rPr>
          <w:rtl/>
        </w:rPr>
        <w:t xml:space="preserve"> כהן (ש"ס):</w:t>
      </w:r>
    </w:p>
    <w:p w14:paraId="5A72D090" w14:textId="77777777" w:rsidR="00000000" w:rsidRDefault="00AE271D">
      <w:pPr>
        <w:pStyle w:val="a0"/>
        <w:rPr>
          <w:rFonts w:hint="cs"/>
          <w:rtl/>
        </w:rPr>
      </w:pPr>
    </w:p>
    <w:p w14:paraId="01B7FAB5" w14:textId="77777777" w:rsidR="00000000" w:rsidRDefault="00AE271D">
      <w:pPr>
        <w:pStyle w:val="a0"/>
        <w:rPr>
          <w:rFonts w:hint="cs"/>
          <w:rtl/>
        </w:rPr>
      </w:pPr>
      <w:r>
        <w:rPr>
          <w:rFonts w:hint="cs"/>
          <w:rtl/>
        </w:rPr>
        <w:t>את</w:t>
      </w:r>
      <w:r>
        <w:rPr>
          <w:rFonts w:hint="cs"/>
          <w:rtl/>
        </w:rPr>
        <w:t>ה מאמין למה שהוא אמר, חיים?</w:t>
      </w:r>
    </w:p>
    <w:p w14:paraId="0A19B5CB" w14:textId="77777777" w:rsidR="00000000" w:rsidRDefault="00AE271D">
      <w:pPr>
        <w:pStyle w:val="a0"/>
        <w:rPr>
          <w:rFonts w:hint="cs"/>
          <w:rtl/>
        </w:rPr>
      </w:pPr>
    </w:p>
    <w:p w14:paraId="175FDD88" w14:textId="77777777" w:rsidR="00000000" w:rsidRDefault="00AE271D">
      <w:pPr>
        <w:pStyle w:val="-"/>
        <w:rPr>
          <w:rtl/>
        </w:rPr>
      </w:pPr>
      <w:bookmarkStart w:id="123" w:name="FS000001065T23_02_2004_17_39_24C"/>
      <w:bookmarkEnd w:id="123"/>
      <w:r>
        <w:rPr>
          <w:rtl/>
        </w:rPr>
        <w:t>חיים אורון (מרצ):</w:t>
      </w:r>
    </w:p>
    <w:p w14:paraId="53C25807" w14:textId="77777777" w:rsidR="00000000" w:rsidRDefault="00AE271D">
      <w:pPr>
        <w:pStyle w:val="a0"/>
        <w:rPr>
          <w:rtl/>
        </w:rPr>
      </w:pPr>
    </w:p>
    <w:p w14:paraId="61B7E6E2" w14:textId="77777777" w:rsidR="00000000" w:rsidRDefault="00AE271D">
      <w:pPr>
        <w:pStyle w:val="a0"/>
        <w:rPr>
          <w:rFonts w:hint="cs"/>
          <w:rtl/>
        </w:rPr>
      </w:pPr>
      <w:r>
        <w:rPr>
          <w:rFonts w:hint="cs"/>
          <w:rtl/>
        </w:rPr>
        <w:t>- - ידידי חבר הכנסת רשף חן, בשעה 16:17 הוצאתם מבזק ב-</w:t>
      </w:r>
      <w:r>
        <w:rPr>
          <w:rFonts w:hint="cs"/>
        </w:rPr>
        <w:t>Ynet</w:t>
      </w:r>
      <w:r>
        <w:rPr>
          <w:rFonts w:hint="cs"/>
          <w:rtl/>
        </w:rPr>
        <w:t>: סיעת שינוי מאיימת כי אם השר אפי איתם לא יעביר אליה לפני הצבעת האי-אמון את פירוט העברות הכספים הנוגעות להתנחלויות, הסיעה תתכנס ותשקול את אופן הצבעתה ב</w:t>
      </w:r>
      <w:r>
        <w:rPr>
          <w:rFonts w:hint="cs"/>
          <w:rtl/>
        </w:rPr>
        <w:t xml:space="preserve">אי-האמון שיועלה הערב במליאה. אני פשוט עברתי עכשיו 45 דקות של התרגשות שלא ניתנת לעצירה, מה יקרה כאשר נגיע להצבעה. אני רוצה לומר לך, אדוני היושב-ראש, השתחררתי מההתרגשות. כי הרי אמר חבר הכנסת רשף חן, יש לכם אמון מלא. </w:t>
      </w:r>
    </w:p>
    <w:p w14:paraId="672168A1" w14:textId="77777777" w:rsidR="00000000" w:rsidRDefault="00AE271D">
      <w:pPr>
        <w:pStyle w:val="a0"/>
        <w:rPr>
          <w:rtl/>
        </w:rPr>
      </w:pPr>
    </w:p>
    <w:p w14:paraId="07B7E459" w14:textId="77777777" w:rsidR="00000000" w:rsidRDefault="00AE271D">
      <w:pPr>
        <w:pStyle w:val="a0"/>
        <w:rPr>
          <w:rFonts w:hint="cs"/>
          <w:rtl/>
        </w:rPr>
      </w:pPr>
    </w:p>
    <w:p w14:paraId="34BFE779" w14:textId="77777777" w:rsidR="00000000" w:rsidRDefault="00AE271D">
      <w:pPr>
        <w:pStyle w:val="af1"/>
        <w:rPr>
          <w:rtl/>
        </w:rPr>
      </w:pPr>
      <w:r>
        <w:rPr>
          <w:rtl/>
        </w:rPr>
        <w:t>היו"ר ראובן ריבלין:</w:t>
      </w:r>
    </w:p>
    <w:p w14:paraId="411FEF30" w14:textId="77777777" w:rsidR="00000000" w:rsidRDefault="00AE271D">
      <w:pPr>
        <w:pStyle w:val="a0"/>
        <w:rPr>
          <w:rtl/>
        </w:rPr>
      </w:pPr>
    </w:p>
    <w:p w14:paraId="0127E34D" w14:textId="77777777" w:rsidR="00000000" w:rsidRDefault="00AE271D">
      <w:pPr>
        <w:pStyle w:val="a0"/>
        <w:rPr>
          <w:rFonts w:hint="cs"/>
          <w:rtl/>
        </w:rPr>
      </w:pPr>
      <w:r>
        <w:rPr>
          <w:rFonts w:hint="cs"/>
          <w:rtl/>
        </w:rPr>
        <w:t>דרך אגב, יש להם רק</w:t>
      </w:r>
      <w:r>
        <w:rPr>
          <w:rFonts w:hint="cs"/>
          <w:rtl/>
        </w:rPr>
        <w:t xml:space="preserve"> עוד חצי שעה להחליט.</w:t>
      </w:r>
    </w:p>
    <w:p w14:paraId="7247B2CC" w14:textId="77777777" w:rsidR="00000000" w:rsidRDefault="00AE271D">
      <w:pPr>
        <w:pStyle w:val="a0"/>
        <w:rPr>
          <w:rFonts w:hint="cs"/>
          <w:rtl/>
        </w:rPr>
      </w:pPr>
    </w:p>
    <w:p w14:paraId="43A3344C" w14:textId="77777777" w:rsidR="00000000" w:rsidRDefault="00AE271D">
      <w:pPr>
        <w:pStyle w:val="-"/>
        <w:rPr>
          <w:rtl/>
        </w:rPr>
      </w:pPr>
      <w:bookmarkStart w:id="124" w:name="FS000001065T23_02_2004_17_41_47C"/>
      <w:bookmarkEnd w:id="124"/>
      <w:r>
        <w:rPr>
          <w:rtl/>
        </w:rPr>
        <w:t>חיים אורון (מרצ):</w:t>
      </w:r>
    </w:p>
    <w:p w14:paraId="671A141C" w14:textId="77777777" w:rsidR="00000000" w:rsidRDefault="00AE271D">
      <w:pPr>
        <w:pStyle w:val="a0"/>
        <w:rPr>
          <w:rtl/>
        </w:rPr>
      </w:pPr>
    </w:p>
    <w:p w14:paraId="6E826177" w14:textId="77777777" w:rsidR="00000000" w:rsidRDefault="00AE271D">
      <w:pPr>
        <w:pStyle w:val="a0"/>
        <w:rPr>
          <w:rFonts w:hint="cs"/>
          <w:rtl/>
        </w:rPr>
      </w:pPr>
      <w:r>
        <w:rPr>
          <w:rFonts w:hint="cs"/>
          <w:rtl/>
        </w:rPr>
        <w:t>יש להם אמון מלא בראש הממשלה, גם בנושא המדיני וגם בנושא הכלכלי.</w:t>
      </w:r>
    </w:p>
    <w:p w14:paraId="1AE216A2" w14:textId="77777777" w:rsidR="00000000" w:rsidRDefault="00AE271D">
      <w:pPr>
        <w:pStyle w:val="a0"/>
        <w:rPr>
          <w:rFonts w:hint="cs"/>
          <w:rtl/>
        </w:rPr>
      </w:pPr>
    </w:p>
    <w:p w14:paraId="6E8AF6D4" w14:textId="77777777" w:rsidR="00000000" w:rsidRDefault="00AE271D">
      <w:pPr>
        <w:pStyle w:val="a0"/>
        <w:rPr>
          <w:rFonts w:hint="cs"/>
          <w:rtl/>
        </w:rPr>
      </w:pPr>
      <w:r>
        <w:rPr>
          <w:rFonts w:hint="cs"/>
          <w:rtl/>
        </w:rPr>
        <w:t xml:space="preserve">אני רוצה להגיד באופן מאוד מפורש </w:t>
      </w:r>
      <w:r>
        <w:rPr>
          <w:rtl/>
        </w:rPr>
        <w:t>–</w:t>
      </w:r>
      <w:r>
        <w:rPr>
          <w:rFonts w:hint="cs"/>
          <w:rtl/>
        </w:rPr>
        <w:t xml:space="preserve"> ואני מסכים עם כל מלה שאמר פה יושב-ראש ועדת הכספים </w:t>
      </w:r>
      <w:r>
        <w:rPr>
          <w:rtl/>
        </w:rPr>
        <w:t>–</w:t>
      </w:r>
      <w:r>
        <w:rPr>
          <w:rFonts w:hint="cs"/>
          <w:rtl/>
        </w:rPr>
        <w:t xml:space="preserve"> היה דיון מסודר בוועדה ונשארנו במיעוט. כל האינפורמציה היתה אותה אי</w:t>
      </w:r>
      <w:r>
        <w:rPr>
          <w:rFonts w:hint="cs"/>
          <w:rtl/>
        </w:rPr>
        <w:t>נפורמציה שיש בידי מי שרוצה לתפור אותה.</w:t>
      </w:r>
    </w:p>
    <w:p w14:paraId="642C02C6" w14:textId="77777777" w:rsidR="00000000" w:rsidRDefault="00AE271D">
      <w:pPr>
        <w:pStyle w:val="a0"/>
        <w:rPr>
          <w:rFonts w:hint="cs"/>
          <w:rtl/>
        </w:rPr>
      </w:pPr>
    </w:p>
    <w:p w14:paraId="0773452B" w14:textId="77777777" w:rsidR="00000000" w:rsidRDefault="00AE271D">
      <w:pPr>
        <w:pStyle w:val="af0"/>
        <w:rPr>
          <w:rtl/>
        </w:rPr>
      </w:pPr>
      <w:r>
        <w:rPr>
          <w:rFonts w:hint="eastAsia"/>
          <w:rtl/>
        </w:rPr>
        <w:t>אליעזר</w:t>
      </w:r>
      <w:r>
        <w:rPr>
          <w:rtl/>
        </w:rPr>
        <w:t xml:space="preserve"> כהן (האיחוד הלאומי - ישראל ביתנו):</w:t>
      </w:r>
    </w:p>
    <w:p w14:paraId="6C3130ED" w14:textId="77777777" w:rsidR="00000000" w:rsidRDefault="00AE271D">
      <w:pPr>
        <w:pStyle w:val="a0"/>
        <w:rPr>
          <w:rFonts w:hint="cs"/>
          <w:rtl/>
        </w:rPr>
      </w:pPr>
    </w:p>
    <w:p w14:paraId="362ED7AE" w14:textId="77777777" w:rsidR="00000000" w:rsidRDefault="00AE271D">
      <w:pPr>
        <w:pStyle w:val="a0"/>
        <w:rPr>
          <w:rFonts w:hint="cs"/>
          <w:rtl/>
        </w:rPr>
      </w:pPr>
      <w:r>
        <w:rPr>
          <w:rFonts w:hint="cs"/>
          <w:rtl/>
        </w:rPr>
        <w:t>אבל על המים לא.</w:t>
      </w:r>
    </w:p>
    <w:p w14:paraId="3E14F11F" w14:textId="77777777" w:rsidR="00000000" w:rsidRDefault="00AE271D">
      <w:pPr>
        <w:pStyle w:val="a0"/>
        <w:rPr>
          <w:rFonts w:hint="cs"/>
          <w:rtl/>
        </w:rPr>
      </w:pPr>
    </w:p>
    <w:p w14:paraId="447313F8" w14:textId="77777777" w:rsidR="00000000" w:rsidRDefault="00AE271D">
      <w:pPr>
        <w:pStyle w:val="af1"/>
        <w:rPr>
          <w:rtl/>
        </w:rPr>
      </w:pPr>
      <w:r>
        <w:rPr>
          <w:rtl/>
        </w:rPr>
        <w:t>היו"ר ראובן ריבלין:</w:t>
      </w:r>
    </w:p>
    <w:p w14:paraId="0DD1E58B" w14:textId="77777777" w:rsidR="00000000" w:rsidRDefault="00AE271D">
      <w:pPr>
        <w:pStyle w:val="a0"/>
        <w:rPr>
          <w:rtl/>
        </w:rPr>
      </w:pPr>
    </w:p>
    <w:p w14:paraId="485FADCF" w14:textId="77777777" w:rsidR="00000000" w:rsidRDefault="00AE271D">
      <w:pPr>
        <w:pStyle w:val="a0"/>
        <w:rPr>
          <w:rFonts w:hint="cs"/>
          <w:rtl/>
        </w:rPr>
      </w:pPr>
      <w:r>
        <w:rPr>
          <w:rFonts w:hint="cs"/>
          <w:rtl/>
        </w:rPr>
        <w:t>חבר הכנסת כהן, אני לא יכול לעצור את השעון ואני נאלץ לעצור כשיש קריאות ביניים.</w:t>
      </w:r>
    </w:p>
    <w:p w14:paraId="199BAD67" w14:textId="77777777" w:rsidR="00000000" w:rsidRDefault="00AE271D">
      <w:pPr>
        <w:pStyle w:val="a0"/>
        <w:rPr>
          <w:rFonts w:hint="cs"/>
          <w:rtl/>
        </w:rPr>
      </w:pPr>
    </w:p>
    <w:p w14:paraId="0457FBAC" w14:textId="77777777" w:rsidR="00000000" w:rsidRDefault="00AE271D">
      <w:pPr>
        <w:pStyle w:val="af0"/>
        <w:rPr>
          <w:rtl/>
        </w:rPr>
      </w:pPr>
      <w:r>
        <w:rPr>
          <w:rFonts w:hint="eastAsia"/>
          <w:rtl/>
        </w:rPr>
        <w:t>אליעזר</w:t>
      </w:r>
      <w:r>
        <w:rPr>
          <w:rtl/>
        </w:rPr>
        <w:t xml:space="preserve"> כהן (האיחוד הלאומי - ישראל ביתנו):</w:t>
      </w:r>
    </w:p>
    <w:p w14:paraId="3E5EB240" w14:textId="77777777" w:rsidR="00000000" w:rsidRDefault="00AE271D">
      <w:pPr>
        <w:pStyle w:val="a0"/>
        <w:rPr>
          <w:rFonts w:hint="cs"/>
          <w:rtl/>
        </w:rPr>
      </w:pPr>
    </w:p>
    <w:p w14:paraId="51E92700" w14:textId="77777777" w:rsidR="00000000" w:rsidRDefault="00AE271D">
      <w:pPr>
        <w:pStyle w:val="a0"/>
        <w:rPr>
          <w:rFonts w:hint="cs"/>
          <w:rtl/>
        </w:rPr>
      </w:pPr>
      <w:r>
        <w:rPr>
          <w:rFonts w:hint="cs"/>
          <w:rtl/>
        </w:rPr>
        <w:t>זה רק שאלה.</w:t>
      </w:r>
    </w:p>
    <w:p w14:paraId="788A1E76" w14:textId="77777777" w:rsidR="00000000" w:rsidRDefault="00AE271D">
      <w:pPr>
        <w:pStyle w:val="a0"/>
        <w:rPr>
          <w:rFonts w:hint="cs"/>
          <w:rtl/>
        </w:rPr>
      </w:pPr>
    </w:p>
    <w:p w14:paraId="65BF918C" w14:textId="77777777" w:rsidR="00000000" w:rsidRDefault="00AE271D">
      <w:pPr>
        <w:pStyle w:val="af1"/>
        <w:rPr>
          <w:rtl/>
        </w:rPr>
      </w:pPr>
      <w:r>
        <w:rPr>
          <w:rtl/>
        </w:rPr>
        <w:t>היו"ר ראובן ריבלין:</w:t>
      </w:r>
    </w:p>
    <w:p w14:paraId="013F8B4B" w14:textId="77777777" w:rsidR="00000000" w:rsidRDefault="00AE271D">
      <w:pPr>
        <w:pStyle w:val="a0"/>
        <w:rPr>
          <w:rtl/>
        </w:rPr>
      </w:pPr>
    </w:p>
    <w:p w14:paraId="7DCF7124" w14:textId="77777777" w:rsidR="00000000" w:rsidRDefault="00AE271D">
      <w:pPr>
        <w:pStyle w:val="a0"/>
        <w:rPr>
          <w:rFonts w:hint="cs"/>
          <w:rtl/>
        </w:rPr>
      </w:pPr>
      <w:r>
        <w:rPr>
          <w:rFonts w:hint="cs"/>
          <w:rtl/>
        </w:rPr>
        <w:t>אל תשאל את השאלות היום. היום נתנו לנו לעשות הכול ככה. מה נעשה?</w:t>
      </w:r>
    </w:p>
    <w:p w14:paraId="1A347B6D" w14:textId="77777777" w:rsidR="00000000" w:rsidRDefault="00AE271D">
      <w:pPr>
        <w:pStyle w:val="a0"/>
        <w:rPr>
          <w:rFonts w:hint="cs"/>
          <w:rtl/>
        </w:rPr>
      </w:pPr>
    </w:p>
    <w:p w14:paraId="6A6FC1A9" w14:textId="77777777" w:rsidR="00000000" w:rsidRDefault="00AE271D">
      <w:pPr>
        <w:pStyle w:val="-"/>
        <w:rPr>
          <w:rtl/>
        </w:rPr>
      </w:pPr>
      <w:bookmarkStart w:id="125" w:name="FS000001065T23_02_2004_17_47_06C"/>
      <w:bookmarkEnd w:id="125"/>
      <w:r>
        <w:rPr>
          <w:rtl/>
        </w:rPr>
        <w:t>חיים אורון (מרצ):</w:t>
      </w:r>
    </w:p>
    <w:p w14:paraId="5C657205" w14:textId="77777777" w:rsidR="00000000" w:rsidRDefault="00AE271D">
      <w:pPr>
        <w:pStyle w:val="a0"/>
        <w:rPr>
          <w:rtl/>
        </w:rPr>
      </w:pPr>
    </w:p>
    <w:p w14:paraId="3AD40CCC" w14:textId="77777777" w:rsidR="00000000" w:rsidRDefault="00AE271D">
      <w:pPr>
        <w:pStyle w:val="a0"/>
        <w:rPr>
          <w:rFonts w:hint="cs"/>
          <w:rtl/>
        </w:rPr>
      </w:pPr>
      <w:r>
        <w:rPr>
          <w:rFonts w:hint="cs"/>
          <w:rtl/>
        </w:rPr>
        <w:t>אדוני היושב-ראש, אין שום בעיה. עד היום התקציבים שאושרו הלכו להתנחלויות. יעלה לכאן חבר הכנסת רשף חן ויגיד שיש לו התחייבות של משרד השיכון שבעתיד זה לא יהי</w:t>
      </w:r>
      <w:r>
        <w:rPr>
          <w:rFonts w:hint="cs"/>
          <w:rtl/>
        </w:rPr>
        <w:t xml:space="preserve">ה ככה; זה הכול, נורא פשוט. 36 מיליון שקל בבנייה הכפרית, 54 מיליון שקל באגודות שיתופיות. אני אפילו הצעתי, בואו נסכים </w:t>
      </w:r>
      <w:r>
        <w:rPr>
          <w:rtl/>
        </w:rPr>
        <w:t>–</w:t>
      </w:r>
      <w:r>
        <w:rPr>
          <w:rFonts w:hint="cs"/>
          <w:rtl/>
        </w:rPr>
        <w:t xml:space="preserve"> שני-שלישים בתוך "הקו הירוק" ושליש מעבר ל"קו הירוק". נכון שהצעתי? אמרו: לא. זה הכול. אתם כאלה גיבורים? תבואו ותעשו את זה. זה נורא פשוט.</w:t>
      </w:r>
    </w:p>
    <w:p w14:paraId="73FBC5EC" w14:textId="77777777" w:rsidR="00000000" w:rsidRDefault="00AE271D">
      <w:pPr>
        <w:pStyle w:val="a0"/>
        <w:rPr>
          <w:rFonts w:hint="cs"/>
          <w:rtl/>
        </w:rPr>
      </w:pPr>
    </w:p>
    <w:p w14:paraId="1CE4EA72" w14:textId="77777777" w:rsidR="00000000" w:rsidRDefault="00AE271D">
      <w:pPr>
        <w:pStyle w:val="a0"/>
        <w:rPr>
          <w:rFonts w:hint="cs"/>
          <w:rtl/>
        </w:rPr>
      </w:pPr>
      <w:r>
        <w:rPr>
          <w:rFonts w:hint="cs"/>
          <w:rtl/>
        </w:rPr>
        <w:t>רק</w:t>
      </w:r>
      <w:r>
        <w:rPr>
          <w:rFonts w:hint="cs"/>
          <w:rtl/>
        </w:rPr>
        <w:t xml:space="preserve"> דבר אחד אל תספרו לנו, אל תספרו לנו שאתם כאלה גיבורים. הדבר היחיד שהשגתם הוא פירוק משרד הדתות. יפה מאוד.</w:t>
      </w:r>
    </w:p>
    <w:p w14:paraId="1502C6B2" w14:textId="77777777" w:rsidR="00000000" w:rsidRDefault="00AE271D">
      <w:pPr>
        <w:pStyle w:val="a0"/>
        <w:rPr>
          <w:rFonts w:hint="cs"/>
          <w:rtl/>
        </w:rPr>
      </w:pPr>
    </w:p>
    <w:p w14:paraId="268D65BE" w14:textId="77777777" w:rsidR="00000000" w:rsidRDefault="00AE271D">
      <w:pPr>
        <w:pStyle w:val="af0"/>
        <w:rPr>
          <w:rtl/>
        </w:rPr>
      </w:pPr>
      <w:r>
        <w:rPr>
          <w:rFonts w:hint="eastAsia"/>
          <w:rtl/>
        </w:rPr>
        <w:t>יצחק</w:t>
      </w:r>
      <w:r>
        <w:rPr>
          <w:rtl/>
        </w:rPr>
        <w:t xml:space="preserve"> כהן (ש"ס):</w:t>
      </w:r>
    </w:p>
    <w:p w14:paraId="19850404" w14:textId="77777777" w:rsidR="00000000" w:rsidRDefault="00AE271D">
      <w:pPr>
        <w:pStyle w:val="a0"/>
        <w:rPr>
          <w:rFonts w:hint="cs"/>
          <w:rtl/>
        </w:rPr>
      </w:pPr>
    </w:p>
    <w:p w14:paraId="1EF7C6B3" w14:textId="77777777" w:rsidR="00000000" w:rsidRDefault="00AE271D">
      <w:pPr>
        <w:pStyle w:val="a0"/>
        <w:rPr>
          <w:rFonts w:hint="cs"/>
          <w:rtl/>
        </w:rPr>
      </w:pPr>
      <w:r>
        <w:rPr>
          <w:rFonts w:hint="cs"/>
          <w:rtl/>
        </w:rPr>
        <w:t>מה יפה?</w:t>
      </w:r>
    </w:p>
    <w:p w14:paraId="228E922D" w14:textId="77777777" w:rsidR="00000000" w:rsidRDefault="00AE271D">
      <w:pPr>
        <w:pStyle w:val="a0"/>
        <w:rPr>
          <w:rFonts w:hint="cs"/>
          <w:rtl/>
        </w:rPr>
      </w:pPr>
    </w:p>
    <w:p w14:paraId="528A9752" w14:textId="77777777" w:rsidR="00000000" w:rsidRDefault="00AE271D">
      <w:pPr>
        <w:pStyle w:val="-"/>
        <w:rPr>
          <w:rtl/>
        </w:rPr>
      </w:pPr>
      <w:bookmarkStart w:id="126" w:name="FS000001065T23_02_2004_17_49_25C"/>
      <w:bookmarkEnd w:id="126"/>
      <w:r>
        <w:rPr>
          <w:rtl/>
        </w:rPr>
        <w:t>חיים אורון (מרצ):</w:t>
      </w:r>
    </w:p>
    <w:p w14:paraId="29DC0FDD" w14:textId="77777777" w:rsidR="00000000" w:rsidRDefault="00AE271D">
      <w:pPr>
        <w:pStyle w:val="a0"/>
        <w:rPr>
          <w:rtl/>
        </w:rPr>
      </w:pPr>
    </w:p>
    <w:p w14:paraId="7A595A69" w14:textId="77777777" w:rsidR="00000000" w:rsidRDefault="00AE271D">
      <w:pPr>
        <w:pStyle w:val="a0"/>
        <w:rPr>
          <w:rFonts w:hint="cs"/>
          <w:rtl/>
        </w:rPr>
      </w:pPr>
      <w:r>
        <w:rPr>
          <w:rFonts w:hint="cs"/>
          <w:rtl/>
        </w:rPr>
        <w:t xml:space="preserve">יפה מאוד, הישג ענק. </w:t>
      </w:r>
    </w:p>
    <w:p w14:paraId="50EE7923" w14:textId="77777777" w:rsidR="00000000" w:rsidRDefault="00AE271D">
      <w:pPr>
        <w:pStyle w:val="a0"/>
        <w:rPr>
          <w:rFonts w:hint="cs"/>
          <w:rtl/>
        </w:rPr>
      </w:pPr>
    </w:p>
    <w:p w14:paraId="67AA0B74" w14:textId="77777777" w:rsidR="00000000" w:rsidRDefault="00AE271D">
      <w:pPr>
        <w:pStyle w:val="af0"/>
        <w:rPr>
          <w:rtl/>
        </w:rPr>
      </w:pPr>
      <w:r>
        <w:rPr>
          <w:rFonts w:hint="eastAsia"/>
          <w:rtl/>
        </w:rPr>
        <w:t>יצחק</w:t>
      </w:r>
      <w:r>
        <w:rPr>
          <w:rtl/>
        </w:rPr>
        <w:t xml:space="preserve"> כהן (ש"ס):</w:t>
      </w:r>
    </w:p>
    <w:p w14:paraId="018655E2" w14:textId="77777777" w:rsidR="00000000" w:rsidRDefault="00AE271D">
      <w:pPr>
        <w:pStyle w:val="a0"/>
        <w:rPr>
          <w:rFonts w:hint="cs"/>
          <w:rtl/>
        </w:rPr>
      </w:pPr>
    </w:p>
    <w:p w14:paraId="1999726E" w14:textId="77777777" w:rsidR="00000000" w:rsidRDefault="00AE271D">
      <w:pPr>
        <w:pStyle w:val="a0"/>
        <w:rPr>
          <w:rFonts w:hint="cs"/>
          <w:rtl/>
        </w:rPr>
      </w:pPr>
      <w:r>
        <w:rPr>
          <w:rFonts w:hint="cs"/>
          <w:rtl/>
        </w:rPr>
        <w:t>מה יפה בזה?</w:t>
      </w:r>
    </w:p>
    <w:p w14:paraId="2EC7A9B3" w14:textId="77777777" w:rsidR="00000000" w:rsidRDefault="00AE271D">
      <w:pPr>
        <w:pStyle w:val="a0"/>
        <w:rPr>
          <w:rFonts w:hint="cs"/>
          <w:rtl/>
        </w:rPr>
      </w:pPr>
    </w:p>
    <w:p w14:paraId="3CC5FECC" w14:textId="77777777" w:rsidR="00000000" w:rsidRDefault="00AE271D">
      <w:pPr>
        <w:pStyle w:val="-"/>
        <w:rPr>
          <w:rtl/>
        </w:rPr>
      </w:pPr>
      <w:bookmarkStart w:id="127" w:name="FS000001065T23_02_2004_17_49_48C"/>
      <w:bookmarkEnd w:id="127"/>
      <w:r>
        <w:rPr>
          <w:rtl/>
        </w:rPr>
        <w:t>חיים אורון (מרצ):</w:t>
      </w:r>
    </w:p>
    <w:p w14:paraId="12CCB43D" w14:textId="77777777" w:rsidR="00000000" w:rsidRDefault="00AE271D">
      <w:pPr>
        <w:pStyle w:val="a0"/>
        <w:rPr>
          <w:rtl/>
        </w:rPr>
      </w:pPr>
    </w:p>
    <w:p w14:paraId="522B34F7" w14:textId="77777777" w:rsidR="00000000" w:rsidRDefault="00AE271D">
      <w:pPr>
        <w:pStyle w:val="a0"/>
        <w:rPr>
          <w:rFonts w:hint="cs"/>
          <w:rtl/>
        </w:rPr>
      </w:pPr>
      <w:r>
        <w:rPr>
          <w:rFonts w:hint="cs"/>
          <w:rtl/>
        </w:rPr>
        <w:t>אי-אפשר היום, תעזוב רגע.</w:t>
      </w:r>
    </w:p>
    <w:p w14:paraId="5E9BD965" w14:textId="77777777" w:rsidR="00000000" w:rsidRDefault="00AE271D">
      <w:pPr>
        <w:pStyle w:val="a0"/>
        <w:rPr>
          <w:rFonts w:hint="cs"/>
          <w:rtl/>
        </w:rPr>
      </w:pPr>
    </w:p>
    <w:p w14:paraId="1BEFE696" w14:textId="77777777" w:rsidR="00000000" w:rsidRDefault="00AE271D">
      <w:pPr>
        <w:pStyle w:val="af1"/>
        <w:rPr>
          <w:rtl/>
        </w:rPr>
      </w:pPr>
      <w:r>
        <w:rPr>
          <w:rtl/>
        </w:rPr>
        <w:t>היו"ר רא</w:t>
      </w:r>
      <w:r>
        <w:rPr>
          <w:rtl/>
        </w:rPr>
        <w:t>ובן ריבלין:</w:t>
      </w:r>
    </w:p>
    <w:p w14:paraId="5D6DDBBC" w14:textId="77777777" w:rsidR="00000000" w:rsidRDefault="00AE271D">
      <w:pPr>
        <w:pStyle w:val="a0"/>
        <w:rPr>
          <w:rtl/>
        </w:rPr>
      </w:pPr>
    </w:p>
    <w:p w14:paraId="5A93B3EE" w14:textId="77777777" w:rsidR="00000000" w:rsidRDefault="00AE271D">
      <w:pPr>
        <w:pStyle w:val="a0"/>
        <w:rPr>
          <w:rFonts w:hint="cs"/>
          <w:rtl/>
        </w:rPr>
      </w:pPr>
      <w:r>
        <w:rPr>
          <w:rFonts w:hint="cs"/>
          <w:rtl/>
        </w:rPr>
        <w:t>תשמע, תעשה לי טובה, חבר הכנסת כהן, היום הוא לא יום רגיל.</w:t>
      </w:r>
    </w:p>
    <w:p w14:paraId="6F6A9C3B" w14:textId="77777777" w:rsidR="00000000" w:rsidRDefault="00AE271D">
      <w:pPr>
        <w:pStyle w:val="a0"/>
        <w:rPr>
          <w:rFonts w:hint="cs"/>
          <w:rtl/>
        </w:rPr>
      </w:pPr>
    </w:p>
    <w:p w14:paraId="67F87D6A" w14:textId="77777777" w:rsidR="00000000" w:rsidRDefault="00AE271D">
      <w:pPr>
        <w:pStyle w:val="af0"/>
        <w:rPr>
          <w:rtl/>
        </w:rPr>
      </w:pPr>
      <w:r>
        <w:rPr>
          <w:rFonts w:hint="eastAsia"/>
          <w:rtl/>
        </w:rPr>
        <w:t>יצחק</w:t>
      </w:r>
      <w:r>
        <w:rPr>
          <w:rtl/>
        </w:rPr>
        <w:t xml:space="preserve"> כהן (ש"ס):</w:t>
      </w:r>
    </w:p>
    <w:p w14:paraId="42F0409F" w14:textId="77777777" w:rsidR="00000000" w:rsidRDefault="00AE271D">
      <w:pPr>
        <w:pStyle w:val="a0"/>
        <w:rPr>
          <w:rFonts w:hint="cs"/>
          <w:rtl/>
        </w:rPr>
      </w:pPr>
    </w:p>
    <w:p w14:paraId="15EBE9EF" w14:textId="77777777" w:rsidR="00000000" w:rsidRDefault="00AE271D">
      <w:pPr>
        <w:pStyle w:val="a0"/>
        <w:rPr>
          <w:rFonts w:hint="cs"/>
          <w:rtl/>
        </w:rPr>
      </w:pPr>
      <w:r>
        <w:rPr>
          <w:rFonts w:hint="cs"/>
          <w:rtl/>
        </w:rPr>
        <w:t>מה יפה בפירוק משרד הדתות?</w:t>
      </w:r>
    </w:p>
    <w:p w14:paraId="167A24F5" w14:textId="77777777" w:rsidR="00000000" w:rsidRDefault="00AE271D">
      <w:pPr>
        <w:pStyle w:val="a0"/>
        <w:rPr>
          <w:rFonts w:hint="cs"/>
          <w:rtl/>
        </w:rPr>
      </w:pPr>
    </w:p>
    <w:p w14:paraId="66E88825" w14:textId="77777777" w:rsidR="00000000" w:rsidRDefault="00AE271D">
      <w:pPr>
        <w:pStyle w:val="af1"/>
        <w:rPr>
          <w:rtl/>
        </w:rPr>
      </w:pPr>
      <w:r>
        <w:rPr>
          <w:rtl/>
        </w:rPr>
        <w:t>היו"ר ראובן ריבלין:</w:t>
      </w:r>
    </w:p>
    <w:p w14:paraId="01BBD5AD" w14:textId="77777777" w:rsidR="00000000" w:rsidRDefault="00AE271D">
      <w:pPr>
        <w:pStyle w:val="a0"/>
        <w:rPr>
          <w:rtl/>
        </w:rPr>
      </w:pPr>
    </w:p>
    <w:p w14:paraId="1E010659" w14:textId="77777777" w:rsidR="00000000" w:rsidRDefault="00AE271D">
      <w:pPr>
        <w:pStyle w:val="a0"/>
        <w:rPr>
          <w:rFonts w:hint="cs"/>
          <w:rtl/>
        </w:rPr>
      </w:pPr>
      <w:r>
        <w:rPr>
          <w:rFonts w:hint="cs"/>
          <w:rtl/>
        </w:rPr>
        <w:t xml:space="preserve">לא יפה. מה אפשר לעשות? לא יפה, בסדר. היום אנחנו צריכים לעמוד בסד הזמנים, אין לי ברירה. אני חשבתי שצריך להפסיק את הישיבה </w:t>
      </w:r>
      <w:r>
        <w:rPr>
          <w:rFonts w:hint="cs"/>
          <w:rtl/>
        </w:rPr>
        <w:t>ולהתחיל את הדיון בצורה מכובדת לאחר מכן. ועדת הכנסת החליטה אחרת.</w:t>
      </w:r>
    </w:p>
    <w:p w14:paraId="285D362A" w14:textId="77777777" w:rsidR="00000000" w:rsidRDefault="00AE271D">
      <w:pPr>
        <w:pStyle w:val="a0"/>
        <w:rPr>
          <w:rFonts w:hint="cs"/>
          <w:rtl/>
        </w:rPr>
      </w:pPr>
    </w:p>
    <w:p w14:paraId="1AF3ABB9" w14:textId="77777777" w:rsidR="00000000" w:rsidRDefault="00AE271D">
      <w:pPr>
        <w:pStyle w:val="-"/>
        <w:rPr>
          <w:rtl/>
        </w:rPr>
      </w:pPr>
      <w:bookmarkStart w:id="128" w:name="FS000001065T23_02_2004_17_51_00C"/>
      <w:bookmarkEnd w:id="128"/>
      <w:r>
        <w:rPr>
          <w:rtl/>
        </w:rPr>
        <w:t>חיים אורון (מרצ):</w:t>
      </w:r>
    </w:p>
    <w:p w14:paraId="110F901B" w14:textId="77777777" w:rsidR="00000000" w:rsidRDefault="00AE271D">
      <w:pPr>
        <w:pStyle w:val="a0"/>
        <w:rPr>
          <w:rtl/>
        </w:rPr>
      </w:pPr>
    </w:p>
    <w:p w14:paraId="1D18229E" w14:textId="77777777" w:rsidR="00000000" w:rsidRDefault="00AE271D">
      <w:pPr>
        <w:pStyle w:val="a0"/>
        <w:rPr>
          <w:rFonts w:hint="cs"/>
          <w:rtl/>
        </w:rPr>
      </w:pPr>
      <w:r>
        <w:rPr>
          <w:rFonts w:hint="cs"/>
          <w:rtl/>
        </w:rPr>
        <w:t>חבר הכנסת רשף חן, ראש הממשלה הודיע הבוקר בוועדת החוץ והביטחון של הכנסת שהוא לא ינהל משא-ומתן עם אף אחד. הוא עושה רק מהלכים חד-צדדיים. זאת העמדה שלכם? זאת העמדה של השר פריצק</w:t>
      </w:r>
      <w:r>
        <w:rPr>
          <w:rFonts w:hint="cs"/>
          <w:rtl/>
        </w:rPr>
        <w:t>י, שאני מכיר אותו 20 שנה בעמדות הללו? זאת העמדה של פורז, שאני מכיר אותו 30 שנה? זאת העמדה שלך? מה אתם מתיישרים מאחורי זה? אני אתמוך כשראש הממשלה יפנה אפילו רבע התנחלות, לא שלמה, אפילו שתיים ורבע התנחלויות, לא שלמה. כל רצועת-עזה? כל רצועת-עזה. מבחינתי פינוי</w:t>
      </w:r>
      <w:r>
        <w:rPr>
          <w:rFonts w:hint="cs"/>
          <w:rtl/>
        </w:rPr>
        <w:t xml:space="preserve"> ההתנחלויות הוא שלב להגיע להסכם עם הפלסטינים, ובמשא-ומתן. ואתם במאבק המרכזי הזה, מתוך הנוחות של הישיבה בכורסאות ומתוך סדר עדיפויות מעוות מכים את הציבור שבחר בכם בנושאים החברתיים.</w:t>
      </w:r>
    </w:p>
    <w:p w14:paraId="41F4D3D3" w14:textId="77777777" w:rsidR="00000000" w:rsidRDefault="00AE271D">
      <w:pPr>
        <w:pStyle w:val="a0"/>
        <w:rPr>
          <w:rFonts w:hint="cs"/>
          <w:rtl/>
        </w:rPr>
      </w:pPr>
    </w:p>
    <w:p w14:paraId="686F29FB" w14:textId="77777777" w:rsidR="00000000" w:rsidRDefault="00AE271D">
      <w:pPr>
        <w:pStyle w:val="af0"/>
        <w:rPr>
          <w:rtl/>
        </w:rPr>
      </w:pPr>
      <w:r>
        <w:rPr>
          <w:rFonts w:hint="eastAsia"/>
          <w:rtl/>
        </w:rPr>
        <w:t>רשף</w:t>
      </w:r>
      <w:r>
        <w:rPr>
          <w:rtl/>
        </w:rPr>
        <w:t xml:space="preserve"> חן (שינוי):</w:t>
      </w:r>
    </w:p>
    <w:p w14:paraId="0BAA6458" w14:textId="77777777" w:rsidR="00000000" w:rsidRDefault="00AE271D">
      <w:pPr>
        <w:pStyle w:val="a0"/>
        <w:rPr>
          <w:rFonts w:hint="cs"/>
          <w:rtl/>
        </w:rPr>
      </w:pPr>
    </w:p>
    <w:p w14:paraId="22D83580" w14:textId="77777777" w:rsidR="00000000" w:rsidRDefault="00AE271D">
      <w:pPr>
        <w:pStyle w:val="a0"/>
        <w:rPr>
          <w:rFonts w:hint="cs"/>
          <w:rtl/>
        </w:rPr>
      </w:pPr>
      <w:r>
        <w:rPr>
          <w:rFonts w:hint="cs"/>
          <w:rtl/>
        </w:rPr>
        <w:t>אז אתה נגד פינוי עזה עכשיו?</w:t>
      </w:r>
    </w:p>
    <w:p w14:paraId="5B892572" w14:textId="77777777" w:rsidR="00000000" w:rsidRDefault="00AE271D">
      <w:pPr>
        <w:pStyle w:val="a0"/>
        <w:rPr>
          <w:rFonts w:hint="cs"/>
          <w:rtl/>
        </w:rPr>
      </w:pPr>
    </w:p>
    <w:p w14:paraId="376E7E3A" w14:textId="77777777" w:rsidR="00000000" w:rsidRDefault="00AE271D">
      <w:pPr>
        <w:pStyle w:val="af1"/>
        <w:rPr>
          <w:rtl/>
        </w:rPr>
      </w:pPr>
      <w:r>
        <w:rPr>
          <w:rtl/>
        </w:rPr>
        <w:t>היו"ר ראובן ריבלין:</w:t>
      </w:r>
    </w:p>
    <w:p w14:paraId="24ED3B8F" w14:textId="77777777" w:rsidR="00000000" w:rsidRDefault="00AE271D">
      <w:pPr>
        <w:pStyle w:val="a0"/>
        <w:rPr>
          <w:rtl/>
        </w:rPr>
      </w:pPr>
    </w:p>
    <w:p w14:paraId="3C12912D" w14:textId="77777777" w:rsidR="00000000" w:rsidRDefault="00AE271D">
      <w:pPr>
        <w:pStyle w:val="a0"/>
        <w:rPr>
          <w:rFonts w:hint="cs"/>
          <w:rtl/>
        </w:rPr>
      </w:pPr>
      <w:r>
        <w:rPr>
          <w:rFonts w:hint="cs"/>
          <w:rtl/>
        </w:rPr>
        <w:t>אין לו זמ</w:t>
      </w:r>
      <w:r>
        <w:rPr>
          <w:rFonts w:hint="cs"/>
          <w:rtl/>
        </w:rPr>
        <w:t>ן אפילו לענות לך. תודה. אדוני, נא לסיים.</w:t>
      </w:r>
    </w:p>
    <w:p w14:paraId="2F5835FA" w14:textId="77777777" w:rsidR="00000000" w:rsidRDefault="00AE271D">
      <w:pPr>
        <w:pStyle w:val="a0"/>
        <w:rPr>
          <w:rFonts w:hint="cs"/>
          <w:rtl/>
        </w:rPr>
      </w:pPr>
    </w:p>
    <w:p w14:paraId="661B8E5C" w14:textId="77777777" w:rsidR="00000000" w:rsidRDefault="00AE271D">
      <w:pPr>
        <w:pStyle w:val="-"/>
        <w:rPr>
          <w:rtl/>
        </w:rPr>
      </w:pPr>
      <w:bookmarkStart w:id="129" w:name="FS000001065T23_02_2004_17_54_21C"/>
      <w:bookmarkEnd w:id="129"/>
      <w:r>
        <w:rPr>
          <w:rtl/>
        </w:rPr>
        <w:t>חיים אורון (מרצ):</w:t>
      </w:r>
    </w:p>
    <w:p w14:paraId="4A3157C2" w14:textId="77777777" w:rsidR="00000000" w:rsidRDefault="00AE271D">
      <w:pPr>
        <w:pStyle w:val="a0"/>
        <w:rPr>
          <w:rtl/>
        </w:rPr>
      </w:pPr>
    </w:p>
    <w:p w14:paraId="62007C60" w14:textId="77777777" w:rsidR="00000000" w:rsidRDefault="00AE271D">
      <w:pPr>
        <w:pStyle w:val="a0"/>
        <w:rPr>
          <w:rFonts w:hint="cs"/>
          <w:rtl/>
        </w:rPr>
      </w:pPr>
      <w:r>
        <w:rPr>
          <w:rFonts w:hint="cs"/>
          <w:rtl/>
        </w:rPr>
        <w:t>אני מסיים. אני בעד פינוי כל ההתנחלויות בכל מצב, אבל אני לא אספר לציבור היושב בציון שהבאתי לו הסדר שלום. זה מה שאתה אמרת קודם.</w:t>
      </w:r>
    </w:p>
    <w:p w14:paraId="47B052FB" w14:textId="77777777" w:rsidR="00000000" w:rsidRDefault="00AE271D">
      <w:pPr>
        <w:pStyle w:val="a0"/>
        <w:rPr>
          <w:rFonts w:hint="cs"/>
          <w:rtl/>
        </w:rPr>
      </w:pPr>
    </w:p>
    <w:p w14:paraId="526C346F" w14:textId="77777777" w:rsidR="00000000" w:rsidRDefault="00AE271D">
      <w:pPr>
        <w:pStyle w:val="af1"/>
        <w:rPr>
          <w:rtl/>
        </w:rPr>
      </w:pPr>
      <w:r>
        <w:rPr>
          <w:rtl/>
        </w:rPr>
        <w:t>היו"ר ראובן ריבלין:</w:t>
      </w:r>
    </w:p>
    <w:p w14:paraId="1C246A95" w14:textId="77777777" w:rsidR="00000000" w:rsidRDefault="00AE271D">
      <w:pPr>
        <w:pStyle w:val="a0"/>
        <w:rPr>
          <w:rtl/>
        </w:rPr>
      </w:pPr>
    </w:p>
    <w:p w14:paraId="3C198AF4" w14:textId="77777777" w:rsidR="00000000" w:rsidRDefault="00AE271D">
      <w:pPr>
        <w:pStyle w:val="a0"/>
        <w:rPr>
          <w:rFonts w:hint="cs"/>
          <w:rtl/>
        </w:rPr>
      </w:pPr>
      <w:r>
        <w:rPr>
          <w:rFonts w:hint="cs"/>
          <w:rtl/>
        </w:rPr>
        <w:t>חבר הכנסת אורון, אני מתנצל. תודה רבה. חבר הכנסת</w:t>
      </w:r>
      <w:r>
        <w:rPr>
          <w:rFonts w:hint="cs"/>
          <w:rtl/>
        </w:rPr>
        <w:t xml:space="preserve"> ניסן סלומינסקי, ואחריו - חבר הכנסת פרוש. בבקשה.</w:t>
      </w:r>
    </w:p>
    <w:p w14:paraId="3AF48EA7" w14:textId="77777777" w:rsidR="00000000" w:rsidRDefault="00AE271D">
      <w:pPr>
        <w:pStyle w:val="a0"/>
        <w:rPr>
          <w:rFonts w:hint="cs"/>
          <w:rtl/>
        </w:rPr>
      </w:pPr>
    </w:p>
    <w:p w14:paraId="5311789B" w14:textId="77777777" w:rsidR="00000000" w:rsidRDefault="00AE271D">
      <w:pPr>
        <w:pStyle w:val="af0"/>
        <w:rPr>
          <w:rtl/>
        </w:rPr>
      </w:pPr>
      <w:r>
        <w:rPr>
          <w:rFonts w:hint="eastAsia"/>
          <w:rtl/>
        </w:rPr>
        <w:t>יצחק</w:t>
      </w:r>
      <w:r>
        <w:rPr>
          <w:rtl/>
        </w:rPr>
        <w:t xml:space="preserve"> כהן (ש"ס):</w:t>
      </w:r>
    </w:p>
    <w:p w14:paraId="604CA747" w14:textId="77777777" w:rsidR="00000000" w:rsidRDefault="00AE271D">
      <w:pPr>
        <w:pStyle w:val="a0"/>
        <w:rPr>
          <w:rFonts w:hint="cs"/>
          <w:rtl/>
        </w:rPr>
      </w:pPr>
    </w:p>
    <w:p w14:paraId="77BA27E1" w14:textId="77777777" w:rsidR="00000000" w:rsidRDefault="00AE271D">
      <w:pPr>
        <w:pStyle w:val="a0"/>
        <w:rPr>
          <w:rFonts w:hint="cs"/>
          <w:rtl/>
        </w:rPr>
      </w:pPr>
      <w:r>
        <w:rPr>
          <w:rFonts w:hint="cs"/>
          <w:rtl/>
        </w:rPr>
        <w:t>נו, בואו נשמע את המפד"ל.</w:t>
      </w:r>
    </w:p>
    <w:p w14:paraId="3B98E1D1" w14:textId="77777777" w:rsidR="00000000" w:rsidRDefault="00AE271D">
      <w:pPr>
        <w:pStyle w:val="a0"/>
        <w:rPr>
          <w:rFonts w:hint="cs"/>
          <w:rtl/>
        </w:rPr>
      </w:pPr>
    </w:p>
    <w:p w14:paraId="731BEB29" w14:textId="77777777" w:rsidR="00000000" w:rsidRDefault="00AE271D">
      <w:pPr>
        <w:pStyle w:val="af0"/>
        <w:rPr>
          <w:rtl/>
        </w:rPr>
      </w:pPr>
      <w:r>
        <w:rPr>
          <w:rFonts w:hint="eastAsia"/>
          <w:rtl/>
        </w:rPr>
        <w:t>מאיר</w:t>
      </w:r>
      <w:r>
        <w:rPr>
          <w:rtl/>
        </w:rPr>
        <w:t xml:space="preserve"> פרוש (יהדות התורה):</w:t>
      </w:r>
    </w:p>
    <w:p w14:paraId="111974BD" w14:textId="77777777" w:rsidR="00000000" w:rsidRDefault="00AE271D">
      <w:pPr>
        <w:pStyle w:val="a0"/>
        <w:rPr>
          <w:rFonts w:hint="cs"/>
          <w:rtl/>
        </w:rPr>
      </w:pPr>
    </w:p>
    <w:p w14:paraId="18A03F6B" w14:textId="77777777" w:rsidR="00000000" w:rsidRDefault="00AE271D">
      <w:pPr>
        <w:pStyle w:val="a0"/>
        <w:rPr>
          <w:rFonts w:hint="cs"/>
          <w:rtl/>
        </w:rPr>
      </w:pPr>
      <w:r>
        <w:rPr>
          <w:rFonts w:hint="cs"/>
          <w:rtl/>
        </w:rPr>
        <w:t>יש ההודעה של אפי איתם, הוא ימסור את זה עכשיו.</w:t>
      </w:r>
    </w:p>
    <w:p w14:paraId="56ADADA8" w14:textId="77777777" w:rsidR="00000000" w:rsidRDefault="00AE271D">
      <w:pPr>
        <w:pStyle w:val="a0"/>
        <w:rPr>
          <w:rFonts w:hint="cs"/>
          <w:rtl/>
        </w:rPr>
      </w:pPr>
    </w:p>
    <w:p w14:paraId="5FEBF24D" w14:textId="77777777" w:rsidR="00000000" w:rsidRDefault="00AE271D">
      <w:pPr>
        <w:pStyle w:val="af1"/>
        <w:rPr>
          <w:rtl/>
        </w:rPr>
      </w:pPr>
      <w:r>
        <w:rPr>
          <w:rtl/>
        </w:rPr>
        <w:t>היו"ר ראובן ריבלין:</w:t>
      </w:r>
    </w:p>
    <w:p w14:paraId="79BB5FDE" w14:textId="77777777" w:rsidR="00000000" w:rsidRDefault="00AE271D">
      <w:pPr>
        <w:pStyle w:val="a0"/>
        <w:rPr>
          <w:rtl/>
        </w:rPr>
      </w:pPr>
    </w:p>
    <w:p w14:paraId="2459B712" w14:textId="77777777" w:rsidR="00000000" w:rsidRDefault="00AE271D">
      <w:pPr>
        <w:pStyle w:val="a0"/>
        <w:jc w:val="left"/>
        <w:rPr>
          <w:rFonts w:hint="cs"/>
          <w:rtl/>
        </w:rPr>
      </w:pPr>
      <w:r>
        <w:rPr>
          <w:rFonts w:hint="cs"/>
          <w:rtl/>
        </w:rPr>
        <w:t>מתוך כבוד לרמב"ם אני מבקש להתנהג היום בצורה פחות פרלמנטרית ויותר אקדמ</w:t>
      </w:r>
      <w:r>
        <w:rPr>
          <w:rFonts w:hint="cs"/>
          <w:rtl/>
        </w:rPr>
        <w:t>ית.</w:t>
      </w:r>
    </w:p>
    <w:p w14:paraId="20D0E4EA" w14:textId="77777777" w:rsidR="00000000" w:rsidRDefault="00AE271D">
      <w:pPr>
        <w:pStyle w:val="a0"/>
        <w:rPr>
          <w:rFonts w:hint="cs"/>
          <w:rtl/>
        </w:rPr>
      </w:pPr>
    </w:p>
    <w:p w14:paraId="08EAA167" w14:textId="77777777" w:rsidR="00000000" w:rsidRDefault="00AE271D">
      <w:pPr>
        <w:pStyle w:val="af0"/>
        <w:rPr>
          <w:rtl/>
        </w:rPr>
      </w:pPr>
      <w:r>
        <w:rPr>
          <w:rFonts w:hint="eastAsia"/>
          <w:rtl/>
        </w:rPr>
        <w:t>מאיר</w:t>
      </w:r>
      <w:r>
        <w:rPr>
          <w:rtl/>
        </w:rPr>
        <w:t xml:space="preserve"> פרוש (יהדות התורה):</w:t>
      </w:r>
    </w:p>
    <w:p w14:paraId="2C3EAF55" w14:textId="77777777" w:rsidR="00000000" w:rsidRDefault="00AE271D">
      <w:pPr>
        <w:pStyle w:val="a0"/>
        <w:rPr>
          <w:rFonts w:hint="cs"/>
          <w:rtl/>
        </w:rPr>
      </w:pPr>
    </w:p>
    <w:p w14:paraId="7BD90B38" w14:textId="77777777" w:rsidR="00000000" w:rsidRDefault="00AE271D">
      <w:pPr>
        <w:pStyle w:val="a0"/>
        <w:rPr>
          <w:rFonts w:hint="cs"/>
          <w:rtl/>
        </w:rPr>
      </w:pPr>
      <w:r>
        <w:rPr>
          <w:rFonts w:hint="cs"/>
          <w:rtl/>
        </w:rPr>
        <w:t>הרמב"ם דרש התנהגות אחרת מכולנו.</w:t>
      </w:r>
    </w:p>
    <w:p w14:paraId="50905E27" w14:textId="77777777" w:rsidR="00000000" w:rsidRDefault="00AE271D">
      <w:pPr>
        <w:pStyle w:val="a0"/>
        <w:rPr>
          <w:rFonts w:hint="cs"/>
          <w:rtl/>
        </w:rPr>
      </w:pPr>
    </w:p>
    <w:p w14:paraId="4D78CCEB" w14:textId="77777777" w:rsidR="00000000" w:rsidRDefault="00AE271D">
      <w:pPr>
        <w:pStyle w:val="af0"/>
        <w:rPr>
          <w:rtl/>
        </w:rPr>
      </w:pPr>
      <w:r>
        <w:rPr>
          <w:rFonts w:hint="eastAsia"/>
          <w:rtl/>
        </w:rPr>
        <w:t>יצחק</w:t>
      </w:r>
      <w:r>
        <w:rPr>
          <w:rtl/>
        </w:rPr>
        <w:t xml:space="preserve"> כהן (ש"ס):</w:t>
      </w:r>
    </w:p>
    <w:p w14:paraId="2E5A298A" w14:textId="77777777" w:rsidR="00000000" w:rsidRDefault="00AE271D">
      <w:pPr>
        <w:pStyle w:val="a0"/>
        <w:rPr>
          <w:rFonts w:hint="cs"/>
          <w:rtl/>
        </w:rPr>
      </w:pPr>
    </w:p>
    <w:p w14:paraId="53F868A0" w14:textId="77777777" w:rsidR="00000000" w:rsidRDefault="00AE271D">
      <w:pPr>
        <w:pStyle w:val="a0"/>
        <w:rPr>
          <w:rFonts w:hint="cs"/>
          <w:rtl/>
        </w:rPr>
      </w:pPr>
      <w:r>
        <w:rPr>
          <w:rFonts w:hint="cs"/>
          <w:rtl/>
        </w:rPr>
        <w:t>על האמת.</w:t>
      </w:r>
    </w:p>
    <w:p w14:paraId="7BD2A5A0" w14:textId="77777777" w:rsidR="00000000" w:rsidRDefault="00AE271D">
      <w:pPr>
        <w:pStyle w:val="a0"/>
        <w:rPr>
          <w:rFonts w:hint="cs"/>
          <w:rtl/>
        </w:rPr>
      </w:pPr>
    </w:p>
    <w:p w14:paraId="5B28F3B8" w14:textId="77777777" w:rsidR="00000000" w:rsidRDefault="00AE271D">
      <w:pPr>
        <w:pStyle w:val="af1"/>
        <w:rPr>
          <w:rtl/>
        </w:rPr>
      </w:pPr>
      <w:r>
        <w:rPr>
          <w:rtl/>
        </w:rPr>
        <w:t>היו"ר ראובן ריבלין:</w:t>
      </w:r>
    </w:p>
    <w:p w14:paraId="4D1AB8C7" w14:textId="77777777" w:rsidR="00000000" w:rsidRDefault="00AE271D">
      <w:pPr>
        <w:pStyle w:val="a0"/>
        <w:rPr>
          <w:rtl/>
        </w:rPr>
      </w:pPr>
    </w:p>
    <w:p w14:paraId="152F8974" w14:textId="77777777" w:rsidR="00000000" w:rsidRDefault="00AE271D">
      <w:pPr>
        <w:pStyle w:val="a0"/>
        <w:rPr>
          <w:rFonts w:hint="cs"/>
          <w:rtl/>
        </w:rPr>
      </w:pPr>
      <w:r>
        <w:rPr>
          <w:rFonts w:hint="cs"/>
          <w:rtl/>
        </w:rPr>
        <w:t xml:space="preserve">כל אחד והאמת שלו, חבר הכנסת כהן, הרי אנחנו יודעים. </w:t>
      </w:r>
    </w:p>
    <w:p w14:paraId="5BB8F4D7" w14:textId="77777777" w:rsidR="00000000" w:rsidRDefault="00AE271D">
      <w:pPr>
        <w:pStyle w:val="a0"/>
        <w:rPr>
          <w:rFonts w:hint="cs"/>
          <w:rtl/>
        </w:rPr>
      </w:pPr>
    </w:p>
    <w:p w14:paraId="6195C3CE" w14:textId="77777777" w:rsidR="00000000" w:rsidRDefault="00AE271D">
      <w:pPr>
        <w:pStyle w:val="af0"/>
        <w:rPr>
          <w:rtl/>
        </w:rPr>
      </w:pPr>
      <w:r>
        <w:rPr>
          <w:rFonts w:hint="eastAsia"/>
          <w:rtl/>
        </w:rPr>
        <w:t>יצחק</w:t>
      </w:r>
      <w:r>
        <w:rPr>
          <w:rtl/>
        </w:rPr>
        <w:t xml:space="preserve"> כהן (ש"ס):</w:t>
      </w:r>
    </w:p>
    <w:p w14:paraId="49859EA9" w14:textId="77777777" w:rsidR="00000000" w:rsidRDefault="00AE271D">
      <w:pPr>
        <w:pStyle w:val="a0"/>
        <w:rPr>
          <w:rFonts w:hint="cs"/>
          <w:rtl/>
        </w:rPr>
      </w:pPr>
    </w:p>
    <w:p w14:paraId="262497A8" w14:textId="77777777" w:rsidR="00000000" w:rsidRDefault="00AE271D">
      <w:pPr>
        <w:pStyle w:val="a0"/>
        <w:rPr>
          <w:rFonts w:hint="cs"/>
          <w:rtl/>
        </w:rPr>
      </w:pPr>
      <w:r>
        <w:rPr>
          <w:rFonts w:hint="cs"/>
          <w:rtl/>
        </w:rPr>
        <w:t xml:space="preserve">יש לו אמת שלו. </w:t>
      </w:r>
    </w:p>
    <w:p w14:paraId="64DACED6" w14:textId="77777777" w:rsidR="00000000" w:rsidRDefault="00AE271D">
      <w:pPr>
        <w:pStyle w:val="a0"/>
        <w:rPr>
          <w:rFonts w:hint="cs"/>
          <w:rtl/>
        </w:rPr>
      </w:pPr>
    </w:p>
    <w:p w14:paraId="393DDA88" w14:textId="77777777" w:rsidR="00000000" w:rsidRDefault="00AE271D">
      <w:pPr>
        <w:pStyle w:val="af1"/>
        <w:rPr>
          <w:rtl/>
        </w:rPr>
      </w:pPr>
      <w:r>
        <w:rPr>
          <w:rtl/>
        </w:rPr>
        <w:t>היו"ר ראובן ריבלין:</w:t>
      </w:r>
    </w:p>
    <w:p w14:paraId="14F577BD" w14:textId="77777777" w:rsidR="00000000" w:rsidRDefault="00AE271D">
      <w:pPr>
        <w:pStyle w:val="a0"/>
        <w:rPr>
          <w:rtl/>
        </w:rPr>
      </w:pPr>
    </w:p>
    <w:p w14:paraId="27FF4974" w14:textId="77777777" w:rsidR="00000000" w:rsidRDefault="00AE271D">
      <w:pPr>
        <w:pStyle w:val="a0"/>
        <w:rPr>
          <w:rFonts w:hint="cs"/>
          <w:rtl/>
        </w:rPr>
      </w:pPr>
      <w:r>
        <w:rPr>
          <w:rFonts w:hint="cs"/>
          <w:rtl/>
        </w:rPr>
        <w:t>תודה רבה. בבקשה, חבר הכנסת סלומינסקי</w:t>
      </w:r>
      <w:r>
        <w:rPr>
          <w:rFonts w:hint="cs"/>
          <w:rtl/>
        </w:rPr>
        <w:t>.</w:t>
      </w:r>
    </w:p>
    <w:p w14:paraId="07B1BF09" w14:textId="77777777" w:rsidR="00000000" w:rsidRDefault="00AE271D">
      <w:pPr>
        <w:pStyle w:val="a0"/>
        <w:rPr>
          <w:rFonts w:hint="cs"/>
          <w:rtl/>
        </w:rPr>
      </w:pPr>
    </w:p>
    <w:p w14:paraId="48FA7238" w14:textId="77777777" w:rsidR="00000000" w:rsidRDefault="00AE271D">
      <w:pPr>
        <w:pStyle w:val="a"/>
        <w:rPr>
          <w:rtl/>
        </w:rPr>
      </w:pPr>
      <w:bookmarkStart w:id="130" w:name="FS000001068T23_02_2004_17_38_03"/>
      <w:bookmarkStart w:id="131" w:name="_Toc67901546"/>
      <w:bookmarkEnd w:id="130"/>
      <w:r>
        <w:rPr>
          <w:rFonts w:hint="eastAsia"/>
          <w:rtl/>
        </w:rPr>
        <w:t>ניסן</w:t>
      </w:r>
      <w:r>
        <w:rPr>
          <w:rtl/>
        </w:rPr>
        <w:t xml:space="preserve"> סלומינסקי (מפד"ל):</w:t>
      </w:r>
      <w:bookmarkEnd w:id="131"/>
    </w:p>
    <w:p w14:paraId="4AFC9FCA" w14:textId="77777777" w:rsidR="00000000" w:rsidRDefault="00AE271D">
      <w:pPr>
        <w:pStyle w:val="a0"/>
        <w:rPr>
          <w:rFonts w:hint="cs"/>
          <w:rtl/>
        </w:rPr>
      </w:pPr>
    </w:p>
    <w:p w14:paraId="588AF33B" w14:textId="77777777" w:rsidR="00000000" w:rsidRDefault="00AE271D">
      <w:pPr>
        <w:pStyle w:val="a0"/>
        <w:rPr>
          <w:rFonts w:hint="cs"/>
          <w:rtl/>
        </w:rPr>
      </w:pPr>
      <w:r>
        <w:rPr>
          <w:rFonts w:hint="cs"/>
          <w:rtl/>
        </w:rPr>
        <w:t>אדוני היושב-ראש, חברי חברי הכנסת, שמעתי את סוף דבריו של חיים אורון, ובאמת כואב הלב. יהודי טוב, יהודי הגון, שכל כך הולעט בשנאה - עד כדי כך - כל התנחלות, רבע התנחלות, הכול. ממש, במין איזה - אפילו לא עם דמעות - - -</w:t>
      </w:r>
    </w:p>
    <w:p w14:paraId="65A1F905" w14:textId="77777777" w:rsidR="00000000" w:rsidRDefault="00AE271D">
      <w:pPr>
        <w:pStyle w:val="a0"/>
        <w:rPr>
          <w:rFonts w:hint="cs"/>
          <w:rtl/>
        </w:rPr>
      </w:pPr>
    </w:p>
    <w:p w14:paraId="11DB25D0" w14:textId="77777777" w:rsidR="00000000" w:rsidRDefault="00AE271D">
      <w:pPr>
        <w:pStyle w:val="af0"/>
        <w:rPr>
          <w:rtl/>
        </w:rPr>
      </w:pPr>
      <w:r>
        <w:rPr>
          <w:rFonts w:hint="eastAsia"/>
          <w:rtl/>
        </w:rPr>
        <w:t>קריאה</w:t>
      </w:r>
      <w:r>
        <w:rPr>
          <w:rtl/>
        </w:rPr>
        <w:t>:</w:t>
      </w:r>
    </w:p>
    <w:p w14:paraId="1F464CBE" w14:textId="77777777" w:rsidR="00000000" w:rsidRDefault="00AE271D">
      <w:pPr>
        <w:pStyle w:val="a0"/>
        <w:rPr>
          <w:rFonts w:hint="cs"/>
          <w:rtl/>
        </w:rPr>
      </w:pPr>
    </w:p>
    <w:p w14:paraId="66FAE6FE" w14:textId="77777777" w:rsidR="00000000" w:rsidRDefault="00AE271D">
      <w:pPr>
        <w:pStyle w:val="a0"/>
        <w:rPr>
          <w:rFonts w:hint="cs"/>
          <w:rtl/>
        </w:rPr>
      </w:pPr>
      <w:r>
        <w:rPr>
          <w:rFonts w:hint="cs"/>
          <w:rtl/>
        </w:rPr>
        <w:t>- - -</w:t>
      </w:r>
    </w:p>
    <w:p w14:paraId="427C9389" w14:textId="77777777" w:rsidR="00000000" w:rsidRDefault="00AE271D">
      <w:pPr>
        <w:pStyle w:val="-"/>
        <w:rPr>
          <w:rtl/>
        </w:rPr>
      </w:pPr>
      <w:r>
        <w:rPr>
          <w:rtl/>
        </w:rPr>
        <w:br/>
      </w:r>
      <w:bookmarkStart w:id="132" w:name="FS000001068T23_02_2004_17_40_21C"/>
      <w:bookmarkEnd w:id="132"/>
      <w:r>
        <w:rPr>
          <w:rtl/>
        </w:rPr>
        <w:t>ניסן סלומינסקי (מפד"ל):</w:t>
      </w:r>
    </w:p>
    <w:p w14:paraId="4034D2E0" w14:textId="77777777" w:rsidR="00000000" w:rsidRDefault="00AE271D">
      <w:pPr>
        <w:pStyle w:val="a0"/>
        <w:rPr>
          <w:rtl/>
        </w:rPr>
      </w:pPr>
    </w:p>
    <w:p w14:paraId="458AA8A0" w14:textId="77777777" w:rsidR="00000000" w:rsidRDefault="00AE271D">
      <w:pPr>
        <w:pStyle w:val="a0"/>
        <w:rPr>
          <w:rFonts w:hint="cs"/>
          <w:rtl/>
        </w:rPr>
      </w:pPr>
      <w:r>
        <w:rPr>
          <w:rFonts w:hint="cs"/>
          <w:rtl/>
        </w:rPr>
        <w:t xml:space="preserve">אבל טוב, לא על זה רציתי לדבר. רציתי לדבר על החלק השני שיש לי אתו. ונכון - הצעת אי-אמון שלהם - האוצר העביר לוועדת הכספים, וועדת הכספים אישרה העברת 91 מיליון שקל למינהל לבנייה כפרית, מתוכם 51 מיליון שקל משכנתאות אגודה לזוגות צעירים. </w:t>
      </w:r>
      <w:r>
        <w:rPr>
          <w:rFonts w:hint="cs"/>
          <w:rtl/>
        </w:rPr>
        <w:t>נכון. ואני חושב שאנחנו צריכים לעמוד ולהתגאות. הממשלה הזאת - שכחנו כבר לגמרי, ואתה צודק - אבל בסך הכול הממשלה הזאת זאת ממשלה לאומית. הממשלה הזאת נבחרה על הרקע הזה. 40 מנדטים ניתנו לליכוד. זה לא ממשלת - - -</w:t>
      </w:r>
    </w:p>
    <w:p w14:paraId="7373E660" w14:textId="77777777" w:rsidR="00000000" w:rsidRDefault="00AE271D">
      <w:pPr>
        <w:pStyle w:val="af0"/>
        <w:rPr>
          <w:rtl/>
        </w:rPr>
      </w:pPr>
      <w:r>
        <w:rPr>
          <w:rtl/>
        </w:rPr>
        <w:br/>
        <w:t>חיים אורון (מרצ):</w:t>
      </w:r>
    </w:p>
    <w:p w14:paraId="4059F26D" w14:textId="77777777" w:rsidR="00000000" w:rsidRDefault="00AE271D">
      <w:pPr>
        <w:pStyle w:val="a0"/>
        <w:rPr>
          <w:rtl/>
        </w:rPr>
      </w:pPr>
    </w:p>
    <w:p w14:paraId="55B61BAF" w14:textId="77777777" w:rsidR="00000000" w:rsidRDefault="00AE271D">
      <w:pPr>
        <w:pStyle w:val="a0"/>
        <w:rPr>
          <w:rFonts w:hint="cs"/>
          <w:rtl/>
        </w:rPr>
      </w:pPr>
      <w:r>
        <w:rPr>
          <w:rFonts w:hint="cs"/>
          <w:rtl/>
        </w:rPr>
        <w:t>- - - מצביע אי-אמון עוד מעט - -</w:t>
      </w:r>
      <w:r>
        <w:rPr>
          <w:rFonts w:hint="cs"/>
          <w:rtl/>
        </w:rPr>
        <w:t xml:space="preserve"> -</w:t>
      </w:r>
    </w:p>
    <w:p w14:paraId="4650EB7B" w14:textId="77777777" w:rsidR="00000000" w:rsidRDefault="00AE271D">
      <w:pPr>
        <w:pStyle w:val="af0"/>
        <w:rPr>
          <w:rtl/>
        </w:rPr>
      </w:pPr>
      <w:r>
        <w:rPr>
          <w:rtl/>
        </w:rPr>
        <w:br/>
        <w:t>יצחק כהן (ש"ס):</w:t>
      </w:r>
    </w:p>
    <w:p w14:paraId="29669E88" w14:textId="77777777" w:rsidR="00000000" w:rsidRDefault="00AE271D">
      <w:pPr>
        <w:pStyle w:val="a0"/>
        <w:rPr>
          <w:rtl/>
        </w:rPr>
      </w:pPr>
    </w:p>
    <w:p w14:paraId="60DCA0DE" w14:textId="77777777" w:rsidR="00000000" w:rsidRDefault="00AE271D">
      <w:pPr>
        <w:pStyle w:val="a0"/>
        <w:rPr>
          <w:rFonts w:hint="cs"/>
          <w:rtl/>
        </w:rPr>
      </w:pPr>
      <w:r>
        <w:rPr>
          <w:rFonts w:hint="cs"/>
          <w:rtl/>
        </w:rPr>
        <w:t>אני לא מבין - - - גוש-קטיף - - -</w:t>
      </w:r>
    </w:p>
    <w:p w14:paraId="0B146035" w14:textId="77777777" w:rsidR="00000000" w:rsidRDefault="00AE271D">
      <w:pPr>
        <w:pStyle w:val="-"/>
        <w:rPr>
          <w:rtl/>
        </w:rPr>
      </w:pPr>
      <w:r>
        <w:rPr>
          <w:rtl/>
        </w:rPr>
        <w:br/>
      </w:r>
      <w:bookmarkStart w:id="133" w:name="FS000001068T23_02_2004_17_43_15C"/>
      <w:bookmarkEnd w:id="133"/>
      <w:r>
        <w:rPr>
          <w:rtl/>
        </w:rPr>
        <w:t>ניסן סלומינסקי (מפד"ל):</w:t>
      </w:r>
    </w:p>
    <w:p w14:paraId="27BB98E3" w14:textId="77777777" w:rsidR="00000000" w:rsidRDefault="00AE271D">
      <w:pPr>
        <w:pStyle w:val="a0"/>
        <w:rPr>
          <w:rtl/>
        </w:rPr>
      </w:pPr>
    </w:p>
    <w:p w14:paraId="62E508D1" w14:textId="77777777" w:rsidR="00000000" w:rsidRDefault="00AE271D">
      <w:pPr>
        <w:pStyle w:val="a0"/>
        <w:rPr>
          <w:rFonts w:hint="cs"/>
          <w:rtl/>
        </w:rPr>
      </w:pPr>
      <w:r>
        <w:rPr>
          <w:rFonts w:hint="cs"/>
          <w:rtl/>
        </w:rPr>
        <w:t>זה לא ממשלת - - -</w:t>
      </w:r>
    </w:p>
    <w:p w14:paraId="0790174A" w14:textId="77777777" w:rsidR="00000000" w:rsidRDefault="00AE271D">
      <w:pPr>
        <w:pStyle w:val="af0"/>
        <w:rPr>
          <w:rtl/>
        </w:rPr>
      </w:pPr>
      <w:r>
        <w:rPr>
          <w:rtl/>
        </w:rPr>
        <w:br/>
        <w:t>קריאות:</w:t>
      </w:r>
    </w:p>
    <w:p w14:paraId="3DDA31CC" w14:textId="77777777" w:rsidR="00000000" w:rsidRDefault="00AE271D">
      <w:pPr>
        <w:pStyle w:val="a0"/>
        <w:rPr>
          <w:rtl/>
        </w:rPr>
      </w:pPr>
    </w:p>
    <w:p w14:paraId="76B5369F" w14:textId="77777777" w:rsidR="00000000" w:rsidRDefault="00AE271D">
      <w:pPr>
        <w:pStyle w:val="a0"/>
        <w:rPr>
          <w:rFonts w:hint="cs"/>
          <w:rtl/>
        </w:rPr>
      </w:pPr>
      <w:r>
        <w:rPr>
          <w:rFonts w:hint="cs"/>
          <w:rtl/>
        </w:rPr>
        <w:t>- - -</w:t>
      </w:r>
    </w:p>
    <w:p w14:paraId="20FD77F6" w14:textId="77777777" w:rsidR="00000000" w:rsidRDefault="00AE271D">
      <w:pPr>
        <w:pStyle w:val="af0"/>
        <w:rPr>
          <w:rtl/>
        </w:rPr>
      </w:pPr>
      <w:r>
        <w:rPr>
          <w:rtl/>
        </w:rPr>
        <w:br/>
        <w:t>יצחק כהן (ש"ס):</w:t>
      </w:r>
    </w:p>
    <w:p w14:paraId="36EFD822" w14:textId="77777777" w:rsidR="00000000" w:rsidRDefault="00AE271D">
      <w:pPr>
        <w:pStyle w:val="a0"/>
        <w:rPr>
          <w:rtl/>
        </w:rPr>
      </w:pPr>
    </w:p>
    <w:p w14:paraId="2A4359EF" w14:textId="77777777" w:rsidR="00000000" w:rsidRDefault="00AE271D">
      <w:pPr>
        <w:pStyle w:val="a0"/>
        <w:rPr>
          <w:rFonts w:hint="cs"/>
          <w:rtl/>
        </w:rPr>
      </w:pPr>
      <w:r>
        <w:rPr>
          <w:rFonts w:hint="cs"/>
          <w:rtl/>
        </w:rPr>
        <w:t>- - - אני לא מבין אותך - - -</w:t>
      </w:r>
    </w:p>
    <w:p w14:paraId="74DDE789" w14:textId="77777777" w:rsidR="00000000" w:rsidRDefault="00AE271D">
      <w:pPr>
        <w:pStyle w:val="af1"/>
        <w:rPr>
          <w:rFonts w:hint="cs"/>
          <w:rtl/>
        </w:rPr>
      </w:pPr>
    </w:p>
    <w:p w14:paraId="00085814" w14:textId="77777777" w:rsidR="00000000" w:rsidRDefault="00AE271D">
      <w:pPr>
        <w:pStyle w:val="af1"/>
        <w:rPr>
          <w:rtl/>
        </w:rPr>
      </w:pPr>
      <w:r>
        <w:rPr>
          <w:rtl/>
        </w:rPr>
        <w:t>היו"ר ראובן ריבלין:</w:t>
      </w:r>
    </w:p>
    <w:p w14:paraId="5B279A8E" w14:textId="77777777" w:rsidR="00000000" w:rsidRDefault="00AE271D">
      <w:pPr>
        <w:pStyle w:val="a0"/>
        <w:rPr>
          <w:rtl/>
        </w:rPr>
      </w:pPr>
    </w:p>
    <w:p w14:paraId="196128A2" w14:textId="77777777" w:rsidR="00000000" w:rsidRDefault="00AE271D">
      <w:pPr>
        <w:pStyle w:val="a0"/>
        <w:rPr>
          <w:rFonts w:hint="cs"/>
          <w:rtl/>
        </w:rPr>
      </w:pPr>
      <w:r>
        <w:rPr>
          <w:rFonts w:hint="cs"/>
          <w:rtl/>
        </w:rPr>
        <w:t xml:space="preserve">רבותי חברי הכנסת, אני מבקש, במחילה. אני מבקש ממך. </w:t>
      </w:r>
    </w:p>
    <w:p w14:paraId="3F60974F" w14:textId="77777777" w:rsidR="00000000" w:rsidRDefault="00AE271D">
      <w:pPr>
        <w:pStyle w:val="-"/>
        <w:rPr>
          <w:rtl/>
        </w:rPr>
      </w:pPr>
      <w:r>
        <w:rPr>
          <w:rtl/>
        </w:rPr>
        <w:br/>
      </w:r>
      <w:bookmarkStart w:id="134" w:name="FS000001068T23_02_2004_17_44_33C"/>
      <w:bookmarkEnd w:id="134"/>
      <w:r>
        <w:rPr>
          <w:rtl/>
        </w:rPr>
        <w:t>ניסן סלומינסקי (מפד"ל</w:t>
      </w:r>
      <w:r>
        <w:rPr>
          <w:rtl/>
        </w:rPr>
        <w:t>):</w:t>
      </w:r>
    </w:p>
    <w:p w14:paraId="77997DF9" w14:textId="77777777" w:rsidR="00000000" w:rsidRDefault="00AE271D">
      <w:pPr>
        <w:pStyle w:val="a0"/>
        <w:rPr>
          <w:rtl/>
        </w:rPr>
      </w:pPr>
    </w:p>
    <w:p w14:paraId="5682B636" w14:textId="77777777" w:rsidR="00000000" w:rsidRDefault="00AE271D">
      <w:pPr>
        <w:pStyle w:val="a0"/>
        <w:rPr>
          <w:rFonts w:hint="cs"/>
          <w:rtl/>
        </w:rPr>
      </w:pPr>
      <w:r>
        <w:rPr>
          <w:rFonts w:hint="cs"/>
          <w:rtl/>
        </w:rPr>
        <w:t xml:space="preserve">תן לי, אני אמשיך. שמע אותי עד הסוף. </w:t>
      </w:r>
    </w:p>
    <w:p w14:paraId="6F952016" w14:textId="77777777" w:rsidR="00000000" w:rsidRDefault="00AE271D">
      <w:pPr>
        <w:pStyle w:val="af1"/>
        <w:rPr>
          <w:rtl/>
        </w:rPr>
      </w:pPr>
      <w:r>
        <w:rPr>
          <w:rtl/>
        </w:rPr>
        <w:br/>
        <w:t>היו"ר ראובן ריבלין:</w:t>
      </w:r>
    </w:p>
    <w:p w14:paraId="46FCF077" w14:textId="77777777" w:rsidR="00000000" w:rsidRDefault="00AE271D">
      <w:pPr>
        <w:pStyle w:val="a0"/>
        <w:rPr>
          <w:rtl/>
        </w:rPr>
      </w:pPr>
    </w:p>
    <w:p w14:paraId="70A1E476" w14:textId="77777777" w:rsidR="00000000" w:rsidRDefault="00AE271D">
      <w:pPr>
        <w:pStyle w:val="a0"/>
        <w:rPr>
          <w:rFonts w:hint="cs"/>
          <w:rtl/>
        </w:rPr>
      </w:pPr>
      <w:r>
        <w:rPr>
          <w:rFonts w:hint="cs"/>
          <w:rtl/>
        </w:rPr>
        <w:t>חנינה, חבר הכנסת כהן. חבר הכנסת כהן, אדוני כבר עובר את הגבול גם בישיבה רגילה.</w:t>
      </w:r>
    </w:p>
    <w:p w14:paraId="0DC67DE7" w14:textId="77777777" w:rsidR="00000000" w:rsidRDefault="00AE271D">
      <w:pPr>
        <w:pStyle w:val="af0"/>
        <w:rPr>
          <w:rtl/>
        </w:rPr>
      </w:pPr>
      <w:r>
        <w:rPr>
          <w:rtl/>
        </w:rPr>
        <w:br/>
        <w:t>יצחק כהן (ש"ס):</w:t>
      </w:r>
    </w:p>
    <w:p w14:paraId="12D8C44A" w14:textId="77777777" w:rsidR="00000000" w:rsidRDefault="00AE271D">
      <w:pPr>
        <w:pStyle w:val="a0"/>
        <w:rPr>
          <w:rtl/>
        </w:rPr>
      </w:pPr>
    </w:p>
    <w:p w14:paraId="20EEF54B" w14:textId="77777777" w:rsidR="00000000" w:rsidRDefault="00AE271D">
      <w:pPr>
        <w:pStyle w:val="a0"/>
        <w:rPr>
          <w:rFonts w:hint="cs"/>
          <w:rtl/>
        </w:rPr>
      </w:pPr>
      <w:r>
        <w:rPr>
          <w:rFonts w:hint="cs"/>
          <w:rtl/>
        </w:rPr>
        <w:t xml:space="preserve">לא, אני לא מבין. </w:t>
      </w:r>
    </w:p>
    <w:p w14:paraId="0A4510BF" w14:textId="77777777" w:rsidR="00000000" w:rsidRDefault="00AE271D">
      <w:pPr>
        <w:pStyle w:val="af1"/>
        <w:rPr>
          <w:rtl/>
        </w:rPr>
      </w:pPr>
      <w:r>
        <w:rPr>
          <w:rtl/>
        </w:rPr>
        <w:br/>
        <w:t>היו"ר ראובן ריבלין:</w:t>
      </w:r>
    </w:p>
    <w:p w14:paraId="16A02257" w14:textId="77777777" w:rsidR="00000000" w:rsidRDefault="00AE271D">
      <w:pPr>
        <w:pStyle w:val="a0"/>
        <w:rPr>
          <w:rtl/>
        </w:rPr>
      </w:pPr>
    </w:p>
    <w:p w14:paraId="18522ADD" w14:textId="77777777" w:rsidR="00000000" w:rsidRDefault="00AE271D">
      <w:pPr>
        <w:pStyle w:val="a0"/>
        <w:rPr>
          <w:rFonts w:hint="cs"/>
          <w:rtl/>
        </w:rPr>
      </w:pPr>
      <w:r>
        <w:rPr>
          <w:rFonts w:hint="cs"/>
          <w:rtl/>
        </w:rPr>
        <w:t xml:space="preserve">גם בישיבה רגילה. אם אדוני לא מבין, אני אסביר לו. </w:t>
      </w:r>
    </w:p>
    <w:p w14:paraId="23433029" w14:textId="77777777" w:rsidR="00000000" w:rsidRDefault="00AE271D">
      <w:pPr>
        <w:pStyle w:val="af0"/>
        <w:rPr>
          <w:rtl/>
        </w:rPr>
      </w:pPr>
      <w:r>
        <w:rPr>
          <w:rtl/>
        </w:rPr>
        <w:br/>
        <w:t>יצחק כ</w:t>
      </w:r>
      <w:r>
        <w:rPr>
          <w:rtl/>
        </w:rPr>
        <w:t>הן (ש"ס):</w:t>
      </w:r>
    </w:p>
    <w:p w14:paraId="639B607F" w14:textId="77777777" w:rsidR="00000000" w:rsidRDefault="00AE271D">
      <w:pPr>
        <w:pStyle w:val="a0"/>
        <w:rPr>
          <w:rtl/>
        </w:rPr>
      </w:pPr>
    </w:p>
    <w:p w14:paraId="5AD1CC8A" w14:textId="77777777" w:rsidR="00000000" w:rsidRDefault="00AE271D">
      <w:pPr>
        <w:pStyle w:val="a0"/>
        <w:rPr>
          <w:rFonts w:hint="cs"/>
          <w:rtl/>
        </w:rPr>
      </w:pPr>
      <w:r>
        <w:rPr>
          <w:rFonts w:hint="cs"/>
          <w:rtl/>
        </w:rPr>
        <w:t>מה המפד"ל אומרת?</w:t>
      </w:r>
    </w:p>
    <w:p w14:paraId="3DA0B342" w14:textId="77777777" w:rsidR="00000000" w:rsidRDefault="00AE271D">
      <w:pPr>
        <w:pStyle w:val="af1"/>
        <w:rPr>
          <w:rtl/>
        </w:rPr>
      </w:pPr>
      <w:r>
        <w:rPr>
          <w:rtl/>
        </w:rPr>
        <w:br/>
        <w:t>היו"ר ראובן ריבלין:</w:t>
      </w:r>
    </w:p>
    <w:p w14:paraId="5909BEBF" w14:textId="77777777" w:rsidR="00000000" w:rsidRDefault="00AE271D">
      <w:pPr>
        <w:pStyle w:val="a0"/>
        <w:rPr>
          <w:rtl/>
        </w:rPr>
      </w:pPr>
    </w:p>
    <w:p w14:paraId="65E78212" w14:textId="77777777" w:rsidR="00000000" w:rsidRDefault="00AE271D">
      <w:pPr>
        <w:pStyle w:val="a0"/>
        <w:rPr>
          <w:rFonts w:hint="cs"/>
          <w:rtl/>
        </w:rPr>
      </w:pPr>
      <w:r>
        <w:rPr>
          <w:rFonts w:hint="cs"/>
          <w:rtl/>
        </w:rPr>
        <w:t xml:space="preserve">אני קורא את אדוני לסדר פעם ראשונה. עכשיו הוא מבין יותר טוב בוודאי. </w:t>
      </w:r>
    </w:p>
    <w:p w14:paraId="7D75E0D3" w14:textId="77777777" w:rsidR="00000000" w:rsidRDefault="00AE271D">
      <w:pPr>
        <w:pStyle w:val="-"/>
        <w:rPr>
          <w:rtl/>
        </w:rPr>
      </w:pPr>
      <w:r>
        <w:rPr>
          <w:rtl/>
        </w:rPr>
        <w:br/>
      </w:r>
      <w:bookmarkStart w:id="135" w:name="FS000001068T23_02_2004_17_46_27C"/>
      <w:bookmarkEnd w:id="135"/>
      <w:r>
        <w:rPr>
          <w:rtl/>
        </w:rPr>
        <w:t>ניסן סלומינסקי (מפד"ל):</w:t>
      </w:r>
    </w:p>
    <w:p w14:paraId="2E3EFB42" w14:textId="77777777" w:rsidR="00000000" w:rsidRDefault="00AE271D">
      <w:pPr>
        <w:pStyle w:val="a0"/>
        <w:rPr>
          <w:rtl/>
        </w:rPr>
      </w:pPr>
    </w:p>
    <w:p w14:paraId="4139EF83" w14:textId="77777777" w:rsidR="00000000" w:rsidRDefault="00AE271D">
      <w:pPr>
        <w:pStyle w:val="a0"/>
        <w:rPr>
          <w:rFonts w:hint="cs"/>
          <w:rtl/>
        </w:rPr>
      </w:pPr>
      <w:r>
        <w:rPr>
          <w:rFonts w:hint="cs"/>
          <w:rtl/>
        </w:rPr>
        <w:t>אכן, הממשלה היתה צריכה. ואם המגמה - ואני אומר לצערי, זה לא במאה אחוז, צריכים להיות הגונים, אבל אם המגמה היתה שכל</w:t>
      </w:r>
      <w:r>
        <w:rPr>
          <w:rFonts w:hint="cs"/>
          <w:rtl/>
        </w:rPr>
        <w:t xml:space="preserve"> 91 המיליון האלה ילכו ליש"ע, הממשלה היתה צריכה לבוא ולהגיד: רבותי, אנחנו מעבירים ליש"ע, כמו שעשו ממשלות ישראל הקודמות, לרבות עם מפלגת העבודה, ולעשות את זה בגאווה, ואנחנו לא צריכים להתנצל על זה. להיפך, צריך להתגאות בזה. </w:t>
      </w:r>
    </w:p>
    <w:p w14:paraId="66A65AF1" w14:textId="77777777" w:rsidR="00000000" w:rsidRDefault="00AE271D">
      <w:pPr>
        <w:pStyle w:val="a0"/>
        <w:rPr>
          <w:rFonts w:hint="cs"/>
          <w:rtl/>
        </w:rPr>
      </w:pPr>
    </w:p>
    <w:p w14:paraId="16FBAE0A" w14:textId="77777777" w:rsidR="00000000" w:rsidRDefault="00AE271D">
      <w:pPr>
        <w:pStyle w:val="a0"/>
        <w:rPr>
          <w:rFonts w:hint="cs"/>
          <w:rtl/>
        </w:rPr>
      </w:pPr>
      <w:r>
        <w:rPr>
          <w:rFonts w:hint="cs"/>
          <w:rtl/>
        </w:rPr>
        <w:t>יושבים שם אנשים, וגם אם אתה חושב חס</w:t>
      </w:r>
      <w:r>
        <w:rPr>
          <w:rFonts w:hint="cs"/>
          <w:rtl/>
        </w:rPr>
        <w:t xml:space="preserve"> ושלום שיום אחד הם יפונו, בינתיים הם חיים שם, וצריך לתת להם את כל האפשרויות לחיות. אז לכן אני אומר - זאת נקודה ראשונה. צריך לתת בגאווה, לא בבושה. </w:t>
      </w:r>
    </w:p>
    <w:p w14:paraId="50506AFB" w14:textId="77777777" w:rsidR="00000000" w:rsidRDefault="00AE271D">
      <w:pPr>
        <w:pStyle w:val="a0"/>
        <w:rPr>
          <w:rFonts w:hint="cs"/>
          <w:rtl/>
        </w:rPr>
      </w:pPr>
    </w:p>
    <w:p w14:paraId="3825059D" w14:textId="77777777" w:rsidR="00000000" w:rsidRDefault="00AE271D">
      <w:pPr>
        <w:pStyle w:val="a0"/>
        <w:rPr>
          <w:rFonts w:hint="cs"/>
          <w:rtl/>
        </w:rPr>
      </w:pPr>
      <w:r>
        <w:rPr>
          <w:rFonts w:hint="cs"/>
          <w:rtl/>
        </w:rPr>
        <w:t>נקודה שנייה. על מה אנחנו מדברים פה? הלוואות, משכנתאות - שחוזרות - לזוגות צעירים, שלא נלקחו משום דבר אחר, אלא</w:t>
      </w:r>
      <w:r>
        <w:rPr>
          <w:rFonts w:hint="cs"/>
          <w:rtl/>
        </w:rPr>
        <w:t xml:space="preserve"> מסעיף בתוך התקציב של 3 מיליארדי שקלים משכנתאות לזוגות צעירים, שלא מנוצל - חלקו הקטן בלבד מנוצל - ומזה לוקחים 51 מיליון לצורה נוספת של משכנתאות לזוגות צעירים. מה קרה? מה הרעש? </w:t>
      </w:r>
    </w:p>
    <w:p w14:paraId="7F55171F" w14:textId="77777777" w:rsidR="00000000" w:rsidRDefault="00AE271D">
      <w:pPr>
        <w:pStyle w:val="a0"/>
        <w:rPr>
          <w:rFonts w:hint="cs"/>
          <w:rtl/>
        </w:rPr>
      </w:pPr>
    </w:p>
    <w:p w14:paraId="7E64FE36" w14:textId="77777777" w:rsidR="00000000" w:rsidRDefault="00AE271D">
      <w:pPr>
        <w:pStyle w:val="a0"/>
        <w:rPr>
          <w:rFonts w:hint="cs"/>
          <w:rtl/>
        </w:rPr>
      </w:pPr>
      <w:r>
        <w:rPr>
          <w:rFonts w:hint="cs"/>
          <w:rtl/>
        </w:rPr>
        <w:t>והדבר השלישי - ופה הדמגוגיה היותר-קשה - איך הציגו את זה. בבוקר יושבים עם שר הת</w:t>
      </w:r>
      <w:r>
        <w:rPr>
          <w:rFonts w:hint="cs"/>
          <w:rtl/>
        </w:rPr>
        <w:t xml:space="preserve">מ"ת ומדברים על מחיר הלחם, ואחרי-הצהריים מעבירים כסף ליש"ע. גוזלים כסף מהמסכנים, מהשכבות העניות, למי? ליש"ע, שומו שמים. כך דיברו וכך הכריזו כל כותרות העיתונים. </w:t>
      </w:r>
    </w:p>
    <w:p w14:paraId="03796ADC" w14:textId="77777777" w:rsidR="00000000" w:rsidRDefault="00AE271D">
      <w:pPr>
        <w:pStyle w:val="a0"/>
        <w:rPr>
          <w:rFonts w:hint="cs"/>
          <w:rtl/>
        </w:rPr>
      </w:pPr>
    </w:p>
    <w:p w14:paraId="64053C88" w14:textId="77777777" w:rsidR="00000000" w:rsidRDefault="00AE271D">
      <w:pPr>
        <w:pStyle w:val="a0"/>
        <w:rPr>
          <w:rFonts w:hint="cs"/>
          <w:rtl/>
        </w:rPr>
      </w:pPr>
      <w:r>
        <w:rPr>
          <w:rFonts w:hint="cs"/>
          <w:rtl/>
        </w:rPr>
        <w:t>סעיף אחד אחרי שאישרנו את ההעברה הזאת - אתם יודעים איזה סעיף אישרנו? וגם יצחק כהן הצביע עבור זה,</w:t>
      </w:r>
      <w:r>
        <w:rPr>
          <w:rFonts w:hint="cs"/>
          <w:rtl/>
        </w:rPr>
        <w:t xml:space="preserve"> וגם אני לא מתבייש. אישרנו סעיף של 109 מיליון שקל, פי-שניים מהכסף של סבסוד הלחם. למה אישרנו? לפרות. כן, פרות - אלה שהולכות על ארבע, פרות בקיבוצים ובמושבים - -</w:t>
      </w:r>
    </w:p>
    <w:p w14:paraId="37F0199B" w14:textId="77777777" w:rsidR="00000000" w:rsidRDefault="00AE271D">
      <w:pPr>
        <w:pStyle w:val="af1"/>
        <w:rPr>
          <w:rtl/>
        </w:rPr>
      </w:pPr>
      <w:r>
        <w:rPr>
          <w:rtl/>
        </w:rPr>
        <w:br/>
        <w:t>היו"ר ראובן ריבלין:</w:t>
      </w:r>
    </w:p>
    <w:p w14:paraId="11130DE0" w14:textId="77777777" w:rsidR="00000000" w:rsidRDefault="00AE271D">
      <w:pPr>
        <w:pStyle w:val="a0"/>
        <w:rPr>
          <w:rtl/>
        </w:rPr>
      </w:pPr>
    </w:p>
    <w:p w14:paraId="2308178E" w14:textId="77777777" w:rsidR="00000000" w:rsidRDefault="00AE271D">
      <w:pPr>
        <w:pStyle w:val="a0"/>
        <w:rPr>
          <w:rFonts w:hint="cs"/>
          <w:rtl/>
        </w:rPr>
      </w:pPr>
      <w:r>
        <w:rPr>
          <w:rFonts w:hint="cs"/>
          <w:rtl/>
        </w:rPr>
        <w:t>נא לסיים.</w:t>
      </w:r>
    </w:p>
    <w:p w14:paraId="087C5983" w14:textId="77777777" w:rsidR="00000000" w:rsidRDefault="00AE271D">
      <w:pPr>
        <w:pStyle w:val="-"/>
        <w:rPr>
          <w:rtl/>
        </w:rPr>
      </w:pPr>
      <w:r>
        <w:rPr>
          <w:rtl/>
        </w:rPr>
        <w:br/>
      </w:r>
      <w:bookmarkStart w:id="136" w:name="FS000001068T23_02_2004_17_52_57C"/>
      <w:bookmarkEnd w:id="136"/>
      <w:r>
        <w:rPr>
          <w:rtl/>
        </w:rPr>
        <w:t>ניסן סלומינסקי (מפד"ל):</w:t>
      </w:r>
    </w:p>
    <w:p w14:paraId="2582AF8A" w14:textId="77777777" w:rsidR="00000000" w:rsidRDefault="00AE271D">
      <w:pPr>
        <w:pStyle w:val="a0"/>
        <w:rPr>
          <w:rtl/>
        </w:rPr>
      </w:pPr>
    </w:p>
    <w:p w14:paraId="2194F669" w14:textId="77777777" w:rsidR="00000000" w:rsidRDefault="00AE271D">
      <w:pPr>
        <w:pStyle w:val="a0"/>
        <w:rPr>
          <w:rFonts w:hint="cs"/>
          <w:rtl/>
        </w:rPr>
      </w:pPr>
      <w:r>
        <w:rPr>
          <w:rFonts w:hint="cs"/>
          <w:rtl/>
        </w:rPr>
        <w:t xml:space="preserve">- -  לרפתות המאורגנות, לתת להם תמיכה - </w:t>
      </w:r>
      <w:r>
        <w:rPr>
          <w:rFonts w:hint="cs"/>
          <w:rtl/>
        </w:rPr>
        <w:t>- -</w:t>
      </w:r>
    </w:p>
    <w:p w14:paraId="6ABDD33D" w14:textId="77777777" w:rsidR="00000000" w:rsidRDefault="00AE271D">
      <w:pPr>
        <w:pStyle w:val="af0"/>
        <w:rPr>
          <w:rtl/>
        </w:rPr>
      </w:pPr>
      <w:r>
        <w:rPr>
          <w:rtl/>
        </w:rPr>
        <w:br/>
        <w:t>אליעזר כהן (האיחוד הלאומי - ישראל ביתנו):</w:t>
      </w:r>
    </w:p>
    <w:p w14:paraId="0F5DB4BD" w14:textId="77777777" w:rsidR="00000000" w:rsidRDefault="00AE271D">
      <w:pPr>
        <w:pStyle w:val="a0"/>
        <w:rPr>
          <w:rtl/>
        </w:rPr>
      </w:pPr>
    </w:p>
    <w:p w14:paraId="18EB6784" w14:textId="77777777" w:rsidR="00000000" w:rsidRDefault="00AE271D">
      <w:pPr>
        <w:pStyle w:val="a0"/>
        <w:rPr>
          <w:rFonts w:hint="cs"/>
          <w:rtl/>
        </w:rPr>
      </w:pPr>
      <w:r>
        <w:rPr>
          <w:rFonts w:hint="cs"/>
          <w:rtl/>
        </w:rPr>
        <w:t>- - -</w:t>
      </w:r>
    </w:p>
    <w:p w14:paraId="19EEF6EA" w14:textId="77777777" w:rsidR="00000000" w:rsidRDefault="00AE271D">
      <w:pPr>
        <w:pStyle w:val="af0"/>
        <w:rPr>
          <w:rtl/>
        </w:rPr>
      </w:pPr>
      <w:r>
        <w:rPr>
          <w:rtl/>
        </w:rPr>
        <w:br/>
        <w:t>יצחק כהן (ש"ס):</w:t>
      </w:r>
    </w:p>
    <w:p w14:paraId="7F833F2D" w14:textId="77777777" w:rsidR="00000000" w:rsidRDefault="00AE271D">
      <w:pPr>
        <w:pStyle w:val="a0"/>
        <w:rPr>
          <w:rtl/>
        </w:rPr>
      </w:pPr>
    </w:p>
    <w:p w14:paraId="691BAF2F" w14:textId="77777777" w:rsidR="00000000" w:rsidRDefault="00AE271D">
      <w:pPr>
        <w:pStyle w:val="a0"/>
        <w:rPr>
          <w:rFonts w:hint="cs"/>
          <w:rtl/>
        </w:rPr>
      </w:pPr>
      <w:r>
        <w:rPr>
          <w:rFonts w:hint="cs"/>
          <w:rtl/>
        </w:rPr>
        <w:t>- - -</w:t>
      </w:r>
    </w:p>
    <w:p w14:paraId="661C986E" w14:textId="77777777" w:rsidR="00000000" w:rsidRDefault="00AE271D">
      <w:pPr>
        <w:pStyle w:val="-"/>
        <w:rPr>
          <w:rtl/>
        </w:rPr>
      </w:pPr>
      <w:r>
        <w:rPr>
          <w:rtl/>
        </w:rPr>
        <w:br/>
      </w:r>
      <w:bookmarkStart w:id="137" w:name="FS000001068T23_02_2004_17_53_24C"/>
      <w:bookmarkEnd w:id="137"/>
      <w:r>
        <w:rPr>
          <w:rtl/>
        </w:rPr>
        <w:t>ניסן סלומינסקי (מפד"ל):</w:t>
      </w:r>
    </w:p>
    <w:p w14:paraId="7210A58D" w14:textId="77777777" w:rsidR="00000000" w:rsidRDefault="00AE271D">
      <w:pPr>
        <w:pStyle w:val="a0"/>
        <w:rPr>
          <w:rtl/>
        </w:rPr>
      </w:pPr>
    </w:p>
    <w:p w14:paraId="03ABFA27" w14:textId="77777777" w:rsidR="00000000" w:rsidRDefault="00AE271D">
      <w:pPr>
        <w:pStyle w:val="a0"/>
        <w:rPr>
          <w:rFonts w:hint="cs"/>
          <w:rtl/>
        </w:rPr>
      </w:pPr>
      <w:r>
        <w:rPr>
          <w:rFonts w:hint="cs"/>
          <w:rtl/>
        </w:rPr>
        <w:t>אז זה בסדר, על זה אתה לא מדבר - - -</w:t>
      </w:r>
    </w:p>
    <w:p w14:paraId="77A85B3E" w14:textId="77777777" w:rsidR="00000000" w:rsidRDefault="00AE271D">
      <w:pPr>
        <w:pStyle w:val="af1"/>
        <w:rPr>
          <w:rtl/>
        </w:rPr>
      </w:pPr>
      <w:r>
        <w:rPr>
          <w:rtl/>
        </w:rPr>
        <w:br/>
        <w:t>היו"ר ראובן ריבלין:</w:t>
      </w:r>
    </w:p>
    <w:p w14:paraId="10C158C1" w14:textId="77777777" w:rsidR="00000000" w:rsidRDefault="00AE271D">
      <w:pPr>
        <w:pStyle w:val="a0"/>
        <w:rPr>
          <w:rtl/>
        </w:rPr>
      </w:pPr>
    </w:p>
    <w:p w14:paraId="6476A812" w14:textId="77777777" w:rsidR="00000000" w:rsidRDefault="00AE271D">
      <w:pPr>
        <w:pStyle w:val="a0"/>
        <w:rPr>
          <w:rFonts w:hint="cs"/>
          <w:rtl/>
        </w:rPr>
      </w:pPr>
      <w:r>
        <w:rPr>
          <w:rFonts w:hint="cs"/>
          <w:rtl/>
        </w:rPr>
        <w:t xml:space="preserve">נא לסיים. </w:t>
      </w:r>
    </w:p>
    <w:p w14:paraId="371AB114" w14:textId="77777777" w:rsidR="00000000" w:rsidRDefault="00AE271D">
      <w:pPr>
        <w:pStyle w:val="-"/>
        <w:rPr>
          <w:rtl/>
        </w:rPr>
      </w:pPr>
      <w:r>
        <w:rPr>
          <w:rtl/>
        </w:rPr>
        <w:br/>
      </w:r>
      <w:bookmarkStart w:id="138" w:name="FS000001068T23_02_2004_17_53_49C"/>
      <w:bookmarkEnd w:id="138"/>
      <w:r>
        <w:rPr>
          <w:rtl/>
        </w:rPr>
        <w:t>ניסן סלומינסקי (מפד"ל):</w:t>
      </w:r>
    </w:p>
    <w:p w14:paraId="16080D62" w14:textId="77777777" w:rsidR="00000000" w:rsidRDefault="00AE271D">
      <w:pPr>
        <w:pStyle w:val="a0"/>
        <w:rPr>
          <w:rtl/>
        </w:rPr>
      </w:pPr>
    </w:p>
    <w:p w14:paraId="4DF61628" w14:textId="77777777" w:rsidR="00000000" w:rsidRDefault="00AE271D">
      <w:pPr>
        <w:pStyle w:val="a0"/>
        <w:rPr>
          <w:rFonts w:hint="cs"/>
          <w:rtl/>
        </w:rPr>
      </w:pPr>
      <w:r>
        <w:rPr>
          <w:rFonts w:hint="cs"/>
          <w:rtl/>
        </w:rPr>
        <w:t>כשאתה צריך להחליט מה להעדיף, פרות או מתיישבים - אתה מעדיף</w:t>
      </w:r>
      <w:r>
        <w:rPr>
          <w:rFonts w:hint="cs"/>
          <w:rtl/>
        </w:rPr>
        <w:t xml:space="preserve"> פרות. </w:t>
      </w:r>
    </w:p>
    <w:p w14:paraId="74BCE727" w14:textId="77777777" w:rsidR="00000000" w:rsidRDefault="00AE271D">
      <w:pPr>
        <w:pStyle w:val="af1"/>
        <w:rPr>
          <w:rFonts w:hint="cs"/>
          <w:rtl/>
        </w:rPr>
      </w:pPr>
    </w:p>
    <w:p w14:paraId="0DFCAF38" w14:textId="77777777" w:rsidR="00000000" w:rsidRDefault="00AE271D">
      <w:pPr>
        <w:pStyle w:val="af1"/>
        <w:rPr>
          <w:rtl/>
        </w:rPr>
      </w:pPr>
      <w:r>
        <w:rPr>
          <w:rtl/>
        </w:rPr>
        <w:t>היו"ר ראובן ריבלין:</w:t>
      </w:r>
    </w:p>
    <w:p w14:paraId="31DAA820" w14:textId="77777777" w:rsidR="00000000" w:rsidRDefault="00AE271D">
      <w:pPr>
        <w:pStyle w:val="a0"/>
        <w:rPr>
          <w:rtl/>
        </w:rPr>
      </w:pPr>
    </w:p>
    <w:p w14:paraId="2C70909E" w14:textId="77777777" w:rsidR="00000000" w:rsidRDefault="00AE271D">
      <w:pPr>
        <w:pStyle w:val="a0"/>
        <w:rPr>
          <w:rFonts w:hint="cs"/>
          <w:rtl/>
        </w:rPr>
      </w:pPr>
      <w:r>
        <w:rPr>
          <w:rFonts w:hint="cs"/>
          <w:rtl/>
        </w:rPr>
        <w:t xml:space="preserve">להבדיל. להבדיל. </w:t>
      </w:r>
    </w:p>
    <w:p w14:paraId="7568D1B1" w14:textId="77777777" w:rsidR="00000000" w:rsidRDefault="00AE271D">
      <w:pPr>
        <w:pStyle w:val="-"/>
        <w:rPr>
          <w:rtl/>
        </w:rPr>
      </w:pPr>
      <w:r>
        <w:rPr>
          <w:rtl/>
        </w:rPr>
        <w:br/>
      </w:r>
      <w:bookmarkStart w:id="139" w:name="FS000001068T23_02_2004_17_57_08C"/>
      <w:bookmarkEnd w:id="139"/>
      <w:r>
        <w:rPr>
          <w:rtl/>
        </w:rPr>
        <w:t>ניסן סלומינסקי (מפד"ל):</w:t>
      </w:r>
    </w:p>
    <w:p w14:paraId="51415A67" w14:textId="77777777" w:rsidR="00000000" w:rsidRDefault="00AE271D">
      <w:pPr>
        <w:pStyle w:val="a0"/>
        <w:rPr>
          <w:rtl/>
        </w:rPr>
      </w:pPr>
    </w:p>
    <w:p w14:paraId="5335F8DC" w14:textId="77777777" w:rsidR="00000000" w:rsidRDefault="00AE271D">
      <w:pPr>
        <w:pStyle w:val="a0"/>
        <w:rPr>
          <w:rFonts w:hint="cs"/>
          <w:rtl/>
        </w:rPr>
      </w:pPr>
      <w:r>
        <w:rPr>
          <w:rFonts w:hint="cs"/>
          <w:rtl/>
        </w:rPr>
        <w:t xml:space="preserve">להבדיל, אבל זה מה שעשו. </w:t>
      </w:r>
    </w:p>
    <w:p w14:paraId="5898E8C9" w14:textId="77777777" w:rsidR="00000000" w:rsidRDefault="00AE271D">
      <w:pPr>
        <w:pStyle w:val="af1"/>
        <w:rPr>
          <w:rtl/>
        </w:rPr>
      </w:pPr>
      <w:r>
        <w:rPr>
          <w:rtl/>
        </w:rPr>
        <w:br/>
        <w:t>היו"ר ראובן ריבלין:</w:t>
      </w:r>
    </w:p>
    <w:p w14:paraId="7D275131" w14:textId="77777777" w:rsidR="00000000" w:rsidRDefault="00AE271D">
      <w:pPr>
        <w:pStyle w:val="a0"/>
        <w:rPr>
          <w:rtl/>
        </w:rPr>
      </w:pPr>
    </w:p>
    <w:p w14:paraId="6862AD66" w14:textId="77777777" w:rsidR="00000000" w:rsidRDefault="00AE271D">
      <w:pPr>
        <w:pStyle w:val="a0"/>
        <w:rPr>
          <w:rFonts w:hint="cs"/>
          <w:rtl/>
        </w:rPr>
      </w:pPr>
      <w:r>
        <w:rPr>
          <w:rFonts w:hint="cs"/>
          <w:rtl/>
        </w:rPr>
        <w:t>נא לסיים.</w:t>
      </w:r>
    </w:p>
    <w:p w14:paraId="2CA311C6" w14:textId="77777777" w:rsidR="00000000" w:rsidRDefault="00AE271D">
      <w:pPr>
        <w:pStyle w:val="-"/>
        <w:rPr>
          <w:rtl/>
        </w:rPr>
      </w:pPr>
      <w:r>
        <w:rPr>
          <w:rtl/>
        </w:rPr>
        <w:br/>
      </w:r>
      <w:bookmarkStart w:id="140" w:name="FS000001068T23_02_2004_17_57_47C"/>
      <w:bookmarkEnd w:id="140"/>
      <w:r>
        <w:rPr>
          <w:rtl/>
        </w:rPr>
        <w:t>ניסן סלומינסקי (מפד"ל):</w:t>
      </w:r>
    </w:p>
    <w:p w14:paraId="06EDAC1B" w14:textId="77777777" w:rsidR="00000000" w:rsidRDefault="00AE271D">
      <w:pPr>
        <w:pStyle w:val="a0"/>
        <w:rPr>
          <w:rtl/>
        </w:rPr>
      </w:pPr>
    </w:p>
    <w:p w14:paraId="66F02CBF" w14:textId="77777777" w:rsidR="00000000" w:rsidRDefault="00AE271D">
      <w:pPr>
        <w:pStyle w:val="a0"/>
        <w:rPr>
          <w:rFonts w:hint="cs"/>
          <w:rtl/>
        </w:rPr>
      </w:pPr>
      <w:r>
        <w:rPr>
          <w:rFonts w:hint="cs"/>
          <w:rtl/>
        </w:rPr>
        <w:t>ואף אחד לא דיבר. ואני הצבעתי בעד זה כי - - -</w:t>
      </w:r>
    </w:p>
    <w:p w14:paraId="26F18A48" w14:textId="77777777" w:rsidR="00000000" w:rsidRDefault="00AE271D">
      <w:pPr>
        <w:pStyle w:val="af1"/>
        <w:rPr>
          <w:rtl/>
        </w:rPr>
      </w:pPr>
      <w:r>
        <w:rPr>
          <w:rtl/>
        </w:rPr>
        <w:br/>
        <w:t>היו"ר ראובן ריבלין:</w:t>
      </w:r>
    </w:p>
    <w:p w14:paraId="1B52BF67" w14:textId="77777777" w:rsidR="00000000" w:rsidRDefault="00AE271D">
      <w:pPr>
        <w:pStyle w:val="a0"/>
        <w:rPr>
          <w:rtl/>
        </w:rPr>
      </w:pPr>
    </w:p>
    <w:p w14:paraId="5085A4B0" w14:textId="77777777" w:rsidR="00000000" w:rsidRDefault="00AE271D">
      <w:pPr>
        <w:pStyle w:val="a0"/>
        <w:rPr>
          <w:rFonts w:hint="cs"/>
          <w:rtl/>
        </w:rPr>
      </w:pPr>
      <w:r>
        <w:rPr>
          <w:rFonts w:hint="cs"/>
          <w:rtl/>
        </w:rPr>
        <w:t>אדוני, לא. אני לא אפשרתי לחבר הכנ</w:t>
      </w:r>
      <w:r>
        <w:rPr>
          <w:rFonts w:hint="cs"/>
          <w:rtl/>
        </w:rPr>
        <w:t xml:space="preserve">סת הירשזון. אני לא יכול לאפשר לך. </w:t>
      </w:r>
    </w:p>
    <w:p w14:paraId="320BDEB6" w14:textId="77777777" w:rsidR="00000000" w:rsidRDefault="00AE271D">
      <w:pPr>
        <w:pStyle w:val="-"/>
        <w:rPr>
          <w:rtl/>
        </w:rPr>
      </w:pPr>
      <w:r>
        <w:rPr>
          <w:rtl/>
        </w:rPr>
        <w:br/>
      </w:r>
      <w:bookmarkStart w:id="141" w:name="FS000001068T23_02_2004_17_58_35C"/>
      <w:bookmarkEnd w:id="141"/>
      <w:r>
        <w:rPr>
          <w:rtl/>
        </w:rPr>
        <w:t>ניסן סלומינסקי (מפד"ל):</w:t>
      </w:r>
    </w:p>
    <w:p w14:paraId="0C6BBFBE" w14:textId="77777777" w:rsidR="00000000" w:rsidRDefault="00AE271D">
      <w:pPr>
        <w:pStyle w:val="a0"/>
        <w:rPr>
          <w:rtl/>
        </w:rPr>
      </w:pPr>
    </w:p>
    <w:p w14:paraId="1CA7846A" w14:textId="77777777" w:rsidR="00000000" w:rsidRDefault="00AE271D">
      <w:pPr>
        <w:pStyle w:val="a0"/>
        <w:rPr>
          <w:rFonts w:hint="cs"/>
          <w:rtl/>
        </w:rPr>
      </w:pPr>
      <w:r>
        <w:rPr>
          <w:rFonts w:hint="cs"/>
          <w:rtl/>
        </w:rPr>
        <w:t>משפט אחרון. הצבענו בעד, כי אין לנו רוע הלב שיש לשמאל. אם הקיבוצים והמושבים צריכים עזרה - אף שיכול להיות שאני חולק עליהם - אנחנו מוכנים לעזור להם. למה לכם יש רוע הלב הזה כל הזמן?</w:t>
      </w:r>
    </w:p>
    <w:p w14:paraId="618F864F" w14:textId="77777777" w:rsidR="00000000" w:rsidRDefault="00AE271D">
      <w:pPr>
        <w:pStyle w:val="af1"/>
        <w:rPr>
          <w:rtl/>
        </w:rPr>
      </w:pPr>
      <w:r>
        <w:rPr>
          <w:rtl/>
        </w:rPr>
        <w:br/>
        <w:t>היו"ר ראובן ריבל</w:t>
      </w:r>
      <w:r>
        <w:rPr>
          <w:rtl/>
        </w:rPr>
        <w:t>ין:</w:t>
      </w:r>
    </w:p>
    <w:p w14:paraId="5A20808E" w14:textId="77777777" w:rsidR="00000000" w:rsidRDefault="00AE271D">
      <w:pPr>
        <w:pStyle w:val="a0"/>
        <w:rPr>
          <w:rtl/>
        </w:rPr>
      </w:pPr>
    </w:p>
    <w:p w14:paraId="2BF0AB18" w14:textId="77777777" w:rsidR="00000000" w:rsidRDefault="00AE271D">
      <w:pPr>
        <w:pStyle w:val="a0"/>
        <w:rPr>
          <w:rFonts w:hint="cs"/>
          <w:rtl/>
        </w:rPr>
      </w:pPr>
      <w:r>
        <w:rPr>
          <w:rFonts w:hint="cs"/>
          <w:rtl/>
        </w:rPr>
        <w:t>תודה רבה. חבר הכנסת מאיר פרוש, שלוש דקות גם לאדוני, אף שזה קשה מאוד.</w:t>
      </w:r>
    </w:p>
    <w:p w14:paraId="4AE07396" w14:textId="77777777" w:rsidR="00000000" w:rsidRDefault="00AE271D">
      <w:pPr>
        <w:pStyle w:val="af0"/>
        <w:rPr>
          <w:rtl/>
        </w:rPr>
      </w:pPr>
      <w:r>
        <w:rPr>
          <w:rtl/>
        </w:rPr>
        <w:br/>
        <w:t>יצחק כהן (ש"ס):</w:t>
      </w:r>
    </w:p>
    <w:p w14:paraId="1FBF205B" w14:textId="77777777" w:rsidR="00000000" w:rsidRDefault="00AE271D">
      <w:pPr>
        <w:pStyle w:val="a0"/>
        <w:rPr>
          <w:rtl/>
        </w:rPr>
      </w:pPr>
    </w:p>
    <w:p w14:paraId="0248F4E4" w14:textId="77777777" w:rsidR="00000000" w:rsidRDefault="00AE271D">
      <w:pPr>
        <w:pStyle w:val="a0"/>
        <w:rPr>
          <w:rFonts w:hint="cs"/>
          <w:rtl/>
        </w:rPr>
      </w:pPr>
      <w:r>
        <w:rPr>
          <w:rFonts w:hint="cs"/>
          <w:rtl/>
        </w:rPr>
        <w:t>עד שהוא יגיע - אדוני, לא קיבלנו תשובות מהמפד"ל.</w:t>
      </w:r>
    </w:p>
    <w:p w14:paraId="43E77A49" w14:textId="77777777" w:rsidR="00000000" w:rsidRDefault="00AE271D">
      <w:pPr>
        <w:pStyle w:val="af0"/>
        <w:rPr>
          <w:rtl/>
        </w:rPr>
      </w:pPr>
      <w:r>
        <w:rPr>
          <w:rtl/>
        </w:rPr>
        <w:br/>
        <w:t>נסים זאב (ש"ס):</w:t>
      </w:r>
    </w:p>
    <w:p w14:paraId="224B29DA" w14:textId="77777777" w:rsidR="00000000" w:rsidRDefault="00AE271D">
      <w:pPr>
        <w:pStyle w:val="a0"/>
        <w:rPr>
          <w:rtl/>
        </w:rPr>
      </w:pPr>
    </w:p>
    <w:p w14:paraId="389146D2" w14:textId="77777777" w:rsidR="00000000" w:rsidRDefault="00AE271D">
      <w:pPr>
        <w:pStyle w:val="a0"/>
        <w:rPr>
          <w:rFonts w:hint="cs"/>
          <w:rtl/>
        </w:rPr>
      </w:pPr>
      <w:r>
        <w:rPr>
          <w:rFonts w:hint="cs"/>
          <w:rtl/>
        </w:rPr>
        <w:t>אני מקווה - - -  היה לפרות - - -</w:t>
      </w:r>
    </w:p>
    <w:p w14:paraId="3856A9BA" w14:textId="77777777" w:rsidR="00000000" w:rsidRDefault="00AE271D">
      <w:pPr>
        <w:pStyle w:val="af0"/>
        <w:rPr>
          <w:rtl/>
        </w:rPr>
      </w:pPr>
      <w:r>
        <w:rPr>
          <w:rtl/>
        </w:rPr>
        <w:br/>
        <w:t>יצחק כהן (ש"ס):</w:t>
      </w:r>
    </w:p>
    <w:p w14:paraId="6FBA0A53" w14:textId="77777777" w:rsidR="00000000" w:rsidRDefault="00AE271D">
      <w:pPr>
        <w:pStyle w:val="a0"/>
        <w:rPr>
          <w:rtl/>
        </w:rPr>
      </w:pPr>
    </w:p>
    <w:p w14:paraId="4F2B167A" w14:textId="77777777" w:rsidR="00000000" w:rsidRDefault="00AE271D">
      <w:pPr>
        <w:pStyle w:val="a0"/>
        <w:rPr>
          <w:rFonts w:hint="cs"/>
          <w:rtl/>
        </w:rPr>
      </w:pPr>
      <w:r>
        <w:rPr>
          <w:rFonts w:hint="cs"/>
          <w:rtl/>
        </w:rPr>
        <w:t>לא קיבלנו תשובות מהמפד"ל.</w:t>
      </w:r>
    </w:p>
    <w:p w14:paraId="430A17C4" w14:textId="77777777" w:rsidR="00000000" w:rsidRDefault="00AE271D">
      <w:pPr>
        <w:pStyle w:val="af1"/>
        <w:rPr>
          <w:rFonts w:hint="cs"/>
          <w:rtl/>
        </w:rPr>
      </w:pPr>
    </w:p>
    <w:p w14:paraId="753EA50C" w14:textId="77777777" w:rsidR="00000000" w:rsidRDefault="00AE271D">
      <w:pPr>
        <w:pStyle w:val="af1"/>
        <w:rPr>
          <w:rtl/>
        </w:rPr>
      </w:pPr>
      <w:r>
        <w:rPr>
          <w:rtl/>
        </w:rPr>
        <w:t>היו"ר ראובן ריבלין:</w:t>
      </w:r>
    </w:p>
    <w:p w14:paraId="7F4EBE4F" w14:textId="77777777" w:rsidR="00000000" w:rsidRDefault="00AE271D">
      <w:pPr>
        <w:pStyle w:val="a0"/>
        <w:rPr>
          <w:rtl/>
        </w:rPr>
      </w:pPr>
    </w:p>
    <w:p w14:paraId="0AE7CDC5" w14:textId="77777777" w:rsidR="00000000" w:rsidRDefault="00AE271D">
      <w:pPr>
        <w:pStyle w:val="a0"/>
        <w:rPr>
          <w:rFonts w:hint="cs"/>
          <w:rtl/>
        </w:rPr>
      </w:pPr>
      <w:r>
        <w:rPr>
          <w:rFonts w:hint="cs"/>
          <w:rtl/>
        </w:rPr>
        <w:t>חבר הכנסת כהן, תודה. חבר הכנסת פרוש, בבקשה. אדוני, בכבוד. רבותי, אנחנו חייבים להתקדם, כי אנחנו לא מתקדמים בקצב הראוי. בבקשה.</w:t>
      </w:r>
    </w:p>
    <w:p w14:paraId="79CDB5C9" w14:textId="77777777" w:rsidR="00000000" w:rsidRDefault="00AE271D">
      <w:pPr>
        <w:pStyle w:val="a"/>
        <w:rPr>
          <w:rtl/>
        </w:rPr>
      </w:pPr>
      <w:r>
        <w:rPr>
          <w:rtl/>
        </w:rPr>
        <w:br/>
      </w:r>
      <w:bookmarkStart w:id="142" w:name="FS000000563T23_02_2004_18_01_16"/>
      <w:bookmarkStart w:id="143" w:name="_Toc67901547"/>
      <w:bookmarkEnd w:id="142"/>
      <w:r>
        <w:rPr>
          <w:rtl/>
        </w:rPr>
        <w:t>מאיר פרוש (יהדות התורה):</w:t>
      </w:r>
      <w:bookmarkEnd w:id="143"/>
    </w:p>
    <w:p w14:paraId="63C3DB33" w14:textId="77777777" w:rsidR="00000000" w:rsidRDefault="00AE271D">
      <w:pPr>
        <w:pStyle w:val="a0"/>
        <w:rPr>
          <w:rtl/>
        </w:rPr>
      </w:pPr>
    </w:p>
    <w:p w14:paraId="6BBD250B" w14:textId="77777777" w:rsidR="00000000" w:rsidRDefault="00AE271D">
      <w:pPr>
        <w:pStyle w:val="a0"/>
        <w:rPr>
          <w:rFonts w:hint="cs"/>
          <w:rtl/>
        </w:rPr>
      </w:pPr>
      <w:r>
        <w:rPr>
          <w:rFonts w:hint="cs"/>
          <w:rtl/>
        </w:rPr>
        <w:t xml:space="preserve">אדוני היושב-ראש, עם סיום הדיון בהצעת האי-אמון אנחנו נקיים דיון מיוחד של הכנסת לציון 800 שנה לפטירתו של </w:t>
      </w:r>
      <w:r>
        <w:rPr>
          <w:rFonts w:hint="cs"/>
          <w:rtl/>
        </w:rPr>
        <w:t>הרמב"ם, ואני בכל אופן רוצה לומר לחברי הכנסת ולאורחים, שהרמב"ם, שהיה מענקי הרוח של היהדות, בין היתר גם חיבר את הספר "מורה הנבוכים", אחד מספרי היסוד על עקרונותיה העיוניים של היהדות. אני מרשה לעצמי לצטט משפט אחד מאוצר ההגות של הרמב"ם, ואני חושב שהדברים הם אקט</w:t>
      </w:r>
      <w:r>
        <w:rPr>
          <w:rFonts w:hint="cs"/>
          <w:rtl/>
        </w:rPr>
        <w:t>ואליים במיוחד עתה, אדוני היושב-ראש, ואני רוצה להשמיע אותם בפני חברי הכנסת. הרמב"ם אומר: "חייבין אנו להיזהר במצוות צדקה יותר מכל מצוות עשּה - - - ואין כיסא ישראל מתכונן אלא בצדקה - - -  ואין ישראל נגאלין אלא בצדקה".</w:t>
      </w:r>
    </w:p>
    <w:p w14:paraId="5242F7F4" w14:textId="77777777" w:rsidR="00000000" w:rsidRDefault="00AE271D">
      <w:pPr>
        <w:pStyle w:val="a0"/>
        <w:rPr>
          <w:rFonts w:hint="cs"/>
          <w:rtl/>
        </w:rPr>
      </w:pPr>
    </w:p>
    <w:p w14:paraId="6E2F2747" w14:textId="77777777" w:rsidR="00000000" w:rsidRDefault="00AE271D">
      <w:pPr>
        <w:pStyle w:val="a0"/>
        <w:rPr>
          <w:rFonts w:hint="cs"/>
          <w:rtl/>
        </w:rPr>
      </w:pPr>
      <w:r>
        <w:rPr>
          <w:rFonts w:hint="cs"/>
          <w:rtl/>
        </w:rPr>
        <w:t xml:space="preserve">אני לא רוצה להיכנס למשמעות של "אין כיסא </w:t>
      </w:r>
      <w:r>
        <w:rPr>
          <w:rFonts w:hint="cs"/>
          <w:rtl/>
        </w:rPr>
        <w:t>ישראל מתכונן אלא בצדקה", ודאי שאיני רוצה לומר שמדינת ישראל, זו הכוונה של הרמב"ם ב"כיסא ישראל מתכונן אלא בצדקה" - כי הרמב"ם בוודאי התכוון לשמירת ההלכה, הקפדה על מצוות, לדעת מה זה יהדות, לדעת איך לחנך את הילדים שלנו.</w:t>
      </w:r>
    </w:p>
    <w:p w14:paraId="2202AE41" w14:textId="77777777" w:rsidR="00000000" w:rsidRDefault="00AE271D">
      <w:pPr>
        <w:pStyle w:val="a0"/>
        <w:rPr>
          <w:rFonts w:hint="cs"/>
          <w:rtl/>
        </w:rPr>
      </w:pPr>
    </w:p>
    <w:p w14:paraId="5BE3B6F9" w14:textId="77777777" w:rsidR="00000000" w:rsidRDefault="00AE271D">
      <w:pPr>
        <w:pStyle w:val="a0"/>
        <w:rPr>
          <w:rFonts w:hint="cs"/>
          <w:rtl/>
        </w:rPr>
      </w:pPr>
      <w:r>
        <w:rPr>
          <w:rFonts w:hint="cs"/>
          <w:rtl/>
        </w:rPr>
        <w:t>אבל כאשר רוצים לכונן מלכות, צריך לדעת שה</w:t>
      </w:r>
      <w:r>
        <w:rPr>
          <w:rFonts w:hint="cs"/>
          <w:rtl/>
        </w:rPr>
        <w:t>מלכות לא יכולה להתכונן - רק אם יודעים מה זה צדקה; ואנחנו צריכים גם לדעת שעם ישראל לא יכול להיגאל, אלא בצדקה. ואת זה ודאי שאי-אפשר לומר על הממשלה הזאת, שפוגעת בכל יסוד התשתית של מדיניות החברה והכלכלה במדינה הזאת.</w:t>
      </w:r>
    </w:p>
    <w:p w14:paraId="49EF539C" w14:textId="77777777" w:rsidR="00000000" w:rsidRDefault="00AE271D">
      <w:pPr>
        <w:pStyle w:val="a0"/>
        <w:rPr>
          <w:rFonts w:hint="cs"/>
          <w:rtl/>
        </w:rPr>
      </w:pPr>
    </w:p>
    <w:p w14:paraId="7D6769C0" w14:textId="77777777" w:rsidR="00000000" w:rsidRDefault="00AE271D">
      <w:pPr>
        <w:pStyle w:val="a0"/>
        <w:rPr>
          <w:rFonts w:hint="cs"/>
          <w:rtl/>
        </w:rPr>
      </w:pPr>
      <w:r>
        <w:rPr>
          <w:rFonts w:hint="cs"/>
          <w:rtl/>
        </w:rPr>
        <w:t>אני לא רוצה לדבר כרגע על ההפכפכות של ראש המ</w:t>
      </w:r>
      <w:r>
        <w:rPr>
          <w:rFonts w:hint="cs"/>
          <w:rtl/>
        </w:rPr>
        <w:t>משלה, כאשר הזכיר כאן קודם יושב-ראש ש"ס איך שרון היה מגיע לרב עובדיה יוסף והיה מציג בפניו את התוכניות של מפלגת העבודה במסירת שטחים, ועד כמה יש בזה סכנה, ואיך שרון הפך את עצמו והיום הוא מציג את עמדותיו של פרס.</w:t>
      </w:r>
    </w:p>
    <w:p w14:paraId="0350E20A" w14:textId="77777777" w:rsidR="00000000" w:rsidRDefault="00AE271D">
      <w:pPr>
        <w:pStyle w:val="a0"/>
        <w:rPr>
          <w:rFonts w:hint="cs"/>
          <w:rtl/>
        </w:rPr>
      </w:pPr>
    </w:p>
    <w:p w14:paraId="50FC53B4" w14:textId="77777777" w:rsidR="00000000" w:rsidRDefault="00AE271D">
      <w:pPr>
        <w:pStyle w:val="a0"/>
        <w:rPr>
          <w:rFonts w:hint="cs"/>
          <w:rtl/>
        </w:rPr>
      </w:pPr>
      <w:r>
        <w:rPr>
          <w:rFonts w:hint="cs"/>
          <w:rtl/>
        </w:rPr>
        <w:t>אני גם לא רוצה לדבר על השאלה, איך אפשר היום להר</w:t>
      </w:r>
      <w:r>
        <w:rPr>
          <w:rFonts w:hint="cs"/>
          <w:rtl/>
        </w:rPr>
        <w:t>וס חלקים מהגדר שמקימים בין ישראל לפלסטינים - וזה עולה 8 מיליוני דולר - ואיש לא נותן את הדעת על כך, ואיש לא משלם את המחיר. מדובר פה באנשים מופקרים, שמבזבזים כסף על הקמת גדר ועל הריסת גדר, כאשר בכסף הזה אפשר גם לתת לחם לילדים ולעניים. והרי הממשלה הזאת אין לה</w:t>
      </w:r>
      <w:r>
        <w:rPr>
          <w:rFonts w:hint="cs"/>
          <w:rtl/>
        </w:rPr>
        <w:t xml:space="preserve"> טיפה של רגש לצדקה ולמוסר, ולתת אפשרות לאנשים שיוכלו לחיות. </w:t>
      </w:r>
    </w:p>
    <w:p w14:paraId="7B23F176" w14:textId="77777777" w:rsidR="00000000" w:rsidRDefault="00AE271D">
      <w:pPr>
        <w:pStyle w:val="a0"/>
        <w:rPr>
          <w:rFonts w:hint="cs"/>
          <w:rtl/>
        </w:rPr>
      </w:pPr>
    </w:p>
    <w:p w14:paraId="2CF3413E" w14:textId="77777777" w:rsidR="00000000" w:rsidRDefault="00AE271D">
      <w:pPr>
        <w:pStyle w:val="a0"/>
        <w:rPr>
          <w:rFonts w:hint="cs"/>
          <w:rtl/>
        </w:rPr>
      </w:pPr>
      <w:r>
        <w:rPr>
          <w:rFonts w:hint="cs"/>
          <w:rtl/>
        </w:rPr>
        <w:t xml:space="preserve">ודאי שממשלה כזאת לא היתה ראויה לאמון, ואי-אפשר לתת בה אמון - על כל החטאים שהיא עושה, ועל החטא הגדול ביותר - שהיא דיברה בשפה אחרת ובלשון אחרת כאשר היא הלכה לציבור, והיום היא עושה בדיוק את ההיפך. </w:t>
      </w:r>
      <w:r>
        <w:rPr>
          <w:rFonts w:hint="cs"/>
          <w:rtl/>
        </w:rPr>
        <w:t>תודה רבה.</w:t>
      </w:r>
    </w:p>
    <w:p w14:paraId="0B1AA74A" w14:textId="77777777" w:rsidR="00000000" w:rsidRDefault="00AE271D">
      <w:pPr>
        <w:pStyle w:val="af1"/>
        <w:rPr>
          <w:rtl/>
        </w:rPr>
      </w:pPr>
      <w:r>
        <w:rPr>
          <w:rtl/>
        </w:rPr>
        <w:br/>
        <w:t>היו"ר ראובן ריבלין:</w:t>
      </w:r>
    </w:p>
    <w:p w14:paraId="18908B77" w14:textId="77777777" w:rsidR="00000000" w:rsidRDefault="00AE271D">
      <w:pPr>
        <w:pStyle w:val="a0"/>
        <w:rPr>
          <w:rtl/>
        </w:rPr>
      </w:pPr>
    </w:p>
    <w:p w14:paraId="7C4315F0" w14:textId="77777777" w:rsidR="00000000" w:rsidRDefault="00AE271D">
      <w:pPr>
        <w:pStyle w:val="a0"/>
        <w:rPr>
          <w:rFonts w:hint="cs"/>
          <w:rtl/>
        </w:rPr>
      </w:pPr>
      <w:r>
        <w:rPr>
          <w:rFonts w:hint="cs"/>
          <w:rtl/>
        </w:rPr>
        <w:t>תודה לחבר הכנסת פרוש. אני מאוד מודה לו על עמידה בלוח זמנים. חבר הכנסת עסאם מח'ול, ואחריו - חבר הכנסת דוד טל. בבקשה, אדוני. אני אודה לאדוני גם אם יקפיד להצטמצם, אף  שלפי סעיף 86, אדוני כנוצרי יכול לומר שהדבר נוגע לעניינו - אח</w:t>
      </w:r>
      <w:r>
        <w:rPr>
          <w:rFonts w:hint="cs"/>
          <w:rtl/>
        </w:rPr>
        <w:t xml:space="preserve">ת מההצעות - אבל שלוש דקות יספיקו. בבקשה, אדוני. </w:t>
      </w:r>
    </w:p>
    <w:p w14:paraId="34ADA3DB" w14:textId="77777777" w:rsidR="00000000" w:rsidRDefault="00AE271D">
      <w:pPr>
        <w:pStyle w:val="a"/>
        <w:rPr>
          <w:rtl/>
        </w:rPr>
      </w:pPr>
      <w:r>
        <w:rPr>
          <w:rtl/>
        </w:rPr>
        <w:br/>
      </w:r>
      <w:bookmarkStart w:id="144" w:name="FS000000542T23_02_2004_18_20_46"/>
      <w:bookmarkStart w:id="145" w:name="_Toc67901548"/>
      <w:bookmarkEnd w:id="144"/>
      <w:r>
        <w:rPr>
          <w:rtl/>
        </w:rPr>
        <w:t>עסאם מח'ול (חד"ש-תע"ל):</w:t>
      </w:r>
      <w:bookmarkEnd w:id="145"/>
    </w:p>
    <w:p w14:paraId="0473D238" w14:textId="77777777" w:rsidR="00000000" w:rsidRDefault="00AE271D">
      <w:pPr>
        <w:pStyle w:val="a0"/>
        <w:rPr>
          <w:rtl/>
        </w:rPr>
      </w:pPr>
    </w:p>
    <w:p w14:paraId="6A5450A9" w14:textId="77777777" w:rsidR="00000000" w:rsidRDefault="00AE271D">
      <w:pPr>
        <w:pStyle w:val="a0"/>
        <w:rPr>
          <w:rFonts w:hint="cs"/>
          <w:rtl/>
        </w:rPr>
      </w:pPr>
      <w:r>
        <w:rPr>
          <w:rFonts w:hint="cs"/>
          <w:rtl/>
        </w:rPr>
        <w:t>אדוני היושב-אש, חברי הכנסת, אני מבקש, מעבר לחשבון, לומר רק משפט אחד לאותו שר בני אלון בעניין השימוש הנואל הזה בשאלה של נוצרים ומוסלמים, שגם היתה מביישת, היתה גורמת לרמב"ם להתהפך בקב</w:t>
      </w:r>
      <w:r>
        <w:rPr>
          <w:rFonts w:hint="cs"/>
          <w:rtl/>
        </w:rPr>
        <w:t>רו כאשר זה המסר של שר בממשלת ישראל, והוא עושה את זה עוד בשם היהודים.</w:t>
      </w:r>
    </w:p>
    <w:p w14:paraId="3FA74494" w14:textId="77777777" w:rsidR="00000000" w:rsidRDefault="00AE271D">
      <w:pPr>
        <w:pStyle w:val="a0"/>
        <w:rPr>
          <w:rFonts w:hint="cs"/>
          <w:rtl/>
        </w:rPr>
      </w:pPr>
    </w:p>
    <w:p w14:paraId="0EFEABCC" w14:textId="77777777" w:rsidR="00000000" w:rsidRDefault="00AE271D">
      <w:pPr>
        <w:pStyle w:val="a0"/>
        <w:rPr>
          <w:rFonts w:hint="cs"/>
          <w:rtl/>
        </w:rPr>
      </w:pPr>
      <w:r>
        <w:rPr>
          <w:rFonts w:hint="cs"/>
          <w:rtl/>
        </w:rPr>
        <w:t xml:space="preserve">אני חושב שהנוצרים שהוא דיבר עליהם הם יותר חלק מהתנועה הציונית מאשר חלק מהנצרות. </w:t>
      </w:r>
    </w:p>
    <w:p w14:paraId="5B117644" w14:textId="77777777" w:rsidR="00000000" w:rsidRDefault="00AE271D">
      <w:pPr>
        <w:pStyle w:val="a0"/>
        <w:rPr>
          <w:rFonts w:hint="cs"/>
          <w:rtl/>
        </w:rPr>
      </w:pPr>
    </w:p>
    <w:p w14:paraId="47F301A5" w14:textId="77777777" w:rsidR="00000000" w:rsidRDefault="00AE271D">
      <w:pPr>
        <w:pStyle w:val="a0"/>
        <w:rPr>
          <w:rFonts w:hint="cs"/>
          <w:rtl/>
        </w:rPr>
      </w:pPr>
      <w:r>
        <w:rPr>
          <w:rFonts w:hint="cs"/>
          <w:rtl/>
        </w:rPr>
        <w:t xml:space="preserve">ולכן, הוא פוגע גם בנצרות וגם באסלאם על-ידי הגזענות הנוטפת מדבריו, מכל מה שהוא אומר ומה שהוא עושה, כמרים </w:t>
      </w:r>
      <w:r>
        <w:rPr>
          <w:rFonts w:hint="cs"/>
          <w:rtl/>
        </w:rPr>
        <w:t xml:space="preserve">דגל הטרנספר והגזענות בארץ הזאת. </w:t>
      </w:r>
    </w:p>
    <w:p w14:paraId="5092E2D8" w14:textId="77777777" w:rsidR="00000000" w:rsidRDefault="00AE271D">
      <w:pPr>
        <w:pStyle w:val="a3"/>
        <w:jc w:val="left"/>
        <w:rPr>
          <w:rFonts w:hint="cs"/>
          <w:rtl/>
        </w:rPr>
      </w:pPr>
    </w:p>
    <w:p w14:paraId="2E155262" w14:textId="77777777" w:rsidR="00000000" w:rsidRDefault="00AE271D">
      <w:pPr>
        <w:pStyle w:val="a0"/>
        <w:rPr>
          <w:rtl/>
        </w:rPr>
      </w:pPr>
      <w:r>
        <w:rPr>
          <w:rFonts w:hint="cs"/>
          <w:rtl/>
        </w:rPr>
        <w:t>לגופו של עניין ולהצעות האי-אמון - אני רוצה להגיד שהבוקר חזרתי מאיטליה, שם השתתפתי במפגשים עם נציגים של עשרות ארגוני שלום בין-לאומיים, גם מאירופה, גם מאמריקה הצפונית, מאמריקה הלטינית, מאסיה, מאפריקה, ואני מאמין שאנחנו ייסדנ</w:t>
      </w:r>
      <w:r>
        <w:rPr>
          <w:rFonts w:hint="cs"/>
          <w:rtl/>
        </w:rPr>
        <w:t>ו ומייסדים את התנועה הבין-לאומית -</w:t>
      </w:r>
      <w:r>
        <w:t>The International Movement Against The Wall or The International Anti-Wall Movement</w:t>
      </w:r>
      <w:r>
        <w:rPr>
          <w:rFonts w:hint="cs"/>
          <w:rtl/>
        </w:rPr>
        <w:t>, בהמשך ל-</w:t>
      </w:r>
      <w:r>
        <w:t>International Anti-War Movement</w:t>
      </w:r>
      <w:r>
        <w:rPr>
          <w:rFonts w:hint="cs"/>
          <w:rtl/>
        </w:rPr>
        <w:t>, שמילאה תפקיד פוליטי בין-לאומי חשוב בשנה שחלפה, ב-2003.</w:t>
      </w:r>
    </w:p>
    <w:p w14:paraId="0306523F" w14:textId="77777777" w:rsidR="00000000" w:rsidRDefault="00AE271D">
      <w:pPr>
        <w:pStyle w:val="a0"/>
        <w:rPr>
          <w:rtl/>
        </w:rPr>
      </w:pPr>
    </w:p>
    <w:p w14:paraId="248DE9CB" w14:textId="77777777" w:rsidR="00000000" w:rsidRDefault="00AE271D">
      <w:pPr>
        <w:pStyle w:val="a0"/>
        <w:rPr>
          <w:rFonts w:hint="cs"/>
          <w:rtl/>
        </w:rPr>
      </w:pPr>
      <w:r>
        <w:rPr>
          <w:rFonts w:hint="cs"/>
          <w:rtl/>
        </w:rPr>
        <w:t>הססמה אומרת: "</w:t>
      </w:r>
      <w:r>
        <w:t>The wall should fall in or</w:t>
      </w:r>
      <w:r>
        <w:t>der to keep space for peace</w:t>
      </w:r>
      <w:r>
        <w:rPr>
          <w:rFonts w:hint="cs"/>
          <w:rtl/>
        </w:rPr>
        <w:t xml:space="preserve">" - הגדר חייבת ליפול כדי להשאיר מקום לשלום. אני חושב שזאת הססמה וזה הדבר שצריך ללוות אותנו בדיוק ביום הזה, שבו מתחיל בית-המשפט הבין-לאומי בהאג את דיוניו. </w:t>
      </w:r>
    </w:p>
    <w:p w14:paraId="734EDF58" w14:textId="77777777" w:rsidR="00000000" w:rsidRDefault="00AE271D">
      <w:pPr>
        <w:pStyle w:val="a0"/>
        <w:rPr>
          <w:rFonts w:hint="cs"/>
          <w:rtl/>
        </w:rPr>
      </w:pPr>
    </w:p>
    <w:p w14:paraId="33DB3891" w14:textId="77777777" w:rsidR="00000000" w:rsidRDefault="00AE271D">
      <w:pPr>
        <w:pStyle w:val="a0"/>
        <w:rPr>
          <w:rFonts w:hint="cs"/>
          <w:rtl/>
        </w:rPr>
      </w:pPr>
      <w:r>
        <w:rPr>
          <w:rFonts w:hint="cs"/>
          <w:rtl/>
        </w:rPr>
        <w:t>אני לא יכול שלא לשלוח מכאן תנחומים למשפחות הנופלים שנהרגו אתמול, שנרצחו א</w:t>
      </w:r>
      <w:r>
        <w:rPr>
          <w:rFonts w:hint="cs"/>
          <w:rtl/>
        </w:rPr>
        <w:t xml:space="preserve">תמול, בפיגוע הנתעב. </w:t>
      </w:r>
    </w:p>
    <w:p w14:paraId="7C15E76B" w14:textId="77777777" w:rsidR="00000000" w:rsidRDefault="00AE271D">
      <w:pPr>
        <w:pStyle w:val="a0"/>
        <w:rPr>
          <w:rFonts w:hint="cs"/>
          <w:rtl/>
        </w:rPr>
      </w:pPr>
    </w:p>
    <w:p w14:paraId="6F5BDE6B" w14:textId="77777777" w:rsidR="00000000" w:rsidRDefault="00AE271D">
      <w:pPr>
        <w:pStyle w:val="a0"/>
        <w:rPr>
          <w:rFonts w:hint="cs"/>
          <w:rtl/>
        </w:rPr>
      </w:pPr>
      <w:r>
        <w:rPr>
          <w:rFonts w:hint="cs"/>
          <w:rtl/>
        </w:rPr>
        <w:t>אי-אפשר שלא להתייחס לפיגוע נגד אזרחים ולרצח של אזרחים חפים מפשע בלי לתאר את זה כדבר נתעב. אני חושב שהדבר הבסיסי שצריך ללמוד בדיוק בתנאים האלה הוא שרצח של נשים, ילדים ואזרחים חפים מפשע הוא לא רצח שאפשר להסביר או לתרץ. אני משתאה על כך ש</w:t>
      </w:r>
      <w:r>
        <w:rPr>
          <w:rFonts w:hint="cs"/>
          <w:rtl/>
        </w:rPr>
        <w:t xml:space="preserve">אני לא שומע </w:t>
      </w:r>
      <w:r>
        <w:rPr>
          <w:rFonts w:hint="eastAsia"/>
          <w:rtl/>
        </w:rPr>
        <w:t>–</w:t>
      </w:r>
      <w:r>
        <w:rPr>
          <w:rFonts w:hint="cs"/>
          <w:rtl/>
        </w:rPr>
        <w:t xml:space="preserve"> כאשר אנחנו מדברים בדיוק ביום הזה, בדיוק אחרי פיגוע כזה </w:t>
      </w:r>
      <w:r>
        <w:rPr>
          <w:rFonts w:hint="eastAsia"/>
          <w:rtl/>
        </w:rPr>
        <w:t>–</w:t>
      </w:r>
      <w:r>
        <w:rPr>
          <w:rFonts w:hint="cs"/>
          <w:rtl/>
        </w:rPr>
        <w:t xml:space="preserve"> אף אחד ואף מלה נגד קצין חינוך ראשי בצבא, בצה"ל, שמסביר לילדים למה אפשר להצדיק רצח חפים מפשע, נשים וילדים בעזה. </w:t>
      </w:r>
    </w:p>
    <w:p w14:paraId="3270941A" w14:textId="77777777" w:rsidR="00000000" w:rsidRDefault="00AE271D">
      <w:pPr>
        <w:pStyle w:val="a0"/>
        <w:rPr>
          <w:rFonts w:hint="cs"/>
          <w:rtl/>
        </w:rPr>
      </w:pPr>
    </w:p>
    <w:p w14:paraId="23EE6C35" w14:textId="77777777" w:rsidR="00000000" w:rsidRDefault="00AE271D">
      <w:pPr>
        <w:pStyle w:val="af1"/>
        <w:rPr>
          <w:rtl/>
        </w:rPr>
      </w:pPr>
      <w:r>
        <w:rPr>
          <w:rtl/>
        </w:rPr>
        <w:t>היו"ר אלי בן-מנחם:</w:t>
      </w:r>
    </w:p>
    <w:p w14:paraId="0CBA0107" w14:textId="77777777" w:rsidR="00000000" w:rsidRDefault="00AE271D">
      <w:pPr>
        <w:pStyle w:val="a0"/>
        <w:rPr>
          <w:rtl/>
        </w:rPr>
      </w:pPr>
    </w:p>
    <w:p w14:paraId="56C61FDD" w14:textId="77777777" w:rsidR="00000000" w:rsidRDefault="00AE271D">
      <w:pPr>
        <w:pStyle w:val="a0"/>
        <w:rPr>
          <w:rFonts w:hint="cs"/>
          <w:rtl/>
        </w:rPr>
      </w:pPr>
      <w:r>
        <w:rPr>
          <w:rFonts w:hint="cs"/>
          <w:rtl/>
        </w:rPr>
        <w:t xml:space="preserve">חבר הכנסת עסאם מח'ול, נשארו לך חמש שניות, ואני מבקש </w:t>
      </w:r>
      <w:r>
        <w:rPr>
          <w:rFonts w:hint="cs"/>
          <w:rtl/>
        </w:rPr>
        <w:t xml:space="preserve">שתסיים. </w:t>
      </w:r>
    </w:p>
    <w:p w14:paraId="09C15594" w14:textId="77777777" w:rsidR="00000000" w:rsidRDefault="00AE271D">
      <w:pPr>
        <w:pStyle w:val="a0"/>
        <w:rPr>
          <w:rFonts w:hint="cs"/>
          <w:rtl/>
        </w:rPr>
      </w:pPr>
    </w:p>
    <w:p w14:paraId="58FCBEA5" w14:textId="77777777" w:rsidR="00000000" w:rsidRDefault="00AE271D">
      <w:pPr>
        <w:pStyle w:val="a"/>
        <w:rPr>
          <w:rtl/>
        </w:rPr>
      </w:pPr>
      <w:bookmarkStart w:id="146" w:name="FS000000542T23_02_2004_17_43_12"/>
      <w:bookmarkStart w:id="147" w:name="_Toc67901549"/>
      <w:bookmarkEnd w:id="146"/>
      <w:r>
        <w:rPr>
          <w:rFonts w:hint="eastAsia"/>
          <w:rtl/>
        </w:rPr>
        <w:t>עסאם</w:t>
      </w:r>
      <w:r>
        <w:rPr>
          <w:rtl/>
        </w:rPr>
        <w:t xml:space="preserve"> מח'ול (חד"ש-תע"ל):</w:t>
      </w:r>
      <w:bookmarkEnd w:id="147"/>
    </w:p>
    <w:p w14:paraId="732A9C66" w14:textId="77777777" w:rsidR="00000000" w:rsidRDefault="00AE271D">
      <w:pPr>
        <w:pStyle w:val="a0"/>
        <w:rPr>
          <w:rFonts w:hint="cs"/>
          <w:rtl/>
        </w:rPr>
      </w:pPr>
    </w:p>
    <w:p w14:paraId="44BEFACD" w14:textId="77777777" w:rsidR="00000000" w:rsidRDefault="00AE271D">
      <w:pPr>
        <w:pStyle w:val="a0"/>
        <w:rPr>
          <w:rFonts w:hint="cs"/>
          <w:rtl/>
        </w:rPr>
      </w:pPr>
      <w:r>
        <w:rPr>
          <w:rFonts w:hint="cs"/>
          <w:rtl/>
        </w:rPr>
        <w:t xml:space="preserve">היושב-ראש נתן לי עוד דקה, כי התייחסתי לדבר אחר. </w:t>
      </w:r>
    </w:p>
    <w:p w14:paraId="6DA86D27" w14:textId="77777777" w:rsidR="00000000" w:rsidRDefault="00AE271D">
      <w:pPr>
        <w:pStyle w:val="a0"/>
        <w:rPr>
          <w:rFonts w:hint="cs"/>
          <w:rtl/>
        </w:rPr>
      </w:pPr>
    </w:p>
    <w:p w14:paraId="71705379" w14:textId="77777777" w:rsidR="00000000" w:rsidRDefault="00AE271D">
      <w:pPr>
        <w:pStyle w:val="af1"/>
        <w:rPr>
          <w:rtl/>
        </w:rPr>
      </w:pPr>
      <w:r>
        <w:rPr>
          <w:rtl/>
        </w:rPr>
        <w:t>היו"ר אלי בן-מנחם:</w:t>
      </w:r>
    </w:p>
    <w:p w14:paraId="7D3F2EC8" w14:textId="77777777" w:rsidR="00000000" w:rsidRDefault="00AE271D">
      <w:pPr>
        <w:pStyle w:val="a0"/>
        <w:rPr>
          <w:rtl/>
        </w:rPr>
      </w:pPr>
    </w:p>
    <w:p w14:paraId="7BF2A929" w14:textId="77777777" w:rsidR="00000000" w:rsidRDefault="00AE271D">
      <w:pPr>
        <w:pStyle w:val="a0"/>
        <w:rPr>
          <w:rFonts w:hint="cs"/>
          <w:rtl/>
        </w:rPr>
      </w:pPr>
      <w:r>
        <w:rPr>
          <w:rFonts w:hint="cs"/>
          <w:rtl/>
        </w:rPr>
        <w:t xml:space="preserve">בתוך רבע שעה אנחנו חייבים לסיים. אני מבקש </w:t>
      </w:r>
      <w:r>
        <w:rPr>
          <w:rFonts w:hint="eastAsia"/>
          <w:rtl/>
        </w:rPr>
        <w:t>–</w:t>
      </w:r>
      <w:r>
        <w:rPr>
          <w:rFonts w:hint="cs"/>
          <w:rtl/>
        </w:rPr>
        <w:t xml:space="preserve"> משפט סיכום. </w:t>
      </w:r>
    </w:p>
    <w:p w14:paraId="27508980" w14:textId="77777777" w:rsidR="00000000" w:rsidRDefault="00AE271D">
      <w:pPr>
        <w:pStyle w:val="a0"/>
        <w:rPr>
          <w:rFonts w:hint="cs"/>
          <w:rtl/>
        </w:rPr>
      </w:pPr>
    </w:p>
    <w:p w14:paraId="57B7B3DD" w14:textId="77777777" w:rsidR="00000000" w:rsidRDefault="00AE271D">
      <w:pPr>
        <w:pStyle w:val="-"/>
        <w:rPr>
          <w:rtl/>
        </w:rPr>
      </w:pPr>
      <w:bookmarkStart w:id="148" w:name="FS000000542T23_02_2004_17_43_45C"/>
      <w:bookmarkEnd w:id="148"/>
      <w:r>
        <w:rPr>
          <w:rtl/>
        </w:rPr>
        <w:t>עסאם מח'ול (חד"ש-תע"ל):</w:t>
      </w:r>
    </w:p>
    <w:p w14:paraId="3D7C0040" w14:textId="77777777" w:rsidR="00000000" w:rsidRDefault="00AE271D">
      <w:pPr>
        <w:pStyle w:val="a0"/>
        <w:rPr>
          <w:rtl/>
        </w:rPr>
      </w:pPr>
    </w:p>
    <w:p w14:paraId="59225E5B" w14:textId="77777777" w:rsidR="00000000" w:rsidRDefault="00AE271D">
      <w:pPr>
        <w:pStyle w:val="a0"/>
        <w:rPr>
          <w:rFonts w:hint="cs"/>
          <w:rtl/>
        </w:rPr>
      </w:pPr>
      <w:r>
        <w:rPr>
          <w:rFonts w:hint="cs"/>
          <w:rtl/>
        </w:rPr>
        <w:t>הקצין אלעזר שטרן מתרץ רצח אמהות וילדים בעזה ומתנהג כמו אותו מפגע ברח</w:t>
      </w:r>
      <w:r>
        <w:rPr>
          <w:rFonts w:hint="cs"/>
          <w:rtl/>
        </w:rPr>
        <w:t xml:space="preserve">וב עזה. זה קצין חינוך בקושי, כפי שהנדל הוא סגן שרת החינוך. מי שמנסה לשכנע שמותר לירות בילד או באמא, מטיף לפשעי מלחמה. יש כאן ברית דמים בין אלה שמפגעים בעזה ובין אלה שמפגעים ברחוב עזה וליד רחוב עזה. </w:t>
      </w:r>
    </w:p>
    <w:p w14:paraId="168AB15D" w14:textId="77777777" w:rsidR="00000000" w:rsidRDefault="00AE271D">
      <w:pPr>
        <w:pStyle w:val="a0"/>
        <w:rPr>
          <w:rFonts w:hint="cs"/>
          <w:rtl/>
        </w:rPr>
      </w:pPr>
    </w:p>
    <w:p w14:paraId="61C2EA44" w14:textId="77777777" w:rsidR="00000000" w:rsidRDefault="00AE271D">
      <w:pPr>
        <w:pStyle w:val="af0"/>
        <w:rPr>
          <w:rtl/>
        </w:rPr>
      </w:pPr>
      <w:r>
        <w:rPr>
          <w:rFonts w:hint="eastAsia"/>
          <w:rtl/>
        </w:rPr>
        <w:t>אליעזר</w:t>
      </w:r>
      <w:r>
        <w:rPr>
          <w:rtl/>
        </w:rPr>
        <w:t xml:space="preserve"> כהן (האיחוד הלאומי - ישראל ביתנו):</w:t>
      </w:r>
    </w:p>
    <w:p w14:paraId="0DA2165C" w14:textId="77777777" w:rsidR="00000000" w:rsidRDefault="00AE271D">
      <w:pPr>
        <w:pStyle w:val="a0"/>
        <w:rPr>
          <w:rFonts w:hint="cs"/>
          <w:rtl/>
        </w:rPr>
      </w:pPr>
    </w:p>
    <w:p w14:paraId="1E40913B" w14:textId="77777777" w:rsidR="00000000" w:rsidRDefault="00AE271D">
      <w:pPr>
        <w:pStyle w:val="a0"/>
        <w:rPr>
          <w:rFonts w:hint="cs"/>
          <w:rtl/>
        </w:rPr>
      </w:pPr>
      <w:r>
        <w:rPr>
          <w:rFonts w:hint="cs"/>
          <w:rtl/>
        </w:rPr>
        <w:t xml:space="preserve">- - - </w:t>
      </w:r>
    </w:p>
    <w:p w14:paraId="2E1034B0" w14:textId="77777777" w:rsidR="00000000" w:rsidRDefault="00AE271D">
      <w:pPr>
        <w:pStyle w:val="a0"/>
        <w:rPr>
          <w:rFonts w:hint="cs"/>
          <w:rtl/>
        </w:rPr>
      </w:pPr>
    </w:p>
    <w:p w14:paraId="3EC21CE1" w14:textId="77777777" w:rsidR="00000000" w:rsidRDefault="00AE271D">
      <w:pPr>
        <w:pStyle w:val="-"/>
        <w:rPr>
          <w:rtl/>
        </w:rPr>
      </w:pPr>
      <w:bookmarkStart w:id="149" w:name="FS000000542T23_02_2004_17_45_26C"/>
      <w:bookmarkEnd w:id="149"/>
      <w:r>
        <w:rPr>
          <w:rtl/>
        </w:rPr>
        <w:t xml:space="preserve">עסאם </w:t>
      </w:r>
      <w:r>
        <w:rPr>
          <w:rtl/>
        </w:rPr>
        <w:t>מח'ול (חד"ש-תע"ל):</w:t>
      </w:r>
    </w:p>
    <w:p w14:paraId="37DAAE84" w14:textId="77777777" w:rsidR="00000000" w:rsidRDefault="00AE271D">
      <w:pPr>
        <w:pStyle w:val="a0"/>
        <w:rPr>
          <w:rtl/>
        </w:rPr>
      </w:pPr>
    </w:p>
    <w:p w14:paraId="5B65E26E" w14:textId="77777777" w:rsidR="00000000" w:rsidRDefault="00AE271D">
      <w:pPr>
        <w:pStyle w:val="a0"/>
        <w:rPr>
          <w:rFonts w:hint="cs"/>
          <w:rtl/>
        </w:rPr>
      </w:pPr>
      <w:r>
        <w:rPr>
          <w:rFonts w:hint="cs"/>
          <w:rtl/>
        </w:rPr>
        <w:t xml:space="preserve">את ברית הדמים הזאת צריך לחסל, וצריך לחסל אותה דרך חיסול הכיבוש, דרך חיסול המדיניות ודרך שליחת הממשלה הזאת לפח האשפה של ההיסטוריה. </w:t>
      </w:r>
    </w:p>
    <w:p w14:paraId="6EAC860D" w14:textId="77777777" w:rsidR="00000000" w:rsidRDefault="00AE271D">
      <w:pPr>
        <w:pStyle w:val="a0"/>
        <w:rPr>
          <w:rFonts w:hint="cs"/>
          <w:rtl/>
        </w:rPr>
      </w:pPr>
    </w:p>
    <w:p w14:paraId="6B9F96BB" w14:textId="77777777" w:rsidR="00000000" w:rsidRDefault="00AE271D">
      <w:pPr>
        <w:pStyle w:val="af0"/>
        <w:rPr>
          <w:rtl/>
        </w:rPr>
      </w:pPr>
      <w:r>
        <w:rPr>
          <w:rFonts w:hint="eastAsia"/>
          <w:rtl/>
        </w:rPr>
        <w:t>אליעזר</w:t>
      </w:r>
      <w:r>
        <w:rPr>
          <w:rtl/>
        </w:rPr>
        <w:t xml:space="preserve"> כהן (האיחוד הלאומי - ישראל ביתנו):</w:t>
      </w:r>
    </w:p>
    <w:p w14:paraId="6466876E" w14:textId="77777777" w:rsidR="00000000" w:rsidRDefault="00AE271D">
      <w:pPr>
        <w:pStyle w:val="a0"/>
        <w:rPr>
          <w:rFonts w:hint="cs"/>
          <w:rtl/>
        </w:rPr>
      </w:pPr>
    </w:p>
    <w:p w14:paraId="4C667EC5" w14:textId="77777777" w:rsidR="00000000" w:rsidRDefault="00AE271D">
      <w:pPr>
        <w:pStyle w:val="a0"/>
        <w:rPr>
          <w:rFonts w:hint="cs"/>
          <w:rtl/>
        </w:rPr>
      </w:pPr>
      <w:r>
        <w:rPr>
          <w:rFonts w:hint="cs"/>
          <w:rtl/>
        </w:rPr>
        <w:t xml:space="preserve">מעניין מי מפוצץ את האוטובוסים. </w:t>
      </w:r>
    </w:p>
    <w:p w14:paraId="131A366B" w14:textId="77777777" w:rsidR="00000000" w:rsidRDefault="00AE271D">
      <w:pPr>
        <w:pStyle w:val="af1"/>
        <w:rPr>
          <w:rFonts w:hint="cs"/>
          <w:rtl/>
        </w:rPr>
      </w:pPr>
    </w:p>
    <w:p w14:paraId="6FA65B18" w14:textId="77777777" w:rsidR="00000000" w:rsidRDefault="00AE271D">
      <w:pPr>
        <w:pStyle w:val="af1"/>
        <w:rPr>
          <w:rtl/>
        </w:rPr>
      </w:pPr>
      <w:r>
        <w:rPr>
          <w:rtl/>
        </w:rPr>
        <w:t>היו"ר אלי בן-מנחם:</w:t>
      </w:r>
    </w:p>
    <w:p w14:paraId="5C0198B6" w14:textId="77777777" w:rsidR="00000000" w:rsidRDefault="00AE271D">
      <w:pPr>
        <w:pStyle w:val="a0"/>
        <w:rPr>
          <w:rtl/>
        </w:rPr>
      </w:pPr>
    </w:p>
    <w:p w14:paraId="444C54A9" w14:textId="77777777" w:rsidR="00000000" w:rsidRDefault="00AE271D">
      <w:pPr>
        <w:pStyle w:val="a0"/>
        <w:rPr>
          <w:rFonts w:hint="cs"/>
          <w:rtl/>
        </w:rPr>
      </w:pPr>
      <w:r>
        <w:rPr>
          <w:rFonts w:hint="cs"/>
          <w:rtl/>
        </w:rPr>
        <w:t>תודה. חב</w:t>
      </w:r>
      <w:r>
        <w:rPr>
          <w:rFonts w:hint="cs"/>
          <w:rtl/>
        </w:rPr>
        <w:t xml:space="preserve">ר הכנסת דוד טל, בבקשה. אני מבקש גם ממך להסתפק בשלוש דקות, ואתה יודע למה. </w:t>
      </w:r>
    </w:p>
    <w:p w14:paraId="3F58A95E" w14:textId="77777777" w:rsidR="00000000" w:rsidRDefault="00AE271D">
      <w:pPr>
        <w:pStyle w:val="a0"/>
        <w:rPr>
          <w:rFonts w:hint="cs"/>
          <w:rtl/>
        </w:rPr>
      </w:pPr>
    </w:p>
    <w:p w14:paraId="47664A0C" w14:textId="77777777" w:rsidR="00000000" w:rsidRDefault="00AE271D">
      <w:pPr>
        <w:pStyle w:val="a"/>
        <w:rPr>
          <w:rtl/>
        </w:rPr>
      </w:pPr>
      <w:bookmarkStart w:id="150" w:name="FS000000493T23_02_2004_17_46_09"/>
      <w:bookmarkStart w:id="151" w:name="_Toc67901550"/>
      <w:bookmarkEnd w:id="150"/>
      <w:r>
        <w:rPr>
          <w:rFonts w:hint="eastAsia"/>
          <w:rtl/>
        </w:rPr>
        <w:t>דוד</w:t>
      </w:r>
      <w:r>
        <w:rPr>
          <w:rtl/>
        </w:rPr>
        <w:t xml:space="preserve"> טל (עם אחד):</w:t>
      </w:r>
      <w:bookmarkEnd w:id="151"/>
    </w:p>
    <w:p w14:paraId="3A339277" w14:textId="77777777" w:rsidR="00000000" w:rsidRDefault="00AE271D">
      <w:pPr>
        <w:pStyle w:val="a0"/>
        <w:rPr>
          <w:rFonts w:hint="cs"/>
          <w:rtl/>
        </w:rPr>
      </w:pPr>
    </w:p>
    <w:p w14:paraId="6786AC7B" w14:textId="77777777" w:rsidR="00000000" w:rsidRDefault="00AE271D">
      <w:pPr>
        <w:pStyle w:val="a0"/>
        <w:rPr>
          <w:rFonts w:hint="cs"/>
          <w:rtl/>
        </w:rPr>
      </w:pPr>
      <w:r>
        <w:rPr>
          <w:rFonts w:hint="cs"/>
          <w:rtl/>
        </w:rPr>
        <w:t xml:space="preserve">אני אעמוד בזה. </w:t>
      </w:r>
    </w:p>
    <w:p w14:paraId="3493CEF0" w14:textId="77777777" w:rsidR="00000000" w:rsidRDefault="00AE271D">
      <w:pPr>
        <w:pStyle w:val="a0"/>
        <w:rPr>
          <w:rFonts w:hint="cs"/>
          <w:rtl/>
        </w:rPr>
      </w:pPr>
    </w:p>
    <w:p w14:paraId="2576A861" w14:textId="77777777" w:rsidR="00000000" w:rsidRDefault="00AE271D">
      <w:pPr>
        <w:pStyle w:val="a0"/>
        <w:rPr>
          <w:rFonts w:hint="cs"/>
          <w:rtl/>
        </w:rPr>
      </w:pPr>
      <w:r>
        <w:rPr>
          <w:rFonts w:hint="cs"/>
          <w:rtl/>
        </w:rPr>
        <w:t xml:space="preserve">אדוני היושב-ראש, עמיתי חברי הכנסת, אני קצת מתפלא על ההצגה של הדברים </w:t>
      </w:r>
      <w:r>
        <w:rPr>
          <w:rFonts w:hint="eastAsia"/>
          <w:rtl/>
        </w:rPr>
        <w:t>–</w:t>
      </w:r>
      <w:r>
        <w:rPr>
          <w:rFonts w:hint="cs"/>
          <w:rtl/>
        </w:rPr>
        <w:t xml:space="preserve"> להתנתק מרצועת-עזה </w:t>
      </w:r>
      <w:r>
        <w:rPr>
          <w:rFonts w:hint="eastAsia"/>
          <w:rtl/>
        </w:rPr>
        <w:t>–</w:t>
      </w:r>
      <w:r>
        <w:rPr>
          <w:rFonts w:hint="cs"/>
          <w:rtl/>
        </w:rPr>
        <w:t xml:space="preserve"> ואני לא מבין את זה. לו היו אומרים להתנתק במסגרת הסכם כזה</w:t>
      </w:r>
      <w:r>
        <w:rPr>
          <w:rFonts w:hint="cs"/>
          <w:rtl/>
        </w:rPr>
        <w:t xml:space="preserve"> או אחר </w:t>
      </w:r>
      <w:r>
        <w:rPr>
          <w:rFonts w:hint="eastAsia"/>
          <w:rtl/>
        </w:rPr>
        <w:t>–</w:t>
      </w:r>
      <w:r>
        <w:rPr>
          <w:rFonts w:hint="cs"/>
          <w:rtl/>
        </w:rPr>
        <w:t xml:space="preserve"> גם לגבי הסכם אני מוכרח לומר שזה היה מבחינתי בעירבון מוגבל. לצערי, חל משבר מאוד גדול עם הפלסטינים בנושא הזה. יש לי הרבה שעות עם מרואן ברגותי, עם כדורא פארס, עם ד"ר אל-קאק, עם פרופסור עמנואל ועם עוד רבים אחרים. סברתי לתומי שאכן, עיניהם וידיהם לשלום</w:t>
      </w:r>
      <w:r>
        <w:rPr>
          <w:rFonts w:hint="cs"/>
          <w:rtl/>
        </w:rPr>
        <w:t xml:space="preserve">, אבל לצערי לא היא. </w:t>
      </w:r>
    </w:p>
    <w:p w14:paraId="542646E3" w14:textId="77777777" w:rsidR="00000000" w:rsidRDefault="00AE271D">
      <w:pPr>
        <w:pStyle w:val="a0"/>
        <w:rPr>
          <w:rFonts w:hint="cs"/>
          <w:rtl/>
        </w:rPr>
      </w:pPr>
    </w:p>
    <w:p w14:paraId="5B7A4E67" w14:textId="77777777" w:rsidR="00000000" w:rsidRDefault="00AE271D">
      <w:pPr>
        <w:pStyle w:val="a0"/>
        <w:rPr>
          <w:rFonts w:hint="cs"/>
          <w:rtl/>
        </w:rPr>
      </w:pPr>
      <w:r>
        <w:rPr>
          <w:rFonts w:hint="cs"/>
          <w:rtl/>
        </w:rPr>
        <w:t xml:space="preserve">אם רוצה ראש הממשלה </w:t>
      </w:r>
      <w:r>
        <w:rPr>
          <w:rFonts w:hint="eastAsia"/>
          <w:rtl/>
        </w:rPr>
        <w:t>–</w:t>
      </w:r>
      <w:r>
        <w:rPr>
          <w:rFonts w:hint="cs"/>
          <w:rtl/>
        </w:rPr>
        <w:t xml:space="preserve"> והוא יכול ומותר לו </w:t>
      </w:r>
      <w:r>
        <w:rPr>
          <w:rFonts w:hint="eastAsia"/>
          <w:rtl/>
        </w:rPr>
        <w:t xml:space="preserve">– </w:t>
      </w:r>
      <w:r>
        <w:rPr>
          <w:rFonts w:hint="cs"/>
          <w:rtl/>
        </w:rPr>
        <w:t xml:space="preserve">להתנתק מעזה, בסדר, אבל לפחות עם משהו, עם הסכם כלשהו. אבל להתנתק מעזה </w:t>
      </w:r>
      <w:r>
        <w:rPr>
          <w:rFonts w:hint="eastAsia"/>
          <w:rtl/>
        </w:rPr>
        <w:t>–</w:t>
      </w:r>
      <w:r>
        <w:rPr>
          <w:rFonts w:hint="cs"/>
          <w:rtl/>
        </w:rPr>
        <w:t xml:space="preserve"> ומי ייכנס לעזה לאחר שאנחנו נעזוב את הרצועה? אני חושב שאי-אפשר להשאיר חלל כזה, כי אנחנו נקרב את היישובים שלנו למפגעים הטרו</w:t>
      </w:r>
      <w:r>
        <w:rPr>
          <w:rFonts w:hint="cs"/>
          <w:rtl/>
        </w:rPr>
        <w:t xml:space="preserve">ריסטים. </w:t>
      </w:r>
    </w:p>
    <w:p w14:paraId="7E1E9A62" w14:textId="77777777" w:rsidR="00000000" w:rsidRDefault="00AE271D">
      <w:pPr>
        <w:pStyle w:val="a0"/>
        <w:rPr>
          <w:rFonts w:hint="cs"/>
          <w:rtl/>
        </w:rPr>
      </w:pPr>
    </w:p>
    <w:p w14:paraId="7715A10D" w14:textId="77777777" w:rsidR="00000000" w:rsidRDefault="00AE271D">
      <w:pPr>
        <w:pStyle w:val="a0"/>
        <w:rPr>
          <w:rFonts w:hint="cs"/>
          <w:rtl/>
        </w:rPr>
      </w:pPr>
      <w:r>
        <w:rPr>
          <w:rFonts w:hint="cs"/>
          <w:rtl/>
        </w:rPr>
        <w:t>אם הרציונל הזה נכון, אדוני היושב-ראש, מן הראוי לעשות אותו דבר גם ביהודה ובשומרון. אפשר להעביר את כולם מיהודה ושומרון לתוך קווי 1967, ושלום על ישראל. אפשר לעשות כך אם זה נכון - אם יש בזה היגיון. גם שם וגם ביהודה ובשומרון אי-אפשר לעשות את זה ללא הס</w:t>
      </w:r>
      <w:r>
        <w:rPr>
          <w:rFonts w:hint="cs"/>
          <w:rtl/>
        </w:rPr>
        <w:t xml:space="preserve">כם. </w:t>
      </w:r>
    </w:p>
    <w:p w14:paraId="13D06EE1" w14:textId="77777777" w:rsidR="00000000" w:rsidRDefault="00AE271D">
      <w:pPr>
        <w:pStyle w:val="a0"/>
        <w:rPr>
          <w:rFonts w:hint="cs"/>
          <w:rtl/>
        </w:rPr>
      </w:pPr>
    </w:p>
    <w:p w14:paraId="3E3A6AA8" w14:textId="77777777" w:rsidR="00000000" w:rsidRDefault="00AE271D">
      <w:pPr>
        <w:pStyle w:val="a0"/>
        <w:rPr>
          <w:rFonts w:hint="cs"/>
          <w:rtl/>
        </w:rPr>
      </w:pPr>
      <w:r>
        <w:rPr>
          <w:rFonts w:hint="cs"/>
          <w:rtl/>
        </w:rPr>
        <w:t xml:space="preserve">אני רוצה לומר כמה מלים על הכספים שמועברים להתנחלויות. ראה, אדוני היושב-ראש, ממשלות שונות, מימין ומשמאל, שלחו את האנשים האלה להתיישב שם. אי-אפשר להפקיר את הביטחון שלהם. אפשר לעשות את זה רק אחרי שיהיה הסכם כולל, ולהגיד שיישובים אלה ואלה יורדים, אבל כל </w:t>
      </w:r>
      <w:r>
        <w:rPr>
          <w:rFonts w:hint="cs"/>
          <w:rtl/>
        </w:rPr>
        <w:t>זמן שיש שם מתיישבים שהם אזרחי מדינת ישראל, אי-אפשר לדרוס אותם ברגל גסה רק משום שלמישהו זה לא נוח או לא מסתדר. יתכבדו אותן ממשלות ואותם אנשים שהצביעו כדי לשלוח אותם לשם, יכנסו אותם לכאן בחזרה ויקבלו החלטות קשות ואמיצות, אבל כל זמן שהם נמצאים שם צריך לאפשר ל</w:t>
      </w:r>
      <w:r>
        <w:rPr>
          <w:rFonts w:hint="cs"/>
          <w:rtl/>
        </w:rPr>
        <w:t xml:space="preserve">הם להיות שם ולחיות בכבוד. </w:t>
      </w:r>
    </w:p>
    <w:p w14:paraId="621A7C5B" w14:textId="77777777" w:rsidR="00000000" w:rsidRDefault="00AE271D">
      <w:pPr>
        <w:pStyle w:val="a0"/>
        <w:rPr>
          <w:rFonts w:hint="cs"/>
          <w:rtl/>
        </w:rPr>
      </w:pPr>
    </w:p>
    <w:p w14:paraId="2D219A48" w14:textId="77777777" w:rsidR="00000000" w:rsidRDefault="00AE271D">
      <w:pPr>
        <w:pStyle w:val="a0"/>
        <w:rPr>
          <w:rFonts w:hint="cs"/>
          <w:rtl/>
        </w:rPr>
      </w:pPr>
      <w:r>
        <w:rPr>
          <w:rFonts w:hint="cs"/>
          <w:rtl/>
        </w:rPr>
        <w:t xml:space="preserve">אדוני היושב-ראש, אני רוצה להוסיף עוד משפט אחד. באיחוד האירופי </w:t>
      </w:r>
      <w:r>
        <w:rPr>
          <w:rtl/>
        </w:rPr>
        <w:t>–</w:t>
      </w:r>
      <w:r>
        <w:rPr>
          <w:rFonts w:hint="cs"/>
          <w:rtl/>
        </w:rPr>
        <w:t xml:space="preserve"> ולצערי, שר התעשייה, המסחר והתעסוקה הסכים אתם </w:t>
      </w:r>
      <w:r>
        <w:rPr>
          <w:rtl/>
        </w:rPr>
        <w:t>–</w:t>
      </w:r>
      <w:r>
        <w:rPr>
          <w:rFonts w:hint="cs"/>
          <w:rtl/>
        </w:rPr>
        <w:t xml:space="preserve"> הוחלט שכל מוצרי היצוא של יהודה ושומרון יסומנו, כדי שידעו שמוצר מסוים הגיע מברקן ויוכלו לגבות עליו 9% או 7% נוספים. זה</w:t>
      </w:r>
      <w:r>
        <w:rPr>
          <w:rFonts w:hint="cs"/>
          <w:rtl/>
        </w:rPr>
        <w:t xml:space="preserve"> דבר שיחסל את כל התעשייה ואת כל היצוא החקלאי, וגם כל יצוא אחר. אני חושב, אדוני היושב-ראש, שזה לא במקום. לא היה צריך להגיע לזה, כי על דעת זה חתם האיחוד האירופי ב-1975 עם ממשלת ישראל וידע שברקן לא נמצאת בדיוק במדינת ישראל כפי שהם רואים אותה. תודה רבה. </w:t>
      </w:r>
    </w:p>
    <w:p w14:paraId="7D289338" w14:textId="77777777" w:rsidR="00000000" w:rsidRDefault="00AE271D">
      <w:pPr>
        <w:pStyle w:val="a0"/>
        <w:rPr>
          <w:rFonts w:hint="cs"/>
          <w:rtl/>
        </w:rPr>
      </w:pPr>
    </w:p>
    <w:p w14:paraId="18A4CE19" w14:textId="77777777" w:rsidR="00000000" w:rsidRDefault="00AE271D">
      <w:pPr>
        <w:pStyle w:val="af1"/>
        <w:rPr>
          <w:rtl/>
        </w:rPr>
      </w:pPr>
      <w:r>
        <w:rPr>
          <w:rtl/>
        </w:rPr>
        <w:t>היו"</w:t>
      </w:r>
      <w:r>
        <w:rPr>
          <w:rtl/>
        </w:rPr>
        <w:t>ר ראובן ריבלין:</w:t>
      </w:r>
    </w:p>
    <w:p w14:paraId="05834737" w14:textId="77777777" w:rsidR="00000000" w:rsidRDefault="00AE271D">
      <w:pPr>
        <w:pStyle w:val="a0"/>
        <w:rPr>
          <w:rtl/>
        </w:rPr>
      </w:pPr>
    </w:p>
    <w:p w14:paraId="184FA9F4" w14:textId="77777777" w:rsidR="00000000" w:rsidRDefault="00AE271D">
      <w:pPr>
        <w:pStyle w:val="a0"/>
        <w:rPr>
          <w:rFonts w:hint="cs"/>
          <w:rtl/>
        </w:rPr>
      </w:pPr>
      <w:r>
        <w:rPr>
          <w:rFonts w:hint="cs"/>
          <w:rtl/>
        </w:rPr>
        <w:t xml:space="preserve">תודה. חבר הכנסת ג'מאל זחאלקה, בבקשה. אני מתנצל לפני אדוני על כך שלא תהיינה תוספות על שלוש הדקות. </w:t>
      </w:r>
    </w:p>
    <w:p w14:paraId="4337A61F" w14:textId="77777777" w:rsidR="00000000" w:rsidRDefault="00AE271D">
      <w:pPr>
        <w:pStyle w:val="a0"/>
        <w:rPr>
          <w:rFonts w:hint="cs"/>
          <w:rtl/>
        </w:rPr>
      </w:pPr>
    </w:p>
    <w:p w14:paraId="48ECBABE" w14:textId="77777777" w:rsidR="00000000" w:rsidRDefault="00AE271D">
      <w:pPr>
        <w:pStyle w:val="a"/>
        <w:rPr>
          <w:rtl/>
        </w:rPr>
      </w:pPr>
      <w:bookmarkStart w:id="152" w:name="FS000001061T23_02_2004_17_56_29"/>
      <w:bookmarkStart w:id="153" w:name="_Toc67901551"/>
      <w:bookmarkEnd w:id="152"/>
      <w:r>
        <w:rPr>
          <w:rFonts w:hint="eastAsia"/>
          <w:rtl/>
        </w:rPr>
        <w:t>ג</w:t>
      </w:r>
      <w:r>
        <w:rPr>
          <w:rtl/>
        </w:rPr>
        <w:t>'מאל זחאלקה (בל"ד):</w:t>
      </w:r>
      <w:bookmarkEnd w:id="153"/>
    </w:p>
    <w:p w14:paraId="3CC4EFCD" w14:textId="77777777" w:rsidR="00000000" w:rsidRDefault="00AE271D">
      <w:pPr>
        <w:pStyle w:val="a0"/>
        <w:rPr>
          <w:rFonts w:hint="cs"/>
          <w:rtl/>
        </w:rPr>
      </w:pPr>
    </w:p>
    <w:p w14:paraId="6A307113" w14:textId="77777777" w:rsidR="00000000" w:rsidRDefault="00AE271D">
      <w:pPr>
        <w:pStyle w:val="a0"/>
        <w:rPr>
          <w:rFonts w:hint="cs"/>
          <w:rtl/>
        </w:rPr>
      </w:pPr>
      <w:r>
        <w:rPr>
          <w:rFonts w:hint="cs"/>
          <w:rtl/>
        </w:rPr>
        <w:t xml:space="preserve">אדוני היושב-ראש, אף שהנושא שאני רוצה לדבר עליו הוא גדר ההפרדה, אני חייב להגיד שניים-שלושה משפטים על האזכרה לרמב"ם, על </w:t>
      </w:r>
      <w:r>
        <w:rPr>
          <w:rFonts w:hint="cs"/>
          <w:rtl/>
        </w:rPr>
        <w:t xml:space="preserve">הכינוס המיוחד לזכר אחד מגדולי הוגי הדעות, התיאולוגים, הפילוסופים והרופאים בתרבות האנושית, בתרבות הערבית-המוסלמית ובתרבות היהודית. אני לא רוצה להיכנס לוויכוחים שהתעוררו כאן, אלא רק להגיד דבר אחר. </w:t>
      </w:r>
    </w:p>
    <w:p w14:paraId="5F6ECB6E" w14:textId="77777777" w:rsidR="00000000" w:rsidRDefault="00AE271D">
      <w:pPr>
        <w:pStyle w:val="a0"/>
        <w:rPr>
          <w:rFonts w:hint="cs"/>
          <w:rtl/>
        </w:rPr>
      </w:pPr>
    </w:p>
    <w:p w14:paraId="387F1985" w14:textId="77777777" w:rsidR="00000000" w:rsidRDefault="00AE271D">
      <w:pPr>
        <w:pStyle w:val="a0"/>
        <w:rPr>
          <w:rFonts w:hint="cs"/>
          <w:rtl/>
        </w:rPr>
      </w:pPr>
      <w:r>
        <w:rPr>
          <w:rFonts w:hint="cs"/>
          <w:rtl/>
        </w:rPr>
        <w:t>ההיסטוריה לימדה אותנו שתרבות יהודית פרחה, שגשגה והודגשה בקו</w:t>
      </w:r>
      <w:r>
        <w:rPr>
          <w:rFonts w:hint="cs"/>
          <w:rtl/>
        </w:rPr>
        <w:t xml:space="preserve">נטקסט של תרבות ערבית-מוסלמית-מזרחית ובאינטראקציה עמה. כשהיתה פתיחות כלפי התרבות הערבית-המוסלמית, פרחה, הודגשה וגובשה התרבות היהודית, ואילו בפתיחות כלפי התרבות המערבית-הנוצרית היא טושטשה ונחלשה. </w:t>
      </w:r>
    </w:p>
    <w:p w14:paraId="7F02E5FE" w14:textId="77777777" w:rsidR="00000000" w:rsidRDefault="00AE271D">
      <w:pPr>
        <w:pStyle w:val="a0"/>
        <w:rPr>
          <w:rFonts w:hint="cs"/>
          <w:rtl/>
        </w:rPr>
      </w:pPr>
    </w:p>
    <w:p w14:paraId="2D3E49F2" w14:textId="77777777" w:rsidR="00000000" w:rsidRDefault="00AE271D">
      <w:pPr>
        <w:pStyle w:val="a0"/>
        <w:rPr>
          <w:rFonts w:hint="cs"/>
          <w:rtl/>
        </w:rPr>
      </w:pPr>
      <w:r>
        <w:rPr>
          <w:rFonts w:hint="cs"/>
          <w:rtl/>
        </w:rPr>
        <w:t>זה שיעור בהיסטוריה, וכדאי שגם השר אלון ילמד אותו. הוא חייב ל</w:t>
      </w:r>
      <w:r>
        <w:rPr>
          <w:rFonts w:hint="cs"/>
          <w:rtl/>
        </w:rPr>
        <w:t xml:space="preserve">למוד גם את הכבוד העמוק שרחש הרמב"ם לדת האסלאם, על-פי שיטתו, בהיותה דת של מצוות, ואני לא רוצה להגיד להבדיל מדתות אחרות. נראה שהשר אלון, או שהוא לא למד, או שהוא שכח, או שהוא שוכח בזדון </w:t>
      </w:r>
      <w:r>
        <w:rPr>
          <w:rFonts w:hint="eastAsia"/>
          <w:rtl/>
        </w:rPr>
        <w:t>–</w:t>
      </w:r>
      <w:r>
        <w:rPr>
          <w:rFonts w:hint="cs"/>
          <w:rtl/>
        </w:rPr>
        <w:t xml:space="preserve"> ואני חושב שהוא שוכח בזדון. </w:t>
      </w:r>
    </w:p>
    <w:p w14:paraId="49A78861" w14:textId="77777777" w:rsidR="00000000" w:rsidRDefault="00AE271D">
      <w:pPr>
        <w:pStyle w:val="a0"/>
        <w:rPr>
          <w:rFonts w:hint="cs"/>
          <w:rtl/>
        </w:rPr>
      </w:pPr>
    </w:p>
    <w:p w14:paraId="3B27C54F" w14:textId="77777777" w:rsidR="00000000" w:rsidRDefault="00AE271D">
      <w:pPr>
        <w:pStyle w:val="af1"/>
        <w:rPr>
          <w:rtl/>
        </w:rPr>
      </w:pPr>
      <w:r>
        <w:rPr>
          <w:rtl/>
        </w:rPr>
        <w:t>היו"ר ראובן ריבלין:</w:t>
      </w:r>
    </w:p>
    <w:p w14:paraId="7FC939E4" w14:textId="77777777" w:rsidR="00000000" w:rsidRDefault="00AE271D">
      <w:pPr>
        <w:pStyle w:val="a0"/>
        <w:rPr>
          <w:rtl/>
        </w:rPr>
      </w:pPr>
    </w:p>
    <w:p w14:paraId="65BEE9FE" w14:textId="77777777" w:rsidR="00000000" w:rsidRDefault="00AE271D">
      <w:pPr>
        <w:pStyle w:val="a0"/>
        <w:rPr>
          <w:rFonts w:hint="cs"/>
          <w:rtl/>
        </w:rPr>
      </w:pPr>
      <w:r>
        <w:rPr>
          <w:rFonts w:hint="cs"/>
          <w:rtl/>
        </w:rPr>
        <w:t>חבר הכנסת זחאלקה, נדמ</w:t>
      </w:r>
      <w:r>
        <w:rPr>
          <w:rFonts w:hint="cs"/>
          <w:rtl/>
        </w:rPr>
        <w:t xml:space="preserve">ה לי שהשר אלון לא דיבר נגד האסלאם. הוא דיבר נגד מוסלמים מסוימים. אולי הוא דיבר בצורה גורפת, אבל הוא לא דיבר נגד האסלאם. </w:t>
      </w:r>
    </w:p>
    <w:p w14:paraId="6823B360" w14:textId="77777777" w:rsidR="00000000" w:rsidRDefault="00AE271D">
      <w:pPr>
        <w:pStyle w:val="a0"/>
        <w:rPr>
          <w:rFonts w:hint="cs"/>
          <w:rtl/>
        </w:rPr>
      </w:pPr>
    </w:p>
    <w:p w14:paraId="3CA55E9D" w14:textId="77777777" w:rsidR="00000000" w:rsidRDefault="00AE271D">
      <w:pPr>
        <w:pStyle w:val="-"/>
        <w:rPr>
          <w:rtl/>
        </w:rPr>
      </w:pPr>
      <w:bookmarkStart w:id="154" w:name="FS000001061T23_02_2004_18_00_56C"/>
      <w:bookmarkEnd w:id="154"/>
      <w:r>
        <w:rPr>
          <w:rtl/>
        </w:rPr>
        <w:t>ג'מאל זחאלקה (בל"ד):</w:t>
      </w:r>
    </w:p>
    <w:p w14:paraId="2F2B86BA" w14:textId="77777777" w:rsidR="00000000" w:rsidRDefault="00AE271D">
      <w:pPr>
        <w:pStyle w:val="a0"/>
        <w:rPr>
          <w:rtl/>
        </w:rPr>
      </w:pPr>
    </w:p>
    <w:p w14:paraId="33DC514E" w14:textId="77777777" w:rsidR="00000000" w:rsidRDefault="00AE271D">
      <w:pPr>
        <w:pStyle w:val="a0"/>
        <w:rPr>
          <w:rFonts w:hint="cs"/>
          <w:rtl/>
        </w:rPr>
      </w:pPr>
      <w:r>
        <w:rPr>
          <w:rFonts w:hint="cs"/>
          <w:rtl/>
        </w:rPr>
        <w:t xml:space="preserve">אני יודע בדיוק מה הוא אמר. </w:t>
      </w:r>
    </w:p>
    <w:p w14:paraId="2627FEF8" w14:textId="77777777" w:rsidR="00000000" w:rsidRDefault="00AE271D">
      <w:pPr>
        <w:pStyle w:val="a0"/>
        <w:rPr>
          <w:rFonts w:hint="cs"/>
          <w:rtl/>
        </w:rPr>
      </w:pPr>
    </w:p>
    <w:p w14:paraId="676D3D91" w14:textId="77777777" w:rsidR="00000000" w:rsidRDefault="00AE271D">
      <w:pPr>
        <w:pStyle w:val="a0"/>
        <w:rPr>
          <w:rFonts w:hint="cs"/>
          <w:rtl/>
        </w:rPr>
      </w:pPr>
      <w:r>
        <w:rPr>
          <w:rFonts w:hint="cs"/>
          <w:rtl/>
        </w:rPr>
        <w:t>אדוני היושב-ראש, היום מתנהל בהאג המשפט על הגדר. בית-המשפט בהאג יוציא חוות דעת מייעצ</w:t>
      </w:r>
      <w:r>
        <w:rPr>
          <w:rFonts w:hint="cs"/>
          <w:rtl/>
        </w:rPr>
        <w:t xml:space="preserve">ת לעצרת האומות המאוחדות, אבל כדי שהוא יוציא את חוות הדעת המייעצת הזאת הוא חייב לקבוע קביעות משפטיות הרות גורל. הקביעה החשובה מכול היא לסיים את הוויכוח בשאלה אם מדובר בשטחים שנויים במחלוקת או בשטחים כבושים. התוצאה היא ברורה מראש, כי כל החלטות האו"ם עד היום </w:t>
      </w:r>
      <w:r>
        <w:rPr>
          <w:rFonts w:hint="cs"/>
          <w:rtl/>
        </w:rPr>
        <w:t xml:space="preserve">התייחסו לשטחים האלה כאל שטחים כבושים, שחלות עליהם אמנות ז'נבה. ברגע שבית-המשפט יקבע את הקביעה הזאת, תיפתח הדלת להעלות לפניו ולפני פורומים בין-לאומיים דומים את שאלת חוקיותן של ההתנחלויות וחוקיותם של המחסומים. </w:t>
      </w:r>
    </w:p>
    <w:p w14:paraId="64DFDCD5" w14:textId="77777777" w:rsidR="00000000" w:rsidRDefault="00AE271D">
      <w:pPr>
        <w:pStyle w:val="a0"/>
        <w:rPr>
          <w:rFonts w:hint="cs"/>
          <w:rtl/>
        </w:rPr>
      </w:pPr>
    </w:p>
    <w:p w14:paraId="7B27CC90" w14:textId="77777777" w:rsidR="00000000" w:rsidRDefault="00AE271D">
      <w:pPr>
        <w:pStyle w:val="a0"/>
        <w:rPr>
          <w:rFonts w:hint="cs"/>
          <w:rtl/>
        </w:rPr>
      </w:pPr>
      <w:r>
        <w:rPr>
          <w:rFonts w:hint="cs"/>
          <w:rtl/>
        </w:rPr>
        <w:t xml:space="preserve">הגדר, אדוני היושב-ראש, פוגעת פגיעה אנושה בחיי </w:t>
      </w:r>
      <w:r>
        <w:rPr>
          <w:rFonts w:hint="cs"/>
          <w:rtl/>
        </w:rPr>
        <w:t xml:space="preserve">היום-יום של עשרות אלפי תושבים פלסטינים, והיא גם מוסיפה מכשול לשלום. אם האנגלים אומרים שגדר גבוהה עושה שכנים טובים, זה נכון, או יכול להיות נכון, אם מדובר בגבול </w:t>
      </w:r>
      <w:r>
        <w:rPr>
          <w:rFonts w:hint="eastAsia"/>
          <w:rtl/>
        </w:rPr>
        <w:t>–</w:t>
      </w:r>
      <w:r>
        <w:rPr>
          <w:rFonts w:hint="cs"/>
          <w:rtl/>
        </w:rPr>
        <w:t xml:space="preserve"> אם אתה מציב את הגדר על הגבול. אם אתה מציב אותה בשטח של השכן, אתה יוצר בכך סכסוך, ריב ומדון. זה </w:t>
      </w:r>
      <w:r>
        <w:rPr>
          <w:rFonts w:hint="cs"/>
          <w:rtl/>
        </w:rPr>
        <w:t>יוסיף שמן על המדורה של האלימות, ולא יפסיק את האלימות.</w:t>
      </w:r>
    </w:p>
    <w:p w14:paraId="40DFB3D0" w14:textId="77777777" w:rsidR="00000000" w:rsidRDefault="00AE271D">
      <w:pPr>
        <w:pStyle w:val="a0"/>
        <w:rPr>
          <w:rFonts w:hint="cs"/>
          <w:rtl/>
        </w:rPr>
      </w:pPr>
    </w:p>
    <w:p w14:paraId="61020402" w14:textId="77777777" w:rsidR="00000000" w:rsidRDefault="00AE271D">
      <w:pPr>
        <w:pStyle w:val="a0"/>
        <w:rPr>
          <w:rFonts w:hint="cs"/>
          <w:rtl/>
        </w:rPr>
      </w:pPr>
      <w:r>
        <w:rPr>
          <w:rFonts w:hint="cs"/>
          <w:rtl/>
        </w:rPr>
        <w:t>אני וסיעת בל"ד בעד שלום בלי גדרות, אבל זה ויכוח פוליטי, זה לא ויכוח משפטי. אנחנו בעד שלום בלי גדר, שלום של שותפות, של חזון, של חיים ביחד, ולא של הפרדה גזענית.</w:t>
      </w:r>
    </w:p>
    <w:p w14:paraId="2560AB94" w14:textId="77777777" w:rsidR="00000000" w:rsidRDefault="00AE271D">
      <w:pPr>
        <w:pStyle w:val="a0"/>
        <w:ind w:firstLine="0"/>
        <w:rPr>
          <w:rFonts w:hint="cs"/>
          <w:rtl/>
        </w:rPr>
      </w:pPr>
    </w:p>
    <w:p w14:paraId="08A300FF" w14:textId="77777777" w:rsidR="00000000" w:rsidRDefault="00AE271D">
      <w:pPr>
        <w:pStyle w:val="af1"/>
        <w:rPr>
          <w:rFonts w:hint="cs"/>
          <w:rtl/>
        </w:rPr>
      </w:pPr>
      <w:r>
        <w:rPr>
          <w:rtl/>
        </w:rPr>
        <w:t>היו"ר ראובן ריבלין:</w:t>
      </w:r>
    </w:p>
    <w:p w14:paraId="7069DAE6" w14:textId="77777777" w:rsidR="00000000" w:rsidRDefault="00AE271D">
      <w:pPr>
        <w:pStyle w:val="a0"/>
        <w:rPr>
          <w:rFonts w:hint="cs"/>
          <w:rtl/>
        </w:rPr>
      </w:pPr>
    </w:p>
    <w:p w14:paraId="27FFA676" w14:textId="77777777" w:rsidR="00000000" w:rsidRDefault="00AE271D">
      <w:pPr>
        <w:pStyle w:val="a0"/>
        <w:rPr>
          <w:rFonts w:hint="cs"/>
          <w:rtl/>
        </w:rPr>
      </w:pPr>
      <w:r>
        <w:rPr>
          <w:rFonts w:hint="cs"/>
          <w:rtl/>
        </w:rPr>
        <w:t>אני מאוד מודה לך. יש</w:t>
      </w:r>
      <w:r>
        <w:rPr>
          <w:rFonts w:hint="cs"/>
          <w:rtl/>
        </w:rPr>
        <w:t xml:space="preserve"> פה מצב משונה; חבר הכנסת דהאמשה נימק את הצעת האי-אמון. אדוני המזכיר, האם הוא יכול לדבר בשם הסיעה? האם זה זמן ששייך לסיעה? הוא לא יכול כמנמק בתוך סיעה? אני מתנצל, כך היה נדמה לי, חבר הכנסת דהאמשה. אין לנו ברירה. רציתי לתת לו שמונה דקות רצוף, אדוני ביקש לדבר</w:t>
      </w:r>
      <w:r>
        <w:rPr>
          <w:rFonts w:hint="cs"/>
          <w:rtl/>
        </w:rPr>
        <w:t>.</w:t>
      </w:r>
    </w:p>
    <w:p w14:paraId="15A1CEEB" w14:textId="77777777" w:rsidR="00000000" w:rsidRDefault="00AE271D">
      <w:pPr>
        <w:pStyle w:val="a0"/>
        <w:rPr>
          <w:rFonts w:hint="cs"/>
          <w:rtl/>
        </w:rPr>
      </w:pPr>
    </w:p>
    <w:p w14:paraId="7B8BBCDF" w14:textId="77777777" w:rsidR="00000000" w:rsidRDefault="00AE271D">
      <w:pPr>
        <w:pStyle w:val="a0"/>
        <w:rPr>
          <w:rFonts w:hint="cs"/>
          <w:rtl/>
        </w:rPr>
      </w:pPr>
      <w:r>
        <w:rPr>
          <w:rFonts w:hint="cs"/>
          <w:rtl/>
        </w:rPr>
        <w:t>חבר הכנסת צבי הנדל, אחרון הדוברים - לרשות אדוני שלוש דקות. נא לשבת במקומות כדי שנוכל מייד לאחר מכן לעבור בצורה מסודרת להצבעות על הצעות האי-אמון. ארבע הצעות יהיו לפנינו.</w:t>
      </w:r>
    </w:p>
    <w:p w14:paraId="3AD9BD5C" w14:textId="77777777" w:rsidR="00000000" w:rsidRDefault="00AE271D">
      <w:pPr>
        <w:pStyle w:val="a0"/>
        <w:rPr>
          <w:rFonts w:hint="cs"/>
          <w:rtl/>
        </w:rPr>
      </w:pPr>
    </w:p>
    <w:p w14:paraId="4E42401F" w14:textId="77777777" w:rsidR="00000000" w:rsidRDefault="00AE271D">
      <w:pPr>
        <w:pStyle w:val="a"/>
        <w:rPr>
          <w:rtl/>
        </w:rPr>
      </w:pPr>
      <w:bookmarkStart w:id="155" w:name="FS000000412T23_02_2004_17_53_11"/>
      <w:bookmarkStart w:id="156" w:name="_Toc67901552"/>
      <w:bookmarkEnd w:id="155"/>
      <w:r>
        <w:rPr>
          <w:rFonts w:hint="eastAsia"/>
          <w:rtl/>
        </w:rPr>
        <w:t>צבי</w:t>
      </w:r>
      <w:r>
        <w:rPr>
          <w:rtl/>
        </w:rPr>
        <w:t xml:space="preserve"> הנדל (האיחוד הלאומי - ישראל ביתנו):</w:t>
      </w:r>
      <w:bookmarkEnd w:id="156"/>
    </w:p>
    <w:p w14:paraId="5EA2CCF6" w14:textId="77777777" w:rsidR="00000000" w:rsidRDefault="00AE271D">
      <w:pPr>
        <w:pStyle w:val="a0"/>
        <w:rPr>
          <w:rFonts w:hint="cs"/>
          <w:rtl/>
        </w:rPr>
      </w:pPr>
    </w:p>
    <w:p w14:paraId="269DE232" w14:textId="77777777" w:rsidR="00000000" w:rsidRDefault="00AE271D">
      <w:pPr>
        <w:pStyle w:val="a0"/>
        <w:rPr>
          <w:rFonts w:hint="cs"/>
          <w:rtl/>
        </w:rPr>
      </w:pPr>
      <w:r>
        <w:rPr>
          <w:rFonts w:hint="cs"/>
          <w:rtl/>
        </w:rPr>
        <w:t>מכובדי היושב-ראש, אדוני ראש הממשלה, חברי ח</w:t>
      </w:r>
      <w:r>
        <w:rPr>
          <w:rFonts w:hint="cs"/>
          <w:rtl/>
        </w:rPr>
        <w:t>ברי הכנסת, אדוני ראש הממשלה, מר אריק שרון, אני יודע שאתה ולשכתך כועסים עלי בזמן האחרון. אך אני ואתה יודעים שאני צודק. אתה בתוך תוכך, ואני יודע את זה, אוהב התיישבות ואיש ביטחון. אבל לא פעם טענו שכאשר בא רגע של אמת, מניעים אישיים</w:t>
      </w:r>
      <w:r>
        <w:rPr>
          <w:rtl/>
        </w:rPr>
        <w:t xml:space="preserve"> </w:t>
      </w:r>
      <w:r>
        <w:rPr>
          <w:rFonts w:hint="cs"/>
          <w:rtl/>
        </w:rPr>
        <w:t>גוברים על השיקול הלאומי.</w:t>
      </w:r>
    </w:p>
    <w:p w14:paraId="11FB5010" w14:textId="77777777" w:rsidR="00000000" w:rsidRDefault="00AE271D">
      <w:pPr>
        <w:pStyle w:val="a0"/>
        <w:rPr>
          <w:rFonts w:hint="cs"/>
          <w:rtl/>
        </w:rPr>
      </w:pPr>
    </w:p>
    <w:p w14:paraId="713B3C9E" w14:textId="77777777" w:rsidR="00000000" w:rsidRDefault="00AE271D">
      <w:pPr>
        <w:pStyle w:val="a0"/>
        <w:rPr>
          <w:rFonts w:hint="cs"/>
          <w:rtl/>
        </w:rPr>
      </w:pPr>
      <w:r>
        <w:rPr>
          <w:rFonts w:hint="cs"/>
          <w:rtl/>
        </w:rPr>
        <w:t>אנ</w:t>
      </w:r>
      <w:r>
        <w:rPr>
          <w:rFonts w:hint="cs"/>
          <w:rtl/>
        </w:rPr>
        <w:t xml:space="preserve">י זוכר כשמר בגין ז"ל יצא לארצות-הברית, איך עמדת כחומה בצורה, שלא ייגעו בהתיישבות המפוארת. יש כאלה שאומרים שכשהגיע הטלפון ממר בגין </w:t>
      </w:r>
      <w:r>
        <w:rPr>
          <w:rtl/>
        </w:rPr>
        <w:t>–</w:t>
      </w:r>
      <w:r>
        <w:rPr>
          <w:rFonts w:hint="cs"/>
          <w:rtl/>
        </w:rPr>
        <w:t xml:space="preserve"> אני לא מאמין שזה יכול להיות, אבל יש כאלה שמרננים </w:t>
      </w:r>
      <w:r>
        <w:rPr>
          <w:rtl/>
        </w:rPr>
        <w:t>–</w:t>
      </w:r>
      <w:r>
        <w:rPr>
          <w:rFonts w:hint="cs"/>
          <w:rtl/>
        </w:rPr>
        <w:t xml:space="preserve"> והוא הציע לך להיות שר הביטחון, פתאום עברת לצד המסכימים לעקירת היישובים. </w:t>
      </w:r>
    </w:p>
    <w:p w14:paraId="08916C31" w14:textId="77777777" w:rsidR="00000000" w:rsidRDefault="00AE271D">
      <w:pPr>
        <w:pStyle w:val="a0"/>
        <w:rPr>
          <w:rFonts w:hint="cs"/>
          <w:rtl/>
        </w:rPr>
      </w:pPr>
    </w:p>
    <w:p w14:paraId="4DF051C4" w14:textId="77777777" w:rsidR="00000000" w:rsidRDefault="00AE271D">
      <w:pPr>
        <w:pStyle w:val="a0"/>
        <w:rPr>
          <w:rFonts w:hint="cs"/>
          <w:rtl/>
        </w:rPr>
      </w:pPr>
      <w:r>
        <w:rPr>
          <w:rFonts w:hint="cs"/>
          <w:rtl/>
        </w:rPr>
        <w:t xml:space="preserve">יש גם כאלה שטוענים - וגם בזה קשה לי להאמין </w:t>
      </w:r>
      <w:r>
        <w:rPr>
          <w:rtl/>
        </w:rPr>
        <w:t>–</w:t>
      </w:r>
      <w:r>
        <w:rPr>
          <w:rFonts w:hint="cs"/>
          <w:rtl/>
        </w:rPr>
        <w:t xml:space="preserve"> שעל מנת שכתם עקירת היישובים לא ידבק בך, הצעת לראש הממשלה לצאת למלחמת לבנון. קשה להאמין, ויכול מאוד להיות שלאחר מכן, בעניין סברה ושתילה, שבו נשפטת שלא בצדק, גם לדעתי, והכתימו אותך בכתם שלא ביושר ולא בצדק, ואתה ב</w:t>
      </w:r>
      <w:r>
        <w:rPr>
          <w:rFonts w:hint="cs"/>
          <w:rtl/>
        </w:rPr>
        <w:t xml:space="preserve">רצותך למחוק את הכתם הזה ניצלת את תקופת כהונתו של מר נתניהו, ואף שזעקת ש-6% ויתורים הם כואבים, ו-10% ויתורים הם השמדת המדינה, ברגע שהציע לך מר נתניהו את תיק החוץ, יש כאלה שטוענים שפתאום גם 12% ו-13% בהסכם-וואי לא הדירו שינה מעיניך. </w:t>
      </w:r>
    </w:p>
    <w:p w14:paraId="177DAE5D" w14:textId="77777777" w:rsidR="00000000" w:rsidRDefault="00AE271D">
      <w:pPr>
        <w:pStyle w:val="a0"/>
        <w:rPr>
          <w:rFonts w:hint="cs"/>
          <w:rtl/>
        </w:rPr>
      </w:pPr>
    </w:p>
    <w:p w14:paraId="4B96D750" w14:textId="77777777" w:rsidR="00000000" w:rsidRDefault="00AE271D">
      <w:pPr>
        <w:pStyle w:val="a0"/>
        <w:rPr>
          <w:rFonts w:hint="cs"/>
          <w:rtl/>
        </w:rPr>
      </w:pPr>
      <w:r>
        <w:rPr>
          <w:rFonts w:hint="cs"/>
          <w:rtl/>
        </w:rPr>
        <w:t>גם היום, לצערי הגדול, כ</w:t>
      </w:r>
      <w:r>
        <w:rPr>
          <w:rFonts w:hint="cs"/>
          <w:rtl/>
        </w:rPr>
        <w:t>שאנו עומדים בפתחה של בעיה, גם היום, כשאני יודע איך אתה זה שלימדת אותי את החשיבות העצומה שיש להתיישבות בחבל-קטיף, כשעזרת לי בכל התפקידים שמילאת, כשהייתי ראש מועצה, כשמר פרס רצה להיכנס לממשלה, וביקש "אנא, תן לי לפחות את נצרים", כשראש האופוזיציה, כשהתמודד מול</w:t>
      </w:r>
      <w:r>
        <w:rPr>
          <w:rFonts w:hint="cs"/>
          <w:rtl/>
        </w:rPr>
        <w:t>ך בבחירות, העז להעלות על דעתו שהתוכנית המדינית הטובה היא עקירת יישובי גוש-קטיף חד-צדדית, יצאת חוצץ והסברת שדין נצרים כדין תל-אביב, שדין נצרים כדין נגבה, הסברת שלא בורחים מטרור, שאין דבר גרוע יותר בזמן שנופלות פצצות מרגמה, מאשר שאנו נברח ועוד נגרש יהודים מא</w:t>
      </w:r>
      <w:r>
        <w:rPr>
          <w:rFonts w:hint="cs"/>
          <w:rtl/>
        </w:rPr>
        <w:t xml:space="preserve">דמתם. </w:t>
      </w:r>
    </w:p>
    <w:p w14:paraId="74CEF45F" w14:textId="77777777" w:rsidR="00000000" w:rsidRDefault="00AE271D">
      <w:pPr>
        <w:pStyle w:val="a0"/>
        <w:rPr>
          <w:rFonts w:hint="cs"/>
          <w:rtl/>
        </w:rPr>
      </w:pPr>
    </w:p>
    <w:p w14:paraId="4281D852" w14:textId="77777777" w:rsidR="00000000" w:rsidRDefault="00AE271D">
      <w:pPr>
        <w:pStyle w:val="a0"/>
        <w:rPr>
          <w:rFonts w:hint="cs"/>
          <w:rtl/>
        </w:rPr>
      </w:pPr>
      <w:r>
        <w:rPr>
          <w:rFonts w:hint="cs"/>
          <w:rtl/>
        </w:rPr>
        <w:t>מה קרה פתאום? האם השתנה משהו? האם פתאום נוצרה סיטואציה לשלום, שלא הבנו אותה לפני זה? האם פתאום נגבה לא חשובה כל כך, ולכן גם נצרים? מה קרה? מה השתנה? יכול להיות שאלה שטוענים שעומק הנסיגה כעומק החקירה, יכול להיות שזה נכון? היעלה על הדעת שראש ממשלה שו</w:t>
      </w:r>
      <w:r>
        <w:rPr>
          <w:rFonts w:hint="cs"/>
          <w:rtl/>
        </w:rPr>
        <w:t>קל שיקולים שלא לטובת העם והמדינה?</w:t>
      </w:r>
    </w:p>
    <w:p w14:paraId="0A54ACB7" w14:textId="77777777" w:rsidR="00000000" w:rsidRDefault="00AE271D">
      <w:pPr>
        <w:pStyle w:val="a0"/>
        <w:rPr>
          <w:rFonts w:hint="cs"/>
          <w:rtl/>
        </w:rPr>
      </w:pPr>
    </w:p>
    <w:p w14:paraId="6D72A3AC" w14:textId="77777777" w:rsidR="00000000" w:rsidRDefault="00AE271D">
      <w:pPr>
        <w:pStyle w:val="a0"/>
        <w:rPr>
          <w:rFonts w:hint="cs"/>
          <w:rtl/>
        </w:rPr>
      </w:pPr>
      <w:r>
        <w:rPr>
          <w:rFonts w:hint="cs"/>
          <w:rtl/>
        </w:rPr>
        <w:t>אני מציע לראש הממשלה, יש עדיין אפשרות שלא תיכנס להיסטוריה כמפנה הגדול. שקול היטב, חזור להיות אריק שרון כפי שהיית תמיד. דע לך, שלהיסטוריה נכנסים על אמת, ולא על טריקים ולא על חתירות. תודה.</w:t>
      </w:r>
    </w:p>
    <w:p w14:paraId="61FDEA5A" w14:textId="77777777" w:rsidR="00000000" w:rsidRDefault="00AE271D">
      <w:pPr>
        <w:pStyle w:val="a0"/>
        <w:rPr>
          <w:rFonts w:hint="cs"/>
          <w:rtl/>
        </w:rPr>
      </w:pPr>
    </w:p>
    <w:p w14:paraId="65147C0C" w14:textId="77777777" w:rsidR="00000000" w:rsidRDefault="00AE271D">
      <w:pPr>
        <w:pStyle w:val="af1"/>
        <w:rPr>
          <w:rtl/>
        </w:rPr>
      </w:pPr>
      <w:r>
        <w:rPr>
          <w:rtl/>
        </w:rPr>
        <w:t>היו"ר ראובן ריבלין:</w:t>
      </w:r>
    </w:p>
    <w:p w14:paraId="5DE7D424" w14:textId="77777777" w:rsidR="00000000" w:rsidRDefault="00AE271D">
      <w:pPr>
        <w:pStyle w:val="a0"/>
        <w:rPr>
          <w:rtl/>
        </w:rPr>
      </w:pPr>
    </w:p>
    <w:p w14:paraId="21C2459E" w14:textId="77777777" w:rsidR="00000000" w:rsidRDefault="00AE271D">
      <w:pPr>
        <w:pStyle w:val="a0"/>
        <w:rPr>
          <w:rFonts w:hint="cs"/>
          <w:rtl/>
        </w:rPr>
      </w:pPr>
      <w:r>
        <w:rPr>
          <w:rFonts w:hint="cs"/>
          <w:rtl/>
        </w:rPr>
        <w:t>תודה. חבר הכ</w:t>
      </w:r>
      <w:r>
        <w:rPr>
          <w:rFonts w:hint="cs"/>
          <w:rtl/>
        </w:rPr>
        <w:t>נסת טלב אלסאנע, אחרון הדוברים, אנו עוברים להצבעה מייד אחרי דבריו של חבר הכנסת טלב אלסאנע, על מנת שב-17:45 נוכל להתחיל בישיבה המיוחדת לציון 800 שנה לפטירתו של הרמב"ם.</w:t>
      </w:r>
    </w:p>
    <w:p w14:paraId="34F57E63" w14:textId="77777777" w:rsidR="00000000" w:rsidRDefault="00AE271D">
      <w:pPr>
        <w:pStyle w:val="a0"/>
        <w:rPr>
          <w:rFonts w:hint="cs"/>
          <w:rtl/>
        </w:rPr>
      </w:pPr>
    </w:p>
    <w:p w14:paraId="48FE7A73" w14:textId="77777777" w:rsidR="00000000" w:rsidRDefault="00AE271D">
      <w:pPr>
        <w:pStyle w:val="a"/>
        <w:rPr>
          <w:rtl/>
        </w:rPr>
      </w:pPr>
      <w:bookmarkStart w:id="157" w:name="FS000000549T23_02_2004_18_15_01"/>
      <w:bookmarkStart w:id="158" w:name="_Toc67901553"/>
      <w:bookmarkEnd w:id="157"/>
      <w:r>
        <w:rPr>
          <w:rFonts w:hint="eastAsia"/>
          <w:rtl/>
        </w:rPr>
        <w:t>טלב</w:t>
      </w:r>
      <w:r>
        <w:rPr>
          <w:rtl/>
        </w:rPr>
        <w:t xml:space="preserve"> אלסאנע (רע"ם):</w:t>
      </w:r>
      <w:bookmarkEnd w:id="158"/>
    </w:p>
    <w:p w14:paraId="65AC697D" w14:textId="77777777" w:rsidR="00000000" w:rsidRDefault="00AE271D">
      <w:pPr>
        <w:pStyle w:val="a0"/>
        <w:ind w:firstLine="0"/>
        <w:rPr>
          <w:rFonts w:hint="cs"/>
          <w:rtl/>
        </w:rPr>
      </w:pPr>
    </w:p>
    <w:p w14:paraId="2257C6D7" w14:textId="77777777" w:rsidR="00000000" w:rsidRDefault="00AE271D">
      <w:pPr>
        <w:pStyle w:val="a0"/>
        <w:rPr>
          <w:rFonts w:hint="cs"/>
          <w:rtl/>
        </w:rPr>
      </w:pPr>
      <w:r>
        <w:rPr>
          <w:rFonts w:hint="cs"/>
          <w:rtl/>
        </w:rPr>
        <w:t>אדוני היושב-ראש, רבותי חברי הכנסת, לסיעת רע"ם אין אמון בממשלה לאור הכ</w:t>
      </w:r>
      <w:r>
        <w:rPr>
          <w:rFonts w:hint="cs"/>
          <w:rtl/>
        </w:rPr>
        <w:t>ישלון המוחלט והטוטלי שלה בתחום הכלכלי-החברתי, לאור העברת ההתחייבויות של ראש הממשלה כלפי האוכלוסייה הערבית לקדם את השוויון, כשהפער הולך וגדל, ולאור הרוח הרעה שהולכת ומתפשטת בקרב הציבור והאוכלוסייה והשסע ההולך וגדל, אשר אחד מביטויו הוא ההתייחסות לציבור הערבי</w:t>
      </w:r>
      <w:r>
        <w:rPr>
          <w:rFonts w:hint="cs"/>
          <w:rtl/>
        </w:rPr>
        <w:t xml:space="preserve"> במוסדות הממשלה, ולאחרונה ההתייחסות לעורך "א-סינארה", לוטפי משעור, איך התייחסו לאזרח ערבי שהוזמן לפמליה של נשיא המדינה, ומתייחסים אליו אחרת. </w:t>
      </w:r>
    </w:p>
    <w:p w14:paraId="1C73E533" w14:textId="77777777" w:rsidR="00000000" w:rsidRDefault="00AE271D">
      <w:pPr>
        <w:pStyle w:val="a0"/>
        <w:rPr>
          <w:rFonts w:hint="cs"/>
          <w:rtl/>
        </w:rPr>
      </w:pPr>
    </w:p>
    <w:p w14:paraId="252C86C2" w14:textId="77777777" w:rsidR="00000000" w:rsidRDefault="00AE271D">
      <w:pPr>
        <w:pStyle w:val="a0"/>
        <w:rPr>
          <w:rFonts w:hint="cs"/>
          <w:rtl/>
        </w:rPr>
      </w:pPr>
      <w:r>
        <w:rPr>
          <w:rFonts w:hint="cs"/>
          <w:rtl/>
        </w:rPr>
        <w:t>זה לא מקרי. זה חוסר הפנמת המושג הפשוט "אזרחות", וזו תוצאה של הסתה פרועה של חברי כנסת מהימין וגם מדיניות שעושה דה-</w:t>
      </w:r>
      <w:r>
        <w:rPr>
          <w:rFonts w:hint="cs"/>
          <w:rtl/>
        </w:rPr>
        <w:t xml:space="preserve">לגיטימציה לציבור הערבי, שהשיא שלה בעשיית דה-לגיטימציה לדת האסלאמית שמוביל שר בממשלה הזאת. בושה וחרפה שבממשלה יושב שר שמטיף לטרנספר. בשום מדינה מתוקנת שמתיימרת להיות דמוקרטית הוא לא היה מכהן כשר ולו דקה אחת. </w:t>
      </w:r>
    </w:p>
    <w:p w14:paraId="383A80EA" w14:textId="77777777" w:rsidR="00000000" w:rsidRDefault="00AE271D">
      <w:pPr>
        <w:pStyle w:val="a0"/>
        <w:rPr>
          <w:rFonts w:hint="cs"/>
          <w:rtl/>
        </w:rPr>
      </w:pPr>
    </w:p>
    <w:p w14:paraId="377072F1" w14:textId="77777777" w:rsidR="00000000" w:rsidRDefault="00AE271D">
      <w:pPr>
        <w:pStyle w:val="a0"/>
        <w:rPr>
          <w:rFonts w:hint="cs"/>
          <w:rtl/>
        </w:rPr>
      </w:pPr>
      <w:r>
        <w:rPr>
          <w:rFonts w:hint="cs"/>
          <w:rtl/>
        </w:rPr>
        <w:t>אך יש אור ותקווה, ואחד הדברים הוא כאשר יושב-ראש</w:t>
      </w:r>
      <w:r>
        <w:rPr>
          <w:rFonts w:hint="cs"/>
          <w:rtl/>
        </w:rPr>
        <w:t xml:space="preserve"> הכנסת - ואני רוצה להודות לו מעל הדוכן - מזמין את לוטפי משעור ומביע את עמדת הכנסת כלפיו. אני מקווה שהממשלה תאמץ גישה אחרת, שוויונית, המבוססת על לגיטימציה וכיבוד האחר, אפילו הוא דוגל בדעה אחרת, שונה.</w:t>
      </w:r>
    </w:p>
    <w:p w14:paraId="6FF64A89" w14:textId="77777777" w:rsidR="00000000" w:rsidRDefault="00AE271D">
      <w:pPr>
        <w:pStyle w:val="a0"/>
        <w:rPr>
          <w:rFonts w:hint="cs"/>
          <w:rtl/>
        </w:rPr>
      </w:pPr>
    </w:p>
    <w:p w14:paraId="56965271" w14:textId="77777777" w:rsidR="00000000" w:rsidRDefault="00AE271D">
      <w:pPr>
        <w:pStyle w:val="a0"/>
        <w:rPr>
          <w:rFonts w:hint="cs"/>
          <w:rtl/>
        </w:rPr>
      </w:pPr>
      <w:r>
        <w:rPr>
          <w:rFonts w:hint="cs"/>
          <w:rtl/>
        </w:rPr>
        <w:t>אני חוזר ומציע את האי-אמון. אני מודה לך, אדוני היושב-ראש</w:t>
      </w:r>
      <w:r>
        <w:rPr>
          <w:rFonts w:hint="cs"/>
          <w:rtl/>
        </w:rPr>
        <w:t>.</w:t>
      </w:r>
    </w:p>
    <w:p w14:paraId="5FE5AFCF" w14:textId="77777777" w:rsidR="00000000" w:rsidRDefault="00AE271D">
      <w:pPr>
        <w:pStyle w:val="a0"/>
        <w:ind w:firstLine="0"/>
        <w:rPr>
          <w:rFonts w:hint="cs"/>
          <w:rtl/>
        </w:rPr>
      </w:pPr>
    </w:p>
    <w:p w14:paraId="09969495" w14:textId="77777777" w:rsidR="00000000" w:rsidRDefault="00AE271D">
      <w:pPr>
        <w:pStyle w:val="af1"/>
        <w:rPr>
          <w:rtl/>
        </w:rPr>
      </w:pPr>
      <w:r>
        <w:rPr>
          <w:rtl/>
        </w:rPr>
        <w:t>היו"ר ראובן ריבלין:</w:t>
      </w:r>
    </w:p>
    <w:p w14:paraId="70CEDFAF" w14:textId="77777777" w:rsidR="00000000" w:rsidRDefault="00AE271D">
      <w:pPr>
        <w:pStyle w:val="a0"/>
        <w:ind w:firstLine="0"/>
        <w:rPr>
          <w:rFonts w:hint="cs"/>
          <w:rtl/>
        </w:rPr>
      </w:pPr>
    </w:p>
    <w:p w14:paraId="4B682852" w14:textId="77777777" w:rsidR="00000000" w:rsidRDefault="00AE271D">
      <w:pPr>
        <w:pStyle w:val="a0"/>
        <w:rPr>
          <w:rFonts w:hint="cs"/>
          <w:rtl/>
        </w:rPr>
      </w:pPr>
      <w:r>
        <w:rPr>
          <w:rFonts w:hint="cs"/>
          <w:rtl/>
        </w:rPr>
        <w:t>רבותי חברי הכנסת, מי שעוזב עכשיו לא יצביע. נא לשבת. אני מבין שיש חברים שהתקזזו. רבותי חברי הכנסת, אומנם הכותרת היא אחת, אבל יש כאן פיצול לשתי הצעות אי-אמון; האחת היא של סיעת העבודה-מימד בעניין המשך העברת הכספים להתנחלויות, שבגינן רו</w:t>
      </w:r>
      <w:r>
        <w:rPr>
          <w:rFonts w:hint="cs"/>
          <w:rtl/>
        </w:rPr>
        <w:t>צה מפלגת העבודה-מימד להצביע אי-אמון לממשלה.</w:t>
      </w:r>
    </w:p>
    <w:p w14:paraId="75DFB36B" w14:textId="77777777" w:rsidR="00000000" w:rsidRDefault="00AE271D">
      <w:pPr>
        <w:pStyle w:val="a0"/>
        <w:rPr>
          <w:rFonts w:hint="cs"/>
          <w:rtl/>
        </w:rPr>
      </w:pPr>
    </w:p>
    <w:p w14:paraId="21F303B6" w14:textId="77777777" w:rsidR="00000000" w:rsidRDefault="00AE271D">
      <w:pPr>
        <w:pStyle w:val="a0"/>
        <w:rPr>
          <w:rFonts w:hint="cs"/>
          <w:rtl/>
        </w:rPr>
      </w:pPr>
      <w:r>
        <w:rPr>
          <w:rFonts w:hint="cs"/>
          <w:rtl/>
        </w:rPr>
        <w:t>מי בעד? מי נגד?</w:t>
      </w:r>
    </w:p>
    <w:p w14:paraId="02E23011" w14:textId="77777777" w:rsidR="00000000" w:rsidRDefault="00AE271D">
      <w:pPr>
        <w:pStyle w:val="a0"/>
        <w:ind w:firstLine="0"/>
        <w:rPr>
          <w:rFonts w:hint="cs"/>
          <w:rtl/>
        </w:rPr>
      </w:pPr>
    </w:p>
    <w:p w14:paraId="3A5AB293" w14:textId="77777777" w:rsidR="00000000" w:rsidRDefault="00AE271D">
      <w:pPr>
        <w:pStyle w:val="ab"/>
        <w:bidi/>
        <w:rPr>
          <w:rFonts w:hint="cs"/>
          <w:rtl/>
        </w:rPr>
      </w:pPr>
      <w:r>
        <w:rPr>
          <w:rFonts w:hint="cs"/>
          <w:rtl/>
        </w:rPr>
        <w:t>הצבעה מס' 1</w:t>
      </w:r>
    </w:p>
    <w:p w14:paraId="4481864C" w14:textId="77777777" w:rsidR="00000000" w:rsidRDefault="00AE271D">
      <w:pPr>
        <w:pStyle w:val="a0"/>
        <w:rPr>
          <w:rFonts w:hint="cs"/>
          <w:rtl/>
        </w:rPr>
      </w:pPr>
    </w:p>
    <w:p w14:paraId="3809FABC" w14:textId="77777777" w:rsidR="00000000" w:rsidRDefault="00AE271D">
      <w:pPr>
        <w:pStyle w:val="ac"/>
        <w:bidi/>
        <w:rPr>
          <w:rFonts w:hint="cs"/>
          <w:rtl/>
        </w:rPr>
      </w:pPr>
      <w:r>
        <w:rPr>
          <w:rFonts w:hint="cs"/>
          <w:rtl/>
        </w:rPr>
        <w:t xml:space="preserve">בעד הצעת סיעות העבודה-מימד להביע אי-אמון בממשלה </w:t>
      </w:r>
      <w:r>
        <w:rPr>
          <w:rtl/>
        </w:rPr>
        <w:t>–</w:t>
      </w:r>
      <w:r>
        <w:rPr>
          <w:rFonts w:hint="cs"/>
          <w:rtl/>
        </w:rPr>
        <w:t xml:space="preserve"> 41</w:t>
      </w:r>
    </w:p>
    <w:p w14:paraId="71E4D210" w14:textId="77777777" w:rsidR="00000000" w:rsidRDefault="00AE271D">
      <w:pPr>
        <w:pStyle w:val="ac"/>
        <w:bidi/>
        <w:rPr>
          <w:rFonts w:hint="cs"/>
          <w:rtl/>
        </w:rPr>
      </w:pPr>
      <w:r>
        <w:rPr>
          <w:rFonts w:hint="cs"/>
          <w:rtl/>
        </w:rPr>
        <w:t xml:space="preserve">נגד </w:t>
      </w:r>
      <w:r>
        <w:rPr>
          <w:rtl/>
        </w:rPr>
        <w:t>–</w:t>
      </w:r>
      <w:r>
        <w:rPr>
          <w:rFonts w:hint="cs"/>
          <w:rtl/>
        </w:rPr>
        <w:t xml:space="preserve"> 55</w:t>
      </w:r>
    </w:p>
    <w:p w14:paraId="725BB2DC" w14:textId="77777777" w:rsidR="00000000" w:rsidRDefault="00AE271D">
      <w:pPr>
        <w:pStyle w:val="ac"/>
        <w:bidi/>
        <w:rPr>
          <w:rFonts w:hint="cs"/>
          <w:rtl/>
        </w:rPr>
      </w:pPr>
      <w:r>
        <w:rPr>
          <w:rFonts w:hint="cs"/>
          <w:rtl/>
        </w:rPr>
        <w:t xml:space="preserve">נמנעים </w:t>
      </w:r>
      <w:r>
        <w:rPr>
          <w:rtl/>
        </w:rPr>
        <w:t>–</w:t>
      </w:r>
      <w:r>
        <w:rPr>
          <w:rFonts w:hint="cs"/>
          <w:rtl/>
        </w:rPr>
        <w:t xml:space="preserve"> 3</w:t>
      </w:r>
    </w:p>
    <w:p w14:paraId="42E99649" w14:textId="77777777" w:rsidR="00000000" w:rsidRDefault="00AE271D">
      <w:pPr>
        <w:pStyle w:val="ad"/>
        <w:bidi/>
        <w:rPr>
          <w:rFonts w:hint="cs"/>
          <w:rtl/>
        </w:rPr>
      </w:pPr>
      <w:r>
        <w:rPr>
          <w:rFonts w:hint="cs"/>
          <w:rtl/>
        </w:rPr>
        <w:t>הצעת סיעות העבודה-מימד להביע אי-אמון בממשלה לא נתקבלה.</w:t>
      </w:r>
    </w:p>
    <w:p w14:paraId="16374BCF" w14:textId="77777777" w:rsidR="00000000" w:rsidRDefault="00AE271D">
      <w:pPr>
        <w:pStyle w:val="a0"/>
        <w:rPr>
          <w:rFonts w:hint="cs"/>
          <w:rtl/>
        </w:rPr>
      </w:pPr>
    </w:p>
    <w:p w14:paraId="6263FD25" w14:textId="77777777" w:rsidR="00000000" w:rsidRDefault="00AE271D">
      <w:pPr>
        <w:pStyle w:val="af1"/>
        <w:rPr>
          <w:rtl/>
        </w:rPr>
      </w:pPr>
      <w:r>
        <w:rPr>
          <w:rtl/>
        </w:rPr>
        <w:t>היו"ר</w:t>
      </w:r>
      <w:r>
        <w:rPr>
          <w:rFonts w:hint="cs"/>
          <w:rtl/>
        </w:rPr>
        <w:t xml:space="preserve"> ראובן ריבלין</w:t>
      </w:r>
      <w:r>
        <w:rPr>
          <w:rtl/>
        </w:rPr>
        <w:t>:</w:t>
      </w:r>
    </w:p>
    <w:p w14:paraId="30F35014" w14:textId="77777777" w:rsidR="00000000" w:rsidRDefault="00AE271D">
      <w:pPr>
        <w:pStyle w:val="a0"/>
        <w:rPr>
          <w:rtl/>
        </w:rPr>
      </w:pPr>
    </w:p>
    <w:p w14:paraId="0153EEBA" w14:textId="77777777" w:rsidR="00000000" w:rsidRDefault="00AE271D">
      <w:pPr>
        <w:pStyle w:val="a0"/>
        <w:rPr>
          <w:rFonts w:hint="cs"/>
          <w:rtl/>
        </w:rPr>
      </w:pPr>
      <w:r>
        <w:rPr>
          <w:rFonts w:hint="cs"/>
          <w:rtl/>
        </w:rPr>
        <w:t>ובכן, 41 בעד, 55 נגד, שלושה נמנ</w:t>
      </w:r>
      <w:r>
        <w:rPr>
          <w:rFonts w:hint="cs"/>
          <w:rtl/>
        </w:rPr>
        <w:t xml:space="preserve">עים </w:t>
      </w:r>
      <w:r>
        <w:rPr>
          <w:rtl/>
        </w:rPr>
        <w:t>–</w:t>
      </w:r>
      <w:r>
        <w:rPr>
          <w:rFonts w:hint="cs"/>
          <w:rtl/>
        </w:rPr>
        <w:t xml:space="preserve"> הצעת האי-אמון של סיעת העבודה-מימד לא נתקבלה. </w:t>
      </w:r>
    </w:p>
    <w:p w14:paraId="0BFA18C9" w14:textId="77777777" w:rsidR="00000000" w:rsidRDefault="00AE271D">
      <w:pPr>
        <w:pStyle w:val="a0"/>
        <w:rPr>
          <w:rFonts w:hint="cs"/>
          <w:rtl/>
        </w:rPr>
      </w:pPr>
    </w:p>
    <w:p w14:paraId="149587E0" w14:textId="77777777" w:rsidR="00000000" w:rsidRDefault="00AE271D">
      <w:pPr>
        <w:pStyle w:val="a0"/>
        <w:rPr>
          <w:rFonts w:hint="cs"/>
          <w:rtl/>
        </w:rPr>
      </w:pPr>
      <w:r>
        <w:rPr>
          <w:rFonts w:hint="cs"/>
          <w:rtl/>
        </w:rPr>
        <w:t>אנחנו עוברים, רבותי חברי הכנסת, להצעת האי-אמון מטעם סיעות מרצ--חד"ש-תע"ל--בל"ד בנושא: המשך העברת כספים להתנחלויות. נא להצביע. מי בעד? מי נגד? מי נמנע?</w:t>
      </w:r>
    </w:p>
    <w:p w14:paraId="478A6BD6" w14:textId="77777777" w:rsidR="00000000" w:rsidRDefault="00AE271D">
      <w:pPr>
        <w:pStyle w:val="a0"/>
        <w:rPr>
          <w:rFonts w:hint="cs"/>
          <w:rtl/>
        </w:rPr>
      </w:pPr>
    </w:p>
    <w:p w14:paraId="2457CF91" w14:textId="77777777" w:rsidR="00000000" w:rsidRDefault="00AE271D">
      <w:pPr>
        <w:pStyle w:val="a0"/>
        <w:rPr>
          <w:rFonts w:hint="cs"/>
          <w:rtl/>
        </w:rPr>
      </w:pPr>
    </w:p>
    <w:p w14:paraId="57C2AF29" w14:textId="77777777" w:rsidR="00000000" w:rsidRDefault="00AE271D">
      <w:pPr>
        <w:pStyle w:val="ab"/>
        <w:bidi/>
        <w:rPr>
          <w:rFonts w:hint="cs"/>
          <w:rtl/>
        </w:rPr>
      </w:pPr>
      <w:r>
        <w:rPr>
          <w:rFonts w:hint="cs"/>
          <w:rtl/>
        </w:rPr>
        <w:t>הצבעה מס' 2</w:t>
      </w:r>
    </w:p>
    <w:p w14:paraId="62C6AEA7" w14:textId="77777777" w:rsidR="00000000" w:rsidRDefault="00AE271D">
      <w:pPr>
        <w:pStyle w:val="a0"/>
        <w:rPr>
          <w:rFonts w:hint="cs"/>
          <w:rtl/>
        </w:rPr>
      </w:pPr>
    </w:p>
    <w:p w14:paraId="7B27390C" w14:textId="77777777" w:rsidR="00000000" w:rsidRDefault="00AE271D">
      <w:pPr>
        <w:pStyle w:val="ac"/>
        <w:bidi/>
        <w:rPr>
          <w:rFonts w:hint="cs"/>
          <w:rtl/>
        </w:rPr>
      </w:pPr>
      <w:r>
        <w:rPr>
          <w:rFonts w:hint="cs"/>
          <w:rtl/>
        </w:rPr>
        <w:t>בעד הצעת סיעות מרצ--חד"ש-תע"ל--בל"ד ל</w:t>
      </w:r>
      <w:r>
        <w:rPr>
          <w:rFonts w:hint="cs"/>
          <w:rtl/>
        </w:rPr>
        <w:t xml:space="preserve">הביע אי-אמון בממשלה </w:t>
      </w:r>
      <w:r>
        <w:rPr>
          <w:rtl/>
        </w:rPr>
        <w:t>–</w:t>
      </w:r>
      <w:r>
        <w:rPr>
          <w:rFonts w:hint="cs"/>
          <w:rtl/>
        </w:rPr>
        <w:t xml:space="preserve"> 41 </w:t>
      </w:r>
    </w:p>
    <w:p w14:paraId="2AC46F48" w14:textId="77777777" w:rsidR="00000000" w:rsidRDefault="00AE271D">
      <w:pPr>
        <w:pStyle w:val="ac"/>
        <w:bidi/>
        <w:rPr>
          <w:rFonts w:hint="cs"/>
          <w:rtl/>
        </w:rPr>
      </w:pPr>
      <w:r>
        <w:rPr>
          <w:rFonts w:hint="cs"/>
          <w:rtl/>
        </w:rPr>
        <w:t xml:space="preserve">נגד </w:t>
      </w:r>
      <w:r>
        <w:rPr>
          <w:rtl/>
        </w:rPr>
        <w:t>–</w:t>
      </w:r>
      <w:r>
        <w:rPr>
          <w:rFonts w:hint="cs"/>
          <w:rtl/>
        </w:rPr>
        <w:t xml:space="preserve"> 54</w:t>
      </w:r>
    </w:p>
    <w:p w14:paraId="4CEDE29D" w14:textId="77777777" w:rsidR="00000000" w:rsidRDefault="00AE271D">
      <w:pPr>
        <w:pStyle w:val="ac"/>
        <w:bidi/>
        <w:rPr>
          <w:rFonts w:hint="cs"/>
          <w:rtl/>
        </w:rPr>
      </w:pPr>
      <w:r>
        <w:rPr>
          <w:rFonts w:hint="cs"/>
          <w:rtl/>
        </w:rPr>
        <w:t xml:space="preserve">נמנעים </w:t>
      </w:r>
      <w:r>
        <w:rPr>
          <w:rtl/>
        </w:rPr>
        <w:t>–</w:t>
      </w:r>
      <w:r>
        <w:rPr>
          <w:rFonts w:hint="cs"/>
          <w:rtl/>
        </w:rPr>
        <w:t xml:space="preserve"> 1</w:t>
      </w:r>
    </w:p>
    <w:p w14:paraId="5D1B897C" w14:textId="77777777" w:rsidR="00000000" w:rsidRDefault="00AE271D">
      <w:pPr>
        <w:pStyle w:val="ad"/>
        <w:bidi/>
        <w:rPr>
          <w:rFonts w:hint="cs"/>
          <w:rtl/>
        </w:rPr>
      </w:pPr>
      <w:r>
        <w:rPr>
          <w:rFonts w:hint="cs"/>
          <w:rtl/>
        </w:rPr>
        <w:t>הצעת סיעות מרצ--חד"ש-תע"ל--בל"ד להביע אי-אמון בממשלה לא נתקבלה.</w:t>
      </w:r>
    </w:p>
    <w:p w14:paraId="04763BD5" w14:textId="77777777" w:rsidR="00000000" w:rsidRDefault="00AE271D">
      <w:pPr>
        <w:pStyle w:val="a0"/>
        <w:rPr>
          <w:rFonts w:hint="cs"/>
          <w:rtl/>
        </w:rPr>
      </w:pPr>
    </w:p>
    <w:p w14:paraId="46E20F6E" w14:textId="77777777" w:rsidR="00000000" w:rsidRDefault="00AE271D">
      <w:pPr>
        <w:pStyle w:val="af1"/>
        <w:rPr>
          <w:rtl/>
        </w:rPr>
      </w:pPr>
      <w:r>
        <w:rPr>
          <w:rtl/>
        </w:rPr>
        <w:t>היו"ר</w:t>
      </w:r>
      <w:r>
        <w:rPr>
          <w:rFonts w:hint="cs"/>
          <w:rtl/>
        </w:rPr>
        <w:t xml:space="preserve"> ראובן ריבלין</w:t>
      </w:r>
      <w:r>
        <w:rPr>
          <w:rtl/>
        </w:rPr>
        <w:t>:</w:t>
      </w:r>
    </w:p>
    <w:p w14:paraId="6976B983" w14:textId="77777777" w:rsidR="00000000" w:rsidRDefault="00AE271D">
      <w:pPr>
        <w:pStyle w:val="a0"/>
        <w:rPr>
          <w:rtl/>
        </w:rPr>
      </w:pPr>
    </w:p>
    <w:p w14:paraId="0AB7CC88" w14:textId="77777777" w:rsidR="00000000" w:rsidRDefault="00AE271D">
      <w:pPr>
        <w:pStyle w:val="a0"/>
        <w:rPr>
          <w:rFonts w:hint="cs"/>
          <w:rtl/>
        </w:rPr>
      </w:pPr>
      <w:r>
        <w:rPr>
          <w:rFonts w:hint="cs"/>
          <w:rtl/>
        </w:rPr>
        <w:t xml:space="preserve">ובכן, 41 בעד, 54 נגד, אחד נמנע. אני קובע שהצעת האי-האמון של סיעות מרצ--חד"ש-תע"ל--בל"ד, בנושא המשך העברת הכספים, לא נתקבלה. </w:t>
      </w:r>
    </w:p>
    <w:p w14:paraId="482E2D23" w14:textId="77777777" w:rsidR="00000000" w:rsidRDefault="00AE271D">
      <w:pPr>
        <w:pStyle w:val="a0"/>
        <w:rPr>
          <w:rFonts w:hint="cs"/>
          <w:rtl/>
        </w:rPr>
      </w:pPr>
    </w:p>
    <w:p w14:paraId="2E86663E" w14:textId="77777777" w:rsidR="00000000" w:rsidRDefault="00AE271D">
      <w:pPr>
        <w:pStyle w:val="a0"/>
        <w:rPr>
          <w:rFonts w:hint="cs"/>
          <w:rtl/>
        </w:rPr>
      </w:pPr>
      <w:r>
        <w:rPr>
          <w:rFonts w:hint="cs"/>
          <w:rtl/>
        </w:rPr>
        <w:t xml:space="preserve">חבר הכנסת בר-און מודיע שהוא התנגד להצעת האי-אמון. אינני משנה את ההצבעה. אני בטוח שאם לא היתה תקלה זה היה נקלט. </w:t>
      </w:r>
    </w:p>
    <w:p w14:paraId="750D19C8" w14:textId="77777777" w:rsidR="00000000" w:rsidRDefault="00AE271D">
      <w:pPr>
        <w:pStyle w:val="a0"/>
        <w:rPr>
          <w:rFonts w:hint="cs"/>
          <w:rtl/>
        </w:rPr>
      </w:pPr>
    </w:p>
    <w:p w14:paraId="12A315E1" w14:textId="77777777" w:rsidR="00000000" w:rsidRDefault="00AE271D">
      <w:pPr>
        <w:pStyle w:val="a0"/>
        <w:rPr>
          <w:rFonts w:hint="cs"/>
          <w:rtl/>
        </w:rPr>
      </w:pPr>
      <w:r>
        <w:rPr>
          <w:rFonts w:hint="cs"/>
          <w:rtl/>
        </w:rPr>
        <w:t xml:space="preserve">רבותי חברי הכנסת, אנחנו עוברים להצבעה על הצעת אי-אמון של סיעת ש"ס בנושא עמדת ראש הממשלה בנושא ההתנתקות. רבותי חברי הכנסת, נא להצביע. מי בעד? </w:t>
      </w:r>
      <w:r>
        <w:rPr>
          <w:rFonts w:hint="cs"/>
          <w:rtl/>
        </w:rPr>
        <w:t>מי נגד? מי נמנע?</w:t>
      </w:r>
    </w:p>
    <w:p w14:paraId="158B14E9" w14:textId="77777777" w:rsidR="00000000" w:rsidRDefault="00AE271D">
      <w:pPr>
        <w:pStyle w:val="a0"/>
        <w:rPr>
          <w:rtl/>
        </w:rPr>
      </w:pPr>
    </w:p>
    <w:p w14:paraId="13ADDCA7" w14:textId="77777777" w:rsidR="00000000" w:rsidRDefault="00AE271D">
      <w:pPr>
        <w:pStyle w:val="a0"/>
        <w:rPr>
          <w:rFonts w:hint="cs"/>
          <w:rtl/>
        </w:rPr>
      </w:pPr>
    </w:p>
    <w:p w14:paraId="0FF6BA61" w14:textId="77777777" w:rsidR="00000000" w:rsidRDefault="00AE271D">
      <w:pPr>
        <w:pStyle w:val="ab"/>
        <w:bidi/>
        <w:rPr>
          <w:rFonts w:hint="cs"/>
          <w:rtl/>
        </w:rPr>
      </w:pPr>
      <w:r>
        <w:rPr>
          <w:rFonts w:hint="cs"/>
          <w:rtl/>
        </w:rPr>
        <w:t>הצבעה מס' 3</w:t>
      </w:r>
    </w:p>
    <w:p w14:paraId="0758C833" w14:textId="77777777" w:rsidR="00000000" w:rsidRDefault="00AE271D">
      <w:pPr>
        <w:pStyle w:val="a0"/>
        <w:rPr>
          <w:rFonts w:hint="cs"/>
          <w:rtl/>
        </w:rPr>
      </w:pPr>
    </w:p>
    <w:p w14:paraId="7404FF67" w14:textId="77777777" w:rsidR="00000000" w:rsidRDefault="00AE271D">
      <w:pPr>
        <w:pStyle w:val="ac"/>
        <w:bidi/>
        <w:rPr>
          <w:rFonts w:hint="cs"/>
          <w:rtl/>
        </w:rPr>
      </w:pPr>
      <w:r>
        <w:rPr>
          <w:rFonts w:hint="cs"/>
          <w:rtl/>
        </w:rPr>
        <w:t xml:space="preserve">בעד הצעת סיעת ש"ס להביע אי-אמון בממשלה </w:t>
      </w:r>
      <w:r>
        <w:rPr>
          <w:rtl/>
        </w:rPr>
        <w:t>–</w:t>
      </w:r>
      <w:r>
        <w:rPr>
          <w:rFonts w:hint="cs"/>
          <w:rtl/>
        </w:rPr>
        <w:t xml:space="preserve"> 45</w:t>
      </w:r>
    </w:p>
    <w:p w14:paraId="7EC6F911" w14:textId="77777777" w:rsidR="00000000" w:rsidRDefault="00AE271D">
      <w:pPr>
        <w:pStyle w:val="ac"/>
        <w:bidi/>
        <w:rPr>
          <w:rFonts w:hint="cs"/>
          <w:rtl/>
        </w:rPr>
      </w:pPr>
      <w:r>
        <w:rPr>
          <w:rFonts w:hint="cs"/>
          <w:rtl/>
        </w:rPr>
        <w:t xml:space="preserve">נגד </w:t>
      </w:r>
      <w:r>
        <w:rPr>
          <w:rtl/>
        </w:rPr>
        <w:t>–</w:t>
      </w:r>
      <w:r>
        <w:rPr>
          <w:rFonts w:hint="cs"/>
          <w:rtl/>
        </w:rPr>
        <w:t xml:space="preserve"> 46</w:t>
      </w:r>
    </w:p>
    <w:p w14:paraId="324DFBAF" w14:textId="77777777" w:rsidR="00000000" w:rsidRDefault="00AE271D">
      <w:pPr>
        <w:pStyle w:val="ac"/>
        <w:bidi/>
        <w:rPr>
          <w:rFonts w:hint="cs"/>
          <w:rtl/>
        </w:rPr>
      </w:pPr>
      <w:r>
        <w:rPr>
          <w:rFonts w:hint="cs"/>
          <w:rtl/>
        </w:rPr>
        <w:t xml:space="preserve">נמנעים </w:t>
      </w:r>
      <w:r>
        <w:rPr>
          <w:rtl/>
        </w:rPr>
        <w:t>–</w:t>
      </w:r>
      <w:r>
        <w:rPr>
          <w:rFonts w:hint="cs"/>
          <w:rtl/>
        </w:rPr>
        <w:t xml:space="preserve"> 1</w:t>
      </w:r>
    </w:p>
    <w:p w14:paraId="74BD41D0" w14:textId="77777777" w:rsidR="00000000" w:rsidRDefault="00AE271D">
      <w:pPr>
        <w:pStyle w:val="ad"/>
        <w:bidi/>
        <w:rPr>
          <w:rFonts w:hint="cs"/>
          <w:rtl/>
        </w:rPr>
      </w:pPr>
      <w:r>
        <w:rPr>
          <w:rFonts w:hint="cs"/>
          <w:rtl/>
        </w:rPr>
        <w:t>הצעת סיעת ש"ס להביע אי-אמון בממשלה לא נתקבלה.</w:t>
      </w:r>
    </w:p>
    <w:p w14:paraId="1B92AF38" w14:textId="77777777" w:rsidR="00000000" w:rsidRDefault="00AE271D">
      <w:pPr>
        <w:pStyle w:val="a0"/>
        <w:rPr>
          <w:rFonts w:hint="cs"/>
          <w:rtl/>
        </w:rPr>
      </w:pPr>
    </w:p>
    <w:p w14:paraId="6558A51F" w14:textId="77777777" w:rsidR="00000000" w:rsidRDefault="00AE271D">
      <w:pPr>
        <w:pStyle w:val="af1"/>
        <w:rPr>
          <w:rtl/>
        </w:rPr>
      </w:pPr>
      <w:r>
        <w:rPr>
          <w:rtl/>
        </w:rPr>
        <w:t>היו"ר</w:t>
      </w:r>
      <w:r>
        <w:rPr>
          <w:rFonts w:hint="cs"/>
          <w:rtl/>
        </w:rPr>
        <w:t xml:space="preserve"> ראובן ריבלין</w:t>
      </w:r>
      <w:r>
        <w:rPr>
          <w:rtl/>
        </w:rPr>
        <w:t>:</w:t>
      </w:r>
    </w:p>
    <w:p w14:paraId="14C395CB" w14:textId="77777777" w:rsidR="00000000" w:rsidRDefault="00AE271D">
      <w:pPr>
        <w:pStyle w:val="a0"/>
        <w:rPr>
          <w:rtl/>
        </w:rPr>
      </w:pPr>
    </w:p>
    <w:p w14:paraId="2E564611" w14:textId="77777777" w:rsidR="00000000" w:rsidRDefault="00AE271D">
      <w:pPr>
        <w:pStyle w:val="a0"/>
        <w:rPr>
          <w:rFonts w:hint="cs"/>
          <w:rtl/>
        </w:rPr>
      </w:pPr>
      <w:r>
        <w:rPr>
          <w:rFonts w:hint="cs"/>
          <w:rtl/>
        </w:rPr>
        <w:t>46 נגד, 45 בעד, אחד נמנע. ההצעה לא נתקבלה.</w:t>
      </w:r>
    </w:p>
    <w:p w14:paraId="3ECAD24B" w14:textId="77777777" w:rsidR="00000000" w:rsidRDefault="00AE271D">
      <w:pPr>
        <w:pStyle w:val="a0"/>
        <w:rPr>
          <w:rFonts w:hint="cs"/>
          <w:rtl/>
        </w:rPr>
      </w:pPr>
    </w:p>
    <w:p w14:paraId="05F2521A" w14:textId="77777777" w:rsidR="00000000" w:rsidRDefault="00AE271D">
      <w:pPr>
        <w:pStyle w:val="a0"/>
        <w:rPr>
          <w:rFonts w:hint="cs"/>
          <w:rtl/>
        </w:rPr>
      </w:pPr>
      <w:r>
        <w:rPr>
          <w:rFonts w:hint="cs"/>
          <w:rtl/>
        </w:rPr>
        <w:t>רבותי חברי הכנסת, הצעת אי-אמון של סיעת רע</w:t>
      </w:r>
      <w:r>
        <w:rPr>
          <w:rtl/>
        </w:rPr>
        <w:t>"</w:t>
      </w:r>
      <w:r>
        <w:rPr>
          <w:rFonts w:hint="cs"/>
          <w:rtl/>
        </w:rPr>
        <w:t>ם בנוש</w:t>
      </w:r>
      <w:r>
        <w:rPr>
          <w:rFonts w:hint="cs"/>
          <w:rtl/>
        </w:rPr>
        <w:t>א: הפרסומים בדבר קריאתו של השר אלון למיסיונרים נוצרים להעביר את המוסלמים אל "האור והנאורות של הנצרות". נא להצביע. מי בעד? מי נגד? מי נמנע?</w:t>
      </w:r>
    </w:p>
    <w:p w14:paraId="3C447488" w14:textId="77777777" w:rsidR="00000000" w:rsidRDefault="00AE271D">
      <w:pPr>
        <w:pStyle w:val="a0"/>
        <w:rPr>
          <w:rFonts w:hint="cs"/>
          <w:rtl/>
        </w:rPr>
      </w:pPr>
    </w:p>
    <w:p w14:paraId="29374B04" w14:textId="77777777" w:rsidR="00000000" w:rsidRDefault="00AE271D">
      <w:pPr>
        <w:pStyle w:val="ab"/>
        <w:bidi/>
        <w:rPr>
          <w:rFonts w:hint="cs"/>
          <w:rtl/>
        </w:rPr>
      </w:pPr>
      <w:r>
        <w:rPr>
          <w:rFonts w:hint="cs"/>
          <w:rtl/>
        </w:rPr>
        <w:t>הצבעה מס' 4</w:t>
      </w:r>
    </w:p>
    <w:p w14:paraId="4945A87A" w14:textId="77777777" w:rsidR="00000000" w:rsidRDefault="00AE271D">
      <w:pPr>
        <w:pStyle w:val="ac"/>
        <w:bidi/>
        <w:rPr>
          <w:rFonts w:hint="cs"/>
          <w:rtl/>
        </w:rPr>
      </w:pPr>
    </w:p>
    <w:p w14:paraId="105D29DD" w14:textId="77777777" w:rsidR="00000000" w:rsidRDefault="00AE271D">
      <w:pPr>
        <w:pStyle w:val="ac"/>
        <w:bidi/>
        <w:rPr>
          <w:rFonts w:hint="cs"/>
          <w:rtl/>
        </w:rPr>
      </w:pPr>
      <w:r>
        <w:rPr>
          <w:rFonts w:hint="cs"/>
          <w:rtl/>
        </w:rPr>
        <w:t>בעד הצעת סיעת רע</w:t>
      </w:r>
      <w:r>
        <w:rPr>
          <w:rtl/>
        </w:rPr>
        <w:t>"</w:t>
      </w:r>
      <w:r>
        <w:rPr>
          <w:rFonts w:hint="cs"/>
          <w:rtl/>
        </w:rPr>
        <w:t xml:space="preserve">ם להביע אי-אמון בממשלה </w:t>
      </w:r>
      <w:r>
        <w:rPr>
          <w:rtl/>
        </w:rPr>
        <w:t>–</w:t>
      </w:r>
      <w:r>
        <w:rPr>
          <w:rFonts w:hint="cs"/>
          <w:rtl/>
        </w:rPr>
        <w:t xml:space="preserve"> 40 </w:t>
      </w:r>
    </w:p>
    <w:p w14:paraId="611BB915" w14:textId="77777777" w:rsidR="00000000" w:rsidRDefault="00AE271D">
      <w:pPr>
        <w:pStyle w:val="ac"/>
        <w:bidi/>
        <w:rPr>
          <w:rFonts w:hint="cs"/>
          <w:rtl/>
        </w:rPr>
      </w:pPr>
      <w:r>
        <w:rPr>
          <w:rFonts w:hint="cs"/>
          <w:rtl/>
        </w:rPr>
        <w:t xml:space="preserve">נגד </w:t>
      </w:r>
      <w:r>
        <w:rPr>
          <w:rtl/>
        </w:rPr>
        <w:t>–</w:t>
      </w:r>
      <w:r>
        <w:rPr>
          <w:rFonts w:hint="cs"/>
          <w:rtl/>
        </w:rPr>
        <w:t xml:space="preserve"> 57</w:t>
      </w:r>
    </w:p>
    <w:p w14:paraId="7F984480" w14:textId="77777777" w:rsidR="00000000" w:rsidRDefault="00AE271D">
      <w:pPr>
        <w:pStyle w:val="ac"/>
        <w:bidi/>
        <w:rPr>
          <w:rFonts w:hint="cs"/>
          <w:rtl/>
        </w:rPr>
      </w:pPr>
      <w:r>
        <w:rPr>
          <w:rFonts w:hint="cs"/>
          <w:rtl/>
        </w:rPr>
        <w:t>נמנעים - 1</w:t>
      </w:r>
    </w:p>
    <w:p w14:paraId="0F88D598" w14:textId="77777777" w:rsidR="00000000" w:rsidRDefault="00AE271D">
      <w:pPr>
        <w:pStyle w:val="ad"/>
        <w:bidi/>
        <w:rPr>
          <w:rFonts w:hint="cs"/>
          <w:rtl/>
        </w:rPr>
      </w:pPr>
      <w:r>
        <w:rPr>
          <w:rFonts w:hint="cs"/>
          <w:rtl/>
        </w:rPr>
        <w:t>הצעת סיעת רע</w:t>
      </w:r>
      <w:r>
        <w:rPr>
          <w:rtl/>
        </w:rPr>
        <w:t>"</w:t>
      </w:r>
      <w:r>
        <w:rPr>
          <w:rFonts w:hint="cs"/>
          <w:rtl/>
        </w:rPr>
        <w:t>ם להביע אי-אמון בממשלה ל</w:t>
      </w:r>
      <w:r>
        <w:rPr>
          <w:rFonts w:hint="cs"/>
          <w:rtl/>
        </w:rPr>
        <w:t>א נתקבלה.</w:t>
      </w:r>
    </w:p>
    <w:p w14:paraId="0F76DBB3" w14:textId="77777777" w:rsidR="00000000" w:rsidRDefault="00AE271D">
      <w:pPr>
        <w:pStyle w:val="a0"/>
        <w:rPr>
          <w:rFonts w:hint="cs"/>
          <w:rtl/>
        </w:rPr>
      </w:pPr>
    </w:p>
    <w:p w14:paraId="5DD70D56" w14:textId="77777777" w:rsidR="00000000" w:rsidRDefault="00AE271D">
      <w:pPr>
        <w:pStyle w:val="af1"/>
        <w:rPr>
          <w:rtl/>
        </w:rPr>
      </w:pPr>
      <w:r>
        <w:rPr>
          <w:rtl/>
        </w:rPr>
        <w:t>היו"ר</w:t>
      </w:r>
      <w:r>
        <w:rPr>
          <w:rFonts w:hint="cs"/>
          <w:rtl/>
        </w:rPr>
        <w:t xml:space="preserve"> ראובן ריבלין</w:t>
      </w:r>
      <w:r>
        <w:rPr>
          <w:rtl/>
        </w:rPr>
        <w:t>:</w:t>
      </w:r>
    </w:p>
    <w:p w14:paraId="1E2775A2" w14:textId="77777777" w:rsidR="00000000" w:rsidRDefault="00AE271D">
      <w:pPr>
        <w:pStyle w:val="a0"/>
        <w:rPr>
          <w:rtl/>
        </w:rPr>
      </w:pPr>
    </w:p>
    <w:p w14:paraId="6AD89613" w14:textId="77777777" w:rsidR="00000000" w:rsidRDefault="00AE271D">
      <w:pPr>
        <w:pStyle w:val="a0"/>
        <w:rPr>
          <w:rFonts w:hint="cs"/>
          <w:rtl/>
        </w:rPr>
      </w:pPr>
      <w:r>
        <w:rPr>
          <w:rFonts w:hint="cs"/>
          <w:rtl/>
        </w:rPr>
        <w:t>רבותי חברי הכנסת, 57 נגד, 40 בעד, אחד נמנע. אני קובע שהצעת האי-אמון של סיעת רע</w:t>
      </w:r>
      <w:r>
        <w:rPr>
          <w:rtl/>
        </w:rPr>
        <w:t>"</w:t>
      </w:r>
      <w:r>
        <w:rPr>
          <w:rFonts w:hint="cs"/>
          <w:rtl/>
        </w:rPr>
        <w:t>ם לא נתקבלה.</w:t>
      </w:r>
    </w:p>
    <w:p w14:paraId="12024905" w14:textId="77777777" w:rsidR="00000000" w:rsidRDefault="00AE271D">
      <w:pPr>
        <w:pStyle w:val="a0"/>
        <w:rPr>
          <w:rFonts w:hint="cs"/>
          <w:rtl/>
        </w:rPr>
      </w:pPr>
    </w:p>
    <w:p w14:paraId="7CB810DE" w14:textId="77777777" w:rsidR="00000000" w:rsidRDefault="00AE271D">
      <w:pPr>
        <w:pStyle w:val="a0"/>
        <w:rPr>
          <w:rFonts w:hint="cs"/>
          <w:rtl/>
        </w:rPr>
      </w:pPr>
      <w:r>
        <w:rPr>
          <w:rFonts w:hint="cs"/>
          <w:rtl/>
        </w:rPr>
        <w:t>רבותי חברי הכנסת, חברי ועדת החוץ והביטחון של הסנאט הצרפתי נמצאים כאן ביציע, משמאל ליציע, ואני מקבל את כולם בברכה למדינת ישראל, לכנס</w:t>
      </w:r>
      <w:r>
        <w:rPr>
          <w:rFonts w:hint="cs"/>
          <w:rtl/>
        </w:rPr>
        <w:t xml:space="preserve">ת ישראל ולירושלים בירת ישראל. ברוכים הבאים. </w:t>
      </w:r>
    </w:p>
    <w:p w14:paraId="3C6BFC80" w14:textId="77777777" w:rsidR="00000000" w:rsidRDefault="00AE271D">
      <w:pPr>
        <w:pStyle w:val="a0"/>
        <w:rPr>
          <w:rFonts w:hint="cs"/>
          <w:rtl/>
        </w:rPr>
      </w:pPr>
    </w:p>
    <w:p w14:paraId="15C28B0D" w14:textId="77777777" w:rsidR="00000000" w:rsidRDefault="00AE271D">
      <w:pPr>
        <w:pStyle w:val="a0"/>
        <w:rPr>
          <w:rtl/>
        </w:rPr>
      </w:pPr>
    </w:p>
    <w:p w14:paraId="635D2F50" w14:textId="77777777" w:rsidR="00000000" w:rsidRDefault="00AE271D">
      <w:pPr>
        <w:pStyle w:val="a0"/>
        <w:rPr>
          <w:rFonts w:hint="cs"/>
          <w:rtl/>
        </w:rPr>
      </w:pPr>
    </w:p>
    <w:p w14:paraId="08ECF5BE" w14:textId="77777777" w:rsidR="00000000" w:rsidRDefault="00AE271D">
      <w:pPr>
        <w:pStyle w:val="a2"/>
        <w:rPr>
          <w:rFonts w:hint="cs"/>
          <w:rtl/>
        </w:rPr>
      </w:pPr>
      <w:bookmarkStart w:id="159" w:name="CS23022FI0023022T23_02_2004_17_43_29"/>
      <w:bookmarkStart w:id="160" w:name="_Toc67901554"/>
      <w:bookmarkEnd w:id="159"/>
      <w:r>
        <w:rPr>
          <w:rtl/>
        </w:rPr>
        <w:t>ישיבה מיוחדת לציון שנת ה-800 לפטירת הרמב"ם</w:t>
      </w:r>
      <w:bookmarkEnd w:id="160"/>
    </w:p>
    <w:p w14:paraId="059C4029" w14:textId="77777777" w:rsidR="00000000" w:rsidRDefault="00AE271D">
      <w:pPr>
        <w:pStyle w:val="a0"/>
        <w:rPr>
          <w:rFonts w:hint="cs"/>
          <w:rtl/>
        </w:rPr>
      </w:pPr>
    </w:p>
    <w:p w14:paraId="565618F8" w14:textId="77777777" w:rsidR="00000000" w:rsidRDefault="00AE271D">
      <w:pPr>
        <w:pStyle w:val="af1"/>
        <w:rPr>
          <w:rtl/>
        </w:rPr>
      </w:pPr>
      <w:r>
        <w:rPr>
          <w:rtl/>
        </w:rPr>
        <w:t>היו"ר</w:t>
      </w:r>
      <w:r>
        <w:rPr>
          <w:rFonts w:hint="cs"/>
          <w:rtl/>
        </w:rPr>
        <w:t xml:space="preserve"> ראובן ריבלין</w:t>
      </w:r>
      <w:r>
        <w:rPr>
          <w:rtl/>
        </w:rPr>
        <w:t>:</w:t>
      </w:r>
    </w:p>
    <w:p w14:paraId="4008C526" w14:textId="77777777" w:rsidR="00000000" w:rsidRDefault="00AE271D">
      <w:pPr>
        <w:pStyle w:val="a0"/>
        <w:rPr>
          <w:rtl/>
        </w:rPr>
      </w:pPr>
    </w:p>
    <w:p w14:paraId="2B802197" w14:textId="77777777" w:rsidR="00000000" w:rsidRDefault="00AE271D">
      <w:pPr>
        <w:pStyle w:val="a0"/>
        <w:rPr>
          <w:rFonts w:hint="cs"/>
          <w:rtl/>
        </w:rPr>
      </w:pPr>
      <w:r>
        <w:rPr>
          <w:rFonts w:hint="cs"/>
          <w:rtl/>
        </w:rPr>
        <w:t xml:space="preserve">רבותי חברי הכנסת, אנחנו עוברים לישיבה מיוחדת לציון שנת ה-800 לפטירת הרמב"ם. </w:t>
      </w:r>
    </w:p>
    <w:p w14:paraId="6D956F13" w14:textId="77777777" w:rsidR="00000000" w:rsidRDefault="00AE271D">
      <w:pPr>
        <w:pStyle w:val="a0"/>
        <w:rPr>
          <w:rFonts w:hint="cs"/>
          <w:rtl/>
        </w:rPr>
      </w:pPr>
    </w:p>
    <w:p w14:paraId="18D32836" w14:textId="77777777" w:rsidR="00000000" w:rsidRDefault="00AE271D">
      <w:pPr>
        <w:pStyle w:val="af0"/>
        <w:rPr>
          <w:rtl/>
        </w:rPr>
      </w:pPr>
      <w:bookmarkStart w:id="161" w:name="FS000000661T23_02_2004_17_44_42"/>
      <w:bookmarkEnd w:id="161"/>
      <w:r>
        <w:rPr>
          <w:rFonts w:hint="eastAsia"/>
          <w:rtl/>
        </w:rPr>
        <w:t>מזכיר</w:t>
      </w:r>
      <w:r>
        <w:rPr>
          <w:rtl/>
        </w:rPr>
        <w:t xml:space="preserve"> הכנסת אריה האן:</w:t>
      </w:r>
    </w:p>
    <w:p w14:paraId="77BA6047" w14:textId="77777777" w:rsidR="00000000" w:rsidRDefault="00AE271D">
      <w:pPr>
        <w:pStyle w:val="a0"/>
        <w:rPr>
          <w:rFonts w:hint="cs"/>
          <w:rtl/>
        </w:rPr>
      </w:pPr>
    </w:p>
    <w:p w14:paraId="440C7AA1" w14:textId="77777777" w:rsidR="00000000" w:rsidRDefault="00AE271D">
      <w:pPr>
        <w:pStyle w:val="a0"/>
        <w:rPr>
          <w:rFonts w:hint="cs"/>
          <w:rtl/>
        </w:rPr>
      </w:pPr>
      <w:r>
        <w:rPr>
          <w:rFonts w:hint="cs"/>
          <w:rtl/>
        </w:rPr>
        <w:t xml:space="preserve">אבקש לקום. כבוד הנשיא! </w:t>
      </w:r>
    </w:p>
    <w:p w14:paraId="2DC94FA0" w14:textId="77777777" w:rsidR="00000000" w:rsidRDefault="00AE271D">
      <w:pPr>
        <w:pStyle w:val="a0"/>
        <w:rPr>
          <w:rFonts w:hint="cs"/>
          <w:rtl/>
        </w:rPr>
      </w:pPr>
    </w:p>
    <w:p w14:paraId="1F007E80" w14:textId="77777777" w:rsidR="00000000" w:rsidRDefault="00AE271D">
      <w:pPr>
        <w:pStyle w:val="a0"/>
        <w:jc w:val="center"/>
        <w:rPr>
          <w:rFonts w:hint="cs"/>
          <w:rtl/>
        </w:rPr>
      </w:pPr>
      <w:r>
        <w:rPr>
          <w:rFonts w:hint="cs"/>
          <w:rtl/>
        </w:rPr>
        <w:t>(חברי הכנסת מקדמי</w:t>
      </w:r>
      <w:r>
        <w:rPr>
          <w:rFonts w:hint="cs"/>
          <w:rtl/>
        </w:rPr>
        <w:t>ם בקימה את פני נשיא המדינה.)</w:t>
      </w:r>
    </w:p>
    <w:p w14:paraId="7101B203" w14:textId="77777777" w:rsidR="00000000" w:rsidRDefault="00AE271D">
      <w:pPr>
        <w:pStyle w:val="a0"/>
        <w:jc w:val="center"/>
        <w:rPr>
          <w:rFonts w:hint="cs"/>
          <w:rtl/>
        </w:rPr>
      </w:pPr>
    </w:p>
    <w:p w14:paraId="69172229" w14:textId="77777777" w:rsidR="00000000" w:rsidRDefault="00AE271D">
      <w:pPr>
        <w:pStyle w:val="af0"/>
        <w:rPr>
          <w:rtl/>
        </w:rPr>
      </w:pPr>
      <w:r>
        <w:rPr>
          <w:rFonts w:hint="eastAsia"/>
          <w:rtl/>
        </w:rPr>
        <w:t>מזכיר</w:t>
      </w:r>
      <w:r>
        <w:rPr>
          <w:rtl/>
        </w:rPr>
        <w:t xml:space="preserve"> הכנסת אריה האן:</w:t>
      </w:r>
    </w:p>
    <w:p w14:paraId="37866F83" w14:textId="77777777" w:rsidR="00000000" w:rsidRDefault="00AE271D">
      <w:pPr>
        <w:pStyle w:val="a0"/>
        <w:rPr>
          <w:rFonts w:hint="cs"/>
          <w:rtl/>
        </w:rPr>
      </w:pPr>
    </w:p>
    <w:p w14:paraId="3B70CEA7" w14:textId="77777777" w:rsidR="00000000" w:rsidRDefault="00AE271D">
      <w:pPr>
        <w:pStyle w:val="a0"/>
        <w:rPr>
          <w:rFonts w:hint="cs"/>
          <w:rtl/>
        </w:rPr>
      </w:pPr>
      <w:r>
        <w:rPr>
          <w:rFonts w:hint="cs"/>
          <w:rtl/>
        </w:rPr>
        <w:t>בבקשה לשבת.</w:t>
      </w:r>
    </w:p>
    <w:p w14:paraId="71B4C33E" w14:textId="77777777" w:rsidR="00000000" w:rsidRDefault="00AE271D">
      <w:pPr>
        <w:pStyle w:val="af1"/>
        <w:rPr>
          <w:rFonts w:hint="cs"/>
          <w:rtl/>
        </w:rPr>
      </w:pPr>
    </w:p>
    <w:p w14:paraId="3EB314EA" w14:textId="77777777" w:rsidR="00000000" w:rsidRDefault="00AE271D">
      <w:pPr>
        <w:pStyle w:val="af1"/>
        <w:rPr>
          <w:rtl/>
        </w:rPr>
      </w:pPr>
      <w:r>
        <w:rPr>
          <w:rtl/>
        </w:rPr>
        <w:t>היו"ר</w:t>
      </w:r>
      <w:r>
        <w:rPr>
          <w:rFonts w:hint="cs"/>
          <w:rtl/>
        </w:rPr>
        <w:t xml:space="preserve"> ראובן ריבלין</w:t>
      </w:r>
      <w:r>
        <w:rPr>
          <w:rtl/>
        </w:rPr>
        <w:t>:</w:t>
      </w:r>
    </w:p>
    <w:p w14:paraId="7736245B" w14:textId="77777777" w:rsidR="00000000" w:rsidRDefault="00AE271D">
      <w:pPr>
        <w:pStyle w:val="a0"/>
        <w:rPr>
          <w:rtl/>
        </w:rPr>
      </w:pPr>
    </w:p>
    <w:p w14:paraId="731D9E9B" w14:textId="77777777" w:rsidR="00000000" w:rsidRDefault="00AE271D">
      <w:pPr>
        <w:pStyle w:val="a0"/>
        <w:rPr>
          <w:rFonts w:hint="cs"/>
          <w:rtl/>
        </w:rPr>
      </w:pPr>
      <w:r>
        <w:rPr>
          <w:rFonts w:hint="cs"/>
          <w:rtl/>
        </w:rPr>
        <w:t>כבוד נשיא המדינה והגברת קצב, החוזרים מצרפת, שם עשה נשיאנו בשליחות לאומית, ובשליחותו זו עשה רבות להסברת עמדת המדינה והאדיר את שמה - ברוכים השבים; כבוד הנשיא החמישי למדינת</w:t>
      </w:r>
      <w:r>
        <w:rPr>
          <w:rFonts w:hint="cs"/>
          <w:rtl/>
        </w:rPr>
        <w:t xml:space="preserve"> ישראל, מר יצחק נבון; אדוני ראש ממשלת ישראל, חבר הכנסת אריאל שרון; שרים, חברי כנסת בעבר ובהווה, שגריר ספרד בישראל, מוזמני סגל א' של המדינה, ראשי הערים, רבני הערים, אורחים נכבדים, אבקש לצטט: "ומפני זה ניערתי חוצני, אני משה ברבי מימון הספרדי, ונשענתי על הצור</w:t>
      </w:r>
      <w:r>
        <w:rPr>
          <w:rFonts w:hint="cs"/>
          <w:rtl/>
        </w:rPr>
        <w:t xml:space="preserve"> ברוך הוא ובינותי בכל אלו הספרים, וראיתי לחבר דברים המתבררים מכל אלו החיבורים בעניין האסור והמותר והטמא והטהור, עם שאר דיני תורה. כולם בלשון ברורה ודרך קצרה, עד שתהא תורה שבעל-פה כולה סדורה בפי הכול בלא קושיא, בלא פירוק, ולא זה אומר בכה וזה אומר בכה. אלא ד</w:t>
      </w:r>
      <w:r>
        <w:rPr>
          <w:rFonts w:hint="cs"/>
          <w:rtl/>
        </w:rPr>
        <w:t xml:space="preserve">ברים ברורים, קרובים, נכונים, על-פי המשפט אשר יתבאר מכל אלו החיבורים והפירושים הנמצאים מימות רבנו הקדוש ועד עכשיו" - ציטוט מתוך ההקדמה לי"ד החזקה, קודקס ההלכה המקיף של הרמב"ם. </w:t>
      </w:r>
    </w:p>
    <w:p w14:paraId="525AA1B5" w14:textId="77777777" w:rsidR="00000000" w:rsidRDefault="00AE271D">
      <w:pPr>
        <w:pStyle w:val="a0"/>
        <w:rPr>
          <w:rFonts w:hint="cs"/>
          <w:rtl/>
        </w:rPr>
      </w:pPr>
    </w:p>
    <w:p w14:paraId="79FA9144" w14:textId="77777777" w:rsidR="00000000" w:rsidRDefault="00AE271D">
      <w:pPr>
        <w:pStyle w:val="a0"/>
        <w:rPr>
          <w:rFonts w:hint="cs"/>
          <w:rtl/>
        </w:rPr>
      </w:pPr>
      <w:r>
        <w:rPr>
          <w:rFonts w:hint="cs"/>
          <w:rtl/>
        </w:rPr>
        <w:t>וציטוט נוסף, ברשותכם: "ואל ידרוש ממני הנבון, ואל יתלה את תקוותיו, שבכל מקום שאז</w:t>
      </w:r>
      <w:r>
        <w:rPr>
          <w:rFonts w:hint="cs"/>
          <w:rtl/>
        </w:rPr>
        <w:t>כיר עניין מסוים שאני אשלימנו, או אם התחלתי לבאר עניין, משל מן המשלים, שאני אסיים כל מה שנאמר באותו המשל, כי הדבר, דבר זה, אי-אפשר לשום משכיל לעשותו בלשונו למי שהוא מדבר עמו, כל שכן לקובעו בספר. כדי שלא יהיה המטרה לכל סכל שחושבים עליו שהוא חכם, שיירה חיצי ס</w:t>
      </w:r>
      <w:r>
        <w:rPr>
          <w:rFonts w:hint="cs"/>
          <w:rtl/>
        </w:rPr>
        <w:t xml:space="preserve">כלותו כלפיו" - מתוך ההקדמה ל"מורה הנבוכים". </w:t>
      </w:r>
    </w:p>
    <w:p w14:paraId="1CA3C8DA" w14:textId="77777777" w:rsidR="00000000" w:rsidRDefault="00AE271D">
      <w:pPr>
        <w:pStyle w:val="a0"/>
        <w:rPr>
          <w:rFonts w:hint="cs"/>
          <w:rtl/>
        </w:rPr>
      </w:pPr>
    </w:p>
    <w:p w14:paraId="525D2371" w14:textId="77777777" w:rsidR="00000000" w:rsidRDefault="00AE271D">
      <w:pPr>
        <w:pStyle w:val="a0"/>
        <w:rPr>
          <w:rFonts w:hint="cs"/>
          <w:rtl/>
        </w:rPr>
      </w:pPr>
      <w:r>
        <w:rPr>
          <w:rFonts w:hint="cs"/>
          <w:rtl/>
        </w:rPr>
        <w:t>כגודל המרחק, מורי ורבותי, בין שני הציטוטים, בין שתי הגישות הרחוקות כל כך זו מזו, כך גודלה ועומקה של דמותו של הרמב"ם. מחד גיסא, הגישה העממית השואפת לפשט, לבאר ולהגיש לכל יהודי את השורה התחתונה, את ההלכה למעשה, א</w:t>
      </w:r>
      <w:r>
        <w:rPr>
          <w:rFonts w:hint="cs"/>
          <w:rtl/>
        </w:rPr>
        <w:t xml:space="preserve">ת ההדרכה המעשית, האמונית והרוחנית בכל תחומי החיים. מאידך גיסא, הפנייה האליטיסטית כמעט ליודעי ח"ן, למי ששבילי הפרד"ס אינם זרים לו. </w:t>
      </w:r>
    </w:p>
    <w:p w14:paraId="5A25947E" w14:textId="77777777" w:rsidR="00000000" w:rsidRDefault="00AE271D">
      <w:pPr>
        <w:pStyle w:val="a0"/>
        <w:rPr>
          <w:rFonts w:hint="cs"/>
          <w:rtl/>
        </w:rPr>
      </w:pPr>
    </w:p>
    <w:p w14:paraId="6EBE9BEF" w14:textId="77777777" w:rsidR="00000000" w:rsidRDefault="00AE271D">
      <w:pPr>
        <w:pStyle w:val="a0"/>
        <w:rPr>
          <w:rFonts w:hint="cs"/>
          <w:rtl/>
        </w:rPr>
      </w:pPr>
      <w:r>
        <w:rPr>
          <w:rFonts w:hint="cs"/>
          <w:rtl/>
        </w:rPr>
        <w:t>הניסיון להגדיר את הרמב"ם, לקטלג אותו, גם בפרספקטיבה של 800 שנה, הוא כמו הניסיון להגדיר את התלמוד. יצירתו העצומה, דמותו, נסיב</w:t>
      </w:r>
      <w:r>
        <w:rPr>
          <w:rFonts w:hint="cs"/>
          <w:rtl/>
        </w:rPr>
        <w:t xml:space="preserve">ות חייו מורכבות כל כך, מלאות סתירות כל כך, כל ניסיון כזה רק מגביל, רק מגמד. הפוך בו והפוך בו והכול בו. לא בכדי מכונים פרשניו "נושאי הכלים", לא בכדי "ממשה עד משה לא קם כמשה". </w:t>
      </w:r>
    </w:p>
    <w:p w14:paraId="21710AD3" w14:textId="77777777" w:rsidR="00000000" w:rsidRDefault="00AE271D">
      <w:pPr>
        <w:pStyle w:val="a0"/>
        <w:rPr>
          <w:rFonts w:hint="cs"/>
          <w:rtl/>
        </w:rPr>
      </w:pPr>
    </w:p>
    <w:p w14:paraId="08B902D1" w14:textId="77777777" w:rsidR="00000000" w:rsidRDefault="00AE271D">
      <w:pPr>
        <w:pStyle w:val="a0"/>
        <w:rPr>
          <w:rFonts w:hint="cs"/>
          <w:rtl/>
        </w:rPr>
      </w:pPr>
      <w:r>
        <w:rPr>
          <w:rFonts w:hint="cs"/>
          <w:rtl/>
        </w:rPr>
        <w:t>יש לי הכבוד להזמין את ראש ממשלת ישראל לשאת דברים לציון המאורע.</w:t>
      </w:r>
    </w:p>
    <w:p w14:paraId="3CADCE50" w14:textId="77777777" w:rsidR="00000000" w:rsidRDefault="00AE271D">
      <w:pPr>
        <w:pStyle w:val="a0"/>
        <w:rPr>
          <w:rFonts w:hint="cs"/>
          <w:rtl/>
        </w:rPr>
      </w:pPr>
    </w:p>
    <w:p w14:paraId="72D0AA5A" w14:textId="77777777" w:rsidR="00000000" w:rsidRDefault="00AE271D">
      <w:pPr>
        <w:pStyle w:val="a"/>
        <w:rPr>
          <w:rtl/>
        </w:rPr>
      </w:pPr>
      <w:bookmarkStart w:id="162" w:name="FS000000482T23_02_2004_17_49_00"/>
      <w:bookmarkStart w:id="163" w:name="_Toc67901555"/>
      <w:bookmarkEnd w:id="162"/>
      <w:r>
        <w:rPr>
          <w:rFonts w:hint="eastAsia"/>
          <w:rtl/>
        </w:rPr>
        <w:t>ראש</w:t>
      </w:r>
      <w:r>
        <w:rPr>
          <w:rtl/>
        </w:rPr>
        <w:t xml:space="preserve"> הממשלה אריאל</w:t>
      </w:r>
      <w:r>
        <w:rPr>
          <w:rtl/>
        </w:rPr>
        <w:t xml:space="preserve"> שרון:</w:t>
      </w:r>
      <w:bookmarkEnd w:id="163"/>
    </w:p>
    <w:p w14:paraId="4A242FFD" w14:textId="77777777" w:rsidR="00000000" w:rsidRDefault="00AE271D">
      <w:pPr>
        <w:pStyle w:val="a0"/>
        <w:rPr>
          <w:rFonts w:hint="cs"/>
          <w:rtl/>
        </w:rPr>
      </w:pPr>
    </w:p>
    <w:p w14:paraId="6951C8F6" w14:textId="77777777" w:rsidR="00000000" w:rsidRDefault="00AE271D">
      <w:pPr>
        <w:pStyle w:val="a0"/>
        <w:rPr>
          <w:rFonts w:hint="cs"/>
          <w:rtl/>
        </w:rPr>
      </w:pPr>
      <w:r>
        <w:rPr>
          <w:rFonts w:hint="cs"/>
          <w:rtl/>
        </w:rPr>
        <w:t xml:space="preserve">מכובדי הנשיא והגברת קצב, ברוך שובכם. אנחנו מודים לכם על המסע המוצלח והפעילות החשובה בביקור בצרפת. </w:t>
      </w:r>
    </w:p>
    <w:p w14:paraId="01976D39" w14:textId="77777777" w:rsidR="00000000" w:rsidRDefault="00AE271D">
      <w:pPr>
        <w:pStyle w:val="a0"/>
        <w:rPr>
          <w:rFonts w:hint="cs"/>
          <w:rtl/>
        </w:rPr>
      </w:pPr>
    </w:p>
    <w:p w14:paraId="2945CDBE" w14:textId="77777777" w:rsidR="00000000" w:rsidRDefault="00AE271D">
      <w:pPr>
        <w:pStyle w:val="a0"/>
        <w:rPr>
          <w:rFonts w:hint="cs"/>
          <w:rtl/>
        </w:rPr>
      </w:pPr>
      <w:r>
        <w:rPr>
          <w:rFonts w:hint="cs"/>
          <w:rtl/>
        </w:rPr>
        <w:t>אדוני היושב-ראש, שגריר ספרד, חברי הכנסת, אורחים נכבדים המופיעים אצלנו, לשמחתנו, בימים מיוחדים, הכנסת מייחדת ישיבה זו לרבנו משה בן מימון, "הנשר הגדול</w:t>
      </w:r>
      <w:r>
        <w:rPr>
          <w:rFonts w:hint="cs"/>
          <w:rtl/>
        </w:rPr>
        <w:t>", אחד מענקי הרוח הבולטים ביותר בתולדות העם היהודי, שעליו נאמר: "ממשה עד משה לא קם כמשה".</w:t>
      </w:r>
    </w:p>
    <w:p w14:paraId="75F2C80A" w14:textId="77777777" w:rsidR="00000000" w:rsidRDefault="00AE271D">
      <w:pPr>
        <w:pStyle w:val="a0"/>
        <w:rPr>
          <w:rFonts w:hint="cs"/>
          <w:rtl/>
        </w:rPr>
      </w:pPr>
    </w:p>
    <w:p w14:paraId="7DF1210D" w14:textId="77777777" w:rsidR="00000000" w:rsidRDefault="00AE271D">
      <w:pPr>
        <w:pStyle w:val="a0"/>
        <w:rPr>
          <w:rFonts w:hint="cs"/>
          <w:rtl/>
        </w:rPr>
      </w:pPr>
      <w:r>
        <w:rPr>
          <w:rFonts w:hint="cs"/>
          <w:rtl/>
        </w:rPr>
        <w:t>בענווה וביראת כבוד אנחנו עומדים נפעמים נוכח דמותו המופלאה של הרמב"ם, מול עושר יצירתו, רוחב ידיעותיו ועומק תבונתו ומחשבתו. חוכמתו, מחקריו וכתביו הקיפו תחומים רבים מאו</w:t>
      </w:r>
      <w:r>
        <w:rPr>
          <w:rFonts w:hint="cs"/>
          <w:rtl/>
        </w:rPr>
        <w:t>ד ומגוּונים, שראשיתם ויסודם האמונה היהודית ומעיינות תורת ישראל, והמשכם חוכמת הפילוסופיה, המדעים, האסטרונומיה, רפואת הגוף והנפש ועוד תחומי עניין מסועפים כהנה וכהנה.</w:t>
      </w:r>
    </w:p>
    <w:p w14:paraId="268DEA3B" w14:textId="77777777" w:rsidR="00000000" w:rsidRDefault="00AE271D">
      <w:pPr>
        <w:pStyle w:val="a0"/>
        <w:rPr>
          <w:rFonts w:hint="cs"/>
          <w:rtl/>
        </w:rPr>
      </w:pPr>
    </w:p>
    <w:p w14:paraId="2D5FB2AD" w14:textId="77777777" w:rsidR="00000000" w:rsidRDefault="00AE271D">
      <w:pPr>
        <w:pStyle w:val="a0"/>
        <w:rPr>
          <w:rFonts w:hint="cs"/>
          <w:rtl/>
        </w:rPr>
      </w:pPr>
      <w:r>
        <w:rPr>
          <w:rFonts w:hint="cs"/>
          <w:rtl/>
        </w:rPr>
        <w:t>תקצר היריעה מלמנות כאן את שפע פרי הגותו ומלתאר את שיעור קומתו ההיסטורי. הרמב"ם היה ונותר גד</w:t>
      </w:r>
      <w:r>
        <w:rPr>
          <w:rFonts w:hint="cs"/>
          <w:rtl/>
        </w:rPr>
        <w:t xml:space="preserve">ול פוסקי ההלכות בכל התקופה שמאז חתימת התלמוד ועד ימינו. היקף יצירתו מעורר השתאות בפרט כאשר אנחנו יודעים כי בצד עבודתו הרוחנית הוא שלח את ידו גם במסחר, שימש רופא המלכות במצרים וטיפל גם בחולים שצבאו על ביתו, ובה בעת הנהיג ביד רמה את הקהילה היהודית, היה מופת </w:t>
      </w:r>
      <w:r>
        <w:rPr>
          <w:rFonts w:hint="cs"/>
          <w:rtl/>
        </w:rPr>
        <w:t>של מנהיגות לקהילות רבות נוספות וריכז סביבו תלמידים ששתו בצמא את תורתו.</w:t>
      </w:r>
    </w:p>
    <w:p w14:paraId="4B565723" w14:textId="77777777" w:rsidR="00000000" w:rsidRDefault="00AE271D">
      <w:pPr>
        <w:pStyle w:val="a0"/>
        <w:rPr>
          <w:rFonts w:hint="cs"/>
          <w:rtl/>
        </w:rPr>
      </w:pPr>
    </w:p>
    <w:p w14:paraId="4A59ADB6" w14:textId="77777777" w:rsidR="00000000" w:rsidRDefault="00AE271D">
      <w:pPr>
        <w:pStyle w:val="a0"/>
        <w:rPr>
          <w:rFonts w:hint="cs"/>
          <w:rtl/>
        </w:rPr>
      </w:pPr>
      <w:r>
        <w:rPr>
          <w:rFonts w:hint="cs"/>
          <w:rtl/>
        </w:rPr>
        <w:t>ארשה לעצמי להסתמך על עמוד התווך הזה בחוכמת ישראל כדי להמליץ לפני חברי הבית להביא כלל חשוב שקבע הרמב"ם לתשומת לבם: לדעת למצוא את שביל הזהב, את הדרך האמצעית. וכך הוא כותב: "שתי קצוות הרח</w:t>
      </w:r>
      <w:r>
        <w:rPr>
          <w:rFonts w:hint="cs"/>
          <w:rtl/>
        </w:rPr>
        <w:t>וקות זו מזו שבכל דעה ודעה אינן דרך טובה, ואין ראוי לו לאדם ללכת בהן - - - הדרך הישרה היא מידה בינונית שבכל דעה ודעה מכל דעות שיש לו לאדם, והיא הדעה שהיא רחוקה משני הקצוות ריחוק שווה, ואינה קרובה לא לזו ולא לזו". על-פי הכלל הזה מייעץ הרמב"ם לכל בעל דעה קוטב</w:t>
      </w:r>
      <w:r>
        <w:rPr>
          <w:rFonts w:hint="cs"/>
          <w:rtl/>
        </w:rPr>
        <w:t>ית, משני הצדדים, "לחזור לדרך האמצעית שהיא הדרך הטובה - - - וילך בה כל ימיו".</w:t>
      </w:r>
    </w:p>
    <w:p w14:paraId="6D69EA58" w14:textId="77777777" w:rsidR="00000000" w:rsidRDefault="00AE271D">
      <w:pPr>
        <w:pStyle w:val="a0"/>
        <w:rPr>
          <w:rFonts w:hint="cs"/>
          <w:rtl/>
        </w:rPr>
      </w:pPr>
    </w:p>
    <w:p w14:paraId="135019E6" w14:textId="77777777" w:rsidR="00000000" w:rsidRDefault="00AE271D">
      <w:pPr>
        <w:pStyle w:val="a0"/>
        <w:rPr>
          <w:rFonts w:hint="cs"/>
          <w:rtl/>
        </w:rPr>
      </w:pPr>
      <w:r>
        <w:rPr>
          <w:rFonts w:hint="cs"/>
          <w:rtl/>
        </w:rPr>
        <w:t>ועוד הוא אומר: "והזהירות היא מפעולות הטוב, ותכונת הנפש אשר תתחייב ממנה, הזהירות, היא מעלה ממעלות המידות". נדמה לי שראוי בעת הזאת לכל חברי הכנסת לחקוק את הדברים הנכוחים הללו על לו</w:t>
      </w:r>
      <w:r>
        <w:rPr>
          <w:rFonts w:hint="cs"/>
          <w:rtl/>
        </w:rPr>
        <w:t>ח לבם.</w:t>
      </w:r>
    </w:p>
    <w:p w14:paraId="02FE3DA3" w14:textId="77777777" w:rsidR="00000000" w:rsidRDefault="00AE271D">
      <w:pPr>
        <w:pStyle w:val="a0"/>
        <w:rPr>
          <w:rFonts w:hint="cs"/>
          <w:rtl/>
        </w:rPr>
      </w:pPr>
    </w:p>
    <w:p w14:paraId="6E8F48B7" w14:textId="77777777" w:rsidR="00000000" w:rsidRDefault="00AE271D">
      <w:pPr>
        <w:pStyle w:val="a0"/>
        <w:rPr>
          <w:rFonts w:hint="cs"/>
          <w:rtl/>
        </w:rPr>
      </w:pPr>
      <w:r>
        <w:rPr>
          <w:rFonts w:hint="cs"/>
          <w:rtl/>
        </w:rPr>
        <w:t>אם יורשה לי, אוסיף עוד ציטוט מ"משנה תורה" לרמב"ם. כוונתי לערך המוסרי היהודי העליון של העבודה ועמל הכפיים בצד לימוד התורה. במסכת אבות במשנה כבר נאמר: "כל תורה שאין עמה מלאכה, סופה בטלה וגוררת עוון".</w:t>
      </w:r>
    </w:p>
    <w:p w14:paraId="09E57EA9" w14:textId="77777777" w:rsidR="00000000" w:rsidRDefault="00AE271D">
      <w:pPr>
        <w:pStyle w:val="a0"/>
        <w:rPr>
          <w:rFonts w:hint="cs"/>
          <w:rtl/>
        </w:rPr>
      </w:pPr>
    </w:p>
    <w:p w14:paraId="4438CC45" w14:textId="77777777" w:rsidR="00000000" w:rsidRDefault="00AE271D">
      <w:pPr>
        <w:pStyle w:val="af0"/>
        <w:rPr>
          <w:rtl/>
        </w:rPr>
      </w:pPr>
      <w:r>
        <w:rPr>
          <w:rFonts w:hint="eastAsia"/>
          <w:rtl/>
        </w:rPr>
        <w:t>קריאה</w:t>
      </w:r>
      <w:r>
        <w:rPr>
          <w:rtl/>
        </w:rPr>
        <w:t>:</w:t>
      </w:r>
    </w:p>
    <w:p w14:paraId="520159B8" w14:textId="77777777" w:rsidR="00000000" w:rsidRDefault="00AE271D">
      <w:pPr>
        <w:pStyle w:val="a0"/>
        <w:rPr>
          <w:rFonts w:hint="cs"/>
          <w:rtl/>
        </w:rPr>
      </w:pPr>
    </w:p>
    <w:p w14:paraId="18DBBBD7" w14:textId="77777777" w:rsidR="00000000" w:rsidRDefault="00AE271D">
      <w:pPr>
        <w:pStyle w:val="a0"/>
        <w:rPr>
          <w:rFonts w:hint="cs"/>
          <w:rtl/>
        </w:rPr>
      </w:pPr>
      <w:r>
        <w:rPr>
          <w:rFonts w:hint="cs"/>
          <w:rtl/>
        </w:rPr>
        <w:t xml:space="preserve">בטלה </w:t>
      </w:r>
      <w:r>
        <w:rPr>
          <w:rtl/>
        </w:rPr>
        <w:t>–</w:t>
      </w:r>
      <w:r>
        <w:rPr>
          <w:rFonts w:hint="cs"/>
          <w:rtl/>
        </w:rPr>
        <w:t xml:space="preserve"> בי"ת בשווא.</w:t>
      </w:r>
    </w:p>
    <w:p w14:paraId="40C1F255" w14:textId="77777777" w:rsidR="00000000" w:rsidRDefault="00AE271D">
      <w:pPr>
        <w:pStyle w:val="a0"/>
        <w:rPr>
          <w:rtl/>
        </w:rPr>
      </w:pPr>
    </w:p>
    <w:p w14:paraId="6B7A8ECD" w14:textId="77777777" w:rsidR="00000000" w:rsidRDefault="00AE271D">
      <w:pPr>
        <w:pStyle w:val="a0"/>
        <w:rPr>
          <w:rFonts w:hint="cs"/>
          <w:rtl/>
        </w:rPr>
      </w:pPr>
    </w:p>
    <w:p w14:paraId="57C54C34" w14:textId="77777777" w:rsidR="00000000" w:rsidRDefault="00AE271D">
      <w:pPr>
        <w:pStyle w:val="-"/>
        <w:rPr>
          <w:rtl/>
        </w:rPr>
      </w:pPr>
      <w:bookmarkStart w:id="164" w:name="FS000000482T23_02_2004_18_29_00"/>
      <w:bookmarkStart w:id="165" w:name="FS000000482T23_02_2004_18_29_02C"/>
      <w:bookmarkEnd w:id="164"/>
      <w:bookmarkEnd w:id="165"/>
      <w:r>
        <w:rPr>
          <w:rtl/>
        </w:rPr>
        <w:t>ראש הממשלה אריאל שרו</w:t>
      </w:r>
      <w:r>
        <w:rPr>
          <w:rtl/>
        </w:rPr>
        <w:t>ן:</w:t>
      </w:r>
    </w:p>
    <w:p w14:paraId="470938F0" w14:textId="77777777" w:rsidR="00000000" w:rsidRDefault="00AE271D">
      <w:pPr>
        <w:pStyle w:val="a0"/>
        <w:rPr>
          <w:rtl/>
        </w:rPr>
      </w:pPr>
    </w:p>
    <w:p w14:paraId="47DA250E" w14:textId="77777777" w:rsidR="00000000" w:rsidRDefault="00AE271D">
      <w:pPr>
        <w:pStyle w:val="a0"/>
        <w:rPr>
          <w:rFonts w:hint="cs"/>
          <w:rtl/>
        </w:rPr>
      </w:pPr>
      <w:r>
        <w:rPr>
          <w:rFonts w:hint="cs"/>
          <w:rtl/>
        </w:rPr>
        <w:t>על יסוד זה קובע הרמב"ם: "כל המשים על לבו שיעסוק בתורה ולא יעשה מלאכה, ויתפרנס מן הצדקה, הרי זה חילל את השם וביזה את התורה וכיבה מאור הדת". גם הדברים הללו ראויים לתשומת לב.</w:t>
      </w:r>
    </w:p>
    <w:p w14:paraId="16CC6A12" w14:textId="77777777" w:rsidR="00000000" w:rsidRDefault="00AE271D">
      <w:pPr>
        <w:pStyle w:val="a0"/>
        <w:rPr>
          <w:rFonts w:hint="cs"/>
          <w:rtl/>
        </w:rPr>
      </w:pPr>
    </w:p>
    <w:p w14:paraId="3B0E022A" w14:textId="77777777" w:rsidR="00000000" w:rsidRDefault="00AE271D">
      <w:pPr>
        <w:pStyle w:val="af0"/>
        <w:rPr>
          <w:rtl/>
        </w:rPr>
      </w:pPr>
      <w:r>
        <w:rPr>
          <w:rFonts w:hint="eastAsia"/>
          <w:rtl/>
        </w:rPr>
        <w:t>ישראל</w:t>
      </w:r>
      <w:r>
        <w:rPr>
          <w:rtl/>
        </w:rPr>
        <w:t xml:space="preserve"> אייכלר (יהדות התורה):</w:t>
      </w:r>
    </w:p>
    <w:p w14:paraId="2375E5FE" w14:textId="77777777" w:rsidR="00000000" w:rsidRDefault="00AE271D">
      <w:pPr>
        <w:pStyle w:val="a0"/>
        <w:rPr>
          <w:rFonts w:hint="cs"/>
          <w:rtl/>
        </w:rPr>
      </w:pPr>
    </w:p>
    <w:p w14:paraId="7D0507DA" w14:textId="77777777" w:rsidR="00000000" w:rsidRDefault="00AE271D">
      <w:pPr>
        <w:pStyle w:val="a0"/>
        <w:rPr>
          <w:rFonts w:hint="cs"/>
          <w:rtl/>
        </w:rPr>
      </w:pPr>
      <w:r>
        <w:rPr>
          <w:rFonts w:hint="cs"/>
          <w:rtl/>
        </w:rPr>
        <w:t>זה כולל את האקדמיה.</w:t>
      </w:r>
    </w:p>
    <w:p w14:paraId="450B3A72" w14:textId="77777777" w:rsidR="00000000" w:rsidRDefault="00AE271D">
      <w:pPr>
        <w:pStyle w:val="a0"/>
        <w:rPr>
          <w:rFonts w:hint="cs"/>
          <w:rtl/>
        </w:rPr>
      </w:pPr>
    </w:p>
    <w:p w14:paraId="5ACDF1D1" w14:textId="77777777" w:rsidR="00000000" w:rsidRDefault="00AE271D">
      <w:pPr>
        <w:pStyle w:val="-"/>
        <w:rPr>
          <w:rtl/>
        </w:rPr>
      </w:pPr>
      <w:bookmarkStart w:id="166" w:name="FS000000482T23_02_2004_18_30_47C"/>
      <w:bookmarkEnd w:id="166"/>
      <w:r>
        <w:rPr>
          <w:rtl/>
        </w:rPr>
        <w:t>ראש הממשלה אריאל שרון:</w:t>
      </w:r>
    </w:p>
    <w:p w14:paraId="29C2C6EE" w14:textId="77777777" w:rsidR="00000000" w:rsidRDefault="00AE271D">
      <w:pPr>
        <w:pStyle w:val="a0"/>
        <w:rPr>
          <w:rtl/>
        </w:rPr>
      </w:pPr>
    </w:p>
    <w:p w14:paraId="3056506F" w14:textId="77777777" w:rsidR="00000000" w:rsidRDefault="00AE271D">
      <w:pPr>
        <w:pStyle w:val="a0"/>
        <w:rPr>
          <w:rFonts w:hint="cs"/>
          <w:rtl/>
        </w:rPr>
      </w:pPr>
      <w:r>
        <w:rPr>
          <w:rFonts w:hint="cs"/>
          <w:rtl/>
        </w:rPr>
        <w:t>אני א</w:t>
      </w:r>
      <w:r>
        <w:rPr>
          <w:rFonts w:hint="cs"/>
          <w:rtl/>
        </w:rPr>
        <w:t>ומר זאת כמי שמוקיר ומחשיב מאוד את הלימוד התורני ואת העמקת התודעה היהודית. נס גדול קרה לנו, שחודש בישראל עולם הישיבות שכמעט חרב בשואה. אולם מנגד יש לזכור כי "אם אין קמח אין תורה".</w:t>
      </w:r>
    </w:p>
    <w:p w14:paraId="7A588019" w14:textId="77777777" w:rsidR="00000000" w:rsidRDefault="00AE271D">
      <w:pPr>
        <w:pStyle w:val="a0"/>
        <w:rPr>
          <w:rFonts w:hint="cs"/>
          <w:rtl/>
        </w:rPr>
      </w:pPr>
    </w:p>
    <w:p w14:paraId="30372DC1" w14:textId="77777777" w:rsidR="00000000" w:rsidRDefault="00AE271D">
      <w:pPr>
        <w:pStyle w:val="a0"/>
        <w:rPr>
          <w:rFonts w:hint="cs"/>
          <w:rtl/>
        </w:rPr>
      </w:pPr>
      <w:r>
        <w:rPr>
          <w:rFonts w:hint="cs"/>
          <w:rtl/>
        </w:rPr>
        <w:t>חברי הכנסת, מדינת ישראל נושאת עליה בגאון את חותם המורשת היהודית, שתרומתה לתר</w:t>
      </w:r>
      <w:r>
        <w:rPr>
          <w:rFonts w:hint="cs"/>
          <w:rtl/>
        </w:rPr>
        <w:t>בות האנושית אין ערוך לה. ההיסטוריה היהודית מימי קדם ועד ימינו זרועה דמויות מופת וענקי רוח שהותירו את רישומם העמוק על עולם המחשבה, המדע והיצירה. בשורה הראשונה של גדולי ישראל מתנשאת דמותו של רבי משה בן מימון, שרוח אלוקים פיעמה בו, וכנפי הנשר הגדולות שלו רוחפ</w:t>
      </w:r>
      <w:r>
        <w:rPr>
          <w:rFonts w:hint="cs"/>
          <w:rtl/>
        </w:rPr>
        <w:t>ות בשמי עמנו זה למעלה מ-800 שנה.</w:t>
      </w:r>
    </w:p>
    <w:p w14:paraId="4FE30387" w14:textId="77777777" w:rsidR="00000000" w:rsidRDefault="00AE271D">
      <w:pPr>
        <w:pStyle w:val="a0"/>
        <w:rPr>
          <w:rFonts w:hint="cs"/>
          <w:rtl/>
        </w:rPr>
      </w:pPr>
    </w:p>
    <w:p w14:paraId="530B37A5" w14:textId="77777777" w:rsidR="00000000" w:rsidRDefault="00AE271D">
      <w:pPr>
        <w:pStyle w:val="a0"/>
        <w:rPr>
          <w:rFonts w:hint="cs"/>
          <w:rtl/>
        </w:rPr>
      </w:pPr>
      <w:r>
        <w:rPr>
          <w:rFonts w:hint="cs"/>
          <w:rtl/>
        </w:rPr>
        <w:t>את ספרו "מורה הנבוכים" חתם הרמב"ם באיחולים לאחדות העם היהודי, "כל ישראל חברים", וליציאת העם ממצב של מבוכה וקדרות לדרך בהירה וצלולה. לכך אנחנו מכוְונים כעת את דרכנו. לו תהי נא זו הברכה למדינת ישראל. תודה רבה.</w:t>
      </w:r>
    </w:p>
    <w:p w14:paraId="70629A77" w14:textId="77777777" w:rsidR="00000000" w:rsidRDefault="00AE271D">
      <w:pPr>
        <w:pStyle w:val="a0"/>
        <w:rPr>
          <w:rFonts w:hint="cs"/>
          <w:rtl/>
        </w:rPr>
      </w:pPr>
    </w:p>
    <w:p w14:paraId="11CCCC28" w14:textId="77777777" w:rsidR="00000000" w:rsidRDefault="00AE271D">
      <w:pPr>
        <w:pStyle w:val="af1"/>
        <w:rPr>
          <w:rtl/>
        </w:rPr>
      </w:pPr>
      <w:r>
        <w:rPr>
          <w:rtl/>
        </w:rPr>
        <w:t>היו"ר ראובן ר</w:t>
      </w:r>
      <w:r>
        <w:rPr>
          <w:rtl/>
        </w:rPr>
        <w:t>יבלין:</w:t>
      </w:r>
    </w:p>
    <w:p w14:paraId="78C0D6FF" w14:textId="77777777" w:rsidR="00000000" w:rsidRDefault="00AE271D">
      <w:pPr>
        <w:pStyle w:val="a0"/>
        <w:rPr>
          <w:rtl/>
        </w:rPr>
      </w:pPr>
    </w:p>
    <w:p w14:paraId="1904E4E2" w14:textId="77777777" w:rsidR="00000000" w:rsidRDefault="00AE271D">
      <w:pPr>
        <w:pStyle w:val="a0"/>
        <w:rPr>
          <w:rFonts w:hint="cs"/>
          <w:rtl/>
        </w:rPr>
      </w:pPr>
      <w:r>
        <w:rPr>
          <w:rFonts w:hint="cs"/>
          <w:rtl/>
        </w:rPr>
        <w:t>אני מודה מאוד לכבוד ראש הממשלה.</w:t>
      </w:r>
    </w:p>
    <w:p w14:paraId="6BCD6979" w14:textId="77777777" w:rsidR="00000000" w:rsidRDefault="00AE271D">
      <w:pPr>
        <w:pStyle w:val="a0"/>
        <w:rPr>
          <w:rFonts w:hint="cs"/>
          <w:rtl/>
        </w:rPr>
      </w:pPr>
    </w:p>
    <w:p w14:paraId="425429B6" w14:textId="77777777" w:rsidR="00000000" w:rsidRDefault="00AE271D">
      <w:pPr>
        <w:pStyle w:val="a0"/>
        <w:rPr>
          <w:rFonts w:hint="cs"/>
          <w:rtl/>
        </w:rPr>
      </w:pPr>
      <w:r>
        <w:rPr>
          <w:rFonts w:hint="cs"/>
          <w:rtl/>
        </w:rPr>
        <w:t>אני מבקש לציין את כבוד שופטי בית-המשפט העליון הנמצאים אתנו כאן, ואשר אני, בחטאי הרבים, לא ציינתי אותם בראשית דברי. אני מודה להם על כך שהגיעו לכנסת כדי להשתתף בישיבה מיוחדת זו.</w:t>
      </w:r>
    </w:p>
    <w:p w14:paraId="31D1148B" w14:textId="77777777" w:rsidR="00000000" w:rsidRDefault="00AE271D">
      <w:pPr>
        <w:pStyle w:val="a0"/>
        <w:rPr>
          <w:rFonts w:hint="cs"/>
          <w:rtl/>
        </w:rPr>
      </w:pPr>
    </w:p>
    <w:p w14:paraId="3D0DE1C7" w14:textId="77777777" w:rsidR="00000000" w:rsidRDefault="00AE271D">
      <w:pPr>
        <w:pStyle w:val="a0"/>
        <w:rPr>
          <w:rFonts w:hint="cs"/>
          <w:rtl/>
        </w:rPr>
      </w:pPr>
      <w:r>
        <w:rPr>
          <w:rFonts w:hint="cs"/>
          <w:rtl/>
        </w:rPr>
        <w:t>כבוד שרת החינוך והתרבות, בבקשה.</w:t>
      </w:r>
    </w:p>
    <w:p w14:paraId="589B5B7E" w14:textId="77777777" w:rsidR="00000000" w:rsidRDefault="00AE271D">
      <w:pPr>
        <w:pStyle w:val="a0"/>
        <w:rPr>
          <w:rFonts w:hint="cs"/>
          <w:rtl/>
        </w:rPr>
      </w:pPr>
    </w:p>
    <w:p w14:paraId="5B11E68F" w14:textId="77777777" w:rsidR="00000000" w:rsidRDefault="00AE271D">
      <w:pPr>
        <w:pStyle w:val="a"/>
        <w:rPr>
          <w:rtl/>
        </w:rPr>
      </w:pPr>
      <w:bookmarkStart w:id="167" w:name="FS000000470T23_02_2004_18_34_10"/>
      <w:bookmarkStart w:id="168" w:name="_Toc67901556"/>
      <w:bookmarkEnd w:id="167"/>
      <w:r>
        <w:rPr>
          <w:rFonts w:hint="eastAsia"/>
          <w:rtl/>
        </w:rPr>
        <w:t>שרת</w:t>
      </w:r>
      <w:r>
        <w:rPr>
          <w:rtl/>
        </w:rPr>
        <w:t xml:space="preserve"> ה</w:t>
      </w:r>
      <w:r>
        <w:rPr>
          <w:rtl/>
        </w:rPr>
        <w:t>חינוך, התרבות והספורט לימור לבנת:</w:t>
      </w:r>
      <w:bookmarkEnd w:id="168"/>
    </w:p>
    <w:p w14:paraId="58C6EA78" w14:textId="77777777" w:rsidR="00000000" w:rsidRDefault="00AE271D">
      <w:pPr>
        <w:pStyle w:val="a0"/>
        <w:rPr>
          <w:rFonts w:hint="cs"/>
          <w:rtl/>
        </w:rPr>
      </w:pPr>
    </w:p>
    <w:p w14:paraId="621DD45C" w14:textId="77777777" w:rsidR="00000000" w:rsidRDefault="00AE271D">
      <w:pPr>
        <w:pStyle w:val="a0"/>
        <w:rPr>
          <w:rFonts w:hint="cs"/>
          <w:rtl/>
        </w:rPr>
      </w:pPr>
      <w:r>
        <w:rPr>
          <w:rFonts w:hint="cs"/>
          <w:rtl/>
        </w:rPr>
        <w:t>כבוד נשיא המדינה ורעייתו, אדוני היושב-ראש, אדוני ראש הממשלה, חברי הכנסת, שופטי בית-המשפט העליון, סיפור ההיסטוריה האנושית זרוע שמות של אנשים. הוא מסופר דרך שמותיהם של מלכים ושליטים, מושלים וקיסרים, מצביאים גדולים, כובשי אר</w:t>
      </w:r>
      <w:r>
        <w:rPr>
          <w:rFonts w:hint="cs"/>
          <w:rtl/>
        </w:rPr>
        <w:t>צות רבות ומובילי ניצחונות מפוארים. לא רבים נלמדים ונזכרים אחרי מאות שנים. את דיוקניהם של המעטים והבולטים שלא נשכחו אנחנו יכולים לפגוש היום עשויים אבן ישנה, רוכבים ברוב פאר על סוס של אבן ושולפים ברוב גבורה חרב של אבן. אנחנו פוגשים אותם, כמובן, בפסלים המוצבי</w:t>
      </w:r>
      <w:r>
        <w:rPr>
          <w:rFonts w:hint="cs"/>
          <w:rtl/>
        </w:rPr>
        <w:t>ם בכיכרות העתיקות של ערים בעולם.</w:t>
      </w:r>
    </w:p>
    <w:p w14:paraId="2D68B44D" w14:textId="77777777" w:rsidR="00000000" w:rsidRDefault="00AE271D">
      <w:pPr>
        <w:pStyle w:val="a0"/>
        <w:rPr>
          <w:rFonts w:hint="cs"/>
          <w:rtl/>
        </w:rPr>
      </w:pPr>
    </w:p>
    <w:p w14:paraId="24D9B083" w14:textId="77777777" w:rsidR="00000000" w:rsidRDefault="00AE271D">
      <w:pPr>
        <w:pStyle w:val="a0"/>
        <w:rPr>
          <w:rFonts w:hint="cs"/>
          <w:rtl/>
        </w:rPr>
      </w:pPr>
      <w:r>
        <w:rPr>
          <w:rFonts w:hint="cs"/>
          <w:rtl/>
        </w:rPr>
        <w:t>גם לנו, לעם היהודי, היו מלכים וגיבורים, שליטים, שרים ומפקדי צבא, אבל בכיכרות הערים בישראל לא תמצאו את פסליהם המפוארים עומדים לזיכרון דור אחר דור, כי העם היהודי זוכר לדורות בעיקר את חכמיו. אלה הם הגיבורים הגדולים של העם היה</w:t>
      </w:r>
      <w:r>
        <w:rPr>
          <w:rFonts w:hint="cs"/>
          <w:rtl/>
        </w:rPr>
        <w:t>ודי, ומצבות הזיכרון של הגיבורים האלה אינן עשויות אבן, אלא נייר, ואינן מוצבות בכיכר העיר אלא בארון הספרים.</w:t>
      </w:r>
    </w:p>
    <w:p w14:paraId="4E555074" w14:textId="77777777" w:rsidR="00000000" w:rsidRDefault="00AE271D">
      <w:pPr>
        <w:pStyle w:val="a0"/>
        <w:rPr>
          <w:rFonts w:hint="cs"/>
          <w:rtl/>
        </w:rPr>
      </w:pPr>
    </w:p>
    <w:p w14:paraId="39FC5B31" w14:textId="77777777" w:rsidR="00000000" w:rsidRDefault="00AE271D">
      <w:pPr>
        <w:pStyle w:val="a0"/>
        <w:rPr>
          <w:rFonts w:hint="cs"/>
          <w:rtl/>
        </w:rPr>
      </w:pPr>
      <w:r>
        <w:rPr>
          <w:rFonts w:hint="cs"/>
          <w:rtl/>
        </w:rPr>
        <w:t>העם היהודי תרם לאוצר החוכמה והמחשבה האנושית יותר מ-100 דורות רצופים של חכמים, הוגי דעות, משוררים, בעלי הלכה ובעלי אגדה, דור דור וחכמיו. אבל אין ספק ש</w:t>
      </w:r>
      <w:r>
        <w:rPr>
          <w:rFonts w:hint="cs"/>
          <w:rtl/>
        </w:rPr>
        <w:t xml:space="preserve">אחת הדמויות הנישאות במיוחדות מעל כל היתר, ואולי הבולטת ביותר מאז ימי המקרא, היא דמותו של רבי משה בן מימון </w:t>
      </w:r>
      <w:r>
        <w:rPr>
          <w:rFonts w:hint="eastAsia"/>
          <w:rtl/>
        </w:rPr>
        <w:t>–</w:t>
      </w:r>
      <w:r>
        <w:rPr>
          <w:rFonts w:hint="cs"/>
          <w:rtl/>
        </w:rPr>
        <w:t xml:space="preserve"> הרמב"ם. </w:t>
      </w:r>
    </w:p>
    <w:p w14:paraId="2143339B" w14:textId="77777777" w:rsidR="00000000" w:rsidRDefault="00AE271D">
      <w:pPr>
        <w:pStyle w:val="a0"/>
        <w:rPr>
          <w:rFonts w:hint="cs"/>
          <w:rtl/>
        </w:rPr>
      </w:pPr>
    </w:p>
    <w:p w14:paraId="2A1F7BC1" w14:textId="77777777" w:rsidR="00000000" w:rsidRDefault="00AE271D">
      <w:pPr>
        <w:pStyle w:val="a0"/>
        <w:rPr>
          <w:rFonts w:hint="cs"/>
          <w:rtl/>
        </w:rPr>
      </w:pPr>
      <w:r>
        <w:rPr>
          <w:rFonts w:hint="cs"/>
          <w:rtl/>
        </w:rPr>
        <w:t>הרמב"ם היה דמות מופת ענקית, מורה וגאון בקנה מידה כלל-אנושי, מן האישים שתרומתם הסגולית לחוכמת ישראל, וליצירה האנושית בכללותה, חורגת הרבה מע</w:t>
      </w:r>
      <w:r>
        <w:rPr>
          <w:rFonts w:hint="cs"/>
          <w:rtl/>
        </w:rPr>
        <w:t>בר לגבולות הדור והתקופה שבה פעלו ויצרו. אמרו כאן כבר לפני, וודאי יאמרו גם אחרי, שלא מליצה בעלמא היתה האמרה: "ממשה עד משה לא קם כמשה".</w:t>
      </w:r>
    </w:p>
    <w:p w14:paraId="14DB68AB" w14:textId="77777777" w:rsidR="00000000" w:rsidRDefault="00AE271D">
      <w:pPr>
        <w:pStyle w:val="a0"/>
        <w:rPr>
          <w:rFonts w:hint="cs"/>
          <w:rtl/>
        </w:rPr>
      </w:pPr>
    </w:p>
    <w:p w14:paraId="404B1B86" w14:textId="77777777" w:rsidR="00000000" w:rsidRDefault="00AE271D">
      <w:pPr>
        <w:pStyle w:val="a0"/>
        <w:rPr>
          <w:rFonts w:hint="cs"/>
          <w:rtl/>
        </w:rPr>
      </w:pPr>
      <w:r>
        <w:rPr>
          <w:rFonts w:hint="cs"/>
          <w:rtl/>
        </w:rPr>
        <w:t>יש המרחיקים לכת ואומרים שהרמב"ם הקדים את זמנו מאות בשנים, ובעיצומם של ימי הביניים הניח יסודות לחשיבה מודרניסטית. אבל גם א</w:t>
      </w:r>
      <w:r>
        <w:rPr>
          <w:rFonts w:hint="cs"/>
          <w:rtl/>
        </w:rPr>
        <w:t>ם לא נקבל זאת, נראה שאילו היינו מזמינים אותו להתכנסות הזאת, הנערכת כאן לכבודו, אולי בדור הראשון של הפוסט-מודרניזם, ספק אם היה נהנה מן הביקור. תארו לכם את הדור הזה, שאומר: "כל אחד והאמת שלו, כל אחד והסיפור שלו", הדור שיוצא לחפש בקצווי העולם את החוויה הסוחפת</w:t>
      </w:r>
      <w:r>
        <w:rPr>
          <w:rFonts w:hint="cs"/>
          <w:rtl/>
        </w:rPr>
        <w:t xml:space="preserve"> שדרכה יוכל "להתחבר אל עצמו ולזרום אל האמת שלו", תארו לעצמכם את הדור הזה מציג את עצמו בפני הרציונליסט המובהק שהטיף לעליונות מוחלטת של השכל; שהזהיר מפני היסחפות אל הקצוות; שכתב שכל הכרה אנושית - גם האמונה, ואפילו הנבואה - אינן אלא מדרגות גבוהות של הבנה שכלי</w:t>
      </w:r>
      <w:r>
        <w:rPr>
          <w:rFonts w:hint="cs"/>
          <w:rtl/>
        </w:rPr>
        <w:t xml:space="preserve">ת, שכל אדם יכול להגיע אליהן באמצעות הידיעה, הלימוד והמשמעת העצמית </w:t>
      </w:r>
      <w:r>
        <w:rPr>
          <w:rFonts w:hint="eastAsia"/>
          <w:rtl/>
        </w:rPr>
        <w:t>–</w:t>
      </w:r>
      <w:r>
        <w:rPr>
          <w:rFonts w:hint="cs"/>
          <w:rtl/>
        </w:rPr>
        <w:t xml:space="preserve"> מה היה הרמב"ם אומר לבני-הנוער של הדור הזה?</w:t>
      </w:r>
    </w:p>
    <w:p w14:paraId="1C6BAE63" w14:textId="77777777" w:rsidR="00000000" w:rsidRDefault="00AE271D">
      <w:pPr>
        <w:pStyle w:val="a0"/>
        <w:rPr>
          <w:rFonts w:hint="cs"/>
          <w:rtl/>
        </w:rPr>
      </w:pPr>
    </w:p>
    <w:p w14:paraId="6A0DC31C" w14:textId="77777777" w:rsidR="00000000" w:rsidRDefault="00AE271D">
      <w:pPr>
        <w:pStyle w:val="a0"/>
        <w:rPr>
          <w:rFonts w:hint="cs"/>
          <w:rtl/>
        </w:rPr>
      </w:pPr>
      <w:r>
        <w:rPr>
          <w:rFonts w:hint="cs"/>
          <w:rtl/>
        </w:rPr>
        <w:t>במחשבה שנייה, אולי הפער רק נראה גדול כל כך, ובאמת, בעומק העניין, מערכת החינוך שלנו יכולה יותר מבעבר להיות פתוחה אל כמה מן הקולות שבאים אלינו ממר</w:t>
      </w:r>
      <w:r>
        <w:rPr>
          <w:rFonts w:hint="cs"/>
          <w:rtl/>
        </w:rPr>
        <w:t xml:space="preserve">חק 800 שנה, כי כמה וכמה דברים שלימד אותנו הרמב"ם, כמחנך, מתאימים דווקא לדור שלנו. </w:t>
      </w:r>
    </w:p>
    <w:p w14:paraId="2D02FD63" w14:textId="77777777" w:rsidR="00000000" w:rsidRDefault="00AE271D">
      <w:pPr>
        <w:pStyle w:val="a0"/>
        <w:rPr>
          <w:rFonts w:hint="cs"/>
          <w:rtl/>
        </w:rPr>
      </w:pPr>
    </w:p>
    <w:p w14:paraId="66BF8E3D" w14:textId="77777777" w:rsidR="00000000" w:rsidRDefault="00AE271D">
      <w:pPr>
        <w:pStyle w:val="a0"/>
        <w:rPr>
          <w:rtl/>
        </w:rPr>
      </w:pPr>
      <w:r>
        <w:rPr>
          <w:rFonts w:hint="cs"/>
          <w:rtl/>
        </w:rPr>
        <w:t>הרמב"ם שלימד להתרחק מן הקצוות ולצעוד בדרך האמצע, זהו קו מרכזי מאוד בתורתו: אל תהיה קמצן ואל תהיה פזרן, כי שני הכוחות נמצאים בתוכך, וכל אחד מהם מבטא אמת שצריכה לבוא לידי ביט</w:t>
      </w:r>
      <w:r>
        <w:rPr>
          <w:rFonts w:hint="cs"/>
          <w:rtl/>
        </w:rPr>
        <w:t>וי.</w:t>
      </w:r>
    </w:p>
    <w:p w14:paraId="5DC09ABE" w14:textId="77777777" w:rsidR="00000000" w:rsidRDefault="00AE271D">
      <w:pPr>
        <w:pStyle w:val="a0"/>
        <w:rPr>
          <w:rFonts w:hint="cs"/>
          <w:rtl/>
        </w:rPr>
      </w:pPr>
    </w:p>
    <w:p w14:paraId="40FD4A08" w14:textId="77777777" w:rsidR="00000000" w:rsidRDefault="00AE271D">
      <w:pPr>
        <w:pStyle w:val="a0"/>
        <w:rPr>
          <w:rFonts w:hint="cs"/>
          <w:rtl/>
        </w:rPr>
      </w:pPr>
      <w:r>
        <w:rPr>
          <w:rFonts w:hint="cs"/>
          <w:rtl/>
        </w:rPr>
        <w:t xml:space="preserve">הרמב"ם, כמחנך, אומר לכל אדם שהוא יצירה ייחודית, שלא היה ולא יהיה כמוהו. עצם קיומך, אומר הרמב"ם, הוא הוכחה לכך. אילו היה כבר מישהו כמוך, לא היית נברא. יתר על כן, לכל אדם יש בפוטנציה כוחות נפש בלתי מוגבלים </w:t>
      </w:r>
      <w:r>
        <w:rPr>
          <w:rFonts w:hint="eastAsia"/>
          <w:rtl/>
        </w:rPr>
        <w:t>–</w:t>
      </w:r>
      <w:r>
        <w:rPr>
          <w:rFonts w:hint="cs"/>
          <w:rtl/>
        </w:rPr>
        <w:t xml:space="preserve"> כל אחד יכול להיות משה רבנו.</w:t>
      </w:r>
    </w:p>
    <w:p w14:paraId="500DFB08" w14:textId="77777777" w:rsidR="00000000" w:rsidRDefault="00AE271D">
      <w:pPr>
        <w:pStyle w:val="a0"/>
        <w:rPr>
          <w:rtl/>
        </w:rPr>
      </w:pPr>
    </w:p>
    <w:p w14:paraId="436451D9" w14:textId="77777777" w:rsidR="00000000" w:rsidRDefault="00AE271D">
      <w:pPr>
        <w:pStyle w:val="a0"/>
        <w:rPr>
          <w:rFonts w:hint="cs"/>
          <w:rtl/>
        </w:rPr>
      </w:pPr>
      <w:r>
        <w:rPr>
          <w:rFonts w:hint="cs"/>
          <w:rtl/>
        </w:rPr>
        <w:t xml:space="preserve">ועוד אומר המחנך </w:t>
      </w:r>
      <w:r>
        <w:rPr>
          <w:rFonts w:hint="cs"/>
          <w:rtl/>
        </w:rPr>
        <w:t xml:space="preserve">הגדול: שמור על שלמות גופך ובריאותו כמו שאתה שומר על שלמות נפשך ועל בריאותה. אל תאכל פחות ממה שגופך צריך ואל תאכל יותר ממה שגופך צריך. לְמד את מדעי הטבע ודע את העולם שאתה חי בו, כי הידע הוא הבסיס לכול </w:t>
      </w:r>
      <w:r>
        <w:rPr>
          <w:rFonts w:hint="eastAsia"/>
          <w:rtl/>
        </w:rPr>
        <w:t>–</w:t>
      </w:r>
      <w:r>
        <w:rPr>
          <w:rFonts w:hint="cs"/>
          <w:rtl/>
        </w:rPr>
        <w:t xml:space="preserve"> גם לאמונה. לעולם לא תסיים את לימודיך, אומר הרמב"ם </w:t>
      </w:r>
      <w:r>
        <w:rPr>
          <w:rFonts w:hint="eastAsia"/>
          <w:rtl/>
        </w:rPr>
        <w:t>–</w:t>
      </w:r>
      <w:r>
        <w:rPr>
          <w:rFonts w:hint="cs"/>
          <w:rtl/>
        </w:rPr>
        <w:t xml:space="preserve"> אד</w:t>
      </w:r>
      <w:r>
        <w:rPr>
          <w:rFonts w:hint="cs"/>
          <w:rtl/>
        </w:rPr>
        <w:t xml:space="preserve">ם צריך ללמוד כל ימיו. </w:t>
      </w:r>
    </w:p>
    <w:p w14:paraId="7AA4D9E7" w14:textId="77777777" w:rsidR="00000000" w:rsidRDefault="00AE271D">
      <w:pPr>
        <w:pStyle w:val="a0"/>
        <w:rPr>
          <w:rFonts w:hint="cs"/>
          <w:rtl/>
        </w:rPr>
      </w:pPr>
    </w:p>
    <w:p w14:paraId="21487E96" w14:textId="77777777" w:rsidR="00000000" w:rsidRDefault="00AE271D">
      <w:pPr>
        <w:pStyle w:val="a0"/>
      </w:pPr>
      <w:r>
        <w:rPr>
          <w:rFonts w:hint="cs"/>
          <w:rtl/>
        </w:rPr>
        <w:t>עם זה, אמר כבר ראש הממשלה, אל תעשה את תורתך קרדום לחפור בו, צא אל העולם ועסוק ביישובו. הוא עצמו, כידוע, היה רופא מבוקש ועסוק מאוד. באחת מאיגרותיו הוא מתאר את סדר-יומו, שהיה עמוס עד כדי כך שבסוף היום היה מקבל חולים כשהוא שוכב על המיט</w:t>
      </w:r>
      <w:r>
        <w:rPr>
          <w:rFonts w:hint="cs"/>
          <w:rtl/>
        </w:rPr>
        <w:t>ה באפיסת כוחות.</w:t>
      </w:r>
    </w:p>
    <w:p w14:paraId="752D0A25" w14:textId="77777777" w:rsidR="00000000" w:rsidRDefault="00AE271D">
      <w:pPr>
        <w:pStyle w:val="a0"/>
        <w:rPr>
          <w:rtl/>
        </w:rPr>
      </w:pPr>
    </w:p>
    <w:p w14:paraId="5BEB1C7C" w14:textId="77777777" w:rsidR="00000000" w:rsidRDefault="00AE271D">
      <w:pPr>
        <w:pStyle w:val="a0"/>
        <w:rPr>
          <w:rFonts w:hint="cs"/>
          <w:rtl/>
        </w:rPr>
      </w:pPr>
      <w:r>
        <w:rPr>
          <w:rFonts w:hint="cs"/>
          <w:rtl/>
        </w:rPr>
        <w:t>הלוואי שהיינו יודעים להצביע על האיש, אולי האנשים, החיים אתנו היום, ששמם וחוכמתם ייזכרו בטקס חגיגי בעוד 800 שנה. אולי יש אחד או שניים כאלה, אולי יותר, מי יודע, אבל מכיוון שאין לנו כלים לדעת מי הם, נוכל ללמוד מהרמב"ם עיקרון חינוכי אחד: להתיי</w:t>
      </w:r>
      <w:r>
        <w:rPr>
          <w:rFonts w:hint="cs"/>
          <w:rtl/>
        </w:rPr>
        <w:t>חס לכל אחד מתלמידינו כאילו הוא החכם הזה. לכל אחד מהם, אומר רבנו משה בן מימון, יש  פוטנציאל להיות משה השלישי.</w:t>
      </w:r>
    </w:p>
    <w:p w14:paraId="65B0A260" w14:textId="77777777" w:rsidR="00000000" w:rsidRDefault="00AE271D">
      <w:pPr>
        <w:pStyle w:val="a0"/>
        <w:rPr>
          <w:rFonts w:hint="cs"/>
          <w:rtl/>
        </w:rPr>
      </w:pPr>
    </w:p>
    <w:p w14:paraId="44523B34" w14:textId="77777777" w:rsidR="00000000" w:rsidRDefault="00AE271D">
      <w:pPr>
        <w:pStyle w:val="af1"/>
        <w:rPr>
          <w:rtl/>
        </w:rPr>
      </w:pPr>
      <w:r>
        <w:rPr>
          <w:rtl/>
        </w:rPr>
        <w:t>היו"ר ראובן ריבלין:</w:t>
      </w:r>
    </w:p>
    <w:p w14:paraId="21B61D2C" w14:textId="77777777" w:rsidR="00000000" w:rsidRDefault="00AE271D">
      <w:pPr>
        <w:pStyle w:val="a0"/>
        <w:rPr>
          <w:rtl/>
        </w:rPr>
      </w:pPr>
    </w:p>
    <w:p w14:paraId="6289EE4F" w14:textId="77777777" w:rsidR="00000000" w:rsidRDefault="00AE271D">
      <w:pPr>
        <w:pStyle w:val="a0"/>
        <w:rPr>
          <w:rFonts w:hint="cs"/>
          <w:rtl/>
        </w:rPr>
      </w:pPr>
      <w:r>
        <w:rPr>
          <w:rFonts w:hint="cs"/>
          <w:rtl/>
        </w:rPr>
        <w:t>אני מאוד מודה לשרת החינוך והתרבות, חברת הכנסת לימור לבנת, על דבריה. אני מזמין את חבר הכנסת אברהם בורג לשאת דברים. בבקשה.</w:t>
      </w:r>
    </w:p>
    <w:p w14:paraId="608837EC" w14:textId="77777777" w:rsidR="00000000" w:rsidRDefault="00AE271D">
      <w:pPr>
        <w:pStyle w:val="a0"/>
        <w:rPr>
          <w:rFonts w:hint="cs"/>
          <w:rtl/>
        </w:rPr>
      </w:pPr>
    </w:p>
    <w:p w14:paraId="64D62FCD" w14:textId="77777777" w:rsidR="00000000" w:rsidRDefault="00AE271D">
      <w:pPr>
        <w:pStyle w:val="a0"/>
        <w:rPr>
          <w:rFonts w:hint="cs"/>
          <w:rtl/>
        </w:rPr>
      </w:pPr>
      <w:r>
        <w:rPr>
          <w:rFonts w:hint="cs"/>
          <w:rtl/>
        </w:rPr>
        <w:t xml:space="preserve">עד </w:t>
      </w:r>
      <w:r>
        <w:rPr>
          <w:rFonts w:hint="cs"/>
          <w:rtl/>
        </w:rPr>
        <w:t>שיגיע חבר הכנסת בורג אודיע לכנסת הנכבדה, לראש הממשלה ולשרים, שהראשון לציון, הרב הראשי לישראל שלמה משה עמר, מבקש להתנצל על כי נבצר ממנו להשתתף ביום גדול זה, לדבריו, מפאת דברים שהיו מתוכננים זה זמן רב ולא נמצאה אפשרות לדחותם. הוא נמצא היום בראש ועדה שאי-אפשר</w:t>
      </w:r>
      <w:r>
        <w:rPr>
          <w:rFonts w:hint="cs"/>
          <w:rtl/>
        </w:rPr>
        <w:t xml:space="preserve"> לבטלה, והיה בהתלבטות קשה. מובן שאנחנו מקבלים את התנצלותו ומודים לו על כך שהתייחס ליום זה. תודה רבה.</w:t>
      </w:r>
    </w:p>
    <w:p w14:paraId="07F4A7DD" w14:textId="77777777" w:rsidR="00000000" w:rsidRDefault="00AE271D">
      <w:pPr>
        <w:pStyle w:val="a0"/>
        <w:rPr>
          <w:rFonts w:hint="cs"/>
          <w:rtl/>
        </w:rPr>
      </w:pPr>
    </w:p>
    <w:p w14:paraId="4FD87B56" w14:textId="77777777" w:rsidR="00000000" w:rsidRDefault="00AE271D">
      <w:pPr>
        <w:pStyle w:val="a"/>
        <w:rPr>
          <w:rtl/>
        </w:rPr>
      </w:pPr>
      <w:bookmarkStart w:id="169" w:name="FS000000434T23_02_2004_18_50_20"/>
      <w:bookmarkStart w:id="170" w:name="_Toc67901557"/>
      <w:bookmarkEnd w:id="169"/>
      <w:r>
        <w:rPr>
          <w:rFonts w:hint="eastAsia"/>
          <w:rtl/>
        </w:rPr>
        <w:t>אברהם</w:t>
      </w:r>
      <w:r>
        <w:rPr>
          <w:rtl/>
        </w:rPr>
        <w:t xml:space="preserve"> בורג (העבודה-מימד):</w:t>
      </w:r>
      <w:bookmarkEnd w:id="170"/>
    </w:p>
    <w:p w14:paraId="3F0078F8" w14:textId="77777777" w:rsidR="00000000" w:rsidRDefault="00AE271D">
      <w:pPr>
        <w:pStyle w:val="a0"/>
        <w:rPr>
          <w:rFonts w:hint="cs"/>
          <w:rtl/>
        </w:rPr>
      </w:pPr>
    </w:p>
    <w:p w14:paraId="102D9D0F" w14:textId="77777777" w:rsidR="00000000" w:rsidRDefault="00AE271D">
      <w:pPr>
        <w:pStyle w:val="a0"/>
        <w:rPr>
          <w:rtl/>
        </w:rPr>
      </w:pPr>
      <w:r>
        <w:rPr>
          <w:rFonts w:hint="cs"/>
          <w:rtl/>
        </w:rPr>
        <w:t>כבוד הנשיא, אדוני היושב-ראש, כנסת נכבדה, כאשר פנה אלי יושב-ראש הכנסת לפני שבועות מספר וביקש ממני להשתתף במפגש של היום, חשבתי שה</w:t>
      </w:r>
      <w:r>
        <w:rPr>
          <w:rFonts w:hint="cs"/>
          <w:rtl/>
        </w:rPr>
        <w:t>יושב-ראש עושה כן על דעת ששנינו לפני הרבה מאוד שנים נולדנו ברחוב אחד בירושלים, ששמו רחוב בן-מימון. חשבתי, שבתור הנציגים האותנטיים של הרחוב הזה, מן הדין שמישהו, נציג השכונה, יגיד משהו בנושא. עכשיו, כשאני שומע - - -</w:t>
      </w:r>
    </w:p>
    <w:p w14:paraId="40EF0F8E" w14:textId="77777777" w:rsidR="00000000" w:rsidRDefault="00AE271D">
      <w:pPr>
        <w:pStyle w:val="af1"/>
        <w:rPr>
          <w:rFonts w:hint="cs"/>
          <w:rtl/>
        </w:rPr>
      </w:pPr>
    </w:p>
    <w:p w14:paraId="2E34A2E3" w14:textId="77777777" w:rsidR="00000000" w:rsidRDefault="00AE271D">
      <w:pPr>
        <w:pStyle w:val="af1"/>
        <w:rPr>
          <w:rtl/>
        </w:rPr>
      </w:pPr>
      <w:r>
        <w:rPr>
          <w:rtl/>
        </w:rPr>
        <w:t>היו"ר ראובן ריבלין:</w:t>
      </w:r>
    </w:p>
    <w:p w14:paraId="3459B250" w14:textId="77777777" w:rsidR="00000000" w:rsidRDefault="00AE271D">
      <w:pPr>
        <w:pStyle w:val="a0"/>
        <w:rPr>
          <w:rFonts w:hint="cs"/>
          <w:rtl/>
        </w:rPr>
      </w:pPr>
    </w:p>
    <w:p w14:paraId="701A645A" w14:textId="77777777" w:rsidR="00000000" w:rsidRDefault="00AE271D">
      <w:pPr>
        <w:pStyle w:val="a0"/>
        <w:rPr>
          <w:rFonts w:hint="cs"/>
          <w:rtl/>
        </w:rPr>
      </w:pPr>
      <w:r>
        <w:rPr>
          <w:rFonts w:hint="cs"/>
          <w:rtl/>
        </w:rPr>
        <w:t>גם אז כל אחד היה בדעת</w:t>
      </w:r>
      <w:r>
        <w:rPr>
          <w:rFonts w:hint="cs"/>
          <w:rtl/>
        </w:rPr>
        <w:t>ו, וכל אחד היה עם האמת שלו.</w:t>
      </w:r>
    </w:p>
    <w:p w14:paraId="3F88C0DD" w14:textId="77777777" w:rsidR="00000000" w:rsidRDefault="00AE271D">
      <w:pPr>
        <w:pStyle w:val="a0"/>
        <w:rPr>
          <w:rFonts w:hint="cs"/>
          <w:rtl/>
        </w:rPr>
      </w:pPr>
    </w:p>
    <w:p w14:paraId="7C5BB4F9" w14:textId="77777777" w:rsidR="00000000" w:rsidRDefault="00AE271D">
      <w:pPr>
        <w:pStyle w:val="-"/>
        <w:rPr>
          <w:rtl/>
        </w:rPr>
      </w:pPr>
      <w:bookmarkStart w:id="171" w:name="FS000000434T23_02_2004_18_51_38C"/>
      <w:bookmarkEnd w:id="171"/>
      <w:r>
        <w:rPr>
          <w:rtl/>
        </w:rPr>
        <w:t>אברהם בורג (העבודה-מימד):</w:t>
      </w:r>
    </w:p>
    <w:p w14:paraId="653ABABA" w14:textId="77777777" w:rsidR="00000000" w:rsidRDefault="00AE271D">
      <w:pPr>
        <w:pStyle w:val="a0"/>
        <w:rPr>
          <w:rtl/>
        </w:rPr>
      </w:pPr>
    </w:p>
    <w:p w14:paraId="191A5E98" w14:textId="77777777" w:rsidR="00000000" w:rsidRDefault="00AE271D">
      <w:pPr>
        <w:pStyle w:val="a0"/>
        <w:rPr>
          <w:rFonts w:hint="cs"/>
          <w:rtl/>
        </w:rPr>
      </w:pPr>
      <w:r>
        <w:rPr>
          <w:rFonts w:hint="cs"/>
          <w:rtl/>
        </w:rPr>
        <w:t>אמת ויציב. אני שמח שכאשר היום הזה מתקיים, הוא מתקיים בסגנון הזה ובאווירה הזאת, משום שיש מדי פעם חשיבות כלשהי, אפילו איכותית - לאיכות החיים הרוחנית שלנו - לעצור לרגע את המריבה היומיומית ולהסתכל על החיי</w:t>
      </w:r>
      <w:r>
        <w:rPr>
          <w:rFonts w:hint="cs"/>
          <w:rtl/>
        </w:rPr>
        <w:t>ם בפרספקטיבה יותר רחבה, ואולי אפילו בפרספקטיבת המריבה ההיסטורית, הוויכוח ההיסטורי, העימות ההיסטורי.</w:t>
      </w:r>
    </w:p>
    <w:p w14:paraId="23ABABB6" w14:textId="77777777" w:rsidR="00000000" w:rsidRDefault="00AE271D">
      <w:pPr>
        <w:pStyle w:val="a0"/>
        <w:rPr>
          <w:rFonts w:hint="cs"/>
          <w:rtl/>
        </w:rPr>
      </w:pPr>
    </w:p>
    <w:p w14:paraId="0BE72B54" w14:textId="77777777" w:rsidR="00000000" w:rsidRDefault="00AE271D">
      <w:pPr>
        <w:pStyle w:val="a0"/>
        <w:rPr>
          <w:rFonts w:hint="cs"/>
          <w:rtl/>
        </w:rPr>
      </w:pPr>
      <w:r>
        <w:rPr>
          <w:rFonts w:hint="cs"/>
          <w:rtl/>
        </w:rPr>
        <w:t>אין שיחה על הרמב"ם, רבי משה בן מימון, שהיא מנותקת מסביבתה ההיסטורית. אי-אפשר להבין את הרמב"ם דאז בלי להבין את הסביבה שבתוכה הוא חי וקיים, מקורדובה עד מה שה</w:t>
      </w:r>
      <w:r>
        <w:rPr>
          <w:rFonts w:hint="cs"/>
          <w:rtl/>
        </w:rPr>
        <w:t>יום הוא קהיר, ארץ-ישראל, ספרד, האימפריה המוסלמית, מסעי הצלב וכל המציאות הגיאו-היסטורית של אותה תקופה. אי-אפשר להתעלם מן הדורות ומהתייחסותם לתורתו של הרמב"ם ומן התוצאות הרוחניות של תורתו של הרמב"ם, הן בתוך בית-המדרש היהודי, הן על מדף הספרים היהודי והן בתרבו</w:t>
      </w:r>
      <w:r>
        <w:rPr>
          <w:rFonts w:hint="cs"/>
          <w:rtl/>
        </w:rPr>
        <w:t>ת העמים כולם. אי-אפשר, ואני חושב שגם לא רצוי, להתעלם מהרמב"ם ומהשלכותיו כפלטפורמה אפשרית לשיחה רוחנית ישראלית היום ועכשווית.</w:t>
      </w:r>
    </w:p>
    <w:p w14:paraId="3E75F08F" w14:textId="77777777" w:rsidR="00000000" w:rsidRDefault="00AE271D">
      <w:pPr>
        <w:pStyle w:val="a0"/>
        <w:rPr>
          <w:rFonts w:hint="cs"/>
          <w:rtl/>
        </w:rPr>
      </w:pPr>
    </w:p>
    <w:p w14:paraId="4D9A7CE2" w14:textId="77777777" w:rsidR="00000000" w:rsidRDefault="00AE271D">
      <w:pPr>
        <w:pStyle w:val="a0"/>
        <w:rPr>
          <w:rFonts w:hint="cs"/>
          <w:rtl/>
        </w:rPr>
      </w:pPr>
      <w:r>
        <w:rPr>
          <w:rFonts w:hint="cs"/>
          <w:rtl/>
        </w:rPr>
        <w:t>אדוני היושב-ראש, הדיון של היום נעשה בעיצומו של משבר רוחני גדול, ששרת החינוך נגעה בשוליו. כדי להגדירו, לפחות את הפרמטרים הרחבים שלו</w:t>
      </w:r>
      <w:r>
        <w:rPr>
          <w:rFonts w:hint="cs"/>
          <w:rtl/>
        </w:rPr>
        <w:t xml:space="preserve">, נגיד כך: העולם שאנחנו חיים בתוכו </w:t>
      </w:r>
      <w:r>
        <w:rPr>
          <w:rFonts w:hint="eastAsia"/>
          <w:rtl/>
        </w:rPr>
        <w:t>–</w:t>
      </w:r>
      <w:r>
        <w:rPr>
          <w:rFonts w:hint="cs"/>
          <w:rtl/>
        </w:rPr>
        <w:t xml:space="preserve"> ודאי תרבות המערב שאנחנו חיים בתוכה, ובתוכה פעל גם הרמב"ם במובנים רבים, לפחות ספרד המערבית, הוא עולם שמוחק גבולות. הוא מוחק גבולות באמצעות התרבות, המוזיקה, הספורט, המופעים, האישים, השפות, המדינאות, התחבורה, התעבורה, התיי</w:t>
      </w:r>
      <w:r>
        <w:rPr>
          <w:rFonts w:hint="cs"/>
          <w:rtl/>
        </w:rPr>
        <w:t>רות והמסחר. העולם מוחק גבולות. כשהעולם מוחק גבולות עד כדי פתיחות אוניברסלית גדולה, באותו זמן נולד גם רצון גדול מאוד של היחיד ושל הקהילות לייצר אינטימיות בדלנית מאוד. ככל שהעולם נפתח יותר בגבולותיו, הוא מצטמצם יותר בד' אמותיהן של הקהילות המסתגרות בתוך הגדרו</w:t>
      </w:r>
      <w:r>
        <w:rPr>
          <w:rFonts w:hint="cs"/>
          <w:rtl/>
        </w:rPr>
        <w:t>ת שלהן, אם בתוך העמים עצמם ואם עמים ומדינות. המתח הגדול בין בדלנות לבין פתיחות מאפיין מאוד את התקופה הזאת. לפעמים אתה אוניברסליסט מוחלט, ולפעמים אתה פרטיקולריסט מוחלט, אבל תמיד אתה קרוע במתח שבין הזהות האישית, האינטימית והפרטית שלך לבין הפתיחות העולמית שגם</w:t>
      </w:r>
      <w:r>
        <w:rPr>
          <w:rFonts w:hint="cs"/>
          <w:rtl/>
        </w:rPr>
        <w:t xml:space="preserve"> לתוכה אתה רוצה להיות שייך. בתוך המתח הזה אני מבקש לנסות להבין את הרמב"ם.</w:t>
      </w:r>
    </w:p>
    <w:p w14:paraId="3AB5C943" w14:textId="77777777" w:rsidR="00000000" w:rsidRDefault="00AE271D">
      <w:pPr>
        <w:pStyle w:val="a0"/>
        <w:rPr>
          <w:rFonts w:hint="cs"/>
          <w:rtl/>
        </w:rPr>
      </w:pPr>
    </w:p>
    <w:p w14:paraId="6AF6DD0A" w14:textId="77777777" w:rsidR="00000000" w:rsidRDefault="00AE271D">
      <w:pPr>
        <w:pStyle w:val="a0"/>
        <w:rPr>
          <w:rFonts w:hint="cs"/>
          <w:rtl/>
        </w:rPr>
      </w:pPr>
      <w:r>
        <w:rPr>
          <w:rFonts w:hint="cs"/>
          <w:rtl/>
        </w:rPr>
        <w:t>הציונות, דומני, עומדת עכשיו במוצאיו של פרק רוחני מעניין מאוד. כאשר חזרו ראשוני הציונות אל הרעיון הציוני, והגדיל לעשות מכולם דוד בן-גוריון, למעשה, ובפועל, הם מחקו את מרבית היצירה הרו</w:t>
      </w:r>
      <w:r>
        <w:rPr>
          <w:rFonts w:hint="cs"/>
          <w:rtl/>
        </w:rPr>
        <w:t xml:space="preserve">חנית, התורנית והפילוסופית של העם היהודי שמעת חתימת המקרא ואילך. הציונות הבן-גוריוניסטית, בממדיה הכמעט קראיים, חזרה אל המקרא, על סמליו, על אישיו, על תכונותיו, על הפרשנות ההיסטורית ועל המטענים הנובעים מאלה, לטוב </w:t>
      </w:r>
      <w:r>
        <w:rPr>
          <w:rFonts w:hint="eastAsia"/>
          <w:rtl/>
        </w:rPr>
        <w:t xml:space="preserve">– </w:t>
      </w:r>
      <w:r>
        <w:rPr>
          <w:rFonts w:hint="cs"/>
          <w:rtl/>
        </w:rPr>
        <w:t xml:space="preserve">ולא תמיד לטוב. כל מה שמעבר לזה, שפיתח ושכלל </w:t>
      </w:r>
      <w:r>
        <w:rPr>
          <w:rFonts w:hint="cs"/>
          <w:rtl/>
        </w:rPr>
        <w:t>ועידן עד מאוד חלק מן הנוקשות המקראית, בטל ונעלם מן העין, משום שהחינוך הציוני ההיסטורי בעצם לא נגע בחומרים האלה.</w:t>
      </w:r>
    </w:p>
    <w:p w14:paraId="1B8AB056" w14:textId="77777777" w:rsidR="00000000" w:rsidRDefault="00AE271D">
      <w:pPr>
        <w:pStyle w:val="a0"/>
        <w:rPr>
          <w:rFonts w:hint="cs"/>
          <w:rtl/>
        </w:rPr>
      </w:pPr>
    </w:p>
    <w:p w14:paraId="329B95B4" w14:textId="77777777" w:rsidR="00000000" w:rsidRDefault="00AE271D">
      <w:pPr>
        <w:pStyle w:val="a0"/>
        <w:rPr>
          <w:rFonts w:hint="cs"/>
          <w:rtl/>
        </w:rPr>
      </w:pPr>
      <w:r>
        <w:rPr>
          <w:rFonts w:hint="cs"/>
          <w:rtl/>
        </w:rPr>
        <w:t>בתוך העולם הציוני גדל זרם מרתק בעל חשיבות עצומה, שלא כאן המקום לקיים את הוויכוח או את ההערכה לתרומתו, ודי אם אגיד שהוא בעל משמעות עצומה לכולנו,</w:t>
      </w:r>
      <w:r>
        <w:rPr>
          <w:rFonts w:hint="cs"/>
          <w:rtl/>
        </w:rPr>
        <w:t xml:space="preserve"> ולי ודאי, באופן אישי </w:t>
      </w:r>
      <w:r>
        <w:rPr>
          <w:rFonts w:hint="eastAsia"/>
          <w:rtl/>
        </w:rPr>
        <w:t>–</w:t>
      </w:r>
      <w:r>
        <w:rPr>
          <w:rFonts w:hint="cs"/>
          <w:rtl/>
        </w:rPr>
        <w:t xml:space="preserve"> הציונות הדתית. החיבור והממשק של הציונות הדתית עם הציונות המקראית הבן-גוריוניסטית נעשה באמצעות כלי מעניין מאוד, כלי מאוד לא רמב"מיסטי. ימי-הביניים היהודיים מאופיינים, בגדול, על-ידי שני אישי ענק ושתי תורות אדירות, שעד היום הדיהם מתהדה</w:t>
      </w:r>
      <w:r>
        <w:rPr>
          <w:rFonts w:hint="cs"/>
          <w:rtl/>
        </w:rPr>
        <w:t>דים במקומותינו: רבי יהודה הלוי מכאן, והרמב"ם מכאן. שני גדולים, שני מאמינים, באותם מקומות כמעט, באותה תקופה כמעט, אבל עם מקורות התייחסות וכיווני התכנסות שונים לחלוטין.</w:t>
      </w:r>
    </w:p>
    <w:p w14:paraId="15CAF8A7" w14:textId="77777777" w:rsidR="00000000" w:rsidRDefault="00AE271D">
      <w:pPr>
        <w:pStyle w:val="a0"/>
        <w:rPr>
          <w:rFonts w:hint="cs"/>
          <w:rtl/>
        </w:rPr>
      </w:pPr>
    </w:p>
    <w:p w14:paraId="26B1E57A" w14:textId="77777777" w:rsidR="00000000" w:rsidRDefault="00AE271D">
      <w:pPr>
        <w:pStyle w:val="a0"/>
        <w:rPr>
          <w:rFonts w:hint="cs"/>
          <w:rtl/>
        </w:rPr>
      </w:pPr>
      <w:bookmarkStart w:id="172" w:name="FS000000434T23_02_2004_18_15_18C"/>
      <w:bookmarkEnd w:id="172"/>
      <w:r>
        <w:rPr>
          <w:rFonts w:hint="cs"/>
          <w:rtl/>
        </w:rPr>
        <w:t>על-פי תפיסתו של רבי יהודה הלוי, שהתגלגלה בשרשרת, שבעת אחרת אולי נעסוק בה, המהר"ל הוא עוד</w:t>
      </w:r>
      <w:r>
        <w:rPr>
          <w:rFonts w:hint="cs"/>
          <w:rtl/>
        </w:rPr>
        <w:t xml:space="preserve"> חוליה, הרב קוק או הרבנים קוק, זיכרונם לברכה, הם חוליות בתוך המערכת הזאת - ייעוד עם ישראל בעולם הוא בהופעת והדגשת ייחודה כמעט הבדלני של כנסת ישראל; "עם לבדד ישכון", "נפש האומה היהודית", המשמעות של "עם בחירה". על-פי התיאולוגיה של ריה"ל - רבי יהודה הלוי, אלו</w:t>
      </w:r>
      <w:r>
        <w:rPr>
          <w:rFonts w:hint="cs"/>
          <w:rtl/>
        </w:rPr>
        <w:t>הים הוא אלוהי המקרא, הוא אלוהי ההיסטוריה. הוא האלוהים שמעשיו על הזירה האנושית הם במובן - ויראו העם את ה' ויאמינו בה' ובמשה עבדו. לא היו רואים, לכאורה תגיד, לא היו מאמינים. מופעו ההיסטורי של האל הוא חלק מאמונתו והוא מופיע בהיסטוריה, הוא מתבטא בהיסטוריה של ה</w:t>
      </w:r>
      <w:r>
        <w:rPr>
          <w:rFonts w:hint="cs"/>
          <w:rtl/>
        </w:rPr>
        <w:t xml:space="preserve">עם היהודי. </w:t>
      </w:r>
    </w:p>
    <w:p w14:paraId="11BD45C0" w14:textId="77777777" w:rsidR="00000000" w:rsidRDefault="00AE271D">
      <w:pPr>
        <w:pStyle w:val="a0"/>
        <w:rPr>
          <w:rFonts w:hint="cs"/>
          <w:rtl/>
        </w:rPr>
      </w:pPr>
    </w:p>
    <w:p w14:paraId="252994B8" w14:textId="77777777" w:rsidR="00000000" w:rsidRDefault="00AE271D">
      <w:pPr>
        <w:pStyle w:val="a0"/>
        <w:rPr>
          <w:rFonts w:hint="cs"/>
          <w:rtl/>
        </w:rPr>
      </w:pPr>
      <w:r>
        <w:rPr>
          <w:rFonts w:hint="cs"/>
          <w:rtl/>
        </w:rPr>
        <w:t>ובמובן הזה, ההשפעה של ריה"ל על התיאולוגיה הציונית-הדתית, לא על ההלכה הליגליסטית, אלא על התיאולוגיה, על הרוח, על הדת, על תפיסות העולם היסודיות, היא אדירה. האהבה לריה"ל היא יוצאת דופן. השפה העברית שלו, שירת הגעגועים לציון, המלחמה בגולה כמחלת האו</w:t>
      </w:r>
      <w:r>
        <w:rPr>
          <w:rFonts w:hint="cs"/>
          <w:rtl/>
        </w:rPr>
        <w:t>מה, בוודאי ספר "הכוזרי". כאשר שואל מלך כוזר את החבר: מאיפה מתחילה יהדותך? הוא אומר לו: אלוהי איננו אלוהי הבריאה, אלא אלוהי אברהם, יצחק ויעקב. אלוהי ריה"ל הוא אלוהי ההתגלות והמופעים ההיסטוריים. זה קוטב אחד של יהדות ימי-הביניים. אני מרגיש שבעת הזאת קורה משהו</w:t>
      </w:r>
      <w:r>
        <w:rPr>
          <w:rFonts w:hint="cs"/>
          <w:rtl/>
        </w:rPr>
        <w:t xml:space="preserve"> לתפיסת ריה"ל ויהדות הבדלנות. יש אתגר גדול של הבדלנות היהודית בדורנו, גם בתוככיה של מדינת ישראל. </w:t>
      </w:r>
    </w:p>
    <w:p w14:paraId="473B12A3" w14:textId="77777777" w:rsidR="00000000" w:rsidRDefault="00AE271D">
      <w:pPr>
        <w:pStyle w:val="a0"/>
        <w:rPr>
          <w:rFonts w:hint="cs"/>
          <w:rtl/>
        </w:rPr>
      </w:pPr>
    </w:p>
    <w:p w14:paraId="4046CF1B" w14:textId="77777777" w:rsidR="00000000" w:rsidRDefault="00AE271D">
      <w:pPr>
        <w:pStyle w:val="a0"/>
        <w:rPr>
          <w:rFonts w:hint="cs"/>
          <w:rtl/>
        </w:rPr>
      </w:pPr>
      <w:r>
        <w:rPr>
          <w:rFonts w:hint="cs"/>
          <w:rtl/>
        </w:rPr>
        <w:t>מנגד עומד הרמב"ם, רבי משה בן מימון. הרבה יותר מורכב, הרבה יותר טעון במטענים של פרדוקסים פנימיים, של סתירות פנימיות. מצד אחד, אין יהודי שיכול לראות את הבנתו ה</w:t>
      </w:r>
      <w:r>
        <w:rPr>
          <w:rFonts w:hint="cs"/>
          <w:rtl/>
        </w:rPr>
        <w:t xml:space="preserve">הלכתית של היהודי עצמו בלי ידו החזקה של הרמב"ם, בלי 14 החלקים, שכפי שאמר היושב-ראש, הם הבסיס לקודיפיקציה היהודית משם ואילך. </w:t>
      </w:r>
    </w:p>
    <w:p w14:paraId="77841B1E" w14:textId="77777777" w:rsidR="00000000" w:rsidRDefault="00AE271D">
      <w:pPr>
        <w:pStyle w:val="a0"/>
        <w:rPr>
          <w:rFonts w:hint="cs"/>
          <w:rtl/>
        </w:rPr>
      </w:pPr>
    </w:p>
    <w:p w14:paraId="221145B6" w14:textId="77777777" w:rsidR="00000000" w:rsidRDefault="00AE271D">
      <w:pPr>
        <w:pStyle w:val="a0"/>
        <w:rPr>
          <w:rFonts w:hint="cs"/>
          <w:rtl/>
        </w:rPr>
      </w:pPr>
      <w:r>
        <w:rPr>
          <w:rFonts w:hint="cs"/>
          <w:rtl/>
        </w:rPr>
        <w:t>אבל מצד שני, מי שרואה את הרמב"ם של "מורה הנבוכים" לא יכול שלא לראות שם, לא את הממשיך הגדול, אלא איקונוקלסט לא קטן; אדם שמייצר ערעור</w:t>
      </w:r>
      <w:r>
        <w:rPr>
          <w:rFonts w:hint="cs"/>
          <w:rtl/>
        </w:rPr>
        <w:t xml:space="preserve"> גדול מאוד במחשבתו על המסורת של הרמב"ם ב"יד החזקה", עד כדי כך שספריו הפילוסופיים ומשנתו הפילוסופית של רבי משה בן מימון, נשרפו לעתים בקהילות יהודיות, כי אי-אפשר לעמוד מול גודל הערעור. איש מלא פרדוקסים בתורתו, ואתה שואל את עצמך, מה היא התפיסה הזאת? מה משמעות</w:t>
      </w:r>
      <w:r>
        <w:rPr>
          <w:rFonts w:hint="cs"/>
          <w:rtl/>
        </w:rPr>
        <w:t xml:space="preserve"> הפרדוקס הזה? </w:t>
      </w:r>
    </w:p>
    <w:p w14:paraId="0BAC1BAE" w14:textId="77777777" w:rsidR="00000000" w:rsidRDefault="00AE271D">
      <w:pPr>
        <w:pStyle w:val="a0"/>
        <w:rPr>
          <w:rFonts w:hint="cs"/>
          <w:rtl/>
        </w:rPr>
      </w:pPr>
    </w:p>
    <w:p w14:paraId="64AE9D67" w14:textId="77777777" w:rsidR="00000000" w:rsidRDefault="00AE271D">
      <w:pPr>
        <w:pStyle w:val="a0"/>
        <w:rPr>
          <w:rFonts w:hint="cs"/>
          <w:rtl/>
        </w:rPr>
      </w:pPr>
      <w:r>
        <w:rPr>
          <w:rFonts w:hint="cs"/>
          <w:rtl/>
        </w:rPr>
        <w:t>נציב לרגע את הרמב"ם בזירה עולמית גדולה, בתקופה שאירופה של ימי-הביניים והעת החשוכה שקעה עד כדי ניתוק ממקורותיה עצמה. שכחה את יוון ושכחה את רומי. היתה שקועה בתוך מארת ימי-הביניים. בא הרמב"ם, ובאמצעות "מורה הנבוכים" שלו, עם היכולת הלימודית התל</w:t>
      </w:r>
      <w:r>
        <w:rPr>
          <w:rFonts w:hint="cs"/>
          <w:rtl/>
        </w:rPr>
        <w:t>מודית העמוקה שלו, הביא את אלוהי אריסטו לתוך המחשבה היהודית. הוא הלך אל העולם המוסלמי, שהיה אז העולם המתקדם ביותר בחשיבתו, הנאור ביותר, הפתוח ביותר, והמשמר את תרבות אירופה שאירופה לא שימרה אותה. לקח משם בדיאלוג המדהים שלו, של יהדות אסלאם, שמי ייתן ויחזור, ל</w:t>
      </w:r>
      <w:r>
        <w:rPr>
          <w:rFonts w:hint="cs"/>
          <w:rtl/>
        </w:rPr>
        <w:t xml:space="preserve">קח משם את יסודות אירופה, הכניס אותם ליהדות, ודרך הדיאלוג הבא של יהודים ונוצרים החזיר לאירופה את מה שאבד לה. </w:t>
      </w:r>
    </w:p>
    <w:p w14:paraId="19D9654B" w14:textId="77777777" w:rsidR="00000000" w:rsidRDefault="00AE271D">
      <w:pPr>
        <w:pStyle w:val="a0"/>
        <w:rPr>
          <w:rFonts w:hint="cs"/>
          <w:rtl/>
        </w:rPr>
      </w:pPr>
    </w:p>
    <w:p w14:paraId="440F9ECD" w14:textId="77777777" w:rsidR="00000000" w:rsidRDefault="00AE271D">
      <w:pPr>
        <w:pStyle w:val="a0"/>
        <w:rPr>
          <w:rFonts w:hint="cs"/>
          <w:rtl/>
        </w:rPr>
      </w:pPr>
      <w:r>
        <w:rPr>
          <w:rFonts w:hint="cs"/>
          <w:rtl/>
        </w:rPr>
        <w:t xml:space="preserve">ובהקשר זה, אלוהי הרמב"ם לאורך כל הדרך, הוא לא אלוהי אברהם, יצחק ויעקב, אלא הוא ראשית בורא העולם. אלוהי הרמב"ם הוא האלוהים האוניברסלי. וכשם שאמונת </w:t>
      </w:r>
      <w:r>
        <w:rPr>
          <w:rFonts w:hint="cs"/>
          <w:rtl/>
        </w:rPr>
        <w:t xml:space="preserve">ריה"ל היא אמונת העם והמקום, וכנסת ישראל, אלוהי הרמב"ם בא לידי ביטוי, והיהדות באה לידי ביטוי, בשייכות ובממשקים החיוביים שבין תרבות ישראל האוניברסלית ותרבות העולם כולו. </w:t>
      </w:r>
    </w:p>
    <w:p w14:paraId="264BECED" w14:textId="77777777" w:rsidR="00000000" w:rsidRDefault="00AE271D">
      <w:pPr>
        <w:pStyle w:val="af0"/>
        <w:rPr>
          <w:rFonts w:hint="cs"/>
          <w:rtl/>
        </w:rPr>
      </w:pPr>
    </w:p>
    <w:p w14:paraId="49CCFA64" w14:textId="77777777" w:rsidR="00000000" w:rsidRDefault="00AE271D">
      <w:pPr>
        <w:pStyle w:val="af0"/>
        <w:rPr>
          <w:rtl/>
        </w:rPr>
      </w:pPr>
      <w:r>
        <w:rPr>
          <w:rFonts w:hint="eastAsia"/>
          <w:rtl/>
        </w:rPr>
        <w:t>ישראל</w:t>
      </w:r>
      <w:r>
        <w:rPr>
          <w:rtl/>
        </w:rPr>
        <w:t xml:space="preserve"> אייכלר (יהדות התורה):</w:t>
      </w:r>
    </w:p>
    <w:p w14:paraId="57AEB44E" w14:textId="77777777" w:rsidR="00000000" w:rsidRDefault="00AE271D">
      <w:pPr>
        <w:pStyle w:val="a0"/>
        <w:rPr>
          <w:rFonts w:hint="cs"/>
          <w:rtl/>
        </w:rPr>
      </w:pPr>
    </w:p>
    <w:p w14:paraId="6447F657" w14:textId="77777777" w:rsidR="00000000" w:rsidRDefault="00AE271D">
      <w:pPr>
        <w:pStyle w:val="a0"/>
        <w:ind w:firstLine="720"/>
        <w:rPr>
          <w:rFonts w:hint="cs"/>
          <w:rtl/>
        </w:rPr>
      </w:pPr>
      <w:r>
        <w:rPr>
          <w:rFonts w:hint="cs"/>
          <w:rtl/>
        </w:rPr>
        <w:t xml:space="preserve"> אין בזה שום סתירה. </w:t>
      </w:r>
    </w:p>
    <w:p w14:paraId="37C257EC" w14:textId="77777777" w:rsidR="00000000" w:rsidRDefault="00AE271D">
      <w:pPr>
        <w:pStyle w:val="a0"/>
        <w:rPr>
          <w:rFonts w:hint="cs"/>
          <w:rtl/>
        </w:rPr>
      </w:pPr>
    </w:p>
    <w:p w14:paraId="35B3DD4A" w14:textId="77777777" w:rsidR="00000000" w:rsidRDefault="00AE271D">
      <w:pPr>
        <w:pStyle w:val="-"/>
        <w:rPr>
          <w:rtl/>
        </w:rPr>
      </w:pPr>
      <w:bookmarkStart w:id="173" w:name="FS000000482T23_02_2004_18_15_00C"/>
      <w:bookmarkStart w:id="174" w:name="FS000000434T23_02_2004_18_15_08"/>
      <w:bookmarkStart w:id="175" w:name="FS000000434T23_02_2004_18_15_13C"/>
      <w:bookmarkEnd w:id="173"/>
      <w:bookmarkEnd w:id="174"/>
      <w:bookmarkEnd w:id="175"/>
      <w:r>
        <w:rPr>
          <w:rtl/>
        </w:rPr>
        <w:t>אברהם בורג (העבודה-מימד):</w:t>
      </w:r>
    </w:p>
    <w:p w14:paraId="503D3094" w14:textId="77777777" w:rsidR="00000000" w:rsidRDefault="00AE271D">
      <w:pPr>
        <w:pStyle w:val="a0"/>
        <w:rPr>
          <w:rtl/>
        </w:rPr>
      </w:pPr>
    </w:p>
    <w:p w14:paraId="567D8FA8" w14:textId="77777777" w:rsidR="00000000" w:rsidRDefault="00AE271D">
      <w:pPr>
        <w:pStyle w:val="a0"/>
        <w:ind w:firstLine="720"/>
        <w:rPr>
          <w:rFonts w:hint="cs"/>
          <w:rtl/>
        </w:rPr>
      </w:pPr>
      <w:r>
        <w:rPr>
          <w:rFonts w:hint="cs"/>
          <w:rtl/>
        </w:rPr>
        <w:t>אלה שתי ת</w:t>
      </w:r>
      <w:r>
        <w:rPr>
          <w:rFonts w:hint="cs"/>
          <w:rtl/>
        </w:rPr>
        <w:t>פיסות שונות לחלוטין, שעל-פיהן, דומני, מי שמחפש בימינו את הזיקה שבין יהדות מודרנית ואוניברסלית לבין מקורות יהודיים שאינם בהכרח בדלניים ופוסלי אומות עולם, צריך להעדיף היום, ממערכת החינוך ועד מערכת השיח הפילוסופית, את הרמב"ם ותורתו כפלטפורמה של הידברות רוחנית</w:t>
      </w:r>
      <w:r>
        <w:rPr>
          <w:rFonts w:hint="cs"/>
          <w:rtl/>
        </w:rPr>
        <w:t xml:space="preserve">. אלא שברמב"ם היה גם יסוד של תפיסת עולם שיכולה, כך אני מקווה, להיות גם חזונו של עם מודרני. </w:t>
      </w:r>
    </w:p>
    <w:p w14:paraId="29FCFD78" w14:textId="77777777" w:rsidR="00000000" w:rsidRDefault="00AE271D">
      <w:pPr>
        <w:pStyle w:val="a0"/>
        <w:ind w:firstLine="720"/>
        <w:rPr>
          <w:rFonts w:hint="cs"/>
          <w:rtl/>
        </w:rPr>
      </w:pPr>
    </w:p>
    <w:p w14:paraId="6994AB79" w14:textId="77777777" w:rsidR="00000000" w:rsidRDefault="00AE271D">
      <w:pPr>
        <w:pStyle w:val="a0"/>
        <w:ind w:firstLine="720"/>
        <w:rPr>
          <w:rFonts w:hint="cs"/>
          <w:rtl/>
        </w:rPr>
      </w:pPr>
      <w:r>
        <w:rPr>
          <w:rFonts w:hint="cs"/>
          <w:rtl/>
        </w:rPr>
        <w:t>אני מבקש לסיים בסוף הלכות מלכים של הרמב"ם, פרק י"ב. יש ויכוח גדול בתוך היהדות עצמה, בין היהדות לנצרות, בתוך הנצרות עצמה, בין היהדות והנצרות והאסלאם, ובתוך האסלאם ע</w:t>
      </w:r>
      <w:r>
        <w:rPr>
          <w:rFonts w:hint="cs"/>
          <w:rtl/>
        </w:rPr>
        <w:t xml:space="preserve">צמו, מה יהיה מראה פני אחרית הימים. ביאתו הבאה של המשיח, של הצלוב, המאהדי הנעלם, תורות שונות, איך זה ייראה. מלחמות בין אמונות, גוג ומגוג, ארמגדון, הר מגידו. תפיסות של סוף עולם, של אפוקליפסה די מפחידה, עד כדי כך שאומר אחד מחכמינו על המשיח, ייתי ולא אחמיניה; </w:t>
      </w:r>
      <w:r>
        <w:rPr>
          <w:rFonts w:hint="cs"/>
          <w:rtl/>
        </w:rPr>
        <w:t xml:space="preserve">שיבוא ואני רק לא אהיה שם, שאני לא אראה אותו. אלה יהיו ימים כל כך קשים.  </w:t>
      </w:r>
    </w:p>
    <w:p w14:paraId="07833AB8" w14:textId="77777777" w:rsidR="00000000" w:rsidRDefault="00AE271D">
      <w:pPr>
        <w:pStyle w:val="a0"/>
        <w:ind w:firstLine="720"/>
        <w:rPr>
          <w:rFonts w:hint="cs"/>
          <w:rtl/>
        </w:rPr>
      </w:pPr>
    </w:p>
    <w:p w14:paraId="50705EB0" w14:textId="77777777" w:rsidR="00000000" w:rsidRDefault="00AE271D">
      <w:pPr>
        <w:pStyle w:val="a0"/>
        <w:ind w:firstLine="720"/>
        <w:rPr>
          <w:rFonts w:hint="cs"/>
          <w:rtl/>
        </w:rPr>
      </w:pPr>
      <w:r>
        <w:rPr>
          <w:rFonts w:hint="cs"/>
          <w:rtl/>
        </w:rPr>
        <w:t>בא הרמב"ם עם תפיסתו הכלל-עולמית, הכלל-אנושית, האוניברסלית וההומנית, ומציב חזון אחר לגמרי ליחסי אומות באחרית הימים. אמרו חכמים: "אין בין העולם הזה" - המציאות הנוכחית, הקשה - "לימות המ</w:t>
      </w:r>
      <w:r>
        <w:rPr>
          <w:rFonts w:hint="cs"/>
          <w:rtl/>
        </w:rPr>
        <w:t>שיח, אלא שעבוד מלכויות בלבד". לא יהיו נסים ולא יהיו נפלאות, וזהב לא יזרום בברזים, ולא יהיו יהלומים לכל אדם. הכול יהיה אותו דבר. זו תהיה מציאות אנושית ריאלית, נורמטיבית, היסטורית, יומיומית, להוציא דבר אחד: איכות היחסים בין ממלכות ומדינות, והנגזרת מכך, איכות</w:t>
      </w:r>
      <w:r>
        <w:rPr>
          <w:rFonts w:hint="cs"/>
          <w:rtl/>
        </w:rPr>
        <w:t xml:space="preserve"> היחסים בין אדם לאדם, תהיה שונה לחלוטין. ממד השעבוד, ממד הכיבוש, ממד הדיכוי, ממד של אני למעלה ואתה למטה, ייעלם מן העולם. ימות המשיח אליבא דהרמב"ם האוניברסלי, הם ימים של שלום עולמי אפשרי, בין אומות, עמים ואנשים. ולא נתאוו חכמים ונביאים לימות המשיח, לא כדי ש</w:t>
      </w:r>
      <w:r>
        <w:rPr>
          <w:rFonts w:hint="cs"/>
          <w:rtl/>
        </w:rPr>
        <w:t xml:space="preserve">ישלטו על כל העולם. משיחיות לא נועדה לייצר שלטון לא של העם שלנו ולא של עמים אחרים, ולא כדי שיירדו בעובדי הכוכבים והמזלות, לאמור מי שאיננו מאמין באמונתנו, ולא כדי שינשאו אותם העמים במובן של עם נישא ועם נחות, ולא כדי לאכול ולשתות ולשמוח. </w:t>
      </w:r>
    </w:p>
    <w:p w14:paraId="01ED6879" w14:textId="77777777" w:rsidR="00000000" w:rsidRDefault="00AE271D">
      <w:pPr>
        <w:pStyle w:val="a0"/>
        <w:ind w:firstLine="720"/>
        <w:rPr>
          <w:rFonts w:hint="cs"/>
          <w:rtl/>
        </w:rPr>
      </w:pPr>
    </w:p>
    <w:p w14:paraId="0BCD97F7" w14:textId="77777777" w:rsidR="00000000" w:rsidRDefault="00AE271D">
      <w:pPr>
        <w:pStyle w:val="a0"/>
        <w:ind w:firstLine="720"/>
        <w:rPr>
          <w:rFonts w:hint="cs"/>
          <w:rtl/>
        </w:rPr>
      </w:pPr>
      <w:r>
        <w:rPr>
          <w:rFonts w:hint="cs"/>
          <w:rtl/>
        </w:rPr>
        <w:t>וכאן מגיע ה"פאנץ' ל</w:t>
      </w:r>
      <w:r>
        <w:rPr>
          <w:rFonts w:hint="cs"/>
          <w:rtl/>
        </w:rPr>
        <w:t xml:space="preserve">יין" של תורתו, שאומר שבסופו של דבר כל אחרית הימים האלה היא לשבת ולעסוק בתורה במובן האינטלקטואלי והמוסרי, והרוחני, והערכי, של יחסים שבין אדם לעצמו, אדם לחברו, ואדם למקום. דומני, אדוני היושב-ראש, שאדם מין הסוג הזה, חזונו ראוי שיהיה חזון כולנו. תודה רבה. </w:t>
      </w:r>
    </w:p>
    <w:p w14:paraId="694BA670" w14:textId="77777777" w:rsidR="00000000" w:rsidRDefault="00AE271D">
      <w:pPr>
        <w:pStyle w:val="a0"/>
        <w:ind w:firstLine="720"/>
        <w:rPr>
          <w:rFonts w:hint="cs"/>
          <w:rtl/>
        </w:rPr>
      </w:pPr>
    </w:p>
    <w:p w14:paraId="163D0101" w14:textId="77777777" w:rsidR="00000000" w:rsidRDefault="00AE271D">
      <w:pPr>
        <w:pStyle w:val="af1"/>
        <w:rPr>
          <w:rFonts w:hint="cs"/>
          <w:rtl/>
        </w:rPr>
      </w:pPr>
      <w:r>
        <w:rPr>
          <w:rtl/>
        </w:rPr>
        <w:t>הי</w:t>
      </w:r>
      <w:r>
        <w:rPr>
          <w:rtl/>
        </w:rPr>
        <w:t>ו"ר</w:t>
      </w:r>
      <w:r>
        <w:rPr>
          <w:rFonts w:hint="cs"/>
          <w:rtl/>
        </w:rPr>
        <w:t xml:space="preserve"> ראובן ריבלין:</w:t>
      </w:r>
    </w:p>
    <w:p w14:paraId="3D5C4440" w14:textId="77777777" w:rsidR="00000000" w:rsidRDefault="00AE271D">
      <w:pPr>
        <w:pStyle w:val="a0"/>
        <w:rPr>
          <w:rtl/>
        </w:rPr>
      </w:pPr>
    </w:p>
    <w:p w14:paraId="17B330A1" w14:textId="77777777" w:rsidR="00000000" w:rsidRDefault="00AE271D">
      <w:pPr>
        <w:pStyle w:val="a0"/>
        <w:rPr>
          <w:rFonts w:hint="cs"/>
          <w:rtl/>
        </w:rPr>
      </w:pPr>
      <w:r>
        <w:rPr>
          <w:rFonts w:hint="cs"/>
          <w:rtl/>
        </w:rPr>
        <w:t>תודה לחבר הכנסת אברהם בורג. חבר הכנסת, סגן השר הרב יצחק לוי - אדוני, בבקשה.</w:t>
      </w:r>
    </w:p>
    <w:p w14:paraId="505D611C" w14:textId="77777777" w:rsidR="00000000" w:rsidRDefault="00AE271D">
      <w:pPr>
        <w:pStyle w:val="a0"/>
        <w:rPr>
          <w:rFonts w:hint="cs"/>
          <w:rtl/>
        </w:rPr>
      </w:pPr>
    </w:p>
    <w:p w14:paraId="29635A19" w14:textId="77777777" w:rsidR="00000000" w:rsidRDefault="00AE271D">
      <w:pPr>
        <w:pStyle w:val="a"/>
        <w:rPr>
          <w:rtl/>
        </w:rPr>
      </w:pPr>
      <w:bookmarkStart w:id="176" w:name="FS000000765T23_02_2004_18_18_43"/>
      <w:bookmarkStart w:id="177" w:name="_Toc67901558"/>
      <w:bookmarkEnd w:id="176"/>
      <w:r>
        <w:rPr>
          <w:rtl/>
        </w:rPr>
        <w:t>יצחק לוי</w:t>
      </w:r>
      <w:r>
        <w:rPr>
          <w:rFonts w:hint="cs"/>
          <w:rtl/>
        </w:rPr>
        <w:t xml:space="preserve"> (מפד"ל)</w:t>
      </w:r>
      <w:r>
        <w:rPr>
          <w:rtl/>
        </w:rPr>
        <w:t>:</w:t>
      </w:r>
      <w:bookmarkEnd w:id="177"/>
    </w:p>
    <w:p w14:paraId="63842C46" w14:textId="77777777" w:rsidR="00000000" w:rsidRDefault="00AE271D">
      <w:pPr>
        <w:pStyle w:val="a0"/>
        <w:rPr>
          <w:rFonts w:hint="cs"/>
          <w:rtl/>
        </w:rPr>
      </w:pPr>
    </w:p>
    <w:p w14:paraId="60A3664C" w14:textId="77777777" w:rsidR="00000000" w:rsidRDefault="00AE271D">
      <w:pPr>
        <w:pStyle w:val="a0"/>
        <w:rPr>
          <w:rFonts w:hint="cs"/>
          <w:rtl/>
        </w:rPr>
      </w:pPr>
      <w:r>
        <w:rPr>
          <w:rFonts w:hint="cs"/>
          <w:rtl/>
        </w:rPr>
        <w:t xml:space="preserve">כבוד נשיא המדינה ורעייתו, אדוני היושב-ראש, רבותי חברי הכנסת, כבוד הרבנים, כבוד השופטים, אורחים נכבדים, בישיבה חגיגית מיוחדת זו שבה אנו מעלים </w:t>
      </w:r>
      <w:r>
        <w:rPr>
          <w:rFonts w:hint="cs"/>
          <w:rtl/>
        </w:rPr>
        <w:t xml:space="preserve">את זכרו של הרמב"ם, רבי משה בן מימון, ענק הרוח, איש האשכולות, אף אני התלבטתי על מה לדבר, כי הרי יש כל כך הרבה לדבר על הרמב"ם, והרמב"ם כתב כל כך הרבה ועסק בכל כך הרבה נושאים. </w:t>
      </w:r>
    </w:p>
    <w:p w14:paraId="77986EE3" w14:textId="77777777" w:rsidR="00000000" w:rsidRDefault="00AE271D">
      <w:pPr>
        <w:pStyle w:val="a0"/>
        <w:rPr>
          <w:rFonts w:hint="cs"/>
          <w:rtl/>
        </w:rPr>
      </w:pPr>
    </w:p>
    <w:p w14:paraId="2DE2EF48" w14:textId="77777777" w:rsidR="00000000" w:rsidRDefault="00AE271D">
      <w:pPr>
        <w:pStyle w:val="a0"/>
        <w:rPr>
          <w:rFonts w:hint="cs"/>
          <w:rtl/>
        </w:rPr>
      </w:pPr>
      <w:r>
        <w:rPr>
          <w:rFonts w:hint="cs"/>
          <w:rtl/>
        </w:rPr>
        <w:t>הרמב"ם, אם נדבר על פן הציונות שלו, הרי הרמב"ם עלה לארץ במאמצים גדולים, ולצערו הוא</w:t>
      </w:r>
      <w:r>
        <w:rPr>
          <w:rFonts w:hint="cs"/>
          <w:rtl/>
        </w:rPr>
        <w:t xml:space="preserve"> היה צריך לרדת מהארץ כמה חודשים לאחר שהגיע. בסופו של דבר הוא נקבר ומנוחתו כבוד בעיר הקודש טבריה, בארץ-ישראל. </w:t>
      </w:r>
    </w:p>
    <w:p w14:paraId="76025786" w14:textId="77777777" w:rsidR="00000000" w:rsidRDefault="00AE271D">
      <w:pPr>
        <w:pStyle w:val="a0"/>
        <w:rPr>
          <w:rFonts w:hint="cs"/>
          <w:rtl/>
        </w:rPr>
      </w:pPr>
    </w:p>
    <w:p w14:paraId="52E49CA0" w14:textId="77777777" w:rsidR="00000000" w:rsidRDefault="00AE271D">
      <w:pPr>
        <w:pStyle w:val="a0"/>
        <w:rPr>
          <w:rFonts w:hint="cs"/>
          <w:rtl/>
        </w:rPr>
      </w:pPr>
      <w:r>
        <w:rPr>
          <w:rFonts w:hint="cs"/>
          <w:rtl/>
        </w:rPr>
        <w:t xml:space="preserve">הרמב"ם היה איש החוכמה, רודף חוכמה, ולא היתה חוכמה שלא למד - רפואה, אסטרונומיה, בלשנות, פילוסופיה, תורת ההיגיון ועוד, אך בראש ובראשונה הרמב"ם עסק </w:t>
      </w:r>
      <w:r>
        <w:rPr>
          <w:rFonts w:hint="cs"/>
          <w:rtl/>
        </w:rPr>
        <w:t xml:space="preserve">כמובן בתורה. </w:t>
      </w:r>
    </w:p>
    <w:p w14:paraId="27598429" w14:textId="77777777" w:rsidR="00000000" w:rsidRDefault="00AE271D">
      <w:pPr>
        <w:pStyle w:val="a0"/>
        <w:rPr>
          <w:rFonts w:hint="cs"/>
          <w:rtl/>
        </w:rPr>
      </w:pPr>
    </w:p>
    <w:p w14:paraId="302FF129" w14:textId="77777777" w:rsidR="00000000" w:rsidRDefault="00AE271D">
      <w:pPr>
        <w:pStyle w:val="a0"/>
        <w:rPr>
          <w:rFonts w:hint="cs"/>
          <w:rtl/>
        </w:rPr>
      </w:pPr>
      <w:r>
        <w:rPr>
          <w:rFonts w:hint="cs"/>
          <w:rtl/>
        </w:rPr>
        <w:t xml:space="preserve">לאחר שהפסקתי להתלבט, החלטתי לדבר כאן על צורת השלטון שהרמב"ם מתווה לנו בהלכות מלכים. הרמב"ם הוא אולי אחד הפוסקים היחידים שערך את הלכות מלכים אחת לאחת. פוסקים אחרים כמעט שלא עסקו בזה. ה"שולחן ערוך", ששאב כמעט את כל פסקיו מהרמב"ם, אומנם לקח את </w:t>
      </w:r>
      <w:r>
        <w:rPr>
          <w:rFonts w:hint="cs"/>
          <w:rtl/>
        </w:rPr>
        <w:t xml:space="preserve">הפסקים שלו משלושה עמודי ההוראה - הרמב"ם, הרי"ף והרא"ש, אבל רוב פסקיו הם פסקיו של הרמב"ם, לא עסק בהלכות מלכים ולא עסק בהלכות מלחמות עם ישראל. הרמב"ם לא נרתע, וכבר שמענו מחבר הכנסת בורג, שהרמב"ם, בסוף אותן הלכות מלכים, תיאר לנו את ימות המשיח. </w:t>
      </w:r>
    </w:p>
    <w:p w14:paraId="3A438AAF" w14:textId="77777777" w:rsidR="00000000" w:rsidRDefault="00AE271D">
      <w:pPr>
        <w:pStyle w:val="a0"/>
        <w:rPr>
          <w:rFonts w:hint="cs"/>
          <w:rtl/>
        </w:rPr>
      </w:pPr>
    </w:p>
    <w:p w14:paraId="4C2C3EC7" w14:textId="77777777" w:rsidR="00000000" w:rsidRDefault="00AE271D">
      <w:pPr>
        <w:pStyle w:val="a0"/>
        <w:rPr>
          <w:rFonts w:hint="cs"/>
          <w:rtl/>
        </w:rPr>
      </w:pPr>
      <w:r>
        <w:rPr>
          <w:rFonts w:hint="cs"/>
          <w:rtl/>
        </w:rPr>
        <w:t xml:space="preserve">לפני כן, עוד </w:t>
      </w:r>
      <w:r>
        <w:rPr>
          <w:rFonts w:hint="cs"/>
          <w:rtl/>
        </w:rPr>
        <w:t xml:space="preserve">לפני ימות המשיח, אני רוצה לדבר על השאלה מהו שלטון, או מה יחס השלטון או מה הקוד המוסרי של שלטון לפי הרמב"ם. אנחנו כאן בכנסת, והיום אנחנו כאן השלטון. אחרוני הרבנים עסקו בשאלה, האם לכנסת ולממשלה יש דין מלכות בישראל. היו כאלה שנטו לומר שכן והיו כאלה שנטו לומר </w:t>
      </w:r>
      <w:r>
        <w:rPr>
          <w:rFonts w:hint="cs"/>
          <w:rtl/>
        </w:rPr>
        <w:t>שלא. הרב קוק, זכר צדיק לברכה, ב"דעת כהן", והרב שאול ישראלי, הסמיכו את הבית הזה כחלק ממלכות ישראל. הרב שלמה גורן חלק עליהם במידה מסוימת. ודאי שיש לנו ללמוד מאותו סרטוט קווים שהרמב"ם מסרטט את השלטון בישראל. מטבע הדברים אנחנו מפנים את עינינו רק להלכות ולא לספ</w:t>
      </w:r>
      <w:r>
        <w:rPr>
          <w:rFonts w:hint="cs"/>
          <w:rtl/>
        </w:rPr>
        <w:t>רים האחרים שלו, וזאת רק בגלל הזמן הקצר.</w:t>
      </w:r>
    </w:p>
    <w:p w14:paraId="58714503" w14:textId="77777777" w:rsidR="00000000" w:rsidRDefault="00AE271D">
      <w:pPr>
        <w:pStyle w:val="a0"/>
        <w:rPr>
          <w:rFonts w:hint="cs"/>
          <w:rtl/>
        </w:rPr>
      </w:pPr>
    </w:p>
    <w:p w14:paraId="0C717370" w14:textId="77777777" w:rsidR="00000000" w:rsidRDefault="00AE271D">
      <w:pPr>
        <w:pStyle w:val="af0"/>
        <w:rPr>
          <w:rtl/>
        </w:rPr>
      </w:pPr>
      <w:r>
        <w:rPr>
          <w:rFonts w:hint="eastAsia"/>
          <w:rtl/>
        </w:rPr>
        <w:t>ישראל</w:t>
      </w:r>
      <w:r>
        <w:rPr>
          <w:rtl/>
        </w:rPr>
        <w:t xml:space="preserve"> אייכלר (יהדות התורה):</w:t>
      </w:r>
    </w:p>
    <w:p w14:paraId="77664003" w14:textId="77777777" w:rsidR="00000000" w:rsidRDefault="00AE271D">
      <w:pPr>
        <w:pStyle w:val="a0"/>
        <w:ind w:firstLine="0"/>
        <w:rPr>
          <w:rFonts w:hint="cs"/>
          <w:rtl/>
        </w:rPr>
      </w:pPr>
    </w:p>
    <w:p w14:paraId="28B2B95D" w14:textId="77777777" w:rsidR="00000000" w:rsidRDefault="00AE271D">
      <w:pPr>
        <w:pStyle w:val="a0"/>
        <w:rPr>
          <w:rFonts w:hint="cs"/>
          <w:rtl/>
        </w:rPr>
      </w:pPr>
      <w:r>
        <w:rPr>
          <w:rFonts w:hint="cs"/>
          <w:rtl/>
        </w:rPr>
        <w:t>בלי חוקת התורה אין מלכות ישראל.</w:t>
      </w:r>
    </w:p>
    <w:p w14:paraId="6B7DEB71" w14:textId="77777777" w:rsidR="00000000" w:rsidRDefault="00AE271D">
      <w:pPr>
        <w:pStyle w:val="a0"/>
        <w:rPr>
          <w:rFonts w:hint="cs"/>
          <w:rtl/>
        </w:rPr>
      </w:pPr>
    </w:p>
    <w:p w14:paraId="58BE32E7" w14:textId="77777777" w:rsidR="00000000" w:rsidRDefault="00AE271D">
      <w:pPr>
        <w:pStyle w:val="-"/>
        <w:rPr>
          <w:rFonts w:hint="cs"/>
          <w:rtl/>
        </w:rPr>
      </w:pPr>
      <w:bookmarkStart w:id="178" w:name="FS000000765T23_02_2004_18_22_51"/>
      <w:bookmarkStart w:id="179" w:name="FS000000765T23_02_2004_18_23_15"/>
      <w:bookmarkStart w:id="180" w:name="FS000000765T23_02_2004_18_49_51"/>
      <w:bookmarkStart w:id="181" w:name="FS000000765T23_02_2004_18_50_14C"/>
      <w:bookmarkEnd w:id="178"/>
      <w:bookmarkEnd w:id="179"/>
      <w:bookmarkEnd w:id="180"/>
      <w:bookmarkEnd w:id="181"/>
      <w:r>
        <w:rPr>
          <w:rtl/>
        </w:rPr>
        <w:t>יצחק לוי</w:t>
      </w:r>
      <w:r>
        <w:rPr>
          <w:rFonts w:hint="cs"/>
          <w:rtl/>
        </w:rPr>
        <w:t xml:space="preserve"> (מפד"ל)</w:t>
      </w:r>
      <w:r>
        <w:rPr>
          <w:rtl/>
        </w:rPr>
        <w:t>:</w:t>
      </w:r>
    </w:p>
    <w:p w14:paraId="13B3B4A4" w14:textId="77777777" w:rsidR="00000000" w:rsidRDefault="00AE271D">
      <w:pPr>
        <w:pStyle w:val="a0"/>
        <w:rPr>
          <w:rFonts w:hint="cs"/>
          <w:rtl/>
        </w:rPr>
      </w:pPr>
    </w:p>
    <w:p w14:paraId="7025C08E" w14:textId="77777777" w:rsidR="00000000" w:rsidRDefault="00AE271D">
      <w:pPr>
        <w:pStyle w:val="a0"/>
        <w:rPr>
          <w:rFonts w:hint="cs"/>
          <w:rtl/>
        </w:rPr>
      </w:pPr>
      <w:r>
        <w:rPr>
          <w:rFonts w:hint="cs"/>
          <w:rtl/>
        </w:rPr>
        <w:t xml:space="preserve">אנחנו מדברים על חוקת התורה, כי אנחנו מדברים על הרמב"ם. </w:t>
      </w:r>
    </w:p>
    <w:p w14:paraId="735904A3" w14:textId="77777777" w:rsidR="00000000" w:rsidRDefault="00AE271D">
      <w:pPr>
        <w:pStyle w:val="a0"/>
        <w:rPr>
          <w:rFonts w:hint="cs"/>
          <w:rtl/>
        </w:rPr>
      </w:pPr>
    </w:p>
    <w:p w14:paraId="3913E790" w14:textId="77777777" w:rsidR="00000000" w:rsidRDefault="00AE271D">
      <w:pPr>
        <w:pStyle w:val="a0"/>
        <w:rPr>
          <w:rFonts w:hint="cs"/>
          <w:rtl/>
        </w:rPr>
      </w:pPr>
      <w:r>
        <w:rPr>
          <w:rFonts w:hint="cs"/>
          <w:rtl/>
        </w:rPr>
        <w:t>הרמב"ם פותח את הלכות מלכים בשלוש המצוות שנצטוו ישראל בשעת כניסתם לארץ - למנות</w:t>
      </w:r>
      <w:r>
        <w:rPr>
          <w:rFonts w:hint="cs"/>
          <w:rtl/>
        </w:rPr>
        <w:t xml:space="preserve"> להם מלך, להכרית זרעו של עמלק ולבנות את בית-הבחירה. אלה שלושת היסודות - הראשון הוא מלכות, השני מלחמות באויבים והשלישי הוא בית-הבחירה, הוא הרוח, הרוח הגדולה שמתבטאת בתורה, בהלכה, בבניין בית-המקדש ובעבודת השם דרך בניין בית-המקדש. </w:t>
      </w:r>
    </w:p>
    <w:p w14:paraId="4BA74D03" w14:textId="77777777" w:rsidR="00000000" w:rsidRDefault="00AE271D">
      <w:pPr>
        <w:pStyle w:val="a0"/>
        <w:rPr>
          <w:rFonts w:hint="cs"/>
          <w:rtl/>
        </w:rPr>
      </w:pPr>
    </w:p>
    <w:p w14:paraId="6C4253CA" w14:textId="77777777" w:rsidR="00000000" w:rsidRDefault="00AE271D">
      <w:pPr>
        <w:pStyle w:val="a0"/>
        <w:rPr>
          <w:rFonts w:hint="cs"/>
          <w:rtl/>
        </w:rPr>
      </w:pPr>
      <w:r>
        <w:rPr>
          <w:rFonts w:hint="cs"/>
          <w:rtl/>
        </w:rPr>
        <w:t>הרמב"ם מתווה את דמותו של ה</w:t>
      </w:r>
      <w:r>
        <w:rPr>
          <w:rFonts w:hint="cs"/>
          <w:rtl/>
        </w:rPr>
        <w:t xml:space="preserve">מלך. אני רוצה לקרוא מפרק ב', הלכה ו', באותן הלכות מלכים: "כדרך שחלק לו הכתוב הכבוד הגדול וחייב הכול בכבודו" - שאנחנו חייבים בכבוד המלך </w:t>
      </w:r>
      <w:r>
        <w:rPr>
          <w:rtl/>
        </w:rPr>
        <w:t>–</w:t>
      </w:r>
      <w:r>
        <w:rPr>
          <w:rFonts w:hint="cs"/>
          <w:rtl/>
        </w:rPr>
        <w:t xml:space="preserve"> "כך ציווהו להיות לבו שפל וחלל שנאמר 'ולבי חלל בקרבי', ולא ינהג גסות לב בישראל, שנאמר 'לבלתי רום לבבו מאחיו', ויהיה חונן</w:t>
      </w:r>
      <w:r>
        <w:rPr>
          <w:rFonts w:hint="cs"/>
          <w:rtl/>
        </w:rPr>
        <w:t xml:space="preserve"> ומרחם לקטנים וגדולים, ויצא ויבוא בחפציהם ובטובתם, ויחוס על כבוד קטן שבקטנים ויסבול טרחם ומשאם ותלונתם וקצפם - - - רועה קראו הכתוב, ודרכו של רועה מפורש בקבלה" - הכוונה בדברי הנביאים </w:t>
      </w:r>
      <w:r>
        <w:rPr>
          <w:rtl/>
        </w:rPr>
        <w:t>–</w:t>
      </w:r>
      <w:r>
        <w:rPr>
          <w:rFonts w:hint="cs"/>
          <w:rtl/>
        </w:rPr>
        <w:t xml:space="preserve"> "'כרועה עדרו ירעה בזרועותיו יקבץ טלאים ובחיקו יישא'". שלטון ולא שתלטנות.</w:t>
      </w:r>
      <w:r>
        <w:rPr>
          <w:rFonts w:hint="cs"/>
          <w:rtl/>
        </w:rPr>
        <w:t xml:space="preserve"> המלכות נדרשת להיות מלכות של ענווה, של חסד, של רחמים, של הקשבה, של הקשבה לעם, של התייחסות לקטנים שבקטנים. </w:t>
      </w:r>
    </w:p>
    <w:p w14:paraId="47955535" w14:textId="77777777" w:rsidR="00000000" w:rsidRDefault="00AE271D">
      <w:pPr>
        <w:pStyle w:val="a0"/>
        <w:rPr>
          <w:rFonts w:hint="cs"/>
          <w:rtl/>
        </w:rPr>
      </w:pPr>
    </w:p>
    <w:p w14:paraId="46F2B097" w14:textId="77777777" w:rsidR="00000000" w:rsidRDefault="00AE271D">
      <w:pPr>
        <w:pStyle w:val="a0"/>
        <w:rPr>
          <w:rFonts w:hint="cs"/>
          <w:rtl/>
        </w:rPr>
      </w:pPr>
      <w:r>
        <w:rPr>
          <w:rFonts w:hint="cs"/>
          <w:rtl/>
        </w:rPr>
        <w:t xml:space="preserve">ועוד בסוף פרק ד': "ויהיו כל מעשיו לשם שמים, ותהיה מגמתו ומחשבתו להרים דת האמת" - שהיא התורה </w:t>
      </w:r>
      <w:r>
        <w:rPr>
          <w:rtl/>
        </w:rPr>
        <w:t>–</w:t>
      </w:r>
      <w:r>
        <w:rPr>
          <w:rFonts w:hint="cs"/>
          <w:rtl/>
        </w:rPr>
        <w:t xml:space="preserve"> "ולמלאות העולם צדק ולשבור זרוע רשעים ולהילחם מלחמות ה'</w:t>
      </w:r>
      <w:r>
        <w:rPr>
          <w:rFonts w:hint="cs"/>
          <w:rtl/>
        </w:rPr>
        <w:t xml:space="preserve">". אלה הדברים שהמלך צריך לשים אל לבו ואלה הדברים שכל שלטון צריך לשים אל לבו. </w:t>
      </w:r>
    </w:p>
    <w:p w14:paraId="676D5EA1" w14:textId="77777777" w:rsidR="00000000" w:rsidRDefault="00AE271D">
      <w:pPr>
        <w:pStyle w:val="a0"/>
        <w:rPr>
          <w:rFonts w:hint="cs"/>
          <w:rtl/>
        </w:rPr>
      </w:pPr>
    </w:p>
    <w:p w14:paraId="69D43528" w14:textId="77777777" w:rsidR="00000000" w:rsidRDefault="00AE271D">
      <w:pPr>
        <w:pStyle w:val="a0"/>
        <w:rPr>
          <w:rFonts w:hint="cs"/>
          <w:rtl/>
        </w:rPr>
      </w:pPr>
      <w:r>
        <w:rPr>
          <w:rFonts w:hint="cs"/>
          <w:rtl/>
        </w:rPr>
        <w:t>הרשו לי עוד ציטוט אחד, מכיוון שאני חושב שהוא מענייננו וצריך לראות כאן נורמה מוסרית שהרמב"ם קובע. באותן הלכות מלמד אותנו הרמב"ם את התייחסות השלטון לגרים, לתושבים, למיעוטים ואף לע</w:t>
      </w:r>
      <w:r>
        <w:rPr>
          <w:rFonts w:hint="cs"/>
          <w:rtl/>
        </w:rPr>
        <w:t xml:space="preserve">ובדי עבודה זרה שיושבים בתוכנו. כך אומר הרמב"ם: "וכך ייראה לי שנוהגים עם גרי תושב בדרך ארץ וגמילות חסדים כישראל - - - ואפילו עכו"ם" - עובדי כוכבים ומזלות </w:t>
      </w:r>
      <w:r>
        <w:rPr>
          <w:rtl/>
        </w:rPr>
        <w:t>–</w:t>
      </w:r>
      <w:r>
        <w:rPr>
          <w:rFonts w:hint="cs"/>
          <w:rtl/>
        </w:rPr>
        <w:t xml:space="preserve"> "ציוו חכמים לבקר חוליהם ולקבור מתיהם ולפרנס ענייהם בכלל עניי ישראל מפני דרכי שלום, הרי נאמר 'טוב ה' ל</w:t>
      </w:r>
      <w:r>
        <w:rPr>
          <w:rFonts w:hint="cs"/>
          <w:rtl/>
        </w:rPr>
        <w:t xml:space="preserve">כול ורחמיו על כל מעשיו'. ונאמר 'דרכיה דרכי נועם וכל נתיבותיה שלום'". </w:t>
      </w:r>
    </w:p>
    <w:p w14:paraId="0D08243D" w14:textId="77777777" w:rsidR="00000000" w:rsidRDefault="00AE271D">
      <w:pPr>
        <w:pStyle w:val="a0"/>
        <w:rPr>
          <w:rFonts w:hint="cs"/>
          <w:rtl/>
        </w:rPr>
      </w:pPr>
    </w:p>
    <w:p w14:paraId="0C62F06F" w14:textId="77777777" w:rsidR="00000000" w:rsidRDefault="00AE271D">
      <w:pPr>
        <w:pStyle w:val="a0"/>
        <w:rPr>
          <w:rFonts w:hint="cs"/>
          <w:rtl/>
        </w:rPr>
      </w:pPr>
      <w:r>
        <w:rPr>
          <w:rFonts w:hint="cs"/>
          <w:rtl/>
        </w:rPr>
        <w:t>המלכות בישראל היא מלכות של חסד ורחמים לא רק כלפי ישראל. היא מלכות של חסד ורחמים כלפי כל היושב בארץ-ישראל - כלפי הגר והגר תושב ואפילו העובד עבודה זרה, שכידוע זה אחד הדברים שהתורה איננה י</w:t>
      </w:r>
      <w:r>
        <w:rPr>
          <w:rFonts w:hint="cs"/>
          <w:rtl/>
        </w:rPr>
        <w:t>כולה לקבל ולסבול, אבל גם אם יש עובדי עבודה זרה בתוכנו, הרי ההתנהגות היא אותה התנהגות שהרמב"ם כתב וציטטנו ממנה. כך מתווה הרמב"ם את השלטון.</w:t>
      </w:r>
    </w:p>
    <w:p w14:paraId="4AAE959C" w14:textId="77777777" w:rsidR="00000000" w:rsidRDefault="00AE271D">
      <w:pPr>
        <w:pStyle w:val="a0"/>
        <w:rPr>
          <w:rFonts w:hint="cs"/>
          <w:rtl/>
        </w:rPr>
      </w:pPr>
    </w:p>
    <w:p w14:paraId="26AE5FDC" w14:textId="77777777" w:rsidR="00000000" w:rsidRDefault="00AE271D">
      <w:pPr>
        <w:pStyle w:val="a0"/>
        <w:rPr>
          <w:rFonts w:hint="cs"/>
          <w:rtl/>
        </w:rPr>
      </w:pPr>
      <w:r>
        <w:rPr>
          <w:rFonts w:hint="cs"/>
          <w:rtl/>
        </w:rPr>
        <w:t xml:space="preserve">בסופן של אותן הלכות מדבר הרמב"ם על מלך המשיח. לא כאן המקום להאריך, אבל מובן שאלה פרקים שצריך להתבונן בהם. בסיום דברי </w:t>
      </w:r>
      <w:r>
        <w:rPr>
          <w:rFonts w:hint="cs"/>
          <w:rtl/>
        </w:rPr>
        <w:t>גם אצטט מפרק י"ב, לא את הציטוטים שציטט חבר הכנסת בורג, אלא ממש את מילותיו האחרונות של הרמב"ם ב"יד החזקה". במה הרמב"ם מסיים את ספרו הגדול - אולי הספר המונומנטלי ביותר שנכתב אי-פעם בהלכות התורה בישראל. הסיום של הספר הוא בתיאור ימות המשיח. אומר הרמב"ם בסיום ה</w:t>
      </w:r>
      <w:r>
        <w:rPr>
          <w:rFonts w:hint="cs"/>
          <w:rtl/>
        </w:rPr>
        <w:t xml:space="preserve">ספר: "ובאותו זמן" - זמן המשיח </w:t>
      </w:r>
      <w:r>
        <w:rPr>
          <w:rtl/>
        </w:rPr>
        <w:t>–</w:t>
      </w:r>
      <w:r>
        <w:rPr>
          <w:rFonts w:hint="cs"/>
          <w:rtl/>
        </w:rPr>
        <w:t xml:space="preserve"> "לא יהיה שם רעב ולא מלחמה ולא קנאה ותחרות, שהטובה תהיה מושפעת הרבה וכל המעדנים מצויים כעפר, ולא יהיה עסק כל העולם אלא לדעת את ה' בלבד, ולפיכך יהיו ישראל חכמים גדולים ויודעים דברים הסתומים וישיגו דעת בוראם כפי כוח האדם, שנאמר</w:t>
      </w:r>
      <w:r>
        <w:rPr>
          <w:rFonts w:hint="cs"/>
          <w:rtl/>
        </w:rPr>
        <w:t xml:space="preserve"> 'כי מלאה הארץ דעה את ה'  כמים לים מכסים'". </w:t>
      </w:r>
    </w:p>
    <w:p w14:paraId="0AA03AC4" w14:textId="77777777" w:rsidR="00000000" w:rsidRDefault="00AE271D">
      <w:pPr>
        <w:pStyle w:val="a0"/>
        <w:rPr>
          <w:rFonts w:hint="cs"/>
          <w:rtl/>
        </w:rPr>
      </w:pPr>
    </w:p>
    <w:p w14:paraId="3FFB1B63" w14:textId="77777777" w:rsidR="00000000" w:rsidRDefault="00AE271D">
      <w:pPr>
        <w:pStyle w:val="a0"/>
        <w:rPr>
          <w:rFonts w:hint="cs"/>
          <w:rtl/>
        </w:rPr>
      </w:pPr>
      <w:r>
        <w:rPr>
          <w:rFonts w:hint="cs"/>
          <w:rtl/>
        </w:rPr>
        <w:t>עולם ללא קנאה, עולם ללא תחרות, עולם ללא מלחמות, עולם ללא רעב, עולם שכל השאיפה שלו היא לדעת את ה</w:t>
      </w:r>
      <w:r>
        <w:rPr>
          <w:rtl/>
        </w:rPr>
        <w:t>'</w:t>
      </w:r>
      <w:r>
        <w:rPr>
          <w:rFonts w:hint="cs"/>
          <w:rtl/>
        </w:rPr>
        <w:t xml:space="preserve">. זהו חזונו של הרמב"ם לימות המשיח, ולוואי שנזכה להתגשמות החזון. תודה. </w:t>
      </w:r>
    </w:p>
    <w:p w14:paraId="1F5688EC" w14:textId="77777777" w:rsidR="00000000" w:rsidRDefault="00AE271D">
      <w:pPr>
        <w:pStyle w:val="a0"/>
        <w:rPr>
          <w:rFonts w:hint="cs"/>
          <w:rtl/>
        </w:rPr>
      </w:pPr>
    </w:p>
    <w:p w14:paraId="55CF850C" w14:textId="77777777" w:rsidR="00000000" w:rsidRDefault="00AE271D">
      <w:pPr>
        <w:pStyle w:val="af1"/>
        <w:rPr>
          <w:rtl/>
        </w:rPr>
      </w:pPr>
      <w:r>
        <w:rPr>
          <w:rtl/>
        </w:rPr>
        <w:t>היו"ר ראובן ריבלין:</w:t>
      </w:r>
    </w:p>
    <w:p w14:paraId="153009DC" w14:textId="77777777" w:rsidR="00000000" w:rsidRDefault="00AE271D">
      <w:pPr>
        <w:pStyle w:val="a0"/>
        <w:rPr>
          <w:rtl/>
        </w:rPr>
      </w:pPr>
    </w:p>
    <w:p w14:paraId="6EF6F0FF" w14:textId="77777777" w:rsidR="00000000" w:rsidRDefault="00AE271D">
      <w:pPr>
        <w:pStyle w:val="a0"/>
        <w:rPr>
          <w:rFonts w:hint="cs"/>
          <w:rtl/>
        </w:rPr>
      </w:pPr>
      <w:r>
        <w:rPr>
          <w:rFonts w:hint="cs"/>
          <w:rtl/>
        </w:rPr>
        <w:t>אני מאוד מודה לשר יצח</w:t>
      </w:r>
      <w:r>
        <w:rPr>
          <w:rFonts w:hint="cs"/>
          <w:rtl/>
        </w:rPr>
        <w:t xml:space="preserve">ק לוי. חבר הכנסת ולשעבר שר החינוך, יוסי שריד, בבקשה. יסיים הרב חבר הכנסת אברהם רביץ. </w:t>
      </w:r>
    </w:p>
    <w:p w14:paraId="128849B2" w14:textId="77777777" w:rsidR="00000000" w:rsidRDefault="00AE271D">
      <w:pPr>
        <w:pStyle w:val="a0"/>
        <w:rPr>
          <w:rFonts w:hint="cs"/>
          <w:rtl/>
        </w:rPr>
      </w:pPr>
    </w:p>
    <w:p w14:paraId="117FEA3D" w14:textId="77777777" w:rsidR="00000000" w:rsidRDefault="00AE271D">
      <w:pPr>
        <w:pStyle w:val="a"/>
        <w:rPr>
          <w:rtl/>
        </w:rPr>
      </w:pPr>
      <w:bookmarkStart w:id="182" w:name="FS000000512T23_02_2004_18_27_47"/>
      <w:bookmarkStart w:id="183" w:name="_Toc67901559"/>
      <w:bookmarkEnd w:id="182"/>
      <w:r>
        <w:rPr>
          <w:rFonts w:hint="eastAsia"/>
          <w:rtl/>
        </w:rPr>
        <w:t>יוסי</w:t>
      </w:r>
      <w:r>
        <w:rPr>
          <w:rtl/>
        </w:rPr>
        <w:t xml:space="preserve"> שריד (מרצ):</w:t>
      </w:r>
      <w:bookmarkEnd w:id="183"/>
    </w:p>
    <w:p w14:paraId="7349DEF4" w14:textId="77777777" w:rsidR="00000000" w:rsidRDefault="00AE271D">
      <w:pPr>
        <w:pStyle w:val="a0"/>
        <w:rPr>
          <w:rFonts w:hint="cs"/>
          <w:rtl/>
        </w:rPr>
      </w:pPr>
    </w:p>
    <w:p w14:paraId="73FB2AB4" w14:textId="77777777" w:rsidR="00000000" w:rsidRDefault="00AE271D">
      <w:pPr>
        <w:pStyle w:val="a0"/>
        <w:rPr>
          <w:rFonts w:hint="cs"/>
          <w:rtl/>
        </w:rPr>
      </w:pPr>
      <w:r>
        <w:rPr>
          <w:rFonts w:hint="cs"/>
          <w:rtl/>
        </w:rPr>
        <w:t>כבוד נשיא המדינה, כבוד השופטים, כבוד הרבנים, כל הקרואים והאורחים המכובדים מאוד, אדוני היושב-ראש, לו היה לנו יותר זמן, יכול להיות שהיינו רוצים לדבר גם ב</w:t>
      </w:r>
      <w:r>
        <w:rPr>
          <w:rFonts w:hint="cs"/>
          <w:rtl/>
        </w:rPr>
        <w:t>פרשת השבוע, כי בקריאת ביניים שמעתי כאן את חוקת התורה. פרשת השבוע, הרי כל חברי הכנסת יודעים, כי אני בטוח שהם קראו את פרשת השבוע של השבוע שעבר, פרשת משפטים. אני מניח שכל מי שקורא את פרשת משפטים, פרשה מרתקת מאין כמוה מהרבה מאוד בחינות, מרצונו ועל-כורחו הוא מג</w:t>
      </w:r>
      <w:r>
        <w:rPr>
          <w:rFonts w:hint="cs"/>
          <w:rtl/>
        </w:rPr>
        <w:t xml:space="preserve">יע למסקנה, שצדקה גדולה עשה עמנו הקדוש-ברוך-הוא שהעמיד לנו את התורה שבעל-פה, כי ברור לגמרי שחוקת התורה כפי שהיא, כפי שהיא נניח בפרשת משפטים, הרי איננה יכולה לחול על ציבור וגם לא על ציבור שומרי תורה ומצוות. בימים האלה ובזמן הזה התורה שבעל-פה מאפשרת לקיים את </w:t>
      </w:r>
      <w:r>
        <w:rPr>
          <w:rFonts w:hint="cs"/>
          <w:rtl/>
        </w:rPr>
        <w:t xml:space="preserve">חוקת התורה, כפי שנאמר כאן, עד שחכמים מאוחרים, אם אינני טועה הגאון מווילנא, נתן לתורה שבעל-פה מעמד זהה, ממש זהה, לתורה שבכתב. זאת אומרת, זו אף זו כמו ניתנו במעמד סיני. </w:t>
      </w:r>
    </w:p>
    <w:p w14:paraId="05A2232C" w14:textId="77777777" w:rsidR="00000000" w:rsidRDefault="00AE271D">
      <w:pPr>
        <w:pStyle w:val="a0"/>
        <w:rPr>
          <w:rFonts w:hint="cs"/>
          <w:rtl/>
        </w:rPr>
      </w:pPr>
    </w:p>
    <w:p w14:paraId="382BF220" w14:textId="77777777" w:rsidR="00000000" w:rsidRDefault="00AE271D">
      <w:pPr>
        <w:pStyle w:val="a0"/>
        <w:rPr>
          <w:rFonts w:hint="cs"/>
          <w:rtl/>
        </w:rPr>
      </w:pPr>
      <w:r>
        <w:rPr>
          <w:rFonts w:hint="cs"/>
          <w:rtl/>
        </w:rPr>
        <w:t xml:space="preserve">אדוני היושב-ראש, </w:t>
      </w:r>
      <w:r>
        <w:rPr>
          <w:rtl/>
        </w:rPr>
        <w:t>המעמד הזה היום בכנסת בא לקיים את זכרו של רבי משה בן</w:t>
      </w:r>
      <w:r>
        <w:rPr>
          <w:rFonts w:hint="cs"/>
          <w:rtl/>
        </w:rPr>
        <w:t xml:space="preserve"> </w:t>
      </w:r>
      <w:r>
        <w:rPr>
          <w:rtl/>
        </w:rPr>
        <w:t>מימון</w:t>
      </w:r>
      <w:r>
        <w:rPr>
          <w:rFonts w:hint="cs"/>
          <w:rtl/>
        </w:rPr>
        <w:t>, הרמב"ם,</w:t>
      </w:r>
      <w:r>
        <w:rPr>
          <w:rtl/>
        </w:rPr>
        <w:t xml:space="preserve"> במל</w:t>
      </w:r>
      <w:r>
        <w:rPr>
          <w:rtl/>
        </w:rPr>
        <w:t xml:space="preserve">את 800 שנים למותו. אחרי </w:t>
      </w:r>
      <w:r>
        <w:rPr>
          <w:rFonts w:hint="cs"/>
          <w:rtl/>
        </w:rPr>
        <w:t>800</w:t>
      </w:r>
      <w:r>
        <w:rPr>
          <w:rtl/>
        </w:rPr>
        <w:t xml:space="preserve"> שנה מותר, כמובן, לקבוע שהרמב"ם הוא מן האישים היחידים שעדיין חי</w:t>
      </w:r>
      <w:r>
        <w:rPr>
          <w:rFonts w:hint="cs"/>
          <w:rtl/>
        </w:rPr>
        <w:t xml:space="preserve">ים </w:t>
      </w:r>
      <w:r>
        <w:rPr>
          <w:rtl/>
        </w:rPr>
        <w:t>בתוכנו.</w:t>
      </w:r>
      <w:r>
        <w:rPr>
          <w:rFonts w:hint="cs"/>
          <w:rtl/>
        </w:rPr>
        <w:t xml:space="preserve"> </w:t>
      </w:r>
      <w:r>
        <w:rPr>
          <w:rtl/>
        </w:rPr>
        <w:t xml:space="preserve">בדברים </w:t>
      </w:r>
      <w:r>
        <w:rPr>
          <w:rFonts w:hint="cs"/>
          <w:rtl/>
        </w:rPr>
        <w:t xml:space="preserve">הקצרים </w:t>
      </w:r>
      <w:r>
        <w:rPr>
          <w:rtl/>
        </w:rPr>
        <w:t>הבאים יש לי כוונה לברר לעצמנו מדוע הרמב"ם עדיין חי, כאשר גדולים וחשובים מתו ונקברו והיו כלא היו</w:t>
      </w:r>
      <w:r>
        <w:rPr>
          <w:rFonts w:hint="cs"/>
          <w:rtl/>
        </w:rPr>
        <w:t>,</w:t>
      </w:r>
      <w:r>
        <w:rPr>
          <w:rtl/>
        </w:rPr>
        <w:t xml:space="preserve"> וזכרם נמחה ונמחק. שאלה מעניינת, לדעתי</w:t>
      </w:r>
      <w:r>
        <w:rPr>
          <w:rFonts w:hint="cs"/>
          <w:rtl/>
        </w:rPr>
        <w:t>, בעיקר</w:t>
      </w:r>
      <w:r>
        <w:rPr>
          <w:rFonts w:hint="cs"/>
          <w:rtl/>
        </w:rPr>
        <w:t xml:space="preserve"> שאפילו הדיון הזה, עד לרגע זה, כבר הביא אותנו כנראה למסקנה, שכל אחד והרמב"ם שלו, וזה אולי אחד הסימנים המובהקים ביותר לגדולה של אדם ולשיעור קומתו</w:t>
      </w:r>
      <w:r>
        <w:rPr>
          <w:rtl/>
        </w:rPr>
        <w:t>.</w:t>
      </w:r>
      <w:r>
        <w:rPr>
          <w:rFonts w:hint="cs"/>
          <w:rtl/>
        </w:rPr>
        <w:t xml:space="preserve"> </w:t>
      </w:r>
    </w:p>
    <w:p w14:paraId="08F496BC" w14:textId="77777777" w:rsidR="00000000" w:rsidRDefault="00AE271D">
      <w:pPr>
        <w:pStyle w:val="a0"/>
        <w:rPr>
          <w:rFonts w:hint="cs"/>
          <w:rtl/>
        </w:rPr>
      </w:pPr>
    </w:p>
    <w:p w14:paraId="2A476D5C" w14:textId="77777777" w:rsidR="00000000" w:rsidRDefault="00AE271D">
      <w:pPr>
        <w:pStyle w:val="a0"/>
        <w:rPr>
          <w:rFonts w:hint="cs"/>
          <w:rtl/>
        </w:rPr>
      </w:pPr>
      <w:r>
        <w:rPr>
          <w:rtl/>
        </w:rPr>
        <w:t>רבי משה בן</w:t>
      </w:r>
      <w:r>
        <w:rPr>
          <w:rFonts w:hint="cs"/>
          <w:rtl/>
        </w:rPr>
        <w:t xml:space="preserve"> </w:t>
      </w:r>
      <w:r>
        <w:rPr>
          <w:rtl/>
        </w:rPr>
        <w:t>מימון חי בזכות הצ</w:t>
      </w:r>
      <w:r>
        <w:rPr>
          <w:rFonts w:hint="cs"/>
          <w:rtl/>
        </w:rPr>
        <w:t>י</w:t>
      </w:r>
      <w:r>
        <w:rPr>
          <w:rtl/>
        </w:rPr>
        <w:t>רוף הנדיר, החד</w:t>
      </w:r>
      <w:r>
        <w:rPr>
          <w:rFonts w:hint="cs"/>
          <w:rtl/>
        </w:rPr>
        <w:t>-</w:t>
      </w:r>
      <w:r>
        <w:rPr>
          <w:rtl/>
        </w:rPr>
        <w:t>פעמי, באישיותו של איש הלכה, מנהיג, פילוסוף ורופא. מי ידמה ומי יש</w:t>
      </w:r>
      <w:r>
        <w:rPr>
          <w:rtl/>
        </w:rPr>
        <w:t>ווה לו, לרמב"ם, בצ</w:t>
      </w:r>
      <w:r>
        <w:rPr>
          <w:rFonts w:hint="cs"/>
          <w:rtl/>
        </w:rPr>
        <w:t>י</w:t>
      </w:r>
      <w:r>
        <w:rPr>
          <w:rtl/>
        </w:rPr>
        <w:t>רוף הזה שאין כמוהו. ובכל התחומים, בלי יוצא מהכלל, הוא הגיע להישגים מרשימים והטביע</w:t>
      </w:r>
      <w:r>
        <w:rPr>
          <w:rFonts w:hint="cs"/>
          <w:rtl/>
        </w:rPr>
        <w:t xml:space="preserve"> </w:t>
      </w:r>
      <w:r>
        <w:rPr>
          <w:rtl/>
        </w:rPr>
        <w:t>חותם ייחודי.</w:t>
      </w:r>
    </w:p>
    <w:p w14:paraId="113B2BB4" w14:textId="77777777" w:rsidR="00000000" w:rsidRDefault="00AE271D">
      <w:pPr>
        <w:pStyle w:val="a0"/>
        <w:rPr>
          <w:rFonts w:hint="cs"/>
        </w:rPr>
      </w:pPr>
    </w:p>
    <w:p w14:paraId="26086498" w14:textId="77777777" w:rsidR="00000000" w:rsidRDefault="00AE271D">
      <w:pPr>
        <w:pStyle w:val="a0"/>
      </w:pPr>
      <w:r>
        <w:rPr>
          <w:rtl/>
        </w:rPr>
        <w:t xml:space="preserve">   פרופסור אליעזר שב</w:t>
      </w:r>
      <w:r>
        <w:rPr>
          <w:rFonts w:hint="cs"/>
          <w:rtl/>
        </w:rPr>
        <w:t>י</w:t>
      </w:r>
      <w:r>
        <w:rPr>
          <w:rtl/>
        </w:rPr>
        <w:t>ד כותב בספרו המעניין "הפילוסופים הגדולים שלנו"</w:t>
      </w:r>
      <w:r>
        <w:rPr>
          <w:rFonts w:hint="cs"/>
          <w:rtl/>
        </w:rPr>
        <w:t xml:space="preserve">: </w:t>
      </w:r>
      <w:r>
        <w:rPr>
          <w:rtl/>
        </w:rPr>
        <w:t>"גאוניותו החד</w:t>
      </w:r>
      <w:r>
        <w:rPr>
          <w:rFonts w:hint="cs"/>
          <w:rtl/>
        </w:rPr>
        <w:t>-</w:t>
      </w:r>
      <w:r>
        <w:rPr>
          <w:rtl/>
        </w:rPr>
        <w:t>פעמית של הרמב"ם התבטאה בעצם הדבר שהוא איחד באישיותו ברמת ש</w:t>
      </w:r>
      <w:r>
        <w:rPr>
          <w:rtl/>
        </w:rPr>
        <w:t>למות נדירה ובאיזון מפליא את שתי המורשות האוניברסליות שהיו יחד לתרבות המערב בהופעתה האליטיסטית והמנהיגה בזמנו: המורשת הדתית המונות</w:t>
      </w:r>
      <w:r>
        <w:rPr>
          <w:rFonts w:hint="cs"/>
          <w:rtl/>
        </w:rPr>
        <w:t>י</w:t>
      </w:r>
      <w:r>
        <w:rPr>
          <w:rtl/>
        </w:rPr>
        <w:t>איסטית, שהנחתה את המערכת החברתית-</w:t>
      </w:r>
      <w:r>
        <w:rPr>
          <w:rFonts w:hint="cs"/>
          <w:rtl/>
        </w:rPr>
        <w:t>ה</w:t>
      </w:r>
      <w:r>
        <w:rPr>
          <w:rtl/>
        </w:rPr>
        <w:t>מדינית בימי</w:t>
      </w:r>
      <w:r>
        <w:rPr>
          <w:rFonts w:hint="cs"/>
          <w:rtl/>
        </w:rPr>
        <w:t>-</w:t>
      </w:r>
      <w:r>
        <w:rPr>
          <w:rtl/>
        </w:rPr>
        <w:t>הביניים, והמורשת המדעית והפילוסופית של יוון, שהנחתה את המערכת התרבותית".</w:t>
      </w:r>
      <w:r>
        <w:rPr>
          <w:rFonts w:hint="cs"/>
          <w:rtl/>
        </w:rPr>
        <w:t xml:space="preserve"> אחד הדו</w:t>
      </w:r>
      <w:r>
        <w:rPr>
          <w:rFonts w:hint="cs"/>
          <w:rtl/>
        </w:rPr>
        <w:t>ברים הזכיר כאן את אריסטו ואת האסכולה האריסטוטלית, שהנחתה את המערכת התרבותית.</w:t>
      </w:r>
      <w:r>
        <w:rPr>
          <w:rtl/>
        </w:rPr>
        <w:br/>
      </w:r>
    </w:p>
    <w:p w14:paraId="2B07EAA5" w14:textId="77777777" w:rsidR="00000000" w:rsidRDefault="00AE271D">
      <w:pPr>
        <w:pStyle w:val="a0"/>
        <w:rPr>
          <w:rFonts w:hint="cs"/>
          <w:rtl/>
        </w:rPr>
      </w:pPr>
      <w:r>
        <w:rPr>
          <w:rtl/>
        </w:rPr>
        <w:t xml:space="preserve">   הרמב"ם חי וקיים, אדוני היושב-ראש, גם בזכות היותו מקובל על כל עדות ישראל, ספרדים ואשכנזים, מזרחים ומערבים. הוא עמד בקשרי מכתבים ושאלות ותשובות עם מנהיגי קהילות ישראל בכל הארצות</w:t>
      </w:r>
      <w:r>
        <w:rPr>
          <w:rFonts w:hint="cs"/>
          <w:rtl/>
        </w:rPr>
        <w:t>,</w:t>
      </w:r>
      <w:r>
        <w:rPr>
          <w:rtl/>
        </w:rPr>
        <w:t xml:space="preserve"> מתימן בדרום-מזרח ועד ספרד ואשכנז בצפון-מערב. הוא נחשב לגדול הדור בעיני אלה ואלה, ואפילו בעיני החולקים עליו, וגם בעיני מי ש</w:t>
      </w:r>
      <w:r>
        <w:rPr>
          <w:rFonts w:hint="cs"/>
          <w:rtl/>
        </w:rPr>
        <w:t>ה</w:t>
      </w:r>
      <w:r>
        <w:rPr>
          <w:rtl/>
        </w:rPr>
        <w:t>יו מחוץ לתחום סמכותו הפורמלית. הוא השכיל, הרמב"ם, לדבר עם הכ</w:t>
      </w:r>
      <w:r>
        <w:rPr>
          <w:rFonts w:hint="cs"/>
          <w:rtl/>
        </w:rPr>
        <w:t>ו</w:t>
      </w:r>
      <w:r>
        <w:rPr>
          <w:rtl/>
        </w:rPr>
        <w:t>ל בשפה מובנת ומתחשבת כאשר הוא מקפיד על הכלל של "ד</w:t>
      </w:r>
      <w:r>
        <w:rPr>
          <w:rFonts w:hint="cs"/>
          <w:rtl/>
        </w:rPr>
        <w:t>י</w:t>
      </w:r>
      <w:r>
        <w:rPr>
          <w:rtl/>
        </w:rPr>
        <w:t xml:space="preserve">ברה תורה </w:t>
      </w:r>
      <w:r>
        <w:rPr>
          <w:rFonts w:hint="cs"/>
          <w:rtl/>
        </w:rPr>
        <w:t>כ</w:t>
      </w:r>
      <w:r>
        <w:rPr>
          <w:rtl/>
        </w:rPr>
        <w:t>לשון בני</w:t>
      </w:r>
      <w:r>
        <w:rPr>
          <w:rFonts w:hint="cs"/>
          <w:rtl/>
        </w:rPr>
        <w:t>-</w:t>
      </w:r>
      <w:r>
        <w:rPr>
          <w:rtl/>
        </w:rPr>
        <w:t>א</w:t>
      </w:r>
      <w:r>
        <w:rPr>
          <w:rtl/>
        </w:rPr>
        <w:t>דם".</w:t>
      </w:r>
    </w:p>
    <w:p w14:paraId="69C18418" w14:textId="77777777" w:rsidR="00000000" w:rsidRDefault="00AE271D">
      <w:pPr>
        <w:pStyle w:val="a0"/>
        <w:rPr>
          <w:rFonts w:hint="cs"/>
        </w:rPr>
      </w:pPr>
    </w:p>
    <w:p w14:paraId="3FF589D9" w14:textId="77777777" w:rsidR="00000000" w:rsidRDefault="00AE271D">
      <w:pPr>
        <w:pStyle w:val="a0"/>
        <w:rPr>
          <w:rFonts w:hint="cs"/>
          <w:rtl/>
        </w:rPr>
      </w:pPr>
      <w:r>
        <w:rPr>
          <w:rtl/>
        </w:rPr>
        <w:t xml:space="preserve">   הרמב"ם חי וקיים ומשפיע ומדבר אלינו גם בזכות הגישה השכלתנית שלו</w:t>
      </w:r>
      <w:r>
        <w:rPr>
          <w:rFonts w:hint="cs"/>
          <w:rtl/>
        </w:rPr>
        <w:t xml:space="preserve">. שכל, שכל, מאוד חשוב. </w:t>
      </w:r>
      <w:r>
        <w:rPr>
          <w:rtl/>
        </w:rPr>
        <w:t xml:space="preserve">כי בשכל </w:t>
      </w:r>
      <w:r>
        <w:t>–</w:t>
      </w:r>
      <w:r>
        <w:rPr>
          <w:rtl/>
        </w:rPr>
        <w:t xml:space="preserve"> כך כתב </w:t>
      </w:r>
      <w:r>
        <w:t>–</w:t>
      </w:r>
      <w:r>
        <w:rPr>
          <w:rtl/>
        </w:rPr>
        <w:t xml:space="preserve"> "יבדיל האדם בין האמת והשקר, ואין בהכרחי טוב ורע כלל אלא אמת ושקר". כלומר, האמת והשקר הם הערכים המועדפים, חשובים אפילו מטוב ורע, ואולי האמת והשק</w:t>
      </w:r>
      <w:r>
        <w:rPr>
          <w:rtl/>
        </w:rPr>
        <w:t>ר הם עצמם הטוב והרע.</w:t>
      </w:r>
      <w:r>
        <w:rPr>
          <w:rFonts w:hint="cs"/>
          <w:rtl/>
        </w:rPr>
        <w:t xml:space="preserve"> ואולי כדאי שמנהיגינו יפנימו את החשיבות העליונה והמכרעת של אמת ושקר, כאשר תרבות השקר מתפשטת ומשתלטת על חיינו. </w:t>
      </w:r>
    </w:p>
    <w:p w14:paraId="49B630B5" w14:textId="77777777" w:rsidR="00000000" w:rsidRDefault="00AE271D">
      <w:pPr>
        <w:pStyle w:val="a0"/>
        <w:rPr>
          <w:rFonts w:hint="cs"/>
          <w:rtl/>
        </w:rPr>
      </w:pPr>
    </w:p>
    <w:p w14:paraId="6D7778A7" w14:textId="77777777" w:rsidR="00000000" w:rsidRDefault="00AE271D">
      <w:pPr>
        <w:pStyle w:val="a0"/>
        <w:rPr>
          <w:rFonts w:hint="cs"/>
          <w:rtl/>
        </w:rPr>
      </w:pPr>
      <w:r>
        <w:rPr>
          <w:rtl/>
        </w:rPr>
        <w:t xml:space="preserve">   אדוני היושב-ראש, הרמב"ם חי וקיים, כי אין, לצערנו, מי שיירש אותו, ואין מי שמסוגל היום למלא את תפקידו. הוא האיש שהצליח במיד</w:t>
      </w:r>
      <w:r>
        <w:rPr>
          <w:rtl/>
        </w:rPr>
        <w:t>ה רבה לגשר על-פני המתח בין האמת הפילוסופית לפשט של דברי הנביאים והחכמים</w:t>
      </w:r>
      <w:r>
        <w:rPr>
          <w:rFonts w:hint="cs"/>
          <w:rtl/>
        </w:rPr>
        <w:t>;</w:t>
      </w:r>
      <w:r>
        <w:rPr>
          <w:rtl/>
        </w:rPr>
        <w:t xml:space="preserve"> הוא האיש שהצליח ליישב את הפילוסופיה עם התורה. לו היו כמוהו בדורנו, כה משכילים ו</w:t>
      </w:r>
      <w:r>
        <w:rPr>
          <w:rFonts w:hint="cs"/>
          <w:rtl/>
        </w:rPr>
        <w:t xml:space="preserve">כה </w:t>
      </w:r>
      <w:r>
        <w:rPr>
          <w:rtl/>
        </w:rPr>
        <w:t xml:space="preserve">נאורים, שדעתם כה רחבה, כל חיינו היו נראים לגמרי אחרת, והיו נרגעים המתחים בין דתיים </w:t>
      </w:r>
      <w:r>
        <w:rPr>
          <w:rFonts w:hint="cs"/>
          <w:rtl/>
        </w:rPr>
        <w:t>ל</w:t>
      </w:r>
      <w:r>
        <w:rPr>
          <w:rtl/>
        </w:rPr>
        <w:t xml:space="preserve">חילונים, בין הדת </w:t>
      </w:r>
      <w:r>
        <w:rPr>
          <w:rFonts w:hint="cs"/>
          <w:rtl/>
        </w:rPr>
        <w:t>ל</w:t>
      </w:r>
      <w:r>
        <w:rPr>
          <w:rtl/>
        </w:rPr>
        <w:t>מדינה. הרמב"ם סבר שאין צורך וטעם להעיר ולעורר מתחים מיותרים, ואם הם מתעוררים מתו</w:t>
      </w:r>
      <w:r>
        <w:rPr>
          <w:rFonts w:hint="cs"/>
          <w:rtl/>
        </w:rPr>
        <w:t>קף</w:t>
      </w:r>
      <w:r>
        <w:rPr>
          <w:rtl/>
        </w:rPr>
        <w:t xml:space="preserve"> מציאות</w:t>
      </w:r>
      <w:r>
        <w:rPr>
          <w:rFonts w:hint="cs"/>
          <w:rtl/>
        </w:rPr>
        <w:t xml:space="preserve"> </w:t>
      </w:r>
      <w:r>
        <w:rPr>
          <w:rtl/>
        </w:rPr>
        <w:t>החיים</w:t>
      </w:r>
      <w:r>
        <w:rPr>
          <w:rFonts w:hint="cs"/>
          <w:rtl/>
        </w:rPr>
        <w:t>,</w:t>
      </w:r>
      <w:r>
        <w:rPr>
          <w:rtl/>
        </w:rPr>
        <w:t xml:space="preserve"> אפשר לשכך אותם ולמתנם. </w:t>
      </w:r>
    </w:p>
    <w:p w14:paraId="1B5C83E6" w14:textId="77777777" w:rsidR="00000000" w:rsidRDefault="00AE271D">
      <w:pPr>
        <w:pStyle w:val="a0"/>
        <w:rPr>
          <w:rFonts w:hint="cs"/>
          <w:rtl/>
        </w:rPr>
      </w:pPr>
    </w:p>
    <w:p w14:paraId="473CD151" w14:textId="77777777" w:rsidR="00000000" w:rsidRDefault="00AE271D">
      <w:pPr>
        <w:pStyle w:val="a0"/>
        <w:rPr>
          <w:rFonts w:hint="cs"/>
          <w:rtl/>
        </w:rPr>
      </w:pPr>
      <w:r>
        <w:rPr>
          <w:rtl/>
        </w:rPr>
        <w:t xml:space="preserve">התייחדה לטובה גם פתיחותו כלפי עמים אחרים, שהתבססה על ההכרה שהיהודים הם בני-אדם כמו שאר בני-האדם, ואין הבדל של דרגה אונטולוגית בין עם </w:t>
      </w:r>
      <w:r>
        <w:rPr>
          <w:rtl/>
        </w:rPr>
        <w:t>ישראל לעמים.</w:t>
      </w:r>
    </w:p>
    <w:p w14:paraId="0336E433" w14:textId="77777777" w:rsidR="00000000" w:rsidRDefault="00AE271D">
      <w:pPr>
        <w:pStyle w:val="a0"/>
        <w:rPr>
          <w:rFonts w:hint="cs"/>
        </w:rPr>
      </w:pPr>
    </w:p>
    <w:p w14:paraId="6BDD2ED9" w14:textId="77777777" w:rsidR="00000000" w:rsidRDefault="00AE271D">
      <w:pPr>
        <w:pStyle w:val="a0"/>
        <w:rPr>
          <w:rFonts w:hint="cs"/>
          <w:rtl/>
        </w:rPr>
      </w:pPr>
      <w:r>
        <w:rPr>
          <w:rtl/>
        </w:rPr>
        <w:t xml:space="preserve">  חברי הכנסת, הרמב"ם חי גם בשבילנו, החילונים</w:t>
      </w:r>
      <w:r>
        <w:rPr>
          <w:rFonts w:hint="cs"/>
          <w:rtl/>
        </w:rPr>
        <w:t>.</w:t>
      </w:r>
      <w:r>
        <w:rPr>
          <w:rtl/>
        </w:rPr>
        <w:t xml:space="preserve"> הוא גם שלנו, כי הוא מסלק מתוך הדת את כל הבוקי סריקי שנתלו בה במרוצת</w:t>
      </w:r>
      <w:r>
        <w:rPr>
          <w:rFonts w:hint="cs"/>
          <w:rtl/>
        </w:rPr>
        <w:t xml:space="preserve"> </w:t>
      </w:r>
      <w:r>
        <w:rPr>
          <w:rtl/>
        </w:rPr>
        <w:t>הדורות</w:t>
      </w:r>
      <w:r>
        <w:rPr>
          <w:rFonts w:hint="cs"/>
          <w:rtl/>
        </w:rPr>
        <w:t>,</w:t>
      </w:r>
      <w:r>
        <w:rPr>
          <w:rtl/>
        </w:rPr>
        <w:t xml:space="preserve"> ובעיקר בדור האחרון. הוא דוחה מן הדת ומנקה אותה מכל הגילויים והסימנים של עבודת</w:t>
      </w:r>
      <w:r>
        <w:rPr>
          <w:rFonts w:hint="cs"/>
          <w:rtl/>
        </w:rPr>
        <w:t xml:space="preserve"> </w:t>
      </w:r>
      <w:r>
        <w:rPr>
          <w:rtl/>
        </w:rPr>
        <w:t>אלילים שדבקו בה. הרמב"ם כופר לחלוטין בשדים</w:t>
      </w:r>
      <w:r>
        <w:rPr>
          <w:rtl/>
        </w:rPr>
        <w:t>, ברוחות, בלחשים, בכשפים, בקמ</w:t>
      </w:r>
      <w:r>
        <w:rPr>
          <w:rFonts w:hint="cs"/>
          <w:rtl/>
        </w:rPr>
        <w:t>י</w:t>
      </w:r>
      <w:r>
        <w:rPr>
          <w:rtl/>
        </w:rPr>
        <w:t xml:space="preserve">עות, בסגולות, בכוח המזל ובכל גורמים וכוחות על-טבעיים ומכל אמונה </w:t>
      </w:r>
      <w:r>
        <w:rPr>
          <w:rFonts w:hint="cs"/>
          <w:rtl/>
        </w:rPr>
        <w:t>ט</w:t>
      </w:r>
      <w:r>
        <w:rPr>
          <w:rtl/>
        </w:rPr>
        <w:t xml:space="preserve">פלה. חבל מאוד שבדורנו, כמעט לא יימצא גדול בתורה שיסתייג מכל הגילויים האלה ויבטל אותם כעפרא דארעא. אין </w:t>
      </w:r>
      <w:r>
        <w:rPr>
          <w:rFonts w:hint="cs"/>
          <w:rtl/>
        </w:rPr>
        <w:t xml:space="preserve">מספיק </w:t>
      </w:r>
      <w:r>
        <w:rPr>
          <w:rtl/>
        </w:rPr>
        <w:t>אומץ. בדיוק לה</w:t>
      </w:r>
      <w:r>
        <w:rPr>
          <w:rFonts w:hint="cs"/>
          <w:rtl/>
        </w:rPr>
        <w:t>י</w:t>
      </w:r>
      <w:r>
        <w:rPr>
          <w:rtl/>
        </w:rPr>
        <w:t>פך, רבים הם הרבנים שמשלחים במאמינים את</w:t>
      </w:r>
      <w:r>
        <w:rPr>
          <w:rtl/>
        </w:rPr>
        <w:t xml:space="preserve"> השדים והרוחות, את הכשפים והסגולות והלחשים, את המזלות והקמ</w:t>
      </w:r>
      <w:r>
        <w:rPr>
          <w:rFonts w:hint="cs"/>
          <w:rtl/>
        </w:rPr>
        <w:t>י</w:t>
      </w:r>
      <w:r>
        <w:rPr>
          <w:rtl/>
        </w:rPr>
        <w:t>עות, כי מאלה הם חיים, ומאלה הם מתפרנסים. הרמב"ם, לעומתם, רואה בהם לא רק טיפשות גמורה</w:t>
      </w:r>
      <w:r>
        <w:rPr>
          <w:rFonts w:hint="cs"/>
          <w:rtl/>
        </w:rPr>
        <w:t>,</w:t>
      </w:r>
      <w:r>
        <w:rPr>
          <w:rtl/>
        </w:rPr>
        <w:t xml:space="preserve"> אלא גם כעבודה זרה האסורה מן התורה.</w:t>
      </w:r>
    </w:p>
    <w:p w14:paraId="1F5B2F20" w14:textId="77777777" w:rsidR="00000000" w:rsidRDefault="00AE271D">
      <w:pPr>
        <w:pStyle w:val="a0"/>
        <w:rPr>
          <w:rFonts w:hint="cs"/>
          <w:rtl/>
        </w:rPr>
      </w:pPr>
    </w:p>
    <w:p w14:paraId="082BA596" w14:textId="77777777" w:rsidR="00000000" w:rsidRDefault="00AE271D">
      <w:pPr>
        <w:pStyle w:val="a0"/>
        <w:rPr>
          <w:rFonts w:hint="cs"/>
          <w:rtl/>
        </w:rPr>
      </w:pPr>
      <w:r>
        <w:rPr>
          <w:rtl/>
        </w:rPr>
        <w:t xml:space="preserve">   ולבסוף, אדוני היושב-ראש, הרמב"ם מדבר אלינו בשפתו</w:t>
      </w:r>
      <w:r>
        <w:rPr>
          <w:rFonts w:hint="cs"/>
          <w:rtl/>
        </w:rPr>
        <w:t>,</w:t>
      </w:r>
      <w:r>
        <w:rPr>
          <w:rtl/>
        </w:rPr>
        <w:t xml:space="preserve"> שהיא גם שפתנו, כאשר הו</w:t>
      </w:r>
      <w:r>
        <w:rPr>
          <w:rtl/>
        </w:rPr>
        <w:t>א מדבר בשבח העבודה. הרמב"ם שולל מכ</w:t>
      </w:r>
      <w:r>
        <w:rPr>
          <w:rFonts w:hint="cs"/>
          <w:rtl/>
        </w:rPr>
        <w:t>ו</w:t>
      </w:r>
      <w:r>
        <w:rPr>
          <w:rtl/>
        </w:rPr>
        <w:t>ל וכ</w:t>
      </w:r>
      <w:r>
        <w:rPr>
          <w:rFonts w:hint="cs"/>
          <w:rtl/>
        </w:rPr>
        <w:t>ו</w:t>
      </w:r>
      <w:r>
        <w:rPr>
          <w:rtl/>
        </w:rPr>
        <w:t>ל את התפיסה הרווחת היום של תורתם-אומנ</w:t>
      </w:r>
      <w:r>
        <w:rPr>
          <w:rFonts w:hint="cs"/>
          <w:rtl/>
        </w:rPr>
        <w:t>ו</w:t>
      </w:r>
      <w:r>
        <w:rPr>
          <w:rtl/>
        </w:rPr>
        <w:t>תם ושל ממיתים עצמם בא</w:t>
      </w:r>
      <w:r>
        <w:rPr>
          <w:rFonts w:hint="cs"/>
          <w:rtl/>
        </w:rPr>
        <w:t>ו</w:t>
      </w:r>
      <w:r>
        <w:rPr>
          <w:rtl/>
        </w:rPr>
        <w:t>הלה של תורה. הוא גורס</w:t>
      </w:r>
      <w:r>
        <w:rPr>
          <w:rFonts w:hint="cs"/>
          <w:rtl/>
        </w:rPr>
        <w:t xml:space="preserve"> כפי שנאמר</w:t>
      </w:r>
      <w:r>
        <w:rPr>
          <w:rtl/>
        </w:rPr>
        <w:t xml:space="preserve">: "אם למדת תורה הרבה </w:t>
      </w:r>
      <w:r>
        <w:t>–</w:t>
      </w:r>
      <w:r>
        <w:rPr>
          <w:rtl/>
        </w:rPr>
        <w:t xml:space="preserve"> אל תחזיק טובה לעצמך כי לכך נוצרת". במלים אחרות, הרמב"ם מחזיק בעמדה של "תורה לשמה", שאיננה מצדיקה ש</w:t>
      </w:r>
      <w:r>
        <w:rPr>
          <w:rFonts w:hint="cs"/>
          <w:rtl/>
        </w:rPr>
        <w:t>י</w:t>
      </w:r>
      <w:r>
        <w:rPr>
          <w:rtl/>
        </w:rPr>
        <w:t>רות</w:t>
      </w:r>
      <w:r>
        <w:rPr>
          <w:rtl/>
        </w:rPr>
        <w:t xml:space="preserve"> מצד בני-אדם אחרים. ושוב, בהתייחסו למצוות תלמוד תורה, הוא אומר</w:t>
      </w:r>
      <w:r>
        <w:rPr>
          <w:rFonts w:hint="cs"/>
          <w:rtl/>
        </w:rPr>
        <w:t>:</w:t>
      </w:r>
      <w:r>
        <w:rPr>
          <w:rtl/>
        </w:rPr>
        <w:t xml:space="preserve"> "אל תעשה עטרה להתגדל בה ולא קרדום לחפור ב</w:t>
      </w:r>
      <w:r>
        <w:rPr>
          <w:rFonts w:hint="cs"/>
          <w:rtl/>
        </w:rPr>
        <w:t>ה</w:t>
      </w:r>
      <w:r>
        <w:rPr>
          <w:rtl/>
        </w:rPr>
        <w:t>, ובמקום אחר הוא מוסיף</w:t>
      </w:r>
      <w:r>
        <w:rPr>
          <w:rFonts w:hint="cs"/>
          <w:rtl/>
        </w:rPr>
        <w:t>:</w:t>
      </w:r>
      <w:r>
        <w:rPr>
          <w:rtl/>
        </w:rPr>
        <w:t xml:space="preserve"> "ולא יתעסק בתורת </w:t>
      </w:r>
      <w:r>
        <w:rPr>
          <w:rFonts w:hint="cs"/>
          <w:rtl/>
        </w:rPr>
        <w:t>ה'</w:t>
      </w:r>
      <w:r>
        <w:rPr>
          <w:rtl/>
        </w:rPr>
        <w:t xml:space="preserve"> להתפרנס בה ולא לקבל כבוד או ממון מבני-אדם, ולא תהיה תכליתה אצל האדם אלא לדעת אותה בלבד". </w:t>
      </w:r>
    </w:p>
    <w:p w14:paraId="0D7C1F7F" w14:textId="77777777" w:rsidR="00000000" w:rsidRDefault="00AE271D">
      <w:pPr>
        <w:pStyle w:val="a0"/>
        <w:rPr>
          <w:rFonts w:hint="cs"/>
          <w:rtl/>
        </w:rPr>
      </w:pPr>
    </w:p>
    <w:p w14:paraId="6DD100DC" w14:textId="77777777" w:rsidR="00000000" w:rsidRDefault="00AE271D">
      <w:pPr>
        <w:pStyle w:val="a0"/>
        <w:rPr>
          <w:rFonts w:hint="cs"/>
          <w:rtl/>
        </w:rPr>
      </w:pPr>
      <w:r>
        <w:rPr>
          <w:rFonts w:hint="cs"/>
          <w:rtl/>
        </w:rPr>
        <w:t>ו</w:t>
      </w:r>
      <w:r>
        <w:rPr>
          <w:rtl/>
        </w:rPr>
        <w:t>על</w:t>
      </w:r>
      <w:r>
        <w:rPr>
          <w:rFonts w:hint="cs"/>
          <w:rtl/>
        </w:rPr>
        <w:t xml:space="preserve"> </w:t>
      </w:r>
      <w:r>
        <w:rPr>
          <w:rtl/>
        </w:rPr>
        <w:t>זה מוסיף יש</w:t>
      </w:r>
      <w:r>
        <w:rPr>
          <w:rtl/>
        </w:rPr>
        <w:t>עיהו ליבוביץ בפרשנותו לרמב"ם: ברור הוא, שאם אסור לאדם להטיל על בני-אדם אחרים לפרנס אותו תמורת עיסוקיו בתורה, קל וחומר שאסור לו להטיל על אחרים לשפוך את דמם ולהילחם למענו ולהגן עליו תמורת עיסוק זה.</w:t>
      </w:r>
    </w:p>
    <w:p w14:paraId="061ADAD5" w14:textId="77777777" w:rsidR="00000000" w:rsidRDefault="00AE271D">
      <w:pPr>
        <w:pStyle w:val="a0"/>
        <w:rPr>
          <w:rFonts w:hint="cs"/>
        </w:rPr>
      </w:pPr>
    </w:p>
    <w:p w14:paraId="4F49C7DD" w14:textId="77777777" w:rsidR="00000000" w:rsidRDefault="00AE271D">
      <w:pPr>
        <w:pStyle w:val="a0"/>
        <w:rPr>
          <w:rFonts w:hint="cs"/>
          <w:rtl/>
        </w:rPr>
      </w:pPr>
      <w:r>
        <w:rPr>
          <w:rtl/>
        </w:rPr>
        <w:t>והרמב"ם עצמו לא רק נאה דרש אלא גם נאה קיים, ועל</w:t>
      </w:r>
      <w:r>
        <w:rPr>
          <w:rFonts w:hint="cs"/>
          <w:rtl/>
        </w:rPr>
        <w:t xml:space="preserve"> </w:t>
      </w:r>
      <w:r>
        <w:rPr>
          <w:rtl/>
        </w:rPr>
        <w:t>כן הוא עצמו</w:t>
      </w:r>
      <w:r>
        <w:rPr>
          <w:rtl/>
        </w:rPr>
        <w:t xml:space="preserve"> התפרנס</w:t>
      </w:r>
      <w:r>
        <w:rPr>
          <w:rFonts w:hint="cs"/>
          <w:rtl/>
        </w:rPr>
        <w:t xml:space="preserve">, כידוע, לא מן </w:t>
      </w:r>
      <w:r>
        <w:rPr>
          <w:rtl/>
        </w:rPr>
        <w:t>הרבנות אלא מן הרפואה.</w:t>
      </w:r>
    </w:p>
    <w:p w14:paraId="5C8542C0" w14:textId="77777777" w:rsidR="00000000" w:rsidRDefault="00AE271D">
      <w:pPr>
        <w:pStyle w:val="a0"/>
        <w:rPr>
          <w:rFonts w:hint="cs"/>
        </w:rPr>
      </w:pPr>
    </w:p>
    <w:p w14:paraId="7F5E94F1" w14:textId="77777777" w:rsidR="00000000" w:rsidRDefault="00AE271D">
      <w:pPr>
        <w:pStyle w:val="a0"/>
        <w:rPr>
          <w:rFonts w:hint="cs"/>
          <w:rtl/>
        </w:rPr>
      </w:pPr>
      <w:r>
        <w:rPr>
          <w:rtl/>
        </w:rPr>
        <w:t xml:space="preserve">  אדוני היושב-ראש</w:t>
      </w:r>
      <w:r>
        <w:rPr>
          <w:rFonts w:hint="cs"/>
          <w:rtl/>
        </w:rPr>
        <w:t>,</w:t>
      </w:r>
      <w:r>
        <w:rPr>
          <w:rtl/>
        </w:rPr>
        <w:t xml:space="preserve"> כבר צוטט כאן המאמר הידוע</w:t>
      </w:r>
      <w:r>
        <w:rPr>
          <w:rFonts w:hint="cs"/>
          <w:rtl/>
        </w:rPr>
        <w:t>, שהוא כבר כקלישאה, "</w:t>
      </w:r>
      <w:r>
        <w:rPr>
          <w:rtl/>
        </w:rPr>
        <w:t>ממשה עד משה לא קם כמשה</w:t>
      </w:r>
      <w:r>
        <w:rPr>
          <w:rFonts w:hint="cs"/>
          <w:rtl/>
        </w:rPr>
        <w:t>"</w:t>
      </w:r>
      <w:r>
        <w:rPr>
          <w:rtl/>
        </w:rPr>
        <w:t xml:space="preserve">. אבל המאמר הזה </w:t>
      </w:r>
      <w:r>
        <w:rPr>
          <w:rFonts w:hint="cs"/>
          <w:rtl/>
        </w:rPr>
        <w:t xml:space="preserve">כנראה </w:t>
      </w:r>
      <w:r>
        <w:rPr>
          <w:rtl/>
        </w:rPr>
        <w:t>מחייב המשך</w:t>
      </w:r>
      <w:r>
        <w:rPr>
          <w:rFonts w:hint="cs"/>
          <w:rtl/>
        </w:rPr>
        <w:t xml:space="preserve">, כדי שיהיה בו טעם מעבר למליצה. </w:t>
      </w:r>
      <w:r>
        <w:rPr>
          <w:rtl/>
        </w:rPr>
        <w:t>ממשה עד משה, אבל גם, עינינו הרואות, גם אחר</w:t>
      </w:r>
      <w:r>
        <w:rPr>
          <w:rFonts w:hint="cs"/>
          <w:rtl/>
        </w:rPr>
        <w:t xml:space="preserve"> </w:t>
      </w:r>
      <w:r>
        <w:rPr>
          <w:rtl/>
        </w:rPr>
        <w:t>כך, ב</w:t>
      </w:r>
      <w:r>
        <w:rPr>
          <w:rFonts w:hint="cs"/>
          <w:rtl/>
        </w:rPr>
        <w:t>-800</w:t>
      </w:r>
      <w:r>
        <w:rPr>
          <w:rtl/>
        </w:rPr>
        <w:t xml:space="preserve"> השנים ה</w:t>
      </w:r>
      <w:r>
        <w:rPr>
          <w:rtl/>
        </w:rPr>
        <w:t>אחרונות לא קם כמוהו, ואנחנו מצפים ומייחלים שיקום סוף-סוף. הוא נחוץ היום</w:t>
      </w:r>
      <w:r>
        <w:rPr>
          <w:rFonts w:hint="cs"/>
          <w:rtl/>
        </w:rPr>
        <w:t>, משה של ימינו,</w:t>
      </w:r>
      <w:r>
        <w:rPr>
          <w:rtl/>
        </w:rPr>
        <w:t xml:space="preserve"> יותר מאי-פעם. </w:t>
      </w:r>
      <w:r>
        <w:rPr>
          <w:rFonts w:hint="cs"/>
          <w:rtl/>
        </w:rPr>
        <w:t xml:space="preserve">תודה. </w:t>
      </w:r>
    </w:p>
    <w:p w14:paraId="6A84CF8B" w14:textId="77777777" w:rsidR="00000000" w:rsidRDefault="00AE271D">
      <w:pPr>
        <w:pStyle w:val="a0"/>
        <w:rPr>
          <w:rFonts w:hint="cs"/>
          <w:rtl/>
        </w:rPr>
      </w:pPr>
    </w:p>
    <w:p w14:paraId="041AFA37" w14:textId="77777777" w:rsidR="00000000" w:rsidRDefault="00AE271D">
      <w:pPr>
        <w:pStyle w:val="af1"/>
        <w:rPr>
          <w:rtl/>
        </w:rPr>
      </w:pPr>
      <w:r>
        <w:rPr>
          <w:rtl/>
        </w:rPr>
        <w:t>היו"ר ראובן ריבלין:</w:t>
      </w:r>
    </w:p>
    <w:p w14:paraId="19FDC6FB" w14:textId="77777777" w:rsidR="00000000" w:rsidRDefault="00AE271D">
      <w:pPr>
        <w:pStyle w:val="a0"/>
        <w:rPr>
          <w:rtl/>
        </w:rPr>
      </w:pPr>
    </w:p>
    <w:p w14:paraId="37C74B19" w14:textId="77777777" w:rsidR="00000000" w:rsidRDefault="00AE271D">
      <w:pPr>
        <w:pStyle w:val="a0"/>
        <w:rPr>
          <w:rFonts w:hint="cs"/>
          <w:rtl/>
        </w:rPr>
      </w:pPr>
      <w:r>
        <w:rPr>
          <w:rFonts w:hint="cs"/>
          <w:rtl/>
        </w:rPr>
        <w:t xml:space="preserve">תודה רבה לחבר הכנסת יוסף שריד. אחרון הדוברים, חבר הכנסת הרב אברהם רביץ. </w:t>
      </w:r>
    </w:p>
    <w:p w14:paraId="7398D598" w14:textId="77777777" w:rsidR="00000000" w:rsidRDefault="00AE271D">
      <w:pPr>
        <w:pStyle w:val="a0"/>
        <w:rPr>
          <w:rFonts w:hint="cs"/>
          <w:rtl/>
        </w:rPr>
      </w:pPr>
    </w:p>
    <w:p w14:paraId="49472E6A" w14:textId="77777777" w:rsidR="00000000" w:rsidRDefault="00AE271D">
      <w:pPr>
        <w:pStyle w:val="a"/>
        <w:rPr>
          <w:rtl/>
        </w:rPr>
      </w:pPr>
      <w:bookmarkStart w:id="184" w:name="FS000000531T23_02_2004_19_19_29"/>
      <w:bookmarkStart w:id="185" w:name="_Toc67901560"/>
      <w:bookmarkEnd w:id="184"/>
      <w:r>
        <w:rPr>
          <w:rFonts w:hint="eastAsia"/>
          <w:rtl/>
        </w:rPr>
        <w:t>אברהם</w:t>
      </w:r>
      <w:r>
        <w:rPr>
          <w:rtl/>
        </w:rPr>
        <w:t xml:space="preserve"> רביץ (יהדות התורה):</w:t>
      </w:r>
      <w:bookmarkEnd w:id="185"/>
    </w:p>
    <w:p w14:paraId="4ACC7EA2" w14:textId="77777777" w:rsidR="00000000" w:rsidRDefault="00AE271D">
      <w:pPr>
        <w:pStyle w:val="a0"/>
        <w:rPr>
          <w:rFonts w:hint="cs"/>
          <w:rtl/>
        </w:rPr>
      </w:pPr>
    </w:p>
    <w:p w14:paraId="2222FCCC" w14:textId="77777777" w:rsidR="00000000" w:rsidRDefault="00AE271D">
      <w:pPr>
        <w:pStyle w:val="a0"/>
        <w:rPr>
          <w:rFonts w:hint="cs"/>
          <w:rtl/>
        </w:rPr>
      </w:pPr>
      <w:bookmarkStart w:id="186" w:name="FS000000531T23_02_2004_18_38_41"/>
      <w:bookmarkEnd w:id="186"/>
      <w:r>
        <w:rPr>
          <w:rFonts w:hint="cs"/>
          <w:rtl/>
        </w:rPr>
        <w:t>אדוני היושב-ראש, אדוני רא</w:t>
      </w:r>
      <w:r>
        <w:rPr>
          <w:rFonts w:hint="cs"/>
          <w:rtl/>
        </w:rPr>
        <w:t xml:space="preserve">ש הממשלה, כבוד הנשיא, רבנים, שופטים, אורחים נכבדים, קוראים לנו עם הספר, אבל אני חושב שאין זה משום שאנו קוראים הכי הרבה ספרים. יכול שיש עמים אחרים הקוראים יותר מאתנו, אבל עם ישראל הוא עם הספר, כי תחילת היותנו לעם היתה עם קבלת הספר, הלוא הוא ספר הספרים. </w:t>
      </w:r>
    </w:p>
    <w:p w14:paraId="3348DFD3" w14:textId="77777777" w:rsidR="00000000" w:rsidRDefault="00AE271D">
      <w:pPr>
        <w:pStyle w:val="a0"/>
        <w:rPr>
          <w:rFonts w:hint="cs"/>
          <w:rtl/>
        </w:rPr>
      </w:pPr>
    </w:p>
    <w:p w14:paraId="0DBF6098" w14:textId="77777777" w:rsidR="00000000" w:rsidRDefault="00AE271D">
      <w:pPr>
        <w:pStyle w:val="a0"/>
        <w:rPr>
          <w:rFonts w:hint="cs"/>
          <w:rtl/>
        </w:rPr>
      </w:pPr>
      <w:r>
        <w:rPr>
          <w:rFonts w:hint="cs"/>
          <w:rtl/>
        </w:rPr>
        <w:t>הי</w:t>
      </w:r>
      <w:r>
        <w:rPr>
          <w:rFonts w:hint="cs"/>
          <w:rtl/>
        </w:rPr>
        <w:t xml:space="preserve">ום הזה נהיית לעם - זה היה במדבר, רבותי  חברי הכנסת, עוד לפני שנכנסנו לארצנו. עוד לפני שהגענו לריבונות ושלטון כלשהם על כברת ארץ שאומנם הובטחה לנו, ספר התורה הלך עמנו כל הדרך מהמדבר עד לדורנו שלנו ועד בכלל. </w:t>
      </w:r>
    </w:p>
    <w:p w14:paraId="01E970E1" w14:textId="77777777" w:rsidR="00000000" w:rsidRDefault="00AE271D">
      <w:pPr>
        <w:pStyle w:val="a0"/>
        <w:rPr>
          <w:rFonts w:hint="cs"/>
          <w:rtl/>
        </w:rPr>
      </w:pPr>
    </w:p>
    <w:p w14:paraId="739C0A0D" w14:textId="77777777" w:rsidR="00000000" w:rsidRDefault="00AE271D">
      <w:pPr>
        <w:pStyle w:val="a0"/>
        <w:rPr>
          <w:rFonts w:hint="cs"/>
          <w:rtl/>
        </w:rPr>
      </w:pPr>
      <w:r>
        <w:rPr>
          <w:rFonts w:hint="cs"/>
          <w:rtl/>
        </w:rPr>
        <w:t>ציוני דרך היו במהלך ההיסטורי של עמנו, והיום אנו ב</w:t>
      </w:r>
      <w:r>
        <w:rPr>
          <w:rFonts w:hint="cs"/>
          <w:rtl/>
        </w:rPr>
        <w:t xml:space="preserve">אים לציין אחד מהם, ואולי אחד מהחשובים ביותר. </w:t>
      </w:r>
    </w:p>
    <w:p w14:paraId="443A9C45" w14:textId="77777777" w:rsidR="00000000" w:rsidRDefault="00AE271D">
      <w:pPr>
        <w:pStyle w:val="a0"/>
        <w:rPr>
          <w:rFonts w:hint="cs"/>
          <w:rtl/>
        </w:rPr>
      </w:pPr>
    </w:p>
    <w:p w14:paraId="1789E41A" w14:textId="77777777" w:rsidR="00000000" w:rsidRDefault="00AE271D">
      <w:pPr>
        <w:pStyle w:val="a0"/>
        <w:rPr>
          <w:rFonts w:hint="cs"/>
          <w:rtl/>
        </w:rPr>
      </w:pPr>
      <w:r>
        <w:rPr>
          <w:rFonts w:hint="cs"/>
          <w:rtl/>
        </w:rPr>
        <w:t>משה רבנו בן עמרם מסר לנו  את התורה מפי הגבורה, ורבנו משה בן מימון סידר משנתה הלכה והוראה. כאשר בתווך, בין משה רבנו לרבנו משה, מצויים רבנו הקדוש, הלוא הוא רבי יהודה הנשיא, מחבר המשנה, רבינא ורב אשי, עורכי התלמו</w:t>
      </w:r>
      <w:r>
        <w:rPr>
          <w:rFonts w:hint="cs"/>
          <w:rtl/>
        </w:rPr>
        <w:t>ד, ועמם מאות אלפים נביאים וחכמים, גאונים ורבנים, ראשי ישיבות ומלמדי דרדקים מעבירים מדור לדור את התורה המסורה.</w:t>
      </w:r>
    </w:p>
    <w:p w14:paraId="2000758A" w14:textId="77777777" w:rsidR="00000000" w:rsidRDefault="00AE271D">
      <w:pPr>
        <w:pStyle w:val="a0"/>
        <w:rPr>
          <w:rFonts w:hint="cs"/>
          <w:rtl/>
        </w:rPr>
      </w:pPr>
    </w:p>
    <w:p w14:paraId="4CA9FC89" w14:textId="77777777" w:rsidR="00000000" w:rsidRDefault="00AE271D">
      <w:pPr>
        <w:pStyle w:val="a0"/>
        <w:rPr>
          <w:rFonts w:hint="cs"/>
          <w:rtl/>
        </w:rPr>
      </w:pPr>
      <w:r>
        <w:rPr>
          <w:rFonts w:hint="cs"/>
          <w:rtl/>
        </w:rPr>
        <w:t>40 דורות לשמותם, כפי שהרמב"ם מביא אותם בכמה מקומות, היו כפי שהובאו בפירוט רב בהקדמת הרמב"ם במיוחד לספרו "היד החזקה". היו 40 דורות של מעבירי המסור</w:t>
      </w:r>
      <w:r>
        <w:rPr>
          <w:rFonts w:hint="cs"/>
          <w:rtl/>
        </w:rPr>
        <w:t>ת. ממשה רבנו לרבנו משה התנהלו 2,516 שנים. 2,516 שנים של מעבירי התורה. ומרבנו משה, הרמב"ם, לדורנו - 800 שנים. נמצאנו מצויים היום 3,316 שנים ממעמד הר-סיני. שנים רצופות, רבותי חברי הכנסת, ללא נתק, מסורת עקבית של נשיאת התורה על-ידי בני ישראל ונשיאת ישראל על-יד</w:t>
      </w:r>
      <w:r>
        <w:rPr>
          <w:rFonts w:hint="cs"/>
          <w:rtl/>
        </w:rPr>
        <w:t>י התורה.</w:t>
      </w:r>
    </w:p>
    <w:p w14:paraId="3049DF99" w14:textId="77777777" w:rsidR="00000000" w:rsidRDefault="00AE271D">
      <w:pPr>
        <w:pStyle w:val="a0"/>
        <w:rPr>
          <w:rFonts w:hint="cs"/>
          <w:rtl/>
        </w:rPr>
      </w:pPr>
    </w:p>
    <w:p w14:paraId="1D13C388" w14:textId="77777777" w:rsidR="00000000" w:rsidRDefault="00AE271D">
      <w:pPr>
        <w:pStyle w:val="a0"/>
        <w:rPr>
          <w:rFonts w:hint="cs"/>
          <w:rtl/>
        </w:rPr>
      </w:pPr>
      <w:r>
        <w:rPr>
          <w:rFonts w:hint="cs"/>
          <w:rtl/>
        </w:rPr>
        <w:t>ספרים רבים נכתבו מאז מתן תורה. הנביאים, ראשונים ואחרונים, אנשי כנסת הגדולה, מכילתא, ספרא, ספרי,  משנה, תלמוד בבלי ותלמוד ירושלמי, רבנן סבוראי, גאונים, ראשונים ואחרים, שו"תים. בכל הדורות כולם עסקו בלימוד תורה. אלפים, רבבות, וזאת היתה חברת הלומדים.</w:t>
      </w:r>
      <w:r>
        <w:rPr>
          <w:rFonts w:hint="cs"/>
          <w:rtl/>
        </w:rPr>
        <w:t xml:space="preserve"> עסקו בלימוד התורה, בפירושה בסברותיהם ובשבעים הפנים שהתורה נדרשת בהם. גם עסקו בחקר המרכבה ובסודות הבריאה, בעומק המחשבה וביסודות המוסר ובהשקפה, במבנה הבריאה ובנפש האדם, בפילוסופיה ובטבע, וכך עברו חלפו שנים רבות. עסקו רבים, זה בכה וזה בכה, כולם היוו את חברת </w:t>
      </w:r>
      <w:r>
        <w:rPr>
          <w:rFonts w:hint="cs"/>
          <w:rtl/>
        </w:rPr>
        <w:t xml:space="preserve">הלומדים. </w:t>
      </w:r>
    </w:p>
    <w:p w14:paraId="1A40EECF" w14:textId="77777777" w:rsidR="00000000" w:rsidRDefault="00AE271D">
      <w:pPr>
        <w:pStyle w:val="a0"/>
        <w:rPr>
          <w:rFonts w:hint="cs"/>
          <w:rtl/>
        </w:rPr>
      </w:pPr>
    </w:p>
    <w:p w14:paraId="481629BB" w14:textId="77777777" w:rsidR="00000000" w:rsidRDefault="00AE271D">
      <w:pPr>
        <w:pStyle w:val="a0"/>
        <w:rPr>
          <w:rFonts w:hint="cs"/>
          <w:rtl/>
        </w:rPr>
      </w:pPr>
      <w:r>
        <w:rPr>
          <w:rFonts w:hint="cs"/>
          <w:rtl/>
        </w:rPr>
        <w:t xml:space="preserve">הרמב"ם עסק בכל אלו גם יחד, וגם חיבר ספרים ומאמרים על כל הנושאים, וכאשר הרמב"ם צירף את שלוש הידיעות, שהן: דע מה למעלה ממך, דע לפני מי אתה עומד, ובכל דרכיך דעהו - חיבר את ספרו החשוב ביותר בשפה העברית הוא "היד החזקה" </w:t>
      </w:r>
      <w:r>
        <w:rPr>
          <w:rtl/>
        </w:rPr>
        <w:t>–</w:t>
      </w:r>
      <w:r>
        <w:rPr>
          <w:rFonts w:hint="cs"/>
          <w:rtl/>
        </w:rPr>
        <w:t xml:space="preserve"> 14 ספרים, בגימטריה י"ד.</w:t>
      </w:r>
    </w:p>
    <w:p w14:paraId="154BBD0F" w14:textId="77777777" w:rsidR="00000000" w:rsidRDefault="00AE271D">
      <w:pPr>
        <w:pStyle w:val="a0"/>
        <w:rPr>
          <w:rFonts w:hint="cs"/>
          <w:rtl/>
        </w:rPr>
      </w:pPr>
    </w:p>
    <w:p w14:paraId="15A09EED" w14:textId="77777777" w:rsidR="00000000" w:rsidRDefault="00AE271D">
      <w:pPr>
        <w:pStyle w:val="a0"/>
        <w:rPr>
          <w:rFonts w:hint="cs"/>
          <w:rtl/>
        </w:rPr>
      </w:pPr>
      <w:r>
        <w:rPr>
          <w:rFonts w:hint="cs"/>
          <w:rtl/>
        </w:rPr>
        <w:t>רבות</w:t>
      </w:r>
      <w:r>
        <w:rPr>
          <w:rFonts w:hint="cs"/>
          <w:rtl/>
        </w:rPr>
        <w:t xml:space="preserve">י, "היד החזקה" הוא ספר ההלכות, החוקים, המשפטים וההנהגות. הוא ספר ההליכות אשר ילך בהן האדם וחי בהן. הרמב"ם לא חילק בספר הזה, שהוא ספר חוקים, ולא הפריד בין הלכות דעות להלכות מעשיות פרקטיות. הוא לא אמר: אידיאולוגיה לחוד והתנהגות לחוד. הוא לא העדיף מצוות שבין </w:t>
      </w:r>
      <w:r>
        <w:rPr>
          <w:rFonts w:hint="cs"/>
          <w:rtl/>
        </w:rPr>
        <w:t xml:space="preserve">אדם למקום על פני מצוות שבין אדם לחברו. הוא לא הפריד בין מחויבות לזולת למחויבות לציבור. זכויות היחיד וסדרי השלטון, הכול כרוכים בספר אחד. </w:t>
      </w:r>
    </w:p>
    <w:p w14:paraId="4DFD9F99" w14:textId="77777777" w:rsidR="00000000" w:rsidRDefault="00AE271D">
      <w:pPr>
        <w:pStyle w:val="a0"/>
        <w:rPr>
          <w:rFonts w:hint="cs"/>
          <w:rtl/>
        </w:rPr>
      </w:pPr>
    </w:p>
    <w:p w14:paraId="15E07E96" w14:textId="77777777" w:rsidR="00000000" w:rsidRDefault="00AE271D">
      <w:pPr>
        <w:pStyle w:val="a0"/>
        <w:rPr>
          <w:rFonts w:hint="cs"/>
          <w:rtl/>
        </w:rPr>
      </w:pPr>
      <w:r>
        <w:rPr>
          <w:rFonts w:hint="cs"/>
          <w:rtl/>
        </w:rPr>
        <w:t>הספר הראשון בי"ד הספרים הוא ספר המדע. ספר המדע. במה עוסק הספר? הוא עוסק, בין השאר, ביסודי התורה של ידיעת השם, ייחוד הש</w:t>
      </w:r>
      <w:r>
        <w:rPr>
          <w:rFonts w:hint="cs"/>
          <w:rtl/>
        </w:rPr>
        <w:t>ם, אהבת השם, קידוש השם ועוד. והלכות דעות שפרטיהן להידמות לדרכיו, לאהוב את הרעים, לאהוב את הגרים, שלא לשנוא אחים, שלא להלבין פנים. אלה הן הלכות. הוא מסיים את ספרו "היד החזקה" בהלכות מלכים ומלחמות, שהם סדרי שלטון וקריאה לשלום עם אויבים בטרם יציאה למלחמה. וכמ</w:t>
      </w:r>
      <w:r>
        <w:rPr>
          <w:rFonts w:hint="cs"/>
          <w:rtl/>
        </w:rPr>
        <w:t>ובן, ספרים ופרקים העוסקים בכל מאורעות החיים הטובים וגם הרעים, ההשקפתיים והמעשיים בכל תחומי החיים. האמת והשקר, כמו שנאמר: "הליכות עולם לו" - אל תקרי הליכות אלא הלכות. והכול מבוסס על דברי תורתנו הקדושה במפורש ובסברה ועל-פי כללים בנויים על י"ג המידות שהתורה נ</w:t>
      </w:r>
      <w:r>
        <w:rPr>
          <w:rFonts w:hint="cs"/>
          <w:rtl/>
        </w:rPr>
        <w:t>דרשת בהן, ועל משנה וגמרא, כאשר יסוד היסודות, חבר הכנסת שריד, הוא חוקת התורה, זה היסוד לכול, עם התורה שבעל-פה.</w:t>
      </w:r>
    </w:p>
    <w:p w14:paraId="6064F757" w14:textId="77777777" w:rsidR="00000000" w:rsidRDefault="00AE271D">
      <w:pPr>
        <w:pStyle w:val="a0"/>
        <w:rPr>
          <w:rFonts w:hint="cs"/>
          <w:rtl/>
        </w:rPr>
      </w:pPr>
    </w:p>
    <w:p w14:paraId="1C719CF3" w14:textId="77777777" w:rsidR="00000000" w:rsidRDefault="00AE271D">
      <w:pPr>
        <w:pStyle w:val="a0"/>
        <w:rPr>
          <w:rFonts w:hint="cs"/>
          <w:rtl/>
        </w:rPr>
      </w:pPr>
      <w:r>
        <w:rPr>
          <w:rFonts w:hint="cs"/>
          <w:rtl/>
        </w:rPr>
        <w:t xml:space="preserve">אני מבקש, חברי הכנסת, להביא שתי הלכות אקטואליות, הנוגעות לנו כאנשי ציבור. האחת עוסקת בחינוך. אנחנו נמצאים בפני איזה משבר חינוך, והשרה אינה נמצאת </w:t>
      </w:r>
      <w:r>
        <w:rPr>
          <w:rFonts w:hint="cs"/>
          <w:rtl/>
        </w:rPr>
        <w:t xml:space="preserve">כאן. בהלכות תלמוד תורה, פרק ב', הלכה א', נאמר: "מושיבין מלמד תינוקות" </w:t>
      </w:r>
      <w:r>
        <w:rPr>
          <w:rtl/>
        </w:rPr>
        <w:t>–</w:t>
      </w:r>
      <w:r>
        <w:rPr>
          <w:rFonts w:hint="cs"/>
          <w:rtl/>
        </w:rPr>
        <w:t xml:space="preserve"> מדובר על כל הגילאים </w:t>
      </w:r>
      <w:r>
        <w:rPr>
          <w:rtl/>
        </w:rPr>
        <w:t>–</w:t>
      </w:r>
      <w:r>
        <w:rPr>
          <w:rFonts w:hint="cs"/>
          <w:rtl/>
        </w:rPr>
        <w:t xml:space="preserve"> "בכל מדינה ומדינה ובכל פלך ופלך, וכל עיר שאין בה תינוקות של בית-רבן מחרימין את אנשי העיר עד שמושיבין מלמד, ואם לא הושיבו, מחריבין את העיר" - אין לה זכות קיום - "ש</w:t>
      </w:r>
      <w:r>
        <w:rPr>
          <w:rFonts w:hint="cs"/>
          <w:rtl/>
        </w:rPr>
        <w:t>אין העולם מתקיים אלא בהבל פיהם של תינוקות של בית-רבן".</w:t>
      </w:r>
    </w:p>
    <w:p w14:paraId="4D9ECFAC" w14:textId="77777777" w:rsidR="00000000" w:rsidRDefault="00AE271D">
      <w:pPr>
        <w:pStyle w:val="a0"/>
        <w:rPr>
          <w:rFonts w:hint="cs"/>
          <w:rtl/>
        </w:rPr>
      </w:pPr>
    </w:p>
    <w:p w14:paraId="6091D891" w14:textId="77777777" w:rsidR="00000000" w:rsidRDefault="00AE271D">
      <w:pPr>
        <w:pStyle w:val="a0"/>
        <w:rPr>
          <w:rFonts w:hint="cs"/>
          <w:rtl/>
        </w:rPr>
      </w:pPr>
      <w:r>
        <w:rPr>
          <w:rFonts w:hint="cs"/>
          <w:rtl/>
        </w:rPr>
        <w:t>ההלכה השנייה, אדוני שר הרווחה, נוגעת לרווחה. בהלכות מתנות עניים, פרק י', הלכה ז', נאמר: "שמונה מעלות יש בצדקה, זו למעלה מזו. מעלה גדולה שאין למעלה ממנה זה המחזיק בידי ישראל שמך ונותן מתנה או הלוואה או</w:t>
      </w:r>
      <w:r>
        <w:rPr>
          <w:rFonts w:hint="cs"/>
          <w:rtl/>
        </w:rPr>
        <w:t xml:space="preserve"> עושה עמו שותפות או ממציא לו מלאכה כדי לחזק את ידו עד שלא יצטרך לבריות ולא ישאל. ועל זה נאמר 'והחזקת בו גר ותושב וחי עמך'". כלומר, החזק בו שלא ייפול ויצטרך לבריות.</w:t>
      </w:r>
    </w:p>
    <w:p w14:paraId="562E1FC5" w14:textId="77777777" w:rsidR="00000000" w:rsidRDefault="00AE271D">
      <w:pPr>
        <w:pStyle w:val="a0"/>
        <w:rPr>
          <w:rFonts w:hint="cs"/>
          <w:rtl/>
        </w:rPr>
      </w:pPr>
    </w:p>
    <w:p w14:paraId="4285B463" w14:textId="77777777" w:rsidR="00000000" w:rsidRDefault="00AE271D">
      <w:pPr>
        <w:pStyle w:val="a0"/>
        <w:rPr>
          <w:rFonts w:hint="cs"/>
          <w:rtl/>
        </w:rPr>
      </w:pPr>
      <w:r>
        <w:rPr>
          <w:rFonts w:hint="cs"/>
          <w:rtl/>
        </w:rPr>
        <w:t xml:space="preserve">חבל, לפי תפיסת העולם הזאת, שהפרידו את משרד העבודה ממשרד הרווחה. אני לא עושה כאן פוליטיקות, </w:t>
      </w:r>
      <w:r>
        <w:rPr>
          <w:rFonts w:hint="cs"/>
          <w:rtl/>
        </w:rPr>
        <w:t xml:space="preserve">אבל אני מדבר על הרעיון שאכן זה חלק, וזו המעלה הגדולה ביותר, באמת, לדאוג שתהיה לזולת מלאכה. אנחנו לא נגד מלאכה, ואני אקדיש לזה כמה מלים. </w:t>
      </w:r>
    </w:p>
    <w:p w14:paraId="1E66226B" w14:textId="77777777" w:rsidR="00000000" w:rsidRDefault="00AE271D">
      <w:pPr>
        <w:pStyle w:val="a0"/>
        <w:rPr>
          <w:rFonts w:hint="cs"/>
          <w:rtl/>
        </w:rPr>
      </w:pPr>
    </w:p>
    <w:p w14:paraId="4F431E4A" w14:textId="77777777" w:rsidR="00000000" w:rsidRDefault="00AE271D">
      <w:pPr>
        <w:pStyle w:val="a0"/>
        <w:rPr>
          <w:rFonts w:hint="cs"/>
          <w:rtl/>
        </w:rPr>
      </w:pPr>
      <w:r>
        <w:rPr>
          <w:rFonts w:hint="cs"/>
          <w:rtl/>
        </w:rPr>
        <w:t>ואבקש לסיים במשפט שהרמב"ם מסיים בו את פירוש המשניות למסכת ברכות, וזה לפני שכתב ולימד ספרים: פילוסופיה, רפואה, תורת הנפ</w:t>
      </w:r>
      <w:r>
        <w:rPr>
          <w:rFonts w:hint="cs"/>
          <w:rtl/>
        </w:rPr>
        <w:t>ש, איגרת תימן ואיגרת קידוש השם ועוד ועוד. הוא מכוון את דבריו לחברת הלומדים. הרמב"ם הגדול הזה, איש האשכולות, שהכול בו, אומר כך: "כשיבוא זכר דבר בעניין האמונה לבאר בו מעט, כי יקר בעיני ללמד עיקר מעיקרי הדת והאמונה יותר מכל אשר אלמדהו". כך הוא מסיים את פירושו</w:t>
      </w:r>
      <w:r>
        <w:rPr>
          <w:rFonts w:hint="cs"/>
          <w:rtl/>
        </w:rPr>
        <w:t xml:space="preserve"> למשניות.</w:t>
      </w:r>
    </w:p>
    <w:p w14:paraId="5CEDD84B" w14:textId="77777777" w:rsidR="00000000" w:rsidRDefault="00AE271D">
      <w:pPr>
        <w:pStyle w:val="a0"/>
        <w:rPr>
          <w:rtl/>
        </w:rPr>
      </w:pPr>
    </w:p>
    <w:p w14:paraId="2B8FA62A" w14:textId="77777777" w:rsidR="00000000" w:rsidRDefault="00AE271D">
      <w:pPr>
        <w:pStyle w:val="a0"/>
        <w:rPr>
          <w:rFonts w:hint="cs"/>
          <w:rtl/>
        </w:rPr>
      </w:pPr>
      <w:r>
        <w:rPr>
          <w:rFonts w:hint="cs"/>
          <w:rtl/>
        </w:rPr>
        <w:t>אני מבקש להוסיף משפט אחד או שניים, לא חשבתי שבמסגרת הזאת אזדקק לעשות כן. הרמב"ם, אני מסכים אתך, חבר הכנסת יוסי שריד, הוא לא רק שלנו. אולי אנחנו שלו, אבל הוא של כולנו. ובכל זאת, יש אנשים הדבוקים לספר הזה ואינם זזים ממנו, וזה אומנם הופך להיות אצלם</w:t>
      </w:r>
      <w:r>
        <w:rPr>
          <w:rFonts w:hint="cs"/>
          <w:rtl/>
        </w:rPr>
        <w:t xml:space="preserve"> אורח חיים מדוקדק. לא ייתכן, באמת שלא ייתכן </w:t>
      </w:r>
      <w:r>
        <w:rPr>
          <w:rFonts w:hint="eastAsia"/>
          <w:rtl/>
        </w:rPr>
        <w:t>–</w:t>
      </w:r>
      <w:r>
        <w:rPr>
          <w:rFonts w:hint="cs"/>
          <w:rtl/>
        </w:rPr>
        <w:t xml:space="preserve"> זה לא מספיק אינטליגנטי וחכם לומר לציבור הזה דווקא, אתם לא מקיימים את דברי הרמב"ם. אולי כדאי לחשוב למה עושים את זה קהל המאמינים והדבקים בתורתו של הרמב"ם.</w:t>
      </w:r>
    </w:p>
    <w:p w14:paraId="40E668D5" w14:textId="77777777" w:rsidR="00000000" w:rsidRDefault="00AE271D">
      <w:pPr>
        <w:pStyle w:val="a0"/>
        <w:rPr>
          <w:rFonts w:hint="cs"/>
          <w:rtl/>
        </w:rPr>
      </w:pPr>
    </w:p>
    <w:p w14:paraId="62508978" w14:textId="77777777" w:rsidR="00000000" w:rsidRDefault="00AE271D">
      <w:pPr>
        <w:pStyle w:val="a0"/>
        <w:rPr>
          <w:rFonts w:hint="cs"/>
          <w:rtl/>
        </w:rPr>
      </w:pPr>
      <w:r>
        <w:rPr>
          <w:rFonts w:hint="cs"/>
          <w:rtl/>
        </w:rPr>
        <w:t>יש כאן שופטים מכובדים לפנינו, ורבנים חשובים, וכל אחד יוד</w:t>
      </w:r>
      <w:r>
        <w:rPr>
          <w:rFonts w:hint="cs"/>
          <w:rtl/>
        </w:rPr>
        <w:t xml:space="preserve">ע </w:t>
      </w:r>
      <w:r>
        <w:rPr>
          <w:rFonts w:hint="eastAsia"/>
          <w:rtl/>
        </w:rPr>
        <w:t>–</w:t>
      </w:r>
      <w:r>
        <w:rPr>
          <w:rFonts w:hint="cs"/>
          <w:rtl/>
        </w:rPr>
        <w:t xml:space="preserve"> אין ללמוד מהלכה אחת ולראות את הכול. כאשר אתה לוקח ספר כמו של הרמב"ם אתה לא יכול להיתפס בהלכה אחת, ואתה לא יכול לומר: הנה, הוא מאשר את מה שאני חושב. לא זה הזמן, אדוני היושב-ראש. לא אגזול הרבה זמן.</w:t>
      </w:r>
    </w:p>
    <w:p w14:paraId="46B6B57B" w14:textId="77777777" w:rsidR="00000000" w:rsidRDefault="00AE271D">
      <w:pPr>
        <w:pStyle w:val="a0"/>
        <w:rPr>
          <w:rFonts w:hint="cs"/>
          <w:rtl/>
        </w:rPr>
      </w:pPr>
    </w:p>
    <w:p w14:paraId="6A5D174F" w14:textId="77777777" w:rsidR="00000000" w:rsidRDefault="00AE271D">
      <w:pPr>
        <w:pStyle w:val="af0"/>
        <w:rPr>
          <w:rtl/>
        </w:rPr>
      </w:pPr>
      <w:r>
        <w:rPr>
          <w:rFonts w:hint="eastAsia"/>
          <w:rtl/>
        </w:rPr>
        <w:t>יוסי</w:t>
      </w:r>
      <w:r>
        <w:rPr>
          <w:rtl/>
        </w:rPr>
        <w:t xml:space="preserve"> שריד (מרצ):</w:t>
      </w:r>
    </w:p>
    <w:p w14:paraId="1054138F" w14:textId="77777777" w:rsidR="00000000" w:rsidRDefault="00AE271D">
      <w:pPr>
        <w:pStyle w:val="a0"/>
        <w:rPr>
          <w:rFonts w:hint="cs"/>
          <w:rtl/>
        </w:rPr>
      </w:pPr>
    </w:p>
    <w:p w14:paraId="047F10F9" w14:textId="77777777" w:rsidR="00000000" w:rsidRDefault="00AE271D">
      <w:pPr>
        <w:pStyle w:val="a0"/>
        <w:rPr>
          <w:rFonts w:hint="cs"/>
          <w:rtl/>
        </w:rPr>
      </w:pPr>
      <w:r>
        <w:rPr>
          <w:rFonts w:hint="cs"/>
          <w:rtl/>
        </w:rPr>
        <w:t>לא הבאתי רק הלכה אחת.</w:t>
      </w:r>
    </w:p>
    <w:p w14:paraId="19BAC087" w14:textId="77777777" w:rsidR="00000000" w:rsidRDefault="00AE271D">
      <w:pPr>
        <w:pStyle w:val="a0"/>
        <w:rPr>
          <w:rFonts w:hint="cs"/>
          <w:rtl/>
        </w:rPr>
      </w:pPr>
    </w:p>
    <w:p w14:paraId="2C78CAFE" w14:textId="77777777" w:rsidR="00000000" w:rsidRDefault="00AE271D">
      <w:pPr>
        <w:pStyle w:val="-"/>
        <w:rPr>
          <w:rtl/>
        </w:rPr>
      </w:pPr>
      <w:bookmarkStart w:id="187" w:name="FS000000531T23_02_2004_19_22_31C"/>
      <w:bookmarkEnd w:id="187"/>
      <w:r>
        <w:rPr>
          <w:rtl/>
        </w:rPr>
        <w:t>אברהם רביץ (יה</w:t>
      </w:r>
      <w:r>
        <w:rPr>
          <w:rtl/>
        </w:rPr>
        <w:t>דות התורה):</w:t>
      </w:r>
    </w:p>
    <w:p w14:paraId="311044D8" w14:textId="77777777" w:rsidR="00000000" w:rsidRDefault="00AE271D">
      <w:pPr>
        <w:pStyle w:val="a0"/>
        <w:rPr>
          <w:rtl/>
        </w:rPr>
      </w:pPr>
    </w:p>
    <w:p w14:paraId="582DF2C0" w14:textId="77777777" w:rsidR="00000000" w:rsidRDefault="00AE271D">
      <w:pPr>
        <w:pStyle w:val="a0"/>
        <w:rPr>
          <w:rFonts w:hint="cs"/>
          <w:rtl/>
        </w:rPr>
      </w:pPr>
      <w:r>
        <w:rPr>
          <w:rFonts w:hint="cs"/>
          <w:rtl/>
        </w:rPr>
        <w:t>אתה הבאת שתיים. אני יודע.</w:t>
      </w:r>
    </w:p>
    <w:p w14:paraId="75C6993F" w14:textId="77777777" w:rsidR="00000000" w:rsidRDefault="00AE271D">
      <w:pPr>
        <w:pStyle w:val="a0"/>
        <w:rPr>
          <w:rFonts w:hint="cs"/>
          <w:rtl/>
        </w:rPr>
      </w:pPr>
    </w:p>
    <w:p w14:paraId="5EF1FC7F" w14:textId="77777777" w:rsidR="00000000" w:rsidRDefault="00AE271D">
      <w:pPr>
        <w:pStyle w:val="a0"/>
        <w:rPr>
          <w:rFonts w:hint="cs"/>
          <w:rtl/>
        </w:rPr>
      </w:pPr>
      <w:r>
        <w:rPr>
          <w:rFonts w:hint="cs"/>
          <w:rtl/>
        </w:rPr>
        <w:t xml:space="preserve">על כל פנים, רבותי חברי הכנסת, אני יכול לצטט לכם כאן עשרות אמרות של הרמב"ם ב"יד החזקה", שבהן הוא מעמיד ברמה המתאימה, ואין בלתה </w:t>
      </w:r>
      <w:r>
        <w:rPr>
          <w:rFonts w:hint="eastAsia"/>
          <w:rtl/>
        </w:rPr>
        <w:t>–</w:t>
      </w:r>
      <w:r>
        <w:rPr>
          <w:rFonts w:hint="cs"/>
          <w:rtl/>
        </w:rPr>
        <w:t xml:space="preserve"> אי-אפשר אחרת </w:t>
      </w:r>
      <w:r>
        <w:rPr>
          <w:rFonts w:hint="eastAsia"/>
          <w:rtl/>
        </w:rPr>
        <w:t>–</w:t>
      </w:r>
      <w:r>
        <w:rPr>
          <w:rFonts w:hint="cs"/>
          <w:rtl/>
        </w:rPr>
        <w:t xml:space="preserve"> את הדבקות בלימוד התורה, לרבות בסוף ספרו, כאשר הרמב"ם מדבר על שבט לוי ועל </w:t>
      </w:r>
      <w:r>
        <w:rPr>
          <w:rFonts w:hint="cs"/>
          <w:rtl/>
        </w:rPr>
        <w:t xml:space="preserve">תפקידו המיוחד. איני רואה איך היינו יכולים לראות את המשך קיום העם היהודי בלי אלה שמקדישים את עצמם לחיים של תורה. </w:t>
      </w:r>
    </w:p>
    <w:p w14:paraId="047082A9" w14:textId="77777777" w:rsidR="00000000" w:rsidRDefault="00AE271D">
      <w:pPr>
        <w:pStyle w:val="a0"/>
        <w:rPr>
          <w:rFonts w:hint="cs"/>
          <w:rtl/>
        </w:rPr>
      </w:pPr>
    </w:p>
    <w:p w14:paraId="6B513DCC" w14:textId="77777777" w:rsidR="00000000" w:rsidRDefault="00AE271D">
      <w:pPr>
        <w:pStyle w:val="a0"/>
        <w:rPr>
          <w:rFonts w:hint="cs"/>
          <w:rtl/>
        </w:rPr>
      </w:pPr>
      <w:r>
        <w:rPr>
          <w:rFonts w:hint="cs"/>
          <w:rtl/>
        </w:rPr>
        <w:t xml:space="preserve">ועוד משפט אחד. אני מרגיש מאוד שלא בנוח לומר אותו, אבל חשוב שנתבונן ונראה שיש סיעה אחת שהחרימה את המושב הזה, שהחרימה את הרמב"ם. היא היתה יכולה </w:t>
      </w:r>
      <w:r>
        <w:rPr>
          <w:rFonts w:hint="cs"/>
          <w:rtl/>
        </w:rPr>
        <w:t>לומר מה שהיא רוצה, כפי שבאו ועלו ודיברו כאן בצבעים ובגוונים שונים.</w:t>
      </w:r>
    </w:p>
    <w:p w14:paraId="26BCA1FD" w14:textId="77777777" w:rsidR="00000000" w:rsidRDefault="00AE271D">
      <w:pPr>
        <w:pStyle w:val="a0"/>
        <w:rPr>
          <w:rFonts w:hint="cs"/>
          <w:rtl/>
        </w:rPr>
      </w:pPr>
    </w:p>
    <w:p w14:paraId="2D9F2986" w14:textId="77777777" w:rsidR="00000000" w:rsidRDefault="00AE271D">
      <w:pPr>
        <w:pStyle w:val="af1"/>
        <w:rPr>
          <w:rtl/>
        </w:rPr>
      </w:pPr>
      <w:r>
        <w:rPr>
          <w:rtl/>
        </w:rPr>
        <w:t>היו"ר ראובן ריבלין:</w:t>
      </w:r>
    </w:p>
    <w:p w14:paraId="4E08BF83" w14:textId="77777777" w:rsidR="00000000" w:rsidRDefault="00AE271D">
      <w:pPr>
        <w:pStyle w:val="a0"/>
        <w:rPr>
          <w:rtl/>
        </w:rPr>
      </w:pPr>
    </w:p>
    <w:p w14:paraId="40A7E985" w14:textId="77777777" w:rsidR="00000000" w:rsidRDefault="00AE271D">
      <w:pPr>
        <w:pStyle w:val="a0"/>
        <w:rPr>
          <w:rFonts w:hint="cs"/>
          <w:rtl/>
        </w:rPr>
      </w:pPr>
      <w:r>
        <w:rPr>
          <w:rFonts w:hint="cs"/>
          <w:rtl/>
        </w:rPr>
        <w:t>לא, הם לא החרימו.</w:t>
      </w:r>
    </w:p>
    <w:p w14:paraId="04B6607F" w14:textId="77777777" w:rsidR="00000000" w:rsidRDefault="00AE271D">
      <w:pPr>
        <w:pStyle w:val="a0"/>
        <w:rPr>
          <w:rFonts w:hint="cs"/>
          <w:rtl/>
        </w:rPr>
      </w:pPr>
    </w:p>
    <w:p w14:paraId="63A09F0F" w14:textId="77777777" w:rsidR="00000000" w:rsidRDefault="00AE271D">
      <w:pPr>
        <w:pStyle w:val="-"/>
        <w:rPr>
          <w:rtl/>
        </w:rPr>
      </w:pPr>
      <w:bookmarkStart w:id="188" w:name="FS000000531T23_02_2004_19_25_57C"/>
      <w:bookmarkEnd w:id="188"/>
      <w:r>
        <w:rPr>
          <w:rtl/>
        </w:rPr>
        <w:t>אברהם רביץ (יהדות התורה):</w:t>
      </w:r>
    </w:p>
    <w:p w14:paraId="2402E1C3" w14:textId="77777777" w:rsidR="00000000" w:rsidRDefault="00AE271D">
      <w:pPr>
        <w:pStyle w:val="a0"/>
        <w:rPr>
          <w:rtl/>
        </w:rPr>
      </w:pPr>
    </w:p>
    <w:p w14:paraId="1D9BAB1E" w14:textId="77777777" w:rsidR="00000000" w:rsidRDefault="00AE271D">
      <w:pPr>
        <w:pStyle w:val="a0"/>
        <w:rPr>
          <w:rFonts w:hint="cs"/>
          <w:rtl/>
        </w:rPr>
      </w:pPr>
      <w:r>
        <w:rPr>
          <w:rFonts w:hint="cs"/>
          <w:rtl/>
        </w:rPr>
        <w:t>הם סתם היו עסוקים.</w:t>
      </w:r>
    </w:p>
    <w:p w14:paraId="780056FE" w14:textId="77777777" w:rsidR="00000000" w:rsidRDefault="00AE271D">
      <w:pPr>
        <w:pStyle w:val="a0"/>
        <w:rPr>
          <w:rFonts w:hint="cs"/>
          <w:rtl/>
        </w:rPr>
      </w:pPr>
    </w:p>
    <w:p w14:paraId="401637D9" w14:textId="77777777" w:rsidR="00000000" w:rsidRDefault="00AE271D">
      <w:pPr>
        <w:pStyle w:val="af1"/>
        <w:rPr>
          <w:rtl/>
        </w:rPr>
      </w:pPr>
      <w:r>
        <w:rPr>
          <w:rtl/>
        </w:rPr>
        <w:t>היו"ר ראובן ריבלין:</w:t>
      </w:r>
    </w:p>
    <w:p w14:paraId="2F695720" w14:textId="77777777" w:rsidR="00000000" w:rsidRDefault="00AE271D">
      <w:pPr>
        <w:pStyle w:val="a0"/>
        <w:rPr>
          <w:rtl/>
        </w:rPr>
      </w:pPr>
    </w:p>
    <w:p w14:paraId="7740318D" w14:textId="77777777" w:rsidR="00000000" w:rsidRDefault="00AE271D">
      <w:pPr>
        <w:pStyle w:val="a0"/>
        <w:rPr>
          <w:rFonts w:hint="cs"/>
          <w:rtl/>
        </w:rPr>
      </w:pPr>
      <w:r>
        <w:rPr>
          <w:rFonts w:hint="cs"/>
          <w:rtl/>
        </w:rPr>
        <w:t xml:space="preserve">אחד מהם ביקש - - - </w:t>
      </w:r>
    </w:p>
    <w:p w14:paraId="74B9E0A3" w14:textId="77777777" w:rsidR="00000000" w:rsidRDefault="00AE271D">
      <w:pPr>
        <w:pStyle w:val="a0"/>
        <w:rPr>
          <w:rFonts w:hint="cs"/>
          <w:rtl/>
        </w:rPr>
      </w:pPr>
    </w:p>
    <w:p w14:paraId="19EBB525" w14:textId="77777777" w:rsidR="00000000" w:rsidRDefault="00AE271D">
      <w:pPr>
        <w:pStyle w:val="af0"/>
        <w:rPr>
          <w:rtl/>
        </w:rPr>
      </w:pPr>
      <w:r>
        <w:rPr>
          <w:rFonts w:hint="eastAsia"/>
          <w:rtl/>
        </w:rPr>
        <w:t>אברהם</w:t>
      </w:r>
      <w:r>
        <w:rPr>
          <w:rtl/>
        </w:rPr>
        <w:t xml:space="preserve"> בורג (העבודה-מימד):</w:t>
      </w:r>
    </w:p>
    <w:p w14:paraId="0290FD86" w14:textId="77777777" w:rsidR="00000000" w:rsidRDefault="00AE271D">
      <w:pPr>
        <w:pStyle w:val="a0"/>
        <w:rPr>
          <w:rFonts w:hint="cs"/>
          <w:rtl/>
        </w:rPr>
      </w:pPr>
    </w:p>
    <w:p w14:paraId="0F5AB02F" w14:textId="77777777" w:rsidR="00000000" w:rsidRDefault="00AE271D">
      <w:pPr>
        <w:pStyle w:val="a0"/>
        <w:ind w:left="719" w:firstLine="0"/>
        <w:rPr>
          <w:rFonts w:hint="cs"/>
          <w:rtl/>
        </w:rPr>
      </w:pPr>
      <w:r>
        <w:rPr>
          <w:rFonts w:hint="cs"/>
          <w:rtl/>
        </w:rPr>
        <w:t>- - -</w:t>
      </w:r>
    </w:p>
    <w:p w14:paraId="2525BEE3" w14:textId="77777777" w:rsidR="00000000" w:rsidRDefault="00AE271D">
      <w:pPr>
        <w:pStyle w:val="a0"/>
        <w:rPr>
          <w:rFonts w:hint="cs"/>
          <w:rtl/>
        </w:rPr>
      </w:pPr>
    </w:p>
    <w:p w14:paraId="3418E3B5" w14:textId="77777777" w:rsidR="00000000" w:rsidRDefault="00AE271D">
      <w:pPr>
        <w:pStyle w:val="af1"/>
        <w:rPr>
          <w:rtl/>
        </w:rPr>
      </w:pPr>
      <w:r>
        <w:rPr>
          <w:rtl/>
        </w:rPr>
        <w:t>היו"ר ראובן ריבלין:</w:t>
      </w:r>
    </w:p>
    <w:p w14:paraId="39E4570B" w14:textId="77777777" w:rsidR="00000000" w:rsidRDefault="00AE271D">
      <w:pPr>
        <w:pStyle w:val="a0"/>
        <w:rPr>
          <w:rtl/>
        </w:rPr>
      </w:pPr>
    </w:p>
    <w:p w14:paraId="07EC14FF" w14:textId="77777777" w:rsidR="00000000" w:rsidRDefault="00AE271D">
      <w:pPr>
        <w:pStyle w:val="a0"/>
        <w:rPr>
          <w:rFonts w:hint="cs"/>
          <w:rtl/>
        </w:rPr>
      </w:pPr>
      <w:r>
        <w:rPr>
          <w:rFonts w:hint="cs"/>
          <w:rtl/>
        </w:rPr>
        <w:t>זו ת</w:t>
      </w:r>
      <w:r>
        <w:rPr>
          <w:rFonts w:hint="cs"/>
          <w:rtl/>
        </w:rPr>
        <w:t xml:space="preserve">ופעה של הכנסת שלנו היום, שיש כאלה שכבר יודעים הכול. </w:t>
      </w:r>
    </w:p>
    <w:p w14:paraId="06EE1F81" w14:textId="77777777" w:rsidR="00000000" w:rsidRDefault="00AE271D">
      <w:pPr>
        <w:pStyle w:val="a0"/>
        <w:rPr>
          <w:rFonts w:hint="cs"/>
          <w:rtl/>
        </w:rPr>
      </w:pPr>
    </w:p>
    <w:p w14:paraId="783B596C" w14:textId="77777777" w:rsidR="00000000" w:rsidRDefault="00AE271D">
      <w:pPr>
        <w:pStyle w:val="-"/>
        <w:rPr>
          <w:rtl/>
        </w:rPr>
      </w:pPr>
      <w:bookmarkStart w:id="189" w:name="FS000000531T23_02_2004_19_26_31C"/>
      <w:bookmarkEnd w:id="189"/>
      <w:r>
        <w:rPr>
          <w:rtl/>
        </w:rPr>
        <w:t>אברהם רביץ (יהדות התורה):</w:t>
      </w:r>
    </w:p>
    <w:p w14:paraId="17E281F8" w14:textId="77777777" w:rsidR="00000000" w:rsidRDefault="00AE271D">
      <w:pPr>
        <w:pStyle w:val="a0"/>
        <w:rPr>
          <w:rtl/>
        </w:rPr>
      </w:pPr>
    </w:p>
    <w:p w14:paraId="67A0B2C6" w14:textId="77777777" w:rsidR="00000000" w:rsidRDefault="00AE271D">
      <w:pPr>
        <w:pStyle w:val="a0"/>
        <w:rPr>
          <w:rFonts w:hint="cs"/>
          <w:rtl/>
        </w:rPr>
      </w:pPr>
      <w:r>
        <w:rPr>
          <w:rFonts w:hint="cs"/>
          <w:rtl/>
        </w:rPr>
        <w:t xml:space="preserve">רבי לוי יצחק מברדיצ'ב, אדוני היושב-ראש - - - </w:t>
      </w:r>
    </w:p>
    <w:p w14:paraId="1AF7522A" w14:textId="77777777" w:rsidR="00000000" w:rsidRDefault="00AE271D">
      <w:pPr>
        <w:pStyle w:val="a0"/>
        <w:rPr>
          <w:rFonts w:hint="cs"/>
          <w:rtl/>
        </w:rPr>
      </w:pPr>
    </w:p>
    <w:p w14:paraId="1D17CEE1" w14:textId="77777777" w:rsidR="00000000" w:rsidRDefault="00AE271D">
      <w:pPr>
        <w:pStyle w:val="af1"/>
        <w:rPr>
          <w:rtl/>
        </w:rPr>
      </w:pPr>
      <w:r>
        <w:rPr>
          <w:rtl/>
        </w:rPr>
        <w:t>היו"ר ראובן ריבלין:</w:t>
      </w:r>
    </w:p>
    <w:p w14:paraId="35685B5D" w14:textId="77777777" w:rsidR="00000000" w:rsidRDefault="00AE271D">
      <w:pPr>
        <w:pStyle w:val="a0"/>
        <w:rPr>
          <w:rtl/>
        </w:rPr>
      </w:pPr>
    </w:p>
    <w:p w14:paraId="7F85DF84" w14:textId="77777777" w:rsidR="00000000" w:rsidRDefault="00AE271D">
      <w:pPr>
        <w:pStyle w:val="a0"/>
        <w:rPr>
          <w:rFonts w:hint="cs"/>
          <w:rtl/>
        </w:rPr>
      </w:pPr>
      <w:r>
        <w:rPr>
          <w:rFonts w:hint="cs"/>
          <w:rtl/>
        </w:rPr>
        <w:t>חבר הכנסת שלגי ביקש לדבר. הוא באמת התחנן לדבר.</w:t>
      </w:r>
    </w:p>
    <w:p w14:paraId="4DDCB7E6" w14:textId="77777777" w:rsidR="00000000" w:rsidRDefault="00AE271D">
      <w:pPr>
        <w:pStyle w:val="a0"/>
        <w:rPr>
          <w:rFonts w:hint="cs"/>
          <w:rtl/>
        </w:rPr>
      </w:pPr>
    </w:p>
    <w:p w14:paraId="2787D097" w14:textId="77777777" w:rsidR="00000000" w:rsidRDefault="00AE271D">
      <w:pPr>
        <w:pStyle w:val="-"/>
        <w:rPr>
          <w:rtl/>
        </w:rPr>
      </w:pPr>
      <w:bookmarkStart w:id="190" w:name="FS000000531T23_02_2004_19_27_58C"/>
      <w:bookmarkEnd w:id="190"/>
      <w:r>
        <w:rPr>
          <w:rtl/>
        </w:rPr>
        <w:t>אברהם רביץ (יהדות התורה):</w:t>
      </w:r>
    </w:p>
    <w:p w14:paraId="205A0920" w14:textId="77777777" w:rsidR="00000000" w:rsidRDefault="00AE271D">
      <w:pPr>
        <w:pStyle w:val="a0"/>
        <w:rPr>
          <w:rtl/>
        </w:rPr>
      </w:pPr>
    </w:p>
    <w:p w14:paraId="391CC30D" w14:textId="77777777" w:rsidR="00000000" w:rsidRDefault="00AE271D">
      <w:pPr>
        <w:pStyle w:val="a0"/>
        <w:rPr>
          <w:rFonts w:hint="cs"/>
          <w:rtl/>
        </w:rPr>
      </w:pPr>
      <w:r>
        <w:rPr>
          <w:rFonts w:hint="cs"/>
          <w:rtl/>
        </w:rPr>
        <w:t>אני מקבל את מה שאתה אומר.</w:t>
      </w:r>
    </w:p>
    <w:p w14:paraId="1F73ACEE" w14:textId="77777777" w:rsidR="00000000" w:rsidRDefault="00AE271D">
      <w:pPr>
        <w:pStyle w:val="a0"/>
        <w:rPr>
          <w:rFonts w:hint="cs"/>
          <w:rtl/>
        </w:rPr>
      </w:pPr>
    </w:p>
    <w:p w14:paraId="33BDECD2" w14:textId="77777777" w:rsidR="00000000" w:rsidRDefault="00AE271D">
      <w:pPr>
        <w:pStyle w:val="af0"/>
        <w:rPr>
          <w:rtl/>
        </w:rPr>
      </w:pPr>
      <w:r>
        <w:rPr>
          <w:rFonts w:hint="eastAsia"/>
          <w:rtl/>
        </w:rPr>
        <w:t>יצחק</w:t>
      </w:r>
      <w:r>
        <w:rPr>
          <w:rtl/>
        </w:rPr>
        <w:t xml:space="preserve"> </w:t>
      </w:r>
      <w:r>
        <w:rPr>
          <w:rtl/>
        </w:rPr>
        <w:t>וקנין (ש"ס):</w:t>
      </w:r>
    </w:p>
    <w:p w14:paraId="1832FD46" w14:textId="77777777" w:rsidR="00000000" w:rsidRDefault="00AE271D">
      <w:pPr>
        <w:pStyle w:val="a0"/>
        <w:rPr>
          <w:rFonts w:hint="cs"/>
          <w:rtl/>
        </w:rPr>
      </w:pPr>
    </w:p>
    <w:p w14:paraId="772B16C1" w14:textId="77777777" w:rsidR="00000000" w:rsidRDefault="00AE271D">
      <w:pPr>
        <w:pStyle w:val="a0"/>
        <w:rPr>
          <w:rFonts w:hint="cs"/>
          <w:rtl/>
        </w:rPr>
      </w:pPr>
      <w:r>
        <w:rPr>
          <w:rFonts w:hint="cs"/>
          <w:rtl/>
        </w:rPr>
        <w:t>אדוני מלמד עליהם זכות.</w:t>
      </w:r>
    </w:p>
    <w:p w14:paraId="4B14F062" w14:textId="77777777" w:rsidR="00000000" w:rsidRDefault="00AE271D">
      <w:pPr>
        <w:pStyle w:val="a0"/>
        <w:rPr>
          <w:rFonts w:hint="cs"/>
          <w:rtl/>
        </w:rPr>
      </w:pPr>
    </w:p>
    <w:p w14:paraId="7D56CC9E" w14:textId="77777777" w:rsidR="00000000" w:rsidRDefault="00AE271D">
      <w:pPr>
        <w:pStyle w:val="af1"/>
        <w:rPr>
          <w:rtl/>
        </w:rPr>
      </w:pPr>
      <w:r>
        <w:rPr>
          <w:rtl/>
        </w:rPr>
        <w:t>היו"ר ראובן ריבלין:</w:t>
      </w:r>
    </w:p>
    <w:p w14:paraId="05F4D49E" w14:textId="77777777" w:rsidR="00000000" w:rsidRDefault="00AE271D">
      <w:pPr>
        <w:pStyle w:val="a0"/>
        <w:rPr>
          <w:rtl/>
        </w:rPr>
      </w:pPr>
    </w:p>
    <w:p w14:paraId="1C8D77C2" w14:textId="77777777" w:rsidR="00000000" w:rsidRDefault="00AE271D">
      <w:pPr>
        <w:pStyle w:val="a0"/>
        <w:rPr>
          <w:rFonts w:hint="cs"/>
          <w:rtl/>
        </w:rPr>
      </w:pPr>
      <w:r>
        <w:rPr>
          <w:rFonts w:hint="cs"/>
          <w:rtl/>
        </w:rPr>
        <w:t>לעולם יאמר אדם דבר זכות.</w:t>
      </w:r>
    </w:p>
    <w:p w14:paraId="7A381674" w14:textId="77777777" w:rsidR="00000000" w:rsidRDefault="00AE271D">
      <w:pPr>
        <w:pStyle w:val="a0"/>
        <w:rPr>
          <w:rFonts w:hint="cs"/>
          <w:rtl/>
        </w:rPr>
      </w:pPr>
    </w:p>
    <w:p w14:paraId="54C25D32" w14:textId="77777777" w:rsidR="00000000" w:rsidRDefault="00AE271D">
      <w:pPr>
        <w:pStyle w:val="-"/>
        <w:rPr>
          <w:rtl/>
        </w:rPr>
      </w:pPr>
      <w:bookmarkStart w:id="191" w:name="FS000000531T23_02_2004_19_28_32C"/>
      <w:bookmarkEnd w:id="191"/>
      <w:r>
        <w:rPr>
          <w:rtl/>
        </w:rPr>
        <w:t>אברהם רביץ (יהדות התורה):</w:t>
      </w:r>
    </w:p>
    <w:p w14:paraId="3F7E2726" w14:textId="77777777" w:rsidR="00000000" w:rsidRDefault="00AE271D">
      <w:pPr>
        <w:pStyle w:val="a0"/>
        <w:rPr>
          <w:rtl/>
        </w:rPr>
      </w:pPr>
    </w:p>
    <w:p w14:paraId="65B0AA6E" w14:textId="77777777" w:rsidR="00000000" w:rsidRDefault="00AE271D">
      <w:pPr>
        <w:pStyle w:val="a0"/>
        <w:rPr>
          <w:rFonts w:hint="cs"/>
          <w:rtl/>
        </w:rPr>
      </w:pPr>
      <w:r>
        <w:rPr>
          <w:rFonts w:hint="cs"/>
          <w:rtl/>
        </w:rPr>
        <w:t xml:space="preserve">בזה אסיים. באמת, אני אעניק גם להם את הזכות הגדולה, שבכל זאת </w:t>
      </w:r>
      <w:r>
        <w:rPr>
          <w:rtl/>
        </w:rPr>
        <w:t>–</w:t>
      </w:r>
      <w:r>
        <w:rPr>
          <w:rFonts w:hint="cs"/>
          <w:rtl/>
        </w:rPr>
        <w:t xml:space="preserve"> איך אמר יוסי שריד </w:t>
      </w:r>
      <w:r>
        <w:rPr>
          <w:rtl/>
        </w:rPr>
        <w:t>–</w:t>
      </w:r>
      <w:r>
        <w:rPr>
          <w:rFonts w:hint="cs"/>
          <w:rtl/>
        </w:rPr>
        <w:t xml:space="preserve"> הרמב"ם הוא של כולנו. אולי הוא גם שלהם. תודה רבה.</w:t>
      </w:r>
    </w:p>
    <w:p w14:paraId="45871EB1" w14:textId="77777777" w:rsidR="00000000" w:rsidRDefault="00AE271D">
      <w:pPr>
        <w:pStyle w:val="a0"/>
        <w:rPr>
          <w:rFonts w:hint="cs"/>
          <w:rtl/>
        </w:rPr>
      </w:pPr>
    </w:p>
    <w:p w14:paraId="6BB1593F" w14:textId="77777777" w:rsidR="00000000" w:rsidRDefault="00AE271D">
      <w:pPr>
        <w:pStyle w:val="af1"/>
        <w:rPr>
          <w:rtl/>
        </w:rPr>
      </w:pPr>
      <w:r>
        <w:rPr>
          <w:rtl/>
        </w:rPr>
        <w:t xml:space="preserve">היו"ר ראובן </w:t>
      </w:r>
      <w:r>
        <w:rPr>
          <w:rtl/>
        </w:rPr>
        <w:t>ריבלין:</w:t>
      </w:r>
    </w:p>
    <w:p w14:paraId="0DB9A3C6" w14:textId="77777777" w:rsidR="00000000" w:rsidRDefault="00AE271D">
      <w:pPr>
        <w:pStyle w:val="a0"/>
        <w:rPr>
          <w:rtl/>
        </w:rPr>
      </w:pPr>
    </w:p>
    <w:p w14:paraId="25CCAD56" w14:textId="77777777" w:rsidR="00000000" w:rsidRDefault="00AE271D">
      <w:pPr>
        <w:pStyle w:val="a0"/>
        <w:rPr>
          <w:rFonts w:hint="cs"/>
          <w:rtl/>
        </w:rPr>
      </w:pPr>
      <w:r>
        <w:rPr>
          <w:rFonts w:hint="cs"/>
          <w:rtl/>
        </w:rPr>
        <w:t xml:space="preserve">אני מודה מאוד לחבר הכנסת אברהם רביץ. לא הרמב"ם אמר את זה, אבל לא כל פרופסור זוכה להיות גם חבר כנסת, זאת אומרת שפרופסורים גם מתפרנסים מלימודיהם. </w:t>
      </w:r>
    </w:p>
    <w:p w14:paraId="38227DE1" w14:textId="77777777" w:rsidR="00000000" w:rsidRDefault="00AE271D">
      <w:pPr>
        <w:pStyle w:val="a0"/>
        <w:rPr>
          <w:rFonts w:hint="cs"/>
          <w:rtl/>
        </w:rPr>
      </w:pPr>
    </w:p>
    <w:p w14:paraId="1E43FF13" w14:textId="77777777" w:rsidR="00000000" w:rsidRDefault="00AE271D">
      <w:pPr>
        <w:pStyle w:val="a0"/>
        <w:rPr>
          <w:rFonts w:hint="cs"/>
          <w:rtl/>
        </w:rPr>
      </w:pPr>
      <w:r>
        <w:rPr>
          <w:rFonts w:hint="cs"/>
          <w:rtl/>
        </w:rPr>
        <w:t>אני מודה מאוד לכולכם. אדוני המזכיר.</w:t>
      </w:r>
    </w:p>
    <w:p w14:paraId="319D49AE" w14:textId="77777777" w:rsidR="00000000" w:rsidRDefault="00AE271D">
      <w:pPr>
        <w:pStyle w:val="a0"/>
        <w:rPr>
          <w:rFonts w:hint="cs"/>
          <w:rtl/>
        </w:rPr>
      </w:pPr>
    </w:p>
    <w:p w14:paraId="7A206083" w14:textId="77777777" w:rsidR="00000000" w:rsidRDefault="00AE271D">
      <w:pPr>
        <w:pStyle w:val="af0"/>
        <w:rPr>
          <w:rtl/>
        </w:rPr>
      </w:pPr>
      <w:bookmarkStart w:id="192" w:name="FS000000661T23_02_2004_19_29_52"/>
      <w:bookmarkEnd w:id="192"/>
      <w:r>
        <w:rPr>
          <w:rFonts w:hint="eastAsia"/>
          <w:rtl/>
        </w:rPr>
        <w:t>מזכיר</w:t>
      </w:r>
      <w:r>
        <w:rPr>
          <w:rtl/>
        </w:rPr>
        <w:t xml:space="preserve"> הכנסת אריה האן:</w:t>
      </w:r>
    </w:p>
    <w:p w14:paraId="47238CA8" w14:textId="77777777" w:rsidR="00000000" w:rsidRDefault="00AE271D">
      <w:pPr>
        <w:pStyle w:val="a0"/>
        <w:rPr>
          <w:rFonts w:hint="cs"/>
          <w:rtl/>
        </w:rPr>
      </w:pPr>
    </w:p>
    <w:p w14:paraId="39D7E7AB" w14:textId="77777777" w:rsidR="00000000" w:rsidRDefault="00AE271D">
      <w:pPr>
        <w:pStyle w:val="a0"/>
        <w:rPr>
          <w:rFonts w:hint="cs"/>
          <w:rtl/>
        </w:rPr>
      </w:pPr>
      <w:r>
        <w:rPr>
          <w:rFonts w:hint="cs"/>
          <w:rtl/>
        </w:rPr>
        <w:t xml:space="preserve">בבקשה לקום. </w:t>
      </w:r>
    </w:p>
    <w:p w14:paraId="2ADF4E69" w14:textId="77777777" w:rsidR="00000000" w:rsidRDefault="00AE271D">
      <w:pPr>
        <w:pStyle w:val="a0"/>
        <w:rPr>
          <w:rFonts w:hint="cs"/>
          <w:rtl/>
        </w:rPr>
      </w:pPr>
    </w:p>
    <w:p w14:paraId="53CFC9F7" w14:textId="77777777" w:rsidR="00000000" w:rsidRDefault="00AE271D">
      <w:pPr>
        <w:pStyle w:val="a0"/>
        <w:rPr>
          <w:rFonts w:hint="cs"/>
          <w:rtl/>
        </w:rPr>
      </w:pPr>
      <w:r>
        <w:rPr>
          <w:rFonts w:hint="cs"/>
          <w:rtl/>
        </w:rPr>
        <w:t>כבוד הנשיא!</w:t>
      </w:r>
    </w:p>
    <w:p w14:paraId="6583EEEE" w14:textId="77777777" w:rsidR="00000000" w:rsidRDefault="00AE271D">
      <w:pPr>
        <w:pStyle w:val="a0"/>
        <w:rPr>
          <w:rFonts w:hint="cs"/>
          <w:rtl/>
        </w:rPr>
      </w:pPr>
    </w:p>
    <w:p w14:paraId="11721760" w14:textId="77777777" w:rsidR="00000000" w:rsidRDefault="00AE271D">
      <w:pPr>
        <w:pStyle w:val="a0"/>
        <w:rPr>
          <w:rFonts w:hint="cs"/>
          <w:rtl/>
        </w:rPr>
      </w:pPr>
      <w:r>
        <w:rPr>
          <w:rFonts w:hint="cs"/>
          <w:rtl/>
        </w:rPr>
        <w:t>(חברי הכנסת מכ</w:t>
      </w:r>
      <w:r>
        <w:rPr>
          <w:rFonts w:hint="cs"/>
          <w:rtl/>
        </w:rPr>
        <w:t>בדים בקימה את צאת נשיא המדינה מאולם המליאה.)</w:t>
      </w:r>
    </w:p>
    <w:p w14:paraId="60F77B77" w14:textId="77777777" w:rsidR="00000000" w:rsidRDefault="00AE271D">
      <w:pPr>
        <w:pStyle w:val="a0"/>
        <w:rPr>
          <w:rFonts w:hint="cs"/>
          <w:rtl/>
        </w:rPr>
      </w:pPr>
    </w:p>
    <w:p w14:paraId="114869E9" w14:textId="77777777" w:rsidR="00000000" w:rsidRDefault="00AE271D">
      <w:pPr>
        <w:pStyle w:val="af0"/>
        <w:rPr>
          <w:rtl/>
        </w:rPr>
      </w:pPr>
      <w:r>
        <w:rPr>
          <w:rFonts w:hint="eastAsia"/>
          <w:rtl/>
        </w:rPr>
        <w:t>מזכיר</w:t>
      </w:r>
      <w:r>
        <w:rPr>
          <w:rtl/>
        </w:rPr>
        <w:t xml:space="preserve"> הכנסת אריה האן:</w:t>
      </w:r>
    </w:p>
    <w:p w14:paraId="2213D5C8" w14:textId="77777777" w:rsidR="00000000" w:rsidRDefault="00AE271D">
      <w:pPr>
        <w:pStyle w:val="a0"/>
        <w:rPr>
          <w:rFonts w:hint="cs"/>
          <w:rtl/>
        </w:rPr>
      </w:pPr>
    </w:p>
    <w:p w14:paraId="6DFD0DBB" w14:textId="77777777" w:rsidR="00000000" w:rsidRDefault="00AE271D">
      <w:pPr>
        <w:pStyle w:val="a0"/>
        <w:rPr>
          <w:rFonts w:hint="cs"/>
          <w:rtl/>
        </w:rPr>
      </w:pPr>
      <w:r>
        <w:rPr>
          <w:rFonts w:hint="cs"/>
          <w:rtl/>
        </w:rPr>
        <w:t>אפשר לשבת.</w:t>
      </w:r>
    </w:p>
    <w:p w14:paraId="2004A1FE" w14:textId="77777777" w:rsidR="00000000" w:rsidRDefault="00AE271D">
      <w:pPr>
        <w:pStyle w:val="a0"/>
        <w:rPr>
          <w:rFonts w:hint="cs"/>
          <w:rtl/>
        </w:rPr>
      </w:pPr>
    </w:p>
    <w:p w14:paraId="6CC745D8" w14:textId="77777777" w:rsidR="00000000" w:rsidRDefault="00AE271D">
      <w:pPr>
        <w:pStyle w:val="af1"/>
        <w:rPr>
          <w:rtl/>
        </w:rPr>
      </w:pPr>
      <w:r>
        <w:rPr>
          <w:rtl/>
        </w:rPr>
        <w:t>היו"ר ראובן ריבלין:</w:t>
      </w:r>
    </w:p>
    <w:p w14:paraId="33CF4EA1" w14:textId="77777777" w:rsidR="00000000" w:rsidRDefault="00AE271D">
      <w:pPr>
        <w:pStyle w:val="a0"/>
        <w:rPr>
          <w:rtl/>
        </w:rPr>
      </w:pPr>
    </w:p>
    <w:p w14:paraId="33084457" w14:textId="77777777" w:rsidR="00000000" w:rsidRDefault="00AE271D">
      <w:pPr>
        <w:pStyle w:val="a0"/>
        <w:rPr>
          <w:rFonts w:hint="cs"/>
          <w:rtl/>
        </w:rPr>
      </w:pPr>
      <w:r>
        <w:rPr>
          <w:rFonts w:hint="cs"/>
          <w:rtl/>
        </w:rPr>
        <w:t xml:space="preserve">תמה הישיבה המיוחדת, אך לא תמה ישיבת הכנסת. כבוד השופטים, אדוני הנשיא החמישי, כבוד חברי הכנסת לשעבר, הרבנים, כבוד שגריר ספרד בישראל, אנחנו מודים לכולכם על </w:t>
      </w:r>
      <w:r>
        <w:rPr>
          <w:rFonts w:hint="cs"/>
          <w:rtl/>
        </w:rPr>
        <w:t xml:space="preserve">כך שהגעתם. </w:t>
      </w:r>
    </w:p>
    <w:p w14:paraId="5F328CE1" w14:textId="77777777" w:rsidR="00000000" w:rsidRDefault="00AE271D">
      <w:pPr>
        <w:pStyle w:val="a0"/>
        <w:rPr>
          <w:rFonts w:hint="cs"/>
          <w:rtl/>
        </w:rPr>
      </w:pPr>
    </w:p>
    <w:p w14:paraId="31537452" w14:textId="77777777" w:rsidR="00000000" w:rsidRDefault="00AE271D">
      <w:pPr>
        <w:pStyle w:val="a2"/>
        <w:rPr>
          <w:rFonts w:hint="cs"/>
          <w:rtl/>
        </w:rPr>
      </w:pPr>
    </w:p>
    <w:p w14:paraId="69A24CCC" w14:textId="77777777" w:rsidR="00000000" w:rsidRDefault="00AE271D">
      <w:pPr>
        <w:pStyle w:val="a0"/>
        <w:rPr>
          <w:rFonts w:hint="cs"/>
          <w:rtl/>
        </w:rPr>
      </w:pPr>
    </w:p>
    <w:p w14:paraId="1269143D" w14:textId="77777777" w:rsidR="00000000" w:rsidRDefault="00AE271D">
      <w:pPr>
        <w:pStyle w:val="a2"/>
        <w:rPr>
          <w:rFonts w:hint="cs"/>
          <w:rtl/>
        </w:rPr>
      </w:pPr>
      <w:bookmarkStart w:id="193" w:name="_Toc67901561"/>
      <w:r>
        <w:rPr>
          <w:rFonts w:hint="cs"/>
          <w:rtl/>
        </w:rPr>
        <w:t>הודעת יושב-ראש ועדת הכנסת</w:t>
      </w:r>
      <w:bookmarkEnd w:id="193"/>
    </w:p>
    <w:p w14:paraId="643A31BD" w14:textId="77777777" w:rsidR="00000000" w:rsidRDefault="00AE271D">
      <w:pPr>
        <w:pStyle w:val="af1"/>
        <w:rPr>
          <w:rFonts w:hint="cs"/>
          <w:rtl/>
        </w:rPr>
      </w:pPr>
    </w:p>
    <w:p w14:paraId="279307BD" w14:textId="77777777" w:rsidR="00000000" w:rsidRDefault="00AE271D">
      <w:pPr>
        <w:pStyle w:val="af1"/>
        <w:rPr>
          <w:rtl/>
        </w:rPr>
      </w:pPr>
      <w:r>
        <w:rPr>
          <w:rtl/>
        </w:rPr>
        <w:t>היו"ר ראובן ריבלין:</w:t>
      </w:r>
    </w:p>
    <w:p w14:paraId="4E9C9C99" w14:textId="77777777" w:rsidR="00000000" w:rsidRDefault="00AE271D">
      <w:pPr>
        <w:pStyle w:val="a0"/>
        <w:rPr>
          <w:rtl/>
        </w:rPr>
      </w:pPr>
    </w:p>
    <w:p w14:paraId="69308999" w14:textId="77777777" w:rsidR="00000000" w:rsidRDefault="00AE271D">
      <w:pPr>
        <w:pStyle w:val="a0"/>
        <w:rPr>
          <w:rFonts w:hint="cs"/>
          <w:rtl/>
        </w:rPr>
      </w:pPr>
      <w:r>
        <w:rPr>
          <w:rFonts w:hint="cs"/>
          <w:rtl/>
        </w:rPr>
        <w:t>רבותי חברי הכנסת, הודעה ליושב-ראש ועדת הכנסת.</w:t>
      </w:r>
    </w:p>
    <w:p w14:paraId="061BA1A1" w14:textId="77777777" w:rsidR="00000000" w:rsidRDefault="00AE271D">
      <w:pPr>
        <w:pStyle w:val="a0"/>
        <w:rPr>
          <w:rFonts w:hint="cs"/>
          <w:rtl/>
        </w:rPr>
      </w:pPr>
    </w:p>
    <w:p w14:paraId="6D14584E" w14:textId="77777777" w:rsidR="00000000" w:rsidRDefault="00AE271D">
      <w:pPr>
        <w:pStyle w:val="a"/>
        <w:rPr>
          <w:rtl/>
        </w:rPr>
      </w:pPr>
      <w:bookmarkStart w:id="194" w:name="FS000001038T23_02_2004_19_36_23"/>
      <w:bookmarkStart w:id="195" w:name="FS000001038T23_02_2004_19_37_46"/>
      <w:bookmarkStart w:id="196" w:name="_Toc67901562"/>
      <w:bookmarkEnd w:id="194"/>
      <w:bookmarkEnd w:id="195"/>
      <w:r>
        <w:rPr>
          <w:rFonts w:hint="eastAsia"/>
          <w:rtl/>
        </w:rPr>
        <w:t>רוני</w:t>
      </w:r>
      <w:r>
        <w:rPr>
          <w:rtl/>
        </w:rPr>
        <w:t xml:space="preserve"> בר-און (יו"ר ועדת הכנסת):</w:t>
      </w:r>
      <w:bookmarkEnd w:id="196"/>
    </w:p>
    <w:p w14:paraId="408C98BB" w14:textId="77777777" w:rsidR="00000000" w:rsidRDefault="00AE271D">
      <w:pPr>
        <w:pStyle w:val="a0"/>
        <w:rPr>
          <w:rFonts w:hint="cs"/>
          <w:rtl/>
        </w:rPr>
      </w:pPr>
    </w:p>
    <w:p w14:paraId="6CCC0317" w14:textId="77777777" w:rsidR="00000000" w:rsidRDefault="00AE271D">
      <w:pPr>
        <w:pStyle w:val="a0"/>
        <w:rPr>
          <w:rFonts w:hint="cs"/>
          <w:rtl/>
        </w:rPr>
      </w:pPr>
      <w:r>
        <w:rPr>
          <w:rFonts w:hint="cs"/>
          <w:rtl/>
        </w:rPr>
        <w:t>אדוני היושב-ראש, אדוני ראש הממשלה, חברי חברי הכנסת, ועדת הכנסת קבעה ביום י"ח בשבט התשס"ד, 10 בפברואר 2004, כי ועדת</w:t>
      </w:r>
      <w:r>
        <w:rPr>
          <w:rFonts w:hint="cs"/>
          <w:rtl/>
        </w:rPr>
        <w:t xml:space="preserve"> הכספים תדון בהצעת חוק לתיקון פקודת התעבורה (איסור עקיפה), התשס"ג-2003, של חבר הכנסת איתן כבל. הודעה על כך נמסרה לכנסת ביום 11 בפברואר 2004. בעקבות פנייתו של חבר הכנסת איתן כבל, דנה ועדת הכנסת בנושא זה שנית והחליטה להעביר את הצעת החוק הנ"ל לדיון בוועדת הכל</w:t>
      </w:r>
      <w:r>
        <w:rPr>
          <w:rFonts w:hint="cs"/>
          <w:rtl/>
        </w:rPr>
        <w:t>כלה. תודה רבה, אדוני.</w:t>
      </w:r>
    </w:p>
    <w:p w14:paraId="699F7C4B" w14:textId="77777777" w:rsidR="00000000" w:rsidRDefault="00AE271D">
      <w:pPr>
        <w:pStyle w:val="a0"/>
        <w:rPr>
          <w:rFonts w:hint="cs"/>
          <w:rtl/>
        </w:rPr>
      </w:pPr>
    </w:p>
    <w:p w14:paraId="26703BAA" w14:textId="77777777" w:rsidR="00000000" w:rsidRDefault="00AE271D">
      <w:pPr>
        <w:pStyle w:val="af1"/>
        <w:rPr>
          <w:rtl/>
        </w:rPr>
      </w:pPr>
      <w:r>
        <w:rPr>
          <w:rtl/>
        </w:rPr>
        <w:t>היו"ר ראובן ריבלין:</w:t>
      </w:r>
    </w:p>
    <w:p w14:paraId="3AADAA3F" w14:textId="77777777" w:rsidR="00000000" w:rsidRDefault="00AE271D">
      <w:pPr>
        <w:pStyle w:val="a0"/>
        <w:rPr>
          <w:rtl/>
        </w:rPr>
      </w:pPr>
    </w:p>
    <w:p w14:paraId="33690349" w14:textId="77777777" w:rsidR="00000000" w:rsidRDefault="00AE271D">
      <w:pPr>
        <w:pStyle w:val="a0"/>
        <w:rPr>
          <w:rFonts w:hint="cs"/>
          <w:rtl/>
        </w:rPr>
      </w:pPr>
      <w:r>
        <w:rPr>
          <w:rFonts w:hint="cs"/>
          <w:rtl/>
        </w:rPr>
        <w:t>אני מודה מאוד ליושב-ראש ועדת הכנסת.</w:t>
      </w:r>
    </w:p>
    <w:p w14:paraId="5EAFDD89" w14:textId="77777777" w:rsidR="00000000" w:rsidRDefault="00AE271D">
      <w:pPr>
        <w:pStyle w:val="a0"/>
        <w:rPr>
          <w:rFonts w:hint="cs"/>
          <w:rtl/>
        </w:rPr>
      </w:pPr>
    </w:p>
    <w:p w14:paraId="1BD2BEB1" w14:textId="77777777" w:rsidR="00000000" w:rsidRDefault="00AE271D">
      <w:pPr>
        <w:pStyle w:val="a2"/>
        <w:rPr>
          <w:rFonts w:hint="cs"/>
          <w:rtl/>
        </w:rPr>
      </w:pPr>
    </w:p>
    <w:p w14:paraId="7EEA51AE" w14:textId="77777777" w:rsidR="00000000" w:rsidRDefault="00AE271D">
      <w:pPr>
        <w:pStyle w:val="a0"/>
        <w:rPr>
          <w:rFonts w:hint="cs"/>
          <w:rtl/>
        </w:rPr>
      </w:pPr>
    </w:p>
    <w:p w14:paraId="7E4C880D" w14:textId="77777777" w:rsidR="00000000" w:rsidRDefault="00AE271D">
      <w:pPr>
        <w:pStyle w:val="a2"/>
        <w:rPr>
          <w:rFonts w:hint="cs"/>
          <w:rtl/>
        </w:rPr>
      </w:pPr>
      <w:bookmarkStart w:id="197" w:name="CS23027FI0023027T23_02_2004_19_40_38"/>
      <w:bookmarkStart w:id="198" w:name="_Toc67901563"/>
      <w:bookmarkEnd w:id="197"/>
      <w:r>
        <w:rPr>
          <w:rtl/>
        </w:rPr>
        <w:t>שאילתות ותשובות</w:t>
      </w:r>
      <w:bookmarkEnd w:id="198"/>
    </w:p>
    <w:p w14:paraId="590C6710" w14:textId="77777777" w:rsidR="00000000" w:rsidRDefault="00AE271D">
      <w:pPr>
        <w:pStyle w:val="-0"/>
        <w:rPr>
          <w:rFonts w:hint="cs"/>
          <w:rtl/>
        </w:rPr>
      </w:pPr>
    </w:p>
    <w:p w14:paraId="4BDAB2E5" w14:textId="77777777" w:rsidR="00000000" w:rsidRDefault="00AE271D">
      <w:pPr>
        <w:pStyle w:val="af1"/>
        <w:rPr>
          <w:rtl/>
        </w:rPr>
      </w:pPr>
      <w:r>
        <w:rPr>
          <w:rtl/>
        </w:rPr>
        <w:t>היו"ר ראובן ריבלין:</w:t>
      </w:r>
    </w:p>
    <w:p w14:paraId="200DCC1E" w14:textId="77777777" w:rsidR="00000000" w:rsidRDefault="00AE271D">
      <w:pPr>
        <w:pStyle w:val="a0"/>
        <w:rPr>
          <w:rtl/>
        </w:rPr>
      </w:pPr>
    </w:p>
    <w:p w14:paraId="4C5C54F8" w14:textId="77777777" w:rsidR="00000000" w:rsidRDefault="00AE271D">
      <w:pPr>
        <w:pStyle w:val="a0"/>
        <w:rPr>
          <w:rFonts w:hint="cs"/>
          <w:rtl/>
        </w:rPr>
      </w:pPr>
      <w:r>
        <w:rPr>
          <w:rFonts w:hint="cs"/>
          <w:rtl/>
        </w:rPr>
        <w:t>כבוד שר המדע ישיב על שאילתות. יחליף אותי עכשיו חבר הכנסת אלי בן-מנחם.</w:t>
      </w:r>
    </w:p>
    <w:p w14:paraId="0D347F2B" w14:textId="77777777" w:rsidR="00000000" w:rsidRDefault="00AE271D">
      <w:pPr>
        <w:pStyle w:val="a0"/>
        <w:rPr>
          <w:rFonts w:hint="cs"/>
          <w:rtl/>
        </w:rPr>
      </w:pPr>
    </w:p>
    <w:p w14:paraId="31FF5CA1" w14:textId="77777777" w:rsidR="00000000" w:rsidRDefault="00AE271D">
      <w:pPr>
        <w:pStyle w:val="af1"/>
        <w:rPr>
          <w:rtl/>
        </w:rPr>
      </w:pPr>
      <w:r>
        <w:rPr>
          <w:rtl/>
        </w:rPr>
        <w:t>היו"ר אלי בן-מנחם:</w:t>
      </w:r>
    </w:p>
    <w:p w14:paraId="2C915552" w14:textId="77777777" w:rsidR="00000000" w:rsidRDefault="00AE271D">
      <w:pPr>
        <w:pStyle w:val="a0"/>
        <w:rPr>
          <w:rtl/>
        </w:rPr>
      </w:pPr>
    </w:p>
    <w:p w14:paraId="5E82F38B" w14:textId="77777777" w:rsidR="00000000" w:rsidRDefault="00AE271D">
      <w:pPr>
        <w:pStyle w:val="a0"/>
        <w:rPr>
          <w:rFonts w:hint="cs"/>
          <w:rtl/>
        </w:rPr>
      </w:pPr>
      <w:r>
        <w:rPr>
          <w:rFonts w:hint="cs"/>
          <w:rtl/>
        </w:rPr>
        <w:t xml:space="preserve">שר המדע והטכנולוגיה ישיב על שאילתא מס' 1026 </w:t>
      </w:r>
      <w:r>
        <w:rPr>
          <w:rFonts w:hint="cs"/>
          <w:rtl/>
        </w:rPr>
        <w:t>של חבר הכנסת אליעזר כהן: שיגור אסטרונאוט לחלל.</w:t>
      </w:r>
    </w:p>
    <w:p w14:paraId="60C603A5" w14:textId="77777777" w:rsidR="00000000" w:rsidRDefault="00AE271D">
      <w:pPr>
        <w:pStyle w:val="a0"/>
        <w:rPr>
          <w:rFonts w:hint="cs"/>
          <w:rtl/>
        </w:rPr>
      </w:pPr>
    </w:p>
    <w:p w14:paraId="2786BD37" w14:textId="77777777" w:rsidR="00000000" w:rsidRDefault="00AE271D">
      <w:pPr>
        <w:pStyle w:val="a1"/>
        <w:jc w:val="center"/>
        <w:rPr>
          <w:rtl/>
        </w:rPr>
      </w:pPr>
      <w:bookmarkStart w:id="199" w:name="CQ20318FI0020318T23_02_2004_19_43_23"/>
      <w:bookmarkStart w:id="200" w:name="_Toc67901564"/>
      <w:bookmarkEnd w:id="199"/>
      <w:r>
        <w:rPr>
          <w:rtl/>
        </w:rPr>
        <w:t>1026. שיגור אסטרונאוט לחלל</w:t>
      </w:r>
      <w:bookmarkEnd w:id="200"/>
    </w:p>
    <w:p w14:paraId="7715AC83" w14:textId="77777777" w:rsidR="00000000" w:rsidRDefault="00AE271D">
      <w:pPr>
        <w:pStyle w:val="a0"/>
        <w:rPr>
          <w:rFonts w:hint="cs"/>
          <w:rtl/>
        </w:rPr>
      </w:pPr>
    </w:p>
    <w:p w14:paraId="15880D03" w14:textId="77777777" w:rsidR="00000000" w:rsidRDefault="00AE271D">
      <w:pPr>
        <w:pStyle w:val="a0"/>
        <w:ind w:firstLine="0"/>
        <w:rPr>
          <w:bCs/>
          <w:u w:val="single"/>
        </w:rPr>
      </w:pPr>
      <w:bookmarkStart w:id="201" w:name="ESQ20318"/>
      <w:bookmarkStart w:id="202" w:name="TextBody8"/>
      <w:bookmarkEnd w:id="201"/>
      <w:r>
        <w:rPr>
          <w:bCs/>
          <w:u w:val="single"/>
          <w:rtl/>
        </w:rPr>
        <w:t>חבר</w:t>
      </w:r>
      <w:bookmarkEnd w:id="202"/>
      <w:r>
        <w:rPr>
          <w:rFonts w:hint="cs"/>
          <w:bCs/>
          <w:u w:val="single"/>
          <w:rtl/>
        </w:rPr>
        <w:t xml:space="preserve"> הכנסת </w:t>
      </w:r>
      <w:bookmarkStart w:id="203" w:name="TextBody2"/>
      <w:r>
        <w:rPr>
          <w:bCs/>
          <w:u w:val="single"/>
          <w:rtl/>
        </w:rPr>
        <w:t>אליעזר כהן</w:t>
      </w:r>
      <w:bookmarkEnd w:id="203"/>
      <w:r>
        <w:rPr>
          <w:rFonts w:hint="cs"/>
          <w:bCs/>
          <w:u w:val="single"/>
          <w:rtl/>
        </w:rPr>
        <w:t xml:space="preserve"> </w:t>
      </w:r>
      <w:bookmarkStart w:id="204" w:name="TextBody9"/>
      <w:r>
        <w:rPr>
          <w:bCs/>
          <w:u w:val="single"/>
          <w:rtl/>
        </w:rPr>
        <w:t>שאל</w:t>
      </w:r>
      <w:bookmarkEnd w:id="204"/>
      <w:r>
        <w:rPr>
          <w:rFonts w:hint="cs"/>
          <w:bCs/>
          <w:u w:val="single"/>
          <w:rtl/>
        </w:rPr>
        <w:t xml:space="preserve"> את</w:t>
      </w:r>
      <w:bookmarkStart w:id="205" w:name="TextBody12"/>
      <w:r>
        <w:rPr>
          <w:bCs/>
          <w:u w:val="single"/>
          <w:rtl/>
        </w:rPr>
        <w:t xml:space="preserve"> שר</w:t>
      </w:r>
      <w:bookmarkEnd w:id="205"/>
      <w:r>
        <w:rPr>
          <w:rFonts w:hint="cs"/>
          <w:bCs/>
          <w:u w:val="single"/>
          <w:rtl/>
        </w:rPr>
        <w:t xml:space="preserve"> </w:t>
      </w:r>
      <w:bookmarkStart w:id="206" w:name="GMGOVMINISTRYNAME"/>
      <w:r>
        <w:rPr>
          <w:bCs/>
          <w:u w:val="single"/>
          <w:rtl/>
        </w:rPr>
        <w:t>המדע והטכנולוגיה</w:t>
      </w:r>
      <w:bookmarkEnd w:id="206"/>
    </w:p>
    <w:p w14:paraId="1F67E377" w14:textId="77777777" w:rsidR="00000000" w:rsidRDefault="00AE271D">
      <w:pPr>
        <w:pStyle w:val="a0"/>
        <w:ind w:firstLine="720"/>
      </w:pPr>
      <w:bookmarkStart w:id="207" w:name="TextBody4"/>
      <w:r>
        <w:rPr>
          <w:rtl/>
        </w:rPr>
        <w:t>ביום כ' בטבת התשס"ד (14 בינואר 2004):</w:t>
      </w:r>
      <w:bookmarkEnd w:id="207"/>
    </w:p>
    <w:p w14:paraId="6F8E089F" w14:textId="77777777" w:rsidR="00000000" w:rsidRDefault="00AE271D">
      <w:pPr>
        <w:pStyle w:val="a0"/>
        <w:rPr>
          <w:rFonts w:hint="cs"/>
          <w:rtl/>
        </w:rPr>
      </w:pPr>
    </w:p>
    <w:p w14:paraId="36EDA509" w14:textId="77777777" w:rsidR="00000000" w:rsidRDefault="00AE271D">
      <w:pPr>
        <w:pStyle w:val="a0"/>
        <w:ind w:firstLine="720"/>
      </w:pPr>
      <w:bookmarkStart w:id="208" w:name="TextBody3"/>
      <w:r>
        <w:rPr>
          <w:rtl/>
        </w:rPr>
        <w:t xml:space="preserve">לאחר התרסקות המעבורת </w:t>
      </w:r>
      <w:r>
        <w:rPr>
          <w:rFonts w:hint="cs"/>
          <w:rtl/>
        </w:rPr>
        <w:t>"</w:t>
      </w:r>
      <w:r>
        <w:rPr>
          <w:rtl/>
        </w:rPr>
        <w:t>קולומביה</w:t>
      </w:r>
      <w:r>
        <w:rPr>
          <w:rFonts w:hint="cs"/>
          <w:rtl/>
        </w:rPr>
        <w:t>"</w:t>
      </w:r>
      <w:r>
        <w:rPr>
          <w:rtl/>
        </w:rPr>
        <w:t xml:space="preserve"> ומותו של האסטרונאוט הישראלי הראשון</w:t>
      </w:r>
      <w:r>
        <w:rPr>
          <w:rFonts w:hint="cs"/>
          <w:rtl/>
        </w:rPr>
        <w:t>,</w:t>
      </w:r>
      <w:r>
        <w:rPr>
          <w:rtl/>
        </w:rPr>
        <w:t xml:space="preserve"> אל"מ אילן רמון ז"ל, התחיי</w:t>
      </w:r>
      <w:r>
        <w:rPr>
          <w:rtl/>
        </w:rPr>
        <w:t>ב ראש הממשלה שישראל תשגר אסטרונאוט ישראלי שני לחלל.</w:t>
      </w:r>
      <w:bookmarkEnd w:id="208"/>
    </w:p>
    <w:p w14:paraId="55E12C0D" w14:textId="77777777" w:rsidR="00000000" w:rsidRDefault="00AE271D">
      <w:pPr>
        <w:pStyle w:val="a0"/>
        <w:ind w:firstLine="720"/>
      </w:pPr>
    </w:p>
    <w:p w14:paraId="3A63CA23" w14:textId="77777777" w:rsidR="00000000" w:rsidRDefault="00AE271D">
      <w:pPr>
        <w:pStyle w:val="a0"/>
        <w:ind w:firstLine="720"/>
      </w:pPr>
      <w:r>
        <w:rPr>
          <w:rFonts w:hint="cs"/>
          <w:rtl/>
        </w:rPr>
        <w:t>רצוני לשאול</w:t>
      </w:r>
      <w:r>
        <w:rPr>
          <w:rtl/>
        </w:rPr>
        <w:t>:</w:t>
      </w:r>
    </w:p>
    <w:p w14:paraId="214E6B45" w14:textId="77777777" w:rsidR="00000000" w:rsidRDefault="00AE271D">
      <w:pPr>
        <w:pStyle w:val="a0"/>
        <w:ind w:firstLine="720"/>
      </w:pPr>
    </w:p>
    <w:p w14:paraId="587605A4" w14:textId="77777777" w:rsidR="00000000" w:rsidRDefault="00AE271D">
      <w:pPr>
        <w:pStyle w:val="a0"/>
        <w:ind w:firstLine="720"/>
        <w:rPr>
          <w:rtl/>
        </w:rPr>
      </w:pPr>
      <w:bookmarkStart w:id="209" w:name="TextBody5"/>
      <w:r>
        <w:rPr>
          <w:rFonts w:hint="cs"/>
          <w:rtl/>
        </w:rPr>
        <w:t xml:space="preserve">1. </w:t>
      </w:r>
      <w:r>
        <w:rPr>
          <w:rtl/>
        </w:rPr>
        <w:t xml:space="preserve">כיצד </w:t>
      </w:r>
      <w:r>
        <w:rPr>
          <w:rFonts w:hint="cs"/>
          <w:rtl/>
        </w:rPr>
        <w:t xml:space="preserve">נערך </w:t>
      </w:r>
      <w:r>
        <w:rPr>
          <w:rtl/>
        </w:rPr>
        <w:t>משרדך</w:t>
      </w:r>
      <w:r>
        <w:rPr>
          <w:rFonts w:hint="cs"/>
          <w:rtl/>
        </w:rPr>
        <w:t xml:space="preserve"> </w:t>
      </w:r>
      <w:r>
        <w:rPr>
          <w:rtl/>
        </w:rPr>
        <w:t>לשיגור אסטרונאוט ישראלי נוסף?</w:t>
      </w:r>
    </w:p>
    <w:p w14:paraId="42C33AAC" w14:textId="77777777" w:rsidR="00000000" w:rsidRDefault="00AE271D">
      <w:pPr>
        <w:pStyle w:val="a0"/>
        <w:ind w:firstLine="720"/>
        <w:rPr>
          <w:rtl/>
        </w:rPr>
      </w:pPr>
    </w:p>
    <w:p w14:paraId="56AEA702" w14:textId="77777777" w:rsidR="00000000" w:rsidRDefault="00AE271D">
      <w:pPr>
        <w:pStyle w:val="a0"/>
        <w:ind w:firstLine="720"/>
        <w:rPr>
          <w:rtl/>
        </w:rPr>
      </w:pPr>
      <w:r>
        <w:rPr>
          <w:rFonts w:hint="cs"/>
          <w:rtl/>
        </w:rPr>
        <w:t>2. האם הוא יבוא משורות חיל האוויר, ו</w:t>
      </w:r>
      <w:r>
        <w:rPr>
          <w:rtl/>
        </w:rPr>
        <w:t xml:space="preserve">מתי </w:t>
      </w:r>
      <w:r>
        <w:rPr>
          <w:rFonts w:hint="cs"/>
          <w:rtl/>
        </w:rPr>
        <w:t>ישוגר</w:t>
      </w:r>
      <w:r>
        <w:rPr>
          <w:rtl/>
        </w:rPr>
        <w:t xml:space="preserve"> לחלל?</w:t>
      </w:r>
    </w:p>
    <w:p w14:paraId="0549DF5B" w14:textId="77777777" w:rsidR="00000000" w:rsidRDefault="00AE271D">
      <w:pPr>
        <w:pStyle w:val="a0"/>
        <w:ind w:firstLine="720"/>
        <w:rPr>
          <w:rFonts w:hint="cs"/>
          <w:rtl/>
        </w:rPr>
      </w:pPr>
    </w:p>
    <w:p w14:paraId="7E0A618C" w14:textId="77777777" w:rsidR="00000000" w:rsidRDefault="00AE271D">
      <w:pPr>
        <w:pStyle w:val="af0"/>
        <w:rPr>
          <w:rtl/>
        </w:rPr>
      </w:pPr>
      <w:r>
        <w:rPr>
          <w:rFonts w:hint="eastAsia"/>
          <w:rtl/>
        </w:rPr>
        <w:t>אליעזר</w:t>
      </w:r>
      <w:r>
        <w:rPr>
          <w:rtl/>
        </w:rPr>
        <w:t xml:space="preserve"> כהן (האיחוד הלאומי - ישראל ביתנו):</w:t>
      </w:r>
    </w:p>
    <w:p w14:paraId="6F4D409A" w14:textId="77777777" w:rsidR="00000000" w:rsidRDefault="00AE271D">
      <w:pPr>
        <w:pStyle w:val="a0"/>
        <w:rPr>
          <w:rFonts w:hint="cs"/>
          <w:rtl/>
        </w:rPr>
      </w:pPr>
    </w:p>
    <w:p w14:paraId="01B440D2" w14:textId="77777777" w:rsidR="00000000" w:rsidRDefault="00AE271D">
      <w:pPr>
        <w:pStyle w:val="a0"/>
        <w:rPr>
          <w:rFonts w:hint="cs"/>
          <w:rtl/>
        </w:rPr>
      </w:pPr>
      <w:r>
        <w:rPr>
          <w:rFonts w:hint="cs"/>
          <w:rtl/>
        </w:rPr>
        <w:t>אדוני המזכיר, תן לי מיקרופון.</w:t>
      </w:r>
    </w:p>
    <w:p w14:paraId="7B2768EA" w14:textId="77777777" w:rsidR="00000000" w:rsidRDefault="00AE271D">
      <w:pPr>
        <w:pStyle w:val="a0"/>
        <w:rPr>
          <w:rFonts w:hint="cs"/>
          <w:rtl/>
        </w:rPr>
      </w:pPr>
    </w:p>
    <w:p w14:paraId="31F0D4CB" w14:textId="77777777" w:rsidR="00000000" w:rsidRDefault="00AE271D">
      <w:pPr>
        <w:pStyle w:val="af1"/>
        <w:rPr>
          <w:rtl/>
        </w:rPr>
      </w:pPr>
      <w:r>
        <w:rPr>
          <w:rtl/>
        </w:rPr>
        <w:t>היו"ר אלי בן</w:t>
      </w:r>
      <w:r>
        <w:rPr>
          <w:rtl/>
        </w:rPr>
        <w:t>-מנחם:</w:t>
      </w:r>
    </w:p>
    <w:p w14:paraId="7F203CFE" w14:textId="77777777" w:rsidR="00000000" w:rsidRDefault="00AE271D">
      <w:pPr>
        <w:pStyle w:val="a0"/>
        <w:rPr>
          <w:rtl/>
        </w:rPr>
      </w:pPr>
    </w:p>
    <w:p w14:paraId="12D0E6E5" w14:textId="77777777" w:rsidR="00000000" w:rsidRDefault="00AE271D">
      <w:pPr>
        <w:pStyle w:val="a0"/>
        <w:rPr>
          <w:rFonts w:hint="cs"/>
          <w:rtl/>
        </w:rPr>
      </w:pPr>
      <w:r>
        <w:rPr>
          <w:rFonts w:hint="cs"/>
          <w:rtl/>
        </w:rPr>
        <w:t>חבר הכנסת כהן, זו שאילתא בכתב. הוא משיב לך, ואחרי כן תוכל לשאול שאלה נוספת.</w:t>
      </w:r>
    </w:p>
    <w:p w14:paraId="7336942A" w14:textId="77777777" w:rsidR="00000000" w:rsidRDefault="00AE271D">
      <w:pPr>
        <w:pStyle w:val="a0"/>
        <w:rPr>
          <w:rFonts w:hint="cs"/>
          <w:rtl/>
        </w:rPr>
      </w:pPr>
    </w:p>
    <w:p w14:paraId="0FDEF936" w14:textId="77777777" w:rsidR="00000000" w:rsidRDefault="00AE271D">
      <w:pPr>
        <w:pStyle w:val="-"/>
        <w:rPr>
          <w:rFonts w:hint="cs"/>
          <w:rtl/>
        </w:rPr>
      </w:pPr>
      <w:bookmarkStart w:id="210" w:name="FS000000567T23_02_2004_19_44_47"/>
      <w:bookmarkEnd w:id="209"/>
      <w:bookmarkEnd w:id="210"/>
      <w:r>
        <w:rPr>
          <w:rFonts w:hint="cs"/>
          <w:rtl/>
        </w:rPr>
        <w:t>שר המדע והטכנולוגיה אליעזר זנדברג:</w:t>
      </w:r>
    </w:p>
    <w:p w14:paraId="780B3A18" w14:textId="77777777" w:rsidR="00000000" w:rsidRDefault="00AE271D">
      <w:pPr>
        <w:pStyle w:val="a0"/>
        <w:rPr>
          <w:rFonts w:hint="cs"/>
          <w:b/>
          <w:sz w:val="24"/>
          <w:szCs w:val="24"/>
          <w:rtl/>
        </w:rPr>
      </w:pPr>
    </w:p>
    <w:p w14:paraId="61C0B4BC" w14:textId="77777777" w:rsidR="00000000" w:rsidRDefault="00AE271D">
      <w:pPr>
        <w:pStyle w:val="a0"/>
        <w:ind w:firstLine="720"/>
        <w:rPr>
          <w:rFonts w:hint="cs"/>
          <w:b/>
          <w:rtl/>
        </w:rPr>
      </w:pPr>
      <w:r>
        <w:rPr>
          <w:rFonts w:hint="cs"/>
          <w:b/>
          <w:rtl/>
        </w:rPr>
        <w:t xml:space="preserve">אדוני היושב-ראש, רבותי חברי הכנסת, אדוני השר, אני מתכבד להשיב על שאילתא מס' 1026 של חבר הכנסת אליעזר כהן בעניין שיגור אסטרונאוט לחלל. </w:t>
      </w:r>
    </w:p>
    <w:p w14:paraId="38E2809D" w14:textId="77777777" w:rsidR="00000000" w:rsidRDefault="00AE271D">
      <w:pPr>
        <w:pStyle w:val="a0"/>
        <w:ind w:firstLine="720"/>
        <w:rPr>
          <w:rFonts w:hint="cs"/>
          <w:b/>
          <w:rtl/>
        </w:rPr>
      </w:pPr>
    </w:p>
    <w:p w14:paraId="646CEB96" w14:textId="77777777" w:rsidR="00000000" w:rsidRDefault="00AE271D">
      <w:pPr>
        <w:pStyle w:val="a0"/>
        <w:ind w:firstLine="720"/>
        <w:rPr>
          <w:rFonts w:hint="cs"/>
          <w:b/>
          <w:rtl/>
        </w:rPr>
      </w:pPr>
      <w:r>
        <w:rPr>
          <w:rFonts w:hint="cs"/>
          <w:b/>
          <w:rtl/>
        </w:rPr>
        <w:t xml:space="preserve">השאלה היתה, כיצד נערך משרד המדע לשיגור אסטרונאוט ישראלי נוסף, האם הוא יבוא משורות חיל האוויר ומתי ישוגר לחלל. </w:t>
      </w:r>
    </w:p>
    <w:p w14:paraId="4196D08E" w14:textId="77777777" w:rsidR="00000000" w:rsidRDefault="00AE271D">
      <w:pPr>
        <w:pStyle w:val="a0"/>
        <w:ind w:firstLine="720"/>
        <w:rPr>
          <w:rFonts w:hint="cs"/>
          <w:b/>
          <w:rtl/>
        </w:rPr>
      </w:pPr>
    </w:p>
    <w:p w14:paraId="51CBA31D" w14:textId="77777777" w:rsidR="00000000" w:rsidRDefault="00AE271D">
      <w:pPr>
        <w:pStyle w:val="af0"/>
        <w:rPr>
          <w:rtl/>
        </w:rPr>
      </w:pPr>
      <w:r>
        <w:rPr>
          <w:rFonts w:hint="eastAsia"/>
          <w:rtl/>
        </w:rPr>
        <w:t>אברהם</w:t>
      </w:r>
      <w:r>
        <w:rPr>
          <w:rtl/>
        </w:rPr>
        <w:t xml:space="preserve"> בורג (העבודה-מימד):</w:t>
      </w:r>
    </w:p>
    <w:p w14:paraId="0C3D6CF9" w14:textId="77777777" w:rsidR="00000000" w:rsidRDefault="00AE271D">
      <w:pPr>
        <w:pStyle w:val="a0"/>
        <w:rPr>
          <w:rFonts w:hint="cs"/>
          <w:rtl/>
        </w:rPr>
      </w:pPr>
    </w:p>
    <w:p w14:paraId="2B8A5357" w14:textId="77777777" w:rsidR="00000000" w:rsidRDefault="00AE271D">
      <w:pPr>
        <w:pStyle w:val="a0"/>
        <w:rPr>
          <w:rFonts w:hint="cs"/>
          <w:rtl/>
        </w:rPr>
      </w:pPr>
      <w:r>
        <w:rPr>
          <w:rFonts w:hint="cs"/>
          <w:rtl/>
        </w:rPr>
        <w:t>הוא יכול לבוא משורות הכנסת.</w:t>
      </w:r>
    </w:p>
    <w:p w14:paraId="74AC03FF" w14:textId="77777777" w:rsidR="00000000" w:rsidRDefault="00AE271D">
      <w:pPr>
        <w:pStyle w:val="a0"/>
        <w:rPr>
          <w:rFonts w:hint="cs"/>
          <w:rtl/>
        </w:rPr>
      </w:pPr>
    </w:p>
    <w:p w14:paraId="06225436" w14:textId="77777777" w:rsidR="00000000" w:rsidRDefault="00AE271D">
      <w:pPr>
        <w:pStyle w:val="-"/>
        <w:rPr>
          <w:rtl/>
        </w:rPr>
      </w:pPr>
      <w:bookmarkStart w:id="211" w:name="FS000000567T23_02_2004_19_49_44C"/>
      <w:bookmarkEnd w:id="211"/>
      <w:r>
        <w:rPr>
          <w:rtl/>
        </w:rPr>
        <w:t>שר המדע והטכנולוגיה אליעזר זנדברג:</w:t>
      </w:r>
    </w:p>
    <w:p w14:paraId="6E0557C8" w14:textId="77777777" w:rsidR="00000000" w:rsidRDefault="00AE271D">
      <w:pPr>
        <w:pStyle w:val="a0"/>
        <w:rPr>
          <w:rtl/>
        </w:rPr>
      </w:pPr>
    </w:p>
    <w:p w14:paraId="5E058E63" w14:textId="77777777" w:rsidR="00000000" w:rsidRDefault="00AE271D">
      <w:pPr>
        <w:pStyle w:val="a0"/>
        <w:ind w:firstLine="720"/>
        <w:rPr>
          <w:rFonts w:hint="cs"/>
          <w:b/>
          <w:rtl/>
        </w:rPr>
      </w:pPr>
      <w:r>
        <w:rPr>
          <w:rFonts w:hint="cs"/>
          <w:b/>
          <w:rtl/>
        </w:rPr>
        <w:t>1. לאחר אסון התרסקות המעבורת "קולומביה" ומותו של הא</w:t>
      </w:r>
      <w:r>
        <w:rPr>
          <w:rFonts w:hint="cs"/>
          <w:b/>
          <w:rtl/>
        </w:rPr>
        <w:t xml:space="preserve">סטרונאוט הישראלי הראשון, אל"מ אילן רמון ז"ל, התחייב ראש הממשלה שישראל תשגר לחלל אסטרונאוט ישראלי שני. במסגרת זו פנתה סוכנות החלל הישראלית בתחילת ינואר 2004 בקול קורא לקהילת המדע ולתעשיות בארץ להגשת קדם-הצעות לביצוע הניסוי בחלל, וזאת בתנאי שנאס"א </w:t>
      </w:r>
      <w:r>
        <w:rPr>
          <w:b/>
          <w:rtl/>
        </w:rPr>
        <w:t>–</w:t>
      </w:r>
      <w:r>
        <w:rPr>
          <w:rFonts w:hint="cs"/>
          <w:b/>
          <w:rtl/>
        </w:rPr>
        <w:t xml:space="preserve"> סוכנות ה</w:t>
      </w:r>
      <w:r>
        <w:rPr>
          <w:rFonts w:hint="cs"/>
          <w:b/>
          <w:rtl/>
        </w:rPr>
        <w:t xml:space="preserve">חלל האמריקנית </w:t>
      </w:r>
      <w:r>
        <w:rPr>
          <w:b/>
          <w:rtl/>
        </w:rPr>
        <w:t>–</w:t>
      </w:r>
      <w:r>
        <w:rPr>
          <w:rFonts w:hint="cs"/>
          <w:b/>
          <w:rtl/>
        </w:rPr>
        <w:t xml:space="preserve"> תחדש בקרוב את הטיסות לחלל לנושא מחקר מהסוג שבוצע על-ידי המעבורת "קולומביה". </w:t>
      </w:r>
    </w:p>
    <w:p w14:paraId="16345A30" w14:textId="77777777" w:rsidR="00000000" w:rsidRDefault="00AE271D">
      <w:pPr>
        <w:pStyle w:val="a0"/>
        <w:ind w:firstLine="720"/>
        <w:rPr>
          <w:rFonts w:hint="cs"/>
          <w:b/>
          <w:rtl/>
        </w:rPr>
      </w:pPr>
    </w:p>
    <w:p w14:paraId="71749E54" w14:textId="77777777" w:rsidR="00000000" w:rsidRDefault="00AE271D">
      <w:pPr>
        <w:pStyle w:val="a0"/>
        <w:ind w:firstLine="720"/>
        <w:rPr>
          <w:rFonts w:hint="cs"/>
          <w:b/>
          <w:rtl/>
        </w:rPr>
      </w:pPr>
      <w:r>
        <w:rPr>
          <w:rFonts w:hint="cs"/>
          <w:b/>
          <w:rtl/>
        </w:rPr>
        <w:t>בינתיים, ב-14 בינואר 2004 נאם הנשיא בוש, נשיא ארצות-הברית, את הנאום שבו הוא הציג את חזון החלל שלו. עיקרו של חזון זה הוא בעצם השלמת תחנת החלל, בניית בסיס על הירח ו</w:t>
      </w:r>
      <w:r>
        <w:rPr>
          <w:rFonts w:hint="cs"/>
          <w:b/>
          <w:rtl/>
        </w:rPr>
        <w:t xml:space="preserve">שליחת חללית מאוישת </w:t>
      </w:r>
      <w:r>
        <w:rPr>
          <w:rFonts w:hint="eastAsia"/>
          <w:b/>
          <w:rtl/>
        </w:rPr>
        <w:t>–</w:t>
      </w:r>
      <w:r>
        <w:rPr>
          <w:rFonts w:hint="cs"/>
          <w:b/>
          <w:rtl/>
        </w:rPr>
        <w:t xml:space="preserve"> נחיתה של אדם על המאדים. בעקבות החזון הזה והאתגרים שהוא הציב לפני נאס"א, הוחלט שטיסות המעבורת תוקדשנה להמשך מזורז של בניית תחנת חלל ולהכנות להקמת תחנת החלל על הירח בשנת 2010, תוכנית האימונים והמשימות של האסטרונאוטים ישתנו, ובהתאם לכך גם</w:t>
      </w:r>
      <w:r>
        <w:rPr>
          <w:rFonts w:hint="cs"/>
          <w:b/>
          <w:rtl/>
        </w:rPr>
        <w:t xml:space="preserve"> שיתוף הפעולה בין נאס"א לישראל בנושא האסטרונאוט הישראלי השני יעבור בדיקה מחדש. </w:t>
      </w:r>
    </w:p>
    <w:p w14:paraId="21EAF3E1" w14:textId="77777777" w:rsidR="00000000" w:rsidRDefault="00AE271D">
      <w:pPr>
        <w:pStyle w:val="a0"/>
        <w:ind w:firstLine="720"/>
        <w:rPr>
          <w:rFonts w:hint="cs"/>
          <w:b/>
          <w:rtl/>
        </w:rPr>
      </w:pPr>
    </w:p>
    <w:p w14:paraId="4D9ABFDA" w14:textId="77777777" w:rsidR="00000000" w:rsidRDefault="00AE271D">
      <w:pPr>
        <w:pStyle w:val="a0"/>
        <w:ind w:firstLine="720"/>
        <w:rPr>
          <w:rFonts w:hint="cs"/>
          <w:b/>
          <w:rtl/>
        </w:rPr>
      </w:pPr>
      <w:r>
        <w:rPr>
          <w:rFonts w:hint="cs"/>
          <w:b/>
          <w:rtl/>
        </w:rPr>
        <w:t xml:space="preserve">בשיחות שהיו לאחרונה עם ראש נאס"א, סיכמו הצדדים </w:t>
      </w:r>
      <w:r>
        <w:rPr>
          <w:rFonts w:hint="eastAsia"/>
          <w:b/>
          <w:rtl/>
        </w:rPr>
        <w:t>–</w:t>
      </w:r>
      <w:r>
        <w:rPr>
          <w:rFonts w:hint="cs"/>
          <w:b/>
          <w:rtl/>
        </w:rPr>
        <w:t xml:space="preserve"> אנחנו ונאס"א </w:t>
      </w:r>
      <w:r>
        <w:rPr>
          <w:rFonts w:hint="eastAsia"/>
          <w:b/>
          <w:rtl/>
        </w:rPr>
        <w:t>–</w:t>
      </w:r>
      <w:r>
        <w:rPr>
          <w:rFonts w:hint="cs"/>
          <w:b/>
          <w:rtl/>
        </w:rPr>
        <w:t xml:space="preserve"> להמשיך את שיתוף הפעולה בנושא זה. ראש נאס"א, בנאום בשגרירות הישראלית בארצות-הברית לפני ימים מספר, במסגרת טקס לזכ</w:t>
      </w:r>
      <w:r>
        <w:rPr>
          <w:rFonts w:hint="cs"/>
          <w:b/>
          <w:rtl/>
        </w:rPr>
        <w:t xml:space="preserve">רו של אילן רמון ז"ל, חזר ואמר שלנאס"א יש מחויבות כלפי שותפיה בפרויקט החלל. כאמור, הגדרת משימת האסטרונאוט הישראלי השני תתבצע במשותף בין נאס"א לסוכנות החלל הישראלית. </w:t>
      </w:r>
    </w:p>
    <w:p w14:paraId="44BEE21D" w14:textId="77777777" w:rsidR="00000000" w:rsidRDefault="00AE271D">
      <w:pPr>
        <w:pStyle w:val="a0"/>
        <w:rPr>
          <w:rFonts w:hint="cs"/>
          <w:b/>
          <w:u w:val="single"/>
          <w:rtl/>
        </w:rPr>
      </w:pPr>
    </w:p>
    <w:p w14:paraId="69F55D28" w14:textId="77777777" w:rsidR="00000000" w:rsidRDefault="00AE271D">
      <w:pPr>
        <w:pStyle w:val="a0"/>
        <w:ind w:firstLine="720"/>
        <w:rPr>
          <w:rFonts w:hint="cs"/>
          <w:b/>
          <w:rtl/>
        </w:rPr>
      </w:pPr>
      <w:r>
        <w:rPr>
          <w:rFonts w:hint="cs"/>
          <w:b/>
          <w:rtl/>
        </w:rPr>
        <w:t>2. האסטרונאוט הישראלי השני יבוא ככל הנראה משורות חיל האוויר, כיוון שחיל האוויר רואה חשיבות</w:t>
      </w:r>
      <w:r>
        <w:rPr>
          <w:rFonts w:hint="cs"/>
          <w:b/>
          <w:rtl/>
        </w:rPr>
        <w:t xml:space="preserve"> רבה בהשתלבות בנושא החלל באלף הנוכחי. אגב, הוא גם שינה את שמו לחיל האוויר והחלל, והינו הגוף היחיד שבו קיים מאגר גדול של אנשים ממוינים העונים על הקריטריונים של נאס"א. </w:t>
      </w:r>
    </w:p>
    <w:p w14:paraId="0503B395" w14:textId="77777777" w:rsidR="00000000" w:rsidRDefault="00AE271D">
      <w:pPr>
        <w:pStyle w:val="a0"/>
        <w:ind w:firstLine="720"/>
        <w:rPr>
          <w:rFonts w:hint="cs"/>
          <w:b/>
          <w:rtl/>
        </w:rPr>
      </w:pPr>
    </w:p>
    <w:p w14:paraId="7A0D0BC1" w14:textId="77777777" w:rsidR="00000000" w:rsidRDefault="00AE271D">
      <w:pPr>
        <w:pStyle w:val="a0"/>
        <w:ind w:firstLine="720"/>
        <w:rPr>
          <w:rFonts w:hint="cs"/>
          <w:b/>
          <w:rtl/>
        </w:rPr>
      </w:pPr>
      <w:r>
        <w:rPr>
          <w:rFonts w:hint="cs"/>
          <w:b/>
          <w:rtl/>
        </w:rPr>
        <w:t>חידוש הטיסות לחלל, כפי שאמרתי, מתוכנן לספטמבר 2004. יש להניח שלאור הקדימות בנאס"א, כשהרא</w:t>
      </w:r>
      <w:r>
        <w:rPr>
          <w:rFonts w:hint="cs"/>
          <w:b/>
          <w:rtl/>
        </w:rPr>
        <w:t>שונה בהן היא השלמת תחנת החלל - אם ישובץ אסטרונאוט ישראלי, טיסתו תקוים לא לפני שנת 2006, יכול להיות גם מאוחר יותר. תודה.</w:t>
      </w:r>
    </w:p>
    <w:p w14:paraId="6188E6E5" w14:textId="77777777" w:rsidR="00000000" w:rsidRDefault="00AE271D">
      <w:pPr>
        <w:pStyle w:val="af1"/>
        <w:rPr>
          <w:rtl/>
        </w:rPr>
      </w:pPr>
      <w:r>
        <w:rPr>
          <w:rtl/>
        </w:rPr>
        <w:br/>
        <w:t>היו"ר אלי בן-מנחם:</w:t>
      </w:r>
    </w:p>
    <w:p w14:paraId="5C0EBBBA" w14:textId="77777777" w:rsidR="00000000" w:rsidRDefault="00AE271D">
      <w:pPr>
        <w:pStyle w:val="a0"/>
        <w:rPr>
          <w:rtl/>
        </w:rPr>
      </w:pPr>
    </w:p>
    <w:p w14:paraId="3C44B4EC" w14:textId="77777777" w:rsidR="00000000" w:rsidRDefault="00AE271D">
      <w:pPr>
        <w:pStyle w:val="a0"/>
        <w:rPr>
          <w:rFonts w:hint="cs"/>
          <w:rtl/>
        </w:rPr>
      </w:pPr>
      <w:r>
        <w:rPr>
          <w:rFonts w:hint="cs"/>
          <w:rtl/>
        </w:rPr>
        <w:t>תודה. חבר הכנסת צ'יטה, יש לך שאלה נוספת? בבקשה.</w:t>
      </w:r>
    </w:p>
    <w:p w14:paraId="32DDA038" w14:textId="77777777" w:rsidR="00000000" w:rsidRDefault="00AE271D">
      <w:pPr>
        <w:pStyle w:val="af0"/>
        <w:rPr>
          <w:rtl/>
        </w:rPr>
      </w:pPr>
      <w:r>
        <w:rPr>
          <w:rtl/>
        </w:rPr>
        <w:br/>
        <w:t>מל פולישוק-בלוך (שינוי):</w:t>
      </w:r>
    </w:p>
    <w:p w14:paraId="7B58600D" w14:textId="77777777" w:rsidR="00000000" w:rsidRDefault="00AE271D">
      <w:pPr>
        <w:pStyle w:val="a0"/>
        <w:rPr>
          <w:rtl/>
        </w:rPr>
      </w:pPr>
    </w:p>
    <w:p w14:paraId="0869DF84" w14:textId="77777777" w:rsidR="00000000" w:rsidRDefault="00AE271D">
      <w:pPr>
        <w:pStyle w:val="a0"/>
        <w:rPr>
          <w:rFonts w:hint="cs"/>
          <w:rtl/>
        </w:rPr>
      </w:pPr>
      <w:r>
        <w:rPr>
          <w:rFonts w:hint="cs"/>
          <w:rtl/>
        </w:rPr>
        <w:t>מתי השר יהיה אסטרונאוט?</w:t>
      </w:r>
    </w:p>
    <w:p w14:paraId="60B08A1E" w14:textId="77777777" w:rsidR="00000000" w:rsidRDefault="00AE271D">
      <w:pPr>
        <w:pStyle w:val="a"/>
        <w:rPr>
          <w:rtl/>
        </w:rPr>
      </w:pPr>
      <w:r>
        <w:rPr>
          <w:rtl/>
        </w:rPr>
        <w:br/>
      </w:r>
      <w:bookmarkStart w:id="212" w:name="FS000000567T23_02_2004_19_25_09"/>
      <w:bookmarkStart w:id="213" w:name="_Toc67901565"/>
      <w:bookmarkEnd w:id="212"/>
      <w:r>
        <w:rPr>
          <w:rtl/>
        </w:rPr>
        <w:t>שר המדע והטכנול</w:t>
      </w:r>
      <w:r>
        <w:rPr>
          <w:rtl/>
        </w:rPr>
        <w:t>וגיה אליעזר זנדברג:</w:t>
      </w:r>
      <w:bookmarkEnd w:id="213"/>
    </w:p>
    <w:p w14:paraId="6FAF7F75" w14:textId="77777777" w:rsidR="00000000" w:rsidRDefault="00AE271D">
      <w:pPr>
        <w:pStyle w:val="a0"/>
        <w:rPr>
          <w:rtl/>
        </w:rPr>
      </w:pPr>
    </w:p>
    <w:p w14:paraId="3AB98E2F" w14:textId="77777777" w:rsidR="00000000" w:rsidRDefault="00AE271D">
      <w:pPr>
        <w:pStyle w:val="a0"/>
        <w:rPr>
          <w:rFonts w:hint="cs"/>
          <w:rtl/>
        </w:rPr>
      </w:pPr>
      <w:r>
        <w:rPr>
          <w:rFonts w:hint="cs"/>
          <w:rtl/>
        </w:rPr>
        <w:t>אולי זה כבר קורה.</w:t>
      </w:r>
    </w:p>
    <w:p w14:paraId="7B908374" w14:textId="77777777" w:rsidR="00000000" w:rsidRDefault="00AE271D">
      <w:pPr>
        <w:pStyle w:val="af0"/>
        <w:rPr>
          <w:rtl/>
        </w:rPr>
      </w:pPr>
      <w:r>
        <w:rPr>
          <w:rtl/>
        </w:rPr>
        <w:br/>
      </w:r>
      <w:bookmarkStart w:id="214" w:name="FS000000421T23_02_2004_19_25_26"/>
      <w:bookmarkEnd w:id="214"/>
      <w:r>
        <w:rPr>
          <w:rtl/>
        </w:rPr>
        <w:t>אליעזר כהן (האיחוד הלאומי - ישראל ביתנו):</w:t>
      </w:r>
    </w:p>
    <w:p w14:paraId="720FE5EF" w14:textId="77777777" w:rsidR="00000000" w:rsidRDefault="00AE271D">
      <w:pPr>
        <w:pStyle w:val="a0"/>
        <w:rPr>
          <w:rtl/>
        </w:rPr>
      </w:pPr>
    </w:p>
    <w:p w14:paraId="66F4F822" w14:textId="77777777" w:rsidR="00000000" w:rsidRDefault="00AE271D">
      <w:pPr>
        <w:pStyle w:val="a0"/>
        <w:rPr>
          <w:rFonts w:hint="cs"/>
          <w:rtl/>
        </w:rPr>
      </w:pPr>
      <w:r>
        <w:rPr>
          <w:rFonts w:hint="cs"/>
          <w:rtl/>
        </w:rPr>
        <w:t>מהתשובה שלך ברור שאנחנו נשמור על קשר קבוע עם נאס"א. אני מקווה מאוד שיושם דגש על בטיחות, מאחר שאיבדנו את האסטרונאוט הראשון שלנו בחלל, אל"מ אילן רמון, זכרו לברכה. אני מקווה שי</w:t>
      </w:r>
      <w:r>
        <w:rPr>
          <w:rFonts w:hint="cs"/>
          <w:rtl/>
        </w:rPr>
        <w:t>ושם דגש - יותר משהושם עד עכשיו - על נושא הבטיחות, והם ידווחו לנו על כל המהלכים והפתרונות לאחר התאונה.</w:t>
      </w:r>
    </w:p>
    <w:p w14:paraId="5EE0295C" w14:textId="77777777" w:rsidR="00000000" w:rsidRDefault="00AE271D">
      <w:pPr>
        <w:pStyle w:val="-"/>
        <w:rPr>
          <w:rtl/>
        </w:rPr>
      </w:pPr>
      <w:r>
        <w:rPr>
          <w:rtl/>
        </w:rPr>
        <w:br/>
      </w:r>
      <w:bookmarkStart w:id="215" w:name="FS000000567T23_02_2004_19_26_43"/>
      <w:bookmarkEnd w:id="215"/>
      <w:r>
        <w:rPr>
          <w:rtl/>
        </w:rPr>
        <w:t>שר המדע והטכנולוגיה אליעזר זנדברג:</w:t>
      </w:r>
    </w:p>
    <w:p w14:paraId="589F95AC" w14:textId="77777777" w:rsidR="00000000" w:rsidRDefault="00AE271D">
      <w:pPr>
        <w:pStyle w:val="a0"/>
        <w:rPr>
          <w:rtl/>
        </w:rPr>
      </w:pPr>
    </w:p>
    <w:p w14:paraId="7D3DCCDC" w14:textId="77777777" w:rsidR="00000000" w:rsidRDefault="00AE271D">
      <w:pPr>
        <w:pStyle w:val="a0"/>
        <w:rPr>
          <w:rFonts w:hint="cs"/>
          <w:rtl/>
        </w:rPr>
      </w:pPr>
      <w:r>
        <w:rPr>
          <w:rFonts w:hint="cs"/>
          <w:rtl/>
        </w:rPr>
        <w:t>נאס"א אכן הקימה ועדת חקירה. הוקמה ועדת חקירה שהגישה את המלצותיה ומסקנותיה, ובנאס"א היום למעשה מיישמים את המסקנות וההמ</w:t>
      </w:r>
      <w:r>
        <w:rPr>
          <w:rFonts w:hint="cs"/>
          <w:rtl/>
        </w:rPr>
        <w:t xml:space="preserve">לצות, וגם אנחנו עוקבים כמובן בעניין רב אחר ההליך הזה. </w:t>
      </w:r>
    </w:p>
    <w:p w14:paraId="46E90AE8" w14:textId="77777777" w:rsidR="00000000" w:rsidRDefault="00AE271D">
      <w:pPr>
        <w:pStyle w:val="a0"/>
        <w:rPr>
          <w:rFonts w:hint="cs"/>
          <w:rtl/>
        </w:rPr>
      </w:pPr>
    </w:p>
    <w:p w14:paraId="75545133" w14:textId="77777777" w:rsidR="00000000" w:rsidRDefault="00AE271D">
      <w:pPr>
        <w:pStyle w:val="a0"/>
        <w:rPr>
          <w:rFonts w:hint="cs"/>
          <w:rtl/>
        </w:rPr>
      </w:pPr>
      <w:r>
        <w:rPr>
          <w:rFonts w:hint="cs"/>
          <w:rtl/>
        </w:rPr>
        <w:t>יש לנו עניין להמשיך ולהרחיב את שיתוף הפעולה עם נאס"א. אגב, אני לא יודע כמה אנשים יודעים, אבל גם התמונות שאנחנו צופים בהן ממאדים - התמונות שמשגר רכב החלל הבלתי-מאויש שנחת שם - מגיעות לארץ בזכות תוכנת ד</w:t>
      </w:r>
      <w:r>
        <w:rPr>
          <w:rFonts w:hint="cs"/>
          <w:rtl/>
        </w:rPr>
        <w:t xml:space="preserve">חיסה ושידור שפותחה בטכניון בחיפה, כך שאנחנו כבר הגענו למאדים, אם תרצו, בצורה מסוימת. </w:t>
      </w:r>
    </w:p>
    <w:p w14:paraId="3EBC1973" w14:textId="77777777" w:rsidR="00000000" w:rsidRDefault="00AE271D">
      <w:pPr>
        <w:pStyle w:val="a0"/>
        <w:rPr>
          <w:rFonts w:hint="cs"/>
          <w:rtl/>
        </w:rPr>
      </w:pPr>
    </w:p>
    <w:p w14:paraId="5129176F" w14:textId="77777777" w:rsidR="00000000" w:rsidRDefault="00AE271D">
      <w:pPr>
        <w:pStyle w:val="a0"/>
        <w:rPr>
          <w:rFonts w:hint="cs"/>
          <w:rtl/>
        </w:rPr>
      </w:pPr>
      <w:r>
        <w:rPr>
          <w:rFonts w:hint="cs"/>
          <w:rtl/>
        </w:rPr>
        <w:t xml:space="preserve">אנחנו משתפים פעולה ומעוניינים להרחיב את שיתוף הפעולה, לרבות אימונים של אסטרונאוט ישראלי - גם אם לא נדע את המועד המדויק שבו הוא יצא למשימה לחלל. </w:t>
      </w:r>
    </w:p>
    <w:p w14:paraId="3074E22E" w14:textId="77777777" w:rsidR="00000000" w:rsidRDefault="00AE271D">
      <w:pPr>
        <w:pStyle w:val="a0"/>
        <w:rPr>
          <w:rFonts w:hint="cs"/>
          <w:rtl/>
        </w:rPr>
      </w:pPr>
    </w:p>
    <w:p w14:paraId="0F15C4EC" w14:textId="77777777" w:rsidR="00000000" w:rsidRDefault="00AE271D">
      <w:pPr>
        <w:pStyle w:val="a0"/>
        <w:rPr>
          <w:rFonts w:hint="cs"/>
          <w:rtl/>
        </w:rPr>
      </w:pPr>
      <w:r>
        <w:rPr>
          <w:rFonts w:hint="cs"/>
          <w:rtl/>
        </w:rPr>
        <w:t>הדבר החשוב כרגע הוא לאת</w:t>
      </w:r>
      <w:r>
        <w:rPr>
          <w:rFonts w:hint="cs"/>
          <w:rtl/>
        </w:rPr>
        <w:t xml:space="preserve">ר את הניסוי שאפשר יהיה לעשות אותו והוא יעלה בקנה אחד עם סדר-היום החדש של נאס"א, או לחלופין להציע פעילות אחרת של האסטרונאוט הישראלי. נכונות ורצון - אני מתרשם שיש בשני הצדדים. נציגים בכירים של נאס"א יגיעו בקרוב לישראל, בין היתר לעסוק בשאלה הזאת. </w:t>
      </w:r>
    </w:p>
    <w:p w14:paraId="51304CC7" w14:textId="77777777" w:rsidR="00000000" w:rsidRDefault="00AE271D">
      <w:pPr>
        <w:pStyle w:val="af1"/>
        <w:rPr>
          <w:rtl/>
        </w:rPr>
      </w:pPr>
      <w:r>
        <w:rPr>
          <w:rtl/>
        </w:rPr>
        <w:br/>
        <w:t xml:space="preserve">היו"ר אלי </w:t>
      </w:r>
      <w:r>
        <w:rPr>
          <w:rtl/>
        </w:rPr>
        <w:t>בן-מנחם:</w:t>
      </w:r>
    </w:p>
    <w:p w14:paraId="44FE4D3A" w14:textId="77777777" w:rsidR="00000000" w:rsidRDefault="00AE271D">
      <w:pPr>
        <w:pStyle w:val="a0"/>
        <w:rPr>
          <w:rtl/>
        </w:rPr>
      </w:pPr>
    </w:p>
    <w:p w14:paraId="6AE5893A" w14:textId="77777777" w:rsidR="00000000" w:rsidRDefault="00AE271D">
      <w:pPr>
        <w:pStyle w:val="a0"/>
        <w:rPr>
          <w:rFonts w:hint="cs"/>
          <w:rtl/>
        </w:rPr>
      </w:pPr>
      <w:r>
        <w:rPr>
          <w:rFonts w:hint="cs"/>
          <w:rtl/>
        </w:rPr>
        <w:t xml:space="preserve">תודה. שר המדע ישיב על שאילתא מס' 1054, של חברת הכנסת גילה גמליאל - אינה נוכחת; לפרוטוקול. </w:t>
      </w:r>
    </w:p>
    <w:p w14:paraId="02CE6A23" w14:textId="77777777" w:rsidR="00000000" w:rsidRDefault="00AE271D">
      <w:pPr>
        <w:pStyle w:val="a1"/>
        <w:jc w:val="center"/>
        <w:rPr>
          <w:rFonts w:hint="cs"/>
          <w:sz w:val="22"/>
          <w:szCs w:val="22"/>
          <w:rtl/>
        </w:rPr>
      </w:pPr>
      <w:r>
        <w:rPr>
          <w:sz w:val="22"/>
          <w:szCs w:val="22"/>
          <w:rtl/>
        </w:rPr>
        <w:br/>
      </w:r>
      <w:bookmarkStart w:id="216" w:name="CQ20707FI0020707T23_02_2004_19_32_39"/>
      <w:bookmarkStart w:id="217" w:name="_Toc67901566"/>
      <w:bookmarkEnd w:id="216"/>
      <w:r>
        <w:rPr>
          <w:sz w:val="22"/>
          <w:szCs w:val="22"/>
          <w:rtl/>
        </w:rPr>
        <w:t>1054. מרכז המחקר והפיתוח האזורי בגוש-קטיף</w:t>
      </w:r>
      <w:r>
        <w:rPr>
          <w:rFonts w:hint="cs"/>
          <w:sz w:val="22"/>
          <w:szCs w:val="22"/>
          <w:rtl/>
        </w:rPr>
        <w:t xml:space="preserve"> </w:t>
      </w:r>
      <w:r>
        <w:rPr>
          <w:rFonts w:hint="cs"/>
          <w:rtl/>
        </w:rPr>
        <w:t>לחקר מדבריות החוף</w:t>
      </w:r>
      <w:bookmarkEnd w:id="217"/>
    </w:p>
    <w:p w14:paraId="43CA8221" w14:textId="77777777" w:rsidR="00000000" w:rsidRDefault="00AE271D">
      <w:pPr>
        <w:pStyle w:val="a0"/>
        <w:rPr>
          <w:rtl/>
        </w:rPr>
      </w:pPr>
    </w:p>
    <w:p w14:paraId="4AEEF56C" w14:textId="77777777" w:rsidR="00000000" w:rsidRDefault="00AE271D">
      <w:pPr>
        <w:pStyle w:val="a0"/>
        <w:ind w:firstLine="0"/>
        <w:rPr>
          <w:bCs/>
          <w:u w:val="single"/>
        </w:rPr>
      </w:pPr>
      <w:bookmarkStart w:id="218" w:name="ESQ20707"/>
      <w:bookmarkEnd w:id="218"/>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המדע והטכנולוגיה</w:t>
      </w:r>
    </w:p>
    <w:p w14:paraId="4C49FB03" w14:textId="77777777" w:rsidR="00000000" w:rsidRDefault="00AE271D">
      <w:pPr>
        <w:pStyle w:val="a0"/>
        <w:ind w:firstLine="720"/>
      </w:pPr>
      <w:r>
        <w:rPr>
          <w:rtl/>
        </w:rPr>
        <w:t>ביום כ"ז בטבת התשס"ד (21 בינואר 2004):</w:t>
      </w:r>
    </w:p>
    <w:p w14:paraId="4D2F8691" w14:textId="77777777" w:rsidR="00000000" w:rsidRDefault="00AE271D">
      <w:pPr>
        <w:pStyle w:val="a0"/>
        <w:rPr>
          <w:rFonts w:hint="cs"/>
          <w:rtl/>
        </w:rPr>
      </w:pPr>
    </w:p>
    <w:p w14:paraId="334A58C5" w14:textId="77777777" w:rsidR="00000000" w:rsidRDefault="00AE271D">
      <w:pPr>
        <w:pStyle w:val="a0"/>
        <w:rPr>
          <w:rFonts w:hint="cs"/>
        </w:rPr>
      </w:pPr>
    </w:p>
    <w:p w14:paraId="463C4D37" w14:textId="77777777" w:rsidR="00000000" w:rsidRDefault="00AE271D">
      <w:pPr>
        <w:pStyle w:val="a0"/>
        <w:ind w:firstLine="720"/>
      </w:pPr>
      <w:r>
        <w:rPr>
          <w:rFonts w:hint="cs"/>
          <w:rtl/>
        </w:rPr>
        <w:t>א</w:t>
      </w:r>
      <w:r>
        <w:rPr>
          <w:rFonts w:hint="cs"/>
          <w:rtl/>
        </w:rPr>
        <w:t>נשי מרכז</w:t>
      </w:r>
      <w:r>
        <w:rPr>
          <w:rtl/>
        </w:rPr>
        <w:t xml:space="preserve"> המחקר והפ</w:t>
      </w:r>
      <w:r>
        <w:rPr>
          <w:rFonts w:hint="cs"/>
          <w:rtl/>
        </w:rPr>
        <w:t>י</w:t>
      </w:r>
      <w:r>
        <w:rPr>
          <w:rtl/>
        </w:rPr>
        <w:t>תוח האזורי שבגוש</w:t>
      </w:r>
      <w:r>
        <w:rPr>
          <w:rFonts w:hint="cs"/>
          <w:rtl/>
        </w:rPr>
        <w:t>-</w:t>
      </w:r>
      <w:r>
        <w:rPr>
          <w:rtl/>
        </w:rPr>
        <w:t xml:space="preserve">קטיף </w:t>
      </w:r>
      <w:r>
        <w:rPr>
          <w:rFonts w:hint="cs"/>
          <w:rtl/>
        </w:rPr>
        <w:t>טוענים</w:t>
      </w:r>
      <w:r>
        <w:rPr>
          <w:rtl/>
        </w:rPr>
        <w:t xml:space="preserve"> כי בארבע השנים האחרונות הופלה תקציב</w:t>
      </w:r>
      <w:r>
        <w:rPr>
          <w:rFonts w:hint="cs"/>
          <w:rtl/>
        </w:rPr>
        <w:t xml:space="preserve"> המרכז</w:t>
      </w:r>
      <w:r>
        <w:rPr>
          <w:rtl/>
        </w:rPr>
        <w:t xml:space="preserve"> לרעה.</w:t>
      </w:r>
    </w:p>
    <w:p w14:paraId="126B140B" w14:textId="77777777" w:rsidR="00000000" w:rsidRDefault="00AE271D">
      <w:pPr>
        <w:pStyle w:val="a0"/>
        <w:ind w:firstLine="720"/>
      </w:pPr>
    </w:p>
    <w:p w14:paraId="30ECB467" w14:textId="77777777" w:rsidR="00000000" w:rsidRDefault="00AE271D">
      <w:pPr>
        <w:pStyle w:val="a0"/>
        <w:ind w:firstLine="720"/>
      </w:pPr>
      <w:r>
        <w:rPr>
          <w:rFonts w:hint="cs"/>
          <w:rtl/>
        </w:rPr>
        <w:t>רצוני לשאול</w:t>
      </w:r>
      <w:r>
        <w:rPr>
          <w:rtl/>
        </w:rPr>
        <w:t>:</w:t>
      </w:r>
    </w:p>
    <w:p w14:paraId="03D1950F" w14:textId="77777777" w:rsidR="00000000" w:rsidRDefault="00AE271D">
      <w:pPr>
        <w:pStyle w:val="a0"/>
        <w:ind w:firstLine="720"/>
      </w:pPr>
    </w:p>
    <w:p w14:paraId="1A50186C" w14:textId="77777777" w:rsidR="00000000" w:rsidRDefault="00AE271D">
      <w:pPr>
        <w:pStyle w:val="a0"/>
        <w:ind w:firstLine="720"/>
        <w:rPr>
          <w:rtl/>
        </w:rPr>
      </w:pPr>
      <w:r>
        <w:rPr>
          <w:rFonts w:hint="cs"/>
          <w:rtl/>
        </w:rPr>
        <w:t xml:space="preserve">1. </w:t>
      </w:r>
      <w:r>
        <w:rPr>
          <w:rtl/>
        </w:rPr>
        <w:t>האם אכן הופלה תקציב</w:t>
      </w:r>
      <w:r>
        <w:rPr>
          <w:rFonts w:hint="cs"/>
          <w:rtl/>
        </w:rPr>
        <w:t xml:space="preserve"> המרכז</w:t>
      </w:r>
      <w:r>
        <w:rPr>
          <w:rtl/>
        </w:rPr>
        <w:t xml:space="preserve"> לרעה?</w:t>
      </w:r>
    </w:p>
    <w:p w14:paraId="0DC5B503" w14:textId="77777777" w:rsidR="00000000" w:rsidRDefault="00AE271D">
      <w:pPr>
        <w:pStyle w:val="a0"/>
        <w:ind w:firstLine="720"/>
        <w:rPr>
          <w:rtl/>
        </w:rPr>
      </w:pPr>
    </w:p>
    <w:p w14:paraId="74BDFC65" w14:textId="77777777" w:rsidR="00000000" w:rsidRDefault="00AE271D">
      <w:pPr>
        <w:pStyle w:val="a0"/>
        <w:ind w:firstLine="720"/>
        <w:rPr>
          <w:rtl/>
        </w:rPr>
      </w:pPr>
      <w:r>
        <w:rPr>
          <w:rFonts w:hint="cs"/>
          <w:rtl/>
        </w:rPr>
        <w:t xml:space="preserve">2. </w:t>
      </w:r>
      <w:r>
        <w:rPr>
          <w:rtl/>
        </w:rPr>
        <w:t xml:space="preserve">האם מדובר בתופעה המאפיינת את כל מרכזי </w:t>
      </w:r>
      <w:r>
        <w:rPr>
          <w:rFonts w:hint="cs"/>
          <w:rtl/>
        </w:rPr>
        <w:t xml:space="preserve">המחקר והפיתוח ביהודה, בשומרון ובחבל-עזה? </w:t>
      </w:r>
    </w:p>
    <w:p w14:paraId="37889365" w14:textId="77777777" w:rsidR="00000000" w:rsidRDefault="00AE271D">
      <w:pPr>
        <w:pStyle w:val="a0"/>
        <w:ind w:firstLine="720"/>
        <w:rPr>
          <w:rtl/>
        </w:rPr>
      </w:pPr>
    </w:p>
    <w:p w14:paraId="0D8B6854" w14:textId="77777777" w:rsidR="00000000" w:rsidRDefault="00AE271D">
      <w:pPr>
        <w:pStyle w:val="a0"/>
        <w:ind w:firstLine="720"/>
        <w:rPr>
          <w:rtl/>
        </w:rPr>
      </w:pPr>
      <w:r>
        <w:rPr>
          <w:rFonts w:hint="cs"/>
          <w:rtl/>
        </w:rPr>
        <w:t xml:space="preserve">3. </w:t>
      </w:r>
      <w:r>
        <w:rPr>
          <w:rtl/>
        </w:rPr>
        <w:t>אם כן</w:t>
      </w:r>
      <w:r>
        <w:rPr>
          <w:rFonts w:hint="cs"/>
          <w:rtl/>
        </w:rPr>
        <w:t xml:space="preserve"> </w:t>
      </w:r>
      <w:r>
        <w:rPr>
          <w:rFonts w:hint="eastAsia"/>
          <w:rtl/>
        </w:rPr>
        <w:t>–</w:t>
      </w:r>
      <w:r>
        <w:rPr>
          <w:rtl/>
        </w:rPr>
        <w:t xml:space="preserve"> כיצד מטפל משרד</w:t>
      </w:r>
      <w:r>
        <w:rPr>
          <w:rtl/>
        </w:rPr>
        <w:t>ך בתופעה?</w:t>
      </w:r>
    </w:p>
    <w:p w14:paraId="382E21CD" w14:textId="77777777" w:rsidR="00000000" w:rsidRDefault="00AE271D">
      <w:pPr>
        <w:pStyle w:val="a0"/>
        <w:rPr>
          <w:b/>
          <w:bCs/>
          <w:u w:val="single"/>
        </w:rPr>
      </w:pPr>
      <w:r>
        <w:rPr>
          <w:rFonts w:hint="cs"/>
          <w:rtl/>
        </w:rPr>
        <w:br/>
      </w:r>
      <w:r>
        <w:rPr>
          <w:rFonts w:hint="eastAsia"/>
          <w:b/>
          <w:bCs/>
          <w:u w:val="single"/>
          <w:rtl/>
        </w:rPr>
        <w:t>תשובת</w:t>
      </w:r>
      <w:r>
        <w:rPr>
          <w:b/>
          <w:bCs/>
          <w:u w:val="single"/>
          <w:rtl/>
        </w:rPr>
        <w:t xml:space="preserve"> שר המדע והטכנולוגיה אליעזר זנדברג:</w:t>
      </w:r>
    </w:p>
    <w:p w14:paraId="5CD393A8" w14:textId="77777777" w:rsidR="00000000" w:rsidRDefault="00AE271D">
      <w:pPr>
        <w:pStyle w:val="a0"/>
        <w:ind w:firstLine="0"/>
        <w:rPr>
          <w:b/>
          <w:rtl/>
        </w:rPr>
      </w:pPr>
      <w:r>
        <w:rPr>
          <w:b/>
          <w:rtl/>
        </w:rPr>
        <w:t xml:space="preserve">(לא נקראה, נמסרה </w:t>
      </w:r>
      <w:r>
        <w:rPr>
          <w:rFonts w:hint="eastAsia"/>
          <w:b/>
          <w:rtl/>
        </w:rPr>
        <w:t>לפרוטוקול</w:t>
      </w:r>
      <w:r>
        <w:rPr>
          <w:b/>
          <w:rtl/>
        </w:rPr>
        <w:t>)</w:t>
      </w:r>
    </w:p>
    <w:p w14:paraId="3BD47A3C" w14:textId="77777777" w:rsidR="00000000" w:rsidRDefault="00AE271D">
      <w:pPr>
        <w:pStyle w:val="a0"/>
        <w:rPr>
          <w:rFonts w:hint="cs"/>
          <w:u w:val="single"/>
          <w:rtl/>
        </w:rPr>
      </w:pPr>
    </w:p>
    <w:p w14:paraId="61622058" w14:textId="77777777" w:rsidR="00000000" w:rsidRDefault="00AE271D">
      <w:pPr>
        <w:pStyle w:val="a0"/>
        <w:ind w:firstLine="720"/>
        <w:rPr>
          <w:rFonts w:hint="cs"/>
          <w:rtl/>
        </w:rPr>
      </w:pPr>
      <w:r>
        <w:rPr>
          <w:rFonts w:hint="cs"/>
          <w:rtl/>
        </w:rPr>
        <w:t>1. מרכז מו"פ אזורי קטיף לחקר מדבריות החוף הוא אחד מעשרה מרכזי מו"פ אזורי של משרד המדע והטכנולוגיה. בהתאם למדיניות המשרד, מטרתם של מרכזים אלה הינה לקדם את הפריפריה באמצעות חיזו</w:t>
      </w:r>
      <w:r>
        <w:rPr>
          <w:rFonts w:hint="cs"/>
          <w:rtl/>
        </w:rPr>
        <w:t>ק הגרעין המדעי והכוונתו, לתרום לפתרון הבעיות המקומיות, לפתח את הפוטנציאל לרווחתו הכלכלית והחברתית של האזור ותושביו ולהעשירו מההיבט של איכות הסביבה וההיבט הסוציו-אקונומי. על-פי הגדרתו, מרכז מו"פ אזורי הינו מרכז שבו מתקיימת פעילות מחקר ופיתוח בפריפריה על-ידי</w:t>
      </w:r>
      <w:r>
        <w:rPr>
          <w:rFonts w:hint="cs"/>
          <w:rtl/>
        </w:rPr>
        <w:t xml:space="preserve"> תושבי האזור, על אודות האזור ולמען האזור. כל אחד מהמרכזים ממוקם באזורים שהם בעלי אפיונים סביבתיים דמוגרפיים וגיאוגרפיים ייחודיים. </w:t>
      </w:r>
    </w:p>
    <w:p w14:paraId="0C7FB3ED" w14:textId="77777777" w:rsidR="00000000" w:rsidRDefault="00AE271D">
      <w:pPr>
        <w:pStyle w:val="a0"/>
        <w:ind w:firstLine="720"/>
        <w:rPr>
          <w:rFonts w:hint="cs"/>
          <w:rtl/>
        </w:rPr>
      </w:pPr>
    </w:p>
    <w:p w14:paraId="1A264A6A" w14:textId="77777777" w:rsidR="00000000" w:rsidRDefault="00AE271D">
      <w:pPr>
        <w:pStyle w:val="a0"/>
        <w:ind w:firstLine="720"/>
        <w:rPr>
          <w:rFonts w:hint="cs"/>
          <w:rtl/>
        </w:rPr>
      </w:pPr>
      <w:r>
        <w:rPr>
          <w:rFonts w:hint="cs"/>
          <w:rtl/>
        </w:rPr>
        <w:t xml:space="preserve">מימון משרד המדע מיועד להבטיח, בשלב הראשון, אפשרות של תפעול המרכז בצוות קטן, כדי שניתן יהיה לבנות את תוכנית המחקר והפיתוח של </w:t>
      </w:r>
      <w:r>
        <w:rPr>
          <w:rFonts w:hint="cs"/>
          <w:rtl/>
        </w:rPr>
        <w:t xml:space="preserve">המרכז, ליצור קשרי מחקר באזור, להגיש הצעות לקרנות מחקר וכדומה. בנוסף מממן משרד המדע והטכנולוגיה פעולות מחקר במרכזי המו"פ במסגרת תמיכה שוטפת, קולות קוראים תחרותיים ומעודד פעולות במסגרת המדע בקהילה. </w:t>
      </w:r>
    </w:p>
    <w:p w14:paraId="4A018AA4" w14:textId="77777777" w:rsidR="00000000" w:rsidRDefault="00AE271D">
      <w:pPr>
        <w:pStyle w:val="a0"/>
        <w:ind w:firstLine="720"/>
        <w:rPr>
          <w:rFonts w:hint="cs"/>
          <w:rtl/>
        </w:rPr>
      </w:pPr>
    </w:p>
    <w:p w14:paraId="38309004" w14:textId="77777777" w:rsidR="00000000" w:rsidRDefault="00AE271D">
      <w:pPr>
        <w:pStyle w:val="a0"/>
        <w:ind w:firstLine="720"/>
        <w:rPr>
          <w:rFonts w:hint="cs"/>
          <w:rtl/>
        </w:rPr>
      </w:pPr>
      <w:r>
        <w:rPr>
          <w:rFonts w:hint="cs"/>
          <w:rtl/>
        </w:rPr>
        <w:t>תקציב מרכז המחקר והפיתוח האזורי שבגוש-קטיף לא הופלה לרעה ב</w:t>
      </w:r>
      <w:r>
        <w:rPr>
          <w:rFonts w:hint="cs"/>
          <w:rtl/>
        </w:rPr>
        <w:t>שנים האחרונות, אם כי חלה ירידה בסעיף התקצוב למימון התמיכה השוטפת במרכזי המו"פ האזוריים בהתאם לקיצוץ בתקציב משרד המדע. שיעור התמיכה במו"פ גוש-קטיף מסך התמיכה במו"פים האזוריים בשנים 2001-2004 עמד על 6.4% בשנת 2001, 10% בשנת 2002 ,8% בשנת 2003 ו- 9.8% בשנת 20</w:t>
      </w:r>
      <w:r>
        <w:rPr>
          <w:rFonts w:hint="cs"/>
          <w:rtl/>
        </w:rPr>
        <w:t>04.</w:t>
      </w:r>
    </w:p>
    <w:p w14:paraId="3A11CC82" w14:textId="77777777" w:rsidR="00000000" w:rsidRDefault="00AE271D">
      <w:pPr>
        <w:pStyle w:val="a0"/>
        <w:rPr>
          <w:rFonts w:hint="cs"/>
          <w:u w:val="single"/>
          <w:rtl/>
        </w:rPr>
      </w:pPr>
    </w:p>
    <w:p w14:paraId="57DF7602" w14:textId="77777777" w:rsidR="00000000" w:rsidRDefault="00AE271D">
      <w:pPr>
        <w:pStyle w:val="a0"/>
        <w:ind w:firstLine="720"/>
        <w:rPr>
          <w:rFonts w:hint="cs"/>
          <w:rtl/>
        </w:rPr>
      </w:pPr>
      <w:r>
        <w:rPr>
          <w:rFonts w:hint="cs"/>
          <w:rtl/>
        </w:rPr>
        <w:t>2-3. לא קיימת אפליה לרעה בתקצוב מרכזי המחקר והפיתוח בכלל ומרכזי המו"פ ביהודה, בשומרון ובחבל-עזה בפרט, ולראיה שיעור התמיכה במו"פ יהודה מסך התמיכה במרכזי המחקר והפיתוח האזוריים בשנים 2001-2003 עלה בהתמדה מ-4.1% בשנת 2001 ל-7.2% בשנת 2002 ו-9.1% בשנת 200</w:t>
      </w:r>
      <w:r>
        <w:rPr>
          <w:rFonts w:hint="cs"/>
          <w:rtl/>
        </w:rPr>
        <w:t xml:space="preserve">3, ובשנת 2004 ירד ל-8.5%. שיעור התמיכה במו"פ שומרון ובקעת-הירדן בשנים 2001-2004 עמד על 16.4% בשנת 2001, 12.3% בשנת 2002, 11.2% בשנת 2003 ו-10% בשנת 2004 - ירידה שנבעה מאי-עלייה גבוהה בהישגים. </w:t>
      </w:r>
    </w:p>
    <w:p w14:paraId="32BF2250" w14:textId="77777777" w:rsidR="00000000" w:rsidRDefault="00AE271D">
      <w:pPr>
        <w:pStyle w:val="a0"/>
        <w:ind w:firstLine="720"/>
        <w:rPr>
          <w:rFonts w:hint="cs"/>
          <w:rtl/>
        </w:rPr>
      </w:pPr>
    </w:p>
    <w:p w14:paraId="69942D01" w14:textId="77777777" w:rsidR="00000000" w:rsidRDefault="00AE271D">
      <w:pPr>
        <w:pStyle w:val="a0"/>
        <w:ind w:firstLine="720"/>
        <w:rPr>
          <w:rFonts w:hint="cs"/>
          <w:rtl/>
        </w:rPr>
      </w:pPr>
      <w:r>
        <w:rPr>
          <w:rFonts w:hint="cs"/>
          <w:rtl/>
        </w:rPr>
        <w:t xml:space="preserve">חשוב לציין, כי התקציב השנתי של מרכזי המחקר והפיתוח נקבע על-פי </w:t>
      </w:r>
      <w:r>
        <w:rPr>
          <w:rFonts w:hint="cs"/>
          <w:rtl/>
        </w:rPr>
        <w:t>קריטריונים אחידים לכלל מרכזי המו"פ הנגזרים מהפעילות המדעית והטכנולוגית, הקשר עם הקהילה, מספר החוקרים, המחקרים והמאמרים.</w:t>
      </w:r>
    </w:p>
    <w:p w14:paraId="748F6650" w14:textId="77777777" w:rsidR="00000000" w:rsidRDefault="00AE271D">
      <w:pPr>
        <w:pStyle w:val="af1"/>
        <w:rPr>
          <w:rtl/>
        </w:rPr>
      </w:pPr>
      <w:r>
        <w:rPr>
          <w:rtl/>
        </w:rPr>
        <w:br/>
        <w:t>היו"ר אלי בן-מנחם:</w:t>
      </w:r>
    </w:p>
    <w:p w14:paraId="3C54FAEE" w14:textId="77777777" w:rsidR="00000000" w:rsidRDefault="00AE271D">
      <w:pPr>
        <w:pStyle w:val="a0"/>
        <w:rPr>
          <w:rtl/>
        </w:rPr>
      </w:pPr>
    </w:p>
    <w:p w14:paraId="232B5DA5" w14:textId="77777777" w:rsidR="00000000" w:rsidRDefault="00AE271D">
      <w:pPr>
        <w:pStyle w:val="a0"/>
        <w:rPr>
          <w:rFonts w:hint="cs"/>
          <w:rtl/>
        </w:rPr>
      </w:pPr>
      <w:r>
        <w:rPr>
          <w:rFonts w:hint="cs"/>
          <w:rtl/>
        </w:rPr>
        <w:t>אני מודה לך, אדוני השר.</w:t>
      </w:r>
    </w:p>
    <w:p w14:paraId="51B44CF8" w14:textId="77777777" w:rsidR="00000000" w:rsidRDefault="00AE271D">
      <w:pPr>
        <w:pStyle w:val="-"/>
        <w:rPr>
          <w:rtl/>
        </w:rPr>
      </w:pPr>
      <w:r>
        <w:rPr>
          <w:rtl/>
        </w:rPr>
        <w:br/>
      </w:r>
      <w:bookmarkStart w:id="219" w:name="FS000000567T23_02_2004_19_33_25C"/>
      <w:bookmarkEnd w:id="219"/>
      <w:r>
        <w:rPr>
          <w:rtl/>
        </w:rPr>
        <w:t>שר המדע והטכנולוגיה אליעזר זנדברג:</w:t>
      </w:r>
    </w:p>
    <w:p w14:paraId="0CF9B19F" w14:textId="77777777" w:rsidR="00000000" w:rsidRDefault="00AE271D">
      <w:pPr>
        <w:pStyle w:val="a0"/>
        <w:rPr>
          <w:rtl/>
        </w:rPr>
      </w:pPr>
    </w:p>
    <w:p w14:paraId="621FC6F9" w14:textId="77777777" w:rsidR="00000000" w:rsidRDefault="00AE271D">
      <w:pPr>
        <w:pStyle w:val="a0"/>
        <w:rPr>
          <w:rtl/>
        </w:rPr>
      </w:pPr>
      <w:r>
        <w:rPr>
          <w:rFonts w:hint="cs"/>
          <w:rtl/>
        </w:rPr>
        <w:t>תודה רבה.</w:t>
      </w:r>
    </w:p>
    <w:p w14:paraId="782130B8" w14:textId="77777777" w:rsidR="00000000" w:rsidRDefault="00AE271D">
      <w:pPr>
        <w:pStyle w:val="a2"/>
        <w:rPr>
          <w:rFonts w:hint="cs"/>
          <w:sz w:val="22"/>
          <w:szCs w:val="22"/>
          <w:rtl/>
        </w:rPr>
      </w:pPr>
    </w:p>
    <w:p w14:paraId="2C57031F" w14:textId="77777777" w:rsidR="00000000" w:rsidRDefault="00AE271D">
      <w:pPr>
        <w:pStyle w:val="a0"/>
        <w:rPr>
          <w:rFonts w:hint="cs"/>
          <w:rtl/>
        </w:rPr>
      </w:pPr>
    </w:p>
    <w:p w14:paraId="211F94E7" w14:textId="77777777" w:rsidR="00000000" w:rsidRDefault="00AE271D">
      <w:pPr>
        <w:pStyle w:val="a2"/>
        <w:rPr>
          <w:sz w:val="22"/>
          <w:szCs w:val="22"/>
          <w:rtl/>
        </w:rPr>
      </w:pPr>
      <w:bookmarkStart w:id="220" w:name="_Toc67901567"/>
      <w:r>
        <w:rPr>
          <w:sz w:val="22"/>
          <w:szCs w:val="22"/>
          <w:rtl/>
        </w:rPr>
        <w:t>מסמכים שהונחו על שולחן הכנסת</w:t>
      </w:r>
      <w:bookmarkEnd w:id="220"/>
    </w:p>
    <w:p w14:paraId="53A0372F" w14:textId="77777777" w:rsidR="00000000" w:rsidRDefault="00AE271D">
      <w:pPr>
        <w:pStyle w:val="-0"/>
        <w:rPr>
          <w:rFonts w:hint="cs"/>
          <w:sz w:val="22"/>
          <w:szCs w:val="22"/>
          <w:rtl/>
        </w:rPr>
      </w:pPr>
    </w:p>
    <w:p w14:paraId="4471FB0A" w14:textId="77777777" w:rsidR="00000000" w:rsidRDefault="00AE271D">
      <w:pPr>
        <w:pStyle w:val="af1"/>
        <w:rPr>
          <w:rFonts w:hint="cs"/>
          <w:rtl/>
        </w:rPr>
      </w:pPr>
      <w:r>
        <w:rPr>
          <w:rtl/>
        </w:rPr>
        <w:t>היו"ר אלי בן</w:t>
      </w:r>
      <w:r>
        <w:rPr>
          <w:rtl/>
        </w:rPr>
        <w:t>-מנחם:</w:t>
      </w:r>
    </w:p>
    <w:p w14:paraId="63B876DD" w14:textId="77777777" w:rsidR="00000000" w:rsidRDefault="00AE271D">
      <w:pPr>
        <w:pStyle w:val="a0"/>
        <w:rPr>
          <w:rFonts w:hint="cs"/>
          <w:rtl/>
        </w:rPr>
      </w:pPr>
    </w:p>
    <w:p w14:paraId="36B4DA05" w14:textId="77777777" w:rsidR="00000000" w:rsidRDefault="00AE271D">
      <w:pPr>
        <w:pStyle w:val="a0"/>
        <w:rPr>
          <w:rFonts w:hint="cs"/>
          <w:rtl/>
        </w:rPr>
      </w:pPr>
      <w:r>
        <w:rPr>
          <w:rFonts w:hint="cs"/>
          <w:rtl/>
        </w:rPr>
        <w:t>הודעה למזכיר הכנסת.</w:t>
      </w:r>
    </w:p>
    <w:p w14:paraId="531CD492" w14:textId="77777777" w:rsidR="00000000" w:rsidRDefault="00AE271D">
      <w:pPr>
        <w:pStyle w:val="a"/>
        <w:rPr>
          <w:rtl/>
        </w:rPr>
      </w:pPr>
      <w:r>
        <w:rPr>
          <w:rtl/>
        </w:rPr>
        <w:br/>
      </w:r>
      <w:bookmarkStart w:id="221" w:name="FS000000661T23_02_2004_19_35_15"/>
      <w:bookmarkStart w:id="222" w:name="_Toc67901568"/>
      <w:bookmarkEnd w:id="221"/>
      <w:r>
        <w:rPr>
          <w:rtl/>
        </w:rPr>
        <w:t>מזכיר הכנסת אריה האן:</w:t>
      </w:r>
      <w:bookmarkEnd w:id="222"/>
    </w:p>
    <w:p w14:paraId="1413CE51" w14:textId="77777777" w:rsidR="00000000" w:rsidRDefault="00AE271D">
      <w:pPr>
        <w:pStyle w:val="a0"/>
        <w:rPr>
          <w:rtl/>
        </w:rPr>
      </w:pPr>
    </w:p>
    <w:p w14:paraId="56DEB4C5" w14:textId="77777777" w:rsidR="00000000" w:rsidRDefault="00AE271D">
      <w:pPr>
        <w:pStyle w:val="a0"/>
        <w:rPr>
          <w:rFonts w:hint="cs"/>
          <w:rtl/>
        </w:rPr>
      </w:pPr>
      <w:r>
        <w:rPr>
          <w:rFonts w:hint="cs"/>
          <w:rtl/>
        </w:rPr>
        <w:t>ברשות יושב-ראש הישיבה, הנני מתכבד להודיע, כי הונחו על שולחן הכנסת מסקנות ועדת הכספים בעקבות החלטה דיון מהיר בנושא: עלות שכר הבכירים בעמותות. תודה רבה.</w:t>
      </w:r>
    </w:p>
    <w:p w14:paraId="38C9BE03" w14:textId="77777777" w:rsidR="00000000" w:rsidRDefault="00AE271D">
      <w:pPr>
        <w:pStyle w:val="a0"/>
        <w:rPr>
          <w:rFonts w:hint="cs"/>
          <w:rtl/>
        </w:rPr>
      </w:pPr>
    </w:p>
    <w:p w14:paraId="2E8B47C4" w14:textId="77777777" w:rsidR="00000000" w:rsidRDefault="00AE271D">
      <w:pPr>
        <w:pStyle w:val="a0"/>
        <w:rPr>
          <w:rtl/>
        </w:rPr>
      </w:pPr>
      <w:r>
        <w:rPr>
          <w:rtl/>
        </w:rPr>
        <w:br/>
      </w:r>
    </w:p>
    <w:p w14:paraId="304CF967" w14:textId="77777777" w:rsidR="00000000" w:rsidRDefault="00AE271D">
      <w:pPr>
        <w:pStyle w:val="a2"/>
        <w:rPr>
          <w:sz w:val="22"/>
          <w:szCs w:val="22"/>
          <w:rtl/>
        </w:rPr>
      </w:pPr>
    </w:p>
    <w:p w14:paraId="1408BE09" w14:textId="77777777" w:rsidR="00000000" w:rsidRDefault="00AE271D">
      <w:pPr>
        <w:pStyle w:val="a2"/>
        <w:rPr>
          <w:rFonts w:hint="cs"/>
          <w:sz w:val="22"/>
          <w:szCs w:val="22"/>
          <w:rtl/>
        </w:rPr>
      </w:pPr>
      <w:bookmarkStart w:id="223" w:name="CS23023FI0023023T23_02_2004_19_36_32"/>
      <w:bookmarkStart w:id="224" w:name="_Toc67901569"/>
      <w:bookmarkEnd w:id="223"/>
      <w:r>
        <w:rPr>
          <w:sz w:val="22"/>
          <w:szCs w:val="22"/>
          <w:rtl/>
        </w:rPr>
        <w:t>הצעת חוק יום הז</w:t>
      </w:r>
      <w:r>
        <w:rPr>
          <w:rFonts w:hint="cs"/>
          <w:sz w:val="22"/>
          <w:szCs w:val="22"/>
          <w:rtl/>
        </w:rPr>
        <w:t>י</w:t>
      </w:r>
      <w:r>
        <w:rPr>
          <w:sz w:val="22"/>
          <w:szCs w:val="22"/>
          <w:rtl/>
        </w:rPr>
        <w:t>כרון לחללי מערכות ישראל ויום העצמ</w:t>
      </w:r>
      <w:r>
        <w:rPr>
          <w:sz w:val="22"/>
          <w:szCs w:val="22"/>
          <w:rtl/>
        </w:rPr>
        <w:t xml:space="preserve">אות </w:t>
      </w:r>
      <w:r>
        <w:rPr>
          <w:rFonts w:hint="cs"/>
          <w:sz w:val="22"/>
          <w:szCs w:val="22"/>
          <w:rtl/>
        </w:rPr>
        <w:br/>
      </w:r>
      <w:r>
        <w:rPr>
          <w:sz w:val="22"/>
          <w:szCs w:val="22"/>
          <w:rtl/>
        </w:rPr>
        <w:t>(תיקוני חקיקה) (דחיית מועדים), התשס"ד-2004</w:t>
      </w:r>
      <w:bookmarkEnd w:id="224"/>
      <w:r>
        <w:rPr>
          <w:sz w:val="22"/>
          <w:szCs w:val="22"/>
          <w:rtl/>
        </w:rPr>
        <w:t xml:space="preserve"> </w:t>
      </w:r>
    </w:p>
    <w:p w14:paraId="2E6F1C0A" w14:textId="77777777" w:rsidR="00000000" w:rsidRDefault="00AE271D">
      <w:pPr>
        <w:pStyle w:val="a0"/>
        <w:ind w:firstLine="0"/>
        <w:rPr>
          <w:rFonts w:hint="cs"/>
          <w:rtl/>
        </w:rPr>
      </w:pPr>
      <w:r>
        <w:rPr>
          <w:rtl/>
        </w:rPr>
        <w:t xml:space="preserve">[רשומות (הצעות חוק, חוב' </w:t>
      </w:r>
      <w:r>
        <w:rPr>
          <w:rFonts w:hint="cs"/>
          <w:rtl/>
        </w:rPr>
        <w:t>מ/88</w:t>
      </w:r>
      <w:r>
        <w:rPr>
          <w:rtl/>
        </w:rPr>
        <w:t>)</w:t>
      </w:r>
      <w:r>
        <w:rPr>
          <w:rFonts w:hint="cs"/>
          <w:rtl/>
        </w:rPr>
        <w:t>.</w:t>
      </w:r>
      <w:r>
        <w:rPr>
          <w:rtl/>
        </w:rPr>
        <w:t>]</w:t>
      </w:r>
    </w:p>
    <w:p w14:paraId="77936B05" w14:textId="77777777" w:rsidR="00000000" w:rsidRDefault="00AE271D">
      <w:pPr>
        <w:pStyle w:val="-0"/>
        <w:rPr>
          <w:rtl/>
        </w:rPr>
      </w:pPr>
      <w:bookmarkStart w:id="225" w:name="_Toc67901570"/>
      <w:r>
        <w:rPr>
          <w:rtl/>
        </w:rPr>
        <w:t>(קריאה ראשונה)</w:t>
      </w:r>
      <w:bookmarkEnd w:id="225"/>
    </w:p>
    <w:p w14:paraId="6D7D9247" w14:textId="77777777" w:rsidR="00000000" w:rsidRDefault="00AE271D">
      <w:pPr>
        <w:pStyle w:val="-0"/>
        <w:rPr>
          <w:rFonts w:hint="cs"/>
          <w:sz w:val="22"/>
          <w:szCs w:val="22"/>
          <w:rtl/>
        </w:rPr>
      </w:pPr>
    </w:p>
    <w:p w14:paraId="0561AA8D" w14:textId="77777777" w:rsidR="00000000" w:rsidRDefault="00AE271D">
      <w:pPr>
        <w:pStyle w:val="af1"/>
        <w:rPr>
          <w:rFonts w:hint="cs"/>
          <w:rtl/>
        </w:rPr>
      </w:pPr>
      <w:r>
        <w:rPr>
          <w:rtl/>
        </w:rPr>
        <w:t>היו"ר אלי בן-מנחם:</w:t>
      </w:r>
    </w:p>
    <w:p w14:paraId="0ED8A756" w14:textId="77777777" w:rsidR="00000000" w:rsidRDefault="00AE271D">
      <w:pPr>
        <w:pStyle w:val="a0"/>
        <w:rPr>
          <w:rFonts w:hint="cs"/>
          <w:rtl/>
        </w:rPr>
      </w:pPr>
    </w:p>
    <w:p w14:paraId="289845FE" w14:textId="77777777" w:rsidR="00000000" w:rsidRDefault="00AE271D">
      <w:pPr>
        <w:pStyle w:val="a0"/>
        <w:rPr>
          <w:rFonts w:hint="cs"/>
          <w:rtl/>
        </w:rPr>
      </w:pPr>
      <w:r>
        <w:rPr>
          <w:rFonts w:hint="cs"/>
          <w:rtl/>
        </w:rPr>
        <w:t>רבותי חברי הכנסת, אנחנו עוברים לנושא הבא: הצעת חוק יום הזיכרון לחללי מערכות ישראל ויום העצמאות (תיקוני חקיקה) (דחיית מועדים), התשס"ד-2004,</w:t>
      </w:r>
      <w:r>
        <w:rPr>
          <w:rFonts w:hint="cs"/>
          <w:rtl/>
        </w:rPr>
        <w:t xml:space="preserve"> קריאה ראשונה. יציג את הצעת החוק השר גדעון עזרא. בבקשה.</w:t>
      </w:r>
    </w:p>
    <w:p w14:paraId="74C1DA24" w14:textId="77777777" w:rsidR="00000000" w:rsidRDefault="00AE271D">
      <w:pPr>
        <w:pStyle w:val="a"/>
        <w:rPr>
          <w:rtl/>
        </w:rPr>
      </w:pPr>
      <w:r>
        <w:rPr>
          <w:rtl/>
        </w:rPr>
        <w:br/>
      </w:r>
      <w:bookmarkStart w:id="226" w:name="FS000000474T23_02_2004_19_37_35"/>
      <w:bookmarkStart w:id="227" w:name="_Toc67901571"/>
      <w:bookmarkEnd w:id="226"/>
      <w:r>
        <w:rPr>
          <w:rtl/>
        </w:rPr>
        <w:t>השר גדעון עזרא:</w:t>
      </w:r>
      <w:bookmarkEnd w:id="227"/>
    </w:p>
    <w:p w14:paraId="4BDA921C" w14:textId="77777777" w:rsidR="00000000" w:rsidRDefault="00AE271D">
      <w:pPr>
        <w:pStyle w:val="a0"/>
        <w:rPr>
          <w:rtl/>
        </w:rPr>
      </w:pPr>
    </w:p>
    <w:p w14:paraId="1B241FE7" w14:textId="77777777" w:rsidR="00000000" w:rsidRDefault="00AE271D">
      <w:pPr>
        <w:pStyle w:val="a0"/>
        <w:rPr>
          <w:rFonts w:hint="cs"/>
          <w:rtl/>
        </w:rPr>
      </w:pPr>
      <w:r>
        <w:rPr>
          <w:rFonts w:hint="cs"/>
          <w:rtl/>
        </w:rPr>
        <w:t>אדוני היושב-ראש, חברי חברי הכנסת, הצעת חוק יום הזיכרון לחללי מערכות ישראל ויום העצמאות (דחיית מועדים) (תיקוני חקיקה), התשס"ד-2004. עניינה של הצעת החוק, בתמצית, בדחיית מועדי יום הזיכר</w:t>
      </w:r>
      <w:r>
        <w:rPr>
          <w:rFonts w:hint="cs"/>
          <w:rtl/>
        </w:rPr>
        <w:t xml:space="preserve">ון לחללי מערכות ישראל ויום העצמאות, ביום אחד, כיוון שד' באייר חל ביום ראשון בשבוע, זאת בשל הקושי בקיום הטקס הממלכתי לפתיחת אירועי יום הזיכרון במוצאי שבת. </w:t>
      </w:r>
    </w:p>
    <w:p w14:paraId="53E8B1B1" w14:textId="77777777" w:rsidR="00000000" w:rsidRDefault="00AE271D">
      <w:pPr>
        <w:pStyle w:val="a0"/>
        <w:rPr>
          <w:rFonts w:hint="cs"/>
          <w:rtl/>
        </w:rPr>
      </w:pPr>
    </w:p>
    <w:p w14:paraId="20F5A5CD" w14:textId="77777777" w:rsidR="00000000" w:rsidRDefault="00AE271D">
      <w:pPr>
        <w:pStyle w:val="a0"/>
        <w:rPr>
          <w:rFonts w:hint="cs"/>
          <w:rtl/>
        </w:rPr>
      </w:pPr>
      <w:r>
        <w:rPr>
          <w:rFonts w:hint="cs"/>
          <w:rtl/>
        </w:rPr>
        <w:t>ד' באייר יחול השנה ביום ראשון, ועל כן הצעת החוק אקטואלית לשנה זו. לפיכך, נודעת חשיבות לסיום הליכי הח</w:t>
      </w:r>
      <w:r>
        <w:rPr>
          <w:rFonts w:hint="cs"/>
          <w:rtl/>
        </w:rPr>
        <w:t>קיקה בהקדם האפשרי, ולהעלאת הנושא על סדר-יומה של הכנסת ככל הניתן במהרה, לגמר חקיקה.</w:t>
      </w:r>
    </w:p>
    <w:p w14:paraId="0AE65C6D" w14:textId="77777777" w:rsidR="00000000" w:rsidRDefault="00AE271D">
      <w:pPr>
        <w:pStyle w:val="a0"/>
        <w:rPr>
          <w:rFonts w:hint="cs"/>
          <w:rtl/>
        </w:rPr>
      </w:pPr>
      <w:r>
        <w:rPr>
          <w:rtl/>
        </w:rPr>
        <w:br/>
      </w:r>
      <w:r>
        <w:rPr>
          <w:rFonts w:hint="cs"/>
          <w:rtl/>
        </w:rPr>
        <w:tab/>
        <w:t>אודה לחברי הכנסת אם יאשרו את ההצעה בקריאה ראשונה היום. תודה.</w:t>
      </w:r>
    </w:p>
    <w:p w14:paraId="427488DB" w14:textId="77777777" w:rsidR="00000000" w:rsidRDefault="00AE271D">
      <w:pPr>
        <w:pStyle w:val="af1"/>
        <w:rPr>
          <w:rtl/>
        </w:rPr>
      </w:pPr>
      <w:r>
        <w:rPr>
          <w:rtl/>
        </w:rPr>
        <w:br/>
        <w:t>היו"ר אלי בן-מנחם:</w:t>
      </w:r>
    </w:p>
    <w:p w14:paraId="0BB30970" w14:textId="77777777" w:rsidR="00000000" w:rsidRDefault="00AE271D">
      <w:pPr>
        <w:pStyle w:val="a0"/>
        <w:rPr>
          <w:rtl/>
        </w:rPr>
      </w:pPr>
    </w:p>
    <w:p w14:paraId="6E7DB2ED" w14:textId="77777777" w:rsidR="00000000" w:rsidRDefault="00AE271D">
      <w:pPr>
        <w:pStyle w:val="a0"/>
        <w:rPr>
          <w:rFonts w:hint="cs"/>
          <w:rtl/>
        </w:rPr>
      </w:pPr>
      <w:r>
        <w:rPr>
          <w:rFonts w:hint="cs"/>
          <w:rtl/>
        </w:rPr>
        <w:t>תודה לשר גדעון עזרא. ראשון הדוברים, חבר הכנסת אלי אפללו - לא נוכח. חבר הכנסת עסאם מח'ול -</w:t>
      </w:r>
      <w:r>
        <w:rPr>
          <w:rFonts w:hint="cs"/>
          <w:rtl/>
        </w:rPr>
        <w:t xml:space="preserve"> לא נוכח. חבר הכנסת טלב אלסאנע - לא נוכח. חבר הכנסת אורי יהודה אריאל, בבקשה. שלוש דקות לרשותך. </w:t>
      </w:r>
    </w:p>
    <w:p w14:paraId="67461280" w14:textId="77777777" w:rsidR="00000000" w:rsidRDefault="00AE271D">
      <w:pPr>
        <w:pStyle w:val="a"/>
        <w:rPr>
          <w:rtl/>
        </w:rPr>
      </w:pPr>
      <w:r>
        <w:rPr>
          <w:rtl/>
        </w:rPr>
        <w:br/>
      </w:r>
      <w:bookmarkStart w:id="228" w:name="FS000000474T23_02_2004_19_41_21C"/>
      <w:bookmarkStart w:id="229" w:name="FS000000713T23_02_2004_19_41_30"/>
      <w:bookmarkStart w:id="230" w:name="_Toc67901572"/>
      <w:bookmarkEnd w:id="228"/>
      <w:bookmarkEnd w:id="229"/>
      <w:r>
        <w:rPr>
          <w:rtl/>
        </w:rPr>
        <w:t>אורי יהודה אריאל (האיחוד הלאומי - ישראל ביתנו):</w:t>
      </w:r>
      <w:bookmarkEnd w:id="230"/>
    </w:p>
    <w:p w14:paraId="0640A1A1" w14:textId="77777777" w:rsidR="00000000" w:rsidRDefault="00AE271D">
      <w:pPr>
        <w:pStyle w:val="a0"/>
        <w:rPr>
          <w:rFonts w:hint="cs"/>
          <w:rtl/>
        </w:rPr>
      </w:pPr>
    </w:p>
    <w:p w14:paraId="78854AE4" w14:textId="77777777" w:rsidR="00000000" w:rsidRDefault="00AE271D">
      <w:pPr>
        <w:pStyle w:val="a0"/>
        <w:rPr>
          <w:rFonts w:hint="cs"/>
          <w:rtl/>
        </w:rPr>
      </w:pPr>
      <w:r>
        <w:rPr>
          <w:rFonts w:hint="cs"/>
          <w:rtl/>
        </w:rPr>
        <w:t xml:space="preserve">אדוני היושב-ראש, אדוני השר, חברי חברי הכנסת, השר שאל אותי אם אני עוד פעם נגד, אז יש לי הפתעה בשבילך, אני בעד. </w:t>
      </w:r>
      <w:r>
        <w:rPr>
          <w:rFonts w:hint="cs"/>
          <w:rtl/>
        </w:rPr>
        <w:t>השר גדעון עזרא - -</w:t>
      </w:r>
    </w:p>
    <w:p w14:paraId="2C970FE1" w14:textId="77777777" w:rsidR="00000000" w:rsidRDefault="00AE271D">
      <w:pPr>
        <w:pStyle w:val="af1"/>
        <w:rPr>
          <w:rtl/>
        </w:rPr>
      </w:pPr>
      <w:r>
        <w:rPr>
          <w:rtl/>
        </w:rPr>
        <w:br/>
        <w:t>היו"ר אלי בן-מנחם:</w:t>
      </w:r>
    </w:p>
    <w:p w14:paraId="3A48F8BD" w14:textId="77777777" w:rsidR="00000000" w:rsidRDefault="00AE271D">
      <w:pPr>
        <w:pStyle w:val="a0"/>
        <w:rPr>
          <w:rtl/>
        </w:rPr>
      </w:pPr>
    </w:p>
    <w:p w14:paraId="1C7B47E0" w14:textId="77777777" w:rsidR="00000000" w:rsidRDefault="00AE271D">
      <w:pPr>
        <w:pStyle w:val="a0"/>
        <w:rPr>
          <w:rFonts w:hint="cs"/>
          <w:rtl/>
        </w:rPr>
      </w:pPr>
      <w:r>
        <w:rPr>
          <w:rFonts w:hint="cs"/>
          <w:rtl/>
        </w:rPr>
        <w:t>לדעתי, כולם יהיו בעד.</w:t>
      </w:r>
    </w:p>
    <w:p w14:paraId="40810E5A" w14:textId="77777777" w:rsidR="00000000" w:rsidRDefault="00AE271D">
      <w:pPr>
        <w:pStyle w:val="-"/>
        <w:rPr>
          <w:rtl/>
        </w:rPr>
      </w:pPr>
    </w:p>
    <w:p w14:paraId="32107274" w14:textId="77777777" w:rsidR="00000000" w:rsidRDefault="00AE271D">
      <w:pPr>
        <w:pStyle w:val="-"/>
        <w:rPr>
          <w:rtl/>
        </w:rPr>
      </w:pPr>
      <w:r>
        <w:rPr>
          <w:rtl/>
        </w:rPr>
        <w:br/>
      </w:r>
      <w:bookmarkStart w:id="231" w:name="FS000000713T23_02_2004_19_42_20C"/>
      <w:bookmarkEnd w:id="231"/>
      <w:r>
        <w:rPr>
          <w:rtl/>
        </w:rPr>
        <w:t>אורי יהודה אריאל (האיחוד הלאומי - ישראל ביתנו):</w:t>
      </w:r>
    </w:p>
    <w:p w14:paraId="3C03AB3A" w14:textId="77777777" w:rsidR="00000000" w:rsidRDefault="00AE271D">
      <w:pPr>
        <w:pStyle w:val="a0"/>
        <w:rPr>
          <w:rtl/>
        </w:rPr>
      </w:pPr>
    </w:p>
    <w:p w14:paraId="73CC96CD" w14:textId="77777777" w:rsidR="00000000" w:rsidRDefault="00AE271D">
      <w:pPr>
        <w:pStyle w:val="a0"/>
        <w:rPr>
          <w:rFonts w:hint="cs"/>
          <w:rtl/>
        </w:rPr>
      </w:pPr>
      <w:r>
        <w:rPr>
          <w:rFonts w:hint="cs"/>
          <w:rtl/>
        </w:rPr>
        <w:t xml:space="preserve">- - אני מוכרח לשבור לך את התדמית, אני לא יכול להשאיר אותך במצב הקשה הזה, לראות אותך בייסוריך, ואני חייב להתגייס לעזרתך ולעזרת הממשלה. </w:t>
      </w:r>
    </w:p>
    <w:p w14:paraId="0AC2224C" w14:textId="77777777" w:rsidR="00000000" w:rsidRDefault="00AE271D">
      <w:pPr>
        <w:pStyle w:val="a0"/>
        <w:rPr>
          <w:rFonts w:hint="cs"/>
          <w:rtl/>
        </w:rPr>
      </w:pPr>
    </w:p>
    <w:p w14:paraId="54AA7FC5" w14:textId="77777777" w:rsidR="00000000" w:rsidRDefault="00AE271D">
      <w:pPr>
        <w:pStyle w:val="a0"/>
        <w:rPr>
          <w:rFonts w:hint="cs"/>
          <w:rtl/>
        </w:rPr>
      </w:pPr>
      <w:r>
        <w:rPr>
          <w:rFonts w:hint="cs"/>
          <w:rtl/>
        </w:rPr>
        <w:t>הצעת הח</w:t>
      </w:r>
      <w:r>
        <w:rPr>
          <w:rFonts w:hint="cs"/>
          <w:rtl/>
        </w:rPr>
        <w:t xml:space="preserve">וק היא הצעה ראויה. היא באה למנוע חילול שבת, וכך ראוי במדינה מתוקנת, מדינה יהודית. כעת גמרנו דיון על 800 שנה להסתלקותו של הרמב"ם, מורה ההלכה, היד החזקה. </w:t>
      </w:r>
    </w:p>
    <w:p w14:paraId="2BF49151" w14:textId="77777777" w:rsidR="00000000" w:rsidRDefault="00AE271D">
      <w:pPr>
        <w:pStyle w:val="a0"/>
        <w:rPr>
          <w:rFonts w:hint="cs"/>
          <w:rtl/>
        </w:rPr>
      </w:pPr>
    </w:p>
    <w:p w14:paraId="6077A7B7" w14:textId="77777777" w:rsidR="00000000" w:rsidRDefault="00AE271D">
      <w:pPr>
        <w:pStyle w:val="a0"/>
        <w:rPr>
          <w:rFonts w:hint="cs"/>
          <w:rtl/>
        </w:rPr>
      </w:pPr>
      <w:r>
        <w:rPr>
          <w:rFonts w:hint="cs"/>
          <w:rtl/>
        </w:rPr>
        <w:t>צריך לזכור, חבר הכנסת צבי הנדל, כשמדברים על יום העצמאות - - -</w:t>
      </w:r>
    </w:p>
    <w:p w14:paraId="696A08C5" w14:textId="77777777" w:rsidR="00000000" w:rsidRDefault="00AE271D">
      <w:pPr>
        <w:pStyle w:val="af0"/>
        <w:rPr>
          <w:rtl/>
        </w:rPr>
      </w:pPr>
      <w:r>
        <w:rPr>
          <w:rtl/>
        </w:rPr>
        <w:br/>
        <w:t>גדעון סער (הליכוד):</w:t>
      </w:r>
    </w:p>
    <w:p w14:paraId="23DF5FFC" w14:textId="77777777" w:rsidR="00000000" w:rsidRDefault="00AE271D">
      <w:pPr>
        <w:pStyle w:val="a0"/>
        <w:rPr>
          <w:rtl/>
        </w:rPr>
      </w:pPr>
    </w:p>
    <w:p w14:paraId="4B720809" w14:textId="77777777" w:rsidR="00000000" w:rsidRDefault="00AE271D">
      <w:pPr>
        <w:pStyle w:val="a0"/>
        <w:rPr>
          <w:rFonts w:hint="cs"/>
          <w:rtl/>
        </w:rPr>
      </w:pPr>
      <w:r>
        <w:rPr>
          <w:rFonts w:hint="cs"/>
          <w:rtl/>
        </w:rPr>
        <w:t xml:space="preserve">סגן השר. </w:t>
      </w:r>
    </w:p>
    <w:p w14:paraId="70AB11AA" w14:textId="77777777" w:rsidR="00000000" w:rsidRDefault="00AE271D">
      <w:pPr>
        <w:pStyle w:val="-"/>
        <w:rPr>
          <w:rtl/>
        </w:rPr>
      </w:pPr>
      <w:r>
        <w:rPr>
          <w:rtl/>
        </w:rPr>
        <w:br/>
      </w:r>
      <w:bookmarkStart w:id="232" w:name="FS000000713T23_02_2004_19_45_38C"/>
      <w:bookmarkEnd w:id="232"/>
      <w:r>
        <w:rPr>
          <w:rtl/>
        </w:rPr>
        <w:t>אורי יה</w:t>
      </w:r>
      <w:r>
        <w:rPr>
          <w:rtl/>
        </w:rPr>
        <w:t>ודה אריאל (האיחוד הלאומי - ישראל ביתנו):</w:t>
      </w:r>
    </w:p>
    <w:p w14:paraId="6DD1A323" w14:textId="77777777" w:rsidR="00000000" w:rsidRDefault="00AE271D">
      <w:pPr>
        <w:pStyle w:val="a0"/>
        <w:rPr>
          <w:rtl/>
        </w:rPr>
      </w:pPr>
    </w:p>
    <w:p w14:paraId="1E6C63A3" w14:textId="77777777" w:rsidR="00000000" w:rsidRDefault="00AE271D">
      <w:pPr>
        <w:pStyle w:val="a0"/>
        <w:rPr>
          <w:rFonts w:hint="cs"/>
          <w:rtl/>
        </w:rPr>
      </w:pPr>
      <w:r>
        <w:rPr>
          <w:rFonts w:hint="cs"/>
          <w:rtl/>
        </w:rPr>
        <w:t>סגן השרה. כשמדברים על יום העצמאות, הרבה דברים עולים בראש - כל אחד לפי מה שהוא למד, ראה, חווה. אחד הדברים שאני נזכר בהם הוא כפר-דרום, שנפל ב-1948, מעט לפני יום העצמאות, כך גם כפר-עציון, וכמובן, לצערנו, יישובים נוספי</w:t>
      </w:r>
      <w:r>
        <w:rPr>
          <w:rFonts w:hint="cs"/>
          <w:rtl/>
        </w:rPr>
        <w:t xml:space="preserve">ם. </w:t>
      </w:r>
    </w:p>
    <w:p w14:paraId="3F3729AC" w14:textId="77777777" w:rsidR="00000000" w:rsidRDefault="00AE271D">
      <w:pPr>
        <w:pStyle w:val="a0"/>
        <w:rPr>
          <w:rFonts w:hint="cs"/>
          <w:rtl/>
        </w:rPr>
      </w:pPr>
    </w:p>
    <w:p w14:paraId="424693EF" w14:textId="77777777" w:rsidR="00000000" w:rsidRDefault="00AE271D">
      <w:pPr>
        <w:pStyle w:val="a0"/>
        <w:rPr>
          <w:rFonts w:hint="cs"/>
          <w:rtl/>
        </w:rPr>
      </w:pPr>
      <w:r>
        <w:rPr>
          <w:rFonts w:hint="cs"/>
          <w:rtl/>
        </w:rPr>
        <w:t xml:space="preserve">ברוך השם, חזרו הבנים אל המקורות, אל בית אבותיהם, וזכינו בתחייה מחודשת ביישובים אלה, בחבלי ארץ אלה - אחרי הרבה שנים שלא היו בידינו, תחת לחץ ותחת כיבוש של אחרים. זכינו בתשכ"ז לשחרר את כל אזורי יש"ע, ובראשם את הר-הבית, ולחזור לנחלת אבותינו. </w:t>
      </w:r>
    </w:p>
    <w:p w14:paraId="28A6199B" w14:textId="77777777" w:rsidR="00000000" w:rsidRDefault="00AE271D">
      <w:pPr>
        <w:pStyle w:val="a0"/>
        <w:rPr>
          <w:rFonts w:hint="cs"/>
          <w:rtl/>
        </w:rPr>
      </w:pPr>
    </w:p>
    <w:p w14:paraId="07312ABA" w14:textId="77777777" w:rsidR="00000000" w:rsidRDefault="00AE271D">
      <w:pPr>
        <w:pStyle w:val="a0"/>
        <w:rPr>
          <w:rFonts w:hint="cs"/>
          <w:rtl/>
        </w:rPr>
      </w:pPr>
      <w:r>
        <w:rPr>
          <w:rFonts w:hint="cs"/>
          <w:rtl/>
        </w:rPr>
        <w:t>אין אדם שיש</w:t>
      </w:r>
      <w:r>
        <w:rPr>
          <w:rFonts w:hint="cs"/>
          <w:rtl/>
        </w:rPr>
        <w:t xml:space="preserve"> לו רשות לעשות משאלי-עם על ארץ אבותינו; אין אדם שיכול לוותר מרצונו על חלק מזכות בנחלתנו. לא יבואו גויים וזרים בחלקנו ובאדמתנו, ובעזרת השם, מכאן שלוחה הברכה למתיישבי חבל-קטיף, מתיישבי יש"ע והגולן, ובעזרת השם נמשיך להפריח ולחזק את היישובים באזורים אלה. תודה.</w:t>
      </w:r>
      <w:r>
        <w:rPr>
          <w:rFonts w:hint="cs"/>
          <w:rtl/>
        </w:rPr>
        <w:t xml:space="preserve"> </w:t>
      </w:r>
    </w:p>
    <w:p w14:paraId="0440C5C4" w14:textId="77777777" w:rsidR="00000000" w:rsidRDefault="00AE271D">
      <w:pPr>
        <w:pStyle w:val="af1"/>
        <w:rPr>
          <w:rtl/>
        </w:rPr>
      </w:pPr>
      <w:r>
        <w:rPr>
          <w:rtl/>
        </w:rPr>
        <w:br/>
        <w:t>היו"ר אלי בן-מנחם:</w:t>
      </w:r>
    </w:p>
    <w:p w14:paraId="43EF996A" w14:textId="77777777" w:rsidR="00000000" w:rsidRDefault="00AE271D">
      <w:pPr>
        <w:pStyle w:val="a0"/>
        <w:rPr>
          <w:rtl/>
        </w:rPr>
      </w:pPr>
    </w:p>
    <w:p w14:paraId="59DD4D99" w14:textId="77777777" w:rsidR="00000000" w:rsidRDefault="00AE271D">
      <w:pPr>
        <w:pStyle w:val="a0"/>
        <w:rPr>
          <w:rFonts w:hint="cs"/>
          <w:rtl/>
        </w:rPr>
      </w:pPr>
      <w:r>
        <w:rPr>
          <w:rFonts w:hint="cs"/>
          <w:rtl/>
        </w:rPr>
        <w:t xml:space="preserve">תודה לחבר הכנסת אורי אריאל. חבר הכנסת מאיר פרוש, בבקשה. לרשותך שלוש דקות. </w:t>
      </w:r>
    </w:p>
    <w:p w14:paraId="19F6DB79" w14:textId="77777777" w:rsidR="00000000" w:rsidRDefault="00AE271D">
      <w:pPr>
        <w:pStyle w:val="a"/>
        <w:rPr>
          <w:rtl/>
        </w:rPr>
      </w:pPr>
    </w:p>
    <w:p w14:paraId="2E4E7239" w14:textId="77777777" w:rsidR="00000000" w:rsidRDefault="00AE271D">
      <w:pPr>
        <w:pStyle w:val="a"/>
        <w:rPr>
          <w:rtl/>
        </w:rPr>
      </w:pPr>
      <w:r>
        <w:rPr>
          <w:rtl/>
        </w:rPr>
        <w:br/>
      </w:r>
      <w:bookmarkStart w:id="233" w:name="FS000000563T23_02_2004_19_50_51"/>
      <w:bookmarkStart w:id="234" w:name="_Toc67901573"/>
      <w:bookmarkEnd w:id="233"/>
      <w:r>
        <w:rPr>
          <w:rtl/>
        </w:rPr>
        <w:t>מאיר פרוש (יהדות התורה):</w:t>
      </w:r>
      <w:bookmarkEnd w:id="234"/>
    </w:p>
    <w:p w14:paraId="1280B034" w14:textId="77777777" w:rsidR="00000000" w:rsidRDefault="00AE271D">
      <w:pPr>
        <w:pStyle w:val="a0"/>
        <w:rPr>
          <w:rtl/>
        </w:rPr>
      </w:pPr>
    </w:p>
    <w:p w14:paraId="6DF476E8" w14:textId="77777777" w:rsidR="00000000" w:rsidRDefault="00AE271D">
      <w:pPr>
        <w:pStyle w:val="a0"/>
        <w:rPr>
          <w:rFonts w:hint="cs"/>
          <w:rtl/>
        </w:rPr>
      </w:pPr>
      <w:r>
        <w:rPr>
          <w:rFonts w:hint="cs"/>
          <w:rtl/>
        </w:rPr>
        <w:t>אדוני היושב-ראש, חברי הכנסת, אני כמובן אתמוך בהצעת החוק הזאת, אבל אני מבקש לנצל את ההזדמנות כדי לומר מלים מספר על דבר שביקשתי דווק</w:t>
      </w:r>
      <w:r>
        <w:rPr>
          <w:rFonts w:hint="cs"/>
          <w:rtl/>
        </w:rPr>
        <w:t>א מנשיאות הכנסת שתאשר אותו כהצעה דחופה, ואני לא יודע, משום-מה היא נדחתה.</w:t>
      </w:r>
    </w:p>
    <w:p w14:paraId="56828F13" w14:textId="77777777" w:rsidR="00000000" w:rsidRDefault="00AE271D">
      <w:pPr>
        <w:pStyle w:val="a0"/>
        <w:rPr>
          <w:rFonts w:hint="cs"/>
          <w:rtl/>
        </w:rPr>
      </w:pPr>
    </w:p>
    <w:p w14:paraId="69B7C236" w14:textId="77777777" w:rsidR="00000000" w:rsidRDefault="00AE271D">
      <w:pPr>
        <w:pStyle w:val="a0"/>
        <w:rPr>
          <w:rFonts w:hint="cs"/>
          <w:rtl/>
        </w:rPr>
      </w:pPr>
      <w:r>
        <w:rPr>
          <w:rFonts w:hint="cs"/>
          <w:rtl/>
        </w:rPr>
        <w:t>אני ביקשתי שהכנסת תדון בדחיפות על המשגה של מסירת גופת יהודי ל"חיזבאללה", וכתוצאה מכך ה"חיזבאללה" מבקש עכשיו תמורת העברת הגופה של היהודי, עוד כמה עשרות גופות. אני ביקשתי שהכנסת תדון ב</w:t>
      </w:r>
      <w:r>
        <w:rPr>
          <w:rFonts w:hint="cs"/>
          <w:rtl/>
        </w:rPr>
        <w:t xml:space="preserve">משגה הזה, וכולנו נשאל: הייתכן? </w:t>
      </w:r>
    </w:p>
    <w:p w14:paraId="49A28A8D" w14:textId="77777777" w:rsidR="00000000" w:rsidRDefault="00AE271D">
      <w:pPr>
        <w:pStyle w:val="a0"/>
        <w:rPr>
          <w:rFonts w:hint="cs"/>
          <w:rtl/>
        </w:rPr>
      </w:pPr>
    </w:p>
    <w:p w14:paraId="7BAA2381" w14:textId="77777777" w:rsidR="00000000" w:rsidRDefault="00AE271D">
      <w:pPr>
        <w:pStyle w:val="a0"/>
        <w:rPr>
          <w:rFonts w:hint="cs"/>
          <w:rtl/>
        </w:rPr>
      </w:pPr>
      <w:r>
        <w:rPr>
          <w:rFonts w:hint="cs"/>
          <w:rtl/>
        </w:rPr>
        <w:t xml:space="preserve">ולמה אני מעלה את זה וקושר את זה בעת הצעת חוק של הזזת יום הזיכרון ויום העצמאות? מכיוון שיום הזיכרון הוא יום שבו מתייחדים עם החללים - עם החללים שנפגעו בטרור, חללים שנפגעו במערכות ישראל, לאו דווקא במלחמות, כמו בכל פעולת איבה. </w:t>
      </w:r>
    </w:p>
    <w:p w14:paraId="4920F55D" w14:textId="77777777" w:rsidR="00000000" w:rsidRDefault="00AE271D">
      <w:pPr>
        <w:pStyle w:val="a0"/>
        <w:rPr>
          <w:rFonts w:hint="cs"/>
          <w:rtl/>
        </w:rPr>
      </w:pPr>
    </w:p>
    <w:p w14:paraId="1071C109" w14:textId="77777777" w:rsidR="00000000" w:rsidRDefault="00AE271D">
      <w:pPr>
        <w:pStyle w:val="a0"/>
        <w:rPr>
          <w:rFonts w:hint="cs"/>
          <w:rtl/>
        </w:rPr>
      </w:pPr>
      <w:r>
        <w:rPr>
          <w:rFonts w:hint="cs"/>
          <w:rtl/>
        </w:rPr>
        <w:t>המשא-ומתן עם ה"חיזבאללה" הרי נעשה כתוצאה מלחץ וטרור של פעולות איבה שה"חיזבאללה" עושה כנגד העם היהודי וכנגד מדינת ישראל. וכאן אני שואל, מדוע נשיאות הכנסת אינה רואה חשיבות בכך שהכנסת תדון בטעות הנוראה הזאת של מסירת גופה של יהודי, שנהרג בעת פעולת טרור, ומסר</w:t>
      </w:r>
      <w:r>
        <w:rPr>
          <w:rFonts w:hint="cs"/>
          <w:rtl/>
        </w:rPr>
        <w:t>ו אותו לידי ה"חיזבאללה" - כשאנחנו יודעים בדיוק מהו היחס שלהם כלפי יהודי, בני עם ישראל, תושבי מדינת ישראל, חיילים בצבא של ישראל. מדוע הכנסת לא מצאה זאת לנכון?</w:t>
      </w:r>
    </w:p>
    <w:p w14:paraId="77073E59" w14:textId="77777777" w:rsidR="00000000" w:rsidRDefault="00AE271D">
      <w:pPr>
        <w:pStyle w:val="a0"/>
        <w:rPr>
          <w:rFonts w:hint="cs"/>
          <w:rtl/>
        </w:rPr>
      </w:pPr>
    </w:p>
    <w:p w14:paraId="6BEFD27E" w14:textId="77777777" w:rsidR="00000000" w:rsidRDefault="00AE271D">
      <w:pPr>
        <w:pStyle w:val="a0"/>
        <w:rPr>
          <w:rFonts w:hint="cs"/>
          <w:rtl/>
        </w:rPr>
      </w:pPr>
      <w:r>
        <w:rPr>
          <w:rFonts w:hint="cs"/>
          <w:rtl/>
        </w:rPr>
        <w:t>אני ראיתי שהכנסת, נשיאות הכנסת קיבלה החלטות מהחלטות שונות כדי לדון בהן כהצעות דחופות, והדחיפות של</w:t>
      </w:r>
      <w:r>
        <w:rPr>
          <w:rFonts w:hint="cs"/>
          <w:rtl/>
        </w:rPr>
        <w:t>הן היא רחוקה כרחוק מזרח ממערב, ועל כך אני מבקש למחות. תודה רבה.</w:t>
      </w:r>
    </w:p>
    <w:p w14:paraId="6A6B16D8" w14:textId="77777777" w:rsidR="00000000" w:rsidRDefault="00AE271D">
      <w:pPr>
        <w:pStyle w:val="a0"/>
        <w:rPr>
          <w:color w:val="0000FF"/>
          <w:szCs w:val="28"/>
          <w:rtl/>
        </w:rPr>
      </w:pPr>
    </w:p>
    <w:p w14:paraId="29584C0A" w14:textId="77777777" w:rsidR="00000000" w:rsidRDefault="00AE271D">
      <w:pPr>
        <w:pStyle w:val="af1"/>
        <w:rPr>
          <w:rtl/>
        </w:rPr>
      </w:pPr>
      <w:r>
        <w:rPr>
          <w:rtl/>
        </w:rPr>
        <w:t>היו"ר אלי בן-מנחם:</w:t>
      </w:r>
    </w:p>
    <w:p w14:paraId="3B69E0DE" w14:textId="77777777" w:rsidR="00000000" w:rsidRDefault="00AE271D">
      <w:pPr>
        <w:pStyle w:val="a0"/>
        <w:rPr>
          <w:rtl/>
        </w:rPr>
      </w:pPr>
    </w:p>
    <w:p w14:paraId="67E47831" w14:textId="77777777" w:rsidR="00000000" w:rsidRDefault="00AE271D">
      <w:pPr>
        <w:pStyle w:val="a0"/>
        <w:rPr>
          <w:rFonts w:hint="cs"/>
          <w:rtl/>
        </w:rPr>
      </w:pPr>
      <w:r>
        <w:rPr>
          <w:rFonts w:hint="cs"/>
          <w:rtl/>
        </w:rPr>
        <w:t xml:space="preserve">תודה לחבר הכנסת פרוש. חבר הכנסת ג'מאל זחאלקה </w:t>
      </w:r>
      <w:r>
        <w:rPr>
          <w:rFonts w:hint="eastAsia"/>
          <w:rtl/>
        </w:rPr>
        <w:t xml:space="preserve">– </w:t>
      </w:r>
      <w:r>
        <w:rPr>
          <w:rFonts w:hint="cs"/>
          <w:rtl/>
        </w:rPr>
        <w:t xml:space="preserve">אינו נוכח; חבר הכנסת חיים אורון </w:t>
      </w:r>
      <w:r>
        <w:rPr>
          <w:rFonts w:hint="eastAsia"/>
          <w:rtl/>
        </w:rPr>
        <w:t>–</w:t>
      </w:r>
      <w:r>
        <w:rPr>
          <w:rFonts w:hint="cs"/>
          <w:rtl/>
        </w:rPr>
        <w:t xml:space="preserve"> אינו נוכח. חבר הכנסת נסים זאב, בבקשה. רבותי חברי הכנסת, אני מודיע שחברי כנסת שלא יהיו נוכח</w:t>
      </w:r>
      <w:r>
        <w:rPr>
          <w:rFonts w:hint="cs"/>
          <w:rtl/>
        </w:rPr>
        <w:t xml:space="preserve">ים ויגיעו אחר כך לא יקבלו את רשות הדיבור. </w:t>
      </w:r>
    </w:p>
    <w:p w14:paraId="42E3DDF2" w14:textId="77777777" w:rsidR="00000000" w:rsidRDefault="00AE271D">
      <w:pPr>
        <w:pStyle w:val="a0"/>
        <w:rPr>
          <w:rFonts w:hint="cs"/>
          <w:rtl/>
        </w:rPr>
      </w:pPr>
    </w:p>
    <w:p w14:paraId="3AC66734" w14:textId="77777777" w:rsidR="00000000" w:rsidRDefault="00AE271D">
      <w:pPr>
        <w:pStyle w:val="a"/>
        <w:rPr>
          <w:rtl/>
        </w:rPr>
      </w:pPr>
      <w:bookmarkStart w:id="235" w:name="FS000000490T23_02_2004_19_25_14"/>
      <w:bookmarkStart w:id="236" w:name="_Toc67901574"/>
      <w:bookmarkEnd w:id="235"/>
      <w:r>
        <w:rPr>
          <w:rFonts w:hint="eastAsia"/>
          <w:rtl/>
        </w:rPr>
        <w:t>נסים</w:t>
      </w:r>
      <w:r>
        <w:rPr>
          <w:rtl/>
        </w:rPr>
        <w:t xml:space="preserve"> זאב (ש"ס):</w:t>
      </w:r>
      <w:bookmarkEnd w:id="236"/>
    </w:p>
    <w:p w14:paraId="68720B02" w14:textId="77777777" w:rsidR="00000000" w:rsidRDefault="00AE271D">
      <w:pPr>
        <w:pStyle w:val="a0"/>
        <w:rPr>
          <w:rFonts w:hint="cs"/>
          <w:rtl/>
        </w:rPr>
      </w:pPr>
    </w:p>
    <w:p w14:paraId="7A1D32C0" w14:textId="77777777" w:rsidR="00000000" w:rsidRDefault="00AE271D">
      <w:pPr>
        <w:pStyle w:val="a0"/>
        <w:rPr>
          <w:rFonts w:hint="cs"/>
          <w:rtl/>
        </w:rPr>
      </w:pPr>
      <w:r>
        <w:rPr>
          <w:rFonts w:hint="cs"/>
          <w:rtl/>
        </w:rPr>
        <w:t>אדוני היושב בראש, כנסת נכבדה, אני רוצה לומר שאני תומך בהצעת החוק, ולא צריך לחשוש מהאופוזיציה. אני חושב שזו הצעת חוק נכונה לא רק לשנה זו אלא לכל שנה כאשר ד' אייר חל ביום ראשון. זה לא רק עניין של ה</w:t>
      </w:r>
      <w:r>
        <w:rPr>
          <w:rFonts w:hint="cs"/>
          <w:rtl/>
        </w:rPr>
        <w:t>שבת, אלא גם כדי לעשות את הטקס כמו שצריך. יש הרבה אנשים דתיים שגם יקיריהם נפלו במערכות ישראל, וגם הם רוצים להשתתף בטקסים. יש סמיכות של הטקס של יום הזיכרון ויציאת השבת, ולכן חשוב שיהיה פרק זמן מפריד ביניהם, כדי שהאנשים והציבור כולו יוכלו להשתתף בטקסי הזיכרון</w:t>
      </w:r>
      <w:r>
        <w:rPr>
          <w:rFonts w:hint="cs"/>
          <w:rtl/>
        </w:rPr>
        <w:t xml:space="preserve"> ליקיריהם. </w:t>
      </w:r>
    </w:p>
    <w:p w14:paraId="4D30E696" w14:textId="77777777" w:rsidR="00000000" w:rsidRDefault="00AE271D">
      <w:pPr>
        <w:pStyle w:val="a0"/>
        <w:rPr>
          <w:rFonts w:hint="cs"/>
          <w:rtl/>
        </w:rPr>
      </w:pPr>
    </w:p>
    <w:p w14:paraId="680AE5A0" w14:textId="77777777" w:rsidR="00000000" w:rsidRDefault="00AE271D">
      <w:pPr>
        <w:pStyle w:val="a0"/>
        <w:rPr>
          <w:rFonts w:hint="cs"/>
          <w:rtl/>
        </w:rPr>
      </w:pPr>
      <w:r>
        <w:rPr>
          <w:rFonts w:hint="cs"/>
          <w:rtl/>
        </w:rPr>
        <w:t xml:space="preserve">אני רוצה לומר דבר נוסף. במסכת מגילה כתוב שיש הבדל בין חג הפורים ליום תשעה באב. מה קורה כאשר חג הפורים חל ביום השבת? את קריאת המגילה אומנם מקדימים ליום חמישי. אבל כשחל תשעה באב בשבת, את תשעה באב צריכים לאחר ליום ראשון. למה? מפני שלא מקדימים את </w:t>
      </w:r>
      <w:r>
        <w:rPr>
          <w:rFonts w:hint="cs"/>
          <w:rtl/>
        </w:rPr>
        <w:t xml:space="preserve">הפורענות, זאת אומרת, לא מקדימים אבל. לכן, נכון לא להקדים את יום הזיכרון ליום חמישי או ליום רביעי, אלא צריך לאחר אותו. </w:t>
      </w:r>
    </w:p>
    <w:p w14:paraId="051822DD" w14:textId="77777777" w:rsidR="00000000" w:rsidRDefault="00AE271D">
      <w:pPr>
        <w:pStyle w:val="a0"/>
        <w:rPr>
          <w:rFonts w:hint="cs"/>
          <w:rtl/>
        </w:rPr>
      </w:pPr>
    </w:p>
    <w:p w14:paraId="09FE35CE" w14:textId="77777777" w:rsidR="00000000" w:rsidRDefault="00AE271D">
      <w:pPr>
        <w:pStyle w:val="a0"/>
        <w:rPr>
          <w:rFonts w:hint="cs"/>
          <w:rtl/>
        </w:rPr>
      </w:pPr>
      <w:r>
        <w:rPr>
          <w:rFonts w:hint="cs"/>
          <w:rtl/>
        </w:rPr>
        <w:t xml:space="preserve">ולכן, אני בהחלט תומך בהצעת החוק, אבל אני רוצה למחות על דבר אחד </w:t>
      </w:r>
      <w:r>
        <w:rPr>
          <w:rFonts w:hint="eastAsia"/>
          <w:rtl/>
        </w:rPr>
        <w:t>–</w:t>
      </w:r>
      <w:r>
        <w:rPr>
          <w:rFonts w:hint="cs"/>
          <w:rtl/>
        </w:rPr>
        <w:t xml:space="preserve"> כאשר מדברים פה על נושא כל כך חשוב ומרכזי, וכנסת ישראל ראתה לנכון לציין </w:t>
      </w:r>
      <w:r>
        <w:rPr>
          <w:rFonts w:hint="cs"/>
          <w:rtl/>
        </w:rPr>
        <w:t xml:space="preserve">800 שנים לפטירת הרמב"ם, מן הראוי שראש הממשלה וחברי הכנסת שעולים לדוכן יחבשו כיפה. לא נורא, הם לא יהיו חרדים, ולא נחשוד בהם שהם דתיים. אפשר לצטט את דברי הרמב"ם גם כאשר יש כיפה על הראש. תודה לאדוני היושב-ראש. </w:t>
      </w:r>
    </w:p>
    <w:p w14:paraId="7862D82E" w14:textId="77777777" w:rsidR="00000000" w:rsidRDefault="00AE271D">
      <w:pPr>
        <w:pStyle w:val="a0"/>
        <w:rPr>
          <w:rFonts w:hint="cs"/>
          <w:rtl/>
        </w:rPr>
      </w:pPr>
    </w:p>
    <w:p w14:paraId="030C4D55" w14:textId="77777777" w:rsidR="00000000" w:rsidRDefault="00AE271D">
      <w:pPr>
        <w:pStyle w:val="af1"/>
        <w:rPr>
          <w:rtl/>
        </w:rPr>
      </w:pPr>
      <w:r>
        <w:rPr>
          <w:rtl/>
        </w:rPr>
        <w:t>היו"ר אלי בן-מנחם:</w:t>
      </w:r>
    </w:p>
    <w:p w14:paraId="09FF69A8" w14:textId="77777777" w:rsidR="00000000" w:rsidRDefault="00AE271D">
      <w:pPr>
        <w:pStyle w:val="a0"/>
        <w:rPr>
          <w:rtl/>
        </w:rPr>
      </w:pPr>
    </w:p>
    <w:p w14:paraId="26851938" w14:textId="77777777" w:rsidR="00000000" w:rsidRDefault="00AE271D">
      <w:pPr>
        <w:pStyle w:val="a0"/>
        <w:rPr>
          <w:rFonts w:hint="cs"/>
          <w:rtl/>
        </w:rPr>
      </w:pPr>
      <w:r>
        <w:rPr>
          <w:rFonts w:hint="cs"/>
          <w:rtl/>
        </w:rPr>
        <w:t>תודה לחבר הכנסת נסים זאב. א</w:t>
      </w:r>
      <w:r>
        <w:rPr>
          <w:rFonts w:hint="cs"/>
          <w:rtl/>
        </w:rPr>
        <w:t xml:space="preserve">חרון הדוברים, חבר הכנסת טלב אלסאנע, בבקשה. </w:t>
      </w:r>
    </w:p>
    <w:p w14:paraId="5B2532E1" w14:textId="77777777" w:rsidR="00000000" w:rsidRDefault="00AE271D">
      <w:pPr>
        <w:pStyle w:val="a0"/>
        <w:rPr>
          <w:rFonts w:hint="cs"/>
          <w:rtl/>
        </w:rPr>
      </w:pPr>
    </w:p>
    <w:p w14:paraId="3D1DBF83" w14:textId="77777777" w:rsidR="00000000" w:rsidRDefault="00AE271D">
      <w:pPr>
        <w:pStyle w:val="a"/>
        <w:rPr>
          <w:rtl/>
        </w:rPr>
      </w:pPr>
      <w:bookmarkStart w:id="237" w:name="FS000000549T23_02_2004_19_32_08"/>
      <w:bookmarkStart w:id="238" w:name="_Toc67901575"/>
      <w:bookmarkEnd w:id="237"/>
      <w:r>
        <w:rPr>
          <w:rFonts w:hint="eastAsia"/>
          <w:rtl/>
        </w:rPr>
        <w:t>טלב</w:t>
      </w:r>
      <w:r>
        <w:rPr>
          <w:rtl/>
        </w:rPr>
        <w:t xml:space="preserve"> אלסאנע (רע"ם):</w:t>
      </w:r>
      <w:bookmarkEnd w:id="238"/>
    </w:p>
    <w:p w14:paraId="3948D79C" w14:textId="77777777" w:rsidR="00000000" w:rsidRDefault="00AE271D">
      <w:pPr>
        <w:pStyle w:val="a0"/>
        <w:rPr>
          <w:rFonts w:hint="cs"/>
          <w:rtl/>
        </w:rPr>
      </w:pPr>
    </w:p>
    <w:p w14:paraId="3A845F67" w14:textId="77777777" w:rsidR="00000000" w:rsidRDefault="00AE271D">
      <w:pPr>
        <w:pStyle w:val="a0"/>
        <w:rPr>
          <w:rtl/>
        </w:rPr>
      </w:pPr>
      <w:r>
        <w:rPr>
          <w:rFonts w:hint="cs"/>
          <w:rtl/>
        </w:rPr>
        <w:t xml:space="preserve">אדוני היושב-ראש, חברי הכנסת, בדיון הקודם, במלאות 800 שנה לפטירתו של הרב משה בן מימון </w:t>
      </w:r>
      <w:r>
        <w:rPr>
          <w:rFonts w:hint="eastAsia"/>
          <w:rtl/>
        </w:rPr>
        <w:t>–</w:t>
      </w:r>
      <w:r>
        <w:rPr>
          <w:rFonts w:hint="cs"/>
          <w:rtl/>
        </w:rPr>
        <w:t xml:space="preserve"> הרמב"ם, לצערי נפקד מקומם של נציגים מקרב חברי הכנסת הערבים, אף שחלק מהמורשת של הרמב"ם נכתב בשפה הערבית. א</w:t>
      </w:r>
      <w:r>
        <w:rPr>
          <w:rFonts w:hint="cs"/>
          <w:rtl/>
        </w:rPr>
        <w:t xml:space="preserve">ומנם הדת שלו היא הדת היהודית, אבל התרבות שלו היא תרבות ערבית, ואין צל של ספק שההפריה התרבותית אז, באנדלוס, תרמה תרומה רבה ליצירותיו בתחומים שונים ומגוונים. </w:t>
      </w:r>
    </w:p>
    <w:p w14:paraId="034CC332" w14:textId="77777777" w:rsidR="00000000" w:rsidRDefault="00AE271D">
      <w:pPr>
        <w:pStyle w:val="a0"/>
        <w:rPr>
          <w:rtl/>
        </w:rPr>
      </w:pPr>
    </w:p>
    <w:p w14:paraId="32E9014C" w14:textId="77777777" w:rsidR="00000000" w:rsidRDefault="00AE271D">
      <w:pPr>
        <w:pStyle w:val="a0"/>
        <w:rPr>
          <w:rFonts w:hint="cs"/>
          <w:rtl/>
        </w:rPr>
      </w:pPr>
      <w:r>
        <w:rPr>
          <w:rFonts w:hint="cs"/>
          <w:rtl/>
        </w:rPr>
        <w:t xml:space="preserve">לצערי הרב, אף שכולנו מעריכים את הרמב"ם, והוא אחד הפילוסופים המוערכים גם בקרב הציבור הערבי </w:t>
      </w:r>
      <w:r>
        <w:rPr>
          <w:rtl/>
        </w:rPr>
        <w:t>–</w:t>
      </w:r>
      <w:r>
        <w:rPr>
          <w:rFonts w:hint="cs"/>
          <w:rtl/>
        </w:rPr>
        <w:t xml:space="preserve"> דוגמה </w:t>
      </w:r>
      <w:r>
        <w:rPr>
          <w:rFonts w:hint="cs"/>
          <w:rtl/>
        </w:rPr>
        <w:t xml:space="preserve">לכך שאיש דת יכול להיות מוערך לא רק על-ידי בני דתו אלא גם על-ידי אחרים, שמעריכים את המורשת התרבותית שלו </w:t>
      </w:r>
      <w:r>
        <w:rPr>
          <w:rtl/>
        </w:rPr>
        <w:t>–</w:t>
      </w:r>
      <w:r>
        <w:rPr>
          <w:rFonts w:hint="cs"/>
          <w:rtl/>
        </w:rPr>
        <w:t xml:space="preserve"> היה מן הראוי שהכנסת תיתן אפשרות להתייחס אליו גם במושב הזה. </w:t>
      </w:r>
    </w:p>
    <w:p w14:paraId="2FE399ED" w14:textId="77777777" w:rsidR="00000000" w:rsidRDefault="00AE271D">
      <w:pPr>
        <w:pStyle w:val="a0"/>
        <w:rPr>
          <w:rFonts w:hint="cs"/>
          <w:rtl/>
        </w:rPr>
      </w:pPr>
    </w:p>
    <w:p w14:paraId="4994F75B" w14:textId="77777777" w:rsidR="00000000" w:rsidRDefault="00AE271D">
      <w:pPr>
        <w:pStyle w:val="a0"/>
        <w:rPr>
          <w:rFonts w:hint="cs"/>
          <w:rtl/>
        </w:rPr>
      </w:pPr>
      <w:r>
        <w:rPr>
          <w:rFonts w:hint="cs"/>
          <w:rtl/>
        </w:rPr>
        <w:t xml:space="preserve">ראה זה פלא, כבוד היושב-ראש, שדווקא ביום הזה, שבו מתקיים דיון בהאג על המעשים הנעשים על-ידי </w:t>
      </w:r>
      <w:r>
        <w:rPr>
          <w:rFonts w:hint="cs"/>
          <w:rtl/>
        </w:rPr>
        <w:t>ממשלת ישראל נגד הציבור הערבי, מעלה כנסת ישראל על נס את המורשת של הרמב"ם.</w:t>
      </w:r>
    </w:p>
    <w:p w14:paraId="72E24B3A" w14:textId="77777777" w:rsidR="00000000" w:rsidRDefault="00AE271D">
      <w:pPr>
        <w:pStyle w:val="a0"/>
        <w:rPr>
          <w:rFonts w:hint="cs"/>
          <w:rtl/>
        </w:rPr>
      </w:pPr>
    </w:p>
    <w:p w14:paraId="6E6CE2DC" w14:textId="77777777" w:rsidR="00000000" w:rsidRDefault="00AE271D">
      <w:pPr>
        <w:pStyle w:val="a0"/>
        <w:rPr>
          <w:rFonts w:hint="cs"/>
          <w:rtl/>
        </w:rPr>
      </w:pPr>
      <w:r>
        <w:rPr>
          <w:rFonts w:hint="cs"/>
          <w:rtl/>
        </w:rPr>
        <w:t>מה המסר? מהמקרה של הרמב"ם והמורשת שלו אפשר ללמוד באופן ברור וחד-משמעי את חשיבות הדו-קיום, את חשיבות ההפריה התרבותית, את החשיבות ואת האפשרות לחיות יחד, לעזור ולסייע לתרבות ולקדמה האנו</w:t>
      </w:r>
      <w:r>
        <w:rPr>
          <w:rFonts w:hint="cs"/>
          <w:rtl/>
        </w:rPr>
        <w:t xml:space="preserve">שית בכלל. מצד שני, בהאג לומדים את הפרדוקס שמובילה  אליו הפוליטיקה </w:t>
      </w:r>
      <w:r>
        <w:rPr>
          <w:rFonts w:hint="eastAsia"/>
          <w:rtl/>
        </w:rPr>
        <w:t>–</w:t>
      </w:r>
      <w:r>
        <w:rPr>
          <w:rFonts w:hint="cs"/>
          <w:rtl/>
        </w:rPr>
        <w:t xml:space="preserve"> הניסיון להכתיב, לשלוט ולדכא את הדעה האחרת, לדכא את רצונו של עם אחר בעצמאות ובחירות. </w:t>
      </w:r>
    </w:p>
    <w:p w14:paraId="6247F640" w14:textId="77777777" w:rsidR="00000000" w:rsidRDefault="00AE271D">
      <w:pPr>
        <w:pStyle w:val="a0"/>
        <w:rPr>
          <w:rFonts w:hint="cs"/>
          <w:rtl/>
        </w:rPr>
      </w:pPr>
    </w:p>
    <w:p w14:paraId="7DBED77A" w14:textId="77777777" w:rsidR="00000000" w:rsidRDefault="00AE271D">
      <w:pPr>
        <w:pStyle w:val="a0"/>
        <w:rPr>
          <w:rFonts w:hint="cs"/>
          <w:rtl/>
        </w:rPr>
      </w:pPr>
      <w:r>
        <w:rPr>
          <w:rFonts w:hint="cs"/>
          <w:rtl/>
        </w:rPr>
        <w:t xml:space="preserve">לכן, לדעתי, מהמקרה של הרמב"ם אפשר ללמוד שיש אפשרות של חיים משותפים. היא הוכחה בעבר </w:t>
      </w:r>
      <w:r>
        <w:rPr>
          <w:rFonts w:hint="eastAsia"/>
          <w:rtl/>
        </w:rPr>
        <w:t>–</w:t>
      </w:r>
      <w:r>
        <w:rPr>
          <w:rFonts w:hint="cs"/>
          <w:rtl/>
        </w:rPr>
        <w:t xml:space="preserve"> אפשר להחזיר את מה</w:t>
      </w:r>
      <w:r>
        <w:rPr>
          <w:rFonts w:hint="cs"/>
          <w:rtl/>
        </w:rPr>
        <w:t xml:space="preserve"> שהיה וללמוד ממנו, כדי להוכיח את העתיד. זה מחייב להפסיק לשלוט ולדכא אחר תחת התפיסה שהכול שלנו, כאילו אלוהים מתחיל לחלק אדמות, קרקעות וקניין </w:t>
      </w:r>
      <w:r>
        <w:rPr>
          <w:rFonts w:hint="eastAsia"/>
          <w:rtl/>
        </w:rPr>
        <w:t>–</w:t>
      </w:r>
      <w:r>
        <w:rPr>
          <w:rFonts w:hint="cs"/>
          <w:rtl/>
        </w:rPr>
        <w:t xml:space="preserve"> לא קניין רוחני אלא קניין דלא ניידי. זה לא המצב. </w:t>
      </w:r>
    </w:p>
    <w:p w14:paraId="1D5D688C" w14:textId="77777777" w:rsidR="00000000" w:rsidRDefault="00AE271D">
      <w:pPr>
        <w:pStyle w:val="a0"/>
        <w:rPr>
          <w:rFonts w:hint="cs"/>
          <w:rtl/>
        </w:rPr>
      </w:pPr>
    </w:p>
    <w:p w14:paraId="238074D7" w14:textId="77777777" w:rsidR="00000000" w:rsidRDefault="00AE271D">
      <w:pPr>
        <w:pStyle w:val="a0"/>
        <w:rPr>
          <w:rFonts w:hint="cs"/>
          <w:rtl/>
        </w:rPr>
      </w:pPr>
      <w:r>
        <w:rPr>
          <w:rFonts w:hint="cs"/>
          <w:rtl/>
        </w:rPr>
        <w:t>צריך לומר באופן ברור וחד-משמעי, שממשלת ישראל, כבוד היושב-ראש, אי</w:t>
      </w:r>
      <w:r>
        <w:rPr>
          <w:rFonts w:hint="cs"/>
          <w:rtl/>
        </w:rPr>
        <w:t xml:space="preserve">נה נלחמת על קיומה ולא על ביטחונה, ממשלת ישראל נלחמת להנצחת כיבושה, ומצד שני, העם הפלסטיני נלחם למען עצמאותו וחירותו. תודה רבה. </w:t>
      </w:r>
    </w:p>
    <w:p w14:paraId="120F1581" w14:textId="77777777" w:rsidR="00000000" w:rsidRDefault="00AE271D">
      <w:pPr>
        <w:pStyle w:val="a0"/>
        <w:rPr>
          <w:rFonts w:hint="cs"/>
          <w:rtl/>
        </w:rPr>
      </w:pPr>
    </w:p>
    <w:p w14:paraId="67B8AE95" w14:textId="77777777" w:rsidR="00000000" w:rsidRDefault="00AE271D">
      <w:pPr>
        <w:pStyle w:val="af1"/>
        <w:rPr>
          <w:rtl/>
        </w:rPr>
      </w:pPr>
      <w:r>
        <w:rPr>
          <w:rtl/>
        </w:rPr>
        <w:t>היו"ר אלי בן-מנחם:</w:t>
      </w:r>
    </w:p>
    <w:p w14:paraId="330E773A" w14:textId="77777777" w:rsidR="00000000" w:rsidRDefault="00AE271D">
      <w:pPr>
        <w:pStyle w:val="a0"/>
        <w:rPr>
          <w:rtl/>
        </w:rPr>
      </w:pPr>
    </w:p>
    <w:p w14:paraId="4D00B187" w14:textId="77777777" w:rsidR="00000000" w:rsidRDefault="00AE271D">
      <w:pPr>
        <w:pStyle w:val="a0"/>
        <w:rPr>
          <w:rFonts w:hint="cs"/>
          <w:rtl/>
        </w:rPr>
      </w:pPr>
      <w:r>
        <w:rPr>
          <w:rFonts w:hint="cs"/>
          <w:rtl/>
        </w:rPr>
        <w:t xml:space="preserve">רבותי חברי הכנסת, אנחנו עוברים להצבעה. </w:t>
      </w:r>
    </w:p>
    <w:p w14:paraId="2EA7707F" w14:textId="77777777" w:rsidR="00000000" w:rsidRDefault="00AE271D">
      <w:pPr>
        <w:pStyle w:val="a0"/>
        <w:rPr>
          <w:rFonts w:hint="cs"/>
          <w:rtl/>
        </w:rPr>
      </w:pPr>
    </w:p>
    <w:p w14:paraId="6893738D" w14:textId="77777777" w:rsidR="00000000" w:rsidRDefault="00AE271D">
      <w:pPr>
        <w:pStyle w:val="ab"/>
        <w:bidi/>
        <w:rPr>
          <w:rFonts w:hint="cs"/>
          <w:rtl/>
        </w:rPr>
      </w:pPr>
      <w:r>
        <w:rPr>
          <w:rFonts w:hint="cs"/>
          <w:rtl/>
        </w:rPr>
        <w:t>הצבעה מס' 5</w:t>
      </w:r>
    </w:p>
    <w:p w14:paraId="7BC4E9FF" w14:textId="77777777" w:rsidR="00000000" w:rsidRDefault="00AE271D">
      <w:pPr>
        <w:pStyle w:val="a0"/>
        <w:rPr>
          <w:rFonts w:hint="cs"/>
          <w:rtl/>
        </w:rPr>
      </w:pPr>
    </w:p>
    <w:p w14:paraId="4C51CC8E" w14:textId="77777777" w:rsidR="00000000" w:rsidRDefault="00AE271D">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7921333B" w14:textId="77777777" w:rsidR="00000000" w:rsidRDefault="00AE271D">
      <w:pPr>
        <w:pStyle w:val="ac"/>
        <w:bidi/>
        <w:rPr>
          <w:rFonts w:hint="cs"/>
          <w:rtl/>
        </w:rPr>
      </w:pPr>
      <w:r>
        <w:rPr>
          <w:rFonts w:hint="cs"/>
          <w:rtl/>
        </w:rPr>
        <w:t xml:space="preserve">נגד </w:t>
      </w:r>
      <w:r>
        <w:rPr>
          <w:rtl/>
        </w:rPr>
        <w:t>–</w:t>
      </w:r>
      <w:r>
        <w:rPr>
          <w:rFonts w:hint="cs"/>
          <w:rtl/>
        </w:rPr>
        <w:t xml:space="preserve"> אין </w:t>
      </w:r>
    </w:p>
    <w:p w14:paraId="09B761DD" w14:textId="77777777" w:rsidR="00000000" w:rsidRDefault="00AE271D">
      <w:pPr>
        <w:pStyle w:val="ac"/>
        <w:bidi/>
        <w:rPr>
          <w:rFonts w:hint="cs"/>
          <w:rtl/>
        </w:rPr>
      </w:pPr>
      <w:r>
        <w:rPr>
          <w:rFonts w:hint="cs"/>
          <w:rtl/>
        </w:rPr>
        <w:t>נ</w:t>
      </w:r>
      <w:r>
        <w:rPr>
          <w:rFonts w:hint="cs"/>
          <w:rtl/>
        </w:rPr>
        <w:t xml:space="preserve">מנעים </w:t>
      </w:r>
      <w:r>
        <w:rPr>
          <w:rtl/>
        </w:rPr>
        <w:t>–</w:t>
      </w:r>
      <w:r>
        <w:rPr>
          <w:rFonts w:hint="cs"/>
          <w:rtl/>
        </w:rPr>
        <w:t xml:space="preserve"> אין</w:t>
      </w:r>
    </w:p>
    <w:p w14:paraId="5B31FF79" w14:textId="77777777" w:rsidR="00000000" w:rsidRDefault="00AE271D">
      <w:pPr>
        <w:pStyle w:val="ad"/>
        <w:bidi/>
        <w:rPr>
          <w:rFonts w:hint="cs"/>
          <w:rtl/>
        </w:rPr>
      </w:pPr>
      <w:r>
        <w:rPr>
          <w:rFonts w:hint="cs"/>
          <w:rtl/>
        </w:rPr>
        <w:t xml:space="preserve">ההצעה להעביר את הצעת חוק יום הזיכרון לחללי מערכות ישראל ויום העצמאות (תיקוני חקיקה) </w:t>
      </w:r>
    </w:p>
    <w:p w14:paraId="2822BAE5" w14:textId="77777777" w:rsidR="00000000" w:rsidRDefault="00AE271D">
      <w:pPr>
        <w:pStyle w:val="ad"/>
        <w:bidi/>
        <w:rPr>
          <w:rFonts w:hint="cs"/>
          <w:rtl/>
        </w:rPr>
      </w:pPr>
      <w:r>
        <w:rPr>
          <w:rFonts w:hint="cs"/>
          <w:rtl/>
        </w:rPr>
        <w:t xml:space="preserve">(דחיית מועדים), התשס"ד-2004, לוועדת החינוך והתרבות נתקבלה. </w:t>
      </w:r>
    </w:p>
    <w:p w14:paraId="5768B948" w14:textId="77777777" w:rsidR="00000000" w:rsidRDefault="00AE271D">
      <w:pPr>
        <w:pStyle w:val="a0"/>
        <w:rPr>
          <w:rFonts w:hint="cs"/>
          <w:rtl/>
        </w:rPr>
      </w:pPr>
    </w:p>
    <w:p w14:paraId="6798F40B" w14:textId="77777777" w:rsidR="00000000" w:rsidRDefault="00AE271D">
      <w:pPr>
        <w:pStyle w:val="af1"/>
        <w:rPr>
          <w:rtl/>
        </w:rPr>
      </w:pPr>
    </w:p>
    <w:p w14:paraId="71D7319F" w14:textId="77777777" w:rsidR="00000000" w:rsidRDefault="00AE271D">
      <w:pPr>
        <w:pStyle w:val="af1"/>
        <w:rPr>
          <w:rtl/>
        </w:rPr>
      </w:pPr>
      <w:r>
        <w:rPr>
          <w:rtl/>
        </w:rPr>
        <w:t>היו"ר אלי בן-מנחם:</w:t>
      </w:r>
    </w:p>
    <w:p w14:paraId="6797829E" w14:textId="77777777" w:rsidR="00000000" w:rsidRDefault="00AE271D">
      <w:pPr>
        <w:pStyle w:val="a0"/>
        <w:rPr>
          <w:rtl/>
        </w:rPr>
      </w:pPr>
    </w:p>
    <w:p w14:paraId="3A7AC9EE" w14:textId="77777777" w:rsidR="00000000" w:rsidRDefault="00AE271D">
      <w:pPr>
        <w:pStyle w:val="a0"/>
        <w:rPr>
          <w:rFonts w:hint="cs"/>
          <w:rtl/>
        </w:rPr>
      </w:pPr>
      <w:r>
        <w:rPr>
          <w:rFonts w:hint="cs"/>
          <w:rtl/>
        </w:rPr>
        <w:t>שישה בעד, אין מתנגדים ואין נמנעים. הצעת חוק יום הזיכרון לחללי מערכות ישראל וי</w:t>
      </w:r>
      <w:r>
        <w:rPr>
          <w:rFonts w:hint="cs"/>
          <w:rtl/>
        </w:rPr>
        <w:t xml:space="preserve">ום העצמאות (תיקוני חקיקה) (דחיית מועדים), התשס"ד-2004, עברה בקריאה ראשונה, והיא תועבר לוועדת החינוך והתרבות להכנתה לקריאה שנייה ולקריאה שלישית. </w:t>
      </w:r>
    </w:p>
    <w:p w14:paraId="13A183D5" w14:textId="77777777" w:rsidR="00000000" w:rsidRDefault="00AE271D">
      <w:pPr>
        <w:pStyle w:val="a0"/>
        <w:rPr>
          <w:rFonts w:hint="cs"/>
          <w:rtl/>
        </w:rPr>
      </w:pPr>
    </w:p>
    <w:p w14:paraId="364B4A16" w14:textId="77777777" w:rsidR="00000000" w:rsidRDefault="00AE271D">
      <w:pPr>
        <w:pStyle w:val="a0"/>
        <w:rPr>
          <w:rFonts w:hint="cs"/>
          <w:rtl/>
        </w:rPr>
      </w:pPr>
    </w:p>
    <w:p w14:paraId="01660151" w14:textId="77777777" w:rsidR="00000000" w:rsidRDefault="00AE271D">
      <w:pPr>
        <w:pStyle w:val="a2"/>
        <w:rPr>
          <w:rtl/>
        </w:rPr>
      </w:pPr>
    </w:p>
    <w:p w14:paraId="414D334D" w14:textId="77777777" w:rsidR="00000000" w:rsidRDefault="00AE271D">
      <w:pPr>
        <w:pStyle w:val="a2"/>
        <w:rPr>
          <w:rFonts w:hint="cs"/>
          <w:rtl/>
        </w:rPr>
      </w:pPr>
      <w:bookmarkStart w:id="239" w:name="CS23025FI0023025T23_02_2004_19_46_42"/>
      <w:bookmarkStart w:id="240" w:name="_Toc67901576"/>
      <w:bookmarkEnd w:id="239"/>
      <w:r>
        <w:rPr>
          <w:rtl/>
        </w:rPr>
        <w:t>הצ</w:t>
      </w:r>
      <w:r>
        <w:rPr>
          <w:rFonts w:hint="cs"/>
          <w:rtl/>
        </w:rPr>
        <w:t xml:space="preserve">עת חוק </w:t>
      </w:r>
      <w:r>
        <w:rPr>
          <w:rtl/>
        </w:rPr>
        <w:t xml:space="preserve">הממשלה (תיקון מס' 3) (ביטול הודעה לכנסת </w:t>
      </w:r>
      <w:r>
        <w:rPr>
          <w:rFonts w:hint="cs"/>
          <w:rtl/>
        </w:rPr>
        <w:br/>
      </w:r>
      <w:r>
        <w:rPr>
          <w:rtl/>
        </w:rPr>
        <w:t>על מילוי מקום של שר), התשס"ד-2004</w:t>
      </w:r>
      <w:bookmarkEnd w:id="240"/>
      <w:r>
        <w:rPr>
          <w:rtl/>
        </w:rPr>
        <w:t xml:space="preserve"> </w:t>
      </w:r>
    </w:p>
    <w:p w14:paraId="49B5F7A0" w14:textId="77777777" w:rsidR="00000000" w:rsidRDefault="00AE271D">
      <w:pPr>
        <w:pStyle w:val="a0"/>
        <w:rPr>
          <w:rFonts w:hint="cs"/>
          <w:rtl/>
        </w:rPr>
      </w:pPr>
      <w:r>
        <w:rPr>
          <w:rtl/>
        </w:rPr>
        <w:t>[רשומות (הצעות חוק, חוב</w:t>
      </w:r>
      <w:r>
        <w:rPr>
          <w:rtl/>
        </w:rPr>
        <w:t xml:space="preserve">' </w:t>
      </w:r>
      <w:r>
        <w:rPr>
          <w:rFonts w:hint="cs"/>
          <w:rtl/>
        </w:rPr>
        <w:t>כ/34</w:t>
      </w:r>
      <w:r>
        <w:rPr>
          <w:rtl/>
        </w:rPr>
        <w:t>)</w:t>
      </w:r>
      <w:r>
        <w:rPr>
          <w:rFonts w:hint="cs"/>
          <w:rtl/>
        </w:rPr>
        <w:t>.</w:t>
      </w:r>
      <w:r>
        <w:rPr>
          <w:rtl/>
        </w:rPr>
        <w:t>]</w:t>
      </w:r>
    </w:p>
    <w:p w14:paraId="64E99495" w14:textId="77777777" w:rsidR="00000000" w:rsidRDefault="00AE271D">
      <w:pPr>
        <w:pStyle w:val="-0"/>
        <w:rPr>
          <w:rFonts w:hint="cs"/>
          <w:rtl/>
        </w:rPr>
      </w:pPr>
      <w:bookmarkStart w:id="241" w:name="_Toc67901577"/>
      <w:r>
        <w:rPr>
          <w:rFonts w:hint="cs"/>
          <w:rtl/>
        </w:rPr>
        <w:t>(קריאה ראשונה)</w:t>
      </w:r>
      <w:bookmarkEnd w:id="241"/>
    </w:p>
    <w:p w14:paraId="6FF601B3" w14:textId="77777777" w:rsidR="00000000" w:rsidRDefault="00AE271D">
      <w:pPr>
        <w:pStyle w:val="a0"/>
        <w:rPr>
          <w:rFonts w:hint="cs"/>
          <w:rtl/>
        </w:rPr>
      </w:pPr>
    </w:p>
    <w:p w14:paraId="4BAC2D9B" w14:textId="77777777" w:rsidR="00000000" w:rsidRDefault="00AE271D">
      <w:pPr>
        <w:pStyle w:val="af1"/>
        <w:rPr>
          <w:rtl/>
        </w:rPr>
      </w:pPr>
      <w:r>
        <w:rPr>
          <w:rtl/>
        </w:rPr>
        <w:t>היו"ר אלי בן-מנחם:</w:t>
      </w:r>
    </w:p>
    <w:p w14:paraId="275E7DA2" w14:textId="77777777" w:rsidR="00000000" w:rsidRDefault="00AE271D">
      <w:pPr>
        <w:pStyle w:val="a0"/>
        <w:rPr>
          <w:rtl/>
        </w:rPr>
      </w:pPr>
    </w:p>
    <w:p w14:paraId="6F068006" w14:textId="77777777" w:rsidR="00000000" w:rsidRDefault="00AE271D">
      <w:pPr>
        <w:pStyle w:val="a0"/>
        <w:rPr>
          <w:rFonts w:hint="cs"/>
          <w:rtl/>
        </w:rPr>
      </w:pPr>
      <w:r>
        <w:rPr>
          <w:rFonts w:hint="cs"/>
          <w:rtl/>
        </w:rPr>
        <w:t xml:space="preserve">רבותי חברי הכנסת, אנחנו עוברים לנושא הבא: הצעת חוק הממשלה (תיקון מס' 3) (ביטול הודעה לכנסת על מילוי מקום של שר), התשס"ד-2004, של חבר הכנסת גדעון סער. יציג את הצעת החוק חבר הכנסת גדעון סער, בבקשה. </w:t>
      </w:r>
    </w:p>
    <w:p w14:paraId="676A4DA7" w14:textId="77777777" w:rsidR="00000000" w:rsidRDefault="00AE271D">
      <w:pPr>
        <w:pStyle w:val="a0"/>
        <w:rPr>
          <w:rFonts w:hint="cs"/>
          <w:rtl/>
        </w:rPr>
      </w:pPr>
    </w:p>
    <w:p w14:paraId="7431FA06" w14:textId="77777777" w:rsidR="00000000" w:rsidRDefault="00AE271D">
      <w:pPr>
        <w:pStyle w:val="a"/>
        <w:rPr>
          <w:rtl/>
        </w:rPr>
      </w:pPr>
      <w:bookmarkStart w:id="242" w:name="FS000001027T23_02_2004_20_18_06"/>
      <w:bookmarkStart w:id="243" w:name="_Toc67901578"/>
      <w:bookmarkEnd w:id="242"/>
      <w:r>
        <w:rPr>
          <w:rFonts w:hint="eastAsia"/>
          <w:rtl/>
        </w:rPr>
        <w:t>גדעון</w:t>
      </w:r>
      <w:r>
        <w:rPr>
          <w:rtl/>
        </w:rPr>
        <w:t xml:space="preserve"> סער (ה</w:t>
      </w:r>
      <w:r>
        <w:rPr>
          <w:rtl/>
        </w:rPr>
        <w:t>ליכוד):</w:t>
      </w:r>
      <w:bookmarkEnd w:id="243"/>
    </w:p>
    <w:p w14:paraId="3C51A9C6" w14:textId="77777777" w:rsidR="00000000" w:rsidRDefault="00AE271D">
      <w:pPr>
        <w:pStyle w:val="a0"/>
        <w:rPr>
          <w:rFonts w:hint="cs"/>
          <w:rtl/>
        </w:rPr>
      </w:pPr>
    </w:p>
    <w:p w14:paraId="23EAD27E" w14:textId="77777777" w:rsidR="00000000" w:rsidRDefault="00AE271D">
      <w:pPr>
        <w:pStyle w:val="a0"/>
        <w:rPr>
          <w:rFonts w:hint="cs"/>
          <w:rtl/>
        </w:rPr>
      </w:pPr>
      <w:r>
        <w:rPr>
          <w:rFonts w:hint="cs"/>
          <w:rtl/>
        </w:rPr>
        <w:t xml:space="preserve">אני אחזור למקום שלי כי לא לקחתי את הדף הנכון. </w:t>
      </w:r>
    </w:p>
    <w:p w14:paraId="029A0325" w14:textId="77777777" w:rsidR="00000000" w:rsidRDefault="00AE271D">
      <w:pPr>
        <w:pStyle w:val="a0"/>
        <w:rPr>
          <w:rFonts w:hint="cs"/>
          <w:rtl/>
        </w:rPr>
      </w:pPr>
    </w:p>
    <w:p w14:paraId="69774DF9" w14:textId="77777777" w:rsidR="00000000" w:rsidRDefault="00AE271D">
      <w:pPr>
        <w:pStyle w:val="af0"/>
        <w:rPr>
          <w:rtl/>
        </w:rPr>
      </w:pPr>
      <w:r>
        <w:rPr>
          <w:rFonts w:hint="eastAsia"/>
          <w:rtl/>
        </w:rPr>
        <w:t>מאיר</w:t>
      </w:r>
      <w:r>
        <w:rPr>
          <w:rtl/>
        </w:rPr>
        <w:t xml:space="preserve"> פרוש (יהדות התורה):</w:t>
      </w:r>
    </w:p>
    <w:p w14:paraId="20F737C2" w14:textId="77777777" w:rsidR="00000000" w:rsidRDefault="00AE271D">
      <w:pPr>
        <w:pStyle w:val="a0"/>
        <w:rPr>
          <w:rFonts w:hint="cs"/>
          <w:rtl/>
        </w:rPr>
      </w:pPr>
    </w:p>
    <w:p w14:paraId="4722BFFA" w14:textId="77777777" w:rsidR="00000000" w:rsidRDefault="00AE271D">
      <w:pPr>
        <w:pStyle w:val="a0"/>
        <w:rPr>
          <w:rFonts w:hint="cs"/>
          <w:rtl/>
        </w:rPr>
      </w:pPr>
      <w:r>
        <w:rPr>
          <w:rFonts w:hint="cs"/>
          <w:rtl/>
        </w:rPr>
        <w:t xml:space="preserve">כיושב-ראש הקואליציה היית צריך לדעת בעל-פה מדוע אתה מבקש להימנע מהביזיון הזה. </w:t>
      </w:r>
    </w:p>
    <w:p w14:paraId="1B2BC3FF" w14:textId="77777777" w:rsidR="00000000" w:rsidRDefault="00AE271D">
      <w:pPr>
        <w:pStyle w:val="a0"/>
        <w:rPr>
          <w:rFonts w:hint="cs"/>
          <w:rtl/>
        </w:rPr>
      </w:pPr>
    </w:p>
    <w:p w14:paraId="790ACFDF" w14:textId="77777777" w:rsidR="00000000" w:rsidRDefault="00AE271D">
      <w:pPr>
        <w:pStyle w:val="-"/>
        <w:rPr>
          <w:rtl/>
        </w:rPr>
      </w:pPr>
      <w:bookmarkStart w:id="244" w:name="FS000001027T23_02_2004_20_18_53C"/>
      <w:bookmarkEnd w:id="244"/>
      <w:r>
        <w:rPr>
          <w:rtl/>
        </w:rPr>
        <w:t>גדעון סער (הליכוד):</w:t>
      </w:r>
    </w:p>
    <w:p w14:paraId="2ED58DBB" w14:textId="77777777" w:rsidR="00000000" w:rsidRDefault="00AE271D">
      <w:pPr>
        <w:pStyle w:val="a0"/>
        <w:rPr>
          <w:rtl/>
        </w:rPr>
      </w:pPr>
    </w:p>
    <w:p w14:paraId="51AB122E" w14:textId="77777777" w:rsidR="00000000" w:rsidRDefault="00AE271D">
      <w:pPr>
        <w:pStyle w:val="a0"/>
        <w:rPr>
          <w:rFonts w:hint="cs"/>
          <w:rtl/>
        </w:rPr>
      </w:pPr>
      <w:r>
        <w:rPr>
          <w:rFonts w:hint="cs"/>
          <w:rtl/>
        </w:rPr>
        <w:t>אני מדבר עכשיו במקום השר ליברמן.</w:t>
      </w:r>
    </w:p>
    <w:p w14:paraId="2AE540FC" w14:textId="77777777" w:rsidR="00000000" w:rsidRDefault="00AE271D">
      <w:pPr>
        <w:pStyle w:val="a0"/>
        <w:rPr>
          <w:rFonts w:hint="cs"/>
          <w:rtl/>
        </w:rPr>
      </w:pPr>
    </w:p>
    <w:p w14:paraId="37FAC7F5" w14:textId="77777777" w:rsidR="00000000" w:rsidRDefault="00AE271D">
      <w:pPr>
        <w:pStyle w:val="af0"/>
        <w:rPr>
          <w:rtl/>
        </w:rPr>
      </w:pPr>
      <w:r>
        <w:rPr>
          <w:rFonts w:hint="eastAsia"/>
          <w:rtl/>
        </w:rPr>
        <w:t>מאיר</w:t>
      </w:r>
      <w:r>
        <w:rPr>
          <w:rtl/>
        </w:rPr>
        <w:t xml:space="preserve"> פרוש (יהדות התורה):</w:t>
      </w:r>
    </w:p>
    <w:p w14:paraId="2AD5D5A0" w14:textId="77777777" w:rsidR="00000000" w:rsidRDefault="00AE271D">
      <w:pPr>
        <w:pStyle w:val="a0"/>
        <w:rPr>
          <w:rFonts w:hint="cs"/>
          <w:rtl/>
        </w:rPr>
      </w:pPr>
    </w:p>
    <w:p w14:paraId="687129DF" w14:textId="77777777" w:rsidR="00000000" w:rsidRDefault="00AE271D">
      <w:pPr>
        <w:pStyle w:val="a0"/>
        <w:rPr>
          <w:rFonts w:hint="cs"/>
          <w:rtl/>
        </w:rPr>
      </w:pPr>
      <w:r>
        <w:rPr>
          <w:rFonts w:hint="cs"/>
          <w:rtl/>
        </w:rPr>
        <w:t>היית צריך לדע</w:t>
      </w:r>
      <w:r>
        <w:rPr>
          <w:rFonts w:hint="cs"/>
          <w:rtl/>
        </w:rPr>
        <w:t>ת בעל-פה מדוע אתה מבקש להימנע מהביזיון הזה, להודיע לחברי הכנסת מי נסע. מדוע אולמרט לא פה?</w:t>
      </w:r>
    </w:p>
    <w:p w14:paraId="58604C8B" w14:textId="77777777" w:rsidR="00000000" w:rsidRDefault="00AE271D">
      <w:pPr>
        <w:pStyle w:val="a0"/>
        <w:rPr>
          <w:rFonts w:hint="cs"/>
          <w:rtl/>
        </w:rPr>
      </w:pPr>
    </w:p>
    <w:p w14:paraId="016545FE" w14:textId="77777777" w:rsidR="00000000" w:rsidRDefault="00AE271D">
      <w:pPr>
        <w:pStyle w:val="-"/>
        <w:rPr>
          <w:rtl/>
        </w:rPr>
      </w:pPr>
      <w:bookmarkStart w:id="245" w:name="FS000001027T23_02_2004_20_19_36C"/>
      <w:bookmarkEnd w:id="245"/>
      <w:r>
        <w:rPr>
          <w:rtl/>
        </w:rPr>
        <w:t>גדעון סער (הליכוד):</w:t>
      </w:r>
    </w:p>
    <w:p w14:paraId="253ADE6B" w14:textId="77777777" w:rsidR="00000000" w:rsidRDefault="00AE271D">
      <w:pPr>
        <w:pStyle w:val="a0"/>
        <w:rPr>
          <w:rtl/>
        </w:rPr>
      </w:pPr>
    </w:p>
    <w:p w14:paraId="5E736ABD" w14:textId="77777777" w:rsidR="00000000" w:rsidRDefault="00AE271D">
      <w:pPr>
        <w:pStyle w:val="a0"/>
        <w:rPr>
          <w:rFonts w:hint="cs"/>
          <w:rtl/>
        </w:rPr>
      </w:pPr>
      <w:r>
        <w:rPr>
          <w:rFonts w:hint="cs"/>
          <w:rtl/>
        </w:rPr>
        <w:t>השר ליברמן, אתה רוצה להציע את החוק שלך?</w:t>
      </w:r>
    </w:p>
    <w:p w14:paraId="0CD2BF06" w14:textId="77777777" w:rsidR="00000000" w:rsidRDefault="00AE271D">
      <w:pPr>
        <w:pStyle w:val="a0"/>
        <w:rPr>
          <w:rFonts w:hint="cs"/>
          <w:rtl/>
        </w:rPr>
      </w:pPr>
    </w:p>
    <w:p w14:paraId="0BF7099F" w14:textId="77777777" w:rsidR="00000000" w:rsidRDefault="00AE271D">
      <w:pPr>
        <w:pStyle w:val="af1"/>
        <w:rPr>
          <w:rtl/>
        </w:rPr>
      </w:pPr>
      <w:r>
        <w:rPr>
          <w:rtl/>
        </w:rPr>
        <w:t>היו"ר אלי בן-מנחם:</w:t>
      </w:r>
    </w:p>
    <w:p w14:paraId="1F38D455" w14:textId="77777777" w:rsidR="00000000" w:rsidRDefault="00AE271D">
      <w:pPr>
        <w:pStyle w:val="a0"/>
        <w:rPr>
          <w:rtl/>
        </w:rPr>
      </w:pPr>
    </w:p>
    <w:p w14:paraId="623683DD" w14:textId="77777777" w:rsidR="00000000" w:rsidRDefault="00AE271D">
      <w:pPr>
        <w:pStyle w:val="a0"/>
        <w:rPr>
          <w:rFonts w:hint="cs"/>
          <w:rtl/>
        </w:rPr>
      </w:pPr>
      <w:r>
        <w:rPr>
          <w:rFonts w:hint="cs"/>
          <w:rtl/>
        </w:rPr>
        <w:t xml:space="preserve">סליחה, כבר העליתי אותך לדוכן. השר ליברמן ימתין קצת. </w:t>
      </w:r>
    </w:p>
    <w:p w14:paraId="606D9DF5" w14:textId="77777777" w:rsidR="00000000" w:rsidRDefault="00AE271D">
      <w:pPr>
        <w:pStyle w:val="a0"/>
        <w:rPr>
          <w:rFonts w:hint="cs"/>
          <w:rtl/>
        </w:rPr>
      </w:pPr>
    </w:p>
    <w:p w14:paraId="6851B6B0" w14:textId="77777777" w:rsidR="00000000" w:rsidRDefault="00AE271D">
      <w:pPr>
        <w:pStyle w:val="-"/>
        <w:rPr>
          <w:rtl/>
        </w:rPr>
      </w:pPr>
      <w:bookmarkStart w:id="246" w:name="FS000001027T23_02_2004_20_20_00C"/>
      <w:bookmarkEnd w:id="246"/>
      <w:r>
        <w:rPr>
          <w:rtl/>
        </w:rPr>
        <w:t>גדעון סער (הליכוד):</w:t>
      </w:r>
    </w:p>
    <w:p w14:paraId="21DA735A" w14:textId="77777777" w:rsidR="00000000" w:rsidRDefault="00AE271D">
      <w:pPr>
        <w:pStyle w:val="a0"/>
        <w:rPr>
          <w:rtl/>
        </w:rPr>
      </w:pPr>
    </w:p>
    <w:p w14:paraId="54880F5F" w14:textId="77777777" w:rsidR="00000000" w:rsidRDefault="00AE271D">
      <w:pPr>
        <w:pStyle w:val="a0"/>
        <w:rPr>
          <w:rFonts w:hint="cs"/>
          <w:rtl/>
        </w:rPr>
      </w:pPr>
      <w:r>
        <w:rPr>
          <w:rFonts w:hint="cs"/>
          <w:rtl/>
        </w:rPr>
        <w:t>אדוני הי</w:t>
      </w:r>
      <w:r>
        <w:rPr>
          <w:rFonts w:hint="cs"/>
          <w:rtl/>
        </w:rPr>
        <w:t>ושב-ראש, כנסת נכבדה, בסעיף 9 לחוק הממשלה קובע החוק סוגי פעולות שלגביהן נדרשת הממשלה להודיע ליושב-ראש הכנסת, והוא מביאן לידיעת הכנסת. בין פעולות אלה מנוי מילוי מקומו של שר לפי סעיף 24 לחוק-יסוד: הממשלה. אני מציע לבטל את החובה להביא לידיעת הכנסת מינוי ממלא-מ</w:t>
      </w:r>
      <w:r>
        <w:rPr>
          <w:rFonts w:hint="cs"/>
          <w:rtl/>
        </w:rPr>
        <w:t xml:space="preserve">קומו של שר, ולהסתפק בהודעת הממשלה ליושב-ראש הכנסת. יכול להיות שהוא יודיע אחר כך בכתב לחברי הכנסת. מדובר בעניין פרוצדורלי, שגם אינו גורע מחובת הממשלה לפרסם הודעה ברשומות על מילוי מקומו של שר, לפי סעיף 10(ב)(6) לחוק הממשלה. </w:t>
      </w:r>
    </w:p>
    <w:p w14:paraId="02C29AE3" w14:textId="77777777" w:rsidR="00000000" w:rsidRDefault="00AE271D">
      <w:pPr>
        <w:pStyle w:val="a0"/>
        <w:rPr>
          <w:rFonts w:hint="cs"/>
          <w:rtl/>
        </w:rPr>
      </w:pPr>
    </w:p>
    <w:p w14:paraId="7EBCB51A" w14:textId="77777777" w:rsidR="00000000" w:rsidRDefault="00AE271D">
      <w:pPr>
        <w:pStyle w:val="a0"/>
        <w:rPr>
          <w:rFonts w:hint="cs"/>
          <w:rtl/>
        </w:rPr>
      </w:pPr>
      <w:r>
        <w:rPr>
          <w:rFonts w:hint="cs"/>
          <w:rtl/>
        </w:rPr>
        <w:t>הצעת החוק באה בעקבות הערה של יוש</w:t>
      </w:r>
      <w:r>
        <w:rPr>
          <w:rFonts w:hint="cs"/>
          <w:rtl/>
        </w:rPr>
        <w:t xml:space="preserve">ב-ראש הכנסת באחת הישיבות, כאשר התייחס לדבר הזה, בצדק, כאל דבר שאין בו טעם. </w:t>
      </w:r>
    </w:p>
    <w:p w14:paraId="287CA0F5" w14:textId="77777777" w:rsidR="00000000" w:rsidRDefault="00AE271D">
      <w:pPr>
        <w:pStyle w:val="a0"/>
        <w:rPr>
          <w:rFonts w:hint="cs"/>
          <w:rtl/>
        </w:rPr>
      </w:pPr>
    </w:p>
    <w:p w14:paraId="5037A0CF" w14:textId="77777777" w:rsidR="00000000" w:rsidRDefault="00AE271D">
      <w:pPr>
        <w:pStyle w:val="a0"/>
        <w:rPr>
          <w:rFonts w:hint="cs"/>
          <w:rtl/>
        </w:rPr>
      </w:pPr>
      <w:r>
        <w:rPr>
          <w:rFonts w:hint="cs"/>
          <w:rtl/>
        </w:rPr>
        <w:t>מטרת ההצעה היא לבטל את אותן הכרזות במליאה, וצריך לדעת שהיום, בניגוד לעבר, אין חובת מינוי ממלא-מקום לשר כאשר הוא עוזב את הארץ, למשל, אלא סעיף 24 לחוק-יסוד: הממשלה קובע, ש"נעדר שר -</w:t>
      </w:r>
      <w:r>
        <w:rPr>
          <w:rFonts w:hint="cs"/>
          <w:rtl/>
        </w:rPr>
        <w:t xml:space="preserve"> - - מן הארץ, רשאית הממשלה לקבוע כי שר אחר ימלא את מקומו". </w:t>
      </w:r>
    </w:p>
    <w:p w14:paraId="0120FBD2" w14:textId="77777777" w:rsidR="00000000" w:rsidRDefault="00AE271D">
      <w:pPr>
        <w:pStyle w:val="a0"/>
        <w:rPr>
          <w:rFonts w:hint="cs"/>
          <w:rtl/>
        </w:rPr>
      </w:pPr>
    </w:p>
    <w:p w14:paraId="696959DD" w14:textId="77777777" w:rsidR="00000000" w:rsidRDefault="00AE271D">
      <w:pPr>
        <w:pStyle w:val="a0"/>
        <w:ind w:firstLine="720"/>
        <w:rPr>
          <w:rFonts w:hint="cs"/>
          <w:rtl/>
        </w:rPr>
      </w:pPr>
      <w:r>
        <w:rPr>
          <w:rFonts w:hint="cs"/>
          <w:rtl/>
        </w:rPr>
        <w:t xml:space="preserve">לפי המצב הנוהג, לפי הפרקטיקה, בדרך כלל ההודעה נמסרת במליאה אחרי שאותו שר בכלל כבר חוזר מחו"ל, ואין שום רלוונטיות בהודעה הזאת. </w:t>
      </w:r>
    </w:p>
    <w:p w14:paraId="09A9646F" w14:textId="77777777" w:rsidR="00000000" w:rsidRDefault="00AE271D">
      <w:pPr>
        <w:pStyle w:val="a0"/>
        <w:ind w:firstLine="720"/>
        <w:rPr>
          <w:rFonts w:hint="cs"/>
          <w:rtl/>
        </w:rPr>
      </w:pPr>
    </w:p>
    <w:p w14:paraId="427E998A" w14:textId="77777777" w:rsidR="00000000" w:rsidRDefault="00AE271D">
      <w:pPr>
        <w:pStyle w:val="a0"/>
        <w:ind w:firstLine="720"/>
        <w:rPr>
          <w:rFonts w:hint="cs"/>
          <w:rtl/>
        </w:rPr>
      </w:pPr>
      <w:r>
        <w:rPr>
          <w:rFonts w:hint="cs"/>
          <w:rtl/>
        </w:rPr>
        <w:t xml:space="preserve">אני, כפי שאמרתי, סבור שדי בהודעה ליושב-ראש הכנסת, אפשר שבכתב, אפשר </w:t>
      </w:r>
      <w:r>
        <w:rPr>
          <w:rFonts w:hint="cs"/>
          <w:rtl/>
        </w:rPr>
        <w:t>שזה יועבר גם לכלל חברי הכנסת.</w:t>
      </w:r>
    </w:p>
    <w:p w14:paraId="0DD52B36" w14:textId="77777777" w:rsidR="00000000" w:rsidRDefault="00AE271D">
      <w:pPr>
        <w:pStyle w:val="a0"/>
        <w:ind w:firstLine="0"/>
        <w:rPr>
          <w:rFonts w:hint="cs"/>
          <w:rtl/>
        </w:rPr>
      </w:pPr>
    </w:p>
    <w:p w14:paraId="45E7758F" w14:textId="77777777" w:rsidR="00000000" w:rsidRDefault="00AE271D">
      <w:pPr>
        <w:pStyle w:val="a0"/>
        <w:ind w:firstLine="0"/>
        <w:rPr>
          <w:rFonts w:hint="cs"/>
          <w:rtl/>
        </w:rPr>
      </w:pPr>
      <w:r>
        <w:rPr>
          <w:rFonts w:hint="cs"/>
          <w:rtl/>
        </w:rPr>
        <w:tab/>
        <w:t>אני רוצה לתת לחברי הכנסת דוגמה, מה הם הדברים שעליהם מודיעה הממשלה בכנסת, הדברים האחרים, לפי סעיף 9 לחוק הממשלה, כדי שיבינו למה זה חריג, מוזר בנוף החקיקתי: מינויו של ממלא-מקום ראש הממשלה; מתן פסק-דין נגד ראש הממשלה בעבירה שיש</w:t>
      </w:r>
      <w:r>
        <w:rPr>
          <w:rFonts w:hint="cs"/>
          <w:rtl/>
        </w:rPr>
        <w:t xml:space="preserve"> עמה קלון; הפסקת כהונת ראש ממשלה בשל פסק-דין סופי; התפטרות ראש ממשלה; ראש ממשלה שנפטר, לא עלינו, או שנבצר ממנו למלא את תפקידו; הפסקת כהונת שר; הפסקת כהונת סגן שר; קביעת ראש ממשלה בפועל; מינוי שר; העברת שטחי פעולה ממשרד למשרד. כשאנו רואים את כל הדברים כבדי </w:t>
      </w:r>
      <w:r>
        <w:rPr>
          <w:rFonts w:hint="cs"/>
          <w:rtl/>
        </w:rPr>
        <w:t xml:space="preserve">המשקל האלה, זה ודאי מוזר ביותר, איך הנושא הזה של מילוי מקום של שר הסתנן פה לסעיף 9 לחוק הממשלה. </w:t>
      </w:r>
    </w:p>
    <w:p w14:paraId="5B95B89A" w14:textId="77777777" w:rsidR="00000000" w:rsidRDefault="00AE271D">
      <w:pPr>
        <w:pStyle w:val="a0"/>
        <w:ind w:firstLine="0"/>
        <w:rPr>
          <w:rFonts w:hint="cs"/>
          <w:rtl/>
        </w:rPr>
      </w:pPr>
    </w:p>
    <w:p w14:paraId="19D7DAFE" w14:textId="77777777" w:rsidR="00000000" w:rsidRDefault="00AE271D">
      <w:pPr>
        <w:pStyle w:val="a0"/>
        <w:ind w:firstLine="720"/>
        <w:rPr>
          <w:rFonts w:hint="cs"/>
          <w:rtl/>
        </w:rPr>
      </w:pPr>
      <w:r>
        <w:rPr>
          <w:rFonts w:hint="cs"/>
          <w:rtl/>
        </w:rPr>
        <w:t>אני מזכיר גם שיש בסעיף 10, בסעיף העוקב לחוק הממשלה, פרסום ברשומות, הודעות שונות, ועדיין תהיה, נוסף על אותה הודעה ליושב-ראש הכנסת, גם הודעה ברשומות. אין ספק שד</w:t>
      </w:r>
      <w:r>
        <w:rPr>
          <w:rFonts w:hint="cs"/>
          <w:rtl/>
        </w:rPr>
        <w:t xml:space="preserve">י בכך, לכן גם הנהלת הקואליציה, כאשר דנה בחוק הזה, החליטה לתמוך בו. </w:t>
      </w:r>
    </w:p>
    <w:p w14:paraId="08F8FD19" w14:textId="77777777" w:rsidR="00000000" w:rsidRDefault="00AE271D">
      <w:pPr>
        <w:pStyle w:val="a0"/>
        <w:ind w:firstLine="720"/>
        <w:rPr>
          <w:rFonts w:hint="cs"/>
          <w:rtl/>
        </w:rPr>
      </w:pPr>
    </w:p>
    <w:p w14:paraId="53124BBF" w14:textId="77777777" w:rsidR="00000000" w:rsidRDefault="00AE271D">
      <w:pPr>
        <w:pStyle w:val="a0"/>
        <w:ind w:firstLine="720"/>
        <w:rPr>
          <w:rFonts w:hint="cs"/>
          <w:rtl/>
        </w:rPr>
      </w:pPr>
      <w:r>
        <w:rPr>
          <w:rFonts w:hint="cs"/>
          <w:rtl/>
        </w:rPr>
        <w:t>אני שוב מזכיר לחברי הכנסת, שאת היוזמה שאלתי מיושב-ראש הבית, שבאחת הישיבות מצא את עצמו מקריא דברים שלא היו להם שום רלוונטיות ושום תוקף באותה שעה. תודה.</w:t>
      </w:r>
    </w:p>
    <w:p w14:paraId="7FF0C9E8" w14:textId="77777777" w:rsidR="00000000" w:rsidRDefault="00AE271D">
      <w:pPr>
        <w:pStyle w:val="a0"/>
        <w:ind w:firstLine="0"/>
        <w:rPr>
          <w:rFonts w:hint="cs"/>
          <w:rtl/>
        </w:rPr>
      </w:pPr>
    </w:p>
    <w:p w14:paraId="537EBC38" w14:textId="77777777" w:rsidR="00000000" w:rsidRDefault="00AE271D">
      <w:pPr>
        <w:pStyle w:val="af1"/>
        <w:rPr>
          <w:rtl/>
        </w:rPr>
      </w:pPr>
      <w:r>
        <w:rPr>
          <w:rtl/>
        </w:rPr>
        <w:t>היו"ר אלי בן-מנחם:</w:t>
      </w:r>
    </w:p>
    <w:p w14:paraId="4007A2C2" w14:textId="77777777" w:rsidR="00000000" w:rsidRDefault="00AE271D">
      <w:pPr>
        <w:pStyle w:val="a0"/>
        <w:rPr>
          <w:rtl/>
        </w:rPr>
      </w:pPr>
    </w:p>
    <w:p w14:paraId="7FFBD453" w14:textId="77777777" w:rsidR="00000000" w:rsidRDefault="00AE271D">
      <w:pPr>
        <w:pStyle w:val="a0"/>
        <w:rPr>
          <w:rFonts w:hint="cs"/>
          <w:rtl/>
        </w:rPr>
      </w:pPr>
      <w:r>
        <w:rPr>
          <w:rFonts w:hint="cs"/>
          <w:rtl/>
        </w:rPr>
        <w:t>תודה לחבר הכנסת</w:t>
      </w:r>
      <w:r>
        <w:rPr>
          <w:rFonts w:hint="cs"/>
          <w:rtl/>
        </w:rPr>
        <w:t xml:space="preserve"> גדעון סער. חברי הכנסת, אני חוזר ומודיע: חברי כנסת שלא יהיו נוכחים כשאקרא בשמם, לא יקבלו את רשות הדיבור אחר כך. ראשון הדוברים, חבר הכנסת אלי אפללו - לא נוכח. חבר הכנסת עסאם מח'ול - לא נוכח. חבר הכנסת טלב אלסאנע - לא נוכח. חבר הכנסת אורי יהודה אריאל, בבקשה,</w:t>
      </w:r>
      <w:r>
        <w:rPr>
          <w:rFonts w:hint="cs"/>
          <w:rtl/>
        </w:rPr>
        <w:t xml:space="preserve"> שלוש דקות לרשותך.</w:t>
      </w:r>
    </w:p>
    <w:p w14:paraId="7B0D6AE9" w14:textId="77777777" w:rsidR="00000000" w:rsidRDefault="00AE271D">
      <w:pPr>
        <w:pStyle w:val="a0"/>
        <w:rPr>
          <w:rFonts w:hint="cs"/>
          <w:rtl/>
        </w:rPr>
      </w:pPr>
    </w:p>
    <w:p w14:paraId="4CCB691A" w14:textId="77777777" w:rsidR="00000000" w:rsidRDefault="00AE271D">
      <w:pPr>
        <w:pStyle w:val="a"/>
        <w:rPr>
          <w:rtl/>
        </w:rPr>
      </w:pPr>
      <w:bookmarkStart w:id="247" w:name="FS000000713T23_02_2004_19_45_08"/>
      <w:bookmarkStart w:id="248" w:name="_Toc67901579"/>
      <w:bookmarkEnd w:id="247"/>
      <w:r>
        <w:rPr>
          <w:rFonts w:hint="eastAsia"/>
          <w:rtl/>
        </w:rPr>
        <w:t>אורי</w:t>
      </w:r>
      <w:r>
        <w:rPr>
          <w:rtl/>
        </w:rPr>
        <w:t xml:space="preserve"> יהודה אריאל (האיחוד הלאומי - ישראל ביתנו):</w:t>
      </w:r>
      <w:bookmarkEnd w:id="248"/>
    </w:p>
    <w:p w14:paraId="328BD90C" w14:textId="77777777" w:rsidR="00000000" w:rsidRDefault="00AE271D">
      <w:pPr>
        <w:pStyle w:val="a0"/>
        <w:ind w:firstLine="0"/>
        <w:rPr>
          <w:rFonts w:hint="cs"/>
          <w:rtl/>
        </w:rPr>
      </w:pPr>
    </w:p>
    <w:p w14:paraId="3A126997" w14:textId="77777777" w:rsidR="00000000" w:rsidRDefault="00AE271D">
      <w:pPr>
        <w:pStyle w:val="a0"/>
        <w:ind w:firstLine="0"/>
        <w:rPr>
          <w:rFonts w:hint="cs"/>
          <w:rtl/>
        </w:rPr>
      </w:pPr>
      <w:r>
        <w:rPr>
          <w:rFonts w:hint="cs"/>
          <w:rtl/>
        </w:rPr>
        <w:tab/>
        <w:t xml:space="preserve">אדוני היושב-ראש, חברי חברי הכנסת, אדוני שר התחבורה, חבר הכנסת סער, יושב-ראש הקואליציה, עד תיקון החוק, האם שר שנוסע לכפר-דרום צריך את אישור הממשלה? </w:t>
      </w:r>
    </w:p>
    <w:p w14:paraId="6F69A397" w14:textId="77777777" w:rsidR="00000000" w:rsidRDefault="00AE271D">
      <w:pPr>
        <w:pStyle w:val="a0"/>
        <w:ind w:firstLine="0"/>
        <w:rPr>
          <w:rFonts w:hint="cs"/>
          <w:rtl/>
        </w:rPr>
      </w:pPr>
    </w:p>
    <w:p w14:paraId="42B5BA9C" w14:textId="77777777" w:rsidR="00000000" w:rsidRDefault="00AE271D">
      <w:pPr>
        <w:pStyle w:val="af0"/>
        <w:rPr>
          <w:rtl/>
        </w:rPr>
      </w:pPr>
      <w:r>
        <w:rPr>
          <w:rFonts w:hint="eastAsia"/>
          <w:rtl/>
        </w:rPr>
        <w:t>גדעון</w:t>
      </w:r>
      <w:r>
        <w:rPr>
          <w:rtl/>
        </w:rPr>
        <w:t xml:space="preserve"> סער (הליכוד):</w:t>
      </w:r>
    </w:p>
    <w:p w14:paraId="50C4DC18" w14:textId="77777777" w:rsidR="00000000" w:rsidRDefault="00AE271D">
      <w:pPr>
        <w:pStyle w:val="a0"/>
        <w:rPr>
          <w:rFonts w:hint="cs"/>
          <w:rtl/>
        </w:rPr>
      </w:pPr>
    </w:p>
    <w:p w14:paraId="2B3C745D" w14:textId="77777777" w:rsidR="00000000" w:rsidRDefault="00AE271D">
      <w:pPr>
        <w:pStyle w:val="a0"/>
        <w:rPr>
          <w:rFonts w:hint="cs"/>
          <w:rtl/>
        </w:rPr>
      </w:pPr>
      <w:r>
        <w:rPr>
          <w:rFonts w:hint="cs"/>
          <w:rtl/>
        </w:rPr>
        <w:t>לא, זה בשטחי ארץ</w:t>
      </w:r>
      <w:r>
        <w:rPr>
          <w:rFonts w:hint="cs"/>
          <w:rtl/>
        </w:rPr>
        <w:t>-ישראל.</w:t>
      </w:r>
    </w:p>
    <w:p w14:paraId="4948DFFD" w14:textId="77777777" w:rsidR="00000000" w:rsidRDefault="00AE271D">
      <w:pPr>
        <w:pStyle w:val="a0"/>
        <w:rPr>
          <w:rFonts w:hint="cs"/>
          <w:rtl/>
        </w:rPr>
      </w:pPr>
    </w:p>
    <w:p w14:paraId="0BC5BC56" w14:textId="77777777" w:rsidR="00000000" w:rsidRDefault="00AE271D">
      <w:pPr>
        <w:pStyle w:val="-"/>
        <w:rPr>
          <w:rtl/>
        </w:rPr>
      </w:pPr>
      <w:bookmarkStart w:id="249" w:name="FS000000713T23_02_2004_19_48_16C"/>
      <w:bookmarkEnd w:id="249"/>
      <w:r>
        <w:rPr>
          <w:rtl/>
        </w:rPr>
        <w:t>אורי יהודה אריאל (האיחוד הלאומי - ישראל ביתנו):</w:t>
      </w:r>
    </w:p>
    <w:p w14:paraId="3BD6F766" w14:textId="77777777" w:rsidR="00000000" w:rsidRDefault="00AE271D">
      <w:pPr>
        <w:pStyle w:val="a0"/>
        <w:rPr>
          <w:rtl/>
        </w:rPr>
      </w:pPr>
    </w:p>
    <w:p w14:paraId="40DDDAD2" w14:textId="77777777" w:rsidR="00000000" w:rsidRDefault="00AE271D">
      <w:pPr>
        <w:pStyle w:val="a0"/>
        <w:ind w:firstLine="720"/>
        <w:rPr>
          <w:rFonts w:hint="cs"/>
          <w:rtl/>
        </w:rPr>
      </w:pPr>
      <w:r>
        <w:rPr>
          <w:rFonts w:hint="cs"/>
          <w:rtl/>
        </w:rPr>
        <w:t xml:space="preserve">כלומר, הממשלה היתה מספיק נבונה, השר פריצקי, שאם אתה רוצה לנסוע למגרון, נניח, או לכפר-דרום או לכפר-עציון, אתה לא צריך לקבל אישור. </w:t>
      </w:r>
    </w:p>
    <w:p w14:paraId="1A20912B" w14:textId="77777777" w:rsidR="00000000" w:rsidRDefault="00AE271D">
      <w:pPr>
        <w:pStyle w:val="a0"/>
        <w:ind w:firstLine="0"/>
        <w:rPr>
          <w:rFonts w:hint="cs"/>
          <w:rtl/>
        </w:rPr>
      </w:pPr>
    </w:p>
    <w:p w14:paraId="6E6DE128" w14:textId="77777777" w:rsidR="00000000" w:rsidRDefault="00AE271D">
      <w:pPr>
        <w:pStyle w:val="af0"/>
        <w:rPr>
          <w:rtl/>
        </w:rPr>
      </w:pPr>
      <w:r>
        <w:rPr>
          <w:rFonts w:hint="eastAsia"/>
          <w:rtl/>
        </w:rPr>
        <w:t>שר</w:t>
      </w:r>
      <w:r>
        <w:rPr>
          <w:rtl/>
        </w:rPr>
        <w:t xml:space="preserve"> התשתיות הלאומיות יוסף פריצקי:</w:t>
      </w:r>
    </w:p>
    <w:p w14:paraId="0863A0C3" w14:textId="77777777" w:rsidR="00000000" w:rsidRDefault="00AE271D">
      <w:pPr>
        <w:pStyle w:val="a0"/>
        <w:rPr>
          <w:rFonts w:hint="cs"/>
          <w:rtl/>
        </w:rPr>
      </w:pPr>
    </w:p>
    <w:p w14:paraId="711B1B99" w14:textId="77777777" w:rsidR="00000000" w:rsidRDefault="00AE271D">
      <w:pPr>
        <w:pStyle w:val="a0"/>
        <w:rPr>
          <w:rFonts w:hint="cs"/>
          <w:rtl/>
        </w:rPr>
      </w:pPr>
      <w:r>
        <w:rPr>
          <w:rFonts w:hint="cs"/>
          <w:rtl/>
        </w:rPr>
        <w:t>נתת לי רעיון. אם לא היית, היה צרי</w:t>
      </w:r>
      <w:r>
        <w:rPr>
          <w:rFonts w:hint="cs"/>
          <w:rtl/>
        </w:rPr>
        <w:t>ך להמציא אותך.</w:t>
      </w:r>
    </w:p>
    <w:p w14:paraId="37FEB6B7" w14:textId="77777777" w:rsidR="00000000" w:rsidRDefault="00AE271D">
      <w:pPr>
        <w:pStyle w:val="a0"/>
        <w:rPr>
          <w:rFonts w:hint="cs"/>
          <w:rtl/>
        </w:rPr>
      </w:pPr>
    </w:p>
    <w:p w14:paraId="41B46751" w14:textId="77777777" w:rsidR="00000000" w:rsidRDefault="00AE271D">
      <w:pPr>
        <w:pStyle w:val="-"/>
        <w:rPr>
          <w:rtl/>
        </w:rPr>
      </w:pPr>
      <w:bookmarkStart w:id="250" w:name="FS000000713T23_02_2004_19_49_09C"/>
      <w:bookmarkEnd w:id="250"/>
      <w:r>
        <w:rPr>
          <w:rtl/>
        </w:rPr>
        <w:t>אורי יהודה אריאל (האיחוד הלאומי - ישראל ביתנו):</w:t>
      </w:r>
    </w:p>
    <w:p w14:paraId="40EC6A4A" w14:textId="77777777" w:rsidR="00000000" w:rsidRDefault="00AE271D">
      <w:pPr>
        <w:pStyle w:val="a0"/>
        <w:rPr>
          <w:rtl/>
        </w:rPr>
      </w:pPr>
    </w:p>
    <w:p w14:paraId="48B666E2" w14:textId="77777777" w:rsidR="00000000" w:rsidRDefault="00AE271D">
      <w:pPr>
        <w:pStyle w:val="a0"/>
        <w:ind w:firstLine="720"/>
        <w:rPr>
          <w:rFonts w:hint="cs"/>
          <w:rtl/>
        </w:rPr>
      </w:pPr>
      <w:r>
        <w:rPr>
          <w:rFonts w:hint="cs"/>
          <w:rtl/>
        </w:rPr>
        <w:t xml:space="preserve">השר פריצקי, שר התשתיות המכונה הרי"ף - רבי יוסף פריצקי - אחרי הרמב"ם זה הרי"ף, ולמרות זה הרמב"ם כבר ידע מה הוא פוסק, והתחשב בדעתו. זה הפלא הגדול ביותר של הרמב"ם. עכשיו ראוי, השר פריצקי, שתיגש </w:t>
      </w:r>
      <w:r>
        <w:rPr>
          <w:rFonts w:hint="cs"/>
          <w:rtl/>
        </w:rPr>
        <w:t>לממשלה עם הצעת חוק שמסדירה את העניין הזה. כי איך ייסע שר התשתיות לכפר-דרום, שדיברנו עליה קודם, שנעזבה ב-1948 בלחץ המצרים, לא עלינו? או לכפר-עציון, שתחת הודעת הקוד בקשר, מלכה נפלה? והנה ב-1967, בתשכ"ז, שבו בנים לגבולם, ואין הצעה כזאת, אלא אם אתה תציע, שיצטר</w:t>
      </w:r>
      <w:r>
        <w:rPr>
          <w:rFonts w:hint="cs"/>
          <w:rtl/>
        </w:rPr>
        <w:t>כו רשות לנסוע לכפר-עציון.</w:t>
      </w:r>
    </w:p>
    <w:p w14:paraId="1895C951" w14:textId="77777777" w:rsidR="00000000" w:rsidRDefault="00AE271D">
      <w:pPr>
        <w:pStyle w:val="a0"/>
        <w:ind w:firstLine="0"/>
        <w:rPr>
          <w:rFonts w:hint="cs"/>
          <w:rtl/>
        </w:rPr>
      </w:pPr>
    </w:p>
    <w:p w14:paraId="4558DA67" w14:textId="77777777" w:rsidR="00000000" w:rsidRDefault="00AE271D">
      <w:pPr>
        <w:pStyle w:val="a0"/>
        <w:ind w:firstLine="0"/>
        <w:rPr>
          <w:rFonts w:hint="cs"/>
          <w:rtl/>
        </w:rPr>
      </w:pPr>
      <w:r>
        <w:rPr>
          <w:rFonts w:hint="cs"/>
          <w:rtl/>
        </w:rPr>
        <w:tab/>
        <w:t>המנוח יצחק רבין ז"ל, באיזו התבטאות אומללה, אמר שהוא היה מוכן לנסוע לגוש-עציון עם ויזה. הצעתו נדחתה ולא נתקבלה, גם לא תתקבל, כי אין רשות לאף אחד, גם לא לראש הממשלה הנוכחי, לעשות משאלי-עם על ארץ-ישראל. זאת ארצנו.</w:t>
      </w:r>
    </w:p>
    <w:p w14:paraId="7CBF812C" w14:textId="77777777" w:rsidR="00000000" w:rsidRDefault="00AE271D">
      <w:pPr>
        <w:pStyle w:val="a0"/>
        <w:ind w:firstLine="0"/>
        <w:rPr>
          <w:rFonts w:hint="cs"/>
          <w:rtl/>
        </w:rPr>
      </w:pPr>
    </w:p>
    <w:p w14:paraId="59CB7A6E" w14:textId="77777777" w:rsidR="00000000" w:rsidRDefault="00AE271D">
      <w:pPr>
        <w:pStyle w:val="a0"/>
        <w:ind w:firstLine="0"/>
        <w:rPr>
          <w:rFonts w:hint="cs"/>
          <w:rtl/>
        </w:rPr>
      </w:pPr>
      <w:r>
        <w:rPr>
          <w:rFonts w:hint="cs"/>
          <w:rtl/>
        </w:rPr>
        <w:tab/>
        <w:t xml:space="preserve">תודה ליושב-ראש </w:t>
      </w:r>
      <w:r>
        <w:rPr>
          <w:rFonts w:hint="cs"/>
          <w:rtl/>
        </w:rPr>
        <w:t>הקואליציה על ההצעה לבטל את המיותר.</w:t>
      </w:r>
    </w:p>
    <w:p w14:paraId="6E24BB21" w14:textId="77777777" w:rsidR="00000000" w:rsidRDefault="00AE271D">
      <w:pPr>
        <w:pStyle w:val="af1"/>
        <w:rPr>
          <w:rFonts w:hint="cs"/>
          <w:rtl/>
        </w:rPr>
      </w:pPr>
    </w:p>
    <w:p w14:paraId="122BD3C8" w14:textId="77777777" w:rsidR="00000000" w:rsidRDefault="00AE271D">
      <w:pPr>
        <w:pStyle w:val="af1"/>
        <w:rPr>
          <w:rtl/>
        </w:rPr>
      </w:pPr>
      <w:r>
        <w:rPr>
          <w:rtl/>
        </w:rPr>
        <w:t>היו"ר אלי בן-מנחם:</w:t>
      </w:r>
    </w:p>
    <w:p w14:paraId="36685D9F" w14:textId="77777777" w:rsidR="00000000" w:rsidRDefault="00AE271D">
      <w:pPr>
        <w:pStyle w:val="a0"/>
        <w:ind w:firstLine="0"/>
        <w:rPr>
          <w:rFonts w:hint="cs"/>
          <w:rtl/>
        </w:rPr>
      </w:pPr>
    </w:p>
    <w:p w14:paraId="5CDC7EEB" w14:textId="77777777" w:rsidR="00000000" w:rsidRDefault="00AE271D">
      <w:pPr>
        <w:pStyle w:val="a0"/>
        <w:ind w:firstLine="0"/>
        <w:rPr>
          <w:rFonts w:hint="cs"/>
          <w:rtl/>
        </w:rPr>
      </w:pPr>
      <w:r>
        <w:rPr>
          <w:rFonts w:hint="cs"/>
          <w:rtl/>
        </w:rPr>
        <w:tab/>
        <w:t>תודה לחבר הכנסת אורי יהודה אריאל. חבר הכנסת חיים רמון - לא נוכח. חבר הכנסת מאיר פרוש, בבקשה. אחריו - חבר הכנסת זחאלקה.</w:t>
      </w:r>
    </w:p>
    <w:p w14:paraId="11FDD544" w14:textId="77777777" w:rsidR="00000000" w:rsidRDefault="00AE271D">
      <w:pPr>
        <w:pStyle w:val="a0"/>
        <w:ind w:firstLine="0"/>
        <w:rPr>
          <w:rFonts w:hint="cs"/>
          <w:rtl/>
        </w:rPr>
      </w:pPr>
    </w:p>
    <w:p w14:paraId="51EB47A7" w14:textId="77777777" w:rsidR="00000000" w:rsidRDefault="00AE271D">
      <w:pPr>
        <w:pStyle w:val="a"/>
        <w:rPr>
          <w:rtl/>
        </w:rPr>
      </w:pPr>
      <w:bookmarkStart w:id="251" w:name="FS000000563T23_02_2004_19_52_05"/>
      <w:bookmarkStart w:id="252" w:name="_Toc67901580"/>
      <w:bookmarkEnd w:id="251"/>
      <w:r>
        <w:rPr>
          <w:rFonts w:hint="eastAsia"/>
          <w:rtl/>
        </w:rPr>
        <w:t>מאיר</w:t>
      </w:r>
      <w:r>
        <w:rPr>
          <w:rtl/>
        </w:rPr>
        <w:t xml:space="preserve"> פרוש (יהדות התורה):</w:t>
      </w:r>
      <w:bookmarkEnd w:id="252"/>
    </w:p>
    <w:p w14:paraId="4A28A31D" w14:textId="77777777" w:rsidR="00000000" w:rsidRDefault="00AE271D">
      <w:pPr>
        <w:pStyle w:val="a0"/>
        <w:ind w:firstLine="0"/>
        <w:rPr>
          <w:rFonts w:hint="cs"/>
          <w:rtl/>
        </w:rPr>
      </w:pPr>
    </w:p>
    <w:p w14:paraId="14067A63" w14:textId="77777777" w:rsidR="00000000" w:rsidRDefault="00AE271D">
      <w:pPr>
        <w:pStyle w:val="a0"/>
        <w:ind w:firstLine="0"/>
        <w:rPr>
          <w:rFonts w:hint="cs"/>
          <w:rtl/>
        </w:rPr>
      </w:pPr>
      <w:r>
        <w:rPr>
          <w:rFonts w:hint="cs"/>
          <w:rtl/>
        </w:rPr>
        <w:tab/>
        <w:t>אדוני היושב-ראש, חברי הכנסת, הקואליציה עורכת גיוס כד</w:t>
      </w:r>
      <w:r>
        <w:rPr>
          <w:rFonts w:hint="cs"/>
          <w:rtl/>
        </w:rPr>
        <w:t xml:space="preserve">י לקבל את הצעת החוק, ואני רוצה לומר לחברים, שאני מתנגד להצעת החוק הזאת, ואני רוצה לומר למה. </w:t>
      </w:r>
    </w:p>
    <w:p w14:paraId="5791DC30" w14:textId="77777777" w:rsidR="00000000" w:rsidRDefault="00AE271D">
      <w:pPr>
        <w:pStyle w:val="a0"/>
        <w:ind w:firstLine="0"/>
        <w:rPr>
          <w:rFonts w:hint="cs"/>
          <w:rtl/>
        </w:rPr>
      </w:pPr>
    </w:p>
    <w:p w14:paraId="11B90E6F" w14:textId="77777777" w:rsidR="00000000" w:rsidRDefault="00AE271D">
      <w:pPr>
        <w:pStyle w:val="a0"/>
        <w:ind w:firstLine="720"/>
        <w:rPr>
          <w:rFonts w:hint="cs"/>
          <w:rtl/>
        </w:rPr>
      </w:pPr>
      <w:r>
        <w:rPr>
          <w:rFonts w:hint="cs"/>
          <w:rtl/>
        </w:rPr>
        <w:t>אומר כאן, מעל הדוכן, יושב-ראש הקואליציה, שהצעת החוק הזאת נולדה כתוצאה מאמירה של יושב-ראש הכנסת בהזדמנות מסוימת, כאשר מזכיר הכנסת הקריא את שמות השרים שהודיעו לכנסת</w:t>
      </w:r>
      <w:r>
        <w:rPr>
          <w:rFonts w:hint="cs"/>
          <w:rtl/>
        </w:rPr>
        <w:t xml:space="preserve"> על היעדרותם מהארץ. יושב-ראש הכנסת, כנראה, לא ראה בזה צורך באותו רגע. </w:t>
      </w:r>
    </w:p>
    <w:p w14:paraId="036B6882" w14:textId="77777777" w:rsidR="00000000" w:rsidRDefault="00AE271D">
      <w:pPr>
        <w:pStyle w:val="a0"/>
        <w:ind w:firstLine="0"/>
        <w:rPr>
          <w:rFonts w:hint="cs"/>
          <w:rtl/>
        </w:rPr>
      </w:pPr>
    </w:p>
    <w:p w14:paraId="4A94EED6" w14:textId="77777777" w:rsidR="00000000" w:rsidRDefault="00AE271D">
      <w:pPr>
        <w:pStyle w:val="a0"/>
        <w:ind w:firstLine="720"/>
        <w:rPr>
          <w:rFonts w:hint="cs"/>
          <w:rtl/>
        </w:rPr>
      </w:pPr>
      <w:r>
        <w:rPr>
          <w:rFonts w:hint="cs"/>
          <w:rtl/>
        </w:rPr>
        <w:t xml:space="preserve">במקום שההודעות האלה על היעדרותם של שרים מהארץ יימסרו לכנסת כמה ימים לפני נסיעתם לחו"ל, לצערנו, עד היום היו מוסרים על כך לפעמים כאשר השרים כבר חזרו לארץ, או לפחות בתקופה שהם שהו בחו"ל. </w:t>
      </w:r>
      <w:r>
        <w:rPr>
          <w:rFonts w:hint="cs"/>
          <w:rtl/>
        </w:rPr>
        <w:t xml:space="preserve">אם חבר הכנסת סער היה בא למליאה ומבקש שיודיעו על ההיעדרות של השרים לפני נסיעתם לחו"ל, הייתי מבין את ההיגיון. </w:t>
      </w:r>
    </w:p>
    <w:p w14:paraId="4E9B56A4" w14:textId="77777777" w:rsidR="00000000" w:rsidRDefault="00AE271D">
      <w:pPr>
        <w:pStyle w:val="a0"/>
        <w:ind w:firstLine="720"/>
        <w:rPr>
          <w:rFonts w:hint="cs"/>
          <w:rtl/>
        </w:rPr>
      </w:pPr>
    </w:p>
    <w:p w14:paraId="3857B5AF" w14:textId="77777777" w:rsidR="00000000" w:rsidRDefault="00AE271D">
      <w:pPr>
        <w:pStyle w:val="a0"/>
        <w:ind w:firstLine="720"/>
        <w:rPr>
          <w:rFonts w:hint="cs"/>
          <w:rtl/>
        </w:rPr>
      </w:pPr>
      <w:r>
        <w:rPr>
          <w:rFonts w:hint="cs"/>
          <w:rtl/>
        </w:rPr>
        <w:t xml:space="preserve">מה בא חבר הכנסת סער למליאה, ומבקש לתקן את הצעת החוק, ומבקש שלא נצטרך למסור דוח לכנסת על כך ששרים נוסעים? אז מילא, כשאנו מדברים על השר אולמרט, אין </w:t>
      </w:r>
      <w:r>
        <w:rPr>
          <w:rFonts w:hint="cs"/>
          <w:rtl/>
        </w:rPr>
        <w:t>צורך שמזכיר הכנסת יודיע למליאה, כי יש כמה חברי כנסת מהאופוזיציה שידאגו להודיע מהיום ועד להודעה חדשה מתי אולמרט לא נוכח פה, וכאשר הוא יעצבן את ראש הממשלה, כאשר ראש הממשלה מחפש בכיליון עיניים עוד אחד שיתמוך בממשלה, ואולמרט לא נמצא לידו.</w:t>
      </w:r>
    </w:p>
    <w:p w14:paraId="17E1C7D4" w14:textId="77777777" w:rsidR="00000000" w:rsidRDefault="00AE271D">
      <w:pPr>
        <w:pStyle w:val="a0"/>
        <w:ind w:firstLine="0"/>
        <w:rPr>
          <w:rFonts w:hint="cs"/>
          <w:rtl/>
        </w:rPr>
      </w:pPr>
    </w:p>
    <w:p w14:paraId="4BBBCDE8" w14:textId="77777777" w:rsidR="00000000" w:rsidRDefault="00AE271D">
      <w:pPr>
        <w:pStyle w:val="af0"/>
        <w:rPr>
          <w:rtl/>
        </w:rPr>
      </w:pPr>
      <w:r>
        <w:rPr>
          <w:rFonts w:hint="eastAsia"/>
          <w:rtl/>
        </w:rPr>
        <w:t>חיים</w:t>
      </w:r>
      <w:r>
        <w:rPr>
          <w:rtl/>
        </w:rPr>
        <w:t xml:space="preserve"> אורון (מרצ):</w:t>
      </w:r>
    </w:p>
    <w:p w14:paraId="7ED71877" w14:textId="77777777" w:rsidR="00000000" w:rsidRDefault="00AE271D">
      <w:pPr>
        <w:pStyle w:val="a0"/>
        <w:rPr>
          <w:rFonts w:hint="cs"/>
          <w:rtl/>
        </w:rPr>
      </w:pPr>
    </w:p>
    <w:p w14:paraId="1CD28F9C" w14:textId="77777777" w:rsidR="00000000" w:rsidRDefault="00AE271D">
      <w:pPr>
        <w:pStyle w:val="a0"/>
        <w:ind w:firstLine="720"/>
        <w:rPr>
          <w:rFonts w:hint="cs"/>
          <w:rtl/>
        </w:rPr>
      </w:pPr>
      <w:r>
        <w:rPr>
          <w:rFonts w:hint="cs"/>
          <w:rtl/>
        </w:rPr>
        <w:t>ת</w:t>
      </w:r>
      <w:r>
        <w:rPr>
          <w:rFonts w:hint="cs"/>
          <w:rtl/>
        </w:rPr>
        <w:t>קבל את הצעת החוק, חוץ מאולמרט.</w:t>
      </w:r>
    </w:p>
    <w:p w14:paraId="54DC093F" w14:textId="77777777" w:rsidR="00000000" w:rsidRDefault="00AE271D">
      <w:pPr>
        <w:pStyle w:val="a0"/>
        <w:ind w:firstLine="0"/>
        <w:rPr>
          <w:rFonts w:hint="cs"/>
          <w:rtl/>
        </w:rPr>
      </w:pPr>
    </w:p>
    <w:p w14:paraId="185B8ADC" w14:textId="77777777" w:rsidR="00000000" w:rsidRDefault="00AE271D">
      <w:pPr>
        <w:pStyle w:val="-"/>
        <w:rPr>
          <w:rtl/>
        </w:rPr>
      </w:pPr>
      <w:bookmarkStart w:id="253" w:name="FS000000563T23_02_2004_19_55_11C"/>
      <w:bookmarkEnd w:id="253"/>
      <w:r>
        <w:rPr>
          <w:rtl/>
        </w:rPr>
        <w:t>מאיר פרוש (יהדות התורה):</w:t>
      </w:r>
    </w:p>
    <w:p w14:paraId="0AEACCA7" w14:textId="77777777" w:rsidR="00000000" w:rsidRDefault="00AE271D">
      <w:pPr>
        <w:pStyle w:val="a0"/>
        <w:rPr>
          <w:rtl/>
        </w:rPr>
      </w:pPr>
    </w:p>
    <w:p w14:paraId="6CB9D504" w14:textId="77777777" w:rsidR="00000000" w:rsidRDefault="00AE271D">
      <w:pPr>
        <w:pStyle w:val="a0"/>
        <w:rPr>
          <w:rFonts w:hint="cs"/>
          <w:rtl/>
        </w:rPr>
      </w:pPr>
      <w:r>
        <w:rPr>
          <w:rFonts w:hint="cs"/>
          <w:rtl/>
        </w:rPr>
        <w:t xml:space="preserve">על אולמרט אנו יודעים. </w:t>
      </w:r>
    </w:p>
    <w:p w14:paraId="302DFD0E" w14:textId="77777777" w:rsidR="00000000" w:rsidRDefault="00AE271D">
      <w:pPr>
        <w:pStyle w:val="a0"/>
        <w:rPr>
          <w:rFonts w:hint="cs"/>
          <w:rtl/>
        </w:rPr>
      </w:pPr>
    </w:p>
    <w:p w14:paraId="6F51CCA3" w14:textId="77777777" w:rsidR="00000000" w:rsidRDefault="00AE271D">
      <w:pPr>
        <w:pStyle w:val="a0"/>
        <w:rPr>
          <w:rFonts w:hint="cs"/>
          <w:rtl/>
        </w:rPr>
      </w:pPr>
      <w:r>
        <w:rPr>
          <w:rFonts w:hint="cs"/>
          <w:rtl/>
        </w:rPr>
        <w:t>יושב-ראש הקואליציה, מנית את הדברים שהכנסת חייבת לקבל דוח לגביהם. צא ולמד מאותם דברים עד כמה יש חשיבות בזה שהכנסת צריכה לדעת מה עם השרים, מה עושים השרים, האם הם מתפרפרים בחו"ל</w:t>
      </w:r>
      <w:r>
        <w:rPr>
          <w:rFonts w:hint="cs"/>
          <w:rtl/>
        </w:rPr>
        <w:t xml:space="preserve">, האם הם טסים לחו"ל, או הם נמצאים פה ועושים מלאכתם נאמנה. איזה ביזיון זה לקואליציה שבאה לכנסת ומבקשת שהכנסת לא תשמע היכן שריה, מדוע הם נעלמו מכאן. הביזיון הוא גדול. </w:t>
      </w:r>
    </w:p>
    <w:p w14:paraId="30247F27" w14:textId="77777777" w:rsidR="00000000" w:rsidRDefault="00AE271D">
      <w:pPr>
        <w:pStyle w:val="a0"/>
        <w:rPr>
          <w:rFonts w:hint="cs"/>
          <w:rtl/>
        </w:rPr>
      </w:pPr>
    </w:p>
    <w:p w14:paraId="032ED16A" w14:textId="77777777" w:rsidR="00000000" w:rsidRDefault="00AE271D">
      <w:pPr>
        <w:pStyle w:val="a0"/>
        <w:rPr>
          <w:rFonts w:hint="cs"/>
          <w:rtl/>
        </w:rPr>
      </w:pPr>
      <w:r>
        <w:rPr>
          <w:rFonts w:hint="cs"/>
          <w:rtl/>
        </w:rPr>
        <w:t>הרי זה לא עומד להצבעה. מילא, אם זה היה בא להצבעה, אני מבין את יושב-ראש הקואליציה, שחושש ש</w:t>
      </w:r>
      <w:r>
        <w:rPr>
          <w:rFonts w:hint="cs"/>
          <w:rtl/>
        </w:rPr>
        <w:t>הוא ייפול בהצבעה, בדיוק כמו היום, כמעט על חודו של קול ראש הממשלה איבד פה את האמון - לא שהוא היה הולך לבחירות, אך היינו יודעים שאין לו מנדט למסור את עזה. אך זה לא עולה להצבעה, חבר הכנסת סער. אנו רוצים לדעת היכן פריצקי, היכן נמצא שר המדע מודי זנדברג, מדוע, ל</w:t>
      </w:r>
      <w:r>
        <w:rPr>
          <w:rFonts w:hint="cs"/>
          <w:rtl/>
        </w:rPr>
        <w:t>משל, השר לפיד לא מופיע למליאה - למה שלא נדע?</w:t>
      </w:r>
    </w:p>
    <w:p w14:paraId="3624859B" w14:textId="77777777" w:rsidR="00000000" w:rsidRDefault="00AE271D">
      <w:pPr>
        <w:pStyle w:val="a0"/>
        <w:ind w:firstLine="0"/>
        <w:rPr>
          <w:rFonts w:hint="cs"/>
          <w:rtl/>
        </w:rPr>
      </w:pPr>
    </w:p>
    <w:p w14:paraId="32266AB2" w14:textId="77777777" w:rsidR="00000000" w:rsidRDefault="00AE271D">
      <w:pPr>
        <w:pStyle w:val="a0"/>
        <w:ind w:firstLine="0"/>
        <w:rPr>
          <w:rFonts w:hint="cs"/>
          <w:rtl/>
        </w:rPr>
      </w:pPr>
      <w:r>
        <w:rPr>
          <w:rFonts w:hint="cs"/>
          <w:rtl/>
        </w:rPr>
        <w:tab/>
        <w:t>לכן, אתנגד להצעת החוק.</w:t>
      </w:r>
    </w:p>
    <w:p w14:paraId="06D801EA" w14:textId="77777777" w:rsidR="00000000" w:rsidRDefault="00AE271D">
      <w:pPr>
        <w:pStyle w:val="af1"/>
        <w:rPr>
          <w:rFonts w:hint="cs"/>
          <w:rtl/>
        </w:rPr>
      </w:pPr>
    </w:p>
    <w:p w14:paraId="27CE19EB" w14:textId="77777777" w:rsidR="00000000" w:rsidRDefault="00AE271D">
      <w:pPr>
        <w:pStyle w:val="af1"/>
        <w:rPr>
          <w:rtl/>
        </w:rPr>
      </w:pPr>
      <w:r>
        <w:rPr>
          <w:rtl/>
        </w:rPr>
        <w:t>היו"ר אלי בן-מנחם:</w:t>
      </w:r>
    </w:p>
    <w:p w14:paraId="28C510C8" w14:textId="77777777" w:rsidR="00000000" w:rsidRDefault="00AE271D">
      <w:pPr>
        <w:pStyle w:val="a0"/>
        <w:ind w:firstLine="0"/>
        <w:rPr>
          <w:rFonts w:hint="cs"/>
          <w:rtl/>
        </w:rPr>
      </w:pPr>
    </w:p>
    <w:p w14:paraId="2B219C47" w14:textId="77777777" w:rsidR="00000000" w:rsidRDefault="00AE271D">
      <w:pPr>
        <w:pStyle w:val="a0"/>
        <w:ind w:firstLine="0"/>
        <w:rPr>
          <w:rFonts w:hint="cs"/>
          <w:rtl/>
        </w:rPr>
      </w:pPr>
      <w:r>
        <w:rPr>
          <w:rFonts w:hint="cs"/>
          <w:rtl/>
        </w:rPr>
        <w:tab/>
        <w:t>תודה לחבר הכנסת פרוש. חבר הכנסת ג'מאל זחאלקה - לא נוכח. חבר הכנסת ישראל אייכלר  - לא נוכח. חבר הכנסת חיים אורון, בבקשה.</w:t>
      </w:r>
    </w:p>
    <w:p w14:paraId="43751E8B" w14:textId="77777777" w:rsidR="00000000" w:rsidRDefault="00AE271D">
      <w:pPr>
        <w:pStyle w:val="a0"/>
        <w:ind w:firstLine="0"/>
        <w:rPr>
          <w:rFonts w:hint="cs"/>
          <w:rtl/>
        </w:rPr>
      </w:pPr>
    </w:p>
    <w:p w14:paraId="7F2190A9" w14:textId="77777777" w:rsidR="00000000" w:rsidRDefault="00AE271D">
      <w:pPr>
        <w:pStyle w:val="a"/>
        <w:rPr>
          <w:rtl/>
        </w:rPr>
      </w:pPr>
      <w:bookmarkStart w:id="254" w:name="FS000000563T23_02_2004_19_58_47"/>
      <w:bookmarkStart w:id="255" w:name="FS000001065T23_02_2004_20_53_36"/>
      <w:bookmarkStart w:id="256" w:name="_Toc67901581"/>
      <w:bookmarkEnd w:id="254"/>
      <w:r>
        <w:rPr>
          <w:rFonts w:hint="eastAsia"/>
          <w:rtl/>
        </w:rPr>
        <w:t>חיים</w:t>
      </w:r>
      <w:r>
        <w:rPr>
          <w:rtl/>
        </w:rPr>
        <w:t xml:space="preserve"> אורון (מרצ):</w:t>
      </w:r>
      <w:bookmarkEnd w:id="256"/>
    </w:p>
    <w:p w14:paraId="45B79F40" w14:textId="77777777" w:rsidR="00000000" w:rsidRDefault="00AE271D">
      <w:pPr>
        <w:pStyle w:val="a0"/>
        <w:rPr>
          <w:rtl/>
        </w:rPr>
      </w:pPr>
    </w:p>
    <w:bookmarkEnd w:id="255"/>
    <w:p w14:paraId="30653DD5" w14:textId="77777777" w:rsidR="00000000" w:rsidRDefault="00AE271D">
      <w:pPr>
        <w:pStyle w:val="a0"/>
        <w:rPr>
          <w:rFonts w:hint="cs"/>
          <w:rtl/>
        </w:rPr>
      </w:pPr>
      <w:r>
        <w:rPr>
          <w:rFonts w:hint="cs"/>
          <w:rtl/>
        </w:rPr>
        <w:t>אדוני היושב-ראש, חברי הכ</w:t>
      </w:r>
      <w:r>
        <w:rPr>
          <w:rFonts w:hint="cs"/>
          <w:rtl/>
        </w:rPr>
        <w:t>נסת, אני מבין שיושב-ראש הקואליציה רוצה לעשות סדר בקואליציה, זה תפקידו. מכל הדברים שבעולם הוא מצא את הצורך להודיע לכנסת איפה נמצאים השרים.</w:t>
      </w:r>
    </w:p>
    <w:p w14:paraId="3701D737" w14:textId="77777777" w:rsidR="00000000" w:rsidRDefault="00AE271D">
      <w:pPr>
        <w:pStyle w:val="a0"/>
        <w:ind w:firstLine="0"/>
        <w:rPr>
          <w:rFonts w:hint="cs"/>
          <w:rtl/>
        </w:rPr>
      </w:pPr>
    </w:p>
    <w:p w14:paraId="5CAA33B8" w14:textId="77777777" w:rsidR="00000000" w:rsidRDefault="00AE271D">
      <w:pPr>
        <w:pStyle w:val="af0"/>
        <w:rPr>
          <w:rtl/>
        </w:rPr>
      </w:pPr>
      <w:r>
        <w:rPr>
          <w:rFonts w:hint="eastAsia"/>
          <w:rtl/>
        </w:rPr>
        <w:t>רוני</w:t>
      </w:r>
      <w:r>
        <w:rPr>
          <w:rtl/>
        </w:rPr>
        <w:t xml:space="preserve"> בר-און (הליכוד):</w:t>
      </w:r>
    </w:p>
    <w:p w14:paraId="088EF26A" w14:textId="77777777" w:rsidR="00000000" w:rsidRDefault="00AE271D">
      <w:pPr>
        <w:pStyle w:val="a0"/>
        <w:rPr>
          <w:rFonts w:hint="cs"/>
          <w:rtl/>
        </w:rPr>
      </w:pPr>
    </w:p>
    <w:p w14:paraId="6EF67471" w14:textId="77777777" w:rsidR="00000000" w:rsidRDefault="00AE271D">
      <w:pPr>
        <w:pStyle w:val="a0"/>
        <w:ind w:firstLine="720"/>
        <w:rPr>
          <w:rFonts w:hint="cs"/>
          <w:rtl/>
        </w:rPr>
      </w:pPr>
      <w:r>
        <w:rPr>
          <w:rFonts w:hint="cs"/>
          <w:rtl/>
        </w:rPr>
        <w:t>לא נכון, היום עבר חוק יפה, חוק של התפצלות.</w:t>
      </w:r>
    </w:p>
    <w:p w14:paraId="7FDE0C22" w14:textId="77777777" w:rsidR="00000000" w:rsidRDefault="00AE271D">
      <w:pPr>
        <w:pStyle w:val="a0"/>
        <w:ind w:firstLine="0"/>
        <w:rPr>
          <w:rFonts w:hint="cs"/>
          <w:rtl/>
        </w:rPr>
      </w:pPr>
    </w:p>
    <w:p w14:paraId="04846293" w14:textId="77777777" w:rsidR="00000000" w:rsidRDefault="00AE271D">
      <w:pPr>
        <w:pStyle w:val="-"/>
        <w:rPr>
          <w:rtl/>
        </w:rPr>
      </w:pPr>
      <w:bookmarkStart w:id="257" w:name="FS000001065T23_02_2004_20_53_42C"/>
      <w:bookmarkEnd w:id="257"/>
      <w:r>
        <w:rPr>
          <w:rtl/>
        </w:rPr>
        <w:t>חיים אורון (מרצ):</w:t>
      </w:r>
    </w:p>
    <w:p w14:paraId="65C65C5E" w14:textId="77777777" w:rsidR="00000000" w:rsidRDefault="00AE271D">
      <w:pPr>
        <w:pStyle w:val="a0"/>
        <w:rPr>
          <w:rtl/>
        </w:rPr>
      </w:pPr>
    </w:p>
    <w:p w14:paraId="05D2807B" w14:textId="77777777" w:rsidR="00000000" w:rsidRDefault="00AE271D">
      <w:pPr>
        <w:pStyle w:val="a0"/>
        <w:rPr>
          <w:rFonts w:hint="cs"/>
          <w:rtl/>
        </w:rPr>
      </w:pPr>
      <w:bookmarkStart w:id="258" w:name="FS000000563T23_02_2004_19_59_24C"/>
      <w:bookmarkEnd w:id="258"/>
      <w:r>
        <w:rPr>
          <w:rFonts w:hint="cs"/>
          <w:rtl/>
        </w:rPr>
        <w:t>למשל, שרים לא מצביעים אי-אמון ל</w:t>
      </w:r>
      <w:r>
        <w:rPr>
          <w:rFonts w:hint="cs"/>
          <w:rtl/>
        </w:rPr>
        <w:t xml:space="preserve">ממשלה, אדוני יושב-ראש ועדת הכנסת. אין בעיה. סיעות שלמות נעדרות מהצבעות אמון - אין בעיה. זה בכלל הפך לחלק מהעניין, שהשרים עולים לדוכן ושותקים. בנושאים שמעסיקים את הציבור הם שותקים, בעיקר שרי הליכוד. אני  כבר הפכתי זאת למנהג לשאול את יושב-ראש הקואליציה, חבר </w:t>
      </w:r>
      <w:r>
        <w:rPr>
          <w:rFonts w:hint="cs"/>
          <w:rtl/>
        </w:rPr>
        <w:t xml:space="preserve">הכנסת גדעון סער, כל פעם שהוא על הדוכן: תגיד, אתה בעד מפת הדרכים או לא בעד מפת הדרכים?  הוא מצליח לדבר על כל הדברים שבעולם, הוא מדבר די הרבה, הוא מדבר לעניין </w:t>
      </w:r>
      <w:r>
        <w:rPr>
          <w:rtl/>
        </w:rPr>
        <w:t>–</w:t>
      </w:r>
      <w:r>
        <w:rPr>
          <w:rFonts w:hint="cs"/>
          <w:rtl/>
        </w:rPr>
        <w:t xml:space="preserve"> על זה, גדעון סער, אין לו תשובה. הוא אומר: אני נותן גיבוי לראש הממשלה. </w:t>
      </w:r>
    </w:p>
    <w:p w14:paraId="7797AB99" w14:textId="77777777" w:rsidR="00000000" w:rsidRDefault="00AE271D">
      <w:pPr>
        <w:pStyle w:val="a0"/>
        <w:rPr>
          <w:rFonts w:hint="cs"/>
          <w:rtl/>
        </w:rPr>
      </w:pPr>
    </w:p>
    <w:p w14:paraId="109F0046" w14:textId="77777777" w:rsidR="00000000" w:rsidRDefault="00AE271D">
      <w:pPr>
        <w:pStyle w:val="af0"/>
        <w:rPr>
          <w:rtl/>
        </w:rPr>
      </w:pPr>
      <w:r>
        <w:rPr>
          <w:rFonts w:hint="eastAsia"/>
          <w:rtl/>
        </w:rPr>
        <w:t>גדעון</w:t>
      </w:r>
      <w:r>
        <w:rPr>
          <w:rtl/>
        </w:rPr>
        <w:t xml:space="preserve"> סער (הליכוד):</w:t>
      </w:r>
    </w:p>
    <w:p w14:paraId="3EDA424A" w14:textId="77777777" w:rsidR="00000000" w:rsidRDefault="00AE271D">
      <w:pPr>
        <w:pStyle w:val="a0"/>
        <w:rPr>
          <w:rFonts w:hint="cs"/>
          <w:rtl/>
        </w:rPr>
      </w:pPr>
    </w:p>
    <w:p w14:paraId="562DE7F3" w14:textId="77777777" w:rsidR="00000000" w:rsidRDefault="00AE271D">
      <w:pPr>
        <w:pStyle w:val="a0"/>
        <w:rPr>
          <w:rFonts w:hint="cs"/>
          <w:rtl/>
        </w:rPr>
      </w:pPr>
      <w:r>
        <w:rPr>
          <w:rFonts w:hint="cs"/>
          <w:rtl/>
        </w:rPr>
        <w:t>גיבו</w:t>
      </w:r>
      <w:r>
        <w:rPr>
          <w:rFonts w:hint="cs"/>
          <w:rtl/>
        </w:rPr>
        <w:t xml:space="preserve">י מלא. </w:t>
      </w:r>
    </w:p>
    <w:p w14:paraId="3A2831AA" w14:textId="77777777" w:rsidR="00000000" w:rsidRDefault="00AE271D">
      <w:pPr>
        <w:pStyle w:val="a0"/>
        <w:rPr>
          <w:rFonts w:hint="cs"/>
          <w:rtl/>
        </w:rPr>
      </w:pPr>
    </w:p>
    <w:p w14:paraId="33061F2D" w14:textId="77777777" w:rsidR="00000000" w:rsidRDefault="00AE271D">
      <w:pPr>
        <w:pStyle w:val="-"/>
        <w:rPr>
          <w:rtl/>
        </w:rPr>
      </w:pPr>
      <w:bookmarkStart w:id="259" w:name="FS000001065T23_02_2004_19_47_11"/>
      <w:bookmarkEnd w:id="259"/>
      <w:r>
        <w:rPr>
          <w:rFonts w:hint="eastAsia"/>
          <w:rtl/>
        </w:rPr>
        <w:t>חיים</w:t>
      </w:r>
      <w:r>
        <w:rPr>
          <w:rtl/>
        </w:rPr>
        <w:t xml:space="preserve"> אורון (מרצ):</w:t>
      </w:r>
    </w:p>
    <w:p w14:paraId="0CE6C1B7" w14:textId="77777777" w:rsidR="00000000" w:rsidRDefault="00AE271D">
      <w:pPr>
        <w:pStyle w:val="a0"/>
        <w:rPr>
          <w:rFonts w:hint="cs"/>
          <w:rtl/>
        </w:rPr>
      </w:pPr>
    </w:p>
    <w:p w14:paraId="0BA23E15" w14:textId="77777777" w:rsidR="00000000" w:rsidRDefault="00AE271D">
      <w:pPr>
        <w:pStyle w:val="a0"/>
        <w:rPr>
          <w:rFonts w:hint="cs"/>
          <w:rtl/>
        </w:rPr>
      </w:pPr>
      <w:r>
        <w:rPr>
          <w:rFonts w:hint="cs"/>
          <w:rtl/>
        </w:rPr>
        <w:t xml:space="preserve">חבר הכנסת גדעון סער, אבל ראש הממשלה אומר שהתוכנית היחידה שלו היא מפת הדרכים.  אני כבר מחכה שיבוא חבר הכנסת סער, שאני מאוד מעריך את כנותו, ויגיד: אני תומך במפת הדרכים.  לא, סיפורים על גיבויים. אתה יודע מה, הנכדים שלי מלמדים אותי </w:t>
      </w:r>
      <w:r>
        <w:rPr>
          <w:rFonts w:hint="cs"/>
          <w:rtl/>
        </w:rPr>
        <w:t xml:space="preserve">מחשב. אני קצת לומד על גיבויים  ועל עוד גיבויים; עזוב אותנו מגיבויים. שאלה פשוטה - זה סלע קיומנו בעמדתו של ראש הממשלה, ויושב-ראש הקואליציה, אין לו עמדה. מה יש לו כן? הוא צריך לשחרר את הכנסת מהקראת הרשימה של השרים שמטיילים בעולם. </w:t>
      </w:r>
    </w:p>
    <w:p w14:paraId="6A3472BC" w14:textId="77777777" w:rsidR="00000000" w:rsidRDefault="00AE271D">
      <w:pPr>
        <w:pStyle w:val="a0"/>
        <w:rPr>
          <w:rFonts w:hint="cs"/>
          <w:rtl/>
        </w:rPr>
      </w:pPr>
    </w:p>
    <w:p w14:paraId="79227E98" w14:textId="77777777" w:rsidR="00000000" w:rsidRDefault="00AE271D">
      <w:pPr>
        <w:pStyle w:val="a0"/>
        <w:rPr>
          <w:rFonts w:hint="cs"/>
          <w:rtl/>
        </w:rPr>
      </w:pPr>
      <w:r>
        <w:rPr>
          <w:rFonts w:hint="cs"/>
          <w:rtl/>
        </w:rPr>
        <w:t>לא רק זה. בשבוע שעבר הקואל</w:t>
      </w:r>
      <w:r>
        <w:rPr>
          <w:rFonts w:hint="cs"/>
          <w:rtl/>
        </w:rPr>
        <w:t xml:space="preserve">יציה, בסיום הדיון על ההינתקות מרצועת-עזה, על נסיגה מרצועת-עזה </w:t>
      </w:r>
      <w:r>
        <w:rPr>
          <w:rtl/>
        </w:rPr>
        <w:t>–</w:t>
      </w:r>
      <w:r>
        <w:rPr>
          <w:rFonts w:hint="cs"/>
          <w:rtl/>
        </w:rPr>
        <w:t xml:space="preserve"> חבר הכנסת בר-און, בוא נדבר בעברית של בני-אדם, היינו שם וחוזרים הביתה. הוא מציע הצעה שמחשקת את ראש הממשלה בשם הקואליציה. ואז פתאום אורי אריאל מצביע אתכם, ומה אורי אריאל אמר על ראש הממשלה בשבועו</w:t>
      </w:r>
      <w:r>
        <w:rPr>
          <w:rFonts w:hint="cs"/>
          <w:rtl/>
        </w:rPr>
        <w:t>ת האחרונים? אני, גם כשאני מאוד מתרגז, לא מצליח להגיע ללקסיקון הזה - - -</w:t>
      </w:r>
    </w:p>
    <w:p w14:paraId="3B5F876D" w14:textId="77777777" w:rsidR="00000000" w:rsidRDefault="00AE271D">
      <w:pPr>
        <w:pStyle w:val="a0"/>
        <w:rPr>
          <w:rFonts w:hint="cs"/>
          <w:rtl/>
        </w:rPr>
      </w:pPr>
    </w:p>
    <w:p w14:paraId="5ADB4453" w14:textId="77777777" w:rsidR="00000000" w:rsidRDefault="00AE271D">
      <w:pPr>
        <w:pStyle w:val="af0"/>
        <w:rPr>
          <w:rtl/>
        </w:rPr>
      </w:pPr>
      <w:r>
        <w:rPr>
          <w:rFonts w:hint="eastAsia"/>
          <w:rtl/>
        </w:rPr>
        <w:t>רוני</w:t>
      </w:r>
      <w:r>
        <w:rPr>
          <w:rtl/>
        </w:rPr>
        <w:t xml:space="preserve"> בר-און (הליכוד):</w:t>
      </w:r>
    </w:p>
    <w:p w14:paraId="28D91B4A" w14:textId="77777777" w:rsidR="00000000" w:rsidRDefault="00AE271D">
      <w:pPr>
        <w:pStyle w:val="a0"/>
        <w:rPr>
          <w:rFonts w:hint="cs"/>
          <w:rtl/>
        </w:rPr>
      </w:pPr>
    </w:p>
    <w:p w14:paraId="2BF8B861" w14:textId="77777777" w:rsidR="00000000" w:rsidRDefault="00AE271D">
      <w:pPr>
        <w:pStyle w:val="a0"/>
        <w:rPr>
          <w:rFonts w:hint="cs"/>
          <w:rtl/>
        </w:rPr>
      </w:pPr>
      <w:r>
        <w:rPr>
          <w:rFonts w:hint="cs"/>
          <w:rtl/>
        </w:rPr>
        <w:t>לא שמת לב, אבל ההצעה של אורי אריאל קיבלה יותר קולות - - -</w:t>
      </w:r>
    </w:p>
    <w:p w14:paraId="7FC63A8D" w14:textId="77777777" w:rsidR="00000000" w:rsidRDefault="00AE271D">
      <w:pPr>
        <w:pStyle w:val="a0"/>
        <w:ind w:firstLine="0"/>
        <w:rPr>
          <w:rFonts w:hint="cs"/>
          <w:rtl/>
        </w:rPr>
      </w:pPr>
    </w:p>
    <w:p w14:paraId="72C120D7" w14:textId="77777777" w:rsidR="00000000" w:rsidRDefault="00AE271D">
      <w:pPr>
        <w:pStyle w:val="-"/>
        <w:rPr>
          <w:rtl/>
        </w:rPr>
      </w:pPr>
      <w:bookmarkStart w:id="260" w:name="FS000001065T23_02_2004_19_50_57C"/>
      <w:bookmarkEnd w:id="260"/>
      <w:r>
        <w:rPr>
          <w:rtl/>
        </w:rPr>
        <w:t>חיים אורון (מרצ):</w:t>
      </w:r>
    </w:p>
    <w:p w14:paraId="7615CE6A" w14:textId="77777777" w:rsidR="00000000" w:rsidRDefault="00AE271D">
      <w:pPr>
        <w:pStyle w:val="a0"/>
        <w:rPr>
          <w:rtl/>
        </w:rPr>
      </w:pPr>
    </w:p>
    <w:p w14:paraId="3D9CB184" w14:textId="77777777" w:rsidR="00000000" w:rsidRDefault="00AE271D">
      <w:pPr>
        <w:pStyle w:val="a0"/>
        <w:rPr>
          <w:rFonts w:hint="cs"/>
          <w:rtl/>
        </w:rPr>
      </w:pPr>
      <w:r>
        <w:rPr>
          <w:rFonts w:hint="cs"/>
          <w:rtl/>
        </w:rPr>
        <w:t xml:space="preserve">לא רק ששמתי לב, רציתי להשלים. וההצעה של האיחוד הלאומי והמפד"ל, שמתנגדים מכול וכול </w:t>
      </w:r>
      <w:r>
        <w:rPr>
          <w:rFonts w:hint="cs"/>
          <w:rtl/>
        </w:rPr>
        <w:t>למדיניות הממשלה - - -</w:t>
      </w:r>
    </w:p>
    <w:p w14:paraId="3F52FC48" w14:textId="77777777" w:rsidR="00000000" w:rsidRDefault="00AE271D">
      <w:pPr>
        <w:pStyle w:val="a0"/>
        <w:rPr>
          <w:rFonts w:hint="cs"/>
          <w:rtl/>
        </w:rPr>
      </w:pPr>
    </w:p>
    <w:p w14:paraId="6DA51C23" w14:textId="77777777" w:rsidR="00000000" w:rsidRDefault="00AE271D">
      <w:pPr>
        <w:pStyle w:val="af0"/>
        <w:rPr>
          <w:rtl/>
        </w:rPr>
      </w:pPr>
      <w:r>
        <w:rPr>
          <w:rFonts w:hint="eastAsia"/>
          <w:rtl/>
        </w:rPr>
        <w:t>אורי</w:t>
      </w:r>
      <w:r>
        <w:rPr>
          <w:rtl/>
        </w:rPr>
        <w:t xml:space="preserve"> יהודה אריאל (האיחוד הלאומי - ישראל ביתנו):</w:t>
      </w:r>
    </w:p>
    <w:p w14:paraId="72355D94" w14:textId="77777777" w:rsidR="00000000" w:rsidRDefault="00AE271D">
      <w:pPr>
        <w:pStyle w:val="a0"/>
        <w:rPr>
          <w:rFonts w:hint="cs"/>
          <w:rtl/>
        </w:rPr>
      </w:pPr>
    </w:p>
    <w:p w14:paraId="0453E224" w14:textId="77777777" w:rsidR="00000000" w:rsidRDefault="00AE271D">
      <w:pPr>
        <w:pStyle w:val="a0"/>
        <w:rPr>
          <w:rFonts w:hint="cs"/>
          <w:rtl/>
        </w:rPr>
      </w:pPr>
      <w:r>
        <w:rPr>
          <w:rFonts w:hint="cs"/>
          <w:rtl/>
        </w:rPr>
        <w:t xml:space="preserve">זה מפני שזה היה עם ש"ס. </w:t>
      </w:r>
    </w:p>
    <w:p w14:paraId="21173DCC" w14:textId="77777777" w:rsidR="00000000" w:rsidRDefault="00AE271D">
      <w:pPr>
        <w:pStyle w:val="a0"/>
        <w:rPr>
          <w:rFonts w:hint="cs"/>
          <w:rtl/>
        </w:rPr>
      </w:pPr>
    </w:p>
    <w:p w14:paraId="13AA6FDD" w14:textId="77777777" w:rsidR="00000000" w:rsidRDefault="00AE271D">
      <w:pPr>
        <w:pStyle w:val="af0"/>
        <w:rPr>
          <w:rtl/>
        </w:rPr>
      </w:pPr>
      <w:r>
        <w:rPr>
          <w:rFonts w:hint="eastAsia"/>
          <w:rtl/>
        </w:rPr>
        <w:t>מאיר</w:t>
      </w:r>
      <w:r>
        <w:rPr>
          <w:rtl/>
        </w:rPr>
        <w:t xml:space="preserve"> פרוש (יהדות התורה):</w:t>
      </w:r>
    </w:p>
    <w:p w14:paraId="0C921FF8" w14:textId="77777777" w:rsidR="00000000" w:rsidRDefault="00AE271D">
      <w:pPr>
        <w:pStyle w:val="a0"/>
        <w:rPr>
          <w:rFonts w:hint="cs"/>
          <w:rtl/>
        </w:rPr>
      </w:pPr>
    </w:p>
    <w:p w14:paraId="5CE126C9" w14:textId="77777777" w:rsidR="00000000" w:rsidRDefault="00AE271D">
      <w:pPr>
        <w:pStyle w:val="a0"/>
        <w:rPr>
          <w:rFonts w:hint="cs"/>
          <w:rtl/>
        </w:rPr>
      </w:pPr>
      <w:r>
        <w:rPr>
          <w:rFonts w:hint="cs"/>
          <w:rtl/>
        </w:rPr>
        <w:t>ואולמרט לא תמך בזה.</w:t>
      </w:r>
    </w:p>
    <w:p w14:paraId="4499E7FA" w14:textId="77777777" w:rsidR="00000000" w:rsidRDefault="00AE271D">
      <w:pPr>
        <w:pStyle w:val="a0"/>
        <w:rPr>
          <w:rFonts w:hint="cs"/>
          <w:rtl/>
        </w:rPr>
      </w:pPr>
    </w:p>
    <w:p w14:paraId="5F653E6E" w14:textId="77777777" w:rsidR="00000000" w:rsidRDefault="00AE271D">
      <w:pPr>
        <w:pStyle w:val="-"/>
        <w:rPr>
          <w:rtl/>
        </w:rPr>
      </w:pPr>
      <w:bookmarkStart w:id="261" w:name="FS000001065T23_02_2004_19_51_59C"/>
      <w:bookmarkEnd w:id="261"/>
      <w:r>
        <w:rPr>
          <w:rtl/>
        </w:rPr>
        <w:t>חיים אורון (מרצ):</w:t>
      </w:r>
    </w:p>
    <w:p w14:paraId="4A18EF48" w14:textId="77777777" w:rsidR="00000000" w:rsidRDefault="00AE271D">
      <w:pPr>
        <w:pStyle w:val="a0"/>
        <w:rPr>
          <w:rtl/>
        </w:rPr>
      </w:pPr>
    </w:p>
    <w:p w14:paraId="39A07785" w14:textId="77777777" w:rsidR="00000000" w:rsidRDefault="00AE271D">
      <w:pPr>
        <w:pStyle w:val="a0"/>
        <w:rPr>
          <w:rFonts w:hint="cs"/>
          <w:rtl/>
        </w:rPr>
      </w:pPr>
      <w:r>
        <w:rPr>
          <w:rFonts w:hint="cs"/>
          <w:rtl/>
        </w:rPr>
        <w:t>אז אני שואל אותך, אדוני יושב-ראש האופוזיציה, אתה בא לפה לבלבל לנו - - -</w:t>
      </w:r>
    </w:p>
    <w:p w14:paraId="5C160567" w14:textId="77777777" w:rsidR="00000000" w:rsidRDefault="00AE271D">
      <w:pPr>
        <w:pStyle w:val="a0"/>
        <w:rPr>
          <w:rFonts w:hint="cs"/>
          <w:rtl/>
        </w:rPr>
      </w:pPr>
    </w:p>
    <w:p w14:paraId="53DA2353" w14:textId="77777777" w:rsidR="00000000" w:rsidRDefault="00AE271D">
      <w:pPr>
        <w:pStyle w:val="af0"/>
        <w:rPr>
          <w:rtl/>
        </w:rPr>
      </w:pPr>
      <w:r>
        <w:rPr>
          <w:rFonts w:hint="eastAsia"/>
          <w:rtl/>
        </w:rPr>
        <w:t>רוחמה</w:t>
      </w:r>
      <w:r>
        <w:rPr>
          <w:rtl/>
        </w:rPr>
        <w:t xml:space="preserve"> אברהם (הליכוד</w:t>
      </w:r>
      <w:r>
        <w:rPr>
          <w:rtl/>
        </w:rPr>
        <w:t>):</w:t>
      </w:r>
    </w:p>
    <w:p w14:paraId="7289F7FF" w14:textId="77777777" w:rsidR="00000000" w:rsidRDefault="00AE271D">
      <w:pPr>
        <w:pStyle w:val="a0"/>
        <w:rPr>
          <w:rFonts w:hint="cs"/>
          <w:rtl/>
        </w:rPr>
      </w:pPr>
    </w:p>
    <w:p w14:paraId="31FBF177" w14:textId="77777777" w:rsidR="00000000" w:rsidRDefault="00AE271D">
      <w:pPr>
        <w:pStyle w:val="a0"/>
        <w:rPr>
          <w:rFonts w:hint="cs"/>
          <w:rtl/>
        </w:rPr>
      </w:pPr>
      <w:r>
        <w:rPr>
          <w:rFonts w:hint="cs"/>
          <w:rtl/>
        </w:rPr>
        <w:t>- - -</w:t>
      </w:r>
    </w:p>
    <w:p w14:paraId="296B3793" w14:textId="77777777" w:rsidR="00000000" w:rsidRDefault="00AE271D">
      <w:pPr>
        <w:pStyle w:val="a0"/>
        <w:rPr>
          <w:rFonts w:hint="cs"/>
          <w:rtl/>
        </w:rPr>
      </w:pPr>
    </w:p>
    <w:p w14:paraId="113FD7F9" w14:textId="77777777" w:rsidR="00000000" w:rsidRDefault="00AE271D">
      <w:pPr>
        <w:pStyle w:val="-"/>
        <w:rPr>
          <w:rtl/>
        </w:rPr>
      </w:pPr>
      <w:bookmarkStart w:id="262" w:name="FS000001065T23_02_2004_19_32_29"/>
      <w:bookmarkEnd w:id="262"/>
      <w:r>
        <w:rPr>
          <w:rFonts w:hint="eastAsia"/>
          <w:rtl/>
        </w:rPr>
        <w:t>חיים</w:t>
      </w:r>
      <w:r>
        <w:rPr>
          <w:rtl/>
        </w:rPr>
        <w:t xml:space="preserve"> אורון (מרצ):</w:t>
      </w:r>
    </w:p>
    <w:p w14:paraId="594D2F91" w14:textId="77777777" w:rsidR="00000000" w:rsidRDefault="00AE271D">
      <w:pPr>
        <w:pStyle w:val="a0"/>
        <w:rPr>
          <w:rFonts w:hint="cs"/>
          <w:rtl/>
        </w:rPr>
      </w:pPr>
    </w:p>
    <w:p w14:paraId="0126ABCA" w14:textId="77777777" w:rsidR="00000000" w:rsidRDefault="00AE271D">
      <w:pPr>
        <w:pStyle w:val="a0"/>
        <w:rPr>
          <w:rFonts w:hint="cs"/>
          <w:rtl/>
        </w:rPr>
      </w:pPr>
      <w:r>
        <w:rPr>
          <w:rFonts w:hint="cs"/>
          <w:rtl/>
        </w:rPr>
        <w:t>מניסיון אישי, זה מתחלף. תאמין לי, אף-על-פי שלפעמים זה נראה כאילו מאז בריאת העולם אתם ישבתם פה ואנחנו ישבנו  פה - האמן לי, פתאום זה מתחלף, אתה לא יודע מאיפה זה בא.</w:t>
      </w:r>
    </w:p>
    <w:p w14:paraId="43991D41" w14:textId="77777777" w:rsidR="00000000" w:rsidRDefault="00AE271D">
      <w:pPr>
        <w:pStyle w:val="a0"/>
        <w:rPr>
          <w:rFonts w:hint="cs"/>
          <w:rtl/>
        </w:rPr>
      </w:pPr>
    </w:p>
    <w:p w14:paraId="64041B48" w14:textId="77777777" w:rsidR="00000000" w:rsidRDefault="00AE271D">
      <w:pPr>
        <w:pStyle w:val="af0"/>
        <w:rPr>
          <w:rtl/>
        </w:rPr>
      </w:pPr>
      <w:r>
        <w:rPr>
          <w:rFonts w:hint="eastAsia"/>
          <w:rtl/>
        </w:rPr>
        <w:t>מיכאל</w:t>
      </w:r>
      <w:r>
        <w:rPr>
          <w:rtl/>
        </w:rPr>
        <w:t xml:space="preserve"> מלכיאור (העבודה-מימד):</w:t>
      </w:r>
    </w:p>
    <w:p w14:paraId="0C978834" w14:textId="77777777" w:rsidR="00000000" w:rsidRDefault="00AE271D">
      <w:pPr>
        <w:pStyle w:val="a0"/>
        <w:rPr>
          <w:rFonts w:hint="cs"/>
          <w:rtl/>
        </w:rPr>
      </w:pPr>
    </w:p>
    <w:p w14:paraId="2C50EDB6" w14:textId="77777777" w:rsidR="00000000" w:rsidRDefault="00AE271D">
      <w:pPr>
        <w:pStyle w:val="a0"/>
        <w:rPr>
          <w:rFonts w:hint="cs"/>
          <w:rtl/>
        </w:rPr>
      </w:pPr>
      <w:r>
        <w:rPr>
          <w:rFonts w:hint="cs"/>
          <w:rtl/>
        </w:rPr>
        <w:t>עד סוף העולם.</w:t>
      </w:r>
    </w:p>
    <w:p w14:paraId="37BC2926" w14:textId="77777777" w:rsidR="00000000" w:rsidRDefault="00AE271D">
      <w:pPr>
        <w:pStyle w:val="a0"/>
        <w:rPr>
          <w:rFonts w:hint="cs"/>
          <w:rtl/>
        </w:rPr>
      </w:pPr>
    </w:p>
    <w:p w14:paraId="48835BF7" w14:textId="77777777" w:rsidR="00000000" w:rsidRDefault="00AE271D">
      <w:pPr>
        <w:pStyle w:val="af0"/>
        <w:rPr>
          <w:rtl/>
        </w:rPr>
      </w:pPr>
      <w:r>
        <w:rPr>
          <w:rFonts w:hint="eastAsia"/>
          <w:rtl/>
        </w:rPr>
        <w:t>עמרי</w:t>
      </w:r>
      <w:r>
        <w:rPr>
          <w:rtl/>
        </w:rPr>
        <w:t xml:space="preserve"> שרון (הליכוד</w:t>
      </w:r>
      <w:r>
        <w:rPr>
          <w:rtl/>
        </w:rPr>
        <w:t>):</w:t>
      </w:r>
    </w:p>
    <w:p w14:paraId="726BDF4E" w14:textId="77777777" w:rsidR="00000000" w:rsidRDefault="00AE271D">
      <w:pPr>
        <w:pStyle w:val="a0"/>
        <w:rPr>
          <w:rFonts w:hint="cs"/>
          <w:rtl/>
        </w:rPr>
      </w:pPr>
    </w:p>
    <w:p w14:paraId="2F62A59A" w14:textId="77777777" w:rsidR="00000000" w:rsidRDefault="00AE271D">
      <w:pPr>
        <w:pStyle w:val="a0"/>
        <w:rPr>
          <w:rFonts w:hint="cs"/>
          <w:rtl/>
        </w:rPr>
      </w:pPr>
      <w:r>
        <w:rPr>
          <w:rFonts w:hint="cs"/>
          <w:rtl/>
        </w:rPr>
        <w:t>כמו ה-12 - פעם למעלה ופעם למטה - - -</w:t>
      </w:r>
    </w:p>
    <w:p w14:paraId="7677DEEE" w14:textId="77777777" w:rsidR="00000000" w:rsidRDefault="00AE271D">
      <w:pPr>
        <w:pStyle w:val="a0"/>
        <w:rPr>
          <w:rFonts w:hint="cs"/>
          <w:rtl/>
        </w:rPr>
      </w:pPr>
    </w:p>
    <w:p w14:paraId="6FB0566E" w14:textId="77777777" w:rsidR="00000000" w:rsidRDefault="00AE271D">
      <w:pPr>
        <w:pStyle w:val="af1"/>
        <w:rPr>
          <w:rtl/>
        </w:rPr>
      </w:pPr>
      <w:r>
        <w:rPr>
          <w:rtl/>
        </w:rPr>
        <w:t>היו"ר</w:t>
      </w:r>
      <w:r>
        <w:rPr>
          <w:rFonts w:hint="cs"/>
          <w:rtl/>
        </w:rPr>
        <w:t xml:space="preserve"> אלי בן-מנחם</w:t>
      </w:r>
      <w:r>
        <w:rPr>
          <w:rtl/>
        </w:rPr>
        <w:t>:</w:t>
      </w:r>
    </w:p>
    <w:p w14:paraId="5AF0B178" w14:textId="77777777" w:rsidR="00000000" w:rsidRDefault="00AE271D">
      <w:pPr>
        <w:pStyle w:val="a0"/>
        <w:rPr>
          <w:rtl/>
        </w:rPr>
      </w:pPr>
    </w:p>
    <w:p w14:paraId="5ED53E01" w14:textId="77777777" w:rsidR="00000000" w:rsidRDefault="00AE271D">
      <w:pPr>
        <w:pStyle w:val="a0"/>
        <w:rPr>
          <w:rFonts w:hint="cs"/>
          <w:rtl/>
        </w:rPr>
      </w:pPr>
      <w:r>
        <w:rPr>
          <w:rFonts w:hint="cs"/>
          <w:rtl/>
        </w:rPr>
        <w:t xml:space="preserve">חבר הכנסת עמרי שרון, חבר הכנסת ג'ומס צריך לסיים. </w:t>
      </w:r>
    </w:p>
    <w:p w14:paraId="35B89E68" w14:textId="77777777" w:rsidR="00000000" w:rsidRDefault="00AE271D">
      <w:pPr>
        <w:pStyle w:val="a0"/>
        <w:rPr>
          <w:rFonts w:hint="cs"/>
          <w:rtl/>
        </w:rPr>
      </w:pPr>
    </w:p>
    <w:p w14:paraId="06A1C0CB" w14:textId="77777777" w:rsidR="00000000" w:rsidRDefault="00AE271D">
      <w:pPr>
        <w:pStyle w:val="-"/>
        <w:rPr>
          <w:rtl/>
        </w:rPr>
      </w:pPr>
      <w:bookmarkStart w:id="263" w:name="FS000001065T23_02_2004_19_32_53C"/>
      <w:bookmarkEnd w:id="263"/>
      <w:r>
        <w:rPr>
          <w:rtl/>
        </w:rPr>
        <w:t>חיים אורון (מרצ):</w:t>
      </w:r>
    </w:p>
    <w:p w14:paraId="066DEA64" w14:textId="77777777" w:rsidR="00000000" w:rsidRDefault="00AE271D">
      <w:pPr>
        <w:pStyle w:val="a0"/>
        <w:rPr>
          <w:rtl/>
        </w:rPr>
      </w:pPr>
    </w:p>
    <w:p w14:paraId="41C5AC1C" w14:textId="77777777" w:rsidR="00000000" w:rsidRDefault="00AE271D">
      <w:pPr>
        <w:pStyle w:val="a0"/>
        <w:rPr>
          <w:rFonts w:hint="cs"/>
          <w:rtl/>
        </w:rPr>
      </w:pPr>
      <w:r>
        <w:rPr>
          <w:rFonts w:hint="cs"/>
          <w:rtl/>
        </w:rPr>
        <w:t>לכן אני מציע, אם רוצים לעשות עכשיו תיקונים בקלקולים בקואליציה, בוא נתחיל מכמה דברים יותר רציניים ולא נתעסק בזוטות הללו. נשאי</w:t>
      </w:r>
      <w:r>
        <w:rPr>
          <w:rFonts w:hint="cs"/>
          <w:rtl/>
        </w:rPr>
        <w:t xml:space="preserve">ר אותם, לפחות העם היושב בציון ישמע את רשימת המסעות, מי היה איפה. זה מאוד מעניין את הציבור, הציבור התעניין בכך, הממשלה תודיע על כך. </w:t>
      </w:r>
    </w:p>
    <w:p w14:paraId="57688756" w14:textId="77777777" w:rsidR="00000000" w:rsidRDefault="00AE271D">
      <w:pPr>
        <w:pStyle w:val="a0"/>
        <w:rPr>
          <w:rFonts w:hint="cs"/>
          <w:rtl/>
        </w:rPr>
      </w:pPr>
    </w:p>
    <w:p w14:paraId="601CCDED" w14:textId="77777777" w:rsidR="00000000" w:rsidRDefault="00AE271D">
      <w:pPr>
        <w:pStyle w:val="a0"/>
        <w:rPr>
          <w:rFonts w:hint="cs"/>
          <w:rtl/>
        </w:rPr>
      </w:pPr>
      <w:r>
        <w:rPr>
          <w:rFonts w:hint="cs"/>
          <w:rtl/>
        </w:rPr>
        <w:t>ואם אתה אומר - וכאן אני מסיים - שכל הרעיון לשינוי בא מהערה של היושב-ראש, נו, הערה מילא. אני שומע אמירות קורעות לב של היושב-</w:t>
      </w:r>
      <w:r>
        <w:rPr>
          <w:rFonts w:hint="cs"/>
          <w:rtl/>
        </w:rPr>
        <w:t>ראש: לאן אתם מוליכים אותנו, אני, כאיש ארץ-ישראל השלמה, חניך תורת ז'בוטינסקי, תראו מה שאתם עושים. והוא תמיד אוהב להזכיר שאני, הדובר אליכם פה, חבר הכנסת אורון, אמרתי לו עוד בשנת 1988, בכמה עימותים שבהם היינו ביחד, שתדעו, בסוף אתם, הליכוד, תבצעו את הנסיגה, וה</w:t>
      </w:r>
      <w:r>
        <w:rPr>
          <w:rFonts w:hint="cs"/>
          <w:rtl/>
        </w:rPr>
        <w:t xml:space="preserve">וא אמר לי: ואני לא האמנתי </w:t>
      </w:r>
      <w:r>
        <w:rPr>
          <w:rtl/>
        </w:rPr>
        <w:t>–</w:t>
      </w:r>
      <w:r>
        <w:rPr>
          <w:rFonts w:hint="cs"/>
          <w:rtl/>
        </w:rPr>
        <w:t xml:space="preserve"> ותראה מה שקורה. בוא נדבר על זה, ידידי גדעון סער, חבר הכנסת סער, ולא על הזוטות האלה שאתה עושה להן גיוס פה עכשיו. כן יודיעו, לא יודיעו - תאמין לי, זה לא חשוב. </w:t>
      </w:r>
    </w:p>
    <w:p w14:paraId="4C14D537" w14:textId="77777777" w:rsidR="00000000" w:rsidRDefault="00AE271D">
      <w:pPr>
        <w:pStyle w:val="af1"/>
        <w:rPr>
          <w:rtl/>
        </w:rPr>
      </w:pPr>
    </w:p>
    <w:p w14:paraId="564469D5" w14:textId="77777777" w:rsidR="00000000" w:rsidRDefault="00AE271D">
      <w:pPr>
        <w:pStyle w:val="af1"/>
        <w:rPr>
          <w:rtl/>
        </w:rPr>
      </w:pPr>
      <w:r>
        <w:rPr>
          <w:rtl/>
        </w:rPr>
        <w:t>היו"ר</w:t>
      </w:r>
      <w:r>
        <w:rPr>
          <w:rFonts w:hint="cs"/>
          <w:rtl/>
        </w:rPr>
        <w:t xml:space="preserve"> אלי בן-מנחם</w:t>
      </w:r>
      <w:r>
        <w:rPr>
          <w:rtl/>
        </w:rPr>
        <w:t>:</w:t>
      </w:r>
    </w:p>
    <w:p w14:paraId="199CFBD4" w14:textId="77777777" w:rsidR="00000000" w:rsidRDefault="00AE271D">
      <w:pPr>
        <w:pStyle w:val="a0"/>
        <w:rPr>
          <w:rtl/>
        </w:rPr>
      </w:pPr>
    </w:p>
    <w:p w14:paraId="3675B9A0" w14:textId="77777777" w:rsidR="00000000" w:rsidRDefault="00AE271D">
      <w:pPr>
        <w:pStyle w:val="a0"/>
        <w:rPr>
          <w:rFonts w:hint="cs"/>
          <w:rtl/>
        </w:rPr>
      </w:pPr>
      <w:r>
        <w:rPr>
          <w:rFonts w:hint="cs"/>
          <w:rtl/>
        </w:rPr>
        <w:t>תודה לחבר הכנסת ג'ומס. חברת הכנסת גילה פינקלשטיין</w:t>
      </w:r>
      <w:r>
        <w:rPr>
          <w:rFonts w:hint="cs"/>
          <w:rtl/>
        </w:rPr>
        <w:t xml:space="preserve"> - לא נוכחת. חבר הכנסת יעקב מרגי - לא נוכח. חבר הכנסת איוב קרא - לא נוכח. חבר הכנסת אברהם רביץ </w:t>
      </w:r>
      <w:r>
        <w:rPr>
          <w:rtl/>
        </w:rPr>
        <w:t>–</w:t>
      </w:r>
      <w:r>
        <w:rPr>
          <w:rFonts w:hint="cs"/>
          <w:rtl/>
        </w:rPr>
        <w:t xml:space="preserve"> לא נוכח.  חבר הכנסת אריה אלדד - לא נוכח. חבר הכנסת נסים זאב תמיד נוכח. בבקשה, לרשותך שלוש דקות. אחריו </w:t>
      </w:r>
      <w:r>
        <w:rPr>
          <w:rtl/>
        </w:rPr>
        <w:t>–</w:t>
      </w:r>
      <w:r>
        <w:rPr>
          <w:rFonts w:hint="cs"/>
          <w:rtl/>
        </w:rPr>
        <w:t xml:space="preserve"> חבר הכנסת אופיר פינס, ואחרון חביב - חבר הכנסת רוני בר-א</w:t>
      </w:r>
      <w:r>
        <w:rPr>
          <w:rFonts w:hint="cs"/>
          <w:rtl/>
        </w:rPr>
        <w:t>ון.</w:t>
      </w:r>
    </w:p>
    <w:p w14:paraId="5D5EFF26" w14:textId="77777777" w:rsidR="00000000" w:rsidRDefault="00AE271D">
      <w:pPr>
        <w:pStyle w:val="a0"/>
        <w:rPr>
          <w:rFonts w:hint="cs"/>
          <w:rtl/>
        </w:rPr>
      </w:pPr>
    </w:p>
    <w:p w14:paraId="206F2E59" w14:textId="77777777" w:rsidR="00000000" w:rsidRDefault="00AE271D">
      <w:pPr>
        <w:pStyle w:val="a"/>
        <w:rPr>
          <w:rtl/>
        </w:rPr>
      </w:pPr>
      <w:bookmarkStart w:id="264" w:name="FS000000490T23_02_2004_19_34_25"/>
      <w:bookmarkStart w:id="265" w:name="_Toc67901582"/>
      <w:bookmarkEnd w:id="264"/>
      <w:r>
        <w:rPr>
          <w:rFonts w:hint="eastAsia"/>
          <w:rtl/>
        </w:rPr>
        <w:t>נסים</w:t>
      </w:r>
      <w:r>
        <w:rPr>
          <w:rtl/>
        </w:rPr>
        <w:t xml:space="preserve"> זאב (ש"ס):</w:t>
      </w:r>
      <w:bookmarkEnd w:id="265"/>
    </w:p>
    <w:p w14:paraId="6451C221" w14:textId="77777777" w:rsidR="00000000" w:rsidRDefault="00AE271D">
      <w:pPr>
        <w:pStyle w:val="a0"/>
        <w:rPr>
          <w:rFonts w:hint="cs"/>
          <w:rtl/>
        </w:rPr>
      </w:pPr>
    </w:p>
    <w:p w14:paraId="2F9155DD" w14:textId="77777777" w:rsidR="00000000" w:rsidRDefault="00AE271D">
      <w:pPr>
        <w:pStyle w:val="a0"/>
        <w:rPr>
          <w:rFonts w:hint="cs"/>
          <w:rtl/>
        </w:rPr>
      </w:pPr>
      <w:r>
        <w:rPr>
          <w:rFonts w:hint="cs"/>
          <w:rtl/>
        </w:rPr>
        <w:t>אדוני היושב-ראש, כנסת נכבדה, אני מבין שהצעת החוק של הממשלה לביטול ההודעה לכנסת על מילוי מקום של שר, בעצם באה למנוע את ביזיונם של אותם שרים שנוסעים נסיעות פרטיות וקשה להם - - -</w:t>
      </w:r>
    </w:p>
    <w:p w14:paraId="7597CC02" w14:textId="77777777" w:rsidR="00000000" w:rsidRDefault="00AE271D">
      <w:pPr>
        <w:pStyle w:val="a0"/>
        <w:rPr>
          <w:rFonts w:hint="cs"/>
          <w:rtl/>
        </w:rPr>
      </w:pPr>
    </w:p>
    <w:p w14:paraId="5B7A68ED" w14:textId="77777777" w:rsidR="00000000" w:rsidRDefault="00AE271D">
      <w:pPr>
        <w:pStyle w:val="af0"/>
        <w:rPr>
          <w:rtl/>
        </w:rPr>
      </w:pPr>
      <w:r>
        <w:rPr>
          <w:rFonts w:hint="eastAsia"/>
          <w:rtl/>
        </w:rPr>
        <w:t>רוחמה</w:t>
      </w:r>
      <w:r>
        <w:rPr>
          <w:rtl/>
        </w:rPr>
        <w:t xml:space="preserve"> אברהם (הליכוד):</w:t>
      </w:r>
    </w:p>
    <w:p w14:paraId="02184436" w14:textId="77777777" w:rsidR="00000000" w:rsidRDefault="00AE271D">
      <w:pPr>
        <w:pStyle w:val="a0"/>
        <w:rPr>
          <w:rFonts w:hint="cs"/>
          <w:rtl/>
        </w:rPr>
      </w:pPr>
    </w:p>
    <w:p w14:paraId="77FD859C" w14:textId="77777777" w:rsidR="00000000" w:rsidRDefault="00AE271D">
      <w:pPr>
        <w:pStyle w:val="a0"/>
        <w:rPr>
          <w:rFonts w:hint="cs"/>
          <w:rtl/>
        </w:rPr>
      </w:pPr>
      <w:r>
        <w:rPr>
          <w:rFonts w:hint="cs"/>
          <w:rtl/>
        </w:rPr>
        <w:t>או, באמת.</w:t>
      </w:r>
    </w:p>
    <w:p w14:paraId="53FBA224" w14:textId="77777777" w:rsidR="00000000" w:rsidRDefault="00AE271D">
      <w:pPr>
        <w:pStyle w:val="a0"/>
        <w:rPr>
          <w:rFonts w:hint="cs"/>
          <w:rtl/>
        </w:rPr>
      </w:pPr>
    </w:p>
    <w:p w14:paraId="77882235" w14:textId="77777777" w:rsidR="00000000" w:rsidRDefault="00AE271D">
      <w:pPr>
        <w:pStyle w:val="-"/>
        <w:rPr>
          <w:rtl/>
        </w:rPr>
      </w:pPr>
      <w:bookmarkStart w:id="266" w:name="FS000000490T23_02_2004_19_35_07C"/>
      <w:bookmarkEnd w:id="266"/>
      <w:r>
        <w:rPr>
          <w:rtl/>
        </w:rPr>
        <w:t>נסים זאב (ש"ס):</w:t>
      </w:r>
    </w:p>
    <w:p w14:paraId="3C953102" w14:textId="77777777" w:rsidR="00000000" w:rsidRDefault="00AE271D">
      <w:pPr>
        <w:pStyle w:val="a0"/>
        <w:rPr>
          <w:rtl/>
        </w:rPr>
      </w:pPr>
    </w:p>
    <w:p w14:paraId="4285E6FA" w14:textId="77777777" w:rsidR="00000000" w:rsidRDefault="00AE271D">
      <w:pPr>
        <w:pStyle w:val="a0"/>
        <w:rPr>
          <w:rFonts w:hint="cs"/>
          <w:rtl/>
        </w:rPr>
      </w:pPr>
      <w:r>
        <w:rPr>
          <w:rFonts w:hint="cs"/>
          <w:rtl/>
        </w:rPr>
        <w:t xml:space="preserve">- - - </w:t>
      </w:r>
      <w:r>
        <w:rPr>
          <w:rFonts w:hint="cs"/>
          <w:rtl/>
        </w:rPr>
        <w:t>וקשה להם לדווח לכנסת לאן הם הולכים. פתאום הם נעלמים לשבועיים ושלושה שבועות. אני חושב שכל שר צריך לעשות פנקס, כמו שיש בבתי-ספר - - -</w:t>
      </w:r>
    </w:p>
    <w:p w14:paraId="25FAE914" w14:textId="77777777" w:rsidR="00000000" w:rsidRDefault="00AE271D">
      <w:pPr>
        <w:pStyle w:val="a0"/>
        <w:rPr>
          <w:rFonts w:hint="cs"/>
          <w:rtl/>
        </w:rPr>
      </w:pPr>
    </w:p>
    <w:p w14:paraId="25CC5918" w14:textId="77777777" w:rsidR="00000000" w:rsidRDefault="00AE271D">
      <w:pPr>
        <w:pStyle w:val="af0"/>
        <w:rPr>
          <w:rtl/>
        </w:rPr>
      </w:pPr>
      <w:r>
        <w:rPr>
          <w:rFonts w:hint="eastAsia"/>
          <w:rtl/>
        </w:rPr>
        <w:t>חיים</w:t>
      </w:r>
      <w:r>
        <w:rPr>
          <w:rtl/>
        </w:rPr>
        <w:t xml:space="preserve"> אורון (מרצ):</w:t>
      </w:r>
    </w:p>
    <w:p w14:paraId="2B82A35E" w14:textId="77777777" w:rsidR="00000000" w:rsidRDefault="00AE271D">
      <w:pPr>
        <w:pStyle w:val="a0"/>
        <w:rPr>
          <w:rFonts w:hint="cs"/>
          <w:rtl/>
        </w:rPr>
      </w:pPr>
    </w:p>
    <w:p w14:paraId="4DC22916" w14:textId="77777777" w:rsidR="00000000" w:rsidRDefault="00AE271D">
      <w:pPr>
        <w:pStyle w:val="a0"/>
        <w:rPr>
          <w:rFonts w:hint="cs"/>
          <w:rtl/>
        </w:rPr>
      </w:pPr>
      <w:r>
        <w:rPr>
          <w:rFonts w:hint="cs"/>
          <w:rtl/>
        </w:rPr>
        <w:t>המורה צריך לרשום.</w:t>
      </w:r>
    </w:p>
    <w:p w14:paraId="2CAF05F6" w14:textId="77777777" w:rsidR="00000000" w:rsidRDefault="00AE271D">
      <w:pPr>
        <w:pStyle w:val="a0"/>
        <w:rPr>
          <w:rFonts w:hint="cs"/>
          <w:rtl/>
        </w:rPr>
      </w:pPr>
    </w:p>
    <w:p w14:paraId="51848775" w14:textId="77777777" w:rsidR="00000000" w:rsidRDefault="00AE271D">
      <w:pPr>
        <w:pStyle w:val="-"/>
        <w:rPr>
          <w:rtl/>
        </w:rPr>
      </w:pPr>
      <w:bookmarkStart w:id="267" w:name="FS000000490T23_02_2004_19_35_37C"/>
      <w:bookmarkEnd w:id="267"/>
      <w:r>
        <w:rPr>
          <w:rtl/>
        </w:rPr>
        <w:t>נסים זאב (ש"ס):</w:t>
      </w:r>
    </w:p>
    <w:p w14:paraId="644D6C38" w14:textId="77777777" w:rsidR="00000000" w:rsidRDefault="00AE271D">
      <w:pPr>
        <w:pStyle w:val="a0"/>
        <w:rPr>
          <w:rtl/>
        </w:rPr>
      </w:pPr>
    </w:p>
    <w:p w14:paraId="093D7C96" w14:textId="77777777" w:rsidR="00000000" w:rsidRDefault="00AE271D">
      <w:pPr>
        <w:pStyle w:val="a0"/>
        <w:rPr>
          <w:rFonts w:hint="cs"/>
          <w:rtl/>
        </w:rPr>
      </w:pPr>
      <w:r>
        <w:rPr>
          <w:rFonts w:hint="cs"/>
          <w:rtl/>
        </w:rPr>
        <w:t xml:space="preserve">המורה והתלמיד גם כן. יש פנקס נוכחות של תלמיד ושל מורה. השרים צריכים </w:t>
      </w:r>
      <w:r>
        <w:rPr>
          <w:rFonts w:hint="cs"/>
          <w:rtl/>
        </w:rPr>
        <w:t>לתת דוח לכנסת וגם לעם, אבל קודם כול לכנסת, לשם מה הם עוזבים את מדינת ישראל, כשלא מדובר בפגרה. כשמדובר בפגרה, אין לי בעיה - כל אחד יכול לצאת לאן שהוא רוצה עם בני משפחתו. אבל כשעוזבים לשבועות רבים, אדוני היושב-ראש, ולא מדווחים לכנסת, בעצם באים פה להסוות אותן</w:t>
      </w:r>
      <w:r>
        <w:rPr>
          <w:rFonts w:hint="cs"/>
          <w:rtl/>
        </w:rPr>
        <w:t xml:space="preserve"> נסיעות  - - -</w:t>
      </w:r>
    </w:p>
    <w:p w14:paraId="16E12A9C" w14:textId="77777777" w:rsidR="00000000" w:rsidRDefault="00AE271D">
      <w:pPr>
        <w:pStyle w:val="a0"/>
        <w:rPr>
          <w:rFonts w:hint="cs"/>
          <w:rtl/>
        </w:rPr>
      </w:pPr>
    </w:p>
    <w:p w14:paraId="572C6B47" w14:textId="77777777" w:rsidR="00000000" w:rsidRDefault="00AE271D">
      <w:pPr>
        <w:pStyle w:val="af0"/>
        <w:rPr>
          <w:rtl/>
        </w:rPr>
      </w:pPr>
      <w:r>
        <w:rPr>
          <w:rFonts w:hint="eastAsia"/>
          <w:rtl/>
        </w:rPr>
        <w:t>חיים</w:t>
      </w:r>
      <w:r>
        <w:rPr>
          <w:rtl/>
        </w:rPr>
        <w:t xml:space="preserve"> אורון (מרצ):</w:t>
      </w:r>
    </w:p>
    <w:p w14:paraId="5E1C5D01" w14:textId="77777777" w:rsidR="00000000" w:rsidRDefault="00AE271D">
      <w:pPr>
        <w:pStyle w:val="a0"/>
        <w:rPr>
          <w:rFonts w:hint="cs"/>
          <w:rtl/>
        </w:rPr>
      </w:pPr>
    </w:p>
    <w:p w14:paraId="0128E3E2" w14:textId="77777777" w:rsidR="00000000" w:rsidRDefault="00AE271D">
      <w:pPr>
        <w:pStyle w:val="a0"/>
        <w:rPr>
          <w:rFonts w:hint="cs"/>
          <w:rtl/>
        </w:rPr>
      </w:pPr>
      <w:r>
        <w:rPr>
          <w:rFonts w:hint="cs"/>
          <w:rtl/>
        </w:rPr>
        <w:t>חבר הכנסת, בינינו, אף אחד לא שומע - הם חסרים לך?</w:t>
      </w:r>
    </w:p>
    <w:p w14:paraId="18BAF386" w14:textId="77777777" w:rsidR="00000000" w:rsidRDefault="00AE271D">
      <w:pPr>
        <w:pStyle w:val="a0"/>
        <w:rPr>
          <w:rFonts w:hint="cs"/>
          <w:rtl/>
        </w:rPr>
      </w:pPr>
    </w:p>
    <w:p w14:paraId="571D2BC7" w14:textId="77777777" w:rsidR="00000000" w:rsidRDefault="00AE271D">
      <w:pPr>
        <w:pStyle w:val="-"/>
        <w:rPr>
          <w:rtl/>
        </w:rPr>
      </w:pPr>
      <w:bookmarkStart w:id="268" w:name="FS000000490T23_02_2004_19_36_10C"/>
      <w:bookmarkEnd w:id="268"/>
      <w:r>
        <w:rPr>
          <w:rtl/>
        </w:rPr>
        <w:t>נסים זאב (ש"ס):</w:t>
      </w:r>
    </w:p>
    <w:p w14:paraId="15255D4E" w14:textId="77777777" w:rsidR="00000000" w:rsidRDefault="00AE271D">
      <w:pPr>
        <w:pStyle w:val="a0"/>
        <w:rPr>
          <w:rtl/>
        </w:rPr>
      </w:pPr>
    </w:p>
    <w:p w14:paraId="557939A0" w14:textId="77777777" w:rsidR="00000000" w:rsidRDefault="00AE271D">
      <w:pPr>
        <w:pStyle w:val="a0"/>
        <w:rPr>
          <w:rFonts w:hint="cs"/>
          <w:rtl/>
        </w:rPr>
      </w:pPr>
      <w:r>
        <w:rPr>
          <w:rFonts w:hint="cs"/>
          <w:rtl/>
        </w:rPr>
        <w:t>זה לא עניין של חסרים. לדעתי הם מיותרים, אבל אם זה מיותר, שזה יהיה עד הסוף מיותר, אז אין  צורך בממשלה בכלל. אבל זה לא נושא שהוא רק פרוצדורלי, כפי שמביאים א</w:t>
      </w:r>
      <w:r>
        <w:rPr>
          <w:rFonts w:hint="cs"/>
          <w:rtl/>
        </w:rPr>
        <w:t xml:space="preserve">ת זה בדברי ההסבר. </w:t>
      </w:r>
    </w:p>
    <w:p w14:paraId="26A4831F" w14:textId="77777777" w:rsidR="00000000" w:rsidRDefault="00AE271D">
      <w:pPr>
        <w:pStyle w:val="a0"/>
        <w:ind w:firstLine="0"/>
        <w:rPr>
          <w:rFonts w:hint="cs"/>
          <w:rtl/>
        </w:rPr>
      </w:pPr>
    </w:p>
    <w:p w14:paraId="1047077E" w14:textId="77777777" w:rsidR="00000000" w:rsidRDefault="00AE271D">
      <w:pPr>
        <w:pStyle w:val="af0"/>
        <w:rPr>
          <w:rtl/>
        </w:rPr>
      </w:pPr>
      <w:r>
        <w:rPr>
          <w:rFonts w:hint="eastAsia"/>
          <w:rtl/>
        </w:rPr>
        <w:t>מאיר</w:t>
      </w:r>
      <w:r>
        <w:rPr>
          <w:rtl/>
        </w:rPr>
        <w:t xml:space="preserve"> פרוש (יהדות התורה):</w:t>
      </w:r>
    </w:p>
    <w:p w14:paraId="0FF72E57" w14:textId="77777777" w:rsidR="00000000" w:rsidRDefault="00AE271D">
      <w:pPr>
        <w:pStyle w:val="a0"/>
        <w:rPr>
          <w:rFonts w:hint="cs"/>
          <w:rtl/>
        </w:rPr>
      </w:pPr>
    </w:p>
    <w:p w14:paraId="18B9709C" w14:textId="77777777" w:rsidR="00000000" w:rsidRDefault="00AE271D">
      <w:pPr>
        <w:pStyle w:val="a0"/>
        <w:rPr>
          <w:rFonts w:hint="cs"/>
          <w:rtl/>
        </w:rPr>
      </w:pPr>
      <w:r>
        <w:rPr>
          <w:rFonts w:hint="cs"/>
          <w:rtl/>
        </w:rPr>
        <w:t xml:space="preserve">זה לדורות. </w:t>
      </w:r>
    </w:p>
    <w:p w14:paraId="1D21E292" w14:textId="77777777" w:rsidR="00000000" w:rsidRDefault="00AE271D">
      <w:pPr>
        <w:pStyle w:val="a0"/>
        <w:rPr>
          <w:rFonts w:hint="cs"/>
          <w:rtl/>
        </w:rPr>
      </w:pPr>
    </w:p>
    <w:p w14:paraId="37FDC2F9" w14:textId="77777777" w:rsidR="00000000" w:rsidRDefault="00AE271D">
      <w:pPr>
        <w:pStyle w:val="-"/>
        <w:rPr>
          <w:rtl/>
        </w:rPr>
      </w:pPr>
      <w:bookmarkStart w:id="269" w:name="FS000000490T23_02_2004_19_36_32C"/>
      <w:bookmarkEnd w:id="269"/>
      <w:r>
        <w:rPr>
          <w:rtl/>
        </w:rPr>
        <w:t>נסים זאב (ש"ס):</w:t>
      </w:r>
    </w:p>
    <w:p w14:paraId="1D2D8C52" w14:textId="77777777" w:rsidR="00000000" w:rsidRDefault="00AE271D">
      <w:pPr>
        <w:pStyle w:val="a0"/>
        <w:rPr>
          <w:rtl/>
        </w:rPr>
      </w:pPr>
    </w:p>
    <w:p w14:paraId="776CF2AA" w14:textId="77777777" w:rsidR="00000000" w:rsidRDefault="00AE271D">
      <w:pPr>
        <w:pStyle w:val="a0"/>
        <w:rPr>
          <w:rFonts w:hint="cs"/>
          <w:rtl/>
        </w:rPr>
      </w:pPr>
      <w:r>
        <w:rPr>
          <w:rFonts w:hint="cs"/>
          <w:rtl/>
        </w:rPr>
        <w:t>אני חושב ששר בממשלת ישראל שהוא לא שר החוץ והוא נעדר 30 יום בשנה, לדעתי הוא צריך - - -</w:t>
      </w:r>
    </w:p>
    <w:p w14:paraId="29A64B89" w14:textId="77777777" w:rsidR="00000000" w:rsidRDefault="00AE271D">
      <w:pPr>
        <w:pStyle w:val="a0"/>
        <w:rPr>
          <w:rFonts w:hint="cs"/>
          <w:rtl/>
        </w:rPr>
      </w:pPr>
    </w:p>
    <w:p w14:paraId="6BAC9046" w14:textId="77777777" w:rsidR="00000000" w:rsidRDefault="00AE271D">
      <w:pPr>
        <w:pStyle w:val="af0"/>
        <w:rPr>
          <w:rtl/>
        </w:rPr>
      </w:pPr>
      <w:r>
        <w:rPr>
          <w:rFonts w:hint="eastAsia"/>
          <w:rtl/>
        </w:rPr>
        <w:t>חיים</w:t>
      </w:r>
      <w:r>
        <w:rPr>
          <w:rtl/>
        </w:rPr>
        <w:t xml:space="preserve"> אורון (מרצ):</w:t>
      </w:r>
    </w:p>
    <w:p w14:paraId="5627AE89" w14:textId="77777777" w:rsidR="00000000" w:rsidRDefault="00AE271D">
      <w:pPr>
        <w:pStyle w:val="a0"/>
        <w:rPr>
          <w:rFonts w:hint="cs"/>
          <w:rtl/>
        </w:rPr>
      </w:pPr>
    </w:p>
    <w:p w14:paraId="4B5FA731" w14:textId="77777777" w:rsidR="00000000" w:rsidRDefault="00AE271D">
      <w:pPr>
        <w:pStyle w:val="a0"/>
        <w:rPr>
          <w:rFonts w:hint="cs"/>
          <w:rtl/>
        </w:rPr>
      </w:pPr>
      <w:r>
        <w:rPr>
          <w:rFonts w:hint="cs"/>
          <w:rtl/>
        </w:rPr>
        <w:t>להתפטר.</w:t>
      </w:r>
    </w:p>
    <w:p w14:paraId="2F9DF272" w14:textId="77777777" w:rsidR="00000000" w:rsidRDefault="00AE271D">
      <w:pPr>
        <w:pStyle w:val="a0"/>
        <w:rPr>
          <w:rFonts w:hint="cs"/>
          <w:rtl/>
        </w:rPr>
      </w:pPr>
    </w:p>
    <w:p w14:paraId="596ACB9D" w14:textId="77777777" w:rsidR="00000000" w:rsidRDefault="00AE271D">
      <w:pPr>
        <w:pStyle w:val="-"/>
        <w:rPr>
          <w:rtl/>
        </w:rPr>
      </w:pPr>
      <w:bookmarkStart w:id="270" w:name="FS000000490T23_02_2004_19_36_40C"/>
      <w:bookmarkEnd w:id="270"/>
      <w:r>
        <w:rPr>
          <w:rtl/>
        </w:rPr>
        <w:t>נסים זאב (ש"ס):</w:t>
      </w:r>
    </w:p>
    <w:p w14:paraId="71123BD2" w14:textId="77777777" w:rsidR="00000000" w:rsidRDefault="00AE271D">
      <w:pPr>
        <w:pStyle w:val="a0"/>
        <w:rPr>
          <w:rtl/>
        </w:rPr>
      </w:pPr>
    </w:p>
    <w:p w14:paraId="638DD5CE" w14:textId="77777777" w:rsidR="00000000" w:rsidRDefault="00AE271D">
      <w:pPr>
        <w:pStyle w:val="a0"/>
        <w:rPr>
          <w:rFonts w:hint="cs"/>
          <w:rtl/>
        </w:rPr>
      </w:pPr>
      <w:r>
        <w:rPr>
          <w:rFonts w:hint="cs"/>
          <w:rtl/>
        </w:rPr>
        <w:t>לא,  צריך לקיים דיון בוועדת האתיקה, שהיא תשב לדו</w:t>
      </w:r>
      <w:r>
        <w:rPr>
          <w:rFonts w:hint="cs"/>
          <w:rtl/>
        </w:rPr>
        <w:t xml:space="preserve">ן, ובאמת תבדוק באופן רציני ומהותי מהן הנסיבות  ומהן הסיבות, אם הוא לא נשלח בשליחות רשמית של מדינת ישראל. </w:t>
      </w:r>
    </w:p>
    <w:p w14:paraId="53503D0A" w14:textId="77777777" w:rsidR="00000000" w:rsidRDefault="00AE271D">
      <w:pPr>
        <w:pStyle w:val="a0"/>
        <w:rPr>
          <w:rFonts w:hint="cs"/>
          <w:rtl/>
        </w:rPr>
      </w:pPr>
    </w:p>
    <w:p w14:paraId="4842967A" w14:textId="77777777" w:rsidR="00000000" w:rsidRDefault="00AE271D">
      <w:pPr>
        <w:pStyle w:val="a0"/>
        <w:rPr>
          <w:rFonts w:hint="cs"/>
          <w:rtl/>
        </w:rPr>
      </w:pPr>
      <w:r>
        <w:rPr>
          <w:rFonts w:hint="cs"/>
          <w:rtl/>
        </w:rPr>
        <w:t>אדוני היושב-ראש, אני מבין  שראש הממשלה תמיד הוא אדם גדול והולך  על גדול, ולכן, מתוך שלוש האפשרויות שהכינה המועצה לביטחון לאומי לגבי פינוי מלא או פינו</w:t>
      </w:r>
      <w:r>
        <w:rPr>
          <w:rFonts w:hint="cs"/>
          <w:rtl/>
        </w:rPr>
        <w:t>י חלקי או פינוי מצומצם, שרון הולך  על הדבר היותר-רציני, והוא רוצה פינוי מלא, פינוי עכשיו, נסיגה עכשיו. ראש הממשלה גם הודיע, שישראל תמסור את כל המבנים שיפונו בהתנחלויות לגוף בין-לאומי שיפקח על העברתם לפלסטינים. ראש הממשלה דיבר בהתחלה על 17 יישובים, לאחר מכן</w:t>
      </w:r>
      <w:r>
        <w:rPr>
          <w:rFonts w:hint="cs"/>
          <w:rtl/>
        </w:rPr>
        <w:t xml:space="preserve"> על 20, ועכשיו הוא גם הודיע שיהודים לא יישארו בעזה. </w:t>
      </w:r>
    </w:p>
    <w:p w14:paraId="3D93AB19" w14:textId="77777777" w:rsidR="00000000" w:rsidRDefault="00AE271D">
      <w:pPr>
        <w:pStyle w:val="a0"/>
        <w:rPr>
          <w:rFonts w:hint="cs"/>
          <w:rtl/>
        </w:rPr>
      </w:pPr>
    </w:p>
    <w:p w14:paraId="6517C3AF" w14:textId="77777777" w:rsidR="00000000" w:rsidRDefault="00AE271D">
      <w:pPr>
        <w:pStyle w:val="a0"/>
        <w:rPr>
          <w:rFonts w:hint="cs"/>
          <w:rtl/>
        </w:rPr>
      </w:pPr>
      <w:r>
        <w:rPr>
          <w:rFonts w:hint="cs"/>
          <w:rtl/>
        </w:rPr>
        <w:t xml:space="preserve">לכן, אדוני היושב-ראש, אנחנו צריכים לדעת, ייתכן שאותן החלטות שראש הממשלה מקבל, זה מפני שהשרים נעדרים מהממשלה, ולכן מאפשרים לו לקבל החלטות לבד, ולכן יש צורך להודיע לכנסת, כדי שהכנסת תהיה ערוכה בהתאם. </w:t>
      </w:r>
    </w:p>
    <w:p w14:paraId="5BBAF61A" w14:textId="77777777" w:rsidR="00000000" w:rsidRDefault="00AE271D">
      <w:pPr>
        <w:pStyle w:val="a0"/>
        <w:rPr>
          <w:rFonts w:hint="cs"/>
          <w:rtl/>
        </w:rPr>
      </w:pPr>
    </w:p>
    <w:p w14:paraId="2E802202" w14:textId="77777777" w:rsidR="00000000" w:rsidRDefault="00AE271D">
      <w:pPr>
        <w:pStyle w:val="af1"/>
        <w:rPr>
          <w:rtl/>
        </w:rPr>
      </w:pPr>
      <w:r>
        <w:rPr>
          <w:rtl/>
        </w:rPr>
        <w:t>הי</w:t>
      </w:r>
      <w:r>
        <w:rPr>
          <w:rtl/>
        </w:rPr>
        <w:t>ו"ר</w:t>
      </w:r>
      <w:r>
        <w:rPr>
          <w:rFonts w:hint="cs"/>
          <w:rtl/>
        </w:rPr>
        <w:t xml:space="preserve"> אלי בן-מנחם</w:t>
      </w:r>
      <w:r>
        <w:rPr>
          <w:rtl/>
        </w:rPr>
        <w:t>:</w:t>
      </w:r>
    </w:p>
    <w:p w14:paraId="04A5630C" w14:textId="77777777" w:rsidR="00000000" w:rsidRDefault="00AE271D">
      <w:pPr>
        <w:pStyle w:val="a0"/>
        <w:rPr>
          <w:rtl/>
        </w:rPr>
      </w:pPr>
    </w:p>
    <w:p w14:paraId="57D57F4D" w14:textId="77777777" w:rsidR="00000000" w:rsidRDefault="00AE271D">
      <w:pPr>
        <w:pStyle w:val="a0"/>
        <w:rPr>
          <w:rFonts w:hint="cs"/>
          <w:rtl/>
        </w:rPr>
      </w:pPr>
      <w:r>
        <w:rPr>
          <w:rFonts w:hint="cs"/>
          <w:rtl/>
        </w:rPr>
        <w:t xml:space="preserve">תודה לחבר הכנסת נסים זאב. חבר הכנסת אופיר פינס, בבקשה. </w:t>
      </w:r>
    </w:p>
    <w:p w14:paraId="348192CD" w14:textId="77777777" w:rsidR="00000000" w:rsidRDefault="00AE271D">
      <w:pPr>
        <w:pStyle w:val="a0"/>
        <w:rPr>
          <w:rFonts w:hint="cs"/>
          <w:rtl/>
        </w:rPr>
      </w:pPr>
    </w:p>
    <w:p w14:paraId="69E9968A" w14:textId="77777777" w:rsidR="00000000" w:rsidRDefault="00AE271D">
      <w:pPr>
        <w:pStyle w:val="af0"/>
        <w:rPr>
          <w:rtl/>
        </w:rPr>
      </w:pPr>
      <w:r>
        <w:rPr>
          <w:rFonts w:hint="eastAsia"/>
          <w:rtl/>
        </w:rPr>
        <w:t>מאיר</w:t>
      </w:r>
      <w:r>
        <w:rPr>
          <w:rtl/>
        </w:rPr>
        <w:t xml:space="preserve"> פרוש (יהדות התורה):</w:t>
      </w:r>
    </w:p>
    <w:p w14:paraId="414124B1" w14:textId="77777777" w:rsidR="00000000" w:rsidRDefault="00AE271D">
      <w:pPr>
        <w:pStyle w:val="a0"/>
        <w:rPr>
          <w:rFonts w:hint="cs"/>
          <w:rtl/>
        </w:rPr>
      </w:pPr>
    </w:p>
    <w:p w14:paraId="7B297E1A" w14:textId="77777777" w:rsidR="00000000" w:rsidRDefault="00AE271D">
      <w:pPr>
        <w:pStyle w:val="a0"/>
        <w:rPr>
          <w:rFonts w:hint="cs"/>
          <w:rtl/>
        </w:rPr>
      </w:pPr>
      <w:r>
        <w:rPr>
          <w:rFonts w:hint="cs"/>
          <w:rtl/>
        </w:rPr>
        <w:t xml:space="preserve">אופיר, אחרי שמאשרים את החוק הזה, בא החוק של תעופה אזרחית. כל השרים יטוסו. </w:t>
      </w:r>
    </w:p>
    <w:p w14:paraId="01D7A98E" w14:textId="77777777" w:rsidR="00000000" w:rsidRDefault="00AE271D">
      <w:pPr>
        <w:pStyle w:val="a0"/>
        <w:rPr>
          <w:rFonts w:hint="cs"/>
          <w:rtl/>
        </w:rPr>
      </w:pPr>
    </w:p>
    <w:p w14:paraId="499054AC" w14:textId="77777777" w:rsidR="00000000" w:rsidRDefault="00AE271D">
      <w:pPr>
        <w:pStyle w:val="a"/>
        <w:rPr>
          <w:rtl/>
        </w:rPr>
      </w:pPr>
      <w:bookmarkStart w:id="271" w:name="FS000000455T23_02_2004_19_38_31"/>
      <w:bookmarkStart w:id="272" w:name="_Toc67901583"/>
      <w:bookmarkEnd w:id="271"/>
      <w:r>
        <w:rPr>
          <w:rFonts w:hint="eastAsia"/>
          <w:rtl/>
        </w:rPr>
        <w:t>אופיר</w:t>
      </w:r>
      <w:r>
        <w:rPr>
          <w:rtl/>
        </w:rPr>
        <w:t xml:space="preserve"> פינס-פז (העבודה-מימד):</w:t>
      </w:r>
      <w:bookmarkEnd w:id="272"/>
    </w:p>
    <w:p w14:paraId="410D2B25" w14:textId="77777777" w:rsidR="00000000" w:rsidRDefault="00AE271D">
      <w:pPr>
        <w:pStyle w:val="a0"/>
        <w:rPr>
          <w:rFonts w:hint="cs"/>
          <w:rtl/>
        </w:rPr>
      </w:pPr>
    </w:p>
    <w:p w14:paraId="313D010F" w14:textId="77777777" w:rsidR="00000000" w:rsidRDefault="00AE271D">
      <w:pPr>
        <w:pStyle w:val="a0"/>
        <w:rPr>
          <w:rFonts w:hint="cs"/>
          <w:rtl/>
        </w:rPr>
      </w:pPr>
      <w:r>
        <w:rPr>
          <w:rFonts w:hint="cs"/>
          <w:rtl/>
        </w:rPr>
        <w:t>אדוני היושב-ראש, חברי חברי הכנסת, קודם כול, אני ח</w:t>
      </w:r>
      <w:r>
        <w:rPr>
          <w:rFonts w:hint="cs"/>
          <w:rtl/>
        </w:rPr>
        <w:t>ותם על כל מלה שאמר כאן חבר הכנסת פרוש, היה לו נאום מדהים.</w:t>
      </w:r>
    </w:p>
    <w:p w14:paraId="0C5E7565" w14:textId="77777777" w:rsidR="00000000" w:rsidRDefault="00AE271D">
      <w:pPr>
        <w:pStyle w:val="a0"/>
        <w:rPr>
          <w:rFonts w:hint="cs"/>
          <w:rtl/>
        </w:rPr>
      </w:pPr>
    </w:p>
    <w:p w14:paraId="1ECA481C" w14:textId="77777777" w:rsidR="00000000" w:rsidRDefault="00AE271D">
      <w:pPr>
        <w:pStyle w:val="af0"/>
        <w:rPr>
          <w:rtl/>
        </w:rPr>
      </w:pPr>
      <w:r>
        <w:rPr>
          <w:rFonts w:hint="eastAsia"/>
          <w:rtl/>
        </w:rPr>
        <w:t>צבי</w:t>
      </w:r>
      <w:r>
        <w:rPr>
          <w:rtl/>
        </w:rPr>
        <w:t xml:space="preserve"> הנדל (האיחוד הלאומי - ישראל ביתנו):</w:t>
      </w:r>
    </w:p>
    <w:p w14:paraId="513D1849" w14:textId="77777777" w:rsidR="00000000" w:rsidRDefault="00AE271D">
      <w:pPr>
        <w:pStyle w:val="a0"/>
        <w:rPr>
          <w:rFonts w:hint="cs"/>
          <w:rtl/>
        </w:rPr>
      </w:pPr>
    </w:p>
    <w:p w14:paraId="2FD9989D" w14:textId="77777777" w:rsidR="00000000" w:rsidRDefault="00AE271D">
      <w:pPr>
        <w:pStyle w:val="a0"/>
        <w:rPr>
          <w:rFonts w:hint="cs"/>
          <w:rtl/>
        </w:rPr>
      </w:pPr>
      <w:r>
        <w:rPr>
          <w:rFonts w:hint="cs"/>
          <w:rtl/>
        </w:rPr>
        <w:t>גם על אולמרט.</w:t>
      </w:r>
    </w:p>
    <w:p w14:paraId="49C08EAF" w14:textId="77777777" w:rsidR="00000000" w:rsidRDefault="00AE271D">
      <w:pPr>
        <w:pStyle w:val="a0"/>
        <w:rPr>
          <w:rFonts w:hint="cs"/>
          <w:rtl/>
        </w:rPr>
      </w:pPr>
    </w:p>
    <w:p w14:paraId="7B2EACA2" w14:textId="77777777" w:rsidR="00000000" w:rsidRDefault="00AE271D">
      <w:pPr>
        <w:pStyle w:val="-"/>
        <w:rPr>
          <w:rtl/>
        </w:rPr>
      </w:pPr>
      <w:bookmarkStart w:id="273" w:name="FS000000455T23_02_2004_19_39_09C"/>
      <w:bookmarkEnd w:id="273"/>
      <w:r>
        <w:rPr>
          <w:rtl/>
        </w:rPr>
        <w:t>אופיר פינס-פז (העבודה-מימד):</w:t>
      </w:r>
    </w:p>
    <w:p w14:paraId="48A1B39E" w14:textId="77777777" w:rsidR="00000000" w:rsidRDefault="00AE271D">
      <w:pPr>
        <w:pStyle w:val="a0"/>
        <w:rPr>
          <w:rtl/>
        </w:rPr>
      </w:pPr>
    </w:p>
    <w:p w14:paraId="7E749C78" w14:textId="77777777" w:rsidR="00000000" w:rsidRDefault="00AE271D">
      <w:pPr>
        <w:pStyle w:val="a0"/>
        <w:rPr>
          <w:rFonts w:hint="cs"/>
          <w:rtl/>
        </w:rPr>
      </w:pPr>
      <w:r>
        <w:rPr>
          <w:rFonts w:hint="cs"/>
          <w:rtl/>
        </w:rPr>
        <w:t xml:space="preserve">על אולמרט אני רוצה לספר לך סיפור, סגן השר הנדל. אחד השרים בממשלה, שאחד המקומונים בירושלים ספר לו את  הנסיעות - </w:t>
      </w:r>
      <w:r>
        <w:rPr>
          <w:rFonts w:hint="cs"/>
          <w:rtl/>
        </w:rPr>
        <w:t>- -</w:t>
      </w:r>
    </w:p>
    <w:p w14:paraId="5AA3B342" w14:textId="77777777" w:rsidR="00000000" w:rsidRDefault="00AE271D">
      <w:pPr>
        <w:pStyle w:val="a0"/>
        <w:rPr>
          <w:rFonts w:hint="cs"/>
          <w:rtl/>
        </w:rPr>
      </w:pPr>
    </w:p>
    <w:p w14:paraId="5520DAFE" w14:textId="77777777" w:rsidR="00000000" w:rsidRDefault="00AE271D">
      <w:pPr>
        <w:pStyle w:val="af0"/>
        <w:rPr>
          <w:rtl/>
        </w:rPr>
      </w:pPr>
      <w:r>
        <w:rPr>
          <w:rFonts w:hint="eastAsia"/>
          <w:rtl/>
        </w:rPr>
        <w:t>מיכאל</w:t>
      </w:r>
      <w:r>
        <w:rPr>
          <w:rtl/>
        </w:rPr>
        <w:t xml:space="preserve"> רצון (הליכוד):</w:t>
      </w:r>
    </w:p>
    <w:p w14:paraId="687E3151" w14:textId="77777777" w:rsidR="00000000" w:rsidRDefault="00AE271D">
      <w:pPr>
        <w:pStyle w:val="a0"/>
        <w:rPr>
          <w:rFonts w:hint="cs"/>
          <w:rtl/>
        </w:rPr>
      </w:pPr>
    </w:p>
    <w:p w14:paraId="4C36D19B" w14:textId="77777777" w:rsidR="00000000" w:rsidRDefault="00AE271D">
      <w:pPr>
        <w:pStyle w:val="a0"/>
        <w:rPr>
          <w:rFonts w:hint="cs"/>
          <w:rtl/>
        </w:rPr>
      </w:pPr>
      <w:r>
        <w:rPr>
          <w:rFonts w:hint="cs"/>
          <w:rtl/>
        </w:rPr>
        <w:t xml:space="preserve">תפסיקו, אני הסגן שלו. </w:t>
      </w:r>
    </w:p>
    <w:p w14:paraId="6E1417B3" w14:textId="77777777" w:rsidR="00000000" w:rsidRDefault="00AE271D">
      <w:pPr>
        <w:pStyle w:val="a0"/>
        <w:rPr>
          <w:rFonts w:hint="cs"/>
          <w:rtl/>
        </w:rPr>
      </w:pPr>
    </w:p>
    <w:p w14:paraId="13DE198D" w14:textId="77777777" w:rsidR="00000000" w:rsidRDefault="00AE271D">
      <w:pPr>
        <w:pStyle w:val="-"/>
        <w:rPr>
          <w:rtl/>
        </w:rPr>
      </w:pPr>
      <w:bookmarkStart w:id="274" w:name="FS000000455T23_02_2004_19_39_26C"/>
      <w:bookmarkEnd w:id="274"/>
      <w:r>
        <w:rPr>
          <w:rtl/>
        </w:rPr>
        <w:t>אופיר פינס-פז (העבודה-מימד):</w:t>
      </w:r>
    </w:p>
    <w:p w14:paraId="4A8702E0" w14:textId="77777777" w:rsidR="00000000" w:rsidRDefault="00AE271D">
      <w:pPr>
        <w:pStyle w:val="a0"/>
        <w:rPr>
          <w:rtl/>
        </w:rPr>
      </w:pPr>
    </w:p>
    <w:p w14:paraId="38861E3F" w14:textId="77777777" w:rsidR="00000000" w:rsidRDefault="00AE271D">
      <w:pPr>
        <w:pStyle w:val="a0"/>
        <w:rPr>
          <w:rFonts w:hint="cs"/>
          <w:rtl/>
        </w:rPr>
      </w:pPr>
      <w:r>
        <w:rPr>
          <w:rFonts w:hint="cs"/>
          <w:rtl/>
        </w:rPr>
        <w:t xml:space="preserve">טוב, בסדר. אמרתי אחד השרים, למה אתה מסגיר אותו?  אז אני כבר לא אספר את הסיפור. </w:t>
      </w:r>
    </w:p>
    <w:p w14:paraId="0C432CAF" w14:textId="77777777" w:rsidR="00000000" w:rsidRDefault="00AE271D">
      <w:pPr>
        <w:pStyle w:val="a0"/>
        <w:rPr>
          <w:rFonts w:hint="cs"/>
          <w:rtl/>
        </w:rPr>
      </w:pPr>
    </w:p>
    <w:p w14:paraId="0815E83B" w14:textId="77777777" w:rsidR="00000000" w:rsidRDefault="00AE271D">
      <w:pPr>
        <w:pStyle w:val="a0"/>
        <w:rPr>
          <w:rFonts w:hint="cs"/>
          <w:rtl/>
        </w:rPr>
      </w:pPr>
      <w:r>
        <w:rPr>
          <w:rFonts w:hint="cs"/>
          <w:rtl/>
        </w:rPr>
        <w:t>אני חייב לומר שאני מתפלא  על יושב-ראש הקואליציה, ועם כל הכבוד - - -</w:t>
      </w:r>
    </w:p>
    <w:p w14:paraId="4B7ACAD1" w14:textId="77777777" w:rsidR="00000000" w:rsidRDefault="00AE271D">
      <w:pPr>
        <w:pStyle w:val="a0"/>
        <w:rPr>
          <w:rFonts w:hint="cs"/>
          <w:rtl/>
        </w:rPr>
      </w:pPr>
    </w:p>
    <w:p w14:paraId="40C39449" w14:textId="77777777" w:rsidR="00000000" w:rsidRDefault="00AE271D">
      <w:pPr>
        <w:pStyle w:val="af0"/>
        <w:rPr>
          <w:rtl/>
        </w:rPr>
      </w:pPr>
      <w:r>
        <w:rPr>
          <w:rFonts w:hint="eastAsia"/>
          <w:rtl/>
        </w:rPr>
        <w:t>גדעון</w:t>
      </w:r>
      <w:r>
        <w:rPr>
          <w:rtl/>
        </w:rPr>
        <w:t xml:space="preserve"> סער (הליכוד):</w:t>
      </w:r>
    </w:p>
    <w:p w14:paraId="2A1C7EA0" w14:textId="77777777" w:rsidR="00000000" w:rsidRDefault="00AE271D">
      <w:pPr>
        <w:pStyle w:val="a0"/>
        <w:rPr>
          <w:rFonts w:hint="cs"/>
          <w:rtl/>
        </w:rPr>
      </w:pPr>
    </w:p>
    <w:p w14:paraId="22328C41" w14:textId="77777777" w:rsidR="00000000" w:rsidRDefault="00AE271D">
      <w:pPr>
        <w:pStyle w:val="a0"/>
        <w:rPr>
          <w:rFonts w:hint="cs"/>
          <w:rtl/>
        </w:rPr>
      </w:pPr>
      <w:r>
        <w:rPr>
          <w:rFonts w:hint="cs"/>
          <w:rtl/>
        </w:rPr>
        <w:t xml:space="preserve">ויש </w:t>
      </w:r>
      <w:r>
        <w:rPr>
          <w:rFonts w:hint="cs"/>
          <w:rtl/>
        </w:rPr>
        <w:t>כבוד...</w:t>
      </w:r>
    </w:p>
    <w:p w14:paraId="083B6213" w14:textId="77777777" w:rsidR="00000000" w:rsidRDefault="00AE271D">
      <w:pPr>
        <w:pStyle w:val="a0"/>
        <w:rPr>
          <w:rFonts w:hint="cs"/>
          <w:rtl/>
        </w:rPr>
      </w:pPr>
    </w:p>
    <w:p w14:paraId="692E18D0" w14:textId="77777777" w:rsidR="00000000" w:rsidRDefault="00AE271D">
      <w:pPr>
        <w:pStyle w:val="-"/>
        <w:rPr>
          <w:rtl/>
        </w:rPr>
      </w:pPr>
      <w:bookmarkStart w:id="275" w:name="FS000000455T23_02_2004_19_39_43C"/>
      <w:bookmarkEnd w:id="275"/>
      <w:r>
        <w:rPr>
          <w:rtl/>
        </w:rPr>
        <w:t>אופיר פינס-פז (העבודה-מימד):</w:t>
      </w:r>
    </w:p>
    <w:p w14:paraId="287AE052" w14:textId="77777777" w:rsidR="00000000" w:rsidRDefault="00AE271D">
      <w:pPr>
        <w:pStyle w:val="a0"/>
        <w:rPr>
          <w:rtl/>
        </w:rPr>
      </w:pPr>
    </w:p>
    <w:p w14:paraId="0CFC6DD4" w14:textId="77777777" w:rsidR="00000000" w:rsidRDefault="00AE271D">
      <w:pPr>
        <w:pStyle w:val="a0"/>
        <w:rPr>
          <w:rFonts w:hint="cs"/>
          <w:rtl/>
        </w:rPr>
      </w:pPr>
      <w:r>
        <w:rPr>
          <w:rFonts w:hint="cs"/>
          <w:rtl/>
        </w:rPr>
        <w:t xml:space="preserve">ויש כבוד, ואני אפילו לא עושה את זה ככה, אני מתפלא עליך. אני אגיד לך למה. בשבוע  שעבר העברת הצעת החלטה של סיעת הליכוד, שהיא, בוא נאמר, לא תואמת את עמדת ראש הממשלה, אף שאמרת שכנראה הוא ידע עליה. </w:t>
      </w:r>
    </w:p>
    <w:p w14:paraId="4B0E0ECB" w14:textId="77777777" w:rsidR="00000000" w:rsidRDefault="00AE271D">
      <w:pPr>
        <w:pStyle w:val="a0"/>
        <w:rPr>
          <w:rFonts w:hint="cs"/>
          <w:rtl/>
        </w:rPr>
      </w:pPr>
    </w:p>
    <w:p w14:paraId="755A6519" w14:textId="77777777" w:rsidR="00000000" w:rsidRDefault="00AE271D">
      <w:pPr>
        <w:pStyle w:val="a0"/>
        <w:rPr>
          <w:rFonts w:hint="cs"/>
          <w:rtl/>
        </w:rPr>
      </w:pPr>
      <w:r>
        <w:rPr>
          <w:rFonts w:hint="cs"/>
          <w:rtl/>
        </w:rPr>
        <w:t>אבל עכשיו, בנושא נסיעו</w:t>
      </w:r>
      <w:r>
        <w:rPr>
          <w:rFonts w:hint="cs"/>
          <w:rtl/>
        </w:rPr>
        <w:t xml:space="preserve">ת השרים, אני זוכר, ראש הממשלה אינו נוהג להתבטא באריכות. הוא גם אינו נוהג להתבטא, אלא אם כן הוא חייב. אני אומר לך, שאני זוכר שלוש פעמים בקדנציה הזאת, נשמתו יוצאת </w:t>
      </w:r>
      <w:r>
        <w:rPr>
          <w:rFonts w:hint="eastAsia"/>
          <w:rtl/>
        </w:rPr>
        <w:t>–</w:t>
      </w:r>
      <w:r>
        <w:rPr>
          <w:rFonts w:hint="cs"/>
          <w:rtl/>
        </w:rPr>
        <w:t xml:space="preserve"> הוא קורא לשרים: תפסיקו לנסוע לחוץ-לארץ, אני מתחנן לפניכם, תשבו קצת. </w:t>
      </w:r>
    </w:p>
    <w:p w14:paraId="27E56ABE" w14:textId="77777777" w:rsidR="00000000" w:rsidRDefault="00AE271D">
      <w:pPr>
        <w:pStyle w:val="a0"/>
        <w:rPr>
          <w:rFonts w:hint="cs"/>
          <w:rtl/>
        </w:rPr>
      </w:pPr>
    </w:p>
    <w:p w14:paraId="273CBBD7" w14:textId="77777777" w:rsidR="00000000" w:rsidRDefault="00AE271D">
      <w:pPr>
        <w:pStyle w:val="af0"/>
        <w:rPr>
          <w:rtl/>
        </w:rPr>
      </w:pPr>
      <w:r>
        <w:rPr>
          <w:rFonts w:hint="eastAsia"/>
          <w:rtl/>
        </w:rPr>
        <w:t>רוחמה</w:t>
      </w:r>
      <w:r>
        <w:rPr>
          <w:rtl/>
        </w:rPr>
        <w:t xml:space="preserve"> אברהם (הליכוד):</w:t>
      </w:r>
    </w:p>
    <w:p w14:paraId="5FFEDF26" w14:textId="77777777" w:rsidR="00000000" w:rsidRDefault="00AE271D">
      <w:pPr>
        <w:pStyle w:val="a0"/>
        <w:rPr>
          <w:rFonts w:hint="cs"/>
          <w:rtl/>
        </w:rPr>
      </w:pPr>
    </w:p>
    <w:p w14:paraId="4FC3AFE9" w14:textId="77777777" w:rsidR="00000000" w:rsidRDefault="00AE271D">
      <w:pPr>
        <w:pStyle w:val="a0"/>
        <w:rPr>
          <w:rFonts w:hint="cs"/>
          <w:rtl/>
        </w:rPr>
      </w:pPr>
      <w:r>
        <w:rPr>
          <w:rFonts w:hint="cs"/>
          <w:rtl/>
        </w:rPr>
        <w:t xml:space="preserve">- - - מה זה? </w:t>
      </w:r>
    </w:p>
    <w:p w14:paraId="21406832" w14:textId="77777777" w:rsidR="00000000" w:rsidRDefault="00AE271D">
      <w:pPr>
        <w:pStyle w:val="a0"/>
        <w:rPr>
          <w:rFonts w:hint="cs"/>
          <w:rtl/>
        </w:rPr>
      </w:pPr>
    </w:p>
    <w:p w14:paraId="3EEA04E1" w14:textId="77777777" w:rsidR="00000000" w:rsidRDefault="00AE271D">
      <w:pPr>
        <w:pStyle w:val="-"/>
        <w:rPr>
          <w:rtl/>
        </w:rPr>
      </w:pPr>
      <w:bookmarkStart w:id="276" w:name="FS000000455T23_02_2004_19_58_56C"/>
      <w:bookmarkEnd w:id="276"/>
      <w:r>
        <w:rPr>
          <w:rtl/>
        </w:rPr>
        <w:t>אופיר פינס-פז (העבודה-מימד):</w:t>
      </w:r>
    </w:p>
    <w:p w14:paraId="32CA06DA" w14:textId="77777777" w:rsidR="00000000" w:rsidRDefault="00AE271D">
      <w:pPr>
        <w:pStyle w:val="a0"/>
        <w:rPr>
          <w:rtl/>
        </w:rPr>
      </w:pPr>
    </w:p>
    <w:p w14:paraId="0B75AE3E" w14:textId="77777777" w:rsidR="00000000" w:rsidRDefault="00AE271D">
      <w:pPr>
        <w:pStyle w:val="a0"/>
        <w:rPr>
          <w:rFonts w:hint="cs"/>
          <w:rtl/>
        </w:rPr>
      </w:pPr>
      <w:r>
        <w:rPr>
          <w:rFonts w:hint="cs"/>
          <w:rtl/>
        </w:rPr>
        <w:t xml:space="preserve">לא רק שאני מצטט, אני משבח. </w:t>
      </w:r>
    </w:p>
    <w:p w14:paraId="3CAA3A38" w14:textId="77777777" w:rsidR="00000000" w:rsidRDefault="00AE271D">
      <w:pPr>
        <w:pStyle w:val="a0"/>
        <w:rPr>
          <w:rFonts w:hint="cs"/>
          <w:rtl/>
        </w:rPr>
      </w:pPr>
    </w:p>
    <w:p w14:paraId="69884AF0" w14:textId="77777777" w:rsidR="00000000" w:rsidRDefault="00AE271D">
      <w:pPr>
        <w:pStyle w:val="af0"/>
        <w:rPr>
          <w:rtl/>
        </w:rPr>
      </w:pPr>
      <w:r>
        <w:rPr>
          <w:rFonts w:hint="eastAsia"/>
          <w:rtl/>
        </w:rPr>
        <w:t>איתן</w:t>
      </w:r>
      <w:r>
        <w:rPr>
          <w:rtl/>
        </w:rPr>
        <w:t xml:space="preserve"> כבל (העבודה-מימד):</w:t>
      </w:r>
    </w:p>
    <w:p w14:paraId="2CAFB5CD" w14:textId="77777777" w:rsidR="00000000" w:rsidRDefault="00AE271D">
      <w:pPr>
        <w:pStyle w:val="a0"/>
        <w:rPr>
          <w:rFonts w:hint="cs"/>
          <w:rtl/>
        </w:rPr>
      </w:pPr>
    </w:p>
    <w:p w14:paraId="6BDE406D" w14:textId="77777777" w:rsidR="00000000" w:rsidRDefault="00AE271D">
      <w:pPr>
        <w:pStyle w:val="a0"/>
        <w:rPr>
          <w:rFonts w:hint="cs"/>
          <w:rtl/>
        </w:rPr>
      </w:pPr>
      <w:r>
        <w:rPr>
          <w:rFonts w:hint="cs"/>
          <w:rtl/>
        </w:rPr>
        <w:t xml:space="preserve">- - - אם החוק ייכנס לתוקף, ראש הממשלה לא ידע שהם לא בארץ. </w:t>
      </w:r>
    </w:p>
    <w:p w14:paraId="485A9653" w14:textId="77777777" w:rsidR="00000000" w:rsidRDefault="00AE271D">
      <w:pPr>
        <w:pStyle w:val="a0"/>
        <w:rPr>
          <w:rFonts w:hint="cs"/>
          <w:rtl/>
        </w:rPr>
      </w:pPr>
    </w:p>
    <w:p w14:paraId="5645CA63" w14:textId="77777777" w:rsidR="00000000" w:rsidRDefault="00AE271D">
      <w:pPr>
        <w:pStyle w:val="-"/>
        <w:rPr>
          <w:rtl/>
        </w:rPr>
      </w:pPr>
      <w:bookmarkStart w:id="277" w:name="FS000000455T23_02_2004_19_59_50C"/>
      <w:bookmarkEnd w:id="277"/>
      <w:r>
        <w:rPr>
          <w:rtl/>
        </w:rPr>
        <w:t>אופיר פינס-פז (העבודה-מימד):</w:t>
      </w:r>
    </w:p>
    <w:p w14:paraId="4E7228CE" w14:textId="77777777" w:rsidR="00000000" w:rsidRDefault="00AE271D">
      <w:pPr>
        <w:pStyle w:val="a0"/>
        <w:rPr>
          <w:rtl/>
        </w:rPr>
      </w:pPr>
    </w:p>
    <w:p w14:paraId="0C9455CF" w14:textId="77777777" w:rsidR="00000000" w:rsidRDefault="00AE271D">
      <w:pPr>
        <w:pStyle w:val="a0"/>
        <w:rPr>
          <w:rFonts w:hint="cs"/>
          <w:rtl/>
        </w:rPr>
      </w:pPr>
      <w:r>
        <w:rPr>
          <w:rFonts w:hint="cs"/>
          <w:rtl/>
        </w:rPr>
        <w:t>יכול להיות. אני אומר, ראש הממשלה כבר לא יודע מה לעשות. הוא נוזף בשר</w:t>
      </w:r>
      <w:r>
        <w:rPr>
          <w:rFonts w:hint="cs"/>
          <w:rtl/>
        </w:rPr>
        <w:t xml:space="preserve">ים שיפסיקו לנסוע, הוא מתחנן לפני השרים שיפסיקו, ראש הממשלה באמת כבר לא יודע מה לעשות. </w:t>
      </w:r>
    </w:p>
    <w:p w14:paraId="31AC9A0D" w14:textId="77777777" w:rsidR="00000000" w:rsidRDefault="00AE271D">
      <w:pPr>
        <w:pStyle w:val="a0"/>
        <w:rPr>
          <w:rFonts w:hint="cs"/>
          <w:rtl/>
        </w:rPr>
      </w:pPr>
    </w:p>
    <w:p w14:paraId="459EB2DF" w14:textId="77777777" w:rsidR="00000000" w:rsidRDefault="00AE271D">
      <w:pPr>
        <w:pStyle w:val="a0"/>
        <w:rPr>
          <w:rFonts w:hint="cs"/>
          <w:rtl/>
        </w:rPr>
      </w:pPr>
      <w:r>
        <w:rPr>
          <w:rFonts w:hint="cs"/>
          <w:rtl/>
        </w:rPr>
        <w:t xml:space="preserve">אחד הסעיפים המרכזיים בישיבות הממשלה זה לאשר את כל נסיעות השרים. לא אני אומר שזה עובר כל גבול </w:t>
      </w:r>
      <w:r>
        <w:rPr>
          <w:rFonts w:hint="eastAsia"/>
          <w:rtl/>
        </w:rPr>
        <w:t>–</w:t>
      </w:r>
      <w:r>
        <w:rPr>
          <w:rFonts w:hint="cs"/>
          <w:rtl/>
        </w:rPr>
        <w:t xml:space="preserve"> ראש הממשלה אומר: זה עובר כל גבול, תפסיקו עם הנסיעות האלה לחוץ-לארץ. תשבו </w:t>
      </w:r>
      <w:r>
        <w:rPr>
          <w:rFonts w:hint="cs"/>
          <w:rtl/>
        </w:rPr>
        <w:t xml:space="preserve">קצת בארץ, תעשו עבודה במשרדים שלכם, תשבו בישיבות של הממשלה. </w:t>
      </w:r>
    </w:p>
    <w:p w14:paraId="74410028" w14:textId="77777777" w:rsidR="00000000" w:rsidRDefault="00AE271D">
      <w:pPr>
        <w:pStyle w:val="a0"/>
        <w:rPr>
          <w:rFonts w:hint="cs"/>
          <w:rtl/>
        </w:rPr>
      </w:pPr>
    </w:p>
    <w:p w14:paraId="7CAFF4FD" w14:textId="77777777" w:rsidR="00000000" w:rsidRDefault="00AE271D">
      <w:pPr>
        <w:pStyle w:val="a0"/>
        <w:rPr>
          <w:rFonts w:hint="cs"/>
          <w:rtl/>
        </w:rPr>
      </w:pPr>
      <w:r>
        <w:rPr>
          <w:rFonts w:hint="cs"/>
          <w:rtl/>
        </w:rPr>
        <w:t xml:space="preserve">אז אתה, אדוני חבר הכנסת גדעון סער, יושב-ראש הקואליציה וסיעת הליכוד, שוב? שוב אתה ממרה את פיו של ראש הממשלה? שוב אתה מביא הצעת חוק שראש הממשלה אומר </w:t>
      </w:r>
      <w:r>
        <w:rPr>
          <w:rFonts w:hint="eastAsia"/>
          <w:rtl/>
        </w:rPr>
        <w:t>–</w:t>
      </w:r>
      <w:r>
        <w:rPr>
          <w:rFonts w:hint="cs"/>
          <w:rtl/>
        </w:rPr>
        <w:t xml:space="preserve"> איפה המשמעת בתוך הליכוד? האם יש כאן התארגנות ש</w:t>
      </w:r>
      <w:r>
        <w:rPr>
          <w:rFonts w:hint="cs"/>
          <w:rtl/>
        </w:rPr>
        <w:t xml:space="preserve">ל השרים עם ראש הקואליציה? </w:t>
      </w:r>
    </w:p>
    <w:p w14:paraId="055694DC" w14:textId="77777777" w:rsidR="00000000" w:rsidRDefault="00AE271D">
      <w:pPr>
        <w:pStyle w:val="a0"/>
        <w:ind w:firstLine="0"/>
        <w:rPr>
          <w:rFonts w:hint="cs"/>
          <w:rtl/>
        </w:rPr>
      </w:pPr>
    </w:p>
    <w:p w14:paraId="659974A4" w14:textId="77777777" w:rsidR="00000000" w:rsidRDefault="00AE271D">
      <w:pPr>
        <w:pStyle w:val="af0"/>
        <w:rPr>
          <w:rtl/>
        </w:rPr>
      </w:pPr>
      <w:r>
        <w:rPr>
          <w:rFonts w:hint="eastAsia"/>
          <w:rtl/>
        </w:rPr>
        <w:t>קריאות</w:t>
      </w:r>
      <w:r>
        <w:rPr>
          <w:rtl/>
        </w:rPr>
        <w:t>:</w:t>
      </w:r>
    </w:p>
    <w:p w14:paraId="4B1CA4AC" w14:textId="77777777" w:rsidR="00000000" w:rsidRDefault="00AE271D">
      <w:pPr>
        <w:pStyle w:val="a0"/>
        <w:rPr>
          <w:rFonts w:hint="cs"/>
          <w:rtl/>
        </w:rPr>
      </w:pPr>
    </w:p>
    <w:p w14:paraId="24E6464F" w14:textId="77777777" w:rsidR="00000000" w:rsidRDefault="00AE271D">
      <w:pPr>
        <w:pStyle w:val="a0"/>
        <w:rPr>
          <w:rFonts w:hint="cs"/>
          <w:rtl/>
        </w:rPr>
      </w:pPr>
      <w:r>
        <w:rPr>
          <w:rFonts w:hint="cs"/>
          <w:rtl/>
        </w:rPr>
        <w:t xml:space="preserve">- - - </w:t>
      </w:r>
    </w:p>
    <w:p w14:paraId="312406CA" w14:textId="77777777" w:rsidR="00000000" w:rsidRDefault="00AE271D">
      <w:pPr>
        <w:pStyle w:val="a0"/>
        <w:rPr>
          <w:rFonts w:hint="cs"/>
          <w:rtl/>
        </w:rPr>
      </w:pPr>
    </w:p>
    <w:p w14:paraId="4E252ECD" w14:textId="77777777" w:rsidR="00000000" w:rsidRDefault="00AE271D">
      <w:pPr>
        <w:pStyle w:val="-"/>
        <w:rPr>
          <w:rtl/>
        </w:rPr>
      </w:pPr>
      <w:bookmarkStart w:id="278" w:name="FS000000455T23_02_2004_20_03_26C"/>
      <w:bookmarkEnd w:id="278"/>
      <w:r>
        <w:rPr>
          <w:rtl/>
        </w:rPr>
        <w:t>אופיר פינס-פז (העבודה-מימד):</w:t>
      </w:r>
    </w:p>
    <w:p w14:paraId="038149E4" w14:textId="77777777" w:rsidR="00000000" w:rsidRDefault="00AE271D">
      <w:pPr>
        <w:pStyle w:val="a0"/>
        <w:rPr>
          <w:rtl/>
        </w:rPr>
      </w:pPr>
    </w:p>
    <w:p w14:paraId="11FC5406" w14:textId="77777777" w:rsidR="00000000" w:rsidRDefault="00AE271D">
      <w:pPr>
        <w:pStyle w:val="a0"/>
        <w:rPr>
          <w:rFonts w:hint="cs"/>
          <w:rtl/>
        </w:rPr>
      </w:pPr>
      <w:r>
        <w:rPr>
          <w:rFonts w:hint="cs"/>
          <w:rtl/>
        </w:rPr>
        <w:t xml:space="preserve">אני פשוט לא מבין. </w:t>
      </w:r>
    </w:p>
    <w:p w14:paraId="18301365" w14:textId="77777777" w:rsidR="00000000" w:rsidRDefault="00AE271D">
      <w:pPr>
        <w:pStyle w:val="a0"/>
        <w:rPr>
          <w:rFonts w:hint="cs"/>
          <w:rtl/>
        </w:rPr>
      </w:pPr>
    </w:p>
    <w:p w14:paraId="0764B96D" w14:textId="77777777" w:rsidR="00000000" w:rsidRDefault="00AE271D">
      <w:pPr>
        <w:pStyle w:val="af0"/>
        <w:rPr>
          <w:rtl/>
        </w:rPr>
      </w:pPr>
      <w:r>
        <w:rPr>
          <w:rFonts w:hint="eastAsia"/>
          <w:rtl/>
        </w:rPr>
        <w:t>חיים</w:t>
      </w:r>
      <w:r>
        <w:rPr>
          <w:rtl/>
        </w:rPr>
        <w:t xml:space="preserve"> אורון (מרצ):</w:t>
      </w:r>
    </w:p>
    <w:p w14:paraId="3E2A32C2" w14:textId="77777777" w:rsidR="00000000" w:rsidRDefault="00AE271D">
      <w:pPr>
        <w:pStyle w:val="a0"/>
        <w:rPr>
          <w:rFonts w:hint="cs"/>
          <w:rtl/>
        </w:rPr>
      </w:pPr>
    </w:p>
    <w:p w14:paraId="73EA2419" w14:textId="77777777" w:rsidR="00000000" w:rsidRDefault="00AE271D">
      <w:pPr>
        <w:pStyle w:val="a0"/>
        <w:ind w:firstLine="0"/>
        <w:rPr>
          <w:rFonts w:hint="cs"/>
          <w:rtl/>
        </w:rPr>
      </w:pPr>
      <w:r>
        <w:rPr>
          <w:rFonts w:hint="cs"/>
          <w:rtl/>
        </w:rPr>
        <w:t xml:space="preserve"> </w:t>
      </w:r>
      <w:r>
        <w:rPr>
          <w:rFonts w:hint="cs"/>
          <w:rtl/>
        </w:rPr>
        <w:tab/>
        <w:t xml:space="preserve">אופיר, הנאום  החנפני הזה זה כניסה לממשלה או מה זה? </w:t>
      </w:r>
    </w:p>
    <w:p w14:paraId="7877DB4C" w14:textId="77777777" w:rsidR="00000000" w:rsidRDefault="00AE271D">
      <w:pPr>
        <w:pStyle w:val="a0"/>
        <w:ind w:firstLine="0"/>
        <w:rPr>
          <w:rFonts w:hint="cs"/>
          <w:rtl/>
        </w:rPr>
      </w:pPr>
    </w:p>
    <w:p w14:paraId="2924FB81" w14:textId="77777777" w:rsidR="00000000" w:rsidRDefault="00AE271D">
      <w:pPr>
        <w:pStyle w:val="-"/>
        <w:rPr>
          <w:rtl/>
        </w:rPr>
      </w:pPr>
      <w:bookmarkStart w:id="279" w:name="FS000000455T23_02_2004_20_03_50C"/>
      <w:bookmarkEnd w:id="279"/>
      <w:r>
        <w:rPr>
          <w:rtl/>
        </w:rPr>
        <w:t>אופיר פינס-פז (העבודה-מימד):</w:t>
      </w:r>
    </w:p>
    <w:p w14:paraId="0AD15850" w14:textId="77777777" w:rsidR="00000000" w:rsidRDefault="00AE271D">
      <w:pPr>
        <w:pStyle w:val="a0"/>
        <w:rPr>
          <w:rtl/>
        </w:rPr>
      </w:pPr>
    </w:p>
    <w:p w14:paraId="1C359D60" w14:textId="77777777" w:rsidR="00000000" w:rsidRDefault="00AE271D">
      <w:pPr>
        <w:pStyle w:val="a0"/>
        <w:rPr>
          <w:rFonts w:hint="cs"/>
          <w:rtl/>
        </w:rPr>
      </w:pPr>
      <w:r>
        <w:rPr>
          <w:rFonts w:hint="cs"/>
          <w:rtl/>
        </w:rPr>
        <w:t xml:space="preserve">חיכיתי מתי זה יבוא. </w:t>
      </w:r>
    </w:p>
    <w:p w14:paraId="4FE33B13" w14:textId="77777777" w:rsidR="00000000" w:rsidRDefault="00AE271D">
      <w:pPr>
        <w:pStyle w:val="a0"/>
        <w:rPr>
          <w:rFonts w:hint="cs"/>
          <w:rtl/>
        </w:rPr>
      </w:pPr>
    </w:p>
    <w:p w14:paraId="5B5E2184" w14:textId="77777777" w:rsidR="00000000" w:rsidRDefault="00AE271D">
      <w:pPr>
        <w:pStyle w:val="af1"/>
        <w:rPr>
          <w:rFonts w:hint="cs"/>
          <w:rtl/>
        </w:rPr>
      </w:pPr>
      <w:r>
        <w:rPr>
          <w:rtl/>
        </w:rPr>
        <w:t>היו"ר</w:t>
      </w:r>
      <w:r>
        <w:rPr>
          <w:rFonts w:hint="cs"/>
          <w:rtl/>
        </w:rPr>
        <w:t xml:space="preserve"> אלי בן-מנחם:</w:t>
      </w:r>
    </w:p>
    <w:p w14:paraId="4538A815" w14:textId="77777777" w:rsidR="00000000" w:rsidRDefault="00AE271D">
      <w:pPr>
        <w:pStyle w:val="a0"/>
        <w:rPr>
          <w:rtl/>
        </w:rPr>
      </w:pPr>
    </w:p>
    <w:p w14:paraId="29951362" w14:textId="77777777" w:rsidR="00000000" w:rsidRDefault="00AE271D">
      <w:pPr>
        <w:pStyle w:val="a0"/>
        <w:rPr>
          <w:rFonts w:hint="cs"/>
          <w:rtl/>
        </w:rPr>
      </w:pPr>
      <w:r>
        <w:rPr>
          <w:rFonts w:hint="cs"/>
          <w:rtl/>
        </w:rPr>
        <w:t>גדעון סער, להפס</w:t>
      </w:r>
      <w:r>
        <w:rPr>
          <w:rFonts w:hint="cs"/>
          <w:rtl/>
        </w:rPr>
        <w:t xml:space="preserve">יק עם זה. יש לכם רוב גדול. די. </w:t>
      </w:r>
    </w:p>
    <w:p w14:paraId="571563B4" w14:textId="77777777" w:rsidR="00000000" w:rsidRDefault="00AE271D">
      <w:pPr>
        <w:pStyle w:val="a0"/>
        <w:rPr>
          <w:rFonts w:hint="cs"/>
          <w:rtl/>
        </w:rPr>
      </w:pPr>
    </w:p>
    <w:p w14:paraId="6A9EC6B5" w14:textId="77777777" w:rsidR="00000000" w:rsidRDefault="00AE271D">
      <w:pPr>
        <w:pStyle w:val="-"/>
        <w:rPr>
          <w:rtl/>
        </w:rPr>
      </w:pPr>
      <w:bookmarkStart w:id="280" w:name="FS000000455T23_02_2004_19_41_49"/>
      <w:bookmarkStart w:id="281" w:name="FS000000455T23_02_2004_19_41_52C"/>
      <w:bookmarkEnd w:id="280"/>
      <w:bookmarkEnd w:id="281"/>
      <w:r>
        <w:rPr>
          <w:rtl/>
        </w:rPr>
        <w:t>אופיר פינס-פז (העבודה-מימד):</w:t>
      </w:r>
    </w:p>
    <w:p w14:paraId="6839F12E" w14:textId="77777777" w:rsidR="00000000" w:rsidRDefault="00AE271D">
      <w:pPr>
        <w:pStyle w:val="a0"/>
        <w:rPr>
          <w:rtl/>
        </w:rPr>
      </w:pPr>
    </w:p>
    <w:p w14:paraId="11E67357" w14:textId="77777777" w:rsidR="00000000" w:rsidRDefault="00AE271D">
      <w:pPr>
        <w:pStyle w:val="a0"/>
        <w:rPr>
          <w:rFonts w:hint="cs"/>
          <w:rtl/>
        </w:rPr>
      </w:pPr>
      <w:r>
        <w:rPr>
          <w:rFonts w:hint="cs"/>
          <w:rtl/>
        </w:rPr>
        <w:t xml:space="preserve">אני חושב שראוי שהציבור ידע איזה שר נסע, ומתי, ולמה וכמה. ואני אומר לך עכשיו ברצינות, חבר הכנסת סער </w:t>
      </w:r>
      <w:r>
        <w:rPr>
          <w:rFonts w:hint="eastAsia"/>
          <w:rtl/>
        </w:rPr>
        <w:t>–</w:t>
      </w:r>
      <w:r>
        <w:rPr>
          <w:rFonts w:hint="cs"/>
          <w:rtl/>
        </w:rPr>
        <w:t xml:space="preserve"> מרגע שהצעת החוק הזאת עוברת, אני מתחייב לפניך שהשרים, שגם כך נוסעים בלי סוף, ייסעו פי-שניים, </w:t>
      </w:r>
      <w:r>
        <w:rPr>
          <w:rFonts w:hint="cs"/>
          <w:rtl/>
        </w:rPr>
        <w:t xml:space="preserve">כי עכשיו אפילו מורא הציבור אין עליהם. </w:t>
      </w:r>
    </w:p>
    <w:p w14:paraId="50E38D39" w14:textId="77777777" w:rsidR="00000000" w:rsidRDefault="00AE271D">
      <w:pPr>
        <w:pStyle w:val="a0"/>
        <w:rPr>
          <w:rFonts w:hint="cs"/>
          <w:rtl/>
        </w:rPr>
      </w:pPr>
    </w:p>
    <w:p w14:paraId="44AD9B86" w14:textId="77777777" w:rsidR="00000000" w:rsidRDefault="00AE271D">
      <w:pPr>
        <w:pStyle w:val="af0"/>
        <w:rPr>
          <w:rtl/>
        </w:rPr>
      </w:pPr>
      <w:r>
        <w:rPr>
          <w:rFonts w:hint="eastAsia"/>
          <w:rtl/>
        </w:rPr>
        <w:t>רוני</w:t>
      </w:r>
      <w:r>
        <w:rPr>
          <w:rtl/>
        </w:rPr>
        <w:t xml:space="preserve"> בר-און (הליכוד):</w:t>
      </w:r>
    </w:p>
    <w:p w14:paraId="53343906" w14:textId="77777777" w:rsidR="00000000" w:rsidRDefault="00AE271D">
      <w:pPr>
        <w:pStyle w:val="a0"/>
        <w:rPr>
          <w:rFonts w:hint="cs"/>
          <w:rtl/>
        </w:rPr>
      </w:pPr>
    </w:p>
    <w:p w14:paraId="157C70C0" w14:textId="77777777" w:rsidR="00000000" w:rsidRDefault="00AE271D">
      <w:pPr>
        <w:pStyle w:val="a0"/>
        <w:rPr>
          <w:rFonts w:hint="cs"/>
          <w:rtl/>
        </w:rPr>
      </w:pPr>
      <w:r>
        <w:rPr>
          <w:rFonts w:hint="cs"/>
          <w:rtl/>
        </w:rPr>
        <w:t xml:space="preserve">- - - </w:t>
      </w:r>
    </w:p>
    <w:p w14:paraId="61FE39DC" w14:textId="77777777" w:rsidR="00000000" w:rsidRDefault="00AE271D">
      <w:pPr>
        <w:pStyle w:val="-"/>
        <w:rPr>
          <w:rFonts w:hint="cs"/>
          <w:rtl/>
        </w:rPr>
      </w:pPr>
      <w:bookmarkStart w:id="282" w:name="FS000000455T23_02_2004_20_05_40C"/>
      <w:bookmarkEnd w:id="282"/>
    </w:p>
    <w:p w14:paraId="70FE8B07" w14:textId="77777777" w:rsidR="00000000" w:rsidRDefault="00AE271D">
      <w:pPr>
        <w:pStyle w:val="-"/>
        <w:rPr>
          <w:rtl/>
        </w:rPr>
      </w:pPr>
      <w:r>
        <w:rPr>
          <w:rtl/>
        </w:rPr>
        <w:t>אופיר פינס-פז (העבודה-מימד):</w:t>
      </w:r>
    </w:p>
    <w:p w14:paraId="70289123" w14:textId="77777777" w:rsidR="00000000" w:rsidRDefault="00AE271D">
      <w:pPr>
        <w:pStyle w:val="a0"/>
        <w:ind w:firstLine="0"/>
        <w:rPr>
          <w:rFonts w:hint="cs"/>
          <w:rtl/>
        </w:rPr>
      </w:pPr>
    </w:p>
    <w:p w14:paraId="5F54E6D2" w14:textId="77777777" w:rsidR="00000000" w:rsidRDefault="00AE271D">
      <w:pPr>
        <w:pStyle w:val="a0"/>
        <w:rPr>
          <w:rFonts w:hint="cs"/>
          <w:rtl/>
        </w:rPr>
      </w:pPr>
      <w:r>
        <w:rPr>
          <w:rFonts w:hint="cs"/>
          <w:rtl/>
        </w:rPr>
        <w:t>חבר הכנסת בר-און, אני זוכר שהשרים מאוד לא אהבו שהקריאו את שמותיהם כאן כנוסעים סדרתיים וכנוסע מתמיד של חברות התעופה לחוץ-לארץ. ואני אומר לכם, הצעת החוק תרבה</w:t>
      </w:r>
      <w:r>
        <w:rPr>
          <w:rFonts w:hint="cs"/>
          <w:rtl/>
        </w:rPr>
        <w:t xml:space="preserve"> נסיעות שרים, תרבה נסיעות חינם, תרבה נסיעות שלא לצורך. אני מציע לך ברגע האחרון, חזור בך מהצעת החוק הזאת. בוא נשאיר את המצב כפי שהוא. לא כל דבר צריך לתקן בהצעת חוק. החוק הקיים עושה את שלו, מייצר שקיפות לנסיעות שרי הממשלה. אם אתם מתביישים בכך, תפסיקו לנסוע, </w:t>
      </w:r>
      <w:r>
        <w:rPr>
          <w:rFonts w:hint="cs"/>
          <w:rtl/>
        </w:rPr>
        <w:t xml:space="preserve">אבל אל תבטלו את החוקים.  </w:t>
      </w:r>
    </w:p>
    <w:p w14:paraId="5727F0E9" w14:textId="77777777" w:rsidR="00000000" w:rsidRDefault="00AE271D">
      <w:pPr>
        <w:pStyle w:val="a0"/>
        <w:rPr>
          <w:rFonts w:hint="cs"/>
          <w:rtl/>
        </w:rPr>
      </w:pPr>
    </w:p>
    <w:p w14:paraId="325206B1" w14:textId="77777777" w:rsidR="00000000" w:rsidRDefault="00AE271D">
      <w:pPr>
        <w:pStyle w:val="af0"/>
        <w:rPr>
          <w:rtl/>
        </w:rPr>
      </w:pPr>
      <w:r>
        <w:rPr>
          <w:rFonts w:hint="eastAsia"/>
          <w:rtl/>
        </w:rPr>
        <w:t>מאיר</w:t>
      </w:r>
      <w:r>
        <w:rPr>
          <w:rtl/>
        </w:rPr>
        <w:t xml:space="preserve"> פרוש (יהדות התורה):</w:t>
      </w:r>
    </w:p>
    <w:p w14:paraId="0FD78B4C" w14:textId="77777777" w:rsidR="00000000" w:rsidRDefault="00AE271D">
      <w:pPr>
        <w:pStyle w:val="a0"/>
        <w:rPr>
          <w:rFonts w:hint="cs"/>
          <w:rtl/>
        </w:rPr>
      </w:pPr>
    </w:p>
    <w:p w14:paraId="5B0791AA" w14:textId="77777777" w:rsidR="00000000" w:rsidRDefault="00AE271D">
      <w:pPr>
        <w:pStyle w:val="a0"/>
        <w:rPr>
          <w:rFonts w:hint="cs"/>
          <w:rtl/>
        </w:rPr>
      </w:pPr>
      <w:r>
        <w:rPr>
          <w:rFonts w:hint="cs"/>
          <w:rtl/>
        </w:rPr>
        <w:t>יושב-ראש הכנסת, אתה בעד החוק הזה?</w:t>
      </w:r>
    </w:p>
    <w:p w14:paraId="4C6C034B" w14:textId="77777777" w:rsidR="00000000" w:rsidRDefault="00AE271D">
      <w:pPr>
        <w:pStyle w:val="a0"/>
        <w:rPr>
          <w:rFonts w:hint="cs"/>
          <w:rtl/>
        </w:rPr>
      </w:pPr>
    </w:p>
    <w:p w14:paraId="66C73A99" w14:textId="77777777" w:rsidR="00000000" w:rsidRDefault="00AE271D">
      <w:pPr>
        <w:pStyle w:val="af1"/>
        <w:rPr>
          <w:rtl/>
        </w:rPr>
      </w:pPr>
      <w:r>
        <w:rPr>
          <w:rtl/>
        </w:rPr>
        <w:t>היו"ר</w:t>
      </w:r>
      <w:r>
        <w:rPr>
          <w:rFonts w:hint="cs"/>
          <w:rtl/>
        </w:rPr>
        <w:t xml:space="preserve"> אלי בן-מנחם:</w:t>
      </w:r>
    </w:p>
    <w:p w14:paraId="041FDE12" w14:textId="77777777" w:rsidR="00000000" w:rsidRDefault="00AE271D">
      <w:pPr>
        <w:pStyle w:val="a0"/>
        <w:rPr>
          <w:rtl/>
        </w:rPr>
      </w:pPr>
    </w:p>
    <w:p w14:paraId="55970DE3" w14:textId="77777777" w:rsidR="00000000" w:rsidRDefault="00AE271D">
      <w:pPr>
        <w:pStyle w:val="a0"/>
        <w:rPr>
          <w:rFonts w:hint="cs"/>
          <w:rtl/>
        </w:rPr>
      </w:pPr>
      <w:r>
        <w:rPr>
          <w:rFonts w:hint="cs"/>
          <w:rtl/>
        </w:rPr>
        <w:t xml:space="preserve">תודה לחבר הכנסת פינס. אחרון </w:t>
      </w:r>
      <w:r>
        <w:rPr>
          <w:rFonts w:hint="eastAsia"/>
          <w:rtl/>
        </w:rPr>
        <w:t>–</w:t>
      </w:r>
      <w:r>
        <w:rPr>
          <w:rFonts w:hint="cs"/>
          <w:rtl/>
        </w:rPr>
        <w:t xml:space="preserve"> חבר הכנסת רוני בר-און. בבקשה. </w:t>
      </w:r>
    </w:p>
    <w:p w14:paraId="1EFCA3E5" w14:textId="77777777" w:rsidR="00000000" w:rsidRDefault="00AE271D">
      <w:pPr>
        <w:pStyle w:val="a0"/>
        <w:rPr>
          <w:rFonts w:hint="cs"/>
          <w:rtl/>
        </w:rPr>
      </w:pPr>
    </w:p>
    <w:p w14:paraId="5D284748" w14:textId="77777777" w:rsidR="00000000" w:rsidRDefault="00AE271D">
      <w:pPr>
        <w:pStyle w:val="a"/>
        <w:rPr>
          <w:rtl/>
        </w:rPr>
      </w:pPr>
      <w:bookmarkStart w:id="283" w:name="FS000001038T23_02_2004_19_43_02"/>
      <w:bookmarkStart w:id="284" w:name="_Toc67901584"/>
      <w:bookmarkEnd w:id="283"/>
      <w:r>
        <w:rPr>
          <w:rFonts w:hint="eastAsia"/>
          <w:rtl/>
        </w:rPr>
        <w:t>רוני</w:t>
      </w:r>
      <w:r>
        <w:rPr>
          <w:rtl/>
        </w:rPr>
        <w:t xml:space="preserve"> בר-און (הליכוד):</w:t>
      </w:r>
      <w:bookmarkEnd w:id="284"/>
    </w:p>
    <w:p w14:paraId="6D436CBF" w14:textId="77777777" w:rsidR="00000000" w:rsidRDefault="00AE271D">
      <w:pPr>
        <w:pStyle w:val="a0"/>
        <w:rPr>
          <w:rFonts w:hint="cs"/>
          <w:rtl/>
        </w:rPr>
      </w:pPr>
    </w:p>
    <w:p w14:paraId="4EAFC230" w14:textId="77777777" w:rsidR="00000000" w:rsidRDefault="00AE271D">
      <w:pPr>
        <w:pStyle w:val="a0"/>
        <w:rPr>
          <w:rFonts w:hint="cs"/>
          <w:rtl/>
        </w:rPr>
      </w:pPr>
      <w:r>
        <w:rPr>
          <w:rFonts w:hint="cs"/>
          <w:rtl/>
        </w:rPr>
        <w:t>אדוני היושב-ראש, חברי חברי הכנסת; אופיר, תקשיב. קודם כול, אתם צ</w:t>
      </w:r>
      <w:r>
        <w:rPr>
          <w:rFonts w:hint="cs"/>
          <w:rtl/>
        </w:rPr>
        <w:t xml:space="preserve">ריכים להגיד תודה, בתור סיעת העבודה, ליושב-ראש הבית שקבע את החוק היום. כי אם הוא היה קובע את זה מחר </w:t>
      </w:r>
      <w:r>
        <w:rPr>
          <w:rtl/>
        </w:rPr>
        <w:t>–</w:t>
      </w:r>
      <w:r>
        <w:rPr>
          <w:rFonts w:hint="cs"/>
          <w:rtl/>
        </w:rPr>
        <w:t xml:space="preserve"> אתם, יש לכם כבר סידור עבודה קבוע.</w:t>
      </w:r>
    </w:p>
    <w:p w14:paraId="47B98D5E" w14:textId="77777777" w:rsidR="00000000" w:rsidRDefault="00AE271D">
      <w:pPr>
        <w:pStyle w:val="a0"/>
        <w:rPr>
          <w:rFonts w:hint="cs"/>
          <w:rtl/>
        </w:rPr>
      </w:pPr>
    </w:p>
    <w:p w14:paraId="34713880" w14:textId="77777777" w:rsidR="00000000" w:rsidRDefault="00AE271D">
      <w:pPr>
        <w:pStyle w:val="af0"/>
        <w:rPr>
          <w:rtl/>
        </w:rPr>
      </w:pPr>
      <w:r>
        <w:rPr>
          <w:rFonts w:hint="eastAsia"/>
          <w:rtl/>
        </w:rPr>
        <w:t>אופיר</w:t>
      </w:r>
      <w:r>
        <w:rPr>
          <w:rtl/>
        </w:rPr>
        <w:t xml:space="preserve"> פינס-פז (העבודה-מימד):</w:t>
      </w:r>
    </w:p>
    <w:p w14:paraId="769148CF" w14:textId="77777777" w:rsidR="00000000" w:rsidRDefault="00AE271D">
      <w:pPr>
        <w:pStyle w:val="a0"/>
        <w:rPr>
          <w:rFonts w:hint="cs"/>
          <w:rtl/>
        </w:rPr>
      </w:pPr>
    </w:p>
    <w:p w14:paraId="3EA323E3" w14:textId="77777777" w:rsidR="00000000" w:rsidRDefault="00AE271D">
      <w:pPr>
        <w:pStyle w:val="a0"/>
        <w:ind w:firstLine="0"/>
        <w:rPr>
          <w:rFonts w:hint="cs"/>
          <w:rtl/>
        </w:rPr>
      </w:pPr>
      <w:r>
        <w:rPr>
          <w:rFonts w:hint="cs"/>
          <w:rtl/>
        </w:rPr>
        <w:t xml:space="preserve"> </w:t>
      </w:r>
      <w:r>
        <w:rPr>
          <w:rFonts w:hint="cs"/>
          <w:rtl/>
        </w:rPr>
        <w:tab/>
        <w:t xml:space="preserve">אתה לא יכול להגיד את זה לי. </w:t>
      </w:r>
    </w:p>
    <w:p w14:paraId="13A48A84" w14:textId="77777777" w:rsidR="00000000" w:rsidRDefault="00AE271D">
      <w:pPr>
        <w:pStyle w:val="af1"/>
        <w:rPr>
          <w:rFonts w:hint="cs"/>
          <w:rtl/>
        </w:rPr>
      </w:pPr>
    </w:p>
    <w:p w14:paraId="2A62B5A2" w14:textId="77777777" w:rsidR="00000000" w:rsidRDefault="00AE271D">
      <w:pPr>
        <w:pStyle w:val="-"/>
        <w:rPr>
          <w:rtl/>
        </w:rPr>
      </w:pPr>
      <w:bookmarkStart w:id="285" w:name="FS000000455T23_02_2004_20_11_16C"/>
      <w:bookmarkStart w:id="286" w:name="FS000001038T23_02_2004_20_11_22"/>
      <w:bookmarkStart w:id="287" w:name="FS000001038T23_02_2004_20_11_25C"/>
      <w:bookmarkEnd w:id="285"/>
      <w:bookmarkEnd w:id="286"/>
      <w:bookmarkEnd w:id="287"/>
      <w:r>
        <w:rPr>
          <w:rtl/>
        </w:rPr>
        <w:t>רוני בר-און (הליכוד):</w:t>
      </w:r>
    </w:p>
    <w:p w14:paraId="27DECCDD" w14:textId="77777777" w:rsidR="00000000" w:rsidRDefault="00AE271D">
      <w:pPr>
        <w:pStyle w:val="a0"/>
        <w:rPr>
          <w:rtl/>
        </w:rPr>
      </w:pPr>
    </w:p>
    <w:p w14:paraId="2965F8ED" w14:textId="77777777" w:rsidR="00000000" w:rsidRDefault="00AE271D">
      <w:pPr>
        <w:pStyle w:val="a0"/>
        <w:rPr>
          <w:rFonts w:hint="cs"/>
          <w:rtl/>
        </w:rPr>
      </w:pPr>
      <w:r>
        <w:rPr>
          <w:rFonts w:hint="cs"/>
          <w:rtl/>
        </w:rPr>
        <w:t>לא אתה, אבל סיעת העבודה, כהחלטה מער</w:t>
      </w:r>
      <w:r>
        <w:rPr>
          <w:rFonts w:hint="cs"/>
          <w:rtl/>
        </w:rPr>
        <w:t xml:space="preserve">כתית, לא מופיעה בימי שלישי בבית. </w:t>
      </w:r>
    </w:p>
    <w:p w14:paraId="480B703E" w14:textId="77777777" w:rsidR="00000000" w:rsidRDefault="00AE271D">
      <w:pPr>
        <w:pStyle w:val="a0"/>
        <w:rPr>
          <w:rFonts w:hint="cs"/>
          <w:rtl/>
        </w:rPr>
      </w:pPr>
    </w:p>
    <w:p w14:paraId="79DDD3AF" w14:textId="77777777" w:rsidR="00000000" w:rsidRDefault="00AE271D">
      <w:pPr>
        <w:pStyle w:val="af0"/>
        <w:rPr>
          <w:rtl/>
        </w:rPr>
      </w:pPr>
      <w:r>
        <w:rPr>
          <w:rFonts w:hint="eastAsia"/>
          <w:rtl/>
        </w:rPr>
        <w:t>חיים</w:t>
      </w:r>
      <w:r>
        <w:rPr>
          <w:rtl/>
        </w:rPr>
        <w:t xml:space="preserve"> אורון (מרצ):</w:t>
      </w:r>
    </w:p>
    <w:p w14:paraId="4E0EE69F" w14:textId="77777777" w:rsidR="00000000" w:rsidRDefault="00AE271D">
      <w:pPr>
        <w:pStyle w:val="a0"/>
        <w:rPr>
          <w:rFonts w:hint="cs"/>
          <w:rtl/>
        </w:rPr>
      </w:pPr>
    </w:p>
    <w:p w14:paraId="2CB239F4" w14:textId="77777777" w:rsidR="00000000" w:rsidRDefault="00AE271D">
      <w:pPr>
        <w:pStyle w:val="a0"/>
        <w:ind w:firstLine="720"/>
        <w:rPr>
          <w:rFonts w:hint="cs"/>
          <w:rtl/>
        </w:rPr>
      </w:pPr>
      <w:r>
        <w:rPr>
          <w:rFonts w:hint="cs"/>
          <w:rtl/>
        </w:rPr>
        <w:t>הם בסיורים בשטח.</w:t>
      </w:r>
    </w:p>
    <w:p w14:paraId="4C661776" w14:textId="77777777" w:rsidR="00000000" w:rsidRDefault="00AE271D">
      <w:pPr>
        <w:pStyle w:val="a0"/>
        <w:rPr>
          <w:rFonts w:hint="cs"/>
          <w:rtl/>
        </w:rPr>
      </w:pPr>
    </w:p>
    <w:p w14:paraId="039EF133" w14:textId="77777777" w:rsidR="00000000" w:rsidRDefault="00AE271D">
      <w:pPr>
        <w:pStyle w:val="af1"/>
        <w:rPr>
          <w:rFonts w:hint="cs"/>
          <w:rtl/>
        </w:rPr>
      </w:pPr>
      <w:r>
        <w:rPr>
          <w:rtl/>
        </w:rPr>
        <w:t>היו"ר</w:t>
      </w:r>
      <w:r>
        <w:rPr>
          <w:rFonts w:hint="cs"/>
          <w:rtl/>
        </w:rPr>
        <w:t xml:space="preserve"> אלי בן-מנחם:</w:t>
      </w:r>
    </w:p>
    <w:p w14:paraId="0397D127" w14:textId="77777777" w:rsidR="00000000" w:rsidRDefault="00AE271D">
      <w:pPr>
        <w:pStyle w:val="a0"/>
        <w:rPr>
          <w:rtl/>
        </w:rPr>
      </w:pPr>
    </w:p>
    <w:p w14:paraId="723F6B4E" w14:textId="77777777" w:rsidR="00000000" w:rsidRDefault="00AE271D">
      <w:pPr>
        <w:pStyle w:val="a0"/>
        <w:rPr>
          <w:rFonts w:hint="cs"/>
          <w:rtl/>
        </w:rPr>
      </w:pPr>
      <w:r>
        <w:rPr>
          <w:rFonts w:hint="cs"/>
          <w:rtl/>
        </w:rPr>
        <w:t xml:space="preserve">לא תמיד, חבר הכנסת בר-און. כשאנחנו בסיורים. </w:t>
      </w:r>
    </w:p>
    <w:p w14:paraId="06047AA3" w14:textId="77777777" w:rsidR="00000000" w:rsidRDefault="00AE271D">
      <w:pPr>
        <w:pStyle w:val="-"/>
        <w:rPr>
          <w:rFonts w:hint="cs"/>
          <w:rtl/>
        </w:rPr>
      </w:pPr>
      <w:bookmarkStart w:id="288" w:name="FS000001038T23_02_2004_19_43_51C"/>
      <w:bookmarkEnd w:id="288"/>
    </w:p>
    <w:p w14:paraId="74E176E2" w14:textId="77777777" w:rsidR="00000000" w:rsidRDefault="00AE271D">
      <w:pPr>
        <w:pStyle w:val="-"/>
        <w:rPr>
          <w:rtl/>
        </w:rPr>
      </w:pPr>
      <w:r>
        <w:rPr>
          <w:rtl/>
        </w:rPr>
        <w:t>רוני בר-און (הליכוד):</w:t>
      </w:r>
    </w:p>
    <w:p w14:paraId="089ABABC" w14:textId="77777777" w:rsidR="00000000" w:rsidRDefault="00AE271D">
      <w:pPr>
        <w:pStyle w:val="a0"/>
        <w:rPr>
          <w:rtl/>
        </w:rPr>
      </w:pPr>
    </w:p>
    <w:p w14:paraId="32FA70E0" w14:textId="77777777" w:rsidR="00000000" w:rsidRDefault="00AE271D">
      <w:pPr>
        <w:pStyle w:val="a0"/>
        <w:rPr>
          <w:rFonts w:hint="cs"/>
          <w:rtl/>
        </w:rPr>
      </w:pPr>
      <w:r>
        <w:rPr>
          <w:rFonts w:hint="cs"/>
          <w:rtl/>
        </w:rPr>
        <w:t xml:space="preserve">זה נכון. לפני שבועיים כמעט גירשו אותם במכות מלוד. בשבוע שעבר הם הלכו לשוק-הכרמל, והכותרת היתה: </w:t>
      </w:r>
      <w:r>
        <w:rPr>
          <w:rFonts w:hint="cs"/>
          <w:rtl/>
        </w:rPr>
        <w:t xml:space="preserve">"מריחים ריח של מהפך". תסתכל על האף הזה, הגדול, תאמין לחוש הריח הזה </w:t>
      </w:r>
      <w:r>
        <w:rPr>
          <w:rFonts w:hint="eastAsia"/>
          <w:rtl/>
        </w:rPr>
        <w:t>–</w:t>
      </w:r>
      <w:r>
        <w:rPr>
          <w:rFonts w:hint="cs"/>
          <w:rtl/>
        </w:rPr>
        <w:t xml:space="preserve">  זה לא ריח של מהפך, זה ריח של מהפח אל הפחת. זה הריח. לא מהפך, מהפח אל הפחת.  מ-19 ל-12, בלי פיצול. </w:t>
      </w:r>
    </w:p>
    <w:p w14:paraId="4CC90C27" w14:textId="77777777" w:rsidR="00000000" w:rsidRDefault="00AE271D">
      <w:pPr>
        <w:pStyle w:val="a0"/>
        <w:rPr>
          <w:rFonts w:hint="cs"/>
          <w:rtl/>
        </w:rPr>
      </w:pPr>
    </w:p>
    <w:p w14:paraId="57E418A5" w14:textId="77777777" w:rsidR="00000000" w:rsidRDefault="00AE271D">
      <w:pPr>
        <w:pStyle w:val="af0"/>
        <w:rPr>
          <w:rtl/>
        </w:rPr>
      </w:pPr>
      <w:r>
        <w:rPr>
          <w:rFonts w:hint="eastAsia"/>
          <w:rtl/>
        </w:rPr>
        <w:t>מאיר</w:t>
      </w:r>
      <w:r>
        <w:rPr>
          <w:rtl/>
        </w:rPr>
        <w:t xml:space="preserve"> פרוש (יהדות התורה):</w:t>
      </w:r>
    </w:p>
    <w:p w14:paraId="64926208" w14:textId="77777777" w:rsidR="00000000" w:rsidRDefault="00AE271D">
      <w:pPr>
        <w:pStyle w:val="a0"/>
        <w:ind w:firstLine="0"/>
        <w:rPr>
          <w:rFonts w:hint="cs"/>
          <w:rtl/>
        </w:rPr>
      </w:pPr>
    </w:p>
    <w:p w14:paraId="5EC7C2EB" w14:textId="77777777" w:rsidR="00000000" w:rsidRDefault="00AE271D">
      <w:pPr>
        <w:pStyle w:val="a0"/>
        <w:ind w:firstLine="0"/>
        <w:rPr>
          <w:rFonts w:hint="cs"/>
          <w:rtl/>
        </w:rPr>
      </w:pPr>
      <w:r>
        <w:rPr>
          <w:rFonts w:hint="cs"/>
          <w:rtl/>
        </w:rPr>
        <w:t xml:space="preserve"> </w:t>
      </w:r>
      <w:r>
        <w:rPr>
          <w:rFonts w:hint="cs"/>
          <w:rtl/>
        </w:rPr>
        <w:tab/>
        <w:t xml:space="preserve">עליזה לא צחקה מספיק. עוד הפעם </w:t>
      </w:r>
      <w:r>
        <w:rPr>
          <w:rFonts w:hint="eastAsia"/>
          <w:rtl/>
        </w:rPr>
        <w:t>–</w:t>
      </w:r>
      <w:r>
        <w:rPr>
          <w:rFonts w:hint="cs"/>
          <w:rtl/>
        </w:rPr>
        <w:t xml:space="preserve"> מהפח אל הפחת. עליזה, לא שמ</w:t>
      </w:r>
      <w:r>
        <w:rPr>
          <w:rFonts w:hint="cs"/>
          <w:rtl/>
        </w:rPr>
        <w:t xml:space="preserve">עתי שאת צוחקת. </w:t>
      </w:r>
    </w:p>
    <w:p w14:paraId="308D8E6F" w14:textId="77777777" w:rsidR="00000000" w:rsidRDefault="00AE271D">
      <w:pPr>
        <w:pStyle w:val="a0"/>
        <w:rPr>
          <w:rFonts w:hint="cs"/>
          <w:rtl/>
        </w:rPr>
      </w:pPr>
    </w:p>
    <w:p w14:paraId="419E02BA" w14:textId="77777777" w:rsidR="00000000" w:rsidRDefault="00AE271D">
      <w:pPr>
        <w:pStyle w:val="-"/>
        <w:rPr>
          <w:rtl/>
        </w:rPr>
      </w:pPr>
      <w:bookmarkStart w:id="289" w:name="FS000001038T23_02_2004_19_44_37C"/>
      <w:bookmarkEnd w:id="289"/>
      <w:r>
        <w:rPr>
          <w:rtl/>
        </w:rPr>
        <w:t>רוני בר-און (הליכוד):</w:t>
      </w:r>
    </w:p>
    <w:p w14:paraId="65DB8192" w14:textId="77777777" w:rsidR="00000000" w:rsidRDefault="00AE271D">
      <w:pPr>
        <w:pStyle w:val="a0"/>
        <w:rPr>
          <w:rtl/>
        </w:rPr>
      </w:pPr>
    </w:p>
    <w:p w14:paraId="31069C60" w14:textId="77777777" w:rsidR="00000000" w:rsidRDefault="00AE271D">
      <w:pPr>
        <w:pStyle w:val="a0"/>
        <w:rPr>
          <w:rFonts w:hint="cs"/>
          <w:rtl/>
        </w:rPr>
      </w:pPr>
      <w:r>
        <w:rPr>
          <w:rFonts w:hint="cs"/>
          <w:rtl/>
        </w:rPr>
        <w:t>אדוני יושב-ראש הקואליציה, אתה אמרת פה לחבר הכנסת אורון, שאתה נותן לראש הממשלה  גיבוי מלא. אני מזהיר אותך מהביטוי הזה. אתה לא מצוי בכדורגל.</w:t>
      </w:r>
    </w:p>
    <w:p w14:paraId="65A9DCA6" w14:textId="77777777" w:rsidR="00000000" w:rsidRDefault="00AE271D">
      <w:pPr>
        <w:pStyle w:val="a0"/>
        <w:rPr>
          <w:rFonts w:hint="cs"/>
          <w:rtl/>
        </w:rPr>
      </w:pPr>
    </w:p>
    <w:p w14:paraId="4082BAF9" w14:textId="77777777" w:rsidR="00000000" w:rsidRDefault="00AE271D">
      <w:pPr>
        <w:pStyle w:val="af0"/>
        <w:rPr>
          <w:rtl/>
        </w:rPr>
      </w:pPr>
      <w:r>
        <w:rPr>
          <w:rFonts w:hint="eastAsia"/>
          <w:rtl/>
        </w:rPr>
        <w:t>גדעון</w:t>
      </w:r>
      <w:r>
        <w:rPr>
          <w:rtl/>
        </w:rPr>
        <w:t xml:space="preserve"> סער (הליכוד):</w:t>
      </w:r>
    </w:p>
    <w:p w14:paraId="724BC728" w14:textId="77777777" w:rsidR="00000000" w:rsidRDefault="00AE271D">
      <w:pPr>
        <w:pStyle w:val="a0"/>
        <w:rPr>
          <w:rFonts w:hint="cs"/>
          <w:rtl/>
        </w:rPr>
      </w:pPr>
    </w:p>
    <w:p w14:paraId="60244E87" w14:textId="77777777" w:rsidR="00000000" w:rsidRDefault="00AE271D">
      <w:pPr>
        <w:pStyle w:val="a0"/>
        <w:rPr>
          <w:rFonts w:hint="cs"/>
          <w:rtl/>
        </w:rPr>
      </w:pPr>
      <w:r>
        <w:rPr>
          <w:rFonts w:hint="cs"/>
          <w:rtl/>
        </w:rPr>
        <w:t xml:space="preserve">אני מצוי. </w:t>
      </w:r>
    </w:p>
    <w:p w14:paraId="6BE57AC4" w14:textId="77777777" w:rsidR="00000000" w:rsidRDefault="00AE271D">
      <w:pPr>
        <w:pStyle w:val="a0"/>
        <w:rPr>
          <w:rFonts w:hint="cs"/>
          <w:rtl/>
        </w:rPr>
      </w:pPr>
    </w:p>
    <w:p w14:paraId="5DA3965B" w14:textId="77777777" w:rsidR="00000000" w:rsidRDefault="00AE271D">
      <w:pPr>
        <w:pStyle w:val="-"/>
        <w:rPr>
          <w:rtl/>
        </w:rPr>
      </w:pPr>
      <w:bookmarkStart w:id="290" w:name="FS000001038T23_02_2004_20_15_07C"/>
      <w:bookmarkEnd w:id="290"/>
      <w:r>
        <w:rPr>
          <w:rtl/>
        </w:rPr>
        <w:t>רוני בר-און (הליכוד):</w:t>
      </w:r>
    </w:p>
    <w:p w14:paraId="67CC034A" w14:textId="77777777" w:rsidR="00000000" w:rsidRDefault="00AE271D">
      <w:pPr>
        <w:pStyle w:val="a0"/>
        <w:rPr>
          <w:rtl/>
        </w:rPr>
      </w:pPr>
    </w:p>
    <w:p w14:paraId="18A70CBF" w14:textId="77777777" w:rsidR="00000000" w:rsidRDefault="00AE271D">
      <w:pPr>
        <w:pStyle w:val="a0"/>
        <w:rPr>
          <w:rFonts w:hint="cs"/>
          <w:rtl/>
        </w:rPr>
      </w:pPr>
      <w:r>
        <w:rPr>
          <w:rFonts w:hint="cs"/>
          <w:rtl/>
        </w:rPr>
        <w:t>תשאל את יושב-ראש הכנ</w:t>
      </w:r>
      <w:r>
        <w:rPr>
          <w:rFonts w:hint="cs"/>
          <w:rtl/>
        </w:rPr>
        <w:t xml:space="preserve">סת </w:t>
      </w:r>
      <w:r>
        <w:rPr>
          <w:rFonts w:hint="eastAsia"/>
          <w:rtl/>
        </w:rPr>
        <w:t>–</w:t>
      </w:r>
      <w:r>
        <w:rPr>
          <w:rFonts w:hint="cs"/>
          <w:rtl/>
        </w:rPr>
        <w:t xml:space="preserve"> כשהנהלת קבוצת כדורגל נותנת למאמן גיבוי, אפילו לא גיבוי מלא,  זה יומיים לפני שהם שולחים אותו הביתה. אז תיזהר מהביטוי הזה. </w:t>
      </w:r>
    </w:p>
    <w:p w14:paraId="5BA0AD36" w14:textId="77777777" w:rsidR="00000000" w:rsidRDefault="00AE271D">
      <w:pPr>
        <w:pStyle w:val="a0"/>
        <w:rPr>
          <w:rFonts w:hint="cs"/>
          <w:rtl/>
        </w:rPr>
      </w:pPr>
    </w:p>
    <w:p w14:paraId="3E21E8CD" w14:textId="77777777" w:rsidR="00000000" w:rsidRDefault="00AE271D">
      <w:pPr>
        <w:pStyle w:val="af0"/>
        <w:rPr>
          <w:rtl/>
        </w:rPr>
      </w:pPr>
      <w:r>
        <w:rPr>
          <w:rFonts w:hint="eastAsia"/>
          <w:rtl/>
        </w:rPr>
        <w:t>איתן</w:t>
      </w:r>
      <w:r>
        <w:rPr>
          <w:rtl/>
        </w:rPr>
        <w:t xml:space="preserve"> כבל (העבודה-מימד):</w:t>
      </w:r>
    </w:p>
    <w:p w14:paraId="35ECE7CD" w14:textId="77777777" w:rsidR="00000000" w:rsidRDefault="00AE271D">
      <w:pPr>
        <w:pStyle w:val="a0"/>
        <w:rPr>
          <w:rFonts w:hint="cs"/>
          <w:rtl/>
        </w:rPr>
      </w:pPr>
    </w:p>
    <w:p w14:paraId="5C856974" w14:textId="77777777" w:rsidR="00000000" w:rsidRDefault="00AE271D">
      <w:pPr>
        <w:pStyle w:val="a0"/>
        <w:rPr>
          <w:rFonts w:hint="cs"/>
          <w:rtl/>
        </w:rPr>
      </w:pPr>
      <w:r>
        <w:rPr>
          <w:rFonts w:hint="cs"/>
          <w:rtl/>
        </w:rPr>
        <w:t>הוא בצרות.</w:t>
      </w:r>
    </w:p>
    <w:p w14:paraId="052B7A02" w14:textId="77777777" w:rsidR="00000000" w:rsidRDefault="00AE271D">
      <w:pPr>
        <w:pStyle w:val="a0"/>
        <w:rPr>
          <w:rFonts w:hint="cs"/>
          <w:rtl/>
        </w:rPr>
      </w:pPr>
    </w:p>
    <w:p w14:paraId="6FF463A8" w14:textId="77777777" w:rsidR="00000000" w:rsidRDefault="00AE271D">
      <w:pPr>
        <w:pStyle w:val="af0"/>
        <w:rPr>
          <w:rtl/>
        </w:rPr>
      </w:pPr>
      <w:r>
        <w:rPr>
          <w:rFonts w:hint="eastAsia"/>
          <w:rtl/>
        </w:rPr>
        <w:t>קריאה</w:t>
      </w:r>
      <w:r>
        <w:rPr>
          <w:rtl/>
        </w:rPr>
        <w:t>:</w:t>
      </w:r>
    </w:p>
    <w:p w14:paraId="0DA0286F" w14:textId="77777777" w:rsidR="00000000" w:rsidRDefault="00AE271D">
      <w:pPr>
        <w:pStyle w:val="a0"/>
        <w:rPr>
          <w:rFonts w:hint="cs"/>
          <w:rtl/>
        </w:rPr>
      </w:pPr>
    </w:p>
    <w:p w14:paraId="543BDC4D" w14:textId="77777777" w:rsidR="00000000" w:rsidRDefault="00AE271D">
      <w:pPr>
        <w:pStyle w:val="a0"/>
        <w:rPr>
          <w:rFonts w:hint="cs"/>
          <w:rtl/>
        </w:rPr>
      </w:pPr>
      <w:r>
        <w:rPr>
          <w:rFonts w:hint="cs"/>
          <w:rtl/>
        </w:rPr>
        <w:t xml:space="preserve">אתה רומז? </w:t>
      </w:r>
    </w:p>
    <w:p w14:paraId="177F55BC" w14:textId="77777777" w:rsidR="00000000" w:rsidRDefault="00AE271D">
      <w:pPr>
        <w:pStyle w:val="-"/>
        <w:rPr>
          <w:rFonts w:hint="cs"/>
          <w:b w:val="0"/>
          <w:bCs w:val="0"/>
          <w:u w:val="none"/>
          <w:rtl/>
        </w:rPr>
      </w:pPr>
      <w:bookmarkStart w:id="291" w:name="FS000001038T23_02_2004_19_45_10C"/>
      <w:bookmarkEnd w:id="291"/>
    </w:p>
    <w:p w14:paraId="0B08C605" w14:textId="77777777" w:rsidR="00000000" w:rsidRDefault="00AE271D">
      <w:pPr>
        <w:pStyle w:val="-"/>
        <w:rPr>
          <w:rtl/>
        </w:rPr>
      </w:pPr>
      <w:r>
        <w:rPr>
          <w:rtl/>
        </w:rPr>
        <w:t>רוני בר-און (הליכוד):</w:t>
      </w:r>
    </w:p>
    <w:p w14:paraId="6AA1748C" w14:textId="77777777" w:rsidR="00000000" w:rsidRDefault="00AE271D">
      <w:pPr>
        <w:pStyle w:val="a0"/>
        <w:rPr>
          <w:rtl/>
        </w:rPr>
      </w:pPr>
    </w:p>
    <w:p w14:paraId="4F010AAE" w14:textId="77777777" w:rsidR="00000000" w:rsidRDefault="00AE271D">
      <w:pPr>
        <w:pStyle w:val="a0"/>
        <w:rPr>
          <w:rFonts w:hint="cs"/>
          <w:rtl/>
        </w:rPr>
      </w:pPr>
      <w:r>
        <w:rPr>
          <w:rFonts w:hint="cs"/>
          <w:rtl/>
        </w:rPr>
        <w:t xml:space="preserve">לא, חס וחלילה. אני מזהיר אותו מהביטוי. </w:t>
      </w:r>
    </w:p>
    <w:p w14:paraId="76039DA8" w14:textId="77777777" w:rsidR="00000000" w:rsidRDefault="00AE271D">
      <w:pPr>
        <w:pStyle w:val="a0"/>
        <w:rPr>
          <w:rFonts w:hint="cs"/>
          <w:rtl/>
        </w:rPr>
      </w:pPr>
    </w:p>
    <w:p w14:paraId="03C43E2E" w14:textId="77777777" w:rsidR="00000000" w:rsidRDefault="00AE271D">
      <w:pPr>
        <w:pStyle w:val="a0"/>
        <w:rPr>
          <w:rFonts w:hint="cs"/>
          <w:rtl/>
        </w:rPr>
      </w:pPr>
      <w:r>
        <w:rPr>
          <w:rFonts w:hint="cs"/>
          <w:rtl/>
        </w:rPr>
        <w:t>חבר הכנ</w:t>
      </w:r>
      <w:r>
        <w:rPr>
          <w:rFonts w:hint="cs"/>
          <w:rtl/>
        </w:rPr>
        <w:t xml:space="preserve">סת אורון, אתה אמרת שהוא לא מביא חוקים טובים. אני שמח לבשר לך, שהיום בבוקר, כפי שתדע ביום רביעי, בקריאה השנייה ובקריאה השלישית, הוא הביא חוק מצוין, החוק של הפיצול ושל ההתמזגות, וגם החוק הזה הוא חוק טוב, משום שהפארסה שהיתה פה, כשהמזכיר היה קורא </w:t>
      </w:r>
      <w:r>
        <w:rPr>
          <w:rFonts w:hint="eastAsia"/>
          <w:rtl/>
        </w:rPr>
        <w:t>–</w:t>
      </w:r>
      <w:r>
        <w:rPr>
          <w:rFonts w:hint="cs"/>
          <w:rtl/>
        </w:rPr>
        <w:t xml:space="preserve"> יוצאים, באי</w:t>
      </w:r>
      <w:r>
        <w:rPr>
          <w:rFonts w:hint="cs"/>
          <w:rtl/>
        </w:rPr>
        <w:t xml:space="preserve">ם, באים, יוצאים </w:t>
      </w:r>
      <w:r>
        <w:rPr>
          <w:rFonts w:hint="eastAsia"/>
          <w:rtl/>
        </w:rPr>
        <w:t>–</w:t>
      </w:r>
      <w:r>
        <w:rPr>
          <w:rFonts w:hint="cs"/>
          <w:rtl/>
        </w:rPr>
        <w:t xml:space="preserve"> לא אומרים לא להביא את הפרסום, רק לא לקרוא אותו פה. </w:t>
      </w:r>
    </w:p>
    <w:p w14:paraId="1A921FD6" w14:textId="77777777" w:rsidR="00000000" w:rsidRDefault="00AE271D">
      <w:pPr>
        <w:pStyle w:val="a0"/>
        <w:rPr>
          <w:rFonts w:hint="cs"/>
          <w:rtl/>
        </w:rPr>
      </w:pPr>
    </w:p>
    <w:p w14:paraId="72DC2643" w14:textId="77777777" w:rsidR="00000000" w:rsidRDefault="00AE271D">
      <w:pPr>
        <w:pStyle w:val="af0"/>
        <w:rPr>
          <w:rtl/>
        </w:rPr>
      </w:pPr>
      <w:r>
        <w:rPr>
          <w:rFonts w:hint="eastAsia"/>
          <w:rtl/>
        </w:rPr>
        <w:t>חיים</w:t>
      </w:r>
      <w:r>
        <w:rPr>
          <w:rtl/>
        </w:rPr>
        <w:t xml:space="preserve"> אורון (מרצ):</w:t>
      </w:r>
    </w:p>
    <w:p w14:paraId="02B4CA29" w14:textId="77777777" w:rsidR="00000000" w:rsidRDefault="00AE271D">
      <w:pPr>
        <w:pStyle w:val="a0"/>
        <w:ind w:firstLine="0"/>
        <w:rPr>
          <w:rFonts w:hint="cs"/>
          <w:rtl/>
        </w:rPr>
      </w:pPr>
    </w:p>
    <w:p w14:paraId="6CBC3712" w14:textId="77777777" w:rsidR="00000000" w:rsidRDefault="00AE271D">
      <w:pPr>
        <w:pStyle w:val="a0"/>
        <w:ind w:firstLine="720"/>
        <w:rPr>
          <w:rFonts w:hint="cs"/>
          <w:rtl/>
        </w:rPr>
      </w:pPr>
      <w:r>
        <w:rPr>
          <w:rFonts w:hint="cs"/>
          <w:rtl/>
        </w:rPr>
        <w:t xml:space="preserve"> חבר הכנסת בר-און, זו הפארסה הכי גדולה בכנסת?</w:t>
      </w:r>
    </w:p>
    <w:p w14:paraId="0B99A5E1" w14:textId="77777777" w:rsidR="00000000" w:rsidRDefault="00AE271D">
      <w:pPr>
        <w:pStyle w:val="a0"/>
        <w:ind w:firstLine="720"/>
        <w:rPr>
          <w:rFonts w:hint="cs"/>
          <w:rtl/>
        </w:rPr>
      </w:pPr>
    </w:p>
    <w:p w14:paraId="207D685B" w14:textId="77777777" w:rsidR="00000000" w:rsidRDefault="00AE271D">
      <w:pPr>
        <w:pStyle w:val="-"/>
        <w:rPr>
          <w:rtl/>
        </w:rPr>
      </w:pPr>
      <w:bookmarkStart w:id="292" w:name="FS000001038T23_02_2004_20_19_26C"/>
      <w:bookmarkEnd w:id="292"/>
      <w:r>
        <w:rPr>
          <w:rtl/>
        </w:rPr>
        <w:t>רוני בר-און (הליכוד):</w:t>
      </w:r>
    </w:p>
    <w:p w14:paraId="061926B5" w14:textId="77777777" w:rsidR="00000000" w:rsidRDefault="00AE271D">
      <w:pPr>
        <w:pStyle w:val="a0"/>
        <w:rPr>
          <w:rtl/>
        </w:rPr>
      </w:pPr>
    </w:p>
    <w:p w14:paraId="0DEE9159" w14:textId="77777777" w:rsidR="00000000" w:rsidRDefault="00AE271D">
      <w:pPr>
        <w:pStyle w:val="a0"/>
        <w:rPr>
          <w:rFonts w:hint="cs"/>
          <w:rtl/>
        </w:rPr>
      </w:pPr>
      <w:r>
        <w:rPr>
          <w:rFonts w:hint="cs"/>
          <w:rtl/>
        </w:rPr>
        <w:t>לא, אבל זו אחת שהיה קל להתכנס סביבה ולהעביר אותה.</w:t>
      </w:r>
    </w:p>
    <w:p w14:paraId="144AC187" w14:textId="77777777" w:rsidR="00000000" w:rsidRDefault="00AE271D">
      <w:pPr>
        <w:pStyle w:val="a0"/>
        <w:rPr>
          <w:rFonts w:hint="cs"/>
          <w:rtl/>
        </w:rPr>
      </w:pPr>
    </w:p>
    <w:p w14:paraId="12EF0261" w14:textId="77777777" w:rsidR="00000000" w:rsidRDefault="00AE271D">
      <w:pPr>
        <w:pStyle w:val="af0"/>
        <w:rPr>
          <w:rtl/>
        </w:rPr>
      </w:pPr>
      <w:r>
        <w:rPr>
          <w:rFonts w:hint="eastAsia"/>
          <w:rtl/>
        </w:rPr>
        <w:t>חיים</w:t>
      </w:r>
      <w:r>
        <w:rPr>
          <w:rtl/>
        </w:rPr>
        <w:t xml:space="preserve"> אורון (מרצ):</w:t>
      </w:r>
    </w:p>
    <w:p w14:paraId="763B0EC3" w14:textId="77777777" w:rsidR="00000000" w:rsidRDefault="00AE271D">
      <w:pPr>
        <w:pStyle w:val="a0"/>
        <w:rPr>
          <w:rFonts w:hint="cs"/>
          <w:rtl/>
        </w:rPr>
      </w:pPr>
    </w:p>
    <w:p w14:paraId="52B252A3" w14:textId="77777777" w:rsidR="00000000" w:rsidRDefault="00AE271D">
      <w:pPr>
        <w:pStyle w:val="a0"/>
        <w:ind w:firstLine="720"/>
        <w:rPr>
          <w:rFonts w:hint="cs"/>
          <w:rtl/>
        </w:rPr>
      </w:pPr>
      <w:r>
        <w:rPr>
          <w:rFonts w:hint="cs"/>
          <w:rtl/>
        </w:rPr>
        <w:t>- - - זו התעסקות, אתה יודע</w:t>
      </w:r>
      <w:r>
        <w:rPr>
          <w:rFonts w:hint="cs"/>
          <w:rtl/>
        </w:rPr>
        <w:t xml:space="preserve">, בקקה. סליחה.  </w:t>
      </w:r>
    </w:p>
    <w:p w14:paraId="1E19248A" w14:textId="77777777" w:rsidR="00000000" w:rsidRDefault="00AE271D">
      <w:pPr>
        <w:pStyle w:val="a0"/>
        <w:rPr>
          <w:rFonts w:hint="cs"/>
          <w:rtl/>
        </w:rPr>
      </w:pPr>
    </w:p>
    <w:p w14:paraId="459B7622" w14:textId="77777777" w:rsidR="00000000" w:rsidRDefault="00AE271D">
      <w:pPr>
        <w:pStyle w:val="af1"/>
        <w:rPr>
          <w:rFonts w:hint="cs"/>
          <w:rtl/>
        </w:rPr>
      </w:pPr>
      <w:r>
        <w:rPr>
          <w:rtl/>
        </w:rPr>
        <w:t>היו"ר</w:t>
      </w:r>
      <w:r>
        <w:rPr>
          <w:rFonts w:hint="cs"/>
          <w:rtl/>
        </w:rPr>
        <w:t xml:space="preserve"> אלי בן-מנחם:</w:t>
      </w:r>
    </w:p>
    <w:p w14:paraId="780FD26F" w14:textId="77777777" w:rsidR="00000000" w:rsidRDefault="00AE271D">
      <w:pPr>
        <w:pStyle w:val="a0"/>
        <w:rPr>
          <w:rtl/>
        </w:rPr>
      </w:pPr>
    </w:p>
    <w:p w14:paraId="1208F599" w14:textId="77777777" w:rsidR="00000000" w:rsidRDefault="00AE271D">
      <w:pPr>
        <w:pStyle w:val="a0"/>
        <w:rPr>
          <w:rFonts w:hint="cs"/>
          <w:rtl/>
        </w:rPr>
      </w:pPr>
      <w:r>
        <w:rPr>
          <w:rFonts w:hint="cs"/>
          <w:rtl/>
        </w:rPr>
        <w:t>חבר הכנסת ג'ומס.</w:t>
      </w:r>
    </w:p>
    <w:p w14:paraId="7CC29910" w14:textId="77777777" w:rsidR="00000000" w:rsidRDefault="00AE271D">
      <w:pPr>
        <w:pStyle w:val="a0"/>
        <w:rPr>
          <w:rFonts w:hint="cs"/>
          <w:rtl/>
        </w:rPr>
      </w:pPr>
    </w:p>
    <w:p w14:paraId="5076FAA4" w14:textId="77777777" w:rsidR="00000000" w:rsidRDefault="00AE271D">
      <w:pPr>
        <w:pStyle w:val="-"/>
        <w:rPr>
          <w:rtl/>
        </w:rPr>
      </w:pPr>
      <w:bookmarkStart w:id="293" w:name="FS000001038T23_02_2004_19_45_54C"/>
      <w:bookmarkEnd w:id="293"/>
      <w:r>
        <w:rPr>
          <w:rtl/>
        </w:rPr>
        <w:t>רוני בר-און (הליכוד):</w:t>
      </w:r>
    </w:p>
    <w:p w14:paraId="7F7A3AEB" w14:textId="77777777" w:rsidR="00000000" w:rsidRDefault="00AE271D">
      <w:pPr>
        <w:pStyle w:val="a0"/>
        <w:rPr>
          <w:rtl/>
        </w:rPr>
      </w:pPr>
    </w:p>
    <w:p w14:paraId="0F33454E" w14:textId="77777777" w:rsidR="00000000" w:rsidRDefault="00AE271D">
      <w:pPr>
        <w:pStyle w:val="a0"/>
        <w:rPr>
          <w:rFonts w:hint="cs"/>
          <w:rtl/>
        </w:rPr>
      </w:pPr>
      <w:r>
        <w:rPr>
          <w:rFonts w:hint="cs"/>
          <w:rtl/>
        </w:rPr>
        <w:t xml:space="preserve">צדק אופיר פינס </w:t>
      </w:r>
      <w:r>
        <w:rPr>
          <w:rFonts w:hint="eastAsia"/>
          <w:rtl/>
        </w:rPr>
        <w:t>–</w:t>
      </w:r>
      <w:r>
        <w:rPr>
          <w:rFonts w:hint="cs"/>
          <w:rtl/>
        </w:rPr>
        <w:t xml:space="preserve"> ולא קל לי להגיד את זה </w:t>
      </w:r>
      <w:r>
        <w:rPr>
          <w:rFonts w:hint="eastAsia"/>
          <w:rtl/>
        </w:rPr>
        <w:t>–</w:t>
      </w:r>
      <w:r>
        <w:rPr>
          <w:rFonts w:hint="cs"/>
          <w:rtl/>
        </w:rPr>
        <w:t xml:space="preserve"> אבל הוא צדק כשציטט את ראש הממשלה, שבאמת כבר כמה פעמים שמענו התבטאות שלו בישיבת הממשלה: תפסיקו עם הנסיעות. </w:t>
      </w:r>
    </w:p>
    <w:p w14:paraId="3CF68599" w14:textId="77777777" w:rsidR="00000000" w:rsidRDefault="00AE271D">
      <w:pPr>
        <w:pStyle w:val="a0"/>
        <w:rPr>
          <w:rFonts w:hint="cs"/>
          <w:rtl/>
        </w:rPr>
      </w:pPr>
    </w:p>
    <w:p w14:paraId="58700444" w14:textId="77777777" w:rsidR="00000000" w:rsidRDefault="00AE271D">
      <w:pPr>
        <w:pStyle w:val="a0"/>
        <w:rPr>
          <w:rFonts w:hint="cs"/>
          <w:rtl/>
        </w:rPr>
      </w:pPr>
      <w:r>
        <w:rPr>
          <w:rFonts w:hint="cs"/>
          <w:rtl/>
        </w:rPr>
        <w:t>היה לי רעיון, שאני חושב שהוא</w:t>
      </w:r>
      <w:r>
        <w:rPr>
          <w:rFonts w:hint="cs"/>
          <w:rtl/>
        </w:rPr>
        <w:t xml:space="preserve"> יותר טוב, אבל אולי מאוחר להעלות את זה. אם כל שר שהיה נוסע לחוץ-לארץ היה צריך לבוא הנה ולהגיד: יצאתי ביום זה וזה, או </w:t>
      </w:r>
      <w:r>
        <w:rPr>
          <w:rFonts w:hint="eastAsia"/>
          <w:rtl/>
        </w:rPr>
        <w:t xml:space="preserve">– </w:t>
      </w:r>
      <w:r>
        <w:rPr>
          <w:rFonts w:hint="cs"/>
          <w:rtl/>
        </w:rPr>
        <w:t xml:space="preserve">אני יוצא ביום זה וזה, ואז לנסוע,  וכשהוא חוזר לבוא ולהגיד: חזרתי ביום זה וזה, במחיר של לבוא לכנסת, הוא היה מוותר על הנסיעה. </w:t>
      </w:r>
    </w:p>
    <w:p w14:paraId="5C607BB2" w14:textId="77777777" w:rsidR="00000000" w:rsidRDefault="00AE271D">
      <w:pPr>
        <w:pStyle w:val="a0"/>
        <w:rPr>
          <w:rFonts w:hint="cs"/>
          <w:rtl/>
        </w:rPr>
      </w:pPr>
    </w:p>
    <w:p w14:paraId="7C763114" w14:textId="77777777" w:rsidR="00000000" w:rsidRDefault="00AE271D">
      <w:pPr>
        <w:pStyle w:val="af0"/>
        <w:rPr>
          <w:rtl/>
        </w:rPr>
      </w:pPr>
      <w:r>
        <w:rPr>
          <w:rFonts w:hint="eastAsia"/>
          <w:rtl/>
        </w:rPr>
        <w:t>חיים</w:t>
      </w:r>
      <w:r>
        <w:rPr>
          <w:rtl/>
        </w:rPr>
        <w:t xml:space="preserve"> אורון </w:t>
      </w:r>
      <w:r>
        <w:rPr>
          <w:rtl/>
        </w:rPr>
        <w:t>(מרצ):</w:t>
      </w:r>
    </w:p>
    <w:p w14:paraId="5D45CF2A" w14:textId="77777777" w:rsidR="00000000" w:rsidRDefault="00AE271D">
      <w:pPr>
        <w:pStyle w:val="a0"/>
        <w:rPr>
          <w:rFonts w:hint="cs"/>
          <w:rtl/>
        </w:rPr>
      </w:pPr>
    </w:p>
    <w:p w14:paraId="5A2964AF" w14:textId="77777777" w:rsidR="00000000" w:rsidRDefault="00AE271D">
      <w:pPr>
        <w:pStyle w:val="a0"/>
        <w:rPr>
          <w:rFonts w:hint="cs"/>
          <w:rtl/>
        </w:rPr>
      </w:pPr>
      <w:r>
        <w:rPr>
          <w:rFonts w:hint="cs"/>
          <w:rtl/>
        </w:rPr>
        <w:t xml:space="preserve">מה יקרה ביום שישי? מתי הוא יבוא לפה? </w:t>
      </w:r>
    </w:p>
    <w:p w14:paraId="01087308" w14:textId="77777777" w:rsidR="00000000" w:rsidRDefault="00AE271D">
      <w:pPr>
        <w:pStyle w:val="a0"/>
        <w:ind w:firstLine="0"/>
        <w:rPr>
          <w:rFonts w:hint="cs"/>
          <w:rtl/>
        </w:rPr>
      </w:pPr>
    </w:p>
    <w:p w14:paraId="3C31AB22" w14:textId="77777777" w:rsidR="00000000" w:rsidRDefault="00AE271D">
      <w:pPr>
        <w:pStyle w:val="af0"/>
        <w:rPr>
          <w:rtl/>
        </w:rPr>
      </w:pPr>
      <w:r>
        <w:rPr>
          <w:rFonts w:hint="eastAsia"/>
          <w:rtl/>
        </w:rPr>
        <w:t>אופיר</w:t>
      </w:r>
      <w:r>
        <w:rPr>
          <w:rtl/>
        </w:rPr>
        <w:t xml:space="preserve"> פינס-פז (העבודה-מימד):</w:t>
      </w:r>
    </w:p>
    <w:p w14:paraId="587F1E27" w14:textId="77777777" w:rsidR="00000000" w:rsidRDefault="00AE271D">
      <w:pPr>
        <w:pStyle w:val="a0"/>
        <w:rPr>
          <w:rFonts w:hint="cs"/>
          <w:rtl/>
        </w:rPr>
      </w:pPr>
    </w:p>
    <w:p w14:paraId="1FB4AB91" w14:textId="77777777" w:rsidR="00000000" w:rsidRDefault="00AE271D">
      <w:pPr>
        <w:pStyle w:val="a0"/>
        <w:rPr>
          <w:rFonts w:hint="cs"/>
          <w:rtl/>
        </w:rPr>
      </w:pPr>
      <w:r>
        <w:rPr>
          <w:rFonts w:hint="cs"/>
          <w:rtl/>
        </w:rPr>
        <w:t xml:space="preserve">גדעון, תשמע את ההצעה של חבר הכנסת בר-און. </w:t>
      </w:r>
    </w:p>
    <w:p w14:paraId="712694A4" w14:textId="77777777" w:rsidR="00000000" w:rsidRDefault="00AE271D">
      <w:pPr>
        <w:pStyle w:val="af1"/>
        <w:rPr>
          <w:rFonts w:hint="cs"/>
          <w:rtl/>
        </w:rPr>
      </w:pPr>
    </w:p>
    <w:p w14:paraId="702155E8" w14:textId="77777777" w:rsidR="00000000" w:rsidRDefault="00AE271D">
      <w:pPr>
        <w:pStyle w:val="af1"/>
        <w:rPr>
          <w:rFonts w:hint="cs"/>
          <w:rtl/>
        </w:rPr>
      </w:pPr>
      <w:r>
        <w:rPr>
          <w:rFonts w:hint="eastAsia"/>
          <w:rtl/>
        </w:rPr>
        <w:t>היו</w:t>
      </w:r>
      <w:r>
        <w:rPr>
          <w:rtl/>
        </w:rPr>
        <w:t>"ר</w:t>
      </w:r>
      <w:r>
        <w:rPr>
          <w:rFonts w:hint="cs"/>
          <w:rtl/>
        </w:rPr>
        <w:t xml:space="preserve"> אלי בן-מנחם:</w:t>
      </w:r>
    </w:p>
    <w:p w14:paraId="49E988B6" w14:textId="77777777" w:rsidR="00000000" w:rsidRDefault="00AE271D">
      <w:pPr>
        <w:pStyle w:val="a0"/>
        <w:rPr>
          <w:rFonts w:hint="cs"/>
          <w:rtl/>
        </w:rPr>
      </w:pPr>
    </w:p>
    <w:p w14:paraId="1F2E8975" w14:textId="77777777" w:rsidR="00000000" w:rsidRDefault="00AE271D">
      <w:pPr>
        <w:pStyle w:val="a0"/>
        <w:rPr>
          <w:rFonts w:hint="cs"/>
          <w:rtl/>
        </w:rPr>
      </w:pPr>
      <w:r>
        <w:rPr>
          <w:rFonts w:hint="cs"/>
          <w:rtl/>
        </w:rPr>
        <w:t xml:space="preserve">חבר הכנסת אורון. חבר הכנסת פינס. </w:t>
      </w:r>
    </w:p>
    <w:p w14:paraId="575C1117" w14:textId="77777777" w:rsidR="00000000" w:rsidRDefault="00AE271D">
      <w:pPr>
        <w:pStyle w:val="a0"/>
        <w:rPr>
          <w:rFonts w:hint="cs"/>
          <w:rtl/>
        </w:rPr>
      </w:pPr>
    </w:p>
    <w:p w14:paraId="0208730E" w14:textId="77777777" w:rsidR="00000000" w:rsidRDefault="00AE271D">
      <w:pPr>
        <w:pStyle w:val="af0"/>
        <w:rPr>
          <w:rtl/>
        </w:rPr>
      </w:pPr>
      <w:r>
        <w:rPr>
          <w:rFonts w:hint="eastAsia"/>
          <w:rtl/>
        </w:rPr>
        <w:t>מאיר</w:t>
      </w:r>
      <w:r>
        <w:rPr>
          <w:rtl/>
        </w:rPr>
        <w:t xml:space="preserve"> פרוש (יהדות התורה):</w:t>
      </w:r>
    </w:p>
    <w:p w14:paraId="19328F71" w14:textId="77777777" w:rsidR="00000000" w:rsidRDefault="00AE271D">
      <w:pPr>
        <w:pStyle w:val="a0"/>
        <w:rPr>
          <w:rFonts w:hint="cs"/>
          <w:rtl/>
        </w:rPr>
      </w:pPr>
    </w:p>
    <w:p w14:paraId="43B5B41A" w14:textId="77777777" w:rsidR="00000000" w:rsidRDefault="00AE271D">
      <w:pPr>
        <w:pStyle w:val="a0"/>
        <w:ind w:firstLine="720"/>
        <w:rPr>
          <w:rFonts w:hint="cs"/>
          <w:rtl/>
        </w:rPr>
      </w:pPr>
      <w:r>
        <w:rPr>
          <w:rFonts w:hint="cs"/>
          <w:rtl/>
        </w:rPr>
        <w:t xml:space="preserve">-  -  - אתה תפטור אותו מחובת הנחה. </w:t>
      </w:r>
    </w:p>
    <w:p w14:paraId="2CCB0FF4" w14:textId="77777777" w:rsidR="00000000" w:rsidRDefault="00AE271D">
      <w:pPr>
        <w:pStyle w:val="a0"/>
        <w:rPr>
          <w:rFonts w:hint="cs"/>
          <w:rtl/>
        </w:rPr>
      </w:pPr>
    </w:p>
    <w:p w14:paraId="052FDA90" w14:textId="77777777" w:rsidR="00000000" w:rsidRDefault="00AE271D">
      <w:pPr>
        <w:pStyle w:val="-"/>
        <w:rPr>
          <w:rtl/>
        </w:rPr>
      </w:pPr>
      <w:bookmarkStart w:id="294" w:name="FS000001038T23_02_2004_19_46_49C"/>
      <w:bookmarkEnd w:id="294"/>
      <w:r>
        <w:rPr>
          <w:rtl/>
        </w:rPr>
        <w:t>רוני בר-און (הליכ</w:t>
      </w:r>
      <w:r>
        <w:rPr>
          <w:rtl/>
        </w:rPr>
        <w:t>וד):</w:t>
      </w:r>
    </w:p>
    <w:p w14:paraId="17E06E67" w14:textId="77777777" w:rsidR="00000000" w:rsidRDefault="00AE271D">
      <w:pPr>
        <w:pStyle w:val="a0"/>
        <w:rPr>
          <w:rtl/>
        </w:rPr>
      </w:pPr>
    </w:p>
    <w:p w14:paraId="17F81FB7" w14:textId="77777777" w:rsidR="00000000" w:rsidRDefault="00AE271D">
      <w:pPr>
        <w:pStyle w:val="a0"/>
        <w:rPr>
          <w:rFonts w:hint="cs"/>
          <w:rtl/>
        </w:rPr>
      </w:pPr>
      <w:r>
        <w:rPr>
          <w:rFonts w:hint="cs"/>
          <w:rtl/>
        </w:rPr>
        <w:t xml:space="preserve">חבר הכנסת פרוש, אתה דיברת על שר מאוד ספציפי בעניין הנסיעות שלו. </w:t>
      </w:r>
    </w:p>
    <w:p w14:paraId="24E56F19" w14:textId="77777777" w:rsidR="00000000" w:rsidRDefault="00AE271D">
      <w:pPr>
        <w:pStyle w:val="a0"/>
        <w:rPr>
          <w:rFonts w:hint="cs"/>
          <w:rtl/>
        </w:rPr>
      </w:pPr>
    </w:p>
    <w:p w14:paraId="10E3CDBA" w14:textId="77777777" w:rsidR="00000000" w:rsidRDefault="00AE271D">
      <w:pPr>
        <w:pStyle w:val="af0"/>
        <w:rPr>
          <w:rtl/>
        </w:rPr>
      </w:pPr>
      <w:r>
        <w:rPr>
          <w:rFonts w:hint="eastAsia"/>
          <w:rtl/>
        </w:rPr>
        <w:t>מאיר</w:t>
      </w:r>
      <w:r>
        <w:rPr>
          <w:rtl/>
        </w:rPr>
        <w:t xml:space="preserve"> פרוש (יהדות התורה):</w:t>
      </w:r>
    </w:p>
    <w:p w14:paraId="0E582287" w14:textId="77777777" w:rsidR="00000000" w:rsidRDefault="00AE271D">
      <w:pPr>
        <w:pStyle w:val="a0"/>
        <w:rPr>
          <w:rFonts w:hint="cs"/>
          <w:rtl/>
        </w:rPr>
      </w:pPr>
    </w:p>
    <w:p w14:paraId="6631533B" w14:textId="77777777" w:rsidR="00000000" w:rsidRDefault="00AE271D">
      <w:pPr>
        <w:pStyle w:val="a0"/>
        <w:rPr>
          <w:rFonts w:hint="cs"/>
          <w:rtl/>
        </w:rPr>
      </w:pPr>
      <w:r>
        <w:rPr>
          <w:rFonts w:hint="cs"/>
          <w:rtl/>
        </w:rPr>
        <w:t xml:space="preserve">לא זוכר. </w:t>
      </w:r>
    </w:p>
    <w:p w14:paraId="0D52F580" w14:textId="77777777" w:rsidR="00000000" w:rsidRDefault="00AE271D">
      <w:pPr>
        <w:pStyle w:val="a0"/>
        <w:rPr>
          <w:rFonts w:hint="cs"/>
          <w:rtl/>
        </w:rPr>
      </w:pPr>
    </w:p>
    <w:p w14:paraId="42A0D4AA" w14:textId="77777777" w:rsidR="00000000" w:rsidRDefault="00AE271D">
      <w:pPr>
        <w:pStyle w:val="-"/>
        <w:rPr>
          <w:rtl/>
        </w:rPr>
      </w:pPr>
      <w:bookmarkStart w:id="295" w:name="FS000001038T23_02_2004_19_46_59C"/>
      <w:bookmarkEnd w:id="295"/>
      <w:r>
        <w:rPr>
          <w:rtl/>
        </w:rPr>
        <w:t>רוני בר-און (הליכוד):</w:t>
      </w:r>
    </w:p>
    <w:p w14:paraId="2F0B5B32" w14:textId="77777777" w:rsidR="00000000" w:rsidRDefault="00AE271D">
      <w:pPr>
        <w:pStyle w:val="a0"/>
        <w:rPr>
          <w:rtl/>
        </w:rPr>
      </w:pPr>
    </w:p>
    <w:p w14:paraId="61B6540B" w14:textId="77777777" w:rsidR="00000000" w:rsidRDefault="00AE271D">
      <w:pPr>
        <w:pStyle w:val="a0"/>
        <w:rPr>
          <w:rFonts w:hint="cs"/>
          <w:rtl/>
        </w:rPr>
      </w:pPr>
      <w:r>
        <w:rPr>
          <w:rFonts w:hint="cs"/>
          <w:rtl/>
        </w:rPr>
        <w:t xml:space="preserve">תראה כמה זה מכביד על מזכיר הכנסת בכל פעם להודיע. </w:t>
      </w:r>
    </w:p>
    <w:p w14:paraId="2AC323C2" w14:textId="77777777" w:rsidR="00000000" w:rsidRDefault="00AE271D">
      <w:pPr>
        <w:pStyle w:val="a0"/>
        <w:rPr>
          <w:rFonts w:hint="cs"/>
          <w:rtl/>
        </w:rPr>
      </w:pPr>
    </w:p>
    <w:p w14:paraId="1B3F8353" w14:textId="77777777" w:rsidR="00000000" w:rsidRDefault="00AE271D">
      <w:pPr>
        <w:pStyle w:val="af0"/>
        <w:rPr>
          <w:rtl/>
        </w:rPr>
      </w:pPr>
      <w:r>
        <w:rPr>
          <w:rFonts w:hint="eastAsia"/>
          <w:rtl/>
        </w:rPr>
        <w:t>מאיר</w:t>
      </w:r>
      <w:r>
        <w:rPr>
          <w:rtl/>
        </w:rPr>
        <w:t xml:space="preserve"> פרוש (יהדות התורה):</w:t>
      </w:r>
    </w:p>
    <w:p w14:paraId="6E9DC351" w14:textId="77777777" w:rsidR="00000000" w:rsidRDefault="00AE271D">
      <w:pPr>
        <w:pStyle w:val="a0"/>
        <w:rPr>
          <w:rFonts w:hint="cs"/>
          <w:rtl/>
        </w:rPr>
      </w:pPr>
    </w:p>
    <w:p w14:paraId="355AF529" w14:textId="77777777" w:rsidR="00000000" w:rsidRDefault="00AE271D">
      <w:pPr>
        <w:pStyle w:val="a0"/>
        <w:rPr>
          <w:rFonts w:hint="cs"/>
          <w:rtl/>
        </w:rPr>
      </w:pPr>
      <w:r>
        <w:rPr>
          <w:rFonts w:hint="cs"/>
          <w:rtl/>
        </w:rPr>
        <w:t>- - - על אולמרט.</w:t>
      </w:r>
    </w:p>
    <w:p w14:paraId="7D7BEDBF" w14:textId="77777777" w:rsidR="00000000" w:rsidRDefault="00AE271D">
      <w:pPr>
        <w:pStyle w:val="-"/>
        <w:rPr>
          <w:rFonts w:hint="cs"/>
          <w:rtl/>
        </w:rPr>
      </w:pPr>
      <w:bookmarkStart w:id="296" w:name="FS000001038T23_02_2004_20_25_52C"/>
      <w:bookmarkEnd w:id="296"/>
    </w:p>
    <w:p w14:paraId="165CC003" w14:textId="77777777" w:rsidR="00000000" w:rsidRDefault="00AE271D">
      <w:pPr>
        <w:pStyle w:val="-"/>
        <w:rPr>
          <w:rtl/>
        </w:rPr>
      </w:pPr>
      <w:r>
        <w:rPr>
          <w:rtl/>
        </w:rPr>
        <w:t>רוני בר-און (הליכוד):</w:t>
      </w:r>
    </w:p>
    <w:p w14:paraId="7F3EDDDF" w14:textId="77777777" w:rsidR="00000000" w:rsidRDefault="00AE271D">
      <w:pPr>
        <w:pStyle w:val="a0"/>
        <w:ind w:firstLine="0"/>
        <w:rPr>
          <w:rFonts w:hint="cs"/>
          <w:rtl/>
        </w:rPr>
      </w:pPr>
    </w:p>
    <w:p w14:paraId="29D2A95A" w14:textId="77777777" w:rsidR="00000000" w:rsidRDefault="00AE271D">
      <w:pPr>
        <w:pStyle w:val="a0"/>
        <w:rPr>
          <w:rFonts w:hint="cs"/>
          <w:rtl/>
        </w:rPr>
      </w:pPr>
      <w:r>
        <w:rPr>
          <w:rFonts w:hint="cs"/>
          <w:rtl/>
        </w:rPr>
        <w:t>כי בכל</w:t>
      </w:r>
      <w:r>
        <w:rPr>
          <w:rFonts w:hint="cs"/>
          <w:rtl/>
        </w:rPr>
        <w:t xml:space="preserve"> פעם  שהשר הספציפי הזה  נוסע, זה שבע הודעות. נסע שר העבודה, ושר התקשורת, ושר המסחר והבוס של מיכי רצון. </w:t>
      </w:r>
    </w:p>
    <w:p w14:paraId="11B7A68F" w14:textId="77777777" w:rsidR="00000000" w:rsidRDefault="00AE271D">
      <w:pPr>
        <w:pStyle w:val="a0"/>
        <w:rPr>
          <w:rFonts w:hint="cs"/>
          <w:rtl/>
        </w:rPr>
      </w:pPr>
    </w:p>
    <w:p w14:paraId="4D7D6CA7" w14:textId="77777777" w:rsidR="00000000" w:rsidRDefault="00AE271D">
      <w:pPr>
        <w:pStyle w:val="a0"/>
        <w:rPr>
          <w:rFonts w:hint="cs"/>
          <w:rtl/>
        </w:rPr>
      </w:pPr>
      <w:r>
        <w:rPr>
          <w:rFonts w:hint="cs"/>
          <w:rtl/>
        </w:rPr>
        <w:t xml:space="preserve">אני מציע לתמוך בחוק. תודה רבה. </w:t>
      </w:r>
    </w:p>
    <w:p w14:paraId="5FBE1F0E" w14:textId="77777777" w:rsidR="00000000" w:rsidRDefault="00AE271D">
      <w:pPr>
        <w:pStyle w:val="a0"/>
        <w:rPr>
          <w:rFonts w:hint="cs"/>
          <w:rtl/>
        </w:rPr>
      </w:pPr>
    </w:p>
    <w:p w14:paraId="1BBA3481" w14:textId="77777777" w:rsidR="00000000" w:rsidRDefault="00AE271D">
      <w:pPr>
        <w:pStyle w:val="af0"/>
        <w:rPr>
          <w:rtl/>
        </w:rPr>
      </w:pPr>
      <w:r>
        <w:rPr>
          <w:rFonts w:hint="eastAsia"/>
          <w:rtl/>
        </w:rPr>
        <w:t>מאיר</w:t>
      </w:r>
      <w:r>
        <w:rPr>
          <w:rtl/>
        </w:rPr>
        <w:t xml:space="preserve"> פרוש (יהדות התורה):</w:t>
      </w:r>
    </w:p>
    <w:p w14:paraId="517CF93A" w14:textId="77777777" w:rsidR="00000000" w:rsidRDefault="00AE271D">
      <w:pPr>
        <w:pStyle w:val="a0"/>
        <w:rPr>
          <w:rFonts w:hint="cs"/>
          <w:rtl/>
        </w:rPr>
      </w:pPr>
    </w:p>
    <w:p w14:paraId="42720109" w14:textId="77777777" w:rsidR="00000000" w:rsidRDefault="00AE271D">
      <w:pPr>
        <w:pStyle w:val="a0"/>
        <w:ind w:firstLine="720"/>
        <w:rPr>
          <w:rFonts w:hint="cs"/>
          <w:rtl/>
        </w:rPr>
      </w:pPr>
      <w:r>
        <w:rPr>
          <w:rFonts w:hint="cs"/>
          <w:rtl/>
        </w:rPr>
        <w:t>- - - באיזה מטוס הוא נסע?</w:t>
      </w:r>
    </w:p>
    <w:p w14:paraId="2A9E7D61" w14:textId="77777777" w:rsidR="00000000" w:rsidRDefault="00AE271D">
      <w:pPr>
        <w:pStyle w:val="a0"/>
        <w:rPr>
          <w:rFonts w:hint="cs"/>
          <w:rtl/>
        </w:rPr>
      </w:pPr>
    </w:p>
    <w:p w14:paraId="1D3CB42D" w14:textId="77777777" w:rsidR="00000000" w:rsidRDefault="00AE271D">
      <w:pPr>
        <w:pStyle w:val="af1"/>
        <w:rPr>
          <w:rFonts w:hint="cs"/>
          <w:rtl/>
        </w:rPr>
      </w:pPr>
      <w:r>
        <w:rPr>
          <w:rtl/>
        </w:rPr>
        <w:t>היו"ר</w:t>
      </w:r>
      <w:r>
        <w:rPr>
          <w:rFonts w:hint="cs"/>
          <w:rtl/>
        </w:rPr>
        <w:t xml:space="preserve"> אלי בן-מנחם:</w:t>
      </w:r>
    </w:p>
    <w:p w14:paraId="3CD8F631" w14:textId="77777777" w:rsidR="00000000" w:rsidRDefault="00AE271D">
      <w:pPr>
        <w:pStyle w:val="a0"/>
        <w:rPr>
          <w:rFonts w:hint="cs"/>
          <w:rtl/>
        </w:rPr>
      </w:pPr>
    </w:p>
    <w:p w14:paraId="6A699974" w14:textId="77777777" w:rsidR="00000000" w:rsidRDefault="00AE271D">
      <w:pPr>
        <w:pStyle w:val="a0"/>
        <w:rPr>
          <w:rFonts w:hint="cs"/>
          <w:rtl/>
        </w:rPr>
      </w:pPr>
      <w:r>
        <w:rPr>
          <w:rFonts w:hint="cs"/>
          <w:rtl/>
        </w:rPr>
        <w:t>רבותי חברי הכנסת, אנחנו מצביעים בקריאה ראשונה</w:t>
      </w:r>
      <w:r>
        <w:rPr>
          <w:rFonts w:hint="cs"/>
          <w:rtl/>
        </w:rPr>
        <w:t xml:space="preserve"> על הצעת חוק הממשלה (תיקון מס' 3) (ביטול הודעה לכנסת על מילוי מקום של שר), התשס"ד-2004, של חבר הכנסת גדעון סער. ההצבעה החלה. </w:t>
      </w:r>
    </w:p>
    <w:p w14:paraId="7030E74E" w14:textId="77777777" w:rsidR="00000000" w:rsidRDefault="00AE271D">
      <w:pPr>
        <w:pStyle w:val="a0"/>
        <w:rPr>
          <w:rFonts w:hint="cs"/>
          <w:rtl/>
        </w:rPr>
      </w:pPr>
    </w:p>
    <w:p w14:paraId="1F269852" w14:textId="77777777" w:rsidR="00000000" w:rsidRDefault="00AE271D">
      <w:pPr>
        <w:pStyle w:val="ab"/>
        <w:bidi/>
        <w:rPr>
          <w:rFonts w:hint="cs"/>
          <w:rtl/>
        </w:rPr>
      </w:pPr>
      <w:r>
        <w:rPr>
          <w:rFonts w:hint="cs"/>
          <w:rtl/>
        </w:rPr>
        <w:t>הצבעה מס' 6</w:t>
      </w:r>
    </w:p>
    <w:p w14:paraId="26AE345E" w14:textId="77777777" w:rsidR="00000000" w:rsidRDefault="00AE271D">
      <w:pPr>
        <w:pStyle w:val="a0"/>
        <w:rPr>
          <w:rFonts w:hint="cs"/>
          <w:rtl/>
        </w:rPr>
      </w:pPr>
    </w:p>
    <w:p w14:paraId="041BC4EE" w14:textId="77777777" w:rsidR="00000000" w:rsidRDefault="00AE271D">
      <w:pPr>
        <w:pStyle w:val="ac"/>
        <w:bidi/>
        <w:rPr>
          <w:rFonts w:hint="cs"/>
          <w:rtl/>
        </w:rPr>
      </w:pPr>
      <w:r>
        <w:rPr>
          <w:rFonts w:hint="cs"/>
          <w:rtl/>
        </w:rPr>
        <w:t>בעד ההצעה להעביר את הצעת החוק לוועדה - 17</w:t>
      </w:r>
    </w:p>
    <w:p w14:paraId="385E9C94" w14:textId="77777777" w:rsidR="00000000" w:rsidRDefault="00AE271D">
      <w:pPr>
        <w:pStyle w:val="ac"/>
        <w:bidi/>
        <w:rPr>
          <w:rFonts w:hint="cs"/>
          <w:rtl/>
        </w:rPr>
      </w:pPr>
      <w:r>
        <w:rPr>
          <w:rFonts w:hint="cs"/>
          <w:rtl/>
        </w:rPr>
        <w:t>נגד - 10</w:t>
      </w:r>
    </w:p>
    <w:p w14:paraId="20A9A37F" w14:textId="77777777" w:rsidR="00000000" w:rsidRDefault="00AE271D">
      <w:pPr>
        <w:pStyle w:val="ac"/>
        <w:bidi/>
        <w:rPr>
          <w:rFonts w:hint="cs"/>
          <w:rtl/>
        </w:rPr>
      </w:pPr>
      <w:r>
        <w:rPr>
          <w:rFonts w:hint="cs"/>
          <w:rtl/>
        </w:rPr>
        <w:t>נמנעים - אין</w:t>
      </w:r>
    </w:p>
    <w:p w14:paraId="26F20ECA" w14:textId="77777777" w:rsidR="00000000" w:rsidRDefault="00AE271D">
      <w:pPr>
        <w:pStyle w:val="ad"/>
        <w:bidi/>
        <w:rPr>
          <w:rFonts w:hint="cs"/>
          <w:rtl/>
        </w:rPr>
      </w:pPr>
      <w:r>
        <w:rPr>
          <w:rFonts w:hint="cs"/>
          <w:rtl/>
        </w:rPr>
        <w:t>ההצעה להעביר את הצעת חוק הממשלה (תיקון מס' 3) (ביטול</w:t>
      </w:r>
      <w:r>
        <w:rPr>
          <w:rFonts w:hint="cs"/>
          <w:rtl/>
        </w:rPr>
        <w:t xml:space="preserve"> הודעה לכנסת על מילוי מקום של שר), התשס"ד-2004, לוועדת הכנסת נתקבלה. </w:t>
      </w:r>
    </w:p>
    <w:p w14:paraId="2F2E1215" w14:textId="77777777" w:rsidR="00000000" w:rsidRDefault="00AE271D">
      <w:pPr>
        <w:pStyle w:val="af1"/>
        <w:rPr>
          <w:rFonts w:hint="cs"/>
          <w:rtl/>
        </w:rPr>
      </w:pPr>
    </w:p>
    <w:p w14:paraId="15787A09" w14:textId="77777777" w:rsidR="00000000" w:rsidRDefault="00AE271D">
      <w:pPr>
        <w:pStyle w:val="af1"/>
        <w:rPr>
          <w:rFonts w:hint="cs"/>
          <w:rtl/>
        </w:rPr>
      </w:pPr>
      <w:r>
        <w:rPr>
          <w:rtl/>
        </w:rPr>
        <w:t>היו"ר</w:t>
      </w:r>
      <w:r>
        <w:rPr>
          <w:rFonts w:hint="cs"/>
          <w:rtl/>
        </w:rPr>
        <w:t xml:space="preserve"> אלי בן-מנחם:</w:t>
      </w:r>
    </w:p>
    <w:p w14:paraId="49EE6CE8" w14:textId="77777777" w:rsidR="00000000" w:rsidRDefault="00AE271D">
      <w:pPr>
        <w:pStyle w:val="a0"/>
        <w:rPr>
          <w:rtl/>
        </w:rPr>
      </w:pPr>
    </w:p>
    <w:p w14:paraId="5AD4DE9D" w14:textId="77777777" w:rsidR="00000000" w:rsidRDefault="00AE271D">
      <w:pPr>
        <w:pStyle w:val="a0"/>
        <w:rPr>
          <w:rFonts w:hint="cs"/>
          <w:rtl/>
        </w:rPr>
      </w:pPr>
      <w:r>
        <w:rPr>
          <w:rFonts w:hint="cs"/>
          <w:rtl/>
        </w:rPr>
        <w:t xml:space="preserve">רבותי חברי הכנסת,  18 חברי כנסת </w:t>
      </w:r>
      <w:r>
        <w:rPr>
          <w:rFonts w:hint="eastAsia"/>
          <w:rtl/>
        </w:rPr>
        <w:t xml:space="preserve">– </w:t>
      </w:r>
      <w:r>
        <w:rPr>
          <w:rFonts w:hint="cs"/>
          <w:rtl/>
        </w:rPr>
        <w:t xml:space="preserve">בתוספת קולו של יושב-ראש הכנסת רובי ריבלין </w:t>
      </w:r>
      <w:r>
        <w:rPr>
          <w:rFonts w:hint="eastAsia"/>
          <w:rtl/>
        </w:rPr>
        <w:t>–</w:t>
      </w:r>
      <w:r>
        <w:rPr>
          <w:rFonts w:hint="cs"/>
          <w:rtl/>
        </w:rPr>
        <w:t xml:space="preserve"> הצביעו בעד, עשרה נגד, אפס נמנעים. על כן, הצעת חוק הממשלה (תיקון מס' 3) (ביטול הודעה לכנ</w:t>
      </w:r>
      <w:r>
        <w:rPr>
          <w:rFonts w:hint="cs"/>
          <w:rtl/>
        </w:rPr>
        <w:t xml:space="preserve">סת על מילוי מקום של שר), התשס"ד-2004, של חבר הכנסת גדעון סער, תועבר לוועדת החינוך והתרבות להכנתה לקריאה שנייה ולקריאה שלישית. </w:t>
      </w:r>
    </w:p>
    <w:p w14:paraId="336D212D" w14:textId="77777777" w:rsidR="00000000" w:rsidRDefault="00AE271D">
      <w:pPr>
        <w:pStyle w:val="a0"/>
        <w:rPr>
          <w:rFonts w:hint="cs"/>
          <w:rtl/>
        </w:rPr>
      </w:pPr>
    </w:p>
    <w:p w14:paraId="7C9E83A6" w14:textId="77777777" w:rsidR="00000000" w:rsidRDefault="00AE271D">
      <w:pPr>
        <w:pStyle w:val="af0"/>
        <w:rPr>
          <w:rtl/>
        </w:rPr>
      </w:pPr>
      <w:r>
        <w:rPr>
          <w:rFonts w:hint="eastAsia"/>
          <w:rtl/>
        </w:rPr>
        <w:t>גדעון</w:t>
      </w:r>
      <w:r>
        <w:rPr>
          <w:rtl/>
        </w:rPr>
        <w:t xml:space="preserve"> סער (הליכוד):</w:t>
      </w:r>
    </w:p>
    <w:p w14:paraId="682D825F" w14:textId="77777777" w:rsidR="00000000" w:rsidRDefault="00AE271D">
      <w:pPr>
        <w:pStyle w:val="a0"/>
        <w:rPr>
          <w:rFonts w:hint="cs"/>
          <w:rtl/>
        </w:rPr>
      </w:pPr>
    </w:p>
    <w:p w14:paraId="34EF5526" w14:textId="77777777" w:rsidR="00000000" w:rsidRDefault="00AE271D">
      <w:pPr>
        <w:pStyle w:val="a0"/>
        <w:rPr>
          <w:rFonts w:hint="cs"/>
          <w:rtl/>
        </w:rPr>
      </w:pPr>
      <w:r>
        <w:rPr>
          <w:rFonts w:hint="cs"/>
          <w:rtl/>
        </w:rPr>
        <w:t xml:space="preserve"> לוועדת הכנסת. אני מציע לוועדת הכנסת. </w:t>
      </w:r>
    </w:p>
    <w:p w14:paraId="5CA25617" w14:textId="77777777" w:rsidR="00000000" w:rsidRDefault="00AE271D">
      <w:pPr>
        <w:pStyle w:val="a0"/>
        <w:rPr>
          <w:rFonts w:hint="cs"/>
          <w:rtl/>
        </w:rPr>
      </w:pPr>
    </w:p>
    <w:p w14:paraId="5ACD8E8A" w14:textId="77777777" w:rsidR="00000000" w:rsidRDefault="00AE271D">
      <w:pPr>
        <w:pStyle w:val="af1"/>
        <w:rPr>
          <w:rFonts w:hint="cs"/>
          <w:rtl/>
        </w:rPr>
      </w:pPr>
      <w:r>
        <w:rPr>
          <w:rtl/>
        </w:rPr>
        <w:t>היו"ר</w:t>
      </w:r>
      <w:r>
        <w:rPr>
          <w:rFonts w:hint="cs"/>
          <w:rtl/>
        </w:rPr>
        <w:t xml:space="preserve"> אלי בן-מנחם:</w:t>
      </w:r>
    </w:p>
    <w:p w14:paraId="1AE22A56" w14:textId="77777777" w:rsidR="00000000" w:rsidRDefault="00AE271D">
      <w:pPr>
        <w:pStyle w:val="a0"/>
        <w:rPr>
          <w:rtl/>
        </w:rPr>
      </w:pPr>
    </w:p>
    <w:p w14:paraId="717EF5CA" w14:textId="77777777" w:rsidR="00000000" w:rsidRDefault="00AE271D">
      <w:pPr>
        <w:pStyle w:val="a0"/>
        <w:rPr>
          <w:rFonts w:hint="cs"/>
          <w:rtl/>
        </w:rPr>
      </w:pPr>
      <w:r>
        <w:rPr>
          <w:rFonts w:hint="cs"/>
          <w:rtl/>
        </w:rPr>
        <w:t xml:space="preserve">אני מקריא מה שמונח לפני. </w:t>
      </w:r>
    </w:p>
    <w:p w14:paraId="2EA82A57" w14:textId="77777777" w:rsidR="00000000" w:rsidRDefault="00AE271D">
      <w:pPr>
        <w:pStyle w:val="a0"/>
        <w:rPr>
          <w:rFonts w:hint="cs"/>
          <w:rtl/>
        </w:rPr>
      </w:pPr>
    </w:p>
    <w:p w14:paraId="046D0B13" w14:textId="77777777" w:rsidR="00000000" w:rsidRDefault="00AE271D">
      <w:pPr>
        <w:pStyle w:val="af0"/>
        <w:rPr>
          <w:rtl/>
        </w:rPr>
      </w:pPr>
      <w:r>
        <w:rPr>
          <w:rFonts w:hint="eastAsia"/>
          <w:rtl/>
        </w:rPr>
        <w:t>מיכאל</w:t>
      </w:r>
      <w:r>
        <w:rPr>
          <w:rtl/>
        </w:rPr>
        <w:t xml:space="preserve"> מלכיאור (העבוד</w:t>
      </w:r>
      <w:r>
        <w:rPr>
          <w:rtl/>
        </w:rPr>
        <w:t>ה-מימד):</w:t>
      </w:r>
    </w:p>
    <w:p w14:paraId="664E859B" w14:textId="77777777" w:rsidR="00000000" w:rsidRDefault="00AE271D">
      <w:pPr>
        <w:pStyle w:val="a0"/>
        <w:rPr>
          <w:rFonts w:hint="cs"/>
          <w:rtl/>
        </w:rPr>
      </w:pPr>
    </w:p>
    <w:p w14:paraId="6D6883DE" w14:textId="77777777" w:rsidR="00000000" w:rsidRDefault="00AE271D">
      <w:pPr>
        <w:pStyle w:val="a0"/>
        <w:rPr>
          <w:rFonts w:hint="cs"/>
          <w:rtl/>
        </w:rPr>
      </w:pPr>
      <w:r>
        <w:rPr>
          <w:rFonts w:hint="cs"/>
          <w:rtl/>
        </w:rPr>
        <w:t xml:space="preserve">זה עניין תרבותי. זה עניין של תרבות הנסיעות. </w:t>
      </w:r>
    </w:p>
    <w:p w14:paraId="5D97BF74" w14:textId="77777777" w:rsidR="00000000" w:rsidRDefault="00AE271D">
      <w:pPr>
        <w:pStyle w:val="a0"/>
        <w:rPr>
          <w:rFonts w:hint="cs"/>
          <w:rtl/>
        </w:rPr>
      </w:pPr>
    </w:p>
    <w:p w14:paraId="21989CE2" w14:textId="77777777" w:rsidR="00000000" w:rsidRDefault="00AE271D">
      <w:pPr>
        <w:pStyle w:val="af1"/>
        <w:rPr>
          <w:rFonts w:hint="cs"/>
          <w:rtl/>
        </w:rPr>
      </w:pPr>
      <w:r>
        <w:rPr>
          <w:rtl/>
        </w:rPr>
        <w:t>היו"ר</w:t>
      </w:r>
      <w:r>
        <w:rPr>
          <w:rFonts w:hint="cs"/>
          <w:rtl/>
        </w:rPr>
        <w:t xml:space="preserve"> אלי בן-מנחם:</w:t>
      </w:r>
    </w:p>
    <w:p w14:paraId="76C75879" w14:textId="77777777" w:rsidR="00000000" w:rsidRDefault="00AE271D">
      <w:pPr>
        <w:pStyle w:val="a0"/>
        <w:rPr>
          <w:rtl/>
        </w:rPr>
      </w:pPr>
    </w:p>
    <w:p w14:paraId="589A1A02" w14:textId="77777777" w:rsidR="00000000" w:rsidRDefault="00AE271D">
      <w:pPr>
        <w:pStyle w:val="a0"/>
        <w:rPr>
          <w:rFonts w:hint="cs"/>
          <w:rtl/>
        </w:rPr>
      </w:pPr>
      <w:r>
        <w:rPr>
          <w:rFonts w:hint="cs"/>
          <w:rtl/>
        </w:rPr>
        <w:t xml:space="preserve">חבר הכנסת גדעון סער, הוועדה שהכינה את הצעת החוק לקריאה ראשונה צריכה להכין אותה לקריאה שנייה ולקריאה שלישית. אצלי כתוב ועדת החינוך והתרבות. </w:t>
      </w:r>
    </w:p>
    <w:p w14:paraId="2AE4A8E7" w14:textId="77777777" w:rsidR="00000000" w:rsidRDefault="00AE271D">
      <w:pPr>
        <w:pStyle w:val="a0"/>
        <w:rPr>
          <w:rFonts w:hint="cs"/>
          <w:rtl/>
        </w:rPr>
      </w:pPr>
    </w:p>
    <w:p w14:paraId="21306828" w14:textId="77777777" w:rsidR="00000000" w:rsidRDefault="00AE271D">
      <w:pPr>
        <w:pStyle w:val="af0"/>
        <w:rPr>
          <w:rtl/>
        </w:rPr>
      </w:pPr>
      <w:r>
        <w:rPr>
          <w:rFonts w:hint="eastAsia"/>
          <w:rtl/>
        </w:rPr>
        <w:t>גדעון</w:t>
      </w:r>
      <w:r>
        <w:rPr>
          <w:rtl/>
        </w:rPr>
        <w:t xml:space="preserve"> סער (הליכוד):</w:t>
      </w:r>
    </w:p>
    <w:p w14:paraId="59188FE3" w14:textId="77777777" w:rsidR="00000000" w:rsidRDefault="00AE271D">
      <w:pPr>
        <w:pStyle w:val="a0"/>
        <w:rPr>
          <w:rFonts w:hint="cs"/>
          <w:rtl/>
        </w:rPr>
      </w:pPr>
    </w:p>
    <w:p w14:paraId="1E54CAA3" w14:textId="77777777" w:rsidR="00000000" w:rsidRDefault="00AE271D">
      <w:pPr>
        <w:pStyle w:val="a0"/>
        <w:rPr>
          <w:rFonts w:hint="cs"/>
          <w:rtl/>
        </w:rPr>
      </w:pPr>
      <w:r>
        <w:rPr>
          <w:rFonts w:hint="cs"/>
          <w:rtl/>
        </w:rPr>
        <w:t xml:space="preserve">יש  פה טעות. </w:t>
      </w:r>
    </w:p>
    <w:p w14:paraId="35EE9A85" w14:textId="77777777" w:rsidR="00000000" w:rsidRDefault="00AE271D">
      <w:pPr>
        <w:pStyle w:val="af1"/>
        <w:rPr>
          <w:rFonts w:hint="cs"/>
          <w:rtl/>
        </w:rPr>
      </w:pPr>
    </w:p>
    <w:p w14:paraId="1DAAA8D9" w14:textId="77777777" w:rsidR="00000000" w:rsidRDefault="00AE271D">
      <w:pPr>
        <w:pStyle w:val="af1"/>
        <w:rPr>
          <w:rFonts w:hint="cs"/>
          <w:rtl/>
        </w:rPr>
      </w:pPr>
      <w:r>
        <w:rPr>
          <w:rtl/>
        </w:rPr>
        <w:t>היו</w:t>
      </w:r>
      <w:r>
        <w:rPr>
          <w:rtl/>
        </w:rPr>
        <w:t>"ר</w:t>
      </w:r>
      <w:r>
        <w:rPr>
          <w:rFonts w:hint="cs"/>
          <w:rtl/>
        </w:rPr>
        <w:t xml:space="preserve"> אלי בן-מנחם:</w:t>
      </w:r>
    </w:p>
    <w:p w14:paraId="371C6014" w14:textId="77777777" w:rsidR="00000000" w:rsidRDefault="00AE271D">
      <w:pPr>
        <w:pStyle w:val="a0"/>
        <w:rPr>
          <w:rtl/>
        </w:rPr>
      </w:pPr>
    </w:p>
    <w:p w14:paraId="569EB189" w14:textId="77777777" w:rsidR="00000000" w:rsidRDefault="00AE271D">
      <w:pPr>
        <w:pStyle w:val="a0"/>
        <w:rPr>
          <w:rFonts w:hint="cs"/>
          <w:rtl/>
        </w:rPr>
      </w:pPr>
      <w:r>
        <w:rPr>
          <w:rFonts w:hint="cs"/>
          <w:rtl/>
        </w:rPr>
        <w:t>לא לי יש טעות. יש טעות פה למי שכתב את זה. על כן, הצעת החוק תועבר לוועדת הכנסת להכנתה לקריאה שנייה ולקריאה שלישית.</w:t>
      </w:r>
    </w:p>
    <w:p w14:paraId="210DBF8B" w14:textId="77777777" w:rsidR="00000000" w:rsidRDefault="00AE271D">
      <w:pPr>
        <w:pStyle w:val="a0"/>
        <w:rPr>
          <w:rFonts w:hint="cs"/>
          <w:rtl/>
        </w:rPr>
      </w:pPr>
    </w:p>
    <w:p w14:paraId="277A0B1E" w14:textId="77777777" w:rsidR="00000000" w:rsidRDefault="00AE271D">
      <w:pPr>
        <w:pStyle w:val="a0"/>
        <w:rPr>
          <w:rtl/>
        </w:rPr>
      </w:pPr>
    </w:p>
    <w:p w14:paraId="10094CA7" w14:textId="77777777" w:rsidR="00000000" w:rsidRDefault="00AE271D">
      <w:pPr>
        <w:pStyle w:val="a2"/>
        <w:rPr>
          <w:rtl/>
        </w:rPr>
      </w:pPr>
    </w:p>
    <w:p w14:paraId="4FCE5279" w14:textId="77777777" w:rsidR="00000000" w:rsidRDefault="00AE271D">
      <w:pPr>
        <w:pStyle w:val="a2"/>
        <w:rPr>
          <w:rFonts w:hint="cs"/>
          <w:rtl/>
        </w:rPr>
      </w:pPr>
      <w:bookmarkStart w:id="297" w:name="CS23024FI0023024T23_02_2004_20_35_50"/>
      <w:bookmarkStart w:id="298" w:name="_Toc67901585"/>
      <w:bookmarkEnd w:id="297"/>
      <w:r>
        <w:rPr>
          <w:rtl/>
        </w:rPr>
        <w:t>הצעת חוק רשות התעופה האזרחית, התשס"ד-2004</w:t>
      </w:r>
      <w:bookmarkEnd w:id="298"/>
    </w:p>
    <w:p w14:paraId="393EC173" w14:textId="77777777" w:rsidR="00000000" w:rsidRDefault="00AE271D">
      <w:pPr>
        <w:pStyle w:val="a0"/>
        <w:rPr>
          <w:rFonts w:hint="cs"/>
          <w:rtl/>
        </w:rPr>
      </w:pPr>
      <w:r>
        <w:rPr>
          <w:rtl/>
        </w:rPr>
        <w:t xml:space="preserve">[רשומות (הצעות חוק, חוב' </w:t>
      </w:r>
      <w:r>
        <w:rPr>
          <w:rFonts w:hint="cs"/>
          <w:rtl/>
        </w:rPr>
        <w:t>מ/83</w:t>
      </w:r>
      <w:r>
        <w:rPr>
          <w:rtl/>
        </w:rPr>
        <w:t>)</w:t>
      </w:r>
      <w:r>
        <w:rPr>
          <w:rFonts w:hint="cs"/>
          <w:rtl/>
        </w:rPr>
        <w:t>.</w:t>
      </w:r>
      <w:r>
        <w:rPr>
          <w:rtl/>
        </w:rPr>
        <w:t>]</w:t>
      </w:r>
    </w:p>
    <w:p w14:paraId="37903C48" w14:textId="77777777" w:rsidR="00000000" w:rsidRDefault="00AE271D">
      <w:pPr>
        <w:pStyle w:val="-0"/>
        <w:rPr>
          <w:rFonts w:hint="cs"/>
          <w:rtl/>
        </w:rPr>
      </w:pPr>
      <w:r>
        <w:rPr>
          <w:rFonts w:hint="cs"/>
          <w:rtl/>
        </w:rPr>
        <w:t>(קריאה ראשונה)</w:t>
      </w:r>
    </w:p>
    <w:p w14:paraId="33657863" w14:textId="77777777" w:rsidR="00000000" w:rsidRDefault="00AE271D">
      <w:pPr>
        <w:pStyle w:val="a0"/>
        <w:rPr>
          <w:rFonts w:hint="cs"/>
          <w:rtl/>
        </w:rPr>
      </w:pPr>
    </w:p>
    <w:p w14:paraId="56C84CD3" w14:textId="77777777" w:rsidR="00000000" w:rsidRDefault="00AE271D">
      <w:pPr>
        <w:pStyle w:val="af1"/>
        <w:rPr>
          <w:rFonts w:hint="cs"/>
          <w:rtl/>
        </w:rPr>
      </w:pPr>
      <w:r>
        <w:rPr>
          <w:rtl/>
        </w:rPr>
        <w:t>היו"ר</w:t>
      </w:r>
      <w:r>
        <w:rPr>
          <w:rFonts w:hint="cs"/>
          <w:rtl/>
        </w:rPr>
        <w:t xml:space="preserve"> אלי בן-מנחם:</w:t>
      </w:r>
    </w:p>
    <w:p w14:paraId="5D3812D7" w14:textId="77777777" w:rsidR="00000000" w:rsidRDefault="00AE271D">
      <w:pPr>
        <w:pStyle w:val="a0"/>
        <w:rPr>
          <w:rtl/>
        </w:rPr>
      </w:pPr>
    </w:p>
    <w:p w14:paraId="4B37BA4A" w14:textId="77777777" w:rsidR="00000000" w:rsidRDefault="00AE271D">
      <w:pPr>
        <w:pStyle w:val="a0"/>
        <w:rPr>
          <w:rFonts w:hint="cs"/>
          <w:rtl/>
        </w:rPr>
      </w:pPr>
      <w:r>
        <w:rPr>
          <w:rFonts w:hint="cs"/>
          <w:rtl/>
        </w:rPr>
        <w:t xml:space="preserve">רבותי חברי </w:t>
      </w:r>
      <w:r>
        <w:rPr>
          <w:rFonts w:hint="cs"/>
          <w:rtl/>
        </w:rPr>
        <w:t>הכנסת, אנחנו עוברים לנושא הבא: הצעת חוק רשות התעופה האזרחית, התשס"ד-2004, קריאה ראשונה. יציג את הצעת החוק שר התחבורה אביגדור ליברמן. בבקשה.</w:t>
      </w:r>
    </w:p>
    <w:p w14:paraId="33F29036" w14:textId="77777777" w:rsidR="00000000" w:rsidRDefault="00AE271D">
      <w:pPr>
        <w:pStyle w:val="a0"/>
        <w:rPr>
          <w:rFonts w:hint="cs"/>
          <w:rtl/>
        </w:rPr>
      </w:pPr>
    </w:p>
    <w:p w14:paraId="7B932D99" w14:textId="77777777" w:rsidR="00000000" w:rsidRDefault="00AE271D">
      <w:pPr>
        <w:pStyle w:val="a"/>
        <w:rPr>
          <w:rtl/>
        </w:rPr>
      </w:pPr>
      <w:bookmarkStart w:id="299" w:name="FS000000427T23_02_2004_19_50_33"/>
      <w:bookmarkStart w:id="300" w:name="_Toc67901586"/>
      <w:bookmarkEnd w:id="299"/>
      <w:r>
        <w:rPr>
          <w:rFonts w:hint="eastAsia"/>
          <w:rtl/>
        </w:rPr>
        <w:t>שר</w:t>
      </w:r>
      <w:r>
        <w:rPr>
          <w:rtl/>
        </w:rPr>
        <w:t xml:space="preserve"> התחבורה אביגדור ליברמן:</w:t>
      </w:r>
      <w:bookmarkEnd w:id="300"/>
    </w:p>
    <w:p w14:paraId="58493972" w14:textId="77777777" w:rsidR="00000000" w:rsidRDefault="00AE271D">
      <w:pPr>
        <w:pStyle w:val="a0"/>
        <w:rPr>
          <w:rFonts w:hint="cs"/>
          <w:rtl/>
        </w:rPr>
      </w:pPr>
    </w:p>
    <w:p w14:paraId="0C2DB5CA" w14:textId="77777777" w:rsidR="00000000" w:rsidRDefault="00AE271D">
      <w:pPr>
        <w:pStyle w:val="a0"/>
        <w:rPr>
          <w:rFonts w:hint="cs"/>
          <w:rtl/>
        </w:rPr>
      </w:pPr>
      <w:r>
        <w:rPr>
          <w:rFonts w:hint="cs"/>
          <w:rtl/>
        </w:rPr>
        <w:t>אדוני היושב-ראש, כנסת נכבדה, אני מציג חוק שאני מניח שיזכה להסכמה של כל הבית, גם אלה שמד</w:t>
      </w:r>
      <w:r>
        <w:rPr>
          <w:rFonts w:hint="cs"/>
          <w:rtl/>
        </w:rPr>
        <w:t xml:space="preserve">ברים בפלאפון ברגע זה וגם אחרים. אני חושב שכחברי כנסת שמרבים - במיוחד השרים </w:t>
      </w:r>
      <w:r>
        <w:rPr>
          <w:rtl/>
        </w:rPr>
        <w:t>–</w:t>
      </w:r>
      <w:r>
        <w:rPr>
          <w:rFonts w:hint="cs"/>
          <w:rtl/>
        </w:rPr>
        <w:t xml:space="preserve"> לטוס, כולנו מודאגים מנושא הבטיחות בטיסה. אם לא נתלוצץ, אזי הגוף הזה שנקרא מינהל התעופה האזרחית חייב לעבור מהפך רציני. זה אחד הגופים החשובים במדינת ישראל. מי שעקב אחרי התקשורת בשבו</w:t>
      </w:r>
      <w:r>
        <w:rPr>
          <w:rFonts w:hint="cs"/>
          <w:rtl/>
        </w:rPr>
        <w:t>ע האחרון לגבי מה שקורה בתחום הבטיחות בתעופה מבין שחייבים לשדרג את הגוף הזה.</w:t>
      </w:r>
    </w:p>
    <w:p w14:paraId="50A3C506" w14:textId="77777777" w:rsidR="00000000" w:rsidRDefault="00AE271D">
      <w:pPr>
        <w:pStyle w:val="a0"/>
        <w:rPr>
          <w:rFonts w:hint="cs"/>
          <w:rtl/>
        </w:rPr>
      </w:pPr>
    </w:p>
    <w:p w14:paraId="35CA4B53" w14:textId="77777777" w:rsidR="00000000" w:rsidRDefault="00AE271D">
      <w:pPr>
        <w:pStyle w:val="a0"/>
        <w:rPr>
          <w:rFonts w:hint="cs"/>
          <w:rtl/>
        </w:rPr>
      </w:pPr>
      <w:r>
        <w:rPr>
          <w:rFonts w:hint="cs"/>
          <w:rtl/>
        </w:rPr>
        <w:t>לצערי, היוזמה לא באה מצדנו. היוזמה לחקיקה הזזאת באה משני גופים בין-לאומיים חשובים: איגוד התעופה הבין-לאומי ואיגוד התעופה האמריקני, ה-</w:t>
      </w:r>
      <w:r>
        <w:rPr>
          <w:rFonts w:hint="cs"/>
        </w:rPr>
        <w:t>FAA</w:t>
      </w:r>
      <w:r>
        <w:rPr>
          <w:rFonts w:hint="cs"/>
          <w:rtl/>
        </w:rPr>
        <w:t>, שביקרו פה ועשו ביקורת על מינהל התעופה. בל</w:t>
      </w:r>
      <w:r>
        <w:rPr>
          <w:rFonts w:hint="cs"/>
          <w:rtl/>
        </w:rPr>
        <w:t>שון התלמידים אפשר לומר, שאנחנו פשוט נכשלנו במבחן הזה. שני הגופים הכריזו, שמינהל התעופה הישראלי במצבו היום לא מסוגל למלא את התפקידים שמוטלים עליו, ואם אנחנו לא נתקן את כל הליקויים כפי שהעירו לנו, למעשה הם לא יתירו או לא ייתנו להמריא, לטוס ולנחות במדינת ישרא</w:t>
      </w:r>
      <w:r>
        <w:rPr>
          <w:rFonts w:hint="cs"/>
          <w:rtl/>
        </w:rPr>
        <w:t xml:space="preserve">ל. </w:t>
      </w:r>
    </w:p>
    <w:p w14:paraId="2CB88852" w14:textId="77777777" w:rsidR="00000000" w:rsidRDefault="00AE271D">
      <w:pPr>
        <w:pStyle w:val="a0"/>
        <w:rPr>
          <w:rFonts w:hint="cs"/>
          <w:rtl/>
        </w:rPr>
      </w:pPr>
    </w:p>
    <w:p w14:paraId="3E526B1C" w14:textId="77777777" w:rsidR="00000000" w:rsidRDefault="00AE271D">
      <w:pPr>
        <w:pStyle w:val="a0"/>
        <w:rPr>
          <w:rFonts w:hint="cs"/>
          <w:rtl/>
        </w:rPr>
      </w:pPr>
      <w:r>
        <w:rPr>
          <w:rFonts w:hint="cs"/>
          <w:rtl/>
        </w:rPr>
        <w:t xml:space="preserve">מינהל התעופה ממונה על כמה נושאים. הדבר הראשון והחשוב הוא בטיחות הטיסה. המינהל  ממונה על רישוי של כלי טיס ושל הטייסים. הגוף הזה גם נותן את רשיון הטיסה. זה הגוף שקובע את סדר הטיסות בתוך הארץ, ממונה על ההתקשרות שלנו עם מדינות זרות לגבי הדדיות בטיסות בין </w:t>
      </w:r>
      <w:r>
        <w:rPr>
          <w:rFonts w:hint="cs"/>
          <w:rtl/>
        </w:rPr>
        <w:t>מדינות. הגוף הזה אחראי לכל מיני פרויקטים מיוחדים בתחום הטיסה, להסבות, לרישוי וכו'. הוא למעשה מתווה מדיניות עבור כל ענף התעופה - אם זה התעשייה האווירית או רשות שדות התעופה ואם זה חברות תעופה ישראליות וזרות.</w:t>
      </w:r>
    </w:p>
    <w:p w14:paraId="7AE3E949" w14:textId="77777777" w:rsidR="00000000" w:rsidRDefault="00AE271D">
      <w:pPr>
        <w:pStyle w:val="a0"/>
        <w:rPr>
          <w:rFonts w:hint="cs"/>
          <w:rtl/>
        </w:rPr>
      </w:pPr>
    </w:p>
    <w:p w14:paraId="147986BD" w14:textId="77777777" w:rsidR="00000000" w:rsidRDefault="00AE271D">
      <w:pPr>
        <w:pStyle w:val="a0"/>
        <w:rPr>
          <w:rFonts w:hint="cs"/>
          <w:rtl/>
        </w:rPr>
      </w:pPr>
      <w:r>
        <w:rPr>
          <w:rFonts w:hint="cs"/>
          <w:rtl/>
        </w:rPr>
        <w:t>החוק מקנה לפחות שלושה יתרונות ברורים לעומת המצב ה</w:t>
      </w:r>
      <w:r>
        <w:rPr>
          <w:rFonts w:hint="cs"/>
          <w:rtl/>
        </w:rPr>
        <w:t>נוכחי: א. הוא מאפשר לגייס כוח-אדם מתאים; ב. הוא מאפשר לנהל פרויקטים שונים בצורה מסחרית, ועל-ידי כך לתגבר את התקציב שהמדינה מעמידה לטובת מינהל התעופה; ג. הוא משדרג את הגוף עצמו ונותן לו סטטוס ומעמד שמאפשרים  לו להיות הגוף המפקח על כל ענף התעופה.</w:t>
      </w:r>
    </w:p>
    <w:p w14:paraId="1532C5D2" w14:textId="77777777" w:rsidR="00000000" w:rsidRDefault="00AE271D">
      <w:pPr>
        <w:pStyle w:val="a0"/>
        <w:rPr>
          <w:rFonts w:hint="cs"/>
          <w:rtl/>
        </w:rPr>
      </w:pPr>
    </w:p>
    <w:p w14:paraId="57DBD5DD" w14:textId="77777777" w:rsidR="00000000" w:rsidRDefault="00AE271D">
      <w:pPr>
        <w:pStyle w:val="a0"/>
        <w:rPr>
          <w:rFonts w:hint="cs"/>
          <w:rtl/>
        </w:rPr>
      </w:pPr>
      <w:r>
        <w:rPr>
          <w:rFonts w:hint="cs"/>
          <w:rtl/>
        </w:rPr>
        <w:t>אני מבקש ל</w:t>
      </w:r>
      <w:r>
        <w:rPr>
          <w:rFonts w:hint="cs"/>
          <w:rtl/>
        </w:rPr>
        <w:t>תמוך בהצעת החוק הזאת ולהעבירה לוועדת הכלכלה להמשך דיון.</w:t>
      </w:r>
    </w:p>
    <w:p w14:paraId="27A8718D" w14:textId="77777777" w:rsidR="00000000" w:rsidRDefault="00AE271D">
      <w:pPr>
        <w:pStyle w:val="a0"/>
        <w:rPr>
          <w:rFonts w:hint="cs"/>
          <w:rtl/>
        </w:rPr>
      </w:pPr>
    </w:p>
    <w:p w14:paraId="04190824" w14:textId="77777777" w:rsidR="00000000" w:rsidRDefault="00AE271D">
      <w:pPr>
        <w:pStyle w:val="af1"/>
        <w:rPr>
          <w:rtl/>
        </w:rPr>
      </w:pPr>
      <w:r>
        <w:rPr>
          <w:rtl/>
        </w:rPr>
        <w:t>היו"ר אלי בן-מנחם:</w:t>
      </w:r>
    </w:p>
    <w:p w14:paraId="4F59FF5B" w14:textId="77777777" w:rsidR="00000000" w:rsidRDefault="00AE271D">
      <w:pPr>
        <w:pStyle w:val="a0"/>
        <w:rPr>
          <w:rtl/>
        </w:rPr>
      </w:pPr>
    </w:p>
    <w:p w14:paraId="4AA61B54" w14:textId="77777777" w:rsidR="00000000" w:rsidRDefault="00AE271D">
      <w:pPr>
        <w:pStyle w:val="a0"/>
        <w:rPr>
          <w:rFonts w:hint="cs"/>
          <w:rtl/>
        </w:rPr>
      </w:pPr>
      <w:r>
        <w:rPr>
          <w:rFonts w:hint="cs"/>
          <w:rtl/>
        </w:rPr>
        <w:t xml:space="preserve">תודה לשר התחבורה ליברמן. ראשון הדוברים, חבר הכנסת אלי אפללו - אינו נוכח. חבר הכנסת עסאם מח'ול - אינו נוכח. חבר הכנסת טלב אלסאנע - אינו נוכח. חבר הכנסת אורי אריאל, בבקשה. </w:t>
      </w:r>
    </w:p>
    <w:p w14:paraId="6173341D" w14:textId="77777777" w:rsidR="00000000" w:rsidRDefault="00AE271D">
      <w:pPr>
        <w:pStyle w:val="a0"/>
        <w:rPr>
          <w:rtl/>
        </w:rPr>
      </w:pPr>
    </w:p>
    <w:p w14:paraId="1BA32B22" w14:textId="77777777" w:rsidR="00000000" w:rsidRDefault="00AE271D">
      <w:pPr>
        <w:pStyle w:val="af0"/>
        <w:rPr>
          <w:rtl/>
        </w:rPr>
      </w:pPr>
      <w:r>
        <w:rPr>
          <w:rFonts w:hint="eastAsia"/>
          <w:rtl/>
        </w:rPr>
        <w:t>אורי</w:t>
      </w:r>
      <w:r>
        <w:rPr>
          <w:rtl/>
        </w:rPr>
        <w:t xml:space="preserve"> יה</w:t>
      </w:r>
      <w:r>
        <w:rPr>
          <w:rtl/>
        </w:rPr>
        <w:t>ודה אריאל (האיחוד הלאומי - ישראל ביתנו):</w:t>
      </w:r>
    </w:p>
    <w:p w14:paraId="5DBA6EB9" w14:textId="77777777" w:rsidR="00000000" w:rsidRDefault="00AE271D">
      <w:pPr>
        <w:pStyle w:val="a0"/>
        <w:rPr>
          <w:rFonts w:hint="cs"/>
          <w:rtl/>
        </w:rPr>
      </w:pPr>
    </w:p>
    <w:p w14:paraId="543691F6" w14:textId="77777777" w:rsidR="00000000" w:rsidRDefault="00AE271D">
      <w:pPr>
        <w:pStyle w:val="a0"/>
        <w:rPr>
          <w:rFonts w:hint="cs"/>
          <w:rtl/>
        </w:rPr>
      </w:pPr>
      <w:r>
        <w:rPr>
          <w:rFonts w:hint="cs"/>
          <w:rtl/>
        </w:rPr>
        <w:t xml:space="preserve">לבקשת שר התחבורה  ויושב-ראש הקואליציה, אני מוותר על הנאום הארוך שהכנתי. </w:t>
      </w:r>
    </w:p>
    <w:p w14:paraId="4C8A73A4" w14:textId="77777777" w:rsidR="00000000" w:rsidRDefault="00AE271D">
      <w:pPr>
        <w:pStyle w:val="a0"/>
        <w:rPr>
          <w:rFonts w:hint="cs"/>
          <w:rtl/>
        </w:rPr>
      </w:pPr>
    </w:p>
    <w:p w14:paraId="76833C48" w14:textId="77777777" w:rsidR="00000000" w:rsidRDefault="00AE271D">
      <w:pPr>
        <w:pStyle w:val="af1"/>
        <w:rPr>
          <w:rtl/>
        </w:rPr>
      </w:pPr>
      <w:r>
        <w:rPr>
          <w:rtl/>
        </w:rPr>
        <w:t>היו"ר אלי בן-מנחם:</w:t>
      </w:r>
    </w:p>
    <w:p w14:paraId="23AC90F7" w14:textId="77777777" w:rsidR="00000000" w:rsidRDefault="00AE271D">
      <w:pPr>
        <w:pStyle w:val="a0"/>
        <w:rPr>
          <w:rtl/>
        </w:rPr>
      </w:pPr>
    </w:p>
    <w:p w14:paraId="2E42227B" w14:textId="77777777" w:rsidR="00000000" w:rsidRDefault="00AE271D">
      <w:pPr>
        <w:pStyle w:val="a0"/>
        <w:rPr>
          <w:rFonts w:hint="cs"/>
          <w:rtl/>
        </w:rPr>
      </w:pPr>
      <w:r>
        <w:rPr>
          <w:rFonts w:hint="cs"/>
          <w:rtl/>
        </w:rPr>
        <w:t>תודה לחבר הכנסת אורי אריאל. חבר הכנסת  מאיר פרוש - אינו נוכח. חבר הכנסת ג'מאל זחאלקה - אינו נוכח. חבר הכנסת ישראל אייכלר</w:t>
      </w:r>
      <w:r>
        <w:rPr>
          <w:rFonts w:hint="cs"/>
          <w:rtl/>
        </w:rPr>
        <w:t xml:space="preserve"> - אינו נוכח. רבותי חברי הכנסת, אנחנו עוברים להצבעה. </w:t>
      </w:r>
    </w:p>
    <w:p w14:paraId="3A319EDA" w14:textId="77777777" w:rsidR="00000000" w:rsidRDefault="00AE271D">
      <w:pPr>
        <w:pStyle w:val="a0"/>
        <w:rPr>
          <w:rFonts w:hint="cs"/>
          <w:rtl/>
        </w:rPr>
      </w:pPr>
    </w:p>
    <w:p w14:paraId="1CA7E6B1" w14:textId="77777777" w:rsidR="00000000" w:rsidRDefault="00AE271D">
      <w:pPr>
        <w:pStyle w:val="af0"/>
        <w:rPr>
          <w:rtl/>
        </w:rPr>
      </w:pPr>
      <w:r>
        <w:rPr>
          <w:rFonts w:hint="eastAsia"/>
          <w:rtl/>
        </w:rPr>
        <w:t>נסים</w:t>
      </w:r>
      <w:r>
        <w:rPr>
          <w:rtl/>
        </w:rPr>
        <w:t xml:space="preserve"> זאב (ש"ס):</w:t>
      </w:r>
    </w:p>
    <w:p w14:paraId="7049D171" w14:textId="77777777" w:rsidR="00000000" w:rsidRDefault="00AE271D">
      <w:pPr>
        <w:pStyle w:val="a0"/>
        <w:rPr>
          <w:rFonts w:hint="cs"/>
          <w:rtl/>
        </w:rPr>
      </w:pPr>
    </w:p>
    <w:p w14:paraId="5AF4BE48" w14:textId="77777777" w:rsidR="00000000" w:rsidRDefault="00AE271D">
      <w:pPr>
        <w:pStyle w:val="a0"/>
        <w:rPr>
          <w:rFonts w:hint="cs"/>
          <w:rtl/>
        </w:rPr>
      </w:pPr>
      <w:r>
        <w:rPr>
          <w:rFonts w:hint="cs"/>
          <w:rtl/>
        </w:rPr>
        <w:t xml:space="preserve">איך אפשר להצביע? דבר כזה רציני ומהותי לא דנים בו? </w:t>
      </w:r>
    </w:p>
    <w:p w14:paraId="7A34AF16" w14:textId="77777777" w:rsidR="00000000" w:rsidRDefault="00AE271D">
      <w:pPr>
        <w:pStyle w:val="a0"/>
        <w:rPr>
          <w:rFonts w:hint="cs"/>
          <w:rtl/>
        </w:rPr>
      </w:pPr>
    </w:p>
    <w:p w14:paraId="522DE483" w14:textId="77777777" w:rsidR="00000000" w:rsidRDefault="00AE271D">
      <w:pPr>
        <w:pStyle w:val="af1"/>
        <w:rPr>
          <w:rtl/>
        </w:rPr>
      </w:pPr>
      <w:r>
        <w:rPr>
          <w:rtl/>
        </w:rPr>
        <w:t>היו"ר אלי בן-מנחם:</w:t>
      </w:r>
    </w:p>
    <w:p w14:paraId="45A469CE" w14:textId="77777777" w:rsidR="00000000" w:rsidRDefault="00AE271D">
      <w:pPr>
        <w:pStyle w:val="a0"/>
        <w:rPr>
          <w:rtl/>
        </w:rPr>
      </w:pPr>
    </w:p>
    <w:p w14:paraId="4F7BD31C" w14:textId="77777777" w:rsidR="00000000" w:rsidRDefault="00AE271D">
      <w:pPr>
        <w:pStyle w:val="a0"/>
        <w:rPr>
          <w:rFonts w:hint="cs"/>
          <w:rtl/>
        </w:rPr>
      </w:pPr>
      <w:r>
        <w:rPr>
          <w:rFonts w:hint="cs"/>
          <w:rtl/>
        </w:rPr>
        <w:t>חבר הכנסת נסים זאב, התפלאתי איך זה שאתה לא רשום. מסתבר שאתה רשום אצל סגנית מזכיר הכנסת, אבל לא אצלי. חבר הכנסת א</w:t>
      </w:r>
      <w:r>
        <w:rPr>
          <w:rFonts w:hint="cs"/>
          <w:rtl/>
        </w:rPr>
        <w:t xml:space="preserve">ופיר פינס - אינו נוכח. חבר הכנסת חיים אורון - אינו נוכח. אחרון הדוברים, חבר הכנסת נסים זאב, בבקשה. </w:t>
      </w:r>
    </w:p>
    <w:p w14:paraId="5C5EB9C1" w14:textId="77777777" w:rsidR="00000000" w:rsidRDefault="00AE271D">
      <w:pPr>
        <w:pStyle w:val="a0"/>
        <w:rPr>
          <w:rFonts w:hint="cs"/>
          <w:rtl/>
        </w:rPr>
      </w:pPr>
    </w:p>
    <w:p w14:paraId="39090020" w14:textId="77777777" w:rsidR="00000000" w:rsidRDefault="00AE271D">
      <w:pPr>
        <w:pStyle w:val="a"/>
        <w:rPr>
          <w:rtl/>
        </w:rPr>
      </w:pPr>
      <w:bookmarkStart w:id="301" w:name="FS000000490T23_02_2004_19_54_31"/>
      <w:bookmarkStart w:id="302" w:name="_Toc67901587"/>
      <w:bookmarkEnd w:id="301"/>
      <w:r>
        <w:rPr>
          <w:rFonts w:hint="eastAsia"/>
          <w:rtl/>
        </w:rPr>
        <w:t>נסים</w:t>
      </w:r>
      <w:r>
        <w:rPr>
          <w:rtl/>
        </w:rPr>
        <w:t xml:space="preserve"> זאב (ש"ס):</w:t>
      </w:r>
      <w:bookmarkEnd w:id="302"/>
    </w:p>
    <w:p w14:paraId="29568B64" w14:textId="77777777" w:rsidR="00000000" w:rsidRDefault="00AE271D">
      <w:pPr>
        <w:pStyle w:val="a0"/>
        <w:rPr>
          <w:rFonts w:hint="cs"/>
          <w:rtl/>
        </w:rPr>
      </w:pPr>
    </w:p>
    <w:p w14:paraId="782E44E8" w14:textId="77777777" w:rsidR="00000000" w:rsidRDefault="00AE271D">
      <w:pPr>
        <w:pStyle w:val="a0"/>
        <w:rPr>
          <w:rFonts w:hint="cs"/>
          <w:rtl/>
        </w:rPr>
      </w:pPr>
      <w:r>
        <w:rPr>
          <w:rFonts w:hint="cs"/>
          <w:rtl/>
        </w:rPr>
        <w:t xml:space="preserve">אדוני היושב-ראש, לא בכדי אני עולה לדבר. יש פה נושא כל כך חשוב - הצעת חוק רשות התעופה שבאה לייעל ולפתח את התעופה האזרחית באמצעות הקמת רשות </w:t>
      </w:r>
      <w:r>
        <w:rPr>
          <w:rFonts w:hint="cs"/>
          <w:rtl/>
        </w:rPr>
        <w:t xml:space="preserve">מקצועית במשרד התחבורה. כל מה ששייך לקידום ולפיתוח, אני בעד, אדוני השר,  ואני בוודאי אתמוך בהצעת החוק. כך זה קיים ברוב מדינות העולם. זה לא עוד אגף במשרד התחבורה. צריך להתייחס לנושא הזה בכובד ראש, בפרט כשמדברים על בטיחות. </w:t>
      </w:r>
    </w:p>
    <w:p w14:paraId="2216605C" w14:textId="77777777" w:rsidR="00000000" w:rsidRDefault="00AE271D">
      <w:pPr>
        <w:pStyle w:val="a0"/>
        <w:rPr>
          <w:rFonts w:hint="cs"/>
          <w:rtl/>
        </w:rPr>
      </w:pPr>
    </w:p>
    <w:p w14:paraId="4F7B6870" w14:textId="77777777" w:rsidR="00000000" w:rsidRDefault="00AE271D">
      <w:pPr>
        <w:pStyle w:val="a0"/>
        <w:rPr>
          <w:rFonts w:hint="cs"/>
          <w:rtl/>
        </w:rPr>
      </w:pPr>
      <w:r>
        <w:rPr>
          <w:rFonts w:hint="cs"/>
          <w:rtl/>
        </w:rPr>
        <w:t>אני חושש מדבר אחד. אני חושש שמכיני</w:t>
      </w:r>
      <w:r>
        <w:rPr>
          <w:rFonts w:hint="cs"/>
          <w:rtl/>
        </w:rPr>
        <w:t xml:space="preserve">ם עכשיו את השטח לאחדות לאומית עם מפלגת העבודה. אני אגיד לך למה אני חושש מזה. </w:t>
      </w:r>
    </w:p>
    <w:p w14:paraId="4C62614F" w14:textId="77777777" w:rsidR="00000000" w:rsidRDefault="00AE271D">
      <w:pPr>
        <w:pStyle w:val="a0"/>
        <w:rPr>
          <w:rFonts w:hint="cs"/>
          <w:rtl/>
        </w:rPr>
      </w:pPr>
    </w:p>
    <w:p w14:paraId="753BFE9E" w14:textId="77777777" w:rsidR="00000000" w:rsidRDefault="00AE271D">
      <w:pPr>
        <w:pStyle w:val="af0"/>
        <w:rPr>
          <w:rtl/>
        </w:rPr>
      </w:pPr>
      <w:r>
        <w:rPr>
          <w:rFonts w:hint="eastAsia"/>
          <w:rtl/>
        </w:rPr>
        <w:t>אהוד</w:t>
      </w:r>
      <w:r>
        <w:rPr>
          <w:rtl/>
        </w:rPr>
        <w:t xml:space="preserve"> רצאבי (שינוי):</w:t>
      </w:r>
    </w:p>
    <w:p w14:paraId="19A3FB52" w14:textId="77777777" w:rsidR="00000000" w:rsidRDefault="00AE271D">
      <w:pPr>
        <w:pStyle w:val="a0"/>
        <w:rPr>
          <w:rFonts w:hint="cs"/>
          <w:rtl/>
        </w:rPr>
      </w:pPr>
    </w:p>
    <w:p w14:paraId="42ED3F72" w14:textId="77777777" w:rsidR="00000000" w:rsidRDefault="00AE271D">
      <w:pPr>
        <w:pStyle w:val="a0"/>
        <w:rPr>
          <w:rFonts w:hint="cs"/>
          <w:rtl/>
        </w:rPr>
      </w:pPr>
      <w:r>
        <w:rPr>
          <w:rFonts w:hint="cs"/>
          <w:rtl/>
        </w:rPr>
        <w:t>אתה פוחד שיעופו לשם.</w:t>
      </w:r>
    </w:p>
    <w:p w14:paraId="22A7DD45" w14:textId="77777777" w:rsidR="00000000" w:rsidRDefault="00AE271D">
      <w:pPr>
        <w:pStyle w:val="a0"/>
        <w:rPr>
          <w:rtl/>
        </w:rPr>
      </w:pPr>
    </w:p>
    <w:p w14:paraId="1CE06647" w14:textId="77777777" w:rsidR="00000000" w:rsidRDefault="00AE271D">
      <w:pPr>
        <w:pStyle w:val="-"/>
        <w:rPr>
          <w:rtl/>
        </w:rPr>
      </w:pPr>
      <w:bookmarkStart w:id="303" w:name="FS000000490T23_02_2004_19_55_31C"/>
      <w:bookmarkEnd w:id="303"/>
      <w:r>
        <w:rPr>
          <w:rtl/>
        </w:rPr>
        <w:t>נסים זאב (ש"ס):</w:t>
      </w:r>
    </w:p>
    <w:p w14:paraId="67C06CD6" w14:textId="77777777" w:rsidR="00000000" w:rsidRDefault="00AE271D">
      <w:pPr>
        <w:pStyle w:val="a0"/>
        <w:rPr>
          <w:rtl/>
        </w:rPr>
      </w:pPr>
    </w:p>
    <w:p w14:paraId="5C1C2CAD" w14:textId="77777777" w:rsidR="00000000" w:rsidRDefault="00AE271D">
      <w:pPr>
        <w:pStyle w:val="a0"/>
        <w:rPr>
          <w:rFonts w:hint="cs"/>
          <w:rtl/>
        </w:rPr>
      </w:pPr>
      <w:r>
        <w:rPr>
          <w:rFonts w:hint="cs"/>
          <w:rtl/>
        </w:rPr>
        <w:t>אני אסביר למה. הולכים להפוך את זה לרשות בפני עצמה, הולכים להפוך את הרשות לתיק בפני עצמו, ואז תהיה אפשרות לתת לשר נוסף</w:t>
      </w:r>
      <w:r>
        <w:rPr>
          <w:rFonts w:hint="cs"/>
          <w:rtl/>
        </w:rPr>
        <w:t xml:space="preserve"> את התיק של רשות שדות התעופה. כך אפשר לצרף גם את מפלגת העבודה. אולי ברגע שהאיחוד הלאומי יעזוב את הליכוד - ובסוף זה יקרה - - - </w:t>
      </w:r>
    </w:p>
    <w:p w14:paraId="3FEAC802" w14:textId="77777777" w:rsidR="00000000" w:rsidRDefault="00AE271D">
      <w:pPr>
        <w:pStyle w:val="a0"/>
        <w:rPr>
          <w:rFonts w:hint="cs"/>
          <w:rtl/>
        </w:rPr>
      </w:pPr>
    </w:p>
    <w:p w14:paraId="2D07C26E" w14:textId="77777777" w:rsidR="00000000" w:rsidRDefault="00AE271D">
      <w:pPr>
        <w:pStyle w:val="af0"/>
        <w:rPr>
          <w:rtl/>
        </w:rPr>
      </w:pPr>
      <w:r>
        <w:rPr>
          <w:rFonts w:hint="eastAsia"/>
          <w:rtl/>
        </w:rPr>
        <w:t>איתן</w:t>
      </w:r>
      <w:r>
        <w:rPr>
          <w:rtl/>
        </w:rPr>
        <w:t xml:space="preserve"> כבל (העבודה-מימד):</w:t>
      </w:r>
    </w:p>
    <w:p w14:paraId="1DBAB74D" w14:textId="77777777" w:rsidR="00000000" w:rsidRDefault="00AE271D">
      <w:pPr>
        <w:pStyle w:val="a0"/>
        <w:rPr>
          <w:rFonts w:hint="cs"/>
          <w:rtl/>
        </w:rPr>
      </w:pPr>
    </w:p>
    <w:p w14:paraId="1F16C770" w14:textId="77777777" w:rsidR="00000000" w:rsidRDefault="00AE271D">
      <w:pPr>
        <w:pStyle w:val="a0"/>
        <w:rPr>
          <w:rFonts w:hint="cs"/>
          <w:rtl/>
        </w:rPr>
      </w:pPr>
      <w:r>
        <w:rPr>
          <w:rFonts w:hint="cs"/>
          <w:rtl/>
        </w:rPr>
        <w:t>על פחות מזה אנחנו באים.</w:t>
      </w:r>
    </w:p>
    <w:p w14:paraId="47EDCB95" w14:textId="77777777" w:rsidR="00000000" w:rsidRDefault="00AE271D">
      <w:pPr>
        <w:pStyle w:val="a0"/>
        <w:rPr>
          <w:rFonts w:hint="cs"/>
          <w:rtl/>
        </w:rPr>
      </w:pPr>
    </w:p>
    <w:p w14:paraId="08A8004E" w14:textId="77777777" w:rsidR="00000000" w:rsidRDefault="00AE271D">
      <w:pPr>
        <w:pStyle w:val="-"/>
        <w:rPr>
          <w:rtl/>
        </w:rPr>
      </w:pPr>
      <w:bookmarkStart w:id="304" w:name="FS000000490T23_02_2004_19_55_58C"/>
      <w:bookmarkEnd w:id="304"/>
      <w:r>
        <w:rPr>
          <w:rtl/>
        </w:rPr>
        <w:t>נסים זאב (ש"ס):</w:t>
      </w:r>
    </w:p>
    <w:p w14:paraId="30205667" w14:textId="77777777" w:rsidR="00000000" w:rsidRDefault="00AE271D">
      <w:pPr>
        <w:pStyle w:val="a0"/>
        <w:rPr>
          <w:rtl/>
        </w:rPr>
      </w:pPr>
    </w:p>
    <w:p w14:paraId="639F6B62" w14:textId="77777777" w:rsidR="00000000" w:rsidRDefault="00AE271D">
      <w:pPr>
        <w:pStyle w:val="a0"/>
        <w:rPr>
          <w:rFonts w:hint="cs"/>
          <w:rtl/>
        </w:rPr>
      </w:pPr>
      <w:r>
        <w:rPr>
          <w:rFonts w:hint="cs"/>
          <w:rtl/>
        </w:rPr>
        <w:t xml:space="preserve">אדוני היושב-ראש, כולנו זוכרים שכאשר משרד הדתות היה תחת פיקוח </w:t>
      </w:r>
      <w:r>
        <w:rPr>
          <w:rFonts w:hint="cs"/>
          <w:rtl/>
        </w:rPr>
        <w:t xml:space="preserve">של אותו שר, היו מאחדים תיקים. אני חושש שהיום הולכים להפרטה, אבל הפרטה דו-צדדית - גם הפרטה שהופכים את זה לשני תיקים ואולי גם הפרטה במובן שהשר הסביר. </w:t>
      </w:r>
    </w:p>
    <w:p w14:paraId="75E770C1" w14:textId="77777777" w:rsidR="00000000" w:rsidRDefault="00AE271D">
      <w:pPr>
        <w:pStyle w:val="a0"/>
        <w:rPr>
          <w:rFonts w:hint="cs"/>
          <w:rtl/>
        </w:rPr>
      </w:pPr>
    </w:p>
    <w:p w14:paraId="4ADD9A5E" w14:textId="77777777" w:rsidR="00000000" w:rsidRDefault="00AE271D">
      <w:pPr>
        <w:pStyle w:val="a0"/>
        <w:rPr>
          <w:rFonts w:hint="cs"/>
          <w:rtl/>
        </w:rPr>
      </w:pPr>
      <w:r>
        <w:rPr>
          <w:rFonts w:hint="cs"/>
          <w:rtl/>
        </w:rPr>
        <w:t>עם כל הרצון העז של השר לקדם, לייעל ולפתח,  אם לא יהיו תקציבים ואם זה יהיה על חשבון הקצבאות של משפחות ברוכו</w:t>
      </w:r>
      <w:r>
        <w:rPr>
          <w:rFonts w:hint="cs"/>
          <w:rtl/>
        </w:rPr>
        <w:t xml:space="preserve">ת ילדים, אני מבטיח לך שאת שדה התעופה הזה לא תוכל לפתח אף פעם. זה צריך להיות על חשבון התשתיות ולא על חשבון הקצבאות. לא יכול להיות שייקחו את הלחם של הילדים וישימו את זה עכשיו בתשתיות. </w:t>
      </w:r>
    </w:p>
    <w:p w14:paraId="3277E489" w14:textId="77777777" w:rsidR="00000000" w:rsidRDefault="00AE271D">
      <w:pPr>
        <w:pStyle w:val="a0"/>
        <w:rPr>
          <w:rFonts w:hint="cs"/>
          <w:rtl/>
        </w:rPr>
      </w:pPr>
    </w:p>
    <w:p w14:paraId="3C87342F" w14:textId="77777777" w:rsidR="00000000" w:rsidRDefault="00AE271D">
      <w:pPr>
        <w:pStyle w:val="af0"/>
        <w:rPr>
          <w:rtl/>
        </w:rPr>
      </w:pPr>
      <w:r>
        <w:rPr>
          <w:rFonts w:hint="eastAsia"/>
          <w:rtl/>
        </w:rPr>
        <w:t>שר</w:t>
      </w:r>
      <w:r>
        <w:rPr>
          <w:rtl/>
        </w:rPr>
        <w:t xml:space="preserve"> התחבורה אביגדור ליברמן:</w:t>
      </w:r>
    </w:p>
    <w:p w14:paraId="29E9D5CD" w14:textId="77777777" w:rsidR="00000000" w:rsidRDefault="00AE271D">
      <w:pPr>
        <w:pStyle w:val="a0"/>
        <w:rPr>
          <w:rFonts w:hint="cs"/>
          <w:rtl/>
        </w:rPr>
      </w:pPr>
    </w:p>
    <w:p w14:paraId="0ABBF470" w14:textId="77777777" w:rsidR="00000000" w:rsidRDefault="00AE271D">
      <w:pPr>
        <w:pStyle w:val="a0"/>
        <w:rPr>
          <w:rFonts w:hint="cs"/>
          <w:rtl/>
        </w:rPr>
      </w:pPr>
      <w:r>
        <w:rPr>
          <w:rFonts w:hint="cs"/>
          <w:rtl/>
        </w:rPr>
        <w:t>זה לא מצריך תוספת תקציב.</w:t>
      </w:r>
    </w:p>
    <w:p w14:paraId="679D33CB" w14:textId="77777777" w:rsidR="00000000" w:rsidRDefault="00AE271D">
      <w:pPr>
        <w:pStyle w:val="a0"/>
        <w:rPr>
          <w:rFonts w:hint="cs"/>
          <w:rtl/>
        </w:rPr>
      </w:pPr>
    </w:p>
    <w:p w14:paraId="14D8DB0D" w14:textId="77777777" w:rsidR="00000000" w:rsidRDefault="00AE271D">
      <w:pPr>
        <w:pStyle w:val="-"/>
        <w:rPr>
          <w:rtl/>
        </w:rPr>
      </w:pPr>
      <w:bookmarkStart w:id="305" w:name="FS000000490T23_02_2004_19_57_01C"/>
      <w:bookmarkEnd w:id="305"/>
      <w:r>
        <w:rPr>
          <w:rtl/>
        </w:rPr>
        <w:t>נסים זאב (ש"ס):</w:t>
      </w:r>
    </w:p>
    <w:p w14:paraId="5E582F34" w14:textId="77777777" w:rsidR="00000000" w:rsidRDefault="00AE271D">
      <w:pPr>
        <w:pStyle w:val="a0"/>
        <w:rPr>
          <w:rtl/>
        </w:rPr>
      </w:pPr>
    </w:p>
    <w:p w14:paraId="7817C18B" w14:textId="77777777" w:rsidR="00000000" w:rsidRDefault="00AE271D">
      <w:pPr>
        <w:pStyle w:val="a0"/>
        <w:rPr>
          <w:rFonts w:hint="cs"/>
          <w:rtl/>
        </w:rPr>
      </w:pPr>
      <w:r>
        <w:rPr>
          <w:rFonts w:hint="cs"/>
          <w:rtl/>
        </w:rPr>
        <w:t>י</w:t>
      </w:r>
      <w:r>
        <w:rPr>
          <w:rFonts w:hint="cs"/>
          <w:rtl/>
        </w:rPr>
        <w:t>ש לי חשש כזה, כי אחרת אני לא מבין מה ההבדל אם זה נשאר כאגף במשרד התחבורה או שזה הולך להיות רשות. אם זה נושא של יעילות, אפשר לייעל גם בלי להפריט.</w:t>
      </w:r>
    </w:p>
    <w:p w14:paraId="4268E1AA" w14:textId="77777777" w:rsidR="00000000" w:rsidRDefault="00AE271D">
      <w:pPr>
        <w:pStyle w:val="a0"/>
        <w:rPr>
          <w:rFonts w:hint="cs"/>
          <w:rtl/>
        </w:rPr>
      </w:pPr>
    </w:p>
    <w:p w14:paraId="4CA60D73" w14:textId="77777777" w:rsidR="00000000" w:rsidRDefault="00AE271D">
      <w:pPr>
        <w:pStyle w:val="af1"/>
        <w:rPr>
          <w:rtl/>
        </w:rPr>
      </w:pPr>
      <w:r>
        <w:rPr>
          <w:rtl/>
        </w:rPr>
        <w:t>היו"ר אלי בן-מנחם:</w:t>
      </w:r>
    </w:p>
    <w:p w14:paraId="195ED4B0" w14:textId="77777777" w:rsidR="00000000" w:rsidRDefault="00AE271D">
      <w:pPr>
        <w:pStyle w:val="a0"/>
        <w:rPr>
          <w:rtl/>
        </w:rPr>
      </w:pPr>
    </w:p>
    <w:p w14:paraId="66122A98" w14:textId="77777777" w:rsidR="00000000" w:rsidRDefault="00AE271D">
      <w:pPr>
        <w:pStyle w:val="a0"/>
        <w:rPr>
          <w:rFonts w:hint="cs"/>
          <w:rtl/>
        </w:rPr>
      </w:pPr>
      <w:r>
        <w:rPr>
          <w:rFonts w:hint="cs"/>
          <w:rtl/>
        </w:rPr>
        <w:t xml:space="preserve">חבר הכנסת זאב, היום יש כבר רשות. </w:t>
      </w:r>
    </w:p>
    <w:p w14:paraId="61F8EE12" w14:textId="77777777" w:rsidR="00000000" w:rsidRDefault="00AE271D">
      <w:pPr>
        <w:pStyle w:val="a0"/>
        <w:ind w:firstLine="0"/>
        <w:rPr>
          <w:rFonts w:hint="cs"/>
          <w:rtl/>
        </w:rPr>
      </w:pPr>
    </w:p>
    <w:p w14:paraId="25D2151D" w14:textId="77777777" w:rsidR="00000000" w:rsidRDefault="00AE271D">
      <w:pPr>
        <w:pStyle w:val="-"/>
        <w:rPr>
          <w:rtl/>
        </w:rPr>
      </w:pPr>
      <w:bookmarkStart w:id="306" w:name="FS000000490T23_02_2004_19_57_18C"/>
      <w:bookmarkEnd w:id="306"/>
      <w:r>
        <w:rPr>
          <w:rtl/>
        </w:rPr>
        <w:t>נסים זאב (ש"ס):</w:t>
      </w:r>
    </w:p>
    <w:p w14:paraId="0780B495" w14:textId="77777777" w:rsidR="00000000" w:rsidRDefault="00AE271D">
      <w:pPr>
        <w:pStyle w:val="a0"/>
        <w:rPr>
          <w:rtl/>
        </w:rPr>
      </w:pPr>
    </w:p>
    <w:p w14:paraId="6F9C70B2" w14:textId="77777777" w:rsidR="00000000" w:rsidRDefault="00AE271D">
      <w:pPr>
        <w:pStyle w:val="a0"/>
        <w:rPr>
          <w:rFonts w:hint="cs"/>
          <w:rtl/>
        </w:rPr>
      </w:pPr>
      <w:r>
        <w:rPr>
          <w:rFonts w:hint="cs"/>
          <w:rtl/>
        </w:rPr>
        <w:t>היום אין רשות. זה אגף במשרד התחבורה, ו</w:t>
      </w:r>
      <w:r>
        <w:rPr>
          <w:rFonts w:hint="cs"/>
          <w:rtl/>
        </w:rPr>
        <w:t xml:space="preserve">בהצעת החוק מתכוונים להפוך את זה לרשות. </w:t>
      </w:r>
    </w:p>
    <w:p w14:paraId="5F9C622F" w14:textId="77777777" w:rsidR="00000000" w:rsidRDefault="00AE271D">
      <w:pPr>
        <w:pStyle w:val="a0"/>
        <w:rPr>
          <w:rFonts w:hint="cs"/>
          <w:rtl/>
        </w:rPr>
      </w:pPr>
    </w:p>
    <w:p w14:paraId="0D6F994B" w14:textId="77777777" w:rsidR="00000000" w:rsidRDefault="00AE271D">
      <w:pPr>
        <w:pStyle w:val="a0"/>
        <w:rPr>
          <w:rFonts w:hint="cs"/>
          <w:rtl/>
        </w:rPr>
      </w:pPr>
      <w:r>
        <w:rPr>
          <w:rFonts w:hint="cs"/>
          <w:rtl/>
        </w:rPr>
        <w:t xml:space="preserve">יש רק דבר שהוא מאוד בעייתי. אדוני השר, בקדנציה שעברה העליתי את הנושא של שדה התעופה בירושלים. מאז ששדה התעופה בעטרות נסגר, דיברנו כמה פעמים בכנסת על כך שעומדים לפתוח את שדה התעופה בעטרות. אם אין תוכנית שאומרת שבקרוב </w:t>
      </w:r>
      <w:r>
        <w:rPr>
          <w:rFonts w:hint="cs"/>
          <w:rtl/>
        </w:rPr>
        <w:t>יפתחו את שדה התעופה בעטרות,  צריך לחשוב על אלטרנטיבה. היו כמה הצעות, וכבר דיברתי עם צ'יטה כהן שהסכים אתי. אני לא חושב שאפשר להזניח את ירושלים, עיר הבירה של מדינת ישראל, רק בגלל אותו איום של פלסטינים שאולי יירו על המטוסים. האיום הזה קיים היום גם על נתב"ג, א</w:t>
      </w:r>
      <w:r>
        <w:rPr>
          <w:rFonts w:hint="cs"/>
          <w:rtl/>
        </w:rPr>
        <w:t xml:space="preserve">ז נסגור את נתב"ג? צריך לתת תשובה ומענה בנושא הזה. </w:t>
      </w:r>
    </w:p>
    <w:p w14:paraId="0D587B29" w14:textId="77777777" w:rsidR="00000000" w:rsidRDefault="00AE271D">
      <w:pPr>
        <w:pStyle w:val="a0"/>
        <w:rPr>
          <w:rFonts w:hint="cs"/>
          <w:rtl/>
        </w:rPr>
      </w:pPr>
    </w:p>
    <w:p w14:paraId="16798E1E" w14:textId="77777777" w:rsidR="00000000" w:rsidRDefault="00AE271D">
      <w:pPr>
        <w:pStyle w:val="a0"/>
        <w:rPr>
          <w:rFonts w:hint="cs"/>
          <w:rtl/>
        </w:rPr>
      </w:pPr>
      <w:r>
        <w:rPr>
          <w:rFonts w:hint="cs"/>
          <w:rtl/>
        </w:rPr>
        <w:t xml:space="preserve">לכן, אין צורך למהר ולהצביע, כי גם אני מצביע בעד, גברת עליזה, ואל תעשי פה פרובוקציות. תודה.  </w:t>
      </w:r>
    </w:p>
    <w:p w14:paraId="504DCD8B" w14:textId="77777777" w:rsidR="00000000" w:rsidRDefault="00AE271D">
      <w:pPr>
        <w:pStyle w:val="a0"/>
        <w:rPr>
          <w:rFonts w:hint="cs"/>
          <w:rtl/>
        </w:rPr>
      </w:pPr>
    </w:p>
    <w:p w14:paraId="53D3339F" w14:textId="77777777" w:rsidR="00000000" w:rsidRDefault="00AE271D">
      <w:pPr>
        <w:pStyle w:val="af1"/>
        <w:rPr>
          <w:rtl/>
        </w:rPr>
      </w:pPr>
      <w:r>
        <w:rPr>
          <w:rtl/>
        </w:rPr>
        <w:t>היו"ר אלי בן-מנחם:</w:t>
      </w:r>
    </w:p>
    <w:p w14:paraId="68704AB4" w14:textId="77777777" w:rsidR="00000000" w:rsidRDefault="00AE271D">
      <w:pPr>
        <w:pStyle w:val="a0"/>
        <w:rPr>
          <w:rtl/>
        </w:rPr>
      </w:pPr>
    </w:p>
    <w:p w14:paraId="36EEC378" w14:textId="77777777" w:rsidR="00000000" w:rsidRDefault="00AE271D">
      <w:pPr>
        <w:pStyle w:val="a0"/>
        <w:rPr>
          <w:rFonts w:hint="cs"/>
          <w:rtl/>
        </w:rPr>
      </w:pPr>
      <w:r>
        <w:rPr>
          <w:rFonts w:hint="cs"/>
          <w:rtl/>
        </w:rPr>
        <w:t xml:space="preserve">חבר הכנסת נסים זאב, אני מבקש ממך לא להעיר לעליזה. היא בסך הכול עוזרת ליושב-ראש ולסגנים. </w:t>
      </w:r>
    </w:p>
    <w:p w14:paraId="00CD918A" w14:textId="77777777" w:rsidR="00000000" w:rsidRDefault="00AE271D">
      <w:pPr>
        <w:pStyle w:val="a0"/>
        <w:rPr>
          <w:rFonts w:hint="cs"/>
          <w:rtl/>
        </w:rPr>
      </w:pPr>
    </w:p>
    <w:p w14:paraId="6954FE6C" w14:textId="77777777" w:rsidR="00000000" w:rsidRDefault="00AE271D">
      <w:pPr>
        <w:pStyle w:val="a0"/>
        <w:rPr>
          <w:rFonts w:hint="cs"/>
          <w:rtl/>
        </w:rPr>
      </w:pPr>
      <w:r>
        <w:rPr>
          <w:rFonts w:hint="cs"/>
          <w:rtl/>
        </w:rPr>
        <w:t xml:space="preserve">רבותי חברי הכנסת, אנחנו עוברים להצבעה על הצעת חוק רשות התעופה האזרחית, התשס"ד-2004. ההצבעה החלה. </w:t>
      </w:r>
    </w:p>
    <w:p w14:paraId="7CB16447" w14:textId="77777777" w:rsidR="00000000" w:rsidRDefault="00AE271D">
      <w:pPr>
        <w:pStyle w:val="a0"/>
        <w:rPr>
          <w:rFonts w:hint="cs"/>
          <w:rtl/>
        </w:rPr>
      </w:pPr>
    </w:p>
    <w:p w14:paraId="3C60E471" w14:textId="77777777" w:rsidR="00000000" w:rsidRDefault="00AE271D">
      <w:pPr>
        <w:pStyle w:val="ab"/>
        <w:bidi/>
        <w:rPr>
          <w:rFonts w:hint="cs"/>
          <w:rtl/>
        </w:rPr>
      </w:pPr>
      <w:r>
        <w:rPr>
          <w:rFonts w:hint="cs"/>
          <w:rtl/>
        </w:rPr>
        <w:t>הצבעה מס'  7</w:t>
      </w:r>
    </w:p>
    <w:p w14:paraId="6C288536" w14:textId="77777777" w:rsidR="00000000" w:rsidRDefault="00AE271D">
      <w:pPr>
        <w:pStyle w:val="ac"/>
        <w:bidi/>
        <w:rPr>
          <w:rFonts w:hint="cs"/>
          <w:rtl/>
        </w:rPr>
      </w:pPr>
    </w:p>
    <w:p w14:paraId="698B515D" w14:textId="77777777" w:rsidR="00000000" w:rsidRDefault="00AE271D">
      <w:pPr>
        <w:pStyle w:val="ac"/>
        <w:bidi/>
        <w:rPr>
          <w:rFonts w:hint="cs"/>
          <w:rtl/>
        </w:rPr>
      </w:pPr>
      <w:r>
        <w:rPr>
          <w:rFonts w:hint="cs"/>
          <w:rtl/>
        </w:rPr>
        <w:t>בעד ההצעה להעביר את הצעת החוק לוועדה - 18</w:t>
      </w:r>
    </w:p>
    <w:p w14:paraId="20BD5A98" w14:textId="77777777" w:rsidR="00000000" w:rsidRDefault="00AE271D">
      <w:pPr>
        <w:pStyle w:val="ac"/>
        <w:bidi/>
        <w:rPr>
          <w:rFonts w:hint="cs"/>
          <w:rtl/>
        </w:rPr>
      </w:pPr>
      <w:r>
        <w:rPr>
          <w:rFonts w:hint="cs"/>
          <w:rtl/>
        </w:rPr>
        <w:t>נגד - אין</w:t>
      </w:r>
    </w:p>
    <w:p w14:paraId="1B492BB9" w14:textId="77777777" w:rsidR="00000000" w:rsidRDefault="00AE271D">
      <w:pPr>
        <w:pStyle w:val="ac"/>
        <w:bidi/>
        <w:rPr>
          <w:rFonts w:hint="cs"/>
          <w:rtl/>
        </w:rPr>
      </w:pPr>
      <w:r>
        <w:rPr>
          <w:rFonts w:hint="cs"/>
          <w:rtl/>
        </w:rPr>
        <w:t>נמנעים - אין</w:t>
      </w:r>
    </w:p>
    <w:p w14:paraId="611F1C04" w14:textId="77777777" w:rsidR="00000000" w:rsidRDefault="00AE271D">
      <w:pPr>
        <w:pStyle w:val="ad"/>
        <w:bidi/>
        <w:rPr>
          <w:rFonts w:hint="cs"/>
          <w:rtl/>
        </w:rPr>
      </w:pPr>
      <w:r>
        <w:rPr>
          <w:rFonts w:hint="cs"/>
          <w:rtl/>
        </w:rPr>
        <w:t>ההצעה להעביר את הצעת חוק רשות התעופה האזרחית, התשס"ד-2004, לוועדת הכלכלה נתקבל</w:t>
      </w:r>
      <w:r>
        <w:rPr>
          <w:rFonts w:hint="cs"/>
          <w:rtl/>
        </w:rPr>
        <w:t xml:space="preserve">ה. </w:t>
      </w:r>
    </w:p>
    <w:p w14:paraId="0182AE0F" w14:textId="77777777" w:rsidR="00000000" w:rsidRDefault="00AE271D">
      <w:pPr>
        <w:pStyle w:val="a0"/>
        <w:rPr>
          <w:rFonts w:hint="cs"/>
          <w:rtl/>
        </w:rPr>
      </w:pPr>
    </w:p>
    <w:p w14:paraId="0D5C1872" w14:textId="77777777" w:rsidR="00000000" w:rsidRDefault="00AE271D">
      <w:pPr>
        <w:pStyle w:val="af1"/>
        <w:rPr>
          <w:rtl/>
        </w:rPr>
      </w:pPr>
      <w:r>
        <w:rPr>
          <w:rtl/>
        </w:rPr>
        <w:t>היו"ר אלי בן-מנחם:</w:t>
      </w:r>
    </w:p>
    <w:p w14:paraId="21227A39" w14:textId="77777777" w:rsidR="00000000" w:rsidRDefault="00AE271D">
      <w:pPr>
        <w:pStyle w:val="a0"/>
        <w:rPr>
          <w:rtl/>
        </w:rPr>
      </w:pPr>
    </w:p>
    <w:p w14:paraId="42B7B383" w14:textId="77777777" w:rsidR="00000000" w:rsidRDefault="00AE271D">
      <w:pPr>
        <w:pStyle w:val="a0"/>
        <w:rPr>
          <w:rFonts w:hint="cs"/>
          <w:rtl/>
        </w:rPr>
      </w:pPr>
      <w:r>
        <w:rPr>
          <w:rFonts w:hint="cs"/>
          <w:rtl/>
        </w:rPr>
        <w:t xml:space="preserve">רבותי חברי הכנסת, 18 חברי כנסת הצביעו בעד, אין מתנגדים ואין נמנעים. על כן הצעת חוק רשות התעופה האזרחית, התשס"ד-2004, עברה בקריאה ראשונה ותועבר לוועדת הכלכלה להכנתה לקריאה שנייה ולקריאה שלישית. </w:t>
      </w:r>
    </w:p>
    <w:p w14:paraId="1C6E7FC5" w14:textId="77777777" w:rsidR="00000000" w:rsidRDefault="00AE271D">
      <w:pPr>
        <w:pStyle w:val="a0"/>
        <w:rPr>
          <w:rFonts w:hint="cs"/>
          <w:rtl/>
        </w:rPr>
      </w:pPr>
    </w:p>
    <w:p w14:paraId="56287C2F" w14:textId="77777777" w:rsidR="00000000" w:rsidRDefault="00AE271D">
      <w:pPr>
        <w:pStyle w:val="a0"/>
        <w:rPr>
          <w:rFonts w:hint="cs"/>
          <w:rtl/>
        </w:rPr>
      </w:pPr>
    </w:p>
    <w:p w14:paraId="6A310C2F" w14:textId="77777777" w:rsidR="00000000" w:rsidRDefault="00AE271D">
      <w:pPr>
        <w:pStyle w:val="a2"/>
        <w:rPr>
          <w:rtl/>
        </w:rPr>
      </w:pPr>
    </w:p>
    <w:p w14:paraId="76AD639A" w14:textId="77777777" w:rsidR="00000000" w:rsidRDefault="00AE271D">
      <w:pPr>
        <w:pStyle w:val="a2"/>
        <w:rPr>
          <w:rFonts w:hint="cs"/>
          <w:rtl/>
        </w:rPr>
      </w:pPr>
      <w:bookmarkStart w:id="307" w:name="CS23026FI0023026T23_02_2004_20_33_49"/>
      <w:bookmarkStart w:id="308" w:name="_Toc67901588"/>
      <w:bookmarkEnd w:id="307"/>
      <w:r>
        <w:rPr>
          <w:rtl/>
        </w:rPr>
        <w:t>הצ</w:t>
      </w:r>
      <w:r>
        <w:rPr>
          <w:rFonts w:hint="cs"/>
          <w:rtl/>
        </w:rPr>
        <w:t>עת חוק</w:t>
      </w:r>
      <w:r>
        <w:rPr>
          <w:rtl/>
        </w:rPr>
        <w:t xml:space="preserve"> הביטוח הלאומי (תיקון מס' </w:t>
      </w:r>
      <w:r>
        <w:rPr>
          <w:rtl/>
        </w:rPr>
        <w:t xml:space="preserve">71) </w:t>
      </w:r>
      <w:r>
        <w:rPr>
          <w:rFonts w:hint="cs"/>
          <w:rtl/>
        </w:rPr>
        <w:br/>
      </w:r>
      <w:r>
        <w:rPr>
          <w:rtl/>
        </w:rPr>
        <w:t xml:space="preserve">(חישוב תגמול בעד שירות מילואים), </w:t>
      </w:r>
      <w:r>
        <w:rPr>
          <w:rFonts w:hint="cs"/>
          <w:rtl/>
        </w:rPr>
        <w:t>ה</w:t>
      </w:r>
      <w:r>
        <w:rPr>
          <w:rtl/>
        </w:rPr>
        <w:t>תשס"ד</w:t>
      </w:r>
      <w:r>
        <w:rPr>
          <w:rFonts w:hint="cs"/>
          <w:rtl/>
        </w:rPr>
        <w:t>-</w:t>
      </w:r>
      <w:r>
        <w:rPr>
          <w:rtl/>
        </w:rPr>
        <w:t>2004</w:t>
      </w:r>
      <w:bookmarkEnd w:id="308"/>
      <w:r>
        <w:rPr>
          <w:rtl/>
        </w:rPr>
        <w:t xml:space="preserve"> </w:t>
      </w:r>
    </w:p>
    <w:p w14:paraId="74D306CD" w14:textId="77777777" w:rsidR="00000000" w:rsidRDefault="00AE271D">
      <w:pPr>
        <w:pStyle w:val="a0"/>
        <w:rPr>
          <w:rFonts w:hint="cs"/>
          <w:rtl/>
        </w:rPr>
      </w:pPr>
      <w:r>
        <w:rPr>
          <w:rtl/>
        </w:rPr>
        <w:t xml:space="preserve">[רשומות (הצעות חוק, חוב' </w:t>
      </w:r>
      <w:r>
        <w:rPr>
          <w:rFonts w:hint="cs"/>
          <w:rtl/>
        </w:rPr>
        <w:t>כ/36</w:t>
      </w:r>
      <w:r>
        <w:rPr>
          <w:rtl/>
        </w:rPr>
        <w:t>)</w:t>
      </w:r>
      <w:r>
        <w:rPr>
          <w:rFonts w:hint="cs"/>
          <w:rtl/>
        </w:rPr>
        <w:t>.</w:t>
      </w:r>
      <w:r>
        <w:rPr>
          <w:rtl/>
        </w:rPr>
        <w:t>]</w:t>
      </w:r>
    </w:p>
    <w:p w14:paraId="5EB8CA0D" w14:textId="77777777" w:rsidR="00000000" w:rsidRDefault="00AE271D">
      <w:pPr>
        <w:pStyle w:val="-0"/>
        <w:rPr>
          <w:rtl/>
        </w:rPr>
      </w:pPr>
      <w:bookmarkStart w:id="309" w:name="_Toc67901589"/>
      <w:r>
        <w:rPr>
          <w:rtl/>
        </w:rPr>
        <w:t>(קריאה ראשונה)</w:t>
      </w:r>
      <w:bookmarkEnd w:id="309"/>
    </w:p>
    <w:p w14:paraId="722C3DFF" w14:textId="77777777" w:rsidR="00000000" w:rsidRDefault="00AE271D">
      <w:pPr>
        <w:pStyle w:val="a0"/>
        <w:ind w:firstLine="0"/>
        <w:rPr>
          <w:rFonts w:hint="cs"/>
          <w:rtl/>
        </w:rPr>
      </w:pPr>
    </w:p>
    <w:p w14:paraId="26534158" w14:textId="77777777" w:rsidR="00000000" w:rsidRDefault="00AE271D">
      <w:pPr>
        <w:pStyle w:val="af1"/>
        <w:rPr>
          <w:rtl/>
        </w:rPr>
      </w:pPr>
      <w:r>
        <w:rPr>
          <w:rtl/>
        </w:rPr>
        <w:t>היו"ר אלי בן-מנחם:</w:t>
      </w:r>
    </w:p>
    <w:p w14:paraId="62FEA169" w14:textId="77777777" w:rsidR="00000000" w:rsidRDefault="00AE271D">
      <w:pPr>
        <w:pStyle w:val="a0"/>
        <w:rPr>
          <w:rtl/>
        </w:rPr>
      </w:pPr>
    </w:p>
    <w:p w14:paraId="5D832E2E" w14:textId="77777777" w:rsidR="00000000" w:rsidRDefault="00AE271D">
      <w:pPr>
        <w:pStyle w:val="a0"/>
        <w:rPr>
          <w:rFonts w:hint="cs"/>
          <w:rtl/>
        </w:rPr>
      </w:pPr>
      <w:r>
        <w:rPr>
          <w:rFonts w:hint="cs"/>
          <w:rtl/>
        </w:rPr>
        <w:t>אנחנו עוברים לנושא הבא: הצעת חוק הביטוח הלאומי (תיקון מס' 71) (חישוב תגמול בעד שירות מילואים), התשס"ד-2004, של חבר הכנסת איתן כבל - קריא</w:t>
      </w:r>
      <w:r>
        <w:rPr>
          <w:rFonts w:hint="cs"/>
          <w:rtl/>
        </w:rPr>
        <w:t>ה ראשונה.</w:t>
      </w:r>
      <w:r>
        <w:rPr>
          <w:rtl/>
        </w:rPr>
        <w:t xml:space="preserve"> </w:t>
      </w:r>
      <w:r>
        <w:rPr>
          <w:rFonts w:hint="cs"/>
          <w:rtl/>
        </w:rPr>
        <w:t xml:space="preserve">יציג את הצעת החוק חבר הכנסת איתן כבל. בבקשה. </w:t>
      </w:r>
    </w:p>
    <w:p w14:paraId="0C8F9047" w14:textId="77777777" w:rsidR="00000000" w:rsidRDefault="00AE271D">
      <w:pPr>
        <w:pStyle w:val="a0"/>
        <w:ind w:firstLine="0"/>
        <w:rPr>
          <w:rFonts w:hint="cs"/>
          <w:rtl/>
        </w:rPr>
      </w:pPr>
    </w:p>
    <w:p w14:paraId="7A9EA70A" w14:textId="77777777" w:rsidR="00000000" w:rsidRDefault="00AE271D">
      <w:pPr>
        <w:pStyle w:val="a"/>
        <w:rPr>
          <w:rtl/>
        </w:rPr>
      </w:pPr>
      <w:bookmarkStart w:id="310" w:name="FS000000445T23_02_2004_20_18_23"/>
      <w:bookmarkStart w:id="311" w:name="_Toc67901590"/>
      <w:bookmarkEnd w:id="310"/>
      <w:r>
        <w:rPr>
          <w:rtl/>
        </w:rPr>
        <w:t>איתן כבל (העבודה-מימד):</w:t>
      </w:r>
      <w:bookmarkEnd w:id="311"/>
    </w:p>
    <w:p w14:paraId="337B3421" w14:textId="77777777" w:rsidR="00000000" w:rsidRDefault="00AE271D">
      <w:pPr>
        <w:pStyle w:val="a0"/>
        <w:rPr>
          <w:rtl/>
        </w:rPr>
      </w:pPr>
    </w:p>
    <w:p w14:paraId="188B9575" w14:textId="77777777" w:rsidR="00000000" w:rsidRDefault="00AE271D">
      <w:pPr>
        <w:pStyle w:val="a0"/>
        <w:rPr>
          <w:rFonts w:hint="cs"/>
          <w:rtl/>
        </w:rPr>
      </w:pPr>
      <w:r>
        <w:rPr>
          <w:rFonts w:hint="cs"/>
          <w:rtl/>
        </w:rPr>
        <w:t xml:space="preserve">אדוני היושב-ראש, חברי חברי הכנסת, ההצעה הזאת היא פשוטה, היא מקובלת גם על הממשלה. </w:t>
      </w:r>
    </w:p>
    <w:p w14:paraId="3DF15736" w14:textId="77777777" w:rsidR="00000000" w:rsidRDefault="00AE271D">
      <w:pPr>
        <w:pStyle w:val="a0"/>
        <w:rPr>
          <w:rFonts w:hint="cs"/>
          <w:rtl/>
        </w:rPr>
      </w:pPr>
    </w:p>
    <w:p w14:paraId="6EAB84D0" w14:textId="77777777" w:rsidR="00000000" w:rsidRDefault="00AE271D">
      <w:pPr>
        <w:pStyle w:val="a0"/>
        <w:rPr>
          <w:rFonts w:hint="cs"/>
          <w:rtl/>
        </w:rPr>
      </w:pPr>
      <w:r>
        <w:rPr>
          <w:rFonts w:hint="cs"/>
          <w:rtl/>
        </w:rPr>
        <w:t>היום, כאשר חייל המילואים בא לקבל את הטופס הצהוב, הביטוח הלאומי עושה את החישוב של שלושת החוד</w:t>
      </w:r>
      <w:r>
        <w:rPr>
          <w:rFonts w:hint="cs"/>
          <w:rtl/>
        </w:rPr>
        <w:t xml:space="preserve">שים או הרבעון האחרון אחורה, מחלק בשלוש, וזאת המשכורת שהחייל מקבל ממדינת ישראל. מה שהתברר הוא, שלעתים בתוך שלושת החודשים, אדם עבד נניח בחודש האחרון והרוויח סכום </w:t>
      </w:r>
      <w:r>
        <w:t>x</w:t>
      </w:r>
      <w:r>
        <w:rPr>
          <w:rFonts w:hint="cs"/>
          <w:rtl/>
        </w:rPr>
        <w:t xml:space="preserve">, ובחודשיים מתוך השלושה הוא לא עבד, מכל מיני סיבות. החוק קבע שאם הרווחת </w:t>
      </w:r>
      <w:r>
        <w:t>x</w:t>
      </w:r>
      <w:r>
        <w:rPr>
          <w:rFonts w:hint="cs"/>
          <w:rtl/>
        </w:rPr>
        <w:t>, החודשים שלא עבדת נחש</w:t>
      </w:r>
      <w:r>
        <w:rPr>
          <w:rFonts w:hint="cs"/>
          <w:rtl/>
        </w:rPr>
        <w:t xml:space="preserve">בו כאפס. </w:t>
      </w:r>
    </w:p>
    <w:p w14:paraId="4513035E" w14:textId="77777777" w:rsidR="00000000" w:rsidRDefault="00AE271D">
      <w:pPr>
        <w:pStyle w:val="a0"/>
        <w:rPr>
          <w:rFonts w:hint="cs"/>
          <w:rtl/>
        </w:rPr>
      </w:pPr>
    </w:p>
    <w:p w14:paraId="057504E5" w14:textId="77777777" w:rsidR="00000000" w:rsidRDefault="00AE271D">
      <w:pPr>
        <w:pStyle w:val="a0"/>
        <w:rPr>
          <w:rFonts w:hint="cs"/>
          <w:rtl/>
        </w:rPr>
      </w:pPr>
      <w:r>
        <w:rPr>
          <w:rFonts w:hint="cs"/>
          <w:rtl/>
        </w:rPr>
        <w:t>יש כאן חוסר היגיון משווע, בעיקר אם מדובר בכך שרק נכנסת למקום עבודה, הרווחת בצורה הגונה ומכובדת, וחודש לאחר מכן, כיוון שנקראת למילואים, אתה מוצא את עצמך בפחות משליש מהשכר שהיית אמור לקבל אילו לא נקראת למילואים. את העוול הזה באתי לתקן בהצעת החוק ש</w:t>
      </w:r>
      <w:r>
        <w:rPr>
          <w:rFonts w:hint="cs"/>
          <w:rtl/>
        </w:rPr>
        <w:t>לי,</w:t>
      </w:r>
      <w:r>
        <w:rPr>
          <w:rtl/>
        </w:rPr>
        <w:t xml:space="preserve"> </w:t>
      </w:r>
      <w:r>
        <w:rPr>
          <w:rFonts w:hint="cs"/>
          <w:rtl/>
        </w:rPr>
        <w:t xml:space="preserve">ויחד עם מדינת ישראל, המשרדים, סיכמנו שבחודש שבו החייל לא עבד </w:t>
      </w:r>
      <w:r>
        <w:rPr>
          <w:rtl/>
        </w:rPr>
        <w:t>–</w:t>
      </w:r>
      <w:r>
        <w:rPr>
          <w:rFonts w:hint="cs"/>
          <w:rtl/>
        </w:rPr>
        <w:t xml:space="preserve"> ייחשב אותו חודש כשכר מינימום, ואז אתה מעמיד לפחות את המצב בצורה סבירה, הגונה, נורמלית. </w:t>
      </w:r>
    </w:p>
    <w:p w14:paraId="75496D33" w14:textId="77777777" w:rsidR="00000000" w:rsidRDefault="00AE271D">
      <w:pPr>
        <w:pStyle w:val="a0"/>
        <w:rPr>
          <w:rFonts w:hint="cs"/>
          <w:rtl/>
        </w:rPr>
      </w:pPr>
    </w:p>
    <w:p w14:paraId="1CEF3D95" w14:textId="77777777" w:rsidR="00000000" w:rsidRDefault="00AE271D">
      <w:pPr>
        <w:pStyle w:val="a0"/>
        <w:rPr>
          <w:rFonts w:hint="cs"/>
          <w:rtl/>
        </w:rPr>
      </w:pPr>
      <w:r>
        <w:rPr>
          <w:rFonts w:hint="cs"/>
          <w:rtl/>
        </w:rPr>
        <w:t>אני אודה לכם על תמיכתכם בהצעה הזאת, שהיא הצעת חובה, וחבל שלא חוקקו אותה עד היום. תודה.</w:t>
      </w:r>
    </w:p>
    <w:p w14:paraId="211A40F1" w14:textId="77777777" w:rsidR="00000000" w:rsidRDefault="00AE271D">
      <w:pPr>
        <w:pStyle w:val="a0"/>
        <w:rPr>
          <w:rFonts w:hint="cs"/>
          <w:rtl/>
        </w:rPr>
      </w:pPr>
    </w:p>
    <w:p w14:paraId="073A1FCB" w14:textId="77777777" w:rsidR="00000000" w:rsidRDefault="00AE271D">
      <w:pPr>
        <w:pStyle w:val="af1"/>
        <w:rPr>
          <w:rtl/>
        </w:rPr>
      </w:pPr>
      <w:r>
        <w:rPr>
          <w:rtl/>
        </w:rPr>
        <w:t>היו"ר אלי בן</w:t>
      </w:r>
      <w:r>
        <w:rPr>
          <w:rtl/>
        </w:rPr>
        <w:t>-מנחם:</w:t>
      </w:r>
    </w:p>
    <w:p w14:paraId="5BE251BC" w14:textId="77777777" w:rsidR="00000000" w:rsidRDefault="00AE271D">
      <w:pPr>
        <w:pStyle w:val="a0"/>
        <w:rPr>
          <w:rtl/>
        </w:rPr>
      </w:pPr>
    </w:p>
    <w:p w14:paraId="146692D5" w14:textId="77777777" w:rsidR="00000000" w:rsidRDefault="00AE271D">
      <w:pPr>
        <w:pStyle w:val="a0"/>
        <w:rPr>
          <w:rFonts w:hint="cs"/>
          <w:rtl/>
        </w:rPr>
      </w:pPr>
      <w:r>
        <w:rPr>
          <w:rFonts w:hint="cs"/>
          <w:rtl/>
        </w:rPr>
        <w:t xml:space="preserve">תודה לחבר הכנסת איתן כבל על הצעת החוק החשובה הזאת. אני עובר לרשימת הדוברים. חברי הכנסת אלי אפלולו, עסאם מח'ול, טלב אלסאנע - אינם נוכחים. חבר הכנסת אורי יהודה אריאל, בבקשה, לרשותך שלוש דקות. </w:t>
      </w:r>
    </w:p>
    <w:p w14:paraId="3E1BC0AF" w14:textId="77777777" w:rsidR="00000000" w:rsidRDefault="00AE271D">
      <w:pPr>
        <w:pStyle w:val="a0"/>
        <w:rPr>
          <w:rFonts w:hint="cs"/>
          <w:rtl/>
        </w:rPr>
      </w:pPr>
    </w:p>
    <w:p w14:paraId="49BBC21B" w14:textId="77777777" w:rsidR="00000000" w:rsidRDefault="00AE271D">
      <w:pPr>
        <w:pStyle w:val="a"/>
        <w:rPr>
          <w:rtl/>
        </w:rPr>
      </w:pPr>
      <w:bookmarkStart w:id="312" w:name="FS000000713T23_02_2004_20_02_16"/>
      <w:bookmarkStart w:id="313" w:name="_Toc67901591"/>
      <w:bookmarkEnd w:id="312"/>
      <w:r>
        <w:rPr>
          <w:rFonts w:hint="eastAsia"/>
          <w:rtl/>
        </w:rPr>
        <w:t>אורי</w:t>
      </w:r>
      <w:r>
        <w:rPr>
          <w:rtl/>
        </w:rPr>
        <w:t xml:space="preserve"> יהודה אריאל (האיחוד הלאומי - ישראל ביתנו):</w:t>
      </w:r>
      <w:bookmarkEnd w:id="313"/>
    </w:p>
    <w:p w14:paraId="4312590E" w14:textId="77777777" w:rsidR="00000000" w:rsidRDefault="00AE271D">
      <w:pPr>
        <w:pStyle w:val="a0"/>
        <w:rPr>
          <w:rFonts w:hint="cs"/>
          <w:rtl/>
        </w:rPr>
      </w:pPr>
    </w:p>
    <w:p w14:paraId="31EF405C" w14:textId="77777777" w:rsidR="00000000" w:rsidRDefault="00AE271D">
      <w:pPr>
        <w:pStyle w:val="a0"/>
        <w:rPr>
          <w:rFonts w:hint="cs"/>
          <w:rtl/>
        </w:rPr>
      </w:pPr>
      <w:r>
        <w:rPr>
          <w:rFonts w:hint="cs"/>
          <w:rtl/>
        </w:rPr>
        <w:t>אדוני ה</w:t>
      </w:r>
      <w:r>
        <w:rPr>
          <w:rFonts w:hint="cs"/>
          <w:rtl/>
        </w:rPr>
        <w:t>יושב-ראש, חברי חברי הכנסת, הצעת החוק היא הצעה ראויה, ואולי קצת מפתיע שעד היום העניין לא סודר. אין פה בבית אחד שלא חושב שראויים חיילי המילואים לכל תגמול שמגיע להם; לא יותר אולי, אבל בוודאי לפי ימי עבודה, גם אם זה לפי רבעון או חודש או כל חישוב אחר, ובלבד שלא</w:t>
      </w:r>
      <w:r>
        <w:rPr>
          <w:rFonts w:hint="cs"/>
          <w:rtl/>
        </w:rPr>
        <w:t xml:space="preserve"> ייפגעו. לא פחות חשוב מהתגמול הכספי - יש צורך גם בהערכה של הציבור למשרתים במילואים, כי לא רבים הם, לצערנו. לא רק זאת, הם גם מתמעטים, לצערנו. פחות ופחות אנשים הולכים למילואים, והנטל גדל. </w:t>
      </w:r>
    </w:p>
    <w:p w14:paraId="4284CDD5" w14:textId="77777777" w:rsidR="00000000" w:rsidRDefault="00AE271D">
      <w:pPr>
        <w:pStyle w:val="a0"/>
        <w:rPr>
          <w:rFonts w:hint="cs"/>
          <w:rtl/>
        </w:rPr>
      </w:pPr>
    </w:p>
    <w:p w14:paraId="7BD937FF" w14:textId="77777777" w:rsidR="00000000" w:rsidRDefault="00AE271D">
      <w:pPr>
        <w:pStyle w:val="a0"/>
        <w:rPr>
          <w:rFonts w:hint="cs"/>
          <w:rtl/>
        </w:rPr>
      </w:pPr>
      <w:r>
        <w:rPr>
          <w:rFonts w:hint="cs"/>
          <w:rtl/>
        </w:rPr>
        <w:t>בוועדת משנה לכוח-אדם של ועדת החוץ והביטחון יש דיון גדול איך מביאים א</w:t>
      </w:r>
      <w:r>
        <w:rPr>
          <w:rFonts w:hint="cs"/>
          <w:rtl/>
        </w:rPr>
        <w:t>ת שירות המילואים למינימום, שיהיה אך ורק לטובת אימונים, או, חס וחלילה, במלחמה. כי חיילי המילואים לא נועדו לעשות ביטחון שוטף. את זה צריך לעשות ככלל הצבא הסדיר, ואנחנו עושים שם מאמצים גדולים. בראשות הוועדה עומד חבר הכנסת חיים רמון, לשעבר יושב-ראש ועדת החוץ וה</w:t>
      </w:r>
      <w:r>
        <w:rPr>
          <w:rFonts w:hint="cs"/>
          <w:rtl/>
        </w:rPr>
        <w:t xml:space="preserve">ביטחון. ברוך השם, גם הצבא רואה את זה כך, עין בעין, ויש התקדמות גדולה. </w:t>
      </w:r>
    </w:p>
    <w:p w14:paraId="574626C0" w14:textId="77777777" w:rsidR="00000000" w:rsidRDefault="00AE271D">
      <w:pPr>
        <w:pStyle w:val="a0"/>
        <w:rPr>
          <w:rFonts w:hint="cs"/>
          <w:rtl/>
        </w:rPr>
      </w:pPr>
    </w:p>
    <w:p w14:paraId="394969FE" w14:textId="77777777" w:rsidR="00000000" w:rsidRDefault="00AE271D">
      <w:pPr>
        <w:pStyle w:val="a0"/>
        <w:rPr>
          <w:rFonts w:hint="cs"/>
          <w:rtl/>
        </w:rPr>
      </w:pPr>
      <w:r>
        <w:rPr>
          <w:rFonts w:hint="cs"/>
          <w:rtl/>
        </w:rPr>
        <w:t>חיילי המילואים הם אלה ששומרים ברבים מהיישובים ברחבי ארץ-ישראל, בגולן, בגבול הצפון, ביש"ע ובנגב. החודש הזה קבעה מועצת יש"ע, בשם כל הרשויות ביש"ע, חודש לחיזוק ולהערכת חיילי צה"ל בכלל וחי</w:t>
      </w:r>
      <w:r>
        <w:rPr>
          <w:rFonts w:hint="cs"/>
          <w:rtl/>
        </w:rPr>
        <w:t xml:space="preserve">ילי המילואים בפרט. הדבר נעשה כערך חינוכי בבתי-הספר. ממילא ההתגייסות ביש"ע היא גדולה מאוד, אבל תמיד ראוי גם לחזק שם את הדברים. יש"ע מצדיעה לחיילי המילואים ולצה"ל בכלל על שהוא עושה את עבודתו נאמנה ומציל חיים כל יום וכל שעה. </w:t>
      </w:r>
    </w:p>
    <w:p w14:paraId="507411BC" w14:textId="77777777" w:rsidR="00000000" w:rsidRDefault="00AE271D">
      <w:pPr>
        <w:pStyle w:val="a0"/>
        <w:rPr>
          <w:rFonts w:hint="cs"/>
          <w:rtl/>
        </w:rPr>
      </w:pPr>
    </w:p>
    <w:p w14:paraId="0FD938AF" w14:textId="77777777" w:rsidR="00000000" w:rsidRDefault="00AE271D">
      <w:pPr>
        <w:pStyle w:val="a0"/>
        <w:rPr>
          <w:rFonts w:hint="cs"/>
          <w:rtl/>
        </w:rPr>
      </w:pPr>
      <w:r>
        <w:rPr>
          <w:rFonts w:hint="cs"/>
          <w:rtl/>
        </w:rPr>
        <w:t>אנחנו מבקשים מראש הממשלה ומממשלת</w:t>
      </w:r>
      <w:r>
        <w:rPr>
          <w:rFonts w:hint="cs"/>
          <w:rtl/>
        </w:rPr>
        <w:t xml:space="preserve"> ישראל לדאוג שחיילי צה"ל לא יעסקו בפינוי אנשים, אזרחי ישראל, מיישובים או ממאחזים, חס וחלילה. </w:t>
      </w:r>
    </w:p>
    <w:p w14:paraId="1B604DD2" w14:textId="77777777" w:rsidR="00000000" w:rsidRDefault="00AE271D">
      <w:pPr>
        <w:pStyle w:val="a0"/>
        <w:rPr>
          <w:rFonts w:hint="cs"/>
          <w:rtl/>
        </w:rPr>
      </w:pPr>
    </w:p>
    <w:p w14:paraId="58962643" w14:textId="77777777" w:rsidR="00000000" w:rsidRDefault="00AE271D">
      <w:pPr>
        <w:pStyle w:val="af0"/>
        <w:rPr>
          <w:rtl/>
        </w:rPr>
      </w:pPr>
      <w:r>
        <w:rPr>
          <w:rFonts w:hint="eastAsia"/>
          <w:rtl/>
        </w:rPr>
        <w:t>צבי</w:t>
      </w:r>
      <w:r>
        <w:rPr>
          <w:rtl/>
        </w:rPr>
        <w:t xml:space="preserve"> הנדל (האיחוד הלאומי - ישראל ביתנו):</w:t>
      </w:r>
    </w:p>
    <w:p w14:paraId="1346C24B" w14:textId="77777777" w:rsidR="00000000" w:rsidRDefault="00AE271D">
      <w:pPr>
        <w:pStyle w:val="a0"/>
        <w:rPr>
          <w:rFonts w:hint="cs"/>
          <w:rtl/>
        </w:rPr>
      </w:pPr>
    </w:p>
    <w:p w14:paraId="1C986495" w14:textId="77777777" w:rsidR="00000000" w:rsidRDefault="00AE271D">
      <w:pPr>
        <w:pStyle w:val="a0"/>
        <w:rPr>
          <w:rFonts w:hint="cs"/>
          <w:rtl/>
        </w:rPr>
      </w:pPr>
      <w:r>
        <w:rPr>
          <w:rFonts w:hint="cs"/>
          <w:rtl/>
        </w:rPr>
        <w:t>שלא יגרשו.</w:t>
      </w:r>
    </w:p>
    <w:p w14:paraId="1D57577C" w14:textId="77777777" w:rsidR="00000000" w:rsidRDefault="00AE271D">
      <w:pPr>
        <w:pStyle w:val="a0"/>
        <w:rPr>
          <w:rFonts w:hint="cs"/>
          <w:rtl/>
        </w:rPr>
      </w:pPr>
    </w:p>
    <w:p w14:paraId="3AC40218" w14:textId="77777777" w:rsidR="00000000" w:rsidRDefault="00AE271D">
      <w:pPr>
        <w:pStyle w:val="-"/>
        <w:rPr>
          <w:rtl/>
        </w:rPr>
      </w:pPr>
      <w:bookmarkStart w:id="314" w:name="FS000000713T23_02_2004_20_05_34C"/>
      <w:bookmarkEnd w:id="314"/>
      <w:r>
        <w:rPr>
          <w:rtl/>
        </w:rPr>
        <w:t>אורי יהודה אריאל (האיחוד הלאומי - ישראל ביתנו):</w:t>
      </w:r>
    </w:p>
    <w:p w14:paraId="0C912897" w14:textId="77777777" w:rsidR="00000000" w:rsidRDefault="00AE271D">
      <w:pPr>
        <w:pStyle w:val="a0"/>
        <w:rPr>
          <w:rtl/>
        </w:rPr>
      </w:pPr>
    </w:p>
    <w:p w14:paraId="37CEE27A" w14:textId="77777777" w:rsidR="00000000" w:rsidRDefault="00AE271D">
      <w:pPr>
        <w:pStyle w:val="a0"/>
        <w:rPr>
          <w:rFonts w:hint="cs"/>
          <w:rtl/>
        </w:rPr>
      </w:pPr>
      <w:r>
        <w:rPr>
          <w:rFonts w:hint="cs"/>
          <w:rtl/>
        </w:rPr>
        <w:t xml:space="preserve">לא ראוי ולא נכון ולא צודק שחיילי צה"ל יעשו את העבודה הזאת. </w:t>
      </w:r>
      <w:r>
        <w:rPr>
          <w:rFonts w:hint="cs"/>
          <w:rtl/>
        </w:rPr>
        <w:t>יש משטרה, וכשם שהמשטרה עושה את העבודה הזאת בכל מקום בארץ-ישראל, כך גם במקרה הזה. אם יש פינוי מסיבה כלשהי - אינני רוצה להיכנס לצד הפוליטי כעת - לא חיילי צה"ל יעשו את זה, לא ילדינו. ילדינו משרתים בצה"ל, ילדינו משרתים במילואים, ואני קורא לראש הממשלה לאזור אומ</w:t>
      </w:r>
      <w:r>
        <w:rPr>
          <w:rFonts w:hint="cs"/>
          <w:rtl/>
        </w:rPr>
        <w:t xml:space="preserve">ץ ולהנחות את כל העוסקים במלאכה, שרק המשטרה תפנה, אם יש צורך. חיילי צה"ל, במקרה הגרוע, ייתנו אבטחה היקפית נגד מחבלים. תודה. </w:t>
      </w:r>
    </w:p>
    <w:p w14:paraId="16D32FF3" w14:textId="77777777" w:rsidR="00000000" w:rsidRDefault="00AE271D">
      <w:pPr>
        <w:pStyle w:val="a0"/>
        <w:rPr>
          <w:rFonts w:hint="cs"/>
          <w:rtl/>
        </w:rPr>
      </w:pPr>
    </w:p>
    <w:p w14:paraId="3EE337A6" w14:textId="77777777" w:rsidR="00000000" w:rsidRDefault="00AE271D">
      <w:pPr>
        <w:pStyle w:val="af1"/>
        <w:rPr>
          <w:rtl/>
        </w:rPr>
      </w:pPr>
      <w:r>
        <w:rPr>
          <w:rtl/>
        </w:rPr>
        <w:t>היו"ר אלי בן-מנחם:</w:t>
      </w:r>
    </w:p>
    <w:p w14:paraId="2DDAA1E3" w14:textId="77777777" w:rsidR="00000000" w:rsidRDefault="00AE271D">
      <w:pPr>
        <w:pStyle w:val="a0"/>
        <w:rPr>
          <w:rtl/>
        </w:rPr>
      </w:pPr>
    </w:p>
    <w:p w14:paraId="37815F5A" w14:textId="77777777" w:rsidR="00000000" w:rsidRDefault="00AE271D">
      <w:pPr>
        <w:pStyle w:val="a0"/>
        <w:rPr>
          <w:rFonts w:hint="cs"/>
          <w:rtl/>
        </w:rPr>
      </w:pPr>
      <w:r>
        <w:rPr>
          <w:rFonts w:hint="cs"/>
          <w:rtl/>
        </w:rPr>
        <w:t>תודה לחבר הכנסת אורי יהודה אריאל. חברי הכנסת חיים רמון וג'מאל זחאלקה - אינם נוכחים. חבר הכנסת מאיר פרוש - מוותר</w:t>
      </w:r>
      <w:r>
        <w:rPr>
          <w:rFonts w:hint="cs"/>
          <w:rtl/>
        </w:rPr>
        <w:t xml:space="preserve">. חבר הכנסת חיים אורון - אינו נוכח. חבר הכנסת אילן שלגי, בבקשה, ואחריו </w:t>
      </w:r>
      <w:r>
        <w:rPr>
          <w:rtl/>
        </w:rPr>
        <w:t>–</w:t>
      </w:r>
      <w:r>
        <w:rPr>
          <w:rFonts w:hint="cs"/>
          <w:rtl/>
        </w:rPr>
        <w:t xml:space="preserve"> חבר הכנסת נסים זאב. </w:t>
      </w:r>
    </w:p>
    <w:p w14:paraId="7933CA05" w14:textId="77777777" w:rsidR="00000000" w:rsidRDefault="00AE271D">
      <w:pPr>
        <w:pStyle w:val="a0"/>
        <w:rPr>
          <w:rFonts w:hint="cs"/>
          <w:rtl/>
        </w:rPr>
      </w:pPr>
    </w:p>
    <w:p w14:paraId="52DA2936" w14:textId="77777777" w:rsidR="00000000" w:rsidRDefault="00AE271D">
      <w:pPr>
        <w:pStyle w:val="af0"/>
        <w:rPr>
          <w:rtl/>
        </w:rPr>
      </w:pPr>
      <w:r>
        <w:rPr>
          <w:rFonts w:hint="eastAsia"/>
          <w:rtl/>
        </w:rPr>
        <w:t>מאיר</w:t>
      </w:r>
      <w:r>
        <w:rPr>
          <w:rtl/>
        </w:rPr>
        <w:t xml:space="preserve"> פרוש (יהדות התורה):</w:t>
      </w:r>
    </w:p>
    <w:p w14:paraId="166BDF27" w14:textId="77777777" w:rsidR="00000000" w:rsidRDefault="00AE271D">
      <w:pPr>
        <w:pStyle w:val="a0"/>
        <w:rPr>
          <w:rFonts w:hint="cs"/>
          <w:rtl/>
        </w:rPr>
      </w:pPr>
    </w:p>
    <w:p w14:paraId="435C892D" w14:textId="77777777" w:rsidR="00000000" w:rsidRDefault="00AE271D">
      <w:pPr>
        <w:pStyle w:val="a0"/>
        <w:rPr>
          <w:rFonts w:hint="cs"/>
          <w:rtl/>
        </w:rPr>
      </w:pPr>
      <w:r>
        <w:rPr>
          <w:rFonts w:hint="cs"/>
          <w:rtl/>
        </w:rPr>
        <w:t>אדוני היושב-ראש, אפשר בכל זאת לומר משפט?</w:t>
      </w:r>
    </w:p>
    <w:p w14:paraId="50074B0E" w14:textId="77777777" w:rsidR="00000000" w:rsidRDefault="00AE271D">
      <w:pPr>
        <w:pStyle w:val="a0"/>
        <w:rPr>
          <w:rFonts w:hint="cs"/>
          <w:rtl/>
        </w:rPr>
      </w:pPr>
    </w:p>
    <w:p w14:paraId="42D72B68" w14:textId="77777777" w:rsidR="00000000" w:rsidRDefault="00AE271D">
      <w:pPr>
        <w:pStyle w:val="af1"/>
        <w:rPr>
          <w:rtl/>
        </w:rPr>
      </w:pPr>
      <w:r>
        <w:rPr>
          <w:rtl/>
        </w:rPr>
        <w:t>היו"ר אלי בן-מנחם:</w:t>
      </w:r>
    </w:p>
    <w:p w14:paraId="53A90E05" w14:textId="77777777" w:rsidR="00000000" w:rsidRDefault="00AE271D">
      <w:pPr>
        <w:pStyle w:val="a0"/>
        <w:rPr>
          <w:rtl/>
        </w:rPr>
      </w:pPr>
    </w:p>
    <w:p w14:paraId="178BBC79" w14:textId="77777777" w:rsidR="00000000" w:rsidRDefault="00AE271D">
      <w:pPr>
        <w:pStyle w:val="a0"/>
        <w:rPr>
          <w:rFonts w:hint="cs"/>
          <w:rtl/>
        </w:rPr>
      </w:pPr>
      <w:r>
        <w:rPr>
          <w:rFonts w:hint="cs"/>
          <w:rtl/>
        </w:rPr>
        <w:t xml:space="preserve">בבקשה, חבר הכנסת פרוש. אף-על-פי שוויתרת, נאפשר לך לומר משפט. </w:t>
      </w:r>
    </w:p>
    <w:p w14:paraId="66CA1B96" w14:textId="77777777" w:rsidR="00000000" w:rsidRDefault="00AE271D">
      <w:pPr>
        <w:pStyle w:val="a0"/>
        <w:rPr>
          <w:rFonts w:hint="cs"/>
          <w:rtl/>
        </w:rPr>
      </w:pPr>
    </w:p>
    <w:p w14:paraId="72913B15" w14:textId="77777777" w:rsidR="00000000" w:rsidRDefault="00AE271D">
      <w:pPr>
        <w:pStyle w:val="a"/>
        <w:rPr>
          <w:rtl/>
        </w:rPr>
      </w:pPr>
      <w:bookmarkStart w:id="315" w:name="FS000000563T23_02_2004_20_06_55"/>
      <w:bookmarkStart w:id="316" w:name="_Toc67901592"/>
      <w:bookmarkEnd w:id="315"/>
      <w:r>
        <w:rPr>
          <w:rFonts w:hint="eastAsia"/>
          <w:rtl/>
        </w:rPr>
        <w:t>מאיר</w:t>
      </w:r>
      <w:r>
        <w:rPr>
          <w:rtl/>
        </w:rPr>
        <w:t xml:space="preserve"> פרוש </w:t>
      </w:r>
      <w:r>
        <w:rPr>
          <w:rtl/>
        </w:rPr>
        <w:t>(יהדות התורה):</w:t>
      </w:r>
      <w:bookmarkEnd w:id="316"/>
    </w:p>
    <w:p w14:paraId="48947C8E" w14:textId="77777777" w:rsidR="00000000" w:rsidRDefault="00AE271D">
      <w:pPr>
        <w:pStyle w:val="a0"/>
        <w:rPr>
          <w:rFonts w:hint="cs"/>
          <w:rtl/>
        </w:rPr>
      </w:pPr>
    </w:p>
    <w:p w14:paraId="037B2B08" w14:textId="77777777" w:rsidR="00000000" w:rsidRDefault="00AE271D">
      <w:pPr>
        <w:pStyle w:val="a0"/>
        <w:rPr>
          <w:rFonts w:hint="cs"/>
          <w:rtl/>
        </w:rPr>
      </w:pPr>
      <w:r>
        <w:rPr>
          <w:rFonts w:hint="cs"/>
          <w:rtl/>
        </w:rPr>
        <w:t>אדוני  היושב-ראש, חברי הכנסת, אני בעד החוק, חבר הכנסת כבל. אני יושב מן הצד, וחשבתי לוותר, אבל לאחר ששמעתי את דבריו של חבר הכנסת אורי אריאל, אני קצת משתומם ומתפלא. אתה בעצם מבקש מראש הממשלה שיפעל לכך שמי שיפנה, אם צריך לפנות, יהיו אנשי משטרה</w:t>
      </w:r>
      <w:r>
        <w:rPr>
          <w:rFonts w:hint="cs"/>
          <w:rtl/>
        </w:rPr>
        <w:t xml:space="preserve"> ולא הצבא.  </w:t>
      </w:r>
    </w:p>
    <w:p w14:paraId="272E8469" w14:textId="77777777" w:rsidR="00000000" w:rsidRDefault="00AE271D">
      <w:pPr>
        <w:pStyle w:val="a0"/>
        <w:rPr>
          <w:rFonts w:hint="cs"/>
          <w:rtl/>
        </w:rPr>
      </w:pPr>
    </w:p>
    <w:p w14:paraId="3E9A73F4" w14:textId="77777777" w:rsidR="00000000" w:rsidRDefault="00AE271D">
      <w:pPr>
        <w:pStyle w:val="af0"/>
        <w:rPr>
          <w:rtl/>
        </w:rPr>
      </w:pPr>
      <w:r>
        <w:rPr>
          <w:rFonts w:hint="eastAsia"/>
          <w:rtl/>
        </w:rPr>
        <w:t>ענבל</w:t>
      </w:r>
      <w:r>
        <w:rPr>
          <w:rtl/>
        </w:rPr>
        <w:t xml:space="preserve"> גבריאלי (הליכוד):</w:t>
      </w:r>
    </w:p>
    <w:p w14:paraId="465F403E" w14:textId="77777777" w:rsidR="00000000" w:rsidRDefault="00AE271D">
      <w:pPr>
        <w:pStyle w:val="a0"/>
        <w:rPr>
          <w:rFonts w:hint="cs"/>
          <w:rtl/>
        </w:rPr>
      </w:pPr>
    </w:p>
    <w:p w14:paraId="4F3053E1" w14:textId="77777777" w:rsidR="00000000" w:rsidRDefault="00AE271D">
      <w:pPr>
        <w:pStyle w:val="a0"/>
        <w:rPr>
          <w:rFonts w:hint="cs"/>
          <w:rtl/>
        </w:rPr>
      </w:pPr>
      <w:r>
        <w:rPr>
          <w:rFonts w:hint="cs"/>
          <w:rtl/>
        </w:rPr>
        <w:t xml:space="preserve">לא, הוא כיוון לכך שלא יפנו בכלל. </w:t>
      </w:r>
    </w:p>
    <w:p w14:paraId="0C0EB1EA" w14:textId="77777777" w:rsidR="00000000" w:rsidRDefault="00AE271D">
      <w:pPr>
        <w:pStyle w:val="a0"/>
        <w:rPr>
          <w:rFonts w:hint="cs"/>
          <w:rtl/>
        </w:rPr>
      </w:pPr>
    </w:p>
    <w:p w14:paraId="2ACC02F3" w14:textId="77777777" w:rsidR="00000000" w:rsidRDefault="00AE271D">
      <w:pPr>
        <w:pStyle w:val="-"/>
        <w:rPr>
          <w:rtl/>
        </w:rPr>
      </w:pPr>
      <w:bookmarkStart w:id="317" w:name="FS000000563T23_02_2004_20_07_28C"/>
      <w:bookmarkEnd w:id="317"/>
      <w:r>
        <w:rPr>
          <w:rtl/>
        </w:rPr>
        <w:t>מאיר פרוש (יהדות התורה):</w:t>
      </w:r>
    </w:p>
    <w:p w14:paraId="6F99ECCE" w14:textId="77777777" w:rsidR="00000000" w:rsidRDefault="00AE271D">
      <w:pPr>
        <w:pStyle w:val="a0"/>
        <w:rPr>
          <w:rtl/>
        </w:rPr>
      </w:pPr>
    </w:p>
    <w:p w14:paraId="7F1E9471" w14:textId="77777777" w:rsidR="00000000" w:rsidRDefault="00AE271D">
      <w:pPr>
        <w:pStyle w:val="a0"/>
        <w:rPr>
          <w:rFonts w:hint="cs"/>
          <w:rtl/>
        </w:rPr>
      </w:pPr>
      <w:r>
        <w:rPr>
          <w:rFonts w:hint="cs"/>
          <w:rtl/>
        </w:rPr>
        <w:t xml:space="preserve">דהיינו, חבר הכנסת אריאל, גם אתה מרים ידיים ומקבל את העובדה הזאת שהולכים לפנות מתיישבים מחבלי ארץ-ישראל, מיהודה, שומרון ועזה. אני יודע שלא כך, אבל הצופה בבית </w:t>
      </w:r>
      <w:r>
        <w:rPr>
          <w:rFonts w:hint="cs"/>
          <w:rtl/>
        </w:rPr>
        <w:t>יכול לרגע לחשוב שגם חבר הכנסת אריאל הרים ידיים, והוא אומר לראש הממשלה שמי שיפנה יהיה המשטרה ולא ילדינו, לא החיילים. ולא כך הם פני הדברים. אסור לרגע שיישמע שהרמנו ידיים. כמו שאמרת בנאומים הקודמים שלך היום, לאף אחד אין סמכות, גם לא לראש הממשלה, למסור חלקים מ</w:t>
      </w:r>
      <w:r>
        <w:rPr>
          <w:rFonts w:hint="cs"/>
          <w:rtl/>
        </w:rPr>
        <w:t xml:space="preserve">ארץ-ישראל. לא הרמנו ידיים ואנחנו לא מרימים ידיים, ולא יפנו חלקים מארץ-ישראל. תודה. </w:t>
      </w:r>
    </w:p>
    <w:p w14:paraId="5331ABC2" w14:textId="77777777" w:rsidR="00000000" w:rsidRDefault="00AE271D">
      <w:pPr>
        <w:pStyle w:val="a0"/>
        <w:rPr>
          <w:rFonts w:hint="cs"/>
          <w:rtl/>
        </w:rPr>
      </w:pPr>
    </w:p>
    <w:p w14:paraId="3397234B" w14:textId="77777777" w:rsidR="00000000" w:rsidRDefault="00AE271D">
      <w:pPr>
        <w:pStyle w:val="af0"/>
        <w:rPr>
          <w:rtl/>
        </w:rPr>
      </w:pPr>
      <w:r>
        <w:rPr>
          <w:rFonts w:hint="eastAsia"/>
          <w:rtl/>
        </w:rPr>
        <w:t>אורי</w:t>
      </w:r>
      <w:r>
        <w:rPr>
          <w:rtl/>
        </w:rPr>
        <w:t xml:space="preserve"> יהודה אריאל (האיחוד הלאומי - ישראל ביתנו):</w:t>
      </w:r>
    </w:p>
    <w:p w14:paraId="4831CAB7" w14:textId="77777777" w:rsidR="00000000" w:rsidRDefault="00AE271D">
      <w:pPr>
        <w:pStyle w:val="a0"/>
        <w:rPr>
          <w:rFonts w:hint="cs"/>
          <w:rtl/>
        </w:rPr>
      </w:pPr>
    </w:p>
    <w:p w14:paraId="393A997C" w14:textId="77777777" w:rsidR="00000000" w:rsidRDefault="00AE271D">
      <w:pPr>
        <w:pStyle w:val="a0"/>
        <w:rPr>
          <w:rFonts w:hint="cs"/>
          <w:rtl/>
        </w:rPr>
      </w:pPr>
      <w:r>
        <w:rPr>
          <w:rFonts w:hint="cs"/>
          <w:rtl/>
        </w:rPr>
        <w:t>אמן.</w:t>
      </w:r>
    </w:p>
    <w:p w14:paraId="181EFD12" w14:textId="77777777" w:rsidR="00000000" w:rsidRDefault="00AE271D">
      <w:pPr>
        <w:pStyle w:val="a0"/>
        <w:rPr>
          <w:rFonts w:hint="cs"/>
          <w:rtl/>
        </w:rPr>
      </w:pPr>
    </w:p>
    <w:p w14:paraId="77DF58E7" w14:textId="77777777" w:rsidR="00000000" w:rsidRDefault="00AE271D">
      <w:pPr>
        <w:pStyle w:val="af1"/>
        <w:rPr>
          <w:rtl/>
        </w:rPr>
      </w:pPr>
      <w:r>
        <w:rPr>
          <w:rtl/>
        </w:rPr>
        <w:t>היו"ר אלי בן-מנחם:</w:t>
      </w:r>
    </w:p>
    <w:p w14:paraId="4E628D0E" w14:textId="77777777" w:rsidR="00000000" w:rsidRDefault="00AE271D">
      <w:pPr>
        <w:pStyle w:val="a0"/>
        <w:rPr>
          <w:rtl/>
        </w:rPr>
      </w:pPr>
    </w:p>
    <w:p w14:paraId="35CA24BC" w14:textId="77777777" w:rsidR="00000000" w:rsidRDefault="00AE271D">
      <w:pPr>
        <w:pStyle w:val="a0"/>
        <w:rPr>
          <w:rFonts w:hint="cs"/>
          <w:rtl/>
        </w:rPr>
      </w:pPr>
      <w:r>
        <w:rPr>
          <w:rFonts w:hint="cs"/>
          <w:rtl/>
        </w:rPr>
        <w:t xml:space="preserve">תודה לחבר הכנסת פרוש. חבר הכנסת אילן שלגי, בבקשה, לרשותך שלוש דקות. </w:t>
      </w:r>
    </w:p>
    <w:p w14:paraId="26F00130" w14:textId="77777777" w:rsidR="00000000" w:rsidRDefault="00AE271D">
      <w:pPr>
        <w:pStyle w:val="a0"/>
        <w:rPr>
          <w:rFonts w:hint="cs"/>
          <w:rtl/>
        </w:rPr>
      </w:pPr>
    </w:p>
    <w:p w14:paraId="606A4D73" w14:textId="77777777" w:rsidR="00000000" w:rsidRDefault="00AE271D">
      <w:pPr>
        <w:pStyle w:val="a"/>
        <w:rPr>
          <w:rtl/>
        </w:rPr>
      </w:pPr>
      <w:bookmarkStart w:id="318" w:name="FS000001046T23_02_2004_20_08_03"/>
      <w:bookmarkStart w:id="319" w:name="_Toc67901593"/>
      <w:bookmarkEnd w:id="318"/>
      <w:r>
        <w:rPr>
          <w:rFonts w:hint="eastAsia"/>
          <w:rtl/>
        </w:rPr>
        <w:t>אילן</w:t>
      </w:r>
      <w:r>
        <w:rPr>
          <w:rtl/>
        </w:rPr>
        <w:t xml:space="preserve"> שלגי (שינוי):</w:t>
      </w:r>
      <w:bookmarkEnd w:id="319"/>
    </w:p>
    <w:p w14:paraId="692A2BC3" w14:textId="77777777" w:rsidR="00000000" w:rsidRDefault="00AE271D">
      <w:pPr>
        <w:pStyle w:val="a0"/>
        <w:rPr>
          <w:rFonts w:hint="cs"/>
          <w:rtl/>
        </w:rPr>
      </w:pPr>
    </w:p>
    <w:p w14:paraId="11DDC2C4" w14:textId="77777777" w:rsidR="00000000" w:rsidRDefault="00AE271D">
      <w:pPr>
        <w:pStyle w:val="a0"/>
        <w:rPr>
          <w:rFonts w:hint="cs"/>
          <w:rtl/>
        </w:rPr>
      </w:pPr>
      <w:r>
        <w:rPr>
          <w:rFonts w:hint="cs"/>
          <w:rtl/>
        </w:rPr>
        <w:t xml:space="preserve">אדוני </w:t>
      </w:r>
      <w:r>
        <w:rPr>
          <w:rFonts w:hint="cs"/>
          <w:rtl/>
        </w:rPr>
        <w:t>היושב-ראש, חברות וחברי הכנסת, ממש הייתי מופתע כשחבר הכנסת פרוש עלה לדבר פה. הנחתי שהוא עולה לדבר בעד חיילי המילואים. סברתי שהגיעו ימות משיח, שנציגם של המשתמטים בבית הזה הוא זה שיבוא וידבר בעד חיילי המילואים, אבל לא כך קרה. הוא דיבר בעד ארץ-ישראל. זאת כמובן</w:t>
      </w:r>
      <w:r>
        <w:rPr>
          <w:rFonts w:hint="cs"/>
          <w:rtl/>
        </w:rPr>
        <w:t xml:space="preserve"> זכותו, אני רק מקווה שכאשר יהיה צורך הוא גם יעזור לנו לשמור על ארץ-ישראל. </w:t>
      </w:r>
    </w:p>
    <w:p w14:paraId="03859467" w14:textId="77777777" w:rsidR="00000000" w:rsidRDefault="00AE271D">
      <w:pPr>
        <w:pStyle w:val="a0"/>
        <w:rPr>
          <w:rFonts w:hint="cs"/>
          <w:rtl/>
        </w:rPr>
      </w:pPr>
      <w:r>
        <w:rPr>
          <w:rFonts w:hint="cs"/>
          <w:rtl/>
        </w:rPr>
        <w:t xml:space="preserve"> </w:t>
      </w:r>
    </w:p>
    <w:p w14:paraId="369AD390" w14:textId="77777777" w:rsidR="00000000" w:rsidRDefault="00AE271D">
      <w:pPr>
        <w:pStyle w:val="a0"/>
        <w:rPr>
          <w:rFonts w:hint="cs"/>
          <w:rtl/>
        </w:rPr>
      </w:pPr>
      <w:r>
        <w:rPr>
          <w:rFonts w:hint="cs"/>
          <w:rtl/>
        </w:rPr>
        <w:t>הכוח העיקרי של מדינת ישראל הוא מערך המילואים; אותם אזרחים יקרים, שעל-פי קריאה עוזבים את הכול, את המשפחה, את מקום העבודה, את הלימודים, והולכים לשמור על המולדת, פשוטו כמשמעו. האנשים</w:t>
      </w:r>
      <w:r>
        <w:rPr>
          <w:rFonts w:hint="cs"/>
          <w:rtl/>
        </w:rPr>
        <w:t xml:space="preserve"> היקרים הללו, החבר'ה מהמילואים, הם הכוח שהכריע מלחמות. עלינו לשמור עליהם ועלינו לתגמל אותם ככל האפשר. אסור שמעבר לפגיעה הקשה, מעצם היעדרותם מהמשפחה או ממקום העבודה, הם ייפגעו כלכלית בשל תגמול שגוי ובלתי הוגן. ההצעה העומדת היום להצבעה באה לתקן את אחד העיוות</w:t>
      </w:r>
      <w:r>
        <w:rPr>
          <w:rFonts w:hint="cs"/>
          <w:rtl/>
        </w:rPr>
        <w:t xml:space="preserve">ים בתגמול חיילי המילואים, ואני מברך אותך על כך, חבר הכנסת כבל. </w:t>
      </w:r>
    </w:p>
    <w:p w14:paraId="6CB3123A" w14:textId="77777777" w:rsidR="00000000" w:rsidRDefault="00AE271D">
      <w:pPr>
        <w:pStyle w:val="a0"/>
        <w:rPr>
          <w:rFonts w:hint="cs"/>
          <w:rtl/>
        </w:rPr>
      </w:pPr>
    </w:p>
    <w:p w14:paraId="2CCF2FE3" w14:textId="77777777" w:rsidR="00000000" w:rsidRDefault="00AE271D">
      <w:pPr>
        <w:pStyle w:val="a0"/>
        <w:ind w:firstLine="720"/>
        <w:rPr>
          <w:rFonts w:hint="cs"/>
          <w:rtl/>
        </w:rPr>
      </w:pPr>
      <w:r>
        <w:rPr>
          <w:rFonts w:hint="cs"/>
          <w:rtl/>
        </w:rPr>
        <w:t>יש עוד הרבה עיוותים שנצטרך לתקן: תגמול אנשי המילואים עבור מילואים בימי שישי ושבת, הקלות לסטודנטים המשרתים במילואים, הקלות לרעיית איש המילואים בזמן שהיא נותרת לבדה בבית, ועוד.</w:t>
      </w:r>
    </w:p>
    <w:p w14:paraId="236CD1D6" w14:textId="77777777" w:rsidR="00000000" w:rsidRDefault="00AE271D">
      <w:pPr>
        <w:pStyle w:val="a0"/>
        <w:ind w:firstLine="0"/>
        <w:rPr>
          <w:rFonts w:hint="cs"/>
          <w:rtl/>
        </w:rPr>
      </w:pPr>
    </w:p>
    <w:p w14:paraId="20BAC554" w14:textId="77777777" w:rsidR="00000000" w:rsidRDefault="00AE271D">
      <w:pPr>
        <w:pStyle w:val="a0"/>
        <w:ind w:firstLine="0"/>
        <w:rPr>
          <w:rFonts w:hint="cs"/>
          <w:rtl/>
        </w:rPr>
      </w:pPr>
      <w:r>
        <w:rPr>
          <w:rFonts w:hint="cs"/>
          <w:rtl/>
        </w:rPr>
        <w:tab/>
        <w:t>מדינת ישראל צר</w:t>
      </w:r>
      <w:r>
        <w:rPr>
          <w:rFonts w:hint="cs"/>
          <w:rtl/>
        </w:rPr>
        <w:t xml:space="preserve">יכה לשנות את גישתה ותפיסתה את מערך המילואים. עלינו להפנים את העובדה, ששירות במילואים אינו דבר המובן מאליו. היום נותר רק קומץ, על-פי פרסומים </w:t>
      </w:r>
      <w:r>
        <w:rPr>
          <w:rtl/>
        </w:rPr>
        <w:t>–</w:t>
      </w:r>
      <w:r>
        <w:rPr>
          <w:rFonts w:hint="cs"/>
          <w:rtl/>
        </w:rPr>
        <w:t xml:space="preserve"> אחוזים בודדים, שעדיין משרת במילואים. עלינו לחבק את האנשים הללו הנושאים בנטל ולהודות להם בכל הזדמנות. לצערי הרב, הי</w:t>
      </w:r>
      <w:r>
        <w:rPr>
          <w:rFonts w:hint="cs"/>
          <w:rtl/>
        </w:rPr>
        <w:t xml:space="preserve">ום זו כבר אינה בעיה גדולה להשתמט ממילואים, ואין צורך לפרט. יש אפילו, לצערי, מי שרואה בציבור המשרתים במילואים "פראיירים", ויש גם מנוולים שאינם מוכנים לקבל אותם לעבודה. </w:t>
      </w:r>
    </w:p>
    <w:p w14:paraId="3830DF0A" w14:textId="77777777" w:rsidR="00000000" w:rsidRDefault="00AE271D">
      <w:pPr>
        <w:pStyle w:val="a0"/>
        <w:ind w:firstLine="0"/>
        <w:rPr>
          <w:rFonts w:hint="cs"/>
          <w:rtl/>
        </w:rPr>
      </w:pPr>
    </w:p>
    <w:p w14:paraId="45E94CF6" w14:textId="77777777" w:rsidR="00000000" w:rsidRDefault="00AE271D">
      <w:pPr>
        <w:pStyle w:val="a0"/>
        <w:ind w:firstLine="0"/>
        <w:rPr>
          <w:rFonts w:hint="cs"/>
          <w:rtl/>
        </w:rPr>
      </w:pPr>
      <w:r>
        <w:rPr>
          <w:rFonts w:hint="cs"/>
          <w:rtl/>
        </w:rPr>
        <w:tab/>
        <w:t>הציבור הזה שמשרת במילואים הוא גם הציבור שעובד ומשלם מסים. זה הציבור שתורם למדינה והנוש</w:t>
      </w:r>
      <w:r>
        <w:rPr>
          <w:rFonts w:hint="cs"/>
          <w:rtl/>
        </w:rPr>
        <w:t xml:space="preserve">א העיקרי בנטל. במקרים רבים אלה סטודנטים העוזבים את ספסל הלימודים ויוצאים לשמור עלינו. </w:t>
      </w:r>
    </w:p>
    <w:p w14:paraId="223A5A67" w14:textId="77777777" w:rsidR="00000000" w:rsidRDefault="00AE271D">
      <w:pPr>
        <w:pStyle w:val="a0"/>
        <w:ind w:firstLine="0"/>
        <w:rPr>
          <w:rFonts w:hint="cs"/>
          <w:rtl/>
        </w:rPr>
      </w:pPr>
    </w:p>
    <w:p w14:paraId="33AADD83" w14:textId="77777777" w:rsidR="00000000" w:rsidRDefault="00AE271D">
      <w:pPr>
        <w:pStyle w:val="a0"/>
        <w:ind w:firstLine="0"/>
        <w:rPr>
          <w:rFonts w:hint="cs"/>
          <w:rtl/>
        </w:rPr>
      </w:pPr>
      <w:r>
        <w:rPr>
          <w:rFonts w:hint="cs"/>
          <w:rtl/>
        </w:rPr>
        <w:tab/>
        <w:t>לצערי הרב, יש בבית הזה מנהיגים יהודים, אשר חלק מן הציבור ששלח אותם לכאן, במוצהר וללא כל בושה, אינו משתתף בנטל. יושב אברך בביתו או בישיבתו שמח וטוב לב, כאשר אנחנו ובנינ</w:t>
      </w:r>
      <w:r>
        <w:rPr>
          <w:rFonts w:hint="cs"/>
          <w:rtl/>
        </w:rPr>
        <w:t xml:space="preserve">ו עוזבים הכול, פעם בשנה ולפעמים פעמים מספר בשנה, לחודש ימים  וגם ליותר, הולכים לרצועת-עזה, לחברון או לרמת-הגולן. אזרח מסוג אחד הולך למילואים, לפעמים חוזר פצוע, או, לצערנו, לפעמים גם אינו חוזר. האזרח השני הוא אזרח מסוג אחר, הוא יושב בביתו ואינו משתתף בנטל, </w:t>
      </w:r>
      <w:r>
        <w:rPr>
          <w:rFonts w:hint="cs"/>
          <w:rtl/>
        </w:rPr>
        <w:t>ועוד גאה בכך. הוא עומד על זכותו שלא להשתתף בשמירה על המדינה, על ביטחון אזרחיה וגם ביטחון משפחתו. ממש בושה וחרפה.</w:t>
      </w:r>
    </w:p>
    <w:p w14:paraId="3D00B7FE" w14:textId="77777777" w:rsidR="00000000" w:rsidRDefault="00AE271D">
      <w:pPr>
        <w:pStyle w:val="a0"/>
        <w:ind w:firstLine="0"/>
        <w:rPr>
          <w:rFonts w:hint="cs"/>
          <w:rtl/>
        </w:rPr>
      </w:pPr>
    </w:p>
    <w:p w14:paraId="5F9F5719" w14:textId="77777777" w:rsidR="00000000" w:rsidRDefault="00AE271D">
      <w:pPr>
        <w:pStyle w:val="a0"/>
        <w:ind w:firstLine="0"/>
        <w:rPr>
          <w:rFonts w:hint="cs"/>
          <w:rtl/>
        </w:rPr>
      </w:pPr>
      <w:r>
        <w:rPr>
          <w:rFonts w:hint="cs"/>
          <w:rtl/>
        </w:rPr>
        <w:tab/>
        <w:t>אתם יודעים שכל חייל סדיר משחרר ממילואים לפחות תשעה חיילי  מילואים בשנה, ויש גם מי שאומר 12 חיילים? אתה יודע, חבר הכנסת הרב גפני, ואתה, חבר הכ</w:t>
      </w:r>
      <w:r>
        <w:rPr>
          <w:rFonts w:hint="cs"/>
          <w:rtl/>
        </w:rPr>
        <w:t>נסת הרב ליצמן, שכל כיתה שיושבת בישיבה ואינה משתתפת בנטל יכולה לשחרר תשע כיתות מילואים בשנה?</w:t>
      </w:r>
    </w:p>
    <w:p w14:paraId="7EDD5363" w14:textId="77777777" w:rsidR="00000000" w:rsidRDefault="00AE271D">
      <w:pPr>
        <w:pStyle w:val="a0"/>
        <w:ind w:firstLine="0"/>
        <w:rPr>
          <w:rFonts w:hint="cs"/>
          <w:rtl/>
        </w:rPr>
      </w:pPr>
    </w:p>
    <w:p w14:paraId="0BD50018" w14:textId="77777777" w:rsidR="00000000" w:rsidRDefault="00AE271D">
      <w:pPr>
        <w:pStyle w:val="af1"/>
        <w:rPr>
          <w:rtl/>
        </w:rPr>
      </w:pPr>
      <w:r>
        <w:rPr>
          <w:rtl/>
        </w:rPr>
        <w:t>היו"ר אלי בן-מנחם:</w:t>
      </w:r>
    </w:p>
    <w:p w14:paraId="05714767" w14:textId="77777777" w:rsidR="00000000" w:rsidRDefault="00AE271D">
      <w:pPr>
        <w:pStyle w:val="a0"/>
        <w:rPr>
          <w:rFonts w:hint="cs"/>
          <w:rtl/>
        </w:rPr>
      </w:pPr>
    </w:p>
    <w:p w14:paraId="65CCF41C" w14:textId="77777777" w:rsidR="00000000" w:rsidRDefault="00AE271D">
      <w:pPr>
        <w:pStyle w:val="a0"/>
        <w:rPr>
          <w:rFonts w:hint="cs"/>
          <w:rtl/>
        </w:rPr>
      </w:pPr>
      <w:r>
        <w:rPr>
          <w:rFonts w:hint="cs"/>
          <w:rtl/>
        </w:rPr>
        <w:t>חבר הכנסת שלגי, נא לסיים.</w:t>
      </w:r>
    </w:p>
    <w:p w14:paraId="02BDD122" w14:textId="77777777" w:rsidR="00000000" w:rsidRDefault="00AE271D">
      <w:pPr>
        <w:pStyle w:val="a0"/>
        <w:ind w:firstLine="0"/>
        <w:rPr>
          <w:rFonts w:hint="cs"/>
          <w:rtl/>
        </w:rPr>
      </w:pPr>
    </w:p>
    <w:p w14:paraId="470CBB99" w14:textId="77777777" w:rsidR="00000000" w:rsidRDefault="00AE271D">
      <w:pPr>
        <w:pStyle w:val="-"/>
        <w:rPr>
          <w:rtl/>
        </w:rPr>
      </w:pPr>
      <w:bookmarkStart w:id="320" w:name="FS000001046T23_02_2004_20_33_07"/>
      <w:bookmarkStart w:id="321" w:name="FS000001046T23_02_2004_20_33_12C"/>
      <w:bookmarkEnd w:id="320"/>
      <w:bookmarkEnd w:id="321"/>
      <w:r>
        <w:rPr>
          <w:rtl/>
        </w:rPr>
        <w:t>אילן שלגי (שינוי):</w:t>
      </w:r>
    </w:p>
    <w:p w14:paraId="4E85C9E7" w14:textId="77777777" w:rsidR="00000000" w:rsidRDefault="00AE271D">
      <w:pPr>
        <w:pStyle w:val="a0"/>
        <w:rPr>
          <w:rtl/>
        </w:rPr>
      </w:pPr>
    </w:p>
    <w:p w14:paraId="7D9F9448" w14:textId="77777777" w:rsidR="00000000" w:rsidRDefault="00AE271D">
      <w:pPr>
        <w:pStyle w:val="a0"/>
        <w:rPr>
          <w:rFonts w:hint="cs"/>
          <w:rtl/>
        </w:rPr>
      </w:pPr>
      <w:r>
        <w:rPr>
          <w:rFonts w:hint="cs"/>
          <w:rtl/>
        </w:rPr>
        <w:t>אני מסיים. בטוח שאתה יודע, אבל זה לא אכפת לך. מבחינתך, שמדינת ישראל תמשיך ותגייס בכל שנה תשעה חי</w:t>
      </w:r>
      <w:r>
        <w:rPr>
          <w:rFonts w:hint="cs"/>
          <w:rtl/>
        </w:rPr>
        <w:t>ילי מילואים, כדי שעוד אברך יוכל להישאר בישיבה וליהרג באוהלה של תורה.</w:t>
      </w:r>
    </w:p>
    <w:p w14:paraId="6E08878A" w14:textId="77777777" w:rsidR="00000000" w:rsidRDefault="00AE271D">
      <w:pPr>
        <w:pStyle w:val="a0"/>
        <w:rPr>
          <w:rFonts w:hint="cs"/>
          <w:rtl/>
        </w:rPr>
      </w:pPr>
    </w:p>
    <w:p w14:paraId="58449CDC" w14:textId="77777777" w:rsidR="00000000" w:rsidRDefault="00AE271D">
      <w:pPr>
        <w:pStyle w:val="a0"/>
        <w:rPr>
          <w:rFonts w:hint="cs"/>
          <w:rtl/>
        </w:rPr>
      </w:pPr>
      <w:r>
        <w:rPr>
          <w:rFonts w:hint="cs"/>
          <w:rtl/>
        </w:rPr>
        <w:t xml:space="preserve">בהזדמנות זו אני מבקש להודות מכאן, מעל במת הכנסת, אני מקווה בשם כולנו, לאנשי המילואים ולנשות אנשי המילואים. אזכיר לכולנו, כי השבוע ציינו את יום המשפחה. כאשר הגברים במילואים, ולעתים לפרקי </w:t>
      </w:r>
      <w:r>
        <w:rPr>
          <w:rFonts w:hint="cs"/>
          <w:rtl/>
        </w:rPr>
        <w:t xml:space="preserve">זמן ארוכים, אתן, הרעיות, נשארות לבד בבית, אתן מחזיקות את המשפחה, אתן המחזיקות גם אותנו במילואים. יישר כוח לכם ויישר כוח לכן. תודה רבה. </w:t>
      </w:r>
    </w:p>
    <w:p w14:paraId="5B429B22" w14:textId="77777777" w:rsidR="00000000" w:rsidRDefault="00AE271D">
      <w:pPr>
        <w:pStyle w:val="a0"/>
        <w:ind w:firstLine="0"/>
        <w:rPr>
          <w:rFonts w:hint="cs"/>
          <w:rtl/>
        </w:rPr>
      </w:pPr>
    </w:p>
    <w:p w14:paraId="254640D1" w14:textId="77777777" w:rsidR="00000000" w:rsidRDefault="00AE271D">
      <w:pPr>
        <w:pStyle w:val="af1"/>
        <w:rPr>
          <w:rtl/>
        </w:rPr>
      </w:pPr>
      <w:r>
        <w:rPr>
          <w:rtl/>
        </w:rPr>
        <w:t>היו"ר אלי בן-מנחם:</w:t>
      </w:r>
    </w:p>
    <w:p w14:paraId="1331671F" w14:textId="77777777" w:rsidR="00000000" w:rsidRDefault="00AE271D">
      <w:pPr>
        <w:pStyle w:val="a0"/>
        <w:ind w:firstLine="0"/>
        <w:rPr>
          <w:rFonts w:hint="cs"/>
          <w:rtl/>
        </w:rPr>
      </w:pPr>
    </w:p>
    <w:p w14:paraId="694DD7E4" w14:textId="77777777" w:rsidR="00000000" w:rsidRDefault="00AE271D">
      <w:pPr>
        <w:pStyle w:val="a0"/>
        <w:ind w:firstLine="0"/>
        <w:rPr>
          <w:rFonts w:hint="cs"/>
          <w:rtl/>
        </w:rPr>
      </w:pPr>
      <w:r>
        <w:rPr>
          <w:rFonts w:hint="cs"/>
          <w:rtl/>
        </w:rPr>
        <w:tab/>
        <w:t>תודה לחבר הכנסת אילן שלגי. חבר הכנסת נסים זאב, בבקשה, גם לך יש שלוש דקות. חבר הכנסת זאב, אם אתה רו</w:t>
      </w:r>
      <w:r>
        <w:rPr>
          <w:rFonts w:hint="cs"/>
          <w:rtl/>
        </w:rPr>
        <w:t>צה להיות אחרון, תרשום שאתה אחרון. אני לא צריך כל פעם לחזור ולתקן. חבר הכנסת זאב, תעלה בבקשה על הדוכן, תדבר ולא תהיה אחרון. מה קרה?</w:t>
      </w:r>
    </w:p>
    <w:p w14:paraId="6A60388B" w14:textId="77777777" w:rsidR="00000000" w:rsidRDefault="00AE271D">
      <w:pPr>
        <w:pStyle w:val="a"/>
        <w:rPr>
          <w:rFonts w:hint="cs"/>
          <w:rtl/>
        </w:rPr>
      </w:pPr>
      <w:bookmarkStart w:id="322" w:name="FS000000490T23_02_2004_20_35_46"/>
      <w:bookmarkEnd w:id="322"/>
    </w:p>
    <w:p w14:paraId="086609DC" w14:textId="77777777" w:rsidR="00000000" w:rsidRDefault="00AE271D">
      <w:pPr>
        <w:pStyle w:val="a"/>
        <w:rPr>
          <w:rtl/>
        </w:rPr>
      </w:pPr>
      <w:bookmarkStart w:id="323" w:name="_Toc67901594"/>
      <w:r>
        <w:rPr>
          <w:rFonts w:hint="eastAsia"/>
          <w:rtl/>
        </w:rPr>
        <w:t>נסים</w:t>
      </w:r>
      <w:r>
        <w:rPr>
          <w:rtl/>
        </w:rPr>
        <w:t xml:space="preserve"> זאב (ש"ס):</w:t>
      </w:r>
      <w:bookmarkEnd w:id="323"/>
    </w:p>
    <w:p w14:paraId="4D94FCD6" w14:textId="77777777" w:rsidR="00000000" w:rsidRDefault="00AE271D">
      <w:pPr>
        <w:pStyle w:val="a0"/>
        <w:rPr>
          <w:rFonts w:hint="cs"/>
          <w:rtl/>
        </w:rPr>
      </w:pPr>
    </w:p>
    <w:p w14:paraId="67B47542" w14:textId="77777777" w:rsidR="00000000" w:rsidRDefault="00AE271D">
      <w:pPr>
        <w:pStyle w:val="a0"/>
        <w:rPr>
          <w:rFonts w:hint="cs"/>
          <w:rtl/>
        </w:rPr>
      </w:pPr>
      <w:r>
        <w:rPr>
          <w:rFonts w:hint="cs"/>
          <w:rtl/>
        </w:rPr>
        <w:t>רציתי להיות אחרי שלגי כי ידעתי שהוא יאמר דברי הסתה ודברי בלע.</w:t>
      </w:r>
    </w:p>
    <w:p w14:paraId="110344D0" w14:textId="77777777" w:rsidR="00000000" w:rsidRDefault="00AE271D">
      <w:pPr>
        <w:pStyle w:val="a0"/>
        <w:ind w:firstLine="0"/>
        <w:rPr>
          <w:rFonts w:hint="cs"/>
          <w:rtl/>
        </w:rPr>
      </w:pPr>
    </w:p>
    <w:p w14:paraId="45739F40" w14:textId="77777777" w:rsidR="00000000" w:rsidRDefault="00AE271D">
      <w:pPr>
        <w:pStyle w:val="af1"/>
        <w:rPr>
          <w:rtl/>
        </w:rPr>
      </w:pPr>
      <w:r>
        <w:rPr>
          <w:rtl/>
        </w:rPr>
        <w:t>היו"ר אלי בן-מנחם:</w:t>
      </w:r>
    </w:p>
    <w:p w14:paraId="7FB14339" w14:textId="77777777" w:rsidR="00000000" w:rsidRDefault="00AE271D">
      <w:pPr>
        <w:pStyle w:val="a0"/>
        <w:ind w:firstLine="0"/>
        <w:rPr>
          <w:rFonts w:hint="cs"/>
          <w:rtl/>
        </w:rPr>
      </w:pPr>
    </w:p>
    <w:p w14:paraId="4E6CCDE7" w14:textId="77777777" w:rsidR="00000000" w:rsidRDefault="00AE271D">
      <w:pPr>
        <w:pStyle w:val="a0"/>
        <w:ind w:firstLine="0"/>
        <w:rPr>
          <w:rFonts w:hint="cs"/>
          <w:rtl/>
        </w:rPr>
      </w:pPr>
      <w:r>
        <w:rPr>
          <w:rFonts w:hint="cs"/>
          <w:rtl/>
        </w:rPr>
        <w:tab/>
        <w:t>רצית להירגע?</w:t>
      </w:r>
    </w:p>
    <w:p w14:paraId="3F23FBD9" w14:textId="77777777" w:rsidR="00000000" w:rsidRDefault="00AE271D">
      <w:pPr>
        <w:pStyle w:val="a0"/>
        <w:ind w:firstLine="0"/>
        <w:rPr>
          <w:rFonts w:hint="cs"/>
          <w:rtl/>
        </w:rPr>
      </w:pPr>
    </w:p>
    <w:p w14:paraId="62818102" w14:textId="77777777" w:rsidR="00000000" w:rsidRDefault="00AE271D">
      <w:pPr>
        <w:pStyle w:val="-"/>
        <w:rPr>
          <w:rtl/>
        </w:rPr>
      </w:pPr>
      <w:bookmarkStart w:id="324" w:name="FS000000490T23_02_2004_20_36_15C"/>
      <w:bookmarkEnd w:id="324"/>
      <w:r>
        <w:rPr>
          <w:rtl/>
        </w:rPr>
        <w:t xml:space="preserve">נסים זאב </w:t>
      </w:r>
      <w:r>
        <w:rPr>
          <w:rtl/>
        </w:rPr>
        <w:t>(ש"ס):</w:t>
      </w:r>
    </w:p>
    <w:p w14:paraId="1D3F0704" w14:textId="77777777" w:rsidR="00000000" w:rsidRDefault="00AE271D">
      <w:pPr>
        <w:pStyle w:val="a0"/>
        <w:rPr>
          <w:rtl/>
        </w:rPr>
      </w:pPr>
    </w:p>
    <w:p w14:paraId="15FCDD67" w14:textId="77777777" w:rsidR="00000000" w:rsidRDefault="00AE271D">
      <w:pPr>
        <w:pStyle w:val="a0"/>
        <w:rPr>
          <w:rFonts w:hint="cs"/>
          <w:rtl/>
        </w:rPr>
      </w:pPr>
      <w:r>
        <w:rPr>
          <w:rFonts w:hint="cs"/>
          <w:rtl/>
        </w:rPr>
        <w:t>כן.</w:t>
      </w:r>
    </w:p>
    <w:p w14:paraId="20C66DB2" w14:textId="77777777" w:rsidR="00000000" w:rsidRDefault="00AE271D">
      <w:pPr>
        <w:pStyle w:val="a0"/>
        <w:ind w:firstLine="0"/>
        <w:rPr>
          <w:rFonts w:hint="cs"/>
          <w:rtl/>
        </w:rPr>
      </w:pPr>
    </w:p>
    <w:p w14:paraId="776AFEC2" w14:textId="77777777" w:rsidR="00000000" w:rsidRDefault="00AE271D">
      <w:pPr>
        <w:pStyle w:val="af0"/>
        <w:rPr>
          <w:rtl/>
        </w:rPr>
      </w:pPr>
      <w:r>
        <w:rPr>
          <w:rFonts w:hint="eastAsia"/>
          <w:rtl/>
        </w:rPr>
        <w:t>אילן</w:t>
      </w:r>
      <w:r>
        <w:rPr>
          <w:rtl/>
        </w:rPr>
        <w:t xml:space="preserve"> שלגי (שינוי):</w:t>
      </w:r>
    </w:p>
    <w:p w14:paraId="5EBC420D" w14:textId="77777777" w:rsidR="00000000" w:rsidRDefault="00AE271D">
      <w:pPr>
        <w:pStyle w:val="a0"/>
        <w:rPr>
          <w:rFonts w:hint="cs"/>
          <w:rtl/>
        </w:rPr>
      </w:pPr>
    </w:p>
    <w:p w14:paraId="773EC403" w14:textId="77777777" w:rsidR="00000000" w:rsidRDefault="00AE271D">
      <w:pPr>
        <w:pStyle w:val="a0"/>
        <w:rPr>
          <w:rFonts w:hint="cs"/>
          <w:rtl/>
        </w:rPr>
      </w:pPr>
      <w:r>
        <w:rPr>
          <w:rFonts w:hint="cs"/>
          <w:rtl/>
        </w:rPr>
        <w:t>הבנתי  מדוע אתה רוצה להתחלף.</w:t>
      </w:r>
    </w:p>
    <w:p w14:paraId="3DF29862" w14:textId="77777777" w:rsidR="00000000" w:rsidRDefault="00AE271D">
      <w:pPr>
        <w:pStyle w:val="a0"/>
        <w:ind w:firstLine="0"/>
        <w:rPr>
          <w:rFonts w:hint="cs"/>
          <w:rtl/>
        </w:rPr>
      </w:pPr>
    </w:p>
    <w:p w14:paraId="1ECCB3A8" w14:textId="77777777" w:rsidR="00000000" w:rsidRDefault="00AE271D">
      <w:pPr>
        <w:pStyle w:val="-"/>
        <w:rPr>
          <w:rtl/>
        </w:rPr>
      </w:pPr>
      <w:bookmarkStart w:id="325" w:name="FS000000490T23_02_2004_20_36_27C"/>
      <w:bookmarkEnd w:id="325"/>
      <w:r>
        <w:rPr>
          <w:rtl/>
        </w:rPr>
        <w:t>נסים זאב (ש"ס):</w:t>
      </w:r>
    </w:p>
    <w:p w14:paraId="2E14F585" w14:textId="77777777" w:rsidR="00000000" w:rsidRDefault="00AE271D">
      <w:pPr>
        <w:pStyle w:val="a0"/>
        <w:rPr>
          <w:rtl/>
        </w:rPr>
      </w:pPr>
    </w:p>
    <w:p w14:paraId="751BBFB6" w14:textId="77777777" w:rsidR="00000000" w:rsidRDefault="00AE271D">
      <w:pPr>
        <w:pStyle w:val="a0"/>
        <w:rPr>
          <w:rFonts w:hint="cs"/>
          <w:rtl/>
        </w:rPr>
      </w:pPr>
      <w:r>
        <w:rPr>
          <w:rFonts w:hint="cs"/>
          <w:rtl/>
        </w:rPr>
        <w:t xml:space="preserve">בדיוק. ידעתי שאתה רק תסית בדבריך, וחשבתי שמן הראוי לתת גם תשובה על דברי הכפירה שלך, על דברי הבלע שלך. המפלגה הזאת כל כולה יסודה על הסתה - - - </w:t>
      </w:r>
    </w:p>
    <w:p w14:paraId="4496A580" w14:textId="77777777" w:rsidR="00000000" w:rsidRDefault="00AE271D">
      <w:pPr>
        <w:pStyle w:val="a0"/>
        <w:ind w:firstLine="0"/>
        <w:rPr>
          <w:rFonts w:hint="cs"/>
          <w:rtl/>
        </w:rPr>
      </w:pPr>
    </w:p>
    <w:p w14:paraId="6257E70E" w14:textId="77777777" w:rsidR="00000000" w:rsidRDefault="00AE271D">
      <w:pPr>
        <w:pStyle w:val="af0"/>
        <w:rPr>
          <w:rtl/>
        </w:rPr>
      </w:pPr>
      <w:r>
        <w:rPr>
          <w:rFonts w:hint="eastAsia"/>
          <w:rtl/>
        </w:rPr>
        <w:t>אילן</w:t>
      </w:r>
      <w:r>
        <w:rPr>
          <w:rtl/>
        </w:rPr>
        <w:t xml:space="preserve"> שלגי (שינוי):</w:t>
      </w:r>
    </w:p>
    <w:p w14:paraId="6147EFD5" w14:textId="77777777" w:rsidR="00000000" w:rsidRDefault="00AE271D">
      <w:pPr>
        <w:pStyle w:val="a0"/>
        <w:rPr>
          <w:rFonts w:hint="cs"/>
          <w:rtl/>
        </w:rPr>
      </w:pPr>
    </w:p>
    <w:p w14:paraId="1FC89FDD" w14:textId="77777777" w:rsidR="00000000" w:rsidRDefault="00AE271D">
      <w:pPr>
        <w:pStyle w:val="a0"/>
        <w:rPr>
          <w:rFonts w:hint="cs"/>
          <w:rtl/>
        </w:rPr>
      </w:pPr>
      <w:r>
        <w:rPr>
          <w:rFonts w:hint="cs"/>
          <w:rtl/>
        </w:rPr>
        <w:t>יותר פשוט לה</w:t>
      </w:r>
      <w:r>
        <w:rPr>
          <w:rFonts w:hint="cs"/>
          <w:rtl/>
        </w:rPr>
        <w:t xml:space="preserve">גן על הבטלנים ועל המשתמטים? תשים לב - - - </w:t>
      </w:r>
    </w:p>
    <w:p w14:paraId="6EA9A0D2" w14:textId="77777777" w:rsidR="00000000" w:rsidRDefault="00AE271D">
      <w:pPr>
        <w:pStyle w:val="a0"/>
        <w:ind w:firstLine="0"/>
        <w:rPr>
          <w:rFonts w:hint="cs"/>
          <w:rtl/>
        </w:rPr>
      </w:pPr>
    </w:p>
    <w:p w14:paraId="7C8B99B0" w14:textId="77777777" w:rsidR="00000000" w:rsidRDefault="00AE271D">
      <w:pPr>
        <w:pStyle w:val="-"/>
        <w:rPr>
          <w:rtl/>
        </w:rPr>
      </w:pPr>
      <w:bookmarkStart w:id="326" w:name="FS000000490T23_02_2004_20_37_09C"/>
      <w:bookmarkEnd w:id="326"/>
      <w:r>
        <w:rPr>
          <w:rtl/>
        </w:rPr>
        <w:t>נסים זאב (ש"ס):</w:t>
      </w:r>
    </w:p>
    <w:p w14:paraId="1293E974" w14:textId="77777777" w:rsidR="00000000" w:rsidRDefault="00AE271D">
      <w:pPr>
        <w:pStyle w:val="a0"/>
        <w:rPr>
          <w:rtl/>
        </w:rPr>
      </w:pPr>
    </w:p>
    <w:p w14:paraId="4F6FCC00" w14:textId="77777777" w:rsidR="00000000" w:rsidRDefault="00AE271D">
      <w:pPr>
        <w:pStyle w:val="a0"/>
        <w:rPr>
          <w:rFonts w:hint="cs"/>
          <w:rtl/>
        </w:rPr>
      </w:pPr>
      <w:r>
        <w:rPr>
          <w:rFonts w:hint="cs"/>
          <w:rtl/>
        </w:rPr>
        <w:t>אתה תמשיך להגן על המסוממים. כל התרבות הקלוקלת, כל הפדופילים באו מכם. כל המסוממים במדינה הזאת.</w:t>
      </w:r>
    </w:p>
    <w:p w14:paraId="0EF1F312" w14:textId="77777777" w:rsidR="00000000" w:rsidRDefault="00AE271D">
      <w:pPr>
        <w:pStyle w:val="a0"/>
        <w:ind w:firstLine="0"/>
        <w:rPr>
          <w:rFonts w:hint="cs"/>
          <w:rtl/>
        </w:rPr>
      </w:pPr>
    </w:p>
    <w:p w14:paraId="7306AF8F" w14:textId="77777777" w:rsidR="00000000" w:rsidRDefault="00AE271D">
      <w:pPr>
        <w:pStyle w:val="af0"/>
        <w:rPr>
          <w:rtl/>
        </w:rPr>
      </w:pPr>
      <w:r>
        <w:rPr>
          <w:rFonts w:hint="eastAsia"/>
          <w:rtl/>
        </w:rPr>
        <w:t>אורי</w:t>
      </w:r>
      <w:r>
        <w:rPr>
          <w:rtl/>
        </w:rPr>
        <w:t xml:space="preserve"> יהודה אריאל (האיחוד הלאומי - ישראל ביתנו):</w:t>
      </w:r>
    </w:p>
    <w:p w14:paraId="6289FFBA" w14:textId="77777777" w:rsidR="00000000" w:rsidRDefault="00AE271D">
      <w:pPr>
        <w:pStyle w:val="a0"/>
        <w:rPr>
          <w:rFonts w:hint="cs"/>
          <w:rtl/>
        </w:rPr>
      </w:pPr>
    </w:p>
    <w:p w14:paraId="6324694C" w14:textId="77777777" w:rsidR="00000000" w:rsidRDefault="00AE271D">
      <w:pPr>
        <w:pStyle w:val="a0"/>
        <w:rPr>
          <w:rFonts w:hint="cs"/>
          <w:rtl/>
        </w:rPr>
      </w:pPr>
      <w:r>
        <w:rPr>
          <w:rFonts w:hint="cs"/>
          <w:rtl/>
        </w:rPr>
        <w:t xml:space="preserve">מה קרה לך? </w:t>
      </w:r>
    </w:p>
    <w:p w14:paraId="06E86393" w14:textId="77777777" w:rsidR="00000000" w:rsidRDefault="00AE271D">
      <w:pPr>
        <w:pStyle w:val="a0"/>
        <w:ind w:firstLine="0"/>
        <w:rPr>
          <w:rFonts w:hint="cs"/>
          <w:rtl/>
        </w:rPr>
      </w:pPr>
    </w:p>
    <w:p w14:paraId="1C40C583" w14:textId="77777777" w:rsidR="00000000" w:rsidRDefault="00AE271D">
      <w:pPr>
        <w:pStyle w:val="af1"/>
        <w:rPr>
          <w:rtl/>
        </w:rPr>
      </w:pPr>
      <w:r>
        <w:rPr>
          <w:rtl/>
        </w:rPr>
        <w:t>היו"ר אלי בן-מנחם:</w:t>
      </w:r>
    </w:p>
    <w:p w14:paraId="7BE5F486" w14:textId="77777777" w:rsidR="00000000" w:rsidRDefault="00AE271D">
      <w:pPr>
        <w:pStyle w:val="a0"/>
        <w:ind w:firstLine="0"/>
        <w:rPr>
          <w:rFonts w:hint="cs"/>
          <w:rtl/>
        </w:rPr>
      </w:pPr>
    </w:p>
    <w:p w14:paraId="3FE2B2E3" w14:textId="77777777" w:rsidR="00000000" w:rsidRDefault="00AE271D">
      <w:pPr>
        <w:pStyle w:val="a0"/>
        <w:ind w:firstLine="0"/>
        <w:rPr>
          <w:rFonts w:hint="cs"/>
          <w:rtl/>
        </w:rPr>
      </w:pPr>
      <w:r>
        <w:rPr>
          <w:rFonts w:hint="cs"/>
          <w:rtl/>
        </w:rPr>
        <w:tab/>
        <w:t>חבר הכנסת נסים זא</w:t>
      </w:r>
      <w:r>
        <w:rPr>
          <w:rFonts w:hint="cs"/>
          <w:rtl/>
        </w:rPr>
        <w:t xml:space="preserve">ב, אני מתחיל למנות את הזמן. </w:t>
      </w:r>
    </w:p>
    <w:p w14:paraId="76F59231" w14:textId="77777777" w:rsidR="00000000" w:rsidRDefault="00AE271D">
      <w:pPr>
        <w:pStyle w:val="a0"/>
        <w:ind w:firstLine="0"/>
        <w:rPr>
          <w:rFonts w:hint="cs"/>
          <w:rtl/>
        </w:rPr>
      </w:pPr>
    </w:p>
    <w:p w14:paraId="45F658F0" w14:textId="77777777" w:rsidR="00000000" w:rsidRDefault="00AE271D">
      <w:pPr>
        <w:pStyle w:val="-"/>
        <w:rPr>
          <w:rtl/>
        </w:rPr>
      </w:pPr>
      <w:r>
        <w:rPr>
          <w:rtl/>
        </w:rPr>
        <w:t>נסים זאב (ש"ס):</w:t>
      </w:r>
    </w:p>
    <w:p w14:paraId="16BEC1D6" w14:textId="77777777" w:rsidR="00000000" w:rsidRDefault="00AE271D">
      <w:pPr>
        <w:pStyle w:val="a"/>
        <w:rPr>
          <w:rFonts w:hint="cs"/>
          <w:rtl/>
        </w:rPr>
      </w:pPr>
    </w:p>
    <w:p w14:paraId="2F1EEFA2" w14:textId="77777777" w:rsidR="00000000" w:rsidRDefault="00AE271D">
      <w:pPr>
        <w:pStyle w:val="a0"/>
        <w:rPr>
          <w:rtl/>
        </w:rPr>
      </w:pPr>
    </w:p>
    <w:p w14:paraId="50DBD8DE" w14:textId="77777777" w:rsidR="00000000" w:rsidRDefault="00AE271D">
      <w:pPr>
        <w:pStyle w:val="a0"/>
        <w:rPr>
          <w:rFonts w:hint="cs"/>
          <w:rtl/>
        </w:rPr>
      </w:pPr>
      <w:r>
        <w:rPr>
          <w:rFonts w:hint="cs"/>
          <w:rtl/>
        </w:rPr>
        <w:t xml:space="preserve">אדוני היושב-ראש, אני בהחלט מצטרף להצעת החוק של חבר הכנסת איתן כבל. יש כאן למעשה שתי נקודות חשובות. הנקודה הראשונה </w:t>
      </w:r>
      <w:r>
        <w:rPr>
          <w:rtl/>
        </w:rPr>
        <w:t>–</w:t>
      </w:r>
      <w:r>
        <w:rPr>
          <w:rFonts w:hint="cs"/>
          <w:rtl/>
        </w:rPr>
        <w:t xml:space="preserve"> כאשר רוצים לחשב בסך הכול את הרבעון האחרון שלפיו משלמים לחייל המילואים, ויוצא שחודש אחד הוא ל</w:t>
      </w:r>
      <w:r>
        <w:rPr>
          <w:rFonts w:hint="cs"/>
          <w:rtl/>
        </w:rPr>
        <w:t>א יכול לעבוד מסיבות כאלה ואחרות. הנקודה השנייה -  יש גם מצב שחייל מילואים בכלל אינו עובד. יש דבר כזה. אני מבין שבהצעת החוק שלך, חבר הכנסת כבל, הולכים על שכר המינימום. זה מופיע בדברי ההסבר, ואני מבין שזאת הצעת חוק שנותנת תשובה ומענה על שתי הנקודות האלה.</w:t>
      </w:r>
    </w:p>
    <w:p w14:paraId="1D1B8D46" w14:textId="77777777" w:rsidR="00000000" w:rsidRDefault="00AE271D">
      <w:pPr>
        <w:pStyle w:val="a0"/>
        <w:rPr>
          <w:rFonts w:hint="cs"/>
          <w:rtl/>
        </w:rPr>
      </w:pPr>
    </w:p>
    <w:p w14:paraId="45077AFD" w14:textId="77777777" w:rsidR="00000000" w:rsidRDefault="00AE271D">
      <w:pPr>
        <w:pStyle w:val="a0"/>
        <w:rPr>
          <w:rFonts w:hint="cs"/>
          <w:rtl/>
        </w:rPr>
      </w:pPr>
      <w:r>
        <w:rPr>
          <w:rFonts w:hint="cs"/>
          <w:rtl/>
        </w:rPr>
        <w:t>אב</w:t>
      </w:r>
      <w:r>
        <w:rPr>
          <w:rFonts w:hint="cs"/>
          <w:rtl/>
        </w:rPr>
        <w:t xml:space="preserve">ל יש דבר נוסף, אדוני היושב-ראש, יש חיילי מילואים שתורתם אומנותם והם שוקדים באוהלה של תורה ושירתו בצבא-הגנה לישראל שלוש שנים והם לא משתמטים. הם הולכים למילואים, אבל מפני שהם לומדים תורה, אין להם אותה זכאות במשרד השיכון. למה? הם לא ממצים את האפשרות שלהם, את </w:t>
      </w:r>
      <w:r>
        <w:rPr>
          <w:rFonts w:hint="cs"/>
          <w:rtl/>
        </w:rPr>
        <w:t>היכולת שלהם. מה, הממשלה הזאת, ממשלת הערב-רב הזאת תקבע לי מה לעשות בחיים?  אם אני משרת, אם אני ממלא את חובתי, היא תכתיב לי אם אלמד בישיבה או לא אלמד בישיבה, אם אני אמות באוהלה של תורה או לא אמות באוהלה של תורה?</w:t>
      </w:r>
    </w:p>
    <w:p w14:paraId="4B061D77" w14:textId="77777777" w:rsidR="00000000" w:rsidRDefault="00AE271D">
      <w:pPr>
        <w:pStyle w:val="a0"/>
        <w:ind w:firstLine="0"/>
        <w:rPr>
          <w:rFonts w:hint="cs"/>
          <w:rtl/>
        </w:rPr>
      </w:pPr>
    </w:p>
    <w:p w14:paraId="44A54B1A" w14:textId="77777777" w:rsidR="00000000" w:rsidRDefault="00AE271D">
      <w:pPr>
        <w:pStyle w:val="af1"/>
        <w:rPr>
          <w:rtl/>
        </w:rPr>
      </w:pPr>
      <w:r>
        <w:rPr>
          <w:rtl/>
        </w:rPr>
        <w:t>היו"ר אלי בן-מנחם:</w:t>
      </w:r>
    </w:p>
    <w:p w14:paraId="143EFB5D" w14:textId="77777777" w:rsidR="00000000" w:rsidRDefault="00AE271D">
      <w:pPr>
        <w:pStyle w:val="af1"/>
        <w:rPr>
          <w:rFonts w:hint="cs"/>
          <w:rtl/>
        </w:rPr>
      </w:pPr>
    </w:p>
    <w:p w14:paraId="4F3DED3C" w14:textId="77777777" w:rsidR="00000000" w:rsidRDefault="00AE271D">
      <w:pPr>
        <w:pStyle w:val="a0"/>
        <w:rPr>
          <w:rFonts w:hint="cs"/>
          <w:rtl/>
        </w:rPr>
      </w:pPr>
      <w:r>
        <w:rPr>
          <w:rFonts w:hint="cs"/>
          <w:rtl/>
        </w:rPr>
        <w:t>חבר הכנסת זאב, אני רוצה ל</w:t>
      </w:r>
      <w:r>
        <w:rPr>
          <w:rFonts w:hint="cs"/>
          <w:rtl/>
        </w:rPr>
        <w:t xml:space="preserve">הבין. דיברת על משרד השיכון. מה הקשר? למה אתה מתכוון? </w:t>
      </w:r>
    </w:p>
    <w:p w14:paraId="15C2F775" w14:textId="77777777" w:rsidR="00000000" w:rsidRDefault="00AE271D">
      <w:pPr>
        <w:pStyle w:val="a0"/>
        <w:ind w:firstLine="0"/>
        <w:rPr>
          <w:rFonts w:hint="cs"/>
          <w:rtl/>
        </w:rPr>
      </w:pPr>
    </w:p>
    <w:p w14:paraId="739C031D" w14:textId="77777777" w:rsidR="00000000" w:rsidRDefault="00AE271D">
      <w:pPr>
        <w:pStyle w:val="af0"/>
        <w:rPr>
          <w:rtl/>
        </w:rPr>
      </w:pPr>
      <w:r>
        <w:rPr>
          <w:rFonts w:hint="eastAsia"/>
          <w:rtl/>
        </w:rPr>
        <w:t>איתן</w:t>
      </w:r>
      <w:r>
        <w:rPr>
          <w:rtl/>
        </w:rPr>
        <w:t xml:space="preserve"> כבל (העבודה-מימד):</w:t>
      </w:r>
    </w:p>
    <w:p w14:paraId="433077E8" w14:textId="77777777" w:rsidR="00000000" w:rsidRDefault="00AE271D">
      <w:pPr>
        <w:pStyle w:val="a0"/>
        <w:rPr>
          <w:rFonts w:hint="cs"/>
          <w:rtl/>
        </w:rPr>
      </w:pPr>
    </w:p>
    <w:p w14:paraId="3574C93D" w14:textId="77777777" w:rsidR="00000000" w:rsidRDefault="00AE271D">
      <w:pPr>
        <w:pStyle w:val="a0"/>
        <w:rPr>
          <w:rFonts w:hint="cs"/>
          <w:rtl/>
        </w:rPr>
      </w:pPr>
      <w:r>
        <w:rPr>
          <w:rFonts w:hint="cs"/>
          <w:rtl/>
        </w:rPr>
        <w:t>הכוונה למיצוי כושר השתכרות.</w:t>
      </w:r>
    </w:p>
    <w:p w14:paraId="5C58E759" w14:textId="77777777" w:rsidR="00000000" w:rsidRDefault="00AE271D">
      <w:pPr>
        <w:pStyle w:val="af1"/>
        <w:rPr>
          <w:rtl/>
        </w:rPr>
      </w:pPr>
    </w:p>
    <w:p w14:paraId="59B03864" w14:textId="77777777" w:rsidR="00000000" w:rsidRDefault="00AE271D">
      <w:pPr>
        <w:pStyle w:val="af1"/>
        <w:rPr>
          <w:rtl/>
        </w:rPr>
      </w:pPr>
      <w:r>
        <w:rPr>
          <w:rtl/>
        </w:rPr>
        <w:t>היו"ר אלי בן-מנחם:</w:t>
      </w:r>
    </w:p>
    <w:p w14:paraId="58704638" w14:textId="77777777" w:rsidR="00000000" w:rsidRDefault="00AE271D">
      <w:pPr>
        <w:pStyle w:val="a0"/>
        <w:ind w:firstLine="0"/>
        <w:rPr>
          <w:rFonts w:hint="cs"/>
          <w:rtl/>
        </w:rPr>
      </w:pPr>
    </w:p>
    <w:p w14:paraId="6642AFC7" w14:textId="77777777" w:rsidR="00000000" w:rsidRDefault="00AE271D">
      <w:pPr>
        <w:pStyle w:val="a0"/>
        <w:ind w:firstLine="0"/>
        <w:rPr>
          <w:rFonts w:hint="cs"/>
          <w:rtl/>
        </w:rPr>
      </w:pPr>
      <w:r>
        <w:rPr>
          <w:rFonts w:hint="cs"/>
          <w:rtl/>
        </w:rPr>
        <w:tab/>
        <w:t>לקבלת משכנתה?</w:t>
      </w:r>
    </w:p>
    <w:p w14:paraId="275E528A" w14:textId="77777777" w:rsidR="00000000" w:rsidRDefault="00AE271D">
      <w:pPr>
        <w:pStyle w:val="-"/>
        <w:rPr>
          <w:rFonts w:hint="cs"/>
          <w:rtl/>
        </w:rPr>
      </w:pPr>
      <w:bookmarkStart w:id="327" w:name="FS000000490T23_02_2004_20_15_34C"/>
      <w:bookmarkEnd w:id="327"/>
    </w:p>
    <w:p w14:paraId="68914B87" w14:textId="77777777" w:rsidR="00000000" w:rsidRDefault="00AE271D">
      <w:pPr>
        <w:pStyle w:val="-"/>
        <w:rPr>
          <w:rtl/>
        </w:rPr>
      </w:pPr>
      <w:r>
        <w:rPr>
          <w:rtl/>
        </w:rPr>
        <w:t>נסים זאב (ש"ס):</w:t>
      </w:r>
    </w:p>
    <w:p w14:paraId="290B5A41" w14:textId="77777777" w:rsidR="00000000" w:rsidRDefault="00AE271D">
      <w:pPr>
        <w:pStyle w:val="a0"/>
        <w:rPr>
          <w:rtl/>
        </w:rPr>
      </w:pPr>
    </w:p>
    <w:p w14:paraId="33922BC8" w14:textId="77777777" w:rsidR="00000000" w:rsidRDefault="00AE271D">
      <w:pPr>
        <w:pStyle w:val="a0"/>
        <w:rPr>
          <w:rFonts w:hint="cs"/>
          <w:rtl/>
        </w:rPr>
      </w:pPr>
      <w:r>
        <w:rPr>
          <w:rFonts w:hint="cs"/>
          <w:rtl/>
        </w:rPr>
        <w:t>מדובר על כושר השתכרות. כאשר מדובר באותם אברכים, באותם בני תורה - ויש רבים כאלה שאינם זכאים, כא</w:t>
      </w:r>
      <w:r>
        <w:rPr>
          <w:rFonts w:hint="cs"/>
          <w:rtl/>
        </w:rPr>
        <w:t>שר האשה היא עקרת בית, יש לה משפחה ברוכת ילדים והיא לא יכולה לצאת לעבודה, והוא כן רוצה ללמוד תורה. הוא  כבר גמר לשרת, הוא עושה מילואים. אומרים: אתה לא ממצה השתכרות, אתה לא זכאי, אתה פרזיט. אתה יכול להכתיב לאותו בן תורה מה לעשות בחיים? אנא ממך, חבר הכנסת שלג</w:t>
      </w:r>
      <w:r>
        <w:rPr>
          <w:rFonts w:hint="cs"/>
          <w:rtl/>
        </w:rPr>
        <w:t xml:space="preserve">י - - - </w:t>
      </w:r>
    </w:p>
    <w:p w14:paraId="09A66C07" w14:textId="77777777" w:rsidR="00000000" w:rsidRDefault="00AE271D">
      <w:pPr>
        <w:pStyle w:val="a0"/>
        <w:ind w:firstLine="0"/>
        <w:rPr>
          <w:rFonts w:hint="cs"/>
          <w:rtl/>
        </w:rPr>
      </w:pPr>
    </w:p>
    <w:p w14:paraId="508B1040" w14:textId="77777777" w:rsidR="00000000" w:rsidRDefault="00AE271D">
      <w:pPr>
        <w:pStyle w:val="af0"/>
        <w:rPr>
          <w:rtl/>
        </w:rPr>
      </w:pPr>
      <w:r>
        <w:rPr>
          <w:rFonts w:hint="eastAsia"/>
          <w:rtl/>
        </w:rPr>
        <w:t>אילן</w:t>
      </w:r>
      <w:r>
        <w:rPr>
          <w:rtl/>
        </w:rPr>
        <w:t xml:space="preserve"> שלגי (שינוי):</w:t>
      </w:r>
    </w:p>
    <w:p w14:paraId="01FB3A93" w14:textId="77777777" w:rsidR="00000000" w:rsidRDefault="00AE271D">
      <w:pPr>
        <w:pStyle w:val="a0"/>
        <w:rPr>
          <w:rFonts w:hint="cs"/>
          <w:rtl/>
        </w:rPr>
      </w:pPr>
    </w:p>
    <w:p w14:paraId="1E02CC48" w14:textId="77777777" w:rsidR="00000000" w:rsidRDefault="00AE271D">
      <w:pPr>
        <w:pStyle w:val="a0"/>
        <w:ind w:firstLine="0"/>
        <w:rPr>
          <w:rFonts w:hint="cs"/>
          <w:rtl/>
        </w:rPr>
      </w:pPr>
      <w:r>
        <w:rPr>
          <w:rFonts w:hint="cs"/>
          <w:rtl/>
        </w:rPr>
        <w:tab/>
        <w:t xml:space="preserve">שיעשה מה שהוא רוצה. למה אני צריך לפרנס אותו? </w:t>
      </w:r>
    </w:p>
    <w:p w14:paraId="6C63A672" w14:textId="77777777" w:rsidR="00000000" w:rsidRDefault="00AE271D">
      <w:pPr>
        <w:pStyle w:val="a0"/>
        <w:ind w:firstLine="0"/>
        <w:rPr>
          <w:rFonts w:hint="cs"/>
          <w:rtl/>
        </w:rPr>
      </w:pPr>
    </w:p>
    <w:p w14:paraId="45F54E69" w14:textId="77777777" w:rsidR="00000000" w:rsidRDefault="00AE271D">
      <w:pPr>
        <w:pStyle w:val="-"/>
        <w:rPr>
          <w:rtl/>
        </w:rPr>
      </w:pPr>
      <w:bookmarkStart w:id="328" w:name="FS000000490T23_02_2004_20_16_22C"/>
      <w:bookmarkEnd w:id="328"/>
      <w:r>
        <w:rPr>
          <w:rtl/>
        </w:rPr>
        <w:t>נסים זאב (ש"ס):</w:t>
      </w:r>
    </w:p>
    <w:p w14:paraId="6ECDFAAB" w14:textId="77777777" w:rsidR="00000000" w:rsidRDefault="00AE271D">
      <w:pPr>
        <w:pStyle w:val="a0"/>
        <w:rPr>
          <w:rtl/>
        </w:rPr>
      </w:pPr>
    </w:p>
    <w:p w14:paraId="6F165ADE" w14:textId="77777777" w:rsidR="00000000" w:rsidRDefault="00AE271D">
      <w:pPr>
        <w:pStyle w:val="a0"/>
        <w:rPr>
          <w:rFonts w:hint="cs"/>
          <w:rtl/>
        </w:rPr>
      </w:pPr>
      <w:r>
        <w:rPr>
          <w:rFonts w:hint="cs"/>
          <w:rtl/>
        </w:rPr>
        <w:t>אל תפרנס אותו. תן לו אותן נקודות.</w:t>
      </w:r>
    </w:p>
    <w:p w14:paraId="47A8F474" w14:textId="77777777" w:rsidR="00000000" w:rsidRDefault="00AE271D">
      <w:pPr>
        <w:pStyle w:val="a0"/>
        <w:ind w:firstLine="0"/>
        <w:rPr>
          <w:rFonts w:hint="cs"/>
          <w:rtl/>
        </w:rPr>
      </w:pPr>
    </w:p>
    <w:p w14:paraId="37B6DF15" w14:textId="77777777" w:rsidR="00000000" w:rsidRDefault="00AE271D">
      <w:pPr>
        <w:pStyle w:val="af0"/>
        <w:rPr>
          <w:rtl/>
        </w:rPr>
      </w:pPr>
      <w:r>
        <w:rPr>
          <w:rFonts w:hint="eastAsia"/>
          <w:rtl/>
        </w:rPr>
        <w:t>אילן</w:t>
      </w:r>
      <w:r>
        <w:rPr>
          <w:rtl/>
        </w:rPr>
        <w:t xml:space="preserve"> שלגי (שינוי):</w:t>
      </w:r>
    </w:p>
    <w:p w14:paraId="7D98F367" w14:textId="77777777" w:rsidR="00000000" w:rsidRDefault="00AE271D">
      <w:pPr>
        <w:pStyle w:val="a0"/>
        <w:rPr>
          <w:rFonts w:hint="cs"/>
          <w:rtl/>
        </w:rPr>
      </w:pPr>
    </w:p>
    <w:p w14:paraId="6FBEC142" w14:textId="77777777" w:rsidR="00000000" w:rsidRDefault="00AE271D">
      <w:pPr>
        <w:pStyle w:val="a0"/>
        <w:rPr>
          <w:rFonts w:hint="cs"/>
          <w:rtl/>
        </w:rPr>
      </w:pPr>
      <w:r>
        <w:rPr>
          <w:rFonts w:hint="cs"/>
          <w:rtl/>
        </w:rPr>
        <w:t xml:space="preserve">שילך לעבוד. </w:t>
      </w:r>
    </w:p>
    <w:p w14:paraId="0408F126" w14:textId="77777777" w:rsidR="00000000" w:rsidRDefault="00AE271D">
      <w:pPr>
        <w:pStyle w:val="a0"/>
        <w:rPr>
          <w:rFonts w:hint="cs"/>
          <w:rtl/>
        </w:rPr>
      </w:pPr>
    </w:p>
    <w:p w14:paraId="6617EF22" w14:textId="77777777" w:rsidR="00000000" w:rsidRDefault="00AE271D">
      <w:pPr>
        <w:pStyle w:val="-"/>
        <w:rPr>
          <w:rtl/>
        </w:rPr>
      </w:pPr>
      <w:bookmarkStart w:id="329" w:name="FS000000490T23_02_2004_20_43_56C"/>
      <w:bookmarkEnd w:id="329"/>
      <w:r>
        <w:rPr>
          <w:rtl/>
        </w:rPr>
        <w:t>נסים זאב (ש"ס):</w:t>
      </w:r>
    </w:p>
    <w:p w14:paraId="3F3DCB43" w14:textId="77777777" w:rsidR="00000000" w:rsidRDefault="00AE271D">
      <w:pPr>
        <w:pStyle w:val="a0"/>
        <w:rPr>
          <w:rtl/>
        </w:rPr>
      </w:pPr>
    </w:p>
    <w:p w14:paraId="40AB8FFF" w14:textId="77777777" w:rsidR="00000000" w:rsidRDefault="00AE271D">
      <w:pPr>
        <w:pStyle w:val="a0"/>
        <w:rPr>
          <w:rFonts w:hint="cs"/>
          <w:rtl/>
        </w:rPr>
      </w:pPr>
      <w:r>
        <w:rPr>
          <w:rFonts w:hint="cs"/>
          <w:rtl/>
        </w:rPr>
        <w:t xml:space="preserve">תן לו אותן נקודות, אותה זכאות. </w:t>
      </w:r>
    </w:p>
    <w:p w14:paraId="10C00E7E" w14:textId="77777777" w:rsidR="00000000" w:rsidRDefault="00AE271D">
      <w:pPr>
        <w:pStyle w:val="a0"/>
        <w:ind w:firstLine="0"/>
        <w:rPr>
          <w:rFonts w:hint="cs"/>
          <w:rtl/>
        </w:rPr>
      </w:pPr>
    </w:p>
    <w:p w14:paraId="32F8BDFB" w14:textId="77777777" w:rsidR="00000000" w:rsidRDefault="00AE271D">
      <w:pPr>
        <w:pStyle w:val="af0"/>
        <w:rPr>
          <w:rtl/>
        </w:rPr>
      </w:pPr>
      <w:r>
        <w:rPr>
          <w:rFonts w:hint="eastAsia"/>
          <w:rtl/>
        </w:rPr>
        <w:t>אילן</w:t>
      </w:r>
      <w:r>
        <w:rPr>
          <w:rtl/>
        </w:rPr>
        <w:t xml:space="preserve"> שלגי (שינוי):</w:t>
      </w:r>
    </w:p>
    <w:p w14:paraId="0B9D2798" w14:textId="77777777" w:rsidR="00000000" w:rsidRDefault="00AE271D">
      <w:pPr>
        <w:pStyle w:val="a0"/>
        <w:rPr>
          <w:rFonts w:hint="cs"/>
          <w:rtl/>
        </w:rPr>
      </w:pPr>
    </w:p>
    <w:p w14:paraId="2704AACB" w14:textId="77777777" w:rsidR="00000000" w:rsidRDefault="00AE271D">
      <w:pPr>
        <w:pStyle w:val="a0"/>
        <w:rPr>
          <w:rFonts w:hint="cs"/>
          <w:rtl/>
        </w:rPr>
      </w:pPr>
      <w:r>
        <w:rPr>
          <w:rFonts w:hint="cs"/>
          <w:rtl/>
        </w:rPr>
        <w:t xml:space="preserve">שילך לעבוד. </w:t>
      </w:r>
    </w:p>
    <w:p w14:paraId="7918E68A" w14:textId="77777777" w:rsidR="00000000" w:rsidRDefault="00AE271D">
      <w:pPr>
        <w:pStyle w:val="a0"/>
        <w:ind w:firstLine="0"/>
        <w:rPr>
          <w:rFonts w:hint="cs"/>
          <w:rtl/>
        </w:rPr>
      </w:pPr>
    </w:p>
    <w:p w14:paraId="4B513032" w14:textId="77777777" w:rsidR="00000000" w:rsidRDefault="00AE271D">
      <w:pPr>
        <w:pStyle w:val="-"/>
        <w:rPr>
          <w:rtl/>
        </w:rPr>
      </w:pPr>
      <w:bookmarkStart w:id="330" w:name="FS000000490T23_02_2004_20_44_57C"/>
      <w:bookmarkEnd w:id="330"/>
      <w:r>
        <w:rPr>
          <w:rtl/>
        </w:rPr>
        <w:t>נסים זאב</w:t>
      </w:r>
      <w:r>
        <w:rPr>
          <w:rtl/>
        </w:rPr>
        <w:t xml:space="preserve"> (ש"ס):</w:t>
      </w:r>
    </w:p>
    <w:p w14:paraId="04B2D5F2" w14:textId="77777777" w:rsidR="00000000" w:rsidRDefault="00AE271D">
      <w:pPr>
        <w:pStyle w:val="a0"/>
        <w:rPr>
          <w:rtl/>
        </w:rPr>
      </w:pPr>
    </w:p>
    <w:p w14:paraId="5BC647FB" w14:textId="77777777" w:rsidR="00000000" w:rsidRDefault="00AE271D">
      <w:pPr>
        <w:pStyle w:val="a0"/>
        <w:rPr>
          <w:rFonts w:hint="cs"/>
          <w:rtl/>
        </w:rPr>
      </w:pPr>
      <w:r>
        <w:rPr>
          <w:rFonts w:hint="cs"/>
          <w:rtl/>
        </w:rPr>
        <w:t>אתה לא יכול לחייב אותו, להכתיב לו את דרך החיים. אומנם אנשי שינוי רגילים בדיקטטורה, יש להם משמעת סיעתית, אבל אי-אפשר להטיל משמעת על כל הציבור פה במדינת ישראל, עם כל הכבוד.</w:t>
      </w:r>
    </w:p>
    <w:p w14:paraId="60C44252" w14:textId="77777777" w:rsidR="00000000" w:rsidRDefault="00AE271D">
      <w:pPr>
        <w:pStyle w:val="a0"/>
        <w:rPr>
          <w:rFonts w:hint="cs"/>
          <w:rtl/>
        </w:rPr>
      </w:pPr>
    </w:p>
    <w:p w14:paraId="64313155" w14:textId="77777777" w:rsidR="00000000" w:rsidRDefault="00AE271D">
      <w:pPr>
        <w:pStyle w:val="a0"/>
        <w:rPr>
          <w:rFonts w:hint="cs"/>
          <w:rtl/>
        </w:rPr>
      </w:pPr>
      <w:r>
        <w:rPr>
          <w:rFonts w:hint="cs"/>
          <w:rtl/>
        </w:rPr>
        <w:t>אדוני היושב-ראש, אני רוצה לסיים בדבר אחד חשוב, אני מקווה שעדיין לא מיציתי א</w:t>
      </w:r>
      <w:r>
        <w:rPr>
          <w:rFonts w:hint="cs"/>
          <w:rtl/>
        </w:rPr>
        <w:t>ת שלוש הדקות.</w:t>
      </w:r>
    </w:p>
    <w:p w14:paraId="4E3E7926" w14:textId="77777777" w:rsidR="00000000" w:rsidRDefault="00AE271D">
      <w:pPr>
        <w:pStyle w:val="a0"/>
        <w:rPr>
          <w:rFonts w:hint="cs"/>
          <w:rtl/>
        </w:rPr>
      </w:pPr>
    </w:p>
    <w:p w14:paraId="4DBA7687" w14:textId="77777777" w:rsidR="00000000" w:rsidRDefault="00AE271D">
      <w:pPr>
        <w:pStyle w:val="af1"/>
        <w:rPr>
          <w:rtl/>
        </w:rPr>
      </w:pPr>
      <w:r>
        <w:rPr>
          <w:rtl/>
        </w:rPr>
        <w:t>היו"ר אלי בן-מנחם:</w:t>
      </w:r>
    </w:p>
    <w:p w14:paraId="0561FD13" w14:textId="77777777" w:rsidR="00000000" w:rsidRDefault="00AE271D">
      <w:pPr>
        <w:pStyle w:val="a0"/>
        <w:rPr>
          <w:rFonts w:hint="cs"/>
          <w:rtl/>
        </w:rPr>
      </w:pPr>
    </w:p>
    <w:p w14:paraId="1B368830" w14:textId="77777777" w:rsidR="00000000" w:rsidRDefault="00AE271D">
      <w:pPr>
        <w:pStyle w:val="a0"/>
        <w:rPr>
          <w:rFonts w:hint="cs"/>
          <w:rtl/>
        </w:rPr>
      </w:pPr>
      <w:r>
        <w:rPr>
          <w:rFonts w:hint="cs"/>
          <w:rtl/>
        </w:rPr>
        <w:t xml:space="preserve">מיצית. </w:t>
      </w:r>
    </w:p>
    <w:p w14:paraId="16135B74" w14:textId="77777777" w:rsidR="00000000" w:rsidRDefault="00AE271D">
      <w:pPr>
        <w:pStyle w:val="a0"/>
        <w:ind w:firstLine="0"/>
        <w:rPr>
          <w:rFonts w:hint="cs"/>
          <w:rtl/>
        </w:rPr>
      </w:pPr>
    </w:p>
    <w:p w14:paraId="7FA82596" w14:textId="77777777" w:rsidR="00000000" w:rsidRDefault="00AE271D">
      <w:pPr>
        <w:pStyle w:val="-"/>
        <w:rPr>
          <w:rtl/>
        </w:rPr>
      </w:pPr>
      <w:bookmarkStart w:id="331" w:name="FS000000490T23_02_2004_20_16_59C"/>
      <w:bookmarkEnd w:id="331"/>
      <w:r>
        <w:rPr>
          <w:rtl/>
        </w:rPr>
        <w:t>נסים זאב (ש"ס):</w:t>
      </w:r>
    </w:p>
    <w:p w14:paraId="70B6F163" w14:textId="77777777" w:rsidR="00000000" w:rsidRDefault="00AE271D">
      <w:pPr>
        <w:pStyle w:val="a0"/>
        <w:rPr>
          <w:rtl/>
        </w:rPr>
      </w:pPr>
    </w:p>
    <w:p w14:paraId="35575395" w14:textId="77777777" w:rsidR="00000000" w:rsidRDefault="00AE271D">
      <w:pPr>
        <w:pStyle w:val="a0"/>
        <w:rPr>
          <w:rFonts w:hint="cs"/>
          <w:rtl/>
        </w:rPr>
      </w:pPr>
      <w:r>
        <w:rPr>
          <w:rFonts w:hint="cs"/>
          <w:rtl/>
        </w:rPr>
        <w:t>ממש עוד דקה אחת. בשבוע שעבר סיירתי בכמה יישובים ביהודה ושומרון, בעיקר בשומרון. אני רוצה לומר לך שיש יישובים, צבי הנדל ידידי, שחיים בעוני. כמה שאומרים שהממשלה הזאת נותנת ותומכת, והכספים הולכים ליי</w:t>
      </w:r>
      <w:r>
        <w:rPr>
          <w:rFonts w:hint="cs"/>
          <w:rtl/>
        </w:rPr>
        <w:t xml:space="preserve">שובים </w:t>
      </w:r>
      <w:r>
        <w:rPr>
          <w:rtl/>
        </w:rPr>
        <w:t>–</w:t>
      </w:r>
      <w:r>
        <w:rPr>
          <w:rFonts w:hint="cs"/>
          <w:rtl/>
        </w:rPr>
        <w:t xml:space="preserve"> חיים  ממש בעוני. הם מרגישים שהם נרדפים על-ידי הממשלה הזאת. הם מרגישים שהם יושבים על ספסל הנאשמים. למה הם נמצאים ביישובים? הממשלה שלחה אותם. עכשיו אומרים, אתם צריכים לעקור, אבל לעקור על כורחכם. אני מקווה שהממשלה הזאת תתעשת ותפצה את האזרחים האלה לא ב</w:t>
      </w:r>
      <w:r>
        <w:rPr>
          <w:rFonts w:hint="cs"/>
          <w:rtl/>
        </w:rPr>
        <w:t>עקירת היישובים בתמורה כספית, אלא תפצה אותם על כך שהם במסירות נפש מסרו את עצמם, את ביתם, את בני ביתם. הם גרים שם במשך שנים תחת אש, תחת טרור. שתגבה אותם.</w:t>
      </w:r>
    </w:p>
    <w:p w14:paraId="722E5544" w14:textId="77777777" w:rsidR="00000000" w:rsidRDefault="00AE271D">
      <w:pPr>
        <w:pStyle w:val="a0"/>
        <w:ind w:firstLine="0"/>
        <w:rPr>
          <w:rFonts w:hint="cs"/>
          <w:rtl/>
        </w:rPr>
      </w:pPr>
    </w:p>
    <w:p w14:paraId="7689FF3F" w14:textId="77777777" w:rsidR="00000000" w:rsidRDefault="00AE271D">
      <w:pPr>
        <w:pStyle w:val="af1"/>
        <w:rPr>
          <w:rFonts w:hint="cs"/>
          <w:rtl/>
        </w:rPr>
      </w:pPr>
      <w:r>
        <w:rPr>
          <w:rtl/>
        </w:rPr>
        <w:t>היו"ר אלי בן-מנחם:</w:t>
      </w:r>
    </w:p>
    <w:p w14:paraId="2712034F" w14:textId="77777777" w:rsidR="00000000" w:rsidRDefault="00AE271D">
      <w:pPr>
        <w:pStyle w:val="a0"/>
        <w:rPr>
          <w:rFonts w:hint="cs"/>
          <w:rtl/>
        </w:rPr>
      </w:pPr>
    </w:p>
    <w:p w14:paraId="7915A511" w14:textId="77777777" w:rsidR="00000000" w:rsidRDefault="00AE271D">
      <w:pPr>
        <w:pStyle w:val="a0"/>
        <w:rPr>
          <w:rFonts w:hint="cs"/>
          <w:rtl/>
        </w:rPr>
      </w:pPr>
      <w:r>
        <w:rPr>
          <w:rFonts w:hint="cs"/>
          <w:rtl/>
        </w:rPr>
        <w:t>תודה לחבר הכנסת נסים זאב. חבר הכנסת מגלי והבה, לרשותך שלוש דקות.</w:t>
      </w:r>
    </w:p>
    <w:p w14:paraId="4E6A864B" w14:textId="77777777" w:rsidR="00000000" w:rsidRDefault="00AE271D">
      <w:pPr>
        <w:pStyle w:val="a0"/>
        <w:rPr>
          <w:rFonts w:hint="cs"/>
          <w:rtl/>
        </w:rPr>
      </w:pPr>
    </w:p>
    <w:p w14:paraId="67AED4AB" w14:textId="77777777" w:rsidR="00000000" w:rsidRDefault="00AE271D">
      <w:pPr>
        <w:pStyle w:val="a"/>
        <w:rPr>
          <w:rtl/>
        </w:rPr>
      </w:pPr>
      <w:bookmarkStart w:id="332" w:name="FS000001030T23_02_2004_20_18_03"/>
      <w:bookmarkStart w:id="333" w:name="_Toc67901595"/>
      <w:bookmarkEnd w:id="332"/>
      <w:r>
        <w:rPr>
          <w:rFonts w:hint="eastAsia"/>
          <w:rtl/>
        </w:rPr>
        <w:t>מגלי</w:t>
      </w:r>
      <w:r>
        <w:rPr>
          <w:rtl/>
        </w:rPr>
        <w:t xml:space="preserve"> והבה (הליכוד</w:t>
      </w:r>
      <w:r>
        <w:rPr>
          <w:rtl/>
        </w:rPr>
        <w:t>):</w:t>
      </w:r>
      <w:bookmarkEnd w:id="333"/>
    </w:p>
    <w:p w14:paraId="392193C4" w14:textId="77777777" w:rsidR="00000000" w:rsidRDefault="00AE271D">
      <w:pPr>
        <w:pStyle w:val="a0"/>
        <w:rPr>
          <w:rFonts w:hint="cs"/>
          <w:rtl/>
        </w:rPr>
      </w:pPr>
    </w:p>
    <w:p w14:paraId="582E9267" w14:textId="77777777" w:rsidR="00000000" w:rsidRDefault="00AE271D">
      <w:pPr>
        <w:pStyle w:val="a0"/>
        <w:rPr>
          <w:rFonts w:hint="cs"/>
          <w:rtl/>
        </w:rPr>
      </w:pPr>
      <w:r>
        <w:rPr>
          <w:rFonts w:hint="cs"/>
          <w:rtl/>
        </w:rPr>
        <w:t xml:space="preserve">אדוני היושב-ראש, חברי חברי הכנסת, אני רוצה לברך את חבר הכנסת איתן כבל כקולגה למקצוע שהוא לא קל. אני קצין בכיר במילואים, ואני יודע שאתה קצין, ובניגוד לי, אתה עדיין עושה שירות פעיל. אנחנו יודעים להעריך נכונה מה עושים חיילי המילואים לאורך כל השנה. </w:t>
      </w:r>
    </w:p>
    <w:p w14:paraId="0DB36F35" w14:textId="77777777" w:rsidR="00000000" w:rsidRDefault="00AE271D">
      <w:pPr>
        <w:pStyle w:val="a0"/>
        <w:rPr>
          <w:rFonts w:hint="cs"/>
          <w:rtl/>
        </w:rPr>
      </w:pPr>
    </w:p>
    <w:p w14:paraId="37BE0C69" w14:textId="77777777" w:rsidR="00000000" w:rsidRDefault="00AE271D">
      <w:pPr>
        <w:pStyle w:val="a0"/>
        <w:rPr>
          <w:rFonts w:hint="cs"/>
          <w:rtl/>
        </w:rPr>
      </w:pPr>
      <w:r>
        <w:rPr>
          <w:rFonts w:hint="cs"/>
          <w:rtl/>
        </w:rPr>
        <w:t>נכון,</w:t>
      </w:r>
      <w:r>
        <w:rPr>
          <w:rFonts w:hint="cs"/>
          <w:rtl/>
        </w:rPr>
        <w:t xml:space="preserve"> חבר הכנסת כבל, שעסקת בחוקים רבים בנושא ההטבה לחיילי המילואים, ומה שאתה מציע בחוק הספציפי הזה, מוטב מאוחר מאשר בכלל לא. בעיקר שאנחנו יודעים שחיילי היחידות שעושים מילואים, בגלל הקיצוצים והשינויים עושים פחות מילואים, אבל צריך לעשות צדק עם אותם חיילי מילואים </w:t>
      </w:r>
      <w:r>
        <w:rPr>
          <w:rFonts w:hint="cs"/>
          <w:rtl/>
        </w:rPr>
        <w:t>שעדיין נוטלים על עצמם את עול הביטחון. הם ראויים וצריך לתגמל אותם ולסייע בידם.</w:t>
      </w:r>
    </w:p>
    <w:p w14:paraId="10EEEEEA" w14:textId="77777777" w:rsidR="00000000" w:rsidRDefault="00AE271D">
      <w:pPr>
        <w:pStyle w:val="a0"/>
        <w:rPr>
          <w:rFonts w:hint="cs"/>
          <w:rtl/>
        </w:rPr>
      </w:pPr>
    </w:p>
    <w:p w14:paraId="39504786" w14:textId="77777777" w:rsidR="00000000" w:rsidRDefault="00AE271D">
      <w:pPr>
        <w:pStyle w:val="a0"/>
        <w:rPr>
          <w:rFonts w:hint="cs"/>
          <w:rtl/>
        </w:rPr>
      </w:pPr>
      <w:r>
        <w:rPr>
          <w:rFonts w:hint="cs"/>
          <w:rtl/>
        </w:rPr>
        <w:t>שמעתי את חברי חבר הכנסת אורי אריאל. בואו נשאיר את צה"ל בקונסנזוס. צה"ל מקבל פקודות. אתה אמרת שלא ישתמשו בחיילים.  תשאיר את ההחלטות למי שמקבל אותן. יש דרג מדיני, והוא יפעיל את צה</w:t>
      </w:r>
      <w:r>
        <w:rPr>
          <w:rFonts w:hint="cs"/>
          <w:rtl/>
        </w:rPr>
        <w:t>"ל - כמו שהוא נותן לו הנחיות לאבטח במקום שצריך לאבטח.</w:t>
      </w:r>
    </w:p>
    <w:p w14:paraId="57D4A237" w14:textId="77777777" w:rsidR="00000000" w:rsidRDefault="00AE271D">
      <w:pPr>
        <w:pStyle w:val="af0"/>
        <w:rPr>
          <w:rFonts w:hint="cs"/>
          <w:rtl/>
        </w:rPr>
      </w:pPr>
    </w:p>
    <w:p w14:paraId="135FFD36" w14:textId="77777777" w:rsidR="00000000" w:rsidRDefault="00AE271D">
      <w:pPr>
        <w:pStyle w:val="af0"/>
        <w:rPr>
          <w:rFonts w:hint="cs"/>
          <w:rtl/>
        </w:rPr>
      </w:pPr>
      <w:r>
        <w:rPr>
          <w:rFonts w:hint="eastAsia"/>
          <w:rtl/>
        </w:rPr>
        <w:t>צבי</w:t>
      </w:r>
      <w:r>
        <w:rPr>
          <w:rtl/>
        </w:rPr>
        <w:t xml:space="preserve"> הנדל (האיחוד הלאומי - ישראל ביתנו):</w:t>
      </w:r>
    </w:p>
    <w:p w14:paraId="6481C34D" w14:textId="77777777" w:rsidR="00000000" w:rsidRDefault="00AE271D">
      <w:pPr>
        <w:pStyle w:val="af0"/>
        <w:rPr>
          <w:rFonts w:hint="cs"/>
          <w:rtl/>
        </w:rPr>
      </w:pPr>
    </w:p>
    <w:p w14:paraId="612E5423" w14:textId="77777777" w:rsidR="00000000" w:rsidRDefault="00AE271D">
      <w:pPr>
        <w:pStyle w:val="a0"/>
        <w:rPr>
          <w:rFonts w:hint="cs"/>
          <w:rtl/>
        </w:rPr>
      </w:pPr>
      <w:r>
        <w:rPr>
          <w:rFonts w:hint="cs"/>
          <w:rtl/>
        </w:rPr>
        <w:t>הוא ביקש מהדרג המדיני להתחשב בקונסנזוס של צה"ל ושלא יכניסו את צה"ל.</w:t>
      </w:r>
    </w:p>
    <w:p w14:paraId="495EA386" w14:textId="77777777" w:rsidR="00000000" w:rsidRDefault="00AE271D">
      <w:pPr>
        <w:pStyle w:val="a0"/>
        <w:rPr>
          <w:rFonts w:hint="cs"/>
          <w:rtl/>
        </w:rPr>
      </w:pPr>
    </w:p>
    <w:p w14:paraId="4EB4193B" w14:textId="77777777" w:rsidR="00000000" w:rsidRDefault="00AE271D">
      <w:pPr>
        <w:pStyle w:val="-"/>
        <w:rPr>
          <w:rtl/>
        </w:rPr>
      </w:pPr>
      <w:bookmarkStart w:id="334" w:name="FS000001030T23_02_2004_20_39_41C"/>
      <w:bookmarkEnd w:id="334"/>
      <w:r>
        <w:rPr>
          <w:rtl/>
        </w:rPr>
        <w:t>מגלי והבה (הליכוד):</w:t>
      </w:r>
    </w:p>
    <w:p w14:paraId="6E38C632" w14:textId="77777777" w:rsidR="00000000" w:rsidRDefault="00AE271D">
      <w:pPr>
        <w:pStyle w:val="a0"/>
        <w:rPr>
          <w:rtl/>
        </w:rPr>
      </w:pPr>
    </w:p>
    <w:p w14:paraId="13185D3C" w14:textId="77777777" w:rsidR="00000000" w:rsidRDefault="00AE271D">
      <w:pPr>
        <w:pStyle w:val="a0"/>
        <w:rPr>
          <w:rFonts w:hint="cs"/>
          <w:rtl/>
        </w:rPr>
      </w:pPr>
      <w:r>
        <w:rPr>
          <w:rFonts w:hint="cs"/>
          <w:rtl/>
        </w:rPr>
        <w:t xml:space="preserve">אני חושב כמו שאותו חייל שישמע את הדברים שלך יתחיל לחשוב שיש - - - </w:t>
      </w:r>
    </w:p>
    <w:p w14:paraId="28BD7E05" w14:textId="77777777" w:rsidR="00000000" w:rsidRDefault="00AE271D">
      <w:pPr>
        <w:pStyle w:val="a0"/>
        <w:rPr>
          <w:rFonts w:hint="cs"/>
          <w:rtl/>
        </w:rPr>
      </w:pPr>
    </w:p>
    <w:p w14:paraId="08985AA4" w14:textId="77777777" w:rsidR="00000000" w:rsidRDefault="00AE271D">
      <w:pPr>
        <w:pStyle w:val="af1"/>
        <w:rPr>
          <w:rtl/>
        </w:rPr>
      </w:pPr>
      <w:r>
        <w:rPr>
          <w:rtl/>
        </w:rPr>
        <w:t>הי</w:t>
      </w:r>
      <w:r>
        <w:rPr>
          <w:rtl/>
        </w:rPr>
        <w:t>ו"ר אלי בן-מנחם:</w:t>
      </w:r>
    </w:p>
    <w:p w14:paraId="57D9EA5E" w14:textId="77777777" w:rsidR="00000000" w:rsidRDefault="00AE271D">
      <w:pPr>
        <w:pStyle w:val="a0"/>
        <w:rPr>
          <w:rtl/>
        </w:rPr>
      </w:pPr>
    </w:p>
    <w:p w14:paraId="5E00F91B" w14:textId="77777777" w:rsidR="00000000" w:rsidRDefault="00AE271D">
      <w:pPr>
        <w:pStyle w:val="a0"/>
        <w:rPr>
          <w:rFonts w:hint="cs"/>
          <w:rtl/>
        </w:rPr>
      </w:pPr>
      <w:r>
        <w:rPr>
          <w:rFonts w:hint="cs"/>
          <w:rtl/>
        </w:rPr>
        <w:t>חבר הכנסת והבה ביקש שלא תכניסו אתם את צה"ל לעניין.</w:t>
      </w:r>
    </w:p>
    <w:p w14:paraId="66615C4B" w14:textId="77777777" w:rsidR="00000000" w:rsidRDefault="00AE271D">
      <w:pPr>
        <w:pStyle w:val="a0"/>
        <w:rPr>
          <w:rFonts w:hint="cs"/>
          <w:rtl/>
        </w:rPr>
      </w:pPr>
    </w:p>
    <w:p w14:paraId="401EA122" w14:textId="77777777" w:rsidR="00000000" w:rsidRDefault="00AE271D">
      <w:pPr>
        <w:pStyle w:val="-"/>
        <w:rPr>
          <w:rtl/>
        </w:rPr>
      </w:pPr>
      <w:bookmarkStart w:id="335" w:name="FS000001030T23_02_2004_20_40_34C"/>
      <w:bookmarkEnd w:id="335"/>
      <w:r>
        <w:rPr>
          <w:rtl/>
        </w:rPr>
        <w:t>מגלי והבה (הליכוד):</w:t>
      </w:r>
    </w:p>
    <w:p w14:paraId="721860CD" w14:textId="77777777" w:rsidR="00000000" w:rsidRDefault="00AE271D">
      <w:pPr>
        <w:pStyle w:val="a0"/>
        <w:rPr>
          <w:rtl/>
        </w:rPr>
      </w:pPr>
    </w:p>
    <w:p w14:paraId="2C46954E" w14:textId="77777777" w:rsidR="00000000" w:rsidRDefault="00AE271D">
      <w:pPr>
        <w:pStyle w:val="a0"/>
        <w:rPr>
          <w:rFonts w:hint="cs"/>
          <w:rtl/>
        </w:rPr>
      </w:pPr>
      <w:r>
        <w:rPr>
          <w:rFonts w:hint="cs"/>
          <w:rtl/>
        </w:rPr>
        <w:t>בואו נשאיר את צה"ל מחוץ למסגרת הזאת. צה"ל ייעשה את המוטל עליו על-פי ההנחיות שהוא יקבל, ולא נתחיל לעשות כאן מלחמות אחים.</w:t>
      </w:r>
    </w:p>
    <w:p w14:paraId="2ADA9C7E" w14:textId="77777777" w:rsidR="00000000" w:rsidRDefault="00AE271D">
      <w:pPr>
        <w:pStyle w:val="a0"/>
        <w:rPr>
          <w:rFonts w:hint="cs"/>
          <w:rtl/>
        </w:rPr>
      </w:pPr>
    </w:p>
    <w:p w14:paraId="1FB2485F" w14:textId="77777777" w:rsidR="00000000" w:rsidRDefault="00AE271D">
      <w:pPr>
        <w:pStyle w:val="af0"/>
        <w:rPr>
          <w:rtl/>
        </w:rPr>
      </w:pPr>
      <w:r>
        <w:rPr>
          <w:rFonts w:hint="eastAsia"/>
          <w:rtl/>
        </w:rPr>
        <w:t>צבי</w:t>
      </w:r>
      <w:r>
        <w:rPr>
          <w:rtl/>
        </w:rPr>
        <w:t xml:space="preserve"> הנדל (האיחוד הלאומי - ישראל ביתנו):</w:t>
      </w:r>
    </w:p>
    <w:p w14:paraId="158F19A4" w14:textId="77777777" w:rsidR="00000000" w:rsidRDefault="00AE271D">
      <w:pPr>
        <w:pStyle w:val="a0"/>
        <w:rPr>
          <w:rFonts w:hint="cs"/>
          <w:rtl/>
        </w:rPr>
      </w:pPr>
    </w:p>
    <w:p w14:paraId="2DD753BD" w14:textId="77777777" w:rsidR="00000000" w:rsidRDefault="00AE271D">
      <w:pPr>
        <w:pStyle w:val="a0"/>
        <w:rPr>
          <w:rFonts w:hint="cs"/>
          <w:rtl/>
        </w:rPr>
      </w:pPr>
      <w:r>
        <w:rPr>
          <w:rFonts w:hint="cs"/>
          <w:rtl/>
        </w:rPr>
        <w:t xml:space="preserve">זה </w:t>
      </w:r>
      <w:r>
        <w:rPr>
          <w:rFonts w:hint="cs"/>
          <w:rtl/>
        </w:rPr>
        <w:t>ברור, על זה אין ויכוח, על כך שצריך למלא פקודות. אנחנו מבקשים שלא ייתנו לנו פקודות כאלה שמביאות למצב כזה.</w:t>
      </w:r>
    </w:p>
    <w:p w14:paraId="38B4451D" w14:textId="77777777" w:rsidR="00000000" w:rsidRDefault="00AE271D">
      <w:pPr>
        <w:pStyle w:val="a0"/>
        <w:rPr>
          <w:rFonts w:hint="cs"/>
          <w:rtl/>
        </w:rPr>
      </w:pPr>
    </w:p>
    <w:p w14:paraId="76CC4000" w14:textId="77777777" w:rsidR="00000000" w:rsidRDefault="00AE271D">
      <w:pPr>
        <w:pStyle w:val="-"/>
        <w:rPr>
          <w:rtl/>
        </w:rPr>
      </w:pPr>
      <w:bookmarkStart w:id="336" w:name="FS000001030T23_02_2004_20_41_41C"/>
      <w:bookmarkEnd w:id="336"/>
      <w:r>
        <w:rPr>
          <w:rtl/>
        </w:rPr>
        <w:t>מגלי והבה (הליכוד):</w:t>
      </w:r>
    </w:p>
    <w:p w14:paraId="14C0315F" w14:textId="77777777" w:rsidR="00000000" w:rsidRDefault="00AE271D">
      <w:pPr>
        <w:pStyle w:val="a0"/>
        <w:rPr>
          <w:rtl/>
        </w:rPr>
      </w:pPr>
    </w:p>
    <w:p w14:paraId="2C32B63F" w14:textId="77777777" w:rsidR="00000000" w:rsidRDefault="00AE271D">
      <w:pPr>
        <w:pStyle w:val="a0"/>
        <w:rPr>
          <w:rFonts w:hint="cs"/>
          <w:rtl/>
        </w:rPr>
      </w:pPr>
      <w:r>
        <w:rPr>
          <w:rFonts w:hint="cs"/>
          <w:rtl/>
        </w:rPr>
        <w:t>אני לא רוצה להיכנס לעומק הסוגיה הזאת, אבל הנקודה לדעתי ברורה, שצריך להשאיר את צה"ל מחוץ לכל ויכוח פוליטי.</w:t>
      </w:r>
    </w:p>
    <w:p w14:paraId="30865339" w14:textId="77777777" w:rsidR="00000000" w:rsidRDefault="00AE271D">
      <w:pPr>
        <w:pStyle w:val="a0"/>
        <w:rPr>
          <w:rFonts w:hint="cs"/>
          <w:rtl/>
        </w:rPr>
      </w:pPr>
    </w:p>
    <w:p w14:paraId="2C337E5C" w14:textId="77777777" w:rsidR="00000000" w:rsidRDefault="00AE271D">
      <w:pPr>
        <w:pStyle w:val="af0"/>
        <w:rPr>
          <w:rtl/>
        </w:rPr>
      </w:pPr>
      <w:r>
        <w:rPr>
          <w:rFonts w:hint="eastAsia"/>
          <w:rtl/>
        </w:rPr>
        <w:t>צבי</w:t>
      </w:r>
      <w:r>
        <w:rPr>
          <w:rtl/>
        </w:rPr>
        <w:t xml:space="preserve"> הנדל (האיחוד הלאומ</w:t>
      </w:r>
      <w:r>
        <w:rPr>
          <w:rtl/>
        </w:rPr>
        <w:t>י - ישראל ביתנו):</w:t>
      </w:r>
    </w:p>
    <w:p w14:paraId="4E83624B" w14:textId="77777777" w:rsidR="00000000" w:rsidRDefault="00AE271D">
      <w:pPr>
        <w:pStyle w:val="a0"/>
        <w:rPr>
          <w:rFonts w:hint="cs"/>
          <w:rtl/>
        </w:rPr>
      </w:pPr>
    </w:p>
    <w:p w14:paraId="215EAD0B" w14:textId="77777777" w:rsidR="00000000" w:rsidRDefault="00AE271D">
      <w:pPr>
        <w:pStyle w:val="a0"/>
        <w:rPr>
          <w:rFonts w:hint="cs"/>
          <w:rtl/>
        </w:rPr>
      </w:pPr>
      <w:r>
        <w:rPr>
          <w:rFonts w:hint="cs"/>
          <w:rtl/>
        </w:rPr>
        <w:t>תגיד את זה לראש הממשלה.</w:t>
      </w:r>
    </w:p>
    <w:p w14:paraId="482131A6" w14:textId="77777777" w:rsidR="00000000" w:rsidRDefault="00AE271D">
      <w:pPr>
        <w:pStyle w:val="a0"/>
        <w:rPr>
          <w:rFonts w:hint="cs"/>
          <w:rtl/>
        </w:rPr>
      </w:pPr>
    </w:p>
    <w:p w14:paraId="3C7A7F0D" w14:textId="77777777" w:rsidR="00000000" w:rsidRDefault="00AE271D">
      <w:pPr>
        <w:pStyle w:val="-"/>
        <w:rPr>
          <w:rtl/>
        </w:rPr>
      </w:pPr>
      <w:bookmarkStart w:id="337" w:name="FS000001030T23_02_2004_20_42_15C"/>
      <w:bookmarkEnd w:id="337"/>
      <w:r>
        <w:rPr>
          <w:rtl/>
        </w:rPr>
        <w:t>מגלי והבה (הליכוד):</w:t>
      </w:r>
    </w:p>
    <w:p w14:paraId="4268F615" w14:textId="77777777" w:rsidR="00000000" w:rsidRDefault="00AE271D">
      <w:pPr>
        <w:pStyle w:val="a0"/>
        <w:rPr>
          <w:rtl/>
        </w:rPr>
      </w:pPr>
    </w:p>
    <w:p w14:paraId="4FB54DBB" w14:textId="77777777" w:rsidR="00000000" w:rsidRDefault="00AE271D">
      <w:pPr>
        <w:pStyle w:val="a0"/>
        <w:rPr>
          <w:rFonts w:hint="cs"/>
          <w:rtl/>
        </w:rPr>
      </w:pPr>
      <w:r>
        <w:rPr>
          <w:rFonts w:hint="cs"/>
          <w:rtl/>
        </w:rPr>
        <w:t>ראש הממשלה יודע בדיוק איך צה"ל צריך לפעול.</w:t>
      </w:r>
    </w:p>
    <w:p w14:paraId="7973F16C" w14:textId="77777777" w:rsidR="00000000" w:rsidRDefault="00AE271D">
      <w:pPr>
        <w:pStyle w:val="a0"/>
        <w:rPr>
          <w:rFonts w:hint="cs"/>
          <w:rtl/>
        </w:rPr>
      </w:pPr>
    </w:p>
    <w:p w14:paraId="7001AB0D" w14:textId="77777777" w:rsidR="00000000" w:rsidRDefault="00AE271D">
      <w:pPr>
        <w:pStyle w:val="af0"/>
        <w:rPr>
          <w:rtl/>
        </w:rPr>
      </w:pPr>
      <w:r>
        <w:rPr>
          <w:rFonts w:hint="eastAsia"/>
          <w:rtl/>
        </w:rPr>
        <w:t>צבי</w:t>
      </w:r>
      <w:r>
        <w:rPr>
          <w:rtl/>
        </w:rPr>
        <w:t xml:space="preserve"> הנדל (האיחוד הלאומי - ישראל ביתנו):</w:t>
      </w:r>
    </w:p>
    <w:p w14:paraId="0B0C0471" w14:textId="77777777" w:rsidR="00000000" w:rsidRDefault="00AE271D">
      <w:pPr>
        <w:pStyle w:val="a0"/>
        <w:rPr>
          <w:rFonts w:hint="cs"/>
          <w:rtl/>
        </w:rPr>
      </w:pPr>
    </w:p>
    <w:p w14:paraId="67131A1F" w14:textId="77777777" w:rsidR="00000000" w:rsidRDefault="00AE271D">
      <w:pPr>
        <w:pStyle w:val="a0"/>
        <w:rPr>
          <w:rFonts w:hint="cs"/>
          <w:rtl/>
        </w:rPr>
      </w:pPr>
      <w:r>
        <w:rPr>
          <w:rFonts w:hint="cs"/>
          <w:rtl/>
        </w:rPr>
        <w:t>הלוואי שהיה יודע. מזמן הוא לא יודע.</w:t>
      </w:r>
    </w:p>
    <w:p w14:paraId="62DE0481" w14:textId="77777777" w:rsidR="00000000" w:rsidRDefault="00AE271D">
      <w:pPr>
        <w:pStyle w:val="a0"/>
        <w:rPr>
          <w:rFonts w:hint="cs"/>
          <w:rtl/>
        </w:rPr>
      </w:pPr>
    </w:p>
    <w:p w14:paraId="7A5FC29E" w14:textId="77777777" w:rsidR="00000000" w:rsidRDefault="00AE271D">
      <w:pPr>
        <w:pStyle w:val="-"/>
        <w:rPr>
          <w:rtl/>
        </w:rPr>
      </w:pPr>
      <w:bookmarkStart w:id="338" w:name="FS000001030T23_02_2004_20_42_37C"/>
      <w:bookmarkEnd w:id="338"/>
      <w:r>
        <w:rPr>
          <w:rtl/>
        </w:rPr>
        <w:t>מגלי והבה (הליכוד):</w:t>
      </w:r>
    </w:p>
    <w:p w14:paraId="46BA2DF8" w14:textId="77777777" w:rsidR="00000000" w:rsidRDefault="00AE271D">
      <w:pPr>
        <w:pStyle w:val="a0"/>
        <w:rPr>
          <w:rtl/>
        </w:rPr>
      </w:pPr>
    </w:p>
    <w:p w14:paraId="6F82659F" w14:textId="77777777" w:rsidR="00000000" w:rsidRDefault="00AE271D">
      <w:pPr>
        <w:pStyle w:val="a0"/>
        <w:rPr>
          <w:rFonts w:hint="cs"/>
          <w:rtl/>
        </w:rPr>
      </w:pPr>
      <w:r>
        <w:rPr>
          <w:rFonts w:hint="cs"/>
          <w:rtl/>
        </w:rPr>
        <w:t>יש לנו ויכוח, ידידי. אני חוזר ואומר, נשאיר את צה</w:t>
      </w:r>
      <w:r>
        <w:rPr>
          <w:rFonts w:hint="cs"/>
          <w:rtl/>
        </w:rPr>
        <w:t>"ל מחוץ לכל חילוקי הדעות. ינחו אותו, ייתנו לו פקודות, בכל מקום, בכל תחום, כמו ששולחים אותו לאבטחה או לכל משימה אחרת, זהו, כך הוא יודע לעשות, כך הוא נדרש לעשות. אנחנו צריכים לשמור מכל משמר על הנושא הזה, כי בסופו של דבר אותם חיילים שיושבים ומאזינים ושומעים א</w:t>
      </w:r>
      <w:r>
        <w:rPr>
          <w:rFonts w:hint="cs"/>
          <w:rtl/>
        </w:rPr>
        <w:t>ת חילוקי הדעות האלה - אנחנו לא רוצים ליצור חילוקי דעות או שני צבאות או שני גופים.</w:t>
      </w:r>
    </w:p>
    <w:p w14:paraId="78817F7E" w14:textId="77777777" w:rsidR="00000000" w:rsidRDefault="00AE271D">
      <w:pPr>
        <w:pStyle w:val="a0"/>
        <w:rPr>
          <w:rFonts w:hint="cs"/>
          <w:rtl/>
        </w:rPr>
      </w:pPr>
    </w:p>
    <w:p w14:paraId="1B04F2FF" w14:textId="77777777" w:rsidR="00000000" w:rsidRDefault="00AE271D">
      <w:pPr>
        <w:pStyle w:val="af0"/>
        <w:rPr>
          <w:rtl/>
        </w:rPr>
      </w:pPr>
      <w:r>
        <w:rPr>
          <w:rFonts w:hint="eastAsia"/>
          <w:rtl/>
        </w:rPr>
        <w:t>צבי</w:t>
      </w:r>
      <w:r>
        <w:rPr>
          <w:rtl/>
        </w:rPr>
        <w:t xml:space="preserve"> הנדל (האיחוד הלאומי - ישראל ביתנו):</w:t>
      </w:r>
    </w:p>
    <w:p w14:paraId="27EADB9B" w14:textId="77777777" w:rsidR="00000000" w:rsidRDefault="00AE271D">
      <w:pPr>
        <w:pStyle w:val="a0"/>
        <w:rPr>
          <w:rFonts w:hint="cs"/>
          <w:rtl/>
        </w:rPr>
      </w:pPr>
    </w:p>
    <w:p w14:paraId="77F7A145" w14:textId="77777777" w:rsidR="00000000" w:rsidRDefault="00AE271D">
      <w:pPr>
        <w:pStyle w:val="a0"/>
        <w:rPr>
          <w:rFonts w:hint="cs"/>
          <w:rtl/>
        </w:rPr>
      </w:pPr>
      <w:r>
        <w:rPr>
          <w:rFonts w:hint="cs"/>
          <w:rtl/>
        </w:rPr>
        <w:t>את כל זה תגיד לראש הממשלה.</w:t>
      </w:r>
    </w:p>
    <w:p w14:paraId="71F2DDB5" w14:textId="77777777" w:rsidR="00000000" w:rsidRDefault="00AE271D">
      <w:pPr>
        <w:pStyle w:val="a0"/>
        <w:rPr>
          <w:rFonts w:hint="cs"/>
          <w:rtl/>
        </w:rPr>
      </w:pPr>
    </w:p>
    <w:p w14:paraId="0D305C86" w14:textId="77777777" w:rsidR="00000000" w:rsidRDefault="00AE271D">
      <w:pPr>
        <w:pStyle w:val="-"/>
        <w:rPr>
          <w:rtl/>
        </w:rPr>
      </w:pPr>
      <w:bookmarkStart w:id="339" w:name="FS000001030T23_02_2004_20_44_44C"/>
      <w:bookmarkEnd w:id="339"/>
      <w:r>
        <w:rPr>
          <w:rtl/>
        </w:rPr>
        <w:t>מגלי והבה (הליכוד):</w:t>
      </w:r>
    </w:p>
    <w:p w14:paraId="135A2639" w14:textId="77777777" w:rsidR="00000000" w:rsidRDefault="00AE271D">
      <w:pPr>
        <w:pStyle w:val="a0"/>
        <w:rPr>
          <w:rtl/>
        </w:rPr>
      </w:pPr>
    </w:p>
    <w:p w14:paraId="04790C43" w14:textId="77777777" w:rsidR="00000000" w:rsidRDefault="00AE271D">
      <w:pPr>
        <w:pStyle w:val="a0"/>
        <w:rPr>
          <w:rFonts w:hint="cs"/>
          <w:rtl/>
        </w:rPr>
      </w:pPr>
      <w:r>
        <w:rPr>
          <w:rFonts w:hint="cs"/>
          <w:rtl/>
        </w:rPr>
        <w:t xml:space="preserve">תאמין לי, ראש הממשלה, אתה לא צריך כל הזמן להטיף לו מוסר.  </w:t>
      </w:r>
    </w:p>
    <w:p w14:paraId="32D8189E" w14:textId="77777777" w:rsidR="00000000" w:rsidRDefault="00AE271D">
      <w:pPr>
        <w:pStyle w:val="a0"/>
        <w:rPr>
          <w:rFonts w:hint="cs"/>
          <w:rtl/>
        </w:rPr>
      </w:pPr>
    </w:p>
    <w:p w14:paraId="27353AAB" w14:textId="77777777" w:rsidR="00000000" w:rsidRDefault="00AE271D">
      <w:pPr>
        <w:pStyle w:val="af0"/>
        <w:rPr>
          <w:rtl/>
        </w:rPr>
      </w:pPr>
      <w:r>
        <w:rPr>
          <w:rFonts w:hint="eastAsia"/>
          <w:rtl/>
        </w:rPr>
        <w:t>צבי</w:t>
      </w:r>
      <w:r>
        <w:rPr>
          <w:rtl/>
        </w:rPr>
        <w:t xml:space="preserve"> הנדל (האיחוד הלאומי</w:t>
      </w:r>
      <w:r>
        <w:rPr>
          <w:rtl/>
        </w:rPr>
        <w:t xml:space="preserve"> - ישראל ביתנו):</w:t>
      </w:r>
    </w:p>
    <w:p w14:paraId="401880B9" w14:textId="77777777" w:rsidR="00000000" w:rsidRDefault="00AE271D">
      <w:pPr>
        <w:pStyle w:val="a0"/>
        <w:rPr>
          <w:rFonts w:hint="cs"/>
          <w:rtl/>
        </w:rPr>
      </w:pPr>
    </w:p>
    <w:p w14:paraId="070F0171" w14:textId="77777777" w:rsidR="00000000" w:rsidRDefault="00AE271D">
      <w:pPr>
        <w:pStyle w:val="a0"/>
        <w:rPr>
          <w:rFonts w:hint="cs"/>
          <w:rtl/>
        </w:rPr>
      </w:pPr>
      <w:r>
        <w:rPr>
          <w:rFonts w:hint="cs"/>
          <w:rtl/>
        </w:rPr>
        <w:t>צריך, צריך, תאמין לי שצריך.</w:t>
      </w:r>
    </w:p>
    <w:p w14:paraId="65B7036C" w14:textId="77777777" w:rsidR="00000000" w:rsidRDefault="00AE271D">
      <w:pPr>
        <w:pStyle w:val="a0"/>
        <w:rPr>
          <w:rFonts w:hint="cs"/>
          <w:rtl/>
        </w:rPr>
      </w:pPr>
    </w:p>
    <w:p w14:paraId="390B28FE" w14:textId="77777777" w:rsidR="00000000" w:rsidRDefault="00AE271D">
      <w:pPr>
        <w:pStyle w:val="-"/>
        <w:rPr>
          <w:rtl/>
        </w:rPr>
      </w:pPr>
      <w:bookmarkStart w:id="340" w:name="FS000001030T23_02_2004_20_45_14C"/>
      <w:bookmarkEnd w:id="340"/>
      <w:r>
        <w:rPr>
          <w:rtl/>
        </w:rPr>
        <w:t>מגלי והבה (הליכוד):</w:t>
      </w:r>
    </w:p>
    <w:p w14:paraId="7C305B2E" w14:textId="77777777" w:rsidR="00000000" w:rsidRDefault="00AE271D">
      <w:pPr>
        <w:pStyle w:val="a0"/>
        <w:rPr>
          <w:rtl/>
        </w:rPr>
      </w:pPr>
    </w:p>
    <w:p w14:paraId="6626FBC7" w14:textId="77777777" w:rsidR="00000000" w:rsidRDefault="00AE271D">
      <w:pPr>
        <w:pStyle w:val="a0"/>
        <w:ind w:left="719" w:firstLine="0"/>
        <w:rPr>
          <w:rFonts w:hint="cs"/>
          <w:rtl/>
        </w:rPr>
      </w:pPr>
      <w:r>
        <w:rPr>
          <w:rFonts w:hint="cs"/>
          <w:rtl/>
        </w:rPr>
        <w:t>אני יודע ואתה יודע שבזכות ראש הממשלה הזאת אתה נמצא איפה שאתה נמצא.</w:t>
      </w:r>
    </w:p>
    <w:p w14:paraId="0095FC1B" w14:textId="77777777" w:rsidR="00000000" w:rsidRDefault="00AE271D">
      <w:pPr>
        <w:pStyle w:val="a0"/>
        <w:rPr>
          <w:rFonts w:hint="cs"/>
          <w:rtl/>
        </w:rPr>
      </w:pPr>
    </w:p>
    <w:p w14:paraId="14F5401F" w14:textId="77777777" w:rsidR="00000000" w:rsidRDefault="00AE271D">
      <w:pPr>
        <w:pStyle w:val="af0"/>
        <w:rPr>
          <w:rtl/>
        </w:rPr>
      </w:pPr>
      <w:r>
        <w:rPr>
          <w:rFonts w:hint="eastAsia"/>
          <w:rtl/>
        </w:rPr>
        <w:t>צבי</w:t>
      </w:r>
      <w:r>
        <w:rPr>
          <w:rtl/>
        </w:rPr>
        <w:t xml:space="preserve"> הנדל (האיחוד הלאומי - ישראל ביתנו):</w:t>
      </w:r>
    </w:p>
    <w:p w14:paraId="1FA9B477" w14:textId="77777777" w:rsidR="00000000" w:rsidRDefault="00AE271D">
      <w:pPr>
        <w:pStyle w:val="a0"/>
        <w:rPr>
          <w:rFonts w:hint="cs"/>
          <w:rtl/>
        </w:rPr>
      </w:pPr>
    </w:p>
    <w:p w14:paraId="4C7CF7FC" w14:textId="77777777" w:rsidR="00000000" w:rsidRDefault="00AE271D">
      <w:pPr>
        <w:pStyle w:val="a0"/>
        <w:rPr>
          <w:rFonts w:hint="cs"/>
          <w:rtl/>
        </w:rPr>
      </w:pPr>
      <w:r>
        <w:rPr>
          <w:rFonts w:hint="cs"/>
          <w:rtl/>
        </w:rPr>
        <w:t>לא, ממש לא.</w:t>
      </w:r>
    </w:p>
    <w:p w14:paraId="714249F6" w14:textId="77777777" w:rsidR="00000000" w:rsidRDefault="00AE271D">
      <w:pPr>
        <w:pStyle w:val="a0"/>
        <w:rPr>
          <w:rFonts w:hint="cs"/>
          <w:rtl/>
        </w:rPr>
      </w:pPr>
    </w:p>
    <w:p w14:paraId="171C4892" w14:textId="77777777" w:rsidR="00000000" w:rsidRDefault="00AE271D">
      <w:pPr>
        <w:pStyle w:val="-"/>
        <w:rPr>
          <w:rtl/>
        </w:rPr>
      </w:pPr>
      <w:bookmarkStart w:id="341" w:name="FS000001030T23_02_2004_20_46_26C"/>
      <w:bookmarkEnd w:id="341"/>
      <w:r>
        <w:rPr>
          <w:rtl/>
        </w:rPr>
        <w:t>מגלי והבה (הליכוד):</w:t>
      </w:r>
    </w:p>
    <w:p w14:paraId="3318D997" w14:textId="77777777" w:rsidR="00000000" w:rsidRDefault="00AE271D">
      <w:pPr>
        <w:pStyle w:val="a0"/>
        <w:rPr>
          <w:rtl/>
        </w:rPr>
      </w:pPr>
    </w:p>
    <w:p w14:paraId="5B603372" w14:textId="77777777" w:rsidR="00000000" w:rsidRDefault="00AE271D">
      <w:pPr>
        <w:pStyle w:val="a0"/>
        <w:rPr>
          <w:rFonts w:hint="cs"/>
          <w:rtl/>
        </w:rPr>
      </w:pPr>
      <w:r>
        <w:rPr>
          <w:rFonts w:hint="cs"/>
          <w:rtl/>
        </w:rPr>
        <w:t xml:space="preserve">תסלח לי, אנחנו יודעים בדיוק את תרומתו של ראש </w:t>
      </w:r>
      <w:r>
        <w:rPr>
          <w:rFonts w:hint="cs"/>
          <w:rtl/>
        </w:rPr>
        <w:t>הממשלה להתיישבות.</w:t>
      </w:r>
    </w:p>
    <w:p w14:paraId="14A28218" w14:textId="77777777" w:rsidR="00000000" w:rsidRDefault="00AE271D">
      <w:pPr>
        <w:pStyle w:val="a0"/>
        <w:rPr>
          <w:rFonts w:hint="cs"/>
          <w:rtl/>
        </w:rPr>
      </w:pPr>
    </w:p>
    <w:p w14:paraId="396598DA" w14:textId="77777777" w:rsidR="00000000" w:rsidRDefault="00AE271D">
      <w:pPr>
        <w:pStyle w:val="af1"/>
        <w:rPr>
          <w:rtl/>
        </w:rPr>
      </w:pPr>
      <w:r>
        <w:rPr>
          <w:rtl/>
        </w:rPr>
        <w:t>היו"ר אלי בן-מנחם:</w:t>
      </w:r>
    </w:p>
    <w:p w14:paraId="09A5BDA3" w14:textId="77777777" w:rsidR="00000000" w:rsidRDefault="00AE271D">
      <w:pPr>
        <w:pStyle w:val="a0"/>
        <w:rPr>
          <w:rtl/>
        </w:rPr>
      </w:pPr>
    </w:p>
    <w:p w14:paraId="3668D2E8" w14:textId="77777777" w:rsidR="00000000" w:rsidRDefault="00AE271D">
      <w:pPr>
        <w:pStyle w:val="a0"/>
        <w:rPr>
          <w:rFonts w:hint="cs"/>
          <w:rtl/>
        </w:rPr>
      </w:pPr>
      <w:r>
        <w:rPr>
          <w:rFonts w:hint="cs"/>
          <w:rtl/>
        </w:rPr>
        <w:t>הוא לא התכוון למקום המגורים שלך.</w:t>
      </w:r>
    </w:p>
    <w:p w14:paraId="6E6FED10" w14:textId="77777777" w:rsidR="00000000" w:rsidRDefault="00AE271D">
      <w:pPr>
        <w:pStyle w:val="a0"/>
        <w:rPr>
          <w:rFonts w:hint="cs"/>
          <w:rtl/>
        </w:rPr>
      </w:pPr>
    </w:p>
    <w:p w14:paraId="56E67666" w14:textId="77777777" w:rsidR="00000000" w:rsidRDefault="00AE271D">
      <w:pPr>
        <w:pStyle w:val="-"/>
        <w:rPr>
          <w:rtl/>
        </w:rPr>
      </w:pPr>
      <w:bookmarkStart w:id="342" w:name="FS000001030T23_02_2004_20_46_59C"/>
      <w:bookmarkEnd w:id="342"/>
      <w:r>
        <w:rPr>
          <w:rtl/>
        </w:rPr>
        <w:t>מגלי והבה (הליכוד):</w:t>
      </w:r>
    </w:p>
    <w:p w14:paraId="6258FCFF" w14:textId="77777777" w:rsidR="00000000" w:rsidRDefault="00AE271D">
      <w:pPr>
        <w:pStyle w:val="a0"/>
        <w:rPr>
          <w:rtl/>
        </w:rPr>
      </w:pPr>
    </w:p>
    <w:p w14:paraId="0AEEA997" w14:textId="77777777" w:rsidR="00000000" w:rsidRDefault="00AE271D">
      <w:pPr>
        <w:pStyle w:val="a0"/>
        <w:rPr>
          <w:rFonts w:hint="cs"/>
          <w:rtl/>
        </w:rPr>
      </w:pPr>
      <w:r>
        <w:rPr>
          <w:rFonts w:hint="cs"/>
          <w:rtl/>
        </w:rPr>
        <w:t>כל זה, אדוני היושב-ראש, על חשבון הזמן שלי.</w:t>
      </w:r>
    </w:p>
    <w:p w14:paraId="00ECCF5D" w14:textId="77777777" w:rsidR="00000000" w:rsidRDefault="00AE271D">
      <w:pPr>
        <w:pStyle w:val="a0"/>
        <w:rPr>
          <w:rFonts w:hint="cs"/>
          <w:rtl/>
        </w:rPr>
      </w:pPr>
    </w:p>
    <w:p w14:paraId="17DBDD88" w14:textId="77777777" w:rsidR="00000000" w:rsidRDefault="00AE271D">
      <w:pPr>
        <w:pStyle w:val="af1"/>
        <w:rPr>
          <w:rtl/>
        </w:rPr>
      </w:pPr>
      <w:r>
        <w:rPr>
          <w:rtl/>
        </w:rPr>
        <w:t>היו"ר אלי בן-מנחם:</w:t>
      </w:r>
    </w:p>
    <w:p w14:paraId="68CE6D77" w14:textId="77777777" w:rsidR="00000000" w:rsidRDefault="00AE271D">
      <w:pPr>
        <w:pStyle w:val="a0"/>
        <w:rPr>
          <w:rtl/>
        </w:rPr>
      </w:pPr>
    </w:p>
    <w:p w14:paraId="524A6960" w14:textId="77777777" w:rsidR="00000000" w:rsidRDefault="00AE271D">
      <w:pPr>
        <w:pStyle w:val="a0"/>
        <w:rPr>
          <w:rFonts w:hint="cs"/>
          <w:rtl/>
        </w:rPr>
      </w:pPr>
      <w:r>
        <w:rPr>
          <w:rFonts w:hint="cs"/>
          <w:rtl/>
        </w:rPr>
        <w:t>אתה התכוונת למקום המגורים?</w:t>
      </w:r>
    </w:p>
    <w:p w14:paraId="0BB962B1" w14:textId="77777777" w:rsidR="00000000" w:rsidRDefault="00AE271D">
      <w:pPr>
        <w:pStyle w:val="a0"/>
        <w:rPr>
          <w:rFonts w:hint="cs"/>
          <w:rtl/>
        </w:rPr>
      </w:pPr>
    </w:p>
    <w:p w14:paraId="620BD978" w14:textId="77777777" w:rsidR="00000000" w:rsidRDefault="00AE271D">
      <w:pPr>
        <w:pStyle w:val="-"/>
        <w:rPr>
          <w:rtl/>
        </w:rPr>
      </w:pPr>
      <w:bookmarkStart w:id="343" w:name="FS000001030T23_02_2004_20_47_33C"/>
      <w:bookmarkEnd w:id="343"/>
      <w:r>
        <w:rPr>
          <w:rtl/>
        </w:rPr>
        <w:t>מגלי והבה (הליכוד):</w:t>
      </w:r>
    </w:p>
    <w:p w14:paraId="7BA2C122" w14:textId="77777777" w:rsidR="00000000" w:rsidRDefault="00AE271D">
      <w:pPr>
        <w:pStyle w:val="a0"/>
        <w:rPr>
          <w:rtl/>
        </w:rPr>
      </w:pPr>
    </w:p>
    <w:p w14:paraId="2DD82ED0" w14:textId="77777777" w:rsidR="00000000" w:rsidRDefault="00AE271D">
      <w:pPr>
        <w:pStyle w:val="a0"/>
        <w:rPr>
          <w:rFonts w:hint="cs"/>
          <w:rtl/>
        </w:rPr>
      </w:pPr>
      <w:r>
        <w:rPr>
          <w:rFonts w:hint="cs"/>
          <w:rtl/>
        </w:rPr>
        <w:t>למקום המגורים.</w:t>
      </w:r>
    </w:p>
    <w:p w14:paraId="5988A5F9" w14:textId="77777777" w:rsidR="00000000" w:rsidRDefault="00AE271D">
      <w:pPr>
        <w:pStyle w:val="a0"/>
        <w:rPr>
          <w:rFonts w:hint="cs"/>
          <w:rtl/>
        </w:rPr>
      </w:pPr>
    </w:p>
    <w:p w14:paraId="6A541513" w14:textId="77777777" w:rsidR="00000000" w:rsidRDefault="00AE271D">
      <w:pPr>
        <w:pStyle w:val="af0"/>
        <w:rPr>
          <w:rtl/>
        </w:rPr>
      </w:pPr>
      <w:r>
        <w:rPr>
          <w:rFonts w:hint="eastAsia"/>
          <w:rtl/>
        </w:rPr>
        <w:t>צבי</w:t>
      </w:r>
      <w:r>
        <w:rPr>
          <w:rtl/>
        </w:rPr>
        <w:t xml:space="preserve"> הנדל (האיחוד הלאומי - ישראל ב</w:t>
      </w:r>
      <w:r>
        <w:rPr>
          <w:rtl/>
        </w:rPr>
        <w:t>יתנו):</w:t>
      </w:r>
    </w:p>
    <w:p w14:paraId="36B96F04" w14:textId="77777777" w:rsidR="00000000" w:rsidRDefault="00AE271D">
      <w:pPr>
        <w:pStyle w:val="a0"/>
        <w:rPr>
          <w:rFonts w:hint="cs"/>
          <w:rtl/>
        </w:rPr>
      </w:pPr>
    </w:p>
    <w:p w14:paraId="02E4C2A0" w14:textId="77777777" w:rsidR="00000000" w:rsidRDefault="00AE271D">
      <w:pPr>
        <w:pStyle w:val="a0"/>
        <w:rPr>
          <w:rFonts w:hint="cs"/>
          <w:rtl/>
        </w:rPr>
      </w:pPr>
      <w:r>
        <w:rPr>
          <w:rFonts w:hint="cs"/>
          <w:rtl/>
        </w:rPr>
        <w:t>מקום המגורים שלי הוא בזכות אלון, גלילי ויצחק רבין, זיכרונם לברכה, ואף אחד אחר לא.</w:t>
      </w:r>
    </w:p>
    <w:p w14:paraId="1D0B2342" w14:textId="77777777" w:rsidR="00000000" w:rsidRDefault="00AE271D">
      <w:pPr>
        <w:pStyle w:val="a0"/>
        <w:rPr>
          <w:rFonts w:hint="cs"/>
          <w:rtl/>
        </w:rPr>
      </w:pPr>
    </w:p>
    <w:p w14:paraId="4F54581F" w14:textId="77777777" w:rsidR="00000000" w:rsidRDefault="00AE271D">
      <w:pPr>
        <w:pStyle w:val="-"/>
        <w:rPr>
          <w:rtl/>
        </w:rPr>
      </w:pPr>
      <w:bookmarkStart w:id="344" w:name="FS000001030T23_02_2004_20_48_03C"/>
      <w:bookmarkEnd w:id="344"/>
      <w:r>
        <w:rPr>
          <w:rtl/>
        </w:rPr>
        <w:t>מגלי והבה (הליכוד):</w:t>
      </w:r>
    </w:p>
    <w:p w14:paraId="71C57021" w14:textId="77777777" w:rsidR="00000000" w:rsidRDefault="00AE271D">
      <w:pPr>
        <w:pStyle w:val="a0"/>
        <w:rPr>
          <w:rtl/>
        </w:rPr>
      </w:pPr>
    </w:p>
    <w:p w14:paraId="3E6B9E25" w14:textId="77777777" w:rsidR="00000000" w:rsidRDefault="00AE271D">
      <w:pPr>
        <w:pStyle w:val="a0"/>
        <w:rPr>
          <w:rFonts w:hint="cs"/>
          <w:rtl/>
        </w:rPr>
      </w:pPr>
      <w:r>
        <w:rPr>
          <w:rFonts w:hint="cs"/>
          <w:rtl/>
        </w:rPr>
        <w:t>אז אני גם מוקיר אותם ומעריך אותם. אבל אני אומר, אפשר קודם כול להגיע להבנות בינינו, וברגע שנגיע להבנות אפשר להתקדם לכל  נושא אחר.</w:t>
      </w:r>
    </w:p>
    <w:p w14:paraId="419ECA88" w14:textId="77777777" w:rsidR="00000000" w:rsidRDefault="00AE271D">
      <w:pPr>
        <w:pStyle w:val="a0"/>
        <w:rPr>
          <w:rFonts w:hint="cs"/>
          <w:rtl/>
        </w:rPr>
      </w:pPr>
    </w:p>
    <w:p w14:paraId="03CC9C20" w14:textId="77777777" w:rsidR="00000000" w:rsidRDefault="00AE271D">
      <w:pPr>
        <w:pStyle w:val="af0"/>
        <w:rPr>
          <w:rtl/>
        </w:rPr>
      </w:pPr>
      <w:r>
        <w:rPr>
          <w:rFonts w:hint="eastAsia"/>
          <w:rtl/>
        </w:rPr>
        <w:t>צבי</w:t>
      </w:r>
      <w:r>
        <w:rPr>
          <w:rtl/>
        </w:rPr>
        <w:t xml:space="preserve"> הנדל (האיח</w:t>
      </w:r>
      <w:r>
        <w:rPr>
          <w:rtl/>
        </w:rPr>
        <w:t>וד הלאומי - ישראל ביתנו):</w:t>
      </w:r>
    </w:p>
    <w:p w14:paraId="5B8E2D7F" w14:textId="77777777" w:rsidR="00000000" w:rsidRDefault="00AE271D">
      <w:pPr>
        <w:pStyle w:val="a0"/>
        <w:rPr>
          <w:rFonts w:hint="cs"/>
          <w:rtl/>
        </w:rPr>
      </w:pPr>
    </w:p>
    <w:p w14:paraId="787451FA" w14:textId="77777777" w:rsidR="00000000" w:rsidRDefault="00AE271D">
      <w:pPr>
        <w:pStyle w:val="a0"/>
        <w:rPr>
          <w:rFonts w:hint="cs"/>
          <w:rtl/>
        </w:rPr>
      </w:pPr>
      <w:r>
        <w:rPr>
          <w:rFonts w:hint="cs"/>
          <w:rtl/>
        </w:rPr>
        <w:t>אבל הוא לא מדבר אתנו.</w:t>
      </w:r>
    </w:p>
    <w:p w14:paraId="2179D2CB" w14:textId="77777777" w:rsidR="00000000" w:rsidRDefault="00AE271D">
      <w:pPr>
        <w:pStyle w:val="a0"/>
        <w:rPr>
          <w:rFonts w:hint="cs"/>
          <w:rtl/>
        </w:rPr>
      </w:pPr>
    </w:p>
    <w:p w14:paraId="599869AC" w14:textId="77777777" w:rsidR="00000000" w:rsidRDefault="00AE271D">
      <w:pPr>
        <w:pStyle w:val="-"/>
        <w:rPr>
          <w:rtl/>
        </w:rPr>
      </w:pPr>
      <w:bookmarkStart w:id="345" w:name="FS000001030T23_02_2004_20_48_52C"/>
      <w:bookmarkEnd w:id="345"/>
      <w:r>
        <w:rPr>
          <w:rtl/>
        </w:rPr>
        <w:t>מגלי והבה (הליכוד):</w:t>
      </w:r>
    </w:p>
    <w:p w14:paraId="471AC09A" w14:textId="77777777" w:rsidR="00000000" w:rsidRDefault="00AE271D">
      <w:pPr>
        <w:pStyle w:val="a0"/>
        <w:rPr>
          <w:rtl/>
        </w:rPr>
      </w:pPr>
    </w:p>
    <w:p w14:paraId="685BBAF8" w14:textId="77777777" w:rsidR="00000000" w:rsidRDefault="00AE271D">
      <w:pPr>
        <w:pStyle w:val="a0"/>
        <w:rPr>
          <w:rFonts w:hint="cs"/>
          <w:rtl/>
        </w:rPr>
      </w:pPr>
      <w:r>
        <w:rPr>
          <w:rFonts w:hint="cs"/>
          <w:rtl/>
        </w:rPr>
        <w:t>תסלח לי, אני אומר לך, אם אתה חושב שיהיה שלום וישרור שקט במזרח התיכון בלי ויתורים בשני הצדדים, אני חולק עליך. הצד השני צריך לוותר, הצד הפלסטיני, הצד הערבי, וגם אנחנו צריכים לוותר. אבל בר</w:t>
      </w:r>
      <w:r>
        <w:rPr>
          <w:rFonts w:hint="cs"/>
          <w:rtl/>
        </w:rPr>
        <w:t>גע שתהיה הסכמה ודרך-ארץ איך לעשות את הדברים האלה, אנחנו רק נשמור על כוחנו ונשמור על אחדותנו. תודה.</w:t>
      </w:r>
    </w:p>
    <w:p w14:paraId="2220B2EF" w14:textId="77777777" w:rsidR="00000000" w:rsidRDefault="00AE271D">
      <w:pPr>
        <w:pStyle w:val="a0"/>
        <w:rPr>
          <w:rFonts w:hint="cs"/>
          <w:rtl/>
        </w:rPr>
      </w:pPr>
    </w:p>
    <w:p w14:paraId="5B7D3172" w14:textId="77777777" w:rsidR="00000000" w:rsidRDefault="00AE271D">
      <w:pPr>
        <w:pStyle w:val="af1"/>
        <w:rPr>
          <w:rtl/>
        </w:rPr>
      </w:pPr>
      <w:r>
        <w:rPr>
          <w:rtl/>
        </w:rPr>
        <w:t>היו"ר אלי בן-מנחם:</w:t>
      </w:r>
    </w:p>
    <w:p w14:paraId="6CDECC36" w14:textId="77777777" w:rsidR="00000000" w:rsidRDefault="00AE271D">
      <w:pPr>
        <w:pStyle w:val="a0"/>
        <w:rPr>
          <w:rtl/>
        </w:rPr>
      </w:pPr>
    </w:p>
    <w:p w14:paraId="3A4D1FBD" w14:textId="77777777" w:rsidR="00000000" w:rsidRDefault="00AE271D">
      <w:pPr>
        <w:pStyle w:val="a0"/>
        <w:rPr>
          <w:rFonts w:hint="cs"/>
          <w:rtl/>
        </w:rPr>
      </w:pPr>
      <w:r>
        <w:rPr>
          <w:rFonts w:hint="cs"/>
          <w:rtl/>
        </w:rPr>
        <w:t>תודה לחבר הכנסת מגלי והבה.</w:t>
      </w:r>
    </w:p>
    <w:p w14:paraId="3BC773B2" w14:textId="77777777" w:rsidR="00000000" w:rsidRDefault="00AE271D">
      <w:pPr>
        <w:pStyle w:val="a0"/>
        <w:rPr>
          <w:rFonts w:hint="cs"/>
          <w:rtl/>
        </w:rPr>
      </w:pPr>
    </w:p>
    <w:p w14:paraId="6DAE4BED" w14:textId="77777777" w:rsidR="00000000" w:rsidRDefault="00AE271D">
      <w:pPr>
        <w:pStyle w:val="a0"/>
        <w:rPr>
          <w:rFonts w:hint="cs"/>
          <w:rtl/>
        </w:rPr>
      </w:pPr>
      <w:r>
        <w:rPr>
          <w:rFonts w:hint="cs"/>
          <w:rtl/>
        </w:rPr>
        <w:t>רבותי חברי הכנסת, אנחנו עוברים להצבעה בקריאה ראשונה על הצעת חוק הביטוח הלאומי (תיקון מס' 71) (חישוב תגמול בע</w:t>
      </w:r>
      <w:r>
        <w:rPr>
          <w:rFonts w:hint="cs"/>
          <w:rtl/>
        </w:rPr>
        <w:t>ד שירות מילואים), התשס"ד-2004, של חבר הכנסת איתן כבל. ההצבעה החלה.</w:t>
      </w:r>
    </w:p>
    <w:p w14:paraId="52A3C240" w14:textId="77777777" w:rsidR="00000000" w:rsidRDefault="00AE271D">
      <w:pPr>
        <w:pStyle w:val="a0"/>
        <w:rPr>
          <w:rFonts w:hint="cs"/>
          <w:rtl/>
        </w:rPr>
      </w:pPr>
    </w:p>
    <w:p w14:paraId="6F5FF487" w14:textId="77777777" w:rsidR="00000000" w:rsidRDefault="00AE271D">
      <w:pPr>
        <w:pStyle w:val="ab"/>
        <w:bidi/>
        <w:rPr>
          <w:rFonts w:hint="cs"/>
          <w:rtl/>
        </w:rPr>
      </w:pPr>
      <w:r>
        <w:rPr>
          <w:rFonts w:hint="cs"/>
          <w:rtl/>
        </w:rPr>
        <w:t>הצבעה מס' 8</w:t>
      </w:r>
    </w:p>
    <w:p w14:paraId="4F34D2BB" w14:textId="77777777" w:rsidR="00000000" w:rsidRDefault="00AE271D">
      <w:pPr>
        <w:pStyle w:val="a0"/>
        <w:rPr>
          <w:rFonts w:hint="cs"/>
          <w:rtl/>
        </w:rPr>
      </w:pPr>
    </w:p>
    <w:p w14:paraId="38853B28" w14:textId="77777777" w:rsidR="00000000" w:rsidRDefault="00AE271D">
      <w:pPr>
        <w:pStyle w:val="ac"/>
        <w:bidi/>
        <w:rPr>
          <w:rFonts w:hint="cs"/>
          <w:rtl/>
        </w:rPr>
      </w:pPr>
      <w:r>
        <w:rPr>
          <w:rFonts w:hint="cs"/>
          <w:rtl/>
        </w:rPr>
        <w:t>בעד ההצעה להעביר את הצעת החוק לוועדה - 11</w:t>
      </w:r>
    </w:p>
    <w:p w14:paraId="6A3B4498" w14:textId="77777777" w:rsidR="00000000" w:rsidRDefault="00AE271D">
      <w:pPr>
        <w:pStyle w:val="ac"/>
        <w:bidi/>
        <w:rPr>
          <w:rFonts w:hint="cs"/>
          <w:rtl/>
        </w:rPr>
      </w:pPr>
      <w:r>
        <w:rPr>
          <w:rFonts w:hint="cs"/>
          <w:rtl/>
        </w:rPr>
        <w:t>נגד - אין</w:t>
      </w:r>
    </w:p>
    <w:p w14:paraId="7EC37DF7" w14:textId="77777777" w:rsidR="00000000" w:rsidRDefault="00AE271D">
      <w:pPr>
        <w:pStyle w:val="ac"/>
        <w:bidi/>
        <w:rPr>
          <w:rFonts w:hint="cs"/>
          <w:rtl/>
        </w:rPr>
      </w:pPr>
      <w:r>
        <w:rPr>
          <w:rFonts w:hint="cs"/>
          <w:rtl/>
        </w:rPr>
        <w:t xml:space="preserve">נמנעים </w:t>
      </w:r>
      <w:r>
        <w:rPr>
          <w:rtl/>
        </w:rPr>
        <w:t>–</w:t>
      </w:r>
      <w:r>
        <w:rPr>
          <w:rFonts w:hint="cs"/>
          <w:rtl/>
        </w:rPr>
        <w:t xml:space="preserve"> אין</w:t>
      </w:r>
    </w:p>
    <w:p w14:paraId="2CC46B83" w14:textId="77777777" w:rsidR="00000000" w:rsidRDefault="00AE271D">
      <w:pPr>
        <w:pStyle w:val="ad"/>
        <w:bidi/>
        <w:rPr>
          <w:rFonts w:hint="cs"/>
          <w:rtl/>
        </w:rPr>
      </w:pPr>
      <w:r>
        <w:rPr>
          <w:rFonts w:hint="cs"/>
          <w:rtl/>
        </w:rPr>
        <w:t>ההצעה להעביר את הצעת חוק הביטוח הלאומי (תיקון מס' 71) (חישוב תגמול בעד שירות מילואים), התשס"ד-2004, לוועדת העב</w:t>
      </w:r>
      <w:r>
        <w:rPr>
          <w:rFonts w:hint="cs"/>
          <w:rtl/>
        </w:rPr>
        <w:t>ודה, הרווחה והבריאות נתקבלה.</w:t>
      </w:r>
    </w:p>
    <w:p w14:paraId="065D40F5" w14:textId="77777777" w:rsidR="00000000" w:rsidRDefault="00AE271D">
      <w:pPr>
        <w:pStyle w:val="a0"/>
        <w:rPr>
          <w:rFonts w:hint="cs"/>
          <w:rtl/>
        </w:rPr>
      </w:pPr>
    </w:p>
    <w:p w14:paraId="4291AB9B" w14:textId="77777777" w:rsidR="00000000" w:rsidRDefault="00AE271D">
      <w:pPr>
        <w:pStyle w:val="af1"/>
        <w:rPr>
          <w:rtl/>
        </w:rPr>
      </w:pPr>
      <w:r>
        <w:rPr>
          <w:rtl/>
        </w:rPr>
        <w:t>היו"ר אלי בן-מנחם:</w:t>
      </w:r>
    </w:p>
    <w:p w14:paraId="6971206A" w14:textId="77777777" w:rsidR="00000000" w:rsidRDefault="00AE271D">
      <w:pPr>
        <w:pStyle w:val="a0"/>
        <w:rPr>
          <w:rtl/>
        </w:rPr>
      </w:pPr>
    </w:p>
    <w:p w14:paraId="33F56ACF" w14:textId="77777777" w:rsidR="00000000" w:rsidRDefault="00AE271D">
      <w:pPr>
        <w:pStyle w:val="a0"/>
        <w:rPr>
          <w:rFonts w:hint="cs"/>
          <w:rtl/>
        </w:rPr>
      </w:pPr>
      <w:r>
        <w:rPr>
          <w:rFonts w:hint="cs"/>
          <w:rtl/>
        </w:rPr>
        <w:t>רבותי חברי הכנסת, 11 חברי כנסת הצביעו בעד, נגד - אפס, נמנעים - אפס, ועל כן הצעת חוק הביטוח הלאומי (תיקון מס' 71) (חישוב תגמול בעד שירות מילואים), התשס"ד-2004, עברה בקריאה ראשונה והיא תועבר לוועדת העבודה, הר</w:t>
      </w:r>
      <w:r>
        <w:rPr>
          <w:rFonts w:hint="cs"/>
          <w:rtl/>
        </w:rPr>
        <w:t>ווחה והבריאות להכנתה לקריאה שנייה ושלישית.</w:t>
      </w:r>
    </w:p>
    <w:p w14:paraId="690F5B0B" w14:textId="77777777" w:rsidR="00000000" w:rsidRDefault="00AE271D">
      <w:pPr>
        <w:pStyle w:val="a0"/>
        <w:rPr>
          <w:rFonts w:hint="cs"/>
          <w:rtl/>
        </w:rPr>
      </w:pPr>
    </w:p>
    <w:p w14:paraId="0D2498A7" w14:textId="77777777" w:rsidR="00000000" w:rsidRDefault="00AE271D">
      <w:pPr>
        <w:pStyle w:val="af1"/>
        <w:rPr>
          <w:rtl/>
        </w:rPr>
      </w:pPr>
    </w:p>
    <w:p w14:paraId="50010879" w14:textId="77777777" w:rsidR="00000000" w:rsidRDefault="00AE271D">
      <w:pPr>
        <w:pStyle w:val="af1"/>
        <w:rPr>
          <w:rFonts w:hint="cs"/>
          <w:rtl/>
        </w:rPr>
      </w:pPr>
      <w:bookmarkStart w:id="346" w:name="CS23044FI0023044T23_02_2004_21_01_45"/>
      <w:bookmarkEnd w:id="346"/>
    </w:p>
    <w:p w14:paraId="52AEE093" w14:textId="77777777" w:rsidR="00000000" w:rsidRDefault="00AE271D">
      <w:pPr>
        <w:pStyle w:val="a0"/>
        <w:rPr>
          <w:rFonts w:hint="cs"/>
          <w:rtl/>
        </w:rPr>
      </w:pPr>
    </w:p>
    <w:p w14:paraId="19EA4058" w14:textId="77777777" w:rsidR="00000000" w:rsidRDefault="00AE271D">
      <w:pPr>
        <w:pStyle w:val="a2"/>
        <w:rPr>
          <w:rFonts w:hint="cs"/>
          <w:rtl/>
        </w:rPr>
      </w:pPr>
      <w:bookmarkStart w:id="347" w:name="_Toc67901596"/>
      <w:r>
        <w:rPr>
          <w:rFonts w:hint="cs"/>
          <w:rtl/>
        </w:rPr>
        <w:t>מסמכים שהונחו על שולחן הכנסת</w:t>
      </w:r>
      <w:bookmarkEnd w:id="347"/>
    </w:p>
    <w:p w14:paraId="4AB33ABF" w14:textId="77777777" w:rsidR="00000000" w:rsidRDefault="00AE271D">
      <w:pPr>
        <w:pStyle w:val="a0"/>
        <w:rPr>
          <w:rFonts w:hint="cs"/>
          <w:rtl/>
        </w:rPr>
      </w:pPr>
    </w:p>
    <w:p w14:paraId="58E195DD" w14:textId="77777777" w:rsidR="00000000" w:rsidRDefault="00AE271D">
      <w:pPr>
        <w:pStyle w:val="af1"/>
        <w:rPr>
          <w:rtl/>
        </w:rPr>
      </w:pPr>
      <w:r>
        <w:rPr>
          <w:rtl/>
        </w:rPr>
        <w:t>היו"ר אלי בן-מנחם:</w:t>
      </w:r>
    </w:p>
    <w:p w14:paraId="613F2F60" w14:textId="77777777" w:rsidR="00000000" w:rsidRDefault="00AE271D">
      <w:pPr>
        <w:pStyle w:val="a0"/>
        <w:rPr>
          <w:rtl/>
        </w:rPr>
      </w:pPr>
    </w:p>
    <w:p w14:paraId="50096BE3" w14:textId="77777777" w:rsidR="00000000" w:rsidRDefault="00AE271D">
      <w:pPr>
        <w:pStyle w:val="a0"/>
        <w:rPr>
          <w:rFonts w:hint="cs"/>
          <w:rtl/>
        </w:rPr>
      </w:pPr>
      <w:r>
        <w:rPr>
          <w:rFonts w:hint="cs"/>
          <w:rtl/>
        </w:rPr>
        <w:t>הודעה לסגנית מזכיר הכנסת.</w:t>
      </w:r>
    </w:p>
    <w:p w14:paraId="147CC087" w14:textId="77777777" w:rsidR="00000000" w:rsidRDefault="00AE271D">
      <w:pPr>
        <w:pStyle w:val="a0"/>
        <w:rPr>
          <w:rFonts w:hint="cs"/>
          <w:rtl/>
        </w:rPr>
      </w:pPr>
    </w:p>
    <w:p w14:paraId="10F2C573" w14:textId="77777777" w:rsidR="00000000" w:rsidRDefault="00AE271D">
      <w:pPr>
        <w:pStyle w:val="a"/>
        <w:rPr>
          <w:rtl/>
        </w:rPr>
      </w:pPr>
      <w:bookmarkStart w:id="348" w:name="FS000000136T23_02_2004_21_03_08"/>
      <w:bookmarkStart w:id="349" w:name="FS000000136T23_02_2004_21_04_15C"/>
      <w:bookmarkStart w:id="350" w:name="_Toc67901597"/>
      <w:bookmarkEnd w:id="348"/>
      <w:bookmarkEnd w:id="349"/>
      <w:r>
        <w:rPr>
          <w:rFonts w:hint="cs"/>
          <w:rtl/>
        </w:rPr>
        <w:t>ס</w:t>
      </w:r>
      <w:r>
        <w:rPr>
          <w:rtl/>
        </w:rPr>
        <w:t>גנית מזכיר הכנסת רות קפלן:</w:t>
      </w:r>
      <w:bookmarkEnd w:id="350"/>
    </w:p>
    <w:p w14:paraId="4C8D8E6A" w14:textId="77777777" w:rsidR="00000000" w:rsidRDefault="00AE271D">
      <w:pPr>
        <w:pStyle w:val="a0"/>
        <w:rPr>
          <w:rtl/>
        </w:rPr>
      </w:pPr>
    </w:p>
    <w:p w14:paraId="6D9D56D7" w14:textId="77777777" w:rsidR="00000000" w:rsidRDefault="00AE271D">
      <w:pPr>
        <w:pStyle w:val="a0"/>
        <w:rPr>
          <w:rFonts w:hint="cs"/>
          <w:rtl/>
        </w:rPr>
      </w:pPr>
      <w:r>
        <w:rPr>
          <w:rFonts w:hint="cs"/>
          <w:rtl/>
        </w:rPr>
        <w:t xml:space="preserve">תודה רבה. </w:t>
      </w:r>
    </w:p>
    <w:p w14:paraId="48196A3F" w14:textId="77777777" w:rsidR="00000000" w:rsidRDefault="00AE271D">
      <w:pPr>
        <w:pStyle w:val="a0"/>
        <w:rPr>
          <w:rFonts w:hint="cs"/>
          <w:rtl/>
        </w:rPr>
      </w:pPr>
    </w:p>
    <w:p w14:paraId="120DBB58" w14:textId="77777777" w:rsidR="00000000" w:rsidRDefault="00AE271D">
      <w:pPr>
        <w:pStyle w:val="a0"/>
        <w:rPr>
          <w:rFonts w:hint="cs"/>
          <w:rtl/>
        </w:rPr>
      </w:pPr>
      <w:r>
        <w:rPr>
          <w:rFonts w:hint="cs"/>
          <w:rtl/>
        </w:rPr>
        <w:t>ברשות יושב-ראש הישיבה, הנני מתכבדת להודיע, כי הונחה על שולחן הכנסת הצעת חוק הכנסת (תיקון מס</w:t>
      </w:r>
      <w:r>
        <w:rPr>
          <w:rFonts w:hint="cs"/>
          <w:rtl/>
        </w:rPr>
        <w:t>' 18), התשס"ד-2004, שהועברה מוועדת הכנסת לקריאה שנייה ולקריאה שלישית. תודה רבה.</w:t>
      </w:r>
    </w:p>
    <w:p w14:paraId="33D8EB3F" w14:textId="77777777" w:rsidR="00000000" w:rsidRDefault="00AE271D">
      <w:pPr>
        <w:pStyle w:val="a0"/>
        <w:rPr>
          <w:rFonts w:hint="cs"/>
          <w:rtl/>
        </w:rPr>
      </w:pPr>
    </w:p>
    <w:p w14:paraId="23C5A648" w14:textId="77777777" w:rsidR="00000000" w:rsidRDefault="00AE271D">
      <w:pPr>
        <w:pStyle w:val="af1"/>
        <w:rPr>
          <w:rtl/>
        </w:rPr>
      </w:pPr>
      <w:r>
        <w:rPr>
          <w:rtl/>
        </w:rPr>
        <w:t>היו"ר אלי בן-מנחם:</w:t>
      </w:r>
    </w:p>
    <w:p w14:paraId="7088DC30" w14:textId="77777777" w:rsidR="00000000" w:rsidRDefault="00AE271D">
      <w:pPr>
        <w:pStyle w:val="a0"/>
        <w:rPr>
          <w:rtl/>
        </w:rPr>
      </w:pPr>
    </w:p>
    <w:p w14:paraId="4D741AF1" w14:textId="77777777" w:rsidR="00000000" w:rsidRDefault="00AE271D">
      <w:pPr>
        <w:pStyle w:val="a0"/>
        <w:rPr>
          <w:rFonts w:hint="cs"/>
          <w:rtl/>
        </w:rPr>
      </w:pPr>
      <w:r>
        <w:rPr>
          <w:rFonts w:hint="cs"/>
          <w:rtl/>
        </w:rPr>
        <w:t>תודה.</w:t>
      </w:r>
    </w:p>
    <w:p w14:paraId="7A3A72FA" w14:textId="77777777" w:rsidR="00000000" w:rsidRDefault="00AE271D">
      <w:pPr>
        <w:pStyle w:val="a2"/>
        <w:rPr>
          <w:rFonts w:hint="cs"/>
          <w:rtl/>
        </w:rPr>
      </w:pPr>
    </w:p>
    <w:p w14:paraId="2F59E273" w14:textId="77777777" w:rsidR="00000000" w:rsidRDefault="00AE271D">
      <w:pPr>
        <w:pStyle w:val="a0"/>
        <w:rPr>
          <w:rFonts w:hint="cs"/>
          <w:rtl/>
        </w:rPr>
      </w:pPr>
    </w:p>
    <w:p w14:paraId="2651128C" w14:textId="77777777" w:rsidR="00000000" w:rsidRDefault="00AE271D">
      <w:pPr>
        <w:pStyle w:val="a2"/>
        <w:rPr>
          <w:rtl/>
        </w:rPr>
      </w:pPr>
      <w:bookmarkStart w:id="351" w:name="_Toc67901598"/>
      <w:r>
        <w:rPr>
          <w:rtl/>
        </w:rPr>
        <w:t>שאילתות ותשובות</w:t>
      </w:r>
      <w:bookmarkEnd w:id="351"/>
    </w:p>
    <w:p w14:paraId="0F414441" w14:textId="77777777" w:rsidR="00000000" w:rsidRDefault="00AE271D">
      <w:pPr>
        <w:pStyle w:val="-0"/>
        <w:rPr>
          <w:rFonts w:hint="cs"/>
          <w:rtl/>
        </w:rPr>
      </w:pPr>
    </w:p>
    <w:p w14:paraId="55E4185A" w14:textId="77777777" w:rsidR="00000000" w:rsidRDefault="00AE271D">
      <w:pPr>
        <w:pStyle w:val="af1"/>
        <w:rPr>
          <w:rtl/>
        </w:rPr>
      </w:pPr>
      <w:r>
        <w:rPr>
          <w:rtl/>
        </w:rPr>
        <w:t>היו"ר אלי בן-מנחם:</w:t>
      </w:r>
    </w:p>
    <w:p w14:paraId="2A870B04" w14:textId="77777777" w:rsidR="00000000" w:rsidRDefault="00AE271D">
      <w:pPr>
        <w:pStyle w:val="a0"/>
        <w:rPr>
          <w:rtl/>
        </w:rPr>
      </w:pPr>
    </w:p>
    <w:p w14:paraId="19BE5586" w14:textId="77777777" w:rsidR="00000000" w:rsidRDefault="00AE271D">
      <w:pPr>
        <w:pStyle w:val="a0"/>
        <w:rPr>
          <w:rFonts w:hint="cs"/>
          <w:rtl/>
        </w:rPr>
      </w:pPr>
      <w:r>
        <w:rPr>
          <w:rFonts w:hint="cs"/>
          <w:rtl/>
        </w:rPr>
        <w:t>רבותי, אנחנו עוברים לנושא האחרון היום. סגן שרת החינוך, התרבות והספורט, חבר הכנסת צבי הנדל, ישיב על שאילתות. בב</w:t>
      </w:r>
      <w:r>
        <w:rPr>
          <w:rFonts w:hint="cs"/>
          <w:rtl/>
        </w:rPr>
        <w:t>קשה. סגן שרת החינוך, התרבות והספורט ישיב על שאילתא מס' 915, של חבר הכנסת מיכאל מלכיאור, ועל שאילתא מס' 924, של חבר הכנסת עמרי שרון.</w:t>
      </w:r>
    </w:p>
    <w:p w14:paraId="35E3AA94" w14:textId="77777777" w:rsidR="00000000" w:rsidRDefault="00AE271D">
      <w:pPr>
        <w:pStyle w:val="a0"/>
        <w:rPr>
          <w:rFonts w:hint="cs"/>
          <w:rtl/>
        </w:rPr>
      </w:pPr>
    </w:p>
    <w:p w14:paraId="7A13D2BE" w14:textId="77777777" w:rsidR="00000000" w:rsidRDefault="00AE271D">
      <w:pPr>
        <w:pStyle w:val="a"/>
        <w:rPr>
          <w:rtl/>
        </w:rPr>
      </w:pPr>
      <w:bookmarkStart w:id="352" w:name="FS000000412T23_02_2004_21_06_52"/>
      <w:bookmarkStart w:id="353" w:name="FS000000412T23_02_2004_22_02_19"/>
      <w:bookmarkStart w:id="354" w:name="_Toc67901599"/>
      <w:bookmarkEnd w:id="352"/>
      <w:bookmarkEnd w:id="353"/>
      <w:r>
        <w:rPr>
          <w:rFonts w:hint="eastAsia"/>
          <w:rtl/>
        </w:rPr>
        <w:t>סגן</w:t>
      </w:r>
      <w:r>
        <w:rPr>
          <w:rtl/>
        </w:rPr>
        <w:t xml:space="preserve"> שרת החינוך, התרבות והספורט צבי הנדל:</w:t>
      </w:r>
      <w:bookmarkEnd w:id="354"/>
    </w:p>
    <w:p w14:paraId="6588C133" w14:textId="77777777" w:rsidR="00000000" w:rsidRDefault="00AE271D">
      <w:pPr>
        <w:pStyle w:val="a0"/>
        <w:rPr>
          <w:rFonts w:hint="cs"/>
          <w:rtl/>
        </w:rPr>
      </w:pPr>
    </w:p>
    <w:p w14:paraId="4A68BD3C" w14:textId="77777777" w:rsidR="00000000" w:rsidRDefault="00AE271D">
      <w:pPr>
        <w:pStyle w:val="a0"/>
        <w:rPr>
          <w:rFonts w:hint="cs"/>
          <w:rtl/>
        </w:rPr>
      </w:pPr>
      <w:r>
        <w:rPr>
          <w:rFonts w:hint="cs"/>
          <w:rtl/>
        </w:rPr>
        <w:t>ומה עם מס' 789, של חבר הכנסת משולם נהרי?</w:t>
      </w:r>
    </w:p>
    <w:p w14:paraId="2F307C5E" w14:textId="77777777" w:rsidR="00000000" w:rsidRDefault="00AE271D">
      <w:pPr>
        <w:pStyle w:val="a0"/>
        <w:rPr>
          <w:rFonts w:hint="cs"/>
          <w:rtl/>
        </w:rPr>
      </w:pPr>
    </w:p>
    <w:p w14:paraId="721FE641" w14:textId="77777777" w:rsidR="00000000" w:rsidRDefault="00AE271D">
      <w:pPr>
        <w:pStyle w:val="af1"/>
        <w:rPr>
          <w:rtl/>
        </w:rPr>
      </w:pPr>
      <w:r>
        <w:rPr>
          <w:rtl/>
        </w:rPr>
        <w:t>היו"ר אלי בן-מנחם:</w:t>
      </w:r>
    </w:p>
    <w:p w14:paraId="4CD15016" w14:textId="77777777" w:rsidR="00000000" w:rsidRDefault="00AE271D">
      <w:pPr>
        <w:pStyle w:val="a0"/>
        <w:rPr>
          <w:rtl/>
        </w:rPr>
      </w:pPr>
    </w:p>
    <w:p w14:paraId="14FA3B3B" w14:textId="77777777" w:rsidR="00000000" w:rsidRDefault="00AE271D">
      <w:pPr>
        <w:pStyle w:val="a0"/>
        <w:rPr>
          <w:rFonts w:hint="cs"/>
          <w:rtl/>
        </w:rPr>
      </w:pPr>
      <w:r>
        <w:rPr>
          <w:rFonts w:hint="cs"/>
          <w:rtl/>
        </w:rPr>
        <w:t>הוא אינו נוכח - לפר</w:t>
      </w:r>
      <w:r>
        <w:rPr>
          <w:rFonts w:hint="cs"/>
          <w:rtl/>
        </w:rPr>
        <w:t xml:space="preserve">וטוקול. </w:t>
      </w:r>
    </w:p>
    <w:p w14:paraId="5EBEF4BD" w14:textId="77777777" w:rsidR="00000000" w:rsidRDefault="00AE271D">
      <w:pPr>
        <w:pStyle w:val="a0"/>
        <w:rPr>
          <w:rFonts w:hint="cs"/>
          <w:rtl/>
        </w:rPr>
      </w:pPr>
    </w:p>
    <w:p w14:paraId="5EBFDA3D" w14:textId="77777777" w:rsidR="00000000" w:rsidRDefault="00AE271D">
      <w:pPr>
        <w:pStyle w:val="a1"/>
        <w:jc w:val="center"/>
        <w:rPr>
          <w:rtl/>
        </w:rPr>
      </w:pPr>
      <w:bookmarkStart w:id="355" w:name="CQ17640FI0017640T23_02_2004_21_14_55"/>
      <w:bookmarkStart w:id="356" w:name="_Toc67901600"/>
      <w:bookmarkEnd w:id="355"/>
      <w:r>
        <w:rPr>
          <w:rtl/>
        </w:rPr>
        <w:t>789. דוח מבקר המדינה בנושא מינהל התרבות</w:t>
      </w:r>
      <w:bookmarkEnd w:id="356"/>
    </w:p>
    <w:p w14:paraId="01243F5D" w14:textId="77777777" w:rsidR="00000000" w:rsidRDefault="00AE271D">
      <w:pPr>
        <w:pStyle w:val="a0"/>
        <w:rPr>
          <w:rFonts w:hint="cs"/>
          <w:rtl/>
        </w:rPr>
      </w:pPr>
    </w:p>
    <w:p w14:paraId="669F8728" w14:textId="77777777" w:rsidR="00000000" w:rsidRDefault="00AE271D">
      <w:pPr>
        <w:pStyle w:val="a0"/>
        <w:ind w:firstLine="0"/>
        <w:rPr>
          <w:bCs/>
          <w:u w:val="single"/>
        </w:rPr>
      </w:pPr>
      <w:bookmarkStart w:id="357" w:name="ESQ17640"/>
      <w:bookmarkEnd w:id="357"/>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1110877" w14:textId="77777777" w:rsidR="00000000" w:rsidRDefault="00AE271D">
      <w:pPr>
        <w:pStyle w:val="a0"/>
        <w:ind w:firstLine="0"/>
      </w:pPr>
      <w:r>
        <w:rPr>
          <w:rFonts w:hint="cs"/>
          <w:rtl/>
        </w:rPr>
        <w:t xml:space="preserve">         </w:t>
      </w:r>
      <w:r>
        <w:rPr>
          <w:rtl/>
        </w:rPr>
        <w:t>ביום ח' בכסל</w:t>
      </w:r>
      <w:r>
        <w:rPr>
          <w:rFonts w:hint="cs"/>
          <w:rtl/>
        </w:rPr>
        <w:t>י</w:t>
      </w:r>
      <w:r>
        <w:rPr>
          <w:rtl/>
        </w:rPr>
        <w:t>ו התשס"ד (3 בדצמבר 2003):</w:t>
      </w:r>
    </w:p>
    <w:p w14:paraId="557E70A1" w14:textId="77777777" w:rsidR="00000000" w:rsidRDefault="00AE271D">
      <w:pPr>
        <w:pStyle w:val="a0"/>
        <w:rPr>
          <w:rFonts w:hint="cs"/>
          <w:rtl/>
        </w:rPr>
      </w:pPr>
    </w:p>
    <w:p w14:paraId="6EB3C18D" w14:textId="77777777" w:rsidR="00000000" w:rsidRDefault="00AE271D">
      <w:pPr>
        <w:pStyle w:val="a0"/>
        <w:ind w:firstLine="720"/>
      </w:pPr>
      <w:r>
        <w:rPr>
          <w:rFonts w:hint="cs"/>
          <w:rtl/>
        </w:rPr>
        <w:t xml:space="preserve">דוח מבקר המדינה, שהונח על שולחן הכנסת בחודש שעבר, מצביע על </w:t>
      </w:r>
      <w:r>
        <w:rPr>
          <w:rtl/>
        </w:rPr>
        <w:t xml:space="preserve">ליקויים קשים </w:t>
      </w:r>
      <w:r>
        <w:rPr>
          <w:rFonts w:hint="cs"/>
          <w:rtl/>
        </w:rPr>
        <w:t xml:space="preserve">ועל מקרים של אי-שמירה על </w:t>
      </w:r>
      <w:r>
        <w:rPr>
          <w:rtl/>
        </w:rPr>
        <w:t>מינה</w:t>
      </w:r>
      <w:r>
        <w:rPr>
          <w:rtl/>
        </w:rPr>
        <w:t xml:space="preserve">ל תקין </w:t>
      </w:r>
      <w:r>
        <w:rPr>
          <w:rFonts w:hint="cs"/>
          <w:rtl/>
        </w:rPr>
        <w:t>במינהל התרבות במשרד החינוך</w:t>
      </w:r>
      <w:r>
        <w:rPr>
          <w:rtl/>
        </w:rPr>
        <w:t>.</w:t>
      </w:r>
    </w:p>
    <w:p w14:paraId="0115421A" w14:textId="77777777" w:rsidR="00000000" w:rsidRDefault="00AE271D">
      <w:pPr>
        <w:pStyle w:val="a0"/>
        <w:ind w:firstLine="720"/>
      </w:pPr>
    </w:p>
    <w:p w14:paraId="279586EF" w14:textId="77777777" w:rsidR="00000000" w:rsidRDefault="00AE271D">
      <w:pPr>
        <w:pStyle w:val="a0"/>
        <w:ind w:firstLine="720"/>
      </w:pPr>
      <w:r>
        <w:rPr>
          <w:rFonts w:hint="cs"/>
          <w:rtl/>
        </w:rPr>
        <w:t>רצוני לשאול</w:t>
      </w:r>
      <w:r>
        <w:rPr>
          <w:rtl/>
        </w:rPr>
        <w:t>:</w:t>
      </w:r>
    </w:p>
    <w:p w14:paraId="2E664E1A" w14:textId="77777777" w:rsidR="00000000" w:rsidRDefault="00AE271D">
      <w:pPr>
        <w:pStyle w:val="a0"/>
        <w:ind w:firstLine="720"/>
      </w:pPr>
    </w:p>
    <w:p w14:paraId="25CF012B" w14:textId="77777777" w:rsidR="00000000" w:rsidRDefault="00AE271D">
      <w:pPr>
        <w:pStyle w:val="a0"/>
        <w:ind w:firstLine="720"/>
        <w:rPr>
          <w:rtl/>
        </w:rPr>
      </w:pPr>
      <w:r>
        <w:rPr>
          <w:rtl/>
        </w:rPr>
        <w:t>1. מה פעל משרדך בעקבות פרסום הדוח?</w:t>
      </w:r>
    </w:p>
    <w:p w14:paraId="116C95EB" w14:textId="77777777" w:rsidR="00000000" w:rsidRDefault="00AE271D">
      <w:pPr>
        <w:pStyle w:val="a0"/>
        <w:ind w:firstLine="720"/>
        <w:rPr>
          <w:rtl/>
        </w:rPr>
      </w:pPr>
    </w:p>
    <w:p w14:paraId="0DC0188D" w14:textId="77777777" w:rsidR="00000000" w:rsidRDefault="00AE271D">
      <w:pPr>
        <w:pStyle w:val="a0"/>
        <w:ind w:firstLine="720"/>
        <w:rPr>
          <w:rtl/>
        </w:rPr>
      </w:pPr>
      <w:r>
        <w:rPr>
          <w:rtl/>
        </w:rPr>
        <w:t>2. האם תוקנו כל הליקויים?</w:t>
      </w:r>
    </w:p>
    <w:p w14:paraId="1D7A8F96" w14:textId="77777777" w:rsidR="00000000" w:rsidRDefault="00AE271D">
      <w:pPr>
        <w:pStyle w:val="a0"/>
        <w:ind w:firstLine="720"/>
        <w:rPr>
          <w:rtl/>
        </w:rPr>
      </w:pPr>
    </w:p>
    <w:p w14:paraId="01E32BB9"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03111936" w14:textId="77777777" w:rsidR="00000000" w:rsidRDefault="00AE271D">
      <w:pPr>
        <w:pStyle w:val="a0"/>
        <w:ind w:firstLine="0"/>
        <w:rPr>
          <w:rFonts w:hint="cs"/>
          <w:b/>
          <w:rtl/>
        </w:rPr>
      </w:pPr>
      <w:r>
        <w:rPr>
          <w:rFonts w:hint="cs"/>
          <w:b/>
          <w:rtl/>
        </w:rPr>
        <w:t>(לא נקראה, נמסרה לפרוטוקול)</w:t>
      </w:r>
    </w:p>
    <w:p w14:paraId="4200E2E8" w14:textId="77777777" w:rsidR="00000000" w:rsidRDefault="00AE271D">
      <w:pPr>
        <w:pStyle w:val="a0"/>
        <w:rPr>
          <w:rFonts w:hint="cs"/>
          <w:rtl/>
        </w:rPr>
      </w:pPr>
    </w:p>
    <w:p w14:paraId="370DAC8A" w14:textId="77777777" w:rsidR="00000000" w:rsidRDefault="00AE271D">
      <w:pPr>
        <w:pStyle w:val="a0"/>
        <w:ind w:firstLine="720"/>
        <w:rPr>
          <w:rFonts w:hint="cs"/>
          <w:rtl/>
        </w:rPr>
      </w:pPr>
      <w:r>
        <w:rPr>
          <w:rFonts w:hint="cs"/>
          <w:rtl/>
        </w:rPr>
        <w:t>1-2. במהלך התקופה שבה תיק התרבות נמצא באחריותי ערכתי שורה של שינויי</w:t>
      </w:r>
      <w:r>
        <w:rPr>
          <w:rFonts w:hint="cs"/>
          <w:rtl/>
        </w:rPr>
        <w:t>ם באופן ההתנהלות של מינהל התרבות. להמחשת דברי אציין כמה דוגמאות: המועצה לתרבות ואמנות כונסה לעתים קרובות יותר; כונסה ועדה לקביעת שכר מרבי למנהלי מוסדות תרבות; הודקו הפיקוח והבקרה על הדיווחים הכספיים המוגשים על-ידי גופי התרבות וכיוצא באלה.</w:t>
      </w:r>
    </w:p>
    <w:p w14:paraId="22A104F3" w14:textId="77777777" w:rsidR="00000000" w:rsidRDefault="00AE271D">
      <w:pPr>
        <w:pStyle w:val="a0"/>
        <w:rPr>
          <w:rFonts w:hint="cs"/>
          <w:rtl/>
        </w:rPr>
      </w:pPr>
    </w:p>
    <w:p w14:paraId="16479773" w14:textId="77777777" w:rsidR="00000000" w:rsidRDefault="00AE271D">
      <w:pPr>
        <w:pStyle w:val="a0"/>
        <w:ind w:firstLine="720"/>
        <w:rPr>
          <w:rFonts w:hint="cs"/>
          <w:rtl/>
        </w:rPr>
      </w:pPr>
      <w:r>
        <w:rPr>
          <w:rFonts w:hint="cs"/>
          <w:rtl/>
        </w:rPr>
        <w:t>משרד החינוך, התר</w:t>
      </w:r>
      <w:r>
        <w:rPr>
          <w:rFonts w:hint="cs"/>
          <w:rtl/>
        </w:rPr>
        <w:t>בות והספורט ימשיך לפעול לשמירה על כללי המינהל התקין בכל תחומי פעילותו, בכלל זה בפעילות מינהל התרבות.</w:t>
      </w:r>
    </w:p>
    <w:p w14:paraId="5389E0F5" w14:textId="77777777" w:rsidR="00000000" w:rsidRDefault="00AE271D">
      <w:pPr>
        <w:pStyle w:val="a0"/>
        <w:rPr>
          <w:rtl/>
        </w:rPr>
      </w:pPr>
    </w:p>
    <w:p w14:paraId="6B87EA19" w14:textId="77777777" w:rsidR="00000000" w:rsidRDefault="00AE271D">
      <w:pPr>
        <w:pStyle w:val="af1"/>
        <w:rPr>
          <w:rtl/>
        </w:rPr>
      </w:pPr>
      <w:r>
        <w:rPr>
          <w:rtl/>
        </w:rPr>
        <w:t>היו"ר אלי בן-מנחם:</w:t>
      </w:r>
    </w:p>
    <w:p w14:paraId="582CABC7" w14:textId="77777777" w:rsidR="00000000" w:rsidRDefault="00AE271D">
      <w:pPr>
        <w:pStyle w:val="a0"/>
        <w:rPr>
          <w:rtl/>
        </w:rPr>
      </w:pPr>
    </w:p>
    <w:p w14:paraId="44C6E44F" w14:textId="77777777" w:rsidR="00000000" w:rsidRDefault="00AE271D">
      <w:pPr>
        <w:pStyle w:val="a0"/>
        <w:rPr>
          <w:rFonts w:hint="cs"/>
          <w:rtl/>
        </w:rPr>
      </w:pPr>
      <w:r>
        <w:rPr>
          <w:rFonts w:hint="cs"/>
          <w:rtl/>
        </w:rPr>
        <w:t>תענה בבקשה על שאילתא מס' 915, של חבר הכנסת מיכאל מלכיאור, ועל שאילתא מס' 924, של חבר הכנסת עמרי שרון.</w:t>
      </w:r>
    </w:p>
    <w:p w14:paraId="1D317D93" w14:textId="77777777" w:rsidR="00000000" w:rsidRDefault="00AE271D">
      <w:pPr>
        <w:pStyle w:val="a0"/>
        <w:rPr>
          <w:rFonts w:hint="cs"/>
          <w:rtl/>
        </w:rPr>
      </w:pPr>
    </w:p>
    <w:p w14:paraId="0EAB1FD6" w14:textId="77777777" w:rsidR="00000000" w:rsidRDefault="00AE271D">
      <w:pPr>
        <w:pStyle w:val="a1"/>
        <w:jc w:val="center"/>
        <w:rPr>
          <w:rFonts w:hint="cs"/>
          <w:rtl/>
        </w:rPr>
      </w:pPr>
      <w:bookmarkStart w:id="358" w:name="CQ18785FI0018785T23_02_2004_21_16_31"/>
      <w:bookmarkStart w:id="359" w:name="_Toc67901601"/>
      <w:bookmarkEnd w:id="358"/>
      <w:r>
        <w:rPr>
          <w:rtl/>
        </w:rPr>
        <w:t>915</w:t>
      </w:r>
      <w:r>
        <w:rPr>
          <w:rFonts w:hint="cs"/>
          <w:rtl/>
        </w:rPr>
        <w:t>, 924</w:t>
      </w:r>
      <w:r>
        <w:rPr>
          <w:rtl/>
        </w:rPr>
        <w:t xml:space="preserve">. </w:t>
      </w:r>
      <w:r>
        <w:rPr>
          <w:rFonts w:hint="cs"/>
          <w:rtl/>
        </w:rPr>
        <w:t xml:space="preserve">יישום </w:t>
      </w:r>
      <w:r>
        <w:rPr>
          <w:rtl/>
        </w:rPr>
        <w:t xml:space="preserve">החלטת </w:t>
      </w:r>
      <w:r>
        <w:rPr>
          <w:rFonts w:hint="cs"/>
          <w:rtl/>
        </w:rPr>
        <w:t>ה</w:t>
      </w:r>
      <w:r>
        <w:rPr>
          <w:rtl/>
        </w:rPr>
        <w:t xml:space="preserve">ממשלה </w:t>
      </w:r>
      <w:r>
        <w:rPr>
          <w:rFonts w:hint="cs"/>
          <w:rtl/>
        </w:rPr>
        <w:t>בד</w:t>
      </w:r>
      <w:r>
        <w:rPr>
          <w:rFonts w:hint="cs"/>
          <w:rtl/>
        </w:rPr>
        <w:t>בר חינוך סביבתי בבתי-הספר</w:t>
      </w:r>
      <w:bookmarkEnd w:id="359"/>
    </w:p>
    <w:p w14:paraId="55F10765" w14:textId="77777777" w:rsidR="00000000" w:rsidRDefault="00AE271D">
      <w:pPr>
        <w:pStyle w:val="a0"/>
        <w:rPr>
          <w:rFonts w:hint="cs"/>
          <w:rtl/>
        </w:rPr>
      </w:pPr>
    </w:p>
    <w:p w14:paraId="1AB57F71" w14:textId="77777777" w:rsidR="00000000" w:rsidRDefault="00AE271D">
      <w:pPr>
        <w:pStyle w:val="a0"/>
        <w:ind w:firstLine="0"/>
        <w:rPr>
          <w:bCs/>
          <w:u w:val="single"/>
        </w:rPr>
      </w:pPr>
      <w:bookmarkStart w:id="360" w:name="ESQ18785"/>
      <w:bookmarkEnd w:id="360"/>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FE6CC0C" w14:textId="77777777" w:rsidR="00000000" w:rsidRDefault="00AE271D">
      <w:pPr>
        <w:pStyle w:val="a0"/>
        <w:ind w:firstLine="720"/>
      </w:pPr>
      <w:r>
        <w:rPr>
          <w:rtl/>
        </w:rPr>
        <w:t>ביום כ"ב בכסל</w:t>
      </w:r>
      <w:r>
        <w:rPr>
          <w:rFonts w:hint="cs"/>
          <w:rtl/>
        </w:rPr>
        <w:t>י</w:t>
      </w:r>
      <w:r>
        <w:rPr>
          <w:rtl/>
        </w:rPr>
        <w:t>ו התשס"ד (17 בדצמבר 2003):</w:t>
      </w:r>
    </w:p>
    <w:p w14:paraId="142EB277" w14:textId="77777777" w:rsidR="00000000" w:rsidRDefault="00AE271D">
      <w:pPr>
        <w:pStyle w:val="a0"/>
        <w:rPr>
          <w:rFonts w:hint="cs"/>
          <w:rtl/>
        </w:rPr>
      </w:pPr>
    </w:p>
    <w:p w14:paraId="5E814B5B" w14:textId="77777777" w:rsidR="00000000" w:rsidRDefault="00AE271D">
      <w:pPr>
        <w:pStyle w:val="a0"/>
        <w:ind w:firstLine="720"/>
      </w:pPr>
      <w:r>
        <w:rPr>
          <w:rFonts w:hint="cs"/>
          <w:rtl/>
        </w:rPr>
        <w:t>ב-</w:t>
      </w:r>
      <w:r>
        <w:rPr>
          <w:rtl/>
        </w:rPr>
        <w:t xml:space="preserve">14 במאי 2003 התקבלה החלטת ממשלה מס' 246 </w:t>
      </w:r>
      <w:r>
        <w:rPr>
          <w:rFonts w:hint="cs"/>
          <w:rtl/>
        </w:rPr>
        <w:t xml:space="preserve">בדבר </w:t>
      </w:r>
      <w:r>
        <w:rPr>
          <w:rtl/>
        </w:rPr>
        <w:t>ת</w:t>
      </w:r>
      <w:r>
        <w:rPr>
          <w:rFonts w:hint="cs"/>
          <w:rtl/>
        </w:rPr>
        <w:t>ו</w:t>
      </w:r>
      <w:r>
        <w:rPr>
          <w:rtl/>
        </w:rPr>
        <w:t>כנית אסטרטגית לפיתוח בר-קיימא בישראל. על</w:t>
      </w:r>
      <w:r>
        <w:rPr>
          <w:rFonts w:hint="cs"/>
          <w:rtl/>
        </w:rPr>
        <w:t>-</w:t>
      </w:r>
      <w:r>
        <w:rPr>
          <w:rtl/>
        </w:rPr>
        <w:t>פי ההחלטה</w:t>
      </w:r>
      <w:r>
        <w:rPr>
          <w:rFonts w:hint="cs"/>
          <w:rtl/>
        </w:rPr>
        <w:t>,</w:t>
      </w:r>
      <w:r>
        <w:rPr>
          <w:rtl/>
        </w:rPr>
        <w:t xml:space="preserve"> על משרד החינוך להטמיע עקרונו</w:t>
      </w:r>
      <w:r>
        <w:rPr>
          <w:rtl/>
        </w:rPr>
        <w:t>ת פיתוח בר</w:t>
      </w:r>
      <w:r>
        <w:rPr>
          <w:rFonts w:hint="cs"/>
          <w:rtl/>
        </w:rPr>
        <w:t>-</w:t>
      </w:r>
      <w:r>
        <w:rPr>
          <w:rtl/>
        </w:rPr>
        <w:t xml:space="preserve">קיימא </w:t>
      </w:r>
      <w:r>
        <w:rPr>
          <w:rFonts w:hint="cs"/>
          <w:rtl/>
        </w:rPr>
        <w:t>ולקדם את</w:t>
      </w:r>
      <w:r>
        <w:rPr>
          <w:rtl/>
        </w:rPr>
        <w:t xml:space="preserve"> החינוך הסביבתי בתוכניות הלימוד ובפעילויות מוסדות החינוך.</w:t>
      </w:r>
    </w:p>
    <w:p w14:paraId="2134D0E1" w14:textId="77777777" w:rsidR="00000000" w:rsidRDefault="00AE271D">
      <w:pPr>
        <w:pStyle w:val="a0"/>
        <w:ind w:firstLine="720"/>
      </w:pPr>
    </w:p>
    <w:p w14:paraId="023E1405" w14:textId="77777777" w:rsidR="00000000" w:rsidRDefault="00AE271D">
      <w:pPr>
        <w:pStyle w:val="a0"/>
        <w:ind w:firstLine="720"/>
      </w:pPr>
      <w:r>
        <w:rPr>
          <w:rFonts w:hint="cs"/>
          <w:rtl/>
        </w:rPr>
        <w:t>רצוני לשאול</w:t>
      </w:r>
      <w:r>
        <w:rPr>
          <w:rtl/>
        </w:rPr>
        <w:t>:</w:t>
      </w:r>
    </w:p>
    <w:p w14:paraId="2292B3D9" w14:textId="77777777" w:rsidR="00000000" w:rsidRDefault="00AE271D">
      <w:pPr>
        <w:pStyle w:val="a0"/>
        <w:ind w:firstLine="720"/>
      </w:pPr>
    </w:p>
    <w:p w14:paraId="710A4FDE" w14:textId="77777777" w:rsidR="00000000" w:rsidRDefault="00AE271D">
      <w:pPr>
        <w:pStyle w:val="a0"/>
        <w:ind w:firstLine="720"/>
        <w:rPr>
          <w:rtl/>
        </w:rPr>
      </w:pPr>
      <w:r>
        <w:rPr>
          <w:rFonts w:hint="cs"/>
          <w:rtl/>
        </w:rPr>
        <w:t xml:space="preserve">1. </w:t>
      </w:r>
      <w:r>
        <w:rPr>
          <w:rtl/>
        </w:rPr>
        <w:t>מה נעשה עד כה ליישום ההחלטה?</w:t>
      </w:r>
    </w:p>
    <w:p w14:paraId="33A6E5CB" w14:textId="77777777" w:rsidR="00000000" w:rsidRDefault="00AE271D">
      <w:pPr>
        <w:pStyle w:val="a0"/>
        <w:ind w:firstLine="720"/>
        <w:rPr>
          <w:rtl/>
        </w:rPr>
      </w:pPr>
    </w:p>
    <w:p w14:paraId="24CA7730" w14:textId="77777777" w:rsidR="00000000" w:rsidRDefault="00AE271D">
      <w:pPr>
        <w:pStyle w:val="a0"/>
        <w:ind w:firstLine="720"/>
        <w:rPr>
          <w:rtl/>
        </w:rPr>
      </w:pPr>
      <w:r>
        <w:rPr>
          <w:rFonts w:hint="cs"/>
          <w:rtl/>
        </w:rPr>
        <w:t xml:space="preserve">2. </w:t>
      </w:r>
      <w:r>
        <w:rPr>
          <w:rtl/>
        </w:rPr>
        <w:t>כיצד מתיישב הקיצוץ בפעילויות החינוך הסביבתי עם ההחלטה האמורה?</w:t>
      </w:r>
    </w:p>
    <w:p w14:paraId="064B2922" w14:textId="77777777" w:rsidR="00000000" w:rsidRDefault="00AE271D">
      <w:pPr>
        <w:pStyle w:val="a0"/>
        <w:ind w:firstLine="720"/>
        <w:rPr>
          <w:rFonts w:hint="cs"/>
          <w:rtl/>
        </w:rPr>
      </w:pPr>
    </w:p>
    <w:p w14:paraId="0C75B5C7" w14:textId="77777777" w:rsidR="00000000" w:rsidRDefault="00AE271D">
      <w:pPr>
        <w:pStyle w:val="a0"/>
        <w:ind w:firstLine="720"/>
        <w:rPr>
          <w:rFonts w:hint="cs"/>
          <w:rtl/>
        </w:rPr>
      </w:pPr>
    </w:p>
    <w:p w14:paraId="1ACB3E28" w14:textId="77777777" w:rsidR="00000000" w:rsidRDefault="00AE271D">
      <w:pPr>
        <w:pStyle w:val="a0"/>
        <w:ind w:firstLine="0"/>
        <w:rPr>
          <w:bCs/>
          <w:u w:val="single"/>
        </w:rPr>
      </w:pPr>
      <w:bookmarkStart w:id="361" w:name="CQ19002FI0019002T23_02_2004_21_16_41"/>
      <w:bookmarkStart w:id="362" w:name="ESQ19002"/>
      <w:bookmarkEnd w:id="361"/>
      <w:bookmarkEnd w:id="362"/>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21C341D" w14:textId="77777777" w:rsidR="00000000" w:rsidRDefault="00AE271D">
      <w:pPr>
        <w:pStyle w:val="a0"/>
        <w:ind w:firstLine="720"/>
      </w:pPr>
      <w:r>
        <w:rPr>
          <w:rtl/>
        </w:rPr>
        <w:t>ביום</w:t>
      </w:r>
      <w:r>
        <w:rPr>
          <w:rtl/>
        </w:rPr>
        <w:t xml:space="preserve"> כ"ב בכסל</w:t>
      </w:r>
      <w:r>
        <w:rPr>
          <w:rFonts w:hint="cs"/>
          <w:rtl/>
        </w:rPr>
        <w:t>י</w:t>
      </w:r>
      <w:r>
        <w:rPr>
          <w:rtl/>
        </w:rPr>
        <w:t>ו התשס"ד (17 בדצמבר 2003):</w:t>
      </w:r>
    </w:p>
    <w:p w14:paraId="0F07FD20" w14:textId="77777777" w:rsidR="00000000" w:rsidRDefault="00AE271D">
      <w:pPr>
        <w:pStyle w:val="a0"/>
        <w:rPr>
          <w:rFonts w:hint="cs"/>
          <w:rtl/>
        </w:rPr>
      </w:pPr>
    </w:p>
    <w:p w14:paraId="40867E22" w14:textId="77777777" w:rsidR="00000000" w:rsidRDefault="00AE271D">
      <w:pPr>
        <w:pStyle w:val="a0"/>
        <w:ind w:firstLine="720"/>
        <w:rPr>
          <w:rFonts w:hint="cs"/>
        </w:rPr>
      </w:pPr>
      <w:r>
        <w:rPr>
          <w:rFonts w:hint="cs"/>
          <w:rtl/>
        </w:rPr>
        <w:t xml:space="preserve">על-פי </w:t>
      </w:r>
      <w:r>
        <w:rPr>
          <w:rtl/>
        </w:rPr>
        <w:t xml:space="preserve">החלטת ממשלה מס' 246 </w:t>
      </w:r>
      <w:r>
        <w:rPr>
          <w:rFonts w:hint="cs"/>
          <w:rtl/>
        </w:rPr>
        <w:t>מ-14 במאי 2003,</w:t>
      </w:r>
      <w:r>
        <w:rPr>
          <w:rtl/>
        </w:rPr>
        <w:t xml:space="preserve"> מדיניות ממשלת ישראל תתבסס על עקרונות של פיתוח בר</w:t>
      </w:r>
      <w:r>
        <w:rPr>
          <w:rFonts w:hint="cs"/>
          <w:rtl/>
        </w:rPr>
        <w:t>-</w:t>
      </w:r>
      <w:r>
        <w:rPr>
          <w:rtl/>
        </w:rPr>
        <w:t xml:space="preserve">קיימא </w:t>
      </w:r>
      <w:r>
        <w:rPr>
          <w:rFonts w:hint="cs"/>
          <w:rtl/>
        </w:rPr>
        <w:t>כדי</w:t>
      </w:r>
      <w:r>
        <w:rPr>
          <w:rtl/>
        </w:rPr>
        <w:t xml:space="preserve"> לענות על צ</w:t>
      </w:r>
      <w:r>
        <w:rPr>
          <w:rFonts w:hint="cs"/>
          <w:rtl/>
        </w:rPr>
        <w:t>ו</w:t>
      </w:r>
      <w:r>
        <w:rPr>
          <w:rtl/>
        </w:rPr>
        <w:t xml:space="preserve">רכי הדור הנוכחי </w:t>
      </w:r>
      <w:r>
        <w:rPr>
          <w:rFonts w:hint="cs"/>
          <w:rtl/>
        </w:rPr>
        <w:t>ו</w:t>
      </w:r>
      <w:r>
        <w:rPr>
          <w:rtl/>
        </w:rPr>
        <w:t>הדורות הבאים</w:t>
      </w:r>
      <w:r>
        <w:rPr>
          <w:rFonts w:hint="cs"/>
          <w:rtl/>
        </w:rPr>
        <w:t>,</w:t>
      </w:r>
      <w:r>
        <w:rPr>
          <w:rtl/>
        </w:rPr>
        <w:t xml:space="preserve"> </w:t>
      </w:r>
      <w:r>
        <w:rPr>
          <w:rFonts w:hint="cs"/>
          <w:rtl/>
        </w:rPr>
        <w:t>ומשרדך</w:t>
      </w:r>
      <w:r>
        <w:rPr>
          <w:rtl/>
        </w:rPr>
        <w:t xml:space="preserve"> יטמיע עקרונות פיתוח בר</w:t>
      </w:r>
      <w:r>
        <w:rPr>
          <w:rFonts w:hint="cs"/>
          <w:rtl/>
        </w:rPr>
        <w:t>-</w:t>
      </w:r>
      <w:r>
        <w:rPr>
          <w:rtl/>
        </w:rPr>
        <w:t xml:space="preserve">קיימא, יקדם </w:t>
      </w:r>
      <w:r>
        <w:rPr>
          <w:rFonts w:hint="cs"/>
          <w:rtl/>
        </w:rPr>
        <w:t xml:space="preserve">את </w:t>
      </w:r>
      <w:r>
        <w:rPr>
          <w:rtl/>
        </w:rPr>
        <w:t>החינוך הסביבתי בתוכניות הלימוד</w:t>
      </w:r>
      <w:r>
        <w:rPr>
          <w:rtl/>
        </w:rPr>
        <w:t xml:space="preserve"> וי</w:t>
      </w:r>
      <w:r>
        <w:rPr>
          <w:rFonts w:hint="cs"/>
          <w:rtl/>
        </w:rPr>
        <w:t>קיים</w:t>
      </w:r>
      <w:r>
        <w:rPr>
          <w:rtl/>
        </w:rPr>
        <w:t xml:space="preserve"> פעילויות </w:t>
      </w:r>
      <w:r>
        <w:rPr>
          <w:rFonts w:hint="cs"/>
          <w:rtl/>
        </w:rPr>
        <w:t>בנושא במוסד</w:t>
      </w:r>
      <w:r>
        <w:rPr>
          <w:rtl/>
        </w:rPr>
        <w:t xml:space="preserve">ות </w:t>
      </w:r>
      <w:r>
        <w:rPr>
          <w:rFonts w:hint="cs"/>
          <w:rtl/>
        </w:rPr>
        <w:t>הלימוד.</w:t>
      </w:r>
    </w:p>
    <w:p w14:paraId="02A1B01A" w14:textId="77777777" w:rsidR="00000000" w:rsidRDefault="00AE271D">
      <w:pPr>
        <w:pStyle w:val="a0"/>
        <w:ind w:firstLine="720"/>
        <w:rPr>
          <w:rFonts w:hint="cs"/>
          <w:rtl/>
        </w:rPr>
      </w:pPr>
    </w:p>
    <w:p w14:paraId="0FED8F71" w14:textId="77777777" w:rsidR="00000000" w:rsidRDefault="00AE271D">
      <w:pPr>
        <w:pStyle w:val="a0"/>
        <w:ind w:firstLine="720"/>
      </w:pPr>
      <w:r>
        <w:rPr>
          <w:rFonts w:hint="cs"/>
          <w:rtl/>
        </w:rPr>
        <w:t>רצוני לשאול</w:t>
      </w:r>
      <w:r>
        <w:rPr>
          <w:rtl/>
        </w:rPr>
        <w:t>:</w:t>
      </w:r>
    </w:p>
    <w:p w14:paraId="27A4AC29" w14:textId="77777777" w:rsidR="00000000" w:rsidRDefault="00AE271D">
      <w:pPr>
        <w:pStyle w:val="a0"/>
        <w:ind w:firstLine="720"/>
      </w:pPr>
    </w:p>
    <w:p w14:paraId="736D5DA9" w14:textId="77777777" w:rsidR="00000000" w:rsidRDefault="00AE271D">
      <w:pPr>
        <w:pStyle w:val="a0"/>
        <w:ind w:firstLine="720"/>
        <w:rPr>
          <w:rFonts w:hint="cs"/>
          <w:rtl/>
        </w:rPr>
      </w:pPr>
      <w:r>
        <w:rPr>
          <w:rFonts w:hint="cs"/>
          <w:rtl/>
        </w:rPr>
        <w:t xml:space="preserve">1. </w:t>
      </w:r>
      <w:r>
        <w:rPr>
          <w:rtl/>
        </w:rPr>
        <w:t>כיצד מקודמת ומיושמת ההחלטה על</w:t>
      </w:r>
      <w:r>
        <w:rPr>
          <w:rFonts w:hint="cs"/>
          <w:rtl/>
        </w:rPr>
        <w:t>-</w:t>
      </w:r>
      <w:r>
        <w:rPr>
          <w:rtl/>
        </w:rPr>
        <w:t>ידי המשרד</w:t>
      </w:r>
      <w:r>
        <w:rPr>
          <w:rFonts w:hint="cs"/>
          <w:rtl/>
        </w:rPr>
        <w:t>?</w:t>
      </w:r>
    </w:p>
    <w:p w14:paraId="45AF0226" w14:textId="77777777" w:rsidR="00000000" w:rsidRDefault="00AE271D">
      <w:pPr>
        <w:pStyle w:val="a0"/>
        <w:ind w:firstLine="720"/>
        <w:rPr>
          <w:rtl/>
        </w:rPr>
      </w:pPr>
    </w:p>
    <w:p w14:paraId="65F2390E" w14:textId="77777777" w:rsidR="00000000" w:rsidRDefault="00AE271D">
      <w:pPr>
        <w:pStyle w:val="a0"/>
        <w:ind w:firstLine="720"/>
        <w:rPr>
          <w:rFonts w:hint="cs"/>
          <w:rtl/>
        </w:rPr>
      </w:pPr>
      <w:r>
        <w:rPr>
          <w:rFonts w:hint="cs"/>
          <w:rtl/>
        </w:rPr>
        <w:t>2. האם</w:t>
      </w:r>
      <w:r>
        <w:rPr>
          <w:rtl/>
        </w:rPr>
        <w:t xml:space="preserve"> הקיצוץ בתקציב </w:t>
      </w:r>
      <w:r>
        <w:rPr>
          <w:rFonts w:hint="cs"/>
          <w:rtl/>
        </w:rPr>
        <w:t>משרדך</w:t>
      </w:r>
      <w:r>
        <w:rPr>
          <w:rtl/>
        </w:rPr>
        <w:t xml:space="preserve"> משפיע על קידום הפעילויות בנושא</w:t>
      </w:r>
      <w:r>
        <w:rPr>
          <w:rFonts w:hint="cs"/>
          <w:rtl/>
        </w:rPr>
        <w:t xml:space="preserve">, ואם כן </w:t>
      </w:r>
      <w:r>
        <w:rPr>
          <w:rFonts w:hint="eastAsia"/>
          <w:rtl/>
        </w:rPr>
        <w:t>–</w:t>
      </w:r>
      <w:r>
        <w:rPr>
          <w:rFonts w:hint="cs"/>
          <w:rtl/>
        </w:rPr>
        <w:t xml:space="preserve"> כיצד?</w:t>
      </w:r>
    </w:p>
    <w:p w14:paraId="1883B258" w14:textId="77777777" w:rsidR="00000000" w:rsidRDefault="00AE271D">
      <w:pPr>
        <w:pStyle w:val="a0"/>
        <w:ind w:firstLine="720"/>
        <w:rPr>
          <w:rFonts w:hint="cs"/>
          <w:rtl/>
        </w:rPr>
      </w:pPr>
    </w:p>
    <w:p w14:paraId="0F5D8ECC" w14:textId="77777777" w:rsidR="00000000" w:rsidRDefault="00AE271D">
      <w:pPr>
        <w:pStyle w:val="a0"/>
        <w:ind w:firstLine="0"/>
        <w:rPr>
          <w:rFonts w:hint="cs"/>
          <w:b/>
          <w:bCs/>
          <w:u w:val="single"/>
          <w:rtl/>
        </w:rPr>
      </w:pPr>
      <w:r>
        <w:rPr>
          <w:rFonts w:hint="cs"/>
          <w:b/>
          <w:bCs/>
          <w:u w:val="single"/>
          <w:rtl/>
        </w:rPr>
        <w:t>סגן שרת החינוך, התרבות והספורט צבי הנדל:</w:t>
      </w:r>
    </w:p>
    <w:p w14:paraId="133BDDC3" w14:textId="77777777" w:rsidR="00000000" w:rsidRDefault="00AE271D">
      <w:pPr>
        <w:pStyle w:val="a0"/>
        <w:rPr>
          <w:rFonts w:hint="cs"/>
          <w:rtl/>
        </w:rPr>
      </w:pPr>
    </w:p>
    <w:p w14:paraId="7AB73769" w14:textId="77777777" w:rsidR="00000000" w:rsidRDefault="00AE271D">
      <w:pPr>
        <w:pStyle w:val="a0"/>
        <w:rPr>
          <w:rFonts w:hint="cs"/>
          <w:b/>
        </w:rPr>
      </w:pPr>
      <w:r>
        <w:rPr>
          <w:rFonts w:hint="cs"/>
          <w:rtl/>
        </w:rPr>
        <w:t xml:space="preserve">מכובדי היושב בראש, חברי חברי הכנסת, חבר </w:t>
      </w:r>
      <w:r>
        <w:rPr>
          <w:rFonts w:hint="cs"/>
          <w:rtl/>
        </w:rPr>
        <w:t xml:space="preserve">הכנסת מלכיאור, חבר הכנסת שרון, </w:t>
      </w:r>
      <w:r>
        <w:rPr>
          <w:rFonts w:hint="cs"/>
          <w:b/>
          <w:rtl/>
        </w:rPr>
        <w:t xml:space="preserve">1. על בסיס החלטת הממשלה מיום 14 במאי 2003, הוקם צוות היגוי להכנת תוכנית אסטרטגית לפיתוח בר-קיימא, בראשות ד"ר אילנה זיילר. הרכב הצוות קשור בהנחה, כי בנושא של פיתוח בר-קיימא יש להתייחס לרשימת הדברים להלן: תשתיות פיזיות; תשתיות </w:t>
      </w:r>
      <w:r>
        <w:rPr>
          <w:rFonts w:hint="cs"/>
          <w:b/>
          <w:rtl/>
        </w:rPr>
        <w:t>טכנולוגיות; תשתיות של משאבי אנוש - כוחות ההוראה ואיכויותיהם; תוכניות לימודים; זיהוי הגורמים החברתיים העלולים לפגוע באיכות הסביבה - סמים, אלימות וכיוצא באלה; פיתוח תשתיות תרבותיות ופיתוח הפרט, תוך זיקה למצוינות, גם בתחומים שאינם רק אקדמיים, היינו הישגים לימ</w:t>
      </w:r>
      <w:r>
        <w:rPr>
          <w:rFonts w:hint="cs"/>
          <w:b/>
          <w:rtl/>
        </w:rPr>
        <w:t>ודיים, אלא מבטאים גם הישגים בתחומי הספורט והאמנות.</w:t>
      </w:r>
    </w:p>
    <w:p w14:paraId="61D5B27A" w14:textId="77777777" w:rsidR="00000000" w:rsidRDefault="00AE271D">
      <w:pPr>
        <w:pStyle w:val="a0"/>
        <w:rPr>
          <w:rFonts w:hint="cs"/>
          <w:b/>
          <w:rtl/>
        </w:rPr>
      </w:pPr>
    </w:p>
    <w:p w14:paraId="5E2CCB8F" w14:textId="77777777" w:rsidR="00000000" w:rsidRDefault="00AE271D">
      <w:pPr>
        <w:pStyle w:val="a0"/>
        <w:ind w:firstLine="720"/>
        <w:rPr>
          <w:rFonts w:hint="cs"/>
          <w:b/>
          <w:rtl/>
        </w:rPr>
      </w:pPr>
      <w:r>
        <w:rPr>
          <w:rFonts w:hint="cs"/>
          <w:b/>
          <w:rtl/>
        </w:rPr>
        <w:t>מתווים ראשוניים לתוכנית האסטרטגית הוגשו לצוות המנכ"לים, שהתכנס ביום 2 בדצמבר 2003 במשרד לאיכות הסביבה. כל התוכניות שהוכנו עד כה תשולבנה במסמך אחד, על-פי מתכונת שיקבע המשרד לאיכות הסביבה ושתאושר על-ידי הנה</w:t>
      </w:r>
      <w:r>
        <w:rPr>
          <w:rFonts w:hint="cs"/>
          <w:b/>
          <w:rtl/>
        </w:rPr>
        <w:t xml:space="preserve">לת משרד החינוך. </w:t>
      </w:r>
    </w:p>
    <w:p w14:paraId="778A1399" w14:textId="77777777" w:rsidR="00000000" w:rsidRDefault="00AE271D">
      <w:pPr>
        <w:pStyle w:val="a0"/>
        <w:ind w:firstLine="720"/>
        <w:rPr>
          <w:rFonts w:hint="cs"/>
          <w:b/>
          <w:rtl/>
        </w:rPr>
      </w:pPr>
    </w:p>
    <w:p w14:paraId="071ECEF2" w14:textId="77777777" w:rsidR="00000000" w:rsidRDefault="00AE271D">
      <w:pPr>
        <w:pStyle w:val="a0"/>
        <w:ind w:firstLine="720"/>
        <w:rPr>
          <w:rFonts w:hint="cs"/>
          <w:b/>
          <w:rtl/>
        </w:rPr>
      </w:pPr>
      <w:r>
        <w:rPr>
          <w:rFonts w:hint="cs"/>
          <w:b/>
          <w:rtl/>
        </w:rPr>
        <w:t xml:space="preserve">במקביל הושם בשנה האחרונה במערכת החינוך דגש רב בנושאים שעניינם פיתוח בר-קיימא, אוריינות סביבתית וחינוך לאיכות הסביבה. בחודש ינואר 2004 פורסם חוזר מנכ"ל מיוחד בנושא, המבהיר בהרחבה הן את הרציונל והן את מכלול התוכניות והפעולות המוצעות למערכת </w:t>
      </w:r>
      <w:r>
        <w:rPr>
          <w:rFonts w:hint="cs"/>
          <w:b/>
          <w:rtl/>
        </w:rPr>
        <w:t>- ובכללן  שילוב עקרונות לקיימות ולאוריינות סביבתית בכל תוכניות הלימודים ובפעולות אגפי הגיל, עידוד להקמת רשת של "בתי-ספר ירוקים" - ומציע מגוון פרויקטים רב-תחומיים בתחום העשייה בקהילה וכן הצעות להיערכות מוסדות חינוך ליישום חוק הפיקדון ולפעילות מיחזור נייר וא</w:t>
      </w:r>
      <w:r>
        <w:rPr>
          <w:rFonts w:hint="cs"/>
          <w:b/>
          <w:rtl/>
        </w:rPr>
        <w:t>יסוף סוללות.</w:t>
      </w:r>
    </w:p>
    <w:p w14:paraId="43F5BEDB" w14:textId="77777777" w:rsidR="00000000" w:rsidRDefault="00AE271D">
      <w:pPr>
        <w:pStyle w:val="a0"/>
        <w:rPr>
          <w:rFonts w:hint="cs"/>
          <w:b/>
          <w:rtl/>
        </w:rPr>
      </w:pPr>
    </w:p>
    <w:p w14:paraId="45A7A017" w14:textId="77777777" w:rsidR="00000000" w:rsidRDefault="00AE271D">
      <w:pPr>
        <w:pStyle w:val="a0"/>
        <w:ind w:firstLine="720"/>
        <w:rPr>
          <w:rFonts w:hint="cs"/>
          <w:b/>
          <w:rtl/>
        </w:rPr>
      </w:pPr>
      <w:r>
        <w:rPr>
          <w:rFonts w:hint="cs"/>
          <w:b/>
          <w:rtl/>
        </w:rPr>
        <w:t xml:space="preserve">כדי לעודד מוסדות חינוך נוספים לאמץ תוכניות בנושא, יתקיים בימים 21-26 במרס 2004 שבוע איכות הסביבה במערכת החינוך. </w:t>
      </w:r>
    </w:p>
    <w:p w14:paraId="4AB5659A" w14:textId="77777777" w:rsidR="00000000" w:rsidRDefault="00AE271D">
      <w:pPr>
        <w:pStyle w:val="a0"/>
        <w:ind w:firstLine="720"/>
        <w:rPr>
          <w:rFonts w:hint="cs"/>
          <w:b/>
          <w:rtl/>
        </w:rPr>
      </w:pPr>
    </w:p>
    <w:p w14:paraId="2C079738" w14:textId="77777777" w:rsidR="00000000" w:rsidRDefault="00AE271D">
      <w:pPr>
        <w:pStyle w:val="a0"/>
        <w:ind w:firstLine="720"/>
        <w:rPr>
          <w:rFonts w:hint="cs"/>
          <w:b/>
          <w:rtl/>
        </w:rPr>
      </w:pPr>
      <w:r>
        <w:rPr>
          <w:rFonts w:hint="cs"/>
          <w:b/>
          <w:rtl/>
        </w:rPr>
        <w:t>המשרד מיידע את מערכת החינוך באופן שוטף על חידושים ותוכניות בנושא איכות הסביבה, באמצעות אתר האינטרנט של המשרד.</w:t>
      </w:r>
    </w:p>
    <w:p w14:paraId="3A4103C1" w14:textId="77777777" w:rsidR="00000000" w:rsidRDefault="00AE271D">
      <w:pPr>
        <w:pStyle w:val="a0"/>
        <w:rPr>
          <w:rFonts w:hint="cs"/>
          <w:b/>
          <w:rtl/>
        </w:rPr>
      </w:pPr>
    </w:p>
    <w:p w14:paraId="6B39D6BB" w14:textId="77777777" w:rsidR="00000000" w:rsidRDefault="00AE271D">
      <w:pPr>
        <w:pStyle w:val="a0"/>
        <w:ind w:firstLine="720"/>
        <w:rPr>
          <w:rFonts w:hint="cs"/>
          <w:b/>
          <w:rtl/>
        </w:rPr>
      </w:pPr>
      <w:r>
        <w:rPr>
          <w:rFonts w:hint="cs"/>
          <w:b/>
          <w:rtl/>
        </w:rPr>
        <w:t>2. למרות הקיצוצים</w:t>
      </w:r>
      <w:r>
        <w:rPr>
          <w:rFonts w:hint="cs"/>
          <w:b/>
          <w:rtl/>
        </w:rPr>
        <w:t xml:space="preserve"> הקשים שהושתו על המשרד, אנו מקפידים להקצות תקציבים לפיתוח ולקידום החינוך הסביבתי, בתוכניות לימוד ובתוכניות נלוות וכן בתמיכה בגופים המטפחים את הנושא, מתוך הכרה רבה בחשיבותו. מעבר לכך, חוזר המנכ"ל שיתפרסם בחודש פברואר 2004  מנחה את בתי-הספר וגני-הילדים כיצד </w:t>
      </w:r>
      <w:r>
        <w:rPr>
          <w:rFonts w:hint="cs"/>
          <w:b/>
          <w:rtl/>
        </w:rPr>
        <w:t>לשלב את הנושא בפעילות השוטפת, ללא צורך בתוספת תקציב.</w:t>
      </w:r>
    </w:p>
    <w:p w14:paraId="24EFB90C" w14:textId="77777777" w:rsidR="00000000" w:rsidRDefault="00AE271D">
      <w:pPr>
        <w:pStyle w:val="a0"/>
        <w:rPr>
          <w:rFonts w:hint="cs"/>
          <w:rtl/>
        </w:rPr>
      </w:pPr>
    </w:p>
    <w:p w14:paraId="1B9AD79B" w14:textId="77777777" w:rsidR="00000000" w:rsidRDefault="00AE271D">
      <w:pPr>
        <w:pStyle w:val="a0"/>
        <w:rPr>
          <w:rFonts w:hint="cs"/>
          <w:rtl/>
        </w:rPr>
      </w:pPr>
      <w:r>
        <w:rPr>
          <w:rFonts w:hint="cs"/>
          <w:rtl/>
        </w:rPr>
        <w:t>אוסיף רק עוד משפט אחד. יש תחרות לעבודות בתחום הסביבה, הן בית-ספריות והן של תלמידים בודדים, שזוכות בפרסים אחת לשנה. הפרויקט הזה נעשה בשיתוף עם המשרד לאיכות הסביבה, והיה לי הכבוד להשתתף בשני טקסים כאלה של</w:t>
      </w:r>
      <w:r>
        <w:rPr>
          <w:rFonts w:hint="cs"/>
          <w:rtl/>
        </w:rPr>
        <w:t xml:space="preserve"> חלוקת פרסים למצטיינים.</w:t>
      </w:r>
    </w:p>
    <w:p w14:paraId="1E4E0B69" w14:textId="77777777" w:rsidR="00000000" w:rsidRDefault="00AE271D">
      <w:pPr>
        <w:pStyle w:val="a0"/>
        <w:rPr>
          <w:rFonts w:hint="cs"/>
          <w:rtl/>
        </w:rPr>
      </w:pPr>
    </w:p>
    <w:p w14:paraId="3318742B" w14:textId="77777777" w:rsidR="00000000" w:rsidRDefault="00AE271D">
      <w:pPr>
        <w:pStyle w:val="af1"/>
        <w:rPr>
          <w:rtl/>
        </w:rPr>
      </w:pPr>
      <w:r>
        <w:rPr>
          <w:rtl/>
        </w:rPr>
        <w:t>היו"ר אלי בן-מנחם:</w:t>
      </w:r>
    </w:p>
    <w:p w14:paraId="4C2D51DD" w14:textId="77777777" w:rsidR="00000000" w:rsidRDefault="00AE271D">
      <w:pPr>
        <w:pStyle w:val="a0"/>
        <w:rPr>
          <w:rtl/>
        </w:rPr>
      </w:pPr>
    </w:p>
    <w:p w14:paraId="01AA66A0" w14:textId="77777777" w:rsidR="00000000" w:rsidRDefault="00AE271D">
      <w:pPr>
        <w:pStyle w:val="a0"/>
        <w:rPr>
          <w:rFonts w:hint="cs"/>
          <w:rtl/>
        </w:rPr>
      </w:pPr>
      <w:r>
        <w:rPr>
          <w:rFonts w:hint="cs"/>
          <w:rtl/>
        </w:rPr>
        <w:t>תודה. חבר הכנסת מלכיאור, בבקשה, שאלה נוספת.</w:t>
      </w:r>
    </w:p>
    <w:p w14:paraId="012FCBB7" w14:textId="77777777" w:rsidR="00000000" w:rsidRDefault="00AE271D">
      <w:pPr>
        <w:pStyle w:val="a0"/>
        <w:rPr>
          <w:rFonts w:hint="cs"/>
          <w:rtl/>
        </w:rPr>
      </w:pPr>
    </w:p>
    <w:p w14:paraId="21A6D8D1" w14:textId="77777777" w:rsidR="00000000" w:rsidRDefault="00AE271D">
      <w:pPr>
        <w:pStyle w:val="af0"/>
        <w:rPr>
          <w:rtl/>
        </w:rPr>
      </w:pPr>
      <w:bookmarkStart w:id="363" w:name="FS000000449T23_02_2004_21_30_58"/>
      <w:bookmarkEnd w:id="363"/>
      <w:r>
        <w:rPr>
          <w:rFonts w:hint="eastAsia"/>
          <w:rtl/>
        </w:rPr>
        <w:t>מיכאל</w:t>
      </w:r>
      <w:r>
        <w:rPr>
          <w:rtl/>
        </w:rPr>
        <w:t xml:space="preserve"> מלכיאור (העבודה-מימד):</w:t>
      </w:r>
    </w:p>
    <w:p w14:paraId="18D89048" w14:textId="77777777" w:rsidR="00000000" w:rsidRDefault="00AE271D">
      <w:pPr>
        <w:pStyle w:val="a0"/>
        <w:rPr>
          <w:rFonts w:hint="cs"/>
          <w:rtl/>
        </w:rPr>
      </w:pPr>
    </w:p>
    <w:p w14:paraId="4723CFFE" w14:textId="77777777" w:rsidR="00000000" w:rsidRDefault="00AE271D">
      <w:pPr>
        <w:pStyle w:val="a0"/>
        <w:rPr>
          <w:rFonts w:hint="cs"/>
          <w:rtl/>
        </w:rPr>
      </w:pPr>
      <w:r>
        <w:rPr>
          <w:rFonts w:hint="cs"/>
          <w:rtl/>
        </w:rPr>
        <w:t xml:space="preserve">אני מודה על תשובת סגן השרה. אני רוצה לשאול אותך: גם בתוכניות שיש היום ללימוד הנושאים של פיתוח בר-קיימא ואיכות הסביבה בבתי-ספר - יש הרבה </w:t>
      </w:r>
      <w:r>
        <w:rPr>
          <w:rFonts w:hint="cs"/>
          <w:rtl/>
        </w:rPr>
        <w:t>מורים שלא קיבלו שום הכשרה ללמד את הנושאים הללו. קודם כול, מה עושים בנושא הכשרת המורים העתידיים, כדי שידעו וילמדו כהכנתם, וגם מה עושים כדי שהמורים שכבר נמצאים במערכת יוכלו לעבור השתלמויות כדי ללמוד את הנושאים שהם לא למדו בזמן הכשרתם למורים? תודה.</w:t>
      </w:r>
    </w:p>
    <w:p w14:paraId="43EF1D73" w14:textId="77777777" w:rsidR="00000000" w:rsidRDefault="00AE271D">
      <w:pPr>
        <w:pStyle w:val="a0"/>
        <w:rPr>
          <w:rFonts w:hint="cs"/>
          <w:rtl/>
        </w:rPr>
      </w:pPr>
    </w:p>
    <w:p w14:paraId="4749A296" w14:textId="77777777" w:rsidR="00000000" w:rsidRDefault="00AE271D">
      <w:pPr>
        <w:pStyle w:val="af1"/>
        <w:rPr>
          <w:rtl/>
        </w:rPr>
      </w:pPr>
      <w:r>
        <w:rPr>
          <w:rtl/>
        </w:rPr>
        <w:t>היו"ר אלי</w:t>
      </w:r>
      <w:r>
        <w:rPr>
          <w:rtl/>
        </w:rPr>
        <w:t xml:space="preserve"> בן-מנחם:</w:t>
      </w:r>
    </w:p>
    <w:p w14:paraId="6EEF3E37" w14:textId="77777777" w:rsidR="00000000" w:rsidRDefault="00AE271D">
      <w:pPr>
        <w:pStyle w:val="a0"/>
        <w:rPr>
          <w:rtl/>
        </w:rPr>
      </w:pPr>
    </w:p>
    <w:p w14:paraId="6B32A922" w14:textId="77777777" w:rsidR="00000000" w:rsidRDefault="00AE271D">
      <w:pPr>
        <w:pStyle w:val="a0"/>
        <w:rPr>
          <w:rFonts w:hint="cs"/>
          <w:rtl/>
        </w:rPr>
      </w:pPr>
      <w:r>
        <w:rPr>
          <w:rFonts w:hint="cs"/>
          <w:rtl/>
        </w:rPr>
        <w:t>תודה לחבר הכנסת מיכאל מלכיאור. חבר הכנסת עמרי שרון, אין לך שאלה נוספת? לא. בבקשה, תוכל להשיב.</w:t>
      </w:r>
    </w:p>
    <w:p w14:paraId="118F5F96" w14:textId="77777777" w:rsidR="00000000" w:rsidRDefault="00AE271D">
      <w:pPr>
        <w:pStyle w:val="a0"/>
        <w:rPr>
          <w:rFonts w:hint="cs"/>
          <w:rtl/>
        </w:rPr>
      </w:pPr>
    </w:p>
    <w:p w14:paraId="4452B610" w14:textId="77777777" w:rsidR="00000000" w:rsidRDefault="00AE271D">
      <w:pPr>
        <w:pStyle w:val="-"/>
        <w:rPr>
          <w:rtl/>
        </w:rPr>
      </w:pPr>
      <w:bookmarkStart w:id="364" w:name="FS000000412T23_02_2004_21_33_39"/>
      <w:bookmarkStart w:id="365" w:name="FS000000412T23_02_2004_20_55_42"/>
      <w:bookmarkEnd w:id="364"/>
      <w:bookmarkEnd w:id="365"/>
      <w:r>
        <w:rPr>
          <w:rtl/>
        </w:rPr>
        <w:t>סגן שרת החינוך, התרבות והספורט צבי הנדל:</w:t>
      </w:r>
    </w:p>
    <w:p w14:paraId="341F62F9" w14:textId="77777777" w:rsidR="00000000" w:rsidRDefault="00AE271D">
      <w:pPr>
        <w:pStyle w:val="a0"/>
        <w:rPr>
          <w:rtl/>
        </w:rPr>
      </w:pPr>
    </w:p>
    <w:p w14:paraId="3324B829" w14:textId="77777777" w:rsidR="00000000" w:rsidRDefault="00AE271D">
      <w:pPr>
        <w:pStyle w:val="a0"/>
        <w:rPr>
          <w:rFonts w:hint="cs"/>
          <w:rtl/>
        </w:rPr>
      </w:pPr>
      <w:r>
        <w:rPr>
          <w:rFonts w:hint="cs"/>
          <w:rtl/>
        </w:rPr>
        <w:t>ציינתי בסוף דברי, שאנחנו מחלקים פרסים. אחד מסוגי הפרסים - הזכרת לי תוך כדי דיבור - הוא לרכזי מקצוע בבתי-ספר.</w:t>
      </w:r>
      <w:r>
        <w:rPr>
          <w:rFonts w:hint="cs"/>
          <w:rtl/>
        </w:rPr>
        <w:t xml:space="preserve"> גם ביניהם יש תחרות, גם הם מקבלים פרס, על מנת לעודד את אלה שיש להם קצת קרבה לנושא, בהיבט של הליכה להשתלמויות וכו'. </w:t>
      </w:r>
    </w:p>
    <w:p w14:paraId="22B9BE3C" w14:textId="77777777" w:rsidR="00000000" w:rsidRDefault="00AE271D">
      <w:pPr>
        <w:pStyle w:val="a0"/>
        <w:rPr>
          <w:rFonts w:hint="cs"/>
          <w:rtl/>
        </w:rPr>
      </w:pPr>
    </w:p>
    <w:p w14:paraId="4AC3C642" w14:textId="77777777" w:rsidR="00000000" w:rsidRDefault="00AE271D">
      <w:pPr>
        <w:pStyle w:val="a0"/>
        <w:rPr>
          <w:rFonts w:hint="cs"/>
          <w:rtl/>
        </w:rPr>
      </w:pPr>
      <w:r>
        <w:rPr>
          <w:rFonts w:hint="cs"/>
          <w:rtl/>
        </w:rPr>
        <w:t xml:space="preserve">אני לא מודע לכל הפרטים של שאלתך. אני אבדוק ואענה לך. </w:t>
      </w:r>
    </w:p>
    <w:p w14:paraId="5399B03C" w14:textId="77777777" w:rsidR="00000000" w:rsidRDefault="00AE271D">
      <w:pPr>
        <w:pStyle w:val="af0"/>
        <w:rPr>
          <w:rtl/>
        </w:rPr>
      </w:pPr>
      <w:r>
        <w:rPr>
          <w:rtl/>
        </w:rPr>
        <w:br/>
        <w:t>מיכאל מלכיאור (העבודה-מימד):</w:t>
      </w:r>
    </w:p>
    <w:p w14:paraId="4A0ADAF8" w14:textId="77777777" w:rsidR="00000000" w:rsidRDefault="00AE271D">
      <w:pPr>
        <w:pStyle w:val="a0"/>
        <w:rPr>
          <w:rtl/>
        </w:rPr>
      </w:pPr>
    </w:p>
    <w:p w14:paraId="1D7F2886" w14:textId="77777777" w:rsidR="00000000" w:rsidRDefault="00AE271D">
      <w:pPr>
        <w:pStyle w:val="a0"/>
        <w:rPr>
          <w:rFonts w:hint="cs"/>
          <w:rtl/>
        </w:rPr>
      </w:pPr>
      <w:r>
        <w:rPr>
          <w:rFonts w:hint="cs"/>
          <w:rtl/>
        </w:rPr>
        <w:t>תודה.</w:t>
      </w:r>
    </w:p>
    <w:p w14:paraId="32425AA6" w14:textId="77777777" w:rsidR="00000000" w:rsidRDefault="00AE271D">
      <w:pPr>
        <w:pStyle w:val="af1"/>
        <w:rPr>
          <w:rtl/>
        </w:rPr>
      </w:pPr>
      <w:r>
        <w:rPr>
          <w:rtl/>
        </w:rPr>
        <w:br/>
        <w:t>היו"ר אלי בן-מנחם:</w:t>
      </w:r>
    </w:p>
    <w:p w14:paraId="369C4E19" w14:textId="77777777" w:rsidR="00000000" w:rsidRDefault="00AE271D">
      <w:pPr>
        <w:pStyle w:val="a0"/>
        <w:rPr>
          <w:rtl/>
        </w:rPr>
      </w:pPr>
    </w:p>
    <w:p w14:paraId="256CECFA" w14:textId="77777777" w:rsidR="00000000" w:rsidRDefault="00AE271D">
      <w:pPr>
        <w:pStyle w:val="a0"/>
        <w:rPr>
          <w:rFonts w:hint="cs"/>
          <w:rtl/>
        </w:rPr>
      </w:pPr>
      <w:r>
        <w:rPr>
          <w:rFonts w:hint="cs"/>
          <w:rtl/>
        </w:rPr>
        <w:t>תודה לסגן השרה.</w:t>
      </w:r>
    </w:p>
    <w:p w14:paraId="5ECBE8C4" w14:textId="77777777" w:rsidR="00000000" w:rsidRDefault="00AE271D">
      <w:pPr>
        <w:pStyle w:val="af0"/>
        <w:rPr>
          <w:rtl/>
        </w:rPr>
      </w:pPr>
      <w:r>
        <w:rPr>
          <w:rtl/>
        </w:rPr>
        <w:br/>
        <w:t>מיכאל מלכי</w:t>
      </w:r>
      <w:r>
        <w:rPr>
          <w:rtl/>
        </w:rPr>
        <w:t>אור (העבודה-מימד):</w:t>
      </w:r>
    </w:p>
    <w:p w14:paraId="4FAD9F03" w14:textId="77777777" w:rsidR="00000000" w:rsidRDefault="00AE271D">
      <w:pPr>
        <w:pStyle w:val="a0"/>
        <w:rPr>
          <w:rtl/>
        </w:rPr>
      </w:pPr>
    </w:p>
    <w:p w14:paraId="52BA20F0" w14:textId="77777777" w:rsidR="00000000" w:rsidRDefault="00AE271D">
      <w:pPr>
        <w:pStyle w:val="a0"/>
        <w:rPr>
          <w:rFonts w:hint="cs"/>
          <w:rtl/>
        </w:rPr>
      </w:pPr>
      <w:r>
        <w:rPr>
          <w:rFonts w:hint="cs"/>
          <w:rtl/>
        </w:rPr>
        <w:t>המצב מאוד-מאוד קשה.</w:t>
      </w:r>
    </w:p>
    <w:p w14:paraId="498E71C7" w14:textId="77777777" w:rsidR="00000000" w:rsidRDefault="00AE271D">
      <w:pPr>
        <w:pStyle w:val="-"/>
        <w:rPr>
          <w:rtl/>
        </w:rPr>
      </w:pPr>
      <w:r>
        <w:rPr>
          <w:rtl/>
        </w:rPr>
        <w:br/>
      </w:r>
      <w:bookmarkStart w:id="366" w:name="FS000000412T23_02_2004_20_58_51C"/>
      <w:bookmarkEnd w:id="366"/>
      <w:r>
        <w:rPr>
          <w:rtl/>
        </w:rPr>
        <w:t>סגן שרת החינוך, התרבות והספורט צבי הנדל:</w:t>
      </w:r>
    </w:p>
    <w:p w14:paraId="78AFA9EB" w14:textId="77777777" w:rsidR="00000000" w:rsidRDefault="00AE271D">
      <w:pPr>
        <w:pStyle w:val="a0"/>
        <w:rPr>
          <w:rtl/>
        </w:rPr>
      </w:pPr>
    </w:p>
    <w:p w14:paraId="06169948" w14:textId="77777777" w:rsidR="00000000" w:rsidRDefault="00AE271D">
      <w:pPr>
        <w:pStyle w:val="a0"/>
        <w:rPr>
          <w:rFonts w:hint="cs"/>
          <w:rtl/>
        </w:rPr>
      </w:pPr>
      <w:r>
        <w:rPr>
          <w:rFonts w:hint="cs"/>
          <w:rtl/>
        </w:rPr>
        <w:t>אני לא מודע, אני חייב לומר.</w:t>
      </w:r>
    </w:p>
    <w:p w14:paraId="2C030AD7" w14:textId="77777777" w:rsidR="00000000" w:rsidRDefault="00AE271D">
      <w:pPr>
        <w:pStyle w:val="af0"/>
        <w:rPr>
          <w:rtl/>
        </w:rPr>
      </w:pPr>
      <w:r>
        <w:rPr>
          <w:rtl/>
        </w:rPr>
        <w:br/>
        <w:t>מיכאל מלכיאור (העבודה-מימד):</w:t>
      </w:r>
    </w:p>
    <w:p w14:paraId="0BC3AFFA" w14:textId="77777777" w:rsidR="00000000" w:rsidRDefault="00AE271D">
      <w:pPr>
        <w:pStyle w:val="a0"/>
        <w:rPr>
          <w:rtl/>
        </w:rPr>
      </w:pPr>
    </w:p>
    <w:p w14:paraId="6D42C370" w14:textId="77777777" w:rsidR="00000000" w:rsidRDefault="00AE271D">
      <w:pPr>
        <w:pStyle w:val="a0"/>
        <w:rPr>
          <w:rFonts w:hint="cs"/>
          <w:rtl/>
        </w:rPr>
      </w:pPr>
      <w:r>
        <w:rPr>
          <w:rFonts w:hint="cs"/>
          <w:rtl/>
        </w:rPr>
        <w:t>חוץ מבית-ברל, אין שום מקום שיש בו הכשרה.</w:t>
      </w:r>
    </w:p>
    <w:p w14:paraId="355093AD" w14:textId="77777777" w:rsidR="00000000" w:rsidRDefault="00AE271D">
      <w:pPr>
        <w:pStyle w:val="-"/>
        <w:rPr>
          <w:rtl/>
        </w:rPr>
      </w:pPr>
      <w:r>
        <w:rPr>
          <w:rtl/>
        </w:rPr>
        <w:br/>
      </w:r>
      <w:bookmarkStart w:id="367" w:name="FS000000412T23_02_2004_20_59_08C"/>
      <w:bookmarkEnd w:id="367"/>
      <w:r>
        <w:rPr>
          <w:rtl/>
        </w:rPr>
        <w:t>סגן שרת החינוך, התרבות והספורט צבי הנדל:</w:t>
      </w:r>
    </w:p>
    <w:p w14:paraId="6F3E3494" w14:textId="77777777" w:rsidR="00000000" w:rsidRDefault="00AE271D">
      <w:pPr>
        <w:pStyle w:val="a0"/>
        <w:rPr>
          <w:rtl/>
        </w:rPr>
      </w:pPr>
    </w:p>
    <w:p w14:paraId="4073FEB6" w14:textId="77777777" w:rsidR="00000000" w:rsidRDefault="00AE271D">
      <w:pPr>
        <w:pStyle w:val="a0"/>
        <w:rPr>
          <w:rFonts w:hint="cs"/>
          <w:rtl/>
        </w:rPr>
      </w:pPr>
      <w:r>
        <w:rPr>
          <w:rFonts w:hint="cs"/>
          <w:rtl/>
        </w:rPr>
        <w:t>אני עושה מאמצים גדולים לא לענו</w:t>
      </w:r>
      <w:r>
        <w:rPr>
          <w:rFonts w:hint="cs"/>
          <w:rtl/>
        </w:rPr>
        <w:t xml:space="preserve">ת על דברים שאני לא יודע. אני אבדוק ואענה לך. </w:t>
      </w:r>
    </w:p>
    <w:p w14:paraId="3CFF6A27" w14:textId="77777777" w:rsidR="00000000" w:rsidRDefault="00AE271D">
      <w:pPr>
        <w:pStyle w:val="af0"/>
        <w:rPr>
          <w:rtl/>
        </w:rPr>
      </w:pPr>
      <w:r>
        <w:rPr>
          <w:rtl/>
        </w:rPr>
        <w:br/>
        <w:t>מיכאל מלכיאור (העבודה-מימד):</w:t>
      </w:r>
    </w:p>
    <w:p w14:paraId="2D98326F" w14:textId="77777777" w:rsidR="00000000" w:rsidRDefault="00AE271D">
      <w:pPr>
        <w:pStyle w:val="a0"/>
        <w:rPr>
          <w:rtl/>
        </w:rPr>
      </w:pPr>
    </w:p>
    <w:p w14:paraId="42D3A51D" w14:textId="77777777" w:rsidR="00000000" w:rsidRDefault="00AE271D">
      <w:pPr>
        <w:pStyle w:val="a0"/>
        <w:rPr>
          <w:rFonts w:hint="cs"/>
          <w:rtl/>
        </w:rPr>
      </w:pPr>
      <w:r>
        <w:rPr>
          <w:rFonts w:hint="cs"/>
          <w:rtl/>
        </w:rPr>
        <w:t>אני לא שואל בשביל לתקוף, אלא בשביל לתקן.</w:t>
      </w:r>
    </w:p>
    <w:p w14:paraId="4C722CBD" w14:textId="77777777" w:rsidR="00000000" w:rsidRDefault="00AE271D">
      <w:pPr>
        <w:pStyle w:val="-"/>
        <w:rPr>
          <w:rtl/>
        </w:rPr>
      </w:pPr>
      <w:r>
        <w:rPr>
          <w:rtl/>
        </w:rPr>
        <w:br/>
      </w:r>
      <w:bookmarkStart w:id="368" w:name="FS000000412T23_02_2004_20_59_36C"/>
      <w:bookmarkEnd w:id="368"/>
      <w:r>
        <w:rPr>
          <w:rtl/>
        </w:rPr>
        <w:t>סגן שרת החינוך, התרבות והספורט צבי הנדל:</w:t>
      </w:r>
    </w:p>
    <w:p w14:paraId="532B3B61" w14:textId="77777777" w:rsidR="00000000" w:rsidRDefault="00AE271D">
      <w:pPr>
        <w:pStyle w:val="a0"/>
        <w:rPr>
          <w:rtl/>
        </w:rPr>
      </w:pPr>
    </w:p>
    <w:p w14:paraId="3C91E795" w14:textId="77777777" w:rsidR="00000000" w:rsidRDefault="00AE271D">
      <w:pPr>
        <w:pStyle w:val="a0"/>
        <w:rPr>
          <w:rFonts w:hint="cs"/>
          <w:rtl/>
        </w:rPr>
      </w:pPr>
      <w:r>
        <w:rPr>
          <w:rFonts w:hint="cs"/>
          <w:rtl/>
        </w:rPr>
        <w:t xml:space="preserve">מאה אחוז, אין בעיה. </w:t>
      </w:r>
    </w:p>
    <w:p w14:paraId="446E15D2" w14:textId="77777777" w:rsidR="00000000" w:rsidRDefault="00AE271D">
      <w:pPr>
        <w:pStyle w:val="af1"/>
        <w:rPr>
          <w:rtl/>
        </w:rPr>
      </w:pPr>
      <w:r>
        <w:rPr>
          <w:rtl/>
        </w:rPr>
        <w:br/>
        <w:t>היו"ר אלי בן-מנחם:</w:t>
      </w:r>
    </w:p>
    <w:p w14:paraId="4E47F932" w14:textId="77777777" w:rsidR="00000000" w:rsidRDefault="00AE271D">
      <w:pPr>
        <w:pStyle w:val="a0"/>
        <w:rPr>
          <w:rtl/>
        </w:rPr>
      </w:pPr>
    </w:p>
    <w:p w14:paraId="3A2FE02F" w14:textId="77777777" w:rsidR="00000000" w:rsidRDefault="00AE271D">
      <w:pPr>
        <w:pStyle w:val="a0"/>
        <w:rPr>
          <w:rFonts w:hint="cs"/>
          <w:rtl/>
        </w:rPr>
      </w:pPr>
      <w:r>
        <w:rPr>
          <w:rFonts w:hint="cs"/>
          <w:rtl/>
        </w:rPr>
        <w:t>תודה. רבותי חברי הכנסת, סגן שרת החינוך, התרבות והספור</w:t>
      </w:r>
      <w:r>
        <w:rPr>
          <w:rFonts w:hint="cs"/>
          <w:rtl/>
        </w:rPr>
        <w:t xml:space="preserve">ט יענה על שאילתא מס' 1027, של חברת הכנסת גילה פינקלשטיין. לא נוכחת - לפרוטוקול. </w:t>
      </w:r>
    </w:p>
    <w:p w14:paraId="59B84FED" w14:textId="77777777" w:rsidR="00000000" w:rsidRDefault="00AE271D">
      <w:pPr>
        <w:pStyle w:val="a1"/>
        <w:jc w:val="center"/>
        <w:rPr>
          <w:rtl/>
        </w:rPr>
      </w:pPr>
      <w:r>
        <w:rPr>
          <w:rtl/>
        </w:rPr>
        <w:br/>
      </w:r>
      <w:bookmarkStart w:id="369" w:name="CQ20332FI0020332T23_02_2004_21_00_35"/>
      <w:bookmarkStart w:id="370" w:name="_Toc67901602"/>
      <w:bookmarkEnd w:id="369"/>
      <w:r>
        <w:rPr>
          <w:rtl/>
        </w:rPr>
        <w:t>1027. הצבת עץ אשוח במסיבת חנוכה בבית-ספר תיכון</w:t>
      </w:r>
      <w:bookmarkEnd w:id="370"/>
    </w:p>
    <w:p w14:paraId="0EDF23AC" w14:textId="77777777" w:rsidR="00000000" w:rsidRDefault="00AE271D">
      <w:pPr>
        <w:pStyle w:val="a0"/>
        <w:rPr>
          <w:rFonts w:hint="cs"/>
          <w:rtl/>
        </w:rPr>
      </w:pPr>
    </w:p>
    <w:p w14:paraId="21683888" w14:textId="77777777" w:rsidR="00000000" w:rsidRDefault="00AE271D">
      <w:pPr>
        <w:pStyle w:val="a0"/>
        <w:ind w:firstLine="0"/>
        <w:rPr>
          <w:bCs/>
          <w:u w:val="single"/>
        </w:rPr>
      </w:pPr>
      <w:bookmarkStart w:id="371" w:name="ESQ20332"/>
      <w:bookmarkEnd w:id="37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64D71FA" w14:textId="77777777" w:rsidR="00000000" w:rsidRDefault="00AE271D">
      <w:pPr>
        <w:pStyle w:val="a0"/>
        <w:ind w:firstLine="720"/>
      </w:pPr>
      <w:r>
        <w:rPr>
          <w:rtl/>
        </w:rPr>
        <w:t>ביום כ' בטבת התשס"ד (14 בינואר 2004):</w:t>
      </w:r>
    </w:p>
    <w:p w14:paraId="541A62FA" w14:textId="77777777" w:rsidR="00000000" w:rsidRDefault="00AE271D">
      <w:pPr>
        <w:pStyle w:val="a0"/>
        <w:rPr>
          <w:rFonts w:hint="cs"/>
        </w:rPr>
      </w:pPr>
    </w:p>
    <w:p w14:paraId="135404E3" w14:textId="77777777" w:rsidR="00000000" w:rsidRDefault="00AE271D">
      <w:pPr>
        <w:pStyle w:val="a0"/>
        <w:ind w:firstLine="720"/>
      </w:pPr>
      <w:r>
        <w:rPr>
          <w:rtl/>
        </w:rPr>
        <w:t>פורסם, כי במסיב</w:t>
      </w:r>
      <w:r>
        <w:rPr>
          <w:rFonts w:hint="cs"/>
          <w:rtl/>
        </w:rPr>
        <w:t>ת חנוכה</w:t>
      </w:r>
      <w:r>
        <w:rPr>
          <w:rtl/>
        </w:rPr>
        <w:t xml:space="preserve"> </w:t>
      </w:r>
      <w:r>
        <w:rPr>
          <w:rFonts w:hint="cs"/>
          <w:rtl/>
        </w:rPr>
        <w:t>בב</w:t>
      </w:r>
      <w:r>
        <w:rPr>
          <w:rFonts w:hint="cs"/>
          <w:rtl/>
        </w:rPr>
        <w:t xml:space="preserve">ית-ספר תיכון יוקרתי בירושלים </w:t>
      </w:r>
      <w:r>
        <w:rPr>
          <w:rtl/>
        </w:rPr>
        <w:t>הוצב</w:t>
      </w:r>
      <w:r>
        <w:rPr>
          <w:rFonts w:hint="cs"/>
          <w:rtl/>
        </w:rPr>
        <w:t xml:space="preserve">ו גם </w:t>
      </w:r>
      <w:r>
        <w:rPr>
          <w:rtl/>
        </w:rPr>
        <w:t>עץ אשוח</w:t>
      </w:r>
      <w:r>
        <w:rPr>
          <w:rFonts w:hint="cs"/>
          <w:rtl/>
        </w:rPr>
        <w:t xml:space="preserve"> ובובת "סנטה קלאוס"</w:t>
      </w:r>
      <w:r>
        <w:rPr>
          <w:rtl/>
        </w:rPr>
        <w:t xml:space="preserve">, מסממני החג הנוצריים הידועים. </w:t>
      </w:r>
    </w:p>
    <w:p w14:paraId="194C39CE" w14:textId="77777777" w:rsidR="00000000" w:rsidRDefault="00AE271D">
      <w:pPr>
        <w:pStyle w:val="a0"/>
        <w:ind w:firstLine="720"/>
      </w:pPr>
    </w:p>
    <w:p w14:paraId="1C52564D" w14:textId="77777777" w:rsidR="00000000" w:rsidRDefault="00AE271D">
      <w:pPr>
        <w:pStyle w:val="a0"/>
        <w:ind w:firstLine="720"/>
      </w:pPr>
      <w:r>
        <w:rPr>
          <w:rFonts w:hint="cs"/>
          <w:rtl/>
        </w:rPr>
        <w:t>רצוני לשאול</w:t>
      </w:r>
      <w:r>
        <w:rPr>
          <w:rtl/>
        </w:rPr>
        <w:t>:</w:t>
      </w:r>
    </w:p>
    <w:p w14:paraId="1DC57FDF" w14:textId="77777777" w:rsidR="00000000" w:rsidRDefault="00AE271D">
      <w:pPr>
        <w:pStyle w:val="a0"/>
        <w:ind w:firstLine="720"/>
      </w:pPr>
    </w:p>
    <w:p w14:paraId="3CC754D2" w14:textId="77777777" w:rsidR="00000000" w:rsidRDefault="00AE271D">
      <w:pPr>
        <w:pStyle w:val="a0"/>
        <w:ind w:firstLine="720"/>
        <w:rPr>
          <w:rtl/>
        </w:rPr>
      </w:pPr>
      <w:r>
        <w:rPr>
          <w:rFonts w:hint="cs"/>
          <w:rtl/>
        </w:rPr>
        <w:t xml:space="preserve">1. </w:t>
      </w:r>
      <w:r>
        <w:rPr>
          <w:rtl/>
        </w:rPr>
        <w:t>כיצד רואה משרדך את המקרה האמור?</w:t>
      </w:r>
    </w:p>
    <w:p w14:paraId="460DC8B7" w14:textId="77777777" w:rsidR="00000000" w:rsidRDefault="00AE271D">
      <w:pPr>
        <w:pStyle w:val="a0"/>
        <w:ind w:firstLine="720"/>
        <w:rPr>
          <w:rtl/>
        </w:rPr>
      </w:pPr>
    </w:p>
    <w:p w14:paraId="19D9F8D0" w14:textId="77777777" w:rsidR="00000000" w:rsidRDefault="00AE271D">
      <w:pPr>
        <w:pStyle w:val="a0"/>
        <w:ind w:firstLine="720"/>
        <w:rPr>
          <w:rtl/>
        </w:rPr>
      </w:pPr>
      <w:r>
        <w:rPr>
          <w:rFonts w:hint="cs"/>
          <w:rtl/>
        </w:rPr>
        <w:t xml:space="preserve">2. </w:t>
      </w:r>
      <w:r>
        <w:rPr>
          <w:rtl/>
        </w:rPr>
        <w:t>האם יש קריטריונים ברורים לעריכת א</w:t>
      </w:r>
      <w:r>
        <w:rPr>
          <w:rFonts w:hint="cs"/>
          <w:rtl/>
        </w:rPr>
        <w:t>י</w:t>
      </w:r>
      <w:r>
        <w:rPr>
          <w:rtl/>
        </w:rPr>
        <w:t>רועים ומסיבות בית</w:t>
      </w:r>
      <w:r>
        <w:rPr>
          <w:rFonts w:hint="cs"/>
          <w:rtl/>
        </w:rPr>
        <w:t>-</w:t>
      </w:r>
      <w:r>
        <w:rPr>
          <w:rtl/>
        </w:rPr>
        <w:t>ספריים</w:t>
      </w:r>
      <w:r>
        <w:rPr>
          <w:rFonts w:hint="cs"/>
          <w:rtl/>
        </w:rPr>
        <w:t>?</w:t>
      </w:r>
      <w:r>
        <w:rPr>
          <w:rtl/>
        </w:rPr>
        <w:t xml:space="preserve"> </w:t>
      </w:r>
    </w:p>
    <w:p w14:paraId="5A2AFF5B" w14:textId="77777777" w:rsidR="00000000" w:rsidRDefault="00AE271D">
      <w:pPr>
        <w:pStyle w:val="a0"/>
        <w:ind w:firstLine="720"/>
        <w:rPr>
          <w:rtl/>
        </w:rPr>
      </w:pPr>
    </w:p>
    <w:p w14:paraId="3E931DF3" w14:textId="77777777" w:rsidR="00000000" w:rsidRDefault="00AE271D">
      <w:pPr>
        <w:pStyle w:val="a0"/>
        <w:ind w:firstLine="720"/>
        <w:rPr>
          <w:rtl/>
        </w:rPr>
      </w:pPr>
      <w:r>
        <w:rPr>
          <w:rFonts w:hint="cs"/>
          <w:rtl/>
        </w:rPr>
        <w:t xml:space="preserve">3. </w:t>
      </w:r>
      <w:r>
        <w:rPr>
          <w:rtl/>
        </w:rPr>
        <w:t>אם לא</w:t>
      </w:r>
      <w:r>
        <w:rPr>
          <w:rFonts w:hint="cs"/>
          <w:rtl/>
        </w:rPr>
        <w:t xml:space="preserve"> </w:t>
      </w:r>
      <w:r>
        <w:rPr>
          <w:rtl/>
        </w:rPr>
        <w:t>–</w:t>
      </w:r>
      <w:r>
        <w:rPr>
          <w:rFonts w:hint="cs"/>
          <w:rtl/>
        </w:rPr>
        <w:t xml:space="preserve"> האם ייקבעו קריטריונים</w:t>
      </w:r>
      <w:r>
        <w:rPr>
          <w:rtl/>
        </w:rPr>
        <w:t xml:space="preserve"> </w:t>
      </w:r>
      <w:r>
        <w:rPr>
          <w:rFonts w:hint="cs"/>
          <w:rtl/>
        </w:rPr>
        <w:t>בנושא</w:t>
      </w:r>
      <w:r>
        <w:rPr>
          <w:rtl/>
        </w:rPr>
        <w:t>?</w:t>
      </w:r>
    </w:p>
    <w:p w14:paraId="2CF0CF97" w14:textId="77777777" w:rsidR="00000000" w:rsidRDefault="00AE271D">
      <w:pPr>
        <w:pStyle w:val="a0"/>
        <w:rPr>
          <w:rFonts w:hint="cs"/>
          <w:b/>
          <w:bCs/>
          <w:u w:val="single"/>
          <w:rtl/>
        </w:rPr>
      </w:pPr>
      <w:r>
        <w:rPr>
          <w:rFonts w:hint="cs"/>
          <w:rtl/>
        </w:rPr>
        <w:br/>
      </w:r>
      <w:r>
        <w:rPr>
          <w:rFonts w:hint="cs"/>
          <w:b/>
          <w:bCs/>
          <w:u w:val="single"/>
          <w:rtl/>
        </w:rPr>
        <w:t>תשו</w:t>
      </w:r>
      <w:r>
        <w:rPr>
          <w:rFonts w:hint="cs"/>
          <w:b/>
          <w:bCs/>
          <w:u w:val="single"/>
          <w:rtl/>
        </w:rPr>
        <w:t>בת סגן שרת החינוך, התרבות והספורט צבי הנדל:</w:t>
      </w:r>
    </w:p>
    <w:p w14:paraId="2D58A54E" w14:textId="77777777" w:rsidR="00000000" w:rsidRDefault="00AE271D">
      <w:pPr>
        <w:pStyle w:val="a0"/>
        <w:ind w:firstLine="0"/>
        <w:rPr>
          <w:rFonts w:hint="cs"/>
          <w:b/>
          <w:rtl/>
        </w:rPr>
      </w:pPr>
      <w:r>
        <w:rPr>
          <w:rFonts w:hint="cs"/>
          <w:b/>
          <w:rtl/>
        </w:rPr>
        <w:t>(לא נקראה, נמסרה לפרוטוקול)</w:t>
      </w:r>
    </w:p>
    <w:p w14:paraId="3CCA65D2" w14:textId="77777777" w:rsidR="00000000" w:rsidRDefault="00AE271D">
      <w:pPr>
        <w:pStyle w:val="a0"/>
        <w:rPr>
          <w:rFonts w:hint="cs"/>
          <w:b/>
          <w:rtl/>
        </w:rPr>
      </w:pPr>
    </w:p>
    <w:p w14:paraId="3BB103E1" w14:textId="77777777" w:rsidR="00000000" w:rsidRDefault="00AE271D">
      <w:pPr>
        <w:pStyle w:val="a0"/>
        <w:rPr>
          <w:rFonts w:hint="cs"/>
          <w:b/>
          <w:rtl/>
        </w:rPr>
      </w:pPr>
      <w:r>
        <w:rPr>
          <w:rFonts w:hint="cs"/>
          <w:b/>
          <w:rtl/>
        </w:rPr>
        <w:t>1. ביקשתי ממנהלת מנח"י לבדוק את האירוע. לדבריה, מינהלת חינוך ירושלים שמה דגש, בהתאם לעמדת משרד החינוך, בתוכניות ללימוד מורשת ותרבות ישראל ובפיתוח זהות יהודית וישראלית בקרב תלמידי בתי-</w:t>
      </w:r>
      <w:r>
        <w:rPr>
          <w:rFonts w:hint="cs"/>
          <w:b/>
          <w:rtl/>
        </w:rPr>
        <w:t>הספר. מנח"י אף יזמה, בנתה ופיתחה, בשיתוף גורמים מקצועיים, את תוכנית "פרשת השבוע", שבצדה מתקיימת פעילות פורמלית ובלתי פורמלית בנושא. בית-הספר שבו מדובר הוא אחד מבתי-הספר המובילים בהטמעת התוכניות הללו ובעיסוק בנושא על כל היבטיו.</w:t>
      </w:r>
    </w:p>
    <w:p w14:paraId="10EE995F" w14:textId="77777777" w:rsidR="00000000" w:rsidRDefault="00AE271D">
      <w:pPr>
        <w:pStyle w:val="a0"/>
        <w:rPr>
          <w:rFonts w:hint="cs"/>
          <w:b/>
          <w:rtl/>
        </w:rPr>
      </w:pPr>
    </w:p>
    <w:p w14:paraId="2C7E81B1" w14:textId="77777777" w:rsidR="00000000" w:rsidRDefault="00AE271D">
      <w:pPr>
        <w:pStyle w:val="a0"/>
        <w:ind w:firstLine="720"/>
        <w:rPr>
          <w:rFonts w:hint="cs"/>
          <w:b/>
          <w:rtl/>
        </w:rPr>
      </w:pPr>
      <w:r>
        <w:rPr>
          <w:rFonts w:hint="cs"/>
          <w:b/>
          <w:rtl/>
        </w:rPr>
        <w:t>המסיבה המדוברת אורגנה על-ידי</w:t>
      </w:r>
      <w:r>
        <w:rPr>
          <w:rFonts w:hint="cs"/>
          <w:b/>
          <w:rtl/>
        </w:rPr>
        <w:t xml:space="preserve"> שכבת י"ב. מאחר שבשכבה לומדים תלמידים ערבים נוצרים, ביקשה מועצת התלמידים לקשט במסיבה גם בסמלים שלהם. צוות בית-הספר, המחנך לערכים של הומניזם, פלורליזם, כיבוד הזולת ומתן מקום למיעוט, מצא כי כחלק מהתהליך החינוכי ראוי שייענה בחיוב לבקשת התלמידים.</w:t>
      </w:r>
    </w:p>
    <w:p w14:paraId="0C423547" w14:textId="77777777" w:rsidR="00000000" w:rsidRDefault="00AE271D">
      <w:pPr>
        <w:pStyle w:val="a0"/>
        <w:rPr>
          <w:rFonts w:hint="cs"/>
          <w:b/>
          <w:rtl/>
        </w:rPr>
      </w:pPr>
    </w:p>
    <w:p w14:paraId="63028D54" w14:textId="77777777" w:rsidR="00000000" w:rsidRDefault="00AE271D">
      <w:pPr>
        <w:pStyle w:val="a0"/>
        <w:ind w:firstLine="720"/>
        <w:rPr>
          <w:rFonts w:hint="cs"/>
          <w:b/>
          <w:rtl/>
        </w:rPr>
      </w:pPr>
      <w:r>
        <w:rPr>
          <w:rFonts w:hint="cs"/>
          <w:b/>
          <w:rtl/>
        </w:rPr>
        <w:t>צר לי שהעניי</w:t>
      </w:r>
      <w:r>
        <w:rPr>
          <w:rFonts w:hint="cs"/>
          <w:b/>
          <w:rtl/>
        </w:rPr>
        <w:t>ן יצא מכלל פרופורציה, וייתכן שיש ציבור בבית-הספר שנפגע מכך. מנח"י המליצה לבית-הספר לקיים רב-שיח, טרם קבלת החלטה בנושא רגיש, עם מעגלים רחבים יותר מבין התלמידים, המורים ושותפים אחרים, ואני משוכנעת שהדבר ייעשה. עם זאת, שמחתי להיווכח כי בית-הספר פועל ברוח המור</w:t>
      </w:r>
      <w:r>
        <w:rPr>
          <w:rFonts w:hint="cs"/>
          <w:b/>
          <w:rtl/>
        </w:rPr>
        <w:t>שת היהודית, כפי שהנחיתי את כל מנהלי בתי-הספר בכל הארץ.</w:t>
      </w:r>
    </w:p>
    <w:p w14:paraId="73F4B39E" w14:textId="77777777" w:rsidR="00000000" w:rsidRDefault="00AE271D">
      <w:pPr>
        <w:pStyle w:val="a0"/>
        <w:rPr>
          <w:rFonts w:hint="cs"/>
          <w:b/>
          <w:rtl/>
        </w:rPr>
      </w:pPr>
    </w:p>
    <w:p w14:paraId="0D9BA804" w14:textId="77777777" w:rsidR="00000000" w:rsidRDefault="00AE271D">
      <w:pPr>
        <w:pStyle w:val="a0"/>
        <w:ind w:firstLine="720"/>
        <w:rPr>
          <w:rFonts w:hint="cs"/>
          <w:b/>
          <w:rtl/>
        </w:rPr>
      </w:pPr>
      <w:r>
        <w:rPr>
          <w:rFonts w:hint="cs"/>
          <w:b/>
          <w:rtl/>
        </w:rPr>
        <w:t>2. בחוזר מנכ"ל - סג/6(א) - הביע המשרד עמדתו לגבי אירועי סוף השנה.</w:t>
      </w:r>
    </w:p>
    <w:p w14:paraId="27895F6C" w14:textId="77777777" w:rsidR="00000000" w:rsidRDefault="00AE271D">
      <w:pPr>
        <w:pStyle w:val="a0"/>
        <w:rPr>
          <w:rFonts w:hint="cs"/>
          <w:b/>
          <w:rtl/>
        </w:rPr>
      </w:pPr>
    </w:p>
    <w:p w14:paraId="5C1E6E07" w14:textId="77777777" w:rsidR="00000000" w:rsidRDefault="00AE271D">
      <w:pPr>
        <w:pStyle w:val="a0"/>
        <w:ind w:firstLine="720"/>
        <w:rPr>
          <w:rFonts w:hint="cs"/>
          <w:b/>
          <w:rtl/>
        </w:rPr>
      </w:pPr>
      <w:r>
        <w:rPr>
          <w:rFonts w:hint="cs"/>
          <w:b/>
          <w:rtl/>
        </w:rPr>
        <w:t>3. המשרד ישקול להרחיב את התייחסותו לכל האירועים המתקיימים בבית-הספר.</w:t>
      </w:r>
    </w:p>
    <w:p w14:paraId="166FDA70" w14:textId="77777777" w:rsidR="00000000" w:rsidRDefault="00AE271D">
      <w:pPr>
        <w:pStyle w:val="af1"/>
        <w:rPr>
          <w:rtl/>
        </w:rPr>
      </w:pPr>
      <w:r>
        <w:rPr>
          <w:rtl/>
        </w:rPr>
        <w:br/>
        <w:t>היו"ר אלי בן-מנחם:</w:t>
      </w:r>
    </w:p>
    <w:p w14:paraId="5C1BB0A2" w14:textId="77777777" w:rsidR="00000000" w:rsidRDefault="00AE271D">
      <w:pPr>
        <w:pStyle w:val="a0"/>
        <w:rPr>
          <w:rtl/>
        </w:rPr>
      </w:pPr>
    </w:p>
    <w:p w14:paraId="2D542EAA" w14:textId="77777777" w:rsidR="00000000" w:rsidRDefault="00AE271D">
      <w:pPr>
        <w:pStyle w:val="a0"/>
        <w:rPr>
          <w:rFonts w:hint="cs"/>
          <w:rtl/>
        </w:rPr>
      </w:pPr>
      <w:r>
        <w:rPr>
          <w:rFonts w:hint="cs"/>
          <w:rtl/>
        </w:rPr>
        <w:t xml:space="preserve">סגן שרת החינוך ישיב על שאילתא מס' 1061, של </w:t>
      </w:r>
      <w:r>
        <w:rPr>
          <w:rFonts w:hint="cs"/>
          <w:rtl/>
        </w:rPr>
        <w:t xml:space="preserve">חבר הכנסת עזמי בשארה. לא נוכח - לפרוטוקול. </w:t>
      </w:r>
    </w:p>
    <w:p w14:paraId="118EF43F" w14:textId="77777777" w:rsidR="00000000" w:rsidRDefault="00AE271D">
      <w:pPr>
        <w:pStyle w:val="a1"/>
        <w:jc w:val="center"/>
        <w:rPr>
          <w:rtl/>
        </w:rPr>
      </w:pPr>
      <w:r>
        <w:rPr>
          <w:rtl/>
        </w:rPr>
        <w:br/>
      </w:r>
      <w:bookmarkStart w:id="372" w:name="CQ20768FI0020768T23_02_2004_21_02_42"/>
      <w:bookmarkStart w:id="373" w:name="_Toc67901603"/>
      <w:bookmarkEnd w:id="372"/>
      <w:r>
        <w:rPr>
          <w:rtl/>
        </w:rPr>
        <w:t>1061. הקמת נקודת משטרה בבית-ספר</w:t>
      </w:r>
      <w:bookmarkEnd w:id="373"/>
    </w:p>
    <w:p w14:paraId="343CC91D" w14:textId="77777777" w:rsidR="00000000" w:rsidRDefault="00AE271D">
      <w:pPr>
        <w:pStyle w:val="a0"/>
        <w:rPr>
          <w:rtl/>
        </w:rPr>
      </w:pPr>
    </w:p>
    <w:p w14:paraId="1AFC282B" w14:textId="77777777" w:rsidR="00000000" w:rsidRDefault="00AE271D">
      <w:pPr>
        <w:pStyle w:val="a0"/>
        <w:ind w:firstLine="0"/>
        <w:rPr>
          <w:bCs/>
          <w:u w:val="single"/>
        </w:rPr>
      </w:pPr>
      <w:bookmarkStart w:id="374" w:name="ESQ20768"/>
      <w:bookmarkEnd w:id="374"/>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69DA9CD" w14:textId="77777777" w:rsidR="00000000" w:rsidRDefault="00AE271D">
      <w:pPr>
        <w:pStyle w:val="a0"/>
        <w:ind w:firstLine="720"/>
        <w:rPr>
          <w:rFonts w:hint="cs"/>
          <w:rtl/>
        </w:rPr>
      </w:pPr>
      <w:r>
        <w:rPr>
          <w:rtl/>
        </w:rPr>
        <w:t>ביום כ"ז בטבת התשס"ד (21 בינואר 2004):</w:t>
      </w:r>
    </w:p>
    <w:p w14:paraId="7987EF71" w14:textId="77777777" w:rsidR="00000000" w:rsidRDefault="00AE271D">
      <w:pPr>
        <w:pStyle w:val="a0"/>
        <w:rPr>
          <w:rFonts w:hint="cs"/>
          <w:rtl/>
        </w:rPr>
      </w:pPr>
    </w:p>
    <w:p w14:paraId="6EF9B750" w14:textId="77777777" w:rsidR="00000000" w:rsidRDefault="00AE271D">
      <w:pPr>
        <w:pStyle w:val="a0"/>
        <w:ind w:firstLine="720"/>
        <w:rPr>
          <w:rFonts w:hint="cs"/>
          <w:rtl/>
        </w:rPr>
      </w:pPr>
      <w:r>
        <w:rPr>
          <w:rtl/>
        </w:rPr>
        <w:t xml:space="preserve">נודע </w:t>
      </w:r>
      <w:r>
        <w:rPr>
          <w:rFonts w:hint="cs"/>
          <w:rtl/>
        </w:rPr>
        <w:t>לי,</w:t>
      </w:r>
      <w:r>
        <w:rPr>
          <w:rtl/>
        </w:rPr>
        <w:t xml:space="preserve"> כי </w:t>
      </w:r>
      <w:r>
        <w:rPr>
          <w:rFonts w:hint="cs"/>
          <w:rtl/>
        </w:rPr>
        <w:t xml:space="preserve">בחדר שהיה מיועד לשמש כספרייה לבית-הספר "נווה שלום" בלוד </w:t>
      </w:r>
      <w:r>
        <w:rPr>
          <w:rtl/>
        </w:rPr>
        <w:t>הוקמה נקודת משט</w:t>
      </w:r>
      <w:r>
        <w:rPr>
          <w:rtl/>
        </w:rPr>
        <w:t>רה</w:t>
      </w:r>
      <w:r>
        <w:rPr>
          <w:rFonts w:hint="cs"/>
          <w:rtl/>
        </w:rPr>
        <w:t xml:space="preserve"> ש</w:t>
      </w:r>
      <w:r>
        <w:rPr>
          <w:rtl/>
        </w:rPr>
        <w:t>מתפקדת גם בשעות הלימוד</w:t>
      </w:r>
      <w:r>
        <w:rPr>
          <w:rFonts w:hint="cs"/>
          <w:rtl/>
        </w:rPr>
        <w:t>.</w:t>
      </w:r>
    </w:p>
    <w:p w14:paraId="7CFA5C3D" w14:textId="77777777" w:rsidR="00000000" w:rsidRDefault="00AE271D">
      <w:pPr>
        <w:pStyle w:val="a0"/>
        <w:ind w:firstLine="720"/>
        <w:rPr>
          <w:rFonts w:hint="cs"/>
          <w:rtl/>
        </w:rPr>
      </w:pPr>
    </w:p>
    <w:p w14:paraId="2BB18AD2" w14:textId="77777777" w:rsidR="00000000" w:rsidRDefault="00AE271D">
      <w:pPr>
        <w:pStyle w:val="a0"/>
        <w:ind w:firstLine="720"/>
      </w:pPr>
      <w:r>
        <w:rPr>
          <w:rFonts w:hint="cs"/>
          <w:rtl/>
        </w:rPr>
        <w:t>רצוני לשאול</w:t>
      </w:r>
      <w:r>
        <w:rPr>
          <w:rtl/>
        </w:rPr>
        <w:t>:</w:t>
      </w:r>
    </w:p>
    <w:p w14:paraId="55275B1A" w14:textId="77777777" w:rsidR="00000000" w:rsidRDefault="00AE271D">
      <w:pPr>
        <w:pStyle w:val="a0"/>
        <w:ind w:firstLine="720"/>
      </w:pPr>
    </w:p>
    <w:p w14:paraId="61DED2DA" w14:textId="77777777" w:rsidR="00000000" w:rsidRDefault="00AE271D">
      <w:pPr>
        <w:pStyle w:val="a0"/>
        <w:ind w:firstLine="720"/>
        <w:rPr>
          <w:rFonts w:hint="cs"/>
          <w:rtl/>
        </w:rPr>
      </w:pPr>
      <w:r>
        <w:rPr>
          <w:rFonts w:hint="cs"/>
          <w:rtl/>
        </w:rPr>
        <w:t xml:space="preserve">1. האם הדברים נכונים? </w:t>
      </w:r>
    </w:p>
    <w:p w14:paraId="3C4BF04E" w14:textId="77777777" w:rsidR="00000000" w:rsidRDefault="00AE271D">
      <w:pPr>
        <w:pStyle w:val="a0"/>
        <w:ind w:firstLine="720"/>
        <w:rPr>
          <w:rFonts w:hint="cs"/>
          <w:rtl/>
        </w:rPr>
      </w:pPr>
    </w:p>
    <w:p w14:paraId="484EA485" w14:textId="77777777" w:rsidR="00000000" w:rsidRDefault="00AE271D">
      <w:pPr>
        <w:pStyle w:val="a0"/>
        <w:ind w:firstLine="720"/>
        <w:rPr>
          <w:rFonts w:hint="cs"/>
        </w:rPr>
      </w:pPr>
      <w:r>
        <w:rPr>
          <w:rFonts w:hint="cs"/>
          <w:rtl/>
        </w:rPr>
        <w:t xml:space="preserve">2. אם כן </w:t>
      </w:r>
      <w:r>
        <w:rPr>
          <w:rtl/>
        </w:rPr>
        <w:t>–</w:t>
      </w:r>
      <w:r>
        <w:rPr>
          <w:rFonts w:hint="cs"/>
          <w:rtl/>
        </w:rPr>
        <w:t xml:space="preserve"> מדוע ממוקמת נקודת המשטרה בין כותלי בית-הספר?</w:t>
      </w:r>
    </w:p>
    <w:p w14:paraId="0C0A6766" w14:textId="77777777" w:rsidR="00000000" w:rsidRDefault="00AE271D">
      <w:pPr>
        <w:pStyle w:val="a0"/>
        <w:ind w:firstLine="720"/>
        <w:rPr>
          <w:rFonts w:hint="cs"/>
          <w:rtl/>
        </w:rPr>
      </w:pPr>
    </w:p>
    <w:p w14:paraId="062D68CF" w14:textId="77777777" w:rsidR="00000000" w:rsidRDefault="00AE271D">
      <w:pPr>
        <w:pStyle w:val="a0"/>
        <w:ind w:firstLine="720"/>
        <w:rPr>
          <w:rFonts w:hint="cs"/>
          <w:rtl/>
        </w:rPr>
      </w:pPr>
      <w:r>
        <w:rPr>
          <w:rFonts w:hint="cs"/>
          <w:rtl/>
        </w:rPr>
        <w:t>3. מה ייעשה בנדון?</w:t>
      </w:r>
    </w:p>
    <w:p w14:paraId="171A7BE2" w14:textId="77777777" w:rsidR="00000000" w:rsidRDefault="00AE271D">
      <w:pPr>
        <w:pStyle w:val="a0"/>
        <w:rPr>
          <w:rtl/>
        </w:rPr>
      </w:pPr>
    </w:p>
    <w:p w14:paraId="6E0F46CB"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5B1BD4B4" w14:textId="77777777" w:rsidR="00000000" w:rsidRDefault="00AE271D">
      <w:pPr>
        <w:pStyle w:val="a0"/>
        <w:ind w:firstLine="0"/>
        <w:rPr>
          <w:rFonts w:hint="cs"/>
          <w:b/>
          <w:rtl/>
        </w:rPr>
      </w:pPr>
      <w:r>
        <w:rPr>
          <w:rFonts w:hint="cs"/>
          <w:b/>
          <w:rtl/>
        </w:rPr>
        <w:t>(לא נקראה, נמסרה לפרוטוקול)</w:t>
      </w:r>
    </w:p>
    <w:p w14:paraId="55BBDA13" w14:textId="77777777" w:rsidR="00000000" w:rsidRDefault="00AE271D">
      <w:pPr>
        <w:pStyle w:val="a0"/>
        <w:rPr>
          <w:rFonts w:hint="cs"/>
          <w:b/>
          <w:rtl/>
        </w:rPr>
      </w:pPr>
    </w:p>
    <w:p w14:paraId="22A9FF31" w14:textId="77777777" w:rsidR="00000000" w:rsidRDefault="00AE271D">
      <w:pPr>
        <w:pStyle w:val="a0"/>
        <w:ind w:firstLine="720"/>
        <w:rPr>
          <w:rFonts w:hint="cs"/>
          <w:b/>
          <w:rtl/>
        </w:rPr>
      </w:pPr>
      <w:r>
        <w:rPr>
          <w:rFonts w:hint="cs"/>
          <w:b/>
          <w:rtl/>
        </w:rPr>
        <w:t>1. הדברים נכונים.</w:t>
      </w:r>
    </w:p>
    <w:p w14:paraId="6EAFD10A" w14:textId="77777777" w:rsidR="00000000" w:rsidRDefault="00AE271D">
      <w:pPr>
        <w:pStyle w:val="a0"/>
        <w:rPr>
          <w:rFonts w:hint="cs"/>
          <w:b/>
          <w:rtl/>
        </w:rPr>
      </w:pPr>
    </w:p>
    <w:p w14:paraId="69F36F75" w14:textId="77777777" w:rsidR="00000000" w:rsidRDefault="00AE271D">
      <w:pPr>
        <w:pStyle w:val="a0"/>
        <w:ind w:firstLine="720"/>
        <w:rPr>
          <w:rFonts w:hint="cs"/>
          <w:b/>
          <w:rtl/>
        </w:rPr>
      </w:pPr>
      <w:r>
        <w:rPr>
          <w:rFonts w:hint="cs"/>
          <w:b/>
          <w:rtl/>
        </w:rPr>
        <w:t>2. נקודת המשטרה נ</w:t>
      </w:r>
      <w:r>
        <w:rPr>
          <w:rFonts w:hint="cs"/>
          <w:b/>
          <w:rtl/>
        </w:rPr>
        <w:t>קבעה בתיאום עם הרשות המקומית ובשיתוף פעולה אמיץ עם המשטרה. משרד החינוך לא התנגד לכך.</w:t>
      </w:r>
    </w:p>
    <w:p w14:paraId="3B07BB0A" w14:textId="77777777" w:rsidR="00000000" w:rsidRDefault="00AE271D">
      <w:pPr>
        <w:pStyle w:val="a0"/>
        <w:rPr>
          <w:rFonts w:hint="cs"/>
          <w:b/>
          <w:rtl/>
        </w:rPr>
      </w:pPr>
    </w:p>
    <w:p w14:paraId="329F38D0" w14:textId="77777777" w:rsidR="00000000" w:rsidRDefault="00AE271D">
      <w:pPr>
        <w:pStyle w:val="a0"/>
        <w:ind w:firstLine="720"/>
        <w:rPr>
          <w:rFonts w:hint="cs"/>
          <w:b/>
          <w:rtl/>
        </w:rPr>
      </w:pPr>
      <w:r>
        <w:rPr>
          <w:rFonts w:hint="cs"/>
          <w:b/>
          <w:rtl/>
        </w:rPr>
        <w:t>3. הקמת נקודת משטרה בין כותלי בית-הספר אינה תופעה שבשגרה, אם כי שוטרים קהילתיים מוצבים בחלק ממוסדות החינוך. עם זאת, לשוטרים הללו תפקיד חשוב בשמירת הסדר בתחום בית-הספר והם</w:t>
      </w:r>
      <w:r>
        <w:rPr>
          <w:rFonts w:hint="cs"/>
          <w:b/>
          <w:rtl/>
        </w:rPr>
        <w:t xml:space="preserve"> מסייעים, בין היתר, במיגור תופעות של אלימות לסוגיה, סמים, אלכוהול ועוד.</w:t>
      </w:r>
    </w:p>
    <w:p w14:paraId="215356A9" w14:textId="77777777" w:rsidR="00000000" w:rsidRDefault="00AE271D">
      <w:pPr>
        <w:pStyle w:val="a0"/>
        <w:rPr>
          <w:rFonts w:hint="cs"/>
          <w:b/>
          <w:rtl/>
        </w:rPr>
      </w:pPr>
    </w:p>
    <w:p w14:paraId="153055BB" w14:textId="77777777" w:rsidR="00000000" w:rsidRDefault="00AE271D">
      <w:pPr>
        <w:pStyle w:val="a0"/>
        <w:ind w:firstLine="720"/>
        <w:rPr>
          <w:rFonts w:hint="cs"/>
          <w:b/>
          <w:rtl/>
        </w:rPr>
      </w:pPr>
      <w:r>
        <w:rPr>
          <w:rFonts w:hint="cs"/>
          <w:b/>
          <w:rtl/>
        </w:rPr>
        <w:t>יתירה מכך, יתרונות השיטור הקהילתי הם מעל הכול בדאגה לבטיחות ולביטחון התלמידים וצוות בית-הספר, ובכוונת המשרד לרתום את המשטרה הקהילתית לפעילויות הסברה לתלמידי בית-הספר בכל שכבות הגיל.</w:t>
      </w:r>
    </w:p>
    <w:p w14:paraId="7A55B395" w14:textId="77777777" w:rsidR="00000000" w:rsidRDefault="00AE271D">
      <w:pPr>
        <w:pStyle w:val="af1"/>
        <w:rPr>
          <w:rtl/>
        </w:rPr>
      </w:pPr>
      <w:r>
        <w:rPr>
          <w:rFonts w:hint="cs"/>
          <w:rtl/>
        </w:rPr>
        <w:br/>
      </w:r>
      <w:r>
        <w:rPr>
          <w:rFonts w:hint="eastAsia"/>
          <w:rtl/>
        </w:rPr>
        <w:t>היו</w:t>
      </w:r>
      <w:r>
        <w:rPr>
          <w:rtl/>
        </w:rPr>
        <w:t>"ר אלי בן-מנחם:</w:t>
      </w:r>
    </w:p>
    <w:p w14:paraId="44D7545D" w14:textId="77777777" w:rsidR="00000000" w:rsidRDefault="00AE271D">
      <w:pPr>
        <w:pStyle w:val="a0"/>
        <w:rPr>
          <w:rtl/>
        </w:rPr>
      </w:pPr>
    </w:p>
    <w:p w14:paraId="13CC49BB" w14:textId="77777777" w:rsidR="00000000" w:rsidRDefault="00AE271D">
      <w:pPr>
        <w:pStyle w:val="a0"/>
        <w:rPr>
          <w:rFonts w:hint="cs"/>
          <w:rtl/>
        </w:rPr>
      </w:pPr>
      <w:r>
        <w:rPr>
          <w:rFonts w:hint="cs"/>
          <w:rtl/>
        </w:rPr>
        <w:t xml:space="preserve">סגן שרת החינוך ישיב על שאילתא מס' 1069, של חברת הכנסת רוחמה אברהם. לא נוכחת - לפרוטוקול. </w:t>
      </w:r>
    </w:p>
    <w:p w14:paraId="1F354B86" w14:textId="77777777" w:rsidR="00000000" w:rsidRDefault="00AE271D">
      <w:pPr>
        <w:pStyle w:val="a1"/>
        <w:jc w:val="center"/>
        <w:rPr>
          <w:rtl/>
        </w:rPr>
      </w:pPr>
      <w:r>
        <w:rPr>
          <w:rtl/>
        </w:rPr>
        <w:br/>
      </w:r>
      <w:bookmarkStart w:id="375" w:name="CQ20012FI0020012T23_02_2004_21_03_36"/>
      <w:bookmarkStart w:id="376" w:name="_Toc67901604"/>
      <w:bookmarkEnd w:id="375"/>
      <w:r>
        <w:rPr>
          <w:rtl/>
        </w:rPr>
        <w:t>1069. נכונות בני</w:t>
      </w:r>
      <w:r>
        <w:rPr>
          <w:rFonts w:hint="cs"/>
          <w:rtl/>
        </w:rPr>
        <w:t>-</w:t>
      </w:r>
      <w:r>
        <w:rPr>
          <w:rtl/>
        </w:rPr>
        <w:t>הנוער להתגייס לצה"ל</w:t>
      </w:r>
      <w:bookmarkEnd w:id="376"/>
    </w:p>
    <w:p w14:paraId="5A9F1D2F" w14:textId="77777777" w:rsidR="00000000" w:rsidRDefault="00AE271D">
      <w:pPr>
        <w:pStyle w:val="a0"/>
        <w:rPr>
          <w:rtl/>
        </w:rPr>
      </w:pPr>
    </w:p>
    <w:p w14:paraId="252F752F" w14:textId="77777777" w:rsidR="00000000" w:rsidRDefault="00AE271D">
      <w:pPr>
        <w:pStyle w:val="a0"/>
        <w:ind w:firstLine="0"/>
        <w:rPr>
          <w:bCs/>
          <w:u w:val="single"/>
        </w:rPr>
      </w:pPr>
      <w:bookmarkStart w:id="377" w:name="ESQ20012"/>
      <w:bookmarkEnd w:id="377"/>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8AF4F23" w14:textId="77777777" w:rsidR="00000000" w:rsidRDefault="00AE271D">
      <w:pPr>
        <w:pStyle w:val="a0"/>
        <w:ind w:firstLine="720"/>
      </w:pPr>
      <w:r>
        <w:rPr>
          <w:rtl/>
        </w:rPr>
        <w:t>ביום ה' בשבט התשס"ד (28 בינואר 2004):</w:t>
      </w:r>
    </w:p>
    <w:p w14:paraId="687BBAFE" w14:textId="77777777" w:rsidR="00000000" w:rsidRDefault="00AE271D">
      <w:pPr>
        <w:pStyle w:val="a0"/>
        <w:rPr>
          <w:rFonts w:hint="cs"/>
          <w:rtl/>
        </w:rPr>
      </w:pPr>
    </w:p>
    <w:p w14:paraId="6DC194D6" w14:textId="77777777" w:rsidR="00000000" w:rsidRDefault="00AE271D">
      <w:pPr>
        <w:pStyle w:val="a0"/>
        <w:ind w:firstLine="720"/>
      </w:pPr>
      <w:r>
        <w:rPr>
          <w:rFonts w:hint="cs"/>
          <w:rtl/>
        </w:rPr>
        <w:t>ב-26 בדצמב</w:t>
      </w:r>
      <w:r>
        <w:rPr>
          <w:rFonts w:hint="cs"/>
          <w:rtl/>
        </w:rPr>
        <w:t>ר 2003 פורסם</w:t>
      </w:r>
      <w:r>
        <w:rPr>
          <w:rtl/>
        </w:rPr>
        <w:t xml:space="preserve"> במקומון</w:t>
      </w:r>
      <w:r>
        <w:rPr>
          <w:rFonts w:hint="cs"/>
          <w:rtl/>
        </w:rPr>
        <w:t xml:space="preserve"> </w:t>
      </w:r>
      <w:r>
        <w:rPr>
          <w:rtl/>
        </w:rPr>
        <w:t>"תל-אביב"</w:t>
      </w:r>
      <w:r>
        <w:rPr>
          <w:rFonts w:hint="cs"/>
          <w:rtl/>
        </w:rPr>
        <w:t>,</w:t>
      </w:r>
      <w:r>
        <w:rPr>
          <w:rtl/>
        </w:rPr>
        <w:t xml:space="preserve"> </w:t>
      </w:r>
      <w:r>
        <w:rPr>
          <w:rFonts w:hint="cs"/>
          <w:rtl/>
        </w:rPr>
        <w:t xml:space="preserve">כי חלה </w:t>
      </w:r>
      <w:r>
        <w:rPr>
          <w:rtl/>
        </w:rPr>
        <w:t>ירידה במוטיבציה של בני</w:t>
      </w:r>
      <w:r>
        <w:rPr>
          <w:rFonts w:hint="cs"/>
          <w:rtl/>
        </w:rPr>
        <w:t>-</w:t>
      </w:r>
      <w:r>
        <w:rPr>
          <w:rtl/>
        </w:rPr>
        <w:t>הנוער להתגייס לצה"ל</w:t>
      </w:r>
      <w:r>
        <w:rPr>
          <w:rFonts w:hint="cs"/>
          <w:rtl/>
        </w:rPr>
        <w:t>, וכי</w:t>
      </w:r>
      <w:r>
        <w:rPr>
          <w:rtl/>
        </w:rPr>
        <w:t xml:space="preserve"> בבית</w:t>
      </w:r>
      <w:r>
        <w:rPr>
          <w:rFonts w:hint="cs"/>
          <w:rtl/>
        </w:rPr>
        <w:t>-</w:t>
      </w:r>
      <w:r>
        <w:rPr>
          <w:rtl/>
        </w:rPr>
        <w:t xml:space="preserve">ספר מסוים </w:t>
      </w:r>
      <w:r>
        <w:rPr>
          <w:rFonts w:hint="cs"/>
          <w:rtl/>
        </w:rPr>
        <w:t>בתל-אביב</w:t>
      </w:r>
      <w:r>
        <w:rPr>
          <w:rtl/>
        </w:rPr>
        <w:t xml:space="preserve"> הודיעו כ-20% מהתלמידים </w:t>
      </w:r>
      <w:r>
        <w:rPr>
          <w:rFonts w:hint="cs"/>
          <w:rtl/>
        </w:rPr>
        <w:t>ש</w:t>
      </w:r>
      <w:r>
        <w:rPr>
          <w:rtl/>
        </w:rPr>
        <w:t>אין ברצונם להתגייס.</w:t>
      </w:r>
    </w:p>
    <w:p w14:paraId="3677CB88" w14:textId="77777777" w:rsidR="00000000" w:rsidRDefault="00AE271D">
      <w:pPr>
        <w:pStyle w:val="a0"/>
        <w:ind w:firstLine="720"/>
      </w:pPr>
    </w:p>
    <w:p w14:paraId="2CC7E890" w14:textId="77777777" w:rsidR="00000000" w:rsidRDefault="00AE271D">
      <w:pPr>
        <w:pStyle w:val="a0"/>
        <w:ind w:firstLine="720"/>
      </w:pPr>
      <w:r>
        <w:rPr>
          <w:rFonts w:hint="cs"/>
          <w:rtl/>
        </w:rPr>
        <w:t>רצוני לשאול</w:t>
      </w:r>
      <w:r>
        <w:rPr>
          <w:rtl/>
        </w:rPr>
        <w:t>:</w:t>
      </w:r>
    </w:p>
    <w:p w14:paraId="0C31B315" w14:textId="77777777" w:rsidR="00000000" w:rsidRDefault="00AE271D">
      <w:pPr>
        <w:pStyle w:val="a0"/>
        <w:ind w:firstLine="720"/>
        <w:rPr>
          <w:rFonts w:hint="cs"/>
          <w:rtl/>
        </w:rPr>
      </w:pPr>
    </w:p>
    <w:p w14:paraId="69AFED24" w14:textId="77777777" w:rsidR="00000000" w:rsidRDefault="00AE271D">
      <w:pPr>
        <w:pStyle w:val="a0"/>
        <w:ind w:firstLine="720"/>
        <w:rPr>
          <w:rtl/>
        </w:rPr>
      </w:pPr>
      <w:r>
        <w:rPr>
          <w:rFonts w:hint="cs"/>
          <w:rtl/>
        </w:rPr>
        <w:t xml:space="preserve">1. </w:t>
      </w:r>
      <w:r>
        <w:rPr>
          <w:rtl/>
        </w:rPr>
        <w:t>האם משרד</w:t>
      </w:r>
      <w:r>
        <w:rPr>
          <w:rFonts w:hint="cs"/>
          <w:rtl/>
        </w:rPr>
        <w:t>ך</w:t>
      </w:r>
      <w:r>
        <w:rPr>
          <w:rtl/>
        </w:rPr>
        <w:t xml:space="preserve"> </w:t>
      </w:r>
      <w:r>
        <w:rPr>
          <w:rFonts w:hint="cs"/>
          <w:rtl/>
        </w:rPr>
        <w:t>עוקב</w:t>
      </w:r>
      <w:r>
        <w:rPr>
          <w:rtl/>
        </w:rPr>
        <w:t xml:space="preserve"> אחר תופעה זו</w:t>
      </w:r>
      <w:r>
        <w:rPr>
          <w:rFonts w:hint="cs"/>
          <w:rtl/>
        </w:rPr>
        <w:t>?</w:t>
      </w:r>
      <w:r>
        <w:rPr>
          <w:rtl/>
        </w:rPr>
        <w:t xml:space="preserve"> </w:t>
      </w:r>
    </w:p>
    <w:p w14:paraId="1D2966FB" w14:textId="77777777" w:rsidR="00000000" w:rsidRDefault="00AE271D">
      <w:pPr>
        <w:pStyle w:val="a0"/>
        <w:ind w:firstLine="720"/>
        <w:rPr>
          <w:rFonts w:hint="cs"/>
        </w:rPr>
      </w:pPr>
    </w:p>
    <w:p w14:paraId="58606A0C" w14:textId="77777777" w:rsidR="00000000" w:rsidRDefault="00AE271D">
      <w:pPr>
        <w:pStyle w:val="a0"/>
        <w:ind w:firstLine="720"/>
        <w:rPr>
          <w:rtl/>
        </w:rPr>
      </w:pPr>
      <w:r>
        <w:rPr>
          <w:rFonts w:hint="cs"/>
          <w:rtl/>
        </w:rPr>
        <w:t xml:space="preserve">2. </w:t>
      </w:r>
      <w:r>
        <w:rPr>
          <w:rtl/>
        </w:rPr>
        <w:t>כיצד נערך משרד</w:t>
      </w:r>
      <w:r>
        <w:rPr>
          <w:rFonts w:hint="cs"/>
          <w:rtl/>
        </w:rPr>
        <w:t>ך</w:t>
      </w:r>
      <w:r>
        <w:rPr>
          <w:rtl/>
        </w:rPr>
        <w:t xml:space="preserve"> להטמעת ערכי אהבת המולדת</w:t>
      </w:r>
      <w:r>
        <w:rPr>
          <w:rFonts w:hint="cs"/>
          <w:rtl/>
        </w:rPr>
        <w:t xml:space="preserve"> והגנתה</w:t>
      </w:r>
      <w:r>
        <w:rPr>
          <w:rtl/>
        </w:rPr>
        <w:t>?</w:t>
      </w:r>
    </w:p>
    <w:p w14:paraId="05D1376A" w14:textId="77777777" w:rsidR="00000000" w:rsidRDefault="00AE271D">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464783F2" w14:textId="77777777" w:rsidR="00000000" w:rsidRDefault="00AE271D">
      <w:pPr>
        <w:pStyle w:val="a0"/>
        <w:ind w:firstLine="0"/>
        <w:rPr>
          <w:rFonts w:hint="cs"/>
          <w:b/>
          <w:rtl/>
        </w:rPr>
      </w:pPr>
      <w:r>
        <w:rPr>
          <w:rFonts w:hint="cs"/>
          <w:b/>
          <w:rtl/>
        </w:rPr>
        <w:t>(לא נקראה, נמסרה לפרוטוקול)</w:t>
      </w:r>
    </w:p>
    <w:p w14:paraId="409DBBB9" w14:textId="77777777" w:rsidR="00000000" w:rsidRDefault="00AE271D">
      <w:pPr>
        <w:pStyle w:val="a0"/>
        <w:rPr>
          <w:rFonts w:hint="cs"/>
          <w:rtl/>
        </w:rPr>
      </w:pPr>
    </w:p>
    <w:p w14:paraId="7E3775C1" w14:textId="77777777" w:rsidR="00000000" w:rsidRDefault="00AE271D">
      <w:pPr>
        <w:pStyle w:val="a0"/>
        <w:ind w:firstLine="720"/>
        <w:rPr>
          <w:rFonts w:hint="cs"/>
          <w:b/>
          <w:rtl/>
        </w:rPr>
      </w:pPr>
      <w:r>
        <w:rPr>
          <w:rFonts w:hint="cs"/>
          <w:b/>
          <w:rtl/>
        </w:rPr>
        <w:t>1. משרד החינוך רואה בהכנת בני-הנוער לצה"ל נושא ערכי חשוב, שיש להתייחס אליו במלוא שימת הלב, בכלים החינוכיים העומדים לרשות המחנכים במערכת החינוך. לשם כך מקיים המשרד קשר רצוף עם הגורמ</w:t>
      </w:r>
      <w:r>
        <w:rPr>
          <w:rFonts w:hint="cs"/>
          <w:b/>
          <w:rtl/>
        </w:rPr>
        <w:t xml:space="preserve">ים הרלוונטיים בצה"ל ומתעדכן בדבר המוטיבציה של בני-הנוער להתגייס לצה"ל. </w:t>
      </w:r>
    </w:p>
    <w:p w14:paraId="30AD6D3E" w14:textId="77777777" w:rsidR="00000000" w:rsidRDefault="00AE271D">
      <w:pPr>
        <w:pStyle w:val="a0"/>
        <w:ind w:firstLine="720"/>
        <w:rPr>
          <w:rFonts w:hint="cs"/>
          <w:b/>
          <w:rtl/>
        </w:rPr>
      </w:pPr>
    </w:p>
    <w:p w14:paraId="0844AE61" w14:textId="77777777" w:rsidR="00000000" w:rsidRDefault="00AE271D">
      <w:pPr>
        <w:pStyle w:val="a0"/>
        <w:ind w:firstLine="720"/>
        <w:rPr>
          <w:rFonts w:hint="cs"/>
          <w:b/>
          <w:rtl/>
        </w:rPr>
      </w:pPr>
      <w:r>
        <w:rPr>
          <w:rFonts w:hint="cs"/>
          <w:b/>
          <w:rtl/>
        </w:rPr>
        <w:t>למרות ידיעות כאלו ואחרות שפורסמו, ידוע לנו על שמירת רמה גבוהה של מוטיבציה בקרב בני-הנוער המיועדים לגיוס.</w:t>
      </w:r>
    </w:p>
    <w:p w14:paraId="4DE28452" w14:textId="77777777" w:rsidR="00000000" w:rsidRDefault="00AE271D">
      <w:pPr>
        <w:pStyle w:val="a0"/>
        <w:rPr>
          <w:rFonts w:hint="cs"/>
          <w:b/>
          <w:rtl/>
        </w:rPr>
      </w:pPr>
    </w:p>
    <w:p w14:paraId="05FB29C4" w14:textId="77777777" w:rsidR="00000000" w:rsidRDefault="00AE271D">
      <w:pPr>
        <w:pStyle w:val="a0"/>
        <w:ind w:firstLine="720"/>
        <w:rPr>
          <w:rFonts w:hint="cs"/>
          <w:b/>
          <w:rtl/>
        </w:rPr>
      </w:pPr>
      <w:r>
        <w:rPr>
          <w:rFonts w:hint="cs"/>
          <w:b/>
          <w:rtl/>
        </w:rPr>
        <w:t xml:space="preserve">2. משרד החינוך וצה"ל פועלים על-פי יעד מרכזי משותף להכנת כלל בני-הנוער לצה"ל, </w:t>
      </w:r>
      <w:r>
        <w:rPr>
          <w:rFonts w:hint="cs"/>
          <w:b/>
          <w:rtl/>
        </w:rPr>
        <w:t xml:space="preserve">תוך חיזוק מוכנותם ונכונותם לשירות משמעותי ותורם, איש איש על-פי יכולותיו ונטיותיו. חשוב לציין, שהחינוך לאהבת המולדת הינו חלק אינטגרלי מתוכנית של"ח וידיעת הארץ במערכת החינוך. בתוך כך מתקיימים תהליכים חיוניים בכיתה ובשדה, בסיורים ובטיולים, ובהם מפגש חווייתי, </w:t>
      </w:r>
      <w:r>
        <w:rPr>
          <w:rFonts w:hint="cs"/>
          <w:b/>
          <w:rtl/>
        </w:rPr>
        <w:t>בלתי אמצעי, בין התלמיד לנופי המולדת.</w:t>
      </w:r>
    </w:p>
    <w:p w14:paraId="0F7DEDDE" w14:textId="77777777" w:rsidR="00000000" w:rsidRDefault="00AE271D">
      <w:pPr>
        <w:pStyle w:val="a0"/>
        <w:ind w:firstLine="720"/>
        <w:rPr>
          <w:rFonts w:hint="cs"/>
          <w:b/>
          <w:rtl/>
        </w:rPr>
      </w:pPr>
    </w:p>
    <w:p w14:paraId="6D1B10D2" w14:textId="77777777" w:rsidR="00000000" w:rsidRDefault="00AE271D">
      <w:pPr>
        <w:pStyle w:val="a1"/>
        <w:jc w:val="center"/>
        <w:rPr>
          <w:rtl/>
        </w:rPr>
      </w:pPr>
      <w:bookmarkStart w:id="378" w:name="CQ20005FI0020005T23_02_2004_23_55_59"/>
      <w:bookmarkStart w:id="379" w:name="_Toc67901605"/>
      <w:bookmarkEnd w:id="378"/>
      <w:r>
        <w:rPr>
          <w:rtl/>
        </w:rPr>
        <w:t>1070. המבחן הפסיכומטרי</w:t>
      </w:r>
      <w:bookmarkEnd w:id="379"/>
    </w:p>
    <w:p w14:paraId="42614AD0" w14:textId="77777777" w:rsidR="00000000" w:rsidRDefault="00AE271D">
      <w:pPr>
        <w:pStyle w:val="a0"/>
        <w:rPr>
          <w:rFonts w:hint="cs"/>
          <w:rtl/>
        </w:rPr>
      </w:pPr>
    </w:p>
    <w:p w14:paraId="297FF796" w14:textId="77777777" w:rsidR="00000000" w:rsidRDefault="00AE271D">
      <w:pPr>
        <w:pStyle w:val="a0"/>
        <w:ind w:firstLine="0"/>
        <w:rPr>
          <w:bCs/>
          <w:u w:val="single"/>
        </w:rPr>
      </w:pPr>
      <w:bookmarkStart w:id="380" w:name="ESQ20005"/>
      <w:bookmarkEnd w:id="38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D4A1028" w14:textId="77777777" w:rsidR="00000000" w:rsidRDefault="00AE271D">
      <w:pPr>
        <w:pStyle w:val="a0"/>
        <w:ind w:firstLine="720"/>
      </w:pPr>
      <w:r>
        <w:rPr>
          <w:rtl/>
        </w:rPr>
        <w:t>ביום ה' בשבט התשס"ד (28 בינואר 2004):</w:t>
      </w:r>
    </w:p>
    <w:p w14:paraId="0D5AA022" w14:textId="77777777" w:rsidR="00000000" w:rsidRDefault="00AE271D">
      <w:pPr>
        <w:pStyle w:val="a0"/>
        <w:rPr>
          <w:rFonts w:hint="cs"/>
          <w:rtl/>
        </w:rPr>
      </w:pPr>
    </w:p>
    <w:p w14:paraId="68BDE468" w14:textId="77777777" w:rsidR="00000000" w:rsidRDefault="00AE271D">
      <w:pPr>
        <w:pStyle w:val="a0"/>
        <w:ind w:firstLine="720"/>
        <w:rPr>
          <w:rFonts w:hint="cs"/>
          <w:rtl/>
        </w:rPr>
      </w:pPr>
      <w:r>
        <w:rPr>
          <w:rtl/>
        </w:rPr>
        <w:t xml:space="preserve">לפני </w:t>
      </w:r>
      <w:r>
        <w:rPr>
          <w:rFonts w:hint="cs"/>
          <w:rtl/>
        </w:rPr>
        <w:t>כמה</w:t>
      </w:r>
      <w:r>
        <w:rPr>
          <w:rtl/>
        </w:rPr>
        <w:t xml:space="preserve"> חודשים </w:t>
      </w:r>
      <w:r>
        <w:rPr>
          <w:rFonts w:hint="cs"/>
          <w:rtl/>
        </w:rPr>
        <w:t>החליט משרדך</w:t>
      </w:r>
      <w:r>
        <w:rPr>
          <w:rtl/>
        </w:rPr>
        <w:t xml:space="preserve"> לבטל את המבחן הפסיכומטרי. לאור זאת, </w:t>
      </w:r>
      <w:r>
        <w:rPr>
          <w:rFonts w:hint="cs"/>
          <w:rtl/>
        </w:rPr>
        <w:t xml:space="preserve">תלמידים רבים </w:t>
      </w:r>
      <w:r>
        <w:rPr>
          <w:rtl/>
        </w:rPr>
        <w:t>המעוניינים בלימוד במ</w:t>
      </w:r>
      <w:r>
        <w:rPr>
          <w:rtl/>
        </w:rPr>
        <w:t xml:space="preserve">וסדות להשכלה לא נרשמו למכוני הפסיכומטרי. כעבור זמן הודיע </w:t>
      </w:r>
      <w:r>
        <w:rPr>
          <w:rFonts w:hint="cs"/>
          <w:rtl/>
        </w:rPr>
        <w:t>משרדך</w:t>
      </w:r>
      <w:r>
        <w:rPr>
          <w:rtl/>
        </w:rPr>
        <w:t xml:space="preserve"> על חידוש ה</w:t>
      </w:r>
      <w:r>
        <w:rPr>
          <w:rFonts w:hint="cs"/>
          <w:rtl/>
        </w:rPr>
        <w:t>מ</w:t>
      </w:r>
      <w:r>
        <w:rPr>
          <w:rtl/>
        </w:rPr>
        <w:t>בחן</w:t>
      </w:r>
      <w:r>
        <w:rPr>
          <w:rFonts w:hint="cs"/>
          <w:rtl/>
        </w:rPr>
        <w:t>.</w:t>
      </w:r>
    </w:p>
    <w:p w14:paraId="57F0627D" w14:textId="77777777" w:rsidR="00000000" w:rsidRDefault="00AE271D">
      <w:pPr>
        <w:pStyle w:val="a0"/>
        <w:ind w:firstLine="720"/>
      </w:pPr>
    </w:p>
    <w:p w14:paraId="3BFF4727" w14:textId="77777777" w:rsidR="00000000" w:rsidRDefault="00AE271D">
      <w:pPr>
        <w:pStyle w:val="a0"/>
        <w:ind w:firstLine="720"/>
      </w:pPr>
      <w:r>
        <w:rPr>
          <w:rFonts w:hint="cs"/>
          <w:rtl/>
        </w:rPr>
        <w:t>רצוני לשאול</w:t>
      </w:r>
      <w:r>
        <w:rPr>
          <w:rtl/>
        </w:rPr>
        <w:t>:</w:t>
      </w:r>
    </w:p>
    <w:p w14:paraId="4B5972AB" w14:textId="77777777" w:rsidR="00000000" w:rsidRDefault="00AE271D">
      <w:pPr>
        <w:pStyle w:val="a0"/>
        <w:ind w:firstLine="720"/>
      </w:pPr>
    </w:p>
    <w:p w14:paraId="4190D93F" w14:textId="77777777" w:rsidR="00000000" w:rsidRDefault="00AE271D">
      <w:pPr>
        <w:pStyle w:val="a0"/>
        <w:ind w:firstLine="720"/>
        <w:rPr>
          <w:rtl/>
        </w:rPr>
      </w:pPr>
      <w:r>
        <w:rPr>
          <w:rFonts w:hint="cs"/>
          <w:rtl/>
        </w:rPr>
        <w:t xml:space="preserve">1. </w:t>
      </w:r>
      <w:r>
        <w:rPr>
          <w:rtl/>
        </w:rPr>
        <w:t>מה יהיה גורלו של מי שלא נערך כראוי, בעקבות הודעתו הראשונה של משרד</w:t>
      </w:r>
      <w:r>
        <w:rPr>
          <w:rFonts w:hint="cs"/>
          <w:rtl/>
        </w:rPr>
        <w:t>ך?</w:t>
      </w:r>
      <w:r>
        <w:rPr>
          <w:rtl/>
        </w:rPr>
        <w:t xml:space="preserve"> </w:t>
      </w:r>
    </w:p>
    <w:p w14:paraId="6CEB1888" w14:textId="77777777" w:rsidR="00000000" w:rsidRDefault="00AE271D">
      <w:pPr>
        <w:pStyle w:val="a0"/>
        <w:ind w:firstLine="720"/>
        <w:rPr>
          <w:rtl/>
        </w:rPr>
      </w:pPr>
    </w:p>
    <w:p w14:paraId="121900A9" w14:textId="77777777" w:rsidR="00000000" w:rsidRDefault="00AE271D">
      <w:pPr>
        <w:pStyle w:val="a0"/>
        <w:ind w:firstLine="720"/>
        <w:rPr>
          <w:rtl/>
        </w:rPr>
      </w:pPr>
      <w:r>
        <w:rPr>
          <w:rFonts w:hint="cs"/>
          <w:rtl/>
        </w:rPr>
        <w:t xml:space="preserve">2. </w:t>
      </w:r>
      <w:r>
        <w:rPr>
          <w:rtl/>
        </w:rPr>
        <w:t xml:space="preserve">כיצד </w:t>
      </w:r>
      <w:r>
        <w:rPr>
          <w:rFonts w:hint="cs"/>
          <w:rtl/>
        </w:rPr>
        <w:t>תימנע</w:t>
      </w:r>
      <w:r>
        <w:rPr>
          <w:rtl/>
        </w:rPr>
        <w:t xml:space="preserve"> הישנות מקרים </w:t>
      </w:r>
      <w:r>
        <w:rPr>
          <w:rFonts w:hint="cs"/>
          <w:rtl/>
        </w:rPr>
        <w:t>כגון</w:t>
      </w:r>
      <w:r>
        <w:rPr>
          <w:rtl/>
        </w:rPr>
        <w:t xml:space="preserve"> אלה?</w:t>
      </w:r>
    </w:p>
    <w:p w14:paraId="643B128F" w14:textId="77777777" w:rsidR="00000000" w:rsidRDefault="00AE271D">
      <w:pPr>
        <w:pStyle w:val="a0"/>
        <w:ind w:firstLine="720"/>
        <w:rPr>
          <w:rFonts w:hint="cs"/>
          <w:rtl/>
        </w:rPr>
      </w:pPr>
    </w:p>
    <w:p w14:paraId="4943D682"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4A891BE8" w14:textId="77777777" w:rsidR="00000000" w:rsidRDefault="00AE271D">
      <w:pPr>
        <w:pStyle w:val="a0"/>
        <w:ind w:firstLine="0"/>
        <w:rPr>
          <w:rFonts w:hint="cs"/>
          <w:b/>
          <w:rtl/>
        </w:rPr>
      </w:pPr>
      <w:r>
        <w:rPr>
          <w:rFonts w:hint="cs"/>
          <w:b/>
          <w:rtl/>
        </w:rPr>
        <w:t xml:space="preserve">(לא </w:t>
      </w:r>
      <w:r>
        <w:rPr>
          <w:rFonts w:hint="cs"/>
          <w:b/>
          <w:rtl/>
        </w:rPr>
        <w:t>נקראה, נמסרה לפרוטוקול)</w:t>
      </w:r>
    </w:p>
    <w:p w14:paraId="09007597" w14:textId="77777777" w:rsidR="00000000" w:rsidRDefault="00AE271D">
      <w:pPr>
        <w:pStyle w:val="a0"/>
        <w:rPr>
          <w:rFonts w:hint="cs"/>
          <w:rtl/>
        </w:rPr>
      </w:pPr>
    </w:p>
    <w:p w14:paraId="71ABE151" w14:textId="77777777" w:rsidR="00000000" w:rsidRDefault="00AE271D">
      <w:pPr>
        <w:pStyle w:val="a0"/>
        <w:ind w:firstLine="720"/>
        <w:rPr>
          <w:rFonts w:hint="cs"/>
          <w:b/>
          <w:rtl/>
        </w:rPr>
      </w:pPr>
      <w:r>
        <w:rPr>
          <w:rFonts w:hint="cs"/>
          <w:b/>
          <w:rtl/>
        </w:rPr>
        <w:t xml:space="preserve">תחילה אבקש להעמיד עובדות על דיוקן. </w:t>
      </w:r>
    </w:p>
    <w:p w14:paraId="69EFDADB" w14:textId="77777777" w:rsidR="00000000" w:rsidRDefault="00AE271D">
      <w:pPr>
        <w:pStyle w:val="a0"/>
        <w:ind w:firstLine="720"/>
        <w:rPr>
          <w:rFonts w:hint="cs"/>
          <w:b/>
          <w:rtl/>
        </w:rPr>
      </w:pPr>
    </w:p>
    <w:p w14:paraId="31ABFC45" w14:textId="77777777" w:rsidR="00000000" w:rsidRDefault="00AE271D">
      <w:pPr>
        <w:pStyle w:val="a0"/>
        <w:ind w:firstLine="720"/>
        <w:rPr>
          <w:rFonts w:hint="cs"/>
          <w:b/>
          <w:rtl/>
        </w:rPr>
      </w:pPr>
      <w:r>
        <w:rPr>
          <w:rFonts w:hint="cs"/>
          <w:b/>
          <w:rtl/>
        </w:rPr>
        <w:t>קביעת המבחן הפסיכומטרי כתנאי לקבלה לאוניברסיטאות הוא בסמכות מוחלטת של ור"ה  ולא של משרד החינוך, המבחן לא בוטל מעולם וממילא משרד החינוך לא החליט על כך ולא הודיע על חידוש.</w:t>
      </w:r>
    </w:p>
    <w:p w14:paraId="2DF9AE72" w14:textId="77777777" w:rsidR="00000000" w:rsidRDefault="00AE271D">
      <w:pPr>
        <w:pStyle w:val="a0"/>
        <w:rPr>
          <w:rFonts w:hint="cs"/>
          <w:b/>
          <w:rtl/>
        </w:rPr>
      </w:pPr>
    </w:p>
    <w:p w14:paraId="5EA61AE9" w14:textId="77777777" w:rsidR="00000000" w:rsidRDefault="00AE271D">
      <w:pPr>
        <w:pStyle w:val="a0"/>
        <w:ind w:firstLine="720"/>
        <w:rPr>
          <w:rFonts w:hint="cs"/>
          <w:b/>
          <w:rtl/>
        </w:rPr>
      </w:pPr>
      <w:r>
        <w:rPr>
          <w:rFonts w:hint="cs"/>
          <w:b/>
          <w:rtl/>
        </w:rPr>
        <w:t xml:space="preserve">בעקבות הצעת חוק שהוגשה </w:t>
      </w:r>
      <w:r>
        <w:rPr>
          <w:rFonts w:hint="cs"/>
          <w:b/>
          <w:rtl/>
        </w:rPr>
        <w:t>בכנסת החמש-עשרה לביטול המבחן הפסיכומטרי, הושגה פשרה בין ועד ראשי האוניברסיטאות - ור"ה - משרד החינוך והיושב-ראש לשעבר של ועדת החינוך והתרבות של הכנסת, ולפיה לקראת ההרשמה למוסדות להשכלה גבוהה לתשס"ד, יהיה המבחן הפסיכומטרי אחת החלופות לקבלת התלמידים, לצד ציונ</w:t>
      </w:r>
      <w:r>
        <w:rPr>
          <w:rFonts w:hint="cs"/>
          <w:b/>
          <w:rtl/>
        </w:rPr>
        <w:t>י המצרף.</w:t>
      </w:r>
    </w:p>
    <w:p w14:paraId="25635222" w14:textId="77777777" w:rsidR="00000000" w:rsidRDefault="00AE271D">
      <w:pPr>
        <w:pStyle w:val="a0"/>
        <w:rPr>
          <w:rFonts w:hint="cs"/>
          <w:b/>
          <w:rtl/>
        </w:rPr>
      </w:pPr>
    </w:p>
    <w:p w14:paraId="6E52B4FF" w14:textId="77777777" w:rsidR="00000000" w:rsidRDefault="00AE271D">
      <w:pPr>
        <w:pStyle w:val="a0"/>
        <w:ind w:firstLine="720"/>
        <w:rPr>
          <w:rFonts w:hint="cs"/>
          <w:b/>
          <w:rtl/>
        </w:rPr>
      </w:pPr>
      <w:r>
        <w:rPr>
          <w:rFonts w:hint="cs"/>
          <w:b/>
          <w:rtl/>
        </w:rPr>
        <w:t>מנתונים שנאספו מכלל האוניברסיטאות על-ידי ור"ה עולה, כי אחוז ניכר מהתלמידים המשיך להיבחן במבחן הפסיכומטרי, ועבור הרוב המכריע של התלמידים מהפריפריה, שיטת המצרף לא הגבירה את נגישותם להשכלה הגבוהה. אמחיש דברי בכמה נתונים: 28% מהתלמידים בפריפריה שנרשמ</w:t>
      </w:r>
      <w:r>
        <w:rPr>
          <w:rFonts w:hint="cs"/>
          <w:b/>
          <w:rtl/>
        </w:rPr>
        <w:t xml:space="preserve">ו לאוניברסיטאות לשנת הלימודים תשס"ד הסתייעו בשיטת המצרף, לעומת 39% מאוכלוסיות אחרות. כמדד לקבלה, ל-46% מקרב האוכלוסייה החלשה ציוני המצרף היו גבוהים מהציון הפסיכומטרי, לעומת 71% מקרב האוכלוסיות האחרות. </w:t>
      </w:r>
    </w:p>
    <w:p w14:paraId="75F681E3" w14:textId="77777777" w:rsidR="00000000" w:rsidRDefault="00AE271D">
      <w:pPr>
        <w:pStyle w:val="a0"/>
        <w:ind w:firstLine="720"/>
        <w:rPr>
          <w:rFonts w:hint="cs"/>
          <w:b/>
          <w:rtl/>
        </w:rPr>
      </w:pPr>
    </w:p>
    <w:p w14:paraId="0CE1C6FF" w14:textId="77777777" w:rsidR="00000000" w:rsidRDefault="00AE271D">
      <w:pPr>
        <w:pStyle w:val="a0"/>
        <w:ind w:firstLine="720"/>
        <w:rPr>
          <w:rFonts w:hint="cs"/>
          <w:b/>
          <w:rtl/>
        </w:rPr>
      </w:pPr>
      <w:r>
        <w:rPr>
          <w:rFonts w:hint="cs"/>
          <w:b/>
          <w:rtl/>
        </w:rPr>
        <w:t xml:space="preserve">יתירה מכך, מהציונים שנמסרו על-ידי אוניברסיטת תל-אביב </w:t>
      </w:r>
      <w:r>
        <w:rPr>
          <w:rFonts w:hint="cs"/>
          <w:b/>
          <w:rtl/>
        </w:rPr>
        <w:t xml:space="preserve">עולה, כי שיעור התלמידים שלא נבחנו בבחינה הפסיכומטרית, מתוך כלל הנרשמים לתואר ראשון בתשס"ד, היה פחות מ-4%, ונראה שבכל האוניברסיטאות מדובר בשיעור דומה. </w:t>
      </w:r>
    </w:p>
    <w:p w14:paraId="4C9BDCE8" w14:textId="77777777" w:rsidR="00000000" w:rsidRDefault="00AE271D">
      <w:pPr>
        <w:pStyle w:val="a0"/>
        <w:ind w:firstLine="720"/>
        <w:rPr>
          <w:rFonts w:hint="cs"/>
          <w:b/>
          <w:rtl/>
        </w:rPr>
      </w:pPr>
    </w:p>
    <w:p w14:paraId="127699EF" w14:textId="77777777" w:rsidR="00000000" w:rsidRDefault="00AE271D">
      <w:pPr>
        <w:pStyle w:val="a0"/>
        <w:ind w:firstLine="720"/>
        <w:rPr>
          <w:rFonts w:hint="cs"/>
          <w:b/>
          <w:rtl/>
        </w:rPr>
      </w:pPr>
      <w:r>
        <w:rPr>
          <w:rFonts w:hint="cs"/>
          <w:b/>
          <w:rtl/>
        </w:rPr>
        <w:t xml:space="preserve">בנוסף, הנתונים הצביעו על פער משמעותי בין הציון הפסיכומטרי לבין ציוני המצרף. </w:t>
      </w:r>
    </w:p>
    <w:p w14:paraId="6AFC1DA5" w14:textId="77777777" w:rsidR="00000000" w:rsidRDefault="00AE271D">
      <w:pPr>
        <w:pStyle w:val="a0"/>
        <w:ind w:firstLine="720"/>
        <w:rPr>
          <w:rFonts w:hint="cs"/>
          <w:b/>
          <w:rtl/>
        </w:rPr>
      </w:pPr>
    </w:p>
    <w:p w14:paraId="650A2924" w14:textId="77777777" w:rsidR="00000000" w:rsidRDefault="00AE271D">
      <w:pPr>
        <w:pStyle w:val="a0"/>
        <w:ind w:firstLine="720"/>
        <w:rPr>
          <w:rFonts w:hint="cs"/>
          <w:b/>
          <w:rtl/>
        </w:rPr>
      </w:pPr>
      <w:r>
        <w:rPr>
          <w:rFonts w:hint="cs"/>
          <w:b/>
          <w:rtl/>
        </w:rPr>
        <w:t>אשר על כן הוחלט על-ידי ראש</w:t>
      </w:r>
      <w:r>
        <w:rPr>
          <w:rFonts w:hint="cs"/>
          <w:b/>
          <w:rtl/>
        </w:rPr>
        <w:t>י ור"ה להמשיך ולבדוק באופן מעמיק את מידת ההתאמה בין ציוני המצרף, ציוני הבחינה הפסיכומטרית והישגי התלמידים שנתקבלו ללימודים בתשס"ד, ולהקפיא לשנה את השימוש בציוני המצרף כתנאי קבלה חלופיים להשכלה הגבוהה.</w:t>
      </w:r>
    </w:p>
    <w:p w14:paraId="51D940FD" w14:textId="77777777" w:rsidR="00000000" w:rsidRDefault="00AE271D">
      <w:pPr>
        <w:pStyle w:val="a0"/>
        <w:rPr>
          <w:rFonts w:hint="cs"/>
          <w:b/>
          <w:rtl/>
        </w:rPr>
      </w:pPr>
    </w:p>
    <w:p w14:paraId="169F0DDE" w14:textId="77777777" w:rsidR="00000000" w:rsidRDefault="00AE271D">
      <w:pPr>
        <w:pStyle w:val="a0"/>
        <w:ind w:firstLine="720"/>
        <w:rPr>
          <w:rFonts w:hint="cs"/>
          <w:b/>
          <w:rtl/>
        </w:rPr>
      </w:pPr>
      <w:r>
        <w:rPr>
          <w:rFonts w:hint="cs"/>
          <w:b/>
          <w:rtl/>
        </w:rPr>
        <w:t>1. מתוך רגישות ומודעות לקשיים העלולים להיווצר אצל מספר</w:t>
      </w:r>
      <w:r>
        <w:rPr>
          <w:rFonts w:hint="cs"/>
          <w:b/>
          <w:rtl/>
        </w:rPr>
        <w:t xml:space="preserve"> קטן של מועמדים לאוניברסיטאות, בתקופת הביניים, עם החזרה לשיטת הקבלה הקודמת, החליטו האוניברסיטאות לדון באותם מקרים על בסיס פרטני, בוועדות חריגים או בגופים דומים הקיימים לצורך זה. כמו כן הוסרה, כהוראת שעה, ההגבלה על תקופת המתנה של שישה חודשים בין מועדי הבחינ</w:t>
      </w:r>
      <w:r>
        <w:rPr>
          <w:rFonts w:hint="cs"/>
          <w:b/>
          <w:rtl/>
        </w:rPr>
        <w:t>ה הפסיכומטרית שאליהם זכאי הנבחן לגשת.</w:t>
      </w:r>
    </w:p>
    <w:p w14:paraId="6EE3BCF6" w14:textId="77777777" w:rsidR="00000000" w:rsidRDefault="00AE271D">
      <w:pPr>
        <w:pStyle w:val="a0"/>
        <w:rPr>
          <w:b/>
          <w:rtl/>
        </w:rPr>
      </w:pPr>
    </w:p>
    <w:p w14:paraId="31D515DD" w14:textId="77777777" w:rsidR="00000000" w:rsidRDefault="00AE271D">
      <w:pPr>
        <w:pStyle w:val="a0"/>
        <w:rPr>
          <w:rFonts w:hint="cs"/>
          <w:b/>
          <w:rtl/>
        </w:rPr>
      </w:pPr>
      <w:r>
        <w:rPr>
          <w:rFonts w:hint="cs"/>
          <w:b/>
          <w:rtl/>
        </w:rPr>
        <w:t>2. לקראת חודש אוגוסט 2004 תוגשנה לעיוני הבדיקות והמסקנות של ור"ה בסוגיית המצרף. אני מניחה שהבדיקה המקיפה הנעשית תמנע שינויים בתנאי הקבלה לאוניברסיטאות לעתים תכופות.</w:t>
      </w:r>
    </w:p>
    <w:p w14:paraId="56B499B9" w14:textId="77777777" w:rsidR="00000000" w:rsidRDefault="00AE271D">
      <w:pPr>
        <w:pStyle w:val="a0"/>
        <w:ind w:firstLine="720"/>
        <w:rPr>
          <w:rFonts w:hint="cs"/>
          <w:b/>
          <w:rtl/>
        </w:rPr>
      </w:pPr>
    </w:p>
    <w:p w14:paraId="697A3143" w14:textId="77777777" w:rsidR="00000000" w:rsidRDefault="00AE271D">
      <w:pPr>
        <w:pStyle w:val="af1"/>
        <w:rPr>
          <w:rtl/>
        </w:rPr>
      </w:pPr>
      <w:r>
        <w:rPr>
          <w:rtl/>
        </w:rPr>
        <w:t>היו"ר אלי בן-מנחם:</w:t>
      </w:r>
    </w:p>
    <w:p w14:paraId="0FC0B621" w14:textId="77777777" w:rsidR="00000000" w:rsidRDefault="00AE271D">
      <w:pPr>
        <w:pStyle w:val="a0"/>
        <w:rPr>
          <w:rtl/>
        </w:rPr>
      </w:pPr>
    </w:p>
    <w:p w14:paraId="6F17BAD8" w14:textId="77777777" w:rsidR="00000000" w:rsidRDefault="00AE271D">
      <w:pPr>
        <w:pStyle w:val="a0"/>
        <w:rPr>
          <w:rFonts w:hint="cs"/>
          <w:rtl/>
        </w:rPr>
      </w:pPr>
      <w:r>
        <w:rPr>
          <w:rFonts w:hint="cs"/>
          <w:rtl/>
        </w:rPr>
        <w:t>סגן שרת החינוך ישיב על שאילתא מ</w:t>
      </w:r>
      <w:r>
        <w:rPr>
          <w:rFonts w:hint="cs"/>
          <w:rtl/>
        </w:rPr>
        <w:t xml:space="preserve">ס' 1081, של חבר הכנסת מאיר פרוש. לא נוכח </w:t>
      </w:r>
      <w:r>
        <w:rPr>
          <w:rtl/>
        </w:rPr>
        <w:t>–</w:t>
      </w:r>
      <w:r>
        <w:rPr>
          <w:rFonts w:hint="cs"/>
          <w:rtl/>
        </w:rPr>
        <w:t xml:space="preserve"> לפרוטוקול; ועל שאילתא מס' 1098, של חבר הכנסת אלי ישי </w:t>
      </w:r>
      <w:r>
        <w:rPr>
          <w:rtl/>
        </w:rPr>
        <w:t>–</w:t>
      </w:r>
      <w:r>
        <w:rPr>
          <w:rFonts w:hint="cs"/>
          <w:rtl/>
        </w:rPr>
        <w:t xml:space="preserve"> לפרוטוקול. </w:t>
      </w:r>
    </w:p>
    <w:p w14:paraId="7C67ECC5" w14:textId="77777777" w:rsidR="00000000" w:rsidRDefault="00AE271D">
      <w:pPr>
        <w:pStyle w:val="a1"/>
        <w:jc w:val="center"/>
        <w:rPr>
          <w:rtl/>
        </w:rPr>
      </w:pPr>
      <w:r>
        <w:rPr>
          <w:rtl/>
        </w:rPr>
        <w:br/>
      </w:r>
      <w:bookmarkStart w:id="381" w:name="CQ20778FI0020778T23_02_2004_21_04_37"/>
      <w:bookmarkStart w:id="382" w:name="_Toc67901606"/>
      <w:bookmarkEnd w:id="381"/>
      <w:r>
        <w:rPr>
          <w:rtl/>
        </w:rPr>
        <w:t>1081</w:t>
      </w:r>
      <w:r>
        <w:rPr>
          <w:rFonts w:hint="cs"/>
          <w:rtl/>
        </w:rPr>
        <w:t>, 1098</w:t>
      </w:r>
      <w:r>
        <w:rPr>
          <w:rtl/>
        </w:rPr>
        <w:t>. חילול ספרי קודש בבית-ספר ביוקנעם</w:t>
      </w:r>
      <w:bookmarkEnd w:id="382"/>
    </w:p>
    <w:p w14:paraId="39F34EF5" w14:textId="77777777" w:rsidR="00000000" w:rsidRDefault="00AE271D">
      <w:pPr>
        <w:pStyle w:val="a0"/>
        <w:rPr>
          <w:rtl/>
        </w:rPr>
      </w:pPr>
    </w:p>
    <w:p w14:paraId="4628DD8D" w14:textId="77777777" w:rsidR="00000000" w:rsidRDefault="00AE271D">
      <w:pPr>
        <w:pStyle w:val="a0"/>
        <w:ind w:firstLine="0"/>
        <w:rPr>
          <w:bCs/>
          <w:u w:val="single"/>
        </w:rPr>
      </w:pPr>
      <w:bookmarkStart w:id="383" w:name="ESQ20778"/>
      <w:bookmarkEnd w:id="38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8C84E2E" w14:textId="77777777" w:rsidR="00000000" w:rsidRDefault="00AE271D">
      <w:pPr>
        <w:pStyle w:val="a0"/>
        <w:ind w:firstLine="720"/>
      </w:pPr>
      <w:r>
        <w:rPr>
          <w:rtl/>
        </w:rPr>
        <w:t>ביום ה' בשבט התשס"ד (28 בינואר 2004):</w:t>
      </w:r>
    </w:p>
    <w:p w14:paraId="276BFA07" w14:textId="77777777" w:rsidR="00000000" w:rsidRDefault="00AE271D">
      <w:pPr>
        <w:pStyle w:val="a0"/>
        <w:rPr>
          <w:rFonts w:hint="cs"/>
        </w:rPr>
      </w:pPr>
    </w:p>
    <w:p w14:paraId="7463A4AC" w14:textId="77777777" w:rsidR="00000000" w:rsidRDefault="00AE271D">
      <w:pPr>
        <w:pStyle w:val="a0"/>
        <w:ind w:firstLine="720"/>
        <w:rPr>
          <w:rtl/>
        </w:rPr>
      </w:pPr>
      <w:r>
        <w:rPr>
          <w:rFonts w:hint="cs"/>
          <w:rtl/>
        </w:rPr>
        <w:t>פורסם</w:t>
      </w:r>
      <w:r>
        <w:rPr>
          <w:rtl/>
        </w:rPr>
        <w:t xml:space="preserve"> </w:t>
      </w:r>
      <w:r>
        <w:rPr>
          <w:rFonts w:hint="cs"/>
          <w:rtl/>
        </w:rPr>
        <w:t>כי</w:t>
      </w:r>
      <w:r>
        <w:rPr>
          <w:rtl/>
        </w:rPr>
        <w:t xml:space="preserve"> </w:t>
      </w:r>
      <w:r>
        <w:rPr>
          <w:rFonts w:hint="cs"/>
          <w:rtl/>
        </w:rPr>
        <w:t>בבית-הספר</w:t>
      </w:r>
      <w:r>
        <w:rPr>
          <w:rtl/>
        </w:rPr>
        <w:t xml:space="preserve"> </w:t>
      </w:r>
      <w:r>
        <w:rPr>
          <w:rFonts w:hint="cs"/>
          <w:rtl/>
        </w:rPr>
        <w:t xml:space="preserve">היסודי הדתי </w:t>
      </w:r>
      <w:r>
        <w:rPr>
          <w:rtl/>
        </w:rPr>
        <w:t>"התקווה" ביוקנעם חוללו ספרי קודש פעמיים בתוך שבועיים.</w:t>
      </w:r>
    </w:p>
    <w:p w14:paraId="2DB15B4A" w14:textId="77777777" w:rsidR="00000000" w:rsidRDefault="00AE271D">
      <w:pPr>
        <w:pStyle w:val="a0"/>
        <w:ind w:firstLine="720"/>
        <w:rPr>
          <w:rtl/>
        </w:rPr>
      </w:pPr>
    </w:p>
    <w:p w14:paraId="0807E2A7" w14:textId="77777777" w:rsidR="00000000" w:rsidRDefault="00AE271D">
      <w:pPr>
        <w:pStyle w:val="a0"/>
        <w:ind w:firstLine="720"/>
      </w:pPr>
      <w:r>
        <w:rPr>
          <w:rFonts w:hint="cs"/>
          <w:rtl/>
        </w:rPr>
        <w:t>רצוני לשאול</w:t>
      </w:r>
      <w:r>
        <w:rPr>
          <w:rtl/>
        </w:rPr>
        <w:t>:</w:t>
      </w:r>
    </w:p>
    <w:p w14:paraId="318EE00F" w14:textId="77777777" w:rsidR="00000000" w:rsidRDefault="00AE271D">
      <w:pPr>
        <w:pStyle w:val="a0"/>
        <w:ind w:firstLine="720"/>
      </w:pPr>
    </w:p>
    <w:p w14:paraId="51366C8D" w14:textId="77777777" w:rsidR="00000000" w:rsidRDefault="00AE271D">
      <w:pPr>
        <w:pStyle w:val="a0"/>
        <w:ind w:firstLine="720"/>
        <w:rPr>
          <w:rFonts w:hint="cs"/>
          <w:rtl/>
        </w:rPr>
      </w:pPr>
      <w:r>
        <w:rPr>
          <w:rFonts w:hint="cs"/>
          <w:rtl/>
        </w:rPr>
        <w:t xml:space="preserve">1. </w:t>
      </w:r>
      <w:r>
        <w:rPr>
          <w:rtl/>
        </w:rPr>
        <w:t xml:space="preserve">האם </w:t>
      </w:r>
      <w:r>
        <w:rPr>
          <w:rFonts w:hint="cs"/>
          <w:rtl/>
        </w:rPr>
        <w:t>הידיעה</w:t>
      </w:r>
      <w:r>
        <w:rPr>
          <w:rtl/>
        </w:rPr>
        <w:t xml:space="preserve"> נכונ</w:t>
      </w:r>
      <w:r>
        <w:rPr>
          <w:rFonts w:hint="cs"/>
          <w:rtl/>
        </w:rPr>
        <w:t>ה</w:t>
      </w:r>
      <w:r>
        <w:rPr>
          <w:rtl/>
        </w:rPr>
        <w:t>?</w:t>
      </w:r>
      <w:r>
        <w:rPr>
          <w:rFonts w:hint="cs"/>
          <w:rtl/>
        </w:rPr>
        <w:t xml:space="preserve"> </w:t>
      </w:r>
    </w:p>
    <w:p w14:paraId="2FEF338B" w14:textId="77777777" w:rsidR="00000000" w:rsidRDefault="00AE271D">
      <w:pPr>
        <w:pStyle w:val="a0"/>
        <w:ind w:firstLine="720"/>
        <w:rPr>
          <w:rtl/>
        </w:rPr>
      </w:pPr>
    </w:p>
    <w:p w14:paraId="06991891" w14:textId="77777777" w:rsidR="00000000" w:rsidRDefault="00AE271D">
      <w:pPr>
        <w:pStyle w:val="a0"/>
        <w:ind w:firstLine="720"/>
        <w:rPr>
          <w:rFonts w:hint="cs"/>
          <w:rtl/>
        </w:rPr>
      </w:pPr>
      <w:r>
        <w:rPr>
          <w:rFonts w:hint="cs"/>
          <w:rtl/>
        </w:rPr>
        <w:t xml:space="preserve">2. אם כן </w:t>
      </w:r>
      <w:r>
        <w:rPr>
          <w:rtl/>
        </w:rPr>
        <w:t>–</w:t>
      </w:r>
      <w:r>
        <w:rPr>
          <w:rFonts w:hint="cs"/>
          <w:rtl/>
        </w:rPr>
        <w:t xml:space="preserve"> </w:t>
      </w:r>
      <w:r>
        <w:rPr>
          <w:rtl/>
        </w:rPr>
        <w:t xml:space="preserve">כיצד </w:t>
      </w:r>
      <w:r>
        <w:rPr>
          <w:rFonts w:hint="cs"/>
          <w:rtl/>
        </w:rPr>
        <w:t>יטופל העניין?</w:t>
      </w:r>
    </w:p>
    <w:p w14:paraId="3A502793" w14:textId="77777777" w:rsidR="00000000" w:rsidRDefault="00AE271D">
      <w:pPr>
        <w:pStyle w:val="a0"/>
        <w:ind w:firstLine="720"/>
        <w:rPr>
          <w:rFonts w:hint="cs"/>
          <w:rtl/>
        </w:rPr>
      </w:pPr>
    </w:p>
    <w:p w14:paraId="300B1562" w14:textId="77777777" w:rsidR="00000000" w:rsidRDefault="00AE271D">
      <w:pPr>
        <w:pStyle w:val="a0"/>
        <w:ind w:firstLine="720"/>
        <w:rPr>
          <w:rFonts w:hint="cs"/>
        </w:rPr>
      </w:pPr>
      <w:r>
        <w:rPr>
          <w:rFonts w:hint="cs"/>
          <w:rtl/>
        </w:rPr>
        <w:t>3. כיצד תימנע</w:t>
      </w:r>
      <w:r>
        <w:rPr>
          <w:rtl/>
        </w:rPr>
        <w:t xml:space="preserve"> הישנות </w:t>
      </w:r>
      <w:r>
        <w:rPr>
          <w:rFonts w:hint="cs"/>
          <w:rtl/>
        </w:rPr>
        <w:t>מקרים כגון אלה?</w:t>
      </w:r>
    </w:p>
    <w:p w14:paraId="3440286B" w14:textId="77777777" w:rsidR="00000000" w:rsidRDefault="00AE271D">
      <w:pPr>
        <w:pStyle w:val="a0"/>
        <w:ind w:firstLine="720"/>
        <w:rPr>
          <w:rFonts w:hint="cs"/>
          <w:rtl/>
        </w:rPr>
      </w:pPr>
    </w:p>
    <w:p w14:paraId="1C5B6638" w14:textId="77777777" w:rsidR="00000000" w:rsidRDefault="00AE271D">
      <w:pPr>
        <w:pStyle w:val="a0"/>
        <w:ind w:firstLine="720"/>
        <w:rPr>
          <w:rFonts w:hint="cs"/>
          <w:rtl/>
        </w:rPr>
      </w:pPr>
      <w:r>
        <w:rPr>
          <w:rFonts w:hint="cs"/>
          <w:rtl/>
        </w:rPr>
        <w:t>4. מה נעשה</w:t>
      </w:r>
      <w:r>
        <w:rPr>
          <w:rtl/>
        </w:rPr>
        <w:t xml:space="preserve"> להגברת המודעות למורשת ישראל בקרב תלמידים</w:t>
      </w:r>
      <w:r>
        <w:rPr>
          <w:rFonts w:hint="cs"/>
          <w:rtl/>
        </w:rPr>
        <w:t>?</w:t>
      </w:r>
    </w:p>
    <w:p w14:paraId="796D218C" w14:textId="77777777" w:rsidR="00000000" w:rsidRDefault="00AE271D">
      <w:pPr>
        <w:pStyle w:val="a1"/>
        <w:jc w:val="center"/>
        <w:rPr>
          <w:rtl/>
        </w:rPr>
      </w:pPr>
      <w:bookmarkStart w:id="384" w:name="CQ21073FI0021073T23_02_2004_21_05_30"/>
      <w:bookmarkEnd w:id="384"/>
    </w:p>
    <w:p w14:paraId="6AACE255" w14:textId="77777777" w:rsidR="00000000" w:rsidRDefault="00AE271D">
      <w:pPr>
        <w:pStyle w:val="a0"/>
        <w:ind w:firstLine="0"/>
        <w:rPr>
          <w:bCs/>
          <w:u w:val="single"/>
        </w:rPr>
      </w:pPr>
      <w:bookmarkStart w:id="385" w:name="ESQ21073"/>
      <w:bookmarkEnd w:id="385"/>
      <w:r>
        <w:rPr>
          <w:bCs/>
          <w:u w:val="single"/>
          <w:rtl/>
        </w:rPr>
        <w:t>חבר</w:t>
      </w:r>
      <w:r>
        <w:rPr>
          <w:rFonts w:hint="cs"/>
          <w:bCs/>
          <w:u w:val="single"/>
          <w:rtl/>
        </w:rPr>
        <w:t xml:space="preserve"> הכנסת </w:t>
      </w:r>
      <w:r>
        <w:rPr>
          <w:bCs/>
          <w:u w:val="single"/>
          <w:rtl/>
        </w:rPr>
        <w:t xml:space="preserve">אליהו </w:t>
      </w:r>
      <w:r>
        <w:rPr>
          <w:bCs/>
          <w:u w:val="single"/>
          <w:rtl/>
        </w:rPr>
        <w:t>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573B511" w14:textId="77777777" w:rsidR="00000000" w:rsidRDefault="00AE271D">
      <w:pPr>
        <w:pStyle w:val="a0"/>
        <w:ind w:firstLine="0"/>
      </w:pPr>
      <w:r>
        <w:rPr>
          <w:rFonts w:hint="cs"/>
          <w:rtl/>
        </w:rPr>
        <w:t xml:space="preserve"> </w:t>
      </w:r>
      <w:r>
        <w:rPr>
          <w:rFonts w:hint="cs"/>
          <w:rtl/>
        </w:rPr>
        <w:tab/>
      </w:r>
      <w:r>
        <w:rPr>
          <w:rtl/>
        </w:rPr>
        <w:t>ביום ה' בשבט התשס"ד (28 בינואר 2004):</w:t>
      </w:r>
    </w:p>
    <w:p w14:paraId="42F60D04" w14:textId="77777777" w:rsidR="00000000" w:rsidRDefault="00AE271D">
      <w:pPr>
        <w:pStyle w:val="a0"/>
        <w:rPr>
          <w:rFonts w:hint="cs"/>
          <w:rtl/>
        </w:rPr>
      </w:pPr>
    </w:p>
    <w:p w14:paraId="745E2300" w14:textId="77777777" w:rsidR="00000000" w:rsidRDefault="00AE271D">
      <w:pPr>
        <w:pStyle w:val="a0"/>
        <w:ind w:firstLine="720"/>
      </w:pPr>
      <w:r>
        <w:rPr>
          <w:rFonts w:hint="cs"/>
          <w:rtl/>
        </w:rPr>
        <w:t xml:space="preserve">פורסם, כי </w:t>
      </w:r>
      <w:r>
        <w:rPr>
          <w:rtl/>
        </w:rPr>
        <w:t xml:space="preserve">לאחרונה </w:t>
      </w:r>
      <w:r>
        <w:rPr>
          <w:rFonts w:hint="cs"/>
          <w:rtl/>
        </w:rPr>
        <w:t>חוללו</w:t>
      </w:r>
      <w:r>
        <w:rPr>
          <w:rtl/>
        </w:rPr>
        <w:t xml:space="preserve"> פעמיים ספרי קודש בבית-ספר ביוקנעם, </w:t>
      </w:r>
      <w:r>
        <w:rPr>
          <w:rFonts w:hint="cs"/>
          <w:rtl/>
        </w:rPr>
        <w:t>וכי</w:t>
      </w:r>
      <w:r>
        <w:rPr>
          <w:rtl/>
        </w:rPr>
        <w:t xml:space="preserve"> החשד נפל על תלמידים ממוסד שכן ונערכה פעילות הסברה בקרבם.</w:t>
      </w:r>
    </w:p>
    <w:p w14:paraId="5A719AF4" w14:textId="77777777" w:rsidR="00000000" w:rsidRDefault="00AE271D">
      <w:pPr>
        <w:pStyle w:val="a0"/>
        <w:ind w:firstLine="720"/>
      </w:pPr>
    </w:p>
    <w:p w14:paraId="53526878" w14:textId="77777777" w:rsidR="00000000" w:rsidRDefault="00AE271D">
      <w:pPr>
        <w:pStyle w:val="a0"/>
        <w:ind w:firstLine="720"/>
      </w:pPr>
      <w:r>
        <w:rPr>
          <w:rFonts w:hint="cs"/>
          <w:rtl/>
        </w:rPr>
        <w:t>רצוני לשאול</w:t>
      </w:r>
      <w:r>
        <w:rPr>
          <w:rtl/>
        </w:rPr>
        <w:t>:</w:t>
      </w:r>
    </w:p>
    <w:p w14:paraId="1B7E97AA" w14:textId="77777777" w:rsidR="00000000" w:rsidRDefault="00AE271D">
      <w:pPr>
        <w:pStyle w:val="a0"/>
        <w:ind w:firstLine="720"/>
      </w:pPr>
    </w:p>
    <w:p w14:paraId="628D26F4" w14:textId="77777777" w:rsidR="00000000" w:rsidRDefault="00AE271D">
      <w:pPr>
        <w:pStyle w:val="a0"/>
        <w:ind w:firstLine="720"/>
        <w:rPr>
          <w:rFonts w:hint="cs"/>
          <w:rtl/>
        </w:rPr>
      </w:pPr>
      <w:r>
        <w:rPr>
          <w:rFonts w:hint="cs"/>
          <w:rtl/>
        </w:rPr>
        <w:t xml:space="preserve">1. האם הידיעות נכונות? </w:t>
      </w:r>
    </w:p>
    <w:p w14:paraId="5C1C4272" w14:textId="77777777" w:rsidR="00000000" w:rsidRDefault="00AE271D">
      <w:pPr>
        <w:pStyle w:val="a0"/>
        <w:ind w:firstLine="720"/>
        <w:rPr>
          <w:rtl/>
        </w:rPr>
      </w:pPr>
    </w:p>
    <w:p w14:paraId="432DE728" w14:textId="77777777" w:rsidR="00000000" w:rsidRDefault="00AE271D">
      <w:pPr>
        <w:pStyle w:val="a0"/>
        <w:ind w:firstLine="720"/>
        <w:rPr>
          <w:rtl/>
        </w:rPr>
      </w:pPr>
      <w:r>
        <w:rPr>
          <w:rFonts w:hint="cs"/>
          <w:rtl/>
        </w:rPr>
        <w:t xml:space="preserve">2. אם כן </w:t>
      </w:r>
      <w:r>
        <w:rPr>
          <w:rtl/>
        </w:rPr>
        <w:t>–</w:t>
      </w:r>
      <w:r>
        <w:rPr>
          <w:rFonts w:hint="cs"/>
          <w:rtl/>
        </w:rPr>
        <w:t xml:space="preserve"> </w:t>
      </w:r>
      <w:r>
        <w:rPr>
          <w:rtl/>
        </w:rPr>
        <w:t>האם אי</w:t>
      </w:r>
      <w:r>
        <w:rPr>
          <w:rtl/>
        </w:rPr>
        <w:t>רע מאז אירוע דומה?</w:t>
      </w:r>
    </w:p>
    <w:p w14:paraId="5309B7E8" w14:textId="77777777" w:rsidR="00000000" w:rsidRDefault="00AE271D">
      <w:pPr>
        <w:pStyle w:val="a0"/>
        <w:ind w:firstLine="720"/>
        <w:rPr>
          <w:rtl/>
        </w:rPr>
      </w:pPr>
    </w:p>
    <w:p w14:paraId="36E118F9" w14:textId="77777777" w:rsidR="00000000" w:rsidRDefault="00AE271D">
      <w:pPr>
        <w:pStyle w:val="a0"/>
        <w:ind w:firstLine="720"/>
        <w:rPr>
          <w:rFonts w:hint="cs"/>
          <w:rtl/>
        </w:rPr>
      </w:pPr>
      <w:r>
        <w:rPr>
          <w:rFonts w:hint="cs"/>
          <w:rtl/>
        </w:rPr>
        <w:t xml:space="preserve">3. האם הוסקו מסקנות, ואם כן </w:t>
      </w:r>
      <w:r>
        <w:rPr>
          <w:rtl/>
        </w:rPr>
        <w:t>–</w:t>
      </w:r>
      <w:r>
        <w:rPr>
          <w:rFonts w:hint="cs"/>
          <w:rtl/>
        </w:rPr>
        <w:t xml:space="preserve"> אילו?</w:t>
      </w:r>
    </w:p>
    <w:p w14:paraId="7487CC30" w14:textId="77777777" w:rsidR="00000000" w:rsidRDefault="00AE271D">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18B1556F" w14:textId="77777777" w:rsidR="00000000" w:rsidRDefault="00AE271D">
      <w:pPr>
        <w:pStyle w:val="a0"/>
        <w:ind w:firstLine="0"/>
        <w:rPr>
          <w:rFonts w:hint="cs"/>
          <w:b/>
          <w:rtl/>
        </w:rPr>
      </w:pPr>
      <w:r>
        <w:rPr>
          <w:rFonts w:hint="cs"/>
          <w:b/>
          <w:rtl/>
        </w:rPr>
        <w:t>(לא נקראה, נמסרה לפרוטוקול)</w:t>
      </w:r>
    </w:p>
    <w:p w14:paraId="662750DF" w14:textId="77777777" w:rsidR="00000000" w:rsidRDefault="00AE271D">
      <w:pPr>
        <w:pStyle w:val="a0"/>
        <w:rPr>
          <w:rFonts w:hint="cs"/>
          <w:rtl/>
        </w:rPr>
      </w:pPr>
    </w:p>
    <w:p w14:paraId="0D567B24" w14:textId="77777777" w:rsidR="00000000" w:rsidRDefault="00AE271D">
      <w:pPr>
        <w:pStyle w:val="a0"/>
        <w:ind w:firstLine="720"/>
        <w:rPr>
          <w:rFonts w:hint="cs"/>
          <w:rtl/>
        </w:rPr>
      </w:pPr>
      <w:r>
        <w:rPr>
          <w:rFonts w:hint="cs"/>
          <w:rtl/>
        </w:rPr>
        <w:t xml:space="preserve">אני רואה בחומרה ומגנה בכל תוקף את מקרה הוונדליזם, את חוסר הסובלנות ואת הפגיעה בסידורי התפילה וברגשותיהם של תלמידי בית-הספר </w:t>
      </w:r>
      <w:r>
        <w:rPr>
          <w:rFonts w:hint="cs"/>
          <w:rtl/>
        </w:rPr>
        <w:t xml:space="preserve">מיוקנעם. </w:t>
      </w:r>
    </w:p>
    <w:p w14:paraId="49BEDEC8" w14:textId="77777777" w:rsidR="00000000" w:rsidRDefault="00AE271D">
      <w:pPr>
        <w:pStyle w:val="a0"/>
        <w:ind w:firstLine="720"/>
        <w:rPr>
          <w:rFonts w:hint="cs"/>
          <w:rtl/>
        </w:rPr>
      </w:pPr>
    </w:p>
    <w:p w14:paraId="3A757C2B" w14:textId="77777777" w:rsidR="00000000" w:rsidRDefault="00AE271D">
      <w:pPr>
        <w:pStyle w:val="a0"/>
        <w:ind w:firstLine="720"/>
        <w:rPr>
          <w:rFonts w:hint="cs"/>
          <w:rtl/>
        </w:rPr>
      </w:pPr>
      <w:r>
        <w:rPr>
          <w:rFonts w:hint="cs"/>
          <w:rtl/>
        </w:rPr>
        <w:t>כפי שנמסר לי, עקב עבודות בדק-בית מתארחים, זמנית, התלמידים הללו בפנימיית מגידו.</w:t>
      </w:r>
    </w:p>
    <w:p w14:paraId="48294B79" w14:textId="77777777" w:rsidR="00000000" w:rsidRDefault="00AE271D">
      <w:pPr>
        <w:pStyle w:val="a0"/>
        <w:rPr>
          <w:rFonts w:hint="cs"/>
          <w:rtl/>
        </w:rPr>
      </w:pPr>
    </w:p>
    <w:p w14:paraId="7341303A" w14:textId="77777777" w:rsidR="00000000" w:rsidRDefault="00AE271D">
      <w:pPr>
        <w:pStyle w:val="a0"/>
        <w:ind w:firstLine="720"/>
        <w:rPr>
          <w:rFonts w:hint="cs"/>
          <w:rtl/>
        </w:rPr>
      </w:pPr>
      <w:r>
        <w:rPr>
          <w:rFonts w:hint="cs"/>
          <w:rtl/>
        </w:rPr>
        <w:t>עם היוודע המקרה פנתה מנהלת בית-הספר מיוקנעם למנהל חברת הנעורים בפנימייה והסבה את תשומת לבו לאירועים הקשים. המנהל התערב אישית וטיפל באירועים לאלתר באופן ענייני, לרבות</w:t>
      </w:r>
      <w:r>
        <w:rPr>
          <w:rFonts w:hint="cs"/>
          <w:rtl/>
        </w:rPr>
        <w:t xml:space="preserve"> קיום פעילות חינוכית נמרצת של המחנכים עם תלמידיהם. המחנכים הבהירו את עמדתם החד-משמעית בעניין והגדירו את אזור כיתות בית-הספר מיוקנעם מחוץ לתחום.</w:t>
      </w:r>
    </w:p>
    <w:p w14:paraId="26E42805" w14:textId="77777777" w:rsidR="00000000" w:rsidRDefault="00AE271D">
      <w:pPr>
        <w:pStyle w:val="a0"/>
        <w:rPr>
          <w:rFonts w:hint="cs"/>
          <w:rtl/>
        </w:rPr>
      </w:pPr>
    </w:p>
    <w:p w14:paraId="19E0008A" w14:textId="77777777" w:rsidR="00000000" w:rsidRDefault="00AE271D">
      <w:pPr>
        <w:pStyle w:val="a0"/>
        <w:ind w:firstLine="720"/>
        <w:rPr>
          <w:rFonts w:hint="cs"/>
          <w:rtl/>
        </w:rPr>
      </w:pPr>
      <w:r>
        <w:rPr>
          <w:rFonts w:hint="cs"/>
          <w:rtl/>
        </w:rPr>
        <w:t>בנוסף סוכם, כי בקרוב יתקיימו פעילויות חברתיות וחינוכיות משותפות לילדי בית-הספר מיוקנעם ולילדי הפנימייה, לצורך ק</w:t>
      </w:r>
      <w:r>
        <w:rPr>
          <w:rFonts w:hint="cs"/>
          <w:rtl/>
        </w:rPr>
        <w:t>ירוב לבבות ועל מנת ליצור אקלים חינוכי וחברתי חיובי, על בסיס סובלנות והידוק קשרי הידידות בין התלמידים המארחים לאורחיהם.</w:t>
      </w:r>
    </w:p>
    <w:p w14:paraId="418174DE" w14:textId="77777777" w:rsidR="00000000" w:rsidRDefault="00AE271D">
      <w:pPr>
        <w:pStyle w:val="a0"/>
        <w:rPr>
          <w:rFonts w:hint="cs"/>
          <w:rtl/>
        </w:rPr>
      </w:pPr>
    </w:p>
    <w:p w14:paraId="1E6D2E1C" w14:textId="77777777" w:rsidR="00000000" w:rsidRDefault="00AE271D">
      <w:pPr>
        <w:pStyle w:val="a0"/>
        <w:ind w:firstLine="720"/>
        <w:rPr>
          <w:rFonts w:hint="cs"/>
          <w:rtl/>
        </w:rPr>
      </w:pPr>
      <w:r>
        <w:rPr>
          <w:rFonts w:hint="cs"/>
          <w:rtl/>
        </w:rPr>
        <w:t>יתירה מכך, במסגרת הכנתם של חניכי כיתות ט' להדרכה ולמנהיגות, תשולב עבודה התנדבותית של החניכים הללו עם ילדי בית-הספר ביוקנעם, ביישוביהם, מ</w:t>
      </w:r>
      <w:r>
        <w:rPr>
          <w:rFonts w:hint="cs"/>
          <w:rtl/>
        </w:rPr>
        <w:t>תוך רצון לקרב ולחזק את הקשר בין שתי הקבוצות הללו.</w:t>
      </w:r>
    </w:p>
    <w:p w14:paraId="5D8EAA42" w14:textId="77777777" w:rsidR="00000000" w:rsidRDefault="00AE271D">
      <w:pPr>
        <w:pStyle w:val="af1"/>
        <w:rPr>
          <w:rtl/>
        </w:rPr>
      </w:pPr>
      <w:r>
        <w:rPr>
          <w:rtl/>
        </w:rPr>
        <w:br/>
        <w:t>היו"ר אלי בן-מנחם:</w:t>
      </w:r>
    </w:p>
    <w:p w14:paraId="452687C2" w14:textId="77777777" w:rsidR="00000000" w:rsidRDefault="00AE271D">
      <w:pPr>
        <w:pStyle w:val="a0"/>
        <w:rPr>
          <w:rtl/>
        </w:rPr>
      </w:pPr>
    </w:p>
    <w:p w14:paraId="7232F8E3" w14:textId="77777777" w:rsidR="00000000" w:rsidRDefault="00AE271D">
      <w:pPr>
        <w:pStyle w:val="a0"/>
        <w:rPr>
          <w:rFonts w:hint="cs"/>
          <w:rtl/>
        </w:rPr>
      </w:pPr>
      <w:r>
        <w:rPr>
          <w:rFonts w:hint="cs"/>
          <w:rtl/>
        </w:rPr>
        <w:t xml:space="preserve">סגן שרת החינוך ישיב על שאילתא מס' 1096, של חבר הכנסת אליהו ישי. לא נוכח - לפרוטוקול. </w:t>
      </w:r>
    </w:p>
    <w:p w14:paraId="28830D62" w14:textId="77777777" w:rsidR="00000000" w:rsidRDefault="00AE271D">
      <w:pPr>
        <w:pStyle w:val="a1"/>
        <w:jc w:val="center"/>
        <w:rPr>
          <w:rtl/>
        </w:rPr>
      </w:pPr>
      <w:r>
        <w:rPr>
          <w:rtl/>
        </w:rPr>
        <w:br/>
      </w:r>
      <w:bookmarkStart w:id="386" w:name="CQ21074FI0021074T23_02_2004_21_06_37"/>
      <w:bookmarkStart w:id="387" w:name="_Toc67901607"/>
      <w:bookmarkEnd w:id="386"/>
      <w:r>
        <w:rPr>
          <w:rtl/>
        </w:rPr>
        <w:t>1096. סיוע לארגון "לב לאחים"</w:t>
      </w:r>
      <w:bookmarkEnd w:id="387"/>
    </w:p>
    <w:p w14:paraId="46A53840" w14:textId="77777777" w:rsidR="00000000" w:rsidRDefault="00AE271D">
      <w:pPr>
        <w:pStyle w:val="a0"/>
        <w:rPr>
          <w:rtl/>
        </w:rPr>
      </w:pPr>
    </w:p>
    <w:p w14:paraId="4B6BCC50" w14:textId="77777777" w:rsidR="00000000" w:rsidRDefault="00AE271D">
      <w:pPr>
        <w:pStyle w:val="a0"/>
        <w:ind w:firstLine="0"/>
        <w:rPr>
          <w:bCs/>
          <w:u w:val="single"/>
        </w:rPr>
      </w:pPr>
      <w:bookmarkStart w:id="388" w:name="ESQ21074"/>
      <w:bookmarkEnd w:id="388"/>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189E378" w14:textId="77777777" w:rsidR="00000000" w:rsidRDefault="00AE271D">
      <w:pPr>
        <w:pStyle w:val="a0"/>
        <w:ind w:firstLine="0"/>
      </w:pPr>
      <w:r>
        <w:rPr>
          <w:rFonts w:hint="cs"/>
          <w:rtl/>
        </w:rPr>
        <w:t xml:space="preserve"> </w:t>
      </w:r>
      <w:r>
        <w:rPr>
          <w:rFonts w:hint="cs"/>
          <w:rtl/>
        </w:rPr>
        <w:tab/>
      </w:r>
      <w:r>
        <w:rPr>
          <w:rtl/>
        </w:rPr>
        <w:t>ביום ה' בשבט</w:t>
      </w:r>
      <w:r>
        <w:rPr>
          <w:rtl/>
        </w:rPr>
        <w:t xml:space="preserve"> התשס"ד (28 בינואר 2004):</w:t>
      </w:r>
    </w:p>
    <w:p w14:paraId="21E8343C" w14:textId="77777777" w:rsidR="00000000" w:rsidRDefault="00AE271D">
      <w:pPr>
        <w:pStyle w:val="a0"/>
        <w:rPr>
          <w:rFonts w:hint="cs"/>
          <w:rtl/>
        </w:rPr>
      </w:pPr>
    </w:p>
    <w:p w14:paraId="642899C5" w14:textId="77777777" w:rsidR="00000000" w:rsidRDefault="00AE271D">
      <w:pPr>
        <w:pStyle w:val="a0"/>
        <w:ind w:firstLine="720"/>
        <w:rPr>
          <w:rFonts w:hint="cs"/>
          <w:rtl/>
        </w:rPr>
      </w:pPr>
      <w:r>
        <w:rPr>
          <w:rtl/>
        </w:rPr>
        <w:t>ארגון "לב</w:t>
      </w:r>
      <w:r>
        <w:rPr>
          <w:rFonts w:hint="cs"/>
          <w:rtl/>
        </w:rPr>
        <w:t xml:space="preserve"> </w:t>
      </w:r>
      <w:r>
        <w:rPr>
          <w:rtl/>
        </w:rPr>
        <w:t>לאחים" פועל לחיזוק התודעה היהודית ולעידוד החינוך התורני. נודע לי</w:t>
      </w:r>
      <w:r>
        <w:rPr>
          <w:rFonts w:hint="cs"/>
          <w:rtl/>
        </w:rPr>
        <w:t>,</w:t>
      </w:r>
      <w:r>
        <w:rPr>
          <w:rtl/>
        </w:rPr>
        <w:t xml:space="preserve"> כי בשנים האחרונות הולך ופוחת סיוע משרדך לארגון עד כדי מינימום. </w:t>
      </w:r>
    </w:p>
    <w:p w14:paraId="049FF3D9" w14:textId="77777777" w:rsidR="00000000" w:rsidRDefault="00AE271D">
      <w:pPr>
        <w:pStyle w:val="a0"/>
        <w:ind w:firstLine="720"/>
        <w:rPr>
          <w:rFonts w:hint="cs"/>
        </w:rPr>
      </w:pPr>
    </w:p>
    <w:p w14:paraId="075A7C64" w14:textId="77777777" w:rsidR="00000000" w:rsidRDefault="00AE271D">
      <w:pPr>
        <w:pStyle w:val="a0"/>
        <w:ind w:firstLine="720"/>
      </w:pPr>
      <w:r>
        <w:rPr>
          <w:rFonts w:hint="cs"/>
          <w:rtl/>
        </w:rPr>
        <w:t>רצוני לשאול</w:t>
      </w:r>
      <w:r>
        <w:rPr>
          <w:rtl/>
        </w:rPr>
        <w:t>:</w:t>
      </w:r>
    </w:p>
    <w:p w14:paraId="3562B06A" w14:textId="77777777" w:rsidR="00000000" w:rsidRDefault="00AE271D">
      <w:pPr>
        <w:pStyle w:val="a0"/>
        <w:ind w:firstLine="720"/>
      </w:pPr>
    </w:p>
    <w:p w14:paraId="2616B32B" w14:textId="77777777" w:rsidR="00000000" w:rsidRDefault="00AE271D">
      <w:pPr>
        <w:pStyle w:val="a0"/>
        <w:ind w:firstLine="720"/>
        <w:rPr>
          <w:rFonts w:hint="cs"/>
          <w:rtl/>
        </w:rPr>
      </w:pPr>
      <w:r>
        <w:rPr>
          <w:rFonts w:hint="cs"/>
          <w:rtl/>
        </w:rPr>
        <w:t xml:space="preserve">1. האם הידיעה נכונה? </w:t>
      </w:r>
    </w:p>
    <w:p w14:paraId="4FE4383C" w14:textId="77777777" w:rsidR="00000000" w:rsidRDefault="00AE271D">
      <w:pPr>
        <w:pStyle w:val="a0"/>
        <w:ind w:firstLine="720"/>
        <w:rPr>
          <w:rtl/>
        </w:rPr>
      </w:pPr>
    </w:p>
    <w:p w14:paraId="014E37CF" w14:textId="77777777" w:rsidR="00000000" w:rsidRDefault="00AE271D">
      <w:pPr>
        <w:pStyle w:val="a0"/>
        <w:ind w:firstLine="720"/>
        <w:rPr>
          <w:rtl/>
        </w:rPr>
      </w:pPr>
      <w:r>
        <w:rPr>
          <w:rFonts w:hint="cs"/>
          <w:rtl/>
        </w:rPr>
        <w:t xml:space="preserve">2. אם כן </w:t>
      </w:r>
      <w:r>
        <w:rPr>
          <w:rtl/>
        </w:rPr>
        <w:t>–</w:t>
      </w:r>
      <w:r>
        <w:rPr>
          <w:rFonts w:hint="cs"/>
          <w:rtl/>
        </w:rPr>
        <w:t xml:space="preserve"> </w:t>
      </w:r>
      <w:r>
        <w:rPr>
          <w:rtl/>
        </w:rPr>
        <w:t>מדוע הופחת הסיוע לארגון?</w:t>
      </w:r>
    </w:p>
    <w:p w14:paraId="30BFA3CB" w14:textId="77777777" w:rsidR="00000000" w:rsidRDefault="00AE271D">
      <w:pPr>
        <w:pStyle w:val="a0"/>
        <w:ind w:firstLine="720"/>
        <w:rPr>
          <w:rtl/>
        </w:rPr>
      </w:pPr>
    </w:p>
    <w:p w14:paraId="42FB60F0" w14:textId="77777777" w:rsidR="00000000" w:rsidRDefault="00AE271D">
      <w:pPr>
        <w:pStyle w:val="a0"/>
        <w:ind w:firstLine="720"/>
        <w:rPr>
          <w:rtl/>
        </w:rPr>
      </w:pPr>
      <w:r>
        <w:rPr>
          <w:rFonts w:hint="cs"/>
          <w:rtl/>
        </w:rPr>
        <w:t xml:space="preserve">3. </w:t>
      </w:r>
      <w:r>
        <w:rPr>
          <w:rtl/>
        </w:rPr>
        <w:t xml:space="preserve">כמה </w:t>
      </w:r>
      <w:r>
        <w:rPr>
          <w:rFonts w:hint="cs"/>
          <w:rtl/>
        </w:rPr>
        <w:t xml:space="preserve">כסף </w:t>
      </w:r>
      <w:r>
        <w:rPr>
          <w:rtl/>
        </w:rPr>
        <w:t>קיב</w:t>
      </w:r>
      <w:r>
        <w:rPr>
          <w:rtl/>
        </w:rPr>
        <w:t>ל</w:t>
      </w:r>
      <w:r>
        <w:rPr>
          <w:rFonts w:hint="cs"/>
          <w:rtl/>
        </w:rPr>
        <w:t xml:space="preserve"> הארגון</w:t>
      </w:r>
      <w:r>
        <w:rPr>
          <w:rtl/>
        </w:rPr>
        <w:t xml:space="preserve"> בכל שנה מארבע השנים האחרונות?</w:t>
      </w:r>
    </w:p>
    <w:p w14:paraId="40C2B363" w14:textId="77777777" w:rsidR="00000000" w:rsidRDefault="00AE271D">
      <w:pPr>
        <w:pStyle w:val="a0"/>
        <w:rPr>
          <w:rFonts w:hint="cs"/>
          <w:b/>
          <w:bCs/>
          <w:u w:val="single"/>
          <w:rtl/>
        </w:rPr>
      </w:pPr>
      <w:r>
        <w:rPr>
          <w:rFonts w:hint="cs"/>
          <w:rtl/>
        </w:rPr>
        <w:br/>
      </w:r>
      <w:r>
        <w:rPr>
          <w:rFonts w:hint="cs"/>
          <w:b/>
          <w:bCs/>
          <w:u w:val="single"/>
          <w:rtl/>
        </w:rPr>
        <w:t>תשובת סגן שרת החינוך, התרבות והספורט צבי הנדל:</w:t>
      </w:r>
    </w:p>
    <w:p w14:paraId="0868B72F" w14:textId="77777777" w:rsidR="00000000" w:rsidRDefault="00AE271D">
      <w:pPr>
        <w:pStyle w:val="a0"/>
        <w:ind w:firstLine="0"/>
        <w:rPr>
          <w:rFonts w:hint="cs"/>
          <w:b/>
          <w:rtl/>
        </w:rPr>
      </w:pPr>
      <w:r>
        <w:rPr>
          <w:rFonts w:hint="cs"/>
          <w:b/>
          <w:rtl/>
        </w:rPr>
        <w:t>(לא נקראה, נמסרה לפרוטוקול)</w:t>
      </w:r>
    </w:p>
    <w:p w14:paraId="34482DDD" w14:textId="77777777" w:rsidR="00000000" w:rsidRDefault="00AE271D">
      <w:pPr>
        <w:pStyle w:val="a0"/>
        <w:rPr>
          <w:rFonts w:hint="cs"/>
          <w:b/>
          <w:rtl/>
        </w:rPr>
      </w:pPr>
    </w:p>
    <w:p w14:paraId="50143C12" w14:textId="77777777" w:rsidR="00000000" w:rsidRDefault="00AE271D">
      <w:pPr>
        <w:pStyle w:val="a0"/>
        <w:ind w:firstLine="720"/>
        <w:rPr>
          <w:rFonts w:hint="cs"/>
          <w:rtl/>
        </w:rPr>
      </w:pPr>
      <w:r>
        <w:rPr>
          <w:rFonts w:hint="cs"/>
          <w:rtl/>
        </w:rPr>
        <w:t>1-3. "לב לאחים" נתמך בשנת 2000 בסך 848,252 ש</w:t>
      </w:r>
      <w:r>
        <w:rPr>
          <w:rtl/>
        </w:rPr>
        <w:t>"</w:t>
      </w:r>
      <w:r>
        <w:rPr>
          <w:rFonts w:hint="cs"/>
          <w:rtl/>
        </w:rPr>
        <w:t xml:space="preserve">ח ובשנת 2001 בסך 727,142 ש"ח. </w:t>
      </w:r>
    </w:p>
    <w:p w14:paraId="33514EA3" w14:textId="77777777" w:rsidR="00000000" w:rsidRDefault="00AE271D">
      <w:pPr>
        <w:pStyle w:val="a0"/>
        <w:ind w:firstLine="720"/>
        <w:rPr>
          <w:rFonts w:hint="cs"/>
          <w:rtl/>
        </w:rPr>
      </w:pPr>
    </w:p>
    <w:p w14:paraId="5142A3B9" w14:textId="77777777" w:rsidR="00000000" w:rsidRDefault="00AE271D">
      <w:pPr>
        <w:pStyle w:val="a0"/>
        <w:ind w:firstLine="720"/>
        <w:rPr>
          <w:rFonts w:hint="cs"/>
          <w:rtl/>
        </w:rPr>
      </w:pPr>
      <w:r>
        <w:rPr>
          <w:rFonts w:hint="cs"/>
          <w:rtl/>
        </w:rPr>
        <w:t>בשנת 2002 נקבעו תבחינים חדשים, שאינם מכירים בפעילות התנדבותית ל</w:t>
      </w:r>
      <w:r>
        <w:rPr>
          <w:rFonts w:hint="cs"/>
          <w:rtl/>
        </w:rPr>
        <w:t xml:space="preserve">צורך עמידה בתנאי הסף. פעילות "לב לאחים" מבוססת על פעילות מסוג זה, ולכן דחתה ועדת התמיכות את בקשתה. </w:t>
      </w:r>
    </w:p>
    <w:p w14:paraId="048FC840" w14:textId="77777777" w:rsidR="00000000" w:rsidRDefault="00AE271D">
      <w:pPr>
        <w:pStyle w:val="a0"/>
        <w:ind w:firstLine="720"/>
        <w:rPr>
          <w:rFonts w:hint="cs"/>
          <w:rtl/>
        </w:rPr>
      </w:pPr>
    </w:p>
    <w:p w14:paraId="1B020323" w14:textId="77777777" w:rsidR="00000000" w:rsidRDefault="00AE271D">
      <w:pPr>
        <w:pStyle w:val="a0"/>
        <w:ind w:firstLine="720"/>
        <w:rPr>
          <w:rFonts w:hint="cs"/>
          <w:rtl/>
        </w:rPr>
      </w:pPr>
      <w:r>
        <w:rPr>
          <w:rFonts w:hint="cs"/>
          <w:rtl/>
        </w:rPr>
        <w:t xml:space="preserve">בשנת 2003 לא היתה לעמותה הוצאה מוכחת, כיוון שפעולותיה היו בהתנדבות ולכן לא ניתן היה לאשר תמיכה בשנה זו. </w:t>
      </w:r>
    </w:p>
    <w:p w14:paraId="373F1EEC" w14:textId="77777777" w:rsidR="00000000" w:rsidRDefault="00AE271D">
      <w:pPr>
        <w:pStyle w:val="a0"/>
        <w:ind w:firstLine="720"/>
        <w:rPr>
          <w:rFonts w:hint="cs"/>
          <w:rtl/>
        </w:rPr>
      </w:pPr>
    </w:p>
    <w:p w14:paraId="0B9208F9" w14:textId="77777777" w:rsidR="00000000" w:rsidRDefault="00AE271D">
      <w:pPr>
        <w:pStyle w:val="a0"/>
        <w:ind w:firstLine="720"/>
        <w:rPr>
          <w:rFonts w:hint="cs"/>
          <w:rtl/>
        </w:rPr>
      </w:pPr>
      <w:r>
        <w:rPr>
          <w:rFonts w:hint="cs"/>
          <w:rtl/>
        </w:rPr>
        <w:t xml:space="preserve">אם העמותה אכן תוכיח הוצאה בשנת 2003 ותעמוד בתנאי </w:t>
      </w:r>
      <w:r>
        <w:rPr>
          <w:rFonts w:hint="cs"/>
          <w:rtl/>
        </w:rPr>
        <w:t>הסף, ניתן יהיה לאשר לה תמיכה בשנת 2004.</w:t>
      </w:r>
    </w:p>
    <w:p w14:paraId="7C6EE5A3" w14:textId="77777777" w:rsidR="00000000" w:rsidRDefault="00AE271D">
      <w:pPr>
        <w:pStyle w:val="af1"/>
        <w:rPr>
          <w:rtl/>
        </w:rPr>
      </w:pPr>
      <w:r>
        <w:rPr>
          <w:rFonts w:hint="cs"/>
          <w:rtl/>
        </w:rPr>
        <w:br/>
      </w:r>
      <w:r>
        <w:rPr>
          <w:rFonts w:hint="eastAsia"/>
          <w:rtl/>
        </w:rPr>
        <w:t>היו</w:t>
      </w:r>
      <w:r>
        <w:rPr>
          <w:rtl/>
        </w:rPr>
        <w:t>"ר אלי בן-מנחם:</w:t>
      </w:r>
    </w:p>
    <w:p w14:paraId="456C8C5C" w14:textId="77777777" w:rsidR="00000000" w:rsidRDefault="00AE271D">
      <w:pPr>
        <w:pStyle w:val="a0"/>
        <w:rPr>
          <w:rtl/>
        </w:rPr>
      </w:pPr>
    </w:p>
    <w:p w14:paraId="70517FDC" w14:textId="77777777" w:rsidR="00000000" w:rsidRDefault="00AE271D">
      <w:pPr>
        <w:pStyle w:val="a0"/>
        <w:rPr>
          <w:rFonts w:hint="cs"/>
          <w:rtl/>
        </w:rPr>
      </w:pPr>
      <w:r>
        <w:rPr>
          <w:rFonts w:hint="cs"/>
          <w:rtl/>
        </w:rPr>
        <w:t xml:space="preserve">סגן שרת החינוך ישיב על שאילתא מס' 1097, של חבר הכנסת יצחק כהן. לא נוכח - לפרוטוקול. </w:t>
      </w:r>
    </w:p>
    <w:p w14:paraId="01A2FDFB" w14:textId="77777777" w:rsidR="00000000" w:rsidRDefault="00AE271D">
      <w:pPr>
        <w:pStyle w:val="a1"/>
        <w:jc w:val="center"/>
        <w:rPr>
          <w:rFonts w:hint="cs"/>
          <w:rtl/>
        </w:rPr>
      </w:pPr>
      <w:r>
        <w:rPr>
          <w:rtl/>
        </w:rPr>
        <w:br/>
      </w:r>
      <w:bookmarkStart w:id="389" w:name="CQ21081FI0021081T23_02_2004_21_07_21"/>
      <w:bookmarkStart w:id="390" w:name="_Toc67901608"/>
      <w:bookmarkEnd w:id="389"/>
      <w:r>
        <w:rPr>
          <w:rtl/>
        </w:rPr>
        <w:t xml:space="preserve">1097. רמת </w:t>
      </w:r>
      <w:r>
        <w:rPr>
          <w:rFonts w:hint="cs"/>
          <w:rtl/>
        </w:rPr>
        <w:t>ה</w:t>
      </w:r>
      <w:r>
        <w:rPr>
          <w:rtl/>
        </w:rPr>
        <w:t>מורים</w:t>
      </w:r>
      <w:r>
        <w:rPr>
          <w:rFonts w:hint="cs"/>
          <w:rtl/>
        </w:rPr>
        <w:t xml:space="preserve"> בישראל</w:t>
      </w:r>
      <w:bookmarkEnd w:id="390"/>
    </w:p>
    <w:p w14:paraId="64F63EC1" w14:textId="77777777" w:rsidR="00000000" w:rsidRDefault="00AE271D">
      <w:pPr>
        <w:pStyle w:val="a0"/>
        <w:rPr>
          <w:rtl/>
        </w:rPr>
      </w:pPr>
    </w:p>
    <w:p w14:paraId="55D25146" w14:textId="77777777" w:rsidR="00000000" w:rsidRDefault="00AE271D">
      <w:pPr>
        <w:pStyle w:val="a0"/>
        <w:ind w:firstLine="0"/>
        <w:rPr>
          <w:bCs/>
          <w:u w:val="single"/>
        </w:rPr>
      </w:pPr>
      <w:bookmarkStart w:id="391" w:name="ESQ21081"/>
      <w:bookmarkEnd w:id="391"/>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084C399" w14:textId="77777777" w:rsidR="00000000" w:rsidRDefault="00AE271D">
      <w:pPr>
        <w:pStyle w:val="a0"/>
      </w:pPr>
      <w:r>
        <w:rPr>
          <w:rtl/>
        </w:rPr>
        <w:t xml:space="preserve">ביום ה' בשבט התשס"ד (28 בינואר </w:t>
      </w:r>
      <w:r>
        <w:rPr>
          <w:rtl/>
        </w:rPr>
        <w:t>2004):</w:t>
      </w:r>
    </w:p>
    <w:p w14:paraId="00507DE8" w14:textId="77777777" w:rsidR="00000000" w:rsidRDefault="00AE271D">
      <w:pPr>
        <w:pStyle w:val="a0"/>
        <w:rPr>
          <w:rFonts w:hint="cs"/>
          <w:rtl/>
        </w:rPr>
      </w:pPr>
    </w:p>
    <w:p w14:paraId="2AFADF09" w14:textId="77777777" w:rsidR="00000000" w:rsidRDefault="00AE271D">
      <w:pPr>
        <w:pStyle w:val="a0"/>
      </w:pPr>
      <w:r>
        <w:rPr>
          <w:rtl/>
        </w:rPr>
        <w:t>פ</w:t>
      </w:r>
      <w:r>
        <w:rPr>
          <w:rFonts w:hint="cs"/>
          <w:rtl/>
        </w:rPr>
        <w:t>ו</w:t>
      </w:r>
      <w:r>
        <w:rPr>
          <w:rtl/>
        </w:rPr>
        <w:t xml:space="preserve">רסם </w:t>
      </w:r>
      <w:r>
        <w:rPr>
          <w:rFonts w:hint="cs"/>
          <w:rtl/>
        </w:rPr>
        <w:t xml:space="preserve">כי במבחן משכל ששודר בערוץ-2, הגיעו המורים שהשתתפו בתוכנית למקום הלפני-אחרון. </w:t>
      </w:r>
    </w:p>
    <w:p w14:paraId="754B329F" w14:textId="77777777" w:rsidR="00000000" w:rsidRDefault="00AE271D">
      <w:pPr>
        <w:pStyle w:val="a0"/>
      </w:pPr>
    </w:p>
    <w:p w14:paraId="60E1E3BD" w14:textId="77777777" w:rsidR="00000000" w:rsidRDefault="00AE271D">
      <w:pPr>
        <w:pStyle w:val="a0"/>
        <w:rPr>
          <w:rFonts w:hint="cs"/>
          <w:rtl/>
        </w:rPr>
      </w:pPr>
      <w:r>
        <w:rPr>
          <w:rFonts w:hint="cs"/>
          <w:rtl/>
        </w:rPr>
        <w:t>רצוני לשאול</w:t>
      </w:r>
      <w:r>
        <w:rPr>
          <w:rtl/>
        </w:rPr>
        <w:t>:</w:t>
      </w:r>
    </w:p>
    <w:p w14:paraId="54EAABBE" w14:textId="77777777" w:rsidR="00000000" w:rsidRDefault="00AE271D">
      <w:pPr>
        <w:pStyle w:val="a0"/>
        <w:rPr>
          <w:rFonts w:hint="cs"/>
        </w:rPr>
      </w:pPr>
    </w:p>
    <w:p w14:paraId="49CB68F2" w14:textId="77777777" w:rsidR="00000000" w:rsidRDefault="00AE271D">
      <w:pPr>
        <w:pStyle w:val="a0"/>
        <w:rPr>
          <w:rFonts w:hint="cs"/>
          <w:rtl/>
        </w:rPr>
      </w:pPr>
      <w:r>
        <w:rPr>
          <w:rFonts w:hint="cs"/>
          <w:rtl/>
        </w:rPr>
        <w:t xml:space="preserve">1. </w:t>
      </w:r>
      <w:r>
        <w:rPr>
          <w:rtl/>
        </w:rPr>
        <w:t xml:space="preserve">האם הידיעה נכונה? </w:t>
      </w:r>
    </w:p>
    <w:p w14:paraId="1B85EC59" w14:textId="77777777" w:rsidR="00000000" w:rsidRDefault="00AE271D">
      <w:pPr>
        <w:pStyle w:val="a0"/>
        <w:rPr>
          <w:rFonts w:hint="cs"/>
          <w:rtl/>
        </w:rPr>
      </w:pPr>
    </w:p>
    <w:p w14:paraId="7BC8E367" w14:textId="77777777" w:rsidR="00000000" w:rsidRDefault="00AE271D">
      <w:pPr>
        <w:pStyle w:val="a0"/>
        <w:rPr>
          <w:rFonts w:hint="cs"/>
          <w:rtl/>
        </w:rPr>
      </w:pPr>
      <w:r>
        <w:rPr>
          <w:rFonts w:hint="cs"/>
          <w:rtl/>
        </w:rPr>
        <w:t xml:space="preserve">2. </w:t>
      </w:r>
      <w:r>
        <w:rPr>
          <w:rtl/>
        </w:rPr>
        <w:t>אם כן –</w:t>
      </w:r>
      <w:r>
        <w:rPr>
          <w:rFonts w:hint="cs"/>
          <w:rtl/>
        </w:rPr>
        <w:t xml:space="preserve"> האם יוסקו מסקנות, ואם כן </w:t>
      </w:r>
      <w:r>
        <w:rPr>
          <w:rtl/>
        </w:rPr>
        <w:t>–</w:t>
      </w:r>
      <w:r>
        <w:rPr>
          <w:rFonts w:hint="cs"/>
          <w:rtl/>
        </w:rPr>
        <w:t xml:space="preserve"> אילו?</w:t>
      </w:r>
    </w:p>
    <w:p w14:paraId="64C8D4C9" w14:textId="77777777" w:rsidR="00000000" w:rsidRDefault="00AE271D">
      <w:pPr>
        <w:pStyle w:val="a0"/>
        <w:rPr>
          <w:rFonts w:hint="cs"/>
        </w:rPr>
      </w:pPr>
    </w:p>
    <w:p w14:paraId="0798124B"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7002709B" w14:textId="77777777" w:rsidR="00000000" w:rsidRDefault="00AE271D">
      <w:pPr>
        <w:pStyle w:val="a0"/>
        <w:ind w:firstLine="0"/>
        <w:rPr>
          <w:rFonts w:hint="cs"/>
          <w:b/>
          <w:rtl/>
        </w:rPr>
      </w:pPr>
      <w:r>
        <w:rPr>
          <w:rFonts w:hint="cs"/>
          <w:b/>
          <w:rtl/>
        </w:rPr>
        <w:t>(לא נקראה, נמסרה לפרוטוקול)</w:t>
      </w:r>
    </w:p>
    <w:p w14:paraId="28A6CE57" w14:textId="77777777" w:rsidR="00000000" w:rsidRDefault="00AE271D">
      <w:pPr>
        <w:pStyle w:val="a0"/>
        <w:rPr>
          <w:rFonts w:hint="cs"/>
          <w:b/>
          <w:rtl/>
        </w:rPr>
      </w:pPr>
    </w:p>
    <w:p w14:paraId="2246A5F7" w14:textId="77777777" w:rsidR="00000000" w:rsidRDefault="00AE271D">
      <w:pPr>
        <w:pStyle w:val="a0"/>
        <w:ind w:firstLine="720"/>
        <w:rPr>
          <w:rFonts w:hint="cs"/>
          <w:rtl/>
        </w:rPr>
      </w:pPr>
      <w:r>
        <w:rPr>
          <w:rFonts w:hint="cs"/>
          <w:rtl/>
        </w:rPr>
        <w:t>צר לי</w:t>
      </w:r>
      <w:r>
        <w:rPr>
          <w:rFonts w:hint="cs"/>
          <w:rtl/>
        </w:rPr>
        <w:t>, חבר הכנסת כהן, שאתה מתבסס על תוכנית בידור בטלוויזיה כדי להסיק מסקנות לגבי רמת המשכל -  ואולי ההשכלה - של המורים.</w:t>
      </w:r>
    </w:p>
    <w:p w14:paraId="0B59BDB7" w14:textId="77777777" w:rsidR="00000000" w:rsidRDefault="00AE271D">
      <w:pPr>
        <w:pStyle w:val="a0"/>
        <w:rPr>
          <w:rFonts w:hint="cs"/>
          <w:rtl/>
        </w:rPr>
      </w:pPr>
    </w:p>
    <w:p w14:paraId="0CCFC5D0" w14:textId="77777777" w:rsidR="00000000" w:rsidRDefault="00AE271D">
      <w:pPr>
        <w:pStyle w:val="a0"/>
        <w:ind w:firstLine="720"/>
        <w:rPr>
          <w:rFonts w:hint="cs"/>
          <w:rtl/>
        </w:rPr>
      </w:pPr>
      <w:r>
        <w:rPr>
          <w:rFonts w:hint="cs"/>
          <w:rtl/>
        </w:rPr>
        <w:t>חבל שלא טרחת לפרגן באותה הזדמנות לתלמידים, שכפי שנמסר לי, הם אלה שהיו "גיבורי" התוכנית וגברו על עורכי-דין ובעלי מקצועות נכבדים אחרים והצליחו</w:t>
      </w:r>
      <w:r>
        <w:rPr>
          <w:rFonts w:hint="cs"/>
          <w:rtl/>
        </w:rPr>
        <w:t>, בלי להזדקק להעתקות...</w:t>
      </w:r>
    </w:p>
    <w:p w14:paraId="19E4761C" w14:textId="77777777" w:rsidR="00000000" w:rsidRDefault="00AE271D">
      <w:pPr>
        <w:pStyle w:val="a0"/>
        <w:rPr>
          <w:rFonts w:hint="cs"/>
          <w:rtl/>
        </w:rPr>
      </w:pPr>
    </w:p>
    <w:p w14:paraId="6C93D6D4" w14:textId="77777777" w:rsidR="00000000" w:rsidRDefault="00AE271D">
      <w:pPr>
        <w:pStyle w:val="a0"/>
        <w:ind w:firstLine="720"/>
        <w:rPr>
          <w:rFonts w:hint="cs"/>
          <w:rtl/>
        </w:rPr>
      </w:pPr>
      <w:r>
        <w:rPr>
          <w:rFonts w:hint="cs"/>
          <w:rtl/>
        </w:rPr>
        <w:t xml:space="preserve">חשוב שאציין, שמשרד החינוך אינו נזקק לתוכניות בידור כדי לאתר את הנדרש לקידומם ולטיפוחם של עובדי ההוראה, העובדים כיום בתנאים לא פשוטים במערכת החינוך </w:t>
      </w:r>
      <w:r>
        <w:rPr>
          <w:rtl/>
        </w:rPr>
        <w:t>–</w:t>
      </w:r>
      <w:r>
        <w:rPr>
          <w:rFonts w:hint="cs"/>
          <w:rtl/>
        </w:rPr>
        <w:t xml:space="preserve"> שכר נמוך, אלימות של תלמידים והורים וכרסום ופגיעה במעמדם ובסמכותם המקצועית.</w:t>
      </w:r>
    </w:p>
    <w:p w14:paraId="7EA567DE" w14:textId="77777777" w:rsidR="00000000" w:rsidRDefault="00AE271D">
      <w:pPr>
        <w:pStyle w:val="a0"/>
        <w:rPr>
          <w:rFonts w:hint="cs"/>
          <w:rtl/>
        </w:rPr>
      </w:pPr>
    </w:p>
    <w:p w14:paraId="2A8E9C5F" w14:textId="77777777" w:rsidR="00000000" w:rsidRDefault="00AE271D">
      <w:pPr>
        <w:pStyle w:val="a0"/>
        <w:ind w:firstLine="720"/>
        <w:rPr>
          <w:rFonts w:hint="cs"/>
          <w:rtl/>
        </w:rPr>
      </w:pPr>
      <w:r>
        <w:rPr>
          <w:rFonts w:hint="cs"/>
          <w:rtl/>
        </w:rPr>
        <w:t>אני מק</w:t>
      </w:r>
      <w:r>
        <w:rPr>
          <w:rFonts w:hint="cs"/>
          <w:rtl/>
        </w:rPr>
        <w:t>ווה שבכל אלה יחול שינוי משמעותי, בעקבות המלצות כוח המשימה הלאומי לקידום החינוך שמינתה הממשלה, ביוזמתי ובתמיכת ראש הממשלה, בראשות שלמה דברת. הכוח נתבקש לבחון, בין היתר, את סוגיית המורים במערכת החינוך - הכשרה, השתלמות, תנאי העסקה וכו' - שכן אנו רואים במורה ד</w:t>
      </w:r>
      <w:r>
        <w:rPr>
          <w:rFonts w:hint="cs"/>
          <w:rtl/>
        </w:rPr>
        <w:t>מות מפתח במערכת. אני בטוחה שהמסקנות, המושתתות על בדיקה מעמיקה ומקיפה של הנושא, תתווינה את כיווני הפעולה של המשרד בתחום זה לשנים הבאות.</w:t>
      </w:r>
    </w:p>
    <w:p w14:paraId="3C11B191" w14:textId="77777777" w:rsidR="00000000" w:rsidRDefault="00AE271D">
      <w:pPr>
        <w:pStyle w:val="a0"/>
        <w:rPr>
          <w:rFonts w:hint="cs"/>
          <w:rtl/>
        </w:rPr>
      </w:pPr>
    </w:p>
    <w:p w14:paraId="0DD5E557" w14:textId="77777777" w:rsidR="00000000" w:rsidRDefault="00AE271D">
      <w:pPr>
        <w:pStyle w:val="a0"/>
        <w:ind w:firstLine="720"/>
        <w:rPr>
          <w:rFonts w:hint="cs"/>
          <w:rtl/>
        </w:rPr>
      </w:pPr>
      <w:r>
        <w:rPr>
          <w:rFonts w:hint="cs"/>
          <w:rtl/>
        </w:rPr>
        <w:t>אני מציעה, חבר הכנסת כהן, שנתאזר בסבלנות עד לחודש אפריל 2004, עת יפרסם הכוח את דוח הביניים שלו.</w:t>
      </w:r>
    </w:p>
    <w:p w14:paraId="61CBF007" w14:textId="77777777" w:rsidR="00000000" w:rsidRDefault="00AE271D">
      <w:pPr>
        <w:pStyle w:val="af1"/>
        <w:rPr>
          <w:rtl/>
        </w:rPr>
      </w:pPr>
      <w:r>
        <w:rPr>
          <w:rtl/>
        </w:rPr>
        <w:br/>
        <w:t>היו"ר אלי בן-מנחם:</w:t>
      </w:r>
    </w:p>
    <w:p w14:paraId="67C429F0" w14:textId="77777777" w:rsidR="00000000" w:rsidRDefault="00AE271D">
      <w:pPr>
        <w:pStyle w:val="a0"/>
        <w:rPr>
          <w:rtl/>
        </w:rPr>
      </w:pPr>
    </w:p>
    <w:p w14:paraId="6B89BD84" w14:textId="77777777" w:rsidR="00000000" w:rsidRDefault="00AE271D">
      <w:pPr>
        <w:pStyle w:val="a0"/>
        <w:rPr>
          <w:rFonts w:hint="cs"/>
          <w:rtl/>
        </w:rPr>
      </w:pPr>
      <w:r>
        <w:rPr>
          <w:rFonts w:hint="cs"/>
          <w:rtl/>
        </w:rPr>
        <w:t>סגן</w:t>
      </w:r>
      <w:r>
        <w:rPr>
          <w:rFonts w:hint="cs"/>
          <w:rtl/>
        </w:rPr>
        <w:t xml:space="preserve"> שרת החינוך ישיב על שאילתא מס' 1107, של חבר הכנסת דני יתום. לא נוכח - לפרוטוקול. </w:t>
      </w:r>
    </w:p>
    <w:p w14:paraId="1E386F49" w14:textId="77777777" w:rsidR="00000000" w:rsidRDefault="00AE271D">
      <w:pPr>
        <w:pStyle w:val="a1"/>
        <w:jc w:val="center"/>
        <w:rPr>
          <w:rFonts w:hint="cs"/>
          <w:rtl/>
        </w:rPr>
      </w:pPr>
    </w:p>
    <w:p w14:paraId="76120095" w14:textId="77777777" w:rsidR="00000000" w:rsidRDefault="00AE271D">
      <w:pPr>
        <w:pStyle w:val="a1"/>
        <w:jc w:val="center"/>
        <w:rPr>
          <w:rtl/>
        </w:rPr>
      </w:pPr>
      <w:r>
        <w:rPr>
          <w:rtl/>
        </w:rPr>
        <w:br/>
      </w:r>
      <w:bookmarkStart w:id="392" w:name="CQ21219FI0021219T23_02_2004_21_07_59"/>
      <w:bookmarkStart w:id="393" w:name="_Toc67901609"/>
      <w:bookmarkEnd w:id="392"/>
      <w:r>
        <w:rPr>
          <w:rtl/>
        </w:rPr>
        <w:t xml:space="preserve">1107. </w:t>
      </w:r>
      <w:r>
        <w:rPr>
          <w:rFonts w:hint="cs"/>
          <w:rtl/>
        </w:rPr>
        <w:t xml:space="preserve">הצעה בדבר </w:t>
      </w:r>
      <w:r>
        <w:rPr>
          <w:rtl/>
        </w:rPr>
        <w:t>ביטול חטיבות הביניים</w:t>
      </w:r>
      <w:bookmarkEnd w:id="393"/>
    </w:p>
    <w:p w14:paraId="2BAD55C2" w14:textId="77777777" w:rsidR="00000000" w:rsidRDefault="00AE271D">
      <w:pPr>
        <w:pStyle w:val="a0"/>
        <w:ind w:firstLine="0"/>
        <w:rPr>
          <w:rFonts w:hint="cs"/>
          <w:rtl/>
        </w:rPr>
      </w:pPr>
      <w:bookmarkStart w:id="394" w:name="ESQ21219"/>
      <w:bookmarkEnd w:id="394"/>
    </w:p>
    <w:p w14:paraId="33BFB03F" w14:textId="77777777" w:rsidR="00000000" w:rsidRDefault="00AE271D">
      <w:pPr>
        <w:pStyle w:val="a0"/>
        <w:ind w:firstLine="0"/>
        <w:rPr>
          <w:bCs/>
          <w:u w:val="single"/>
        </w:rPr>
      </w:pPr>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BD92046" w14:textId="77777777" w:rsidR="00000000" w:rsidRDefault="00AE271D">
      <w:pPr>
        <w:pStyle w:val="a0"/>
        <w:ind w:firstLine="720"/>
      </w:pPr>
      <w:r>
        <w:rPr>
          <w:rtl/>
        </w:rPr>
        <w:t>ביום ה' בשבט התשס"ד (28 בינואר 2004):</w:t>
      </w:r>
    </w:p>
    <w:p w14:paraId="33B810E5" w14:textId="77777777" w:rsidR="00000000" w:rsidRDefault="00AE271D">
      <w:pPr>
        <w:pStyle w:val="a0"/>
        <w:rPr>
          <w:rFonts w:hint="cs"/>
          <w:rtl/>
        </w:rPr>
      </w:pPr>
    </w:p>
    <w:p w14:paraId="376CF782" w14:textId="77777777" w:rsidR="00000000" w:rsidRDefault="00AE271D">
      <w:pPr>
        <w:pStyle w:val="a0"/>
        <w:ind w:firstLine="720"/>
        <w:rPr>
          <w:rFonts w:hint="cs"/>
        </w:rPr>
      </w:pPr>
      <w:r>
        <w:rPr>
          <w:rtl/>
        </w:rPr>
        <w:t xml:space="preserve">לאחרונה </w:t>
      </w:r>
      <w:r>
        <w:rPr>
          <w:rFonts w:hint="cs"/>
          <w:rtl/>
        </w:rPr>
        <w:t>פורסם</w:t>
      </w:r>
      <w:r>
        <w:rPr>
          <w:rtl/>
        </w:rPr>
        <w:t xml:space="preserve"> כי מנכ"ל</w:t>
      </w:r>
      <w:r>
        <w:rPr>
          <w:rFonts w:hint="cs"/>
          <w:rtl/>
        </w:rPr>
        <w:t>ית</w:t>
      </w:r>
      <w:r>
        <w:rPr>
          <w:rtl/>
        </w:rPr>
        <w:t xml:space="preserve"> משרד החינוך מציעה</w:t>
      </w:r>
      <w:r>
        <w:rPr>
          <w:rtl/>
        </w:rPr>
        <w:t xml:space="preserve"> להרחיב את בתי</w:t>
      </w:r>
      <w:r>
        <w:rPr>
          <w:rFonts w:hint="cs"/>
          <w:rtl/>
        </w:rPr>
        <w:t>-</w:t>
      </w:r>
      <w:r>
        <w:rPr>
          <w:rtl/>
        </w:rPr>
        <w:t xml:space="preserve">הספר היסודיים עד כיתה ז' ולהתחיל את הלימודים בתיכון </w:t>
      </w:r>
      <w:r>
        <w:rPr>
          <w:rFonts w:hint="cs"/>
          <w:rtl/>
        </w:rPr>
        <w:t>ב</w:t>
      </w:r>
      <w:r>
        <w:rPr>
          <w:rtl/>
        </w:rPr>
        <w:t>כיתה ח'</w:t>
      </w:r>
      <w:r>
        <w:rPr>
          <w:rFonts w:hint="cs"/>
          <w:rtl/>
        </w:rPr>
        <w:t>, דבר ש</w:t>
      </w:r>
      <w:r>
        <w:rPr>
          <w:rtl/>
        </w:rPr>
        <w:t xml:space="preserve">יביא לביטול חטיבות הביניים. </w:t>
      </w:r>
      <w:r>
        <w:rPr>
          <w:rFonts w:hint="cs"/>
          <w:rtl/>
        </w:rPr>
        <w:t xml:space="preserve">לדעתי, </w:t>
      </w:r>
      <w:r>
        <w:rPr>
          <w:rtl/>
        </w:rPr>
        <w:t xml:space="preserve">חטיבת הביניים </w:t>
      </w:r>
      <w:r>
        <w:rPr>
          <w:rFonts w:hint="cs"/>
          <w:rtl/>
        </w:rPr>
        <w:t xml:space="preserve">חשובה </w:t>
      </w:r>
      <w:r>
        <w:rPr>
          <w:rtl/>
        </w:rPr>
        <w:t>כמסגרת המק</w:t>
      </w:r>
      <w:r>
        <w:rPr>
          <w:rFonts w:hint="cs"/>
          <w:rtl/>
        </w:rPr>
        <w:t>י</w:t>
      </w:r>
      <w:r>
        <w:rPr>
          <w:rtl/>
        </w:rPr>
        <w:t>לה על תלמידים, בעיקר מהשכבות החלשות, להשתלב בלימודים בבתי</w:t>
      </w:r>
      <w:r>
        <w:rPr>
          <w:rFonts w:hint="cs"/>
          <w:rtl/>
        </w:rPr>
        <w:t>-</w:t>
      </w:r>
      <w:r>
        <w:rPr>
          <w:rtl/>
        </w:rPr>
        <w:t>הספר התיכוניים</w:t>
      </w:r>
      <w:r>
        <w:rPr>
          <w:rFonts w:hint="cs"/>
          <w:rtl/>
        </w:rPr>
        <w:t>.</w:t>
      </w:r>
    </w:p>
    <w:p w14:paraId="6A6019A7" w14:textId="77777777" w:rsidR="00000000" w:rsidRDefault="00AE271D">
      <w:pPr>
        <w:pStyle w:val="a0"/>
        <w:ind w:firstLine="720"/>
      </w:pPr>
    </w:p>
    <w:p w14:paraId="03C51D4C" w14:textId="77777777" w:rsidR="00000000" w:rsidRDefault="00AE271D">
      <w:pPr>
        <w:pStyle w:val="a0"/>
        <w:ind w:firstLine="720"/>
      </w:pPr>
      <w:r>
        <w:rPr>
          <w:rFonts w:hint="cs"/>
          <w:rtl/>
        </w:rPr>
        <w:t>רצוני לשאול</w:t>
      </w:r>
      <w:r>
        <w:rPr>
          <w:rtl/>
        </w:rPr>
        <w:t>:</w:t>
      </w:r>
    </w:p>
    <w:p w14:paraId="3C01A93A" w14:textId="77777777" w:rsidR="00000000" w:rsidRDefault="00AE271D">
      <w:pPr>
        <w:pStyle w:val="a0"/>
        <w:ind w:firstLine="720"/>
      </w:pPr>
    </w:p>
    <w:p w14:paraId="26C5EDE3" w14:textId="77777777" w:rsidR="00000000" w:rsidRDefault="00AE271D">
      <w:pPr>
        <w:pStyle w:val="a0"/>
        <w:ind w:firstLine="720"/>
        <w:rPr>
          <w:rtl/>
        </w:rPr>
      </w:pPr>
      <w:r>
        <w:rPr>
          <w:rFonts w:hint="cs"/>
          <w:rtl/>
        </w:rPr>
        <w:t xml:space="preserve">1. </w:t>
      </w:r>
      <w:r>
        <w:rPr>
          <w:rtl/>
        </w:rPr>
        <w:t>האם המידע נכון?</w:t>
      </w:r>
    </w:p>
    <w:p w14:paraId="1243F2D0" w14:textId="77777777" w:rsidR="00000000" w:rsidRDefault="00AE271D">
      <w:pPr>
        <w:pStyle w:val="a0"/>
        <w:ind w:firstLine="720"/>
        <w:rPr>
          <w:rtl/>
        </w:rPr>
      </w:pPr>
    </w:p>
    <w:p w14:paraId="53C6C4C4" w14:textId="77777777" w:rsidR="00000000" w:rsidRDefault="00AE271D">
      <w:pPr>
        <w:pStyle w:val="a0"/>
        <w:ind w:firstLine="720"/>
        <w:rPr>
          <w:rtl/>
        </w:rPr>
      </w:pPr>
      <w:r>
        <w:rPr>
          <w:rFonts w:hint="cs"/>
          <w:rtl/>
        </w:rPr>
        <w:t xml:space="preserve">2. אם כן </w:t>
      </w:r>
      <w:r>
        <w:rPr>
          <w:rFonts w:hint="eastAsia"/>
          <w:rtl/>
        </w:rPr>
        <w:t>–</w:t>
      </w:r>
      <w:r>
        <w:rPr>
          <w:rtl/>
        </w:rPr>
        <w:t xml:space="preserve"> האם </w:t>
      </w:r>
      <w:r>
        <w:rPr>
          <w:rFonts w:hint="cs"/>
          <w:rtl/>
        </w:rPr>
        <w:t xml:space="preserve">יפגע </w:t>
      </w:r>
      <w:r>
        <w:rPr>
          <w:rtl/>
        </w:rPr>
        <w:t xml:space="preserve">ביטול חטיבת הביניים בסיכויי תלמידים מהשכבות החלשות להשתלב בלימודים תיכוניים?  </w:t>
      </w:r>
    </w:p>
    <w:p w14:paraId="0B777DAE" w14:textId="77777777" w:rsidR="00000000" w:rsidRDefault="00AE271D">
      <w:pPr>
        <w:pStyle w:val="a0"/>
        <w:ind w:firstLine="720"/>
        <w:rPr>
          <w:rtl/>
        </w:rPr>
      </w:pPr>
    </w:p>
    <w:p w14:paraId="021D33F6"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355F1D3D" w14:textId="77777777" w:rsidR="00000000" w:rsidRDefault="00AE271D">
      <w:pPr>
        <w:pStyle w:val="a0"/>
        <w:ind w:firstLine="0"/>
        <w:rPr>
          <w:rFonts w:hint="cs"/>
          <w:b/>
          <w:rtl/>
        </w:rPr>
      </w:pPr>
      <w:r>
        <w:rPr>
          <w:rFonts w:hint="cs"/>
          <w:b/>
          <w:rtl/>
        </w:rPr>
        <w:t xml:space="preserve"> (לא נקראה, נמסרה לפרוטוקול)</w:t>
      </w:r>
    </w:p>
    <w:p w14:paraId="1CF181D5" w14:textId="77777777" w:rsidR="00000000" w:rsidRDefault="00AE271D">
      <w:pPr>
        <w:pStyle w:val="a0"/>
        <w:rPr>
          <w:rFonts w:hint="cs"/>
          <w:rtl/>
        </w:rPr>
      </w:pPr>
    </w:p>
    <w:p w14:paraId="780E9C98" w14:textId="77777777" w:rsidR="00000000" w:rsidRDefault="00AE271D">
      <w:pPr>
        <w:pStyle w:val="a0"/>
        <w:ind w:firstLine="720"/>
        <w:rPr>
          <w:rFonts w:hint="cs"/>
          <w:rtl/>
        </w:rPr>
      </w:pPr>
      <w:r>
        <w:rPr>
          <w:rFonts w:hint="cs"/>
          <w:rtl/>
        </w:rPr>
        <w:t xml:space="preserve">1-2. הפרסום על אודות ביטול חטיבות הביניים הוא בטרם עת. </w:t>
      </w:r>
    </w:p>
    <w:p w14:paraId="639A79B7" w14:textId="77777777" w:rsidR="00000000" w:rsidRDefault="00AE271D">
      <w:pPr>
        <w:pStyle w:val="a0"/>
        <w:ind w:firstLine="720"/>
        <w:rPr>
          <w:rFonts w:hint="cs"/>
          <w:rtl/>
        </w:rPr>
      </w:pPr>
    </w:p>
    <w:p w14:paraId="383C3D1E" w14:textId="77777777" w:rsidR="00000000" w:rsidRDefault="00AE271D">
      <w:pPr>
        <w:pStyle w:val="a0"/>
        <w:ind w:firstLine="720"/>
        <w:rPr>
          <w:rFonts w:hint="cs"/>
          <w:rtl/>
        </w:rPr>
      </w:pPr>
      <w:r>
        <w:rPr>
          <w:rFonts w:hint="cs"/>
          <w:rtl/>
        </w:rPr>
        <w:t>כזכור, החליטה הממשלה,</w:t>
      </w:r>
      <w:r>
        <w:rPr>
          <w:rFonts w:hint="cs"/>
          <w:rtl/>
        </w:rPr>
        <w:t xml:space="preserve"> ביוזמתי, בתמיכת ראש הממשלה, להקים כוח משימה לאומית לקידום החינוך בישראל </w:t>
      </w:r>
      <w:r>
        <w:rPr>
          <w:rtl/>
        </w:rPr>
        <w:t>–</w:t>
      </w:r>
      <w:r>
        <w:rPr>
          <w:rFonts w:hint="cs"/>
          <w:rtl/>
        </w:rPr>
        <w:t xml:space="preserve"> ועדת-דברת. על הכוח הוטל לבחון את מערכת החינוך במדינת ישראל ולהמליץ על תוכנית כוללת, מבנית, ארגונית ופדגוגית, וכן על התווית דרך ליישומה. </w:t>
      </w:r>
    </w:p>
    <w:p w14:paraId="7A01875B" w14:textId="77777777" w:rsidR="00000000" w:rsidRDefault="00AE271D">
      <w:pPr>
        <w:pStyle w:val="a0"/>
        <w:ind w:firstLine="720"/>
        <w:rPr>
          <w:rFonts w:hint="cs"/>
          <w:rtl/>
        </w:rPr>
      </w:pPr>
    </w:p>
    <w:p w14:paraId="27B297A2" w14:textId="77777777" w:rsidR="00000000" w:rsidRDefault="00AE271D">
      <w:pPr>
        <w:pStyle w:val="a0"/>
        <w:ind w:firstLine="720"/>
        <w:rPr>
          <w:rFonts w:hint="cs"/>
          <w:rtl/>
        </w:rPr>
      </w:pPr>
      <w:r>
        <w:rPr>
          <w:rFonts w:hint="cs"/>
          <w:rtl/>
        </w:rPr>
        <w:t>כוח המשימה בוחן הצעות ותוכניות שונות לארגון</w:t>
      </w:r>
      <w:r>
        <w:rPr>
          <w:rFonts w:hint="cs"/>
          <w:rtl/>
        </w:rPr>
        <w:t xml:space="preserve"> מערכת החינוך. עיקרי המלצותיו יפורסמו בדוח ביניים, הצפוי בחודש אפריל 2004. לא ניתן בשלב זה, טרם פרסומו של דוח הביניים, להתייחס לכל מידע אחר.</w:t>
      </w:r>
    </w:p>
    <w:p w14:paraId="096FF926" w14:textId="77777777" w:rsidR="00000000" w:rsidRDefault="00AE271D">
      <w:pPr>
        <w:pStyle w:val="af1"/>
        <w:rPr>
          <w:rtl/>
        </w:rPr>
      </w:pPr>
      <w:r>
        <w:rPr>
          <w:rFonts w:hint="cs"/>
          <w:rtl/>
        </w:rPr>
        <w:br/>
      </w:r>
      <w:r>
        <w:rPr>
          <w:rFonts w:hint="eastAsia"/>
          <w:rtl/>
        </w:rPr>
        <w:t>היו</w:t>
      </w:r>
      <w:r>
        <w:rPr>
          <w:rtl/>
        </w:rPr>
        <w:t>"ר אלי בן-מנחם:</w:t>
      </w:r>
    </w:p>
    <w:p w14:paraId="27B5CB5F" w14:textId="77777777" w:rsidR="00000000" w:rsidRDefault="00AE271D">
      <w:pPr>
        <w:pStyle w:val="a0"/>
        <w:rPr>
          <w:rtl/>
        </w:rPr>
      </w:pPr>
    </w:p>
    <w:p w14:paraId="0447C791" w14:textId="77777777" w:rsidR="00000000" w:rsidRDefault="00AE271D">
      <w:pPr>
        <w:pStyle w:val="a0"/>
        <w:rPr>
          <w:rFonts w:hint="cs"/>
          <w:rtl/>
        </w:rPr>
      </w:pPr>
      <w:r>
        <w:rPr>
          <w:rFonts w:hint="cs"/>
          <w:rtl/>
        </w:rPr>
        <w:t xml:space="preserve">סגן שרת החינוך ישיב על שאילתא מס' 1109, של חבר הכנסת מתן וילנאי. לא נוכח - לפרוטוקול. </w:t>
      </w:r>
    </w:p>
    <w:p w14:paraId="50BFC72A" w14:textId="77777777" w:rsidR="00000000" w:rsidRDefault="00AE271D">
      <w:pPr>
        <w:pStyle w:val="a1"/>
        <w:jc w:val="center"/>
        <w:rPr>
          <w:rtl/>
        </w:rPr>
      </w:pPr>
      <w:r>
        <w:rPr>
          <w:rtl/>
        </w:rPr>
        <w:br/>
      </w:r>
      <w:bookmarkStart w:id="395" w:name="CQ21153FI0021153T23_02_2004_21_08_47"/>
      <w:bookmarkStart w:id="396" w:name="_Toc67901610"/>
      <w:bookmarkEnd w:id="395"/>
      <w:r>
        <w:rPr>
          <w:rtl/>
        </w:rPr>
        <w:t xml:space="preserve">1109. </w:t>
      </w:r>
      <w:r>
        <w:rPr>
          <w:rtl/>
        </w:rPr>
        <w:t xml:space="preserve">מפעל </w:t>
      </w:r>
      <w:r>
        <w:rPr>
          <w:rFonts w:hint="cs"/>
          <w:rtl/>
        </w:rPr>
        <w:t>ה</w:t>
      </w:r>
      <w:r>
        <w:rPr>
          <w:rtl/>
        </w:rPr>
        <w:t>הזנה בבתי-הספר</w:t>
      </w:r>
      <w:bookmarkEnd w:id="396"/>
    </w:p>
    <w:p w14:paraId="684866A7" w14:textId="77777777" w:rsidR="00000000" w:rsidRDefault="00AE271D">
      <w:pPr>
        <w:pStyle w:val="a0"/>
        <w:rPr>
          <w:rtl/>
        </w:rPr>
      </w:pPr>
    </w:p>
    <w:p w14:paraId="3C97110D" w14:textId="77777777" w:rsidR="00000000" w:rsidRDefault="00AE271D">
      <w:pPr>
        <w:pStyle w:val="a0"/>
        <w:ind w:firstLine="0"/>
        <w:rPr>
          <w:rFonts w:hint="cs"/>
          <w:bCs/>
          <w:u w:val="single"/>
        </w:rPr>
      </w:pPr>
      <w:bookmarkStart w:id="397" w:name="ESQ21153"/>
      <w:bookmarkEnd w:id="397"/>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שרת החינוך, התרבות והספורט</w:t>
      </w:r>
    </w:p>
    <w:p w14:paraId="0A75E748" w14:textId="77777777" w:rsidR="00000000" w:rsidRDefault="00AE271D">
      <w:pPr>
        <w:pStyle w:val="a0"/>
        <w:ind w:firstLine="720"/>
      </w:pPr>
      <w:r>
        <w:rPr>
          <w:rtl/>
        </w:rPr>
        <w:t>ביום ה' בשבט התשס"ד (28 בינואר 2004):</w:t>
      </w:r>
    </w:p>
    <w:p w14:paraId="68367A8A" w14:textId="77777777" w:rsidR="00000000" w:rsidRDefault="00AE271D">
      <w:pPr>
        <w:pStyle w:val="a0"/>
        <w:rPr>
          <w:rFonts w:hint="cs"/>
        </w:rPr>
      </w:pPr>
    </w:p>
    <w:p w14:paraId="0D07E19E" w14:textId="77777777" w:rsidR="00000000" w:rsidRDefault="00AE271D">
      <w:pPr>
        <w:pStyle w:val="a0"/>
        <w:ind w:firstLine="720"/>
        <w:rPr>
          <w:rFonts w:hint="cs"/>
        </w:rPr>
      </w:pPr>
      <w:r>
        <w:rPr>
          <w:rtl/>
        </w:rPr>
        <w:t xml:space="preserve">ראש הממשלה הצהיר על </w:t>
      </w:r>
      <w:r>
        <w:rPr>
          <w:rFonts w:hint="cs"/>
          <w:rtl/>
        </w:rPr>
        <w:t>הפעלת</w:t>
      </w:r>
      <w:r>
        <w:rPr>
          <w:rtl/>
        </w:rPr>
        <w:t xml:space="preserve"> מפעל הזנה בבתי</w:t>
      </w:r>
      <w:r>
        <w:rPr>
          <w:rFonts w:hint="cs"/>
          <w:rtl/>
        </w:rPr>
        <w:t>-</w:t>
      </w:r>
      <w:r>
        <w:rPr>
          <w:rtl/>
        </w:rPr>
        <w:t>הספר</w:t>
      </w:r>
      <w:r>
        <w:rPr>
          <w:rFonts w:hint="cs"/>
          <w:rtl/>
        </w:rPr>
        <w:t>.</w:t>
      </w:r>
    </w:p>
    <w:p w14:paraId="026729F1" w14:textId="77777777" w:rsidR="00000000" w:rsidRDefault="00AE271D">
      <w:pPr>
        <w:pStyle w:val="a0"/>
        <w:ind w:firstLine="720"/>
      </w:pPr>
    </w:p>
    <w:p w14:paraId="4AC0B73A" w14:textId="77777777" w:rsidR="00000000" w:rsidRDefault="00AE271D">
      <w:pPr>
        <w:pStyle w:val="a0"/>
        <w:ind w:firstLine="720"/>
      </w:pPr>
      <w:r>
        <w:rPr>
          <w:rFonts w:hint="cs"/>
          <w:rtl/>
        </w:rPr>
        <w:t>רצוני לשאול</w:t>
      </w:r>
      <w:r>
        <w:rPr>
          <w:rtl/>
        </w:rPr>
        <w:t>:</w:t>
      </w:r>
    </w:p>
    <w:p w14:paraId="5E41FA25" w14:textId="77777777" w:rsidR="00000000" w:rsidRDefault="00AE271D">
      <w:pPr>
        <w:pStyle w:val="a0"/>
        <w:ind w:firstLine="720"/>
      </w:pPr>
    </w:p>
    <w:p w14:paraId="242658A0" w14:textId="77777777" w:rsidR="00000000" w:rsidRDefault="00AE271D">
      <w:pPr>
        <w:pStyle w:val="a0"/>
        <w:ind w:firstLine="720"/>
        <w:rPr>
          <w:rFonts w:hint="cs"/>
          <w:rtl/>
        </w:rPr>
      </w:pPr>
      <w:r>
        <w:rPr>
          <w:rFonts w:hint="cs"/>
          <w:rtl/>
        </w:rPr>
        <w:t xml:space="preserve">1. </w:t>
      </w:r>
      <w:r>
        <w:rPr>
          <w:rtl/>
        </w:rPr>
        <w:t>מתי יתחיל המפעל</w:t>
      </w:r>
      <w:r>
        <w:rPr>
          <w:rFonts w:hint="cs"/>
          <w:rtl/>
        </w:rPr>
        <w:t>?</w:t>
      </w:r>
    </w:p>
    <w:p w14:paraId="6E22BD47" w14:textId="77777777" w:rsidR="00000000" w:rsidRDefault="00AE271D">
      <w:pPr>
        <w:pStyle w:val="a0"/>
        <w:ind w:firstLine="720"/>
        <w:rPr>
          <w:rtl/>
        </w:rPr>
      </w:pPr>
    </w:p>
    <w:p w14:paraId="45C42DC0" w14:textId="77777777" w:rsidR="00000000" w:rsidRDefault="00AE271D">
      <w:pPr>
        <w:pStyle w:val="a0"/>
        <w:ind w:firstLine="720"/>
        <w:rPr>
          <w:rtl/>
        </w:rPr>
      </w:pPr>
      <w:r>
        <w:rPr>
          <w:rFonts w:hint="cs"/>
          <w:rtl/>
        </w:rPr>
        <w:t>2. כמה</w:t>
      </w:r>
      <w:r>
        <w:rPr>
          <w:rtl/>
        </w:rPr>
        <w:t xml:space="preserve"> תלמידים </w:t>
      </w:r>
      <w:r>
        <w:rPr>
          <w:rFonts w:hint="cs"/>
          <w:rtl/>
        </w:rPr>
        <w:t>י</w:t>
      </w:r>
      <w:r>
        <w:rPr>
          <w:rtl/>
        </w:rPr>
        <w:t>יכללו בו</w:t>
      </w:r>
      <w:r>
        <w:rPr>
          <w:rFonts w:hint="cs"/>
          <w:rtl/>
        </w:rPr>
        <w:t>, באילו גילים ובאילו אזורים?</w:t>
      </w:r>
      <w:r>
        <w:rPr>
          <w:rtl/>
        </w:rPr>
        <w:t xml:space="preserve"> </w:t>
      </w:r>
    </w:p>
    <w:p w14:paraId="121BFA64" w14:textId="77777777" w:rsidR="00000000" w:rsidRDefault="00AE271D">
      <w:pPr>
        <w:pStyle w:val="a0"/>
        <w:ind w:firstLine="720"/>
        <w:rPr>
          <w:rtl/>
        </w:rPr>
      </w:pPr>
    </w:p>
    <w:p w14:paraId="5661876C" w14:textId="77777777" w:rsidR="00000000" w:rsidRDefault="00AE271D">
      <w:pPr>
        <w:pStyle w:val="a0"/>
        <w:ind w:firstLine="720"/>
        <w:rPr>
          <w:rFonts w:hint="cs"/>
          <w:rtl/>
        </w:rPr>
      </w:pPr>
      <w:r>
        <w:rPr>
          <w:rFonts w:hint="cs"/>
          <w:rtl/>
        </w:rPr>
        <w:t>3.</w:t>
      </w:r>
      <w:r>
        <w:rPr>
          <w:rFonts w:hint="cs"/>
          <w:rtl/>
        </w:rPr>
        <w:t xml:space="preserve"> </w:t>
      </w:r>
      <w:r>
        <w:rPr>
          <w:rtl/>
        </w:rPr>
        <w:t>האם המימון למפעל יהיה ממשלתי</w:t>
      </w:r>
      <w:r>
        <w:rPr>
          <w:rFonts w:hint="cs"/>
          <w:rtl/>
        </w:rPr>
        <w:t>,</w:t>
      </w:r>
      <w:r>
        <w:rPr>
          <w:rtl/>
        </w:rPr>
        <w:t xml:space="preserve"> ו</w:t>
      </w:r>
      <w:r>
        <w:rPr>
          <w:rFonts w:hint="cs"/>
          <w:rtl/>
        </w:rPr>
        <w:t xml:space="preserve">מה יהיה </w:t>
      </w:r>
      <w:r>
        <w:rPr>
          <w:rtl/>
        </w:rPr>
        <w:t>היק</w:t>
      </w:r>
      <w:r>
        <w:rPr>
          <w:rFonts w:hint="cs"/>
          <w:rtl/>
        </w:rPr>
        <w:t>פו?</w:t>
      </w:r>
    </w:p>
    <w:p w14:paraId="769523CE" w14:textId="77777777" w:rsidR="00000000" w:rsidRDefault="00AE271D">
      <w:pPr>
        <w:pStyle w:val="a0"/>
        <w:ind w:firstLine="720"/>
        <w:rPr>
          <w:rFonts w:hint="cs"/>
          <w:rtl/>
        </w:rPr>
      </w:pPr>
    </w:p>
    <w:p w14:paraId="528B936A" w14:textId="77777777" w:rsidR="00000000" w:rsidRDefault="00AE271D">
      <w:pPr>
        <w:pStyle w:val="a0"/>
        <w:rPr>
          <w:rFonts w:hint="cs"/>
          <w:b/>
          <w:bCs/>
          <w:u w:val="single"/>
          <w:rtl/>
        </w:rPr>
      </w:pPr>
      <w:r>
        <w:rPr>
          <w:rFonts w:hint="cs"/>
          <w:b/>
          <w:bCs/>
          <w:u w:val="single"/>
          <w:rtl/>
        </w:rPr>
        <w:t>תשובת סגן שרת החינוך, התרבות והספורט צבי הנדל:</w:t>
      </w:r>
    </w:p>
    <w:p w14:paraId="4FA333D5" w14:textId="77777777" w:rsidR="00000000" w:rsidRDefault="00AE271D">
      <w:pPr>
        <w:pStyle w:val="a0"/>
        <w:rPr>
          <w:rFonts w:hint="cs"/>
          <w:b/>
          <w:rtl/>
        </w:rPr>
      </w:pPr>
      <w:r>
        <w:rPr>
          <w:rFonts w:hint="cs"/>
          <w:b/>
          <w:rtl/>
        </w:rPr>
        <w:t xml:space="preserve"> (לא נקראה, נמסרה לפרוטוקול)</w:t>
      </w:r>
    </w:p>
    <w:p w14:paraId="4308428D" w14:textId="77777777" w:rsidR="00000000" w:rsidRDefault="00AE271D">
      <w:pPr>
        <w:pStyle w:val="a0"/>
        <w:rPr>
          <w:rFonts w:hint="cs"/>
          <w:rtl/>
        </w:rPr>
      </w:pPr>
    </w:p>
    <w:p w14:paraId="2EEE02B3" w14:textId="77777777" w:rsidR="00000000" w:rsidRDefault="00AE271D">
      <w:pPr>
        <w:pStyle w:val="BodyText"/>
        <w:ind w:firstLine="720"/>
        <w:jc w:val="both"/>
        <w:rPr>
          <w:rFonts w:hint="cs"/>
          <w:rtl/>
        </w:rPr>
      </w:pPr>
      <w:r>
        <w:rPr>
          <w:rFonts w:hint="cs"/>
          <w:rtl/>
        </w:rPr>
        <w:t>1-3. בימים אלה מתקיימת עבודת מטה מסודרת, יסודית ומאומצת, שאותה מובילים שר הרווחה ומנכ"ל משרד ראש הממשלה, בשיתוף עם משרד החינוך, במט</w:t>
      </w:r>
      <w:r>
        <w:rPr>
          <w:rFonts w:hint="cs"/>
          <w:rtl/>
        </w:rPr>
        <w:t>רה להתוות ולהפעיל תוכנית למפעל הזנה בבתי-הספר. בשלב זה לא נוכל להשיב במפורט על סעיפי השאילתא. משתעוצב התוכנית, ניתן יהיה להתייחס לפרטים.</w:t>
      </w:r>
    </w:p>
    <w:p w14:paraId="7BEA60F2" w14:textId="77777777" w:rsidR="00000000" w:rsidRDefault="00AE271D">
      <w:pPr>
        <w:pStyle w:val="af1"/>
        <w:rPr>
          <w:rtl/>
        </w:rPr>
      </w:pPr>
      <w:r>
        <w:rPr>
          <w:rtl/>
        </w:rPr>
        <w:br/>
        <w:t>היו"ר אלי בן-מנחם:</w:t>
      </w:r>
    </w:p>
    <w:p w14:paraId="69960E89" w14:textId="77777777" w:rsidR="00000000" w:rsidRDefault="00AE271D">
      <w:pPr>
        <w:pStyle w:val="a0"/>
        <w:rPr>
          <w:rtl/>
        </w:rPr>
      </w:pPr>
    </w:p>
    <w:p w14:paraId="3CB889E4" w14:textId="77777777" w:rsidR="00000000" w:rsidRDefault="00AE271D">
      <w:pPr>
        <w:pStyle w:val="a0"/>
        <w:rPr>
          <w:rFonts w:hint="cs"/>
          <w:rtl/>
        </w:rPr>
      </w:pPr>
      <w:r>
        <w:rPr>
          <w:rFonts w:hint="cs"/>
          <w:rtl/>
        </w:rPr>
        <w:t>סגן שרת החינוך ישיב על שאילתא מס' 1110, של חברת הכנסת ענבל גבריאלי: ניצול מיני של תלמידים על-ידי מ</w:t>
      </w:r>
      <w:r>
        <w:rPr>
          <w:rFonts w:hint="cs"/>
          <w:rtl/>
        </w:rPr>
        <w:t>וריהם. בבקשה.</w:t>
      </w:r>
    </w:p>
    <w:p w14:paraId="0E8ECDCB" w14:textId="77777777" w:rsidR="00000000" w:rsidRDefault="00AE271D">
      <w:pPr>
        <w:pStyle w:val="a1"/>
        <w:jc w:val="center"/>
        <w:rPr>
          <w:rtl/>
        </w:rPr>
      </w:pPr>
      <w:r>
        <w:rPr>
          <w:rtl/>
        </w:rPr>
        <w:br/>
      </w:r>
      <w:bookmarkStart w:id="398" w:name="CQ21444FI0021444T23_02_2004_21_09_44"/>
      <w:bookmarkStart w:id="399" w:name="_Toc67901611"/>
      <w:bookmarkEnd w:id="398"/>
      <w:r>
        <w:rPr>
          <w:rtl/>
        </w:rPr>
        <w:t>1110. ניצול מיני של תלמידים על-ידי מוריהם</w:t>
      </w:r>
      <w:bookmarkEnd w:id="399"/>
    </w:p>
    <w:p w14:paraId="17798FAF" w14:textId="77777777" w:rsidR="00000000" w:rsidRDefault="00AE271D">
      <w:pPr>
        <w:pStyle w:val="a0"/>
        <w:rPr>
          <w:rtl/>
        </w:rPr>
      </w:pPr>
    </w:p>
    <w:p w14:paraId="2D89E320" w14:textId="77777777" w:rsidR="00000000" w:rsidRDefault="00AE271D">
      <w:pPr>
        <w:pStyle w:val="a0"/>
        <w:ind w:firstLine="0"/>
        <w:rPr>
          <w:bCs/>
          <w:u w:val="single"/>
        </w:rPr>
      </w:pPr>
      <w:bookmarkStart w:id="400" w:name="ESQ21444"/>
      <w:bookmarkEnd w:id="400"/>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DDAFF18" w14:textId="77777777" w:rsidR="00000000" w:rsidRDefault="00AE271D">
      <w:pPr>
        <w:pStyle w:val="a0"/>
        <w:ind w:firstLine="720"/>
        <w:rPr>
          <w:rFonts w:hint="cs"/>
          <w:rtl/>
        </w:rPr>
      </w:pPr>
      <w:r>
        <w:rPr>
          <w:rtl/>
        </w:rPr>
        <w:t>ביום י"ב בשבט התשס"ד (4 בפברואר 2004):</w:t>
      </w:r>
    </w:p>
    <w:p w14:paraId="75790598" w14:textId="77777777" w:rsidR="00000000" w:rsidRDefault="00AE271D">
      <w:pPr>
        <w:pStyle w:val="a0"/>
        <w:ind w:firstLine="0"/>
        <w:rPr>
          <w:rFonts w:hint="cs"/>
        </w:rPr>
      </w:pPr>
    </w:p>
    <w:p w14:paraId="3ED89C2B" w14:textId="77777777" w:rsidR="00000000" w:rsidRDefault="00AE271D">
      <w:pPr>
        <w:pStyle w:val="a0"/>
        <w:ind w:firstLine="720"/>
        <w:rPr>
          <w:rtl/>
        </w:rPr>
      </w:pPr>
      <w:r>
        <w:rPr>
          <w:rFonts w:hint="cs"/>
          <w:rtl/>
        </w:rPr>
        <w:t>לאחרונה נעצר</w:t>
      </w:r>
      <w:r>
        <w:rPr>
          <w:rtl/>
        </w:rPr>
        <w:t xml:space="preserve"> מחנך מאור</w:t>
      </w:r>
      <w:r>
        <w:rPr>
          <w:rFonts w:hint="cs"/>
          <w:rtl/>
        </w:rPr>
        <w:t>-</w:t>
      </w:r>
      <w:r>
        <w:rPr>
          <w:rtl/>
        </w:rPr>
        <w:t xml:space="preserve">יהודה </w:t>
      </w:r>
      <w:r>
        <w:rPr>
          <w:rFonts w:hint="cs"/>
          <w:rtl/>
        </w:rPr>
        <w:t>שחשוד שהתעלל מינית ב</w:t>
      </w:r>
      <w:r>
        <w:rPr>
          <w:rtl/>
        </w:rPr>
        <w:t>תלמידי כיתתו</w:t>
      </w:r>
      <w:r>
        <w:rPr>
          <w:rFonts w:hint="cs"/>
          <w:rtl/>
        </w:rPr>
        <w:t xml:space="preserve"> במשך שש שנים.</w:t>
      </w:r>
      <w:r>
        <w:rPr>
          <w:rtl/>
        </w:rPr>
        <w:t xml:space="preserve"> מקרה זה מצטרף לשורה של </w:t>
      </w:r>
      <w:r>
        <w:rPr>
          <w:rtl/>
        </w:rPr>
        <w:t>מקרים נוספים.</w:t>
      </w:r>
    </w:p>
    <w:p w14:paraId="16EBF285" w14:textId="77777777" w:rsidR="00000000" w:rsidRDefault="00AE271D">
      <w:pPr>
        <w:pStyle w:val="a0"/>
        <w:ind w:firstLine="720"/>
      </w:pPr>
    </w:p>
    <w:p w14:paraId="74C38412" w14:textId="77777777" w:rsidR="00000000" w:rsidRDefault="00AE271D">
      <w:pPr>
        <w:pStyle w:val="a0"/>
        <w:ind w:firstLine="720"/>
      </w:pPr>
      <w:r>
        <w:rPr>
          <w:rFonts w:hint="cs"/>
          <w:rtl/>
        </w:rPr>
        <w:t>רצוני לשאול</w:t>
      </w:r>
      <w:r>
        <w:rPr>
          <w:rtl/>
        </w:rPr>
        <w:t>:</w:t>
      </w:r>
    </w:p>
    <w:p w14:paraId="0BAEA9BE" w14:textId="77777777" w:rsidR="00000000" w:rsidRDefault="00AE271D">
      <w:pPr>
        <w:pStyle w:val="a0"/>
        <w:ind w:firstLine="720"/>
        <w:rPr>
          <w:rFonts w:hint="cs"/>
          <w:rtl/>
        </w:rPr>
      </w:pPr>
    </w:p>
    <w:p w14:paraId="46B29399" w14:textId="77777777" w:rsidR="00000000" w:rsidRDefault="00AE271D">
      <w:pPr>
        <w:pStyle w:val="a0"/>
        <w:ind w:firstLine="720"/>
        <w:rPr>
          <w:rtl/>
        </w:rPr>
      </w:pPr>
      <w:r>
        <w:rPr>
          <w:rFonts w:hint="cs"/>
          <w:rtl/>
        </w:rPr>
        <w:t xml:space="preserve">1. </w:t>
      </w:r>
      <w:r>
        <w:rPr>
          <w:rtl/>
        </w:rPr>
        <w:t>האם מערכת החינוך מפקחת על יחסים בלתי</w:t>
      </w:r>
      <w:r>
        <w:rPr>
          <w:rFonts w:hint="cs"/>
          <w:rtl/>
        </w:rPr>
        <w:t xml:space="preserve"> </w:t>
      </w:r>
      <w:r>
        <w:rPr>
          <w:rtl/>
        </w:rPr>
        <w:t>הולמים בין מורים לתלמידים</w:t>
      </w:r>
      <w:r>
        <w:rPr>
          <w:rFonts w:hint="cs"/>
          <w:rtl/>
        </w:rPr>
        <w:t xml:space="preserve">, ואם כן </w:t>
      </w:r>
      <w:r>
        <w:rPr>
          <w:rtl/>
        </w:rPr>
        <w:t>–</w:t>
      </w:r>
      <w:r>
        <w:rPr>
          <w:rFonts w:hint="cs"/>
          <w:rtl/>
        </w:rPr>
        <w:t xml:space="preserve"> כיצד</w:t>
      </w:r>
      <w:r>
        <w:rPr>
          <w:rtl/>
        </w:rPr>
        <w:t>?</w:t>
      </w:r>
    </w:p>
    <w:p w14:paraId="4BD5298D" w14:textId="77777777" w:rsidR="00000000" w:rsidRDefault="00AE271D">
      <w:pPr>
        <w:pStyle w:val="a0"/>
        <w:ind w:firstLine="720"/>
        <w:rPr>
          <w:rtl/>
        </w:rPr>
      </w:pPr>
    </w:p>
    <w:p w14:paraId="4BA7DF50" w14:textId="77777777" w:rsidR="00000000" w:rsidRDefault="00AE271D">
      <w:pPr>
        <w:pStyle w:val="a0"/>
        <w:ind w:firstLine="720"/>
        <w:rPr>
          <w:rtl/>
        </w:rPr>
      </w:pPr>
      <w:r>
        <w:rPr>
          <w:rFonts w:hint="cs"/>
          <w:rtl/>
        </w:rPr>
        <w:t xml:space="preserve">2. </w:t>
      </w:r>
      <w:r>
        <w:rPr>
          <w:rtl/>
        </w:rPr>
        <w:t>מה עושה משרדך כדי למנוע הישנותה של תופעה זו?</w:t>
      </w:r>
    </w:p>
    <w:p w14:paraId="022ED8C8" w14:textId="77777777" w:rsidR="00000000" w:rsidRDefault="00AE271D">
      <w:pPr>
        <w:pStyle w:val="-"/>
        <w:rPr>
          <w:rFonts w:hint="cs"/>
          <w:rtl/>
        </w:rPr>
      </w:pPr>
      <w:r>
        <w:rPr>
          <w:rFonts w:hint="cs"/>
          <w:rtl/>
        </w:rPr>
        <w:br/>
        <w:t>סגן שרת החינוך, התרבות והספורט צבי הנדל:</w:t>
      </w:r>
    </w:p>
    <w:p w14:paraId="5A3F2687" w14:textId="77777777" w:rsidR="00000000" w:rsidRDefault="00AE271D">
      <w:pPr>
        <w:pStyle w:val="a0"/>
        <w:rPr>
          <w:rFonts w:hint="cs"/>
          <w:rtl/>
        </w:rPr>
      </w:pPr>
    </w:p>
    <w:p w14:paraId="43B5F9E3" w14:textId="77777777" w:rsidR="00000000" w:rsidRDefault="00AE271D">
      <w:pPr>
        <w:pStyle w:val="a0"/>
        <w:rPr>
          <w:rFonts w:hint="cs"/>
          <w:rtl/>
        </w:rPr>
      </w:pPr>
      <w:r>
        <w:rPr>
          <w:rFonts w:hint="cs"/>
          <w:rtl/>
        </w:rPr>
        <w:t>חברת הכנסת חרוצה, והיא נשארת לשמוע את התשובות. חזקי ו</w:t>
      </w:r>
      <w:r>
        <w:rPr>
          <w:rFonts w:hint="cs"/>
          <w:rtl/>
        </w:rPr>
        <w:t xml:space="preserve">אמצי. </w:t>
      </w:r>
    </w:p>
    <w:p w14:paraId="37405913" w14:textId="77777777" w:rsidR="00000000" w:rsidRDefault="00AE271D">
      <w:pPr>
        <w:pStyle w:val="af0"/>
        <w:rPr>
          <w:rFonts w:hint="cs"/>
          <w:rtl/>
        </w:rPr>
      </w:pPr>
    </w:p>
    <w:p w14:paraId="3AA5FF0D" w14:textId="77777777" w:rsidR="00000000" w:rsidRDefault="00AE271D">
      <w:pPr>
        <w:pStyle w:val="af0"/>
        <w:rPr>
          <w:rtl/>
        </w:rPr>
      </w:pPr>
      <w:r>
        <w:rPr>
          <w:rtl/>
        </w:rPr>
        <w:t>ענבל גבריאלי (הליכוד):</w:t>
      </w:r>
    </w:p>
    <w:p w14:paraId="0D3664B3" w14:textId="77777777" w:rsidR="00000000" w:rsidRDefault="00AE271D">
      <w:pPr>
        <w:pStyle w:val="a0"/>
        <w:rPr>
          <w:rtl/>
        </w:rPr>
      </w:pPr>
    </w:p>
    <w:p w14:paraId="7AC1EBBC" w14:textId="77777777" w:rsidR="00000000" w:rsidRDefault="00AE271D">
      <w:pPr>
        <w:pStyle w:val="a0"/>
        <w:rPr>
          <w:rFonts w:hint="cs"/>
          <w:rtl/>
        </w:rPr>
      </w:pPr>
      <w:r>
        <w:rPr>
          <w:rFonts w:hint="cs"/>
          <w:rtl/>
        </w:rPr>
        <w:t>תודה.</w:t>
      </w:r>
    </w:p>
    <w:p w14:paraId="7C7D7AC9" w14:textId="77777777" w:rsidR="00000000" w:rsidRDefault="00AE271D">
      <w:pPr>
        <w:pStyle w:val="-"/>
        <w:rPr>
          <w:rtl/>
        </w:rPr>
      </w:pPr>
      <w:r>
        <w:rPr>
          <w:rtl/>
        </w:rPr>
        <w:br/>
      </w:r>
      <w:bookmarkStart w:id="401" w:name="FS000000412T23_02_2004_21_10_42"/>
      <w:bookmarkEnd w:id="401"/>
      <w:r>
        <w:rPr>
          <w:rtl/>
        </w:rPr>
        <w:t>סגן שרת החינוך, התרבות והספורט צבי הנדל:</w:t>
      </w:r>
    </w:p>
    <w:p w14:paraId="74DC7C02" w14:textId="77777777" w:rsidR="00000000" w:rsidRDefault="00AE271D">
      <w:pPr>
        <w:pStyle w:val="a0"/>
        <w:rPr>
          <w:rtl/>
        </w:rPr>
      </w:pPr>
    </w:p>
    <w:p w14:paraId="498E56D5" w14:textId="77777777" w:rsidR="00000000" w:rsidRDefault="00AE271D">
      <w:pPr>
        <w:pStyle w:val="a0"/>
        <w:ind w:firstLine="720"/>
        <w:rPr>
          <w:rFonts w:hint="cs"/>
          <w:rtl/>
        </w:rPr>
      </w:pPr>
      <w:r>
        <w:rPr>
          <w:rFonts w:hint="cs"/>
          <w:rtl/>
        </w:rPr>
        <w:t>מכובדי היושב-ראש, חברת הכנסת ענבל גבריאלי, חשוב לי להקדים ולומר, שאני מגנה את המקרה החמור בכל תוקף - המקרה שעליו כתבת בשאילתא -  ורואה בו בבחינת יוצא מן הכלל, "התפוח הרקוב" שא</w:t>
      </w:r>
      <w:r>
        <w:rPr>
          <w:rFonts w:hint="cs"/>
          <w:rtl/>
        </w:rPr>
        <w:t xml:space="preserve">ינו מעיד על הכלל, ואני מקווה שגם יוצאים מן הכלל כאלה לא יהיו עוד. </w:t>
      </w:r>
    </w:p>
    <w:p w14:paraId="74A5F7D3" w14:textId="77777777" w:rsidR="00000000" w:rsidRDefault="00AE271D">
      <w:pPr>
        <w:pStyle w:val="a0"/>
        <w:ind w:firstLine="720"/>
        <w:rPr>
          <w:rFonts w:hint="cs"/>
          <w:rtl/>
        </w:rPr>
      </w:pPr>
    </w:p>
    <w:p w14:paraId="1E2160AD" w14:textId="77777777" w:rsidR="00000000" w:rsidRDefault="00AE271D">
      <w:pPr>
        <w:pStyle w:val="a0"/>
        <w:ind w:firstLine="720"/>
        <w:rPr>
          <w:rFonts w:hint="cs"/>
          <w:rtl/>
        </w:rPr>
      </w:pPr>
      <w:r>
        <w:rPr>
          <w:rFonts w:hint="cs"/>
          <w:rtl/>
        </w:rPr>
        <w:t xml:space="preserve">1. אותו ציבור, בצד הדאגה לקידום הישגיהם של התלמידים, רואה עצמו מופקד גם על שלומם ובריאותם הגופנית והנפשית. </w:t>
      </w:r>
    </w:p>
    <w:p w14:paraId="01868C9E" w14:textId="77777777" w:rsidR="00000000" w:rsidRDefault="00AE271D">
      <w:pPr>
        <w:pStyle w:val="a0"/>
        <w:ind w:firstLine="720"/>
        <w:rPr>
          <w:rFonts w:hint="cs"/>
          <w:rtl/>
        </w:rPr>
      </w:pPr>
    </w:p>
    <w:p w14:paraId="21CD2C9E" w14:textId="77777777" w:rsidR="00000000" w:rsidRDefault="00AE271D">
      <w:pPr>
        <w:pStyle w:val="a0"/>
        <w:ind w:firstLine="720"/>
        <w:rPr>
          <w:rFonts w:hint="cs"/>
          <w:rtl/>
        </w:rPr>
      </w:pPr>
      <w:r>
        <w:rPr>
          <w:rFonts w:hint="cs"/>
          <w:rtl/>
        </w:rPr>
        <w:t>2. אף שמדובר במקרה חריג, משרד החינוך נערך בעוד מועד לקדם מקרים מסוג זה, אם יקרו</w:t>
      </w:r>
      <w:r>
        <w:rPr>
          <w:rFonts w:hint="cs"/>
          <w:rtl/>
        </w:rPr>
        <w:t>:</w:t>
      </w:r>
    </w:p>
    <w:p w14:paraId="57356B1C" w14:textId="77777777" w:rsidR="00000000" w:rsidRDefault="00AE271D">
      <w:pPr>
        <w:pStyle w:val="a0"/>
        <w:rPr>
          <w:rFonts w:hint="cs"/>
          <w:rtl/>
        </w:rPr>
      </w:pPr>
    </w:p>
    <w:p w14:paraId="375B01FA" w14:textId="77777777" w:rsidR="00000000" w:rsidRDefault="00AE271D">
      <w:pPr>
        <w:pStyle w:val="a0"/>
        <w:ind w:firstLine="720"/>
        <w:rPr>
          <w:rFonts w:hint="cs"/>
          <w:rtl/>
        </w:rPr>
      </w:pPr>
      <w:r>
        <w:rPr>
          <w:rFonts w:hint="cs"/>
          <w:rtl/>
        </w:rPr>
        <w:t>לפני כשנה פורסם חוזר מנכ"ל מקיף, שמטרתו להבהיר לעובדי מערכת החינוך את החוקים, הנורמות והערכים שלאורם יש לנהוג, ואת מהלך הטיפול באירוע של פגיעת עובד הוראה בתלמיד, לרבות פגיעה והתעללות מינית, שאליה החוזר מתייחס במפורש. החוזר מפרט, בין השאר, את התפקידים, ה</w:t>
      </w:r>
      <w:r>
        <w:rPr>
          <w:rFonts w:hint="cs"/>
          <w:rtl/>
        </w:rPr>
        <w:t>סמכות והאחריות של מטה המשרד, מפקחי מוסדות החינוך והמנהלים בכל טיפול בנושא של פגיעת עובדי הוראה בתלמידים, ברמת המניעה וכתגובה לאחר מעשה. כל בעלי התפקידים הנ"ל אמורים לפקח על יישום הנוהל, כפי שהיה בחוזר המנכ"ל.</w:t>
      </w:r>
    </w:p>
    <w:p w14:paraId="3967AC16" w14:textId="77777777" w:rsidR="00000000" w:rsidRDefault="00AE271D">
      <w:pPr>
        <w:pStyle w:val="a0"/>
        <w:rPr>
          <w:rFonts w:hint="cs"/>
          <w:rtl/>
        </w:rPr>
      </w:pPr>
    </w:p>
    <w:p w14:paraId="5941A0C8" w14:textId="77777777" w:rsidR="00000000" w:rsidRDefault="00AE271D">
      <w:pPr>
        <w:pStyle w:val="a0"/>
        <w:ind w:firstLine="720"/>
        <w:rPr>
          <w:rFonts w:hint="cs"/>
          <w:rtl/>
        </w:rPr>
      </w:pPr>
      <w:r>
        <w:rPr>
          <w:rFonts w:hint="cs"/>
          <w:rtl/>
        </w:rPr>
        <w:t>גיבוש אורח חיים מוסדי המונע פגיעה של עובדי הור</w:t>
      </w:r>
      <w:r>
        <w:rPr>
          <w:rFonts w:hint="cs"/>
          <w:rtl/>
        </w:rPr>
        <w:t>אה בתלמידים הוא חלק מההיערכות המערכתית למניעת אלימות וליצירת אקלים חינוכי חיובי במערכת. כדי להבנות מערכת יחסים מכבדת והולמת בין מורים לתלמידים, יש לקיים עבודה חינוכית רציפה ומתמדת, הכוללת פעולות הסברה, מתן ידע על אודות חוקים ונהלים מחייבים, יצירת מסגרות שת</w:t>
      </w:r>
      <w:r>
        <w:rPr>
          <w:rFonts w:hint="cs"/>
          <w:rtl/>
        </w:rPr>
        <w:t>אפשרנה למורים להתמודד עם מצבי קושי. בתי-הספר אף מונחים לעבוד עם התלמידים בתוכניות מניעה, ולהזמינם לשתף דמויות משמעותיות במערכת בכל חריגה של מורה מהתנהגות נורמטיבית תקינה. פעם היו שומרים את זה בסוד, ואנחנו מאוד מעודדים להוציא את זה הלאה; אם זה מורה - אז להג</w:t>
      </w:r>
      <w:r>
        <w:rPr>
          <w:rFonts w:hint="cs"/>
          <w:rtl/>
        </w:rPr>
        <w:t xml:space="preserve">יע למנהל, וכיוצא באלה. </w:t>
      </w:r>
    </w:p>
    <w:p w14:paraId="45C1FBDC" w14:textId="77777777" w:rsidR="00000000" w:rsidRDefault="00AE271D">
      <w:pPr>
        <w:pStyle w:val="a0"/>
        <w:rPr>
          <w:rFonts w:hint="cs"/>
          <w:rtl/>
        </w:rPr>
      </w:pPr>
    </w:p>
    <w:p w14:paraId="3DE813A5" w14:textId="77777777" w:rsidR="00000000" w:rsidRDefault="00AE271D">
      <w:pPr>
        <w:pStyle w:val="a0"/>
        <w:ind w:firstLine="720"/>
        <w:rPr>
          <w:rFonts w:hint="cs"/>
          <w:rtl/>
        </w:rPr>
      </w:pPr>
      <w:r>
        <w:rPr>
          <w:rFonts w:hint="cs"/>
          <w:rtl/>
        </w:rPr>
        <w:t xml:space="preserve">נוסף על העבודה החינוכית שתיארתי, מעבירה הנהלת המשרד מסר ברור, כי יש לטפל בכל מקרה של פגיעה מינית או אחרת של עובד הוראה בתלמיד באופן מיידי, החלטי, על-פי החוק והנוהל. </w:t>
      </w:r>
    </w:p>
    <w:p w14:paraId="0B4669ED" w14:textId="77777777" w:rsidR="00000000" w:rsidRDefault="00AE271D">
      <w:pPr>
        <w:pStyle w:val="a0"/>
        <w:ind w:firstLine="720"/>
        <w:rPr>
          <w:rFonts w:hint="cs"/>
          <w:rtl/>
        </w:rPr>
      </w:pPr>
    </w:p>
    <w:p w14:paraId="275A596E" w14:textId="77777777" w:rsidR="00000000" w:rsidRDefault="00AE271D">
      <w:pPr>
        <w:pStyle w:val="a0"/>
        <w:ind w:firstLine="720"/>
        <w:rPr>
          <w:rFonts w:hint="cs"/>
          <w:rtl/>
        </w:rPr>
      </w:pPr>
      <w:r>
        <w:rPr>
          <w:rFonts w:hint="cs"/>
          <w:rtl/>
        </w:rPr>
        <w:t xml:space="preserve">החוק למניעת העסקת עברייני מין במוסד המכוון למתן  שירות לקטינים, </w:t>
      </w:r>
      <w:r>
        <w:rPr>
          <w:rFonts w:hint="cs"/>
          <w:rtl/>
        </w:rPr>
        <w:t xml:space="preserve">המחייב כל מעסיק, לפני שהוא מקבל עובד חדש לשורותיו, לקבל מן המשטרה אישור כי לא הורשע בעבירת מין, יתרום אף הוא לסינונם של עברייני מין מן המערכת. </w:t>
      </w:r>
    </w:p>
    <w:p w14:paraId="50258A81" w14:textId="77777777" w:rsidR="00000000" w:rsidRDefault="00AE271D">
      <w:pPr>
        <w:pStyle w:val="a0"/>
        <w:ind w:firstLine="720"/>
        <w:rPr>
          <w:rFonts w:hint="cs"/>
          <w:rtl/>
        </w:rPr>
      </w:pPr>
    </w:p>
    <w:p w14:paraId="4B3F63E2" w14:textId="77777777" w:rsidR="00000000" w:rsidRDefault="00AE271D">
      <w:pPr>
        <w:pStyle w:val="a0"/>
        <w:ind w:firstLine="720"/>
        <w:rPr>
          <w:rFonts w:hint="cs"/>
          <w:rtl/>
        </w:rPr>
      </w:pPr>
      <w:r>
        <w:rPr>
          <w:rFonts w:hint="cs"/>
          <w:rtl/>
        </w:rPr>
        <w:t>עם זאת יש לזכור, כי עברייני מין הם מניפולטיביים ומחפשים את קרבתם של ילדים ובני-נוער, וכי לצערי לא ניתן למנוע לח</w:t>
      </w:r>
      <w:r>
        <w:rPr>
          <w:rFonts w:hint="cs"/>
          <w:rtl/>
        </w:rPr>
        <w:t>לוטין הישנותן של תופעות כאובות מעין אלו.</w:t>
      </w:r>
    </w:p>
    <w:p w14:paraId="59E7B9F4" w14:textId="77777777" w:rsidR="00000000" w:rsidRDefault="00AE271D">
      <w:pPr>
        <w:pStyle w:val="af1"/>
        <w:rPr>
          <w:rtl/>
        </w:rPr>
      </w:pPr>
      <w:r>
        <w:rPr>
          <w:rtl/>
        </w:rPr>
        <w:br/>
        <w:t>היו"ר אלי בן-מנחם:</w:t>
      </w:r>
    </w:p>
    <w:p w14:paraId="29D5B237" w14:textId="77777777" w:rsidR="00000000" w:rsidRDefault="00AE271D">
      <w:pPr>
        <w:pStyle w:val="a0"/>
        <w:rPr>
          <w:rtl/>
        </w:rPr>
      </w:pPr>
    </w:p>
    <w:p w14:paraId="0622A307" w14:textId="77777777" w:rsidR="00000000" w:rsidRDefault="00AE271D">
      <w:pPr>
        <w:pStyle w:val="a0"/>
        <w:rPr>
          <w:rFonts w:hint="cs"/>
          <w:rtl/>
        </w:rPr>
      </w:pPr>
      <w:r>
        <w:rPr>
          <w:rFonts w:hint="cs"/>
          <w:rtl/>
        </w:rPr>
        <w:t>תודה. שאלה נוספת לחברת הכנסת ענבל גבריאלי. בבקשה.</w:t>
      </w:r>
    </w:p>
    <w:p w14:paraId="79D4FC1C" w14:textId="77777777" w:rsidR="00000000" w:rsidRDefault="00AE271D">
      <w:pPr>
        <w:pStyle w:val="af0"/>
        <w:rPr>
          <w:rtl/>
        </w:rPr>
      </w:pPr>
      <w:r>
        <w:rPr>
          <w:rtl/>
        </w:rPr>
        <w:br/>
      </w:r>
      <w:bookmarkStart w:id="402" w:name="FS000001039T23_02_2004_21_17_44"/>
      <w:bookmarkEnd w:id="402"/>
      <w:r>
        <w:rPr>
          <w:rtl/>
        </w:rPr>
        <w:t>ענבל גבריאלי (הליכוד):</w:t>
      </w:r>
    </w:p>
    <w:p w14:paraId="7AD8C3B1" w14:textId="77777777" w:rsidR="00000000" w:rsidRDefault="00AE271D">
      <w:pPr>
        <w:pStyle w:val="a0"/>
        <w:rPr>
          <w:rtl/>
        </w:rPr>
      </w:pPr>
    </w:p>
    <w:p w14:paraId="68D85183" w14:textId="77777777" w:rsidR="00000000" w:rsidRDefault="00AE271D">
      <w:pPr>
        <w:pStyle w:val="a0"/>
        <w:rPr>
          <w:rFonts w:hint="cs"/>
          <w:rtl/>
        </w:rPr>
      </w:pPr>
      <w:r>
        <w:rPr>
          <w:rFonts w:hint="cs"/>
          <w:rtl/>
        </w:rPr>
        <w:t>אדוני היושב-ראש, סגן השר, קודם כול אני רוצה להודות - - -</w:t>
      </w:r>
    </w:p>
    <w:p w14:paraId="4DBC044D" w14:textId="77777777" w:rsidR="00000000" w:rsidRDefault="00AE271D">
      <w:pPr>
        <w:pStyle w:val="-"/>
        <w:rPr>
          <w:rtl/>
        </w:rPr>
      </w:pPr>
      <w:r>
        <w:rPr>
          <w:rtl/>
        </w:rPr>
        <w:br/>
      </w:r>
      <w:bookmarkStart w:id="403" w:name="FS000000412T23_02_2004_21_18_06"/>
      <w:bookmarkEnd w:id="403"/>
      <w:r>
        <w:rPr>
          <w:rtl/>
        </w:rPr>
        <w:t>סגן שרת החינוך, התרבות והספורט צבי הנדל:</w:t>
      </w:r>
    </w:p>
    <w:p w14:paraId="40FDE586" w14:textId="77777777" w:rsidR="00000000" w:rsidRDefault="00AE271D">
      <w:pPr>
        <w:pStyle w:val="a0"/>
        <w:rPr>
          <w:rtl/>
        </w:rPr>
      </w:pPr>
    </w:p>
    <w:p w14:paraId="675B2091" w14:textId="77777777" w:rsidR="00000000" w:rsidRDefault="00AE271D">
      <w:pPr>
        <w:pStyle w:val="a0"/>
        <w:rPr>
          <w:rFonts w:hint="cs"/>
          <w:rtl/>
        </w:rPr>
      </w:pPr>
      <w:r>
        <w:rPr>
          <w:rFonts w:hint="cs"/>
          <w:rtl/>
        </w:rPr>
        <w:t xml:space="preserve">סגן שרת החינוך. את </w:t>
      </w:r>
      <w:r>
        <w:rPr>
          <w:rFonts w:hint="cs"/>
          <w:rtl/>
        </w:rPr>
        <w:t xml:space="preserve">צריכה להקפיד. </w:t>
      </w:r>
    </w:p>
    <w:p w14:paraId="2DFD412E" w14:textId="77777777" w:rsidR="00000000" w:rsidRDefault="00AE271D">
      <w:pPr>
        <w:pStyle w:val="-"/>
        <w:rPr>
          <w:rtl/>
        </w:rPr>
      </w:pPr>
      <w:r>
        <w:rPr>
          <w:rtl/>
        </w:rPr>
        <w:br/>
      </w:r>
      <w:bookmarkStart w:id="404" w:name="FS000001039T23_02_2004_21_18_20"/>
      <w:bookmarkEnd w:id="404"/>
      <w:r>
        <w:rPr>
          <w:rtl/>
        </w:rPr>
        <w:t>ענבל גבריאלי (הליכוד):</w:t>
      </w:r>
    </w:p>
    <w:p w14:paraId="67BA47C4" w14:textId="77777777" w:rsidR="00000000" w:rsidRDefault="00AE271D">
      <w:pPr>
        <w:pStyle w:val="a0"/>
        <w:rPr>
          <w:rFonts w:hint="cs"/>
          <w:rtl/>
        </w:rPr>
      </w:pPr>
    </w:p>
    <w:p w14:paraId="70602409" w14:textId="77777777" w:rsidR="00000000" w:rsidRDefault="00AE271D">
      <w:pPr>
        <w:pStyle w:val="a0"/>
        <w:rPr>
          <w:rFonts w:hint="cs"/>
          <w:rtl/>
        </w:rPr>
      </w:pPr>
      <w:r>
        <w:rPr>
          <w:rFonts w:hint="cs"/>
          <w:rtl/>
        </w:rPr>
        <w:t xml:space="preserve">זה ארוך מדי. סגן שרת החינוך, התרבות והספורט. קודם כול, אני מודה לך על התשובה המפורטת. </w:t>
      </w:r>
    </w:p>
    <w:p w14:paraId="33535472" w14:textId="77777777" w:rsidR="00000000" w:rsidRDefault="00AE271D">
      <w:pPr>
        <w:pStyle w:val="a0"/>
        <w:rPr>
          <w:rFonts w:hint="cs"/>
          <w:rtl/>
        </w:rPr>
      </w:pPr>
    </w:p>
    <w:p w14:paraId="1EDB77E7" w14:textId="77777777" w:rsidR="00000000" w:rsidRDefault="00AE271D">
      <w:pPr>
        <w:pStyle w:val="a0"/>
        <w:rPr>
          <w:rFonts w:hint="cs"/>
          <w:rtl/>
        </w:rPr>
      </w:pPr>
      <w:r>
        <w:rPr>
          <w:rFonts w:hint="cs"/>
          <w:rtl/>
        </w:rPr>
        <w:t>ודאי ידוע לך הדיסוננס שקיים בין ההוראות של חוזר מנכ"ל לבין מה שמבוצע בפועל. השאלה הנוספת שלי - האם - - -</w:t>
      </w:r>
    </w:p>
    <w:p w14:paraId="64938E44" w14:textId="77777777" w:rsidR="00000000" w:rsidRDefault="00AE271D">
      <w:pPr>
        <w:pStyle w:val="af0"/>
        <w:rPr>
          <w:rtl/>
        </w:rPr>
      </w:pPr>
      <w:r>
        <w:rPr>
          <w:rtl/>
        </w:rPr>
        <w:br/>
        <w:t>עמרי שרון (הליכוד):</w:t>
      </w:r>
    </w:p>
    <w:p w14:paraId="0BC5AD22" w14:textId="77777777" w:rsidR="00000000" w:rsidRDefault="00AE271D">
      <w:pPr>
        <w:pStyle w:val="a0"/>
        <w:rPr>
          <w:rtl/>
        </w:rPr>
      </w:pPr>
    </w:p>
    <w:p w14:paraId="398FB071" w14:textId="77777777" w:rsidR="00000000" w:rsidRDefault="00AE271D">
      <w:pPr>
        <w:pStyle w:val="a0"/>
        <w:rPr>
          <w:rFonts w:hint="cs"/>
          <w:rtl/>
        </w:rPr>
      </w:pPr>
      <w:r>
        <w:rPr>
          <w:rFonts w:hint="cs"/>
          <w:rtl/>
        </w:rPr>
        <w:t>-</w:t>
      </w:r>
      <w:r>
        <w:rPr>
          <w:rFonts w:hint="cs"/>
          <w:rtl/>
        </w:rPr>
        <w:t xml:space="preserve"> - -</w:t>
      </w:r>
    </w:p>
    <w:p w14:paraId="5870B6A4" w14:textId="77777777" w:rsidR="00000000" w:rsidRDefault="00AE271D">
      <w:pPr>
        <w:pStyle w:val="af0"/>
        <w:rPr>
          <w:rtl/>
        </w:rPr>
      </w:pPr>
      <w:r>
        <w:rPr>
          <w:rtl/>
        </w:rPr>
        <w:br/>
      </w:r>
      <w:bookmarkStart w:id="405" w:name="FS000001039T23_02_2004_21_19_42C"/>
      <w:bookmarkEnd w:id="405"/>
      <w:r>
        <w:rPr>
          <w:rtl/>
        </w:rPr>
        <w:t>ענבל גבריאלי (הליכוד):</w:t>
      </w:r>
    </w:p>
    <w:p w14:paraId="771B9860" w14:textId="77777777" w:rsidR="00000000" w:rsidRDefault="00AE271D">
      <w:pPr>
        <w:pStyle w:val="a0"/>
        <w:rPr>
          <w:rtl/>
        </w:rPr>
      </w:pPr>
    </w:p>
    <w:p w14:paraId="78B1A32B" w14:textId="77777777" w:rsidR="00000000" w:rsidRDefault="00AE271D">
      <w:pPr>
        <w:pStyle w:val="a0"/>
        <w:rPr>
          <w:rFonts w:hint="cs"/>
          <w:rtl/>
        </w:rPr>
      </w:pPr>
      <w:r>
        <w:rPr>
          <w:rFonts w:hint="cs"/>
          <w:rtl/>
        </w:rPr>
        <w:t>פער. האם במסגרת - - -</w:t>
      </w:r>
    </w:p>
    <w:p w14:paraId="51CD920B" w14:textId="77777777" w:rsidR="00000000" w:rsidRDefault="00AE271D">
      <w:pPr>
        <w:pStyle w:val="-"/>
        <w:rPr>
          <w:rtl/>
        </w:rPr>
      </w:pPr>
      <w:r>
        <w:rPr>
          <w:rtl/>
        </w:rPr>
        <w:br/>
      </w:r>
      <w:bookmarkStart w:id="406" w:name="FS000000412T23_02_2004_21_20_01"/>
      <w:bookmarkEnd w:id="406"/>
      <w:r>
        <w:rPr>
          <w:rtl/>
        </w:rPr>
        <w:t>סגן שרת החינוך, התרבות והספורט צבי הנדל:</w:t>
      </w:r>
    </w:p>
    <w:p w14:paraId="56689FB7" w14:textId="77777777" w:rsidR="00000000" w:rsidRDefault="00AE271D">
      <w:pPr>
        <w:pStyle w:val="a0"/>
        <w:rPr>
          <w:rtl/>
        </w:rPr>
      </w:pPr>
    </w:p>
    <w:p w14:paraId="06C402A8" w14:textId="77777777" w:rsidR="00000000" w:rsidRDefault="00AE271D">
      <w:pPr>
        <w:pStyle w:val="a0"/>
        <w:rPr>
          <w:rFonts w:hint="cs"/>
          <w:rtl/>
        </w:rPr>
      </w:pPr>
      <w:r>
        <w:rPr>
          <w:rFonts w:hint="cs"/>
          <w:rtl/>
        </w:rPr>
        <w:t>אדוני היושב-ראש, זה לא פרלמנטרי, מה שעשה חבר הכנסת שרון.</w:t>
      </w:r>
    </w:p>
    <w:p w14:paraId="28A68BF9" w14:textId="77777777" w:rsidR="00000000" w:rsidRDefault="00AE271D">
      <w:pPr>
        <w:pStyle w:val="af1"/>
        <w:rPr>
          <w:rtl/>
        </w:rPr>
      </w:pPr>
      <w:r>
        <w:rPr>
          <w:rtl/>
        </w:rPr>
        <w:br/>
        <w:t>היו"ר אלי בן-מנחם:</w:t>
      </w:r>
    </w:p>
    <w:p w14:paraId="185497FE" w14:textId="77777777" w:rsidR="00000000" w:rsidRDefault="00AE271D">
      <w:pPr>
        <w:pStyle w:val="a0"/>
        <w:rPr>
          <w:rtl/>
        </w:rPr>
      </w:pPr>
    </w:p>
    <w:p w14:paraId="00579829" w14:textId="77777777" w:rsidR="00000000" w:rsidRDefault="00AE271D">
      <w:pPr>
        <w:pStyle w:val="a0"/>
        <w:rPr>
          <w:rFonts w:hint="cs"/>
          <w:rtl/>
        </w:rPr>
      </w:pPr>
      <w:r>
        <w:rPr>
          <w:rFonts w:hint="cs"/>
          <w:rtl/>
        </w:rPr>
        <w:t xml:space="preserve">מה הוא עשה? </w:t>
      </w:r>
    </w:p>
    <w:p w14:paraId="3B7508CE" w14:textId="77777777" w:rsidR="00000000" w:rsidRDefault="00AE271D">
      <w:pPr>
        <w:pStyle w:val="-"/>
        <w:rPr>
          <w:rtl/>
        </w:rPr>
      </w:pPr>
      <w:r>
        <w:rPr>
          <w:rtl/>
        </w:rPr>
        <w:br/>
      </w:r>
      <w:bookmarkStart w:id="407" w:name="FS000000412T23_02_2004_21_20_19C"/>
      <w:bookmarkEnd w:id="407"/>
      <w:r>
        <w:rPr>
          <w:rtl/>
        </w:rPr>
        <w:t>סגן שרת החינוך, התרבות והספורט צבי הנדל:</w:t>
      </w:r>
    </w:p>
    <w:p w14:paraId="13DF8B40" w14:textId="77777777" w:rsidR="00000000" w:rsidRDefault="00AE271D">
      <w:pPr>
        <w:pStyle w:val="a0"/>
        <w:rPr>
          <w:rtl/>
        </w:rPr>
      </w:pPr>
    </w:p>
    <w:p w14:paraId="01EDD1E6" w14:textId="77777777" w:rsidR="00000000" w:rsidRDefault="00AE271D">
      <w:pPr>
        <w:pStyle w:val="a0"/>
        <w:rPr>
          <w:rFonts w:hint="cs"/>
          <w:rtl/>
        </w:rPr>
      </w:pPr>
      <w:r>
        <w:rPr>
          <w:rFonts w:hint="cs"/>
          <w:rtl/>
        </w:rPr>
        <w:t xml:space="preserve">טוב, שום דבר. </w:t>
      </w:r>
    </w:p>
    <w:p w14:paraId="1B9A0826" w14:textId="77777777" w:rsidR="00000000" w:rsidRDefault="00AE271D">
      <w:pPr>
        <w:pStyle w:val="af0"/>
        <w:rPr>
          <w:rtl/>
        </w:rPr>
      </w:pPr>
      <w:r>
        <w:rPr>
          <w:rtl/>
        </w:rPr>
        <w:br/>
      </w:r>
      <w:bookmarkStart w:id="408" w:name="FS000001039T23_02_2004_21_20_27"/>
      <w:bookmarkEnd w:id="408"/>
      <w:r>
        <w:rPr>
          <w:rtl/>
        </w:rPr>
        <w:t>ענבל גבריאל</w:t>
      </w:r>
      <w:r>
        <w:rPr>
          <w:rtl/>
        </w:rPr>
        <w:t>י (הליכוד):</w:t>
      </w:r>
    </w:p>
    <w:p w14:paraId="7F3757FE" w14:textId="77777777" w:rsidR="00000000" w:rsidRDefault="00AE271D">
      <w:pPr>
        <w:pStyle w:val="a0"/>
        <w:rPr>
          <w:rtl/>
        </w:rPr>
      </w:pPr>
    </w:p>
    <w:p w14:paraId="0937B957" w14:textId="77777777" w:rsidR="00000000" w:rsidRDefault="00AE271D">
      <w:pPr>
        <w:pStyle w:val="a0"/>
        <w:rPr>
          <w:rFonts w:hint="cs"/>
          <w:rtl/>
        </w:rPr>
      </w:pPr>
      <w:r>
        <w:rPr>
          <w:rFonts w:hint="cs"/>
          <w:rtl/>
        </w:rPr>
        <w:t xml:space="preserve">זה מאוד פרלמנטרי. הוא רצה להיות מעורב בדיון. </w:t>
      </w:r>
    </w:p>
    <w:p w14:paraId="39CE0111" w14:textId="77777777" w:rsidR="00000000" w:rsidRDefault="00AE271D">
      <w:pPr>
        <w:pStyle w:val="af1"/>
        <w:rPr>
          <w:rtl/>
        </w:rPr>
      </w:pPr>
      <w:r>
        <w:rPr>
          <w:rtl/>
        </w:rPr>
        <w:br/>
        <w:t>היו"ר אלי בן-מנחם:</w:t>
      </w:r>
    </w:p>
    <w:p w14:paraId="2F0BC770" w14:textId="77777777" w:rsidR="00000000" w:rsidRDefault="00AE271D">
      <w:pPr>
        <w:pStyle w:val="a0"/>
        <w:rPr>
          <w:rtl/>
        </w:rPr>
      </w:pPr>
    </w:p>
    <w:p w14:paraId="71EEDA7E" w14:textId="77777777" w:rsidR="00000000" w:rsidRDefault="00AE271D">
      <w:pPr>
        <w:pStyle w:val="a0"/>
        <w:rPr>
          <w:rFonts w:hint="cs"/>
          <w:rtl/>
        </w:rPr>
      </w:pPr>
      <w:r>
        <w:rPr>
          <w:rFonts w:hint="cs"/>
          <w:rtl/>
        </w:rPr>
        <w:t>הוא מעורב בדיון, בדרכו. זה בסדר. אני לא ראיתי שום דבר שהוא לא פרלמנטרי פה.</w:t>
      </w:r>
    </w:p>
    <w:p w14:paraId="73410690" w14:textId="77777777" w:rsidR="00000000" w:rsidRDefault="00AE271D">
      <w:pPr>
        <w:pStyle w:val="af0"/>
        <w:rPr>
          <w:rtl/>
        </w:rPr>
      </w:pPr>
      <w:r>
        <w:rPr>
          <w:rtl/>
        </w:rPr>
        <w:br/>
      </w:r>
      <w:bookmarkStart w:id="409" w:name="FS000001039T23_02_2004_21_20_43C"/>
      <w:bookmarkStart w:id="410" w:name="FS000001039T23_02_2004_21_21_30C"/>
      <w:bookmarkEnd w:id="409"/>
      <w:bookmarkEnd w:id="410"/>
      <w:r>
        <w:rPr>
          <w:rtl/>
        </w:rPr>
        <w:t>ענבל גבריאלי (הליכוד):</w:t>
      </w:r>
    </w:p>
    <w:p w14:paraId="20A5A6A5" w14:textId="77777777" w:rsidR="00000000" w:rsidRDefault="00AE271D">
      <w:pPr>
        <w:pStyle w:val="a0"/>
        <w:rPr>
          <w:rFonts w:hint="cs"/>
          <w:rtl/>
        </w:rPr>
      </w:pPr>
    </w:p>
    <w:p w14:paraId="0DF6C3D0" w14:textId="77777777" w:rsidR="00000000" w:rsidRDefault="00AE271D">
      <w:pPr>
        <w:pStyle w:val="a0"/>
        <w:rPr>
          <w:rFonts w:hint="cs"/>
          <w:rtl/>
        </w:rPr>
      </w:pPr>
      <w:r>
        <w:rPr>
          <w:rFonts w:hint="cs"/>
          <w:rtl/>
        </w:rPr>
        <w:t xml:space="preserve">עזבו את הילד. </w:t>
      </w:r>
    </w:p>
    <w:p w14:paraId="4EC2BB0F" w14:textId="77777777" w:rsidR="00000000" w:rsidRDefault="00AE271D">
      <w:pPr>
        <w:pStyle w:val="a0"/>
        <w:rPr>
          <w:rFonts w:hint="cs"/>
          <w:rtl/>
        </w:rPr>
      </w:pPr>
    </w:p>
    <w:p w14:paraId="1F8F06A4" w14:textId="77777777" w:rsidR="00000000" w:rsidRDefault="00AE271D">
      <w:pPr>
        <w:pStyle w:val="a0"/>
        <w:rPr>
          <w:rFonts w:hint="cs"/>
          <w:rtl/>
        </w:rPr>
      </w:pPr>
      <w:r>
        <w:rPr>
          <w:rFonts w:hint="cs"/>
          <w:rtl/>
        </w:rPr>
        <w:t>בכל מקרה, האם במסגרת היות משרד החינוך מופקד על שלומם של הילד</w:t>
      </w:r>
      <w:r>
        <w:rPr>
          <w:rFonts w:hint="cs"/>
          <w:rtl/>
        </w:rPr>
        <w:t xml:space="preserve">ים והתלמידים - האם הוא גם לא מפקח? אתה, בסוף דבריך, הזכרת את המצב הזה שבו מי שכבר הורשע, או לחלופין מואשם בעבירות מיניות או בתקיפות מיניות כלפי ילדים, שב ועובד במוסדות חינוכיים, דבר שקרה בשבוע האחרון. מדוע על זה משרד החינוך לא מפקח? הרי זה דבר שאפשר בקלות </w:t>
      </w:r>
      <w:r>
        <w:rPr>
          <w:rFonts w:hint="cs"/>
          <w:rtl/>
        </w:rPr>
        <w:t xml:space="preserve">לבדוק אותו בהצלבת מידע של משרד החינוך עם המשרד לביטחון פנים. </w:t>
      </w:r>
    </w:p>
    <w:p w14:paraId="4CFE9366" w14:textId="77777777" w:rsidR="00000000" w:rsidRDefault="00AE271D">
      <w:pPr>
        <w:pStyle w:val="a0"/>
        <w:rPr>
          <w:rFonts w:hint="cs"/>
          <w:rtl/>
        </w:rPr>
      </w:pPr>
    </w:p>
    <w:p w14:paraId="5D699761" w14:textId="77777777" w:rsidR="00000000" w:rsidRDefault="00AE271D">
      <w:pPr>
        <w:pStyle w:val="a0"/>
        <w:rPr>
          <w:rFonts w:hint="cs"/>
          <w:rtl/>
        </w:rPr>
      </w:pPr>
      <w:r>
        <w:rPr>
          <w:rFonts w:hint="cs"/>
          <w:rtl/>
        </w:rPr>
        <w:t>המקרה קרה, אדם שמתנהלים נגדו הליכים על כך שתקף מינית ילדה בת ארבע, מועסק במוסד חינוכי באותה עיר שבה הוא ביצע את העבירה. למה על זה אין פיקוח?</w:t>
      </w:r>
    </w:p>
    <w:p w14:paraId="36E15096" w14:textId="77777777" w:rsidR="00000000" w:rsidRDefault="00AE271D">
      <w:pPr>
        <w:pStyle w:val="af1"/>
        <w:rPr>
          <w:rtl/>
        </w:rPr>
      </w:pPr>
      <w:r>
        <w:rPr>
          <w:rtl/>
        </w:rPr>
        <w:br/>
        <w:t>היו"ר אלי בן-מנחם:</w:t>
      </w:r>
    </w:p>
    <w:p w14:paraId="7CDD56FE" w14:textId="77777777" w:rsidR="00000000" w:rsidRDefault="00AE271D">
      <w:pPr>
        <w:pStyle w:val="a0"/>
        <w:rPr>
          <w:rtl/>
        </w:rPr>
      </w:pPr>
    </w:p>
    <w:p w14:paraId="525F3992" w14:textId="77777777" w:rsidR="00000000" w:rsidRDefault="00AE271D">
      <w:pPr>
        <w:pStyle w:val="a0"/>
        <w:rPr>
          <w:rFonts w:hint="cs"/>
          <w:rtl/>
        </w:rPr>
      </w:pPr>
      <w:r>
        <w:rPr>
          <w:rFonts w:hint="cs"/>
          <w:rtl/>
        </w:rPr>
        <w:t xml:space="preserve">תודה לחברת הכנסת ענבל גבריאלי. </w:t>
      </w:r>
      <w:r>
        <w:rPr>
          <w:rFonts w:hint="cs"/>
          <w:rtl/>
        </w:rPr>
        <w:t xml:space="preserve">בבקשה, אדוני סגן שרת החינוך. </w:t>
      </w:r>
    </w:p>
    <w:p w14:paraId="2A307413" w14:textId="77777777" w:rsidR="00000000" w:rsidRDefault="00AE271D">
      <w:pPr>
        <w:pStyle w:val="-"/>
        <w:rPr>
          <w:rFonts w:hint="cs"/>
          <w:rtl/>
        </w:rPr>
      </w:pPr>
    </w:p>
    <w:p w14:paraId="1FE1D52C" w14:textId="77777777" w:rsidR="00000000" w:rsidRDefault="00AE271D">
      <w:pPr>
        <w:pStyle w:val="-"/>
        <w:rPr>
          <w:rtl/>
        </w:rPr>
      </w:pPr>
      <w:bookmarkStart w:id="411" w:name="FS000000412T23_02_2004_21_24_12"/>
      <w:bookmarkEnd w:id="411"/>
      <w:r>
        <w:rPr>
          <w:rtl/>
        </w:rPr>
        <w:t>סגן שרת החינוך, התרבות והספורט צבי הנדל:</w:t>
      </w:r>
    </w:p>
    <w:p w14:paraId="35BBAB69" w14:textId="77777777" w:rsidR="00000000" w:rsidRDefault="00AE271D">
      <w:pPr>
        <w:pStyle w:val="a0"/>
        <w:rPr>
          <w:rFonts w:hint="cs"/>
          <w:rtl/>
        </w:rPr>
      </w:pPr>
    </w:p>
    <w:p w14:paraId="7BABBE59" w14:textId="77777777" w:rsidR="00000000" w:rsidRDefault="00AE271D">
      <w:pPr>
        <w:pStyle w:val="a0"/>
        <w:rPr>
          <w:rFonts w:hint="cs"/>
          <w:rtl/>
        </w:rPr>
      </w:pPr>
      <w:r>
        <w:rPr>
          <w:rFonts w:hint="cs"/>
          <w:rtl/>
        </w:rPr>
        <w:t xml:space="preserve">אתה שומר על כבודה של השרה שלי. אני חייב להדגיש, שגם בעידן הזה של הקיצוצים והבעיות הכלכליות, שרת החינוך והמנכ"לית הקימו צוות מיוחד וריבעו </w:t>
      </w:r>
      <w:r>
        <w:rPr>
          <w:rtl/>
        </w:rPr>
        <w:t>–</w:t>
      </w:r>
      <w:r>
        <w:rPr>
          <w:rFonts w:hint="cs"/>
          <w:rtl/>
        </w:rPr>
        <w:t xml:space="preserve"> פי-ארבעה, את התקציב בכל נושא האלימות הבית-ספ</w:t>
      </w:r>
      <w:r>
        <w:rPr>
          <w:rFonts w:hint="cs"/>
          <w:rtl/>
        </w:rPr>
        <w:t>רית, בכל התחומים; בין השאר, הטרדה מינית היא גם סוג של אלימות, ודאי אלימות קשה במיוחד.</w:t>
      </w:r>
    </w:p>
    <w:p w14:paraId="06B2490F" w14:textId="77777777" w:rsidR="00000000" w:rsidRDefault="00AE271D">
      <w:pPr>
        <w:pStyle w:val="af0"/>
        <w:rPr>
          <w:rtl/>
        </w:rPr>
      </w:pPr>
      <w:r>
        <w:rPr>
          <w:rtl/>
        </w:rPr>
        <w:br/>
        <w:t>ענבל גבריאלי (הליכוד):</w:t>
      </w:r>
    </w:p>
    <w:p w14:paraId="00A96725" w14:textId="77777777" w:rsidR="00000000" w:rsidRDefault="00AE271D">
      <w:pPr>
        <w:pStyle w:val="a0"/>
        <w:rPr>
          <w:rtl/>
        </w:rPr>
      </w:pPr>
    </w:p>
    <w:p w14:paraId="7DE6ADBC" w14:textId="77777777" w:rsidR="00000000" w:rsidRDefault="00AE271D">
      <w:pPr>
        <w:pStyle w:val="a0"/>
        <w:rPr>
          <w:rFonts w:hint="cs"/>
          <w:rtl/>
        </w:rPr>
      </w:pPr>
      <w:r>
        <w:rPr>
          <w:rFonts w:hint="cs"/>
          <w:rtl/>
        </w:rPr>
        <w:t xml:space="preserve">לא הטרדה מינית, תקיפה מינית. הילדה הותקפה מינית. </w:t>
      </w:r>
    </w:p>
    <w:p w14:paraId="15A40774" w14:textId="77777777" w:rsidR="00000000" w:rsidRDefault="00AE271D">
      <w:pPr>
        <w:pStyle w:val="-"/>
        <w:rPr>
          <w:rtl/>
        </w:rPr>
      </w:pPr>
      <w:r>
        <w:rPr>
          <w:rtl/>
        </w:rPr>
        <w:br/>
      </w:r>
      <w:bookmarkStart w:id="412" w:name="FS000000412T23_02_2004_21_26_15C"/>
      <w:bookmarkEnd w:id="412"/>
      <w:r>
        <w:rPr>
          <w:rtl/>
        </w:rPr>
        <w:t>סגן שרת החינוך, התרבות והספורט צבי הנדל:</w:t>
      </w:r>
    </w:p>
    <w:p w14:paraId="50BE996C" w14:textId="77777777" w:rsidR="00000000" w:rsidRDefault="00AE271D">
      <w:pPr>
        <w:pStyle w:val="a0"/>
        <w:rPr>
          <w:rtl/>
        </w:rPr>
      </w:pPr>
    </w:p>
    <w:p w14:paraId="3B10AB7C" w14:textId="77777777" w:rsidR="00000000" w:rsidRDefault="00AE271D">
      <w:pPr>
        <w:pStyle w:val="a0"/>
        <w:rPr>
          <w:rFonts w:hint="cs"/>
          <w:rtl/>
        </w:rPr>
      </w:pPr>
      <w:r>
        <w:rPr>
          <w:rFonts w:hint="cs"/>
          <w:rtl/>
        </w:rPr>
        <w:t>הותקפה - עוד יותר גרוע. באמת, בנושא הזה הוקמו צוותים</w:t>
      </w:r>
      <w:r>
        <w:rPr>
          <w:rFonts w:hint="cs"/>
          <w:rtl/>
        </w:rPr>
        <w:t xml:space="preserve">, גם ברמה של מחוז, דברים שאין לגבי כל נושא, כך שלדעתי, לטעמי, הנושא הזה נמצא חזק על סדר-היום, עם פיקוח וכו'. </w:t>
      </w:r>
    </w:p>
    <w:p w14:paraId="098F996E" w14:textId="77777777" w:rsidR="00000000" w:rsidRDefault="00AE271D">
      <w:pPr>
        <w:pStyle w:val="a0"/>
        <w:rPr>
          <w:rFonts w:hint="cs"/>
          <w:rtl/>
        </w:rPr>
      </w:pPr>
    </w:p>
    <w:p w14:paraId="64FDBB38" w14:textId="77777777" w:rsidR="00000000" w:rsidRDefault="00AE271D">
      <w:pPr>
        <w:pStyle w:val="a0"/>
        <w:rPr>
          <w:rFonts w:hint="cs"/>
          <w:rtl/>
        </w:rPr>
      </w:pPr>
      <w:r>
        <w:rPr>
          <w:rFonts w:hint="cs"/>
          <w:rtl/>
        </w:rPr>
        <w:t>אני לא יודע את הסיבה המדויקת. נדמה לי שמינו צוות שיבדוק את הסוגיה שאת מדברת עליה. ייתכן שיש תוצאות, ואני לא יודע עליהן. אשמח לדווח לך ברגע שאני א</w:t>
      </w:r>
      <w:r>
        <w:rPr>
          <w:rFonts w:hint="cs"/>
          <w:rtl/>
        </w:rPr>
        <w:t xml:space="preserve">דע - מה קרה שם בדיוק, למה זה חזר על עצמו, אף-על-פי שידעו. </w:t>
      </w:r>
    </w:p>
    <w:p w14:paraId="75043E43" w14:textId="77777777" w:rsidR="00000000" w:rsidRDefault="00AE271D">
      <w:pPr>
        <w:pStyle w:val="af0"/>
        <w:rPr>
          <w:rtl/>
        </w:rPr>
      </w:pPr>
      <w:r>
        <w:rPr>
          <w:rtl/>
        </w:rPr>
        <w:br/>
        <w:t>ענבל גבריאלי (הליכוד):</w:t>
      </w:r>
    </w:p>
    <w:p w14:paraId="3ED59843" w14:textId="77777777" w:rsidR="00000000" w:rsidRDefault="00AE271D">
      <w:pPr>
        <w:pStyle w:val="a0"/>
        <w:rPr>
          <w:rtl/>
        </w:rPr>
      </w:pPr>
    </w:p>
    <w:p w14:paraId="233F0900" w14:textId="77777777" w:rsidR="00000000" w:rsidRDefault="00AE271D">
      <w:pPr>
        <w:pStyle w:val="a0"/>
        <w:rPr>
          <w:rFonts w:hint="cs"/>
          <w:rtl/>
        </w:rPr>
      </w:pPr>
      <w:r>
        <w:rPr>
          <w:rFonts w:hint="cs"/>
          <w:rtl/>
        </w:rPr>
        <w:t xml:space="preserve">בשל הסימפתיה שלי כלפיך, אני לא אקשה עליך אף שלא ענית לי. </w:t>
      </w:r>
    </w:p>
    <w:p w14:paraId="4449037E" w14:textId="77777777" w:rsidR="00000000" w:rsidRDefault="00AE271D">
      <w:pPr>
        <w:pStyle w:val="-"/>
        <w:rPr>
          <w:rtl/>
        </w:rPr>
      </w:pPr>
      <w:r>
        <w:rPr>
          <w:rtl/>
        </w:rPr>
        <w:br/>
      </w:r>
      <w:bookmarkStart w:id="413" w:name="FS000000412T23_02_2004_21_28_37C"/>
      <w:bookmarkEnd w:id="413"/>
      <w:r>
        <w:rPr>
          <w:rtl/>
        </w:rPr>
        <w:t>סגן שרת החינוך, התרבות והספורט צבי הנדל:</w:t>
      </w:r>
    </w:p>
    <w:p w14:paraId="4017BEFB" w14:textId="77777777" w:rsidR="00000000" w:rsidRDefault="00AE271D">
      <w:pPr>
        <w:pStyle w:val="a0"/>
        <w:rPr>
          <w:rtl/>
        </w:rPr>
      </w:pPr>
    </w:p>
    <w:p w14:paraId="6A068497" w14:textId="77777777" w:rsidR="00000000" w:rsidRDefault="00AE271D">
      <w:pPr>
        <w:pStyle w:val="a0"/>
        <w:rPr>
          <w:rFonts w:hint="cs"/>
          <w:rtl/>
        </w:rPr>
      </w:pPr>
      <w:r>
        <w:rPr>
          <w:rFonts w:hint="cs"/>
          <w:rtl/>
        </w:rPr>
        <w:t xml:space="preserve">אני מודה שאני לא עונה. </w:t>
      </w:r>
    </w:p>
    <w:p w14:paraId="171973CB" w14:textId="77777777" w:rsidR="00000000" w:rsidRDefault="00AE271D">
      <w:pPr>
        <w:pStyle w:val="af0"/>
        <w:rPr>
          <w:rtl/>
        </w:rPr>
      </w:pPr>
      <w:r>
        <w:rPr>
          <w:rtl/>
        </w:rPr>
        <w:br/>
        <w:t>ענבל גבריאלי (הליכוד):</w:t>
      </w:r>
    </w:p>
    <w:p w14:paraId="467BEB8B" w14:textId="77777777" w:rsidR="00000000" w:rsidRDefault="00AE271D">
      <w:pPr>
        <w:pStyle w:val="a0"/>
        <w:rPr>
          <w:rFonts w:hint="cs"/>
          <w:rtl/>
        </w:rPr>
      </w:pPr>
    </w:p>
    <w:p w14:paraId="1B080133" w14:textId="77777777" w:rsidR="00000000" w:rsidRDefault="00AE271D">
      <w:pPr>
        <w:pStyle w:val="a0"/>
        <w:rPr>
          <w:rFonts w:hint="cs"/>
          <w:rtl/>
        </w:rPr>
      </w:pPr>
      <w:r>
        <w:rPr>
          <w:rFonts w:hint="cs"/>
          <w:rtl/>
        </w:rPr>
        <w:t>בסדר.</w:t>
      </w:r>
    </w:p>
    <w:p w14:paraId="1D22C2DE" w14:textId="77777777" w:rsidR="00000000" w:rsidRDefault="00AE271D">
      <w:pPr>
        <w:pStyle w:val="af1"/>
        <w:rPr>
          <w:rtl/>
        </w:rPr>
      </w:pPr>
      <w:r>
        <w:rPr>
          <w:rtl/>
        </w:rPr>
        <w:br/>
        <w:t>היו"ר אלי בן-מנ</w:t>
      </w:r>
      <w:r>
        <w:rPr>
          <w:rtl/>
        </w:rPr>
        <w:t>חם:</w:t>
      </w:r>
    </w:p>
    <w:p w14:paraId="599A811C" w14:textId="77777777" w:rsidR="00000000" w:rsidRDefault="00AE271D">
      <w:pPr>
        <w:pStyle w:val="a0"/>
        <w:rPr>
          <w:rtl/>
        </w:rPr>
      </w:pPr>
    </w:p>
    <w:p w14:paraId="1757ED6F" w14:textId="77777777" w:rsidR="00000000" w:rsidRDefault="00AE271D">
      <w:pPr>
        <w:pStyle w:val="a0"/>
        <w:rPr>
          <w:rFonts w:hint="cs"/>
          <w:rtl/>
        </w:rPr>
      </w:pPr>
      <w:r>
        <w:rPr>
          <w:rFonts w:hint="cs"/>
          <w:rtl/>
        </w:rPr>
        <w:t xml:space="preserve">אתה תבטיח לה שתשיב לה בכתב. תבדוק ותשיב. </w:t>
      </w:r>
    </w:p>
    <w:p w14:paraId="233C8222" w14:textId="77777777" w:rsidR="00000000" w:rsidRDefault="00AE271D">
      <w:pPr>
        <w:pStyle w:val="af0"/>
        <w:rPr>
          <w:rtl/>
        </w:rPr>
      </w:pPr>
      <w:r>
        <w:rPr>
          <w:rtl/>
        </w:rPr>
        <w:br/>
        <w:t>ענבל גבריאלי (הליכוד):</w:t>
      </w:r>
    </w:p>
    <w:p w14:paraId="63591EC7" w14:textId="77777777" w:rsidR="00000000" w:rsidRDefault="00AE271D">
      <w:pPr>
        <w:pStyle w:val="a0"/>
        <w:rPr>
          <w:rtl/>
        </w:rPr>
      </w:pPr>
    </w:p>
    <w:p w14:paraId="6CFE9C9F" w14:textId="77777777" w:rsidR="00000000" w:rsidRDefault="00AE271D">
      <w:pPr>
        <w:pStyle w:val="a0"/>
        <w:rPr>
          <w:rFonts w:hint="cs"/>
          <w:rtl/>
        </w:rPr>
      </w:pPr>
      <w:r>
        <w:rPr>
          <w:rFonts w:hint="cs"/>
          <w:rtl/>
        </w:rPr>
        <w:t xml:space="preserve">הוא הבטיח, אדוני היושב-ראש. </w:t>
      </w:r>
    </w:p>
    <w:p w14:paraId="7ECB61EA" w14:textId="77777777" w:rsidR="00000000" w:rsidRDefault="00AE271D">
      <w:pPr>
        <w:pStyle w:val="af1"/>
        <w:rPr>
          <w:rtl/>
        </w:rPr>
      </w:pPr>
      <w:r>
        <w:rPr>
          <w:rtl/>
        </w:rPr>
        <w:br/>
      </w:r>
      <w:bookmarkStart w:id="414" w:name="FS000000412T23_02_2004_21_28_49C"/>
      <w:bookmarkEnd w:id="414"/>
      <w:r>
        <w:rPr>
          <w:rtl/>
        </w:rPr>
        <w:t>היו"ר אלי בן-מנחם:</w:t>
      </w:r>
    </w:p>
    <w:p w14:paraId="5B784C69" w14:textId="77777777" w:rsidR="00000000" w:rsidRDefault="00AE271D">
      <w:pPr>
        <w:pStyle w:val="a0"/>
        <w:rPr>
          <w:rFonts w:hint="cs"/>
          <w:rtl/>
        </w:rPr>
      </w:pPr>
    </w:p>
    <w:p w14:paraId="31184278" w14:textId="77777777" w:rsidR="00000000" w:rsidRDefault="00AE271D">
      <w:pPr>
        <w:pStyle w:val="a0"/>
        <w:rPr>
          <w:rFonts w:hint="cs"/>
          <w:rtl/>
        </w:rPr>
      </w:pPr>
      <w:r>
        <w:rPr>
          <w:rFonts w:hint="cs"/>
          <w:rtl/>
        </w:rPr>
        <w:t xml:space="preserve">תודה. סגן שרת החינוך, התרבות והספורט  יענה על שאילתא מס' 1111, של חבר הכנסת חיים כץ. לא נוכח - לפרוטוקול. </w:t>
      </w:r>
    </w:p>
    <w:p w14:paraId="0ABAC5C5" w14:textId="77777777" w:rsidR="00000000" w:rsidRDefault="00AE271D">
      <w:pPr>
        <w:pStyle w:val="a1"/>
        <w:jc w:val="center"/>
        <w:rPr>
          <w:rtl/>
        </w:rPr>
      </w:pPr>
      <w:r>
        <w:rPr>
          <w:rtl/>
        </w:rPr>
        <w:br/>
      </w:r>
      <w:bookmarkStart w:id="415" w:name="CQ21411FI0021411T23_02_2004_21_31_26"/>
      <w:bookmarkStart w:id="416" w:name="_Toc67901612"/>
      <w:bookmarkEnd w:id="415"/>
      <w:r>
        <w:rPr>
          <w:rtl/>
        </w:rPr>
        <w:t>1111. פיטוריו של עובד תיאט</w:t>
      </w:r>
      <w:r>
        <w:rPr>
          <w:rtl/>
        </w:rPr>
        <w:t>רון "הקאמרי"</w:t>
      </w:r>
      <w:bookmarkEnd w:id="416"/>
    </w:p>
    <w:p w14:paraId="3A41D7AE" w14:textId="77777777" w:rsidR="00000000" w:rsidRDefault="00AE271D">
      <w:pPr>
        <w:pStyle w:val="a0"/>
        <w:rPr>
          <w:rtl/>
        </w:rPr>
      </w:pPr>
    </w:p>
    <w:p w14:paraId="0AFC0222" w14:textId="77777777" w:rsidR="00000000" w:rsidRDefault="00AE271D">
      <w:pPr>
        <w:pStyle w:val="a0"/>
        <w:ind w:firstLine="0"/>
        <w:rPr>
          <w:bCs/>
          <w:u w:val="single"/>
        </w:rPr>
      </w:pPr>
      <w:bookmarkStart w:id="417" w:name="ESQ21411"/>
      <w:bookmarkEnd w:id="417"/>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0EA969E" w14:textId="77777777" w:rsidR="00000000" w:rsidRDefault="00AE271D">
      <w:pPr>
        <w:pStyle w:val="a0"/>
        <w:ind w:firstLine="720"/>
      </w:pPr>
      <w:r>
        <w:rPr>
          <w:rtl/>
        </w:rPr>
        <w:t>ביום י"ב בשבט התשס"ד (4 בפברואר 2004):</w:t>
      </w:r>
    </w:p>
    <w:p w14:paraId="42A0CAB8" w14:textId="77777777" w:rsidR="00000000" w:rsidRDefault="00AE271D">
      <w:pPr>
        <w:pStyle w:val="a0"/>
        <w:rPr>
          <w:rFonts w:hint="cs"/>
          <w:rtl/>
        </w:rPr>
      </w:pPr>
    </w:p>
    <w:p w14:paraId="2D8DCBD7" w14:textId="77777777" w:rsidR="00000000" w:rsidRDefault="00AE271D">
      <w:pPr>
        <w:pStyle w:val="a0"/>
        <w:ind w:firstLine="720"/>
      </w:pPr>
      <w:r>
        <w:rPr>
          <w:rFonts w:hint="cs"/>
          <w:rtl/>
        </w:rPr>
        <w:t>עובד תיאטרון "הקאמרי" טוען כי פ</w:t>
      </w:r>
      <w:r>
        <w:rPr>
          <w:rtl/>
        </w:rPr>
        <w:t>וטר ע</w:t>
      </w:r>
      <w:r>
        <w:rPr>
          <w:rFonts w:hint="cs"/>
          <w:rtl/>
        </w:rPr>
        <w:t>ל-יד</w:t>
      </w:r>
      <w:r>
        <w:rPr>
          <w:rtl/>
        </w:rPr>
        <w:t>י מנכ"ל התיאטרון</w:t>
      </w:r>
      <w:r>
        <w:rPr>
          <w:rFonts w:hint="cs"/>
          <w:rtl/>
        </w:rPr>
        <w:t xml:space="preserve"> </w:t>
      </w:r>
      <w:r>
        <w:rPr>
          <w:rtl/>
        </w:rPr>
        <w:t>בשל דעותיו הפוליטיות.</w:t>
      </w:r>
    </w:p>
    <w:p w14:paraId="33D1B1A0" w14:textId="77777777" w:rsidR="00000000" w:rsidRDefault="00AE271D">
      <w:pPr>
        <w:pStyle w:val="a0"/>
        <w:ind w:firstLine="720"/>
      </w:pPr>
    </w:p>
    <w:p w14:paraId="0E981BA6" w14:textId="77777777" w:rsidR="00000000" w:rsidRDefault="00AE271D">
      <w:pPr>
        <w:pStyle w:val="a0"/>
        <w:ind w:firstLine="720"/>
      </w:pPr>
      <w:r>
        <w:rPr>
          <w:rFonts w:hint="cs"/>
          <w:rtl/>
        </w:rPr>
        <w:t>רצוני לשאול</w:t>
      </w:r>
      <w:r>
        <w:rPr>
          <w:rtl/>
        </w:rPr>
        <w:t>:</w:t>
      </w:r>
    </w:p>
    <w:p w14:paraId="7C695E95" w14:textId="77777777" w:rsidR="00000000" w:rsidRDefault="00AE271D">
      <w:pPr>
        <w:pStyle w:val="a0"/>
        <w:ind w:firstLine="720"/>
      </w:pPr>
    </w:p>
    <w:p w14:paraId="715E6B91" w14:textId="77777777" w:rsidR="00000000" w:rsidRDefault="00AE271D">
      <w:pPr>
        <w:pStyle w:val="a0"/>
        <w:ind w:firstLine="720"/>
        <w:rPr>
          <w:rtl/>
        </w:rPr>
      </w:pPr>
      <w:r>
        <w:rPr>
          <w:rFonts w:hint="cs"/>
          <w:rtl/>
        </w:rPr>
        <w:t xml:space="preserve">1. </w:t>
      </w:r>
      <w:r>
        <w:rPr>
          <w:rtl/>
        </w:rPr>
        <w:t xml:space="preserve">האם </w:t>
      </w:r>
      <w:r>
        <w:rPr>
          <w:rFonts w:hint="cs"/>
          <w:rtl/>
        </w:rPr>
        <w:t>הנ"ל פוטר</w:t>
      </w:r>
      <w:r>
        <w:rPr>
          <w:rtl/>
        </w:rPr>
        <w:t xml:space="preserve"> בשל דעותיו הפוליטיות?</w:t>
      </w:r>
    </w:p>
    <w:p w14:paraId="4E519A2D" w14:textId="77777777" w:rsidR="00000000" w:rsidRDefault="00AE271D">
      <w:pPr>
        <w:pStyle w:val="a0"/>
        <w:ind w:firstLine="720"/>
        <w:rPr>
          <w:rtl/>
        </w:rPr>
      </w:pPr>
    </w:p>
    <w:p w14:paraId="2B949DF8" w14:textId="77777777" w:rsidR="00000000" w:rsidRDefault="00AE271D">
      <w:pPr>
        <w:pStyle w:val="a0"/>
        <w:ind w:firstLine="720"/>
        <w:rPr>
          <w:rtl/>
        </w:rPr>
      </w:pPr>
      <w:r>
        <w:rPr>
          <w:rFonts w:hint="cs"/>
          <w:rtl/>
        </w:rPr>
        <w:t>2. האם</w:t>
      </w:r>
      <w:r>
        <w:rPr>
          <w:rtl/>
        </w:rPr>
        <w:t xml:space="preserve"> משרדך </w:t>
      </w:r>
      <w:r>
        <w:rPr>
          <w:rFonts w:hint="cs"/>
          <w:rtl/>
        </w:rPr>
        <w:t>נוק</w:t>
      </w:r>
      <w:r>
        <w:rPr>
          <w:rFonts w:hint="cs"/>
          <w:rtl/>
        </w:rPr>
        <w:t xml:space="preserve">ט אמצעים למניעת פיטורי עובדים מסיבה זו, ואם כן </w:t>
      </w:r>
      <w:r>
        <w:rPr>
          <w:rtl/>
        </w:rPr>
        <w:t>–</w:t>
      </w:r>
      <w:r>
        <w:rPr>
          <w:rFonts w:hint="cs"/>
          <w:rtl/>
        </w:rPr>
        <w:t xml:space="preserve"> אילו? </w:t>
      </w:r>
    </w:p>
    <w:p w14:paraId="7F7D02F7" w14:textId="77777777" w:rsidR="00000000" w:rsidRDefault="00AE271D">
      <w:pPr>
        <w:pStyle w:val="a0"/>
        <w:ind w:firstLine="720"/>
        <w:rPr>
          <w:rtl/>
        </w:rPr>
      </w:pPr>
    </w:p>
    <w:p w14:paraId="79E7AFB1" w14:textId="77777777" w:rsidR="00000000" w:rsidRDefault="00AE271D">
      <w:pPr>
        <w:pStyle w:val="a0"/>
        <w:ind w:firstLine="720"/>
        <w:rPr>
          <w:rtl/>
        </w:rPr>
      </w:pPr>
      <w:r>
        <w:rPr>
          <w:rFonts w:hint="cs"/>
          <w:rtl/>
        </w:rPr>
        <w:t xml:space="preserve">3. </w:t>
      </w:r>
      <w:r>
        <w:rPr>
          <w:rtl/>
        </w:rPr>
        <w:t xml:space="preserve">מה </w:t>
      </w:r>
      <w:r>
        <w:rPr>
          <w:rFonts w:hint="cs"/>
          <w:rtl/>
        </w:rPr>
        <w:t>ייעשה</w:t>
      </w:r>
      <w:r>
        <w:rPr>
          <w:rtl/>
        </w:rPr>
        <w:t xml:space="preserve"> במקרה ספציפי זה?</w:t>
      </w:r>
    </w:p>
    <w:p w14:paraId="484C2425" w14:textId="77777777" w:rsidR="00000000" w:rsidRDefault="00AE271D">
      <w:pPr>
        <w:pStyle w:val="a0"/>
        <w:ind w:firstLine="720"/>
        <w:rPr>
          <w:rtl/>
        </w:rPr>
      </w:pPr>
    </w:p>
    <w:p w14:paraId="2C13693F"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7FB96C80" w14:textId="77777777" w:rsidR="00000000" w:rsidRDefault="00AE271D">
      <w:pPr>
        <w:pStyle w:val="a0"/>
        <w:ind w:firstLine="0"/>
        <w:rPr>
          <w:rFonts w:hint="cs"/>
          <w:b/>
          <w:rtl/>
        </w:rPr>
      </w:pPr>
      <w:r>
        <w:rPr>
          <w:rFonts w:hint="cs"/>
          <w:b/>
          <w:rtl/>
        </w:rPr>
        <w:t>(לא נקראה, נמסרה לפרוטוקול)</w:t>
      </w:r>
    </w:p>
    <w:p w14:paraId="078469CF" w14:textId="77777777" w:rsidR="00000000" w:rsidRDefault="00AE271D">
      <w:pPr>
        <w:pStyle w:val="a0"/>
        <w:rPr>
          <w:rFonts w:hint="cs"/>
          <w:b/>
          <w:rtl/>
        </w:rPr>
      </w:pPr>
    </w:p>
    <w:p w14:paraId="7DDBCEB0" w14:textId="77777777" w:rsidR="00000000" w:rsidRDefault="00AE271D">
      <w:pPr>
        <w:pStyle w:val="a0"/>
        <w:ind w:firstLine="720"/>
        <w:rPr>
          <w:rFonts w:hint="cs"/>
          <w:rtl/>
        </w:rPr>
      </w:pPr>
      <w:r>
        <w:rPr>
          <w:rFonts w:hint="cs"/>
          <w:rtl/>
        </w:rPr>
        <w:t>1. הטענה המועלית בשאילתא, כאילו פוטר מר חזן מטעמים פוליטיים, היא מופרכת מעיקרה. למרבה הצער, נ</w:t>
      </w:r>
      <w:r>
        <w:rPr>
          <w:rFonts w:hint="cs"/>
          <w:rtl/>
        </w:rPr>
        <w:t xml:space="preserve">יסה הנ"ל להסתיר ממך, חבר הכנסת כץ, כפי שהסתיר בפניותיו למשרד החינוך והתרבות, את פסק הבוררות שניתן לאחרונה בעניינו ושמתח עליו ביקורת קשה ביותר. </w:t>
      </w:r>
    </w:p>
    <w:p w14:paraId="74952162" w14:textId="77777777" w:rsidR="00000000" w:rsidRDefault="00AE271D">
      <w:pPr>
        <w:pStyle w:val="a0"/>
        <w:ind w:firstLine="720"/>
        <w:rPr>
          <w:rFonts w:hint="cs"/>
          <w:rtl/>
        </w:rPr>
      </w:pPr>
    </w:p>
    <w:p w14:paraId="182E98BA" w14:textId="77777777" w:rsidR="00000000" w:rsidRDefault="00AE271D">
      <w:pPr>
        <w:pStyle w:val="a0"/>
        <w:ind w:firstLine="720"/>
        <w:rPr>
          <w:rFonts w:hint="cs"/>
          <w:rtl/>
        </w:rPr>
      </w:pPr>
      <w:r>
        <w:rPr>
          <w:rFonts w:hint="cs"/>
          <w:rtl/>
        </w:rPr>
        <w:t>פסק הבורר קובע, "כי היעדרויותיו הרבות מהעבודה היוו את הנימוק העיקרי לפיטוריו"; "אין ספק שנגרם נזק ל'קאמרי' מאות</w:t>
      </w:r>
      <w:r>
        <w:rPr>
          <w:rFonts w:hint="cs"/>
          <w:rtl/>
        </w:rPr>
        <w:t>ן היעדרויות לצורך ביצוע העבודות, אך שיעורו והיקפו של הנזק לא הוכחו. ער אני לעובדה שחזן השתמש, אף לפי הודאתו, בחלק מעיסוקיו הפרטיים במחשב ה'קאמרי'; "מודע אני לעובדה שמדובר בעובד בכיר, ממנו נדרשת מידה רבה יותר של מילוי נאמן של תפקיד, מזו של עובד מן השורה - -</w:t>
      </w:r>
      <w:r>
        <w:rPr>
          <w:rFonts w:hint="cs"/>
          <w:rtl/>
        </w:rPr>
        <w:t xml:space="preserve"> -".</w:t>
      </w:r>
    </w:p>
    <w:p w14:paraId="4EA5CF3E" w14:textId="77777777" w:rsidR="00000000" w:rsidRDefault="00AE271D">
      <w:pPr>
        <w:pStyle w:val="a0"/>
        <w:rPr>
          <w:rFonts w:hint="cs"/>
          <w:rtl/>
        </w:rPr>
      </w:pPr>
    </w:p>
    <w:p w14:paraId="4A0C55CA" w14:textId="77777777" w:rsidR="00000000" w:rsidRDefault="00AE271D">
      <w:pPr>
        <w:pStyle w:val="a0"/>
        <w:ind w:firstLine="720"/>
        <w:rPr>
          <w:rFonts w:hint="cs"/>
          <w:rtl/>
        </w:rPr>
      </w:pPr>
      <w:r>
        <w:rPr>
          <w:rFonts w:hint="cs"/>
          <w:rtl/>
        </w:rPr>
        <w:t xml:space="preserve">במהלך הבוררות הוכח כי חזן  "עסק בתקופת עבודתו בתיאטרון כרואה-חשבון עבור מספר לקוחות, בשותפות או בשיתוף פעולה עם רואה-חשבון אחר, וכן היה שותף עם אחרים בפרויקט בנייה"; "בהסכם העבודה נקבע במפורש, שבתקופת העבודה ב'קאמרי' העובד לא היה רשאי לעבוד בשכר, או </w:t>
      </w:r>
      <w:r>
        <w:rPr>
          <w:rFonts w:hint="cs"/>
          <w:rtl/>
        </w:rPr>
        <w:t>שלא בשכר, עבור מעסיק אחר כלשהו, או להיות קשור במישרין או בעקיפין בעיסוק או בעסק אחר כלשהו, אלא אם יקבל אישור מאת 'הקאמרי'. ברור על פניו, מהסכם העבודה, שנאסר על חזן, לפחות מיום חתימת ההסכם, לעסוק בעיסוקיו הפרטיים, ללא אישור מפורש של 'הקאמרי'".</w:t>
      </w:r>
    </w:p>
    <w:p w14:paraId="5643FF2C" w14:textId="77777777" w:rsidR="00000000" w:rsidRDefault="00AE271D">
      <w:pPr>
        <w:pStyle w:val="a0"/>
        <w:rPr>
          <w:rFonts w:hint="cs"/>
          <w:rtl/>
        </w:rPr>
      </w:pPr>
    </w:p>
    <w:p w14:paraId="09A11E31" w14:textId="77777777" w:rsidR="00000000" w:rsidRDefault="00AE271D">
      <w:pPr>
        <w:pStyle w:val="a0"/>
        <w:ind w:firstLine="720"/>
        <w:rPr>
          <w:rFonts w:hint="cs"/>
          <w:rtl/>
        </w:rPr>
      </w:pPr>
      <w:r>
        <w:rPr>
          <w:rFonts w:hint="cs"/>
          <w:rtl/>
        </w:rPr>
        <w:t>אני משוכנעת,</w:t>
      </w:r>
      <w:r>
        <w:rPr>
          <w:rFonts w:hint="cs"/>
          <w:rtl/>
        </w:rPr>
        <w:t xml:space="preserve"> כי היה אילו מידע זה בפניך, חבר הכנסת כץ, לא היית טורח להגיש את השאילתא, ואני מגנה שימוש לרעה בחברי כנסת לצרכים פרטיים.</w:t>
      </w:r>
    </w:p>
    <w:p w14:paraId="0510042A" w14:textId="77777777" w:rsidR="00000000" w:rsidRDefault="00AE271D">
      <w:pPr>
        <w:pStyle w:val="a0"/>
        <w:rPr>
          <w:rFonts w:hint="cs"/>
          <w:rtl/>
        </w:rPr>
      </w:pPr>
    </w:p>
    <w:p w14:paraId="527C61E0" w14:textId="77777777" w:rsidR="00000000" w:rsidRDefault="00AE271D">
      <w:pPr>
        <w:pStyle w:val="a0"/>
        <w:ind w:firstLine="720"/>
        <w:rPr>
          <w:rFonts w:hint="cs"/>
          <w:rtl/>
        </w:rPr>
      </w:pPr>
      <w:r>
        <w:rPr>
          <w:rFonts w:hint="cs"/>
          <w:rtl/>
        </w:rPr>
        <w:t>בנסיבות הללו, אין יסוד גם לשאלות 2 ו-3.</w:t>
      </w:r>
    </w:p>
    <w:p w14:paraId="08C3A512" w14:textId="77777777" w:rsidR="00000000" w:rsidRDefault="00AE271D">
      <w:pPr>
        <w:pStyle w:val="af1"/>
        <w:rPr>
          <w:rtl/>
        </w:rPr>
      </w:pPr>
      <w:r>
        <w:rPr>
          <w:rFonts w:hint="cs"/>
          <w:rtl/>
        </w:rPr>
        <w:br/>
      </w:r>
      <w:r>
        <w:rPr>
          <w:rFonts w:hint="eastAsia"/>
          <w:rtl/>
        </w:rPr>
        <w:t>היו</w:t>
      </w:r>
      <w:r>
        <w:rPr>
          <w:rtl/>
        </w:rPr>
        <w:t>"ר אלי בן-מנחם:</w:t>
      </w:r>
    </w:p>
    <w:p w14:paraId="54A05D15" w14:textId="77777777" w:rsidR="00000000" w:rsidRDefault="00AE271D">
      <w:pPr>
        <w:pStyle w:val="a0"/>
        <w:rPr>
          <w:rtl/>
        </w:rPr>
      </w:pPr>
    </w:p>
    <w:p w14:paraId="271FDBA7" w14:textId="77777777" w:rsidR="00000000" w:rsidRDefault="00AE271D">
      <w:pPr>
        <w:pStyle w:val="a0"/>
        <w:rPr>
          <w:rFonts w:hint="cs"/>
          <w:rtl/>
        </w:rPr>
      </w:pPr>
      <w:r>
        <w:rPr>
          <w:rFonts w:hint="cs"/>
          <w:rtl/>
        </w:rPr>
        <w:t xml:space="preserve">סגן שרת החינוך ישיב על שאילתא מס' 1152, של חבר הכנסת חיים רמון. לא נוכח </w:t>
      </w:r>
      <w:r>
        <w:rPr>
          <w:rtl/>
        </w:rPr>
        <w:t>–</w:t>
      </w:r>
      <w:r>
        <w:rPr>
          <w:rFonts w:hint="cs"/>
          <w:rtl/>
        </w:rPr>
        <w:t xml:space="preserve"> </w:t>
      </w:r>
      <w:r>
        <w:rPr>
          <w:rFonts w:hint="cs"/>
          <w:rtl/>
        </w:rPr>
        <w:t xml:space="preserve">לפרוטוקול; ועל שאילתא מס' 1191, של חבר הכנסת רוני בריזון </w:t>
      </w:r>
      <w:r>
        <w:rPr>
          <w:rtl/>
        </w:rPr>
        <w:t>–</w:t>
      </w:r>
      <w:r>
        <w:rPr>
          <w:rFonts w:hint="cs"/>
          <w:rtl/>
        </w:rPr>
        <w:t xml:space="preserve"> לפרוטוקול.</w:t>
      </w:r>
    </w:p>
    <w:p w14:paraId="0C3A5429" w14:textId="77777777" w:rsidR="00000000" w:rsidRDefault="00AE271D">
      <w:pPr>
        <w:pStyle w:val="a1"/>
        <w:jc w:val="center"/>
        <w:rPr>
          <w:rtl/>
        </w:rPr>
      </w:pPr>
      <w:r>
        <w:rPr>
          <w:rtl/>
        </w:rPr>
        <w:br/>
      </w:r>
      <w:bookmarkStart w:id="418" w:name="CQ20996FI0020996T23_02_2004_21_32_35"/>
      <w:bookmarkStart w:id="419" w:name="_Toc67901613"/>
      <w:bookmarkEnd w:id="418"/>
      <w:r>
        <w:rPr>
          <w:rtl/>
        </w:rPr>
        <w:t>1152</w:t>
      </w:r>
      <w:r>
        <w:rPr>
          <w:rFonts w:hint="cs"/>
          <w:rtl/>
        </w:rPr>
        <w:t>, 1191</w:t>
      </w:r>
      <w:r>
        <w:rPr>
          <w:rtl/>
        </w:rPr>
        <w:t xml:space="preserve">. </w:t>
      </w:r>
      <w:r>
        <w:rPr>
          <w:rFonts w:hint="cs"/>
          <w:rtl/>
        </w:rPr>
        <w:t xml:space="preserve">פרסום תוצאות </w:t>
      </w:r>
      <w:r>
        <w:rPr>
          <w:rtl/>
        </w:rPr>
        <w:t>מבחני מיצ"ב</w:t>
      </w:r>
      <w:bookmarkEnd w:id="419"/>
    </w:p>
    <w:p w14:paraId="34BB6F1A" w14:textId="77777777" w:rsidR="00000000" w:rsidRDefault="00AE271D">
      <w:pPr>
        <w:pStyle w:val="a0"/>
        <w:rPr>
          <w:rtl/>
        </w:rPr>
      </w:pPr>
    </w:p>
    <w:p w14:paraId="15A219DB" w14:textId="77777777" w:rsidR="00000000" w:rsidRDefault="00AE271D">
      <w:pPr>
        <w:pStyle w:val="a0"/>
        <w:ind w:firstLine="0"/>
        <w:rPr>
          <w:bCs/>
          <w:u w:val="single"/>
        </w:rPr>
      </w:pPr>
      <w:bookmarkStart w:id="420" w:name="ESQ20996"/>
      <w:bookmarkEnd w:id="420"/>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6C69F22" w14:textId="77777777" w:rsidR="00000000" w:rsidRDefault="00AE271D">
      <w:pPr>
        <w:pStyle w:val="a0"/>
        <w:ind w:firstLine="720"/>
      </w:pPr>
      <w:r>
        <w:rPr>
          <w:rtl/>
        </w:rPr>
        <w:t>ביום י"ט בשבט התשס"ד (11 בפברואר 2004):</w:t>
      </w:r>
    </w:p>
    <w:p w14:paraId="0CD39427" w14:textId="77777777" w:rsidR="00000000" w:rsidRDefault="00AE271D">
      <w:pPr>
        <w:pStyle w:val="a0"/>
        <w:rPr>
          <w:rFonts w:hint="cs"/>
          <w:rtl/>
        </w:rPr>
      </w:pPr>
    </w:p>
    <w:p w14:paraId="2BE74382" w14:textId="77777777" w:rsidR="00000000" w:rsidRDefault="00AE271D">
      <w:pPr>
        <w:pStyle w:val="a0"/>
        <w:ind w:firstLine="720"/>
      </w:pPr>
      <w:r>
        <w:rPr>
          <w:rtl/>
        </w:rPr>
        <w:t>לאחרונה נערכו לתלמידי כיתות ה'</w:t>
      </w:r>
      <w:r>
        <w:rPr>
          <w:rFonts w:hint="cs"/>
          <w:rtl/>
        </w:rPr>
        <w:t>-</w:t>
      </w:r>
      <w:r>
        <w:rPr>
          <w:rtl/>
        </w:rPr>
        <w:t>-ח'</w:t>
      </w:r>
      <w:r>
        <w:rPr>
          <w:rFonts w:hint="cs"/>
          <w:rtl/>
        </w:rPr>
        <w:t xml:space="preserve"> </w:t>
      </w:r>
      <w:r>
        <w:rPr>
          <w:rtl/>
        </w:rPr>
        <w:t>מבחני מיצ</w:t>
      </w:r>
      <w:r>
        <w:rPr>
          <w:rFonts w:hint="cs"/>
          <w:rtl/>
        </w:rPr>
        <w:t>"</w:t>
      </w:r>
      <w:r>
        <w:rPr>
          <w:rtl/>
        </w:rPr>
        <w:t xml:space="preserve">ב, </w:t>
      </w:r>
      <w:r>
        <w:rPr>
          <w:rFonts w:hint="cs"/>
          <w:rtl/>
        </w:rPr>
        <w:t>ש</w:t>
      </w:r>
      <w:r>
        <w:rPr>
          <w:rtl/>
        </w:rPr>
        <w:t>נוע</w:t>
      </w:r>
      <w:r>
        <w:rPr>
          <w:rtl/>
        </w:rPr>
        <w:t>דו בין היתר לבדוק  את רמת ההישגים</w:t>
      </w:r>
      <w:r>
        <w:rPr>
          <w:rFonts w:hint="cs"/>
          <w:rtl/>
        </w:rPr>
        <w:t xml:space="preserve"> </w:t>
      </w:r>
      <w:r>
        <w:rPr>
          <w:rtl/>
        </w:rPr>
        <w:t>של התלמידים בשלל מקצועות.</w:t>
      </w:r>
    </w:p>
    <w:p w14:paraId="62159390" w14:textId="77777777" w:rsidR="00000000" w:rsidRDefault="00AE271D">
      <w:pPr>
        <w:pStyle w:val="a0"/>
        <w:ind w:firstLine="720"/>
      </w:pPr>
    </w:p>
    <w:p w14:paraId="70CAE422" w14:textId="77777777" w:rsidR="00000000" w:rsidRDefault="00AE271D">
      <w:pPr>
        <w:pStyle w:val="a0"/>
        <w:ind w:firstLine="720"/>
      </w:pPr>
      <w:r>
        <w:rPr>
          <w:rFonts w:hint="cs"/>
          <w:rtl/>
        </w:rPr>
        <w:t>רצוני לשאול</w:t>
      </w:r>
      <w:r>
        <w:rPr>
          <w:rtl/>
        </w:rPr>
        <w:t>:</w:t>
      </w:r>
    </w:p>
    <w:p w14:paraId="329EF0FA" w14:textId="77777777" w:rsidR="00000000" w:rsidRDefault="00AE271D">
      <w:pPr>
        <w:pStyle w:val="a0"/>
        <w:ind w:firstLine="720"/>
      </w:pPr>
    </w:p>
    <w:p w14:paraId="168F6DC8" w14:textId="77777777" w:rsidR="00000000" w:rsidRDefault="00AE271D">
      <w:pPr>
        <w:pStyle w:val="a0"/>
        <w:ind w:firstLine="720"/>
        <w:rPr>
          <w:rtl/>
        </w:rPr>
      </w:pPr>
      <w:r>
        <w:rPr>
          <w:rFonts w:hint="cs"/>
          <w:rtl/>
        </w:rPr>
        <w:t xml:space="preserve">1. </w:t>
      </w:r>
      <w:r>
        <w:rPr>
          <w:rtl/>
        </w:rPr>
        <w:t>האם המבחנים אנונימי</w:t>
      </w:r>
      <w:r>
        <w:rPr>
          <w:rFonts w:hint="cs"/>
          <w:rtl/>
        </w:rPr>
        <w:t>י</w:t>
      </w:r>
      <w:r>
        <w:rPr>
          <w:rtl/>
        </w:rPr>
        <w:t>ם?</w:t>
      </w:r>
    </w:p>
    <w:p w14:paraId="177345A9" w14:textId="77777777" w:rsidR="00000000" w:rsidRDefault="00AE271D">
      <w:pPr>
        <w:pStyle w:val="a0"/>
        <w:ind w:firstLine="720"/>
        <w:rPr>
          <w:rtl/>
        </w:rPr>
      </w:pPr>
    </w:p>
    <w:p w14:paraId="3C441A1E" w14:textId="77777777" w:rsidR="00000000" w:rsidRDefault="00AE271D">
      <w:pPr>
        <w:pStyle w:val="a0"/>
        <w:ind w:firstLine="720"/>
        <w:rPr>
          <w:rtl/>
        </w:rPr>
      </w:pPr>
      <w:r>
        <w:rPr>
          <w:rFonts w:hint="cs"/>
          <w:rtl/>
        </w:rPr>
        <w:t xml:space="preserve">2. אם לא </w:t>
      </w:r>
      <w:r>
        <w:rPr>
          <w:rFonts w:hint="eastAsia"/>
          <w:rtl/>
        </w:rPr>
        <w:t>–</w:t>
      </w:r>
      <w:r>
        <w:rPr>
          <w:rFonts w:hint="cs"/>
          <w:rtl/>
        </w:rPr>
        <w:t xml:space="preserve"> </w:t>
      </w:r>
      <w:r>
        <w:rPr>
          <w:rtl/>
        </w:rPr>
        <w:t>מה</w:t>
      </w:r>
      <w:r>
        <w:rPr>
          <w:rFonts w:hint="cs"/>
          <w:rtl/>
        </w:rPr>
        <w:t xml:space="preserve"> ה</w:t>
      </w:r>
      <w:r>
        <w:rPr>
          <w:rtl/>
        </w:rPr>
        <w:t>ן ההשלכות לגבי תלמיד פרטי שנבחן?</w:t>
      </w:r>
    </w:p>
    <w:p w14:paraId="1BAAD3CE" w14:textId="77777777" w:rsidR="00000000" w:rsidRDefault="00AE271D">
      <w:pPr>
        <w:pStyle w:val="a0"/>
        <w:ind w:firstLine="720"/>
        <w:rPr>
          <w:rtl/>
        </w:rPr>
      </w:pPr>
    </w:p>
    <w:p w14:paraId="038C56B0" w14:textId="77777777" w:rsidR="00000000" w:rsidRDefault="00AE271D">
      <w:pPr>
        <w:pStyle w:val="a0"/>
        <w:ind w:firstLine="720"/>
        <w:rPr>
          <w:rtl/>
        </w:rPr>
      </w:pPr>
      <w:r>
        <w:rPr>
          <w:rFonts w:hint="cs"/>
          <w:rtl/>
        </w:rPr>
        <w:t xml:space="preserve">3. </w:t>
      </w:r>
      <w:r>
        <w:rPr>
          <w:rtl/>
        </w:rPr>
        <w:t>מדוע לא מפרסם משרד החינוך את רמת ההישגים על</w:t>
      </w:r>
      <w:r>
        <w:rPr>
          <w:rFonts w:hint="cs"/>
          <w:rtl/>
        </w:rPr>
        <w:t>-</w:t>
      </w:r>
      <w:r>
        <w:rPr>
          <w:rtl/>
        </w:rPr>
        <w:t>פי בתי-ספר?</w:t>
      </w:r>
    </w:p>
    <w:p w14:paraId="39E6510A" w14:textId="77777777" w:rsidR="00000000" w:rsidRDefault="00AE271D">
      <w:pPr>
        <w:pStyle w:val="a0"/>
        <w:ind w:firstLine="720"/>
        <w:rPr>
          <w:rtl/>
        </w:rPr>
      </w:pPr>
    </w:p>
    <w:p w14:paraId="53BFC1D3" w14:textId="77777777" w:rsidR="00000000" w:rsidRDefault="00AE271D">
      <w:pPr>
        <w:pStyle w:val="a0"/>
        <w:ind w:firstLine="720"/>
        <w:rPr>
          <w:rtl/>
        </w:rPr>
      </w:pPr>
      <w:r>
        <w:rPr>
          <w:rFonts w:hint="cs"/>
          <w:rtl/>
        </w:rPr>
        <w:t xml:space="preserve">4. </w:t>
      </w:r>
      <w:r>
        <w:rPr>
          <w:rtl/>
        </w:rPr>
        <w:t xml:space="preserve">מדוע אין מידע זה נגיש לציבור בכלל ולהורים </w:t>
      </w:r>
      <w:r>
        <w:rPr>
          <w:rtl/>
        </w:rPr>
        <w:t>בפרט?</w:t>
      </w:r>
    </w:p>
    <w:p w14:paraId="7E7BA9A5" w14:textId="77777777" w:rsidR="00000000" w:rsidRDefault="00AE271D">
      <w:pPr>
        <w:pStyle w:val="a1"/>
        <w:jc w:val="center"/>
        <w:rPr>
          <w:rtl/>
        </w:rPr>
      </w:pPr>
      <w:r>
        <w:rPr>
          <w:rtl/>
        </w:rPr>
        <w:br/>
      </w:r>
      <w:bookmarkStart w:id="421" w:name="CQ21966FI0021966T23_02_2004_21_33_25"/>
      <w:bookmarkEnd w:id="421"/>
    </w:p>
    <w:p w14:paraId="692811A8" w14:textId="77777777" w:rsidR="00000000" w:rsidRDefault="00AE271D">
      <w:pPr>
        <w:pStyle w:val="a0"/>
        <w:ind w:firstLine="0"/>
        <w:rPr>
          <w:bCs/>
          <w:u w:val="single"/>
        </w:rPr>
      </w:pPr>
      <w:bookmarkStart w:id="422" w:name="ESQ21966"/>
      <w:bookmarkEnd w:id="422"/>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13A3778" w14:textId="77777777" w:rsidR="00000000" w:rsidRDefault="00AE271D">
      <w:pPr>
        <w:pStyle w:val="a0"/>
        <w:ind w:firstLine="720"/>
      </w:pPr>
      <w:r>
        <w:rPr>
          <w:rtl/>
        </w:rPr>
        <w:t>ביום י"ט בשבט התשס"ד (11 בפברואר 2004):</w:t>
      </w:r>
    </w:p>
    <w:p w14:paraId="716EBD79" w14:textId="77777777" w:rsidR="00000000" w:rsidRDefault="00AE271D">
      <w:pPr>
        <w:pStyle w:val="a0"/>
        <w:rPr>
          <w:rFonts w:hint="cs"/>
          <w:rtl/>
        </w:rPr>
      </w:pPr>
    </w:p>
    <w:p w14:paraId="4067C4B7" w14:textId="77777777" w:rsidR="00000000" w:rsidRDefault="00AE271D">
      <w:pPr>
        <w:pStyle w:val="a0"/>
        <w:ind w:firstLine="720"/>
      </w:pPr>
      <w:r>
        <w:rPr>
          <w:rtl/>
        </w:rPr>
        <w:t>לאחרונה נערכו מבחני מיצ</w:t>
      </w:r>
      <w:r>
        <w:rPr>
          <w:rFonts w:hint="cs"/>
          <w:rtl/>
        </w:rPr>
        <w:t>"</w:t>
      </w:r>
      <w:r>
        <w:rPr>
          <w:rtl/>
        </w:rPr>
        <w:t>ב לתלמידי כיתות ה'</w:t>
      </w:r>
      <w:r>
        <w:rPr>
          <w:rFonts w:hint="cs"/>
          <w:rtl/>
        </w:rPr>
        <w:t>-</w:t>
      </w:r>
      <w:r>
        <w:rPr>
          <w:rtl/>
        </w:rPr>
        <w:t>-ח'</w:t>
      </w:r>
      <w:r>
        <w:rPr>
          <w:rFonts w:hint="cs"/>
          <w:rtl/>
        </w:rPr>
        <w:t xml:space="preserve"> - </w:t>
      </w:r>
      <w:r>
        <w:rPr>
          <w:rtl/>
        </w:rPr>
        <w:t xml:space="preserve">בלשון אם, </w:t>
      </w:r>
      <w:r>
        <w:rPr>
          <w:rFonts w:hint="cs"/>
          <w:rtl/>
        </w:rPr>
        <w:t>ב</w:t>
      </w:r>
      <w:r>
        <w:rPr>
          <w:rtl/>
        </w:rPr>
        <w:t xml:space="preserve">מתמטיקה, </w:t>
      </w:r>
      <w:r>
        <w:rPr>
          <w:rFonts w:hint="cs"/>
          <w:rtl/>
        </w:rPr>
        <w:t>ב</w:t>
      </w:r>
      <w:r>
        <w:rPr>
          <w:rtl/>
        </w:rPr>
        <w:t>מדע ו</w:t>
      </w:r>
      <w:r>
        <w:rPr>
          <w:rFonts w:hint="cs"/>
          <w:rtl/>
        </w:rPr>
        <w:t>ב</w:t>
      </w:r>
      <w:r>
        <w:rPr>
          <w:rtl/>
        </w:rPr>
        <w:t>אנגלית.</w:t>
      </w:r>
    </w:p>
    <w:p w14:paraId="67F280C3" w14:textId="77777777" w:rsidR="00000000" w:rsidRDefault="00AE271D">
      <w:pPr>
        <w:pStyle w:val="a0"/>
        <w:ind w:firstLine="720"/>
      </w:pPr>
    </w:p>
    <w:p w14:paraId="5D42A256" w14:textId="77777777" w:rsidR="00000000" w:rsidRDefault="00AE271D">
      <w:pPr>
        <w:pStyle w:val="a0"/>
        <w:ind w:firstLine="720"/>
      </w:pPr>
      <w:r>
        <w:rPr>
          <w:rFonts w:hint="cs"/>
          <w:rtl/>
        </w:rPr>
        <w:t>רצוני לשאול</w:t>
      </w:r>
      <w:r>
        <w:rPr>
          <w:rtl/>
        </w:rPr>
        <w:t>:</w:t>
      </w:r>
    </w:p>
    <w:p w14:paraId="605AB3DA" w14:textId="77777777" w:rsidR="00000000" w:rsidRDefault="00AE271D">
      <w:pPr>
        <w:pStyle w:val="a0"/>
        <w:ind w:firstLine="720"/>
      </w:pPr>
    </w:p>
    <w:p w14:paraId="12B2A0A5" w14:textId="77777777" w:rsidR="00000000" w:rsidRDefault="00AE271D">
      <w:pPr>
        <w:pStyle w:val="a0"/>
        <w:ind w:firstLine="720"/>
        <w:rPr>
          <w:rFonts w:hint="cs"/>
          <w:rtl/>
        </w:rPr>
      </w:pPr>
      <w:r>
        <w:rPr>
          <w:rFonts w:hint="cs"/>
          <w:rtl/>
        </w:rPr>
        <w:t>האם תפורסם</w:t>
      </w:r>
      <w:r>
        <w:rPr>
          <w:rtl/>
        </w:rPr>
        <w:t xml:space="preserve"> רמת ההישגים לפי בתי</w:t>
      </w:r>
      <w:r>
        <w:rPr>
          <w:rFonts w:hint="cs"/>
          <w:rtl/>
        </w:rPr>
        <w:t>-</w:t>
      </w:r>
      <w:r>
        <w:rPr>
          <w:rtl/>
        </w:rPr>
        <w:t>הספר ועל</w:t>
      </w:r>
      <w:r>
        <w:rPr>
          <w:rFonts w:hint="cs"/>
          <w:rtl/>
        </w:rPr>
        <w:t>-</w:t>
      </w:r>
      <w:r>
        <w:rPr>
          <w:rtl/>
        </w:rPr>
        <w:t>פי סוגי הפיק</w:t>
      </w:r>
      <w:r>
        <w:rPr>
          <w:rtl/>
        </w:rPr>
        <w:t>וח</w:t>
      </w:r>
      <w:r>
        <w:rPr>
          <w:rFonts w:hint="cs"/>
          <w:rtl/>
        </w:rPr>
        <w:t>,</w:t>
      </w:r>
      <w:r>
        <w:rPr>
          <w:rtl/>
        </w:rPr>
        <w:t xml:space="preserve"> כדי </w:t>
      </w:r>
      <w:r>
        <w:rPr>
          <w:rFonts w:hint="cs"/>
          <w:rtl/>
        </w:rPr>
        <w:t>שהנתונים יהיו</w:t>
      </w:r>
      <w:r>
        <w:rPr>
          <w:rtl/>
        </w:rPr>
        <w:t xml:space="preserve"> נגיש</w:t>
      </w:r>
      <w:r>
        <w:rPr>
          <w:rFonts w:hint="cs"/>
          <w:rtl/>
        </w:rPr>
        <w:t>ים</w:t>
      </w:r>
      <w:r>
        <w:rPr>
          <w:rtl/>
        </w:rPr>
        <w:t xml:space="preserve"> להורים ולציבור הרחב</w:t>
      </w:r>
      <w:r>
        <w:rPr>
          <w:rFonts w:hint="cs"/>
          <w:rtl/>
        </w:rPr>
        <w:t xml:space="preserve">, ואם לא </w:t>
      </w:r>
      <w:r>
        <w:rPr>
          <w:rtl/>
        </w:rPr>
        <w:t>–</w:t>
      </w:r>
      <w:r>
        <w:rPr>
          <w:rFonts w:hint="cs"/>
          <w:rtl/>
        </w:rPr>
        <w:t xml:space="preserve"> מדוע?</w:t>
      </w:r>
    </w:p>
    <w:p w14:paraId="69C98360" w14:textId="77777777" w:rsidR="00000000" w:rsidRDefault="00AE271D">
      <w:pPr>
        <w:pStyle w:val="a0"/>
        <w:ind w:firstLine="720"/>
        <w:rPr>
          <w:rFonts w:hint="cs"/>
          <w:rtl/>
        </w:rPr>
      </w:pPr>
    </w:p>
    <w:p w14:paraId="72C1E4DF" w14:textId="77777777" w:rsidR="00000000" w:rsidRDefault="00AE271D">
      <w:pPr>
        <w:pStyle w:val="a0"/>
        <w:ind w:firstLine="0"/>
        <w:rPr>
          <w:rFonts w:hint="cs"/>
          <w:b/>
          <w:bCs/>
          <w:u w:val="single"/>
          <w:rtl/>
        </w:rPr>
      </w:pPr>
      <w:r>
        <w:rPr>
          <w:rFonts w:hint="cs"/>
          <w:b/>
          <w:bCs/>
          <w:u w:val="single"/>
          <w:rtl/>
        </w:rPr>
        <w:t>תשובת סגן שרת החינוך, התרבות והספורט צבי הנדל:</w:t>
      </w:r>
    </w:p>
    <w:p w14:paraId="1376278A" w14:textId="77777777" w:rsidR="00000000" w:rsidRDefault="00AE271D">
      <w:pPr>
        <w:pStyle w:val="a0"/>
        <w:ind w:firstLine="0"/>
        <w:rPr>
          <w:rFonts w:hint="cs"/>
          <w:b/>
          <w:rtl/>
        </w:rPr>
      </w:pPr>
      <w:r>
        <w:rPr>
          <w:rFonts w:hint="cs"/>
          <w:b/>
          <w:rtl/>
        </w:rPr>
        <w:t>(לא נקראה, נמסרה לפרוטוקול)</w:t>
      </w:r>
    </w:p>
    <w:p w14:paraId="36D79B98" w14:textId="77777777" w:rsidR="00000000" w:rsidRDefault="00AE271D">
      <w:pPr>
        <w:pStyle w:val="a0"/>
        <w:rPr>
          <w:rFonts w:hint="cs"/>
          <w:rtl/>
        </w:rPr>
      </w:pPr>
    </w:p>
    <w:p w14:paraId="0878F47B" w14:textId="77777777" w:rsidR="00000000" w:rsidRDefault="00AE271D">
      <w:pPr>
        <w:pStyle w:val="a0"/>
        <w:ind w:firstLine="720"/>
        <w:rPr>
          <w:rFonts w:hint="cs"/>
          <w:rtl/>
        </w:rPr>
      </w:pPr>
      <w:r>
        <w:rPr>
          <w:rFonts w:hint="cs"/>
          <w:rtl/>
        </w:rPr>
        <w:t>המבחנים אינם אנונימיים אך הם חסויים. לעובדה שהמבחנים אינם אנונימיים אין כל השלכות על התלמיד הפרט, שכן בית-הספר מקב</w:t>
      </w:r>
      <w:r>
        <w:rPr>
          <w:rFonts w:hint="cs"/>
          <w:rtl/>
        </w:rPr>
        <w:t>ל רק דוח מצרפי, ברמת כיתה, ואינו מקבל את ציוניו של כל אחד מהתלמידים.</w:t>
      </w:r>
    </w:p>
    <w:p w14:paraId="2347D97E" w14:textId="77777777" w:rsidR="00000000" w:rsidRDefault="00AE271D">
      <w:pPr>
        <w:pStyle w:val="a0"/>
        <w:rPr>
          <w:rFonts w:hint="cs"/>
          <w:rtl/>
        </w:rPr>
      </w:pPr>
    </w:p>
    <w:p w14:paraId="166F8334" w14:textId="77777777" w:rsidR="00000000" w:rsidRDefault="00AE271D">
      <w:pPr>
        <w:pStyle w:val="a0"/>
        <w:ind w:firstLine="720"/>
        <w:rPr>
          <w:rFonts w:hint="cs"/>
          <w:rtl/>
        </w:rPr>
      </w:pPr>
      <w:r>
        <w:rPr>
          <w:rFonts w:hint="cs"/>
          <w:rtl/>
        </w:rPr>
        <w:t>מטרת המיצ"ב להוות כלי לתכנון העבודה של בית-הספר, לאיתור צרכים, לאיגום משאבים ולריכוז מאמץ, על מנת שיוכל להשתפר. כל בית-ספר מקבל את תמונת המצב שלו, ואין לנו כוונה לערוך "אולימפיאדה" של בת</w:t>
      </w:r>
      <w:r>
        <w:rPr>
          <w:rFonts w:hint="cs"/>
          <w:rtl/>
        </w:rPr>
        <w:t>י-ספר, דבר שיחטיא את המטרה באופן מוחלט.</w:t>
      </w:r>
    </w:p>
    <w:p w14:paraId="4F091FDB" w14:textId="77777777" w:rsidR="00000000" w:rsidRDefault="00AE271D">
      <w:pPr>
        <w:pStyle w:val="a0"/>
        <w:rPr>
          <w:rFonts w:hint="cs"/>
          <w:b/>
          <w:bCs/>
          <w:u w:val="single"/>
          <w:rtl/>
        </w:rPr>
      </w:pPr>
    </w:p>
    <w:p w14:paraId="2C17F6B7" w14:textId="77777777" w:rsidR="00000000" w:rsidRDefault="00AE271D">
      <w:pPr>
        <w:pStyle w:val="a0"/>
        <w:ind w:firstLine="720"/>
        <w:rPr>
          <w:rFonts w:hint="cs"/>
          <w:rtl/>
        </w:rPr>
      </w:pPr>
      <w:r>
        <w:rPr>
          <w:rFonts w:hint="cs"/>
          <w:rtl/>
        </w:rPr>
        <w:t xml:space="preserve">כאמור, את תמונת המצב של בית-הספר מקבלים המנהל והמפקח על המוסד. מהנתונים המצויים בידינו עולה, שלמעלה ממחצית מהמנהלים משתפים את ציבור ההורים ברמת ההישגים של בית-הספר. </w:t>
      </w:r>
    </w:p>
    <w:p w14:paraId="2E60A25F" w14:textId="77777777" w:rsidR="00000000" w:rsidRDefault="00AE271D">
      <w:pPr>
        <w:pStyle w:val="a0"/>
        <w:ind w:firstLine="720"/>
        <w:rPr>
          <w:rFonts w:hint="cs"/>
          <w:rtl/>
        </w:rPr>
      </w:pPr>
    </w:p>
    <w:p w14:paraId="4C41F2D3" w14:textId="77777777" w:rsidR="00000000" w:rsidRDefault="00AE271D">
      <w:pPr>
        <w:pStyle w:val="a0"/>
        <w:ind w:firstLine="720"/>
        <w:rPr>
          <w:rFonts w:hint="cs"/>
          <w:rtl/>
        </w:rPr>
      </w:pPr>
      <w:r>
        <w:rPr>
          <w:rFonts w:hint="cs"/>
          <w:rtl/>
        </w:rPr>
        <w:t>לציבור הרחב המידע נגיש ברמה המערכתית. הדוחות נמצ</w:t>
      </w:r>
      <w:r>
        <w:rPr>
          <w:rFonts w:hint="cs"/>
          <w:rtl/>
        </w:rPr>
        <w:t xml:space="preserve">אים באתר אגף ההערכה באינטרנט. </w:t>
      </w:r>
    </w:p>
    <w:p w14:paraId="190D5A1A" w14:textId="77777777" w:rsidR="00000000" w:rsidRDefault="00AE271D">
      <w:pPr>
        <w:pStyle w:val="af1"/>
        <w:rPr>
          <w:rtl/>
        </w:rPr>
      </w:pPr>
      <w:r>
        <w:rPr>
          <w:rtl/>
        </w:rPr>
        <w:br/>
        <w:t>היו"ר אלי בן-מנחם:</w:t>
      </w:r>
    </w:p>
    <w:p w14:paraId="30465BEE" w14:textId="77777777" w:rsidR="00000000" w:rsidRDefault="00AE271D">
      <w:pPr>
        <w:pStyle w:val="a0"/>
        <w:rPr>
          <w:rtl/>
        </w:rPr>
      </w:pPr>
    </w:p>
    <w:p w14:paraId="1641940D" w14:textId="77777777" w:rsidR="00000000" w:rsidRDefault="00AE271D">
      <w:pPr>
        <w:pStyle w:val="a0"/>
        <w:rPr>
          <w:rFonts w:hint="cs"/>
          <w:rtl/>
        </w:rPr>
      </w:pPr>
      <w:r>
        <w:rPr>
          <w:rFonts w:hint="cs"/>
          <w:rtl/>
        </w:rPr>
        <w:t xml:space="preserve">אני מודה לך, אדוני סגן שרת החינוך. </w:t>
      </w:r>
    </w:p>
    <w:p w14:paraId="6CD98159" w14:textId="77777777" w:rsidR="00000000" w:rsidRDefault="00AE271D">
      <w:pPr>
        <w:pStyle w:val="-"/>
        <w:rPr>
          <w:rtl/>
        </w:rPr>
      </w:pPr>
    </w:p>
    <w:p w14:paraId="6F44303C" w14:textId="77777777" w:rsidR="00000000" w:rsidRDefault="00AE271D">
      <w:pPr>
        <w:pStyle w:val="-"/>
        <w:rPr>
          <w:rtl/>
        </w:rPr>
      </w:pPr>
      <w:bookmarkStart w:id="423" w:name="FS000000412T23_02_2004_21_34_09C"/>
      <w:bookmarkEnd w:id="423"/>
      <w:r>
        <w:rPr>
          <w:rtl/>
        </w:rPr>
        <w:t>סגן שרת החינוך, התרבות והספורט צבי הנדל:</w:t>
      </w:r>
    </w:p>
    <w:p w14:paraId="25FB6635" w14:textId="77777777" w:rsidR="00000000" w:rsidRDefault="00AE271D">
      <w:pPr>
        <w:pStyle w:val="a0"/>
        <w:rPr>
          <w:rtl/>
        </w:rPr>
      </w:pPr>
    </w:p>
    <w:p w14:paraId="388CD533" w14:textId="77777777" w:rsidR="00000000" w:rsidRDefault="00AE271D">
      <w:pPr>
        <w:pStyle w:val="a0"/>
        <w:rPr>
          <w:rFonts w:hint="cs"/>
          <w:rtl/>
        </w:rPr>
      </w:pPr>
      <w:r>
        <w:rPr>
          <w:rFonts w:hint="cs"/>
          <w:rtl/>
        </w:rPr>
        <w:t>אני מודה לעצלנותם של חברי הכנסת, שבזכותם אנחנו סיימנו מהר. תודה.</w:t>
      </w:r>
    </w:p>
    <w:p w14:paraId="0DDBC61E" w14:textId="77777777" w:rsidR="00000000" w:rsidRDefault="00AE271D">
      <w:pPr>
        <w:pStyle w:val="af1"/>
        <w:rPr>
          <w:rtl/>
        </w:rPr>
      </w:pPr>
      <w:r>
        <w:rPr>
          <w:rtl/>
        </w:rPr>
        <w:br/>
        <w:t>היו"ר אלי בן-מנחם:</w:t>
      </w:r>
    </w:p>
    <w:p w14:paraId="434C3667" w14:textId="77777777" w:rsidR="00000000" w:rsidRDefault="00AE271D">
      <w:pPr>
        <w:pStyle w:val="a0"/>
        <w:rPr>
          <w:rtl/>
        </w:rPr>
      </w:pPr>
    </w:p>
    <w:p w14:paraId="5DCFEE86" w14:textId="77777777" w:rsidR="00000000" w:rsidRDefault="00AE271D">
      <w:pPr>
        <w:pStyle w:val="a0"/>
        <w:rPr>
          <w:rFonts w:hint="cs"/>
          <w:rtl/>
        </w:rPr>
      </w:pPr>
      <w:r>
        <w:rPr>
          <w:rFonts w:hint="cs"/>
          <w:rtl/>
        </w:rPr>
        <w:t>רבותי חברי הכנסת ענבל גבריאלי ועמרי שרו</w:t>
      </w:r>
      <w:r>
        <w:rPr>
          <w:rFonts w:hint="cs"/>
          <w:rtl/>
        </w:rPr>
        <w:t xml:space="preserve">ן - כי רק אתם נמצאים כאן - תם סדר-היום. הישיבה הבאה תתקיים מחר, יום שלישי, ב' באדר התשס"ד, 24 בפברואר 2004, בשעה 16:00. </w:t>
      </w:r>
    </w:p>
    <w:p w14:paraId="0CFE741B" w14:textId="77777777" w:rsidR="00000000" w:rsidRDefault="00AE271D">
      <w:pPr>
        <w:pStyle w:val="a0"/>
        <w:rPr>
          <w:rFonts w:hint="cs"/>
          <w:rtl/>
        </w:rPr>
      </w:pPr>
    </w:p>
    <w:p w14:paraId="18B8F917" w14:textId="77777777" w:rsidR="00000000" w:rsidRDefault="00AE271D">
      <w:pPr>
        <w:pStyle w:val="a0"/>
        <w:rPr>
          <w:rFonts w:hint="cs"/>
          <w:rtl/>
        </w:rPr>
      </w:pPr>
      <w:r>
        <w:rPr>
          <w:rFonts w:hint="cs"/>
          <w:rtl/>
        </w:rPr>
        <w:t>ישיבת הכנסת נעולה.</w:t>
      </w:r>
    </w:p>
    <w:p w14:paraId="0B38B390" w14:textId="77777777" w:rsidR="00000000" w:rsidRDefault="00AE271D">
      <w:pPr>
        <w:pStyle w:val="a0"/>
        <w:rPr>
          <w:rFonts w:hint="cs"/>
          <w:rtl/>
        </w:rPr>
      </w:pPr>
    </w:p>
    <w:p w14:paraId="194D4460" w14:textId="77777777" w:rsidR="00000000" w:rsidRDefault="00AE271D">
      <w:pPr>
        <w:pStyle w:val="a0"/>
        <w:jc w:val="center"/>
      </w:pPr>
      <w:r>
        <w:rPr>
          <w:rFonts w:hint="cs"/>
          <w:rtl/>
        </w:rPr>
        <w:t>הישיבה ננעלה בשעה 20:40.</w:t>
      </w:r>
    </w:p>
    <w:p w14:paraId="4444DF08" w14:textId="77777777" w:rsidR="00000000" w:rsidRDefault="00AE271D"/>
    <w:p w14:paraId="212D0CAD" w14:textId="77777777" w:rsidR="00000000" w:rsidRDefault="00AE271D"/>
    <w:p w14:paraId="584C095C" w14:textId="77777777" w:rsidR="00000000" w:rsidRDefault="00AE271D">
      <w:pPr>
        <w:pStyle w:val="a0"/>
        <w:bidi w:val="0"/>
      </w:pPr>
      <w:r>
        <w:tab/>
      </w:r>
    </w:p>
    <w:p w14:paraId="780FF752" w14:textId="77777777" w:rsidR="00000000" w:rsidRDefault="00AE271D">
      <w:pPr>
        <w:pStyle w:val="a0"/>
        <w:bidi w:val="0"/>
      </w:pPr>
    </w:p>
    <w:p w14:paraId="178FEA05" w14:textId="77777777" w:rsidR="00000000" w:rsidRDefault="00AE271D">
      <w:pPr>
        <w:pStyle w:val="a0"/>
        <w:rPr>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1DD35" w14:textId="77777777" w:rsidR="00000000" w:rsidRDefault="00AE271D">
      <w:r>
        <w:separator/>
      </w:r>
    </w:p>
  </w:endnote>
  <w:endnote w:type="continuationSeparator" w:id="0">
    <w:p w14:paraId="54576BF3" w14:textId="77777777" w:rsidR="00000000" w:rsidRDefault="00AE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33F8D" w14:textId="77777777" w:rsidR="00000000" w:rsidRDefault="00AE271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18495" w14:textId="77777777" w:rsidR="00000000" w:rsidRDefault="00AE271D">
      <w:r>
        <w:separator/>
      </w:r>
    </w:p>
  </w:footnote>
  <w:footnote w:type="continuationSeparator" w:id="0">
    <w:p w14:paraId="20336575" w14:textId="77777777" w:rsidR="00000000" w:rsidRDefault="00AE2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F41390E"/>
    <w:multiLevelType w:val="hybridMultilevel"/>
    <w:tmpl w:val="5F2805E8"/>
    <w:lvl w:ilvl="0" w:tplc="5790C8AE">
      <w:numFmt w:val="bullet"/>
      <w:lvlText w:val="-"/>
      <w:lvlJc w:val="left"/>
      <w:pPr>
        <w:tabs>
          <w:tab w:val="num" w:pos="1604"/>
        </w:tabs>
        <w:ind w:left="1604" w:right="1604" w:hanging="88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3013_1-27.doc"/>
    <w:docVar w:name="Position" w:val="Merged1-27"/>
    <w:docVar w:name="Queue" w:val="1-27"/>
    <w:docVar w:name="SaveYN" w:val="N"/>
    <w:docVar w:name="Session" w:val="23013"/>
    <w:docVar w:name="SessionDate" w:val="23/02/04"/>
    <w:docVar w:name="SpeakersNum" w:val="0"/>
    <w:docVar w:name="StartMode" w:val="4"/>
  </w:docVars>
  <w:rsids>
    <w:rsidRoot w:val="00AE271D"/>
    <w:rsid w:val="00AE27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FB3FB"/>
  <w15:chartTrackingRefBased/>
  <w15:docId w15:val="{C62785D3-BEB5-4D9B-B5DF-DCECA3CA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pPr>
    <w:rPr>
      <w:rFonts w:ascii="Arial" w:hAnsi="Arial" w:cs="Arial"/>
      <w:sz w:val="22"/>
      <w:szCs w:val="22"/>
    </w:rPr>
  </w:style>
  <w:style w:type="paragraph" w:styleId="BodyTextIndent">
    <w:name w:val="Body Text Indent"/>
    <w:basedOn w:val="Normal"/>
    <w:semiHidden/>
    <w:pPr>
      <w:bidi/>
      <w:spacing w:line="360" w:lineRule="auto"/>
      <w:ind w:firstLine="720"/>
      <w:jc w:val="both"/>
    </w:pPr>
    <w:rPr>
      <w:rFonts w:ascii="Arial" w:hAnsi="Arial" w:cs="Arial"/>
      <w:sz w:val="22"/>
      <w:szCs w:val="2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29179</Words>
  <Characters>166322</Characters>
  <Application>Microsoft Office Word</Application>
  <DocSecurity>0</DocSecurity>
  <Lines>1386</Lines>
  <Paragraphs>390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195111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110 מתאריך 23/02/2004</dc:title>
  <dc:subject/>
  <dc:creator>knesset</dc:creator>
  <cp:keywords/>
  <dc:description/>
  <cp:lastModifiedBy>vladimir</cp:lastModifiedBy>
  <cp:revision>2</cp:revision>
  <cp:lastPrinted>2004-08-10T13:20:00Z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01562304</vt:lpwstr>
  </property>
  <property fmtid="{D5CDD505-2E9C-101B-9397-08002B2CF9AE}" pid="4" name="SDDocDate">
    <vt:lpwstr>2005-07-24T11:32:38Z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110.000000000000</vt:lpwstr>
  </property>
  <property fmtid="{D5CDD505-2E9C-101B-9397-08002B2CF9AE}" pid="8" name="SDAuthor">
    <vt:lpwstr>דבורה אביבי</vt:lpwstr>
  </property>
  <property fmtid="{D5CDD505-2E9C-101B-9397-08002B2CF9AE}" pid="9" name="TaarichYeshiva">
    <vt:lpwstr>2004-02-23T02:00:00Z</vt:lpwstr>
  </property>
</Properties>
</file>