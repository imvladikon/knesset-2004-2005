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48644" w14:textId="77777777" w:rsidR="00000000" w:rsidRDefault="009B75DB">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EAF9314" w14:textId="77777777" w:rsidR="00000000" w:rsidRDefault="009B75DB">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_Toc62986432 \h </w:instrText>
      </w:r>
      <w:r>
        <w:fldChar w:fldCharType="separate"/>
      </w:r>
      <w:r>
        <w:t>5</w:t>
      </w:r>
      <w:r>
        <w:fldChar w:fldCharType="end"/>
      </w:r>
    </w:p>
    <w:p w14:paraId="40AA3ED5" w14:textId="77777777" w:rsidR="00000000" w:rsidRDefault="009B75DB">
      <w:pPr>
        <w:pStyle w:val="TOC1"/>
        <w:tabs>
          <w:tab w:val="right" w:leader="dot" w:pos="8296"/>
        </w:tabs>
        <w:rPr>
          <w:rFonts w:ascii="Times New Roman" w:hAnsi="Times New Roman" w:cs="Times New Roman"/>
          <w:sz w:val="24"/>
          <w:szCs w:val="24"/>
        </w:rPr>
      </w:pPr>
      <w:r>
        <w:t xml:space="preserve">102. </w:t>
      </w:r>
      <w:r>
        <w:rPr>
          <w:rtl/>
        </w:rPr>
        <w:t>סגירת חברות גז קטנות</w:t>
      </w:r>
      <w:r>
        <w:tab/>
      </w:r>
      <w:r>
        <w:fldChar w:fldCharType="begin"/>
      </w:r>
      <w:r>
        <w:instrText xml:space="preserve"> PAGEREF _Toc62986433 \h </w:instrText>
      </w:r>
      <w:r>
        <w:fldChar w:fldCharType="separate"/>
      </w:r>
      <w:r>
        <w:t>5</w:t>
      </w:r>
      <w:r>
        <w:fldChar w:fldCharType="end"/>
      </w:r>
    </w:p>
    <w:p w14:paraId="5E393FAD" w14:textId="77777777" w:rsidR="00000000" w:rsidRDefault="009B75DB">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_Toc62986434 \h </w:instrText>
      </w:r>
      <w:r>
        <w:fldChar w:fldCharType="separate"/>
      </w:r>
      <w:r>
        <w:t>5</w:t>
      </w:r>
      <w:r>
        <w:fldChar w:fldCharType="end"/>
      </w:r>
    </w:p>
    <w:p w14:paraId="554CC8EE" w14:textId="77777777" w:rsidR="00000000" w:rsidRDefault="009B75DB">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_Toc62</w:instrText>
      </w:r>
      <w:r>
        <w:instrText xml:space="preserve">986435 \h </w:instrText>
      </w:r>
      <w:r>
        <w:fldChar w:fldCharType="separate"/>
      </w:r>
      <w:r>
        <w:t>6</w:t>
      </w:r>
      <w:r>
        <w:fldChar w:fldCharType="end"/>
      </w:r>
    </w:p>
    <w:p w14:paraId="7DC540AD" w14:textId="77777777" w:rsidR="00000000" w:rsidRDefault="009B75DB">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_Toc62986436 \h </w:instrText>
      </w:r>
      <w:r>
        <w:fldChar w:fldCharType="separate"/>
      </w:r>
      <w:r>
        <w:t>7</w:t>
      </w:r>
      <w:r>
        <w:fldChar w:fldCharType="end"/>
      </w:r>
    </w:p>
    <w:p w14:paraId="134F3479" w14:textId="77777777" w:rsidR="00000000" w:rsidRDefault="009B75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_Toc62986437 \h </w:instrText>
      </w:r>
      <w:r>
        <w:fldChar w:fldCharType="separate"/>
      </w:r>
      <w:r>
        <w:t>8</w:t>
      </w:r>
      <w:r>
        <w:fldChar w:fldCharType="end"/>
      </w:r>
    </w:p>
    <w:p w14:paraId="609CB0BD" w14:textId="77777777" w:rsidR="00000000" w:rsidRDefault="009B75DB">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_Toc62986438 \h </w:instrText>
      </w:r>
      <w:r>
        <w:fldChar w:fldCharType="separate"/>
      </w:r>
      <w:r>
        <w:t>8</w:t>
      </w:r>
      <w:r>
        <w:fldChar w:fldCharType="end"/>
      </w:r>
    </w:p>
    <w:p w14:paraId="763537FF" w14:textId="77777777" w:rsidR="00000000" w:rsidRDefault="009B75DB">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_Toc62986439 \h </w:instrText>
      </w:r>
      <w:r>
        <w:fldChar w:fldCharType="separate"/>
      </w:r>
      <w:r>
        <w:t>9</w:t>
      </w:r>
      <w:r>
        <w:fldChar w:fldCharType="end"/>
      </w:r>
    </w:p>
    <w:p w14:paraId="72B21CB5" w14:textId="77777777" w:rsidR="00000000" w:rsidRDefault="009B75DB">
      <w:pPr>
        <w:pStyle w:val="TOC1"/>
        <w:tabs>
          <w:tab w:val="right" w:leader="dot" w:pos="8296"/>
        </w:tabs>
        <w:rPr>
          <w:rFonts w:ascii="Times New Roman" w:hAnsi="Times New Roman" w:cs="Times New Roman"/>
          <w:sz w:val="24"/>
          <w:szCs w:val="24"/>
        </w:rPr>
      </w:pPr>
      <w:r>
        <w:t xml:space="preserve">103. </w:t>
      </w:r>
      <w:r>
        <w:rPr>
          <w:rtl/>
        </w:rPr>
        <w:t>התקנת קווי מתח גבו</w:t>
      </w:r>
      <w:r>
        <w:rPr>
          <w:rtl/>
        </w:rPr>
        <w:t>ה בכביש גהה</w:t>
      </w:r>
      <w:r>
        <w:tab/>
      </w:r>
      <w:r>
        <w:fldChar w:fldCharType="begin"/>
      </w:r>
      <w:r>
        <w:instrText xml:space="preserve"> PAGEREF _Toc62986440 \h </w:instrText>
      </w:r>
      <w:r>
        <w:fldChar w:fldCharType="separate"/>
      </w:r>
      <w:r>
        <w:t>10</w:t>
      </w:r>
      <w:r>
        <w:fldChar w:fldCharType="end"/>
      </w:r>
    </w:p>
    <w:p w14:paraId="36043B53" w14:textId="77777777" w:rsidR="00000000" w:rsidRDefault="009B75D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_Toc62986441 \h </w:instrText>
      </w:r>
      <w:r>
        <w:fldChar w:fldCharType="separate"/>
      </w:r>
      <w:r>
        <w:t>10</w:t>
      </w:r>
      <w:r>
        <w:fldChar w:fldCharType="end"/>
      </w:r>
    </w:p>
    <w:p w14:paraId="5B64A476" w14:textId="77777777" w:rsidR="00000000" w:rsidRDefault="009B75DB">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_Toc62986442 \h </w:instrText>
      </w:r>
      <w:r>
        <w:fldChar w:fldCharType="separate"/>
      </w:r>
      <w:r>
        <w:t>11</w:t>
      </w:r>
      <w:r>
        <w:fldChar w:fldCharType="end"/>
      </w:r>
    </w:p>
    <w:p w14:paraId="3F061D62" w14:textId="77777777" w:rsidR="00000000" w:rsidRDefault="009B75D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_Toc62986443 \h </w:instrText>
      </w:r>
      <w:r>
        <w:fldChar w:fldCharType="separate"/>
      </w:r>
      <w:r>
        <w:t>12</w:t>
      </w:r>
      <w:r>
        <w:fldChar w:fldCharType="end"/>
      </w:r>
    </w:p>
    <w:p w14:paraId="68A1FC42" w14:textId="77777777" w:rsidR="00000000" w:rsidRDefault="009B75D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w:instrText>
      </w:r>
      <w:r>
        <w:instrText xml:space="preserve">_Toc62986444 \h </w:instrText>
      </w:r>
      <w:r>
        <w:fldChar w:fldCharType="separate"/>
      </w:r>
      <w:r>
        <w:t>13</w:t>
      </w:r>
      <w:r>
        <w:fldChar w:fldCharType="end"/>
      </w:r>
    </w:p>
    <w:p w14:paraId="29577101" w14:textId="77777777" w:rsidR="00000000" w:rsidRDefault="009B75DB">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_Toc62986445 \h </w:instrText>
      </w:r>
      <w:r>
        <w:fldChar w:fldCharType="separate"/>
      </w:r>
      <w:r>
        <w:t>13</w:t>
      </w:r>
      <w:r>
        <w:fldChar w:fldCharType="end"/>
      </w:r>
    </w:p>
    <w:p w14:paraId="1A9704F6" w14:textId="77777777" w:rsidR="00000000" w:rsidRDefault="009B75DB">
      <w:pPr>
        <w:pStyle w:val="TOC2"/>
        <w:tabs>
          <w:tab w:val="right" w:leader="dot" w:pos="8296"/>
        </w:tabs>
        <w:ind w:right="0"/>
        <w:rPr>
          <w:rFonts w:ascii="Times New Roman" w:hAnsi="Times New Roman" w:cs="Times New Roman"/>
          <w:sz w:val="24"/>
          <w:szCs w:val="24"/>
        </w:rPr>
      </w:pPr>
      <w:r>
        <w:rPr>
          <w:rtl/>
        </w:rPr>
        <w:t>שר התשתיות הלאומיות יוסף פריצקי:</w:t>
      </w:r>
      <w:r>
        <w:tab/>
      </w:r>
      <w:r>
        <w:fldChar w:fldCharType="begin"/>
      </w:r>
      <w:r>
        <w:instrText xml:space="preserve"> PAGEREF _Toc62986446 \h </w:instrText>
      </w:r>
      <w:r>
        <w:fldChar w:fldCharType="separate"/>
      </w:r>
      <w:r>
        <w:t>14</w:t>
      </w:r>
      <w:r>
        <w:fldChar w:fldCharType="end"/>
      </w:r>
    </w:p>
    <w:p w14:paraId="2EA623CA" w14:textId="77777777" w:rsidR="00000000" w:rsidRDefault="009B75DB">
      <w:pPr>
        <w:pStyle w:val="TOC1"/>
        <w:tabs>
          <w:tab w:val="right" w:leader="dot" w:pos="8296"/>
        </w:tabs>
        <w:rPr>
          <w:rFonts w:ascii="Times New Roman" w:hAnsi="Times New Roman" w:cs="Times New Roman"/>
          <w:sz w:val="24"/>
          <w:szCs w:val="24"/>
        </w:rPr>
      </w:pPr>
      <w:r>
        <w:rPr>
          <w:rtl/>
        </w:rPr>
        <w:t>הצעת ועדת החוקה, חוק ומשפט בדבר מספר שופטי בית</w:t>
      </w:r>
      <w:r>
        <w:t>-</w:t>
      </w:r>
      <w:r>
        <w:rPr>
          <w:rtl/>
        </w:rPr>
        <w:t>המשפט העליון</w:t>
      </w:r>
      <w:r>
        <w:tab/>
      </w:r>
      <w:r>
        <w:fldChar w:fldCharType="begin"/>
      </w:r>
      <w:r>
        <w:instrText xml:space="preserve"> PAGEREF _Toc62986447 \h </w:instrText>
      </w:r>
      <w:r>
        <w:fldChar w:fldCharType="separate"/>
      </w:r>
      <w:r>
        <w:t>17</w:t>
      </w:r>
      <w:r>
        <w:fldChar w:fldCharType="end"/>
      </w:r>
    </w:p>
    <w:p w14:paraId="36B7CEBB" w14:textId="77777777" w:rsidR="00000000" w:rsidRDefault="009B75DB">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w:instrText>
      </w:r>
      <w:r>
        <w:instrText xml:space="preserve">F _Toc62986448 \h </w:instrText>
      </w:r>
      <w:r>
        <w:fldChar w:fldCharType="separate"/>
      </w:r>
      <w:r>
        <w:t>18</w:t>
      </w:r>
      <w:r>
        <w:fldChar w:fldCharType="end"/>
      </w:r>
    </w:p>
    <w:p w14:paraId="4482A750" w14:textId="77777777" w:rsidR="00000000" w:rsidRDefault="009B75D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_Toc62986449 \h </w:instrText>
      </w:r>
      <w:r>
        <w:fldChar w:fldCharType="separate"/>
      </w:r>
      <w:r>
        <w:t>20</w:t>
      </w:r>
      <w:r>
        <w:fldChar w:fldCharType="end"/>
      </w:r>
    </w:p>
    <w:p w14:paraId="6359778F" w14:textId="77777777" w:rsidR="00000000" w:rsidRDefault="009B75DB">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_Toc62986450 \h </w:instrText>
      </w:r>
      <w:r>
        <w:fldChar w:fldCharType="separate"/>
      </w:r>
      <w:r>
        <w:t>22</w:t>
      </w:r>
      <w:r>
        <w:fldChar w:fldCharType="end"/>
      </w:r>
    </w:p>
    <w:p w14:paraId="7A4C9E6F" w14:textId="77777777" w:rsidR="00000000" w:rsidRDefault="009B75DB">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_Toc62986451 \h </w:instrText>
      </w:r>
      <w:r>
        <w:fldChar w:fldCharType="separate"/>
      </w:r>
      <w:r>
        <w:t>27</w:t>
      </w:r>
      <w:r>
        <w:fldChar w:fldCharType="end"/>
      </w:r>
    </w:p>
    <w:p w14:paraId="68670155" w14:textId="77777777" w:rsidR="00000000" w:rsidRDefault="009B75D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_Toc62986452 \h </w:instrText>
      </w:r>
      <w:r>
        <w:fldChar w:fldCharType="separate"/>
      </w:r>
      <w:r>
        <w:t>30</w:t>
      </w:r>
      <w:r>
        <w:fldChar w:fldCharType="end"/>
      </w:r>
    </w:p>
    <w:p w14:paraId="52AB0134" w14:textId="77777777" w:rsidR="00000000" w:rsidRDefault="009B75DB">
      <w:pPr>
        <w:pStyle w:val="TOC1"/>
        <w:tabs>
          <w:tab w:val="right" w:leader="dot" w:pos="8296"/>
        </w:tabs>
        <w:rPr>
          <w:rFonts w:ascii="Times New Roman" w:hAnsi="Times New Roman" w:cs="Times New Roman"/>
          <w:sz w:val="24"/>
          <w:szCs w:val="24"/>
        </w:rPr>
      </w:pPr>
      <w:r>
        <w:rPr>
          <w:rtl/>
        </w:rPr>
        <w:t>מסמכים שהונחו על שולחן הכ</w:t>
      </w:r>
      <w:r>
        <w:rPr>
          <w:rtl/>
        </w:rPr>
        <w:t>נסת</w:t>
      </w:r>
      <w:r>
        <w:tab/>
      </w:r>
      <w:r>
        <w:fldChar w:fldCharType="begin"/>
      </w:r>
      <w:r>
        <w:instrText xml:space="preserve"> PAGEREF _Toc62986453 \h </w:instrText>
      </w:r>
      <w:r>
        <w:fldChar w:fldCharType="separate"/>
      </w:r>
      <w:r>
        <w:t>33</w:t>
      </w:r>
      <w:r>
        <w:fldChar w:fldCharType="end"/>
      </w:r>
    </w:p>
    <w:p w14:paraId="055A143E" w14:textId="77777777" w:rsidR="00000000" w:rsidRDefault="009B75DB">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_Toc62986454 \h </w:instrText>
      </w:r>
      <w:r>
        <w:fldChar w:fldCharType="separate"/>
      </w:r>
      <w:r>
        <w:t>33</w:t>
      </w:r>
      <w:r>
        <w:fldChar w:fldCharType="end"/>
      </w:r>
    </w:p>
    <w:p w14:paraId="6BC734A9" w14:textId="77777777" w:rsidR="00000000" w:rsidRDefault="009B75DB">
      <w:pPr>
        <w:pStyle w:val="TOC1"/>
        <w:tabs>
          <w:tab w:val="right" w:leader="dot" w:pos="8296"/>
        </w:tabs>
        <w:rPr>
          <w:rFonts w:ascii="Times New Roman" w:hAnsi="Times New Roman" w:cs="Times New Roman"/>
          <w:sz w:val="24"/>
          <w:szCs w:val="24"/>
        </w:rPr>
      </w:pPr>
      <w:r>
        <w:rPr>
          <w:rtl/>
        </w:rPr>
        <w:t>הצעת ועדת החוקה, חוק ומשפט בדבר מספר שופטי בית-המשפט העליון</w:t>
      </w:r>
      <w:r>
        <w:tab/>
      </w:r>
      <w:r>
        <w:fldChar w:fldCharType="begin"/>
      </w:r>
      <w:r>
        <w:instrText xml:space="preserve"> PAGEREF _Toc62986455 \h </w:instrText>
      </w:r>
      <w:r>
        <w:fldChar w:fldCharType="separate"/>
      </w:r>
      <w:r>
        <w:t>33</w:t>
      </w:r>
      <w:r>
        <w:fldChar w:fldCharType="end"/>
      </w:r>
    </w:p>
    <w:p w14:paraId="543C22B1" w14:textId="77777777" w:rsidR="00000000" w:rsidRDefault="009B75D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_Toc62986456 \h </w:instrText>
      </w:r>
      <w:r>
        <w:fldChar w:fldCharType="separate"/>
      </w:r>
      <w:r>
        <w:t>33</w:t>
      </w:r>
      <w:r>
        <w:fldChar w:fldCharType="end"/>
      </w:r>
    </w:p>
    <w:p w14:paraId="220BBE57" w14:textId="77777777" w:rsidR="00000000" w:rsidRDefault="009B75DB">
      <w:pPr>
        <w:pStyle w:val="TOC1"/>
        <w:tabs>
          <w:tab w:val="right" w:leader="dot" w:pos="8296"/>
        </w:tabs>
        <w:rPr>
          <w:rFonts w:ascii="Times New Roman" w:hAnsi="Times New Roman" w:cs="Times New Roman"/>
          <w:sz w:val="24"/>
          <w:szCs w:val="24"/>
        </w:rPr>
      </w:pPr>
      <w:r>
        <w:rPr>
          <w:rtl/>
        </w:rPr>
        <w:t>ה</w:t>
      </w:r>
      <w:r>
        <w:rPr>
          <w:rtl/>
        </w:rPr>
        <w:t>חלטה בדבר תיקון טעות בחוק החברות (תיקון מס' 2), התשס"ד-2003</w:t>
      </w:r>
      <w:r>
        <w:tab/>
      </w:r>
      <w:r>
        <w:fldChar w:fldCharType="begin"/>
      </w:r>
      <w:r>
        <w:instrText xml:space="preserve"> PAGEREF _Toc62986457 \h </w:instrText>
      </w:r>
      <w:r>
        <w:fldChar w:fldCharType="separate"/>
      </w:r>
      <w:r>
        <w:t>41</w:t>
      </w:r>
      <w:r>
        <w:fldChar w:fldCharType="end"/>
      </w:r>
    </w:p>
    <w:p w14:paraId="3791C182" w14:textId="77777777" w:rsidR="00000000" w:rsidRDefault="009B75DB">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(בשם ועדת החוקה, חוק ומשפט</w:t>
      </w:r>
      <w:r>
        <w:t>):</w:t>
      </w:r>
      <w:r>
        <w:tab/>
      </w:r>
      <w:r>
        <w:fldChar w:fldCharType="begin"/>
      </w:r>
      <w:r>
        <w:instrText xml:space="preserve"> PAGEREF _Toc62986458 \h </w:instrText>
      </w:r>
      <w:r>
        <w:fldChar w:fldCharType="separate"/>
      </w:r>
      <w:r>
        <w:t>41</w:t>
      </w:r>
      <w:r>
        <w:fldChar w:fldCharType="end"/>
      </w:r>
    </w:p>
    <w:p w14:paraId="6DB97104" w14:textId="77777777" w:rsidR="00000000" w:rsidRDefault="009B75DB">
      <w:pPr>
        <w:pStyle w:val="TOC1"/>
        <w:tabs>
          <w:tab w:val="right" w:leader="dot" w:pos="8296"/>
        </w:tabs>
        <w:rPr>
          <w:rFonts w:ascii="Times New Roman" w:hAnsi="Times New Roman" w:cs="Times New Roman"/>
          <w:sz w:val="24"/>
          <w:szCs w:val="24"/>
        </w:rPr>
      </w:pPr>
      <w:r>
        <w:rPr>
          <w:rtl/>
        </w:rPr>
        <w:t xml:space="preserve">החלטה בדבר אישור הוראות בצו מס ערך מוסף (שיעור המס על </w:t>
      </w:r>
      <w:r>
        <w:t xml:space="preserve"> </w:t>
      </w:r>
      <w:r>
        <w:rPr>
          <w:rtl/>
        </w:rPr>
        <w:t>מלכ"רים ומוסדות כספיים)</w:t>
      </w:r>
      <w:r>
        <w:t xml:space="preserve"> (</w:t>
      </w:r>
      <w:r>
        <w:rPr>
          <w:rtl/>
        </w:rPr>
        <w:t>תיקון - הוראת שע</w:t>
      </w:r>
      <w:r>
        <w:rPr>
          <w:rtl/>
        </w:rPr>
        <w:t>ה)</w:t>
      </w:r>
      <w:r>
        <w:t xml:space="preserve"> (</w:t>
      </w:r>
      <w:r>
        <w:rPr>
          <w:rtl/>
        </w:rPr>
        <w:t>תיקון), התשס"ד-2003</w:t>
      </w:r>
      <w:r>
        <w:tab/>
      </w:r>
      <w:r>
        <w:fldChar w:fldCharType="begin"/>
      </w:r>
      <w:r>
        <w:instrText xml:space="preserve"> PAGEREF _Toc62986459 \h </w:instrText>
      </w:r>
      <w:r>
        <w:fldChar w:fldCharType="separate"/>
      </w:r>
      <w:r>
        <w:t>43</w:t>
      </w:r>
      <w:r>
        <w:fldChar w:fldCharType="end"/>
      </w:r>
    </w:p>
    <w:p w14:paraId="7E3189A8" w14:textId="77777777" w:rsidR="00000000" w:rsidRDefault="009B75DB">
      <w:pPr>
        <w:pStyle w:val="TOC2"/>
        <w:tabs>
          <w:tab w:val="right" w:leader="dot" w:pos="8296"/>
        </w:tabs>
        <w:ind w:right="0"/>
        <w:rPr>
          <w:rFonts w:ascii="Times New Roman" w:hAnsi="Times New Roman" w:cs="Times New Roman"/>
          <w:sz w:val="24"/>
          <w:szCs w:val="24"/>
        </w:rPr>
      </w:pPr>
      <w:r>
        <w:rPr>
          <w:rtl/>
        </w:rPr>
        <w:t>דניאל בנלולו (בשם ועדת הכספים</w:t>
      </w:r>
      <w:r>
        <w:t>):</w:t>
      </w:r>
      <w:r>
        <w:tab/>
      </w:r>
      <w:r>
        <w:fldChar w:fldCharType="begin"/>
      </w:r>
      <w:r>
        <w:instrText xml:space="preserve"> PAGEREF _Toc62986460 \h </w:instrText>
      </w:r>
      <w:r>
        <w:fldChar w:fldCharType="separate"/>
      </w:r>
      <w:r>
        <w:t>43</w:t>
      </w:r>
      <w:r>
        <w:fldChar w:fldCharType="end"/>
      </w:r>
    </w:p>
    <w:p w14:paraId="4D7ADEC0" w14:textId="77777777" w:rsidR="00000000" w:rsidRDefault="009B75DB">
      <w:pPr>
        <w:pStyle w:val="TOC1"/>
        <w:tabs>
          <w:tab w:val="right" w:leader="dot" w:pos="8296"/>
        </w:tabs>
        <w:rPr>
          <w:rFonts w:ascii="Times New Roman" w:hAnsi="Times New Roman" w:cs="Times New Roman"/>
          <w:sz w:val="24"/>
          <w:szCs w:val="24"/>
        </w:rPr>
      </w:pPr>
      <w:r>
        <w:rPr>
          <w:rtl/>
        </w:rPr>
        <w:t>הודעת הממשלה על העברת שטחי פעולה ממשרד למשרד</w:t>
      </w:r>
      <w:r>
        <w:t xml:space="preserve">,  </w:t>
      </w:r>
      <w:r>
        <w:rPr>
          <w:rtl/>
        </w:rPr>
        <w:t>על העברת סמכויות משר</w:t>
      </w:r>
      <w:r>
        <w:t xml:space="preserve"> </w:t>
      </w:r>
      <w:r>
        <w:rPr>
          <w:rtl/>
        </w:rPr>
        <w:t>לשר ועל ביטול המשרד לענייני דתות</w:t>
      </w:r>
      <w:r>
        <w:tab/>
      </w:r>
      <w:r>
        <w:fldChar w:fldCharType="begin"/>
      </w:r>
      <w:r>
        <w:instrText xml:space="preserve"> PAGEREF _Toc62986461 \h </w:instrText>
      </w:r>
      <w:r>
        <w:fldChar w:fldCharType="separate"/>
      </w:r>
      <w:r>
        <w:t>45</w:t>
      </w:r>
      <w:r>
        <w:fldChar w:fldCharType="end"/>
      </w:r>
    </w:p>
    <w:p w14:paraId="7DC05B2A" w14:textId="77777777" w:rsidR="00000000" w:rsidRDefault="009B75DB">
      <w:pPr>
        <w:pStyle w:val="TOC2"/>
        <w:tabs>
          <w:tab w:val="right" w:leader="dot" w:pos="8296"/>
        </w:tabs>
        <w:ind w:right="0"/>
        <w:rPr>
          <w:rFonts w:ascii="Times New Roman" w:hAnsi="Times New Roman" w:cs="Times New Roman"/>
          <w:sz w:val="24"/>
          <w:szCs w:val="24"/>
        </w:rPr>
      </w:pPr>
      <w:r>
        <w:rPr>
          <w:rtl/>
        </w:rPr>
        <w:t>אלי</w:t>
      </w:r>
      <w:r>
        <w:rPr>
          <w:rtl/>
        </w:rPr>
        <w:t>הו</w:t>
      </w:r>
      <w:r>
        <w:t xml:space="preserve"> </w:t>
      </w:r>
      <w:r>
        <w:rPr>
          <w:rtl/>
        </w:rPr>
        <w:t>ישי (ש"ס):</w:t>
      </w:r>
      <w:r>
        <w:tab/>
      </w:r>
      <w:r>
        <w:fldChar w:fldCharType="begin"/>
      </w:r>
      <w:r>
        <w:instrText xml:space="preserve"> PAGEREF _Toc62986462 \h </w:instrText>
      </w:r>
      <w:r>
        <w:fldChar w:fldCharType="separate"/>
      </w:r>
      <w:r>
        <w:t>46</w:t>
      </w:r>
      <w:r>
        <w:fldChar w:fldCharType="end"/>
      </w:r>
    </w:p>
    <w:p w14:paraId="57765E48" w14:textId="77777777" w:rsidR="00000000" w:rsidRDefault="009B75DB">
      <w:pPr>
        <w:pStyle w:val="TOC1"/>
        <w:tabs>
          <w:tab w:val="right" w:leader="dot" w:pos="8296"/>
        </w:tabs>
        <w:rPr>
          <w:rFonts w:ascii="Times New Roman" w:hAnsi="Times New Roman" w:cs="Times New Roman"/>
          <w:sz w:val="24"/>
          <w:szCs w:val="24"/>
        </w:rPr>
      </w:pPr>
      <w:r>
        <w:rPr>
          <w:rtl/>
        </w:rPr>
        <w:t>הצעת חוק</w:t>
      </w:r>
      <w:r>
        <w:t xml:space="preserve"> </w:t>
      </w:r>
      <w:r>
        <w:rPr>
          <w:rtl/>
        </w:rPr>
        <w:t>הרבנות הראשית לישראל (תיקון), התשס"ד-2003</w:t>
      </w:r>
      <w:r>
        <w:tab/>
      </w:r>
      <w:r>
        <w:fldChar w:fldCharType="begin"/>
      </w:r>
      <w:r>
        <w:instrText xml:space="preserve"> PAGEREF _Toc62986463 \h </w:instrText>
      </w:r>
      <w:r>
        <w:fldChar w:fldCharType="separate"/>
      </w:r>
      <w:r>
        <w:t>52</w:t>
      </w:r>
      <w:r>
        <w:fldChar w:fldCharType="end"/>
      </w:r>
    </w:p>
    <w:p w14:paraId="730BCC17" w14:textId="77777777" w:rsidR="00000000" w:rsidRDefault="009B75DB">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_Toc62986464 \h </w:instrText>
      </w:r>
      <w:r>
        <w:fldChar w:fldCharType="separate"/>
      </w:r>
      <w:r>
        <w:t>52</w:t>
      </w:r>
      <w:r>
        <w:fldChar w:fldCharType="end"/>
      </w:r>
    </w:p>
    <w:p w14:paraId="26A189B0" w14:textId="77777777" w:rsidR="00000000" w:rsidRDefault="009B75DB">
      <w:pPr>
        <w:pStyle w:val="TOC1"/>
        <w:tabs>
          <w:tab w:val="right" w:leader="dot" w:pos="8296"/>
        </w:tabs>
        <w:rPr>
          <w:rFonts w:ascii="Times New Roman" w:hAnsi="Times New Roman" w:cs="Times New Roman"/>
          <w:sz w:val="24"/>
          <w:szCs w:val="24"/>
        </w:rPr>
      </w:pPr>
      <w:r>
        <w:rPr>
          <w:rtl/>
        </w:rPr>
        <w:lastRenderedPageBreak/>
        <w:t>הצעת חוק</w:t>
      </w:r>
      <w:r>
        <w:t xml:space="preserve"> </w:t>
      </w:r>
      <w:r>
        <w:rPr>
          <w:rtl/>
        </w:rPr>
        <w:t>הדיינים (תיקון מס' 19), התשס"ד-2003</w:t>
      </w:r>
      <w:r>
        <w:tab/>
      </w:r>
      <w:r>
        <w:fldChar w:fldCharType="begin"/>
      </w:r>
      <w:r>
        <w:instrText xml:space="preserve"> PAGEREF _Toc62986465 \h </w:instrText>
      </w:r>
      <w:r>
        <w:fldChar w:fldCharType="separate"/>
      </w:r>
      <w:r>
        <w:t>53</w:t>
      </w:r>
      <w:r>
        <w:fldChar w:fldCharType="end"/>
      </w:r>
    </w:p>
    <w:p w14:paraId="1E2BFE2E" w14:textId="77777777" w:rsidR="00000000" w:rsidRDefault="009B75DB">
      <w:pPr>
        <w:pStyle w:val="TOC1"/>
        <w:tabs>
          <w:tab w:val="right" w:leader="dot" w:pos="8296"/>
        </w:tabs>
        <w:rPr>
          <w:rFonts w:ascii="Times New Roman" w:hAnsi="Times New Roman" w:cs="Times New Roman"/>
          <w:sz w:val="24"/>
          <w:szCs w:val="24"/>
        </w:rPr>
      </w:pPr>
      <w:r>
        <w:t>(</w:t>
      </w:r>
      <w:r>
        <w:rPr>
          <w:rtl/>
        </w:rPr>
        <w:t>קר</w:t>
      </w:r>
      <w:r>
        <w:rPr>
          <w:rtl/>
        </w:rPr>
        <w:t>יאה ראשונה)</w:t>
      </w:r>
      <w:r>
        <w:tab/>
      </w:r>
      <w:r>
        <w:fldChar w:fldCharType="begin"/>
      </w:r>
      <w:r>
        <w:instrText xml:space="preserve"> PAGEREF _Toc62986466 \h </w:instrText>
      </w:r>
      <w:r>
        <w:fldChar w:fldCharType="separate"/>
      </w:r>
      <w:r>
        <w:t>53</w:t>
      </w:r>
      <w:r>
        <w:fldChar w:fldCharType="end"/>
      </w:r>
    </w:p>
    <w:p w14:paraId="18C2EB01" w14:textId="77777777" w:rsidR="00000000" w:rsidRDefault="009B75DB">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_Toc62986467 \h </w:instrText>
      </w:r>
      <w:r>
        <w:fldChar w:fldCharType="separate"/>
      </w:r>
      <w:r>
        <w:t>55</w:t>
      </w:r>
      <w:r>
        <w:fldChar w:fldCharType="end"/>
      </w:r>
    </w:p>
    <w:p w14:paraId="08BE3300" w14:textId="77777777" w:rsidR="00000000" w:rsidRDefault="009B75DB">
      <w:pPr>
        <w:pStyle w:val="TOC1"/>
        <w:tabs>
          <w:tab w:val="right" w:leader="dot" w:pos="8296"/>
        </w:tabs>
        <w:rPr>
          <w:rFonts w:ascii="Times New Roman" w:hAnsi="Times New Roman" w:cs="Times New Roman"/>
          <w:sz w:val="24"/>
          <w:szCs w:val="24"/>
        </w:rPr>
      </w:pPr>
      <w:r>
        <w:rPr>
          <w:rtl/>
        </w:rPr>
        <w:t>כ</w:t>
      </w:r>
      <w:r>
        <w:t xml:space="preserve">-1,000 </w:t>
      </w:r>
      <w:r>
        <w:rPr>
          <w:rtl/>
        </w:rPr>
        <w:t>מעולי ארגנטינה שבו לארצם</w:t>
      </w:r>
      <w:r>
        <w:tab/>
      </w:r>
      <w:r>
        <w:fldChar w:fldCharType="begin"/>
      </w:r>
      <w:r>
        <w:instrText xml:space="preserve"> PAGEREF _Toc62986468 \h </w:instrText>
      </w:r>
      <w:r>
        <w:fldChar w:fldCharType="separate"/>
      </w:r>
      <w:r>
        <w:t>55</w:t>
      </w:r>
      <w:r>
        <w:fldChar w:fldCharType="end"/>
      </w:r>
    </w:p>
    <w:p w14:paraId="03B72BDE" w14:textId="77777777" w:rsidR="00000000" w:rsidRDefault="009B75DB">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_Toc62986469 \h </w:instrText>
      </w:r>
      <w:r>
        <w:fldChar w:fldCharType="separate"/>
      </w:r>
      <w:r>
        <w:t>55</w:t>
      </w:r>
      <w:r>
        <w:fldChar w:fldCharType="end"/>
      </w:r>
    </w:p>
    <w:p w14:paraId="251AA536" w14:textId="77777777" w:rsidR="00000000" w:rsidRDefault="009B75DB">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_Toc62986470 \h</w:instrText>
      </w:r>
      <w:r>
        <w:instrText xml:space="preserve"> </w:instrText>
      </w:r>
      <w:r>
        <w:fldChar w:fldCharType="separate"/>
      </w:r>
      <w:r>
        <w:t>63</w:t>
      </w:r>
      <w:r>
        <w:fldChar w:fldCharType="end"/>
      </w:r>
    </w:p>
    <w:p w14:paraId="0A40DFFD" w14:textId="77777777" w:rsidR="00000000" w:rsidRDefault="009B75DB">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_Toc62986471 \h </w:instrText>
      </w:r>
      <w:r>
        <w:fldChar w:fldCharType="separate"/>
      </w:r>
      <w:r>
        <w:t>64</w:t>
      </w:r>
      <w:r>
        <w:fldChar w:fldCharType="end"/>
      </w:r>
    </w:p>
    <w:p w14:paraId="75DD9871" w14:textId="77777777" w:rsidR="00000000" w:rsidRDefault="009B75DB">
      <w:pPr>
        <w:pStyle w:val="TOC2"/>
        <w:tabs>
          <w:tab w:val="right" w:leader="dot" w:pos="8296"/>
        </w:tabs>
        <w:ind w:right="0"/>
        <w:rPr>
          <w:rFonts w:ascii="Times New Roman" w:hAnsi="Times New Roman" w:cs="Times New Roman"/>
          <w:sz w:val="24"/>
          <w:szCs w:val="24"/>
        </w:rPr>
      </w:pPr>
      <w:r>
        <w:rPr>
          <w:rtl/>
        </w:rPr>
        <w:t>אברהם רביץ (יהדות התורה):</w:t>
      </w:r>
      <w:r>
        <w:tab/>
      </w:r>
      <w:r>
        <w:fldChar w:fldCharType="begin"/>
      </w:r>
      <w:r>
        <w:instrText xml:space="preserve"> PAGEREF _Toc62986472 \h </w:instrText>
      </w:r>
      <w:r>
        <w:fldChar w:fldCharType="separate"/>
      </w:r>
      <w:r>
        <w:t>66</w:t>
      </w:r>
      <w:r>
        <w:fldChar w:fldCharType="end"/>
      </w:r>
    </w:p>
    <w:p w14:paraId="512E1558" w14:textId="77777777" w:rsidR="00000000" w:rsidRDefault="009B75D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_Toc62986473 \h </w:instrText>
      </w:r>
      <w:r>
        <w:fldChar w:fldCharType="separate"/>
      </w:r>
      <w:r>
        <w:t>67</w:t>
      </w:r>
      <w:r>
        <w:fldChar w:fldCharType="end"/>
      </w:r>
    </w:p>
    <w:p w14:paraId="6FF5B931" w14:textId="77777777" w:rsidR="00000000" w:rsidRDefault="009B75DB">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_Toc62986474 \h </w:instrText>
      </w:r>
      <w:r>
        <w:fldChar w:fldCharType="separate"/>
      </w:r>
      <w:r>
        <w:t>69</w:t>
      </w:r>
      <w:r>
        <w:fldChar w:fldCharType="end"/>
      </w:r>
    </w:p>
    <w:p w14:paraId="40CE800A" w14:textId="77777777" w:rsidR="00000000" w:rsidRDefault="009B75DB">
      <w:pPr>
        <w:pStyle w:val="TOC1"/>
        <w:tabs>
          <w:tab w:val="right" w:leader="dot" w:pos="8296"/>
        </w:tabs>
        <w:rPr>
          <w:rFonts w:ascii="Times New Roman" w:hAnsi="Times New Roman" w:cs="Times New Roman"/>
          <w:sz w:val="24"/>
          <w:szCs w:val="24"/>
        </w:rPr>
      </w:pPr>
      <w:r>
        <w:rPr>
          <w:rtl/>
        </w:rPr>
        <w:t>שיקום תעסוקתי לנכים במרכזי השיקו</w:t>
      </w:r>
      <w:r>
        <w:rPr>
          <w:rtl/>
        </w:rPr>
        <w:t>ם</w:t>
      </w:r>
      <w:r>
        <w:tab/>
      </w:r>
      <w:r>
        <w:fldChar w:fldCharType="begin"/>
      </w:r>
      <w:r>
        <w:instrText xml:space="preserve"> PAGEREF _Toc62986475 \h </w:instrText>
      </w:r>
      <w:r>
        <w:fldChar w:fldCharType="separate"/>
      </w:r>
      <w:r>
        <w:t>69</w:t>
      </w:r>
      <w:r>
        <w:fldChar w:fldCharType="end"/>
      </w:r>
    </w:p>
    <w:p w14:paraId="4D12E78F" w14:textId="77777777" w:rsidR="00000000" w:rsidRDefault="009B75DB">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_Toc62986476 \h </w:instrText>
      </w:r>
      <w:r>
        <w:fldChar w:fldCharType="separate"/>
      </w:r>
      <w:r>
        <w:t>69</w:t>
      </w:r>
      <w:r>
        <w:fldChar w:fldCharType="end"/>
      </w:r>
    </w:p>
    <w:p w14:paraId="694A3050" w14:textId="77777777" w:rsidR="00000000" w:rsidRDefault="009B75DB">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_Toc62986477 \h </w:instrText>
      </w:r>
      <w:r>
        <w:fldChar w:fldCharType="separate"/>
      </w:r>
      <w:r>
        <w:t>71</w:t>
      </w:r>
      <w:r>
        <w:fldChar w:fldCharType="end"/>
      </w:r>
    </w:p>
    <w:p w14:paraId="5E2C6552" w14:textId="77777777" w:rsidR="00000000" w:rsidRDefault="009B75D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_Toc62986478 \h </w:instrText>
      </w:r>
      <w:r>
        <w:fldChar w:fldCharType="separate"/>
      </w:r>
      <w:r>
        <w:t>72</w:t>
      </w:r>
      <w:r>
        <w:fldChar w:fldCharType="end"/>
      </w:r>
    </w:p>
    <w:p w14:paraId="6837E915" w14:textId="77777777" w:rsidR="00000000" w:rsidRDefault="009B75DB">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_Toc62986479 \h </w:instrText>
      </w:r>
      <w:r>
        <w:fldChar w:fldCharType="separate"/>
      </w:r>
      <w:r>
        <w:t>75</w:t>
      </w:r>
      <w:r>
        <w:fldChar w:fldCharType="end"/>
      </w:r>
    </w:p>
    <w:p w14:paraId="43F5B2DB" w14:textId="77777777" w:rsidR="00000000" w:rsidRDefault="009B75DB">
      <w:pPr>
        <w:pStyle w:val="TOC1"/>
        <w:tabs>
          <w:tab w:val="right" w:leader="dot" w:pos="8296"/>
        </w:tabs>
        <w:rPr>
          <w:rFonts w:ascii="Times New Roman" w:hAnsi="Times New Roman" w:cs="Times New Roman"/>
          <w:sz w:val="24"/>
          <w:szCs w:val="24"/>
        </w:rPr>
      </w:pPr>
      <w:r>
        <w:rPr>
          <w:rtl/>
        </w:rPr>
        <w:t>הכוונה לפנות את מא</w:t>
      </w:r>
      <w:r>
        <w:rPr>
          <w:rtl/>
        </w:rPr>
        <w:t>חז מגרון</w:t>
      </w:r>
      <w:r>
        <w:tab/>
      </w:r>
      <w:r>
        <w:fldChar w:fldCharType="begin"/>
      </w:r>
      <w:r>
        <w:instrText xml:space="preserve"> PAGEREF _Toc62986480 \h </w:instrText>
      </w:r>
      <w:r>
        <w:fldChar w:fldCharType="separate"/>
      </w:r>
      <w:r>
        <w:t>75</w:t>
      </w:r>
      <w:r>
        <w:fldChar w:fldCharType="end"/>
      </w:r>
    </w:p>
    <w:p w14:paraId="43DB486F" w14:textId="77777777" w:rsidR="00000000" w:rsidRDefault="009B75DB">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_Toc62986481 \h </w:instrText>
      </w:r>
      <w:r>
        <w:fldChar w:fldCharType="separate"/>
      </w:r>
      <w:r>
        <w:t>75</w:t>
      </w:r>
      <w:r>
        <w:fldChar w:fldCharType="end"/>
      </w:r>
    </w:p>
    <w:p w14:paraId="4E76B219" w14:textId="77777777" w:rsidR="00000000" w:rsidRDefault="009B75DB">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_Toc62986482 \h </w:instrText>
      </w:r>
      <w:r>
        <w:fldChar w:fldCharType="separate"/>
      </w:r>
      <w:r>
        <w:t>77</w:t>
      </w:r>
      <w:r>
        <w:fldChar w:fldCharType="end"/>
      </w:r>
    </w:p>
    <w:p w14:paraId="3A9B58E0" w14:textId="77777777" w:rsidR="00000000" w:rsidRDefault="009B75D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_Toc62986483 \h </w:instrText>
      </w:r>
      <w:r>
        <w:fldChar w:fldCharType="separate"/>
      </w:r>
      <w:r>
        <w:t>80</w:t>
      </w:r>
      <w:r>
        <w:fldChar w:fldCharType="end"/>
      </w:r>
    </w:p>
    <w:p w14:paraId="74AD6383" w14:textId="77777777" w:rsidR="00000000" w:rsidRDefault="009B75DB">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w:instrText>
      </w:r>
      <w:r>
        <w:instrText xml:space="preserve">_Toc62986484 \h </w:instrText>
      </w:r>
      <w:r>
        <w:fldChar w:fldCharType="separate"/>
      </w:r>
      <w:r>
        <w:t>83</w:t>
      </w:r>
      <w:r>
        <w:fldChar w:fldCharType="end"/>
      </w:r>
    </w:p>
    <w:p w14:paraId="3ACF8623" w14:textId="77777777" w:rsidR="00000000" w:rsidRDefault="009B75DB">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_Toc62986485 \h </w:instrText>
      </w:r>
      <w:r>
        <w:fldChar w:fldCharType="separate"/>
      </w:r>
      <w:r>
        <w:t>84</w:t>
      </w:r>
      <w:r>
        <w:fldChar w:fldCharType="end"/>
      </w:r>
    </w:p>
    <w:p w14:paraId="4659B5C5" w14:textId="77777777" w:rsidR="00000000" w:rsidRDefault="009B75DB">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_Toc62986486 \h </w:instrText>
      </w:r>
      <w:r>
        <w:fldChar w:fldCharType="separate"/>
      </w:r>
      <w:r>
        <w:t>92</w:t>
      </w:r>
      <w:r>
        <w:fldChar w:fldCharType="end"/>
      </w:r>
    </w:p>
    <w:p w14:paraId="7A9F2439" w14:textId="77777777" w:rsidR="00000000" w:rsidRDefault="009B75DB">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_Toc62986487 \h </w:instrText>
      </w:r>
      <w:r>
        <w:fldChar w:fldCharType="separate"/>
      </w:r>
      <w:r>
        <w:t>92</w:t>
      </w:r>
      <w:r>
        <w:fldChar w:fldCharType="end"/>
      </w:r>
    </w:p>
    <w:p w14:paraId="463DA0DC" w14:textId="77777777" w:rsidR="00000000" w:rsidRDefault="009B75DB">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_Toc62986488 \h </w:instrText>
      </w:r>
      <w:r>
        <w:fldChar w:fldCharType="separate"/>
      </w:r>
      <w:r>
        <w:t>94</w:t>
      </w:r>
      <w:r>
        <w:fldChar w:fldCharType="end"/>
      </w:r>
    </w:p>
    <w:p w14:paraId="4550DF07" w14:textId="77777777" w:rsidR="00000000" w:rsidRDefault="009B75DB">
      <w:pPr>
        <w:pStyle w:val="TOC1"/>
        <w:tabs>
          <w:tab w:val="right" w:leader="dot" w:pos="8296"/>
        </w:tabs>
        <w:rPr>
          <w:rFonts w:ascii="Times New Roman" w:hAnsi="Times New Roman" w:cs="Times New Roman"/>
          <w:sz w:val="24"/>
          <w:szCs w:val="24"/>
        </w:rPr>
      </w:pPr>
      <w:r>
        <w:rPr>
          <w:rtl/>
        </w:rPr>
        <w:t>סירובם של אנשי מי</w:t>
      </w:r>
      <w:r>
        <w:rPr>
          <w:rtl/>
        </w:rPr>
        <w:t>לואים מסיירת מטכ"ל לשרת בשטחים</w:t>
      </w:r>
      <w:r>
        <w:tab/>
      </w:r>
      <w:r>
        <w:fldChar w:fldCharType="begin"/>
      </w:r>
      <w:r>
        <w:instrText xml:space="preserve"> PAGEREF _Toc62986489 \h </w:instrText>
      </w:r>
      <w:r>
        <w:fldChar w:fldCharType="separate"/>
      </w:r>
      <w:r>
        <w:t>94</w:t>
      </w:r>
      <w:r>
        <w:fldChar w:fldCharType="end"/>
      </w:r>
    </w:p>
    <w:p w14:paraId="4A88F7D8" w14:textId="77777777" w:rsidR="00000000" w:rsidRDefault="009B75D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_Toc62986490 \h </w:instrText>
      </w:r>
      <w:r>
        <w:fldChar w:fldCharType="separate"/>
      </w:r>
      <w:r>
        <w:t>96</w:t>
      </w:r>
      <w:r>
        <w:fldChar w:fldCharType="end"/>
      </w:r>
    </w:p>
    <w:p w14:paraId="0398ED51" w14:textId="77777777" w:rsidR="00000000" w:rsidRDefault="009B75D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_Toc62986491 \h </w:instrText>
      </w:r>
      <w:r>
        <w:fldChar w:fldCharType="separate"/>
      </w:r>
      <w:r>
        <w:t>98</w:t>
      </w:r>
      <w:r>
        <w:fldChar w:fldCharType="end"/>
      </w:r>
    </w:p>
    <w:p w14:paraId="1CD4F9B8" w14:textId="77777777" w:rsidR="00000000" w:rsidRDefault="009B75DB">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_Toc62986492 \h </w:instrText>
      </w:r>
      <w:r>
        <w:fldChar w:fldCharType="separate"/>
      </w:r>
      <w:r>
        <w:t>100</w:t>
      </w:r>
      <w:r>
        <w:fldChar w:fldCharType="end"/>
      </w:r>
    </w:p>
    <w:p w14:paraId="317CD1A6" w14:textId="77777777" w:rsidR="00000000" w:rsidRDefault="009B75D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w:instrText>
      </w:r>
      <w:r>
        <w:instrText xml:space="preserve"> _Toc62986493 \h </w:instrText>
      </w:r>
      <w:r>
        <w:fldChar w:fldCharType="separate"/>
      </w:r>
      <w:r>
        <w:t>102</w:t>
      </w:r>
      <w:r>
        <w:fldChar w:fldCharType="end"/>
      </w:r>
    </w:p>
    <w:p w14:paraId="1C83A3ED" w14:textId="77777777" w:rsidR="00000000" w:rsidRDefault="009B75DB">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_Toc62986494 \h </w:instrText>
      </w:r>
      <w:r>
        <w:fldChar w:fldCharType="separate"/>
      </w:r>
      <w:r>
        <w:t>103</w:t>
      </w:r>
      <w:r>
        <w:fldChar w:fldCharType="end"/>
      </w:r>
    </w:p>
    <w:p w14:paraId="01346DAE" w14:textId="77777777" w:rsidR="00000000" w:rsidRDefault="009B75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_Toc62986495 \h </w:instrText>
      </w:r>
      <w:r>
        <w:fldChar w:fldCharType="separate"/>
      </w:r>
      <w:r>
        <w:t>104</w:t>
      </w:r>
      <w:r>
        <w:fldChar w:fldCharType="end"/>
      </w:r>
    </w:p>
    <w:p w14:paraId="536050A0" w14:textId="77777777" w:rsidR="00000000" w:rsidRDefault="009B75D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_Toc62986496 \h </w:instrText>
      </w:r>
      <w:r>
        <w:fldChar w:fldCharType="separate"/>
      </w:r>
      <w:r>
        <w:t>105</w:t>
      </w:r>
      <w:r>
        <w:fldChar w:fldCharType="end"/>
      </w:r>
    </w:p>
    <w:p w14:paraId="3101EE9B" w14:textId="77777777" w:rsidR="00000000" w:rsidRDefault="009B75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_Toc62986497 \h </w:instrText>
      </w:r>
      <w:r>
        <w:fldChar w:fldCharType="separate"/>
      </w:r>
      <w:r>
        <w:t>106</w:t>
      </w:r>
      <w:r>
        <w:fldChar w:fldCharType="end"/>
      </w:r>
    </w:p>
    <w:p w14:paraId="322B8581" w14:textId="77777777" w:rsidR="00000000" w:rsidRDefault="009B75D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_Toc62986498 \h </w:instrText>
      </w:r>
      <w:r>
        <w:fldChar w:fldCharType="separate"/>
      </w:r>
      <w:r>
        <w:t>110</w:t>
      </w:r>
      <w:r>
        <w:fldChar w:fldCharType="end"/>
      </w:r>
    </w:p>
    <w:p w14:paraId="4AAD6D7F" w14:textId="77777777" w:rsidR="00000000" w:rsidRDefault="009B75D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_Toc62986499 \h </w:instrText>
      </w:r>
      <w:r>
        <w:fldChar w:fldCharType="separate"/>
      </w:r>
      <w:r>
        <w:t>111</w:t>
      </w:r>
      <w:r>
        <w:fldChar w:fldCharType="end"/>
      </w:r>
    </w:p>
    <w:p w14:paraId="7A4E6D7C" w14:textId="77777777" w:rsidR="00000000" w:rsidRDefault="009B75D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_Toc62986500 \h </w:instrText>
      </w:r>
      <w:r>
        <w:fldChar w:fldCharType="separate"/>
      </w:r>
      <w:r>
        <w:t>112</w:t>
      </w:r>
      <w:r>
        <w:fldChar w:fldCharType="end"/>
      </w:r>
    </w:p>
    <w:p w14:paraId="2DCB31C6" w14:textId="77777777" w:rsidR="00000000" w:rsidRDefault="009B75DB">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_Toc62986501 \h </w:instrText>
      </w:r>
      <w:r>
        <w:fldChar w:fldCharType="separate"/>
      </w:r>
      <w:r>
        <w:t>112</w:t>
      </w:r>
      <w:r>
        <w:fldChar w:fldCharType="end"/>
      </w:r>
    </w:p>
    <w:p w14:paraId="674138FE" w14:textId="77777777" w:rsidR="00000000" w:rsidRDefault="009B75DB">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_Toc6298650</w:instrText>
      </w:r>
      <w:r>
        <w:instrText xml:space="preserve">2 \h </w:instrText>
      </w:r>
      <w:r>
        <w:fldChar w:fldCharType="separate"/>
      </w:r>
      <w:r>
        <w:t>113</w:t>
      </w:r>
      <w:r>
        <w:fldChar w:fldCharType="end"/>
      </w:r>
    </w:p>
    <w:p w14:paraId="4C344DBA" w14:textId="77777777" w:rsidR="00000000" w:rsidRDefault="009B75DB">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_Toc62986503 \h </w:instrText>
      </w:r>
      <w:r>
        <w:fldChar w:fldCharType="separate"/>
      </w:r>
      <w:r>
        <w:t>114</w:t>
      </w:r>
      <w:r>
        <w:fldChar w:fldCharType="end"/>
      </w:r>
    </w:p>
    <w:p w14:paraId="0D96B02A" w14:textId="77777777" w:rsidR="00000000" w:rsidRDefault="009B75D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_Toc62986504 \h </w:instrText>
      </w:r>
      <w:r>
        <w:fldChar w:fldCharType="separate"/>
      </w:r>
      <w:r>
        <w:t>117</w:t>
      </w:r>
      <w:r>
        <w:fldChar w:fldCharType="end"/>
      </w:r>
    </w:p>
    <w:p w14:paraId="68F0FBB2" w14:textId="77777777" w:rsidR="00000000" w:rsidRDefault="009B75DB">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_Toc62986505 \h </w:instrText>
      </w:r>
      <w:r>
        <w:fldChar w:fldCharType="separate"/>
      </w:r>
      <w:r>
        <w:t>118</w:t>
      </w:r>
      <w:r>
        <w:fldChar w:fldCharType="end"/>
      </w:r>
    </w:p>
    <w:p w14:paraId="7FF4BD97" w14:textId="77777777" w:rsidR="00000000" w:rsidRDefault="009B75D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_Toc62986506 \h </w:instrText>
      </w:r>
      <w:r>
        <w:fldChar w:fldCharType="separate"/>
      </w:r>
      <w:r>
        <w:t>118</w:t>
      </w:r>
      <w:r>
        <w:fldChar w:fldCharType="end"/>
      </w:r>
    </w:p>
    <w:p w14:paraId="6B1A5991" w14:textId="77777777" w:rsidR="00000000" w:rsidRDefault="009B75DB">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w:instrText>
      </w:r>
      <w:r>
        <w:instrText xml:space="preserve">PAGEREF _Toc62986507 \h </w:instrText>
      </w:r>
      <w:r>
        <w:fldChar w:fldCharType="separate"/>
      </w:r>
      <w:r>
        <w:t>120</w:t>
      </w:r>
      <w:r>
        <w:fldChar w:fldCharType="end"/>
      </w:r>
    </w:p>
    <w:p w14:paraId="6CEAF880" w14:textId="77777777" w:rsidR="00000000" w:rsidRDefault="009B75DB">
      <w:pPr>
        <w:pStyle w:val="TOC1"/>
        <w:tabs>
          <w:tab w:val="right" w:leader="dot" w:pos="8296"/>
        </w:tabs>
        <w:rPr>
          <w:rFonts w:ascii="Times New Roman" w:hAnsi="Times New Roman" w:cs="Times New Roman"/>
          <w:sz w:val="24"/>
          <w:szCs w:val="24"/>
        </w:rPr>
      </w:pPr>
      <w:r>
        <w:rPr>
          <w:rtl/>
        </w:rPr>
        <w:t xml:space="preserve">הודעת לוב על נכונותה להתפרק מנשק להשמדה המונית </w:t>
      </w:r>
      <w:r>
        <w:t xml:space="preserve"> </w:t>
      </w:r>
      <w:r>
        <w:rPr>
          <w:rtl/>
        </w:rPr>
        <w:t>וביקור</w:t>
      </w:r>
      <w:r>
        <w:t xml:space="preserve"> </w:t>
      </w:r>
      <w:r>
        <w:rPr>
          <w:rtl/>
        </w:rPr>
        <w:t>שר החוץ המצרי בישראל</w:t>
      </w:r>
      <w:r>
        <w:tab/>
      </w:r>
      <w:r>
        <w:fldChar w:fldCharType="begin"/>
      </w:r>
      <w:r>
        <w:instrText xml:space="preserve"> PAGEREF _Toc62986508 \h </w:instrText>
      </w:r>
      <w:r>
        <w:fldChar w:fldCharType="separate"/>
      </w:r>
      <w:r>
        <w:t>120</w:t>
      </w:r>
      <w:r>
        <w:fldChar w:fldCharType="end"/>
      </w:r>
    </w:p>
    <w:p w14:paraId="0D4C24D7" w14:textId="77777777" w:rsidR="00000000" w:rsidRDefault="009B75DB">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_Toc62986509 \h </w:instrText>
      </w:r>
      <w:r>
        <w:fldChar w:fldCharType="separate"/>
      </w:r>
      <w:r>
        <w:t>120</w:t>
      </w:r>
      <w:r>
        <w:fldChar w:fldCharType="end"/>
      </w:r>
    </w:p>
    <w:p w14:paraId="3D2DF398" w14:textId="77777777" w:rsidR="00000000" w:rsidRDefault="009B75DB">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_Toc62986510 \h </w:instrText>
      </w:r>
      <w:r>
        <w:fldChar w:fldCharType="separate"/>
      </w:r>
      <w:r>
        <w:t>121</w:t>
      </w:r>
      <w:r>
        <w:fldChar w:fldCharType="end"/>
      </w:r>
    </w:p>
    <w:p w14:paraId="26E6DD7F" w14:textId="77777777" w:rsidR="00000000" w:rsidRDefault="009B75DB">
      <w:pPr>
        <w:pStyle w:val="TOC2"/>
        <w:tabs>
          <w:tab w:val="right" w:leader="dot" w:pos="8296"/>
        </w:tabs>
        <w:ind w:right="0"/>
        <w:rPr>
          <w:rFonts w:ascii="Times New Roman" w:hAnsi="Times New Roman" w:cs="Times New Roman"/>
          <w:sz w:val="24"/>
          <w:szCs w:val="24"/>
        </w:rPr>
      </w:pPr>
      <w:r>
        <w:rPr>
          <w:rtl/>
        </w:rPr>
        <w:t>אופי</w:t>
      </w:r>
      <w:r>
        <w:rPr>
          <w:rtl/>
        </w:rPr>
        <w:t>ר</w:t>
      </w:r>
      <w:r>
        <w:t xml:space="preserve"> </w:t>
      </w:r>
      <w:r>
        <w:rPr>
          <w:rtl/>
        </w:rPr>
        <w:t>פינס-פז (העבודה-מימד):</w:t>
      </w:r>
      <w:r>
        <w:tab/>
      </w:r>
      <w:r>
        <w:fldChar w:fldCharType="begin"/>
      </w:r>
      <w:r>
        <w:instrText xml:space="preserve"> PAGEREF _Toc62986511 \h </w:instrText>
      </w:r>
      <w:r>
        <w:fldChar w:fldCharType="separate"/>
      </w:r>
      <w:r>
        <w:t>125</w:t>
      </w:r>
      <w:r>
        <w:fldChar w:fldCharType="end"/>
      </w:r>
    </w:p>
    <w:p w14:paraId="01CC0B5C" w14:textId="77777777" w:rsidR="00000000" w:rsidRDefault="009B75DB">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_Toc62986512 \h </w:instrText>
      </w:r>
      <w:r>
        <w:fldChar w:fldCharType="separate"/>
      </w:r>
      <w:r>
        <w:t>128</w:t>
      </w:r>
      <w:r>
        <w:fldChar w:fldCharType="end"/>
      </w:r>
    </w:p>
    <w:p w14:paraId="0BDC8112" w14:textId="77777777" w:rsidR="00000000" w:rsidRDefault="009B75D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_Toc62986513 \h </w:instrText>
      </w:r>
      <w:r>
        <w:fldChar w:fldCharType="separate"/>
      </w:r>
      <w:r>
        <w:t>131</w:t>
      </w:r>
      <w:r>
        <w:fldChar w:fldCharType="end"/>
      </w:r>
    </w:p>
    <w:p w14:paraId="25504F4F" w14:textId="77777777" w:rsidR="00000000" w:rsidRDefault="009B75DB">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_Toc62986514 \h </w:instrText>
      </w:r>
      <w:r>
        <w:fldChar w:fldCharType="separate"/>
      </w:r>
      <w:r>
        <w:t>133</w:t>
      </w:r>
      <w:r>
        <w:fldChar w:fldCharType="end"/>
      </w:r>
    </w:p>
    <w:p w14:paraId="14FF43E9" w14:textId="77777777" w:rsidR="00000000" w:rsidRDefault="009B75DB">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_Toc629865</w:instrText>
      </w:r>
      <w:r>
        <w:instrText xml:space="preserve">15 \h </w:instrText>
      </w:r>
      <w:r>
        <w:fldChar w:fldCharType="separate"/>
      </w:r>
      <w:r>
        <w:t>141</w:t>
      </w:r>
      <w:r>
        <w:fldChar w:fldCharType="end"/>
      </w:r>
    </w:p>
    <w:p w14:paraId="1FDD1168" w14:textId="77777777" w:rsidR="00000000" w:rsidRDefault="009B75DB">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_Toc62986516 \h </w:instrText>
      </w:r>
      <w:r>
        <w:fldChar w:fldCharType="separate"/>
      </w:r>
      <w:r>
        <w:t>141</w:t>
      </w:r>
      <w:r>
        <w:fldChar w:fldCharType="end"/>
      </w:r>
    </w:p>
    <w:p w14:paraId="7EF1971C" w14:textId="77777777" w:rsidR="00000000" w:rsidRDefault="009B75DB">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_Toc62986517 \h </w:instrText>
      </w:r>
      <w:r>
        <w:fldChar w:fldCharType="separate"/>
      </w:r>
      <w:r>
        <w:t>142</w:t>
      </w:r>
      <w:r>
        <w:fldChar w:fldCharType="end"/>
      </w:r>
    </w:p>
    <w:p w14:paraId="153F0AF1" w14:textId="77777777" w:rsidR="00000000" w:rsidRDefault="009B75DB">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_Toc62986518 \h </w:instrText>
      </w:r>
      <w:r>
        <w:fldChar w:fldCharType="separate"/>
      </w:r>
      <w:r>
        <w:t>142</w:t>
      </w:r>
      <w:r>
        <w:fldChar w:fldCharType="end"/>
      </w:r>
    </w:p>
    <w:p w14:paraId="2E9381DD" w14:textId="77777777" w:rsidR="00000000" w:rsidRDefault="009B75DB">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_Toc62986519 \h </w:instrText>
      </w:r>
      <w:r>
        <w:fldChar w:fldCharType="separate"/>
      </w:r>
      <w:r>
        <w:t>142</w:t>
      </w:r>
      <w:r>
        <w:fldChar w:fldCharType="end"/>
      </w:r>
    </w:p>
    <w:p w14:paraId="6BE9CB9B" w14:textId="77777777" w:rsidR="00000000" w:rsidRDefault="009B75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w:instrText>
      </w:r>
      <w:r>
        <w:instrText xml:space="preserve">c62986520 \h </w:instrText>
      </w:r>
      <w:r>
        <w:fldChar w:fldCharType="separate"/>
      </w:r>
      <w:r>
        <w:t>143</w:t>
      </w:r>
      <w:r>
        <w:fldChar w:fldCharType="end"/>
      </w:r>
    </w:p>
    <w:p w14:paraId="0334EEBA" w14:textId="77777777" w:rsidR="00000000" w:rsidRDefault="009B75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_Toc62986521 \h </w:instrText>
      </w:r>
      <w:r>
        <w:fldChar w:fldCharType="separate"/>
      </w:r>
      <w:r>
        <w:t>143</w:t>
      </w:r>
      <w:r>
        <w:fldChar w:fldCharType="end"/>
      </w:r>
    </w:p>
    <w:p w14:paraId="20B6FAF6" w14:textId="77777777" w:rsidR="00000000" w:rsidRDefault="009B75D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_Toc62986522 \h </w:instrText>
      </w:r>
      <w:r>
        <w:fldChar w:fldCharType="separate"/>
      </w:r>
      <w:r>
        <w:t>144</w:t>
      </w:r>
      <w:r>
        <w:fldChar w:fldCharType="end"/>
      </w:r>
    </w:p>
    <w:p w14:paraId="26C67B59" w14:textId="77777777" w:rsidR="00000000" w:rsidRDefault="009B75D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_Toc62986523 \h </w:instrText>
      </w:r>
      <w:r>
        <w:fldChar w:fldCharType="separate"/>
      </w:r>
      <w:r>
        <w:t>145</w:t>
      </w:r>
      <w:r>
        <w:fldChar w:fldCharType="end"/>
      </w:r>
    </w:p>
    <w:p w14:paraId="2776D6DB" w14:textId="77777777" w:rsidR="00000000" w:rsidRDefault="009B75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_Toc62986524 \h </w:instrText>
      </w:r>
      <w:r>
        <w:fldChar w:fldCharType="separate"/>
      </w:r>
      <w:r>
        <w:t>145</w:t>
      </w:r>
      <w:r>
        <w:fldChar w:fldCharType="end"/>
      </w:r>
    </w:p>
    <w:p w14:paraId="151D5B04" w14:textId="77777777" w:rsidR="00000000" w:rsidRDefault="009B75D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w:t>
      </w:r>
      <w:r>
        <w:rPr>
          <w:rtl/>
        </w:rPr>
        <w:t>גי (שינוי):</w:t>
      </w:r>
      <w:r>
        <w:tab/>
      </w:r>
      <w:r>
        <w:fldChar w:fldCharType="begin"/>
      </w:r>
      <w:r>
        <w:instrText xml:space="preserve"> PAGEREF _Toc62986525 \h </w:instrText>
      </w:r>
      <w:r>
        <w:fldChar w:fldCharType="separate"/>
      </w:r>
      <w:r>
        <w:t>145</w:t>
      </w:r>
      <w:r>
        <w:fldChar w:fldCharType="end"/>
      </w:r>
    </w:p>
    <w:p w14:paraId="2239588F" w14:textId="77777777" w:rsidR="00000000" w:rsidRDefault="009B75DB">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_Toc62986526 \h </w:instrText>
      </w:r>
      <w:r>
        <w:fldChar w:fldCharType="separate"/>
      </w:r>
      <w:r>
        <w:t>151</w:t>
      </w:r>
      <w:r>
        <w:fldChar w:fldCharType="end"/>
      </w:r>
    </w:p>
    <w:p w14:paraId="0D0730F5" w14:textId="77777777" w:rsidR="00000000" w:rsidRDefault="009B75DB">
      <w:pPr>
        <w:pStyle w:val="TOC1"/>
        <w:tabs>
          <w:tab w:val="right" w:leader="dot" w:pos="8296"/>
        </w:tabs>
        <w:rPr>
          <w:rFonts w:ascii="Times New Roman" w:hAnsi="Times New Roman" w:cs="Times New Roman"/>
          <w:sz w:val="24"/>
          <w:szCs w:val="24"/>
        </w:rPr>
      </w:pPr>
      <w:r>
        <w:rPr>
          <w:rtl/>
        </w:rPr>
        <w:t>זילות הכנסת לנוכח כנס הרצלייה</w:t>
      </w:r>
      <w:r>
        <w:tab/>
      </w:r>
      <w:r>
        <w:fldChar w:fldCharType="begin"/>
      </w:r>
      <w:r>
        <w:instrText xml:space="preserve"> PAGEREF _Toc62986527 \h </w:instrText>
      </w:r>
      <w:r>
        <w:fldChar w:fldCharType="separate"/>
      </w:r>
      <w:r>
        <w:t>151</w:t>
      </w:r>
      <w:r>
        <w:fldChar w:fldCharType="end"/>
      </w:r>
    </w:p>
    <w:p w14:paraId="67EDD3A9" w14:textId="77777777" w:rsidR="00000000" w:rsidRDefault="009B75DB">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_Toc62986528 \h </w:instrText>
      </w:r>
      <w:r>
        <w:fldChar w:fldCharType="separate"/>
      </w:r>
      <w:r>
        <w:t>151</w:t>
      </w:r>
      <w:r>
        <w:fldChar w:fldCharType="end"/>
      </w:r>
    </w:p>
    <w:p w14:paraId="29DDDE20" w14:textId="77777777" w:rsidR="00000000" w:rsidRDefault="009B75D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_Toc62986529 </w:instrText>
      </w:r>
      <w:r>
        <w:instrText xml:space="preserve">\h </w:instrText>
      </w:r>
      <w:r>
        <w:fldChar w:fldCharType="separate"/>
      </w:r>
      <w:r>
        <w:t>153</w:t>
      </w:r>
      <w:r>
        <w:fldChar w:fldCharType="end"/>
      </w:r>
    </w:p>
    <w:p w14:paraId="3F9F4266" w14:textId="77777777" w:rsidR="00000000" w:rsidRDefault="009B75D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_Toc62986530 \h </w:instrText>
      </w:r>
      <w:r>
        <w:fldChar w:fldCharType="separate"/>
      </w:r>
      <w:r>
        <w:t>156</w:t>
      </w:r>
      <w:r>
        <w:fldChar w:fldCharType="end"/>
      </w:r>
    </w:p>
    <w:p w14:paraId="5BC3158D" w14:textId="77777777" w:rsidR="00000000" w:rsidRDefault="009B75DB">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_Toc62986531 \h </w:instrText>
      </w:r>
      <w:r>
        <w:fldChar w:fldCharType="separate"/>
      </w:r>
      <w:r>
        <w:t>156</w:t>
      </w:r>
      <w:r>
        <w:fldChar w:fldCharType="end"/>
      </w:r>
    </w:p>
    <w:p w14:paraId="661E9B89" w14:textId="77777777" w:rsidR="00000000" w:rsidRDefault="009B75DB">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_Toc62986532 \h </w:instrText>
      </w:r>
      <w:r>
        <w:fldChar w:fldCharType="separate"/>
      </w:r>
      <w:r>
        <w:t>158</w:t>
      </w:r>
      <w:r>
        <w:fldChar w:fldCharType="end"/>
      </w:r>
    </w:p>
    <w:p w14:paraId="3F41C464" w14:textId="77777777" w:rsidR="00000000" w:rsidRDefault="009B75D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_Toc62986533 \h </w:instrText>
      </w:r>
      <w:r>
        <w:fldChar w:fldCharType="separate"/>
      </w:r>
      <w:r>
        <w:t>160</w:t>
      </w:r>
      <w:r>
        <w:fldChar w:fldCharType="end"/>
      </w:r>
    </w:p>
    <w:p w14:paraId="59180033" w14:textId="77777777" w:rsidR="00000000" w:rsidRDefault="009B75DB">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_Toc62986534 \h </w:instrText>
      </w:r>
      <w:r>
        <w:fldChar w:fldCharType="separate"/>
      </w:r>
      <w:r>
        <w:t>162</w:t>
      </w:r>
      <w:r>
        <w:fldChar w:fldCharType="end"/>
      </w:r>
    </w:p>
    <w:p w14:paraId="08CC967F" w14:textId="77777777" w:rsidR="00000000" w:rsidRDefault="009B75DB">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_Toc62986535 \h </w:instrText>
      </w:r>
      <w:r>
        <w:fldChar w:fldCharType="separate"/>
      </w:r>
      <w:r>
        <w:t>165</w:t>
      </w:r>
      <w:r>
        <w:fldChar w:fldCharType="end"/>
      </w:r>
    </w:p>
    <w:p w14:paraId="2BB6442E" w14:textId="77777777" w:rsidR="00000000" w:rsidRDefault="009B75DB">
      <w:pPr>
        <w:pStyle w:val="TOC1"/>
        <w:tabs>
          <w:tab w:val="right" w:leader="dot" w:pos="8296"/>
        </w:tabs>
        <w:rPr>
          <w:rFonts w:ascii="Times New Roman" w:hAnsi="Times New Roman" w:cs="Times New Roman"/>
          <w:sz w:val="24"/>
          <w:szCs w:val="24"/>
        </w:rPr>
      </w:pPr>
      <w:r>
        <w:rPr>
          <w:rtl/>
        </w:rPr>
        <w:t>נאומו של ראש הממשלה בהרצלייה</w:t>
      </w:r>
      <w:r>
        <w:tab/>
      </w:r>
      <w:r>
        <w:fldChar w:fldCharType="begin"/>
      </w:r>
      <w:r>
        <w:instrText xml:space="preserve"> PAGEREF _Toc62986536 \h </w:instrText>
      </w:r>
      <w:r>
        <w:fldChar w:fldCharType="separate"/>
      </w:r>
      <w:r>
        <w:t>165</w:t>
      </w:r>
      <w:r>
        <w:fldChar w:fldCharType="end"/>
      </w:r>
    </w:p>
    <w:p w14:paraId="0A625B7A" w14:textId="77777777" w:rsidR="00000000" w:rsidRDefault="009B75D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_Toc62986537 \h </w:instrText>
      </w:r>
      <w:r>
        <w:fldChar w:fldCharType="separate"/>
      </w:r>
      <w:r>
        <w:t>165</w:t>
      </w:r>
      <w:r>
        <w:fldChar w:fldCharType="end"/>
      </w:r>
    </w:p>
    <w:p w14:paraId="7A5C04B9" w14:textId="77777777" w:rsidR="00000000" w:rsidRDefault="009B75D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w:t>
      </w:r>
      <w:r>
        <w:rPr>
          <w:rtl/>
        </w:rPr>
        <w:t>ימד):</w:t>
      </w:r>
      <w:r>
        <w:tab/>
      </w:r>
      <w:r>
        <w:fldChar w:fldCharType="begin"/>
      </w:r>
      <w:r>
        <w:instrText xml:space="preserve"> PAGEREF _Toc62986538 \h </w:instrText>
      </w:r>
      <w:r>
        <w:fldChar w:fldCharType="separate"/>
      </w:r>
      <w:r>
        <w:t>166</w:t>
      </w:r>
      <w:r>
        <w:fldChar w:fldCharType="end"/>
      </w:r>
    </w:p>
    <w:p w14:paraId="372E3042" w14:textId="77777777" w:rsidR="00000000" w:rsidRDefault="009B75DB">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_Toc62986539 \h </w:instrText>
      </w:r>
      <w:r>
        <w:fldChar w:fldCharType="separate"/>
      </w:r>
      <w:r>
        <w:t>167</w:t>
      </w:r>
      <w:r>
        <w:fldChar w:fldCharType="end"/>
      </w:r>
    </w:p>
    <w:p w14:paraId="01FE21FB" w14:textId="77777777" w:rsidR="00000000" w:rsidRDefault="009B75DB">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_Toc62986540 \h </w:instrText>
      </w:r>
      <w:r>
        <w:fldChar w:fldCharType="separate"/>
      </w:r>
      <w:r>
        <w:t>168</w:t>
      </w:r>
      <w:r>
        <w:fldChar w:fldCharType="end"/>
      </w:r>
    </w:p>
    <w:p w14:paraId="0D6A5109" w14:textId="77777777" w:rsidR="00000000" w:rsidRDefault="009B75D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_Toc62986541 \h </w:instrText>
      </w:r>
      <w:r>
        <w:fldChar w:fldCharType="separate"/>
      </w:r>
      <w:r>
        <w:t>170</w:t>
      </w:r>
      <w:r>
        <w:fldChar w:fldCharType="end"/>
      </w:r>
    </w:p>
    <w:p w14:paraId="42B37840" w14:textId="77777777" w:rsidR="00000000" w:rsidRDefault="009B75D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_Toc62986542 \</w:instrText>
      </w:r>
      <w:r>
        <w:instrText xml:space="preserve">h </w:instrText>
      </w:r>
      <w:r>
        <w:fldChar w:fldCharType="separate"/>
      </w:r>
      <w:r>
        <w:t>172</w:t>
      </w:r>
      <w:r>
        <w:fldChar w:fldCharType="end"/>
      </w:r>
    </w:p>
    <w:p w14:paraId="7A18FFA5" w14:textId="77777777" w:rsidR="00000000" w:rsidRDefault="009B75DB">
      <w:pPr>
        <w:pStyle w:val="TOC1"/>
        <w:tabs>
          <w:tab w:val="right" w:leader="dot" w:pos="8296"/>
        </w:tabs>
        <w:rPr>
          <w:rFonts w:ascii="Times New Roman" w:hAnsi="Times New Roman" w:cs="Times New Roman"/>
          <w:sz w:val="24"/>
          <w:szCs w:val="24"/>
        </w:rPr>
      </w:pPr>
      <w:r>
        <w:t xml:space="preserve">94. </w:t>
      </w:r>
      <w:r>
        <w:rPr>
          <w:rtl/>
        </w:rPr>
        <w:t>הפרטה בתחבורה הציבורית</w:t>
      </w:r>
      <w:r>
        <w:tab/>
      </w:r>
      <w:r>
        <w:fldChar w:fldCharType="begin"/>
      </w:r>
      <w:r>
        <w:instrText xml:space="preserve"> PAGEREF _Toc62986543 \h </w:instrText>
      </w:r>
      <w:r>
        <w:fldChar w:fldCharType="separate"/>
      </w:r>
      <w:r>
        <w:t>172</w:t>
      </w:r>
      <w:r>
        <w:fldChar w:fldCharType="end"/>
      </w:r>
    </w:p>
    <w:p w14:paraId="2C145953" w14:textId="77777777" w:rsidR="00000000" w:rsidRDefault="009B75DB">
      <w:pPr>
        <w:pStyle w:val="TOC1"/>
        <w:tabs>
          <w:tab w:val="right" w:leader="dot" w:pos="8296"/>
        </w:tabs>
        <w:rPr>
          <w:rFonts w:ascii="Times New Roman" w:hAnsi="Times New Roman" w:cs="Times New Roman"/>
          <w:sz w:val="24"/>
          <w:szCs w:val="24"/>
        </w:rPr>
      </w:pPr>
      <w:r>
        <w:t xml:space="preserve">354. </w:t>
      </w:r>
      <w:r>
        <w:rPr>
          <w:rtl/>
        </w:rPr>
        <w:t>קווי אוטובוס ייעודיים של "אגד"</w:t>
      </w:r>
      <w:r>
        <w:tab/>
      </w:r>
      <w:r>
        <w:fldChar w:fldCharType="begin"/>
      </w:r>
      <w:r>
        <w:instrText xml:space="preserve"> PAGEREF _Toc62986544 \h </w:instrText>
      </w:r>
      <w:r>
        <w:fldChar w:fldCharType="separate"/>
      </w:r>
      <w:r>
        <w:t>174</w:t>
      </w:r>
      <w:r>
        <w:fldChar w:fldCharType="end"/>
      </w:r>
    </w:p>
    <w:p w14:paraId="23B38CB6" w14:textId="77777777" w:rsidR="00000000" w:rsidRDefault="009B75DB">
      <w:pPr>
        <w:pStyle w:val="TOC1"/>
        <w:tabs>
          <w:tab w:val="right" w:leader="dot" w:pos="8296"/>
        </w:tabs>
        <w:rPr>
          <w:rFonts w:ascii="Times New Roman" w:hAnsi="Times New Roman" w:cs="Times New Roman"/>
          <w:sz w:val="24"/>
          <w:szCs w:val="24"/>
        </w:rPr>
      </w:pPr>
      <w:r>
        <w:t xml:space="preserve">372, 416. </w:t>
      </w:r>
      <w:r>
        <w:rPr>
          <w:rtl/>
        </w:rPr>
        <w:t>תאונות דרכים בצומת</w:t>
      </w:r>
      <w:r>
        <w:t xml:space="preserve"> </w:t>
      </w:r>
      <w:r>
        <w:rPr>
          <w:rtl/>
        </w:rPr>
        <w:t>תפרח</w:t>
      </w:r>
      <w:r>
        <w:tab/>
      </w:r>
      <w:r>
        <w:fldChar w:fldCharType="begin"/>
      </w:r>
      <w:r>
        <w:instrText xml:space="preserve"> PAGEREF _Toc62986545 \h </w:instrText>
      </w:r>
      <w:r>
        <w:fldChar w:fldCharType="separate"/>
      </w:r>
      <w:r>
        <w:t>175</w:t>
      </w:r>
      <w:r>
        <w:fldChar w:fldCharType="end"/>
      </w:r>
    </w:p>
    <w:p w14:paraId="3A29E780" w14:textId="77777777" w:rsidR="00000000" w:rsidRDefault="009B75DB">
      <w:pPr>
        <w:pStyle w:val="TOC1"/>
        <w:tabs>
          <w:tab w:val="right" w:leader="dot" w:pos="8296"/>
        </w:tabs>
        <w:rPr>
          <w:rFonts w:ascii="Times New Roman" w:hAnsi="Times New Roman" w:cs="Times New Roman"/>
          <w:sz w:val="24"/>
          <w:szCs w:val="24"/>
        </w:rPr>
      </w:pPr>
      <w:r>
        <w:t xml:space="preserve">373. </w:t>
      </w:r>
      <w:r>
        <w:rPr>
          <w:rtl/>
        </w:rPr>
        <w:t>תעריף הנסיעה בקו פתח-תקווה-</w:t>
      </w:r>
      <w:r>
        <w:t>-</w:t>
      </w:r>
      <w:r>
        <w:rPr>
          <w:rtl/>
        </w:rPr>
        <w:t>ירושלים</w:t>
      </w:r>
      <w:r>
        <w:tab/>
      </w:r>
      <w:r>
        <w:fldChar w:fldCharType="begin"/>
      </w:r>
      <w:r>
        <w:instrText xml:space="preserve"> PAGEREF </w:instrText>
      </w:r>
      <w:r>
        <w:instrText xml:space="preserve">_Toc62986546 \h </w:instrText>
      </w:r>
      <w:r>
        <w:fldChar w:fldCharType="separate"/>
      </w:r>
      <w:r>
        <w:t>176</w:t>
      </w:r>
      <w:r>
        <w:fldChar w:fldCharType="end"/>
      </w:r>
    </w:p>
    <w:p w14:paraId="74A2FAFB" w14:textId="77777777" w:rsidR="00000000" w:rsidRDefault="009B75DB">
      <w:pPr>
        <w:pStyle w:val="TOC1"/>
        <w:tabs>
          <w:tab w:val="right" w:leader="dot" w:pos="8296"/>
        </w:tabs>
        <w:rPr>
          <w:rFonts w:ascii="Times New Roman" w:hAnsi="Times New Roman" w:cs="Times New Roman"/>
          <w:sz w:val="24"/>
          <w:szCs w:val="24"/>
        </w:rPr>
      </w:pPr>
      <w:r>
        <w:t xml:space="preserve">374. </w:t>
      </w:r>
      <w:r>
        <w:rPr>
          <w:rtl/>
        </w:rPr>
        <w:t>עבודות בכביש 446</w:t>
      </w:r>
      <w:r>
        <w:tab/>
      </w:r>
      <w:r>
        <w:fldChar w:fldCharType="begin"/>
      </w:r>
      <w:r>
        <w:instrText xml:space="preserve"> PAGEREF _Toc62986547 \h </w:instrText>
      </w:r>
      <w:r>
        <w:fldChar w:fldCharType="separate"/>
      </w:r>
      <w:r>
        <w:t>177</w:t>
      </w:r>
      <w:r>
        <w:fldChar w:fldCharType="end"/>
      </w:r>
    </w:p>
    <w:p w14:paraId="2B835516" w14:textId="77777777" w:rsidR="00000000" w:rsidRDefault="009B75DB">
      <w:pPr>
        <w:pStyle w:val="TOC1"/>
        <w:tabs>
          <w:tab w:val="right" w:leader="dot" w:pos="8296"/>
        </w:tabs>
        <w:rPr>
          <w:rFonts w:ascii="Times New Roman" w:hAnsi="Times New Roman" w:cs="Times New Roman"/>
          <w:sz w:val="24"/>
          <w:szCs w:val="24"/>
        </w:rPr>
      </w:pPr>
      <w:r>
        <w:t xml:space="preserve">390. </w:t>
      </w:r>
      <w:r>
        <w:rPr>
          <w:rtl/>
        </w:rPr>
        <w:t>מחירי</w:t>
      </w:r>
      <w:r>
        <w:t xml:space="preserve"> </w:t>
      </w:r>
      <w:r>
        <w:rPr>
          <w:rtl/>
        </w:rPr>
        <w:t>הנסיעה בתחבורה הציבורית</w:t>
      </w:r>
      <w:r>
        <w:tab/>
      </w:r>
      <w:r>
        <w:fldChar w:fldCharType="begin"/>
      </w:r>
      <w:r>
        <w:instrText xml:space="preserve"> PAGEREF _Toc62986548 \h </w:instrText>
      </w:r>
      <w:r>
        <w:fldChar w:fldCharType="separate"/>
      </w:r>
      <w:r>
        <w:t>178</w:t>
      </w:r>
      <w:r>
        <w:fldChar w:fldCharType="end"/>
      </w:r>
    </w:p>
    <w:p w14:paraId="68640807" w14:textId="77777777" w:rsidR="00000000" w:rsidRDefault="009B75DB">
      <w:pPr>
        <w:pStyle w:val="TOC1"/>
        <w:tabs>
          <w:tab w:val="right" w:leader="dot" w:pos="8296"/>
        </w:tabs>
        <w:rPr>
          <w:rFonts w:ascii="Times New Roman" w:hAnsi="Times New Roman" w:cs="Times New Roman"/>
          <w:sz w:val="24"/>
          <w:szCs w:val="24"/>
        </w:rPr>
      </w:pPr>
      <w:r>
        <w:t xml:space="preserve">465. </w:t>
      </w:r>
      <w:r>
        <w:rPr>
          <w:rtl/>
        </w:rPr>
        <w:t>מניעת</w:t>
      </w:r>
      <w:r>
        <w:t xml:space="preserve"> </w:t>
      </w:r>
      <w:r>
        <w:rPr>
          <w:rtl/>
        </w:rPr>
        <w:t>תפילת שחרית</w:t>
      </w:r>
      <w:r>
        <w:t xml:space="preserve"> </w:t>
      </w:r>
      <w:r>
        <w:rPr>
          <w:rtl/>
        </w:rPr>
        <w:t>ברכבת</w:t>
      </w:r>
      <w:r>
        <w:tab/>
      </w:r>
      <w:r>
        <w:fldChar w:fldCharType="begin"/>
      </w:r>
      <w:r>
        <w:instrText xml:space="preserve"> PAGEREF _Toc62986549 \h </w:instrText>
      </w:r>
      <w:r>
        <w:fldChar w:fldCharType="separate"/>
      </w:r>
      <w:r>
        <w:t>180</w:t>
      </w:r>
      <w:r>
        <w:fldChar w:fldCharType="end"/>
      </w:r>
    </w:p>
    <w:p w14:paraId="6094E8FB" w14:textId="77777777" w:rsidR="00000000" w:rsidRDefault="009B75DB">
      <w:pPr>
        <w:pStyle w:val="TOC1"/>
        <w:tabs>
          <w:tab w:val="right" w:leader="dot" w:pos="8296"/>
        </w:tabs>
        <w:rPr>
          <w:rFonts w:ascii="Times New Roman" w:hAnsi="Times New Roman" w:cs="Times New Roman"/>
          <w:sz w:val="24"/>
          <w:szCs w:val="24"/>
        </w:rPr>
      </w:pPr>
      <w:r>
        <w:t xml:space="preserve">474. </w:t>
      </w:r>
      <w:r>
        <w:rPr>
          <w:rtl/>
        </w:rPr>
        <w:t>מחיר הבדיקה השנתית של</w:t>
      </w:r>
      <w:r>
        <w:t xml:space="preserve"> </w:t>
      </w:r>
      <w:r>
        <w:rPr>
          <w:rtl/>
        </w:rPr>
        <w:t>רכב בעל מנוע דיזל</w:t>
      </w:r>
      <w:r>
        <w:tab/>
      </w:r>
      <w:r>
        <w:fldChar w:fldCharType="begin"/>
      </w:r>
      <w:r>
        <w:instrText xml:space="preserve"> P</w:instrText>
      </w:r>
      <w:r>
        <w:instrText xml:space="preserve">AGEREF _Toc62986550 \h </w:instrText>
      </w:r>
      <w:r>
        <w:fldChar w:fldCharType="separate"/>
      </w:r>
      <w:r>
        <w:t>181</w:t>
      </w:r>
      <w:r>
        <w:fldChar w:fldCharType="end"/>
      </w:r>
    </w:p>
    <w:p w14:paraId="4BBAC95D" w14:textId="77777777" w:rsidR="00000000" w:rsidRDefault="009B75DB">
      <w:pPr>
        <w:pStyle w:val="TOC1"/>
        <w:tabs>
          <w:tab w:val="right" w:leader="dot" w:pos="8296"/>
        </w:tabs>
        <w:rPr>
          <w:rFonts w:ascii="Times New Roman" w:hAnsi="Times New Roman" w:cs="Times New Roman"/>
          <w:sz w:val="24"/>
          <w:szCs w:val="24"/>
        </w:rPr>
      </w:pPr>
      <w:r>
        <w:t xml:space="preserve">611. </w:t>
      </w:r>
      <w:r>
        <w:rPr>
          <w:rtl/>
        </w:rPr>
        <w:t>מסילת הרכבת לאריאל</w:t>
      </w:r>
      <w:r>
        <w:tab/>
      </w:r>
      <w:r>
        <w:fldChar w:fldCharType="begin"/>
      </w:r>
      <w:r>
        <w:instrText xml:space="preserve"> PAGEREF _Toc62986551 \h </w:instrText>
      </w:r>
      <w:r>
        <w:fldChar w:fldCharType="separate"/>
      </w:r>
      <w:r>
        <w:t>182</w:t>
      </w:r>
      <w:r>
        <w:fldChar w:fldCharType="end"/>
      </w:r>
    </w:p>
    <w:p w14:paraId="57CBC901" w14:textId="77777777" w:rsidR="00000000" w:rsidRDefault="009B75DB">
      <w:pPr>
        <w:pStyle w:val="a0"/>
        <w:jc w:val="center"/>
        <w:rPr>
          <w:rtl/>
        </w:rPr>
      </w:pPr>
      <w:r>
        <w:rPr>
          <w:bCs/>
          <w:szCs w:val="36"/>
          <w:u w:val="single"/>
          <w:rtl/>
        </w:rPr>
        <w:fldChar w:fldCharType="end"/>
      </w:r>
    </w:p>
    <w:p w14:paraId="3FEB0B7F" w14:textId="77777777" w:rsidR="00000000" w:rsidRDefault="009B75DB">
      <w:pPr>
        <w:pStyle w:val="a0"/>
        <w:rPr>
          <w:rtl/>
        </w:rPr>
      </w:pPr>
      <w:r>
        <w:rPr>
          <w:rtl/>
        </w:rPr>
        <w:br w:type="page"/>
      </w:r>
    </w:p>
    <w:p w14:paraId="3724E2B3" w14:textId="77777777" w:rsidR="00000000" w:rsidRDefault="009B75DB">
      <w:pPr>
        <w:pStyle w:val="a0"/>
        <w:rPr>
          <w:rFonts w:hint="cs"/>
          <w:rtl/>
        </w:rPr>
      </w:pPr>
      <w:r>
        <w:rPr>
          <w:rFonts w:hint="cs"/>
          <w:rtl/>
        </w:rPr>
        <w:t>חוברת י'</w:t>
      </w:r>
    </w:p>
    <w:p w14:paraId="1D19C585" w14:textId="77777777" w:rsidR="00000000" w:rsidRDefault="009B75DB">
      <w:pPr>
        <w:pStyle w:val="a0"/>
        <w:rPr>
          <w:rFonts w:hint="cs"/>
          <w:rtl/>
        </w:rPr>
      </w:pPr>
      <w:r>
        <w:rPr>
          <w:rFonts w:hint="cs"/>
          <w:rtl/>
        </w:rPr>
        <w:t>ישיבה פ"ז</w:t>
      </w:r>
    </w:p>
    <w:p w14:paraId="00BB46A7" w14:textId="77777777" w:rsidR="00000000" w:rsidRDefault="009B75DB">
      <w:pPr>
        <w:pStyle w:val="a5"/>
        <w:bidi/>
        <w:rPr>
          <w:rFonts w:hint="cs"/>
          <w:rtl/>
        </w:rPr>
      </w:pPr>
    </w:p>
    <w:p w14:paraId="2B922526" w14:textId="77777777" w:rsidR="00000000" w:rsidRDefault="009B75DB">
      <w:pPr>
        <w:pStyle w:val="a5"/>
        <w:bidi/>
        <w:rPr>
          <w:rFonts w:hint="cs"/>
          <w:rtl/>
        </w:rPr>
      </w:pPr>
    </w:p>
    <w:p w14:paraId="20A7EA4A" w14:textId="77777777" w:rsidR="00000000" w:rsidRDefault="009B75DB">
      <w:pPr>
        <w:pStyle w:val="a0"/>
        <w:rPr>
          <w:rFonts w:hint="cs"/>
          <w:rtl/>
        </w:rPr>
      </w:pPr>
    </w:p>
    <w:p w14:paraId="64D3E2CC" w14:textId="77777777" w:rsidR="00000000" w:rsidRDefault="009B75DB">
      <w:pPr>
        <w:pStyle w:val="a0"/>
        <w:rPr>
          <w:rFonts w:hint="cs"/>
          <w:rtl/>
        </w:rPr>
      </w:pPr>
    </w:p>
    <w:p w14:paraId="2FB0A05D" w14:textId="77777777" w:rsidR="00000000" w:rsidRDefault="009B75DB">
      <w:pPr>
        <w:pStyle w:val="a5"/>
        <w:bidi/>
        <w:rPr>
          <w:rFonts w:hint="cs"/>
          <w:rtl/>
        </w:rPr>
      </w:pPr>
      <w:r>
        <w:rPr>
          <w:rtl/>
        </w:rPr>
        <w:t>הישיבה ה</w:t>
      </w:r>
      <w:r>
        <w:rPr>
          <w:rFonts w:hint="cs"/>
          <w:rtl/>
        </w:rPr>
        <w:t>שמונים-ושבע</w:t>
      </w:r>
      <w:r>
        <w:rPr>
          <w:rtl/>
        </w:rPr>
        <w:t xml:space="preserve"> של הכנסת ה</w:t>
      </w:r>
      <w:r>
        <w:rPr>
          <w:rFonts w:hint="cs"/>
          <w:rtl/>
        </w:rPr>
        <w:t>שש-עשרה</w:t>
      </w:r>
    </w:p>
    <w:p w14:paraId="2604CF54" w14:textId="77777777" w:rsidR="00000000" w:rsidRDefault="009B75DB">
      <w:pPr>
        <w:pStyle w:val="a6"/>
        <w:bidi/>
        <w:rPr>
          <w:rtl/>
        </w:rPr>
      </w:pPr>
      <w:r>
        <w:rPr>
          <w:rtl/>
        </w:rPr>
        <w:t>יום רביעי</w:t>
      </w:r>
      <w:r>
        <w:rPr>
          <w:rFonts w:hint="cs"/>
          <w:rtl/>
        </w:rPr>
        <w:t>,</w:t>
      </w:r>
      <w:r>
        <w:rPr>
          <w:rtl/>
        </w:rPr>
        <w:t xml:space="preserve"> כ"ט בכסל</w:t>
      </w:r>
      <w:r>
        <w:rPr>
          <w:rFonts w:hint="cs"/>
          <w:rtl/>
        </w:rPr>
        <w:t>י</w:t>
      </w:r>
      <w:r>
        <w:rPr>
          <w:rtl/>
        </w:rPr>
        <w:t xml:space="preserve">ו </w:t>
      </w:r>
      <w:r>
        <w:rPr>
          <w:rFonts w:hint="cs"/>
          <w:rtl/>
        </w:rPr>
        <w:t>ה</w:t>
      </w:r>
      <w:r>
        <w:rPr>
          <w:rtl/>
        </w:rPr>
        <w:t>תשס"ד (24 בדצמבר 2003)</w:t>
      </w:r>
    </w:p>
    <w:p w14:paraId="21927E31" w14:textId="77777777" w:rsidR="00000000" w:rsidRDefault="009B75DB">
      <w:pPr>
        <w:pStyle w:val="a7"/>
        <w:bidi/>
        <w:rPr>
          <w:rFonts w:hint="cs"/>
          <w:rtl/>
        </w:rPr>
      </w:pPr>
      <w:r>
        <w:rPr>
          <w:rtl/>
        </w:rPr>
        <w:t xml:space="preserve">ירושלים, הכנסת, שעה </w:t>
      </w:r>
      <w:r>
        <w:rPr>
          <w:rFonts w:hint="cs"/>
          <w:rtl/>
        </w:rPr>
        <w:t>11:01</w:t>
      </w:r>
    </w:p>
    <w:p w14:paraId="0BFFEBE1" w14:textId="77777777" w:rsidR="00000000" w:rsidRDefault="009B75DB">
      <w:pPr>
        <w:pStyle w:val="a0"/>
        <w:rPr>
          <w:rFonts w:hint="cs"/>
          <w:rtl/>
        </w:rPr>
      </w:pPr>
    </w:p>
    <w:p w14:paraId="7408D48D" w14:textId="77777777" w:rsidR="00000000" w:rsidRDefault="009B75DB">
      <w:pPr>
        <w:pStyle w:val="a0"/>
        <w:rPr>
          <w:rFonts w:hint="cs"/>
          <w:rtl/>
        </w:rPr>
      </w:pPr>
    </w:p>
    <w:p w14:paraId="11CF1FCF" w14:textId="77777777" w:rsidR="00000000" w:rsidRDefault="009B75DB">
      <w:pPr>
        <w:pStyle w:val="a2"/>
        <w:rPr>
          <w:rtl/>
        </w:rPr>
      </w:pPr>
      <w:bookmarkStart w:id="0" w:name="CS19758FI0019758T24_12_2003_13_35_28"/>
      <w:bookmarkStart w:id="1" w:name="_Toc62986432"/>
      <w:bookmarkEnd w:id="0"/>
      <w:r>
        <w:rPr>
          <w:rtl/>
        </w:rPr>
        <w:t>שאילתות בעל-פה</w:t>
      </w:r>
      <w:bookmarkEnd w:id="1"/>
    </w:p>
    <w:p w14:paraId="520401F8" w14:textId="77777777" w:rsidR="00000000" w:rsidRDefault="009B75DB">
      <w:pPr>
        <w:pStyle w:val="-0"/>
        <w:rPr>
          <w:rFonts w:hint="cs"/>
          <w:rtl/>
        </w:rPr>
      </w:pPr>
    </w:p>
    <w:p w14:paraId="7ECC62A7" w14:textId="77777777" w:rsidR="00000000" w:rsidRDefault="009B75DB">
      <w:pPr>
        <w:pStyle w:val="af1"/>
        <w:rPr>
          <w:rtl/>
        </w:rPr>
      </w:pPr>
      <w:bookmarkStart w:id="2" w:name="CS19758FI0019758T24_12_2003_11_20_43"/>
      <w:bookmarkEnd w:id="2"/>
      <w:r>
        <w:rPr>
          <w:rtl/>
        </w:rPr>
        <w:t>היו"ר ראובן רי</w:t>
      </w:r>
      <w:r>
        <w:rPr>
          <w:rtl/>
        </w:rPr>
        <w:t>בלין:</w:t>
      </w:r>
    </w:p>
    <w:p w14:paraId="01F19F87" w14:textId="77777777" w:rsidR="00000000" w:rsidRDefault="009B75DB">
      <w:pPr>
        <w:pStyle w:val="a0"/>
        <w:rPr>
          <w:rFonts w:hint="cs"/>
          <w:rtl/>
        </w:rPr>
      </w:pPr>
    </w:p>
    <w:p w14:paraId="2D819F16" w14:textId="77777777" w:rsidR="00000000" w:rsidRDefault="009B75DB">
      <w:pPr>
        <w:pStyle w:val="a0"/>
        <w:rPr>
          <w:rFonts w:hint="cs"/>
          <w:rtl/>
        </w:rPr>
      </w:pPr>
      <w:r>
        <w:rPr>
          <w:rFonts w:hint="cs"/>
          <w:rtl/>
        </w:rPr>
        <w:t xml:space="preserve">רבותי חברי הכנסת, היום יום רביעי, כ"ט בכסליו התשס"ד, נר חמישי של חנוכה, 24 בחודש דצמבר 2003 למניינם. אני מתכבד לפתוח את ישיבת הכנסת. </w:t>
      </w:r>
    </w:p>
    <w:p w14:paraId="60C0ECCE" w14:textId="77777777" w:rsidR="00000000" w:rsidRDefault="009B75DB">
      <w:pPr>
        <w:pStyle w:val="a0"/>
        <w:rPr>
          <w:rFonts w:hint="cs"/>
          <w:rtl/>
        </w:rPr>
      </w:pPr>
    </w:p>
    <w:p w14:paraId="64497533" w14:textId="77777777" w:rsidR="00000000" w:rsidRDefault="009B75DB">
      <w:pPr>
        <w:pStyle w:val="a0"/>
        <w:rPr>
          <w:rFonts w:hint="cs"/>
          <w:rtl/>
        </w:rPr>
      </w:pPr>
      <w:r>
        <w:rPr>
          <w:rFonts w:hint="cs"/>
          <w:rtl/>
        </w:rPr>
        <w:t>השר עדיין לא כאן. נא לקרוא ליושב-ראש ועדת החוקה, חוק ומשפט. השר פריצקי לא בבניין. טוב, אנחנו ננהג עם השרים כמנהג ש</w:t>
      </w:r>
      <w:r>
        <w:rPr>
          <w:rFonts w:hint="cs"/>
          <w:rtl/>
        </w:rPr>
        <w:t>הם נוהגים אתנו. יש היום הצעות חוק של השר פריצקי על שולחן הכנסת? נא לבטל את בקשת הממשלה היום. הממשלה לא מתייצבת, הכנסת לא תעביר את החוקים שהיא מבקשת.</w:t>
      </w:r>
    </w:p>
    <w:p w14:paraId="7122019D" w14:textId="77777777" w:rsidR="00000000" w:rsidRDefault="009B75DB">
      <w:pPr>
        <w:pStyle w:val="a0"/>
        <w:rPr>
          <w:rFonts w:hint="cs"/>
          <w:rtl/>
        </w:rPr>
      </w:pPr>
    </w:p>
    <w:p w14:paraId="40A4C6F1" w14:textId="77777777" w:rsidR="00000000" w:rsidRDefault="009B75DB">
      <w:pPr>
        <w:pStyle w:val="a0"/>
        <w:rPr>
          <w:rFonts w:hint="cs"/>
          <w:rtl/>
        </w:rPr>
      </w:pPr>
      <w:r>
        <w:rPr>
          <w:rFonts w:hint="cs"/>
          <w:rtl/>
        </w:rPr>
        <w:t xml:space="preserve">רבותי, המצב הוא מביך עד מביך ביותר. אני מכריז על הפסקה של חמש דקות. </w:t>
      </w:r>
    </w:p>
    <w:p w14:paraId="0C70DC67" w14:textId="77777777" w:rsidR="00000000" w:rsidRDefault="009B75DB">
      <w:pPr>
        <w:pStyle w:val="a0"/>
        <w:rPr>
          <w:rFonts w:hint="cs"/>
          <w:rtl/>
        </w:rPr>
      </w:pPr>
    </w:p>
    <w:p w14:paraId="60C40E84" w14:textId="77777777" w:rsidR="00000000" w:rsidRDefault="009B75DB">
      <w:pPr>
        <w:pStyle w:val="a0"/>
        <w:jc w:val="center"/>
        <w:rPr>
          <w:rFonts w:hint="cs"/>
          <w:rtl/>
        </w:rPr>
      </w:pPr>
      <w:r>
        <w:rPr>
          <w:rFonts w:hint="cs"/>
          <w:rtl/>
        </w:rPr>
        <w:t>(הישיבה נפסקה בשעה 11:03 ונתחדשה בשע</w:t>
      </w:r>
      <w:r>
        <w:rPr>
          <w:rFonts w:hint="cs"/>
          <w:rtl/>
        </w:rPr>
        <w:t>ה 11:05.)</w:t>
      </w:r>
    </w:p>
    <w:p w14:paraId="5C6DD982" w14:textId="77777777" w:rsidR="00000000" w:rsidRDefault="009B75DB">
      <w:pPr>
        <w:pStyle w:val="a1"/>
        <w:jc w:val="center"/>
        <w:rPr>
          <w:rFonts w:hint="cs"/>
          <w:rtl/>
        </w:rPr>
      </w:pPr>
      <w:bookmarkStart w:id="3" w:name="CS19758FI0019758T24_12_2003_11_31_16"/>
      <w:bookmarkEnd w:id="3"/>
    </w:p>
    <w:p w14:paraId="7D3E3E38" w14:textId="77777777" w:rsidR="00000000" w:rsidRDefault="009B75DB">
      <w:pPr>
        <w:pStyle w:val="a0"/>
        <w:ind w:firstLine="0"/>
        <w:jc w:val="center"/>
        <w:rPr>
          <w:rFonts w:hint="cs"/>
          <w:b/>
          <w:bCs/>
          <w:sz w:val="24"/>
          <w:szCs w:val="24"/>
          <w:u w:val="single"/>
          <w:rtl/>
          <w:lang w:eastAsia="en-US"/>
        </w:rPr>
      </w:pPr>
    </w:p>
    <w:p w14:paraId="57E5DD0F" w14:textId="77777777" w:rsidR="00000000" w:rsidRDefault="009B75DB">
      <w:pPr>
        <w:pStyle w:val="af1"/>
        <w:rPr>
          <w:rtl/>
        </w:rPr>
      </w:pPr>
      <w:r>
        <w:rPr>
          <w:rtl/>
        </w:rPr>
        <w:t>היו"ר ראובן ריבלין:</w:t>
      </w:r>
    </w:p>
    <w:p w14:paraId="285E65E3" w14:textId="77777777" w:rsidR="00000000" w:rsidRDefault="009B75DB">
      <w:pPr>
        <w:pStyle w:val="a0"/>
        <w:rPr>
          <w:rtl/>
        </w:rPr>
      </w:pPr>
    </w:p>
    <w:p w14:paraId="48777C59" w14:textId="77777777" w:rsidR="00000000" w:rsidRDefault="009B75DB">
      <w:pPr>
        <w:pStyle w:val="a0"/>
        <w:rPr>
          <w:rFonts w:hint="cs"/>
          <w:rtl/>
        </w:rPr>
      </w:pPr>
      <w:r>
        <w:rPr>
          <w:rFonts w:hint="cs"/>
          <w:rtl/>
        </w:rPr>
        <w:t>רבותי, אני מחדש את ישיבת הכנסת. שאילתא בעל-פה לשר התשתיות הלאומיות מטעם חבר הכנסת יאיר פרץ בנושא: סגירת חברות הגז הקטנות. בבקשה, חבר הכנסת יאיר פרץ.</w:t>
      </w:r>
    </w:p>
    <w:p w14:paraId="2AEA35BB" w14:textId="77777777" w:rsidR="00000000" w:rsidRDefault="009B75DB">
      <w:pPr>
        <w:pStyle w:val="a0"/>
        <w:rPr>
          <w:rFonts w:hint="cs"/>
          <w:rtl/>
        </w:rPr>
      </w:pPr>
    </w:p>
    <w:p w14:paraId="761C00C6" w14:textId="77777777" w:rsidR="00000000" w:rsidRDefault="009B75DB">
      <w:pPr>
        <w:pStyle w:val="a1"/>
        <w:jc w:val="center"/>
        <w:rPr>
          <w:rFonts w:hint="cs"/>
          <w:rtl/>
        </w:rPr>
      </w:pPr>
      <w:bookmarkStart w:id="4" w:name="FS000000501T24_12_2003_11_35_10"/>
      <w:bookmarkStart w:id="5" w:name="_Toc62986433"/>
      <w:bookmarkEnd w:id="4"/>
      <w:r>
        <w:rPr>
          <w:rFonts w:hint="cs"/>
          <w:rtl/>
        </w:rPr>
        <w:t>102. סגירת חברות גז קטנות</w:t>
      </w:r>
      <w:bookmarkEnd w:id="5"/>
    </w:p>
    <w:p w14:paraId="2B56B4D3" w14:textId="77777777" w:rsidR="00000000" w:rsidRDefault="009B75DB">
      <w:pPr>
        <w:pStyle w:val="a"/>
        <w:rPr>
          <w:rtl/>
        </w:rPr>
      </w:pPr>
      <w:bookmarkStart w:id="6" w:name="_Toc62986434"/>
      <w:r>
        <w:rPr>
          <w:rFonts w:hint="eastAsia"/>
          <w:rtl/>
        </w:rPr>
        <w:t>יאיר</w:t>
      </w:r>
      <w:r>
        <w:rPr>
          <w:rtl/>
        </w:rPr>
        <w:t xml:space="preserve"> פרץ (ש"ס):</w:t>
      </w:r>
      <w:bookmarkEnd w:id="6"/>
    </w:p>
    <w:p w14:paraId="3863D719" w14:textId="77777777" w:rsidR="00000000" w:rsidRDefault="009B75DB">
      <w:pPr>
        <w:pStyle w:val="a0"/>
        <w:rPr>
          <w:rFonts w:hint="cs"/>
          <w:rtl/>
        </w:rPr>
      </w:pPr>
    </w:p>
    <w:p w14:paraId="693FA8C1" w14:textId="77777777" w:rsidR="00000000" w:rsidRDefault="009B75DB">
      <w:pPr>
        <w:pStyle w:val="a0"/>
        <w:rPr>
          <w:rFonts w:hint="cs"/>
          <w:rtl/>
        </w:rPr>
      </w:pPr>
      <w:r>
        <w:rPr>
          <w:rFonts w:hint="cs"/>
          <w:rtl/>
        </w:rPr>
        <w:t>אדוני היושב-ראש, עמיתי חברי הכ</w:t>
      </w:r>
      <w:r>
        <w:rPr>
          <w:rFonts w:hint="cs"/>
          <w:rtl/>
        </w:rPr>
        <w:t xml:space="preserve">נסת, אדוני השר, בעיתון "גלובס" מיום 22 ביולי 2003 צוטטת כאומר שנבדקת האפשרות לסגור, למרות המחיר הכלכלי והחברתי שיש לכך, את רוב חברות הגז הקטנות ולהשאיר רק את הגדולות, כדי למנוע פעילות פיראטית בענף ועל רקע התאונות שהתרחשו לאחרונה. </w:t>
      </w:r>
    </w:p>
    <w:p w14:paraId="4A39E9AD" w14:textId="77777777" w:rsidR="00000000" w:rsidRDefault="009B75DB">
      <w:pPr>
        <w:pStyle w:val="a0"/>
        <w:rPr>
          <w:rFonts w:hint="cs"/>
          <w:rtl/>
        </w:rPr>
      </w:pPr>
    </w:p>
    <w:p w14:paraId="2AC66B77" w14:textId="77777777" w:rsidR="00000000" w:rsidRDefault="009B75DB">
      <w:pPr>
        <w:pStyle w:val="a0"/>
        <w:rPr>
          <w:rFonts w:hint="cs"/>
          <w:rtl/>
        </w:rPr>
      </w:pPr>
      <w:r>
        <w:rPr>
          <w:rFonts w:hint="cs"/>
          <w:rtl/>
        </w:rPr>
        <w:t>רצוני לשאול:</w:t>
      </w:r>
    </w:p>
    <w:p w14:paraId="19157100" w14:textId="77777777" w:rsidR="00000000" w:rsidRDefault="009B75DB">
      <w:pPr>
        <w:pStyle w:val="a0"/>
        <w:rPr>
          <w:rFonts w:hint="cs"/>
          <w:rtl/>
        </w:rPr>
      </w:pPr>
    </w:p>
    <w:p w14:paraId="669CCC63" w14:textId="77777777" w:rsidR="00000000" w:rsidRDefault="009B75DB">
      <w:pPr>
        <w:pStyle w:val="a0"/>
        <w:rPr>
          <w:rFonts w:hint="cs"/>
          <w:rtl/>
        </w:rPr>
      </w:pPr>
      <w:r>
        <w:rPr>
          <w:rFonts w:hint="cs"/>
          <w:rtl/>
        </w:rPr>
        <w:t>1. האם הפר</w:t>
      </w:r>
      <w:r>
        <w:rPr>
          <w:rFonts w:hint="cs"/>
          <w:rtl/>
        </w:rPr>
        <w:t>טים נכונים?</w:t>
      </w:r>
    </w:p>
    <w:p w14:paraId="2859E56E" w14:textId="77777777" w:rsidR="00000000" w:rsidRDefault="009B75DB">
      <w:pPr>
        <w:pStyle w:val="a0"/>
        <w:rPr>
          <w:rFonts w:hint="cs"/>
          <w:rtl/>
        </w:rPr>
      </w:pPr>
    </w:p>
    <w:p w14:paraId="1BC38348" w14:textId="77777777" w:rsidR="00000000" w:rsidRDefault="009B75DB">
      <w:pPr>
        <w:pStyle w:val="a0"/>
        <w:rPr>
          <w:rFonts w:hint="cs"/>
          <w:rtl/>
        </w:rPr>
      </w:pPr>
      <w:r>
        <w:rPr>
          <w:rFonts w:hint="cs"/>
          <w:rtl/>
        </w:rPr>
        <w:t>2. מאז פתיחת השוק, באחריות אילו חברות היו מתקני הגז שהתרחשו בגינם תאונות?</w:t>
      </w:r>
    </w:p>
    <w:p w14:paraId="36901E39" w14:textId="77777777" w:rsidR="00000000" w:rsidRDefault="009B75DB">
      <w:pPr>
        <w:pStyle w:val="a0"/>
        <w:rPr>
          <w:rtl/>
        </w:rPr>
      </w:pPr>
    </w:p>
    <w:p w14:paraId="51E44BF8" w14:textId="77777777" w:rsidR="00000000" w:rsidRDefault="009B75DB">
      <w:pPr>
        <w:pStyle w:val="a0"/>
        <w:rPr>
          <w:rFonts w:hint="cs"/>
          <w:rtl/>
        </w:rPr>
      </w:pPr>
    </w:p>
    <w:p w14:paraId="3E434C13" w14:textId="77777777" w:rsidR="00000000" w:rsidRDefault="009B75DB">
      <w:pPr>
        <w:pStyle w:val="af1"/>
        <w:rPr>
          <w:rtl/>
        </w:rPr>
      </w:pPr>
      <w:r>
        <w:rPr>
          <w:rFonts w:hint="eastAsia"/>
          <w:rtl/>
        </w:rPr>
        <w:t>היו</w:t>
      </w:r>
      <w:r>
        <w:rPr>
          <w:rtl/>
        </w:rPr>
        <w:t>"ר ראובן ריבלין:</w:t>
      </w:r>
    </w:p>
    <w:p w14:paraId="36CA4CB8" w14:textId="77777777" w:rsidR="00000000" w:rsidRDefault="009B75DB">
      <w:pPr>
        <w:pStyle w:val="a0"/>
        <w:rPr>
          <w:rFonts w:hint="cs"/>
          <w:rtl/>
        </w:rPr>
      </w:pPr>
    </w:p>
    <w:p w14:paraId="09EE0431" w14:textId="77777777" w:rsidR="00000000" w:rsidRDefault="009B75DB">
      <w:pPr>
        <w:pStyle w:val="a0"/>
        <w:rPr>
          <w:rFonts w:hint="cs"/>
          <w:rtl/>
        </w:rPr>
      </w:pPr>
      <w:r>
        <w:rPr>
          <w:rFonts w:hint="cs"/>
          <w:rtl/>
        </w:rPr>
        <w:t>תודה לחבר הכנסת יאיר פרץ. כבוד השר ישיב. לאחר מכן חבר הכנסת יאיר פרץ יוכל לשאול שאלה נוספת, גם חבר הכנסת דהאמשה, וחבר הכנסת טלב אלסאנע, אם לא יהיה</w:t>
      </w:r>
      <w:r>
        <w:rPr>
          <w:rFonts w:hint="cs"/>
          <w:rtl/>
        </w:rPr>
        <w:t xml:space="preserve"> מישהו מסיעה אחרת.</w:t>
      </w:r>
    </w:p>
    <w:p w14:paraId="0B237B02" w14:textId="77777777" w:rsidR="00000000" w:rsidRDefault="009B75DB">
      <w:pPr>
        <w:pStyle w:val="a0"/>
        <w:rPr>
          <w:rFonts w:hint="cs"/>
          <w:rtl/>
        </w:rPr>
      </w:pPr>
    </w:p>
    <w:p w14:paraId="6B32BFD6" w14:textId="77777777" w:rsidR="00000000" w:rsidRDefault="009B75DB">
      <w:pPr>
        <w:pStyle w:val="a"/>
        <w:rPr>
          <w:rtl/>
        </w:rPr>
      </w:pPr>
      <w:bookmarkStart w:id="7" w:name="FS000000520T24_12_2003_11_38_12"/>
      <w:bookmarkStart w:id="8" w:name="_Toc62986435"/>
      <w:bookmarkEnd w:id="7"/>
      <w:r>
        <w:rPr>
          <w:rFonts w:hint="eastAsia"/>
          <w:rtl/>
        </w:rPr>
        <w:t>שר</w:t>
      </w:r>
      <w:r>
        <w:rPr>
          <w:rtl/>
        </w:rPr>
        <w:t xml:space="preserve"> התשתיות הלאומיות יוסף פריצקי:</w:t>
      </w:r>
      <w:bookmarkEnd w:id="8"/>
    </w:p>
    <w:p w14:paraId="14F652DB" w14:textId="77777777" w:rsidR="00000000" w:rsidRDefault="009B75DB">
      <w:pPr>
        <w:pStyle w:val="a0"/>
        <w:rPr>
          <w:rFonts w:hint="cs"/>
          <w:rtl/>
        </w:rPr>
      </w:pPr>
    </w:p>
    <w:p w14:paraId="48D5546E" w14:textId="77777777" w:rsidR="00000000" w:rsidRDefault="009B75DB">
      <w:pPr>
        <w:pStyle w:val="a0"/>
        <w:rPr>
          <w:rFonts w:hint="cs"/>
          <w:rtl/>
        </w:rPr>
      </w:pPr>
      <w:r>
        <w:rPr>
          <w:rFonts w:hint="cs"/>
          <w:rtl/>
        </w:rPr>
        <w:t>אדוני היושב-ראש, חברי השואל, כנסת נכבדה, אני מבקש לפתוח בהתייחסות כללית. לא נוח לי לענות על השאילתא משום שתלויות ועומדות כיום שתי עתירות בבית-המשפט העליון ובבית-המשפט הגבוה לצדק בדיוק בנושא הזה, שבהן טו</w:t>
      </w:r>
      <w:r>
        <w:rPr>
          <w:rFonts w:hint="cs"/>
          <w:rtl/>
        </w:rPr>
        <w:t>ענות חברות הגז הקטנות לכאורה על קיפוח ועל אפליה. הדיון מתנהל בבג"ץ, ואינני חושב שרשות צריכה לגעת ברשות. עם זאת ואף-על-פי-כן אענה, משום שחזקה עלי המצווה.</w:t>
      </w:r>
    </w:p>
    <w:p w14:paraId="3B14D4A1" w14:textId="77777777" w:rsidR="00000000" w:rsidRDefault="009B75DB">
      <w:pPr>
        <w:pStyle w:val="af1"/>
        <w:rPr>
          <w:rtl/>
        </w:rPr>
      </w:pPr>
    </w:p>
    <w:p w14:paraId="292E0812" w14:textId="77777777" w:rsidR="00000000" w:rsidRDefault="009B75DB">
      <w:pPr>
        <w:pStyle w:val="af1"/>
        <w:rPr>
          <w:rtl/>
        </w:rPr>
      </w:pPr>
      <w:r>
        <w:rPr>
          <w:rFonts w:hint="eastAsia"/>
          <w:rtl/>
        </w:rPr>
        <w:t>היו</w:t>
      </w:r>
      <w:r>
        <w:rPr>
          <w:rtl/>
        </w:rPr>
        <w:t>"ר ראובן ריבלין:</w:t>
      </w:r>
    </w:p>
    <w:p w14:paraId="65F85D60" w14:textId="77777777" w:rsidR="00000000" w:rsidRDefault="009B75DB">
      <w:pPr>
        <w:pStyle w:val="a0"/>
        <w:rPr>
          <w:rFonts w:hint="cs"/>
          <w:rtl/>
        </w:rPr>
      </w:pPr>
    </w:p>
    <w:p w14:paraId="0423069E" w14:textId="77777777" w:rsidR="00000000" w:rsidRDefault="009B75DB">
      <w:pPr>
        <w:pStyle w:val="a0"/>
        <w:rPr>
          <w:rFonts w:hint="cs"/>
          <w:rtl/>
        </w:rPr>
      </w:pPr>
      <w:r>
        <w:rPr>
          <w:rFonts w:hint="cs"/>
          <w:rtl/>
        </w:rPr>
        <w:t>מבלי לפגוע בסוב-יודיצה.</w:t>
      </w:r>
    </w:p>
    <w:p w14:paraId="4EC18D9A" w14:textId="77777777" w:rsidR="00000000" w:rsidRDefault="009B75DB">
      <w:pPr>
        <w:pStyle w:val="a0"/>
        <w:rPr>
          <w:rFonts w:hint="cs"/>
          <w:rtl/>
        </w:rPr>
      </w:pPr>
      <w:r>
        <w:rPr>
          <w:rFonts w:hint="cs"/>
          <w:rtl/>
        </w:rPr>
        <w:t xml:space="preserve">      </w:t>
      </w:r>
    </w:p>
    <w:p w14:paraId="72621B3E" w14:textId="77777777" w:rsidR="00000000" w:rsidRDefault="009B75DB">
      <w:pPr>
        <w:pStyle w:val="-"/>
        <w:rPr>
          <w:rtl/>
        </w:rPr>
      </w:pPr>
      <w:bookmarkStart w:id="9" w:name="FS000000520T24_12_2003_11_42_13C"/>
      <w:bookmarkEnd w:id="9"/>
      <w:r>
        <w:rPr>
          <w:rtl/>
        </w:rPr>
        <w:t>שר התשתיות הלאומיות יוסף פריצקי:</w:t>
      </w:r>
    </w:p>
    <w:p w14:paraId="38BC129C" w14:textId="77777777" w:rsidR="00000000" w:rsidRDefault="009B75DB">
      <w:pPr>
        <w:pStyle w:val="a0"/>
        <w:rPr>
          <w:rtl/>
        </w:rPr>
      </w:pPr>
    </w:p>
    <w:p w14:paraId="2222B288" w14:textId="77777777" w:rsidR="00000000" w:rsidRDefault="009B75DB">
      <w:pPr>
        <w:pStyle w:val="a0"/>
        <w:rPr>
          <w:rFonts w:hint="cs"/>
          <w:rtl/>
        </w:rPr>
      </w:pPr>
      <w:r>
        <w:rPr>
          <w:rFonts w:hint="cs"/>
          <w:rtl/>
        </w:rPr>
        <w:t>מבלי לפגוע בסוב-</w:t>
      </w:r>
      <w:r>
        <w:rPr>
          <w:rFonts w:hint="cs"/>
          <w:rtl/>
        </w:rPr>
        <w:t>יודיצה. אני גם סבור, חבר הכנסת פרץ, שלו היית מפנה את תשומת לב נשיאות הכנסת לכך שהעניין תלוי ועומד בבג"ץ, קיים סיכוי שאולי לא היו מאשרים את השאילתא הזאת. אבל אני אענה עליה בכל מקרה.</w:t>
      </w:r>
    </w:p>
    <w:p w14:paraId="2827C64D" w14:textId="77777777" w:rsidR="00000000" w:rsidRDefault="009B75DB">
      <w:pPr>
        <w:pStyle w:val="a0"/>
        <w:rPr>
          <w:rFonts w:hint="cs"/>
          <w:rtl/>
        </w:rPr>
      </w:pPr>
    </w:p>
    <w:p w14:paraId="18EF48F9" w14:textId="77777777" w:rsidR="00000000" w:rsidRDefault="009B75DB">
      <w:pPr>
        <w:pStyle w:val="a0"/>
        <w:rPr>
          <w:rFonts w:hint="cs"/>
          <w:rtl/>
        </w:rPr>
      </w:pPr>
      <w:r>
        <w:rPr>
          <w:rFonts w:hint="cs"/>
          <w:rtl/>
        </w:rPr>
        <w:t>1. אני רוצה לומר לחבר הכנסת יאיר פרץ כך: אני אסגור כל חברת גז שלא עומדת בת</w:t>
      </w:r>
      <w:r>
        <w:rPr>
          <w:rFonts w:hint="cs"/>
          <w:rtl/>
        </w:rPr>
        <w:t>נאי הרשיון, גדולה או קטנה. אין שום עניין לפגוע לא בחברות קטנות ולא בחברות גדולות, להיפך. יש בעיה קשה מאוד היום בשוק הגז, שוק הגפ"ם - הגז הפחמימני המעובה - והגז לשימוש ביתי, והבעיה היא שיש הרבה מאוד פיראטים בשוק, הרבה מאוד עוסקים לא מורשים, הרבה מאוד מסחר ב</w:t>
      </w:r>
      <w:r>
        <w:rPr>
          <w:rFonts w:hint="cs"/>
          <w:rtl/>
        </w:rPr>
        <w:t>לתי חוקי, וכתוצאה ממנו נגרמות תאונות נוראות בנפש ותאונות איומות לחיי אדם.</w:t>
      </w:r>
    </w:p>
    <w:p w14:paraId="2ECF397F" w14:textId="77777777" w:rsidR="00000000" w:rsidRDefault="009B75DB">
      <w:pPr>
        <w:pStyle w:val="a0"/>
        <w:rPr>
          <w:rFonts w:hint="cs"/>
          <w:rtl/>
        </w:rPr>
      </w:pPr>
    </w:p>
    <w:p w14:paraId="5EDD8A16" w14:textId="77777777" w:rsidR="00000000" w:rsidRDefault="009B75DB">
      <w:pPr>
        <w:pStyle w:val="a0"/>
        <w:rPr>
          <w:rFonts w:hint="cs"/>
          <w:rtl/>
        </w:rPr>
      </w:pPr>
      <w:r>
        <w:rPr>
          <w:rFonts w:hint="cs"/>
          <w:rtl/>
        </w:rPr>
        <w:t>אני רואה כאן את חבר הכנסת אמנון כהן מניד בראשו, משום שהוא קיים בוועדה לביקורת המדינה דיון על העניין הזה, ואני מודה לו על כך.</w:t>
      </w:r>
    </w:p>
    <w:p w14:paraId="74075CBC" w14:textId="77777777" w:rsidR="00000000" w:rsidRDefault="009B75DB">
      <w:pPr>
        <w:pStyle w:val="a0"/>
        <w:rPr>
          <w:rFonts w:hint="cs"/>
          <w:rtl/>
        </w:rPr>
      </w:pPr>
    </w:p>
    <w:p w14:paraId="597D83F8" w14:textId="77777777" w:rsidR="00000000" w:rsidRDefault="009B75DB">
      <w:pPr>
        <w:pStyle w:val="a0"/>
        <w:rPr>
          <w:rFonts w:hint="cs"/>
          <w:rtl/>
        </w:rPr>
      </w:pPr>
      <w:r>
        <w:rPr>
          <w:rFonts w:hint="cs"/>
          <w:rtl/>
        </w:rPr>
        <w:t>לגופו של עניין, אין כוונה לסגור חברות קטנות. יש כוונה ב</w:t>
      </w:r>
      <w:r>
        <w:rPr>
          <w:rFonts w:hint="cs"/>
          <w:rtl/>
        </w:rPr>
        <w:t xml:space="preserve">רורה לנקוט את כל האמצעים שעומדים לרשותנו כדי שחברה של ספק גז, שאיננו עומד בדרישות ובתקנות, תיסגר לאלתר כדי למנוע סכנת חיים. אם המשמעות של זה, וכך אמרתי, שבסופו של דבר יישארו במשק הגז שלוש, ארבע, חמש חברות, אבל הן ייתנו שירות בטיחותי והן יעמדו בכל הכללים - </w:t>
      </w:r>
      <w:r>
        <w:rPr>
          <w:rFonts w:hint="cs"/>
          <w:rtl/>
        </w:rPr>
        <w:t>זו כנראה התוצאה שתהיה.</w:t>
      </w:r>
    </w:p>
    <w:p w14:paraId="3F3C9BAF" w14:textId="77777777" w:rsidR="00000000" w:rsidRDefault="009B75DB">
      <w:pPr>
        <w:pStyle w:val="a0"/>
        <w:rPr>
          <w:rFonts w:hint="cs"/>
          <w:rtl/>
        </w:rPr>
      </w:pPr>
    </w:p>
    <w:p w14:paraId="132D5335" w14:textId="77777777" w:rsidR="00000000" w:rsidRDefault="009B75DB">
      <w:pPr>
        <w:pStyle w:val="a0"/>
        <w:rPr>
          <w:rFonts w:hint="cs"/>
          <w:rtl/>
        </w:rPr>
      </w:pPr>
      <w:r>
        <w:rPr>
          <w:rFonts w:hint="cs"/>
          <w:rtl/>
        </w:rPr>
        <w:t>2. יש בידינו נתונים רק על חברות שעומדות בתנאי רשיון של ספק גז, משום שהן חייבות לדווח לנו. אנחנו לא מקיימים מאגר נתונים על כל תאונה במשק הגז הפחמימני המעובה או בגז לבישול. אין לנו הנתונים הללו. לדוגמה, האסון הנורא שהיה בשכונת-התקווה,</w:t>
      </w:r>
      <w:r>
        <w:rPr>
          <w:rFonts w:hint="cs"/>
          <w:rtl/>
        </w:rPr>
        <w:t xml:space="preserve"> עד היום אנחנו לא יודעים מי חברת הגז שסיפקה שם את הגז. עד היום הנושא נמצא בחקירה משטרתית, בכלל איך האסון הזה אירע, האם היה ברז דולף, האם המכל דלף. לכן, אין למעשה רשימה מלאה של כל חברות הגז במערכת שאירעה אצלן תאונה. תודה.</w:t>
      </w:r>
    </w:p>
    <w:p w14:paraId="4CDDC86F" w14:textId="77777777" w:rsidR="00000000" w:rsidRDefault="009B75DB">
      <w:pPr>
        <w:pStyle w:val="a0"/>
        <w:rPr>
          <w:rFonts w:hint="cs"/>
          <w:rtl/>
        </w:rPr>
      </w:pPr>
    </w:p>
    <w:p w14:paraId="735F1C4B" w14:textId="77777777" w:rsidR="00000000" w:rsidRDefault="009B75DB">
      <w:pPr>
        <w:pStyle w:val="af1"/>
        <w:rPr>
          <w:rtl/>
        </w:rPr>
      </w:pPr>
      <w:r>
        <w:rPr>
          <w:rtl/>
        </w:rPr>
        <w:t>היו"ר ראובן ריבלין:</w:t>
      </w:r>
    </w:p>
    <w:p w14:paraId="22CD5E83" w14:textId="77777777" w:rsidR="00000000" w:rsidRDefault="009B75DB">
      <w:pPr>
        <w:pStyle w:val="a0"/>
        <w:rPr>
          <w:rtl/>
        </w:rPr>
      </w:pPr>
    </w:p>
    <w:p w14:paraId="3BAF8568" w14:textId="77777777" w:rsidR="00000000" w:rsidRDefault="009B75DB">
      <w:pPr>
        <w:pStyle w:val="a0"/>
        <w:rPr>
          <w:rFonts w:hint="cs"/>
          <w:rtl/>
        </w:rPr>
      </w:pPr>
      <w:r>
        <w:rPr>
          <w:rFonts w:hint="cs"/>
          <w:rtl/>
        </w:rPr>
        <w:t>תודה. שאלה נו</w:t>
      </w:r>
      <w:r>
        <w:rPr>
          <w:rFonts w:hint="cs"/>
          <w:rtl/>
        </w:rPr>
        <w:t xml:space="preserve">ספת לחבר הכנסת יאיר פרץ. עכשיו יש לי בעיה. חבר הכנסת דהאמשה ביקש, ואחר כך חבר הכנסת טלב אלסאנע. אתם מאותה סיעה והם מאותה סיעה. הראשון מגיע לו. </w:t>
      </w:r>
    </w:p>
    <w:p w14:paraId="579DBB00" w14:textId="77777777" w:rsidR="00000000" w:rsidRDefault="009B75DB">
      <w:pPr>
        <w:pStyle w:val="a0"/>
        <w:rPr>
          <w:rFonts w:hint="cs"/>
          <w:rtl/>
        </w:rPr>
      </w:pPr>
    </w:p>
    <w:p w14:paraId="591BCF22" w14:textId="77777777" w:rsidR="00000000" w:rsidRDefault="009B75DB">
      <w:pPr>
        <w:pStyle w:val="a"/>
        <w:rPr>
          <w:rtl/>
        </w:rPr>
      </w:pPr>
      <w:bookmarkStart w:id="10" w:name="FS000000501T24_12_2003_11_50_21"/>
      <w:bookmarkStart w:id="11" w:name="_Toc62986436"/>
      <w:bookmarkEnd w:id="10"/>
      <w:r>
        <w:rPr>
          <w:rFonts w:hint="eastAsia"/>
          <w:rtl/>
        </w:rPr>
        <w:t>יאיר</w:t>
      </w:r>
      <w:r>
        <w:rPr>
          <w:rtl/>
        </w:rPr>
        <w:t xml:space="preserve"> פרץ (ש"ס):</w:t>
      </w:r>
      <w:bookmarkEnd w:id="11"/>
    </w:p>
    <w:p w14:paraId="1AE626EB" w14:textId="77777777" w:rsidR="00000000" w:rsidRDefault="009B75DB">
      <w:pPr>
        <w:pStyle w:val="a0"/>
        <w:rPr>
          <w:rFonts w:hint="cs"/>
          <w:rtl/>
        </w:rPr>
      </w:pPr>
    </w:p>
    <w:p w14:paraId="0A6FB780" w14:textId="77777777" w:rsidR="00000000" w:rsidRDefault="009B75DB">
      <w:pPr>
        <w:pStyle w:val="a0"/>
        <w:rPr>
          <w:rFonts w:hint="cs"/>
          <w:rtl/>
        </w:rPr>
      </w:pPr>
      <w:r>
        <w:rPr>
          <w:rFonts w:hint="cs"/>
          <w:rtl/>
        </w:rPr>
        <w:t xml:space="preserve">אדוני השר, אין לי ספק שחייבים, משרדך בראש ובראשונה, שהוא אמון על החוק הזה, לקיים את כל הפיקוח </w:t>
      </w:r>
      <w:r>
        <w:rPr>
          <w:rFonts w:hint="cs"/>
          <w:rtl/>
        </w:rPr>
        <w:t xml:space="preserve">הנדרש. חברות קטנות כגדולות חייבות לעמוד בסטנדרטים בהתאם לחוק. </w:t>
      </w:r>
    </w:p>
    <w:p w14:paraId="7ADF70D4" w14:textId="77777777" w:rsidR="00000000" w:rsidRDefault="009B75DB">
      <w:pPr>
        <w:pStyle w:val="a0"/>
        <w:rPr>
          <w:rFonts w:hint="cs"/>
          <w:rtl/>
        </w:rPr>
      </w:pPr>
    </w:p>
    <w:p w14:paraId="68F87238" w14:textId="77777777" w:rsidR="00000000" w:rsidRDefault="009B75DB">
      <w:pPr>
        <w:pStyle w:val="a0"/>
        <w:rPr>
          <w:rFonts w:hint="cs"/>
          <w:rtl/>
        </w:rPr>
      </w:pPr>
      <w:r>
        <w:rPr>
          <w:rFonts w:hint="cs"/>
          <w:rtl/>
        </w:rPr>
        <w:t xml:space="preserve">אני סבור וחושש שמא, חלילה, אנשי משרדך, לא אתה, מקעקעים בצורה מגמתית את החברות הקטנות וגורמים לכך שהחברות הגדולות ישלטו בשוק, וכתוצאה מכך המחיר שהצרכנים הקטנים יצטרכו לשלם יהיה גבוה ביותר, ללא </w:t>
      </w:r>
      <w:r>
        <w:rPr>
          <w:rFonts w:hint="cs"/>
          <w:rtl/>
        </w:rPr>
        <w:t xml:space="preserve">שום פיקוח על המחירים.    </w:t>
      </w:r>
    </w:p>
    <w:p w14:paraId="1E42BC44" w14:textId="77777777" w:rsidR="00000000" w:rsidRDefault="009B75DB">
      <w:pPr>
        <w:pStyle w:val="a0"/>
        <w:ind w:firstLine="0"/>
        <w:rPr>
          <w:rFonts w:hint="cs"/>
          <w:rtl/>
        </w:rPr>
      </w:pPr>
    </w:p>
    <w:p w14:paraId="013D4217" w14:textId="77777777" w:rsidR="00000000" w:rsidRDefault="009B75DB">
      <w:pPr>
        <w:pStyle w:val="a0"/>
        <w:rPr>
          <w:rFonts w:hint="cs"/>
          <w:rtl/>
        </w:rPr>
      </w:pPr>
      <w:r>
        <w:rPr>
          <w:rFonts w:hint="cs"/>
          <w:rtl/>
        </w:rPr>
        <w:t>לכן, אדוני השר, אין לי ספק שצריך להשאיר את החוק כמו שהוא ולומר שכל חברה, קטנה כגדולה, תמשיך לפעול, וזאת כמובן בפיקוח ובהתאם לקריטריונים הנדרשים על-ידי משרדך.</w:t>
      </w:r>
    </w:p>
    <w:p w14:paraId="261D277A" w14:textId="77777777" w:rsidR="00000000" w:rsidRDefault="009B75DB">
      <w:pPr>
        <w:pStyle w:val="a0"/>
        <w:rPr>
          <w:rFonts w:hint="cs"/>
          <w:rtl/>
        </w:rPr>
      </w:pPr>
    </w:p>
    <w:p w14:paraId="478032DC" w14:textId="77777777" w:rsidR="00000000" w:rsidRDefault="009B75DB">
      <w:pPr>
        <w:pStyle w:val="af1"/>
        <w:rPr>
          <w:rtl/>
        </w:rPr>
      </w:pPr>
      <w:r>
        <w:rPr>
          <w:rtl/>
        </w:rPr>
        <w:t>היו"ר ראובן ריבלין:</w:t>
      </w:r>
    </w:p>
    <w:p w14:paraId="1C2C0877" w14:textId="77777777" w:rsidR="00000000" w:rsidRDefault="009B75DB">
      <w:pPr>
        <w:pStyle w:val="a0"/>
        <w:rPr>
          <w:rtl/>
        </w:rPr>
      </w:pPr>
    </w:p>
    <w:p w14:paraId="604D73A0" w14:textId="77777777" w:rsidR="00000000" w:rsidRDefault="009B75DB">
      <w:pPr>
        <w:pStyle w:val="a0"/>
        <w:rPr>
          <w:rFonts w:hint="cs"/>
          <w:rtl/>
        </w:rPr>
      </w:pPr>
      <w:r>
        <w:rPr>
          <w:rFonts w:hint="cs"/>
          <w:rtl/>
        </w:rPr>
        <w:t>חבר הכנסת דהאמשה, בבקשה.</w:t>
      </w:r>
    </w:p>
    <w:p w14:paraId="1659BC63" w14:textId="77777777" w:rsidR="00000000" w:rsidRDefault="009B75DB">
      <w:pPr>
        <w:pStyle w:val="a0"/>
        <w:rPr>
          <w:rFonts w:hint="cs"/>
          <w:rtl/>
        </w:rPr>
      </w:pPr>
    </w:p>
    <w:p w14:paraId="0B9CCDBA" w14:textId="77777777" w:rsidR="00000000" w:rsidRDefault="009B75DB">
      <w:pPr>
        <w:pStyle w:val="a"/>
        <w:rPr>
          <w:rtl/>
        </w:rPr>
      </w:pPr>
      <w:bookmarkStart w:id="12" w:name="FS000000550T24_12_2003_11_42_33"/>
      <w:bookmarkStart w:id="13" w:name="_Toc62986437"/>
      <w:bookmarkEnd w:id="12"/>
      <w:r>
        <w:rPr>
          <w:rFonts w:hint="eastAsia"/>
          <w:rtl/>
        </w:rPr>
        <w:t>עבד</w:t>
      </w:r>
      <w:r>
        <w:rPr>
          <w:rtl/>
        </w:rPr>
        <w:t>-אלמאלכ דהאמשה (רע"ם</w:t>
      </w:r>
      <w:r>
        <w:rPr>
          <w:rtl/>
        </w:rPr>
        <w:t>):</w:t>
      </w:r>
      <w:bookmarkEnd w:id="13"/>
    </w:p>
    <w:p w14:paraId="198D0F0C" w14:textId="77777777" w:rsidR="00000000" w:rsidRDefault="009B75DB">
      <w:pPr>
        <w:pStyle w:val="a0"/>
        <w:rPr>
          <w:rFonts w:hint="cs"/>
          <w:rtl/>
        </w:rPr>
      </w:pPr>
    </w:p>
    <w:p w14:paraId="5386F4DB" w14:textId="77777777" w:rsidR="00000000" w:rsidRDefault="009B75DB">
      <w:pPr>
        <w:pStyle w:val="a0"/>
        <w:rPr>
          <w:rFonts w:hint="cs"/>
          <w:rtl/>
        </w:rPr>
      </w:pPr>
      <w:r>
        <w:rPr>
          <w:rFonts w:hint="cs"/>
          <w:rtl/>
        </w:rPr>
        <w:t>כבוד היושב-ראש, מכובדי השר, חברי חברי הכנסת, המגמה הכלכלית שמשרד האוצר והממשלה מובילים, היא מגמה של הפרטה, וזאת כמעט בכל התחומים: גם בנקים וגם פה. לפי מה שאנחנו שומעים וגם לפי מה שמונח ביסודה של השאלה והידיעה עצמה, פה המגמה היא ממש הפוכה: כאילו לעשות מ</w:t>
      </w:r>
      <w:r>
        <w:rPr>
          <w:rFonts w:hint="cs"/>
          <w:rtl/>
        </w:rPr>
        <w:t>ונופול של החברות הגדולות. אנחנו יודעים שמשק הגז איננו במצב הכי טוב, ורק עתה היינו בדיון בוועדת העבודה והרווחה ושם נאמר שהמדינה לא מוצאת גז, ולכן רוצים לייצר חשמל שוב באמצעות פחם, שהוא מזהם ויש לו עלות גבוהה וגם הרבה תוצאות חמורות. אדוני השר, האם לא הגיע הז</w:t>
      </w:r>
      <w:r>
        <w:rPr>
          <w:rFonts w:hint="cs"/>
          <w:rtl/>
        </w:rPr>
        <w:t>מן לעשות רפורמה במשק הגז בכלל ולראות איך האזרח הקטן יוכל לקבל גז כמו אזרח ברשות הפלסטינית? אנחנו רוצים להשתוות להם בעניין הזה. שם מכל גז עולה אולי רבע או פחות מרבע ממכל גז שאנחנו קונים פה. למה לא לעשות זאת כך? תודה רבה.</w:t>
      </w:r>
    </w:p>
    <w:p w14:paraId="7B6C69EB" w14:textId="77777777" w:rsidR="00000000" w:rsidRDefault="009B75DB">
      <w:pPr>
        <w:pStyle w:val="a0"/>
        <w:rPr>
          <w:rFonts w:hint="cs"/>
          <w:rtl/>
        </w:rPr>
      </w:pPr>
    </w:p>
    <w:p w14:paraId="09285FF3" w14:textId="77777777" w:rsidR="00000000" w:rsidRDefault="009B75DB">
      <w:pPr>
        <w:pStyle w:val="af1"/>
        <w:rPr>
          <w:rtl/>
        </w:rPr>
      </w:pPr>
      <w:r>
        <w:rPr>
          <w:rtl/>
        </w:rPr>
        <w:t>היו"ר ראובן ריבלין:</w:t>
      </w:r>
    </w:p>
    <w:p w14:paraId="6CF59F41" w14:textId="77777777" w:rsidR="00000000" w:rsidRDefault="009B75DB">
      <w:pPr>
        <w:pStyle w:val="a0"/>
        <w:rPr>
          <w:rtl/>
        </w:rPr>
      </w:pPr>
    </w:p>
    <w:p w14:paraId="25EB6060" w14:textId="77777777" w:rsidR="00000000" w:rsidRDefault="009B75DB">
      <w:pPr>
        <w:pStyle w:val="a0"/>
        <w:rPr>
          <w:rFonts w:hint="cs"/>
          <w:rtl/>
        </w:rPr>
      </w:pPr>
      <w:r>
        <w:rPr>
          <w:rFonts w:hint="cs"/>
          <w:rtl/>
        </w:rPr>
        <w:t xml:space="preserve">תודה רבה. חבר </w:t>
      </w:r>
      <w:r>
        <w:rPr>
          <w:rFonts w:hint="cs"/>
          <w:rtl/>
        </w:rPr>
        <w:t>הכנסת טלב אלסאנע, בבקשה.</w:t>
      </w:r>
    </w:p>
    <w:p w14:paraId="51DCFBBF" w14:textId="77777777" w:rsidR="00000000" w:rsidRDefault="009B75DB">
      <w:pPr>
        <w:pStyle w:val="a0"/>
        <w:rPr>
          <w:rFonts w:hint="cs"/>
          <w:rtl/>
        </w:rPr>
      </w:pPr>
    </w:p>
    <w:p w14:paraId="25B2A30F" w14:textId="77777777" w:rsidR="00000000" w:rsidRDefault="009B75DB">
      <w:pPr>
        <w:pStyle w:val="a"/>
        <w:rPr>
          <w:rtl/>
        </w:rPr>
      </w:pPr>
      <w:bookmarkStart w:id="14" w:name="FS000000549T24_12_2003_11_46_17"/>
      <w:bookmarkStart w:id="15" w:name="_Toc62986438"/>
      <w:bookmarkEnd w:id="14"/>
      <w:r>
        <w:rPr>
          <w:rFonts w:hint="eastAsia"/>
          <w:rtl/>
        </w:rPr>
        <w:t>טלב</w:t>
      </w:r>
      <w:r>
        <w:rPr>
          <w:rtl/>
        </w:rPr>
        <w:t xml:space="preserve"> אלסאנע (רע"ם):</w:t>
      </w:r>
      <w:bookmarkEnd w:id="15"/>
    </w:p>
    <w:p w14:paraId="512633AA" w14:textId="77777777" w:rsidR="00000000" w:rsidRDefault="009B75DB">
      <w:pPr>
        <w:pStyle w:val="a0"/>
        <w:rPr>
          <w:rFonts w:hint="cs"/>
          <w:rtl/>
        </w:rPr>
      </w:pPr>
    </w:p>
    <w:p w14:paraId="4198E9F5" w14:textId="77777777" w:rsidR="00000000" w:rsidRDefault="009B75DB">
      <w:pPr>
        <w:pStyle w:val="a0"/>
        <w:rPr>
          <w:rFonts w:hint="cs"/>
          <w:rtl/>
        </w:rPr>
      </w:pPr>
      <w:r>
        <w:rPr>
          <w:rFonts w:hint="cs"/>
          <w:rtl/>
        </w:rPr>
        <w:t>אדוני היושב-ראש, חברי הכנסת, כבוד השר, הניסיון כביכול להשליך את אחריות הפיקוח ממשרד התשתיות על-ידי איום של סגירת חברות קטנות, לדעתי אינו מוצלח. יש עניין של חופש העיסוק. צריך לתת לחברות גדולות וקטנות להמשיך לתפק</w:t>
      </w:r>
      <w:r>
        <w:rPr>
          <w:rFonts w:hint="cs"/>
          <w:rtl/>
        </w:rPr>
        <w:t>ד, והשאלה היא, האם החברה עומדת בתנאים ובדרישות, ועד כמה  משרד התשתיות מפקח על הפעילות של החברה.</w:t>
      </w:r>
    </w:p>
    <w:p w14:paraId="225436BF" w14:textId="77777777" w:rsidR="00000000" w:rsidRDefault="009B75DB">
      <w:pPr>
        <w:pStyle w:val="a0"/>
        <w:rPr>
          <w:rFonts w:hint="cs"/>
          <w:rtl/>
        </w:rPr>
      </w:pPr>
    </w:p>
    <w:p w14:paraId="13C4EF97" w14:textId="77777777" w:rsidR="00000000" w:rsidRDefault="009B75DB">
      <w:pPr>
        <w:pStyle w:val="a0"/>
        <w:rPr>
          <w:rFonts w:hint="cs"/>
          <w:rtl/>
        </w:rPr>
      </w:pPr>
      <w:r>
        <w:rPr>
          <w:rFonts w:hint="cs"/>
          <w:rtl/>
        </w:rPr>
        <w:t>שאלתי הנוספת היא בעניין המחלוקת בינך לבין ראש הממשלה בקשר ליבוא גז מהרשות הפלסטינית. האם, בסופו של דבר, התקבלה העמדה שלך כדי לעזור ולסייע לכלכלה הפלסטינית שעומ</w:t>
      </w:r>
      <w:r>
        <w:rPr>
          <w:rFonts w:hint="cs"/>
          <w:rtl/>
        </w:rPr>
        <w:t>דת בפני קריסה? תודה רבה.</w:t>
      </w:r>
    </w:p>
    <w:p w14:paraId="05284229" w14:textId="77777777" w:rsidR="00000000" w:rsidRDefault="009B75DB">
      <w:pPr>
        <w:pStyle w:val="a0"/>
        <w:rPr>
          <w:rFonts w:hint="cs"/>
          <w:rtl/>
        </w:rPr>
      </w:pPr>
    </w:p>
    <w:p w14:paraId="747ECB40" w14:textId="77777777" w:rsidR="00000000" w:rsidRDefault="009B75DB">
      <w:pPr>
        <w:pStyle w:val="af1"/>
        <w:rPr>
          <w:rtl/>
        </w:rPr>
      </w:pPr>
    </w:p>
    <w:p w14:paraId="3F484478" w14:textId="77777777" w:rsidR="00000000" w:rsidRDefault="009B75DB">
      <w:pPr>
        <w:pStyle w:val="af1"/>
        <w:rPr>
          <w:rtl/>
        </w:rPr>
      </w:pPr>
      <w:r>
        <w:rPr>
          <w:rtl/>
        </w:rPr>
        <w:t>היו"ר ראובן ריבלין:</w:t>
      </w:r>
    </w:p>
    <w:p w14:paraId="527790ED" w14:textId="77777777" w:rsidR="00000000" w:rsidRDefault="009B75DB">
      <w:pPr>
        <w:pStyle w:val="a0"/>
        <w:rPr>
          <w:rFonts w:hint="cs"/>
          <w:rtl/>
        </w:rPr>
      </w:pPr>
    </w:p>
    <w:p w14:paraId="4FFFAC10" w14:textId="77777777" w:rsidR="00000000" w:rsidRDefault="009B75DB">
      <w:pPr>
        <w:pStyle w:val="a0"/>
        <w:rPr>
          <w:rFonts w:hint="cs"/>
          <w:rtl/>
        </w:rPr>
      </w:pPr>
      <w:r>
        <w:rPr>
          <w:rFonts w:hint="cs"/>
          <w:rtl/>
        </w:rPr>
        <w:t>תודה. אדוני השר, בבקשה.</w:t>
      </w:r>
    </w:p>
    <w:p w14:paraId="1E78C518" w14:textId="77777777" w:rsidR="00000000" w:rsidRDefault="009B75DB">
      <w:pPr>
        <w:pStyle w:val="a0"/>
        <w:rPr>
          <w:rFonts w:hint="cs"/>
          <w:rtl/>
        </w:rPr>
      </w:pPr>
    </w:p>
    <w:p w14:paraId="1A2DF70C" w14:textId="77777777" w:rsidR="00000000" w:rsidRDefault="009B75DB">
      <w:pPr>
        <w:pStyle w:val="a"/>
        <w:rPr>
          <w:rtl/>
        </w:rPr>
      </w:pPr>
      <w:bookmarkStart w:id="16" w:name="FS000000520T24_12_2003_11_48_17"/>
      <w:bookmarkStart w:id="17" w:name="_Toc62986439"/>
      <w:bookmarkEnd w:id="16"/>
      <w:r>
        <w:rPr>
          <w:rFonts w:hint="eastAsia"/>
          <w:rtl/>
        </w:rPr>
        <w:t>שר</w:t>
      </w:r>
      <w:r>
        <w:rPr>
          <w:rtl/>
        </w:rPr>
        <w:t xml:space="preserve"> התשתיות הלאומיות יוסף פריצקי:</w:t>
      </w:r>
      <w:bookmarkEnd w:id="17"/>
    </w:p>
    <w:p w14:paraId="706B4C37" w14:textId="77777777" w:rsidR="00000000" w:rsidRDefault="009B75DB">
      <w:pPr>
        <w:pStyle w:val="a0"/>
        <w:rPr>
          <w:rFonts w:hint="cs"/>
          <w:rtl/>
        </w:rPr>
      </w:pPr>
    </w:p>
    <w:p w14:paraId="5F57D769" w14:textId="77777777" w:rsidR="00000000" w:rsidRDefault="009B75DB">
      <w:pPr>
        <w:pStyle w:val="a0"/>
        <w:rPr>
          <w:rFonts w:hint="cs"/>
          <w:rtl/>
        </w:rPr>
      </w:pPr>
      <w:r>
        <w:rPr>
          <w:rFonts w:hint="cs"/>
          <w:rtl/>
        </w:rPr>
        <w:t>על ראשון ראשון ועל אחרון אחרון. חבר הכנסת יאיר פרץ, בעניין חברות קטנות וחברות גדולות, תנוח דעתך. אנחנו רוצים לעודד תחרות בגז הפחמימני המעובה. אנחנו נ</w:t>
      </w:r>
      <w:r>
        <w:rPr>
          <w:rFonts w:hint="cs"/>
          <w:rtl/>
        </w:rPr>
        <w:t>שמח על כניסתן של חברות. אבל, דבר הברור מאליו הוא, שצריך לנקוט את כל כללי הבטיחות. על חשבון חופש העיסוק והתחרות החופשית לא נקריב חיי אדם. אני מניח שהדבר הזה בכלל לא יכול להיות שנוי במחלוקת. אני רק רוצה להביא דוגמה: משרדי הוא זה שהביא לוועדת הכלכלה תקנה, שלצ</w:t>
      </w:r>
      <w:r>
        <w:rPr>
          <w:rFonts w:hint="cs"/>
          <w:rtl/>
        </w:rPr>
        <w:t>ערי לא עברה שם ואינני מבין עכשיו למה, לשמור לחברות הגז הקטנות מלאי של גז פחמימני מעובה בבתי-הזיקוק לנפט בחורף - ובחורף יש דרישה מוגברת לגז, כי מסיקים, מחממים בגז -  על מנת שלחברות הגז הקטנות גם יהיה מלאי כך שלא יבואו כל החברות הגדולות ויקנו אותו מראש והן י</w:t>
      </w:r>
      <w:r>
        <w:rPr>
          <w:rFonts w:hint="cs"/>
          <w:rtl/>
        </w:rPr>
        <w:t>ישארו בידיים ריקות. להיפך, אנחנו רוצים לעודד תחרות. אנחנו בעד תחרות. אנחנו הורדנו את הפיקוח על המחירים בעניין הזה, כי אנחנו רוצים תחרות. אבל, לא יכול להיות שהתחרות תבוא על חשבון הבטיחות. זה לא בא בחשבון.</w:t>
      </w:r>
    </w:p>
    <w:p w14:paraId="47EFB3AE" w14:textId="77777777" w:rsidR="00000000" w:rsidRDefault="009B75DB">
      <w:pPr>
        <w:pStyle w:val="a0"/>
        <w:rPr>
          <w:rFonts w:hint="cs"/>
          <w:rtl/>
        </w:rPr>
      </w:pPr>
    </w:p>
    <w:p w14:paraId="51CD0090" w14:textId="77777777" w:rsidR="00000000" w:rsidRDefault="009B75DB">
      <w:pPr>
        <w:pStyle w:val="a0"/>
        <w:rPr>
          <w:rFonts w:hint="cs"/>
          <w:rtl/>
        </w:rPr>
      </w:pPr>
      <w:r>
        <w:rPr>
          <w:rFonts w:hint="cs"/>
          <w:rtl/>
        </w:rPr>
        <w:t>חבר הכנסת דהאמשה, מכובדי, הגז הזה והגז הזה הם אומנם</w:t>
      </w:r>
      <w:r>
        <w:rPr>
          <w:rFonts w:hint="cs"/>
          <w:rtl/>
        </w:rPr>
        <w:t xml:space="preserve"> באותו מצב צבירה, אבל אלה שני גזים שונים. זה גז טבעי, מתאן 98%, שנועד לשמש חומר אנרגיה בעיקר בתחנות הכוח והחשמל, ואילו זה גז בישול, שהוא גז פחמימני מעובה שהוא בכלל חומר אחר.</w:t>
      </w:r>
    </w:p>
    <w:p w14:paraId="409B72CC" w14:textId="77777777" w:rsidR="00000000" w:rsidRDefault="009B75DB">
      <w:pPr>
        <w:pStyle w:val="a0"/>
        <w:rPr>
          <w:rFonts w:hint="cs"/>
          <w:rtl/>
        </w:rPr>
      </w:pPr>
    </w:p>
    <w:p w14:paraId="268FD7D3" w14:textId="77777777" w:rsidR="00000000" w:rsidRDefault="009B75DB">
      <w:pPr>
        <w:pStyle w:val="a0"/>
        <w:rPr>
          <w:rFonts w:hint="cs"/>
          <w:rtl/>
        </w:rPr>
      </w:pPr>
      <w:r>
        <w:rPr>
          <w:rFonts w:hint="cs"/>
          <w:rtl/>
        </w:rPr>
        <w:t>שאל חבר הכנסת טלב אלסאנע על נושא יבוא הגז, או מי יהיה ספק הגז הנוסף לחברת החשמל ו</w:t>
      </w:r>
      <w:r>
        <w:rPr>
          <w:rFonts w:hint="cs"/>
          <w:rtl/>
        </w:rPr>
        <w:t>מדינת ישראל. בימים אלה מתקיימים מגעים עם שני הספקים - גם עם מצרים, וגם עם חברת "בריטיש גז" שהיא החברה המחזיקה בשדה "עזה מרין". אני בכלל לא בטוח, ואני לא רוצה להיכנס לשאלה מה של הפלסטינים ומה לא של הפלסטינים. אם צורכי הביקוש שלו יתאמתו, הרי שיש מקום לכל הספ</w:t>
      </w:r>
      <w:r>
        <w:rPr>
          <w:rFonts w:hint="cs"/>
          <w:rtl/>
        </w:rPr>
        <w:t>קים. ממילא הגז בשדה שאתה קורא לו "הפלסטיני" הוא בכמות מוגבלת, והגז בשדה הישראלי גם הוא בכמות מוגבלת, והביקוש ל-15 השנים הבאות עולה הרבה יותר על כל הכמויות ביחד. תודה רבה.</w:t>
      </w:r>
    </w:p>
    <w:p w14:paraId="775779B7" w14:textId="77777777" w:rsidR="00000000" w:rsidRDefault="009B75DB">
      <w:pPr>
        <w:pStyle w:val="a0"/>
        <w:rPr>
          <w:rFonts w:hint="cs"/>
          <w:rtl/>
        </w:rPr>
      </w:pPr>
    </w:p>
    <w:p w14:paraId="71E546EE" w14:textId="77777777" w:rsidR="00000000" w:rsidRDefault="009B75DB">
      <w:pPr>
        <w:pStyle w:val="af0"/>
        <w:rPr>
          <w:rtl/>
        </w:rPr>
      </w:pPr>
      <w:r>
        <w:rPr>
          <w:rFonts w:hint="eastAsia"/>
          <w:rtl/>
        </w:rPr>
        <w:t>עבד</w:t>
      </w:r>
      <w:r>
        <w:rPr>
          <w:rtl/>
        </w:rPr>
        <w:t>-אלמאלכ דהאמשה (רע"ם):</w:t>
      </w:r>
    </w:p>
    <w:p w14:paraId="03DF1692" w14:textId="77777777" w:rsidR="00000000" w:rsidRDefault="009B75DB">
      <w:pPr>
        <w:pStyle w:val="a0"/>
        <w:rPr>
          <w:rFonts w:hint="cs"/>
          <w:rtl/>
        </w:rPr>
      </w:pPr>
    </w:p>
    <w:p w14:paraId="20718721" w14:textId="77777777" w:rsidR="00000000" w:rsidRDefault="009B75DB">
      <w:pPr>
        <w:pStyle w:val="a0"/>
        <w:rPr>
          <w:rFonts w:hint="cs"/>
          <w:rtl/>
        </w:rPr>
      </w:pPr>
      <w:r>
        <w:rPr>
          <w:rFonts w:hint="cs"/>
          <w:rtl/>
        </w:rPr>
        <w:t>- - -</w:t>
      </w:r>
    </w:p>
    <w:p w14:paraId="3E59B748" w14:textId="77777777" w:rsidR="00000000" w:rsidRDefault="009B75DB">
      <w:pPr>
        <w:pStyle w:val="a0"/>
        <w:rPr>
          <w:rFonts w:hint="cs"/>
          <w:rtl/>
        </w:rPr>
      </w:pPr>
    </w:p>
    <w:p w14:paraId="12D92B23" w14:textId="77777777" w:rsidR="00000000" w:rsidRDefault="009B75DB">
      <w:pPr>
        <w:pStyle w:val="-"/>
        <w:rPr>
          <w:rtl/>
        </w:rPr>
      </w:pPr>
      <w:bookmarkStart w:id="18" w:name="FS000000520T24_12_2003_11_54_55C"/>
      <w:bookmarkEnd w:id="18"/>
      <w:r>
        <w:rPr>
          <w:rtl/>
        </w:rPr>
        <w:t>שר התשתיות הלאומיות יוסף פריצקי:</w:t>
      </w:r>
    </w:p>
    <w:p w14:paraId="3058995C" w14:textId="77777777" w:rsidR="00000000" w:rsidRDefault="009B75DB">
      <w:pPr>
        <w:pStyle w:val="a0"/>
        <w:rPr>
          <w:rtl/>
        </w:rPr>
      </w:pPr>
    </w:p>
    <w:p w14:paraId="52002860" w14:textId="77777777" w:rsidR="00000000" w:rsidRDefault="009B75DB">
      <w:pPr>
        <w:pStyle w:val="a0"/>
        <w:rPr>
          <w:rFonts w:hint="cs"/>
          <w:rtl/>
        </w:rPr>
      </w:pPr>
      <w:r>
        <w:rPr>
          <w:rFonts w:hint="cs"/>
          <w:rtl/>
        </w:rPr>
        <w:t>אדוני היושב-ראש,</w:t>
      </w:r>
      <w:r>
        <w:rPr>
          <w:rFonts w:hint="cs"/>
          <w:rtl/>
        </w:rPr>
        <w:t xml:space="preserve"> אם אתה רוצה, אני יכול לענות על זה.</w:t>
      </w:r>
    </w:p>
    <w:p w14:paraId="6B19CF6D" w14:textId="77777777" w:rsidR="00000000" w:rsidRDefault="009B75DB">
      <w:pPr>
        <w:pStyle w:val="a0"/>
        <w:rPr>
          <w:rFonts w:hint="cs"/>
          <w:rtl/>
        </w:rPr>
      </w:pPr>
    </w:p>
    <w:p w14:paraId="58377FA8" w14:textId="77777777" w:rsidR="00000000" w:rsidRDefault="009B75DB">
      <w:pPr>
        <w:pStyle w:val="af1"/>
        <w:rPr>
          <w:rtl/>
        </w:rPr>
      </w:pPr>
      <w:r>
        <w:rPr>
          <w:rtl/>
        </w:rPr>
        <w:t>היו"ר ראובן ריבלין:</w:t>
      </w:r>
    </w:p>
    <w:p w14:paraId="642941FF" w14:textId="77777777" w:rsidR="00000000" w:rsidRDefault="009B75DB">
      <w:pPr>
        <w:pStyle w:val="a0"/>
        <w:rPr>
          <w:rtl/>
        </w:rPr>
      </w:pPr>
    </w:p>
    <w:p w14:paraId="1DD5B80B" w14:textId="77777777" w:rsidR="00000000" w:rsidRDefault="009B75DB">
      <w:pPr>
        <w:pStyle w:val="a0"/>
        <w:rPr>
          <w:rFonts w:hint="cs"/>
          <w:rtl/>
        </w:rPr>
      </w:pPr>
      <w:r>
        <w:rPr>
          <w:rFonts w:hint="cs"/>
          <w:rtl/>
        </w:rPr>
        <w:t>בוודאי.</w:t>
      </w:r>
    </w:p>
    <w:p w14:paraId="2B0240C2" w14:textId="77777777" w:rsidR="00000000" w:rsidRDefault="009B75DB">
      <w:pPr>
        <w:pStyle w:val="a0"/>
        <w:rPr>
          <w:rFonts w:hint="cs"/>
          <w:rtl/>
        </w:rPr>
      </w:pPr>
    </w:p>
    <w:p w14:paraId="107B2640" w14:textId="77777777" w:rsidR="00000000" w:rsidRDefault="009B75DB">
      <w:pPr>
        <w:pStyle w:val="-"/>
        <w:rPr>
          <w:rtl/>
        </w:rPr>
      </w:pPr>
      <w:bookmarkStart w:id="19" w:name="FS000000520T24_12_2003_11_55_23C"/>
      <w:bookmarkEnd w:id="19"/>
      <w:r>
        <w:rPr>
          <w:rFonts w:hint="eastAsia"/>
          <w:rtl/>
        </w:rPr>
        <w:t>שר</w:t>
      </w:r>
      <w:r>
        <w:rPr>
          <w:rtl/>
        </w:rPr>
        <w:t xml:space="preserve"> התשתיות הלאומיות יוסף פריצקי:</w:t>
      </w:r>
    </w:p>
    <w:p w14:paraId="5F771B92" w14:textId="77777777" w:rsidR="00000000" w:rsidRDefault="009B75DB">
      <w:pPr>
        <w:pStyle w:val="a0"/>
        <w:rPr>
          <w:rFonts w:hint="cs"/>
          <w:rtl/>
        </w:rPr>
      </w:pPr>
    </w:p>
    <w:p w14:paraId="7769A453" w14:textId="77777777" w:rsidR="00000000" w:rsidRDefault="009B75DB">
      <w:pPr>
        <w:pStyle w:val="a0"/>
        <w:rPr>
          <w:rFonts w:hint="cs"/>
          <w:rtl/>
        </w:rPr>
      </w:pPr>
      <w:r>
        <w:rPr>
          <w:rFonts w:hint="cs"/>
          <w:rtl/>
        </w:rPr>
        <w:t>בוודאי. מה לעשות, ודאי שקונים בפחות ובחצי מחיר, אלא שאני לא בטוח אם עושים שם את כל בדיקות הבטיחות שאנחנו דורשים שיעשו, והן לא פשוטות. אין לי סטטיסטיקה מה ק</w:t>
      </w:r>
      <w:r>
        <w:rPr>
          <w:rFonts w:hint="cs"/>
          <w:rtl/>
        </w:rPr>
        <w:t>ורה שם מבחינת רמת התאונות. אינני יודע אם מקפידים. בסופו של דבר, הדברים האלה עולים כסף. אם רוצים, סליחה על הביטוי הלא-יפה, "חאפרים" למכור גז, אפשר למכור מכל גם בשקל - לא להעביר אותו בדיקת בטיחות, לא לבדוק את הלחץ שלו ולא להביאו למבחנים.</w:t>
      </w:r>
    </w:p>
    <w:p w14:paraId="2AD200C2" w14:textId="77777777" w:rsidR="00000000" w:rsidRDefault="009B75DB">
      <w:pPr>
        <w:pStyle w:val="a0"/>
        <w:rPr>
          <w:rFonts w:hint="cs"/>
          <w:rtl/>
        </w:rPr>
      </w:pPr>
    </w:p>
    <w:p w14:paraId="5573EF03" w14:textId="77777777" w:rsidR="00000000" w:rsidRDefault="009B75DB">
      <w:pPr>
        <w:pStyle w:val="af1"/>
        <w:rPr>
          <w:rtl/>
        </w:rPr>
      </w:pPr>
      <w:r>
        <w:rPr>
          <w:rtl/>
        </w:rPr>
        <w:t>היו"ר ראובן ריבלין:</w:t>
      </w:r>
    </w:p>
    <w:p w14:paraId="5BA52C71" w14:textId="77777777" w:rsidR="00000000" w:rsidRDefault="009B75DB">
      <w:pPr>
        <w:pStyle w:val="a0"/>
        <w:rPr>
          <w:rtl/>
        </w:rPr>
      </w:pPr>
    </w:p>
    <w:p w14:paraId="6AA6C988" w14:textId="77777777" w:rsidR="00000000" w:rsidRDefault="009B75DB">
      <w:pPr>
        <w:pStyle w:val="a0"/>
        <w:rPr>
          <w:rFonts w:hint="cs"/>
          <w:rtl/>
        </w:rPr>
      </w:pPr>
      <w:r>
        <w:rPr>
          <w:rFonts w:hint="cs"/>
          <w:rtl/>
        </w:rPr>
        <w:t>אדוני, התשובה ברורה. תודה רבה. שר התשתיות והאנרגיה ישיב על שאילתא בעל-פה מס' 103, מאת חבר הכנסת משה גפני, בנושא: התקנת קווי מתח גבוה בכביש גהה. אדוני, בבקשה.</w:t>
      </w:r>
    </w:p>
    <w:p w14:paraId="1B8E687C" w14:textId="77777777" w:rsidR="00000000" w:rsidRDefault="009B75DB">
      <w:pPr>
        <w:pStyle w:val="a0"/>
        <w:rPr>
          <w:rFonts w:hint="cs"/>
          <w:rtl/>
        </w:rPr>
      </w:pPr>
    </w:p>
    <w:p w14:paraId="414B1D1C" w14:textId="77777777" w:rsidR="00000000" w:rsidRDefault="009B75DB">
      <w:pPr>
        <w:pStyle w:val="a0"/>
        <w:rPr>
          <w:rFonts w:hint="cs"/>
          <w:rtl/>
        </w:rPr>
      </w:pPr>
    </w:p>
    <w:p w14:paraId="79A8A09F" w14:textId="77777777" w:rsidR="00000000" w:rsidRDefault="009B75DB">
      <w:pPr>
        <w:pStyle w:val="a1"/>
        <w:jc w:val="center"/>
        <w:rPr>
          <w:rFonts w:hint="cs"/>
          <w:rtl/>
        </w:rPr>
      </w:pPr>
      <w:bookmarkStart w:id="20" w:name="_Toc62986440"/>
      <w:r>
        <w:rPr>
          <w:rFonts w:hint="cs"/>
          <w:rtl/>
        </w:rPr>
        <w:t>103. התקנת קווי מתח גבוה בכביש גהה</w:t>
      </w:r>
      <w:bookmarkEnd w:id="20"/>
    </w:p>
    <w:p w14:paraId="5526F1B7" w14:textId="77777777" w:rsidR="00000000" w:rsidRDefault="009B75DB">
      <w:pPr>
        <w:pStyle w:val="a0"/>
        <w:rPr>
          <w:rFonts w:hint="cs"/>
          <w:rtl/>
        </w:rPr>
      </w:pPr>
    </w:p>
    <w:p w14:paraId="5213E05B" w14:textId="77777777" w:rsidR="00000000" w:rsidRDefault="009B75DB">
      <w:pPr>
        <w:pStyle w:val="a"/>
        <w:rPr>
          <w:rtl/>
        </w:rPr>
      </w:pPr>
      <w:bookmarkStart w:id="21" w:name="FS000000526T24_12_2003_12_04_47"/>
      <w:bookmarkStart w:id="22" w:name="_Toc62986441"/>
      <w:bookmarkEnd w:id="21"/>
      <w:r>
        <w:rPr>
          <w:rFonts w:hint="eastAsia"/>
          <w:rtl/>
        </w:rPr>
        <w:t>משה</w:t>
      </w:r>
      <w:r>
        <w:rPr>
          <w:rtl/>
        </w:rPr>
        <w:t xml:space="preserve"> גפני (יהדות התורה):</w:t>
      </w:r>
      <w:bookmarkEnd w:id="22"/>
    </w:p>
    <w:p w14:paraId="5F92EBF5" w14:textId="77777777" w:rsidR="00000000" w:rsidRDefault="009B75DB">
      <w:pPr>
        <w:pStyle w:val="a0"/>
        <w:rPr>
          <w:rFonts w:hint="cs"/>
          <w:rtl/>
        </w:rPr>
      </w:pPr>
    </w:p>
    <w:p w14:paraId="2272FB3C" w14:textId="77777777" w:rsidR="00000000" w:rsidRDefault="009B75DB">
      <w:pPr>
        <w:pStyle w:val="a0"/>
        <w:rPr>
          <w:rFonts w:hint="cs"/>
          <w:rtl/>
        </w:rPr>
      </w:pPr>
      <w:r>
        <w:rPr>
          <w:rFonts w:hint="cs"/>
          <w:rtl/>
        </w:rPr>
        <w:t>אדוני היושב-ראש, אדוני השר, ב"יתד</w:t>
      </w:r>
      <w:r>
        <w:rPr>
          <w:rFonts w:hint="cs"/>
          <w:rtl/>
        </w:rPr>
        <w:t xml:space="preserve"> נאמן" פורסם כי בכביש גהה יותקן קו מתח גבוה, שיעבור בסמוך לבתי-מגורים בבני-ברק ומעל הגינות הציבוריות, וכי התושבים חוששים מקרינה. </w:t>
      </w:r>
    </w:p>
    <w:p w14:paraId="301CEF7C" w14:textId="77777777" w:rsidR="00000000" w:rsidRDefault="009B75DB">
      <w:pPr>
        <w:pStyle w:val="a0"/>
        <w:rPr>
          <w:rFonts w:hint="cs"/>
          <w:rtl/>
        </w:rPr>
      </w:pPr>
    </w:p>
    <w:p w14:paraId="611C34D9" w14:textId="77777777" w:rsidR="00000000" w:rsidRDefault="009B75DB">
      <w:pPr>
        <w:pStyle w:val="a0"/>
        <w:rPr>
          <w:rFonts w:hint="cs"/>
          <w:rtl/>
        </w:rPr>
      </w:pPr>
      <w:r>
        <w:rPr>
          <w:rFonts w:hint="cs"/>
          <w:rtl/>
        </w:rPr>
        <w:t>רצוני לשאול - - -</w:t>
      </w:r>
    </w:p>
    <w:p w14:paraId="122449A4" w14:textId="77777777" w:rsidR="00000000" w:rsidRDefault="009B75DB">
      <w:pPr>
        <w:pStyle w:val="a0"/>
        <w:rPr>
          <w:rFonts w:hint="cs"/>
          <w:rtl/>
        </w:rPr>
      </w:pPr>
    </w:p>
    <w:p w14:paraId="1529E622" w14:textId="77777777" w:rsidR="00000000" w:rsidRDefault="009B75DB">
      <w:pPr>
        <w:pStyle w:val="af1"/>
        <w:rPr>
          <w:rtl/>
        </w:rPr>
      </w:pPr>
      <w:r>
        <w:rPr>
          <w:rtl/>
        </w:rPr>
        <w:t>היו"ר ראובן ריבלין:</w:t>
      </w:r>
    </w:p>
    <w:p w14:paraId="036E59C2" w14:textId="77777777" w:rsidR="00000000" w:rsidRDefault="009B75DB">
      <w:pPr>
        <w:pStyle w:val="a0"/>
        <w:rPr>
          <w:rtl/>
        </w:rPr>
      </w:pPr>
    </w:p>
    <w:p w14:paraId="3B760BD1" w14:textId="77777777" w:rsidR="00000000" w:rsidRDefault="009B75DB">
      <w:pPr>
        <w:pStyle w:val="a0"/>
        <w:rPr>
          <w:rFonts w:hint="cs"/>
          <w:rtl/>
        </w:rPr>
      </w:pPr>
      <w:r>
        <w:rPr>
          <w:rFonts w:hint="cs"/>
          <w:rtl/>
        </w:rPr>
        <w:t>חברי הכנסת, פה אני שומע אתכם, וזה ודאי מפריע. אולי אתם לא יודעים כי אתם חברי כנסת חדש</w:t>
      </w:r>
      <w:r>
        <w:rPr>
          <w:rFonts w:hint="cs"/>
          <w:rtl/>
        </w:rPr>
        <w:t>ים מאוד, אבל מאחור יש כורסאות.</w:t>
      </w:r>
    </w:p>
    <w:p w14:paraId="3AB02E70" w14:textId="77777777" w:rsidR="00000000" w:rsidRDefault="009B75DB">
      <w:pPr>
        <w:pStyle w:val="a0"/>
        <w:rPr>
          <w:rFonts w:hint="cs"/>
          <w:rtl/>
        </w:rPr>
      </w:pPr>
    </w:p>
    <w:p w14:paraId="13F24C8A" w14:textId="77777777" w:rsidR="00000000" w:rsidRDefault="009B75DB">
      <w:pPr>
        <w:pStyle w:val="af0"/>
        <w:rPr>
          <w:rtl/>
        </w:rPr>
      </w:pPr>
      <w:r>
        <w:rPr>
          <w:rFonts w:hint="eastAsia"/>
          <w:rtl/>
        </w:rPr>
        <w:t>חיים</w:t>
      </w:r>
      <w:r>
        <w:rPr>
          <w:rtl/>
        </w:rPr>
        <w:t xml:space="preserve"> רמון (העבודה-מימד):</w:t>
      </w:r>
    </w:p>
    <w:p w14:paraId="516F1968" w14:textId="77777777" w:rsidR="00000000" w:rsidRDefault="009B75DB">
      <w:pPr>
        <w:pStyle w:val="a0"/>
        <w:rPr>
          <w:rFonts w:hint="cs"/>
          <w:rtl/>
        </w:rPr>
      </w:pPr>
    </w:p>
    <w:p w14:paraId="2E2E8B5D" w14:textId="77777777" w:rsidR="00000000" w:rsidRDefault="009B75DB">
      <w:pPr>
        <w:pStyle w:val="a0"/>
        <w:rPr>
          <w:rFonts w:hint="cs"/>
          <w:rtl/>
        </w:rPr>
      </w:pPr>
      <w:r>
        <w:rPr>
          <w:rFonts w:hint="cs"/>
          <w:rtl/>
        </w:rPr>
        <w:t>טוב שאדוני מפנה את תשומת לבי.</w:t>
      </w:r>
    </w:p>
    <w:p w14:paraId="4AA54DCB" w14:textId="77777777" w:rsidR="00000000" w:rsidRDefault="009B75DB">
      <w:pPr>
        <w:pStyle w:val="af1"/>
        <w:rPr>
          <w:rtl/>
        </w:rPr>
      </w:pPr>
    </w:p>
    <w:p w14:paraId="42A64AE0" w14:textId="77777777" w:rsidR="00000000" w:rsidRDefault="009B75DB">
      <w:pPr>
        <w:pStyle w:val="af1"/>
        <w:rPr>
          <w:rtl/>
        </w:rPr>
      </w:pPr>
      <w:r>
        <w:rPr>
          <w:rtl/>
        </w:rPr>
        <w:t>היו"ר ראובן ריבלין:</w:t>
      </w:r>
    </w:p>
    <w:p w14:paraId="00933CF5" w14:textId="77777777" w:rsidR="00000000" w:rsidRDefault="009B75DB">
      <w:pPr>
        <w:pStyle w:val="a0"/>
        <w:rPr>
          <w:rFonts w:hint="cs"/>
          <w:rtl/>
        </w:rPr>
      </w:pPr>
    </w:p>
    <w:p w14:paraId="2B9644B8" w14:textId="77777777" w:rsidR="00000000" w:rsidRDefault="009B75DB">
      <w:pPr>
        <w:pStyle w:val="a0"/>
        <w:rPr>
          <w:rFonts w:hint="cs"/>
          <w:rtl/>
        </w:rPr>
      </w:pPr>
      <w:r>
        <w:rPr>
          <w:rFonts w:hint="cs"/>
          <w:rtl/>
        </w:rPr>
        <w:t>חבר הכנסת רמון, באתי הנה ואתה כבר היית ותיק. חבר הכנסת גפני, התחל מחדש.</w:t>
      </w:r>
    </w:p>
    <w:p w14:paraId="3ED705C9" w14:textId="77777777" w:rsidR="00000000" w:rsidRDefault="009B75DB">
      <w:pPr>
        <w:pStyle w:val="a0"/>
        <w:rPr>
          <w:rFonts w:hint="cs"/>
          <w:rtl/>
        </w:rPr>
      </w:pPr>
    </w:p>
    <w:p w14:paraId="5A05C52D" w14:textId="77777777" w:rsidR="00000000" w:rsidRDefault="009B75DB">
      <w:pPr>
        <w:pStyle w:val="-"/>
        <w:rPr>
          <w:rtl/>
        </w:rPr>
      </w:pPr>
      <w:bookmarkStart w:id="23" w:name="FS000000526T24_12_2003_12_05_33C"/>
      <w:bookmarkEnd w:id="23"/>
      <w:r>
        <w:rPr>
          <w:rtl/>
        </w:rPr>
        <w:t>משה גפני (יהדות התורה):</w:t>
      </w:r>
    </w:p>
    <w:p w14:paraId="2A6A26B7" w14:textId="77777777" w:rsidR="00000000" w:rsidRDefault="009B75DB">
      <w:pPr>
        <w:pStyle w:val="a0"/>
        <w:rPr>
          <w:rtl/>
        </w:rPr>
      </w:pPr>
    </w:p>
    <w:p w14:paraId="455C0C61" w14:textId="77777777" w:rsidR="00000000" w:rsidRDefault="009B75DB">
      <w:pPr>
        <w:pStyle w:val="a0"/>
        <w:rPr>
          <w:rFonts w:hint="cs"/>
          <w:rtl/>
        </w:rPr>
      </w:pPr>
      <w:r>
        <w:rPr>
          <w:rFonts w:hint="cs"/>
          <w:rtl/>
        </w:rPr>
        <w:t>ב"יתד נאמן" פורסם, כי בכביש גהה יותקן קו מתח גבו</w:t>
      </w:r>
      <w:r>
        <w:rPr>
          <w:rFonts w:hint="cs"/>
          <w:rtl/>
        </w:rPr>
        <w:t xml:space="preserve">ה, שיעבור בסמוך לבתי-מגורים בבני-ברק ומעל הגינות הציבוריות, וכי התושבים חוששים מקרינה. </w:t>
      </w:r>
    </w:p>
    <w:p w14:paraId="7753AD2B" w14:textId="77777777" w:rsidR="00000000" w:rsidRDefault="009B75DB">
      <w:pPr>
        <w:pStyle w:val="a0"/>
        <w:rPr>
          <w:rFonts w:hint="cs"/>
          <w:rtl/>
        </w:rPr>
      </w:pPr>
    </w:p>
    <w:p w14:paraId="602732D8" w14:textId="77777777" w:rsidR="00000000" w:rsidRDefault="009B75DB">
      <w:pPr>
        <w:pStyle w:val="a0"/>
        <w:rPr>
          <w:rFonts w:hint="cs"/>
          <w:rtl/>
        </w:rPr>
      </w:pPr>
      <w:r>
        <w:rPr>
          <w:rFonts w:hint="cs"/>
          <w:rtl/>
        </w:rPr>
        <w:t>רצוני לשאול:</w:t>
      </w:r>
    </w:p>
    <w:p w14:paraId="5AD67BC8" w14:textId="77777777" w:rsidR="00000000" w:rsidRDefault="009B75DB">
      <w:pPr>
        <w:pStyle w:val="a0"/>
        <w:rPr>
          <w:rFonts w:hint="cs"/>
          <w:rtl/>
        </w:rPr>
      </w:pPr>
    </w:p>
    <w:p w14:paraId="71579666" w14:textId="77777777" w:rsidR="00000000" w:rsidRDefault="009B75DB">
      <w:pPr>
        <w:pStyle w:val="a0"/>
        <w:rPr>
          <w:rFonts w:hint="cs"/>
          <w:rtl/>
        </w:rPr>
      </w:pPr>
      <w:r>
        <w:rPr>
          <w:rFonts w:hint="cs"/>
          <w:rtl/>
        </w:rPr>
        <w:t xml:space="preserve">1. האם הידיעה נכונה? </w:t>
      </w:r>
    </w:p>
    <w:p w14:paraId="4831B2BA" w14:textId="77777777" w:rsidR="00000000" w:rsidRDefault="009B75DB">
      <w:pPr>
        <w:pStyle w:val="a0"/>
        <w:rPr>
          <w:rFonts w:hint="cs"/>
          <w:rtl/>
        </w:rPr>
      </w:pPr>
    </w:p>
    <w:p w14:paraId="35A26429" w14:textId="77777777" w:rsidR="00000000" w:rsidRDefault="009B75DB">
      <w:pPr>
        <w:pStyle w:val="a0"/>
        <w:rPr>
          <w:rFonts w:hint="cs"/>
          <w:rtl/>
        </w:rPr>
      </w:pPr>
      <w:r>
        <w:rPr>
          <w:rFonts w:hint="cs"/>
          <w:rtl/>
        </w:rPr>
        <w:t>2. אם כן - האם נבדקה טענת התושבים?</w:t>
      </w:r>
    </w:p>
    <w:p w14:paraId="31E94386" w14:textId="77777777" w:rsidR="00000000" w:rsidRDefault="009B75DB">
      <w:pPr>
        <w:pStyle w:val="a0"/>
        <w:jc w:val="left"/>
        <w:rPr>
          <w:rFonts w:hint="cs"/>
          <w:rtl/>
        </w:rPr>
      </w:pPr>
    </w:p>
    <w:p w14:paraId="5CD04238" w14:textId="77777777" w:rsidR="00000000" w:rsidRDefault="009B75DB">
      <w:pPr>
        <w:pStyle w:val="a0"/>
        <w:jc w:val="left"/>
        <w:rPr>
          <w:rFonts w:hint="cs"/>
          <w:rtl/>
        </w:rPr>
      </w:pPr>
      <w:r>
        <w:rPr>
          <w:rFonts w:hint="cs"/>
          <w:rtl/>
        </w:rPr>
        <w:t>3. האם הקו יותקן לכל אורך צד אחד של הכביש, ואם לא - מדוע?</w:t>
      </w:r>
    </w:p>
    <w:p w14:paraId="3C8956AE" w14:textId="77777777" w:rsidR="00000000" w:rsidRDefault="009B75DB">
      <w:pPr>
        <w:pStyle w:val="a0"/>
        <w:jc w:val="left"/>
        <w:rPr>
          <w:rFonts w:hint="cs"/>
          <w:rtl/>
        </w:rPr>
      </w:pPr>
    </w:p>
    <w:p w14:paraId="7BCF201B" w14:textId="77777777" w:rsidR="00000000" w:rsidRDefault="009B75DB">
      <w:pPr>
        <w:pStyle w:val="a0"/>
        <w:jc w:val="left"/>
        <w:rPr>
          <w:rFonts w:hint="cs"/>
          <w:rtl/>
        </w:rPr>
      </w:pPr>
      <w:r>
        <w:rPr>
          <w:rFonts w:hint="cs"/>
          <w:rtl/>
        </w:rPr>
        <w:t>4. מה ייעשה בנדון? תודה רבה.</w:t>
      </w:r>
    </w:p>
    <w:p w14:paraId="540FB646" w14:textId="77777777" w:rsidR="00000000" w:rsidRDefault="009B75DB">
      <w:pPr>
        <w:pStyle w:val="a0"/>
        <w:ind w:firstLine="0"/>
        <w:jc w:val="left"/>
        <w:rPr>
          <w:rFonts w:hint="cs"/>
          <w:rtl/>
        </w:rPr>
      </w:pPr>
    </w:p>
    <w:p w14:paraId="79D08F0A" w14:textId="77777777" w:rsidR="00000000" w:rsidRDefault="009B75DB">
      <w:pPr>
        <w:pStyle w:val="af1"/>
        <w:rPr>
          <w:rtl/>
        </w:rPr>
      </w:pPr>
      <w:r>
        <w:rPr>
          <w:rtl/>
        </w:rPr>
        <w:t>היו"ר</w:t>
      </w:r>
      <w:r>
        <w:rPr>
          <w:rtl/>
        </w:rPr>
        <w:t xml:space="preserve"> ראובן ריבלין:</w:t>
      </w:r>
    </w:p>
    <w:p w14:paraId="510C7D40" w14:textId="77777777" w:rsidR="00000000" w:rsidRDefault="009B75DB">
      <w:pPr>
        <w:pStyle w:val="a0"/>
        <w:rPr>
          <w:rtl/>
        </w:rPr>
      </w:pPr>
    </w:p>
    <w:p w14:paraId="672DDB96" w14:textId="77777777" w:rsidR="00000000" w:rsidRDefault="009B75DB">
      <w:pPr>
        <w:pStyle w:val="a0"/>
        <w:rPr>
          <w:rFonts w:hint="cs"/>
          <w:rtl/>
        </w:rPr>
      </w:pPr>
      <w:r>
        <w:rPr>
          <w:rFonts w:hint="cs"/>
          <w:rtl/>
        </w:rPr>
        <w:t>בבקשה, ישיב השר.</w:t>
      </w:r>
    </w:p>
    <w:p w14:paraId="654DF370" w14:textId="77777777" w:rsidR="00000000" w:rsidRDefault="009B75DB">
      <w:pPr>
        <w:pStyle w:val="a0"/>
        <w:rPr>
          <w:rFonts w:hint="cs"/>
          <w:rtl/>
        </w:rPr>
      </w:pPr>
    </w:p>
    <w:p w14:paraId="7A8109BE" w14:textId="77777777" w:rsidR="00000000" w:rsidRDefault="009B75DB">
      <w:pPr>
        <w:pStyle w:val="a"/>
        <w:rPr>
          <w:rtl/>
        </w:rPr>
      </w:pPr>
      <w:bookmarkStart w:id="24" w:name="FS000000520T24_12_2003_12_09_51"/>
      <w:bookmarkStart w:id="25" w:name="_Toc62986442"/>
      <w:bookmarkEnd w:id="24"/>
      <w:r>
        <w:rPr>
          <w:rFonts w:hint="eastAsia"/>
          <w:rtl/>
        </w:rPr>
        <w:t>שר</w:t>
      </w:r>
      <w:r>
        <w:rPr>
          <w:rtl/>
        </w:rPr>
        <w:t xml:space="preserve"> התשתיות הלאומיות יוסף פריצקי:</w:t>
      </w:r>
      <w:bookmarkEnd w:id="25"/>
    </w:p>
    <w:p w14:paraId="435FBA1B" w14:textId="77777777" w:rsidR="00000000" w:rsidRDefault="009B75DB">
      <w:pPr>
        <w:pStyle w:val="a0"/>
        <w:rPr>
          <w:rFonts w:hint="cs"/>
          <w:rtl/>
        </w:rPr>
      </w:pPr>
    </w:p>
    <w:p w14:paraId="4A736FDB" w14:textId="77777777" w:rsidR="00000000" w:rsidRDefault="009B75DB">
      <w:pPr>
        <w:pStyle w:val="a0"/>
        <w:rPr>
          <w:rFonts w:hint="cs"/>
          <w:rtl/>
        </w:rPr>
      </w:pPr>
      <w:r>
        <w:rPr>
          <w:rFonts w:hint="cs"/>
          <w:rtl/>
        </w:rPr>
        <w:t>אדוני היושב-ראש, חבר הכנסת השואל, למרבה הפלא הידיעה נכונה.</w:t>
      </w:r>
    </w:p>
    <w:p w14:paraId="4996FA6D" w14:textId="77777777" w:rsidR="00000000" w:rsidRDefault="009B75DB">
      <w:pPr>
        <w:pStyle w:val="a0"/>
        <w:rPr>
          <w:rFonts w:hint="cs"/>
          <w:rtl/>
        </w:rPr>
      </w:pPr>
    </w:p>
    <w:p w14:paraId="40120795" w14:textId="77777777" w:rsidR="00000000" w:rsidRDefault="009B75DB">
      <w:pPr>
        <w:pStyle w:val="a0"/>
        <w:rPr>
          <w:rFonts w:hint="cs"/>
          <w:rtl/>
        </w:rPr>
      </w:pPr>
      <w:r>
        <w:rPr>
          <w:rFonts w:hint="cs"/>
          <w:rtl/>
        </w:rPr>
        <w:t>לגופם של דברים, חברת החשמל מבצעת לאורך כביש מס' 4 עבודות ברשת החשמל. במסגרת זו, מול שכונת אור-החיים בבני-ברק, החברה מתכוונת לפרק</w:t>
      </w:r>
      <w:r>
        <w:rPr>
          <w:rFonts w:hint="cs"/>
          <w:rtl/>
        </w:rPr>
        <w:t xml:space="preserve"> את שני קווי המתח העליון הקיימים שם ולהציב במקומם קו מתח עליון חדש, שיהיה מרוחק יותר מהקווים הקיימים היום - בין 35 ל-40 מטר נוספים - מן הבניינים, והוא יהיה חד-מעגלי וקומפקטי.</w:t>
      </w:r>
    </w:p>
    <w:p w14:paraId="0EB9ACC2" w14:textId="77777777" w:rsidR="00000000" w:rsidRDefault="009B75DB">
      <w:pPr>
        <w:pStyle w:val="a0"/>
        <w:jc w:val="left"/>
        <w:rPr>
          <w:rFonts w:hint="cs"/>
          <w:rtl/>
        </w:rPr>
      </w:pPr>
    </w:p>
    <w:p w14:paraId="042548DA" w14:textId="77777777" w:rsidR="00000000" w:rsidRDefault="009B75DB">
      <w:pPr>
        <w:pStyle w:val="a0"/>
        <w:rPr>
          <w:rtl/>
        </w:rPr>
      </w:pPr>
      <w:r>
        <w:rPr>
          <w:rFonts w:hint="cs"/>
          <w:rtl/>
        </w:rPr>
        <w:t>בכל הקשור לתקני סביבה, חברת החשמל פועלת לפי התקנים המחמירים של ארגון הבריאות הבי</w:t>
      </w:r>
      <w:r>
        <w:rPr>
          <w:rFonts w:hint="cs"/>
          <w:rtl/>
        </w:rPr>
        <w:t>ן-לאומי ושל הוועדה הבין-לאומית לקרינה לא מייננת, ובהתאם לערכים שנקבעו על-ידי המשרד לאיכות הסביבה והם מפורסמים.</w:t>
      </w:r>
    </w:p>
    <w:p w14:paraId="2568736B" w14:textId="77777777" w:rsidR="00000000" w:rsidRDefault="009B75DB">
      <w:pPr>
        <w:pStyle w:val="a0"/>
        <w:rPr>
          <w:rtl/>
        </w:rPr>
      </w:pPr>
    </w:p>
    <w:p w14:paraId="33208765" w14:textId="77777777" w:rsidR="00000000" w:rsidRDefault="009B75DB">
      <w:pPr>
        <w:pStyle w:val="a0"/>
        <w:rPr>
          <w:rFonts w:hint="cs"/>
          <w:rtl/>
        </w:rPr>
      </w:pPr>
      <w:r>
        <w:rPr>
          <w:rFonts w:hint="cs"/>
          <w:rtl/>
        </w:rPr>
        <w:t>דרך אגב, ההרחקה משכונת אור-החיים תצמצם עוד יותר את קרינת השדות המגנטיים. הקו החדש שייבנה במקום שני הקווים הישנים מותאם לתנאי השטח. באותו אזור, מ</w:t>
      </w:r>
      <w:r>
        <w:rPr>
          <w:rFonts w:hint="cs"/>
          <w:rtl/>
        </w:rPr>
        <w:t>ול השכונה, בצד השני של הכביש, נבנה אותו קו מתח באותם תנאים, ואני מבין שזה בערך מול שכונת גבעת-שמואל. תודה.</w:t>
      </w:r>
    </w:p>
    <w:p w14:paraId="01F6F806" w14:textId="77777777" w:rsidR="00000000" w:rsidRDefault="009B75DB">
      <w:pPr>
        <w:pStyle w:val="a0"/>
        <w:rPr>
          <w:rFonts w:hint="cs"/>
          <w:rtl/>
        </w:rPr>
      </w:pPr>
    </w:p>
    <w:p w14:paraId="7A95B8D8" w14:textId="77777777" w:rsidR="00000000" w:rsidRDefault="009B75DB">
      <w:pPr>
        <w:pStyle w:val="af1"/>
        <w:rPr>
          <w:rtl/>
        </w:rPr>
      </w:pPr>
      <w:r>
        <w:rPr>
          <w:rtl/>
        </w:rPr>
        <w:t>היו"ר ראובן ריבלין:</w:t>
      </w:r>
    </w:p>
    <w:p w14:paraId="5CE13F4A" w14:textId="77777777" w:rsidR="00000000" w:rsidRDefault="009B75DB">
      <w:pPr>
        <w:pStyle w:val="a0"/>
        <w:rPr>
          <w:rtl/>
        </w:rPr>
      </w:pPr>
    </w:p>
    <w:p w14:paraId="4845DE5D" w14:textId="77777777" w:rsidR="00000000" w:rsidRDefault="009B75DB">
      <w:pPr>
        <w:pStyle w:val="a0"/>
        <w:rPr>
          <w:rFonts w:hint="cs"/>
          <w:rtl/>
        </w:rPr>
      </w:pPr>
      <w:r>
        <w:rPr>
          <w:rFonts w:hint="cs"/>
          <w:rtl/>
        </w:rPr>
        <w:t>חבר הכנסת  גפני, כשאדוני אומר "פורסם ב'יתד נאמן'", הוא מתכוון: אני פרסמתי ב"יתד נאמן"?</w:t>
      </w:r>
    </w:p>
    <w:p w14:paraId="3B705F84" w14:textId="77777777" w:rsidR="00000000" w:rsidRDefault="009B75DB">
      <w:pPr>
        <w:pStyle w:val="a0"/>
        <w:jc w:val="left"/>
        <w:rPr>
          <w:rFonts w:hint="cs"/>
          <w:rtl/>
        </w:rPr>
      </w:pPr>
    </w:p>
    <w:p w14:paraId="610D1A9A" w14:textId="77777777" w:rsidR="00000000" w:rsidRDefault="009B75DB">
      <w:pPr>
        <w:pStyle w:val="af0"/>
        <w:rPr>
          <w:rtl/>
        </w:rPr>
      </w:pPr>
      <w:r>
        <w:rPr>
          <w:rFonts w:hint="eastAsia"/>
          <w:rtl/>
        </w:rPr>
        <w:t>משה</w:t>
      </w:r>
      <w:r>
        <w:rPr>
          <w:rtl/>
        </w:rPr>
        <w:t xml:space="preserve"> גפני (יהדות התורה):</w:t>
      </w:r>
    </w:p>
    <w:p w14:paraId="4EC26301" w14:textId="77777777" w:rsidR="00000000" w:rsidRDefault="009B75DB">
      <w:pPr>
        <w:pStyle w:val="a0"/>
        <w:rPr>
          <w:rFonts w:hint="cs"/>
          <w:rtl/>
        </w:rPr>
      </w:pPr>
    </w:p>
    <w:p w14:paraId="125D0E22" w14:textId="77777777" w:rsidR="00000000" w:rsidRDefault="009B75DB">
      <w:pPr>
        <w:pStyle w:val="a0"/>
        <w:rPr>
          <w:rFonts w:hint="cs"/>
          <w:rtl/>
        </w:rPr>
      </w:pPr>
      <w:r>
        <w:rPr>
          <w:rFonts w:hint="cs"/>
          <w:rtl/>
        </w:rPr>
        <w:t>אני לא עיתונאי</w:t>
      </w:r>
      <w:r>
        <w:rPr>
          <w:rFonts w:hint="cs"/>
          <w:rtl/>
        </w:rPr>
        <w:t>.</w:t>
      </w:r>
    </w:p>
    <w:p w14:paraId="16F3EFFE" w14:textId="77777777" w:rsidR="00000000" w:rsidRDefault="009B75DB">
      <w:pPr>
        <w:pStyle w:val="a0"/>
        <w:rPr>
          <w:rFonts w:hint="cs"/>
          <w:rtl/>
        </w:rPr>
      </w:pPr>
    </w:p>
    <w:p w14:paraId="274A9B3F" w14:textId="77777777" w:rsidR="00000000" w:rsidRDefault="009B75DB">
      <w:pPr>
        <w:pStyle w:val="af1"/>
        <w:rPr>
          <w:rtl/>
        </w:rPr>
      </w:pPr>
      <w:r>
        <w:rPr>
          <w:rtl/>
        </w:rPr>
        <w:t>היו"ר ראובן ריבלין:</w:t>
      </w:r>
    </w:p>
    <w:p w14:paraId="74328DA9" w14:textId="77777777" w:rsidR="00000000" w:rsidRDefault="009B75DB">
      <w:pPr>
        <w:pStyle w:val="a0"/>
        <w:rPr>
          <w:rtl/>
        </w:rPr>
      </w:pPr>
    </w:p>
    <w:p w14:paraId="52717B10" w14:textId="77777777" w:rsidR="00000000" w:rsidRDefault="009B75DB">
      <w:pPr>
        <w:pStyle w:val="a0"/>
        <w:rPr>
          <w:rFonts w:hint="cs"/>
          <w:rtl/>
        </w:rPr>
      </w:pPr>
      <w:r>
        <w:rPr>
          <w:rFonts w:hint="cs"/>
          <w:rtl/>
        </w:rPr>
        <w:t>לפעמים אומרים "פורסם". לפעמים, אני אומר: פרסמתי ב"מקור ראשון".</w:t>
      </w:r>
    </w:p>
    <w:p w14:paraId="668AF997" w14:textId="77777777" w:rsidR="00000000" w:rsidRDefault="009B75DB">
      <w:pPr>
        <w:pStyle w:val="a0"/>
        <w:rPr>
          <w:rFonts w:hint="cs"/>
          <w:rtl/>
        </w:rPr>
      </w:pPr>
    </w:p>
    <w:p w14:paraId="7C95FB74" w14:textId="77777777" w:rsidR="00000000" w:rsidRDefault="009B75DB">
      <w:pPr>
        <w:pStyle w:val="a0"/>
        <w:rPr>
          <w:rFonts w:hint="cs"/>
          <w:rtl/>
        </w:rPr>
      </w:pPr>
      <w:r>
        <w:rPr>
          <w:rFonts w:hint="cs"/>
          <w:rtl/>
        </w:rPr>
        <w:t>חבר הכנסת גפני ישאל שאלה נוספת, ואחריו - חברי הכנסת פרוש ואלסאנע.</w:t>
      </w:r>
    </w:p>
    <w:p w14:paraId="20DC9D09" w14:textId="77777777" w:rsidR="00000000" w:rsidRDefault="009B75DB">
      <w:pPr>
        <w:pStyle w:val="a0"/>
        <w:rPr>
          <w:rFonts w:hint="cs"/>
          <w:rtl/>
        </w:rPr>
      </w:pPr>
    </w:p>
    <w:p w14:paraId="4A811A8A" w14:textId="77777777" w:rsidR="00000000" w:rsidRDefault="009B75DB">
      <w:pPr>
        <w:pStyle w:val="a"/>
        <w:rPr>
          <w:rtl/>
        </w:rPr>
      </w:pPr>
      <w:bookmarkStart w:id="26" w:name="FS000000526T24_12_2003_12_14_12"/>
      <w:bookmarkStart w:id="27" w:name="_Toc62986443"/>
      <w:bookmarkEnd w:id="26"/>
      <w:r>
        <w:rPr>
          <w:rFonts w:hint="eastAsia"/>
          <w:rtl/>
        </w:rPr>
        <w:t>משה</w:t>
      </w:r>
      <w:r>
        <w:rPr>
          <w:rtl/>
        </w:rPr>
        <w:t xml:space="preserve"> גפני (יהדות התורה):</w:t>
      </w:r>
      <w:bookmarkEnd w:id="27"/>
    </w:p>
    <w:p w14:paraId="55E409C8" w14:textId="77777777" w:rsidR="00000000" w:rsidRDefault="009B75DB">
      <w:pPr>
        <w:pStyle w:val="a0"/>
        <w:rPr>
          <w:rFonts w:hint="cs"/>
          <w:rtl/>
        </w:rPr>
      </w:pPr>
    </w:p>
    <w:p w14:paraId="28581BD8" w14:textId="77777777" w:rsidR="00000000" w:rsidRDefault="009B75DB">
      <w:pPr>
        <w:pStyle w:val="a0"/>
        <w:rPr>
          <w:rFonts w:hint="cs"/>
          <w:rtl/>
        </w:rPr>
      </w:pPr>
      <w:r>
        <w:rPr>
          <w:rFonts w:hint="cs"/>
          <w:rtl/>
        </w:rPr>
        <w:t>אדוני היושב-ראש, סתם לגבי הערתך, אם יורשה לי, "יתד נאמן" איננו עיתון כמו "הא</w:t>
      </w:r>
      <w:r>
        <w:rPr>
          <w:rFonts w:hint="cs"/>
          <w:rtl/>
        </w:rPr>
        <w:t>רץ" או עיתונים כאלה שיש חברי כנסת מהשמאל שכותבים שם מה שהם רוצים. ב"יתד נאמן" מפרסמים כמו בעיתון רגיל. זה פורסם וזהו.</w:t>
      </w:r>
    </w:p>
    <w:p w14:paraId="5730ED4E" w14:textId="77777777" w:rsidR="00000000" w:rsidRDefault="009B75DB">
      <w:pPr>
        <w:pStyle w:val="a0"/>
        <w:rPr>
          <w:rFonts w:hint="cs"/>
          <w:rtl/>
        </w:rPr>
      </w:pPr>
    </w:p>
    <w:p w14:paraId="0B0CC040" w14:textId="77777777" w:rsidR="00000000" w:rsidRDefault="009B75DB">
      <w:pPr>
        <w:pStyle w:val="af1"/>
        <w:rPr>
          <w:rtl/>
        </w:rPr>
      </w:pPr>
      <w:r>
        <w:rPr>
          <w:rtl/>
        </w:rPr>
        <w:t>היו"ר ראובן ריבלין:</w:t>
      </w:r>
    </w:p>
    <w:p w14:paraId="033814D8" w14:textId="77777777" w:rsidR="00000000" w:rsidRDefault="009B75DB">
      <w:pPr>
        <w:pStyle w:val="a0"/>
        <w:rPr>
          <w:rtl/>
        </w:rPr>
      </w:pPr>
    </w:p>
    <w:p w14:paraId="198461C9" w14:textId="77777777" w:rsidR="00000000" w:rsidRDefault="009B75DB">
      <w:pPr>
        <w:pStyle w:val="a0"/>
        <w:rPr>
          <w:rFonts w:hint="cs"/>
          <w:rtl/>
        </w:rPr>
      </w:pPr>
      <w:r>
        <w:rPr>
          <w:rFonts w:hint="cs"/>
          <w:rtl/>
        </w:rPr>
        <w:t>בסדר גמור.</w:t>
      </w:r>
    </w:p>
    <w:p w14:paraId="06A82229" w14:textId="77777777" w:rsidR="00000000" w:rsidRDefault="009B75DB">
      <w:pPr>
        <w:pStyle w:val="a0"/>
        <w:rPr>
          <w:rFonts w:hint="cs"/>
          <w:rtl/>
        </w:rPr>
      </w:pPr>
    </w:p>
    <w:p w14:paraId="7B33239B" w14:textId="77777777" w:rsidR="00000000" w:rsidRDefault="009B75DB">
      <w:pPr>
        <w:pStyle w:val="-"/>
        <w:rPr>
          <w:rtl/>
        </w:rPr>
      </w:pPr>
      <w:bookmarkStart w:id="28" w:name="FS000000526T24_12_2003_12_14_57C"/>
      <w:bookmarkEnd w:id="28"/>
      <w:r>
        <w:rPr>
          <w:rtl/>
        </w:rPr>
        <w:t>משה גפני (יהדות התורה):</w:t>
      </w:r>
    </w:p>
    <w:p w14:paraId="73E9F1A8" w14:textId="77777777" w:rsidR="00000000" w:rsidRDefault="009B75DB">
      <w:pPr>
        <w:pStyle w:val="a0"/>
        <w:rPr>
          <w:rtl/>
        </w:rPr>
      </w:pPr>
    </w:p>
    <w:p w14:paraId="70E8C013" w14:textId="77777777" w:rsidR="00000000" w:rsidRDefault="009B75DB">
      <w:pPr>
        <w:pStyle w:val="a0"/>
        <w:rPr>
          <w:rFonts w:hint="cs"/>
          <w:rtl/>
        </w:rPr>
      </w:pPr>
      <w:r>
        <w:rPr>
          <w:rFonts w:hint="cs"/>
          <w:rtl/>
        </w:rPr>
        <w:t>כך אני יודע את זה.</w:t>
      </w:r>
    </w:p>
    <w:p w14:paraId="2C1D9775" w14:textId="77777777" w:rsidR="00000000" w:rsidRDefault="009B75DB">
      <w:pPr>
        <w:pStyle w:val="a0"/>
        <w:rPr>
          <w:rFonts w:hint="cs"/>
          <w:rtl/>
        </w:rPr>
      </w:pPr>
    </w:p>
    <w:p w14:paraId="06483568" w14:textId="77777777" w:rsidR="00000000" w:rsidRDefault="009B75DB">
      <w:pPr>
        <w:pStyle w:val="af0"/>
        <w:rPr>
          <w:rtl/>
        </w:rPr>
      </w:pPr>
      <w:r>
        <w:rPr>
          <w:rFonts w:hint="eastAsia"/>
          <w:rtl/>
        </w:rPr>
        <w:t>מיכאל</w:t>
      </w:r>
      <w:r>
        <w:rPr>
          <w:rtl/>
        </w:rPr>
        <w:t xml:space="preserve"> איתן (הליכוד):</w:t>
      </w:r>
    </w:p>
    <w:p w14:paraId="1B35785A" w14:textId="77777777" w:rsidR="00000000" w:rsidRDefault="009B75DB">
      <w:pPr>
        <w:pStyle w:val="a0"/>
        <w:rPr>
          <w:rFonts w:hint="cs"/>
          <w:rtl/>
        </w:rPr>
      </w:pPr>
    </w:p>
    <w:p w14:paraId="6D56D68E" w14:textId="77777777" w:rsidR="00000000" w:rsidRDefault="009B75DB">
      <w:pPr>
        <w:pStyle w:val="a0"/>
        <w:rPr>
          <w:rFonts w:hint="cs"/>
          <w:rtl/>
        </w:rPr>
      </w:pPr>
      <w:r>
        <w:rPr>
          <w:rFonts w:hint="cs"/>
          <w:rtl/>
        </w:rPr>
        <w:t xml:space="preserve">הבעיה היא שאין לנו "יתד נאמן" בעיתון </w:t>
      </w:r>
      <w:r>
        <w:rPr>
          <w:rFonts w:hint="cs"/>
          <w:rtl/>
        </w:rPr>
        <w:t>"הארץ".</w:t>
      </w:r>
    </w:p>
    <w:p w14:paraId="3771F8D4" w14:textId="77777777" w:rsidR="00000000" w:rsidRDefault="009B75DB">
      <w:pPr>
        <w:pStyle w:val="a0"/>
        <w:rPr>
          <w:rFonts w:hint="cs"/>
          <w:rtl/>
        </w:rPr>
      </w:pPr>
    </w:p>
    <w:p w14:paraId="2A639E94" w14:textId="77777777" w:rsidR="00000000" w:rsidRDefault="009B75DB">
      <w:pPr>
        <w:pStyle w:val="af1"/>
        <w:rPr>
          <w:rtl/>
        </w:rPr>
      </w:pPr>
      <w:r>
        <w:rPr>
          <w:rtl/>
        </w:rPr>
        <w:t>היו"ר ראובן ריבלין:</w:t>
      </w:r>
    </w:p>
    <w:p w14:paraId="4AC76B22" w14:textId="77777777" w:rsidR="00000000" w:rsidRDefault="009B75DB">
      <w:pPr>
        <w:pStyle w:val="a0"/>
        <w:rPr>
          <w:rtl/>
        </w:rPr>
      </w:pPr>
    </w:p>
    <w:p w14:paraId="5F65C93F" w14:textId="77777777" w:rsidR="00000000" w:rsidRDefault="009B75DB">
      <w:pPr>
        <w:pStyle w:val="a0"/>
        <w:rPr>
          <w:rFonts w:hint="cs"/>
          <w:rtl/>
        </w:rPr>
      </w:pPr>
      <w:r>
        <w:rPr>
          <w:rFonts w:hint="cs"/>
          <w:rtl/>
        </w:rPr>
        <w:t>טוב, עד כאן היתה פרשת "יתד נאמן", וזו היתה שאילתא שלי לחבר הכנסת גפני והוא השיב. עתה, נעבור לשאילתות לשר.</w:t>
      </w:r>
    </w:p>
    <w:p w14:paraId="5EE6642E" w14:textId="77777777" w:rsidR="00000000" w:rsidRDefault="009B75DB">
      <w:pPr>
        <w:pStyle w:val="a0"/>
        <w:rPr>
          <w:rFonts w:hint="cs"/>
          <w:rtl/>
        </w:rPr>
      </w:pPr>
    </w:p>
    <w:p w14:paraId="479E20F0" w14:textId="77777777" w:rsidR="00000000" w:rsidRDefault="009B75DB">
      <w:pPr>
        <w:pStyle w:val="af0"/>
        <w:rPr>
          <w:rtl/>
        </w:rPr>
      </w:pPr>
      <w:r>
        <w:rPr>
          <w:rFonts w:hint="eastAsia"/>
          <w:rtl/>
        </w:rPr>
        <w:t>מאיר</w:t>
      </w:r>
      <w:r>
        <w:rPr>
          <w:rtl/>
        </w:rPr>
        <w:t xml:space="preserve"> פרוש (יהדות התורה):</w:t>
      </w:r>
    </w:p>
    <w:p w14:paraId="18626411" w14:textId="77777777" w:rsidR="00000000" w:rsidRDefault="009B75DB">
      <w:pPr>
        <w:pStyle w:val="a0"/>
        <w:rPr>
          <w:rFonts w:hint="cs"/>
          <w:rtl/>
        </w:rPr>
      </w:pPr>
    </w:p>
    <w:p w14:paraId="11A5A197" w14:textId="77777777" w:rsidR="00000000" w:rsidRDefault="009B75DB">
      <w:pPr>
        <w:pStyle w:val="a0"/>
        <w:rPr>
          <w:rFonts w:hint="cs"/>
          <w:rtl/>
        </w:rPr>
      </w:pPr>
      <w:r>
        <w:rPr>
          <w:rFonts w:hint="cs"/>
          <w:rtl/>
        </w:rPr>
        <w:t>- - -</w:t>
      </w:r>
    </w:p>
    <w:p w14:paraId="1A34E74A" w14:textId="77777777" w:rsidR="00000000" w:rsidRDefault="009B75DB">
      <w:pPr>
        <w:pStyle w:val="a0"/>
        <w:rPr>
          <w:rFonts w:hint="cs"/>
          <w:rtl/>
        </w:rPr>
      </w:pPr>
    </w:p>
    <w:p w14:paraId="7A99B5A8" w14:textId="77777777" w:rsidR="00000000" w:rsidRDefault="009B75DB">
      <w:pPr>
        <w:pStyle w:val="-"/>
        <w:rPr>
          <w:rtl/>
        </w:rPr>
      </w:pPr>
      <w:bookmarkStart w:id="29" w:name="FS000000526T24_12_2003_12_15_39C"/>
      <w:bookmarkEnd w:id="29"/>
      <w:r>
        <w:rPr>
          <w:rtl/>
        </w:rPr>
        <w:t>משה גפני (יהדות התורה):</w:t>
      </w:r>
    </w:p>
    <w:p w14:paraId="75DADB93" w14:textId="77777777" w:rsidR="00000000" w:rsidRDefault="009B75DB">
      <w:pPr>
        <w:pStyle w:val="a0"/>
        <w:rPr>
          <w:rtl/>
        </w:rPr>
      </w:pPr>
    </w:p>
    <w:p w14:paraId="682685D2" w14:textId="77777777" w:rsidR="00000000" w:rsidRDefault="009B75DB">
      <w:pPr>
        <w:pStyle w:val="a0"/>
        <w:rPr>
          <w:rFonts w:hint="cs"/>
          <w:rtl/>
        </w:rPr>
      </w:pPr>
      <w:r>
        <w:rPr>
          <w:rFonts w:hint="cs"/>
          <w:rtl/>
        </w:rPr>
        <w:t>אדוני היושב-ראש, אדוני השר, מדובר בקווי מתח שמעבירים קרינה, ו</w:t>
      </w:r>
      <w:r>
        <w:rPr>
          <w:rFonts w:hint="cs"/>
          <w:rtl/>
        </w:rPr>
        <w:t>השאלה היא, האם הם עומדים בתקן או לא עומדים בתקן. למה אי-אפשר להעביר קווי מתח מתחת לאדמה? כאשר זה סמוך לבתי תושבים, למה זה צריך להיות קרוב לבתי תושבים - לעמוד בתקן או לא לעמוד בתקן?</w:t>
      </w:r>
    </w:p>
    <w:p w14:paraId="28E8A707" w14:textId="77777777" w:rsidR="00000000" w:rsidRDefault="009B75DB">
      <w:pPr>
        <w:pStyle w:val="a0"/>
        <w:rPr>
          <w:rFonts w:hint="cs"/>
          <w:rtl/>
        </w:rPr>
      </w:pPr>
    </w:p>
    <w:p w14:paraId="005C73F0" w14:textId="77777777" w:rsidR="00000000" w:rsidRDefault="009B75DB">
      <w:pPr>
        <w:pStyle w:val="a0"/>
        <w:rPr>
          <w:rFonts w:hint="cs"/>
          <w:rtl/>
        </w:rPr>
      </w:pPr>
      <w:r>
        <w:rPr>
          <w:rFonts w:hint="cs"/>
          <w:rtl/>
        </w:rPr>
        <w:t>שאלה נוספת - לא רק על קווי המתח, גם על קיר אקוסטי לאורך כביש גהה. כביש גהה</w:t>
      </w:r>
      <w:r>
        <w:rPr>
          <w:rFonts w:hint="cs"/>
          <w:rtl/>
        </w:rPr>
        <w:t>, באותו קטע כביש שעליו אנחנו מדברים, עובר בארבעה יישובים: בני-ברק, רמת-גן ועוד יישובים. ראית את הקיר האקוסטי, בבני-ברק אין קיר, וברמת-גן - יש. לגבי  קווי המתח, כפי שהם תוכננו מלכתחילה, ראית שליד בני-ברק זה בצד של העיר בני-ברק, וברמת-גן זה עובר לצד השני, לכ</w:t>
      </w:r>
      <w:r>
        <w:rPr>
          <w:rFonts w:hint="cs"/>
          <w:rtl/>
        </w:rPr>
        <w:t>יוון בר-אילן. כלומר, האם היתה פה איזו מגמה, שתלוי איזה יישוב נמצא ליד קו המתח? כך זה היה בעניין הקיר האקוסטי. יכול להיות שבבני-ברק לא מתחשבים.</w:t>
      </w:r>
    </w:p>
    <w:p w14:paraId="75D88118" w14:textId="77777777" w:rsidR="00000000" w:rsidRDefault="009B75DB">
      <w:pPr>
        <w:pStyle w:val="a0"/>
        <w:rPr>
          <w:rFonts w:hint="cs"/>
          <w:rtl/>
        </w:rPr>
      </w:pPr>
    </w:p>
    <w:p w14:paraId="0DDD7DCB" w14:textId="77777777" w:rsidR="00000000" w:rsidRDefault="009B75DB">
      <w:pPr>
        <w:pStyle w:val="af1"/>
        <w:rPr>
          <w:rtl/>
        </w:rPr>
      </w:pPr>
      <w:r>
        <w:rPr>
          <w:rtl/>
        </w:rPr>
        <w:t>היו"ר ראובן ריבלין:</w:t>
      </w:r>
    </w:p>
    <w:p w14:paraId="052F9138" w14:textId="77777777" w:rsidR="00000000" w:rsidRDefault="009B75DB">
      <w:pPr>
        <w:pStyle w:val="a0"/>
        <w:rPr>
          <w:rtl/>
        </w:rPr>
      </w:pPr>
    </w:p>
    <w:p w14:paraId="0CE2B4DD" w14:textId="77777777" w:rsidR="00000000" w:rsidRDefault="009B75DB">
      <w:pPr>
        <w:pStyle w:val="a0"/>
        <w:rPr>
          <w:rFonts w:hint="cs"/>
          <w:rtl/>
        </w:rPr>
      </w:pPr>
      <w:r>
        <w:rPr>
          <w:rFonts w:hint="cs"/>
          <w:rtl/>
        </w:rPr>
        <w:t>תודה. חבר הכנסת פרוש, בבקשה.</w:t>
      </w:r>
    </w:p>
    <w:p w14:paraId="70413981" w14:textId="77777777" w:rsidR="00000000" w:rsidRDefault="009B75DB">
      <w:pPr>
        <w:pStyle w:val="a0"/>
        <w:rPr>
          <w:rFonts w:hint="cs"/>
          <w:rtl/>
        </w:rPr>
      </w:pPr>
    </w:p>
    <w:p w14:paraId="1148050C" w14:textId="77777777" w:rsidR="00000000" w:rsidRDefault="009B75DB">
      <w:pPr>
        <w:pStyle w:val="a"/>
        <w:rPr>
          <w:rtl/>
        </w:rPr>
      </w:pPr>
      <w:bookmarkStart w:id="30" w:name="FS000000563T24_12_2003_12_18_55"/>
      <w:bookmarkStart w:id="31" w:name="_Toc62986444"/>
      <w:bookmarkEnd w:id="30"/>
      <w:r>
        <w:rPr>
          <w:rFonts w:hint="eastAsia"/>
          <w:rtl/>
        </w:rPr>
        <w:t>מאיר</w:t>
      </w:r>
      <w:r>
        <w:rPr>
          <w:rtl/>
        </w:rPr>
        <w:t xml:space="preserve"> פרוש (יהדות התורה):</w:t>
      </w:r>
      <w:bookmarkEnd w:id="31"/>
    </w:p>
    <w:p w14:paraId="12F66884" w14:textId="77777777" w:rsidR="00000000" w:rsidRDefault="009B75DB">
      <w:pPr>
        <w:pStyle w:val="a0"/>
        <w:rPr>
          <w:rFonts w:hint="cs"/>
          <w:rtl/>
        </w:rPr>
      </w:pPr>
    </w:p>
    <w:p w14:paraId="12144A8D" w14:textId="77777777" w:rsidR="00000000" w:rsidRDefault="009B75DB">
      <w:pPr>
        <w:pStyle w:val="a0"/>
        <w:rPr>
          <w:rFonts w:hint="cs"/>
          <w:rtl/>
        </w:rPr>
      </w:pPr>
      <w:r>
        <w:rPr>
          <w:rFonts w:hint="cs"/>
          <w:rtl/>
        </w:rPr>
        <w:t>אדוני השר, אני מניח שלא תדע לענות ל</w:t>
      </w:r>
      <w:r>
        <w:rPr>
          <w:rFonts w:hint="cs"/>
          <w:rtl/>
        </w:rPr>
        <w:t>י, האם חברת החשמל נענתה לבקשתך להוזיל את מחירי החשמל למשפחות חלשות, למשפחות ברוכות ילדים, אבל יש לי שאלה אחרת אליך: האם תוכל לפרט בפני הכנסת מה הם הדברים שנעשו על-ידי חברת החשמל לקראת החורף? ייתכנו שלגים. אנחנו זוכרים חורפים שבהם עם ישראל סבל כתוצאה מנפילת</w:t>
      </w:r>
      <w:r>
        <w:rPr>
          <w:rFonts w:hint="cs"/>
          <w:rtl/>
        </w:rPr>
        <w:t xml:space="preserve"> עמודי חשמל, חוטי חשמל וכדומה. אולי זו ההזדמנות להגיד משפט לכנסת איך המשרד וחברת החשמל ערוכים לכך.</w:t>
      </w:r>
    </w:p>
    <w:p w14:paraId="2F7CB859" w14:textId="77777777" w:rsidR="00000000" w:rsidRDefault="009B75DB">
      <w:pPr>
        <w:pStyle w:val="a0"/>
        <w:rPr>
          <w:rFonts w:hint="cs"/>
          <w:rtl/>
        </w:rPr>
      </w:pPr>
    </w:p>
    <w:p w14:paraId="5EB8FFDA" w14:textId="77777777" w:rsidR="00000000" w:rsidRDefault="009B75DB">
      <w:pPr>
        <w:pStyle w:val="af1"/>
        <w:rPr>
          <w:rtl/>
        </w:rPr>
      </w:pPr>
      <w:r>
        <w:rPr>
          <w:rtl/>
        </w:rPr>
        <w:t>היו"ר ראובן ריבלין:</w:t>
      </w:r>
    </w:p>
    <w:p w14:paraId="7A3C4002" w14:textId="77777777" w:rsidR="00000000" w:rsidRDefault="009B75DB">
      <w:pPr>
        <w:pStyle w:val="a0"/>
        <w:rPr>
          <w:rtl/>
        </w:rPr>
      </w:pPr>
    </w:p>
    <w:p w14:paraId="7470898E" w14:textId="77777777" w:rsidR="00000000" w:rsidRDefault="009B75DB">
      <w:pPr>
        <w:pStyle w:val="a0"/>
        <w:rPr>
          <w:rtl/>
        </w:rPr>
      </w:pPr>
      <w:r>
        <w:rPr>
          <w:rFonts w:hint="cs"/>
          <w:rtl/>
        </w:rPr>
        <w:t>תודה. חבר הכנסת טלב אלסאנע.</w:t>
      </w:r>
    </w:p>
    <w:p w14:paraId="1C59FE1B" w14:textId="77777777" w:rsidR="00000000" w:rsidRDefault="009B75DB">
      <w:pPr>
        <w:pStyle w:val="-"/>
        <w:rPr>
          <w:rtl/>
        </w:rPr>
      </w:pPr>
    </w:p>
    <w:p w14:paraId="43760C7A" w14:textId="77777777" w:rsidR="00000000" w:rsidRDefault="009B75DB">
      <w:pPr>
        <w:pStyle w:val="-"/>
        <w:rPr>
          <w:rtl/>
        </w:rPr>
      </w:pPr>
      <w:bookmarkStart w:id="32" w:name="FS000000563T24_12_2003_12_20_21C"/>
      <w:bookmarkEnd w:id="32"/>
      <w:r>
        <w:rPr>
          <w:rtl/>
        </w:rPr>
        <w:t>מאיר פרוש (יהדות התורה):</w:t>
      </w:r>
    </w:p>
    <w:p w14:paraId="22C986C7" w14:textId="77777777" w:rsidR="00000000" w:rsidRDefault="009B75DB">
      <w:pPr>
        <w:pStyle w:val="a0"/>
        <w:rPr>
          <w:rFonts w:hint="cs"/>
          <w:rtl/>
        </w:rPr>
      </w:pPr>
    </w:p>
    <w:p w14:paraId="28444DB2" w14:textId="77777777" w:rsidR="00000000" w:rsidRDefault="009B75DB">
      <w:pPr>
        <w:pStyle w:val="a0"/>
        <w:rPr>
          <w:rFonts w:hint="cs"/>
          <w:rtl/>
        </w:rPr>
      </w:pPr>
      <w:r>
        <w:rPr>
          <w:rFonts w:hint="cs"/>
          <w:rtl/>
        </w:rPr>
        <w:t>אשמח, אם יש תשובה על השאלה, האם יש הנחה למשפחות חלשות.</w:t>
      </w:r>
    </w:p>
    <w:p w14:paraId="5F65717D" w14:textId="77777777" w:rsidR="00000000" w:rsidRDefault="009B75DB">
      <w:pPr>
        <w:pStyle w:val="a0"/>
        <w:rPr>
          <w:rFonts w:hint="cs"/>
          <w:rtl/>
        </w:rPr>
      </w:pPr>
    </w:p>
    <w:p w14:paraId="51BFC1B8" w14:textId="77777777" w:rsidR="00000000" w:rsidRDefault="009B75DB">
      <w:pPr>
        <w:pStyle w:val="af1"/>
        <w:rPr>
          <w:rtl/>
        </w:rPr>
      </w:pPr>
      <w:r>
        <w:rPr>
          <w:rtl/>
        </w:rPr>
        <w:t>היו"ר ראובן ריבלין:</w:t>
      </w:r>
    </w:p>
    <w:p w14:paraId="44778C9B" w14:textId="77777777" w:rsidR="00000000" w:rsidRDefault="009B75DB">
      <w:pPr>
        <w:pStyle w:val="a0"/>
        <w:rPr>
          <w:rtl/>
        </w:rPr>
      </w:pPr>
    </w:p>
    <w:p w14:paraId="3959EB34" w14:textId="77777777" w:rsidR="00000000" w:rsidRDefault="009B75DB">
      <w:pPr>
        <w:pStyle w:val="a0"/>
        <w:rPr>
          <w:rFonts w:hint="cs"/>
          <w:rtl/>
        </w:rPr>
      </w:pPr>
      <w:r>
        <w:rPr>
          <w:rFonts w:hint="cs"/>
          <w:rtl/>
        </w:rPr>
        <w:t>השר</w:t>
      </w:r>
      <w:r>
        <w:rPr>
          <w:rFonts w:hint="cs"/>
          <w:rtl/>
        </w:rPr>
        <w:t xml:space="preserve"> בא לכאן לענות על נושא ספציפי, ואם יוכל לענות על נושא כללי בשתי דקות - אשמח.</w:t>
      </w:r>
    </w:p>
    <w:p w14:paraId="49A0FC03" w14:textId="77777777" w:rsidR="00000000" w:rsidRDefault="009B75DB">
      <w:pPr>
        <w:pStyle w:val="a0"/>
        <w:rPr>
          <w:rFonts w:hint="cs"/>
          <w:rtl/>
        </w:rPr>
      </w:pPr>
    </w:p>
    <w:p w14:paraId="3FF0DBED" w14:textId="77777777" w:rsidR="00000000" w:rsidRDefault="009B75DB">
      <w:pPr>
        <w:pStyle w:val="a"/>
        <w:rPr>
          <w:rtl/>
        </w:rPr>
      </w:pPr>
      <w:bookmarkStart w:id="33" w:name="FS000000549T24_12_2003_12_20_58"/>
      <w:bookmarkStart w:id="34" w:name="_Toc62986445"/>
      <w:bookmarkEnd w:id="33"/>
      <w:r>
        <w:rPr>
          <w:rtl/>
        </w:rPr>
        <w:t>טלב אלסאנע (רע"ם):</w:t>
      </w:r>
      <w:bookmarkEnd w:id="34"/>
    </w:p>
    <w:p w14:paraId="1631EEF6" w14:textId="77777777" w:rsidR="00000000" w:rsidRDefault="009B75DB">
      <w:pPr>
        <w:pStyle w:val="a0"/>
        <w:rPr>
          <w:rtl/>
        </w:rPr>
      </w:pPr>
    </w:p>
    <w:p w14:paraId="14A9215F" w14:textId="77777777" w:rsidR="00000000" w:rsidRDefault="009B75DB">
      <w:pPr>
        <w:pStyle w:val="a0"/>
        <w:rPr>
          <w:rFonts w:hint="cs"/>
          <w:rtl/>
        </w:rPr>
      </w:pPr>
      <w:r>
        <w:rPr>
          <w:rFonts w:hint="cs"/>
          <w:rtl/>
        </w:rPr>
        <w:t>אדוני היושב-ראש, חברי הכנסת, כבוד השר, אשאל אותך שאלה שאני יודע שאינך יכול לענות עליה, ואני מבקש שהדבר יירשם ואתה תבחן זאת בשלב מאוחר יותר. בתוך שכונה בתל-שבע</w:t>
      </w:r>
      <w:r>
        <w:rPr>
          <w:rFonts w:hint="cs"/>
          <w:rtl/>
        </w:rPr>
        <w:t>, אני חושב שזו שכונה 8, משפחת שבט אל-אסאם, זה שנים הם מבקשים להעביר את תוואי החשמל שגורם להם סכנה רצינית וגם מטרד ומפגע בטיחותי קשה, וכל הפניות שלהם לחברת החשמל לא נענו. יש חשש שממתינים שייגרם איזה אסון ואז יתעוררו וישנו את התוואי של קו המתח הגבוה שם. לכן,</w:t>
      </w:r>
      <w:r>
        <w:rPr>
          <w:rFonts w:hint="cs"/>
          <w:rtl/>
        </w:rPr>
        <w:t xml:space="preserve"> אני מבקש שהדבר הזה ייבדק על-ידך. תודה רבה.</w:t>
      </w:r>
    </w:p>
    <w:p w14:paraId="3771F05C" w14:textId="77777777" w:rsidR="00000000" w:rsidRDefault="009B75DB">
      <w:pPr>
        <w:pStyle w:val="a0"/>
        <w:rPr>
          <w:rFonts w:hint="cs"/>
          <w:rtl/>
        </w:rPr>
      </w:pPr>
    </w:p>
    <w:p w14:paraId="291ED1C4" w14:textId="77777777" w:rsidR="00000000" w:rsidRDefault="009B75DB">
      <w:pPr>
        <w:pStyle w:val="af1"/>
        <w:rPr>
          <w:rtl/>
        </w:rPr>
      </w:pPr>
      <w:r>
        <w:rPr>
          <w:rtl/>
        </w:rPr>
        <w:t>היו"ר ראובן ריבלין:</w:t>
      </w:r>
    </w:p>
    <w:p w14:paraId="1E62059A" w14:textId="77777777" w:rsidR="00000000" w:rsidRDefault="009B75DB">
      <w:pPr>
        <w:pStyle w:val="a0"/>
        <w:rPr>
          <w:rtl/>
        </w:rPr>
      </w:pPr>
    </w:p>
    <w:p w14:paraId="317D9DAB" w14:textId="77777777" w:rsidR="00000000" w:rsidRDefault="009B75DB">
      <w:pPr>
        <w:pStyle w:val="a0"/>
        <w:rPr>
          <w:rFonts w:hint="cs"/>
          <w:rtl/>
        </w:rPr>
      </w:pPr>
      <w:r>
        <w:rPr>
          <w:rFonts w:hint="cs"/>
          <w:rtl/>
        </w:rPr>
        <w:t>חבר הכנסת טלב אלסאנע, אתה עושה שימוש בדבר שהוא כל כך פשוט. יכתוב אדוני שאילתא רגילה ויקבל תשובה. זה חוקי לחלוטין.</w:t>
      </w:r>
    </w:p>
    <w:p w14:paraId="3B166FDB" w14:textId="77777777" w:rsidR="00000000" w:rsidRDefault="009B75DB">
      <w:pPr>
        <w:pStyle w:val="a0"/>
        <w:rPr>
          <w:rFonts w:hint="cs"/>
          <w:rtl/>
        </w:rPr>
      </w:pPr>
    </w:p>
    <w:p w14:paraId="66CDEA04" w14:textId="77777777" w:rsidR="00000000" w:rsidRDefault="009B75DB">
      <w:pPr>
        <w:pStyle w:val="af0"/>
        <w:rPr>
          <w:rtl/>
        </w:rPr>
      </w:pPr>
      <w:r>
        <w:rPr>
          <w:rFonts w:hint="eastAsia"/>
          <w:rtl/>
        </w:rPr>
        <w:t>דוד</w:t>
      </w:r>
      <w:r>
        <w:rPr>
          <w:rtl/>
        </w:rPr>
        <w:t xml:space="preserve"> טל (עם אחד):</w:t>
      </w:r>
    </w:p>
    <w:p w14:paraId="049783E8" w14:textId="77777777" w:rsidR="00000000" w:rsidRDefault="009B75DB">
      <w:pPr>
        <w:pStyle w:val="a0"/>
        <w:rPr>
          <w:rFonts w:hint="cs"/>
          <w:rtl/>
        </w:rPr>
      </w:pPr>
    </w:p>
    <w:p w14:paraId="43AC16B3" w14:textId="77777777" w:rsidR="00000000" w:rsidRDefault="009B75DB">
      <w:pPr>
        <w:pStyle w:val="a0"/>
        <w:rPr>
          <w:rFonts w:hint="cs"/>
          <w:rtl/>
        </w:rPr>
      </w:pPr>
      <w:r>
        <w:rPr>
          <w:rFonts w:hint="cs"/>
          <w:rtl/>
        </w:rPr>
        <w:t>השרים לא עונים על השאילתות.</w:t>
      </w:r>
    </w:p>
    <w:p w14:paraId="3BEFAC71" w14:textId="77777777" w:rsidR="00000000" w:rsidRDefault="009B75DB">
      <w:pPr>
        <w:pStyle w:val="a0"/>
        <w:rPr>
          <w:rFonts w:hint="cs"/>
          <w:rtl/>
        </w:rPr>
      </w:pPr>
    </w:p>
    <w:p w14:paraId="74B7359A" w14:textId="77777777" w:rsidR="00000000" w:rsidRDefault="009B75DB">
      <w:pPr>
        <w:pStyle w:val="af1"/>
        <w:rPr>
          <w:rtl/>
        </w:rPr>
      </w:pPr>
      <w:r>
        <w:rPr>
          <w:rtl/>
        </w:rPr>
        <w:t>היו"ר ראובן ריבלין:</w:t>
      </w:r>
    </w:p>
    <w:p w14:paraId="33904AE2" w14:textId="77777777" w:rsidR="00000000" w:rsidRDefault="009B75DB">
      <w:pPr>
        <w:pStyle w:val="a0"/>
        <w:rPr>
          <w:rtl/>
        </w:rPr>
      </w:pPr>
    </w:p>
    <w:p w14:paraId="41959658" w14:textId="77777777" w:rsidR="00000000" w:rsidRDefault="009B75DB">
      <w:pPr>
        <w:pStyle w:val="a0"/>
        <w:rPr>
          <w:rFonts w:hint="cs"/>
          <w:rtl/>
        </w:rPr>
      </w:pPr>
      <w:r>
        <w:rPr>
          <w:rFonts w:hint="cs"/>
          <w:rtl/>
        </w:rPr>
        <w:t xml:space="preserve">כל חבר </w:t>
      </w:r>
      <w:r>
        <w:rPr>
          <w:rFonts w:hint="cs"/>
          <w:rtl/>
        </w:rPr>
        <w:t>כנסת שיתלונן בפני שהשרים לא ענו לו, יקבל את הסיוע המלא שלי.</w:t>
      </w:r>
    </w:p>
    <w:p w14:paraId="22B58A6F" w14:textId="77777777" w:rsidR="00000000" w:rsidRDefault="009B75DB">
      <w:pPr>
        <w:pStyle w:val="a0"/>
        <w:rPr>
          <w:rFonts w:hint="cs"/>
          <w:rtl/>
        </w:rPr>
      </w:pPr>
    </w:p>
    <w:p w14:paraId="298C7D59" w14:textId="77777777" w:rsidR="00000000" w:rsidRDefault="009B75DB">
      <w:pPr>
        <w:pStyle w:val="af0"/>
        <w:rPr>
          <w:rtl/>
        </w:rPr>
      </w:pPr>
      <w:r>
        <w:rPr>
          <w:rFonts w:hint="eastAsia"/>
          <w:rtl/>
        </w:rPr>
        <w:t>דוד</w:t>
      </w:r>
      <w:r>
        <w:rPr>
          <w:rtl/>
        </w:rPr>
        <w:t xml:space="preserve"> טל (עם אחד):</w:t>
      </w:r>
    </w:p>
    <w:p w14:paraId="0DB17B94" w14:textId="77777777" w:rsidR="00000000" w:rsidRDefault="009B75DB">
      <w:pPr>
        <w:pStyle w:val="a0"/>
        <w:rPr>
          <w:rFonts w:hint="cs"/>
          <w:rtl/>
        </w:rPr>
      </w:pPr>
    </w:p>
    <w:p w14:paraId="6CDE91BD" w14:textId="77777777" w:rsidR="00000000" w:rsidRDefault="009B75DB">
      <w:pPr>
        <w:pStyle w:val="a0"/>
        <w:rPr>
          <w:rFonts w:hint="cs"/>
          <w:rtl/>
        </w:rPr>
      </w:pPr>
      <w:r>
        <w:rPr>
          <w:rFonts w:hint="cs"/>
          <w:rtl/>
        </w:rPr>
        <w:t>הנה, אני מתלונן - - -</w:t>
      </w:r>
    </w:p>
    <w:p w14:paraId="3189E99C" w14:textId="77777777" w:rsidR="00000000" w:rsidRDefault="009B75DB">
      <w:pPr>
        <w:pStyle w:val="a0"/>
        <w:rPr>
          <w:rFonts w:hint="cs"/>
          <w:rtl/>
        </w:rPr>
      </w:pPr>
    </w:p>
    <w:p w14:paraId="12D3D985" w14:textId="77777777" w:rsidR="00000000" w:rsidRDefault="009B75DB">
      <w:pPr>
        <w:pStyle w:val="af1"/>
        <w:rPr>
          <w:rtl/>
        </w:rPr>
      </w:pPr>
      <w:r>
        <w:rPr>
          <w:rtl/>
        </w:rPr>
        <w:t>היו"ר ראובן ריבלין:</w:t>
      </w:r>
    </w:p>
    <w:p w14:paraId="644C809B" w14:textId="77777777" w:rsidR="00000000" w:rsidRDefault="009B75DB">
      <w:pPr>
        <w:pStyle w:val="a0"/>
        <w:rPr>
          <w:rtl/>
        </w:rPr>
      </w:pPr>
    </w:p>
    <w:p w14:paraId="65EEAA79" w14:textId="77777777" w:rsidR="00000000" w:rsidRDefault="009B75DB">
      <w:pPr>
        <w:pStyle w:val="a0"/>
        <w:rPr>
          <w:rFonts w:hint="cs"/>
          <w:rtl/>
        </w:rPr>
      </w:pPr>
      <w:r>
        <w:rPr>
          <w:rFonts w:hint="cs"/>
          <w:rtl/>
        </w:rPr>
        <w:t>לא עכשיו. חבר הכנסת טל, עכשיו זו לא שעת התלונות. שעת התלונות אצלי היא שעה אחרת.   עתה, כבוד השר ישיב.</w:t>
      </w:r>
    </w:p>
    <w:p w14:paraId="100EE0F1" w14:textId="77777777" w:rsidR="00000000" w:rsidRDefault="009B75DB">
      <w:pPr>
        <w:pStyle w:val="a"/>
        <w:rPr>
          <w:rtl/>
        </w:rPr>
      </w:pPr>
    </w:p>
    <w:p w14:paraId="25D83021" w14:textId="77777777" w:rsidR="00000000" w:rsidRDefault="009B75DB">
      <w:pPr>
        <w:pStyle w:val="a"/>
        <w:rPr>
          <w:rtl/>
        </w:rPr>
      </w:pPr>
      <w:bookmarkStart w:id="35" w:name="FS000000520T24_12_2003_12_24_30"/>
      <w:bookmarkStart w:id="36" w:name="_Toc62986446"/>
      <w:bookmarkEnd w:id="35"/>
      <w:r>
        <w:rPr>
          <w:rtl/>
        </w:rPr>
        <w:t>שר התשתיות הלאומיות יוסף פריצק</w:t>
      </w:r>
      <w:r>
        <w:rPr>
          <w:rtl/>
        </w:rPr>
        <w:t>י:</w:t>
      </w:r>
      <w:bookmarkEnd w:id="36"/>
    </w:p>
    <w:p w14:paraId="71BB2CC4" w14:textId="77777777" w:rsidR="00000000" w:rsidRDefault="009B75DB">
      <w:pPr>
        <w:pStyle w:val="a0"/>
        <w:rPr>
          <w:rFonts w:hint="cs"/>
          <w:rtl/>
        </w:rPr>
      </w:pPr>
    </w:p>
    <w:p w14:paraId="34B13FAF" w14:textId="77777777" w:rsidR="00000000" w:rsidRDefault="009B75DB">
      <w:pPr>
        <w:pStyle w:val="a0"/>
        <w:rPr>
          <w:rFonts w:hint="cs"/>
          <w:rtl/>
        </w:rPr>
      </w:pPr>
      <w:r>
        <w:rPr>
          <w:rFonts w:hint="cs"/>
          <w:rtl/>
        </w:rPr>
        <w:t>חבר הכנסת גפני, קווי מתח תת-קרקעיים - אני מאוד בעד. דרך אגב, אני בכלל מאוד בעד שיתחילו בדבר הזה, ויש עם זה בעיה. הבעיה היא, שכמובן קו מתח תת-קרקעי לבנייה עולה בערך פי-עשרה מקו מתח עליון. אני אינני קובע את תעריפי חברת החשמל. דרך אגב, חברת החשמל תשמח לעש</w:t>
      </w:r>
      <w:r>
        <w:rPr>
          <w:rFonts w:hint="cs"/>
          <w:rtl/>
        </w:rPr>
        <w:t xml:space="preserve">ות זאת, ובתנאי שיכירו לה בדבר הזה כהוצאה. את קביעת התעריפים וההוצאות קובעת הרשות לשירותים ציבוריים (חשמל), שהיא נפרדת. </w:t>
      </w:r>
    </w:p>
    <w:p w14:paraId="0EE4E662" w14:textId="77777777" w:rsidR="00000000" w:rsidRDefault="009B75DB">
      <w:pPr>
        <w:pStyle w:val="a0"/>
        <w:rPr>
          <w:rFonts w:hint="cs"/>
          <w:rtl/>
        </w:rPr>
      </w:pPr>
    </w:p>
    <w:p w14:paraId="7E66EDDA" w14:textId="77777777" w:rsidR="00000000" w:rsidRDefault="009B75DB">
      <w:pPr>
        <w:pStyle w:val="a0"/>
        <w:rPr>
          <w:rFonts w:hint="cs"/>
          <w:rtl/>
        </w:rPr>
      </w:pPr>
      <w:r>
        <w:rPr>
          <w:rFonts w:hint="cs"/>
          <w:rtl/>
        </w:rPr>
        <w:t xml:space="preserve">דרך אגב, פניתי אליה לא רק בעניינים של בני-ברק אלא בעניינים אחרים. למשל באה בקשה מהעיר עכו. העיר עכו הוכרזה על-ידי אונסק"ו כעיר לשימור, </w:t>
      </w:r>
      <w:r>
        <w:rPr>
          <w:rFonts w:hint="cs"/>
          <w:rtl/>
        </w:rPr>
        <w:t>וחלק מהעניין הוא לשים שם קווי מתח. יש היום שמורות טבע שרצים בהן קווי מתח גבוה, ואני חושב שזה לא נכון, שזה לא ראוי וזה צריך להיות מוטמן. אני חושב שבכלל אנו צריכים לעבור להטמנה. זה עולה הרבה מאוד כסף. הרשות לשירותים ציבוריים (חשמל) לא מוכנה להכיר בהוצאה הזאת</w:t>
      </w:r>
      <w:r>
        <w:rPr>
          <w:rFonts w:hint="cs"/>
          <w:rtl/>
        </w:rPr>
        <w:t xml:space="preserve"> כבתעריף. במאמר מוסגר אומר, שזו אחת הרעות החולות שלנו, שמי שיש לו אחריות לא יכול כל כך לקבוע מדיניות.</w:t>
      </w:r>
    </w:p>
    <w:p w14:paraId="4DBFC37F" w14:textId="77777777" w:rsidR="00000000" w:rsidRDefault="009B75DB">
      <w:pPr>
        <w:pStyle w:val="a0"/>
        <w:rPr>
          <w:rFonts w:hint="cs"/>
          <w:rtl/>
        </w:rPr>
      </w:pPr>
    </w:p>
    <w:p w14:paraId="50BBD05A" w14:textId="77777777" w:rsidR="00000000" w:rsidRDefault="009B75DB">
      <w:pPr>
        <w:pStyle w:val="a0"/>
        <w:rPr>
          <w:rFonts w:hint="cs"/>
          <w:rtl/>
        </w:rPr>
      </w:pPr>
      <w:r>
        <w:rPr>
          <w:rFonts w:hint="cs"/>
          <w:rtl/>
        </w:rPr>
        <w:t>אותה תשובה - לגבי מה שאמר חבר הכנסת פרוש. אני לא קובע תעריפים למשפחות מעוטות יכולת או לא מעוטות יכולת. קביעת התעריפים מסורה בידי רשות עצמאית לחלוטין, שהי</w:t>
      </w:r>
      <w:r>
        <w:rPr>
          <w:rFonts w:hint="cs"/>
          <w:rtl/>
        </w:rPr>
        <w:t>א קובעת אותם. לכן, אינני יכול לענות על השאלה הזאת.</w:t>
      </w:r>
    </w:p>
    <w:p w14:paraId="5034F824" w14:textId="77777777" w:rsidR="00000000" w:rsidRDefault="009B75DB">
      <w:pPr>
        <w:pStyle w:val="a0"/>
        <w:rPr>
          <w:rFonts w:hint="cs"/>
          <w:rtl/>
        </w:rPr>
      </w:pPr>
    </w:p>
    <w:p w14:paraId="1B20690D" w14:textId="77777777" w:rsidR="00000000" w:rsidRDefault="009B75DB">
      <w:pPr>
        <w:pStyle w:val="af0"/>
        <w:rPr>
          <w:rtl/>
        </w:rPr>
      </w:pPr>
      <w:r>
        <w:rPr>
          <w:rFonts w:hint="eastAsia"/>
          <w:rtl/>
        </w:rPr>
        <w:t>משה</w:t>
      </w:r>
      <w:r>
        <w:rPr>
          <w:rtl/>
        </w:rPr>
        <w:t xml:space="preserve"> גפני (יהדות התורה):</w:t>
      </w:r>
    </w:p>
    <w:p w14:paraId="456AE7BF" w14:textId="77777777" w:rsidR="00000000" w:rsidRDefault="009B75DB">
      <w:pPr>
        <w:pStyle w:val="a0"/>
        <w:rPr>
          <w:rFonts w:hint="cs"/>
          <w:rtl/>
        </w:rPr>
      </w:pPr>
    </w:p>
    <w:p w14:paraId="314963ED" w14:textId="77777777" w:rsidR="00000000" w:rsidRDefault="009B75DB">
      <w:pPr>
        <w:pStyle w:val="a0"/>
        <w:rPr>
          <w:rFonts w:hint="cs"/>
          <w:rtl/>
        </w:rPr>
      </w:pPr>
      <w:r>
        <w:rPr>
          <w:rFonts w:hint="cs"/>
          <w:rtl/>
        </w:rPr>
        <w:t>לא ענית לי על ה"זיגזג".</w:t>
      </w:r>
    </w:p>
    <w:p w14:paraId="678B5742" w14:textId="77777777" w:rsidR="00000000" w:rsidRDefault="009B75DB">
      <w:pPr>
        <w:pStyle w:val="a0"/>
        <w:rPr>
          <w:rFonts w:hint="cs"/>
          <w:rtl/>
        </w:rPr>
      </w:pPr>
    </w:p>
    <w:p w14:paraId="679F68D9" w14:textId="77777777" w:rsidR="00000000" w:rsidRDefault="009B75DB">
      <w:pPr>
        <w:pStyle w:val="-"/>
        <w:rPr>
          <w:rtl/>
        </w:rPr>
      </w:pPr>
      <w:bookmarkStart w:id="37" w:name="FS000000520T24_12_2003_12_28_22C"/>
      <w:bookmarkEnd w:id="37"/>
      <w:r>
        <w:rPr>
          <w:rtl/>
        </w:rPr>
        <w:t>שר התשתיות הלאומיות יוסף פריצקי:</w:t>
      </w:r>
    </w:p>
    <w:p w14:paraId="69863FEB" w14:textId="77777777" w:rsidR="00000000" w:rsidRDefault="009B75DB">
      <w:pPr>
        <w:pStyle w:val="a0"/>
        <w:rPr>
          <w:rtl/>
        </w:rPr>
      </w:pPr>
    </w:p>
    <w:p w14:paraId="5E4F1A92" w14:textId="77777777" w:rsidR="00000000" w:rsidRDefault="009B75DB">
      <w:pPr>
        <w:pStyle w:val="a0"/>
        <w:rPr>
          <w:rFonts w:hint="cs"/>
          <w:rtl/>
        </w:rPr>
      </w:pPr>
      <w:r>
        <w:rPr>
          <w:rFonts w:hint="cs"/>
          <w:rtl/>
        </w:rPr>
        <w:t>הקיר האקוסטי, תודה לאל, לא שלי.</w:t>
      </w:r>
    </w:p>
    <w:p w14:paraId="1BBB4B14" w14:textId="77777777" w:rsidR="00000000" w:rsidRDefault="009B75DB">
      <w:pPr>
        <w:pStyle w:val="a0"/>
        <w:rPr>
          <w:rFonts w:hint="cs"/>
          <w:rtl/>
        </w:rPr>
      </w:pPr>
    </w:p>
    <w:p w14:paraId="7B3BF14A" w14:textId="77777777" w:rsidR="00000000" w:rsidRDefault="009B75DB">
      <w:pPr>
        <w:pStyle w:val="a0"/>
        <w:rPr>
          <w:rFonts w:hint="cs"/>
          <w:rtl/>
        </w:rPr>
      </w:pPr>
      <w:r>
        <w:rPr>
          <w:rFonts w:hint="cs"/>
          <w:rtl/>
        </w:rPr>
        <w:t>לגבי השאלה, איפה עובר הקו, האם הוא עובר במקום זה או באחרים - אין לי אפשרות לענות לך עכש</w:t>
      </w:r>
      <w:r>
        <w:rPr>
          <w:rFonts w:hint="cs"/>
          <w:rtl/>
        </w:rPr>
        <w:t>יו. אני מבטיח לענות לך על כך תשובה מפורטת בכתב, אם תרצה להביא אותה לכנסת.</w:t>
      </w:r>
    </w:p>
    <w:p w14:paraId="45A49879" w14:textId="77777777" w:rsidR="00000000" w:rsidRDefault="009B75DB">
      <w:pPr>
        <w:pStyle w:val="a0"/>
        <w:rPr>
          <w:rFonts w:hint="cs"/>
          <w:rtl/>
        </w:rPr>
      </w:pPr>
    </w:p>
    <w:p w14:paraId="567A25B5" w14:textId="77777777" w:rsidR="00000000" w:rsidRDefault="009B75DB">
      <w:pPr>
        <w:pStyle w:val="af1"/>
        <w:rPr>
          <w:rtl/>
        </w:rPr>
      </w:pPr>
      <w:r>
        <w:rPr>
          <w:rtl/>
        </w:rPr>
        <w:t>היו"ר ראובן ריבלין:</w:t>
      </w:r>
    </w:p>
    <w:p w14:paraId="27058319" w14:textId="77777777" w:rsidR="00000000" w:rsidRDefault="009B75DB">
      <w:pPr>
        <w:pStyle w:val="a0"/>
        <w:rPr>
          <w:rtl/>
        </w:rPr>
      </w:pPr>
    </w:p>
    <w:p w14:paraId="1983109B" w14:textId="77777777" w:rsidR="00000000" w:rsidRDefault="009B75DB">
      <w:pPr>
        <w:pStyle w:val="a0"/>
        <w:rPr>
          <w:rFonts w:hint="cs"/>
          <w:rtl/>
        </w:rPr>
      </w:pPr>
      <w:r>
        <w:rPr>
          <w:rFonts w:hint="cs"/>
          <w:rtl/>
        </w:rPr>
        <w:t>האם ההטמנה היא לא תשתית שמשתלמת במשך השנים?</w:t>
      </w:r>
    </w:p>
    <w:p w14:paraId="5420B877" w14:textId="77777777" w:rsidR="00000000" w:rsidRDefault="009B75DB">
      <w:pPr>
        <w:pStyle w:val="a0"/>
        <w:rPr>
          <w:rFonts w:hint="cs"/>
          <w:rtl/>
        </w:rPr>
      </w:pPr>
    </w:p>
    <w:p w14:paraId="065182E1" w14:textId="77777777" w:rsidR="00000000" w:rsidRDefault="009B75DB">
      <w:pPr>
        <w:pStyle w:val="-"/>
        <w:rPr>
          <w:rtl/>
        </w:rPr>
      </w:pPr>
      <w:bookmarkStart w:id="38" w:name="FS000000520T24_12_2003_12_29_09C"/>
      <w:bookmarkEnd w:id="38"/>
      <w:r>
        <w:rPr>
          <w:rtl/>
        </w:rPr>
        <w:t>שר התשתיות הלאומיות יוסף פריצקי:</w:t>
      </w:r>
    </w:p>
    <w:p w14:paraId="00169675" w14:textId="77777777" w:rsidR="00000000" w:rsidRDefault="009B75DB">
      <w:pPr>
        <w:pStyle w:val="a0"/>
        <w:rPr>
          <w:rtl/>
        </w:rPr>
      </w:pPr>
    </w:p>
    <w:p w14:paraId="7D96BA20" w14:textId="77777777" w:rsidR="00000000" w:rsidRDefault="009B75DB">
      <w:pPr>
        <w:pStyle w:val="a0"/>
        <w:rPr>
          <w:rFonts w:hint="cs"/>
          <w:rtl/>
        </w:rPr>
      </w:pPr>
      <w:r>
        <w:rPr>
          <w:rFonts w:hint="cs"/>
          <w:rtl/>
        </w:rPr>
        <w:t>אדוני היושב-ראש, לו היה הדבר בידי, או לו היינו נוהגים שהשר - - -</w:t>
      </w:r>
    </w:p>
    <w:p w14:paraId="1A6F639A" w14:textId="77777777" w:rsidR="00000000" w:rsidRDefault="009B75DB">
      <w:pPr>
        <w:pStyle w:val="a0"/>
        <w:rPr>
          <w:rFonts w:hint="cs"/>
          <w:rtl/>
        </w:rPr>
      </w:pPr>
    </w:p>
    <w:p w14:paraId="3E4CC384" w14:textId="77777777" w:rsidR="00000000" w:rsidRDefault="009B75DB">
      <w:pPr>
        <w:pStyle w:val="af1"/>
        <w:rPr>
          <w:rtl/>
        </w:rPr>
      </w:pPr>
    </w:p>
    <w:p w14:paraId="21F57E1D" w14:textId="77777777" w:rsidR="00000000" w:rsidRDefault="009B75DB">
      <w:pPr>
        <w:pStyle w:val="af1"/>
        <w:rPr>
          <w:rtl/>
        </w:rPr>
      </w:pPr>
      <w:r>
        <w:rPr>
          <w:rtl/>
        </w:rPr>
        <w:t>היו"ר ראובן רי</w:t>
      </w:r>
      <w:r>
        <w:rPr>
          <w:rtl/>
        </w:rPr>
        <w:t>בלין:</w:t>
      </w:r>
    </w:p>
    <w:p w14:paraId="61F3EC3C" w14:textId="77777777" w:rsidR="00000000" w:rsidRDefault="009B75DB">
      <w:pPr>
        <w:pStyle w:val="a0"/>
        <w:rPr>
          <w:rtl/>
        </w:rPr>
      </w:pPr>
    </w:p>
    <w:p w14:paraId="65BAA17F" w14:textId="77777777" w:rsidR="00000000" w:rsidRDefault="009B75DB">
      <w:pPr>
        <w:pStyle w:val="a0"/>
        <w:rPr>
          <w:rFonts w:hint="cs"/>
          <w:rtl/>
        </w:rPr>
      </w:pPr>
      <w:r>
        <w:rPr>
          <w:rFonts w:hint="cs"/>
          <w:rtl/>
        </w:rPr>
        <w:t>מבחינת קביעת מדיניות. אני יודע שכך היה ב"בזק", ו"בזק" השתכנעה שהרבה יותר קל לה.</w:t>
      </w:r>
    </w:p>
    <w:p w14:paraId="43D26DF6" w14:textId="77777777" w:rsidR="00000000" w:rsidRDefault="009B75DB">
      <w:pPr>
        <w:pStyle w:val="a0"/>
        <w:rPr>
          <w:rFonts w:hint="cs"/>
          <w:rtl/>
        </w:rPr>
      </w:pPr>
    </w:p>
    <w:p w14:paraId="7AD154A0" w14:textId="77777777" w:rsidR="00000000" w:rsidRDefault="009B75DB">
      <w:pPr>
        <w:pStyle w:val="-"/>
        <w:rPr>
          <w:rtl/>
        </w:rPr>
      </w:pPr>
      <w:bookmarkStart w:id="39" w:name="FS000000520T24_12_2003_12_29_36C"/>
      <w:bookmarkEnd w:id="39"/>
      <w:r>
        <w:rPr>
          <w:rtl/>
        </w:rPr>
        <w:t>שר התשתיות הלאומיות יוסף פריצקי:</w:t>
      </w:r>
    </w:p>
    <w:p w14:paraId="4BA86B4C" w14:textId="77777777" w:rsidR="00000000" w:rsidRDefault="009B75DB">
      <w:pPr>
        <w:pStyle w:val="a0"/>
        <w:rPr>
          <w:rtl/>
        </w:rPr>
      </w:pPr>
    </w:p>
    <w:p w14:paraId="17290F1D" w14:textId="77777777" w:rsidR="00000000" w:rsidRDefault="009B75DB">
      <w:pPr>
        <w:pStyle w:val="a0"/>
        <w:rPr>
          <w:rFonts w:hint="cs"/>
          <w:rtl/>
        </w:rPr>
      </w:pPr>
      <w:r>
        <w:rPr>
          <w:rFonts w:hint="cs"/>
          <w:rtl/>
        </w:rPr>
        <w:t>כשאדוני היה שר התקשורת, לא היתה לו רשות שניהלה את המדיניות.</w:t>
      </w:r>
    </w:p>
    <w:p w14:paraId="1D359079" w14:textId="77777777" w:rsidR="00000000" w:rsidRDefault="009B75DB">
      <w:pPr>
        <w:pStyle w:val="a0"/>
        <w:rPr>
          <w:rFonts w:hint="cs"/>
          <w:rtl/>
        </w:rPr>
      </w:pPr>
    </w:p>
    <w:p w14:paraId="2AF429A1" w14:textId="77777777" w:rsidR="00000000" w:rsidRDefault="009B75DB">
      <w:pPr>
        <w:pStyle w:val="af1"/>
        <w:rPr>
          <w:rtl/>
        </w:rPr>
      </w:pPr>
      <w:r>
        <w:rPr>
          <w:rtl/>
        </w:rPr>
        <w:t>היו"ר ראובן ריבלין:</w:t>
      </w:r>
    </w:p>
    <w:p w14:paraId="73EDDDC0" w14:textId="77777777" w:rsidR="00000000" w:rsidRDefault="009B75DB">
      <w:pPr>
        <w:pStyle w:val="a0"/>
        <w:rPr>
          <w:rtl/>
        </w:rPr>
      </w:pPr>
    </w:p>
    <w:p w14:paraId="07610DE8" w14:textId="77777777" w:rsidR="00000000" w:rsidRDefault="009B75DB">
      <w:pPr>
        <w:pStyle w:val="a0"/>
        <w:rPr>
          <w:rFonts w:hint="cs"/>
          <w:rtl/>
        </w:rPr>
      </w:pPr>
      <w:r>
        <w:rPr>
          <w:rFonts w:hint="cs"/>
          <w:rtl/>
        </w:rPr>
        <w:t>זה נכון.</w:t>
      </w:r>
    </w:p>
    <w:p w14:paraId="315F3A33" w14:textId="77777777" w:rsidR="00000000" w:rsidRDefault="009B75DB">
      <w:pPr>
        <w:pStyle w:val="a0"/>
        <w:rPr>
          <w:rFonts w:hint="cs"/>
          <w:rtl/>
        </w:rPr>
      </w:pPr>
    </w:p>
    <w:p w14:paraId="2D4883DB" w14:textId="77777777" w:rsidR="00000000" w:rsidRDefault="009B75DB">
      <w:pPr>
        <w:pStyle w:val="-"/>
        <w:rPr>
          <w:rtl/>
        </w:rPr>
      </w:pPr>
      <w:bookmarkStart w:id="40" w:name="FS000000520T24_12_2003_12_30_13C"/>
      <w:bookmarkEnd w:id="40"/>
      <w:r>
        <w:rPr>
          <w:rtl/>
        </w:rPr>
        <w:t>שר התשתיות הלאומיות יוסף פריצקי:</w:t>
      </w:r>
    </w:p>
    <w:p w14:paraId="51F72D6B" w14:textId="77777777" w:rsidR="00000000" w:rsidRDefault="009B75DB">
      <w:pPr>
        <w:pStyle w:val="a0"/>
        <w:rPr>
          <w:rtl/>
        </w:rPr>
      </w:pPr>
    </w:p>
    <w:p w14:paraId="129638F1" w14:textId="77777777" w:rsidR="00000000" w:rsidRDefault="009B75DB">
      <w:pPr>
        <w:pStyle w:val="a0"/>
        <w:rPr>
          <w:rFonts w:hint="cs"/>
          <w:rtl/>
        </w:rPr>
      </w:pPr>
      <w:r>
        <w:rPr>
          <w:rFonts w:hint="cs"/>
          <w:rtl/>
        </w:rPr>
        <w:t>היא הנות</w:t>
      </w:r>
      <w:r>
        <w:rPr>
          <w:rFonts w:hint="cs"/>
          <w:rtl/>
        </w:rPr>
        <w:t>נת.</w:t>
      </w:r>
    </w:p>
    <w:p w14:paraId="28132B93" w14:textId="77777777" w:rsidR="00000000" w:rsidRDefault="009B75DB">
      <w:pPr>
        <w:pStyle w:val="a0"/>
        <w:rPr>
          <w:rFonts w:hint="cs"/>
          <w:rtl/>
        </w:rPr>
      </w:pPr>
    </w:p>
    <w:p w14:paraId="027B7ED2" w14:textId="77777777" w:rsidR="00000000" w:rsidRDefault="009B75DB">
      <w:pPr>
        <w:pStyle w:val="af1"/>
        <w:rPr>
          <w:rtl/>
        </w:rPr>
      </w:pPr>
      <w:r>
        <w:rPr>
          <w:rtl/>
        </w:rPr>
        <w:t>היו"ר ראובן ריבלין:</w:t>
      </w:r>
    </w:p>
    <w:p w14:paraId="56BCFEA7" w14:textId="77777777" w:rsidR="00000000" w:rsidRDefault="009B75DB">
      <w:pPr>
        <w:pStyle w:val="a0"/>
        <w:rPr>
          <w:rtl/>
        </w:rPr>
      </w:pPr>
    </w:p>
    <w:p w14:paraId="2B8227A3" w14:textId="77777777" w:rsidR="00000000" w:rsidRDefault="009B75DB">
      <w:pPr>
        <w:pStyle w:val="a0"/>
        <w:rPr>
          <w:rFonts w:hint="cs"/>
          <w:rtl/>
        </w:rPr>
      </w:pPr>
      <w:r>
        <w:rPr>
          <w:rFonts w:hint="cs"/>
          <w:rtl/>
        </w:rPr>
        <w:t>היתה רשות שניהלה לי את הרשות, וזו היתה רשות הדואר.</w:t>
      </w:r>
    </w:p>
    <w:p w14:paraId="3B374FF6" w14:textId="77777777" w:rsidR="00000000" w:rsidRDefault="009B75DB">
      <w:pPr>
        <w:pStyle w:val="a0"/>
        <w:rPr>
          <w:rFonts w:hint="cs"/>
          <w:rtl/>
        </w:rPr>
      </w:pPr>
    </w:p>
    <w:p w14:paraId="54036F9A" w14:textId="77777777" w:rsidR="00000000" w:rsidRDefault="009B75DB">
      <w:pPr>
        <w:pStyle w:val="af0"/>
        <w:rPr>
          <w:rtl/>
        </w:rPr>
      </w:pPr>
      <w:r>
        <w:rPr>
          <w:rFonts w:hint="eastAsia"/>
          <w:rtl/>
        </w:rPr>
        <w:t>מל</w:t>
      </w:r>
      <w:r>
        <w:rPr>
          <w:rtl/>
        </w:rPr>
        <w:t xml:space="preserve"> פולישוק-בלוך (שינוי):</w:t>
      </w:r>
    </w:p>
    <w:p w14:paraId="22DD3B9E" w14:textId="77777777" w:rsidR="00000000" w:rsidRDefault="009B75DB">
      <w:pPr>
        <w:pStyle w:val="a0"/>
        <w:rPr>
          <w:rFonts w:hint="cs"/>
          <w:rtl/>
        </w:rPr>
      </w:pPr>
    </w:p>
    <w:p w14:paraId="1C44D99E" w14:textId="77777777" w:rsidR="00000000" w:rsidRDefault="009B75DB">
      <w:pPr>
        <w:pStyle w:val="a0"/>
        <w:rPr>
          <w:rFonts w:hint="cs"/>
          <w:rtl/>
        </w:rPr>
      </w:pPr>
      <w:r>
        <w:rPr>
          <w:rFonts w:hint="cs"/>
          <w:rtl/>
        </w:rPr>
        <w:t>אפשר בחקיקה.</w:t>
      </w:r>
    </w:p>
    <w:p w14:paraId="185D453D" w14:textId="77777777" w:rsidR="00000000" w:rsidRDefault="009B75DB">
      <w:pPr>
        <w:pStyle w:val="a0"/>
        <w:rPr>
          <w:rFonts w:hint="cs"/>
          <w:rtl/>
        </w:rPr>
      </w:pPr>
    </w:p>
    <w:p w14:paraId="4D35E989" w14:textId="77777777" w:rsidR="00000000" w:rsidRDefault="009B75DB">
      <w:pPr>
        <w:pStyle w:val="-"/>
        <w:rPr>
          <w:rtl/>
        </w:rPr>
      </w:pPr>
      <w:bookmarkStart w:id="41" w:name="FS000000520T24_12_2003_12_30_30C"/>
      <w:bookmarkEnd w:id="41"/>
      <w:r>
        <w:rPr>
          <w:rtl/>
        </w:rPr>
        <w:t>שר התשתיות הלאומיות יוסף פריצקי:</w:t>
      </w:r>
    </w:p>
    <w:p w14:paraId="284D0556" w14:textId="77777777" w:rsidR="00000000" w:rsidRDefault="009B75DB">
      <w:pPr>
        <w:pStyle w:val="a0"/>
        <w:rPr>
          <w:rtl/>
        </w:rPr>
      </w:pPr>
    </w:p>
    <w:p w14:paraId="2DD2828B" w14:textId="77777777" w:rsidR="00000000" w:rsidRDefault="009B75DB">
      <w:pPr>
        <w:pStyle w:val="a0"/>
        <w:rPr>
          <w:rFonts w:hint="cs"/>
          <w:rtl/>
        </w:rPr>
      </w:pPr>
      <w:r>
        <w:rPr>
          <w:rFonts w:hint="cs"/>
          <w:rtl/>
        </w:rPr>
        <w:t>היא הנותנת. בדיוק. אני בוודאי חושב שזה עניין של מדיניות ראויה.</w:t>
      </w:r>
    </w:p>
    <w:p w14:paraId="7FE6E137" w14:textId="77777777" w:rsidR="00000000" w:rsidRDefault="009B75DB">
      <w:pPr>
        <w:pStyle w:val="a0"/>
        <w:rPr>
          <w:rFonts w:hint="cs"/>
          <w:rtl/>
        </w:rPr>
      </w:pPr>
    </w:p>
    <w:p w14:paraId="575AE933" w14:textId="77777777" w:rsidR="00000000" w:rsidRDefault="009B75DB">
      <w:pPr>
        <w:pStyle w:val="a0"/>
        <w:rPr>
          <w:rFonts w:hint="cs"/>
          <w:rtl/>
        </w:rPr>
      </w:pPr>
      <w:r>
        <w:rPr>
          <w:rFonts w:hint="cs"/>
          <w:rtl/>
        </w:rPr>
        <w:t>פניות לחברת החשמל שלא נענו - חבר הכנסת ט</w:t>
      </w:r>
      <w:r>
        <w:rPr>
          <w:rFonts w:hint="cs"/>
          <w:rtl/>
        </w:rPr>
        <w:t>לב אלסאנע, אני פשוט לא יודע על מה מדובר. תואיל לכתוב לי, בבקשה, ואבדוק למה זה לא נענה ואשיב לך.</w:t>
      </w:r>
    </w:p>
    <w:p w14:paraId="55B12ADC" w14:textId="77777777" w:rsidR="00000000" w:rsidRDefault="009B75DB">
      <w:pPr>
        <w:pStyle w:val="a0"/>
        <w:rPr>
          <w:rFonts w:hint="cs"/>
          <w:rtl/>
        </w:rPr>
      </w:pPr>
    </w:p>
    <w:p w14:paraId="08C611E4" w14:textId="77777777" w:rsidR="00000000" w:rsidRDefault="009B75DB">
      <w:pPr>
        <w:pStyle w:val="af0"/>
        <w:rPr>
          <w:rtl/>
        </w:rPr>
      </w:pPr>
      <w:r>
        <w:rPr>
          <w:rFonts w:hint="eastAsia"/>
          <w:rtl/>
        </w:rPr>
        <w:t>מאיר</w:t>
      </w:r>
      <w:r>
        <w:rPr>
          <w:rtl/>
        </w:rPr>
        <w:t xml:space="preserve"> פרוש (יהדות התורה):</w:t>
      </w:r>
    </w:p>
    <w:p w14:paraId="31A914BF" w14:textId="77777777" w:rsidR="00000000" w:rsidRDefault="009B75DB">
      <w:pPr>
        <w:pStyle w:val="a0"/>
        <w:rPr>
          <w:rFonts w:hint="cs"/>
          <w:rtl/>
        </w:rPr>
      </w:pPr>
    </w:p>
    <w:p w14:paraId="3E8DB0B7" w14:textId="77777777" w:rsidR="00000000" w:rsidRDefault="009B75DB">
      <w:pPr>
        <w:pStyle w:val="a0"/>
        <w:rPr>
          <w:rFonts w:hint="cs"/>
          <w:rtl/>
        </w:rPr>
      </w:pPr>
      <w:r>
        <w:rPr>
          <w:rFonts w:hint="cs"/>
          <w:rtl/>
        </w:rPr>
        <w:t>מה עם ענייני החורף?</w:t>
      </w:r>
    </w:p>
    <w:p w14:paraId="5CC12157" w14:textId="77777777" w:rsidR="00000000" w:rsidRDefault="009B75DB">
      <w:pPr>
        <w:pStyle w:val="a0"/>
        <w:rPr>
          <w:rFonts w:hint="cs"/>
          <w:rtl/>
        </w:rPr>
      </w:pPr>
    </w:p>
    <w:p w14:paraId="7828DDAB" w14:textId="77777777" w:rsidR="00000000" w:rsidRDefault="009B75DB">
      <w:pPr>
        <w:pStyle w:val="-"/>
        <w:rPr>
          <w:rtl/>
        </w:rPr>
      </w:pPr>
      <w:r>
        <w:rPr>
          <w:rFonts w:hint="eastAsia"/>
          <w:rtl/>
        </w:rPr>
        <w:t>שר</w:t>
      </w:r>
      <w:r>
        <w:rPr>
          <w:rtl/>
        </w:rPr>
        <w:t xml:space="preserve"> התשתיות הלאומיות יוסף פריצקי:</w:t>
      </w:r>
    </w:p>
    <w:p w14:paraId="52CCEBDF" w14:textId="77777777" w:rsidR="00000000" w:rsidRDefault="009B75DB">
      <w:pPr>
        <w:pStyle w:val="a0"/>
        <w:rPr>
          <w:rFonts w:hint="cs"/>
          <w:rtl/>
        </w:rPr>
      </w:pPr>
    </w:p>
    <w:p w14:paraId="1A81A281" w14:textId="77777777" w:rsidR="00000000" w:rsidRDefault="009B75DB">
      <w:pPr>
        <w:pStyle w:val="a0"/>
        <w:rPr>
          <w:rFonts w:hint="cs"/>
          <w:rtl/>
        </w:rPr>
      </w:pPr>
      <w:r>
        <w:rPr>
          <w:rFonts w:hint="cs"/>
          <w:rtl/>
        </w:rPr>
        <w:t>לגבי החורף, אני רוצה לומר כך: חברת החשמל נערכת כל שנה לקראת החורף. יש ציפוי של</w:t>
      </w:r>
      <w:r>
        <w:rPr>
          <w:rFonts w:hint="cs"/>
          <w:rtl/>
        </w:rPr>
        <w:t xml:space="preserve"> כבלים, ויש צוותים שעובדים. יש דבר אחד שאותי אישית מטריד מאוד: רזרבות החשמל בישראל הן מהנמוכות בעולם. אנחנו נמצאים ברזרבה של 5%-6%. יש לזה משמעות אחת: בשיא ביקוש, אם, חס וחלילה וחס ושלום, תחנה אחת יוצאת מכלל שימוש בגלל תקלה, מתחילים להוריד שאלטרים, משום שה</w:t>
      </w:r>
      <w:r>
        <w:rPr>
          <w:rFonts w:hint="cs"/>
          <w:rtl/>
        </w:rPr>
        <w:t>רשת לא עומדת בעומס. יש לנו בעיה קשה מאוד, ואנו צריכים לבנות הרבה תחנות כוח. אנחנו גם צריכים לנהל יותר נכון את הביקושים. המשרד שלי, לקראת 2004, עובד על זה. בישראל יש ביקושי חשמל בלי שום יחס ופרופורציה: לא לגידול האוכלוסייה ולא למצב הכלכלי במשק. הביקושים עול</w:t>
      </w:r>
      <w:r>
        <w:rPr>
          <w:rFonts w:hint="cs"/>
          <w:rtl/>
        </w:rPr>
        <w:t>ים כל הזמן. יכול להיות שהסיבה היא שהחשמל הוא או זול מדי או אין בו אבחנת תעריפים, ואנחנו בודקים את כל העניין הזה. אני מאוד מקווה שלא נגיע לעומסים כאלה שנצטרך, חלילה וחס, להתחיל להוריד רשתות. תודה.</w:t>
      </w:r>
    </w:p>
    <w:p w14:paraId="7A43F631" w14:textId="77777777" w:rsidR="00000000" w:rsidRDefault="009B75DB">
      <w:pPr>
        <w:pStyle w:val="a0"/>
        <w:rPr>
          <w:rFonts w:hint="cs"/>
          <w:rtl/>
        </w:rPr>
      </w:pPr>
    </w:p>
    <w:p w14:paraId="1C48B302" w14:textId="77777777" w:rsidR="00000000" w:rsidRDefault="009B75DB">
      <w:pPr>
        <w:pStyle w:val="af0"/>
        <w:rPr>
          <w:rtl/>
        </w:rPr>
      </w:pPr>
      <w:r>
        <w:rPr>
          <w:rFonts w:hint="eastAsia"/>
          <w:rtl/>
        </w:rPr>
        <w:t>אופיר</w:t>
      </w:r>
      <w:r>
        <w:rPr>
          <w:rtl/>
        </w:rPr>
        <w:t xml:space="preserve"> פינס-פז (העבודה-מימד):</w:t>
      </w:r>
    </w:p>
    <w:p w14:paraId="2C081B49" w14:textId="77777777" w:rsidR="00000000" w:rsidRDefault="009B75DB">
      <w:pPr>
        <w:pStyle w:val="a0"/>
        <w:rPr>
          <w:rFonts w:hint="cs"/>
          <w:rtl/>
        </w:rPr>
      </w:pPr>
    </w:p>
    <w:p w14:paraId="4E0B84E7" w14:textId="77777777" w:rsidR="00000000" w:rsidRDefault="009B75DB">
      <w:pPr>
        <w:pStyle w:val="a0"/>
        <w:rPr>
          <w:rFonts w:hint="cs"/>
          <w:rtl/>
        </w:rPr>
      </w:pPr>
      <w:r>
        <w:rPr>
          <w:rFonts w:hint="cs"/>
          <w:rtl/>
        </w:rPr>
        <w:t>למה אתה לא מנתק את החשמל במגר</w:t>
      </w:r>
      <w:r>
        <w:rPr>
          <w:rFonts w:hint="cs"/>
          <w:rtl/>
        </w:rPr>
        <w:t>ון? אתה יכול לענות על כך?</w:t>
      </w:r>
    </w:p>
    <w:p w14:paraId="2AF67367" w14:textId="77777777" w:rsidR="00000000" w:rsidRDefault="009B75DB">
      <w:pPr>
        <w:pStyle w:val="a0"/>
        <w:rPr>
          <w:rFonts w:hint="cs"/>
          <w:rtl/>
        </w:rPr>
      </w:pPr>
    </w:p>
    <w:p w14:paraId="4BB5F5F5" w14:textId="77777777" w:rsidR="00000000" w:rsidRDefault="009B75DB">
      <w:pPr>
        <w:pStyle w:val="af1"/>
        <w:rPr>
          <w:rtl/>
        </w:rPr>
      </w:pPr>
      <w:r>
        <w:rPr>
          <w:rtl/>
        </w:rPr>
        <w:t>היו"ר ראובן ריבלין:</w:t>
      </w:r>
    </w:p>
    <w:p w14:paraId="1EA9930B" w14:textId="77777777" w:rsidR="00000000" w:rsidRDefault="009B75DB">
      <w:pPr>
        <w:pStyle w:val="a0"/>
        <w:rPr>
          <w:rtl/>
        </w:rPr>
      </w:pPr>
    </w:p>
    <w:p w14:paraId="6A7ADB12" w14:textId="77777777" w:rsidR="00000000" w:rsidRDefault="009B75DB">
      <w:pPr>
        <w:pStyle w:val="a0"/>
        <w:rPr>
          <w:rFonts w:hint="cs"/>
          <w:rtl/>
        </w:rPr>
      </w:pPr>
      <w:r>
        <w:rPr>
          <w:rFonts w:hint="cs"/>
          <w:rtl/>
        </w:rPr>
        <w:t>תודה.</w:t>
      </w:r>
    </w:p>
    <w:p w14:paraId="063325B9" w14:textId="77777777" w:rsidR="00000000" w:rsidRDefault="009B75DB">
      <w:pPr>
        <w:pStyle w:val="a2"/>
        <w:rPr>
          <w:rFonts w:hint="cs"/>
          <w:rtl/>
        </w:rPr>
      </w:pPr>
    </w:p>
    <w:p w14:paraId="733AD80F" w14:textId="77777777" w:rsidR="00000000" w:rsidRDefault="009B75DB">
      <w:pPr>
        <w:pStyle w:val="a0"/>
        <w:rPr>
          <w:rFonts w:hint="cs"/>
          <w:rtl/>
        </w:rPr>
      </w:pPr>
    </w:p>
    <w:p w14:paraId="337FBDF2" w14:textId="77777777" w:rsidR="00000000" w:rsidRDefault="009B75DB">
      <w:pPr>
        <w:pStyle w:val="a2"/>
        <w:rPr>
          <w:rFonts w:hint="cs"/>
          <w:rtl/>
        </w:rPr>
      </w:pPr>
      <w:bookmarkStart w:id="42" w:name="CS19739FI0019739T24_12_2003_12_36_13"/>
      <w:bookmarkStart w:id="43" w:name="_Toc62986447"/>
      <w:bookmarkEnd w:id="42"/>
      <w:r>
        <w:rPr>
          <w:rtl/>
        </w:rPr>
        <w:t xml:space="preserve">הצעת ועדת </w:t>
      </w:r>
      <w:r>
        <w:rPr>
          <w:rFonts w:hint="cs"/>
          <w:rtl/>
        </w:rPr>
        <w:t>ה</w:t>
      </w:r>
      <w:r>
        <w:rPr>
          <w:rtl/>
        </w:rPr>
        <w:t>חוקה, חוק ומשפט בדבר מספר שופטי בית</w:t>
      </w:r>
      <w:r>
        <w:rPr>
          <w:rFonts w:hint="cs"/>
          <w:rtl/>
        </w:rPr>
        <w:t>-</w:t>
      </w:r>
      <w:r>
        <w:rPr>
          <w:rtl/>
        </w:rPr>
        <w:t>המשפט העליון</w:t>
      </w:r>
      <w:bookmarkEnd w:id="43"/>
      <w:r>
        <w:rPr>
          <w:rtl/>
        </w:rPr>
        <w:t xml:space="preserve"> </w:t>
      </w:r>
    </w:p>
    <w:p w14:paraId="46A6C88D" w14:textId="77777777" w:rsidR="00000000" w:rsidRDefault="009B75DB">
      <w:pPr>
        <w:pStyle w:val="a0"/>
        <w:ind w:firstLine="0"/>
        <w:rPr>
          <w:rFonts w:hint="cs"/>
          <w:rtl/>
        </w:rPr>
      </w:pPr>
      <w:r>
        <w:rPr>
          <w:rtl/>
        </w:rPr>
        <w:t>["דברי הכנסת", חוברת זו, עמ'</w:t>
      </w:r>
      <w:r>
        <w:rPr>
          <w:rFonts w:hint="cs"/>
          <w:rtl/>
        </w:rPr>
        <w:t xml:space="preserve"> 7325.</w:t>
      </w:r>
      <w:r>
        <w:rPr>
          <w:rtl/>
        </w:rPr>
        <w:t>]</w:t>
      </w:r>
    </w:p>
    <w:p w14:paraId="0768A8AF" w14:textId="77777777" w:rsidR="00000000" w:rsidRDefault="009B75DB">
      <w:pPr>
        <w:pStyle w:val="af1"/>
        <w:rPr>
          <w:rFonts w:hint="cs"/>
          <w:rtl/>
        </w:rPr>
      </w:pPr>
    </w:p>
    <w:p w14:paraId="551C04C9" w14:textId="77777777" w:rsidR="00000000" w:rsidRDefault="009B75DB">
      <w:pPr>
        <w:pStyle w:val="af1"/>
        <w:rPr>
          <w:rFonts w:hint="cs"/>
          <w:rtl/>
        </w:rPr>
      </w:pPr>
    </w:p>
    <w:p w14:paraId="2EF06A3D" w14:textId="77777777" w:rsidR="00000000" w:rsidRDefault="009B75DB">
      <w:pPr>
        <w:pStyle w:val="af1"/>
        <w:rPr>
          <w:rtl/>
        </w:rPr>
      </w:pPr>
      <w:r>
        <w:rPr>
          <w:rtl/>
        </w:rPr>
        <w:t>היו"ר ראובן ריבלין:</w:t>
      </w:r>
    </w:p>
    <w:p w14:paraId="58286A1E" w14:textId="77777777" w:rsidR="00000000" w:rsidRDefault="009B75DB">
      <w:pPr>
        <w:pStyle w:val="a0"/>
        <w:rPr>
          <w:rtl/>
        </w:rPr>
      </w:pPr>
    </w:p>
    <w:p w14:paraId="217BF770" w14:textId="77777777" w:rsidR="00000000" w:rsidRDefault="009B75DB">
      <w:pPr>
        <w:pStyle w:val="a0"/>
        <w:rPr>
          <w:rFonts w:hint="cs"/>
          <w:rtl/>
        </w:rPr>
      </w:pPr>
      <w:r>
        <w:rPr>
          <w:rFonts w:hint="cs"/>
          <w:rtl/>
        </w:rPr>
        <w:t>רבותי חברי הכנסת, אנחנו ממשיכים בסדר-היום. לא תם הדיון בנושא שופטי בית-המשפט העל</w:t>
      </w:r>
      <w:r>
        <w:rPr>
          <w:rFonts w:hint="cs"/>
          <w:rtl/>
        </w:rPr>
        <w:t>יון ומספרם, ונותרו לנו ארבעה דוברים. לאחר מכן ישיב יושב-ראש הוועדה, ואנחנו נצביע. ראשונת הדוברים מבין הארבעה שנותרו היא חברת הכנסת אתי לבני. בבקשה.</w:t>
      </w:r>
    </w:p>
    <w:p w14:paraId="2BD044CD" w14:textId="77777777" w:rsidR="00000000" w:rsidRDefault="009B75DB">
      <w:pPr>
        <w:pStyle w:val="a0"/>
        <w:rPr>
          <w:rFonts w:hint="cs"/>
          <w:rtl/>
        </w:rPr>
      </w:pPr>
    </w:p>
    <w:p w14:paraId="6FEC4064" w14:textId="77777777" w:rsidR="00000000" w:rsidRDefault="009B75DB">
      <w:pPr>
        <w:pStyle w:val="af0"/>
        <w:rPr>
          <w:rtl/>
        </w:rPr>
      </w:pPr>
      <w:r>
        <w:rPr>
          <w:rFonts w:hint="eastAsia"/>
          <w:rtl/>
        </w:rPr>
        <w:t>מאיר</w:t>
      </w:r>
      <w:r>
        <w:rPr>
          <w:rtl/>
        </w:rPr>
        <w:t xml:space="preserve"> פרוש (יהדות התורה):</w:t>
      </w:r>
    </w:p>
    <w:p w14:paraId="556F26F3" w14:textId="77777777" w:rsidR="00000000" w:rsidRDefault="009B75DB">
      <w:pPr>
        <w:pStyle w:val="a0"/>
        <w:rPr>
          <w:rFonts w:hint="cs"/>
          <w:rtl/>
        </w:rPr>
      </w:pPr>
    </w:p>
    <w:p w14:paraId="24362467" w14:textId="77777777" w:rsidR="00000000" w:rsidRDefault="009B75DB">
      <w:pPr>
        <w:pStyle w:val="a0"/>
        <w:rPr>
          <w:rFonts w:hint="cs"/>
          <w:rtl/>
        </w:rPr>
      </w:pPr>
      <w:r>
        <w:rPr>
          <w:rFonts w:hint="cs"/>
          <w:rtl/>
        </w:rPr>
        <w:t>אני ברשימה?</w:t>
      </w:r>
    </w:p>
    <w:p w14:paraId="4C1F3B04" w14:textId="77777777" w:rsidR="00000000" w:rsidRDefault="009B75DB">
      <w:pPr>
        <w:pStyle w:val="a0"/>
        <w:rPr>
          <w:rFonts w:hint="cs"/>
          <w:rtl/>
        </w:rPr>
      </w:pPr>
    </w:p>
    <w:p w14:paraId="6527D9C0" w14:textId="77777777" w:rsidR="00000000" w:rsidRDefault="009B75DB">
      <w:pPr>
        <w:pStyle w:val="af1"/>
        <w:rPr>
          <w:rtl/>
        </w:rPr>
      </w:pPr>
      <w:r>
        <w:rPr>
          <w:rtl/>
        </w:rPr>
        <w:t>היו"ר ראובן ריבלין:</w:t>
      </w:r>
    </w:p>
    <w:p w14:paraId="44D977A9" w14:textId="77777777" w:rsidR="00000000" w:rsidRDefault="009B75DB">
      <w:pPr>
        <w:pStyle w:val="a0"/>
        <w:rPr>
          <w:rtl/>
        </w:rPr>
      </w:pPr>
    </w:p>
    <w:p w14:paraId="65D07139" w14:textId="77777777" w:rsidR="00000000" w:rsidRDefault="009B75DB">
      <w:pPr>
        <w:pStyle w:val="a0"/>
        <w:rPr>
          <w:rFonts w:hint="cs"/>
          <w:rtl/>
        </w:rPr>
      </w:pPr>
      <w:r>
        <w:rPr>
          <w:rFonts w:hint="cs"/>
          <w:rtl/>
        </w:rPr>
        <w:t xml:space="preserve">הרשימה נעולה. אתמול נעלנו אותה. מדובר במי שהיה </w:t>
      </w:r>
      <w:r>
        <w:rPr>
          <w:rFonts w:hint="cs"/>
          <w:rtl/>
        </w:rPr>
        <w:t>נוכח באולם בשעה שהיינו חייבים להדליק נרות. אני קראתי את כל השמות. מי שהיה נוכח באולם - השארנו. לא יכולנו לסגור את הישיבה. הם רצו לדבר, ולא היה אפשר. מי שלא היה כאן - עבר זמנו.</w:t>
      </w:r>
    </w:p>
    <w:p w14:paraId="089487F4" w14:textId="77777777" w:rsidR="00000000" w:rsidRDefault="009B75DB">
      <w:pPr>
        <w:pStyle w:val="a0"/>
        <w:rPr>
          <w:rFonts w:hint="cs"/>
          <w:rtl/>
        </w:rPr>
      </w:pPr>
    </w:p>
    <w:p w14:paraId="453052DD" w14:textId="77777777" w:rsidR="00000000" w:rsidRDefault="009B75DB">
      <w:pPr>
        <w:pStyle w:val="af0"/>
        <w:rPr>
          <w:rtl/>
        </w:rPr>
      </w:pPr>
      <w:r>
        <w:rPr>
          <w:rFonts w:hint="eastAsia"/>
          <w:rtl/>
        </w:rPr>
        <w:t>קריאה</w:t>
      </w:r>
      <w:r>
        <w:rPr>
          <w:rtl/>
        </w:rPr>
        <w:t>:</w:t>
      </w:r>
    </w:p>
    <w:p w14:paraId="69E7BD1A" w14:textId="77777777" w:rsidR="00000000" w:rsidRDefault="009B75DB">
      <w:pPr>
        <w:pStyle w:val="a0"/>
        <w:rPr>
          <w:rFonts w:hint="cs"/>
          <w:rtl/>
        </w:rPr>
      </w:pPr>
    </w:p>
    <w:p w14:paraId="7A4E7FF5" w14:textId="77777777" w:rsidR="00000000" w:rsidRDefault="009B75DB">
      <w:pPr>
        <w:pStyle w:val="a0"/>
        <w:rPr>
          <w:rFonts w:hint="cs"/>
          <w:rtl/>
        </w:rPr>
      </w:pPr>
      <w:r>
        <w:rPr>
          <w:rFonts w:hint="cs"/>
          <w:rtl/>
        </w:rPr>
        <w:t>זו אפליה - - -</w:t>
      </w:r>
    </w:p>
    <w:p w14:paraId="308FE153" w14:textId="77777777" w:rsidR="00000000" w:rsidRDefault="009B75DB">
      <w:pPr>
        <w:pStyle w:val="a0"/>
        <w:rPr>
          <w:rFonts w:hint="cs"/>
          <w:rtl/>
        </w:rPr>
      </w:pPr>
    </w:p>
    <w:p w14:paraId="1AC408CB" w14:textId="77777777" w:rsidR="00000000" w:rsidRDefault="009B75DB">
      <w:pPr>
        <w:pStyle w:val="af1"/>
        <w:rPr>
          <w:rtl/>
        </w:rPr>
      </w:pPr>
      <w:r>
        <w:rPr>
          <w:rtl/>
        </w:rPr>
        <w:t>היו"ר ראובן ריבלין:</w:t>
      </w:r>
    </w:p>
    <w:p w14:paraId="6D920CD7" w14:textId="77777777" w:rsidR="00000000" w:rsidRDefault="009B75DB">
      <w:pPr>
        <w:pStyle w:val="a0"/>
        <w:rPr>
          <w:rtl/>
        </w:rPr>
      </w:pPr>
    </w:p>
    <w:p w14:paraId="17037DAF" w14:textId="77777777" w:rsidR="00000000" w:rsidRDefault="009B75DB">
      <w:pPr>
        <w:pStyle w:val="a0"/>
        <w:rPr>
          <w:rFonts w:hint="cs"/>
          <w:rtl/>
        </w:rPr>
      </w:pPr>
      <w:r>
        <w:rPr>
          <w:rFonts w:hint="cs"/>
          <w:rtl/>
        </w:rPr>
        <w:t xml:space="preserve">את האפליה הזאת הקלנו על-ידי ראשון </w:t>
      </w:r>
      <w:r>
        <w:rPr>
          <w:rFonts w:hint="cs"/>
          <w:rtl/>
        </w:rPr>
        <w:t>הדוברים.</w:t>
      </w:r>
    </w:p>
    <w:p w14:paraId="7BF95380" w14:textId="77777777" w:rsidR="00000000" w:rsidRDefault="009B75DB">
      <w:pPr>
        <w:pStyle w:val="a0"/>
        <w:rPr>
          <w:rFonts w:hint="cs"/>
          <w:rtl/>
        </w:rPr>
      </w:pPr>
    </w:p>
    <w:p w14:paraId="270546CB" w14:textId="77777777" w:rsidR="00000000" w:rsidRDefault="009B75DB">
      <w:pPr>
        <w:pStyle w:val="a"/>
        <w:rPr>
          <w:rtl/>
        </w:rPr>
      </w:pPr>
      <w:bookmarkStart w:id="44" w:name="FS000001051T24_12_2003_12_38_56"/>
      <w:bookmarkStart w:id="45" w:name="_Toc62986448"/>
      <w:bookmarkEnd w:id="44"/>
      <w:r>
        <w:rPr>
          <w:rFonts w:hint="eastAsia"/>
          <w:rtl/>
        </w:rPr>
        <w:t>אתי</w:t>
      </w:r>
      <w:r>
        <w:rPr>
          <w:rtl/>
        </w:rPr>
        <w:t xml:space="preserve"> לבני (שינוי):</w:t>
      </w:r>
      <w:bookmarkEnd w:id="45"/>
    </w:p>
    <w:p w14:paraId="1079A5CD" w14:textId="77777777" w:rsidR="00000000" w:rsidRDefault="009B75DB">
      <w:pPr>
        <w:pStyle w:val="a0"/>
        <w:rPr>
          <w:rFonts w:hint="cs"/>
          <w:rtl/>
        </w:rPr>
      </w:pPr>
    </w:p>
    <w:p w14:paraId="25DA6AF6" w14:textId="77777777" w:rsidR="00000000" w:rsidRDefault="009B75DB">
      <w:pPr>
        <w:pStyle w:val="a0"/>
        <w:rPr>
          <w:rFonts w:hint="cs"/>
          <w:rtl/>
        </w:rPr>
      </w:pPr>
      <w:r>
        <w:rPr>
          <w:rFonts w:hint="cs"/>
          <w:rtl/>
        </w:rPr>
        <w:t>אדוני היושב-ראש, חברותי וחברי חברי הכנסת, ראשית, אני רוצה להודות לחבר הכנסת ניסן סלומינסקי, שטרח והביא לוועדה, ועכשיו בפני הכנסת, בהסכמה, מספר המוסכם על נשיא בית-המשפט העליון, על שר המשפטים ועל חברי הוועדה, ואני בהחלט מבקשת שחב</w:t>
      </w:r>
      <w:r>
        <w:rPr>
          <w:rFonts w:hint="cs"/>
          <w:rtl/>
        </w:rPr>
        <w:t>רי הבית יקבלו את הנושא הזה בהסכמה, כי הוא לא צריך להיות גורם לחילוקי דעות.</w:t>
      </w:r>
    </w:p>
    <w:p w14:paraId="47462FC4" w14:textId="77777777" w:rsidR="00000000" w:rsidRDefault="009B75DB">
      <w:pPr>
        <w:pStyle w:val="a0"/>
        <w:rPr>
          <w:rFonts w:hint="cs"/>
          <w:rtl/>
        </w:rPr>
      </w:pPr>
    </w:p>
    <w:p w14:paraId="6AA34838" w14:textId="77777777" w:rsidR="00000000" w:rsidRDefault="009B75DB">
      <w:pPr>
        <w:pStyle w:val="a0"/>
        <w:rPr>
          <w:rFonts w:hint="cs"/>
          <w:rtl/>
        </w:rPr>
      </w:pPr>
      <w:r>
        <w:rPr>
          <w:rFonts w:hint="cs"/>
          <w:rtl/>
        </w:rPr>
        <w:t>אני רוצה להעיר, שהוויכוחים בוועדת החוקה על מספר השופטים הרצוי - 12, 14, 15, 16 או כל מספר אחר - הפך להיות, לצערי, ויכוח לא ענייני. אני ראיתי אותו כוויכוח אמוציונלי, שקשור בעמדות הא</w:t>
      </w:r>
      <w:r>
        <w:rPr>
          <w:rFonts w:hint="cs"/>
          <w:rtl/>
        </w:rPr>
        <w:t>חרות של חלק מחברי הוועדה, והוא גם נראה לי מיותר לחלוטין. נראה לי שגם הנושא הזה של מספר השופטים הפך להיות - - -</w:t>
      </w:r>
    </w:p>
    <w:p w14:paraId="15167A44" w14:textId="77777777" w:rsidR="00000000" w:rsidRDefault="009B75DB">
      <w:pPr>
        <w:pStyle w:val="af1"/>
        <w:rPr>
          <w:rtl/>
        </w:rPr>
      </w:pPr>
    </w:p>
    <w:p w14:paraId="1A5D4817" w14:textId="77777777" w:rsidR="00000000" w:rsidRDefault="009B75DB">
      <w:pPr>
        <w:pStyle w:val="af1"/>
        <w:rPr>
          <w:rtl/>
        </w:rPr>
      </w:pPr>
      <w:r>
        <w:rPr>
          <w:rtl/>
        </w:rPr>
        <w:t>היו"ר ראובן ריבלין:</w:t>
      </w:r>
    </w:p>
    <w:p w14:paraId="07A3557A" w14:textId="77777777" w:rsidR="00000000" w:rsidRDefault="009B75DB">
      <w:pPr>
        <w:pStyle w:val="a0"/>
        <w:rPr>
          <w:rtl/>
        </w:rPr>
      </w:pPr>
    </w:p>
    <w:p w14:paraId="2012E8DD" w14:textId="77777777" w:rsidR="00000000" w:rsidRDefault="009B75DB">
      <w:pPr>
        <w:pStyle w:val="a0"/>
        <w:rPr>
          <w:rFonts w:hint="cs"/>
          <w:rtl/>
        </w:rPr>
      </w:pPr>
      <w:r>
        <w:rPr>
          <w:rFonts w:hint="cs"/>
          <w:rtl/>
        </w:rPr>
        <w:t>כלומר, זה - "נראה לי", אבל יכול להיות שאני טועה - את לא אומרת באופן - - -</w:t>
      </w:r>
    </w:p>
    <w:p w14:paraId="107C1AF7" w14:textId="77777777" w:rsidR="00000000" w:rsidRDefault="009B75DB">
      <w:pPr>
        <w:pStyle w:val="a0"/>
        <w:rPr>
          <w:rFonts w:hint="cs"/>
          <w:rtl/>
        </w:rPr>
      </w:pPr>
    </w:p>
    <w:p w14:paraId="04231D72" w14:textId="77777777" w:rsidR="00000000" w:rsidRDefault="009B75DB">
      <w:pPr>
        <w:pStyle w:val="-"/>
        <w:rPr>
          <w:rtl/>
        </w:rPr>
      </w:pPr>
      <w:bookmarkStart w:id="46" w:name="FS000001051T24_12_2003_12_41_26C"/>
      <w:bookmarkEnd w:id="46"/>
      <w:r>
        <w:rPr>
          <w:rtl/>
        </w:rPr>
        <w:t>אתי לבני (שינוי):</w:t>
      </w:r>
    </w:p>
    <w:p w14:paraId="522D5C3B" w14:textId="77777777" w:rsidR="00000000" w:rsidRDefault="009B75DB">
      <w:pPr>
        <w:pStyle w:val="a0"/>
        <w:rPr>
          <w:rtl/>
        </w:rPr>
      </w:pPr>
    </w:p>
    <w:p w14:paraId="313817A7" w14:textId="77777777" w:rsidR="00000000" w:rsidRDefault="009B75DB">
      <w:pPr>
        <w:pStyle w:val="a0"/>
        <w:rPr>
          <w:rFonts w:hint="cs"/>
          <w:rtl/>
        </w:rPr>
      </w:pPr>
      <w:r>
        <w:rPr>
          <w:rFonts w:hint="cs"/>
          <w:rtl/>
        </w:rPr>
        <w:t>נראה לי. תמיד כשנראה לאדם, הו</w:t>
      </w:r>
      <w:r>
        <w:rPr>
          <w:rFonts w:hint="cs"/>
          <w:rtl/>
        </w:rPr>
        <w:t>א לא בטוח. נראה לו. אני לא בטוחה, אבל בהחלט נראה לי, ויש לי איזו תחושה וגם שמעתי דברים ברוח זו משרי משפטים קודמים, למשל, שדווקא הנושא הזה של קביעת מספר השופטים הוא חלק מהניגוח המסורתי של כמה חברי הבית את בית-המשפט העליון, וכל אחד מסיבותיו שלו, ויש עוד הצעו</w:t>
      </w:r>
      <w:r>
        <w:rPr>
          <w:rFonts w:hint="cs"/>
          <w:rtl/>
        </w:rPr>
        <w:t>ת חוק ורעיונות נוספים שנמצאים על שולחן הכנסת ולדעתי נובעים מהעמדות של חברי הכנסת כלפי בית-המשפט העליון.</w:t>
      </w:r>
    </w:p>
    <w:p w14:paraId="4FF041CD" w14:textId="77777777" w:rsidR="00000000" w:rsidRDefault="009B75DB">
      <w:pPr>
        <w:pStyle w:val="a0"/>
        <w:rPr>
          <w:rFonts w:hint="cs"/>
          <w:rtl/>
        </w:rPr>
      </w:pPr>
    </w:p>
    <w:p w14:paraId="4F193109" w14:textId="77777777" w:rsidR="00000000" w:rsidRDefault="009B75DB">
      <w:pPr>
        <w:pStyle w:val="a0"/>
        <w:rPr>
          <w:rFonts w:hint="cs"/>
          <w:rtl/>
        </w:rPr>
      </w:pPr>
      <w:r>
        <w:rPr>
          <w:rFonts w:hint="cs"/>
          <w:rtl/>
        </w:rPr>
        <w:t>גם ההכללה והכינוי של אלה, כמוני, ולהבדיל שר המשפטים טומי לפיד, שמביעים דעות ענייניות ובמקרה הן גם הדעות של כבוד הנשיא ברק, הם מכונים על-ידי האחרים כ"פו</w:t>
      </w:r>
      <w:r>
        <w:rPr>
          <w:rFonts w:hint="cs"/>
          <w:rtl/>
        </w:rPr>
        <w:t>דלים", כעושי דברו של שר המשפטים, כאנשים לא ענייניים, וצר לי לומר שזה בהחלט ויכוח לא ראוי.</w:t>
      </w:r>
    </w:p>
    <w:p w14:paraId="147AFEC3" w14:textId="77777777" w:rsidR="00000000" w:rsidRDefault="009B75DB">
      <w:pPr>
        <w:pStyle w:val="a0"/>
        <w:rPr>
          <w:rFonts w:hint="cs"/>
          <w:rtl/>
        </w:rPr>
      </w:pPr>
    </w:p>
    <w:p w14:paraId="4D8C462C" w14:textId="77777777" w:rsidR="00000000" w:rsidRDefault="009B75DB">
      <w:pPr>
        <w:pStyle w:val="a0"/>
        <w:rPr>
          <w:rFonts w:hint="cs"/>
          <w:rtl/>
        </w:rPr>
      </w:pPr>
      <w:r>
        <w:rPr>
          <w:rFonts w:hint="cs"/>
          <w:rtl/>
        </w:rPr>
        <w:t xml:space="preserve">לגבי מספר השופטים, נכון שההמתנה לפסק-דין בבית-המשפט העליון היא ארוכה, ואכן ההמתנה היא: בתיקים אזרחיים - 21 חודשים, בבג"צים - נדמה לי 8-9 חודשים, ובערעורים פליליים - </w:t>
      </w:r>
      <w:r>
        <w:rPr>
          <w:rFonts w:hint="cs"/>
          <w:rtl/>
        </w:rPr>
        <w:t>עוד פחות. זה דבר שגורם לעינוי דין, אין שום ספק בזה. אבל, הפתרון הוא - - -</w:t>
      </w:r>
    </w:p>
    <w:p w14:paraId="196CDCD4" w14:textId="77777777" w:rsidR="00000000" w:rsidRDefault="009B75DB">
      <w:pPr>
        <w:pStyle w:val="a0"/>
        <w:rPr>
          <w:rFonts w:hint="cs"/>
          <w:rtl/>
        </w:rPr>
      </w:pPr>
    </w:p>
    <w:p w14:paraId="00607880" w14:textId="77777777" w:rsidR="00000000" w:rsidRDefault="009B75DB">
      <w:pPr>
        <w:pStyle w:val="af1"/>
        <w:rPr>
          <w:rtl/>
        </w:rPr>
      </w:pPr>
      <w:r>
        <w:rPr>
          <w:rtl/>
        </w:rPr>
        <w:t>היו"ר ראובן ריבלין:</w:t>
      </w:r>
    </w:p>
    <w:p w14:paraId="0FFB84EB" w14:textId="77777777" w:rsidR="00000000" w:rsidRDefault="009B75DB">
      <w:pPr>
        <w:pStyle w:val="a0"/>
        <w:rPr>
          <w:rtl/>
        </w:rPr>
      </w:pPr>
    </w:p>
    <w:p w14:paraId="3F26EA9D" w14:textId="77777777" w:rsidR="00000000" w:rsidRDefault="009B75DB">
      <w:pPr>
        <w:pStyle w:val="a0"/>
        <w:rPr>
          <w:rFonts w:hint="cs"/>
          <w:rtl/>
        </w:rPr>
      </w:pPr>
      <w:r>
        <w:rPr>
          <w:rFonts w:hint="cs"/>
          <w:rtl/>
        </w:rPr>
        <w:t xml:space="preserve">חברי הכנסת, לא שומעים אותה בגלל השיחות שלכם. חבר הכנסת רמון, עוד רגע אדוני עולה, ואם מישהו ידבר מלמטה כפי שאדוני ידבר </w:t>
      </w:r>
      <w:r>
        <w:rPr>
          <w:rtl/>
        </w:rPr>
        <w:t>–</w:t>
      </w:r>
      <w:r>
        <w:rPr>
          <w:rFonts w:hint="cs"/>
          <w:rtl/>
        </w:rPr>
        <w:t xml:space="preserve"> שומו שמים. אדוני ייעלב, ובצדק. בבקשה, גב</w:t>
      </w:r>
      <w:r>
        <w:rPr>
          <w:rFonts w:hint="cs"/>
          <w:rtl/>
        </w:rPr>
        <w:t>רתי, עצרתי את השעון.</w:t>
      </w:r>
    </w:p>
    <w:p w14:paraId="53035691" w14:textId="77777777" w:rsidR="00000000" w:rsidRDefault="009B75DB">
      <w:pPr>
        <w:pStyle w:val="a0"/>
        <w:ind w:firstLine="0"/>
        <w:rPr>
          <w:rFonts w:hint="cs"/>
          <w:rtl/>
        </w:rPr>
      </w:pPr>
    </w:p>
    <w:p w14:paraId="421CDA4F" w14:textId="77777777" w:rsidR="00000000" w:rsidRDefault="009B75DB">
      <w:pPr>
        <w:pStyle w:val="-"/>
        <w:rPr>
          <w:rtl/>
        </w:rPr>
      </w:pPr>
      <w:bookmarkStart w:id="47" w:name="FS000001051T24_12_2003_11_59_26"/>
      <w:bookmarkStart w:id="48" w:name="FS000001051T24_12_2003_11_59_33C"/>
      <w:bookmarkEnd w:id="47"/>
      <w:bookmarkEnd w:id="48"/>
      <w:r>
        <w:rPr>
          <w:rtl/>
        </w:rPr>
        <w:t>אתי לבני (שינוי):</w:t>
      </w:r>
    </w:p>
    <w:p w14:paraId="67EFD62C" w14:textId="77777777" w:rsidR="00000000" w:rsidRDefault="009B75DB">
      <w:pPr>
        <w:pStyle w:val="a0"/>
        <w:rPr>
          <w:rtl/>
        </w:rPr>
      </w:pPr>
    </w:p>
    <w:p w14:paraId="76F84F24" w14:textId="77777777" w:rsidR="00000000" w:rsidRDefault="009B75DB">
      <w:pPr>
        <w:pStyle w:val="a0"/>
        <w:rPr>
          <w:rFonts w:hint="cs"/>
          <w:rtl/>
        </w:rPr>
      </w:pPr>
      <w:r>
        <w:rPr>
          <w:rFonts w:hint="cs"/>
          <w:rtl/>
        </w:rPr>
        <w:t>מספר השופטים בבית-המשפט העליון, אם הוא יהיה 14 או 15, לא יגרום לפתרון הבעיה של עינוי הדין. גם לא הוספת 50, 60 שופטים בבתי-המשפט השלום והמחוזי, דבר שנדרש למנוע עינוי דין, ששם הוא יותר גדול. זה לא יפתור את הבעיה. הפתר</w:t>
      </w:r>
      <w:r>
        <w:rPr>
          <w:rFonts w:hint="cs"/>
          <w:rtl/>
        </w:rPr>
        <w:t>ונות נמצאים במקום אחר, ובהם, משום-מה, לא דנים, או דנים לא בדחיפות הראויה. הנושא הוא ועדת-אור, החלוקה של הסמכויות בין בתי-משפט השלום, המחוזי והעליון, כך שלבית-המשפט העליון יבואו ערעורים ספורים, ולא כל ערעור מבית-המשפט המחוזי, אוטומטית יגיע לבית-המשפט העליון</w:t>
      </w:r>
      <w:r>
        <w:rPr>
          <w:rFonts w:hint="cs"/>
          <w:rtl/>
        </w:rPr>
        <w:t xml:space="preserve">. </w:t>
      </w:r>
    </w:p>
    <w:p w14:paraId="2F010D44" w14:textId="77777777" w:rsidR="00000000" w:rsidRDefault="009B75DB">
      <w:pPr>
        <w:pStyle w:val="a0"/>
        <w:rPr>
          <w:rFonts w:hint="cs"/>
          <w:rtl/>
        </w:rPr>
      </w:pPr>
    </w:p>
    <w:p w14:paraId="5666C6D7" w14:textId="77777777" w:rsidR="00000000" w:rsidRDefault="009B75DB">
      <w:pPr>
        <w:pStyle w:val="a0"/>
        <w:rPr>
          <w:rFonts w:hint="cs"/>
          <w:rtl/>
        </w:rPr>
      </w:pPr>
      <w:r>
        <w:rPr>
          <w:rFonts w:hint="cs"/>
          <w:rtl/>
        </w:rPr>
        <w:t xml:space="preserve">באותו יום עצמו שבו היה הדיון והיו ההצבעות, הופיע כבוד השופט ארבל בפני חלק מחברי הוועדה ואמר, שנעשו ניסיונות מאוד משמעותיים לשיפור התורים, לקיצור התורים. הראו גרפים, ואכן, נעשו דברים משמעותיים ביותר. למשל, הוקם מנ"ת </w:t>
      </w:r>
      <w:r>
        <w:rPr>
          <w:rtl/>
        </w:rPr>
        <w:t>–</w:t>
      </w:r>
      <w:r>
        <w:rPr>
          <w:rFonts w:hint="cs"/>
          <w:rtl/>
        </w:rPr>
        <w:t xml:space="preserve"> מחלקה לניתוב תיקים. למשל, ניתן לכל </w:t>
      </w:r>
      <w:r>
        <w:rPr>
          <w:rFonts w:hint="cs"/>
          <w:rtl/>
        </w:rPr>
        <w:t>שופט עוזר משפטי. כל הנושאים האלה, הקשורים דווקא לארגון, הכנת התיקים - כי רק 10% מהתיקים שמגיעים לבית-המשפט העליון אכן נדונים; דווקא השיפורים האלה גרמו לשיפור משמעותי מבחינת התורים, מבחינת עינוי הדין. על זה לא מדברים, אבל הנושא של 15 שופטים או 14 שופטים הפך</w:t>
      </w:r>
      <w:r>
        <w:rPr>
          <w:rFonts w:hint="cs"/>
          <w:rtl/>
        </w:rPr>
        <w:t xml:space="preserve"> לנושא שברומו של עולם.</w:t>
      </w:r>
    </w:p>
    <w:p w14:paraId="3FE6F77A" w14:textId="77777777" w:rsidR="00000000" w:rsidRDefault="009B75DB">
      <w:pPr>
        <w:pStyle w:val="a0"/>
        <w:rPr>
          <w:rFonts w:hint="cs"/>
          <w:rtl/>
        </w:rPr>
      </w:pPr>
    </w:p>
    <w:p w14:paraId="1AB0E734" w14:textId="77777777" w:rsidR="00000000" w:rsidRDefault="009B75DB">
      <w:pPr>
        <w:pStyle w:val="a0"/>
        <w:rPr>
          <w:rFonts w:hint="cs"/>
          <w:rtl/>
        </w:rPr>
      </w:pPr>
      <w:r>
        <w:rPr>
          <w:rFonts w:hint="cs"/>
          <w:rtl/>
        </w:rPr>
        <w:t>אני רוצה להעיר הערה נוספת, שלגבי המינוי בפועל של אחד מתוך ה-15, על זה לא נתנה הוועדה את דעתה, כי מן הראוי, דווקא בניגוד לדעתו של ברק, שהוא יתמנה על-ידי הוועדה לבחירת שופטים.</w:t>
      </w:r>
    </w:p>
    <w:p w14:paraId="0FA26E3D" w14:textId="77777777" w:rsidR="00000000" w:rsidRDefault="009B75DB">
      <w:pPr>
        <w:pStyle w:val="a0"/>
        <w:ind w:firstLine="0"/>
        <w:rPr>
          <w:rFonts w:hint="cs"/>
          <w:rtl/>
        </w:rPr>
      </w:pPr>
    </w:p>
    <w:p w14:paraId="656BE46A" w14:textId="77777777" w:rsidR="00000000" w:rsidRDefault="009B75DB">
      <w:pPr>
        <w:pStyle w:val="af1"/>
        <w:rPr>
          <w:rtl/>
        </w:rPr>
      </w:pPr>
      <w:r>
        <w:rPr>
          <w:rtl/>
        </w:rPr>
        <w:t>היו"ר ראובן ריבלין:</w:t>
      </w:r>
    </w:p>
    <w:p w14:paraId="77269092" w14:textId="77777777" w:rsidR="00000000" w:rsidRDefault="009B75DB">
      <w:pPr>
        <w:pStyle w:val="a0"/>
        <w:rPr>
          <w:rtl/>
        </w:rPr>
      </w:pPr>
    </w:p>
    <w:p w14:paraId="1D85179E" w14:textId="77777777" w:rsidR="00000000" w:rsidRDefault="009B75DB">
      <w:pPr>
        <w:pStyle w:val="a0"/>
        <w:rPr>
          <w:rFonts w:hint="cs"/>
          <w:rtl/>
        </w:rPr>
      </w:pPr>
      <w:r>
        <w:rPr>
          <w:rFonts w:hint="cs"/>
          <w:rtl/>
        </w:rPr>
        <w:t>חברת הכנסת לבני, אומנם זמנך עבר, אבל</w:t>
      </w:r>
      <w:r>
        <w:rPr>
          <w:rFonts w:hint="cs"/>
          <w:rtl/>
        </w:rPr>
        <w:t xml:space="preserve"> כל שופטי בית-המשפט העליון, למעט נשיא בית-המשפט העליון, יכולים להיות מינויים בפועל על-פי חוק בתי המשפט. זה תלוי בשר המשפטים ובנשיא בית-המשפט העליון, ולכן זה לא רלוונטי. הסביר זאת היטב יושב-ראש הוועדה, בהציגו את התוכנית, נכון? גברתי, בבקשה לסיים.</w:t>
      </w:r>
    </w:p>
    <w:p w14:paraId="15E7D581" w14:textId="77777777" w:rsidR="00000000" w:rsidRDefault="009B75DB">
      <w:pPr>
        <w:pStyle w:val="a0"/>
        <w:ind w:firstLine="0"/>
        <w:rPr>
          <w:rtl/>
        </w:rPr>
      </w:pPr>
    </w:p>
    <w:p w14:paraId="79F665D0" w14:textId="77777777" w:rsidR="00000000" w:rsidRDefault="009B75DB">
      <w:pPr>
        <w:pStyle w:val="a0"/>
        <w:ind w:firstLine="0"/>
        <w:rPr>
          <w:rFonts w:hint="cs"/>
          <w:rtl/>
        </w:rPr>
      </w:pPr>
    </w:p>
    <w:p w14:paraId="7CACE65A" w14:textId="77777777" w:rsidR="00000000" w:rsidRDefault="009B75DB">
      <w:pPr>
        <w:pStyle w:val="-"/>
        <w:rPr>
          <w:rtl/>
        </w:rPr>
      </w:pPr>
      <w:bookmarkStart w:id="49" w:name="FS000001051T24_12_2003_12_04_35C"/>
      <w:bookmarkEnd w:id="49"/>
      <w:r>
        <w:rPr>
          <w:rtl/>
        </w:rPr>
        <w:t>אתי לבני</w:t>
      </w:r>
      <w:r>
        <w:rPr>
          <w:rtl/>
        </w:rPr>
        <w:t xml:space="preserve"> (שינוי):</w:t>
      </w:r>
    </w:p>
    <w:p w14:paraId="100E0C66" w14:textId="77777777" w:rsidR="00000000" w:rsidRDefault="009B75DB">
      <w:pPr>
        <w:pStyle w:val="a0"/>
        <w:rPr>
          <w:rtl/>
        </w:rPr>
      </w:pPr>
    </w:p>
    <w:p w14:paraId="05FE68B8" w14:textId="77777777" w:rsidR="00000000" w:rsidRDefault="009B75DB">
      <w:pPr>
        <w:pStyle w:val="a0"/>
        <w:rPr>
          <w:rFonts w:hint="cs"/>
          <w:rtl/>
        </w:rPr>
      </w:pPr>
      <w:bookmarkStart w:id="50" w:name="FS000001043T24_12_2003_12_05_50"/>
      <w:bookmarkEnd w:id="50"/>
      <w:r>
        <w:rPr>
          <w:rFonts w:hint="cs"/>
          <w:rtl/>
        </w:rPr>
        <w:t>זה לא ישים וזה לא מקובל, ולכן זה לא ריאלי. זה לא רלוונטי. לגבי שינוי השיטה, שבסוף הדיון שאתמול העלתה חברתי תמיר, לעבור לשיטה של השימוע והייצוג, העתקה של השיטה האמריקנית, שחלה כמעט רק בארצות-הברית, בגלל המינויים הפוליטיים - היא לא מתאימה למה שנקר</w:t>
      </w:r>
      <w:r>
        <w:rPr>
          <w:rFonts w:hint="cs"/>
          <w:rtl/>
        </w:rPr>
        <w:t xml:space="preserve">א תנאי הארץ ותושביה ולשיטה שלנו. טוב לנו להתרחק ולא לזרוק ססמאות. </w:t>
      </w:r>
    </w:p>
    <w:p w14:paraId="0C040F26" w14:textId="77777777" w:rsidR="00000000" w:rsidRDefault="009B75DB">
      <w:pPr>
        <w:pStyle w:val="a0"/>
        <w:rPr>
          <w:rFonts w:hint="cs"/>
          <w:rtl/>
        </w:rPr>
      </w:pPr>
    </w:p>
    <w:p w14:paraId="12C5D00B" w14:textId="77777777" w:rsidR="00000000" w:rsidRDefault="009B75DB">
      <w:pPr>
        <w:pStyle w:val="a0"/>
        <w:rPr>
          <w:rFonts w:hint="cs"/>
          <w:rtl/>
        </w:rPr>
      </w:pPr>
      <w:r>
        <w:rPr>
          <w:rFonts w:hint="cs"/>
          <w:rtl/>
        </w:rPr>
        <w:t>אני מציעה לכל התוקפים את בית-המשפט העליון, להסתכל בביתנו פנימה ולנסות לקדם ולתת את הדעת על מעמד הכנסת, על צורת הפעילות בכנסת, צורת קבלת ההחלטות - - -</w:t>
      </w:r>
    </w:p>
    <w:p w14:paraId="49CAE20E" w14:textId="77777777" w:rsidR="00000000" w:rsidRDefault="009B75DB">
      <w:pPr>
        <w:pStyle w:val="a0"/>
        <w:ind w:firstLine="0"/>
        <w:rPr>
          <w:rFonts w:hint="cs"/>
          <w:rtl/>
        </w:rPr>
      </w:pPr>
    </w:p>
    <w:p w14:paraId="074F0570" w14:textId="77777777" w:rsidR="00000000" w:rsidRDefault="009B75DB">
      <w:pPr>
        <w:pStyle w:val="af1"/>
        <w:rPr>
          <w:rtl/>
        </w:rPr>
      </w:pPr>
      <w:r>
        <w:rPr>
          <w:rtl/>
        </w:rPr>
        <w:t>היו"ר ראובן ריבלין:</w:t>
      </w:r>
    </w:p>
    <w:p w14:paraId="7D903EB3" w14:textId="77777777" w:rsidR="00000000" w:rsidRDefault="009B75DB">
      <w:pPr>
        <w:pStyle w:val="a0"/>
        <w:rPr>
          <w:rtl/>
        </w:rPr>
      </w:pPr>
    </w:p>
    <w:p w14:paraId="21C24EE4" w14:textId="77777777" w:rsidR="00000000" w:rsidRDefault="009B75DB">
      <w:pPr>
        <w:pStyle w:val="a0"/>
        <w:rPr>
          <w:rFonts w:hint="cs"/>
          <w:rtl/>
        </w:rPr>
      </w:pPr>
      <w:r>
        <w:rPr>
          <w:rFonts w:hint="cs"/>
          <w:rtl/>
        </w:rPr>
        <w:t>זו פרשה אחרת, שא</w:t>
      </w:r>
      <w:r>
        <w:rPr>
          <w:rFonts w:hint="cs"/>
          <w:rtl/>
        </w:rPr>
        <w:t>ני חושב שהיא חשובה, אבל תם זמנך.</w:t>
      </w:r>
    </w:p>
    <w:p w14:paraId="36595007" w14:textId="77777777" w:rsidR="00000000" w:rsidRDefault="009B75DB">
      <w:pPr>
        <w:pStyle w:val="a0"/>
        <w:ind w:firstLine="0"/>
        <w:rPr>
          <w:rFonts w:hint="cs"/>
          <w:rtl/>
        </w:rPr>
      </w:pPr>
    </w:p>
    <w:p w14:paraId="1B5FF629" w14:textId="77777777" w:rsidR="00000000" w:rsidRDefault="009B75DB">
      <w:pPr>
        <w:pStyle w:val="-"/>
        <w:rPr>
          <w:rtl/>
        </w:rPr>
      </w:pPr>
      <w:bookmarkStart w:id="51" w:name="FS000001043T24_12_2003_12_08_38C"/>
      <w:bookmarkEnd w:id="51"/>
      <w:r>
        <w:rPr>
          <w:rFonts w:hint="cs"/>
          <w:rtl/>
        </w:rPr>
        <w:t>אתי לבני (שינוי)</w:t>
      </w:r>
      <w:r>
        <w:rPr>
          <w:rtl/>
        </w:rPr>
        <w:t>:</w:t>
      </w:r>
    </w:p>
    <w:p w14:paraId="4B733FA9" w14:textId="77777777" w:rsidR="00000000" w:rsidRDefault="009B75DB">
      <w:pPr>
        <w:pStyle w:val="a0"/>
        <w:rPr>
          <w:rtl/>
        </w:rPr>
      </w:pPr>
    </w:p>
    <w:p w14:paraId="1F5E1C26" w14:textId="77777777" w:rsidR="00000000" w:rsidRDefault="009B75DB">
      <w:pPr>
        <w:pStyle w:val="a0"/>
        <w:rPr>
          <w:rFonts w:hint="cs"/>
          <w:rtl/>
        </w:rPr>
      </w:pPr>
      <w:r>
        <w:rPr>
          <w:rFonts w:hint="cs"/>
          <w:rtl/>
        </w:rPr>
        <w:t>בזה בחרתי לסיים. תודה רבה.</w:t>
      </w:r>
    </w:p>
    <w:p w14:paraId="786AAAE7" w14:textId="77777777" w:rsidR="00000000" w:rsidRDefault="009B75DB">
      <w:pPr>
        <w:pStyle w:val="a0"/>
        <w:rPr>
          <w:rFonts w:hint="cs"/>
          <w:rtl/>
        </w:rPr>
      </w:pPr>
    </w:p>
    <w:p w14:paraId="2F2B5C9A" w14:textId="77777777" w:rsidR="00000000" w:rsidRDefault="009B75DB">
      <w:pPr>
        <w:pStyle w:val="af1"/>
        <w:rPr>
          <w:rtl/>
        </w:rPr>
      </w:pPr>
      <w:r>
        <w:rPr>
          <w:rtl/>
        </w:rPr>
        <w:t>היו"ר ראובן ריבלין:</w:t>
      </w:r>
    </w:p>
    <w:p w14:paraId="2D8C3D03" w14:textId="77777777" w:rsidR="00000000" w:rsidRDefault="009B75DB">
      <w:pPr>
        <w:pStyle w:val="a0"/>
        <w:rPr>
          <w:rtl/>
        </w:rPr>
      </w:pPr>
    </w:p>
    <w:p w14:paraId="780D7759" w14:textId="77777777" w:rsidR="00000000" w:rsidRDefault="009B75DB">
      <w:pPr>
        <w:pStyle w:val="a0"/>
        <w:rPr>
          <w:rFonts w:hint="cs"/>
          <w:rtl/>
        </w:rPr>
      </w:pPr>
      <w:r>
        <w:rPr>
          <w:rFonts w:hint="cs"/>
          <w:rtl/>
        </w:rPr>
        <w:t xml:space="preserve">אני מאוד מודה לך. אין חובה זו מורידה מחובה זו לאחרת. חבר הכנסת אילן שלגי </w:t>
      </w:r>
      <w:r>
        <w:rPr>
          <w:rtl/>
        </w:rPr>
        <w:t>–</w:t>
      </w:r>
      <w:r>
        <w:rPr>
          <w:rFonts w:hint="cs"/>
          <w:rtl/>
        </w:rPr>
        <w:t xml:space="preserve"> בבקשה, אדוני. אחריו - חבר הכנסת חיים רמון, ואז אני מבקש מכולם לדבר עכשיו, כי כש</w:t>
      </w:r>
      <w:r>
        <w:rPr>
          <w:rFonts w:hint="cs"/>
          <w:rtl/>
        </w:rPr>
        <w:t>חיים רמון יהיה פה, אף אחד לא יוכל לדבר. רבותי, מי שרוצה לשוחח, יצא החוצה.</w:t>
      </w:r>
    </w:p>
    <w:p w14:paraId="37A89AAD" w14:textId="77777777" w:rsidR="00000000" w:rsidRDefault="009B75DB">
      <w:pPr>
        <w:pStyle w:val="a0"/>
        <w:ind w:firstLine="0"/>
        <w:rPr>
          <w:rFonts w:hint="cs"/>
          <w:rtl/>
        </w:rPr>
      </w:pPr>
    </w:p>
    <w:p w14:paraId="5A42B6BD" w14:textId="77777777" w:rsidR="00000000" w:rsidRDefault="009B75DB">
      <w:pPr>
        <w:pStyle w:val="a"/>
        <w:rPr>
          <w:rtl/>
        </w:rPr>
      </w:pPr>
      <w:bookmarkStart w:id="52" w:name="FS000001046T24_12_2003_12_09_39"/>
      <w:bookmarkStart w:id="53" w:name="_Toc62986449"/>
      <w:bookmarkEnd w:id="52"/>
      <w:r>
        <w:rPr>
          <w:rFonts w:hint="eastAsia"/>
          <w:rtl/>
        </w:rPr>
        <w:t>אילן</w:t>
      </w:r>
      <w:r>
        <w:rPr>
          <w:rtl/>
        </w:rPr>
        <w:t xml:space="preserve"> שלגי (שינוי):</w:t>
      </w:r>
      <w:bookmarkEnd w:id="53"/>
    </w:p>
    <w:p w14:paraId="4C694CF9" w14:textId="77777777" w:rsidR="00000000" w:rsidRDefault="009B75DB">
      <w:pPr>
        <w:pStyle w:val="a0"/>
        <w:rPr>
          <w:rFonts w:hint="cs"/>
          <w:rtl/>
        </w:rPr>
      </w:pPr>
    </w:p>
    <w:p w14:paraId="7EBABDE7" w14:textId="77777777" w:rsidR="00000000" w:rsidRDefault="009B75DB">
      <w:pPr>
        <w:pStyle w:val="a0"/>
        <w:rPr>
          <w:rFonts w:hint="cs"/>
          <w:rtl/>
        </w:rPr>
      </w:pPr>
      <w:r>
        <w:rPr>
          <w:rFonts w:hint="cs"/>
          <w:rtl/>
        </w:rPr>
        <w:t>אדוני היושב-ראש, חברות וחברי הכנסת, יש בסיס - - -</w:t>
      </w:r>
    </w:p>
    <w:p w14:paraId="5D1431C4" w14:textId="77777777" w:rsidR="00000000" w:rsidRDefault="009B75DB">
      <w:pPr>
        <w:pStyle w:val="a0"/>
        <w:ind w:firstLine="0"/>
        <w:rPr>
          <w:rFonts w:hint="cs"/>
          <w:rtl/>
        </w:rPr>
      </w:pPr>
    </w:p>
    <w:p w14:paraId="6AC606F0" w14:textId="77777777" w:rsidR="00000000" w:rsidRDefault="009B75DB">
      <w:pPr>
        <w:pStyle w:val="af1"/>
        <w:rPr>
          <w:rtl/>
        </w:rPr>
      </w:pPr>
      <w:r>
        <w:rPr>
          <w:rtl/>
        </w:rPr>
        <w:t>היו"ר ראובן ריבלין:</w:t>
      </w:r>
    </w:p>
    <w:p w14:paraId="4A05241E" w14:textId="77777777" w:rsidR="00000000" w:rsidRDefault="009B75DB">
      <w:pPr>
        <w:pStyle w:val="a0"/>
        <w:rPr>
          <w:rtl/>
        </w:rPr>
      </w:pPr>
    </w:p>
    <w:p w14:paraId="42476159" w14:textId="77777777" w:rsidR="00000000" w:rsidRDefault="009B75DB">
      <w:pPr>
        <w:pStyle w:val="a0"/>
        <w:rPr>
          <w:rFonts w:hint="cs"/>
          <w:rtl/>
        </w:rPr>
      </w:pPr>
      <w:r>
        <w:rPr>
          <w:rFonts w:hint="cs"/>
          <w:rtl/>
        </w:rPr>
        <w:t>חבר הכנסת בן-אליעזר. חבר הכנסת הרצוג, האם אדוני נכנס הנה כדי להתווכח אתו? הרי אתם מתחת לב</w:t>
      </w:r>
      <w:r>
        <w:rPr>
          <w:rFonts w:hint="cs"/>
          <w:rtl/>
        </w:rPr>
        <w:t>מת הנואמים.</w:t>
      </w:r>
    </w:p>
    <w:p w14:paraId="476E73FD" w14:textId="77777777" w:rsidR="00000000" w:rsidRDefault="009B75DB">
      <w:pPr>
        <w:pStyle w:val="a0"/>
        <w:ind w:firstLine="0"/>
        <w:rPr>
          <w:rFonts w:hint="cs"/>
          <w:rtl/>
        </w:rPr>
      </w:pPr>
    </w:p>
    <w:p w14:paraId="736496E2" w14:textId="77777777" w:rsidR="00000000" w:rsidRDefault="009B75DB">
      <w:pPr>
        <w:pStyle w:val="-"/>
        <w:rPr>
          <w:rtl/>
        </w:rPr>
      </w:pPr>
      <w:bookmarkStart w:id="54" w:name="FS000001046T24_12_2003_12_10_39C"/>
      <w:bookmarkEnd w:id="54"/>
      <w:r>
        <w:rPr>
          <w:rtl/>
        </w:rPr>
        <w:t>אילן שלגי (שינוי):</w:t>
      </w:r>
    </w:p>
    <w:p w14:paraId="74FD6478" w14:textId="77777777" w:rsidR="00000000" w:rsidRDefault="009B75DB">
      <w:pPr>
        <w:pStyle w:val="a0"/>
        <w:rPr>
          <w:rtl/>
        </w:rPr>
      </w:pPr>
    </w:p>
    <w:p w14:paraId="38043FE9" w14:textId="77777777" w:rsidR="00000000" w:rsidRDefault="009B75DB">
      <w:pPr>
        <w:pStyle w:val="a0"/>
        <w:rPr>
          <w:rFonts w:hint="cs"/>
          <w:rtl/>
        </w:rPr>
      </w:pPr>
      <w:r>
        <w:rPr>
          <w:rFonts w:hint="cs"/>
          <w:rtl/>
        </w:rPr>
        <w:t>יש בסיס לסברה, כי הדיונים בוועדת החוקה, חוק ומשפט בעניין מספר שופטי בית-המשפט העליון, לא היו תמיד ענייניים, וחלק מחבריה ניסו להציג מבחן כוח. איזו סיבה אחרת יכולה להיות לכך, שבא נשיא בית-המשפט העליון לכנסת ומבקש שלא נגדיל את</w:t>
      </w:r>
      <w:r>
        <w:rPr>
          <w:rFonts w:hint="cs"/>
          <w:rtl/>
        </w:rPr>
        <w:t xml:space="preserve"> מספר שופטי בית-המשפט העליון, והרשות המחוקקת מתבקשת היום לכפות זאת עליו הר כגיגית.</w:t>
      </w:r>
    </w:p>
    <w:p w14:paraId="1614B247" w14:textId="77777777" w:rsidR="00000000" w:rsidRDefault="009B75DB">
      <w:pPr>
        <w:pStyle w:val="af0"/>
        <w:rPr>
          <w:rFonts w:hint="cs"/>
          <w:rtl/>
        </w:rPr>
      </w:pPr>
    </w:p>
    <w:p w14:paraId="3307FF19" w14:textId="77777777" w:rsidR="00000000" w:rsidRDefault="009B75DB">
      <w:pPr>
        <w:pStyle w:val="af0"/>
        <w:rPr>
          <w:rtl/>
        </w:rPr>
      </w:pPr>
      <w:r>
        <w:rPr>
          <w:rFonts w:hint="eastAsia"/>
          <w:rtl/>
        </w:rPr>
        <w:t>אליעזר</w:t>
      </w:r>
      <w:r>
        <w:rPr>
          <w:rtl/>
        </w:rPr>
        <w:t xml:space="preserve"> כהן (האיחוד הלאומי - ישראל ביתנו):</w:t>
      </w:r>
    </w:p>
    <w:p w14:paraId="54D2297D" w14:textId="77777777" w:rsidR="00000000" w:rsidRDefault="009B75DB">
      <w:pPr>
        <w:pStyle w:val="a0"/>
        <w:rPr>
          <w:rFonts w:hint="cs"/>
          <w:rtl/>
        </w:rPr>
      </w:pPr>
    </w:p>
    <w:p w14:paraId="1D8E7E39" w14:textId="77777777" w:rsidR="00000000" w:rsidRDefault="009B75DB">
      <w:pPr>
        <w:pStyle w:val="a0"/>
        <w:rPr>
          <w:rFonts w:hint="cs"/>
          <w:rtl/>
        </w:rPr>
      </w:pPr>
      <w:r>
        <w:rPr>
          <w:rFonts w:hint="cs"/>
          <w:rtl/>
        </w:rPr>
        <w:t>יש סיבה, העומד בבתי-המשפט - - -</w:t>
      </w:r>
    </w:p>
    <w:p w14:paraId="7E8D1410" w14:textId="77777777" w:rsidR="00000000" w:rsidRDefault="009B75DB">
      <w:pPr>
        <w:pStyle w:val="a0"/>
        <w:ind w:firstLine="0"/>
        <w:rPr>
          <w:rFonts w:hint="cs"/>
          <w:rtl/>
        </w:rPr>
      </w:pPr>
    </w:p>
    <w:p w14:paraId="0547B555" w14:textId="77777777" w:rsidR="00000000" w:rsidRDefault="009B75DB">
      <w:pPr>
        <w:pStyle w:val="-"/>
        <w:rPr>
          <w:rtl/>
        </w:rPr>
      </w:pPr>
      <w:bookmarkStart w:id="55" w:name="FS000001046T24_12_2003_12_14_38C"/>
      <w:bookmarkEnd w:id="55"/>
      <w:r>
        <w:rPr>
          <w:rtl/>
        </w:rPr>
        <w:t>אילן שלגי (שינוי):</w:t>
      </w:r>
    </w:p>
    <w:p w14:paraId="2B0439C0" w14:textId="77777777" w:rsidR="00000000" w:rsidRDefault="009B75DB">
      <w:pPr>
        <w:pStyle w:val="a0"/>
        <w:rPr>
          <w:rtl/>
        </w:rPr>
      </w:pPr>
    </w:p>
    <w:p w14:paraId="5C28333F" w14:textId="77777777" w:rsidR="00000000" w:rsidRDefault="009B75DB">
      <w:pPr>
        <w:pStyle w:val="a0"/>
        <w:rPr>
          <w:rFonts w:hint="cs"/>
          <w:rtl/>
        </w:rPr>
      </w:pPr>
      <w:r>
        <w:rPr>
          <w:rFonts w:hint="cs"/>
          <w:rtl/>
        </w:rPr>
        <w:t>טענת חברים בוועדת החוקה, חוק ומשפט, כי הגדלת מספר השופטים תאפשר קיצור ההמתנה</w:t>
      </w:r>
      <w:r>
        <w:rPr>
          <w:rFonts w:hint="cs"/>
          <w:rtl/>
        </w:rPr>
        <w:t xml:space="preserve"> - - -</w:t>
      </w:r>
    </w:p>
    <w:p w14:paraId="0D42D015" w14:textId="77777777" w:rsidR="00000000" w:rsidRDefault="009B75DB">
      <w:pPr>
        <w:pStyle w:val="a0"/>
        <w:ind w:firstLine="0"/>
        <w:rPr>
          <w:rFonts w:hint="cs"/>
          <w:rtl/>
        </w:rPr>
      </w:pPr>
    </w:p>
    <w:p w14:paraId="57356116" w14:textId="77777777" w:rsidR="00000000" w:rsidRDefault="009B75DB">
      <w:pPr>
        <w:pStyle w:val="af1"/>
        <w:rPr>
          <w:rtl/>
        </w:rPr>
      </w:pPr>
      <w:r>
        <w:rPr>
          <w:rtl/>
        </w:rPr>
        <w:t>היו"ר ראובן ריבלין:</w:t>
      </w:r>
    </w:p>
    <w:p w14:paraId="35DA7052" w14:textId="77777777" w:rsidR="00000000" w:rsidRDefault="009B75DB">
      <w:pPr>
        <w:pStyle w:val="a0"/>
        <w:rPr>
          <w:rtl/>
        </w:rPr>
      </w:pPr>
    </w:p>
    <w:p w14:paraId="1813BFC6" w14:textId="77777777" w:rsidR="00000000" w:rsidRDefault="009B75DB">
      <w:pPr>
        <w:pStyle w:val="a0"/>
        <w:rPr>
          <w:rFonts w:hint="cs"/>
          <w:rtl/>
        </w:rPr>
      </w:pPr>
      <w:r>
        <w:rPr>
          <w:rFonts w:hint="cs"/>
          <w:rtl/>
        </w:rPr>
        <w:t>חבר הכנסת כהן, מה הזעקות האלה? תן לו לדבר, יש לו שלוש דקות. הוא הבין את זה. אדוני הגיע כרגע וכבר כולם צריכים לדעת שהוא הגיע?</w:t>
      </w:r>
    </w:p>
    <w:p w14:paraId="48B0DB6E" w14:textId="77777777" w:rsidR="00000000" w:rsidRDefault="009B75DB">
      <w:pPr>
        <w:pStyle w:val="a0"/>
        <w:ind w:firstLine="0"/>
        <w:rPr>
          <w:rFonts w:hint="cs"/>
          <w:rtl/>
        </w:rPr>
      </w:pPr>
    </w:p>
    <w:p w14:paraId="43DEF642" w14:textId="77777777" w:rsidR="00000000" w:rsidRDefault="009B75DB">
      <w:pPr>
        <w:pStyle w:val="-"/>
        <w:rPr>
          <w:rtl/>
        </w:rPr>
      </w:pPr>
      <w:bookmarkStart w:id="56" w:name="FS000001046T24_12_2003_12_15_29C"/>
      <w:bookmarkEnd w:id="56"/>
      <w:r>
        <w:rPr>
          <w:rtl/>
        </w:rPr>
        <w:t>אילן שלגי (שינוי):</w:t>
      </w:r>
    </w:p>
    <w:p w14:paraId="5B9A2003" w14:textId="77777777" w:rsidR="00000000" w:rsidRDefault="009B75DB">
      <w:pPr>
        <w:pStyle w:val="a0"/>
        <w:rPr>
          <w:rtl/>
        </w:rPr>
      </w:pPr>
    </w:p>
    <w:p w14:paraId="42CAEB5B" w14:textId="77777777" w:rsidR="00000000" w:rsidRDefault="009B75DB">
      <w:pPr>
        <w:pStyle w:val="a0"/>
        <w:rPr>
          <w:rFonts w:hint="cs"/>
          <w:rtl/>
        </w:rPr>
      </w:pPr>
      <w:r>
        <w:rPr>
          <w:rFonts w:hint="cs"/>
          <w:rtl/>
        </w:rPr>
        <w:t>טענת חברים בוועדה, כי הגדלת מספר השופטים תאפשר קיצור ההמתנה לפסקי-דין בעליון, לטע</w:t>
      </w:r>
      <w:r>
        <w:rPr>
          <w:rFonts w:hint="cs"/>
          <w:rtl/>
        </w:rPr>
        <w:t xml:space="preserve">מי אינה עומדת מול דברי נשיא בית-המשפט העליון, החוזר ומסביר כי הדרך לקיצור התורים היא שינוי מהותי במבנה מערכת המשפט, על-ידי יישום המלצות ועדת-אור. אין ספק, כי היישום יביא להפחתה משמעותית של מספר התיקים שיגיעו לבית-המשפט העליון. </w:t>
      </w:r>
    </w:p>
    <w:p w14:paraId="7DB3DAD8" w14:textId="77777777" w:rsidR="00000000" w:rsidRDefault="009B75DB">
      <w:pPr>
        <w:pStyle w:val="a0"/>
        <w:rPr>
          <w:rFonts w:hint="cs"/>
          <w:rtl/>
        </w:rPr>
      </w:pPr>
    </w:p>
    <w:p w14:paraId="77DF9A09" w14:textId="77777777" w:rsidR="00000000" w:rsidRDefault="009B75DB">
      <w:pPr>
        <w:pStyle w:val="a0"/>
        <w:rPr>
          <w:rFonts w:hint="cs"/>
          <w:rtl/>
        </w:rPr>
      </w:pPr>
      <w:r>
        <w:rPr>
          <w:rFonts w:hint="cs"/>
          <w:rtl/>
        </w:rPr>
        <w:t>עד לאחרונה היו בבית-המשפט 1</w:t>
      </w:r>
      <w:r>
        <w:rPr>
          <w:rFonts w:hint="cs"/>
          <w:rtl/>
        </w:rPr>
        <w:t>4 שופטים, מהם היו שני מינויים בפועל. הנוהג הוא, ששופט בבית-המשפט המחוזי בא לבית-המשפט העליון במינוי בפועל לתקופה של שישה חודשים או יותר. בשנים האחרונות, שניים מתוך 14 היו בתחלופה. קביעת מספר השופטים שהם מינוי בפועל מתוך המספר הכולל היא בסמכות נשיא בית-המשפ</w:t>
      </w:r>
      <w:r>
        <w:rPr>
          <w:rFonts w:hint="cs"/>
          <w:rtl/>
        </w:rPr>
        <w:t>ט העליון, בהתייעצות עם שר המשפטים. הדבר מאפשר רענון בבית-המשפט העליון, היותו מחובר עם המערכת הגדולה של בתי-המשפט המחוזיים, וגם, כמובן, אפשרות לשופטי בית-המשפט העליון להכיר את המועמדים ולהצטרף אליהם בעתיד.</w:t>
      </w:r>
    </w:p>
    <w:p w14:paraId="582537FD" w14:textId="77777777" w:rsidR="00000000" w:rsidRDefault="009B75DB">
      <w:pPr>
        <w:pStyle w:val="a0"/>
        <w:ind w:firstLine="0"/>
        <w:rPr>
          <w:rFonts w:hint="cs"/>
          <w:rtl/>
        </w:rPr>
      </w:pPr>
    </w:p>
    <w:p w14:paraId="26E1D455" w14:textId="77777777" w:rsidR="00000000" w:rsidRDefault="009B75DB">
      <w:pPr>
        <w:pStyle w:val="af1"/>
        <w:rPr>
          <w:rtl/>
        </w:rPr>
      </w:pPr>
      <w:r>
        <w:rPr>
          <w:rtl/>
        </w:rPr>
        <w:t>היו"ר ראובן ריבלין:</w:t>
      </w:r>
    </w:p>
    <w:p w14:paraId="409B782D" w14:textId="77777777" w:rsidR="00000000" w:rsidRDefault="009B75DB">
      <w:pPr>
        <w:pStyle w:val="a0"/>
        <w:rPr>
          <w:rtl/>
        </w:rPr>
      </w:pPr>
    </w:p>
    <w:p w14:paraId="275E3223" w14:textId="77777777" w:rsidR="00000000" w:rsidRDefault="009B75DB">
      <w:pPr>
        <w:pStyle w:val="a0"/>
        <w:rPr>
          <w:rFonts w:hint="cs"/>
          <w:rtl/>
        </w:rPr>
      </w:pPr>
      <w:r>
        <w:rPr>
          <w:rFonts w:hint="cs"/>
          <w:rtl/>
        </w:rPr>
        <w:t>המתן. חברי סיעת העבודה, אתם פ</w:t>
      </w:r>
      <w:r>
        <w:rPr>
          <w:rFonts w:hint="cs"/>
          <w:rtl/>
        </w:rPr>
        <w:t>שוט לא מאפשרים לנואם - אתם נמצאים במקום אסטרטגי מבחינת הנואם. כל אחד מכם מדבר ואני שומע אתכם עד פה. באמת, זכותו לדבר. צאו החוצה ותדברו. מה קרה?</w:t>
      </w:r>
    </w:p>
    <w:p w14:paraId="63B62FBF" w14:textId="77777777" w:rsidR="00000000" w:rsidRDefault="009B75DB">
      <w:pPr>
        <w:pStyle w:val="a0"/>
        <w:ind w:firstLine="0"/>
        <w:rPr>
          <w:rFonts w:hint="cs"/>
          <w:rtl/>
        </w:rPr>
      </w:pPr>
    </w:p>
    <w:p w14:paraId="5F5293B8" w14:textId="77777777" w:rsidR="00000000" w:rsidRDefault="009B75DB">
      <w:pPr>
        <w:pStyle w:val="-"/>
        <w:rPr>
          <w:rtl/>
        </w:rPr>
      </w:pPr>
      <w:bookmarkStart w:id="57" w:name="FS000001046T24_12_2003_12_19_07C"/>
      <w:bookmarkEnd w:id="57"/>
      <w:r>
        <w:rPr>
          <w:rtl/>
        </w:rPr>
        <w:t>אילן שלגי (שינוי):</w:t>
      </w:r>
    </w:p>
    <w:p w14:paraId="7DF9D1CE" w14:textId="77777777" w:rsidR="00000000" w:rsidRDefault="009B75DB">
      <w:pPr>
        <w:pStyle w:val="a0"/>
        <w:rPr>
          <w:rtl/>
        </w:rPr>
      </w:pPr>
    </w:p>
    <w:p w14:paraId="73F2D57A" w14:textId="77777777" w:rsidR="00000000" w:rsidRDefault="009B75DB">
      <w:pPr>
        <w:pStyle w:val="a0"/>
        <w:rPr>
          <w:rFonts w:hint="cs"/>
          <w:rtl/>
        </w:rPr>
      </w:pPr>
      <w:r>
        <w:rPr>
          <w:rFonts w:hint="cs"/>
          <w:rtl/>
        </w:rPr>
        <w:t>לפי דיווחים בתקשורת, בבית-המשפט העליון ממתינים כ-6,600 תיקים. בשנת 2003 הוגשו עד כה כ-10,60</w:t>
      </w:r>
      <w:r>
        <w:rPr>
          <w:rFonts w:hint="cs"/>
          <w:rtl/>
        </w:rPr>
        <w:t>0 תיקים לבית-המשפט העליון ונדונו כ-10,100. כלומר, הפער גדל בכ-500 תיקים. הגידול בעומס, אגב, אינו בשל ערעורים אזרחיים או פליליים, אלא בשל עתירות לבג"ץ. נשיא בית-המשפט העליון ושר המשפטים הודיעו לוועדה, כי מינוי של אחד מ-15 השופטים יהיה מינוי של שופט בפועל, ו</w:t>
      </w:r>
      <w:r>
        <w:rPr>
          <w:rFonts w:hint="cs"/>
          <w:rtl/>
        </w:rPr>
        <w:t xml:space="preserve">כמו כן, בעוד שנה תובא על-ידי השר בפני הוועדה המלצה בשאלה, אם להשאיר את המספר כפי שהוא או להפחית את מספר השופטים. אני מאוד מקווה כי עד אז תהיה התקדמות ביישום הרפורמה על-פי ועדת-אור. </w:t>
      </w:r>
    </w:p>
    <w:p w14:paraId="45F49D16" w14:textId="77777777" w:rsidR="00000000" w:rsidRDefault="009B75DB">
      <w:pPr>
        <w:pStyle w:val="a0"/>
        <w:rPr>
          <w:rFonts w:hint="cs"/>
          <w:rtl/>
        </w:rPr>
      </w:pPr>
    </w:p>
    <w:p w14:paraId="543B20E5" w14:textId="77777777" w:rsidR="00000000" w:rsidRDefault="009B75DB">
      <w:pPr>
        <w:pStyle w:val="a0"/>
        <w:rPr>
          <w:rFonts w:hint="cs"/>
          <w:rtl/>
        </w:rPr>
      </w:pPr>
      <w:r>
        <w:rPr>
          <w:rFonts w:hint="cs"/>
          <w:rtl/>
        </w:rPr>
        <w:t>הרשות השופטת במדינת ישראל, ובמיוחד בית-המשפט העליון, היא הרשות היוקרתית ו</w:t>
      </w:r>
      <w:r>
        <w:rPr>
          <w:rFonts w:hint="cs"/>
          <w:rtl/>
        </w:rPr>
        <w:t xml:space="preserve">המוערכת ביותר בישראל. גורמי משפט בעולם כולו רואים בבית-המשפט העליון של ישראל מוסד שיש ללמוד ממנו ולחקותו. לצערי, הרשות המבצעת וגם הרשות המחוקקת אינן זוכות ליוקרה כזאת. אנו כאן, בכנסת, מוסמכים לקבוע בחקיקה שינויים באשר לסמכויות נוהל או מבנה, הנוגעים למערכת </w:t>
      </w:r>
      <w:r>
        <w:rPr>
          <w:rFonts w:hint="cs"/>
          <w:rtl/>
        </w:rPr>
        <w:t>בתי-המשפט, אולם עלינו לעשות זאת בזהירות רבה, לאחר מחשבה ובדיקה.</w:t>
      </w:r>
    </w:p>
    <w:p w14:paraId="7B69CB1A" w14:textId="77777777" w:rsidR="00000000" w:rsidRDefault="009B75DB">
      <w:pPr>
        <w:pStyle w:val="a0"/>
        <w:rPr>
          <w:rFonts w:hint="cs"/>
          <w:rtl/>
        </w:rPr>
      </w:pPr>
    </w:p>
    <w:p w14:paraId="24A1A373" w14:textId="77777777" w:rsidR="00000000" w:rsidRDefault="009B75DB">
      <w:pPr>
        <w:pStyle w:val="a0"/>
        <w:rPr>
          <w:rFonts w:hint="cs"/>
          <w:rtl/>
        </w:rPr>
      </w:pPr>
      <w:r>
        <w:rPr>
          <w:rFonts w:hint="cs"/>
          <w:rtl/>
        </w:rPr>
        <w:t>אני אתמוך בהצעת החוק, גם על סמך ההבנה שהושגה עם נשיא בית-המשפט העליון ושר המשפטים בעניין בחינת מספר השופטים מחדש בעוד שנה. תודה רבה.</w:t>
      </w:r>
    </w:p>
    <w:p w14:paraId="6808481E" w14:textId="77777777" w:rsidR="00000000" w:rsidRDefault="009B75DB">
      <w:pPr>
        <w:pStyle w:val="a0"/>
        <w:ind w:firstLine="0"/>
        <w:rPr>
          <w:rFonts w:hint="cs"/>
          <w:rtl/>
        </w:rPr>
      </w:pPr>
    </w:p>
    <w:p w14:paraId="20C3A2D5" w14:textId="77777777" w:rsidR="00000000" w:rsidRDefault="009B75DB">
      <w:pPr>
        <w:pStyle w:val="af1"/>
        <w:rPr>
          <w:rtl/>
        </w:rPr>
      </w:pPr>
      <w:r>
        <w:rPr>
          <w:rFonts w:hint="eastAsia"/>
          <w:rtl/>
        </w:rPr>
        <w:t>היו</w:t>
      </w:r>
      <w:r>
        <w:rPr>
          <w:rtl/>
        </w:rPr>
        <w:t>"ר ראובן ריבלין:</w:t>
      </w:r>
    </w:p>
    <w:p w14:paraId="0C4A897E" w14:textId="77777777" w:rsidR="00000000" w:rsidRDefault="009B75DB">
      <w:pPr>
        <w:pStyle w:val="a0"/>
        <w:rPr>
          <w:rFonts w:hint="cs"/>
          <w:rtl/>
        </w:rPr>
      </w:pPr>
    </w:p>
    <w:p w14:paraId="22895E86" w14:textId="77777777" w:rsidR="00000000" w:rsidRDefault="009B75DB">
      <w:pPr>
        <w:pStyle w:val="a0"/>
        <w:rPr>
          <w:rFonts w:hint="cs"/>
          <w:rtl/>
        </w:rPr>
      </w:pPr>
      <w:r>
        <w:rPr>
          <w:rFonts w:hint="cs"/>
          <w:rtl/>
        </w:rPr>
        <w:t>זה לא חוק, אלא החלטה של הכנסת לפי הח</w:t>
      </w:r>
      <w:r>
        <w:rPr>
          <w:rFonts w:hint="cs"/>
          <w:rtl/>
        </w:rPr>
        <w:t>וק. חבר הכנסת חיים רמון, בבקשה. רבותי, אני מבקש לשמור על שקט. חבר הכנסת פינס, אני לא אאפשר לך בשום פנים ואופן להפריע לנאומו של חבר הכנסת רמון.</w:t>
      </w:r>
    </w:p>
    <w:p w14:paraId="0AFBF38E" w14:textId="77777777" w:rsidR="00000000" w:rsidRDefault="009B75DB">
      <w:pPr>
        <w:pStyle w:val="a0"/>
        <w:ind w:firstLine="0"/>
        <w:rPr>
          <w:rFonts w:hint="cs"/>
          <w:rtl/>
        </w:rPr>
      </w:pPr>
    </w:p>
    <w:p w14:paraId="7EBB3CE3" w14:textId="77777777" w:rsidR="00000000" w:rsidRDefault="009B75DB">
      <w:pPr>
        <w:pStyle w:val="af0"/>
        <w:rPr>
          <w:rtl/>
        </w:rPr>
      </w:pPr>
      <w:r>
        <w:rPr>
          <w:rFonts w:hint="eastAsia"/>
          <w:rtl/>
        </w:rPr>
        <w:t>דוד</w:t>
      </w:r>
      <w:r>
        <w:rPr>
          <w:rtl/>
        </w:rPr>
        <w:t xml:space="preserve"> טל (עם אחד):</w:t>
      </w:r>
    </w:p>
    <w:p w14:paraId="701BDA68" w14:textId="77777777" w:rsidR="00000000" w:rsidRDefault="009B75DB">
      <w:pPr>
        <w:pStyle w:val="a0"/>
        <w:rPr>
          <w:rFonts w:hint="cs"/>
          <w:rtl/>
        </w:rPr>
      </w:pPr>
    </w:p>
    <w:p w14:paraId="7796B10D" w14:textId="77777777" w:rsidR="00000000" w:rsidRDefault="009B75DB">
      <w:pPr>
        <w:pStyle w:val="a0"/>
        <w:rPr>
          <w:rFonts w:hint="cs"/>
          <w:rtl/>
        </w:rPr>
      </w:pPr>
      <w:r>
        <w:rPr>
          <w:rFonts w:hint="cs"/>
          <w:rtl/>
        </w:rPr>
        <w:t>אבל מי שהפריע לאתי לבני זה חיים רמון, והיא צריכה להפריע לו.</w:t>
      </w:r>
    </w:p>
    <w:p w14:paraId="6B1347DD" w14:textId="77777777" w:rsidR="00000000" w:rsidRDefault="009B75DB">
      <w:pPr>
        <w:pStyle w:val="a0"/>
        <w:ind w:firstLine="0"/>
        <w:rPr>
          <w:rFonts w:hint="cs"/>
          <w:rtl/>
        </w:rPr>
      </w:pPr>
    </w:p>
    <w:p w14:paraId="5DB8EB22" w14:textId="77777777" w:rsidR="00000000" w:rsidRDefault="009B75DB">
      <w:pPr>
        <w:pStyle w:val="af1"/>
        <w:rPr>
          <w:rtl/>
        </w:rPr>
      </w:pPr>
      <w:r>
        <w:rPr>
          <w:rtl/>
        </w:rPr>
        <w:t>היו"ר ראובן ריבלין:</w:t>
      </w:r>
    </w:p>
    <w:p w14:paraId="1A216F50" w14:textId="77777777" w:rsidR="00000000" w:rsidRDefault="009B75DB">
      <w:pPr>
        <w:pStyle w:val="a0"/>
        <w:rPr>
          <w:rtl/>
        </w:rPr>
      </w:pPr>
    </w:p>
    <w:p w14:paraId="0FB8227D" w14:textId="77777777" w:rsidR="00000000" w:rsidRDefault="009B75DB">
      <w:pPr>
        <w:pStyle w:val="a0"/>
        <w:rPr>
          <w:rFonts w:hint="cs"/>
          <w:rtl/>
        </w:rPr>
      </w:pPr>
      <w:r>
        <w:rPr>
          <w:rFonts w:hint="cs"/>
          <w:rtl/>
        </w:rPr>
        <w:t>לא יעלה על ה</w:t>
      </w:r>
      <w:r>
        <w:rPr>
          <w:rFonts w:hint="cs"/>
          <w:rtl/>
        </w:rPr>
        <w:t>דעת.</w:t>
      </w:r>
    </w:p>
    <w:p w14:paraId="260FC165" w14:textId="77777777" w:rsidR="00000000" w:rsidRDefault="009B75DB">
      <w:pPr>
        <w:pStyle w:val="a0"/>
        <w:ind w:firstLine="0"/>
        <w:rPr>
          <w:rFonts w:hint="cs"/>
          <w:rtl/>
        </w:rPr>
      </w:pPr>
    </w:p>
    <w:p w14:paraId="457B0B12" w14:textId="77777777" w:rsidR="00000000" w:rsidRDefault="009B75DB">
      <w:pPr>
        <w:pStyle w:val="a"/>
        <w:rPr>
          <w:rtl/>
        </w:rPr>
      </w:pPr>
      <w:bookmarkStart w:id="58" w:name="FS000000458T24_12_2003_13_01_52"/>
      <w:bookmarkStart w:id="59" w:name="_Toc62986450"/>
      <w:bookmarkEnd w:id="58"/>
      <w:r>
        <w:rPr>
          <w:rFonts w:hint="eastAsia"/>
          <w:rtl/>
        </w:rPr>
        <w:t>חיים</w:t>
      </w:r>
      <w:r>
        <w:rPr>
          <w:rtl/>
        </w:rPr>
        <w:t xml:space="preserve"> רמון (העבודה-מימד):</w:t>
      </w:r>
      <w:bookmarkEnd w:id="59"/>
    </w:p>
    <w:p w14:paraId="1C64810A" w14:textId="77777777" w:rsidR="00000000" w:rsidRDefault="009B75DB">
      <w:pPr>
        <w:pStyle w:val="a0"/>
        <w:rPr>
          <w:rFonts w:hint="cs"/>
          <w:rtl/>
        </w:rPr>
      </w:pPr>
    </w:p>
    <w:p w14:paraId="56B72BC2" w14:textId="77777777" w:rsidR="00000000" w:rsidRDefault="009B75DB">
      <w:pPr>
        <w:pStyle w:val="a0"/>
        <w:rPr>
          <w:rFonts w:hint="cs"/>
          <w:rtl/>
        </w:rPr>
      </w:pPr>
      <w:r>
        <w:rPr>
          <w:rFonts w:hint="cs"/>
          <w:rtl/>
        </w:rPr>
        <w:t xml:space="preserve">אדוני היושב-ראש, חברי הכנסת, אני מאוד מודה ליושב-ראש על כך שהוא עוזר לי לדבר ללא הפרעות בשלב זה. </w:t>
      </w:r>
    </w:p>
    <w:p w14:paraId="4C16841F" w14:textId="77777777" w:rsidR="00000000" w:rsidRDefault="009B75DB">
      <w:pPr>
        <w:pStyle w:val="a0"/>
        <w:rPr>
          <w:rFonts w:hint="cs"/>
          <w:rtl/>
        </w:rPr>
      </w:pPr>
    </w:p>
    <w:p w14:paraId="16D78084" w14:textId="77777777" w:rsidR="00000000" w:rsidRDefault="009B75DB">
      <w:pPr>
        <w:pStyle w:val="a0"/>
        <w:rPr>
          <w:rFonts w:hint="cs"/>
          <w:rtl/>
        </w:rPr>
      </w:pPr>
      <w:r>
        <w:rPr>
          <w:rFonts w:hint="cs"/>
          <w:rtl/>
        </w:rPr>
        <w:t xml:space="preserve">אני בהחלט מסכים, חברת הכנסת לבני, שעוד שופט בבית-המשפט העליון או פחות שופט, לא יביא את הישועה מבחינת הטיפול בעינויי הדין שיש </w:t>
      </w:r>
      <w:r>
        <w:rPr>
          <w:rFonts w:hint="cs"/>
          <w:rtl/>
        </w:rPr>
        <w:t>בבית-המשפט העליון, כמו בכל המערכת. אבל בעיני, זה לא הנושא המרכזי. תראו, רבותי חברי הכנסת, מה קרה לבית-המשפט העליון בעשור האחרון: בית-המשפט העליון איבד את הלגיטימיות אצל ציבורים מסוימים. נדמה לי - - -</w:t>
      </w:r>
    </w:p>
    <w:p w14:paraId="646A06F7" w14:textId="77777777" w:rsidR="00000000" w:rsidRDefault="009B75DB">
      <w:pPr>
        <w:pStyle w:val="a0"/>
        <w:ind w:firstLine="0"/>
        <w:rPr>
          <w:rFonts w:hint="cs"/>
          <w:rtl/>
        </w:rPr>
      </w:pPr>
    </w:p>
    <w:p w14:paraId="529A28B7" w14:textId="77777777" w:rsidR="00000000" w:rsidRDefault="009B75DB">
      <w:pPr>
        <w:pStyle w:val="af0"/>
        <w:rPr>
          <w:rtl/>
        </w:rPr>
      </w:pPr>
      <w:r>
        <w:rPr>
          <w:rFonts w:hint="eastAsia"/>
          <w:rtl/>
        </w:rPr>
        <w:t>אתי</w:t>
      </w:r>
      <w:r>
        <w:rPr>
          <w:rtl/>
        </w:rPr>
        <w:t xml:space="preserve"> לבני (שינוי):</w:t>
      </w:r>
    </w:p>
    <w:p w14:paraId="7F18DF66" w14:textId="77777777" w:rsidR="00000000" w:rsidRDefault="009B75DB">
      <w:pPr>
        <w:pStyle w:val="a0"/>
        <w:rPr>
          <w:rFonts w:hint="cs"/>
          <w:rtl/>
        </w:rPr>
      </w:pPr>
    </w:p>
    <w:p w14:paraId="783F53F9" w14:textId="77777777" w:rsidR="00000000" w:rsidRDefault="009B75DB">
      <w:pPr>
        <w:pStyle w:val="a0"/>
        <w:rPr>
          <w:rFonts w:hint="cs"/>
          <w:rtl/>
        </w:rPr>
      </w:pPr>
      <w:r>
        <w:rPr>
          <w:rFonts w:hint="cs"/>
          <w:rtl/>
        </w:rPr>
        <w:t>- - -</w:t>
      </w:r>
    </w:p>
    <w:p w14:paraId="3085647B" w14:textId="77777777" w:rsidR="00000000" w:rsidRDefault="009B75DB">
      <w:pPr>
        <w:pStyle w:val="a0"/>
        <w:ind w:firstLine="0"/>
        <w:rPr>
          <w:rFonts w:hint="cs"/>
          <w:rtl/>
        </w:rPr>
      </w:pPr>
    </w:p>
    <w:p w14:paraId="086C8141" w14:textId="77777777" w:rsidR="00000000" w:rsidRDefault="009B75DB">
      <w:pPr>
        <w:pStyle w:val="-"/>
        <w:rPr>
          <w:rtl/>
        </w:rPr>
      </w:pPr>
      <w:bookmarkStart w:id="60" w:name="FS000000458T24_12_2003_13_03_41C"/>
      <w:bookmarkEnd w:id="60"/>
      <w:r>
        <w:rPr>
          <w:rtl/>
        </w:rPr>
        <w:t>חיים רמון (העבודה-מימד):</w:t>
      </w:r>
    </w:p>
    <w:p w14:paraId="45A7416D" w14:textId="77777777" w:rsidR="00000000" w:rsidRDefault="009B75DB">
      <w:pPr>
        <w:pStyle w:val="a0"/>
        <w:rPr>
          <w:rtl/>
        </w:rPr>
      </w:pPr>
    </w:p>
    <w:p w14:paraId="3C85CFE2" w14:textId="77777777" w:rsidR="00000000" w:rsidRDefault="009B75DB">
      <w:pPr>
        <w:pStyle w:val="a0"/>
        <w:rPr>
          <w:rFonts w:hint="cs"/>
          <w:rtl/>
        </w:rPr>
      </w:pPr>
      <w:r>
        <w:rPr>
          <w:rFonts w:hint="cs"/>
          <w:rtl/>
        </w:rPr>
        <w:t>חבר</w:t>
      </w:r>
      <w:r>
        <w:rPr>
          <w:rFonts w:hint="cs"/>
          <w:rtl/>
        </w:rPr>
        <w:t xml:space="preserve">ת הכנסת לבני, זה שאנחנו לא נקרא את הנתונים ונצעק, לא יעזור שום דבר. העובדה היא שבית-המשפט העליון, לפני 10 ו-15 שנה נהנה מאמון של למעלה מ-90% מהציבור. כיום, בכל בדיקה התמיכה היא בסדר גודל של שני-שלישים מהציבור. זה עדיין גבוה. </w:t>
      </w:r>
    </w:p>
    <w:p w14:paraId="7484F068" w14:textId="77777777" w:rsidR="00000000" w:rsidRDefault="009B75DB">
      <w:pPr>
        <w:pStyle w:val="a0"/>
        <w:ind w:firstLine="0"/>
        <w:rPr>
          <w:rFonts w:hint="cs"/>
          <w:rtl/>
        </w:rPr>
      </w:pPr>
    </w:p>
    <w:p w14:paraId="2B07C7C9" w14:textId="77777777" w:rsidR="00000000" w:rsidRDefault="009B75DB">
      <w:pPr>
        <w:pStyle w:val="af0"/>
        <w:rPr>
          <w:rtl/>
        </w:rPr>
      </w:pPr>
      <w:r>
        <w:rPr>
          <w:rFonts w:hint="eastAsia"/>
          <w:rtl/>
        </w:rPr>
        <w:t>אתי</w:t>
      </w:r>
      <w:r>
        <w:rPr>
          <w:rtl/>
        </w:rPr>
        <w:t xml:space="preserve"> לבני (שינוי):</w:t>
      </w:r>
    </w:p>
    <w:p w14:paraId="64882330" w14:textId="77777777" w:rsidR="00000000" w:rsidRDefault="009B75DB">
      <w:pPr>
        <w:pStyle w:val="a0"/>
        <w:rPr>
          <w:rFonts w:hint="cs"/>
          <w:rtl/>
        </w:rPr>
      </w:pPr>
    </w:p>
    <w:p w14:paraId="55BAD8FB" w14:textId="77777777" w:rsidR="00000000" w:rsidRDefault="009B75DB">
      <w:pPr>
        <w:pStyle w:val="a0"/>
        <w:rPr>
          <w:rFonts w:hint="cs"/>
          <w:rtl/>
        </w:rPr>
      </w:pPr>
      <w:r>
        <w:rPr>
          <w:rFonts w:hint="cs"/>
          <w:rtl/>
        </w:rPr>
        <w:t>80%.</w:t>
      </w:r>
    </w:p>
    <w:p w14:paraId="7C22E847" w14:textId="77777777" w:rsidR="00000000" w:rsidRDefault="009B75DB">
      <w:pPr>
        <w:pStyle w:val="a0"/>
        <w:ind w:firstLine="0"/>
        <w:rPr>
          <w:rFonts w:hint="cs"/>
          <w:rtl/>
        </w:rPr>
      </w:pPr>
    </w:p>
    <w:p w14:paraId="6235D67D" w14:textId="77777777" w:rsidR="00000000" w:rsidRDefault="009B75DB">
      <w:pPr>
        <w:pStyle w:val="-"/>
        <w:rPr>
          <w:rtl/>
        </w:rPr>
      </w:pPr>
      <w:bookmarkStart w:id="61" w:name="FS000000458T24_12_2003_13_04_48C"/>
      <w:bookmarkEnd w:id="61"/>
      <w:r>
        <w:rPr>
          <w:rtl/>
        </w:rPr>
        <w:t>חיים</w:t>
      </w:r>
      <w:r>
        <w:rPr>
          <w:rtl/>
        </w:rPr>
        <w:t xml:space="preserve"> רמון (העבודה-מימד):</w:t>
      </w:r>
    </w:p>
    <w:p w14:paraId="46726C6D" w14:textId="77777777" w:rsidR="00000000" w:rsidRDefault="009B75DB">
      <w:pPr>
        <w:pStyle w:val="a0"/>
        <w:rPr>
          <w:rtl/>
        </w:rPr>
      </w:pPr>
    </w:p>
    <w:p w14:paraId="2EB66478" w14:textId="77777777" w:rsidR="00000000" w:rsidRDefault="009B75DB">
      <w:pPr>
        <w:pStyle w:val="a0"/>
        <w:rPr>
          <w:rFonts w:hint="cs"/>
          <w:rtl/>
        </w:rPr>
      </w:pPr>
      <w:r>
        <w:rPr>
          <w:rFonts w:hint="cs"/>
          <w:rtl/>
        </w:rPr>
        <w:t>לא, בשום פנים ואופן לא. אני מציע לך, חברת הכנסת לבני, לא להתעלם מהנתון הזה. אני מציע לכולם לא להתעלם מהנתון הזה, דווקא מתוך דאגה למה שקורה בבית-המשפט העליון.</w:t>
      </w:r>
    </w:p>
    <w:p w14:paraId="26392563" w14:textId="77777777" w:rsidR="00000000" w:rsidRDefault="009B75DB">
      <w:pPr>
        <w:pStyle w:val="a0"/>
        <w:ind w:firstLine="0"/>
        <w:rPr>
          <w:rFonts w:hint="cs"/>
          <w:rtl/>
        </w:rPr>
      </w:pPr>
    </w:p>
    <w:p w14:paraId="795C1FFA" w14:textId="77777777" w:rsidR="00000000" w:rsidRDefault="009B75DB">
      <w:pPr>
        <w:pStyle w:val="a0"/>
        <w:ind w:firstLine="0"/>
        <w:rPr>
          <w:rFonts w:hint="cs"/>
          <w:rtl/>
        </w:rPr>
      </w:pPr>
      <w:r>
        <w:rPr>
          <w:rFonts w:hint="cs"/>
          <w:rtl/>
        </w:rPr>
        <w:tab/>
        <w:t>כאשר הציבור מאבד את האמון במוסדות השלטון - לא צריך לחזור על מה שקורה באמון</w:t>
      </w:r>
      <w:r>
        <w:rPr>
          <w:rFonts w:hint="cs"/>
          <w:rtl/>
        </w:rPr>
        <w:t xml:space="preserve"> לממשלה ולכנסת - בית-המשפט העליון הוא המפלט האחרון של האזרח, והוא חייב ליהנות מלגיטימיות ומתמיכה לא של 60% ולא 70%, אלא לחזור ל- 90% ול-95%.</w:t>
      </w:r>
    </w:p>
    <w:p w14:paraId="5E43B1EE" w14:textId="77777777" w:rsidR="00000000" w:rsidRDefault="009B75DB">
      <w:pPr>
        <w:pStyle w:val="a0"/>
        <w:ind w:firstLine="0"/>
        <w:rPr>
          <w:rFonts w:hint="cs"/>
          <w:rtl/>
        </w:rPr>
      </w:pPr>
    </w:p>
    <w:p w14:paraId="660DD7E4" w14:textId="77777777" w:rsidR="00000000" w:rsidRDefault="009B75DB">
      <w:pPr>
        <w:pStyle w:val="a0"/>
        <w:ind w:firstLine="0"/>
        <w:rPr>
          <w:rFonts w:hint="cs"/>
          <w:rtl/>
        </w:rPr>
      </w:pPr>
      <w:r>
        <w:rPr>
          <w:rFonts w:hint="cs"/>
          <w:rtl/>
        </w:rPr>
        <w:tab/>
        <w:t>מה שקרה - חלק מהציבור איבד את אמונו, ובין היתר הוא איבד את אמונו מכיוון שיש לציבור הזה תחושה שלא כל הזרמים ולא כל</w:t>
      </w:r>
      <w:r>
        <w:rPr>
          <w:rFonts w:hint="cs"/>
          <w:rtl/>
        </w:rPr>
        <w:t xml:space="preserve"> האנשים מיוצגים בבית-המשפט העליון.</w:t>
      </w:r>
    </w:p>
    <w:p w14:paraId="3C203D44" w14:textId="77777777" w:rsidR="00000000" w:rsidRDefault="009B75DB">
      <w:pPr>
        <w:pStyle w:val="af1"/>
        <w:rPr>
          <w:rtl/>
        </w:rPr>
      </w:pPr>
      <w:r>
        <w:rPr>
          <w:rtl/>
        </w:rPr>
        <w:br/>
        <w:t>היו"ר ראובן ריבלין:</w:t>
      </w:r>
    </w:p>
    <w:p w14:paraId="3BDB21B6" w14:textId="77777777" w:rsidR="00000000" w:rsidRDefault="009B75DB">
      <w:pPr>
        <w:pStyle w:val="a0"/>
        <w:rPr>
          <w:rtl/>
        </w:rPr>
      </w:pPr>
    </w:p>
    <w:p w14:paraId="60A90BF2" w14:textId="77777777" w:rsidR="00000000" w:rsidRDefault="009B75DB">
      <w:pPr>
        <w:pStyle w:val="a0"/>
        <w:rPr>
          <w:rFonts w:hint="cs"/>
          <w:rtl/>
        </w:rPr>
      </w:pPr>
      <w:r>
        <w:rPr>
          <w:rFonts w:hint="cs"/>
          <w:rtl/>
        </w:rPr>
        <w:t xml:space="preserve">זה לדעתו. </w:t>
      </w:r>
    </w:p>
    <w:p w14:paraId="503C3208" w14:textId="77777777" w:rsidR="00000000" w:rsidRDefault="009B75DB">
      <w:pPr>
        <w:pStyle w:val="-"/>
        <w:rPr>
          <w:rtl/>
        </w:rPr>
      </w:pPr>
      <w:r>
        <w:rPr>
          <w:rtl/>
        </w:rPr>
        <w:br/>
      </w:r>
      <w:bookmarkStart w:id="62" w:name="FS000000458T24_12_2003_12_07_35"/>
      <w:bookmarkStart w:id="63" w:name="FS000000458T24_12_2003_12_07_39C"/>
      <w:bookmarkEnd w:id="62"/>
      <w:bookmarkEnd w:id="63"/>
      <w:r>
        <w:rPr>
          <w:rtl/>
        </w:rPr>
        <w:t>חיים רמון (העבודה-מימד):</w:t>
      </w:r>
    </w:p>
    <w:p w14:paraId="3058450F" w14:textId="77777777" w:rsidR="00000000" w:rsidRDefault="009B75DB">
      <w:pPr>
        <w:pStyle w:val="a0"/>
        <w:rPr>
          <w:rFonts w:hint="cs"/>
          <w:rtl/>
        </w:rPr>
      </w:pPr>
    </w:p>
    <w:p w14:paraId="455E165B" w14:textId="77777777" w:rsidR="00000000" w:rsidRDefault="009B75DB">
      <w:pPr>
        <w:pStyle w:val="a0"/>
        <w:rPr>
          <w:rFonts w:hint="cs"/>
          <w:rtl/>
        </w:rPr>
      </w:pPr>
      <w:r>
        <w:rPr>
          <w:rFonts w:hint="cs"/>
          <w:rtl/>
        </w:rPr>
        <w:t>תארי לך, חברת הכנסת אתי לבני, שלא היו נשים בבית-המשפט העליון. זה היה נראה נורא, נכון? בעיני זה נורא שעד היום - - -</w:t>
      </w:r>
    </w:p>
    <w:p w14:paraId="458C8CF5" w14:textId="77777777" w:rsidR="00000000" w:rsidRDefault="009B75DB">
      <w:pPr>
        <w:pStyle w:val="af0"/>
        <w:rPr>
          <w:rtl/>
        </w:rPr>
      </w:pPr>
      <w:r>
        <w:rPr>
          <w:rtl/>
        </w:rPr>
        <w:br/>
        <w:t>עזמי בשארה (בל"ד):</w:t>
      </w:r>
    </w:p>
    <w:p w14:paraId="3C085C0F" w14:textId="77777777" w:rsidR="00000000" w:rsidRDefault="009B75DB">
      <w:pPr>
        <w:pStyle w:val="a0"/>
        <w:rPr>
          <w:rtl/>
        </w:rPr>
      </w:pPr>
    </w:p>
    <w:p w14:paraId="27C0891D" w14:textId="77777777" w:rsidR="00000000" w:rsidRDefault="009B75DB">
      <w:pPr>
        <w:pStyle w:val="a0"/>
        <w:rPr>
          <w:rFonts w:hint="cs"/>
          <w:rtl/>
        </w:rPr>
      </w:pPr>
      <w:r>
        <w:rPr>
          <w:rFonts w:hint="cs"/>
          <w:rtl/>
        </w:rPr>
        <w:t>נשים זה לא - - -</w:t>
      </w:r>
    </w:p>
    <w:p w14:paraId="2058D2F6" w14:textId="77777777" w:rsidR="00000000" w:rsidRDefault="009B75DB">
      <w:pPr>
        <w:pStyle w:val="-"/>
        <w:rPr>
          <w:rtl/>
        </w:rPr>
      </w:pPr>
      <w:r>
        <w:rPr>
          <w:rtl/>
        </w:rPr>
        <w:br/>
      </w:r>
      <w:bookmarkStart w:id="64" w:name="FS000000458T24_12_2003_12_08_32C"/>
      <w:bookmarkEnd w:id="64"/>
      <w:r>
        <w:rPr>
          <w:rtl/>
        </w:rPr>
        <w:t>חיים רמ</w:t>
      </w:r>
      <w:r>
        <w:rPr>
          <w:rtl/>
        </w:rPr>
        <w:t>ון (העבודה-מימד):</w:t>
      </w:r>
    </w:p>
    <w:p w14:paraId="0AA1EE67" w14:textId="77777777" w:rsidR="00000000" w:rsidRDefault="009B75DB">
      <w:pPr>
        <w:pStyle w:val="a0"/>
        <w:rPr>
          <w:rtl/>
        </w:rPr>
      </w:pPr>
    </w:p>
    <w:p w14:paraId="0143A064" w14:textId="77777777" w:rsidR="00000000" w:rsidRDefault="009B75DB">
      <w:pPr>
        <w:pStyle w:val="a0"/>
        <w:rPr>
          <w:rFonts w:hint="cs"/>
          <w:rtl/>
        </w:rPr>
      </w:pPr>
      <w:r>
        <w:rPr>
          <w:rFonts w:hint="cs"/>
          <w:rtl/>
        </w:rPr>
        <w:t>אני לקחתי נושא - חברת הכנסת לבני - אני משוכנע שאם לא היתה אף אשה בבית-המשפט העליון, הדבר הזה היה הופך את בית-המשפט העליון לנכה במידה מסוימת. זה שאין שופט בית-משפט עליון ערבי עד היום - - -</w:t>
      </w:r>
    </w:p>
    <w:p w14:paraId="1A6CCDEF" w14:textId="77777777" w:rsidR="00000000" w:rsidRDefault="009B75DB">
      <w:pPr>
        <w:pStyle w:val="af1"/>
        <w:rPr>
          <w:rtl/>
        </w:rPr>
      </w:pPr>
      <w:r>
        <w:rPr>
          <w:rtl/>
        </w:rPr>
        <w:br/>
        <w:t>היו"ר ראובן ריבלין:</w:t>
      </w:r>
    </w:p>
    <w:p w14:paraId="5B2506BE" w14:textId="77777777" w:rsidR="00000000" w:rsidRDefault="009B75DB">
      <w:pPr>
        <w:pStyle w:val="a0"/>
        <w:rPr>
          <w:rtl/>
        </w:rPr>
      </w:pPr>
    </w:p>
    <w:p w14:paraId="36807FDA" w14:textId="77777777" w:rsidR="00000000" w:rsidRDefault="009B75DB">
      <w:pPr>
        <w:pStyle w:val="a0"/>
        <w:rPr>
          <w:rFonts w:hint="cs"/>
          <w:rtl/>
        </w:rPr>
      </w:pPr>
      <w:r>
        <w:rPr>
          <w:rFonts w:hint="cs"/>
          <w:rtl/>
        </w:rPr>
        <w:t xml:space="preserve">מבחינת הציבור. </w:t>
      </w:r>
    </w:p>
    <w:p w14:paraId="7AB5A1AA" w14:textId="77777777" w:rsidR="00000000" w:rsidRDefault="009B75DB">
      <w:pPr>
        <w:pStyle w:val="-"/>
        <w:rPr>
          <w:rtl/>
        </w:rPr>
      </w:pPr>
      <w:r>
        <w:rPr>
          <w:rtl/>
        </w:rPr>
        <w:br/>
      </w:r>
      <w:bookmarkStart w:id="65" w:name="FS000000458T24_12_2003_12_09_43C"/>
      <w:bookmarkEnd w:id="65"/>
      <w:r>
        <w:rPr>
          <w:rtl/>
        </w:rPr>
        <w:t xml:space="preserve">חיים רמון </w:t>
      </w:r>
      <w:r>
        <w:rPr>
          <w:rtl/>
        </w:rPr>
        <w:t>(העבודה-מימד):</w:t>
      </w:r>
    </w:p>
    <w:p w14:paraId="2507DDF0" w14:textId="77777777" w:rsidR="00000000" w:rsidRDefault="009B75DB">
      <w:pPr>
        <w:pStyle w:val="a0"/>
        <w:rPr>
          <w:rtl/>
        </w:rPr>
      </w:pPr>
    </w:p>
    <w:p w14:paraId="39D9F84F" w14:textId="77777777" w:rsidR="00000000" w:rsidRDefault="009B75DB">
      <w:pPr>
        <w:pStyle w:val="a0"/>
        <w:rPr>
          <w:rFonts w:hint="cs"/>
          <w:rtl/>
        </w:rPr>
      </w:pPr>
      <w:r>
        <w:rPr>
          <w:rFonts w:hint="cs"/>
          <w:rtl/>
        </w:rPr>
        <w:t xml:space="preserve">מבחינת הציבור, אני מתכוון. </w:t>
      </w:r>
    </w:p>
    <w:p w14:paraId="7A17CA69" w14:textId="77777777" w:rsidR="00000000" w:rsidRDefault="009B75DB">
      <w:pPr>
        <w:pStyle w:val="af0"/>
        <w:rPr>
          <w:rtl/>
        </w:rPr>
      </w:pPr>
      <w:r>
        <w:rPr>
          <w:rtl/>
        </w:rPr>
        <w:br/>
        <w:t>אתי לבני (שינוי):</w:t>
      </w:r>
    </w:p>
    <w:p w14:paraId="7DBD0491" w14:textId="77777777" w:rsidR="00000000" w:rsidRDefault="009B75DB">
      <w:pPr>
        <w:pStyle w:val="a0"/>
        <w:rPr>
          <w:rtl/>
        </w:rPr>
      </w:pPr>
    </w:p>
    <w:p w14:paraId="57653A91" w14:textId="77777777" w:rsidR="00000000" w:rsidRDefault="009B75DB">
      <w:pPr>
        <w:pStyle w:val="a0"/>
        <w:rPr>
          <w:rFonts w:hint="cs"/>
          <w:rtl/>
        </w:rPr>
      </w:pPr>
      <w:r>
        <w:rPr>
          <w:rFonts w:hint="cs"/>
          <w:rtl/>
        </w:rPr>
        <w:t>מאה אחוז נכון - - - ערבי - - -</w:t>
      </w:r>
    </w:p>
    <w:p w14:paraId="6184AB4F" w14:textId="77777777" w:rsidR="00000000" w:rsidRDefault="009B75DB">
      <w:pPr>
        <w:pStyle w:val="af1"/>
        <w:rPr>
          <w:rFonts w:hint="cs"/>
          <w:rtl/>
        </w:rPr>
      </w:pPr>
      <w:r>
        <w:rPr>
          <w:rtl/>
        </w:rPr>
        <w:br/>
      </w:r>
    </w:p>
    <w:p w14:paraId="39ACDF59" w14:textId="77777777" w:rsidR="00000000" w:rsidRDefault="009B75DB">
      <w:pPr>
        <w:pStyle w:val="af1"/>
        <w:rPr>
          <w:rFonts w:hint="cs"/>
          <w:rtl/>
        </w:rPr>
      </w:pPr>
    </w:p>
    <w:p w14:paraId="38013785" w14:textId="77777777" w:rsidR="00000000" w:rsidRDefault="009B75DB">
      <w:pPr>
        <w:pStyle w:val="af1"/>
        <w:rPr>
          <w:rtl/>
        </w:rPr>
      </w:pPr>
      <w:r>
        <w:rPr>
          <w:rtl/>
        </w:rPr>
        <w:t>היו"ר ראובן ריבלין:</w:t>
      </w:r>
    </w:p>
    <w:p w14:paraId="21BBA928" w14:textId="77777777" w:rsidR="00000000" w:rsidRDefault="009B75DB">
      <w:pPr>
        <w:pStyle w:val="a0"/>
        <w:rPr>
          <w:rtl/>
        </w:rPr>
      </w:pPr>
    </w:p>
    <w:p w14:paraId="37553414" w14:textId="77777777" w:rsidR="00000000" w:rsidRDefault="009B75DB">
      <w:pPr>
        <w:pStyle w:val="a0"/>
        <w:rPr>
          <w:rFonts w:hint="cs"/>
          <w:rtl/>
        </w:rPr>
      </w:pPr>
      <w:r>
        <w:rPr>
          <w:rFonts w:hint="cs"/>
          <w:rtl/>
        </w:rPr>
        <w:t>הוא צריך אשה, רק לא - - -</w:t>
      </w:r>
    </w:p>
    <w:p w14:paraId="5ABBC738" w14:textId="77777777" w:rsidR="00000000" w:rsidRDefault="009B75DB">
      <w:pPr>
        <w:pStyle w:val="-"/>
        <w:rPr>
          <w:rtl/>
        </w:rPr>
      </w:pPr>
      <w:r>
        <w:rPr>
          <w:rtl/>
        </w:rPr>
        <w:br/>
      </w:r>
      <w:bookmarkStart w:id="66" w:name="FS000000458T24_12_2003_12_10_08C"/>
      <w:bookmarkEnd w:id="66"/>
      <w:r>
        <w:rPr>
          <w:rtl/>
        </w:rPr>
        <w:t>חיים רמון (העבודה-מימד):</w:t>
      </w:r>
    </w:p>
    <w:p w14:paraId="70D69505" w14:textId="77777777" w:rsidR="00000000" w:rsidRDefault="009B75DB">
      <w:pPr>
        <w:pStyle w:val="a0"/>
        <w:rPr>
          <w:rtl/>
        </w:rPr>
      </w:pPr>
    </w:p>
    <w:p w14:paraId="731FCD4F" w14:textId="77777777" w:rsidR="00000000" w:rsidRDefault="009B75DB">
      <w:pPr>
        <w:pStyle w:val="a0"/>
        <w:rPr>
          <w:rFonts w:hint="cs"/>
          <w:rtl/>
        </w:rPr>
      </w:pPr>
      <w:r>
        <w:rPr>
          <w:rFonts w:hint="cs"/>
          <w:rtl/>
        </w:rPr>
        <w:t>העובדה  שאין שופט ערבי היום - 55 שנה אחרי קום המדינה - פוגעת בלגיטימיות של בית-המשפט</w:t>
      </w:r>
      <w:r>
        <w:rPr>
          <w:rFonts w:hint="cs"/>
          <w:rtl/>
        </w:rPr>
        <w:t xml:space="preserve"> העליון בעיני חלק מהציבור הזה. ולכן, כאשר מגדילים, חברת הכנסת לבני, את מספר השופטים - זה עוזר לבית-המשפט העליון למנות שופטים שמייצגים את כלל הגוונים בחברה. הם כשירים להיות שופטים, הם טובים להיות שופטים, ועוד ציבורים יכולים להזדהות עם בית-המשפט העליון - זה </w:t>
      </w:r>
      <w:r>
        <w:rPr>
          <w:rFonts w:hint="cs"/>
          <w:rtl/>
        </w:rPr>
        <w:t xml:space="preserve">דבר קריטי מבחינה דמוקרטית, זה דבר חיוני מבחינה דמוקרטית. האחידות של בית-המשפט העליון מבחינת הרקע שלו היא דבר בעייתי בעיני חלק מהציבור. </w:t>
      </w:r>
    </w:p>
    <w:p w14:paraId="26145081" w14:textId="77777777" w:rsidR="00000000" w:rsidRDefault="009B75DB">
      <w:pPr>
        <w:pStyle w:val="a0"/>
        <w:rPr>
          <w:rFonts w:hint="cs"/>
          <w:rtl/>
        </w:rPr>
      </w:pPr>
    </w:p>
    <w:p w14:paraId="746121A1" w14:textId="77777777" w:rsidR="00000000" w:rsidRDefault="009B75DB">
      <w:pPr>
        <w:pStyle w:val="a0"/>
        <w:rPr>
          <w:rFonts w:hint="cs"/>
          <w:rtl/>
        </w:rPr>
      </w:pPr>
      <w:r>
        <w:rPr>
          <w:rFonts w:hint="cs"/>
          <w:rtl/>
        </w:rPr>
        <w:t>אני רוצה שכולם יאמינו בבית-המשפט העליון, ובעיקר כשבית-המשפט העליון במדינת ישראל עוסק בנושאים שהם כל כך רחבים וכל כך גדו</w:t>
      </w:r>
      <w:r>
        <w:rPr>
          <w:rFonts w:hint="cs"/>
          <w:rtl/>
        </w:rPr>
        <w:t xml:space="preserve">לים. </w:t>
      </w:r>
    </w:p>
    <w:p w14:paraId="4D54033E" w14:textId="77777777" w:rsidR="00000000" w:rsidRDefault="009B75DB">
      <w:pPr>
        <w:pStyle w:val="a0"/>
        <w:rPr>
          <w:rFonts w:hint="cs"/>
          <w:rtl/>
        </w:rPr>
      </w:pPr>
    </w:p>
    <w:p w14:paraId="2B0D2EC7" w14:textId="77777777" w:rsidR="00000000" w:rsidRDefault="009B75DB">
      <w:pPr>
        <w:pStyle w:val="a0"/>
        <w:rPr>
          <w:rFonts w:hint="cs"/>
          <w:rtl/>
        </w:rPr>
      </w:pPr>
      <w:r>
        <w:rPr>
          <w:rFonts w:hint="cs"/>
          <w:rtl/>
        </w:rPr>
        <w:t>למה קמה היוזמה של בית-דין לחוקה? כי היתה תחושה שמחליטים בנושאים חוקתיים בלי שכלל הציבור מיוצג. וככל שהלחץ, ככל שיש פחות, הייתי אומר, ייצוג - לא במובן הפוליטי, אלא במובן הציבורי - של כלל חלקי החברה, כך הלחצים על בית-המשפט - - -</w:t>
      </w:r>
    </w:p>
    <w:p w14:paraId="33C8462F" w14:textId="77777777" w:rsidR="00000000" w:rsidRDefault="009B75DB">
      <w:pPr>
        <w:pStyle w:val="af0"/>
        <w:rPr>
          <w:rtl/>
        </w:rPr>
      </w:pPr>
      <w:r>
        <w:rPr>
          <w:rtl/>
        </w:rPr>
        <w:br/>
        <w:t>אתי לבני (שינוי):</w:t>
      </w:r>
    </w:p>
    <w:p w14:paraId="25395444" w14:textId="77777777" w:rsidR="00000000" w:rsidRDefault="009B75DB">
      <w:pPr>
        <w:pStyle w:val="a0"/>
        <w:rPr>
          <w:rtl/>
        </w:rPr>
      </w:pPr>
    </w:p>
    <w:p w14:paraId="23626A5B" w14:textId="77777777" w:rsidR="00000000" w:rsidRDefault="009B75DB">
      <w:pPr>
        <w:pStyle w:val="a0"/>
        <w:rPr>
          <w:rFonts w:hint="cs"/>
          <w:rtl/>
        </w:rPr>
      </w:pPr>
      <w:r>
        <w:rPr>
          <w:rFonts w:hint="cs"/>
          <w:rtl/>
        </w:rPr>
        <w:t>יש</w:t>
      </w:r>
      <w:r>
        <w:rPr>
          <w:rFonts w:hint="cs"/>
          <w:rtl/>
        </w:rPr>
        <w:t xml:space="preserve"> ייצוג כזה.</w:t>
      </w:r>
    </w:p>
    <w:p w14:paraId="1196DAA3" w14:textId="77777777" w:rsidR="00000000" w:rsidRDefault="009B75DB">
      <w:pPr>
        <w:pStyle w:val="-"/>
        <w:rPr>
          <w:rtl/>
        </w:rPr>
      </w:pPr>
      <w:r>
        <w:rPr>
          <w:rtl/>
        </w:rPr>
        <w:br/>
      </w:r>
      <w:bookmarkStart w:id="67" w:name="FS000000458T24_12_2003_12_14_30C"/>
      <w:bookmarkEnd w:id="67"/>
      <w:r>
        <w:rPr>
          <w:rtl/>
        </w:rPr>
        <w:t>חיים רמון (העבודה-מימד):</w:t>
      </w:r>
    </w:p>
    <w:p w14:paraId="634E4DD2" w14:textId="77777777" w:rsidR="00000000" w:rsidRDefault="009B75DB">
      <w:pPr>
        <w:pStyle w:val="a0"/>
        <w:rPr>
          <w:rtl/>
        </w:rPr>
      </w:pPr>
    </w:p>
    <w:p w14:paraId="4E0C4A61" w14:textId="77777777" w:rsidR="00000000" w:rsidRDefault="009B75DB">
      <w:pPr>
        <w:pStyle w:val="a0"/>
        <w:rPr>
          <w:rFonts w:hint="cs"/>
          <w:rtl/>
        </w:rPr>
      </w:pPr>
      <w:r>
        <w:rPr>
          <w:rFonts w:hint="cs"/>
          <w:rtl/>
        </w:rPr>
        <w:t xml:space="preserve">סליחה, חברת הכנסת לבני. את אומרת שיש, ואני אומר לך שיש חלק גדול מהציבור שחושב שאין. </w:t>
      </w:r>
    </w:p>
    <w:p w14:paraId="488E43F4" w14:textId="77777777" w:rsidR="00000000" w:rsidRDefault="009B75DB">
      <w:pPr>
        <w:pStyle w:val="af0"/>
        <w:rPr>
          <w:rtl/>
        </w:rPr>
      </w:pPr>
      <w:r>
        <w:rPr>
          <w:rtl/>
        </w:rPr>
        <w:br/>
        <w:t>אתי לבני (שינוי):</w:t>
      </w:r>
    </w:p>
    <w:p w14:paraId="14D1C3E1" w14:textId="77777777" w:rsidR="00000000" w:rsidRDefault="009B75DB">
      <w:pPr>
        <w:pStyle w:val="a0"/>
        <w:rPr>
          <w:rtl/>
        </w:rPr>
      </w:pPr>
    </w:p>
    <w:p w14:paraId="4E545937" w14:textId="77777777" w:rsidR="00000000" w:rsidRDefault="009B75DB">
      <w:pPr>
        <w:pStyle w:val="a0"/>
        <w:rPr>
          <w:rFonts w:hint="cs"/>
          <w:rtl/>
        </w:rPr>
      </w:pPr>
      <w:r>
        <w:rPr>
          <w:rFonts w:hint="cs"/>
          <w:rtl/>
        </w:rPr>
        <w:t xml:space="preserve">אבל תנאי הסף הם הטובים ביותר. יש ייצוג אחרי שבחרנו את הטובים ביותר. </w:t>
      </w:r>
    </w:p>
    <w:p w14:paraId="14EF81F4" w14:textId="77777777" w:rsidR="00000000" w:rsidRDefault="009B75DB">
      <w:pPr>
        <w:pStyle w:val="-"/>
        <w:rPr>
          <w:rtl/>
        </w:rPr>
      </w:pPr>
      <w:r>
        <w:rPr>
          <w:rtl/>
        </w:rPr>
        <w:br/>
      </w:r>
      <w:bookmarkStart w:id="68" w:name="FS000000458T24_12_2003_12_15_16C"/>
      <w:bookmarkEnd w:id="68"/>
      <w:r>
        <w:rPr>
          <w:rtl/>
        </w:rPr>
        <w:t>חיים רמון (העבודה-מימד):</w:t>
      </w:r>
    </w:p>
    <w:p w14:paraId="4359217E" w14:textId="77777777" w:rsidR="00000000" w:rsidRDefault="009B75DB">
      <w:pPr>
        <w:pStyle w:val="a0"/>
        <w:rPr>
          <w:rtl/>
        </w:rPr>
      </w:pPr>
    </w:p>
    <w:p w14:paraId="4D66ACEC" w14:textId="77777777" w:rsidR="00000000" w:rsidRDefault="009B75DB">
      <w:pPr>
        <w:pStyle w:val="a0"/>
        <w:rPr>
          <w:rFonts w:hint="cs"/>
          <w:rtl/>
        </w:rPr>
      </w:pPr>
      <w:r>
        <w:rPr>
          <w:rFonts w:hint="cs"/>
          <w:rtl/>
        </w:rPr>
        <w:t>חברת הכנסת לבני,</w:t>
      </w:r>
      <w:r>
        <w:rPr>
          <w:rFonts w:hint="cs"/>
          <w:rtl/>
        </w:rPr>
        <w:t xml:space="preserve"> אפילו בית-המשפט העליון לא עמד בתנאי הסף הזה. את זוכרת את התקופה - את עורכת-דין, את זוכרת את התקופה - שבבית-המשפט העליון היה ספרדי תורן, וכישורי הסף שלו היו בחלק מהמקרים פחותים. את יודעת את זה, למדנו במשפטים, ראינו משפטים, ראינו את הפסיקות האלה, ובכל זאת ה</w:t>
      </w:r>
      <w:r>
        <w:rPr>
          <w:rFonts w:hint="cs"/>
          <w:rtl/>
        </w:rPr>
        <w:t xml:space="preserve">בין בית-המשפט העליון שהוא צריך אחד. היום, להערכתי, לא צריך את זה. יש תנאי סף שיכולים להביא לבית-המשפט העליון גם מציבורים אחרים - אני חושב שהנשיא ברק מבין את זה. </w:t>
      </w:r>
    </w:p>
    <w:p w14:paraId="7704C4E1" w14:textId="77777777" w:rsidR="00000000" w:rsidRDefault="009B75DB">
      <w:pPr>
        <w:pStyle w:val="a0"/>
        <w:rPr>
          <w:rFonts w:hint="cs"/>
          <w:rtl/>
        </w:rPr>
      </w:pPr>
    </w:p>
    <w:p w14:paraId="0D01E234" w14:textId="77777777" w:rsidR="00000000" w:rsidRDefault="009B75DB">
      <w:pPr>
        <w:pStyle w:val="a0"/>
        <w:rPr>
          <w:rFonts w:hint="cs"/>
          <w:rtl/>
        </w:rPr>
      </w:pPr>
      <w:r>
        <w:rPr>
          <w:rFonts w:hint="cs"/>
          <w:rtl/>
        </w:rPr>
        <w:t xml:space="preserve">ואני מניח שאם יהיו 15 שופטים יהיה פחות קשה להגיע לכך. זה חיוני לבית-המשפט העליון, כדי להפחית </w:t>
      </w:r>
      <w:r>
        <w:rPr>
          <w:rFonts w:hint="cs"/>
          <w:rtl/>
        </w:rPr>
        <w:t xml:space="preserve">את ההתקפות עליו, כדי שהוא יוכל לעמוד, כדי שאפשר יהיה שפחות ופחות ציבורים יסתייגו ממנו. </w:t>
      </w:r>
    </w:p>
    <w:p w14:paraId="1C4F9F1D" w14:textId="77777777" w:rsidR="00000000" w:rsidRDefault="009B75DB">
      <w:pPr>
        <w:pStyle w:val="a0"/>
        <w:rPr>
          <w:rFonts w:hint="cs"/>
          <w:rtl/>
        </w:rPr>
      </w:pPr>
    </w:p>
    <w:p w14:paraId="3597D42F" w14:textId="77777777" w:rsidR="00000000" w:rsidRDefault="009B75DB">
      <w:pPr>
        <w:pStyle w:val="a0"/>
        <w:rPr>
          <w:rFonts w:hint="cs"/>
          <w:rtl/>
        </w:rPr>
      </w:pPr>
      <w:r>
        <w:rPr>
          <w:rFonts w:hint="cs"/>
          <w:rtl/>
        </w:rPr>
        <w:t xml:space="preserve">אני מאוד מודאג מזה שבית-המשפט העליון ירד מבחינת הלגיטימיות - ואני מייד מסיים - - </w:t>
      </w:r>
    </w:p>
    <w:p w14:paraId="1CB3CED7" w14:textId="77777777" w:rsidR="00000000" w:rsidRDefault="009B75DB">
      <w:pPr>
        <w:pStyle w:val="af1"/>
        <w:rPr>
          <w:rtl/>
        </w:rPr>
      </w:pPr>
      <w:r>
        <w:rPr>
          <w:rtl/>
        </w:rPr>
        <w:br/>
        <w:t>היו"ר ראובן ריבלין:</w:t>
      </w:r>
    </w:p>
    <w:p w14:paraId="3912D7B0" w14:textId="77777777" w:rsidR="00000000" w:rsidRDefault="009B75DB">
      <w:pPr>
        <w:pStyle w:val="a0"/>
        <w:rPr>
          <w:rtl/>
        </w:rPr>
      </w:pPr>
    </w:p>
    <w:p w14:paraId="22E93CA7" w14:textId="77777777" w:rsidR="00000000" w:rsidRDefault="009B75DB">
      <w:pPr>
        <w:pStyle w:val="a0"/>
        <w:rPr>
          <w:rFonts w:hint="cs"/>
          <w:rtl/>
        </w:rPr>
      </w:pPr>
      <w:r>
        <w:rPr>
          <w:rFonts w:hint="cs"/>
          <w:rtl/>
        </w:rPr>
        <w:t>תודה.</w:t>
      </w:r>
    </w:p>
    <w:p w14:paraId="68C8919B" w14:textId="77777777" w:rsidR="00000000" w:rsidRDefault="009B75DB">
      <w:pPr>
        <w:pStyle w:val="-"/>
        <w:rPr>
          <w:rtl/>
        </w:rPr>
      </w:pPr>
      <w:r>
        <w:rPr>
          <w:rtl/>
        </w:rPr>
        <w:br/>
      </w:r>
      <w:bookmarkStart w:id="69" w:name="FS000000458T24_12_2003_12_18_44C"/>
      <w:bookmarkEnd w:id="69"/>
      <w:r>
        <w:rPr>
          <w:rtl/>
        </w:rPr>
        <w:t>חיים רמון (העבודה-מימד):</w:t>
      </w:r>
    </w:p>
    <w:p w14:paraId="7186D753" w14:textId="77777777" w:rsidR="00000000" w:rsidRDefault="009B75DB">
      <w:pPr>
        <w:pStyle w:val="a0"/>
        <w:rPr>
          <w:rtl/>
        </w:rPr>
      </w:pPr>
    </w:p>
    <w:p w14:paraId="5CFF7A32" w14:textId="77777777" w:rsidR="00000000" w:rsidRDefault="009B75DB">
      <w:pPr>
        <w:pStyle w:val="a0"/>
        <w:rPr>
          <w:rFonts w:hint="cs"/>
          <w:rtl/>
        </w:rPr>
      </w:pPr>
      <w:r>
        <w:rPr>
          <w:rFonts w:hint="cs"/>
          <w:rtl/>
        </w:rPr>
        <w:t>- - ב-10-15 השנה האחרונות. צרי</w:t>
      </w:r>
      <w:r>
        <w:rPr>
          <w:rFonts w:hint="cs"/>
          <w:rtl/>
        </w:rPr>
        <w:t>ך להחזיר את הלגיטימיות בעיני כל הציבור - כולו, ללא יוצא מן הכלל.</w:t>
      </w:r>
    </w:p>
    <w:p w14:paraId="4FFFB17F" w14:textId="77777777" w:rsidR="00000000" w:rsidRDefault="009B75DB">
      <w:pPr>
        <w:pStyle w:val="a0"/>
        <w:rPr>
          <w:rFonts w:hint="cs"/>
          <w:rtl/>
        </w:rPr>
      </w:pPr>
    </w:p>
    <w:p w14:paraId="1F492D1B" w14:textId="77777777" w:rsidR="00000000" w:rsidRDefault="009B75DB">
      <w:pPr>
        <w:pStyle w:val="a0"/>
        <w:rPr>
          <w:rFonts w:hint="cs"/>
          <w:rtl/>
        </w:rPr>
      </w:pPr>
      <w:r>
        <w:rPr>
          <w:rFonts w:hint="cs"/>
          <w:rtl/>
        </w:rPr>
        <w:t>להערכתי, הגדלת המספר במידה הצנועה שמביא יושב-ראש ועדת החוקה, היא ראויה והיא משיגה את המטרות, בלי לפגוע בבית-המשפט העליון וביכולתו לתפקד ברמה המשפטית הגבוהה מאוד, כפי שהוא.</w:t>
      </w:r>
    </w:p>
    <w:p w14:paraId="555421B9" w14:textId="77777777" w:rsidR="00000000" w:rsidRDefault="009B75DB">
      <w:pPr>
        <w:pStyle w:val="af0"/>
        <w:rPr>
          <w:rtl/>
        </w:rPr>
      </w:pPr>
      <w:r>
        <w:rPr>
          <w:rtl/>
        </w:rPr>
        <w:br/>
        <w:t>דוד טל (עם אחד):</w:t>
      </w:r>
    </w:p>
    <w:p w14:paraId="179EA9E6" w14:textId="77777777" w:rsidR="00000000" w:rsidRDefault="009B75DB">
      <w:pPr>
        <w:pStyle w:val="a0"/>
        <w:rPr>
          <w:rtl/>
        </w:rPr>
      </w:pPr>
    </w:p>
    <w:p w14:paraId="3CE8A16A" w14:textId="77777777" w:rsidR="00000000" w:rsidRDefault="009B75DB">
      <w:pPr>
        <w:pStyle w:val="a0"/>
        <w:rPr>
          <w:rFonts w:hint="cs"/>
          <w:rtl/>
        </w:rPr>
      </w:pPr>
      <w:r>
        <w:rPr>
          <w:rFonts w:hint="cs"/>
          <w:rtl/>
        </w:rPr>
        <w:t>אפשר לשאול שאלה, אדוני היושב-ראש?</w:t>
      </w:r>
    </w:p>
    <w:p w14:paraId="43853693" w14:textId="77777777" w:rsidR="00000000" w:rsidRDefault="009B75DB">
      <w:pPr>
        <w:pStyle w:val="-"/>
        <w:rPr>
          <w:rtl/>
        </w:rPr>
      </w:pPr>
      <w:r>
        <w:rPr>
          <w:rtl/>
        </w:rPr>
        <w:br/>
      </w:r>
      <w:bookmarkStart w:id="70" w:name="FS000000458T24_12_2003_12_20_05C"/>
      <w:bookmarkEnd w:id="70"/>
      <w:r>
        <w:rPr>
          <w:rtl/>
        </w:rPr>
        <w:t>חיים רמון (העבודה-מימד):</w:t>
      </w:r>
    </w:p>
    <w:p w14:paraId="688B81C9" w14:textId="77777777" w:rsidR="00000000" w:rsidRDefault="009B75DB">
      <w:pPr>
        <w:pStyle w:val="a0"/>
        <w:rPr>
          <w:rtl/>
        </w:rPr>
      </w:pPr>
    </w:p>
    <w:p w14:paraId="4AFEFACC" w14:textId="77777777" w:rsidR="00000000" w:rsidRDefault="009B75DB">
      <w:pPr>
        <w:pStyle w:val="a0"/>
        <w:rPr>
          <w:rFonts w:hint="cs"/>
          <w:rtl/>
        </w:rPr>
      </w:pPr>
      <w:r>
        <w:rPr>
          <w:rFonts w:hint="cs"/>
          <w:rtl/>
        </w:rPr>
        <w:t xml:space="preserve">כן, אדוני. </w:t>
      </w:r>
    </w:p>
    <w:p w14:paraId="32E84AD6" w14:textId="77777777" w:rsidR="00000000" w:rsidRDefault="009B75DB">
      <w:pPr>
        <w:pStyle w:val="af0"/>
        <w:rPr>
          <w:rtl/>
        </w:rPr>
      </w:pPr>
      <w:r>
        <w:rPr>
          <w:rtl/>
        </w:rPr>
        <w:br/>
        <w:t>דוד טל (עם אחד):</w:t>
      </w:r>
    </w:p>
    <w:p w14:paraId="148BCEB5" w14:textId="77777777" w:rsidR="00000000" w:rsidRDefault="009B75DB">
      <w:pPr>
        <w:pStyle w:val="a0"/>
        <w:rPr>
          <w:rFonts w:hint="cs"/>
          <w:rtl/>
        </w:rPr>
      </w:pPr>
    </w:p>
    <w:p w14:paraId="5285BCDC" w14:textId="77777777" w:rsidR="00000000" w:rsidRDefault="009B75DB">
      <w:pPr>
        <w:pStyle w:val="a0"/>
        <w:rPr>
          <w:rFonts w:hint="cs"/>
          <w:rtl/>
        </w:rPr>
      </w:pPr>
      <w:r>
        <w:rPr>
          <w:rFonts w:hint="cs"/>
          <w:rtl/>
        </w:rPr>
        <w:t>אדוני אומר שבית-המשפט העליון - - -</w:t>
      </w:r>
    </w:p>
    <w:p w14:paraId="6FAB2C38" w14:textId="77777777" w:rsidR="00000000" w:rsidRDefault="009B75DB">
      <w:pPr>
        <w:pStyle w:val="af1"/>
        <w:rPr>
          <w:rtl/>
        </w:rPr>
      </w:pPr>
      <w:r>
        <w:rPr>
          <w:rtl/>
        </w:rPr>
        <w:br/>
        <w:t>היו"ר ראובן ריבלין:</w:t>
      </w:r>
    </w:p>
    <w:p w14:paraId="14CC5A8E" w14:textId="77777777" w:rsidR="00000000" w:rsidRDefault="009B75DB">
      <w:pPr>
        <w:pStyle w:val="a0"/>
        <w:rPr>
          <w:rtl/>
        </w:rPr>
      </w:pPr>
    </w:p>
    <w:p w14:paraId="7EBAB6F3" w14:textId="77777777" w:rsidR="00000000" w:rsidRDefault="009B75DB">
      <w:pPr>
        <w:pStyle w:val="a0"/>
        <w:rPr>
          <w:rFonts w:hint="cs"/>
          <w:rtl/>
        </w:rPr>
      </w:pPr>
      <w:r>
        <w:rPr>
          <w:rFonts w:hint="cs"/>
          <w:rtl/>
        </w:rPr>
        <w:t xml:space="preserve">נא לשבת. לשאול בישיבה, חבר הכנסת טל. רק הוא לא יוכל לענות לך. אדוני ישאל כי אני מכבד את שאלתו. הוא כבר לא </w:t>
      </w:r>
      <w:r>
        <w:rPr>
          <w:rFonts w:hint="cs"/>
          <w:rtl/>
        </w:rPr>
        <w:t xml:space="preserve">ישיב. מה השאלה? </w:t>
      </w:r>
    </w:p>
    <w:p w14:paraId="5C097F69" w14:textId="77777777" w:rsidR="00000000" w:rsidRDefault="009B75DB">
      <w:pPr>
        <w:pStyle w:val="af0"/>
        <w:rPr>
          <w:rFonts w:hint="cs"/>
          <w:rtl/>
        </w:rPr>
      </w:pPr>
    </w:p>
    <w:p w14:paraId="7369D827" w14:textId="77777777" w:rsidR="00000000" w:rsidRDefault="009B75DB">
      <w:pPr>
        <w:pStyle w:val="af0"/>
        <w:rPr>
          <w:rtl/>
        </w:rPr>
      </w:pPr>
      <w:r>
        <w:rPr>
          <w:rtl/>
        </w:rPr>
        <w:t>דוד טל (עם אחד):</w:t>
      </w:r>
    </w:p>
    <w:p w14:paraId="3E96376B" w14:textId="77777777" w:rsidR="00000000" w:rsidRDefault="009B75DB">
      <w:pPr>
        <w:pStyle w:val="a0"/>
        <w:rPr>
          <w:rtl/>
        </w:rPr>
      </w:pPr>
    </w:p>
    <w:p w14:paraId="23D8E967" w14:textId="77777777" w:rsidR="00000000" w:rsidRDefault="009B75DB">
      <w:pPr>
        <w:pStyle w:val="a0"/>
        <w:rPr>
          <w:rFonts w:hint="cs"/>
          <w:rtl/>
        </w:rPr>
      </w:pPr>
      <w:r>
        <w:rPr>
          <w:rFonts w:hint="cs"/>
          <w:rtl/>
        </w:rPr>
        <w:t xml:space="preserve">אדוני אומר שבית-המשפט העליון הוא המפלט האחרון של האזרח הקטן. איך זה מתיישב - - </w:t>
      </w:r>
    </w:p>
    <w:p w14:paraId="537ECC9D" w14:textId="77777777" w:rsidR="00000000" w:rsidRDefault="009B75DB">
      <w:pPr>
        <w:pStyle w:val="af1"/>
        <w:rPr>
          <w:rtl/>
        </w:rPr>
      </w:pPr>
      <w:r>
        <w:rPr>
          <w:rtl/>
        </w:rPr>
        <w:br/>
        <w:t>היו"ר ראובן ריבלין:</w:t>
      </w:r>
    </w:p>
    <w:p w14:paraId="427C85B7" w14:textId="77777777" w:rsidR="00000000" w:rsidRDefault="009B75DB">
      <w:pPr>
        <w:pStyle w:val="a0"/>
        <w:rPr>
          <w:rtl/>
        </w:rPr>
      </w:pPr>
    </w:p>
    <w:p w14:paraId="3E229FC9" w14:textId="77777777" w:rsidR="00000000" w:rsidRDefault="009B75DB">
      <w:pPr>
        <w:pStyle w:val="a0"/>
        <w:rPr>
          <w:rFonts w:hint="cs"/>
          <w:rtl/>
        </w:rPr>
      </w:pPr>
      <w:r>
        <w:rPr>
          <w:rFonts w:hint="cs"/>
          <w:rtl/>
        </w:rPr>
        <w:t>האומנם?</w:t>
      </w:r>
    </w:p>
    <w:p w14:paraId="5158C7D9" w14:textId="77777777" w:rsidR="00000000" w:rsidRDefault="009B75DB">
      <w:pPr>
        <w:pStyle w:val="af0"/>
        <w:rPr>
          <w:rtl/>
        </w:rPr>
      </w:pPr>
      <w:r>
        <w:rPr>
          <w:rtl/>
        </w:rPr>
        <w:br/>
        <w:t>דוד טל (עם אחד):</w:t>
      </w:r>
    </w:p>
    <w:p w14:paraId="55F7A3E7" w14:textId="77777777" w:rsidR="00000000" w:rsidRDefault="009B75DB">
      <w:pPr>
        <w:pStyle w:val="a0"/>
        <w:rPr>
          <w:rtl/>
        </w:rPr>
      </w:pPr>
    </w:p>
    <w:p w14:paraId="1857A71E" w14:textId="77777777" w:rsidR="00000000" w:rsidRDefault="009B75DB">
      <w:pPr>
        <w:pStyle w:val="a0"/>
        <w:rPr>
          <w:rFonts w:hint="cs"/>
          <w:rtl/>
        </w:rPr>
      </w:pPr>
      <w:r>
        <w:rPr>
          <w:rFonts w:hint="cs"/>
          <w:rtl/>
        </w:rPr>
        <w:t>- -  עם זה שרוצים לבטל או לקבל את המלצות ועדת-אור, שבעצם האינסטנציה השנייה תעבור - - -</w:t>
      </w:r>
    </w:p>
    <w:p w14:paraId="75B2E756" w14:textId="77777777" w:rsidR="00000000" w:rsidRDefault="009B75DB">
      <w:pPr>
        <w:pStyle w:val="-"/>
        <w:rPr>
          <w:rtl/>
        </w:rPr>
      </w:pPr>
      <w:r>
        <w:rPr>
          <w:rtl/>
        </w:rPr>
        <w:br/>
      </w:r>
      <w:bookmarkStart w:id="71" w:name="FS000000458T24_12_2003_12_24_07C"/>
      <w:bookmarkEnd w:id="71"/>
      <w:r>
        <w:rPr>
          <w:rtl/>
        </w:rPr>
        <w:t>חיי</w:t>
      </w:r>
      <w:r>
        <w:rPr>
          <w:rtl/>
        </w:rPr>
        <w:t>ם רמון (העבודה-מימד):</w:t>
      </w:r>
    </w:p>
    <w:p w14:paraId="6B61CC58" w14:textId="77777777" w:rsidR="00000000" w:rsidRDefault="009B75DB">
      <w:pPr>
        <w:pStyle w:val="a0"/>
        <w:rPr>
          <w:rtl/>
        </w:rPr>
      </w:pPr>
    </w:p>
    <w:p w14:paraId="21E940C9" w14:textId="77777777" w:rsidR="00000000" w:rsidRDefault="009B75DB">
      <w:pPr>
        <w:pStyle w:val="a0"/>
        <w:rPr>
          <w:rFonts w:hint="cs"/>
          <w:rtl/>
        </w:rPr>
      </w:pPr>
      <w:r>
        <w:rPr>
          <w:rFonts w:hint="cs"/>
          <w:rtl/>
        </w:rPr>
        <w:t>חבר הכנסת טל, אני התכוונתי שהוא מפלטו לא בדיונים בין אזרח לאזרח, אלא כאשר השלטון מתעמר באזרח, בזכויותיו - בית-המשפט העליון הוא המפלט האחרון, ואת המפלט הזה צריך לשמור מכל משמר, והוא צריך לשמור אותו מכל משמר, כדי שהלגיטימיות שלו לא תיש</w:t>
      </w:r>
      <w:r>
        <w:rPr>
          <w:rFonts w:hint="cs"/>
          <w:rtl/>
        </w:rPr>
        <w:t>חק בעיני אפילו חלק קטן מהציבור. תודה.</w:t>
      </w:r>
    </w:p>
    <w:p w14:paraId="0C671964" w14:textId="77777777" w:rsidR="00000000" w:rsidRDefault="009B75DB">
      <w:pPr>
        <w:pStyle w:val="af1"/>
        <w:rPr>
          <w:rtl/>
        </w:rPr>
      </w:pPr>
      <w:r>
        <w:rPr>
          <w:rtl/>
        </w:rPr>
        <w:br/>
        <w:t>היו"ר ראובן ריבלין:</w:t>
      </w:r>
    </w:p>
    <w:p w14:paraId="6A45D7E9" w14:textId="77777777" w:rsidR="00000000" w:rsidRDefault="009B75DB">
      <w:pPr>
        <w:pStyle w:val="a0"/>
        <w:rPr>
          <w:rtl/>
        </w:rPr>
      </w:pPr>
    </w:p>
    <w:p w14:paraId="1478E388" w14:textId="77777777" w:rsidR="00000000" w:rsidRDefault="009B75DB">
      <w:pPr>
        <w:pStyle w:val="a0"/>
        <w:rPr>
          <w:rFonts w:hint="cs"/>
          <w:rtl/>
        </w:rPr>
      </w:pPr>
      <w:r>
        <w:rPr>
          <w:rFonts w:hint="cs"/>
          <w:rtl/>
        </w:rPr>
        <w:t xml:space="preserve">תודה רבה. אדוני, אין אפשרות - אלא אם כן אדוני מתכוון להצטרף לממשלה - שאדוני ישיב על שאלות, אלא אם כן אנחנו מסכימים. </w:t>
      </w:r>
    </w:p>
    <w:p w14:paraId="7CBDA2BB" w14:textId="77777777" w:rsidR="00000000" w:rsidRDefault="009B75DB">
      <w:pPr>
        <w:pStyle w:val="-"/>
        <w:rPr>
          <w:rtl/>
        </w:rPr>
      </w:pPr>
      <w:r>
        <w:rPr>
          <w:rtl/>
        </w:rPr>
        <w:br/>
      </w:r>
      <w:bookmarkStart w:id="72" w:name="FS000000458T24_12_2003_12_26_17C"/>
      <w:bookmarkEnd w:id="72"/>
      <w:r>
        <w:rPr>
          <w:rtl/>
        </w:rPr>
        <w:t>חיים רמון (העבודה-מימד):</w:t>
      </w:r>
    </w:p>
    <w:p w14:paraId="1218E755" w14:textId="77777777" w:rsidR="00000000" w:rsidRDefault="009B75DB">
      <w:pPr>
        <w:pStyle w:val="a0"/>
        <w:rPr>
          <w:rtl/>
        </w:rPr>
      </w:pPr>
    </w:p>
    <w:p w14:paraId="606F640B" w14:textId="77777777" w:rsidR="00000000" w:rsidRDefault="009B75DB">
      <w:pPr>
        <w:pStyle w:val="a0"/>
        <w:rPr>
          <w:rFonts w:hint="cs"/>
          <w:rtl/>
        </w:rPr>
      </w:pPr>
      <w:r>
        <w:rPr>
          <w:rFonts w:hint="cs"/>
          <w:rtl/>
        </w:rPr>
        <w:t>אדוני הציע הצעה רשמית?</w:t>
      </w:r>
    </w:p>
    <w:p w14:paraId="2C5DF4BB" w14:textId="77777777" w:rsidR="00000000" w:rsidRDefault="009B75DB">
      <w:pPr>
        <w:pStyle w:val="af1"/>
        <w:rPr>
          <w:rtl/>
        </w:rPr>
      </w:pPr>
      <w:r>
        <w:rPr>
          <w:rtl/>
        </w:rPr>
        <w:br/>
        <w:t>היו"ר ראובן ריבלין:</w:t>
      </w:r>
    </w:p>
    <w:p w14:paraId="2B8271A4" w14:textId="77777777" w:rsidR="00000000" w:rsidRDefault="009B75DB">
      <w:pPr>
        <w:pStyle w:val="a0"/>
        <w:rPr>
          <w:rtl/>
        </w:rPr>
      </w:pPr>
    </w:p>
    <w:p w14:paraId="464E73E6" w14:textId="77777777" w:rsidR="00000000" w:rsidRDefault="009B75DB">
      <w:pPr>
        <w:pStyle w:val="a0"/>
        <w:rPr>
          <w:rFonts w:hint="cs"/>
          <w:rtl/>
        </w:rPr>
      </w:pPr>
      <w:r>
        <w:rPr>
          <w:rFonts w:hint="cs"/>
          <w:rtl/>
        </w:rPr>
        <w:t xml:space="preserve">אני לא </w:t>
      </w:r>
      <w:r>
        <w:rPr>
          <w:rFonts w:hint="cs"/>
          <w:rtl/>
        </w:rPr>
        <w:t>יכול להיות כשר להציע לך הצעה - -</w:t>
      </w:r>
    </w:p>
    <w:p w14:paraId="4AC117CB" w14:textId="77777777" w:rsidR="00000000" w:rsidRDefault="009B75DB">
      <w:pPr>
        <w:pStyle w:val="-"/>
        <w:rPr>
          <w:rtl/>
        </w:rPr>
      </w:pPr>
      <w:r>
        <w:rPr>
          <w:rtl/>
        </w:rPr>
        <w:br/>
      </w:r>
      <w:bookmarkStart w:id="73" w:name="FS000000458T24_12_2003_12_26_38C"/>
      <w:bookmarkEnd w:id="73"/>
      <w:r>
        <w:rPr>
          <w:rtl/>
        </w:rPr>
        <w:t>חיים רמון (העבודה-מימד):</w:t>
      </w:r>
    </w:p>
    <w:p w14:paraId="6CBAAD65" w14:textId="77777777" w:rsidR="00000000" w:rsidRDefault="009B75DB">
      <w:pPr>
        <w:pStyle w:val="a0"/>
        <w:rPr>
          <w:rtl/>
        </w:rPr>
      </w:pPr>
    </w:p>
    <w:p w14:paraId="509AF60C" w14:textId="77777777" w:rsidR="00000000" w:rsidRDefault="009B75DB">
      <w:pPr>
        <w:pStyle w:val="a0"/>
        <w:rPr>
          <w:rFonts w:hint="cs"/>
          <w:rtl/>
        </w:rPr>
      </w:pPr>
      <w:r>
        <w:rPr>
          <w:rFonts w:hint="cs"/>
          <w:rtl/>
        </w:rPr>
        <w:t xml:space="preserve">לא, בשם ומלכות. </w:t>
      </w:r>
    </w:p>
    <w:p w14:paraId="63DE1C06" w14:textId="77777777" w:rsidR="00000000" w:rsidRDefault="009B75DB">
      <w:pPr>
        <w:pStyle w:val="af1"/>
        <w:rPr>
          <w:rtl/>
        </w:rPr>
      </w:pPr>
      <w:r>
        <w:rPr>
          <w:rtl/>
        </w:rPr>
        <w:br/>
        <w:t>היו"ר ראובן ריבלין:</w:t>
      </w:r>
    </w:p>
    <w:p w14:paraId="5AE60112" w14:textId="77777777" w:rsidR="00000000" w:rsidRDefault="009B75DB">
      <w:pPr>
        <w:pStyle w:val="a0"/>
        <w:rPr>
          <w:rtl/>
        </w:rPr>
      </w:pPr>
    </w:p>
    <w:p w14:paraId="44C40926" w14:textId="77777777" w:rsidR="00000000" w:rsidRDefault="009B75DB">
      <w:pPr>
        <w:pStyle w:val="a0"/>
        <w:rPr>
          <w:rFonts w:hint="cs"/>
          <w:rtl/>
        </w:rPr>
      </w:pPr>
      <w:r>
        <w:rPr>
          <w:rFonts w:hint="cs"/>
          <w:rtl/>
        </w:rPr>
        <w:t>- - אבל חשבתי שאולי זו המחשבה של אדוני, זאת אומרת שהוא כבר נוהג את המנהג. אני מאוד מודה לחבר הכנסת חיים רמון. חבר הכנסת רשף חן, ואחרון הדוברים - חבר הכנסת עז</w:t>
      </w:r>
      <w:r>
        <w:rPr>
          <w:rFonts w:hint="cs"/>
          <w:rtl/>
        </w:rPr>
        <w:t>מי בשארה. המשיב - חבר הכנסת - - -</w:t>
      </w:r>
    </w:p>
    <w:p w14:paraId="2F9FC914" w14:textId="77777777" w:rsidR="00000000" w:rsidRDefault="009B75DB">
      <w:pPr>
        <w:pStyle w:val="af0"/>
        <w:rPr>
          <w:rtl/>
        </w:rPr>
      </w:pPr>
      <w:r>
        <w:rPr>
          <w:rtl/>
        </w:rPr>
        <w:br/>
        <w:t>מאיר פרוש (יהדות התורה):</w:t>
      </w:r>
    </w:p>
    <w:p w14:paraId="1FF1C8AD" w14:textId="77777777" w:rsidR="00000000" w:rsidRDefault="009B75DB">
      <w:pPr>
        <w:pStyle w:val="a0"/>
        <w:rPr>
          <w:rtl/>
        </w:rPr>
      </w:pPr>
    </w:p>
    <w:p w14:paraId="19AC6878" w14:textId="77777777" w:rsidR="00000000" w:rsidRDefault="009B75DB">
      <w:pPr>
        <w:pStyle w:val="a0"/>
        <w:rPr>
          <w:rFonts w:hint="cs"/>
          <w:rtl/>
        </w:rPr>
      </w:pPr>
      <w:r>
        <w:rPr>
          <w:rFonts w:hint="cs"/>
          <w:rtl/>
        </w:rPr>
        <w:t>יכולתי להבין מחבר הכנסת רמון - - - מהמגזר הערבי - - - מי שאין לו ייצוג שם יכול שלא להרגיש - - -</w:t>
      </w:r>
    </w:p>
    <w:p w14:paraId="06309259" w14:textId="77777777" w:rsidR="00000000" w:rsidRDefault="009B75DB">
      <w:pPr>
        <w:pStyle w:val="af0"/>
        <w:rPr>
          <w:rtl/>
        </w:rPr>
      </w:pPr>
      <w:r>
        <w:rPr>
          <w:rtl/>
        </w:rPr>
        <w:br/>
        <w:t>עזמי בשארה (בל"ד):</w:t>
      </w:r>
    </w:p>
    <w:p w14:paraId="106B1024" w14:textId="77777777" w:rsidR="00000000" w:rsidRDefault="009B75DB">
      <w:pPr>
        <w:pStyle w:val="a0"/>
        <w:rPr>
          <w:rtl/>
        </w:rPr>
      </w:pPr>
    </w:p>
    <w:p w14:paraId="7656E434" w14:textId="77777777" w:rsidR="00000000" w:rsidRDefault="009B75DB">
      <w:pPr>
        <w:pStyle w:val="a0"/>
        <w:rPr>
          <w:rFonts w:hint="cs"/>
          <w:rtl/>
        </w:rPr>
      </w:pPr>
      <w:r>
        <w:rPr>
          <w:rFonts w:hint="cs"/>
          <w:rtl/>
        </w:rPr>
        <w:t>- - - מחשידה - - -</w:t>
      </w:r>
    </w:p>
    <w:p w14:paraId="7E7DA8C1" w14:textId="77777777" w:rsidR="00000000" w:rsidRDefault="009B75DB">
      <w:pPr>
        <w:pStyle w:val="af1"/>
        <w:rPr>
          <w:rtl/>
        </w:rPr>
      </w:pPr>
      <w:r>
        <w:rPr>
          <w:rtl/>
        </w:rPr>
        <w:br/>
        <w:t>היו"ר ראובן ריבלין:</w:t>
      </w:r>
    </w:p>
    <w:p w14:paraId="35BFFCB5" w14:textId="77777777" w:rsidR="00000000" w:rsidRDefault="009B75DB">
      <w:pPr>
        <w:pStyle w:val="a0"/>
        <w:rPr>
          <w:rtl/>
        </w:rPr>
      </w:pPr>
    </w:p>
    <w:p w14:paraId="214E8AB1" w14:textId="77777777" w:rsidR="00000000" w:rsidRDefault="009B75DB">
      <w:pPr>
        <w:pStyle w:val="a0"/>
        <w:rPr>
          <w:rFonts w:hint="cs"/>
          <w:rtl/>
        </w:rPr>
      </w:pPr>
      <w:r>
        <w:rPr>
          <w:rFonts w:hint="cs"/>
          <w:rtl/>
        </w:rPr>
        <w:t xml:space="preserve">רבותי. רבותי. רבותי. </w:t>
      </w:r>
    </w:p>
    <w:p w14:paraId="5D2B6118" w14:textId="77777777" w:rsidR="00000000" w:rsidRDefault="009B75DB">
      <w:pPr>
        <w:pStyle w:val="af0"/>
        <w:rPr>
          <w:rtl/>
        </w:rPr>
      </w:pPr>
      <w:r>
        <w:rPr>
          <w:rtl/>
        </w:rPr>
        <w:br/>
        <w:t>קריאות:</w:t>
      </w:r>
    </w:p>
    <w:p w14:paraId="6438C9C8" w14:textId="77777777" w:rsidR="00000000" w:rsidRDefault="009B75DB">
      <w:pPr>
        <w:pStyle w:val="a0"/>
        <w:rPr>
          <w:rtl/>
        </w:rPr>
      </w:pPr>
    </w:p>
    <w:p w14:paraId="71A1E55B" w14:textId="77777777" w:rsidR="00000000" w:rsidRDefault="009B75DB">
      <w:pPr>
        <w:pStyle w:val="a0"/>
        <w:rPr>
          <w:rFonts w:hint="cs"/>
          <w:rtl/>
        </w:rPr>
      </w:pPr>
      <w:r>
        <w:rPr>
          <w:rFonts w:hint="cs"/>
          <w:rtl/>
        </w:rPr>
        <w:t>- - -</w:t>
      </w:r>
    </w:p>
    <w:p w14:paraId="6AE8BCE2" w14:textId="77777777" w:rsidR="00000000" w:rsidRDefault="009B75DB">
      <w:pPr>
        <w:pStyle w:val="af0"/>
        <w:rPr>
          <w:rtl/>
        </w:rPr>
      </w:pPr>
      <w:r>
        <w:rPr>
          <w:rtl/>
        </w:rPr>
        <w:br/>
        <w:t>מאיר פרוש (יהדות התורה):</w:t>
      </w:r>
    </w:p>
    <w:p w14:paraId="7DA3086F" w14:textId="77777777" w:rsidR="00000000" w:rsidRDefault="009B75DB">
      <w:pPr>
        <w:pStyle w:val="a0"/>
        <w:rPr>
          <w:rtl/>
        </w:rPr>
      </w:pPr>
    </w:p>
    <w:p w14:paraId="72877E89" w14:textId="77777777" w:rsidR="00000000" w:rsidRDefault="009B75DB">
      <w:pPr>
        <w:pStyle w:val="a0"/>
        <w:rPr>
          <w:rFonts w:hint="cs"/>
          <w:rtl/>
        </w:rPr>
      </w:pPr>
      <w:r>
        <w:rPr>
          <w:rFonts w:hint="cs"/>
          <w:rtl/>
        </w:rPr>
        <w:t>אם אין שופטים חרדים - אז אין לגיטימיות - - -</w:t>
      </w:r>
    </w:p>
    <w:p w14:paraId="530E437B" w14:textId="77777777" w:rsidR="00000000" w:rsidRDefault="009B75DB">
      <w:pPr>
        <w:pStyle w:val="af1"/>
        <w:rPr>
          <w:rtl/>
        </w:rPr>
      </w:pPr>
      <w:r>
        <w:rPr>
          <w:rtl/>
        </w:rPr>
        <w:br/>
        <w:t>היו"ר ראובן ריבלין:</w:t>
      </w:r>
    </w:p>
    <w:p w14:paraId="653FAD4F" w14:textId="77777777" w:rsidR="00000000" w:rsidRDefault="009B75DB">
      <w:pPr>
        <w:pStyle w:val="a0"/>
        <w:rPr>
          <w:rtl/>
        </w:rPr>
      </w:pPr>
    </w:p>
    <w:p w14:paraId="56E8918E" w14:textId="77777777" w:rsidR="00000000" w:rsidRDefault="009B75DB">
      <w:pPr>
        <w:pStyle w:val="a0"/>
        <w:rPr>
          <w:rFonts w:hint="cs"/>
          <w:rtl/>
        </w:rPr>
      </w:pPr>
      <w:r>
        <w:rPr>
          <w:rFonts w:hint="cs"/>
          <w:rtl/>
        </w:rPr>
        <w:t xml:space="preserve">חבר הכנסת פרוש, אלה הם דברים שאתמול שמענו אותם. רבותי, אמרנו שחייבים, יש לנו סדר-יום שאנחנו חייבים לסיים אותו עד 17:00, ואנחנו נסיים אותו - ואת כולו. בבקשה, חבר </w:t>
      </w:r>
      <w:r>
        <w:rPr>
          <w:rFonts w:hint="cs"/>
          <w:rtl/>
        </w:rPr>
        <w:t xml:space="preserve">הכנסת רשף חן - כמו שעם אחרים הקפדתי, אני מבקש גם מאדוני. </w:t>
      </w:r>
    </w:p>
    <w:p w14:paraId="3324D6F8" w14:textId="77777777" w:rsidR="00000000" w:rsidRDefault="009B75DB">
      <w:pPr>
        <w:pStyle w:val="a"/>
        <w:rPr>
          <w:rtl/>
        </w:rPr>
      </w:pPr>
      <w:r>
        <w:rPr>
          <w:rtl/>
        </w:rPr>
        <w:br/>
      </w:r>
      <w:bookmarkStart w:id="74" w:name="FS000001048T24_12_2003_12_34_19"/>
      <w:bookmarkStart w:id="75" w:name="_Toc62986451"/>
      <w:bookmarkEnd w:id="74"/>
      <w:r>
        <w:rPr>
          <w:rtl/>
        </w:rPr>
        <w:t>רשף חן (שינוי):</w:t>
      </w:r>
      <w:bookmarkEnd w:id="75"/>
    </w:p>
    <w:p w14:paraId="2757AE87" w14:textId="77777777" w:rsidR="00000000" w:rsidRDefault="009B75DB">
      <w:pPr>
        <w:pStyle w:val="a0"/>
        <w:rPr>
          <w:rtl/>
        </w:rPr>
      </w:pPr>
    </w:p>
    <w:p w14:paraId="69CF40FD" w14:textId="77777777" w:rsidR="00000000" w:rsidRDefault="009B75DB">
      <w:pPr>
        <w:pStyle w:val="a0"/>
        <w:rPr>
          <w:rFonts w:hint="cs"/>
          <w:rtl/>
        </w:rPr>
      </w:pPr>
      <w:r>
        <w:rPr>
          <w:rFonts w:hint="cs"/>
          <w:rtl/>
        </w:rPr>
        <w:t>אדוני היושב-ראש, חברי חברי הכנסת, הנושא כאן הוא בעצם מספר השופטים ולא נושאים אחרים שקשורים לבית-המשפט - לרבות נושא הייצוגיות - ובכל זאת אני חייב לומר משהו ביחס לדברים שאמר חברי, חב</w:t>
      </w:r>
      <w:r>
        <w:rPr>
          <w:rFonts w:hint="cs"/>
          <w:rtl/>
        </w:rPr>
        <w:t>ר הכנסת רמון.</w:t>
      </w:r>
    </w:p>
    <w:p w14:paraId="4EFD22D8" w14:textId="77777777" w:rsidR="00000000" w:rsidRDefault="009B75DB">
      <w:pPr>
        <w:pStyle w:val="a0"/>
        <w:rPr>
          <w:rFonts w:hint="cs"/>
          <w:rtl/>
        </w:rPr>
      </w:pPr>
    </w:p>
    <w:p w14:paraId="602E98C0" w14:textId="77777777" w:rsidR="00000000" w:rsidRDefault="009B75DB">
      <w:pPr>
        <w:pStyle w:val="a0"/>
        <w:rPr>
          <w:rFonts w:hint="cs"/>
          <w:rtl/>
        </w:rPr>
      </w:pPr>
      <w:r>
        <w:rPr>
          <w:rFonts w:hint="cs"/>
          <w:rtl/>
        </w:rPr>
        <w:t xml:space="preserve">הייצוגיות צריכה להיות תוצאה, ובמצב מתוקן אנחנו נגיע לכך שיהיו 50% נשים בבית-המשפט העליון, בלי שיהיה מינוי מכוון של נשים, וכך גם יתר חלקי האוכלוסייה, כאשר המינוי יהיה מינוי ערכי, ענייני ולא מכוון. </w:t>
      </w:r>
    </w:p>
    <w:p w14:paraId="76A6E73F" w14:textId="77777777" w:rsidR="00000000" w:rsidRDefault="009B75DB">
      <w:pPr>
        <w:pStyle w:val="a0"/>
        <w:rPr>
          <w:rFonts w:hint="cs"/>
          <w:rtl/>
        </w:rPr>
      </w:pPr>
    </w:p>
    <w:p w14:paraId="7C02527F" w14:textId="77777777" w:rsidR="00000000" w:rsidRDefault="009B75DB">
      <w:pPr>
        <w:pStyle w:val="a0"/>
        <w:rPr>
          <w:rFonts w:hint="cs"/>
          <w:rtl/>
        </w:rPr>
      </w:pPr>
      <w:r>
        <w:rPr>
          <w:rFonts w:hint="cs"/>
          <w:rtl/>
        </w:rPr>
        <w:t>יש מידה מסוימת של ערך למינוי מכוון, כדי ליצ</w:t>
      </w:r>
      <w:r>
        <w:rPr>
          <w:rFonts w:hint="cs"/>
          <w:rtl/>
        </w:rPr>
        <w:t>ור מראית-עין מסוימת - צריך מאוד-מאוד להיזהר עם זה - כדי לא לפגוע בתפקוד התקין של בית-המשפט, שהוא הדבר החשוב באמת.</w:t>
      </w:r>
    </w:p>
    <w:p w14:paraId="0023C0A9" w14:textId="77777777" w:rsidR="00000000" w:rsidRDefault="009B75DB">
      <w:pPr>
        <w:pStyle w:val="a0"/>
        <w:rPr>
          <w:rFonts w:hint="cs"/>
          <w:rtl/>
        </w:rPr>
      </w:pPr>
    </w:p>
    <w:p w14:paraId="76A2C3DF" w14:textId="77777777" w:rsidR="00000000" w:rsidRDefault="009B75DB">
      <w:pPr>
        <w:pStyle w:val="a0"/>
        <w:rPr>
          <w:rFonts w:hint="cs"/>
          <w:rtl/>
        </w:rPr>
      </w:pPr>
      <w:r>
        <w:rPr>
          <w:rFonts w:hint="cs"/>
          <w:rtl/>
        </w:rPr>
        <w:t>לגוף הנושא של מספר השופטים - יש כאן מידה רבה של התנצחות שאיננה ממין העניין. נאמר כאן, ובצדק - יש ציבור שבית-המשפט העליון נהיה לצנינים בעיניו.</w:t>
      </w:r>
      <w:r>
        <w:rPr>
          <w:rFonts w:hint="cs"/>
          <w:rtl/>
        </w:rPr>
        <w:t xml:space="preserve"> הסיבה לכך היא לא כל כך בבית-המשפט העליון כמו בציבור הזה. בית-המשפט העליון משקף - כפי שהוא צריך לשקף - ערכים של מדינה דמוקרטית-ליברלית. אותו חלק בציבור שערכים אלה אינם מקובלים עליו, ואותו חלק בציבור שלא מעוניין לחיות - - -</w:t>
      </w:r>
    </w:p>
    <w:p w14:paraId="5D412FDB" w14:textId="77777777" w:rsidR="00000000" w:rsidRDefault="009B75DB">
      <w:pPr>
        <w:pStyle w:val="af0"/>
        <w:rPr>
          <w:rtl/>
        </w:rPr>
      </w:pPr>
      <w:r>
        <w:rPr>
          <w:rtl/>
        </w:rPr>
        <w:br/>
        <w:t>דוד טל (עם אחד):</w:t>
      </w:r>
    </w:p>
    <w:p w14:paraId="28D5D7BA" w14:textId="77777777" w:rsidR="00000000" w:rsidRDefault="009B75DB">
      <w:pPr>
        <w:pStyle w:val="a0"/>
        <w:rPr>
          <w:rtl/>
        </w:rPr>
      </w:pPr>
    </w:p>
    <w:p w14:paraId="2EC1B504" w14:textId="77777777" w:rsidR="00000000" w:rsidRDefault="009B75DB">
      <w:pPr>
        <w:pStyle w:val="a0"/>
        <w:rPr>
          <w:rFonts w:hint="cs"/>
          <w:rtl/>
        </w:rPr>
      </w:pPr>
      <w:r>
        <w:rPr>
          <w:rFonts w:hint="cs"/>
          <w:rtl/>
        </w:rPr>
        <w:t>ולא משקף ערכים</w:t>
      </w:r>
      <w:r>
        <w:rPr>
          <w:rFonts w:hint="cs"/>
          <w:rtl/>
        </w:rPr>
        <w:t xml:space="preserve"> של מדינה יהודית-דמוקרטית? למה אתה אומר דמוקרטית-ליברלית?</w:t>
      </w:r>
    </w:p>
    <w:p w14:paraId="584A2801" w14:textId="77777777" w:rsidR="00000000" w:rsidRDefault="009B75DB">
      <w:pPr>
        <w:pStyle w:val="-"/>
        <w:rPr>
          <w:rtl/>
        </w:rPr>
      </w:pPr>
      <w:r>
        <w:rPr>
          <w:rtl/>
        </w:rPr>
        <w:br/>
      </w:r>
      <w:bookmarkStart w:id="76" w:name="FS000001048T24_12_2003_12_38_58C"/>
      <w:bookmarkEnd w:id="76"/>
      <w:r>
        <w:rPr>
          <w:rtl/>
        </w:rPr>
        <w:t>רשף חן (שינוי):</w:t>
      </w:r>
    </w:p>
    <w:p w14:paraId="2FED8821" w14:textId="77777777" w:rsidR="00000000" w:rsidRDefault="009B75DB">
      <w:pPr>
        <w:pStyle w:val="a0"/>
        <w:rPr>
          <w:rFonts w:hint="cs"/>
          <w:rtl/>
        </w:rPr>
      </w:pPr>
    </w:p>
    <w:p w14:paraId="468C24B1" w14:textId="77777777" w:rsidR="00000000" w:rsidRDefault="009B75DB">
      <w:pPr>
        <w:pStyle w:val="a0"/>
        <w:rPr>
          <w:rFonts w:hint="cs"/>
          <w:rtl/>
        </w:rPr>
      </w:pPr>
      <w:r>
        <w:rPr>
          <w:rFonts w:hint="cs"/>
          <w:rtl/>
        </w:rPr>
        <w:t xml:space="preserve">אני בהחלט מקבל את הערתך, חבר הכנסת טל. בית-המשפט העליון משקף ערכים של מדינה יהודית-דמוקרטית-ליברלית - ערכיה של מדינת ישראל. יש חלק בציבור הזה שלא חושב שכך צריכה להיות המדינה, ולכן </w:t>
      </w:r>
      <w:r>
        <w:rPr>
          <w:rFonts w:hint="cs"/>
          <w:rtl/>
        </w:rPr>
        <w:t xml:space="preserve">הוא תוקף שוב ושוב את בית-המשפט העליון. ובהזדמנות חגיגית זאת - כשדובר כאן על נושא מספר השופטים - ראה לנכון, כמו שאומרים בני-הנוער, להכניס בקטנה לבית-המשפט העליון, וחבל שכך. </w:t>
      </w:r>
    </w:p>
    <w:p w14:paraId="096877D1" w14:textId="77777777" w:rsidR="00000000" w:rsidRDefault="009B75DB">
      <w:pPr>
        <w:pStyle w:val="a0"/>
        <w:rPr>
          <w:rFonts w:hint="cs"/>
          <w:rtl/>
        </w:rPr>
      </w:pPr>
    </w:p>
    <w:p w14:paraId="07C9346B" w14:textId="77777777" w:rsidR="00000000" w:rsidRDefault="009B75DB">
      <w:pPr>
        <w:pStyle w:val="a0"/>
        <w:rPr>
          <w:rFonts w:hint="cs"/>
          <w:rtl/>
        </w:rPr>
      </w:pPr>
      <w:r>
        <w:rPr>
          <w:rFonts w:hint="cs"/>
          <w:rtl/>
        </w:rPr>
        <w:t>אדוני היושב-ראש, מספר השופטים הוא פונקציה של צורך, פונקציה של עומס. זה עניין טכני.</w:t>
      </w:r>
      <w:r>
        <w:rPr>
          <w:rFonts w:hint="cs"/>
          <w:rtl/>
        </w:rPr>
        <w:t xml:space="preserve"> יש פה מצב מוזר שבו המערכת המינהלית באה ואומרת: אני לא צריכה עוד כוח-אדם, ואנחנו באים וכופים עליה    הר כגיגית - כוח-אדם. ויש לי הרגשה שאם אותה מערכת היתה באה ואומרת: אני רוצה עוד חמישה שופטים, אז אותם אנשים שהיום רוצים להוסיף, היו אומרים: אה, הם רוצים יות</w:t>
      </w:r>
      <w:r>
        <w:rPr>
          <w:rFonts w:hint="cs"/>
          <w:rtl/>
        </w:rPr>
        <w:t xml:space="preserve">ר, אנחנו נוריד להם ונבוא אליהם בטענות כאלה ואחרות. </w:t>
      </w:r>
    </w:p>
    <w:p w14:paraId="4CEC95C8" w14:textId="77777777" w:rsidR="00000000" w:rsidRDefault="009B75DB">
      <w:pPr>
        <w:pStyle w:val="a0"/>
        <w:rPr>
          <w:rFonts w:hint="cs"/>
          <w:rtl/>
        </w:rPr>
      </w:pPr>
    </w:p>
    <w:p w14:paraId="2B3AFA3E" w14:textId="77777777" w:rsidR="00000000" w:rsidRDefault="009B75DB">
      <w:pPr>
        <w:pStyle w:val="a0"/>
        <w:rPr>
          <w:rFonts w:hint="cs"/>
          <w:rtl/>
        </w:rPr>
      </w:pPr>
      <w:r>
        <w:rPr>
          <w:rFonts w:hint="cs"/>
          <w:rtl/>
        </w:rPr>
        <w:t>העומס הוא פונקציה של הסמכות, ופה בעצם נמצא שורש העניין. אנחנו נמצאים - - -</w:t>
      </w:r>
    </w:p>
    <w:p w14:paraId="109ED52C" w14:textId="77777777" w:rsidR="00000000" w:rsidRDefault="009B75DB">
      <w:pPr>
        <w:pStyle w:val="af1"/>
        <w:rPr>
          <w:rtl/>
        </w:rPr>
      </w:pPr>
      <w:r>
        <w:rPr>
          <w:rtl/>
        </w:rPr>
        <w:br/>
        <w:t>היו"ר ראובן ריבלין:</w:t>
      </w:r>
    </w:p>
    <w:p w14:paraId="3864B8C0" w14:textId="77777777" w:rsidR="00000000" w:rsidRDefault="009B75DB">
      <w:pPr>
        <w:pStyle w:val="a0"/>
        <w:rPr>
          <w:rtl/>
        </w:rPr>
      </w:pPr>
    </w:p>
    <w:p w14:paraId="0B106755" w14:textId="77777777" w:rsidR="00000000" w:rsidRDefault="009B75DB">
      <w:pPr>
        <w:pStyle w:val="a0"/>
        <w:rPr>
          <w:rFonts w:hint="cs"/>
          <w:rtl/>
        </w:rPr>
      </w:pPr>
      <w:r>
        <w:rPr>
          <w:rFonts w:hint="cs"/>
          <w:rtl/>
        </w:rPr>
        <w:t>יושב-ראש הקואליציה והשר הנכבד. אני עוצר את השעון. רבותי, אתם, עם כל הכבוד, נמצאים מתחת לדוכן הנואמים. כבוד</w:t>
      </w:r>
      <w:r>
        <w:rPr>
          <w:rFonts w:hint="cs"/>
          <w:rtl/>
        </w:rPr>
        <w:t xml:space="preserve"> שר החקלאות, השר כץ. אתם נמצאים מתחת לפודיום, והוא פשוט לא יכול לדבר. כן, בבקשה.</w:t>
      </w:r>
    </w:p>
    <w:p w14:paraId="0F58E998" w14:textId="77777777" w:rsidR="00000000" w:rsidRDefault="009B75DB">
      <w:pPr>
        <w:pStyle w:val="-"/>
        <w:rPr>
          <w:rtl/>
        </w:rPr>
      </w:pPr>
      <w:r>
        <w:rPr>
          <w:rtl/>
        </w:rPr>
        <w:br/>
      </w:r>
      <w:bookmarkStart w:id="77" w:name="FS000001048T24_12_2003_12_44_49C"/>
      <w:bookmarkEnd w:id="77"/>
      <w:r>
        <w:rPr>
          <w:rtl/>
        </w:rPr>
        <w:t>רשף חן (שינוי):</w:t>
      </w:r>
    </w:p>
    <w:p w14:paraId="61062B28" w14:textId="77777777" w:rsidR="00000000" w:rsidRDefault="009B75DB">
      <w:pPr>
        <w:pStyle w:val="a0"/>
        <w:rPr>
          <w:rtl/>
        </w:rPr>
      </w:pPr>
    </w:p>
    <w:p w14:paraId="44B28D8D" w14:textId="77777777" w:rsidR="00000000" w:rsidRDefault="009B75DB">
      <w:pPr>
        <w:pStyle w:val="a0"/>
        <w:rPr>
          <w:rFonts w:hint="cs"/>
          <w:rtl/>
        </w:rPr>
      </w:pPr>
      <w:r>
        <w:rPr>
          <w:rFonts w:hint="cs"/>
          <w:rtl/>
        </w:rPr>
        <w:t>אנחנו נמצאים בעיצומו של תהליך נכון וראוי, שבו הסמכויות מורדות כלפי מטה, ומתקנים את הטעות ההיסטורית - או את התוצאה ההיסטורית - של ביטול ערכאת הערעור העליונה ש</w:t>
      </w:r>
      <w:r>
        <w:rPr>
          <w:rFonts w:hint="cs"/>
          <w:rtl/>
        </w:rPr>
        <w:t xml:space="preserve">היתה עד שנת 1948 באנגליה בכלל. אנחנו מגיעים למצב שבו בבית-המשפט - הערכאה הראשונה היא בית-משפט השלום; הערכאה השנייה היא בית-המשפט המחוזי. </w:t>
      </w:r>
    </w:p>
    <w:p w14:paraId="10ED22E8" w14:textId="77777777" w:rsidR="00000000" w:rsidRDefault="009B75DB">
      <w:pPr>
        <w:pStyle w:val="a0"/>
        <w:rPr>
          <w:rFonts w:hint="cs"/>
          <w:rtl/>
        </w:rPr>
      </w:pPr>
    </w:p>
    <w:p w14:paraId="7460D919" w14:textId="77777777" w:rsidR="00000000" w:rsidRDefault="009B75DB">
      <w:pPr>
        <w:pStyle w:val="a0"/>
        <w:rPr>
          <w:rFonts w:hint="cs"/>
          <w:rtl/>
        </w:rPr>
      </w:pPr>
      <w:r>
        <w:rPr>
          <w:rFonts w:hint="cs"/>
          <w:rtl/>
        </w:rPr>
        <w:t>חבר הכנסת טל, לשאלתך, כל אזרח מקבל את זכותו - שהיא באמת הזכות האמיתית - לשתי ערכאות בזכות, בקרבה למקום מגוריו - וכך צ</w:t>
      </w:r>
      <w:r>
        <w:rPr>
          <w:rFonts w:hint="cs"/>
          <w:rtl/>
        </w:rPr>
        <w:t xml:space="preserve">ריך להיות, הוא לא צריך לנסוע כל הדרך לירושלים - ובית-המשפט העליון הופך ערכאה שעיקר תפקידה הוא קביעת הלכה, במובחן מדיון ספציפי במקרים אישיים. הדיון הספציפי במקרים האישיים ייעשה על-ידי הערכאות הנמוכות - - </w:t>
      </w:r>
    </w:p>
    <w:p w14:paraId="4275847A" w14:textId="77777777" w:rsidR="00000000" w:rsidRDefault="009B75DB">
      <w:pPr>
        <w:pStyle w:val="af1"/>
        <w:rPr>
          <w:rtl/>
        </w:rPr>
      </w:pPr>
      <w:r>
        <w:rPr>
          <w:rtl/>
        </w:rPr>
        <w:br/>
        <w:t>היו"ר ראובן ריבלין:</w:t>
      </w:r>
    </w:p>
    <w:p w14:paraId="3168017B" w14:textId="77777777" w:rsidR="00000000" w:rsidRDefault="009B75DB">
      <w:pPr>
        <w:pStyle w:val="a0"/>
        <w:rPr>
          <w:rtl/>
        </w:rPr>
      </w:pPr>
    </w:p>
    <w:p w14:paraId="7E0D9842" w14:textId="77777777" w:rsidR="00000000" w:rsidRDefault="009B75DB">
      <w:pPr>
        <w:pStyle w:val="a0"/>
        <w:rPr>
          <w:rFonts w:hint="cs"/>
          <w:rtl/>
        </w:rPr>
      </w:pPr>
      <w:r>
        <w:rPr>
          <w:rFonts w:hint="cs"/>
          <w:rtl/>
        </w:rPr>
        <w:t>תודה רבה.</w:t>
      </w:r>
    </w:p>
    <w:p w14:paraId="6A970E3D" w14:textId="77777777" w:rsidR="00000000" w:rsidRDefault="009B75DB">
      <w:pPr>
        <w:pStyle w:val="-"/>
        <w:rPr>
          <w:rtl/>
        </w:rPr>
      </w:pPr>
      <w:r>
        <w:rPr>
          <w:rtl/>
        </w:rPr>
        <w:br/>
      </w:r>
      <w:bookmarkStart w:id="78" w:name="FS000001048T24_12_2003_12_47_43C"/>
      <w:bookmarkEnd w:id="78"/>
      <w:r>
        <w:rPr>
          <w:rtl/>
        </w:rPr>
        <w:t>רשף חן (שינוי):</w:t>
      </w:r>
    </w:p>
    <w:p w14:paraId="400A3A83" w14:textId="77777777" w:rsidR="00000000" w:rsidRDefault="009B75DB">
      <w:pPr>
        <w:pStyle w:val="a0"/>
        <w:rPr>
          <w:rtl/>
        </w:rPr>
      </w:pPr>
    </w:p>
    <w:p w14:paraId="63739332" w14:textId="77777777" w:rsidR="00000000" w:rsidRDefault="009B75DB">
      <w:pPr>
        <w:pStyle w:val="a0"/>
        <w:rPr>
          <w:rFonts w:hint="cs"/>
          <w:rtl/>
        </w:rPr>
      </w:pPr>
      <w:r>
        <w:rPr>
          <w:rFonts w:hint="cs"/>
          <w:rtl/>
        </w:rPr>
        <w:t xml:space="preserve">- </w:t>
      </w:r>
      <w:r>
        <w:rPr>
          <w:rFonts w:hint="cs"/>
          <w:rtl/>
        </w:rPr>
        <w:t>- שתיים, ובזכות; והעליון יקבע הלכה. כאשר נשלים את המהלך הזה, 15 שופטים הם הרבה הרבה יותר מדי, גם 12 שופטים הם כנראה יותר מדי, וזה גדר הוויכוח שמתנהל כרגע. בית-המשפט העליון מדבר על הטווח הארוך, וחלק מהחברים כאן מדברים - במידה של צדק - על הטווח הקצר.</w:t>
      </w:r>
    </w:p>
    <w:p w14:paraId="63E2DCAC" w14:textId="77777777" w:rsidR="00000000" w:rsidRDefault="009B75DB">
      <w:pPr>
        <w:pStyle w:val="a0"/>
        <w:rPr>
          <w:rFonts w:hint="cs"/>
          <w:rtl/>
        </w:rPr>
      </w:pPr>
      <w:bookmarkStart w:id="79" w:name="FS000001048T24_12_2003_12_09_52C"/>
      <w:bookmarkEnd w:id="79"/>
    </w:p>
    <w:p w14:paraId="1138A7D3" w14:textId="77777777" w:rsidR="00000000" w:rsidRDefault="009B75DB">
      <w:pPr>
        <w:pStyle w:val="a0"/>
        <w:rPr>
          <w:rFonts w:hint="cs"/>
          <w:rtl/>
        </w:rPr>
      </w:pPr>
      <w:r>
        <w:rPr>
          <w:rFonts w:hint="cs"/>
          <w:rtl/>
        </w:rPr>
        <w:t xml:space="preserve">ולכן, </w:t>
      </w:r>
      <w:r>
        <w:rPr>
          <w:rFonts w:hint="cs"/>
          <w:rtl/>
        </w:rPr>
        <w:t xml:space="preserve">אדוני - ואני מסיים - הפתרון שמוסכם כאן הוא פתרון נכון. אנחנו קובעים 15 שופטים כדי להתמודד בטווח הקצר. </w:t>
      </w:r>
    </w:p>
    <w:p w14:paraId="458B0E5D" w14:textId="77777777" w:rsidR="00000000" w:rsidRDefault="009B75DB">
      <w:pPr>
        <w:pStyle w:val="a0"/>
        <w:ind w:firstLine="0"/>
        <w:rPr>
          <w:rFonts w:hint="cs"/>
          <w:rtl/>
        </w:rPr>
      </w:pPr>
    </w:p>
    <w:p w14:paraId="02B2CEEB" w14:textId="77777777" w:rsidR="00000000" w:rsidRDefault="009B75DB">
      <w:pPr>
        <w:pStyle w:val="af1"/>
        <w:rPr>
          <w:rtl/>
        </w:rPr>
      </w:pPr>
      <w:r>
        <w:rPr>
          <w:rtl/>
        </w:rPr>
        <w:t>היו"ר ראובן ריבלין:</w:t>
      </w:r>
    </w:p>
    <w:p w14:paraId="20B8CBA4" w14:textId="77777777" w:rsidR="00000000" w:rsidRDefault="009B75DB">
      <w:pPr>
        <w:pStyle w:val="a0"/>
        <w:rPr>
          <w:rtl/>
        </w:rPr>
      </w:pPr>
    </w:p>
    <w:p w14:paraId="6C6903E2" w14:textId="77777777" w:rsidR="00000000" w:rsidRDefault="009B75DB">
      <w:pPr>
        <w:pStyle w:val="a0"/>
        <w:rPr>
          <w:rFonts w:hint="cs"/>
          <w:rtl/>
        </w:rPr>
      </w:pPr>
      <w:r>
        <w:rPr>
          <w:rFonts w:hint="cs"/>
          <w:rtl/>
        </w:rPr>
        <w:t xml:space="preserve">חמישה-עשר. </w:t>
      </w:r>
    </w:p>
    <w:p w14:paraId="13C6D384" w14:textId="77777777" w:rsidR="00000000" w:rsidRDefault="009B75DB">
      <w:pPr>
        <w:pStyle w:val="a0"/>
        <w:ind w:firstLine="0"/>
        <w:rPr>
          <w:rFonts w:hint="cs"/>
          <w:rtl/>
        </w:rPr>
      </w:pPr>
    </w:p>
    <w:p w14:paraId="4DAD1D55" w14:textId="77777777" w:rsidR="00000000" w:rsidRDefault="009B75DB">
      <w:pPr>
        <w:pStyle w:val="-"/>
        <w:rPr>
          <w:rtl/>
        </w:rPr>
      </w:pPr>
      <w:bookmarkStart w:id="80" w:name="FS000001048T24_12_2003_12_10_47C"/>
      <w:bookmarkEnd w:id="80"/>
      <w:r>
        <w:rPr>
          <w:rtl/>
        </w:rPr>
        <w:t>רשף חן (שינוי):</w:t>
      </w:r>
    </w:p>
    <w:p w14:paraId="054B306E" w14:textId="77777777" w:rsidR="00000000" w:rsidRDefault="009B75DB">
      <w:pPr>
        <w:pStyle w:val="a0"/>
        <w:rPr>
          <w:rtl/>
        </w:rPr>
      </w:pPr>
    </w:p>
    <w:p w14:paraId="308DAAAD" w14:textId="77777777" w:rsidR="00000000" w:rsidRDefault="009B75DB">
      <w:pPr>
        <w:pStyle w:val="a0"/>
        <w:rPr>
          <w:rFonts w:hint="cs"/>
          <w:rtl/>
        </w:rPr>
      </w:pPr>
      <w:r>
        <w:rPr>
          <w:rFonts w:hint="cs"/>
          <w:rtl/>
        </w:rPr>
        <w:t xml:space="preserve">חמישה-עשר, תודה רבה, אדוני. ובטווח הארוך הנושא יישקל שנית. אני מעריך שזה יתוקן. </w:t>
      </w:r>
    </w:p>
    <w:p w14:paraId="45D989F6" w14:textId="77777777" w:rsidR="00000000" w:rsidRDefault="009B75DB">
      <w:pPr>
        <w:pStyle w:val="a0"/>
        <w:ind w:firstLine="0"/>
        <w:rPr>
          <w:rFonts w:hint="cs"/>
          <w:rtl/>
        </w:rPr>
      </w:pPr>
    </w:p>
    <w:p w14:paraId="458E7769" w14:textId="77777777" w:rsidR="00000000" w:rsidRDefault="009B75DB">
      <w:pPr>
        <w:pStyle w:val="af0"/>
        <w:rPr>
          <w:rtl/>
        </w:rPr>
      </w:pPr>
      <w:r>
        <w:rPr>
          <w:rFonts w:hint="eastAsia"/>
          <w:rtl/>
        </w:rPr>
        <w:t>חיים</w:t>
      </w:r>
      <w:r>
        <w:rPr>
          <w:rtl/>
        </w:rPr>
        <w:t xml:space="preserve"> רמון (העבודה-מ</w:t>
      </w:r>
      <w:r>
        <w:rPr>
          <w:rtl/>
        </w:rPr>
        <w:t>ימד):</w:t>
      </w:r>
    </w:p>
    <w:p w14:paraId="0587D735" w14:textId="77777777" w:rsidR="00000000" w:rsidRDefault="009B75DB">
      <w:pPr>
        <w:pStyle w:val="a0"/>
        <w:rPr>
          <w:rFonts w:hint="cs"/>
          <w:rtl/>
        </w:rPr>
      </w:pPr>
    </w:p>
    <w:p w14:paraId="4757BA7C" w14:textId="77777777" w:rsidR="00000000" w:rsidRDefault="009B75DB">
      <w:pPr>
        <w:pStyle w:val="a0"/>
        <w:ind w:firstLine="720"/>
        <w:rPr>
          <w:rFonts w:hint="cs"/>
          <w:rtl/>
        </w:rPr>
      </w:pPr>
      <w:r>
        <w:rPr>
          <w:rFonts w:hint="cs"/>
          <w:rtl/>
        </w:rPr>
        <w:t xml:space="preserve">או חמש-עשרה שופטות. </w:t>
      </w:r>
    </w:p>
    <w:p w14:paraId="0B9A03A9" w14:textId="77777777" w:rsidR="00000000" w:rsidRDefault="009B75DB">
      <w:pPr>
        <w:pStyle w:val="a0"/>
        <w:ind w:firstLine="0"/>
        <w:rPr>
          <w:rFonts w:hint="cs"/>
          <w:rtl/>
        </w:rPr>
      </w:pPr>
    </w:p>
    <w:p w14:paraId="2E8B315A" w14:textId="77777777" w:rsidR="00000000" w:rsidRDefault="009B75DB">
      <w:pPr>
        <w:pStyle w:val="-"/>
        <w:rPr>
          <w:rtl/>
        </w:rPr>
      </w:pPr>
      <w:bookmarkStart w:id="81" w:name="FS000000558T24_12_2003_12_14_11C"/>
      <w:bookmarkEnd w:id="81"/>
      <w:r>
        <w:rPr>
          <w:rtl/>
        </w:rPr>
        <w:t>רשף חן (שינוי):</w:t>
      </w:r>
    </w:p>
    <w:p w14:paraId="2CF1240F" w14:textId="77777777" w:rsidR="00000000" w:rsidRDefault="009B75DB">
      <w:pPr>
        <w:pStyle w:val="a0"/>
        <w:ind w:firstLine="0"/>
        <w:rPr>
          <w:rFonts w:hint="cs"/>
          <w:rtl/>
        </w:rPr>
      </w:pPr>
    </w:p>
    <w:p w14:paraId="3A012F89" w14:textId="77777777" w:rsidR="00000000" w:rsidRDefault="009B75DB">
      <w:pPr>
        <w:pStyle w:val="a0"/>
        <w:rPr>
          <w:rFonts w:hint="cs"/>
          <w:rtl/>
        </w:rPr>
      </w:pPr>
      <w:r>
        <w:rPr>
          <w:rFonts w:hint="cs"/>
          <w:rtl/>
        </w:rPr>
        <w:t xml:space="preserve">אני מקבל גם את ההערה הזאת - גם חמש-עשרה שופטות, גם זה טוב. </w:t>
      </w:r>
    </w:p>
    <w:p w14:paraId="5A897DAC" w14:textId="77777777" w:rsidR="00000000" w:rsidRDefault="009B75DB">
      <w:pPr>
        <w:pStyle w:val="a0"/>
        <w:ind w:firstLine="0"/>
        <w:rPr>
          <w:rFonts w:hint="cs"/>
          <w:rtl/>
        </w:rPr>
      </w:pPr>
    </w:p>
    <w:p w14:paraId="67A726B1" w14:textId="77777777" w:rsidR="00000000" w:rsidRDefault="009B75DB">
      <w:pPr>
        <w:pStyle w:val="af1"/>
        <w:rPr>
          <w:rtl/>
        </w:rPr>
      </w:pPr>
      <w:r>
        <w:rPr>
          <w:rtl/>
        </w:rPr>
        <w:t>היו"ר ראובן ריבלין:</w:t>
      </w:r>
    </w:p>
    <w:p w14:paraId="12845422" w14:textId="77777777" w:rsidR="00000000" w:rsidRDefault="009B75DB">
      <w:pPr>
        <w:pStyle w:val="a0"/>
        <w:rPr>
          <w:rtl/>
        </w:rPr>
      </w:pPr>
    </w:p>
    <w:p w14:paraId="799C4B2E" w14:textId="77777777" w:rsidR="00000000" w:rsidRDefault="009B75DB">
      <w:pPr>
        <w:pStyle w:val="a0"/>
        <w:rPr>
          <w:rFonts w:hint="cs"/>
          <w:rtl/>
        </w:rPr>
      </w:pPr>
      <w:r>
        <w:rPr>
          <w:rFonts w:hint="cs"/>
          <w:rtl/>
        </w:rPr>
        <w:t>חמש-עשרה שופטות. אבל כשאומרים חמישה-עשר שופטים, זה כולל שופטות. חבר הכנסת עזמי בשארה, אחרון הדוברים. ישיב יושב-ראש הוועדה, ואנחנ</w:t>
      </w:r>
      <w:r>
        <w:rPr>
          <w:rFonts w:hint="cs"/>
          <w:rtl/>
        </w:rPr>
        <w:t xml:space="preserve">ו נלך להצבעה. בבקשה, אדוני. </w:t>
      </w:r>
    </w:p>
    <w:p w14:paraId="7BFD11B4" w14:textId="77777777" w:rsidR="00000000" w:rsidRDefault="009B75DB">
      <w:pPr>
        <w:pStyle w:val="a0"/>
        <w:ind w:firstLine="0"/>
        <w:rPr>
          <w:rFonts w:hint="cs"/>
          <w:rtl/>
        </w:rPr>
      </w:pPr>
    </w:p>
    <w:p w14:paraId="369D191B" w14:textId="77777777" w:rsidR="00000000" w:rsidRDefault="009B75DB">
      <w:pPr>
        <w:pStyle w:val="a"/>
        <w:rPr>
          <w:rtl/>
        </w:rPr>
      </w:pPr>
      <w:bookmarkStart w:id="82" w:name="FS000000558T24_12_2003_12_13_43"/>
      <w:bookmarkStart w:id="83" w:name="_Toc62986452"/>
      <w:bookmarkEnd w:id="82"/>
      <w:r>
        <w:rPr>
          <w:rFonts w:hint="eastAsia"/>
          <w:rtl/>
        </w:rPr>
        <w:t>עזמי</w:t>
      </w:r>
      <w:r>
        <w:rPr>
          <w:rtl/>
        </w:rPr>
        <w:t xml:space="preserve"> בשארה (בל"ד):</w:t>
      </w:r>
      <w:bookmarkEnd w:id="83"/>
    </w:p>
    <w:p w14:paraId="43D8FE3F" w14:textId="77777777" w:rsidR="00000000" w:rsidRDefault="009B75DB">
      <w:pPr>
        <w:pStyle w:val="a0"/>
        <w:rPr>
          <w:rFonts w:hint="cs"/>
          <w:rtl/>
        </w:rPr>
      </w:pPr>
    </w:p>
    <w:p w14:paraId="769E7DC4" w14:textId="77777777" w:rsidR="00000000" w:rsidRDefault="009B75DB">
      <w:pPr>
        <w:pStyle w:val="a0"/>
        <w:rPr>
          <w:rFonts w:hint="cs"/>
          <w:rtl/>
        </w:rPr>
      </w:pPr>
      <w:r>
        <w:rPr>
          <w:rFonts w:hint="cs"/>
          <w:rtl/>
        </w:rPr>
        <w:t xml:space="preserve">אדוני היושב-ראש, חברי הכנסת, אני חושב שהנושא הזה בעצם היה אמור להיות נושא טכני: עוד שופט, פחות שופט. אבל הצורה שבה העניין הוגש וגם הלובי שנעשה בנדון הופך אותו לעניין אידיאולוגי לגמרי. </w:t>
      </w:r>
    </w:p>
    <w:p w14:paraId="394BC1F6" w14:textId="77777777" w:rsidR="00000000" w:rsidRDefault="009B75DB">
      <w:pPr>
        <w:pStyle w:val="a0"/>
        <w:rPr>
          <w:rFonts w:hint="cs"/>
          <w:rtl/>
        </w:rPr>
      </w:pPr>
    </w:p>
    <w:p w14:paraId="2A5CDAA7" w14:textId="77777777" w:rsidR="00000000" w:rsidRDefault="009B75DB">
      <w:pPr>
        <w:pStyle w:val="a0"/>
        <w:rPr>
          <w:rFonts w:hint="cs"/>
          <w:rtl/>
        </w:rPr>
      </w:pPr>
      <w:r>
        <w:rPr>
          <w:rFonts w:hint="cs"/>
          <w:rtl/>
        </w:rPr>
        <w:t>אני חושב שיש פה כיוו</w:t>
      </w:r>
      <w:r>
        <w:rPr>
          <w:rFonts w:hint="cs"/>
          <w:rtl/>
        </w:rPr>
        <w:t>ן ברור של משחקי כוח. כלומר, מי בעל-הבית בדמוקרטיה. אני חושב שהפרלמנט עושה טעות אדירה כאשר הוא מפגין בעל-ביתיות סביב, או מול, הרשות השופטת; כאשר הוא חושב שכל דבר בדמוקרטיה הוא מין דבר ייצוגי, גם הרשות השופטת. הפרלמנט אמור להיות ייצוגי בנוגע לחלקי האוכלוסייה</w:t>
      </w:r>
      <w:r>
        <w:rPr>
          <w:rFonts w:hint="cs"/>
          <w:rtl/>
        </w:rPr>
        <w:t xml:space="preserve"> השונים. הוא אמור להיות ייצוגי - אפילו סקטורים: יש אנשים שחושבים שלפי סקטורים, אנשים אחרים חושבים שלא. </w:t>
      </w:r>
    </w:p>
    <w:p w14:paraId="473CFBCE" w14:textId="77777777" w:rsidR="00000000" w:rsidRDefault="009B75DB">
      <w:pPr>
        <w:pStyle w:val="a0"/>
        <w:ind w:firstLine="0"/>
        <w:rPr>
          <w:rFonts w:hint="cs"/>
          <w:rtl/>
        </w:rPr>
      </w:pPr>
    </w:p>
    <w:p w14:paraId="0994DE16" w14:textId="77777777" w:rsidR="00000000" w:rsidRDefault="009B75DB">
      <w:pPr>
        <w:pStyle w:val="a0"/>
        <w:rPr>
          <w:rFonts w:hint="cs"/>
          <w:rtl/>
        </w:rPr>
      </w:pPr>
      <w:r>
        <w:rPr>
          <w:rFonts w:hint="cs"/>
          <w:rtl/>
        </w:rPr>
        <w:t>אבל בית-המשפט העליון הוא לא ערכאה ייצוגית. הוא ערכאה האמונה לשמור על ערכי הדמוקרטיה דווקא מפני השרירות של הרוב בפרלמנט. דווקא. זה הייחוד של בית-המשפט ה</w:t>
      </w:r>
      <w:r>
        <w:rPr>
          <w:rFonts w:hint="cs"/>
          <w:rtl/>
        </w:rPr>
        <w:t>עליון. יש גם אנשים שאומרים: הרוב בפרלמנט אמור לקבוע כל מיני דברים לבית-המשפט העליון. זה בדיוק סותר את העניין של הפרדת הרשויות במקרה של בית-המשפט העליון, כאשר הדמוקרטיה היא לא שלטון הרוב; הדמוקרטיה היא שלטון הרוב בכפוף לערכים דמוקרטיים. זה תפקידו של בית-המש</w:t>
      </w:r>
      <w:r>
        <w:rPr>
          <w:rFonts w:hint="cs"/>
          <w:rtl/>
        </w:rPr>
        <w:t xml:space="preserve">פט העליון, לדאוג שהוא יהיה כפוף לערכים דמוקרטיים. אין בכך ולא כלום לעניין הייצוגיות. </w:t>
      </w:r>
    </w:p>
    <w:p w14:paraId="2F18BA13" w14:textId="77777777" w:rsidR="00000000" w:rsidRDefault="009B75DB">
      <w:pPr>
        <w:pStyle w:val="a0"/>
        <w:rPr>
          <w:rFonts w:hint="cs"/>
          <w:rtl/>
        </w:rPr>
      </w:pPr>
    </w:p>
    <w:p w14:paraId="62A73AB3" w14:textId="77777777" w:rsidR="00000000" w:rsidRDefault="009B75DB">
      <w:pPr>
        <w:pStyle w:val="a0"/>
        <w:rPr>
          <w:rFonts w:hint="cs"/>
          <w:rtl/>
        </w:rPr>
      </w:pPr>
      <w:r>
        <w:rPr>
          <w:rFonts w:hint="cs"/>
          <w:rtl/>
        </w:rPr>
        <w:t xml:space="preserve">אני חושב שהמשחק, 15 או 14 </w:t>
      </w:r>
      <w:r>
        <w:rPr>
          <w:rtl/>
        </w:rPr>
        <w:t>–</w:t>
      </w:r>
      <w:r>
        <w:rPr>
          <w:rFonts w:hint="cs"/>
          <w:rtl/>
        </w:rPr>
        <w:t xml:space="preserve"> זה חשוב? זה לא חשוב. אבל זה רוצה לפתוח פתח. הוא רוצה לפתוח פתח לכך שנתערב יותר. אנחנו הרי יודעים שיש זרם בפרלמנט שטוען שאת בית-המשפט העליון צ</w:t>
      </w:r>
      <w:r>
        <w:rPr>
          <w:rFonts w:hint="cs"/>
          <w:rtl/>
        </w:rPr>
        <w:t xml:space="preserve">ריך להרחיב לגמרי, שיהיה ייצוגי לכל הזרמים האידיאולוגיים באוכלוסייה. מין פרלמנט קטן, פרלמנט שיפוטי כזה. </w:t>
      </w:r>
    </w:p>
    <w:p w14:paraId="4483D006" w14:textId="77777777" w:rsidR="00000000" w:rsidRDefault="009B75DB">
      <w:pPr>
        <w:pStyle w:val="a0"/>
        <w:rPr>
          <w:rFonts w:hint="cs"/>
          <w:rtl/>
        </w:rPr>
      </w:pPr>
    </w:p>
    <w:p w14:paraId="0FD05EB5" w14:textId="77777777" w:rsidR="00000000" w:rsidRDefault="009B75DB">
      <w:pPr>
        <w:pStyle w:val="af1"/>
        <w:rPr>
          <w:rtl/>
        </w:rPr>
      </w:pPr>
      <w:r>
        <w:rPr>
          <w:rtl/>
        </w:rPr>
        <w:t>היו"ר ראובן ריבלין:</w:t>
      </w:r>
    </w:p>
    <w:p w14:paraId="47CE0824" w14:textId="77777777" w:rsidR="00000000" w:rsidRDefault="009B75DB">
      <w:pPr>
        <w:pStyle w:val="a0"/>
        <w:rPr>
          <w:rtl/>
        </w:rPr>
      </w:pPr>
    </w:p>
    <w:p w14:paraId="461B245F" w14:textId="77777777" w:rsidR="00000000" w:rsidRDefault="009B75DB">
      <w:pPr>
        <w:pStyle w:val="a0"/>
        <w:rPr>
          <w:rFonts w:hint="cs"/>
          <w:rtl/>
        </w:rPr>
      </w:pPr>
      <w:r>
        <w:rPr>
          <w:rFonts w:hint="cs"/>
          <w:rtl/>
        </w:rPr>
        <w:t xml:space="preserve">למה, יש חברי כנסת שרוצים תשעה שופטים אבל שתהיה שקיפות, שלא יהיו שופטים מסוג אחד. </w:t>
      </w:r>
    </w:p>
    <w:p w14:paraId="1A4F1B71" w14:textId="77777777" w:rsidR="00000000" w:rsidRDefault="009B75DB">
      <w:pPr>
        <w:pStyle w:val="a0"/>
        <w:ind w:firstLine="0"/>
        <w:rPr>
          <w:rFonts w:hint="cs"/>
          <w:rtl/>
        </w:rPr>
      </w:pPr>
    </w:p>
    <w:p w14:paraId="67DC8A1A" w14:textId="77777777" w:rsidR="00000000" w:rsidRDefault="009B75DB">
      <w:pPr>
        <w:pStyle w:val="-"/>
        <w:rPr>
          <w:rtl/>
        </w:rPr>
      </w:pPr>
      <w:bookmarkStart w:id="84" w:name="FS000000558T24_12_2003_12_19_40C"/>
      <w:bookmarkEnd w:id="84"/>
      <w:r>
        <w:rPr>
          <w:rtl/>
        </w:rPr>
        <w:t>עזמי בשארה (בל"ד):</w:t>
      </w:r>
    </w:p>
    <w:p w14:paraId="12AAEF4D" w14:textId="77777777" w:rsidR="00000000" w:rsidRDefault="009B75DB">
      <w:pPr>
        <w:pStyle w:val="a0"/>
        <w:rPr>
          <w:rtl/>
        </w:rPr>
      </w:pPr>
    </w:p>
    <w:p w14:paraId="42AB0702" w14:textId="77777777" w:rsidR="00000000" w:rsidRDefault="009B75DB">
      <w:pPr>
        <w:pStyle w:val="a0"/>
        <w:rPr>
          <w:rFonts w:hint="cs"/>
          <w:rtl/>
        </w:rPr>
      </w:pPr>
      <w:r>
        <w:rPr>
          <w:rFonts w:hint="cs"/>
          <w:rtl/>
        </w:rPr>
        <w:t>אבל בית-המשפט העליון הוא לא</w:t>
      </w:r>
      <w:r>
        <w:rPr>
          <w:rFonts w:hint="cs"/>
          <w:rtl/>
        </w:rPr>
        <w:t xml:space="preserve"> מקום לייצוג זרמים אידיאולוגיים, הוא מקום לשמור על ערכי הדמוקרטיה הליברלית. מי שאינו דמוקרט ליברלי, אין מקומו שם. מקומו בפרלמנט, שיגן על דעותיו בפרלמנט. </w:t>
      </w:r>
    </w:p>
    <w:p w14:paraId="3638ADBF" w14:textId="77777777" w:rsidR="00000000" w:rsidRDefault="009B75DB">
      <w:pPr>
        <w:pStyle w:val="a0"/>
        <w:rPr>
          <w:rFonts w:hint="cs"/>
          <w:rtl/>
        </w:rPr>
      </w:pPr>
    </w:p>
    <w:p w14:paraId="376E3FF2" w14:textId="77777777" w:rsidR="00000000" w:rsidRDefault="009B75DB">
      <w:pPr>
        <w:pStyle w:val="af1"/>
        <w:rPr>
          <w:rtl/>
        </w:rPr>
      </w:pPr>
      <w:r>
        <w:rPr>
          <w:rtl/>
        </w:rPr>
        <w:t>היו"ר ראובן ריבלין:</w:t>
      </w:r>
    </w:p>
    <w:p w14:paraId="1B97EC4D" w14:textId="77777777" w:rsidR="00000000" w:rsidRDefault="009B75DB">
      <w:pPr>
        <w:pStyle w:val="a0"/>
        <w:rPr>
          <w:rtl/>
        </w:rPr>
      </w:pPr>
    </w:p>
    <w:p w14:paraId="2E510118" w14:textId="77777777" w:rsidR="00000000" w:rsidRDefault="009B75DB">
      <w:pPr>
        <w:pStyle w:val="a0"/>
        <w:rPr>
          <w:rFonts w:hint="cs"/>
          <w:rtl/>
        </w:rPr>
      </w:pPr>
      <w:r>
        <w:rPr>
          <w:rFonts w:hint="cs"/>
          <w:rtl/>
        </w:rPr>
        <w:t xml:space="preserve">זאת הכרזה לא ליברלית. </w:t>
      </w:r>
    </w:p>
    <w:p w14:paraId="74A3B541" w14:textId="77777777" w:rsidR="00000000" w:rsidRDefault="009B75DB">
      <w:pPr>
        <w:pStyle w:val="a0"/>
        <w:ind w:firstLine="0"/>
        <w:rPr>
          <w:rFonts w:hint="cs"/>
          <w:rtl/>
        </w:rPr>
      </w:pPr>
    </w:p>
    <w:p w14:paraId="476D8004" w14:textId="77777777" w:rsidR="00000000" w:rsidRDefault="009B75DB">
      <w:pPr>
        <w:pStyle w:val="-"/>
        <w:rPr>
          <w:rtl/>
        </w:rPr>
      </w:pPr>
      <w:bookmarkStart w:id="85" w:name="FS000000558T24_12_2003_12_20_21C"/>
      <w:bookmarkEnd w:id="85"/>
      <w:r>
        <w:rPr>
          <w:rtl/>
        </w:rPr>
        <w:t>עזמי בשארה (בל"ד):</w:t>
      </w:r>
    </w:p>
    <w:p w14:paraId="4ED4E79A" w14:textId="77777777" w:rsidR="00000000" w:rsidRDefault="009B75DB">
      <w:pPr>
        <w:pStyle w:val="a0"/>
        <w:rPr>
          <w:rtl/>
        </w:rPr>
      </w:pPr>
    </w:p>
    <w:p w14:paraId="58C5EA17" w14:textId="77777777" w:rsidR="00000000" w:rsidRDefault="009B75DB">
      <w:pPr>
        <w:pStyle w:val="a0"/>
        <w:rPr>
          <w:rFonts w:hint="cs"/>
          <w:rtl/>
        </w:rPr>
      </w:pPr>
      <w:r>
        <w:rPr>
          <w:rFonts w:hint="cs"/>
          <w:rtl/>
        </w:rPr>
        <w:t xml:space="preserve">לדעתי, כן. </w:t>
      </w:r>
    </w:p>
    <w:p w14:paraId="3BB26AD1" w14:textId="77777777" w:rsidR="00000000" w:rsidRDefault="009B75DB">
      <w:pPr>
        <w:pStyle w:val="a0"/>
        <w:ind w:firstLine="0"/>
        <w:rPr>
          <w:rFonts w:hint="cs"/>
          <w:rtl/>
        </w:rPr>
      </w:pPr>
    </w:p>
    <w:p w14:paraId="46B8B46F" w14:textId="77777777" w:rsidR="00000000" w:rsidRDefault="009B75DB">
      <w:pPr>
        <w:pStyle w:val="af1"/>
        <w:rPr>
          <w:rtl/>
        </w:rPr>
      </w:pPr>
      <w:r>
        <w:rPr>
          <w:rtl/>
        </w:rPr>
        <w:t>היו"ר ראובן ריבלין:</w:t>
      </w:r>
    </w:p>
    <w:p w14:paraId="36EEDE5E" w14:textId="77777777" w:rsidR="00000000" w:rsidRDefault="009B75DB">
      <w:pPr>
        <w:pStyle w:val="a0"/>
        <w:rPr>
          <w:rtl/>
        </w:rPr>
      </w:pPr>
    </w:p>
    <w:p w14:paraId="04D5800A" w14:textId="77777777" w:rsidR="00000000" w:rsidRDefault="009B75DB">
      <w:pPr>
        <w:pStyle w:val="a0"/>
        <w:rPr>
          <w:rFonts w:hint="cs"/>
          <w:rtl/>
        </w:rPr>
      </w:pPr>
      <w:r>
        <w:rPr>
          <w:rFonts w:hint="cs"/>
          <w:rtl/>
        </w:rPr>
        <w:t>זא</w:t>
      </w:r>
      <w:r>
        <w:rPr>
          <w:rFonts w:hint="cs"/>
          <w:rtl/>
        </w:rPr>
        <w:t xml:space="preserve">ת הכרזה לא ליברלית. </w:t>
      </w:r>
    </w:p>
    <w:p w14:paraId="0D9DA27A" w14:textId="77777777" w:rsidR="00000000" w:rsidRDefault="009B75DB">
      <w:pPr>
        <w:pStyle w:val="a0"/>
        <w:ind w:firstLine="0"/>
        <w:rPr>
          <w:rFonts w:hint="cs"/>
          <w:rtl/>
        </w:rPr>
      </w:pPr>
    </w:p>
    <w:p w14:paraId="736EE78D" w14:textId="77777777" w:rsidR="00000000" w:rsidRDefault="009B75DB">
      <w:pPr>
        <w:pStyle w:val="-"/>
        <w:rPr>
          <w:rtl/>
        </w:rPr>
      </w:pPr>
      <w:bookmarkStart w:id="86" w:name="FS000000558T24_12_2003_12_20_30C"/>
      <w:bookmarkEnd w:id="86"/>
      <w:r>
        <w:rPr>
          <w:rtl/>
        </w:rPr>
        <w:t>עזמי בשארה (בל"ד):</w:t>
      </w:r>
    </w:p>
    <w:p w14:paraId="00B60623" w14:textId="77777777" w:rsidR="00000000" w:rsidRDefault="009B75DB">
      <w:pPr>
        <w:pStyle w:val="a0"/>
        <w:rPr>
          <w:rtl/>
        </w:rPr>
      </w:pPr>
    </w:p>
    <w:p w14:paraId="62160E35" w14:textId="77777777" w:rsidR="00000000" w:rsidRDefault="009B75DB">
      <w:pPr>
        <w:pStyle w:val="a0"/>
        <w:rPr>
          <w:rFonts w:hint="cs"/>
          <w:rtl/>
        </w:rPr>
      </w:pPr>
      <w:r>
        <w:rPr>
          <w:rFonts w:hint="cs"/>
          <w:rtl/>
        </w:rPr>
        <w:t xml:space="preserve">נכון, נכון. </w:t>
      </w:r>
    </w:p>
    <w:p w14:paraId="032BE884" w14:textId="77777777" w:rsidR="00000000" w:rsidRDefault="009B75DB">
      <w:pPr>
        <w:pStyle w:val="a0"/>
        <w:ind w:firstLine="0"/>
        <w:rPr>
          <w:rFonts w:hint="cs"/>
          <w:rtl/>
        </w:rPr>
      </w:pPr>
    </w:p>
    <w:p w14:paraId="4683C60D" w14:textId="77777777" w:rsidR="00000000" w:rsidRDefault="009B75DB">
      <w:pPr>
        <w:pStyle w:val="af1"/>
        <w:rPr>
          <w:rtl/>
        </w:rPr>
      </w:pPr>
      <w:r>
        <w:rPr>
          <w:rtl/>
        </w:rPr>
        <w:t>היו"ר ראובן ריבלין:</w:t>
      </w:r>
    </w:p>
    <w:p w14:paraId="4851C01C" w14:textId="77777777" w:rsidR="00000000" w:rsidRDefault="009B75DB">
      <w:pPr>
        <w:pStyle w:val="a0"/>
        <w:rPr>
          <w:rtl/>
        </w:rPr>
      </w:pPr>
    </w:p>
    <w:p w14:paraId="0343C56C" w14:textId="77777777" w:rsidR="00000000" w:rsidRDefault="009B75DB">
      <w:pPr>
        <w:pStyle w:val="a0"/>
        <w:rPr>
          <w:rFonts w:hint="cs"/>
          <w:rtl/>
        </w:rPr>
      </w:pPr>
      <w:r>
        <w:rPr>
          <w:rFonts w:hint="cs"/>
          <w:rtl/>
        </w:rPr>
        <w:t>בשם הליברליות צריך למנוע - - -</w:t>
      </w:r>
    </w:p>
    <w:p w14:paraId="59F96C24" w14:textId="77777777" w:rsidR="00000000" w:rsidRDefault="009B75DB">
      <w:pPr>
        <w:pStyle w:val="a0"/>
        <w:ind w:firstLine="0"/>
        <w:rPr>
          <w:rFonts w:hint="cs"/>
          <w:rtl/>
        </w:rPr>
      </w:pPr>
    </w:p>
    <w:p w14:paraId="50B68BDA" w14:textId="77777777" w:rsidR="00000000" w:rsidRDefault="009B75DB">
      <w:pPr>
        <w:pStyle w:val="-"/>
        <w:rPr>
          <w:rtl/>
        </w:rPr>
      </w:pPr>
      <w:bookmarkStart w:id="87" w:name="FS000000558T24_12_2003_12_20_45C"/>
      <w:bookmarkEnd w:id="87"/>
      <w:r>
        <w:rPr>
          <w:rtl/>
        </w:rPr>
        <w:t>עזמי בשארה (בל"ד):</w:t>
      </w:r>
    </w:p>
    <w:p w14:paraId="062014D2" w14:textId="77777777" w:rsidR="00000000" w:rsidRDefault="009B75DB">
      <w:pPr>
        <w:pStyle w:val="a0"/>
        <w:rPr>
          <w:rtl/>
        </w:rPr>
      </w:pPr>
    </w:p>
    <w:p w14:paraId="17CB81FA" w14:textId="77777777" w:rsidR="00000000" w:rsidRDefault="009B75DB">
      <w:pPr>
        <w:pStyle w:val="a0"/>
        <w:rPr>
          <w:rFonts w:hint="cs"/>
          <w:rtl/>
        </w:rPr>
      </w:pPr>
      <w:r>
        <w:rPr>
          <w:rFonts w:hint="cs"/>
          <w:rtl/>
        </w:rPr>
        <w:t xml:space="preserve">נכון. על מה דיברתם כל הזמן, שהדמוקרטיה מגינה על עצמה? ופתאום זה לא חל. פתאום זה לא חל. </w:t>
      </w:r>
    </w:p>
    <w:p w14:paraId="75460472" w14:textId="77777777" w:rsidR="00000000" w:rsidRDefault="009B75DB">
      <w:pPr>
        <w:pStyle w:val="a0"/>
        <w:ind w:firstLine="0"/>
        <w:rPr>
          <w:rFonts w:hint="cs"/>
          <w:rtl/>
        </w:rPr>
      </w:pPr>
    </w:p>
    <w:p w14:paraId="1A258533" w14:textId="77777777" w:rsidR="00000000" w:rsidRDefault="009B75DB">
      <w:pPr>
        <w:pStyle w:val="af1"/>
        <w:rPr>
          <w:rtl/>
        </w:rPr>
      </w:pPr>
      <w:r>
        <w:rPr>
          <w:rFonts w:hint="eastAsia"/>
          <w:rtl/>
        </w:rPr>
        <w:t>היו</w:t>
      </w:r>
      <w:r>
        <w:rPr>
          <w:rtl/>
        </w:rPr>
        <w:t>"ר ראובן ריבלין:</w:t>
      </w:r>
    </w:p>
    <w:p w14:paraId="2C73ABB4" w14:textId="77777777" w:rsidR="00000000" w:rsidRDefault="009B75DB">
      <w:pPr>
        <w:pStyle w:val="a0"/>
        <w:rPr>
          <w:rFonts w:hint="cs"/>
          <w:rtl/>
        </w:rPr>
      </w:pPr>
    </w:p>
    <w:p w14:paraId="6C8ED861" w14:textId="77777777" w:rsidR="00000000" w:rsidRDefault="009B75DB">
      <w:pPr>
        <w:pStyle w:val="a0"/>
        <w:rPr>
          <w:rFonts w:hint="cs"/>
          <w:rtl/>
        </w:rPr>
      </w:pPr>
      <w:r>
        <w:rPr>
          <w:rFonts w:hint="cs"/>
          <w:rtl/>
        </w:rPr>
        <w:t>אני מכבד את מה שא</w:t>
      </w:r>
      <w:r>
        <w:rPr>
          <w:rFonts w:hint="cs"/>
          <w:rtl/>
        </w:rPr>
        <w:t xml:space="preserve">דוני אומר. </w:t>
      </w:r>
    </w:p>
    <w:p w14:paraId="3F0FDFB9" w14:textId="77777777" w:rsidR="00000000" w:rsidRDefault="009B75DB">
      <w:pPr>
        <w:pStyle w:val="a0"/>
        <w:ind w:firstLine="0"/>
        <w:rPr>
          <w:rFonts w:hint="cs"/>
          <w:rtl/>
        </w:rPr>
      </w:pPr>
    </w:p>
    <w:p w14:paraId="5F0697FE" w14:textId="77777777" w:rsidR="00000000" w:rsidRDefault="009B75DB">
      <w:pPr>
        <w:pStyle w:val="-"/>
        <w:rPr>
          <w:rtl/>
        </w:rPr>
      </w:pPr>
      <w:bookmarkStart w:id="88" w:name="FS000000558T24_12_2003_12_21_12C"/>
      <w:bookmarkEnd w:id="88"/>
      <w:r>
        <w:rPr>
          <w:rFonts w:hint="eastAsia"/>
          <w:rtl/>
        </w:rPr>
        <w:t>עזמי</w:t>
      </w:r>
      <w:r>
        <w:rPr>
          <w:rtl/>
        </w:rPr>
        <w:t xml:space="preserve"> בשארה (בל"ד):</w:t>
      </w:r>
    </w:p>
    <w:p w14:paraId="1B01D8AC" w14:textId="77777777" w:rsidR="00000000" w:rsidRDefault="009B75DB">
      <w:pPr>
        <w:pStyle w:val="a0"/>
        <w:rPr>
          <w:rFonts w:hint="cs"/>
          <w:rtl/>
        </w:rPr>
      </w:pPr>
    </w:p>
    <w:p w14:paraId="30E1F974" w14:textId="77777777" w:rsidR="00000000" w:rsidRDefault="009B75DB">
      <w:pPr>
        <w:pStyle w:val="a0"/>
        <w:rPr>
          <w:rFonts w:hint="cs"/>
          <w:rtl/>
        </w:rPr>
      </w:pPr>
      <w:r>
        <w:rPr>
          <w:rFonts w:hint="cs"/>
          <w:rtl/>
        </w:rPr>
        <w:t>אדוני היושב-ראש, בדיוק זה לא הנושא. יש אפשרות להשקפות עולם דתיות שלא סותרות את הדמוקרטיה הליברלית. גם אנשי דת - יש דתיים שהם דמוקרטים ליברלים. יש גם נשים, ויש נשים שלא. יש ערבים, ויש ערבים שלא. אני לא בעד שיהיה ערבי משום שה</w:t>
      </w:r>
      <w:r>
        <w:rPr>
          <w:rFonts w:hint="cs"/>
          <w:rtl/>
        </w:rPr>
        <w:t xml:space="preserve">וא ערבי; אני לא מסכים לזה. מדינת ישראל לאט-לאט תהיה מין שיקוף דמוגרפי. אנחנו שומעים כל הזמן, בשבועיים האחרונים, את המלה דמוגרפיה, דמוגרפיה. </w:t>
      </w:r>
    </w:p>
    <w:p w14:paraId="682BAF1B" w14:textId="77777777" w:rsidR="00000000" w:rsidRDefault="009B75DB">
      <w:pPr>
        <w:pStyle w:val="a0"/>
        <w:ind w:firstLine="0"/>
        <w:rPr>
          <w:rFonts w:hint="cs"/>
          <w:rtl/>
        </w:rPr>
      </w:pPr>
    </w:p>
    <w:p w14:paraId="6EE98216" w14:textId="77777777" w:rsidR="00000000" w:rsidRDefault="009B75DB">
      <w:pPr>
        <w:pStyle w:val="af1"/>
        <w:rPr>
          <w:rtl/>
        </w:rPr>
      </w:pPr>
      <w:r>
        <w:rPr>
          <w:rtl/>
        </w:rPr>
        <w:t>היו"ר ראובן ריבלין:</w:t>
      </w:r>
    </w:p>
    <w:p w14:paraId="0F3079AF" w14:textId="77777777" w:rsidR="00000000" w:rsidRDefault="009B75DB">
      <w:pPr>
        <w:pStyle w:val="a0"/>
        <w:rPr>
          <w:rtl/>
        </w:rPr>
      </w:pPr>
    </w:p>
    <w:p w14:paraId="51B8F36F" w14:textId="77777777" w:rsidR="00000000" w:rsidRDefault="009B75DB">
      <w:pPr>
        <w:pStyle w:val="a0"/>
        <w:rPr>
          <w:rFonts w:hint="cs"/>
          <w:rtl/>
        </w:rPr>
      </w:pPr>
      <w:r>
        <w:rPr>
          <w:rFonts w:hint="cs"/>
          <w:rtl/>
        </w:rPr>
        <w:t xml:space="preserve">אני מסכים אתך שערבי זה לא זרם, וגם אשה זה לא זרם. השקפת עולם היא זרם. </w:t>
      </w:r>
    </w:p>
    <w:p w14:paraId="3F5FC064" w14:textId="77777777" w:rsidR="00000000" w:rsidRDefault="009B75DB">
      <w:pPr>
        <w:pStyle w:val="a0"/>
        <w:ind w:firstLine="0"/>
        <w:rPr>
          <w:rFonts w:hint="cs"/>
          <w:rtl/>
        </w:rPr>
      </w:pPr>
    </w:p>
    <w:p w14:paraId="576498B7" w14:textId="77777777" w:rsidR="00000000" w:rsidRDefault="009B75DB">
      <w:pPr>
        <w:pStyle w:val="-"/>
        <w:rPr>
          <w:rtl/>
        </w:rPr>
      </w:pPr>
      <w:bookmarkStart w:id="89" w:name="FS000000558T24_12_2003_12_23_05C"/>
      <w:bookmarkEnd w:id="89"/>
      <w:r>
        <w:rPr>
          <w:rtl/>
        </w:rPr>
        <w:t>עזמי בשארה (בל"ד):</w:t>
      </w:r>
    </w:p>
    <w:p w14:paraId="49437CE5" w14:textId="77777777" w:rsidR="00000000" w:rsidRDefault="009B75DB">
      <w:pPr>
        <w:pStyle w:val="a0"/>
        <w:rPr>
          <w:rtl/>
        </w:rPr>
      </w:pPr>
    </w:p>
    <w:p w14:paraId="3D1B43EB" w14:textId="77777777" w:rsidR="00000000" w:rsidRDefault="009B75DB">
      <w:pPr>
        <w:pStyle w:val="a0"/>
        <w:rPr>
          <w:rFonts w:hint="cs"/>
          <w:rtl/>
        </w:rPr>
      </w:pPr>
      <w:r>
        <w:rPr>
          <w:rFonts w:hint="cs"/>
          <w:rtl/>
        </w:rPr>
        <w:t>ב</w:t>
      </w:r>
      <w:r>
        <w:rPr>
          <w:rFonts w:hint="cs"/>
          <w:rtl/>
        </w:rPr>
        <w:t xml:space="preserve">דיוק. השקפת עולם היא זרם. </w:t>
      </w:r>
    </w:p>
    <w:p w14:paraId="5A096955" w14:textId="77777777" w:rsidR="00000000" w:rsidRDefault="009B75DB">
      <w:pPr>
        <w:pStyle w:val="a0"/>
        <w:ind w:firstLine="0"/>
        <w:rPr>
          <w:rFonts w:hint="cs"/>
          <w:rtl/>
        </w:rPr>
      </w:pPr>
    </w:p>
    <w:p w14:paraId="361ACF5A" w14:textId="77777777" w:rsidR="00000000" w:rsidRDefault="009B75DB">
      <w:pPr>
        <w:pStyle w:val="af1"/>
        <w:rPr>
          <w:rtl/>
        </w:rPr>
      </w:pPr>
      <w:r>
        <w:rPr>
          <w:rFonts w:hint="eastAsia"/>
          <w:rtl/>
        </w:rPr>
        <w:t>היו</w:t>
      </w:r>
      <w:r>
        <w:rPr>
          <w:rtl/>
        </w:rPr>
        <w:t>"ר ראובן ריבלין:</w:t>
      </w:r>
    </w:p>
    <w:p w14:paraId="3D9171A2" w14:textId="77777777" w:rsidR="00000000" w:rsidRDefault="009B75DB">
      <w:pPr>
        <w:pStyle w:val="a0"/>
        <w:rPr>
          <w:rFonts w:hint="cs"/>
          <w:rtl/>
        </w:rPr>
      </w:pPr>
    </w:p>
    <w:p w14:paraId="0FC127B3" w14:textId="77777777" w:rsidR="00000000" w:rsidRDefault="009B75DB">
      <w:pPr>
        <w:pStyle w:val="a0"/>
        <w:rPr>
          <w:rFonts w:hint="cs"/>
          <w:rtl/>
        </w:rPr>
      </w:pPr>
      <w:r>
        <w:rPr>
          <w:rFonts w:hint="cs"/>
          <w:rtl/>
        </w:rPr>
        <w:t xml:space="preserve">אני מסכים אתך במאה אחוז. אני בטוח שגם יושב-ראש הוועדה חושב כך. </w:t>
      </w:r>
    </w:p>
    <w:p w14:paraId="001CBB53" w14:textId="77777777" w:rsidR="00000000" w:rsidRDefault="009B75DB">
      <w:pPr>
        <w:pStyle w:val="a0"/>
        <w:ind w:firstLine="0"/>
        <w:rPr>
          <w:rFonts w:hint="cs"/>
          <w:rtl/>
        </w:rPr>
      </w:pPr>
    </w:p>
    <w:p w14:paraId="694B0297" w14:textId="77777777" w:rsidR="00000000" w:rsidRDefault="009B75DB">
      <w:pPr>
        <w:pStyle w:val="-"/>
        <w:rPr>
          <w:rtl/>
        </w:rPr>
      </w:pPr>
      <w:bookmarkStart w:id="90" w:name="FS000000558T24_12_2003_12_23_27C"/>
      <w:bookmarkEnd w:id="90"/>
      <w:r>
        <w:rPr>
          <w:rFonts w:hint="eastAsia"/>
          <w:rtl/>
        </w:rPr>
        <w:t>עזמי</w:t>
      </w:r>
      <w:r>
        <w:rPr>
          <w:rtl/>
        </w:rPr>
        <w:t xml:space="preserve"> בשארה (בל"ד):</w:t>
      </w:r>
    </w:p>
    <w:p w14:paraId="7DAF57D5" w14:textId="77777777" w:rsidR="00000000" w:rsidRDefault="009B75DB">
      <w:pPr>
        <w:pStyle w:val="a0"/>
        <w:rPr>
          <w:rFonts w:hint="cs"/>
          <w:rtl/>
        </w:rPr>
      </w:pPr>
    </w:p>
    <w:p w14:paraId="4AC99411" w14:textId="77777777" w:rsidR="00000000" w:rsidRDefault="009B75DB">
      <w:pPr>
        <w:pStyle w:val="a0"/>
        <w:rPr>
          <w:rFonts w:hint="cs"/>
          <w:rtl/>
        </w:rPr>
      </w:pPr>
      <w:r>
        <w:rPr>
          <w:rFonts w:hint="cs"/>
          <w:rtl/>
        </w:rPr>
        <w:t>אז צריך להיות ייצוג של נשים לא משום שהן נשים, אלא משום שיש אשה שמגיע לה להיות שם.  אשה זה השקפת עולם? יש בוודאי נשים דמוקר</w:t>
      </w:r>
      <w:r>
        <w:rPr>
          <w:rFonts w:hint="cs"/>
          <w:rtl/>
        </w:rPr>
        <w:t xml:space="preserve">טיות, שמגיע להן להיות שם, שמגינות על ערכי הדמוקרטיה. אבל אשה עם ערכים פאשיסטיים </w:t>
      </w:r>
      <w:r>
        <w:rPr>
          <w:rtl/>
        </w:rPr>
        <w:t>–</w:t>
      </w:r>
      <w:r>
        <w:rPr>
          <w:rFonts w:hint="cs"/>
          <w:rtl/>
        </w:rPr>
        <w:t xml:space="preserve"> אין לה מקום בבית-משפט שאמור להגן על ערכים דמוקרטיים. אני לא מסכים. </w:t>
      </w:r>
    </w:p>
    <w:p w14:paraId="32423C99" w14:textId="77777777" w:rsidR="00000000" w:rsidRDefault="009B75DB">
      <w:pPr>
        <w:pStyle w:val="a0"/>
        <w:rPr>
          <w:rFonts w:hint="cs"/>
          <w:rtl/>
        </w:rPr>
      </w:pPr>
    </w:p>
    <w:p w14:paraId="321B8D0E" w14:textId="77777777" w:rsidR="00000000" w:rsidRDefault="009B75DB">
      <w:pPr>
        <w:pStyle w:val="a0"/>
        <w:rPr>
          <w:rFonts w:hint="cs"/>
          <w:rtl/>
        </w:rPr>
      </w:pPr>
      <w:r>
        <w:rPr>
          <w:rFonts w:hint="cs"/>
          <w:rtl/>
        </w:rPr>
        <w:t>אדוני, לשקף סקטורים כמו הפרלמנט - אני חושב, למשל, שהוא לא צריך לשקף סקטורים; הוא צריך לשקף אזרחים. אבל לא</w:t>
      </w:r>
      <w:r>
        <w:rPr>
          <w:rFonts w:hint="cs"/>
          <w:rtl/>
        </w:rPr>
        <w:t xml:space="preserve">ט-לאט המדינה הזאת, היא לא רק מדינה דמוקרטית, תרשום לפניך: זאת לא מדינה יהודית-דמוקרטית אלא מדינה יהודית-דמוגרפית, מבחינת כל מה שאני שומע כל הזמן, את המלים דמוגרפיה וסקטורים. זאת פתיחת פתח. </w:t>
      </w:r>
    </w:p>
    <w:p w14:paraId="65FF12E6" w14:textId="77777777" w:rsidR="00000000" w:rsidRDefault="009B75DB">
      <w:pPr>
        <w:pStyle w:val="a0"/>
        <w:rPr>
          <w:rFonts w:hint="cs"/>
          <w:rtl/>
        </w:rPr>
      </w:pPr>
    </w:p>
    <w:p w14:paraId="0584DFF8" w14:textId="77777777" w:rsidR="00000000" w:rsidRDefault="009B75DB">
      <w:pPr>
        <w:pStyle w:val="a0"/>
        <w:rPr>
          <w:rFonts w:hint="cs"/>
          <w:rtl/>
        </w:rPr>
      </w:pPr>
      <w:r>
        <w:rPr>
          <w:rFonts w:hint="cs"/>
          <w:rtl/>
        </w:rPr>
        <w:t xml:space="preserve">אדוני, אני עומד להצביע נגד, לא משום שאני נגד 15 שופטים; שיהיו 16 </w:t>
      </w:r>
      <w:r>
        <w:rPr>
          <w:rFonts w:hint="cs"/>
          <w:rtl/>
        </w:rPr>
        <w:t xml:space="preserve">שופטים. זה העניין? העניין הוא שיש משחק של כיפוף ידיים של זרם מסוים בבית הזה, וזה לא מוצא חן בעיני. זה לא צריך למצוא חן בעיני שום דמוקרט. </w:t>
      </w:r>
    </w:p>
    <w:p w14:paraId="5590DB79" w14:textId="77777777" w:rsidR="00000000" w:rsidRDefault="009B75DB">
      <w:pPr>
        <w:pStyle w:val="a0"/>
        <w:ind w:firstLine="0"/>
        <w:rPr>
          <w:rFonts w:hint="cs"/>
          <w:rtl/>
        </w:rPr>
      </w:pPr>
    </w:p>
    <w:p w14:paraId="31409B82" w14:textId="77777777" w:rsidR="00000000" w:rsidRDefault="009B75DB">
      <w:pPr>
        <w:pStyle w:val="af1"/>
        <w:rPr>
          <w:rtl/>
        </w:rPr>
      </w:pPr>
      <w:r>
        <w:rPr>
          <w:rtl/>
        </w:rPr>
        <w:t>היו"ר ראובן ריבלין:</w:t>
      </w:r>
    </w:p>
    <w:p w14:paraId="169A88F2" w14:textId="77777777" w:rsidR="00000000" w:rsidRDefault="009B75DB">
      <w:pPr>
        <w:pStyle w:val="a0"/>
        <w:rPr>
          <w:rtl/>
        </w:rPr>
      </w:pPr>
    </w:p>
    <w:p w14:paraId="418460AA" w14:textId="77777777" w:rsidR="00000000" w:rsidRDefault="009B75DB">
      <w:pPr>
        <w:pStyle w:val="a0"/>
        <w:rPr>
          <w:rFonts w:hint="cs"/>
          <w:rtl/>
        </w:rPr>
      </w:pPr>
      <w:r>
        <w:rPr>
          <w:rFonts w:hint="cs"/>
          <w:rtl/>
        </w:rPr>
        <w:t>אדוני הביע את עמדתו בצורה הבהירה ביותר. אני מאוד מודה לאדוני. אני מצר על זה שאדוני לא היה ברשימה</w:t>
      </w:r>
      <w:r>
        <w:rPr>
          <w:rFonts w:hint="cs"/>
          <w:rtl/>
        </w:rPr>
        <w:t xml:space="preserve"> מלכתחילה, כי הוא היה צריך להיות ברשימה. כבוד יושב-ראש ועדת החוקה, חוק ומשפט משיב. כמה זמן אדוני מבקש, כדי לדעת אם להתחיל לצלצל?</w:t>
      </w:r>
    </w:p>
    <w:p w14:paraId="0E7D2ECE" w14:textId="77777777" w:rsidR="00000000" w:rsidRDefault="009B75DB">
      <w:pPr>
        <w:pStyle w:val="a0"/>
        <w:ind w:firstLine="0"/>
        <w:rPr>
          <w:rFonts w:hint="cs"/>
          <w:rtl/>
        </w:rPr>
      </w:pPr>
    </w:p>
    <w:p w14:paraId="73794E87" w14:textId="77777777" w:rsidR="00000000" w:rsidRDefault="009B75DB">
      <w:pPr>
        <w:pStyle w:val="a0"/>
        <w:ind w:firstLine="0"/>
        <w:rPr>
          <w:rtl/>
        </w:rPr>
      </w:pPr>
    </w:p>
    <w:p w14:paraId="0FC68C01" w14:textId="77777777" w:rsidR="00000000" w:rsidRDefault="009B75DB">
      <w:pPr>
        <w:pStyle w:val="a0"/>
        <w:ind w:firstLine="0"/>
        <w:rPr>
          <w:rFonts w:hint="cs"/>
          <w:rtl/>
        </w:rPr>
      </w:pPr>
    </w:p>
    <w:p w14:paraId="4EF5B8B0" w14:textId="77777777" w:rsidR="00000000" w:rsidRDefault="009B75DB">
      <w:pPr>
        <w:pStyle w:val="a2"/>
        <w:rPr>
          <w:rFonts w:hint="cs"/>
          <w:rtl/>
        </w:rPr>
      </w:pPr>
      <w:r>
        <w:rPr>
          <w:rtl/>
        </w:rPr>
        <w:br/>
      </w:r>
      <w:r>
        <w:rPr>
          <w:rtl/>
        </w:rPr>
        <w:br/>
      </w:r>
      <w:bookmarkStart w:id="91" w:name="_Toc62986453"/>
      <w:r>
        <w:rPr>
          <w:rFonts w:hint="cs"/>
          <w:rtl/>
        </w:rPr>
        <w:t>מסמכים שהונחו על שולחן הכנסת</w:t>
      </w:r>
      <w:bookmarkEnd w:id="91"/>
    </w:p>
    <w:p w14:paraId="43BB05DD" w14:textId="77777777" w:rsidR="00000000" w:rsidRDefault="009B75DB">
      <w:pPr>
        <w:pStyle w:val="a0"/>
        <w:rPr>
          <w:rFonts w:hint="cs"/>
          <w:rtl/>
        </w:rPr>
      </w:pPr>
    </w:p>
    <w:p w14:paraId="78DCC586" w14:textId="77777777" w:rsidR="00000000" w:rsidRDefault="009B75DB">
      <w:pPr>
        <w:pStyle w:val="af1"/>
        <w:rPr>
          <w:rtl/>
        </w:rPr>
      </w:pPr>
      <w:r>
        <w:rPr>
          <w:rFonts w:hint="eastAsia"/>
          <w:rtl/>
        </w:rPr>
        <w:t>היו</w:t>
      </w:r>
      <w:r>
        <w:rPr>
          <w:rtl/>
        </w:rPr>
        <w:t>"ר ראובן ריבלין:</w:t>
      </w:r>
    </w:p>
    <w:p w14:paraId="4892A881" w14:textId="77777777" w:rsidR="00000000" w:rsidRDefault="009B75DB">
      <w:pPr>
        <w:pStyle w:val="a0"/>
        <w:rPr>
          <w:rFonts w:hint="cs"/>
          <w:rtl/>
        </w:rPr>
      </w:pPr>
    </w:p>
    <w:p w14:paraId="3D573C66" w14:textId="77777777" w:rsidR="00000000" w:rsidRDefault="009B75DB">
      <w:pPr>
        <w:pStyle w:val="a0"/>
        <w:rPr>
          <w:rFonts w:hint="cs"/>
          <w:rtl/>
        </w:rPr>
      </w:pPr>
      <w:r>
        <w:rPr>
          <w:rFonts w:hint="cs"/>
          <w:rtl/>
        </w:rPr>
        <w:t xml:space="preserve">הודעה למזכיר הכנסת. </w:t>
      </w:r>
    </w:p>
    <w:p w14:paraId="56B4DF3C" w14:textId="77777777" w:rsidR="00000000" w:rsidRDefault="009B75DB">
      <w:pPr>
        <w:pStyle w:val="a0"/>
        <w:ind w:firstLine="0"/>
        <w:rPr>
          <w:rFonts w:hint="cs"/>
          <w:rtl/>
        </w:rPr>
      </w:pPr>
    </w:p>
    <w:p w14:paraId="73E4D3E4" w14:textId="77777777" w:rsidR="00000000" w:rsidRDefault="009B75DB">
      <w:pPr>
        <w:pStyle w:val="a"/>
        <w:rPr>
          <w:rtl/>
        </w:rPr>
      </w:pPr>
      <w:bookmarkStart w:id="92" w:name="FS000000661T24_12_2003_12_29_34"/>
      <w:bookmarkStart w:id="93" w:name="_Toc62986454"/>
      <w:bookmarkEnd w:id="92"/>
      <w:r>
        <w:rPr>
          <w:rFonts w:hint="eastAsia"/>
          <w:rtl/>
        </w:rPr>
        <w:t>מזכיר</w:t>
      </w:r>
      <w:r>
        <w:rPr>
          <w:rtl/>
        </w:rPr>
        <w:t xml:space="preserve"> הכנסת אריה האן:</w:t>
      </w:r>
      <w:bookmarkEnd w:id="93"/>
    </w:p>
    <w:p w14:paraId="2CA1BC87" w14:textId="77777777" w:rsidR="00000000" w:rsidRDefault="009B75DB">
      <w:pPr>
        <w:pStyle w:val="a0"/>
        <w:rPr>
          <w:rFonts w:hint="cs"/>
          <w:rtl/>
        </w:rPr>
      </w:pPr>
    </w:p>
    <w:p w14:paraId="53CA53B2" w14:textId="77777777" w:rsidR="00000000" w:rsidRDefault="009B75DB">
      <w:pPr>
        <w:pStyle w:val="a0"/>
        <w:rPr>
          <w:rFonts w:hint="cs"/>
          <w:rtl/>
        </w:rPr>
      </w:pPr>
      <w:r>
        <w:rPr>
          <w:rFonts w:hint="cs"/>
          <w:rtl/>
        </w:rPr>
        <w:t>ברשות יושב-ראש הכנסת, הנני</w:t>
      </w:r>
      <w:r>
        <w:rPr>
          <w:rFonts w:hint="cs"/>
          <w:rtl/>
        </w:rPr>
        <w:t xml:space="preserve"> מתכבד להודיע, כי הונחו על שולחן הכנסת:</w:t>
      </w:r>
    </w:p>
    <w:p w14:paraId="13F9A68A" w14:textId="77777777" w:rsidR="00000000" w:rsidRDefault="009B75DB">
      <w:pPr>
        <w:pStyle w:val="a0"/>
        <w:rPr>
          <w:rFonts w:hint="cs"/>
          <w:rtl/>
        </w:rPr>
      </w:pPr>
    </w:p>
    <w:p w14:paraId="6B76AB8F" w14:textId="77777777" w:rsidR="00000000" w:rsidRDefault="009B75DB">
      <w:pPr>
        <w:pStyle w:val="a0"/>
        <w:rPr>
          <w:rFonts w:hint="cs"/>
          <w:rtl/>
        </w:rPr>
      </w:pPr>
      <w:r>
        <w:rPr>
          <w:rFonts w:hint="cs"/>
          <w:rtl/>
        </w:rPr>
        <w:t xml:space="preserve">החלטת שכר חברי הכנסת (הענקות ותשלומים) (תיקון), התשס"ד-2003. </w:t>
      </w:r>
    </w:p>
    <w:p w14:paraId="42A08C54" w14:textId="77777777" w:rsidR="00000000" w:rsidRDefault="009B75DB">
      <w:pPr>
        <w:pStyle w:val="a0"/>
        <w:rPr>
          <w:rFonts w:hint="cs"/>
          <w:rtl/>
        </w:rPr>
      </w:pPr>
    </w:p>
    <w:p w14:paraId="24344444" w14:textId="77777777" w:rsidR="00000000" w:rsidRDefault="009B75DB">
      <w:pPr>
        <w:pStyle w:val="a0"/>
        <w:rPr>
          <w:rFonts w:hint="cs"/>
          <w:rtl/>
        </w:rPr>
      </w:pPr>
      <w:r>
        <w:rPr>
          <w:rFonts w:hint="cs"/>
          <w:rtl/>
        </w:rPr>
        <w:t>לקריאה ראשונה, מטעם חברי הכנסת - הצעת חוק רשות השידור (תיקון מס' 15) (משך תקופת הכהונה של חברי המליאה), התשס"ד-2003, של חברי הכנסת דניאל בנלולו, דליה אי</w:t>
      </w:r>
      <w:r>
        <w:rPr>
          <w:rFonts w:hint="cs"/>
          <w:rtl/>
        </w:rPr>
        <w:t>ציק, גלעד ארדן, אבשלום וילן ויאיר פרץ. תודה רבה.</w:t>
      </w:r>
    </w:p>
    <w:p w14:paraId="042B9EB4" w14:textId="77777777" w:rsidR="00000000" w:rsidRDefault="009B75DB">
      <w:pPr>
        <w:pStyle w:val="a0"/>
        <w:ind w:firstLine="0"/>
        <w:rPr>
          <w:rFonts w:hint="cs"/>
          <w:rtl/>
        </w:rPr>
      </w:pPr>
    </w:p>
    <w:p w14:paraId="18740322" w14:textId="77777777" w:rsidR="00000000" w:rsidRDefault="009B75DB">
      <w:pPr>
        <w:pStyle w:val="af1"/>
        <w:rPr>
          <w:rtl/>
        </w:rPr>
      </w:pPr>
      <w:r>
        <w:rPr>
          <w:rtl/>
        </w:rPr>
        <w:t>היו"ר ראובן ריבלין:</w:t>
      </w:r>
    </w:p>
    <w:p w14:paraId="35A8FB7B" w14:textId="77777777" w:rsidR="00000000" w:rsidRDefault="009B75DB">
      <w:pPr>
        <w:pStyle w:val="a0"/>
        <w:rPr>
          <w:rtl/>
        </w:rPr>
      </w:pPr>
    </w:p>
    <w:p w14:paraId="2EC46624" w14:textId="77777777" w:rsidR="00000000" w:rsidRDefault="009B75DB">
      <w:pPr>
        <w:pStyle w:val="a0"/>
        <w:rPr>
          <w:rFonts w:hint="cs"/>
          <w:rtl/>
        </w:rPr>
      </w:pPr>
      <w:r>
        <w:rPr>
          <w:rFonts w:hint="cs"/>
          <w:rtl/>
        </w:rPr>
        <w:t xml:space="preserve">תודה למזכיר. </w:t>
      </w:r>
    </w:p>
    <w:p w14:paraId="3F8F3F5B" w14:textId="77777777" w:rsidR="00000000" w:rsidRDefault="009B75DB">
      <w:pPr>
        <w:pStyle w:val="a2"/>
        <w:rPr>
          <w:rFonts w:hint="cs"/>
          <w:rtl/>
        </w:rPr>
      </w:pPr>
    </w:p>
    <w:p w14:paraId="757E5C73" w14:textId="77777777" w:rsidR="00000000" w:rsidRDefault="009B75DB">
      <w:pPr>
        <w:pStyle w:val="a0"/>
        <w:rPr>
          <w:rFonts w:hint="cs"/>
          <w:rtl/>
        </w:rPr>
      </w:pPr>
    </w:p>
    <w:p w14:paraId="0BAD922E" w14:textId="77777777" w:rsidR="00000000" w:rsidRDefault="009B75DB">
      <w:pPr>
        <w:pStyle w:val="a2"/>
        <w:rPr>
          <w:rFonts w:hint="cs"/>
          <w:rtl/>
        </w:rPr>
      </w:pPr>
      <w:bookmarkStart w:id="94" w:name="CS19739FI0019739T24_12_2003_14_03_32"/>
      <w:bookmarkStart w:id="95" w:name="_Toc62986455"/>
      <w:bookmarkEnd w:id="94"/>
      <w:r>
        <w:rPr>
          <w:rtl/>
        </w:rPr>
        <w:t xml:space="preserve">הצעת ועדת </w:t>
      </w:r>
      <w:r>
        <w:rPr>
          <w:rFonts w:hint="cs"/>
          <w:rtl/>
        </w:rPr>
        <w:t>ה</w:t>
      </w:r>
      <w:r>
        <w:rPr>
          <w:rtl/>
        </w:rPr>
        <w:t>חוקה, חוק ומשפט בדבר מספר שופטי בית-המשפט העליון</w:t>
      </w:r>
      <w:bookmarkEnd w:id="95"/>
      <w:r>
        <w:rPr>
          <w:rtl/>
        </w:rPr>
        <w:t xml:space="preserve"> </w:t>
      </w:r>
    </w:p>
    <w:p w14:paraId="1CCD9F7E" w14:textId="77777777" w:rsidR="00000000" w:rsidRDefault="009B75DB">
      <w:pPr>
        <w:pStyle w:val="a0"/>
        <w:rPr>
          <w:rFonts w:hint="cs"/>
          <w:rtl/>
        </w:rPr>
      </w:pPr>
    </w:p>
    <w:p w14:paraId="176C61C5" w14:textId="77777777" w:rsidR="00000000" w:rsidRDefault="009B75DB">
      <w:pPr>
        <w:pStyle w:val="af1"/>
        <w:rPr>
          <w:rtl/>
        </w:rPr>
      </w:pPr>
      <w:r>
        <w:rPr>
          <w:rtl/>
        </w:rPr>
        <w:t>היו"ר ראובן ריבלין:</w:t>
      </w:r>
    </w:p>
    <w:p w14:paraId="33EF7080" w14:textId="77777777" w:rsidR="00000000" w:rsidRDefault="009B75DB">
      <w:pPr>
        <w:pStyle w:val="a0"/>
        <w:rPr>
          <w:rtl/>
        </w:rPr>
      </w:pPr>
    </w:p>
    <w:p w14:paraId="03BB9F3E" w14:textId="77777777" w:rsidR="00000000" w:rsidRDefault="009B75DB">
      <w:pPr>
        <w:pStyle w:val="a0"/>
        <w:rPr>
          <w:rFonts w:hint="cs"/>
          <w:rtl/>
        </w:rPr>
      </w:pPr>
      <w:r>
        <w:rPr>
          <w:rFonts w:hint="cs"/>
          <w:rtl/>
        </w:rPr>
        <w:t>בבקשה, יושב-ראש ועדת החוקה, חוק ומשפט, חבר הכנסת מיכאל איתן.</w:t>
      </w:r>
    </w:p>
    <w:p w14:paraId="4FD8BE9A" w14:textId="77777777" w:rsidR="00000000" w:rsidRDefault="009B75DB">
      <w:pPr>
        <w:pStyle w:val="-0"/>
        <w:rPr>
          <w:rFonts w:hint="cs"/>
          <w:rtl/>
        </w:rPr>
      </w:pPr>
    </w:p>
    <w:p w14:paraId="4914F2CF" w14:textId="77777777" w:rsidR="00000000" w:rsidRDefault="009B75DB">
      <w:pPr>
        <w:pStyle w:val="a"/>
        <w:rPr>
          <w:rtl/>
        </w:rPr>
      </w:pPr>
      <w:bookmarkStart w:id="96" w:name="FS000000462T24_12_2003_12_31_26"/>
      <w:bookmarkStart w:id="97" w:name="_Toc62986456"/>
      <w:bookmarkEnd w:id="96"/>
      <w:r>
        <w:rPr>
          <w:rFonts w:hint="eastAsia"/>
          <w:rtl/>
        </w:rPr>
        <w:t>מיכאל</w:t>
      </w:r>
      <w:r>
        <w:rPr>
          <w:rtl/>
        </w:rPr>
        <w:t xml:space="preserve"> איתן (יו"ר ועדת הח</w:t>
      </w:r>
      <w:r>
        <w:rPr>
          <w:rtl/>
        </w:rPr>
        <w:t>וקה, חוק ומשפט):</w:t>
      </w:r>
      <w:bookmarkEnd w:id="97"/>
    </w:p>
    <w:p w14:paraId="43B3D95F" w14:textId="77777777" w:rsidR="00000000" w:rsidRDefault="009B75DB">
      <w:pPr>
        <w:pStyle w:val="a0"/>
        <w:rPr>
          <w:rFonts w:hint="cs"/>
          <w:rtl/>
        </w:rPr>
      </w:pPr>
    </w:p>
    <w:p w14:paraId="65A6FA1C" w14:textId="77777777" w:rsidR="00000000" w:rsidRDefault="009B75DB">
      <w:pPr>
        <w:pStyle w:val="a0"/>
        <w:ind w:firstLine="720"/>
        <w:rPr>
          <w:rFonts w:hint="cs"/>
          <w:rtl/>
        </w:rPr>
      </w:pPr>
      <w:r>
        <w:rPr>
          <w:rFonts w:hint="cs"/>
          <w:rtl/>
        </w:rPr>
        <w:t xml:space="preserve">אדוני היושב-ראש, כנסת נכבדה. בעת שהצגתי אתמול את ההמלצה של ועדת החוקה במליאת הכנסת לאשר את הגדלת מספר השופטים בבית-המשפט העליון ולהעמידו על 15 שופטים, ייצגתי את העמדות מתוך זווית הראייה של דרישות החוק, הפרוצדורה, כיצד הגענו להחלטה. </w:t>
      </w:r>
    </w:p>
    <w:p w14:paraId="51D5F3E4" w14:textId="77777777" w:rsidR="00000000" w:rsidRDefault="009B75DB">
      <w:pPr>
        <w:pStyle w:val="a0"/>
        <w:ind w:firstLine="0"/>
        <w:rPr>
          <w:rFonts w:hint="cs"/>
          <w:rtl/>
        </w:rPr>
      </w:pPr>
    </w:p>
    <w:p w14:paraId="17FA4500" w14:textId="77777777" w:rsidR="00000000" w:rsidRDefault="009B75DB">
      <w:pPr>
        <w:pStyle w:val="af1"/>
        <w:rPr>
          <w:rtl/>
        </w:rPr>
      </w:pPr>
      <w:r>
        <w:rPr>
          <w:rtl/>
        </w:rPr>
        <w:t>היו"</w:t>
      </w:r>
      <w:r>
        <w:rPr>
          <w:rtl/>
        </w:rPr>
        <w:t>ר ראובן ריבלין:</w:t>
      </w:r>
    </w:p>
    <w:p w14:paraId="7735DC4D" w14:textId="77777777" w:rsidR="00000000" w:rsidRDefault="009B75DB">
      <w:pPr>
        <w:pStyle w:val="a0"/>
        <w:rPr>
          <w:rtl/>
        </w:rPr>
      </w:pPr>
    </w:p>
    <w:p w14:paraId="685164DD" w14:textId="77777777" w:rsidR="00000000" w:rsidRDefault="009B75DB">
      <w:pPr>
        <w:pStyle w:val="a0"/>
        <w:rPr>
          <w:rFonts w:hint="cs"/>
          <w:rtl/>
        </w:rPr>
      </w:pPr>
      <w:r>
        <w:rPr>
          <w:rFonts w:hint="cs"/>
          <w:rtl/>
        </w:rPr>
        <w:t xml:space="preserve">חבר הכנסת רמון, אדוני לא ראה באיזו הקשבה הקשיב לו יושב-ראש ועדת החוקה. </w:t>
      </w:r>
    </w:p>
    <w:p w14:paraId="15976BE6" w14:textId="77777777" w:rsidR="00000000" w:rsidRDefault="009B75DB">
      <w:pPr>
        <w:pStyle w:val="a0"/>
        <w:ind w:firstLine="0"/>
        <w:rPr>
          <w:rFonts w:hint="cs"/>
          <w:rtl/>
        </w:rPr>
      </w:pPr>
    </w:p>
    <w:p w14:paraId="6D130276" w14:textId="77777777" w:rsidR="00000000" w:rsidRDefault="009B75DB">
      <w:pPr>
        <w:pStyle w:val="af0"/>
        <w:rPr>
          <w:rtl/>
        </w:rPr>
      </w:pPr>
      <w:r>
        <w:rPr>
          <w:rFonts w:hint="eastAsia"/>
          <w:rtl/>
        </w:rPr>
        <w:t>חיים</w:t>
      </w:r>
      <w:r>
        <w:rPr>
          <w:rtl/>
        </w:rPr>
        <w:t xml:space="preserve"> רמון (העבודה-מימד):</w:t>
      </w:r>
    </w:p>
    <w:p w14:paraId="0D5253A5" w14:textId="77777777" w:rsidR="00000000" w:rsidRDefault="009B75DB">
      <w:pPr>
        <w:pStyle w:val="a0"/>
        <w:rPr>
          <w:rFonts w:hint="cs"/>
          <w:rtl/>
        </w:rPr>
      </w:pPr>
    </w:p>
    <w:p w14:paraId="2A5F8E46" w14:textId="77777777" w:rsidR="00000000" w:rsidRDefault="009B75DB">
      <w:pPr>
        <w:pStyle w:val="a0"/>
        <w:ind w:firstLine="720"/>
        <w:rPr>
          <w:rFonts w:hint="cs"/>
          <w:rtl/>
        </w:rPr>
      </w:pPr>
      <w:r>
        <w:rPr>
          <w:rFonts w:hint="cs"/>
          <w:rtl/>
        </w:rPr>
        <w:t xml:space="preserve">גם היה לי הרושם שהוא הסכים אתי. </w:t>
      </w:r>
    </w:p>
    <w:p w14:paraId="2EE1E926" w14:textId="77777777" w:rsidR="00000000" w:rsidRDefault="009B75DB">
      <w:pPr>
        <w:pStyle w:val="a0"/>
        <w:ind w:firstLine="0"/>
        <w:rPr>
          <w:rFonts w:hint="cs"/>
          <w:rtl/>
        </w:rPr>
      </w:pPr>
    </w:p>
    <w:p w14:paraId="2BBA28DA" w14:textId="77777777" w:rsidR="00000000" w:rsidRDefault="009B75DB">
      <w:pPr>
        <w:pStyle w:val="-"/>
        <w:rPr>
          <w:rtl/>
        </w:rPr>
      </w:pPr>
      <w:bookmarkStart w:id="98" w:name="FS000000462T24_12_2003_12_32_53C"/>
      <w:bookmarkEnd w:id="98"/>
      <w:r>
        <w:rPr>
          <w:rtl/>
        </w:rPr>
        <w:t>מיכאל איתן (יו"ר ועדת החוקה, חוק ומשפט):</w:t>
      </w:r>
    </w:p>
    <w:p w14:paraId="1FBE0911" w14:textId="77777777" w:rsidR="00000000" w:rsidRDefault="009B75DB">
      <w:pPr>
        <w:pStyle w:val="a0"/>
        <w:rPr>
          <w:rtl/>
        </w:rPr>
      </w:pPr>
    </w:p>
    <w:p w14:paraId="586E8ACB" w14:textId="77777777" w:rsidR="00000000" w:rsidRDefault="009B75DB">
      <w:pPr>
        <w:pStyle w:val="a0"/>
        <w:ind w:firstLine="720"/>
        <w:rPr>
          <w:rFonts w:hint="cs"/>
          <w:rtl/>
        </w:rPr>
      </w:pPr>
      <w:r>
        <w:rPr>
          <w:rFonts w:hint="cs"/>
          <w:rtl/>
        </w:rPr>
        <w:t xml:space="preserve">נכון. </w:t>
      </w:r>
    </w:p>
    <w:p w14:paraId="23CF81BD" w14:textId="77777777" w:rsidR="00000000" w:rsidRDefault="009B75DB">
      <w:pPr>
        <w:pStyle w:val="a0"/>
        <w:ind w:firstLine="0"/>
        <w:rPr>
          <w:rFonts w:hint="cs"/>
          <w:rtl/>
        </w:rPr>
      </w:pPr>
    </w:p>
    <w:p w14:paraId="6AB0EA07" w14:textId="77777777" w:rsidR="00000000" w:rsidRDefault="009B75DB">
      <w:pPr>
        <w:pStyle w:val="a0"/>
        <w:ind w:firstLine="720"/>
        <w:rPr>
          <w:rFonts w:hint="cs"/>
          <w:rtl/>
        </w:rPr>
      </w:pPr>
      <w:r>
        <w:rPr>
          <w:rFonts w:hint="cs"/>
          <w:rtl/>
        </w:rPr>
        <w:t>עכשיו אני מבקש להשיב על כמה הערות שנשמעו במהלך הוויכוח ה</w:t>
      </w:r>
      <w:r>
        <w:rPr>
          <w:rFonts w:hint="cs"/>
          <w:rtl/>
        </w:rPr>
        <w:t xml:space="preserve">זה. אני רוצה להתחיל  מהנקודה הראשונה, שעליה אני חושב שיש קונסנזוס רחב מאוד </w:t>
      </w:r>
      <w:r>
        <w:rPr>
          <w:rtl/>
        </w:rPr>
        <w:t>–</w:t>
      </w:r>
      <w:r>
        <w:rPr>
          <w:rFonts w:hint="cs"/>
          <w:rtl/>
        </w:rPr>
        <w:t xml:space="preserve"> לא מקיר לקיר, לא מלא, אבל יש הסכמה רחבה מאוד, שבית-המשפט העליון הוא אחד מהיסודות שעליהם נשענת הדמוקרטיה הישראלית; שלשם קיומה של המדינה אנחנו חייבים מערכת משפט שתוכל לאפשר הכרעה בס</w:t>
      </w:r>
      <w:r>
        <w:rPr>
          <w:rFonts w:hint="cs"/>
          <w:rtl/>
        </w:rPr>
        <w:t xml:space="preserve">כסוכים ובוויכוחים גם ברמה שבין אדם לחברו, גם ברמה שבין אדם לבין הממשל וגם ברמה האידיאולוגית, שגולשת לעתים לוויכוחים משפטיים בין גופים שונים, שרוצים לקדם אידיאולוגיות כאלה או אחרות. </w:t>
      </w:r>
    </w:p>
    <w:p w14:paraId="200EFB7E" w14:textId="77777777" w:rsidR="00000000" w:rsidRDefault="009B75DB">
      <w:pPr>
        <w:pStyle w:val="a0"/>
        <w:ind w:firstLine="720"/>
        <w:rPr>
          <w:rFonts w:hint="cs"/>
          <w:rtl/>
        </w:rPr>
      </w:pPr>
    </w:p>
    <w:p w14:paraId="79D2C84B" w14:textId="77777777" w:rsidR="00000000" w:rsidRDefault="009B75DB">
      <w:pPr>
        <w:pStyle w:val="a0"/>
        <w:ind w:firstLine="720"/>
        <w:rPr>
          <w:rFonts w:hint="cs"/>
          <w:rtl/>
        </w:rPr>
      </w:pPr>
      <w:r>
        <w:rPr>
          <w:rFonts w:hint="cs"/>
          <w:rtl/>
        </w:rPr>
        <w:t>אם לא תהיה מערכת מוסכמת של כללי משחק ואם לא יהיה שופט שיקבע מתי מופרים כל</w:t>
      </w:r>
      <w:r>
        <w:rPr>
          <w:rFonts w:hint="cs"/>
          <w:rtl/>
        </w:rPr>
        <w:t xml:space="preserve">לי המשחק האלה, לא נוכל לקיים את המסגרת. והמסגרת הקובעת בענייני המשפט, מבחינה זו, חשובה לא פחות מהמסגרת המגינה על המדינה מאיומי חוץ, קרי הצבא. ביטחון ומשפט, בלי שני אלה אי-אפשר לקיים מדינה, אי-אפשר לקיים הליכים שבהם כל אחד ואחד מאתנו רוצה להתברך </w:t>
      </w:r>
      <w:r>
        <w:rPr>
          <w:rtl/>
        </w:rPr>
        <w:t>–</w:t>
      </w:r>
      <w:r>
        <w:rPr>
          <w:rFonts w:hint="cs"/>
          <w:rtl/>
        </w:rPr>
        <w:t xml:space="preserve"> הליכים דמ</w:t>
      </w:r>
      <w:r>
        <w:rPr>
          <w:rFonts w:hint="cs"/>
          <w:rtl/>
        </w:rPr>
        <w:t>וקרטיים.</w:t>
      </w:r>
    </w:p>
    <w:p w14:paraId="265AD5F1" w14:textId="77777777" w:rsidR="00000000" w:rsidRDefault="009B75DB">
      <w:pPr>
        <w:pStyle w:val="a0"/>
        <w:ind w:firstLine="0"/>
        <w:rPr>
          <w:rFonts w:hint="cs"/>
          <w:rtl/>
        </w:rPr>
      </w:pPr>
    </w:p>
    <w:p w14:paraId="05CE3939" w14:textId="77777777" w:rsidR="00000000" w:rsidRDefault="009B75DB">
      <w:pPr>
        <w:pStyle w:val="a0"/>
        <w:ind w:firstLine="720"/>
        <w:rPr>
          <w:rFonts w:hint="cs"/>
          <w:rtl/>
        </w:rPr>
      </w:pPr>
      <w:r>
        <w:rPr>
          <w:rFonts w:hint="cs"/>
          <w:rtl/>
        </w:rPr>
        <w:t xml:space="preserve">לאחר שאמרתי את הדברים האלה, אני רוצה לומר שבשנים האחרונות בית-המשפט העליון, כעניין של מדיניות, קבע מדיניות שהוא כינה - אקטיביזם שיפוטי. </w:t>
      </w:r>
    </w:p>
    <w:p w14:paraId="5375FBCC" w14:textId="77777777" w:rsidR="00000000" w:rsidRDefault="009B75DB">
      <w:pPr>
        <w:pStyle w:val="a0"/>
        <w:ind w:firstLine="0"/>
        <w:rPr>
          <w:rFonts w:hint="cs"/>
          <w:rtl/>
        </w:rPr>
      </w:pPr>
    </w:p>
    <w:p w14:paraId="7049B4DF" w14:textId="77777777" w:rsidR="00000000" w:rsidRDefault="009B75DB">
      <w:pPr>
        <w:pStyle w:val="af1"/>
        <w:rPr>
          <w:rtl/>
        </w:rPr>
      </w:pPr>
      <w:r>
        <w:rPr>
          <w:rtl/>
        </w:rPr>
        <w:t>היו"ר ראובן ריבלין:</w:t>
      </w:r>
    </w:p>
    <w:p w14:paraId="56ACC134" w14:textId="77777777" w:rsidR="00000000" w:rsidRDefault="009B75DB">
      <w:pPr>
        <w:pStyle w:val="a0"/>
        <w:rPr>
          <w:rtl/>
        </w:rPr>
      </w:pPr>
    </w:p>
    <w:p w14:paraId="3C7CBAD6" w14:textId="77777777" w:rsidR="00000000" w:rsidRDefault="009B75DB">
      <w:pPr>
        <w:pStyle w:val="a0"/>
        <w:ind w:firstLine="720"/>
        <w:rPr>
          <w:rFonts w:hint="cs"/>
          <w:rtl/>
        </w:rPr>
      </w:pPr>
      <w:r>
        <w:rPr>
          <w:rFonts w:hint="cs"/>
          <w:rtl/>
        </w:rPr>
        <w:t>סליחה, כבוד יושב-ראש הוועדה. יושבת-ראש סיעת מרצ, חברת הכנסת גלאון, האם החרימו או הפקיעו</w:t>
      </w:r>
      <w:r>
        <w:rPr>
          <w:rFonts w:hint="cs"/>
          <w:rtl/>
        </w:rPr>
        <w:t xml:space="preserve"> את חדר הסיעה שלכם? מדוע לקיים ישיבת סיעה פה?</w:t>
      </w:r>
    </w:p>
    <w:p w14:paraId="18188082" w14:textId="77777777" w:rsidR="00000000" w:rsidRDefault="009B75DB">
      <w:pPr>
        <w:pStyle w:val="a0"/>
        <w:ind w:firstLine="0"/>
        <w:rPr>
          <w:rFonts w:hint="cs"/>
          <w:rtl/>
        </w:rPr>
      </w:pPr>
    </w:p>
    <w:p w14:paraId="7F06A9C1" w14:textId="77777777" w:rsidR="00000000" w:rsidRDefault="009B75DB">
      <w:pPr>
        <w:pStyle w:val="af0"/>
        <w:rPr>
          <w:rtl/>
        </w:rPr>
      </w:pPr>
      <w:r>
        <w:rPr>
          <w:rFonts w:hint="eastAsia"/>
          <w:rtl/>
        </w:rPr>
        <w:t>אברהם</w:t>
      </w:r>
      <w:r>
        <w:rPr>
          <w:rtl/>
        </w:rPr>
        <w:t xml:space="preserve"> בורג (העבודה-מימד):</w:t>
      </w:r>
    </w:p>
    <w:p w14:paraId="3DAB4999" w14:textId="77777777" w:rsidR="00000000" w:rsidRDefault="009B75DB">
      <w:pPr>
        <w:pStyle w:val="a0"/>
        <w:rPr>
          <w:rFonts w:hint="cs"/>
          <w:rtl/>
        </w:rPr>
      </w:pPr>
    </w:p>
    <w:p w14:paraId="6F334F6A" w14:textId="77777777" w:rsidR="00000000" w:rsidRDefault="009B75DB">
      <w:pPr>
        <w:pStyle w:val="a0"/>
        <w:ind w:firstLine="720"/>
        <w:rPr>
          <w:rFonts w:hint="cs"/>
          <w:rtl/>
        </w:rPr>
      </w:pPr>
      <w:r>
        <w:rPr>
          <w:rFonts w:hint="cs"/>
          <w:rtl/>
        </w:rPr>
        <w:t xml:space="preserve">אני מצטרף לסיעה שלהם. אד-הוק. </w:t>
      </w:r>
    </w:p>
    <w:p w14:paraId="1E7A97BC" w14:textId="77777777" w:rsidR="00000000" w:rsidRDefault="009B75DB">
      <w:pPr>
        <w:pStyle w:val="a0"/>
        <w:ind w:firstLine="0"/>
        <w:rPr>
          <w:rFonts w:hint="cs"/>
          <w:rtl/>
        </w:rPr>
      </w:pPr>
    </w:p>
    <w:p w14:paraId="601BD572" w14:textId="77777777" w:rsidR="00000000" w:rsidRDefault="009B75DB">
      <w:pPr>
        <w:pStyle w:val="af1"/>
        <w:rPr>
          <w:rtl/>
        </w:rPr>
      </w:pPr>
      <w:r>
        <w:rPr>
          <w:rtl/>
        </w:rPr>
        <w:t>היו"ר ראובן ריבלין:</w:t>
      </w:r>
    </w:p>
    <w:p w14:paraId="26D86190" w14:textId="77777777" w:rsidR="00000000" w:rsidRDefault="009B75DB">
      <w:pPr>
        <w:pStyle w:val="a0"/>
        <w:rPr>
          <w:rtl/>
        </w:rPr>
      </w:pPr>
    </w:p>
    <w:p w14:paraId="5623A169" w14:textId="77777777" w:rsidR="00000000" w:rsidRDefault="009B75DB">
      <w:pPr>
        <w:pStyle w:val="a0"/>
        <w:ind w:firstLine="720"/>
        <w:rPr>
          <w:rFonts w:hint="cs"/>
          <w:rtl/>
        </w:rPr>
      </w:pPr>
      <w:r>
        <w:rPr>
          <w:rFonts w:hint="cs"/>
          <w:rtl/>
        </w:rPr>
        <w:t xml:space="preserve">אין אונס. אד-הוק, זה בסדר. בבקשה, אדוני. </w:t>
      </w:r>
    </w:p>
    <w:p w14:paraId="2FF419A7" w14:textId="77777777" w:rsidR="00000000" w:rsidRDefault="009B75DB">
      <w:pPr>
        <w:pStyle w:val="a0"/>
        <w:ind w:firstLine="0"/>
        <w:rPr>
          <w:rFonts w:hint="cs"/>
          <w:rtl/>
        </w:rPr>
      </w:pPr>
    </w:p>
    <w:p w14:paraId="4288F3B5" w14:textId="77777777" w:rsidR="00000000" w:rsidRDefault="009B75DB">
      <w:pPr>
        <w:pStyle w:val="-"/>
        <w:rPr>
          <w:rtl/>
        </w:rPr>
      </w:pPr>
      <w:bookmarkStart w:id="99" w:name="FS000000462T24_12_2003_12_36_47C"/>
      <w:bookmarkEnd w:id="99"/>
      <w:r>
        <w:rPr>
          <w:rtl/>
        </w:rPr>
        <w:t>מיכאל איתן (יו"ר ועדת החוקה, חוק ומשפט):</w:t>
      </w:r>
    </w:p>
    <w:p w14:paraId="1AFA5101" w14:textId="77777777" w:rsidR="00000000" w:rsidRDefault="009B75DB">
      <w:pPr>
        <w:pStyle w:val="a0"/>
        <w:rPr>
          <w:rtl/>
        </w:rPr>
      </w:pPr>
    </w:p>
    <w:p w14:paraId="10025C92" w14:textId="77777777" w:rsidR="00000000" w:rsidRDefault="009B75DB">
      <w:pPr>
        <w:pStyle w:val="a0"/>
        <w:ind w:firstLine="720"/>
        <w:rPr>
          <w:rFonts w:hint="cs"/>
          <w:rtl/>
        </w:rPr>
      </w:pPr>
      <w:r>
        <w:rPr>
          <w:rFonts w:hint="cs"/>
          <w:rtl/>
        </w:rPr>
        <w:t xml:space="preserve">במסגרת המדיניות הזאת הוביל בית-המשפט העליון </w:t>
      </w:r>
      <w:r>
        <w:rPr>
          <w:rFonts w:hint="cs"/>
          <w:rtl/>
        </w:rPr>
        <w:t xml:space="preserve">מגמה, שמבחינתו, מנקודת הראות שלו, היא מגמה נדרשת, חיובית </w:t>
      </w:r>
      <w:r>
        <w:rPr>
          <w:rtl/>
        </w:rPr>
        <w:t>–</w:t>
      </w:r>
      <w:r>
        <w:rPr>
          <w:rFonts w:hint="cs"/>
          <w:rtl/>
        </w:rPr>
        <w:t xml:space="preserve"> כפי שהוא רואה את פני הדברים. אבל, באופן טבעי צריך להבין שאקטיביזם שיפוטי עומד מול רשות אחרת בשלטון, קרי הכנסת, הפרלמנט. ככל שהאקטיביזם השיפוטי מתקדם יותר, באופן טבעי מצומצם מערך ההחלטות והיכולות של</w:t>
      </w:r>
      <w:r>
        <w:rPr>
          <w:rFonts w:hint="cs"/>
          <w:rtl/>
        </w:rPr>
        <w:t xml:space="preserve"> הרשות המחוקקת. במדינתנו יש שיטה של תקדים מחייב, אנחנו כבר חיים במצב של ביקורת שיפוטית על הכנסת מבלי שהיה הליך חקיקה מסודרת, והמדיניות הזאת, באופן טבעי, היא מדיניות של התפשטות.</w:t>
      </w:r>
    </w:p>
    <w:p w14:paraId="45A61246" w14:textId="77777777" w:rsidR="00000000" w:rsidRDefault="009B75DB">
      <w:pPr>
        <w:pStyle w:val="a0"/>
        <w:ind w:firstLine="720"/>
        <w:rPr>
          <w:rFonts w:hint="cs"/>
          <w:rtl/>
        </w:rPr>
      </w:pPr>
    </w:p>
    <w:p w14:paraId="0F17DAFA" w14:textId="77777777" w:rsidR="00000000" w:rsidRDefault="009B75DB">
      <w:pPr>
        <w:pStyle w:val="a0"/>
        <w:ind w:firstLine="720"/>
        <w:rPr>
          <w:rFonts w:hint="cs"/>
          <w:rtl/>
        </w:rPr>
      </w:pPr>
      <w:r>
        <w:rPr>
          <w:rFonts w:hint="cs"/>
          <w:rtl/>
        </w:rPr>
        <w:t>מול המדיניות הזאת יש בהחלט מקום שהכנסת תקיים מגננה פרלמנטרית, שהכנסת תעמוד ותג</w:t>
      </w:r>
      <w:r>
        <w:rPr>
          <w:rFonts w:hint="cs"/>
          <w:rtl/>
        </w:rPr>
        <w:t xml:space="preserve">ן על מעמדה היא בתוך מערכת הממשל, המורכבת משלוש הרשויות - שופטת, מבצעת ומחוקקת. </w:t>
      </w:r>
    </w:p>
    <w:p w14:paraId="2138709B" w14:textId="77777777" w:rsidR="00000000" w:rsidRDefault="009B75DB">
      <w:pPr>
        <w:pStyle w:val="a0"/>
        <w:ind w:firstLine="0"/>
        <w:rPr>
          <w:rFonts w:hint="cs"/>
          <w:rtl/>
        </w:rPr>
      </w:pPr>
    </w:p>
    <w:p w14:paraId="0D449E3D" w14:textId="77777777" w:rsidR="00000000" w:rsidRDefault="009B75DB">
      <w:pPr>
        <w:pStyle w:val="a0"/>
        <w:rPr>
          <w:rFonts w:hint="cs"/>
          <w:rtl/>
        </w:rPr>
      </w:pPr>
      <w:r>
        <w:rPr>
          <w:rFonts w:hint="cs"/>
          <w:rtl/>
        </w:rPr>
        <w:t>צריך גם לזכור שבסופו של דבר הכנסת היא כנסת נבחרת. אנחנו לא מייצגים זרם, חבר הכנסת בשארה, הכנסת מייצגת את העם. זה יהיה מאוד מסוכן לבוא ולומר שהחלטות הכנסת מייצגות זרם. כי על-יד</w:t>
      </w:r>
      <w:r>
        <w:rPr>
          <w:rFonts w:hint="cs"/>
          <w:rtl/>
        </w:rPr>
        <w:t>י אמירה כזאת, אתה בעצם שומט את הקרקע מכל התהליך הדמוקרטי. הכנסת, בניגוד לשתי הרשויות האחרות, יש לה יתרון מסוים בכך שהיא נבחרת על-ידי העם, מייצגת את העם, וגם עומדת למשפט העם, שלא כמו הרשות השופטת, למשל. וצריך שהרשות השופטת תהיה עצמאית, וצריך שהרשות השופטת ת</w:t>
      </w:r>
      <w:r>
        <w:rPr>
          <w:rFonts w:hint="cs"/>
          <w:rtl/>
        </w:rPr>
        <w:t xml:space="preserve">היה בעלת עוצמות גם מול הרשות המחוקקת. </w:t>
      </w:r>
    </w:p>
    <w:p w14:paraId="1C7738EB" w14:textId="77777777" w:rsidR="00000000" w:rsidRDefault="009B75DB">
      <w:pPr>
        <w:pStyle w:val="a0"/>
        <w:rPr>
          <w:rFonts w:hint="cs"/>
          <w:rtl/>
        </w:rPr>
      </w:pPr>
    </w:p>
    <w:p w14:paraId="24CF5009" w14:textId="77777777" w:rsidR="00000000" w:rsidRDefault="009B75DB">
      <w:pPr>
        <w:pStyle w:val="af1"/>
        <w:rPr>
          <w:rtl/>
        </w:rPr>
      </w:pPr>
      <w:r>
        <w:rPr>
          <w:rtl/>
        </w:rPr>
        <w:t>היו"ר ראובן ריבלין:</w:t>
      </w:r>
    </w:p>
    <w:p w14:paraId="403E39BE" w14:textId="77777777" w:rsidR="00000000" w:rsidRDefault="009B75DB">
      <w:pPr>
        <w:pStyle w:val="a0"/>
        <w:rPr>
          <w:rtl/>
        </w:rPr>
      </w:pPr>
    </w:p>
    <w:p w14:paraId="2E3A0B03" w14:textId="77777777" w:rsidR="00000000" w:rsidRDefault="009B75DB">
      <w:pPr>
        <w:pStyle w:val="a0"/>
        <w:rPr>
          <w:rFonts w:hint="cs"/>
          <w:rtl/>
        </w:rPr>
      </w:pPr>
      <w:r>
        <w:rPr>
          <w:rFonts w:hint="cs"/>
          <w:rtl/>
        </w:rPr>
        <w:t>אדוני היושב-ראש, חבר הכנסת בשארה אומר: אף שבעיני  חלק מהעם חשוב מאוד שיהיה שופט ערבי, אני לעניין זה לא חושב שזה חשוב. אני חושב שחשוב שיהיה אדם עם השקפה ליברלית, יהיה יהודי, יהיה ערבי, יהיה מוסלמי</w:t>
      </w:r>
      <w:r>
        <w:rPr>
          <w:rFonts w:hint="cs"/>
          <w:rtl/>
        </w:rPr>
        <w:t xml:space="preserve">, יהיה נוצרי. </w:t>
      </w:r>
    </w:p>
    <w:p w14:paraId="03C53588" w14:textId="77777777" w:rsidR="00000000" w:rsidRDefault="009B75DB">
      <w:pPr>
        <w:pStyle w:val="a0"/>
        <w:rPr>
          <w:rFonts w:hint="cs"/>
          <w:rtl/>
        </w:rPr>
      </w:pPr>
    </w:p>
    <w:p w14:paraId="3FA341CD" w14:textId="77777777" w:rsidR="00000000" w:rsidRDefault="009B75DB">
      <w:pPr>
        <w:pStyle w:val="af0"/>
        <w:rPr>
          <w:rtl/>
        </w:rPr>
      </w:pPr>
      <w:r>
        <w:rPr>
          <w:rFonts w:hint="eastAsia"/>
          <w:rtl/>
        </w:rPr>
        <w:t>חיים</w:t>
      </w:r>
      <w:r>
        <w:rPr>
          <w:rtl/>
        </w:rPr>
        <w:t xml:space="preserve"> רמון (העבודה-מימד):</w:t>
      </w:r>
    </w:p>
    <w:p w14:paraId="7520336E" w14:textId="77777777" w:rsidR="00000000" w:rsidRDefault="009B75DB">
      <w:pPr>
        <w:pStyle w:val="a0"/>
        <w:rPr>
          <w:rFonts w:hint="cs"/>
          <w:rtl/>
        </w:rPr>
      </w:pPr>
    </w:p>
    <w:p w14:paraId="6F61FA9E" w14:textId="77777777" w:rsidR="00000000" w:rsidRDefault="009B75DB">
      <w:pPr>
        <w:pStyle w:val="a0"/>
        <w:rPr>
          <w:rFonts w:hint="cs"/>
          <w:rtl/>
        </w:rPr>
      </w:pPr>
      <w:r>
        <w:rPr>
          <w:rFonts w:hint="cs"/>
          <w:rtl/>
        </w:rPr>
        <w:t>אז למה חבר הכנסת בשארה רצה שבדירקטוריון יהיה חבר כנסת ערבי?</w:t>
      </w:r>
    </w:p>
    <w:p w14:paraId="1CD882C0" w14:textId="77777777" w:rsidR="00000000" w:rsidRDefault="009B75DB">
      <w:pPr>
        <w:pStyle w:val="a0"/>
        <w:rPr>
          <w:rFonts w:hint="cs"/>
          <w:rtl/>
        </w:rPr>
      </w:pPr>
    </w:p>
    <w:p w14:paraId="391CC343" w14:textId="77777777" w:rsidR="00000000" w:rsidRDefault="009B75DB">
      <w:pPr>
        <w:pStyle w:val="af1"/>
        <w:rPr>
          <w:rtl/>
        </w:rPr>
      </w:pPr>
      <w:r>
        <w:rPr>
          <w:rtl/>
        </w:rPr>
        <w:t>היו"ר ראובן ריבלין:</w:t>
      </w:r>
    </w:p>
    <w:p w14:paraId="1F7BAE12" w14:textId="77777777" w:rsidR="00000000" w:rsidRDefault="009B75DB">
      <w:pPr>
        <w:pStyle w:val="a0"/>
        <w:rPr>
          <w:rtl/>
        </w:rPr>
      </w:pPr>
    </w:p>
    <w:p w14:paraId="66D19C03" w14:textId="77777777" w:rsidR="00000000" w:rsidRDefault="009B75DB">
      <w:pPr>
        <w:pStyle w:val="a0"/>
        <w:rPr>
          <w:rFonts w:hint="cs"/>
          <w:rtl/>
        </w:rPr>
      </w:pPr>
      <w:r>
        <w:rPr>
          <w:rFonts w:hint="cs"/>
          <w:rtl/>
        </w:rPr>
        <w:t xml:space="preserve">כי בעניין זה בשארה חשב כך. </w:t>
      </w:r>
    </w:p>
    <w:p w14:paraId="125B1721" w14:textId="77777777" w:rsidR="00000000" w:rsidRDefault="009B75DB">
      <w:pPr>
        <w:pStyle w:val="a0"/>
        <w:rPr>
          <w:rFonts w:hint="cs"/>
          <w:rtl/>
        </w:rPr>
      </w:pPr>
    </w:p>
    <w:p w14:paraId="4B930004" w14:textId="77777777" w:rsidR="00000000" w:rsidRDefault="009B75DB">
      <w:pPr>
        <w:pStyle w:val="af0"/>
        <w:rPr>
          <w:rtl/>
        </w:rPr>
      </w:pPr>
      <w:r>
        <w:rPr>
          <w:rFonts w:hint="eastAsia"/>
          <w:rtl/>
        </w:rPr>
        <w:t>חיים</w:t>
      </w:r>
      <w:r>
        <w:rPr>
          <w:rtl/>
        </w:rPr>
        <w:t xml:space="preserve"> רמון (העבודה-מימד):</w:t>
      </w:r>
    </w:p>
    <w:p w14:paraId="617467AD" w14:textId="77777777" w:rsidR="00000000" w:rsidRDefault="009B75DB">
      <w:pPr>
        <w:pStyle w:val="a0"/>
        <w:rPr>
          <w:rFonts w:hint="cs"/>
          <w:rtl/>
        </w:rPr>
      </w:pPr>
    </w:p>
    <w:p w14:paraId="49BA49F7" w14:textId="77777777" w:rsidR="00000000" w:rsidRDefault="009B75DB">
      <w:pPr>
        <w:pStyle w:val="a0"/>
        <w:rPr>
          <w:rFonts w:hint="cs"/>
          <w:rtl/>
        </w:rPr>
      </w:pPr>
      <w:r>
        <w:rPr>
          <w:rFonts w:hint="cs"/>
          <w:rtl/>
        </w:rPr>
        <w:t>- - -</w:t>
      </w:r>
    </w:p>
    <w:p w14:paraId="0AB454B6" w14:textId="77777777" w:rsidR="00000000" w:rsidRDefault="009B75DB">
      <w:pPr>
        <w:pStyle w:val="a0"/>
        <w:rPr>
          <w:rFonts w:hint="cs"/>
          <w:rtl/>
        </w:rPr>
      </w:pPr>
    </w:p>
    <w:p w14:paraId="432284A3" w14:textId="77777777" w:rsidR="00000000" w:rsidRDefault="009B75DB">
      <w:pPr>
        <w:pStyle w:val="af1"/>
        <w:rPr>
          <w:rtl/>
        </w:rPr>
      </w:pPr>
      <w:r>
        <w:rPr>
          <w:rtl/>
        </w:rPr>
        <w:t>היו"ר ראובן ריבלין:</w:t>
      </w:r>
    </w:p>
    <w:p w14:paraId="1E4735BD" w14:textId="77777777" w:rsidR="00000000" w:rsidRDefault="009B75DB">
      <w:pPr>
        <w:pStyle w:val="a0"/>
        <w:rPr>
          <w:rtl/>
        </w:rPr>
      </w:pPr>
    </w:p>
    <w:p w14:paraId="2CE542F1" w14:textId="77777777" w:rsidR="00000000" w:rsidRDefault="009B75DB">
      <w:pPr>
        <w:pStyle w:val="a0"/>
        <w:rPr>
          <w:rFonts w:hint="cs"/>
          <w:rtl/>
        </w:rPr>
      </w:pPr>
      <w:r>
        <w:rPr>
          <w:rFonts w:hint="cs"/>
          <w:rtl/>
        </w:rPr>
        <w:t xml:space="preserve">אני לא אמרתי, אדוני אמר. </w:t>
      </w:r>
    </w:p>
    <w:p w14:paraId="7245E2A0" w14:textId="77777777" w:rsidR="00000000" w:rsidRDefault="009B75DB">
      <w:pPr>
        <w:pStyle w:val="a0"/>
        <w:rPr>
          <w:rFonts w:hint="cs"/>
          <w:rtl/>
        </w:rPr>
      </w:pPr>
    </w:p>
    <w:p w14:paraId="7E141479" w14:textId="77777777" w:rsidR="00000000" w:rsidRDefault="009B75DB">
      <w:pPr>
        <w:pStyle w:val="-"/>
        <w:rPr>
          <w:rtl/>
        </w:rPr>
      </w:pPr>
      <w:bookmarkStart w:id="100" w:name="FS000000462T24_12_2003_12_02_40"/>
      <w:bookmarkStart w:id="101" w:name="FS000000462T24_12_2003_12_50_43C"/>
      <w:bookmarkEnd w:id="100"/>
      <w:bookmarkEnd w:id="101"/>
      <w:r>
        <w:rPr>
          <w:rtl/>
        </w:rPr>
        <w:t xml:space="preserve">מיכאל איתן (יו"ר ועדת </w:t>
      </w:r>
      <w:r>
        <w:rPr>
          <w:rtl/>
        </w:rPr>
        <w:t>החוקה, חוק ומשפט):</w:t>
      </w:r>
    </w:p>
    <w:p w14:paraId="63626C00" w14:textId="77777777" w:rsidR="00000000" w:rsidRDefault="009B75DB">
      <w:pPr>
        <w:pStyle w:val="a0"/>
        <w:rPr>
          <w:rtl/>
        </w:rPr>
      </w:pPr>
    </w:p>
    <w:p w14:paraId="51D63A8E" w14:textId="77777777" w:rsidR="00000000" w:rsidRDefault="009B75DB">
      <w:pPr>
        <w:pStyle w:val="a0"/>
        <w:rPr>
          <w:rFonts w:hint="cs"/>
          <w:rtl/>
        </w:rPr>
      </w:pPr>
      <w:r>
        <w:rPr>
          <w:rFonts w:hint="cs"/>
          <w:rtl/>
        </w:rPr>
        <w:t>חברים, אולי אני אציע לכם איזו הבחנה בין שני מושגים. חברים, חבר הכנסת רמון - - -</w:t>
      </w:r>
    </w:p>
    <w:p w14:paraId="22912B69" w14:textId="77777777" w:rsidR="00000000" w:rsidRDefault="009B75DB">
      <w:pPr>
        <w:pStyle w:val="a0"/>
        <w:rPr>
          <w:rFonts w:hint="cs"/>
          <w:rtl/>
        </w:rPr>
      </w:pPr>
    </w:p>
    <w:p w14:paraId="363B1C1C" w14:textId="77777777" w:rsidR="00000000" w:rsidRDefault="009B75DB">
      <w:pPr>
        <w:pStyle w:val="af1"/>
        <w:rPr>
          <w:rtl/>
        </w:rPr>
      </w:pPr>
      <w:r>
        <w:rPr>
          <w:rtl/>
        </w:rPr>
        <w:t>היו"ר ראובן ריבלין:</w:t>
      </w:r>
    </w:p>
    <w:p w14:paraId="14B22428" w14:textId="77777777" w:rsidR="00000000" w:rsidRDefault="009B75DB">
      <w:pPr>
        <w:pStyle w:val="a0"/>
        <w:rPr>
          <w:rtl/>
        </w:rPr>
      </w:pPr>
    </w:p>
    <w:p w14:paraId="1121DF09" w14:textId="77777777" w:rsidR="00000000" w:rsidRDefault="009B75DB">
      <w:pPr>
        <w:pStyle w:val="a0"/>
        <w:rPr>
          <w:rFonts w:hint="cs"/>
          <w:rtl/>
        </w:rPr>
      </w:pPr>
      <w:r>
        <w:rPr>
          <w:rFonts w:hint="cs"/>
          <w:rtl/>
        </w:rPr>
        <w:t xml:space="preserve">חבר הכנסת רמון, כשאדוני משתלט על המיקרופון, אין מה לעשות. </w:t>
      </w:r>
    </w:p>
    <w:p w14:paraId="5B762134" w14:textId="77777777" w:rsidR="00000000" w:rsidRDefault="009B75DB">
      <w:pPr>
        <w:pStyle w:val="a0"/>
        <w:rPr>
          <w:rtl/>
        </w:rPr>
      </w:pPr>
    </w:p>
    <w:p w14:paraId="5DE4A5ED" w14:textId="77777777" w:rsidR="00000000" w:rsidRDefault="009B75DB">
      <w:pPr>
        <w:pStyle w:val="a0"/>
        <w:rPr>
          <w:rFonts w:hint="cs"/>
          <w:rtl/>
        </w:rPr>
      </w:pPr>
    </w:p>
    <w:p w14:paraId="27BE4D5D" w14:textId="77777777" w:rsidR="00000000" w:rsidRDefault="009B75DB">
      <w:pPr>
        <w:pStyle w:val="-"/>
        <w:rPr>
          <w:rtl/>
        </w:rPr>
      </w:pPr>
      <w:bookmarkStart w:id="102" w:name="FS000000462T24_12_2003_12_02_47C"/>
      <w:bookmarkStart w:id="103" w:name="FS000000462T24_12_2003_12_50_57C"/>
      <w:bookmarkEnd w:id="102"/>
      <w:bookmarkEnd w:id="103"/>
      <w:r>
        <w:rPr>
          <w:rtl/>
        </w:rPr>
        <w:t>מיכאל איתן (יו"ר ועדת החוקה, חוק ומשפט):</w:t>
      </w:r>
    </w:p>
    <w:p w14:paraId="4AAAC193" w14:textId="77777777" w:rsidR="00000000" w:rsidRDefault="009B75DB">
      <w:pPr>
        <w:pStyle w:val="a0"/>
        <w:rPr>
          <w:rFonts w:hint="cs"/>
          <w:rtl/>
        </w:rPr>
      </w:pPr>
    </w:p>
    <w:p w14:paraId="13D1079C" w14:textId="77777777" w:rsidR="00000000" w:rsidRDefault="009B75DB">
      <w:pPr>
        <w:pStyle w:val="a0"/>
        <w:rPr>
          <w:rFonts w:hint="cs"/>
          <w:rtl/>
        </w:rPr>
      </w:pPr>
      <w:r>
        <w:rPr>
          <w:rFonts w:hint="cs"/>
          <w:rtl/>
        </w:rPr>
        <w:t>אולי אני אציע לכם הבחנה שתהיה מ</w:t>
      </w:r>
      <w:r>
        <w:rPr>
          <w:rFonts w:hint="cs"/>
          <w:rtl/>
        </w:rPr>
        <w:t>קובלת על שניכם. צריך לעשות הבחנה בין המושג ייצוג, לייצג, לבין המוצג לשקף. במושג לייצג משתמשים כשבוחרים חברי כנסת. כשבא חבר כנסת הנה, הוא מחויב לייצג את העמדות של הציבור שבחר בו. כאשר בוחרים שופט, חס וחלילה שייצג עמדות של ציבור כלשהו. הוא צריך לייצג את החוק</w:t>
      </w:r>
      <w:r>
        <w:rPr>
          <w:rFonts w:hint="cs"/>
          <w:rtl/>
        </w:rPr>
        <w:t>, את הפרשנות של החוק. את שלטון החוק הוא לא מייצג. אבל, אמר כאן חבר הכנסת חיים רמון דבר חשוב, על מנת שבית-המשפט העליון יקבל לגיטימציה מכלל הציבור, ראוי ורצוי שהוא ישקף קבוצות שונות באוכלוסייה. אז אם אתה מסכים לזה, אני חושב שגם חיים רמון מסכים לזה. הגענו לפח</w:t>
      </w:r>
      <w:r>
        <w:rPr>
          <w:rFonts w:hint="cs"/>
          <w:rtl/>
        </w:rPr>
        <w:t xml:space="preserve">ות בעניין הזה להבנה. </w:t>
      </w:r>
    </w:p>
    <w:p w14:paraId="551DB207" w14:textId="77777777" w:rsidR="00000000" w:rsidRDefault="009B75DB">
      <w:pPr>
        <w:pStyle w:val="a0"/>
        <w:rPr>
          <w:rFonts w:hint="cs"/>
          <w:rtl/>
        </w:rPr>
      </w:pPr>
    </w:p>
    <w:p w14:paraId="6F43A5E2" w14:textId="77777777" w:rsidR="00000000" w:rsidRDefault="009B75DB">
      <w:pPr>
        <w:pStyle w:val="a0"/>
        <w:rPr>
          <w:rFonts w:hint="cs"/>
          <w:rtl/>
        </w:rPr>
      </w:pPr>
      <w:r>
        <w:rPr>
          <w:rFonts w:hint="cs"/>
          <w:rtl/>
        </w:rPr>
        <w:t xml:space="preserve">עכשיו, בהקשר זה, אני רוצה לומר, אנחנו היינו בסיטואציה שכנסת קודמת קבעה את מספר השופטים הרצוי, 16 שופטים. חברי הכנסת מסיעת שינוי, אני רוצה לומר לכם, לחברת הכנסת אתי לבני, לא אני קבעתי 16, לא חבר הכנסת רביץ קבע 16, לא חבר הכנסת אליעזר </w:t>
      </w:r>
      <w:r>
        <w:rPr>
          <w:rFonts w:hint="cs"/>
          <w:rtl/>
        </w:rPr>
        <w:t xml:space="preserve">כהן. חבר הכנסת אברהם פורז, אחד ממנהיגיכם, מראשי הסיעה שלכם, קבע זאת. </w:t>
      </w:r>
    </w:p>
    <w:p w14:paraId="113FCC29" w14:textId="77777777" w:rsidR="00000000" w:rsidRDefault="009B75DB">
      <w:pPr>
        <w:pStyle w:val="a0"/>
        <w:rPr>
          <w:rFonts w:hint="cs"/>
          <w:rtl/>
        </w:rPr>
      </w:pPr>
    </w:p>
    <w:p w14:paraId="5787FA83" w14:textId="77777777" w:rsidR="00000000" w:rsidRDefault="009B75DB">
      <w:pPr>
        <w:pStyle w:val="af0"/>
        <w:rPr>
          <w:rtl/>
        </w:rPr>
      </w:pPr>
      <w:r>
        <w:rPr>
          <w:rFonts w:hint="eastAsia"/>
          <w:rtl/>
        </w:rPr>
        <w:t>אתי</w:t>
      </w:r>
      <w:r>
        <w:rPr>
          <w:rtl/>
        </w:rPr>
        <w:t xml:space="preserve"> לבני (שינוי):</w:t>
      </w:r>
    </w:p>
    <w:p w14:paraId="16A26795" w14:textId="77777777" w:rsidR="00000000" w:rsidRDefault="009B75DB">
      <w:pPr>
        <w:pStyle w:val="a0"/>
        <w:rPr>
          <w:rFonts w:hint="cs"/>
          <w:rtl/>
        </w:rPr>
      </w:pPr>
    </w:p>
    <w:p w14:paraId="6F6C797F" w14:textId="77777777" w:rsidR="00000000" w:rsidRDefault="009B75DB">
      <w:pPr>
        <w:pStyle w:val="a0"/>
        <w:rPr>
          <w:rFonts w:hint="cs"/>
          <w:rtl/>
        </w:rPr>
      </w:pPr>
      <w:r>
        <w:rPr>
          <w:rFonts w:hint="cs"/>
          <w:rtl/>
        </w:rPr>
        <w:t>אז מה?</w:t>
      </w:r>
    </w:p>
    <w:p w14:paraId="2F7DEA15" w14:textId="77777777" w:rsidR="00000000" w:rsidRDefault="009B75DB">
      <w:pPr>
        <w:pStyle w:val="a0"/>
        <w:rPr>
          <w:rFonts w:hint="cs"/>
          <w:rtl/>
        </w:rPr>
      </w:pPr>
    </w:p>
    <w:p w14:paraId="0C8A05AB" w14:textId="77777777" w:rsidR="00000000" w:rsidRDefault="009B75DB">
      <w:pPr>
        <w:pStyle w:val="-"/>
        <w:rPr>
          <w:rtl/>
        </w:rPr>
      </w:pPr>
      <w:bookmarkStart w:id="104" w:name="FS000000462T24_12_2003_12_04_44C"/>
      <w:bookmarkStart w:id="105" w:name="FS000000462T24_12_2003_12_51_07C"/>
      <w:bookmarkEnd w:id="104"/>
      <w:bookmarkEnd w:id="105"/>
      <w:r>
        <w:rPr>
          <w:rtl/>
        </w:rPr>
        <w:t>מיכאל איתן (יו"ר ועדת החוקה, חוק ומשפט):</w:t>
      </w:r>
    </w:p>
    <w:p w14:paraId="26082306" w14:textId="77777777" w:rsidR="00000000" w:rsidRDefault="009B75DB">
      <w:pPr>
        <w:pStyle w:val="a0"/>
        <w:rPr>
          <w:rtl/>
        </w:rPr>
      </w:pPr>
    </w:p>
    <w:p w14:paraId="213475F9" w14:textId="77777777" w:rsidR="00000000" w:rsidRDefault="009B75DB">
      <w:pPr>
        <w:pStyle w:val="a0"/>
        <w:rPr>
          <w:rFonts w:hint="cs"/>
          <w:rtl/>
        </w:rPr>
      </w:pPr>
      <w:r>
        <w:rPr>
          <w:rFonts w:hint="cs"/>
          <w:rtl/>
        </w:rPr>
        <w:t xml:space="preserve">הוא קבע שהמספר הרצוי הוא 16. והוא הגיש הצעה כזאת לפני חמש שנים, ונאבק עליה. בסוף קבעו משהו אחר. </w:t>
      </w:r>
    </w:p>
    <w:p w14:paraId="749E8E4C" w14:textId="77777777" w:rsidR="00000000" w:rsidRDefault="009B75DB">
      <w:pPr>
        <w:pStyle w:val="a0"/>
        <w:rPr>
          <w:rFonts w:hint="cs"/>
          <w:rtl/>
        </w:rPr>
      </w:pPr>
    </w:p>
    <w:p w14:paraId="01C5E656" w14:textId="77777777" w:rsidR="00000000" w:rsidRDefault="009B75DB">
      <w:pPr>
        <w:pStyle w:val="af0"/>
        <w:rPr>
          <w:rtl/>
        </w:rPr>
      </w:pPr>
      <w:r>
        <w:rPr>
          <w:rFonts w:hint="eastAsia"/>
          <w:rtl/>
        </w:rPr>
        <w:t>אתי</w:t>
      </w:r>
      <w:r>
        <w:rPr>
          <w:rtl/>
        </w:rPr>
        <w:t xml:space="preserve"> לבני (שינוי):</w:t>
      </w:r>
    </w:p>
    <w:p w14:paraId="202213F0" w14:textId="77777777" w:rsidR="00000000" w:rsidRDefault="009B75DB">
      <w:pPr>
        <w:pStyle w:val="a0"/>
        <w:rPr>
          <w:rFonts w:hint="cs"/>
          <w:rtl/>
        </w:rPr>
      </w:pPr>
    </w:p>
    <w:p w14:paraId="5663957C" w14:textId="77777777" w:rsidR="00000000" w:rsidRDefault="009B75DB">
      <w:pPr>
        <w:pStyle w:val="a0"/>
        <w:rPr>
          <w:rFonts w:hint="cs"/>
          <w:rtl/>
        </w:rPr>
      </w:pPr>
      <w:r>
        <w:rPr>
          <w:rFonts w:hint="cs"/>
          <w:rtl/>
        </w:rPr>
        <w:t>- - -</w:t>
      </w:r>
    </w:p>
    <w:p w14:paraId="456AA8D6" w14:textId="77777777" w:rsidR="00000000" w:rsidRDefault="009B75DB">
      <w:pPr>
        <w:pStyle w:val="a0"/>
        <w:rPr>
          <w:rFonts w:hint="cs"/>
          <w:rtl/>
        </w:rPr>
      </w:pPr>
    </w:p>
    <w:p w14:paraId="27DBFE13" w14:textId="77777777" w:rsidR="00000000" w:rsidRDefault="009B75DB">
      <w:pPr>
        <w:pStyle w:val="-"/>
        <w:rPr>
          <w:rtl/>
        </w:rPr>
      </w:pPr>
      <w:bookmarkStart w:id="106" w:name="FS000000462T24_12_2003_12_44_17"/>
      <w:bookmarkEnd w:id="106"/>
      <w:r>
        <w:rPr>
          <w:rFonts w:hint="eastAsia"/>
          <w:rtl/>
        </w:rPr>
        <w:t>מיכאל</w:t>
      </w:r>
      <w:r>
        <w:rPr>
          <w:rtl/>
        </w:rPr>
        <w:t xml:space="preserve"> איתן (יו"ר ועדת החוקה, חוק ומשפט):</w:t>
      </w:r>
    </w:p>
    <w:p w14:paraId="3DAEDAB2" w14:textId="77777777" w:rsidR="00000000" w:rsidRDefault="009B75DB">
      <w:pPr>
        <w:pStyle w:val="a0"/>
        <w:rPr>
          <w:rFonts w:hint="cs"/>
          <w:rtl/>
        </w:rPr>
      </w:pPr>
    </w:p>
    <w:p w14:paraId="7808B68D" w14:textId="77777777" w:rsidR="00000000" w:rsidRDefault="009B75DB">
      <w:pPr>
        <w:pStyle w:val="a0"/>
        <w:rPr>
          <w:rFonts w:hint="cs"/>
          <w:rtl/>
        </w:rPr>
      </w:pPr>
      <w:r>
        <w:rPr>
          <w:rFonts w:hint="cs"/>
          <w:rtl/>
        </w:rPr>
        <w:t>תיכף אני אגיד לך למה אני פונה דווקא אלייך. היה דיון בוועדה. הסתבר, מנימוקים שונים, חבר הכנסת אופיר פינס ביקר בצורה קשה מאוד את בית-המשפט, ואמר שצריך 16 שופטים. שמענו כאן את חבר הכנסת רמון, שמענו את חברת הכנ</w:t>
      </w:r>
      <w:r>
        <w:rPr>
          <w:rFonts w:hint="cs"/>
          <w:rtl/>
        </w:rPr>
        <w:t xml:space="preserve">סת יולי תמיר, שמענו את חברי הכנסת מהליכוד, שמענו את כל חברי הוועדה. חוץ ממך, היחידה, סליחה, אולי גם חברת הכנסת ממרצ זהבה גלאון, שחשבתן שצריך להשאיר 14, כל הוועדה היתה בדעה - לקבוע את המספר 16. </w:t>
      </w:r>
    </w:p>
    <w:p w14:paraId="015041E7" w14:textId="77777777" w:rsidR="00000000" w:rsidRDefault="009B75DB">
      <w:pPr>
        <w:pStyle w:val="a0"/>
        <w:rPr>
          <w:rFonts w:hint="cs"/>
          <w:rtl/>
        </w:rPr>
      </w:pPr>
    </w:p>
    <w:p w14:paraId="7EFCE600" w14:textId="77777777" w:rsidR="00000000" w:rsidRDefault="009B75DB">
      <w:pPr>
        <w:pStyle w:val="a0"/>
        <w:rPr>
          <w:rFonts w:hint="cs"/>
          <w:rtl/>
        </w:rPr>
      </w:pPr>
      <w:r>
        <w:rPr>
          <w:rFonts w:hint="cs"/>
          <w:rtl/>
        </w:rPr>
        <w:t>עכשיו, מה קורה? התחשבנו, קראנו לנשיא בית-המשפט העליון כראש המ</w:t>
      </w:r>
      <w:r>
        <w:rPr>
          <w:rFonts w:hint="cs"/>
          <w:rtl/>
        </w:rPr>
        <w:t xml:space="preserve">ערכת, ובהחלט צריך לתת גם כבוד ולנהל את הוויכוח בצורה מתורבתת, ושמענו את דעתו. היתה לו במה לשכנע את חברי הכנסת, ולא רצינו בשום פנים ואופן </w:t>
      </w:r>
      <w:r>
        <w:rPr>
          <w:rtl/>
        </w:rPr>
        <w:t>–</w:t>
      </w:r>
      <w:r>
        <w:rPr>
          <w:rFonts w:hint="cs"/>
          <w:rtl/>
        </w:rPr>
        <w:t xml:space="preserve"> אף  שהרוב היה סבור שצריך 16, ואף  שנשיא בית-המשפט העליון לדעתי לא שכנע את חברי הוועדה, כי כששאלו אותו מה זה חשוב אם י</w:t>
      </w:r>
      <w:r>
        <w:rPr>
          <w:rFonts w:hint="cs"/>
          <w:rtl/>
        </w:rPr>
        <w:t>היו 16, הוא אמר שזה רק אספירין, זה יקל רק מעט את התור. אז שאלנו, מה רע באספירין, מה רע אם יש בעיה ולוקחים אספירין, מדוע להתנגד לאספירין? היו לו טיעונים משלו, ואנחנו לא קיבלנו. אבל מתוך הכבוד, מתוך הרצון שלא לנגח, אמרנו שאנחנו נתפשר על 15. עכשיו תראו מה קור</w:t>
      </w:r>
      <w:r>
        <w:rPr>
          <w:rFonts w:hint="cs"/>
          <w:rtl/>
        </w:rPr>
        <w:t xml:space="preserve">ה. כל מי שלא הסכים לבטל לגמרי את דעתו, הופך להיות מי שמנגח את בית-המשפט? אולי בית-המשפט מנגח את הכנסת? אולי בית-המשפט רוצה לכפות את דעתו על כל הכנסת? </w:t>
      </w:r>
    </w:p>
    <w:p w14:paraId="471078D9" w14:textId="77777777" w:rsidR="00000000" w:rsidRDefault="009B75DB">
      <w:pPr>
        <w:pStyle w:val="a0"/>
        <w:rPr>
          <w:rFonts w:hint="cs"/>
          <w:rtl/>
        </w:rPr>
      </w:pPr>
    </w:p>
    <w:p w14:paraId="5DF902F5" w14:textId="77777777" w:rsidR="00000000" w:rsidRDefault="009B75DB">
      <w:pPr>
        <w:pStyle w:val="a0"/>
        <w:rPr>
          <w:rFonts w:hint="cs"/>
          <w:rtl/>
        </w:rPr>
      </w:pPr>
      <w:r>
        <w:rPr>
          <w:rFonts w:hint="cs"/>
          <w:rtl/>
        </w:rPr>
        <w:t>אני שואל, מדוע בתהליך, כשהבעיה המרכזית שעליה אין חילוקי דעות היא שאנשים מחכים לפעמים ארבע שנים לערעור, א</w:t>
      </w:r>
      <w:r>
        <w:rPr>
          <w:rFonts w:hint="cs"/>
          <w:rtl/>
        </w:rPr>
        <w:t xml:space="preserve">חרי שהם היו שנים רבות בבית-משפט מחוזי - על זה אין ערעור, על זה אין ויכוח. אין ויכוח על כך שמשכי ההמתנה שם הם מעל הנסבל. אין ויכוח על זה שהעומס המוטל על בית-המשפט העליון במדינת ישראל הוא הגדול בכל מדינות העולם. </w:t>
      </w:r>
    </w:p>
    <w:p w14:paraId="34F360F3" w14:textId="77777777" w:rsidR="00000000" w:rsidRDefault="009B75DB">
      <w:pPr>
        <w:pStyle w:val="a0"/>
        <w:rPr>
          <w:rFonts w:hint="cs"/>
          <w:rtl/>
        </w:rPr>
      </w:pPr>
    </w:p>
    <w:p w14:paraId="77DB0BFD" w14:textId="77777777" w:rsidR="00000000" w:rsidRDefault="009B75DB">
      <w:pPr>
        <w:pStyle w:val="af0"/>
        <w:rPr>
          <w:rtl/>
        </w:rPr>
      </w:pPr>
      <w:r>
        <w:rPr>
          <w:rFonts w:hint="eastAsia"/>
          <w:rtl/>
        </w:rPr>
        <w:t>אתי</w:t>
      </w:r>
      <w:r>
        <w:rPr>
          <w:rtl/>
        </w:rPr>
        <w:t xml:space="preserve"> לבני (שינוי):</w:t>
      </w:r>
    </w:p>
    <w:p w14:paraId="2967CE37" w14:textId="77777777" w:rsidR="00000000" w:rsidRDefault="009B75DB">
      <w:pPr>
        <w:pStyle w:val="a0"/>
        <w:rPr>
          <w:rFonts w:hint="cs"/>
          <w:rtl/>
        </w:rPr>
      </w:pPr>
    </w:p>
    <w:p w14:paraId="0E5EDDA3" w14:textId="77777777" w:rsidR="00000000" w:rsidRDefault="009B75DB">
      <w:pPr>
        <w:pStyle w:val="a0"/>
        <w:ind w:left="719" w:firstLine="0"/>
        <w:rPr>
          <w:rFonts w:hint="cs"/>
          <w:rtl/>
        </w:rPr>
      </w:pPr>
      <w:r>
        <w:rPr>
          <w:rFonts w:hint="cs"/>
          <w:rtl/>
        </w:rPr>
        <w:t xml:space="preserve">- - - </w:t>
      </w:r>
    </w:p>
    <w:p w14:paraId="68697EE5" w14:textId="77777777" w:rsidR="00000000" w:rsidRDefault="009B75DB">
      <w:pPr>
        <w:pStyle w:val="a0"/>
        <w:ind w:left="719" w:firstLine="0"/>
        <w:rPr>
          <w:rFonts w:hint="cs"/>
          <w:rtl/>
        </w:rPr>
      </w:pPr>
    </w:p>
    <w:p w14:paraId="3235F860" w14:textId="77777777" w:rsidR="00000000" w:rsidRDefault="009B75DB">
      <w:pPr>
        <w:pStyle w:val="-"/>
        <w:rPr>
          <w:rtl/>
        </w:rPr>
      </w:pPr>
      <w:bookmarkStart w:id="107" w:name="FS000000462T24_12_2003_12_07_36C"/>
      <w:bookmarkStart w:id="108" w:name="FS000000462T24_12_2003_12_51_21C"/>
      <w:bookmarkEnd w:id="107"/>
      <w:bookmarkEnd w:id="108"/>
      <w:r>
        <w:rPr>
          <w:rtl/>
        </w:rPr>
        <w:t xml:space="preserve">מיכאל איתן (יו"ר </w:t>
      </w:r>
      <w:r>
        <w:rPr>
          <w:rtl/>
        </w:rPr>
        <w:t>ועדת החוקה, חוק ומשפט):</w:t>
      </w:r>
    </w:p>
    <w:p w14:paraId="5B8644E7" w14:textId="77777777" w:rsidR="00000000" w:rsidRDefault="009B75DB">
      <w:pPr>
        <w:pStyle w:val="a0"/>
        <w:rPr>
          <w:rtl/>
        </w:rPr>
      </w:pPr>
    </w:p>
    <w:p w14:paraId="490E3D71" w14:textId="77777777" w:rsidR="00000000" w:rsidRDefault="009B75DB">
      <w:pPr>
        <w:pStyle w:val="a0"/>
        <w:rPr>
          <w:rFonts w:hint="cs"/>
          <w:rtl/>
        </w:rPr>
      </w:pPr>
      <w:r>
        <w:rPr>
          <w:rFonts w:hint="cs"/>
          <w:rtl/>
        </w:rPr>
        <w:t>אז באים ואומרים: נעשה פשרה, נוסיף בינתיים עוד שופט אחד, וננסה לפתור את הבעיה על-ידי ועדת-אור ושינוי המבנה. אבל מה שחורה לי הוא, שאחרי כל התהליך הזה, כשאנחנו באים ויש רוב עצום שאומר שצריך יותר, באים ואומרים: אתם מנגחים את בית-המשפט.</w:t>
      </w:r>
      <w:r>
        <w:rPr>
          <w:rFonts w:hint="cs"/>
          <w:rtl/>
        </w:rPr>
        <w:t xml:space="preserve"> עם כל הכבוד, זאת החלטת הכנסת, היא הקובעת כמה שופטים יהיו. דמוקרטיה זה לא שכל רשות בפני עצמה קובעת, אלא כמו שבית-המשפט יש לו סמכות לקבוע לכנסת כל מיני דברים, יש גם לכנסת סמכות לקבוע לבית-המשפט כל מיני דברים. זאת הדמוקרטיה, ולא יכול להיות שהכנסת תבטל לחלוטי</w:t>
      </w:r>
      <w:r>
        <w:rPr>
          <w:rFonts w:hint="cs"/>
          <w:rtl/>
        </w:rPr>
        <w:t xml:space="preserve">ן את דעתה. </w:t>
      </w:r>
    </w:p>
    <w:p w14:paraId="4257E4A1" w14:textId="77777777" w:rsidR="00000000" w:rsidRDefault="009B75DB">
      <w:pPr>
        <w:pStyle w:val="a0"/>
        <w:ind w:firstLine="0"/>
        <w:rPr>
          <w:rFonts w:hint="cs"/>
          <w:rtl/>
        </w:rPr>
      </w:pPr>
    </w:p>
    <w:p w14:paraId="40EAC064" w14:textId="77777777" w:rsidR="00000000" w:rsidRDefault="009B75DB">
      <w:pPr>
        <w:pStyle w:val="a0"/>
        <w:rPr>
          <w:rFonts w:hint="cs"/>
          <w:rtl/>
        </w:rPr>
      </w:pPr>
      <w:r>
        <w:rPr>
          <w:rFonts w:hint="cs"/>
          <w:rtl/>
        </w:rPr>
        <w:t>הרבה אנשים מנפנפים בעניין הזה של מדד הפופולריות. אתם לא יודעים מה אתם עושים כאשר  אתם משווים דברים שאי-אפשר להשוות ביניהם. הרי ברור שחברי כנסת, כל אחד מהם נבחר על-ידי קבוצה קטנה בעם, כשהרוב המכריע הוא נגדו ממילא. הרוב המכריע, כל חבר בליכוד, יש</w:t>
      </w:r>
      <w:r>
        <w:rPr>
          <w:rFonts w:hint="cs"/>
          <w:rtl/>
        </w:rPr>
        <w:t xml:space="preserve"> הרבה אנשים שהם נגדו. הם לא רוצים שהוא יהיה פה בכלל. אתם שואלים, מה הפופולריות? כששואלים מה הפופולריות של חברי כנסת, כל אחד שעונה על השאלה לא חושב על חברי הכנסת מהמפלגה שלו, הוא רואה את הפגמים בכל מאה חברי הכנסת האחרים שהם לא במפלגה שלו. ולכן, כאשר עושים א</w:t>
      </w:r>
      <w:r>
        <w:rPr>
          <w:rFonts w:hint="cs"/>
          <w:rtl/>
        </w:rPr>
        <w:t>ת המדדים האלה של הפופולריות, זאת שטות להשוות בין פופולריות של משהו בלתי קונטרוורסלי לחלוטין, כמו שופט בית-משפט עליון, שמוכרחה להיות הסכמה, וגם אם אני חולק, אני אומר שאני מסכים, כי אי-אפשר בלי הסכמה, לבין חבר כנסת שבאופיו, גם אם אני מסכים אני אומר שאני לא א</w:t>
      </w:r>
      <w:r>
        <w:rPr>
          <w:rFonts w:hint="cs"/>
          <w:rtl/>
        </w:rPr>
        <w:t xml:space="preserve">תו, כי יש קונטרוורסליות. </w:t>
      </w:r>
    </w:p>
    <w:p w14:paraId="08E3963F" w14:textId="77777777" w:rsidR="00000000" w:rsidRDefault="009B75DB">
      <w:pPr>
        <w:pStyle w:val="a0"/>
        <w:rPr>
          <w:rFonts w:hint="cs"/>
          <w:rtl/>
        </w:rPr>
      </w:pPr>
    </w:p>
    <w:p w14:paraId="1E07A12A" w14:textId="77777777" w:rsidR="00000000" w:rsidRDefault="009B75DB">
      <w:pPr>
        <w:pStyle w:val="a0"/>
        <w:rPr>
          <w:rFonts w:hint="cs"/>
          <w:rtl/>
        </w:rPr>
      </w:pPr>
      <w:r>
        <w:rPr>
          <w:rFonts w:hint="cs"/>
          <w:rtl/>
        </w:rPr>
        <w:t>והמדד שאנחנו עושים, חברת הכנסת אתי לבני, וציטט אותו כאן חבר הכנסת חיים רמון, מצביע על כך, שלמדינת ישראל יש בעיה עם הלגיטימציה של בית-המשפט העליון, משום שההשוואה בין שיעורי התמיכה במדינות דמוקרטיות לזו במדינת ישראל - -</w:t>
      </w:r>
    </w:p>
    <w:p w14:paraId="25BE9D87" w14:textId="77777777" w:rsidR="00000000" w:rsidRDefault="009B75DB">
      <w:pPr>
        <w:pStyle w:val="a0"/>
        <w:rPr>
          <w:rFonts w:hint="cs"/>
          <w:rtl/>
        </w:rPr>
      </w:pPr>
    </w:p>
    <w:p w14:paraId="1CAE12A5" w14:textId="77777777" w:rsidR="00000000" w:rsidRDefault="009B75DB">
      <w:pPr>
        <w:pStyle w:val="af0"/>
        <w:rPr>
          <w:rtl/>
        </w:rPr>
      </w:pPr>
    </w:p>
    <w:p w14:paraId="5D0E0C2C" w14:textId="77777777" w:rsidR="00000000" w:rsidRDefault="009B75DB">
      <w:pPr>
        <w:pStyle w:val="af0"/>
        <w:rPr>
          <w:rtl/>
        </w:rPr>
      </w:pPr>
      <w:r>
        <w:rPr>
          <w:rFonts w:hint="eastAsia"/>
          <w:rtl/>
        </w:rPr>
        <w:t>אתי</w:t>
      </w:r>
      <w:r>
        <w:rPr>
          <w:rtl/>
        </w:rPr>
        <w:t xml:space="preserve"> לבני </w:t>
      </w:r>
      <w:r>
        <w:rPr>
          <w:rtl/>
        </w:rPr>
        <w:t>(שינוי):</w:t>
      </w:r>
    </w:p>
    <w:p w14:paraId="7EF5D1B7" w14:textId="77777777" w:rsidR="00000000" w:rsidRDefault="009B75DB">
      <w:pPr>
        <w:pStyle w:val="a0"/>
        <w:rPr>
          <w:rFonts w:hint="cs"/>
          <w:rtl/>
        </w:rPr>
      </w:pPr>
    </w:p>
    <w:p w14:paraId="377B629A" w14:textId="77777777" w:rsidR="00000000" w:rsidRDefault="009B75DB">
      <w:pPr>
        <w:pStyle w:val="a0"/>
        <w:rPr>
          <w:rFonts w:hint="cs"/>
          <w:rtl/>
        </w:rPr>
      </w:pPr>
      <w:r>
        <w:rPr>
          <w:rFonts w:hint="cs"/>
          <w:rtl/>
        </w:rPr>
        <w:t>זה לא נכון.</w:t>
      </w:r>
    </w:p>
    <w:p w14:paraId="13827102" w14:textId="77777777" w:rsidR="00000000" w:rsidRDefault="009B75DB">
      <w:pPr>
        <w:pStyle w:val="a0"/>
        <w:rPr>
          <w:rFonts w:hint="cs"/>
          <w:rtl/>
        </w:rPr>
      </w:pPr>
    </w:p>
    <w:p w14:paraId="0E362303" w14:textId="77777777" w:rsidR="00000000" w:rsidRDefault="009B75DB">
      <w:pPr>
        <w:pStyle w:val="af1"/>
        <w:rPr>
          <w:rtl/>
        </w:rPr>
      </w:pPr>
      <w:r>
        <w:rPr>
          <w:rtl/>
        </w:rPr>
        <w:t>היו"ר ראובן ריבלין:</w:t>
      </w:r>
    </w:p>
    <w:p w14:paraId="4DE9CFEE" w14:textId="77777777" w:rsidR="00000000" w:rsidRDefault="009B75DB">
      <w:pPr>
        <w:pStyle w:val="a0"/>
        <w:rPr>
          <w:rtl/>
        </w:rPr>
      </w:pPr>
    </w:p>
    <w:p w14:paraId="1DDAACE3" w14:textId="77777777" w:rsidR="00000000" w:rsidRDefault="009B75DB">
      <w:pPr>
        <w:pStyle w:val="a0"/>
        <w:rPr>
          <w:rFonts w:hint="cs"/>
          <w:rtl/>
        </w:rPr>
      </w:pPr>
      <w:r>
        <w:rPr>
          <w:rFonts w:hint="cs"/>
          <w:rtl/>
        </w:rPr>
        <w:t>זה משפט אחרון שלו, חברת הכנסת לבני.</w:t>
      </w:r>
    </w:p>
    <w:p w14:paraId="6927489E" w14:textId="77777777" w:rsidR="00000000" w:rsidRDefault="009B75DB">
      <w:pPr>
        <w:pStyle w:val="a0"/>
        <w:rPr>
          <w:rFonts w:hint="cs"/>
          <w:rtl/>
        </w:rPr>
      </w:pPr>
    </w:p>
    <w:p w14:paraId="2319D288" w14:textId="77777777" w:rsidR="00000000" w:rsidRDefault="009B75DB">
      <w:pPr>
        <w:pStyle w:val="-"/>
        <w:rPr>
          <w:rtl/>
        </w:rPr>
      </w:pPr>
      <w:bookmarkStart w:id="109" w:name="FS000000462T24_12_2003_12_10_16C"/>
      <w:bookmarkStart w:id="110" w:name="FS000000462T24_12_2003_12_49_28C"/>
      <w:bookmarkEnd w:id="109"/>
      <w:bookmarkEnd w:id="110"/>
      <w:r>
        <w:rPr>
          <w:rFonts w:hint="eastAsia"/>
          <w:rtl/>
        </w:rPr>
        <w:t>מיכאל</w:t>
      </w:r>
      <w:r>
        <w:rPr>
          <w:rtl/>
        </w:rPr>
        <w:t xml:space="preserve"> איתן (יו"ר ועדת החוקה, חוק ומשפט):</w:t>
      </w:r>
    </w:p>
    <w:p w14:paraId="30AE6BEC" w14:textId="77777777" w:rsidR="00000000" w:rsidRDefault="009B75DB">
      <w:pPr>
        <w:pStyle w:val="a0"/>
        <w:rPr>
          <w:rFonts w:hint="cs"/>
          <w:rtl/>
        </w:rPr>
      </w:pPr>
    </w:p>
    <w:p w14:paraId="2E6EFF46" w14:textId="77777777" w:rsidR="00000000" w:rsidRDefault="009B75DB">
      <w:pPr>
        <w:pStyle w:val="a0"/>
        <w:rPr>
          <w:rFonts w:hint="cs"/>
          <w:rtl/>
        </w:rPr>
      </w:pPr>
      <w:r>
        <w:rPr>
          <w:rFonts w:hint="cs"/>
          <w:rtl/>
        </w:rPr>
        <w:t>- - מראה שבכל המדינות הדמוקרטיות שיעורי התמיכה בבית-המשפט הם מעל ל-90%, ובישראל שיעורי התמיכה יורדים, לצערנו, וכדאי לקרוא את התמרורים</w:t>
      </w:r>
      <w:r>
        <w:rPr>
          <w:rFonts w:hint="cs"/>
          <w:rtl/>
        </w:rPr>
        <w:t xml:space="preserve"> האדומים, מתחת ל-80% ול-70% אפילו. </w:t>
      </w:r>
    </w:p>
    <w:p w14:paraId="7343DF4B" w14:textId="77777777" w:rsidR="00000000" w:rsidRDefault="009B75DB">
      <w:pPr>
        <w:pStyle w:val="a0"/>
        <w:rPr>
          <w:rFonts w:hint="cs"/>
          <w:rtl/>
        </w:rPr>
      </w:pPr>
    </w:p>
    <w:p w14:paraId="0DDA294D" w14:textId="77777777" w:rsidR="00000000" w:rsidRDefault="009B75DB">
      <w:pPr>
        <w:pStyle w:val="af0"/>
        <w:rPr>
          <w:rtl/>
        </w:rPr>
      </w:pPr>
      <w:r>
        <w:rPr>
          <w:rFonts w:hint="eastAsia"/>
          <w:rtl/>
        </w:rPr>
        <w:t>אתי</w:t>
      </w:r>
      <w:r>
        <w:rPr>
          <w:rtl/>
        </w:rPr>
        <w:t xml:space="preserve"> לבני (שינוי):</w:t>
      </w:r>
    </w:p>
    <w:p w14:paraId="056F1591" w14:textId="77777777" w:rsidR="00000000" w:rsidRDefault="009B75DB">
      <w:pPr>
        <w:pStyle w:val="a0"/>
        <w:rPr>
          <w:rFonts w:hint="cs"/>
          <w:rtl/>
        </w:rPr>
      </w:pPr>
    </w:p>
    <w:p w14:paraId="119AFDB2" w14:textId="77777777" w:rsidR="00000000" w:rsidRDefault="009B75DB">
      <w:pPr>
        <w:pStyle w:val="a0"/>
        <w:rPr>
          <w:rFonts w:hint="cs"/>
          <w:rtl/>
        </w:rPr>
      </w:pPr>
      <w:r>
        <w:rPr>
          <w:rFonts w:hint="cs"/>
          <w:rtl/>
        </w:rPr>
        <w:t>- - -</w:t>
      </w:r>
    </w:p>
    <w:p w14:paraId="02035AFA" w14:textId="77777777" w:rsidR="00000000" w:rsidRDefault="009B75DB">
      <w:pPr>
        <w:pStyle w:val="a0"/>
        <w:rPr>
          <w:rFonts w:hint="cs"/>
          <w:rtl/>
        </w:rPr>
      </w:pPr>
    </w:p>
    <w:p w14:paraId="55C5DCF8" w14:textId="77777777" w:rsidR="00000000" w:rsidRDefault="009B75DB">
      <w:pPr>
        <w:pStyle w:val="-"/>
        <w:rPr>
          <w:rtl/>
        </w:rPr>
      </w:pPr>
      <w:bookmarkStart w:id="111" w:name="FS000000462T24_12_2003_12_10_46C"/>
      <w:bookmarkStart w:id="112" w:name="FS000000462T24_12_2003_12_51_38C"/>
      <w:bookmarkEnd w:id="111"/>
      <w:bookmarkEnd w:id="112"/>
      <w:r>
        <w:rPr>
          <w:rtl/>
        </w:rPr>
        <w:t>מיכאל איתן (יו"ר ועדת החוקה, חוק ומשפט):</w:t>
      </w:r>
    </w:p>
    <w:p w14:paraId="22BB001F" w14:textId="77777777" w:rsidR="00000000" w:rsidRDefault="009B75DB">
      <w:pPr>
        <w:pStyle w:val="a0"/>
        <w:rPr>
          <w:rtl/>
        </w:rPr>
      </w:pPr>
    </w:p>
    <w:p w14:paraId="7B007090" w14:textId="77777777" w:rsidR="00000000" w:rsidRDefault="009B75DB">
      <w:pPr>
        <w:pStyle w:val="a0"/>
        <w:rPr>
          <w:rFonts w:hint="cs"/>
          <w:rtl/>
        </w:rPr>
      </w:pPr>
      <w:r>
        <w:rPr>
          <w:rFonts w:hint="cs"/>
          <w:rtl/>
        </w:rPr>
        <w:t xml:space="preserve">אז להטמין את הראש כמו בת-יענה ולצעוק שזה יותר מאשר בכנסת, זאת שטות וזאת הטעיה וזה אי-האזנה לקולות אזהרה. נכון שהכנסת לא מתברכת בפעילות יתר על מנת שהיא </w:t>
      </w:r>
      <w:r>
        <w:rPr>
          <w:rFonts w:hint="cs"/>
          <w:rtl/>
        </w:rPr>
        <w:t xml:space="preserve">תזכה לפופולריות גדולה, אבל יש שני מצבים. </w:t>
      </w:r>
    </w:p>
    <w:p w14:paraId="5AEB3334" w14:textId="77777777" w:rsidR="00000000" w:rsidRDefault="009B75DB">
      <w:pPr>
        <w:pStyle w:val="a0"/>
        <w:rPr>
          <w:rFonts w:hint="cs"/>
          <w:rtl/>
        </w:rPr>
      </w:pPr>
    </w:p>
    <w:p w14:paraId="0C184B81" w14:textId="77777777" w:rsidR="00000000" w:rsidRDefault="009B75DB">
      <w:pPr>
        <w:pStyle w:val="af1"/>
        <w:rPr>
          <w:rtl/>
        </w:rPr>
      </w:pPr>
      <w:r>
        <w:rPr>
          <w:rtl/>
        </w:rPr>
        <w:t>היו"ר ראובן ריבלין:</w:t>
      </w:r>
    </w:p>
    <w:p w14:paraId="1B153FC6" w14:textId="77777777" w:rsidR="00000000" w:rsidRDefault="009B75DB">
      <w:pPr>
        <w:pStyle w:val="a0"/>
        <w:rPr>
          <w:rtl/>
        </w:rPr>
      </w:pPr>
    </w:p>
    <w:p w14:paraId="193C5358" w14:textId="77777777" w:rsidR="00000000" w:rsidRDefault="009B75DB">
      <w:pPr>
        <w:pStyle w:val="a0"/>
        <w:rPr>
          <w:rFonts w:hint="cs"/>
          <w:rtl/>
        </w:rPr>
      </w:pPr>
      <w:r>
        <w:rPr>
          <w:rFonts w:hint="cs"/>
          <w:rtl/>
        </w:rPr>
        <w:t xml:space="preserve">אדוני אמר, משפט אחרון. אני צלצלתי. משפט אחרון, אבל לא ארוך מאוד. </w:t>
      </w:r>
    </w:p>
    <w:p w14:paraId="3A56043A" w14:textId="77777777" w:rsidR="00000000" w:rsidRDefault="009B75DB">
      <w:pPr>
        <w:pStyle w:val="a0"/>
        <w:rPr>
          <w:rFonts w:hint="cs"/>
          <w:rtl/>
        </w:rPr>
      </w:pPr>
    </w:p>
    <w:p w14:paraId="10ECF3D3" w14:textId="77777777" w:rsidR="00000000" w:rsidRDefault="009B75DB">
      <w:pPr>
        <w:pStyle w:val="-"/>
        <w:rPr>
          <w:rtl/>
        </w:rPr>
      </w:pPr>
      <w:r>
        <w:rPr>
          <w:rtl/>
        </w:rPr>
        <w:t>מיכאל איתן (יו"ר ועדת החוקה, חוק ומשפט):</w:t>
      </w:r>
    </w:p>
    <w:p w14:paraId="6D529574" w14:textId="77777777" w:rsidR="00000000" w:rsidRDefault="009B75DB">
      <w:pPr>
        <w:pStyle w:val="a0"/>
        <w:rPr>
          <w:rtl/>
        </w:rPr>
      </w:pPr>
    </w:p>
    <w:p w14:paraId="143C7F00" w14:textId="77777777" w:rsidR="00000000" w:rsidRDefault="009B75DB">
      <w:pPr>
        <w:pStyle w:val="a0"/>
        <w:rPr>
          <w:rFonts w:hint="cs"/>
          <w:rtl/>
        </w:rPr>
      </w:pPr>
      <w:r>
        <w:rPr>
          <w:rFonts w:hint="cs"/>
          <w:rtl/>
        </w:rPr>
        <w:t>אני שותף לך, אדוני היושב-ראש, בדאגה שבכנסת יש לפעמים מעשים שהם לא ראויים, והם גורמי</w:t>
      </w:r>
      <w:r>
        <w:rPr>
          <w:rFonts w:hint="cs"/>
          <w:rtl/>
        </w:rPr>
        <w:t xml:space="preserve">ם להידרדרות במעמדה של הכנסת. אבל יש שני מצבים - כנסת שעושה דברים לא בסדר, וצריך לתקן את הדברים שאינם בסדר, אבל בדברים שהיא צריכה לעשות היא מתבטלת והופכת לאסקופה נדרסת; או כנסת, שיש  פגמים בתפקודה, אבל היא שומרת על מעמדה, וכשנותנים לה סמכות היא שוקלת, דנה, </w:t>
      </w:r>
      <w:r>
        <w:rPr>
          <w:rFonts w:hint="cs"/>
          <w:rtl/>
        </w:rPr>
        <w:t>מחליטה ועומדת על דעתה.</w:t>
      </w:r>
    </w:p>
    <w:p w14:paraId="6FE0E037" w14:textId="77777777" w:rsidR="00000000" w:rsidRDefault="009B75DB">
      <w:pPr>
        <w:pStyle w:val="af1"/>
        <w:rPr>
          <w:rFonts w:hint="cs"/>
          <w:rtl/>
        </w:rPr>
      </w:pPr>
    </w:p>
    <w:p w14:paraId="2106872F" w14:textId="77777777" w:rsidR="00000000" w:rsidRDefault="009B75DB">
      <w:pPr>
        <w:pStyle w:val="af1"/>
        <w:rPr>
          <w:rtl/>
        </w:rPr>
      </w:pPr>
      <w:r>
        <w:rPr>
          <w:rtl/>
        </w:rPr>
        <w:t>היו"ר ראובן ריבלין:</w:t>
      </w:r>
    </w:p>
    <w:p w14:paraId="127CCA74" w14:textId="77777777" w:rsidR="00000000" w:rsidRDefault="009B75DB">
      <w:pPr>
        <w:pStyle w:val="a0"/>
        <w:rPr>
          <w:rtl/>
        </w:rPr>
      </w:pPr>
    </w:p>
    <w:p w14:paraId="586F7657" w14:textId="77777777" w:rsidR="00000000" w:rsidRDefault="009B75DB">
      <w:pPr>
        <w:pStyle w:val="a0"/>
        <w:rPr>
          <w:rFonts w:hint="cs"/>
          <w:rtl/>
        </w:rPr>
      </w:pPr>
      <w:r>
        <w:rPr>
          <w:rFonts w:hint="cs"/>
          <w:rtl/>
        </w:rPr>
        <w:t>לכן, אדוני מבקש להצביע על ההחלטה כמקשה אחת, או על ההסתייגויות קודם?</w:t>
      </w:r>
    </w:p>
    <w:p w14:paraId="471BDC45" w14:textId="77777777" w:rsidR="00000000" w:rsidRDefault="009B75DB">
      <w:pPr>
        <w:pStyle w:val="a0"/>
        <w:rPr>
          <w:rFonts w:hint="cs"/>
          <w:rtl/>
        </w:rPr>
      </w:pPr>
    </w:p>
    <w:p w14:paraId="12DE15CA" w14:textId="77777777" w:rsidR="00000000" w:rsidRDefault="009B75DB">
      <w:pPr>
        <w:pStyle w:val="-"/>
        <w:rPr>
          <w:rtl/>
        </w:rPr>
      </w:pPr>
      <w:bookmarkStart w:id="113" w:name="FS000000462T24_12_2003_12_36_29C"/>
      <w:bookmarkEnd w:id="113"/>
      <w:r>
        <w:rPr>
          <w:rtl/>
        </w:rPr>
        <w:t>מיכאל איתן (יו"ר ועדת החוקה, חוק ומשפט):</w:t>
      </w:r>
    </w:p>
    <w:p w14:paraId="6CF6AE3D" w14:textId="77777777" w:rsidR="00000000" w:rsidRDefault="009B75DB">
      <w:pPr>
        <w:pStyle w:val="a0"/>
        <w:rPr>
          <w:rtl/>
        </w:rPr>
      </w:pPr>
    </w:p>
    <w:p w14:paraId="4E873B6B" w14:textId="77777777" w:rsidR="00000000" w:rsidRDefault="009B75DB">
      <w:pPr>
        <w:pStyle w:val="a0"/>
        <w:rPr>
          <w:rFonts w:hint="cs"/>
          <w:rtl/>
        </w:rPr>
      </w:pPr>
      <w:r>
        <w:rPr>
          <w:rFonts w:hint="cs"/>
          <w:rtl/>
        </w:rPr>
        <w:t>אני מציע שהכנסת תאמץ את הצעת הפשרה, שהיא המלצת הוועדה, ותעמיד את מספר השופטים על 15.</w:t>
      </w:r>
    </w:p>
    <w:p w14:paraId="34FF4905" w14:textId="77777777" w:rsidR="00000000" w:rsidRDefault="009B75DB">
      <w:pPr>
        <w:pStyle w:val="a0"/>
        <w:rPr>
          <w:rFonts w:hint="cs"/>
          <w:rtl/>
        </w:rPr>
      </w:pPr>
    </w:p>
    <w:p w14:paraId="40A113CB" w14:textId="77777777" w:rsidR="00000000" w:rsidRDefault="009B75DB">
      <w:pPr>
        <w:pStyle w:val="af1"/>
        <w:rPr>
          <w:rtl/>
        </w:rPr>
      </w:pPr>
      <w:r>
        <w:rPr>
          <w:rtl/>
        </w:rPr>
        <w:t>היו"ר ראובן רי</w:t>
      </w:r>
      <w:r>
        <w:rPr>
          <w:rtl/>
        </w:rPr>
        <w:t>בלין:</w:t>
      </w:r>
    </w:p>
    <w:p w14:paraId="7E811774" w14:textId="77777777" w:rsidR="00000000" w:rsidRDefault="009B75DB">
      <w:pPr>
        <w:pStyle w:val="a0"/>
        <w:rPr>
          <w:rtl/>
        </w:rPr>
      </w:pPr>
    </w:p>
    <w:p w14:paraId="396DACA2" w14:textId="77777777" w:rsidR="00000000" w:rsidRDefault="009B75DB">
      <w:pPr>
        <w:pStyle w:val="a0"/>
        <w:rPr>
          <w:rFonts w:hint="cs"/>
          <w:rtl/>
        </w:rPr>
      </w:pPr>
      <w:r>
        <w:rPr>
          <w:rFonts w:hint="cs"/>
          <w:rtl/>
        </w:rPr>
        <w:t xml:space="preserve">תודה רבה. רבותי חברי הכנסת, נא לשבת במקומותיכם, אני מסביר. מדובר פה בהחלטה של הכנסת המחויבת על-פי החוק. בהתאם לנוהל הקבוע בחוק לגבי החלטת הכנסת בדבר הרכבו של בית-המשפט העליון ומספר שופטיו, אנחנו מחויבים קודם כול להצביע על ההסתייגויות, על ההשגות. </w:t>
      </w:r>
    </w:p>
    <w:p w14:paraId="3F84A77B" w14:textId="77777777" w:rsidR="00000000" w:rsidRDefault="009B75DB">
      <w:pPr>
        <w:pStyle w:val="a0"/>
        <w:rPr>
          <w:rFonts w:hint="cs"/>
          <w:rtl/>
        </w:rPr>
      </w:pPr>
    </w:p>
    <w:p w14:paraId="5F19F159" w14:textId="77777777" w:rsidR="00000000" w:rsidRDefault="009B75DB">
      <w:pPr>
        <w:pStyle w:val="a0"/>
        <w:rPr>
          <w:rFonts w:hint="cs"/>
          <w:rtl/>
        </w:rPr>
      </w:pPr>
      <w:r>
        <w:rPr>
          <w:rFonts w:hint="cs"/>
          <w:rtl/>
        </w:rPr>
        <w:t>י</w:t>
      </w:r>
      <w:r>
        <w:rPr>
          <w:rFonts w:hint="cs"/>
          <w:rtl/>
        </w:rPr>
        <w:t>ש כמה הודעות. חבר הכנסת אברהם רביץ, אם אדוני עומד על השגתו, כי היא מרחיקה לכת, אז נצביע עליה. האם אדוני מבקש שנצביע על 18 שופטים?</w:t>
      </w:r>
    </w:p>
    <w:p w14:paraId="014CD11B" w14:textId="77777777" w:rsidR="00000000" w:rsidRDefault="009B75DB">
      <w:pPr>
        <w:pStyle w:val="a0"/>
        <w:rPr>
          <w:rFonts w:hint="cs"/>
          <w:rtl/>
        </w:rPr>
      </w:pPr>
    </w:p>
    <w:p w14:paraId="7AFEB041" w14:textId="77777777" w:rsidR="00000000" w:rsidRDefault="009B75DB">
      <w:pPr>
        <w:pStyle w:val="af0"/>
        <w:rPr>
          <w:rtl/>
        </w:rPr>
      </w:pPr>
      <w:r>
        <w:rPr>
          <w:rFonts w:hint="eastAsia"/>
          <w:rtl/>
        </w:rPr>
        <w:t>אברהם</w:t>
      </w:r>
      <w:r>
        <w:rPr>
          <w:rtl/>
        </w:rPr>
        <w:t xml:space="preserve"> רביץ (יהדות התורה):</w:t>
      </w:r>
    </w:p>
    <w:p w14:paraId="17BC9757" w14:textId="77777777" w:rsidR="00000000" w:rsidRDefault="009B75DB">
      <w:pPr>
        <w:pStyle w:val="a0"/>
        <w:rPr>
          <w:rFonts w:hint="cs"/>
          <w:rtl/>
        </w:rPr>
      </w:pPr>
    </w:p>
    <w:p w14:paraId="3906AF03" w14:textId="77777777" w:rsidR="00000000" w:rsidRDefault="009B75DB">
      <w:pPr>
        <w:pStyle w:val="a0"/>
        <w:rPr>
          <w:rFonts w:hint="cs"/>
          <w:rtl/>
        </w:rPr>
      </w:pPr>
      <w:r>
        <w:rPr>
          <w:rFonts w:hint="cs"/>
          <w:rtl/>
        </w:rPr>
        <w:t>לא מבקש הצבעה.</w:t>
      </w:r>
    </w:p>
    <w:p w14:paraId="5074C7BA" w14:textId="77777777" w:rsidR="00000000" w:rsidRDefault="009B75DB">
      <w:pPr>
        <w:pStyle w:val="a0"/>
        <w:rPr>
          <w:rFonts w:hint="cs"/>
          <w:rtl/>
        </w:rPr>
      </w:pPr>
    </w:p>
    <w:p w14:paraId="2B1F08E8" w14:textId="77777777" w:rsidR="00000000" w:rsidRDefault="009B75DB">
      <w:pPr>
        <w:pStyle w:val="af1"/>
        <w:rPr>
          <w:rtl/>
        </w:rPr>
      </w:pPr>
      <w:r>
        <w:rPr>
          <w:rtl/>
        </w:rPr>
        <w:t>היו"ר ראובן ריבלין:</w:t>
      </w:r>
    </w:p>
    <w:p w14:paraId="60A57A0E" w14:textId="77777777" w:rsidR="00000000" w:rsidRDefault="009B75DB">
      <w:pPr>
        <w:pStyle w:val="a0"/>
        <w:rPr>
          <w:rtl/>
        </w:rPr>
      </w:pPr>
    </w:p>
    <w:p w14:paraId="474859C1" w14:textId="77777777" w:rsidR="00000000" w:rsidRDefault="009B75DB">
      <w:pPr>
        <w:pStyle w:val="a0"/>
        <w:rPr>
          <w:rFonts w:hint="cs"/>
          <w:rtl/>
        </w:rPr>
      </w:pPr>
      <w:r>
        <w:rPr>
          <w:rFonts w:hint="cs"/>
          <w:rtl/>
        </w:rPr>
        <w:t>תודה רבה. חבר הכנסת נסים זאב, אדוני מבקש - - -</w:t>
      </w:r>
    </w:p>
    <w:p w14:paraId="3DA825D1" w14:textId="77777777" w:rsidR="00000000" w:rsidRDefault="009B75DB">
      <w:pPr>
        <w:pStyle w:val="a0"/>
        <w:rPr>
          <w:rFonts w:hint="cs"/>
          <w:rtl/>
        </w:rPr>
      </w:pPr>
    </w:p>
    <w:p w14:paraId="76BFA18F" w14:textId="77777777" w:rsidR="00000000" w:rsidRDefault="009B75DB">
      <w:pPr>
        <w:pStyle w:val="af0"/>
        <w:rPr>
          <w:rtl/>
        </w:rPr>
      </w:pPr>
      <w:r>
        <w:rPr>
          <w:rFonts w:hint="eastAsia"/>
          <w:rtl/>
        </w:rPr>
        <w:t>נסים</w:t>
      </w:r>
      <w:r>
        <w:rPr>
          <w:rtl/>
        </w:rPr>
        <w:t xml:space="preserve"> זאב (ש"ס</w:t>
      </w:r>
      <w:r>
        <w:rPr>
          <w:rtl/>
        </w:rPr>
        <w:t>):</w:t>
      </w:r>
    </w:p>
    <w:p w14:paraId="30A5D499" w14:textId="77777777" w:rsidR="00000000" w:rsidRDefault="009B75DB">
      <w:pPr>
        <w:pStyle w:val="a0"/>
        <w:rPr>
          <w:rFonts w:hint="cs"/>
          <w:rtl/>
        </w:rPr>
      </w:pPr>
    </w:p>
    <w:p w14:paraId="64D9CFEA" w14:textId="77777777" w:rsidR="00000000" w:rsidRDefault="009B75DB">
      <w:pPr>
        <w:pStyle w:val="a0"/>
        <w:rPr>
          <w:rFonts w:hint="cs"/>
          <w:rtl/>
        </w:rPr>
      </w:pPr>
      <w:r>
        <w:rPr>
          <w:rFonts w:hint="cs"/>
          <w:rtl/>
        </w:rPr>
        <w:t>כן.</w:t>
      </w:r>
    </w:p>
    <w:p w14:paraId="130A3826" w14:textId="77777777" w:rsidR="00000000" w:rsidRDefault="009B75DB">
      <w:pPr>
        <w:pStyle w:val="a0"/>
        <w:rPr>
          <w:rFonts w:hint="cs"/>
          <w:rtl/>
        </w:rPr>
      </w:pPr>
    </w:p>
    <w:p w14:paraId="0A18D21D" w14:textId="77777777" w:rsidR="00000000" w:rsidRDefault="009B75DB">
      <w:pPr>
        <w:pStyle w:val="af1"/>
        <w:rPr>
          <w:rtl/>
        </w:rPr>
      </w:pPr>
      <w:r>
        <w:rPr>
          <w:rtl/>
        </w:rPr>
        <w:t>היו"ר ראובן ריבלין:</w:t>
      </w:r>
    </w:p>
    <w:p w14:paraId="754160DF" w14:textId="77777777" w:rsidR="00000000" w:rsidRDefault="009B75DB">
      <w:pPr>
        <w:pStyle w:val="a0"/>
        <w:rPr>
          <w:rtl/>
        </w:rPr>
      </w:pPr>
    </w:p>
    <w:p w14:paraId="682E5002" w14:textId="77777777" w:rsidR="00000000" w:rsidRDefault="009B75DB">
      <w:pPr>
        <w:pStyle w:val="a0"/>
        <w:rPr>
          <w:rFonts w:hint="cs"/>
          <w:rtl/>
        </w:rPr>
      </w:pPr>
      <w:r>
        <w:rPr>
          <w:rFonts w:hint="cs"/>
          <w:rtl/>
        </w:rPr>
        <w:t>אז אנחנו נצביע הצבעה אחת. יש הצעה אחת של נסים זאב, שהיא 16 שופטים, ויש הצעה אחרת של הוועדה, שהיא 15 שופטים, אלא אם כן, חבר הכנסת בשארה, אדוני רוצה להתנגד לשתי ההצעות, גם 15 וגם 16.</w:t>
      </w:r>
    </w:p>
    <w:p w14:paraId="53C04673" w14:textId="77777777" w:rsidR="00000000" w:rsidRDefault="009B75DB">
      <w:pPr>
        <w:pStyle w:val="a0"/>
        <w:rPr>
          <w:rFonts w:hint="cs"/>
          <w:rtl/>
        </w:rPr>
      </w:pPr>
    </w:p>
    <w:p w14:paraId="125B8EEF" w14:textId="77777777" w:rsidR="00000000" w:rsidRDefault="009B75DB">
      <w:pPr>
        <w:pStyle w:val="a0"/>
        <w:rPr>
          <w:rFonts w:hint="cs"/>
          <w:rtl/>
        </w:rPr>
      </w:pPr>
      <w:r>
        <w:rPr>
          <w:rFonts w:hint="cs"/>
          <w:rtl/>
        </w:rPr>
        <w:t xml:space="preserve">ובכן, נצביע קודם כול על 16. מי בעד, מי נגד? </w:t>
      </w:r>
      <w:r>
        <w:rPr>
          <w:rFonts w:hint="cs"/>
          <w:rtl/>
        </w:rPr>
        <w:t>נא להצביע.</w:t>
      </w:r>
    </w:p>
    <w:p w14:paraId="5D87228A" w14:textId="77777777" w:rsidR="00000000" w:rsidRDefault="009B75DB">
      <w:pPr>
        <w:pStyle w:val="a0"/>
        <w:rPr>
          <w:rFonts w:hint="cs"/>
          <w:rtl/>
        </w:rPr>
      </w:pPr>
    </w:p>
    <w:p w14:paraId="2444FF6C" w14:textId="77777777" w:rsidR="00000000" w:rsidRDefault="009B75DB">
      <w:pPr>
        <w:pStyle w:val="ab"/>
        <w:bidi/>
        <w:rPr>
          <w:rFonts w:hint="cs"/>
          <w:rtl/>
        </w:rPr>
      </w:pPr>
      <w:r>
        <w:rPr>
          <w:rFonts w:hint="cs"/>
          <w:rtl/>
        </w:rPr>
        <w:t>הצבעה</w:t>
      </w:r>
    </w:p>
    <w:p w14:paraId="06078C4F" w14:textId="77777777" w:rsidR="00000000" w:rsidRDefault="009B75DB">
      <w:pPr>
        <w:pStyle w:val="a0"/>
        <w:rPr>
          <w:rFonts w:hint="cs"/>
          <w:rtl/>
        </w:rPr>
      </w:pPr>
    </w:p>
    <w:p w14:paraId="6A9E5D68" w14:textId="77777777" w:rsidR="00000000" w:rsidRDefault="009B75DB">
      <w:pPr>
        <w:pStyle w:val="ac"/>
        <w:bidi/>
        <w:rPr>
          <w:rFonts w:hint="cs"/>
          <w:rtl/>
        </w:rPr>
      </w:pPr>
      <w:r>
        <w:rPr>
          <w:rFonts w:hint="cs"/>
          <w:rtl/>
        </w:rPr>
        <w:t xml:space="preserve">בעד ההשגה של חבר הכנסת נסים זאב </w:t>
      </w:r>
      <w:r>
        <w:rPr>
          <w:rtl/>
        </w:rPr>
        <w:t>–</w:t>
      </w:r>
      <w:r>
        <w:rPr>
          <w:rFonts w:hint="cs"/>
          <w:rtl/>
        </w:rPr>
        <w:t xml:space="preserve"> 16</w:t>
      </w:r>
    </w:p>
    <w:p w14:paraId="58724D26" w14:textId="77777777" w:rsidR="00000000" w:rsidRDefault="009B75DB">
      <w:pPr>
        <w:pStyle w:val="ac"/>
        <w:bidi/>
        <w:rPr>
          <w:rFonts w:hint="cs"/>
          <w:rtl/>
        </w:rPr>
      </w:pPr>
      <w:r>
        <w:rPr>
          <w:rFonts w:hint="cs"/>
          <w:rtl/>
        </w:rPr>
        <w:t xml:space="preserve">נגד </w:t>
      </w:r>
      <w:r>
        <w:rPr>
          <w:rtl/>
        </w:rPr>
        <w:t>–</w:t>
      </w:r>
      <w:r>
        <w:rPr>
          <w:rFonts w:hint="cs"/>
          <w:rtl/>
        </w:rPr>
        <w:t xml:space="preserve"> 78</w:t>
      </w:r>
    </w:p>
    <w:p w14:paraId="34069A00" w14:textId="77777777" w:rsidR="00000000" w:rsidRDefault="009B75DB">
      <w:pPr>
        <w:pStyle w:val="ac"/>
        <w:bidi/>
        <w:rPr>
          <w:rFonts w:hint="cs"/>
          <w:rtl/>
        </w:rPr>
      </w:pPr>
      <w:r>
        <w:rPr>
          <w:rFonts w:hint="cs"/>
          <w:rtl/>
        </w:rPr>
        <w:t xml:space="preserve">נמנעים </w:t>
      </w:r>
      <w:r>
        <w:rPr>
          <w:rtl/>
        </w:rPr>
        <w:t>–</w:t>
      </w:r>
      <w:r>
        <w:rPr>
          <w:rFonts w:hint="cs"/>
          <w:rtl/>
        </w:rPr>
        <w:t xml:space="preserve"> אין</w:t>
      </w:r>
    </w:p>
    <w:p w14:paraId="7C4EBAC1" w14:textId="77777777" w:rsidR="00000000" w:rsidRDefault="009B75DB">
      <w:pPr>
        <w:pStyle w:val="ad"/>
        <w:bidi/>
        <w:rPr>
          <w:rFonts w:hint="cs"/>
          <w:rtl/>
        </w:rPr>
      </w:pPr>
      <w:r>
        <w:rPr>
          <w:rFonts w:hint="cs"/>
          <w:rtl/>
        </w:rPr>
        <w:t>ההשגה של חבר הכנסת נסים זאב לא נתקבלה.</w:t>
      </w:r>
    </w:p>
    <w:p w14:paraId="735F6643" w14:textId="77777777" w:rsidR="00000000" w:rsidRDefault="009B75DB">
      <w:pPr>
        <w:pStyle w:val="a0"/>
        <w:rPr>
          <w:rFonts w:hint="cs"/>
          <w:rtl/>
        </w:rPr>
      </w:pPr>
    </w:p>
    <w:p w14:paraId="2DE304C3" w14:textId="77777777" w:rsidR="00000000" w:rsidRDefault="009B75DB">
      <w:pPr>
        <w:pStyle w:val="af1"/>
        <w:rPr>
          <w:rtl/>
        </w:rPr>
      </w:pPr>
      <w:r>
        <w:rPr>
          <w:rtl/>
        </w:rPr>
        <w:t>היו"ר ראובן ריבלין:</w:t>
      </w:r>
    </w:p>
    <w:p w14:paraId="793A8062" w14:textId="77777777" w:rsidR="00000000" w:rsidRDefault="009B75DB">
      <w:pPr>
        <w:pStyle w:val="a0"/>
        <w:rPr>
          <w:rtl/>
        </w:rPr>
      </w:pPr>
    </w:p>
    <w:p w14:paraId="545C1DBF" w14:textId="77777777" w:rsidR="00000000" w:rsidRDefault="009B75DB">
      <w:pPr>
        <w:pStyle w:val="a0"/>
        <w:rPr>
          <w:rFonts w:hint="cs"/>
          <w:rtl/>
        </w:rPr>
      </w:pPr>
      <w:r>
        <w:rPr>
          <w:rFonts w:hint="cs"/>
          <w:rtl/>
        </w:rPr>
        <w:t>78 נגד, 16 בעד. השגתו של חבר הכנסת נסים זאב לא נתקבלה. חברי הכנסת, נא לשבת.</w:t>
      </w:r>
    </w:p>
    <w:p w14:paraId="6CEE02D3" w14:textId="77777777" w:rsidR="00000000" w:rsidRDefault="009B75DB">
      <w:pPr>
        <w:pStyle w:val="a0"/>
        <w:rPr>
          <w:rFonts w:hint="cs"/>
          <w:rtl/>
        </w:rPr>
      </w:pPr>
    </w:p>
    <w:p w14:paraId="01EF3BB6" w14:textId="77777777" w:rsidR="00000000" w:rsidRDefault="009B75DB">
      <w:pPr>
        <w:pStyle w:val="a0"/>
        <w:rPr>
          <w:rFonts w:hint="cs"/>
          <w:rtl/>
        </w:rPr>
      </w:pPr>
      <w:r>
        <w:rPr>
          <w:rFonts w:hint="cs"/>
          <w:rtl/>
        </w:rPr>
        <w:t>רבותי, מי בעד הצעת ההחלטה של הוועדה, כפי</w:t>
      </w:r>
      <w:r>
        <w:rPr>
          <w:rFonts w:hint="cs"/>
          <w:rtl/>
        </w:rPr>
        <w:t xml:space="preserve"> שהיא הובאה, ל-15 שופטים, ומי נגד? נא להצביע. כל מי שמצביע נגד, כמובן חוזר ל-12 שופטים.</w:t>
      </w:r>
    </w:p>
    <w:p w14:paraId="51D26DB0" w14:textId="77777777" w:rsidR="00000000" w:rsidRDefault="009B75DB">
      <w:pPr>
        <w:pStyle w:val="a0"/>
        <w:rPr>
          <w:rFonts w:hint="cs"/>
          <w:rtl/>
        </w:rPr>
      </w:pPr>
    </w:p>
    <w:p w14:paraId="10C6D81A" w14:textId="77777777" w:rsidR="00000000" w:rsidRDefault="009B75DB">
      <w:pPr>
        <w:pStyle w:val="ab"/>
        <w:bidi/>
        <w:rPr>
          <w:rFonts w:hint="cs"/>
          <w:rtl/>
        </w:rPr>
      </w:pPr>
      <w:r>
        <w:rPr>
          <w:rFonts w:hint="cs"/>
          <w:rtl/>
        </w:rPr>
        <w:t>הצבעה</w:t>
      </w:r>
    </w:p>
    <w:p w14:paraId="375D1BC9" w14:textId="77777777" w:rsidR="00000000" w:rsidRDefault="009B75DB">
      <w:pPr>
        <w:pStyle w:val="a0"/>
        <w:rPr>
          <w:rFonts w:hint="cs"/>
          <w:rtl/>
        </w:rPr>
      </w:pPr>
    </w:p>
    <w:p w14:paraId="09FFCCA8" w14:textId="77777777" w:rsidR="00000000" w:rsidRDefault="009B75DB">
      <w:pPr>
        <w:pStyle w:val="ac"/>
        <w:bidi/>
        <w:rPr>
          <w:rFonts w:hint="cs"/>
          <w:rtl/>
        </w:rPr>
      </w:pPr>
      <w:r>
        <w:rPr>
          <w:rFonts w:hint="cs"/>
          <w:rtl/>
        </w:rPr>
        <w:t xml:space="preserve">בעד הצעת ועדת החוקה, חוק ומשפט </w:t>
      </w:r>
      <w:r>
        <w:rPr>
          <w:rtl/>
        </w:rPr>
        <w:t>–</w:t>
      </w:r>
      <w:r>
        <w:rPr>
          <w:rFonts w:hint="cs"/>
          <w:rtl/>
        </w:rPr>
        <w:t xml:space="preserve"> 81</w:t>
      </w:r>
    </w:p>
    <w:p w14:paraId="355B0C51" w14:textId="77777777" w:rsidR="00000000" w:rsidRDefault="009B75DB">
      <w:pPr>
        <w:pStyle w:val="ac"/>
        <w:bidi/>
        <w:rPr>
          <w:rFonts w:hint="cs"/>
          <w:rtl/>
        </w:rPr>
      </w:pPr>
      <w:r>
        <w:rPr>
          <w:rFonts w:hint="cs"/>
          <w:rtl/>
        </w:rPr>
        <w:t xml:space="preserve">נגד </w:t>
      </w:r>
      <w:r>
        <w:rPr>
          <w:rtl/>
        </w:rPr>
        <w:t>–</w:t>
      </w:r>
      <w:r>
        <w:rPr>
          <w:rFonts w:hint="cs"/>
          <w:rtl/>
        </w:rPr>
        <w:t xml:space="preserve"> 15</w:t>
      </w:r>
    </w:p>
    <w:p w14:paraId="00F45D9D" w14:textId="77777777" w:rsidR="00000000" w:rsidRDefault="009B75DB">
      <w:pPr>
        <w:pStyle w:val="ac"/>
        <w:bidi/>
        <w:rPr>
          <w:rFonts w:hint="cs"/>
          <w:rtl/>
        </w:rPr>
      </w:pPr>
      <w:r>
        <w:rPr>
          <w:rFonts w:hint="cs"/>
          <w:rtl/>
        </w:rPr>
        <w:t xml:space="preserve">נמנעים </w:t>
      </w:r>
      <w:r>
        <w:rPr>
          <w:rtl/>
        </w:rPr>
        <w:t>–</w:t>
      </w:r>
      <w:r>
        <w:rPr>
          <w:rFonts w:hint="cs"/>
          <w:rtl/>
        </w:rPr>
        <w:t xml:space="preserve"> 1</w:t>
      </w:r>
    </w:p>
    <w:p w14:paraId="39B80FE0" w14:textId="77777777" w:rsidR="00000000" w:rsidRDefault="009B75DB">
      <w:pPr>
        <w:pStyle w:val="ad"/>
        <w:bidi/>
        <w:rPr>
          <w:rFonts w:hint="cs"/>
          <w:rtl/>
        </w:rPr>
      </w:pPr>
      <w:r>
        <w:rPr>
          <w:rFonts w:hint="cs"/>
          <w:rtl/>
        </w:rPr>
        <w:t>הצעת ועדת החוקה, חוק ומשפט בדבר מספר שופטי בית-המשפט העליון נתקבלה.</w:t>
      </w:r>
    </w:p>
    <w:p w14:paraId="6545D4EC" w14:textId="77777777" w:rsidR="00000000" w:rsidRDefault="009B75DB">
      <w:pPr>
        <w:pStyle w:val="a0"/>
        <w:rPr>
          <w:rFonts w:hint="cs"/>
          <w:rtl/>
        </w:rPr>
      </w:pPr>
    </w:p>
    <w:p w14:paraId="43065127" w14:textId="77777777" w:rsidR="00000000" w:rsidRDefault="009B75DB">
      <w:pPr>
        <w:pStyle w:val="af1"/>
        <w:rPr>
          <w:rtl/>
        </w:rPr>
      </w:pPr>
      <w:r>
        <w:rPr>
          <w:rtl/>
        </w:rPr>
        <w:t>היו"ר ראובן ריבלין:</w:t>
      </w:r>
    </w:p>
    <w:p w14:paraId="646422D4" w14:textId="77777777" w:rsidR="00000000" w:rsidRDefault="009B75DB">
      <w:pPr>
        <w:pStyle w:val="a0"/>
        <w:rPr>
          <w:rtl/>
        </w:rPr>
      </w:pPr>
    </w:p>
    <w:p w14:paraId="7098FACD" w14:textId="77777777" w:rsidR="00000000" w:rsidRDefault="009B75DB">
      <w:pPr>
        <w:pStyle w:val="a0"/>
        <w:rPr>
          <w:rFonts w:hint="cs"/>
          <w:rtl/>
        </w:rPr>
      </w:pPr>
      <w:r>
        <w:rPr>
          <w:rFonts w:hint="cs"/>
          <w:rtl/>
        </w:rPr>
        <w:t>81 בעד, 15 נגד</w:t>
      </w:r>
      <w:r>
        <w:rPr>
          <w:rFonts w:hint="cs"/>
          <w:rtl/>
        </w:rPr>
        <w:t xml:space="preserve">, נמנע אחד. אני קובע שההחלטה על-פי המלצת ועדת החוקה, חוק ומשפט בדבר קביעת 15 שופטים לבית-המשפט העליון נתקבלה על-ידי רוב חברי הכנסת. </w:t>
      </w:r>
    </w:p>
    <w:p w14:paraId="37DA77DE" w14:textId="77777777" w:rsidR="00000000" w:rsidRDefault="009B75DB">
      <w:pPr>
        <w:pStyle w:val="a0"/>
        <w:rPr>
          <w:rFonts w:hint="cs"/>
          <w:rtl/>
        </w:rPr>
      </w:pPr>
    </w:p>
    <w:p w14:paraId="533560FB" w14:textId="77777777" w:rsidR="00000000" w:rsidRDefault="009B75DB">
      <w:pPr>
        <w:pStyle w:val="a0"/>
        <w:rPr>
          <w:rFonts w:hint="cs"/>
          <w:rtl/>
        </w:rPr>
      </w:pPr>
      <w:r>
        <w:rPr>
          <w:rFonts w:hint="cs"/>
          <w:rtl/>
        </w:rPr>
        <w:t>אני מבקש לברך את יושב-ראש הוועדה על עבודתו העמוקה, המסורה והעקבית. אני מברך את הוועדה כולה על שהתייחסה לנושא בשיא הרצינות,</w:t>
      </w:r>
      <w:r>
        <w:rPr>
          <w:rFonts w:hint="cs"/>
          <w:rtl/>
        </w:rPr>
        <w:t xml:space="preserve"> ובדרך שבה ראוי לו לבית-מחוקקים להחליט את החלטותיו. יישר כוח.</w:t>
      </w:r>
    </w:p>
    <w:p w14:paraId="41D65526" w14:textId="77777777" w:rsidR="00000000" w:rsidRDefault="009B75DB">
      <w:pPr>
        <w:pStyle w:val="a0"/>
        <w:ind w:firstLine="0"/>
        <w:rPr>
          <w:rFonts w:hint="cs"/>
          <w:rtl/>
        </w:rPr>
      </w:pPr>
    </w:p>
    <w:p w14:paraId="568D7615" w14:textId="77777777" w:rsidR="00000000" w:rsidRDefault="009B75DB">
      <w:pPr>
        <w:pStyle w:val="a0"/>
        <w:rPr>
          <w:rFonts w:hint="cs"/>
          <w:rtl/>
        </w:rPr>
      </w:pPr>
      <w:r>
        <w:rPr>
          <w:rFonts w:hint="cs"/>
          <w:rtl/>
        </w:rPr>
        <w:t xml:space="preserve">אנחנו עוברים להצבעה על שני החוקים. סליחה, רבותי, אנחנו עכשיו מצביעים על החלטה בדבר תיקון טעות בחוק החברות. </w:t>
      </w:r>
    </w:p>
    <w:p w14:paraId="0BF7F752" w14:textId="77777777" w:rsidR="00000000" w:rsidRDefault="009B75DB">
      <w:pPr>
        <w:pStyle w:val="a0"/>
        <w:rPr>
          <w:rFonts w:hint="cs"/>
          <w:rtl/>
        </w:rPr>
      </w:pPr>
    </w:p>
    <w:p w14:paraId="42D7C9A6" w14:textId="77777777" w:rsidR="00000000" w:rsidRDefault="009B75DB">
      <w:pPr>
        <w:pStyle w:val="af0"/>
        <w:rPr>
          <w:rtl/>
        </w:rPr>
      </w:pPr>
      <w:r>
        <w:rPr>
          <w:rFonts w:hint="eastAsia"/>
          <w:rtl/>
        </w:rPr>
        <w:t>נסים</w:t>
      </w:r>
      <w:r>
        <w:rPr>
          <w:rtl/>
        </w:rPr>
        <w:t xml:space="preserve"> זאב (ש"ס):</w:t>
      </w:r>
    </w:p>
    <w:p w14:paraId="6B5FBC5E" w14:textId="77777777" w:rsidR="00000000" w:rsidRDefault="009B75DB">
      <w:pPr>
        <w:pStyle w:val="a0"/>
        <w:rPr>
          <w:rFonts w:hint="cs"/>
          <w:rtl/>
        </w:rPr>
      </w:pPr>
    </w:p>
    <w:p w14:paraId="52CA64E6" w14:textId="77777777" w:rsidR="00000000" w:rsidRDefault="009B75DB">
      <w:pPr>
        <w:pStyle w:val="a0"/>
        <w:rPr>
          <w:rFonts w:hint="cs"/>
          <w:rtl/>
        </w:rPr>
      </w:pPr>
      <w:r>
        <w:rPr>
          <w:rFonts w:hint="cs"/>
          <w:rtl/>
        </w:rPr>
        <w:t>כל החוק "פארש".</w:t>
      </w:r>
    </w:p>
    <w:p w14:paraId="398DA40C" w14:textId="77777777" w:rsidR="00000000" w:rsidRDefault="009B75DB">
      <w:pPr>
        <w:pStyle w:val="af1"/>
        <w:rPr>
          <w:rFonts w:hint="cs"/>
          <w:rtl/>
        </w:rPr>
      </w:pPr>
    </w:p>
    <w:p w14:paraId="09DB27B2" w14:textId="77777777" w:rsidR="00000000" w:rsidRDefault="009B75DB">
      <w:pPr>
        <w:pStyle w:val="af1"/>
        <w:rPr>
          <w:rtl/>
        </w:rPr>
      </w:pPr>
      <w:r>
        <w:rPr>
          <w:rtl/>
        </w:rPr>
        <w:t>היו"ר ראובן ריבלין:</w:t>
      </w:r>
    </w:p>
    <w:p w14:paraId="378E8825" w14:textId="77777777" w:rsidR="00000000" w:rsidRDefault="009B75DB">
      <w:pPr>
        <w:pStyle w:val="a0"/>
        <w:rPr>
          <w:rtl/>
        </w:rPr>
      </w:pPr>
    </w:p>
    <w:p w14:paraId="7209BAEC" w14:textId="77777777" w:rsidR="00000000" w:rsidRDefault="009B75DB">
      <w:pPr>
        <w:pStyle w:val="a0"/>
        <w:rPr>
          <w:rFonts w:hint="cs"/>
          <w:rtl/>
        </w:rPr>
      </w:pPr>
      <w:r>
        <w:rPr>
          <w:rFonts w:hint="cs"/>
          <w:rtl/>
        </w:rPr>
        <w:t>חבר הכנסת נסים זאב.</w:t>
      </w:r>
    </w:p>
    <w:p w14:paraId="7A54D482" w14:textId="77777777" w:rsidR="00000000" w:rsidRDefault="009B75DB">
      <w:pPr>
        <w:pStyle w:val="a0"/>
        <w:rPr>
          <w:rFonts w:hint="cs"/>
          <w:rtl/>
        </w:rPr>
      </w:pPr>
    </w:p>
    <w:p w14:paraId="23698B45" w14:textId="77777777" w:rsidR="00000000" w:rsidRDefault="009B75DB">
      <w:pPr>
        <w:pStyle w:val="a2"/>
        <w:rPr>
          <w:rtl/>
        </w:rPr>
      </w:pPr>
    </w:p>
    <w:p w14:paraId="23109C47" w14:textId="77777777" w:rsidR="00000000" w:rsidRDefault="009B75DB">
      <w:pPr>
        <w:pStyle w:val="a2"/>
        <w:rPr>
          <w:rtl/>
        </w:rPr>
      </w:pPr>
      <w:bookmarkStart w:id="114" w:name="CS19738FI0019738T24_12_2003_13_15_51"/>
      <w:bookmarkStart w:id="115" w:name="CS19738FI0019738T24_12_2003_13_16_12"/>
      <w:bookmarkStart w:id="116" w:name="_Toc62986457"/>
      <w:bookmarkEnd w:id="114"/>
      <w:bookmarkEnd w:id="115"/>
      <w:r>
        <w:rPr>
          <w:rtl/>
        </w:rPr>
        <w:t>החלטה ב</w:t>
      </w:r>
      <w:r>
        <w:rPr>
          <w:rtl/>
        </w:rPr>
        <w:t>דבר תיקון טעות בחוק החברות (תיקון מס' 2), התשס"ד-2003</w:t>
      </w:r>
      <w:bookmarkEnd w:id="116"/>
      <w:r>
        <w:rPr>
          <w:rtl/>
        </w:rPr>
        <w:t xml:space="preserve"> </w:t>
      </w:r>
    </w:p>
    <w:p w14:paraId="4F480AD6" w14:textId="77777777" w:rsidR="00000000" w:rsidRDefault="009B75DB">
      <w:pPr>
        <w:pStyle w:val="a0"/>
        <w:ind w:firstLine="0"/>
        <w:rPr>
          <w:rtl/>
        </w:rPr>
      </w:pPr>
      <w:r>
        <w:rPr>
          <w:rtl/>
        </w:rPr>
        <w:t xml:space="preserve"> [נספחות.]</w:t>
      </w:r>
    </w:p>
    <w:p w14:paraId="19D492AE" w14:textId="77777777" w:rsidR="00000000" w:rsidRDefault="009B75DB">
      <w:pPr>
        <w:pStyle w:val="-0"/>
        <w:rPr>
          <w:rFonts w:hint="cs"/>
          <w:rtl/>
        </w:rPr>
      </w:pPr>
    </w:p>
    <w:p w14:paraId="0B0BD603" w14:textId="77777777" w:rsidR="00000000" w:rsidRDefault="009B75DB">
      <w:pPr>
        <w:pStyle w:val="af1"/>
        <w:rPr>
          <w:rtl/>
        </w:rPr>
      </w:pPr>
      <w:r>
        <w:rPr>
          <w:rtl/>
        </w:rPr>
        <w:t>היו"ר ראובן ריבלין:</w:t>
      </w:r>
    </w:p>
    <w:p w14:paraId="601DD86D" w14:textId="77777777" w:rsidR="00000000" w:rsidRDefault="009B75DB">
      <w:pPr>
        <w:pStyle w:val="a0"/>
        <w:rPr>
          <w:rtl/>
        </w:rPr>
      </w:pPr>
    </w:p>
    <w:p w14:paraId="7404B54C" w14:textId="77777777" w:rsidR="00000000" w:rsidRDefault="009B75DB">
      <w:pPr>
        <w:pStyle w:val="a0"/>
        <w:rPr>
          <w:rFonts w:hint="cs"/>
          <w:rtl/>
        </w:rPr>
      </w:pPr>
      <w:r>
        <w:rPr>
          <w:rFonts w:hint="cs"/>
          <w:rtl/>
        </w:rPr>
        <w:t>חבר הכנסת רשף חן, נא להביא את התיקון. חבר הכנסת רשף חן, מוועדת המשנה של ועדת החוקה, יקרא את הצעת ההחלטה, ואנחנו נצביע עליה. תיקון טעות בחוק החברות.</w:t>
      </w:r>
    </w:p>
    <w:p w14:paraId="73AC0D6E" w14:textId="77777777" w:rsidR="00000000" w:rsidRDefault="009B75DB">
      <w:pPr>
        <w:pStyle w:val="a0"/>
        <w:rPr>
          <w:rFonts w:hint="cs"/>
          <w:rtl/>
        </w:rPr>
      </w:pPr>
    </w:p>
    <w:p w14:paraId="2A8C39A9" w14:textId="77777777" w:rsidR="00000000" w:rsidRDefault="009B75DB">
      <w:pPr>
        <w:pStyle w:val="a"/>
        <w:rPr>
          <w:rtl/>
        </w:rPr>
      </w:pPr>
      <w:bookmarkStart w:id="117" w:name="FS000001048T24_12_2003_12_55_58"/>
      <w:bookmarkStart w:id="118" w:name="_Toc62986458"/>
      <w:bookmarkEnd w:id="117"/>
      <w:r>
        <w:rPr>
          <w:rFonts w:hint="eastAsia"/>
          <w:rtl/>
        </w:rPr>
        <w:t>רשף</w:t>
      </w:r>
      <w:r>
        <w:rPr>
          <w:rtl/>
        </w:rPr>
        <w:t xml:space="preserve"> חן (</w:t>
      </w:r>
      <w:r>
        <w:rPr>
          <w:rFonts w:hint="cs"/>
          <w:rtl/>
        </w:rPr>
        <w:t>בשם ועדת הח</w:t>
      </w:r>
      <w:r>
        <w:rPr>
          <w:rFonts w:hint="cs"/>
          <w:rtl/>
        </w:rPr>
        <w:t>וקה, חוק ומשפט</w:t>
      </w:r>
      <w:r>
        <w:rPr>
          <w:rtl/>
        </w:rPr>
        <w:t>):</w:t>
      </w:r>
      <w:bookmarkEnd w:id="118"/>
    </w:p>
    <w:p w14:paraId="608CD63E" w14:textId="77777777" w:rsidR="00000000" w:rsidRDefault="009B75DB">
      <w:pPr>
        <w:rPr>
          <w:rtl/>
        </w:rPr>
      </w:pPr>
    </w:p>
    <w:p w14:paraId="1603FE2A" w14:textId="77777777" w:rsidR="00000000" w:rsidRDefault="009B75DB">
      <w:pPr>
        <w:pStyle w:val="a0"/>
        <w:ind w:firstLine="720"/>
        <w:rPr>
          <w:rFonts w:hint="cs"/>
          <w:rtl/>
        </w:rPr>
      </w:pPr>
      <w:r>
        <w:rPr>
          <w:rFonts w:hint="cs"/>
          <w:rtl/>
        </w:rPr>
        <w:t>אדוני היושב-ראש, רבותי חברי הכנסת, מדובר בטעות טכנית. בשבוע שעבר הועבר כאן תיקון חוק החברות, שהסמיך את רשם החברות להטיל סנקציות על חברות שאינן משלמות אגרה. הסעיף שאותו מתקנים, המלים שם נשמטו. אנחנו מבקשים להוסיף את המלים: "סעיף 354". מדוב</w:t>
      </w:r>
      <w:r>
        <w:rPr>
          <w:rFonts w:hint="cs"/>
          <w:rtl/>
        </w:rPr>
        <w:t>ר בעניין טכני לחלוטין, פליטת קולמוס ותו-לא. תודה רבה.</w:t>
      </w:r>
    </w:p>
    <w:p w14:paraId="323A4B7A" w14:textId="77777777" w:rsidR="00000000" w:rsidRDefault="009B75DB">
      <w:pPr>
        <w:pStyle w:val="a0"/>
        <w:ind w:firstLine="0"/>
        <w:rPr>
          <w:rFonts w:hint="cs"/>
          <w:rtl/>
        </w:rPr>
      </w:pPr>
    </w:p>
    <w:p w14:paraId="016E6655" w14:textId="77777777" w:rsidR="00000000" w:rsidRDefault="009B75DB">
      <w:pPr>
        <w:pStyle w:val="af1"/>
        <w:rPr>
          <w:rtl/>
        </w:rPr>
      </w:pPr>
      <w:r>
        <w:rPr>
          <w:rtl/>
        </w:rPr>
        <w:t>היו"ר ראובן ריבלין:</w:t>
      </w:r>
    </w:p>
    <w:p w14:paraId="03588AA6" w14:textId="77777777" w:rsidR="00000000" w:rsidRDefault="009B75DB">
      <w:pPr>
        <w:pStyle w:val="a0"/>
        <w:rPr>
          <w:rtl/>
        </w:rPr>
      </w:pPr>
    </w:p>
    <w:p w14:paraId="76CBA585" w14:textId="77777777" w:rsidR="00000000" w:rsidRDefault="009B75DB">
      <w:pPr>
        <w:pStyle w:val="a0"/>
        <w:rPr>
          <w:rFonts w:hint="cs"/>
          <w:rtl/>
        </w:rPr>
      </w:pPr>
      <w:r>
        <w:rPr>
          <w:rFonts w:hint="cs"/>
          <w:rtl/>
        </w:rPr>
        <w:t>תודה רבה. רבותי חברי הכנסת, אני עוצר את השעון. חבר הכנסת נסים זאב, כאשר אני מתחיל בהצבעה אדוני לא יקרא ולו קריאה אחת. בשבוע הבא אנחנו עוברים לימים לא קלים. בזמן ההצבעה לא יאמר אדם,</w:t>
      </w:r>
      <w:r>
        <w:rPr>
          <w:rFonts w:hint="cs"/>
          <w:rtl/>
        </w:rPr>
        <w:t xml:space="preserve"> שהוא חבר כנסת ונמצא באולם, מלה אחת בזמן ההצבעה, ולא יפריע לקיומה. יכולים לומר "בעד", "נגד". </w:t>
      </w:r>
    </w:p>
    <w:p w14:paraId="7D99D2E3" w14:textId="77777777" w:rsidR="00000000" w:rsidRDefault="009B75DB">
      <w:pPr>
        <w:pStyle w:val="a0"/>
        <w:rPr>
          <w:rFonts w:hint="cs"/>
          <w:rtl/>
        </w:rPr>
      </w:pPr>
    </w:p>
    <w:p w14:paraId="113C3AE4" w14:textId="77777777" w:rsidR="00000000" w:rsidRDefault="009B75DB">
      <w:pPr>
        <w:pStyle w:val="a0"/>
        <w:rPr>
          <w:rFonts w:hint="cs"/>
          <w:rtl/>
        </w:rPr>
      </w:pPr>
      <w:r>
        <w:rPr>
          <w:rFonts w:hint="cs"/>
          <w:rtl/>
        </w:rPr>
        <w:t>רבותי חברי הכנסת, אנחנו עוברים עכשיו להצבעה על תיקון חוק החברות. מי בעד, מי נגד - נא להצביע.</w:t>
      </w:r>
    </w:p>
    <w:p w14:paraId="4EABEA02" w14:textId="77777777" w:rsidR="00000000" w:rsidRDefault="009B75DB">
      <w:pPr>
        <w:pStyle w:val="a0"/>
        <w:rPr>
          <w:rFonts w:hint="cs"/>
          <w:rtl/>
        </w:rPr>
      </w:pPr>
    </w:p>
    <w:p w14:paraId="343D3CDF" w14:textId="77777777" w:rsidR="00000000" w:rsidRDefault="009B75DB">
      <w:pPr>
        <w:pStyle w:val="ab"/>
        <w:bidi/>
        <w:rPr>
          <w:rFonts w:hint="cs"/>
          <w:rtl/>
        </w:rPr>
      </w:pPr>
      <w:r>
        <w:rPr>
          <w:rFonts w:hint="cs"/>
          <w:rtl/>
        </w:rPr>
        <w:t>הצבעה</w:t>
      </w:r>
    </w:p>
    <w:p w14:paraId="2C55114D" w14:textId="77777777" w:rsidR="00000000" w:rsidRDefault="009B75DB">
      <w:pPr>
        <w:pStyle w:val="a0"/>
        <w:rPr>
          <w:rFonts w:hint="cs"/>
          <w:rtl/>
        </w:rPr>
      </w:pPr>
    </w:p>
    <w:p w14:paraId="56858C17" w14:textId="77777777" w:rsidR="00000000" w:rsidRDefault="009B75DB">
      <w:pPr>
        <w:pStyle w:val="ac"/>
        <w:bidi/>
        <w:rPr>
          <w:rFonts w:hint="cs"/>
          <w:rtl/>
        </w:rPr>
      </w:pPr>
      <w:r>
        <w:rPr>
          <w:rFonts w:hint="cs"/>
          <w:rtl/>
        </w:rPr>
        <w:t xml:space="preserve">בעד ההחלטה </w:t>
      </w:r>
      <w:r>
        <w:rPr>
          <w:rtl/>
        </w:rPr>
        <w:t>–</w:t>
      </w:r>
      <w:r>
        <w:rPr>
          <w:rFonts w:hint="cs"/>
          <w:rtl/>
        </w:rPr>
        <w:t xml:space="preserve"> 80</w:t>
      </w:r>
    </w:p>
    <w:p w14:paraId="5C5C3561" w14:textId="77777777" w:rsidR="00000000" w:rsidRDefault="009B75DB">
      <w:pPr>
        <w:pStyle w:val="ac"/>
        <w:bidi/>
        <w:rPr>
          <w:rFonts w:hint="cs"/>
          <w:rtl/>
        </w:rPr>
      </w:pPr>
      <w:r>
        <w:rPr>
          <w:rFonts w:hint="cs"/>
          <w:rtl/>
        </w:rPr>
        <w:t>נגד - 11</w:t>
      </w:r>
    </w:p>
    <w:p w14:paraId="5878C113" w14:textId="77777777" w:rsidR="00000000" w:rsidRDefault="009B75DB">
      <w:pPr>
        <w:pStyle w:val="ac"/>
        <w:bidi/>
        <w:rPr>
          <w:rFonts w:hint="cs"/>
          <w:rtl/>
        </w:rPr>
      </w:pPr>
      <w:r>
        <w:rPr>
          <w:rFonts w:hint="cs"/>
          <w:rtl/>
        </w:rPr>
        <w:t>נמנעים - 2</w:t>
      </w:r>
    </w:p>
    <w:p w14:paraId="2B93D2E4" w14:textId="77777777" w:rsidR="00000000" w:rsidRDefault="009B75DB">
      <w:pPr>
        <w:pStyle w:val="ad"/>
        <w:bidi/>
        <w:rPr>
          <w:rFonts w:hint="cs"/>
          <w:rtl/>
        </w:rPr>
      </w:pPr>
      <w:r>
        <w:rPr>
          <w:rFonts w:hint="cs"/>
          <w:rtl/>
        </w:rPr>
        <w:t>ההחלטה בדבר תיקון טעות ב</w:t>
      </w:r>
      <w:r>
        <w:rPr>
          <w:rFonts w:hint="cs"/>
          <w:rtl/>
        </w:rPr>
        <w:t>חוק החברות (תיקון מס' 2), התשס"ד-2003, נתקבלה.</w:t>
      </w:r>
    </w:p>
    <w:p w14:paraId="610E3843" w14:textId="77777777" w:rsidR="00000000" w:rsidRDefault="009B75DB">
      <w:pPr>
        <w:pStyle w:val="af1"/>
        <w:rPr>
          <w:rFonts w:hint="cs"/>
          <w:rtl/>
        </w:rPr>
      </w:pPr>
    </w:p>
    <w:p w14:paraId="79914E75" w14:textId="77777777" w:rsidR="00000000" w:rsidRDefault="009B75DB">
      <w:pPr>
        <w:pStyle w:val="af1"/>
        <w:rPr>
          <w:rFonts w:hint="cs"/>
          <w:rtl/>
        </w:rPr>
      </w:pPr>
    </w:p>
    <w:p w14:paraId="567BE2D4" w14:textId="77777777" w:rsidR="00000000" w:rsidRDefault="009B75DB">
      <w:pPr>
        <w:pStyle w:val="af1"/>
        <w:rPr>
          <w:rFonts w:hint="cs"/>
          <w:rtl/>
        </w:rPr>
      </w:pPr>
    </w:p>
    <w:p w14:paraId="69B9B076" w14:textId="77777777" w:rsidR="00000000" w:rsidRDefault="009B75DB">
      <w:pPr>
        <w:pStyle w:val="af1"/>
        <w:rPr>
          <w:rtl/>
        </w:rPr>
      </w:pPr>
      <w:r>
        <w:rPr>
          <w:rtl/>
        </w:rPr>
        <w:t>היו"ר ראובן ריבלין:</w:t>
      </w:r>
    </w:p>
    <w:p w14:paraId="13B389B8" w14:textId="77777777" w:rsidR="00000000" w:rsidRDefault="009B75DB">
      <w:pPr>
        <w:pStyle w:val="a0"/>
        <w:rPr>
          <w:rtl/>
        </w:rPr>
      </w:pPr>
    </w:p>
    <w:p w14:paraId="69B70C11" w14:textId="77777777" w:rsidR="00000000" w:rsidRDefault="009B75DB">
      <w:pPr>
        <w:pStyle w:val="a0"/>
        <w:rPr>
          <w:rFonts w:hint="cs"/>
          <w:rtl/>
        </w:rPr>
      </w:pPr>
      <w:r>
        <w:rPr>
          <w:rFonts w:hint="cs"/>
          <w:rtl/>
        </w:rPr>
        <w:t xml:space="preserve">בעד </w:t>
      </w:r>
      <w:r>
        <w:rPr>
          <w:rtl/>
        </w:rPr>
        <w:t>–</w:t>
      </w:r>
      <w:r>
        <w:rPr>
          <w:rFonts w:hint="cs"/>
          <w:rtl/>
        </w:rPr>
        <w:t xml:space="preserve"> 80, 11 נגד, שני נמנעים. אני קובע שהצעת התיקון לחוק החברות, תיקון מס' 2, עבר. תודה רבה.</w:t>
      </w:r>
    </w:p>
    <w:p w14:paraId="2E56D92B" w14:textId="77777777" w:rsidR="00000000" w:rsidRDefault="009B75DB">
      <w:pPr>
        <w:pStyle w:val="a0"/>
        <w:rPr>
          <w:rFonts w:hint="cs"/>
          <w:rtl/>
        </w:rPr>
      </w:pPr>
    </w:p>
    <w:p w14:paraId="54D61D2A" w14:textId="77777777" w:rsidR="00000000" w:rsidRDefault="009B75DB">
      <w:pPr>
        <w:pStyle w:val="af0"/>
        <w:rPr>
          <w:rtl/>
        </w:rPr>
      </w:pPr>
      <w:r>
        <w:rPr>
          <w:rFonts w:hint="eastAsia"/>
          <w:rtl/>
        </w:rPr>
        <w:t>נסים</w:t>
      </w:r>
      <w:r>
        <w:rPr>
          <w:rtl/>
        </w:rPr>
        <w:t xml:space="preserve"> זאב (ש"ס):</w:t>
      </w:r>
    </w:p>
    <w:p w14:paraId="3529A63B" w14:textId="77777777" w:rsidR="00000000" w:rsidRDefault="009B75DB">
      <w:pPr>
        <w:pStyle w:val="a0"/>
        <w:rPr>
          <w:rFonts w:hint="cs"/>
          <w:rtl/>
        </w:rPr>
      </w:pPr>
    </w:p>
    <w:p w14:paraId="19DAF456" w14:textId="77777777" w:rsidR="00000000" w:rsidRDefault="009B75DB">
      <w:pPr>
        <w:pStyle w:val="a0"/>
        <w:rPr>
          <w:rFonts w:hint="cs"/>
          <w:rtl/>
        </w:rPr>
      </w:pPr>
      <w:r>
        <w:rPr>
          <w:rFonts w:hint="cs"/>
          <w:rtl/>
        </w:rPr>
        <w:t xml:space="preserve">- - - </w:t>
      </w:r>
    </w:p>
    <w:p w14:paraId="7FDC44FB" w14:textId="77777777" w:rsidR="00000000" w:rsidRDefault="009B75DB">
      <w:pPr>
        <w:pStyle w:val="a0"/>
        <w:rPr>
          <w:rFonts w:hint="cs"/>
          <w:rtl/>
        </w:rPr>
      </w:pPr>
    </w:p>
    <w:p w14:paraId="404F44CC" w14:textId="77777777" w:rsidR="00000000" w:rsidRDefault="009B75DB">
      <w:pPr>
        <w:pStyle w:val="af1"/>
        <w:rPr>
          <w:rtl/>
        </w:rPr>
      </w:pPr>
      <w:r>
        <w:rPr>
          <w:rtl/>
        </w:rPr>
        <w:t>היו"ר ראובן ריבלין:</w:t>
      </w:r>
    </w:p>
    <w:p w14:paraId="3C0F2A70" w14:textId="77777777" w:rsidR="00000000" w:rsidRDefault="009B75DB">
      <w:pPr>
        <w:pStyle w:val="a0"/>
        <w:rPr>
          <w:rtl/>
        </w:rPr>
      </w:pPr>
    </w:p>
    <w:p w14:paraId="2CDBECD8" w14:textId="77777777" w:rsidR="00000000" w:rsidRDefault="009B75DB">
      <w:pPr>
        <w:pStyle w:val="a0"/>
        <w:rPr>
          <w:rFonts w:hint="cs"/>
          <w:rtl/>
        </w:rPr>
      </w:pPr>
      <w:r>
        <w:rPr>
          <w:rFonts w:hint="cs"/>
          <w:rtl/>
        </w:rPr>
        <w:t>חבר הכנסת נסים זאב, אני אשלול מאדוני את היכול</w:t>
      </w:r>
      <w:r>
        <w:rPr>
          <w:rFonts w:hint="cs"/>
          <w:rtl/>
        </w:rPr>
        <w:t>ת שלו להצביע. חבר הכנסת יצחק כהן, מה רצית?</w:t>
      </w:r>
    </w:p>
    <w:p w14:paraId="0C19F25D" w14:textId="77777777" w:rsidR="00000000" w:rsidRDefault="009B75DB">
      <w:pPr>
        <w:pStyle w:val="a0"/>
        <w:rPr>
          <w:rFonts w:hint="cs"/>
          <w:rtl/>
        </w:rPr>
      </w:pPr>
    </w:p>
    <w:p w14:paraId="5A738FBB" w14:textId="77777777" w:rsidR="00000000" w:rsidRDefault="009B75DB">
      <w:pPr>
        <w:pStyle w:val="af0"/>
        <w:rPr>
          <w:rtl/>
        </w:rPr>
      </w:pPr>
      <w:r>
        <w:rPr>
          <w:rFonts w:hint="eastAsia"/>
          <w:rtl/>
        </w:rPr>
        <w:t>יצחק</w:t>
      </w:r>
      <w:r>
        <w:rPr>
          <w:rtl/>
        </w:rPr>
        <w:t xml:space="preserve"> כהן (ש"ס):</w:t>
      </w:r>
    </w:p>
    <w:p w14:paraId="1E5DF0BF" w14:textId="77777777" w:rsidR="00000000" w:rsidRDefault="009B75DB">
      <w:pPr>
        <w:pStyle w:val="a0"/>
        <w:rPr>
          <w:rFonts w:hint="cs"/>
          <w:rtl/>
        </w:rPr>
      </w:pPr>
    </w:p>
    <w:p w14:paraId="14E993E0" w14:textId="77777777" w:rsidR="00000000" w:rsidRDefault="009B75DB">
      <w:pPr>
        <w:pStyle w:val="a0"/>
        <w:rPr>
          <w:rFonts w:hint="cs"/>
          <w:rtl/>
        </w:rPr>
      </w:pPr>
      <w:r>
        <w:rPr>
          <w:rFonts w:hint="cs"/>
          <w:rtl/>
        </w:rPr>
        <w:t>אתה נטפל לחבר הכנסת נסים זאב.</w:t>
      </w:r>
    </w:p>
    <w:p w14:paraId="5FDAAC99" w14:textId="77777777" w:rsidR="00000000" w:rsidRDefault="009B75DB">
      <w:pPr>
        <w:pStyle w:val="a0"/>
        <w:rPr>
          <w:rFonts w:hint="cs"/>
          <w:rtl/>
        </w:rPr>
      </w:pPr>
    </w:p>
    <w:p w14:paraId="631C5A92" w14:textId="77777777" w:rsidR="00000000" w:rsidRDefault="009B75DB">
      <w:pPr>
        <w:pStyle w:val="af1"/>
        <w:rPr>
          <w:rtl/>
        </w:rPr>
      </w:pPr>
      <w:r>
        <w:rPr>
          <w:rtl/>
        </w:rPr>
        <w:t>היו"ר ראובן ריבלין:</w:t>
      </w:r>
    </w:p>
    <w:p w14:paraId="51CB8FF2" w14:textId="77777777" w:rsidR="00000000" w:rsidRDefault="009B75DB">
      <w:pPr>
        <w:pStyle w:val="a0"/>
        <w:rPr>
          <w:rtl/>
        </w:rPr>
      </w:pPr>
    </w:p>
    <w:p w14:paraId="095E08E4" w14:textId="77777777" w:rsidR="00000000" w:rsidRDefault="009B75DB">
      <w:pPr>
        <w:pStyle w:val="a0"/>
        <w:rPr>
          <w:rFonts w:hint="cs"/>
          <w:rtl/>
        </w:rPr>
      </w:pPr>
      <w:r>
        <w:rPr>
          <w:rFonts w:hint="cs"/>
          <w:rtl/>
        </w:rPr>
        <w:t>אני לא נטפל, הוא לא מפסיק להפריע. אדוני יושב-ראש סיעת ש"ס, אני מבקש ממנו להרגיע את חבר הכנסת נסים זאב.</w:t>
      </w:r>
    </w:p>
    <w:p w14:paraId="7787BB5C" w14:textId="77777777" w:rsidR="00000000" w:rsidRDefault="009B75DB">
      <w:pPr>
        <w:pStyle w:val="a2"/>
        <w:rPr>
          <w:rFonts w:hint="cs"/>
          <w:rtl/>
        </w:rPr>
      </w:pPr>
    </w:p>
    <w:p w14:paraId="2D2BC2E4" w14:textId="77777777" w:rsidR="00000000" w:rsidRDefault="009B75DB">
      <w:pPr>
        <w:pStyle w:val="a0"/>
        <w:rPr>
          <w:rFonts w:hint="cs"/>
          <w:rtl/>
        </w:rPr>
      </w:pPr>
    </w:p>
    <w:p w14:paraId="02E07215" w14:textId="77777777" w:rsidR="00000000" w:rsidRDefault="009B75DB">
      <w:pPr>
        <w:pStyle w:val="a2"/>
        <w:rPr>
          <w:rtl/>
        </w:rPr>
      </w:pPr>
      <w:bookmarkStart w:id="119" w:name="CS19725FI0019725T24_12_2003_13_14_46"/>
      <w:bookmarkEnd w:id="119"/>
      <w:r>
        <w:rPr>
          <w:rFonts w:hint="cs"/>
          <w:rtl/>
        </w:rPr>
        <w:br/>
      </w:r>
      <w:r>
        <w:rPr>
          <w:rtl/>
        </w:rPr>
        <w:br/>
      </w:r>
      <w:r>
        <w:rPr>
          <w:rtl/>
        </w:rPr>
        <w:br/>
      </w:r>
      <w:bookmarkStart w:id="120" w:name="_Toc62986459"/>
      <w:r>
        <w:rPr>
          <w:rtl/>
        </w:rPr>
        <w:t xml:space="preserve">החלטה בדבר אישור הוראות בצו מס ערך </w:t>
      </w:r>
      <w:r>
        <w:rPr>
          <w:rtl/>
        </w:rPr>
        <w:t xml:space="preserve">מוסף (שיעור המס על </w:t>
      </w:r>
      <w:r>
        <w:rPr>
          <w:rFonts w:hint="cs"/>
          <w:rtl/>
        </w:rPr>
        <w:br/>
      </w:r>
      <w:r>
        <w:rPr>
          <w:rtl/>
        </w:rPr>
        <w:t>מלכ"רים ומוסדות כספיים)</w:t>
      </w:r>
      <w:r>
        <w:rPr>
          <w:rFonts w:hint="cs"/>
          <w:rtl/>
        </w:rPr>
        <w:t xml:space="preserve"> </w:t>
      </w:r>
      <w:r>
        <w:rPr>
          <w:rtl/>
        </w:rPr>
        <w:t>(תיקון - הוראת שעה)</w:t>
      </w:r>
      <w:r>
        <w:rPr>
          <w:rFonts w:hint="cs"/>
          <w:rtl/>
        </w:rPr>
        <w:t xml:space="preserve"> </w:t>
      </w:r>
      <w:r>
        <w:rPr>
          <w:rtl/>
        </w:rPr>
        <w:t>(תיקון), התשס"ד-2003</w:t>
      </w:r>
      <w:bookmarkEnd w:id="120"/>
      <w:r>
        <w:rPr>
          <w:rtl/>
        </w:rPr>
        <w:t xml:space="preserve"> </w:t>
      </w:r>
    </w:p>
    <w:p w14:paraId="77854D84" w14:textId="77777777" w:rsidR="00000000" w:rsidRDefault="009B75DB">
      <w:pPr>
        <w:pStyle w:val="a0"/>
        <w:ind w:firstLine="0"/>
        <w:rPr>
          <w:rFonts w:hint="cs"/>
          <w:rtl/>
        </w:rPr>
      </w:pPr>
      <w:r>
        <w:rPr>
          <w:rtl/>
        </w:rPr>
        <w:t>[נספחות.]</w:t>
      </w:r>
    </w:p>
    <w:p w14:paraId="4FFBC281" w14:textId="77777777" w:rsidR="00000000" w:rsidRDefault="009B75DB">
      <w:pPr>
        <w:pStyle w:val="a0"/>
        <w:rPr>
          <w:rFonts w:hint="cs"/>
          <w:rtl/>
        </w:rPr>
      </w:pPr>
    </w:p>
    <w:p w14:paraId="0861C1E2" w14:textId="77777777" w:rsidR="00000000" w:rsidRDefault="009B75DB">
      <w:pPr>
        <w:pStyle w:val="af1"/>
        <w:rPr>
          <w:rtl/>
        </w:rPr>
      </w:pPr>
      <w:r>
        <w:rPr>
          <w:rtl/>
        </w:rPr>
        <w:t>היו"ר ראובן ריבלין:</w:t>
      </w:r>
    </w:p>
    <w:p w14:paraId="2957A79C" w14:textId="77777777" w:rsidR="00000000" w:rsidRDefault="009B75DB">
      <w:pPr>
        <w:pStyle w:val="a0"/>
        <w:rPr>
          <w:rtl/>
        </w:rPr>
      </w:pPr>
    </w:p>
    <w:p w14:paraId="22C5E178" w14:textId="77777777" w:rsidR="00000000" w:rsidRDefault="009B75DB">
      <w:pPr>
        <w:pStyle w:val="a0"/>
        <w:rPr>
          <w:rtl/>
        </w:rPr>
      </w:pPr>
      <w:r>
        <w:rPr>
          <w:rFonts w:hint="cs"/>
          <w:rtl/>
        </w:rPr>
        <w:t>חברי הכנסת, החלטה בדבר אישור הוראות בצו מס ערך מוסף (שיעור המס על מלכ"רים ומוסדות כספיים) (תיקון - הוראת שעה) (תיקון), התשס"ד-2003. יציג א</w:t>
      </w:r>
      <w:r>
        <w:rPr>
          <w:rFonts w:hint="cs"/>
          <w:rtl/>
        </w:rPr>
        <w:t>ת הצעת ההחלטה חבר הכנסת דניאל בנלולו. בבקשה, אדוני. מייד לאחר הצגת הנושא אנחנו עוברים להצבעה.</w:t>
      </w:r>
    </w:p>
    <w:p w14:paraId="1C676B3F" w14:textId="77777777" w:rsidR="00000000" w:rsidRDefault="009B75DB">
      <w:pPr>
        <w:rPr>
          <w:rtl/>
        </w:rPr>
      </w:pPr>
    </w:p>
    <w:p w14:paraId="468A21A2" w14:textId="77777777" w:rsidR="00000000" w:rsidRDefault="009B75DB">
      <w:pPr>
        <w:pStyle w:val="a"/>
        <w:rPr>
          <w:rtl/>
        </w:rPr>
      </w:pPr>
      <w:bookmarkStart w:id="121" w:name="FS000001028T24_12_2003_12_34_27"/>
      <w:bookmarkStart w:id="122" w:name="_Toc62986460"/>
      <w:bookmarkEnd w:id="121"/>
      <w:r>
        <w:rPr>
          <w:rtl/>
        </w:rPr>
        <w:t>דניאל בנלולו (</w:t>
      </w:r>
      <w:r>
        <w:rPr>
          <w:rFonts w:hint="cs"/>
          <w:rtl/>
        </w:rPr>
        <w:t>בשם ועדת הכספים</w:t>
      </w:r>
      <w:r>
        <w:rPr>
          <w:rtl/>
        </w:rPr>
        <w:t>):</w:t>
      </w:r>
      <w:bookmarkEnd w:id="122"/>
    </w:p>
    <w:p w14:paraId="3C392436" w14:textId="77777777" w:rsidR="00000000" w:rsidRDefault="009B75DB">
      <w:pPr>
        <w:pStyle w:val="a0"/>
        <w:rPr>
          <w:rtl/>
        </w:rPr>
      </w:pPr>
    </w:p>
    <w:p w14:paraId="772EF5B8" w14:textId="77777777" w:rsidR="00000000" w:rsidRDefault="009B75DB">
      <w:pPr>
        <w:pStyle w:val="a0"/>
        <w:rPr>
          <w:rFonts w:hint="cs"/>
          <w:rtl/>
        </w:rPr>
      </w:pPr>
      <w:r>
        <w:rPr>
          <w:rFonts w:hint="cs"/>
          <w:rtl/>
        </w:rPr>
        <w:t xml:space="preserve">אדוני יושב-ראש הכנסת, אדוני ראש הממשלה, חברי חברי כנסת נכבדים, לפניכם מונח צו מס ערך מוסף (שיעור המס על מלכ"רים ומוסדות כספיים) </w:t>
      </w:r>
      <w:r>
        <w:rPr>
          <w:rFonts w:hint="cs"/>
          <w:rtl/>
        </w:rPr>
        <w:t xml:space="preserve">(תיקון </w:t>
      </w:r>
      <w:r>
        <w:rPr>
          <w:rtl/>
        </w:rPr>
        <w:t>–</w:t>
      </w:r>
      <w:r>
        <w:rPr>
          <w:rFonts w:hint="cs"/>
          <w:rtl/>
        </w:rPr>
        <w:t xml:space="preserve"> הוראת שעה) (תיקון), התשס"ד-2003. בשנה הקודמת אישרה הכנסת העלאת מס ערך מוסף למוסדות פיננסיים מ-17% ל-18%, והעלאת מס השכר למלכ"רים מ-8.5% ל-9%. העלאה זו נעשתה כהוראת שעה לשנה אחת. </w:t>
      </w:r>
    </w:p>
    <w:p w14:paraId="5F958655" w14:textId="77777777" w:rsidR="00000000" w:rsidRDefault="009B75DB">
      <w:pPr>
        <w:pStyle w:val="a0"/>
        <w:rPr>
          <w:rFonts w:hint="cs"/>
          <w:rtl/>
        </w:rPr>
      </w:pPr>
    </w:p>
    <w:p w14:paraId="064F59B4" w14:textId="77777777" w:rsidR="00000000" w:rsidRDefault="009B75DB">
      <w:pPr>
        <w:pStyle w:val="af0"/>
        <w:rPr>
          <w:rtl/>
        </w:rPr>
      </w:pPr>
      <w:r>
        <w:rPr>
          <w:rFonts w:hint="eastAsia"/>
          <w:rtl/>
        </w:rPr>
        <w:t>דליה</w:t>
      </w:r>
      <w:r>
        <w:rPr>
          <w:rtl/>
        </w:rPr>
        <w:t xml:space="preserve"> איציק (העבודה-מימד):</w:t>
      </w:r>
    </w:p>
    <w:p w14:paraId="2D30F44E" w14:textId="77777777" w:rsidR="00000000" w:rsidRDefault="009B75DB">
      <w:pPr>
        <w:pStyle w:val="a0"/>
        <w:rPr>
          <w:rFonts w:hint="cs"/>
          <w:rtl/>
        </w:rPr>
      </w:pPr>
    </w:p>
    <w:p w14:paraId="4A192ABA" w14:textId="77777777" w:rsidR="00000000" w:rsidRDefault="009B75DB">
      <w:pPr>
        <w:pStyle w:val="a0"/>
        <w:rPr>
          <w:rFonts w:hint="cs"/>
          <w:rtl/>
        </w:rPr>
      </w:pPr>
      <w:r>
        <w:rPr>
          <w:rFonts w:hint="cs"/>
          <w:rtl/>
        </w:rPr>
        <w:t>למה?</w:t>
      </w:r>
    </w:p>
    <w:p w14:paraId="42890BF8" w14:textId="77777777" w:rsidR="00000000" w:rsidRDefault="009B75DB">
      <w:pPr>
        <w:pStyle w:val="a0"/>
        <w:rPr>
          <w:rFonts w:hint="cs"/>
          <w:rtl/>
        </w:rPr>
      </w:pPr>
    </w:p>
    <w:p w14:paraId="1E9D003D" w14:textId="77777777" w:rsidR="00000000" w:rsidRDefault="009B75DB">
      <w:pPr>
        <w:pStyle w:val="af0"/>
        <w:rPr>
          <w:rtl/>
        </w:rPr>
      </w:pPr>
      <w:r>
        <w:rPr>
          <w:rFonts w:hint="eastAsia"/>
          <w:rtl/>
        </w:rPr>
        <w:t>משה</w:t>
      </w:r>
      <w:r>
        <w:rPr>
          <w:rtl/>
        </w:rPr>
        <w:t xml:space="preserve"> גפני (יהדות התורה):</w:t>
      </w:r>
    </w:p>
    <w:p w14:paraId="081EE128" w14:textId="77777777" w:rsidR="00000000" w:rsidRDefault="009B75DB">
      <w:pPr>
        <w:pStyle w:val="a0"/>
        <w:rPr>
          <w:rFonts w:hint="cs"/>
          <w:rtl/>
        </w:rPr>
      </w:pPr>
    </w:p>
    <w:p w14:paraId="23B06977" w14:textId="77777777" w:rsidR="00000000" w:rsidRDefault="009B75DB">
      <w:pPr>
        <w:pStyle w:val="a0"/>
        <w:rPr>
          <w:rFonts w:hint="cs"/>
          <w:rtl/>
        </w:rPr>
      </w:pPr>
      <w:r>
        <w:rPr>
          <w:rFonts w:hint="cs"/>
          <w:rtl/>
        </w:rPr>
        <w:t>למה?</w:t>
      </w:r>
    </w:p>
    <w:p w14:paraId="41CABAF8" w14:textId="77777777" w:rsidR="00000000" w:rsidRDefault="009B75DB">
      <w:pPr>
        <w:pStyle w:val="a0"/>
        <w:rPr>
          <w:rFonts w:hint="cs"/>
          <w:rtl/>
        </w:rPr>
      </w:pPr>
    </w:p>
    <w:p w14:paraId="1973938A" w14:textId="77777777" w:rsidR="00000000" w:rsidRDefault="009B75DB">
      <w:pPr>
        <w:pStyle w:val="af1"/>
        <w:rPr>
          <w:rtl/>
        </w:rPr>
      </w:pPr>
      <w:r>
        <w:rPr>
          <w:rtl/>
        </w:rPr>
        <w:t>היו</w:t>
      </w:r>
      <w:r>
        <w:rPr>
          <w:rtl/>
        </w:rPr>
        <w:t>"ר ראובן ריבלין:</w:t>
      </w:r>
    </w:p>
    <w:p w14:paraId="01EFC7A3" w14:textId="77777777" w:rsidR="00000000" w:rsidRDefault="009B75DB">
      <w:pPr>
        <w:pStyle w:val="a0"/>
        <w:rPr>
          <w:rtl/>
        </w:rPr>
      </w:pPr>
    </w:p>
    <w:p w14:paraId="66CA7C06" w14:textId="77777777" w:rsidR="00000000" w:rsidRDefault="009B75DB">
      <w:pPr>
        <w:pStyle w:val="a0"/>
        <w:rPr>
          <w:rFonts w:hint="cs"/>
          <w:rtl/>
        </w:rPr>
      </w:pPr>
      <w:r>
        <w:rPr>
          <w:rFonts w:hint="cs"/>
          <w:rtl/>
        </w:rPr>
        <w:t xml:space="preserve">הבנו, השאלה היתה למה. חבר הכנסת גפני, פעם ראשונה השיגו אותך, הם שאלו לפניך. </w:t>
      </w:r>
    </w:p>
    <w:p w14:paraId="0104DAC9" w14:textId="77777777" w:rsidR="00000000" w:rsidRDefault="009B75DB">
      <w:pPr>
        <w:pStyle w:val="a0"/>
        <w:rPr>
          <w:rFonts w:hint="cs"/>
          <w:b/>
          <w:bCs/>
          <w:rtl/>
        </w:rPr>
      </w:pPr>
    </w:p>
    <w:p w14:paraId="324A0B04" w14:textId="77777777" w:rsidR="00000000" w:rsidRDefault="009B75DB">
      <w:pPr>
        <w:pStyle w:val="-"/>
        <w:rPr>
          <w:rtl/>
        </w:rPr>
      </w:pPr>
      <w:bookmarkStart w:id="123" w:name="FS000001028T24_12_2003_12_36_50C"/>
      <w:bookmarkEnd w:id="123"/>
      <w:r>
        <w:rPr>
          <w:rtl/>
        </w:rPr>
        <w:t>דניאל בנלולו (</w:t>
      </w:r>
      <w:r>
        <w:rPr>
          <w:rFonts w:hint="cs"/>
          <w:rtl/>
        </w:rPr>
        <w:t>בשם ועדת הכספים</w:t>
      </w:r>
      <w:r>
        <w:rPr>
          <w:rtl/>
        </w:rPr>
        <w:t>):</w:t>
      </w:r>
    </w:p>
    <w:p w14:paraId="5D95628F" w14:textId="77777777" w:rsidR="00000000" w:rsidRDefault="009B75DB">
      <w:pPr>
        <w:pStyle w:val="a0"/>
        <w:rPr>
          <w:rtl/>
        </w:rPr>
      </w:pPr>
    </w:p>
    <w:p w14:paraId="46F2DF94" w14:textId="77777777" w:rsidR="00000000" w:rsidRDefault="009B75DB">
      <w:pPr>
        <w:pStyle w:val="a0"/>
        <w:rPr>
          <w:rFonts w:hint="cs"/>
          <w:rtl/>
        </w:rPr>
      </w:pPr>
      <w:r>
        <w:rPr>
          <w:rFonts w:hint="cs"/>
          <w:rtl/>
        </w:rPr>
        <w:t xml:space="preserve">בצו זה מבוקש להאריך את הוראת השעה להעלאת המע"מ, כאמור, עד לתום שנת המס 2004. </w:t>
      </w:r>
    </w:p>
    <w:p w14:paraId="6E7807D4" w14:textId="77777777" w:rsidR="00000000" w:rsidRDefault="009B75DB">
      <w:pPr>
        <w:pStyle w:val="a0"/>
        <w:rPr>
          <w:rFonts w:hint="cs"/>
          <w:rtl/>
        </w:rPr>
      </w:pPr>
    </w:p>
    <w:p w14:paraId="0DD152C5" w14:textId="77777777" w:rsidR="00000000" w:rsidRDefault="009B75DB">
      <w:pPr>
        <w:pStyle w:val="a0"/>
        <w:rPr>
          <w:rFonts w:hint="cs"/>
          <w:rtl/>
        </w:rPr>
      </w:pPr>
      <w:r>
        <w:rPr>
          <w:rFonts w:hint="cs"/>
          <w:rtl/>
        </w:rPr>
        <w:t>חברי כנסת נכבדים, אבקש לתמוך בהצעה הזאת.</w:t>
      </w:r>
    </w:p>
    <w:p w14:paraId="326101B2" w14:textId="77777777" w:rsidR="00000000" w:rsidRDefault="009B75DB">
      <w:pPr>
        <w:pStyle w:val="a0"/>
        <w:rPr>
          <w:rFonts w:hint="cs"/>
          <w:rtl/>
        </w:rPr>
      </w:pPr>
    </w:p>
    <w:p w14:paraId="4E8AD0FF" w14:textId="77777777" w:rsidR="00000000" w:rsidRDefault="009B75DB">
      <w:pPr>
        <w:pStyle w:val="af1"/>
        <w:rPr>
          <w:rtl/>
        </w:rPr>
      </w:pPr>
      <w:r>
        <w:rPr>
          <w:rFonts w:hint="eastAsia"/>
          <w:rtl/>
        </w:rPr>
        <w:t>היו</w:t>
      </w:r>
      <w:r>
        <w:rPr>
          <w:rtl/>
        </w:rPr>
        <w:t xml:space="preserve">"ר </w:t>
      </w:r>
      <w:r>
        <w:rPr>
          <w:rtl/>
        </w:rPr>
        <w:t>ראובן ריבלין:</w:t>
      </w:r>
    </w:p>
    <w:p w14:paraId="3E809D7B" w14:textId="77777777" w:rsidR="00000000" w:rsidRDefault="009B75DB">
      <w:pPr>
        <w:pStyle w:val="a0"/>
        <w:rPr>
          <w:rFonts w:hint="cs"/>
          <w:rtl/>
        </w:rPr>
      </w:pPr>
    </w:p>
    <w:p w14:paraId="67263F2A" w14:textId="77777777" w:rsidR="00000000" w:rsidRDefault="009B75DB">
      <w:pPr>
        <w:pStyle w:val="a0"/>
        <w:rPr>
          <w:rFonts w:hint="cs"/>
          <w:rtl/>
        </w:rPr>
      </w:pPr>
      <w:r>
        <w:rPr>
          <w:rFonts w:hint="cs"/>
          <w:rtl/>
        </w:rPr>
        <w:t xml:space="preserve">תודה רבה. רבותי חברי הכנסת, יושב-ראש הקואליציה, חברי הכנסת, נא לתפוס את מקומותיכם. </w:t>
      </w:r>
    </w:p>
    <w:p w14:paraId="41521309" w14:textId="77777777" w:rsidR="00000000" w:rsidRDefault="009B75DB">
      <w:pPr>
        <w:pStyle w:val="a0"/>
        <w:rPr>
          <w:rFonts w:hint="cs"/>
          <w:rtl/>
        </w:rPr>
      </w:pPr>
    </w:p>
    <w:p w14:paraId="04B125E0" w14:textId="77777777" w:rsidR="00000000" w:rsidRDefault="009B75DB">
      <w:pPr>
        <w:pStyle w:val="a0"/>
        <w:rPr>
          <w:rFonts w:hint="cs"/>
          <w:rtl/>
        </w:rPr>
      </w:pPr>
      <w:r>
        <w:rPr>
          <w:rFonts w:hint="cs"/>
          <w:rtl/>
        </w:rPr>
        <w:t xml:space="preserve">רבותי חברי הכנסת, מי בעד ומי נגד ההחלטה בדבר אישור הוראות בצו מס ערך מוסף (שיעור המס על מלכ"רים ומוסדות כספיים) (תיקון </w:t>
      </w:r>
      <w:r>
        <w:rPr>
          <w:rtl/>
        </w:rPr>
        <w:t>–</w:t>
      </w:r>
      <w:r>
        <w:rPr>
          <w:rFonts w:hint="cs"/>
          <w:rtl/>
        </w:rPr>
        <w:t xml:space="preserve"> הוראת שעה) (תיקון), התשס"ד-2003. נא</w:t>
      </w:r>
      <w:r>
        <w:rPr>
          <w:rFonts w:hint="cs"/>
          <w:rtl/>
        </w:rPr>
        <w:t xml:space="preserve"> להצביע. מי בעד? מי נגד? מי נמנע?</w:t>
      </w:r>
    </w:p>
    <w:p w14:paraId="1B06C18B" w14:textId="77777777" w:rsidR="00000000" w:rsidRDefault="009B75DB">
      <w:pPr>
        <w:pStyle w:val="a0"/>
        <w:rPr>
          <w:rFonts w:hint="cs"/>
          <w:rtl/>
        </w:rPr>
      </w:pPr>
    </w:p>
    <w:p w14:paraId="6D3BA9B1" w14:textId="77777777" w:rsidR="00000000" w:rsidRDefault="009B75DB">
      <w:pPr>
        <w:pStyle w:val="ab"/>
        <w:bidi/>
        <w:rPr>
          <w:rFonts w:hint="cs"/>
          <w:rtl/>
        </w:rPr>
      </w:pPr>
      <w:r>
        <w:rPr>
          <w:rFonts w:hint="cs"/>
          <w:rtl/>
        </w:rPr>
        <w:t>הצבעה</w:t>
      </w:r>
    </w:p>
    <w:p w14:paraId="24E9CDFC" w14:textId="77777777" w:rsidR="00000000" w:rsidRDefault="009B75DB">
      <w:pPr>
        <w:pStyle w:val="a0"/>
        <w:rPr>
          <w:rFonts w:hint="cs"/>
          <w:b/>
          <w:bCs/>
          <w:rtl/>
        </w:rPr>
      </w:pPr>
    </w:p>
    <w:p w14:paraId="388FF891" w14:textId="77777777" w:rsidR="00000000" w:rsidRDefault="009B75DB">
      <w:pPr>
        <w:pStyle w:val="ac"/>
        <w:bidi/>
        <w:rPr>
          <w:rFonts w:hint="cs"/>
          <w:rtl/>
        </w:rPr>
      </w:pPr>
      <w:r>
        <w:rPr>
          <w:rFonts w:hint="cs"/>
          <w:rtl/>
        </w:rPr>
        <w:t xml:space="preserve">בעד ההחלטה </w:t>
      </w:r>
      <w:r>
        <w:rPr>
          <w:rtl/>
        </w:rPr>
        <w:t>–</w:t>
      </w:r>
      <w:r>
        <w:rPr>
          <w:rFonts w:hint="cs"/>
          <w:rtl/>
        </w:rPr>
        <w:t xml:space="preserve">  41</w:t>
      </w:r>
    </w:p>
    <w:p w14:paraId="063F991D" w14:textId="77777777" w:rsidR="00000000" w:rsidRDefault="009B75DB">
      <w:pPr>
        <w:pStyle w:val="ac"/>
        <w:bidi/>
        <w:rPr>
          <w:rFonts w:hint="cs"/>
          <w:rtl/>
        </w:rPr>
      </w:pPr>
      <w:r>
        <w:rPr>
          <w:rFonts w:hint="cs"/>
          <w:rtl/>
        </w:rPr>
        <w:t>נגד - 44</w:t>
      </w:r>
    </w:p>
    <w:p w14:paraId="50E1971F" w14:textId="77777777" w:rsidR="00000000" w:rsidRDefault="009B75DB">
      <w:pPr>
        <w:pStyle w:val="ac"/>
        <w:bidi/>
        <w:rPr>
          <w:rFonts w:hint="cs"/>
          <w:rtl/>
        </w:rPr>
      </w:pPr>
      <w:r>
        <w:rPr>
          <w:rFonts w:hint="cs"/>
          <w:rtl/>
        </w:rPr>
        <w:t>נמנעים - אין</w:t>
      </w:r>
    </w:p>
    <w:p w14:paraId="796F52D4" w14:textId="77777777" w:rsidR="00000000" w:rsidRDefault="009B75DB">
      <w:pPr>
        <w:pStyle w:val="ad"/>
        <w:bidi/>
        <w:rPr>
          <w:rFonts w:hint="cs"/>
          <w:rtl/>
        </w:rPr>
      </w:pPr>
      <w:r>
        <w:rPr>
          <w:rFonts w:hint="cs"/>
          <w:rtl/>
        </w:rPr>
        <w:t xml:space="preserve">ההחלטה בדבר אישור הוראות בצו מס ערך מוסף (שיעור המס על מלכ"רים ומוסדות כספיים) (תיקון </w:t>
      </w:r>
      <w:r>
        <w:rPr>
          <w:rtl/>
        </w:rPr>
        <w:t>–</w:t>
      </w:r>
      <w:r>
        <w:rPr>
          <w:rFonts w:hint="cs"/>
          <w:rtl/>
        </w:rPr>
        <w:t xml:space="preserve"> הוראת שעה) (תיקון), התשס"ד-2003, לא נתקבלה.</w:t>
      </w:r>
    </w:p>
    <w:p w14:paraId="3EC995AA" w14:textId="77777777" w:rsidR="00000000" w:rsidRDefault="009B75DB">
      <w:pPr>
        <w:pStyle w:val="a0"/>
        <w:jc w:val="center"/>
        <w:rPr>
          <w:rFonts w:hint="cs"/>
          <w:rtl/>
        </w:rPr>
      </w:pPr>
    </w:p>
    <w:p w14:paraId="567F5DF8" w14:textId="77777777" w:rsidR="00000000" w:rsidRDefault="009B75DB">
      <w:pPr>
        <w:pStyle w:val="af1"/>
        <w:rPr>
          <w:rtl/>
        </w:rPr>
      </w:pPr>
      <w:r>
        <w:rPr>
          <w:rtl/>
        </w:rPr>
        <w:t>היו"ר ראובן ריבלין:</w:t>
      </w:r>
    </w:p>
    <w:p w14:paraId="6F44CA4F" w14:textId="77777777" w:rsidR="00000000" w:rsidRDefault="009B75DB">
      <w:pPr>
        <w:pStyle w:val="a0"/>
        <w:rPr>
          <w:rtl/>
        </w:rPr>
      </w:pPr>
    </w:p>
    <w:p w14:paraId="3D122306" w14:textId="77777777" w:rsidR="00000000" w:rsidRDefault="009B75DB">
      <w:pPr>
        <w:pStyle w:val="a0"/>
        <w:rPr>
          <w:rFonts w:hint="cs"/>
          <w:rtl/>
        </w:rPr>
      </w:pPr>
      <w:r>
        <w:rPr>
          <w:rFonts w:hint="cs"/>
          <w:rtl/>
        </w:rPr>
        <w:t>41 בעד, 44 נגד, לא נת</w:t>
      </w:r>
      <w:r>
        <w:rPr>
          <w:rFonts w:hint="cs"/>
          <w:rtl/>
        </w:rPr>
        <w:t xml:space="preserve">קבל. 44 התנגדו, לא מתקבלת הצעת ועדת הכספים. </w:t>
      </w:r>
    </w:p>
    <w:p w14:paraId="7BD66D6D" w14:textId="77777777" w:rsidR="00000000" w:rsidRDefault="009B75DB">
      <w:pPr>
        <w:pStyle w:val="a0"/>
        <w:rPr>
          <w:rFonts w:hint="cs"/>
          <w:rtl/>
        </w:rPr>
      </w:pPr>
    </w:p>
    <w:p w14:paraId="6C30DD0A" w14:textId="77777777" w:rsidR="00000000" w:rsidRDefault="009B75DB">
      <w:pPr>
        <w:pStyle w:val="af0"/>
        <w:rPr>
          <w:rtl/>
        </w:rPr>
      </w:pPr>
      <w:r>
        <w:rPr>
          <w:rFonts w:hint="eastAsia"/>
          <w:rtl/>
        </w:rPr>
        <w:t>אברהם</w:t>
      </w:r>
      <w:r>
        <w:rPr>
          <w:rtl/>
        </w:rPr>
        <w:t xml:space="preserve"> בייגה שוחט (העבודה-מימד):</w:t>
      </w:r>
    </w:p>
    <w:p w14:paraId="299CBEF2" w14:textId="77777777" w:rsidR="00000000" w:rsidRDefault="009B75DB">
      <w:pPr>
        <w:pStyle w:val="a0"/>
        <w:rPr>
          <w:rFonts w:hint="cs"/>
          <w:rtl/>
        </w:rPr>
      </w:pPr>
    </w:p>
    <w:p w14:paraId="7D561C8E" w14:textId="77777777" w:rsidR="00000000" w:rsidRDefault="009B75DB">
      <w:pPr>
        <w:pStyle w:val="a0"/>
        <w:rPr>
          <w:rFonts w:hint="cs"/>
          <w:rtl/>
        </w:rPr>
      </w:pPr>
      <w:r>
        <w:rPr>
          <w:rFonts w:hint="cs"/>
          <w:rtl/>
        </w:rPr>
        <w:t xml:space="preserve">שר האוצר אמר שהוא לא מעלה מסים. </w:t>
      </w:r>
    </w:p>
    <w:p w14:paraId="6B928133" w14:textId="77777777" w:rsidR="00000000" w:rsidRDefault="009B75DB">
      <w:pPr>
        <w:pStyle w:val="a0"/>
        <w:rPr>
          <w:rFonts w:hint="cs"/>
          <w:rtl/>
        </w:rPr>
      </w:pPr>
    </w:p>
    <w:p w14:paraId="6E73670D" w14:textId="77777777" w:rsidR="00000000" w:rsidRDefault="009B75DB">
      <w:pPr>
        <w:pStyle w:val="af0"/>
        <w:rPr>
          <w:rtl/>
        </w:rPr>
      </w:pPr>
      <w:r>
        <w:rPr>
          <w:rFonts w:hint="eastAsia"/>
          <w:rtl/>
        </w:rPr>
        <w:t>דליה</w:t>
      </w:r>
      <w:r>
        <w:rPr>
          <w:rtl/>
        </w:rPr>
        <w:t xml:space="preserve"> איציק (העבודה-מימד):</w:t>
      </w:r>
    </w:p>
    <w:p w14:paraId="5C4562B8" w14:textId="77777777" w:rsidR="00000000" w:rsidRDefault="009B75DB">
      <w:pPr>
        <w:pStyle w:val="a0"/>
        <w:rPr>
          <w:rFonts w:hint="cs"/>
          <w:rtl/>
        </w:rPr>
      </w:pPr>
    </w:p>
    <w:p w14:paraId="6CE91691" w14:textId="77777777" w:rsidR="00000000" w:rsidRDefault="009B75DB">
      <w:pPr>
        <w:pStyle w:val="a0"/>
        <w:rPr>
          <w:rFonts w:hint="cs"/>
          <w:rtl/>
        </w:rPr>
      </w:pPr>
      <w:r>
        <w:rPr>
          <w:rFonts w:hint="cs"/>
          <w:rtl/>
        </w:rPr>
        <w:t xml:space="preserve">ממשלה רעה, מעלה מסים. </w:t>
      </w:r>
    </w:p>
    <w:p w14:paraId="45139DD4" w14:textId="77777777" w:rsidR="00000000" w:rsidRDefault="009B75DB">
      <w:pPr>
        <w:pStyle w:val="a0"/>
        <w:rPr>
          <w:rFonts w:hint="cs"/>
          <w:rtl/>
        </w:rPr>
      </w:pPr>
    </w:p>
    <w:p w14:paraId="1C9AB040" w14:textId="77777777" w:rsidR="00000000" w:rsidRDefault="009B75DB">
      <w:pPr>
        <w:pStyle w:val="af1"/>
        <w:rPr>
          <w:rtl/>
        </w:rPr>
      </w:pPr>
      <w:r>
        <w:rPr>
          <w:rtl/>
        </w:rPr>
        <w:t>היו"ר ראובן ריבלין:</w:t>
      </w:r>
    </w:p>
    <w:p w14:paraId="75683FBE" w14:textId="77777777" w:rsidR="00000000" w:rsidRDefault="009B75DB">
      <w:pPr>
        <w:pStyle w:val="a0"/>
        <w:rPr>
          <w:rtl/>
        </w:rPr>
      </w:pPr>
    </w:p>
    <w:p w14:paraId="3B625A94" w14:textId="77777777" w:rsidR="00000000" w:rsidRDefault="009B75DB">
      <w:pPr>
        <w:pStyle w:val="a0"/>
        <w:rPr>
          <w:rFonts w:hint="cs"/>
          <w:rtl/>
        </w:rPr>
      </w:pPr>
      <w:r>
        <w:rPr>
          <w:rFonts w:hint="cs"/>
          <w:rtl/>
        </w:rPr>
        <w:t xml:space="preserve">רבותי, אני מאפשר לכם דקה להתפעל מהצלחת האופוזיציה. </w:t>
      </w:r>
    </w:p>
    <w:p w14:paraId="4739B1AA" w14:textId="77777777" w:rsidR="00000000" w:rsidRDefault="009B75DB">
      <w:pPr>
        <w:pStyle w:val="a0"/>
        <w:rPr>
          <w:rFonts w:hint="cs"/>
          <w:rtl/>
        </w:rPr>
      </w:pPr>
    </w:p>
    <w:p w14:paraId="0B618EB1" w14:textId="77777777" w:rsidR="00000000" w:rsidRDefault="009B75DB">
      <w:pPr>
        <w:pStyle w:val="af0"/>
        <w:rPr>
          <w:rtl/>
        </w:rPr>
      </w:pPr>
      <w:r>
        <w:rPr>
          <w:rFonts w:hint="eastAsia"/>
          <w:rtl/>
        </w:rPr>
        <w:t>יעקב</w:t>
      </w:r>
      <w:r>
        <w:rPr>
          <w:rtl/>
        </w:rPr>
        <w:t xml:space="preserve"> מרגי (ש"ס):</w:t>
      </w:r>
    </w:p>
    <w:p w14:paraId="38ABDE2A" w14:textId="77777777" w:rsidR="00000000" w:rsidRDefault="009B75DB">
      <w:pPr>
        <w:pStyle w:val="a0"/>
        <w:ind w:left="719" w:firstLine="0"/>
        <w:rPr>
          <w:rFonts w:hint="cs"/>
          <w:rtl/>
        </w:rPr>
      </w:pPr>
    </w:p>
    <w:p w14:paraId="3476BE23" w14:textId="77777777" w:rsidR="00000000" w:rsidRDefault="009B75DB">
      <w:pPr>
        <w:pStyle w:val="a0"/>
        <w:ind w:left="719" w:firstLine="0"/>
        <w:rPr>
          <w:rFonts w:hint="cs"/>
          <w:rtl/>
        </w:rPr>
      </w:pPr>
      <w:r>
        <w:rPr>
          <w:rFonts w:hint="cs"/>
          <w:rtl/>
        </w:rPr>
        <w:t>- - -</w:t>
      </w:r>
    </w:p>
    <w:p w14:paraId="4A690620" w14:textId="77777777" w:rsidR="00000000" w:rsidRDefault="009B75DB">
      <w:pPr>
        <w:pStyle w:val="a0"/>
        <w:rPr>
          <w:rFonts w:hint="cs"/>
          <w:rtl/>
        </w:rPr>
      </w:pPr>
    </w:p>
    <w:p w14:paraId="3A1CE96B" w14:textId="77777777" w:rsidR="00000000" w:rsidRDefault="009B75DB">
      <w:pPr>
        <w:pStyle w:val="af0"/>
        <w:rPr>
          <w:rtl/>
        </w:rPr>
      </w:pPr>
      <w:r>
        <w:rPr>
          <w:rFonts w:hint="eastAsia"/>
          <w:rtl/>
        </w:rPr>
        <w:t>נסים</w:t>
      </w:r>
      <w:r>
        <w:rPr>
          <w:rtl/>
        </w:rPr>
        <w:t xml:space="preserve"> זאב (ש"ס):</w:t>
      </w:r>
    </w:p>
    <w:p w14:paraId="02338804" w14:textId="77777777" w:rsidR="00000000" w:rsidRDefault="009B75DB">
      <w:pPr>
        <w:pStyle w:val="a0"/>
        <w:rPr>
          <w:rFonts w:hint="cs"/>
          <w:rtl/>
        </w:rPr>
      </w:pPr>
    </w:p>
    <w:p w14:paraId="0DF5A246" w14:textId="77777777" w:rsidR="00000000" w:rsidRDefault="009B75DB">
      <w:pPr>
        <w:pStyle w:val="a0"/>
        <w:ind w:left="719" w:firstLine="0"/>
        <w:rPr>
          <w:rFonts w:hint="cs"/>
          <w:rtl/>
        </w:rPr>
      </w:pPr>
      <w:r>
        <w:rPr>
          <w:rFonts w:hint="cs"/>
          <w:rtl/>
        </w:rPr>
        <w:t>- - -</w:t>
      </w:r>
    </w:p>
    <w:p w14:paraId="235F2057" w14:textId="77777777" w:rsidR="00000000" w:rsidRDefault="009B75DB">
      <w:pPr>
        <w:pStyle w:val="a0"/>
        <w:rPr>
          <w:rFonts w:hint="cs"/>
          <w:rtl/>
        </w:rPr>
      </w:pPr>
    </w:p>
    <w:p w14:paraId="136869F9" w14:textId="77777777" w:rsidR="00000000" w:rsidRDefault="009B75DB">
      <w:pPr>
        <w:pStyle w:val="af1"/>
        <w:rPr>
          <w:rtl/>
        </w:rPr>
      </w:pPr>
      <w:r>
        <w:rPr>
          <w:rtl/>
        </w:rPr>
        <w:t>היו"ר ראובן ריבלין:</w:t>
      </w:r>
    </w:p>
    <w:p w14:paraId="27B62A0F" w14:textId="77777777" w:rsidR="00000000" w:rsidRDefault="009B75DB">
      <w:pPr>
        <w:pStyle w:val="a0"/>
        <w:rPr>
          <w:rtl/>
        </w:rPr>
      </w:pPr>
    </w:p>
    <w:p w14:paraId="1278488F" w14:textId="77777777" w:rsidR="00000000" w:rsidRDefault="009B75DB">
      <w:pPr>
        <w:pStyle w:val="a0"/>
        <w:rPr>
          <w:rFonts w:hint="cs"/>
          <w:rtl/>
        </w:rPr>
      </w:pPr>
      <w:r>
        <w:rPr>
          <w:rFonts w:hint="cs"/>
          <w:rtl/>
        </w:rPr>
        <w:t xml:space="preserve">חבר הכנסת מרגי, איך אני אוכל להעיר לחבר הכנסת נסים זאב אם אדוני צועק? חבר הכנסת נסים זאב ממש מקבל את כל המכות. </w:t>
      </w:r>
    </w:p>
    <w:p w14:paraId="2B8457E3" w14:textId="77777777" w:rsidR="00000000" w:rsidRDefault="009B75DB">
      <w:pPr>
        <w:pStyle w:val="a0"/>
        <w:rPr>
          <w:rFonts w:hint="cs"/>
          <w:rtl/>
        </w:rPr>
      </w:pPr>
    </w:p>
    <w:p w14:paraId="0F2C7350" w14:textId="77777777" w:rsidR="00000000" w:rsidRDefault="009B75DB">
      <w:pPr>
        <w:pStyle w:val="af0"/>
        <w:rPr>
          <w:rtl/>
        </w:rPr>
      </w:pPr>
      <w:r>
        <w:rPr>
          <w:rFonts w:hint="eastAsia"/>
          <w:rtl/>
        </w:rPr>
        <w:t>נסים</w:t>
      </w:r>
      <w:r>
        <w:rPr>
          <w:rtl/>
        </w:rPr>
        <w:t xml:space="preserve"> זאב (ש"ס):</w:t>
      </w:r>
    </w:p>
    <w:p w14:paraId="3750815B" w14:textId="77777777" w:rsidR="00000000" w:rsidRDefault="009B75DB">
      <w:pPr>
        <w:pStyle w:val="a0"/>
        <w:rPr>
          <w:rFonts w:hint="cs"/>
          <w:rtl/>
        </w:rPr>
      </w:pPr>
    </w:p>
    <w:p w14:paraId="267F49DD" w14:textId="77777777" w:rsidR="00000000" w:rsidRDefault="009B75DB">
      <w:pPr>
        <w:pStyle w:val="a0"/>
        <w:rPr>
          <w:rFonts w:hint="cs"/>
          <w:rtl/>
        </w:rPr>
      </w:pPr>
      <w:r>
        <w:rPr>
          <w:rFonts w:hint="cs"/>
          <w:rtl/>
        </w:rPr>
        <w:t>- - -</w:t>
      </w:r>
    </w:p>
    <w:p w14:paraId="7C4179E6" w14:textId="77777777" w:rsidR="00000000" w:rsidRDefault="009B75DB">
      <w:pPr>
        <w:pStyle w:val="a0"/>
        <w:rPr>
          <w:rFonts w:hint="cs"/>
          <w:rtl/>
        </w:rPr>
      </w:pPr>
    </w:p>
    <w:p w14:paraId="76EE6BDB" w14:textId="77777777" w:rsidR="00000000" w:rsidRDefault="009B75DB">
      <w:pPr>
        <w:pStyle w:val="af1"/>
        <w:rPr>
          <w:rtl/>
        </w:rPr>
      </w:pPr>
      <w:r>
        <w:rPr>
          <w:rtl/>
        </w:rPr>
        <w:t>היו"ר ראובן ריבלין:</w:t>
      </w:r>
    </w:p>
    <w:p w14:paraId="33ACA1C7" w14:textId="77777777" w:rsidR="00000000" w:rsidRDefault="009B75DB">
      <w:pPr>
        <w:pStyle w:val="a0"/>
        <w:rPr>
          <w:rtl/>
        </w:rPr>
      </w:pPr>
    </w:p>
    <w:p w14:paraId="00C71475" w14:textId="77777777" w:rsidR="00000000" w:rsidRDefault="009B75DB">
      <w:pPr>
        <w:pStyle w:val="a0"/>
        <w:rPr>
          <w:rFonts w:hint="cs"/>
          <w:rtl/>
        </w:rPr>
      </w:pPr>
      <w:r>
        <w:rPr>
          <w:rFonts w:hint="cs"/>
          <w:rtl/>
        </w:rPr>
        <w:t>צודק חבר הכנסת זאב, אבל עכשיו כבר לא תהיה יותר</w:t>
      </w:r>
      <w:r>
        <w:rPr>
          <w:rFonts w:hint="cs"/>
          <w:rtl/>
        </w:rPr>
        <w:t xml:space="preserve"> בכלל הנחה לגבי מאן דהוא. רבותי חברי הכנסת, לא נתקבלה. </w:t>
      </w:r>
    </w:p>
    <w:p w14:paraId="706872B7" w14:textId="77777777" w:rsidR="00000000" w:rsidRDefault="009B75DB">
      <w:pPr>
        <w:pStyle w:val="a0"/>
        <w:rPr>
          <w:rFonts w:hint="cs"/>
          <w:rtl/>
        </w:rPr>
      </w:pPr>
    </w:p>
    <w:p w14:paraId="7205C8BF" w14:textId="77777777" w:rsidR="00000000" w:rsidRDefault="009B75DB">
      <w:pPr>
        <w:pStyle w:val="a0"/>
        <w:rPr>
          <w:rFonts w:hint="cs"/>
          <w:rtl/>
        </w:rPr>
      </w:pPr>
    </w:p>
    <w:p w14:paraId="62F32CEA" w14:textId="77777777" w:rsidR="00000000" w:rsidRDefault="009B75DB">
      <w:pPr>
        <w:pStyle w:val="a2"/>
        <w:rPr>
          <w:rtl/>
        </w:rPr>
      </w:pPr>
    </w:p>
    <w:p w14:paraId="260EEBA5" w14:textId="77777777" w:rsidR="00000000" w:rsidRDefault="009B75DB">
      <w:pPr>
        <w:pStyle w:val="a2"/>
        <w:rPr>
          <w:rFonts w:hint="cs"/>
          <w:rtl/>
        </w:rPr>
      </w:pPr>
      <w:bookmarkStart w:id="124" w:name="CS19720FI0019720T24_12_2003_12_23_59"/>
      <w:bookmarkStart w:id="125" w:name="_Toc62986461"/>
      <w:bookmarkEnd w:id="124"/>
      <w:r>
        <w:rPr>
          <w:rtl/>
        </w:rPr>
        <w:t>הודעת הממשלה על העברת שטחי פעולה ממשרד למשרד</w:t>
      </w:r>
      <w:r>
        <w:rPr>
          <w:rFonts w:hint="cs"/>
          <w:rtl/>
        </w:rPr>
        <w:t>,</w:t>
      </w:r>
      <w:r>
        <w:rPr>
          <w:rtl/>
        </w:rPr>
        <w:t xml:space="preserve"> </w:t>
      </w:r>
      <w:r>
        <w:rPr>
          <w:rFonts w:hint="cs"/>
          <w:rtl/>
        </w:rPr>
        <w:br/>
        <w:t>על העברת סמכויות משר</w:t>
      </w:r>
      <w:r>
        <w:rPr>
          <w:rtl/>
        </w:rPr>
        <w:t xml:space="preserve"> לשר </w:t>
      </w:r>
      <w:r>
        <w:rPr>
          <w:rFonts w:hint="cs"/>
          <w:rtl/>
        </w:rPr>
        <w:t>ועל ביטול המשרד לענייני דתות</w:t>
      </w:r>
      <w:bookmarkEnd w:id="125"/>
    </w:p>
    <w:p w14:paraId="2572DC3B" w14:textId="77777777" w:rsidR="00000000" w:rsidRDefault="009B75DB">
      <w:pPr>
        <w:pStyle w:val="a0"/>
        <w:ind w:firstLine="0"/>
        <w:rPr>
          <w:rFonts w:hint="cs"/>
          <w:rtl/>
        </w:rPr>
      </w:pPr>
      <w:r>
        <w:rPr>
          <w:rtl/>
        </w:rPr>
        <w:t>["דברי הכנסת", חוברת זו, עמ'</w:t>
      </w:r>
      <w:r>
        <w:rPr>
          <w:rFonts w:hint="cs"/>
          <w:rtl/>
        </w:rPr>
        <w:t xml:space="preserve">   7308.</w:t>
      </w:r>
      <w:r>
        <w:rPr>
          <w:rtl/>
        </w:rPr>
        <w:t>]</w:t>
      </w:r>
    </w:p>
    <w:p w14:paraId="42777B41" w14:textId="77777777" w:rsidR="00000000" w:rsidRDefault="009B75DB">
      <w:pPr>
        <w:pStyle w:val="af0"/>
        <w:rPr>
          <w:rFonts w:hint="cs"/>
          <w:rtl/>
        </w:rPr>
      </w:pPr>
    </w:p>
    <w:p w14:paraId="7CC052D0" w14:textId="77777777" w:rsidR="00000000" w:rsidRDefault="009B75DB">
      <w:pPr>
        <w:pStyle w:val="af1"/>
        <w:rPr>
          <w:rtl/>
        </w:rPr>
      </w:pPr>
      <w:r>
        <w:rPr>
          <w:rtl/>
        </w:rPr>
        <w:t>היו"ר ראובן ריבלין:</w:t>
      </w:r>
    </w:p>
    <w:p w14:paraId="7935EC78" w14:textId="77777777" w:rsidR="00000000" w:rsidRDefault="009B75DB">
      <w:pPr>
        <w:pStyle w:val="a0"/>
        <w:rPr>
          <w:rtl/>
        </w:rPr>
      </w:pPr>
    </w:p>
    <w:p w14:paraId="24BDC1FD" w14:textId="77777777" w:rsidR="00000000" w:rsidRDefault="009B75DB">
      <w:pPr>
        <w:pStyle w:val="a0"/>
        <w:rPr>
          <w:rFonts w:hint="cs"/>
          <w:rtl/>
        </w:rPr>
      </w:pPr>
      <w:r>
        <w:rPr>
          <w:rFonts w:hint="cs"/>
          <w:rtl/>
        </w:rPr>
        <w:t xml:space="preserve">אנחנו עוברים להמשך סדר-היום. להצבעה </w:t>
      </w:r>
      <w:r>
        <w:rPr>
          <w:rFonts w:hint="cs"/>
          <w:rtl/>
        </w:rPr>
        <w:t xml:space="preserve">- הודעת הממשלה על העברת שטחי פעולה ממשרד למשרד ומשר לשר, לפי סעיף 31(ב) ולפי סעיף 31(ג) לחוק-יסוד: הממשלה </w:t>
      </w:r>
      <w:r>
        <w:rPr>
          <w:rtl/>
        </w:rPr>
        <w:t>–</w:t>
      </w:r>
      <w:r>
        <w:rPr>
          <w:rFonts w:hint="cs"/>
          <w:rtl/>
        </w:rPr>
        <w:t xml:space="preserve"> תשובה והצבעה. מי השר המשיב? אין צורך להשיב?</w:t>
      </w:r>
    </w:p>
    <w:p w14:paraId="1EC7CD45" w14:textId="77777777" w:rsidR="00000000" w:rsidRDefault="009B75DB">
      <w:pPr>
        <w:pStyle w:val="a0"/>
        <w:rPr>
          <w:rFonts w:hint="cs"/>
          <w:rtl/>
        </w:rPr>
      </w:pPr>
    </w:p>
    <w:p w14:paraId="721A990B" w14:textId="77777777" w:rsidR="00000000" w:rsidRDefault="009B75DB">
      <w:pPr>
        <w:pStyle w:val="af0"/>
        <w:rPr>
          <w:rtl/>
        </w:rPr>
      </w:pPr>
      <w:r>
        <w:rPr>
          <w:rFonts w:hint="eastAsia"/>
          <w:rtl/>
        </w:rPr>
        <w:t>מאיר</w:t>
      </w:r>
      <w:r>
        <w:rPr>
          <w:rtl/>
        </w:rPr>
        <w:t xml:space="preserve"> פרוש (יהדות התורה):</w:t>
      </w:r>
    </w:p>
    <w:p w14:paraId="016E380E" w14:textId="77777777" w:rsidR="00000000" w:rsidRDefault="009B75DB">
      <w:pPr>
        <w:pStyle w:val="a0"/>
        <w:rPr>
          <w:rFonts w:hint="cs"/>
          <w:rtl/>
        </w:rPr>
      </w:pPr>
    </w:p>
    <w:p w14:paraId="7C692AB4" w14:textId="77777777" w:rsidR="00000000" w:rsidRDefault="009B75DB">
      <w:pPr>
        <w:pStyle w:val="a0"/>
        <w:rPr>
          <w:rFonts w:hint="cs"/>
          <w:rtl/>
        </w:rPr>
      </w:pPr>
      <w:r>
        <w:rPr>
          <w:rFonts w:hint="cs"/>
          <w:rtl/>
        </w:rPr>
        <w:t>לראש הממשלה יש בעניין - - -</w:t>
      </w:r>
    </w:p>
    <w:p w14:paraId="69982F61" w14:textId="77777777" w:rsidR="00000000" w:rsidRDefault="009B75DB">
      <w:pPr>
        <w:pStyle w:val="a0"/>
        <w:rPr>
          <w:rFonts w:hint="cs"/>
          <w:rtl/>
        </w:rPr>
      </w:pPr>
    </w:p>
    <w:p w14:paraId="0E5E8883" w14:textId="77777777" w:rsidR="00000000" w:rsidRDefault="009B75DB">
      <w:pPr>
        <w:pStyle w:val="af0"/>
        <w:rPr>
          <w:rtl/>
        </w:rPr>
      </w:pPr>
      <w:r>
        <w:rPr>
          <w:rFonts w:hint="eastAsia"/>
          <w:rtl/>
        </w:rPr>
        <w:t>קריאה</w:t>
      </w:r>
      <w:r>
        <w:rPr>
          <w:rtl/>
        </w:rPr>
        <w:t>:</w:t>
      </w:r>
    </w:p>
    <w:p w14:paraId="5BA7CF1F" w14:textId="77777777" w:rsidR="00000000" w:rsidRDefault="009B75DB">
      <w:pPr>
        <w:pStyle w:val="a0"/>
        <w:rPr>
          <w:rFonts w:hint="cs"/>
          <w:rtl/>
        </w:rPr>
      </w:pPr>
    </w:p>
    <w:p w14:paraId="4FC1C7AE" w14:textId="77777777" w:rsidR="00000000" w:rsidRDefault="009B75DB">
      <w:pPr>
        <w:pStyle w:val="a0"/>
        <w:rPr>
          <w:rFonts w:hint="cs"/>
          <w:rtl/>
        </w:rPr>
      </w:pPr>
      <w:r>
        <w:rPr>
          <w:rFonts w:hint="cs"/>
          <w:rtl/>
        </w:rPr>
        <w:t>- - -</w:t>
      </w:r>
    </w:p>
    <w:p w14:paraId="58163BDF" w14:textId="77777777" w:rsidR="00000000" w:rsidRDefault="009B75DB">
      <w:pPr>
        <w:pStyle w:val="a0"/>
        <w:rPr>
          <w:rFonts w:hint="cs"/>
          <w:rtl/>
        </w:rPr>
      </w:pPr>
    </w:p>
    <w:p w14:paraId="6803B5CC" w14:textId="77777777" w:rsidR="00000000" w:rsidRDefault="009B75DB">
      <w:pPr>
        <w:pStyle w:val="af1"/>
        <w:rPr>
          <w:rtl/>
        </w:rPr>
      </w:pPr>
      <w:r>
        <w:rPr>
          <w:rtl/>
        </w:rPr>
        <w:t>היו"ר ראובן ריבלין:</w:t>
      </w:r>
    </w:p>
    <w:p w14:paraId="71624081" w14:textId="77777777" w:rsidR="00000000" w:rsidRDefault="009B75DB">
      <w:pPr>
        <w:pStyle w:val="a0"/>
        <w:rPr>
          <w:rtl/>
        </w:rPr>
      </w:pPr>
    </w:p>
    <w:p w14:paraId="61517632" w14:textId="77777777" w:rsidR="00000000" w:rsidRDefault="009B75DB">
      <w:pPr>
        <w:pStyle w:val="a0"/>
        <w:rPr>
          <w:rFonts w:hint="cs"/>
          <w:rtl/>
        </w:rPr>
      </w:pPr>
      <w:r>
        <w:rPr>
          <w:rFonts w:hint="cs"/>
          <w:rtl/>
        </w:rPr>
        <w:t>הואיל ואין ת</w:t>
      </w:r>
      <w:r>
        <w:rPr>
          <w:rFonts w:hint="cs"/>
          <w:rtl/>
        </w:rPr>
        <w:t xml:space="preserve">שובה, נא לפתוח רמקול. חבר הכנסת אלי ישי, בבקשה. </w:t>
      </w:r>
    </w:p>
    <w:p w14:paraId="0D303435" w14:textId="77777777" w:rsidR="00000000" w:rsidRDefault="009B75DB">
      <w:pPr>
        <w:pStyle w:val="a0"/>
        <w:rPr>
          <w:rFonts w:hint="cs"/>
          <w:rtl/>
        </w:rPr>
      </w:pPr>
    </w:p>
    <w:p w14:paraId="0D4F9924" w14:textId="77777777" w:rsidR="00000000" w:rsidRDefault="009B75DB">
      <w:pPr>
        <w:pStyle w:val="a"/>
        <w:rPr>
          <w:rtl/>
        </w:rPr>
      </w:pPr>
      <w:bookmarkStart w:id="126" w:name="FS000000494T24_12_2003_15_39_33"/>
      <w:bookmarkStart w:id="127" w:name="_Toc62986462"/>
      <w:bookmarkEnd w:id="126"/>
      <w:r>
        <w:rPr>
          <w:rFonts w:hint="eastAsia"/>
          <w:rtl/>
        </w:rPr>
        <w:t>אליהו</w:t>
      </w:r>
      <w:r>
        <w:rPr>
          <w:rtl/>
        </w:rPr>
        <w:t xml:space="preserve"> ישי (ש"ס):</w:t>
      </w:r>
      <w:bookmarkEnd w:id="127"/>
    </w:p>
    <w:p w14:paraId="41B2C349" w14:textId="77777777" w:rsidR="00000000" w:rsidRDefault="009B75DB">
      <w:pPr>
        <w:pStyle w:val="a0"/>
        <w:rPr>
          <w:rFonts w:hint="cs"/>
          <w:rtl/>
        </w:rPr>
      </w:pPr>
    </w:p>
    <w:p w14:paraId="01FA8CC2" w14:textId="77777777" w:rsidR="00000000" w:rsidRDefault="009B75DB">
      <w:pPr>
        <w:pStyle w:val="a0"/>
        <w:rPr>
          <w:rFonts w:hint="cs"/>
          <w:rtl/>
        </w:rPr>
      </w:pPr>
      <w:r>
        <w:rPr>
          <w:rFonts w:hint="cs"/>
          <w:rtl/>
        </w:rPr>
        <w:t xml:space="preserve">אדוני היושב-ראש, בדקות אלה שיגרתי מכתב ליועצת המשפטית והעתק אליך. ברור שהנושא של העברת הסמכויות של בתי-הדין והחקיקה, אדוני היושב-ראש, יצר משברים פנימיים. כתוצאה מהמשברים, סביר מאוד להניח </w:t>
      </w:r>
      <w:r>
        <w:rPr>
          <w:rtl/>
        </w:rPr>
        <w:t>–</w:t>
      </w:r>
      <w:r>
        <w:rPr>
          <w:rFonts w:hint="cs"/>
          <w:rtl/>
        </w:rPr>
        <w:t xml:space="preserve"> וגם מידיעות שהגיעו אלינו </w:t>
      </w:r>
      <w:r>
        <w:rPr>
          <w:rtl/>
        </w:rPr>
        <w:t>–</w:t>
      </w:r>
      <w:r>
        <w:rPr>
          <w:rFonts w:hint="cs"/>
          <w:rtl/>
        </w:rPr>
        <w:t xml:space="preserve"> שיש הסכמים בין סיעת הליכוד לסיעת המפד"ל. אני  מאוד מבקש, על-פי התקנון,  להניח את זה על שולחן הכנסת. </w:t>
      </w:r>
    </w:p>
    <w:p w14:paraId="03F69BAA" w14:textId="77777777" w:rsidR="00000000" w:rsidRDefault="009B75DB">
      <w:pPr>
        <w:pStyle w:val="a0"/>
        <w:rPr>
          <w:rFonts w:hint="cs"/>
          <w:rtl/>
        </w:rPr>
      </w:pPr>
    </w:p>
    <w:p w14:paraId="26BE6A2E" w14:textId="77777777" w:rsidR="00000000" w:rsidRDefault="009B75DB">
      <w:pPr>
        <w:pStyle w:val="af0"/>
        <w:rPr>
          <w:rtl/>
        </w:rPr>
      </w:pPr>
      <w:r>
        <w:rPr>
          <w:rFonts w:hint="eastAsia"/>
          <w:rtl/>
        </w:rPr>
        <w:t>קריאה</w:t>
      </w:r>
      <w:r>
        <w:rPr>
          <w:rtl/>
        </w:rPr>
        <w:t>:</w:t>
      </w:r>
    </w:p>
    <w:p w14:paraId="71FC31A1" w14:textId="77777777" w:rsidR="00000000" w:rsidRDefault="009B75DB">
      <w:pPr>
        <w:pStyle w:val="a0"/>
        <w:rPr>
          <w:rFonts w:hint="cs"/>
          <w:rtl/>
        </w:rPr>
      </w:pPr>
    </w:p>
    <w:p w14:paraId="7308D0A7" w14:textId="77777777" w:rsidR="00000000" w:rsidRDefault="009B75DB">
      <w:pPr>
        <w:pStyle w:val="a0"/>
        <w:rPr>
          <w:rFonts w:hint="cs"/>
          <w:rtl/>
        </w:rPr>
      </w:pPr>
      <w:r>
        <w:rPr>
          <w:rFonts w:hint="cs"/>
          <w:rtl/>
        </w:rPr>
        <w:t>- - -</w:t>
      </w:r>
    </w:p>
    <w:p w14:paraId="34399320" w14:textId="77777777" w:rsidR="00000000" w:rsidRDefault="009B75DB">
      <w:pPr>
        <w:pStyle w:val="a0"/>
        <w:rPr>
          <w:rFonts w:hint="cs"/>
          <w:rtl/>
        </w:rPr>
      </w:pPr>
    </w:p>
    <w:p w14:paraId="1FCE013A" w14:textId="77777777" w:rsidR="00000000" w:rsidRDefault="009B75DB">
      <w:pPr>
        <w:pStyle w:val="-"/>
        <w:rPr>
          <w:rtl/>
        </w:rPr>
      </w:pPr>
      <w:bookmarkStart w:id="128" w:name="FS000000494T24_12_2003_12_49_49"/>
      <w:bookmarkEnd w:id="128"/>
      <w:r>
        <w:rPr>
          <w:rFonts w:hint="eastAsia"/>
          <w:rtl/>
        </w:rPr>
        <w:t>אליהו</w:t>
      </w:r>
      <w:r>
        <w:rPr>
          <w:rtl/>
        </w:rPr>
        <w:t xml:space="preserve"> ישי (ש"ס):</w:t>
      </w:r>
    </w:p>
    <w:p w14:paraId="3D11D64D" w14:textId="77777777" w:rsidR="00000000" w:rsidRDefault="009B75DB">
      <w:pPr>
        <w:pStyle w:val="a0"/>
        <w:rPr>
          <w:rFonts w:hint="cs"/>
          <w:rtl/>
        </w:rPr>
      </w:pPr>
    </w:p>
    <w:p w14:paraId="705725B5" w14:textId="77777777" w:rsidR="00000000" w:rsidRDefault="009B75DB">
      <w:pPr>
        <w:pStyle w:val="a0"/>
        <w:rPr>
          <w:rFonts w:hint="cs"/>
          <w:rtl/>
        </w:rPr>
      </w:pPr>
      <w:r>
        <w:rPr>
          <w:rFonts w:hint="cs"/>
          <w:rtl/>
        </w:rPr>
        <w:t>בין שינוי למפד"ל והליכוד כאחד. מעבר לזה שהחוק הזה שותפים לו לצערי הרב המפד"ל בעקירת התורה ובת</w:t>
      </w:r>
      <w:r>
        <w:rPr>
          <w:rFonts w:hint="cs"/>
          <w:rtl/>
        </w:rPr>
        <w:t xml:space="preserve">י-הדין, אבל זה כבר עניין אחר, אני מבקש שההסכם או ההסכמים יונחו על שולחן הכנסת, לפי התקנון. תודה. </w:t>
      </w:r>
    </w:p>
    <w:p w14:paraId="5A4E7382" w14:textId="77777777" w:rsidR="00000000" w:rsidRDefault="009B75DB">
      <w:pPr>
        <w:pStyle w:val="a0"/>
        <w:rPr>
          <w:rFonts w:hint="cs"/>
          <w:rtl/>
        </w:rPr>
      </w:pPr>
    </w:p>
    <w:p w14:paraId="0EB22BA7" w14:textId="77777777" w:rsidR="00000000" w:rsidRDefault="009B75DB">
      <w:pPr>
        <w:pStyle w:val="af1"/>
        <w:rPr>
          <w:rtl/>
        </w:rPr>
      </w:pPr>
      <w:r>
        <w:rPr>
          <w:rtl/>
        </w:rPr>
        <w:t>היו"ר ראובן ריבלין:</w:t>
      </w:r>
    </w:p>
    <w:p w14:paraId="64416EF2" w14:textId="77777777" w:rsidR="00000000" w:rsidRDefault="009B75DB">
      <w:pPr>
        <w:pStyle w:val="a0"/>
        <w:rPr>
          <w:rtl/>
        </w:rPr>
      </w:pPr>
    </w:p>
    <w:p w14:paraId="3D4A2C7B" w14:textId="77777777" w:rsidR="00000000" w:rsidRDefault="009B75DB">
      <w:pPr>
        <w:pStyle w:val="a0"/>
        <w:rPr>
          <w:rFonts w:hint="cs"/>
          <w:rtl/>
        </w:rPr>
      </w:pPr>
      <w:r>
        <w:rPr>
          <w:rFonts w:hint="cs"/>
          <w:rtl/>
        </w:rPr>
        <w:t xml:space="preserve">תודה רבה. חבר הכנסת אלי ישי, אני כמובן אפנה את בקשתך לראש הממשלה. עם זה, אני מפנה את תשומת לבך לכך שחוק הממשלה, התשס"א-2001, בדבר פרסום </w:t>
      </w:r>
      <w:r>
        <w:rPr>
          <w:rFonts w:hint="cs"/>
          <w:rtl/>
        </w:rPr>
        <w:t>הסכמים, מחייב את הממשלה להגיש הסכמים ולהציגם בקשר לכינונה של הממשלה, או בקשר להבעת אי-אמון בה או בקשר להצבעה על חוק התקציב, ולכן אדוני לא יכול לקבל תשובה - - -</w:t>
      </w:r>
    </w:p>
    <w:p w14:paraId="61993A1B" w14:textId="77777777" w:rsidR="00000000" w:rsidRDefault="009B75DB">
      <w:pPr>
        <w:pStyle w:val="a0"/>
        <w:rPr>
          <w:rFonts w:hint="cs"/>
          <w:rtl/>
        </w:rPr>
      </w:pPr>
    </w:p>
    <w:p w14:paraId="4E570C54" w14:textId="77777777" w:rsidR="00000000" w:rsidRDefault="009B75DB">
      <w:pPr>
        <w:pStyle w:val="af0"/>
        <w:rPr>
          <w:rtl/>
        </w:rPr>
      </w:pPr>
      <w:r>
        <w:rPr>
          <w:rFonts w:hint="eastAsia"/>
          <w:rtl/>
        </w:rPr>
        <w:t>נסים</w:t>
      </w:r>
      <w:r>
        <w:rPr>
          <w:rtl/>
        </w:rPr>
        <w:t xml:space="preserve"> דהן (ש"ס):</w:t>
      </w:r>
    </w:p>
    <w:p w14:paraId="7C80C947" w14:textId="77777777" w:rsidR="00000000" w:rsidRDefault="009B75DB">
      <w:pPr>
        <w:pStyle w:val="a0"/>
        <w:ind w:left="719" w:firstLine="0"/>
        <w:rPr>
          <w:rFonts w:hint="cs"/>
          <w:rtl/>
        </w:rPr>
      </w:pPr>
    </w:p>
    <w:p w14:paraId="73B6B608" w14:textId="77777777" w:rsidR="00000000" w:rsidRDefault="009B75DB">
      <w:pPr>
        <w:pStyle w:val="a0"/>
        <w:ind w:left="719" w:firstLine="0"/>
        <w:rPr>
          <w:rFonts w:hint="cs"/>
          <w:rtl/>
        </w:rPr>
      </w:pPr>
      <w:r>
        <w:rPr>
          <w:rFonts w:hint="cs"/>
          <w:rtl/>
        </w:rPr>
        <w:t>- - -</w:t>
      </w:r>
    </w:p>
    <w:p w14:paraId="437239E2" w14:textId="77777777" w:rsidR="00000000" w:rsidRDefault="009B75DB">
      <w:pPr>
        <w:pStyle w:val="a0"/>
        <w:ind w:left="719" w:firstLine="0"/>
        <w:rPr>
          <w:rFonts w:hint="cs"/>
          <w:rtl/>
        </w:rPr>
      </w:pPr>
    </w:p>
    <w:p w14:paraId="10235903" w14:textId="77777777" w:rsidR="00000000" w:rsidRDefault="009B75DB">
      <w:pPr>
        <w:pStyle w:val="af1"/>
        <w:rPr>
          <w:rtl/>
        </w:rPr>
      </w:pPr>
      <w:r>
        <w:rPr>
          <w:rtl/>
        </w:rPr>
        <w:t>היו"ר ראובן ריבלין:</w:t>
      </w:r>
    </w:p>
    <w:p w14:paraId="371A8DA0" w14:textId="77777777" w:rsidR="00000000" w:rsidRDefault="009B75DB">
      <w:pPr>
        <w:pStyle w:val="a0"/>
        <w:ind w:left="719" w:firstLine="0"/>
        <w:rPr>
          <w:rFonts w:hint="cs"/>
          <w:rtl/>
        </w:rPr>
      </w:pPr>
    </w:p>
    <w:p w14:paraId="10B7FC2F" w14:textId="77777777" w:rsidR="00000000" w:rsidRDefault="009B75DB">
      <w:pPr>
        <w:pStyle w:val="a0"/>
        <w:ind w:left="719" w:firstLine="0"/>
        <w:rPr>
          <w:rFonts w:hint="cs"/>
          <w:rtl/>
        </w:rPr>
      </w:pPr>
      <w:r>
        <w:rPr>
          <w:rFonts w:hint="cs"/>
          <w:rtl/>
        </w:rPr>
        <w:t xml:space="preserve">לא כתוב אי-אמון. אמון הוא לא אי-אמון. </w:t>
      </w:r>
    </w:p>
    <w:p w14:paraId="7D524E5E" w14:textId="77777777" w:rsidR="00000000" w:rsidRDefault="009B75DB">
      <w:pPr>
        <w:pStyle w:val="a0"/>
        <w:rPr>
          <w:rFonts w:hint="cs"/>
          <w:rtl/>
        </w:rPr>
      </w:pPr>
    </w:p>
    <w:p w14:paraId="59956E4C" w14:textId="77777777" w:rsidR="00000000" w:rsidRDefault="009B75DB">
      <w:pPr>
        <w:pStyle w:val="af0"/>
        <w:rPr>
          <w:rtl/>
        </w:rPr>
      </w:pPr>
      <w:r>
        <w:rPr>
          <w:rFonts w:hint="eastAsia"/>
          <w:rtl/>
        </w:rPr>
        <w:t>נסים</w:t>
      </w:r>
      <w:r>
        <w:rPr>
          <w:rtl/>
        </w:rPr>
        <w:t xml:space="preserve"> דהן (</w:t>
      </w:r>
      <w:r>
        <w:rPr>
          <w:rtl/>
        </w:rPr>
        <w:t>ש"ס):</w:t>
      </w:r>
    </w:p>
    <w:p w14:paraId="54B54714" w14:textId="77777777" w:rsidR="00000000" w:rsidRDefault="009B75DB">
      <w:pPr>
        <w:pStyle w:val="a0"/>
        <w:rPr>
          <w:rFonts w:hint="cs"/>
          <w:rtl/>
        </w:rPr>
      </w:pPr>
    </w:p>
    <w:p w14:paraId="4974B291" w14:textId="77777777" w:rsidR="00000000" w:rsidRDefault="009B75DB">
      <w:pPr>
        <w:pStyle w:val="a0"/>
        <w:ind w:left="719" w:firstLine="0"/>
        <w:rPr>
          <w:rFonts w:hint="cs"/>
          <w:rtl/>
        </w:rPr>
      </w:pPr>
      <w:r>
        <w:rPr>
          <w:rFonts w:hint="cs"/>
          <w:rtl/>
        </w:rPr>
        <w:t xml:space="preserve">זה אותו דבר. </w:t>
      </w:r>
    </w:p>
    <w:p w14:paraId="1CF33886" w14:textId="77777777" w:rsidR="00000000" w:rsidRDefault="009B75DB">
      <w:pPr>
        <w:pStyle w:val="a0"/>
        <w:ind w:left="719" w:firstLine="0"/>
        <w:rPr>
          <w:rFonts w:hint="cs"/>
          <w:rtl/>
        </w:rPr>
      </w:pPr>
    </w:p>
    <w:p w14:paraId="39CC29F9" w14:textId="77777777" w:rsidR="00000000" w:rsidRDefault="009B75DB">
      <w:pPr>
        <w:pStyle w:val="af1"/>
        <w:rPr>
          <w:rtl/>
        </w:rPr>
      </w:pPr>
      <w:r>
        <w:rPr>
          <w:rtl/>
        </w:rPr>
        <w:t>היו"ר ראובן ריבלין:</w:t>
      </w:r>
    </w:p>
    <w:p w14:paraId="6872FF42" w14:textId="77777777" w:rsidR="00000000" w:rsidRDefault="009B75DB">
      <w:pPr>
        <w:pStyle w:val="a0"/>
        <w:rPr>
          <w:rtl/>
        </w:rPr>
      </w:pPr>
    </w:p>
    <w:p w14:paraId="1EB783F6" w14:textId="77777777" w:rsidR="00000000" w:rsidRDefault="009B75DB">
      <w:pPr>
        <w:pStyle w:val="a0"/>
        <w:rPr>
          <w:rFonts w:hint="cs"/>
          <w:rtl/>
        </w:rPr>
      </w:pPr>
      <w:r>
        <w:rPr>
          <w:rFonts w:hint="cs"/>
          <w:rtl/>
        </w:rPr>
        <w:t>תחזרו אחרי זה. אדוני ראש הממשלה, מונח לפני מכתב מאדוני האומר: בהתאם לסעיף 36 לתקנון הכנסת, אבקש לראות בהצבעה בעניין הודעת הממשלה על העברת שטחי פעולה לפי סעיף 31(א) ולפי סעיף 31(ב) ו-(ג) ובהצבעות על חוק הרבנות הראש</w:t>
      </w:r>
      <w:r>
        <w:rPr>
          <w:rFonts w:hint="cs"/>
          <w:rtl/>
        </w:rPr>
        <w:t xml:space="preserve">ית לישראל וחוק הדיינים עניין של הבעת אמון בי.  </w:t>
      </w:r>
    </w:p>
    <w:p w14:paraId="014E26F3" w14:textId="77777777" w:rsidR="00000000" w:rsidRDefault="009B75DB">
      <w:pPr>
        <w:pStyle w:val="a0"/>
        <w:rPr>
          <w:rFonts w:hint="cs"/>
          <w:rtl/>
        </w:rPr>
      </w:pPr>
    </w:p>
    <w:p w14:paraId="2E38DCB2" w14:textId="77777777" w:rsidR="00000000" w:rsidRDefault="009B75DB">
      <w:pPr>
        <w:pStyle w:val="-"/>
        <w:rPr>
          <w:rtl/>
        </w:rPr>
      </w:pPr>
      <w:bookmarkStart w:id="129" w:name="FS000000494T24_12_2003_12_26_21"/>
      <w:bookmarkEnd w:id="129"/>
      <w:r>
        <w:rPr>
          <w:rFonts w:hint="eastAsia"/>
          <w:rtl/>
        </w:rPr>
        <w:t>אליהו</w:t>
      </w:r>
      <w:r>
        <w:rPr>
          <w:rtl/>
        </w:rPr>
        <w:t xml:space="preserve"> ישי (ש"ס):</w:t>
      </w:r>
    </w:p>
    <w:p w14:paraId="567756C8" w14:textId="77777777" w:rsidR="00000000" w:rsidRDefault="009B75DB">
      <w:pPr>
        <w:pStyle w:val="a0"/>
        <w:rPr>
          <w:rFonts w:hint="cs"/>
          <w:rtl/>
        </w:rPr>
      </w:pPr>
    </w:p>
    <w:p w14:paraId="3B490BE3" w14:textId="77777777" w:rsidR="00000000" w:rsidRDefault="009B75DB">
      <w:pPr>
        <w:pStyle w:val="a0"/>
        <w:rPr>
          <w:rFonts w:hint="cs"/>
          <w:rtl/>
        </w:rPr>
      </w:pPr>
      <w:r>
        <w:rPr>
          <w:rFonts w:hint="cs"/>
          <w:rtl/>
        </w:rPr>
        <w:t xml:space="preserve">אדוני היושב-ראש, אם הממשלה ביקשה אמון, אני מבקש את ההסכם על השולחן.  </w:t>
      </w:r>
    </w:p>
    <w:p w14:paraId="7C59E1B9" w14:textId="77777777" w:rsidR="00000000" w:rsidRDefault="009B75DB">
      <w:pPr>
        <w:pStyle w:val="a0"/>
        <w:rPr>
          <w:rFonts w:hint="cs"/>
          <w:rtl/>
        </w:rPr>
      </w:pPr>
    </w:p>
    <w:p w14:paraId="1F356361" w14:textId="77777777" w:rsidR="00000000" w:rsidRDefault="009B75DB">
      <w:pPr>
        <w:pStyle w:val="af1"/>
        <w:rPr>
          <w:rtl/>
        </w:rPr>
      </w:pPr>
      <w:r>
        <w:rPr>
          <w:rtl/>
        </w:rPr>
        <w:t>היו"ר ראובן ריבלין:</w:t>
      </w:r>
    </w:p>
    <w:p w14:paraId="5E324CBD" w14:textId="77777777" w:rsidR="00000000" w:rsidRDefault="009B75DB">
      <w:pPr>
        <w:pStyle w:val="a0"/>
        <w:rPr>
          <w:rtl/>
        </w:rPr>
      </w:pPr>
    </w:p>
    <w:p w14:paraId="4AB6D9F5" w14:textId="77777777" w:rsidR="00000000" w:rsidRDefault="009B75DB">
      <w:pPr>
        <w:pStyle w:val="a0"/>
        <w:rPr>
          <w:rFonts w:hint="cs"/>
          <w:rtl/>
        </w:rPr>
      </w:pPr>
      <w:r>
        <w:rPr>
          <w:rFonts w:hint="cs"/>
          <w:rtl/>
        </w:rPr>
        <w:t xml:space="preserve">חבר הכנסת, עוד לא נתתי לך להגיע למיקרופון. ובכן, כאן נשאלת שאלה. אדוני ראש הממשלה,  הואיל ואדוני </w:t>
      </w:r>
      <w:r>
        <w:rPr>
          <w:rFonts w:hint="cs"/>
          <w:rtl/>
        </w:rPr>
        <w:t>ביקש לראות בהצבעה הצבעת אמון, האם יש לאדוני תשובה? האם היו הסכמים כלשהם הקשורים בהצבעה זו?</w:t>
      </w:r>
    </w:p>
    <w:p w14:paraId="63D46A09" w14:textId="77777777" w:rsidR="00000000" w:rsidRDefault="009B75DB">
      <w:pPr>
        <w:pStyle w:val="a0"/>
        <w:rPr>
          <w:rFonts w:hint="cs"/>
          <w:rtl/>
        </w:rPr>
      </w:pPr>
    </w:p>
    <w:p w14:paraId="66F4D9E5" w14:textId="77777777" w:rsidR="00000000" w:rsidRDefault="009B75DB">
      <w:pPr>
        <w:pStyle w:val="af0"/>
        <w:rPr>
          <w:rtl/>
        </w:rPr>
      </w:pPr>
      <w:r>
        <w:rPr>
          <w:rFonts w:hint="eastAsia"/>
          <w:rtl/>
        </w:rPr>
        <w:t>ראש</w:t>
      </w:r>
      <w:r>
        <w:rPr>
          <w:rtl/>
        </w:rPr>
        <w:t xml:space="preserve"> הממשלה אריאל שרון:</w:t>
      </w:r>
    </w:p>
    <w:p w14:paraId="5A582558" w14:textId="77777777" w:rsidR="00000000" w:rsidRDefault="009B75DB">
      <w:pPr>
        <w:pStyle w:val="a0"/>
        <w:rPr>
          <w:rFonts w:hint="cs"/>
          <w:rtl/>
        </w:rPr>
      </w:pPr>
    </w:p>
    <w:p w14:paraId="029D842E" w14:textId="77777777" w:rsidR="00000000" w:rsidRDefault="009B75DB">
      <w:pPr>
        <w:pStyle w:val="a0"/>
        <w:rPr>
          <w:rFonts w:hint="cs"/>
          <w:rtl/>
        </w:rPr>
      </w:pPr>
      <w:r>
        <w:rPr>
          <w:rFonts w:hint="cs"/>
          <w:rtl/>
        </w:rPr>
        <w:t xml:space="preserve">אין הסכמים. </w:t>
      </w:r>
    </w:p>
    <w:p w14:paraId="6FE478B4" w14:textId="77777777" w:rsidR="00000000" w:rsidRDefault="009B75DB">
      <w:pPr>
        <w:pStyle w:val="a0"/>
        <w:rPr>
          <w:rFonts w:hint="cs"/>
          <w:rtl/>
        </w:rPr>
      </w:pPr>
    </w:p>
    <w:p w14:paraId="2AF780BD" w14:textId="77777777" w:rsidR="00000000" w:rsidRDefault="009B75DB">
      <w:pPr>
        <w:pStyle w:val="af0"/>
        <w:rPr>
          <w:rtl/>
        </w:rPr>
      </w:pPr>
      <w:r>
        <w:rPr>
          <w:rFonts w:hint="eastAsia"/>
          <w:rtl/>
        </w:rPr>
        <w:t>אליהו</w:t>
      </w:r>
      <w:r>
        <w:rPr>
          <w:rtl/>
        </w:rPr>
        <w:t xml:space="preserve"> ישי (ש"ס):</w:t>
      </w:r>
    </w:p>
    <w:p w14:paraId="74129A10" w14:textId="77777777" w:rsidR="00000000" w:rsidRDefault="009B75DB">
      <w:pPr>
        <w:pStyle w:val="a0"/>
        <w:rPr>
          <w:rFonts w:hint="cs"/>
          <w:rtl/>
        </w:rPr>
      </w:pPr>
    </w:p>
    <w:p w14:paraId="08AD5BFD" w14:textId="77777777" w:rsidR="00000000" w:rsidRDefault="009B75DB">
      <w:pPr>
        <w:pStyle w:val="a0"/>
        <w:rPr>
          <w:rFonts w:hint="cs"/>
          <w:rtl/>
        </w:rPr>
      </w:pPr>
      <w:r>
        <w:rPr>
          <w:rFonts w:hint="cs"/>
          <w:rtl/>
        </w:rPr>
        <w:t>- - -</w:t>
      </w:r>
    </w:p>
    <w:p w14:paraId="7DAEBC44" w14:textId="77777777" w:rsidR="00000000" w:rsidRDefault="009B75DB">
      <w:pPr>
        <w:pStyle w:val="a0"/>
        <w:rPr>
          <w:rFonts w:hint="cs"/>
          <w:rtl/>
        </w:rPr>
      </w:pPr>
    </w:p>
    <w:p w14:paraId="33798839" w14:textId="77777777" w:rsidR="00000000" w:rsidRDefault="009B75DB">
      <w:pPr>
        <w:pStyle w:val="af1"/>
        <w:rPr>
          <w:rtl/>
        </w:rPr>
      </w:pPr>
      <w:r>
        <w:rPr>
          <w:rtl/>
        </w:rPr>
        <w:t>היו"ר ראובן ריבלין:</w:t>
      </w:r>
    </w:p>
    <w:p w14:paraId="586BAE93" w14:textId="77777777" w:rsidR="00000000" w:rsidRDefault="009B75DB">
      <w:pPr>
        <w:pStyle w:val="a0"/>
        <w:rPr>
          <w:rtl/>
        </w:rPr>
      </w:pPr>
    </w:p>
    <w:p w14:paraId="36151C43" w14:textId="77777777" w:rsidR="00000000" w:rsidRDefault="009B75DB">
      <w:pPr>
        <w:pStyle w:val="a0"/>
        <w:rPr>
          <w:rFonts w:hint="cs"/>
          <w:rtl/>
        </w:rPr>
      </w:pPr>
      <w:r>
        <w:rPr>
          <w:rFonts w:hint="cs"/>
          <w:rtl/>
        </w:rPr>
        <w:t>אני שואל את ראש הממשלה בלבד. ובכן, ראש הממשלה השיב על הודעתו ושאלתו של ראש תנועת</w:t>
      </w:r>
      <w:r>
        <w:rPr>
          <w:rFonts w:hint="cs"/>
          <w:rtl/>
        </w:rPr>
        <w:t xml:space="preserve"> ש"ס, חבר הכנסת אלי ישי, וענה שאין הסכמים כאלה. </w:t>
      </w:r>
    </w:p>
    <w:p w14:paraId="62EA0E87" w14:textId="77777777" w:rsidR="00000000" w:rsidRDefault="009B75DB">
      <w:pPr>
        <w:pStyle w:val="a0"/>
        <w:rPr>
          <w:rFonts w:hint="cs"/>
          <w:rtl/>
        </w:rPr>
      </w:pPr>
    </w:p>
    <w:p w14:paraId="483C493A" w14:textId="77777777" w:rsidR="00000000" w:rsidRDefault="009B75DB">
      <w:pPr>
        <w:pStyle w:val="af0"/>
        <w:rPr>
          <w:rtl/>
        </w:rPr>
      </w:pPr>
      <w:r>
        <w:rPr>
          <w:rFonts w:hint="eastAsia"/>
          <w:rtl/>
        </w:rPr>
        <w:t>יעקב</w:t>
      </w:r>
      <w:r>
        <w:rPr>
          <w:rtl/>
        </w:rPr>
        <w:t xml:space="preserve"> מרגי (ש"ס):</w:t>
      </w:r>
    </w:p>
    <w:p w14:paraId="4BD21D65" w14:textId="77777777" w:rsidR="00000000" w:rsidRDefault="009B75DB">
      <w:pPr>
        <w:pStyle w:val="a0"/>
        <w:rPr>
          <w:rFonts w:hint="cs"/>
          <w:rtl/>
        </w:rPr>
      </w:pPr>
    </w:p>
    <w:p w14:paraId="56BE9809" w14:textId="77777777" w:rsidR="00000000" w:rsidRDefault="009B75DB">
      <w:pPr>
        <w:pStyle w:val="a0"/>
        <w:rPr>
          <w:rFonts w:hint="cs"/>
          <w:rtl/>
        </w:rPr>
      </w:pPr>
      <w:r>
        <w:rPr>
          <w:rFonts w:hint="cs"/>
          <w:rtl/>
        </w:rPr>
        <w:t xml:space="preserve">לא. </w:t>
      </w:r>
    </w:p>
    <w:p w14:paraId="68DB8422" w14:textId="77777777" w:rsidR="00000000" w:rsidRDefault="009B75DB">
      <w:pPr>
        <w:pStyle w:val="a0"/>
        <w:rPr>
          <w:rFonts w:hint="cs"/>
          <w:rtl/>
        </w:rPr>
      </w:pPr>
    </w:p>
    <w:p w14:paraId="4868F7A6" w14:textId="77777777" w:rsidR="00000000" w:rsidRDefault="009B75DB">
      <w:pPr>
        <w:pStyle w:val="af1"/>
        <w:rPr>
          <w:rtl/>
        </w:rPr>
      </w:pPr>
      <w:r>
        <w:rPr>
          <w:rtl/>
        </w:rPr>
        <w:t>היו"ר ראובן ריבלין:</w:t>
      </w:r>
    </w:p>
    <w:p w14:paraId="7DF17956" w14:textId="77777777" w:rsidR="00000000" w:rsidRDefault="009B75DB">
      <w:pPr>
        <w:pStyle w:val="a0"/>
        <w:rPr>
          <w:rtl/>
        </w:rPr>
      </w:pPr>
    </w:p>
    <w:p w14:paraId="33C8D6DF" w14:textId="77777777" w:rsidR="00000000" w:rsidRDefault="009B75DB">
      <w:pPr>
        <w:pStyle w:val="a0"/>
        <w:rPr>
          <w:rFonts w:hint="cs"/>
          <w:rtl/>
        </w:rPr>
      </w:pPr>
      <w:r>
        <w:rPr>
          <w:rFonts w:hint="cs"/>
          <w:rtl/>
        </w:rPr>
        <w:t xml:space="preserve">אתה "עושה" לי לא? תודה רבה, זאת היתה תשובתו. חבר הכנסת מרגי, אני קורא אותך לסדר פעם ראשונה. </w:t>
      </w:r>
    </w:p>
    <w:p w14:paraId="3AE801F4" w14:textId="77777777" w:rsidR="00000000" w:rsidRDefault="009B75DB">
      <w:pPr>
        <w:pStyle w:val="a0"/>
        <w:rPr>
          <w:rFonts w:hint="cs"/>
          <w:rtl/>
        </w:rPr>
      </w:pPr>
    </w:p>
    <w:p w14:paraId="719FB86B" w14:textId="77777777" w:rsidR="00000000" w:rsidRDefault="009B75DB">
      <w:pPr>
        <w:pStyle w:val="af0"/>
        <w:rPr>
          <w:rtl/>
        </w:rPr>
      </w:pPr>
      <w:r>
        <w:rPr>
          <w:rFonts w:hint="eastAsia"/>
          <w:rtl/>
        </w:rPr>
        <w:t>יצחק</w:t>
      </w:r>
      <w:r>
        <w:rPr>
          <w:rtl/>
        </w:rPr>
        <w:t xml:space="preserve"> כהן (ש"ס):</w:t>
      </w:r>
    </w:p>
    <w:p w14:paraId="1772C55A" w14:textId="77777777" w:rsidR="00000000" w:rsidRDefault="009B75DB">
      <w:pPr>
        <w:pStyle w:val="a0"/>
        <w:rPr>
          <w:rFonts w:hint="cs"/>
          <w:rtl/>
        </w:rPr>
      </w:pPr>
    </w:p>
    <w:p w14:paraId="2909D780" w14:textId="77777777" w:rsidR="00000000" w:rsidRDefault="009B75DB">
      <w:pPr>
        <w:pStyle w:val="a0"/>
        <w:rPr>
          <w:rFonts w:hint="cs"/>
          <w:rtl/>
        </w:rPr>
      </w:pPr>
      <w:r>
        <w:rPr>
          <w:rFonts w:hint="cs"/>
          <w:rtl/>
        </w:rPr>
        <w:t xml:space="preserve">לא. </w:t>
      </w:r>
    </w:p>
    <w:p w14:paraId="799D201D" w14:textId="77777777" w:rsidR="00000000" w:rsidRDefault="009B75DB">
      <w:pPr>
        <w:pStyle w:val="a0"/>
        <w:rPr>
          <w:rFonts w:hint="cs"/>
          <w:rtl/>
        </w:rPr>
      </w:pPr>
    </w:p>
    <w:p w14:paraId="1BE5F7D7" w14:textId="77777777" w:rsidR="00000000" w:rsidRDefault="009B75DB">
      <w:pPr>
        <w:pStyle w:val="af1"/>
        <w:rPr>
          <w:rtl/>
        </w:rPr>
      </w:pPr>
      <w:r>
        <w:rPr>
          <w:rtl/>
        </w:rPr>
        <w:t>היו"ר ראובן ריבלין:</w:t>
      </w:r>
    </w:p>
    <w:p w14:paraId="6061BDF5" w14:textId="77777777" w:rsidR="00000000" w:rsidRDefault="009B75DB">
      <w:pPr>
        <w:pStyle w:val="a0"/>
        <w:rPr>
          <w:rtl/>
        </w:rPr>
      </w:pPr>
    </w:p>
    <w:p w14:paraId="20C14B74" w14:textId="77777777" w:rsidR="00000000" w:rsidRDefault="009B75DB">
      <w:pPr>
        <w:pStyle w:val="a0"/>
        <w:rPr>
          <w:rFonts w:hint="cs"/>
          <w:rtl/>
        </w:rPr>
      </w:pPr>
      <w:r>
        <w:rPr>
          <w:rFonts w:hint="cs"/>
          <w:rtl/>
        </w:rPr>
        <w:t>חבר הכנסת יצחק כהן, אדו</w:t>
      </w:r>
      <w:r>
        <w:rPr>
          <w:rFonts w:hint="cs"/>
          <w:rtl/>
        </w:rPr>
        <w:t xml:space="preserve">ני לא יפנה אלי, יפנה כמובן לראש הממשלה. רבותי חברי הכנסת. גברתי יושבת-ראש סיעת העבודה. רבותי חברי הכנסת, מה ההפקרות הזאת? חבר הכנסת רן כהן, חבר הכנסת איתן כבל, מה ההפקרות הזאת? </w:t>
      </w:r>
    </w:p>
    <w:p w14:paraId="327866C0" w14:textId="77777777" w:rsidR="00000000" w:rsidRDefault="009B75DB">
      <w:pPr>
        <w:pStyle w:val="a0"/>
        <w:rPr>
          <w:rFonts w:hint="cs"/>
          <w:rtl/>
        </w:rPr>
      </w:pPr>
    </w:p>
    <w:p w14:paraId="500AA3C6" w14:textId="77777777" w:rsidR="00000000" w:rsidRDefault="009B75DB">
      <w:pPr>
        <w:pStyle w:val="a0"/>
        <w:rPr>
          <w:rFonts w:hint="cs"/>
          <w:rtl/>
        </w:rPr>
      </w:pPr>
      <w:r>
        <w:rPr>
          <w:rFonts w:hint="cs"/>
          <w:rtl/>
        </w:rPr>
        <w:t>רבותי חברי הכנסת, אנחנו עוברים להצבעה. האם יש בקשה להצבעה שמית גם לעניין העבר</w:t>
      </w:r>
      <w:r>
        <w:rPr>
          <w:rFonts w:hint="cs"/>
          <w:rtl/>
        </w:rPr>
        <w:t xml:space="preserve">ת הסמכויות? </w:t>
      </w:r>
    </w:p>
    <w:p w14:paraId="4339BC78" w14:textId="77777777" w:rsidR="00000000" w:rsidRDefault="009B75DB">
      <w:pPr>
        <w:pStyle w:val="a0"/>
        <w:rPr>
          <w:rFonts w:hint="cs"/>
          <w:rtl/>
        </w:rPr>
      </w:pPr>
    </w:p>
    <w:p w14:paraId="190023C2" w14:textId="77777777" w:rsidR="00000000" w:rsidRDefault="009B75DB">
      <w:pPr>
        <w:pStyle w:val="af0"/>
        <w:rPr>
          <w:rtl/>
        </w:rPr>
      </w:pPr>
      <w:r>
        <w:rPr>
          <w:rFonts w:hint="eastAsia"/>
          <w:rtl/>
        </w:rPr>
        <w:t>יאיר</w:t>
      </w:r>
      <w:r>
        <w:rPr>
          <w:rtl/>
        </w:rPr>
        <w:t xml:space="preserve"> פרץ (ש"ס):</w:t>
      </w:r>
    </w:p>
    <w:p w14:paraId="35688CFD" w14:textId="77777777" w:rsidR="00000000" w:rsidRDefault="009B75DB">
      <w:pPr>
        <w:pStyle w:val="a0"/>
        <w:rPr>
          <w:rFonts w:hint="cs"/>
          <w:rtl/>
        </w:rPr>
      </w:pPr>
    </w:p>
    <w:p w14:paraId="06F592A4" w14:textId="77777777" w:rsidR="00000000" w:rsidRDefault="009B75DB">
      <w:pPr>
        <w:pStyle w:val="a0"/>
        <w:rPr>
          <w:rFonts w:hint="cs"/>
          <w:rtl/>
        </w:rPr>
      </w:pPr>
      <w:r>
        <w:rPr>
          <w:rFonts w:hint="cs"/>
          <w:rtl/>
        </w:rPr>
        <w:t xml:space="preserve">כן. </w:t>
      </w:r>
    </w:p>
    <w:p w14:paraId="1607510F" w14:textId="77777777" w:rsidR="00000000" w:rsidRDefault="009B75DB">
      <w:pPr>
        <w:pStyle w:val="a0"/>
        <w:rPr>
          <w:rFonts w:hint="cs"/>
          <w:rtl/>
        </w:rPr>
      </w:pPr>
    </w:p>
    <w:p w14:paraId="31BD57C2" w14:textId="77777777" w:rsidR="00000000" w:rsidRDefault="009B75DB">
      <w:pPr>
        <w:pStyle w:val="af1"/>
        <w:rPr>
          <w:rtl/>
        </w:rPr>
      </w:pPr>
      <w:r>
        <w:rPr>
          <w:rtl/>
        </w:rPr>
        <w:t>היו"ר ראובן ריבלין:</w:t>
      </w:r>
    </w:p>
    <w:p w14:paraId="47DC86DE" w14:textId="77777777" w:rsidR="00000000" w:rsidRDefault="009B75DB">
      <w:pPr>
        <w:pStyle w:val="a0"/>
        <w:rPr>
          <w:rtl/>
        </w:rPr>
      </w:pPr>
    </w:p>
    <w:p w14:paraId="722EC0DF" w14:textId="77777777" w:rsidR="00000000" w:rsidRDefault="009B75DB">
      <w:pPr>
        <w:pStyle w:val="a0"/>
        <w:rPr>
          <w:rFonts w:hint="cs"/>
          <w:rtl/>
        </w:rPr>
      </w:pPr>
      <w:r>
        <w:rPr>
          <w:rFonts w:hint="cs"/>
          <w:rtl/>
        </w:rPr>
        <w:t>תתקיים הצבעה שמית לגבי כל אחד ואחד משלושת הסעיפים, על-פי בקשת למעלה מ-20 חברי כנסת, ביוזמת סיעת ש"ס וראש הסיעה חבר הכנסת יאיר פרץ. אדוני, נא לקרוא שמות.</w:t>
      </w:r>
    </w:p>
    <w:p w14:paraId="06AA1D22" w14:textId="77777777" w:rsidR="00000000" w:rsidRDefault="009B75DB">
      <w:pPr>
        <w:pStyle w:val="a0"/>
        <w:rPr>
          <w:rFonts w:hint="cs"/>
          <w:rtl/>
        </w:rPr>
      </w:pPr>
    </w:p>
    <w:p w14:paraId="472C470A" w14:textId="77777777" w:rsidR="00000000" w:rsidRDefault="009B75DB">
      <w:pPr>
        <w:pStyle w:val="af0"/>
        <w:rPr>
          <w:rtl/>
        </w:rPr>
      </w:pPr>
      <w:r>
        <w:rPr>
          <w:rFonts w:hint="eastAsia"/>
          <w:rtl/>
        </w:rPr>
        <w:t>השר</w:t>
      </w:r>
      <w:r>
        <w:rPr>
          <w:rtl/>
        </w:rPr>
        <w:t xml:space="preserve"> מאיר שטרית:</w:t>
      </w:r>
    </w:p>
    <w:p w14:paraId="08AE327D" w14:textId="77777777" w:rsidR="00000000" w:rsidRDefault="009B75DB">
      <w:pPr>
        <w:pStyle w:val="a0"/>
        <w:rPr>
          <w:rFonts w:hint="cs"/>
          <w:rtl/>
        </w:rPr>
      </w:pPr>
    </w:p>
    <w:p w14:paraId="1DD38F73" w14:textId="77777777" w:rsidR="00000000" w:rsidRDefault="009B75DB">
      <w:pPr>
        <w:pStyle w:val="a0"/>
        <w:rPr>
          <w:rFonts w:hint="cs"/>
          <w:rtl/>
        </w:rPr>
      </w:pPr>
      <w:r>
        <w:rPr>
          <w:rFonts w:hint="cs"/>
          <w:rtl/>
        </w:rPr>
        <w:t>אדוני, אפשר להצביע על שלושת</w:t>
      </w:r>
      <w:r>
        <w:rPr>
          <w:rFonts w:hint="cs"/>
          <w:rtl/>
        </w:rPr>
        <w:t>ם?</w:t>
      </w:r>
    </w:p>
    <w:p w14:paraId="5832DE6E" w14:textId="77777777" w:rsidR="00000000" w:rsidRDefault="009B75DB">
      <w:pPr>
        <w:pStyle w:val="a0"/>
        <w:rPr>
          <w:rFonts w:hint="cs"/>
          <w:rtl/>
        </w:rPr>
      </w:pPr>
    </w:p>
    <w:p w14:paraId="328C0FE2" w14:textId="77777777" w:rsidR="00000000" w:rsidRDefault="009B75DB">
      <w:pPr>
        <w:pStyle w:val="af0"/>
        <w:rPr>
          <w:rtl/>
        </w:rPr>
      </w:pPr>
      <w:r>
        <w:rPr>
          <w:rFonts w:hint="eastAsia"/>
          <w:rtl/>
        </w:rPr>
        <w:t>רן</w:t>
      </w:r>
      <w:r>
        <w:rPr>
          <w:rtl/>
        </w:rPr>
        <w:t xml:space="preserve"> כהן (מרצ):</w:t>
      </w:r>
    </w:p>
    <w:p w14:paraId="424A167C" w14:textId="77777777" w:rsidR="00000000" w:rsidRDefault="009B75DB">
      <w:pPr>
        <w:pStyle w:val="a0"/>
        <w:rPr>
          <w:rFonts w:hint="cs"/>
          <w:rtl/>
        </w:rPr>
      </w:pPr>
    </w:p>
    <w:p w14:paraId="2F4D7488" w14:textId="77777777" w:rsidR="00000000" w:rsidRDefault="009B75DB">
      <w:pPr>
        <w:pStyle w:val="a0"/>
        <w:rPr>
          <w:rFonts w:hint="cs"/>
          <w:rtl/>
        </w:rPr>
      </w:pPr>
      <w:r>
        <w:rPr>
          <w:rFonts w:hint="cs"/>
          <w:rtl/>
        </w:rPr>
        <w:t>אמון או אי-אמון? הוא אמר את זה - - -</w:t>
      </w:r>
    </w:p>
    <w:p w14:paraId="497C44F2" w14:textId="77777777" w:rsidR="00000000" w:rsidRDefault="009B75DB">
      <w:pPr>
        <w:pStyle w:val="a0"/>
        <w:rPr>
          <w:rFonts w:hint="cs"/>
          <w:rtl/>
        </w:rPr>
      </w:pPr>
    </w:p>
    <w:p w14:paraId="3F6DD2F4" w14:textId="77777777" w:rsidR="00000000" w:rsidRDefault="009B75DB">
      <w:pPr>
        <w:pStyle w:val="af0"/>
        <w:rPr>
          <w:rtl/>
        </w:rPr>
      </w:pPr>
      <w:r>
        <w:rPr>
          <w:rFonts w:hint="eastAsia"/>
          <w:rtl/>
        </w:rPr>
        <w:t>קריאה</w:t>
      </w:r>
      <w:r>
        <w:rPr>
          <w:rtl/>
        </w:rPr>
        <w:t>:</w:t>
      </w:r>
    </w:p>
    <w:p w14:paraId="7342A8B7" w14:textId="77777777" w:rsidR="00000000" w:rsidRDefault="009B75DB">
      <w:pPr>
        <w:pStyle w:val="a0"/>
        <w:rPr>
          <w:rFonts w:hint="cs"/>
          <w:rtl/>
        </w:rPr>
      </w:pPr>
    </w:p>
    <w:p w14:paraId="5F4F58A8" w14:textId="77777777" w:rsidR="00000000" w:rsidRDefault="009B75DB">
      <w:pPr>
        <w:pStyle w:val="a0"/>
        <w:rPr>
          <w:rFonts w:hint="cs"/>
          <w:rtl/>
        </w:rPr>
      </w:pPr>
      <w:r>
        <w:rPr>
          <w:rFonts w:hint="cs"/>
          <w:rtl/>
        </w:rPr>
        <w:t>- - -</w:t>
      </w:r>
    </w:p>
    <w:p w14:paraId="02091FB1" w14:textId="77777777" w:rsidR="00000000" w:rsidRDefault="009B75DB">
      <w:pPr>
        <w:pStyle w:val="a0"/>
        <w:rPr>
          <w:rFonts w:hint="cs"/>
          <w:rtl/>
        </w:rPr>
      </w:pPr>
    </w:p>
    <w:p w14:paraId="33118A0A" w14:textId="77777777" w:rsidR="00000000" w:rsidRDefault="009B75DB">
      <w:pPr>
        <w:pStyle w:val="af1"/>
        <w:rPr>
          <w:rtl/>
        </w:rPr>
      </w:pPr>
      <w:r>
        <w:rPr>
          <w:rtl/>
        </w:rPr>
        <w:t>היו"ר ראובן ריבלין:</w:t>
      </w:r>
    </w:p>
    <w:p w14:paraId="42E97914" w14:textId="77777777" w:rsidR="00000000" w:rsidRDefault="009B75DB">
      <w:pPr>
        <w:pStyle w:val="a0"/>
        <w:rPr>
          <w:rtl/>
        </w:rPr>
      </w:pPr>
    </w:p>
    <w:p w14:paraId="11D6BDC6" w14:textId="77777777" w:rsidR="00000000" w:rsidRDefault="009B75DB">
      <w:pPr>
        <w:pStyle w:val="a0"/>
        <w:rPr>
          <w:rFonts w:hint="cs"/>
          <w:rtl/>
        </w:rPr>
      </w:pPr>
      <w:r>
        <w:rPr>
          <w:rFonts w:hint="cs"/>
          <w:rtl/>
        </w:rPr>
        <w:t>אמון. רבותי חברי הכנסת, אתם לא תצרחו לי מהמקום "לא צריך", "כן צריך". חבר הכנסת יאיר פרץ, אדוני ביקש הצבעה שמית, נכון?</w:t>
      </w:r>
    </w:p>
    <w:p w14:paraId="763B0FAC" w14:textId="77777777" w:rsidR="00000000" w:rsidRDefault="009B75DB">
      <w:pPr>
        <w:pStyle w:val="a0"/>
        <w:rPr>
          <w:rFonts w:hint="cs"/>
          <w:rtl/>
        </w:rPr>
      </w:pPr>
    </w:p>
    <w:p w14:paraId="52D522E8" w14:textId="77777777" w:rsidR="00000000" w:rsidRDefault="009B75DB">
      <w:pPr>
        <w:pStyle w:val="af0"/>
        <w:rPr>
          <w:rtl/>
        </w:rPr>
      </w:pPr>
      <w:r>
        <w:rPr>
          <w:rFonts w:hint="eastAsia"/>
          <w:rtl/>
        </w:rPr>
        <w:t>יאיר</w:t>
      </w:r>
      <w:r>
        <w:rPr>
          <w:rtl/>
        </w:rPr>
        <w:t xml:space="preserve"> פרץ (ש"ס):</w:t>
      </w:r>
    </w:p>
    <w:p w14:paraId="55A90E00" w14:textId="77777777" w:rsidR="00000000" w:rsidRDefault="009B75DB">
      <w:pPr>
        <w:pStyle w:val="a0"/>
        <w:rPr>
          <w:rFonts w:hint="cs"/>
          <w:rtl/>
        </w:rPr>
      </w:pPr>
    </w:p>
    <w:p w14:paraId="518AE92B" w14:textId="77777777" w:rsidR="00000000" w:rsidRDefault="009B75DB">
      <w:pPr>
        <w:pStyle w:val="a0"/>
        <w:rPr>
          <w:rFonts w:hint="cs"/>
          <w:rtl/>
        </w:rPr>
      </w:pPr>
      <w:r>
        <w:rPr>
          <w:rFonts w:hint="cs"/>
          <w:rtl/>
        </w:rPr>
        <w:t>- - -</w:t>
      </w:r>
    </w:p>
    <w:p w14:paraId="59200849" w14:textId="77777777" w:rsidR="00000000" w:rsidRDefault="009B75DB">
      <w:pPr>
        <w:pStyle w:val="a0"/>
        <w:rPr>
          <w:rFonts w:hint="cs"/>
          <w:rtl/>
        </w:rPr>
      </w:pPr>
    </w:p>
    <w:p w14:paraId="3CEAC76A" w14:textId="77777777" w:rsidR="00000000" w:rsidRDefault="009B75DB">
      <w:pPr>
        <w:pStyle w:val="af1"/>
        <w:rPr>
          <w:rtl/>
        </w:rPr>
      </w:pPr>
      <w:r>
        <w:rPr>
          <w:rtl/>
        </w:rPr>
        <w:t>היו"ר ראובן ריבלין:</w:t>
      </w:r>
    </w:p>
    <w:p w14:paraId="15F100C2" w14:textId="77777777" w:rsidR="00000000" w:rsidRDefault="009B75DB">
      <w:pPr>
        <w:pStyle w:val="a0"/>
        <w:rPr>
          <w:rtl/>
        </w:rPr>
      </w:pPr>
    </w:p>
    <w:p w14:paraId="59B6BE62" w14:textId="77777777" w:rsidR="00000000" w:rsidRDefault="009B75DB">
      <w:pPr>
        <w:pStyle w:val="a0"/>
        <w:rPr>
          <w:rFonts w:hint="cs"/>
          <w:rtl/>
        </w:rPr>
      </w:pPr>
      <w:r>
        <w:rPr>
          <w:rFonts w:hint="cs"/>
          <w:rtl/>
        </w:rPr>
        <w:t xml:space="preserve">אדוני מבטל את בקשתו? תודה רבה, נא ישב. מה זה הדבר הזה? בהתחלה מבקשים, אחר כך כל אחד בהינף יד פה מכריז הכרזות. רבותי, לא ייתכן. </w:t>
      </w:r>
    </w:p>
    <w:p w14:paraId="52B2A060" w14:textId="77777777" w:rsidR="00000000" w:rsidRDefault="009B75DB">
      <w:pPr>
        <w:pStyle w:val="a0"/>
        <w:rPr>
          <w:rFonts w:hint="cs"/>
          <w:rtl/>
        </w:rPr>
      </w:pPr>
    </w:p>
    <w:p w14:paraId="29BF567F" w14:textId="77777777" w:rsidR="00000000" w:rsidRDefault="009B75DB">
      <w:pPr>
        <w:pStyle w:val="af0"/>
        <w:rPr>
          <w:rtl/>
        </w:rPr>
      </w:pPr>
      <w:r>
        <w:rPr>
          <w:rFonts w:hint="eastAsia"/>
          <w:rtl/>
        </w:rPr>
        <w:t>דוד</w:t>
      </w:r>
      <w:r>
        <w:rPr>
          <w:rtl/>
        </w:rPr>
        <w:t xml:space="preserve"> אזולאי (ש"ס):</w:t>
      </w:r>
    </w:p>
    <w:p w14:paraId="2C6614E3" w14:textId="77777777" w:rsidR="00000000" w:rsidRDefault="009B75DB">
      <w:pPr>
        <w:pStyle w:val="a0"/>
        <w:rPr>
          <w:rFonts w:hint="cs"/>
          <w:rtl/>
        </w:rPr>
      </w:pPr>
    </w:p>
    <w:p w14:paraId="633C1EA1" w14:textId="77777777" w:rsidR="00000000" w:rsidRDefault="009B75DB">
      <w:pPr>
        <w:pStyle w:val="a0"/>
        <w:ind w:left="719" w:firstLine="0"/>
        <w:rPr>
          <w:rFonts w:hint="cs"/>
          <w:rtl/>
        </w:rPr>
      </w:pPr>
      <w:r>
        <w:rPr>
          <w:rFonts w:hint="cs"/>
          <w:rtl/>
        </w:rPr>
        <w:t>- - -</w:t>
      </w:r>
    </w:p>
    <w:p w14:paraId="14700259" w14:textId="77777777" w:rsidR="00000000" w:rsidRDefault="009B75DB">
      <w:pPr>
        <w:pStyle w:val="a0"/>
        <w:rPr>
          <w:rFonts w:hint="cs"/>
          <w:rtl/>
        </w:rPr>
      </w:pPr>
    </w:p>
    <w:p w14:paraId="2816CD7A" w14:textId="77777777" w:rsidR="00000000" w:rsidRDefault="009B75DB">
      <w:pPr>
        <w:pStyle w:val="af1"/>
        <w:rPr>
          <w:rtl/>
        </w:rPr>
      </w:pPr>
      <w:r>
        <w:rPr>
          <w:rtl/>
        </w:rPr>
        <w:t>היו"ר ראובן ריבלין:</w:t>
      </w:r>
    </w:p>
    <w:p w14:paraId="0DD57D31" w14:textId="77777777" w:rsidR="00000000" w:rsidRDefault="009B75DB">
      <w:pPr>
        <w:pStyle w:val="a0"/>
        <w:rPr>
          <w:rtl/>
        </w:rPr>
      </w:pPr>
    </w:p>
    <w:p w14:paraId="5230794C" w14:textId="77777777" w:rsidR="00000000" w:rsidRDefault="009B75DB">
      <w:pPr>
        <w:pStyle w:val="a0"/>
        <w:rPr>
          <w:rFonts w:hint="cs"/>
          <w:rtl/>
        </w:rPr>
      </w:pPr>
      <w:r>
        <w:rPr>
          <w:rFonts w:hint="cs"/>
          <w:rtl/>
        </w:rPr>
        <w:t>ובכן, אנחנו עוברים להצבעה. הואיל והודעתי על הצבעה שמית, אני מודיע עכשיו על הצבע</w:t>
      </w:r>
      <w:r>
        <w:rPr>
          <w:rFonts w:hint="cs"/>
          <w:rtl/>
        </w:rPr>
        <w:t>ות - - -</w:t>
      </w:r>
    </w:p>
    <w:p w14:paraId="28AA30CD" w14:textId="77777777" w:rsidR="00000000" w:rsidRDefault="009B75DB">
      <w:pPr>
        <w:pStyle w:val="a0"/>
        <w:rPr>
          <w:rFonts w:hint="cs"/>
          <w:rtl/>
        </w:rPr>
      </w:pPr>
    </w:p>
    <w:p w14:paraId="241EFA4C" w14:textId="77777777" w:rsidR="00000000" w:rsidRDefault="009B75DB">
      <w:pPr>
        <w:pStyle w:val="af0"/>
        <w:rPr>
          <w:rtl/>
        </w:rPr>
      </w:pPr>
      <w:r>
        <w:rPr>
          <w:rFonts w:hint="eastAsia"/>
          <w:rtl/>
        </w:rPr>
        <w:t>יצחק</w:t>
      </w:r>
      <w:r>
        <w:rPr>
          <w:rtl/>
        </w:rPr>
        <w:t xml:space="preserve"> כהן (ש"ס):</w:t>
      </w:r>
    </w:p>
    <w:p w14:paraId="5374F692" w14:textId="77777777" w:rsidR="00000000" w:rsidRDefault="009B75DB">
      <w:pPr>
        <w:pStyle w:val="a0"/>
        <w:rPr>
          <w:rFonts w:hint="cs"/>
          <w:rtl/>
        </w:rPr>
      </w:pPr>
    </w:p>
    <w:p w14:paraId="49242B63" w14:textId="77777777" w:rsidR="00000000" w:rsidRDefault="009B75DB">
      <w:pPr>
        <w:pStyle w:val="a0"/>
        <w:rPr>
          <w:rFonts w:hint="cs"/>
          <w:rtl/>
        </w:rPr>
      </w:pPr>
      <w:r>
        <w:rPr>
          <w:rFonts w:hint="cs"/>
          <w:rtl/>
        </w:rPr>
        <w:t xml:space="preserve">הצבעה. </w:t>
      </w:r>
    </w:p>
    <w:p w14:paraId="0BA14178" w14:textId="77777777" w:rsidR="00000000" w:rsidRDefault="009B75DB">
      <w:pPr>
        <w:pStyle w:val="a0"/>
        <w:rPr>
          <w:rFonts w:hint="cs"/>
          <w:rtl/>
        </w:rPr>
      </w:pPr>
    </w:p>
    <w:p w14:paraId="44595D87" w14:textId="77777777" w:rsidR="00000000" w:rsidRDefault="009B75DB">
      <w:pPr>
        <w:pStyle w:val="af1"/>
        <w:rPr>
          <w:rFonts w:hint="cs"/>
          <w:rtl/>
        </w:rPr>
      </w:pPr>
    </w:p>
    <w:p w14:paraId="3365E214" w14:textId="77777777" w:rsidR="00000000" w:rsidRDefault="009B75DB">
      <w:pPr>
        <w:pStyle w:val="af1"/>
        <w:rPr>
          <w:rtl/>
        </w:rPr>
      </w:pPr>
      <w:r>
        <w:rPr>
          <w:rtl/>
        </w:rPr>
        <w:t>היו"ר ראובן ריבלין:</w:t>
      </w:r>
    </w:p>
    <w:p w14:paraId="669EF187" w14:textId="77777777" w:rsidR="00000000" w:rsidRDefault="009B75DB">
      <w:pPr>
        <w:pStyle w:val="a0"/>
        <w:rPr>
          <w:rtl/>
        </w:rPr>
      </w:pPr>
    </w:p>
    <w:p w14:paraId="7AA4C731" w14:textId="77777777" w:rsidR="00000000" w:rsidRDefault="009B75DB">
      <w:pPr>
        <w:pStyle w:val="a0"/>
        <w:rPr>
          <w:rFonts w:hint="cs"/>
          <w:rtl/>
        </w:rPr>
      </w:pPr>
      <w:r>
        <w:rPr>
          <w:rFonts w:hint="cs"/>
          <w:rtl/>
        </w:rPr>
        <w:t xml:space="preserve">אדוני יושב-ראש הקואליציה, למען הסדר הטוב, הואיל והודעתי על הצבעה שמית, יש אנשים שיצאו. חבר הכנסת אזולאי ישב. </w:t>
      </w:r>
    </w:p>
    <w:p w14:paraId="1E7AAC5F" w14:textId="77777777" w:rsidR="00000000" w:rsidRDefault="009B75DB">
      <w:pPr>
        <w:pStyle w:val="a0"/>
        <w:rPr>
          <w:rFonts w:hint="cs"/>
          <w:rtl/>
        </w:rPr>
      </w:pPr>
    </w:p>
    <w:p w14:paraId="63337EDE" w14:textId="77777777" w:rsidR="00000000" w:rsidRDefault="009B75DB">
      <w:pPr>
        <w:pStyle w:val="af0"/>
        <w:rPr>
          <w:rtl/>
        </w:rPr>
      </w:pPr>
      <w:r>
        <w:rPr>
          <w:rFonts w:hint="eastAsia"/>
          <w:rtl/>
        </w:rPr>
        <w:t>קריאה</w:t>
      </w:r>
      <w:r>
        <w:rPr>
          <w:rtl/>
        </w:rPr>
        <w:t>:</w:t>
      </w:r>
    </w:p>
    <w:p w14:paraId="4996F9FE" w14:textId="77777777" w:rsidR="00000000" w:rsidRDefault="009B75DB">
      <w:pPr>
        <w:pStyle w:val="a0"/>
        <w:rPr>
          <w:rFonts w:hint="cs"/>
          <w:rtl/>
        </w:rPr>
      </w:pPr>
    </w:p>
    <w:p w14:paraId="40015BF7" w14:textId="77777777" w:rsidR="00000000" w:rsidRDefault="009B75DB">
      <w:pPr>
        <w:pStyle w:val="a0"/>
        <w:rPr>
          <w:rFonts w:hint="cs"/>
          <w:rtl/>
        </w:rPr>
      </w:pPr>
      <w:r>
        <w:rPr>
          <w:rFonts w:hint="cs"/>
          <w:rtl/>
        </w:rPr>
        <w:t>- - -</w:t>
      </w:r>
    </w:p>
    <w:p w14:paraId="0F31F2A4" w14:textId="77777777" w:rsidR="00000000" w:rsidRDefault="009B75DB">
      <w:pPr>
        <w:pStyle w:val="a0"/>
        <w:rPr>
          <w:rFonts w:hint="cs"/>
          <w:rtl/>
        </w:rPr>
      </w:pPr>
    </w:p>
    <w:p w14:paraId="0A36443D" w14:textId="77777777" w:rsidR="00000000" w:rsidRDefault="009B75DB">
      <w:pPr>
        <w:pStyle w:val="af1"/>
        <w:rPr>
          <w:rtl/>
        </w:rPr>
      </w:pPr>
      <w:r>
        <w:rPr>
          <w:rtl/>
        </w:rPr>
        <w:t>היו"ר ראובן ריבלין:</w:t>
      </w:r>
    </w:p>
    <w:p w14:paraId="5EE496A6" w14:textId="77777777" w:rsidR="00000000" w:rsidRDefault="009B75DB">
      <w:pPr>
        <w:pStyle w:val="a0"/>
        <w:rPr>
          <w:rtl/>
        </w:rPr>
      </w:pPr>
    </w:p>
    <w:p w14:paraId="02744AE1" w14:textId="77777777" w:rsidR="00000000" w:rsidRDefault="009B75DB">
      <w:pPr>
        <w:pStyle w:val="a0"/>
        <w:rPr>
          <w:rFonts w:hint="cs"/>
          <w:rtl/>
        </w:rPr>
      </w:pPr>
      <w:r>
        <w:rPr>
          <w:rFonts w:hint="cs"/>
          <w:rtl/>
        </w:rPr>
        <w:t xml:space="preserve">רבותי חברי הכנסת, אתם לא נותנים לי לנהל את הישיבה. </w:t>
      </w:r>
      <w:r>
        <w:rPr>
          <w:rFonts w:hint="cs"/>
          <w:rtl/>
        </w:rPr>
        <w:t>רבותי חברי הכנסת, בעיקר האופוזיציה, בבקשה, אני אתן לכם עכשיו להפריע, כי מאוד נוח לי עכשיו לתת לכם להפריע. אתם רואים איך פתאום נהיה שקט. לעניין ההודעה, מי רוצה לדבר?</w:t>
      </w:r>
    </w:p>
    <w:p w14:paraId="426954C8" w14:textId="77777777" w:rsidR="00000000" w:rsidRDefault="009B75DB">
      <w:pPr>
        <w:pStyle w:val="a0"/>
        <w:rPr>
          <w:rFonts w:hint="cs"/>
          <w:rtl/>
        </w:rPr>
      </w:pPr>
    </w:p>
    <w:p w14:paraId="5DE65B97" w14:textId="77777777" w:rsidR="00000000" w:rsidRDefault="009B75DB">
      <w:pPr>
        <w:pStyle w:val="af0"/>
        <w:rPr>
          <w:rtl/>
        </w:rPr>
      </w:pPr>
      <w:r>
        <w:rPr>
          <w:rFonts w:hint="eastAsia"/>
          <w:rtl/>
        </w:rPr>
        <w:t>משה</w:t>
      </w:r>
      <w:r>
        <w:rPr>
          <w:rtl/>
        </w:rPr>
        <w:t xml:space="preserve"> גפני (יהדות התורה):</w:t>
      </w:r>
    </w:p>
    <w:p w14:paraId="6954A604" w14:textId="77777777" w:rsidR="00000000" w:rsidRDefault="009B75DB">
      <w:pPr>
        <w:pStyle w:val="a0"/>
        <w:rPr>
          <w:rFonts w:hint="cs"/>
          <w:rtl/>
        </w:rPr>
      </w:pPr>
    </w:p>
    <w:p w14:paraId="6F71D273" w14:textId="77777777" w:rsidR="00000000" w:rsidRDefault="009B75DB">
      <w:pPr>
        <w:pStyle w:val="a0"/>
        <w:ind w:left="719" w:firstLine="0"/>
        <w:rPr>
          <w:rFonts w:hint="cs"/>
          <w:rtl/>
        </w:rPr>
      </w:pPr>
      <w:r>
        <w:rPr>
          <w:rFonts w:hint="cs"/>
          <w:rtl/>
        </w:rPr>
        <w:t>מה זה? - - -</w:t>
      </w:r>
    </w:p>
    <w:p w14:paraId="7CA36E4D" w14:textId="77777777" w:rsidR="00000000" w:rsidRDefault="009B75DB">
      <w:pPr>
        <w:pStyle w:val="a0"/>
        <w:rPr>
          <w:rFonts w:hint="cs"/>
          <w:rtl/>
        </w:rPr>
      </w:pPr>
    </w:p>
    <w:p w14:paraId="24CB68CD" w14:textId="77777777" w:rsidR="00000000" w:rsidRDefault="009B75DB">
      <w:pPr>
        <w:pStyle w:val="af1"/>
        <w:rPr>
          <w:rtl/>
        </w:rPr>
      </w:pPr>
      <w:r>
        <w:rPr>
          <w:rtl/>
        </w:rPr>
        <w:t>היו"ר ראובן ריבלין:</w:t>
      </w:r>
    </w:p>
    <w:p w14:paraId="2A803872" w14:textId="77777777" w:rsidR="00000000" w:rsidRDefault="009B75DB">
      <w:pPr>
        <w:pStyle w:val="a0"/>
        <w:rPr>
          <w:rtl/>
        </w:rPr>
      </w:pPr>
    </w:p>
    <w:p w14:paraId="14023B31" w14:textId="77777777" w:rsidR="00000000" w:rsidRDefault="009B75DB">
      <w:pPr>
        <w:pStyle w:val="a0"/>
        <w:rPr>
          <w:rFonts w:hint="cs"/>
          <w:rtl/>
        </w:rPr>
      </w:pPr>
      <w:r>
        <w:rPr>
          <w:rFonts w:hint="cs"/>
          <w:rtl/>
        </w:rPr>
        <w:t>חבר הכנסת גפני, שב. אתה לא תאמ</w:t>
      </w:r>
      <w:r>
        <w:rPr>
          <w:rFonts w:hint="cs"/>
          <w:rtl/>
        </w:rPr>
        <w:t xml:space="preserve">ר לי "מה זה?" ואיש לי יאמר "מה זה". רבותי חברי הכנסת, בעקבות הודעת סיעת ש"ס שאינה רוצה הצבעה שמית, מודיע לי ראש הממשלה שהוא מוותר על בקשתו לראות בהצבעה הצבעת אמון, ולכן ההצבעה תהיה הצבעה רגילה על שלושת הנושאים. </w:t>
      </w:r>
    </w:p>
    <w:p w14:paraId="34A58F1C" w14:textId="77777777" w:rsidR="00000000" w:rsidRDefault="009B75DB">
      <w:pPr>
        <w:pStyle w:val="a0"/>
        <w:rPr>
          <w:rFonts w:hint="cs"/>
          <w:rtl/>
        </w:rPr>
      </w:pPr>
    </w:p>
    <w:p w14:paraId="4E6FE383" w14:textId="77777777" w:rsidR="00000000" w:rsidRDefault="009B75DB">
      <w:pPr>
        <w:pStyle w:val="af0"/>
        <w:rPr>
          <w:rtl/>
        </w:rPr>
      </w:pPr>
      <w:r>
        <w:rPr>
          <w:rFonts w:hint="eastAsia"/>
          <w:rtl/>
        </w:rPr>
        <w:t>קריאה</w:t>
      </w:r>
      <w:r>
        <w:rPr>
          <w:rtl/>
        </w:rPr>
        <w:t>:</w:t>
      </w:r>
    </w:p>
    <w:p w14:paraId="3577F73A" w14:textId="77777777" w:rsidR="00000000" w:rsidRDefault="009B75DB">
      <w:pPr>
        <w:pStyle w:val="a0"/>
        <w:rPr>
          <w:rFonts w:hint="cs"/>
          <w:rtl/>
        </w:rPr>
      </w:pPr>
    </w:p>
    <w:p w14:paraId="56542F5B" w14:textId="77777777" w:rsidR="00000000" w:rsidRDefault="009B75DB">
      <w:pPr>
        <w:pStyle w:val="a0"/>
        <w:rPr>
          <w:rFonts w:hint="cs"/>
          <w:rtl/>
        </w:rPr>
      </w:pPr>
      <w:r>
        <w:rPr>
          <w:rFonts w:hint="cs"/>
          <w:rtl/>
        </w:rPr>
        <w:t>- - -</w:t>
      </w:r>
    </w:p>
    <w:p w14:paraId="76A9943E" w14:textId="77777777" w:rsidR="00000000" w:rsidRDefault="009B75DB">
      <w:pPr>
        <w:pStyle w:val="a0"/>
        <w:rPr>
          <w:rFonts w:hint="cs"/>
          <w:rtl/>
        </w:rPr>
      </w:pPr>
    </w:p>
    <w:p w14:paraId="62A8F4B9" w14:textId="77777777" w:rsidR="00000000" w:rsidRDefault="009B75DB">
      <w:pPr>
        <w:pStyle w:val="af1"/>
        <w:rPr>
          <w:rtl/>
        </w:rPr>
      </w:pPr>
      <w:r>
        <w:rPr>
          <w:rtl/>
        </w:rPr>
        <w:t>היו"ר ראובן ריבלין:</w:t>
      </w:r>
    </w:p>
    <w:p w14:paraId="06C1541F" w14:textId="77777777" w:rsidR="00000000" w:rsidRDefault="009B75DB">
      <w:pPr>
        <w:pStyle w:val="a0"/>
        <w:rPr>
          <w:rtl/>
        </w:rPr>
      </w:pPr>
    </w:p>
    <w:p w14:paraId="41C4E6DA" w14:textId="77777777" w:rsidR="00000000" w:rsidRDefault="009B75DB">
      <w:pPr>
        <w:pStyle w:val="a0"/>
        <w:rPr>
          <w:rFonts w:hint="cs"/>
          <w:rtl/>
        </w:rPr>
      </w:pPr>
      <w:r>
        <w:rPr>
          <w:rFonts w:hint="cs"/>
          <w:rtl/>
        </w:rPr>
        <w:t>לא. חבל</w:t>
      </w:r>
      <w:r>
        <w:rPr>
          <w:rFonts w:hint="cs"/>
          <w:rtl/>
        </w:rPr>
        <w:t xml:space="preserve"> על זמנכם. אדוני, חבר הכנסת ישי, לא הייתי נותן לך ולא לחבר הכנסת רן כהן להודיע על אי-אמון, כי הייתם צריכים לבקש את זה קודם. אם לא ביקשתם קודם, לא אתן לכם עכשיו. רבותי חברי הכנסת, נא לשבת.</w:t>
      </w:r>
    </w:p>
    <w:p w14:paraId="39D91EE0" w14:textId="77777777" w:rsidR="00000000" w:rsidRDefault="009B75DB">
      <w:pPr>
        <w:pStyle w:val="a0"/>
        <w:ind w:firstLine="0"/>
        <w:rPr>
          <w:rFonts w:hint="cs"/>
          <w:rtl/>
        </w:rPr>
      </w:pPr>
    </w:p>
    <w:p w14:paraId="59823D82" w14:textId="77777777" w:rsidR="00000000" w:rsidRDefault="009B75DB">
      <w:pPr>
        <w:pStyle w:val="af0"/>
        <w:rPr>
          <w:rtl/>
        </w:rPr>
      </w:pPr>
      <w:r>
        <w:rPr>
          <w:rFonts w:hint="eastAsia"/>
          <w:rtl/>
        </w:rPr>
        <w:t>יצחק</w:t>
      </w:r>
      <w:r>
        <w:rPr>
          <w:rtl/>
        </w:rPr>
        <w:t xml:space="preserve"> כהן (ש"ס):</w:t>
      </w:r>
    </w:p>
    <w:p w14:paraId="747E7EAA" w14:textId="77777777" w:rsidR="00000000" w:rsidRDefault="009B75DB">
      <w:pPr>
        <w:pStyle w:val="a0"/>
        <w:rPr>
          <w:rFonts w:hint="cs"/>
          <w:rtl/>
        </w:rPr>
      </w:pPr>
    </w:p>
    <w:p w14:paraId="33CE22D0" w14:textId="77777777" w:rsidR="00000000" w:rsidRDefault="009B75DB">
      <w:pPr>
        <w:pStyle w:val="a0"/>
        <w:rPr>
          <w:rFonts w:hint="cs"/>
          <w:rtl/>
        </w:rPr>
      </w:pPr>
      <w:r>
        <w:rPr>
          <w:rFonts w:hint="cs"/>
          <w:rtl/>
        </w:rPr>
        <w:t>תצביע.</w:t>
      </w:r>
    </w:p>
    <w:p w14:paraId="061A6480" w14:textId="77777777" w:rsidR="00000000" w:rsidRDefault="009B75DB">
      <w:pPr>
        <w:pStyle w:val="a0"/>
        <w:ind w:firstLine="0"/>
        <w:rPr>
          <w:rFonts w:hint="cs"/>
          <w:rtl/>
        </w:rPr>
      </w:pPr>
    </w:p>
    <w:p w14:paraId="3D8E3B4C" w14:textId="77777777" w:rsidR="00000000" w:rsidRDefault="009B75DB">
      <w:pPr>
        <w:pStyle w:val="af1"/>
        <w:rPr>
          <w:rtl/>
        </w:rPr>
      </w:pPr>
      <w:r>
        <w:rPr>
          <w:rtl/>
        </w:rPr>
        <w:t>היו"ר ראובן ריבלין:</w:t>
      </w:r>
    </w:p>
    <w:p w14:paraId="1485A050" w14:textId="77777777" w:rsidR="00000000" w:rsidRDefault="009B75DB">
      <w:pPr>
        <w:pStyle w:val="a0"/>
        <w:rPr>
          <w:rtl/>
        </w:rPr>
      </w:pPr>
    </w:p>
    <w:p w14:paraId="6563DE66" w14:textId="77777777" w:rsidR="00000000" w:rsidRDefault="009B75DB">
      <w:pPr>
        <w:pStyle w:val="a0"/>
        <w:rPr>
          <w:rtl/>
        </w:rPr>
      </w:pPr>
      <w:r>
        <w:rPr>
          <w:rFonts w:hint="cs"/>
          <w:rtl/>
        </w:rPr>
        <w:t>מצביע. נא לשבת. אנחנו</w:t>
      </w:r>
      <w:r>
        <w:rPr>
          <w:rFonts w:hint="cs"/>
          <w:rtl/>
        </w:rPr>
        <w:t xml:space="preserve"> מתחילים. הודעת הממשלה על העברת שטחי פעולה ממשרד למשרד ומשר לשר,  לפי סעיף 31 - - - </w:t>
      </w:r>
    </w:p>
    <w:p w14:paraId="4357D7E1" w14:textId="77777777" w:rsidR="00000000" w:rsidRDefault="009B75DB">
      <w:pPr>
        <w:pStyle w:val="a0"/>
        <w:ind w:firstLine="0"/>
        <w:rPr>
          <w:rFonts w:hint="cs"/>
          <w:rtl/>
        </w:rPr>
      </w:pPr>
    </w:p>
    <w:p w14:paraId="1C01B100" w14:textId="77777777" w:rsidR="00000000" w:rsidRDefault="009B75DB">
      <w:pPr>
        <w:pStyle w:val="af0"/>
        <w:rPr>
          <w:rFonts w:hint="cs"/>
          <w:rtl/>
        </w:rPr>
      </w:pPr>
      <w:bookmarkStart w:id="130" w:name="CS19720FI0019720T24_12_2003_12_59_36"/>
      <w:bookmarkEnd w:id="130"/>
      <w:r>
        <w:rPr>
          <w:rFonts w:hint="eastAsia"/>
          <w:rtl/>
        </w:rPr>
        <w:t>דליה</w:t>
      </w:r>
      <w:r>
        <w:rPr>
          <w:rtl/>
        </w:rPr>
        <w:t xml:space="preserve"> איציק (העבודה-מימד):</w:t>
      </w:r>
    </w:p>
    <w:p w14:paraId="07F013D0" w14:textId="77777777" w:rsidR="00000000" w:rsidRDefault="009B75DB">
      <w:pPr>
        <w:pStyle w:val="a0"/>
        <w:rPr>
          <w:rFonts w:hint="cs"/>
          <w:rtl/>
        </w:rPr>
      </w:pPr>
    </w:p>
    <w:p w14:paraId="2034B8A1" w14:textId="77777777" w:rsidR="00000000" w:rsidRDefault="009B75DB">
      <w:pPr>
        <w:pStyle w:val="a0"/>
        <w:rPr>
          <w:rFonts w:hint="cs"/>
          <w:rtl/>
        </w:rPr>
      </w:pPr>
      <w:r>
        <w:rPr>
          <w:rFonts w:hint="cs"/>
          <w:rtl/>
        </w:rPr>
        <w:t>רגע, רגע.</w:t>
      </w:r>
    </w:p>
    <w:p w14:paraId="219BB675" w14:textId="77777777" w:rsidR="00000000" w:rsidRDefault="009B75DB">
      <w:pPr>
        <w:pStyle w:val="a0"/>
        <w:ind w:firstLine="0"/>
        <w:rPr>
          <w:rFonts w:hint="cs"/>
          <w:rtl/>
        </w:rPr>
      </w:pPr>
    </w:p>
    <w:p w14:paraId="6DB3624B" w14:textId="77777777" w:rsidR="00000000" w:rsidRDefault="009B75DB">
      <w:pPr>
        <w:pStyle w:val="af1"/>
        <w:rPr>
          <w:rtl/>
        </w:rPr>
      </w:pPr>
      <w:r>
        <w:rPr>
          <w:rtl/>
        </w:rPr>
        <w:t>היו"ר ראובן ריבלין:</w:t>
      </w:r>
    </w:p>
    <w:p w14:paraId="15CED581" w14:textId="77777777" w:rsidR="00000000" w:rsidRDefault="009B75DB">
      <w:pPr>
        <w:pStyle w:val="a0"/>
        <w:rPr>
          <w:rtl/>
        </w:rPr>
      </w:pPr>
    </w:p>
    <w:p w14:paraId="3AE16BE3" w14:textId="77777777" w:rsidR="00000000" w:rsidRDefault="009B75DB">
      <w:pPr>
        <w:pStyle w:val="a0"/>
        <w:rPr>
          <w:rFonts w:hint="cs"/>
          <w:rtl/>
        </w:rPr>
      </w:pPr>
      <w:r>
        <w:rPr>
          <w:rFonts w:hint="cs"/>
          <w:rtl/>
        </w:rPr>
        <w:t xml:space="preserve">מה קרה? </w:t>
      </w:r>
    </w:p>
    <w:p w14:paraId="74F4BBE1" w14:textId="77777777" w:rsidR="00000000" w:rsidRDefault="009B75DB">
      <w:pPr>
        <w:pStyle w:val="a0"/>
        <w:ind w:firstLine="0"/>
        <w:rPr>
          <w:rFonts w:hint="cs"/>
          <w:rtl/>
        </w:rPr>
      </w:pPr>
    </w:p>
    <w:p w14:paraId="6BD88D76" w14:textId="77777777" w:rsidR="00000000" w:rsidRDefault="009B75DB">
      <w:pPr>
        <w:pStyle w:val="af0"/>
        <w:rPr>
          <w:rtl/>
        </w:rPr>
      </w:pPr>
      <w:r>
        <w:rPr>
          <w:rFonts w:hint="eastAsia"/>
          <w:rtl/>
        </w:rPr>
        <w:t>קריאות</w:t>
      </w:r>
      <w:r>
        <w:rPr>
          <w:rtl/>
        </w:rPr>
        <w:t>:</w:t>
      </w:r>
    </w:p>
    <w:p w14:paraId="6DB7E944" w14:textId="77777777" w:rsidR="00000000" w:rsidRDefault="009B75DB">
      <w:pPr>
        <w:pStyle w:val="a0"/>
        <w:rPr>
          <w:rFonts w:hint="cs"/>
          <w:rtl/>
        </w:rPr>
      </w:pPr>
    </w:p>
    <w:p w14:paraId="437CCA37" w14:textId="77777777" w:rsidR="00000000" w:rsidRDefault="009B75DB">
      <w:pPr>
        <w:pStyle w:val="a0"/>
        <w:rPr>
          <w:rFonts w:hint="cs"/>
          <w:rtl/>
        </w:rPr>
      </w:pPr>
      <w:r>
        <w:rPr>
          <w:rFonts w:hint="cs"/>
          <w:rtl/>
        </w:rPr>
        <w:t xml:space="preserve">- - - </w:t>
      </w:r>
    </w:p>
    <w:p w14:paraId="25668B34" w14:textId="77777777" w:rsidR="00000000" w:rsidRDefault="009B75DB">
      <w:pPr>
        <w:pStyle w:val="a0"/>
        <w:ind w:firstLine="0"/>
        <w:rPr>
          <w:rFonts w:hint="cs"/>
          <w:rtl/>
        </w:rPr>
      </w:pPr>
    </w:p>
    <w:p w14:paraId="69F720F4" w14:textId="77777777" w:rsidR="00000000" w:rsidRDefault="009B75DB">
      <w:pPr>
        <w:pStyle w:val="af1"/>
        <w:rPr>
          <w:rtl/>
        </w:rPr>
      </w:pPr>
      <w:r>
        <w:rPr>
          <w:rtl/>
        </w:rPr>
        <w:t>היו"ר ראובן ריבלין:</w:t>
      </w:r>
    </w:p>
    <w:p w14:paraId="48B83364" w14:textId="77777777" w:rsidR="00000000" w:rsidRDefault="009B75DB">
      <w:pPr>
        <w:pStyle w:val="a0"/>
        <w:rPr>
          <w:rtl/>
        </w:rPr>
      </w:pPr>
    </w:p>
    <w:p w14:paraId="5D985BBE" w14:textId="77777777" w:rsidR="00000000" w:rsidRDefault="009B75DB">
      <w:pPr>
        <w:pStyle w:val="a0"/>
        <w:rPr>
          <w:rFonts w:hint="cs"/>
          <w:rtl/>
        </w:rPr>
      </w:pPr>
      <w:r>
        <w:rPr>
          <w:rFonts w:hint="cs"/>
          <w:rtl/>
        </w:rPr>
        <w:t>רבותי חברי הכנסת, אתם מנהלים כל הזמן דיונים ביניכם ולא שומעים מ</w:t>
      </w:r>
      <w:r>
        <w:rPr>
          <w:rFonts w:hint="cs"/>
          <w:rtl/>
        </w:rPr>
        <w:t xml:space="preserve">ה אני אומר. הודעתי שאין מדובר - - - </w:t>
      </w:r>
    </w:p>
    <w:p w14:paraId="39046EC0" w14:textId="77777777" w:rsidR="00000000" w:rsidRDefault="009B75DB">
      <w:pPr>
        <w:pStyle w:val="a0"/>
        <w:ind w:firstLine="0"/>
        <w:rPr>
          <w:rFonts w:hint="cs"/>
          <w:rtl/>
        </w:rPr>
      </w:pPr>
    </w:p>
    <w:p w14:paraId="7A1996B6" w14:textId="77777777" w:rsidR="00000000" w:rsidRDefault="009B75DB">
      <w:pPr>
        <w:pStyle w:val="af0"/>
        <w:rPr>
          <w:rtl/>
        </w:rPr>
      </w:pPr>
      <w:r>
        <w:rPr>
          <w:rFonts w:hint="eastAsia"/>
          <w:rtl/>
        </w:rPr>
        <w:t>יוסי</w:t>
      </w:r>
      <w:r>
        <w:rPr>
          <w:rtl/>
        </w:rPr>
        <w:t xml:space="preserve"> שריד (מרצ)</w:t>
      </w:r>
      <w:r>
        <w:rPr>
          <w:rFonts w:hint="cs"/>
          <w:rtl/>
        </w:rPr>
        <w:t>:</w:t>
      </w:r>
    </w:p>
    <w:p w14:paraId="42B7B196" w14:textId="77777777" w:rsidR="00000000" w:rsidRDefault="009B75DB">
      <w:pPr>
        <w:pStyle w:val="a0"/>
        <w:ind w:firstLine="0"/>
        <w:rPr>
          <w:rFonts w:hint="cs"/>
          <w:rtl/>
        </w:rPr>
      </w:pPr>
    </w:p>
    <w:p w14:paraId="1C24AFDF" w14:textId="77777777" w:rsidR="00000000" w:rsidRDefault="009B75DB">
      <w:pPr>
        <w:pStyle w:val="a0"/>
        <w:rPr>
          <w:rFonts w:hint="cs"/>
          <w:rtl/>
        </w:rPr>
      </w:pPr>
      <w:r>
        <w:rPr>
          <w:rFonts w:hint="cs"/>
          <w:rtl/>
        </w:rPr>
        <w:t xml:space="preserve">- - - </w:t>
      </w:r>
    </w:p>
    <w:p w14:paraId="467BB276" w14:textId="77777777" w:rsidR="00000000" w:rsidRDefault="009B75DB">
      <w:pPr>
        <w:pStyle w:val="a0"/>
        <w:ind w:firstLine="0"/>
        <w:rPr>
          <w:rFonts w:hint="cs"/>
          <w:rtl/>
        </w:rPr>
      </w:pPr>
    </w:p>
    <w:p w14:paraId="127A3867" w14:textId="77777777" w:rsidR="00000000" w:rsidRDefault="009B75DB">
      <w:pPr>
        <w:pStyle w:val="af1"/>
        <w:rPr>
          <w:rtl/>
        </w:rPr>
      </w:pPr>
    </w:p>
    <w:p w14:paraId="75D29198" w14:textId="77777777" w:rsidR="00000000" w:rsidRDefault="009B75DB">
      <w:pPr>
        <w:pStyle w:val="af1"/>
        <w:rPr>
          <w:rtl/>
        </w:rPr>
      </w:pPr>
      <w:r>
        <w:rPr>
          <w:rtl/>
        </w:rPr>
        <w:t>היו"ר ראובן ריבלין:</w:t>
      </w:r>
    </w:p>
    <w:p w14:paraId="2A286DAE" w14:textId="77777777" w:rsidR="00000000" w:rsidRDefault="009B75DB">
      <w:pPr>
        <w:pStyle w:val="a0"/>
        <w:rPr>
          <w:rFonts w:hint="cs"/>
          <w:rtl/>
        </w:rPr>
      </w:pPr>
    </w:p>
    <w:p w14:paraId="6C04709E" w14:textId="77777777" w:rsidR="00000000" w:rsidRDefault="009B75DB">
      <w:pPr>
        <w:pStyle w:val="a0"/>
        <w:rPr>
          <w:rFonts w:hint="cs"/>
          <w:rtl/>
        </w:rPr>
      </w:pPr>
      <w:r>
        <w:rPr>
          <w:rFonts w:hint="cs"/>
          <w:rtl/>
        </w:rPr>
        <w:t xml:space="preserve">גם על זה הכרזתי כשדיברת - - -  </w:t>
      </w:r>
    </w:p>
    <w:p w14:paraId="01615763" w14:textId="77777777" w:rsidR="00000000" w:rsidRDefault="009B75DB">
      <w:pPr>
        <w:pStyle w:val="a0"/>
        <w:rPr>
          <w:rFonts w:hint="cs"/>
          <w:rtl/>
        </w:rPr>
      </w:pPr>
    </w:p>
    <w:p w14:paraId="0E62195B" w14:textId="77777777" w:rsidR="00000000" w:rsidRDefault="009B75DB">
      <w:pPr>
        <w:pStyle w:val="af0"/>
        <w:rPr>
          <w:rtl/>
        </w:rPr>
      </w:pPr>
      <w:r>
        <w:rPr>
          <w:rFonts w:hint="eastAsia"/>
          <w:rtl/>
        </w:rPr>
        <w:t>יוסי</w:t>
      </w:r>
      <w:r>
        <w:rPr>
          <w:rtl/>
        </w:rPr>
        <w:t xml:space="preserve"> שריד (מרצ):</w:t>
      </w:r>
    </w:p>
    <w:p w14:paraId="647367DD" w14:textId="77777777" w:rsidR="00000000" w:rsidRDefault="009B75DB">
      <w:pPr>
        <w:pStyle w:val="a0"/>
        <w:rPr>
          <w:rFonts w:hint="cs"/>
          <w:rtl/>
        </w:rPr>
      </w:pPr>
    </w:p>
    <w:p w14:paraId="3A646A48" w14:textId="77777777" w:rsidR="00000000" w:rsidRDefault="009B75DB">
      <w:pPr>
        <w:pStyle w:val="a0"/>
        <w:rPr>
          <w:rFonts w:hint="cs"/>
          <w:rtl/>
        </w:rPr>
      </w:pPr>
      <w:r>
        <w:rPr>
          <w:rFonts w:hint="cs"/>
          <w:rtl/>
        </w:rPr>
        <w:t>לא שמעתי.</w:t>
      </w:r>
    </w:p>
    <w:p w14:paraId="394E17FC" w14:textId="77777777" w:rsidR="00000000" w:rsidRDefault="009B75DB">
      <w:pPr>
        <w:pStyle w:val="a0"/>
        <w:ind w:firstLine="0"/>
        <w:rPr>
          <w:rFonts w:hint="cs"/>
          <w:rtl/>
        </w:rPr>
      </w:pPr>
    </w:p>
    <w:p w14:paraId="03FAF17F" w14:textId="77777777" w:rsidR="00000000" w:rsidRDefault="009B75DB">
      <w:pPr>
        <w:pStyle w:val="af1"/>
        <w:rPr>
          <w:rtl/>
        </w:rPr>
      </w:pPr>
      <w:r>
        <w:rPr>
          <w:rtl/>
        </w:rPr>
        <w:t>היו"ר ראובן ריבלין:</w:t>
      </w:r>
    </w:p>
    <w:p w14:paraId="4D0F4B89" w14:textId="77777777" w:rsidR="00000000" w:rsidRDefault="009B75DB">
      <w:pPr>
        <w:pStyle w:val="a0"/>
        <w:ind w:firstLine="0"/>
        <w:rPr>
          <w:rFonts w:hint="cs"/>
          <w:rtl/>
        </w:rPr>
      </w:pPr>
    </w:p>
    <w:p w14:paraId="5ED19BA9" w14:textId="77777777" w:rsidR="00000000" w:rsidRDefault="009B75DB">
      <w:pPr>
        <w:pStyle w:val="a0"/>
        <w:rPr>
          <w:rFonts w:hint="cs"/>
          <w:rtl/>
        </w:rPr>
      </w:pPr>
      <w:r>
        <w:rPr>
          <w:rFonts w:hint="cs"/>
          <w:rtl/>
        </w:rPr>
        <w:t xml:space="preserve">  אה, לא שמעת. רבותי חברי הכנסת, אני מודיע לכם ברגע זה, אני אכריז ולאחר מכן יש חזקה משפ</w:t>
      </w:r>
      <w:r>
        <w:rPr>
          <w:rFonts w:hint="cs"/>
          <w:rtl/>
        </w:rPr>
        <w:t xml:space="preserve">טית שכולם שמעו. מי שרוצה לדבר, לא מעניין אותי אם הוא שמע או לא שמע. לא מעניין אותי אם הצביע כך או אחרת. אנחנו נלך לפי כללים דווקניים, ומי שיפריע </w:t>
      </w:r>
      <w:r>
        <w:rPr>
          <w:rtl/>
        </w:rPr>
        <w:t>–</w:t>
      </w:r>
      <w:r>
        <w:rPr>
          <w:rFonts w:hint="cs"/>
          <w:rtl/>
        </w:rPr>
        <w:t xml:space="preserve"> יוּצא. בזה נגמר עניין. אני מודיע: אנחנו עכשיו - - - </w:t>
      </w:r>
    </w:p>
    <w:p w14:paraId="2A4D9AE2" w14:textId="77777777" w:rsidR="00000000" w:rsidRDefault="009B75DB">
      <w:pPr>
        <w:pStyle w:val="a0"/>
        <w:ind w:firstLine="0"/>
        <w:rPr>
          <w:rFonts w:hint="cs"/>
          <w:rtl/>
        </w:rPr>
      </w:pPr>
    </w:p>
    <w:p w14:paraId="7E3B8692" w14:textId="77777777" w:rsidR="00000000" w:rsidRDefault="009B75DB">
      <w:pPr>
        <w:pStyle w:val="af0"/>
        <w:rPr>
          <w:rtl/>
        </w:rPr>
      </w:pPr>
      <w:r>
        <w:rPr>
          <w:rFonts w:hint="eastAsia"/>
          <w:rtl/>
        </w:rPr>
        <w:t>מאיר</w:t>
      </w:r>
      <w:r>
        <w:rPr>
          <w:rtl/>
        </w:rPr>
        <w:t xml:space="preserve"> פרוש (יהדות התורה):</w:t>
      </w:r>
    </w:p>
    <w:p w14:paraId="4CA69144" w14:textId="77777777" w:rsidR="00000000" w:rsidRDefault="009B75DB">
      <w:pPr>
        <w:pStyle w:val="a0"/>
        <w:rPr>
          <w:rFonts w:hint="cs"/>
          <w:rtl/>
        </w:rPr>
      </w:pPr>
    </w:p>
    <w:p w14:paraId="2D1FABDB" w14:textId="77777777" w:rsidR="00000000" w:rsidRDefault="009B75DB">
      <w:pPr>
        <w:pStyle w:val="a0"/>
        <w:rPr>
          <w:rFonts w:hint="cs"/>
          <w:rtl/>
        </w:rPr>
      </w:pPr>
      <w:r>
        <w:rPr>
          <w:rFonts w:hint="cs"/>
          <w:rtl/>
        </w:rPr>
        <w:t>תבטל את ההצבעה.</w:t>
      </w:r>
    </w:p>
    <w:p w14:paraId="3310B558" w14:textId="77777777" w:rsidR="00000000" w:rsidRDefault="009B75DB">
      <w:pPr>
        <w:pStyle w:val="a0"/>
        <w:ind w:firstLine="0"/>
        <w:rPr>
          <w:rFonts w:hint="cs"/>
          <w:rtl/>
        </w:rPr>
      </w:pPr>
    </w:p>
    <w:p w14:paraId="2309C112" w14:textId="77777777" w:rsidR="00000000" w:rsidRDefault="009B75DB">
      <w:pPr>
        <w:pStyle w:val="af1"/>
        <w:rPr>
          <w:rtl/>
        </w:rPr>
      </w:pPr>
      <w:r>
        <w:rPr>
          <w:rtl/>
        </w:rPr>
        <w:t xml:space="preserve">היו"ר ראובן </w:t>
      </w:r>
      <w:r>
        <w:rPr>
          <w:rtl/>
        </w:rPr>
        <w:t>ריבלין:</w:t>
      </w:r>
    </w:p>
    <w:p w14:paraId="484089AF" w14:textId="77777777" w:rsidR="00000000" w:rsidRDefault="009B75DB">
      <w:pPr>
        <w:pStyle w:val="a0"/>
        <w:rPr>
          <w:rtl/>
        </w:rPr>
      </w:pPr>
    </w:p>
    <w:p w14:paraId="6EEED69D" w14:textId="77777777" w:rsidR="00000000" w:rsidRDefault="009B75DB">
      <w:pPr>
        <w:pStyle w:val="a0"/>
        <w:rPr>
          <w:rFonts w:hint="cs"/>
          <w:rtl/>
        </w:rPr>
      </w:pPr>
      <w:r>
        <w:rPr>
          <w:rFonts w:hint="cs"/>
          <w:rtl/>
        </w:rPr>
        <w:t xml:space="preserve">ביטלתי את ההצבעה. </w:t>
      </w:r>
    </w:p>
    <w:p w14:paraId="5BAC2F48" w14:textId="77777777" w:rsidR="00000000" w:rsidRDefault="009B75DB">
      <w:pPr>
        <w:pStyle w:val="a0"/>
        <w:ind w:firstLine="0"/>
        <w:rPr>
          <w:rFonts w:hint="cs"/>
          <w:rtl/>
        </w:rPr>
      </w:pPr>
    </w:p>
    <w:p w14:paraId="779ECCDF" w14:textId="77777777" w:rsidR="00000000" w:rsidRDefault="009B75DB">
      <w:pPr>
        <w:pStyle w:val="af0"/>
        <w:rPr>
          <w:rtl/>
        </w:rPr>
      </w:pPr>
      <w:r>
        <w:rPr>
          <w:rFonts w:hint="eastAsia"/>
          <w:rtl/>
        </w:rPr>
        <w:t>מיכאל</w:t>
      </w:r>
      <w:r>
        <w:rPr>
          <w:rtl/>
        </w:rPr>
        <w:t xml:space="preserve"> איתן (הליכוד):</w:t>
      </w:r>
    </w:p>
    <w:p w14:paraId="2226808C" w14:textId="77777777" w:rsidR="00000000" w:rsidRDefault="009B75DB">
      <w:pPr>
        <w:pStyle w:val="a0"/>
        <w:rPr>
          <w:rFonts w:hint="cs"/>
          <w:rtl/>
        </w:rPr>
      </w:pPr>
    </w:p>
    <w:p w14:paraId="3A1E4650" w14:textId="77777777" w:rsidR="00000000" w:rsidRDefault="009B75DB">
      <w:pPr>
        <w:pStyle w:val="a0"/>
        <w:rPr>
          <w:rFonts w:hint="cs"/>
          <w:rtl/>
        </w:rPr>
      </w:pPr>
      <w:r>
        <w:rPr>
          <w:rFonts w:hint="cs"/>
          <w:rtl/>
        </w:rPr>
        <w:t xml:space="preserve">- - - </w:t>
      </w:r>
    </w:p>
    <w:p w14:paraId="367C4188" w14:textId="77777777" w:rsidR="00000000" w:rsidRDefault="009B75DB">
      <w:pPr>
        <w:pStyle w:val="a0"/>
        <w:ind w:firstLine="0"/>
        <w:rPr>
          <w:rFonts w:hint="cs"/>
          <w:rtl/>
        </w:rPr>
      </w:pPr>
    </w:p>
    <w:p w14:paraId="57EAC969" w14:textId="77777777" w:rsidR="00000000" w:rsidRDefault="009B75DB">
      <w:pPr>
        <w:pStyle w:val="af1"/>
        <w:rPr>
          <w:rtl/>
        </w:rPr>
      </w:pPr>
      <w:r>
        <w:rPr>
          <w:rtl/>
        </w:rPr>
        <w:t>היו"ר ראובן ריבלין:</w:t>
      </w:r>
    </w:p>
    <w:p w14:paraId="653D942A" w14:textId="77777777" w:rsidR="00000000" w:rsidRDefault="009B75DB">
      <w:pPr>
        <w:pStyle w:val="a0"/>
        <w:rPr>
          <w:rtl/>
        </w:rPr>
      </w:pPr>
    </w:p>
    <w:p w14:paraId="0669F2FE" w14:textId="77777777" w:rsidR="00000000" w:rsidRDefault="009B75DB">
      <w:pPr>
        <w:pStyle w:val="a0"/>
        <w:rPr>
          <w:rFonts w:hint="cs"/>
          <w:rtl/>
        </w:rPr>
      </w:pPr>
      <w:r>
        <w:rPr>
          <w:rFonts w:hint="cs"/>
          <w:rtl/>
        </w:rPr>
        <w:t>חבר הכנסת מיקי  איתן, אל תדאג. כמוך, כמוני, אנחנו מוציאים הכול. זה לא משפיע על הלב.</w:t>
      </w:r>
    </w:p>
    <w:p w14:paraId="299BA4AF" w14:textId="77777777" w:rsidR="00000000" w:rsidRDefault="009B75DB">
      <w:pPr>
        <w:pStyle w:val="a0"/>
        <w:rPr>
          <w:rFonts w:hint="cs"/>
          <w:rtl/>
        </w:rPr>
      </w:pPr>
    </w:p>
    <w:p w14:paraId="5309A012" w14:textId="77777777" w:rsidR="00000000" w:rsidRDefault="009B75DB">
      <w:pPr>
        <w:pStyle w:val="a0"/>
        <w:rPr>
          <w:rFonts w:hint="cs"/>
          <w:rtl/>
        </w:rPr>
      </w:pPr>
      <w:r>
        <w:rPr>
          <w:rFonts w:hint="cs"/>
          <w:rtl/>
        </w:rPr>
        <w:t>אנחנו עכשיו מצביעים על הודעת הממשלה על העברת שטחי פעולה ממשרד למשרד ומשר לשר, לפי סעיף 31(ב</w:t>
      </w:r>
      <w:r>
        <w:rPr>
          <w:rFonts w:hint="cs"/>
          <w:rtl/>
        </w:rPr>
        <w:t>) ו-(ג) לחוק-יסוד: הממשלה. מי בעד? מי נגד? נא להצביע. נא להצביע בשתי אצבעות כדי שייקלט.</w:t>
      </w:r>
    </w:p>
    <w:p w14:paraId="334EABDB" w14:textId="77777777" w:rsidR="00000000" w:rsidRDefault="009B75DB">
      <w:pPr>
        <w:pStyle w:val="a0"/>
        <w:rPr>
          <w:rFonts w:hint="cs"/>
          <w:rtl/>
        </w:rPr>
      </w:pPr>
    </w:p>
    <w:p w14:paraId="6C23B7D0" w14:textId="77777777" w:rsidR="00000000" w:rsidRDefault="009B75DB">
      <w:pPr>
        <w:pStyle w:val="ab"/>
        <w:bidi/>
        <w:rPr>
          <w:rtl/>
        </w:rPr>
      </w:pPr>
    </w:p>
    <w:p w14:paraId="314F9CCD" w14:textId="77777777" w:rsidR="00000000" w:rsidRDefault="009B75DB">
      <w:pPr>
        <w:pStyle w:val="ab"/>
        <w:bidi/>
        <w:rPr>
          <w:rFonts w:hint="cs"/>
          <w:rtl/>
        </w:rPr>
      </w:pPr>
      <w:r>
        <w:rPr>
          <w:rFonts w:hint="cs"/>
          <w:rtl/>
        </w:rPr>
        <w:t xml:space="preserve">הצבעה </w:t>
      </w:r>
    </w:p>
    <w:p w14:paraId="563F3039" w14:textId="77777777" w:rsidR="00000000" w:rsidRDefault="009B75DB">
      <w:pPr>
        <w:pStyle w:val="a0"/>
        <w:rPr>
          <w:rFonts w:hint="cs"/>
          <w:rtl/>
        </w:rPr>
      </w:pPr>
    </w:p>
    <w:p w14:paraId="5129ED0C" w14:textId="77777777" w:rsidR="00000000" w:rsidRDefault="009B75DB">
      <w:pPr>
        <w:pStyle w:val="ac"/>
        <w:bidi/>
        <w:rPr>
          <w:rFonts w:hint="cs"/>
          <w:rtl/>
        </w:rPr>
      </w:pPr>
      <w:r>
        <w:rPr>
          <w:rFonts w:hint="cs"/>
          <w:rtl/>
        </w:rPr>
        <w:t xml:space="preserve">בעד הודעת הממשלה </w:t>
      </w:r>
      <w:r>
        <w:rPr>
          <w:rtl/>
        </w:rPr>
        <w:t>–</w:t>
      </w:r>
      <w:r>
        <w:rPr>
          <w:rFonts w:hint="cs"/>
          <w:rtl/>
        </w:rPr>
        <w:t xml:space="preserve"> 67</w:t>
      </w:r>
    </w:p>
    <w:p w14:paraId="5077C63E" w14:textId="77777777" w:rsidR="00000000" w:rsidRDefault="009B75DB">
      <w:pPr>
        <w:pStyle w:val="ac"/>
        <w:bidi/>
        <w:rPr>
          <w:rFonts w:hint="cs"/>
          <w:rtl/>
        </w:rPr>
      </w:pPr>
      <w:r>
        <w:rPr>
          <w:rFonts w:hint="cs"/>
          <w:rtl/>
        </w:rPr>
        <w:t xml:space="preserve">נגד </w:t>
      </w:r>
      <w:r>
        <w:rPr>
          <w:rtl/>
        </w:rPr>
        <w:t>–</w:t>
      </w:r>
      <w:r>
        <w:rPr>
          <w:rFonts w:hint="cs"/>
          <w:rtl/>
        </w:rPr>
        <w:t xml:space="preserve"> 26</w:t>
      </w:r>
    </w:p>
    <w:p w14:paraId="1DFD0D0C" w14:textId="77777777" w:rsidR="00000000" w:rsidRDefault="009B75DB">
      <w:pPr>
        <w:pStyle w:val="ac"/>
        <w:bidi/>
        <w:rPr>
          <w:rFonts w:hint="cs"/>
          <w:rtl/>
        </w:rPr>
      </w:pPr>
      <w:r>
        <w:rPr>
          <w:rFonts w:hint="cs"/>
          <w:rtl/>
        </w:rPr>
        <w:t xml:space="preserve">נמנעים </w:t>
      </w:r>
      <w:r>
        <w:rPr>
          <w:rtl/>
        </w:rPr>
        <w:t>–</w:t>
      </w:r>
      <w:r>
        <w:rPr>
          <w:rFonts w:hint="cs"/>
          <w:rtl/>
        </w:rPr>
        <w:t xml:space="preserve"> 1</w:t>
      </w:r>
    </w:p>
    <w:p w14:paraId="0FEA34A4" w14:textId="77777777" w:rsidR="00000000" w:rsidRDefault="009B75DB">
      <w:pPr>
        <w:pStyle w:val="ad"/>
        <w:bidi/>
        <w:rPr>
          <w:rFonts w:hint="cs"/>
          <w:rtl/>
        </w:rPr>
      </w:pPr>
      <w:r>
        <w:rPr>
          <w:rFonts w:hint="cs"/>
          <w:rtl/>
        </w:rPr>
        <w:t>הודעת הממשלה על העברת סמכויות משר לשר ועל ביטול המשרד לענייני דתות, לפי סעיף 31(ב) ו-(ג) לחוק-יסוד: הממשלה נתקבלה.</w:t>
      </w:r>
    </w:p>
    <w:p w14:paraId="26F242A8" w14:textId="77777777" w:rsidR="00000000" w:rsidRDefault="009B75DB">
      <w:pPr>
        <w:pStyle w:val="a0"/>
        <w:rPr>
          <w:rFonts w:hint="cs"/>
          <w:rtl/>
        </w:rPr>
      </w:pPr>
    </w:p>
    <w:p w14:paraId="36F40105" w14:textId="77777777" w:rsidR="00000000" w:rsidRDefault="009B75DB">
      <w:pPr>
        <w:pStyle w:val="af1"/>
        <w:rPr>
          <w:rtl/>
        </w:rPr>
      </w:pPr>
      <w:r>
        <w:rPr>
          <w:rtl/>
        </w:rPr>
        <w:t>היו"ר ראובן ריבלין:</w:t>
      </w:r>
    </w:p>
    <w:p w14:paraId="49D7FC6D" w14:textId="77777777" w:rsidR="00000000" w:rsidRDefault="009B75DB">
      <w:pPr>
        <w:pStyle w:val="a0"/>
        <w:rPr>
          <w:rtl/>
        </w:rPr>
      </w:pPr>
    </w:p>
    <w:p w14:paraId="7DFBB2BE" w14:textId="77777777" w:rsidR="00000000" w:rsidRDefault="009B75DB">
      <w:pPr>
        <w:pStyle w:val="a0"/>
        <w:rPr>
          <w:rFonts w:hint="cs"/>
          <w:rtl/>
        </w:rPr>
      </w:pPr>
      <w:r>
        <w:rPr>
          <w:rFonts w:hint="cs"/>
          <w:rtl/>
        </w:rPr>
        <w:t xml:space="preserve">67 בעד, 26 נגד,  נמנע אחד. אני קובע שהודעת הממשלה על העברת שטחי פעולה ממשרד למשרד ומשר לשר, לפי סעיף 31, סעיפי המשנה  (ב) ו-(ג), עברה. </w:t>
      </w:r>
    </w:p>
    <w:p w14:paraId="3C05185D" w14:textId="77777777" w:rsidR="00000000" w:rsidRDefault="009B75DB">
      <w:pPr>
        <w:pStyle w:val="a0"/>
        <w:rPr>
          <w:rFonts w:hint="cs"/>
          <w:rtl/>
        </w:rPr>
      </w:pPr>
    </w:p>
    <w:p w14:paraId="2A846CA5" w14:textId="77777777" w:rsidR="00000000" w:rsidRDefault="009B75DB">
      <w:pPr>
        <w:pStyle w:val="a2"/>
        <w:jc w:val="left"/>
        <w:rPr>
          <w:rFonts w:hint="cs"/>
          <w:rtl/>
        </w:rPr>
      </w:pPr>
      <w:bookmarkStart w:id="131" w:name="CS19720FI0019720T24_12_2003_13_06_44"/>
      <w:bookmarkEnd w:id="131"/>
    </w:p>
    <w:p w14:paraId="3548CD02" w14:textId="77777777" w:rsidR="00000000" w:rsidRDefault="009B75DB">
      <w:pPr>
        <w:pStyle w:val="a2"/>
        <w:rPr>
          <w:rtl/>
        </w:rPr>
      </w:pPr>
    </w:p>
    <w:p w14:paraId="44EDA21D" w14:textId="77777777" w:rsidR="00000000" w:rsidRDefault="009B75DB">
      <w:pPr>
        <w:pStyle w:val="a2"/>
        <w:rPr>
          <w:rFonts w:hint="cs"/>
          <w:rtl/>
        </w:rPr>
      </w:pPr>
      <w:bookmarkStart w:id="132" w:name="CS19721FI0019721T24_12_2003_13_08_54"/>
      <w:bookmarkStart w:id="133" w:name="_Toc62986463"/>
      <w:bookmarkEnd w:id="132"/>
      <w:r>
        <w:rPr>
          <w:rtl/>
        </w:rPr>
        <w:t>הצ</w:t>
      </w:r>
      <w:r>
        <w:rPr>
          <w:rFonts w:hint="cs"/>
          <w:rtl/>
        </w:rPr>
        <w:t>עת חוק</w:t>
      </w:r>
      <w:r>
        <w:rPr>
          <w:rtl/>
        </w:rPr>
        <w:t xml:space="preserve"> הרבנות הראשית לישראל (תיקון), התשס"ד-2003</w:t>
      </w:r>
      <w:bookmarkEnd w:id="133"/>
      <w:r>
        <w:rPr>
          <w:rtl/>
        </w:rPr>
        <w:t xml:space="preserve"> </w:t>
      </w:r>
    </w:p>
    <w:p w14:paraId="6B710AF3" w14:textId="77777777" w:rsidR="00000000" w:rsidRDefault="009B75DB">
      <w:pPr>
        <w:pStyle w:val="a0"/>
        <w:ind w:firstLine="0"/>
        <w:rPr>
          <w:rFonts w:hint="cs"/>
          <w:rtl/>
        </w:rPr>
      </w:pPr>
      <w:r>
        <w:rPr>
          <w:rtl/>
        </w:rPr>
        <w:t>["דברי הכנסת", חוברת זו, עמ'</w:t>
      </w:r>
      <w:r>
        <w:rPr>
          <w:rFonts w:hint="cs"/>
          <w:rtl/>
        </w:rPr>
        <w:t xml:space="preserve">  7300.</w:t>
      </w:r>
      <w:r>
        <w:rPr>
          <w:rtl/>
        </w:rPr>
        <w:t>]</w:t>
      </w:r>
    </w:p>
    <w:p w14:paraId="6ABDF300" w14:textId="77777777" w:rsidR="00000000" w:rsidRDefault="009B75DB">
      <w:pPr>
        <w:pStyle w:val="-0"/>
        <w:rPr>
          <w:rFonts w:hint="cs"/>
          <w:rtl/>
        </w:rPr>
      </w:pPr>
      <w:bookmarkStart w:id="134" w:name="_Toc62986464"/>
      <w:r>
        <w:rPr>
          <w:rFonts w:hint="cs"/>
          <w:rtl/>
        </w:rPr>
        <w:t xml:space="preserve">(קריאה </w:t>
      </w:r>
      <w:r>
        <w:rPr>
          <w:rFonts w:hint="cs"/>
          <w:rtl/>
        </w:rPr>
        <w:t>ראשונה)</w:t>
      </w:r>
      <w:bookmarkEnd w:id="134"/>
    </w:p>
    <w:p w14:paraId="14204867" w14:textId="77777777" w:rsidR="00000000" w:rsidRDefault="009B75DB">
      <w:pPr>
        <w:pStyle w:val="a0"/>
        <w:rPr>
          <w:rFonts w:hint="cs"/>
          <w:rtl/>
        </w:rPr>
      </w:pPr>
    </w:p>
    <w:p w14:paraId="3586657F" w14:textId="77777777" w:rsidR="00000000" w:rsidRDefault="009B75DB">
      <w:pPr>
        <w:pStyle w:val="af1"/>
        <w:rPr>
          <w:rtl/>
        </w:rPr>
      </w:pPr>
      <w:r>
        <w:rPr>
          <w:rtl/>
        </w:rPr>
        <w:t>היו"ר ראובן ריבלין:</w:t>
      </w:r>
    </w:p>
    <w:p w14:paraId="7FF076F3" w14:textId="77777777" w:rsidR="00000000" w:rsidRDefault="009B75DB">
      <w:pPr>
        <w:pStyle w:val="a0"/>
        <w:rPr>
          <w:rtl/>
        </w:rPr>
      </w:pPr>
    </w:p>
    <w:p w14:paraId="471042DC" w14:textId="77777777" w:rsidR="00000000" w:rsidRDefault="009B75DB">
      <w:pPr>
        <w:pStyle w:val="a0"/>
        <w:rPr>
          <w:rFonts w:hint="cs"/>
          <w:rtl/>
        </w:rPr>
      </w:pPr>
      <w:r>
        <w:rPr>
          <w:rFonts w:hint="cs"/>
          <w:rtl/>
        </w:rPr>
        <w:t xml:space="preserve">רבותי חברי הכנסת, אנחנו עוברים להצבעה בקריאה ראשונה על הצעת חוק הרבנות הראשית לישראל (תיקון), התשס"ד-2003. אני שואל: מי בעד, מי נגד - נא להצביע. </w:t>
      </w:r>
    </w:p>
    <w:p w14:paraId="55E1D20E" w14:textId="77777777" w:rsidR="00000000" w:rsidRDefault="009B75DB">
      <w:pPr>
        <w:pStyle w:val="a0"/>
        <w:rPr>
          <w:rFonts w:hint="cs"/>
          <w:rtl/>
        </w:rPr>
      </w:pPr>
    </w:p>
    <w:p w14:paraId="53443EA6" w14:textId="77777777" w:rsidR="00000000" w:rsidRDefault="009B75DB">
      <w:pPr>
        <w:pStyle w:val="ab"/>
        <w:bidi/>
        <w:rPr>
          <w:rFonts w:hint="cs"/>
          <w:rtl/>
        </w:rPr>
      </w:pPr>
      <w:r>
        <w:rPr>
          <w:rFonts w:hint="cs"/>
          <w:rtl/>
        </w:rPr>
        <w:t>הצבעה</w:t>
      </w:r>
    </w:p>
    <w:p w14:paraId="7C243ECB" w14:textId="77777777" w:rsidR="00000000" w:rsidRDefault="009B75DB">
      <w:pPr>
        <w:pStyle w:val="a0"/>
        <w:rPr>
          <w:rFonts w:hint="cs"/>
          <w:rtl/>
        </w:rPr>
      </w:pPr>
    </w:p>
    <w:p w14:paraId="1589DF72" w14:textId="77777777" w:rsidR="00000000" w:rsidRDefault="009B75DB">
      <w:pPr>
        <w:pStyle w:val="ac"/>
        <w:bidi/>
        <w:rPr>
          <w:rFonts w:hint="cs"/>
          <w:rtl/>
        </w:rPr>
      </w:pPr>
      <w:r>
        <w:rPr>
          <w:rFonts w:hint="cs"/>
          <w:rtl/>
        </w:rPr>
        <w:t xml:space="preserve">בעד ההצעה להעביר את הצעת החוק לוועדה </w:t>
      </w:r>
      <w:r>
        <w:rPr>
          <w:rtl/>
        </w:rPr>
        <w:t>–</w:t>
      </w:r>
      <w:r>
        <w:rPr>
          <w:rFonts w:hint="cs"/>
          <w:rtl/>
        </w:rPr>
        <w:t xml:space="preserve"> 55</w:t>
      </w:r>
    </w:p>
    <w:p w14:paraId="654DC8E4" w14:textId="77777777" w:rsidR="00000000" w:rsidRDefault="009B75DB">
      <w:pPr>
        <w:pStyle w:val="ac"/>
        <w:bidi/>
        <w:rPr>
          <w:rFonts w:hint="cs"/>
          <w:rtl/>
        </w:rPr>
      </w:pPr>
      <w:r>
        <w:rPr>
          <w:rFonts w:hint="cs"/>
          <w:rtl/>
        </w:rPr>
        <w:t xml:space="preserve">נגד </w:t>
      </w:r>
      <w:r>
        <w:rPr>
          <w:rtl/>
        </w:rPr>
        <w:t>–</w:t>
      </w:r>
      <w:r>
        <w:rPr>
          <w:rFonts w:hint="cs"/>
          <w:rtl/>
        </w:rPr>
        <w:t xml:space="preserve"> 20</w:t>
      </w:r>
    </w:p>
    <w:p w14:paraId="7420C0AC" w14:textId="77777777" w:rsidR="00000000" w:rsidRDefault="009B75DB">
      <w:pPr>
        <w:pStyle w:val="ac"/>
        <w:bidi/>
        <w:rPr>
          <w:rFonts w:hint="cs"/>
          <w:rtl/>
        </w:rPr>
      </w:pPr>
      <w:r>
        <w:rPr>
          <w:rFonts w:hint="cs"/>
          <w:rtl/>
        </w:rPr>
        <w:t xml:space="preserve">נמנעים </w:t>
      </w:r>
      <w:r>
        <w:rPr>
          <w:rtl/>
        </w:rPr>
        <w:t>–</w:t>
      </w:r>
      <w:r>
        <w:rPr>
          <w:rFonts w:hint="cs"/>
          <w:rtl/>
        </w:rPr>
        <w:t xml:space="preserve"> 3</w:t>
      </w:r>
    </w:p>
    <w:p w14:paraId="278C6B44" w14:textId="77777777" w:rsidR="00000000" w:rsidRDefault="009B75DB">
      <w:pPr>
        <w:pStyle w:val="ad"/>
        <w:bidi/>
        <w:rPr>
          <w:rFonts w:hint="cs"/>
          <w:rtl/>
        </w:rPr>
      </w:pPr>
      <w:r>
        <w:rPr>
          <w:rFonts w:hint="cs"/>
          <w:rtl/>
        </w:rPr>
        <w:t>ההצעה להעב</w:t>
      </w:r>
      <w:r>
        <w:rPr>
          <w:rFonts w:hint="cs"/>
          <w:rtl/>
        </w:rPr>
        <w:t xml:space="preserve">יר את הצעת חוק הרבנות הראשית לישראל (תיקון), התשס"ד-2003, </w:t>
      </w:r>
    </w:p>
    <w:p w14:paraId="50FBCF04" w14:textId="77777777" w:rsidR="00000000" w:rsidRDefault="009B75DB">
      <w:pPr>
        <w:pStyle w:val="ad"/>
        <w:bidi/>
        <w:rPr>
          <w:rFonts w:hint="cs"/>
          <w:rtl/>
        </w:rPr>
      </w:pPr>
      <w:r>
        <w:rPr>
          <w:rFonts w:hint="cs"/>
          <w:rtl/>
        </w:rPr>
        <w:t>לוועדה שתקבע ועדת הכנסת נתקבלה.</w:t>
      </w:r>
    </w:p>
    <w:p w14:paraId="6741B8F2" w14:textId="77777777" w:rsidR="00000000" w:rsidRDefault="009B75DB">
      <w:pPr>
        <w:pStyle w:val="a0"/>
        <w:ind w:firstLine="0"/>
        <w:rPr>
          <w:rFonts w:hint="cs"/>
          <w:rtl/>
        </w:rPr>
      </w:pPr>
    </w:p>
    <w:p w14:paraId="5F611CB7" w14:textId="77777777" w:rsidR="00000000" w:rsidRDefault="009B75DB">
      <w:pPr>
        <w:pStyle w:val="af1"/>
        <w:rPr>
          <w:rtl/>
        </w:rPr>
      </w:pPr>
      <w:r>
        <w:rPr>
          <w:rtl/>
        </w:rPr>
        <w:t>היו"ר ראובן ריבלין:</w:t>
      </w:r>
    </w:p>
    <w:p w14:paraId="2B977B8A" w14:textId="77777777" w:rsidR="00000000" w:rsidRDefault="009B75DB">
      <w:pPr>
        <w:pStyle w:val="a0"/>
        <w:rPr>
          <w:rtl/>
        </w:rPr>
      </w:pPr>
    </w:p>
    <w:p w14:paraId="6D6B158D" w14:textId="77777777" w:rsidR="00000000" w:rsidRDefault="009B75DB">
      <w:pPr>
        <w:pStyle w:val="a0"/>
        <w:rPr>
          <w:rFonts w:hint="cs"/>
          <w:rtl/>
        </w:rPr>
      </w:pPr>
      <w:r>
        <w:rPr>
          <w:rFonts w:hint="cs"/>
          <w:rtl/>
        </w:rPr>
        <w:t xml:space="preserve">55 בעד, 20 נגד, שלושה נמנעים. חברים, אני מאוד מתנצל. המערכת מצוינת. אין שינוי בהצבעה. 55 בעד, 20 נגד, שלושה נמנעים. כן נקלט אך לא הצביעו כראוי </w:t>
      </w:r>
      <w:r>
        <w:rPr>
          <w:rFonts w:hint="cs"/>
          <w:rtl/>
        </w:rPr>
        <w:t>חברת הכנסת פולישוק וסגן השר הנדל, שניהם מצביעים בעד. אני לא משנה את ההצבעה. הוא הדין לגבי חבר הכנסת ליבוביץ. מערכת ההצבעה מסודרת. אני רואה לפני אם היא מקולקלת או לא. חבר הכנסת שריד אמר שהוא לא שומע, אבל הוא לא אמר שהוא לא יודע להצביע. הואיל ואני בגילו, אני</w:t>
      </w:r>
      <w:r>
        <w:rPr>
          <w:rFonts w:hint="cs"/>
          <w:rtl/>
        </w:rPr>
        <w:t xml:space="preserve"> יודע על מה הוא סח.</w:t>
      </w:r>
    </w:p>
    <w:p w14:paraId="4026B9CF" w14:textId="77777777" w:rsidR="00000000" w:rsidRDefault="009B75DB">
      <w:pPr>
        <w:pStyle w:val="a0"/>
        <w:rPr>
          <w:rFonts w:hint="cs"/>
          <w:rtl/>
        </w:rPr>
      </w:pPr>
    </w:p>
    <w:p w14:paraId="28B31025" w14:textId="77777777" w:rsidR="00000000" w:rsidRDefault="009B75DB">
      <w:pPr>
        <w:pStyle w:val="a0"/>
        <w:rPr>
          <w:rFonts w:hint="cs"/>
          <w:rtl/>
        </w:rPr>
      </w:pPr>
      <w:r>
        <w:rPr>
          <w:rFonts w:hint="cs"/>
          <w:rtl/>
        </w:rPr>
        <w:t>רבותי חברי הכנסת, הצעת חוק הרבנות הראשית התקבלה בקריאה ראשונה, והיא תועבר לוועדת החוקה, חוק ומשפט, כדי להכינה לקריאה שנייה ושלישית.</w:t>
      </w:r>
    </w:p>
    <w:p w14:paraId="787F1C07" w14:textId="77777777" w:rsidR="00000000" w:rsidRDefault="009B75DB">
      <w:pPr>
        <w:pStyle w:val="a0"/>
        <w:ind w:firstLine="0"/>
        <w:rPr>
          <w:rFonts w:hint="cs"/>
          <w:rtl/>
        </w:rPr>
      </w:pPr>
    </w:p>
    <w:p w14:paraId="3F632869" w14:textId="77777777" w:rsidR="00000000" w:rsidRDefault="009B75DB">
      <w:pPr>
        <w:pStyle w:val="af0"/>
        <w:rPr>
          <w:rtl/>
        </w:rPr>
      </w:pPr>
      <w:r>
        <w:rPr>
          <w:rFonts w:hint="eastAsia"/>
          <w:rtl/>
        </w:rPr>
        <w:t>משה</w:t>
      </w:r>
      <w:r>
        <w:rPr>
          <w:rtl/>
        </w:rPr>
        <w:t xml:space="preserve"> גפני (יהדות התורה):</w:t>
      </w:r>
    </w:p>
    <w:p w14:paraId="5A122553" w14:textId="77777777" w:rsidR="00000000" w:rsidRDefault="009B75DB">
      <w:pPr>
        <w:pStyle w:val="a0"/>
        <w:rPr>
          <w:rFonts w:hint="cs"/>
          <w:rtl/>
        </w:rPr>
      </w:pPr>
    </w:p>
    <w:p w14:paraId="052ED18C" w14:textId="77777777" w:rsidR="00000000" w:rsidRDefault="009B75DB">
      <w:pPr>
        <w:pStyle w:val="a0"/>
        <w:rPr>
          <w:rFonts w:hint="cs"/>
          <w:rtl/>
        </w:rPr>
      </w:pPr>
      <w:r>
        <w:rPr>
          <w:rFonts w:hint="cs"/>
          <w:rtl/>
        </w:rPr>
        <w:t>לוועדת הפנים.</w:t>
      </w:r>
    </w:p>
    <w:p w14:paraId="7029AD04" w14:textId="77777777" w:rsidR="00000000" w:rsidRDefault="009B75DB">
      <w:pPr>
        <w:pStyle w:val="a0"/>
        <w:ind w:firstLine="0"/>
        <w:rPr>
          <w:rFonts w:hint="cs"/>
          <w:rtl/>
        </w:rPr>
      </w:pPr>
    </w:p>
    <w:p w14:paraId="09DF6566" w14:textId="77777777" w:rsidR="00000000" w:rsidRDefault="009B75DB">
      <w:pPr>
        <w:pStyle w:val="af1"/>
        <w:rPr>
          <w:rtl/>
        </w:rPr>
      </w:pPr>
      <w:r>
        <w:rPr>
          <w:rtl/>
        </w:rPr>
        <w:t>היו"ר ראובן ריבלין:</w:t>
      </w:r>
    </w:p>
    <w:p w14:paraId="5A419FBE" w14:textId="77777777" w:rsidR="00000000" w:rsidRDefault="009B75DB">
      <w:pPr>
        <w:pStyle w:val="a0"/>
        <w:rPr>
          <w:rtl/>
        </w:rPr>
      </w:pPr>
    </w:p>
    <w:p w14:paraId="229A23E0" w14:textId="77777777" w:rsidR="00000000" w:rsidRDefault="009B75DB">
      <w:pPr>
        <w:pStyle w:val="a0"/>
        <w:rPr>
          <w:rFonts w:hint="cs"/>
          <w:rtl/>
        </w:rPr>
      </w:pPr>
      <w:r>
        <w:rPr>
          <w:rFonts w:hint="cs"/>
          <w:rtl/>
        </w:rPr>
        <w:t>בבקשה, ההצעה תועבר לוועדת הכנסת. אדוני, י</w:t>
      </w:r>
      <w:r>
        <w:rPr>
          <w:rFonts w:hint="cs"/>
          <w:rtl/>
        </w:rPr>
        <w:t xml:space="preserve">ושב-ראש ועדת הכנסת, חסרה לך עבודה? הנה יש לך עוד עבודה </w:t>
      </w:r>
      <w:r>
        <w:rPr>
          <w:rtl/>
        </w:rPr>
        <w:t>–</w:t>
      </w:r>
      <w:r>
        <w:rPr>
          <w:rFonts w:hint="cs"/>
          <w:rtl/>
        </w:rPr>
        <w:t xml:space="preserve"> לקבוע מי הוועדה שתדון. חבר הכנסת גפני, הצעתך נשמעה.</w:t>
      </w:r>
    </w:p>
    <w:p w14:paraId="0E5F18C7" w14:textId="77777777" w:rsidR="00000000" w:rsidRDefault="009B75DB">
      <w:pPr>
        <w:pStyle w:val="a0"/>
        <w:rPr>
          <w:rFonts w:hint="cs"/>
          <w:rtl/>
        </w:rPr>
      </w:pPr>
    </w:p>
    <w:p w14:paraId="714639F2" w14:textId="77777777" w:rsidR="00000000" w:rsidRDefault="009B75DB">
      <w:pPr>
        <w:pStyle w:val="a0"/>
        <w:rPr>
          <w:rFonts w:hint="cs"/>
          <w:rtl/>
        </w:rPr>
      </w:pPr>
    </w:p>
    <w:p w14:paraId="2E29E6D6" w14:textId="77777777" w:rsidR="00000000" w:rsidRDefault="009B75DB">
      <w:pPr>
        <w:pStyle w:val="a2"/>
        <w:rPr>
          <w:rtl/>
        </w:rPr>
      </w:pPr>
    </w:p>
    <w:p w14:paraId="18896534" w14:textId="77777777" w:rsidR="00000000" w:rsidRDefault="009B75DB">
      <w:pPr>
        <w:pStyle w:val="a2"/>
        <w:rPr>
          <w:rFonts w:hint="cs"/>
          <w:rtl/>
        </w:rPr>
      </w:pPr>
      <w:bookmarkStart w:id="135" w:name="CS19724FI0019724T24_12_2003_13_16_00"/>
      <w:bookmarkStart w:id="136" w:name="_Toc62986465"/>
      <w:bookmarkEnd w:id="135"/>
      <w:r>
        <w:rPr>
          <w:rtl/>
        </w:rPr>
        <w:t>הצ</w:t>
      </w:r>
      <w:r>
        <w:rPr>
          <w:rFonts w:hint="cs"/>
          <w:rtl/>
        </w:rPr>
        <w:t>עת חוק</w:t>
      </w:r>
      <w:r>
        <w:rPr>
          <w:rtl/>
        </w:rPr>
        <w:t xml:space="preserve"> הדיינים (תיקון מס' 19), התשס"ד-2003</w:t>
      </w:r>
      <w:bookmarkEnd w:id="136"/>
      <w:r>
        <w:rPr>
          <w:rtl/>
        </w:rPr>
        <w:t xml:space="preserve"> </w:t>
      </w:r>
    </w:p>
    <w:p w14:paraId="69FC3DFA" w14:textId="77777777" w:rsidR="00000000" w:rsidRDefault="009B75DB">
      <w:pPr>
        <w:pStyle w:val="a0"/>
        <w:ind w:firstLine="0"/>
        <w:rPr>
          <w:rFonts w:hint="cs"/>
          <w:rtl/>
        </w:rPr>
      </w:pPr>
      <w:r>
        <w:rPr>
          <w:rtl/>
        </w:rPr>
        <w:t>["דברי הכנסת", חוברת זו, עמ'</w:t>
      </w:r>
      <w:r>
        <w:rPr>
          <w:rFonts w:hint="cs"/>
          <w:rtl/>
        </w:rPr>
        <w:t xml:space="preserve"> 7300.</w:t>
      </w:r>
      <w:r>
        <w:rPr>
          <w:rtl/>
        </w:rPr>
        <w:t>]</w:t>
      </w:r>
    </w:p>
    <w:p w14:paraId="0CE2819B" w14:textId="77777777" w:rsidR="00000000" w:rsidRDefault="009B75DB">
      <w:pPr>
        <w:pStyle w:val="-0"/>
        <w:rPr>
          <w:rFonts w:hint="cs"/>
          <w:rtl/>
        </w:rPr>
      </w:pPr>
      <w:bookmarkStart w:id="137" w:name="_Toc62986466"/>
      <w:r>
        <w:rPr>
          <w:rFonts w:hint="cs"/>
          <w:rtl/>
        </w:rPr>
        <w:t>(קריאה ראשונה)</w:t>
      </w:r>
      <w:bookmarkEnd w:id="137"/>
    </w:p>
    <w:p w14:paraId="6892CC5B" w14:textId="77777777" w:rsidR="00000000" w:rsidRDefault="009B75DB">
      <w:pPr>
        <w:pStyle w:val="a0"/>
        <w:ind w:firstLine="0"/>
        <w:rPr>
          <w:rFonts w:hint="cs"/>
          <w:rtl/>
        </w:rPr>
      </w:pPr>
    </w:p>
    <w:p w14:paraId="62B6AFF9" w14:textId="77777777" w:rsidR="00000000" w:rsidRDefault="009B75DB">
      <w:pPr>
        <w:pStyle w:val="af1"/>
        <w:rPr>
          <w:rtl/>
        </w:rPr>
      </w:pPr>
      <w:r>
        <w:rPr>
          <w:rtl/>
        </w:rPr>
        <w:t>היו"ר ראובן ריבלין:</w:t>
      </w:r>
    </w:p>
    <w:p w14:paraId="1589D966" w14:textId="77777777" w:rsidR="00000000" w:rsidRDefault="009B75DB">
      <w:pPr>
        <w:pStyle w:val="a0"/>
        <w:rPr>
          <w:rtl/>
        </w:rPr>
      </w:pPr>
    </w:p>
    <w:p w14:paraId="6465CDC8" w14:textId="77777777" w:rsidR="00000000" w:rsidRDefault="009B75DB">
      <w:pPr>
        <w:pStyle w:val="a0"/>
        <w:rPr>
          <w:rFonts w:hint="cs"/>
          <w:rtl/>
        </w:rPr>
      </w:pPr>
      <w:r>
        <w:rPr>
          <w:rFonts w:hint="cs"/>
          <w:rtl/>
        </w:rPr>
        <w:t xml:space="preserve">חברי הכנסת, אנחנו עוברים </w:t>
      </w:r>
      <w:r>
        <w:rPr>
          <w:rFonts w:hint="cs"/>
          <w:rtl/>
        </w:rPr>
        <w:t>להצעת חוק הדיינים (תיקון מס' 19), התשס"ד-2003, קריאה ראשונה. מי בעד? מי נגד? מי נמנע? נא להצביע. חבר הכנסת הנדל, הצבעתך נתקבלה. חבר הכנסת רן כהן, הצבעתך נקלטה.</w:t>
      </w:r>
    </w:p>
    <w:p w14:paraId="3094668C" w14:textId="77777777" w:rsidR="00000000" w:rsidRDefault="009B75DB">
      <w:pPr>
        <w:pStyle w:val="a0"/>
        <w:rPr>
          <w:rFonts w:hint="cs"/>
          <w:rtl/>
        </w:rPr>
      </w:pPr>
    </w:p>
    <w:p w14:paraId="482ECA1F" w14:textId="77777777" w:rsidR="00000000" w:rsidRDefault="009B75DB">
      <w:pPr>
        <w:pStyle w:val="ab"/>
        <w:bidi/>
        <w:rPr>
          <w:rFonts w:hint="cs"/>
          <w:rtl/>
        </w:rPr>
      </w:pPr>
      <w:r>
        <w:rPr>
          <w:rFonts w:hint="cs"/>
          <w:rtl/>
        </w:rPr>
        <w:t>הצבעה</w:t>
      </w:r>
    </w:p>
    <w:p w14:paraId="460CE91E" w14:textId="77777777" w:rsidR="00000000" w:rsidRDefault="009B75DB">
      <w:pPr>
        <w:pStyle w:val="a0"/>
        <w:rPr>
          <w:rFonts w:hint="cs"/>
          <w:rtl/>
        </w:rPr>
      </w:pPr>
    </w:p>
    <w:p w14:paraId="78580647" w14:textId="77777777" w:rsidR="00000000" w:rsidRDefault="009B75DB">
      <w:pPr>
        <w:pStyle w:val="ac"/>
        <w:bidi/>
        <w:rPr>
          <w:rFonts w:hint="cs"/>
          <w:rtl/>
        </w:rPr>
      </w:pPr>
      <w:r>
        <w:rPr>
          <w:rFonts w:hint="cs"/>
          <w:rtl/>
        </w:rPr>
        <w:t xml:space="preserve">בעד ההצעה להעביר את הצעת החוק לוועדה </w:t>
      </w:r>
      <w:r>
        <w:rPr>
          <w:rtl/>
        </w:rPr>
        <w:t>–</w:t>
      </w:r>
      <w:r>
        <w:rPr>
          <w:rFonts w:hint="cs"/>
          <w:rtl/>
        </w:rPr>
        <w:t xml:space="preserve"> 56</w:t>
      </w:r>
    </w:p>
    <w:p w14:paraId="63F5BE96" w14:textId="77777777" w:rsidR="00000000" w:rsidRDefault="009B75DB">
      <w:pPr>
        <w:pStyle w:val="ac"/>
        <w:bidi/>
        <w:rPr>
          <w:rFonts w:hint="cs"/>
          <w:rtl/>
        </w:rPr>
      </w:pPr>
      <w:r>
        <w:rPr>
          <w:rFonts w:hint="cs"/>
          <w:rtl/>
        </w:rPr>
        <w:t xml:space="preserve">נגד </w:t>
      </w:r>
      <w:r>
        <w:rPr>
          <w:rtl/>
        </w:rPr>
        <w:t>–</w:t>
      </w:r>
      <w:r>
        <w:rPr>
          <w:rFonts w:hint="cs"/>
          <w:rtl/>
        </w:rPr>
        <w:t xml:space="preserve"> 46</w:t>
      </w:r>
    </w:p>
    <w:p w14:paraId="659D76CD" w14:textId="77777777" w:rsidR="00000000" w:rsidRDefault="009B75DB">
      <w:pPr>
        <w:pStyle w:val="ac"/>
        <w:bidi/>
        <w:rPr>
          <w:rFonts w:hint="cs"/>
          <w:rtl/>
        </w:rPr>
      </w:pPr>
      <w:r>
        <w:rPr>
          <w:rFonts w:hint="cs"/>
          <w:rtl/>
        </w:rPr>
        <w:t xml:space="preserve">נמנעים </w:t>
      </w:r>
      <w:r>
        <w:rPr>
          <w:rtl/>
        </w:rPr>
        <w:t>–</w:t>
      </w:r>
      <w:r>
        <w:rPr>
          <w:rFonts w:hint="cs"/>
          <w:rtl/>
        </w:rPr>
        <w:t xml:space="preserve"> 1</w:t>
      </w:r>
    </w:p>
    <w:p w14:paraId="64E38F68" w14:textId="77777777" w:rsidR="00000000" w:rsidRDefault="009B75DB">
      <w:pPr>
        <w:pStyle w:val="ad"/>
        <w:bidi/>
        <w:rPr>
          <w:rFonts w:hint="cs"/>
          <w:rtl/>
        </w:rPr>
      </w:pPr>
      <w:r>
        <w:rPr>
          <w:rFonts w:hint="cs"/>
          <w:rtl/>
        </w:rPr>
        <w:t>ההצעה להעביר את הצעת חוק ה</w:t>
      </w:r>
      <w:r>
        <w:rPr>
          <w:rFonts w:hint="cs"/>
          <w:rtl/>
        </w:rPr>
        <w:t xml:space="preserve">דיינים (תיקון מס' 19), התשס"ד-2003, לוועדה </w:t>
      </w:r>
    </w:p>
    <w:p w14:paraId="09016911" w14:textId="77777777" w:rsidR="00000000" w:rsidRDefault="009B75DB">
      <w:pPr>
        <w:pStyle w:val="ad"/>
        <w:bidi/>
        <w:rPr>
          <w:rFonts w:hint="cs"/>
          <w:rtl/>
        </w:rPr>
      </w:pPr>
      <w:r>
        <w:rPr>
          <w:rFonts w:hint="cs"/>
          <w:rtl/>
        </w:rPr>
        <w:t>שתקבע ועדת הכנסת נתקבלה.</w:t>
      </w:r>
    </w:p>
    <w:p w14:paraId="16287450" w14:textId="77777777" w:rsidR="00000000" w:rsidRDefault="009B75DB">
      <w:pPr>
        <w:pStyle w:val="a0"/>
        <w:ind w:firstLine="0"/>
        <w:rPr>
          <w:rFonts w:hint="cs"/>
          <w:rtl/>
        </w:rPr>
      </w:pPr>
    </w:p>
    <w:p w14:paraId="2902F150" w14:textId="77777777" w:rsidR="00000000" w:rsidRDefault="009B75DB">
      <w:pPr>
        <w:pStyle w:val="af1"/>
        <w:rPr>
          <w:rtl/>
        </w:rPr>
      </w:pPr>
      <w:r>
        <w:rPr>
          <w:rtl/>
        </w:rPr>
        <w:t>היו"ר ראובן ריבלין:</w:t>
      </w:r>
    </w:p>
    <w:p w14:paraId="70F05224" w14:textId="77777777" w:rsidR="00000000" w:rsidRDefault="009B75DB">
      <w:pPr>
        <w:pStyle w:val="a0"/>
        <w:rPr>
          <w:rtl/>
        </w:rPr>
      </w:pPr>
    </w:p>
    <w:p w14:paraId="4E8C253D" w14:textId="77777777" w:rsidR="00000000" w:rsidRDefault="009B75DB">
      <w:pPr>
        <w:pStyle w:val="a0"/>
        <w:rPr>
          <w:rFonts w:hint="cs"/>
          <w:rtl/>
        </w:rPr>
      </w:pPr>
      <w:r>
        <w:rPr>
          <w:rFonts w:hint="cs"/>
          <w:rtl/>
        </w:rPr>
        <w:t xml:space="preserve">56 בעד, 46 נגד,  נמנע אחד. אני קובע - - - </w:t>
      </w:r>
    </w:p>
    <w:p w14:paraId="717D803B" w14:textId="77777777" w:rsidR="00000000" w:rsidRDefault="009B75DB">
      <w:pPr>
        <w:pStyle w:val="a0"/>
        <w:ind w:firstLine="0"/>
        <w:rPr>
          <w:rFonts w:hint="cs"/>
          <w:rtl/>
        </w:rPr>
      </w:pPr>
    </w:p>
    <w:p w14:paraId="76AD46ED" w14:textId="77777777" w:rsidR="00000000" w:rsidRDefault="009B75DB">
      <w:pPr>
        <w:pStyle w:val="af0"/>
        <w:rPr>
          <w:rtl/>
        </w:rPr>
      </w:pPr>
      <w:r>
        <w:rPr>
          <w:rFonts w:hint="eastAsia"/>
          <w:rtl/>
        </w:rPr>
        <w:t>אלי</w:t>
      </w:r>
      <w:r>
        <w:rPr>
          <w:rtl/>
        </w:rPr>
        <w:t xml:space="preserve"> אפללו (הליכוד):</w:t>
      </w:r>
    </w:p>
    <w:p w14:paraId="7086D6B9" w14:textId="77777777" w:rsidR="00000000" w:rsidRDefault="009B75DB">
      <w:pPr>
        <w:pStyle w:val="a0"/>
        <w:rPr>
          <w:rFonts w:hint="cs"/>
          <w:rtl/>
        </w:rPr>
      </w:pPr>
    </w:p>
    <w:p w14:paraId="7FE8754F" w14:textId="77777777" w:rsidR="00000000" w:rsidRDefault="009B75DB">
      <w:pPr>
        <w:pStyle w:val="a0"/>
        <w:rPr>
          <w:rFonts w:hint="cs"/>
          <w:rtl/>
        </w:rPr>
      </w:pPr>
      <w:r>
        <w:rPr>
          <w:rFonts w:hint="cs"/>
          <w:rtl/>
        </w:rPr>
        <w:t xml:space="preserve">- - - </w:t>
      </w:r>
    </w:p>
    <w:p w14:paraId="13E94C84" w14:textId="77777777" w:rsidR="00000000" w:rsidRDefault="009B75DB">
      <w:pPr>
        <w:pStyle w:val="a0"/>
        <w:ind w:firstLine="0"/>
        <w:rPr>
          <w:rFonts w:hint="cs"/>
          <w:rtl/>
        </w:rPr>
      </w:pPr>
    </w:p>
    <w:p w14:paraId="78291E52" w14:textId="77777777" w:rsidR="00000000" w:rsidRDefault="009B75DB">
      <w:pPr>
        <w:pStyle w:val="af1"/>
        <w:rPr>
          <w:rtl/>
        </w:rPr>
      </w:pPr>
      <w:r>
        <w:rPr>
          <w:rtl/>
        </w:rPr>
        <w:t>היו"ר ראובן ריבלין:</w:t>
      </w:r>
    </w:p>
    <w:p w14:paraId="5C7D1CBC" w14:textId="77777777" w:rsidR="00000000" w:rsidRDefault="009B75DB">
      <w:pPr>
        <w:pStyle w:val="a0"/>
        <w:rPr>
          <w:rtl/>
        </w:rPr>
      </w:pPr>
    </w:p>
    <w:p w14:paraId="46C43655" w14:textId="77777777" w:rsidR="00000000" w:rsidRDefault="009B75DB">
      <w:pPr>
        <w:pStyle w:val="a0"/>
        <w:rPr>
          <w:rFonts w:hint="cs"/>
          <w:rtl/>
        </w:rPr>
      </w:pPr>
      <w:r>
        <w:rPr>
          <w:rFonts w:hint="cs"/>
          <w:rtl/>
        </w:rPr>
        <w:t>אדוני קבע בעד, ורשום שהוא הצביע.</w:t>
      </w:r>
    </w:p>
    <w:p w14:paraId="70653324" w14:textId="77777777" w:rsidR="00000000" w:rsidRDefault="009B75DB">
      <w:pPr>
        <w:pStyle w:val="a0"/>
        <w:ind w:firstLine="0"/>
        <w:rPr>
          <w:rFonts w:hint="cs"/>
          <w:rtl/>
        </w:rPr>
      </w:pPr>
    </w:p>
    <w:p w14:paraId="7567EB3A" w14:textId="77777777" w:rsidR="00000000" w:rsidRDefault="009B75DB">
      <w:pPr>
        <w:pStyle w:val="af0"/>
        <w:rPr>
          <w:rtl/>
        </w:rPr>
      </w:pPr>
      <w:r>
        <w:rPr>
          <w:rFonts w:hint="eastAsia"/>
          <w:rtl/>
        </w:rPr>
        <w:t>אלי</w:t>
      </w:r>
      <w:r>
        <w:rPr>
          <w:rtl/>
        </w:rPr>
        <w:t xml:space="preserve"> אפללו (הליכוד):</w:t>
      </w:r>
    </w:p>
    <w:p w14:paraId="2EB819B7" w14:textId="77777777" w:rsidR="00000000" w:rsidRDefault="009B75DB">
      <w:pPr>
        <w:pStyle w:val="a0"/>
        <w:rPr>
          <w:rFonts w:hint="cs"/>
          <w:rtl/>
        </w:rPr>
      </w:pPr>
    </w:p>
    <w:p w14:paraId="67BF4EE1" w14:textId="77777777" w:rsidR="00000000" w:rsidRDefault="009B75DB">
      <w:pPr>
        <w:pStyle w:val="a0"/>
        <w:rPr>
          <w:rFonts w:hint="cs"/>
          <w:rtl/>
        </w:rPr>
      </w:pPr>
      <w:r>
        <w:rPr>
          <w:rFonts w:hint="cs"/>
          <w:rtl/>
        </w:rPr>
        <w:t xml:space="preserve">לא, אני נגד. </w:t>
      </w:r>
    </w:p>
    <w:p w14:paraId="3141FFEE" w14:textId="77777777" w:rsidR="00000000" w:rsidRDefault="009B75DB">
      <w:pPr>
        <w:pStyle w:val="a0"/>
        <w:ind w:firstLine="0"/>
        <w:rPr>
          <w:rFonts w:hint="cs"/>
          <w:rtl/>
        </w:rPr>
      </w:pPr>
    </w:p>
    <w:p w14:paraId="4C042068" w14:textId="77777777" w:rsidR="00000000" w:rsidRDefault="009B75DB">
      <w:pPr>
        <w:pStyle w:val="af1"/>
        <w:rPr>
          <w:rtl/>
        </w:rPr>
      </w:pPr>
      <w:r>
        <w:rPr>
          <w:rtl/>
        </w:rPr>
        <w:t>ה</w:t>
      </w:r>
      <w:r>
        <w:rPr>
          <w:rtl/>
        </w:rPr>
        <w:t>יו"ר ראובן ריבלין:</w:t>
      </w:r>
    </w:p>
    <w:p w14:paraId="555C128B" w14:textId="77777777" w:rsidR="00000000" w:rsidRDefault="009B75DB">
      <w:pPr>
        <w:pStyle w:val="a0"/>
        <w:rPr>
          <w:rtl/>
        </w:rPr>
      </w:pPr>
    </w:p>
    <w:p w14:paraId="48403364" w14:textId="77777777" w:rsidR="00000000" w:rsidRDefault="009B75DB">
      <w:pPr>
        <w:pStyle w:val="a0"/>
        <w:rPr>
          <w:rFonts w:hint="cs"/>
          <w:rtl/>
        </w:rPr>
      </w:pPr>
      <w:r>
        <w:rPr>
          <w:rFonts w:hint="cs"/>
          <w:rtl/>
        </w:rPr>
        <w:t>אתה נגד? באמת יפה מאוד אחרי ההצבעה להודיע שהוא נגד. אדוני יקפיד על הצבעתו. לא משנה את הצבעתו. ודאי שלא. מה זה? אדוני רוצה לשבש את הכול? יכול להיות שיש באמת סדרים חדשים בכנסת אצלנו, אבל הסדר זה שאינו מקובל על דעתי.</w:t>
      </w:r>
    </w:p>
    <w:p w14:paraId="62005573" w14:textId="77777777" w:rsidR="00000000" w:rsidRDefault="009B75DB">
      <w:pPr>
        <w:pStyle w:val="a0"/>
        <w:rPr>
          <w:rFonts w:hint="cs"/>
          <w:rtl/>
        </w:rPr>
      </w:pPr>
    </w:p>
    <w:p w14:paraId="41DAF99D" w14:textId="77777777" w:rsidR="00000000" w:rsidRDefault="009B75DB">
      <w:pPr>
        <w:pStyle w:val="a0"/>
        <w:rPr>
          <w:rFonts w:hint="cs"/>
          <w:rtl/>
        </w:rPr>
      </w:pPr>
      <w:r>
        <w:rPr>
          <w:rFonts w:hint="cs"/>
          <w:rtl/>
        </w:rPr>
        <w:t xml:space="preserve">56 בעד, 46 נגד, נמנע </w:t>
      </w:r>
      <w:r>
        <w:rPr>
          <w:rFonts w:hint="cs"/>
          <w:rtl/>
        </w:rPr>
        <w:t>אחד. אני קובע שהצעת חוק הדיינים (תיקון מס' 19), התשס"ד-2003, עברה בקריאה ראשונה, והיא תועבר לוועדת החוקה, חוק ומשפט להכנתה לקריאה שנייה ושלישית.</w:t>
      </w:r>
    </w:p>
    <w:p w14:paraId="08A6D7E7" w14:textId="77777777" w:rsidR="00000000" w:rsidRDefault="009B75DB">
      <w:pPr>
        <w:pStyle w:val="a0"/>
        <w:ind w:firstLine="0"/>
        <w:rPr>
          <w:rFonts w:hint="cs"/>
          <w:rtl/>
        </w:rPr>
      </w:pPr>
    </w:p>
    <w:p w14:paraId="03B5608F" w14:textId="77777777" w:rsidR="00000000" w:rsidRDefault="009B75DB">
      <w:pPr>
        <w:pStyle w:val="af0"/>
        <w:rPr>
          <w:rtl/>
        </w:rPr>
      </w:pPr>
      <w:r>
        <w:rPr>
          <w:rFonts w:hint="eastAsia"/>
          <w:rtl/>
        </w:rPr>
        <w:t>משה</w:t>
      </w:r>
      <w:r>
        <w:rPr>
          <w:rtl/>
        </w:rPr>
        <w:t xml:space="preserve"> גפני (יהדות התורה):</w:t>
      </w:r>
    </w:p>
    <w:p w14:paraId="604604CC" w14:textId="77777777" w:rsidR="00000000" w:rsidRDefault="009B75DB">
      <w:pPr>
        <w:pStyle w:val="a0"/>
        <w:rPr>
          <w:rFonts w:hint="cs"/>
          <w:rtl/>
        </w:rPr>
      </w:pPr>
    </w:p>
    <w:p w14:paraId="7932DE72" w14:textId="77777777" w:rsidR="00000000" w:rsidRDefault="009B75DB">
      <w:pPr>
        <w:pStyle w:val="a0"/>
        <w:rPr>
          <w:rFonts w:hint="cs"/>
          <w:rtl/>
        </w:rPr>
      </w:pPr>
      <w:r>
        <w:rPr>
          <w:rFonts w:hint="cs"/>
          <w:rtl/>
        </w:rPr>
        <w:t>לוועדת הכספים.</w:t>
      </w:r>
    </w:p>
    <w:p w14:paraId="2F8CC189" w14:textId="77777777" w:rsidR="00000000" w:rsidRDefault="009B75DB">
      <w:pPr>
        <w:pStyle w:val="a0"/>
        <w:ind w:firstLine="0"/>
        <w:rPr>
          <w:rFonts w:hint="cs"/>
          <w:rtl/>
        </w:rPr>
      </w:pPr>
    </w:p>
    <w:p w14:paraId="45E98401" w14:textId="77777777" w:rsidR="00000000" w:rsidRDefault="009B75DB">
      <w:pPr>
        <w:pStyle w:val="af1"/>
        <w:rPr>
          <w:rtl/>
        </w:rPr>
      </w:pPr>
      <w:r>
        <w:rPr>
          <w:rtl/>
        </w:rPr>
        <w:t>היו"ר ראובן ריבלין:</w:t>
      </w:r>
    </w:p>
    <w:p w14:paraId="2A79EF09" w14:textId="77777777" w:rsidR="00000000" w:rsidRDefault="009B75DB">
      <w:pPr>
        <w:pStyle w:val="a0"/>
        <w:rPr>
          <w:rtl/>
        </w:rPr>
      </w:pPr>
    </w:p>
    <w:p w14:paraId="22D3E97D" w14:textId="77777777" w:rsidR="00000000" w:rsidRDefault="009B75DB">
      <w:pPr>
        <w:pStyle w:val="a0"/>
        <w:rPr>
          <w:rFonts w:hint="cs"/>
          <w:rtl/>
        </w:rPr>
      </w:pPr>
      <w:r>
        <w:rPr>
          <w:rFonts w:hint="cs"/>
          <w:rtl/>
        </w:rPr>
        <w:t>אם כך, ההצעה תועבר לוועדת הכנסת, שתקבע מי מהוועד</w:t>
      </w:r>
      <w:r>
        <w:rPr>
          <w:rFonts w:hint="cs"/>
          <w:rtl/>
        </w:rPr>
        <w:t>ות תדון בהכנת הצעת החוק לקריאה שנייה ושלישית.</w:t>
      </w:r>
    </w:p>
    <w:p w14:paraId="36B1233F" w14:textId="77777777" w:rsidR="00000000" w:rsidRDefault="009B75DB">
      <w:pPr>
        <w:pStyle w:val="a0"/>
        <w:rPr>
          <w:rFonts w:hint="cs"/>
          <w:rtl/>
        </w:rPr>
      </w:pPr>
    </w:p>
    <w:p w14:paraId="44A202A0" w14:textId="77777777" w:rsidR="00000000" w:rsidRDefault="009B75DB">
      <w:pPr>
        <w:pStyle w:val="a2"/>
        <w:rPr>
          <w:rtl/>
        </w:rPr>
      </w:pPr>
    </w:p>
    <w:p w14:paraId="164B8CB1" w14:textId="77777777" w:rsidR="00000000" w:rsidRDefault="009B75DB">
      <w:pPr>
        <w:pStyle w:val="a2"/>
        <w:rPr>
          <w:rFonts w:hint="cs"/>
          <w:rtl/>
        </w:rPr>
      </w:pPr>
      <w:bookmarkStart w:id="138" w:name="CS19730FI0019730T24_12_2003_13_21_19"/>
      <w:bookmarkStart w:id="139" w:name="_Toc62986467"/>
      <w:bookmarkEnd w:id="138"/>
      <w:r>
        <w:rPr>
          <w:rtl/>
        </w:rPr>
        <w:t>הצע</w:t>
      </w:r>
      <w:r>
        <w:rPr>
          <w:rFonts w:hint="cs"/>
          <w:rtl/>
        </w:rPr>
        <w:t>ות</w:t>
      </w:r>
      <w:r>
        <w:rPr>
          <w:rtl/>
        </w:rPr>
        <w:t xml:space="preserve"> לסדר-היום</w:t>
      </w:r>
      <w:bookmarkEnd w:id="139"/>
      <w:r>
        <w:rPr>
          <w:rtl/>
        </w:rPr>
        <w:t xml:space="preserve"> </w:t>
      </w:r>
    </w:p>
    <w:p w14:paraId="6B613099" w14:textId="77777777" w:rsidR="00000000" w:rsidRDefault="009B75DB">
      <w:pPr>
        <w:pStyle w:val="a2"/>
        <w:rPr>
          <w:rtl/>
        </w:rPr>
      </w:pPr>
      <w:bookmarkStart w:id="140" w:name="_Toc62986468"/>
      <w:r>
        <w:rPr>
          <w:rtl/>
        </w:rPr>
        <w:t>כ</w:t>
      </w:r>
      <w:r>
        <w:rPr>
          <w:rFonts w:hint="cs"/>
          <w:rtl/>
        </w:rPr>
        <w:t>-1,000</w:t>
      </w:r>
      <w:r>
        <w:rPr>
          <w:rtl/>
        </w:rPr>
        <w:t xml:space="preserve"> מעולי ארגנטינה שבו לארצם</w:t>
      </w:r>
      <w:bookmarkEnd w:id="140"/>
    </w:p>
    <w:p w14:paraId="0A9256AB" w14:textId="77777777" w:rsidR="00000000" w:rsidRDefault="009B75DB">
      <w:pPr>
        <w:pStyle w:val="af1"/>
        <w:rPr>
          <w:rFonts w:hint="cs"/>
          <w:rtl/>
        </w:rPr>
      </w:pPr>
    </w:p>
    <w:p w14:paraId="2B13A5FB" w14:textId="77777777" w:rsidR="00000000" w:rsidRDefault="009B75DB">
      <w:pPr>
        <w:pStyle w:val="af1"/>
        <w:rPr>
          <w:rtl/>
        </w:rPr>
      </w:pPr>
      <w:r>
        <w:rPr>
          <w:rtl/>
        </w:rPr>
        <w:t>היו"ר ראובן ריבלין:</w:t>
      </w:r>
    </w:p>
    <w:p w14:paraId="2BD34914" w14:textId="77777777" w:rsidR="00000000" w:rsidRDefault="009B75DB">
      <w:pPr>
        <w:pStyle w:val="a0"/>
        <w:rPr>
          <w:rtl/>
        </w:rPr>
      </w:pPr>
    </w:p>
    <w:p w14:paraId="63A75543" w14:textId="77777777" w:rsidR="00000000" w:rsidRDefault="009B75DB">
      <w:pPr>
        <w:pStyle w:val="a0"/>
        <w:rPr>
          <w:rFonts w:hint="cs"/>
          <w:rtl/>
        </w:rPr>
      </w:pPr>
      <w:r>
        <w:rPr>
          <w:rFonts w:hint="cs"/>
          <w:rtl/>
        </w:rPr>
        <w:t>חברי הכנסת, אנחנו ממשיכים בסדר-היום. לפנינו הצעות דחופות לסדר-היום מס' 2122, 2160 ו-2161, בנושא: כ-1,000 מעולי ארגנטינה שבו לארצם. רבותי</w:t>
      </w:r>
      <w:r>
        <w:rPr>
          <w:rFonts w:hint="cs"/>
          <w:rtl/>
        </w:rPr>
        <w:t xml:space="preserve"> חברי הכנסת, כל מי שרוצה להשתתף בהמשך הדיון, מוזמן לתפוס את מקומו. כל מי שרוצה לצאת החוצה, יצא החוצה, אבל לא יעמדו במסדרונות. סיעת ש"ס הנכבדה, כבוד חבר הכנסת כהן, במטותא, נא לא לקיים את הישיבה פה. חבר הכנסת אלי ישי. </w:t>
      </w:r>
    </w:p>
    <w:p w14:paraId="257ED2BE" w14:textId="77777777" w:rsidR="00000000" w:rsidRDefault="009B75DB">
      <w:pPr>
        <w:pStyle w:val="a0"/>
        <w:rPr>
          <w:rFonts w:hint="cs"/>
          <w:rtl/>
        </w:rPr>
      </w:pPr>
    </w:p>
    <w:p w14:paraId="0D678FFA" w14:textId="77777777" w:rsidR="00000000" w:rsidRDefault="009B75DB">
      <w:pPr>
        <w:pStyle w:val="a0"/>
        <w:rPr>
          <w:rFonts w:hint="cs"/>
          <w:rtl/>
        </w:rPr>
      </w:pPr>
      <w:r>
        <w:rPr>
          <w:rFonts w:hint="cs"/>
          <w:rtl/>
        </w:rPr>
        <w:t>רבותי חברי הכנסת, הצעות לסדר-היום בנוש</w:t>
      </w:r>
      <w:r>
        <w:rPr>
          <w:rFonts w:hint="cs"/>
          <w:rtl/>
        </w:rPr>
        <w:t xml:space="preserve">א: כ-1,000 מעולי ארגנטינה שבו לארצם. ראשון הדוברים - חבר הכנסת יצחק וקנין. אחריו </w:t>
      </w:r>
      <w:r>
        <w:rPr>
          <w:rtl/>
        </w:rPr>
        <w:t>–</w:t>
      </w:r>
      <w:r>
        <w:rPr>
          <w:rFonts w:hint="cs"/>
          <w:rtl/>
        </w:rPr>
        <w:t xml:space="preserve"> חברת הכנסת נעמי בלומנטל, ואחריה </w:t>
      </w:r>
      <w:r>
        <w:rPr>
          <w:rtl/>
        </w:rPr>
        <w:t>–</w:t>
      </w:r>
      <w:r>
        <w:rPr>
          <w:rFonts w:hint="cs"/>
          <w:rtl/>
        </w:rPr>
        <w:t xml:space="preserve"> חבר הכנסת דני  יתום. תשיב השרה ציפי לבני. בבקשה, חבר הכנסת וקנין.</w:t>
      </w:r>
    </w:p>
    <w:p w14:paraId="590B3233" w14:textId="77777777" w:rsidR="00000000" w:rsidRDefault="009B75DB">
      <w:pPr>
        <w:pStyle w:val="a0"/>
        <w:ind w:firstLine="0"/>
        <w:rPr>
          <w:rFonts w:hint="cs"/>
          <w:rtl/>
        </w:rPr>
      </w:pPr>
    </w:p>
    <w:p w14:paraId="1D91BA34" w14:textId="77777777" w:rsidR="00000000" w:rsidRDefault="009B75DB">
      <w:pPr>
        <w:pStyle w:val="a"/>
        <w:rPr>
          <w:rtl/>
        </w:rPr>
      </w:pPr>
      <w:bookmarkStart w:id="141" w:name="FS000000488T24_12_2003_13_24_25"/>
      <w:bookmarkStart w:id="142" w:name="_Toc62986469"/>
      <w:bookmarkEnd w:id="141"/>
      <w:r>
        <w:rPr>
          <w:rFonts w:hint="eastAsia"/>
          <w:rtl/>
        </w:rPr>
        <w:t>יצחק</w:t>
      </w:r>
      <w:r>
        <w:rPr>
          <w:rtl/>
        </w:rPr>
        <w:t xml:space="preserve"> וקנין (ש"ס):</w:t>
      </w:r>
      <w:bookmarkEnd w:id="142"/>
    </w:p>
    <w:p w14:paraId="7AA1110A" w14:textId="77777777" w:rsidR="00000000" w:rsidRDefault="009B75DB">
      <w:pPr>
        <w:pStyle w:val="a0"/>
        <w:rPr>
          <w:rFonts w:hint="cs"/>
          <w:rtl/>
        </w:rPr>
      </w:pPr>
    </w:p>
    <w:p w14:paraId="101796A9" w14:textId="77777777" w:rsidR="00000000" w:rsidRDefault="009B75DB">
      <w:pPr>
        <w:pStyle w:val="a0"/>
        <w:rPr>
          <w:rFonts w:hint="cs"/>
          <w:rtl/>
        </w:rPr>
      </w:pPr>
      <w:r>
        <w:rPr>
          <w:rFonts w:hint="cs"/>
          <w:rtl/>
        </w:rPr>
        <w:t xml:space="preserve">אדוני היושב-ראש, חברי חברי הכנסת, לא פלא - - - </w:t>
      </w:r>
    </w:p>
    <w:p w14:paraId="73FB85C4" w14:textId="77777777" w:rsidR="00000000" w:rsidRDefault="009B75DB">
      <w:pPr>
        <w:pStyle w:val="a0"/>
        <w:ind w:firstLine="0"/>
        <w:rPr>
          <w:rFonts w:hint="cs"/>
          <w:rtl/>
        </w:rPr>
      </w:pPr>
    </w:p>
    <w:p w14:paraId="1347AF22" w14:textId="77777777" w:rsidR="00000000" w:rsidRDefault="009B75DB">
      <w:pPr>
        <w:pStyle w:val="af0"/>
        <w:rPr>
          <w:rtl/>
        </w:rPr>
      </w:pPr>
      <w:r>
        <w:rPr>
          <w:rFonts w:hint="eastAsia"/>
          <w:rtl/>
        </w:rPr>
        <w:t>יצחק</w:t>
      </w:r>
      <w:r>
        <w:rPr>
          <w:rtl/>
        </w:rPr>
        <w:t xml:space="preserve"> כהן (ש"ס):</w:t>
      </w:r>
    </w:p>
    <w:p w14:paraId="401679CD" w14:textId="77777777" w:rsidR="00000000" w:rsidRDefault="009B75DB">
      <w:pPr>
        <w:pStyle w:val="a0"/>
        <w:rPr>
          <w:rFonts w:hint="cs"/>
          <w:rtl/>
        </w:rPr>
      </w:pPr>
    </w:p>
    <w:p w14:paraId="394B8E22" w14:textId="77777777" w:rsidR="00000000" w:rsidRDefault="009B75DB">
      <w:pPr>
        <w:pStyle w:val="a0"/>
        <w:rPr>
          <w:rFonts w:hint="cs"/>
          <w:rtl/>
        </w:rPr>
      </w:pPr>
      <w:r>
        <w:rPr>
          <w:rFonts w:hint="cs"/>
          <w:rtl/>
        </w:rPr>
        <w:t>יום שחור לישראל.</w:t>
      </w:r>
    </w:p>
    <w:p w14:paraId="22986DF8" w14:textId="77777777" w:rsidR="00000000" w:rsidRDefault="009B75DB">
      <w:pPr>
        <w:pStyle w:val="a0"/>
        <w:ind w:firstLine="0"/>
        <w:rPr>
          <w:rFonts w:hint="cs"/>
          <w:rtl/>
        </w:rPr>
      </w:pPr>
    </w:p>
    <w:p w14:paraId="4CBF7EBC" w14:textId="77777777" w:rsidR="00000000" w:rsidRDefault="009B75DB">
      <w:pPr>
        <w:pStyle w:val="af0"/>
        <w:rPr>
          <w:rtl/>
        </w:rPr>
      </w:pPr>
      <w:r>
        <w:rPr>
          <w:rFonts w:hint="eastAsia"/>
          <w:rtl/>
        </w:rPr>
        <w:t>דוד</w:t>
      </w:r>
      <w:r>
        <w:rPr>
          <w:rtl/>
        </w:rPr>
        <w:t xml:space="preserve"> אזולאי (ש"ס):</w:t>
      </w:r>
    </w:p>
    <w:p w14:paraId="696DE29D" w14:textId="77777777" w:rsidR="00000000" w:rsidRDefault="009B75DB">
      <w:pPr>
        <w:pStyle w:val="a0"/>
        <w:rPr>
          <w:rFonts w:hint="cs"/>
          <w:rtl/>
        </w:rPr>
      </w:pPr>
    </w:p>
    <w:p w14:paraId="379B8597" w14:textId="77777777" w:rsidR="00000000" w:rsidRDefault="009B75DB">
      <w:pPr>
        <w:pStyle w:val="a0"/>
        <w:rPr>
          <w:rFonts w:hint="cs"/>
          <w:rtl/>
        </w:rPr>
      </w:pPr>
      <w:r>
        <w:rPr>
          <w:rFonts w:hint="cs"/>
          <w:rtl/>
        </w:rPr>
        <w:t xml:space="preserve">הכנסת צלם להיכל. </w:t>
      </w:r>
    </w:p>
    <w:p w14:paraId="6460C28D" w14:textId="77777777" w:rsidR="00000000" w:rsidRDefault="009B75DB">
      <w:pPr>
        <w:pStyle w:val="a0"/>
        <w:ind w:firstLine="0"/>
        <w:rPr>
          <w:rFonts w:hint="cs"/>
          <w:rtl/>
        </w:rPr>
      </w:pPr>
    </w:p>
    <w:p w14:paraId="6F148D1C" w14:textId="77777777" w:rsidR="00000000" w:rsidRDefault="009B75DB">
      <w:pPr>
        <w:pStyle w:val="-"/>
        <w:rPr>
          <w:rtl/>
        </w:rPr>
      </w:pPr>
      <w:bookmarkStart w:id="143" w:name="FS000000488T24_12_2003_13_24_50C"/>
      <w:bookmarkEnd w:id="143"/>
      <w:r>
        <w:rPr>
          <w:rtl/>
        </w:rPr>
        <w:t>יצחק וקנין (ש"ס):</w:t>
      </w:r>
    </w:p>
    <w:p w14:paraId="02766EFA" w14:textId="77777777" w:rsidR="00000000" w:rsidRDefault="009B75DB">
      <w:pPr>
        <w:pStyle w:val="a0"/>
        <w:rPr>
          <w:rtl/>
        </w:rPr>
      </w:pPr>
    </w:p>
    <w:p w14:paraId="148C0D6B" w14:textId="77777777" w:rsidR="00000000" w:rsidRDefault="009B75DB">
      <w:pPr>
        <w:pStyle w:val="a0"/>
        <w:rPr>
          <w:rFonts w:hint="cs"/>
          <w:rtl/>
        </w:rPr>
      </w:pPr>
      <w:r>
        <w:rPr>
          <w:rFonts w:hint="cs"/>
          <w:rtl/>
        </w:rPr>
        <w:t>רבותי, לא פלא שהמציאות טופחת על פנינו בכל מעשיה של הממשלה הזאת, ואין תחום אחד שהממשלה הזאת יכולה להצביע עליו שיש לה הצלחה בו, ולו תחום אחד.</w:t>
      </w:r>
    </w:p>
    <w:p w14:paraId="5BEB75DF" w14:textId="77777777" w:rsidR="00000000" w:rsidRDefault="009B75DB">
      <w:pPr>
        <w:pStyle w:val="a0"/>
        <w:ind w:firstLine="0"/>
        <w:rPr>
          <w:rFonts w:hint="cs"/>
          <w:rtl/>
        </w:rPr>
      </w:pPr>
    </w:p>
    <w:p w14:paraId="7315DF19" w14:textId="77777777" w:rsidR="00000000" w:rsidRDefault="009B75DB">
      <w:pPr>
        <w:pStyle w:val="af1"/>
        <w:rPr>
          <w:rtl/>
        </w:rPr>
      </w:pPr>
      <w:r>
        <w:rPr>
          <w:rtl/>
        </w:rPr>
        <w:t>היו"ר ראובן ריבלין:</w:t>
      </w:r>
    </w:p>
    <w:p w14:paraId="291CC249" w14:textId="77777777" w:rsidR="00000000" w:rsidRDefault="009B75DB">
      <w:pPr>
        <w:pStyle w:val="a0"/>
        <w:rPr>
          <w:rtl/>
        </w:rPr>
      </w:pPr>
    </w:p>
    <w:p w14:paraId="4F563C44" w14:textId="77777777" w:rsidR="00000000" w:rsidRDefault="009B75DB">
      <w:pPr>
        <w:pStyle w:val="a0"/>
        <w:rPr>
          <w:rFonts w:hint="cs"/>
          <w:rtl/>
        </w:rPr>
      </w:pPr>
      <w:r>
        <w:rPr>
          <w:rFonts w:hint="cs"/>
          <w:rtl/>
        </w:rPr>
        <w:t>רק רגע</w:t>
      </w:r>
      <w:r>
        <w:rPr>
          <w:rFonts w:hint="cs"/>
          <w:rtl/>
        </w:rPr>
        <w:t xml:space="preserve">, אדוני, עוד לא הפעלתי את השעון. חבר הכנסת שוחט, כבוד יושב-ראש ועדת הכספים, אברהם הירשזון, חבר הכנסת אורון, סיעת המפד"ל על כל שריה, יועציה וראשיה - - - </w:t>
      </w:r>
    </w:p>
    <w:p w14:paraId="3A52DD10" w14:textId="77777777" w:rsidR="00000000" w:rsidRDefault="009B75DB">
      <w:pPr>
        <w:pStyle w:val="af0"/>
        <w:rPr>
          <w:rtl/>
        </w:rPr>
      </w:pPr>
    </w:p>
    <w:p w14:paraId="17F778EB" w14:textId="77777777" w:rsidR="00000000" w:rsidRDefault="009B75DB">
      <w:pPr>
        <w:pStyle w:val="af0"/>
        <w:rPr>
          <w:rtl/>
        </w:rPr>
      </w:pPr>
      <w:r>
        <w:rPr>
          <w:rFonts w:hint="eastAsia"/>
          <w:rtl/>
        </w:rPr>
        <w:t>שר</w:t>
      </w:r>
      <w:r>
        <w:rPr>
          <w:rtl/>
        </w:rPr>
        <w:t xml:space="preserve"> הרווחה זבולון אורלב:</w:t>
      </w:r>
    </w:p>
    <w:p w14:paraId="0BE69B80" w14:textId="77777777" w:rsidR="00000000" w:rsidRDefault="009B75DB">
      <w:pPr>
        <w:pStyle w:val="a0"/>
        <w:rPr>
          <w:rFonts w:hint="cs"/>
          <w:rtl/>
        </w:rPr>
      </w:pPr>
    </w:p>
    <w:p w14:paraId="28E845F5" w14:textId="77777777" w:rsidR="00000000" w:rsidRDefault="009B75DB">
      <w:pPr>
        <w:pStyle w:val="a0"/>
        <w:rPr>
          <w:rFonts w:hint="cs"/>
          <w:rtl/>
        </w:rPr>
      </w:pPr>
      <w:r>
        <w:rPr>
          <w:rFonts w:hint="cs"/>
          <w:rtl/>
        </w:rPr>
        <w:t>לא כל.</w:t>
      </w:r>
    </w:p>
    <w:p w14:paraId="71D09447" w14:textId="77777777" w:rsidR="00000000" w:rsidRDefault="009B75DB">
      <w:pPr>
        <w:pStyle w:val="a0"/>
        <w:ind w:firstLine="0"/>
        <w:rPr>
          <w:rFonts w:hint="cs"/>
          <w:rtl/>
        </w:rPr>
      </w:pPr>
    </w:p>
    <w:p w14:paraId="69D5648C" w14:textId="77777777" w:rsidR="00000000" w:rsidRDefault="009B75DB">
      <w:pPr>
        <w:pStyle w:val="af1"/>
        <w:rPr>
          <w:rtl/>
        </w:rPr>
      </w:pPr>
      <w:r>
        <w:rPr>
          <w:rtl/>
        </w:rPr>
        <w:t>היו"ר ראובן ריבלין:</w:t>
      </w:r>
    </w:p>
    <w:p w14:paraId="3A7F3955" w14:textId="77777777" w:rsidR="00000000" w:rsidRDefault="009B75DB">
      <w:pPr>
        <w:pStyle w:val="a0"/>
        <w:rPr>
          <w:rtl/>
        </w:rPr>
      </w:pPr>
    </w:p>
    <w:p w14:paraId="3DC74FFD" w14:textId="77777777" w:rsidR="00000000" w:rsidRDefault="009B75DB">
      <w:pPr>
        <w:pStyle w:val="a0"/>
        <w:rPr>
          <w:rFonts w:hint="cs"/>
          <w:rtl/>
        </w:rPr>
      </w:pPr>
      <w:r>
        <w:rPr>
          <w:rFonts w:hint="cs"/>
          <w:rtl/>
        </w:rPr>
        <w:t>על חלק נכבד. מי שהוא ראש סיעה, הוא צריך להתכבד ב</w:t>
      </w:r>
      <w:r>
        <w:rPr>
          <w:rFonts w:hint="cs"/>
          <w:rtl/>
        </w:rPr>
        <w:t>סיעתו. בבקשה, חבר הכנסת וקנין.</w:t>
      </w:r>
    </w:p>
    <w:p w14:paraId="22547C25" w14:textId="77777777" w:rsidR="00000000" w:rsidRDefault="009B75DB">
      <w:pPr>
        <w:pStyle w:val="a0"/>
        <w:ind w:firstLine="0"/>
        <w:rPr>
          <w:rFonts w:hint="cs"/>
          <w:rtl/>
        </w:rPr>
      </w:pPr>
    </w:p>
    <w:p w14:paraId="1E2B6C1D" w14:textId="77777777" w:rsidR="00000000" w:rsidRDefault="009B75DB">
      <w:pPr>
        <w:pStyle w:val="-"/>
        <w:rPr>
          <w:rtl/>
        </w:rPr>
      </w:pPr>
      <w:bookmarkStart w:id="144" w:name="FS000000488T24_12_2003_13_26_16C"/>
      <w:bookmarkEnd w:id="144"/>
      <w:r>
        <w:rPr>
          <w:rtl/>
        </w:rPr>
        <w:t>יצחק וקנין (ש"ס):</w:t>
      </w:r>
    </w:p>
    <w:p w14:paraId="02DF51C1" w14:textId="77777777" w:rsidR="00000000" w:rsidRDefault="009B75DB">
      <w:pPr>
        <w:pStyle w:val="a0"/>
        <w:rPr>
          <w:rtl/>
        </w:rPr>
      </w:pPr>
    </w:p>
    <w:p w14:paraId="4C501BF3" w14:textId="77777777" w:rsidR="00000000" w:rsidRDefault="009B75DB">
      <w:pPr>
        <w:pStyle w:val="a0"/>
        <w:rPr>
          <w:rFonts w:hint="cs"/>
          <w:rtl/>
        </w:rPr>
      </w:pPr>
      <w:r>
        <w:rPr>
          <w:rFonts w:hint="cs"/>
          <w:rtl/>
        </w:rPr>
        <w:t xml:space="preserve">אדוני היושב-ראש, אחרי הצבעה כזאת לא פלא - - - </w:t>
      </w:r>
    </w:p>
    <w:p w14:paraId="384D1405" w14:textId="77777777" w:rsidR="00000000" w:rsidRDefault="009B75DB">
      <w:pPr>
        <w:pStyle w:val="a0"/>
        <w:ind w:firstLine="0"/>
        <w:rPr>
          <w:rFonts w:hint="cs"/>
          <w:rtl/>
        </w:rPr>
      </w:pPr>
    </w:p>
    <w:p w14:paraId="0005CD07" w14:textId="77777777" w:rsidR="00000000" w:rsidRDefault="009B75DB">
      <w:pPr>
        <w:pStyle w:val="af0"/>
        <w:rPr>
          <w:rtl/>
        </w:rPr>
      </w:pPr>
      <w:r>
        <w:rPr>
          <w:rFonts w:hint="eastAsia"/>
          <w:rtl/>
        </w:rPr>
        <w:t>מאיר</w:t>
      </w:r>
      <w:r>
        <w:rPr>
          <w:rtl/>
        </w:rPr>
        <w:t xml:space="preserve"> פרוש (יהדות התורה):</w:t>
      </w:r>
    </w:p>
    <w:p w14:paraId="79972469" w14:textId="77777777" w:rsidR="00000000" w:rsidRDefault="009B75DB">
      <w:pPr>
        <w:pStyle w:val="a0"/>
        <w:rPr>
          <w:rFonts w:hint="cs"/>
          <w:rtl/>
        </w:rPr>
      </w:pPr>
    </w:p>
    <w:p w14:paraId="365CCA0E" w14:textId="77777777" w:rsidR="00000000" w:rsidRDefault="009B75DB">
      <w:pPr>
        <w:pStyle w:val="a0"/>
        <w:rPr>
          <w:rFonts w:hint="cs"/>
          <w:rtl/>
        </w:rPr>
      </w:pPr>
      <w:r>
        <w:rPr>
          <w:rFonts w:hint="cs"/>
          <w:rtl/>
        </w:rPr>
        <w:t xml:space="preserve">הממשלה - - - והארגנטינאים הולכים. </w:t>
      </w:r>
    </w:p>
    <w:p w14:paraId="20C050BB" w14:textId="77777777" w:rsidR="00000000" w:rsidRDefault="009B75DB">
      <w:pPr>
        <w:pStyle w:val="a0"/>
        <w:ind w:firstLine="0"/>
        <w:rPr>
          <w:rFonts w:hint="cs"/>
          <w:rtl/>
        </w:rPr>
      </w:pPr>
    </w:p>
    <w:p w14:paraId="0CE5E104" w14:textId="77777777" w:rsidR="00000000" w:rsidRDefault="009B75DB">
      <w:pPr>
        <w:pStyle w:val="af1"/>
        <w:rPr>
          <w:rtl/>
        </w:rPr>
      </w:pPr>
      <w:r>
        <w:rPr>
          <w:rtl/>
        </w:rPr>
        <w:t>היו"ר ראובן ריבלין:</w:t>
      </w:r>
    </w:p>
    <w:p w14:paraId="69F60A14" w14:textId="77777777" w:rsidR="00000000" w:rsidRDefault="009B75DB">
      <w:pPr>
        <w:pStyle w:val="a0"/>
        <w:rPr>
          <w:rtl/>
        </w:rPr>
      </w:pPr>
    </w:p>
    <w:p w14:paraId="1EED80E0" w14:textId="77777777" w:rsidR="00000000" w:rsidRDefault="009B75DB">
      <w:pPr>
        <w:pStyle w:val="a0"/>
        <w:rPr>
          <w:rFonts w:hint="cs"/>
          <w:rtl/>
        </w:rPr>
      </w:pPr>
      <w:r>
        <w:rPr>
          <w:rFonts w:hint="cs"/>
          <w:rtl/>
        </w:rPr>
        <w:t>חבר הכנסת פרוש.</w:t>
      </w:r>
    </w:p>
    <w:p w14:paraId="1875E286" w14:textId="77777777" w:rsidR="00000000" w:rsidRDefault="009B75DB">
      <w:pPr>
        <w:pStyle w:val="a0"/>
        <w:ind w:firstLine="0"/>
        <w:rPr>
          <w:rFonts w:hint="cs"/>
          <w:rtl/>
        </w:rPr>
      </w:pPr>
    </w:p>
    <w:p w14:paraId="7D7FFDA7" w14:textId="77777777" w:rsidR="00000000" w:rsidRDefault="009B75DB">
      <w:pPr>
        <w:pStyle w:val="-"/>
        <w:rPr>
          <w:rtl/>
        </w:rPr>
      </w:pPr>
      <w:bookmarkStart w:id="145" w:name="FS000000488T24_12_2003_13_26_52C"/>
      <w:bookmarkEnd w:id="145"/>
      <w:r>
        <w:rPr>
          <w:rtl/>
        </w:rPr>
        <w:t>יצחק וקנין (ש"ס):</w:t>
      </w:r>
    </w:p>
    <w:p w14:paraId="3232DABE" w14:textId="77777777" w:rsidR="00000000" w:rsidRDefault="009B75DB">
      <w:pPr>
        <w:pStyle w:val="a0"/>
        <w:rPr>
          <w:rtl/>
        </w:rPr>
      </w:pPr>
    </w:p>
    <w:p w14:paraId="63FE743A" w14:textId="77777777" w:rsidR="00000000" w:rsidRDefault="009B75DB">
      <w:pPr>
        <w:pStyle w:val="a0"/>
        <w:rPr>
          <w:rFonts w:hint="cs"/>
          <w:rtl/>
        </w:rPr>
      </w:pPr>
      <w:r>
        <w:rPr>
          <w:rFonts w:hint="cs"/>
          <w:rtl/>
        </w:rPr>
        <w:t>אותם יהודי התפוצות שמגיעים לפה, למה הם</w:t>
      </w:r>
      <w:r>
        <w:rPr>
          <w:rFonts w:hint="cs"/>
          <w:rtl/>
        </w:rPr>
        <w:t xml:space="preserve"> מצפים?</w:t>
      </w:r>
    </w:p>
    <w:p w14:paraId="33BDC0AB" w14:textId="77777777" w:rsidR="00000000" w:rsidRDefault="009B75DB">
      <w:pPr>
        <w:pStyle w:val="a0"/>
        <w:ind w:firstLine="0"/>
        <w:rPr>
          <w:rFonts w:hint="cs"/>
          <w:rtl/>
        </w:rPr>
      </w:pPr>
    </w:p>
    <w:p w14:paraId="119533AB" w14:textId="77777777" w:rsidR="00000000" w:rsidRDefault="009B75DB">
      <w:pPr>
        <w:pStyle w:val="af1"/>
        <w:rPr>
          <w:rtl/>
        </w:rPr>
      </w:pPr>
      <w:r>
        <w:rPr>
          <w:rtl/>
        </w:rPr>
        <w:t>היו"ר ראובן ריבלין:</w:t>
      </w:r>
    </w:p>
    <w:p w14:paraId="23EBEEE8" w14:textId="77777777" w:rsidR="00000000" w:rsidRDefault="009B75DB">
      <w:pPr>
        <w:pStyle w:val="a0"/>
        <w:rPr>
          <w:rtl/>
        </w:rPr>
      </w:pPr>
    </w:p>
    <w:p w14:paraId="2D38EE35" w14:textId="77777777" w:rsidR="00000000" w:rsidRDefault="009B75DB">
      <w:pPr>
        <w:pStyle w:val="a0"/>
        <w:rPr>
          <w:rFonts w:hint="cs"/>
          <w:rtl/>
        </w:rPr>
      </w:pPr>
      <w:r>
        <w:rPr>
          <w:rFonts w:hint="cs"/>
          <w:rtl/>
        </w:rPr>
        <w:t>תחוסו עלי. 120 אנשים יושבים, תחוסו עלי.</w:t>
      </w:r>
    </w:p>
    <w:p w14:paraId="7C173C5E" w14:textId="77777777" w:rsidR="00000000" w:rsidRDefault="009B75DB">
      <w:pPr>
        <w:pStyle w:val="a0"/>
        <w:ind w:firstLine="0"/>
        <w:rPr>
          <w:rFonts w:hint="cs"/>
          <w:rtl/>
        </w:rPr>
      </w:pPr>
    </w:p>
    <w:p w14:paraId="2273EF8A" w14:textId="77777777" w:rsidR="00000000" w:rsidRDefault="009B75DB">
      <w:pPr>
        <w:pStyle w:val="af0"/>
        <w:rPr>
          <w:rtl/>
        </w:rPr>
      </w:pPr>
      <w:r>
        <w:rPr>
          <w:rFonts w:hint="eastAsia"/>
          <w:rtl/>
        </w:rPr>
        <w:t>מאיר</w:t>
      </w:r>
      <w:r>
        <w:rPr>
          <w:rtl/>
        </w:rPr>
        <w:t xml:space="preserve"> פרוש (יהדות התורה):</w:t>
      </w:r>
    </w:p>
    <w:p w14:paraId="54B951AE" w14:textId="77777777" w:rsidR="00000000" w:rsidRDefault="009B75DB">
      <w:pPr>
        <w:pStyle w:val="a0"/>
        <w:rPr>
          <w:rFonts w:hint="cs"/>
          <w:rtl/>
        </w:rPr>
      </w:pPr>
    </w:p>
    <w:p w14:paraId="647F642A" w14:textId="77777777" w:rsidR="00000000" w:rsidRDefault="009B75DB">
      <w:pPr>
        <w:pStyle w:val="a0"/>
        <w:rPr>
          <w:rFonts w:hint="cs"/>
          <w:rtl/>
        </w:rPr>
      </w:pPr>
      <w:r>
        <w:rPr>
          <w:rFonts w:hint="cs"/>
          <w:rtl/>
        </w:rPr>
        <w:t xml:space="preserve">- - - </w:t>
      </w:r>
    </w:p>
    <w:p w14:paraId="063284F0" w14:textId="77777777" w:rsidR="00000000" w:rsidRDefault="009B75DB">
      <w:pPr>
        <w:pStyle w:val="a0"/>
        <w:ind w:firstLine="0"/>
        <w:rPr>
          <w:rFonts w:hint="cs"/>
          <w:rtl/>
        </w:rPr>
      </w:pPr>
    </w:p>
    <w:p w14:paraId="5B22B152" w14:textId="77777777" w:rsidR="00000000" w:rsidRDefault="009B75DB">
      <w:pPr>
        <w:pStyle w:val="-"/>
        <w:rPr>
          <w:rtl/>
        </w:rPr>
      </w:pPr>
      <w:bookmarkStart w:id="146" w:name="FS000000488T24_12_2003_13_27_20C"/>
      <w:bookmarkEnd w:id="146"/>
      <w:r>
        <w:rPr>
          <w:rtl/>
        </w:rPr>
        <w:t>יצחק וקנין (ש"ס):</w:t>
      </w:r>
    </w:p>
    <w:p w14:paraId="5CF9713A" w14:textId="77777777" w:rsidR="00000000" w:rsidRDefault="009B75DB">
      <w:pPr>
        <w:pStyle w:val="a0"/>
        <w:rPr>
          <w:rtl/>
        </w:rPr>
      </w:pPr>
    </w:p>
    <w:p w14:paraId="6879A120" w14:textId="77777777" w:rsidR="00000000" w:rsidRDefault="009B75DB">
      <w:pPr>
        <w:pStyle w:val="a0"/>
        <w:rPr>
          <w:rFonts w:hint="cs"/>
          <w:rtl/>
        </w:rPr>
      </w:pPr>
      <w:r>
        <w:rPr>
          <w:rFonts w:hint="cs"/>
          <w:rtl/>
        </w:rPr>
        <w:t xml:space="preserve">יהודי התפוצות, ידידי הרב פרוש, האמן לי, אני יודע מה אני הולך להגיד. </w:t>
      </w:r>
    </w:p>
    <w:p w14:paraId="1D272769" w14:textId="77777777" w:rsidR="00000000" w:rsidRDefault="009B75DB">
      <w:pPr>
        <w:pStyle w:val="a0"/>
        <w:ind w:firstLine="0"/>
        <w:rPr>
          <w:rFonts w:hint="cs"/>
          <w:rtl/>
        </w:rPr>
      </w:pPr>
    </w:p>
    <w:p w14:paraId="021FB85F" w14:textId="77777777" w:rsidR="00000000" w:rsidRDefault="009B75DB">
      <w:pPr>
        <w:pStyle w:val="af0"/>
        <w:rPr>
          <w:rtl/>
        </w:rPr>
      </w:pPr>
    </w:p>
    <w:p w14:paraId="15F0C418" w14:textId="77777777" w:rsidR="00000000" w:rsidRDefault="009B75DB">
      <w:pPr>
        <w:pStyle w:val="af0"/>
        <w:rPr>
          <w:rtl/>
        </w:rPr>
      </w:pPr>
      <w:r>
        <w:rPr>
          <w:rFonts w:hint="eastAsia"/>
          <w:rtl/>
        </w:rPr>
        <w:t>מאיר</w:t>
      </w:r>
      <w:r>
        <w:rPr>
          <w:rtl/>
        </w:rPr>
        <w:t xml:space="preserve"> פרוש (יהדות התורה):</w:t>
      </w:r>
    </w:p>
    <w:p w14:paraId="509F8D4F" w14:textId="77777777" w:rsidR="00000000" w:rsidRDefault="009B75DB">
      <w:pPr>
        <w:pStyle w:val="a0"/>
        <w:rPr>
          <w:rFonts w:hint="cs"/>
          <w:rtl/>
        </w:rPr>
      </w:pPr>
    </w:p>
    <w:p w14:paraId="13FCF036" w14:textId="77777777" w:rsidR="00000000" w:rsidRDefault="009B75DB">
      <w:pPr>
        <w:pStyle w:val="a0"/>
        <w:rPr>
          <w:rFonts w:hint="cs"/>
          <w:rtl/>
        </w:rPr>
      </w:pPr>
      <w:r>
        <w:rPr>
          <w:rFonts w:hint="cs"/>
          <w:rtl/>
        </w:rPr>
        <w:t>שאדוני היושב-ראש ייתן לנו לצעוק עכש</w:t>
      </w:r>
      <w:r>
        <w:rPr>
          <w:rFonts w:hint="cs"/>
          <w:rtl/>
        </w:rPr>
        <w:t>יו.</w:t>
      </w:r>
    </w:p>
    <w:p w14:paraId="6997F94B" w14:textId="77777777" w:rsidR="00000000" w:rsidRDefault="009B75DB">
      <w:pPr>
        <w:pStyle w:val="a0"/>
        <w:ind w:firstLine="0"/>
        <w:rPr>
          <w:rFonts w:hint="cs"/>
          <w:rtl/>
        </w:rPr>
      </w:pPr>
    </w:p>
    <w:p w14:paraId="06439C80" w14:textId="77777777" w:rsidR="00000000" w:rsidRDefault="009B75DB">
      <w:pPr>
        <w:pStyle w:val="af1"/>
        <w:rPr>
          <w:rtl/>
        </w:rPr>
      </w:pPr>
      <w:r>
        <w:rPr>
          <w:rtl/>
        </w:rPr>
        <w:t>היו"ר ראובן ריבלין:</w:t>
      </w:r>
    </w:p>
    <w:p w14:paraId="6AD77D57" w14:textId="77777777" w:rsidR="00000000" w:rsidRDefault="009B75DB">
      <w:pPr>
        <w:pStyle w:val="a0"/>
        <w:rPr>
          <w:rtl/>
        </w:rPr>
      </w:pPr>
    </w:p>
    <w:p w14:paraId="67F05E33" w14:textId="77777777" w:rsidR="00000000" w:rsidRDefault="009B75DB">
      <w:pPr>
        <w:pStyle w:val="a0"/>
        <w:rPr>
          <w:rFonts w:hint="cs"/>
          <w:rtl/>
        </w:rPr>
      </w:pPr>
      <w:r>
        <w:rPr>
          <w:rFonts w:hint="cs"/>
          <w:rtl/>
        </w:rPr>
        <w:t>ישב אדוני לפחות כשהוא צועק. גם לעמוד וגם לצעוק?</w:t>
      </w:r>
    </w:p>
    <w:p w14:paraId="0B5AC470" w14:textId="77777777" w:rsidR="00000000" w:rsidRDefault="009B75DB">
      <w:pPr>
        <w:pStyle w:val="a0"/>
        <w:ind w:firstLine="0"/>
        <w:rPr>
          <w:rFonts w:hint="cs"/>
          <w:rtl/>
        </w:rPr>
      </w:pPr>
    </w:p>
    <w:p w14:paraId="342EC478" w14:textId="77777777" w:rsidR="00000000" w:rsidRDefault="009B75DB">
      <w:pPr>
        <w:pStyle w:val="-"/>
        <w:rPr>
          <w:rtl/>
        </w:rPr>
      </w:pPr>
      <w:bookmarkStart w:id="147" w:name="FS000000488T24_12_2003_13_10_22C"/>
      <w:bookmarkEnd w:id="147"/>
      <w:r>
        <w:rPr>
          <w:rtl/>
        </w:rPr>
        <w:t>יצחק וקנין (ש"ס):</w:t>
      </w:r>
    </w:p>
    <w:p w14:paraId="013409E3" w14:textId="77777777" w:rsidR="00000000" w:rsidRDefault="009B75DB">
      <w:pPr>
        <w:pStyle w:val="a0"/>
        <w:rPr>
          <w:rtl/>
        </w:rPr>
      </w:pPr>
    </w:p>
    <w:p w14:paraId="446BF838" w14:textId="77777777" w:rsidR="00000000" w:rsidRDefault="009B75DB">
      <w:pPr>
        <w:pStyle w:val="a0"/>
        <w:rPr>
          <w:rFonts w:hint="cs"/>
          <w:rtl/>
        </w:rPr>
      </w:pPr>
      <w:r>
        <w:rPr>
          <w:rFonts w:hint="cs"/>
          <w:rtl/>
        </w:rPr>
        <w:t>כאשר יש ידיעה כל כך קשה, שיותר מ-1,000 יהודים שעלו לארץ מארגנטינה, עוזבים בחזרה - - - -</w:t>
      </w:r>
    </w:p>
    <w:p w14:paraId="7D1E635E" w14:textId="77777777" w:rsidR="00000000" w:rsidRDefault="009B75DB">
      <w:pPr>
        <w:pStyle w:val="a0"/>
        <w:rPr>
          <w:rFonts w:hint="cs"/>
          <w:rtl/>
        </w:rPr>
      </w:pPr>
    </w:p>
    <w:p w14:paraId="11D70F74" w14:textId="77777777" w:rsidR="00000000" w:rsidRDefault="009B75DB">
      <w:pPr>
        <w:pStyle w:val="af1"/>
        <w:rPr>
          <w:rtl/>
        </w:rPr>
      </w:pPr>
      <w:r>
        <w:rPr>
          <w:rtl/>
        </w:rPr>
        <w:t>היו"ר</w:t>
      </w:r>
      <w:r>
        <w:rPr>
          <w:rFonts w:hint="cs"/>
          <w:rtl/>
        </w:rPr>
        <w:t xml:space="preserve"> ראובן ריבלין</w:t>
      </w:r>
      <w:r>
        <w:rPr>
          <w:rtl/>
        </w:rPr>
        <w:t>:</w:t>
      </w:r>
    </w:p>
    <w:p w14:paraId="027883D3" w14:textId="77777777" w:rsidR="00000000" w:rsidRDefault="009B75DB">
      <w:pPr>
        <w:pStyle w:val="a0"/>
        <w:rPr>
          <w:rtl/>
        </w:rPr>
      </w:pPr>
    </w:p>
    <w:p w14:paraId="6465EF58" w14:textId="77777777" w:rsidR="00000000" w:rsidRDefault="009B75DB">
      <w:pPr>
        <w:pStyle w:val="a0"/>
        <w:rPr>
          <w:rFonts w:hint="cs"/>
          <w:rtl/>
        </w:rPr>
      </w:pPr>
      <w:r>
        <w:rPr>
          <w:rFonts w:hint="cs"/>
          <w:rtl/>
        </w:rPr>
        <w:t>חבר הכנסת כהן, אני פשוט נדהם. והמצלמה עליך.</w:t>
      </w:r>
    </w:p>
    <w:p w14:paraId="359BFDEE" w14:textId="77777777" w:rsidR="00000000" w:rsidRDefault="009B75DB">
      <w:pPr>
        <w:pStyle w:val="a0"/>
        <w:rPr>
          <w:rFonts w:hint="cs"/>
          <w:rtl/>
        </w:rPr>
      </w:pPr>
    </w:p>
    <w:p w14:paraId="3C6960B6" w14:textId="77777777" w:rsidR="00000000" w:rsidRDefault="009B75DB">
      <w:pPr>
        <w:pStyle w:val="-"/>
        <w:rPr>
          <w:rtl/>
        </w:rPr>
      </w:pPr>
      <w:bookmarkStart w:id="148" w:name="FS000000488T24_12_2003_13_11_10C"/>
      <w:bookmarkEnd w:id="148"/>
      <w:r>
        <w:rPr>
          <w:rtl/>
        </w:rPr>
        <w:t>יצחק וק</w:t>
      </w:r>
      <w:r>
        <w:rPr>
          <w:rtl/>
        </w:rPr>
        <w:t>נין (ש"ס):</w:t>
      </w:r>
    </w:p>
    <w:p w14:paraId="31B00A5F" w14:textId="77777777" w:rsidR="00000000" w:rsidRDefault="009B75DB">
      <w:pPr>
        <w:pStyle w:val="a0"/>
        <w:rPr>
          <w:rtl/>
        </w:rPr>
      </w:pPr>
    </w:p>
    <w:p w14:paraId="498AB9B3" w14:textId="77777777" w:rsidR="00000000" w:rsidRDefault="009B75DB">
      <w:pPr>
        <w:pStyle w:val="a0"/>
        <w:rPr>
          <w:rFonts w:hint="cs"/>
          <w:rtl/>
        </w:rPr>
      </w:pPr>
      <w:r>
        <w:rPr>
          <w:rFonts w:hint="cs"/>
          <w:rtl/>
        </w:rPr>
        <w:t>רבותי, כולנו זוכרים את המראות בארגנטינה - - -</w:t>
      </w:r>
    </w:p>
    <w:p w14:paraId="6A02E409" w14:textId="77777777" w:rsidR="00000000" w:rsidRDefault="009B75DB">
      <w:pPr>
        <w:pStyle w:val="a0"/>
        <w:rPr>
          <w:rFonts w:hint="cs"/>
          <w:rtl/>
        </w:rPr>
      </w:pPr>
    </w:p>
    <w:p w14:paraId="0BF32F93" w14:textId="77777777" w:rsidR="00000000" w:rsidRDefault="009B75DB">
      <w:pPr>
        <w:pStyle w:val="af0"/>
        <w:rPr>
          <w:rtl/>
        </w:rPr>
      </w:pPr>
      <w:r>
        <w:rPr>
          <w:rFonts w:hint="eastAsia"/>
          <w:rtl/>
        </w:rPr>
        <w:t>יצחק</w:t>
      </w:r>
      <w:r>
        <w:rPr>
          <w:rtl/>
        </w:rPr>
        <w:t xml:space="preserve"> כהן (ש"ס):</w:t>
      </w:r>
    </w:p>
    <w:p w14:paraId="0B74C903" w14:textId="77777777" w:rsidR="00000000" w:rsidRDefault="009B75DB">
      <w:pPr>
        <w:pStyle w:val="a0"/>
        <w:rPr>
          <w:rFonts w:hint="cs"/>
          <w:rtl/>
        </w:rPr>
      </w:pPr>
    </w:p>
    <w:p w14:paraId="1A502AD2" w14:textId="77777777" w:rsidR="00000000" w:rsidRDefault="009B75DB">
      <w:pPr>
        <w:pStyle w:val="a0"/>
        <w:rPr>
          <w:rFonts w:hint="cs"/>
          <w:rtl/>
        </w:rPr>
      </w:pPr>
      <w:r>
        <w:rPr>
          <w:rFonts w:hint="cs"/>
          <w:rtl/>
        </w:rPr>
        <w:t>המצלמה לא עלי.</w:t>
      </w:r>
    </w:p>
    <w:p w14:paraId="10876CA5" w14:textId="77777777" w:rsidR="00000000" w:rsidRDefault="009B75DB">
      <w:pPr>
        <w:pStyle w:val="a0"/>
        <w:rPr>
          <w:rFonts w:hint="cs"/>
          <w:rtl/>
        </w:rPr>
      </w:pPr>
    </w:p>
    <w:p w14:paraId="365FABD1" w14:textId="77777777" w:rsidR="00000000" w:rsidRDefault="009B75DB">
      <w:pPr>
        <w:pStyle w:val="af1"/>
        <w:rPr>
          <w:rtl/>
        </w:rPr>
      </w:pPr>
      <w:r>
        <w:rPr>
          <w:rtl/>
        </w:rPr>
        <w:t>היו"ר</w:t>
      </w:r>
      <w:r>
        <w:rPr>
          <w:rFonts w:hint="cs"/>
          <w:rtl/>
        </w:rPr>
        <w:t xml:space="preserve"> ראובן ריבלין</w:t>
      </w:r>
      <w:r>
        <w:rPr>
          <w:rtl/>
        </w:rPr>
        <w:t>:</w:t>
      </w:r>
    </w:p>
    <w:p w14:paraId="0F4F3B68" w14:textId="77777777" w:rsidR="00000000" w:rsidRDefault="009B75DB">
      <w:pPr>
        <w:pStyle w:val="a0"/>
        <w:rPr>
          <w:rtl/>
        </w:rPr>
      </w:pPr>
    </w:p>
    <w:p w14:paraId="6DA6CD62" w14:textId="77777777" w:rsidR="00000000" w:rsidRDefault="009B75DB">
      <w:pPr>
        <w:pStyle w:val="a0"/>
        <w:rPr>
          <w:rFonts w:hint="cs"/>
          <w:rtl/>
        </w:rPr>
      </w:pPr>
      <w:r>
        <w:rPr>
          <w:rFonts w:hint="cs"/>
          <w:rtl/>
        </w:rPr>
        <w:t>חבר הכנסת כהן, אני קורא אותך לסדר פעם שלישית. לצאת מהאולם. אדוני יוציא אותו מיד מהאולם.</w:t>
      </w:r>
    </w:p>
    <w:p w14:paraId="3322292E" w14:textId="77777777" w:rsidR="00000000" w:rsidRDefault="009B75DB">
      <w:pPr>
        <w:pStyle w:val="a0"/>
        <w:rPr>
          <w:rFonts w:hint="cs"/>
          <w:rtl/>
        </w:rPr>
      </w:pPr>
    </w:p>
    <w:p w14:paraId="409297DD" w14:textId="77777777" w:rsidR="00000000" w:rsidRDefault="009B75DB">
      <w:pPr>
        <w:pStyle w:val="-"/>
        <w:rPr>
          <w:rtl/>
        </w:rPr>
      </w:pPr>
      <w:bookmarkStart w:id="149" w:name="FS000000488T24_12_2003_13_12_03C"/>
      <w:bookmarkEnd w:id="149"/>
      <w:r>
        <w:rPr>
          <w:rtl/>
        </w:rPr>
        <w:t>יצחק וקנין (ש"ס):</w:t>
      </w:r>
    </w:p>
    <w:p w14:paraId="52D8BE12" w14:textId="77777777" w:rsidR="00000000" w:rsidRDefault="009B75DB">
      <w:pPr>
        <w:pStyle w:val="a0"/>
        <w:rPr>
          <w:rtl/>
        </w:rPr>
      </w:pPr>
    </w:p>
    <w:p w14:paraId="600088A3" w14:textId="77777777" w:rsidR="00000000" w:rsidRDefault="009B75DB">
      <w:pPr>
        <w:pStyle w:val="a0"/>
        <w:rPr>
          <w:rFonts w:hint="cs"/>
          <w:rtl/>
        </w:rPr>
      </w:pPr>
      <w:r>
        <w:rPr>
          <w:rFonts w:hint="cs"/>
          <w:rtl/>
        </w:rPr>
        <w:t>מילא, איציק כהן, אתה מפריע - - -</w:t>
      </w:r>
    </w:p>
    <w:p w14:paraId="0F86B5BA" w14:textId="77777777" w:rsidR="00000000" w:rsidRDefault="009B75DB">
      <w:pPr>
        <w:pStyle w:val="a0"/>
        <w:rPr>
          <w:rFonts w:hint="cs"/>
          <w:rtl/>
        </w:rPr>
      </w:pPr>
    </w:p>
    <w:p w14:paraId="3DF65240" w14:textId="77777777" w:rsidR="00000000" w:rsidRDefault="009B75DB">
      <w:pPr>
        <w:pStyle w:val="af1"/>
        <w:rPr>
          <w:rtl/>
        </w:rPr>
      </w:pPr>
      <w:r>
        <w:rPr>
          <w:rtl/>
        </w:rPr>
        <w:t>ה</w:t>
      </w:r>
      <w:r>
        <w:rPr>
          <w:rtl/>
        </w:rPr>
        <w:t>יו"ר</w:t>
      </w:r>
      <w:r>
        <w:rPr>
          <w:rFonts w:hint="cs"/>
          <w:rtl/>
        </w:rPr>
        <w:t xml:space="preserve"> ראובן ריבלין</w:t>
      </w:r>
      <w:r>
        <w:rPr>
          <w:rtl/>
        </w:rPr>
        <w:t>:</w:t>
      </w:r>
    </w:p>
    <w:p w14:paraId="2DBE2523" w14:textId="77777777" w:rsidR="00000000" w:rsidRDefault="009B75DB">
      <w:pPr>
        <w:pStyle w:val="a0"/>
        <w:rPr>
          <w:rtl/>
        </w:rPr>
      </w:pPr>
    </w:p>
    <w:p w14:paraId="72A378EB" w14:textId="77777777" w:rsidR="00000000" w:rsidRDefault="009B75DB">
      <w:pPr>
        <w:pStyle w:val="a0"/>
        <w:rPr>
          <w:rFonts w:hint="cs"/>
          <w:rtl/>
        </w:rPr>
      </w:pPr>
      <w:r>
        <w:rPr>
          <w:rFonts w:hint="cs"/>
          <w:rtl/>
        </w:rPr>
        <w:t>מובן שגם המצלמות הולכות אחריך כל הזמן. נא להוציא את חבר הכנסת כהן מהאולם.</w:t>
      </w:r>
    </w:p>
    <w:p w14:paraId="0462BAF9" w14:textId="77777777" w:rsidR="00000000" w:rsidRDefault="009B75DB">
      <w:pPr>
        <w:pStyle w:val="a0"/>
        <w:rPr>
          <w:rFonts w:hint="cs"/>
          <w:rtl/>
        </w:rPr>
      </w:pPr>
    </w:p>
    <w:p w14:paraId="5AAB8FA3" w14:textId="77777777" w:rsidR="00000000" w:rsidRDefault="009B75DB">
      <w:pPr>
        <w:pStyle w:val="af0"/>
        <w:rPr>
          <w:rtl/>
        </w:rPr>
      </w:pPr>
      <w:r>
        <w:rPr>
          <w:rFonts w:hint="eastAsia"/>
          <w:rtl/>
        </w:rPr>
        <w:t>יצחק</w:t>
      </w:r>
      <w:r>
        <w:rPr>
          <w:rtl/>
        </w:rPr>
        <w:t xml:space="preserve"> כהן (ש"ס):</w:t>
      </w:r>
    </w:p>
    <w:p w14:paraId="02B24E5D" w14:textId="77777777" w:rsidR="00000000" w:rsidRDefault="009B75DB">
      <w:pPr>
        <w:pStyle w:val="a0"/>
        <w:rPr>
          <w:rFonts w:hint="cs"/>
          <w:rtl/>
        </w:rPr>
      </w:pPr>
    </w:p>
    <w:p w14:paraId="0D74F9B7" w14:textId="77777777" w:rsidR="00000000" w:rsidRDefault="009B75DB">
      <w:pPr>
        <w:pStyle w:val="a0"/>
        <w:rPr>
          <w:rFonts w:hint="cs"/>
          <w:rtl/>
        </w:rPr>
      </w:pPr>
      <w:r>
        <w:rPr>
          <w:rFonts w:hint="cs"/>
          <w:rtl/>
        </w:rPr>
        <w:t>לא צריך, אני אצא לבד.</w:t>
      </w:r>
    </w:p>
    <w:p w14:paraId="5B9C903D" w14:textId="77777777" w:rsidR="00000000" w:rsidRDefault="009B75DB">
      <w:pPr>
        <w:pStyle w:val="a0"/>
        <w:rPr>
          <w:rFonts w:hint="cs"/>
          <w:rtl/>
        </w:rPr>
      </w:pPr>
    </w:p>
    <w:p w14:paraId="20564BD4" w14:textId="77777777" w:rsidR="00000000" w:rsidRDefault="009B75DB">
      <w:pPr>
        <w:pStyle w:val="af1"/>
        <w:rPr>
          <w:rtl/>
        </w:rPr>
      </w:pPr>
      <w:r>
        <w:rPr>
          <w:rtl/>
        </w:rPr>
        <w:t>היו"ר</w:t>
      </w:r>
      <w:r>
        <w:rPr>
          <w:rFonts w:hint="cs"/>
          <w:rtl/>
        </w:rPr>
        <w:t xml:space="preserve"> ראובן ריבלין</w:t>
      </w:r>
      <w:r>
        <w:rPr>
          <w:rtl/>
        </w:rPr>
        <w:t>:</w:t>
      </w:r>
    </w:p>
    <w:p w14:paraId="29A7CB6D" w14:textId="77777777" w:rsidR="00000000" w:rsidRDefault="009B75DB">
      <w:pPr>
        <w:pStyle w:val="a0"/>
        <w:rPr>
          <w:rtl/>
        </w:rPr>
      </w:pPr>
    </w:p>
    <w:p w14:paraId="2533CC0C" w14:textId="77777777" w:rsidR="00000000" w:rsidRDefault="009B75DB">
      <w:pPr>
        <w:pStyle w:val="a0"/>
        <w:rPr>
          <w:rFonts w:hint="cs"/>
          <w:rtl/>
        </w:rPr>
      </w:pPr>
      <w:r>
        <w:rPr>
          <w:rFonts w:hint="cs"/>
          <w:rtl/>
        </w:rPr>
        <w:t>נא להוציא אותו מהאולם</w:t>
      </w:r>
    </w:p>
    <w:p w14:paraId="4F27ABB8" w14:textId="77777777" w:rsidR="00000000" w:rsidRDefault="009B75DB">
      <w:pPr>
        <w:pStyle w:val="a0"/>
        <w:rPr>
          <w:rFonts w:hint="cs"/>
          <w:rtl/>
        </w:rPr>
      </w:pPr>
    </w:p>
    <w:p w14:paraId="3FF396FF" w14:textId="77777777" w:rsidR="00000000" w:rsidRDefault="009B75DB">
      <w:pPr>
        <w:pStyle w:val="-"/>
        <w:rPr>
          <w:rtl/>
        </w:rPr>
      </w:pPr>
      <w:bookmarkStart w:id="150" w:name="FS000000488T24_12_2003_13_13_34C"/>
      <w:bookmarkEnd w:id="150"/>
      <w:r>
        <w:rPr>
          <w:rtl/>
        </w:rPr>
        <w:t>יצחק וקנין (ש"ס):</w:t>
      </w:r>
    </w:p>
    <w:p w14:paraId="7EF496B7" w14:textId="77777777" w:rsidR="00000000" w:rsidRDefault="009B75DB">
      <w:pPr>
        <w:pStyle w:val="a0"/>
        <w:rPr>
          <w:rtl/>
        </w:rPr>
      </w:pPr>
    </w:p>
    <w:p w14:paraId="0846E1C5" w14:textId="77777777" w:rsidR="00000000" w:rsidRDefault="009B75DB">
      <w:pPr>
        <w:pStyle w:val="a0"/>
        <w:rPr>
          <w:rFonts w:hint="cs"/>
          <w:rtl/>
        </w:rPr>
      </w:pPr>
      <w:r>
        <w:rPr>
          <w:rFonts w:hint="cs"/>
          <w:rtl/>
        </w:rPr>
        <w:t>אדוני היושב-ראש- - -</w:t>
      </w:r>
    </w:p>
    <w:p w14:paraId="224FFCA3" w14:textId="77777777" w:rsidR="00000000" w:rsidRDefault="009B75DB">
      <w:pPr>
        <w:pStyle w:val="af0"/>
        <w:rPr>
          <w:rFonts w:hint="cs"/>
          <w:rtl/>
        </w:rPr>
      </w:pPr>
    </w:p>
    <w:p w14:paraId="719BCA49" w14:textId="77777777" w:rsidR="00000000" w:rsidRDefault="009B75DB">
      <w:pPr>
        <w:pStyle w:val="af0"/>
        <w:rPr>
          <w:rtl/>
        </w:rPr>
      </w:pPr>
      <w:r>
        <w:rPr>
          <w:rFonts w:hint="eastAsia"/>
          <w:rtl/>
        </w:rPr>
        <w:t>מאיר</w:t>
      </w:r>
      <w:r>
        <w:rPr>
          <w:rtl/>
        </w:rPr>
        <w:t xml:space="preserve"> פרוש (יהדות התורה):</w:t>
      </w:r>
    </w:p>
    <w:p w14:paraId="00AC40E5" w14:textId="77777777" w:rsidR="00000000" w:rsidRDefault="009B75DB">
      <w:pPr>
        <w:pStyle w:val="a0"/>
        <w:rPr>
          <w:rFonts w:hint="cs"/>
          <w:rtl/>
        </w:rPr>
      </w:pPr>
    </w:p>
    <w:p w14:paraId="6B4233BB" w14:textId="77777777" w:rsidR="00000000" w:rsidRDefault="009B75DB">
      <w:pPr>
        <w:pStyle w:val="a0"/>
        <w:rPr>
          <w:rFonts w:hint="cs"/>
          <w:rtl/>
        </w:rPr>
      </w:pPr>
      <w:r>
        <w:rPr>
          <w:rFonts w:hint="cs"/>
          <w:rtl/>
        </w:rPr>
        <w:t>גם שרון לא</w:t>
      </w:r>
      <w:r>
        <w:rPr>
          <w:rFonts w:hint="cs"/>
          <w:rtl/>
        </w:rPr>
        <w:t xml:space="preserve"> באולם.</w:t>
      </w:r>
    </w:p>
    <w:p w14:paraId="65C78305" w14:textId="77777777" w:rsidR="00000000" w:rsidRDefault="009B75DB">
      <w:pPr>
        <w:pStyle w:val="a0"/>
        <w:rPr>
          <w:rFonts w:hint="cs"/>
          <w:rtl/>
        </w:rPr>
      </w:pPr>
    </w:p>
    <w:p w14:paraId="31FA4663" w14:textId="77777777" w:rsidR="00000000" w:rsidRDefault="009B75DB">
      <w:pPr>
        <w:pStyle w:val="-"/>
        <w:rPr>
          <w:rtl/>
        </w:rPr>
      </w:pPr>
      <w:bookmarkStart w:id="151" w:name="FS000000488T24_12_2003_13_13_41C"/>
      <w:bookmarkEnd w:id="151"/>
      <w:r>
        <w:rPr>
          <w:rtl/>
        </w:rPr>
        <w:t>יצחק וקנין (ש"ס):</w:t>
      </w:r>
    </w:p>
    <w:p w14:paraId="696B0932" w14:textId="77777777" w:rsidR="00000000" w:rsidRDefault="009B75DB">
      <w:pPr>
        <w:pStyle w:val="a0"/>
        <w:rPr>
          <w:rtl/>
        </w:rPr>
      </w:pPr>
    </w:p>
    <w:p w14:paraId="4A4CBD12" w14:textId="77777777" w:rsidR="00000000" w:rsidRDefault="009B75DB">
      <w:pPr>
        <w:pStyle w:val="a0"/>
        <w:rPr>
          <w:rFonts w:hint="cs"/>
          <w:rtl/>
        </w:rPr>
      </w:pPr>
      <w:r>
        <w:rPr>
          <w:rFonts w:hint="cs"/>
          <w:rtl/>
        </w:rPr>
        <w:t>ידידי פרוש, תנו לי לסיים כמה מלים, משפט אחד.</w:t>
      </w:r>
    </w:p>
    <w:p w14:paraId="7CFE49AE" w14:textId="77777777" w:rsidR="00000000" w:rsidRDefault="009B75DB">
      <w:pPr>
        <w:pStyle w:val="a0"/>
        <w:rPr>
          <w:rFonts w:hint="cs"/>
          <w:rtl/>
        </w:rPr>
      </w:pPr>
    </w:p>
    <w:p w14:paraId="425D98DD" w14:textId="77777777" w:rsidR="00000000" w:rsidRDefault="009B75DB">
      <w:pPr>
        <w:pStyle w:val="af0"/>
        <w:rPr>
          <w:rtl/>
        </w:rPr>
      </w:pPr>
      <w:r>
        <w:rPr>
          <w:rFonts w:hint="eastAsia"/>
          <w:rtl/>
        </w:rPr>
        <w:t>מאיר</w:t>
      </w:r>
      <w:r>
        <w:rPr>
          <w:rtl/>
        </w:rPr>
        <w:t xml:space="preserve"> פרוש (יהדות התורה):</w:t>
      </w:r>
    </w:p>
    <w:p w14:paraId="1BBE2B7B" w14:textId="77777777" w:rsidR="00000000" w:rsidRDefault="009B75DB">
      <w:pPr>
        <w:pStyle w:val="a0"/>
        <w:rPr>
          <w:rFonts w:hint="cs"/>
          <w:rtl/>
        </w:rPr>
      </w:pPr>
    </w:p>
    <w:p w14:paraId="6996D550" w14:textId="77777777" w:rsidR="00000000" w:rsidRDefault="009B75DB">
      <w:pPr>
        <w:pStyle w:val="a0"/>
        <w:rPr>
          <w:rFonts w:hint="cs"/>
          <w:rtl/>
        </w:rPr>
      </w:pPr>
      <w:r>
        <w:rPr>
          <w:rFonts w:hint="cs"/>
          <w:rtl/>
        </w:rPr>
        <w:t>ראיתי את שרון, הוא הולך אתך.</w:t>
      </w:r>
    </w:p>
    <w:p w14:paraId="5A8250C7" w14:textId="77777777" w:rsidR="00000000" w:rsidRDefault="009B75DB">
      <w:pPr>
        <w:pStyle w:val="a0"/>
        <w:rPr>
          <w:rFonts w:hint="cs"/>
          <w:rtl/>
        </w:rPr>
      </w:pPr>
    </w:p>
    <w:p w14:paraId="5461BFA7" w14:textId="77777777" w:rsidR="00000000" w:rsidRDefault="009B75DB">
      <w:pPr>
        <w:pStyle w:val="-"/>
        <w:rPr>
          <w:rtl/>
        </w:rPr>
      </w:pPr>
      <w:bookmarkStart w:id="152" w:name="FS000000488T24_12_2003_13_14_34C"/>
      <w:bookmarkEnd w:id="152"/>
      <w:r>
        <w:rPr>
          <w:rtl/>
        </w:rPr>
        <w:t>יצחק וקנין (ש"ס):</w:t>
      </w:r>
    </w:p>
    <w:p w14:paraId="45024FF2" w14:textId="77777777" w:rsidR="00000000" w:rsidRDefault="009B75DB">
      <w:pPr>
        <w:pStyle w:val="a0"/>
        <w:rPr>
          <w:rtl/>
        </w:rPr>
      </w:pPr>
    </w:p>
    <w:p w14:paraId="04C1CE6F" w14:textId="77777777" w:rsidR="00000000" w:rsidRDefault="009B75DB">
      <w:pPr>
        <w:pStyle w:val="a0"/>
        <w:rPr>
          <w:rFonts w:hint="cs"/>
          <w:rtl/>
        </w:rPr>
      </w:pPr>
      <w:r>
        <w:rPr>
          <w:rFonts w:hint="cs"/>
          <w:rtl/>
        </w:rPr>
        <w:t>אל תצפה מהממשלה, תסלח לי, אני לא רוצה להגיד, הרעה הזאת - - -</w:t>
      </w:r>
    </w:p>
    <w:p w14:paraId="1A1931CC" w14:textId="77777777" w:rsidR="00000000" w:rsidRDefault="009B75DB">
      <w:pPr>
        <w:pStyle w:val="a0"/>
        <w:rPr>
          <w:rFonts w:hint="cs"/>
          <w:rtl/>
        </w:rPr>
      </w:pPr>
    </w:p>
    <w:p w14:paraId="53981ECC" w14:textId="77777777" w:rsidR="00000000" w:rsidRDefault="009B75DB">
      <w:pPr>
        <w:pStyle w:val="af0"/>
        <w:rPr>
          <w:rtl/>
        </w:rPr>
      </w:pPr>
      <w:r>
        <w:rPr>
          <w:rFonts w:hint="eastAsia"/>
          <w:rtl/>
        </w:rPr>
        <w:t>אליהו</w:t>
      </w:r>
      <w:r>
        <w:rPr>
          <w:rtl/>
        </w:rPr>
        <w:t xml:space="preserve"> ישי (ש"ס):</w:t>
      </w:r>
    </w:p>
    <w:p w14:paraId="0DE26116" w14:textId="77777777" w:rsidR="00000000" w:rsidRDefault="009B75DB">
      <w:pPr>
        <w:pStyle w:val="a0"/>
        <w:rPr>
          <w:rtl/>
        </w:rPr>
      </w:pPr>
    </w:p>
    <w:p w14:paraId="40B34ED3" w14:textId="77777777" w:rsidR="00000000" w:rsidRDefault="009B75DB">
      <w:pPr>
        <w:pStyle w:val="a0"/>
        <w:rPr>
          <w:rFonts w:hint="cs"/>
          <w:rtl/>
        </w:rPr>
      </w:pPr>
      <w:r>
        <w:rPr>
          <w:rFonts w:hint="cs"/>
          <w:rtl/>
        </w:rPr>
        <w:t>אתה יכול להגיד. אתה יכול לה</w:t>
      </w:r>
      <w:r>
        <w:rPr>
          <w:rFonts w:hint="cs"/>
          <w:rtl/>
        </w:rPr>
        <w:t>גיד שזה יום שחור לדמוקרטיה הישראלית.</w:t>
      </w:r>
    </w:p>
    <w:p w14:paraId="39E3D995" w14:textId="77777777" w:rsidR="00000000" w:rsidRDefault="009B75DB">
      <w:pPr>
        <w:pStyle w:val="a0"/>
        <w:rPr>
          <w:rFonts w:hint="cs"/>
          <w:rtl/>
        </w:rPr>
      </w:pPr>
    </w:p>
    <w:p w14:paraId="751EF64D" w14:textId="77777777" w:rsidR="00000000" w:rsidRDefault="009B75DB">
      <w:pPr>
        <w:pStyle w:val="-"/>
        <w:rPr>
          <w:rtl/>
        </w:rPr>
      </w:pPr>
      <w:bookmarkStart w:id="153" w:name="FS000000488T24_12_2003_13_15_55C"/>
      <w:bookmarkEnd w:id="153"/>
      <w:r>
        <w:rPr>
          <w:rtl/>
        </w:rPr>
        <w:t>יצחק וקנין (ש"ס):</w:t>
      </w:r>
    </w:p>
    <w:p w14:paraId="3FDBEB9F" w14:textId="77777777" w:rsidR="00000000" w:rsidRDefault="009B75DB">
      <w:pPr>
        <w:pStyle w:val="a0"/>
        <w:rPr>
          <w:rtl/>
        </w:rPr>
      </w:pPr>
    </w:p>
    <w:p w14:paraId="72EB1225" w14:textId="77777777" w:rsidR="00000000" w:rsidRDefault="009B75DB">
      <w:pPr>
        <w:pStyle w:val="a0"/>
        <w:rPr>
          <w:rFonts w:hint="cs"/>
          <w:rtl/>
        </w:rPr>
      </w:pPr>
      <w:r>
        <w:rPr>
          <w:rFonts w:hint="cs"/>
          <w:rtl/>
        </w:rPr>
        <w:t>לצערנו הרב, אין תחום אחד שהממשלה הזאת מובילה, והוא מצליח - - -</w:t>
      </w:r>
    </w:p>
    <w:p w14:paraId="3F23F80C" w14:textId="77777777" w:rsidR="00000000" w:rsidRDefault="009B75DB">
      <w:pPr>
        <w:pStyle w:val="a0"/>
        <w:rPr>
          <w:rFonts w:hint="cs"/>
          <w:rtl/>
        </w:rPr>
      </w:pPr>
    </w:p>
    <w:p w14:paraId="61EFBFB2" w14:textId="77777777" w:rsidR="00000000" w:rsidRDefault="009B75DB">
      <w:pPr>
        <w:pStyle w:val="af0"/>
        <w:rPr>
          <w:rtl/>
        </w:rPr>
      </w:pPr>
      <w:r>
        <w:rPr>
          <w:rFonts w:hint="eastAsia"/>
          <w:rtl/>
        </w:rPr>
        <w:t>אליהו</w:t>
      </w:r>
      <w:r>
        <w:rPr>
          <w:rtl/>
        </w:rPr>
        <w:t xml:space="preserve"> ישי (ש"ס):</w:t>
      </w:r>
    </w:p>
    <w:p w14:paraId="4599F99D" w14:textId="77777777" w:rsidR="00000000" w:rsidRDefault="009B75DB">
      <w:pPr>
        <w:pStyle w:val="a0"/>
        <w:rPr>
          <w:rFonts w:hint="cs"/>
          <w:rtl/>
        </w:rPr>
      </w:pPr>
    </w:p>
    <w:p w14:paraId="3F09CFBB" w14:textId="77777777" w:rsidR="00000000" w:rsidRDefault="009B75DB">
      <w:pPr>
        <w:pStyle w:val="a0"/>
        <w:rPr>
          <w:rFonts w:hint="cs"/>
          <w:rtl/>
        </w:rPr>
      </w:pPr>
      <w:r>
        <w:rPr>
          <w:rFonts w:hint="cs"/>
          <w:rtl/>
        </w:rPr>
        <w:t>טומי לפיד, טומי לפיד עוכר ישראל. אתה יכול לומר. אתה יכול לומר: טומי לפיד עוכר ישראל.</w:t>
      </w:r>
    </w:p>
    <w:p w14:paraId="76730EA6" w14:textId="77777777" w:rsidR="00000000" w:rsidRDefault="009B75DB">
      <w:pPr>
        <w:pStyle w:val="a0"/>
        <w:rPr>
          <w:rFonts w:hint="cs"/>
          <w:rtl/>
        </w:rPr>
      </w:pPr>
    </w:p>
    <w:p w14:paraId="3705EEB7" w14:textId="77777777" w:rsidR="00000000" w:rsidRDefault="009B75DB">
      <w:pPr>
        <w:pStyle w:val="af0"/>
        <w:rPr>
          <w:rtl/>
        </w:rPr>
      </w:pPr>
      <w:r>
        <w:rPr>
          <w:rFonts w:hint="eastAsia"/>
          <w:rtl/>
        </w:rPr>
        <w:t>שר</w:t>
      </w:r>
      <w:r>
        <w:rPr>
          <w:rtl/>
        </w:rPr>
        <w:t xml:space="preserve"> התשתיות הלאומיות יוסף פריצקי</w:t>
      </w:r>
      <w:r>
        <w:rPr>
          <w:rtl/>
        </w:rPr>
        <w:t>:</w:t>
      </w:r>
    </w:p>
    <w:p w14:paraId="79A3B86C" w14:textId="77777777" w:rsidR="00000000" w:rsidRDefault="009B75DB">
      <w:pPr>
        <w:pStyle w:val="a0"/>
        <w:rPr>
          <w:rFonts w:hint="cs"/>
          <w:rtl/>
        </w:rPr>
      </w:pPr>
    </w:p>
    <w:p w14:paraId="18E6EE30" w14:textId="77777777" w:rsidR="00000000" w:rsidRDefault="009B75DB">
      <w:pPr>
        <w:pStyle w:val="a0"/>
        <w:rPr>
          <w:rFonts w:hint="cs"/>
          <w:rtl/>
        </w:rPr>
      </w:pPr>
      <w:r>
        <w:rPr>
          <w:rFonts w:hint="cs"/>
          <w:rtl/>
        </w:rPr>
        <w:t>מה זה?</w:t>
      </w:r>
    </w:p>
    <w:p w14:paraId="6E4C7117" w14:textId="77777777" w:rsidR="00000000" w:rsidRDefault="009B75DB">
      <w:pPr>
        <w:pStyle w:val="a0"/>
        <w:rPr>
          <w:rFonts w:hint="cs"/>
          <w:rtl/>
        </w:rPr>
      </w:pPr>
    </w:p>
    <w:p w14:paraId="059B6E67" w14:textId="77777777" w:rsidR="00000000" w:rsidRDefault="009B75DB">
      <w:pPr>
        <w:pStyle w:val="af0"/>
        <w:rPr>
          <w:rtl/>
        </w:rPr>
      </w:pPr>
      <w:r>
        <w:rPr>
          <w:rtl/>
        </w:rPr>
        <w:t>רוני בריזון (שינוי):</w:t>
      </w:r>
    </w:p>
    <w:p w14:paraId="36E72063" w14:textId="77777777" w:rsidR="00000000" w:rsidRDefault="009B75DB">
      <w:pPr>
        <w:pStyle w:val="a0"/>
        <w:rPr>
          <w:rtl/>
        </w:rPr>
      </w:pPr>
    </w:p>
    <w:p w14:paraId="5BD24DEE" w14:textId="77777777" w:rsidR="00000000" w:rsidRDefault="009B75DB">
      <w:pPr>
        <w:pStyle w:val="a0"/>
        <w:rPr>
          <w:rFonts w:hint="cs"/>
          <w:rtl/>
        </w:rPr>
      </w:pPr>
      <w:r>
        <w:rPr>
          <w:rFonts w:hint="cs"/>
          <w:rtl/>
        </w:rPr>
        <w:t>מה זה?</w:t>
      </w:r>
    </w:p>
    <w:p w14:paraId="2E0486BE" w14:textId="77777777" w:rsidR="00000000" w:rsidRDefault="009B75DB">
      <w:pPr>
        <w:pStyle w:val="af1"/>
        <w:rPr>
          <w:rtl/>
        </w:rPr>
      </w:pPr>
    </w:p>
    <w:p w14:paraId="7EB1F459" w14:textId="77777777" w:rsidR="00000000" w:rsidRDefault="009B75DB">
      <w:pPr>
        <w:pStyle w:val="af1"/>
        <w:rPr>
          <w:rtl/>
        </w:rPr>
      </w:pPr>
      <w:r>
        <w:rPr>
          <w:rtl/>
        </w:rPr>
        <w:t>היו"ר</w:t>
      </w:r>
      <w:r>
        <w:rPr>
          <w:rFonts w:hint="cs"/>
          <w:rtl/>
        </w:rPr>
        <w:t xml:space="preserve"> אתי לבני</w:t>
      </w:r>
      <w:r>
        <w:rPr>
          <w:rtl/>
        </w:rPr>
        <w:t>:</w:t>
      </w:r>
    </w:p>
    <w:p w14:paraId="0BF7E58F" w14:textId="77777777" w:rsidR="00000000" w:rsidRDefault="009B75DB">
      <w:pPr>
        <w:pStyle w:val="a0"/>
        <w:rPr>
          <w:rtl/>
        </w:rPr>
      </w:pPr>
    </w:p>
    <w:p w14:paraId="402E4FBA" w14:textId="77777777" w:rsidR="00000000" w:rsidRDefault="009B75DB">
      <w:pPr>
        <w:pStyle w:val="a0"/>
        <w:rPr>
          <w:rFonts w:hint="cs"/>
          <w:rtl/>
        </w:rPr>
      </w:pPr>
      <w:r>
        <w:rPr>
          <w:rFonts w:hint="cs"/>
          <w:rtl/>
        </w:rPr>
        <w:t>מה זה, מה זה הדו-שיח הזה? סליחה, חבר הכנסת ישי, שב בבקשה, שב בבקשה.</w:t>
      </w:r>
    </w:p>
    <w:p w14:paraId="4BB575ED" w14:textId="77777777" w:rsidR="00000000" w:rsidRDefault="009B75DB">
      <w:pPr>
        <w:pStyle w:val="a0"/>
        <w:rPr>
          <w:rFonts w:hint="cs"/>
          <w:rtl/>
        </w:rPr>
      </w:pPr>
    </w:p>
    <w:p w14:paraId="0B79D965" w14:textId="77777777" w:rsidR="00000000" w:rsidRDefault="009B75DB">
      <w:pPr>
        <w:pStyle w:val="af0"/>
        <w:rPr>
          <w:rtl/>
        </w:rPr>
      </w:pPr>
      <w:r>
        <w:rPr>
          <w:rFonts w:hint="eastAsia"/>
          <w:rtl/>
        </w:rPr>
        <w:t>אליהו</w:t>
      </w:r>
      <w:r>
        <w:rPr>
          <w:rtl/>
        </w:rPr>
        <w:t xml:space="preserve"> ישי (ש"ס):</w:t>
      </w:r>
    </w:p>
    <w:p w14:paraId="5C95B86E" w14:textId="77777777" w:rsidR="00000000" w:rsidRDefault="009B75DB">
      <w:pPr>
        <w:pStyle w:val="a0"/>
        <w:rPr>
          <w:rFonts w:hint="cs"/>
          <w:rtl/>
        </w:rPr>
      </w:pPr>
    </w:p>
    <w:p w14:paraId="76D12B66" w14:textId="77777777" w:rsidR="00000000" w:rsidRDefault="009B75DB">
      <w:pPr>
        <w:pStyle w:val="a0"/>
        <w:rPr>
          <w:rFonts w:hint="cs"/>
          <w:rtl/>
        </w:rPr>
      </w:pPr>
      <w:r>
        <w:rPr>
          <w:rFonts w:hint="cs"/>
          <w:rtl/>
        </w:rPr>
        <w:t>לא רוצה לשבת.</w:t>
      </w:r>
    </w:p>
    <w:p w14:paraId="517AE748" w14:textId="77777777" w:rsidR="00000000" w:rsidRDefault="009B75DB">
      <w:pPr>
        <w:pStyle w:val="a0"/>
        <w:rPr>
          <w:rFonts w:hint="cs"/>
          <w:rtl/>
        </w:rPr>
      </w:pPr>
    </w:p>
    <w:p w14:paraId="73079F7A" w14:textId="77777777" w:rsidR="00000000" w:rsidRDefault="009B75DB">
      <w:pPr>
        <w:pStyle w:val="af1"/>
        <w:rPr>
          <w:rtl/>
        </w:rPr>
      </w:pPr>
      <w:r>
        <w:rPr>
          <w:rtl/>
        </w:rPr>
        <w:t>היו"ר</w:t>
      </w:r>
      <w:r>
        <w:rPr>
          <w:rFonts w:hint="cs"/>
          <w:rtl/>
        </w:rPr>
        <w:t xml:space="preserve"> אתי לבני</w:t>
      </w:r>
      <w:r>
        <w:rPr>
          <w:rtl/>
        </w:rPr>
        <w:t>:</w:t>
      </w:r>
    </w:p>
    <w:p w14:paraId="067E01DC" w14:textId="77777777" w:rsidR="00000000" w:rsidRDefault="009B75DB">
      <w:pPr>
        <w:pStyle w:val="a0"/>
        <w:rPr>
          <w:rtl/>
        </w:rPr>
      </w:pPr>
    </w:p>
    <w:p w14:paraId="2B1A1630" w14:textId="77777777" w:rsidR="00000000" w:rsidRDefault="009B75DB">
      <w:pPr>
        <w:pStyle w:val="a0"/>
        <w:rPr>
          <w:rFonts w:hint="cs"/>
          <w:rtl/>
        </w:rPr>
      </w:pPr>
      <w:r>
        <w:rPr>
          <w:rFonts w:hint="cs"/>
          <w:rtl/>
        </w:rPr>
        <w:t>שב, בבקשה.</w:t>
      </w:r>
    </w:p>
    <w:p w14:paraId="22D1EAEF" w14:textId="77777777" w:rsidR="00000000" w:rsidRDefault="009B75DB">
      <w:pPr>
        <w:pStyle w:val="a0"/>
        <w:rPr>
          <w:rFonts w:hint="cs"/>
          <w:rtl/>
        </w:rPr>
      </w:pPr>
    </w:p>
    <w:p w14:paraId="6A2E8ED7" w14:textId="77777777" w:rsidR="00000000" w:rsidRDefault="009B75DB">
      <w:pPr>
        <w:pStyle w:val="-"/>
        <w:rPr>
          <w:rtl/>
        </w:rPr>
      </w:pPr>
      <w:bookmarkStart w:id="154" w:name="FS000000488T24_12_2003_13_19_03C"/>
      <w:bookmarkEnd w:id="154"/>
      <w:r>
        <w:rPr>
          <w:rtl/>
        </w:rPr>
        <w:t>יצחק וקנין (ש"ס):</w:t>
      </w:r>
    </w:p>
    <w:p w14:paraId="172ABAE7" w14:textId="77777777" w:rsidR="00000000" w:rsidRDefault="009B75DB">
      <w:pPr>
        <w:pStyle w:val="a0"/>
        <w:rPr>
          <w:rtl/>
        </w:rPr>
      </w:pPr>
    </w:p>
    <w:p w14:paraId="5D50FFDD" w14:textId="77777777" w:rsidR="00000000" w:rsidRDefault="009B75DB">
      <w:pPr>
        <w:pStyle w:val="a0"/>
        <w:rPr>
          <w:rFonts w:hint="cs"/>
          <w:rtl/>
        </w:rPr>
      </w:pPr>
      <w:r>
        <w:rPr>
          <w:rFonts w:hint="cs"/>
          <w:rtl/>
        </w:rPr>
        <w:t>גברתי היושבת בראש, אני רוצה להגיד לכם מפה, מעל ב</w:t>
      </w:r>
      <w:r>
        <w:rPr>
          <w:rFonts w:hint="cs"/>
          <w:rtl/>
        </w:rPr>
        <w:t>ימה זו, הממשלה הזאת - - -</w:t>
      </w:r>
    </w:p>
    <w:p w14:paraId="0774BA39" w14:textId="77777777" w:rsidR="00000000" w:rsidRDefault="009B75DB">
      <w:pPr>
        <w:pStyle w:val="a0"/>
        <w:rPr>
          <w:rFonts w:hint="cs"/>
          <w:rtl/>
        </w:rPr>
      </w:pPr>
    </w:p>
    <w:p w14:paraId="2418D6A1" w14:textId="77777777" w:rsidR="00000000" w:rsidRDefault="009B75DB">
      <w:pPr>
        <w:pStyle w:val="af0"/>
        <w:rPr>
          <w:rtl/>
        </w:rPr>
      </w:pPr>
      <w:r>
        <w:rPr>
          <w:rFonts w:hint="eastAsia"/>
          <w:rtl/>
        </w:rPr>
        <w:t>אליהו</w:t>
      </w:r>
      <w:r>
        <w:rPr>
          <w:rtl/>
        </w:rPr>
        <w:t xml:space="preserve"> ישי (ש"ס):</w:t>
      </w:r>
    </w:p>
    <w:p w14:paraId="67EEA19F" w14:textId="77777777" w:rsidR="00000000" w:rsidRDefault="009B75DB">
      <w:pPr>
        <w:pStyle w:val="a0"/>
        <w:rPr>
          <w:rFonts w:hint="cs"/>
          <w:rtl/>
        </w:rPr>
      </w:pPr>
    </w:p>
    <w:p w14:paraId="48BB475F" w14:textId="77777777" w:rsidR="00000000" w:rsidRDefault="009B75DB">
      <w:pPr>
        <w:pStyle w:val="a0"/>
        <w:rPr>
          <w:rFonts w:hint="cs"/>
          <w:rtl/>
        </w:rPr>
      </w:pPr>
      <w:r>
        <w:rPr>
          <w:rFonts w:hint="cs"/>
          <w:rtl/>
        </w:rPr>
        <w:t>אפי איתם הכניס היום צלם להיכל.</w:t>
      </w:r>
    </w:p>
    <w:p w14:paraId="53ADF5F5" w14:textId="77777777" w:rsidR="00000000" w:rsidRDefault="009B75DB">
      <w:pPr>
        <w:pStyle w:val="a0"/>
        <w:rPr>
          <w:rFonts w:hint="cs"/>
          <w:rtl/>
        </w:rPr>
      </w:pPr>
    </w:p>
    <w:p w14:paraId="53C187CD" w14:textId="77777777" w:rsidR="00000000" w:rsidRDefault="009B75DB">
      <w:pPr>
        <w:pStyle w:val="af1"/>
        <w:rPr>
          <w:rtl/>
        </w:rPr>
      </w:pPr>
      <w:r>
        <w:rPr>
          <w:rtl/>
        </w:rPr>
        <w:t>היו"ר</w:t>
      </w:r>
      <w:r>
        <w:rPr>
          <w:rFonts w:hint="cs"/>
          <w:rtl/>
        </w:rPr>
        <w:t xml:space="preserve"> אתי לבני</w:t>
      </w:r>
      <w:r>
        <w:rPr>
          <w:rtl/>
        </w:rPr>
        <w:t>:</w:t>
      </w:r>
    </w:p>
    <w:p w14:paraId="4283AE78" w14:textId="77777777" w:rsidR="00000000" w:rsidRDefault="009B75DB">
      <w:pPr>
        <w:pStyle w:val="a0"/>
        <w:rPr>
          <w:rtl/>
        </w:rPr>
      </w:pPr>
    </w:p>
    <w:p w14:paraId="50C91A1E" w14:textId="77777777" w:rsidR="00000000" w:rsidRDefault="009B75DB">
      <w:pPr>
        <w:pStyle w:val="a0"/>
        <w:rPr>
          <w:rFonts w:hint="cs"/>
          <w:rtl/>
        </w:rPr>
      </w:pPr>
      <w:r>
        <w:rPr>
          <w:rFonts w:hint="cs"/>
          <w:rtl/>
        </w:rPr>
        <w:t>שב בבקשה, או שתצא מכאן.</w:t>
      </w:r>
    </w:p>
    <w:p w14:paraId="4DFBD9A6" w14:textId="77777777" w:rsidR="00000000" w:rsidRDefault="009B75DB">
      <w:pPr>
        <w:pStyle w:val="a0"/>
        <w:rPr>
          <w:rFonts w:hint="cs"/>
          <w:rtl/>
        </w:rPr>
      </w:pPr>
    </w:p>
    <w:p w14:paraId="51D98C98" w14:textId="77777777" w:rsidR="00000000" w:rsidRDefault="009B75DB">
      <w:pPr>
        <w:pStyle w:val="-"/>
        <w:rPr>
          <w:rtl/>
        </w:rPr>
      </w:pPr>
      <w:bookmarkStart w:id="155" w:name="FS000000488T24_12_2003_13_19_49C"/>
      <w:bookmarkEnd w:id="155"/>
      <w:r>
        <w:rPr>
          <w:rtl/>
        </w:rPr>
        <w:t>יצחק וקנין (ש"ס):</w:t>
      </w:r>
    </w:p>
    <w:p w14:paraId="21F39483" w14:textId="77777777" w:rsidR="00000000" w:rsidRDefault="009B75DB">
      <w:pPr>
        <w:pStyle w:val="a0"/>
        <w:rPr>
          <w:rtl/>
        </w:rPr>
      </w:pPr>
    </w:p>
    <w:p w14:paraId="189531A5" w14:textId="77777777" w:rsidR="00000000" w:rsidRDefault="009B75DB">
      <w:pPr>
        <w:pStyle w:val="a0"/>
        <w:rPr>
          <w:rFonts w:hint="cs"/>
          <w:rtl/>
        </w:rPr>
      </w:pPr>
      <w:r>
        <w:rPr>
          <w:rFonts w:hint="cs"/>
          <w:rtl/>
        </w:rPr>
        <w:t>לצערנו הרב - - -</w:t>
      </w:r>
    </w:p>
    <w:p w14:paraId="2E9E486E" w14:textId="77777777" w:rsidR="00000000" w:rsidRDefault="009B75DB">
      <w:pPr>
        <w:pStyle w:val="a0"/>
        <w:rPr>
          <w:rFonts w:hint="cs"/>
          <w:rtl/>
        </w:rPr>
      </w:pPr>
    </w:p>
    <w:p w14:paraId="094D745D" w14:textId="77777777" w:rsidR="00000000" w:rsidRDefault="009B75DB">
      <w:pPr>
        <w:pStyle w:val="af1"/>
        <w:rPr>
          <w:rtl/>
        </w:rPr>
      </w:pPr>
      <w:r>
        <w:rPr>
          <w:rtl/>
        </w:rPr>
        <w:t>היו"ר</w:t>
      </w:r>
      <w:r>
        <w:rPr>
          <w:rFonts w:hint="cs"/>
          <w:rtl/>
        </w:rPr>
        <w:t xml:space="preserve"> אתי לבני</w:t>
      </w:r>
      <w:r>
        <w:rPr>
          <w:rtl/>
        </w:rPr>
        <w:t>:</w:t>
      </w:r>
    </w:p>
    <w:p w14:paraId="7B75C370" w14:textId="77777777" w:rsidR="00000000" w:rsidRDefault="009B75DB">
      <w:pPr>
        <w:pStyle w:val="a0"/>
        <w:rPr>
          <w:rtl/>
        </w:rPr>
      </w:pPr>
    </w:p>
    <w:p w14:paraId="6FD78D9B" w14:textId="77777777" w:rsidR="00000000" w:rsidRDefault="009B75DB">
      <w:pPr>
        <w:pStyle w:val="a0"/>
        <w:rPr>
          <w:rFonts w:hint="cs"/>
          <w:rtl/>
        </w:rPr>
      </w:pPr>
      <w:r>
        <w:rPr>
          <w:rFonts w:hint="cs"/>
          <w:rtl/>
        </w:rPr>
        <w:t>אני מבקשת שתוציאו את חבר הכנסת ישי. תודה רבה.</w:t>
      </w:r>
    </w:p>
    <w:p w14:paraId="3B605F22" w14:textId="77777777" w:rsidR="00000000" w:rsidRDefault="009B75DB">
      <w:pPr>
        <w:pStyle w:val="a0"/>
        <w:rPr>
          <w:rFonts w:hint="cs"/>
          <w:rtl/>
        </w:rPr>
      </w:pPr>
    </w:p>
    <w:p w14:paraId="7B2E5D83" w14:textId="77777777" w:rsidR="00000000" w:rsidRDefault="009B75DB">
      <w:pPr>
        <w:pStyle w:val="af0"/>
        <w:rPr>
          <w:rtl/>
        </w:rPr>
      </w:pPr>
      <w:r>
        <w:rPr>
          <w:rFonts w:hint="eastAsia"/>
          <w:rtl/>
        </w:rPr>
        <w:t>אליהו</w:t>
      </w:r>
      <w:r>
        <w:rPr>
          <w:rtl/>
        </w:rPr>
        <w:t xml:space="preserve"> ישי (ש"ס):</w:t>
      </w:r>
    </w:p>
    <w:p w14:paraId="3CC65357" w14:textId="77777777" w:rsidR="00000000" w:rsidRDefault="009B75DB">
      <w:pPr>
        <w:pStyle w:val="a0"/>
        <w:rPr>
          <w:rFonts w:hint="cs"/>
          <w:rtl/>
        </w:rPr>
      </w:pPr>
    </w:p>
    <w:p w14:paraId="1F78080D" w14:textId="77777777" w:rsidR="00000000" w:rsidRDefault="009B75DB">
      <w:pPr>
        <w:pStyle w:val="a0"/>
        <w:rPr>
          <w:rFonts w:hint="cs"/>
          <w:rtl/>
        </w:rPr>
      </w:pPr>
      <w:r>
        <w:rPr>
          <w:rFonts w:hint="cs"/>
          <w:rtl/>
        </w:rPr>
        <w:t>קראת אותי לסדר? תק</w:t>
      </w:r>
      <w:r>
        <w:rPr>
          <w:rFonts w:hint="cs"/>
          <w:rtl/>
        </w:rPr>
        <w:t>ראי אותי לסדר קודם.</w:t>
      </w:r>
    </w:p>
    <w:p w14:paraId="5AD98D39" w14:textId="77777777" w:rsidR="00000000" w:rsidRDefault="009B75DB">
      <w:pPr>
        <w:pStyle w:val="a0"/>
        <w:rPr>
          <w:rFonts w:hint="cs"/>
          <w:rtl/>
        </w:rPr>
      </w:pPr>
    </w:p>
    <w:p w14:paraId="670BADE1" w14:textId="77777777" w:rsidR="00000000" w:rsidRDefault="009B75DB">
      <w:pPr>
        <w:pStyle w:val="af1"/>
        <w:rPr>
          <w:rtl/>
        </w:rPr>
      </w:pPr>
      <w:r>
        <w:rPr>
          <w:rtl/>
        </w:rPr>
        <w:t>היו"ר</w:t>
      </w:r>
      <w:r>
        <w:rPr>
          <w:rFonts w:hint="cs"/>
          <w:rtl/>
        </w:rPr>
        <w:t xml:space="preserve"> אתי לבני</w:t>
      </w:r>
      <w:r>
        <w:rPr>
          <w:rtl/>
        </w:rPr>
        <w:t>:</w:t>
      </w:r>
    </w:p>
    <w:p w14:paraId="461A7957" w14:textId="77777777" w:rsidR="00000000" w:rsidRDefault="009B75DB">
      <w:pPr>
        <w:pStyle w:val="a0"/>
        <w:rPr>
          <w:rtl/>
        </w:rPr>
      </w:pPr>
    </w:p>
    <w:p w14:paraId="00ADC7F7" w14:textId="77777777" w:rsidR="00000000" w:rsidRDefault="009B75DB">
      <w:pPr>
        <w:pStyle w:val="a0"/>
        <w:rPr>
          <w:rFonts w:hint="cs"/>
          <w:rtl/>
        </w:rPr>
      </w:pPr>
      <w:r>
        <w:rPr>
          <w:rFonts w:hint="cs"/>
          <w:rtl/>
        </w:rPr>
        <w:t>אני מבקשת פעם שלישית - להוציא. תודה. אדוני, תמשיך בבקשה.</w:t>
      </w:r>
    </w:p>
    <w:p w14:paraId="25DCFB8A" w14:textId="77777777" w:rsidR="00000000" w:rsidRDefault="009B75DB">
      <w:pPr>
        <w:pStyle w:val="a0"/>
        <w:rPr>
          <w:rFonts w:hint="cs"/>
          <w:rtl/>
        </w:rPr>
      </w:pPr>
    </w:p>
    <w:p w14:paraId="29AAA870" w14:textId="77777777" w:rsidR="00000000" w:rsidRDefault="009B75DB">
      <w:pPr>
        <w:pStyle w:val="a0"/>
        <w:jc w:val="center"/>
        <w:rPr>
          <w:rFonts w:hint="cs"/>
          <w:rtl/>
        </w:rPr>
      </w:pPr>
      <w:r>
        <w:rPr>
          <w:rFonts w:hint="cs"/>
          <w:rtl/>
        </w:rPr>
        <w:t>(חבר הכנסת אליהו ישי יוצא מאולם המליאה.)</w:t>
      </w:r>
    </w:p>
    <w:p w14:paraId="130CA4B9" w14:textId="77777777" w:rsidR="00000000" w:rsidRDefault="009B75DB">
      <w:pPr>
        <w:pStyle w:val="af0"/>
        <w:rPr>
          <w:rFonts w:hint="cs"/>
          <w:rtl/>
        </w:rPr>
      </w:pPr>
    </w:p>
    <w:p w14:paraId="671808BC" w14:textId="77777777" w:rsidR="00000000" w:rsidRDefault="009B75DB">
      <w:pPr>
        <w:pStyle w:val="af0"/>
        <w:rPr>
          <w:rtl/>
        </w:rPr>
      </w:pPr>
      <w:r>
        <w:rPr>
          <w:rFonts w:hint="eastAsia"/>
          <w:rtl/>
        </w:rPr>
        <w:t>מאיר</w:t>
      </w:r>
      <w:r>
        <w:rPr>
          <w:rtl/>
        </w:rPr>
        <w:t xml:space="preserve"> פרוש (יהדות התורה):</w:t>
      </w:r>
    </w:p>
    <w:p w14:paraId="20140D59" w14:textId="77777777" w:rsidR="00000000" w:rsidRDefault="009B75DB">
      <w:pPr>
        <w:pStyle w:val="a0"/>
        <w:rPr>
          <w:rFonts w:hint="cs"/>
          <w:rtl/>
        </w:rPr>
      </w:pPr>
    </w:p>
    <w:p w14:paraId="3C50C07C" w14:textId="77777777" w:rsidR="00000000" w:rsidRDefault="009B75DB">
      <w:pPr>
        <w:pStyle w:val="a0"/>
        <w:rPr>
          <w:rFonts w:hint="cs"/>
          <w:rtl/>
        </w:rPr>
      </w:pPr>
      <w:r>
        <w:rPr>
          <w:rFonts w:hint="cs"/>
          <w:rtl/>
        </w:rPr>
        <w:t>מה הוא אמר, "עוכר ישראל"?</w:t>
      </w:r>
    </w:p>
    <w:p w14:paraId="00F534E2" w14:textId="77777777" w:rsidR="00000000" w:rsidRDefault="009B75DB">
      <w:pPr>
        <w:pStyle w:val="a0"/>
        <w:rPr>
          <w:rFonts w:hint="cs"/>
          <w:rtl/>
        </w:rPr>
      </w:pPr>
    </w:p>
    <w:p w14:paraId="59FA81CA" w14:textId="77777777" w:rsidR="00000000" w:rsidRDefault="009B75DB">
      <w:pPr>
        <w:pStyle w:val="af0"/>
        <w:rPr>
          <w:rtl/>
        </w:rPr>
      </w:pPr>
      <w:r>
        <w:rPr>
          <w:rFonts w:hint="eastAsia"/>
          <w:rtl/>
        </w:rPr>
        <w:t>משה</w:t>
      </w:r>
      <w:r>
        <w:rPr>
          <w:rtl/>
        </w:rPr>
        <w:t xml:space="preserve"> גפני (יהדות התורה):</w:t>
      </w:r>
    </w:p>
    <w:p w14:paraId="7A520B5B" w14:textId="77777777" w:rsidR="00000000" w:rsidRDefault="009B75DB">
      <w:pPr>
        <w:pStyle w:val="a0"/>
        <w:rPr>
          <w:rFonts w:hint="cs"/>
          <w:rtl/>
        </w:rPr>
      </w:pPr>
    </w:p>
    <w:p w14:paraId="388A99B8" w14:textId="77777777" w:rsidR="00000000" w:rsidRDefault="009B75DB">
      <w:pPr>
        <w:pStyle w:val="a0"/>
        <w:rPr>
          <w:rFonts w:hint="cs"/>
          <w:rtl/>
        </w:rPr>
      </w:pPr>
      <w:r>
        <w:rPr>
          <w:rFonts w:hint="cs"/>
          <w:rtl/>
        </w:rPr>
        <w:t>מה הוא אמר?</w:t>
      </w:r>
    </w:p>
    <w:p w14:paraId="383804D5" w14:textId="77777777" w:rsidR="00000000" w:rsidRDefault="009B75DB">
      <w:pPr>
        <w:pStyle w:val="a0"/>
        <w:rPr>
          <w:rFonts w:hint="cs"/>
          <w:rtl/>
        </w:rPr>
      </w:pPr>
    </w:p>
    <w:p w14:paraId="581E22D0" w14:textId="77777777" w:rsidR="00000000" w:rsidRDefault="009B75DB">
      <w:pPr>
        <w:pStyle w:val="af1"/>
        <w:rPr>
          <w:rtl/>
        </w:rPr>
      </w:pPr>
      <w:r>
        <w:rPr>
          <w:rtl/>
        </w:rPr>
        <w:t>היו"ר</w:t>
      </w:r>
      <w:r>
        <w:rPr>
          <w:rFonts w:hint="cs"/>
          <w:rtl/>
        </w:rPr>
        <w:t xml:space="preserve"> אתי לבני</w:t>
      </w:r>
      <w:r>
        <w:rPr>
          <w:rtl/>
        </w:rPr>
        <w:t>:</w:t>
      </w:r>
    </w:p>
    <w:p w14:paraId="172A71B0" w14:textId="77777777" w:rsidR="00000000" w:rsidRDefault="009B75DB">
      <w:pPr>
        <w:pStyle w:val="a0"/>
        <w:rPr>
          <w:rtl/>
        </w:rPr>
      </w:pPr>
    </w:p>
    <w:p w14:paraId="52582489" w14:textId="77777777" w:rsidR="00000000" w:rsidRDefault="009B75DB">
      <w:pPr>
        <w:pStyle w:val="a0"/>
        <w:rPr>
          <w:rFonts w:hint="cs"/>
          <w:rtl/>
        </w:rPr>
      </w:pPr>
      <w:r>
        <w:rPr>
          <w:rFonts w:hint="cs"/>
          <w:rtl/>
        </w:rPr>
        <w:t>הוא יכול ל</w:t>
      </w:r>
      <w:r>
        <w:rPr>
          <w:rFonts w:hint="cs"/>
          <w:rtl/>
        </w:rPr>
        <w:t>שבת ולצעוק כמה שהוא רוצה. אלה הכללים שלימדו אותי, ועכשיו, תן לו לדבר.</w:t>
      </w:r>
    </w:p>
    <w:p w14:paraId="1A7E6D12" w14:textId="77777777" w:rsidR="00000000" w:rsidRDefault="009B75DB">
      <w:pPr>
        <w:pStyle w:val="a0"/>
        <w:rPr>
          <w:rFonts w:hint="cs"/>
          <w:rtl/>
        </w:rPr>
      </w:pPr>
    </w:p>
    <w:p w14:paraId="7F2B0215" w14:textId="77777777" w:rsidR="00000000" w:rsidRDefault="009B75DB">
      <w:pPr>
        <w:pStyle w:val="af0"/>
        <w:rPr>
          <w:rtl/>
        </w:rPr>
      </w:pPr>
      <w:r>
        <w:rPr>
          <w:rFonts w:hint="eastAsia"/>
          <w:rtl/>
        </w:rPr>
        <w:t>משה</w:t>
      </w:r>
      <w:r>
        <w:rPr>
          <w:rtl/>
        </w:rPr>
        <w:t xml:space="preserve"> גפני (יהדות התורה):</w:t>
      </w:r>
    </w:p>
    <w:p w14:paraId="2FFBE8D3" w14:textId="77777777" w:rsidR="00000000" w:rsidRDefault="009B75DB">
      <w:pPr>
        <w:pStyle w:val="a0"/>
        <w:rPr>
          <w:rFonts w:hint="cs"/>
          <w:rtl/>
        </w:rPr>
      </w:pPr>
    </w:p>
    <w:p w14:paraId="6E1FB09B" w14:textId="77777777" w:rsidR="00000000" w:rsidRDefault="009B75DB">
      <w:pPr>
        <w:pStyle w:val="a0"/>
        <w:rPr>
          <w:rFonts w:hint="cs"/>
          <w:rtl/>
        </w:rPr>
      </w:pPr>
      <w:r>
        <w:rPr>
          <w:rFonts w:hint="cs"/>
          <w:rtl/>
        </w:rPr>
        <w:t>מה הוא אמר?</w:t>
      </w:r>
    </w:p>
    <w:p w14:paraId="50C70EDD" w14:textId="77777777" w:rsidR="00000000" w:rsidRDefault="009B75DB">
      <w:pPr>
        <w:pStyle w:val="a0"/>
        <w:rPr>
          <w:rFonts w:hint="cs"/>
          <w:rtl/>
        </w:rPr>
      </w:pPr>
    </w:p>
    <w:p w14:paraId="7F920521" w14:textId="77777777" w:rsidR="00000000" w:rsidRDefault="009B75DB">
      <w:pPr>
        <w:pStyle w:val="af0"/>
        <w:rPr>
          <w:rtl/>
        </w:rPr>
      </w:pPr>
      <w:r>
        <w:rPr>
          <w:rFonts w:hint="eastAsia"/>
          <w:rtl/>
        </w:rPr>
        <w:t>משולם</w:t>
      </w:r>
      <w:r>
        <w:rPr>
          <w:rtl/>
        </w:rPr>
        <w:t xml:space="preserve"> נהרי (ש"ס):</w:t>
      </w:r>
    </w:p>
    <w:p w14:paraId="1FDBC2D1" w14:textId="77777777" w:rsidR="00000000" w:rsidRDefault="009B75DB">
      <w:pPr>
        <w:pStyle w:val="a0"/>
        <w:rPr>
          <w:rFonts w:hint="cs"/>
          <w:rtl/>
        </w:rPr>
      </w:pPr>
    </w:p>
    <w:p w14:paraId="4CCDA145" w14:textId="77777777" w:rsidR="00000000" w:rsidRDefault="009B75DB">
      <w:pPr>
        <w:pStyle w:val="a0"/>
        <w:rPr>
          <w:rFonts w:hint="cs"/>
          <w:rtl/>
        </w:rPr>
      </w:pPr>
      <w:r>
        <w:rPr>
          <w:rFonts w:hint="cs"/>
          <w:rtl/>
        </w:rPr>
        <w:t>מה הוא אמר?</w:t>
      </w:r>
    </w:p>
    <w:p w14:paraId="07B0A9A3" w14:textId="77777777" w:rsidR="00000000" w:rsidRDefault="009B75DB">
      <w:pPr>
        <w:pStyle w:val="a0"/>
        <w:rPr>
          <w:rFonts w:hint="cs"/>
          <w:rtl/>
        </w:rPr>
      </w:pPr>
    </w:p>
    <w:p w14:paraId="1F689654" w14:textId="77777777" w:rsidR="00000000" w:rsidRDefault="009B75DB">
      <w:pPr>
        <w:pStyle w:val="af0"/>
        <w:rPr>
          <w:rtl/>
        </w:rPr>
      </w:pPr>
      <w:r>
        <w:rPr>
          <w:rFonts w:hint="eastAsia"/>
          <w:rtl/>
        </w:rPr>
        <w:t>מאיר</w:t>
      </w:r>
      <w:r>
        <w:rPr>
          <w:rtl/>
        </w:rPr>
        <w:t xml:space="preserve"> פרוש (יהדות התורה):</w:t>
      </w:r>
    </w:p>
    <w:p w14:paraId="0A5BCC44" w14:textId="77777777" w:rsidR="00000000" w:rsidRDefault="009B75DB">
      <w:pPr>
        <w:pStyle w:val="a0"/>
        <w:rPr>
          <w:rFonts w:hint="cs"/>
          <w:rtl/>
        </w:rPr>
      </w:pPr>
    </w:p>
    <w:p w14:paraId="7EB80592" w14:textId="77777777" w:rsidR="00000000" w:rsidRDefault="009B75DB">
      <w:pPr>
        <w:pStyle w:val="a0"/>
        <w:rPr>
          <w:rFonts w:hint="cs"/>
          <w:rtl/>
        </w:rPr>
      </w:pPr>
      <w:r>
        <w:rPr>
          <w:rFonts w:hint="cs"/>
          <w:rtl/>
        </w:rPr>
        <w:t>מה הוא אמר, "עוכר ישראל"?</w:t>
      </w:r>
    </w:p>
    <w:p w14:paraId="74BAAD12" w14:textId="77777777" w:rsidR="00000000" w:rsidRDefault="009B75DB">
      <w:pPr>
        <w:pStyle w:val="a0"/>
        <w:rPr>
          <w:rFonts w:hint="cs"/>
          <w:rtl/>
        </w:rPr>
      </w:pPr>
    </w:p>
    <w:p w14:paraId="388E6F45" w14:textId="77777777" w:rsidR="00000000" w:rsidRDefault="009B75DB">
      <w:pPr>
        <w:pStyle w:val="-"/>
        <w:rPr>
          <w:rtl/>
        </w:rPr>
      </w:pPr>
      <w:bookmarkStart w:id="156" w:name="FS000000488T24_12_2003_13_22_55C"/>
      <w:bookmarkEnd w:id="156"/>
      <w:r>
        <w:rPr>
          <w:rtl/>
        </w:rPr>
        <w:t>יצחק וקנין (ש"ס):</w:t>
      </w:r>
    </w:p>
    <w:p w14:paraId="4B4F7AEA" w14:textId="77777777" w:rsidR="00000000" w:rsidRDefault="009B75DB">
      <w:pPr>
        <w:pStyle w:val="a0"/>
        <w:rPr>
          <w:rtl/>
        </w:rPr>
      </w:pPr>
    </w:p>
    <w:p w14:paraId="432B3C79" w14:textId="77777777" w:rsidR="00000000" w:rsidRDefault="009B75DB">
      <w:pPr>
        <w:pStyle w:val="a0"/>
        <w:rPr>
          <w:rFonts w:hint="cs"/>
          <w:rtl/>
        </w:rPr>
      </w:pPr>
      <w:r>
        <w:rPr>
          <w:rFonts w:hint="cs"/>
          <w:rtl/>
        </w:rPr>
        <w:t>חברי, תאמינו לי שאני אגיד את מה שאתם רוצים.</w:t>
      </w:r>
    </w:p>
    <w:p w14:paraId="6CBBC326" w14:textId="77777777" w:rsidR="00000000" w:rsidRDefault="009B75DB">
      <w:pPr>
        <w:pStyle w:val="a0"/>
        <w:rPr>
          <w:rFonts w:hint="cs"/>
          <w:rtl/>
        </w:rPr>
      </w:pPr>
    </w:p>
    <w:p w14:paraId="7A3A76CC" w14:textId="77777777" w:rsidR="00000000" w:rsidRDefault="009B75DB">
      <w:pPr>
        <w:pStyle w:val="af0"/>
        <w:rPr>
          <w:rtl/>
        </w:rPr>
      </w:pPr>
      <w:r>
        <w:rPr>
          <w:rFonts w:hint="eastAsia"/>
          <w:rtl/>
        </w:rPr>
        <w:t>משה</w:t>
      </w:r>
      <w:r>
        <w:rPr>
          <w:rtl/>
        </w:rPr>
        <w:t xml:space="preserve"> גפני (יהדות התורה):</w:t>
      </w:r>
    </w:p>
    <w:p w14:paraId="2FEC62D3" w14:textId="77777777" w:rsidR="00000000" w:rsidRDefault="009B75DB">
      <w:pPr>
        <w:pStyle w:val="a0"/>
        <w:rPr>
          <w:rFonts w:hint="cs"/>
          <w:rtl/>
        </w:rPr>
      </w:pPr>
    </w:p>
    <w:p w14:paraId="1A981617" w14:textId="77777777" w:rsidR="00000000" w:rsidRDefault="009B75DB">
      <w:pPr>
        <w:pStyle w:val="a0"/>
        <w:rPr>
          <w:rFonts w:hint="cs"/>
          <w:rtl/>
        </w:rPr>
      </w:pPr>
      <w:r>
        <w:rPr>
          <w:rFonts w:hint="cs"/>
          <w:rtl/>
        </w:rPr>
        <w:t>לא, מה אלי ישי אמר?</w:t>
      </w:r>
    </w:p>
    <w:p w14:paraId="5794373D" w14:textId="77777777" w:rsidR="00000000" w:rsidRDefault="009B75DB">
      <w:pPr>
        <w:pStyle w:val="a0"/>
        <w:rPr>
          <w:rFonts w:hint="cs"/>
          <w:rtl/>
        </w:rPr>
      </w:pPr>
    </w:p>
    <w:p w14:paraId="6C17F28E" w14:textId="77777777" w:rsidR="00000000" w:rsidRDefault="009B75DB">
      <w:pPr>
        <w:pStyle w:val="af0"/>
        <w:rPr>
          <w:rtl/>
        </w:rPr>
      </w:pPr>
      <w:r>
        <w:rPr>
          <w:rFonts w:hint="eastAsia"/>
          <w:rtl/>
        </w:rPr>
        <w:t>משולם</w:t>
      </w:r>
      <w:r>
        <w:rPr>
          <w:rtl/>
        </w:rPr>
        <w:t xml:space="preserve"> נהרי (ש"ס):</w:t>
      </w:r>
    </w:p>
    <w:p w14:paraId="6DC111CB" w14:textId="77777777" w:rsidR="00000000" w:rsidRDefault="009B75DB">
      <w:pPr>
        <w:pStyle w:val="a0"/>
        <w:rPr>
          <w:rFonts w:hint="cs"/>
          <w:rtl/>
        </w:rPr>
      </w:pPr>
    </w:p>
    <w:p w14:paraId="22D47B47" w14:textId="77777777" w:rsidR="00000000" w:rsidRDefault="009B75DB">
      <w:pPr>
        <w:pStyle w:val="a0"/>
        <w:rPr>
          <w:rtl/>
        </w:rPr>
      </w:pPr>
      <w:r>
        <w:rPr>
          <w:rFonts w:hint="cs"/>
          <w:rtl/>
        </w:rPr>
        <w:t>מה הוא אמר?</w:t>
      </w:r>
    </w:p>
    <w:p w14:paraId="4C8A273D" w14:textId="77777777" w:rsidR="00000000" w:rsidRDefault="009B75DB">
      <w:pPr>
        <w:pStyle w:val="a0"/>
        <w:rPr>
          <w:rFonts w:hint="cs"/>
          <w:rtl/>
        </w:rPr>
      </w:pPr>
    </w:p>
    <w:p w14:paraId="6B101DD5" w14:textId="77777777" w:rsidR="00000000" w:rsidRDefault="009B75DB">
      <w:pPr>
        <w:pStyle w:val="-"/>
        <w:rPr>
          <w:rtl/>
        </w:rPr>
      </w:pPr>
      <w:bookmarkStart w:id="157" w:name="FS000000488T24_12_2003_13_23_20C"/>
      <w:bookmarkEnd w:id="157"/>
      <w:r>
        <w:rPr>
          <w:rtl/>
        </w:rPr>
        <w:t>יצחק וקנין (ש"ס):</w:t>
      </w:r>
    </w:p>
    <w:p w14:paraId="645569F1" w14:textId="77777777" w:rsidR="00000000" w:rsidRDefault="009B75DB">
      <w:pPr>
        <w:pStyle w:val="a0"/>
        <w:rPr>
          <w:rtl/>
        </w:rPr>
      </w:pPr>
    </w:p>
    <w:p w14:paraId="3BCE1C3E" w14:textId="77777777" w:rsidR="00000000" w:rsidRDefault="009B75DB">
      <w:pPr>
        <w:pStyle w:val="a0"/>
        <w:rPr>
          <w:rFonts w:hint="cs"/>
          <w:rtl/>
        </w:rPr>
      </w:pPr>
      <w:r>
        <w:rPr>
          <w:rFonts w:hint="cs"/>
          <w:rtl/>
        </w:rPr>
        <w:t>בעידנא דריתחא, מנצלים כל דבר.</w:t>
      </w:r>
    </w:p>
    <w:p w14:paraId="6D1E3A42" w14:textId="77777777" w:rsidR="00000000" w:rsidRDefault="009B75DB">
      <w:pPr>
        <w:pStyle w:val="a0"/>
        <w:rPr>
          <w:rFonts w:hint="cs"/>
          <w:rtl/>
        </w:rPr>
      </w:pPr>
    </w:p>
    <w:p w14:paraId="3BADD79C" w14:textId="77777777" w:rsidR="00000000" w:rsidRDefault="009B75DB">
      <w:pPr>
        <w:pStyle w:val="af1"/>
        <w:rPr>
          <w:rtl/>
        </w:rPr>
      </w:pPr>
      <w:r>
        <w:rPr>
          <w:rtl/>
        </w:rPr>
        <w:t>היו"ר</w:t>
      </w:r>
      <w:r>
        <w:rPr>
          <w:rFonts w:hint="cs"/>
          <w:rtl/>
        </w:rPr>
        <w:t xml:space="preserve"> אתי לבני</w:t>
      </w:r>
      <w:r>
        <w:rPr>
          <w:rtl/>
        </w:rPr>
        <w:t>:</w:t>
      </w:r>
    </w:p>
    <w:p w14:paraId="1735493A" w14:textId="77777777" w:rsidR="00000000" w:rsidRDefault="009B75DB">
      <w:pPr>
        <w:pStyle w:val="a0"/>
        <w:rPr>
          <w:rtl/>
        </w:rPr>
      </w:pPr>
    </w:p>
    <w:p w14:paraId="7246E978" w14:textId="77777777" w:rsidR="00000000" w:rsidRDefault="009B75DB">
      <w:pPr>
        <w:pStyle w:val="a0"/>
        <w:rPr>
          <w:rFonts w:hint="cs"/>
          <w:rtl/>
        </w:rPr>
      </w:pPr>
      <w:r>
        <w:rPr>
          <w:rFonts w:hint="cs"/>
          <w:rtl/>
        </w:rPr>
        <w:t>זמנך עובר, ידידי. בבקשה, תמשיך לדבר.</w:t>
      </w:r>
    </w:p>
    <w:p w14:paraId="257791AA" w14:textId="77777777" w:rsidR="00000000" w:rsidRDefault="009B75DB">
      <w:pPr>
        <w:pStyle w:val="a0"/>
        <w:rPr>
          <w:rFonts w:hint="cs"/>
          <w:rtl/>
        </w:rPr>
      </w:pPr>
    </w:p>
    <w:p w14:paraId="771BDDFA" w14:textId="77777777" w:rsidR="00000000" w:rsidRDefault="009B75DB">
      <w:pPr>
        <w:pStyle w:val="af0"/>
        <w:rPr>
          <w:rtl/>
        </w:rPr>
      </w:pPr>
      <w:r>
        <w:rPr>
          <w:rFonts w:hint="eastAsia"/>
          <w:rtl/>
        </w:rPr>
        <w:t>משה</w:t>
      </w:r>
      <w:r>
        <w:rPr>
          <w:rtl/>
        </w:rPr>
        <w:t xml:space="preserve"> גפני (יהדות התורה):</w:t>
      </w:r>
    </w:p>
    <w:p w14:paraId="031FBB02" w14:textId="77777777" w:rsidR="00000000" w:rsidRDefault="009B75DB">
      <w:pPr>
        <w:pStyle w:val="a0"/>
        <w:rPr>
          <w:rFonts w:hint="cs"/>
          <w:rtl/>
        </w:rPr>
      </w:pPr>
    </w:p>
    <w:p w14:paraId="7355E083" w14:textId="77777777" w:rsidR="00000000" w:rsidRDefault="009B75DB">
      <w:pPr>
        <w:pStyle w:val="a0"/>
        <w:rPr>
          <w:rFonts w:hint="cs"/>
          <w:rtl/>
        </w:rPr>
      </w:pPr>
      <w:r>
        <w:rPr>
          <w:rFonts w:hint="cs"/>
          <w:rtl/>
        </w:rPr>
        <w:t>מה הוא אמר?</w:t>
      </w:r>
    </w:p>
    <w:p w14:paraId="409308EA" w14:textId="77777777" w:rsidR="00000000" w:rsidRDefault="009B75DB">
      <w:pPr>
        <w:pStyle w:val="a0"/>
        <w:rPr>
          <w:rFonts w:hint="cs"/>
          <w:rtl/>
        </w:rPr>
      </w:pPr>
    </w:p>
    <w:p w14:paraId="63C9C535" w14:textId="77777777" w:rsidR="00000000" w:rsidRDefault="009B75DB">
      <w:pPr>
        <w:pStyle w:val="af0"/>
        <w:rPr>
          <w:rtl/>
        </w:rPr>
      </w:pPr>
      <w:r>
        <w:rPr>
          <w:rFonts w:hint="eastAsia"/>
          <w:rtl/>
        </w:rPr>
        <w:t>יצחק</w:t>
      </w:r>
      <w:r>
        <w:rPr>
          <w:rtl/>
        </w:rPr>
        <w:t xml:space="preserve"> כהן (ש"ס):</w:t>
      </w:r>
    </w:p>
    <w:p w14:paraId="4E9F780A" w14:textId="77777777" w:rsidR="00000000" w:rsidRDefault="009B75DB">
      <w:pPr>
        <w:pStyle w:val="a0"/>
        <w:rPr>
          <w:rFonts w:hint="cs"/>
          <w:rtl/>
        </w:rPr>
      </w:pPr>
    </w:p>
    <w:p w14:paraId="56CD0627" w14:textId="77777777" w:rsidR="00000000" w:rsidRDefault="009B75DB">
      <w:pPr>
        <w:pStyle w:val="a0"/>
        <w:rPr>
          <w:rFonts w:hint="cs"/>
          <w:rtl/>
        </w:rPr>
      </w:pPr>
      <w:r>
        <w:rPr>
          <w:rFonts w:hint="cs"/>
          <w:rtl/>
        </w:rPr>
        <w:t>את כל הזמן צועקת</w:t>
      </w:r>
      <w:r>
        <w:rPr>
          <w:rFonts w:hint="cs"/>
          <w:rtl/>
        </w:rPr>
        <w:t>.</w:t>
      </w:r>
    </w:p>
    <w:p w14:paraId="1271DCF0" w14:textId="77777777" w:rsidR="00000000" w:rsidRDefault="009B75DB">
      <w:pPr>
        <w:pStyle w:val="a0"/>
        <w:rPr>
          <w:rFonts w:hint="cs"/>
          <w:rtl/>
        </w:rPr>
      </w:pPr>
    </w:p>
    <w:p w14:paraId="3535A3B4" w14:textId="77777777" w:rsidR="00000000" w:rsidRDefault="009B75DB">
      <w:pPr>
        <w:pStyle w:val="af0"/>
        <w:rPr>
          <w:rtl/>
        </w:rPr>
      </w:pPr>
      <w:r>
        <w:rPr>
          <w:rFonts w:hint="eastAsia"/>
          <w:rtl/>
        </w:rPr>
        <w:t>מאיר</w:t>
      </w:r>
      <w:r>
        <w:rPr>
          <w:rtl/>
        </w:rPr>
        <w:t xml:space="preserve"> פרוש (יהדות התורה):</w:t>
      </w:r>
    </w:p>
    <w:p w14:paraId="65D5F2ED" w14:textId="77777777" w:rsidR="00000000" w:rsidRDefault="009B75DB">
      <w:pPr>
        <w:pStyle w:val="a0"/>
        <w:rPr>
          <w:rFonts w:hint="cs"/>
          <w:rtl/>
        </w:rPr>
      </w:pPr>
    </w:p>
    <w:p w14:paraId="5BD55353" w14:textId="77777777" w:rsidR="00000000" w:rsidRDefault="009B75DB">
      <w:pPr>
        <w:pStyle w:val="a0"/>
        <w:rPr>
          <w:rFonts w:hint="cs"/>
          <w:rtl/>
        </w:rPr>
      </w:pPr>
      <w:r>
        <w:rPr>
          <w:rFonts w:hint="cs"/>
          <w:rtl/>
        </w:rPr>
        <w:t>מה הוא אמר, "עוכר ישראל"?</w:t>
      </w:r>
    </w:p>
    <w:p w14:paraId="21EA8034" w14:textId="77777777" w:rsidR="00000000" w:rsidRDefault="009B75DB">
      <w:pPr>
        <w:pStyle w:val="a0"/>
        <w:rPr>
          <w:rFonts w:hint="cs"/>
          <w:rtl/>
        </w:rPr>
      </w:pPr>
    </w:p>
    <w:p w14:paraId="3C4517B1" w14:textId="77777777" w:rsidR="00000000" w:rsidRDefault="009B75DB">
      <w:pPr>
        <w:pStyle w:val="af1"/>
        <w:rPr>
          <w:rtl/>
        </w:rPr>
      </w:pPr>
      <w:r>
        <w:rPr>
          <w:rtl/>
        </w:rPr>
        <w:t>היו"ר</w:t>
      </w:r>
      <w:r>
        <w:rPr>
          <w:rFonts w:hint="cs"/>
          <w:rtl/>
        </w:rPr>
        <w:t xml:space="preserve"> אתי לבני</w:t>
      </w:r>
      <w:r>
        <w:rPr>
          <w:rtl/>
        </w:rPr>
        <w:t>:</w:t>
      </w:r>
    </w:p>
    <w:p w14:paraId="41AAC21C" w14:textId="77777777" w:rsidR="00000000" w:rsidRDefault="009B75DB">
      <w:pPr>
        <w:pStyle w:val="a0"/>
        <w:rPr>
          <w:rtl/>
        </w:rPr>
      </w:pPr>
    </w:p>
    <w:p w14:paraId="4EE579B9" w14:textId="77777777" w:rsidR="00000000" w:rsidRDefault="009B75DB">
      <w:pPr>
        <w:pStyle w:val="a0"/>
        <w:rPr>
          <w:rFonts w:hint="cs"/>
          <w:rtl/>
        </w:rPr>
      </w:pPr>
      <w:r>
        <w:rPr>
          <w:rFonts w:hint="cs"/>
          <w:rtl/>
        </w:rPr>
        <w:t>אתה לא רוצה לדבר. אנא, המשך לדבר, תתעלם מהצעקות של אדון פרוש. תתעלם מההצהרות של החבר פרוש.</w:t>
      </w:r>
    </w:p>
    <w:p w14:paraId="547B87F8" w14:textId="77777777" w:rsidR="00000000" w:rsidRDefault="009B75DB">
      <w:pPr>
        <w:pStyle w:val="a0"/>
        <w:rPr>
          <w:rFonts w:hint="cs"/>
          <w:rtl/>
        </w:rPr>
      </w:pPr>
    </w:p>
    <w:p w14:paraId="221C262A" w14:textId="77777777" w:rsidR="00000000" w:rsidRDefault="009B75DB">
      <w:pPr>
        <w:pStyle w:val="-"/>
        <w:rPr>
          <w:rtl/>
        </w:rPr>
      </w:pPr>
      <w:bookmarkStart w:id="158" w:name="FS000000488T24_12_2003_13_24_55C"/>
      <w:bookmarkEnd w:id="158"/>
      <w:r>
        <w:rPr>
          <w:rFonts w:hint="eastAsia"/>
          <w:rtl/>
        </w:rPr>
        <w:t>יצחק</w:t>
      </w:r>
      <w:r>
        <w:rPr>
          <w:rtl/>
        </w:rPr>
        <w:t xml:space="preserve"> וקנין (ש"ס):</w:t>
      </w:r>
    </w:p>
    <w:p w14:paraId="2CF0D068" w14:textId="77777777" w:rsidR="00000000" w:rsidRDefault="009B75DB">
      <w:pPr>
        <w:pStyle w:val="a0"/>
        <w:rPr>
          <w:rFonts w:hint="cs"/>
          <w:rtl/>
        </w:rPr>
      </w:pPr>
    </w:p>
    <w:p w14:paraId="2D77F3A2" w14:textId="77777777" w:rsidR="00000000" w:rsidRDefault="009B75DB">
      <w:pPr>
        <w:pStyle w:val="a0"/>
        <w:rPr>
          <w:rFonts w:hint="cs"/>
          <w:rtl/>
        </w:rPr>
      </w:pPr>
      <w:r>
        <w:rPr>
          <w:rFonts w:hint="cs"/>
          <w:rtl/>
        </w:rPr>
        <w:t>גברתי היושבת בראש, לצערי הרב, חלק ממרכיבי הקואליציה הזאת - ומי שמכיר אות</w:t>
      </w:r>
      <w:r>
        <w:rPr>
          <w:rFonts w:hint="cs"/>
          <w:rtl/>
        </w:rPr>
        <w:t>י יודע שאני בדרך כלל לא בוטה - חלק ממרכיבי הקואליציה שחובשים כיפה על ראשם, הפכו את התורה קרדום לחפור בו. הם עושים מעשה זמרי, ורוצים לקבל את שכרו של פנחס, ועומדים פה ואומרים שזה על דעת הרבנים ועל דעת כל עולם התורה, והולכים ועושים את המעשים הללו, ומצביעים פה</w:t>
      </w:r>
      <w:r>
        <w:rPr>
          <w:rFonts w:hint="cs"/>
          <w:rtl/>
        </w:rPr>
        <w:t xml:space="preserve"> בעזות מצח. רבותי, זה לא פלא.</w:t>
      </w:r>
    </w:p>
    <w:p w14:paraId="6DCA5D20" w14:textId="77777777" w:rsidR="00000000" w:rsidRDefault="009B75DB">
      <w:pPr>
        <w:pStyle w:val="a0"/>
        <w:rPr>
          <w:rFonts w:hint="cs"/>
          <w:rtl/>
        </w:rPr>
      </w:pPr>
    </w:p>
    <w:p w14:paraId="07637536" w14:textId="77777777" w:rsidR="00000000" w:rsidRDefault="009B75DB">
      <w:pPr>
        <w:pStyle w:val="af0"/>
        <w:rPr>
          <w:rtl/>
        </w:rPr>
      </w:pPr>
      <w:r>
        <w:rPr>
          <w:rFonts w:hint="eastAsia"/>
          <w:rtl/>
        </w:rPr>
        <w:t>משה</w:t>
      </w:r>
      <w:r>
        <w:rPr>
          <w:rtl/>
        </w:rPr>
        <w:t xml:space="preserve"> גפני (יהדות התורה):</w:t>
      </w:r>
    </w:p>
    <w:p w14:paraId="0D945157" w14:textId="77777777" w:rsidR="00000000" w:rsidRDefault="009B75DB">
      <w:pPr>
        <w:pStyle w:val="a0"/>
        <w:rPr>
          <w:rFonts w:hint="cs"/>
          <w:rtl/>
        </w:rPr>
      </w:pPr>
    </w:p>
    <w:p w14:paraId="0E013D57" w14:textId="77777777" w:rsidR="00000000" w:rsidRDefault="009B75DB">
      <w:pPr>
        <w:pStyle w:val="a0"/>
        <w:rPr>
          <w:rFonts w:hint="cs"/>
          <w:rtl/>
        </w:rPr>
      </w:pPr>
      <w:r>
        <w:rPr>
          <w:rFonts w:hint="cs"/>
          <w:rtl/>
        </w:rPr>
        <w:t>נגד הרבנים.</w:t>
      </w:r>
    </w:p>
    <w:p w14:paraId="609AF810" w14:textId="77777777" w:rsidR="00000000" w:rsidRDefault="009B75DB">
      <w:pPr>
        <w:pStyle w:val="a0"/>
        <w:rPr>
          <w:rFonts w:hint="cs"/>
          <w:rtl/>
        </w:rPr>
      </w:pPr>
    </w:p>
    <w:p w14:paraId="342B6643" w14:textId="77777777" w:rsidR="00000000" w:rsidRDefault="009B75DB">
      <w:pPr>
        <w:pStyle w:val="-"/>
        <w:rPr>
          <w:rtl/>
        </w:rPr>
      </w:pPr>
      <w:bookmarkStart w:id="159" w:name="FS000000488T24_12_2003_13_26_44C"/>
      <w:bookmarkEnd w:id="159"/>
      <w:r>
        <w:rPr>
          <w:rtl/>
        </w:rPr>
        <w:t>יצחק וקנין (ש"ס):</w:t>
      </w:r>
    </w:p>
    <w:p w14:paraId="7FFEFA1E" w14:textId="77777777" w:rsidR="00000000" w:rsidRDefault="009B75DB">
      <w:pPr>
        <w:pStyle w:val="a0"/>
        <w:rPr>
          <w:rtl/>
        </w:rPr>
      </w:pPr>
    </w:p>
    <w:p w14:paraId="73CE52AC" w14:textId="77777777" w:rsidR="00000000" w:rsidRDefault="009B75DB">
      <w:pPr>
        <w:pStyle w:val="a0"/>
        <w:rPr>
          <w:rFonts w:hint="cs"/>
          <w:rtl/>
        </w:rPr>
      </w:pPr>
      <w:r>
        <w:rPr>
          <w:rFonts w:hint="cs"/>
          <w:rtl/>
        </w:rPr>
        <w:t>נגד הרבנים, זה ברור. הרי אין להם לא דעת תורה ולא תורה.</w:t>
      </w:r>
    </w:p>
    <w:p w14:paraId="4D468167" w14:textId="77777777" w:rsidR="00000000" w:rsidRDefault="009B75DB">
      <w:pPr>
        <w:pStyle w:val="a0"/>
        <w:rPr>
          <w:rFonts w:hint="cs"/>
          <w:rtl/>
        </w:rPr>
      </w:pPr>
    </w:p>
    <w:p w14:paraId="24DF1C12" w14:textId="77777777" w:rsidR="00000000" w:rsidRDefault="009B75DB">
      <w:pPr>
        <w:pStyle w:val="a0"/>
        <w:rPr>
          <w:rFonts w:hint="cs"/>
          <w:rtl/>
        </w:rPr>
      </w:pPr>
      <w:r>
        <w:rPr>
          <w:rFonts w:hint="cs"/>
          <w:rtl/>
        </w:rPr>
        <w:t>רבותי, אני לא בוטה, אבל היום אין לי ברירה, אלא להגיד את הדברים הללו מעל דוכן זה, לצערי הרב. למה אנחנו מתפלאים ש-</w:t>
      </w:r>
      <w:r>
        <w:rPr>
          <w:rFonts w:hint="cs"/>
          <w:rtl/>
        </w:rPr>
        <w:t>1,000 מיהודי ארגנטינה חוזרים? על מה אנחנו נתפלא? כאשר יהודי התפוצות באים לפה ורואים שעוקרים את כל היהדות מהשורש, מה הם יעשו פה? הרי הם מרגישים ששם הם מקיימים את התורה יותר.</w:t>
      </w:r>
    </w:p>
    <w:p w14:paraId="1E44953D" w14:textId="77777777" w:rsidR="00000000" w:rsidRDefault="009B75DB">
      <w:pPr>
        <w:pStyle w:val="a0"/>
        <w:rPr>
          <w:rFonts w:hint="cs"/>
          <w:rtl/>
        </w:rPr>
      </w:pPr>
    </w:p>
    <w:p w14:paraId="481E0F90" w14:textId="77777777" w:rsidR="00000000" w:rsidRDefault="009B75DB">
      <w:pPr>
        <w:pStyle w:val="a0"/>
        <w:rPr>
          <w:rFonts w:hint="cs"/>
          <w:rtl/>
        </w:rPr>
      </w:pPr>
      <w:r>
        <w:rPr>
          <w:rFonts w:hint="cs"/>
          <w:rtl/>
        </w:rPr>
        <w:t xml:space="preserve">לצערנו הרב, באים לפה, ואין תחום אחד שהממשלה הקלוקלת הזאת מצליחה בו - בכלכלה אנחנו </w:t>
      </w:r>
      <w:r>
        <w:rPr>
          <w:rFonts w:hint="cs"/>
          <w:rtl/>
        </w:rPr>
        <w:t>על פי הבאר; בביטחון, עינינו הרואות. אין תחום אחד שהממשלה הזאת יכולה להצביע עליו שהיא מצליחה בו. ואני אמרתי לראש הממשלה מעל דוכן זה, כאשר הרכיבו את הממשלה: אין לך סייעתא דשמיא. אין לו.</w:t>
      </w:r>
    </w:p>
    <w:p w14:paraId="4447EF50" w14:textId="77777777" w:rsidR="00000000" w:rsidRDefault="009B75DB">
      <w:pPr>
        <w:pStyle w:val="a0"/>
        <w:rPr>
          <w:rFonts w:hint="cs"/>
          <w:rtl/>
        </w:rPr>
      </w:pPr>
    </w:p>
    <w:p w14:paraId="16B4AE66" w14:textId="77777777" w:rsidR="00000000" w:rsidRDefault="009B75DB">
      <w:pPr>
        <w:pStyle w:val="af1"/>
        <w:rPr>
          <w:rtl/>
        </w:rPr>
      </w:pPr>
      <w:r>
        <w:rPr>
          <w:rtl/>
        </w:rPr>
        <w:t>היו"ר</w:t>
      </w:r>
      <w:r>
        <w:rPr>
          <w:rFonts w:hint="cs"/>
          <w:rtl/>
        </w:rPr>
        <w:t xml:space="preserve"> אתי לבני</w:t>
      </w:r>
      <w:r>
        <w:rPr>
          <w:rtl/>
        </w:rPr>
        <w:t>:</w:t>
      </w:r>
    </w:p>
    <w:p w14:paraId="2C934CD5" w14:textId="77777777" w:rsidR="00000000" w:rsidRDefault="009B75DB">
      <w:pPr>
        <w:pStyle w:val="a0"/>
        <w:rPr>
          <w:rtl/>
        </w:rPr>
      </w:pPr>
    </w:p>
    <w:p w14:paraId="29F74FB0" w14:textId="77777777" w:rsidR="00000000" w:rsidRDefault="009B75DB">
      <w:pPr>
        <w:pStyle w:val="a0"/>
        <w:rPr>
          <w:rFonts w:hint="cs"/>
          <w:rtl/>
        </w:rPr>
      </w:pPr>
      <w:r>
        <w:rPr>
          <w:rFonts w:hint="cs"/>
          <w:rtl/>
        </w:rPr>
        <w:t>אנא, תתחיל לסיים בבקשה.</w:t>
      </w:r>
    </w:p>
    <w:p w14:paraId="0FB8D148" w14:textId="77777777" w:rsidR="00000000" w:rsidRDefault="009B75DB">
      <w:pPr>
        <w:pStyle w:val="a0"/>
        <w:rPr>
          <w:rFonts w:hint="cs"/>
          <w:rtl/>
        </w:rPr>
      </w:pPr>
    </w:p>
    <w:p w14:paraId="40416F6D" w14:textId="77777777" w:rsidR="00000000" w:rsidRDefault="009B75DB">
      <w:pPr>
        <w:pStyle w:val="-"/>
        <w:rPr>
          <w:rtl/>
        </w:rPr>
      </w:pPr>
      <w:bookmarkStart w:id="160" w:name="FS000000488T24_12_2003_12_45_42"/>
      <w:bookmarkEnd w:id="160"/>
      <w:r>
        <w:rPr>
          <w:rFonts w:hint="eastAsia"/>
          <w:rtl/>
        </w:rPr>
        <w:t>יצחק</w:t>
      </w:r>
      <w:r>
        <w:rPr>
          <w:rtl/>
        </w:rPr>
        <w:t xml:space="preserve"> וקנין (ש"ס):</w:t>
      </w:r>
    </w:p>
    <w:p w14:paraId="295C9240" w14:textId="77777777" w:rsidR="00000000" w:rsidRDefault="009B75DB">
      <w:pPr>
        <w:pStyle w:val="a0"/>
        <w:rPr>
          <w:rFonts w:hint="cs"/>
          <w:rtl/>
        </w:rPr>
      </w:pPr>
    </w:p>
    <w:p w14:paraId="5F635912" w14:textId="77777777" w:rsidR="00000000" w:rsidRDefault="009B75DB">
      <w:pPr>
        <w:pStyle w:val="a0"/>
        <w:rPr>
          <w:rFonts w:hint="cs"/>
          <w:rtl/>
        </w:rPr>
      </w:pPr>
      <w:r>
        <w:rPr>
          <w:rFonts w:hint="cs"/>
          <w:rtl/>
        </w:rPr>
        <w:t>סליחה, הזמ</w:t>
      </w:r>
      <w:r>
        <w:rPr>
          <w:rFonts w:hint="cs"/>
          <w:rtl/>
        </w:rPr>
        <w:t>ן שהפריעו לי הוא לא על חשבוני.</w:t>
      </w:r>
    </w:p>
    <w:p w14:paraId="015CEDBF" w14:textId="77777777" w:rsidR="00000000" w:rsidRDefault="009B75DB">
      <w:pPr>
        <w:pStyle w:val="a0"/>
        <w:rPr>
          <w:rFonts w:hint="cs"/>
          <w:rtl/>
        </w:rPr>
      </w:pPr>
    </w:p>
    <w:p w14:paraId="65196292" w14:textId="77777777" w:rsidR="00000000" w:rsidRDefault="009B75DB">
      <w:pPr>
        <w:pStyle w:val="af1"/>
        <w:rPr>
          <w:rtl/>
        </w:rPr>
      </w:pPr>
      <w:r>
        <w:rPr>
          <w:rtl/>
        </w:rPr>
        <w:t>היו"ר</w:t>
      </w:r>
      <w:r>
        <w:rPr>
          <w:rFonts w:hint="cs"/>
          <w:rtl/>
        </w:rPr>
        <w:t xml:space="preserve"> אתי לבני</w:t>
      </w:r>
      <w:r>
        <w:rPr>
          <w:rtl/>
        </w:rPr>
        <w:t>:</w:t>
      </w:r>
    </w:p>
    <w:p w14:paraId="19E75EFF" w14:textId="77777777" w:rsidR="00000000" w:rsidRDefault="009B75DB">
      <w:pPr>
        <w:pStyle w:val="a0"/>
        <w:rPr>
          <w:rtl/>
        </w:rPr>
      </w:pPr>
    </w:p>
    <w:p w14:paraId="5C34276A" w14:textId="77777777" w:rsidR="00000000" w:rsidRDefault="009B75DB">
      <w:pPr>
        <w:pStyle w:val="a0"/>
        <w:rPr>
          <w:rFonts w:hint="cs"/>
          <w:rtl/>
        </w:rPr>
      </w:pPr>
      <w:r>
        <w:rPr>
          <w:rFonts w:hint="cs"/>
          <w:rtl/>
        </w:rPr>
        <w:t>יכולת לדבר, אמרתי לך שתמשיך לדבר.</w:t>
      </w:r>
    </w:p>
    <w:p w14:paraId="57D8F1FC" w14:textId="77777777" w:rsidR="00000000" w:rsidRDefault="009B75DB">
      <w:pPr>
        <w:pStyle w:val="a0"/>
        <w:rPr>
          <w:rFonts w:hint="cs"/>
          <w:rtl/>
        </w:rPr>
      </w:pPr>
    </w:p>
    <w:p w14:paraId="38C840A4" w14:textId="77777777" w:rsidR="00000000" w:rsidRDefault="009B75DB">
      <w:pPr>
        <w:pStyle w:val="-"/>
        <w:rPr>
          <w:rtl/>
        </w:rPr>
      </w:pPr>
      <w:bookmarkStart w:id="161" w:name="FS000000488T24_12_2003_13_30_05C"/>
      <w:bookmarkEnd w:id="161"/>
      <w:r>
        <w:rPr>
          <w:rtl/>
        </w:rPr>
        <w:t>יצחק וקנין (ש"ס):</w:t>
      </w:r>
    </w:p>
    <w:p w14:paraId="7564A339" w14:textId="77777777" w:rsidR="00000000" w:rsidRDefault="009B75DB">
      <w:pPr>
        <w:pStyle w:val="a0"/>
        <w:rPr>
          <w:rtl/>
        </w:rPr>
      </w:pPr>
    </w:p>
    <w:p w14:paraId="30D6C522" w14:textId="77777777" w:rsidR="00000000" w:rsidRDefault="009B75DB">
      <w:pPr>
        <w:pStyle w:val="a0"/>
        <w:rPr>
          <w:rFonts w:hint="cs"/>
          <w:rtl/>
        </w:rPr>
      </w:pPr>
      <w:r>
        <w:rPr>
          <w:rFonts w:hint="cs"/>
          <w:rtl/>
        </w:rPr>
        <w:t>דיברתי, ולצערי הרב הפריעו לי.</w:t>
      </w:r>
    </w:p>
    <w:p w14:paraId="3A5573E8" w14:textId="77777777" w:rsidR="00000000" w:rsidRDefault="009B75DB">
      <w:pPr>
        <w:pStyle w:val="a0"/>
        <w:rPr>
          <w:rFonts w:hint="cs"/>
          <w:rtl/>
        </w:rPr>
      </w:pPr>
    </w:p>
    <w:p w14:paraId="7B4C5ADA" w14:textId="77777777" w:rsidR="00000000" w:rsidRDefault="009B75DB">
      <w:pPr>
        <w:pStyle w:val="af1"/>
        <w:rPr>
          <w:rtl/>
        </w:rPr>
      </w:pPr>
      <w:r>
        <w:rPr>
          <w:rtl/>
        </w:rPr>
        <w:t>היו"ר</w:t>
      </w:r>
      <w:r>
        <w:rPr>
          <w:rFonts w:hint="cs"/>
          <w:rtl/>
        </w:rPr>
        <w:t xml:space="preserve"> אתי לבני</w:t>
      </w:r>
      <w:r>
        <w:rPr>
          <w:rtl/>
        </w:rPr>
        <w:t>:</w:t>
      </w:r>
    </w:p>
    <w:p w14:paraId="3B4659A7" w14:textId="77777777" w:rsidR="00000000" w:rsidRDefault="009B75DB">
      <w:pPr>
        <w:pStyle w:val="a0"/>
        <w:rPr>
          <w:rtl/>
        </w:rPr>
      </w:pPr>
    </w:p>
    <w:p w14:paraId="14EA2A45" w14:textId="77777777" w:rsidR="00000000" w:rsidRDefault="009B75DB">
      <w:pPr>
        <w:pStyle w:val="a0"/>
        <w:rPr>
          <w:rFonts w:hint="cs"/>
          <w:rtl/>
        </w:rPr>
      </w:pPr>
      <w:r>
        <w:rPr>
          <w:rFonts w:hint="cs"/>
          <w:rtl/>
        </w:rPr>
        <w:t>אני אתן לך עוד דקה. בבקשה.</w:t>
      </w:r>
    </w:p>
    <w:p w14:paraId="7664614B" w14:textId="77777777" w:rsidR="00000000" w:rsidRDefault="009B75DB">
      <w:pPr>
        <w:pStyle w:val="a0"/>
        <w:rPr>
          <w:rFonts w:hint="cs"/>
          <w:rtl/>
        </w:rPr>
      </w:pPr>
    </w:p>
    <w:p w14:paraId="03F57E59" w14:textId="77777777" w:rsidR="00000000" w:rsidRDefault="009B75DB">
      <w:pPr>
        <w:pStyle w:val="-"/>
        <w:rPr>
          <w:rtl/>
        </w:rPr>
      </w:pPr>
      <w:bookmarkStart w:id="162" w:name="FS000000488T24_12_2003_13_30_24C"/>
      <w:bookmarkEnd w:id="162"/>
      <w:r>
        <w:rPr>
          <w:rtl/>
        </w:rPr>
        <w:t>יצחק וקנין (ש"ס):</w:t>
      </w:r>
    </w:p>
    <w:p w14:paraId="7BFCD8CC" w14:textId="77777777" w:rsidR="00000000" w:rsidRDefault="009B75DB">
      <w:pPr>
        <w:pStyle w:val="a0"/>
        <w:rPr>
          <w:rtl/>
        </w:rPr>
      </w:pPr>
    </w:p>
    <w:p w14:paraId="2E15FA5A" w14:textId="77777777" w:rsidR="00000000" w:rsidRDefault="009B75DB">
      <w:pPr>
        <w:pStyle w:val="a0"/>
        <w:rPr>
          <w:rFonts w:hint="cs"/>
          <w:rtl/>
        </w:rPr>
      </w:pPr>
      <w:r>
        <w:rPr>
          <w:rFonts w:hint="cs"/>
          <w:rtl/>
        </w:rPr>
        <w:t>אין לממשלה הזאת סייעתא דשמיא, מכיוון שכולה מושתתת על עקירה</w:t>
      </w:r>
      <w:r>
        <w:rPr>
          <w:rFonts w:hint="cs"/>
          <w:rtl/>
        </w:rPr>
        <w:t xml:space="preserve"> של היהדות והתורה. אם כן, לא פלא שבכל צעד שהממשלה הזאת תלך בו, היא תיכשל. ועוד מה? יושבים בה מרכיבים, אשר כביכול מייצגים את הדת, ומצביעים הפוך ממה שמצפה מהם הציבור ששלח אותם. </w:t>
      </w:r>
    </w:p>
    <w:p w14:paraId="1C322C6F" w14:textId="77777777" w:rsidR="00000000" w:rsidRDefault="009B75DB">
      <w:pPr>
        <w:pStyle w:val="a0"/>
        <w:rPr>
          <w:rFonts w:hint="cs"/>
          <w:rtl/>
        </w:rPr>
      </w:pPr>
    </w:p>
    <w:p w14:paraId="4BDF5AB7" w14:textId="77777777" w:rsidR="00000000" w:rsidRDefault="009B75DB">
      <w:pPr>
        <w:pStyle w:val="a0"/>
        <w:rPr>
          <w:rFonts w:hint="cs"/>
          <w:rtl/>
        </w:rPr>
      </w:pPr>
      <w:r>
        <w:rPr>
          <w:rFonts w:hint="cs"/>
          <w:rtl/>
        </w:rPr>
        <w:t xml:space="preserve">לכן אני אומר מעל דוכן זה, רבותי, לצערי, המציאות קשה, אם 1,000 יהודים שבאים לפה </w:t>
      </w:r>
      <w:r>
        <w:rPr>
          <w:rFonts w:hint="cs"/>
          <w:rtl/>
        </w:rPr>
        <w:t xml:space="preserve">חוזרים למדינה שכולנו ראינו אותה לפני שנתיים </w:t>
      </w:r>
      <w:r>
        <w:rPr>
          <w:rtl/>
        </w:rPr>
        <w:t>–</w:t>
      </w:r>
      <w:r>
        <w:rPr>
          <w:rFonts w:hint="cs"/>
          <w:rtl/>
        </w:rPr>
        <w:t xml:space="preserve"> ראינו את המצב הכלכלי בארגנטינה. אם הם מוכנים לחזור לשם, זה אומר דורשני. מישהו פה צריך לעשות בדק-בית עמוק, איך מתנהלת המדינה הזאת בתקופה הזאת. תודה.</w:t>
      </w:r>
    </w:p>
    <w:p w14:paraId="52A807C1" w14:textId="77777777" w:rsidR="00000000" w:rsidRDefault="009B75DB">
      <w:pPr>
        <w:pStyle w:val="a0"/>
        <w:rPr>
          <w:rFonts w:hint="cs"/>
          <w:rtl/>
        </w:rPr>
      </w:pPr>
    </w:p>
    <w:p w14:paraId="133E58D3" w14:textId="77777777" w:rsidR="00000000" w:rsidRDefault="009B75DB">
      <w:pPr>
        <w:pStyle w:val="af1"/>
        <w:rPr>
          <w:rtl/>
        </w:rPr>
      </w:pPr>
      <w:r>
        <w:rPr>
          <w:rtl/>
        </w:rPr>
        <w:t>היו"ר</w:t>
      </w:r>
      <w:r>
        <w:rPr>
          <w:rFonts w:hint="cs"/>
          <w:rtl/>
        </w:rPr>
        <w:t xml:space="preserve"> אתי לבני</w:t>
      </w:r>
      <w:r>
        <w:rPr>
          <w:rtl/>
        </w:rPr>
        <w:t>:</w:t>
      </w:r>
    </w:p>
    <w:p w14:paraId="59E244BB" w14:textId="77777777" w:rsidR="00000000" w:rsidRDefault="009B75DB">
      <w:pPr>
        <w:pStyle w:val="a0"/>
        <w:rPr>
          <w:rtl/>
        </w:rPr>
      </w:pPr>
    </w:p>
    <w:p w14:paraId="5873AEF8" w14:textId="77777777" w:rsidR="00000000" w:rsidRDefault="009B75DB">
      <w:pPr>
        <w:pStyle w:val="a0"/>
        <w:rPr>
          <w:rFonts w:hint="cs"/>
          <w:rtl/>
        </w:rPr>
      </w:pPr>
      <w:r>
        <w:rPr>
          <w:rFonts w:hint="cs"/>
          <w:rtl/>
        </w:rPr>
        <w:t xml:space="preserve">תודה רבה לך. חברת הכנסת נעמי בלומנטל </w:t>
      </w:r>
      <w:r>
        <w:rPr>
          <w:rtl/>
        </w:rPr>
        <w:t>–</w:t>
      </w:r>
      <w:r>
        <w:rPr>
          <w:rFonts w:hint="cs"/>
          <w:rtl/>
        </w:rPr>
        <w:t xml:space="preserve"> אינה </w:t>
      </w:r>
      <w:r>
        <w:rPr>
          <w:rFonts w:hint="cs"/>
          <w:rtl/>
        </w:rPr>
        <w:t>נוכחת. חבר הכנסת דני יתום, בבקשה.</w:t>
      </w:r>
    </w:p>
    <w:p w14:paraId="690C55A7" w14:textId="77777777" w:rsidR="00000000" w:rsidRDefault="009B75DB">
      <w:pPr>
        <w:pStyle w:val="a0"/>
        <w:rPr>
          <w:rFonts w:hint="cs"/>
          <w:rtl/>
        </w:rPr>
      </w:pPr>
    </w:p>
    <w:p w14:paraId="193EE7A6" w14:textId="77777777" w:rsidR="00000000" w:rsidRDefault="009B75DB">
      <w:pPr>
        <w:pStyle w:val="a"/>
        <w:rPr>
          <w:rtl/>
        </w:rPr>
      </w:pPr>
      <w:bookmarkStart w:id="163" w:name="FS000001045T24_12_2003_12_46_34"/>
      <w:bookmarkStart w:id="164" w:name="_Toc62986470"/>
      <w:bookmarkEnd w:id="163"/>
      <w:r>
        <w:rPr>
          <w:rFonts w:hint="eastAsia"/>
          <w:rtl/>
        </w:rPr>
        <w:t>דני</w:t>
      </w:r>
      <w:r>
        <w:rPr>
          <w:rtl/>
        </w:rPr>
        <w:t xml:space="preserve"> יתום (העבודה-מימד):</w:t>
      </w:r>
      <w:bookmarkEnd w:id="164"/>
    </w:p>
    <w:p w14:paraId="1D498813" w14:textId="77777777" w:rsidR="00000000" w:rsidRDefault="009B75DB">
      <w:pPr>
        <w:pStyle w:val="a0"/>
        <w:rPr>
          <w:rFonts w:hint="cs"/>
          <w:rtl/>
        </w:rPr>
      </w:pPr>
    </w:p>
    <w:p w14:paraId="28F6004B" w14:textId="77777777" w:rsidR="00000000" w:rsidRDefault="009B75DB">
      <w:pPr>
        <w:pStyle w:val="a0"/>
        <w:rPr>
          <w:rFonts w:hint="cs"/>
          <w:rtl/>
        </w:rPr>
      </w:pPr>
      <w:r>
        <w:rPr>
          <w:rFonts w:hint="cs"/>
          <w:rtl/>
        </w:rPr>
        <w:t xml:space="preserve">גברתי היושבת בראש, גברתי שרת הקליטה, רבותי וידידי חברי הכנסת, אני מאוד מודאג. אני מודאג, מכיוון שירידתם - או עלייתם - חזרה לארגנטינה של 1,000 מבני העם היהודי, שרק לפני שנתיים או שלוש שנים, בעקבות </w:t>
      </w:r>
      <w:r>
        <w:rPr>
          <w:rFonts w:hint="cs"/>
          <w:rtl/>
        </w:rPr>
        <w:t>מצב קשה מאוד שם, עלו למדינת ישראל - הירידה הזאת איננה עומדת בפני עצמה, ואיננה מעידה רק על כישלון קליטתם במדינת ישראל.</w:t>
      </w:r>
    </w:p>
    <w:p w14:paraId="00760A5A" w14:textId="77777777" w:rsidR="00000000" w:rsidRDefault="009B75DB">
      <w:pPr>
        <w:pStyle w:val="a0"/>
        <w:rPr>
          <w:rFonts w:hint="cs"/>
          <w:rtl/>
        </w:rPr>
      </w:pPr>
    </w:p>
    <w:p w14:paraId="4B77CEA6" w14:textId="77777777" w:rsidR="00000000" w:rsidRDefault="009B75DB">
      <w:pPr>
        <w:pStyle w:val="a0"/>
        <w:rPr>
          <w:rFonts w:hint="cs"/>
          <w:rtl/>
        </w:rPr>
      </w:pPr>
      <w:r>
        <w:rPr>
          <w:rFonts w:hint="cs"/>
          <w:rtl/>
        </w:rPr>
        <w:t>העובדה שאנשים טובים אלה בעצם מוחים בכך שהם לא נשארים כאן לאחר שעשו כברת דרך ארוכה לכאן ונעקרו מארץ הולדתם, והחליטו לחזור לאותו מקום רע ונ</w:t>
      </w:r>
      <w:r>
        <w:rPr>
          <w:rFonts w:hint="cs"/>
          <w:rtl/>
        </w:rPr>
        <w:t xml:space="preserve">ורא, מצביעה על כך שהייאוש שאחז בנו הגיע אל תהומות הנשייה. </w:t>
      </w:r>
    </w:p>
    <w:p w14:paraId="4E3F99BC" w14:textId="77777777" w:rsidR="00000000" w:rsidRDefault="009B75DB">
      <w:pPr>
        <w:pStyle w:val="a0"/>
        <w:rPr>
          <w:rFonts w:hint="cs"/>
          <w:rtl/>
        </w:rPr>
      </w:pPr>
    </w:p>
    <w:p w14:paraId="78F9A805" w14:textId="77777777" w:rsidR="00000000" w:rsidRDefault="009B75DB">
      <w:pPr>
        <w:pStyle w:val="a0"/>
        <w:rPr>
          <w:rFonts w:hint="cs"/>
          <w:rtl/>
        </w:rPr>
      </w:pPr>
      <w:r>
        <w:rPr>
          <w:rFonts w:hint="cs"/>
          <w:rtl/>
        </w:rPr>
        <w:t>אנשים מסתובבים בארץ כאשר דכדוך על פרצופם. הקושי הכלכלי, החברתי, הביטחוני, וחוסר התוחלת המדינית - כל אלה מצביעים על כך שאנחנו מובלים בידי ממשלה, שלא רק שאבדה לה הדרך, אלא אין לה דרך.</w:t>
      </w:r>
    </w:p>
    <w:p w14:paraId="1CAFC925" w14:textId="77777777" w:rsidR="00000000" w:rsidRDefault="009B75DB">
      <w:pPr>
        <w:pStyle w:val="a0"/>
        <w:rPr>
          <w:rFonts w:hint="cs"/>
          <w:rtl/>
        </w:rPr>
      </w:pPr>
    </w:p>
    <w:p w14:paraId="1EC457B3" w14:textId="77777777" w:rsidR="00000000" w:rsidRDefault="009B75DB">
      <w:pPr>
        <w:pStyle w:val="a0"/>
        <w:rPr>
          <w:rFonts w:hint="cs"/>
          <w:rtl/>
        </w:rPr>
      </w:pPr>
      <w:r>
        <w:rPr>
          <w:rFonts w:hint="cs"/>
          <w:rtl/>
        </w:rPr>
        <w:t>ירידתם של 1,0</w:t>
      </w:r>
      <w:r>
        <w:rPr>
          <w:rFonts w:hint="cs"/>
          <w:rtl/>
        </w:rPr>
        <w:t>00 היהודים, שכמעט שהפכו ישראלים, אף שהעלייה במשך שנים ארוכות היתה נשמת אפנו, וניסינו להפוך את מדינת ישראל לא רק לארץ קולטת עלייה, אלא לארץ שמהווה אבן שואבת לכלל העם היהודי בכל התפוצות - העובדה שאלה עושים את דרכם חזרה, מלמדת שאנחנו כחברה, המונהגת בידי ממשלה</w:t>
      </w:r>
      <w:r>
        <w:rPr>
          <w:rFonts w:hint="cs"/>
          <w:rtl/>
        </w:rPr>
        <w:t>, נכשלנו.</w:t>
      </w:r>
    </w:p>
    <w:p w14:paraId="6D653DE6" w14:textId="77777777" w:rsidR="00000000" w:rsidRDefault="009B75DB">
      <w:pPr>
        <w:pStyle w:val="a0"/>
        <w:rPr>
          <w:rFonts w:hint="cs"/>
          <w:rtl/>
        </w:rPr>
      </w:pPr>
    </w:p>
    <w:p w14:paraId="60049285" w14:textId="77777777" w:rsidR="00000000" w:rsidRDefault="009B75DB">
      <w:pPr>
        <w:pStyle w:val="a0"/>
        <w:rPr>
          <w:rFonts w:hint="cs"/>
          <w:rtl/>
        </w:rPr>
      </w:pPr>
      <w:r>
        <w:rPr>
          <w:rFonts w:hint="cs"/>
          <w:rtl/>
        </w:rPr>
        <w:t>השאלה היא, מדוע נכשלנו? השאלה היא, האם כל אזרח ואזרחית במדינת ישראל הם חלק מהכישלון הזה, או שמי שיושב סביב שולחן הממשלה הוא הכישלון? אני אומר לכם כאן, בריש גלי ובאופן שאיננו משתמע לשתי פנים: הממשלה נכשלה בכל מעשיה, והעובדה ש-1,000 ישראלים או 1,0</w:t>
      </w:r>
      <w:r>
        <w:rPr>
          <w:rFonts w:hint="cs"/>
          <w:rtl/>
        </w:rPr>
        <w:t>00 יהודים עוזבים חזרה לארץ מוצאם מצביעה ומעידה כאלף עדים על כך שמדינת ישראל הפכה למקום שלא רוצים להיות בו. אותם 1,000 מצטרפים למיליון ישראלים כמעט שחיים היום בחוץ-לארץ, שירדו מן הארץ.</w:t>
      </w:r>
    </w:p>
    <w:p w14:paraId="2A75DCCC" w14:textId="77777777" w:rsidR="00000000" w:rsidRDefault="009B75DB">
      <w:pPr>
        <w:pStyle w:val="a0"/>
        <w:rPr>
          <w:rFonts w:hint="cs"/>
          <w:rtl/>
        </w:rPr>
      </w:pPr>
    </w:p>
    <w:p w14:paraId="06A447D8" w14:textId="77777777" w:rsidR="00000000" w:rsidRDefault="009B75DB">
      <w:pPr>
        <w:pStyle w:val="a0"/>
        <w:rPr>
          <w:rFonts w:hint="cs"/>
          <w:rtl/>
        </w:rPr>
      </w:pPr>
      <w:r>
        <w:rPr>
          <w:rFonts w:hint="cs"/>
          <w:rtl/>
        </w:rPr>
        <w:t xml:space="preserve">המשמעות של העניין, שהציבור במדינת ישראל איבד תקווה, ואני מקווה שבעקבות </w:t>
      </w:r>
      <w:r>
        <w:rPr>
          <w:rFonts w:hint="cs"/>
          <w:rtl/>
        </w:rPr>
        <w:t>כך הוא גם יביע את אי-אמונו בממשלה.</w:t>
      </w:r>
    </w:p>
    <w:p w14:paraId="6764D2C1" w14:textId="77777777" w:rsidR="00000000" w:rsidRDefault="009B75DB">
      <w:pPr>
        <w:pStyle w:val="af1"/>
        <w:rPr>
          <w:rFonts w:hint="cs"/>
          <w:rtl/>
        </w:rPr>
      </w:pPr>
    </w:p>
    <w:p w14:paraId="21F6132D" w14:textId="77777777" w:rsidR="00000000" w:rsidRDefault="009B75DB">
      <w:pPr>
        <w:pStyle w:val="af1"/>
        <w:rPr>
          <w:rtl/>
        </w:rPr>
      </w:pPr>
      <w:r>
        <w:rPr>
          <w:rtl/>
        </w:rPr>
        <w:t>היו"ר</w:t>
      </w:r>
      <w:r>
        <w:rPr>
          <w:rFonts w:hint="cs"/>
          <w:rtl/>
        </w:rPr>
        <w:t xml:space="preserve"> אתי לבני</w:t>
      </w:r>
      <w:r>
        <w:rPr>
          <w:rtl/>
        </w:rPr>
        <w:t>:</w:t>
      </w:r>
    </w:p>
    <w:p w14:paraId="784A6FC0" w14:textId="77777777" w:rsidR="00000000" w:rsidRDefault="009B75DB">
      <w:pPr>
        <w:pStyle w:val="a0"/>
        <w:rPr>
          <w:rtl/>
        </w:rPr>
      </w:pPr>
    </w:p>
    <w:p w14:paraId="5AAE00C0" w14:textId="77777777" w:rsidR="00000000" w:rsidRDefault="009B75DB">
      <w:pPr>
        <w:pStyle w:val="a0"/>
        <w:rPr>
          <w:rFonts w:hint="cs"/>
          <w:rtl/>
        </w:rPr>
      </w:pPr>
      <w:r>
        <w:rPr>
          <w:rFonts w:hint="cs"/>
          <w:rtl/>
        </w:rPr>
        <w:t>תודה רבה. השרה ציפי לבני תשיב. בבקשה.</w:t>
      </w:r>
    </w:p>
    <w:p w14:paraId="605FA415" w14:textId="77777777" w:rsidR="00000000" w:rsidRDefault="009B75DB">
      <w:pPr>
        <w:pStyle w:val="a0"/>
        <w:rPr>
          <w:rFonts w:hint="cs"/>
          <w:rtl/>
        </w:rPr>
      </w:pPr>
    </w:p>
    <w:p w14:paraId="5026ADC4" w14:textId="77777777" w:rsidR="00000000" w:rsidRDefault="009B75DB">
      <w:pPr>
        <w:pStyle w:val="a"/>
        <w:rPr>
          <w:rtl/>
        </w:rPr>
      </w:pPr>
      <w:bookmarkStart w:id="165" w:name="FS000000469T24_12_2003_12_50_23"/>
      <w:bookmarkStart w:id="166" w:name="_Toc62986471"/>
      <w:bookmarkEnd w:id="165"/>
      <w:r>
        <w:rPr>
          <w:rFonts w:hint="eastAsia"/>
          <w:rtl/>
        </w:rPr>
        <w:t>השרה</w:t>
      </w:r>
      <w:r>
        <w:rPr>
          <w:rtl/>
        </w:rPr>
        <w:t xml:space="preserve"> לקליטת העלייה ציפי לבני:</w:t>
      </w:r>
      <w:bookmarkEnd w:id="166"/>
    </w:p>
    <w:p w14:paraId="76E526DF" w14:textId="77777777" w:rsidR="00000000" w:rsidRDefault="009B75DB">
      <w:pPr>
        <w:pStyle w:val="a0"/>
        <w:rPr>
          <w:rFonts w:hint="cs"/>
          <w:rtl/>
        </w:rPr>
      </w:pPr>
    </w:p>
    <w:p w14:paraId="50111DB7" w14:textId="77777777" w:rsidR="00000000" w:rsidRDefault="009B75DB">
      <w:pPr>
        <w:pStyle w:val="a0"/>
        <w:rPr>
          <w:rFonts w:hint="cs"/>
          <w:rtl/>
        </w:rPr>
      </w:pPr>
      <w:r>
        <w:rPr>
          <w:rFonts w:hint="cs"/>
          <w:rtl/>
        </w:rPr>
        <w:t>גברתי היושבת-ראש, חברי חברי הכנסת, לפני שאתייחס לגופו של עניין, הייתי שמחה אם היינו מדברים על תהליך שבו מופיעה כותרת בעיתון ביום מסוי</w:t>
      </w:r>
      <w:r>
        <w:rPr>
          <w:rFonts w:hint="cs"/>
          <w:rtl/>
        </w:rPr>
        <w:t>ם מימי השבוע, והנה, כנסת ישראל נזעקת ומקיימת דיון, רק שאף אחד לא באמת בודק את העובדות עד הדיון. הייתי יכולה להבין את ההיזעקות של חברי הכנסת לו היו הנתונים שמופיעים בעיתון אכן נכונים. דא עקא, הם לא נכונים.</w:t>
      </w:r>
    </w:p>
    <w:p w14:paraId="3BADD41E" w14:textId="77777777" w:rsidR="00000000" w:rsidRDefault="009B75DB">
      <w:pPr>
        <w:pStyle w:val="a0"/>
        <w:rPr>
          <w:rFonts w:hint="cs"/>
          <w:rtl/>
        </w:rPr>
      </w:pPr>
    </w:p>
    <w:p w14:paraId="16AF4630" w14:textId="77777777" w:rsidR="00000000" w:rsidRDefault="009B75DB">
      <w:pPr>
        <w:pStyle w:val="a0"/>
        <w:rPr>
          <w:rFonts w:hint="cs"/>
          <w:rtl/>
        </w:rPr>
      </w:pPr>
      <w:r>
        <w:rPr>
          <w:rFonts w:hint="cs"/>
          <w:rtl/>
        </w:rPr>
        <w:t xml:space="preserve">יושב גוף, הרשות המחוקקת, מודאג מנתונים שבינם לבין </w:t>
      </w:r>
      <w:r>
        <w:rPr>
          <w:rFonts w:hint="cs"/>
          <w:rtl/>
        </w:rPr>
        <w:t>המציאות אין ולא כלום, עוסק בהם, מקיים על זה דיונים, והייתי מציעה להבא, לפחות בכל הדברים שנוגעים למשרדי, חברי חברי הכנסת, אנא, לפני שאתם מגישים את ההצעות הדחופות, ולכל אחד יש המכסות שלו והאפשרויות שלו להגיש את ההצעות, אנא פנו, תשאלו אם נכון או לא נכון, כי ב</w:t>
      </w:r>
      <w:r>
        <w:rPr>
          <w:rFonts w:hint="cs"/>
          <w:rtl/>
        </w:rPr>
        <w:t xml:space="preserve">נתונים האמיתיים ביחס לקליטת עולי ארגנטינה ראויים היו שיבואו אחד-אחד חברי הכנסת ויגידו: אשרינו, אשרינו וטוב לנו, כל הכבוד לאותה קבוצה שהגיעה בשלוש השנים האחרונות ויושבת כאן, נכון, בתנאים לא קלים במדינה, ולא קל להם, אבל שיעור העזיבה מקרב עולי ארגנטינה, מקרב </w:t>
      </w:r>
      <w:r>
        <w:rPr>
          <w:rFonts w:hint="cs"/>
          <w:rtl/>
        </w:rPr>
        <w:t>אלה שעלו בשלוש השנים האחרונות, הוא 6.5%, או במספרים לגופם, בשנים 2000-2003, בהנחה שאנחנו יודעים עוד כמה מגיעים עד סוף השנה, עלו כ-10,000 עולים, או יותר נכון  10,078, לרבות אלה שמיועדים להגיע עד סוף החודש. עזבו את הארץ לתקופה של חמישה חודשים ויותר - 657 עול</w:t>
      </w:r>
      <w:r>
        <w:rPr>
          <w:rFonts w:hint="cs"/>
          <w:rtl/>
        </w:rPr>
        <w:t>ים, לא 1,000, המהווים 6.5%.</w:t>
      </w:r>
    </w:p>
    <w:p w14:paraId="5D245742" w14:textId="77777777" w:rsidR="00000000" w:rsidRDefault="009B75DB">
      <w:pPr>
        <w:pStyle w:val="a0"/>
        <w:rPr>
          <w:rFonts w:hint="cs"/>
          <w:rtl/>
        </w:rPr>
      </w:pPr>
    </w:p>
    <w:p w14:paraId="5634652D" w14:textId="77777777" w:rsidR="00000000" w:rsidRDefault="009B75DB">
      <w:pPr>
        <w:pStyle w:val="af0"/>
        <w:rPr>
          <w:rtl/>
        </w:rPr>
      </w:pPr>
      <w:r>
        <w:rPr>
          <w:rFonts w:hint="eastAsia"/>
          <w:rtl/>
        </w:rPr>
        <w:t>יצחק</w:t>
      </w:r>
      <w:r>
        <w:rPr>
          <w:rtl/>
        </w:rPr>
        <w:t xml:space="preserve"> וקנין (ש"ס):</w:t>
      </w:r>
    </w:p>
    <w:p w14:paraId="331A6643" w14:textId="77777777" w:rsidR="00000000" w:rsidRDefault="009B75DB">
      <w:pPr>
        <w:pStyle w:val="a0"/>
        <w:rPr>
          <w:rFonts w:hint="cs"/>
          <w:rtl/>
        </w:rPr>
      </w:pPr>
    </w:p>
    <w:p w14:paraId="16D1D5EF" w14:textId="77777777" w:rsidR="00000000" w:rsidRDefault="009B75DB">
      <w:pPr>
        <w:pStyle w:val="a0"/>
        <w:rPr>
          <w:rFonts w:hint="cs"/>
          <w:rtl/>
        </w:rPr>
      </w:pPr>
      <w:r>
        <w:rPr>
          <w:rFonts w:hint="cs"/>
          <w:rtl/>
        </w:rPr>
        <w:t>זה לא מספר גדול? גברתי השרה, עשית את זה כל כך בומבסטי.</w:t>
      </w:r>
    </w:p>
    <w:p w14:paraId="0B08F124" w14:textId="77777777" w:rsidR="00000000" w:rsidRDefault="009B75DB">
      <w:pPr>
        <w:pStyle w:val="a0"/>
        <w:rPr>
          <w:rFonts w:hint="cs"/>
          <w:rtl/>
        </w:rPr>
      </w:pPr>
    </w:p>
    <w:p w14:paraId="7117B835" w14:textId="77777777" w:rsidR="00000000" w:rsidRDefault="009B75DB">
      <w:pPr>
        <w:pStyle w:val="-"/>
        <w:rPr>
          <w:rtl/>
        </w:rPr>
      </w:pPr>
      <w:bookmarkStart w:id="167" w:name="FS000000469T24_12_2003_12_52_46C"/>
      <w:bookmarkEnd w:id="167"/>
      <w:r>
        <w:rPr>
          <w:rtl/>
        </w:rPr>
        <w:t>השרה לקליטת העלייה ציפי לבני:</w:t>
      </w:r>
    </w:p>
    <w:p w14:paraId="3602CA0E" w14:textId="77777777" w:rsidR="00000000" w:rsidRDefault="009B75DB">
      <w:pPr>
        <w:pStyle w:val="a0"/>
        <w:rPr>
          <w:rtl/>
        </w:rPr>
      </w:pPr>
    </w:p>
    <w:p w14:paraId="240E5E38" w14:textId="77777777" w:rsidR="00000000" w:rsidRDefault="009B75DB">
      <w:pPr>
        <w:pStyle w:val="a0"/>
        <w:rPr>
          <w:rFonts w:hint="cs"/>
          <w:rtl/>
        </w:rPr>
      </w:pPr>
      <w:r>
        <w:rPr>
          <w:rFonts w:hint="cs"/>
          <w:rtl/>
        </w:rPr>
        <w:t>לא, אני אגיד לך מה זה מספר גדול. מבחינתי, כל אחד שעוזב את מדינת ישראל, עולה שזה מקרוב בא או אזרח ישראלי שנולד כאן, קורע א</w:t>
      </w:r>
      <w:r>
        <w:rPr>
          <w:rFonts w:hint="cs"/>
          <w:rtl/>
        </w:rPr>
        <w:t>ת לבי, קורע את לב החברה הישראלית כולה, אבל במונחים של הגירה, במונחים של עלייה, כשהממוצע של העוזבים במהלך כל השנים, או במהלך השנים האחרונות, הוא 9%, מגיע לנו שנוריד את הכובע בפני עולי ארגנטינה שנמצאים כאן ונגיד: כל הכבוד שמקרבכם רק 6.5% עוזבים, כי אתם לא מש</w:t>
      </w:r>
      <w:r>
        <w:rPr>
          <w:rFonts w:hint="cs"/>
          <w:rtl/>
        </w:rPr>
        <w:t>ווים בנפשכם את האפקט של הכתבה הזאת על אלה שנמצאים כאן, על אלה שעוד לא הגיעו.</w:t>
      </w:r>
    </w:p>
    <w:p w14:paraId="564149BB" w14:textId="77777777" w:rsidR="00000000" w:rsidRDefault="009B75DB">
      <w:pPr>
        <w:pStyle w:val="a0"/>
        <w:rPr>
          <w:rFonts w:hint="cs"/>
          <w:rtl/>
        </w:rPr>
      </w:pPr>
    </w:p>
    <w:p w14:paraId="21B67E66" w14:textId="77777777" w:rsidR="00000000" w:rsidRDefault="009B75DB">
      <w:pPr>
        <w:pStyle w:val="a0"/>
        <w:rPr>
          <w:rFonts w:hint="cs"/>
          <w:rtl/>
        </w:rPr>
      </w:pPr>
      <w:r>
        <w:rPr>
          <w:rFonts w:hint="cs"/>
          <w:rtl/>
        </w:rPr>
        <w:t xml:space="preserve">יש נתונים שיעניינו אתכם: בעלייה של שנות ה-70 מארגנטינה עזבו 18%-19% בתקופה של שלוש שנים עד חמש שנים, זה עוד יותר כואב. תהליך של הגירה הוא לא תהליך פשוט, גם אם אתה מגיע לארץ שהיא </w:t>
      </w:r>
      <w:r>
        <w:rPr>
          <w:rFonts w:hint="cs"/>
          <w:rtl/>
        </w:rPr>
        <w:t>מולדתך, גם אם אתה עושה את זה לא בגלל קושי כלכלי כזה או אחר, אלא כיוון שאתה רוצה לבוא לכאן. זה לא תהליך פשוט. לא נוכל לשמור על 100% של מי שמגיעים לכאן; אנחנו יכולים לעשות את המאמץ לשמור על 100% של מי שהגיעו לכאן, אבל אם אנחנו מצליחים ביחס לקבוצה הזאת בשיעור</w:t>
      </w:r>
      <w:r>
        <w:rPr>
          <w:rFonts w:hint="cs"/>
          <w:rtl/>
        </w:rPr>
        <w:t xml:space="preserve"> העולה על  90%, בשיעור העולה על 93% - אלה נתוני הצלחה. </w:t>
      </w:r>
    </w:p>
    <w:p w14:paraId="711BE55F" w14:textId="77777777" w:rsidR="00000000" w:rsidRDefault="009B75DB">
      <w:pPr>
        <w:pStyle w:val="a0"/>
        <w:rPr>
          <w:rFonts w:hint="cs"/>
          <w:rtl/>
        </w:rPr>
      </w:pPr>
    </w:p>
    <w:p w14:paraId="563B50F1" w14:textId="77777777" w:rsidR="00000000" w:rsidRDefault="009B75DB">
      <w:pPr>
        <w:pStyle w:val="a0"/>
        <w:rPr>
          <w:rFonts w:hint="cs"/>
          <w:rtl/>
        </w:rPr>
      </w:pPr>
      <w:r>
        <w:rPr>
          <w:rFonts w:hint="cs"/>
          <w:rtl/>
        </w:rPr>
        <w:t>אינני מקלה ראש בחובה שלנו, כממשלה קודם כול, בתחום שעליו אני מופקדת, לעשות את כל שניתן, כדי שכל אחד לא רק יישאר כאן בקושי, אלא יתפרנס בכבוד ויהיה חלק מהחברה הישראלית, וירגיש שהוא הגיע הביתה, לא רק ביו</w:t>
      </w:r>
      <w:r>
        <w:rPr>
          <w:rFonts w:hint="cs"/>
          <w:rtl/>
        </w:rPr>
        <w:t>ם הראשון, אלא גם ביום-יום. זה התפקיד שלנו, והתפקיד שלנו לעשות את מדינת ישראל מקום שטוב לגור בו, לכל מי שנמצא כאן, אם אלה אזרחי המדינה הוותיקים ואם אלה שהגיעו רק עכשיו, וזאת חובה שלנו כממשלה שלא קשורה דווקא לתחום הקליטה. ואין ספק שאם מדינת ישראל תהיה פחות מ</w:t>
      </w:r>
      <w:r>
        <w:rPr>
          <w:rFonts w:hint="cs"/>
          <w:rtl/>
        </w:rPr>
        <w:t xml:space="preserve">אוימת, עם פחות בעיות, אין ספק שיותר ירצו לבוא, והלוואי. אבל לבוא ולהסתמך על כותרת? </w:t>
      </w:r>
    </w:p>
    <w:p w14:paraId="3C9D08E4" w14:textId="77777777" w:rsidR="00000000" w:rsidRDefault="009B75DB">
      <w:pPr>
        <w:pStyle w:val="a0"/>
        <w:rPr>
          <w:rFonts w:hint="cs"/>
          <w:rtl/>
        </w:rPr>
      </w:pPr>
    </w:p>
    <w:p w14:paraId="6F6AD669" w14:textId="77777777" w:rsidR="00000000" w:rsidRDefault="009B75DB">
      <w:pPr>
        <w:pStyle w:val="a0"/>
        <w:rPr>
          <w:rFonts w:hint="cs"/>
          <w:rtl/>
        </w:rPr>
      </w:pPr>
      <w:r>
        <w:rPr>
          <w:rFonts w:hint="cs"/>
          <w:rtl/>
        </w:rPr>
        <w:t xml:space="preserve">דרך אגב יכול להיות שמספרית, אם אנחנו משווים אותם 1,000 אל מי שהגיעו בעשר השנים האחרונות, יכול להיות ש-1,000 עזבו, אבל אם זה מתוך 20,000 שהגיעו, אנחנו שומרים על אותו שיעור </w:t>
      </w:r>
      <w:r>
        <w:rPr>
          <w:rFonts w:hint="cs"/>
          <w:rtl/>
        </w:rPr>
        <w:t>של ירידה.</w:t>
      </w:r>
    </w:p>
    <w:p w14:paraId="70B07433" w14:textId="77777777" w:rsidR="00000000" w:rsidRDefault="009B75DB">
      <w:pPr>
        <w:pStyle w:val="a0"/>
        <w:rPr>
          <w:rFonts w:hint="cs"/>
          <w:rtl/>
        </w:rPr>
      </w:pPr>
    </w:p>
    <w:p w14:paraId="3C66C4AF" w14:textId="77777777" w:rsidR="00000000" w:rsidRDefault="009B75DB">
      <w:pPr>
        <w:pStyle w:val="a0"/>
        <w:rPr>
          <w:rFonts w:hint="cs"/>
          <w:rtl/>
        </w:rPr>
      </w:pPr>
      <w:r>
        <w:rPr>
          <w:rFonts w:hint="cs"/>
          <w:rtl/>
        </w:rPr>
        <w:t>מחויבותנו, מחויבותי, לעשות כל מה שניתן שאף לא אחד יעזוב, אבל ברמות ריאליות, ברמת הגינות, ברמת הגינות לקהילה הזאת שחיה כאן ומתפרנסת כאן ולא קל לה וחלקם שוקלים אולי, אבל בכל זאת נאחזים בציפורניים - לקהילה הזאת אנחנו מחויבים לעשות את המקסימום שהם י</w:t>
      </w:r>
      <w:r>
        <w:rPr>
          <w:rFonts w:hint="cs"/>
          <w:rtl/>
        </w:rPr>
        <w:t>ישארו, וכן אנו מחויבים לאלה שנמצאים היום על המזוודות בארגנטינה וקוראים את הכותרות שהיו כאן בעברית ותורגמו לספרדית, כי רוצים הארגנטינאים לומר להם: אל תבואו, לא כל כך טוב כאן. הנה, הולכים.</w:t>
      </w:r>
    </w:p>
    <w:p w14:paraId="4D9446AA" w14:textId="77777777" w:rsidR="00000000" w:rsidRDefault="009B75DB">
      <w:pPr>
        <w:pStyle w:val="a0"/>
        <w:rPr>
          <w:rFonts w:hint="cs"/>
          <w:rtl/>
        </w:rPr>
      </w:pPr>
    </w:p>
    <w:p w14:paraId="4C67C079" w14:textId="77777777" w:rsidR="00000000" w:rsidRDefault="009B75DB">
      <w:pPr>
        <w:pStyle w:val="a0"/>
        <w:rPr>
          <w:rFonts w:hint="cs"/>
          <w:rtl/>
        </w:rPr>
      </w:pPr>
      <w:r>
        <w:rPr>
          <w:rFonts w:hint="cs"/>
          <w:rtl/>
        </w:rPr>
        <w:t xml:space="preserve">צר לי, ואני יכולה להבין את ההיזעקות אם אכן אלה הם הנתונים, ראוי היה </w:t>
      </w:r>
      <w:r>
        <w:rPr>
          <w:rFonts w:hint="cs"/>
          <w:rtl/>
        </w:rPr>
        <w:t>שהדבר ידאיג אותנו יותר. אלה אינם הנתונים. אינני מסירה אחריות מאתנו לדאוג לכל מי שנמצא כאן. אינני חושבת שכל אחד כאן מאושר יום-יום - הוא נתקל בקשיים, אנחנו צריכים לעזור, אבל במונחים של הצלחה, רבותי, זה אחד מסיפורי ההצלחה של השנים האחרונות. תודה רבה.</w:t>
      </w:r>
    </w:p>
    <w:p w14:paraId="434FBE32" w14:textId="77777777" w:rsidR="00000000" w:rsidRDefault="009B75DB">
      <w:pPr>
        <w:pStyle w:val="a0"/>
        <w:rPr>
          <w:rFonts w:hint="cs"/>
          <w:rtl/>
        </w:rPr>
      </w:pPr>
    </w:p>
    <w:p w14:paraId="65404EA4" w14:textId="77777777" w:rsidR="00000000" w:rsidRDefault="009B75DB">
      <w:pPr>
        <w:pStyle w:val="af1"/>
        <w:rPr>
          <w:rtl/>
        </w:rPr>
      </w:pPr>
      <w:r>
        <w:rPr>
          <w:rtl/>
        </w:rPr>
        <w:t>היו"ר</w:t>
      </w:r>
      <w:r>
        <w:rPr>
          <w:rFonts w:hint="cs"/>
          <w:rtl/>
        </w:rPr>
        <w:t xml:space="preserve"> א</w:t>
      </w:r>
      <w:r>
        <w:rPr>
          <w:rFonts w:hint="cs"/>
          <w:rtl/>
        </w:rPr>
        <w:t>תי לבני</w:t>
      </w:r>
      <w:r>
        <w:rPr>
          <w:rtl/>
        </w:rPr>
        <w:t>:</w:t>
      </w:r>
    </w:p>
    <w:p w14:paraId="6F15D88B" w14:textId="77777777" w:rsidR="00000000" w:rsidRDefault="009B75DB">
      <w:pPr>
        <w:pStyle w:val="a0"/>
        <w:rPr>
          <w:rtl/>
        </w:rPr>
      </w:pPr>
    </w:p>
    <w:p w14:paraId="34214D13" w14:textId="77777777" w:rsidR="00000000" w:rsidRDefault="009B75DB">
      <w:pPr>
        <w:pStyle w:val="a0"/>
        <w:rPr>
          <w:rFonts w:hint="cs"/>
          <w:rtl/>
        </w:rPr>
      </w:pPr>
      <w:r>
        <w:rPr>
          <w:rFonts w:hint="cs"/>
          <w:rtl/>
        </w:rPr>
        <w:t>תודה רבה לשרה ציפי לבני. מה את מציעה?</w:t>
      </w:r>
    </w:p>
    <w:p w14:paraId="7C96A00D" w14:textId="77777777" w:rsidR="00000000" w:rsidRDefault="009B75DB">
      <w:pPr>
        <w:pStyle w:val="a0"/>
        <w:rPr>
          <w:rFonts w:hint="cs"/>
          <w:rtl/>
        </w:rPr>
      </w:pPr>
    </w:p>
    <w:p w14:paraId="3986FDDF" w14:textId="77777777" w:rsidR="00000000" w:rsidRDefault="009B75DB">
      <w:pPr>
        <w:pStyle w:val="-"/>
        <w:rPr>
          <w:rtl/>
        </w:rPr>
      </w:pPr>
      <w:bookmarkStart w:id="168" w:name="FS000000469T24_12_2003_12_56_32C"/>
      <w:bookmarkEnd w:id="168"/>
      <w:r>
        <w:rPr>
          <w:rtl/>
        </w:rPr>
        <w:t>השרה לקליטת העלייה ציפי לבני:</w:t>
      </w:r>
    </w:p>
    <w:p w14:paraId="0AC62443" w14:textId="77777777" w:rsidR="00000000" w:rsidRDefault="009B75DB">
      <w:pPr>
        <w:pStyle w:val="a0"/>
        <w:rPr>
          <w:rtl/>
        </w:rPr>
      </w:pPr>
    </w:p>
    <w:p w14:paraId="6E69E66B" w14:textId="77777777" w:rsidR="00000000" w:rsidRDefault="009B75DB">
      <w:pPr>
        <w:pStyle w:val="a0"/>
        <w:rPr>
          <w:rFonts w:hint="cs"/>
          <w:rtl/>
        </w:rPr>
      </w:pPr>
      <w:r>
        <w:rPr>
          <w:rFonts w:hint="cs"/>
          <w:rtl/>
        </w:rPr>
        <w:t>נתבקשתי גם על-ידי חברת הכנסת אביטל, יושבת-ראש ועדת העלייה והקליטה של הכנסת, לומר שכבר התקיים דיון בעניין הזה, מפורט מאוד, בהשתתפות נציגי משרדי. אנחנו גם מתכוונים ממילא לעשות תו</w:t>
      </w:r>
      <w:r>
        <w:rPr>
          <w:rFonts w:hint="cs"/>
          <w:rtl/>
        </w:rPr>
        <w:t xml:space="preserve">כניות ספציפיות, שנוגעות לאוכלוסייה הזאת. ועל כן, גם על דעתה אני מבקשת שלא להעביר את הנושא לוועדה. הדיון כבר נערך יום לפני הדיון כאן. </w:t>
      </w:r>
    </w:p>
    <w:p w14:paraId="6FB98D08" w14:textId="77777777" w:rsidR="00000000" w:rsidRDefault="009B75DB">
      <w:pPr>
        <w:pStyle w:val="a0"/>
        <w:rPr>
          <w:rFonts w:hint="cs"/>
          <w:rtl/>
        </w:rPr>
      </w:pPr>
    </w:p>
    <w:p w14:paraId="3C6456FB" w14:textId="77777777" w:rsidR="00000000" w:rsidRDefault="009B75DB">
      <w:pPr>
        <w:pStyle w:val="af1"/>
        <w:rPr>
          <w:rtl/>
        </w:rPr>
      </w:pPr>
      <w:r>
        <w:rPr>
          <w:rtl/>
        </w:rPr>
        <w:t>היו"ר</w:t>
      </w:r>
      <w:r>
        <w:rPr>
          <w:rFonts w:hint="cs"/>
          <w:rtl/>
        </w:rPr>
        <w:t xml:space="preserve"> אתי לבני</w:t>
      </w:r>
      <w:r>
        <w:rPr>
          <w:rtl/>
        </w:rPr>
        <w:t>:</w:t>
      </w:r>
    </w:p>
    <w:p w14:paraId="7069A463" w14:textId="77777777" w:rsidR="00000000" w:rsidRDefault="009B75DB">
      <w:pPr>
        <w:pStyle w:val="a0"/>
        <w:rPr>
          <w:rtl/>
        </w:rPr>
      </w:pPr>
    </w:p>
    <w:p w14:paraId="1FD45590" w14:textId="77777777" w:rsidR="00000000" w:rsidRDefault="009B75DB">
      <w:pPr>
        <w:pStyle w:val="a0"/>
        <w:rPr>
          <w:rFonts w:hint="cs"/>
          <w:rtl/>
        </w:rPr>
      </w:pPr>
      <w:r>
        <w:rPr>
          <w:rFonts w:hint="cs"/>
          <w:rtl/>
        </w:rPr>
        <w:t>תודה רבה. יש כאן הצעות אחרות. האחת, של חבר הכנסת מרגי.</w:t>
      </w:r>
    </w:p>
    <w:p w14:paraId="2FE348DC" w14:textId="77777777" w:rsidR="00000000" w:rsidRDefault="009B75DB">
      <w:pPr>
        <w:pStyle w:val="a0"/>
        <w:rPr>
          <w:rFonts w:hint="cs"/>
          <w:rtl/>
        </w:rPr>
      </w:pPr>
    </w:p>
    <w:p w14:paraId="3D6EE7B4" w14:textId="77777777" w:rsidR="00000000" w:rsidRDefault="009B75DB">
      <w:pPr>
        <w:pStyle w:val="-"/>
        <w:rPr>
          <w:rtl/>
        </w:rPr>
      </w:pPr>
      <w:bookmarkStart w:id="169" w:name="FS000000469T24_12_2003_12_57_05C"/>
      <w:bookmarkEnd w:id="169"/>
      <w:r>
        <w:rPr>
          <w:rtl/>
        </w:rPr>
        <w:t>השרה לקליטת העלייה ציפי לבני:</w:t>
      </w:r>
    </w:p>
    <w:p w14:paraId="62BBBEAD" w14:textId="77777777" w:rsidR="00000000" w:rsidRDefault="009B75DB">
      <w:pPr>
        <w:pStyle w:val="a0"/>
        <w:rPr>
          <w:rtl/>
        </w:rPr>
      </w:pPr>
    </w:p>
    <w:p w14:paraId="578EEE54" w14:textId="77777777" w:rsidR="00000000" w:rsidRDefault="009B75DB">
      <w:pPr>
        <w:pStyle w:val="a0"/>
        <w:rPr>
          <w:rFonts w:hint="cs"/>
          <w:rtl/>
        </w:rPr>
      </w:pPr>
      <w:r>
        <w:rPr>
          <w:rFonts w:hint="cs"/>
          <w:rtl/>
        </w:rPr>
        <w:t xml:space="preserve">רק עוד הערה אחת. </w:t>
      </w:r>
      <w:r>
        <w:rPr>
          <w:rFonts w:hint="cs"/>
          <w:rtl/>
        </w:rPr>
        <w:t>מרוב התלהבות לא ציינתי רק עוד דבר אחד. אנחנו עובדים על תוכניות ספציפיות לקהילה הזאת; אנחנו מודעים לבעייתיות המיוחדת. פתחנו אתר אינטרנט בספרדית כדי שיוכלו להיות בקשר בשפתם. אנחנו רוצים לעבות את אנשי המשרד שעוסקים בכך בשפתם, בספרדית, אנחנו רוצים לעשות תוכניו</w:t>
      </w:r>
      <w:r>
        <w:rPr>
          <w:rFonts w:hint="cs"/>
          <w:rtl/>
        </w:rPr>
        <w:t>ת - מאחר שחלקם, ממאפייני המקצועות שלהם, הם סוחרים, ולאו דווקא בעלי מקצועות, כפי שמגיעים ממקומות אחרים - לעודד יזמות בקרב בני הקהילה כאן, ובאמת לעשות את החיים למי שהגיע לכאן יותר קלים. כאמור, זה מחובתנו, ואנחנו גם מתכוונים לעשות תוכניות ספציפיות לבני הקהילה</w:t>
      </w:r>
      <w:r>
        <w:rPr>
          <w:rFonts w:hint="cs"/>
          <w:rtl/>
        </w:rPr>
        <w:t xml:space="preserve"> הזאת. תודה.</w:t>
      </w:r>
    </w:p>
    <w:p w14:paraId="2159F38B" w14:textId="77777777" w:rsidR="00000000" w:rsidRDefault="009B75DB">
      <w:pPr>
        <w:pStyle w:val="a0"/>
        <w:rPr>
          <w:rFonts w:hint="cs"/>
          <w:rtl/>
        </w:rPr>
      </w:pPr>
    </w:p>
    <w:p w14:paraId="12E0EBF9" w14:textId="77777777" w:rsidR="00000000" w:rsidRDefault="009B75DB">
      <w:pPr>
        <w:pStyle w:val="af1"/>
        <w:rPr>
          <w:rtl/>
        </w:rPr>
      </w:pPr>
      <w:r>
        <w:rPr>
          <w:rtl/>
        </w:rPr>
        <w:t>היו"ר</w:t>
      </w:r>
      <w:r>
        <w:rPr>
          <w:rFonts w:hint="cs"/>
          <w:rtl/>
        </w:rPr>
        <w:t xml:space="preserve"> אתי לבני</w:t>
      </w:r>
      <w:r>
        <w:rPr>
          <w:rtl/>
        </w:rPr>
        <w:t>:</w:t>
      </w:r>
    </w:p>
    <w:p w14:paraId="59C96614" w14:textId="77777777" w:rsidR="00000000" w:rsidRDefault="009B75DB">
      <w:pPr>
        <w:pStyle w:val="a0"/>
        <w:rPr>
          <w:rtl/>
        </w:rPr>
      </w:pPr>
    </w:p>
    <w:p w14:paraId="1E5DF711" w14:textId="77777777" w:rsidR="00000000" w:rsidRDefault="009B75DB">
      <w:pPr>
        <w:pStyle w:val="a0"/>
        <w:rPr>
          <w:rFonts w:hint="cs"/>
          <w:rtl/>
        </w:rPr>
      </w:pPr>
      <w:r>
        <w:rPr>
          <w:rFonts w:hint="cs"/>
          <w:rtl/>
        </w:rPr>
        <w:t>תודה רבה. האם המציעים מסכימים להסיר את הנושא?</w:t>
      </w:r>
    </w:p>
    <w:p w14:paraId="15DC0CF0" w14:textId="77777777" w:rsidR="00000000" w:rsidRDefault="009B75DB">
      <w:pPr>
        <w:pStyle w:val="a0"/>
        <w:rPr>
          <w:rFonts w:hint="cs"/>
          <w:rtl/>
        </w:rPr>
      </w:pPr>
    </w:p>
    <w:p w14:paraId="35E90AC9" w14:textId="77777777" w:rsidR="00000000" w:rsidRDefault="009B75DB">
      <w:pPr>
        <w:pStyle w:val="af0"/>
        <w:rPr>
          <w:rtl/>
        </w:rPr>
      </w:pPr>
      <w:r>
        <w:rPr>
          <w:rFonts w:hint="eastAsia"/>
          <w:rtl/>
        </w:rPr>
        <w:t>דני</w:t>
      </w:r>
      <w:r>
        <w:rPr>
          <w:rtl/>
        </w:rPr>
        <w:t xml:space="preserve"> יתום (העבודה-מימד):</w:t>
      </w:r>
    </w:p>
    <w:p w14:paraId="484F9251" w14:textId="77777777" w:rsidR="00000000" w:rsidRDefault="009B75DB">
      <w:pPr>
        <w:pStyle w:val="a0"/>
        <w:rPr>
          <w:rFonts w:hint="cs"/>
          <w:rtl/>
        </w:rPr>
      </w:pPr>
    </w:p>
    <w:p w14:paraId="2FAD0A57" w14:textId="77777777" w:rsidR="00000000" w:rsidRDefault="009B75DB">
      <w:pPr>
        <w:pStyle w:val="a0"/>
        <w:rPr>
          <w:rFonts w:hint="cs"/>
          <w:rtl/>
        </w:rPr>
      </w:pPr>
      <w:r>
        <w:rPr>
          <w:rFonts w:hint="cs"/>
          <w:rtl/>
        </w:rPr>
        <w:t>אני מסכים להסיר.</w:t>
      </w:r>
    </w:p>
    <w:p w14:paraId="1C726813" w14:textId="77777777" w:rsidR="00000000" w:rsidRDefault="009B75DB">
      <w:pPr>
        <w:pStyle w:val="a0"/>
        <w:rPr>
          <w:rFonts w:hint="cs"/>
          <w:rtl/>
        </w:rPr>
      </w:pPr>
    </w:p>
    <w:p w14:paraId="6C0F6AC7" w14:textId="77777777" w:rsidR="00000000" w:rsidRDefault="009B75DB">
      <w:pPr>
        <w:pStyle w:val="af1"/>
        <w:rPr>
          <w:rtl/>
        </w:rPr>
      </w:pPr>
      <w:r>
        <w:rPr>
          <w:rtl/>
        </w:rPr>
        <w:t>היו"ר</w:t>
      </w:r>
      <w:r>
        <w:rPr>
          <w:rFonts w:hint="cs"/>
          <w:rtl/>
        </w:rPr>
        <w:t xml:space="preserve"> אתי לבני</w:t>
      </w:r>
      <w:r>
        <w:rPr>
          <w:rtl/>
        </w:rPr>
        <w:t>:</w:t>
      </w:r>
    </w:p>
    <w:p w14:paraId="2680583E" w14:textId="77777777" w:rsidR="00000000" w:rsidRDefault="009B75DB">
      <w:pPr>
        <w:pStyle w:val="a0"/>
        <w:rPr>
          <w:rtl/>
        </w:rPr>
      </w:pPr>
    </w:p>
    <w:p w14:paraId="24C6176B" w14:textId="77777777" w:rsidR="00000000" w:rsidRDefault="009B75DB">
      <w:pPr>
        <w:pStyle w:val="a0"/>
        <w:rPr>
          <w:rFonts w:hint="cs"/>
          <w:rtl/>
        </w:rPr>
      </w:pPr>
      <w:r>
        <w:rPr>
          <w:rFonts w:hint="cs"/>
          <w:rtl/>
        </w:rPr>
        <w:t>נשמע הצעות אחרות. חבר הכנסת רביץ.</w:t>
      </w:r>
    </w:p>
    <w:p w14:paraId="5E7D35FE" w14:textId="77777777" w:rsidR="00000000" w:rsidRDefault="009B75DB">
      <w:pPr>
        <w:pStyle w:val="a0"/>
        <w:rPr>
          <w:rFonts w:hint="cs"/>
          <w:rtl/>
        </w:rPr>
      </w:pPr>
    </w:p>
    <w:p w14:paraId="048D2E1D" w14:textId="77777777" w:rsidR="00000000" w:rsidRDefault="009B75DB">
      <w:pPr>
        <w:pStyle w:val="a"/>
        <w:rPr>
          <w:rtl/>
        </w:rPr>
      </w:pPr>
      <w:bookmarkStart w:id="170" w:name="FS000000531T24_12_2003_17_01_39"/>
      <w:bookmarkStart w:id="171" w:name="_Toc62986472"/>
      <w:bookmarkEnd w:id="170"/>
      <w:r>
        <w:rPr>
          <w:rtl/>
        </w:rPr>
        <w:t>אברהם רביץ (יהדות התורה):</w:t>
      </w:r>
      <w:bookmarkEnd w:id="171"/>
    </w:p>
    <w:p w14:paraId="372EC409" w14:textId="77777777" w:rsidR="00000000" w:rsidRDefault="009B75DB">
      <w:pPr>
        <w:pStyle w:val="a0"/>
        <w:rPr>
          <w:rtl/>
        </w:rPr>
      </w:pPr>
    </w:p>
    <w:p w14:paraId="18235B46" w14:textId="77777777" w:rsidR="00000000" w:rsidRDefault="009B75DB">
      <w:pPr>
        <w:pStyle w:val="a0"/>
        <w:rPr>
          <w:rFonts w:hint="cs"/>
          <w:rtl/>
        </w:rPr>
      </w:pPr>
      <w:r>
        <w:rPr>
          <w:rFonts w:hint="cs"/>
          <w:rtl/>
        </w:rPr>
        <w:t>גברתי היושבת-ראש, גברתי השרה, אני מסכים אתך, אולי בשני ד</w:t>
      </w:r>
      <w:r>
        <w:rPr>
          <w:rFonts w:hint="cs"/>
          <w:rtl/>
        </w:rPr>
        <w:t xml:space="preserve">ברים. דבר ראשון, באמת השיעור איננו גדול. אינני יודע מה השיעור של היורדים הישראלים מבטן ומלידה, יכול להיות שהוא שווה לזה בכלל. דבר נוסף. נכון הדבר שעולי ארגנטינה ולא המהגרים - בטעות, אמרת מהגרים -  קיבלו סל קליטה יותר גדול מהממוצע, הכי גדול שיש במשרד שלך. </w:t>
      </w:r>
    </w:p>
    <w:p w14:paraId="1F714348" w14:textId="77777777" w:rsidR="00000000" w:rsidRDefault="009B75DB">
      <w:pPr>
        <w:pStyle w:val="a0"/>
        <w:rPr>
          <w:rFonts w:hint="cs"/>
          <w:rtl/>
        </w:rPr>
      </w:pPr>
    </w:p>
    <w:p w14:paraId="572ED322" w14:textId="77777777" w:rsidR="00000000" w:rsidRDefault="009B75DB">
      <w:pPr>
        <w:pStyle w:val="a0"/>
        <w:rPr>
          <w:rFonts w:hint="cs"/>
          <w:rtl/>
        </w:rPr>
      </w:pPr>
      <w:r>
        <w:rPr>
          <w:rFonts w:hint="cs"/>
          <w:rtl/>
        </w:rPr>
        <w:t>אסור לנו להעלים עין מהעיקר, והדבר הזה קיים בכל החברה הישראלית ובוודאי בכל העליות. אנחנו לא נותנים להם את העיקר, אנחנו לא נותנים להם ערכים, הם לא מרגישים אפילו ריח של ערכים. גם ציונות נתפסה אצלם בארגנטינה הרבה יותר חזק מאשר פה. הם באו לכאן, הם הפכו מהר מאו</w:t>
      </w:r>
      <w:r>
        <w:rPr>
          <w:rFonts w:hint="cs"/>
          <w:rtl/>
        </w:rPr>
        <w:t xml:space="preserve">ד לפוסט-ציונים, כמו חלק גדול אחר מן החברה הישראלית. </w:t>
      </w:r>
    </w:p>
    <w:p w14:paraId="3A669F1C" w14:textId="77777777" w:rsidR="00000000" w:rsidRDefault="009B75DB">
      <w:pPr>
        <w:pStyle w:val="a0"/>
        <w:rPr>
          <w:rFonts w:hint="cs"/>
          <w:rtl/>
        </w:rPr>
      </w:pPr>
    </w:p>
    <w:p w14:paraId="0DF2D442" w14:textId="77777777" w:rsidR="00000000" w:rsidRDefault="009B75DB">
      <w:pPr>
        <w:pStyle w:val="af1"/>
        <w:rPr>
          <w:rtl/>
        </w:rPr>
      </w:pPr>
      <w:r>
        <w:rPr>
          <w:rtl/>
        </w:rPr>
        <w:t>היו"ר</w:t>
      </w:r>
      <w:r>
        <w:rPr>
          <w:rFonts w:hint="cs"/>
          <w:rtl/>
        </w:rPr>
        <w:t xml:space="preserve"> אתי לבני</w:t>
      </w:r>
      <w:r>
        <w:rPr>
          <w:rtl/>
        </w:rPr>
        <w:t>:</w:t>
      </w:r>
    </w:p>
    <w:p w14:paraId="37C5AEB6" w14:textId="77777777" w:rsidR="00000000" w:rsidRDefault="009B75DB">
      <w:pPr>
        <w:pStyle w:val="a0"/>
        <w:rPr>
          <w:rtl/>
        </w:rPr>
      </w:pPr>
    </w:p>
    <w:p w14:paraId="35CC4194" w14:textId="77777777" w:rsidR="00000000" w:rsidRDefault="009B75DB">
      <w:pPr>
        <w:pStyle w:val="a0"/>
        <w:rPr>
          <w:rFonts w:hint="cs"/>
          <w:rtl/>
        </w:rPr>
      </w:pPr>
      <w:r>
        <w:rPr>
          <w:rFonts w:hint="cs"/>
          <w:rtl/>
        </w:rPr>
        <w:t>תודה רבה. מה אדוני מציע?</w:t>
      </w:r>
    </w:p>
    <w:p w14:paraId="77FC8CD9" w14:textId="77777777" w:rsidR="00000000" w:rsidRDefault="009B75DB">
      <w:pPr>
        <w:pStyle w:val="a0"/>
        <w:rPr>
          <w:rFonts w:hint="cs"/>
          <w:rtl/>
        </w:rPr>
      </w:pPr>
    </w:p>
    <w:p w14:paraId="2EB468FA" w14:textId="77777777" w:rsidR="00000000" w:rsidRDefault="009B75DB">
      <w:pPr>
        <w:pStyle w:val="-"/>
        <w:rPr>
          <w:rtl/>
        </w:rPr>
      </w:pPr>
      <w:bookmarkStart w:id="172" w:name="FS000000531T24_12_2003_13_58_29"/>
      <w:bookmarkStart w:id="173" w:name="FS000000531T24_12_2003_13_58_32C"/>
      <w:bookmarkEnd w:id="172"/>
      <w:bookmarkEnd w:id="173"/>
      <w:r>
        <w:rPr>
          <w:rtl/>
        </w:rPr>
        <w:t>אברהם רביץ (יהדות התורה):</w:t>
      </w:r>
    </w:p>
    <w:p w14:paraId="5A2C1A4E" w14:textId="77777777" w:rsidR="00000000" w:rsidRDefault="009B75DB">
      <w:pPr>
        <w:pStyle w:val="a0"/>
        <w:rPr>
          <w:rtl/>
        </w:rPr>
      </w:pPr>
    </w:p>
    <w:p w14:paraId="68FA1A38" w14:textId="77777777" w:rsidR="00000000" w:rsidRDefault="009B75DB">
      <w:pPr>
        <w:pStyle w:val="a0"/>
        <w:rPr>
          <w:rFonts w:hint="cs"/>
          <w:rtl/>
        </w:rPr>
      </w:pPr>
      <w:r>
        <w:rPr>
          <w:rFonts w:hint="cs"/>
          <w:rtl/>
        </w:rPr>
        <w:t>אני מציע באופן רשמי, אני חייב להציע, שיהיה דיון בוועדה.</w:t>
      </w:r>
    </w:p>
    <w:p w14:paraId="5DCCC829" w14:textId="77777777" w:rsidR="00000000" w:rsidRDefault="009B75DB">
      <w:pPr>
        <w:pStyle w:val="a0"/>
        <w:rPr>
          <w:rFonts w:hint="cs"/>
          <w:rtl/>
        </w:rPr>
      </w:pPr>
    </w:p>
    <w:p w14:paraId="1427A35D" w14:textId="77777777" w:rsidR="00000000" w:rsidRDefault="009B75DB">
      <w:pPr>
        <w:pStyle w:val="af1"/>
        <w:rPr>
          <w:rtl/>
        </w:rPr>
      </w:pPr>
      <w:r>
        <w:rPr>
          <w:rtl/>
        </w:rPr>
        <w:t>היו"ר</w:t>
      </w:r>
      <w:r>
        <w:rPr>
          <w:rFonts w:hint="cs"/>
          <w:rtl/>
        </w:rPr>
        <w:t xml:space="preserve"> אתי לבני</w:t>
      </w:r>
      <w:r>
        <w:rPr>
          <w:rtl/>
        </w:rPr>
        <w:t>:</w:t>
      </w:r>
    </w:p>
    <w:p w14:paraId="4FB2F1CA" w14:textId="77777777" w:rsidR="00000000" w:rsidRDefault="009B75DB">
      <w:pPr>
        <w:pStyle w:val="a0"/>
        <w:rPr>
          <w:rtl/>
        </w:rPr>
      </w:pPr>
    </w:p>
    <w:p w14:paraId="1EF2A568" w14:textId="77777777" w:rsidR="00000000" w:rsidRDefault="009B75DB">
      <w:pPr>
        <w:pStyle w:val="a0"/>
        <w:rPr>
          <w:rFonts w:hint="cs"/>
          <w:rtl/>
        </w:rPr>
      </w:pPr>
      <w:r>
        <w:rPr>
          <w:rFonts w:hint="cs"/>
          <w:rtl/>
        </w:rPr>
        <w:t>תודה רבה. חבר הכנסת יעקב מרגי - הצעה אחרת.</w:t>
      </w:r>
    </w:p>
    <w:p w14:paraId="5DC04425" w14:textId="77777777" w:rsidR="00000000" w:rsidRDefault="009B75DB">
      <w:pPr>
        <w:pStyle w:val="a0"/>
        <w:rPr>
          <w:rFonts w:hint="cs"/>
          <w:rtl/>
        </w:rPr>
      </w:pPr>
    </w:p>
    <w:p w14:paraId="34033694" w14:textId="77777777" w:rsidR="00000000" w:rsidRDefault="009B75DB">
      <w:pPr>
        <w:pStyle w:val="a"/>
        <w:rPr>
          <w:rtl/>
        </w:rPr>
      </w:pPr>
      <w:bookmarkStart w:id="174" w:name="FS000001056T24_12_2003_13_59_05"/>
      <w:bookmarkStart w:id="175" w:name="_Toc62986473"/>
      <w:bookmarkEnd w:id="174"/>
      <w:r>
        <w:rPr>
          <w:rFonts w:hint="eastAsia"/>
          <w:rtl/>
        </w:rPr>
        <w:t>יעקב</w:t>
      </w:r>
      <w:r>
        <w:rPr>
          <w:rtl/>
        </w:rPr>
        <w:t xml:space="preserve"> מרגי (ש"ס</w:t>
      </w:r>
      <w:r>
        <w:rPr>
          <w:rtl/>
        </w:rPr>
        <w:t>):</w:t>
      </w:r>
      <w:bookmarkEnd w:id="175"/>
    </w:p>
    <w:p w14:paraId="7A519E42" w14:textId="77777777" w:rsidR="00000000" w:rsidRDefault="009B75DB">
      <w:pPr>
        <w:pStyle w:val="a0"/>
        <w:rPr>
          <w:rFonts w:hint="cs"/>
          <w:rtl/>
        </w:rPr>
      </w:pPr>
    </w:p>
    <w:p w14:paraId="283149A8" w14:textId="77777777" w:rsidR="00000000" w:rsidRDefault="009B75DB">
      <w:pPr>
        <w:pStyle w:val="a0"/>
        <w:rPr>
          <w:rFonts w:hint="cs"/>
          <w:rtl/>
        </w:rPr>
      </w:pPr>
      <w:r>
        <w:rPr>
          <w:rFonts w:hint="cs"/>
          <w:rtl/>
        </w:rPr>
        <w:t xml:space="preserve">גברתי היושבת-ראש, גברתי השרה, חברי חברי הכנסת, אני אישית הייתי בקבוצה שניסתה לסייע בקליטתם של יהודי ארגנטינה. שלא בדומה לקיבוצים, לקבוצות גדולות, עתירות ממון, ששלחו נציגים  לארגנטינה כדי לפתוח דלפקי קליטה, ניסינו להיכנס למרכזי הקליטה פה בארץ </w:t>
      </w:r>
      <w:r>
        <w:rPr>
          <w:rtl/>
        </w:rPr>
        <w:t>–</w:t>
      </w:r>
      <w:r>
        <w:rPr>
          <w:rFonts w:hint="cs"/>
          <w:rtl/>
        </w:rPr>
        <w:t xml:space="preserve"> בקריית-ב</w:t>
      </w:r>
      <w:r>
        <w:rPr>
          <w:rFonts w:hint="cs"/>
          <w:rtl/>
        </w:rPr>
        <w:t xml:space="preserve">יאליק ועוד כמה מקומות, ותמיד נתקלנו בחשדנות. </w:t>
      </w:r>
    </w:p>
    <w:p w14:paraId="05E3794B" w14:textId="77777777" w:rsidR="00000000" w:rsidRDefault="009B75DB">
      <w:pPr>
        <w:pStyle w:val="a0"/>
        <w:rPr>
          <w:rFonts w:hint="cs"/>
          <w:rtl/>
        </w:rPr>
      </w:pPr>
    </w:p>
    <w:p w14:paraId="02B0DBC3" w14:textId="77777777" w:rsidR="00000000" w:rsidRDefault="009B75DB">
      <w:pPr>
        <w:pStyle w:val="a0"/>
        <w:rPr>
          <w:rFonts w:hint="cs"/>
          <w:rtl/>
        </w:rPr>
      </w:pPr>
      <w:r>
        <w:rPr>
          <w:rFonts w:hint="cs"/>
          <w:rtl/>
        </w:rPr>
        <w:t>אנחנו בסך הכול באנו כדי ש-6% יהיו 1% או אפס. אנחנו קבוצה של חבר'ה דתיים, שרצו להקנות קצת ערכים, לא להחזיר בתשובה; מטבע הדברים היתה חשדנות במרכזי הקליטה,</w:t>
      </w:r>
      <w:r>
        <w:rPr>
          <w:rtl/>
        </w:rPr>
        <w:t xml:space="preserve"> </w:t>
      </w:r>
      <w:r>
        <w:rPr>
          <w:rFonts w:hint="cs"/>
          <w:rtl/>
        </w:rPr>
        <w:t xml:space="preserve">כי רוב מרכזי הקליטה הם של הסוכנות, ומי מממן את הסוכנות, </w:t>
      </w:r>
      <w:r>
        <w:rPr>
          <w:rFonts w:hint="cs"/>
          <w:rtl/>
        </w:rPr>
        <w:t xml:space="preserve">אנחנו יודעים. הייתי רוצה שהשרה תיקח לתשומת לבה שבתהליכי קליטה, אם אין ערכים, יש בעיה. הרי מקום ללון ולעבוד בו - יש מקומות יותר יפים. </w:t>
      </w:r>
    </w:p>
    <w:p w14:paraId="55EB6D14" w14:textId="77777777" w:rsidR="00000000" w:rsidRDefault="009B75DB">
      <w:pPr>
        <w:pStyle w:val="a0"/>
        <w:rPr>
          <w:rFonts w:hint="cs"/>
          <w:rtl/>
        </w:rPr>
      </w:pPr>
    </w:p>
    <w:p w14:paraId="43C47CAC" w14:textId="77777777" w:rsidR="00000000" w:rsidRDefault="009B75DB">
      <w:pPr>
        <w:pStyle w:val="a0"/>
        <w:rPr>
          <w:rFonts w:hint="cs"/>
          <w:rtl/>
        </w:rPr>
      </w:pPr>
      <w:r>
        <w:rPr>
          <w:rFonts w:hint="cs"/>
          <w:rtl/>
        </w:rPr>
        <w:t>אני מציע לקיים דיון בוועדה.</w:t>
      </w:r>
    </w:p>
    <w:p w14:paraId="63EFAC3F" w14:textId="77777777" w:rsidR="00000000" w:rsidRDefault="009B75DB">
      <w:pPr>
        <w:pStyle w:val="a0"/>
        <w:rPr>
          <w:rFonts w:hint="cs"/>
          <w:rtl/>
        </w:rPr>
      </w:pPr>
    </w:p>
    <w:p w14:paraId="7CAFDDF3" w14:textId="77777777" w:rsidR="00000000" w:rsidRDefault="009B75DB">
      <w:pPr>
        <w:pStyle w:val="af1"/>
        <w:rPr>
          <w:rtl/>
        </w:rPr>
      </w:pPr>
      <w:r>
        <w:rPr>
          <w:rtl/>
        </w:rPr>
        <w:t>היו"ר</w:t>
      </w:r>
      <w:r>
        <w:rPr>
          <w:rFonts w:hint="cs"/>
          <w:rtl/>
        </w:rPr>
        <w:t xml:space="preserve"> אתי לבני</w:t>
      </w:r>
      <w:r>
        <w:rPr>
          <w:rtl/>
        </w:rPr>
        <w:t>:</w:t>
      </w:r>
    </w:p>
    <w:p w14:paraId="01E2B728" w14:textId="77777777" w:rsidR="00000000" w:rsidRDefault="009B75DB">
      <w:pPr>
        <w:pStyle w:val="a0"/>
        <w:rPr>
          <w:rtl/>
        </w:rPr>
      </w:pPr>
    </w:p>
    <w:p w14:paraId="71992104" w14:textId="77777777" w:rsidR="00000000" w:rsidRDefault="009B75DB">
      <w:pPr>
        <w:pStyle w:val="a0"/>
        <w:rPr>
          <w:rFonts w:hint="cs"/>
          <w:rtl/>
        </w:rPr>
      </w:pPr>
      <w:r>
        <w:rPr>
          <w:rFonts w:hint="cs"/>
          <w:rtl/>
        </w:rPr>
        <w:t>חבר הכנסת וקנין, מה עמדתך? להסתפק בדברי השרה?</w:t>
      </w:r>
    </w:p>
    <w:p w14:paraId="1A948C18" w14:textId="77777777" w:rsidR="00000000" w:rsidRDefault="009B75DB">
      <w:pPr>
        <w:pStyle w:val="a0"/>
        <w:rPr>
          <w:rFonts w:hint="cs"/>
          <w:rtl/>
        </w:rPr>
      </w:pPr>
    </w:p>
    <w:p w14:paraId="4FCF4604" w14:textId="77777777" w:rsidR="00000000" w:rsidRDefault="009B75DB">
      <w:pPr>
        <w:pStyle w:val="af0"/>
        <w:rPr>
          <w:rtl/>
        </w:rPr>
      </w:pPr>
      <w:r>
        <w:rPr>
          <w:rtl/>
        </w:rPr>
        <w:t>יצחק וקנין (ש"ס):</w:t>
      </w:r>
    </w:p>
    <w:p w14:paraId="5DBDE45D" w14:textId="77777777" w:rsidR="00000000" w:rsidRDefault="009B75DB">
      <w:pPr>
        <w:pStyle w:val="a0"/>
        <w:rPr>
          <w:rtl/>
        </w:rPr>
      </w:pPr>
    </w:p>
    <w:p w14:paraId="58EEA69D" w14:textId="77777777" w:rsidR="00000000" w:rsidRDefault="009B75DB">
      <w:pPr>
        <w:pStyle w:val="a0"/>
        <w:rPr>
          <w:rFonts w:hint="cs"/>
          <w:rtl/>
        </w:rPr>
      </w:pPr>
      <w:r>
        <w:rPr>
          <w:rFonts w:hint="cs"/>
          <w:rtl/>
        </w:rPr>
        <w:t>אני לא אג</w:t>
      </w:r>
      <w:r>
        <w:rPr>
          <w:rFonts w:hint="cs"/>
          <w:rtl/>
        </w:rPr>
        <w:t>יד כמו חברי?</w:t>
      </w:r>
    </w:p>
    <w:p w14:paraId="567AC547" w14:textId="77777777" w:rsidR="00000000" w:rsidRDefault="009B75DB">
      <w:pPr>
        <w:pStyle w:val="a0"/>
        <w:rPr>
          <w:rFonts w:hint="cs"/>
          <w:rtl/>
        </w:rPr>
      </w:pPr>
    </w:p>
    <w:p w14:paraId="3EEF1261" w14:textId="77777777" w:rsidR="00000000" w:rsidRDefault="009B75DB">
      <w:pPr>
        <w:pStyle w:val="af0"/>
        <w:rPr>
          <w:rtl/>
        </w:rPr>
      </w:pPr>
      <w:r>
        <w:rPr>
          <w:rFonts w:hint="eastAsia"/>
          <w:rtl/>
        </w:rPr>
        <w:t>השרה</w:t>
      </w:r>
      <w:r>
        <w:rPr>
          <w:rtl/>
        </w:rPr>
        <w:t xml:space="preserve"> לקליטת העלייה ציפי לבני:</w:t>
      </w:r>
    </w:p>
    <w:p w14:paraId="74A0E80E" w14:textId="77777777" w:rsidR="00000000" w:rsidRDefault="009B75DB">
      <w:pPr>
        <w:pStyle w:val="a0"/>
        <w:rPr>
          <w:rFonts w:hint="cs"/>
          <w:rtl/>
        </w:rPr>
      </w:pPr>
    </w:p>
    <w:p w14:paraId="5BF3529A" w14:textId="77777777" w:rsidR="00000000" w:rsidRDefault="009B75DB">
      <w:pPr>
        <w:pStyle w:val="a0"/>
        <w:rPr>
          <w:rFonts w:hint="cs"/>
          <w:rtl/>
        </w:rPr>
      </w:pPr>
      <w:r>
        <w:rPr>
          <w:rFonts w:hint="cs"/>
          <w:rtl/>
        </w:rPr>
        <w:t>התקיים דיון בוועדה לפני יומיים.</w:t>
      </w:r>
    </w:p>
    <w:p w14:paraId="20B4BEFB" w14:textId="77777777" w:rsidR="00000000" w:rsidRDefault="009B75DB">
      <w:pPr>
        <w:pStyle w:val="a0"/>
        <w:rPr>
          <w:rFonts w:hint="cs"/>
          <w:rtl/>
        </w:rPr>
      </w:pPr>
    </w:p>
    <w:p w14:paraId="510F5F46" w14:textId="77777777" w:rsidR="00000000" w:rsidRDefault="009B75DB">
      <w:pPr>
        <w:pStyle w:val="af0"/>
        <w:rPr>
          <w:rtl/>
        </w:rPr>
      </w:pPr>
      <w:r>
        <w:rPr>
          <w:rFonts w:hint="eastAsia"/>
          <w:rtl/>
        </w:rPr>
        <w:t>איתן</w:t>
      </w:r>
      <w:r>
        <w:rPr>
          <w:rtl/>
        </w:rPr>
        <w:t xml:space="preserve"> כבל (העבודה-מימד):</w:t>
      </w:r>
    </w:p>
    <w:p w14:paraId="55C6F431" w14:textId="77777777" w:rsidR="00000000" w:rsidRDefault="009B75DB">
      <w:pPr>
        <w:pStyle w:val="a0"/>
        <w:rPr>
          <w:rFonts w:hint="cs"/>
          <w:rtl/>
        </w:rPr>
      </w:pPr>
    </w:p>
    <w:p w14:paraId="4C92EDFE" w14:textId="77777777" w:rsidR="00000000" w:rsidRDefault="009B75DB">
      <w:pPr>
        <w:pStyle w:val="a0"/>
        <w:rPr>
          <w:rFonts w:hint="cs"/>
          <w:rtl/>
        </w:rPr>
      </w:pPr>
      <w:r>
        <w:rPr>
          <w:rFonts w:hint="cs"/>
          <w:rtl/>
        </w:rPr>
        <w:t>הם יקראו את הפרוטוקול, והכול יהיה בסדר.</w:t>
      </w:r>
    </w:p>
    <w:p w14:paraId="3BC0FC38" w14:textId="77777777" w:rsidR="00000000" w:rsidRDefault="009B75DB">
      <w:pPr>
        <w:pStyle w:val="a0"/>
        <w:rPr>
          <w:rFonts w:hint="cs"/>
          <w:rtl/>
        </w:rPr>
      </w:pPr>
    </w:p>
    <w:p w14:paraId="7598CD1A" w14:textId="77777777" w:rsidR="00000000" w:rsidRDefault="009B75DB">
      <w:pPr>
        <w:pStyle w:val="af0"/>
        <w:rPr>
          <w:rtl/>
        </w:rPr>
      </w:pPr>
      <w:r>
        <w:rPr>
          <w:rFonts w:hint="eastAsia"/>
          <w:rtl/>
        </w:rPr>
        <w:t>יצחק</w:t>
      </w:r>
      <w:r>
        <w:rPr>
          <w:rtl/>
        </w:rPr>
        <w:t xml:space="preserve"> וקנין (ש"ס):</w:t>
      </w:r>
    </w:p>
    <w:p w14:paraId="020159B5" w14:textId="77777777" w:rsidR="00000000" w:rsidRDefault="009B75DB">
      <w:pPr>
        <w:pStyle w:val="a0"/>
        <w:rPr>
          <w:rFonts w:hint="cs"/>
          <w:rtl/>
        </w:rPr>
      </w:pPr>
    </w:p>
    <w:p w14:paraId="08DB2097" w14:textId="77777777" w:rsidR="00000000" w:rsidRDefault="009B75DB">
      <w:pPr>
        <w:pStyle w:val="a0"/>
        <w:rPr>
          <w:rFonts w:hint="cs"/>
          <w:rtl/>
        </w:rPr>
      </w:pPr>
      <w:r>
        <w:rPr>
          <w:rFonts w:hint="cs"/>
          <w:rtl/>
        </w:rPr>
        <w:t>אנחנו מסכימים לוועדה.</w:t>
      </w:r>
    </w:p>
    <w:p w14:paraId="597DFE4C" w14:textId="77777777" w:rsidR="00000000" w:rsidRDefault="009B75DB">
      <w:pPr>
        <w:pStyle w:val="a0"/>
        <w:rPr>
          <w:rFonts w:hint="cs"/>
          <w:rtl/>
        </w:rPr>
      </w:pPr>
    </w:p>
    <w:p w14:paraId="51919858" w14:textId="77777777" w:rsidR="00000000" w:rsidRDefault="009B75DB">
      <w:pPr>
        <w:pStyle w:val="af1"/>
        <w:rPr>
          <w:rFonts w:hint="cs"/>
          <w:rtl/>
        </w:rPr>
      </w:pPr>
      <w:r>
        <w:rPr>
          <w:rtl/>
        </w:rPr>
        <w:t>היו"ר</w:t>
      </w:r>
      <w:r>
        <w:rPr>
          <w:rFonts w:hint="cs"/>
          <w:rtl/>
        </w:rPr>
        <w:t xml:space="preserve"> אתי לבני</w:t>
      </w:r>
      <w:r>
        <w:rPr>
          <w:rtl/>
        </w:rPr>
        <w:t>:</w:t>
      </w:r>
    </w:p>
    <w:p w14:paraId="598E445B" w14:textId="77777777" w:rsidR="00000000" w:rsidRDefault="009B75DB">
      <w:pPr>
        <w:pStyle w:val="a0"/>
        <w:rPr>
          <w:rFonts w:hint="cs"/>
          <w:rtl/>
        </w:rPr>
      </w:pPr>
    </w:p>
    <w:p w14:paraId="41E12F79" w14:textId="77777777" w:rsidR="00000000" w:rsidRDefault="009B75DB">
      <w:pPr>
        <w:pStyle w:val="a0"/>
        <w:rPr>
          <w:rFonts w:hint="cs"/>
          <w:rtl/>
        </w:rPr>
      </w:pPr>
      <w:r>
        <w:rPr>
          <w:rFonts w:hint="cs"/>
          <w:rtl/>
        </w:rPr>
        <w:t>מסכימים לוועדה, בסדר גמור. אנחנו נצביע ועדה מול להסיר</w:t>
      </w:r>
      <w:r>
        <w:rPr>
          <w:rFonts w:hint="cs"/>
          <w:rtl/>
        </w:rPr>
        <w:t xml:space="preserve">. בעד זה ועדה, נגד זה להסתפק בדברי השרה. בבקשה. </w:t>
      </w:r>
    </w:p>
    <w:p w14:paraId="76E71BAE" w14:textId="77777777" w:rsidR="00000000" w:rsidRDefault="009B75DB">
      <w:pPr>
        <w:pStyle w:val="a0"/>
        <w:rPr>
          <w:rFonts w:hint="cs"/>
          <w:rtl/>
        </w:rPr>
      </w:pPr>
    </w:p>
    <w:p w14:paraId="1B1DE38A" w14:textId="77777777" w:rsidR="00000000" w:rsidRDefault="009B75DB">
      <w:pPr>
        <w:pStyle w:val="ab"/>
        <w:bidi/>
        <w:rPr>
          <w:rFonts w:hint="cs"/>
          <w:rtl/>
        </w:rPr>
      </w:pPr>
      <w:r>
        <w:rPr>
          <w:rFonts w:hint="cs"/>
          <w:rtl/>
        </w:rPr>
        <w:t xml:space="preserve">הצבעה </w:t>
      </w:r>
    </w:p>
    <w:p w14:paraId="64AEEC63" w14:textId="77777777" w:rsidR="00000000" w:rsidRDefault="009B75DB">
      <w:pPr>
        <w:pStyle w:val="a0"/>
        <w:rPr>
          <w:rFonts w:hint="cs"/>
          <w:rtl/>
        </w:rPr>
      </w:pPr>
    </w:p>
    <w:p w14:paraId="25AF8834" w14:textId="77777777" w:rsidR="00000000" w:rsidRDefault="009B75DB">
      <w:pPr>
        <w:pStyle w:val="ac"/>
        <w:bidi/>
        <w:rPr>
          <w:rFonts w:hint="cs"/>
          <w:rtl/>
        </w:rPr>
      </w:pPr>
      <w:r>
        <w:rPr>
          <w:rFonts w:hint="cs"/>
          <w:rtl/>
        </w:rPr>
        <w:t>בעד ההצעה להעביר את הנושא לוועדה - 4</w:t>
      </w:r>
    </w:p>
    <w:p w14:paraId="5A08FE7E" w14:textId="77777777" w:rsidR="00000000" w:rsidRDefault="009B75DB">
      <w:pPr>
        <w:pStyle w:val="ac"/>
        <w:bidi/>
        <w:rPr>
          <w:rFonts w:hint="cs"/>
          <w:rtl/>
        </w:rPr>
      </w:pPr>
      <w:r>
        <w:rPr>
          <w:rFonts w:hint="cs"/>
          <w:rtl/>
        </w:rPr>
        <w:t>בעד ההצעה שלא לכלול את הנושא בסדר-היום - 4</w:t>
      </w:r>
    </w:p>
    <w:p w14:paraId="26180C2E" w14:textId="77777777" w:rsidR="00000000" w:rsidRDefault="009B75DB">
      <w:pPr>
        <w:pStyle w:val="ac"/>
        <w:bidi/>
        <w:rPr>
          <w:rFonts w:hint="cs"/>
          <w:rtl/>
        </w:rPr>
      </w:pPr>
      <w:r>
        <w:rPr>
          <w:rFonts w:hint="cs"/>
          <w:rtl/>
        </w:rPr>
        <w:t>נמנעים - אין</w:t>
      </w:r>
    </w:p>
    <w:p w14:paraId="0398037A" w14:textId="77777777" w:rsidR="00000000" w:rsidRDefault="009B75DB">
      <w:pPr>
        <w:pStyle w:val="a0"/>
        <w:rPr>
          <w:rFonts w:hint="cs"/>
          <w:rtl/>
        </w:rPr>
      </w:pPr>
    </w:p>
    <w:p w14:paraId="79CA0CB9" w14:textId="77777777" w:rsidR="00000000" w:rsidRDefault="009B75DB">
      <w:pPr>
        <w:pStyle w:val="af1"/>
        <w:rPr>
          <w:rtl/>
        </w:rPr>
      </w:pPr>
      <w:r>
        <w:rPr>
          <w:rtl/>
        </w:rPr>
        <w:t>היו"ר</w:t>
      </w:r>
      <w:r>
        <w:rPr>
          <w:rFonts w:hint="cs"/>
          <w:rtl/>
        </w:rPr>
        <w:t xml:space="preserve"> אתי לבני</w:t>
      </w:r>
      <w:r>
        <w:rPr>
          <w:rtl/>
        </w:rPr>
        <w:t>:</w:t>
      </w:r>
    </w:p>
    <w:p w14:paraId="57571841" w14:textId="77777777" w:rsidR="00000000" w:rsidRDefault="009B75DB">
      <w:pPr>
        <w:pStyle w:val="a0"/>
        <w:rPr>
          <w:rFonts w:hint="cs"/>
          <w:rtl/>
        </w:rPr>
      </w:pPr>
    </w:p>
    <w:p w14:paraId="434A69FA" w14:textId="77777777" w:rsidR="00000000" w:rsidRDefault="009B75DB">
      <w:pPr>
        <w:pStyle w:val="a0"/>
        <w:rPr>
          <w:rFonts w:hint="cs"/>
          <w:rtl/>
        </w:rPr>
      </w:pPr>
      <w:r>
        <w:rPr>
          <w:rFonts w:hint="cs"/>
          <w:rtl/>
        </w:rPr>
        <w:t xml:space="preserve">ההצעה לא התקבלה, אנחנו מסירים אותה לפי בקשת השרה. </w:t>
      </w:r>
    </w:p>
    <w:p w14:paraId="18D07909" w14:textId="77777777" w:rsidR="00000000" w:rsidRDefault="009B75DB">
      <w:pPr>
        <w:pStyle w:val="a0"/>
        <w:rPr>
          <w:rFonts w:hint="cs"/>
          <w:rtl/>
        </w:rPr>
      </w:pPr>
    </w:p>
    <w:p w14:paraId="10C00040" w14:textId="77777777" w:rsidR="00000000" w:rsidRDefault="009B75DB">
      <w:pPr>
        <w:pStyle w:val="af0"/>
        <w:rPr>
          <w:rtl/>
        </w:rPr>
      </w:pPr>
      <w:r>
        <w:rPr>
          <w:rFonts w:hint="eastAsia"/>
          <w:rtl/>
        </w:rPr>
        <w:t>יצחק</w:t>
      </w:r>
      <w:r>
        <w:rPr>
          <w:rtl/>
        </w:rPr>
        <w:t xml:space="preserve"> וקנין (ש"ס):</w:t>
      </w:r>
    </w:p>
    <w:p w14:paraId="30D650A5" w14:textId="77777777" w:rsidR="00000000" w:rsidRDefault="009B75DB">
      <w:pPr>
        <w:pStyle w:val="a0"/>
        <w:rPr>
          <w:rFonts w:hint="cs"/>
          <w:rtl/>
        </w:rPr>
      </w:pPr>
    </w:p>
    <w:p w14:paraId="28E0A907" w14:textId="77777777" w:rsidR="00000000" w:rsidRDefault="009B75DB">
      <w:pPr>
        <w:pStyle w:val="a0"/>
        <w:rPr>
          <w:rFonts w:hint="cs"/>
          <w:rtl/>
        </w:rPr>
      </w:pPr>
      <w:r>
        <w:rPr>
          <w:rFonts w:hint="cs"/>
          <w:rtl/>
        </w:rPr>
        <w:t>אריה, מה אנחנו ע</w:t>
      </w:r>
      <w:r>
        <w:rPr>
          <w:rFonts w:hint="cs"/>
          <w:rtl/>
        </w:rPr>
        <w:t>ושים במקרה כזה?</w:t>
      </w:r>
    </w:p>
    <w:p w14:paraId="4DC13846" w14:textId="77777777" w:rsidR="00000000" w:rsidRDefault="009B75DB">
      <w:pPr>
        <w:pStyle w:val="a0"/>
        <w:rPr>
          <w:rFonts w:hint="cs"/>
          <w:rtl/>
        </w:rPr>
      </w:pPr>
    </w:p>
    <w:p w14:paraId="0898C141" w14:textId="77777777" w:rsidR="00000000" w:rsidRDefault="009B75DB">
      <w:pPr>
        <w:pStyle w:val="af1"/>
        <w:rPr>
          <w:rtl/>
        </w:rPr>
      </w:pPr>
      <w:r>
        <w:rPr>
          <w:rtl/>
        </w:rPr>
        <w:t>היו"ר</w:t>
      </w:r>
      <w:r>
        <w:rPr>
          <w:rFonts w:hint="cs"/>
          <w:rtl/>
        </w:rPr>
        <w:t xml:space="preserve"> אתי לבני</w:t>
      </w:r>
      <w:r>
        <w:rPr>
          <w:rtl/>
        </w:rPr>
        <w:t>:</w:t>
      </w:r>
    </w:p>
    <w:p w14:paraId="673A9CB3" w14:textId="77777777" w:rsidR="00000000" w:rsidRDefault="009B75DB">
      <w:pPr>
        <w:pStyle w:val="a0"/>
        <w:rPr>
          <w:rFonts w:hint="cs"/>
          <w:rtl/>
        </w:rPr>
      </w:pPr>
    </w:p>
    <w:p w14:paraId="4E9A60CF" w14:textId="77777777" w:rsidR="00000000" w:rsidRDefault="009B75DB">
      <w:pPr>
        <w:pStyle w:val="a0"/>
        <w:rPr>
          <w:rFonts w:hint="cs"/>
          <w:rtl/>
        </w:rPr>
      </w:pPr>
      <w:r>
        <w:rPr>
          <w:rFonts w:hint="cs"/>
          <w:rtl/>
        </w:rPr>
        <w:t xml:space="preserve">אנחנו עוברים לנושא הבא בסדר-היום. </w:t>
      </w:r>
    </w:p>
    <w:p w14:paraId="1380C09D" w14:textId="77777777" w:rsidR="00000000" w:rsidRDefault="009B75DB">
      <w:pPr>
        <w:pStyle w:val="a0"/>
        <w:rPr>
          <w:rFonts w:hint="cs"/>
          <w:rtl/>
        </w:rPr>
      </w:pPr>
    </w:p>
    <w:p w14:paraId="4D6A1197" w14:textId="77777777" w:rsidR="00000000" w:rsidRDefault="009B75DB">
      <w:pPr>
        <w:pStyle w:val="af0"/>
        <w:rPr>
          <w:rtl/>
        </w:rPr>
      </w:pPr>
      <w:r>
        <w:rPr>
          <w:rFonts w:hint="eastAsia"/>
          <w:rtl/>
        </w:rPr>
        <w:t>אברהם</w:t>
      </w:r>
      <w:r>
        <w:rPr>
          <w:rtl/>
        </w:rPr>
        <w:t xml:space="preserve"> רביץ (יהדות התורה):</w:t>
      </w:r>
    </w:p>
    <w:p w14:paraId="79319D6D" w14:textId="77777777" w:rsidR="00000000" w:rsidRDefault="009B75DB">
      <w:pPr>
        <w:pStyle w:val="a0"/>
        <w:rPr>
          <w:rFonts w:hint="cs"/>
          <w:rtl/>
        </w:rPr>
      </w:pPr>
    </w:p>
    <w:p w14:paraId="7F715B0D" w14:textId="77777777" w:rsidR="00000000" w:rsidRDefault="009B75DB">
      <w:pPr>
        <w:pStyle w:val="a0"/>
        <w:rPr>
          <w:rFonts w:hint="cs"/>
          <w:rtl/>
        </w:rPr>
      </w:pPr>
      <w:r>
        <w:rPr>
          <w:rFonts w:hint="cs"/>
          <w:rtl/>
        </w:rPr>
        <w:t>קודם אנחנו מבררים. אנחנו לא עובדים כל כך מהר. רגע - - -</w:t>
      </w:r>
    </w:p>
    <w:p w14:paraId="3ABEF6B0" w14:textId="77777777" w:rsidR="00000000" w:rsidRDefault="009B75DB">
      <w:pPr>
        <w:pStyle w:val="a0"/>
        <w:rPr>
          <w:rFonts w:hint="cs"/>
          <w:rtl/>
        </w:rPr>
      </w:pPr>
    </w:p>
    <w:p w14:paraId="4B0A863E" w14:textId="77777777" w:rsidR="00000000" w:rsidRDefault="009B75DB">
      <w:pPr>
        <w:pStyle w:val="af1"/>
        <w:rPr>
          <w:rtl/>
        </w:rPr>
      </w:pPr>
      <w:r>
        <w:rPr>
          <w:rtl/>
        </w:rPr>
        <w:t>היו"ר</w:t>
      </w:r>
      <w:r>
        <w:rPr>
          <w:rFonts w:hint="cs"/>
          <w:rtl/>
        </w:rPr>
        <w:t xml:space="preserve"> אתי לבני</w:t>
      </w:r>
      <w:r>
        <w:rPr>
          <w:rtl/>
        </w:rPr>
        <w:t>:</w:t>
      </w:r>
    </w:p>
    <w:p w14:paraId="6DCCDD39" w14:textId="77777777" w:rsidR="00000000" w:rsidRDefault="009B75DB">
      <w:pPr>
        <w:pStyle w:val="a0"/>
        <w:rPr>
          <w:rFonts w:hint="cs"/>
          <w:rtl/>
        </w:rPr>
      </w:pPr>
    </w:p>
    <w:p w14:paraId="674FD8B4" w14:textId="77777777" w:rsidR="00000000" w:rsidRDefault="009B75DB">
      <w:pPr>
        <w:pStyle w:val="a0"/>
        <w:rPr>
          <w:rFonts w:hint="cs"/>
          <w:rtl/>
        </w:rPr>
      </w:pPr>
      <w:r>
        <w:rPr>
          <w:rFonts w:hint="cs"/>
          <w:rtl/>
        </w:rPr>
        <w:t>לא התקבלה. לפי דברי המזכיר, ההצעה להעביר לוועדה</w:t>
      </w:r>
      <w:r>
        <w:rPr>
          <w:rtl/>
        </w:rPr>
        <w:t xml:space="preserve"> </w:t>
      </w:r>
      <w:r>
        <w:rPr>
          <w:rFonts w:hint="cs"/>
          <w:rtl/>
        </w:rPr>
        <w:t xml:space="preserve">לא התקבלה. לכן ההצעה מוסרת לפי בקשתה </w:t>
      </w:r>
      <w:r>
        <w:rPr>
          <w:rFonts w:hint="cs"/>
          <w:rtl/>
        </w:rPr>
        <w:t xml:space="preserve">והצעתה של השרה. </w:t>
      </w:r>
    </w:p>
    <w:p w14:paraId="7D395B1C" w14:textId="77777777" w:rsidR="00000000" w:rsidRDefault="009B75DB">
      <w:pPr>
        <w:pStyle w:val="a0"/>
        <w:rPr>
          <w:rFonts w:hint="cs"/>
          <w:rtl/>
        </w:rPr>
      </w:pPr>
    </w:p>
    <w:p w14:paraId="1C694CB1" w14:textId="77777777" w:rsidR="00000000" w:rsidRDefault="009B75DB">
      <w:pPr>
        <w:pStyle w:val="a0"/>
        <w:rPr>
          <w:rFonts w:hint="cs"/>
          <w:rtl/>
        </w:rPr>
      </w:pPr>
    </w:p>
    <w:p w14:paraId="0EAFDE2C" w14:textId="77777777" w:rsidR="00000000" w:rsidRDefault="009B75DB">
      <w:pPr>
        <w:pStyle w:val="a2"/>
        <w:rPr>
          <w:rtl/>
        </w:rPr>
      </w:pPr>
    </w:p>
    <w:p w14:paraId="0BEAF67C" w14:textId="77777777" w:rsidR="00000000" w:rsidRDefault="009B75DB">
      <w:pPr>
        <w:pStyle w:val="a2"/>
        <w:rPr>
          <w:rFonts w:hint="cs"/>
          <w:rtl/>
        </w:rPr>
      </w:pPr>
      <w:bookmarkStart w:id="176" w:name="CS19731FI0019731T24_12_2003_14_17_35"/>
      <w:bookmarkStart w:id="177" w:name="_Toc62986474"/>
      <w:bookmarkEnd w:id="176"/>
      <w:r>
        <w:rPr>
          <w:rtl/>
        </w:rPr>
        <w:t>הצע</w:t>
      </w:r>
      <w:r>
        <w:rPr>
          <w:rFonts w:hint="cs"/>
          <w:rtl/>
        </w:rPr>
        <w:t>ות</w:t>
      </w:r>
      <w:r>
        <w:rPr>
          <w:rtl/>
        </w:rPr>
        <w:t xml:space="preserve"> לסדר-היום</w:t>
      </w:r>
      <w:bookmarkEnd w:id="177"/>
    </w:p>
    <w:p w14:paraId="4FFEA4E0" w14:textId="77777777" w:rsidR="00000000" w:rsidRDefault="009B75DB">
      <w:pPr>
        <w:pStyle w:val="a2"/>
        <w:rPr>
          <w:rtl/>
        </w:rPr>
      </w:pPr>
      <w:bookmarkStart w:id="178" w:name="_Toc62986475"/>
      <w:r>
        <w:rPr>
          <w:rtl/>
        </w:rPr>
        <w:t>שיקום תעסוקתי לנכים במרכזי השיקום</w:t>
      </w:r>
      <w:bookmarkEnd w:id="178"/>
    </w:p>
    <w:p w14:paraId="7707F732" w14:textId="77777777" w:rsidR="00000000" w:rsidRDefault="009B75DB">
      <w:pPr>
        <w:pStyle w:val="-0"/>
        <w:rPr>
          <w:rFonts w:hint="cs"/>
          <w:rtl/>
        </w:rPr>
      </w:pPr>
    </w:p>
    <w:p w14:paraId="07A3207E" w14:textId="77777777" w:rsidR="00000000" w:rsidRDefault="009B75DB">
      <w:pPr>
        <w:pStyle w:val="af1"/>
        <w:rPr>
          <w:rFonts w:hint="cs"/>
          <w:rtl/>
        </w:rPr>
      </w:pPr>
      <w:r>
        <w:rPr>
          <w:rtl/>
        </w:rPr>
        <w:t>היו"ר</w:t>
      </w:r>
      <w:r>
        <w:rPr>
          <w:rFonts w:hint="cs"/>
          <w:rtl/>
        </w:rPr>
        <w:t xml:space="preserve"> אתי לבני</w:t>
      </w:r>
      <w:r>
        <w:rPr>
          <w:rtl/>
        </w:rPr>
        <w:t>:</w:t>
      </w:r>
    </w:p>
    <w:p w14:paraId="182247D6" w14:textId="77777777" w:rsidR="00000000" w:rsidRDefault="009B75DB">
      <w:pPr>
        <w:pStyle w:val="a0"/>
        <w:rPr>
          <w:rFonts w:hint="cs"/>
          <w:rtl/>
        </w:rPr>
      </w:pPr>
    </w:p>
    <w:p w14:paraId="762A89D9" w14:textId="77777777" w:rsidR="00000000" w:rsidRDefault="009B75DB">
      <w:pPr>
        <w:pStyle w:val="a0"/>
        <w:rPr>
          <w:rFonts w:hint="cs"/>
          <w:rtl/>
        </w:rPr>
      </w:pPr>
      <w:r>
        <w:rPr>
          <w:rFonts w:hint="cs"/>
          <w:rtl/>
        </w:rPr>
        <w:t xml:space="preserve">אנחנו עוברים לנושא הבא בסדר-היום והוא: שיקום תעסוקתי לנכים במרכזי שיקום - הצעות לסדר-היום מס' 2093, 2107 ו-2123. הדוברים הם: חבר הכנסת משה כחלון - אינו נוכח. חבר הכנסת </w:t>
      </w:r>
      <w:r>
        <w:rPr>
          <w:rFonts w:hint="cs"/>
          <w:rtl/>
        </w:rPr>
        <w:t xml:space="preserve">נסים דהן, בבקשה. אחריו - חבר הכנסת איתן כבל. </w:t>
      </w:r>
    </w:p>
    <w:p w14:paraId="58F73102" w14:textId="77777777" w:rsidR="00000000" w:rsidRDefault="009B75DB">
      <w:pPr>
        <w:pStyle w:val="a0"/>
        <w:rPr>
          <w:rFonts w:hint="cs"/>
          <w:rtl/>
        </w:rPr>
      </w:pPr>
    </w:p>
    <w:p w14:paraId="1E1FF837" w14:textId="77777777" w:rsidR="00000000" w:rsidRDefault="009B75DB">
      <w:pPr>
        <w:pStyle w:val="a"/>
        <w:rPr>
          <w:rtl/>
        </w:rPr>
      </w:pPr>
      <w:bookmarkStart w:id="179" w:name="FS000000487T24_12_2003_14_18_26"/>
      <w:bookmarkStart w:id="180" w:name="_Toc62986476"/>
      <w:bookmarkEnd w:id="179"/>
      <w:r>
        <w:rPr>
          <w:rFonts w:hint="eastAsia"/>
          <w:rtl/>
        </w:rPr>
        <w:t>נסים</w:t>
      </w:r>
      <w:r>
        <w:rPr>
          <w:rtl/>
        </w:rPr>
        <w:t xml:space="preserve"> דהן (ש"ס):</w:t>
      </w:r>
      <w:bookmarkEnd w:id="180"/>
    </w:p>
    <w:p w14:paraId="4B820B54" w14:textId="77777777" w:rsidR="00000000" w:rsidRDefault="009B75DB">
      <w:pPr>
        <w:pStyle w:val="a0"/>
        <w:rPr>
          <w:rFonts w:hint="cs"/>
          <w:rtl/>
        </w:rPr>
      </w:pPr>
    </w:p>
    <w:p w14:paraId="56F97BF1" w14:textId="77777777" w:rsidR="00000000" w:rsidRDefault="009B75DB">
      <w:pPr>
        <w:pStyle w:val="a0"/>
        <w:rPr>
          <w:rFonts w:hint="cs"/>
          <w:rtl/>
        </w:rPr>
      </w:pPr>
      <w:r>
        <w:rPr>
          <w:rFonts w:hint="cs"/>
          <w:rtl/>
        </w:rPr>
        <w:t>גברתי היושבת בראש, כבוד השר, חברי חברי הכנסת, אני אעלה בפניכם בכמה הדקות שמוקצות על-פי התקנון בעיה כואבת, שתהיה כואבת עוד יותר. אני סומך על חלוקת הקשב שלך, אדוני השר, כתלמיד מצטיין לכל אורך הד</w:t>
      </w:r>
      <w:r>
        <w:rPr>
          <w:rFonts w:hint="cs"/>
          <w:rtl/>
        </w:rPr>
        <w:t xml:space="preserve">רך, בכל דבר שאתה עושה וכיקיר החינוך. </w:t>
      </w:r>
    </w:p>
    <w:p w14:paraId="3C14B201" w14:textId="77777777" w:rsidR="00000000" w:rsidRDefault="009B75DB">
      <w:pPr>
        <w:pStyle w:val="a0"/>
        <w:rPr>
          <w:rFonts w:hint="cs"/>
          <w:rtl/>
        </w:rPr>
      </w:pPr>
    </w:p>
    <w:p w14:paraId="00FDA7F5" w14:textId="77777777" w:rsidR="00000000" w:rsidRDefault="009B75DB">
      <w:pPr>
        <w:pStyle w:val="a0"/>
        <w:rPr>
          <w:rFonts w:hint="cs"/>
          <w:rtl/>
        </w:rPr>
      </w:pPr>
      <w:r>
        <w:rPr>
          <w:rFonts w:hint="cs"/>
          <w:rtl/>
        </w:rPr>
        <w:t>אדוני השר, הבעיה שאני מעלה היא בעיה כואבת היום ותהיה כואבת עוד יותר בעתיד הקרוב, עם הצעת התקציב והתוכניות הכלכליות שמתכנן לנו משרד האוצר - שלחלק מהן, למרבה הצער, גם כבודו מסכים. לחלק. ומדובר באותם מרכזים תעסוקתיים בכל</w:t>
      </w:r>
      <w:r>
        <w:rPr>
          <w:rFonts w:hint="cs"/>
          <w:rtl/>
        </w:rPr>
        <w:t xml:space="preserve"> רחבי הארץ. אדוני השר - הפעם אני מדבר מתוך היכרות אישית, ולא בגלל כתבה בעיתון או צעקה כזאת או אחרת. </w:t>
      </w:r>
    </w:p>
    <w:p w14:paraId="1E212272" w14:textId="77777777" w:rsidR="00000000" w:rsidRDefault="009B75DB">
      <w:pPr>
        <w:pStyle w:val="a0"/>
        <w:rPr>
          <w:rFonts w:hint="cs"/>
          <w:rtl/>
        </w:rPr>
      </w:pPr>
    </w:p>
    <w:p w14:paraId="78332AFB" w14:textId="77777777" w:rsidR="00000000" w:rsidRDefault="009B75DB">
      <w:pPr>
        <w:pStyle w:val="a0"/>
        <w:rPr>
          <w:rFonts w:hint="cs"/>
          <w:rtl/>
        </w:rPr>
      </w:pPr>
      <w:r>
        <w:rPr>
          <w:rFonts w:hint="cs"/>
          <w:rtl/>
        </w:rPr>
        <w:t>המרכזים התעסוקתיים, אדוני השר, הם נותני חיים לאלה שהם מצליחים להעסיק בתחומם, או במסגרת תעסוקה נתמכת הם מצליחים למצוא להם סידור שאנחנו כל כך אוהבים לדבר על</w:t>
      </w:r>
      <w:r>
        <w:rPr>
          <w:rFonts w:hint="cs"/>
          <w:rtl/>
        </w:rPr>
        <w:t>יו בזמן האחרון. רק היום דנו בוועדת הכספים על תוכנית ויסקונסין. מה היא תוכנית ויסקונסין? זה מה שעושים אותם מרכזים תעסוקתיים. זו תוכנית ויסקונסין: לקחת מרכזים שימצאו תעסוקה ויעבירו אנשים ממעגל האבטלה, ממעגל ההתמכרות, למעגל של תעסוקה, עבודה ויצירתיות.</w:t>
      </w:r>
    </w:p>
    <w:p w14:paraId="5E04D408" w14:textId="77777777" w:rsidR="00000000" w:rsidRDefault="009B75DB">
      <w:pPr>
        <w:pStyle w:val="a0"/>
        <w:rPr>
          <w:rFonts w:hint="cs"/>
          <w:rtl/>
        </w:rPr>
      </w:pPr>
      <w:r>
        <w:rPr>
          <w:rFonts w:hint="cs"/>
          <w:rtl/>
        </w:rPr>
        <w:t xml:space="preserve"> </w:t>
      </w:r>
    </w:p>
    <w:p w14:paraId="7A472E44" w14:textId="77777777" w:rsidR="00000000" w:rsidRDefault="009B75DB">
      <w:pPr>
        <w:pStyle w:val="a0"/>
        <w:rPr>
          <w:rFonts w:hint="cs"/>
          <w:rtl/>
        </w:rPr>
      </w:pPr>
      <w:r>
        <w:rPr>
          <w:rFonts w:hint="cs"/>
          <w:rtl/>
        </w:rPr>
        <w:t>אז אם</w:t>
      </w:r>
      <w:r>
        <w:rPr>
          <w:rFonts w:hint="cs"/>
          <w:rtl/>
        </w:rPr>
        <w:t xml:space="preserve"> תוכנית ויסקונסין היא כל כך טובה והאוצר - בשיתוף משרד העבודה ומשרד התעשייה, המסחר והתעסוקה, שפעם היה צריך להיות באחריות ישירה של כבודו מטבע הדברים - חושב שהיא כל כך טובה, אז יש היום ניסיון מצוין, מוצלח, לא רע, עם אחוזי הצלחה שאפשר לשפר אותם. אפשר לשפר את א</w:t>
      </w:r>
      <w:r>
        <w:rPr>
          <w:rFonts w:hint="cs"/>
          <w:rtl/>
        </w:rPr>
        <w:t xml:space="preserve">חוזי ההצלחה. זה בעצם להקים את מרכזי התעסוקה שמשרד התעשייה, המסחר והתעסוקה תיכף יהיה אחראי עליהם, אבל להרוס את מרכזי התעסוקה שכבודו אחראי עליהם. מרכזים של משרד הרווחה. ואני לא מבין את ההיגיון שבדבר. </w:t>
      </w:r>
    </w:p>
    <w:p w14:paraId="17C6CE1B" w14:textId="77777777" w:rsidR="00000000" w:rsidRDefault="009B75DB">
      <w:pPr>
        <w:pStyle w:val="a0"/>
        <w:rPr>
          <w:rFonts w:hint="cs"/>
          <w:rtl/>
        </w:rPr>
      </w:pPr>
    </w:p>
    <w:p w14:paraId="40DDAEC3" w14:textId="77777777" w:rsidR="00000000" w:rsidRDefault="009B75DB">
      <w:pPr>
        <w:pStyle w:val="a0"/>
        <w:rPr>
          <w:rFonts w:hint="cs"/>
          <w:rtl/>
        </w:rPr>
      </w:pPr>
      <w:r>
        <w:rPr>
          <w:rFonts w:hint="cs"/>
          <w:rtl/>
        </w:rPr>
        <w:t>ויש מרכזי תעסוקה ברחבי הארץ. אחד מהם נמצא בקריית-חיים, ש</w:t>
      </w:r>
      <w:r>
        <w:rPr>
          <w:rFonts w:hint="cs"/>
          <w:rtl/>
        </w:rPr>
        <w:t>כנראה נגזרה עליו כליה, וחרב הקיצוצים הגיעה אליו, והוא עלול להיסגר, כנראה, אם לא יהיו לו תקציבים מתאימים, וכמה עשרות לא בודדות של אנשים שמועסקים שם או מוצאים תעסוקה דרכו, או בכלל חיים דרכו - כי לאדם מובטל שרוצה תעסוקה, ובמיוחד המוגבלים, הנכים הפיזיים והנכים</w:t>
      </w:r>
      <w:r>
        <w:rPr>
          <w:rFonts w:hint="cs"/>
          <w:rtl/>
        </w:rPr>
        <w:t xml:space="preserve"> הנפשיים, זה המקום היחיד שבו הם מוצאים לעצמם חברה, זה המקום היחיד שבו הם מוצאים את עצמם יצירתיים ויצרניים, זה המקום היחיד שבו הם שווים משהו. אומנם משלמים להם גרושים, לא יודע - 200, 300, 800 שקל בחודש - תלוי לפי מרכז התעסוקה. אבל גם את המקומות האלה לסגור כד</w:t>
      </w:r>
      <w:r>
        <w:rPr>
          <w:rFonts w:hint="cs"/>
          <w:rtl/>
        </w:rPr>
        <w:t xml:space="preserve">בר ראשון? אני קצת לא מבין את ההיגיון שבדבר, במיוחד שהאוצר חושב שזו הדרך היחידה לעבור מאבטלה לתעסוקה. אז יש ניסיון מוכח בשטח שצריך אולי לשפר אותו, צריך לקדם אותו - אני יודע את זה כשר הבריאות - - - </w:t>
      </w:r>
    </w:p>
    <w:p w14:paraId="13863739" w14:textId="77777777" w:rsidR="00000000" w:rsidRDefault="009B75DB">
      <w:pPr>
        <w:pStyle w:val="a0"/>
        <w:rPr>
          <w:rFonts w:hint="cs"/>
          <w:rtl/>
        </w:rPr>
      </w:pPr>
    </w:p>
    <w:p w14:paraId="1F014B05" w14:textId="77777777" w:rsidR="00000000" w:rsidRDefault="009B75DB">
      <w:pPr>
        <w:pStyle w:val="af1"/>
        <w:rPr>
          <w:rtl/>
        </w:rPr>
      </w:pPr>
      <w:r>
        <w:rPr>
          <w:rtl/>
        </w:rPr>
        <w:t>היו"ר</w:t>
      </w:r>
      <w:r>
        <w:rPr>
          <w:rFonts w:hint="cs"/>
          <w:rtl/>
        </w:rPr>
        <w:t xml:space="preserve"> אתי לבני</w:t>
      </w:r>
      <w:r>
        <w:rPr>
          <w:rtl/>
        </w:rPr>
        <w:t>:</w:t>
      </w:r>
    </w:p>
    <w:p w14:paraId="0FA7B2F8" w14:textId="77777777" w:rsidR="00000000" w:rsidRDefault="009B75DB">
      <w:pPr>
        <w:pStyle w:val="a0"/>
        <w:rPr>
          <w:rFonts w:hint="cs"/>
          <w:rtl/>
        </w:rPr>
      </w:pPr>
    </w:p>
    <w:p w14:paraId="2F8997C1" w14:textId="77777777" w:rsidR="00000000" w:rsidRDefault="009B75DB">
      <w:pPr>
        <w:pStyle w:val="a0"/>
        <w:rPr>
          <w:rFonts w:hint="cs"/>
          <w:rtl/>
        </w:rPr>
      </w:pPr>
      <w:r>
        <w:rPr>
          <w:rFonts w:hint="cs"/>
          <w:rtl/>
        </w:rPr>
        <w:t xml:space="preserve">נא סיים, בבקשה. </w:t>
      </w:r>
    </w:p>
    <w:p w14:paraId="4C8FA1C7" w14:textId="77777777" w:rsidR="00000000" w:rsidRDefault="009B75DB">
      <w:pPr>
        <w:pStyle w:val="a0"/>
        <w:rPr>
          <w:rFonts w:hint="cs"/>
          <w:rtl/>
        </w:rPr>
      </w:pPr>
    </w:p>
    <w:p w14:paraId="3D3E20E4" w14:textId="77777777" w:rsidR="00000000" w:rsidRDefault="009B75DB">
      <w:pPr>
        <w:pStyle w:val="-"/>
        <w:rPr>
          <w:rtl/>
        </w:rPr>
      </w:pPr>
      <w:bookmarkStart w:id="181" w:name="FS000000487T24_12_2003_14_29_57C"/>
      <w:bookmarkEnd w:id="181"/>
      <w:r>
        <w:rPr>
          <w:rtl/>
        </w:rPr>
        <w:t>נסים דהן (ש"ס):</w:t>
      </w:r>
    </w:p>
    <w:p w14:paraId="13809D41" w14:textId="77777777" w:rsidR="00000000" w:rsidRDefault="009B75DB">
      <w:pPr>
        <w:pStyle w:val="a0"/>
        <w:rPr>
          <w:rtl/>
        </w:rPr>
      </w:pPr>
    </w:p>
    <w:p w14:paraId="481D7299" w14:textId="77777777" w:rsidR="00000000" w:rsidRDefault="009B75DB">
      <w:pPr>
        <w:pStyle w:val="a0"/>
        <w:rPr>
          <w:rFonts w:hint="cs"/>
          <w:rtl/>
        </w:rPr>
      </w:pPr>
      <w:r>
        <w:rPr>
          <w:rFonts w:hint="cs"/>
          <w:rtl/>
        </w:rPr>
        <w:t>גם לנו</w:t>
      </w:r>
      <w:r>
        <w:rPr>
          <w:rFonts w:hint="cs"/>
          <w:rtl/>
        </w:rPr>
        <w:t xml:space="preserve"> במשרד הבריאות היו מרכזים תעסוקתיים מוגנים, כפי שנקראו, לחולי הנפש ולנכי הנפש. ואני אומר לך, שההצלחה במשרד הבריאות היתה 80%. אז לפעמים זה רק עניין של תפעול נכון. כי ההצלחה מוכחת במקומות אחרים. היא קיימת. </w:t>
      </w:r>
    </w:p>
    <w:p w14:paraId="2CC222F6" w14:textId="77777777" w:rsidR="00000000" w:rsidRDefault="009B75DB">
      <w:pPr>
        <w:pStyle w:val="a0"/>
        <w:rPr>
          <w:rFonts w:hint="cs"/>
          <w:rtl/>
        </w:rPr>
      </w:pPr>
    </w:p>
    <w:p w14:paraId="2EC406DE" w14:textId="77777777" w:rsidR="00000000" w:rsidRDefault="009B75DB">
      <w:pPr>
        <w:pStyle w:val="af1"/>
        <w:rPr>
          <w:rtl/>
        </w:rPr>
      </w:pPr>
      <w:r>
        <w:rPr>
          <w:rtl/>
        </w:rPr>
        <w:t>היו"ר</w:t>
      </w:r>
      <w:r>
        <w:rPr>
          <w:rFonts w:hint="cs"/>
          <w:rtl/>
        </w:rPr>
        <w:t xml:space="preserve"> אתי לבני</w:t>
      </w:r>
      <w:r>
        <w:rPr>
          <w:rtl/>
        </w:rPr>
        <w:t>:</w:t>
      </w:r>
    </w:p>
    <w:p w14:paraId="314841C6" w14:textId="77777777" w:rsidR="00000000" w:rsidRDefault="009B75DB">
      <w:pPr>
        <w:pStyle w:val="a0"/>
        <w:rPr>
          <w:rFonts w:hint="cs"/>
          <w:rtl/>
        </w:rPr>
      </w:pPr>
    </w:p>
    <w:p w14:paraId="3C101B93" w14:textId="77777777" w:rsidR="00000000" w:rsidRDefault="009B75DB">
      <w:pPr>
        <w:pStyle w:val="a0"/>
        <w:rPr>
          <w:rFonts w:hint="cs"/>
          <w:rtl/>
        </w:rPr>
      </w:pPr>
      <w:r>
        <w:rPr>
          <w:rFonts w:hint="cs"/>
          <w:rtl/>
        </w:rPr>
        <w:t xml:space="preserve">אנא סיים, בבקשה. </w:t>
      </w:r>
    </w:p>
    <w:p w14:paraId="50FEBDA7" w14:textId="77777777" w:rsidR="00000000" w:rsidRDefault="009B75DB">
      <w:pPr>
        <w:pStyle w:val="a0"/>
        <w:rPr>
          <w:rFonts w:hint="cs"/>
          <w:rtl/>
        </w:rPr>
      </w:pPr>
    </w:p>
    <w:p w14:paraId="57BE950B" w14:textId="77777777" w:rsidR="00000000" w:rsidRDefault="009B75DB">
      <w:pPr>
        <w:pStyle w:val="-"/>
        <w:rPr>
          <w:rtl/>
        </w:rPr>
      </w:pPr>
      <w:bookmarkStart w:id="182" w:name="FS000000487T24_12_2003_14_31_10C"/>
      <w:bookmarkEnd w:id="182"/>
      <w:r>
        <w:rPr>
          <w:rtl/>
        </w:rPr>
        <w:t>נסים דהן (ש"ס)</w:t>
      </w:r>
      <w:r>
        <w:rPr>
          <w:rtl/>
        </w:rPr>
        <w:t>:</w:t>
      </w:r>
    </w:p>
    <w:p w14:paraId="4568BDFB" w14:textId="77777777" w:rsidR="00000000" w:rsidRDefault="009B75DB">
      <w:pPr>
        <w:pStyle w:val="a0"/>
        <w:rPr>
          <w:rtl/>
        </w:rPr>
      </w:pPr>
    </w:p>
    <w:p w14:paraId="5E4D311B" w14:textId="77777777" w:rsidR="00000000" w:rsidRDefault="009B75DB">
      <w:pPr>
        <w:pStyle w:val="a0"/>
        <w:rPr>
          <w:rFonts w:hint="cs"/>
          <w:rtl/>
        </w:rPr>
      </w:pPr>
      <w:r>
        <w:rPr>
          <w:rFonts w:hint="cs"/>
          <w:rtl/>
        </w:rPr>
        <w:t>ולכן, אדוני השר - אני לא צריך לבקש את זה. אני בטוח שגם כבודו חושב ככה - המקומות האלה חייבים להישאר פתוחים, וצריך לתת להם כלים יותר מתאימים כדי להתמודד עם הבעיות שממילא אנחנו מטילים לפתחם כשאנחנו שולחים אליהם את כל המוגבלים, את כל הנכים ואת כל המסכנים, כ</w:t>
      </w:r>
      <w:r>
        <w:rPr>
          <w:rFonts w:hint="cs"/>
          <w:rtl/>
        </w:rPr>
        <w:t xml:space="preserve">די שימצאו להם תעסוקה. אני בטוח שגם כבודו חושב ככה, אלא שכאן יש בעיה תקציבית, כנראה. אז בוא נלך ביחד למשרד האוצר - התקציב עוד לא אושר - ניתן לשפר את העניינים האלה. תודה. </w:t>
      </w:r>
    </w:p>
    <w:p w14:paraId="5261BA5D" w14:textId="77777777" w:rsidR="00000000" w:rsidRDefault="009B75DB">
      <w:pPr>
        <w:pStyle w:val="a0"/>
        <w:rPr>
          <w:rFonts w:hint="cs"/>
          <w:rtl/>
        </w:rPr>
      </w:pPr>
    </w:p>
    <w:p w14:paraId="0A376EA9" w14:textId="77777777" w:rsidR="00000000" w:rsidRDefault="009B75DB">
      <w:pPr>
        <w:pStyle w:val="af1"/>
        <w:rPr>
          <w:rtl/>
        </w:rPr>
      </w:pPr>
      <w:r>
        <w:rPr>
          <w:rtl/>
        </w:rPr>
        <w:t>היו"ר</w:t>
      </w:r>
      <w:r>
        <w:rPr>
          <w:rFonts w:hint="cs"/>
          <w:rtl/>
        </w:rPr>
        <w:t xml:space="preserve"> אתי לבני</w:t>
      </w:r>
      <w:r>
        <w:rPr>
          <w:rtl/>
        </w:rPr>
        <w:t>:</w:t>
      </w:r>
    </w:p>
    <w:p w14:paraId="0B9CF9F4" w14:textId="77777777" w:rsidR="00000000" w:rsidRDefault="009B75DB">
      <w:pPr>
        <w:pStyle w:val="a0"/>
        <w:rPr>
          <w:rFonts w:hint="cs"/>
          <w:rtl/>
        </w:rPr>
      </w:pPr>
    </w:p>
    <w:p w14:paraId="202DADBB" w14:textId="77777777" w:rsidR="00000000" w:rsidRDefault="009B75DB">
      <w:pPr>
        <w:pStyle w:val="a0"/>
        <w:ind w:left="719" w:firstLine="0"/>
        <w:rPr>
          <w:rFonts w:hint="cs"/>
          <w:rtl/>
        </w:rPr>
      </w:pPr>
      <w:r>
        <w:rPr>
          <w:rFonts w:hint="cs"/>
          <w:rtl/>
        </w:rPr>
        <w:t>תודה רבה. חבר הכנסת משה כחלון הגיע. ניתן לו את זכות הדיבור.</w:t>
      </w:r>
    </w:p>
    <w:p w14:paraId="136E993B" w14:textId="77777777" w:rsidR="00000000" w:rsidRDefault="009B75DB">
      <w:pPr>
        <w:pStyle w:val="a0"/>
        <w:rPr>
          <w:rFonts w:hint="cs"/>
          <w:rtl/>
        </w:rPr>
      </w:pPr>
    </w:p>
    <w:p w14:paraId="14F92C0D" w14:textId="77777777" w:rsidR="00000000" w:rsidRDefault="009B75DB">
      <w:pPr>
        <w:pStyle w:val="a"/>
        <w:rPr>
          <w:rtl/>
        </w:rPr>
      </w:pPr>
      <w:bookmarkStart w:id="183" w:name="FS000001034T24_12_2003_14_33_05"/>
      <w:bookmarkStart w:id="184" w:name="_Toc62986477"/>
      <w:bookmarkEnd w:id="183"/>
      <w:r>
        <w:rPr>
          <w:rFonts w:hint="eastAsia"/>
          <w:rtl/>
        </w:rPr>
        <w:t>משה</w:t>
      </w:r>
      <w:r>
        <w:rPr>
          <w:rtl/>
        </w:rPr>
        <w:t xml:space="preserve"> כחל</w:t>
      </w:r>
      <w:r>
        <w:rPr>
          <w:rtl/>
        </w:rPr>
        <w:t>ון (הליכוד):</w:t>
      </w:r>
      <w:bookmarkEnd w:id="184"/>
    </w:p>
    <w:p w14:paraId="361BAA5E" w14:textId="77777777" w:rsidR="00000000" w:rsidRDefault="009B75DB">
      <w:pPr>
        <w:pStyle w:val="a0"/>
        <w:rPr>
          <w:rFonts w:hint="cs"/>
          <w:rtl/>
        </w:rPr>
      </w:pPr>
    </w:p>
    <w:p w14:paraId="5E63A21A" w14:textId="77777777" w:rsidR="00000000" w:rsidRDefault="009B75DB">
      <w:pPr>
        <w:pStyle w:val="a0"/>
        <w:rPr>
          <w:rFonts w:hint="cs"/>
          <w:rtl/>
        </w:rPr>
      </w:pPr>
      <w:r>
        <w:rPr>
          <w:rFonts w:hint="cs"/>
          <w:rtl/>
        </w:rPr>
        <w:t>גברתי היושבת-ראש, אדוני השר, אני מרגיש ככה, לא טבעי, כל שבוע לבוא ולדבר על הנושאים החברתיים, אבל קודם כול אני מאוד מעריך, ואני מודה לך על הטיפול שלך בנושאים האלה, שאני עוקב אחריו מטבע הדברים - הנושא הזה מאוד קרוב ללבי ואני חושב באמת שאתה האיש</w:t>
      </w:r>
      <w:r>
        <w:rPr>
          <w:rFonts w:hint="cs"/>
          <w:rtl/>
        </w:rPr>
        <w:t xml:space="preserve"> הנכון במקום הנכון. יישר כוח.</w:t>
      </w:r>
    </w:p>
    <w:p w14:paraId="2F4EA400" w14:textId="77777777" w:rsidR="00000000" w:rsidRDefault="009B75DB">
      <w:pPr>
        <w:pStyle w:val="af0"/>
        <w:rPr>
          <w:rFonts w:hint="cs"/>
          <w:rtl/>
        </w:rPr>
      </w:pPr>
    </w:p>
    <w:p w14:paraId="76F664B2" w14:textId="77777777" w:rsidR="00000000" w:rsidRDefault="009B75DB">
      <w:pPr>
        <w:pStyle w:val="af0"/>
        <w:rPr>
          <w:rFonts w:hint="cs"/>
          <w:rtl/>
        </w:rPr>
      </w:pPr>
    </w:p>
    <w:p w14:paraId="6581F28E" w14:textId="77777777" w:rsidR="00000000" w:rsidRDefault="009B75DB">
      <w:pPr>
        <w:pStyle w:val="af0"/>
        <w:rPr>
          <w:rtl/>
        </w:rPr>
      </w:pPr>
      <w:r>
        <w:rPr>
          <w:rFonts w:hint="eastAsia"/>
          <w:rtl/>
        </w:rPr>
        <w:t>שר</w:t>
      </w:r>
      <w:r>
        <w:rPr>
          <w:rtl/>
        </w:rPr>
        <w:t xml:space="preserve"> הרווחה זבולון אורלב:</w:t>
      </w:r>
    </w:p>
    <w:p w14:paraId="45430F06" w14:textId="77777777" w:rsidR="00000000" w:rsidRDefault="009B75DB">
      <w:pPr>
        <w:pStyle w:val="a0"/>
        <w:rPr>
          <w:rFonts w:hint="cs"/>
          <w:rtl/>
        </w:rPr>
      </w:pPr>
    </w:p>
    <w:p w14:paraId="38A42010" w14:textId="77777777" w:rsidR="00000000" w:rsidRDefault="009B75DB">
      <w:pPr>
        <w:pStyle w:val="a0"/>
        <w:rPr>
          <w:rFonts w:hint="cs"/>
          <w:rtl/>
        </w:rPr>
      </w:pPr>
      <w:r>
        <w:rPr>
          <w:rFonts w:hint="cs"/>
          <w:rtl/>
        </w:rPr>
        <w:t>תודה.</w:t>
      </w:r>
    </w:p>
    <w:p w14:paraId="0B6ED936" w14:textId="77777777" w:rsidR="00000000" w:rsidRDefault="009B75DB">
      <w:pPr>
        <w:pStyle w:val="a0"/>
        <w:rPr>
          <w:rFonts w:hint="cs"/>
          <w:rtl/>
        </w:rPr>
      </w:pPr>
    </w:p>
    <w:p w14:paraId="368FA676" w14:textId="77777777" w:rsidR="00000000" w:rsidRDefault="009B75DB">
      <w:pPr>
        <w:pStyle w:val="-"/>
        <w:rPr>
          <w:rtl/>
        </w:rPr>
      </w:pPr>
      <w:bookmarkStart w:id="185" w:name="FS000001034T24_12_2003_14_34_43C"/>
      <w:bookmarkEnd w:id="185"/>
      <w:r>
        <w:rPr>
          <w:rtl/>
        </w:rPr>
        <w:t>משה כחלון (הליכוד):</w:t>
      </w:r>
    </w:p>
    <w:p w14:paraId="3FF1DF66" w14:textId="77777777" w:rsidR="00000000" w:rsidRDefault="009B75DB">
      <w:pPr>
        <w:pStyle w:val="a0"/>
        <w:rPr>
          <w:rtl/>
        </w:rPr>
      </w:pPr>
    </w:p>
    <w:p w14:paraId="3D14206D" w14:textId="77777777" w:rsidR="00000000" w:rsidRDefault="009B75DB">
      <w:pPr>
        <w:pStyle w:val="a0"/>
        <w:rPr>
          <w:rFonts w:hint="cs"/>
          <w:rtl/>
        </w:rPr>
      </w:pPr>
      <w:r>
        <w:rPr>
          <w:rFonts w:hint="cs"/>
          <w:rtl/>
        </w:rPr>
        <w:t xml:space="preserve">הנושא של היום, לדעתי, קצת מיותר. כי אנחנו מדברים על נכים שמגיעים למרכז </w:t>
      </w:r>
      <w:r>
        <w:rPr>
          <w:rtl/>
        </w:rPr>
        <w:t>–</w:t>
      </w:r>
      <w:r>
        <w:rPr>
          <w:rFonts w:hint="cs"/>
          <w:rtl/>
        </w:rPr>
        <w:t xml:space="preserve"> אדוני השר מכיר את זה גם מהתפקידים הקודמים שלו, וגם השר לשעבר מכיר את זה - אבל אני לא מבין את האבסו</w:t>
      </w:r>
      <w:r>
        <w:rPr>
          <w:rFonts w:hint="cs"/>
          <w:rtl/>
        </w:rPr>
        <w:t>רד, שכן מדובר במספרים כאלה קטנים, שהם לפעמים גם הקופה הקטנה של משרד האוצר לקפה ולאירוח. כן, לפעמים מדובר במספרים שהולכים להרוס ולהוציא מאות או עשרות רבות של נכים, מאות נכים, ממעגל חיים, עד כמה שאפשר לקרוא לו "נורמלי", לאנשים כאלה, שהגורל שלהם הרי ידוע, שהק</w:t>
      </w:r>
      <w:r>
        <w:rPr>
          <w:rFonts w:hint="cs"/>
          <w:rtl/>
        </w:rPr>
        <w:t xml:space="preserve">ורבנות שלהם כבר ידועים מראש </w:t>
      </w:r>
      <w:r>
        <w:rPr>
          <w:rtl/>
        </w:rPr>
        <w:t>–</w:t>
      </w:r>
      <w:r>
        <w:rPr>
          <w:rFonts w:hint="cs"/>
          <w:rtl/>
        </w:rPr>
        <w:t xml:space="preserve"> לבוא ולהגיד עכשיו: אין לנו 1.5 מיליון, אין לנו 3 מיליונים, אין לנו 5 מיליונים, ועל כל שטות פה מעבירים סכומים במספרים אדירים. </w:t>
      </w:r>
    </w:p>
    <w:p w14:paraId="482CBD4E" w14:textId="77777777" w:rsidR="00000000" w:rsidRDefault="009B75DB">
      <w:pPr>
        <w:pStyle w:val="a0"/>
        <w:rPr>
          <w:rFonts w:hint="cs"/>
          <w:rtl/>
        </w:rPr>
      </w:pPr>
    </w:p>
    <w:p w14:paraId="77672CA7" w14:textId="77777777" w:rsidR="00000000" w:rsidRDefault="009B75DB">
      <w:pPr>
        <w:pStyle w:val="a0"/>
        <w:rPr>
          <w:rFonts w:hint="cs"/>
          <w:rtl/>
        </w:rPr>
      </w:pPr>
      <w:r>
        <w:rPr>
          <w:rFonts w:hint="cs"/>
          <w:rtl/>
        </w:rPr>
        <w:t>אתה יודע, אדוני השר, שמדובר פה על "מגדל אור" בחיפה, אבל אולי זו הזדמנות, באמת, לעשות איזה סדר בכל ה</w:t>
      </w:r>
      <w:r>
        <w:rPr>
          <w:rFonts w:hint="cs"/>
          <w:rtl/>
        </w:rPr>
        <w:t xml:space="preserve">ארץ, לבוא ולהחליט שהמספרים הקטנים שנותנים פתרונות גדולים </w:t>
      </w:r>
      <w:r>
        <w:rPr>
          <w:rtl/>
        </w:rPr>
        <w:t>–</w:t>
      </w:r>
      <w:r>
        <w:rPr>
          <w:rFonts w:hint="cs"/>
          <w:rtl/>
        </w:rPr>
        <w:t xml:space="preserve"> לא ניגע בהם. כי אתה כל פעם בא ואומר: אני צריך לקצץ 100 מיליון, 200 מיליון, 500 מיליון - אתה יודע מה, בסדר. אבל להרוס חיים, להוציא מאות אנשים משגרת חיים - נכים, עיוורים, אנשים שהם באמת, אני לא רוצה </w:t>
      </w:r>
      <w:r>
        <w:rPr>
          <w:rFonts w:hint="cs"/>
          <w:rtl/>
        </w:rPr>
        <w:t>להגיד נטל, חלילה, אבל יש להם הבעיות שלהם. גם הבעיות בבית, גם הבעיות בחברה, גם הבעיות בקליטה, גם הבעיות בשירותים ציבוריים, גם הבעיות בקבלת שירות ממוסדות ציבור - איפה שהם לא הולכים, הם פגועים. ואנחנו באים ככנסת ישראל ואומרים להם: חבר'ה אין לנו 1.5 מיליון שקל</w:t>
      </w:r>
      <w:r>
        <w:rPr>
          <w:rFonts w:hint="cs"/>
          <w:rtl/>
        </w:rPr>
        <w:t xml:space="preserve"> עבורכם. בחלוקה חודשית, כשאנחנו מחלקים 1.5 מיליון ב-12, זה 150,000 שקל בחודש. ותאמין לי - אני יודע מה אני אומר - קופה קטנה. קפה, אירוח, קצת פיצות - זה מה שמזמינים במשרדים הממשלתיים - גמרנו את העניין. </w:t>
      </w:r>
    </w:p>
    <w:p w14:paraId="4C290245" w14:textId="77777777" w:rsidR="00000000" w:rsidRDefault="009B75DB">
      <w:pPr>
        <w:pStyle w:val="a0"/>
        <w:rPr>
          <w:rFonts w:hint="cs"/>
          <w:rtl/>
        </w:rPr>
      </w:pPr>
    </w:p>
    <w:p w14:paraId="5C48F7CB" w14:textId="77777777" w:rsidR="00000000" w:rsidRDefault="009B75DB">
      <w:pPr>
        <w:pStyle w:val="a0"/>
        <w:rPr>
          <w:rFonts w:hint="cs"/>
          <w:rtl/>
        </w:rPr>
      </w:pPr>
      <w:r>
        <w:rPr>
          <w:rFonts w:hint="cs"/>
          <w:rtl/>
        </w:rPr>
        <w:t xml:space="preserve">אדוני השר, אני פונה, אני מבקש ממך, ואני בטוח שהנושאים </w:t>
      </w:r>
      <w:r>
        <w:rPr>
          <w:rFonts w:hint="cs"/>
          <w:rtl/>
        </w:rPr>
        <w:t>האלה קרובים ללבך ותעשה כל שתוכל. תודה רבה.</w:t>
      </w:r>
    </w:p>
    <w:p w14:paraId="765701B5" w14:textId="77777777" w:rsidR="00000000" w:rsidRDefault="009B75DB">
      <w:pPr>
        <w:pStyle w:val="a0"/>
        <w:rPr>
          <w:rFonts w:hint="cs"/>
          <w:rtl/>
        </w:rPr>
      </w:pPr>
    </w:p>
    <w:p w14:paraId="02E96A3A" w14:textId="77777777" w:rsidR="00000000" w:rsidRDefault="009B75DB">
      <w:pPr>
        <w:pStyle w:val="af1"/>
        <w:rPr>
          <w:rtl/>
        </w:rPr>
      </w:pPr>
      <w:r>
        <w:rPr>
          <w:rtl/>
        </w:rPr>
        <w:t>היו"ר</w:t>
      </w:r>
      <w:r>
        <w:rPr>
          <w:rFonts w:hint="cs"/>
          <w:rtl/>
        </w:rPr>
        <w:t xml:space="preserve"> אתי לבני</w:t>
      </w:r>
      <w:r>
        <w:rPr>
          <w:rtl/>
        </w:rPr>
        <w:t>:</w:t>
      </w:r>
    </w:p>
    <w:p w14:paraId="4F9CF515" w14:textId="77777777" w:rsidR="00000000" w:rsidRDefault="009B75DB">
      <w:pPr>
        <w:pStyle w:val="a0"/>
        <w:rPr>
          <w:rFonts w:hint="cs"/>
          <w:rtl/>
        </w:rPr>
      </w:pPr>
    </w:p>
    <w:p w14:paraId="53730172" w14:textId="77777777" w:rsidR="00000000" w:rsidRDefault="009B75DB">
      <w:pPr>
        <w:pStyle w:val="a0"/>
        <w:rPr>
          <w:rFonts w:hint="cs"/>
          <w:rtl/>
        </w:rPr>
      </w:pPr>
      <w:r>
        <w:rPr>
          <w:rFonts w:hint="cs"/>
          <w:rtl/>
        </w:rPr>
        <w:t xml:space="preserve">תודה רבה. חבר הכנסת איתן כבל, בבקשה. </w:t>
      </w:r>
    </w:p>
    <w:p w14:paraId="7E0B4295" w14:textId="77777777" w:rsidR="00000000" w:rsidRDefault="009B75DB">
      <w:pPr>
        <w:pStyle w:val="a0"/>
        <w:rPr>
          <w:rFonts w:hint="cs"/>
          <w:rtl/>
        </w:rPr>
      </w:pPr>
    </w:p>
    <w:p w14:paraId="11065BF9" w14:textId="77777777" w:rsidR="00000000" w:rsidRDefault="009B75DB">
      <w:pPr>
        <w:pStyle w:val="a"/>
        <w:rPr>
          <w:rtl/>
        </w:rPr>
      </w:pPr>
      <w:bookmarkStart w:id="186" w:name="FS000000445T24_12_2003_14_43_12"/>
      <w:bookmarkStart w:id="187" w:name="_Toc62986478"/>
      <w:bookmarkEnd w:id="186"/>
      <w:r>
        <w:rPr>
          <w:rFonts w:hint="eastAsia"/>
          <w:rtl/>
        </w:rPr>
        <w:t>איתן</w:t>
      </w:r>
      <w:r>
        <w:rPr>
          <w:rtl/>
        </w:rPr>
        <w:t xml:space="preserve"> כבל (העבודה-מימד):</w:t>
      </w:r>
      <w:bookmarkEnd w:id="187"/>
    </w:p>
    <w:p w14:paraId="3C030D17" w14:textId="77777777" w:rsidR="00000000" w:rsidRDefault="009B75DB">
      <w:pPr>
        <w:pStyle w:val="a0"/>
        <w:rPr>
          <w:rFonts w:hint="cs"/>
          <w:rtl/>
        </w:rPr>
      </w:pPr>
    </w:p>
    <w:p w14:paraId="5C19F695" w14:textId="77777777" w:rsidR="00000000" w:rsidRDefault="009B75DB">
      <w:pPr>
        <w:pStyle w:val="a0"/>
        <w:rPr>
          <w:rFonts w:hint="cs"/>
          <w:rtl/>
        </w:rPr>
      </w:pPr>
      <w:r>
        <w:rPr>
          <w:rFonts w:hint="cs"/>
          <w:rtl/>
        </w:rPr>
        <w:t>גברתי היושבת בראש, אדוני השר, חברי חברי הכנסת, גם אני רוצה להצטרף לברכות של חבר הכנסת כחלון על העבודה המבורכת שעושה השר זבולון אורל</w:t>
      </w:r>
      <w:r>
        <w:rPr>
          <w:rFonts w:hint="cs"/>
          <w:rtl/>
        </w:rPr>
        <w:t xml:space="preserve">ב, שאני מכיר אותו גם מהקדנציה הקודמת על דבקותו בעניינים הנוגעים - ואני אומר את זה מכל הלב. יישר כוח. </w:t>
      </w:r>
    </w:p>
    <w:p w14:paraId="6B159A0D" w14:textId="77777777" w:rsidR="00000000" w:rsidRDefault="009B75DB">
      <w:pPr>
        <w:pStyle w:val="a0"/>
        <w:rPr>
          <w:rFonts w:hint="cs"/>
          <w:rtl/>
        </w:rPr>
      </w:pPr>
    </w:p>
    <w:p w14:paraId="36C3E274" w14:textId="77777777" w:rsidR="00000000" w:rsidRDefault="009B75DB">
      <w:pPr>
        <w:pStyle w:val="a0"/>
        <w:rPr>
          <w:rFonts w:hint="cs"/>
          <w:rtl/>
        </w:rPr>
      </w:pPr>
      <w:r>
        <w:rPr>
          <w:rFonts w:hint="cs"/>
          <w:rtl/>
        </w:rPr>
        <w:t>הנקודה המרכזית היא, שלעתים אני אומר: אנחנו מעלים נושאים לסדר-היום ומדברים כאן בפני המליאה, וברוב המקרים אתה יודע שזה יותר מלל ודיבורים מאשר יכולת אמיתית,</w:t>
      </w:r>
      <w:r>
        <w:rPr>
          <w:rFonts w:hint="cs"/>
          <w:rtl/>
        </w:rPr>
        <w:t xml:space="preserve"> לצערי, לשנות, וזאת בעיקר כשמדובר בקואליציה כל כך דורסנית וקשה, כפי שלא היתה. עם זאת, מצאתי לנכון, יחד עם החברים, להעלות את הנושא הזה על סדר-היום, ולו רק בגלל הסכום הכל-כך קטן. זה מעליב. זה בכלל מעליב להתייחס לדברים האלה. מי שרק יחלוף ליד ועדת הכספים או לי</w:t>
      </w:r>
      <w:r>
        <w:rPr>
          <w:rFonts w:hint="cs"/>
          <w:rtl/>
        </w:rPr>
        <w:t>ד ועדת הכלכלה וישמע את הסכומים, את מספר האפסים המתגלגלים מצד אל צד, בנושאים אחרים שהם חשובים לא פחות, פשוט יעמוד בהלם על 1.5 מיליון שקל לגבי אנשים שלא שפר עליהם גורלם והם מתמודדים ומשתדלים לפחות לחיות את חייהם בכבוד. באה המדינה ובעצם, מתוך ראייה של קצה הנע</w:t>
      </w:r>
      <w:r>
        <w:rPr>
          <w:rFonts w:hint="cs"/>
          <w:rtl/>
        </w:rPr>
        <w:t>ל, מכבידה על עצמה אף יותר. בחוסר היכולת שלה להתמודד או לסייע במקרים האלה, כמו במקרה של "מגדל אור" בקריית-חיים, הנטל העקיף שנופל על המדינה, שבסוף הוא גם נטל ישיר, גדול לאין שיעור.</w:t>
      </w:r>
    </w:p>
    <w:p w14:paraId="13D34E31" w14:textId="77777777" w:rsidR="00000000" w:rsidRDefault="009B75DB">
      <w:pPr>
        <w:pStyle w:val="a0"/>
        <w:rPr>
          <w:rFonts w:hint="cs"/>
          <w:rtl/>
        </w:rPr>
      </w:pPr>
    </w:p>
    <w:p w14:paraId="2C6B5D4F" w14:textId="77777777" w:rsidR="00000000" w:rsidRDefault="009B75DB">
      <w:pPr>
        <w:pStyle w:val="a0"/>
        <w:rPr>
          <w:rFonts w:hint="cs"/>
          <w:rtl/>
        </w:rPr>
      </w:pPr>
      <w:r>
        <w:rPr>
          <w:rFonts w:hint="cs"/>
          <w:rtl/>
        </w:rPr>
        <w:t>אני לא יכול אלא לומר שמדובר באטימות מוחלטת. אדוני השר, אני מצטער, אבל אין לי</w:t>
      </w:r>
      <w:r>
        <w:rPr>
          <w:rFonts w:hint="cs"/>
          <w:rtl/>
        </w:rPr>
        <w:t xml:space="preserve"> מלים אחרות לתאר זאת מאשר - סכלות, אווילות ואטימות לשמה. 1.5 מיליון שקל? אני לא מכיר סכום כזה בכלל פה בתקציב. אין סכומים כאלה. אם זה לא עשרות מיליונים, אף אחד בכלל לא מדבר אתך. אתמול ישבנו בוועדת הכלכלה, ואין עיני צרה והייתי שותף לזה, לגבי מעבר רשות הדואר </w:t>
      </w:r>
      <w:r>
        <w:rPr>
          <w:rFonts w:hint="cs"/>
          <w:rtl/>
        </w:rPr>
        <w:t>לחברה. העבירו 60 מיליון שקל ככה מצד אל צד בחצי נקודה בהינף יד ובלי להניד עפעף, ואני תמכתי ואני תומך בעניין. ו-1.5 מיליון? אנה אנחנו באים? קצת רחמנות. אנחנו אומרים שהנושאים החברתיים היום, שהם נושא מרכזי, לצערנו, הפכו להיות מקבילה לנושא הביטחוני כמעט. אתה כב</w:t>
      </w:r>
      <w:r>
        <w:rPr>
          <w:rFonts w:hint="cs"/>
          <w:rtl/>
        </w:rPr>
        <w:t>ר לא יודע מה יותר מסוכן ממה ומה יותר קשה ממה.</w:t>
      </w:r>
    </w:p>
    <w:p w14:paraId="2DE75952" w14:textId="77777777" w:rsidR="00000000" w:rsidRDefault="009B75DB">
      <w:pPr>
        <w:pStyle w:val="a0"/>
        <w:rPr>
          <w:rFonts w:hint="cs"/>
          <w:rtl/>
        </w:rPr>
      </w:pPr>
    </w:p>
    <w:p w14:paraId="1F5A6C6B" w14:textId="77777777" w:rsidR="00000000" w:rsidRDefault="009B75DB">
      <w:pPr>
        <w:pStyle w:val="a0"/>
        <w:rPr>
          <w:rFonts w:hint="cs"/>
          <w:rtl/>
        </w:rPr>
      </w:pPr>
      <w:r>
        <w:rPr>
          <w:rFonts w:hint="cs"/>
          <w:rtl/>
        </w:rPr>
        <w:t>אדוני השר, אני פונה אליך לעשות את כל אשר לאל ידך. הייתי שמח מאוד אם גם חברי לספסלי הקואליציה יניפו, חבר הכנסת כחלון, את נס המרד בעניין הזה. בשביל 1.5 מיליון שקל זה פשוט מגוחך לחלוטין, כפי שאתה ציינת. תודה רבה.</w:t>
      </w:r>
    </w:p>
    <w:p w14:paraId="6AFDFF3D" w14:textId="77777777" w:rsidR="00000000" w:rsidRDefault="009B75DB">
      <w:pPr>
        <w:pStyle w:val="a0"/>
        <w:rPr>
          <w:rFonts w:hint="cs"/>
          <w:rtl/>
        </w:rPr>
      </w:pPr>
    </w:p>
    <w:p w14:paraId="2D35B41B" w14:textId="77777777" w:rsidR="00000000" w:rsidRDefault="009B75DB">
      <w:pPr>
        <w:pStyle w:val="af1"/>
        <w:rPr>
          <w:rtl/>
        </w:rPr>
      </w:pPr>
      <w:r>
        <w:rPr>
          <w:rtl/>
        </w:rPr>
        <w:t>היו"ר</w:t>
      </w:r>
      <w:r>
        <w:rPr>
          <w:rFonts w:hint="cs"/>
          <w:rtl/>
        </w:rPr>
        <w:t xml:space="preserve"> אתי לבני</w:t>
      </w:r>
      <w:r>
        <w:rPr>
          <w:rtl/>
        </w:rPr>
        <w:t>:</w:t>
      </w:r>
    </w:p>
    <w:p w14:paraId="004B4DD9" w14:textId="77777777" w:rsidR="00000000" w:rsidRDefault="009B75DB">
      <w:pPr>
        <w:pStyle w:val="a0"/>
        <w:rPr>
          <w:rtl/>
        </w:rPr>
      </w:pPr>
    </w:p>
    <w:p w14:paraId="63F62FBB" w14:textId="77777777" w:rsidR="00000000" w:rsidRDefault="009B75DB">
      <w:pPr>
        <w:pStyle w:val="a0"/>
        <w:rPr>
          <w:rFonts w:hint="cs"/>
          <w:rtl/>
        </w:rPr>
      </w:pPr>
      <w:r>
        <w:rPr>
          <w:rFonts w:hint="cs"/>
          <w:rtl/>
        </w:rPr>
        <w:t>תודה רבה. משיב כבוד השר זבולון אורלב. אתה צריך להתחיל להשיב מהמחמאות הרבות שקיבלת.</w:t>
      </w:r>
    </w:p>
    <w:p w14:paraId="76921816" w14:textId="77777777" w:rsidR="00000000" w:rsidRDefault="009B75DB">
      <w:pPr>
        <w:pStyle w:val="a0"/>
        <w:rPr>
          <w:rFonts w:hint="cs"/>
          <w:rtl/>
        </w:rPr>
      </w:pPr>
    </w:p>
    <w:p w14:paraId="5DB2F595" w14:textId="77777777" w:rsidR="00000000" w:rsidRDefault="009B75DB">
      <w:pPr>
        <w:pStyle w:val="-"/>
        <w:rPr>
          <w:rtl/>
        </w:rPr>
      </w:pPr>
      <w:bookmarkStart w:id="188" w:name="FS000000521T24_12_2003_13_39_18"/>
      <w:bookmarkEnd w:id="188"/>
      <w:r>
        <w:rPr>
          <w:rFonts w:hint="eastAsia"/>
          <w:rtl/>
        </w:rPr>
        <w:t>שר</w:t>
      </w:r>
      <w:r>
        <w:rPr>
          <w:rtl/>
        </w:rPr>
        <w:t xml:space="preserve"> הרווחה זבולון אורלב:</w:t>
      </w:r>
    </w:p>
    <w:p w14:paraId="35843D0E" w14:textId="77777777" w:rsidR="00000000" w:rsidRDefault="009B75DB">
      <w:pPr>
        <w:pStyle w:val="a0"/>
        <w:rPr>
          <w:rFonts w:hint="cs"/>
          <w:rtl/>
        </w:rPr>
      </w:pPr>
    </w:p>
    <w:p w14:paraId="2D271974" w14:textId="77777777" w:rsidR="00000000" w:rsidRDefault="009B75DB">
      <w:pPr>
        <w:pStyle w:val="a0"/>
        <w:rPr>
          <w:rFonts w:hint="cs"/>
          <w:rtl/>
        </w:rPr>
      </w:pPr>
      <w:r>
        <w:rPr>
          <w:rFonts w:hint="cs"/>
          <w:rtl/>
        </w:rPr>
        <w:t>אני לא צריך להשיב. אני יכול - - -</w:t>
      </w:r>
    </w:p>
    <w:p w14:paraId="50084909" w14:textId="77777777" w:rsidR="00000000" w:rsidRDefault="009B75DB">
      <w:pPr>
        <w:pStyle w:val="a0"/>
        <w:rPr>
          <w:rFonts w:hint="cs"/>
          <w:rtl/>
        </w:rPr>
      </w:pPr>
    </w:p>
    <w:p w14:paraId="68E6CC90" w14:textId="77777777" w:rsidR="00000000" w:rsidRDefault="009B75DB">
      <w:pPr>
        <w:pStyle w:val="a0"/>
        <w:rPr>
          <w:rtl/>
        </w:rPr>
      </w:pPr>
      <w:r>
        <w:rPr>
          <w:rFonts w:hint="cs"/>
          <w:rtl/>
        </w:rPr>
        <w:t>גברתי היושבת-ראש, חברי חברי הכנסת, אני באמת מודה באופן אישי על הדברים הטובים שהשמעתם כלפי. אנ</w:t>
      </w:r>
      <w:r>
        <w:rPr>
          <w:rFonts w:hint="cs"/>
          <w:rtl/>
        </w:rPr>
        <w:t>י רואה זאת כדברים שמחייבים אותי עכשיו יותר.</w:t>
      </w:r>
    </w:p>
    <w:p w14:paraId="79429889" w14:textId="77777777" w:rsidR="00000000" w:rsidRDefault="009B75DB">
      <w:pPr>
        <w:pStyle w:val="a0"/>
        <w:rPr>
          <w:rtl/>
        </w:rPr>
      </w:pPr>
    </w:p>
    <w:p w14:paraId="0AE2B303" w14:textId="77777777" w:rsidR="00000000" w:rsidRDefault="009B75DB">
      <w:pPr>
        <w:pStyle w:val="a0"/>
        <w:rPr>
          <w:rFonts w:hint="cs"/>
          <w:rtl/>
        </w:rPr>
      </w:pPr>
      <w:r>
        <w:rPr>
          <w:rFonts w:hint="cs"/>
          <w:rtl/>
        </w:rPr>
        <w:t>ההצעות לסדר-היום של חברי הכנסת כחלון, דהן וכבל עוסקות בבעיית קיצוץ תקציבי המשרד בתחום השיקום המקצועי-התעסוקתי לנכים במרכזי שיקום, עם דגש מיוחד בקיצוץ ב"מגדל אור". ואכן, בשני תחומים אלה, המנויים בקטגוריה של קניות</w:t>
      </w:r>
      <w:r>
        <w:rPr>
          <w:rFonts w:hint="cs"/>
          <w:rtl/>
        </w:rPr>
        <w:t xml:space="preserve"> ורכישות - בסיווג של תקנות התקציב הם תחת המיון של קנייה ורכישה, כי המדינה לא מבצעת את השירות הזה במישרין, אלא רוכשת את השירות הזה למשל מ"מגדל אור" - בקטגוריות האלה משרד האוצר החליט, באישור הממשלה, נגד דעתי כמובן, על קיצוץ בתקציב מצטבר ל-2003 ו-2004 של 35%.</w:t>
      </w:r>
      <w:r>
        <w:rPr>
          <w:rFonts w:hint="cs"/>
          <w:rtl/>
        </w:rPr>
        <w:t xml:space="preserve"> </w:t>
      </w:r>
    </w:p>
    <w:p w14:paraId="35FA3BA7" w14:textId="77777777" w:rsidR="00000000" w:rsidRDefault="009B75DB">
      <w:pPr>
        <w:pStyle w:val="a0"/>
        <w:rPr>
          <w:rFonts w:hint="cs"/>
          <w:rtl/>
        </w:rPr>
      </w:pPr>
    </w:p>
    <w:p w14:paraId="5BCF4D08" w14:textId="77777777" w:rsidR="00000000" w:rsidRDefault="009B75DB">
      <w:pPr>
        <w:pStyle w:val="a0"/>
        <w:rPr>
          <w:rFonts w:hint="cs"/>
          <w:rtl/>
        </w:rPr>
      </w:pPr>
      <w:r>
        <w:rPr>
          <w:rFonts w:hint="cs"/>
          <w:rtl/>
        </w:rPr>
        <w:t>אבל, אני שמח שכתוצאה מההד הציבורי, כתוצאה מפניית יושב-ראש ועדת העבודה, הרווחה והבריאות, חבר הכנסת שאול יהלום, כתוצאה מפנייה שלי וכל המהומה שקמה סביב הפגיעה בפעולות ההדרכה השיקומית לעיוור, וכנראה גם בזכות ההצעות שלכם לסדר-היום, משרד האוצר החליט והתחייב ל</w:t>
      </w:r>
      <w:r>
        <w:rPr>
          <w:rFonts w:hint="cs"/>
          <w:rtl/>
        </w:rPr>
        <w:t>פנינו בכתב לבטל את הקיצוץ בשירותים לעיוורים, ולכן רמת הפעילות תישמר ב-2004 כפי שהיתה ב-2003. לאמור, הקיצוץ שהיה צפוי להיות בשיקום התעסוקתי של עיוורים במרכז השיקום "מגדל אור", על-פי ההתחייבות של האוצר, שכאמור יש לנו אותה בכתב, מתבטל, וב-2004 זה לא יקוצץ.</w:t>
      </w:r>
    </w:p>
    <w:p w14:paraId="3ACB242B" w14:textId="77777777" w:rsidR="00000000" w:rsidRDefault="009B75DB">
      <w:pPr>
        <w:pStyle w:val="a0"/>
        <w:rPr>
          <w:rFonts w:hint="cs"/>
          <w:rtl/>
        </w:rPr>
      </w:pPr>
    </w:p>
    <w:p w14:paraId="1E374D8E" w14:textId="77777777" w:rsidR="00000000" w:rsidRDefault="009B75DB">
      <w:pPr>
        <w:pStyle w:val="a0"/>
        <w:rPr>
          <w:rFonts w:hint="cs"/>
          <w:rtl/>
        </w:rPr>
      </w:pPr>
      <w:r>
        <w:rPr>
          <w:rFonts w:hint="cs"/>
          <w:rtl/>
        </w:rPr>
        <w:t>א</w:t>
      </w:r>
      <w:r>
        <w:rPr>
          <w:rFonts w:hint="cs"/>
          <w:rtl/>
        </w:rPr>
        <w:t xml:space="preserve">בל, אני חייב לומר שעדיין אין לנו התחייבות מהאוצר לבטל את הקיצוץ הנדרש בתחום תוכניות השיקום לנכים הנמצאים במרכזי שיקום אחרים. חלק מחברי הכנסת, חבר הכנסת דהן, התייחסו בעיקר למרכזי שיקום לנכים שאינם נמנים עם העיוורים. כאמור, הואיל ומדובר בסעיף קניות ורכישות, </w:t>
      </w:r>
      <w:r>
        <w:rPr>
          <w:rFonts w:hint="cs"/>
          <w:rtl/>
        </w:rPr>
        <w:t>האוצר, באישור הממשלה, קבע שהקיצוץ בסעיפים האלה הוא כ-35%, שמתבטאים ב-7 מיליוני שקלים. המשמעות, כמו שקראתי גם בקריאת ביניים לחבר הכנסת דהן, היא פליטה והוצאה של מאות נכים מתעסוקה מוגנת במפעלים מוגנים ופגיעה קשה בהם ובבני משפחותיהם. יתר על כן, מאות משתקמים פו</w:t>
      </w:r>
      <w:r>
        <w:rPr>
          <w:rFonts w:hint="cs"/>
          <w:rtl/>
        </w:rPr>
        <w:t>טנציאלים נוספים לא יוכלו לקבל שיקום תעסוקתי-מקצועי, קורסי הכשרה מקצועית והשמה בעבודה בשוק הפתוח.</w:t>
      </w:r>
    </w:p>
    <w:p w14:paraId="4AA70273" w14:textId="77777777" w:rsidR="00000000" w:rsidRDefault="009B75DB">
      <w:pPr>
        <w:pStyle w:val="a0"/>
        <w:rPr>
          <w:rFonts w:hint="cs"/>
          <w:rtl/>
        </w:rPr>
      </w:pPr>
    </w:p>
    <w:p w14:paraId="0415C2A8" w14:textId="77777777" w:rsidR="00000000" w:rsidRDefault="009B75DB">
      <w:pPr>
        <w:pStyle w:val="af0"/>
        <w:rPr>
          <w:rtl/>
        </w:rPr>
      </w:pPr>
      <w:r>
        <w:rPr>
          <w:rFonts w:hint="eastAsia"/>
          <w:rtl/>
        </w:rPr>
        <w:t>נסים</w:t>
      </w:r>
      <w:r>
        <w:rPr>
          <w:rtl/>
        </w:rPr>
        <w:t xml:space="preserve"> דהן (ש"ס):</w:t>
      </w:r>
    </w:p>
    <w:p w14:paraId="51D96871" w14:textId="77777777" w:rsidR="00000000" w:rsidRDefault="009B75DB">
      <w:pPr>
        <w:pStyle w:val="a0"/>
        <w:rPr>
          <w:rFonts w:hint="cs"/>
          <w:rtl/>
        </w:rPr>
      </w:pPr>
    </w:p>
    <w:p w14:paraId="1C88A6D9" w14:textId="77777777" w:rsidR="00000000" w:rsidRDefault="009B75DB">
      <w:pPr>
        <w:pStyle w:val="a0"/>
        <w:rPr>
          <w:rFonts w:hint="cs"/>
          <w:rtl/>
        </w:rPr>
      </w:pPr>
      <w:r>
        <w:rPr>
          <w:rFonts w:hint="cs"/>
          <w:rtl/>
        </w:rPr>
        <w:t>כבוד השר, הם יצאו בדלת אחת וייכנסו מהדלת השנייה של נתמכי סעד.</w:t>
      </w:r>
    </w:p>
    <w:p w14:paraId="4175869C" w14:textId="77777777" w:rsidR="00000000" w:rsidRDefault="009B75DB">
      <w:pPr>
        <w:pStyle w:val="a0"/>
        <w:rPr>
          <w:rFonts w:hint="cs"/>
          <w:rtl/>
        </w:rPr>
      </w:pPr>
    </w:p>
    <w:p w14:paraId="54B9D5DA" w14:textId="77777777" w:rsidR="00000000" w:rsidRDefault="009B75DB">
      <w:pPr>
        <w:pStyle w:val="-"/>
        <w:rPr>
          <w:rtl/>
        </w:rPr>
      </w:pPr>
      <w:bookmarkStart w:id="189" w:name="FS000000521T24_12_2003_13_46_10C"/>
      <w:bookmarkEnd w:id="189"/>
      <w:r>
        <w:rPr>
          <w:rtl/>
        </w:rPr>
        <w:t>שר הרווחה זבולון אורלב:</w:t>
      </w:r>
    </w:p>
    <w:p w14:paraId="784DFB76" w14:textId="77777777" w:rsidR="00000000" w:rsidRDefault="009B75DB">
      <w:pPr>
        <w:pStyle w:val="a0"/>
        <w:rPr>
          <w:rtl/>
        </w:rPr>
      </w:pPr>
    </w:p>
    <w:p w14:paraId="62B4D3F4" w14:textId="77777777" w:rsidR="00000000" w:rsidRDefault="009B75DB">
      <w:pPr>
        <w:pStyle w:val="a0"/>
        <w:rPr>
          <w:rtl/>
        </w:rPr>
      </w:pPr>
      <w:r>
        <w:rPr>
          <w:rFonts w:hint="cs"/>
          <w:rtl/>
        </w:rPr>
        <w:t>הציבור שומע שיש קיצוצים, והוא חושב שזה רק שורה בעיתון</w:t>
      </w:r>
      <w:r>
        <w:rPr>
          <w:rFonts w:hint="cs"/>
          <w:rtl/>
        </w:rPr>
        <w:t>. אחרי זה הקיצוצים באים לידי ביטוי בתחומי חיים שונים. רק לפני ימים אחדים פירטנו לפני ועדת הכספים את הקיצוץ הנדרש מהמשרד ב-2004 בסך של כ-70 מיליון שקל. דרך אגב, כל הקיצוץ ברווחה, שעושה את כל המהומות ופוגע בכל האוכלוסיות, הוא 70 מיליון שקל, שבעיקר בא על חשבו</w:t>
      </w:r>
      <w:r>
        <w:rPr>
          <w:rFonts w:hint="cs"/>
          <w:rtl/>
        </w:rPr>
        <w:t>ן תחומי הפעולה בקהילה, כי שם זה הרכישות. הקיצוץ הזה ודאי יגרום לצמצום ולסגירת תוכניות שקשורות בנכים, בזקנים, בילדים בסיכון, בנשים מוכות, במשפחות חד-הוריות, בנפגעי סמים ואלכוהול, בדרי רחוב ועוד ועוד. לכאורה, זה נראה קיצוץ מצומצם - זה 70 מיליון שקל, מתוך 2.8</w:t>
      </w:r>
      <w:r>
        <w:rPr>
          <w:rFonts w:hint="cs"/>
          <w:rtl/>
        </w:rPr>
        <w:t xml:space="preserve"> מיליארדי שקל - ואז אומרים: זה קיצוץ רק של 3 מיליונים. אבל זה לא כך. כשמפגר נמצא במוסד, אינני יכול לקצץ שם אפילו אגורה אחת, וכל הקיצוץ נופל רק על הקניות והרכישות של שירותי רווחה בקהילה.</w:t>
      </w:r>
    </w:p>
    <w:p w14:paraId="4E341BAB" w14:textId="77777777" w:rsidR="00000000" w:rsidRDefault="009B75DB">
      <w:pPr>
        <w:pStyle w:val="a0"/>
        <w:rPr>
          <w:rtl/>
        </w:rPr>
      </w:pPr>
    </w:p>
    <w:p w14:paraId="40165BC4" w14:textId="77777777" w:rsidR="00000000" w:rsidRDefault="009B75DB">
      <w:pPr>
        <w:pStyle w:val="a0"/>
        <w:rPr>
          <w:rFonts w:hint="cs"/>
          <w:rtl/>
        </w:rPr>
      </w:pPr>
      <w:r>
        <w:rPr>
          <w:rFonts w:hint="cs"/>
          <w:rtl/>
        </w:rPr>
        <w:t>אמרו לי גם כמה חברים: שמע, תעשה סדר עדיפויות, וזה נכון מאוד. נעשה סדר</w:t>
      </w:r>
      <w:r>
        <w:rPr>
          <w:rFonts w:hint="cs"/>
          <w:rtl/>
        </w:rPr>
        <w:t xml:space="preserve"> עדיפויות. חברי חברי הכנסת, אני רוצה לשתף אתכם בשאלה, מה זה לעשות סדר עדיפויות. כלומר, להקטין את הקיצוץ במרכזי שיקום לנכים ולסגור שני מקלטי נשים מוכות? או להפחית את הקיצוץ לזקנים ולהגדיל את הקיצוץ בנוער בסיכון? מה זה שירותי הרווחה? אין לנו גמישות. הגמישות </w:t>
      </w:r>
      <w:r>
        <w:rPr>
          <w:rFonts w:hint="cs"/>
          <w:rtl/>
        </w:rPr>
        <w:t>שלנו היא בין כל האוכלוסיות החלשות. אם אנחנו מפחיתים לאוכלוסייה אחת, אנחנו צריכים להגדיל קיצוץ בתחום אחר. אין לנו הבחנה. אמרתי כמה פעמים, שאנחנו צריכים להחליט אם אנחנו מקצצים יד ימין או יד שמאל. אי-אפשר, ואין חלופות. פה צריכים לקבל החלטה.</w:t>
      </w:r>
    </w:p>
    <w:p w14:paraId="34CB5694" w14:textId="77777777" w:rsidR="00000000" w:rsidRDefault="009B75DB">
      <w:pPr>
        <w:pStyle w:val="a0"/>
        <w:rPr>
          <w:rFonts w:hint="cs"/>
          <w:rtl/>
        </w:rPr>
      </w:pPr>
    </w:p>
    <w:p w14:paraId="77C54693" w14:textId="77777777" w:rsidR="00000000" w:rsidRDefault="009B75DB">
      <w:pPr>
        <w:pStyle w:val="a0"/>
        <w:rPr>
          <w:rFonts w:hint="cs"/>
          <w:rtl/>
        </w:rPr>
      </w:pPr>
      <w:r>
        <w:rPr>
          <w:rFonts w:hint="cs"/>
          <w:rtl/>
        </w:rPr>
        <w:t xml:space="preserve">ואומנם, אני יודע </w:t>
      </w:r>
      <w:r>
        <w:rPr>
          <w:rFonts w:hint="cs"/>
          <w:rtl/>
        </w:rPr>
        <w:t>שוועדת הכספים ומשרד האוצר - ואנחנו מקיימים דיונים על הקטנת הקיצוץ בשירותי הרווחה, ואתמול היה פרסום מסוים. במסגרת זו, אם כמובן הקיצוץ יופחת, נוכל להפחית באופן משמעותי כמובן גם את הפגיעה במרכזי השיקום. אנחנו מאמינים שהעזרה בקהילה על-ידי תוכניות שיקום תעסוקתי</w:t>
      </w:r>
      <w:r>
        <w:rPr>
          <w:rFonts w:hint="cs"/>
          <w:rtl/>
        </w:rPr>
        <w:t xml:space="preserve">ות לנכים היא חוליה מרכזית בתמיכה </w:t>
      </w:r>
      <w:r>
        <w:rPr>
          <w:rtl/>
        </w:rPr>
        <w:t>–</w:t>
      </w:r>
      <w:r>
        <w:rPr>
          <w:rFonts w:hint="cs"/>
          <w:rtl/>
        </w:rPr>
        <w:t xml:space="preserve"> ומדובר  בתקציבים קטנים יחסית - והיא גם מונעת, כמו שנאמר כאן נכון, את עידוד הנכים לפנות לסידורים חוץ-ביתיים. סידור חוץ-ביתי לנכה עולה עשרות אלפים בשנה לנכה אחד. כיום מטופלים כ-11,000 נכים ב-18 מרכזי שיקום וב-100 מפעלי תעסו</w:t>
      </w:r>
      <w:r>
        <w:rPr>
          <w:rFonts w:hint="cs"/>
          <w:rtl/>
        </w:rPr>
        <w:t>קה מוגנים.</w:t>
      </w:r>
    </w:p>
    <w:p w14:paraId="66317B4C" w14:textId="77777777" w:rsidR="00000000" w:rsidRDefault="009B75DB">
      <w:pPr>
        <w:pStyle w:val="a0"/>
        <w:rPr>
          <w:rFonts w:hint="cs"/>
          <w:rtl/>
        </w:rPr>
      </w:pPr>
    </w:p>
    <w:p w14:paraId="1354033B" w14:textId="77777777" w:rsidR="00000000" w:rsidRDefault="009B75DB">
      <w:pPr>
        <w:pStyle w:val="a0"/>
        <w:rPr>
          <w:rFonts w:hint="cs"/>
          <w:rtl/>
        </w:rPr>
      </w:pPr>
      <w:r>
        <w:rPr>
          <w:rFonts w:hint="cs"/>
          <w:rtl/>
        </w:rPr>
        <w:t xml:space="preserve">אנחנו, כמובן, עושים את כל המאמץ עד להצבעה בשבוע הבא, כדי לצמצם ולהפחית את הקיצוץ ככל האפשר. </w:t>
      </w:r>
    </w:p>
    <w:p w14:paraId="190CA223" w14:textId="77777777" w:rsidR="00000000" w:rsidRDefault="009B75DB">
      <w:pPr>
        <w:pStyle w:val="a0"/>
        <w:ind w:firstLine="0"/>
        <w:rPr>
          <w:rFonts w:hint="cs"/>
          <w:rtl/>
        </w:rPr>
      </w:pPr>
    </w:p>
    <w:p w14:paraId="14B4D8EE" w14:textId="77777777" w:rsidR="00000000" w:rsidRDefault="009B75DB">
      <w:pPr>
        <w:pStyle w:val="a0"/>
        <w:ind w:firstLine="0"/>
        <w:rPr>
          <w:rFonts w:hint="cs"/>
          <w:rtl/>
        </w:rPr>
      </w:pPr>
      <w:r>
        <w:rPr>
          <w:rFonts w:hint="cs"/>
          <w:rtl/>
        </w:rPr>
        <w:tab/>
        <w:t>אני מוכן, אם חברי הכנסת רוצים, להעביר את הנושא לדיון בוועדה. מבחינתי זה בסדר גמור.</w:t>
      </w:r>
    </w:p>
    <w:p w14:paraId="78F2EF7C" w14:textId="77777777" w:rsidR="00000000" w:rsidRDefault="009B75DB">
      <w:pPr>
        <w:pStyle w:val="a0"/>
        <w:ind w:firstLine="0"/>
        <w:rPr>
          <w:rFonts w:hint="cs"/>
          <w:rtl/>
        </w:rPr>
      </w:pPr>
    </w:p>
    <w:p w14:paraId="1ADA5DC3" w14:textId="77777777" w:rsidR="00000000" w:rsidRDefault="009B75DB">
      <w:pPr>
        <w:pStyle w:val="af1"/>
        <w:rPr>
          <w:rFonts w:hint="cs"/>
          <w:rtl/>
        </w:rPr>
      </w:pPr>
      <w:r>
        <w:rPr>
          <w:rFonts w:hint="eastAsia"/>
          <w:rtl/>
        </w:rPr>
        <w:t>היו</w:t>
      </w:r>
      <w:r>
        <w:rPr>
          <w:rtl/>
        </w:rPr>
        <w:t>"ר</w:t>
      </w:r>
      <w:r>
        <w:rPr>
          <w:rFonts w:hint="cs"/>
          <w:rtl/>
        </w:rPr>
        <w:t xml:space="preserve"> אתי לבני</w:t>
      </w:r>
      <w:r>
        <w:rPr>
          <w:rtl/>
        </w:rPr>
        <w:t>:</w:t>
      </w:r>
    </w:p>
    <w:p w14:paraId="464BC31A" w14:textId="77777777" w:rsidR="00000000" w:rsidRDefault="009B75DB">
      <w:pPr>
        <w:pStyle w:val="a0"/>
        <w:rPr>
          <w:rFonts w:hint="cs"/>
          <w:rtl/>
        </w:rPr>
      </w:pPr>
    </w:p>
    <w:p w14:paraId="63889E4D" w14:textId="77777777" w:rsidR="00000000" w:rsidRDefault="009B75DB">
      <w:pPr>
        <w:pStyle w:val="a0"/>
        <w:rPr>
          <w:rFonts w:hint="cs"/>
          <w:rtl/>
        </w:rPr>
      </w:pPr>
      <w:r>
        <w:rPr>
          <w:rFonts w:hint="cs"/>
          <w:rtl/>
        </w:rPr>
        <w:t>חברי הכנסת דהן, כחלון וכבל מסכימים? מסכימים. אנח</w:t>
      </w:r>
      <w:r>
        <w:rPr>
          <w:rFonts w:hint="cs"/>
          <w:rtl/>
        </w:rPr>
        <w:t>נו נעבור להצבעה.</w:t>
      </w:r>
    </w:p>
    <w:p w14:paraId="0B2DD25B" w14:textId="77777777" w:rsidR="00000000" w:rsidRDefault="009B75DB">
      <w:pPr>
        <w:pStyle w:val="a0"/>
        <w:rPr>
          <w:rFonts w:hint="cs"/>
          <w:rtl/>
        </w:rPr>
      </w:pPr>
    </w:p>
    <w:p w14:paraId="77EBB37D" w14:textId="77777777" w:rsidR="00000000" w:rsidRDefault="009B75DB">
      <w:pPr>
        <w:pStyle w:val="af0"/>
        <w:rPr>
          <w:rtl/>
        </w:rPr>
      </w:pPr>
      <w:r>
        <w:rPr>
          <w:rFonts w:hint="eastAsia"/>
          <w:rtl/>
        </w:rPr>
        <w:t>נסים</w:t>
      </w:r>
      <w:r>
        <w:rPr>
          <w:rtl/>
        </w:rPr>
        <w:t xml:space="preserve"> זאב (ש"ס):</w:t>
      </w:r>
    </w:p>
    <w:p w14:paraId="2851B8B9" w14:textId="77777777" w:rsidR="00000000" w:rsidRDefault="009B75DB">
      <w:pPr>
        <w:pStyle w:val="a0"/>
        <w:rPr>
          <w:rFonts w:hint="cs"/>
          <w:rtl/>
        </w:rPr>
      </w:pPr>
    </w:p>
    <w:p w14:paraId="622863DA" w14:textId="77777777" w:rsidR="00000000" w:rsidRDefault="009B75DB">
      <w:pPr>
        <w:pStyle w:val="a0"/>
        <w:rPr>
          <w:rFonts w:hint="cs"/>
          <w:rtl/>
        </w:rPr>
      </w:pPr>
      <w:r>
        <w:rPr>
          <w:rFonts w:hint="cs"/>
          <w:rtl/>
        </w:rPr>
        <w:t>יש לי הצעה אחרת, אם אפשר.</w:t>
      </w:r>
    </w:p>
    <w:p w14:paraId="428B8972" w14:textId="77777777" w:rsidR="00000000" w:rsidRDefault="009B75DB">
      <w:pPr>
        <w:pStyle w:val="a0"/>
        <w:rPr>
          <w:rFonts w:hint="cs"/>
          <w:rtl/>
        </w:rPr>
      </w:pPr>
    </w:p>
    <w:p w14:paraId="7E24BFCA" w14:textId="77777777" w:rsidR="00000000" w:rsidRDefault="009B75DB">
      <w:pPr>
        <w:pStyle w:val="af1"/>
        <w:rPr>
          <w:rtl/>
        </w:rPr>
      </w:pPr>
      <w:r>
        <w:rPr>
          <w:rtl/>
        </w:rPr>
        <w:t>היו"ר</w:t>
      </w:r>
      <w:r>
        <w:rPr>
          <w:rFonts w:hint="cs"/>
          <w:rtl/>
        </w:rPr>
        <w:t xml:space="preserve"> אתי לבני</w:t>
      </w:r>
      <w:r>
        <w:rPr>
          <w:rtl/>
        </w:rPr>
        <w:t>:</w:t>
      </w:r>
    </w:p>
    <w:p w14:paraId="62DE9F5E" w14:textId="77777777" w:rsidR="00000000" w:rsidRDefault="009B75DB">
      <w:pPr>
        <w:pStyle w:val="a0"/>
        <w:rPr>
          <w:rtl/>
        </w:rPr>
      </w:pPr>
    </w:p>
    <w:p w14:paraId="1194C413" w14:textId="77777777" w:rsidR="00000000" w:rsidRDefault="009B75DB">
      <w:pPr>
        <w:pStyle w:val="a0"/>
        <w:rPr>
          <w:rFonts w:hint="cs"/>
          <w:rtl/>
        </w:rPr>
      </w:pPr>
      <w:r>
        <w:rPr>
          <w:rFonts w:hint="cs"/>
          <w:rtl/>
        </w:rPr>
        <w:t>פעם אחרת. נעבור להצבעה. בעד זה להעביר לוועדה, נגד זה להסיר.</w:t>
      </w:r>
    </w:p>
    <w:p w14:paraId="1332C819" w14:textId="77777777" w:rsidR="00000000" w:rsidRDefault="009B75DB">
      <w:pPr>
        <w:pStyle w:val="a0"/>
        <w:rPr>
          <w:rFonts w:hint="cs"/>
          <w:rtl/>
        </w:rPr>
      </w:pPr>
    </w:p>
    <w:p w14:paraId="1E332D98" w14:textId="77777777" w:rsidR="00000000" w:rsidRDefault="009B75DB">
      <w:pPr>
        <w:pStyle w:val="ab"/>
        <w:bidi/>
        <w:rPr>
          <w:rFonts w:hint="cs"/>
          <w:rtl/>
        </w:rPr>
      </w:pPr>
      <w:r>
        <w:rPr>
          <w:rFonts w:hint="cs"/>
          <w:rtl/>
        </w:rPr>
        <w:t xml:space="preserve">הצבעה </w:t>
      </w:r>
    </w:p>
    <w:p w14:paraId="2C68D0C6" w14:textId="77777777" w:rsidR="00000000" w:rsidRDefault="009B75DB">
      <w:pPr>
        <w:pStyle w:val="a0"/>
        <w:rPr>
          <w:rFonts w:hint="cs"/>
          <w:rtl/>
        </w:rPr>
      </w:pPr>
    </w:p>
    <w:p w14:paraId="4C1E0A61" w14:textId="77777777" w:rsidR="00000000" w:rsidRDefault="009B75DB">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37810BE6" w14:textId="77777777" w:rsidR="00000000" w:rsidRDefault="009B75DB">
      <w:pPr>
        <w:pStyle w:val="ac"/>
        <w:bidi/>
        <w:rPr>
          <w:rFonts w:hint="cs"/>
          <w:rtl/>
        </w:rPr>
      </w:pPr>
      <w:r>
        <w:rPr>
          <w:rFonts w:hint="cs"/>
          <w:rtl/>
        </w:rPr>
        <w:t xml:space="preserve">נגד </w:t>
      </w:r>
      <w:r>
        <w:rPr>
          <w:rtl/>
        </w:rPr>
        <w:t>–</w:t>
      </w:r>
      <w:r>
        <w:rPr>
          <w:rFonts w:hint="cs"/>
          <w:rtl/>
        </w:rPr>
        <w:t xml:space="preserve"> אין</w:t>
      </w:r>
    </w:p>
    <w:p w14:paraId="6CB2362B" w14:textId="77777777" w:rsidR="00000000" w:rsidRDefault="009B75DB">
      <w:pPr>
        <w:pStyle w:val="ac"/>
        <w:bidi/>
        <w:rPr>
          <w:rFonts w:hint="cs"/>
          <w:rtl/>
        </w:rPr>
      </w:pPr>
      <w:r>
        <w:rPr>
          <w:rFonts w:hint="cs"/>
          <w:rtl/>
        </w:rPr>
        <w:t>נמנעים - אין</w:t>
      </w:r>
    </w:p>
    <w:p w14:paraId="0BD4F1A1" w14:textId="77777777" w:rsidR="00000000" w:rsidRDefault="009B75DB">
      <w:pPr>
        <w:pStyle w:val="ad"/>
        <w:bidi/>
        <w:rPr>
          <w:rFonts w:hint="cs"/>
          <w:rtl/>
        </w:rPr>
      </w:pPr>
      <w:r>
        <w:rPr>
          <w:rFonts w:hint="cs"/>
          <w:rtl/>
        </w:rPr>
        <w:t>ההצעה להעביר את הנושא לוועדת העבודה, הרווחה והבר</w:t>
      </w:r>
      <w:r>
        <w:rPr>
          <w:rFonts w:hint="cs"/>
          <w:rtl/>
        </w:rPr>
        <w:t>יאות נתקבלה.</w:t>
      </w:r>
    </w:p>
    <w:p w14:paraId="03467772" w14:textId="77777777" w:rsidR="00000000" w:rsidRDefault="009B75DB">
      <w:pPr>
        <w:pStyle w:val="a0"/>
        <w:rPr>
          <w:rFonts w:hint="cs"/>
          <w:rtl/>
        </w:rPr>
      </w:pPr>
    </w:p>
    <w:p w14:paraId="41610E9B" w14:textId="77777777" w:rsidR="00000000" w:rsidRDefault="009B75DB">
      <w:pPr>
        <w:pStyle w:val="af1"/>
        <w:rPr>
          <w:rtl/>
        </w:rPr>
      </w:pPr>
      <w:r>
        <w:rPr>
          <w:rtl/>
        </w:rPr>
        <w:t>היו"ר</w:t>
      </w:r>
      <w:r>
        <w:rPr>
          <w:rFonts w:hint="cs"/>
          <w:rtl/>
        </w:rPr>
        <w:t xml:space="preserve"> אתי לבני</w:t>
      </w:r>
      <w:r>
        <w:rPr>
          <w:rtl/>
        </w:rPr>
        <w:t>:</w:t>
      </w:r>
    </w:p>
    <w:p w14:paraId="437A2102" w14:textId="77777777" w:rsidR="00000000" w:rsidRDefault="009B75DB">
      <w:pPr>
        <w:pStyle w:val="a0"/>
        <w:rPr>
          <w:rtl/>
        </w:rPr>
      </w:pPr>
    </w:p>
    <w:p w14:paraId="3F512C42" w14:textId="77777777" w:rsidR="00000000" w:rsidRDefault="009B75DB">
      <w:pPr>
        <w:pStyle w:val="a0"/>
        <w:rPr>
          <w:rFonts w:hint="cs"/>
          <w:rtl/>
        </w:rPr>
      </w:pPr>
      <w:r>
        <w:rPr>
          <w:rFonts w:hint="cs"/>
          <w:rtl/>
        </w:rPr>
        <w:t>שמונה בעד, אין נגד, אין נמנעים. הנושא עובר לדיון בוועדת העבודה והרווחה. תודה רבה.</w:t>
      </w:r>
    </w:p>
    <w:p w14:paraId="281BB459" w14:textId="77777777" w:rsidR="00000000" w:rsidRDefault="009B75DB">
      <w:pPr>
        <w:pStyle w:val="a0"/>
        <w:rPr>
          <w:rFonts w:hint="cs"/>
          <w:rtl/>
        </w:rPr>
      </w:pPr>
    </w:p>
    <w:p w14:paraId="49E2820A" w14:textId="77777777" w:rsidR="00000000" w:rsidRDefault="009B75DB">
      <w:pPr>
        <w:pStyle w:val="a2"/>
        <w:rPr>
          <w:rtl/>
        </w:rPr>
      </w:pPr>
    </w:p>
    <w:p w14:paraId="11A38CF5" w14:textId="77777777" w:rsidR="00000000" w:rsidRDefault="009B75DB">
      <w:pPr>
        <w:pStyle w:val="a2"/>
        <w:rPr>
          <w:rFonts w:hint="cs"/>
          <w:rtl/>
        </w:rPr>
      </w:pPr>
      <w:bookmarkStart w:id="190" w:name="CS19732FI0019732T24_12_2003_13_45_35"/>
      <w:bookmarkStart w:id="191" w:name="_Toc62986479"/>
      <w:bookmarkEnd w:id="190"/>
      <w:r>
        <w:rPr>
          <w:rtl/>
        </w:rPr>
        <w:t>הצע</w:t>
      </w:r>
      <w:r>
        <w:rPr>
          <w:rFonts w:hint="cs"/>
          <w:rtl/>
        </w:rPr>
        <w:t xml:space="preserve">ות </w:t>
      </w:r>
      <w:r>
        <w:rPr>
          <w:rtl/>
        </w:rPr>
        <w:t>לסדר-היום</w:t>
      </w:r>
      <w:bookmarkEnd w:id="191"/>
      <w:r>
        <w:rPr>
          <w:rtl/>
        </w:rPr>
        <w:t xml:space="preserve"> </w:t>
      </w:r>
    </w:p>
    <w:p w14:paraId="4A6345E1" w14:textId="77777777" w:rsidR="00000000" w:rsidRDefault="009B75DB">
      <w:pPr>
        <w:pStyle w:val="a2"/>
        <w:rPr>
          <w:rFonts w:hint="cs"/>
          <w:rtl/>
        </w:rPr>
      </w:pPr>
      <w:bookmarkStart w:id="192" w:name="_Toc62986480"/>
      <w:r>
        <w:rPr>
          <w:rtl/>
        </w:rPr>
        <w:t>הכוונה לפנות את מאחז מגרון</w:t>
      </w:r>
      <w:bookmarkEnd w:id="192"/>
    </w:p>
    <w:p w14:paraId="5D7CAF63" w14:textId="77777777" w:rsidR="00000000" w:rsidRDefault="009B75DB">
      <w:pPr>
        <w:pStyle w:val="a0"/>
        <w:rPr>
          <w:rFonts w:hint="cs"/>
          <w:rtl/>
        </w:rPr>
      </w:pPr>
    </w:p>
    <w:p w14:paraId="13616353" w14:textId="77777777" w:rsidR="00000000" w:rsidRDefault="009B75DB">
      <w:pPr>
        <w:pStyle w:val="af1"/>
        <w:rPr>
          <w:rtl/>
        </w:rPr>
      </w:pPr>
      <w:r>
        <w:rPr>
          <w:rtl/>
        </w:rPr>
        <w:t>היו"ר</w:t>
      </w:r>
      <w:r>
        <w:rPr>
          <w:rFonts w:hint="cs"/>
          <w:rtl/>
        </w:rPr>
        <w:t xml:space="preserve"> אתי לבני</w:t>
      </w:r>
      <w:r>
        <w:rPr>
          <w:rtl/>
        </w:rPr>
        <w:t>:</w:t>
      </w:r>
    </w:p>
    <w:p w14:paraId="1A2C3262" w14:textId="77777777" w:rsidR="00000000" w:rsidRDefault="009B75DB">
      <w:pPr>
        <w:pStyle w:val="a0"/>
        <w:rPr>
          <w:rtl/>
        </w:rPr>
      </w:pPr>
    </w:p>
    <w:p w14:paraId="2C959B2A" w14:textId="77777777" w:rsidR="00000000" w:rsidRDefault="009B75DB">
      <w:pPr>
        <w:pStyle w:val="a0"/>
        <w:rPr>
          <w:rFonts w:hint="cs"/>
          <w:rtl/>
        </w:rPr>
      </w:pPr>
      <w:r>
        <w:rPr>
          <w:rFonts w:hint="cs"/>
          <w:rtl/>
        </w:rPr>
        <w:t xml:space="preserve">אנחנו עוברים לנושא הבא בסדר-היום. לפנינו הצעות לסדר-היום מס' 2088, 2138, 2139 </w:t>
      </w:r>
      <w:r>
        <w:rPr>
          <w:rtl/>
        </w:rPr>
        <w:br/>
      </w:r>
      <w:r>
        <w:rPr>
          <w:rFonts w:hint="cs"/>
          <w:rtl/>
        </w:rPr>
        <w:t>ו-2147 בנושא: הכוונה לפנות את מאחז מגרון. ראשון הדוברים - חבר הכנסת חיים כץ, שהתחלף עם חבר הכנסת חיים רמון.</w:t>
      </w:r>
    </w:p>
    <w:p w14:paraId="026E71A1" w14:textId="77777777" w:rsidR="00000000" w:rsidRDefault="009B75DB">
      <w:pPr>
        <w:pStyle w:val="a0"/>
        <w:rPr>
          <w:rFonts w:hint="cs"/>
          <w:rtl/>
        </w:rPr>
      </w:pPr>
    </w:p>
    <w:p w14:paraId="6209D905" w14:textId="77777777" w:rsidR="00000000" w:rsidRDefault="009B75DB">
      <w:pPr>
        <w:pStyle w:val="a"/>
        <w:rPr>
          <w:rtl/>
        </w:rPr>
      </w:pPr>
      <w:bookmarkStart w:id="193" w:name="FS000000556T24_12_2003_13_48_20"/>
      <w:bookmarkStart w:id="194" w:name="_Toc62986481"/>
      <w:bookmarkEnd w:id="193"/>
      <w:r>
        <w:rPr>
          <w:rFonts w:hint="eastAsia"/>
          <w:rtl/>
        </w:rPr>
        <w:t>חיים</w:t>
      </w:r>
      <w:r>
        <w:rPr>
          <w:rtl/>
        </w:rPr>
        <w:t xml:space="preserve"> כץ (הליכוד):</w:t>
      </w:r>
      <w:bookmarkEnd w:id="194"/>
    </w:p>
    <w:p w14:paraId="2ED7831D" w14:textId="77777777" w:rsidR="00000000" w:rsidRDefault="009B75DB">
      <w:pPr>
        <w:pStyle w:val="a0"/>
        <w:rPr>
          <w:rFonts w:hint="cs"/>
          <w:rtl/>
        </w:rPr>
      </w:pPr>
    </w:p>
    <w:p w14:paraId="1CCDC867" w14:textId="77777777" w:rsidR="00000000" w:rsidRDefault="009B75DB">
      <w:pPr>
        <w:pStyle w:val="a0"/>
        <w:rPr>
          <w:rFonts w:hint="cs"/>
          <w:rtl/>
        </w:rPr>
      </w:pPr>
      <w:r>
        <w:rPr>
          <w:rFonts w:hint="cs"/>
          <w:rtl/>
        </w:rPr>
        <w:t>גברתי היושבת-ראש, חברי הכנסת, מגרון מוגדרת כמאחז לא חוקי. היא עלתה על הקרקע במרס 1999, היא ממוקמת בציר 60 ליד ירושלים, בין בית-א</w:t>
      </w:r>
      <w:r>
        <w:rPr>
          <w:rFonts w:hint="cs"/>
          <w:rtl/>
        </w:rPr>
        <w:t>ל לעופרה. מתגוררות בה 43 משפחות. יש להם כ-80 ילדים. קיימים שם מבנים ציבוריים - בתי-כנסת, גני-ילדים. יישוב שהתחיל כמו כל יישוב.</w:t>
      </w:r>
    </w:p>
    <w:p w14:paraId="1D8DDB3B" w14:textId="77777777" w:rsidR="00000000" w:rsidRDefault="009B75DB">
      <w:pPr>
        <w:pStyle w:val="a0"/>
        <w:rPr>
          <w:rFonts w:hint="cs"/>
          <w:rtl/>
        </w:rPr>
      </w:pPr>
    </w:p>
    <w:p w14:paraId="662028AB" w14:textId="77777777" w:rsidR="00000000" w:rsidRDefault="009B75DB">
      <w:pPr>
        <w:pStyle w:val="a0"/>
        <w:rPr>
          <w:rFonts w:hint="cs"/>
          <w:rtl/>
        </w:rPr>
      </w:pPr>
      <w:r>
        <w:rPr>
          <w:rFonts w:hint="cs"/>
          <w:rtl/>
        </w:rPr>
        <w:t>בדיון שערך שר הביטחון דאז בנימין בן-אליעזר לפני שנתיים הוחלט להשאיר את מגרון על כנה. בדיון שנערך בשנה הזאת, רק לפני שישה חודשים,</w:t>
      </w:r>
      <w:r>
        <w:rPr>
          <w:rFonts w:hint="cs"/>
          <w:rtl/>
        </w:rPr>
        <w:t xml:space="preserve"> ציין ראש הממשלה אריאל שרון שמגרון היא נקודה אסטרטגית, והוסיף כי היישוב לא יפונה. הוא גם אמר אז שאת הדברים האלה הוא יעביר לאמריקנים. </w:t>
      </w:r>
    </w:p>
    <w:p w14:paraId="7AC517D6" w14:textId="77777777" w:rsidR="00000000" w:rsidRDefault="009B75DB">
      <w:pPr>
        <w:pStyle w:val="a0"/>
        <w:rPr>
          <w:rFonts w:hint="cs"/>
          <w:rtl/>
        </w:rPr>
      </w:pPr>
    </w:p>
    <w:p w14:paraId="76306646" w14:textId="77777777" w:rsidR="00000000" w:rsidRDefault="009B75DB">
      <w:pPr>
        <w:pStyle w:val="a0"/>
        <w:rPr>
          <w:rFonts w:hint="cs"/>
          <w:rtl/>
        </w:rPr>
      </w:pPr>
      <w:r>
        <w:rPr>
          <w:rFonts w:hint="cs"/>
          <w:rtl/>
        </w:rPr>
        <w:t>לכן, אני לא מבין מה החיפזון. אני לא מבין אם סיימנו את כל הצרות במדינת ישראל. אנחנו דנים עכשיו בתקציב ויש לנו צרות עם קיצו</w:t>
      </w:r>
      <w:r>
        <w:rPr>
          <w:rFonts w:hint="cs"/>
          <w:rtl/>
        </w:rPr>
        <w:t>צים לנכים, לילדים, חינוך, סל תרופות, ואנחנו רצים למגרון. כאילו בנגב אין 38 יישובים בדואיים לא חוקיים על אדמות מדינת ישראל, שפוגעים באיכות הסביבה, שפוגעים ברצף הטריטוריאלי. כאילו בגליל אין עשרות אלפי מבנים לא חוקיים של ערבים. הם לא משלמים מסים, בלי רשיון, ו</w:t>
      </w:r>
      <w:r>
        <w:rPr>
          <w:rFonts w:hint="cs"/>
          <w:rtl/>
        </w:rPr>
        <w:t>אנחנו נחפזים לפגוע ביישובים היהודיים. בואו נתחיל אצל הערבים. הם לא משלמים מסים בכלל. הם משתלטים על אדמות, הם בונים בניינים בלוד, ברמלה, בגליל, ואנחנו נאלמים. הבעיה שלנו היא מגרון לפתע. כבר פסו המלחמות בעם הזה.</w:t>
      </w:r>
    </w:p>
    <w:p w14:paraId="39D07D3F" w14:textId="77777777" w:rsidR="00000000" w:rsidRDefault="009B75DB">
      <w:pPr>
        <w:pStyle w:val="a0"/>
        <w:rPr>
          <w:rFonts w:hint="cs"/>
          <w:rtl/>
        </w:rPr>
      </w:pPr>
    </w:p>
    <w:p w14:paraId="0E61B06F" w14:textId="77777777" w:rsidR="00000000" w:rsidRDefault="009B75DB">
      <w:pPr>
        <w:pStyle w:val="a0"/>
        <w:rPr>
          <w:rFonts w:hint="cs"/>
          <w:rtl/>
        </w:rPr>
      </w:pPr>
      <w:r>
        <w:rPr>
          <w:rFonts w:hint="cs"/>
          <w:rtl/>
        </w:rPr>
        <w:t>אני קורא לראש ממשלת ישראל, לפני שעושים סדר בח</w:t>
      </w:r>
      <w:r>
        <w:rPr>
          <w:rFonts w:hint="cs"/>
          <w:rtl/>
        </w:rPr>
        <w:t>לקת האלוהים הקטנה, שיעשה סדר כללי. יש להרוס מאות אלפי מבנים בלתי חוקיים של ערבים שפלשו לאדמות לא להם, בנו בניינים, לא משלמים מסים, מנצלים את המקורות. ייעשה סדר שם, ואחרי שהוא יגמור לפנות את עשרות אלפי המבנים ואת עשרות הכפרים שנבנו בלי רשיון ופלשו אליהם, יב</w:t>
      </w:r>
      <w:r>
        <w:rPr>
          <w:rFonts w:hint="cs"/>
          <w:rtl/>
        </w:rPr>
        <w:t>וא וידבר על מגרון. תודה רבה.</w:t>
      </w:r>
    </w:p>
    <w:p w14:paraId="54BA3DEE" w14:textId="77777777" w:rsidR="00000000" w:rsidRDefault="009B75DB">
      <w:pPr>
        <w:pStyle w:val="a0"/>
        <w:rPr>
          <w:rFonts w:hint="cs"/>
          <w:rtl/>
        </w:rPr>
      </w:pPr>
    </w:p>
    <w:p w14:paraId="07E6C8BA" w14:textId="77777777" w:rsidR="00000000" w:rsidRDefault="009B75DB">
      <w:pPr>
        <w:pStyle w:val="af1"/>
        <w:rPr>
          <w:rtl/>
        </w:rPr>
      </w:pPr>
      <w:r>
        <w:rPr>
          <w:rFonts w:hint="eastAsia"/>
          <w:rtl/>
        </w:rPr>
        <w:t>היו</w:t>
      </w:r>
      <w:r>
        <w:rPr>
          <w:rtl/>
        </w:rPr>
        <w:t>"ר</w:t>
      </w:r>
      <w:r>
        <w:rPr>
          <w:rFonts w:hint="cs"/>
          <w:rtl/>
        </w:rPr>
        <w:t xml:space="preserve"> אתי לבני</w:t>
      </w:r>
      <w:r>
        <w:rPr>
          <w:rtl/>
        </w:rPr>
        <w:t>:</w:t>
      </w:r>
    </w:p>
    <w:p w14:paraId="3BAF4550" w14:textId="77777777" w:rsidR="00000000" w:rsidRDefault="009B75DB">
      <w:pPr>
        <w:pStyle w:val="a0"/>
        <w:rPr>
          <w:rFonts w:hint="cs"/>
          <w:rtl/>
        </w:rPr>
      </w:pPr>
    </w:p>
    <w:p w14:paraId="4E02DB50" w14:textId="77777777" w:rsidR="00000000" w:rsidRDefault="009B75DB">
      <w:pPr>
        <w:pStyle w:val="a0"/>
        <w:rPr>
          <w:rFonts w:hint="cs"/>
          <w:rtl/>
        </w:rPr>
      </w:pPr>
      <w:r>
        <w:rPr>
          <w:rFonts w:hint="cs"/>
          <w:rtl/>
        </w:rPr>
        <w:t xml:space="preserve">סיימת בדיוק במועד. תודה רבה. חבר הכנסת אורי אריאל. </w:t>
      </w:r>
    </w:p>
    <w:p w14:paraId="5EA47051" w14:textId="77777777" w:rsidR="00000000" w:rsidRDefault="009B75DB">
      <w:pPr>
        <w:pStyle w:val="a0"/>
        <w:rPr>
          <w:rFonts w:hint="cs"/>
          <w:rtl/>
        </w:rPr>
      </w:pPr>
    </w:p>
    <w:p w14:paraId="6575AE9D" w14:textId="77777777" w:rsidR="00000000" w:rsidRDefault="009B75DB">
      <w:pPr>
        <w:pStyle w:val="af0"/>
        <w:rPr>
          <w:rtl/>
        </w:rPr>
      </w:pPr>
      <w:r>
        <w:rPr>
          <w:rFonts w:hint="eastAsia"/>
          <w:rtl/>
        </w:rPr>
        <w:t>חיים</w:t>
      </w:r>
      <w:r>
        <w:rPr>
          <w:rtl/>
        </w:rPr>
        <w:t xml:space="preserve"> רמון (העבודה-מימד):</w:t>
      </w:r>
    </w:p>
    <w:p w14:paraId="6EB8990B" w14:textId="77777777" w:rsidR="00000000" w:rsidRDefault="009B75DB">
      <w:pPr>
        <w:pStyle w:val="a0"/>
        <w:rPr>
          <w:rFonts w:hint="cs"/>
          <w:rtl/>
        </w:rPr>
      </w:pPr>
    </w:p>
    <w:p w14:paraId="3AD43D4C" w14:textId="77777777" w:rsidR="00000000" w:rsidRDefault="009B75DB">
      <w:pPr>
        <w:pStyle w:val="a0"/>
        <w:rPr>
          <w:rFonts w:hint="cs"/>
          <w:rtl/>
        </w:rPr>
      </w:pPr>
      <w:r>
        <w:rPr>
          <w:rFonts w:hint="cs"/>
          <w:rtl/>
        </w:rPr>
        <w:t>- - -</w:t>
      </w:r>
    </w:p>
    <w:p w14:paraId="7B4061A6" w14:textId="77777777" w:rsidR="00000000" w:rsidRDefault="009B75DB">
      <w:pPr>
        <w:pStyle w:val="a0"/>
        <w:rPr>
          <w:rFonts w:hint="cs"/>
          <w:rtl/>
        </w:rPr>
      </w:pPr>
    </w:p>
    <w:p w14:paraId="6FEF23B9" w14:textId="77777777" w:rsidR="00000000" w:rsidRDefault="009B75DB">
      <w:pPr>
        <w:pStyle w:val="af1"/>
        <w:rPr>
          <w:rtl/>
        </w:rPr>
      </w:pPr>
      <w:r>
        <w:rPr>
          <w:rFonts w:hint="eastAsia"/>
          <w:rtl/>
        </w:rPr>
        <w:t>היו</w:t>
      </w:r>
      <w:r>
        <w:rPr>
          <w:rtl/>
        </w:rPr>
        <w:t>"ר</w:t>
      </w:r>
      <w:r>
        <w:rPr>
          <w:rFonts w:hint="cs"/>
          <w:rtl/>
        </w:rPr>
        <w:t xml:space="preserve"> אתי לבני</w:t>
      </w:r>
      <w:r>
        <w:rPr>
          <w:rtl/>
        </w:rPr>
        <w:t>:</w:t>
      </w:r>
    </w:p>
    <w:p w14:paraId="443A6B50" w14:textId="77777777" w:rsidR="00000000" w:rsidRDefault="009B75DB">
      <w:pPr>
        <w:pStyle w:val="a0"/>
        <w:rPr>
          <w:rFonts w:hint="cs"/>
          <w:rtl/>
        </w:rPr>
      </w:pPr>
    </w:p>
    <w:p w14:paraId="1033C6B0" w14:textId="77777777" w:rsidR="00000000" w:rsidRDefault="009B75DB">
      <w:pPr>
        <w:pStyle w:val="a0"/>
        <w:rPr>
          <w:rFonts w:hint="cs"/>
          <w:rtl/>
        </w:rPr>
      </w:pPr>
      <w:r>
        <w:rPr>
          <w:rFonts w:hint="cs"/>
          <w:rtl/>
        </w:rPr>
        <w:t xml:space="preserve"> כשמתחלפים אז מתחלפים.</w:t>
      </w:r>
    </w:p>
    <w:p w14:paraId="2D5A139F" w14:textId="77777777" w:rsidR="00000000" w:rsidRDefault="009B75DB">
      <w:pPr>
        <w:pStyle w:val="a0"/>
        <w:rPr>
          <w:rFonts w:hint="cs"/>
          <w:rtl/>
        </w:rPr>
      </w:pPr>
    </w:p>
    <w:p w14:paraId="73AF91C0" w14:textId="77777777" w:rsidR="00000000" w:rsidRDefault="009B75DB">
      <w:pPr>
        <w:pStyle w:val="af0"/>
        <w:rPr>
          <w:rtl/>
        </w:rPr>
      </w:pPr>
      <w:r>
        <w:rPr>
          <w:rFonts w:hint="eastAsia"/>
          <w:rtl/>
        </w:rPr>
        <w:t>חיים</w:t>
      </w:r>
      <w:r>
        <w:rPr>
          <w:rtl/>
        </w:rPr>
        <w:t xml:space="preserve"> רמון (העבודה-מימד):</w:t>
      </w:r>
    </w:p>
    <w:p w14:paraId="31776E88" w14:textId="77777777" w:rsidR="00000000" w:rsidRDefault="009B75DB">
      <w:pPr>
        <w:pStyle w:val="a0"/>
        <w:rPr>
          <w:rFonts w:hint="cs"/>
          <w:rtl/>
        </w:rPr>
      </w:pPr>
    </w:p>
    <w:p w14:paraId="4DD833F1" w14:textId="77777777" w:rsidR="00000000" w:rsidRDefault="009B75DB">
      <w:pPr>
        <w:pStyle w:val="a0"/>
        <w:rPr>
          <w:rFonts w:hint="cs"/>
          <w:rtl/>
        </w:rPr>
      </w:pPr>
      <w:r>
        <w:rPr>
          <w:rFonts w:hint="cs"/>
          <w:rtl/>
        </w:rPr>
        <w:t>אני לא אוותר על זכותו של חיים רמון לדבר כעת.</w:t>
      </w:r>
    </w:p>
    <w:p w14:paraId="7A4D8AE6" w14:textId="77777777" w:rsidR="00000000" w:rsidRDefault="009B75DB">
      <w:pPr>
        <w:pStyle w:val="a0"/>
        <w:rPr>
          <w:rFonts w:hint="cs"/>
          <w:rtl/>
        </w:rPr>
      </w:pPr>
    </w:p>
    <w:p w14:paraId="0BD69E68" w14:textId="77777777" w:rsidR="00000000" w:rsidRDefault="009B75DB">
      <w:pPr>
        <w:pStyle w:val="af1"/>
        <w:rPr>
          <w:rtl/>
        </w:rPr>
      </w:pPr>
      <w:r>
        <w:rPr>
          <w:rtl/>
        </w:rPr>
        <w:t>היו"ר</w:t>
      </w:r>
      <w:r>
        <w:rPr>
          <w:rFonts w:hint="cs"/>
          <w:rtl/>
        </w:rPr>
        <w:t xml:space="preserve"> אתי </w:t>
      </w:r>
      <w:r>
        <w:rPr>
          <w:rFonts w:hint="cs"/>
          <w:rtl/>
        </w:rPr>
        <w:t>לבני</w:t>
      </w:r>
      <w:r>
        <w:rPr>
          <w:rtl/>
        </w:rPr>
        <w:t>:</w:t>
      </w:r>
    </w:p>
    <w:p w14:paraId="4387B135" w14:textId="77777777" w:rsidR="00000000" w:rsidRDefault="009B75DB">
      <w:pPr>
        <w:pStyle w:val="a0"/>
        <w:rPr>
          <w:rtl/>
        </w:rPr>
      </w:pPr>
    </w:p>
    <w:p w14:paraId="47A60549" w14:textId="77777777" w:rsidR="00000000" w:rsidRDefault="009B75DB">
      <w:pPr>
        <w:pStyle w:val="a0"/>
        <w:rPr>
          <w:rFonts w:hint="cs"/>
          <w:rtl/>
        </w:rPr>
      </w:pPr>
      <w:r>
        <w:rPr>
          <w:rFonts w:hint="cs"/>
          <w:rtl/>
        </w:rPr>
        <w:t>חבר הכנסת חיים רמון, הבית מבקש אותך, ומפלגת שינוי מאחוריך.</w:t>
      </w:r>
    </w:p>
    <w:p w14:paraId="4725A2DA" w14:textId="77777777" w:rsidR="00000000" w:rsidRDefault="009B75DB">
      <w:pPr>
        <w:pStyle w:val="a0"/>
        <w:rPr>
          <w:rFonts w:hint="cs"/>
          <w:rtl/>
        </w:rPr>
      </w:pPr>
    </w:p>
    <w:p w14:paraId="09E55D2A" w14:textId="77777777" w:rsidR="00000000" w:rsidRDefault="009B75DB">
      <w:pPr>
        <w:pStyle w:val="a"/>
        <w:rPr>
          <w:rtl/>
        </w:rPr>
      </w:pPr>
      <w:bookmarkStart w:id="195" w:name="FS000000458T24_12_2003_13_58_53"/>
      <w:bookmarkStart w:id="196" w:name="_Toc62986482"/>
      <w:bookmarkEnd w:id="195"/>
      <w:r>
        <w:rPr>
          <w:rFonts w:hint="eastAsia"/>
          <w:rtl/>
        </w:rPr>
        <w:t>חיים</w:t>
      </w:r>
      <w:r>
        <w:rPr>
          <w:rtl/>
        </w:rPr>
        <w:t xml:space="preserve"> רמון (העבודה-מימד):</w:t>
      </w:r>
      <w:bookmarkEnd w:id="196"/>
    </w:p>
    <w:p w14:paraId="3F33D12D" w14:textId="77777777" w:rsidR="00000000" w:rsidRDefault="009B75DB">
      <w:pPr>
        <w:pStyle w:val="a0"/>
        <w:rPr>
          <w:rFonts w:hint="cs"/>
          <w:rtl/>
        </w:rPr>
      </w:pPr>
    </w:p>
    <w:p w14:paraId="41EC78AD" w14:textId="77777777" w:rsidR="00000000" w:rsidRDefault="009B75DB">
      <w:pPr>
        <w:pStyle w:val="a0"/>
        <w:rPr>
          <w:rFonts w:hint="cs"/>
          <w:rtl/>
        </w:rPr>
      </w:pPr>
      <w:r>
        <w:rPr>
          <w:rFonts w:hint="cs"/>
          <w:rtl/>
        </w:rPr>
        <w:t xml:space="preserve">גברתי היושבת-ראש, חברי הכנסת, הסיפור של המאחזים הוא אולי הביטוי המובהק ביותר לדרך שבה המתנחלים, שהם מיעוט בעם, כופים את דעתם בתחכום רב, רומסים את החוק לפעמים ברגל </w:t>
      </w:r>
      <w:r>
        <w:rPr>
          <w:rFonts w:hint="cs"/>
          <w:rtl/>
        </w:rPr>
        <w:t xml:space="preserve">גסה, לפעמים בהסתר, והם מצליחים, בסופו של דבר, לכפות את רצונם, רצון של מיעוט. </w:t>
      </w:r>
    </w:p>
    <w:p w14:paraId="27DE49B5" w14:textId="77777777" w:rsidR="00000000" w:rsidRDefault="009B75DB">
      <w:pPr>
        <w:pStyle w:val="a0"/>
        <w:rPr>
          <w:rFonts w:hint="cs"/>
          <w:rtl/>
        </w:rPr>
      </w:pPr>
    </w:p>
    <w:p w14:paraId="15BE7BD3" w14:textId="77777777" w:rsidR="00000000" w:rsidRDefault="009B75DB">
      <w:pPr>
        <w:pStyle w:val="a0"/>
        <w:rPr>
          <w:rFonts w:hint="cs"/>
          <w:rtl/>
        </w:rPr>
      </w:pPr>
      <w:r>
        <w:rPr>
          <w:rFonts w:hint="cs"/>
          <w:rtl/>
        </w:rPr>
        <w:t>אני מעריך את הנחישות, את ההתמדה, את האמונה שלהם, אבל צריך לדעת שהם עושים את הדבר הזה בניגוד לכל כללי הדמוקרטיה.</w:t>
      </w:r>
    </w:p>
    <w:p w14:paraId="47A103AD" w14:textId="77777777" w:rsidR="00000000" w:rsidRDefault="009B75DB">
      <w:pPr>
        <w:pStyle w:val="a0"/>
        <w:rPr>
          <w:rFonts w:hint="cs"/>
          <w:rtl/>
        </w:rPr>
      </w:pPr>
    </w:p>
    <w:p w14:paraId="0716DC44" w14:textId="77777777" w:rsidR="00000000" w:rsidRDefault="009B75DB">
      <w:pPr>
        <w:pStyle w:val="a0"/>
        <w:rPr>
          <w:rFonts w:hint="cs"/>
          <w:rtl/>
        </w:rPr>
      </w:pPr>
      <w:r>
        <w:rPr>
          <w:rFonts w:hint="cs"/>
          <w:rtl/>
        </w:rPr>
        <w:t xml:space="preserve">בשנים האחרונות, כל ממשלות ישראל קבעו שלא יוקמו התנחלויות חדשות. </w:t>
      </w:r>
      <w:r>
        <w:rPr>
          <w:rFonts w:hint="cs"/>
          <w:rtl/>
        </w:rPr>
        <w:t xml:space="preserve">זאת היתה המדיניות המוצהרת. היא אושרה בכנסת על דעת הרוב הגדול של הבית. היתה ממשלת אחדות כזאת. גם ממשלת הימין, שהאיחוד הלאומי והמפד"ל חברים בה, גם היא קיבלה על עצמה את המגבלות האלה. </w:t>
      </w:r>
    </w:p>
    <w:p w14:paraId="130CDD12" w14:textId="77777777" w:rsidR="00000000" w:rsidRDefault="009B75DB">
      <w:pPr>
        <w:pStyle w:val="a0"/>
        <w:rPr>
          <w:rFonts w:hint="cs"/>
          <w:rtl/>
        </w:rPr>
      </w:pPr>
    </w:p>
    <w:p w14:paraId="6F89B023" w14:textId="77777777" w:rsidR="00000000" w:rsidRDefault="009B75DB">
      <w:pPr>
        <w:pStyle w:val="a0"/>
        <w:rPr>
          <w:rFonts w:hint="cs"/>
          <w:rtl/>
        </w:rPr>
      </w:pPr>
      <w:r>
        <w:rPr>
          <w:rFonts w:hint="cs"/>
          <w:rtl/>
        </w:rPr>
        <w:t xml:space="preserve">וראו זה פלא, 200 מאחזים הוקמו. חלקם הורדו, אבל זה הטריק. ראש הממשלה מודיע </w:t>
      </w:r>
      <w:r>
        <w:rPr>
          <w:rFonts w:hint="cs"/>
          <w:rtl/>
        </w:rPr>
        <w:t xml:space="preserve">בנאום בהרצלייה: אני אוריד את המאחזים, נקודה. איך יוריד מאחזים? איך שהוא יוצא מכנס הרצלייה, הוא עובר דרך זמביש ומתכננים את העלאת המאחזים. מתכננים בחוכמה, את אלה שיעלו ויישארו, את אלה שיעלו ובהסכמה יורדו.     </w:t>
      </w:r>
    </w:p>
    <w:p w14:paraId="10371C30" w14:textId="77777777" w:rsidR="00000000" w:rsidRDefault="009B75DB">
      <w:pPr>
        <w:pStyle w:val="a0"/>
        <w:rPr>
          <w:rFonts w:hint="cs"/>
          <w:rtl/>
        </w:rPr>
      </w:pPr>
    </w:p>
    <w:p w14:paraId="2D411F73" w14:textId="77777777" w:rsidR="00000000" w:rsidRDefault="009B75DB">
      <w:pPr>
        <w:pStyle w:val="af0"/>
        <w:rPr>
          <w:rtl/>
        </w:rPr>
      </w:pPr>
      <w:r>
        <w:rPr>
          <w:rFonts w:hint="eastAsia"/>
          <w:rtl/>
        </w:rPr>
        <w:t>אורי</w:t>
      </w:r>
      <w:r>
        <w:rPr>
          <w:rtl/>
        </w:rPr>
        <w:t xml:space="preserve"> יהודה אריאל (האיחוד הלאומי - ישראל ביתנו):</w:t>
      </w:r>
    </w:p>
    <w:p w14:paraId="36605997" w14:textId="77777777" w:rsidR="00000000" w:rsidRDefault="009B75DB">
      <w:pPr>
        <w:pStyle w:val="a0"/>
        <w:rPr>
          <w:rFonts w:hint="cs"/>
          <w:rtl/>
        </w:rPr>
      </w:pPr>
    </w:p>
    <w:p w14:paraId="2959D564" w14:textId="77777777" w:rsidR="00000000" w:rsidRDefault="009B75DB">
      <w:pPr>
        <w:pStyle w:val="a0"/>
        <w:rPr>
          <w:rFonts w:hint="cs"/>
          <w:rtl/>
        </w:rPr>
      </w:pPr>
      <w:r>
        <w:rPr>
          <w:rFonts w:hint="cs"/>
          <w:rtl/>
        </w:rPr>
        <w:t xml:space="preserve">מאיפה אתה לוקח את זה? </w:t>
      </w:r>
    </w:p>
    <w:p w14:paraId="765C2781" w14:textId="77777777" w:rsidR="00000000" w:rsidRDefault="009B75DB">
      <w:pPr>
        <w:pStyle w:val="a0"/>
        <w:rPr>
          <w:rFonts w:hint="cs"/>
          <w:rtl/>
        </w:rPr>
      </w:pPr>
    </w:p>
    <w:p w14:paraId="48647952" w14:textId="77777777" w:rsidR="00000000" w:rsidRDefault="009B75DB">
      <w:pPr>
        <w:pStyle w:val="-"/>
        <w:rPr>
          <w:rtl/>
        </w:rPr>
      </w:pPr>
      <w:bookmarkStart w:id="197" w:name="FS000000458T24_12_2003_14_05_04C"/>
      <w:bookmarkEnd w:id="197"/>
      <w:r>
        <w:rPr>
          <w:rtl/>
        </w:rPr>
        <w:t>חיים רמון (העבודה-מימד):</w:t>
      </w:r>
    </w:p>
    <w:p w14:paraId="518F2990" w14:textId="77777777" w:rsidR="00000000" w:rsidRDefault="009B75DB">
      <w:pPr>
        <w:pStyle w:val="a0"/>
        <w:rPr>
          <w:rtl/>
        </w:rPr>
      </w:pPr>
    </w:p>
    <w:p w14:paraId="7C3A4CEE" w14:textId="77777777" w:rsidR="00000000" w:rsidRDefault="009B75DB">
      <w:pPr>
        <w:pStyle w:val="a0"/>
        <w:rPr>
          <w:rFonts w:hint="cs"/>
          <w:rtl/>
        </w:rPr>
      </w:pPr>
      <w:r>
        <w:rPr>
          <w:rFonts w:hint="cs"/>
          <w:rtl/>
        </w:rPr>
        <w:t>אני לוקח את זה מהמציאות. איך עלו 200 מאחזים בניגוד לעמדה מוצהרת של הממשלה? בניגוד עולים 200, לא אחד, לא שניים. עכשיו יודעים שעז לא יכולה לנוע בשטחים בלי ששלטונות הביטחון ידעו. אבל יש שיתוף פעולה. עוצמים ע</w:t>
      </w:r>
      <w:r>
        <w:rPr>
          <w:rFonts w:hint="cs"/>
          <w:rtl/>
        </w:rPr>
        <w:t>ין.</w:t>
      </w:r>
    </w:p>
    <w:p w14:paraId="63A63B92" w14:textId="77777777" w:rsidR="00000000" w:rsidRDefault="009B75DB">
      <w:pPr>
        <w:pStyle w:val="a0"/>
        <w:rPr>
          <w:rFonts w:hint="cs"/>
          <w:rtl/>
        </w:rPr>
      </w:pPr>
    </w:p>
    <w:p w14:paraId="7B484CA4" w14:textId="77777777" w:rsidR="00000000" w:rsidRDefault="009B75DB">
      <w:pPr>
        <w:pStyle w:val="a0"/>
        <w:rPr>
          <w:rFonts w:hint="cs"/>
          <w:rtl/>
        </w:rPr>
      </w:pPr>
      <w:r>
        <w:rPr>
          <w:rFonts w:hint="cs"/>
          <w:rtl/>
        </w:rPr>
        <w:t xml:space="preserve">עכשיו יגידו לי: היה פואד. נו, אז גם פואד עצם עין. אז מה? זה מכשיר את השרץ? </w:t>
      </w:r>
    </w:p>
    <w:p w14:paraId="1FB13268" w14:textId="77777777" w:rsidR="00000000" w:rsidRDefault="009B75DB">
      <w:pPr>
        <w:pStyle w:val="a0"/>
        <w:rPr>
          <w:rFonts w:hint="cs"/>
          <w:rtl/>
        </w:rPr>
      </w:pPr>
    </w:p>
    <w:p w14:paraId="6BE778F3" w14:textId="77777777" w:rsidR="00000000" w:rsidRDefault="009B75DB">
      <w:pPr>
        <w:pStyle w:val="af0"/>
        <w:rPr>
          <w:rtl/>
        </w:rPr>
      </w:pPr>
      <w:r>
        <w:rPr>
          <w:rFonts w:hint="eastAsia"/>
          <w:rtl/>
        </w:rPr>
        <w:t>אורי</w:t>
      </w:r>
      <w:r>
        <w:rPr>
          <w:rtl/>
        </w:rPr>
        <w:t xml:space="preserve"> יהודה אריאל (האיחוד הלאומי - ישראל ביתנו):</w:t>
      </w:r>
    </w:p>
    <w:p w14:paraId="2A17F2D2" w14:textId="77777777" w:rsidR="00000000" w:rsidRDefault="009B75DB">
      <w:pPr>
        <w:pStyle w:val="a0"/>
        <w:rPr>
          <w:rFonts w:hint="cs"/>
          <w:rtl/>
        </w:rPr>
      </w:pPr>
    </w:p>
    <w:p w14:paraId="73CB3588" w14:textId="77777777" w:rsidR="00000000" w:rsidRDefault="009B75DB">
      <w:pPr>
        <w:pStyle w:val="a0"/>
        <w:rPr>
          <w:rFonts w:hint="cs"/>
          <w:rtl/>
        </w:rPr>
      </w:pPr>
      <w:r>
        <w:rPr>
          <w:rFonts w:hint="cs"/>
          <w:rtl/>
        </w:rPr>
        <w:t xml:space="preserve">בסוף עוד תשכנע את עצמך. </w:t>
      </w:r>
    </w:p>
    <w:p w14:paraId="55D19B0A" w14:textId="77777777" w:rsidR="00000000" w:rsidRDefault="009B75DB">
      <w:pPr>
        <w:pStyle w:val="a0"/>
        <w:rPr>
          <w:rFonts w:hint="cs"/>
          <w:rtl/>
        </w:rPr>
      </w:pPr>
    </w:p>
    <w:p w14:paraId="6535B98E" w14:textId="77777777" w:rsidR="00000000" w:rsidRDefault="009B75DB">
      <w:pPr>
        <w:pStyle w:val="af0"/>
        <w:rPr>
          <w:rtl/>
        </w:rPr>
      </w:pPr>
      <w:r>
        <w:rPr>
          <w:rtl/>
        </w:rPr>
        <w:t>רוני בר-און (הליכוד):</w:t>
      </w:r>
    </w:p>
    <w:p w14:paraId="591C5E24" w14:textId="77777777" w:rsidR="00000000" w:rsidRDefault="009B75DB">
      <w:pPr>
        <w:pStyle w:val="a0"/>
        <w:rPr>
          <w:rtl/>
        </w:rPr>
      </w:pPr>
    </w:p>
    <w:p w14:paraId="305477F3" w14:textId="77777777" w:rsidR="00000000" w:rsidRDefault="009B75DB">
      <w:pPr>
        <w:pStyle w:val="a0"/>
        <w:rPr>
          <w:rFonts w:hint="cs"/>
          <w:rtl/>
        </w:rPr>
      </w:pPr>
      <w:r>
        <w:rPr>
          <w:rFonts w:hint="cs"/>
          <w:rtl/>
        </w:rPr>
        <w:t>רבין לא היה?</w:t>
      </w:r>
    </w:p>
    <w:p w14:paraId="338A7C32" w14:textId="77777777" w:rsidR="00000000" w:rsidRDefault="009B75DB">
      <w:pPr>
        <w:pStyle w:val="a0"/>
        <w:rPr>
          <w:rFonts w:hint="cs"/>
          <w:rtl/>
        </w:rPr>
      </w:pPr>
    </w:p>
    <w:p w14:paraId="62CB589D" w14:textId="77777777" w:rsidR="00000000" w:rsidRDefault="009B75DB">
      <w:pPr>
        <w:pStyle w:val="-"/>
        <w:rPr>
          <w:rtl/>
        </w:rPr>
      </w:pPr>
      <w:bookmarkStart w:id="198" w:name="FS000000458T24_12_2003_14_07_38C"/>
      <w:bookmarkEnd w:id="198"/>
      <w:r>
        <w:rPr>
          <w:rtl/>
        </w:rPr>
        <w:t>חיים רמון (העבודה-מימד):</w:t>
      </w:r>
    </w:p>
    <w:p w14:paraId="2E135FB2" w14:textId="77777777" w:rsidR="00000000" w:rsidRDefault="009B75DB">
      <w:pPr>
        <w:pStyle w:val="a0"/>
        <w:rPr>
          <w:rtl/>
        </w:rPr>
      </w:pPr>
    </w:p>
    <w:p w14:paraId="384AEF47" w14:textId="77777777" w:rsidR="00000000" w:rsidRDefault="009B75DB">
      <w:pPr>
        <w:pStyle w:val="a0"/>
        <w:rPr>
          <w:rFonts w:hint="cs"/>
          <w:rtl/>
        </w:rPr>
      </w:pPr>
      <w:r>
        <w:rPr>
          <w:rFonts w:hint="cs"/>
          <w:rtl/>
        </w:rPr>
        <w:t>לא. אני מדבר על שלוש השנים האחרונות.</w:t>
      </w:r>
      <w:r>
        <w:rPr>
          <w:rFonts w:hint="cs"/>
          <w:rtl/>
        </w:rPr>
        <w:t xml:space="preserve"> שרון ראש הממשלה, 200 מאחזים עולים על השטח. ועד היום מה קרה? בניגוד לכל ההתחייבויות 100 נשארו. אין מחלוקת ש-100 מאחזים הם בניגוד למדיניות ממשלת ישראל. </w:t>
      </w:r>
    </w:p>
    <w:p w14:paraId="2DCA58CD" w14:textId="77777777" w:rsidR="00000000" w:rsidRDefault="009B75DB">
      <w:pPr>
        <w:pStyle w:val="a0"/>
        <w:rPr>
          <w:rFonts w:hint="cs"/>
          <w:rtl/>
        </w:rPr>
      </w:pPr>
    </w:p>
    <w:p w14:paraId="46BD7A6D" w14:textId="77777777" w:rsidR="00000000" w:rsidRDefault="009B75DB">
      <w:pPr>
        <w:pStyle w:val="af0"/>
        <w:rPr>
          <w:rtl/>
        </w:rPr>
      </w:pPr>
      <w:r>
        <w:rPr>
          <w:rFonts w:hint="eastAsia"/>
          <w:rtl/>
        </w:rPr>
        <w:t>רוני</w:t>
      </w:r>
      <w:r>
        <w:rPr>
          <w:rtl/>
        </w:rPr>
        <w:t xml:space="preserve"> בר-און (הליכוד):</w:t>
      </w:r>
    </w:p>
    <w:p w14:paraId="6E0E8C26" w14:textId="77777777" w:rsidR="00000000" w:rsidRDefault="009B75DB">
      <w:pPr>
        <w:pStyle w:val="a0"/>
        <w:rPr>
          <w:rFonts w:hint="cs"/>
          <w:rtl/>
        </w:rPr>
      </w:pPr>
    </w:p>
    <w:p w14:paraId="3F2384DE" w14:textId="77777777" w:rsidR="00000000" w:rsidRDefault="009B75DB">
      <w:pPr>
        <w:pStyle w:val="a0"/>
        <w:rPr>
          <w:rFonts w:hint="cs"/>
          <w:rtl/>
        </w:rPr>
      </w:pPr>
      <w:r>
        <w:rPr>
          <w:rFonts w:hint="cs"/>
          <w:rtl/>
        </w:rPr>
        <w:t>אתה לא נתת כסף להתנחלויות?</w:t>
      </w:r>
    </w:p>
    <w:p w14:paraId="50AD0440" w14:textId="77777777" w:rsidR="00000000" w:rsidRDefault="009B75DB">
      <w:pPr>
        <w:pStyle w:val="a0"/>
        <w:rPr>
          <w:rFonts w:hint="cs"/>
          <w:rtl/>
        </w:rPr>
      </w:pPr>
    </w:p>
    <w:p w14:paraId="1888EFA8" w14:textId="77777777" w:rsidR="00000000" w:rsidRDefault="009B75DB">
      <w:pPr>
        <w:pStyle w:val="-"/>
        <w:rPr>
          <w:rtl/>
        </w:rPr>
      </w:pPr>
      <w:bookmarkStart w:id="199" w:name="FS000000458T24_12_2003_14_09_41C"/>
      <w:bookmarkEnd w:id="199"/>
      <w:r>
        <w:rPr>
          <w:rFonts w:hint="eastAsia"/>
          <w:rtl/>
        </w:rPr>
        <w:t>חיים</w:t>
      </w:r>
      <w:r>
        <w:rPr>
          <w:rtl/>
        </w:rPr>
        <w:t xml:space="preserve"> רמון (העבודה-מימד):</w:t>
      </w:r>
    </w:p>
    <w:p w14:paraId="585EC2CB" w14:textId="77777777" w:rsidR="00000000" w:rsidRDefault="009B75DB">
      <w:pPr>
        <w:pStyle w:val="a0"/>
        <w:rPr>
          <w:rFonts w:hint="cs"/>
          <w:rtl/>
        </w:rPr>
      </w:pPr>
    </w:p>
    <w:p w14:paraId="4663B984" w14:textId="77777777" w:rsidR="00000000" w:rsidRDefault="009B75DB">
      <w:pPr>
        <w:pStyle w:val="a0"/>
        <w:rPr>
          <w:rFonts w:hint="cs"/>
          <w:rtl/>
        </w:rPr>
      </w:pPr>
      <w:r>
        <w:rPr>
          <w:rFonts w:hint="cs"/>
          <w:rtl/>
        </w:rPr>
        <w:t>אף פעם. תמיד התנגדתי, משחר</w:t>
      </w:r>
      <w:r>
        <w:rPr>
          <w:rFonts w:hint="cs"/>
          <w:rtl/>
        </w:rPr>
        <w:t xml:space="preserve"> נעורי הפוליטיים. 100 מאחזים עלו.</w:t>
      </w:r>
    </w:p>
    <w:p w14:paraId="7AD0D9A3" w14:textId="77777777" w:rsidR="00000000" w:rsidRDefault="009B75DB">
      <w:pPr>
        <w:pStyle w:val="a0"/>
        <w:rPr>
          <w:rFonts w:hint="cs"/>
          <w:rtl/>
        </w:rPr>
      </w:pPr>
    </w:p>
    <w:p w14:paraId="393A3681" w14:textId="77777777" w:rsidR="00000000" w:rsidRDefault="009B75DB">
      <w:pPr>
        <w:pStyle w:val="a0"/>
        <w:rPr>
          <w:rFonts w:hint="cs"/>
          <w:rtl/>
        </w:rPr>
      </w:pPr>
      <w:r>
        <w:rPr>
          <w:rFonts w:hint="cs"/>
          <w:rtl/>
        </w:rPr>
        <w:t>שמעתי את חיים כץ אומר שיש בעיות של קיצוצים. חיים כץ, אתה יודע כמה עולים 100 המאחזים הלא-חוקיים האלה? את כל סל הבריאות אפשר לתת ולעדכן שלוש פעמים ב-100 המאחזים האלה. אתה יודע כמה שומרים עליהם? כמה כוחות צה"ל צריך לרתק לזה?</w:t>
      </w:r>
      <w:r>
        <w:rPr>
          <w:rFonts w:hint="cs"/>
          <w:rtl/>
        </w:rPr>
        <w:t xml:space="preserve"> </w:t>
      </w:r>
    </w:p>
    <w:p w14:paraId="0949C91C" w14:textId="77777777" w:rsidR="00000000" w:rsidRDefault="009B75DB">
      <w:pPr>
        <w:pStyle w:val="a0"/>
        <w:rPr>
          <w:rFonts w:hint="cs"/>
          <w:rtl/>
        </w:rPr>
      </w:pPr>
    </w:p>
    <w:p w14:paraId="6EB4ED45" w14:textId="77777777" w:rsidR="00000000" w:rsidRDefault="009B75DB">
      <w:pPr>
        <w:pStyle w:val="a0"/>
        <w:rPr>
          <w:rFonts w:hint="cs"/>
          <w:rtl/>
        </w:rPr>
      </w:pPr>
      <w:r>
        <w:rPr>
          <w:rFonts w:hint="cs"/>
          <w:rtl/>
        </w:rPr>
        <w:t xml:space="preserve">עכשיו יש בעיה. חיים כץ לא מבין למה יש בעיה. מה לעשות, לנו, ל"נייטיבס" פה, לאזרחים, לממשלה לא אכפת. היא משקרת להם באופן חופשי. היא גם רואה שכמה שהיא משקרת להם, היא מקבלת יותר קולות. זו שיטה טובה. אבל לגבי האמריקנים זו בעיה. </w:t>
      </w:r>
    </w:p>
    <w:p w14:paraId="2DFF4F74" w14:textId="77777777" w:rsidR="00000000" w:rsidRDefault="009B75DB">
      <w:pPr>
        <w:pStyle w:val="a0"/>
        <w:rPr>
          <w:rFonts w:hint="cs"/>
          <w:rtl/>
        </w:rPr>
      </w:pPr>
    </w:p>
    <w:p w14:paraId="3697D175" w14:textId="77777777" w:rsidR="00000000" w:rsidRDefault="009B75DB">
      <w:pPr>
        <w:pStyle w:val="a0"/>
        <w:rPr>
          <w:rFonts w:hint="cs"/>
          <w:rtl/>
        </w:rPr>
      </w:pPr>
      <w:r>
        <w:rPr>
          <w:rFonts w:hint="cs"/>
          <w:rtl/>
        </w:rPr>
        <w:t xml:space="preserve">הממשלה התחייבה למפת הדרכים. </w:t>
      </w:r>
      <w:r>
        <w:rPr>
          <w:rFonts w:hint="cs"/>
          <w:rtl/>
        </w:rPr>
        <w:t>במפת הדרכים כתוב שצריך להוריד, בלי שום קשר לפלסטינים, בלי שאף אחד יעשה, צריך להוריד את כל המאחזים וההתנחלויות, חוקיות או לא חוקיות, שקמו אחרי מרס 2001. עם האמריקנים זה כבר קשה. אז משקרים קצת. האמריקנים מתעצבנים לאט, אבל לא כדאי להביא אותם לנקודת רתיחה. כבר</w:t>
      </w:r>
      <w:r>
        <w:rPr>
          <w:rFonts w:hint="cs"/>
          <w:rtl/>
        </w:rPr>
        <w:t xml:space="preserve"> הגיעו קרוב לנקודת הרתיחה. כששר החוץ האמריקני קולין פאואל אומר: המספרים לא מתחברים, חבר'ה, אתם משקרים לנו, אנחנו יודעים, תיזהרו, והוא הוציא כרטיס צהוב, ועוד מעט יהיה הכרטיס האדום. אתם יודעים למי הוציאו כרטיס אדום על שקר? לערפאת. </w:t>
      </w:r>
    </w:p>
    <w:p w14:paraId="794B57CF" w14:textId="77777777" w:rsidR="00000000" w:rsidRDefault="009B75DB">
      <w:pPr>
        <w:pStyle w:val="a0"/>
        <w:rPr>
          <w:rFonts w:hint="cs"/>
          <w:rtl/>
        </w:rPr>
      </w:pPr>
    </w:p>
    <w:p w14:paraId="5A748607" w14:textId="77777777" w:rsidR="00000000" w:rsidRDefault="009B75DB">
      <w:pPr>
        <w:pStyle w:val="a0"/>
        <w:rPr>
          <w:rFonts w:hint="cs"/>
          <w:rtl/>
        </w:rPr>
      </w:pPr>
      <w:r>
        <w:rPr>
          <w:rFonts w:hint="cs"/>
          <w:rtl/>
        </w:rPr>
        <w:t>זו מדינה שמשועבדת לאינטרס</w:t>
      </w:r>
      <w:r>
        <w:rPr>
          <w:rFonts w:hint="cs"/>
          <w:rtl/>
        </w:rPr>
        <w:t xml:space="preserve"> של המתנחלים - בגדר, במאחזים, בכלכלה, הכול מדינת מתנחלים.    </w:t>
      </w:r>
    </w:p>
    <w:p w14:paraId="43468EB0" w14:textId="77777777" w:rsidR="00000000" w:rsidRDefault="009B75DB">
      <w:pPr>
        <w:pStyle w:val="a0"/>
        <w:ind w:firstLine="0"/>
        <w:rPr>
          <w:rFonts w:hint="cs"/>
          <w:rtl/>
        </w:rPr>
      </w:pPr>
    </w:p>
    <w:p w14:paraId="04DCCF1B" w14:textId="77777777" w:rsidR="00000000" w:rsidRDefault="009B75DB">
      <w:pPr>
        <w:pStyle w:val="af0"/>
        <w:rPr>
          <w:rtl/>
        </w:rPr>
      </w:pPr>
      <w:r>
        <w:rPr>
          <w:rFonts w:hint="eastAsia"/>
          <w:rtl/>
        </w:rPr>
        <w:t>אורי</w:t>
      </w:r>
      <w:r>
        <w:rPr>
          <w:rtl/>
        </w:rPr>
        <w:t xml:space="preserve"> יהודה אריאל (האיחוד הלאומי - ישראל ביתנו):</w:t>
      </w:r>
    </w:p>
    <w:p w14:paraId="2601F821" w14:textId="77777777" w:rsidR="00000000" w:rsidRDefault="009B75DB">
      <w:pPr>
        <w:pStyle w:val="a0"/>
        <w:rPr>
          <w:rFonts w:hint="cs"/>
          <w:rtl/>
        </w:rPr>
      </w:pPr>
    </w:p>
    <w:p w14:paraId="3498E21B" w14:textId="77777777" w:rsidR="00000000" w:rsidRDefault="009B75DB">
      <w:pPr>
        <w:pStyle w:val="a0"/>
        <w:rPr>
          <w:rFonts w:hint="cs"/>
          <w:rtl/>
        </w:rPr>
      </w:pPr>
      <w:r>
        <w:rPr>
          <w:rFonts w:hint="cs"/>
          <w:rtl/>
        </w:rPr>
        <w:t>האם רמון מדבר בזמן שלי?</w:t>
      </w:r>
    </w:p>
    <w:p w14:paraId="6826F0A9" w14:textId="77777777" w:rsidR="00000000" w:rsidRDefault="009B75DB">
      <w:pPr>
        <w:pStyle w:val="a0"/>
        <w:ind w:firstLine="0"/>
        <w:rPr>
          <w:rFonts w:hint="cs"/>
          <w:rtl/>
        </w:rPr>
      </w:pPr>
    </w:p>
    <w:p w14:paraId="38EB6ED8" w14:textId="77777777" w:rsidR="00000000" w:rsidRDefault="009B75DB">
      <w:pPr>
        <w:pStyle w:val="af1"/>
        <w:rPr>
          <w:rtl/>
        </w:rPr>
      </w:pPr>
      <w:r>
        <w:rPr>
          <w:rtl/>
        </w:rPr>
        <w:t xml:space="preserve">היו"ר </w:t>
      </w:r>
      <w:r>
        <w:rPr>
          <w:rFonts w:hint="cs"/>
          <w:rtl/>
        </w:rPr>
        <w:t>אתי לבני</w:t>
      </w:r>
      <w:r>
        <w:rPr>
          <w:rtl/>
        </w:rPr>
        <w:t>:</w:t>
      </w:r>
    </w:p>
    <w:p w14:paraId="3B081A14" w14:textId="77777777" w:rsidR="00000000" w:rsidRDefault="009B75DB">
      <w:pPr>
        <w:pStyle w:val="a0"/>
        <w:rPr>
          <w:rtl/>
        </w:rPr>
      </w:pPr>
    </w:p>
    <w:p w14:paraId="40DD414A" w14:textId="77777777" w:rsidR="00000000" w:rsidRDefault="009B75DB">
      <w:pPr>
        <w:pStyle w:val="a0"/>
        <w:rPr>
          <w:rFonts w:hint="cs"/>
          <w:rtl/>
        </w:rPr>
      </w:pPr>
      <w:r>
        <w:rPr>
          <w:rFonts w:hint="cs"/>
          <w:rtl/>
        </w:rPr>
        <w:t>הוא מסיים מייד.</w:t>
      </w:r>
    </w:p>
    <w:p w14:paraId="031E8D6D" w14:textId="77777777" w:rsidR="00000000" w:rsidRDefault="009B75DB">
      <w:pPr>
        <w:pStyle w:val="a0"/>
        <w:ind w:firstLine="0"/>
        <w:rPr>
          <w:rFonts w:hint="cs"/>
          <w:rtl/>
        </w:rPr>
      </w:pPr>
    </w:p>
    <w:p w14:paraId="46244465" w14:textId="77777777" w:rsidR="00000000" w:rsidRDefault="009B75DB">
      <w:pPr>
        <w:pStyle w:val="-"/>
        <w:rPr>
          <w:rtl/>
        </w:rPr>
      </w:pPr>
      <w:bookmarkStart w:id="200" w:name="FS000000458T24_12_2003_13_51_26"/>
      <w:bookmarkStart w:id="201" w:name="FS000000458T24_12_2003_13_51_32C"/>
      <w:bookmarkEnd w:id="200"/>
      <w:bookmarkEnd w:id="201"/>
      <w:r>
        <w:rPr>
          <w:rtl/>
        </w:rPr>
        <w:t>חיים רמון (העבודה-מימד):</w:t>
      </w:r>
    </w:p>
    <w:p w14:paraId="7860C090" w14:textId="77777777" w:rsidR="00000000" w:rsidRDefault="009B75DB">
      <w:pPr>
        <w:pStyle w:val="a0"/>
        <w:rPr>
          <w:rtl/>
        </w:rPr>
      </w:pPr>
    </w:p>
    <w:p w14:paraId="32C85E68" w14:textId="77777777" w:rsidR="00000000" w:rsidRDefault="009B75DB">
      <w:pPr>
        <w:pStyle w:val="a0"/>
        <w:rPr>
          <w:rFonts w:hint="cs"/>
          <w:rtl/>
        </w:rPr>
      </w:pPr>
      <w:r>
        <w:rPr>
          <w:rFonts w:hint="cs"/>
          <w:rtl/>
        </w:rPr>
        <w:t>לא, לא, אני כבר מסיים.</w:t>
      </w:r>
    </w:p>
    <w:p w14:paraId="4BDA8CA1" w14:textId="77777777" w:rsidR="00000000" w:rsidRDefault="009B75DB">
      <w:pPr>
        <w:pStyle w:val="a0"/>
        <w:ind w:firstLine="0"/>
        <w:rPr>
          <w:rFonts w:hint="cs"/>
          <w:rtl/>
        </w:rPr>
      </w:pPr>
    </w:p>
    <w:p w14:paraId="1A51D5F5" w14:textId="77777777" w:rsidR="00000000" w:rsidRDefault="009B75DB">
      <w:pPr>
        <w:pStyle w:val="af0"/>
        <w:rPr>
          <w:rtl/>
        </w:rPr>
      </w:pPr>
      <w:r>
        <w:rPr>
          <w:rFonts w:hint="eastAsia"/>
          <w:rtl/>
        </w:rPr>
        <w:t>אורי</w:t>
      </w:r>
      <w:r>
        <w:rPr>
          <w:rtl/>
        </w:rPr>
        <w:t xml:space="preserve"> יהודה אריאל (האיחוד הלאומי - י</w:t>
      </w:r>
      <w:r>
        <w:rPr>
          <w:rtl/>
        </w:rPr>
        <w:t>שראל ביתנו):</w:t>
      </w:r>
    </w:p>
    <w:p w14:paraId="5089C6D5" w14:textId="77777777" w:rsidR="00000000" w:rsidRDefault="009B75DB">
      <w:pPr>
        <w:pStyle w:val="a0"/>
        <w:rPr>
          <w:rFonts w:hint="cs"/>
          <w:rtl/>
        </w:rPr>
      </w:pPr>
    </w:p>
    <w:p w14:paraId="509DC75F" w14:textId="77777777" w:rsidR="00000000" w:rsidRDefault="009B75DB">
      <w:pPr>
        <w:pStyle w:val="a0"/>
        <w:rPr>
          <w:rFonts w:hint="cs"/>
          <w:rtl/>
        </w:rPr>
      </w:pPr>
      <w:r>
        <w:rPr>
          <w:rFonts w:hint="cs"/>
          <w:rtl/>
        </w:rPr>
        <w:t>גם השר פואד עשה את זה.</w:t>
      </w:r>
    </w:p>
    <w:p w14:paraId="4FF67A3A" w14:textId="77777777" w:rsidR="00000000" w:rsidRDefault="009B75DB">
      <w:pPr>
        <w:pStyle w:val="a0"/>
        <w:ind w:firstLine="0"/>
        <w:rPr>
          <w:rFonts w:hint="cs"/>
          <w:rtl/>
        </w:rPr>
      </w:pPr>
    </w:p>
    <w:p w14:paraId="3DBBE06E" w14:textId="77777777" w:rsidR="00000000" w:rsidRDefault="009B75DB">
      <w:pPr>
        <w:pStyle w:val="-"/>
        <w:rPr>
          <w:rtl/>
        </w:rPr>
      </w:pPr>
      <w:bookmarkStart w:id="202" w:name="FS000000458T24_12_2003_13_52_00C"/>
      <w:bookmarkEnd w:id="202"/>
      <w:r>
        <w:rPr>
          <w:rtl/>
        </w:rPr>
        <w:t>חיים רמון (העבודה-מימד):</w:t>
      </w:r>
    </w:p>
    <w:p w14:paraId="6B9DC23C" w14:textId="77777777" w:rsidR="00000000" w:rsidRDefault="009B75DB">
      <w:pPr>
        <w:pStyle w:val="a0"/>
        <w:rPr>
          <w:rtl/>
        </w:rPr>
      </w:pPr>
    </w:p>
    <w:p w14:paraId="1E3175AE" w14:textId="77777777" w:rsidR="00000000" w:rsidRDefault="009B75DB">
      <w:pPr>
        <w:pStyle w:val="a0"/>
        <w:rPr>
          <w:rFonts w:hint="cs"/>
          <w:rtl/>
        </w:rPr>
      </w:pPr>
      <w:r>
        <w:rPr>
          <w:rFonts w:hint="cs"/>
          <w:rtl/>
        </w:rPr>
        <w:t>אני אמרתי שהצלחתם לעבוד גם על פואד. מה אתה רוצה? הרי אני אומר, אתם מתוחכמים, אתם חכמים, אתם נחושים, אבל אתם פורעי חוק. אתם מאמינים, אבל אתם פורעי חוק.</w:t>
      </w:r>
    </w:p>
    <w:p w14:paraId="6A7C4DAE" w14:textId="77777777" w:rsidR="00000000" w:rsidRDefault="009B75DB">
      <w:pPr>
        <w:pStyle w:val="a0"/>
        <w:ind w:firstLine="0"/>
        <w:rPr>
          <w:rFonts w:hint="cs"/>
          <w:rtl/>
        </w:rPr>
      </w:pPr>
    </w:p>
    <w:p w14:paraId="3DBCF244" w14:textId="77777777" w:rsidR="00000000" w:rsidRDefault="009B75DB">
      <w:pPr>
        <w:pStyle w:val="af0"/>
        <w:rPr>
          <w:rtl/>
        </w:rPr>
      </w:pPr>
      <w:r>
        <w:rPr>
          <w:rFonts w:hint="eastAsia"/>
          <w:rtl/>
        </w:rPr>
        <w:t>אורי</w:t>
      </w:r>
      <w:r>
        <w:rPr>
          <w:rtl/>
        </w:rPr>
        <w:t xml:space="preserve"> יהודה אריאל (האיחוד הלאומי - ישראל </w:t>
      </w:r>
      <w:r>
        <w:rPr>
          <w:rtl/>
        </w:rPr>
        <w:t>ביתנו):</w:t>
      </w:r>
    </w:p>
    <w:p w14:paraId="14A6DD51" w14:textId="77777777" w:rsidR="00000000" w:rsidRDefault="009B75DB">
      <w:pPr>
        <w:pStyle w:val="a0"/>
        <w:rPr>
          <w:rFonts w:hint="cs"/>
          <w:rtl/>
        </w:rPr>
      </w:pPr>
    </w:p>
    <w:p w14:paraId="60853242" w14:textId="77777777" w:rsidR="00000000" w:rsidRDefault="009B75DB">
      <w:pPr>
        <w:pStyle w:val="a0"/>
        <w:rPr>
          <w:rFonts w:hint="cs"/>
          <w:rtl/>
        </w:rPr>
      </w:pPr>
      <w:r>
        <w:rPr>
          <w:rFonts w:hint="cs"/>
          <w:rtl/>
        </w:rPr>
        <w:t>אתה טועה.</w:t>
      </w:r>
    </w:p>
    <w:p w14:paraId="70E5F2E7" w14:textId="77777777" w:rsidR="00000000" w:rsidRDefault="009B75DB">
      <w:pPr>
        <w:pStyle w:val="a0"/>
        <w:ind w:firstLine="0"/>
        <w:rPr>
          <w:rFonts w:hint="cs"/>
          <w:rtl/>
        </w:rPr>
      </w:pPr>
    </w:p>
    <w:p w14:paraId="40A47B75" w14:textId="77777777" w:rsidR="00000000" w:rsidRDefault="009B75DB">
      <w:pPr>
        <w:pStyle w:val="-"/>
        <w:rPr>
          <w:rtl/>
        </w:rPr>
      </w:pPr>
      <w:bookmarkStart w:id="203" w:name="FS000000458T24_12_2003_13_52_47C"/>
      <w:bookmarkEnd w:id="203"/>
      <w:r>
        <w:rPr>
          <w:rtl/>
        </w:rPr>
        <w:t>חיים רמון (העבודה-מימד):</w:t>
      </w:r>
    </w:p>
    <w:p w14:paraId="012114F2" w14:textId="77777777" w:rsidR="00000000" w:rsidRDefault="009B75DB">
      <w:pPr>
        <w:pStyle w:val="a0"/>
        <w:rPr>
          <w:rtl/>
        </w:rPr>
      </w:pPr>
    </w:p>
    <w:p w14:paraId="6D2D286E" w14:textId="77777777" w:rsidR="00000000" w:rsidRDefault="009B75DB">
      <w:pPr>
        <w:pStyle w:val="a0"/>
        <w:rPr>
          <w:rFonts w:hint="cs"/>
          <w:rtl/>
        </w:rPr>
      </w:pPr>
      <w:r>
        <w:rPr>
          <w:rFonts w:hint="cs"/>
          <w:rtl/>
        </w:rPr>
        <w:t>פורעי חוק. זה מה שאתם עושים, ועכשיו, אני מזהיר אתכם. מה פתאום נהיה מגרון? האמריקנים אמרו לממשלה, אל תשחקו עם מגרון. מגרון זה מבחן, כי אצלם, מה לעשות, זה אחרי מרס 2001. נכון, חיים כץ כנראה קיבל מידע אחר, והאמריק</w:t>
      </w:r>
      <w:r>
        <w:rPr>
          <w:rFonts w:hint="cs"/>
          <w:rtl/>
        </w:rPr>
        <w:t xml:space="preserve">נים חושבים שזה אחרי מרס 2001. לא הכחישו את זה אף פעם בפני האמריקנים. להיפך, אמרו להם: נכון. </w:t>
      </w:r>
    </w:p>
    <w:p w14:paraId="7874FDB8" w14:textId="77777777" w:rsidR="00000000" w:rsidRDefault="009B75DB">
      <w:pPr>
        <w:pStyle w:val="a0"/>
        <w:ind w:firstLine="0"/>
        <w:rPr>
          <w:rFonts w:hint="cs"/>
          <w:rtl/>
        </w:rPr>
      </w:pPr>
    </w:p>
    <w:p w14:paraId="3B3667AB" w14:textId="77777777" w:rsidR="00000000" w:rsidRDefault="009B75DB">
      <w:pPr>
        <w:pStyle w:val="af1"/>
        <w:rPr>
          <w:rtl/>
        </w:rPr>
      </w:pPr>
      <w:r>
        <w:rPr>
          <w:rFonts w:hint="eastAsia"/>
          <w:rtl/>
        </w:rPr>
        <w:t>היו</w:t>
      </w:r>
      <w:r>
        <w:rPr>
          <w:rtl/>
        </w:rPr>
        <w:t xml:space="preserve">"ר </w:t>
      </w:r>
      <w:r>
        <w:rPr>
          <w:rFonts w:hint="cs"/>
          <w:rtl/>
        </w:rPr>
        <w:t>אתי לבני</w:t>
      </w:r>
      <w:r>
        <w:rPr>
          <w:rtl/>
        </w:rPr>
        <w:t>:</w:t>
      </w:r>
    </w:p>
    <w:p w14:paraId="3133CD49" w14:textId="77777777" w:rsidR="00000000" w:rsidRDefault="009B75DB">
      <w:pPr>
        <w:pStyle w:val="a0"/>
        <w:rPr>
          <w:rFonts w:hint="cs"/>
          <w:rtl/>
        </w:rPr>
      </w:pPr>
    </w:p>
    <w:p w14:paraId="2B572BE8" w14:textId="77777777" w:rsidR="00000000" w:rsidRDefault="009B75DB">
      <w:pPr>
        <w:pStyle w:val="a0"/>
        <w:rPr>
          <w:rFonts w:hint="cs"/>
          <w:rtl/>
        </w:rPr>
      </w:pPr>
      <w:r>
        <w:rPr>
          <w:rFonts w:hint="cs"/>
          <w:rtl/>
        </w:rPr>
        <w:t xml:space="preserve"> תסיים, בבקשה.</w:t>
      </w:r>
    </w:p>
    <w:p w14:paraId="4A3C3A93" w14:textId="77777777" w:rsidR="00000000" w:rsidRDefault="009B75DB">
      <w:pPr>
        <w:pStyle w:val="a0"/>
        <w:ind w:firstLine="0"/>
        <w:rPr>
          <w:rFonts w:hint="cs"/>
          <w:rtl/>
        </w:rPr>
      </w:pPr>
    </w:p>
    <w:p w14:paraId="039FE456" w14:textId="77777777" w:rsidR="00000000" w:rsidRDefault="009B75DB">
      <w:pPr>
        <w:pStyle w:val="-"/>
        <w:rPr>
          <w:rtl/>
        </w:rPr>
      </w:pPr>
      <w:bookmarkStart w:id="204" w:name="FS000000458T24_12_2003_13_54_22C"/>
      <w:bookmarkEnd w:id="204"/>
      <w:r>
        <w:rPr>
          <w:rtl/>
        </w:rPr>
        <w:t>חיים רמון (העבודה-מימד):</w:t>
      </w:r>
    </w:p>
    <w:p w14:paraId="28075CEF" w14:textId="77777777" w:rsidR="00000000" w:rsidRDefault="009B75DB">
      <w:pPr>
        <w:pStyle w:val="a0"/>
        <w:rPr>
          <w:rtl/>
        </w:rPr>
      </w:pPr>
    </w:p>
    <w:p w14:paraId="3D84FE50" w14:textId="77777777" w:rsidR="00000000" w:rsidRDefault="009B75DB">
      <w:pPr>
        <w:pStyle w:val="a0"/>
        <w:rPr>
          <w:rFonts w:hint="cs"/>
          <w:rtl/>
        </w:rPr>
      </w:pPr>
      <w:r>
        <w:rPr>
          <w:rFonts w:hint="cs"/>
          <w:rtl/>
        </w:rPr>
        <w:t>הם רוצים שיורידו את זה. לכן, זה מבחן לא לציבור הישראלי, כי על הציבור הישראלי אתם מצפצפים, אתם יורקים על</w:t>
      </w:r>
      <w:r>
        <w:rPr>
          <w:rFonts w:hint="cs"/>
          <w:rtl/>
        </w:rPr>
        <w:t xml:space="preserve">יו, אתם לא מתייחסים אליו. זה מבחן לדבר שראש הממשלה מחשיב אותו כהכי חשוב: שמירה על היחסים עם האמריקנים. אם לא תורידו את מגרון, לא תסתבכו פה, פה לא אכפת לכם. אתם תסתבכו עם האמריקנים. להסתבך עם האמריקנים, משמעות הדבר היא פגיעה ישירה בביטחון המדינה, באופן הכי </w:t>
      </w:r>
      <w:r>
        <w:rPr>
          <w:rFonts w:hint="cs"/>
          <w:rtl/>
        </w:rPr>
        <w:t>עמוק של המלה. אבל מה זה ביטחון המדינה לעומת המתנחלים? אתם שבויים בידם, הם מנהלים את המדינה. איך אמר ראש התנועה שלך? קומץ קטן שמצפצף על הדמוקרטיה ומוביל אותה והופך אותנו למתנחלקרטיה.</w:t>
      </w:r>
    </w:p>
    <w:p w14:paraId="321D1376" w14:textId="77777777" w:rsidR="00000000" w:rsidRDefault="009B75DB">
      <w:pPr>
        <w:pStyle w:val="a0"/>
        <w:ind w:firstLine="0"/>
        <w:rPr>
          <w:rFonts w:hint="cs"/>
          <w:rtl/>
        </w:rPr>
      </w:pPr>
    </w:p>
    <w:p w14:paraId="20806BE3" w14:textId="77777777" w:rsidR="00000000" w:rsidRDefault="009B75DB">
      <w:pPr>
        <w:pStyle w:val="af1"/>
        <w:rPr>
          <w:rtl/>
        </w:rPr>
      </w:pPr>
      <w:r>
        <w:rPr>
          <w:rtl/>
        </w:rPr>
        <w:t xml:space="preserve">היו"ר </w:t>
      </w:r>
      <w:r>
        <w:rPr>
          <w:rFonts w:hint="cs"/>
          <w:rtl/>
        </w:rPr>
        <w:t>אתי לבני</w:t>
      </w:r>
      <w:r>
        <w:rPr>
          <w:rtl/>
        </w:rPr>
        <w:t>:</w:t>
      </w:r>
    </w:p>
    <w:p w14:paraId="79B7AB05" w14:textId="77777777" w:rsidR="00000000" w:rsidRDefault="009B75DB">
      <w:pPr>
        <w:pStyle w:val="a0"/>
        <w:rPr>
          <w:rtl/>
        </w:rPr>
      </w:pPr>
    </w:p>
    <w:p w14:paraId="1628CA91" w14:textId="77777777" w:rsidR="00000000" w:rsidRDefault="009B75DB">
      <w:pPr>
        <w:pStyle w:val="a0"/>
        <w:rPr>
          <w:rFonts w:hint="cs"/>
          <w:rtl/>
        </w:rPr>
      </w:pPr>
      <w:r>
        <w:rPr>
          <w:rFonts w:hint="cs"/>
          <w:rtl/>
        </w:rPr>
        <w:t>תודה רבה.</w:t>
      </w:r>
    </w:p>
    <w:p w14:paraId="35EFD7F2" w14:textId="77777777" w:rsidR="00000000" w:rsidRDefault="009B75DB">
      <w:pPr>
        <w:pStyle w:val="a0"/>
        <w:rPr>
          <w:rFonts w:hint="cs"/>
          <w:rtl/>
        </w:rPr>
      </w:pPr>
    </w:p>
    <w:p w14:paraId="4D3C2C64" w14:textId="77777777" w:rsidR="00000000" w:rsidRDefault="009B75DB">
      <w:pPr>
        <w:pStyle w:val="af0"/>
        <w:rPr>
          <w:rtl/>
        </w:rPr>
      </w:pPr>
      <w:r>
        <w:rPr>
          <w:rFonts w:hint="eastAsia"/>
          <w:rtl/>
        </w:rPr>
        <w:t>שר</w:t>
      </w:r>
      <w:r>
        <w:rPr>
          <w:rtl/>
        </w:rPr>
        <w:t xml:space="preserve"> התיירות בנימין אלון:</w:t>
      </w:r>
    </w:p>
    <w:p w14:paraId="187FCB20" w14:textId="77777777" w:rsidR="00000000" w:rsidRDefault="009B75DB">
      <w:pPr>
        <w:pStyle w:val="a0"/>
        <w:rPr>
          <w:rFonts w:hint="cs"/>
          <w:rtl/>
        </w:rPr>
      </w:pPr>
    </w:p>
    <w:p w14:paraId="79A05972" w14:textId="77777777" w:rsidR="00000000" w:rsidRDefault="009B75DB">
      <w:pPr>
        <w:pStyle w:val="a0"/>
        <w:rPr>
          <w:rFonts w:hint="cs"/>
          <w:rtl/>
        </w:rPr>
      </w:pPr>
      <w:r>
        <w:rPr>
          <w:rFonts w:hint="cs"/>
          <w:rtl/>
        </w:rPr>
        <w:t>הצטרפת למסיתים?</w:t>
      </w:r>
    </w:p>
    <w:p w14:paraId="17946DEA" w14:textId="77777777" w:rsidR="00000000" w:rsidRDefault="009B75DB">
      <w:pPr>
        <w:pStyle w:val="a0"/>
        <w:ind w:firstLine="0"/>
        <w:rPr>
          <w:rFonts w:hint="cs"/>
          <w:rtl/>
        </w:rPr>
      </w:pPr>
    </w:p>
    <w:p w14:paraId="34497B75" w14:textId="77777777" w:rsidR="00000000" w:rsidRDefault="009B75DB">
      <w:pPr>
        <w:pStyle w:val="af1"/>
        <w:rPr>
          <w:rtl/>
        </w:rPr>
      </w:pPr>
      <w:r>
        <w:rPr>
          <w:rtl/>
        </w:rPr>
        <w:t>היו</w:t>
      </w:r>
      <w:r>
        <w:rPr>
          <w:rtl/>
        </w:rPr>
        <w:t>"ר נסים דהן:</w:t>
      </w:r>
    </w:p>
    <w:p w14:paraId="0211FBFE" w14:textId="77777777" w:rsidR="00000000" w:rsidRDefault="009B75DB">
      <w:pPr>
        <w:pStyle w:val="a0"/>
        <w:rPr>
          <w:rtl/>
        </w:rPr>
      </w:pPr>
    </w:p>
    <w:p w14:paraId="06FCF381" w14:textId="77777777" w:rsidR="00000000" w:rsidRDefault="009B75DB">
      <w:pPr>
        <w:pStyle w:val="a0"/>
        <w:rPr>
          <w:rFonts w:hint="cs"/>
          <w:rtl/>
        </w:rPr>
      </w:pPr>
      <w:r>
        <w:rPr>
          <w:rFonts w:hint="cs"/>
          <w:rtl/>
        </w:rPr>
        <w:t>חבר הכנסת רמון, דיברת די והותר, אתה לא צריך להמשיך את הוויכוח.</w:t>
      </w:r>
    </w:p>
    <w:p w14:paraId="31164022" w14:textId="77777777" w:rsidR="00000000" w:rsidRDefault="009B75DB">
      <w:pPr>
        <w:pStyle w:val="a0"/>
        <w:ind w:firstLine="0"/>
        <w:rPr>
          <w:rFonts w:hint="cs"/>
          <w:rtl/>
        </w:rPr>
      </w:pPr>
    </w:p>
    <w:p w14:paraId="3DA71F86" w14:textId="77777777" w:rsidR="00000000" w:rsidRDefault="009B75DB">
      <w:pPr>
        <w:pStyle w:val="a"/>
        <w:rPr>
          <w:rtl/>
        </w:rPr>
      </w:pPr>
      <w:bookmarkStart w:id="205" w:name="FS000000713T24_12_2003_13_57_04"/>
      <w:bookmarkStart w:id="206" w:name="_Toc62986483"/>
      <w:bookmarkEnd w:id="205"/>
      <w:r>
        <w:rPr>
          <w:rFonts w:hint="eastAsia"/>
          <w:rtl/>
        </w:rPr>
        <w:t>אורי</w:t>
      </w:r>
      <w:r>
        <w:rPr>
          <w:rtl/>
        </w:rPr>
        <w:t xml:space="preserve"> יהודה אריאל (האיחוד הלאומי - ישראל ביתנו):</w:t>
      </w:r>
      <w:bookmarkEnd w:id="206"/>
    </w:p>
    <w:p w14:paraId="4F7137B3" w14:textId="77777777" w:rsidR="00000000" w:rsidRDefault="009B75DB">
      <w:pPr>
        <w:pStyle w:val="a0"/>
        <w:rPr>
          <w:rFonts w:hint="cs"/>
          <w:rtl/>
        </w:rPr>
      </w:pPr>
    </w:p>
    <w:p w14:paraId="4572B248" w14:textId="77777777" w:rsidR="00000000" w:rsidRDefault="009B75DB">
      <w:pPr>
        <w:pStyle w:val="a0"/>
        <w:rPr>
          <w:rFonts w:hint="cs"/>
          <w:rtl/>
        </w:rPr>
      </w:pPr>
      <w:r>
        <w:rPr>
          <w:rFonts w:hint="cs"/>
          <w:rtl/>
        </w:rPr>
        <w:t>אדוני היושב-ראש, חברי, חברי הכנסת, ראשית, חנוכה שמח וברכות כמובן לתושבי מגרון. הבית הזה ודאי מאוחד סביב זה שהכניסו אתמול ספר תורה</w:t>
      </w:r>
      <w:r>
        <w:rPr>
          <w:rFonts w:hint="cs"/>
          <w:rtl/>
        </w:rPr>
        <w:t xml:space="preserve">. היתה פה תלונה של שינוי שלא הזמינו אותם, אז צריך להכניס כנראה עוד ספר תורה. </w:t>
      </w:r>
    </w:p>
    <w:p w14:paraId="5C2E4F58" w14:textId="77777777" w:rsidR="00000000" w:rsidRDefault="009B75DB">
      <w:pPr>
        <w:pStyle w:val="a0"/>
        <w:rPr>
          <w:rFonts w:hint="cs"/>
          <w:rtl/>
        </w:rPr>
      </w:pPr>
    </w:p>
    <w:p w14:paraId="77A6BEFA" w14:textId="77777777" w:rsidR="00000000" w:rsidRDefault="009B75DB">
      <w:pPr>
        <w:pStyle w:val="a0"/>
        <w:rPr>
          <w:rFonts w:hint="cs"/>
          <w:rtl/>
        </w:rPr>
      </w:pPr>
      <w:r>
        <w:rPr>
          <w:rFonts w:hint="cs"/>
          <w:rtl/>
        </w:rPr>
        <w:t xml:space="preserve">חבר הכנסת חיים רמון, משפט אחד: יש איזו בעיה שאתה מתחיל להסית. כשאתה מדבר בצורה הגיונית, רצינית, אז מקשיבים לך. כשאתה מתחיל לצעוק ולהסית, זה לא זה. זה לא חיים רמון. בזמנו, באופן </w:t>
      </w:r>
      <w:r>
        <w:rPr>
          <w:rFonts w:hint="cs"/>
          <w:rtl/>
        </w:rPr>
        <w:t>לא פורמלי - - -</w:t>
      </w:r>
    </w:p>
    <w:p w14:paraId="52F97F1F" w14:textId="77777777" w:rsidR="00000000" w:rsidRDefault="009B75DB">
      <w:pPr>
        <w:pStyle w:val="a0"/>
        <w:ind w:firstLine="0"/>
        <w:rPr>
          <w:rFonts w:hint="cs"/>
          <w:rtl/>
        </w:rPr>
      </w:pPr>
    </w:p>
    <w:p w14:paraId="488E9D4E" w14:textId="77777777" w:rsidR="00000000" w:rsidRDefault="009B75DB">
      <w:pPr>
        <w:pStyle w:val="af1"/>
        <w:rPr>
          <w:rtl/>
        </w:rPr>
      </w:pPr>
      <w:r>
        <w:rPr>
          <w:rtl/>
        </w:rPr>
        <w:t>היו"ר נסים דהן:</w:t>
      </w:r>
    </w:p>
    <w:p w14:paraId="22359965" w14:textId="77777777" w:rsidR="00000000" w:rsidRDefault="009B75DB">
      <w:pPr>
        <w:pStyle w:val="a0"/>
        <w:rPr>
          <w:rtl/>
        </w:rPr>
      </w:pPr>
    </w:p>
    <w:p w14:paraId="7D4A8C48" w14:textId="77777777" w:rsidR="00000000" w:rsidRDefault="009B75DB">
      <w:pPr>
        <w:pStyle w:val="a0"/>
        <w:rPr>
          <w:rFonts w:hint="cs"/>
          <w:rtl/>
        </w:rPr>
      </w:pPr>
      <w:r>
        <w:rPr>
          <w:rFonts w:hint="cs"/>
          <w:rtl/>
        </w:rPr>
        <w:t>אתה נותן לו עילה להגיד אחר כך הודעה אישית.</w:t>
      </w:r>
    </w:p>
    <w:p w14:paraId="2FF4A922" w14:textId="77777777" w:rsidR="00000000" w:rsidRDefault="009B75DB">
      <w:pPr>
        <w:pStyle w:val="a0"/>
        <w:ind w:firstLine="0"/>
        <w:rPr>
          <w:rFonts w:hint="cs"/>
          <w:rtl/>
        </w:rPr>
      </w:pPr>
    </w:p>
    <w:p w14:paraId="5809444F" w14:textId="77777777" w:rsidR="00000000" w:rsidRDefault="009B75DB">
      <w:pPr>
        <w:pStyle w:val="af0"/>
        <w:rPr>
          <w:rtl/>
        </w:rPr>
      </w:pPr>
      <w:r>
        <w:rPr>
          <w:rFonts w:hint="eastAsia"/>
          <w:rtl/>
        </w:rPr>
        <w:t>חיים</w:t>
      </w:r>
      <w:r>
        <w:rPr>
          <w:rtl/>
        </w:rPr>
        <w:t xml:space="preserve"> רמון (העבודה-מימד):</w:t>
      </w:r>
    </w:p>
    <w:p w14:paraId="768E650F" w14:textId="77777777" w:rsidR="00000000" w:rsidRDefault="009B75DB">
      <w:pPr>
        <w:pStyle w:val="a0"/>
        <w:rPr>
          <w:rFonts w:hint="cs"/>
          <w:rtl/>
        </w:rPr>
      </w:pPr>
    </w:p>
    <w:p w14:paraId="4FC7F2E6" w14:textId="77777777" w:rsidR="00000000" w:rsidRDefault="009B75DB">
      <w:pPr>
        <w:pStyle w:val="a0"/>
        <w:rPr>
          <w:rFonts w:hint="cs"/>
          <w:rtl/>
        </w:rPr>
      </w:pPr>
      <w:r>
        <w:rPr>
          <w:rFonts w:hint="cs"/>
          <w:rtl/>
        </w:rPr>
        <w:t>אני מבקש הודעה אישית.</w:t>
      </w:r>
    </w:p>
    <w:p w14:paraId="44BE4489" w14:textId="77777777" w:rsidR="00000000" w:rsidRDefault="009B75DB">
      <w:pPr>
        <w:pStyle w:val="a0"/>
        <w:ind w:firstLine="0"/>
        <w:rPr>
          <w:rFonts w:hint="cs"/>
          <w:rtl/>
        </w:rPr>
      </w:pPr>
    </w:p>
    <w:p w14:paraId="52581396" w14:textId="77777777" w:rsidR="00000000" w:rsidRDefault="009B75DB">
      <w:pPr>
        <w:pStyle w:val="af1"/>
        <w:rPr>
          <w:rtl/>
        </w:rPr>
      </w:pPr>
      <w:r>
        <w:rPr>
          <w:rtl/>
        </w:rPr>
        <w:t>היו"ר נסים דהן:</w:t>
      </w:r>
    </w:p>
    <w:p w14:paraId="17F436D7" w14:textId="77777777" w:rsidR="00000000" w:rsidRDefault="009B75DB">
      <w:pPr>
        <w:pStyle w:val="a0"/>
        <w:rPr>
          <w:rtl/>
        </w:rPr>
      </w:pPr>
    </w:p>
    <w:p w14:paraId="0EE88550" w14:textId="77777777" w:rsidR="00000000" w:rsidRDefault="009B75DB">
      <w:pPr>
        <w:pStyle w:val="a0"/>
        <w:rPr>
          <w:rFonts w:hint="cs"/>
          <w:rtl/>
        </w:rPr>
      </w:pPr>
      <w:r>
        <w:rPr>
          <w:rFonts w:hint="cs"/>
          <w:rtl/>
        </w:rPr>
        <w:t>בכתב.</w:t>
      </w:r>
    </w:p>
    <w:p w14:paraId="094F122D" w14:textId="77777777" w:rsidR="00000000" w:rsidRDefault="009B75DB">
      <w:pPr>
        <w:pStyle w:val="af0"/>
        <w:rPr>
          <w:rtl/>
        </w:rPr>
      </w:pPr>
    </w:p>
    <w:p w14:paraId="39790018" w14:textId="77777777" w:rsidR="00000000" w:rsidRDefault="009B75DB">
      <w:pPr>
        <w:pStyle w:val="af0"/>
        <w:rPr>
          <w:rtl/>
        </w:rPr>
      </w:pPr>
      <w:r>
        <w:rPr>
          <w:rFonts w:hint="eastAsia"/>
          <w:rtl/>
        </w:rPr>
        <w:t>חיים</w:t>
      </w:r>
      <w:r>
        <w:rPr>
          <w:rtl/>
        </w:rPr>
        <w:t xml:space="preserve"> רמון (העבודה-מימד):</w:t>
      </w:r>
    </w:p>
    <w:p w14:paraId="720577F3" w14:textId="77777777" w:rsidR="00000000" w:rsidRDefault="009B75DB">
      <w:pPr>
        <w:pStyle w:val="a0"/>
        <w:rPr>
          <w:rFonts w:hint="cs"/>
          <w:rtl/>
        </w:rPr>
      </w:pPr>
    </w:p>
    <w:p w14:paraId="56D7A04F" w14:textId="77777777" w:rsidR="00000000" w:rsidRDefault="009B75DB">
      <w:pPr>
        <w:pStyle w:val="a0"/>
        <w:rPr>
          <w:rFonts w:hint="cs"/>
          <w:rtl/>
        </w:rPr>
      </w:pPr>
      <w:r>
        <w:rPr>
          <w:rFonts w:hint="cs"/>
          <w:rtl/>
        </w:rPr>
        <w:t>בכתב. אני אמסור אותה בעל-פה.</w:t>
      </w:r>
    </w:p>
    <w:p w14:paraId="292DDA6E" w14:textId="77777777" w:rsidR="00000000" w:rsidRDefault="009B75DB">
      <w:pPr>
        <w:pStyle w:val="a0"/>
        <w:ind w:firstLine="0"/>
        <w:rPr>
          <w:rFonts w:hint="cs"/>
          <w:rtl/>
        </w:rPr>
      </w:pPr>
    </w:p>
    <w:p w14:paraId="5F217EBB" w14:textId="77777777" w:rsidR="00000000" w:rsidRDefault="009B75DB">
      <w:pPr>
        <w:pStyle w:val="af0"/>
        <w:rPr>
          <w:rtl/>
        </w:rPr>
      </w:pPr>
      <w:r>
        <w:rPr>
          <w:rFonts w:hint="eastAsia"/>
          <w:rtl/>
        </w:rPr>
        <w:t>רוני</w:t>
      </w:r>
      <w:r>
        <w:rPr>
          <w:rtl/>
        </w:rPr>
        <w:t xml:space="preserve"> בר-און (הליכוד):</w:t>
      </w:r>
    </w:p>
    <w:p w14:paraId="2307C4CC" w14:textId="77777777" w:rsidR="00000000" w:rsidRDefault="009B75DB">
      <w:pPr>
        <w:pStyle w:val="a0"/>
        <w:rPr>
          <w:rFonts w:hint="cs"/>
          <w:rtl/>
        </w:rPr>
      </w:pPr>
    </w:p>
    <w:p w14:paraId="7C15790F" w14:textId="77777777" w:rsidR="00000000" w:rsidRDefault="009B75DB">
      <w:pPr>
        <w:pStyle w:val="a0"/>
        <w:rPr>
          <w:rFonts w:hint="cs"/>
          <w:rtl/>
        </w:rPr>
      </w:pPr>
      <w:r>
        <w:rPr>
          <w:rFonts w:hint="cs"/>
          <w:rtl/>
        </w:rPr>
        <w:t>אתה תשלח לכל הנוכחים מכתב.</w:t>
      </w:r>
    </w:p>
    <w:p w14:paraId="5ED22211" w14:textId="77777777" w:rsidR="00000000" w:rsidRDefault="009B75DB">
      <w:pPr>
        <w:pStyle w:val="af0"/>
        <w:rPr>
          <w:rFonts w:hint="cs"/>
          <w:rtl/>
        </w:rPr>
      </w:pPr>
    </w:p>
    <w:p w14:paraId="3E71DC7D" w14:textId="77777777" w:rsidR="00000000" w:rsidRDefault="009B75DB">
      <w:pPr>
        <w:pStyle w:val="-"/>
        <w:rPr>
          <w:rtl/>
        </w:rPr>
      </w:pPr>
      <w:r>
        <w:rPr>
          <w:rFonts w:hint="eastAsia"/>
          <w:rtl/>
        </w:rPr>
        <w:t>אורי</w:t>
      </w:r>
      <w:r>
        <w:rPr>
          <w:rtl/>
        </w:rPr>
        <w:t xml:space="preserve"> יהודה אריאל (האיחוד הלאומי - ישראל ביתנו):</w:t>
      </w:r>
    </w:p>
    <w:p w14:paraId="312479FB" w14:textId="77777777" w:rsidR="00000000" w:rsidRDefault="009B75DB">
      <w:pPr>
        <w:pStyle w:val="a0"/>
        <w:rPr>
          <w:rFonts w:hint="cs"/>
          <w:rtl/>
        </w:rPr>
      </w:pPr>
    </w:p>
    <w:p w14:paraId="5F687277" w14:textId="77777777" w:rsidR="00000000" w:rsidRDefault="009B75DB">
      <w:pPr>
        <w:pStyle w:val="a0"/>
        <w:rPr>
          <w:rFonts w:hint="cs"/>
          <w:rtl/>
        </w:rPr>
      </w:pPr>
      <w:r>
        <w:rPr>
          <w:rFonts w:hint="cs"/>
          <w:rtl/>
        </w:rPr>
        <w:t>אני לא אתנגד. אני רוצה להודות היום בפני חברי, חברי הכנסת, בעיקר מצד ימין, שבזמנו, באופן לא פורמלי, נתנו לחבר הכנסת חיים רמון את אות יקיר ההתיישבות. מעשה שהיה כך היה: חבר הכנסת חיים רמון, בלילה אחד של התקצי</w:t>
      </w:r>
      <w:r>
        <w:rPr>
          <w:rFonts w:hint="cs"/>
          <w:rtl/>
        </w:rPr>
        <w:t>ב, אתם יודעים, ליל 31 בדצמבר, חילץ אותנו מבעיה. לא ידענו מה לדרוש מול דרישות ההסתדרות שהוא ייצג אותה. ואז הוא אמר: בואו נעשה כביש לגוש-עציון וכביש כזה, ונעשה גם זה וגם זה, העיקר, תנו לנו מה שאנחנו צריכים. אנחנו אמרנו: זה האיש שלנו - - -</w:t>
      </w:r>
    </w:p>
    <w:p w14:paraId="44FC28BB" w14:textId="77777777" w:rsidR="00000000" w:rsidRDefault="009B75DB">
      <w:pPr>
        <w:pStyle w:val="a0"/>
        <w:ind w:firstLine="0"/>
        <w:rPr>
          <w:rFonts w:hint="cs"/>
          <w:rtl/>
        </w:rPr>
      </w:pPr>
    </w:p>
    <w:p w14:paraId="18B35E2F" w14:textId="77777777" w:rsidR="00000000" w:rsidRDefault="009B75DB">
      <w:pPr>
        <w:pStyle w:val="af0"/>
        <w:rPr>
          <w:rtl/>
        </w:rPr>
      </w:pPr>
      <w:r>
        <w:rPr>
          <w:rFonts w:hint="eastAsia"/>
          <w:rtl/>
        </w:rPr>
        <w:t>חיים</w:t>
      </w:r>
      <w:r>
        <w:rPr>
          <w:rtl/>
        </w:rPr>
        <w:t xml:space="preserve"> רמון (העבודה-</w:t>
      </w:r>
      <w:r>
        <w:rPr>
          <w:rtl/>
        </w:rPr>
        <w:t>מימד):</w:t>
      </w:r>
    </w:p>
    <w:p w14:paraId="3430F928" w14:textId="77777777" w:rsidR="00000000" w:rsidRDefault="009B75DB">
      <w:pPr>
        <w:pStyle w:val="a0"/>
        <w:rPr>
          <w:rFonts w:hint="cs"/>
          <w:rtl/>
        </w:rPr>
      </w:pPr>
    </w:p>
    <w:p w14:paraId="55D34354" w14:textId="77777777" w:rsidR="00000000" w:rsidRDefault="009B75DB">
      <w:pPr>
        <w:pStyle w:val="a0"/>
        <w:rPr>
          <w:rFonts w:hint="cs"/>
          <w:rtl/>
        </w:rPr>
      </w:pPr>
      <w:r>
        <w:rPr>
          <w:rFonts w:hint="cs"/>
          <w:rtl/>
        </w:rPr>
        <w:t>- - -</w:t>
      </w:r>
    </w:p>
    <w:p w14:paraId="24CAD884" w14:textId="77777777" w:rsidR="00000000" w:rsidRDefault="009B75DB">
      <w:pPr>
        <w:pStyle w:val="a0"/>
        <w:ind w:firstLine="0"/>
        <w:rPr>
          <w:rFonts w:hint="cs"/>
          <w:rtl/>
        </w:rPr>
      </w:pPr>
    </w:p>
    <w:p w14:paraId="14E1021E" w14:textId="77777777" w:rsidR="00000000" w:rsidRDefault="009B75DB">
      <w:pPr>
        <w:pStyle w:val="-"/>
        <w:rPr>
          <w:rtl/>
        </w:rPr>
      </w:pPr>
      <w:bookmarkStart w:id="207" w:name="FS000000713T24_12_2003_14_01_37C"/>
      <w:bookmarkEnd w:id="207"/>
      <w:r>
        <w:rPr>
          <w:rtl/>
        </w:rPr>
        <w:t>אורי יהודה אריאל (האיחוד הלאומי - ישראל ביתנו):</w:t>
      </w:r>
    </w:p>
    <w:p w14:paraId="171AFB4A" w14:textId="77777777" w:rsidR="00000000" w:rsidRDefault="009B75DB">
      <w:pPr>
        <w:pStyle w:val="a0"/>
        <w:rPr>
          <w:rtl/>
        </w:rPr>
      </w:pPr>
    </w:p>
    <w:p w14:paraId="0126F6D1" w14:textId="77777777" w:rsidR="00000000" w:rsidRDefault="009B75DB">
      <w:pPr>
        <w:pStyle w:val="a0"/>
        <w:rPr>
          <w:rFonts w:hint="cs"/>
          <w:rtl/>
        </w:rPr>
      </w:pPr>
      <w:r>
        <w:rPr>
          <w:rFonts w:hint="cs"/>
          <w:rtl/>
        </w:rPr>
        <w:t xml:space="preserve">היום אני עומד נפעם נוכח הדברים שאתה אומר, נוכח ההסתה הפרועה הזאת נגד ציבור שלם. אתה לא מסייג אפילו. טראח, כולם. אתה גם לא מכבד את הדמוקרטיה. נניח, זה לא נכון, אבל נניח שאנחנו לא הרוב, אז אסור </w:t>
      </w:r>
      <w:r>
        <w:rPr>
          <w:rFonts w:hint="cs"/>
          <w:rtl/>
        </w:rPr>
        <w:t>להשפיע דרך הבית הזה? דרך הציבור? אתה כבר לא מכיר בדמוקרטיה?</w:t>
      </w:r>
    </w:p>
    <w:p w14:paraId="4ED7547D" w14:textId="77777777" w:rsidR="00000000" w:rsidRDefault="009B75DB">
      <w:pPr>
        <w:pStyle w:val="a0"/>
        <w:ind w:firstLine="0"/>
        <w:rPr>
          <w:rFonts w:hint="cs"/>
          <w:rtl/>
        </w:rPr>
      </w:pPr>
    </w:p>
    <w:p w14:paraId="35D131D4" w14:textId="77777777" w:rsidR="00000000" w:rsidRDefault="009B75DB">
      <w:pPr>
        <w:pStyle w:val="af0"/>
        <w:rPr>
          <w:rtl/>
        </w:rPr>
      </w:pPr>
      <w:r>
        <w:rPr>
          <w:rFonts w:hint="eastAsia"/>
          <w:rtl/>
        </w:rPr>
        <w:t>מוחמד</w:t>
      </w:r>
      <w:r>
        <w:rPr>
          <w:rtl/>
        </w:rPr>
        <w:t xml:space="preserve"> ברכה (חד"ש-תע"ל):</w:t>
      </w:r>
    </w:p>
    <w:p w14:paraId="35715EF8" w14:textId="77777777" w:rsidR="00000000" w:rsidRDefault="009B75DB">
      <w:pPr>
        <w:pStyle w:val="a0"/>
        <w:rPr>
          <w:rFonts w:hint="cs"/>
          <w:rtl/>
        </w:rPr>
      </w:pPr>
    </w:p>
    <w:p w14:paraId="59551879" w14:textId="77777777" w:rsidR="00000000" w:rsidRDefault="009B75DB">
      <w:pPr>
        <w:pStyle w:val="a0"/>
        <w:rPr>
          <w:rFonts w:hint="cs"/>
          <w:rtl/>
        </w:rPr>
      </w:pPr>
      <w:r>
        <w:rPr>
          <w:rFonts w:hint="cs"/>
          <w:rtl/>
        </w:rPr>
        <w:t>אתה עצמך מתנחל, מה אתה מבקש ממנו?</w:t>
      </w:r>
    </w:p>
    <w:p w14:paraId="3098C5A1" w14:textId="77777777" w:rsidR="00000000" w:rsidRDefault="009B75DB">
      <w:pPr>
        <w:pStyle w:val="a0"/>
        <w:ind w:firstLine="0"/>
        <w:rPr>
          <w:rFonts w:hint="cs"/>
          <w:rtl/>
        </w:rPr>
      </w:pPr>
    </w:p>
    <w:p w14:paraId="6FE28C00" w14:textId="77777777" w:rsidR="00000000" w:rsidRDefault="009B75DB">
      <w:pPr>
        <w:pStyle w:val="-"/>
        <w:rPr>
          <w:rtl/>
        </w:rPr>
      </w:pPr>
      <w:bookmarkStart w:id="208" w:name="FS000000713T24_12_2003_14_02_49C"/>
      <w:bookmarkEnd w:id="208"/>
      <w:r>
        <w:rPr>
          <w:rtl/>
        </w:rPr>
        <w:t>אורי יהודה אריאל (האיחוד הלאומי - ישראל ביתנו):</w:t>
      </w:r>
    </w:p>
    <w:p w14:paraId="6121C606" w14:textId="77777777" w:rsidR="00000000" w:rsidRDefault="009B75DB">
      <w:pPr>
        <w:pStyle w:val="a0"/>
        <w:rPr>
          <w:rtl/>
        </w:rPr>
      </w:pPr>
    </w:p>
    <w:p w14:paraId="67B6AEEA" w14:textId="77777777" w:rsidR="00000000" w:rsidRDefault="009B75DB">
      <w:pPr>
        <w:pStyle w:val="a0"/>
        <w:rPr>
          <w:rFonts w:hint="cs"/>
          <w:rtl/>
        </w:rPr>
      </w:pPr>
      <w:r>
        <w:rPr>
          <w:rFonts w:hint="cs"/>
          <w:rtl/>
        </w:rPr>
        <w:t>באמצע הבית הזה, לטעון נגד הדמוקרטיה זה קצת מוגזם, אפילו אצלך. אני מבקש ממך, תנו כבוד ל</w:t>
      </w:r>
      <w:r>
        <w:rPr>
          <w:rFonts w:hint="cs"/>
          <w:rtl/>
        </w:rPr>
        <w:t>דמוקרטיה. אתם רוצים להעביר דברים לבית-המשפט, קחו את מגרון לבית-המשפט ותבדקו אם זה חוקי או לא חוקי. מי אתה או מישהו אחר, תסלחו לי שאני אומר את זה כך, שמודיעים מה חוקי ומה לא חוקי. יש בתי-משפט.</w:t>
      </w:r>
    </w:p>
    <w:p w14:paraId="666145EF" w14:textId="77777777" w:rsidR="00000000" w:rsidRDefault="009B75DB">
      <w:pPr>
        <w:pStyle w:val="a0"/>
        <w:ind w:firstLine="0"/>
        <w:rPr>
          <w:rFonts w:hint="cs"/>
          <w:rtl/>
        </w:rPr>
      </w:pPr>
    </w:p>
    <w:p w14:paraId="3CC4D67D" w14:textId="77777777" w:rsidR="00000000" w:rsidRDefault="009B75DB">
      <w:pPr>
        <w:pStyle w:val="af0"/>
        <w:rPr>
          <w:rtl/>
        </w:rPr>
      </w:pPr>
      <w:r>
        <w:rPr>
          <w:rFonts w:hint="eastAsia"/>
          <w:rtl/>
        </w:rPr>
        <w:t>מוחמד</w:t>
      </w:r>
      <w:r>
        <w:rPr>
          <w:rtl/>
        </w:rPr>
        <w:t xml:space="preserve"> ברכה (חד"ש-תע"ל):</w:t>
      </w:r>
    </w:p>
    <w:p w14:paraId="66654C21" w14:textId="77777777" w:rsidR="00000000" w:rsidRDefault="009B75DB">
      <w:pPr>
        <w:pStyle w:val="a0"/>
        <w:rPr>
          <w:rFonts w:hint="cs"/>
          <w:rtl/>
        </w:rPr>
      </w:pPr>
    </w:p>
    <w:p w14:paraId="57267C35" w14:textId="77777777" w:rsidR="00000000" w:rsidRDefault="009B75DB">
      <w:pPr>
        <w:pStyle w:val="a0"/>
        <w:rPr>
          <w:rFonts w:hint="cs"/>
          <w:rtl/>
        </w:rPr>
      </w:pPr>
      <w:r>
        <w:rPr>
          <w:rFonts w:hint="cs"/>
          <w:rtl/>
        </w:rPr>
        <w:t>הכול לא חוקי.</w:t>
      </w:r>
    </w:p>
    <w:p w14:paraId="7A77DE82" w14:textId="77777777" w:rsidR="00000000" w:rsidRDefault="009B75DB">
      <w:pPr>
        <w:pStyle w:val="a0"/>
        <w:ind w:firstLine="0"/>
        <w:rPr>
          <w:rFonts w:hint="cs"/>
          <w:rtl/>
        </w:rPr>
      </w:pPr>
    </w:p>
    <w:p w14:paraId="63A01896" w14:textId="77777777" w:rsidR="00000000" w:rsidRDefault="009B75DB">
      <w:pPr>
        <w:pStyle w:val="-"/>
        <w:rPr>
          <w:rtl/>
        </w:rPr>
      </w:pPr>
      <w:bookmarkStart w:id="209" w:name="FS000000713T24_12_2003_14_04_11C"/>
      <w:bookmarkEnd w:id="209"/>
      <w:r>
        <w:rPr>
          <w:rtl/>
        </w:rPr>
        <w:t>אורי יהודה אריאל (האיחו</w:t>
      </w:r>
      <w:r>
        <w:rPr>
          <w:rtl/>
        </w:rPr>
        <w:t>ד הלאומי - ישראל ביתנו):</w:t>
      </w:r>
    </w:p>
    <w:p w14:paraId="0FDC19F9" w14:textId="77777777" w:rsidR="00000000" w:rsidRDefault="009B75DB">
      <w:pPr>
        <w:pStyle w:val="a0"/>
        <w:rPr>
          <w:rtl/>
        </w:rPr>
      </w:pPr>
    </w:p>
    <w:p w14:paraId="09DD1304" w14:textId="77777777" w:rsidR="00000000" w:rsidRDefault="009B75DB">
      <w:pPr>
        <w:pStyle w:val="a0"/>
        <w:rPr>
          <w:rFonts w:hint="cs"/>
          <w:rtl/>
        </w:rPr>
      </w:pPr>
      <w:r>
        <w:rPr>
          <w:rFonts w:hint="cs"/>
          <w:rtl/>
        </w:rPr>
        <w:t>אני מציע לכם לא להחליף את בתי-המשפט. אתם לא מכבדים את הדמוקרטיה, זה רע. אתם לא מכבדים את רזי המשפט, זה רע מאוד. נוסף על הכול אתה עוד מפריע לי, זה בכלל עובר את כל הגבולות, חבר הכנסת חיים רמון.</w:t>
      </w:r>
    </w:p>
    <w:p w14:paraId="012F44B8" w14:textId="77777777" w:rsidR="00000000" w:rsidRDefault="009B75DB">
      <w:pPr>
        <w:pStyle w:val="a0"/>
        <w:ind w:firstLine="0"/>
        <w:rPr>
          <w:rFonts w:hint="cs"/>
          <w:rtl/>
        </w:rPr>
      </w:pPr>
    </w:p>
    <w:p w14:paraId="0D6BE62B" w14:textId="77777777" w:rsidR="00000000" w:rsidRDefault="009B75DB">
      <w:pPr>
        <w:pStyle w:val="af1"/>
        <w:rPr>
          <w:rtl/>
        </w:rPr>
      </w:pPr>
      <w:r>
        <w:rPr>
          <w:rtl/>
        </w:rPr>
        <w:t>היו"ר נסים דהן:</w:t>
      </w:r>
    </w:p>
    <w:p w14:paraId="7F69B03F" w14:textId="77777777" w:rsidR="00000000" w:rsidRDefault="009B75DB">
      <w:pPr>
        <w:pStyle w:val="a0"/>
        <w:rPr>
          <w:rtl/>
        </w:rPr>
      </w:pPr>
    </w:p>
    <w:p w14:paraId="149B682C" w14:textId="77777777" w:rsidR="00000000" w:rsidRDefault="009B75DB">
      <w:pPr>
        <w:pStyle w:val="a0"/>
        <w:rPr>
          <w:rFonts w:hint="cs"/>
          <w:rtl/>
        </w:rPr>
      </w:pPr>
      <w:r>
        <w:rPr>
          <w:rFonts w:hint="cs"/>
          <w:rtl/>
        </w:rPr>
        <w:t>חבר הכנסת רמון, עמדת</w:t>
      </w:r>
      <w:r>
        <w:rPr>
          <w:rFonts w:hint="cs"/>
          <w:rtl/>
        </w:rPr>
        <w:t xml:space="preserve"> פה ודיברת יותר מהזמן הקצוב, ועכשיו אתה מפריע.</w:t>
      </w:r>
    </w:p>
    <w:p w14:paraId="28F824D8" w14:textId="77777777" w:rsidR="00000000" w:rsidRDefault="009B75DB">
      <w:pPr>
        <w:pStyle w:val="a0"/>
        <w:ind w:firstLine="0"/>
        <w:rPr>
          <w:rFonts w:hint="cs"/>
          <w:rtl/>
        </w:rPr>
      </w:pPr>
    </w:p>
    <w:p w14:paraId="52AA4989" w14:textId="77777777" w:rsidR="00000000" w:rsidRDefault="009B75DB">
      <w:pPr>
        <w:pStyle w:val="-"/>
        <w:rPr>
          <w:rtl/>
        </w:rPr>
      </w:pPr>
      <w:bookmarkStart w:id="210" w:name="FS000000713T24_12_2003_15_16_44C"/>
      <w:bookmarkEnd w:id="210"/>
      <w:r>
        <w:rPr>
          <w:rtl/>
        </w:rPr>
        <w:t>אורי יהודה אריאל (האיחוד הלאומי - ישראל ביתנו):</w:t>
      </w:r>
    </w:p>
    <w:p w14:paraId="69D3E927" w14:textId="77777777" w:rsidR="00000000" w:rsidRDefault="009B75DB">
      <w:pPr>
        <w:pStyle w:val="a0"/>
        <w:rPr>
          <w:rtl/>
        </w:rPr>
      </w:pPr>
    </w:p>
    <w:p w14:paraId="01A47BF3" w14:textId="77777777" w:rsidR="00000000" w:rsidRDefault="009B75DB">
      <w:pPr>
        <w:pStyle w:val="a0"/>
        <w:rPr>
          <w:rFonts w:hint="cs"/>
          <w:rtl/>
        </w:rPr>
      </w:pPr>
      <w:r>
        <w:rPr>
          <w:rFonts w:hint="cs"/>
          <w:rtl/>
        </w:rPr>
        <w:t xml:space="preserve">חבר הכנסת רמון, אתה גוזל את זמני. לא הפרענו לך כשדיברת עשר דקות. </w:t>
      </w:r>
    </w:p>
    <w:p w14:paraId="1E33D9A5" w14:textId="77777777" w:rsidR="00000000" w:rsidRDefault="009B75DB">
      <w:pPr>
        <w:pStyle w:val="a0"/>
        <w:rPr>
          <w:rFonts w:hint="cs"/>
          <w:rtl/>
        </w:rPr>
      </w:pPr>
    </w:p>
    <w:p w14:paraId="4631438B" w14:textId="77777777" w:rsidR="00000000" w:rsidRDefault="009B75DB">
      <w:pPr>
        <w:pStyle w:val="a0"/>
        <w:rPr>
          <w:rFonts w:hint="cs"/>
          <w:rtl/>
        </w:rPr>
      </w:pPr>
      <w:r>
        <w:rPr>
          <w:rFonts w:hint="cs"/>
          <w:rtl/>
        </w:rPr>
        <w:t>אני אומר לכם, שמי שיש לו טענה על חוקיות או אי-חוקיות, ייקח את הדברים לבית-המשפט, ולא למקום א</w:t>
      </w:r>
      <w:r>
        <w:rPr>
          <w:rFonts w:hint="cs"/>
          <w:rtl/>
        </w:rPr>
        <w:t xml:space="preserve">חר. פה לא קובעים מה החוקים, עם כל הכבוד לכל חברי הבית. </w:t>
      </w:r>
    </w:p>
    <w:p w14:paraId="6AF8FE1A" w14:textId="77777777" w:rsidR="00000000" w:rsidRDefault="009B75DB">
      <w:pPr>
        <w:pStyle w:val="a0"/>
        <w:rPr>
          <w:rFonts w:hint="cs"/>
          <w:rtl/>
        </w:rPr>
      </w:pPr>
    </w:p>
    <w:p w14:paraId="6D39226E" w14:textId="77777777" w:rsidR="00000000" w:rsidRDefault="009B75DB">
      <w:pPr>
        <w:pStyle w:val="a0"/>
        <w:rPr>
          <w:rFonts w:hint="cs"/>
          <w:rtl/>
        </w:rPr>
      </w:pPr>
      <w:r>
        <w:rPr>
          <w:rFonts w:hint="cs"/>
          <w:rtl/>
        </w:rPr>
        <w:t>אני לא רוצה לחזור על דברי ידידי, חבר הכנסת חיים כץ, על ההשתוללות במגזרים אחרים. למה לדבר דווקא על המגזר הערבי? הרי במגזר המושבי, על-פי דוחות יש כ-13,000 מבנים, לא מרפסות, מבנים לא מורשים.</w:t>
      </w:r>
    </w:p>
    <w:p w14:paraId="43EAC0E2" w14:textId="77777777" w:rsidR="00000000" w:rsidRDefault="009B75DB">
      <w:pPr>
        <w:pStyle w:val="a0"/>
        <w:ind w:firstLine="0"/>
        <w:rPr>
          <w:rFonts w:hint="cs"/>
          <w:rtl/>
        </w:rPr>
      </w:pPr>
    </w:p>
    <w:p w14:paraId="1FF67FBC" w14:textId="77777777" w:rsidR="00000000" w:rsidRDefault="009B75DB">
      <w:pPr>
        <w:pStyle w:val="af0"/>
        <w:rPr>
          <w:rtl/>
        </w:rPr>
      </w:pPr>
      <w:r>
        <w:rPr>
          <w:rFonts w:hint="eastAsia"/>
          <w:rtl/>
        </w:rPr>
        <w:t>מוחמד</w:t>
      </w:r>
      <w:r>
        <w:rPr>
          <w:rtl/>
        </w:rPr>
        <w:t xml:space="preserve"> ברכה</w:t>
      </w:r>
      <w:r>
        <w:rPr>
          <w:rtl/>
        </w:rPr>
        <w:t xml:space="preserve"> (חד"ש-תע"ל):</w:t>
      </w:r>
    </w:p>
    <w:p w14:paraId="4E8F1CC6" w14:textId="77777777" w:rsidR="00000000" w:rsidRDefault="009B75DB">
      <w:pPr>
        <w:pStyle w:val="a0"/>
        <w:rPr>
          <w:rFonts w:hint="cs"/>
          <w:rtl/>
        </w:rPr>
      </w:pPr>
    </w:p>
    <w:p w14:paraId="634FAAB9" w14:textId="77777777" w:rsidR="00000000" w:rsidRDefault="009B75DB">
      <w:pPr>
        <w:pStyle w:val="a0"/>
        <w:rPr>
          <w:rFonts w:hint="cs"/>
          <w:rtl/>
        </w:rPr>
      </w:pPr>
      <w:r>
        <w:rPr>
          <w:rFonts w:hint="cs"/>
          <w:rtl/>
        </w:rPr>
        <w:t>16,800.</w:t>
      </w:r>
    </w:p>
    <w:p w14:paraId="02557066" w14:textId="77777777" w:rsidR="00000000" w:rsidRDefault="009B75DB">
      <w:pPr>
        <w:pStyle w:val="a0"/>
        <w:ind w:firstLine="0"/>
        <w:rPr>
          <w:rFonts w:hint="cs"/>
          <w:rtl/>
        </w:rPr>
      </w:pPr>
    </w:p>
    <w:p w14:paraId="22C5AFD4" w14:textId="77777777" w:rsidR="00000000" w:rsidRDefault="009B75DB">
      <w:pPr>
        <w:pStyle w:val="af0"/>
        <w:rPr>
          <w:rtl/>
        </w:rPr>
      </w:pPr>
      <w:r>
        <w:rPr>
          <w:rFonts w:hint="cs"/>
          <w:rtl/>
        </w:rPr>
        <w:t xml:space="preserve">סגן שר הביטחון </w:t>
      </w:r>
      <w:r>
        <w:rPr>
          <w:rFonts w:hint="eastAsia"/>
          <w:rtl/>
        </w:rPr>
        <w:t>זאב</w:t>
      </w:r>
      <w:r>
        <w:rPr>
          <w:rtl/>
        </w:rPr>
        <w:t xml:space="preserve"> בוים:</w:t>
      </w:r>
    </w:p>
    <w:p w14:paraId="14F72965" w14:textId="77777777" w:rsidR="00000000" w:rsidRDefault="009B75DB">
      <w:pPr>
        <w:pStyle w:val="a0"/>
        <w:rPr>
          <w:rFonts w:hint="cs"/>
          <w:rtl/>
        </w:rPr>
      </w:pPr>
    </w:p>
    <w:p w14:paraId="68FBB5D8" w14:textId="77777777" w:rsidR="00000000" w:rsidRDefault="009B75DB">
      <w:pPr>
        <w:pStyle w:val="a0"/>
        <w:rPr>
          <w:rFonts w:hint="cs"/>
          <w:rtl/>
        </w:rPr>
      </w:pPr>
      <w:r>
        <w:rPr>
          <w:rFonts w:hint="cs"/>
          <w:rtl/>
        </w:rPr>
        <w:t>חיים רמון היה שר הפנים.</w:t>
      </w:r>
    </w:p>
    <w:p w14:paraId="1B7C1B7A" w14:textId="77777777" w:rsidR="00000000" w:rsidRDefault="009B75DB">
      <w:pPr>
        <w:pStyle w:val="a0"/>
        <w:ind w:firstLine="0"/>
        <w:rPr>
          <w:rFonts w:hint="cs"/>
          <w:rtl/>
        </w:rPr>
      </w:pPr>
    </w:p>
    <w:p w14:paraId="0336E267" w14:textId="77777777" w:rsidR="00000000" w:rsidRDefault="009B75DB">
      <w:pPr>
        <w:pStyle w:val="-"/>
        <w:rPr>
          <w:rtl/>
        </w:rPr>
      </w:pPr>
      <w:bookmarkStart w:id="211" w:name="FS000000713T24_12_2003_15_19_03C"/>
      <w:bookmarkEnd w:id="211"/>
      <w:r>
        <w:rPr>
          <w:rtl/>
        </w:rPr>
        <w:t>אורי יהודה אריאל (האיחוד הלאומי - ישראל ביתנו):</w:t>
      </w:r>
    </w:p>
    <w:p w14:paraId="6B983D0B" w14:textId="77777777" w:rsidR="00000000" w:rsidRDefault="009B75DB">
      <w:pPr>
        <w:pStyle w:val="a0"/>
        <w:rPr>
          <w:rtl/>
        </w:rPr>
      </w:pPr>
    </w:p>
    <w:p w14:paraId="4A6AAE9B" w14:textId="77777777" w:rsidR="00000000" w:rsidRDefault="009B75DB">
      <w:pPr>
        <w:pStyle w:val="a0"/>
        <w:rPr>
          <w:rFonts w:hint="cs"/>
          <w:rtl/>
        </w:rPr>
      </w:pPr>
      <w:r>
        <w:rPr>
          <w:rFonts w:hint="cs"/>
          <w:rtl/>
        </w:rPr>
        <w:t>לכן, בואו תגידו שאתם עוסקים בעניין פוליטי, הכול כשר, לא חשובים לכם בתי-המשפט, לא חשובה הדמוקרטיה, המספרים לא מספרים, יש מעל 100 מאחז</w:t>
      </w:r>
      <w:r>
        <w:rPr>
          <w:rFonts w:hint="cs"/>
          <w:rtl/>
        </w:rPr>
        <w:t>ים. אז מישהו אמר, פואד אמר. אתה הרי יודע שזה לא נכון, אבל נוח לך להשתמש בזה.</w:t>
      </w:r>
    </w:p>
    <w:p w14:paraId="79B95888" w14:textId="77777777" w:rsidR="00000000" w:rsidRDefault="009B75DB">
      <w:pPr>
        <w:pStyle w:val="a0"/>
        <w:ind w:firstLine="0"/>
        <w:rPr>
          <w:rFonts w:hint="cs"/>
          <w:rtl/>
        </w:rPr>
      </w:pPr>
    </w:p>
    <w:p w14:paraId="56864CA5" w14:textId="77777777" w:rsidR="00000000" w:rsidRDefault="009B75DB">
      <w:pPr>
        <w:pStyle w:val="af1"/>
        <w:rPr>
          <w:rtl/>
        </w:rPr>
      </w:pPr>
      <w:r>
        <w:rPr>
          <w:rtl/>
        </w:rPr>
        <w:t>היו"ר נסים דהן:</w:t>
      </w:r>
    </w:p>
    <w:p w14:paraId="79373DDD" w14:textId="77777777" w:rsidR="00000000" w:rsidRDefault="009B75DB">
      <w:pPr>
        <w:pStyle w:val="a0"/>
        <w:rPr>
          <w:rtl/>
        </w:rPr>
      </w:pPr>
    </w:p>
    <w:p w14:paraId="574D4504" w14:textId="77777777" w:rsidR="00000000" w:rsidRDefault="009B75DB">
      <w:pPr>
        <w:pStyle w:val="a0"/>
        <w:rPr>
          <w:rFonts w:hint="cs"/>
          <w:rtl/>
        </w:rPr>
      </w:pPr>
      <w:r>
        <w:rPr>
          <w:rFonts w:hint="cs"/>
          <w:rtl/>
        </w:rPr>
        <w:t>נא לסיים.</w:t>
      </w:r>
    </w:p>
    <w:p w14:paraId="4A5D7C80" w14:textId="77777777" w:rsidR="00000000" w:rsidRDefault="009B75DB">
      <w:pPr>
        <w:pStyle w:val="a0"/>
        <w:rPr>
          <w:rFonts w:hint="cs"/>
          <w:rtl/>
        </w:rPr>
      </w:pPr>
    </w:p>
    <w:p w14:paraId="7F7E105D" w14:textId="77777777" w:rsidR="00000000" w:rsidRDefault="009B75DB">
      <w:pPr>
        <w:pStyle w:val="-"/>
        <w:rPr>
          <w:rtl/>
        </w:rPr>
      </w:pPr>
      <w:bookmarkStart w:id="212" w:name="FS000000713T24_12_2003_15_19_42C"/>
      <w:bookmarkEnd w:id="212"/>
      <w:r>
        <w:rPr>
          <w:rtl/>
        </w:rPr>
        <w:t>אורי יהודה אריאל (האיחוד הלאומי - ישראל ביתנו):</w:t>
      </w:r>
    </w:p>
    <w:p w14:paraId="2246C622" w14:textId="77777777" w:rsidR="00000000" w:rsidRDefault="009B75DB">
      <w:pPr>
        <w:pStyle w:val="a0"/>
        <w:rPr>
          <w:rtl/>
        </w:rPr>
      </w:pPr>
    </w:p>
    <w:p w14:paraId="102BD40E" w14:textId="77777777" w:rsidR="00000000" w:rsidRDefault="009B75DB">
      <w:pPr>
        <w:pStyle w:val="a0"/>
        <w:rPr>
          <w:rFonts w:hint="cs"/>
          <w:rtl/>
        </w:rPr>
      </w:pPr>
      <w:r>
        <w:rPr>
          <w:rFonts w:hint="cs"/>
          <w:rtl/>
        </w:rPr>
        <w:t>אני מסיים, אדוני היושב-ראש. הנושא הזה של היישובים יכול להתברר בבית-משפט. מי שינסה לעשות מחטף, ידע שאו</w:t>
      </w:r>
      <w:r>
        <w:rPr>
          <w:rFonts w:hint="cs"/>
          <w:rtl/>
        </w:rPr>
        <w:t>לי אפשר בכוח הזרוע לעשות משהו, אבל זה יחזור כבומרנג בצורה אחרת. זה לא עובד ככה. יש פה אזרחים שמכבדים חוק וסדר, מכבדים את הדמוקרטיה ובעיקר מכבדים את הכנסת. אני רוצה לאחל, בשם רוב הבית בוודאי, חנוכה שמח להם, לבני משפחותיהם ולעם ישראל. תודה.</w:t>
      </w:r>
    </w:p>
    <w:p w14:paraId="7C72DE6C" w14:textId="77777777" w:rsidR="00000000" w:rsidRDefault="009B75DB">
      <w:pPr>
        <w:pStyle w:val="a0"/>
        <w:ind w:firstLine="0"/>
        <w:rPr>
          <w:rFonts w:hint="cs"/>
          <w:rtl/>
        </w:rPr>
      </w:pPr>
    </w:p>
    <w:p w14:paraId="5DCBBE0F" w14:textId="77777777" w:rsidR="00000000" w:rsidRDefault="009B75DB">
      <w:pPr>
        <w:pStyle w:val="af1"/>
        <w:rPr>
          <w:rtl/>
        </w:rPr>
      </w:pPr>
      <w:r>
        <w:rPr>
          <w:rtl/>
        </w:rPr>
        <w:t>היו"ר נסים דהן:</w:t>
      </w:r>
    </w:p>
    <w:p w14:paraId="6C4723C8" w14:textId="77777777" w:rsidR="00000000" w:rsidRDefault="009B75DB">
      <w:pPr>
        <w:pStyle w:val="a0"/>
        <w:rPr>
          <w:rtl/>
        </w:rPr>
      </w:pPr>
    </w:p>
    <w:p w14:paraId="0034A3CD" w14:textId="77777777" w:rsidR="00000000" w:rsidRDefault="009B75DB">
      <w:pPr>
        <w:pStyle w:val="a0"/>
        <w:rPr>
          <w:rFonts w:hint="cs"/>
          <w:rtl/>
        </w:rPr>
      </w:pPr>
      <w:r>
        <w:rPr>
          <w:rFonts w:hint="cs"/>
          <w:rtl/>
        </w:rPr>
        <w:t>תודה רבה. חברת הכנסת אתי לבני, בבקשה. ברגע שהנאום הסתיים כאן, אתה ממשיך את הדיון. חבר הכנסת רמון, תודה. אתה גם מפריע עכשיו. חברת הכנסת אתי לבני. אנחנו ממשיכים בסדר-היום. שלוש דקות לרשותך, גברתי.</w:t>
      </w:r>
    </w:p>
    <w:p w14:paraId="7E7C9190" w14:textId="77777777" w:rsidR="00000000" w:rsidRDefault="009B75DB">
      <w:pPr>
        <w:pStyle w:val="a0"/>
        <w:ind w:firstLine="0"/>
        <w:rPr>
          <w:rFonts w:hint="cs"/>
          <w:rtl/>
        </w:rPr>
      </w:pPr>
    </w:p>
    <w:p w14:paraId="0BE933F5" w14:textId="77777777" w:rsidR="00000000" w:rsidRDefault="009B75DB">
      <w:pPr>
        <w:pStyle w:val="a"/>
        <w:rPr>
          <w:rtl/>
        </w:rPr>
      </w:pPr>
      <w:bookmarkStart w:id="213" w:name="FS000001051T24_12_2003_15_21_28"/>
      <w:bookmarkStart w:id="214" w:name="_Toc62986484"/>
      <w:bookmarkEnd w:id="213"/>
      <w:r>
        <w:rPr>
          <w:rFonts w:hint="eastAsia"/>
          <w:rtl/>
        </w:rPr>
        <w:t>אתי</w:t>
      </w:r>
      <w:r>
        <w:rPr>
          <w:rtl/>
        </w:rPr>
        <w:t xml:space="preserve"> לבני (שינוי):</w:t>
      </w:r>
      <w:bookmarkEnd w:id="214"/>
    </w:p>
    <w:p w14:paraId="0C7AFC6C" w14:textId="77777777" w:rsidR="00000000" w:rsidRDefault="009B75DB">
      <w:pPr>
        <w:pStyle w:val="a0"/>
        <w:rPr>
          <w:rFonts w:hint="cs"/>
          <w:rtl/>
        </w:rPr>
      </w:pPr>
    </w:p>
    <w:p w14:paraId="65327A79" w14:textId="77777777" w:rsidR="00000000" w:rsidRDefault="009B75DB">
      <w:pPr>
        <w:pStyle w:val="a0"/>
        <w:rPr>
          <w:rFonts w:hint="cs"/>
          <w:rtl/>
        </w:rPr>
      </w:pPr>
      <w:r>
        <w:rPr>
          <w:rFonts w:hint="cs"/>
          <w:rtl/>
        </w:rPr>
        <w:t>אדוני היושב-ראש, חברותי וחברי, חברי הכנס</w:t>
      </w:r>
      <w:r>
        <w:rPr>
          <w:rFonts w:hint="cs"/>
          <w:rtl/>
        </w:rPr>
        <w:t>ת, אני הייתי בהרצלייה ושמעתי את נאום הרצלייה. הקשבתי היטב, ובתום הנאום שאלתי את עצמי מה קרה, מה נאמר. מכיוון שרציתי לראות את מחצית הכוס המלאה, אז הנה, היו שם דברים שמייצגים בשבילי, להשקפתי, את מחצית הכוס המלאה. ראש הממשלה אמר: מאחזים בלתי מורשים יפונו, נקו</w:t>
      </w:r>
      <w:r>
        <w:rPr>
          <w:rFonts w:hint="cs"/>
          <w:rtl/>
        </w:rPr>
        <w:t>דה. נקודה זו מלה שלקחתי אותה בתור התחייבות. הוא אמר: התנתקות חד-צדדית. הוא אמר: יציאה מהתנחלויות מבודדות, והוא אמר: בתוך חודשים מספר, נניח שישה חודשים, אנחנו נעשה דברים.</w:t>
      </w:r>
    </w:p>
    <w:p w14:paraId="5C91597C" w14:textId="77777777" w:rsidR="00000000" w:rsidRDefault="009B75DB">
      <w:pPr>
        <w:pStyle w:val="a0"/>
        <w:rPr>
          <w:rFonts w:hint="cs"/>
          <w:rtl/>
        </w:rPr>
      </w:pPr>
    </w:p>
    <w:p w14:paraId="4F22C89B" w14:textId="77777777" w:rsidR="00000000" w:rsidRDefault="009B75DB">
      <w:pPr>
        <w:pStyle w:val="a0"/>
        <w:rPr>
          <w:rFonts w:hint="cs"/>
          <w:rtl/>
        </w:rPr>
      </w:pPr>
      <w:r>
        <w:rPr>
          <w:rFonts w:hint="cs"/>
          <w:rtl/>
        </w:rPr>
        <w:t>הדברים האלה, זו התקווה שלי, שבאמת משהו ינוע בתוך המערכת הזאת, שתקועה ותקועה ותקועה. א</w:t>
      </w:r>
      <w:r>
        <w:rPr>
          <w:rFonts w:hint="cs"/>
          <w:rtl/>
        </w:rPr>
        <w:t xml:space="preserve">ני חושבת, שמגרון, כהתנחלות חוקית או בלתי חוקית, בוודאי התנחלות מבודדת, היא המבחן. אני קוראת לראש הממשלה להיות תקיף ולפנות בכל צורה שאפשר את מגרון, חד-משמעית, בלי לחכות, בלי להסס ובלי לגמגם. </w:t>
      </w:r>
    </w:p>
    <w:p w14:paraId="0476C4FE" w14:textId="77777777" w:rsidR="00000000" w:rsidRDefault="009B75DB">
      <w:pPr>
        <w:pStyle w:val="a0"/>
        <w:ind w:firstLine="0"/>
        <w:rPr>
          <w:rFonts w:hint="cs"/>
          <w:rtl/>
        </w:rPr>
      </w:pPr>
    </w:p>
    <w:p w14:paraId="5B700037" w14:textId="77777777" w:rsidR="00000000" w:rsidRDefault="009B75DB">
      <w:pPr>
        <w:pStyle w:val="af0"/>
        <w:rPr>
          <w:rtl/>
        </w:rPr>
      </w:pPr>
      <w:r>
        <w:rPr>
          <w:rFonts w:hint="eastAsia"/>
          <w:rtl/>
        </w:rPr>
        <w:t>אורי</w:t>
      </w:r>
      <w:r>
        <w:rPr>
          <w:rtl/>
        </w:rPr>
        <w:t xml:space="preserve"> יהודה אריאל (האיחוד הלאומי - ישראל ביתנו):</w:t>
      </w:r>
    </w:p>
    <w:p w14:paraId="72C523CE" w14:textId="77777777" w:rsidR="00000000" w:rsidRDefault="009B75DB">
      <w:pPr>
        <w:pStyle w:val="a0"/>
        <w:rPr>
          <w:rFonts w:hint="cs"/>
          <w:rtl/>
        </w:rPr>
      </w:pPr>
    </w:p>
    <w:p w14:paraId="0FFB9046" w14:textId="77777777" w:rsidR="00000000" w:rsidRDefault="009B75DB">
      <w:pPr>
        <w:pStyle w:val="a0"/>
        <w:rPr>
          <w:rFonts w:hint="cs"/>
          <w:rtl/>
        </w:rPr>
      </w:pPr>
      <w:r>
        <w:rPr>
          <w:rFonts w:hint="cs"/>
          <w:rtl/>
        </w:rPr>
        <w:t>קדימה, הסתער.</w:t>
      </w:r>
    </w:p>
    <w:p w14:paraId="40DA796A" w14:textId="77777777" w:rsidR="00000000" w:rsidRDefault="009B75DB">
      <w:pPr>
        <w:pStyle w:val="a0"/>
        <w:ind w:firstLine="0"/>
        <w:rPr>
          <w:rFonts w:hint="cs"/>
          <w:rtl/>
        </w:rPr>
      </w:pPr>
    </w:p>
    <w:p w14:paraId="1870A2E3" w14:textId="77777777" w:rsidR="00000000" w:rsidRDefault="009B75DB">
      <w:pPr>
        <w:pStyle w:val="-"/>
        <w:rPr>
          <w:rtl/>
        </w:rPr>
      </w:pPr>
      <w:bookmarkStart w:id="215" w:name="FS000001051T24_12_2003_15_26_38C"/>
      <w:bookmarkEnd w:id="215"/>
      <w:r>
        <w:rPr>
          <w:rtl/>
        </w:rPr>
        <w:t>אתי לבני (שינוי):</w:t>
      </w:r>
    </w:p>
    <w:p w14:paraId="3425ADF7" w14:textId="77777777" w:rsidR="00000000" w:rsidRDefault="009B75DB">
      <w:pPr>
        <w:pStyle w:val="a0"/>
        <w:rPr>
          <w:rtl/>
        </w:rPr>
      </w:pPr>
    </w:p>
    <w:p w14:paraId="248FABDB" w14:textId="77777777" w:rsidR="00000000" w:rsidRDefault="009B75DB">
      <w:pPr>
        <w:pStyle w:val="a0"/>
        <w:rPr>
          <w:rFonts w:hint="cs"/>
          <w:rtl/>
        </w:rPr>
      </w:pPr>
      <w:r>
        <w:rPr>
          <w:rFonts w:hint="cs"/>
          <w:rtl/>
        </w:rPr>
        <w:t>אני כמובן מעדיפה, שכל פינוי ההתנחלויות ייעשה בהידברות - -</w:t>
      </w:r>
    </w:p>
    <w:p w14:paraId="36C0C335" w14:textId="77777777" w:rsidR="00000000" w:rsidRDefault="009B75DB">
      <w:pPr>
        <w:pStyle w:val="a0"/>
        <w:ind w:firstLine="0"/>
        <w:rPr>
          <w:rFonts w:hint="cs"/>
          <w:rtl/>
        </w:rPr>
      </w:pPr>
    </w:p>
    <w:p w14:paraId="1C0D8925" w14:textId="77777777" w:rsidR="00000000" w:rsidRDefault="009B75DB">
      <w:pPr>
        <w:pStyle w:val="af1"/>
        <w:rPr>
          <w:rtl/>
        </w:rPr>
      </w:pPr>
      <w:r>
        <w:rPr>
          <w:rtl/>
        </w:rPr>
        <w:t>היו"ר נסים דהן:</w:t>
      </w:r>
    </w:p>
    <w:p w14:paraId="4E530F75" w14:textId="77777777" w:rsidR="00000000" w:rsidRDefault="009B75DB">
      <w:pPr>
        <w:pStyle w:val="a0"/>
        <w:rPr>
          <w:rtl/>
        </w:rPr>
      </w:pPr>
    </w:p>
    <w:p w14:paraId="6384CC20" w14:textId="77777777" w:rsidR="00000000" w:rsidRDefault="009B75DB">
      <w:pPr>
        <w:pStyle w:val="a0"/>
        <w:rPr>
          <w:rFonts w:hint="cs"/>
          <w:rtl/>
        </w:rPr>
      </w:pPr>
      <w:r>
        <w:rPr>
          <w:rFonts w:hint="cs"/>
          <w:rtl/>
        </w:rPr>
        <w:t>חבר הכנסת אריאל, אתה מפריע.</w:t>
      </w:r>
    </w:p>
    <w:p w14:paraId="7897D28B" w14:textId="77777777" w:rsidR="00000000" w:rsidRDefault="009B75DB">
      <w:pPr>
        <w:pStyle w:val="a0"/>
        <w:rPr>
          <w:rFonts w:hint="cs"/>
          <w:rtl/>
        </w:rPr>
      </w:pPr>
    </w:p>
    <w:p w14:paraId="7375266A" w14:textId="77777777" w:rsidR="00000000" w:rsidRDefault="009B75DB">
      <w:pPr>
        <w:pStyle w:val="-"/>
        <w:rPr>
          <w:rtl/>
        </w:rPr>
      </w:pPr>
      <w:bookmarkStart w:id="216" w:name="FS000001051T24_12_2003_15_26_59C"/>
      <w:bookmarkEnd w:id="216"/>
      <w:r>
        <w:rPr>
          <w:rtl/>
        </w:rPr>
        <w:t>אתי לבני (שינוי):</w:t>
      </w:r>
    </w:p>
    <w:p w14:paraId="704F9D87" w14:textId="77777777" w:rsidR="00000000" w:rsidRDefault="009B75DB">
      <w:pPr>
        <w:pStyle w:val="a0"/>
        <w:rPr>
          <w:rtl/>
        </w:rPr>
      </w:pPr>
    </w:p>
    <w:p w14:paraId="395B28F9" w14:textId="77777777" w:rsidR="00000000" w:rsidRDefault="009B75DB">
      <w:pPr>
        <w:pStyle w:val="a0"/>
        <w:rPr>
          <w:rFonts w:hint="cs"/>
          <w:rtl/>
        </w:rPr>
      </w:pPr>
      <w:r>
        <w:rPr>
          <w:rFonts w:hint="cs"/>
          <w:rtl/>
        </w:rPr>
        <w:t>- - ובהסכמה.</w:t>
      </w:r>
    </w:p>
    <w:p w14:paraId="793FA5B4" w14:textId="77777777" w:rsidR="00000000" w:rsidRDefault="009B75DB">
      <w:pPr>
        <w:pStyle w:val="a0"/>
        <w:ind w:firstLine="0"/>
        <w:rPr>
          <w:rFonts w:hint="cs"/>
          <w:rtl/>
        </w:rPr>
      </w:pPr>
    </w:p>
    <w:p w14:paraId="19C4F503" w14:textId="77777777" w:rsidR="00000000" w:rsidRDefault="009B75DB">
      <w:pPr>
        <w:pStyle w:val="af0"/>
        <w:rPr>
          <w:rtl/>
        </w:rPr>
      </w:pPr>
      <w:r>
        <w:rPr>
          <w:rFonts w:hint="eastAsia"/>
          <w:rtl/>
        </w:rPr>
        <w:t>מאיר</w:t>
      </w:r>
      <w:r>
        <w:rPr>
          <w:rtl/>
        </w:rPr>
        <w:t xml:space="preserve"> פרוש (יהדות התורה):</w:t>
      </w:r>
    </w:p>
    <w:p w14:paraId="33F82911" w14:textId="77777777" w:rsidR="00000000" w:rsidRDefault="009B75DB">
      <w:pPr>
        <w:pStyle w:val="a0"/>
        <w:rPr>
          <w:rFonts w:hint="cs"/>
          <w:rtl/>
        </w:rPr>
      </w:pPr>
    </w:p>
    <w:p w14:paraId="524C34C3" w14:textId="77777777" w:rsidR="00000000" w:rsidRDefault="009B75DB">
      <w:pPr>
        <w:pStyle w:val="a0"/>
        <w:rPr>
          <w:rFonts w:hint="cs"/>
          <w:rtl/>
        </w:rPr>
      </w:pPr>
      <w:r>
        <w:rPr>
          <w:rFonts w:hint="cs"/>
          <w:rtl/>
        </w:rPr>
        <w:t>הממשלה שלך נוע תנוע.</w:t>
      </w:r>
    </w:p>
    <w:p w14:paraId="5090F089" w14:textId="77777777" w:rsidR="00000000" w:rsidRDefault="009B75DB">
      <w:pPr>
        <w:pStyle w:val="a0"/>
        <w:ind w:firstLine="0"/>
        <w:rPr>
          <w:rFonts w:hint="cs"/>
          <w:rtl/>
        </w:rPr>
      </w:pPr>
    </w:p>
    <w:p w14:paraId="63688D7C" w14:textId="77777777" w:rsidR="00000000" w:rsidRDefault="009B75DB">
      <w:pPr>
        <w:pStyle w:val="af1"/>
        <w:rPr>
          <w:rtl/>
        </w:rPr>
      </w:pPr>
      <w:r>
        <w:rPr>
          <w:rtl/>
        </w:rPr>
        <w:t>היו"ר נסים דהן:</w:t>
      </w:r>
    </w:p>
    <w:p w14:paraId="3D08C675" w14:textId="77777777" w:rsidR="00000000" w:rsidRDefault="009B75DB">
      <w:pPr>
        <w:pStyle w:val="a0"/>
        <w:rPr>
          <w:rtl/>
        </w:rPr>
      </w:pPr>
    </w:p>
    <w:p w14:paraId="14B24C60" w14:textId="77777777" w:rsidR="00000000" w:rsidRDefault="009B75DB">
      <w:pPr>
        <w:pStyle w:val="a0"/>
        <w:rPr>
          <w:rFonts w:hint="cs"/>
          <w:rtl/>
        </w:rPr>
      </w:pPr>
      <w:r>
        <w:rPr>
          <w:rFonts w:hint="cs"/>
          <w:rtl/>
        </w:rPr>
        <w:t>חבר הכנסת פרוש, אל תעזור לי, אל תש</w:t>
      </w:r>
      <w:r>
        <w:rPr>
          <w:rFonts w:hint="cs"/>
          <w:rtl/>
        </w:rPr>
        <w:t>תיק אותו.</w:t>
      </w:r>
    </w:p>
    <w:p w14:paraId="1728B87F" w14:textId="77777777" w:rsidR="00000000" w:rsidRDefault="009B75DB">
      <w:pPr>
        <w:pStyle w:val="a0"/>
        <w:ind w:firstLine="0"/>
        <w:rPr>
          <w:rFonts w:hint="cs"/>
          <w:rtl/>
        </w:rPr>
      </w:pPr>
    </w:p>
    <w:p w14:paraId="103AADC4" w14:textId="77777777" w:rsidR="00000000" w:rsidRDefault="009B75DB">
      <w:pPr>
        <w:pStyle w:val="-"/>
        <w:rPr>
          <w:rtl/>
        </w:rPr>
      </w:pPr>
      <w:bookmarkStart w:id="217" w:name="FS000001051T24_12_2003_15_27_21C"/>
      <w:bookmarkEnd w:id="217"/>
      <w:r>
        <w:rPr>
          <w:rtl/>
        </w:rPr>
        <w:t>אתי לבני (שינוי):</w:t>
      </w:r>
    </w:p>
    <w:p w14:paraId="3628F293" w14:textId="77777777" w:rsidR="00000000" w:rsidRDefault="009B75DB">
      <w:pPr>
        <w:pStyle w:val="a0"/>
        <w:rPr>
          <w:rtl/>
        </w:rPr>
      </w:pPr>
    </w:p>
    <w:p w14:paraId="5BEEB7FC" w14:textId="77777777" w:rsidR="00000000" w:rsidRDefault="009B75DB">
      <w:pPr>
        <w:pStyle w:val="a0"/>
        <w:rPr>
          <w:rFonts w:hint="cs"/>
          <w:rtl/>
        </w:rPr>
      </w:pPr>
      <w:r>
        <w:rPr>
          <w:rFonts w:hint="cs"/>
          <w:rtl/>
        </w:rPr>
        <w:t>אני מבקשת, שכל הפינויים, אני מעדיפה שהפינויים האלה ייעשו בהסכמה עם הציבור שחי ביהודה ובשומרון. יש התנחלויות לא מעטות שרבים רוצים לעוזבן. יש שמות של אנשים, רוצים לעזוב, רוצים פיצוי. בואו ניכנס להידברות כדי לפנות לפחות את החלקים</w:t>
      </w:r>
      <w:r>
        <w:rPr>
          <w:rFonts w:hint="cs"/>
          <w:rtl/>
        </w:rPr>
        <w:t xml:space="preserve"> שראש הממשלה התחייב עליהם.</w:t>
      </w:r>
    </w:p>
    <w:p w14:paraId="70151C6E" w14:textId="77777777" w:rsidR="00000000" w:rsidRDefault="009B75DB">
      <w:pPr>
        <w:pStyle w:val="a0"/>
        <w:ind w:firstLine="0"/>
        <w:rPr>
          <w:rFonts w:hint="cs"/>
          <w:rtl/>
        </w:rPr>
      </w:pPr>
    </w:p>
    <w:p w14:paraId="74F098A6" w14:textId="77777777" w:rsidR="00000000" w:rsidRDefault="009B75DB">
      <w:pPr>
        <w:pStyle w:val="af0"/>
        <w:rPr>
          <w:rtl/>
        </w:rPr>
      </w:pPr>
      <w:r>
        <w:rPr>
          <w:rFonts w:hint="eastAsia"/>
          <w:rtl/>
        </w:rPr>
        <w:t>רוני</w:t>
      </w:r>
      <w:r>
        <w:rPr>
          <w:rtl/>
        </w:rPr>
        <w:t xml:space="preserve"> בר-און (הליכוד):</w:t>
      </w:r>
    </w:p>
    <w:p w14:paraId="4D1D1FB3" w14:textId="77777777" w:rsidR="00000000" w:rsidRDefault="009B75DB">
      <w:pPr>
        <w:pStyle w:val="a0"/>
        <w:rPr>
          <w:rFonts w:hint="cs"/>
          <w:rtl/>
        </w:rPr>
      </w:pPr>
    </w:p>
    <w:p w14:paraId="7155F88E" w14:textId="77777777" w:rsidR="00000000" w:rsidRDefault="009B75DB">
      <w:pPr>
        <w:pStyle w:val="a0"/>
        <w:rPr>
          <w:rFonts w:hint="cs"/>
          <w:rtl/>
        </w:rPr>
      </w:pPr>
      <w:r>
        <w:rPr>
          <w:rFonts w:hint="cs"/>
          <w:rtl/>
        </w:rPr>
        <w:t>- - -</w:t>
      </w:r>
    </w:p>
    <w:p w14:paraId="0A2D5A52" w14:textId="77777777" w:rsidR="00000000" w:rsidRDefault="009B75DB">
      <w:pPr>
        <w:pStyle w:val="a0"/>
        <w:ind w:firstLine="0"/>
        <w:rPr>
          <w:rFonts w:hint="cs"/>
          <w:rtl/>
        </w:rPr>
      </w:pPr>
    </w:p>
    <w:p w14:paraId="08EEC3A6" w14:textId="77777777" w:rsidR="00000000" w:rsidRDefault="009B75DB">
      <w:pPr>
        <w:pStyle w:val="-"/>
        <w:rPr>
          <w:rtl/>
        </w:rPr>
      </w:pPr>
      <w:bookmarkStart w:id="218" w:name="FS000001051T24_12_2003_15_28_20C"/>
      <w:bookmarkEnd w:id="218"/>
      <w:r>
        <w:rPr>
          <w:rtl/>
        </w:rPr>
        <w:t>אתי לבני (שינוי):</w:t>
      </w:r>
    </w:p>
    <w:p w14:paraId="4AD47233" w14:textId="77777777" w:rsidR="00000000" w:rsidRDefault="009B75DB">
      <w:pPr>
        <w:pStyle w:val="a0"/>
        <w:rPr>
          <w:rtl/>
        </w:rPr>
      </w:pPr>
    </w:p>
    <w:p w14:paraId="532DDF86" w14:textId="77777777" w:rsidR="00000000" w:rsidRDefault="009B75DB">
      <w:pPr>
        <w:pStyle w:val="a0"/>
        <w:rPr>
          <w:rFonts w:hint="cs"/>
          <w:rtl/>
        </w:rPr>
      </w:pPr>
      <w:r>
        <w:rPr>
          <w:rFonts w:hint="cs"/>
          <w:rtl/>
        </w:rPr>
        <w:t>אני לא חושבת שההתנתקות החד-צדדית היא הפתרון הנכון, היא הפתרון הטוב. תמיד, תמיד, תמיד טוב ללכת למשא-ומתן. אז קל לומר שאין עם מי לדבר. בואו ננסה עכשיו ברצינות, אחרי שהמאחזים הבלתי-מ</w:t>
      </w:r>
      <w:r>
        <w:rPr>
          <w:rFonts w:hint="cs"/>
          <w:rtl/>
        </w:rPr>
        <w:t>ורשים או הבלתי-חוקיים או המבודדים יפונו, בתור סימן, בתור מילוי של שלב א' של מפת הדרכים, בתור עשייה אמיתית, ולא מאחורי הקלעים. זה יהיה הסימן שאפשר להיכנס למשא-ומתן, ואני מאמינה שאפשר להיכנס למשא-ומתן. בואו נהיה רציניים, בואו ננסה לקיים אותו, ובואו ננסה לקיי</w:t>
      </w:r>
      <w:r>
        <w:rPr>
          <w:rFonts w:hint="cs"/>
          <w:rtl/>
        </w:rPr>
        <w:t xml:space="preserve">ם את חלקנו. </w:t>
      </w:r>
    </w:p>
    <w:p w14:paraId="21E4FF15" w14:textId="77777777" w:rsidR="00000000" w:rsidRDefault="009B75DB">
      <w:pPr>
        <w:pStyle w:val="af1"/>
        <w:rPr>
          <w:rtl/>
        </w:rPr>
      </w:pPr>
      <w:r>
        <w:rPr>
          <w:rtl/>
        </w:rPr>
        <w:br/>
        <w:t>היו"ר נסים דהן:</w:t>
      </w:r>
    </w:p>
    <w:p w14:paraId="691A9594" w14:textId="77777777" w:rsidR="00000000" w:rsidRDefault="009B75DB">
      <w:pPr>
        <w:pStyle w:val="a0"/>
        <w:rPr>
          <w:rFonts w:hint="cs"/>
          <w:rtl/>
        </w:rPr>
      </w:pPr>
    </w:p>
    <w:p w14:paraId="3BE93D83" w14:textId="77777777" w:rsidR="00000000" w:rsidRDefault="009B75DB">
      <w:pPr>
        <w:pStyle w:val="a0"/>
        <w:rPr>
          <w:rFonts w:hint="cs"/>
          <w:rtl/>
        </w:rPr>
      </w:pPr>
      <w:r>
        <w:rPr>
          <w:rFonts w:hint="cs"/>
          <w:rtl/>
        </w:rPr>
        <w:t>תודה רבה. כבוד סגן השר, חבר הכנסת זאב בוים, ישיב.</w:t>
      </w:r>
    </w:p>
    <w:p w14:paraId="7DE98FE5" w14:textId="77777777" w:rsidR="00000000" w:rsidRDefault="009B75DB">
      <w:pPr>
        <w:pStyle w:val="a"/>
        <w:rPr>
          <w:rtl/>
        </w:rPr>
      </w:pPr>
      <w:r>
        <w:rPr>
          <w:rtl/>
        </w:rPr>
        <w:br/>
      </w:r>
      <w:bookmarkStart w:id="219" w:name="FS000000464T24_12_2003_14_05_56"/>
      <w:bookmarkStart w:id="220" w:name="_Toc62986485"/>
      <w:bookmarkEnd w:id="219"/>
      <w:r>
        <w:rPr>
          <w:rtl/>
        </w:rPr>
        <w:t>סגן שר הביטחון זאב בוים:</w:t>
      </w:r>
      <w:bookmarkEnd w:id="220"/>
    </w:p>
    <w:p w14:paraId="04424512" w14:textId="77777777" w:rsidR="00000000" w:rsidRDefault="009B75DB">
      <w:pPr>
        <w:pStyle w:val="a0"/>
        <w:rPr>
          <w:rFonts w:hint="cs"/>
          <w:rtl/>
        </w:rPr>
      </w:pPr>
    </w:p>
    <w:p w14:paraId="7D608732" w14:textId="77777777" w:rsidR="00000000" w:rsidRDefault="009B75DB">
      <w:pPr>
        <w:pStyle w:val="a0"/>
        <w:rPr>
          <w:rFonts w:hint="cs"/>
          <w:rtl/>
        </w:rPr>
      </w:pPr>
      <w:r>
        <w:rPr>
          <w:rFonts w:hint="cs"/>
          <w:rtl/>
        </w:rPr>
        <w:t>אדוני היושב-ראש, חברי הכנסת, חבר הכנסת חיים רמון, אני חושב שאתה - בזבוז שאתה יושב פה.</w:t>
      </w:r>
      <w:r>
        <w:rPr>
          <w:rFonts w:hint="cs"/>
        </w:rPr>
        <w:t xml:space="preserve"> </w:t>
      </w:r>
    </w:p>
    <w:p w14:paraId="7B2F8A30" w14:textId="77777777" w:rsidR="00000000" w:rsidRDefault="009B75DB">
      <w:pPr>
        <w:pStyle w:val="af0"/>
        <w:rPr>
          <w:rtl/>
        </w:rPr>
      </w:pPr>
      <w:r>
        <w:rPr>
          <w:rtl/>
        </w:rPr>
        <w:br/>
        <w:t>משה כחלון (הליכוד):</w:t>
      </w:r>
    </w:p>
    <w:p w14:paraId="69D54B8C" w14:textId="77777777" w:rsidR="00000000" w:rsidRDefault="009B75DB">
      <w:pPr>
        <w:pStyle w:val="a0"/>
        <w:rPr>
          <w:rFonts w:hint="cs"/>
          <w:rtl/>
        </w:rPr>
      </w:pPr>
    </w:p>
    <w:p w14:paraId="36C01A4B" w14:textId="77777777" w:rsidR="00000000" w:rsidRDefault="009B75DB">
      <w:pPr>
        <w:pStyle w:val="a0"/>
        <w:rPr>
          <w:rFonts w:hint="cs"/>
          <w:rtl/>
        </w:rPr>
      </w:pPr>
      <w:r>
        <w:rPr>
          <w:rFonts w:hint="cs"/>
          <w:rtl/>
        </w:rPr>
        <w:t xml:space="preserve">עוד הודעה אישית. </w:t>
      </w:r>
    </w:p>
    <w:p w14:paraId="02BD8053" w14:textId="77777777" w:rsidR="00000000" w:rsidRDefault="009B75DB">
      <w:pPr>
        <w:pStyle w:val="-"/>
        <w:rPr>
          <w:rtl/>
        </w:rPr>
      </w:pPr>
      <w:r>
        <w:rPr>
          <w:rtl/>
        </w:rPr>
        <w:br/>
      </w:r>
      <w:bookmarkStart w:id="221" w:name="FS000000464T24_12_2003_14_06_46C"/>
      <w:bookmarkEnd w:id="221"/>
      <w:r>
        <w:rPr>
          <w:rtl/>
        </w:rPr>
        <w:t>סגן שר הביטחון זאב ב</w:t>
      </w:r>
      <w:r>
        <w:rPr>
          <w:rtl/>
        </w:rPr>
        <w:t>וים:</w:t>
      </w:r>
    </w:p>
    <w:p w14:paraId="3AF091CC" w14:textId="77777777" w:rsidR="00000000" w:rsidRDefault="009B75DB">
      <w:pPr>
        <w:pStyle w:val="a0"/>
        <w:rPr>
          <w:rFonts w:hint="cs"/>
          <w:rtl/>
        </w:rPr>
      </w:pPr>
    </w:p>
    <w:p w14:paraId="3A1607F1" w14:textId="77777777" w:rsidR="00000000" w:rsidRDefault="009B75DB">
      <w:pPr>
        <w:pStyle w:val="a0"/>
        <w:rPr>
          <w:rFonts w:hint="cs"/>
          <w:rtl/>
        </w:rPr>
      </w:pPr>
      <w:r>
        <w:rPr>
          <w:rFonts w:hint="cs"/>
          <w:rtl/>
        </w:rPr>
        <w:t>אתה היית צריך להיות שחקן ב"הבימה", למשל - -</w:t>
      </w:r>
    </w:p>
    <w:p w14:paraId="7A3B884E" w14:textId="77777777" w:rsidR="00000000" w:rsidRDefault="009B75DB">
      <w:pPr>
        <w:pStyle w:val="af0"/>
        <w:rPr>
          <w:rtl/>
        </w:rPr>
      </w:pPr>
      <w:r>
        <w:rPr>
          <w:rtl/>
        </w:rPr>
        <w:br/>
        <w:t>חיים רמון (העבודה-מימד):</w:t>
      </w:r>
    </w:p>
    <w:p w14:paraId="58E91DC8" w14:textId="77777777" w:rsidR="00000000" w:rsidRDefault="009B75DB">
      <w:pPr>
        <w:pStyle w:val="a0"/>
        <w:rPr>
          <w:rFonts w:hint="cs"/>
          <w:rtl/>
        </w:rPr>
      </w:pPr>
    </w:p>
    <w:p w14:paraId="02286ED5" w14:textId="77777777" w:rsidR="00000000" w:rsidRDefault="009B75DB">
      <w:pPr>
        <w:pStyle w:val="a0"/>
        <w:rPr>
          <w:rFonts w:hint="cs"/>
          <w:rtl/>
        </w:rPr>
      </w:pPr>
      <w:r>
        <w:rPr>
          <w:rFonts w:hint="cs"/>
          <w:rtl/>
        </w:rPr>
        <w:t xml:space="preserve">אני מבקש גם על זה הודעה אישית. </w:t>
      </w:r>
    </w:p>
    <w:p w14:paraId="64308771" w14:textId="77777777" w:rsidR="00000000" w:rsidRDefault="009B75DB">
      <w:pPr>
        <w:pStyle w:val="-"/>
        <w:rPr>
          <w:rtl/>
        </w:rPr>
      </w:pPr>
      <w:r>
        <w:rPr>
          <w:rtl/>
        </w:rPr>
        <w:br/>
      </w:r>
      <w:bookmarkStart w:id="222" w:name="FS000000464T24_12_2003_14_07_24C"/>
      <w:bookmarkEnd w:id="222"/>
      <w:r>
        <w:rPr>
          <w:rtl/>
        </w:rPr>
        <w:t>סגן שר הביטחון זאב בוים:</w:t>
      </w:r>
    </w:p>
    <w:p w14:paraId="34C8DE62" w14:textId="77777777" w:rsidR="00000000" w:rsidRDefault="009B75DB">
      <w:pPr>
        <w:pStyle w:val="a0"/>
        <w:rPr>
          <w:rFonts w:hint="cs"/>
          <w:rtl/>
        </w:rPr>
      </w:pPr>
    </w:p>
    <w:p w14:paraId="19082866" w14:textId="77777777" w:rsidR="00000000" w:rsidRDefault="009B75DB">
      <w:pPr>
        <w:pStyle w:val="a0"/>
        <w:rPr>
          <w:rFonts w:hint="cs"/>
          <w:rtl/>
        </w:rPr>
      </w:pPr>
      <w:r>
        <w:rPr>
          <w:rFonts w:hint="cs"/>
          <w:rtl/>
        </w:rPr>
        <w:t>- -  יש לך כשרון בלתי רגיל של שחקן - - -</w:t>
      </w:r>
    </w:p>
    <w:p w14:paraId="69029FE1" w14:textId="77777777" w:rsidR="00000000" w:rsidRDefault="009B75DB">
      <w:pPr>
        <w:pStyle w:val="af1"/>
        <w:rPr>
          <w:rtl/>
        </w:rPr>
      </w:pPr>
      <w:r>
        <w:rPr>
          <w:rtl/>
        </w:rPr>
        <w:br/>
        <w:t>היו"ר נסים דהן:</w:t>
      </w:r>
    </w:p>
    <w:p w14:paraId="24BC57E0" w14:textId="77777777" w:rsidR="00000000" w:rsidRDefault="009B75DB">
      <w:pPr>
        <w:pStyle w:val="a0"/>
        <w:rPr>
          <w:rFonts w:hint="cs"/>
          <w:rtl/>
        </w:rPr>
      </w:pPr>
    </w:p>
    <w:p w14:paraId="6883FDBF" w14:textId="77777777" w:rsidR="00000000" w:rsidRDefault="009B75DB">
      <w:pPr>
        <w:pStyle w:val="a0"/>
        <w:rPr>
          <w:rFonts w:hint="cs"/>
          <w:rtl/>
        </w:rPr>
      </w:pPr>
      <w:r>
        <w:rPr>
          <w:rFonts w:hint="cs"/>
          <w:rtl/>
        </w:rPr>
        <w:t>עד עכשיו הוא לא השמיץ, הוא רק אמר דברי שבח. להיות שחקן ב"הבימ</w:t>
      </w:r>
      <w:r>
        <w:rPr>
          <w:rFonts w:hint="cs"/>
          <w:rtl/>
        </w:rPr>
        <w:t xml:space="preserve">ה" זה לא רע היום. </w:t>
      </w:r>
    </w:p>
    <w:p w14:paraId="2AAA6C45" w14:textId="77777777" w:rsidR="00000000" w:rsidRDefault="009B75DB">
      <w:pPr>
        <w:pStyle w:val="af0"/>
        <w:rPr>
          <w:rtl/>
        </w:rPr>
      </w:pPr>
      <w:r>
        <w:rPr>
          <w:rtl/>
        </w:rPr>
        <w:br/>
        <w:t>רוני בר-און (הליכוד):</w:t>
      </w:r>
    </w:p>
    <w:p w14:paraId="67084B69" w14:textId="77777777" w:rsidR="00000000" w:rsidRDefault="009B75DB">
      <w:pPr>
        <w:pStyle w:val="a0"/>
        <w:rPr>
          <w:rtl/>
        </w:rPr>
      </w:pPr>
    </w:p>
    <w:p w14:paraId="4441EBC3" w14:textId="77777777" w:rsidR="00000000" w:rsidRDefault="009B75DB">
      <w:pPr>
        <w:pStyle w:val="a0"/>
        <w:rPr>
          <w:rFonts w:hint="cs"/>
          <w:rtl/>
        </w:rPr>
      </w:pPr>
      <w:r>
        <w:rPr>
          <w:rFonts w:hint="cs"/>
          <w:rtl/>
        </w:rPr>
        <w:t xml:space="preserve">מה לא רע? אין כסף לשלם להם. </w:t>
      </w:r>
    </w:p>
    <w:p w14:paraId="2FFE71E8" w14:textId="77777777" w:rsidR="00000000" w:rsidRDefault="009B75DB">
      <w:pPr>
        <w:pStyle w:val="af0"/>
        <w:rPr>
          <w:rtl/>
        </w:rPr>
      </w:pPr>
      <w:r>
        <w:rPr>
          <w:rtl/>
        </w:rPr>
        <w:br/>
        <w:t>חיים רמון (העבודה-מימד):</w:t>
      </w:r>
    </w:p>
    <w:p w14:paraId="4F64917F" w14:textId="77777777" w:rsidR="00000000" w:rsidRDefault="009B75DB">
      <w:pPr>
        <w:pStyle w:val="a0"/>
        <w:rPr>
          <w:rtl/>
        </w:rPr>
      </w:pPr>
    </w:p>
    <w:p w14:paraId="602E8229" w14:textId="77777777" w:rsidR="00000000" w:rsidRDefault="009B75DB">
      <w:pPr>
        <w:pStyle w:val="a0"/>
        <w:rPr>
          <w:rFonts w:hint="cs"/>
          <w:rtl/>
        </w:rPr>
      </w:pPr>
      <w:r>
        <w:rPr>
          <w:rFonts w:hint="cs"/>
          <w:rtl/>
        </w:rPr>
        <w:t xml:space="preserve">אין להם כסף, אין להם שקל. </w:t>
      </w:r>
    </w:p>
    <w:p w14:paraId="7344549B" w14:textId="77777777" w:rsidR="00000000" w:rsidRDefault="009B75DB">
      <w:pPr>
        <w:pStyle w:val="af0"/>
        <w:rPr>
          <w:rFonts w:hint="cs"/>
          <w:rtl/>
        </w:rPr>
      </w:pPr>
    </w:p>
    <w:p w14:paraId="1F6EA5DD" w14:textId="77777777" w:rsidR="00000000" w:rsidRDefault="009B75DB">
      <w:pPr>
        <w:pStyle w:val="af0"/>
        <w:rPr>
          <w:rtl/>
        </w:rPr>
      </w:pPr>
      <w:r>
        <w:rPr>
          <w:rtl/>
        </w:rPr>
        <w:t>רוני בר-און (הליכוד):</w:t>
      </w:r>
    </w:p>
    <w:p w14:paraId="72DDC3F5" w14:textId="77777777" w:rsidR="00000000" w:rsidRDefault="009B75DB">
      <w:pPr>
        <w:pStyle w:val="a0"/>
        <w:rPr>
          <w:rtl/>
        </w:rPr>
      </w:pPr>
    </w:p>
    <w:p w14:paraId="40B38271" w14:textId="77777777" w:rsidR="00000000" w:rsidRDefault="009B75DB">
      <w:pPr>
        <w:pStyle w:val="a0"/>
        <w:rPr>
          <w:rFonts w:hint="cs"/>
          <w:rtl/>
        </w:rPr>
      </w:pPr>
      <w:r>
        <w:rPr>
          <w:rFonts w:hint="cs"/>
          <w:rtl/>
        </w:rPr>
        <w:t>אדוני לא שמע מה קורה - - -?</w:t>
      </w:r>
    </w:p>
    <w:p w14:paraId="41A00D61" w14:textId="77777777" w:rsidR="00000000" w:rsidRDefault="009B75DB">
      <w:pPr>
        <w:pStyle w:val="af1"/>
        <w:rPr>
          <w:rtl/>
        </w:rPr>
      </w:pPr>
      <w:r>
        <w:rPr>
          <w:rFonts w:hint="cs"/>
          <w:rtl/>
        </w:rPr>
        <w:br/>
      </w:r>
      <w:r>
        <w:rPr>
          <w:rFonts w:hint="eastAsia"/>
          <w:rtl/>
        </w:rPr>
        <w:t>היו</w:t>
      </w:r>
      <w:r>
        <w:rPr>
          <w:rtl/>
        </w:rPr>
        <w:t>"ר נסים דהן:</w:t>
      </w:r>
    </w:p>
    <w:p w14:paraId="342E2465" w14:textId="77777777" w:rsidR="00000000" w:rsidRDefault="009B75DB">
      <w:pPr>
        <w:pStyle w:val="a0"/>
        <w:rPr>
          <w:rtl/>
        </w:rPr>
      </w:pPr>
    </w:p>
    <w:p w14:paraId="69370E95" w14:textId="77777777" w:rsidR="00000000" w:rsidRDefault="009B75DB">
      <w:pPr>
        <w:pStyle w:val="a0"/>
        <w:rPr>
          <w:rFonts w:hint="cs"/>
          <w:rtl/>
        </w:rPr>
      </w:pPr>
      <w:r>
        <w:rPr>
          <w:rFonts w:hint="cs"/>
          <w:rtl/>
        </w:rPr>
        <w:t xml:space="preserve">לחיים רמון ישלמו, אל תדאג. סטנדאפיסט כזה, אם הם לא משלמים - </w:t>
      </w:r>
      <w:r>
        <w:rPr>
          <w:rFonts w:hint="cs"/>
          <w:rtl/>
        </w:rPr>
        <w:t xml:space="preserve">הוא לא מופיע. </w:t>
      </w:r>
    </w:p>
    <w:p w14:paraId="00374672" w14:textId="77777777" w:rsidR="00000000" w:rsidRDefault="009B75DB">
      <w:pPr>
        <w:pStyle w:val="-"/>
        <w:rPr>
          <w:rtl/>
        </w:rPr>
      </w:pPr>
      <w:r>
        <w:rPr>
          <w:rtl/>
        </w:rPr>
        <w:br/>
      </w:r>
      <w:bookmarkStart w:id="223" w:name="FS000000464T24_12_2003_14_10_11C"/>
      <w:bookmarkEnd w:id="223"/>
      <w:r>
        <w:rPr>
          <w:rtl/>
        </w:rPr>
        <w:t>סגן שר הביטחון זאב בוים:</w:t>
      </w:r>
    </w:p>
    <w:p w14:paraId="63962E7F" w14:textId="77777777" w:rsidR="00000000" w:rsidRDefault="009B75DB">
      <w:pPr>
        <w:pStyle w:val="a0"/>
        <w:rPr>
          <w:rtl/>
        </w:rPr>
      </w:pPr>
    </w:p>
    <w:p w14:paraId="1382A8FD" w14:textId="77777777" w:rsidR="00000000" w:rsidRDefault="009B75DB">
      <w:pPr>
        <w:pStyle w:val="a0"/>
        <w:rPr>
          <w:rFonts w:hint="cs"/>
          <w:rtl/>
        </w:rPr>
      </w:pPr>
      <w:r>
        <w:rPr>
          <w:rFonts w:hint="cs"/>
          <w:rtl/>
        </w:rPr>
        <w:t xml:space="preserve">מימיקה יוצאת מן הכלל, מגלגל בעיניים, מאחז עיניים, חורץ לשון - כל מה ששחקן צריך. </w:t>
      </w:r>
    </w:p>
    <w:p w14:paraId="1699B486" w14:textId="77777777" w:rsidR="00000000" w:rsidRDefault="009B75DB">
      <w:pPr>
        <w:pStyle w:val="af0"/>
        <w:rPr>
          <w:rtl/>
        </w:rPr>
      </w:pPr>
      <w:r>
        <w:rPr>
          <w:rtl/>
        </w:rPr>
        <w:br/>
        <w:t>רוני בר-און (הליכוד):</w:t>
      </w:r>
    </w:p>
    <w:p w14:paraId="21AF3E84" w14:textId="77777777" w:rsidR="00000000" w:rsidRDefault="009B75DB">
      <w:pPr>
        <w:pStyle w:val="a0"/>
        <w:rPr>
          <w:rtl/>
        </w:rPr>
      </w:pPr>
    </w:p>
    <w:p w14:paraId="5AFE0C84" w14:textId="77777777" w:rsidR="00000000" w:rsidRDefault="009B75DB">
      <w:pPr>
        <w:pStyle w:val="a0"/>
        <w:rPr>
          <w:rFonts w:hint="cs"/>
          <w:rtl/>
        </w:rPr>
      </w:pPr>
      <w:r>
        <w:rPr>
          <w:rFonts w:hint="cs"/>
          <w:rtl/>
        </w:rPr>
        <w:t>זו השמצה. לאחז עיניים - זו השמצה.</w:t>
      </w:r>
    </w:p>
    <w:p w14:paraId="5F33177E" w14:textId="77777777" w:rsidR="00000000" w:rsidRDefault="009B75DB">
      <w:pPr>
        <w:pStyle w:val="-"/>
        <w:rPr>
          <w:rtl/>
        </w:rPr>
      </w:pPr>
      <w:r>
        <w:rPr>
          <w:rtl/>
        </w:rPr>
        <w:br/>
      </w:r>
      <w:bookmarkStart w:id="224" w:name="FS000000464T24_12_2003_14_10_52C"/>
      <w:bookmarkEnd w:id="224"/>
      <w:r>
        <w:rPr>
          <w:rtl/>
        </w:rPr>
        <w:t>סגן שר הביטחון זאב בוים:</w:t>
      </w:r>
    </w:p>
    <w:p w14:paraId="46191A0F" w14:textId="77777777" w:rsidR="00000000" w:rsidRDefault="009B75DB">
      <w:pPr>
        <w:pStyle w:val="a0"/>
        <w:rPr>
          <w:rtl/>
        </w:rPr>
      </w:pPr>
    </w:p>
    <w:p w14:paraId="4C0990C2" w14:textId="77777777" w:rsidR="00000000" w:rsidRDefault="009B75DB">
      <w:pPr>
        <w:pStyle w:val="a0"/>
        <w:rPr>
          <w:rFonts w:hint="cs"/>
          <w:rtl/>
        </w:rPr>
      </w:pPr>
      <w:r>
        <w:rPr>
          <w:rFonts w:hint="cs"/>
          <w:rtl/>
        </w:rPr>
        <w:t>חיים רמון - לא רוצה להגיד משקר, לא רוצה להגיד לא</w:t>
      </w:r>
      <w:r>
        <w:rPr>
          <w:rFonts w:hint="cs"/>
          <w:rtl/>
        </w:rPr>
        <w:t>-אמת - אבל הוא מפריז לגמרי. הוא כאילו, כדרך אגב, בנון-שלנטיות, מפריח מספרים לאוויר - 200, למה לא 250? איפה זה?</w:t>
      </w:r>
    </w:p>
    <w:p w14:paraId="26033E1E" w14:textId="77777777" w:rsidR="00000000" w:rsidRDefault="009B75DB">
      <w:pPr>
        <w:pStyle w:val="af0"/>
        <w:rPr>
          <w:rtl/>
        </w:rPr>
      </w:pPr>
      <w:r>
        <w:rPr>
          <w:rtl/>
        </w:rPr>
        <w:br/>
        <w:t>חיים רמון (העבודה-מימד):</w:t>
      </w:r>
    </w:p>
    <w:p w14:paraId="6572BDFE" w14:textId="77777777" w:rsidR="00000000" w:rsidRDefault="009B75DB">
      <w:pPr>
        <w:pStyle w:val="a0"/>
        <w:rPr>
          <w:rtl/>
        </w:rPr>
      </w:pPr>
    </w:p>
    <w:p w14:paraId="7DEFA2D8" w14:textId="77777777" w:rsidR="00000000" w:rsidRDefault="009B75DB">
      <w:pPr>
        <w:pStyle w:val="a0"/>
        <w:rPr>
          <w:rFonts w:hint="cs"/>
          <w:rtl/>
        </w:rPr>
      </w:pPr>
      <w:r>
        <w:rPr>
          <w:rFonts w:hint="cs"/>
          <w:rtl/>
        </w:rPr>
        <w:t xml:space="preserve">ליברמן אמר את זה כשהיינו יחד אתמול. בנצי ליברמן - 200 מאחזים. לא אני. </w:t>
      </w:r>
    </w:p>
    <w:p w14:paraId="6D47360C" w14:textId="77777777" w:rsidR="00000000" w:rsidRDefault="009B75DB">
      <w:pPr>
        <w:pStyle w:val="-"/>
        <w:rPr>
          <w:rtl/>
        </w:rPr>
      </w:pPr>
      <w:r>
        <w:rPr>
          <w:rtl/>
        </w:rPr>
        <w:br/>
      </w:r>
      <w:bookmarkStart w:id="225" w:name="FS000000464T24_12_2003_14_12_44C"/>
      <w:bookmarkEnd w:id="225"/>
      <w:r>
        <w:rPr>
          <w:rtl/>
        </w:rPr>
        <w:t>סגן שר הביטחון זאב בוים:</w:t>
      </w:r>
    </w:p>
    <w:p w14:paraId="5FF154AE" w14:textId="77777777" w:rsidR="00000000" w:rsidRDefault="009B75DB">
      <w:pPr>
        <w:pStyle w:val="a0"/>
        <w:rPr>
          <w:rtl/>
        </w:rPr>
      </w:pPr>
    </w:p>
    <w:p w14:paraId="484A8DD2" w14:textId="77777777" w:rsidR="00000000" w:rsidRDefault="009B75DB">
      <w:pPr>
        <w:pStyle w:val="a0"/>
        <w:rPr>
          <w:rFonts w:hint="cs"/>
          <w:rtl/>
        </w:rPr>
      </w:pPr>
      <w:r>
        <w:rPr>
          <w:rFonts w:hint="cs"/>
          <w:rtl/>
        </w:rPr>
        <w:t xml:space="preserve">בסדר. או.קיי. </w:t>
      </w:r>
    </w:p>
    <w:p w14:paraId="6F2F9FBB" w14:textId="77777777" w:rsidR="00000000" w:rsidRDefault="009B75DB">
      <w:pPr>
        <w:pStyle w:val="af1"/>
        <w:rPr>
          <w:rtl/>
        </w:rPr>
      </w:pPr>
      <w:r>
        <w:rPr>
          <w:rtl/>
        </w:rPr>
        <w:br/>
        <w:t>היו"</w:t>
      </w:r>
      <w:r>
        <w:rPr>
          <w:rtl/>
        </w:rPr>
        <w:t>ר נסים דהן:</w:t>
      </w:r>
    </w:p>
    <w:p w14:paraId="110FBF19" w14:textId="77777777" w:rsidR="00000000" w:rsidRDefault="009B75DB">
      <w:pPr>
        <w:pStyle w:val="a0"/>
        <w:rPr>
          <w:rtl/>
        </w:rPr>
      </w:pPr>
    </w:p>
    <w:p w14:paraId="2422E6CB" w14:textId="77777777" w:rsidR="00000000" w:rsidRDefault="009B75DB">
      <w:pPr>
        <w:pStyle w:val="a0"/>
        <w:rPr>
          <w:rFonts w:hint="cs"/>
          <w:rtl/>
        </w:rPr>
      </w:pPr>
      <w:r>
        <w:rPr>
          <w:rFonts w:hint="cs"/>
          <w:rtl/>
        </w:rPr>
        <w:t>תודה רבה, חבר הכנסת רמון, שאתה מעיר את תשומת לבו של סגן השר.</w:t>
      </w:r>
    </w:p>
    <w:p w14:paraId="69FCC2E0" w14:textId="77777777" w:rsidR="00000000" w:rsidRDefault="009B75DB">
      <w:pPr>
        <w:pStyle w:val="af0"/>
        <w:rPr>
          <w:rtl/>
        </w:rPr>
      </w:pPr>
      <w:r>
        <w:rPr>
          <w:rtl/>
        </w:rPr>
        <w:br/>
        <w:t>חיים רמון (העבודה-מימד):</w:t>
      </w:r>
    </w:p>
    <w:p w14:paraId="20CCF002" w14:textId="77777777" w:rsidR="00000000" w:rsidRDefault="009B75DB">
      <w:pPr>
        <w:pStyle w:val="a0"/>
        <w:rPr>
          <w:rtl/>
        </w:rPr>
      </w:pPr>
    </w:p>
    <w:p w14:paraId="71202E07" w14:textId="77777777" w:rsidR="00000000" w:rsidRDefault="009B75DB">
      <w:pPr>
        <w:pStyle w:val="a0"/>
        <w:rPr>
          <w:rFonts w:hint="cs"/>
          <w:rtl/>
        </w:rPr>
      </w:pPr>
      <w:r>
        <w:rPr>
          <w:rFonts w:hint="cs"/>
          <w:rtl/>
        </w:rPr>
        <w:t xml:space="preserve">מילא, אתה אומר עלי שקרן, אבל על בנצי ליברמן? </w:t>
      </w:r>
    </w:p>
    <w:p w14:paraId="7A92B04F" w14:textId="77777777" w:rsidR="00000000" w:rsidRDefault="009B75DB">
      <w:pPr>
        <w:pStyle w:val="-"/>
        <w:rPr>
          <w:rFonts w:hint="cs"/>
          <w:rtl/>
        </w:rPr>
      </w:pPr>
      <w:r>
        <w:rPr>
          <w:rtl/>
        </w:rPr>
        <w:br/>
      </w:r>
      <w:bookmarkStart w:id="226" w:name="FS000000464T24_12_2003_14_13_22C"/>
      <w:bookmarkEnd w:id="226"/>
      <w:r>
        <w:rPr>
          <w:rtl/>
        </w:rPr>
        <w:t>סגן שר הביטחון זאב בוים:</w:t>
      </w:r>
    </w:p>
    <w:p w14:paraId="6882CAF2" w14:textId="77777777" w:rsidR="00000000" w:rsidRDefault="009B75DB">
      <w:pPr>
        <w:pStyle w:val="-"/>
        <w:rPr>
          <w:rFonts w:hint="cs"/>
          <w:rtl/>
        </w:rPr>
      </w:pPr>
    </w:p>
    <w:p w14:paraId="7CB096AE" w14:textId="77777777" w:rsidR="00000000" w:rsidRDefault="009B75DB">
      <w:pPr>
        <w:pStyle w:val="-"/>
        <w:rPr>
          <w:rFonts w:hint="cs"/>
          <w:rtl/>
        </w:rPr>
      </w:pPr>
    </w:p>
    <w:p w14:paraId="1D917937" w14:textId="77777777" w:rsidR="00000000" w:rsidRDefault="009B75DB">
      <w:pPr>
        <w:pStyle w:val="-"/>
        <w:rPr>
          <w:rFonts w:hint="cs"/>
          <w:b w:val="0"/>
          <w:bCs w:val="0"/>
          <w:u w:val="none"/>
          <w:rtl/>
        </w:rPr>
      </w:pPr>
      <w:r>
        <w:rPr>
          <w:rFonts w:hint="cs"/>
          <w:b w:val="0"/>
          <w:bCs w:val="0"/>
          <w:u w:val="none"/>
          <w:rtl/>
        </w:rPr>
        <w:tab/>
        <w:t xml:space="preserve">סליחה. </w:t>
      </w:r>
    </w:p>
    <w:p w14:paraId="70E3EAF3" w14:textId="77777777" w:rsidR="00000000" w:rsidRDefault="009B75DB">
      <w:pPr>
        <w:pStyle w:val="af1"/>
        <w:rPr>
          <w:rFonts w:hint="cs"/>
          <w:rtl/>
        </w:rPr>
      </w:pPr>
    </w:p>
    <w:p w14:paraId="72B9606A" w14:textId="77777777" w:rsidR="00000000" w:rsidRDefault="009B75DB">
      <w:pPr>
        <w:pStyle w:val="af1"/>
        <w:rPr>
          <w:rtl/>
        </w:rPr>
      </w:pPr>
      <w:r>
        <w:rPr>
          <w:rtl/>
        </w:rPr>
        <w:br/>
        <w:t>היו"ר נסים דהן:</w:t>
      </w:r>
    </w:p>
    <w:p w14:paraId="4CB4B154" w14:textId="77777777" w:rsidR="00000000" w:rsidRDefault="009B75DB">
      <w:pPr>
        <w:pStyle w:val="a0"/>
        <w:rPr>
          <w:rtl/>
        </w:rPr>
      </w:pPr>
    </w:p>
    <w:p w14:paraId="4B03AFDE" w14:textId="77777777" w:rsidR="00000000" w:rsidRDefault="009B75DB">
      <w:pPr>
        <w:pStyle w:val="a0"/>
        <w:rPr>
          <w:rFonts w:hint="cs"/>
          <w:rtl/>
        </w:rPr>
      </w:pPr>
      <w:r>
        <w:rPr>
          <w:rFonts w:hint="cs"/>
          <w:rtl/>
        </w:rPr>
        <w:t xml:space="preserve">חבר הכנסת רמון, לא מקיימים כאן ויכוח. </w:t>
      </w:r>
    </w:p>
    <w:p w14:paraId="677EB502" w14:textId="77777777" w:rsidR="00000000" w:rsidRDefault="009B75DB">
      <w:pPr>
        <w:pStyle w:val="-"/>
        <w:rPr>
          <w:rtl/>
        </w:rPr>
      </w:pPr>
      <w:r>
        <w:rPr>
          <w:rtl/>
        </w:rPr>
        <w:br/>
      </w:r>
      <w:bookmarkStart w:id="227" w:name="FS000000464T24_12_2003_14_14_07C"/>
      <w:bookmarkEnd w:id="227"/>
      <w:r>
        <w:rPr>
          <w:rtl/>
        </w:rPr>
        <w:t>סגן שר הביטחו</w:t>
      </w:r>
      <w:r>
        <w:rPr>
          <w:rtl/>
        </w:rPr>
        <w:t>ן זאב בוים:</w:t>
      </w:r>
    </w:p>
    <w:p w14:paraId="02F2F402" w14:textId="77777777" w:rsidR="00000000" w:rsidRDefault="009B75DB">
      <w:pPr>
        <w:pStyle w:val="a0"/>
        <w:rPr>
          <w:rtl/>
        </w:rPr>
      </w:pPr>
    </w:p>
    <w:p w14:paraId="3D87A1E1" w14:textId="77777777" w:rsidR="00000000" w:rsidRDefault="009B75DB">
      <w:pPr>
        <w:pStyle w:val="a0"/>
        <w:rPr>
          <w:rFonts w:hint="cs"/>
          <w:rtl/>
        </w:rPr>
      </w:pPr>
      <w:r>
        <w:rPr>
          <w:rFonts w:hint="cs"/>
          <w:rtl/>
        </w:rPr>
        <w:t xml:space="preserve">נכון, חבר הכנסת רמון, שמי שמביא דברים בשם אומרם מביא גאולה לעולם, אבל כמו שאני מכיר את חבר הכנסת רמון, כשהוא צריך לדעת נתונים - יש לו מקורות מהימנים כדי להביא נתונים, ומה שאתה מגלגל פה - - </w:t>
      </w:r>
    </w:p>
    <w:p w14:paraId="175A1494" w14:textId="77777777" w:rsidR="00000000" w:rsidRDefault="009B75DB">
      <w:pPr>
        <w:pStyle w:val="af0"/>
        <w:rPr>
          <w:rtl/>
        </w:rPr>
      </w:pPr>
      <w:r>
        <w:rPr>
          <w:rtl/>
        </w:rPr>
        <w:br/>
        <w:t>אורי יהודה אריאל (האיחוד הלאומי - ישראל ביתנו):</w:t>
      </w:r>
    </w:p>
    <w:p w14:paraId="75D42217" w14:textId="77777777" w:rsidR="00000000" w:rsidRDefault="009B75DB">
      <w:pPr>
        <w:pStyle w:val="a0"/>
        <w:rPr>
          <w:rtl/>
        </w:rPr>
      </w:pPr>
    </w:p>
    <w:p w14:paraId="662CD2A0" w14:textId="77777777" w:rsidR="00000000" w:rsidRDefault="009B75DB">
      <w:pPr>
        <w:pStyle w:val="a0"/>
        <w:rPr>
          <w:rFonts w:hint="cs"/>
          <w:rtl/>
        </w:rPr>
      </w:pPr>
      <w:r>
        <w:rPr>
          <w:rFonts w:hint="cs"/>
          <w:rtl/>
        </w:rPr>
        <w:t>- -</w:t>
      </w:r>
      <w:r>
        <w:rPr>
          <w:rFonts w:hint="cs"/>
          <w:rtl/>
        </w:rPr>
        <w:t xml:space="preserve"> -</w:t>
      </w:r>
    </w:p>
    <w:p w14:paraId="60993125" w14:textId="77777777" w:rsidR="00000000" w:rsidRDefault="009B75DB">
      <w:pPr>
        <w:pStyle w:val="-"/>
        <w:rPr>
          <w:rtl/>
        </w:rPr>
      </w:pPr>
      <w:r>
        <w:rPr>
          <w:rtl/>
        </w:rPr>
        <w:br/>
      </w:r>
      <w:bookmarkStart w:id="228" w:name="FS000000464T24_12_2003_14_15_18C"/>
      <w:bookmarkEnd w:id="228"/>
      <w:r>
        <w:rPr>
          <w:rtl/>
        </w:rPr>
        <w:t>סגן שר הביטחון זאב בוים:</w:t>
      </w:r>
    </w:p>
    <w:p w14:paraId="6FFF3D4B" w14:textId="77777777" w:rsidR="00000000" w:rsidRDefault="009B75DB">
      <w:pPr>
        <w:pStyle w:val="a0"/>
        <w:rPr>
          <w:rtl/>
        </w:rPr>
      </w:pPr>
    </w:p>
    <w:p w14:paraId="2DDF52D2" w14:textId="77777777" w:rsidR="00000000" w:rsidRDefault="009B75DB">
      <w:pPr>
        <w:pStyle w:val="a0"/>
        <w:rPr>
          <w:rFonts w:hint="cs"/>
          <w:rtl/>
        </w:rPr>
      </w:pPr>
      <w:r>
        <w:rPr>
          <w:rFonts w:hint="cs"/>
          <w:rtl/>
        </w:rPr>
        <w:t xml:space="preserve">- -  אז אולי אתה מצטט מישהו, אבל אתה יודע - כמו שאני יודע </w:t>
      </w:r>
      <w:r>
        <w:rPr>
          <w:rtl/>
        </w:rPr>
        <w:t>–</w:t>
      </w:r>
      <w:r>
        <w:rPr>
          <w:rFonts w:hint="cs"/>
          <w:rtl/>
        </w:rPr>
        <w:t xml:space="preserve"> שאלה לא מספרים נכונים. </w:t>
      </w:r>
    </w:p>
    <w:p w14:paraId="6B78FD68" w14:textId="77777777" w:rsidR="00000000" w:rsidRDefault="009B75DB">
      <w:pPr>
        <w:pStyle w:val="af0"/>
        <w:rPr>
          <w:rtl/>
        </w:rPr>
      </w:pPr>
      <w:r>
        <w:rPr>
          <w:rtl/>
        </w:rPr>
        <w:br/>
        <w:t>חיים רמון (העבודה-מימד):</w:t>
      </w:r>
    </w:p>
    <w:p w14:paraId="1B9E64B0" w14:textId="77777777" w:rsidR="00000000" w:rsidRDefault="009B75DB">
      <w:pPr>
        <w:pStyle w:val="a0"/>
        <w:rPr>
          <w:rtl/>
        </w:rPr>
      </w:pPr>
    </w:p>
    <w:p w14:paraId="2689689D" w14:textId="77777777" w:rsidR="00000000" w:rsidRDefault="009B75DB">
      <w:pPr>
        <w:pStyle w:val="a0"/>
        <w:rPr>
          <w:rFonts w:hint="cs"/>
          <w:rtl/>
        </w:rPr>
      </w:pPr>
      <w:r>
        <w:rPr>
          <w:rFonts w:hint="cs"/>
          <w:rtl/>
        </w:rPr>
        <w:t>אורי, בנצי ליברמן - - -</w:t>
      </w:r>
    </w:p>
    <w:p w14:paraId="007F1D1D" w14:textId="77777777" w:rsidR="00000000" w:rsidRDefault="009B75DB">
      <w:pPr>
        <w:pStyle w:val="-"/>
        <w:rPr>
          <w:rtl/>
        </w:rPr>
      </w:pPr>
      <w:r>
        <w:rPr>
          <w:rtl/>
        </w:rPr>
        <w:br/>
      </w:r>
      <w:bookmarkStart w:id="229" w:name="FS000000464T24_12_2003_14_15_55C"/>
      <w:bookmarkEnd w:id="229"/>
      <w:r>
        <w:rPr>
          <w:rtl/>
        </w:rPr>
        <w:t>סגן שר הביטחון זאב בוים:</w:t>
      </w:r>
    </w:p>
    <w:p w14:paraId="278C9F5A" w14:textId="77777777" w:rsidR="00000000" w:rsidRDefault="009B75DB">
      <w:pPr>
        <w:pStyle w:val="a0"/>
        <w:rPr>
          <w:rtl/>
        </w:rPr>
      </w:pPr>
    </w:p>
    <w:p w14:paraId="58CA13EA" w14:textId="77777777" w:rsidR="00000000" w:rsidRDefault="009B75DB">
      <w:pPr>
        <w:pStyle w:val="a0"/>
        <w:rPr>
          <w:rFonts w:hint="cs"/>
          <w:rtl/>
        </w:rPr>
      </w:pPr>
      <w:r>
        <w:rPr>
          <w:rFonts w:hint="cs"/>
          <w:rtl/>
        </w:rPr>
        <w:t>באותה נון-שלנטיות - חיים רמון, תשמע רגע - באותה נון-שלנטיות, אתה</w:t>
      </w:r>
      <w:r>
        <w:rPr>
          <w:rFonts w:hint="cs"/>
          <w:rtl/>
        </w:rPr>
        <w:t xml:space="preserve"> גם - כדרך אגב, בלי משים - אתה מדבר על שלב א' במפת הדרכים, ואתה אומר: זה לא רק מאחזים, אתה מכניס שם גם את ההתנחלויות שצריך להוריד. תלך תקרא את מפת הדרכים. יש אזכור להתנחלויות בסעיף א' - לא בעניין הזה של פינוי. אז הכול לא מדויק - לא רוצה להגיד שקר - אבל בוו</w:t>
      </w:r>
      <w:r>
        <w:rPr>
          <w:rFonts w:hint="cs"/>
          <w:rtl/>
        </w:rPr>
        <w:t xml:space="preserve">דאי עורבא פרח. </w:t>
      </w:r>
    </w:p>
    <w:p w14:paraId="5B6AE3A4" w14:textId="77777777" w:rsidR="00000000" w:rsidRDefault="009B75DB">
      <w:pPr>
        <w:pStyle w:val="a0"/>
        <w:rPr>
          <w:rFonts w:hint="cs"/>
          <w:rtl/>
        </w:rPr>
      </w:pPr>
    </w:p>
    <w:p w14:paraId="2EABF4D4" w14:textId="77777777" w:rsidR="00000000" w:rsidRDefault="009B75DB">
      <w:pPr>
        <w:pStyle w:val="a0"/>
        <w:rPr>
          <w:rFonts w:hint="cs"/>
          <w:rtl/>
        </w:rPr>
      </w:pPr>
      <w:r>
        <w:rPr>
          <w:rFonts w:hint="cs"/>
          <w:rtl/>
        </w:rPr>
        <w:t xml:space="preserve">אז אתה מדבר. אתה יודע, יש פתגם עממי: מדיבור אין עיבור - וזה כנראה בדיוק מה שהעם הבין. ולכן תקעו אותך ואת חבריך באותה פינה זנוחה בפוליטיקה הישראלית, זה כנראה חלק מהסיבות. </w:t>
      </w:r>
    </w:p>
    <w:p w14:paraId="15DC3239" w14:textId="77777777" w:rsidR="00000000" w:rsidRDefault="009B75DB">
      <w:pPr>
        <w:pStyle w:val="a0"/>
        <w:rPr>
          <w:rFonts w:hint="cs"/>
          <w:rtl/>
        </w:rPr>
      </w:pPr>
    </w:p>
    <w:p w14:paraId="3B7F79F1" w14:textId="77777777" w:rsidR="00000000" w:rsidRDefault="009B75DB">
      <w:pPr>
        <w:pStyle w:val="a0"/>
        <w:rPr>
          <w:rFonts w:hint="cs"/>
          <w:rtl/>
        </w:rPr>
      </w:pPr>
      <w:r>
        <w:rPr>
          <w:rFonts w:hint="cs"/>
          <w:rtl/>
        </w:rPr>
        <w:t>עכשיו לגופו של עניין. ממשלת ישראל, חברת הכנסת לבני, מחויבת למפת הדר</w:t>
      </w:r>
      <w:r>
        <w:rPr>
          <w:rFonts w:hint="cs"/>
          <w:rtl/>
        </w:rPr>
        <w:t>כים, ומהתחייבות זו נגזרת בשלב הזה פעולה לפינוי מאחזים בלתי מורשים. אני גם רוצה לומר ולקבוע -  אני תיכף אמשיך - - -</w:t>
      </w:r>
    </w:p>
    <w:p w14:paraId="2475E619" w14:textId="77777777" w:rsidR="00000000" w:rsidRDefault="009B75DB">
      <w:pPr>
        <w:pStyle w:val="af0"/>
        <w:rPr>
          <w:rtl/>
        </w:rPr>
      </w:pPr>
      <w:r>
        <w:rPr>
          <w:rtl/>
        </w:rPr>
        <w:br/>
        <w:t>אתי לבני (שינוי):</w:t>
      </w:r>
    </w:p>
    <w:p w14:paraId="5A0914DD" w14:textId="77777777" w:rsidR="00000000" w:rsidRDefault="009B75DB">
      <w:pPr>
        <w:pStyle w:val="a0"/>
        <w:rPr>
          <w:rtl/>
        </w:rPr>
      </w:pPr>
    </w:p>
    <w:p w14:paraId="29723C93" w14:textId="77777777" w:rsidR="00000000" w:rsidRDefault="009B75DB">
      <w:pPr>
        <w:pStyle w:val="a0"/>
        <w:rPr>
          <w:rFonts w:hint="cs"/>
          <w:rtl/>
        </w:rPr>
      </w:pPr>
      <w:r>
        <w:rPr>
          <w:rFonts w:hint="cs"/>
          <w:rtl/>
        </w:rPr>
        <w:t xml:space="preserve">מה זה בלתי מורשים? </w:t>
      </w:r>
    </w:p>
    <w:p w14:paraId="1E8AA886" w14:textId="77777777" w:rsidR="00000000" w:rsidRDefault="009B75DB">
      <w:pPr>
        <w:pStyle w:val="-"/>
        <w:rPr>
          <w:rtl/>
        </w:rPr>
      </w:pPr>
      <w:r>
        <w:rPr>
          <w:rtl/>
        </w:rPr>
        <w:br/>
      </w:r>
      <w:bookmarkStart w:id="230" w:name="FS000000464T24_12_2003_14_19_21C"/>
      <w:bookmarkEnd w:id="230"/>
      <w:r>
        <w:rPr>
          <w:rtl/>
        </w:rPr>
        <w:t>סגן שר הביטחון זאב בוים:</w:t>
      </w:r>
    </w:p>
    <w:p w14:paraId="486FDD58" w14:textId="77777777" w:rsidR="00000000" w:rsidRDefault="009B75DB">
      <w:pPr>
        <w:pStyle w:val="a0"/>
        <w:rPr>
          <w:rtl/>
        </w:rPr>
      </w:pPr>
    </w:p>
    <w:p w14:paraId="068B4972" w14:textId="77777777" w:rsidR="00000000" w:rsidRDefault="009B75DB">
      <w:pPr>
        <w:pStyle w:val="a0"/>
        <w:ind w:firstLine="720"/>
        <w:rPr>
          <w:rFonts w:hint="cs"/>
          <w:rtl/>
        </w:rPr>
      </w:pPr>
      <w:r>
        <w:rPr>
          <w:rFonts w:hint="cs"/>
          <w:rtl/>
        </w:rPr>
        <w:t xml:space="preserve">אני אגיד לך. </w:t>
      </w:r>
    </w:p>
    <w:p w14:paraId="288D510A" w14:textId="77777777" w:rsidR="00000000" w:rsidRDefault="009B75DB">
      <w:pPr>
        <w:pStyle w:val="af0"/>
        <w:rPr>
          <w:rtl/>
        </w:rPr>
      </w:pPr>
      <w:r>
        <w:rPr>
          <w:rtl/>
        </w:rPr>
        <w:br/>
        <w:t>אתי לבני (שינוי):</w:t>
      </w:r>
    </w:p>
    <w:p w14:paraId="506AB011" w14:textId="77777777" w:rsidR="00000000" w:rsidRDefault="009B75DB">
      <w:pPr>
        <w:pStyle w:val="a0"/>
        <w:rPr>
          <w:rtl/>
        </w:rPr>
      </w:pPr>
    </w:p>
    <w:p w14:paraId="27F1684D" w14:textId="77777777" w:rsidR="00000000" w:rsidRDefault="009B75DB">
      <w:pPr>
        <w:pStyle w:val="a0"/>
        <w:rPr>
          <w:rFonts w:hint="cs"/>
          <w:rtl/>
        </w:rPr>
      </w:pPr>
      <w:r>
        <w:rPr>
          <w:rFonts w:hint="cs"/>
          <w:rtl/>
        </w:rPr>
        <w:t>אני לא מבינה.</w:t>
      </w:r>
    </w:p>
    <w:p w14:paraId="733B0991" w14:textId="77777777" w:rsidR="00000000" w:rsidRDefault="009B75DB">
      <w:pPr>
        <w:pStyle w:val="af1"/>
        <w:rPr>
          <w:rtl/>
        </w:rPr>
      </w:pPr>
      <w:r>
        <w:rPr>
          <w:rtl/>
        </w:rPr>
        <w:br/>
        <w:t>היו"ר נסים דהן:</w:t>
      </w:r>
    </w:p>
    <w:p w14:paraId="3AEAF756" w14:textId="77777777" w:rsidR="00000000" w:rsidRDefault="009B75DB">
      <w:pPr>
        <w:pStyle w:val="a0"/>
        <w:rPr>
          <w:rtl/>
        </w:rPr>
      </w:pPr>
    </w:p>
    <w:p w14:paraId="631F7B3A" w14:textId="77777777" w:rsidR="00000000" w:rsidRDefault="009B75DB">
      <w:pPr>
        <w:pStyle w:val="a0"/>
        <w:rPr>
          <w:rFonts w:hint="cs"/>
          <w:rtl/>
        </w:rPr>
      </w:pPr>
      <w:r>
        <w:rPr>
          <w:rFonts w:hint="cs"/>
          <w:rtl/>
        </w:rPr>
        <w:t>חברת הכנ</w:t>
      </w:r>
      <w:r>
        <w:rPr>
          <w:rFonts w:hint="cs"/>
          <w:rtl/>
        </w:rPr>
        <w:t>סת לבני, כיושבת-ראש, את יודעת שלא - - - דיון במליאה.</w:t>
      </w:r>
    </w:p>
    <w:p w14:paraId="49C749DE" w14:textId="77777777" w:rsidR="00000000" w:rsidRDefault="009B75DB">
      <w:pPr>
        <w:pStyle w:val="-"/>
        <w:rPr>
          <w:rtl/>
        </w:rPr>
      </w:pPr>
      <w:r>
        <w:rPr>
          <w:rtl/>
        </w:rPr>
        <w:br/>
      </w:r>
      <w:bookmarkStart w:id="231" w:name="FS000000464T24_12_2003_14_20_21C"/>
      <w:bookmarkEnd w:id="231"/>
      <w:r>
        <w:rPr>
          <w:rtl/>
        </w:rPr>
        <w:t>סגן שר הביטחון זאב בוים:</w:t>
      </w:r>
    </w:p>
    <w:p w14:paraId="7D69B5C4" w14:textId="77777777" w:rsidR="00000000" w:rsidRDefault="009B75DB">
      <w:pPr>
        <w:pStyle w:val="a0"/>
        <w:rPr>
          <w:rtl/>
        </w:rPr>
      </w:pPr>
    </w:p>
    <w:p w14:paraId="5B6F2486" w14:textId="77777777" w:rsidR="00000000" w:rsidRDefault="009B75DB">
      <w:pPr>
        <w:pStyle w:val="a0"/>
        <w:rPr>
          <w:rFonts w:hint="cs"/>
          <w:rtl/>
        </w:rPr>
      </w:pPr>
      <w:r>
        <w:rPr>
          <w:rFonts w:hint="cs"/>
          <w:rtl/>
        </w:rPr>
        <w:t xml:space="preserve">אני מבקש לקבוע גם שפינוי המאחזים שאינם מורשים הוא לא רק פועל יוצא ישיר של התחייבות שלטונית, שנתנו במסגרת מפת הדרכים, הוא גם צורך פנימי שלנו כמדינה מתוקנת, שומרת חוק. </w:t>
      </w:r>
    </w:p>
    <w:p w14:paraId="51D9207D" w14:textId="77777777" w:rsidR="00000000" w:rsidRDefault="009B75DB">
      <w:pPr>
        <w:pStyle w:val="a0"/>
        <w:rPr>
          <w:rFonts w:hint="cs"/>
          <w:rtl/>
        </w:rPr>
      </w:pPr>
    </w:p>
    <w:p w14:paraId="11C04643" w14:textId="77777777" w:rsidR="00000000" w:rsidRDefault="009B75DB">
      <w:pPr>
        <w:pStyle w:val="a0"/>
        <w:rPr>
          <w:rFonts w:hint="cs"/>
          <w:rtl/>
        </w:rPr>
      </w:pPr>
      <w:r>
        <w:rPr>
          <w:rFonts w:hint="cs"/>
          <w:rtl/>
        </w:rPr>
        <w:t>בעניין ה</w:t>
      </w:r>
      <w:r>
        <w:rPr>
          <w:rFonts w:hint="cs"/>
          <w:rtl/>
        </w:rPr>
        <w:t>זה, זה נכון בכל מקום. זה נכון גם לגבי המאחזים הבלתי-מורשים, זה נכון גם לגבי בנייה בלתי חוקית - -</w:t>
      </w:r>
    </w:p>
    <w:p w14:paraId="18542C91" w14:textId="77777777" w:rsidR="00000000" w:rsidRDefault="009B75DB">
      <w:pPr>
        <w:pStyle w:val="af0"/>
        <w:rPr>
          <w:rtl/>
        </w:rPr>
      </w:pPr>
      <w:r>
        <w:rPr>
          <w:rtl/>
        </w:rPr>
        <w:br/>
        <w:t>מאיר פרוש (יהדות התורה):</w:t>
      </w:r>
    </w:p>
    <w:p w14:paraId="703E814D" w14:textId="77777777" w:rsidR="00000000" w:rsidRDefault="009B75DB">
      <w:pPr>
        <w:pStyle w:val="a0"/>
        <w:rPr>
          <w:rtl/>
        </w:rPr>
      </w:pPr>
    </w:p>
    <w:p w14:paraId="28F363E1" w14:textId="77777777" w:rsidR="00000000" w:rsidRDefault="009B75DB">
      <w:pPr>
        <w:pStyle w:val="a0"/>
        <w:rPr>
          <w:rFonts w:hint="cs"/>
          <w:rtl/>
        </w:rPr>
      </w:pPr>
      <w:r>
        <w:rPr>
          <w:rFonts w:hint="cs"/>
          <w:rtl/>
        </w:rPr>
        <w:t xml:space="preserve">סיריל קרן, למשל. </w:t>
      </w:r>
    </w:p>
    <w:p w14:paraId="1C4B80CA" w14:textId="77777777" w:rsidR="00000000" w:rsidRDefault="009B75DB">
      <w:pPr>
        <w:pStyle w:val="-"/>
        <w:rPr>
          <w:rtl/>
        </w:rPr>
      </w:pPr>
      <w:r>
        <w:rPr>
          <w:rtl/>
        </w:rPr>
        <w:br/>
      </w:r>
      <w:bookmarkStart w:id="232" w:name="FS000000464T24_12_2003_14_22_02C"/>
      <w:bookmarkEnd w:id="232"/>
      <w:r>
        <w:rPr>
          <w:rtl/>
        </w:rPr>
        <w:t>סגן שר הביטחון זאב בוים:</w:t>
      </w:r>
    </w:p>
    <w:p w14:paraId="179874E4" w14:textId="77777777" w:rsidR="00000000" w:rsidRDefault="009B75DB">
      <w:pPr>
        <w:pStyle w:val="a0"/>
        <w:rPr>
          <w:rtl/>
        </w:rPr>
      </w:pPr>
    </w:p>
    <w:p w14:paraId="4EC90873" w14:textId="77777777" w:rsidR="00000000" w:rsidRDefault="009B75DB">
      <w:pPr>
        <w:pStyle w:val="a0"/>
        <w:rPr>
          <w:rFonts w:hint="cs"/>
          <w:rtl/>
        </w:rPr>
      </w:pPr>
      <w:r>
        <w:rPr>
          <w:rFonts w:hint="cs"/>
          <w:rtl/>
        </w:rPr>
        <w:t xml:space="preserve">- -  אדירת-ממדים שמתקיימת במדינה הזאת. בעניין הזה אנחנו נכשלים בכל מקום ובכל הזמנים. </w:t>
      </w:r>
    </w:p>
    <w:p w14:paraId="1155F168" w14:textId="77777777" w:rsidR="00000000" w:rsidRDefault="009B75DB">
      <w:pPr>
        <w:pStyle w:val="af0"/>
        <w:rPr>
          <w:rtl/>
        </w:rPr>
      </w:pPr>
      <w:r>
        <w:rPr>
          <w:rtl/>
        </w:rPr>
        <w:br/>
      </w:r>
      <w:r>
        <w:rPr>
          <w:rtl/>
        </w:rPr>
        <w:t>אורי יהודה אריאל (האיחוד הלאומי - ישראל ביתנו):</w:t>
      </w:r>
    </w:p>
    <w:p w14:paraId="291ADD27" w14:textId="77777777" w:rsidR="00000000" w:rsidRDefault="009B75DB">
      <w:pPr>
        <w:pStyle w:val="a0"/>
        <w:rPr>
          <w:rtl/>
        </w:rPr>
      </w:pPr>
    </w:p>
    <w:p w14:paraId="06A2E7C1" w14:textId="77777777" w:rsidR="00000000" w:rsidRDefault="009B75DB">
      <w:pPr>
        <w:pStyle w:val="a0"/>
        <w:rPr>
          <w:rFonts w:hint="cs"/>
          <w:rtl/>
        </w:rPr>
      </w:pPr>
      <w:r>
        <w:rPr>
          <w:rFonts w:hint="cs"/>
          <w:rtl/>
        </w:rPr>
        <w:t xml:space="preserve">אולי יהיה כישלון גם פה, יכול לקרות כזה דבר? </w:t>
      </w:r>
    </w:p>
    <w:p w14:paraId="32A18EA3" w14:textId="77777777" w:rsidR="00000000" w:rsidRDefault="009B75DB">
      <w:pPr>
        <w:pStyle w:val="af1"/>
        <w:rPr>
          <w:rtl/>
        </w:rPr>
      </w:pPr>
      <w:r>
        <w:rPr>
          <w:rtl/>
        </w:rPr>
        <w:br/>
        <w:t>היו"ר נסים דהן:</w:t>
      </w:r>
    </w:p>
    <w:p w14:paraId="7AE9CD8A" w14:textId="77777777" w:rsidR="00000000" w:rsidRDefault="009B75DB">
      <w:pPr>
        <w:pStyle w:val="a0"/>
        <w:rPr>
          <w:rtl/>
        </w:rPr>
      </w:pPr>
    </w:p>
    <w:p w14:paraId="767F2E86" w14:textId="77777777" w:rsidR="00000000" w:rsidRDefault="009B75DB">
      <w:pPr>
        <w:pStyle w:val="a0"/>
        <w:rPr>
          <w:rFonts w:hint="cs"/>
          <w:rtl/>
        </w:rPr>
      </w:pPr>
      <w:r>
        <w:rPr>
          <w:rFonts w:hint="cs"/>
          <w:rtl/>
        </w:rPr>
        <w:t>נא לא להפריע. בבקשה.</w:t>
      </w:r>
    </w:p>
    <w:p w14:paraId="0828D394" w14:textId="77777777" w:rsidR="00000000" w:rsidRDefault="009B75DB">
      <w:pPr>
        <w:pStyle w:val="-"/>
        <w:rPr>
          <w:rtl/>
        </w:rPr>
      </w:pPr>
      <w:r>
        <w:rPr>
          <w:rtl/>
        </w:rPr>
        <w:br/>
      </w:r>
      <w:bookmarkStart w:id="233" w:name="FS000000464T24_12_2003_14_23_12C"/>
      <w:bookmarkEnd w:id="233"/>
      <w:r>
        <w:rPr>
          <w:rtl/>
        </w:rPr>
        <w:t>סגן שר הביטחון זאב בוים:</w:t>
      </w:r>
    </w:p>
    <w:p w14:paraId="214982D9" w14:textId="77777777" w:rsidR="00000000" w:rsidRDefault="009B75DB">
      <w:pPr>
        <w:pStyle w:val="a0"/>
        <w:rPr>
          <w:rtl/>
        </w:rPr>
      </w:pPr>
    </w:p>
    <w:p w14:paraId="1C2D8D82" w14:textId="77777777" w:rsidR="00000000" w:rsidRDefault="009B75DB">
      <w:pPr>
        <w:pStyle w:val="a0"/>
        <w:rPr>
          <w:rFonts w:hint="cs"/>
          <w:rtl/>
        </w:rPr>
      </w:pPr>
      <w:r>
        <w:rPr>
          <w:rFonts w:hint="cs"/>
          <w:rtl/>
        </w:rPr>
        <w:t xml:space="preserve">פעולת פינוי המאחזים, חבר הכנסת רמון - שיוצא עכשיו - פעולת פינוי המאחזים הלא-מורשים, לא פסקה - - </w:t>
      </w:r>
      <w:r>
        <w:rPr>
          <w:rFonts w:hint="cs"/>
          <w:rtl/>
        </w:rPr>
        <w:t>-</w:t>
      </w:r>
    </w:p>
    <w:p w14:paraId="1A9A836E" w14:textId="77777777" w:rsidR="00000000" w:rsidRDefault="009B75DB">
      <w:pPr>
        <w:pStyle w:val="af0"/>
        <w:rPr>
          <w:rtl/>
        </w:rPr>
      </w:pPr>
      <w:r>
        <w:rPr>
          <w:rtl/>
        </w:rPr>
        <w:br/>
        <w:t>חיים רמון (העבודה-מימד):</w:t>
      </w:r>
    </w:p>
    <w:p w14:paraId="34B0C637" w14:textId="77777777" w:rsidR="00000000" w:rsidRDefault="009B75DB">
      <w:pPr>
        <w:pStyle w:val="a0"/>
        <w:rPr>
          <w:rtl/>
        </w:rPr>
      </w:pPr>
    </w:p>
    <w:p w14:paraId="7CB0E8BE" w14:textId="77777777" w:rsidR="00000000" w:rsidRDefault="009B75DB">
      <w:pPr>
        <w:pStyle w:val="a0"/>
        <w:rPr>
          <w:rFonts w:hint="cs"/>
          <w:rtl/>
        </w:rPr>
      </w:pPr>
      <w:r>
        <w:rPr>
          <w:rFonts w:hint="cs"/>
          <w:rtl/>
        </w:rPr>
        <w:t>לרגע.</w:t>
      </w:r>
    </w:p>
    <w:p w14:paraId="29DDCD24" w14:textId="77777777" w:rsidR="00000000" w:rsidRDefault="009B75DB">
      <w:pPr>
        <w:pStyle w:val="-"/>
        <w:rPr>
          <w:rtl/>
        </w:rPr>
      </w:pPr>
      <w:r>
        <w:rPr>
          <w:rtl/>
        </w:rPr>
        <w:br/>
      </w:r>
      <w:bookmarkStart w:id="234" w:name="FS000000464T24_12_2003_14_23_44C"/>
      <w:bookmarkEnd w:id="234"/>
      <w:r>
        <w:rPr>
          <w:rtl/>
        </w:rPr>
        <w:t>סגן שר הביטחון זאב בוים:</w:t>
      </w:r>
    </w:p>
    <w:p w14:paraId="3D13AB54" w14:textId="77777777" w:rsidR="00000000" w:rsidRDefault="009B75DB">
      <w:pPr>
        <w:pStyle w:val="a0"/>
        <w:rPr>
          <w:rtl/>
        </w:rPr>
      </w:pPr>
    </w:p>
    <w:p w14:paraId="36A099C5" w14:textId="77777777" w:rsidR="00000000" w:rsidRDefault="009B75DB">
      <w:pPr>
        <w:pStyle w:val="a0"/>
        <w:rPr>
          <w:rFonts w:hint="cs"/>
          <w:rtl/>
        </w:rPr>
      </w:pPr>
      <w:r>
        <w:rPr>
          <w:rFonts w:hint="cs"/>
          <w:rtl/>
        </w:rPr>
        <w:t xml:space="preserve">- - - לא פסקה לרגע, נכון. מאז מרס 2001 הורדו - חברת הכנסת לבני - 68 מאחזים - - </w:t>
      </w:r>
    </w:p>
    <w:p w14:paraId="4A37F5C1" w14:textId="77777777" w:rsidR="00000000" w:rsidRDefault="009B75DB">
      <w:pPr>
        <w:pStyle w:val="af0"/>
        <w:rPr>
          <w:rtl/>
        </w:rPr>
      </w:pPr>
      <w:r>
        <w:rPr>
          <w:rtl/>
        </w:rPr>
        <w:br/>
        <w:t>רוני בר-און (הליכוד):</w:t>
      </w:r>
    </w:p>
    <w:p w14:paraId="5FDBC920" w14:textId="77777777" w:rsidR="00000000" w:rsidRDefault="009B75DB">
      <w:pPr>
        <w:pStyle w:val="a0"/>
        <w:rPr>
          <w:rtl/>
        </w:rPr>
      </w:pPr>
    </w:p>
    <w:p w14:paraId="0DBFAC91" w14:textId="77777777" w:rsidR="00000000" w:rsidRDefault="009B75DB">
      <w:pPr>
        <w:pStyle w:val="a0"/>
        <w:rPr>
          <w:rFonts w:hint="cs"/>
          <w:rtl/>
        </w:rPr>
      </w:pPr>
      <w:r>
        <w:rPr>
          <w:rFonts w:hint="cs"/>
          <w:rtl/>
        </w:rPr>
        <w:t xml:space="preserve">רע מאוד. </w:t>
      </w:r>
    </w:p>
    <w:p w14:paraId="0D4BE549" w14:textId="77777777" w:rsidR="00000000" w:rsidRDefault="009B75DB">
      <w:pPr>
        <w:pStyle w:val="-"/>
        <w:rPr>
          <w:rtl/>
        </w:rPr>
      </w:pPr>
      <w:r>
        <w:rPr>
          <w:rtl/>
        </w:rPr>
        <w:br/>
      </w:r>
      <w:bookmarkStart w:id="235" w:name="FS000000464T24_12_2003_14_24_35C"/>
      <w:bookmarkEnd w:id="235"/>
      <w:r>
        <w:rPr>
          <w:rtl/>
        </w:rPr>
        <w:t>סגן שר הביטחון זאב בוים:</w:t>
      </w:r>
    </w:p>
    <w:p w14:paraId="33A7D43F" w14:textId="77777777" w:rsidR="00000000" w:rsidRDefault="009B75DB">
      <w:pPr>
        <w:pStyle w:val="a0"/>
        <w:rPr>
          <w:rtl/>
        </w:rPr>
      </w:pPr>
    </w:p>
    <w:p w14:paraId="48864D9A" w14:textId="77777777" w:rsidR="00000000" w:rsidRDefault="009B75DB">
      <w:pPr>
        <w:pStyle w:val="a0"/>
        <w:rPr>
          <w:rFonts w:hint="cs"/>
          <w:rtl/>
        </w:rPr>
      </w:pPr>
      <w:r>
        <w:rPr>
          <w:rFonts w:hint="cs"/>
          <w:rtl/>
        </w:rPr>
        <w:t xml:space="preserve">- -  מתוכם - 51 מאחזים פונו ב-13 החודשים האחרונים. </w:t>
      </w:r>
    </w:p>
    <w:p w14:paraId="635BE92E" w14:textId="77777777" w:rsidR="00000000" w:rsidRDefault="009B75DB">
      <w:pPr>
        <w:pStyle w:val="af0"/>
        <w:rPr>
          <w:rtl/>
        </w:rPr>
      </w:pPr>
      <w:r>
        <w:rPr>
          <w:rtl/>
        </w:rPr>
        <w:br/>
      </w:r>
      <w:r>
        <w:rPr>
          <w:rtl/>
        </w:rPr>
        <w:t>אתי לבני (שינוי):</w:t>
      </w:r>
    </w:p>
    <w:p w14:paraId="580D7A8D" w14:textId="77777777" w:rsidR="00000000" w:rsidRDefault="009B75DB">
      <w:pPr>
        <w:pStyle w:val="a0"/>
        <w:rPr>
          <w:rtl/>
        </w:rPr>
      </w:pPr>
    </w:p>
    <w:p w14:paraId="18236232" w14:textId="77777777" w:rsidR="00000000" w:rsidRDefault="009B75DB">
      <w:pPr>
        <w:pStyle w:val="a0"/>
        <w:rPr>
          <w:rFonts w:hint="cs"/>
          <w:rtl/>
        </w:rPr>
      </w:pPr>
      <w:r>
        <w:rPr>
          <w:rFonts w:hint="cs"/>
          <w:rtl/>
        </w:rPr>
        <w:t>כמה מאחזים מאוישים?</w:t>
      </w:r>
    </w:p>
    <w:p w14:paraId="207ACC04" w14:textId="77777777" w:rsidR="00000000" w:rsidRDefault="009B75DB">
      <w:pPr>
        <w:pStyle w:val="af0"/>
        <w:rPr>
          <w:rtl/>
        </w:rPr>
      </w:pPr>
      <w:r>
        <w:rPr>
          <w:rtl/>
        </w:rPr>
        <w:br/>
        <w:t>קריאות:</w:t>
      </w:r>
    </w:p>
    <w:p w14:paraId="21F1839B" w14:textId="77777777" w:rsidR="00000000" w:rsidRDefault="009B75DB">
      <w:pPr>
        <w:pStyle w:val="a0"/>
        <w:rPr>
          <w:rtl/>
        </w:rPr>
      </w:pPr>
    </w:p>
    <w:p w14:paraId="49529618" w14:textId="77777777" w:rsidR="00000000" w:rsidRDefault="009B75DB">
      <w:pPr>
        <w:pStyle w:val="a0"/>
        <w:rPr>
          <w:rFonts w:hint="cs"/>
          <w:rtl/>
        </w:rPr>
      </w:pPr>
      <w:r>
        <w:rPr>
          <w:rFonts w:hint="cs"/>
          <w:rtl/>
        </w:rPr>
        <w:t>- - -</w:t>
      </w:r>
    </w:p>
    <w:p w14:paraId="0054E6D2" w14:textId="77777777" w:rsidR="00000000" w:rsidRDefault="009B75DB">
      <w:pPr>
        <w:pStyle w:val="-"/>
        <w:rPr>
          <w:rtl/>
        </w:rPr>
      </w:pPr>
      <w:r>
        <w:rPr>
          <w:rtl/>
        </w:rPr>
        <w:br/>
      </w:r>
      <w:bookmarkStart w:id="236" w:name="FS000000464T24_12_2003_14_25_14C"/>
      <w:bookmarkEnd w:id="236"/>
      <w:r>
        <w:rPr>
          <w:rtl/>
        </w:rPr>
        <w:t>סגן שר הביטחון זאב בוים:</w:t>
      </w:r>
    </w:p>
    <w:p w14:paraId="5427C06F" w14:textId="77777777" w:rsidR="00000000" w:rsidRDefault="009B75DB">
      <w:pPr>
        <w:pStyle w:val="a0"/>
        <w:rPr>
          <w:rtl/>
        </w:rPr>
      </w:pPr>
    </w:p>
    <w:p w14:paraId="140E3A5F" w14:textId="77777777" w:rsidR="00000000" w:rsidRDefault="009B75DB">
      <w:pPr>
        <w:pStyle w:val="a0"/>
        <w:rPr>
          <w:rFonts w:hint="cs"/>
          <w:rtl/>
        </w:rPr>
      </w:pPr>
      <w:r>
        <w:rPr>
          <w:rFonts w:hint="cs"/>
          <w:rtl/>
        </w:rPr>
        <w:t xml:space="preserve">רגע. הנה, אני מדבר על המאוישים. </w:t>
      </w:r>
    </w:p>
    <w:p w14:paraId="00E1FA6D" w14:textId="77777777" w:rsidR="00000000" w:rsidRDefault="009B75DB">
      <w:pPr>
        <w:pStyle w:val="af1"/>
        <w:rPr>
          <w:rtl/>
        </w:rPr>
      </w:pPr>
      <w:r>
        <w:rPr>
          <w:rtl/>
        </w:rPr>
        <w:br/>
        <w:t>היו"ר נסים דהן:</w:t>
      </w:r>
    </w:p>
    <w:p w14:paraId="7850C5A4" w14:textId="77777777" w:rsidR="00000000" w:rsidRDefault="009B75DB">
      <w:pPr>
        <w:pStyle w:val="a0"/>
        <w:rPr>
          <w:rtl/>
        </w:rPr>
      </w:pPr>
    </w:p>
    <w:p w14:paraId="4DBB1E90" w14:textId="77777777" w:rsidR="00000000" w:rsidRDefault="009B75DB">
      <w:pPr>
        <w:pStyle w:val="a0"/>
        <w:rPr>
          <w:rFonts w:hint="cs"/>
          <w:rtl/>
        </w:rPr>
      </w:pPr>
      <w:r>
        <w:rPr>
          <w:rFonts w:hint="cs"/>
          <w:rtl/>
        </w:rPr>
        <w:t>את עוד לא גמרת את השאלה, וכבר יש תשובה. נא להמתין.</w:t>
      </w:r>
    </w:p>
    <w:p w14:paraId="1E90549A" w14:textId="77777777" w:rsidR="00000000" w:rsidRDefault="009B75DB">
      <w:pPr>
        <w:pStyle w:val="-"/>
        <w:rPr>
          <w:rtl/>
        </w:rPr>
      </w:pPr>
      <w:r>
        <w:rPr>
          <w:rtl/>
        </w:rPr>
        <w:br/>
      </w:r>
      <w:bookmarkStart w:id="237" w:name="FS000000464T24_12_2003_14_26_20C"/>
      <w:bookmarkEnd w:id="237"/>
      <w:r>
        <w:rPr>
          <w:rtl/>
        </w:rPr>
        <w:t>סגן שר הביטחון זאב בוים:</w:t>
      </w:r>
    </w:p>
    <w:p w14:paraId="220A6D11" w14:textId="77777777" w:rsidR="00000000" w:rsidRDefault="009B75DB">
      <w:pPr>
        <w:pStyle w:val="a0"/>
        <w:rPr>
          <w:rtl/>
        </w:rPr>
      </w:pPr>
    </w:p>
    <w:p w14:paraId="0506E5D8" w14:textId="77777777" w:rsidR="00000000" w:rsidRDefault="009B75DB">
      <w:pPr>
        <w:pStyle w:val="a0"/>
        <w:rPr>
          <w:rFonts w:hint="cs"/>
          <w:rtl/>
        </w:rPr>
      </w:pPr>
      <w:r>
        <w:rPr>
          <w:rFonts w:hint="cs"/>
          <w:rtl/>
        </w:rPr>
        <w:t>יש תשובה. זה הולך לפי הסדר. הנה.</w:t>
      </w:r>
    </w:p>
    <w:p w14:paraId="74AC3993" w14:textId="77777777" w:rsidR="00000000" w:rsidRDefault="009B75DB">
      <w:pPr>
        <w:pStyle w:val="af0"/>
        <w:rPr>
          <w:rtl/>
        </w:rPr>
      </w:pPr>
      <w:r>
        <w:rPr>
          <w:rtl/>
        </w:rPr>
        <w:br/>
        <w:t>רוני בר-און</w:t>
      </w:r>
      <w:r>
        <w:rPr>
          <w:rtl/>
        </w:rPr>
        <w:t xml:space="preserve"> (הליכוד):</w:t>
      </w:r>
    </w:p>
    <w:p w14:paraId="0E29BFC1" w14:textId="77777777" w:rsidR="00000000" w:rsidRDefault="009B75DB">
      <w:pPr>
        <w:pStyle w:val="a0"/>
        <w:rPr>
          <w:rtl/>
        </w:rPr>
      </w:pPr>
    </w:p>
    <w:p w14:paraId="72AE129F" w14:textId="77777777" w:rsidR="00000000" w:rsidRDefault="009B75DB">
      <w:pPr>
        <w:pStyle w:val="a0"/>
        <w:rPr>
          <w:rFonts w:hint="cs"/>
          <w:rtl/>
        </w:rPr>
      </w:pPr>
      <w:r>
        <w:rPr>
          <w:rFonts w:hint="cs"/>
          <w:rtl/>
        </w:rPr>
        <w:t>אתם לא תצליחו - - - הם לא יהיו מסופקים - - -</w:t>
      </w:r>
    </w:p>
    <w:p w14:paraId="1B0D50DB" w14:textId="77777777" w:rsidR="00000000" w:rsidRDefault="009B75DB">
      <w:pPr>
        <w:pStyle w:val="-"/>
        <w:rPr>
          <w:rtl/>
        </w:rPr>
      </w:pPr>
      <w:r>
        <w:rPr>
          <w:rtl/>
        </w:rPr>
        <w:br/>
      </w:r>
      <w:bookmarkStart w:id="238" w:name="FS000000464T24_12_2003_14_27_12C"/>
      <w:bookmarkEnd w:id="238"/>
      <w:r>
        <w:rPr>
          <w:rtl/>
        </w:rPr>
        <w:t>סגן שר הביטחון זאב בוים:</w:t>
      </w:r>
    </w:p>
    <w:p w14:paraId="68E39508" w14:textId="77777777" w:rsidR="00000000" w:rsidRDefault="009B75DB">
      <w:pPr>
        <w:pStyle w:val="a0"/>
        <w:rPr>
          <w:rtl/>
        </w:rPr>
      </w:pPr>
    </w:p>
    <w:p w14:paraId="7DD94BF0" w14:textId="77777777" w:rsidR="00000000" w:rsidRDefault="009B75DB">
      <w:pPr>
        <w:pStyle w:val="a0"/>
        <w:rPr>
          <w:rFonts w:hint="cs"/>
          <w:rtl/>
        </w:rPr>
      </w:pPr>
      <w:r>
        <w:rPr>
          <w:rFonts w:hint="cs"/>
          <w:rtl/>
        </w:rPr>
        <w:t>חבר הכנסת בר-און, תודה. מי כמוך, ואחרים, שממעיטים בחשיבות הפעולות האלה - שאני ציינתי - ומבטלים בטענה שמאחזים שפונו אינם נחשבים בחלקם - כמה מאוישים וכמה לא מאוישים - ישאל את</w:t>
      </w:r>
      <w:r>
        <w:rPr>
          <w:rFonts w:hint="cs"/>
          <w:rtl/>
        </w:rPr>
        <w:t xml:space="preserve"> עצמו, כיצד בדיוק אותם מאחזים שעליהם הם שמים סימן שאלה, מופיעים ברשימות שלהם. </w:t>
      </w:r>
    </w:p>
    <w:p w14:paraId="144335F1" w14:textId="77777777" w:rsidR="00000000" w:rsidRDefault="009B75DB">
      <w:pPr>
        <w:pStyle w:val="a0"/>
        <w:rPr>
          <w:rFonts w:hint="cs"/>
          <w:rtl/>
        </w:rPr>
      </w:pPr>
    </w:p>
    <w:p w14:paraId="71792CD9" w14:textId="77777777" w:rsidR="00000000" w:rsidRDefault="009B75DB">
      <w:pPr>
        <w:pStyle w:val="a0"/>
        <w:rPr>
          <w:rFonts w:hint="cs"/>
          <w:rtl/>
        </w:rPr>
      </w:pPr>
      <w:r>
        <w:rPr>
          <w:rFonts w:hint="cs"/>
          <w:rtl/>
        </w:rPr>
        <w:t>אם פעם אחת מבקשים לצרף סוג כזה של מאחזים לרשימה - ויש גם סוג כזה - על מנת להתהדר בהיקפם ולנגח באמצעותם את הממשלה, אז את וחברייך צריכים להיות מספיק הגונים על מנת להמעיט ולקצץ בר</w:t>
      </w:r>
      <w:r>
        <w:rPr>
          <w:rFonts w:hint="cs"/>
          <w:rtl/>
        </w:rPr>
        <w:t>שימה הזאת, אם הסוג הזה מתפנה. זה לא עושים. זו לא דרך חד-צדדית. תהיו הגונים בעניין הזה.</w:t>
      </w:r>
    </w:p>
    <w:p w14:paraId="50BA79EA" w14:textId="77777777" w:rsidR="00000000" w:rsidRDefault="009B75DB">
      <w:pPr>
        <w:pStyle w:val="a0"/>
        <w:rPr>
          <w:rFonts w:hint="cs"/>
          <w:rtl/>
        </w:rPr>
      </w:pPr>
    </w:p>
    <w:p w14:paraId="1CE3F43B" w14:textId="77777777" w:rsidR="00000000" w:rsidRDefault="009B75DB">
      <w:pPr>
        <w:pStyle w:val="a0"/>
        <w:rPr>
          <w:rFonts w:hint="cs"/>
          <w:rtl/>
        </w:rPr>
      </w:pPr>
      <w:r>
        <w:rPr>
          <w:rFonts w:hint="cs"/>
          <w:rtl/>
        </w:rPr>
        <w:t>הלאה. הפרמטרים שעל-פיהם נקבע הסטטוס של יישוב זה או אחר ביש"ע, נוגעים להחלטות שלטוניות, למעמד הקרקע, לשיקולים אסטרטגיים ולחוקי התכנון והבנייה, ובהתאם לפרמטרים האלה מתבצע</w:t>
      </w:r>
      <w:r>
        <w:rPr>
          <w:rFonts w:hint="cs"/>
          <w:rtl/>
        </w:rPr>
        <w:t xml:space="preserve">ים הפינויים של המאחזים הבלתי-מורשים. וכללים אלה - כוחם יפה גם לגבי מגרון. תודה רבה, אדוני. </w:t>
      </w:r>
    </w:p>
    <w:p w14:paraId="701D3653" w14:textId="77777777" w:rsidR="00000000" w:rsidRDefault="009B75DB">
      <w:pPr>
        <w:pStyle w:val="af1"/>
        <w:rPr>
          <w:rtl/>
        </w:rPr>
      </w:pPr>
      <w:r>
        <w:rPr>
          <w:rtl/>
        </w:rPr>
        <w:br/>
        <w:t>היו"ר נסים דהן:</w:t>
      </w:r>
    </w:p>
    <w:p w14:paraId="2BBA0584" w14:textId="77777777" w:rsidR="00000000" w:rsidRDefault="009B75DB">
      <w:pPr>
        <w:pStyle w:val="a0"/>
        <w:rPr>
          <w:rtl/>
        </w:rPr>
      </w:pPr>
    </w:p>
    <w:p w14:paraId="1A725A12" w14:textId="77777777" w:rsidR="00000000" w:rsidRDefault="009B75DB">
      <w:pPr>
        <w:pStyle w:val="a0"/>
        <w:rPr>
          <w:rFonts w:hint="cs"/>
          <w:rtl/>
        </w:rPr>
      </w:pPr>
      <w:r>
        <w:rPr>
          <w:rFonts w:hint="cs"/>
          <w:rtl/>
        </w:rPr>
        <w:t xml:space="preserve">תודה רבה. מה אתה מציע, כבוד סגן השר? </w:t>
      </w:r>
    </w:p>
    <w:p w14:paraId="2FF61219" w14:textId="77777777" w:rsidR="00000000" w:rsidRDefault="009B75DB">
      <w:pPr>
        <w:pStyle w:val="-"/>
        <w:rPr>
          <w:rtl/>
        </w:rPr>
      </w:pPr>
      <w:r>
        <w:rPr>
          <w:rtl/>
        </w:rPr>
        <w:br/>
      </w:r>
      <w:bookmarkStart w:id="239" w:name="FS000000464T24_12_2003_14_32_15C"/>
      <w:bookmarkEnd w:id="239"/>
      <w:r>
        <w:rPr>
          <w:rtl/>
        </w:rPr>
        <w:t>סגן שר הביטחון זאב בוים:</w:t>
      </w:r>
    </w:p>
    <w:p w14:paraId="0E210D58" w14:textId="77777777" w:rsidR="00000000" w:rsidRDefault="009B75DB">
      <w:pPr>
        <w:pStyle w:val="a0"/>
        <w:rPr>
          <w:rtl/>
        </w:rPr>
      </w:pPr>
    </w:p>
    <w:p w14:paraId="2509AEA7" w14:textId="77777777" w:rsidR="00000000" w:rsidRDefault="009B75DB">
      <w:pPr>
        <w:pStyle w:val="a0"/>
        <w:rPr>
          <w:rFonts w:hint="cs"/>
          <w:rtl/>
        </w:rPr>
      </w:pPr>
      <w:r>
        <w:rPr>
          <w:rFonts w:hint="cs"/>
          <w:rtl/>
        </w:rPr>
        <w:t>אני מציע להסתפק בתשובה.</w:t>
      </w:r>
    </w:p>
    <w:p w14:paraId="7F7E13A8" w14:textId="77777777" w:rsidR="00000000" w:rsidRDefault="009B75DB">
      <w:pPr>
        <w:pStyle w:val="af1"/>
        <w:rPr>
          <w:rtl/>
        </w:rPr>
      </w:pPr>
      <w:r>
        <w:rPr>
          <w:rtl/>
        </w:rPr>
        <w:br/>
        <w:t>היו"ר נסים דהן:</w:t>
      </w:r>
    </w:p>
    <w:p w14:paraId="22C50FD1" w14:textId="77777777" w:rsidR="00000000" w:rsidRDefault="009B75DB">
      <w:pPr>
        <w:pStyle w:val="a0"/>
        <w:rPr>
          <w:rtl/>
        </w:rPr>
      </w:pPr>
    </w:p>
    <w:p w14:paraId="7CFC7B18" w14:textId="77777777" w:rsidR="00000000" w:rsidRDefault="009B75DB">
      <w:pPr>
        <w:pStyle w:val="a0"/>
        <w:rPr>
          <w:rFonts w:hint="cs"/>
          <w:rtl/>
        </w:rPr>
      </w:pPr>
      <w:r>
        <w:rPr>
          <w:rFonts w:hint="cs"/>
          <w:rtl/>
        </w:rPr>
        <w:t xml:space="preserve">אנחנו נשאל את המציעים. </w:t>
      </w:r>
    </w:p>
    <w:p w14:paraId="7D0B546E" w14:textId="77777777" w:rsidR="00000000" w:rsidRDefault="009B75DB">
      <w:pPr>
        <w:pStyle w:val="af0"/>
        <w:rPr>
          <w:rtl/>
        </w:rPr>
      </w:pPr>
      <w:r>
        <w:rPr>
          <w:rtl/>
        </w:rPr>
        <w:br/>
        <w:t>קריאה:</w:t>
      </w:r>
    </w:p>
    <w:p w14:paraId="36B304F6" w14:textId="77777777" w:rsidR="00000000" w:rsidRDefault="009B75DB">
      <w:pPr>
        <w:pStyle w:val="a0"/>
        <w:rPr>
          <w:rtl/>
        </w:rPr>
      </w:pPr>
    </w:p>
    <w:p w14:paraId="0CD214BB" w14:textId="77777777" w:rsidR="00000000" w:rsidRDefault="009B75DB">
      <w:pPr>
        <w:pStyle w:val="a0"/>
        <w:rPr>
          <w:rFonts w:hint="cs"/>
          <w:rtl/>
        </w:rPr>
      </w:pPr>
      <w:r>
        <w:rPr>
          <w:rFonts w:hint="cs"/>
          <w:rtl/>
        </w:rPr>
        <w:t>- - -</w:t>
      </w:r>
    </w:p>
    <w:p w14:paraId="727208B9" w14:textId="77777777" w:rsidR="00000000" w:rsidRDefault="009B75DB">
      <w:pPr>
        <w:pStyle w:val="af1"/>
        <w:rPr>
          <w:rtl/>
        </w:rPr>
      </w:pPr>
      <w:r>
        <w:rPr>
          <w:rtl/>
        </w:rPr>
        <w:br/>
        <w:t>היו"ר נסים דהן:</w:t>
      </w:r>
    </w:p>
    <w:p w14:paraId="1BC5834A" w14:textId="77777777" w:rsidR="00000000" w:rsidRDefault="009B75DB">
      <w:pPr>
        <w:pStyle w:val="a0"/>
        <w:rPr>
          <w:rtl/>
        </w:rPr>
      </w:pPr>
    </w:p>
    <w:p w14:paraId="034A7EE2" w14:textId="77777777" w:rsidR="00000000" w:rsidRDefault="009B75DB">
      <w:pPr>
        <w:pStyle w:val="a0"/>
        <w:rPr>
          <w:rFonts w:hint="cs"/>
          <w:rtl/>
        </w:rPr>
      </w:pPr>
      <w:r>
        <w:rPr>
          <w:rFonts w:hint="cs"/>
          <w:rtl/>
        </w:rPr>
        <w:t xml:space="preserve">רגע. אנחנו כבר נותנים. כיוון שהשר מציע להסתפק, אם חברי הכנסת יסתפקו - אין יותר דוברים. ולכן אני שואל את חיים כץ - אינו נוכח, את חיים רמון - שאינו נוכח, ואת אורי אריאל. </w:t>
      </w:r>
    </w:p>
    <w:p w14:paraId="5BF26523" w14:textId="77777777" w:rsidR="00000000" w:rsidRDefault="009B75DB">
      <w:pPr>
        <w:pStyle w:val="af0"/>
        <w:rPr>
          <w:rtl/>
        </w:rPr>
      </w:pPr>
      <w:r>
        <w:rPr>
          <w:rtl/>
        </w:rPr>
        <w:br/>
        <w:t>אורי יהודה אריאל (האיחוד הלאומי - ישראל ביתנו):</w:t>
      </w:r>
    </w:p>
    <w:p w14:paraId="7D1EE307" w14:textId="77777777" w:rsidR="00000000" w:rsidRDefault="009B75DB">
      <w:pPr>
        <w:pStyle w:val="a0"/>
        <w:rPr>
          <w:rtl/>
        </w:rPr>
      </w:pPr>
    </w:p>
    <w:p w14:paraId="24F8894B" w14:textId="77777777" w:rsidR="00000000" w:rsidRDefault="009B75DB">
      <w:pPr>
        <w:pStyle w:val="a0"/>
        <w:rPr>
          <w:rFonts w:hint="cs"/>
          <w:rtl/>
        </w:rPr>
      </w:pPr>
      <w:r>
        <w:rPr>
          <w:rFonts w:hint="cs"/>
          <w:rtl/>
        </w:rPr>
        <w:t>אני מסתפק בתשובת כב</w:t>
      </w:r>
      <w:r>
        <w:rPr>
          <w:rFonts w:hint="cs"/>
          <w:rtl/>
        </w:rPr>
        <w:t xml:space="preserve">וד סגן השר. </w:t>
      </w:r>
    </w:p>
    <w:p w14:paraId="6DB7BE90" w14:textId="77777777" w:rsidR="00000000" w:rsidRDefault="009B75DB">
      <w:pPr>
        <w:pStyle w:val="af1"/>
        <w:rPr>
          <w:rFonts w:hint="cs"/>
          <w:rtl/>
        </w:rPr>
      </w:pPr>
    </w:p>
    <w:p w14:paraId="3D167C9E" w14:textId="77777777" w:rsidR="00000000" w:rsidRDefault="009B75DB">
      <w:pPr>
        <w:pStyle w:val="af1"/>
        <w:rPr>
          <w:rtl/>
        </w:rPr>
      </w:pPr>
      <w:r>
        <w:rPr>
          <w:rtl/>
        </w:rPr>
        <w:t>היו"ר נסים דהן:</w:t>
      </w:r>
    </w:p>
    <w:p w14:paraId="22B79F3A" w14:textId="77777777" w:rsidR="00000000" w:rsidRDefault="009B75DB">
      <w:pPr>
        <w:pStyle w:val="a0"/>
        <w:rPr>
          <w:rtl/>
        </w:rPr>
      </w:pPr>
    </w:p>
    <w:p w14:paraId="79644823" w14:textId="77777777" w:rsidR="00000000" w:rsidRDefault="009B75DB">
      <w:pPr>
        <w:pStyle w:val="a0"/>
        <w:rPr>
          <w:rFonts w:hint="cs"/>
          <w:rtl/>
        </w:rPr>
      </w:pPr>
      <w:r>
        <w:rPr>
          <w:rFonts w:hint="cs"/>
          <w:rtl/>
        </w:rPr>
        <w:t>אתה מסתפק. חברת הכנסת אתי לבני.</w:t>
      </w:r>
    </w:p>
    <w:p w14:paraId="17305F47" w14:textId="77777777" w:rsidR="00000000" w:rsidRDefault="009B75DB">
      <w:pPr>
        <w:pStyle w:val="af0"/>
        <w:rPr>
          <w:rtl/>
        </w:rPr>
      </w:pPr>
      <w:r>
        <w:rPr>
          <w:rtl/>
        </w:rPr>
        <w:br/>
        <w:t>אתי לבני (שינוי):</w:t>
      </w:r>
    </w:p>
    <w:p w14:paraId="35C3E44F" w14:textId="77777777" w:rsidR="00000000" w:rsidRDefault="009B75DB">
      <w:pPr>
        <w:pStyle w:val="a0"/>
        <w:rPr>
          <w:rtl/>
        </w:rPr>
      </w:pPr>
    </w:p>
    <w:p w14:paraId="371A8969" w14:textId="77777777" w:rsidR="00000000" w:rsidRDefault="009B75DB">
      <w:pPr>
        <w:pStyle w:val="a0"/>
        <w:rPr>
          <w:rFonts w:hint="cs"/>
          <w:rtl/>
        </w:rPr>
      </w:pPr>
      <w:r>
        <w:rPr>
          <w:rFonts w:hint="cs"/>
          <w:rtl/>
        </w:rPr>
        <w:t>אני מבקשת להעביר לוועדה.</w:t>
      </w:r>
    </w:p>
    <w:p w14:paraId="10164B67" w14:textId="77777777" w:rsidR="00000000" w:rsidRDefault="009B75DB">
      <w:pPr>
        <w:pStyle w:val="af1"/>
        <w:rPr>
          <w:rtl/>
        </w:rPr>
      </w:pPr>
      <w:r>
        <w:rPr>
          <w:rtl/>
        </w:rPr>
        <w:br/>
        <w:t>היו"ר נסים דהן:</w:t>
      </w:r>
    </w:p>
    <w:p w14:paraId="4257621E" w14:textId="77777777" w:rsidR="00000000" w:rsidRDefault="009B75DB">
      <w:pPr>
        <w:pStyle w:val="a0"/>
        <w:rPr>
          <w:rtl/>
        </w:rPr>
      </w:pPr>
    </w:p>
    <w:p w14:paraId="2D5BFF7A" w14:textId="77777777" w:rsidR="00000000" w:rsidRDefault="009B75DB">
      <w:pPr>
        <w:pStyle w:val="a0"/>
        <w:rPr>
          <w:rFonts w:hint="cs"/>
          <w:rtl/>
        </w:rPr>
      </w:pPr>
      <w:r>
        <w:rPr>
          <w:rFonts w:hint="cs"/>
          <w:rtl/>
        </w:rPr>
        <w:t xml:space="preserve">את יכולה לבקש דיון במליאה, אבל את מתנגדת להצעתו של סגן השר להסתפק בתשובתו. </w:t>
      </w:r>
    </w:p>
    <w:p w14:paraId="3D64B859" w14:textId="77777777" w:rsidR="00000000" w:rsidRDefault="009B75DB">
      <w:pPr>
        <w:pStyle w:val="af0"/>
        <w:rPr>
          <w:rtl/>
        </w:rPr>
      </w:pPr>
      <w:r>
        <w:rPr>
          <w:rtl/>
        </w:rPr>
        <w:br/>
        <w:t>אתי לבני (שינוי):</w:t>
      </w:r>
    </w:p>
    <w:p w14:paraId="5C00FDAE" w14:textId="77777777" w:rsidR="00000000" w:rsidRDefault="009B75DB">
      <w:pPr>
        <w:pStyle w:val="a0"/>
        <w:rPr>
          <w:rtl/>
        </w:rPr>
      </w:pPr>
    </w:p>
    <w:p w14:paraId="2D10E3C3" w14:textId="77777777" w:rsidR="00000000" w:rsidRDefault="009B75DB">
      <w:pPr>
        <w:pStyle w:val="a0"/>
        <w:rPr>
          <w:rFonts w:hint="cs"/>
          <w:rtl/>
        </w:rPr>
      </w:pPr>
      <w:r>
        <w:rPr>
          <w:rFonts w:hint="cs"/>
          <w:rtl/>
        </w:rPr>
        <w:t xml:space="preserve">נכון. </w:t>
      </w:r>
    </w:p>
    <w:p w14:paraId="7BFE8AB9" w14:textId="77777777" w:rsidR="00000000" w:rsidRDefault="009B75DB">
      <w:pPr>
        <w:pStyle w:val="af1"/>
        <w:rPr>
          <w:rtl/>
        </w:rPr>
      </w:pPr>
      <w:r>
        <w:rPr>
          <w:rtl/>
        </w:rPr>
        <w:br/>
        <w:t>היו"ר נסים דהן:</w:t>
      </w:r>
    </w:p>
    <w:p w14:paraId="6F1CE812" w14:textId="77777777" w:rsidR="00000000" w:rsidRDefault="009B75DB">
      <w:pPr>
        <w:pStyle w:val="a0"/>
        <w:rPr>
          <w:rtl/>
        </w:rPr>
      </w:pPr>
    </w:p>
    <w:p w14:paraId="42FFE6F6" w14:textId="77777777" w:rsidR="00000000" w:rsidRDefault="009B75DB">
      <w:pPr>
        <w:pStyle w:val="a0"/>
        <w:rPr>
          <w:rFonts w:hint="cs"/>
          <w:rtl/>
        </w:rPr>
      </w:pPr>
      <w:r>
        <w:rPr>
          <w:rFonts w:hint="cs"/>
          <w:rtl/>
        </w:rPr>
        <w:t>אם כן, יש</w:t>
      </w:r>
      <w:r>
        <w:rPr>
          <w:rFonts w:hint="cs"/>
          <w:rtl/>
        </w:rPr>
        <w:t xml:space="preserve"> לנו תשובה - - -</w:t>
      </w:r>
    </w:p>
    <w:p w14:paraId="6E4C3EE9" w14:textId="77777777" w:rsidR="00000000" w:rsidRDefault="009B75DB">
      <w:pPr>
        <w:pStyle w:val="af0"/>
        <w:rPr>
          <w:rtl/>
        </w:rPr>
      </w:pPr>
      <w:r>
        <w:rPr>
          <w:rtl/>
        </w:rPr>
        <w:br/>
        <w:t>רוני בר-און (הליכוד):</w:t>
      </w:r>
    </w:p>
    <w:p w14:paraId="7E165EC9" w14:textId="77777777" w:rsidR="00000000" w:rsidRDefault="009B75DB">
      <w:pPr>
        <w:pStyle w:val="a0"/>
        <w:rPr>
          <w:rtl/>
        </w:rPr>
      </w:pPr>
    </w:p>
    <w:p w14:paraId="3B3F45D2" w14:textId="77777777" w:rsidR="00000000" w:rsidRDefault="009B75DB">
      <w:pPr>
        <w:pStyle w:val="a0"/>
        <w:rPr>
          <w:rFonts w:hint="cs"/>
          <w:rtl/>
        </w:rPr>
      </w:pPr>
      <w:r>
        <w:rPr>
          <w:rFonts w:hint="cs"/>
          <w:rtl/>
        </w:rPr>
        <w:t xml:space="preserve">חבר הכנסת רמון ביקש שאני אגיד במקומו את ההודעה האישית. </w:t>
      </w:r>
    </w:p>
    <w:p w14:paraId="05666C6C" w14:textId="77777777" w:rsidR="00000000" w:rsidRDefault="009B75DB">
      <w:pPr>
        <w:pStyle w:val="af1"/>
        <w:rPr>
          <w:rtl/>
        </w:rPr>
      </w:pPr>
      <w:r>
        <w:rPr>
          <w:rtl/>
        </w:rPr>
        <w:br/>
        <w:t>היו"ר נסים דהן:</w:t>
      </w:r>
    </w:p>
    <w:p w14:paraId="455A2AA0" w14:textId="77777777" w:rsidR="00000000" w:rsidRDefault="009B75DB">
      <w:pPr>
        <w:pStyle w:val="a0"/>
        <w:rPr>
          <w:rtl/>
        </w:rPr>
      </w:pPr>
    </w:p>
    <w:p w14:paraId="2F22093A" w14:textId="77777777" w:rsidR="00000000" w:rsidRDefault="009B75DB">
      <w:pPr>
        <w:pStyle w:val="a0"/>
        <w:rPr>
          <w:rFonts w:hint="cs"/>
          <w:rtl/>
        </w:rPr>
      </w:pPr>
      <w:r>
        <w:rPr>
          <w:rFonts w:hint="cs"/>
          <w:rtl/>
        </w:rPr>
        <w:t xml:space="preserve">חבר הכנסת חיים רמון כבר אמר לי את ההודעה האישית שלו. </w:t>
      </w:r>
    </w:p>
    <w:p w14:paraId="47C8CC63" w14:textId="77777777" w:rsidR="00000000" w:rsidRDefault="009B75DB">
      <w:pPr>
        <w:pStyle w:val="a0"/>
        <w:rPr>
          <w:rFonts w:hint="cs"/>
          <w:rtl/>
        </w:rPr>
      </w:pPr>
    </w:p>
    <w:p w14:paraId="7D55D564" w14:textId="77777777" w:rsidR="00000000" w:rsidRDefault="009B75DB">
      <w:pPr>
        <w:pStyle w:val="a0"/>
        <w:rPr>
          <w:rFonts w:hint="cs"/>
          <w:rtl/>
        </w:rPr>
      </w:pPr>
      <w:r>
        <w:rPr>
          <w:rFonts w:hint="cs"/>
          <w:rtl/>
        </w:rPr>
        <w:t>חבר הכנסת איתן כבל ביקש הצעה אחרת. רק הצעה אחרת אחת יש, כיוון שהשאר - - -</w:t>
      </w:r>
    </w:p>
    <w:p w14:paraId="60E85EF4" w14:textId="77777777" w:rsidR="00000000" w:rsidRDefault="009B75DB">
      <w:pPr>
        <w:pStyle w:val="af0"/>
        <w:rPr>
          <w:rtl/>
        </w:rPr>
      </w:pPr>
      <w:r>
        <w:rPr>
          <w:rtl/>
        </w:rPr>
        <w:br/>
        <w:t xml:space="preserve">מוחמד ברכה </w:t>
      </w:r>
      <w:r>
        <w:rPr>
          <w:rtl/>
        </w:rPr>
        <w:t>(חד"ש-תע"ל):</w:t>
      </w:r>
    </w:p>
    <w:p w14:paraId="4D8F99C5" w14:textId="77777777" w:rsidR="00000000" w:rsidRDefault="009B75DB">
      <w:pPr>
        <w:pStyle w:val="a0"/>
        <w:rPr>
          <w:rtl/>
        </w:rPr>
      </w:pPr>
    </w:p>
    <w:p w14:paraId="190B0052" w14:textId="77777777" w:rsidR="00000000" w:rsidRDefault="009B75DB">
      <w:pPr>
        <w:pStyle w:val="a0"/>
        <w:rPr>
          <w:rFonts w:hint="cs"/>
          <w:rtl/>
        </w:rPr>
      </w:pPr>
      <w:r>
        <w:rPr>
          <w:rFonts w:hint="cs"/>
          <w:rtl/>
        </w:rPr>
        <w:t xml:space="preserve">מה זאת אומרת? אני הראשון שנרשם. </w:t>
      </w:r>
    </w:p>
    <w:p w14:paraId="561816E4" w14:textId="77777777" w:rsidR="00000000" w:rsidRDefault="009B75DB">
      <w:pPr>
        <w:pStyle w:val="af1"/>
        <w:rPr>
          <w:rtl/>
        </w:rPr>
      </w:pPr>
      <w:r>
        <w:rPr>
          <w:rtl/>
        </w:rPr>
        <w:br/>
        <w:t>היו"ר נסים דהן:</w:t>
      </w:r>
    </w:p>
    <w:p w14:paraId="7532FF25" w14:textId="77777777" w:rsidR="00000000" w:rsidRDefault="009B75DB">
      <w:pPr>
        <w:pStyle w:val="a0"/>
        <w:rPr>
          <w:rtl/>
        </w:rPr>
      </w:pPr>
    </w:p>
    <w:p w14:paraId="407311DF" w14:textId="77777777" w:rsidR="00000000" w:rsidRDefault="009B75DB">
      <w:pPr>
        <w:pStyle w:val="a0"/>
        <w:rPr>
          <w:rFonts w:hint="cs"/>
          <w:rtl/>
        </w:rPr>
      </w:pPr>
      <w:r>
        <w:rPr>
          <w:rFonts w:hint="cs"/>
          <w:rtl/>
        </w:rPr>
        <w:t>אני הלכתי לפי השמות המקבילים שנתנו לי - - -</w:t>
      </w:r>
    </w:p>
    <w:p w14:paraId="1981735A" w14:textId="77777777" w:rsidR="00000000" w:rsidRDefault="009B75DB">
      <w:pPr>
        <w:pStyle w:val="af0"/>
        <w:rPr>
          <w:rtl/>
        </w:rPr>
      </w:pPr>
      <w:r>
        <w:rPr>
          <w:rtl/>
        </w:rPr>
        <w:br/>
        <w:t>מוחמד ברכה (חד"ש-תע"ל):</w:t>
      </w:r>
    </w:p>
    <w:p w14:paraId="16330749" w14:textId="77777777" w:rsidR="00000000" w:rsidRDefault="009B75DB">
      <w:pPr>
        <w:pStyle w:val="a0"/>
        <w:rPr>
          <w:rtl/>
        </w:rPr>
      </w:pPr>
    </w:p>
    <w:p w14:paraId="3EAB28DA" w14:textId="77777777" w:rsidR="00000000" w:rsidRDefault="009B75DB">
      <w:pPr>
        <w:pStyle w:val="a0"/>
        <w:rPr>
          <w:rFonts w:hint="cs"/>
          <w:rtl/>
        </w:rPr>
      </w:pPr>
      <w:r>
        <w:rPr>
          <w:rFonts w:hint="cs"/>
          <w:rtl/>
        </w:rPr>
        <w:t xml:space="preserve">לא, אדוני. </w:t>
      </w:r>
    </w:p>
    <w:p w14:paraId="474B08EA" w14:textId="77777777" w:rsidR="00000000" w:rsidRDefault="009B75DB">
      <w:pPr>
        <w:pStyle w:val="af1"/>
        <w:rPr>
          <w:rFonts w:hint="cs"/>
          <w:rtl/>
        </w:rPr>
      </w:pPr>
      <w:r>
        <w:rPr>
          <w:rtl/>
        </w:rPr>
        <w:br/>
      </w:r>
    </w:p>
    <w:p w14:paraId="24A1CB0E" w14:textId="77777777" w:rsidR="00000000" w:rsidRDefault="009B75DB">
      <w:pPr>
        <w:pStyle w:val="af1"/>
        <w:rPr>
          <w:rtl/>
        </w:rPr>
      </w:pPr>
      <w:r>
        <w:rPr>
          <w:rtl/>
        </w:rPr>
        <w:t>היו"ר נסים דהן:</w:t>
      </w:r>
    </w:p>
    <w:p w14:paraId="6DF7ADF4" w14:textId="77777777" w:rsidR="00000000" w:rsidRDefault="009B75DB">
      <w:pPr>
        <w:pStyle w:val="a0"/>
        <w:rPr>
          <w:rtl/>
        </w:rPr>
      </w:pPr>
    </w:p>
    <w:p w14:paraId="51D9499F" w14:textId="77777777" w:rsidR="00000000" w:rsidRDefault="009B75DB">
      <w:pPr>
        <w:pStyle w:val="a0"/>
        <w:rPr>
          <w:rFonts w:hint="cs"/>
          <w:rtl/>
        </w:rPr>
      </w:pPr>
      <w:r>
        <w:rPr>
          <w:rFonts w:hint="cs"/>
          <w:rtl/>
        </w:rPr>
        <w:t xml:space="preserve">אני מצטער. אותך רשמו להצעה אחרת להצעת חיים כץ, והוא לא נמצא. </w:t>
      </w:r>
    </w:p>
    <w:p w14:paraId="17EA4CD4" w14:textId="77777777" w:rsidR="00000000" w:rsidRDefault="009B75DB">
      <w:pPr>
        <w:pStyle w:val="af0"/>
        <w:rPr>
          <w:rtl/>
        </w:rPr>
      </w:pPr>
      <w:r>
        <w:rPr>
          <w:rtl/>
        </w:rPr>
        <w:br/>
        <w:t>מוחמד ברכה (חד"ש-תע"ל):</w:t>
      </w:r>
    </w:p>
    <w:p w14:paraId="1292225B" w14:textId="77777777" w:rsidR="00000000" w:rsidRDefault="009B75DB">
      <w:pPr>
        <w:pStyle w:val="a0"/>
        <w:rPr>
          <w:rtl/>
        </w:rPr>
      </w:pPr>
    </w:p>
    <w:p w14:paraId="0B3CBF86" w14:textId="77777777" w:rsidR="00000000" w:rsidRDefault="009B75DB">
      <w:pPr>
        <w:pStyle w:val="a0"/>
        <w:rPr>
          <w:rFonts w:hint="cs"/>
          <w:rtl/>
        </w:rPr>
      </w:pPr>
      <w:r>
        <w:rPr>
          <w:rFonts w:hint="cs"/>
          <w:rtl/>
        </w:rPr>
        <w:t>חו</w:t>
      </w:r>
      <w:r>
        <w:rPr>
          <w:rFonts w:hint="cs"/>
          <w:rtl/>
        </w:rPr>
        <w:t>ץ מזה, יש שתי אפשרויות - יש הסרה ויש ועדה עכשיו, אחרי שהשר לא נקט עמדה.</w:t>
      </w:r>
    </w:p>
    <w:p w14:paraId="348C2F94" w14:textId="77777777" w:rsidR="00000000" w:rsidRDefault="009B75DB">
      <w:pPr>
        <w:pStyle w:val="af0"/>
        <w:rPr>
          <w:rtl/>
        </w:rPr>
      </w:pPr>
      <w:r>
        <w:rPr>
          <w:rtl/>
        </w:rPr>
        <w:br/>
        <w:t>סגן שר הביטחון זאב בוים:</w:t>
      </w:r>
    </w:p>
    <w:p w14:paraId="010A0794" w14:textId="77777777" w:rsidR="00000000" w:rsidRDefault="009B75DB">
      <w:pPr>
        <w:pStyle w:val="a0"/>
        <w:rPr>
          <w:rtl/>
        </w:rPr>
      </w:pPr>
    </w:p>
    <w:p w14:paraId="78D15ED3" w14:textId="77777777" w:rsidR="00000000" w:rsidRDefault="009B75DB">
      <w:pPr>
        <w:pStyle w:val="a0"/>
        <w:rPr>
          <w:rFonts w:hint="cs"/>
          <w:rtl/>
        </w:rPr>
      </w:pPr>
      <w:r>
        <w:rPr>
          <w:rFonts w:hint="cs"/>
          <w:rtl/>
        </w:rPr>
        <w:t>מה זה לא נקטתי עמדה?</w:t>
      </w:r>
    </w:p>
    <w:p w14:paraId="132FCF59" w14:textId="77777777" w:rsidR="00000000" w:rsidRDefault="009B75DB">
      <w:pPr>
        <w:pStyle w:val="af1"/>
        <w:rPr>
          <w:rtl/>
        </w:rPr>
      </w:pPr>
      <w:r>
        <w:rPr>
          <w:rtl/>
        </w:rPr>
        <w:br/>
        <w:t>היו"ר נסים דהן:</w:t>
      </w:r>
    </w:p>
    <w:p w14:paraId="2C3250BD" w14:textId="77777777" w:rsidR="00000000" w:rsidRDefault="009B75DB">
      <w:pPr>
        <w:pStyle w:val="a0"/>
        <w:rPr>
          <w:rtl/>
        </w:rPr>
      </w:pPr>
    </w:p>
    <w:p w14:paraId="21504079" w14:textId="77777777" w:rsidR="00000000" w:rsidRDefault="009B75DB">
      <w:pPr>
        <w:pStyle w:val="a0"/>
        <w:rPr>
          <w:rFonts w:hint="cs"/>
          <w:rtl/>
        </w:rPr>
      </w:pPr>
      <w:r>
        <w:rPr>
          <w:rFonts w:hint="cs"/>
          <w:rtl/>
        </w:rPr>
        <w:t xml:space="preserve">הוא כן נקט, הוא אמר להסתפק. אתה לא שמעת. </w:t>
      </w:r>
    </w:p>
    <w:p w14:paraId="1EC62552" w14:textId="77777777" w:rsidR="00000000" w:rsidRDefault="009B75DB">
      <w:pPr>
        <w:pStyle w:val="af0"/>
        <w:rPr>
          <w:rtl/>
        </w:rPr>
      </w:pPr>
      <w:r>
        <w:rPr>
          <w:rtl/>
        </w:rPr>
        <w:br/>
        <w:t>מוחמד ברכה (חד"ש-תע"ל):</w:t>
      </w:r>
    </w:p>
    <w:p w14:paraId="32927995" w14:textId="77777777" w:rsidR="00000000" w:rsidRDefault="009B75DB">
      <w:pPr>
        <w:pStyle w:val="a0"/>
        <w:rPr>
          <w:rtl/>
        </w:rPr>
      </w:pPr>
    </w:p>
    <w:p w14:paraId="384F04D9" w14:textId="77777777" w:rsidR="00000000" w:rsidRDefault="009B75DB">
      <w:pPr>
        <w:pStyle w:val="a0"/>
        <w:rPr>
          <w:rFonts w:hint="cs"/>
          <w:rtl/>
        </w:rPr>
      </w:pPr>
      <w:r>
        <w:rPr>
          <w:rFonts w:hint="cs"/>
          <w:rtl/>
        </w:rPr>
        <w:t xml:space="preserve">יש הסרה ויש - - - </w:t>
      </w:r>
    </w:p>
    <w:p w14:paraId="4A79C9C1" w14:textId="77777777" w:rsidR="00000000" w:rsidRDefault="009B75DB">
      <w:pPr>
        <w:pStyle w:val="af1"/>
        <w:rPr>
          <w:rtl/>
        </w:rPr>
      </w:pPr>
      <w:r>
        <w:rPr>
          <w:rtl/>
        </w:rPr>
        <w:br/>
        <w:t>היו"ר נסים דהן:</w:t>
      </w:r>
    </w:p>
    <w:p w14:paraId="3D3DD18C" w14:textId="77777777" w:rsidR="00000000" w:rsidRDefault="009B75DB">
      <w:pPr>
        <w:pStyle w:val="a0"/>
        <w:rPr>
          <w:rtl/>
        </w:rPr>
      </w:pPr>
    </w:p>
    <w:p w14:paraId="079CB8F0" w14:textId="77777777" w:rsidR="00000000" w:rsidRDefault="009B75DB">
      <w:pPr>
        <w:pStyle w:val="a0"/>
        <w:rPr>
          <w:rFonts w:hint="cs"/>
          <w:rtl/>
        </w:rPr>
      </w:pPr>
      <w:r>
        <w:rPr>
          <w:rFonts w:hint="cs"/>
          <w:rtl/>
        </w:rPr>
        <w:t>חבר הכנסת אית</w:t>
      </w:r>
      <w:r>
        <w:rPr>
          <w:rFonts w:hint="cs"/>
          <w:rtl/>
        </w:rPr>
        <w:t>ן כבל קיבל את רשות הדיבור. בבקשה.</w:t>
      </w:r>
    </w:p>
    <w:p w14:paraId="226F70D5" w14:textId="77777777" w:rsidR="00000000" w:rsidRDefault="009B75DB">
      <w:pPr>
        <w:pStyle w:val="a"/>
        <w:rPr>
          <w:rtl/>
        </w:rPr>
      </w:pPr>
      <w:r>
        <w:rPr>
          <w:rtl/>
        </w:rPr>
        <w:br/>
      </w:r>
      <w:bookmarkStart w:id="240" w:name="FS000000445T24_12_2003_14_39_30"/>
      <w:bookmarkStart w:id="241" w:name="_Toc62986486"/>
      <w:bookmarkEnd w:id="240"/>
      <w:r>
        <w:rPr>
          <w:rtl/>
        </w:rPr>
        <w:t>איתן כבל (העבודה-מימד):</w:t>
      </w:r>
      <w:bookmarkEnd w:id="241"/>
    </w:p>
    <w:p w14:paraId="28486436" w14:textId="77777777" w:rsidR="00000000" w:rsidRDefault="009B75DB">
      <w:pPr>
        <w:pStyle w:val="a0"/>
        <w:rPr>
          <w:rtl/>
        </w:rPr>
      </w:pPr>
    </w:p>
    <w:p w14:paraId="7C39345F" w14:textId="77777777" w:rsidR="00000000" w:rsidRDefault="009B75DB">
      <w:pPr>
        <w:pStyle w:val="a0"/>
        <w:rPr>
          <w:rFonts w:hint="cs"/>
          <w:rtl/>
        </w:rPr>
      </w:pPr>
      <w:r>
        <w:rPr>
          <w:rFonts w:hint="cs"/>
          <w:rtl/>
        </w:rPr>
        <w:t>אדוני היושב-ראש, חברי חברי הכנסת, אני רוצה לומר לכם כך - שאין לי ספק שההתנחלויות, לפחות מהצד הישראלי, הן אולי אבן הנגף המרכזית מצדנו בסיכוי להגיע לאיזה משא-ומתן בינינו לבין הפלסטינים - -</w:t>
      </w:r>
    </w:p>
    <w:p w14:paraId="399B08AA" w14:textId="77777777" w:rsidR="00000000" w:rsidRDefault="009B75DB">
      <w:pPr>
        <w:pStyle w:val="af0"/>
        <w:rPr>
          <w:rtl/>
        </w:rPr>
      </w:pPr>
      <w:r>
        <w:rPr>
          <w:rtl/>
        </w:rPr>
        <w:br/>
        <w:t>רוני בר-</w:t>
      </w:r>
      <w:r>
        <w:rPr>
          <w:rtl/>
        </w:rPr>
        <w:t>און (הליכוד):</w:t>
      </w:r>
    </w:p>
    <w:p w14:paraId="0BA827D2" w14:textId="77777777" w:rsidR="00000000" w:rsidRDefault="009B75DB">
      <w:pPr>
        <w:pStyle w:val="a0"/>
        <w:rPr>
          <w:rtl/>
        </w:rPr>
      </w:pPr>
    </w:p>
    <w:p w14:paraId="4D0C5065" w14:textId="77777777" w:rsidR="00000000" w:rsidRDefault="009B75DB">
      <w:pPr>
        <w:pStyle w:val="a0"/>
        <w:rPr>
          <w:rFonts w:hint="cs"/>
          <w:rtl/>
        </w:rPr>
      </w:pPr>
      <w:r>
        <w:rPr>
          <w:rFonts w:hint="cs"/>
          <w:rtl/>
        </w:rPr>
        <w:t xml:space="preserve">אבן הדרך. </w:t>
      </w:r>
    </w:p>
    <w:p w14:paraId="6C7519DE" w14:textId="77777777" w:rsidR="00000000" w:rsidRDefault="009B75DB">
      <w:pPr>
        <w:pStyle w:val="-"/>
        <w:rPr>
          <w:rtl/>
        </w:rPr>
      </w:pPr>
      <w:r>
        <w:rPr>
          <w:rtl/>
        </w:rPr>
        <w:br/>
      </w:r>
      <w:bookmarkStart w:id="242" w:name="FS000000445T24_12_2003_14_40_45C"/>
      <w:bookmarkEnd w:id="242"/>
      <w:r>
        <w:rPr>
          <w:rtl/>
        </w:rPr>
        <w:t>איתן כבל (העבודה-מימד):</w:t>
      </w:r>
    </w:p>
    <w:p w14:paraId="636E380E" w14:textId="77777777" w:rsidR="00000000" w:rsidRDefault="009B75DB">
      <w:pPr>
        <w:pStyle w:val="a0"/>
        <w:rPr>
          <w:rtl/>
        </w:rPr>
      </w:pPr>
    </w:p>
    <w:p w14:paraId="16696C32" w14:textId="77777777" w:rsidR="00000000" w:rsidRDefault="009B75DB">
      <w:pPr>
        <w:pStyle w:val="a0"/>
        <w:rPr>
          <w:rFonts w:hint="cs"/>
          <w:rtl/>
        </w:rPr>
      </w:pPr>
      <w:r>
        <w:rPr>
          <w:rFonts w:hint="cs"/>
          <w:rtl/>
        </w:rPr>
        <w:t>- - קל וחומר שבקל וחומר, כשמדובר בכל אותם מאחזים לא חוקיים. אנחנו באים כל הזמן בדרישות מוצדקות כלפי הפלסטינים, אבל זה צריך להיות ברור שראש הממשלה - וגם הוא יודע את זה - אם באמת ובתמים הוא מתכוון שנגיע לאי</w:t>
      </w:r>
      <w:r>
        <w:rPr>
          <w:rFonts w:hint="cs"/>
          <w:rtl/>
        </w:rPr>
        <w:t>זה סוג של הסדר, הוא יודע שללא הורדת התנחלויות - ובטח ללא הורדת מאחזים בלתי חוקיים - לצערי, לא ניתן להגיע לשום פתרון. תודה.</w:t>
      </w:r>
    </w:p>
    <w:p w14:paraId="65687E59" w14:textId="77777777" w:rsidR="00000000" w:rsidRDefault="009B75DB">
      <w:pPr>
        <w:pStyle w:val="af1"/>
        <w:rPr>
          <w:rFonts w:hint="cs"/>
          <w:rtl/>
        </w:rPr>
      </w:pPr>
    </w:p>
    <w:p w14:paraId="74C40168" w14:textId="77777777" w:rsidR="00000000" w:rsidRDefault="009B75DB">
      <w:pPr>
        <w:pStyle w:val="af1"/>
        <w:rPr>
          <w:rtl/>
        </w:rPr>
      </w:pPr>
      <w:r>
        <w:rPr>
          <w:rtl/>
        </w:rPr>
        <w:t>היו"ר נסים דהן:</w:t>
      </w:r>
    </w:p>
    <w:p w14:paraId="1E76F442" w14:textId="77777777" w:rsidR="00000000" w:rsidRDefault="009B75DB">
      <w:pPr>
        <w:pStyle w:val="a0"/>
        <w:rPr>
          <w:rtl/>
        </w:rPr>
      </w:pPr>
    </w:p>
    <w:p w14:paraId="54855D05" w14:textId="77777777" w:rsidR="00000000" w:rsidRDefault="009B75DB">
      <w:pPr>
        <w:pStyle w:val="a0"/>
        <w:rPr>
          <w:rFonts w:hint="cs"/>
          <w:rtl/>
        </w:rPr>
      </w:pPr>
      <w:r>
        <w:rPr>
          <w:rFonts w:hint="cs"/>
          <w:rtl/>
        </w:rPr>
        <w:t>תודה רבה. חבר הכנסת מוחמד ברכה, הצעה אחרת, ואחר כך נעבור להצבעה רק על הצעתה של חברת הכנסת אתי לבני, שלא הסתפקה בתשו</w:t>
      </w:r>
      <w:r>
        <w:rPr>
          <w:rFonts w:hint="cs"/>
          <w:rtl/>
        </w:rPr>
        <w:t>בת השר. השאר הסתפקו, ממילא לא יבואו לדיון יותר.</w:t>
      </w:r>
    </w:p>
    <w:p w14:paraId="1B4E68E1" w14:textId="77777777" w:rsidR="00000000" w:rsidRDefault="009B75DB">
      <w:pPr>
        <w:pStyle w:val="a"/>
        <w:rPr>
          <w:rtl/>
        </w:rPr>
      </w:pPr>
      <w:r>
        <w:rPr>
          <w:rtl/>
        </w:rPr>
        <w:br/>
      </w:r>
      <w:bookmarkStart w:id="243" w:name="FS000000540T24_12_2003_14_45_57"/>
      <w:bookmarkStart w:id="244" w:name="_Toc62986487"/>
      <w:bookmarkEnd w:id="243"/>
      <w:r>
        <w:rPr>
          <w:rtl/>
        </w:rPr>
        <w:t>מוחמד ברכה (חד"ש-תע"ל):</w:t>
      </w:r>
      <w:bookmarkEnd w:id="244"/>
    </w:p>
    <w:p w14:paraId="2A1A2DF9" w14:textId="77777777" w:rsidR="00000000" w:rsidRDefault="009B75DB">
      <w:pPr>
        <w:pStyle w:val="a0"/>
        <w:rPr>
          <w:rtl/>
        </w:rPr>
      </w:pPr>
    </w:p>
    <w:p w14:paraId="49625FB4" w14:textId="77777777" w:rsidR="00000000" w:rsidRDefault="009B75DB">
      <w:pPr>
        <w:pStyle w:val="a0"/>
        <w:rPr>
          <w:rFonts w:hint="cs"/>
          <w:rtl/>
        </w:rPr>
      </w:pPr>
      <w:r>
        <w:rPr>
          <w:rFonts w:hint="cs"/>
          <w:rtl/>
        </w:rPr>
        <w:t xml:space="preserve">אדוני היושב-ראש, רבותי חברי הכנסת, אני חושב שיש פה הצגה - הצגה בין הממשלה לבין המתנחלים. זה לא מגרון וזה לא בלתי חוקי. אני חושב שזה תרגיל ביחסי ציבור. </w:t>
      </w:r>
    </w:p>
    <w:p w14:paraId="5DFE69B6" w14:textId="77777777" w:rsidR="00000000" w:rsidRDefault="009B75DB">
      <w:pPr>
        <w:pStyle w:val="a0"/>
        <w:rPr>
          <w:rFonts w:hint="cs"/>
          <w:rtl/>
        </w:rPr>
      </w:pPr>
    </w:p>
    <w:p w14:paraId="042A457C" w14:textId="77777777" w:rsidR="00000000" w:rsidRDefault="009B75DB">
      <w:pPr>
        <w:pStyle w:val="a0"/>
        <w:rPr>
          <w:rFonts w:hint="cs"/>
          <w:rtl/>
        </w:rPr>
      </w:pPr>
      <w:r>
        <w:rPr>
          <w:rFonts w:hint="cs"/>
          <w:rtl/>
        </w:rPr>
        <w:t>הממשלה הזאת היא אבי-אבות ההתנ</w:t>
      </w:r>
      <w:r>
        <w:rPr>
          <w:rFonts w:hint="cs"/>
          <w:rtl/>
        </w:rPr>
        <w:t xml:space="preserve">חלויות, ולכן אני חושב שפשוט מנסים פה להוליך שולל את הציבור בישראל כדי למנוע כל אפשרות להתקדם לשלום - לעשות הצגה של כאילו מאחזים חוקיים ובלתי חוקיים. </w:t>
      </w:r>
    </w:p>
    <w:p w14:paraId="64B85BC5" w14:textId="77777777" w:rsidR="00000000" w:rsidRDefault="009B75DB">
      <w:pPr>
        <w:pStyle w:val="a0"/>
        <w:rPr>
          <w:rFonts w:hint="cs"/>
          <w:rtl/>
        </w:rPr>
      </w:pPr>
    </w:p>
    <w:p w14:paraId="0FA5777A" w14:textId="77777777" w:rsidR="00000000" w:rsidRDefault="009B75DB">
      <w:pPr>
        <w:pStyle w:val="a0"/>
        <w:rPr>
          <w:rFonts w:hint="cs"/>
          <w:rtl/>
        </w:rPr>
      </w:pPr>
      <w:r>
        <w:rPr>
          <w:rFonts w:hint="cs"/>
          <w:rtl/>
        </w:rPr>
        <w:t>בזמן שמקצצים בסל הבריאות, בזמן שאנחנו הולכים לתקציב מאוד-מאוד נוקשה ומאוד-מאוד פוגע בכל מיני שכבות, אני ח</w:t>
      </w:r>
      <w:r>
        <w:rPr>
          <w:rFonts w:hint="cs"/>
          <w:rtl/>
        </w:rPr>
        <w:t xml:space="preserve">ושב שהבעיה היא לא רק המגרון הזה, אלא כל המיגרנות שהחברה הישראלית סובלת מהן. תודה. </w:t>
      </w:r>
    </w:p>
    <w:p w14:paraId="59E52DCE" w14:textId="77777777" w:rsidR="00000000" w:rsidRDefault="009B75DB">
      <w:pPr>
        <w:pStyle w:val="a0"/>
        <w:ind w:firstLine="0"/>
        <w:rPr>
          <w:rFonts w:hint="cs"/>
          <w:rtl/>
        </w:rPr>
      </w:pPr>
    </w:p>
    <w:p w14:paraId="481B114D" w14:textId="77777777" w:rsidR="00000000" w:rsidRDefault="009B75DB">
      <w:pPr>
        <w:pStyle w:val="af1"/>
        <w:rPr>
          <w:rtl/>
        </w:rPr>
      </w:pPr>
      <w:r>
        <w:rPr>
          <w:rtl/>
        </w:rPr>
        <w:t>היו"ר נסים דהן:</w:t>
      </w:r>
    </w:p>
    <w:p w14:paraId="51738C2A" w14:textId="77777777" w:rsidR="00000000" w:rsidRDefault="009B75DB">
      <w:pPr>
        <w:pStyle w:val="a0"/>
        <w:rPr>
          <w:rtl/>
        </w:rPr>
      </w:pPr>
    </w:p>
    <w:p w14:paraId="58D51540" w14:textId="77777777" w:rsidR="00000000" w:rsidRDefault="009B75DB">
      <w:pPr>
        <w:pStyle w:val="a0"/>
        <w:rPr>
          <w:rFonts w:hint="cs"/>
          <w:rtl/>
        </w:rPr>
      </w:pPr>
      <w:r>
        <w:rPr>
          <w:rFonts w:hint="cs"/>
          <w:rtl/>
        </w:rPr>
        <w:t xml:space="preserve">תודה רבה. אנחנו עוברים להצבעה על הצעתה של חברת הכנסת אתי לבני. בעד זה להסיר </w:t>
      </w:r>
      <w:r>
        <w:rPr>
          <w:rtl/>
        </w:rPr>
        <w:t>–</w:t>
      </w:r>
      <w:r>
        <w:rPr>
          <w:rFonts w:hint="cs"/>
          <w:rtl/>
        </w:rPr>
        <w:t xml:space="preserve"> בעד הצעתו של סגן השר להסתפק. נגד </w:t>
      </w:r>
      <w:r>
        <w:rPr>
          <w:rtl/>
        </w:rPr>
        <w:t>–</w:t>
      </w:r>
      <w:r>
        <w:rPr>
          <w:rFonts w:hint="cs"/>
          <w:rtl/>
        </w:rPr>
        <w:t xml:space="preserve"> נגד הצעתו של סגן השר להסתפק. </w:t>
      </w:r>
    </w:p>
    <w:p w14:paraId="019D2AF8" w14:textId="77777777" w:rsidR="00000000" w:rsidRDefault="009B75DB">
      <w:pPr>
        <w:pStyle w:val="a0"/>
        <w:ind w:firstLine="0"/>
        <w:rPr>
          <w:rFonts w:hint="cs"/>
          <w:rtl/>
        </w:rPr>
      </w:pPr>
    </w:p>
    <w:p w14:paraId="05862318" w14:textId="77777777" w:rsidR="00000000" w:rsidRDefault="009B75DB">
      <w:pPr>
        <w:pStyle w:val="af0"/>
        <w:rPr>
          <w:rtl/>
        </w:rPr>
      </w:pPr>
      <w:r>
        <w:rPr>
          <w:rFonts w:hint="eastAsia"/>
          <w:rtl/>
        </w:rPr>
        <w:t>מוחמד</w:t>
      </w:r>
      <w:r>
        <w:rPr>
          <w:rtl/>
        </w:rPr>
        <w:t xml:space="preserve"> ברכה </w:t>
      </w:r>
      <w:r>
        <w:rPr>
          <w:rtl/>
        </w:rPr>
        <w:t>(חד"ש-תע"ל):</w:t>
      </w:r>
    </w:p>
    <w:p w14:paraId="05FD0FA3" w14:textId="77777777" w:rsidR="00000000" w:rsidRDefault="009B75DB">
      <w:pPr>
        <w:pStyle w:val="a0"/>
        <w:rPr>
          <w:rFonts w:hint="cs"/>
          <w:rtl/>
        </w:rPr>
      </w:pPr>
    </w:p>
    <w:p w14:paraId="584D9CDD" w14:textId="77777777" w:rsidR="00000000" w:rsidRDefault="009B75DB">
      <w:pPr>
        <w:pStyle w:val="a0"/>
        <w:rPr>
          <w:rFonts w:hint="cs"/>
          <w:rtl/>
        </w:rPr>
      </w:pPr>
      <w:r>
        <w:rPr>
          <w:rFonts w:hint="cs"/>
          <w:rtl/>
        </w:rPr>
        <w:t xml:space="preserve">בעד </w:t>
      </w:r>
      <w:r>
        <w:rPr>
          <w:rtl/>
        </w:rPr>
        <w:t>–</w:t>
      </w:r>
      <w:r>
        <w:rPr>
          <w:rFonts w:hint="cs"/>
          <w:rtl/>
        </w:rPr>
        <w:t xml:space="preserve"> זה ההצעה של המציע. המציע מציע הצעה. בעד </w:t>
      </w:r>
      <w:r>
        <w:rPr>
          <w:rtl/>
        </w:rPr>
        <w:t>–</w:t>
      </w:r>
      <w:r>
        <w:rPr>
          <w:rFonts w:hint="cs"/>
          <w:rtl/>
        </w:rPr>
        <w:t xml:space="preserve"> לוועדה. נגד </w:t>
      </w:r>
      <w:r>
        <w:rPr>
          <w:rtl/>
        </w:rPr>
        <w:t>–</w:t>
      </w:r>
      <w:r>
        <w:rPr>
          <w:rFonts w:hint="cs"/>
          <w:rtl/>
        </w:rPr>
        <w:t xml:space="preserve"> השר.</w:t>
      </w:r>
    </w:p>
    <w:p w14:paraId="3487B124" w14:textId="77777777" w:rsidR="00000000" w:rsidRDefault="009B75DB">
      <w:pPr>
        <w:pStyle w:val="a0"/>
        <w:ind w:firstLine="0"/>
        <w:rPr>
          <w:rFonts w:hint="cs"/>
          <w:rtl/>
        </w:rPr>
      </w:pPr>
    </w:p>
    <w:p w14:paraId="54A374D7" w14:textId="77777777" w:rsidR="00000000" w:rsidRDefault="009B75DB">
      <w:pPr>
        <w:pStyle w:val="af1"/>
        <w:rPr>
          <w:rtl/>
        </w:rPr>
      </w:pPr>
      <w:r>
        <w:rPr>
          <w:rtl/>
        </w:rPr>
        <w:t>היו"ר נסים דהן:</w:t>
      </w:r>
    </w:p>
    <w:p w14:paraId="1DC62FE1" w14:textId="77777777" w:rsidR="00000000" w:rsidRDefault="009B75DB">
      <w:pPr>
        <w:pStyle w:val="a0"/>
        <w:rPr>
          <w:rtl/>
        </w:rPr>
      </w:pPr>
    </w:p>
    <w:p w14:paraId="5727810F" w14:textId="77777777" w:rsidR="00000000" w:rsidRDefault="009B75DB">
      <w:pPr>
        <w:pStyle w:val="a0"/>
        <w:rPr>
          <w:rFonts w:hint="cs"/>
          <w:rtl/>
        </w:rPr>
      </w:pPr>
      <w:r>
        <w:rPr>
          <w:rFonts w:hint="cs"/>
          <w:rtl/>
        </w:rPr>
        <w:t>היא לא ביקשה ועדה, ואף אחד לא הציע ועדה.</w:t>
      </w:r>
    </w:p>
    <w:p w14:paraId="218F10BD" w14:textId="77777777" w:rsidR="00000000" w:rsidRDefault="009B75DB">
      <w:pPr>
        <w:pStyle w:val="a0"/>
        <w:ind w:firstLine="0"/>
        <w:rPr>
          <w:rFonts w:hint="cs"/>
          <w:rtl/>
        </w:rPr>
      </w:pPr>
    </w:p>
    <w:p w14:paraId="0881F8E8" w14:textId="77777777" w:rsidR="00000000" w:rsidRDefault="009B75DB">
      <w:pPr>
        <w:pStyle w:val="af0"/>
        <w:rPr>
          <w:rtl/>
        </w:rPr>
      </w:pPr>
      <w:r>
        <w:rPr>
          <w:rFonts w:hint="eastAsia"/>
          <w:rtl/>
        </w:rPr>
        <w:t>אתי</w:t>
      </w:r>
      <w:r>
        <w:rPr>
          <w:rtl/>
        </w:rPr>
        <w:t xml:space="preserve"> לבני (שינוי):</w:t>
      </w:r>
    </w:p>
    <w:p w14:paraId="7D369260" w14:textId="77777777" w:rsidR="00000000" w:rsidRDefault="009B75DB">
      <w:pPr>
        <w:pStyle w:val="a0"/>
        <w:rPr>
          <w:rFonts w:hint="cs"/>
          <w:rtl/>
        </w:rPr>
      </w:pPr>
    </w:p>
    <w:p w14:paraId="319A72A0" w14:textId="77777777" w:rsidR="00000000" w:rsidRDefault="009B75DB">
      <w:pPr>
        <w:pStyle w:val="a0"/>
        <w:rPr>
          <w:rFonts w:hint="cs"/>
          <w:rtl/>
        </w:rPr>
      </w:pPr>
      <w:r>
        <w:rPr>
          <w:rFonts w:hint="cs"/>
          <w:rtl/>
        </w:rPr>
        <w:t xml:space="preserve">ביקשתי ועדה. </w:t>
      </w:r>
    </w:p>
    <w:p w14:paraId="0D2C2072" w14:textId="77777777" w:rsidR="00000000" w:rsidRDefault="009B75DB">
      <w:pPr>
        <w:pStyle w:val="a0"/>
        <w:ind w:firstLine="0"/>
        <w:rPr>
          <w:rFonts w:hint="cs"/>
          <w:rtl/>
        </w:rPr>
      </w:pPr>
    </w:p>
    <w:p w14:paraId="70E5715B" w14:textId="77777777" w:rsidR="00000000" w:rsidRDefault="009B75DB">
      <w:pPr>
        <w:pStyle w:val="af1"/>
        <w:rPr>
          <w:rtl/>
        </w:rPr>
      </w:pPr>
      <w:r>
        <w:rPr>
          <w:rtl/>
        </w:rPr>
        <w:t>היו"ר נסים דהן:</w:t>
      </w:r>
    </w:p>
    <w:p w14:paraId="2D3A95E3" w14:textId="77777777" w:rsidR="00000000" w:rsidRDefault="009B75DB">
      <w:pPr>
        <w:pStyle w:val="a0"/>
        <w:rPr>
          <w:rtl/>
        </w:rPr>
      </w:pPr>
    </w:p>
    <w:p w14:paraId="3B94F99C" w14:textId="77777777" w:rsidR="00000000" w:rsidRDefault="009B75DB">
      <w:pPr>
        <w:pStyle w:val="a0"/>
        <w:rPr>
          <w:rFonts w:hint="cs"/>
          <w:rtl/>
        </w:rPr>
      </w:pPr>
      <w:r>
        <w:rPr>
          <w:rFonts w:hint="cs"/>
          <w:rtl/>
        </w:rPr>
        <w:t>את לא יכולה לבקש ועדה. את יכולה לבקש דיון במליאה. בעד זה דיון במ</w:t>
      </w:r>
      <w:r>
        <w:rPr>
          <w:rFonts w:hint="cs"/>
          <w:rtl/>
        </w:rPr>
        <w:t>ליאה, כהצעתה של חברת הכנסת לבני; נגד זה להסיר את הצעתה של חברת הכנסת לבני מסדר-היום.</w:t>
      </w:r>
    </w:p>
    <w:p w14:paraId="5D38AED6" w14:textId="77777777" w:rsidR="00000000" w:rsidRDefault="009B75DB">
      <w:pPr>
        <w:pStyle w:val="a0"/>
        <w:ind w:firstLine="0"/>
        <w:rPr>
          <w:rFonts w:hint="cs"/>
          <w:rtl/>
        </w:rPr>
      </w:pPr>
    </w:p>
    <w:p w14:paraId="6298276D" w14:textId="77777777" w:rsidR="00000000" w:rsidRDefault="009B75DB">
      <w:pPr>
        <w:pStyle w:val="af0"/>
        <w:rPr>
          <w:rtl/>
        </w:rPr>
      </w:pPr>
      <w:r>
        <w:rPr>
          <w:rFonts w:hint="eastAsia"/>
          <w:rtl/>
        </w:rPr>
        <w:t>מוחמד</w:t>
      </w:r>
      <w:r>
        <w:rPr>
          <w:rtl/>
        </w:rPr>
        <w:t xml:space="preserve"> ברכה (חד"ש-תע"ל):</w:t>
      </w:r>
    </w:p>
    <w:p w14:paraId="022D58B8" w14:textId="77777777" w:rsidR="00000000" w:rsidRDefault="009B75DB">
      <w:pPr>
        <w:pStyle w:val="a0"/>
        <w:rPr>
          <w:rFonts w:hint="cs"/>
          <w:rtl/>
        </w:rPr>
      </w:pPr>
    </w:p>
    <w:p w14:paraId="20B12F56" w14:textId="77777777" w:rsidR="00000000" w:rsidRDefault="009B75DB">
      <w:pPr>
        <w:pStyle w:val="a0"/>
        <w:ind w:firstLine="0"/>
        <w:rPr>
          <w:rFonts w:hint="cs"/>
          <w:rtl/>
        </w:rPr>
      </w:pPr>
      <w:r>
        <w:rPr>
          <w:rFonts w:hint="cs"/>
          <w:rtl/>
        </w:rPr>
        <w:tab/>
        <w:t xml:space="preserve">אדוני היושב-ראש, יש שני מציעים שהציעו דברים. </w:t>
      </w:r>
    </w:p>
    <w:p w14:paraId="4871BB54" w14:textId="77777777" w:rsidR="00000000" w:rsidRDefault="009B75DB">
      <w:pPr>
        <w:pStyle w:val="a0"/>
        <w:ind w:firstLine="0"/>
        <w:rPr>
          <w:rFonts w:hint="cs"/>
          <w:rtl/>
        </w:rPr>
      </w:pPr>
    </w:p>
    <w:p w14:paraId="4E2C6220" w14:textId="77777777" w:rsidR="00000000" w:rsidRDefault="009B75DB">
      <w:pPr>
        <w:pStyle w:val="af1"/>
        <w:rPr>
          <w:rtl/>
        </w:rPr>
      </w:pPr>
      <w:r>
        <w:rPr>
          <w:rtl/>
        </w:rPr>
        <w:t>היו"ר נסים דהן:</w:t>
      </w:r>
    </w:p>
    <w:p w14:paraId="17BD52F3" w14:textId="77777777" w:rsidR="00000000" w:rsidRDefault="009B75DB">
      <w:pPr>
        <w:pStyle w:val="a0"/>
        <w:rPr>
          <w:rtl/>
        </w:rPr>
      </w:pPr>
    </w:p>
    <w:p w14:paraId="5523E847" w14:textId="77777777" w:rsidR="00000000" w:rsidRDefault="009B75DB">
      <w:pPr>
        <w:pStyle w:val="a0"/>
        <w:rPr>
          <w:rFonts w:hint="cs"/>
          <w:rtl/>
        </w:rPr>
      </w:pPr>
      <w:r>
        <w:rPr>
          <w:rFonts w:hint="cs"/>
          <w:rtl/>
        </w:rPr>
        <w:t>תצביע מה שאתה רוצה.</w:t>
      </w:r>
    </w:p>
    <w:p w14:paraId="5D92C7E1" w14:textId="77777777" w:rsidR="00000000" w:rsidRDefault="009B75DB">
      <w:pPr>
        <w:pStyle w:val="a0"/>
        <w:ind w:firstLine="0"/>
        <w:rPr>
          <w:rFonts w:hint="cs"/>
          <w:rtl/>
        </w:rPr>
      </w:pPr>
    </w:p>
    <w:p w14:paraId="630AE5A4" w14:textId="77777777" w:rsidR="00000000" w:rsidRDefault="009B75DB">
      <w:pPr>
        <w:pStyle w:val="af0"/>
        <w:rPr>
          <w:rtl/>
        </w:rPr>
      </w:pPr>
      <w:r>
        <w:rPr>
          <w:rFonts w:hint="eastAsia"/>
          <w:rtl/>
        </w:rPr>
        <w:t>אתי</w:t>
      </w:r>
      <w:r>
        <w:rPr>
          <w:rtl/>
        </w:rPr>
        <w:t xml:space="preserve"> לבני (שינוי):</w:t>
      </w:r>
    </w:p>
    <w:p w14:paraId="3418BBCA" w14:textId="77777777" w:rsidR="00000000" w:rsidRDefault="009B75DB">
      <w:pPr>
        <w:pStyle w:val="a0"/>
        <w:rPr>
          <w:rFonts w:hint="cs"/>
          <w:rtl/>
        </w:rPr>
      </w:pPr>
    </w:p>
    <w:p w14:paraId="33E90DD9" w14:textId="77777777" w:rsidR="00000000" w:rsidRDefault="009B75DB">
      <w:pPr>
        <w:pStyle w:val="a0"/>
        <w:rPr>
          <w:rFonts w:hint="cs"/>
          <w:rtl/>
        </w:rPr>
      </w:pPr>
      <w:r>
        <w:rPr>
          <w:rFonts w:hint="cs"/>
          <w:rtl/>
        </w:rPr>
        <w:t>אז מה זה בעד?</w:t>
      </w:r>
    </w:p>
    <w:p w14:paraId="0EC51307" w14:textId="77777777" w:rsidR="00000000" w:rsidRDefault="009B75DB">
      <w:pPr>
        <w:pStyle w:val="af1"/>
        <w:rPr>
          <w:rtl/>
        </w:rPr>
      </w:pPr>
    </w:p>
    <w:p w14:paraId="3977BB2D" w14:textId="77777777" w:rsidR="00000000" w:rsidRDefault="009B75DB">
      <w:pPr>
        <w:pStyle w:val="af1"/>
        <w:rPr>
          <w:rtl/>
        </w:rPr>
      </w:pPr>
      <w:r>
        <w:rPr>
          <w:rtl/>
        </w:rPr>
        <w:t>היו"ר נסים דהן:</w:t>
      </w:r>
    </w:p>
    <w:p w14:paraId="415479B3" w14:textId="77777777" w:rsidR="00000000" w:rsidRDefault="009B75DB">
      <w:pPr>
        <w:pStyle w:val="a0"/>
        <w:rPr>
          <w:rtl/>
        </w:rPr>
      </w:pPr>
    </w:p>
    <w:p w14:paraId="60CDA563" w14:textId="77777777" w:rsidR="00000000" w:rsidRDefault="009B75DB">
      <w:pPr>
        <w:pStyle w:val="a0"/>
        <w:rPr>
          <w:rFonts w:hint="cs"/>
          <w:rtl/>
        </w:rPr>
      </w:pPr>
      <w:r>
        <w:rPr>
          <w:rFonts w:hint="cs"/>
          <w:rtl/>
        </w:rPr>
        <w:t xml:space="preserve">בעד </w:t>
      </w:r>
      <w:r>
        <w:rPr>
          <w:rtl/>
        </w:rPr>
        <w:t>–</w:t>
      </w:r>
      <w:r>
        <w:rPr>
          <w:rFonts w:hint="cs"/>
          <w:rtl/>
        </w:rPr>
        <w:t xml:space="preserve"> בע</w:t>
      </w:r>
      <w:r>
        <w:rPr>
          <w:rFonts w:hint="cs"/>
          <w:rtl/>
        </w:rPr>
        <w:t xml:space="preserve">ד הצעתך. </w:t>
      </w:r>
    </w:p>
    <w:p w14:paraId="4C4EAD3E" w14:textId="77777777" w:rsidR="00000000" w:rsidRDefault="009B75DB">
      <w:pPr>
        <w:pStyle w:val="a0"/>
        <w:ind w:firstLine="0"/>
        <w:rPr>
          <w:rFonts w:hint="cs"/>
          <w:rtl/>
        </w:rPr>
      </w:pPr>
    </w:p>
    <w:p w14:paraId="0158FB0B" w14:textId="77777777" w:rsidR="00000000" w:rsidRDefault="009B75DB">
      <w:pPr>
        <w:pStyle w:val="af0"/>
        <w:rPr>
          <w:rtl/>
        </w:rPr>
      </w:pPr>
      <w:r>
        <w:rPr>
          <w:rFonts w:hint="eastAsia"/>
          <w:rtl/>
        </w:rPr>
        <w:t>מוחמד</w:t>
      </w:r>
      <w:r>
        <w:rPr>
          <w:rtl/>
        </w:rPr>
        <w:t xml:space="preserve"> ברכה (חד"ש-תע"ל):</w:t>
      </w:r>
    </w:p>
    <w:p w14:paraId="4DA38E77" w14:textId="77777777" w:rsidR="00000000" w:rsidRDefault="009B75DB">
      <w:pPr>
        <w:pStyle w:val="a0"/>
        <w:rPr>
          <w:rFonts w:hint="cs"/>
          <w:rtl/>
        </w:rPr>
      </w:pPr>
    </w:p>
    <w:p w14:paraId="169D5149" w14:textId="77777777" w:rsidR="00000000" w:rsidRDefault="009B75DB">
      <w:pPr>
        <w:pStyle w:val="a0"/>
        <w:rPr>
          <w:rFonts w:hint="cs"/>
          <w:rtl/>
        </w:rPr>
      </w:pPr>
      <w:r>
        <w:rPr>
          <w:rFonts w:hint="cs"/>
          <w:rtl/>
        </w:rPr>
        <w:t xml:space="preserve">לא, בעד זה ועדה. </w:t>
      </w:r>
    </w:p>
    <w:p w14:paraId="2C442B99" w14:textId="77777777" w:rsidR="00000000" w:rsidRDefault="009B75DB">
      <w:pPr>
        <w:pStyle w:val="a0"/>
        <w:ind w:firstLine="0"/>
        <w:rPr>
          <w:rFonts w:hint="cs"/>
          <w:rtl/>
        </w:rPr>
      </w:pPr>
    </w:p>
    <w:p w14:paraId="4E494A66" w14:textId="77777777" w:rsidR="00000000" w:rsidRDefault="009B75DB">
      <w:pPr>
        <w:pStyle w:val="af1"/>
        <w:rPr>
          <w:rtl/>
        </w:rPr>
      </w:pPr>
      <w:r>
        <w:rPr>
          <w:rtl/>
        </w:rPr>
        <w:t>היו"ר נסים דהן:</w:t>
      </w:r>
    </w:p>
    <w:p w14:paraId="6CB7FF46" w14:textId="77777777" w:rsidR="00000000" w:rsidRDefault="009B75DB">
      <w:pPr>
        <w:pStyle w:val="a0"/>
        <w:rPr>
          <w:rtl/>
        </w:rPr>
      </w:pPr>
    </w:p>
    <w:p w14:paraId="69C9008F" w14:textId="77777777" w:rsidR="00000000" w:rsidRDefault="009B75DB">
      <w:pPr>
        <w:pStyle w:val="a0"/>
        <w:rPr>
          <w:rFonts w:hint="cs"/>
          <w:rtl/>
        </w:rPr>
      </w:pPr>
      <w:r>
        <w:rPr>
          <w:rFonts w:hint="cs"/>
          <w:rtl/>
        </w:rPr>
        <w:t xml:space="preserve">כן. כך אמרתי. כן. </w:t>
      </w:r>
    </w:p>
    <w:p w14:paraId="5F276FF3" w14:textId="77777777" w:rsidR="00000000" w:rsidRDefault="009B75DB">
      <w:pPr>
        <w:pStyle w:val="a0"/>
        <w:ind w:firstLine="0"/>
        <w:rPr>
          <w:rFonts w:hint="cs"/>
          <w:rtl/>
        </w:rPr>
      </w:pPr>
    </w:p>
    <w:p w14:paraId="06FE9CBD" w14:textId="77777777" w:rsidR="00000000" w:rsidRDefault="009B75DB">
      <w:pPr>
        <w:pStyle w:val="ab"/>
        <w:bidi/>
        <w:rPr>
          <w:rFonts w:hint="cs"/>
          <w:rtl/>
        </w:rPr>
      </w:pPr>
      <w:r>
        <w:rPr>
          <w:rFonts w:hint="cs"/>
          <w:rtl/>
        </w:rPr>
        <w:t>הצבעה</w:t>
      </w:r>
    </w:p>
    <w:p w14:paraId="70CFC1DE" w14:textId="77777777" w:rsidR="00000000" w:rsidRDefault="009B75DB">
      <w:pPr>
        <w:pStyle w:val="a0"/>
        <w:rPr>
          <w:rFonts w:hint="cs"/>
          <w:rtl/>
        </w:rPr>
      </w:pPr>
    </w:p>
    <w:p w14:paraId="6D4D5F3A" w14:textId="77777777" w:rsidR="00000000" w:rsidRDefault="009B75DB">
      <w:pPr>
        <w:pStyle w:val="ac"/>
        <w:bidi/>
        <w:rPr>
          <w:rFonts w:hint="cs"/>
          <w:rtl/>
        </w:rPr>
      </w:pPr>
      <w:r>
        <w:rPr>
          <w:rFonts w:hint="cs"/>
          <w:rtl/>
        </w:rPr>
        <w:t xml:space="preserve">בעד ההצעה להעביר את הנושא לוועדה </w:t>
      </w:r>
      <w:r>
        <w:rPr>
          <w:rtl/>
        </w:rPr>
        <w:t>–</w:t>
      </w:r>
      <w:r>
        <w:rPr>
          <w:rFonts w:hint="cs"/>
          <w:rtl/>
        </w:rPr>
        <w:t xml:space="preserve"> 2</w:t>
      </w:r>
    </w:p>
    <w:p w14:paraId="4C4B1E65" w14:textId="77777777" w:rsidR="00000000" w:rsidRDefault="009B75DB">
      <w:pPr>
        <w:pStyle w:val="ac"/>
        <w:bidi/>
        <w:rPr>
          <w:rFonts w:hint="cs"/>
          <w:rtl/>
        </w:rPr>
      </w:pPr>
      <w:r>
        <w:rPr>
          <w:rFonts w:hint="cs"/>
          <w:rtl/>
        </w:rPr>
        <w:t xml:space="preserve">בעד ההצעה שלא לכלול את הנושא בסדר-היום </w:t>
      </w:r>
      <w:r>
        <w:rPr>
          <w:rtl/>
        </w:rPr>
        <w:t>–</w:t>
      </w:r>
      <w:r>
        <w:rPr>
          <w:rFonts w:hint="cs"/>
          <w:rtl/>
        </w:rPr>
        <w:t xml:space="preserve"> 13 </w:t>
      </w:r>
    </w:p>
    <w:p w14:paraId="78D9D8F0" w14:textId="77777777" w:rsidR="00000000" w:rsidRDefault="009B75DB">
      <w:pPr>
        <w:pStyle w:val="ac"/>
        <w:bidi/>
        <w:rPr>
          <w:rFonts w:hint="cs"/>
          <w:rtl/>
        </w:rPr>
      </w:pPr>
      <w:r>
        <w:rPr>
          <w:rFonts w:hint="cs"/>
          <w:rtl/>
        </w:rPr>
        <w:t xml:space="preserve">נמנעים </w:t>
      </w:r>
      <w:r>
        <w:rPr>
          <w:rtl/>
        </w:rPr>
        <w:t>–</w:t>
      </w:r>
      <w:r>
        <w:rPr>
          <w:rFonts w:hint="cs"/>
          <w:rtl/>
        </w:rPr>
        <w:t xml:space="preserve"> אין</w:t>
      </w:r>
    </w:p>
    <w:p w14:paraId="58645DA1" w14:textId="77777777" w:rsidR="00000000" w:rsidRDefault="009B75DB">
      <w:pPr>
        <w:pStyle w:val="ac"/>
        <w:bidi/>
        <w:rPr>
          <w:rFonts w:hint="cs"/>
          <w:rtl/>
        </w:rPr>
      </w:pPr>
      <w:r>
        <w:rPr>
          <w:rFonts w:hint="cs"/>
          <w:rtl/>
        </w:rPr>
        <w:t xml:space="preserve">ההצעה שלא לכלול את הנושא בסדר-היום של הכנסת נתקבלה. </w:t>
      </w:r>
    </w:p>
    <w:p w14:paraId="1D68DFCD" w14:textId="77777777" w:rsidR="00000000" w:rsidRDefault="009B75DB">
      <w:pPr>
        <w:pStyle w:val="a0"/>
        <w:ind w:firstLine="0"/>
        <w:rPr>
          <w:rFonts w:hint="cs"/>
          <w:rtl/>
        </w:rPr>
      </w:pPr>
    </w:p>
    <w:p w14:paraId="5B5E8E0B" w14:textId="77777777" w:rsidR="00000000" w:rsidRDefault="009B75DB">
      <w:pPr>
        <w:pStyle w:val="af1"/>
        <w:rPr>
          <w:rtl/>
        </w:rPr>
      </w:pPr>
      <w:r>
        <w:rPr>
          <w:rtl/>
        </w:rPr>
        <w:t>היו"ר נס</w:t>
      </w:r>
      <w:r>
        <w:rPr>
          <w:rtl/>
        </w:rPr>
        <w:t>ים דהן:</w:t>
      </w:r>
    </w:p>
    <w:p w14:paraId="557C1C47" w14:textId="77777777" w:rsidR="00000000" w:rsidRDefault="009B75DB">
      <w:pPr>
        <w:pStyle w:val="a0"/>
        <w:rPr>
          <w:rtl/>
        </w:rPr>
      </w:pPr>
    </w:p>
    <w:p w14:paraId="1555B94C" w14:textId="77777777" w:rsidR="00000000" w:rsidRDefault="009B75DB">
      <w:pPr>
        <w:pStyle w:val="a0"/>
        <w:rPr>
          <w:rFonts w:hint="cs"/>
          <w:rtl/>
        </w:rPr>
      </w:pPr>
      <w:r>
        <w:rPr>
          <w:rFonts w:hint="cs"/>
          <w:rtl/>
        </w:rPr>
        <w:t>ההצעה מוסרת מסדר-היום. אנחנו עוברים לנושא הבא.</w:t>
      </w:r>
    </w:p>
    <w:p w14:paraId="14B2427F" w14:textId="77777777" w:rsidR="00000000" w:rsidRDefault="009B75DB">
      <w:pPr>
        <w:pStyle w:val="a0"/>
        <w:rPr>
          <w:rFonts w:hint="cs"/>
          <w:rtl/>
        </w:rPr>
      </w:pPr>
    </w:p>
    <w:p w14:paraId="15ADCA38" w14:textId="77777777" w:rsidR="00000000" w:rsidRDefault="009B75DB">
      <w:pPr>
        <w:pStyle w:val="a0"/>
        <w:ind w:firstLine="0"/>
        <w:rPr>
          <w:rFonts w:hint="cs"/>
          <w:rtl/>
        </w:rPr>
      </w:pPr>
    </w:p>
    <w:p w14:paraId="47339624" w14:textId="77777777" w:rsidR="00000000" w:rsidRDefault="009B75DB">
      <w:pPr>
        <w:pStyle w:val="a2"/>
        <w:rPr>
          <w:rtl/>
        </w:rPr>
      </w:pPr>
    </w:p>
    <w:p w14:paraId="2113CE14" w14:textId="77777777" w:rsidR="00000000" w:rsidRDefault="009B75DB">
      <w:pPr>
        <w:pStyle w:val="a2"/>
        <w:rPr>
          <w:rFonts w:hint="cs"/>
          <w:rtl/>
        </w:rPr>
      </w:pPr>
      <w:bookmarkStart w:id="245" w:name="CS19733FI0019733T24_12_2003_14_52_35"/>
      <w:bookmarkStart w:id="246" w:name="_Toc62986488"/>
      <w:bookmarkEnd w:id="245"/>
      <w:r>
        <w:rPr>
          <w:rtl/>
        </w:rPr>
        <w:t>הצע</w:t>
      </w:r>
      <w:r>
        <w:rPr>
          <w:rFonts w:hint="cs"/>
          <w:rtl/>
        </w:rPr>
        <w:t>ות</w:t>
      </w:r>
      <w:r>
        <w:rPr>
          <w:rtl/>
        </w:rPr>
        <w:t xml:space="preserve"> לסדר-היום</w:t>
      </w:r>
      <w:bookmarkEnd w:id="246"/>
      <w:r>
        <w:rPr>
          <w:rtl/>
        </w:rPr>
        <w:t xml:space="preserve"> </w:t>
      </w:r>
    </w:p>
    <w:p w14:paraId="0FD5976E" w14:textId="77777777" w:rsidR="00000000" w:rsidRDefault="009B75DB">
      <w:pPr>
        <w:pStyle w:val="a2"/>
        <w:rPr>
          <w:rtl/>
        </w:rPr>
      </w:pPr>
      <w:bookmarkStart w:id="247" w:name="_Toc62986489"/>
      <w:r>
        <w:rPr>
          <w:rtl/>
        </w:rPr>
        <w:t>סירובם של אנשי מילואים מסיירת מטכ"ל לשרת בשטחים</w:t>
      </w:r>
      <w:bookmarkEnd w:id="247"/>
      <w:r>
        <w:rPr>
          <w:rtl/>
        </w:rPr>
        <w:t xml:space="preserve"> </w:t>
      </w:r>
    </w:p>
    <w:p w14:paraId="101F195A" w14:textId="77777777" w:rsidR="00000000" w:rsidRDefault="009B75DB">
      <w:pPr>
        <w:pStyle w:val="a0"/>
        <w:ind w:firstLine="0"/>
        <w:rPr>
          <w:rFonts w:hint="cs"/>
          <w:b/>
          <w:bCs/>
          <w:sz w:val="24"/>
          <w:szCs w:val="24"/>
          <w:u w:val="single"/>
          <w:rtl/>
          <w:lang w:eastAsia="en-US"/>
        </w:rPr>
      </w:pPr>
    </w:p>
    <w:p w14:paraId="141C42A0" w14:textId="77777777" w:rsidR="00000000" w:rsidRDefault="009B75DB">
      <w:pPr>
        <w:pStyle w:val="af1"/>
        <w:rPr>
          <w:rtl/>
        </w:rPr>
      </w:pPr>
      <w:r>
        <w:rPr>
          <w:rtl/>
        </w:rPr>
        <w:t>היו"ר נסים דהן:</w:t>
      </w:r>
    </w:p>
    <w:p w14:paraId="1B34BF0E" w14:textId="77777777" w:rsidR="00000000" w:rsidRDefault="009B75DB">
      <w:pPr>
        <w:pStyle w:val="a0"/>
        <w:rPr>
          <w:rtl/>
        </w:rPr>
      </w:pPr>
    </w:p>
    <w:p w14:paraId="51924823" w14:textId="77777777" w:rsidR="00000000" w:rsidRDefault="009B75DB">
      <w:pPr>
        <w:pStyle w:val="a0"/>
        <w:ind w:firstLine="0"/>
        <w:rPr>
          <w:rFonts w:hint="cs"/>
          <w:rtl/>
        </w:rPr>
      </w:pPr>
      <w:r>
        <w:rPr>
          <w:rFonts w:hint="cs"/>
          <w:rtl/>
        </w:rPr>
        <w:t xml:space="preserve">           סירובם של אנשי מילואים מסיירת מטכ"ל לשרת בשטחים - הצעות לסדר-היום מס' 2125, 2136, 2137, 2140, 2148, 21</w:t>
      </w:r>
      <w:r>
        <w:rPr>
          <w:rFonts w:hint="cs"/>
          <w:rtl/>
        </w:rPr>
        <w:t xml:space="preserve">49, 2158, 2162 ו-2163. ראשון הדוברים, חבר הכנסת שאול יהלום </w:t>
      </w:r>
      <w:r>
        <w:rPr>
          <w:rtl/>
        </w:rPr>
        <w:t>–</w:t>
      </w:r>
      <w:r>
        <w:rPr>
          <w:rFonts w:hint="cs"/>
          <w:rtl/>
        </w:rPr>
        <w:t xml:space="preserve"> אינו נוכח.  </w:t>
      </w:r>
    </w:p>
    <w:p w14:paraId="73E64E90" w14:textId="77777777" w:rsidR="00000000" w:rsidRDefault="009B75DB">
      <w:pPr>
        <w:pStyle w:val="a0"/>
        <w:ind w:firstLine="0"/>
        <w:rPr>
          <w:rFonts w:hint="cs"/>
          <w:rtl/>
        </w:rPr>
      </w:pPr>
    </w:p>
    <w:p w14:paraId="6560E112" w14:textId="77777777" w:rsidR="00000000" w:rsidRDefault="009B75DB">
      <w:pPr>
        <w:pStyle w:val="af0"/>
        <w:rPr>
          <w:rtl/>
        </w:rPr>
      </w:pPr>
      <w:r>
        <w:rPr>
          <w:rFonts w:hint="eastAsia"/>
          <w:rtl/>
        </w:rPr>
        <w:t>ניסן</w:t>
      </w:r>
      <w:r>
        <w:rPr>
          <w:rtl/>
        </w:rPr>
        <w:t xml:space="preserve"> סלומינסקי (מפד"ל):</w:t>
      </w:r>
    </w:p>
    <w:p w14:paraId="50A76BFF" w14:textId="77777777" w:rsidR="00000000" w:rsidRDefault="009B75DB">
      <w:pPr>
        <w:pStyle w:val="a0"/>
        <w:rPr>
          <w:rFonts w:hint="cs"/>
          <w:rtl/>
        </w:rPr>
      </w:pPr>
    </w:p>
    <w:p w14:paraId="41E6E429" w14:textId="77777777" w:rsidR="00000000" w:rsidRDefault="009B75DB">
      <w:pPr>
        <w:pStyle w:val="a0"/>
        <w:rPr>
          <w:rFonts w:hint="cs"/>
          <w:rtl/>
        </w:rPr>
      </w:pPr>
      <w:r>
        <w:rPr>
          <w:rFonts w:hint="cs"/>
          <w:rtl/>
        </w:rPr>
        <w:t xml:space="preserve">- - - </w:t>
      </w:r>
    </w:p>
    <w:p w14:paraId="51CBE085" w14:textId="77777777" w:rsidR="00000000" w:rsidRDefault="009B75DB">
      <w:pPr>
        <w:pStyle w:val="a0"/>
        <w:ind w:firstLine="0"/>
        <w:rPr>
          <w:rFonts w:hint="cs"/>
          <w:rtl/>
        </w:rPr>
      </w:pPr>
    </w:p>
    <w:p w14:paraId="1571302D" w14:textId="77777777" w:rsidR="00000000" w:rsidRDefault="009B75DB">
      <w:pPr>
        <w:pStyle w:val="af1"/>
        <w:rPr>
          <w:rtl/>
        </w:rPr>
      </w:pPr>
      <w:r>
        <w:rPr>
          <w:rtl/>
        </w:rPr>
        <w:t>היו"ר נסים דהן:</w:t>
      </w:r>
    </w:p>
    <w:p w14:paraId="3251EA5E" w14:textId="77777777" w:rsidR="00000000" w:rsidRDefault="009B75DB">
      <w:pPr>
        <w:pStyle w:val="a0"/>
        <w:rPr>
          <w:rtl/>
        </w:rPr>
      </w:pPr>
    </w:p>
    <w:p w14:paraId="0B98DE96" w14:textId="77777777" w:rsidR="00000000" w:rsidRDefault="009B75DB">
      <w:pPr>
        <w:pStyle w:val="a0"/>
        <w:rPr>
          <w:rFonts w:hint="cs"/>
          <w:rtl/>
        </w:rPr>
      </w:pPr>
      <w:r>
        <w:rPr>
          <w:rFonts w:hint="cs"/>
          <w:rtl/>
        </w:rPr>
        <w:t xml:space="preserve">אני לא מכיר שום הסדר, ואם יש הסדר, שהמזכירות תאמר לי. </w:t>
      </w:r>
    </w:p>
    <w:p w14:paraId="029FCA15" w14:textId="77777777" w:rsidR="00000000" w:rsidRDefault="009B75DB">
      <w:pPr>
        <w:pStyle w:val="a0"/>
        <w:ind w:firstLine="0"/>
        <w:rPr>
          <w:rFonts w:hint="cs"/>
          <w:rtl/>
        </w:rPr>
      </w:pPr>
    </w:p>
    <w:p w14:paraId="471833D6" w14:textId="77777777" w:rsidR="00000000" w:rsidRDefault="009B75DB">
      <w:pPr>
        <w:pStyle w:val="af0"/>
        <w:rPr>
          <w:rtl/>
        </w:rPr>
      </w:pPr>
      <w:r>
        <w:rPr>
          <w:rFonts w:hint="eastAsia"/>
          <w:rtl/>
        </w:rPr>
        <w:t>מאיר</w:t>
      </w:r>
      <w:r>
        <w:rPr>
          <w:rtl/>
        </w:rPr>
        <w:t xml:space="preserve"> פרוש (יהדות התורה):</w:t>
      </w:r>
    </w:p>
    <w:p w14:paraId="06897908" w14:textId="77777777" w:rsidR="00000000" w:rsidRDefault="009B75DB">
      <w:pPr>
        <w:pStyle w:val="a0"/>
        <w:rPr>
          <w:rFonts w:hint="cs"/>
          <w:rtl/>
        </w:rPr>
      </w:pPr>
    </w:p>
    <w:p w14:paraId="62F4DBAE" w14:textId="77777777" w:rsidR="00000000" w:rsidRDefault="009B75DB">
      <w:pPr>
        <w:pStyle w:val="a0"/>
        <w:rPr>
          <w:rFonts w:hint="cs"/>
          <w:rtl/>
        </w:rPr>
      </w:pPr>
      <w:r>
        <w:rPr>
          <w:rFonts w:hint="cs"/>
          <w:rtl/>
        </w:rPr>
        <w:t xml:space="preserve">גברת קפלן. </w:t>
      </w:r>
    </w:p>
    <w:p w14:paraId="669C8FC1" w14:textId="77777777" w:rsidR="00000000" w:rsidRDefault="009B75DB">
      <w:pPr>
        <w:pStyle w:val="a0"/>
        <w:ind w:firstLine="0"/>
        <w:rPr>
          <w:rFonts w:hint="cs"/>
          <w:rtl/>
        </w:rPr>
      </w:pPr>
    </w:p>
    <w:p w14:paraId="1F43CE62" w14:textId="77777777" w:rsidR="00000000" w:rsidRDefault="009B75DB">
      <w:pPr>
        <w:pStyle w:val="af0"/>
        <w:rPr>
          <w:rtl/>
        </w:rPr>
      </w:pPr>
      <w:r>
        <w:rPr>
          <w:rFonts w:hint="eastAsia"/>
          <w:rtl/>
        </w:rPr>
        <w:t>רוני</w:t>
      </w:r>
      <w:r>
        <w:rPr>
          <w:rtl/>
        </w:rPr>
        <w:t xml:space="preserve"> בר-און (הליכוד):</w:t>
      </w:r>
    </w:p>
    <w:p w14:paraId="07515554" w14:textId="77777777" w:rsidR="00000000" w:rsidRDefault="009B75DB">
      <w:pPr>
        <w:pStyle w:val="a0"/>
        <w:rPr>
          <w:rFonts w:hint="cs"/>
          <w:rtl/>
        </w:rPr>
      </w:pPr>
    </w:p>
    <w:p w14:paraId="5643352E" w14:textId="77777777" w:rsidR="00000000" w:rsidRDefault="009B75DB">
      <w:pPr>
        <w:pStyle w:val="a0"/>
        <w:rPr>
          <w:rFonts w:hint="cs"/>
          <w:rtl/>
        </w:rPr>
      </w:pPr>
      <w:r>
        <w:rPr>
          <w:rFonts w:hint="cs"/>
          <w:rtl/>
        </w:rPr>
        <w:t>גם טיבי לא פה</w:t>
      </w:r>
      <w:r>
        <w:rPr>
          <w:rFonts w:hint="cs"/>
          <w:rtl/>
        </w:rPr>
        <w:t xml:space="preserve">. </w:t>
      </w:r>
    </w:p>
    <w:p w14:paraId="6B5C125B" w14:textId="77777777" w:rsidR="00000000" w:rsidRDefault="009B75DB">
      <w:pPr>
        <w:pStyle w:val="a0"/>
        <w:ind w:firstLine="0"/>
        <w:rPr>
          <w:rFonts w:hint="cs"/>
          <w:rtl/>
        </w:rPr>
      </w:pPr>
    </w:p>
    <w:p w14:paraId="4639156F" w14:textId="77777777" w:rsidR="00000000" w:rsidRDefault="009B75DB">
      <w:pPr>
        <w:pStyle w:val="af1"/>
        <w:rPr>
          <w:rtl/>
        </w:rPr>
      </w:pPr>
      <w:r>
        <w:rPr>
          <w:rtl/>
        </w:rPr>
        <w:t>היו"ר נסים דהן:</w:t>
      </w:r>
    </w:p>
    <w:p w14:paraId="16F81E37" w14:textId="77777777" w:rsidR="00000000" w:rsidRDefault="009B75DB">
      <w:pPr>
        <w:pStyle w:val="a0"/>
        <w:rPr>
          <w:rtl/>
        </w:rPr>
      </w:pPr>
    </w:p>
    <w:p w14:paraId="47ABE41E" w14:textId="77777777" w:rsidR="00000000" w:rsidRDefault="009B75DB">
      <w:pPr>
        <w:pStyle w:val="a0"/>
        <w:rPr>
          <w:rFonts w:hint="cs"/>
          <w:rtl/>
        </w:rPr>
      </w:pPr>
      <w:r>
        <w:rPr>
          <w:rFonts w:hint="cs"/>
          <w:rtl/>
        </w:rPr>
        <w:t xml:space="preserve">הסדרים זה דרך המזכירות. חבר הכנסת אחמד טיבי </w:t>
      </w:r>
      <w:r>
        <w:rPr>
          <w:rtl/>
        </w:rPr>
        <w:t>–</w:t>
      </w:r>
      <w:r>
        <w:rPr>
          <w:rFonts w:hint="cs"/>
          <w:rtl/>
        </w:rPr>
        <w:t xml:space="preserve"> איננו. חברת הכנסת זהבה גלאון </w:t>
      </w:r>
      <w:r>
        <w:rPr>
          <w:rtl/>
        </w:rPr>
        <w:t>–</w:t>
      </w:r>
      <w:r>
        <w:rPr>
          <w:rFonts w:hint="cs"/>
          <w:rtl/>
        </w:rPr>
        <w:t xml:space="preserve"> לא. רק רגע, אז למה לא מודיעים מראש? </w:t>
      </w:r>
    </w:p>
    <w:p w14:paraId="285B3F52" w14:textId="77777777" w:rsidR="00000000" w:rsidRDefault="009B75DB">
      <w:pPr>
        <w:pStyle w:val="a0"/>
        <w:ind w:firstLine="0"/>
        <w:rPr>
          <w:rFonts w:hint="cs"/>
          <w:rtl/>
        </w:rPr>
      </w:pPr>
    </w:p>
    <w:p w14:paraId="4F990042" w14:textId="77777777" w:rsidR="00000000" w:rsidRDefault="009B75DB">
      <w:pPr>
        <w:pStyle w:val="af0"/>
        <w:rPr>
          <w:rtl/>
        </w:rPr>
      </w:pPr>
      <w:r>
        <w:rPr>
          <w:rFonts w:hint="eastAsia"/>
          <w:rtl/>
        </w:rPr>
        <w:t>רוני</w:t>
      </w:r>
      <w:r>
        <w:rPr>
          <w:rtl/>
        </w:rPr>
        <w:t xml:space="preserve"> בר-און (הליכוד):</w:t>
      </w:r>
    </w:p>
    <w:p w14:paraId="3BABCB27" w14:textId="77777777" w:rsidR="00000000" w:rsidRDefault="009B75DB">
      <w:pPr>
        <w:pStyle w:val="a0"/>
        <w:rPr>
          <w:rFonts w:hint="cs"/>
          <w:rtl/>
        </w:rPr>
      </w:pPr>
    </w:p>
    <w:p w14:paraId="489D7594" w14:textId="77777777" w:rsidR="00000000" w:rsidRDefault="009B75DB">
      <w:pPr>
        <w:pStyle w:val="a0"/>
        <w:rPr>
          <w:rFonts w:hint="cs"/>
          <w:rtl/>
        </w:rPr>
      </w:pPr>
      <w:r>
        <w:rPr>
          <w:rFonts w:hint="cs"/>
          <w:rtl/>
        </w:rPr>
        <w:t xml:space="preserve">גם זחאלקה לא פה. </w:t>
      </w:r>
    </w:p>
    <w:p w14:paraId="5BB48382" w14:textId="77777777" w:rsidR="00000000" w:rsidRDefault="009B75DB">
      <w:pPr>
        <w:pStyle w:val="a0"/>
        <w:ind w:firstLine="0"/>
        <w:rPr>
          <w:rFonts w:hint="cs"/>
          <w:rtl/>
        </w:rPr>
      </w:pPr>
    </w:p>
    <w:p w14:paraId="3725FCC7" w14:textId="77777777" w:rsidR="00000000" w:rsidRDefault="009B75DB">
      <w:pPr>
        <w:pStyle w:val="af1"/>
        <w:rPr>
          <w:rtl/>
        </w:rPr>
      </w:pPr>
      <w:r>
        <w:rPr>
          <w:rtl/>
        </w:rPr>
        <w:t>היו"ר נסים דהן:</w:t>
      </w:r>
    </w:p>
    <w:p w14:paraId="475F1D02" w14:textId="77777777" w:rsidR="00000000" w:rsidRDefault="009B75DB">
      <w:pPr>
        <w:pStyle w:val="a0"/>
        <w:rPr>
          <w:rtl/>
        </w:rPr>
      </w:pPr>
    </w:p>
    <w:p w14:paraId="26E8B0D7" w14:textId="77777777" w:rsidR="00000000" w:rsidRDefault="009B75DB">
      <w:pPr>
        <w:pStyle w:val="a0"/>
        <w:rPr>
          <w:rFonts w:hint="cs"/>
          <w:rtl/>
        </w:rPr>
      </w:pPr>
      <w:r>
        <w:rPr>
          <w:rFonts w:hint="cs"/>
          <w:rtl/>
        </w:rPr>
        <w:t>חבר הכנסת רוני בר-און, אנא. היושב-ראש משוחח, מתייעץ עם המזכיר</w:t>
      </w:r>
      <w:r>
        <w:rPr>
          <w:rFonts w:hint="cs"/>
          <w:rtl/>
        </w:rPr>
        <w:t xml:space="preserve">ות בנושא מאוד חשוב. </w:t>
      </w:r>
    </w:p>
    <w:p w14:paraId="47D4FD26" w14:textId="77777777" w:rsidR="00000000" w:rsidRDefault="009B75DB">
      <w:pPr>
        <w:pStyle w:val="a0"/>
        <w:ind w:firstLine="0"/>
        <w:rPr>
          <w:rFonts w:hint="cs"/>
          <w:rtl/>
        </w:rPr>
      </w:pPr>
    </w:p>
    <w:p w14:paraId="51007ADD" w14:textId="77777777" w:rsidR="00000000" w:rsidRDefault="009B75DB">
      <w:pPr>
        <w:pStyle w:val="a0"/>
        <w:rPr>
          <w:rFonts w:hint="cs"/>
          <w:rtl/>
        </w:rPr>
      </w:pPr>
      <w:r>
        <w:rPr>
          <w:rFonts w:hint="cs"/>
          <w:rtl/>
        </w:rPr>
        <w:t>אנחנו חוזרים לתחילת סדר-היום: סירובם של אנשי מילואים מסיירת מטכ"ל לשרת בשטחים. לפנים משורת הדין, משום ששאול יהלום נמצא ברגע זה בהלוויה של גיסתו, מקרה יוצא דופן, אנחנו נותנים את רשות הדיבור לחבר הכנסת ניסן סלומינסקי, במקום לחבר הכנסת ש</w:t>
      </w:r>
      <w:r>
        <w:rPr>
          <w:rFonts w:hint="cs"/>
          <w:rtl/>
        </w:rPr>
        <w:t xml:space="preserve">אול יהלום. הוא ראשון הדוברים. אחריו - חבר הכנסת אחמד טיבי. נא לשבת. אחריו - חברת הכנסת זהבה גלאון. אחר כך - חבר הכנסת ג'מאל זחאלקה. </w:t>
      </w:r>
    </w:p>
    <w:p w14:paraId="1A7644E2" w14:textId="77777777" w:rsidR="00000000" w:rsidRDefault="009B75DB">
      <w:pPr>
        <w:pStyle w:val="a0"/>
        <w:rPr>
          <w:rFonts w:hint="cs"/>
          <w:rtl/>
        </w:rPr>
      </w:pPr>
    </w:p>
    <w:p w14:paraId="463D4859" w14:textId="77777777" w:rsidR="00000000" w:rsidRDefault="009B75DB">
      <w:pPr>
        <w:pStyle w:val="af0"/>
        <w:rPr>
          <w:rtl/>
        </w:rPr>
      </w:pPr>
      <w:r>
        <w:rPr>
          <w:rFonts w:hint="eastAsia"/>
          <w:rtl/>
        </w:rPr>
        <w:t>מאיר</w:t>
      </w:r>
      <w:r>
        <w:rPr>
          <w:rtl/>
        </w:rPr>
        <w:t xml:space="preserve"> פרוש (יהדות התורה):</w:t>
      </w:r>
    </w:p>
    <w:p w14:paraId="380D6BA7" w14:textId="77777777" w:rsidR="00000000" w:rsidRDefault="009B75DB">
      <w:pPr>
        <w:pStyle w:val="a0"/>
        <w:rPr>
          <w:rFonts w:hint="cs"/>
          <w:rtl/>
        </w:rPr>
      </w:pPr>
    </w:p>
    <w:p w14:paraId="75E7C007" w14:textId="77777777" w:rsidR="00000000" w:rsidRDefault="009B75DB">
      <w:pPr>
        <w:pStyle w:val="a0"/>
        <w:rPr>
          <w:rFonts w:hint="cs"/>
          <w:rtl/>
        </w:rPr>
      </w:pPr>
      <w:r>
        <w:rPr>
          <w:rFonts w:hint="cs"/>
          <w:rtl/>
        </w:rPr>
        <w:t xml:space="preserve">תרשמי אותי. כמה אני צריך לקרוא? </w:t>
      </w:r>
    </w:p>
    <w:p w14:paraId="56BECEFE" w14:textId="77777777" w:rsidR="00000000" w:rsidRDefault="009B75DB">
      <w:pPr>
        <w:pStyle w:val="a0"/>
        <w:ind w:firstLine="0"/>
        <w:rPr>
          <w:rFonts w:hint="cs"/>
          <w:rtl/>
        </w:rPr>
      </w:pPr>
    </w:p>
    <w:p w14:paraId="7117C940" w14:textId="77777777" w:rsidR="00000000" w:rsidRDefault="009B75DB">
      <w:pPr>
        <w:pStyle w:val="af1"/>
        <w:rPr>
          <w:rtl/>
        </w:rPr>
      </w:pPr>
      <w:r>
        <w:rPr>
          <w:rtl/>
        </w:rPr>
        <w:t>היו"ר נסים דהן:</w:t>
      </w:r>
    </w:p>
    <w:p w14:paraId="38909A6E" w14:textId="77777777" w:rsidR="00000000" w:rsidRDefault="009B75DB">
      <w:pPr>
        <w:pStyle w:val="a0"/>
        <w:rPr>
          <w:rtl/>
        </w:rPr>
      </w:pPr>
    </w:p>
    <w:p w14:paraId="1E81434E" w14:textId="77777777" w:rsidR="00000000" w:rsidRDefault="009B75DB">
      <w:pPr>
        <w:pStyle w:val="a0"/>
        <w:rPr>
          <w:rFonts w:hint="cs"/>
          <w:rtl/>
        </w:rPr>
      </w:pPr>
      <w:r>
        <w:rPr>
          <w:rFonts w:hint="cs"/>
          <w:rtl/>
        </w:rPr>
        <w:t xml:space="preserve">אני מקווה שהטענה היא לא ליושב-ראש. </w:t>
      </w:r>
    </w:p>
    <w:p w14:paraId="5FFFDCE7" w14:textId="77777777" w:rsidR="00000000" w:rsidRDefault="009B75DB">
      <w:pPr>
        <w:pStyle w:val="a0"/>
        <w:ind w:firstLine="0"/>
        <w:rPr>
          <w:rFonts w:hint="cs"/>
          <w:rtl/>
        </w:rPr>
      </w:pPr>
    </w:p>
    <w:p w14:paraId="75CA7463" w14:textId="77777777" w:rsidR="00000000" w:rsidRDefault="009B75DB">
      <w:pPr>
        <w:pStyle w:val="a"/>
        <w:rPr>
          <w:rtl/>
        </w:rPr>
      </w:pPr>
      <w:bookmarkStart w:id="248" w:name="FS000001068T24_12_2003_14_57_52"/>
      <w:bookmarkStart w:id="249" w:name="_Toc62986490"/>
      <w:bookmarkEnd w:id="248"/>
      <w:r>
        <w:rPr>
          <w:rFonts w:hint="eastAsia"/>
          <w:rtl/>
        </w:rPr>
        <w:t>ניסן</w:t>
      </w:r>
      <w:r>
        <w:rPr>
          <w:rtl/>
        </w:rPr>
        <w:t xml:space="preserve"> סלו</w:t>
      </w:r>
      <w:r>
        <w:rPr>
          <w:rtl/>
        </w:rPr>
        <w:t>מינסקי (מפד"ל):</w:t>
      </w:r>
      <w:bookmarkEnd w:id="249"/>
    </w:p>
    <w:p w14:paraId="72DFFE6F" w14:textId="77777777" w:rsidR="00000000" w:rsidRDefault="009B75DB">
      <w:pPr>
        <w:pStyle w:val="a0"/>
        <w:rPr>
          <w:rFonts w:hint="cs"/>
          <w:rtl/>
        </w:rPr>
      </w:pPr>
    </w:p>
    <w:p w14:paraId="1630EDED" w14:textId="77777777" w:rsidR="00000000" w:rsidRDefault="009B75DB">
      <w:pPr>
        <w:pStyle w:val="a0"/>
        <w:rPr>
          <w:rFonts w:hint="cs"/>
          <w:rtl/>
        </w:rPr>
      </w:pPr>
      <w:r>
        <w:rPr>
          <w:rFonts w:hint="cs"/>
          <w:rtl/>
        </w:rPr>
        <w:t>אדוני היושב-ראש, מכובדי סגן השר, חברי חברי הכנסת, סירובם של אנשי סיירת מטכ"ל מפוצץ, כאילו כל סיירת מטכ"ל מסרבת לשרת בשטחים. מיעוט, בודדים, אחרי שעשו מילואים, מסרבים. אבל מי הם אותם אנשים? אנשי שמאל שכביכול חרותה על דגלם דמוקרטיה, שכביכול כ</w:t>
      </w:r>
      <w:r>
        <w:rPr>
          <w:rFonts w:hint="cs"/>
          <w:rtl/>
        </w:rPr>
        <w:t xml:space="preserve">ל הזמן אומרים שהמדינה היא הערך החשוב. והם במעשיהם הולכים ומפרקים את הדמוקרטיה, אם זה היה תלוי בהם. </w:t>
      </w:r>
    </w:p>
    <w:p w14:paraId="6E244B7A" w14:textId="77777777" w:rsidR="00000000" w:rsidRDefault="009B75DB">
      <w:pPr>
        <w:pStyle w:val="a0"/>
        <w:rPr>
          <w:rFonts w:hint="cs"/>
          <w:rtl/>
        </w:rPr>
      </w:pPr>
    </w:p>
    <w:p w14:paraId="017071DF" w14:textId="77777777" w:rsidR="00000000" w:rsidRDefault="009B75DB">
      <w:pPr>
        <w:pStyle w:val="a0"/>
        <w:rPr>
          <w:rFonts w:hint="cs"/>
          <w:rtl/>
        </w:rPr>
      </w:pPr>
      <w:r>
        <w:rPr>
          <w:rFonts w:hint="cs"/>
          <w:rtl/>
        </w:rPr>
        <w:t>למה הכוונה? שכל אדם יחליט מה טוב לו ומה לא טוב לו? אחד יחליט שטוב לו שטחים, אחד יחליט שהוא לא הולך לשרת בלבנון, לא טוב לו. אחד לא הולך לרמת-הגולן, אחד לא ה</w:t>
      </w:r>
      <w:r>
        <w:rPr>
          <w:rFonts w:hint="cs"/>
          <w:rtl/>
        </w:rPr>
        <w:t>ולך לתל-אביב. למה? כי הוא שונא את תל-אביב. זאת דמוקרטיה? הרי זאת אנרכיה. אתם, מצד אחד הדגל שלכם - - -</w:t>
      </w:r>
    </w:p>
    <w:p w14:paraId="51CD36E0" w14:textId="77777777" w:rsidR="00000000" w:rsidRDefault="009B75DB">
      <w:pPr>
        <w:pStyle w:val="a0"/>
        <w:ind w:firstLine="0"/>
        <w:rPr>
          <w:rFonts w:hint="cs"/>
          <w:rtl/>
        </w:rPr>
      </w:pPr>
    </w:p>
    <w:p w14:paraId="48BF186D" w14:textId="77777777" w:rsidR="00000000" w:rsidRDefault="009B75DB">
      <w:pPr>
        <w:pStyle w:val="af1"/>
        <w:rPr>
          <w:rtl/>
        </w:rPr>
      </w:pPr>
      <w:r>
        <w:rPr>
          <w:rtl/>
        </w:rPr>
        <w:t>היו"ר נסים דהן:</w:t>
      </w:r>
    </w:p>
    <w:p w14:paraId="6618E5DC" w14:textId="77777777" w:rsidR="00000000" w:rsidRDefault="009B75DB">
      <w:pPr>
        <w:pStyle w:val="a0"/>
        <w:rPr>
          <w:rtl/>
        </w:rPr>
      </w:pPr>
    </w:p>
    <w:p w14:paraId="64372813" w14:textId="77777777" w:rsidR="00000000" w:rsidRDefault="009B75DB">
      <w:pPr>
        <w:pStyle w:val="a0"/>
        <w:rPr>
          <w:rFonts w:hint="cs"/>
          <w:rtl/>
        </w:rPr>
      </w:pPr>
      <w:r>
        <w:rPr>
          <w:rFonts w:hint="cs"/>
          <w:rtl/>
        </w:rPr>
        <w:t xml:space="preserve">חברי הכנסת שמשוחחים ביניהם, שומעים אותם עד כאן. גם חבר הכנסת רוני בר-און, שומעים אותו דרך המיקרופון. </w:t>
      </w:r>
    </w:p>
    <w:p w14:paraId="3309441C" w14:textId="77777777" w:rsidR="00000000" w:rsidRDefault="009B75DB">
      <w:pPr>
        <w:pStyle w:val="a0"/>
        <w:ind w:firstLine="0"/>
        <w:rPr>
          <w:rFonts w:hint="cs"/>
          <w:rtl/>
        </w:rPr>
      </w:pPr>
    </w:p>
    <w:p w14:paraId="0586AC89" w14:textId="77777777" w:rsidR="00000000" w:rsidRDefault="009B75DB">
      <w:pPr>
        <w:pStyle w:val="-"/>
        <w:rPr>
          <w:rtl/>
        </w:rPr>
      </w:pPr>
      <w:bookmarkStart w:id="250" w:name="FS000001068T24_12_2003_15_00_26C"/>
      <w:bookmarkEnd w:id="250"/>
      <w:r>
        <w:rPr>
          <w:rtl/>
        </w:rPr>
        <w:t>ניסן סלומינסקי (מפד"ל):</w:t>
      </w:r>
    </w:p>
    <w:p w14:paraId="1A95A664" w14:textId="77777777" w:rsidR="00000000" w:rsidRDefault="009B75DB">
      <w:pPr>
        <w:pStyle w:val="a0"/>
        <w:rPr>
          <w:rtl/>
        </w:rPr>
      </w:pPr>
    </w:p>
    <w:p w14:paraId="7A1CFAA7" w14:textId="77777777" w:rsidR="00000000" w:rsidRDefault="009B75DB">
      <w:pPr>
        <w:pStyle w:val="a0"/>
        <w:rPr>
          <w:rFonts w:hint="cs"/>
          <w:rtl/>
        </w:rPr>
      </w:pPr>
      <w:r>
        <w:rPr>
          <w:rFonts w:hint="cs"/>
          <w:rtl/>
        </w:rPr>
        <w:t>אתם אנשי</w:t>
      </w:r>
      <w:r>
        <w:rPr>
          <w:rFonts w:hint="cs"/>
          <w:rtl/>
        </w:rPr>
        <w:t xml:space="preserve"> השמאל, שמנופפים כל הזמן בדגל של דמוקרטיה, בחשיבות, כאילו אתם נציגי הדמוקרטיה עלי אדמות, ומתקיפים את הימין ואת הציבור הדתי ואת כולם שהם לא אנשי דמוקרטיה, שלהם המדינה לא חשובה </w:t>
      </w:r>
      <w:r>
        <w:rPr>
          <w:rtl/>
        </w:rPr>
        <w:t>–</w:t>
      </w:r>
      <w:r>
        <w:rPr>
          <w:rFonts w:hint="cs"/>
          <w:rtl/>
        </w:rPr>
        <w:t xml:space="preserve"> כל זה רק מלים. כשזה מגיע למעשים, וזה האחד אחרי השני, ואני לא רוצה לפרט, כי חבל </w:t>
      </w:r>
      <w:r>
        <w:rPr>
          <w:rFonts w:hint="cs"/>
          <w:rtl/>
        </w:rPr>
        <w:t>על הזמן, כשזה מגיע לנושא השירות, ותאמינו לי שהרבה אנשים שמשרתים - זה לא במאה אחוז - אם זה תלוי בהם, זה לא רוצה לשרת שם וזה לא רוצה לשרת שם. אבל מה, הם מבינים שיש מדינה, ואם המדינה קבעה כך, אז כך צריך לעשות. ואתם מנופפים בדגל של המדינה, אבל כשמגיע רגע המבחן</w:t>
      </w:r>
      <w:r>
        <w:rPr>
          <w:rFonts w:hint="cs"/>
          <w:rtl/>
        </w:rPr>
        <w:t xml:space="preserve"> אין מדינה ואין כלום; יש רק האינטרס הקטן שלכם להראות את דעתכם. לא חשוב לכם שהמדינה תיהרס, לא חשוב לכם כלום. זאת הצביעות הנוראה של השמאל, שמלווה אותו לאורך כל הדרך. </w:t>
      </w:r>
    </w:p>
    <w:p w14:paraId="44C8DEF1" w14:textId="77777777" w:rsidR="00000000" w:rsidRDefault="009B75DB">
      <w:pPr>
        <w:pStyle w:val="a0"/>
        <w:rPr>
          <w:rFonts w:hint="cs"/>
          <w:rtl/>
        </w:rPr>
      </w:pPr>
    </w:p>
    <w:p w14:paraId="691D8A35" w14:textId="77777777" w:rsidR="00000000" w:rsidRDefault="009B75DB">
      <w:pPr>
        <w:pStyle w:val="a0"/>
        <w:rPr>
          <w:rFonts w:hint="cs"/>
          <w:rtl/>
        </w:rPr>
      </w:pPr>
      <w:r>
        <w:rPr>
          <w:rFonts w:hint="cs"/>
          <w:rtl/>
        </w:rPr>
        <w:t>דבר נוסף. לשיטתכם, הרי מה אתם עושים? אתם כל הזמן תוקפים את הציבור שיושב ולומד בישיבות, שלא</w:t>
      </w:r>
      <w:r>
        <w:rPr>
          <w:rFonts w:hint="cs"/>
          <w:rtl/>
        </w:rPr>
        <w:t xml:space="preserve"> הולך לצבא </w:t>
      </w:r>
      <w:r>
        <w:rPr>
          <w:rtl/>
        </w:rPr>
        <w:t>–</w:t>
      </w:r>
      <w:r>
        <w:rPr>
          <w:rFonts w:hint="cs"/>
          <w:rtl/>
        </w:rPr>
        <w:t xml:space="preserve"> ואתם עצמכם לא הולכים לצבא. אתם אומרים: אני לא הולך לצבא - למה? כי זה שטחים. אז ההוא לא הולך לצבא משום שהוא יושב בישיבה </w:t>
      </w:r>
      <w:r>
        <w:rPr>
          <w:rtl/>
        </w:rPr>
        <w:t>–</w:t>
      </w:r>
      <w:r>
        <w:rPr>
          <w:rFonts w:hint="cs"/>
          <w:rtl/>
        </w:rPr>
        <w:t xml:space="preserve"> מי אמר שזה עדיף מזה? הרי אתם במעשיכם נותנים הכשר למה שאתם תוקפים כל הזמן. דמיינו לכם שמחר, חס ושלום, ירצו לפנות מאחז </w:t>
      </w:r>
      <w:r>
        <w:rPr>
          <w:rtl/>
        </w:rPr>
        <w:t>–</w:t>
      </w:r>
      <w:r>
        <w:rPr>
          <w:rFonts w:hint="cs"/>
          <w:rtl/>
        </w:rPr>
        <w:t xml:space="preserve"> את </w:t>
      </w:r>
      <w:r>
        <w:rPr>
          <w:rFonts w:hint="cs"/>
          <w:rtl/>
        </w:rPr>
        <w:t xml:space="preserve">מגרון לא יפנו, אני מודיע לכם, אף אחד אפילו לא מעלה על דעתו לפנות. נניח שתרצו לפנות מאחז כלשהו. </w:t>
      </w:r>
    </w:p>
    <w:p w14:paraId="2D4BF81C" w14:textId="77777777" w:rsidR="00000000" w:rsidRDefault="009B75DB">
      <w:pPr>
        <w:pStyle w:val="a0"/>
        <w:ind w:firstLine="0"/>
        <w:rPr>
          <w:rFonts w:hint="cs"/>
          <w:rtl/>
        </w:rPr>
      </w:pPr>
    </w:p>
    <w:p w14:paraId="567A1061" w14:textId="77777777" w:rsidR="00000000" w:rsidRDefault="009B75DB">
      <w:pPr>
        <w:pStyle w:val="af1"/>
        <w:rPr>
          <w:rtl/>
        </w:rPr>
      </w:pPr>
      <w:r>
        <w:rPr>
          <w:rtl/>
        </w:rPr>
        <w:t>היו"ר נסים דהן:</w:t>
      </w:r>
    </w:p>
    <w:p w14:paraId="23D33AA6" w14:textId="77777777" w:rsidR="00000000" w:rsidRDefault="009B75DB">
      <w:pPr>
        <w:pStyle w:val="a0"/>
        <w:rPr>
          <w:rtl/>
        </w:rPr>
      </w:pPr>
    </w:p>
    <w:p w14:paraId="797DAADF" w14:textId="77777777" w:rsidR="00000000" w:rsidRDefault="009B75DB">
      <w:pPr>
        <w:pStyle w:val="a0"/>
        <w:rPr>
          <w:rFonts w:hint="cs"/>
          <w:rtl/>
        </w:rPr>
      </w:pPr>
      <w:r>
        <w:rPr>
          <w:rFonts w:hint="cs"/>
          <w:rtl/>
        </w:rPr>
        <w:t>חוץ מהאמריקנים.</w:t>
      </w:r>
    </w:p>
    <w:p w14:paraId="65113288" w14:textId="77777777" w:rsidR="00000000" w:rsidRDefault="009B75DB">
      <w:pPr>
        <w:pStyle w:val="a0"/>
        <w:ind w:firstLine="0"/>
        <w:rPr>
          <w:rFonts w:hint="cs"/>
          <w:rtl/>
        </w:rPr>
      </w:pPr>
    </w:p>
    <w:p w14:paraId="5FCC7F9E" w14:textId="77777777" w:rsidR="00000000" w:rsidRDefault="009B75DB">
      <w:pPr>
        <w:pStyle w:val="-"/>
        <w:rPr>
          <w:rtl/>
        </w:rPr>
      </w:pPr>
      <w:bookmarkStart w:id="251" w:name="FS000001068T24_12_2003_15_04_37C"/>
      <w:bookmarkEnd w:id="251"/>
      <w:r>
        <w:rPr>
          <w:rtl/>
        </w:rPr>
        <w:t>ניסן סלומינסקי (מפד"ל):</w:t>
      </w:r>
    </w:p>
    <w:p w14:paraId="4348C609" w14:textId="77777777" w:rsidR="00000000" w:rsidRDefault="009B75DB">
      <w:pPr>
        <w:pStyle w:val="a0"/>
        <w:rPr>
          <w:rtl/>
        </w:rPr>
      </w:pPr>
    </w:p>
    <w:p w14:paraId="59E227DA" w14:textId="77777777" w:rsidR="00000000" w:rsidRDefault="009B75DB">
      <w:pPr>
        <w:pStyle w:val="a0"/>
        <w:rPr>
          <w:rFonts w:hint="cs"/>
          <w:rtl/>
        </w:rPr>
      </w:pPr>
      <w:r>
        <w:rPr>
          <w:rFonts w:hint="cs"/>
          <w:rtl/>
        </w:rPr>
        <w:t>גם האמריקנים, אני חושב שכבר לא. מאחז כלשהו. ובדרך כלל שולחים את היחידות הטובות, ואתם יודעים שביחידות</w:t>
      </w:r>
      <w:r>
        <w:rPr>
          <w:rFonts w:hint="cs"/>
          <w:rtl/>
        </w:rPr>
        <w:t xml:space="preserve"> הטובות יש אחוז ניכר של אנשים של הציונות הדתית. אז מה, הם יגידו: זה בניגוד לתפיסת עולמי, את זה אני לא עושה? זה מה שאתם רוצים? לזה אתם חותרים? זה מה שאתם עושים; ואם אתם עושים, למה שהם לא יעשו כך? לזה אתם מובילים? איזו טיפשות. אפילו לשיטתכם זה מלמד על טיפשות</w:t>
      </w:r>
      <w:r>
        <w:rPr>
          <w:rFonts w:hint="cs"/>
          <w:rtl/>
        </w:rPr>
        <w:t xml:space="preserve">, על צביעות, וזה רק מראה דבר אחד: שאתם תאבי פרסומת. הלכתם לעשות מדרג. פעם מצאו כמה טייסים שלא משרתים וכבר לא טסים הרבה זמן, וכעת גם כן </w:t>
      </w:r>
      <w:r>
        <w:rPr>
          <w:rtl/>
        </w:rPr>
        <w:t>–</w:t>
      </w:r>
      <w:r>
        <w:rPr>
          <w:rFonts w:hint="cs"/>
          <w:rtl/>
        </w:rPr>
        <w:t xml:space="preserve"> כמה בודדים, ששירתו אולי בסיירת מטכ"ל, ועושים את זה. בסך הכול זו תאווה לפרסום אישי. </w:t>
      </w:r>
    </w:p>
    <w:p w14:paraId="541FB534" w14:textId="77777777" w:rsidR="00000000" w:rsidRDefault="009B75DB">
      <w:pPr>
        <w:pStyle w:val="a0"/>
        <w:ind w:firstLine="0"/>
        <w:rPr>
          <w:rFonts w:hint="cs"/>
          <w:rtl/>
        </w:rPr>
      </w:pPr>
    </w:p>
    <w:p w14:paraId="5F777204" w14:textId="77777777" w:rsidR="00000000" w:rsidRDefault="009B75DB">
      <w:pPr>
        <w:pStyle w:val="af1"/>
        <w:rPr>
          <w:rtl/>
        </w:rPr>
      </w:pPr>
      <w:r>
        <w:rPr>
          <w:rFonts w:hint="eastAsia"/>
          <w:rtl/>
        </w:rPr>
        <w:t>היו</w:t>
      </w:r>
      <w:r>
        <w:rPr>
          <w:rtl/>
        </w:rPr>
        <w:t>"ר נסים דהן:</w:t>
      </w:r>
    </w:p>
    <w:p w14:paraId="045DF366" w14:textId="77777777" w:rsidR="00000000" w:rsidRDefault="009B75DB">
      <w:pPr>
        <w:pStyle w:val="a0"/>
        <w:rPr>
          <w:rFonts w:hint="cs"/>
          <w:rtl/>
        </w:rPr>
      </w:pPr>
    </w:p>
    <w:p w14:paraId="234F51C5" w14:textId="77777777" w:rsidR="00000000" w:rsidRDefault="009B75DB">
      <w:pPr>
        <w:pStyle w:val="a0"/>
        <w:rPr>
          <w:rFonts w:hint="cs"/>
          <w:rtl/>
        </w:rPr>
      </w:pPr>
      <w:r>
        <w:rPr>
          <w:rFonts w:hint="cs"/>
          <w:rtl/>
        </w:rPr>
        <w:t xml:space="preserve">תודה רבה. </w:t>
      </w:r>
    </w:p>
    <w:p w14:paraId="3500B182" w14:textId="77777777" w:rsidR="00000000" w:rsidRDefault="009B75DB">
      <w:pPr>
        <w:pStyle w:val="a0"/>
        <w:ind w:firstLine="0"/>
        <w:rPr>
          <w:rFonts w:hint="cs"/>
          <w:rtl/>
        </w:rPr>
      </w:pPr>
    </w:p>
    <w:p w14:paraId="76A691E1" w14:textId="77777777" w:rsidR="00000000" w:rsidRDefault="009B75DB">
      <w:pPr>
        <w:pStyle w:val="-"/>
        <w:rPr>
          <w:rtl/>
        </w:rPr>
      </w:pPr>
      <w:bookmarkStart w:id="252" w:name="FS000001068T24_12_2003_15_06_23C"/>
      <w:bookmarkEnd w:id="252"/>
      <w:r>
        <w:rPr>
          <w:rFonts w:hint="eastAsia"/>
          <w:rtl/>
        </w:rPr>
        <w:t>ניסן</w:t>
      </w:r>
      <w:r>
        <w:rPr>
          <w:rtl/>
        </w:rPr>
        <w:t xml:space="preserve"> </w:t>
      </w:r>
      <w:r>
        <w:rPr>
          <w:rtl/>
        </w:rPr>
        <w:t>סלומינסקי (מפד"ל):</w:t>
      </w:r>
    </w:p>
    <w:p w14:paraId="6F3753C8" w14:textId="77777777" w:rsidR="00000000" w:rsidRDefault="009B75DB">
      <w:pPr>
        <w:pStyle w:val="a0"/>
        <w:rPr>
          <w:rFonts w:hint="cs"/>
          <w:rtl/>
        </w:rPr>
      </w:pPr>
    </w:p>
    <w:p w14:paraId="389600FD" w14:textId="77777777" w:rsidR="00000000" w:rsidRDefault="009B75DB">
      <w:pPr>
        <w:pStyle w:val="a0"/>
        <w:rPr>
          <w:rFonts w:hint="cs"/>
          <w:rtl/>
        </w:rPr>
      </w:pPr>
      <w:r>
        <w:rPr>
          <w:rFonts w:hint="cs"/>
          <w:rtl/>
        </w:rPr>
        <w:t xml:space="preserve">לא מעניין אתכם שאם חס ושלום תתקבל דעתכם, בזה אתם הורסים את הדמוקרטיה ונותנים הכשר לכל מה שאתם מדברים נגדו כל הזמן. אני מקווה מאוד שזאת תהיה הפעם האחרונה. בעזרת השם, יש מדינה, כולנו מקבלים את החלטותיה, גם אם לא תמיד לשביעות רצוננו. תודה </w:t>
      </w:r>
      <w:r>
        <w:rPr>
          <w:rFonts w:hint="cs"/>
          <w:rtl/>
        </w:rPr>
        <w:t xml:space="preserve">רבה, אדוני. </w:t>
      </w:r>
    </w:p>
    <w:p w14:paraId="6DB0C1F3" w14:textId="77777777" w:rsidR="00000000" w:rsidRDefault="009B75DB">
      <w:pPr>
        <w:pStyle w:val="a0"/>
        <w:ind w:firstLine="0"/>
        <w:rPr>
          <w:rFonts w:hint="cs"/>
          <w:rtl/>
        </w:rPr>
      </w:pPr>
    </w:p>
    <w:p w14:paraId="310D7187" w14:textId="77777777" w:rsidR="00000000" w:rsidRDefault="009B75DB">
      <w:pPr>
        <w:pStyle w:val="af1"/>
        <w:rPr>
          <w:rtl/>
        </w:rPr>
      </w:pPr>
      <w:r>
        <w:rPr>
          <w:rtl/>
        </w:rPr>
        <w:t>היו"ר נסים דהן:</w:t>
      </w:r>
    </w:p>
    <w:p w14:paraId="6BC91165" w14:textId="77777777" w:rsidR="00000000" w:rsidRDefault="009B75DB">
      <w:pPr>
        <w:pStyle w:val="a0"/>
        <w:rPr>
          <w:rtl/>
        </w:rPr>
      </w:pPr>
    </w:p>
    <w:p w14:paraId="1BAD493A" w14:textId="77777777" w:rsidR="00000000" w:rsidRDefault="009B75DB">
      <w:pPr>
        <w:pStyle w:val="a0"/>
        <w:rPr>
          <w:rFonts w:hint="cs"/>
          <w:rtl/>
        </w:rPr>
      </w:pPr>
      <w:r>
        <w:rPr>
          <w:rFonts w:hint="cs"/>
          <w:rtl/>
        </w:rPr>
        <w:t xml:space="preserve">חבר הכנסת אחמד טיבי, שלוש דקות לרשותך. </w:t>
      </w:r>
    </w:p>
    <w:p w14:paraId="61DF0185" w14:textId="77777777" w:rsidR="00000000" w:rsidRDefault="009B75DB">
      <w:pPr>
        <w:pStyle w:val="a0"/>
        <w:ind w:firstLine="0"/>
        <w:rPr>
          <w:rFonts w:hint="cs"/>
          <w:rtl/>
        </w:rPr>
      </w:pPr>
    </w:p>
    <w:p w14:paraId="434A4826" w14:textId="77777777" w:rsidR="00000000" w:rsidRDefault="009B75DB">
      <w:pPr>
        <w:pStyle w:val="af0"/>
        <w:rPr>
          <w:rtl/>
        </w:rPr>
      </w:pPr>
      <w:r>
        <w:rPr>
          <w:rFonts w:hint="eastAsia"/>
          <w:rtl/>
        </w:rPr>
        <w:t>נסים</w:t>
      </w:r>
      <w:r>
        <w:rPr>
          <w:rtl/>
        </w:rPr>
        <w:t xml:space="preserve"> זאב (ש"ס):</w:t>
      </w:r>
    </w:p>
    <w:p w14:paraId="13BEA4D0" w14:textId="77777777" w:rsidR="00000000" w:rsidRDefault="009B75DB">
      <w:pPr>
        <w:pStyle w:val="a0"/>
        <w:rPr>
          <w:rFonts w:hint="cs"/>
          <w:rtl/>
        </w:rPr>
      </w:pPr>
    </w:p>
    <w:p w14:paraId="13C56C39" w14:textId="77777777" w:rsidR="00000000" w:rsidRDefault="009B75DB">
      <w:pPr>
        <w:pStyle w:val="a0"/>
        <w:rPr>
          <w:rFonts w:hint="cs"/>
          <w:rtl/>
        </w:rPr>
      </w:pPr>
      <w:r>
        <w:rPr>
          <w:rFonts w:hint="cs"/>
          <w:rtl/>
        </w:rPr>
        <w:t>דבר ביראת כבוד.</w:t>
      </w:r>
    </w:p>
    <w:p w14:paraId="17D58413" w14:textId="77777777" w:rsidR="00000000" w:rsidRDefault="009B75DB">
      <w:pPr>
        <w:pStyle w:val="a0"/>
        <w:ind w:firstLine="0"/>
        <w:rPr>
          <w:rFonts w:hint="cs"/>
          <w:rtl/>
        </w:rPr>
      </w:pPr>
    </w:p>
    <w:p w14:paraId="75389DAC" w14:textId="77777777" w:rsidR="00000000" w:rsidRDefault="009B75DB">
      <w:pPr>
        <w:pStyle w:val="af1"/>
        <w:rPr>
          <w:rtl/>
        </w:rPr>
      </w:pPr>
      <w:r>
        <w:rPr>
          <w:rtl/>
        </w:rPr>
        <w:t>היו"ר נסים דהן:</w:t>
      </w:r>
    </w:p>
    <w:p w14:paraId="1805C859" w14:textId="77777777" w:rsidR="00000000" w:rsidRDefault="009B75DB">
      <w:pPr>
        <w:pStyle w:val="a0"/>
        <w:rPr>
          <w:rtl/>
        </w:rPr>
      </w:pPr>
    </w:p>
    <w:p w14:paraId="30E3B15C" w14:textId="77777777" w:rsidR="00000000" w:rsidRDefault="009B75DB">
      <w:pPr>
        <w:pStyle w:val="a0"/>
        <w:rPr>
          <w:rFonts w:hint="cs"/>
          <w:rtl/>
        </w:rPr>
      </w:pPr>
      <w:r>
        <w:rPr>
          <w:rFonts w:hint="cs"/>
          <w:rtl/>
        </w:rPr>
        <w:t xml:space="preserve">חבר הכנסת נסים זאב, אולי תכתוב לו את הנאום? </w:t>
      </w:r>
    </w:p>
    <w:p w14:paraId="2A17E4A6" w14:textId="77777777" w:rsidR="00000000" w:rsidRDefault="009B75DB">
      <w:pPr>
        <w:pStyle w:val="a0"/>
        <w:ind w:firstLine="0"/>
        <w:rPr>
          <w:rFonts w:hint="cs"/>
          <w:rtl/>
        </w:rPr>
      </w:pPr>
    </w:p>
    <w:p w14:paraId="71AB800E" w14:textId="77777777" w:rsidR="00000000" w:rsidRDefault="009B75DB">
      <w:pPr>
        <w:pStyle w:val="af0"/>
        <w:rPr>
          <w:rtl/>
        </w:rPr>
      </w:pPr>
      <w:r>
        <w:rPr>
          <w:rFonts w:hint="eastAsia"/>
          <w:rtl/>
        </w:rPr>
        <w:t>נסים</w:t>
      </w:r>
      <w:r>
        <w:rPr>
          <w:rtl/>
        </w:rPr>
        <w:t xml:space="preserve"> זאב (ש"ס):</w:t>
      </w:r>
    </w:p>
    <w:p w14:paraId="5B5C8B6D" w14:textId="77777777" w:rsidR="00000000" w:rsidRDefault="009B75DB">
      <w:pPr>
        <w:pStyle w:val="a0"/>
        <w:rPr>
          <w:rFonts w:hint="cs"/>
          <w:rtl/>
        </w:rPr>
      </w:pPr>
    </w:p>
    <w:p w14:paraId="085DB5A2" w14:textId="77777777" w:rsidR="00000000" w:rsidRDefault="009B75DB">
      <w:pPr>
        <w:pStyle w:val="a0"/>
        <w:rPr>
          <w:rFonts w:hint="cs"/>
          <w:rtl/>
        </w:rPr>
      </w:pPr>
      <w:r>
        <w:rPr>
          <w:rFonts w:hint="cs"/>
          <w:rtl/>
        </w:rPr>
        <w:t>הוא לא יסכים.</w:t>
      </w:r>
    </w:p>
    <w:p w14:paraId="0E0DC3F3" w14:textId="77777777" w:rsidR="00000000" w:rsidRDefault="009B75DB">
      <w:pPr>
        <w:pStyle w:val="a0"/>
        <w:ind w:firstLine="0"/>
        <w:rPr>
          <w:rFonts w:hint="cs"/>
          <w:rtl/>
        </w:rPr>
      </w:pPr>
    </w:p>
    <w:p w14:paraId="4122E851" w14:textId="77777777" w:rsidR="00000000" w:rsidRDefault="009B75DB">
      <w:pPr>
        <w:pStyle w:val="a"/>
        <w:rPr>
          <w:rtl/>
        </w:rPr>
      </w:pPr>
      <w:bookmarkStart w:id="253" w:name="FS000000560T24_12_2003_15_07_38"/>
      <w:bookmarkStart w:id="254" w:name="_Toc62986491"/>
      <w:bookmarkEnd w:id="253"/>
      <w:r>
        <w:rPr>
          <w:rFonts w:hint="eastAsia"/>
          <w:rtl/>
        </w:rPr>
        <w:t>אחמד</w:t>
      </w:r>
      <w:r>
        <w:rPr>
          <w:rtl/>
        </w:rPr>
        <w:t xml:space="preserve"> טיבי (חד"ש-תע"ל):</w:t>
      </w:r>
      <w:bookmarkEnd w:id="254"/>
    </w:p>
    <w:p w14:paraId="73373740" w14:textId="77777777" w:rsidR="00000000" w:rsidRDefault="009B75DB">
      <w:pPr>
        <w:pStyle w:val="a0"/>
        <w:rPr>
          <w:rFonts w:hint="cs"/>
          <w:rtl/>
        </w:rPr>
      </w:pPr>
    </w:p>
    <w:p w14:paraId="284F8B90" w14:textId="77777777" w:rsidR="00000000" w:rsidRDefault="009B75DB">
      <w:pPr>
        <w:pStyle w:val="a0"/>
        <w:rPr>
          <w:rFonts w:hint="cs"/>
          <w:rtl/>
        </w:rPr>
      </w:pPr>
      <w:r>
        <w:rPr>
          <w:rFonts w:hint="cs"/>
          <w:rtl/>
        </w:rPr>
        <w:t>עכשיו אני בשעת שאלות ותשובות. כ</w:t>
      </w:r>
      <w:r>
        <w:rPr>
          <w:rFonts w:hint="cs"/>
          <w:rtl/>
        </w:rPr>
        <w:t xml:space="preserve">ן, חבר הכנסת נסים זאב. </w:t>
      </w:r>
    </w:p>
    <w:p w14:paraId="0EA9C9CA" w14:textId="77777777" w:rsidR="00000000" w:rsidRDefault="009B75DB">
      <w:pPr>
        <w:pStyle w:val="a0"/>
        <w:ind w:firstLine="0"/>
        <w:rPr>
          <w:rFonts w:hint="cs"/>
          <w:rtl/>
        </w:rPr>
      </w:pPr>
    </w:p>
    <w:p w14:paraId="22AEFFE2" w14:textId="77777777" w:rsidR="00000000" w:rsidRDefault="009B75DB">
      <w:pPr>
        <w:pStyle w:val="af1"/>
        <w:rPr>
          <w:rtl/>
        </w:rPr>
      </w:pPr>
      <w:r>
        <w:rPr>
          <w:rtl/>
        </w:rPr>
        <w:t>היו"ר נסים דהן:</w:t>
      </w:r>
    </w:p>
    <w:p w14:paraId="2E9B4F1A" w14:textId="77777777" w:rsidR="00000000" w:rsidRDefault="009B75DB">
      <w:pPr>
        <w:pStyle w:val="a0"/>
        <w:rPr>
          <w:rtl/>
        </w:rPr>
      </w:pPr>
    </w:p>
    <w:p w14:paraId="173675A9" w14:textId="77777777" w:rsidR="00000000" w:rsidRDefault="009B75DB">
      <w:pPr>
        <w:pStyle w:val="a0"/>
        <w:rPr>
          <w:rFonts w:hint="cs"/>
          <w:rtl/>
        </w:rPr>
      </w:pPr>
      <w:r>
        <w:rPr>
          <w:rFonts w:hint="cs"/>
          <w:rtl/>
        </w:rPr>
        <w:t xml:space="preserve">שלוש דקות לרשותך. אתה יכול לעשות שאלות ותשובות, אם אתה רוצה, שירה בציבור, מה שאתה רוצה. העיקר </w:t>
      </w:r>
      <w:r>
        <w:rPr>
          <w:rtl/>
        </w:rPr>
        <w:t>–</w:t>
      </w:r>
      <w:r>
        <w:rPr>
          <w:rFonts w:hint="cs"/>
          <w:rtl/>
        </w:rPr>
        <w:t xml:space="preserve"> שלוש דקות. </w:t>
      </w:r>
    </w:p>
    <w:p w14:paraId="1F4C8660" w14:textId="77777777" w:rsidR="00000000" w:rsidRDefault="009B75DB">
      <w:pPr>
        <w:pStyle w:val="a0"/>
        <w:ind w:firstLine="0"/>
        <w:rPr>
          <w:rFonts w:hint="cs"/>
          <w:rtl/>
        </w:rPr>
      </w:pPr>
    </w:p>
    <w:p w14:paraId="55CBCA45" w14:textId="77777777" w:rsidR="00000000" w:rsidRDefault="009B75DB">
      <w:pPr>
        <w:pStyle w:val="-"/>
        <w:rPr>
          <w:rtl/>
        </w:rPr>
      </w:pPr>
      <w:bookmarkStart w:id="255" w:name="FS000000560T24_12_2003_15_08_21C"/>
      <w:bookmarkEnd w:id="255"/>
      <w:r>
        <w:rPr>
          <w:rtl/>
        </w:rPr>
        <w:t>אחמד טיבי (חד"ש-תע"ל):</w:t>
      </w:r>
    </w:p>
    <w:p w14:paraId="061B9827" w14:textId="77777777" w:rsidR="00000000" w:rsidRDefault="009B75DB">
      <w:pPr>
        <w:pStyle w:val="a0"/>
        <w:rPr>
          <w:rtl/>
        </w:rPr>
      </w:pPr>
    </w:p>
    <w:p w14:paraId="6BA8D6E6" w14:textId="77777777" w:rsidR="00000000" w:rsidRDefault="009B75DB">
      <w:pPr>
        <w:pStyle w:val="a0"/>
        <w:rPr>
          <w:rFonts w:hint="cs"/>
          <w:rtl/>
        </w:rPr>
      </w:pPr>
      <w:r>
        <w:rPr>
          <w:rFonts w:hint="cs"/>
          <w:rtl/>
        </w:rPr>
        <w:t xml:space="preserve">בשלוש דקות. בסדר. </w:t>
      </w:r>
    </w:p>
    <w:p w14:paraId="47492160" w14:textId="77777777" w:rsidR="00000000" w:rsidRDefault="009B75DB">
      <w:pPr>
        <w:pStyle w:val="a0"/>
        <w:rPr>
          <w:rFonts w:hint="cs"/>
          <w:rtl/>
        </w:rPr>
      </w:pPr>
    </w:p>
    <w:p w14:paraId="5B924866" w14:textId="77777777" w:rsidR="00000000" w:rsidRDefault="009B75DB">
      <w:pPr>
        <w:pStyle w:val="a0"/>
        <w:rPr>
          <w:rFonts w:hint="cs"/>
          <w:rtl/>
        </w:rPr>
      </w:pPr>
      <w:r>
        <w:rPr>
          <w:rFonts w:hint="cs"/>
          <w:rtl/>
        </w:rPr>
        <w:t>אדוני היושב-ראש, רבותי חברי הכנסת, אין ספק במה שאמרנו לאורך כ</w:t>
      </w:r>
      <w:r>
        <w:rPr>
          <w:rFonts w:hint="cs"/>
          <w:rtl/>
        </w:rPr>
        <w:t>ל הזמן, שכיבוש משחית. הכיבוש פוגע קודם כול בעם שנמצא תחת כיבוש ובסופו של דבר התהליך הוא בלתי הפיך. זרימה רב-כיוונית.</w:t>
      </w:r>
    </w:p>
    <w:p w14:paraId="15F059CF" w14:textId="77777777" w:rsidR="00000000" w:rsidRDefault="009B75DB">
      <w:pPr>
        <w:pStyle w:val="a0"/>
        <w:ind w:firstLine="0"/>
        <w:rPr>
          <w:rFonts w:hint="cs"/>
          <w:rtl/>
        </w:rPr>
      </w:pPr>
    </w:p>
    <w:p w14:paraId="40B20B21" w14:textId="77777777" w:rsidR="00000000" w:rsidRDefault="009B75DB">
      <w:pPr>
        <w:pStyle w:val="af0"/>
        <w:rPr>
          <w:rtl/>
        </w:rPr>
      </w:pPr>
      <w:r>
        <w:rPr>
          <w:rFonts w:hint="eastAsia"/>
          <w:rtl/>
        </w:rPr>
        <w:t>רוני</w:t>
      </w:r>
      <w:r>
        <w:rPr>
          <w:rtl/>
        </w:rPr>
        <w:t xml:space="preserve"> בר-און (הליכוד):</w:t>
      </w:r>
    </w:p>
    <w:p w14:paraId="0961BBEC" w14:textId="77777777" w:rsidR="00000000" w:rsidRDefault="009B75DB">
      <w:pPr>
        <w:pStyle w:val="a0"/>
        <w:rPr>
          <w:rFonts w:hint="cs"/>
          <w:rtl/>
        </w:rPr>
      </w:pPr>
    </w:p>
    <w:p w14:paraId="0572F26D" w14:textId="77777777" w:rsidR="00000000" w:rsidRDefault="009B75DB">
      <w:pPr>
        <w:pStyle w:val="a0"/>
        <w:rPr>
          <w:rFonts w:hint="cs"/>
          <w:rtl/>
        </w:rPr>
      </w:pPr>
      <w:r>
        <w:rPr>
          <w:rFonts w:hint="cs"/>
          <w:rtl/>
        </w:rPr>
        <w:t>אם אתם רוצים פגיעה בעם שלנו אתם צריכים לתמוך בכיבוש.</w:t>
      </w:r>
    </w:p>
    <w:p w14:paraId="25CB0116" w14:textId="77777777" w:rsidR="00000000" w:rsidRDefault="009B75DB">
      <w:pPr>
        <w:pStyle w:val="a0"/>
        <w:ind w:firstLine="0"/>
        <w:rPr>
          <w:rFonts w:hint="cs"/>
          <w:rtl/>
        </w:rPr>
      </w:pPr>
    </w:p>
    <w:p w14:paraId="77F57963" w14:textId="77777777" w:rsidR="00000000" w:rsidRDefault="009B75DB">
      <w:pPr>
        <w:pStyle w:val="-"/>
        <w:rPr>
          <w:rtl/>
        </w:rPr>
      </w:pPr>
      <w:bookmarkStart w:id="256" w:name="FS000000560T24_12_2003_15_09_29C"/>
      <w:bookmarkEnd w:id="256"/>
      <w:r>
        <w:rPr>
          <w:rtl/>
        </w:rPr>
        <w:t>אחמד טיבי (חד"ש-תע"ל):</w:t>
      </w:r>
    </w:p>
    <w:p w14:paraId="1F3EC759" w14:textId="77777777" w:rsidR="00000000" w:rsidRDefault="009B75DB">
      <w:pPr>
        <w:pStyle w:val="a0"/>
        <w:rPr>
          <w:rtl/>
        </w:rPr>
      </w:pPr>
    </w:p>
    <w:p w14:paraId="467268E3" w14:textId="77777777" w:rsidR="00000000" w:rsidRDefault="009B75DB">
      <w:pPr>
        <w:pStyle w:val="a0"/>
        <w:rPr>
          <w:rFonts w:hint="cs"/>
          <w:rtl/>
        </w:rPr>
      </w:pPr>
      <w:r>
        <w:rPr>
          <w:rFonts w:hint="cs"/>
          <w:rtl/>
        </w:rPr>
        <w:t>לא. זו הטענה הפסבדו-אקסיומטית שלך, שה</w:t>
      </w:r>
      <w:r>
        <w:rPr>
          <w:rFonts w:hint="cs"/>
          <w:rtl/>
        </w:rPr>
        <w:t>יא שגויה, שכאילו על מנת לפגוע במדינת ישראל צריך לתמוך בדברים שיכולים לפגוע בחברה הישראלית. ואני לא משחק משחק סכום אפס, חבר הכנסת בר-און. אני חושב שסיום הכיבוש הוא לא רק זכות העם הפלסטיני כדבר בסיסי, אלא גם חובתה ויתרונה של החברה הישראלית. זה לטובת החברה הי</w:t>
      </w:r>
      <w:r>
        <w:rPr>
          <w:rFonts w:hint="cs"/>
          <w:rtl/>
        </w:rPr>
        <w:t xml:space="preserve">שראלית. </w:t>
      </w:r>
    </w:p>
    <w:p w14:paraId="2E2EB837" w14:textId="77777777" w:rsidR="00000000" w:rsidRDefault="009B75DB">
      <w:pPr>
        <w:pStyle w:val="a0"/>
        <w:rPr>
          <w:rFonts w:hint="cs"/>
          <w:rtl/>
        </w:rPr>
      </w:pPr>
    </w:p>
    <w:p w14:paraId="515DD119" w14:textId="77777777" w:rsidR="00000000" w:rsidRDefault="009B75DB">
      <w:pPr>
        <w:pStyle w:val="a0"/>
        <w:rPr>
          <w:rFonts w:hint="cs"/>
          <w:rtl/>
        </w:rPr>
      </w:pPr>
      <w:r>
        <w:rPr>
          <w:rFonts w:hint="cs"/>
          <w:rtl/>
        </w:rPr>
        <w:t>לכן אני אומר: אמרנו שזה יגביר אלימות, יפחית מוסר, יעורר מצפון של אנשים שעד לרגע זה לא התעורר; ולאחרונה אנחנו שומעים על תופעות שבהן מתחילים להעלות שאלות מוסריות נוקבות: להרוג ילדים, לשלוט בעם אחר, לא לתת לאשה הרה הכורעת ללדת לעבור דרך מחסום, או שה</w:t>
      </w:r>
      <w:r>
        <w:rPr>
          <w:rFonts w:hint="cs"/>
          <w:rtl/>
        </w:rPr>
        <w:t xml:space="preserve">יא יולדת במחסום והוולד מת </w:t>
      </w:r>
      <w:r>
        <w:rPr>
          <w:rtl/>
        </w:rPr>
        <w:t>–</w:t>
      </w:r>
      <w:r>
        <w:rPr>
          <w:rFonts w:hint="cs"/>
          <w:rtl/>
        </w:rPr>
        <w:t xml:space="preserve"> עשרות מקרים של איסור כניסת נשים הרות דרך מחסומים. זה משיקולי ביטחון? זה מצפוני? זה מוסרי? יש מזה יהדות, חבר הכנסת פרוש? יש מזה גאולת הארץ, כאשר אתה מאלץ אשה הרה להתחנן, כדי שהיא תעבור במחסום?</w:t>
      </w:r>
    </w:p>
    <w:p w14:paraId="172B91FD" w14:textId="77777777" w:rsidR="00000000" w:rsidRDefault="009B75DB">
      <w:pPr>
        <w:pStyle w:val="a0"/>
        <w:ind w:firstLine="0"/>
        <w:rPr>
          <w:rFonts w:hint="cs"/>
          <w:rtl/>
        </w:rPr>
      </w:pPr>
    </w:p>
    <w:p w14:paraId="7D8C4B95" w14:textId="77777777" w:rsidR="00000000" w:rsidRDefault="009B75DB">
      <w:pPr>
        <w:pStyle w:val="af0"/>
        <w:rPr>
          <w:rtl/>
        </w:rPr>
      </w:pPr>
      <w:r>
        <w:rPr>
          <w:rFonts w:hint="eastAsia"/>
          <w:rtl/>
        </w:rPr>
        <w:t>רוני</w:t>
      </w:r>
      <w:r>
        <w:rPr>
          <w:rtl/>
        </w:rPr>
        <w:t xml:space="preserve"> בר-און (הליכוד):</w:t>
      </w:r>
    </w:p>
    <w:p w14:paraId="0A3C8792" w14:textId="77777777" w:rsidR="00000000" w:rsidRDefault="009B75DB">
      <w:pPr>
        <w:pStyle w:val="a0"/>
        <w:rPr>
          <w:rFonts w:hint="cs"/>
          <w:rtl/>
        </w:rPr>
      </w:pPr>
    </w:p>
    <w:p w14:paraId="4F29AA01" w14:textId="77777777" w:rsidR="00000000" w:rsidRDefault="009B75DB">
      <w:pPr>
        <w:pStyle w:val="a0"/>
        <w:rPr>
          <w:rFonts w:hint="cs"/>
          <w:rtl/>
        </w:rPr>
      </w:pPr>
      <w:r>
        <w:rPr>
          <w:rFonts w:hint="cs"/>
          <w:rtl/>
        </w:rPr>
        <w:t>שכחת - - -</w:t>
      </w:r>
    </w:p>
    <w:p w14:paraId="0C6BCA86" w14:textId="77777777" w:rsidR="00000000" w:rsidRDefault="009B75DB">
      <w:pPr>
        <w:pStyle w:val="a0"/>
        <w:ind w:firstLine="0"/>
        <w:rPr>
          <w:rFonts w:hint="cs"/>
          <w:rtl/>
        </w:rPr>
      </w:pPr>
    </w:p>
    <w:p w14:paraId="1E452836" w14:textId="77777777" w:rsidR="00000000" w:rsidRDefault="009B75DB">
      <w:pPr>
        <w:pStyle w:val="-"/>
        <w:rPr>
          <w:rtl/>
        </w:rPr>
      </w:pPr>
      <w:bookmarkStart w:id="257" w:name="FS000000560T24_12_2003_15_25_55C"/>
      <w:bookmarkEnd w:id="257"/>
      <w:r>
        <w:rPr>
          <w:rtl/>
        </w:rPr>
        <w:t>אחמד טיבי (חד"ש-תע"ל):</w:t>
      </w:r>
    </w:p>
    <w:p w14:paraId="5E245590" w14:textId="77777777" w:rsidR="00000000" w:rsidRDefault="009B75DB">
      <w:pPr>
        <w:pStyle w:val="a0"/>
        <w:rPr>
          <w:rtl/>
        </w:rPr>
      </w:pPr>
    </w:p>
    <w:p w14:paraId="32F36D20" w14:textId="77777777" w:rsidR="00000000" w:rsidRDefault="009B75DB">
      <w:pPr>
        <w:pStyle w:val="a0"/>
        <w:rPr>
          <w:rFonts w:hint="cs"/>
          <w:rtl/>
        </w:rPr>
      </w:pPr>
      <w:r>
        <w:rPr>
          <w:rFonts w:hint="cs"/>
          <w:rtl/>
        </w:rPr>
        <w:t xml:space="preserve">הדבר הנורא ביותר שקורה לחברה כובשת, שפתאום אני מתחיל לשמוע אנשים כמו פרופסור אסא כשר, שמצדיק מניעת אשה הרה הכורעת ללדת מלעבור במחסום. הוא אומר: ביטחון אזרחיך קודם. ביטחון אזרחיך בשכם? ביטחון אזרחיך בתל-אביב. אל תהיה בשכם. אם אתה לא </w:t>
      </w:r>
      <w:r>
        <w:rPr>
          <w:rFonts w:hint="cs"/>
          <w:rtl/>
        </w:rPr>
        <w:t xml:space="preserve">תהיה בשכם, אתה תבטיח את ביטחון אזרחיך בתל-אביב, ולא תפגע באשה ההרה, ולא תגרום למות ילדים, לא כאן ולא כאן. ולכן, כיבוש הוא דבר משחית. </w:t>
      </w:r>
    </w:p>
    <w:p w14:paraId="3FAE291C" w14:textId="77777777" w:rsidR="00000000" w:rsidRDefault="009B75DB">
      <w:pPr>
        <w:pStyle w:val="a0"/>
        <w:rPr>
          <w:rFonts w:hint="cs"/>
          <w:rtl/>
        </w:rPr>
      </w:pPr>
    </w:p>
    <w:p w14:paraId="176BF1C3" w14:textId="77777777" w:rsidR="00000000" w:rsidRDefault="009B75DB">
      <w:pPr>
        <w:pStyle w:val="a0"/>
        <w:rPr>
          <w:rFonts w:hint="cs"/>
          <w:rtl/>
        </w:rPr>
      </w:pPr>
      <w:r>
        <w:rPr>
          <w:rFonts w:hint="cs"/>
          <w:rtl/>
        </w:rPr>
        <w:t>וכשעולים אנשים - אני מתפלא, חבר הכנסת סלומינסקי בא, דיבר, האשים וברח. הוא אמר שבסיירת מטכ"ל עשו את זה 13 הלוחמים בשל העוב</w:t>
      </w:r>
      <w:r>
        <w:rPr>
          <w:rFonts w:hint="cs"/>
          <w:rtl/>
        </w:rPr>
        <w:t xml:space="preserve">דה שהם תאבי פרסום. אנחנו לא יודעים מה השמות שלהם, כולם התראיינו תחת הכותרת נ', עם פנים מושחרות. איזו תאוות פרסום? זאת תאוות פרסום? אנחנו לא יודעים מי אלה. לכן, זו לא תאוות פרסום. </w:t>
      </w:r>
    </w:p>
    <w:p w14:paraId="23269078" w14:textId="77777777" w:rsidR="00000000" w:rsidRDefault="009B75DB">
      <w:pPr>
        <w:pStyle w:val="a0"/>
        <w:rPr>
          <w:rFonts w:hint="cs"/>
          <w:rtl/>
        </w:rPr>
      </w:pPr>
    </w:p>
    <w:p w14:paraId="19812223" w14:textId="77777777" w:rsidR="00000000" w:rsidRDefault="009B75DB">
      <w:pPr>
        <w:pStyle w:val="af1"/>
        <w:rPr>
          <w:rtl/>
        </w:rPr>
      </w:pPr>
      <w:r>
        <w:rPr>
          <w:rtl/>
        </w:rPr>
        <w:t>היו"ר נסים דהן:</w:t>
      </w:r>
    </w:p>
    <w:p w14:paraId="0A076AB1" w14:textId="77777777" w:rsidR="00000000" w:rsidRDefault="009B75DB">
      <w:pPr>
        <w:pStyle w:val="a0"/>
        <w:rPr>
          <w:rtl/>
        </w:rPr>
      </w:pPr>
    </w:p>
    <w:p w14:paraId="5994B0D6" w14:textId="77777777" w:rsidR="00000000" w:rsidRDefault="009B75DB">
      <w:pPr>
        <w:pStyle w:val="a0"/>
        <w:rPr>
          <w:rFonts w:hint="cs"/>
          <w:rtl/>
        </w:rPr>
      </w:pPr>
      <w:r>
        <w:rPr>
          <w:rFonts w:hint="cs"/>
          <w:rtl/>
        </w:rPr>
        <w:t xml:space="preserve">באמת אתה לא יודע? </w:t>
      </w:r>
    </w:p>
    <w:p w14:paraId="3850E5D9" w14:textId="77777777" w:rsidR="00000000" w:rsidRDefault="009B75DB">
      <w:pPr>
        <w:pStyle w:val="a0"/>
        <w:rPr>
          <w:rFonts w:hint="cs"/>
          <w:rtl/>
        </w:rPr>
      </w:pPr>
    </w:p>
    <w:p w14:paraId="128E8316" w14:textId="77777777" w:rsidR="00000000" w:rsidRDefault="009B75DB">
      <w:pPr>
        <w:pStyle w:val="-"/>
        <w:rPr>
          <w:rtl/>
        </w:rPr>
      </w:pPr>
      <w:bookmarkStart w:id="258" w:name="FS000000560T24_12_2003_14_21_09"/>
      <w:bookmarkEnd w:id="258"/>
      <w:r>
        <w:rPr>
          <w:rFonts w:hint="eastAsia"/>
          <w:rtl/>
        </w:rPr>
        <w:t>אחמד</w:t>
      </w:r>
      <w:r>
        <w:rPr>
          <w:rtl/>
        </w:rPr>
        <w:t xml:space="preserve"> טיבי (חד"ש-תע"ל):</w:t>
      </w:r>
    </w:p>
    <w:p w14:paraId="0047A0E3" w14:textId="77777777" w:rsidR="00000000" w:rsidRDefault="009B75DB">
      <w:pPr>
        <w:pStyle w:val="a0"/>
        <w:rPr>
          <w:rFonts w:hint="cs"/>
          <w:rtl/>
        </w:rPr>
      </w:pPr>
    </w:p>
    <w:p w14:paraId="56F3D94A" w14:textId="77777777" w:rsidR="00000000" w:rsidRDefault="009B75DB">
      <w:pPr>
        <w:pStyle w:val="a0"/>
        <w:rPr>
          <w:rFonts w:hint="cs"/>
          <w:rtl/>
        </w:rPr>
      </w:pPr>
      <w:r>
        <w:rPr>
          <w:rFonts w:hint="cs"/>
          <w:rtl/>
        </w:rPr>
        <w:t>זו לא תאוות פר</w:t>
      </w:r>
      <w:r>
        <w:rPr>
          <w:rFonts w:hint="cs"/>
          <w:rtl/>
        </w:rPr>
        <w:t xml:space="preserve">סום. הציבור לפחות לא יודע מי אלה. אפשר שבאמצעי התקשורת יודעים מי המרכז שלהם, מי הדובר. אבל זה משיקולי תאוות פרסום? האנשים האלה משלמים מחיר. הם משלמים מחיר אישי. מדיחים אותם מיחידה שאומרים שהיא יחידה מובחרת, חלומו של כל צעיר ישראלי.  </w:t>
      </w:r>
    </w:p>
    <w:p w14:paraId="63E3C7E5" w14:textId="77777777" w:rsidR="00000000" w:rsidRDefault="009B75DB">
      <w:pPr>
        <w:pStyle w:val="a0"/>
        <w:rPr>
          <w:rFonts w:hint="cs"/>
          <w:rtl/>
        </w:rPr>
      </w:pPr>
    </w:p>
    <w:p w14:paraId="34788684" w14:textId="77777777" w:rsidR="00000000" w:rsidRDefault="009B75DB">
      <w:pPr>
        <w:pStyle w:val="a0"/>
        <w:rPr>
          <w:rFonts w:hint="cs"/>
          <w:rtl/>
        </w:rPr>
      </w:pPr>
      <w:r>
        <w:rPr>
          <w:rFonts w:hint="cs"/>
          <w:rtl/>
        </w:rPr>
        <w:t>ולכן, כל עוד הכיבוש נ</w:t>
      </w:r>
      <w:r>
        <w:rPr>
          <w:rFonts w:hint="cs"/>
          <w:rtl/>
        </w:rPr>
        <w:t xml:space="preserve">משך, התופעות האלה ילכו ויגברו, ואנשים כמו חבר הכנסת רוני בר-און תמיד יישארו במיעוט מבחינת שיקולי מצפון ומוסר, כאשר עם שולט על עם אחר. </w:t>
      </w:r>
    </w:p>
    <w:p w14:paraId="0ECD4621" w14:textId="77777777" w:rsidR="00000000" w:rsidRDefault="009B75DB">
      <w:pPr>
        <w:pStyle w:val="a0"/>
        <w:rPr>
          <w:rFonts w:hint="cs"/>
          <w:rtl/>
        </w:rPr>
      </w:pPr>
    </w:p>
    <w:p w14:paraId="74082119" w14:textId="77777777" w:rsidR="00000000" w:rsidRDefault="009B75DB">
      <w:pPr>
        <w:pStyle w:val="af1"/>
        <w:rPr>
          <w:rtl/>
        </w:rPr>
      </w:pPr>
      <w:r>
        <w:rPr>
          <w:rtl/>
        </w:rPr>
        <w:t>היו"ר נסים דהן:</w:t>
      </w:r>
    </w:p>
    <w:p w14:paraId="76EAB65D" w14:textId="77777777" w:rsidR="00000000" w:rsidRDefault="009B75DB">
      <w:pPr>
        <w:pStyle w:val="a0"/>
        <w:rPr>
          <w:rtl/>
        </w:rPr>
      </w:pPr>
    </w:p>
    <w:p w14:paraId="2562F869" w14:textId="77777777" w:rsidR="00000000" w:rsidRDefault="009B75DB">
      <w:pPr>
        <w:pStyle w:val="a0"/>
        <w:rPr>
          <w:rFonts w:hint="cs"/>
          <w:rtl/>
        </w:rPr>
      </w:pPr>
      <w:r>
        <w:rPr>
          <w:rFonts w:hint="cs"/>
          <w:rtl/>
        </w:rPr>
        <w:t xml:space="preserve">תודה רבה. חבר הכנסת חמי דורון, במקומה של חברת הכנסת זהבה גלאון. הם החליטו ביניהם, זו זכותם. </w:t>
      </w:r>
    </w:p>
    <w:p w14:paraId="60E099E7" w14:textId="77777777" w:rsidR="00000000" w:rsidRDefault="009B75DB">
      <w:pPr>
        <w:pStyle w:val="a0"/>
        <w:rPr>
          <w:rFonts w:hint="cs"/>
          <w:rtl/>
        </w:rPr>
      </w:pPr>
    </w:p>
    <w:p w14:paraId="237D10E1" w14:textId="77777777" w:rsidR="00000000" w:rsidRDefault="009B75DB">
      <w:pPr>
        <w:pStyle w:val="af0"/>
        <w:rPr>
          <w:rtl/>
        </w:rPr>
      </w:pPr>
      <w:r>
        <w:rPr>
          <w:rFonts w:hint="eastAsia"/>
          <w:rtl/>
        </w:rPr>
        <w:t>קריאה</w:t>
      </w:r>
      <w:r>
        <w:rPr>
          <w:rtl/>
        </w:rPr>
        <w:t>:</w:t>
      </w:r>
    </w:p>
    <w:p w14:paraId="0FFD590A" w14:textId="77777777" w:rsidR="00000000" w:rsidRDefault="009B75DB">
      <w:pPr>
        <w:pStyle w:val="a0"/>
        <w:rPr>
          <w:rFonts w:hint="cs"/>
          <w:rtl/>
        </w:rPr>
      </w:pPr>
    </w:p>
    <w:p w14:paraId="054D8B2F" w14:textId="77777777" w:rsidR="00000000" w:rsidRDefault="009B75DB">
      <w:pPr>
        <w:pStyle w:val="a0"/>
        <w:rPr>
          <w:rFonts w:hint="cs"/>
          <w:rtl/>
        </w:rPr>
      </w:pPr>
      <w:r>
        <w:rPr>
          <w:rFonts w:hint="cs"/>
          <w:rtl/>
        </w:rPr>
        <w:t>ג</w:t>
      </w:r>
      <w:r>
        <w:rPr>
          <w:rFonts w:hint="cs"/>
          <w:rtl/>
        </w:rPr>
        <w:t xml:space="preserve">ם לא מאותה סיעה. </w:t>
      </w:r>
    </w:p>
    <w:p w14:paraId="0AE1468B" w14:textId="77777777" w:rsidR="00000000" w:rsidRDefault="009B75DB">
      <w:pPr>
        <w:pStyle w:val="a0"/>
        <w:rPr>
          <w:rFonts w:hint="cs"/>
          <w:rtl/>
        </w:rPr>
      </w:pPr>
    </w:p>
    <w:p w14:paraId="7F5C0C5F" w14:textId="77777777" w:rsidR="00000000" w:rsidRDefault="009B75DB">
      <w:pPr>
        <w:pStyle w:val="af1"/>
        <w:rPr>
          <w:rtl/>
        </w:rPr>
      </w:pPr>
      <w:r>
        <w:rPr>
          <w:rtl/>
        </w:rPr>
        <w:t>היו"ר נסים דהן:</w:t>
      </w:r>
    </w:p>
    <w:p w14:paraId="09539C77" w14:textId="77777777" w:rsidR="00000000" w:rsidRDefault="009B75DB">
      <w:pPr>
        <w:pStyle w:val="a0"/>
        <w:rPr>
          <w:rtl/>
        </w:rPr>
      </w:pPr>
    </w:p>
    <w:p w14:paraId="67A62FC2" w14:textId="77777777" w:rsidR="00000000" w:rsidRDefault="009B75DB">
      <w:pPr>
        <w:pStyle w:val="a0"/>
        <w:rPr>
          <w:rFonts w:hint="cs"/>
          <w:rtl/>
        </w:rPr>
      </w:pPr>
      <w:r>
        <w:rPr>
          <w:rFonts w:hint="cs"/>
          <w:rtl/>
        </w:rPr>
        <w:t xml:space="preserve">הם לא צריכים להיות מאותה סיעה. הם החליפו ביניהם, שניהם דוברים היום. הם החליפו ביניהם בסדר הדוברים. בבקשה, שלוש דקות לרשותך. </w:t>
      </w:r>
    </w:p>
    <w:p w14:paraId="6D831DF5" w14:textId="77777777" w:rsidR="00000000" w:rsidRDefault="009B75DB">
      <w:pPr>
        <w:pStyle w:val="a0"/>
        <w:rPr>
          <w:rFonts w:hint="cs"/>
          <w:rtl/>
        </w:rPr>
      </w:pPr>
    </w:p>
    <w:p w14:paraId="5A214334" w14:textId="77777777" w:rsidR="00000000" w:rsidRDefault="009B75DB">
      <w:pPr>
        <w:pStyle w:val="a"/>
        <w:rPr>
          <w:rtl/>
        </w:rPr>
      </w:pPr>
      <w:bookmarkStart w:id="259" w:name="FS000001053T24_12_2003_14_02_53"/>
      <w:bookmarkStart w:id="260" w:name="_Toc62986492"/>
      <w:bookmarkEnd w:id="259"/>
      <w:r>
        <w:rPr>
          <w:rFonts w:hint="eastAsia"/>
          <w:rtl/>
        </w:rPr>
        <w:t>חמי</w:t>
      </w:r>
      <w:r>
        <w:rPr>
          <w:rtl/>
        </w:rPr>
        <w:t xml:space="preserve"> דורון (שינוי):</w:t>
      </w:r>
      <w:bookmarkEnd w:id="260"/>
    </w:p>
    <w:p w14:paraId="491BFDD4" w14:textId="77777777" w:rsidR="00000000" w:rsidRDefault="009B75DB">
      <w:pPr>
        <w:pStyle w:val="a0"/>
        <w:rPr>
          <w:rFonts w:hint="cs"/>
          <w:rtl/>
        </w:rPr>
      </w:pPr>
    </w:p>
    <w:p w14:paraId="51E582FC" w14:textId="77777777" w:rsidR="00000000" w:rsidRDefault="009B75DB">
      <w:pPr>
        <w:pStyle w:val="a0"/>
        <w:rPr>
          <w:rFonts w:hint="cs"/>
          <w:rtl/>
        </w:rPr>
      </w:pPr>
      <w:r>
        <w:rPr>
          <w:rFonts w:hint="cs"/>
          <w:rtl/>
        </w:rPr>
        <w:t xml:space="preserve">לא החלפנו את הנאומים. </w:t>
      </w:r>
    </w:p>
    <w:p w14:paraId="6CDED6A2" w14:textId="77777777" w:rsidR="00000000" w:rsidRDefault="009B75DB">
      <w:pPr>
        <w:pStyle w:val="a0"/>
        <w:rPr>
          <w:rFonts w:hint="cs"/>
          <w:rtl/>
        </w:rPr>
      </w:pPr>
    </w:p>
    <w:p w14:paraId="3BDD03EE" w14:textId="77777777" w:rsidR="00000000" w:rsidRDefault="009B75DB">
      <w:pPr>
        <w:pStyle w:val="a0"/>
        <w:rPr>
          <w:rFonts w:hint="cs"/>
          <w:rtl/>
        </w:rPr>
      </w:pPr>
      <w:r>
        <w:rPr>
          <w:rFonts w:hint="cs"/>
          <w:rtl/>
        </w:rPr>
        <w:t xml:space="preserve">אדוני היושב-ראש,  אדוני סגן שר הביטחון, חברי חברי </w:t>
      </w:r>
      <w:r>
        <w:rPr>
          <w:rFonts w:hint="cs"/>
          <w:rtl/>
        </w:rPr>
        <w:t>הכנסת, 13 אנשי מילואים של סיירת מטכ"ל הגישו השבוע בלשכת ראש הממשלה מכתב סירוב לשירות בשטחים. אני חושב שהדבר האחרון הוא, שאנשים מגייסים למטרותיהם הפוליטיות את דרגתם הצבאית. מה הקשר? זכותו של אדם - - -</w:t>
      </w:r>
    </w:p>
    <w:p w14:paraId="28EC9DB3" w14:textId="77777777" w:rsidR="00000000" w:rsidRDefault="009B75DB">
      <w:pPr>
        <w:pStyle w:val="a0"/>
        <w:rPr>
          <w:rFonts w:hint="cs"/>
          <w:rtl/>
        </w:rPr>
      </w:pPr>
    </w:p>
    <w:p w14:paraId="186AA682" w14:textId="77777777" w:rsidR="00000000" w:rsidRDefault="009B75DB">
      <w:pPr>
        <w:pStyle w:val="af0"/>
        <w:rPr>
          <w:rtl/>
        </w:rPr>
      </w:pPr>
      <w:r>
        <w:rPr>
          <w:rFonts w:hint="eastAsia"/>
          <w:rtl/>
        </w:rPr>
        <w:t>אחמד</w:t>
      </w:r>
      <w:r>
        <w:rPr>
          <w:rtl/>
        </w:rPr>
        <w:t xml:space="preserve"> טיבי (חד"ש-תע"ל):</w:t>
      </w:r>
    </w:p>
    <w:p w14:paraId="4E8291D5" w14:textId="77777777" w:rsidR="00000000" w:rsidRDefault="009B75DB">
      <w:pPr>
        <w:pStyle w:val="a0"/>
        <w:rPr>
          <w:rFonts w:hint="cs"/>
          <w:rtl/>
        </w:rPr>
      </w:pPr>
    </w:p>
    <w:p w14:paraId="02217299" w14:textId="77777777" w:rsidR="00000000" w:rsidRDefault="009B75DB">
      <w:pPr>
        <w:pStyle w:val="a0"/>
        <w:rPr>
          <w:rFonts w:hint="cs"/>
          <w:rtl/>
        </w:rPr>
      </w:pPr>
      <w:r>
        <w:rPr>
          <w:rFonts w:hint="cs"/>
          <w:rtl/>
        </w:rPr>
        <w:t xml:space="preserve">אהוד ברק גייס. </w:t>
      </w:r>
    </w:p>
    <w:p w14:paraId="5835FF5E" w14:textId="77777777" w:rsidR="00000000" w:rsidRDefault="009B75DB">
      <w:pPr>
        <w:pStyle w:val="a0"/>
        <w:rPr>
          <w:rFonts w:hint="cs"/>
          <w:rtl/>
        </w:rPr>
      </w:pPr>
    </w:p>
    <w:p w14:paraId="2A92A44D" w14:textId="77777777" w:rsidR="00000000" w:rsidRDefault="009B75DB">
      <w:pPr>
        <w:pStyle w:val="af1"/>
        <w:rPr>
          <w:rtl/>
        </w:rPr>
      </w:pPr>
      <w:r>
        <w:rPr>
          <w:rtl/>
        </w:rPr>
        <w:t>היו"ר נסים דהן</w:t>
      </w:r>
      <w:r>
        <w:rPr>
          <w:rtl/>
        </w:rPr>
        <w:t>:</w:t>
      </w:r>
    </w:p>
    <w:p w14:paraId="56B5DEB6" w14:textId="77777777" w:rsidR="00000000" w:rsidRDefault="009B75DB">
      <w:pPr>
        <w:pStyle w:val="a0"/>
        <w:rPr>
          <w:rtl/>
        </w:rPr>
      </w:pPr>
    </w:p>
    <w:p w14:paraId="1A2DC390" w14:textId="77777777" w:rsidR="00000000" w:rsidRDefault="009B75DB">
      <w:pPr>
        <w:pStyle w:val="a0"/>
        <w:rPr>
          <w:rFonts w:hint="cs"/>
          <w:rtl/>
        </w:rPr>
      </w:pPr>
      <w:r>
        <w:rPr>
          <w:rFonts w:hint="cs"/>
          <w:rtl/>
        </w:rPr>
        <w:t xml:space="preserve">חבר הכנסת אחמד טיבי, אני הגנתי על זכותך לדבר כאן, ועכשיו אתה לא מגן על זכותו של הדובר. </w:t>
      </w:r>
    </w:p>
    <w:p w14:paraId="68B41DD0" w14:textId="77777777" w:rsidR="00000000" w:rsidRDefault="009B75DB">
      <w:pPr>
        <w:pStyle w:val="a0"/>
        <w:rPr>
          <w:rFonts w:hint="cs"/>
          <w:rtl/>
        </w:rPr>
      </w:pPr>
    </w:p>
    <w:p w14:paraId="60E89EBC" w14:textId="77777777" w:rsidR="00000000" w:rsidRDefault="009B75DB">
      <w:pPr>
        <w:pStyle w:val="-"/>
        <w:rPr>
          <w:rtl/>
        </w:rPr>
      </w:pPr>
      <w:bookmarkStart w:id="261" w:name="FS000001053T24_12_2003_14_03_50C"/>
      <w:bookmarkEnd w:id="261"/>
      <w:r>
        <w:rPr>
          <w:rtl/>
        </w:rPr>
        <w:t>חמי דורון (שינוי):</w:t>
      </w:r>
    </w:p>
    <w:p w14:paraId="571E7AE5" w14:textId="77777777" w:rsidR="00000000" w:rsidRDefault="009B75DB">
      <w:pPr>
        <w:pStyle w:val="a0"/>
        <w:rPr>
          <w:rtl/>
        </w:rPr>
      </w:pPr>
    </w:p>
    <w:p w14:paraId="475D92E9" w14:textId="77777777" w:rsidR="00000000" w:rsidRDefault="009B75DB">
      <w:pPr>
        <w:pStyle w:val="a0"/>
        <w:rPr>
          <w:rFonts w:hint="cs"/>
          <w:rtl/>
        </w:rPr>
      </w:pPr>
      <w:r>
        <w:rPr>
          <w:rFonts w:hint="cs"/>
          <w:rtl/>
        </w:rPr>
        <w:t xml:space="preserve">זו היתה שאלה רטורית, אדוני חבר הכנסת טיבי. זכותו של אדם להביע את עמדותיו הפוליטיות. זכותו של כל אחד לומר את אשר הוא חפץ, אנחנו במדינה דמוקרטית. </w:t>
      </w:r>
      <w:r>
        <w:rPr>
          <w:rFonts w:hint="cs"/>
          <w:rtl/>
        </w:rPr>
        <w:t>אבל, סרבנים יקרים, כאשר אתם פונים במכתבכם - לא ניתן את ידינו לשלטון הדיכוי בשטחים - מה זה קשור לדרגה הצבאית שלכם, או מה זה קשור ליחידה הצבאית שבה אתם משרתים? האם השימוש בתואר הצבאי הוא לא שימוש רק כדי למנף את דבריכם, כדי שיגיעו לציבור ויקבלו תפוצה ותהודה ר</w:t>
      </w:r>
      <w:r>
        <w:rPr>
          <w:rFonts w:hint="cs"/>
          <w:rtl/>
        </w:rPr>
        <w:t>חבה יותר?</w:t>
      </w:r>
    </w:p>
    <w:p w14:paraId="6BD9C7D0" w14:textId="77777777" w:rsidR="00000000" w:rsidRDefault="009B75DB">
      <w:pPr>
        <w:pStyle w:val="a0"/>
        <w:rPr>
          <w:rFonts w:hint="cs"/>
          <w:rtl/>
        </w:rPr>
      </w:pPr>
    </w:p>
    <w:p w14:paraId="1CD3683B" w14:textId="77777777" w:rsidR="00000000" w:rsidRDefault="009B75DB">
      <w:pPr>
        <w:pStyle w:val="af0"/>
        <w:rPr>
          <w:rtl/>
        </w:rPr>
      </w:pPr>
      <w:r>
        <w:rPr>
          <w:rFonts w:hint="eastAsia"/>
          <w:rtl/>
        </w:rPr>
        <w:t>אחמד</w:t>
      </w:r>
      <w:r>
        <w:rPr>
          <w:rtl/>
        </w:rPr>
        <w:t xml:space="preserve"> טיבי (חד"ש-תע"ל):</w:t>
      </w:r>
    </w:p>
    <w:p w14:paraId="75526809" w14:textId="77777777" w:rsidR="00000000" w:rsidRDefault="009B75DB">
      <w:pPr>
        <w:pStyle w:val="a0"/>
        <w:rPr>
          <w:rFonts w:hint="cs"/>
          <w:rtl/>
        </w:rPr>
      </w:pPr>
    </w:p>
    <w:p w14:paraId="756E21D8" w14:textId="77777777" w:rsidR="00000000" w:rsidRDefault="009B75DB">
      <w:pPr>
        <w:pStyle w:val="a0"/>
        <w:rPr>
          <w:rFonts w:hint="cs"/>
          <w:rtl/>
        </w:rPr>
      </w:pPr>
      <w:r>
        <w:rPr>
          <w:rFonts w:hint="cs"/>
          <w:rtl/>
        </w:rPr>
        <w:t>זה לגיטימי.</w:t>
      </w:r>
    </w:p>
    <w:p w14:paraId="1D154FFC" w14:textId="77777777" w:rsidR="00000000" w:rsidRDefault="009B75DB">
      <w:pPr>
        <w:pStyle w:val="a0"/>
        <w:rPr>
          <w:rFonts w:hint="cs"/>
          <w:rtl/>
        </w:rPr>
      </w:pPr>
    </w:p>
    <w:p w14:paraId="55AA3B68" w14:textId="77777777" w:rsidR="00000000" w:rsidRDefault="009B75DB">
      <w:pPr>
        <w:pStyle w:val="-"/>
        <w:rPr>
          <w:rtl/>
        </w:rPr>
      </w:pPr>
      <w:bookmarkStart w:id="262" w:name="FS000001053T24_12_2003_14_04_33C"/>
      <w:bookmarkEnd w:id="262"/>
      <w:r>
        <w:rPr>
          <w:rtl/>
        </w:rPr>
        <w:t>חמי דורון (שינוי):</w:t>
      </w:r>
    </w:p>
    <w:p w14:paraId="7EB5DBD8" w14:textId="77777777" w:rsidR="00000000" w:rsidRDefault="009B75DB">
      <w:pPr>
        <w:pStyle w:val="a0"/>
        <w:rPr>
          <w:rtl/>
        </w:rPr>
      </w:pPr>
    </w:p>
    <w:p w14:paraId="21BFF039" w14:textId="77777777" w:rsidR="00000000" w:rsidRDefault="009B75DB">
      <w:pPr>
        <w:pStyle w:val="a0"/>
        <w:rPr>
          <w:rFonts w:hint="cs"/>
          <w:rtl/>
        </w:rPr>
      </w:pPr>
      <w:r>
        <w:rPr>
          <w:rFonts w:hint="cs"/>
          <w:rtl/>
        </w:rPr>
        <w:t>לא, אני לא חושב, אדוני חבר הכנסת טיבי; אני חושב שזה לא לגיטימי. דרך אגב, אני שמעתי שעכשיו יש התארגנות של הטבחים של הצוללות בחיל הים, שגם הם מבקשים לכתוב מכתב סרבנות לשירות באזורים מסוימים.</w:t>
      </w:r>
      <w:r>
        <w:rPr>
          <w:rFonts w:hint="cs"/>
          <w:rtl/>
        </w:rPr>
        <w:t xml:space="preserve"> כל הטבחים בחיל הים. </w:t>
      </w:r>
    </w:p>
    <w:p w14:paraId="5B6F6CD5" w14:textId="77777777" w:rsidR="00000000" w:rsidRDefault="009B75DB">
      <w:pPr>
        <w:pStyle w:val="a0"/>
        <w:rPr>
          <w:rFonts w:hint="cs"/>
          <w:rtl/>
        </w:rPr>
      </w:pPr>
    </w:p>
    <w:p w14:paraId="5CAF1513" w14:textId="77777777" w:rsidR="00000000" w:rsidRDefault="009B75DB">
      <w:pPr>
        <w:pStyle w:val="af0"/>
        <w:rPr>
          <w:rtl/>
        </w:rPr>
      </w:pPr>
    </w:p>
    <w:p w14:paraId="43C850BF" w14:textId="77777777" w:rsidR="00000000" w:rsidRDefault="009B75DB">
      <w:pPr>
        <w:pStyle w:val="af0"/>
        <w:rPr>
          <w:rtl/>
        </w:rPr>
      </w:pPr>
      <w:r>
        <w:rPr>
          <w:rFonts w:hint="eastAsia"/>
          <w:rtl/>
        </w:rPr>
        <w:t>רוני</w:t>
      </w:r>
      <w:r>
        <w:rPr>
          <w:rtl/>
        </w:rPr>
        <w:t xml:space="preserve"> בר-און (הליכוד):</w:t>
      </w:r>
    </w:p>
    <w:p w14:paraId="76CE76DE" w14:textId="77777777" w:rsidR="00000000" w:rsidRDefault="009B75DB">
      <w:pPr>
        <w:pStyle w:val="a0"/>
        <w:rPr>
          <w:rFonts w:hint="cs"/>
          <w:rtl/>
        </w:rPr>
      </w:pPr>
    </w:p>
    <w:p w14:paraId="69B3076D" w14:textId="77777777" w:rsidR="00000000" w:rsidRDefault="009B75DB">
      <w:pPr>
        <w:pStyle w:val="a0"/>
        <w:rPr>
          <w:rFonts w:hint="cs"/>
          <w:rtl/>
        </w:rPr>
      </w:pPr>
      <w:r>
        <w:rPr>
          <w:rFonts w:hint="cs"/>
          <w:rtl/>
        </w:rPr>
        <w:t>למה אתה מקל ראש בטבחים? הטבחים זה העם.</w:t>
      </w:r>
    </w:p>
    <w:p w14:paraId="1430C647" w14:textId="77777777" w:rsidR="00000000" w:rsidRDefault="009B75DB">
      <w:pPr>
        <w:pStyle w:val="a0"/>
        <w:rPr>
          <w:rFonts w:hint="cs"/>
          <w:rtl/>
        </w:rPr>
      </w:pPr>
    </w:p>
    <w:p w14:paraId="2E3357ED" w14:textId="77777777" w:rsidR="00000000" w:rsidRDefault="009B75DB">
      <w:pPr>
        <w:pStyle w:val="-"/>
        <w:rPr>
          <w:rtl/>
        </w:rPr>
      </w:pPr>
      <w:bookmarkStart w:id="263" w:name="FS000001053T24_12_2003_14_05_04C"/>
      <w:bookmarkEnd w:id="263"/>
      <w:r>
        <w:rPr>
          <w:rtl/>
        </w:rPr>
        <w:t>חמי דורון (שינוי):</w:t>
      </w:r>
    </w:p>
    <w:p w14:paraId="02C0F98A" w14:textId="77777777" w:rsidR="00000000" w:rsidRDefault="009B75DB">
      <w:pPr>
        <w:pStyle w:val="a0"/>
        <w:rPr>
          <w:rtl/>
        </w:rPr>
      </w:pPr>
    </w:p>
    <w:p w14:paraId="4031DFD3" w14:textId="77777777" w:rsidR="00000000" w:rsidRDefault="009B75DB">
      <w:pPr>
        <w:pStyle w:val="a0"/>
        <w:rPr>
          <w:rFonts w:hint="cs"/>
          <w:rtl/>
        </w:rPr>
      </w:pPr>
      <w:r>
        <w:rPr>
          <w:rFonts w:hint="cs"/>
          <w:rtl/>
        </w:rPr>
        <w:t xml:space="preserve">לא, להיפך, הצבא צועד על קיבתו, חבר הכנסת בר-און. אדוני, חבר הכנסת בר-און, אני אומר את זה כדי להסביר עד היכן מגיעה הציניות </w:t>
      </w:r>
      <w:r>
        <w:rPr>
          <w:rtl/>
        </w:rPr>
        <w:t>–</w:t>
      </w:r>
      <w:r>
        <w:rPr>
          <w:rFonts w:hint="cs"/>
          <w:rtl/>
        </w:rPr>
        <w:t xml:space="preserve"> פשוט, הציניות של אנשים פו</w:t>
      </w:r>
      <w:r>
        <w:rPr>
          <w:rFonts w:hint="cs"/>
          <w:rtl/>
        </w:rPr>
        <w:t xml:space="preserve">ליטיים שמשתמשים בתואר הצבאי שלהם, על זה אני מדבר, וזה לא משנה אם אלה טבחים, נגדים, טייסים, אנשי שריון או אנשי סיירת מטכ"ל. הדבר לא משנה בכלל, זכותו של כל אדם לומר את מה שהוא רוצה. אני אומר עוד הפעם. </w:t>
      </w:r>
    </w:p>
    <w:p w14:paraId="54648070" w14:textId="77777777" w:rsidR="00000000" w:rsidRDefault="009B75DB">
      <w:pPr>
        <w:pStyle w:val="a0"/>
        <w:rPr>
          <w:rFonts w:hint="cs"/>
          <w:rtl/>
        </w:rPr>
      </w:pPr>
    </w:p>
    <w:p w14:paraId="2EA030EA" w14:textId="77777777" w:rsidR="00000000" w:rsidRDefault="009B75DB">
      <w:pPr>
        <w:pStyle w:val="a0"/>
        <w:rPr>
          <w:rFonts w:hint="cs"/>
          <w:rtl/>
        </w:rPr>
      </w:pPr>
      <w:r>
        <w:rPr>
          <w:rFonts w:hint="cs"/>
          <w:rtl/>
        </w:rPr>
        <w:t>אבל, כנראה אותם אנשי מילואים שכחו שאנחנו נמצאים במצב מס</w:t>
      </w:r>
      <w:r>
        <w:rPr>
          <w:rFonts w:hint="cs"/>
          <w:rtl/>
        </w:rPr>
        <w:t xml:space="preserve">וים, שכחו שאנחנו נמצאים במצב מלחמה, ואותם אנשי מילואים הבינו אולי שהדרך היחידה שלהם ליצור תהודה למטרות הפוליטיות שלהם היא להשתמש בתואר הצבאי שלהם ובשם היחידה שלהם, שהיא יחידה מובחרת, ואני בטוח שכל אחד מאותם 13 אנשים, למרות דעותיו הפוליטיות, הוא חייל נאמן, </w:t>
      </w:r>
      <w:r>
        <w:rPr>
          <w:rFonts w:hint="cs"/>
          <w:rtl/>
        </w:rPr>
        <w:t>ואני בטוח שכל אחד מהם עשה בעברו דברים שהם חשובים גם לצבא וגם למדינת ישראל. אין לי צל של ספק בכך. אולם, יש לי בעיה כאשר אנשים מגייסים את המערכת הצבאית לתמוך בדעות הפוליטיות שלהם. לכן אני פונה אל הסרבנים - -</w:t>
      </w:r>
    </w:p>
    <w:p w14:paraId="52814DE2" w14:textId="77777777" w:rsidR="00000000" w:rsidRDefault="009B75DB">
      <w:pPr>
        <w:pStyle w:val="a0"/>
        <w:rPr>
          <w:rFonts w:hint="cs"/>
          <w:rtl/>
        </w:rPr>
      </w:pPr>
    </w:p>
    <w:p w14:paraId="4595BEE1" w14:textId="77777777" w:rsidR="00000000" w:rsidRDefault="009B75DB">
      <w:pPr>
        <w:pStyle w:val="af1"/>
        <w:rPr>
          <w:rtl/>
        </w:rPr>
      </w:pPr>
      <w:r>
        <w:rPr>
          <w:rtl/>
        </w:rPr>
        <w:t>היו"ר נסים דהן:</w:t>
      </w:r>
    </w:p>
    <w:p w14:paraId="1CC8872C" w14:textId="77777777" w:rsidR="00000000" w:rsidRDefault="009B75DB">
      <w:pPr>
        <w:pStyle w:val="a0"/>
        <w:rPr>
          <w:rtl/>
        </w:rPr>
      </w:pPr>
    </w:p>
    <w:p w14:paraId="53F656C2" w14:textId="77777777" w:rsidR="00000000" w:rsidRDefault="009B75DB">
      <w:pPr>
        <w:pStyle w:val="a0"/>
        <w:rPr>
          <w:rFonts w:hint="cs"/>
          <w:rtl/>
        </w:rPr>
      </w:pPr>
      <w:r>
        <w:rPr>
          <w:rFonts w:hint="cs"/>
          <w:rtl/>
        </w:rPr>
        <w:t xml:space="preserve">נא לסיים. </w:t>
      </w:r>
    </w:p>
    <w:p w14:paraId="2C6B3E06" w14:textId="77777777" w:rsidR="00000000" w:rsidRDefault="009B75DB">
      <w:pPr>
        <w:pStyle w:val="a0"/>
        <w:rPr>
          <w:rFonts w:hint="cs"/>
          <w:rtl/>
        </w:rPr>
      </w:pPr>
    </w:p>
    <w:p w14:paraId="29373516" w14:textId="77777777" w:rsidR="00000000" w:rsidRDefault="009B75DB">
      <w:pPr>
        <w:pStyle w:val="-"/>
        <w:rPr>
          <w:rtl/>
        </w:rPr>
      </w:pPr>
      <w:bookmarkStart w:id="264" w:name="FS000001053T24_12_2003_14_06_31C"/>
      <w:bookmarkEnd w:id="264"/>
      <w:r>
        <w:rPr>
          <w:rtl/>
        </w:rPr>
        <w:t>חמי דורון (שינוי):</w:t>
      </w:r>
    </w:p>
    <w:p w14:paraId="45FC5CB7" w14:textId="77777777" w:rsidR="00000000" w:rsidRDefault="009B75DB">
      <w:pPr>
        <w:pStyle w:val="a0"/>
        <w:rPr>
          <w:rtl/>
        </w:rPr>
      </w:pPr>
    </w:p>
    <w:p w14:paraId="7D7DBC82" w14:textId="77777777" w:rsidR="00000000" w:rsidRDefault="009B75DB">
      <w:pPr>
        <w:pStyle w:val="a0"/>
        <w:rPr>
          <w:rFonts w:hint="cs"/>
          <w:rtl/>
        </w:rPr>
      </w:pPr>
      <w:r>
        <w:rPr>
          <w:rFonts w:hint="cs"/>
          <w:rtl/>
        </w:rPr>
        <w:t xml:space="preserve">מייד, אדוני היושב-ראש.  </w:t>
      </w:r>
    </w:p>
    <w:p w14:paraId="5BB5B3DF" w14:textId="77777777" w:rsidR="00000000" w:rsidRDefault="009B75DB">
      <w:pPr>
        <w:pStyle w:val="a0"/>
        <w:rPr>
          <w:rFonts w:hint="cs"/>
          <w:rtl/>
        </w:rPr>
      </w:pPr>
    </w:p>
    <w:p w14:paraId="64C25A89" w14:textId="77777777" w:rsidR="00000000" w:rsidRDefault="009B75DB">
      <w:pPr>
        <w:pStyle w:val="a0"/>
        <w:rPr>
          <w:rFonts w:hint="cs"/>
          <w:rtl/>
        </w:rPr>
      </w:pPr>
      <w:r>
        <w:rPr>
          <w:rFonts w:hint="cs"/>
          <w:rtl/>
        </w:rPr>
        <w:t>- - אל אלו החתומים על המכתב הזה, אני קורא לכם, חזרו בכם מהמכתב; כל אחד ואחד מכם שרוצה לסרב, יעשה את זה באופן אישי, ויקבל את מלוא האחריות האישית שלו למעשהו. הקולקטיביזציה הזאת לא הולמת, לא את הצבא, לא אתכם, וגם לא את היחידה שבשמה א</w:t>
      </w:r>
      <w:r>
        <w:rPr>
          <w:rFonts w:hint="cs"/>
          <w:rtl/>
        </w:rPr>
        <w:t>תם משתמשים. תודה רבה, אדוני.</w:t>
      </w:r>
    </w:p>
    <w:p w14:paraId="0F182286" w14:textId="77777777" w:rsidR="00000000" w:rsidRDefault="009B75DB">
      <w:pPr>
        <w:pStyle w:val="a0"/>
        <w:rPr>
          <w:rFonts w:hint="cs"/>
          <w:rtl/>
        </w:rPr>
      </w:pPr>
    </w:p>
    <w:p w14:paraId="2BF11F9C" w14:textId="77777777" w:rsidR="00000000" w:rsidRDefault="009B75DB">
      <w:pPr>
        <w:pStyle w:val="af1"/>
        <w:rPr>
          <w:rtl/>
        </w:rPr>
      </w:pPr>
      <w:r>
        <w:rPr>
          <w:rtl/>
        </w:rPr>
        <w:t>היו"ר נסים דהן:</w:t>
      </w:r>
    </w:p>
    <w:p w14:paraId="5C566E99" w14:textId="77777777" w:rsidR="00000000" w:rsidRDefault="009B75DB">
      <w:pPr>
        <w:pStyle w:val="a0"/>
        <w:rPr>
          <w:rtl/>
        </w:rPr>
      </w:pPr>
    </w:p>
    <w:p w14:paraId="7ADDD5FF" w14:textId="77777777" w:rsidR="00000000" w:rsidRDefault="009B75DB">
      <w:pPr>
        <w:pStyle w:val="a0"/>
        <w:rPr>
          <w:rFonts w:hint="cs"/>
          <w:rtl/>
        </w:rPr>
      </w:pPr>
      <w:r>
        <w:rPr>
          <w:rFonts w:hint="cs"/>
          <w:rtl/>
        </w:rPr>
        <w:t xml:space="preserve">תודה רבה. חבר הכנסת ג'מאל זחאלקה, שלוש דקות. אחריו </w:t>
      </w:r>
      <w:r>
        <w:rPr>
          <w:rtl/>
        </w:rPr>
        <w:t>–</w:t>
      </w:r>
      <w:r>
        <w:rPr>
          <w:rFonts w:hint="cs"/>
          <w:rtl/>
        </w:rPr>
        <w:t xml:space="preserve"> חבר הכנסת יורי שטרן.</w:t>
      </w:r>
    </w:p>
    <w:p w14:paraId="2B677F7D" w14:textId="77777777" w:rsidR="00000000" w:rsidRDefault="009B75DB">
      <w:pPr>
        <w:pStyle w:val="a0"/>
        <w:rPr>
          <w:rFonts w:hint="cs"/>
          <w:rtl/>
        </w:rPr>
      </w:pPr>
    </w:p>
    <w:p w14:paraId="3C92AEF5" w14:textId="77777777" w:rsidR="00000000" w:rsidRDefault="009B75DB">
      <w:pPr>
        <w:pStyle w:val="a"/>
        <w:rPr>
          <w:rtl/>
        </w:rPr>
      </w:pPr>
      <w:bookmarkStart w:id="265" w:name="FS000001061T24_12_2003_14_07_00"/>
      <w:bookmarkStart w:id="266" w:name="_Toc62986493"/>
      <w:bookmarkEnd w:id="265"/>
      <w:r>
        <w:rPr>
          <w:rFonts w:hint="eastAsia"/>
          <w:rtl/>
        </w:rPr>
        <w:t>ג</w:t>
      </w:r>
      <w:r>
        <w:rPr>
          <w:rtl/>
        </w:rPr>
        <w:t>'מאל זחאלקה (בל"ד):</w:t>
      </w:r>
      <w:bookmarkEnd w:id="266"/>
    </w:p>
    <w:p w14:paraId="624ED0F5" w14:textId="77777777" w:rsidR="00000000" w:rsidRDefault="009B75DB">
      <w:pPr>
        <w:pStyle w:val="a0"/>
        <w:rPr>
          <w:rFonts w:hint="cs"/>
          <w:rtl/>
        </w:rPr>
      </w:pPr>
    </w:p>
    <w:p w14:paraId="04B32CAF" w14:textId="77777777" w:rsidR="00000000" w:rsidRDefault="009B75DB">
      <w:pPr>
        <w:pStyle w:val="a0"/>
        <w:rPr>
          <w:rFonts w:hint="cs"/>
          <w:rtl/>
        </w:rPr>
      </w:pPr>
      <w:r>
        <w:rPr>
          <w:rFonts w:hint="cs"/>
          <w:rtl/>
        </w:rPr>
        <w:t xml:space="preserve">אדוני היושב-ראש, יש שני סוגי צבא בעולם: יש צבא סדיר, ויש צבא קבע של מתגייסים, של בחירה. אלה שני הסוגים שיש.  </w:t>
      </w:r>
    </w:p>
    <w:p w14:paraId="68C5FBB4" w14:textId="77777777" w:rsidR="00000000" w:rsidRDefault="009B75DB">
      <w:pPr>
        <w:pStyle w:val="a0"/>
        <w:rPr>
          <w:rFonts w:hint="cs"/>
          <w:rtl/>
        </w:rPr>
      </w:pPr>
    </w:p>
    <w:p w14:paraId="0E562932" w14:textId="77777777" w:rsidR="00000000" w:rsidRDefault="009B75DB">
      <w:pPr>
        <w:pStyle w:val="af0"/>
        <w:rPr>
          <w:rtl/>
        </w:rPr>
      </w:pPr>
      <w:r>
        <w:rPr>
          <w:rFonts w:hint="eastAsia"/>
          <w:rtl/>
        </w:rPr>
        <w:t>ר</w:t>
      </w:r>
      <w:r>
        <w:rPr>
          <w:rFonts w:hint="eastAsia"/>
          <w:rtl/>
        </w:rPr>
        <w:t>וני</w:t>
      </w:r>
      <w:r>
        <w:rPr>
          <w:rtl/>
        </w:rPr>
        <w:t xml:space="preserve"> בר-און (הליכוד):</w:t>
      </w:r>
    </w:p>
    <w:p w14:paraId="1A771FDC" w14:textId="77777777" w:rsidR="00000000" w:rsidRDefault="009B75DB">
      <w:pPr>
        <w:pStyle w:val="a0"/>
        <w:rPr>
          <w:rFonts w:hint="cs"/>
          <w:rtl/>
        </w:rPr>
      </w:pPr>
    </w:p>
    <w:p w14:paraId="670DF357" w14:textId="77777777" w:rsidR="00000000" w:rsidRDefault="009B75DB">
      <w:pPr>
        <w:pStyle w:val="a0"/>
        <w:rPr>
          <w:rFonts w:hint="cs"/>
          <w:rtl/>
        </w:rPr>
      </w:pPr>
      <w:r>
        <w:rPr>
          <w:rFonts w:hint="cs"/>
          <w:rtl/>
        </w:rPr>
        <w:t>גם צבא מילואים.</w:t>
      </w:r>
    </w:p>
    <w:p w14:paraId="1D3D4832" w14:textId="77777777" w:rsidR="00000000" w:rsidRDefault="009B75DB">
      <w:pPr>
        <w:pStyle w:val="a0"/>
        <w:rPr>
          <w:rFonts w:hint="cs"/>
          <w:rtl/>
        </w:rPr>
      </w:pPr>
    </w:p>
    <w:p w14:paraId="530755BE" w14:textId="77777777" w:rsidR="00000000" w:rsidRDefault="009B75DB">
      <w:pPr>
        <w:pStyle w:val="-"/>
        <w:rPr>
          <w:rtl/>
        </w:rPr>
      </w:pPr>
      <w:bookmarkStart w:id="267" w:name="FS000001061T24_12_2003_14_07_39C"/>
      <w:bookmarkEnd w:id="267"/>
      <w:r>
        <w:rPr>
          <w:rtl/>
        </w:rPr>
        <w:t>ג'מאל זחאלקה (בל"ד):</w:t>
      </w:r>
    </w:p>
    <w:p w14:paraId="5B7140F9" w14:textId="77777777" w:rsidR="00000000" w:rsidRDefault="009B75DB">
      <w:pPr>
        <w:pStyle w:val="a0"/>
        <w:rPr>
          <w:rtl/>
        </w:rPr>
      </w:pPr>
    </w:p>
    <w:p w14:paraId="22D68054" w14:textId="77777777" w:rsidR="00000000" w:rsidRDefault="009B75DB">
      <w:pPr>
        <w:pStyle w:val="a0"/>
        <w:rPr>
          <w:rFonts w:hint="cs"/>
          <w:rtl/>
        </w:rPr>
      </w:pPr>
      <w:r>
        <w:rPr>
          <w:rFonts w:hint="cs"/>
          <w:rtl/>
        </w:rPr>
        <w:t xml:space="preserve">בסדר, אני מדבר על המבנה הצבאי. צבא מילואים זה אותו דבר. יש צבא מילואים גם כאן וגם כאן. </w:t>
      </w:r>
    </w:p>
    <w:p w14:paraId="1A05D143" w14:textId="77777777" w:rsidR="00000000" w:rsidRDefault="009B75DB">
      <w:pPr>
        <w:pStyle w:val="a0"/>
        <w:rPr>
          <w:rFonts w:hint="cs"/>
          <w:rtl/>
        </w:rPr>
      </w:pPr>
    </w:p>
    <w:p w14:paraId="6C39BA66" w14:textId="77777777" w:rsidR="00000000" w:rsidRDefault="009B75DB">
      <w:pPr>
        <w:pStyle w:val="af1"/>
        <w:rPr>
          <w:rtl/>
        </w:rPr>
      </w:pPr>
      <w:r>
        <w:rPr>
          <w:rtl/>
        </w:rPr>
        <w:t>היו"ר נסים דהן:</w:t>
      </w:r>
    </w:p>
    <w:p w14:paraId="7DB0CAB2" w14:textId="77777777" w:rsidR="00000000" w:rsidRDefault="009B75DB">
      <w:pPr>
        <w:pStyle w:val="a0"/>
        <w:rPr>
          <w:rtl/>
        </w:rPr>
      </w:pPr>
    </w:p>
    <w:p w14:paraId="025D0162" w14:textId="77777777" w:rsidR="00000000" w:rsidRDefault="009B75DB">
      <w:pPr>
        <w:pStyle w:val="a0"/>
        <w:rPr>
          <w:rFonts w:hint="cs"/>
          <w:rtl/>
        </w:rPr>
      </w:pPr>
      <w:r>
        <w:rPr>
          <w:rFonts w:hint="cs"/>
          <w:rtl/>
        </w:rPr>
        <w:t xml:space="preserve">יש לי עצה בשבילך, אם אתה תתחיל לענות לחברי כנסת, יתבזבז לך הזמן. </w:t>
      </w:r>
    </w:p>
    <w:p w14:paraId="450AC3AD" w14:textId="77777777" w:rsidR="00000000" w:rsidRDefault="009B75DB">
      <w:pPr>
        <w:pStyle w:val="a0"/>
        <w:rPr>
          <w:rFonts w:hint="cs"/>
          <w:rtl/>
        </w:rPr>
      </w:pPr>
    </w:p>
    <w:p w14:paraId="49018ABB" w14:textId="77777777" w:rsidR="00000000" w:rsidRDefault="009B75DB">
      <w:pPr>
        <w:pStyle w:val="-"/>
        <w:rPr>
          <w:rtl/>
        </w:rPr>
      </w:pPr>
      <w:bookmarkStart w:id="268" w:name="FS000001061T24_12_2003_14_07_47C"/>
      <w:bookmarkEnd w:id="268"/>
      <w:r>
        <w:rPr>
          <w:rtl/>
        </w:rPr>
        <w:t>ג'מאל זחאלקה (בל"ד):</w:t>
      </w:r>
    </w:p>
    <w:p w14:paraId="5B341255" w14:textId="77777777" w:rsidR="00000000" w:rsidRDefault="009B75DB">
      <w:pPr>
        <w:pStyle w:val="a0"/>
        <w:rPr>
          <w:rtl/>
        </w:rPr>
      </w:pPr>
    </w:p>
    <w:p w14:paraId="77B01E04" w14:textId="77777777" w:rsidR="00000000" w:rsidRDefault="009B75DB">
      <w:pPr>
        <w:pStyle w:val="a0"/>
        <w:rPr>
          <w:rFonts w:hint="cs"/>
          <w:rtl/>
        </w:rPr>
      </w:pPr>
      <w:r>
        <w:rPr>
          <w:rFonts w:hint="cs"/>
          <w:rtl/>
        </w:rPr>
        <w:t xml:space="preserve">אז אני מבקש שתוריד לי את הזמן של בר-און. </w:t>
      </w:r>
    </w:p>
    <w:p w14:paraId="3A7C892C" w14:textId="77777777" w:rsidR="00000000" w:rsidRDefault="009B75DB">
      <w:pPr>
        <w:pStyle w:val="a0"/>
        <w:rPr>
          <w:rFonts w:hint="cs"/>
          <w:rtl/>
        </w:rPr>
      </w:pPr>
    </w:p>
    <w:p w14:paraId="56A7316D" w14:textId="77777777" w:rsidR="00000000" w:rsidRDefault="009B75DB">
      <w:pPr>
        <w:pStyle w:val="af1"/>
        <w:rPr>
          <w:rtl/>
        </w:rPr>
      </w:pPr>
      <w:r>
        <w:rPr>
          <w:rtl/>
        </w:rPr>
        <w:t>היו"ר נסים דהן:</w:t>
      </w:r>
    </w:p>
    <w:p w14:paraId="672017A2" w14:textId="77777777" w:rsidR="00000000" w:rsidRDefault="009B75DB">
      <w:pPr>
        <w:pStyle w:val="a0"/>
        <w:rPr>
          <w:rtl/>
        </w:rPr>
      </w:pPr>
    </w:p>
    <w:p w14:paraId="5537976A" w14:textId="77777777" w:rsidR="00000000" w:rsidRDefault="009B75DB">
      <w:pPr>
        <w:pStyle w:val="a0"/>
        <w:rPr>
          <w:rFonts w:hint="cs"/>
          <w:rtl/>
        </w:rPr>
      </w:pPr>
      <w:r>
        <w:rPr>
          <w:rFonts w:hint="cs"/>
          <w:rtl/>
        </w:rPr>
        <w:t xml:space="preserve">אל תענה לו. תמשיך. </w:t>
      </w:r>
    </w:p>
    <w:p w14:paraId="50B8971F" w14:textId="77777777" w:rsidR="00000000" w:rsidRDefault="009B75DB">
      <w:pPr>
        <w:pStyle w:val="a0"/>
        <w:rPr>
          <w:rFonts w:hint="cs"/>
          <w:rtl/>
        </w:rPr>
      </w:pPr>
    </w:p>
    <w:p w14:paraId="548A6364" w14:textId="77777777" w:rsidR="00000000" w:rsidRDefault="009B75DB">
      <w:pPr>
        <w:pStyle w:val="-"/>
        <w:rPr>
          <w:rtl/>
        </w:rPr>
      </w:pPr>
      <w:bookmarkStart w:id="269" w:name="FS000001061T24_12_2003_14_07_54C"/>
      <w:bookmarkEnd w:id="269"/>
      <w:r>
        <w:rPr>
          <w:rtl/>
        </w:rPr>
        <w:t>ג'מאל זחאלקה (בל"ד):</w:t>
      </w:r>
    </w:p>
    <w:p w14:paraId="5C13D914" w14:textId="77777777" w:rsidR="00000000" w:rsidRDefault="009B75DB">
      <w:pPr>
        <w:pStyle w:val="a0"/>
        <w:rPr>
          <w:rtl/>
        </w:rPr>
      </w:pPr>
    </w:p>
    <w:p w14:paraId="007BC7BC" w14:textId="77777777" w:rsidR="00000000" w:rsidRDefault="009B75DB">
      <w:pPr>
        <w:pStyle w:val="a0"/>
        <w:rPr>
          <w:rFonts w:hint="cs"/>
          <w:rtl/>
        </w:rPr>
      </w:pPr>
      <w:r>
        <w:rPr>
          <w:rFonts w:hint="cs"/>
          <w:rtl/>
        </w:rPr>
        <w:t>בצבא שאדם בוחר להתגייס אליו באופן חופשי, אז אין  מקום - כל אדם ומצפונו, מי שרוצה יתגייס, מי שלא רוצה לא מתגייס. כשיש צבא חובה, בכל משטר דמוקרטי נאור מכיר</w:t>
      </w:r>
      <w:r>
        <w:rPr>
          <w:rFonts w:hint="cs"/>
          <w:rtl/>
        </w:rPr>
        <w:t>ים בסירוב כללי או בעניינים מסוימים מסיבות מצפוניות. כמעט בכל העולם מכירים בסירוב לעשות דברים מסוימים, או באי-התגייסות כללית לצבא מסיבות דתיות. אבל כאן חושבים שרק לאנשים דתיים יש מצפון. לחילונים אין מצפון, והם לא יכולים להימנע או להודיע על הימנעותם מלעשות ד</w:t>
      </w:r>
      <w:r>
        <w:rPr>
          <w:rFonts w:hint="cs"/>
          <w:rtl/>
        </w:rPr>
        <w:t xml:space="preserve">ברים בגלל היותם חילונים. ולכן, זה העניין העקרוני. </w:t>
      </w:r>
    </w:p>
    <w:p w14:paraId="27AA2741" w14:textId="77777777" w:rsidR="00000000" w:rsidRDefault="009B75DB">
      <w:pPr>
        <w:pStyle w:val="a0"/>
        <w:rPr>
          <w:rFonts w:hint="cs"/>
          <w:rtl/>
        </w:rPr>
      </w:pPr>
    </w:p>
    <w:p w14:paraId="45B0A5AE" w14:textId="77777777" w:rsidR="00000000" w:rsidRDefault="009B75DB">
      <w:pPr>
        <w:pStyle w:val="a0"/>
        <w:rPr>
          <w:rFonts w:hint="cs"/>
          <w:rtl/>
        </w:rPr>
      </w:pPr>
      <w:r>
        <w:rPr>
          <w:rFonts w:hint="cs"/>
          <w:rtl/>
        </w:rPr>
        <w:t>העניין המעשי הוא, שתופעות כאלה בחברה הישראלית, הפוך ממה שטוענים בארץ, מעודדות את השלום. הן מראות לחברה הפלסטינית ולעולם הערבי שלא כל החברה הישראלית שותפה או רוצה להיות שותפה לדיכוי האכזרי של העם הפלסטיני.</w:t>
      </w:r>
      <w:r>
        <w:rPr>
          <w:rFonts w:hint="cs"/>
          <w:rtl/>
        </w:rPr>
        <w:t xml:space="preserve"> זה נותן תקווה. זה מעודד את הגורמים שרוצים להגיע לפשרה היסטורית. </w:t>
      </w:r>
    </w:p>
    <w:p w14:paraId="24D0EAFA" w14:textId="77777777" w:rsidR="00000000" w:rsidRDefault="009B75DB">
      <w:pPr>
        <w:pStyle w:val="a0"/>
        <w:rPr>
          <w:rFonts w:hint="cs"/>
          <w:rtl/>
        </w:rPr>
      </w:pPr>
    </w:p>
    <w:p w14:paraId="7DD3440B" w14:textId="77777777" w:rsidR="00000000" w:rsidRDefault="009B75DB">
      <w:pPr>
        <w:pStyle w:val="af0"/>
        <w:rPr>
          <w:rtl/>
        </w:rPr>
      </w:pPr>
      <w:r>
        <w:rPr>
          <w:rFonts w:hint="eastAsia"/>
          <w:rtl/>
        </w:rPr>
        <w:t>יחיאל</w:t>
      </w:r>
      <w:r>
        <w:rPr>
          <w:rtl/>
        </w:rPr>
        <w:t xml:space="preserve"> חזן (הליכוד):</w:t>
      </w:r>
    </w:p>
    <w:p w14:paraId="2CE66849" w14:textId="77777777" w:rsidR="00000000" w:rsidRDefault="009B75DB">
      <w:pPr>
        <w:pStyle w:val="a0"/>
        <w:rPr>
          <w:rFonts w:hint="cs"/>
          <w:rtl/>
        </w:rPr>
      </w:pPr>
    </w:p>
    <w:p w14:paraId="1E3B8FF7" w14:textId="77777777" w:rsidR="00000000" w:rsidRDefault="009B75DB">
      <w:pPr>
        <w:pStyle w:val="af0"/>
        <w:rPr>
          <w:rFonts w:hint="cs"/>
          <w:b w:val="0"/>
          <w:bCs w:val="0"/>
          <w:u w:val="none"/>
          <w:rtl/>
        </w:rPr>
      </w:pPr>
      <w:r>
        <w:rPr>
          <w:rFonts w:hint="cs"/>
          <w:b w:val="0"/>
          <w:bCs w:val="0"/>
          <w:u w:val="none"/>
          <w:rtl/>
        </w:rPr>
        <w:tab/>
        <w:t xml:space="preserve">זה לא מדויק. </w:t>
      </w:r>
    </w:p>
    <w:p w14:paraId="6E0EA93B" w14:textId="77777777" w:rsidR="00000000" w:rsidRDefault="009B75DB">
      <w:pPr>
        <w:pStyle w:val="af0"/>
        <w:rPr>
          <w:b w:val="0"/>
          <w:bCs w:val="0"/>
          <w:u w:val="none"/>
          <w:rtl/>
        </w:rPr>
      </w:pPr>
    </w:p>
    <w:p w14:paraId="437F269B" w14:textId="77777777" w:rsidR="00000000" w:rsidRDefault="009B75DB">
      <w:pPr>
        <w:pStyle w:val="af0"/>
        <w:rPr>
          <w:rFonts w:hint="cs"/>
          <w:b w:val="0"/>
          <w:bCs w:val="0"/>
          <w:u w:val="none"/>
          <w:rtl/>
        </w:rPr>
      </w:pPr>
    </w:p>
    <w:p w14:paraId="7FF8F0FB" w14:textId="77777777" w:rsidR="00000000" w:rsidRDefault="009B75DB">
      <w:pPr>
        <w:pStyle w:val="-"/>
        <w:rPr>
          <w:rtl/>
        </w:rPr>
      </w:pPr>
      <w:bookmarkStart w:id="270" w:name="FS000001061T24_12_2003_14_09_18C"/>
      <w:bookmarkEnd w:id="270"/>
      <w:r>
        <w:rPr>
          <w:rtl/>
        </w:rPr>
        <w:t>ג'מאל זחאלקה (בל"ד):</w:t>
      </w:r>
    </w:p>
    <w:p w14:paraId="0C41C3E0" w14:textId="77777777" w:rsidR="00000000" w:rsidRDefault="009B75DB">
      <w:pPr>
        <w:pStyle w:val="a0"/>
        <w:rPr>
          <w:rtl/>
        </w:rPr>
      </w:pPr>
    </w:p>
    <w:p w14:paraId="5204110F" w14:textId="77777777" w:rsidR="00000000" w:rsidRDefault="009B75DB">
      <w:pPr>
        <w:pStyle w:val="a0"/>
        <w:rPr>
          <w:rFonts w:hint="cs"/>
          <w:rtl/>
        </w:rPr>
      </w:pPr>
      <w:r>
        <w:rPr>
          <w:rFonts w:hint="cs"/>
          <w:rtl/>
        </w:rPr>
        <w:t>נהפוך הוא, אלה שדוחפים לדיכוי, אלה שמסיתים לרצח פלסטינים, למה שנקרא סיכול ממוקד, אלה שעושים סגרים, אלה שמדכאים את העם, אלה שמונעי</w:t>
      </w:r>
      <w:r>
        <w:rPr>
          <w:rFonts w:hint="cs"/>
          <w:rtl/>
        </w:rPr>
        <w:t>ם מנשים ללדת, אלה שעושים דברים כאלה - אלה הורסים כל סיכוי לשלום. התקווה היא באנשים שאומרים: יש כאן מסר לא רק לחברה הישראלית; הם לא התכוונו להעביר מסר לחברה הפלסטינית ולעולם הערבי, אבל זה נקלט ככה. הנה, יש בישראל אנשים שלא רוצים להיות שותפים למכונת הדיכוי ה</w:t>
      </w:r>
      <w:r>
        <w:rPr>
          <w:rFonts w:hint="cs"/>
          <w:rtl/>
        </w:rPr>
        <w:t xml:space="preserve">אכזרית בשטחים הכבושים. מבחינה זאת זה עוזר לפשרה ולשלום. </w:t>
      </w:r>
    </w:p>
    <w:p w14:paraId="010F5E7F" w14:textId="77777777" w:rsidR="00000000" w:rsidRDefault="009B75DB">
      <w:pPr>
        <w:pStyle w:val="a0"/>
        <w:rPr>
          <w:rFonts w:hint="cs"/>
          <w:rtl/>
        </w:rPr>
      </w:pPr>
    </w:p>
    <w:p w14:paraId="45A8CCC8" w14:textId="77777777" w:rsidR="00000000" w:rsidRDefault="009B75DB">
      <w:pPr>
        <w:pStyle w:val="a0"/>
        <w:rPr>
          <w:rFonts w:hint="cs"/>
          <w:rtl/>
        </w:rPr>
      </w:pPr>
      <w:r>
        <w:rPr>
          <w:rFonts w:hint="cs"/>
          <w:rtl/>
        </w:rPr>
        <w:t xml:space="preserve">הטענה הכי צינית שיכולה להיות היא הטענה הפוליטית. איך נעשה מופז שר הביטחון? לא בגלל עברו הצבאי? הוא לא השתמש בו? איך נעשה ברק ראש ממשלה? הוא לא השתמש בעברו הצבאי? הבעיה של הפוליטיקה הישראלית, שאנשים </w:t>
      </w:r>
      <w:r>
        <w:rPr>
          <w:rFonts w:hint="cs"/>
          <w:rtl/>
        </w:rPr>
        <w:t>עולים מדרגה ודוהרים על גבי טנק. תודה.</w:t>
      </w:r>
    </w:p>
    <w:p w14:paraId="77C4F9A8" w14:textId="77777777" w:rsidR="00000000" w:rsidRDefault="009B75DB">
      <w:pPr>
        <w:pStyle w:val="a0"/>
        <w:rPr>
          <w:rFonts w:hint="cs"/>
          <w:rtl/>
        </w:rPr>
      </w:pPr>
    </w:p>
    <w:p w14:paraId="5AAAA800" w14:textId="77777777" w:rsidR="00000000" w:rsidRDefault="009B75DB">
      <w:pPr>
        <w:pStyle w:val="af0"/>
        <w:rPr>
          <w:rtl/>
        </w:rPr>
      </w:pPr>
      <w:r>
        <w:rPr>
          <w:rFonts w:hint="eastAsia"/>
          <w:rtl/>
        </w:rPr>
        <w:t>יחיאל</w:t>
      </w:r>
      <w:r>
        <w:rPr>
          <w:rtl/>
        </w:rPr>
        <w:t xml:space="preserve"> חזן (הליכוד):</w:t>
      </w:r>
    </w:p>
    <w:p w14:paraId="5FFBFF82" w14:textId="77777777" w:rsidR="00000000" w:rsidRDefault="009B75DB">
      <w:pPr>
        <w:pStyle w:val="a0"/>
        <w:rPr>
          <w:rFonts w:hint="cs"/>
          <w:rtl/>
        </w:rPr>
      </w:pPr>
    </w:p>
    <w:p w14:paraId="61861390" w14:textId="77777777" w:rsidR="00000000" w:rsidRDefault="009B75DB">
      <w:pPr>
        <w:pStyle w:val="a0"/>
        <w:rPr>
          <w:rFonts w:hint="cs"/>
          <w:rtl/>
        </w:rPr>
      </w:pPr>
      <w:r>
        <w:rPr>
          <w:rFonts w:hint="cs"/>
          <w:rtl/>
        </w:rPr>
        <w:t>- - -</w:t>
      </w:r>
    </w:p>
    <w:p w14:paraId="6FA96662" w14:textId="77777777" w:rsidR="00000000" w:rsidRDefault="009B75DB">
      <w:pPr>
        <w:pStyle w:val="a0"/>
        <w:rPr>
          <w:rFonts w:hint="cs"/>
          <w:rtl/>
        </w:rPr>
      </w:pPr>
    </w:p>
    <w:p w14:paraId="50C9AD18" w14:textId="77777777" w:rsidR="00000000" w:rsidRDefault="009B75DB">
      <w:pPr>
        <w:pStyle w:val="af1"/>
        <w:rPr>
          <w:rtl/>
        </w:rPr>
      </w:pPr>
      <w:r>
        <w:rPr>
          <w:rtl/>
        </w:rPr>
        <w:t>היו"ר נסים דהן:</w:t>
      </w:r>
    </w:p>
    <w:p w14:paraId="64025658" w14:textId="77777777" w:rsidR="00000000" w:rsidRDefault="009B75DB">
      <w:pPr>
        <w:pStyle w:val="a0"/>
        <w:rPr>
          <w:rtl/>
        </w:rPr>
      </w:pPr>
    </w:p>
    <w:p w14:paraId="48B76BFF" w14:textId="77777777" w:rsidR="00000000" w:rsidRDefault="009B75DB">
      <w:pPr>
        <w:pStyle w:val="a0"/>
        <w:rPr>
          <w:rFonts w:hint="cs"/>
          <w:rtl/>
        </w:rPr>
      </w:pPr>
      <w:r>
        <w:rPr>
          <w:rFonts w:hint="cs"/>
          <w:rtl/>
        </w:rPr>
        <w:t xml:space="preserve">תודה. חבר הכנסת יורי שטרן, בבקשה. שלוש דקות לרשותך. </w:t>
      </w:r>
    </w:p>
    <w:p w14:paraId="3FB70368" w14:textId="77777777" w:rsidR="00000000" w:rsidRDefault="009B75DB">
      <w:pPr>
        <w:pStyle w:val="a0"/>
        <w:rPr>
          <w:rFonts w:hint="cs"/>
          <w:rtl/>
        </w:rPr>
      </w:pPr>
    </w:p>
    <w:p w14:paraId="6B0A8A97" w14:textId="77777777" w:rsidR="00000000" w:rsidRDefault="009B75DB">
      <w:pPr>
        <w:pStyle w:val="a"/>
        <w:rPr>
          <w:rtl/>
        </w:rPr>
      </w:pPr>
      <w:bookmarkStart w:id="271" w:name="_Toc62986494"/>
      <w:r>
        <w:rPr>
          <w:rtl/>
        </w:rPr>
        <w:t>יורי שטרן (האיחוד הלאומי - ישראל ביתנו):</w:t>
      </w:r>
      <w:bookmarkEnd w:id="271"/>
    </w:p>
    <w:p w14:paraId="0E73AC95" w14:textId="77777777" w:rsidR="00000000" w:rsidRDefault="009B75DB">
      <w:pPr>
        <w:pStyle w:val="a0"/>
        <w:rPr>
          <w:rtl/>
        </w:rPr>
      </w:pPr>
    </w:p>
    <w:p w14:paraId="06B08EFF" w14:textId="77777777" w:rsidR="00000000" w:rsidRDefault="009B75DB">
      <w:pPr>
        <w:pStyle w:val="a0"/>
        <w:rPr>
          <w:rFonts w:hint="cs"/>
          <w:rtl/>
        </w:rPr>
      </w:pPr>
      <w:r>
        <w:rPr>
          <w:rFonts w:hint="cs"/>
          <w:rtl/>
        </w:rPr>
        <w:t>כבוד היושב-ראש, חברי השרים וחברי הכנסת, יש מה שנקרא ביצה ותרנגולת, מצבים שבה</w:t>
      </w:r>
      <w:r>
        <w:rPr>
          <w:rFonts w:hint="cs"/>
          <w:rtl/>
        </w:rPr>
        <w:t xml:space="preserve">ם אתה כאילו כבר לא מוצא את הקצוות. אם אתה קורא את העיתונים שלנו ואתה מאזין לרדיו ואתה צופה בטלוויזיה, אתה רואה שכל מה שמלמדים העיתונאים </w:t>
      </w:r>
      <w:r>
        <w:rPr>
          <w:rtl/>
        </w:rPr>
        <w:t>–</w:t>
      </w:r>
      <w:r>
        <w:rPr>
          <w:rFonts w:hint="cs"/>
          <w:rtl/>
        </w:rPr>
        <w:t xml:space="preserve"> לא כולם, אבל הרוב </w:t>
      </w:r>
      <w:r>
        <w:rPr>
          <w:rtl/>
        </w:rPr>
        <w:t>–</w:t>
      </w:r>
      <w:r>
        <w:rPr>
          <w:rFonts w:hint="cs"/>
          <w:rtl/>
        </w:rPr>
        <w:t xml:space="preserve"> זה שאנחנו כבשנו את השטחים, שאין לנו מה לעשות שם, שאנחנו ברברים, שהנוכחות שלנו בחבל עזה ובמקומות רב</w:t>
      </w:r>
      <w:r>
        <w:rPr>
          <w:rFonts w:hint="cs"/>
          <w:rtl/>
        </w:rPr>
        <w:t>ים ביהודה ובשומרון היא לגמרי מיותרת, צריכים לפנות אותם, ומי שנפל חלילה בקרב הוא קורבן שווא. ואחר כך אנחנו מקבלים את הזעקה הזאת של מעטים - ואני חייב להתפעל מכך שהם כל כך מעטים כתוצאה מכל ההסתה הזאת, מכל ה"לימודים" ההפוכים האלה - הם קמים ושואלים: מה פתאום, א</w:t>
      </w:r>
      <w:r>
        <w:rPr>
          <w:rFonts w:hint="cs"/>
          <w:rtl/>
        </w:rPr>
        <w:t>יך אני אשרת במקום שהוא כבוש, ששם אני ברברי ומדכא, כשבכלל לא צריכים להיות שם וכל מי שנפל שם נפל לשווא? למה שאני אלך לשם? למה שאני אסכים שהבן שלי ישרת שם?</w:t>
      </w:r>
    </w:p>
    <w:p w14:paraId="3E6A8F53" w14:textId="77777777" w:rsidR="00000000" w:rsidRDefault="009B75DB">
      <w:pPr>
        <w:pStyle w:val="a0"/>
        <w:rPr>
          <w:rFonts w:hint="cs"/>
          <w:rtl/>
        </w:rPr>
      </w:pPr>
    </w:p>
    <w:p w14:paraId="19092FF5" w14:textId="77777777" w:rsidR="00000000" w:rsidRDefault="009B75DB">
      <w:pPr>
        <w:pStyle w:val="a0"/>
        <w:rPr>
          <w:rFonts w:hint="cs"/>
          <w:rtl/>
        </w:rPr>
      </w:pPr>
      <w:r>
        <w:rPr>
          <w:rFonts w:hint="cs"/>
          <w:rtl/>
        </w:rPr>
        <w:t>זאת אומרת, יש פה הסתה מכוונת כל הזמן נגד המדיניות הזאת, שהיא מדיניות של כל ממשלות ישראל, להיות בכל המק</w:t>
      </w:r>
      <w:r>
        <w:rPr>
          <w:rFonts w:hint="cs"/>
          <w:rtl/>
        </w:rPr>
        <w:t xml:space="preserve">ומות האלה. הממשלות, שהיו בדעה הפוכה והציעו לפלסטינים לקחת את זה, קיבלו אינתיפאדה, קיבלו טרור וקיבלו מלחמות. </w:t>
      </w:r>
    </w:p>
    <w:p w14:paraId="10818474" w14:textId="77777777" w:rsidR="00000000" w:rsidRDefault="009B75DB">
      <w:pPr>
        <w:pStyle w:val="a0"/>
        <w:rPr>
          <w:rFonts w:hint="cs"/>
          <w:rtl/>
        </w:rPr>
      </w:pPr>
    </w:p>
    <w:p w14:paraId="53C2FD54" w14:textId="77777777" w:rsidR="00000000" w:rsidRDefault="009B75DB">
      <w:pPr>
        <w:pStyle w:val="a0"/>
        <w:rPr>
          <w:rFonts w:hint="cs"/>
          <w:rtl/>
        </w:rPr>
      </w:pPr>
      <w:r>
        <w:rPr>
          <w:rFonts w:hint="cs"/>
          <w:rtl/>
        </w:rPr>
        <w:t xml:space="preserve">ממשלות ישראל לדורותיהן הן אלה שיודעות טוב מאוד שהנוכחות שלנו שם היא חיונית, והיא לא בגלל מתנחלים. אף חייל לא נמצא ביהודה, שומרון ועזה בשביל לשמור </w:t>
      </w:r>
      <w:r>
        <w:rPr>
          <w:rFonts w:hint="cs"/>
          <w:rtl/>
        </w:rPr>
        <w:t>על המתנחלים. החיילים והמתנחלים נמצאים שם, כי עם ישראל, ממשלות ישראל, החליטו כך. לא בגלל המתנחלים אנחנו יושבים במקומות האלה. המתנחלים, המתיישבים, נמצאים שם, כי זה הקו; כי בסופו של דבר, בסופו של יום, כל אדם בעל שכל יודע שלהתקפל ולצאת זה לעודד טרור. אם אתה לא</w:t>
      </w:r>
      <w:r>
        <w:rPr>
          <w:rFonts w:hint="cs"/>
          <w:rtl/>
        </w:rPr>
        <w:t xml:space="preserve"> נמצא בצפון רצועת-עזה, הטילים וה"קסאמים" האלה שנופלים היום ביישובים שלנו בחבל עזה או בגוש קטיף, הם אחר כך ייפלו חלילה על אשקלון, על תחנת הכוח שם, ולכן נמצאים שם החיילים ונמצאים שם היישובים ונמצאים שם המתיישבים. </w:t>
      </w:r>
    </w:p>
    <w:p w14:paraId="7A7D5947" w14:textId="77777777" w:rsidR="00000000" w:rsidRDefault="009B75DB">
      <w:pPr>
        <w:pStyle w:val="a0"/>
        <w:rPr>
          <w:rFonts w:hint="cs"/>
          <w:rtl/>
        </w:rPr>
      </w:pPr>
    </w:p>
    <w:p w14:paraId="35D6E9DC" w14:textId="77777777" w:rsidR="00000000" w:rsidRDefault="009B75DB">
      <w:pPr>
        <w:pStyle w:val="a0"/>
        <w:rPr>
          <w:rFonts w:hint="cs"/>
          <w:rtl/>
        </w:rPr>
      </w:pPr>
      <w:r>
        <w:rPr>
          <w:rFonts w:hint="cs"/>
          <w:rtl/>
        </w:rPr>
        <w:t>מי שמסית נגדם, מי שכותב את המאמרים הזדוניים</w:t>
      </w:r>
      <w:r>
        <w:rPr>
          <w:rFonts w:hint="cs"/>
          <w:rtl/>
        </w:rPr>
        <w:t xml:space="preserve"> האלה, מי שנותן פרשנות מעוותת למה שקורה אתנו, הוא זה שמביא חלק מהאנשים למסקנה נוראית, נפשעת - לסרב לשרת. איפה הם מסרבים לשרת? הם מסרבים לשרת בצבא-הגנה לישראל. אין לנו צבא אחר, אין לנו מדינה אחרת, ואין לנו הגנה אחרת מלבד הצבא, לכולנו, לרבות אלה שסירבו. </w:t>
      </w:r>
    </w:p>
    <w:p w14:paraId="10D67A83" w14:textId="77777777" w:rsidR="00000000" w:rsidRDefault="009B75DB">
      <w:pPr>
        <w:pStyle w:val="a0"/>
        <w:rPr>
          <w:rFonts w:hint="cs"/>
          <w:rtl/>
        </w:rPr>
      </w:pPr>
    </w:p>
    <w:p w14:paraId="0F26A20C" w14:textId="77777777" w:rsidR="00000000" w:rsidRDefault="009B75DB">
      <w:pPr>
        <w:pStyle w:val="af1"/>
        <w:rPr>
          <w:rtl/>
        </w:rPr>
      </w:pPr>
      <w:r>
        <w:rPr>
          <w:rtl/>
        </w:rPr>
        <w:t>הי</w:t>
      </w:r>
      <w:r>
        <w:rPr>
          <w:rtl/>
        </w:rPr>
        <w:t>ו"ר נסים דהן:</w:t>
      </w:r>
    </w:p>
    <w:p w14:paraId="58237183" w14:textId="77777777" w:rsidR="00000000" w:rsidRDefault="009B75DB">
      <w:pPr>
        <w:pStyle w:val="a0"/>
        <w:rPr>
          <w:rtl/>
        </w:rPr>
      </w:pPr>
    </w:p>
    <w:p w14:paraId="62C68F8C" w14:textId="77777777" w:rsidR="00000000" w:rsidRDefault="009B75DB">
      <w:pPr>
        <w:pStyle w:val="a0"/>
        <w:rPr>
          <w:rFonts w:hint="cs"/>
          <w:rtl/>
        </w:rPr>
      </w:pPr>
      <w:r>
        <w:rPr>
          <w:rFonts w:hint="cs"/>
          <w:rtl/>
        </w:rPr>
        <w:t xml:space="preserve">תודה. חבר הכנסת נסים זאב. אחריו - חבר הכנסת איוב קרא, ואחריו - חברת הכנסת אורית נוקד. אדוני, לרשותך שלוש דקות. </w:t>
      </w:r>
    </w:p>
    <w:p w14:paraId="767DC958" w14:textId="77777777" w:rsidR="00000000" w:rsidRDefault="009B75DB">
      <w:pPr>
        <w:pStyle w:val="a0"/>
        <w:ind w:firstLine="0"/>
        <w:rPr>
          <w:rFonts w:hint="cs"/>
          <w:rtl/>
        </w:rPr>
      </w:pPr>
    </w:p>
    <w:p w14:paraId="52A22CDA" w14:textId="77777777" w:rsidR="00000000" w:rsidRDefault="009B75DB">
      <w:pPr>
        <w:pStyle w:val="a"/>
        <w:rPr>
          <w:rtl/>
        </w:rPr>
      </w:pPr>
      <w:bookmarkStart w:id="272" w:name="FS000000490T24_12_2003_18_43_32"/>
      <w:bookmarkStart w:id="273" w:name="_Toc62986495"/>
      <w:bookmarkEnd w:id="272"/>
      <w:r>
        <w:rPr>
          <w:rFonts w:hint="eastAsia"/>
          <w:rtl/>
        </w:rPr>
        <w:t>נסים</w:t>
      </w:r>
      <w:r>
        <w:rPr>
          <w:rtl/>
        </w:rPr>
        <w:t xml:space="preserve"> זאב (ש"ס):</w:t>
      </w:r>
      <w:bookmarkEnd w:id="273"/>
    </w:p>
    <w:p w14:paraId="329F9903" w14:textId="77777777" w:rsidR="00000000" w:rsidRDefault="009B75DB">
      <w:pPr>
        <w:pStyle w:val="a0"/>
        <w:rPr>
          <w:rFonts w:hint="cs"/>
          <w:rtl/>
        </w:rPr>
      </w:pPr>
    </w:p>
    <w:p w14:paraId="2FBDDE8F" w14:textId="77777777" w:rsidR="00000000" w:rsidRDefault="009B75DB">
      <w:pPr>
        <w:pStyle w:val="a0"/>
        <w:rPr>
          <w:rFonts w:hint="cs"/>
          <w:rtl/>
        </w:rPr>
      </w:pPr>
      <w:r>
        <w:rPr>
          <w:rFonts w:hint="cs"/>
          <w:rtl/>
        </w:rPr>
        <w:t>אדוני היושב-ראש, כנסת נכבדה, סרבנות לשירות אינה כלולה בין פעולות המחאה הלגיטימיות. היא תופעה מסוכנת, אנרכיה, קר</w:t>
      </w:r>
      <w:r>
        <w:rPr>
          <w:rFonts w:hint="cs"/>
          <w:rtl/>
        </w:rPr>
        <w:t xml:space="preserve">יאה של מרד נגד מדינת ישראל. אויבי ישראל חוגגים, וההכרזה הזאת זוכה להדים ולכותרות ענק בכל רחבי העולם. מי שעקב בעיתונות בכל העולם, ראה שכל כך מבליטים את זה, כדי להבליט את האבסורד של מדיניות הממשלה, להראות לעולם עד כמה המדיניות של הממשלה הזאת אינה לגיטימית. </w:t>
      </w:r>
    </w:p>
    <w:p w14:paraId="220FDEF4" w14:textId="77777777" w:rsidR="00000000" w:rsidRDefault="009B75DB">
      <w:pPr>
        <w:pStyle w:val="a0"/>
        <w:rPr>
          <w:rFonts w:hint="cs"/>
          <w:rtl/>
        </w:rPr>
      </w:pPr>
    </w:p>
    <w:p w14:paraId="55E909A9" w14:textId="77777777" w:rsidR="00000000" w:rsidRDefault="009B75DB">
      <w:pPr>
        <w:pStyle w:val="a0"/>
        <w:rPr>
          <w:rFonts w:hint="cs"/>
          <w:rtl/>
        </w:rPr>
      </w:pPr>
      <w:r>
        <w:rPr>
          <w:rFonts w:hint="cs"/>
          <w:rtl/>
        </w:rPr>
        <w:t>לדעתי, יש כאן קריאה למרד. עצם ההתארגנות של הסרבנים, ההודעה לכלי התקשורת וההסתתרות מאחורי ערכים הומניים, מוסריים, התופעה של שימוש בסממנים צבאיים, יש בה סכנה ממשית לדמוקרטיה הישראלית, כאשר הצבא נהפך להיות פוליטי. אי-אפשר להשלים עם סרבנות, כפי שאי-אפשר להשלי</w:t>
      </w:r>
      <w:r>
        <w:rPr>
          <w:rFonts w:hint="cs"/>
          <w:rtl/>
        </w:rPr>
        <w:t xml:space="preserve">ם עם סרבנות לפינוי מאחזים, שבוודאי הצד השני גם כן לא יקבל. </w:t>
      </w:r>
    </w:p>
    <w:p w14:paraId="68247C1F" w14:textId="77777777" w:rsidR="00000000" w:rsidRDefault="009B75DB">
      <w:pPr>
        <w:pStyle w:val="a0"/>
        <w:rPr>
          <w:rFonts w:hint="cs"/>
          <w:rtl/>
        </w:rPr>
      </w:pPr>
    </w:p>
    <w:p w14:paraId="5ABAA865" w14:textId="77777777" w:rsidR="00000000" w:rsidRDefault="009B75DB">
      <w:pPr>
        <w:pStyle w:val="a0"/>
        <w:rPr>
          <w:rFonts w:hint="cs"/>
          <w:rtl/>
        </w:rPr>
      </w:pPr>
      <w:r>
        <w:rPr>
          <w:rFonts w:hint="cs"/>
          <w:rtl/>
        </w:rPr>
        <w:t xml:space="preserve">אנו לא יכולים לעצום עין ולומר שמדובר במקרים בודדים או בעשבים שוטים. זוהי תופעה פושטת, המכה בקרב הטובים שבבנינו. הממשלה מחויבת בחשבון נפש. בעצם יש כאן כרסום בחוסנה החברתי של מדינת ישראל. </w:t>
      </w:r>
    </w:p>
    <w:p w14:paraId="45DB238D" w14:textId="77777777" w:rsidR="00000000" w:rsidRDefault="009B75DB">
      <w:pPr>
        <w:pStyle w:val="a0"/>
        <w:rPr>
          <w:rFonts w:hint="cs"/>
          <w:rtl/>
        </w:rPr>
      </w:pPr>
    </w:p>
    <w:p w14:paraId="02EFB18B" w14:textId="77777777" w:rsidR="00000000" w:rsidRDefault="009B75DB">
      <w:pPr>
        <w:pStyle w:val="a0"/>
        <w:rPr>
          <w:rFonts w:hint="cs"/>
          <w:rtl/>
        </w:rPr>
      </w:pPr>
      <w:r>
        <w:rPr>
          <w:rFonts w:hint="cs"/>
          <w:rtl/>
        </w:rPr>
        <w:t>אבל, אד</w:t>
      </w:r>
      <w:r>
        <w:rPr>
          <w:rFonts w:hint="cs"/>
          <w:rtl/>
        </w:rPr>
        <w:t>וני היושב-ראש, כולם שכחו מהיכן זה התחיל. זה התחיל מהממשלה הזאת. כאשר ראש הממשלה אמר שעייפנו מלשלוט על 3.5 מיליוני פלסטינים, כשאהוד אולמרט סגנו מכריז ואומר שאנחנו חייבים בנסיגה חד-צדדית וחוגג אתמול עם 2,000 חברי ליכוד ומכריז הכרזה חגיגית של נס החנוכה, על הנ</w:t>
      </w:r>
      <w:r>
        <w:rPr>
          <w:rFonts w:hint="cs"/>
          <w:rtl/>
        </w:rPr>
        <w:t>סיגה החד-צדדית שלו, מה הוא רוצה מאותם סרבנים? מה לי להלין על אותם סרבנים?</w:t>
      </w:r>
    </w:p>
    <w:p w14:paraId="407AC264" w14:textId="77777777" w:rsidR="00000000" w:rsidRDefault="009B75DB">
      <w:pPr>
        <w:pStyle w:val="a0"/>
        <w:rPr>
          <w:rFonts w:hint="cs"/>
          <w:rtl/>
        </w:rPr>
      </w:pPr>
    </w:p>
    <w:p w14:paraId="40804634" w14:textId="77777777" w:rsidR="00000000" w:rsidRDefault="009B75DB">
      <w:pPr>
        <w:pStyle w:val="a0"/>
        <w:rPr>
          <w:rFonts w:hint="cs"/>
          <w:rtl/>
        </w:rPr>
      </w:pPr>
      <w:r>
        <w:rPr>
          <w:rFonts w:hint="cs"/>
          <w:rtl/>
        </w:rPr>
        <w:t xml:space="preserve">הסרבנות מתחילה מהממשלה הזאת, מאובדן דרך. וכשאין דרך לממשלה הזאת, מה יאמרו פשוטי העם, ובוודאי אותם חיילים פשוטים, שבהחלט רוצים לראות שהממשלה הזאת מובילה אותם לאיזה כיוון? </w:t>
      </w:r>
    </w:p>
    <w:p w14:paraId="14121B80" w14:textId="77777777" w:rsidR="00000000" w:rsidRDefault="009B75DB">
      <w:pPr>
        <w:pStyle w:val="a0"/>
        <w:rPr>
          <w:rFonts w:hint="cs"/>
          <w:rtl/>
        </w:rPr>
      </w:pPr>
    </w:p>
    <w:p w14:paraId="15B5B27A" w14:textId="77777777" w:rsidR="00000000" w:rsidRDefault="009B75DB">
      <w:pPr>
        <w:pStyle w:val="af1"/>
        <w:rPr>
          <w:rtl/>
        </w:rPr>
      </w:pPr>
      <w:r>
        <w:rPr>
          <w:rtl/>
        </w:rPr>
        <w:t>היו"ר נסי</w:t>
      </w:r>
      <w:r>
        <w:rPr>
          <w:rtl/>
        </w:rPr>
        <w:t>ם דהן:</w:t>
      </w:r>
    </w:p>
    <w:p w14:paraId="768CB5E7" w14:textId="77777777" w:rsidR="00000000" w:rsidRDefault="009B75DB">
      <w:pPr>
        <w:pStyle w:val="a0"/>
        <w:rPr>
          <w:rtl/>
        </w:rPr>
      </w:pPr>
    </w:p>
    <w:p w14:paraId="0F2B58FB" w14:textId="77777777" w:rsidR="00000000" w:rsidRDefault="009B75DB">
      <w:pPr>
        <w:pStyle w:val="a0"/>
        <w:rPr>
          <w:rFonts w:hint="cs"/>
          <w:rtl/>
        </w:rPr>
      </w:pPr>
      <w:r>
        <w:rPr>
          <w:rFonts w:hint="cs"/>
          <w:rtl/>
        </w:rPr>
        <w:t xml:space="preserve">תודה רבה. חבר הכנסת איוב קרא, בבקשה, שלוש דקות לרשותך. </w:t>
      </w:r>
    </w:p>
    <w:p w14:paraId="0D01449E" w14:textId="77777777" w:rsidR="00000000" w:rsidRDefault="009B75DB">
      <w:pPr>
        <w:pStyle w:val="a0"/>
        <w:rPr>
          <w:rFonts w:hint="cs"/>
          <w:rtl/>
        </w:rPr>
      </w:pPr>
    </w:p>
    <w:p w14:paraId="04B2140E" w14:textId="77777777" w:rsidR="00000000" w:rsidRDefault="009B75DB">
      <w:pPr>
        <w:pStyle w:val="a"/>
        <w:rPr>
          <w:rtl/>
        </w:rPr>
      </w:pPr>
      <w:bookmarkStart w:id="274" w:name="FS000000475T24_12_2003_14_17_40"/>
      <w:bookmarkStart w:id="275" w:name="_Toc62986496"/>
      <w:bookmarkEnd w:id="274"/>
      <w:r>
        <w:rPr>
          <w:rFonts w:hint="eastAsia"/>
          <w:rtl/>
        </w:rPr>
        <w:t>איוב</w:t>
      </w:r>
      <w:r>
        <w:rPr>
          <w:rtl/>
        </w:rPr>
        <w:t xml:space="preserve"> קרא (הליכוד):</w:t>
      </w:r>
      <w:bookmarkEnd w:id="275"/>
    </w:p>
    <w:p w14:paraId="3EB80878" w14:textId="77777777" w:rsidR="00000000" w:rsidRDefault="009B75DB">
      <w:pPr>
        <w:pStyle w:val="a0"/>
        <w:rPr>
          <w:rFonts w:hint="cs"/>
          <w:rtl/>
        </w:rPr>
      </w:pPr>
    </w:p>
    <w:p w14:paraId="3529C3F4" w14:textId="77777777" w:rsidR="00000000" w:rsidRDefault="009B75DB">
      <w:pPr>
        <w:pStyle w:val="a0"/>
        <w:rPr>
          <w:rFonts w:hint="cs"/>
          <w:rtl/>
        </w:rPr>
      </w:pPr>
      <w:r>
        <w:rPr>
          <w:rFonts w:hint="cs"/>
          <w:rtl/>
        </w:rPr>
        <w:t xml:space="preserve">אדוני היושב-ראש, כנסת נכבדה, בראשית דברי אני רוצה לגנות את החתומים על המכתב. </w:t>
      </w:r>
    </w:p>
    <w:p w14:paraId="1E4F31BF" w14:textId="77777777" w:rsidR="00000000" w:rsidRDefault="009B75DB">
      <w:pPr>
        <w:pStyle w:val="a0"/>
        <w:rPr>
          <w:rFonts w:hint="cs"/>
          <w:rtl/>
        </w:rPr>
      </w:pPr>
    </w:p>
    <w:p w14:paraId="5F343883" w14:textId="77777777" w:rsidR="00000000" w:rsidRDefault="009B75DB">
      <w:pPr>
        <w:pStyle w:val="a0"/>
        <w:rPr>
          <w:rFonts w:hint="cs"/>
          <w:rtl/>
        </w:rPr>
      </w:pPr>
      <w:r>
        <w:rPr>
          <w:rFonts w:hint="cs"/>
          <w:rtl/>
        </w:rPr>
        <w:t>אני מאוד מאוד רוצה לשלוח מפה יישר כוח לכל חיילי סיירת מטכ"ל הסדירים, שעושים עבודה גדולה עבור</w:t>
      </w:r>
      <w:r>
        <w:rPr>
          <w:rFonts w:hint="cs"/>
          <w:rtl/>
        </w:rPr>
        <w:t xml:space="preserve"> עם ישראל. </w:t>
      </w:r>
    </w:p>
    <w:p w14:paraId="7168E868" w14:textId="77777777" w:rsidR="00000000" w:rsidRDefault="009B75DB">
      <w:pPr>
        <w:pStyle w:val="a0"/>
        <w:rPr>
          <w:rFonts w:hint="cs"/>
          <w:rtl/>
        </w:rPr>
      </w:pPr>
    </w:p>
    <w:p w14:paraId="60A8D06B" w14:textId="77777777" w:rsidR="00000000" w:rsidRDefault="009B75DB">
      <w:pPr>
        <w:pStyle w:val="a0"/>
        <w:rPr>
          <w:rFonts w:hint="cs"/>
          <w:rtl/>
        </w:rPr>
      </w:pPr>
      <w:r>
        <w:rPr>
          <w:rFonts w:hint="cs"/>
          <w:rtl/>
        </w:rPr>
        <w:t>אין לי ספק שמילואימניקים בבגדים אזרחיים הם בחזקת פוליטיקאים. אי-אפשר להסתכל עליהם כעל מייצגי איזו יחידה או כמייצגי צה"ל. צריך לראות אותם כפוליטיקאים לכל דבר ועניין. כל ההתייפייפות הזאת סביב תארים שהם מנפנפים בהם, שהם מנופפים כך את הדעות הפוליט</w:t>
      </w:r>
      <w:r>
        <w:rPr>
          <w:rFonts w:hint="cs"/>
          <w:rtl/>
        </w:rPr>
        <w:t xml:space="preserve">יות שלהם, רק יוצרת  אווירה עכורה, שלא צריכה להיות מנת חלקם של אלה שמתיימרים לייצג אותנו כשהם לובשי מדים במערך המילואים. </w:t>
      </w:r>
    </w:p>
    <w:p w14:paraId="475095C7" w14:textId="77777777" w:rsidR="00000000" w:rsidRDefault="009B75DB">
      <w:pPr>
        <w:pStyle w:val="a0"/>
        <w:rPr>
          <w:rFonts w:hint="cs"/>
          <w:rtl/>
        </w:rPr>
      </w:pPr>
    </w:p>
    <w:p w14:paraId="798EC543" w14:textId="77777777" w:rsidR="00000000" w:rsidRDefault="009B75DB">
      <w:pPr>
        <w:pStyle w:val="a0"/>
        <w:rPr>
          <w:rFonts w:hint="cs"/>
          <w:rtl/>
        </w:rPr>
      </w:pPr>
      <w:r>
        <w:rPr>
          <w:rFonts w:hint="cs"/>
          <w:rtl/>
        </w:rPr>
        <w:t xml:space="preserve">אני רוצה לומר לכם שגם הפלסטינים נגד הנסיגה החד-צדדית, גם האמריקנים נגד הנסיגה החד-צדדית, אדוני היושב-ראש. צריך להזכיר את זה, אנשים פה </w:t>
      </w:r>
      <w:r>
        <w:rPr>
          <w:rFonts w:hint="cs"/>
          <w:rtl/>
        </w:rPr>
        <w:t xml:space="preserve">לא מדברים על זה. אנחנו בליכוד בעד משא-ומתן. צריך לזכור שמבחינתנו הנסיגה החד-צדדית היא בריחה חד-צדדית. </w:t>
      </w:r>
    </w:p>
    <w:p w14:paraId="7532909A" w14:textId="77777777" w:rsidR="00000000" w:rsidRDefault="009B75DB">
      <w:pPr>
        <w:pStyle w:val="a0"/>
        <w:rPr>
          <w:rFonts w:hint="cs"/>
          <w:rtl/>
        </w:rPr>
      </w:pPr>
    </w:p>
    <w:p w14:paraId="2FE24820" w14:textId="77777777" w:rsidR="00000000" w:rsidRDefault="009B75DB">
      <w:pPr>
        <w:pStyle w:val="af0"/>
        <w:rPr>
          <w:rtl/>
        </w:rPr>
      </w:pPr>
      <w:r>
        <w:rPr>
          <w:rFonts w:hint="eastAsia"/>
          <w:rtl/>
        </w:rPr>
        <w:t>מאיר</w:t>
      </w:r>
      <w:r>
        <w:rPr>
          <w:rtl/>
        </w:rPr>
        <w:t xml:space="preserve"> פרוש (יהדות התורה):</w:t>
      </w:r>
    </w:p>
    <w:p w14:paraId="16F5C7EC" w14:textId="77777777" w:rsidR="00000000" w:rsidRDefault="009B75DB">
      <w:pPr>
        <w:pStyle w:val="a0"/>
        <w:rPr>
          <w:rFonts w:hint="cs"/>
          <w:rtl/>
        </w:rPr>
      </w:pPr>
    </w:p>
    <w:p w14:paraId="6E036978" w14:textId="77777777" w:rsidR="00000000" w:rsidRDefault="009B75DB">
      <w:pPr>
        <w:pStyle w:val="a0"/>
        <w:rPr>
          <w:rFonts w:hint="cs"/>
          <w:rtl/>
        </w:rPr>
      </w:pPr>
      <w:r>
        <w:rPr>
          <w:rFonts w:hint="cs"/>
          <w:rtl/>
        </w:rPr>
        <w:t>לפי מתווה קלינטון או בנאום של הרצלייה?</w:t>
      </w:r>
    </w:p>
    <w:p w14:paraId="13F21E67" w14:textId="77777777" w:rsidR="00000000" w:rsidRDefault="009B75DB">
      <w:pPr>
        <w:pStyle w:val="a0"/>
        <w:rPr>
          <w:rFonts w:hint="cs"/>
          <w:rtl/>
        </w:rPr>
      </w:pPr>
    </w:p>
    <w:p w14:paraId="4A8507FF" w14:textId="77777777" w:rsidR="00000000" w:rsidRDefault="009B75DB">
      <w:pPr>
        <w:pStyle w:val="-"/>
        <w:rPr>
          <w:rtl/>
        </w:rPr>
      </w:pPr>
      <w:bookmarkStart w:id="276" w:name="FS000000475T24_12_2003_14_19_40C"/>
      <w:bookmarkEnd w:id="276"/>
      <w:r>
        <w:rPr>
          <w:rtl/>
        </w:rPr>
        <w:t>איוב קרא (הליכוד):</w:t>
      </w:r>
    </w:p>
    <w:p w14:paraId="6C908C6A" w14:textId="77777777" w:rsidR="00000000" w:rsidRDefault="009B75DB">
      <w:pPr>
        <w:pStyle w:val="a0"/>
        <w:rPr>
          <w:rtl/>
        </w:rPr>
      </w:pPr>
    </w:p>
    <w:p w14:paraId="0067A2FE" w14:textId="77777777" w:rsidR="00000000" w:rsidRDefault="009B75DB">
      <w:pPr>
        <w:pStyle w:val="a0"/>
        <w:rPr>
          <w:rFonts w:hint="cs"/>
          <w:rtl/>
        </w:rPr>
      </w:pPr>
      <w:r>
        <w:rPr>
          <w:rFonts w:hint="cs"/>
          <w:rtl/>
        </w:rPr>
        <w:t xml:space="preserve">אני לא מדבר פרטנית, אני מדבר על כך שאנחנו רוצים משא-ומתן נכון ולא </w:t>
      </w:r>
      <w:r>
        <w:rPr>
          <w:rFonts w:hint="cs"/>
          <w:rtl/>
        </w:rPr>
        <w:t xml:space="preserve">בריחה חד צדדית, ויקרה לנו מה שקרה בלבנון, כשיצאנו עם הזנב בין הרגליים, כדי שאותו ראש ממשלה </w:t>
      </w:r>
      <w:r>
        <w:rPr>
          <w:rtl/>
        </w:rPr>
        <w:t>–</w:t>
      </w:r>
      <w:r>
        <w:rPr>
          <w:rFonts w:hint="cs"/>
          <w:rtl/>
        </w:rPr>
        <w:t xml:space="preserve"> שהיה גם יוצא סיירת מטכ"ל - יוכיח או ינופף בהישג כלשהו. </w:t>
      </w:r>
    </w:p>
    <w:p w14:paraId="22E48DB7" w14:textId="77777777" w:rsidR="00000000" w:rsidRDefault="009B75DB">
      <w:pPr>
        <w:pStyle w:val="a0"/>
        <w:rPr>
          <w:rFonts w:hint="cs"/>
          <w:rtl/>
        </w:rPr>
      </w:pPr>
    </w:p>
    <w:p w14:paraId="351D7C1A" w14:textId="77777777" w:rsidR="00000000" w:rsidRDefault="009B75DB">
      <w:pPr>
        <w:pStyle w:val="a0"/>
        <w:rPr>
          <w:rFonts w:hint="cs"/>
          <w:rtl/>
        </w:rPr>
      </w:pPr>
      <w:r>
        <w:rPr>
          <w:rFonts w:hint="cs"/>
          <w:rtl/>
        </w:rPr>
        <w:t xml:space="preserve">אני רוצה לומר לכם שהבריחה החד-צדדית תשליך על האווירה בכל מקום. אני באופן טוטלי מתנגד לסוגיה הזאת של בריחה </w:t>
      </w:r>
      <w:r>
        <w:rPr>
          <w:rFonts w:hint="cs"/>
          <w:rtl/>
        </w:rPr>
        <w:t xml:space="preserve">חד-צדדית. אני לעולם לא אצהיר שזו נסיגה חד-צדדית, אלא זו בריחה חד-צדדית לשמה. </w:t>
      </w:r>
    </w:p>
    <w:p w14:paraId="472EB268" w14:textId="77777777" w:rsidR="00000000" w:rsidRDefault="009B75DB">
      <w:pPr>
        <w:pStyle w:val="a0"/>
        <w:rPr>
          <w:rFonts w:hint="cs"/>
          <w:rtl/>
        </w:rPr>
      </w:pPr>
    </w:p>
    <w:p w14:paraId="657F2C20" w14:textId="77777777" w:rsidR="00000000" w:rsidRDefault="009B75DB">
      <w:pPr>
        <w:pStyle w:val="a0"/>
        <w:rPr>
          <w:rFonts w:hint="cs"/>
          <w:rtl/>
        </w:rPr>
      </w:pPr>
      <w:r>
        <w:rPr>
          <w:rFonts w:hint="cs"/>
          <w:rtl/>
        </w:rPr>
        <w:t>אני הערכתי בזמנו את יוצא סיירת מטכ"ל, ראש הממשלה לשעבר, שבנאום ההפסד שלו לאריאל שרון אמר שהוא טעה בכל המהלכים שלו. הוא היה כן מאוד, ומאוד אהבתי את זה. הוא ניסה להביא למצב של משא</w:t>
      </w:r>
      <w:r>
        <w:rPr>
          <w:rFonts w:hint="cs"/>
          <w:rtl/>
        </w:rPr>
        <w:t xml:space="preserve">-ומתן, ולמסור אולי 90% משטחי יהודה, שומרון וחבל עזה, ובכל זאת מישהו ידע להכשילו. זה רק מסמל את החשיבה בצד השני, לצערי הרב. </w:t>
      </w:r>
    </w:p>
    <w:p w14:paraId="5ACCBA7D" w14:textId="77777777" w:rsidR="00000000" w:rsidRDefault="009B75DB">
      <w:pPr>
        <w:pStyle w:val="a0"/>
        <w:rPr>
          <w:rFonts w:hint="cs"/>
          <w:rtl/>
        </w:rPr>
      </w:pPr>
    </w:p>
    <w:p w14:paraId="7B1B38B4" w14:textId="77777777" w:rsidR="00000000" w:rsidRDefault="009B75DB">
      <w:pPr>
        <w:pStyle w:val="a0"/>
        <w:rPr>
          <w:rFonts w:hint="cs"/>
          <w:rtl/>
        </w:rPr>
      </w:pPr>
      <w:r>
        <w:rPr>
          <w:rFonts w:hint="cs"/>
          <w:rtl/>
        </w:rPr>
        <w:t>אנחנו רוצים משא-ומתן אמיתי, שיביא שלום אמיתי, כדי שבשני הצדדים יחיו טוב, אבל לא לברוח והטרור ימשיך לרדוף אותנו. את זה אף אחד לא רוצ</w:t>
      </w:r>
      <w:r>
        <w:rPr>
          <w:rFonts w:hint="cs"/>
          <w:rtl/>
        </w:rPr>
        <w:t>ה.</w:t>
      </w:r>
    </w:p>
    <w:p w14:paraId="5E5B55CA" w14:textId="77777777" w:rsidR="00000000" w:rsidRDefault="009B75DB">
      <w:pPr>
        <w:pStyle w:val="a0"/>
        <w:rPr>
          <w:rFonts w:hint="cs"/>
          <w:rtl/>
        </w:rPr>
      </w:pPr>
    </w:p>
    <w:p w14:paraId="70F6FEB8" w14:textId="77777777" w:rsidR="00000000" w:rsidRDefault="009B75DB">
      <w:pPr>
        <w:pStyle w:val="af1"/>
        <w:rPr>
          <w:rtl/>
        </w:rPr>
      </w:pPr>
      <w:r>
        <w:rPr>
          <w:rFonts w:hint="eastAsia"/>
          <w:rtl/>
        </w:rPr>
        <w:t>היו</w:t>
      </w:r>
      <w:r>
        <w:rPr>
          <w:rtl/>
        </w:rPr>
        <w:t>"ר נסים דהן:</w:t>
      </w:r>
    </w:p>
    <w:p w14:paraId="4E96DEF7" w14:textId="77777777" w:rsidR="00000000" w:rsidRDefault="009B75DB">
      <w:pPr>
        <w:pStyle w:val="a0"/>
        <w:rPr>
          <w:rFonts w:hint="cs"/>
          <w:rtl/>
        </w:rPr>
      </w:pPr>
    </w:p>
    <w:p w14:paraId="0CF488F8" w14:textId="77777777" w:rsidR="00000000" w:rsidRDefault="009B75DB">
      <w:pPr>
        <w:pStyle w:val="a0"/>
        <w:rPr>
          <w:rFonts w:hint="cs"/>
          <w:rtl/>
        </w:rPr>
      </w:pPr>
      <w:r>
        <w:rPr>
          <w:rFonts w:hint="cs"/>
          <w:rtl/>
        </w:rPr>
        <w:t>תודה רבה. נא לסיים.</w:t>
      </w:r>
    </w:p>
    <w:p w14:paraId="1C374067" w14:textId="77777777" w:rsidR="00000000" w:rsidRDefault="009B75DB">
      <w:pPr>
        <w:pStyle w:val="a0"/>
        <w:rPr>
          <w:rFonts w:hint="cs"/>
          <w:rtl/>
        </w:rPr>
      </w:pPr>
    </w:p>
    <w:p w14:paraId="0EAE6CA3" w14:textId="77777777" w:rsidR="00000000" w:rsidRDefault="009B75DB">
      <w:pPr>
        <w:pStyle w:val="-"/>
        <w:rPr>
          <w:rtl/>
        </w:rPr>
      </w:pPr>
      <w:bookmarkStart w:id="277" w:name="FS000000475T24_12_2003_14_39_46"/>
      <w:bookmarkStart w:id="278" w:name="FS000000475T24_12_2003_14_39_51C"/>
      <w:bookmarkEnd w:id="277"/>
      <w:bookmarkEnd w:id="278"/>
      <w:r>
        <w:rPr>
          <w:rtl/>
        </w:rPr>
        <w:t>איוב קרא (הליכוד):</w:t>
      </w:r>
    </w:p>
    <w:p w14:paraId="548A6C0D" w14:textId="77777777" w:rsidR="00000000" w:rsidRDefault="009B75DB">
      <w:pPr>
        <w:pStyle w:val="a0"/>
        <w:rPr>
          <w:rtl/>
        </w:rPr>
      </w:pPr>
    </w:p>
    <w:p w14:paraId="5D600976" w14:textId="77777777" w:rsidR="00000000" w:rsidRDefault="009B75DB">
      <w:pPr>
        <w:pStyle w:val="a0"/>
        <w:rPr>
          <w:rFonts w:hint="cs"/>
          <w:rtl/>
        </w:rPr>
      </w:pPr>
      <w:r>
        <w:rPr>
          <w:rFonts w:hint="cs"/>
          <w:rtl/>
        </w:rPr>
        <w:t>אדוני היושב-ראש, לכן אני מתכוון להניח על שולחנה של הלשכה המשפטית הצעת חוק האוסרת שימוש בתואר הצבאי לצורך נושאים מדיניים שיש עמם מחלוקת.</w:t>
      </w:r>
    </w:p>
    <w:p w14:paraId="4857CC6F" w14:textId="77777777" w:rsidR="00000000" w:rsidRDefault="009B75DB">
      <w:pPr>
        <w:pStyle w:val="a0"/>
        <w:rPr>
          <w:rFonts w:hint="cs"/>
          <w:rtl/>
        </w:rPr>
      </w:pPr>
    </w:p>
    <w:p w14:paraId="6B4A8C9F" w14:textId="77777777" w:rsidR="00000000" w:rsidRDefault="009B75DB">
      <w:pPr>
        <w:pStyle w:val="af1"/>
        <w:rPr>
          <w:rtl/>
        </w:rPr>
      </w:pPr>
      <w:r>
        <w:rPr>
          <w:rtl/>
        </w:rPr>
        <w:t>היו"ר נסים דהן:</w:t>
      </w:r>
    </w:p>
    <w:p w14:paraId="2601A8D9" w14:textId="77777777" w:rsidR="00000000" w:rsidRDefault="009B75DB">
      <w:pPr>
        <w:pStyle w:val="a0"/>
        <w:rPr>
          <w:rtl/>
        </w:rPr>
      </w:pPr>
    </w:p>
    <w:p w14:paraId="28B754B1" w14:textId="77777777" w:rsidR="00000000" w:rsidRDefault="009B75DB">
      <w:pPr>
        <w:pStyle w:val="a0"/>
        <w:rPr>
          <w:rFonts w:hint="cs"/>
          <w:rtl/>
        </w:rPr>
      </w:pPr>
      <w:r>
        <w:rPr>
          <w:rFonts w:hint="cs"/>
          <w:rtl/>
        </w:rPr>
        <w:t>תודה רבה. חברת הכנסת אורית נוקד - אינה נ</w:t>
      </w:r>
      <w:r>
        <w:rPr>
          <w:rFonts w:hint="cs"/>
          <w:rtl/>
        </w:rPr>
        <w:t>וכחת. בזה סיימנו את רשימת הדוברים. ישיב סגן שר הביטחון. בבקשה, אדוני סגן השר.</w:t>
      </w:r>
    </w:p>
    <w:p w14:paraId="1C38C532" w14:textId="77777777" w:rsidR="00000000" w:rsidRDefault="009B75DB">
      <w:pPr>
        <w:pStyle w:val="a0"/>
        <w:rPr>
          <w:rFonts w:hint="cs"/>
          <w:rtl/>
        </w:rPr>
      </w:pPr>
    </w:p>
    <w:p w14:paraId="48F1E029" w14:textId="77777777" w:rsidR="00000000" w:rsidRDefault="009B75DB">
      <w:pPr>
        <w:pStyle w:val="a"/>
        <w:rPr>
          <w:rtl/>
        </w:rPr>
      </w:pPr>
      <w:bookmarkStart w:id="279" w:name="FS000000464T24_12_2003_17_30_04"/>
      <w:bookmarkStart w:id="280" w:name="_Toc62986497"/>
      <w:bookmarkEnd w:id="279"/>
      <w:r>
        <w:rPr>
          <w:rFonts w:hint="eastAsia"/>
          <w:rtl/>
        </w:rPr>
        <w:t>סגן</w:t>
      </w:r>
      <w:r>
        <w:rPr>
          <w:rtl/>
        </w:rPr>
        <w:t xml:space="preserve"> שר הביטחון זאב בוים:</w:t>
      </w:r>
      <w:bookmarkEnd w:id="280"/>
    </w:p>
    <w:p w14:paraId="02316C4D" w14:textId="77777777" w:rsidR="00000000" w:rsidRDefault="009B75DB">
      <w:pPr>
        <w:pStyle w:val="a0"/>
        <w:rPr>
          <w:rFonts w:hint="cs"/>
          <w:rtl/>
        </w:rPr>
      </w:pPr>
    </w:p>
    <w:p w14:paraId="3D146C90" w14:textId="77777777" w:rsidR="00000000" w:rsidRDefault="009B75DB">
      <w:pPr>
        <w:pStyle w:val="a0"/>
        <w:rPr>
          <w:rFonts w:hint="cs"/>
          <w:rtl/>
        </w:rPr>
      </w:pPr>
      <w:r>
        <w:rPr>
          <w:rFonts w:hint="cs"/>
          <w:rtl/>
        </w:rPr>
        <w:t>אדוני היושב-ראש, חברי הכנסת, אלה החתומים על מכתב הסרבנות, אנשי יחידות מובחרות, הם מדברים על מוסר ועל ערכים, ובכך הם פוגעים באחד הערכים היותר-חשובים בחב</w:t>
      </w:r>
      <w:r>
        <w:rPr>
          <w:rFonts w:hint="cs"/>
          <w:rtl/>
        </w:rPr>
        <w:t>רה הדמוקרטית - זו הכפיפות שאנחנו גוזרים על עצמנו כצבא במשטר דמוקרטי, כפיפות לובשי המדים לדרג המדיני.</w:t>
      </w:r>
    </w:p>
    <w:p w14:paraId="539598B2" w14:textId="77777777" w:rsidR="00000000" w:rsidRDefault="009B75DB">
      <w:pPr>
        <w:pStyle w:val="a0"/>
        <w:rPr>
          <w:rFonts w:hint="cs"/>
          <w:rtl/>
        </w:rPr>
      </w:pPr>
    </w:p>
    <w:p w14:paraId="2D0FC0FA" w14:textId="77777777" w:rsidR="00000000" w:rsidRDefault="009B75DB">
      <w:pPr>
        <w:pStyle w:val="a0"/>
        <w:rPr>
          <w:rFonts w:hint="cs"/>
          <w:rtl/>
        </w:rPr>
      </w:pPr>
      <w:r>
        <w:rPr>
          <w:rFonts w:hint="cs"/>
          <w:rtl/>
        </w:rPr>
        <w:t>החברה שלנו היא חברה דמוקרטית, פלורליסטית, והיא נמצאת בוודאי באחת התקופות היותר סוערות שלה, ומטבע הדברים - - -</w:t>
      </w:r>
    </w:p>
    <w:p w14:paraId="506B0844" w14:textId="77777777" w:rsidR="00000000" w:rsidRDefault="009B75DB">
      <w:pPr>
        <w:pStyle w:val="a0"/>
        <w:rPr>
          <w:rFonts w:hint="cs"/>
          <w:rtl/>
        </w:rPr>
      </w:pPr>
    </w:p>
    <w:p w14:paraId="3529038D" w14:textId="77777777" w:rsidR="00000000" w:rsidRDefault="009B75DB">
      <w:pPr>
        <w:pStyle w:val="af0"/>
        <w:rPr>
          <w:rtl/>
        </w:rPr>
      </w:pPr>
      <w:r>
        <w:rPr>
          <w:rFonts w:hint="eastAsia"/>
          <w:rtl/>
        </w:rPr>
        <w:t>יצחק</w:t>
      </w:r>
      <w:r>
        <w:rPr>
          <w:rtl/>
        </w:rPr>
        <w:t xml:space="preserve"> כהן (ש"ס):</w:t>
      </w:r>
    </w:p>
    <w:p w14:paraId="017A12D1" w14:textId="77777777" w:rsidR="00000000" w:rsidRDefault="009B75DB">
      <w:pPr>
        <w:pStyle w:val="a0"/>
        <w:rPr>
          <w:rFonts w:hint="cs"/>
          <w:rtl/>
        </w:rPr>
      </w:pPr>
    </w:p>
    <w:p w14:paraId="43308031" w14:textId="77777777" w:rsidR="00000000" w:rsidRDefault="009B75DB">
      <w:pPr>
        <w:pStyle w:val="a0"/>
        <w:rPr>
          <w:rFonts w:hint="cs"/>
          <w:rtl/>
        </w:rPr>
      </w:pPr>
      <w:r>
        <w:rPr>
          <w:rFonts w:hint="cs"/>
          <w:rtl/>
        </w:rPr>
        <w:t>היא היתה פעם גם יהודית.</w:t>
      </w:r>
    </w:p>
    <w:p w14:paraId="36B2AE58" w14:textId="77777777" w:rsidR="00000000" w:rsidRDefault="009B75DB">
      <w:pPr>
        <w:pStyle w:val="a0"/>
        <w:rPr>
          <w:rFonts w:hint="cs"/>
          <w:rtl/>
        </w:rPr>
      </w:pPr>
    </w:p>
    <w:p w14:paraId="7FD74367" w14:textId="77777777" w:rsidR="00000000" w:rsidRDefault="009B75DB">
      <w:pPr>
        <w:pStyle w:val="-"/>
        <w:rPr>
          <w:rtl/>
        </w:rPr>
      </w:pPr>
      <w:bookmarkStart w:id="281" w:name="FS000000464T24_12_2003_14_23_20C"/>
      <w:bookmarkEnd w:id="281"/>
      <w:r>
        <w:rPr>
          <w:rtl/>
        </w:rPr>
        <w:t>ס</w:t>
      </w:r>
      <w:r>
        <w:rPr>
          <w:rtl/>
        </w:rPr>
        <w:t>גן שר הביטחון זאב בוים:</w:t>
      </w:r>
    </w:p>
    <w:p w14:paraId="0041B3AB" w14:textId="77777777" w:rsidR="00000000" w:rsidRDefault="009B75DB">
      <w:pPr>
        <w:pStyle w:val="a0"/>
        <w:rPr>
          <w:rtl/>
        </w:rPr>
      </w:pPr>
    </w:p>
    <w:p w14:paraId="7396544D" w14:textId="77777777" w:rsidR="00000000" w:rsidRDefault="009B75DB">
      <w:pPr>
        <w:pStyle w:val="a0"/>
        <w:rPr>
          <w:rFonts w:hint="cs"/>
          <w:rtl/>
        </w:rPr>
      </w:pPr>
      <w:r>
        <w:rPr>
          <w:rFonts w:hint="cs"/>
          <w:rtl/>
        </w:rPr>
        <w:t>נכון. מטבע הדברים הוויכוח הוא יותר סוער, ואנחנו רואים את זה בבית הזה, אנחנו רואים את זה בבמות ובזירות אחרות, אבל בוויכוח הזה צריך לשמור על כלל הברזל הזה, שהוויכוח הפוליטי, חריף ככל שיהיה, לא חוצה את הש"ג בשער המחנה הצבאי. שם צריך ל</w:t>
      </w:r>
      <w:r>
        <w:rPr>
          <w:rFonts w:hint="cs"/>
          <w:rtl/>
        </w:rPr>
        <w:t>עצור, לפני השער, במחסום.</w:t>
      </w:r>
    </w:p>
    <w:p w14:paraId="692CFC1E" w14:textId="77777777" w:rsidR="00000000" w:rsidRDefault="009B75DB">
      <w:pPr>
        <w:pStyle w:val="a0"/>
        <w:rPr>
          <w:rtl/>
        </w:rPr>
      </w:pPr>
    </w:p>
    <w:p w14:paraId="7DD0F392" w14:textId="77777777" w:rsidR="00000000" w:rsidRDefault="009B75DB">
      <w:pPr>
        <w:pStyle w:val="a0"/>
        <w:rPr>
          <w:rFonts w:hint="cs"/>
          <w:rtl/>
        </w:rPr>
      </w:pPr>
      <w:r>
        <w:rPr>
          <w:rFonts w:hint="cs"/>
          <w:rtl/>
        </w:rPr>
        <w:t>לצערי, הסרבנים לא חשים שהם חוצים פה את הקו האדום הזה, ובכך, בשם ערכי מוסר, הם פוגעים בערך שהוא חשוב בפני עצמו. הצבא שלנו, צה"ל, צריך לשמור עליו מכל משמר, כאותו מכשיר ממלכתי שמאגד בתוכו את כל החיילים, מכל המגזרים, מכל הדרגות, מכל ה</w:t>
      </w:r>
      <w:r>
        <w:rPr>
          <w:rFonts w:hint="cs"/>
          <w:rtl/>
        </w:rPr>
        <w:t>סוגים, העדות, השבטים, הדגלים, מכל השקפות העולם. זהו צה"ל. וכולם ביחד בעת השירות.</w:t>
      </w:r>
    </w:p>
    <w:p w14:paraId="541D1EB9" w14:textId="77777777" w:rsidR="00000000" w:rsidRDefault="009B75DB">
      <w:pPr>
        <w:pStyle w:val="a0"/>
        <w:rPr>
          <w:rFonts w:hint="cs"/>
          <w:rtl/>
        </w:rPr>
      </w:pPr>
    </w:p>
    <w:p w14:paraId="7C30949E" w14:textId="77777777" w:rsidR="00000000" w:rsidRDefault="009B75DB">
      <w:pPr>
        <w:pStyle w:val="a0"/>
        <w:rPr>
          <w:rFonts w:hint="cs"/>
          <w:rtl/>
        </w:rPr>
      </w:pPr>
      <w:r>
        <w:rPr>
          <w:rFonts w:hint="cs"/>
          <w:rtl/>
        </w:rPr>
        <w:t>יש אנשים שבאים ואומרים לנו כאזרחים: דעותינו הם כאלה וכאלה, והם לגיטימית תוקפים את הכיבוש, וזה חלק מהוויכוח הציבורי הגדול, אבל הם מוסיפים עוד צעד אחד, שהוא בדיוק חציית הקו האד</w:t>
      </w:r>
      <w:r>
        <w:rPr>
          <w:rFonts w:hint="cs"/>
          <w:rtl/>
        </w:rPr>
        <w:t>ום.</w:t>
      </w:r>
    </w:p>
    <w:p w14:paraId="6EC26370" w14:textId="77777777" w:rsidR="00000000" w:rsidRDefault="009B75DB">
      <w:pPr>
        <w:pStyle w:val="a0"/>
        <w:rPr>
          <w:rFonts w:hint="cs"/>
          <w:rtl/>
        </w:rPr>
      </w:pPr>
    </w:p>
    <w:p w14:paraId="326DAB36" w14:textId="77777777" w:rsidR="00000000" w:rsidRDefault="009B75DB">
      <w:pPr>
        <w:pStyle w:val="a0"/>
        <w:rPr>
          <w:rFonts w:hint="cs"/>
          <w:rtl/>
        </w:rPr>
      </w:pPr>
      <w:r>
        <w:rPr>
          <w:rFonts w:hint="cs"/>
          <w:rtl/>
        </w:rPr>
        <w:t>ראוי שהחברים שחתמו על כתב הסירוב הזה יכרו אוזן למערכת האזרחית הפוליטית, שהיא מאוד קיצונית, בעלת קצוות, עם עמדות שונות ומשונות, אבל חברה ביחד, מטבע הדברים - אפילו לא צריך לשבח את זה, אבל במציאות הזאת אין ברירה אלא לבוא ולציין את זה - כדי לומר שזה הקו ה</w:t>
      </w:r>
      <w:r>
        <w:rPr>
          <w:rFonts w:hint="cs"/>
          <w:rtl/>
        </w:rPr>
        <w:t>אדום, תוך כדי זה שיש שמשבחים את הממשלה, ויש שתוקפים אותה מכאן ועד להודעה חדשה.</w:t>
      </w:r>
    </w:p>
    <w:p w14:paraId="344E0345" w14:textId="77777777" w:rsidR="00000000" w:rsidRDefault="009B75DB">
      <w:pPr>
        <w:pStyle w:val="a0"/>
        <w:rPr>
          <w:rFonts w:hint="cs"/>
          <w:rtl/>
        </w:rPr>
      </w:pPr>
    </w:p>
    <w:p w14:paraId="2FE040F0" w14:textId="77777777" w:rsidR="00000000" w:rsidRDefault="009B75DB">
      <w:pPr>
        <w:pStyle w:val="a0"/>
        <w:rPr>
          <w:rFonts w:hint="cs"/>
          <w:rtl/>
        </w:rPr>
      </w:pPr>
      <w:r>
        <w:rPr>
          <w:rFonts w:hint="cs"/>
          <w:rtl/>
        </w:rPr>
        <w:t xml:space="preserve">החשש מצבא פוליטי הביא בשעתו את בן-גוריון לפרק את האצ"ל, לפרק את הפלמ"ח, מתוך זה שהוא הטיל ספק בגישה הממלכתית של הארגונים האלה, ואנחנו צריכים להפשיט מהמדים את אלה שנגועים בצרעת </w:t>
      </w:r>
      <w:r>
        <w:rPr>
          <w:rFonts w:hint="cs"/>
          <w:rtl/>
        </w:rPr>
        <w:t>הסירוב, וצריך להפשיט אותם מההילה הצבאית. הם משתמשים בפלטפורמה הצבאית כדי למנף את עמדותיהם הפוליטיות האזרחיות.</w:t>
      </w:r>
    </w:p>
    <w:p w14:paraId="49280CFB" w14:textId="77777777" w:rsidR="00000000" w:rsidRDefault="009B75DB">
      <w:pPr>
        <w:pStyle w:val="af0"/>
        <w:rPr>
          <w:rFonts w:hint="cs"/>
          <w:rtl/>
        </w:rPr>
      </w:pPr>
    </w:p>
    <w:p w14:paraId="2086D233" w14:textId="77777777" w:rsidR="00000000" w:rsidRDefault="009B75DB">
      <w:pPr>
        <w:pStyle w:val="af0"/>
        <w:rPr>
          <w:rtl/>
        </w:rPr>
      </w:pPr>
      <w:r>
        <w:rPr>
          <w:rFonts w:hint="eastAsia"/>
          <w:rtl/>
        </w:rPr>
        <w:t>רוני</w:t>
      </w:r>
      <w:r>
        <w:rPr>
          <w:rtl/>
        </w:rPr>
        <w:t xml:space="preserve"> בר-און (הליכוד):</w:t>
      </w:r>
    </w:p>
    <w:p w14:paraId="6F3AC046" w14:textId="77777777" w:rsidR="00000000" w:rsidRDefault="009B75DB">
      <w:pPr>
        <w:pStyle w:val="a0"/>
        <w:rPr>
          <w:rFonts w:hint="cs"/>
          <w:rtl/>
        </w:rPr>
      </w:pPr>
    </w:p>
    <w:p w14:paraId="3BEF1DCA" w14:textId="77777777" w:rsidR="00000000" w:rsidRDefault="009B75DB">
      <w:pPr>
        <w:pStyle w:val="a0"/>
        <w:rPr>
          <w:rFonts w:hint="cs"/>
          <w:rtl/>
        </w:rPr>
      </w:pPr>
      <w:r>
        <w:rPr>
          <w:rFonts w:hint="cs"/>
          <w:rtl/>
        </w:rPr>
        <w:t>אתה משתמש בדוגמה שבן-גוריון פירק את האצ"ל לצורך ההוכחה?</w:t>
      </w:r>
    </w:p>
    <w:p w14:paraId="5F5698A3" w14:textId="77777777" w:rsidR="00000000" w:rsidRDefault="009B75DB">
      <w:pPr>
        <w:pStyle w:val="a0"/>
        <w:rPr>
          <w:rFonts w:hint="cs"/>
          <w:rtl/>
        </w:rPr>
      </w:pPr>
    </w:p>
    <w:p w14:paraId="182A7F48" w14:textId="77777777" w:rsidR="00000000" w:rsidRDefault="009B75DB">
      <w:pPr>
        <w:pStyle w:val="-"/>
        <w:rPr>
          <w:rtl/>
        </w:rPr>
      </w:pPr>
      <w:bookmarkStart w:id="282" w:name="FS000000464T24_12_2003_14_27_34C"/>
      <w:bookmarkEnd w:id="282"/>
      <w:r>
        <w:rPr>
          <w:rtl/>
        </w:rPr>
        <w:t>סגן שר הביטחון זאב בוים:</w:t>
      </w:r>
    </w:p>
    <w:p w14:paraId="3161AD5F" w14:textId="77777777" w:rsidR="00000000" w:rsidRDefault="009B75DB">
      <w:pPr>
        <w:pStyle w:val="a0"/>
        <w:rPr>
          <w:rtl/>
        </w:rPr>
      </w:pPr>
    </w:p>
    <w:p w14:paraId="0B44E28B" w14:textId="77777777" w:rsidR="00000000" w:rsidRDefault="009B75DB">
      <w:pPr>
        <w:pStyle w:val="a0"/>
        <w:rPr>
          <w:rFonts w:hint="cs"/>
          <w:rtl/>
        </w:rPr>
      </w:pPr>
      <w:r>
        <w:rPr>
          <w:rFonts w:hint="cs"/>
          <w:rtl/>
        </w:rPr>
        <w:t xml:space="preserve">כן, ולא מפני שאני חושב שזאת היתה פעולה </w:t>
      </w:r>
      <w:r>
        <w:rPr>
          <w:rFonts w:hint="cs"/>
          <w:rtl/>
        </w:rPr>
        <w:t>נכונה, אלא אני אומר את זה מנקודת ראותו של בן-גוריון, שבשם הממלכתיות ומתוך שהטיל חשד באצ"ל ובפלמ"ח כגופים פוליטיים, הוא עשה מה שעשה.</w:t>
      </w:r>
    </w:p>
    <w:p w14:paraId="6CB3977B" w14:textId="77777777" w:rsidR="00000000" w:rsidRDefault="009B75DB">
      <w:pPr>
        <w:pStyle w:val="a0"/>
        <w:rPr>
          <w:rFonts w:hint="cs"/>
          <w:rtl/>
        </w:rPr>
      </w:pPr>
    </w:p>
    <w:p w14:paraId="40C7313C" w14:textId="77777777" w:rsidR="00000000" w:rsidRDefault="009B75DB">
      <w:pPr>
        <w:pStyle w:val="af0"/>
        <w:rPr>
          <w:rtl/>
        </w:rPr>
      </w:pPr>
      <w:r>
        <w:rPr>
          <w:rFonts w:hint="eastAsia"/>
          <w:rtl/>
        </w:rPr>
        <w:t>רוני</w:t>
      </w:r>
      <w:r>
        <w:rPr>
          <w:rtl/>
        </w:rPr>
        <w:t xml:space="preserve"> בר-און (הליכוד):</w:t>
      </w:r>
    </w:p>
    <w:p w14:paraId="34B8A5D6" w14:textId="77777777" w:rsidR="00000000" w:rsidRDefault="009B75DB">
      <w:pPr>
        <w:pStyle w:val="a0"/>
        <w:rPr>
          <w:rFonts w:hint="cs"/>
          <w:rtl/>
        </w:rPr>
      </w:pPr>
    </w:p>
    <w:p w14:paraId="2ABED0D2" w14:textId="77777777" w:rsidR="00000000" w:rsidRDefault="009B75DB">
      <w:pPr>
        <w:pStyle w:val="a0"/>
        <w:rPr>
          <w:rFonts w:hint="cs"/>
          <w:rtl/>
        </w:rPr>
      </w:pPr>
      <w:r>
        <w:rPr>
          <w:rFonts w:hint="cs"/>
          <w:rtl/>
        </w:rPr>
        <w:t>- - -</w:t>
      </w:r>
    </w:p>
    <w:p w14:paraId="755DC61A" w14:textId="77777777" w:rsidR="00000000" w:rsidRDefault="009B75DB">
      <w:pPr>
        <w:pStyle w:val="a0"/>
        <w:rPr>
          <w:rFonts w:hint="cs"/>
          <w:rtl/>
        </w:rPr>
      </w:pPr>
    </w:p>
    <w:p w14:paraId="2985CE08" w14:textId="77777777" w:rsidR="00000000" w:rsidRDefault="009B75DB">
      <w:pPr>
        <w:pStyle w:val="-"/>
        <w:rPr>
          <w:rtl/>
        </w:rPr>
      </w:pPr>
      <w:bookmarkStart w:id="283" w:name="FS000000464T24_12_2003_14_27_59C"/>
      <w:bookmarkEnd w:id="283"/>
      <w:r>
        <w:rPr>
          <w:rtl/>
        </w:rPr>
        <w:t>סגן שר הביטחון זאב בוים:</w:t>
      </w:r>
    </w:p>
    <w:p w14:paraId="0D3DC2AE" w14:textId="77777777" w:rsidR="00000000" w:rsidRDefault="009B75DB">
      <w:pPr>
        <w:pStyle w:val="a0"/>
        <w:rPr>
          <w:rtl/>
        </w:rPr>
      </w:pPr>
    </w:p>
    <w:p w14:paraId="1562426A" w14:textId="77777777" w:rsidR="00000000" w:rsidRDefault="009B75DB">
      <w:pPr>
        <w:pStyle w:val="a0"/>
        <w:rPr>
          <w:rFonts w:hint="cs"/>
          <w:rtl/>
        </w:rPr>
      </w:pPr>
      <w:r>
        <w:rPr>
          <w:rFonts w:hint="cs"/>
          <w:rtl/>
        </w:rPr>
        <w:t xml:space="preserve">רוני בר-און, אני מכון להתווכח אתך אחרי זה. </w:t>
      </w:r>
    </w:p>
    <w:p w14:paraId="759A8EA2" w14:textId="77777777" w:rsidR="00000000" w:rsidRDefault="009B75DB">
      <w:pPr>
        <w:pStyle w:val="a0"/>
        <w:rPr>
          <w:rFonts w:hint="cs"/>
          <w:rtl/>
        </w:rPr>
      </w:pPr>
    </w:p>
    <w:p w14:paraId="455ECA8C" w14:textId="77777777" w:rsidR="00000000" w:rsidRDefault="009B75DB">
      <w:pPr>
        <w:pStyle w:val="af0"/>
        <w:rPr>
          <w:rtl/>
        </w:rPr>
      </w:pPr>
      <w:r>
        <w:rPr>
          <w:rFonts w:hint="eastAsia"/>
          <w:rtl/>
        </w:rPr>
        <w:t>יעקב</w:t>
      </w:r>
      <w:r>
        <w:rPr>
          <w:rtl/>
        </w:rPr>
        <w:t xml:space="preserve"> מרגי (ש"ס):</w:t>
      </w:r>
    </w:p>
    <w:p w14:paraId="608D33B3" w14:textId="77777777" w:rsidR="00000000" w:rsidRDefault="009B75DB">
      <w:pPr>
        <w:pStyle w:val="a0"/>
        <w:rPr>
          <w:rFonts w:hint="cs"/>
          <w:rtl/>
        </w:rPr>
      </w:pPr>
    </w:p>
    <w:p w14:paraId="240547E0" w14:textId="77777777" w:rsidR="00000000" w:rsidRDefault="009B75DB">
      <w:pPr>
        <w:pStyle w:val="a0"/>
        <w:rPr>
          <w:rFonts w:hint="cs"/>
          <w:rtl/>
        </w:rPr>
      </w:pPr>
      <w:r>
        <w:rPr>
          <w:rFonts w:hint="cs"/>
          <w:rtl/>
        </w:rPr>
        <w:t xml:space="preserve">- - </w:t>
      </w:r>
      <w:r>
        <w:rPr>
          <w:rFonts w:hint="cs"/>
          <w:rtl/>
        </w:rPr>
        <w:t>-</w:t>
      </w:r>
    </w:p>
    <w:p w14:paraId="79A31AC9" w14:textId="77777777" w:rsidR="00000000" w:rsidRDefault="009B75DB">
      <w:pPr>
        <w:pStyle w:val="a0"/>
        <w:rPr>
          <w:rFonts w:hint="cs"/>
          <w:rtl/>
        </w:rPr>
      </w:pPr>
    </w:p>
    <w:p w14:paraId="01479CFD" w14:textId="77777777" w:rsidR="00000000" w:rsidRDefault="009B75DB">
      <w:pPr>
        <w:pStyle w:val="af1"/>
        <w:rPr>
          <w:rtl/>
        </w:rPr>
      </w:pPr>
      <w:r>
        <w:rPr>
          <w:rtl/>
        </w:rPr>
        <w:t>היו"ר נסים דהן:</w:t>
      </w:r>
    </w:p>
    <w:p w14:paraId="335E5513" w14:textId="77777777" w:rsidR="00000000" w:rsidRDefault="009B75DB">
      <w:pPr>
        <w:pStyle w:val="a0"/>
        <w:rPr>
          <w:rtl/>
        </w:rPr>
      </w:pPr>
    </w:p>
    <w:p w14:paraId="44F29877" w14:textId="77777777" w:rsidR="00000000" w:rsidRDefault="009B75DB">
      <w:pPr>
        <w:pStyle w:val="a0"/>
        <w:rPr>
          <w:rFonts w:hint="cs"/>
          <w:rtl/>
        </w:rPr>
      </w:pPr>
      <w:r>
        <w:rPr>
          <w:rFonts w:hint="cs"/>
          <w:rtl/>
        </w:rPr>
        <w:t>לא להפריע, חבר הכנסת מרגי. יש לך הרבה מה לומר.</w:t>
      </w:r>
    </w:p>
    <w:p w14:paraId="29CFD50D" w14:textId="77777777" w:rsidR="00000000" w:rsidRDefault="009B75DB">
      <w:pPr>
        <w:pStyle w:val="a0"/>
        <w:rPr>
          <w:rFonts w:hint="cs"/>
          <w:rtl/>
        </w:rPr>
      </w:pPr>
    </w:p>
    <w:p w14:paraId="252D1E5A" w14:textId="77777777" w:rsidR="00000000" w:rsidRDefault="009B75DB">
      <w:pPr>
        <w:pStyle w:val="-"/>
        <w:rPr>
          <w:rtl/>
        </w:rPr>
      </w:pPr>
      <w:bookmarkStart w:id="284" w:name="FS000000475T24_12_2003_14_49_49C"/>
      <w:bookmarkStart w:id="285" w:name="FS000000464T24_12_2003_14_50_04"/>
      <w:bookmarkEnd w:id="284"/>
      <w:bookmarkEnd w:id="285"/>
      <w:r>
        <w:rPr>
          <w:rtl/>
        </w:rPr>
        <w:t>סגן שר הביטחון זאב בוים:</w:t>
      </w:r>
    </w:p>
    <w:p w14:paraId="4EF2393D" w14:textId="77777777" w:rsidR="00000000" w:rsidRDefault="009B75DB">
      <w:pPr>
        <w:pStyle w:val="a0"/>
        <w:rPr>
          <w:rtl/>
        </w:rPr>
      </w:pPr>
    </w:p>
    <w:p w14:paraId="3D8AAB22" w14:textId="77777777" w:rsidR="00000000" w:rsidRDefault="009B75DB">
      <w:pPr>
        <w:pStyle w:val="a0"/>
        <w:rPr>
          <w:rFonts w:hint="cs"/>
          <w:rtl/>
        </w:rPr>
      </w:pPr>
      <w:r>
        <w:rPr>
          <w:rFonts w:hint="cs"/>
          <w:rtl/>
        </w:rPr>
        <w:t>אני חושב שבכל מה שקשור, רוני בר-און, לצבא, מאז הצבא היה לצבא שעקרון הממלכתיות הוטבע בו.</w:t>
      </w:r>
    </w:p>
    <w:p w14:paraId="0BD40641" w14:textId="77777777" w:rsidR="00000000" w:rsidRDefault="009B75DB">
      <w:pPr>
        <w:pStyle w:val="a0"/>
        <w:rPr>
          <w:rFonts w:hint="cs"/>
          <w:rtl/>
        </w:rPr>
      </w:pPr>
    </w:p>
    <w:p w14:paraId="6000A95A" w14:textId="77777777" w:rsidR="00000000" w:rsidRDefault="009B75DB">
      <w:pPr>
        <w:pStyle w:val="af0"/>
        <w:rPr>
          <w:rtl/>
        </w:rPr>
      </w:pPr>
      <w:r>
        <w:rPr>
          <w:rtl/>
        </w:rPr>
        <w:t>רוני בר-און (הליכוד):</w:t>
      </w:r>
    </w:p>
    <w:p w14:paraId="146DD550" w14:textId="77777777" w:rsidR="00000000" w:rsidRDefault="009B75DB">
      <w:pPr>
        <w:pStyle w:val="a0"/>
        <w:rPr>
          <w:rtl/>
        </w:rPr>
      </w:pPr>
    </w:p>
    <w:p w14:paraId="549D1BF4" w14:textId="77777777" w:rsidR="00000000" w:rsidRDefault="009B75DB">
      <w:pPr>
        <w:pStyle w:val="a0"/>
        <w:rPr>
          <w:rFonts w:hint="cs"/>
          <w:rtl/>
        </w:rPr>
      </w:pPr>
      <w:r>
        <w:rPr>
          <w:rFonts w:hint="cs"/>
          <w:rtl/>
        </w:rPr>
        <w:t>גירשו אותם, הם הגיעו לחרפת רעב.</w:t>
      </w:r>
    </w:p>
    <w:p w14:paraId="2A463AD4" w14:textId="77777777" w:rsidR="00000000" w:rsidRDefault="009B75DB">
      <w:pPr>
        <w:pStyle w:val="a0"/>
        <w:rPr>
          <w:rFonts w:hint="cs"/>
          <w:rtl/>
        </w:rPr>
      </w:pPr>
    </w:p>
    <w:p w14:paraId="634BB307" w14:textId="77777777" w:rsidR="00000000" w:rsidRDefault="009B75DB">
      <w:pPr>
        <w:pStyle w:val="-"/>
        <w:rPr>
          <w:rtl/>
        </w:rPr>
      </w:pPr>
      <w:bookmarkStart w:id="286" w:name="FS000000464T24_12_2003_14_51_17C"/>
      <w:bookmarkEnd w:id="286"/>
      <w:r>
        <w:rPr>
          <w:rtl/>
        </w:rPr>
        <w:t>סגן שר הביטחון זא</w:t>
      </w:r>
      <w:r>
        <w:rPr>
          <w:rtl/>
        </w:rPr>
        <w:t>ב בוים:</w:t>
      </w:r>
    </w:p>
    <w:p w14:paraId="6A1FEF7A" w14:textId="77777777" w:rsidR="00000000" w:rsidRDefault="009B75DB">
      <w:pPr>
        <w:pStyle w:val="a0"/>
        <w:rPr>
          <w:rtl/>
        </w:rPr>
      </w:pPr>
    </w:p>
    <w:p w14:paraId="663316A6" w14:textId="77777777" w:rsidR="00000000" w:rsidRDefault="009B75DB">
      <w:pPr>
        <w:pStyle w:val="a0"/>
        <w:rPr>
          <w:rFonts w:hint="cs"/>
          <w:rtl/>
        </w:rPr>
      </w:pPr>
      <w:r>
        <w:rPr>
          <w:rFonts w:hint="cs"/>
          <w:rtl/>
        </w:rPr>
        <w:t>אני רוצה להגיד עוד דבר אחד. אני בהחלט מסכים לביקורת שהיתה פה על עזות המצח של חיילים מיחידות, מה שנקרא מובחרות, ויש לנו יחידות מובחרות, להשתמש בהילה הצבאית שלהם כדי למנף ולקדם את הרעיונות הפוליטיים שלהם. אני שואל, מה הערך המוסף שלהם כאזרחים? מי נתן</w:t>
      </w:r>
      <w:r>
        <w:rPr>
          <w:rFonts w:hint="cs"/>
          <w:rtl/>
        </w:rPr>
        <w:t xml:space="preserve"> להם איזה מעמד-על שהם נוטלים אותו לעצמם? בזכות מה?</w:t>
      </w:r>
    </w:p>
    <w:p w14:paraId="50F8DDC2" w14:textId="77777777" w:rsidR="00000000" w:rsidRDefault="009B75DB">
      <w:pPr>
        <w:pStyle w:val="a0"/>
        <w:rPr>
          <w:rFonts w:hint="cs"/>
          <w:rtl/>
        </w:rPr>
      </w:pPr>
    </w:p>
    <w:p w14:paraId="76603430" w14:textId="77777777" w:rsidR="00000000" w:rsidRDefault="009B75DB">
      <w:pPr>
        <w:pStyle w:val="af0"/>
        <w:rPr>
          <w:rtl/>
        </w:rPr>
      </w:pPr>
      <w:r>
        <w:rPr>
          <w:rFonts w:hint="eastAsia"/>
          <w:rtl/>
        </w:rPr>
        <w:t>אחמד</w:t>
      </w:r>
      <w:r>
        <w:rPr>
          <w:rtl/>
        </w:rPr>
        <w:t xml:space="preserve"> טיבי (חד"ש-תע"ל):</w:t>
      </w:r>
    </w:p>
    <w:p w14:paraId="63BF1809" w14:textId="77777777" w:rsidR="00000000" w:rsidRDefault="009B75DB">
      <w:pPr>
        <w:pStyle w:val="a0"/>
        <w:rPr>
          <w:rFonts w:hint="cs"/>
          <w:rtl/>
        </w:rPr>
      </w:pPr>
    </w:p>
    <w:p w14:paraId="350A0230" w14:textId="77777777" w:rsidR="00000000" w:rsidRDefault="009B75DB">
      <w:pPr>
        <w:pStyle w:val="a0"/>
        <w:rPr>
          <w:rFonts w:hint="cs"/>
          <w:rtl/>
        </w:rPr>
      </w:pPr>
      <w:r>
        <w:rPr>
          <w:rFonts w:hint="cs"/>
          <w:rtl/>
        </w:rPr>
        <w:t>החברה הישראלית.</w:t>
      </w:r>
    </w:p>
    <w:p w14:paraId="5C02BB03" w14:textId="77777777" w:rsidR="00000000" w:rsidRDefault="009B75DB">
      <w:pPr>
        <w:pStyle w:val="a0"/>
        <w:rPr>
          <w:rFonts w:hint="cs"/>
          <w:rtl/>
        </w:rPr>
      </w:pPr>
    </w:p>
    <w:p w14:paraId="6FCD382E" w14:textId="77777777" w:rsidR="00000000" w:rsidRDefault="009B75DB">
      <w:pPr>
        <w:pStyle w:val="-"/>
        <w:rPr>
          <w:rtl/>
        </w:rPr>
      </w:pPr>
      <w:bookmarkStart w:id="287" w:name="FS000000464T24_12_2003_14_28_46C"/>
      <w:bookmarkEnd w:id="287"/>
      <w:r>
        <w:rPr>
          <w:rtl/>
        </w:rPr>
        <w:t>סגן שר הביטחון זאב בוים:</w:t>
      </w:r>
    </w:p>
    <w:p w14:paraId="2EF1319A" w14:textId="77777777" w:rsidR="00000000" w:rsidRDefault="009B75DB">
      <w:pPr>
        <w:pStyle w:val="a0"/>
        <w:rPr>
          <w:rtl/>
        </w:rPr>
      </w:pPr>
    </w:p>
    <w:p w14:paraId="7608A234" w14:textId="77777777" w:rsidR="00000000" w:rsidRDefault="009B75DB">
      <w:pPr>
        <w:pStyle w:val="a0"/>
        <w:rPr>
          <w:rFonts w:hint="cs"/>
          <w:rtl/>
        </w:rPr>
      </w:pPr>
      <w:r>
        <w:rPr>
          <w:rFonts w:hint="cs"/>
          <w:rtl/>
        </w:rPr>
        <w:t>סליחה. יש עוד משרתים בצבא, וכבר שמענו. תתארגן כל קבוצת בעלי מקצועות כזאת או אחרת, לאן אנחנו מגיעים. אגב, אני חושב שבקטע הזה שאזרחים נוטלי</w:t>
      </w:r>
      <w:r>
        <w:rPr>
          <w:rFonts w:hint="cs"/>
          <w:rtl/>
        </w:rPr>
        <w:t>ם לעצמם את מעמדם המיוחד כקבוצה מיוחסת כדי למנף עמדות פוליטיות, זה לא ראוי ולא נכון, ויש בחברה הישראלית עוד כאלה.</w:t>
      </w:r>
    </w:p>
    <w:p w14:paraId="4443AD1C" w14:textId="77777777" w:rsidR="00000000" w:rsidRDefault="009B75DB">
      <w:pPr>
        <w:pStyle w:val="a0"/>
        <w:rPr>
          <w:rFonts w:hint="cs"/>
          <w:rtl/>
        </w:rPr>
      </w:pPr>
    </w:p>
    <w:p w14:paraId="7354EDB3" w14:textId="77777777" w:rsidR="00000000" w:rsidRDefault="009B75DB">
      <w:pPr>
        <w:pStyle w:val="a0"/>
        <w:rPr>
          <w:rFonts w:hint="cs"/>
          <w:rtl/>
        </w:rPr>
      </w:pPr>
      <w:r>
        <w:rPr>
          <w:rFonts w:hint="cs"/>
          <w:rtl/>
        </w:rPr>
        <w:t>אדוני היושב-ראש, אני רוצה לצטט מדף המפקד שהוציא מפקד בית-הספר לקצינים, אל"מ גל הירש, וכך הוא כותב: "כשהענקנו לכם" - אלה שחתמו על המכתב - "את ס</w:t>
      </w:r>
      <w:r>
        <w:rPr>
          <w:rFonts w:hint="cs"/>
          <w:rtl/>
        </w:rPr>
        <w:t>יכות הקצונה, ידענו שנצרבה בכם המחויבות למדינה, לצה"ל, לחברה ולעם. כשענדנו לכם כנפיים, ידענו שתמריאו, תזנקו  ותבצעו עוד ועוד בשמם של ישראלים רבים, יהודים רבים, שאתם בעשייתכם נותנים להם כנפיים. כשקבענו בכתפיכם את דרגות הקצונה, ידענו שתוסיפו להוביל, לנוע, לחנ</w:t>
      </w:r>
      <w:r>
        <w:rPr>
          <w:rFonts w:hint="cs"/>
          <w:rtl/>
        </w:rPr>
        <w:t>ך, לומר את דבריכם באומץ, ביושר ובלא מורא, ידענו שברוח צה"ל ומפקדיו תקראו את אנשיכם, ידענו שלעולם תהיו נכונים לפרוץ נתיבות, בלילות אפלים, להעפיל במעלות תלולים, ללכת מול האש ובתוך העשן, בדרכים לא דרכים, ובדרכם של לוחמים מפקדים רבים אחרים. לא ידענו שתהיו סרבנ</w:t>
      </w:r>
      <w:r>
        <w:rPr>
          <w:rFonts w:hint="cs"/>
          <w:rtl/>
        </w:rPr>
        <w:t>ים, לא ידענו שתתהדרו בסרבלים, בכנפי הלוחם, בסיכות ובדרגות הקצונה כדי לקשט את מעשיכם. סמלים אלה אינם שלכם. הם הופקדו בידיכם, מן המדינה הם באו, ממורשת צה"ל וממורשת שקדמה לכם. אין מדובר בקניין פרטי. זה לא שלכם. אל תשחיתו את שם קציני צה"ל, לוחמיו ומפקדיו לריק,</w:t>
      </w:r>
      <w:r>
        <w:rPr>
          <w:rFonts w:hint="cs"/>
          <w:rtl/>
        </w:rPr>
        <w:t xml:space="preserve"> אל תחללו ואל תישאו אותו לשווא". תודה רבה, אדוני.</w:t>
      </w:r>
    </w:p>
    <w:p w14:paraId="1C2FE6C3" w14:textId="77777777" w:rsidR="00000000" w:rsidRDefault="009B75DB">
      <w:pPr>
        <w:pStyle w:val="a0"/>
        <w:rPr>
          <w:rFonts w:hint="cs"/>
          <w:rtl/>
        </w:rPr>
      </w:pPr>
    </w:p>
    <w:p w14:paraId="74B48EB1" w14:textId="77777777" w:rsidR="00000000" w:rsidRDefault="009B75DB">
      <w:pPr>
        <w:pStyle w:val="af1"/>
        <w:rPr>
          <w:rtl/>
        </w:rPr>
      </w:pPr>
      <w:r>
        <w:rPr>
          <w:rtl/>
        </w:rPr>
        <w:t>היו"ר נסים דהן:</w:t>
      </w:r>
    </w:p>
    <w:p w14:paraId="4DD323EC" w14:textId="77777777" w:rsidR="00000000" w:rsidRDefault="009B75DB">
      <w:pPr>
        <w:pStyle w:val="a0"/>
        <w:rPr>
          <w:rtl/>
        </w:rPr>
      </w:pPr>
    </w:p>
    <w:p w14:paraId="3815E5E2" w14:textId="77777777" w:rsidR="00000000" w:rsidRDefault="009B75DB">
      <w:pPr>
        <w:pStyle w:val="a0"/>
        <w:rPr>
          <w:rFonts w:hint="cs"/>
          <w:rtl/>
        </w:rPr>
      </w:pPr>
      <w:r>
        <w:rPr>
          <w:rFonts w:hint="cs"/>
          <w:rtl/>
        </w:rPr>
        <w:t>תודה רבה. מה אתה מציע, כבוד סגן השר?</w:t>
      </w:r>
    </w:p>
    <w:p w14:paraId="3B20DE14" w14:textId="77777777" w:rsidR="00000000" w:rsidRDefault="009B75DB">
      <w:pPr>
        <w:pStyle w:val="a0"/>
        <w:ind w:firstLine="0"/>
        <w:rPr>
          <w:rFonts w:hint="cs"/>
          <w:rtl/>
        </w:rPr>
      </w:pPr>
    </w:p>
    <w:p w14:paraId="76F469F9" w14:textId="77777777" w:rsidR="00000000" w:rsidRDefault="009B75DB">
      <w:pPr>
        <w:pStyle w:val="-"/>
        <w:rPr>
          <w:rtl/>
        </w:rPr>
      </w:pPr>
      <w:bookmarkStart w:id="288" w:name="FS000000464T24_12_2003_14_47_29"/>
      <w:bookmarkStart w:id="289" w:name="FS000000464T24_12_2003_14_47_34C"/>
      <w:bookmarkEnd w:id="288"/>
      <w:bookmarkEnd w:id="289"/>
      <w:r>
        <w:rPr>
          <w:rFonts w:hint="cs"/>
          <w:rtl/>
        </w:rPr>
        <w:t xml:space="preserve">סגן שר הביטחון </w:t>
      </w:r>
      <w:r>
        <w:rPr>
          <w:rtl/>
        </w:rPr>
        <w:t>זאב בוים:</w:t>
      </w:r>
    </w:p>
    <w:p w14:paraId="199264F4" w14:textId="77777777" w:rsidR="00000000" w:rsidRDefault="009B75DB">
      <w:pPr>
        <w:pStyle w:val="a0"/>
        <w:rPr>
          <w:rtl/>
        </w:rPr>
      </w:pPr>
    </w:p>
    <w:p w14:paraId="2037A2E9" w14:textId="77777777" w:rsidR="00000000" w:rsidRDefault="009B75DB">
      <w:pPr>
        <w:pStyle w:val="a0"/>
        <w:rPr>
          <w:rFonts w:hint="cs"/>
          <w:rtl/>
        </w:rPr>
      </w:pPr>
      <w:r>
        <w:rPr>
          <w:rFonts w:hint="cs"/>
          <w:rtl/>
        </w:rPr>
        <w:t xml:space="preserve">להסתפק בתשובה. </w:t>
      </w:r>
    </w:p>
    <w:p w14:paraId="117175F3" w14:textId="77777777" w:rsidR="00000000" w:rsidRDefault="009B75DB">
      <w:pPr>
        <w:pStyle w:val="a0"/>
        <w:ind w:firstLine="0"/>
        <w:rPr>
          <w:rFonts w:hint="cs"/>
          <w:rtl/>
        </w:rPr>
      </w:pPr>
    </w:p>
    <w:p w14:paraId="48C6B2AF" w14:textId="77777777" w:rsidR="00000000" w:rsidRDefault="009B75DB">
      <w:pPr>
        <w:pStyle w:val="af1"/>
        <w:rPr>
          <w:rtl/>
        </w:rPr>
      </w:pPr>
      <w:r>
        <w:rPr>
          <w:rtl/>
        </w:rPr>
        <w:t>היו"ר נסים דהן:</w:t>
      </w:r>
    </w:p>
    <w:p w14:paraId="09C1C163" w14:textId="77777777" w:rsidR="00000000" w:rsidRDefault="009B75DB">
      <w:pPr>
        <w:pStyle w:val="a0"/>
        <w:rPr>
          <w:rtl/>
        </w:rPr>
      </w:pPr>
    </w:p>
    <w:p w14:paraId="6924B653" w14:textId="77777777" w:rsidR="00000000" w:rsidRDefault="009B75DB">
      <w:pPr>
        <w:pStyle w:val="a0"/>
        <w:rPr>
          <w:rFonts w:hint="cs"/>
          <w:rtl/>
        </w:rPr>
      </w:pPr>
      <w:r>
        <w:rPr>
          <w:rFonts w:hint="cs"/>
          <w:rtl/>
        </w:rPr>
        <w:t xml:space="preserve">להסתפק בתשובה. נשאל את המציעים: חבר הכנסת סלומינסקי </w:t>
      </w:r>
      <w:r>
        <w:rPr>
          <w:rtl/>
        </w:rPr>
        <w:t>–</w:t>
      </w:r>
      <w:r>
        <w:rPr>
          <w:rFonts w:hint="cs"/>
          <w:rtl/>
        </w:rPr>
        <w:t xml:space="preserve"> לא נמצא. חבר הכנסת אחמד טיבי?</w:t>
      </w:r>
    </w:p>
    <w:p w14:paraId="4073734E" w14:textId="77777777" w:rsidR="00000000" w:rsidRDefault="009B75DB">
      <w:pPr>
        <w:pStyle w:val="a0"/>
        <w:ind w:firstLine="0"/>
        <w:rPr>
          <w:rFonts w:hint="cs"/>
          <w:rtl/>
        </w:rPr>
      </w:pPr>
    </w:p>
    <w:p w14:paraId="281B596B" w14:textId="77777777" w:rsidR="00000000" w:rsidRDefault="009B75DB">
      <w:pPr>
        <w:pStyle w:val="af0"/>
        <w:rPr>
          <w:rtl/>
        </w:rPr>
      </w:pPr>
      <w:r>
        <w:rPr>
          <w:rFonts w:hint="eastAsia"/>
          <w:rtl/>
        </w:rPr>
        <w:t>אחמד</w:t>
      </w:r>
      <w:r>
        <w:rPr>
          <w:rtl/>
        </w:rPr>
        <w:t xml:space="preserve"> </w:t>
      </w:r>
      <w:r>
        <w:rPr>
          <w:rtl/>
        </w:rPr>
        <w:t>טיבי (חד"ש-תע"ל):</w:t>
      </w:r>
    </w:p>
    <w:p w14:paraId="3C422ECB" w14:textId="77777777" w:rsidR="00000000" w:rsidRDefault="009B75DB">
      <w:pPr>
        <w:pStyle w:val="a0"/>
        <w:rPr>
          <w:rFonts w:hint="cs"/>
          <w:rtl/>
        </w:rPr>
      </w:pPr>
    </w:p>
    <w:p w14:paraId="520A022E" w14:textId="77777777" w:rsidR="00000000" w:rsidRDefault="009B75DB">
      <w:pPr>
        <w:pStyle w:val="a0"/>
        <w:rPr>
          <w:rFonts w:hint="cs"/>
          <w:rtl/>
        </w:rPr>
      </w:pPr>
      <w:r>
        <w:rPr>
          <w:rFonts w:hint="cs"/>
          <w:rtl/>
        </w:rPr>
        <w:t>דיון במליאה.</w:t>
      </w:r>
    </w:p>
    <w:p w14:paraId="65026FC8" w14:textId="77777777" w:rsidR="00000000" w:rsidRDefault="009B75DB">
      <w:pPr>
        <w:pStyle w:val="a0"/>
        <w:ind w:firstLine="0"/>
        <w:rPr>
          <w:rFonts w:hint="cs"/>
          <w:rtl/>
        </w:rPr>
      </w:pPr>
    </w:p>
    <w:p w14:paraId="29873A07" w14:textId="77777777" w:rsidR="00000000" w:rsidRDefault="009B75DB">
      <w:pPr>
        <w:pStyle w:val="af1"/>
        <w:rPr>
          <w:rtl/>
        </w:rPr>
      </w:pPr>
      <w:r>
        <w:rPr>
          <w:rtl/>
        </w:rPr>
        <w:t>היו"ר נסים דהן:</w:t>
      </w:r>
    </w:p>
    <w:p w14:paraId="43C9E760" w14:textId="77777777" w:rsidR="00000000" w:rsidRDefault="009B75DB">
      <w:pPr>
        <w:pStyle w:val="a0"/>
        <w:rPr>
          <w:rtl/>
        </w:rPr>
      </w:pPr>
    </w:p>
    <w:p w14:paraId="33BE16A2" w14:textId="77777777" w:rsidR="00000000" w:rsidRDefault="009B75DB">
      <w:pPr>
        <w:pStyle w:val="a0"/>
        <w:rPr>
          <w:rFonts w:hint="cs"/>
          <w:rtl/>
        </w:rPr>
      </w:pPr>
      <w:r>
        <w:rPr>
          <w:rFonts w:hint="cs"/>
          <w:rtl/>
        </w:rPr>
        <w:t>את זה שמענו. חבר הכנסת חמי דורון - אינו נמצא. חבר הכנסת ג'מאל זחאלקה?</w:t>
      </w:r>
    </w:p>
    <w:p w14:paraId="1E7706A4" w14:textId="77777777" w:rsidR="00000000" w:rsidRDefault="009B75DB">
      <w:pPr>
        <w:pStyle w:val="a0"/>
        <w:ind w:firstLine="0"/>
        <w:rPr>
          <w:rFonts w:hint="cs"/>
          <w:rtl/>
        </w:rPr>
      </w:pPr>
    </w:p>
    <w:p w14:paraId="5746877C" w14:textId="77777777" w:rsidR="00000000" w:rsidRDefault="009B75DB">
      <w:pPr>
        <w:pStyle w:val="af0"/>
        <w:rPr>
          <w:rtl/>
        </w:rPr>
      </w:pPr>
      <w:r>
        <w:rPr>
          <w:rFonts w:hint="eastAsia"/>
          <w:rtl/>
        </w:rPr>
        <w:t>ג</w:t>
      </w:r>
      <w:r>
        <w:rPr>
          <w:rtl/>
        </w:rPr>
        <w:t>'מאל זחאלקה (בל"ד):</w:t>
      </w:r>
    </w:p>
    <w:p w14:paraId="47C88BF2" w14:textId="77777777" w:rsidR="00000000" w:rsidRDefault="009B75DB">
      <w:pPr>
        <w:pStyle w:val="a0"/>
        <w:rPr>
          <w:rFonts w:hint="cs"/>
          <w:rtl/>
        </w:rPr>
      </w:pPr>
    </w:p>
    <w:p w14:paraId="73AD8BF7" w14:textId="77777777" w:rsidR="00000000" w:rsidRDefault="009B75DB">
      <w:pPr>
        <w:pStyle w:val="a0"/>
        <w:rPr>
          <w:rFonts w:hint="cs"/>
          <w:rtl/>
        </w:rPr>
      </w:pPr>
      <w:r>
        <w:rPr>
          <w:rFonts w:hint="cs"/>
          <w:rtl/>
        </w:rPr>
        <w:t>דיון במליאה.</w:t>
      </w:r>
    </w:p>
    <w:p w14:paraId="63DF86C1" w14:textId="77777777" w:rsidR="00000000" w:rsidRDefault="009B75DB">
      <w:pPr>
        <w:pStyle w:val="a0"/>
        <w:ind w:firstLine="0"/>
        <w:rPr>
          <w:rFonts w:hint="cs"/>
          <w:rtl/>
        </w:rPr>
      </w:pPr>
    </w:p>
    <w:p w14:paraId="1141760E" w14:textId="77777777" w:rsidR="00000000" w:rsidRDefault="009B75DB">
      <w:pPr>
        <w:pStyle w:val="af1"/>
        <w:rPr>
          <w:rtl/>
        </w:rPr>
      </w:pPr>
      <w:r>
        <w:rPr>
          <w:rtl/>
        </w:rPr>
        <w:t>היו"ר נסים דהן:</w:t>
      </w:r>
    </w:p>
    <w:p w14:paraId="175AA5B2" w14:textId="77777777" w:rsidR="00000000" w:rsidRDefault="009B75DB">
      <w:pPr>
        <w:pStyle w:val="a0"/>
        <w:rPr>
          <w:rtl/>
        </w:rPr>
      </w:pPr>
    </w:p>
    <w:p w14:paraId="0B935065" w14:textId="77777777" w:rsidR="00000000" w:rsidRDefault="009B75DB">
      <w:pPr>
        <w:pStyle w:val="a0"/>
        <w:rPr>
          <w:rFonts w:hint="cs"/>
          <w:rtl/>
        </w:rPr>
      </w:pPr>
      <w:r>
        <w:rPr>
          <w:rFonts w:hint="cs"/>
          <w:rtl/>
        </w:rPr>
        <w:t>חבר הכנסת יורי שטרן - אינו נוכח. חבר הכנסת נסים זאב?</w:t>
      </w:r>
    </w:p>
    <w:p w14:paraId="2D7FE50B" w14:textId="77777777" w:rsidR="00000000" w:rsidRDefault="009B75DB">
      <w:pPr>
        <w:pStyle w:val="a0"/>
        <w:ind w:firstLine="0"/>
        <w:rPr>
          <w:rFonts w:hint="cs"/>
          <w:rtl/>
        </w:rPr>
      </w:pPr>
    </w:p>
    <w:p w14:paraId="1E82B33C" w14:textId="77777777" w:rsidR="00000000" w:rsidRDefault="009B75DB">
      <w:pPr>
        <w:pStyle w:val="af0"/>
        <w:rPr>
          <w:rtl/>
        </w:rPr>
      </w:pPr>
      <w:r>
        <w:rPr>
          <w:rFonts w:hint="eastAsia"/>
          <w:rtl/>
        </w:rPr>
        <w:t>נסים</w:t>
      </w:r>
      <w:r>
        <w:rPr>
          <w:rtl/>
        </w:rPr>
        <w:t xml:space="preserve"> זאב (ש"ס):</w:t>
      </w:r>
    </w:p>
    <w:p w14:paraId="1722CF47" w14:textId="77777777" w:rsidR="00000000" w:rsidRDefault="009B75DB">
      <w:pPr>
        <w:pStyle w:val="a0"/>
        <w:rPr>
          <w:rFonts w:hint="cs"/>
          <w:rtl/>
        </w:rPr>
      </w:pPr>
    </w:p>
    <w:p w14:paraId="2D769F66" w14:textId="77777777" w:rsidR="00000000" w:rsidRDefault="009B75DB">
      <w:pPr>
        <w:pStyle w:val="a0"/>
        <w:rPr>
          <w:rFonts w:hint="cs"/>
          <w:rtl/>
        </w:rPr>
      </w:pPr>
      <w:r>
        <w:rPr>
          <w:rFonts w:hint="cs"/>
          <w:rtl/>
        </w:rPr>
        <w:t>להעביר לווע</w:t>
      </w:r>
      <w:r>
        <w:rPr>
          <w:rFonts w:hint="cs"/>
          <w:rtl/>
        </w:rPr>
        <w:t>דה.</w:t>
      </w:r>
    </w:p>
    <w:p w14:paraId="3ACDE645" w14:textId="77777777" w:rsidR="00000000" w:rsidRDefault="009B75DB">
      <w:pPr>
        <w:pStyle w:val="a0"/>
        <w:ind w:firstLine="0"/>
        <w:rPr>
          <w:rFonts w:hint="cs"/>
          <w:rtl/>
        </w:rPr>
      </w:pPr>
    </w:p>
    <w:p w14:paraId="0807B338" w14:textId="77777777" w:rsidR="00000000" w:rsidRDefault="009B75DB">
      <w:pPr>
        <w:pStyle w:val="af1"/>
        <w:rPr>
          <w:rtl/>
        </w:rPr>
      </w:pPr>
      <w:r>
        <w:rPr>
          <w:rtl/>
        </w:rPr>
        <w:t>היו"ר נסים דהן:</w:t>
      </w:r>
    </w:p>
    <w:p w14:paraId="2A733021" w14:textId="77777777" w:rsidR="00000000" w:rsidRDefault="009B75DB">
      <w:pPr>
        <w:pStyle w:val="a0"/>
        <w:rPr>
          <w:rtl/>
        </w:rPr>
      </w:pPr>
    </w:p>
    <w:p w14:paraId="200A3217" w14:textId="77777777" w:rsidR="00000000" w:rsidRDefault="009B75DB">
      <w:pPr>
        <w:pStyle w:val="a0"/>
        <w:rPr>
          <w:rFonts w:hint="cs"/>
          <w:rtl/>
        </w:rPr>
      </w:pPr>
      <w:r>
        <w:rPr>
          <w:rFonts w:hint="cs"/>
          <w:rtl/>
        </w:rPr>
        <w:t>אתה לא יכול. מליאה.</w:t>
      </w:r>
    </w:p>
    <w:p w14:paraId="42305680" w14:textId="77777777" w:rsidR="00000000" w:rsidRDefault="009B75DB">
      <w:pPr>
        <w:pStyle w:val="a0"/>
        <w:ind w:firstLine="0"/>
        <w:rPr>
          <w:rFonts w:hint="cs"/>
          <w:rtl/>
        </w:rPr>
      </w:pPr>
    </w:p>
    <w:p w14:paraId="5373448A" w14:textId="77777777" w:rsidR="00000000" w:rsidRDefault="009B75DB">
      <w:pPr>
        <w:pStyle w:val="a0"/>
        <w:rPr>
          <w:rFonts w:hint="cs"/>
          <w:rtl/>
        </w:rPr>
      </w:pPr>
      <w:r>
        <w:rPr>
          <w:rFonts w:hint="cs"/>
          <w:rtl/>
        </w:rPr>
        <w:t>חבר הכנסת איוב קרא, אתה מסתפק?</w:t>
      </w:r>
    </w:p>
    <w:p w14:paraId="08194C63" w14:textId="77777777" w:rsidR="00000000" w:rsidRDefault="009B75DB">
      <w:pPr>
        <w:pStyle w:val="a0"/>
        <w:ind w:firstLine="0"/>
        <w:rPr>
          <w:rFonts w:hint="cs"/>
          <w:rtl/>
        </w:rPr>
      </w:pPr>
    </w:p>
    <w:p w14:paraId="4D9414CE" w14:textId="77777777" w:rsidR="00000000" w:rsidRDefault="009B75DB">
      <w:pPr>
        <w:pStyle w:val="af0"/>
        <w:rPr>
          <w:rtl/>
        </w:rPr>
      </w:pPr>
    </w:p>
    <w:p w14:paraId="44EF0E6F" w14:textId="77777777" w:rsidR="00000000" w:rsidRDefault="009B75DB">
      <w:pPr>
        <w:pStyle w:val="af0"/>
        <w:rPr>
          <w:rtl/>
        </w:rPr>
      </w:pPr>
      <w:r>
        <w:rPr>
          <w:rFonts w:hint="eastAsia"/>
          <w:rtl/>
        </w:rPr>
        <w:t>איוב</w:t>
      </w:r>
      <w:r>
        <w:rPr>
          <w:rtl/>
        </w:rPr>
        <w:t xml:space="preserve"> קרא (הליכוד):</w:t>
      </w:r>
    </w:p>
    <w:p w14:paraId="22098BDF" w14:textId="77777777" w:rsidR="00000000" w:rsidRDefault="009B75DB">
      <w:pPr>
        <w:pStyle w:val="a0"/>
        <w:rPr>
          <w:rFonts w:hint="cs"/>
          <w:rtl/>
        </w:rPr>
      </w:pPr>
    </w:p>
    <w:p w14:paraId="6347B1CB" w14:textId="77777777" w:rsidR="00000000" w:rsidRDefault="009B75DB">
      <w:pPr>
        <w:pStyle w:val="a0"/>
        <w:rPr>
          <w:rFonts w:hint="cs"/>
          <w:rtl/>
        </w:rPr>
      </w:pPr>
      <w:r>
        <w:rPr>
          <w:rFonts w:hint="cs"/>
          <w:rtl/>
        </w:rPr>
        <w:t>ועדה.</w:t>
      </w:r>
    </w:p>
    <w:p w14:paraId="507C9309" w14:textId="77777777" w:rsidR="00000000" w:rsidRDefault="009B75DB">
      <w:pPr>
        <w:pStyle w:val="a0"/>
        <w:ind w:firstLine="0"/>
        <w:rPr>
          <w:rFonts w:hint="cs"/>
          <w:rtl/>
        </w:rPr>
      </w:pPr>
    </w:p>
    <w:p w14:paraId="56219563" w14:textId="77777777" w:rsidR="00000000" w:rsidRDefault="009B75DB">
      <w:pPr>
        <w:pStyle w:val="af1"/>
        <w:rPr>
          <w:rtl/>
        </w:rPr>
      </w:pPr>
      <w:r>
        <w:rPr>
          <w:rtl/>
        </w:rPr>
        <w:t>היו"ר נסים דהן:</w:t>
      </w:r>
    </w:p>
    <w:p w14:paraId="616CDDFD" w14:textId="77777777" w:rsidR="00000000" w:rsidRDefault="009B75DB">
      <w:pPr>
        <w:pStyle w:val="a0"/>
        <w:rPr>
          <w:rtl/>
        </w:rPr>
      </w:pPr>
    </w:p>
    <w:p w14:paraId="288D29C0" w14:textId="77777777" w:rsidR="00000000" w:rsidRDefault="009B75DB">
      <w:pPr>
        <w:pStyle w:val="a0"/>
        <w:rPr>
          <w:rFonts w:hint="cs"/>
          <w:rtl/>
        </w:rPr>
      </w:pPr>
      <w:r>
        <w:rPr>
          <w:rFonts w:hint="cs"/>
          <w:rtl/>
        </w:rPr>
        <w:t>חברת הכנסת אורית נוקד לא נמצאת. אם כן, יש לנו הצעות אחרות. חבר הכנסת מוחמד ברכה, בבקשה, הצעה אחרת.</w:t>
      </w:r>
    </w:p>
    <w:p w14:paraId="4A87615F" w14:textId="77777777" w:rsidR="00000000" w:rsidRDefault="009B75DB">
      <w:pPr>
        <w:pStyle w:val="a0"/>
        <w:ind w:firstLine="0"/>
        <w:rPr>
          <w:rFonts w:hint="cs"/>
          <w:rtl/>
        </w:rPr>
      </w:pPr>
    </w:p>
    <w:p w14:paraId="46AF634F" w14:textId="77777777" w:rsidR="00000000" w:rsidRDefault="009B75DB">
      <w:pPr>
        <w:pStyle w:val="a"/>
        <w:rPr>
          <w:rtl/>
        </w:rPr>
      </w:pPr>
      <w:bookmarkStart w:id="290" w:name="FS000000540T24_12_2003_14_49_31"/>
      <w:bookmarkStart w:id="291" w:name="_Toc62986498"/>
      <w:bookmarkEnd w:id="290"/>
      <w:r>
        <w:rPr>
          <w:rFonts w:hint="eastAsia"/>
          <w:rtl/>
        </w:rPr>
        <w:t>מוחמד</w:t>
      </w:r>
      <w:r>
        <w:rPr>
          <w:rtl/>
        </w:rPr>
        <w:t xml:space="preserve"> ברכה (חד"ש-תע"ל):</w:t>
      </w:r>
      <w:bookmarkEnd w:id="291"/>
    </w:p>
    <w:p w14:paraId="5181B9D2" w14:textId="77777777" w:rsidR="00000000" w:rsidRDefault="009B75DB">
      <w:pPr>
        <w:pStyle w:val="a0"/>
        <w:rPr>
          <w:rFonts w:hint="cs"/>
          <w:rtl/>
        </w:rPr>
      </w:pPr>
    </w:p>
    <w:p w14:paraId="78C28B3F" w14:textId="77777777" w:rsidR="00000000" w:rsidRDefault="009B75DB">
      <w:pPr>
        <w:pStyle w:val="a0"/>
        <w:rPr>
          <w:rFonts w:hint="cs"/>
          <w:rtl/>
        </w:rPr>
      </w:pPr>
      <w:r>
        <w:rPr>
          <w:rFonts w:hint="cs"/>
          <w:rtl/>
        </w:rPr>
        <w:t>אדוני היושב</w:t>
      </w:r>
      <w:r>
        <w:rPr>
          <w:rFonts w:hint="cs"/>
          <w:rtl/>
        </w:rPr>
        <w:t>-ראש, רבותי חברי הכנסת, אני חושב שנעשה העוול הגדול ביותר למופת של ההתנהגות האנושית והציבורית של הסרבנים. ההשוואה שנעשית בינם לבין המתנחלים היא השוואה מרושעת. זה דומה למי שרוצים להשוות את הגנבים שמתעקשים לגנוב לאלה שמסרבים לשמור על הגנבים.</w:t>
      </w:r>
    </w:p>
    <w:p w14:paraId="5A64E78C" w14:textId="77777777" w:rsidR="00000000" w:rsidRDefault="009B75DB">
      <w:pPr>
        <w:pStyle w:val="a0"/>
        <w:rPr>
          <w:rFonts w:hint="cs"/>
          <w:rtl/>
        </w:rPr>
      </w:pPr>
    </w:p>
    <w:p w14:paraId="6C13C2D8" w14:textId="77777777" w:rsidR="00000000" w:rsidRDefault="009B75DB">
      <w:pPr>
        <w:pStyle w:val="a0"/>
        <w:rPr>
          <w:rFonts w:hint="cs"/>
          <w:rtl/>
        </w:rPr>
      </w:pPr>
      <w:r>
        <w:rPr>
          <w:rFonts w:hint="cs"/>
          <w:rtl/>
        </w:rPr>
        <w:t>אני חושב שהסרבנו</w:t>
      </w:r>
      <w:r>
        <w:rPr>
          <w:rFonts w:hint="cs"/>
          <w:rtl/>
        </w:rPr>
        <w:t>ת לשרת בשטחים ולהיות שותפים לפשעי הכיבוש, היא מופת ציבורי במדינת ישראל, ואם יש תקווה בכל החושך הזה, זו החבורה היפה של האנשים האלה.</w:t>
      </w:r>
    </w:p>
    <w:p w14:paraId="4D26C244" w14:textId="77777777" w:rsidR="00000000" w:rsidRDefault="009B75DB">
      <w:pPr>
        <w:pStyle w:val="a0"/>
        <w:rPr>
          <w:rFonts w:hint="cs"/>
          <w:rtl/>
        </w:rPr>
      </w:pPr>
    </w:p>
    <w:p w14:paraId="62F796D3" w14:textId="77777777" w:rsidR="00000000" w:rsidRDefault="009B75DB">
      <w:pPr>
        <w:pStyle w:val="a0"/>
        <w:rPr>
          <w:rFonts w:hint="cs"/>
          <w:rtl/>
        </w:rPr>
      </w:pPr>
      <w:r>
        <w:rPr>
          <w:rFonts w:hint="cs"/>
          <w:rtl/>
        </w:rPr>
        <w:t>אדוני היושב-ראש, אתמול הזדמן לי להיות בבית-הדין הצבאי ביפו, כשטענו לעונש בנושא של חמשת הסרבנים. אני אומר לכם, החברה הישראלית</w:t>
      </w:r>
      <w:r>
        <w:rPr>
          <w:rFonts w:hint="cs"/>
          <w:rtl/>
        </w:rPr>
        <w:t xml:space="preserve"> יכולה להיות גאה שהצמיחה את חמשת הבחורים הנפלאים האלה. תודה רבה. </w:t>
      </w:r>
    </w:p>
    <w:p w14:paraId="4F61FA9D" w14:textId="77777777" w:rsidR="00000000" w:rsidRDefault="009B75DB">
      <w:pPr>
        <w:pStyle w:val="a0"/>
        <w:ind w:firstLine="0"/>
        <w:rPr>
          <w:rFonts w:hint="cs"/>
          <w:rtl/>
        </w:rPr>
      </w:pPr>
    </w:p>
    <w:p w14:paraId="7CD82A54" w14:textId="77777777" w:rsidR="00000000" w:rsidRDefault="009B75DB">
      <w:pPr>
        <w:pStyle w:val="af1"/>
        <w:rPr>
          <w:rtl/>
        </w:rPr>
      </w:pPr>
      <w:r>
        <w:rPr>
          <w:rtl/>
        </w:rPr>
        <w:t>היו"ר נסים דהן:</w:t>
      </w:r>
    </w:p>
    <w:p w14:paraId="0BDCDBCB" w14:textId="77777777" w:rsidR="00000000" w:rsidRDefault="009B75DB">
      <w:pPr>
        <w:pStyle w:val="a0"/>
        <w:rPr>
          <w:rtl/>
        </w:rPr>
      </w:pPr>
    </w:p>
    <w:p w14:paraId="32E8B737" w14:textId="77777777" w:rsidR="00000000" w:rsidRDefault="009B75DB">
      <w:pPr>
        <w:pStyle w:val="a0"/>
        <w:rPr>
          <w:rFonts w:hint="cs"/>
          <w:rtl/>
        </w:rPr>
      </w:pPr>
      <w:r>
        <w:rPr>
          <w:rFonts w:hint="cs"/>
          <w:rtl/>
        </w:rPr>
        <w:t>תודה רבה. הצעה אחרת לחבר הכנסת פרוש.</w:t>
      </w:r>
    </w:p>
    <w:p w14:paraId="24C982DD" w14:textId="77777777" w:rsidR="00000000" w:rsidRDefault="009B75DB">
      <w:pPr>
        <w:pStyle w:val="a0"/>
        <w:ind w:firstLine="0"/>
        <w:rPr>
          <w:rFonts w:hint="cs"/>
          <w:rtl/>
        </w:rPr>
      </w:pPr>
    </w:p>
    <w:p w14:paraId="61AE0F81" w14:textId="77777777" w:rsidR="00000000" w:rsidRDefault="009B75DB">
      <w:pPr>
        <w:pStyle w:val="af0"/>
        <w:rPr>
          <w:rtl/>
        </w:rPr>
      </w:pPr>
      <w:r>
        <w:rPr>
          <w:rFonts w:hint="eastAsia"/>
          <w:rtl/>
        </w:rPr>
        <w:t>נסים</w:t>
      </w:r>
      <w:r>
        <w:rPr>
          <w:rtl/>
        </w:rPr>
        <w:t xml:space="preserve"> זאב (ש"ס):</w:t>
      </w:r>
    </w:p>
    <w:p w14:paraId="6D95C30B" w14:textId="77777777" w:rsidR="00000000" w:rsidRDefault="009B75DB">
      <w:pPr>
        <w:pStyle w:val="a0"/>
        <w:rPr>
          <w:rFonts w:hint="cs"/>
          <w:rtl/>
        </w:rPr>
      </w:pPr>
    </w:p>
    <w:p w14:paraId="25686E84" w14:textId="77777777" w:rsidR="00000000" w:rsidRDefault="009B75DB">
      <w:pPr>
        <w:pStyle w:val="a0"/>
        <w:rPr>
          <w:rFonts w:hint="cs"/>
          <w:rtl/>
        </w:rPr>
      </w:pPr>
      <w:r>
        <w:rPr>
          <w:rFonts w:hint="cs"/>
          <w:rtl/>
        </w:rPr>
        <w:t>זה שמוחמד ברכה משבח אותם, הם כבר ראויים לגינוי.</w:t>
      </w:r>
    </w:p>
    <w:p w14:paraId="326478A0" w14:textId="77777777" w:rsidR="00000000" w:rsidRDefault="009B75DB">
      <w:pPr>
        <w:pStyle w:val="a0"/>
        <w:ind w:firstLine="0"/>
        <w:rPr>
          <w:rFonts w:hint="cs"/>
          <w:rtl/>
        </w:rPr>
      </w:pPr>
    </w:p>
    <w:p w14:paraId="53744E37" w14:textId="77777777" w:rsidR="00000000" w:rsidRDefault="009B75DB">
      <w:pPr>
        <w:pStyle w:val="a"/>
        <w:rPr>
          <w:rtl/>
        </w:rPr>
      </w:pPr>
      <w:bookmarkStart w:id="292" w:name="FS000000563T24_12_2003_14_52_19"/>
      <w:bookmarkStart w:id="293" w:name="_Toc62986499"/>
      <w:bookmarkEnd w:id="292"/>
      <w:r>
        <w:rPr>
          <w:rFonts w:hint="eastAsia"/>
          <w:rtl/>
        </w:rPr>
        <w:t>מאיר</w:t>
      </w:r>
      <w:r>
        <w:rPr>
          <w:rtl/>
        </w:rPr>
        <w:t xml:space="preserve"> פרוש (יהדות התורה):</w:t>
      </w:r>
      <w:bookmarkEnd w:id="293"/>
    </w:p>
    <w:p w14:paraId="2FE987BF" w14:textId="77777777" w:rsidR="00000000" w:rsidRDefault="009B75DB">
      <w:pPr>
        <w:pStyle w:val="a0"/>
        <w:rPr>
          <w:rFonts w:hint="cs"/>
          <w:rtl/>
        </w:rPr>
      </w:pPr>
    </w:p>
    <w:p w14:paraId="2D097637" w14:textId="77777777" w:rsidR="00000000" w:rsidRDefault="009B75DB">
      <w:pPr>
        <w:pStyle w:val="a0"/>
        <w:rPr>
          <w:rFonts w:hint="cs"/>
          <w:rtl/>
        </w:rPr>
      </w:pPr>
      <w:r>
        <w:rPr>
          <w:rFonts w:hint="cs"/>
          <w:rtl/>
        </w:rPr>
        <w:t>אדוני היושב-ראש, חברי הכנסת, ביום שאנחנו ד</w:t>
      </w:r>
      <w:r>
        <w:rPr>
          <w:rFonts w:hint="cs"/>
          <w:rtl/>
        </w:rPr>
        <w:t xml:space="preserve">נים על סירובם של אנשי מילואים מסיירת מטכ"ל לשרת ביהודה, שומרון ועזה, מתפרסם השנתון הסטטיסטי של המועצה הלאומית לשלום הילד, ומה היא הכותרת? </w:t>
      </w:r>
      <w:r>
        <w:rPr>
          <w:rtl/>
        </w:rPr>
        <w:t>–</w:t>
      </w:r>
      <w:r>
        <w:rPr>
          <w:rFonts w:hint="cs"/>
          <w:rtl/>
        </w:rPr>
        <w:t xml:space="preserve"> "מצב הילדים 2003 </w:t>
      </w:r>
      <w:r>
        <w:rPr>
          <w:rtl/>
        </w:rPr>
        <w:t>–</w:t>
      </w:r>
      <w:r>
        <w:rPr>
          <w:rFonts w:hint="cs"/>
          <w:rtl/>
        </w:rPr>
        <w:t xml:space="preserve"> מתגייסים פחות". כך נאמר: "אחוז המתגייסים לצה"ל מקרב הבנים צנח לראשונה מתחת לרף ה-80%. בשנת 2002 ה</w:t>
      </w:r>
      <w:r>
        <w:rPr>
          <w:rFonts w:hint="cs"/>
          <w:rtl/>
        </w:rPr>
        <w:t xml:space="preserve">תגייסו לצה"ל רק 79.8% מהבנים. לצורך השוואה, ב-1992 התגייסו 83.7% מהבנים". זה קרוב ל-4%. </w:t>
      </w:r>
    </w:p>
    <w:p w14:paraId="5F08EEED" w14:textId="77777777" w:rsidR="00000000" w:rsidRDefault="009B75DB">
      <w:pPr>
        <w:pStyle w:val="a0"/>
        <w:rPr>
          <w:rFonts w:hint="cs"/>
          <w:rtl/>
        </w:rPr>
      </w:pPr>
    </w:p>
    <w:p w14:paraId="74C2D6DB" w14:textId="77777777" w:rsidR="00000000" w:rsidRDefault="009B75DB">
      <w:pPr>
        <w:pStyle w:val="a0"/>
        <w:rPr>
          <w:rFonts w:hint="cs"/>
          <w:rtl/>
        </w:rPr>
      </w:pPr>
      <w:r>
        <w:rPr>
          <w:rFonts w:hint="cs"/>
          <w:rtl/>
        </w:rPr>
        <w:t>אנחנו לא סרבנים. זו סתם הפקרות של איש הישר בעיניו יעשה. אנחנו לא מעודדים, חלילה, סרבנות, אבל גם אנחנו, שמבקשים הסדר ללומדי תורה, יודעים שלא גדלנו בהיקפים כאלה של 4% נ</w:t>
      </w:r>
      <w:r>
        <w:rPr>
          <w:rFonts w:hint="cs"/>
          <w:rtl/>
        </w:rPr>
        <w:t xml:space="preserve">וספים. לצערי, הסרבנות היא זו שמחלחלת בקרב הנוער, ובתירוץ כזה או אחר משתמטים משירות צבאי. </w:t>
      </w:r>
    </w:p>
    <w:p w14:paraId="71B98AD0" w14:textId="77777777" w:rsidR="00000000" w:rsidRDefault="009B75DB">
      <w:pPr>
        <w:pStyle w:val="a0"/>
        <w:ind w:firstLine="0"/>
        <w:rPr>
          <w:rFonts w:hint="cs"/>
          <w:rtl/>
        </w:rPr>
      </w:pPr>
    </w:p>
    <w:p w14:paraId="760F461F" w14:textId="77777777" w:rsidR="00000000" w:rsidRDefault="009B75DB">
      <w:pPr>
        <w:pStyle w:val="af0"/>
        <w:rPr>
          <w:rtl/>
        </w:rPr>
      </w:pPr>
      <w:r>
        <w:rPr>
          <w:rFonts w:hint="eastAsia"/>
          <w:rtl/>
        </w:rPr>
        <w:t>אבשלום</w:t>
      </w:r>
      <w:r>
        <w:rPr>
          <w:rtl/>
        </w:rPr>
        <w:t xml:space="preserve"> וילן (מרצ):</w:t>
      </w:r>
    </w:p>
    <w:p w14:paraId="4301F724" w14:textId="77777777" w:rsidR="00000000" w:rsidRDefault="009B75DB">
      <w:pPr>
        <w:pStyle w:val="a0"/>
        <w:rPr>
          <w:rFonts w:hint="cs"/>
          <w:rtl/>
        </w:rPr>
      </w:pPr>
    </w:p>
    <w:p w14:paraId="3D72FEDD" w14:textId="77777777" w:rsidR="00000000" w:rsidRDefault="009B75DB">
      <w:pPr>
        <w:pStyle w:val="a0"/>
        <w:rPr>
          <w:rFonts w:hint="cs"/>
          <w:rtl/>
        </w:rPr>
      </w:pPr>
      <w:r>
        <w:rPr>
          <w:rFonts w:hint="cs"/>
          <w:rtl/>
        </w:rPr>
        <w:t>אולי אתם תחליפו אותם.</w:t>
      </w:r>
    </w:p>
    <w:p w14:paraId="7FA83581" w14:textId="77777777" w:rsidR="00000000" w:rsidRDefault="009B75DB">
      <w:pPr>
        <w:pStyle w:val="a0"/>
        <w:ind w:firstLine="0"/>
        <w:rPr>
          <w:rFonts w:hint="cs"/>
          <w:rtl/>
        </w:rPr>
      </w:pPr>
    </w:p>
    <w:p w14:paraId="7319922B" w14:textId="77777777" w:rsidR="00000000" w:rsidRDefault="009B75DB">
      <w:pPr>
        <w:pStyle w:val="af1"/>
        <w:rPr>
          <w:rtl/>
        </w:rPr>
      </w:pPr>
      <w:r>
        <w:rPr>
          <w:rtl/>
        </w:rPr>
        <w:t>היו"ר נסים דהן:</w:t>
      </w:r>
    </w:p>
    <w:p w14:paraId="370962A6" w14:textId="77777777" w:rsidR="00000000" w:rsidRDefault="009B75DB">
      <w:pPr>
        <w:pStyle w:val="a0"/>
        <w:rPr>
          <w:rtl/>
        </w:rPr>
      </w:pPr>
    </w:p>
    <w:p w14:paraId="7E1A4AD9" w14:textId="77777777" w:rsidR="00000000" w:rsidRDefault="009B75DB">
      <w:pPr>
        <w:pStyle w:val="a0"/>
        <w:rPr>
          <w:rFonts w:hint="cs"/>
          <w:rtl/>
        </w:rPr>
      </w:pPr>
      <w:r>
        <w:rPr>
          <w:rFonts w:hint="cs"/>
          <w:rtl/>
        </w:rPr>
        <w:t>תודה רבה. חבר הכנסת מרגי, בבקשה.</w:t>
      </w:r>
    </w:p>
    <w:p w14:paraId="51B67126" w14:textId="77777777" w:rsidR="00000000" w:rsidRDefault="009B75DB">
      <w:pPr>
        <w:pStyle w:val="a0"/>
        <w:ind w:firstLine="0"/>
        <w:rPr>
          <w:rFonts w:hint="cs"/>
          <w:rtl/>
        </w:rPr>
      </w:pPr>
    </w:p>
    <w:p w14:paraId="5F1FA4A1" w14:textId="77777777" w:rsidR="00000000" w:rsidRDefault="009B75DB">
      <w:pPr>
        <w:pStyle w:val="a"/>
        <w:rPr>
          <w:rtl/>
        </w:rPr>
      </w:pPr>
      <w:bookmarkStart w:id="294" w:name="FS000001056T24_12_2003_14_54_46"/>
      <w:bookmarkStart w:id="295" w:name="_Toc62986500"/>
      <w:bookmarkEnd w:id="294"/>
      <w:r>
        <w:rPr>
          <w:rFonts w:hint="eastAsia"/>
          <w:rtl/>
        </w:rPr>
        <w:t>יעקב</w:t>
      </w:r>
      <w:r>
        <w:rPr>
          <w:rtl/>
        </w:rPr>
        <w:t xml:space="preserve"> מרגי (ש"ס):</w:t>
      </w:r>
      <w:bookmarkEnd w:id="295"/>
    </w:p>
    <w:p w14:paraId="5BFBAEEB" w14:textId="77777777" w:rsidR="00000000" w:rsidRDefault="009B75DB">
      <w:pPr>
        <w:pStyle w:val="a0"/>
        <w:rPr>
          <w:rFonts w:hint="cs"/>
          <w:rtl/>
        </w:rPr>
      </w:pPr>
    </w:p>
    <w:p w14:paraId="617265EE" w14:textId="77777777" w:rsidR="00000000" w:rsidRDefault="009B75DB">
      <w:pPr>
        <w:pStyle w:val="a0"/>
        <w:rPr>
          <w:rFonts w:hint="cs"/>
          <w:rtl/>
        </w:rPr>
      </w:pPr>
      <w:r>
        <w:rPr>
          <w:rFonts w:hint="cs"/>
          <w:rtl/>
        </w:rPr>
        <w:t xml:space="preserve">אדוני היושב-ראש, חברי חברי הכנסת, לצערי הרב, הסרבנות </w:t>
      </w:r>
      <w:r>
        <w:rPr>
          <w:rFonts w:hint="cs"/>
          <w:rtl/>
        </w:rPr>
        <w:t xml:space="preserve">היא תופעה שצריך לחסל אותה מן השורש. למה אמרתי לצערי הרב? כי אינני רואה שהממשלה נוגעת בשורש הבעיה. אני יכול רק להבין מה הוביל אותם לכך. אם אנחנו רואים את מחול השדים שמתחולל סביב ירושה על כיסאו של ראש הממשלה, וכל אחד מוכר נכסים שהם לא שלו </w:t>
      </w:r>
      <w:r>
        <w:rPr>
          <w:rtl/>
        </w:rPr>
        <w:t>–</w:t>
      </w:r>
      <w:r>
        <w:rPr>
          <w:rFonts w:hint="cs"/>
          <w:rtl/>
        </w:rPr>
        <w:t xml:space="preserve"> אדוני סגן השר אמר</w:t>
      </w:r>
      <w:r>
        <w:rPr>
          <w:rFonts w:hint="cs"/>
          <w:rtl/>
        </w:rPr>
        <w:t>, שהסמלים והדרגות והסיכות הם לא שלהם - הנכסים הם לא של חברי מרכז הליכוד, וכדאי שהממשלה תתעשת לפני שיהיה מאוחר.</w:t>
      </w:r>
    </w:p>
    <w:p w14:paraId="7CBD3F43" w14:textId="77777777" w:rsidR="00000000" w:rsidRDefault="009B75DB">
      <w:pPr>
        <w:pStyle w:val="a0"/>
        <w:ind w:firstLine="0"/>
        <w:rPr>
          <w:rFonts w:hint="cs"/>
          <w:rtl/>
        </w:rPr>
      </w:pPr>
    </w:p>
    <w:p w14:paraId="0330EB73" w14:textId="77777777" w:rsidR="00000000" w:rsidRDefault="009B75DB">
      <w:pPr>
        <w:pStyle w:val="af1"/>
        <w:rPr>
          <w:rtl/>
        </w:rPr>
      </w:pPr>
      <w:r>
        <w:rPr>
          <w:rtl/>
        </w:rPr>
        <w:t>היו"ר נסים דהן:</w:t>
      </w:r>
    </w:p>
    <w:p w14:paraId="06C542DE" w14:textId="77777777" w:rsidR="00000000" w:rsidRDefault="009B75DB">
      <w:pPr>
        <w:pStyle w:val="a0"/>
        <w:rPr>
          <w:rtl/>
        </w:rPr>
      </w:pPr>
    </w:p>
    <w:p w14:paraId="58A2F8F2" w14:textId="77777777" w:rsidR="00000000" w:rsidRDefault="009B75DB">
      <w:pPr>
        <w:pStyle w:val="a0"/>
        <w:rPr>
          <w:rFonts w:hint="cs"/>
          <w:rtl/>
        </w:rPr>
      </w:pPr>
      <w:r>
        <w:rPr>
          <w:rFonts w:hint="cs"/>
          <w:rtl/>
        </w:rPr>
        <w:t xml:space="preserve">תודה רבה. חבר הכנסת יצחק כהן, בבקשה. אחריו </w:t>
      </w:r>
      <w:r>
        <w:rPr>
          <w:rtl/>
        </w:rPr>
        <w:t>–</w:t>
      </w:r>
      <w:r>
        <w:rPr>
          <w:rFonts w:hint="cs"/>
          <w:rtl/>
        </w:rPr>
        <w:t xml:space="preserve"> חבר הכנסת מגלי והבה.</w:t>
      </w:r>
    </w:p>
    <w:p w14:paraId="7F353285" w14:textId="77777777" w:rsidR="00000000" w:rsidRDefault="009B75DB">
      <w:pPr>
        <w:pStyle w:val="a0"/>
        <w:ind w:firstLine="0"/>
        <w:rPr>
          <w:rFonts w:hint="cs"/>
          <w:rtl/>
        </w:rPr>
      </w:pPr>
    </w:p>
    <w:p w14:paraId="36E00856" w14:textId="77777777" w:rsidR="00000000" w:rsidRDefault="009B75DB">
      <w:pPr>
        <w:pStyle w:val="a"/>
        <w:rPr>
          <w:rtl/>
        </w:rPr>
      </w:pPr>
      <w:bookmarkStart w:id="296" w:name="FS000000580T24_12_2003_14_56_06"/>
      <w:bookmarkStart w:id="297" w:name="_Toc62986501"/>
      <w:bookmarkEnd w:id="296"/>
      <w:r>
        <w:rPr>
          <w:rFonts w:hint="eastAsia"/>
          <w:rtl/>
        </w:rPr>
        <w:t>יצחק</w:t>
      </w:r>
      <w:r>
        <w:rPr>
          <w:rtl/>
        </w:rPr>
        <w:t xml:space="preserve"> כהן (ש"ס):</w:t>
      </w:r>
      <w:bookmarkEnd w:id="297"/>
    </w:p>
    <w:p w14:paraId="4BAC93FF" w14:textId="77777777" w:rsidR="00000000" w:rsidRDefault="009B75DB">
      <w:pPr>
        <w:pStyle w:val="a0"/>
        <w:rPr>
          <w:rFonts w:hint="cs"/>
          <w:rtl/>
        </w:rPr>
      </w:pPr>
    </w:p>
    <w:p w14:paraId="36B685CA" w14:textId="77777777" w:rsidR="00000000" w:rsidRDefault="009B75DB">
      <w:pPr>
        <w:pStyle w:val="a0"/>
        <w:rPr>
          <w:rFonts w:hint="cs"/>
          <w:rtl/>
        </w:rPr>
      </w:pPr>
      <w:r>
        <w:rPr>
          <w:rFonts w:hint="cs"/>
          <w:rtl/>
        </w:rPr>
        <w:t xml:space="preserve">אדוני היושב-ראש, תרשה לי תחילה להתייחס למה </w:t>
      </w:r>
      <w:r>
        <w:rPr>
          <w:rFonts w:hint="cs"/>
          <w:rtl/>
        </w:rPr>
        <w:t>שקרה פה היום. נפל דבר בישראל. כל כך סמלי שזה קרה בעיצומם של ימי חנוכה. בימים ההם בזמן הזה גם היה איזה שלטון שאמר להם, כתבו לכם על קרן השור, שאין להם חלק - אינני רוצה להגיד את המשך הפסוק. דבר חמור שאין כדוגמתו. היה לא תהיה. בתי-הדין לא יהיו תחת פיקוחו של טו</w:t>
      </w:r>
      <w:r>
        <w:rPr>
          <w:rFonts w:hint="cs"/>
          <w:rtl/>
        </w:rPr>
        <w:t xml:space="preserve">מי לפיד, וזה לא יעזור לו. </w:t>
      </w:r>
    </w:p>
    <w:p w14:paraId="13375C4B" w14:textId="77777777" w:rsidR="00000000" w:rsidRDefault="009B75DB">
      <w:pPr>
        <w:pStyle w:val="a0"/>
        <w:rPr>
          <w:rFonts w:hint="cs"/>
          <w:rtl/>
        </w:rPr>
      </w:pPr>
    </w:p>
    <w:p w14:paraId="4DDC6EC7" w14:textId="77777777" w:rsidR="00000000" w:rsidRDefault="009B75DB">
      <w:pPr>
        <w:pStyle w:val="a0"/>
        <w:rPr>
          <w:rFonts w:hint="cs"/>
          <w:rtl/>
        </w:rPr>
      </w:pPr>
      <w:r>
        <w:rPr>
          <w:rFonts w:hint="cs"/>
          <w:rtl/>
        </w:rPr>
        <w:t xml:space="preserve">עכשיו לענייננו, אדוני. אנחנו נגד הסרבנות, וצריך להוקיע את התופעה הזאת. אבל תסביר לי, אדוני היושב-ראש, מה אתם רוצים מאותם בחורים נפלאים, ואני במקרה מכיר את הסרבן </w:t>
      </w:r>
      <w:r>
        <w:rPr>
          <w:rtl/>
        </w:rPr>
        <w:t>–</w:t>
      </w:r>
      <w:r>
        <w:rPr>
          <w:rFonts w:hint="cs"/>
          <w:rtl/>
        </w:rPr>
        <w:t xml:space="preserve"> אי-אפשר לקרוא לו סרבן </w:t>
      </w:r>
      <w:r>
        <w:rPr>
          <w:rtl/>
        </w:rPr>
        <w:t>–</w:t>
      </w:r>
      <w:r>
        <w:rPr>
          <w:rFonts w:hint="cs"/>
          <w:rtl/>
        </w:rPr>
        <w:t xml:space="preserve"> תת-אלוף ספקטור יפתח, שהיה בתקופת מלחמת יו</w:t>
      </w:r>
      <w:r>
        <w:rPr>
          <w:rFonts w:hint="cs"/>
          <w:rtl/>
        </w:rPr>
        <w:t xml:space="preserve">ם הכיפורים מפקד הטייסת שלי. להוקיע אחד כזה, כמו שמוקיעים אותו, זה דבר חמור. אסור לעשות את זה. הוא יהודי יקר. אם ללימור לבנת מותר להציג תוכנית, ולאהוד אולמרט, שבקושי רואים אותו פה, מותר להציג תוכנית, ולשרון תוכנית, וללפיד תוכנית מצחיקה </w:t>
      </w:r>
      <w:r>
        <w:rPr>
          <w:rtl/>
        </w:rPr>
        <w:t>–</w:t>
      </w:r>
      <w:r>
        <w:rPr>
          <w:rFonts w:hint="cs"/>
          <w:rtl/>
        </w:rPr>
        <w:t xml:space="preserve"> כל אחד מציג תוכנית,</w:t>
      </w:r>
      <w:r>
        <w:rPr>
          <w:rFonts w:hint="cs"/>
          <w:rtl/>
        </w:rPr>
        <w:t xml:space="preserve"> מה אתם רוצים מהלוחמים האלה? להם אסור להציג תוכנית? אלה הכלים שיש להם. הם לא מסוגלים לבוא לכאן, הם לא יכולים לעלות על הדוכן הזה, הם לא יכולים להתכנס בגני- התערוכה, במרכז הליכוד. אלה הכלים שיש להם. </w:t>
      </w:r>
    </w:p>
    <w:p w14:paraId="1C92B7B7" w14:textId="77777777" w:rsidR="00000000" w:rsidRDefault="009B75DB">
      <w:pPr>
        <w:pStyle w:val="a0"/>
        <w:rPr>
          <w:rFonts w:hint="cs"/>
          <w:rtl/>
        </w:rPr>
      </w:pPr>
    </w:p>
    <w:p w14:paraId="439E9EC7" w14:textId="77777777" w:rsidR="00000000" w:rsidRDefault="009B75DB">
      <w:pPr>
        <w:pStyle w:val="a0"/>
        <w:rPr>
          <w:rFonts w:hint="cs"/>
          <w:rtl/>
        </w:rPr>
      </w:pPr>
      <w:r>
        <w:rPr>
          <w:rFonts w:hint="cs"/>
          <w:rtl/>
        </w:rPr>
        <w:t>אף אחד לא בא לומר שתופעת הסרבנות היא תופעה נכונה. זו תופע</w:t>
      </w:r>
      <w:r>
        <w:rPr>
          <w:rFonts w:hint="cs"/>
          <w:rtl/>
        </w:rPr>
        <w:t>ה פסולה וצריך להוקיע אותה, וצריך לומר להם. אבל יכול להיות שהגיעו מים עד נפש. אם כל זב ומצורע וטמא לנפש מגיש תוכנית, וכל אחד עושה במדינה הזאת כבתוך שלו, מה אתם רוצים מהאנשים האלה, כדוגמתו של יפתח ספקטור שאני מכיר אותו אישית?</w:t>
      </w:r>
    </w:p>
    <w:p w14:paraId="373E1415" w14:textId="77777777" w:rsidR="00000000" w:rsidRDefault="009B75DB">
      <w:pPr>
        <w:pStyle w:val="a0"/>
        <w:rPr>
          <w:rFonts w:hint="cs"/>
          <w:rtl/>
        </w:rPr>
      </w:pPr>
    </w:p>
    <w:p w14:paraId="639530A9" w14:textId="77777777" w:rsidR="00000000" w:rsidRDefault="009B75DB">
      <w:pPr>
        <w:pStyle w:val="a0"/>
        <w:rPr>
          <w:rFonts w:hint="cs"/>
          <w:rtl/>
        </w:rPr>
      </w:pPr>
      <w:r>
        <w:rPr>
          <w:rFonts w:hint="cs"/>
          <w:rtl/>
        </w:rPr>
        <w:t>אדוני היושב-ראש, יש להוקיע את ה</w:t>
      </w:r>
      <w:r>
        <w:rPr>
          <w:rFonts w:hint="cs"/>
          <w:rtl/>
        </w:rPr>
        <w:t>סרבנות, אסור להוקיע את הלוחמים ואת הטייסים, בשום פנים ואופן.</w:t>
      </w:r>
    </w:p>
    <w:p w14:paraId="6D78A4B9" w14:textId="77777777" w:rsidR="00000000" w:rsidRDefault="009B75DB">
      <w:pPr>
        <w:pStyle w:val="a0"/>
        <w:ind w:firstLine="0"/>
        <w:rPr>
          <w:rFonts w:hint="cs"/>
          <w:rtl/>
        </w:rPr>
      </w:pPr>
    </w:p>
    <w:p w14:paraId="48544B89" w14:textId="77777777" w:rsidR="00000000" w:rsidRDefault="009B75DB">
      <w:pPr>
        <w:pStyle w:val="af1"/>
        <w:rPr>
          <w:rtl/>
        </w:rPr>
      </w:pPr>
      <w:r>
        <w:rPr>
          <w:rtl/>
        </w:rPr>
        <w:t>היו"ר נסים דהן:</w:t>
      </w:r>
    </w:p>
    <w:p w14:paraId="64E2AA33" w14:textId="77777777" w:rsidR="00000000" w:rsidRDefault="009B75DB">
      <w:pPr>
        <w:pStyle w:val="a0"/>
        <w:rPr>
          <w:rtl/>
        </w:rPr>
      </w:pPr>
    </w:p>
    <w:p w14:paraId="66A841CA" w14:textId="77777777" w:rsidR="00000000" w:rsidRDefault="009B75DB">
      <w:pPr>
        <w:pStyle w:val="a0"/>
        <w:rPr>
          <w:rFonts w:hint="cs"/>
          <w:rtl/>
        </w:rPr>
      </w:pPr>
      <w:r>
        <w:rPr>
          <w:rFonts w:hint="cs"/>
          <w:rtl/>
        </w:rPr>
        <w:t>תודה רבה. חבר הכנסת מגלי והבה, בבקשה.</w:t>
      </w:r>
    </w:p>
    <w:p w14:paraId="5FF0C55D" w14:textId="77777777" w:rsidR="00000000" w:rsidRDefault="009B75DB">
      <w:pPr>
        <w:pStyle w:val="a0"/>
        <w:ind w:firstLine="0"/>
        <w:rPr>
          <w:rFonts w:hint="cs"/>
          <w:rtl/>
        </w:rPr>
      </w:pPr>
    </w:p>
    <w:p w14:paraId="32D0589A" w14:textId="77777777" w:rsidR="00000000" w:rsidRDefault="009B75DB">
      <w:pPr>
        <w:pStyle w:val="af0"/>
        <w:rPr>
          <w:rtl/>
        </w:rPr>
      </w:pPr>
      <w:r>
        <w:rPr>
          <w:rFonts w:hint="eastAsia"/>
          <w:rtl/>
        </w:rPr>
        <w:t>אופיר</w:t>
      </w:r>
      <w:r>
        <w:rPr>
          <w:rtl/>
        </w:rPr>
        <w:t xml:space="preserve"> פינס-פז (העבודה-מימד):</w:t>
      </w:r>
    </w:p>
    <w:p w14:paraId="7DE3E149" w14:textId="77777777" w:rsidR="00000000" w:rsidRDefault="009B75DB">
      <w:pPr>
        <w:pStyle w:val="a0"/>
        <w:rPr>
          <w:rFonts w:hint="cs"/>
          <w:rtl/>
        </w:rPr>
      </w:pPr>
    </w:p>
    <w:p w14:paraId="2A46A974" w14:textId="77777777" w:rsidR="00000000" w:rsidRDefault="009B75DB">
      <w:pPr>
        <w:pStyle w:val="a0"/>
        <w:rPr>
          <w:rFonts w:hint="cs"/>
          <w:rtl/>
        </w:rPr>
      </w:pPr>
      <w:r>
        <w:rPr>
          <w:rFonts w:hint="cs"/>
          <w:rtl/>
        </w:rPr>
        <w:t xml:space="preserve">דברי אלוהים חיים. </w:t>
      </w:r>
    </w:p>
    <w:p w14:paraId="73DF8B66" w14:textId="77777777" w:rsidR="00000000" w:rsidRDefault="009B75DB">
      <w:pPr>
        <w:pStyle w:val="a0"/>
        <w:ind w:firstLine="0"/>
        <w:rPr>
          <w:rFonts w:hint="cs"/>
          <w:rtl/>
        </w:rPr>
      </w:pPr>
    </w:p>
    <w:p w14:paraId="61F3B419" w14:textId="77777777" w:rsidR="00000000" w:rsidRDefault="009B75DB">
      <w:pPr>
        <w:pStyle w:val="af1"/>
        <w:rPr>
          <w:rtl/>
        </w:rPr>
      </w:pPr>
      <w:r>
        <w:rPr>
          <w:rtl/>
        </w:rPr>
        <w:t>היו"ר נסים דהן:</w:t>
      </w:r>
    </w:p>
    <w:p w14:paraId="5D512096" w14:textId="77777777" w:rsidR="00000000" w:rsidRDefault="009B75DB">
      <w:pPr>
        <w:pStyle w:val="a0"/>
        <w:rPr>
          <w:rtl/>
        </w:rPr>
      </w:pPr>
    </w:p>
    <w:p w14:paraId="0C5BFDDA" w14:textId="77777777" w:rsidR="00000000" w:rsidRDefault="009B75DB">
      <w:pPr>
        <w:pStyle w:val="a0"/>
        <w:rPr>
          <w:rFonts w:hint="cs"/>
          <w:rtl/>
        </w:rPr>
      </w:pPr>
      <w:r>
        <w:rPr>
          <w:rFonts w:hint="cs"/>
          <w:rtl/>
        </w:rPr>
        <w:t xml:space="preserve">אחריו - חבר הכנסת אבשלום וילן. אחריו </w:t>
      </w:r>
      <w:r>
        <w:rPr>
          <w:rtl/>
        </w:rPr>
        <w:t>–</w:t>
      </w:r>
      <w:r>
        <w:rPr>
          <w:rFonts w:hint="cs"/>
          <w:rtl/>
        </w:rPr>
        <w:t xml:space="preserve"> חבר הכנסת אופיר פינס-פז. תוכל לח</w:t>
      </w:r>
      <w:r>
        <w:rPr>
          <w:rFonts w:hint="cs"/>
          <w:rtl/>
        </w:rPr>
        <w:t>זור על דברי אלוקים חיים.</w:t>
      </w:r>
    </w:p>
    <w:p w14:paraId="40264220" w14:textId="77777777" w:rsidR="00000000" w:rsidRDefault="009B75DB">
      <w:pPr>
        <w:pStyle w:val="a0"/>
        <w:ind w:firstLine="0"/>
        <w:rPr>
          <w:rFonts w:hint="cs"/>
          <w:rtl/>
        </w:rPr>
      </w:pPr>
    </w:p>
    <w:p w14:paraId="16C3ACBB" w14:textId="77777777" w:rsidR="00000000" w:rsidRDefault="009B75DB">
      <w:pPr>
        <w:pStyle w:val="a"/>
        <w:rPr>
          <w:rtl/>
        </w:rPr>
      </w:pPr>
      <w:bookmarkStart w:id="298" w:name="FS000001030T24_12_2003_15_01_37"/>
      <w:bookmarkStart w:id="299" w:name="_Toc62986502"/>
      <w:bookmarkEnd w:id="298"/>
      <w:r>
        <w:rPr>
          <w:rFonts w:hint="eastAsia"/>
          <w:rtl/>
        </w:rPr>
        <w:t>מגלי</w:t>
      </w:r>
      <w:r>
        <w:rPr>
          <w:rtl/>
        </w:rPr>
        <w:t xml:space="preserve"> והבה (הליכוד):</w:t>
      </w:r>
      <w:bookmarkEnd w:id="299"/>
    </w:p>
    <w:p w14:paraId="6BC63302" w14:textId="77777777" w:rsidR="00000000" w:rsidRDefault="009B75DB">
      <w:pPr>
        <w:pStyle w:val="a0"/>
        <w:rPr>
          <w:rFonts w:hint="cs"/>
          <w:rtl/>
        </w:rPr>
      </w:pPr>
    </w:p>
    <w:p w14:paraId="2D9FD2F5" w14:textId="77777777" w:rsidR="00000000" w:rsidRDefault="009B75DB">
      <w:pPr>
        <w:pStyle w:val="a0"/>
        <w:rPr>
          <w:rFonts w:hint="cs"/>
          <w:rtl/>
        </w:rPr>
      </w:pPr>
      <w:r>
        <w:rPr>
          <w:rFonts w:hint="cs"/>
          <w:rtl/>
        </w:rPr>
        <w:t>אדוני היושב-ראש, חברי הכנסת, אני רוצה להתייחס לפן אחד בנושא הסרבנות, כיצד הדבר מתפרש בצד השני, במדינות השכנות. יצא לי להופיע לפני שנתיים ב"אל-ג'זירה", בתוכנית שהתייחסה לסרבנות אז. השאלה שנשאלה וריחפה באוויר הי</w:t>
      </w:r>
      <w:r>
        <w:rPr>
          <w:rFonts w:hint="cs"/>
          <w:rtl/>
        </w:rPr>
        <w:t>תה, האם המוסד הצבאי של ישראל מתחיל להתפורר. הדיון נמשך כשעתיים, והשתתפו בו רבים מהעולם הערבי, וגם הם וגם המנחה, כל מה שהם הבינו זה שתחילתה של הסרבנות היא תחילת התפוררותו של המוסד הצבאי הישראלי והתפוררותה של מדינת ישראל. אני אומר: טעות בידיהם. אני מגנה את ה</w:t>
      </w:r>
      <w:r>
        <w:rPr>
          <w:rFonts w:hint="cs"/>
          <w:rtl/>
        </w:rPr>
        <w:t xml:space="preserve">סרבנים, ואני אומר להם כאיש צבא </w:t>
      </w:r>
      <w:r>
        <w:rPr>
          <w:rtl/>
        </w:rPr>
        <w:t>–</w:t>
      </w:r>
      <w:r>
        <w:rPr>
          <w:rFonts w:hint="cs"/>
          <w:rtl/>
        </w:rPr>
        <w:t xml:space="preserve"> זה לא הדרך. </w:t>
      </w:r>
    </w:p>
    <w:p w14:paraId="676CC4F6" w14:textId="77777777" w:rsidR="00000000" w:rsidRDefault="009B75DB">
      <w:pPr>
        <w:pStyle w:val="a0"/>
        <w:ind w:firstLine="0"/>
        <w:rPr>
          <w:rFonts w:hint="cs"/>
          <w:rtl/>
        </w:rPr>
      </w:pPr>
    </w:p>
    <w:p w14:paraId="52CD07E7" w14:textId="77777777" w:rsidR="00000000" w:rsidRDefault="009B75DB">
      <w:pPr>
        <w:pStyle w:val="af0"/>
        <w:rPr>
          <w:rtl/>
        </w:rPr>
      </w:pPr>
      <w:r>
        <w:rPr>
          <w:rFonts w:hint="eastAsia"/>
          <w:rtl/>
        </w:rPr>
        <w:t>אחמד</w:t>
      </w:r>
      <w:r>
        <w:rPr>
          <w:rtl/>
        </w:rPr>
        <w:t xml:space="preserve"> טיבי (חד"ש-תע"ל):</w:t>
      </w:r>
    </w:p>
    <w:p w14:paraId="1EB51065" w14:textId="77777777" w:rsidR="00000000" w:rsidRDefault="009B75DB">
      <w:pPr>
        <w:pStyle w:val="a0"/>
        <w:rPr>
          <w:rFonts w:hint="cs"/>
          <w:rtl/>
        </w:rPr>
      </w:pPr>
    </w:p>
    <w:p w14:paraId="2342C69D" w14:textId="77777777" w:rsidR="00000000" w:rsidRDefault="009B75DB">
      <w:pPr>
        <w:pStyle w:val="a0"/>
        <w:rPr>
          <w:rFonts w:hint="cs"/>
          <w:rtl/>
        </w:rPr>
      </w:pPr>
      <w:r>
        <w:rPr>
          <w:rFonts w:hint="cs"/>
          <w:rtl/>
        </w:rPr>
        <w:t xml:space="preserve">זו לא הדרך. </w:t>
      </w:r>
    </w:p>
    <w:p w14:paraId="53CA394B" w14:textId="77777777" w:rsidR="00000000" w:rsidRDefault="009B75DB">
      <w:pPr>
        <w:pStyle w:val="a0"/>
        <w:rPr>
          <w:rFonts w:hint="cs"/>
          <w:rtl/>
        </w:rPr>
      </w:pPr>
    </w:p>
    <w:p w14:paraId="1004DE4C" w14:textId="77777777" w:rsidR="00000000" w:rsidRDefault="009B75DB">
      <w:pPr>
        <w:pStyle w:val="af0"/>
        <w:rPr>
          <w:rtl/>
        </w:rPr>
      </w:pPr>
      <w:r>
        <w:rPr>
          <w:rFonts w:hint="eastAsia"/>
          <w:rtl/>
        </w:rPr>
        <w:t>אופיר</w:t>
      </w:r>
      <w:r>
        <w:rPr>
          <w:rtl/>
        </w:rPr>
        <w:t xml:space="preserve"> פינס-פז (העבודה-מימד):</w:t>
      </w:r>
    </w:p>
    <w:p w14:paraId="25D0BA3D" w14:textId="77777777" w:rsidR="00000000" w:rsidRDefault="009B75DB">
      <w:pPr>
        <w:pStyle w:val="a0"/>
        <w:rPr>
          <w:rFonts w:hint="cs"/>
          <w:rtl/>
        </w:rPr>
      </w:pPr>
    </w:p>
    <w:p w14:paraId="53858B94" w14:textId="77777777" w:rsidR="00000000" w:rsidRDefault="009B75DB">
      <w:pPr>
        <w:pStyle w:val="a0"/>
        <w:rPr>
          <w:rFonts w:hint="cs"/>
          <w:rtl/>
        </w:rPr>
      </w:pPr>
      <w:r>
        <w:rPr>
          <w:rFonts w:hint="cs"/>
          <w:rtl/>
        </w:rPr>
        <w:t>לא, זו לא הדרך, בחולם.</w:t>
      </w:r>
    </w:p>
    <w:p w14:paraId="4548894D" w14:textId="77777777" w:rsidR="00000000" w:rsidRDefault="009B75DB">
      <w:pPr>
        <w:pStyle w:val="a0"/>
        <w:ind w:firstLine="0"/>
        <w:rPr>
          <w:rFonts w:hint="cs"/>
          <w:rtl/>
        </w:rPr>
      </w:pPr>
    </w:p>
    <w:p w14:paraId="0AC83554" w14:textId="77777777" w:rsidR="00000000" w:rsidRDefault="009B75DB">
      <w:pPr>
        <w:pStyle w:val="af0"/>
        <w:rPr>
          <w:rtl/>
        </w:rPr>
      </w:pPr>
      <w:r>
        <w:rPr>
          <w:rFonts w:hint="eastAsia"/>
          <w:rtl/>
        </w:rPr>
        <w:t>אחמד</w:t>
      </w:r>
      <w:r>
        <w:rPr>
          <w:rtl/>
        </w:rPr>
        <w:t xml:space="preserve"> טיבי (חד"ש-תע"ל):</w:t>
      </w:r>
    </w:p>
    <w:p w14:paraId="3DB28FA3" w14:textId="77777777" w:rsidR="00000000" w:rsidRDefault="009B75DB">
      <w:pPr>
        <w:pStyle w:val="a0"/>
        <w:rPr>
          <w:rFonts w:hint="cs"/>
          <w:rtl/>
        </w:rPr>
      </w:pPr>
    </w:p>
    <w:p w14:paraId="063D3BEE" w14:textId="77777777" w:rsidR="00000000" w:rsidRDefault="009B75DB">
      <w:pPr>
        <w:pStyle w:val="a0"/>
        <w:rPr>
          <w:rFonts w:hint="cs"/>
          <w:rtl/>
        </w:rPr>
      </w:pPr>
      <w:r>
        <w:rPr>
          <w:rFonts w:hint="cs"/>
          <w:rtl/>
        </w:rPr>
        <w:t xml:space="preserve">זאת הדרך. </w:t>
      </w:r>
    </w:p>
    <w:p w14:paraId="7630D986" w14:textId="77777777" w:rsidR="00000000" w:rsidRDefault="009B75DB">
      <w:pPr>
        <w:pStyle w:val="a0"/>
        <w:ind w:firstLine="0"/>
        <w:rPr>
          <w:rFonts w:hint="cs"/>
          <w:rtl/>
        </w:rPr>
      </w:pPr>
    </w:p>
    <w:p w14:paraId="4B15CF22" w14:textId="77777777" w:rsidR="00000000" w:rsidRDefault="009B75DB">
      <w:pPr>
        <w:pStyle w:val="af1"/>
        <w:rPr>
          <w:rtl/>
        </w:rPr>
      </w:pPr>
      <w:r>
        <w:rPr>
          <w:rtl/>
        </w:rPr>
        <w:t>היו"ר נסים דהן:</w:t>
      </w:r>
    </w:p>
    <w:p w14:paraId="1EB82318" w14:textId="77777777" w:rsidR="00000000" w:rsidRDefault="009B75DB">
      <w:pPr>
        <w:pStyle w:val="a0"/>
        <w:rPr>
          <w:rtl/>
        </w:rPr>
      </w:pPr>
    </w:p>
    <w:p w14:paraId="19271E19" w14:textId="77777777" w:rsidR="00000000" w:rsidRDefault="009B75DB">
      <w:pPr>
        <w:pStyle w:val="a0"/>
        <w:rPr>
          <w:rFonts w:hint="cs"/>
          <w:rtl/>
        </w:rPr>
      </w:pPr>
      <w:r>
        <w:rPr>
          <w:rFonts w:hint="cs"/>
          <w:rtl/>
        </w:rPr>
        <w:t xml:space="preserve">כל הבלשנים והמורים לדקדוק, נא להפסיק את הוויכוח. </w:t>
      </w:r>
    </w:p>
    <w:p w14:paraId="0CBA5869" w14:textId="77777777" w:rsidR="00000000" w:rsidRDefault="009B75DB">
      <w:pPr>
        <w:pStyle w:val="a0"/>
        <w:ind w:firstLine="0"/>
        <w:rPr>
          <w:rFonts w:hint="cs"/>
          <w:rtl/>
        </w:rPr>
      </w:pPr>
    </w:p>
    <w:p w14:paraId="63DE77E1" w14:textId="77777777" w:rsidR="00000000" w:rsidRDefault="009B75DB">
      <w:pPr>
        <w:pStyle w:val="af0"/>
        <w:rPr>
          <w:rtl/>
        </w:rPr>
      </w:pPr>
      <w:r>
        <w:rPr>
          <w:rFonts w:hint="cs"/>
          <w:rtl/>
        </w:rPr>
        <w:t>סגן שר הביטחו</w:t>
      </w:r>
      <w:r>
        <w:rPr>
          <w:rFonts w:hint="cs"/>
          <w:rtl/>
        </w:rPr>
        <w:t xml:space="preserve">ן </w:t>
      </w:r>
      <w:r>
        <w:rPr>
          <w:rFonts w:hint="eastAsia"/>
          <w:rtl/>
        </w:rPr>
        <w:t>זאב</w:t>
      </w:r>
      <w:r>
        <w:rPr>
          <w:rtl/>
        </w:rPr>
        <w:t xml:space="preserve"> בוים:</w:t>
      </w:r>
    </w:p>
    <w:p w14:paraId="68A9D45E" w14:textId="77777777" w:rsidR="00000000" w:rsidRDefault="009B75DB">
      <w:pPr>
        <w:pStyle w:val="a0"/>
        <w:rPr>
          <w:rFonts w:hint="cs"/>
          <w:rtl/>
        </w:rPr>
      </w:pPr>
    </w:p>
    <w:p w14:paraId="56450DFD" w14:textId="77777777" w:rsidR="00000000" w:rsidRDefault="009B75DB">
      <w:pPr>
        <w:pStyle w:val="a0"/>
        <w:rPr>
          <w:rFonts w:hint="cs"/>
          <w:rtl/>
        </w:rPr>
      </w:pPr>
      <w:r>
        <w:rPr>
          <w:rFonts w:hint="cs"/>
          <w:rtl/>
        </w:rPr>
        <w:t xml:space="preserve">זאת לא הדרך. </w:t>
      </w:r>
    </w:p>
    <w:p w14:paraId="323675B5" w14:textId="77777777" w:rsidR="00000000" w:rsidRDefault="009B75DB">
      <w:pPr>
        <w:pStyle w:val="a0"/>
        <w:ind w:firstLine="0"/>
        <w:rPr>
          <w:rFonts w:hint="cs"/>
          <w:rtl/>
        </w:rPr>
      </w:pPr>
    </w:p>
    <w:p w14:paraId="6E4E6F93" w14:textId="77777777" w:rsidR="00000000" w:rsidRDefault="009B75DB">
      <w:pPr>
        <w:pStyle w:val="af1"/>
        <w:rPr>
          <w:rtl/>
        </w:rPr>
      </w:pPr>
      <w:r>
        <w:rPr>
          <w:rtl/>
        </w:rPr>
        <w:t>היו"ר נסים דהן:</w:t>
      </w:r>
    </w:p>
    <w:p w14:paraId="521B5DE7" w14:textId="77777777" w:rsidR="00000000" w:rsidRDefault="009B75DB">
      <w:pPr>
        <w:pStyle w:val="a0"/>
        <w:rPr>
          <w:rtl/>
        </w:rPr>
      </w:pPr>
    </w:p>
    <w:p w14:paraId="7EEE385D" w14:textId="77777777" w:rsidR="00000000" w:rsidRDefault="009B75DB">
      <w:pPr>
        <w:pStyle w:val="a0"/>
        <w:rPr>
          <w:rFonts w:hint="cs"/>
          <w:rtl/>
        </w:rPr>
      </w:pPr>
      <w:r>
        <w:rPr>
          <w:rFonts w:hint="cs"/>
          <w:rtl/>
        </w:rPr>
        <w:t>תודה רבה. אנחנו נעביר את הנושא לוועדת הפירושים.</w:t>
      </w:r>
    </w:p>
    <w:p w14:paraId="13F532A3" w14:textId="77777777" w:rsidR="00000000" w:rsidRDefault="009B75DB">
      <w:pPr>
        <w:pStyle w:val="a0"/>
        <w:rPr>
          <w:rFonts w:hint="cs"/>
          <w:rtl/>
        </w:rPr>
      </w:pPr>
    </w:p>
    <w:p w14:paraId="40A44B97" w14:textId="77777777" w:rsidR="00000000" w:rsidRDefault="009B75DB">
      <w:pPr>
        <w:pStyle w:val="a0"/>
        <w:rPr>
          <w:rFonts w:hint="cs"/>
          <w:rtl/>
        </w:rPr>
      </w:pPr>
      <w:r>
        <w:rPr>
          <w:rFonts w:hint="cs"/>
          <w:rtl/>
        </w:rPr>
        <w:t>חבר הכנסת אבשלום וילן, זו הדרך. בבקשה.</w:t>
      </w:r>
    </w:p>
    <w:p w14:paraId="79F4B86B" w14:textId="77777777" w:rsidR="00000000" w:rsidRDefault="009B75DB">
      <w:pPr>
        <w:pStyle w:val="a0"/>
        <w:ind w:firstLine="0"/>
        <w:rPr>
          <w:rFonts w:hint="cs"/>
          <w:rtl/>
        </w:rPr>
      </w:pPr>
    </w:p>
    <w:p w14:paraId="3C53D589" w14:textId="77777777" w:rsidR="00000000" w:rsidRDefault="009B75DB">
      <w:pPr>
        <w:pStyle w:val="a"/>
        <w:rPr>
          <w:rtl/>
        </w:rPr>
      </w:pPr>
      <w:bookmarkStart w:id="300" w:name="FS000000505T24_12_2003_15_07_24"/>
      <w:bookmarkStart w:id="301" w:name="_Toc62986503"/>
      <w:bookmarkEnd w:id="300"/>
      <w:r>
        <w:rPr>
          <w:rFonts w:hint="eastAsia"/>
          <w:rtl/>
        </w:rPr>
        <w:t>אבשלום</w:t>
      </w:r>
      <w:r>
        <w:rPr>
          <w:rtl/>
        </w:rPr>
        <w:t xml:space="preserve"> וילן (מרצ):</w:t>
      </w:r>
      <w:bookmarkEnd w:id="301"/>
    </w:p>
    <w:p w14:paraId="7733BB90" w14:textId="77777777" w:rsidR="00000000" w:rsidRDefault="009B75DB">
      <w:pPr>
        <w:pStyle w:val="a0"/>
        <w:rPr>
          <w:rFonts w:hint="cs"/>
          <w:rtl/>
        </w:rPr>
      </w:pPr>
    </w:p>
    <w:p w14:paraId="16AF7881" w14:textId="77777777" w:rsidR="00000000" w:rsidRDefault="009B75DB">
      <w:pPr>
        <w:pStyle w:val="a0"/>
        <w:rPr>
          <w:rFonts w:hint="cs"/>
          <w:rtl/>
        </w:rPr>
      </w:pPr>
      <w:r>
        <w:rPr>
          <w:rFonts w:hint="cs"/>
          <w:rtl/>
        </w:rPr>
        <w:t xml:space="preserve">אדוני היושב-ראש, רבותי חברי הכנסת, המכתב שאנחנו דנים בו - במקרה הפעם באמת כמה מחברי הקרובים שם. יצאתי </w:t>
      </w:r>
      <w:r>
        <w:rPr>
          <w:rFonts w:hint="cs"/>
          <w:rtl/>
        </w:rPr>
        <w:t>נגדו מהרגע הראשון, כי אני חושב שאסור להכניס - - -</w:t>
      </w:r>
    </w:p>
    <w:p w14:paraId="64AEA3A2" w14:textId="77777777" w:rsidR="00000000" w:rsidRDefault="009B75DB">
      <w:pPr>
        <w:pStyle w:val="a0"/>
        <w:ind w:firstLine="0"/>
        <w:rPr>
          <w:rFonts w:hint="cs"/>
          <w:rtl/>
        </w:rPr>
      </w:pPr>
    </w:p>
    <w:p w14:paraId="1AC87597" w14:textId="77777777" w:rsidR="00000000" w:rsidRDefault="009B75DB">
      <w:pPr>
        <w:pStyle w:val="af0"/>
        <w:rPr>
          <w:rtl/>
        </w:rPr>
      </w:pPr>
      <w:r>
        <w:rPr>
          <w:rFonts w:hint="eastAsia"/>
          <w:rtl/>
        </w:rPr>
        <w:t>מוחמד</w:t>
      </w:r>
      <w:r>
        <w:rPr>
          <w:rtl/>
        </w:rPr>
        <w:t xml:space="preserve"> ברכה (חד"ש-תע"ל):</w:t>
      </w:r>
    </w:p>
    <w:p w14:paraId="1753DF60" w14:textId="77777777" w:rsidR="00000000" w:rsidRDefault="009B75DB">
      <w:pPr>
        <w:pStyle w:val="a0"/>
        <w:rPr>
          <w:rFonts w:hint="cs"/>
          <w:rtl/>
        </w:rPr>
      </w:pPr>
    </w:p>
    <w:p w14:paraId="07AD1E3A" w14:textId="77777777" w:rsidR="00000000" w:rsidRDefault="009B75DB">
      <w:pPr>
        <w:pStyle w:val="a0"/>
        <w:rPr>
          <w:rFonts w:hint="cs"/>
          <w:rtl/>
        </w:rPr>
      </w:pPr>
      <w:r>
        <w:rPr>
          <w:rFonts w:hint="cs"/>
          <w:rtl/>
        </w:rPr>
        <w:t>איזה חבר אתה, וילן?</w:t>
      </w:r>
    </w:p>
    <w:p w14:paraId="176D3AF7" w14:textId="77777777" w:rsidR="00000000" w:rsidRDefault="009B75DB">
      <w:pPr>
        <w:pStyle w:val="a0"/>
        <w:ind w:firstLine="0"/>
        <w:rPr>
          <w:rFonts w:hint="cs"/>
          <w:rtl/>
        </w:rPr>
      </w:pPr>
    </w:p>
    <w:p w14:paraId="547BC96E" w14:textId="77777777" w:rsidR="00000000" w:rsidRDefault="009B75DB">
      <w:pPr>
        <w:pStyle w:val="af1"/>
        <w:rPr>
          <w:rtl/>
        </w:rPr>
      </w:pPr>
    </w:p>
    <w:p w14:paraId="2BEB678A" w14:textId="77777777" w:rsidR="00000000" w:rsidRDefault="009B75DB">
      <w:pPr>
        <w:pStyle w:val="af1"/>
        <w:rPr>
          <w:rtl/>
        </w:rPr>
      </w:pPr>
      <w:r>
        <w:rPr>
          <w:rtl/>
        </w:rPr>
        <w:t>היו"ר נסים דהן:</w:t>
      </w:r>
    </w:p>
    <w:p w14:paraId="00EFE62A" w14:textId="77777777" w:rsidR="00000000" w:rsidRDefault="009B75DB">
      <w:pPr>
        <w:pStyle w:val="a0"/>
        <w:rPr>
          <w:rtl/>
        </w:rPr>
      </w:pPr>
    </w:p>
    <w:p w14:paraId="0E5D823F" w14:textId="77777777" w:rsidR="00000000" w:rsidRDefault="009B75DB">
      <w:pPr>
        <w:pStyle w:val="a0"/>
        <w:rPr>
          <w:rFonts w:hint="cs"/>
          <w:rtl/>
        </w:rPr>
      </w:pPr>
      <w:r>
        <w:rPr>
          <w:rFonts w:hint="cs"/>
          <w:rtl/>
        </w:rPr>
        <w:t xml:space="preserve">חבר הכנסת מוחמד ברכה, ממתי אתה אומר לאנשים מה לומר? </w:t>
      </w:r>
    </w:p>
    <w:p w14:paraId="345A6C14" w14:textId="77777777" w:rsidR="00000000" w:rsidRDefault="009B75DB">
      <w:pPr>
        <w:pStyle w:val="a0"/>
        <w:ind w:firstLine="0"/>
        <w:rPr>
          <w:rFonts w:hint="cs"/>
          <w:rtl/>
        </w:rPr>
      </w:pPr>
    </w:p>
    <w:p w14:paraId="0BF0FB4C" w14:textId="77777777" w:rsidR="00000000" w:rsidRDefault="009B75DB">
      <w:pPr>
        <w:pStyle w:val="-"/>
        <w:rPr>
          <w:rtl/>
        </w:rPr>
      </w:pPr>
      <w:bookmarkStart w:id="302" w:name="FS000000505T24_12_2003_15_08_27C"/>
      <w:bookmarkEnd w:id="302"/>
      <w:r>
        <w:rPr>
          <w:rtl/>
        </w:rPr>
        <w:t>אבשלום וילן (מרצ):</w:t>
      </w:r>
    </w:p>
    <w:p w14:paraId="36E53B09" w14:textId="77777777" w:rsidR="00000000" w:rsidRDefault="009B75DB">
      <w:pPr>
        <w:pStyle w:val="a0"/>
        <w:rPr>
          <w:rtl/>
        </w:rPr>
      </w:pPr>
    </w:p>
    <w:p w14:paraId="13168EBE" w14:textId="77777777" w:rsidR="00000000" w:rsidRDefault="009B75DB">
      <w:pPr>
        <w:pStyle w:val="a0"/>
        <w:rPr>
          <w:rFonts w:hint="cs"/>
          <w:rtl/>
        </w:rPr>
      </w:pPr>
      <w:r>
        <w:rPr>
          <w:rFonts w:hint="cs"/>
          <w:rtl/>
        </w:rPr>
        <w:t xml:space="preserve">אני לא באתי לבית-המחוקקים הזה לחבורה שכונתית. אני לא עמדתי והצבעתי </w:t>
      </w:r>
      <w:r>
        <w:rPr>
          <w:rFonts w:hint="cs"/>
          <w:rtl/>
        </w:rPr>
        <w:t xml:space="preserve">בוועדת הכנסת נגד הסרת החסינות לאנשים שצריכים לעמוד לדין משיקולים שכונתיים של איגוד מקצועי, בכל הכבוד. </w:t>
      </w:r>
    </w:p>
    <w:p w14:paraId="636ECF4F" w14:textId="77777777" w:rsidR="00000000" w:rsidRDefault="009B75DB">
      <w:pPr>
        <w:pStyle w:val="a0"/>
        <w:ind w:firstLine="0"/>
        <w:rPr>
          <w:rFonts w:hint="cs"/>
          <w:rtl/>
        </w:rPr>
      </w:pPr>
    </w:p>
    <w:p w14:paraId="2D14040F" w14:textId="77777777" w:rsidR="00000000" w:rsidRDefault="009B75DB">
      <w:pPr>
        <w:pStyle w:val="af0"/>
        <w:rPr>
          <w:rtl/>
        </w:rPr>
      </w:pPr>
      <w:r>
        <w:rPr>
          <w:rFonts w:hint="eastAsia"/>
          <w:rtl/>
        </w:rPr>
        <w:t>אופיר</w:t>
      </w:r>
      <w:r>
        <w:rPr>
          <w:rtl/>
        </w:rPr>
        <w:t xml:space="preserve"> פינס-פז (העבודה-מימד):</w:t>
      </w:r>
    </w:p>
    <w:p w14:paraId="73EC7EAD" w14:textId="77777777" w:rsidR="00000000" w:rsidRDefault="009B75DB">
      <w:pPr>
        <w:pStyle w:val="a0"/>
        <w:rPr>
          <w:rFonts w:hint="cs"/>
          <w:rtl/>
        </w:rPr>
      </w:pPr>
    </w:p>
    <w:p w14:paraId="52C49AC6" w14:textId="77777777" w:rsidR="00000000" w:rsidRDefault="009B75DB">
      <w:pPr>
        <w:pStyle w:val="a0"/>
        <w:rPr>
          <w:rFonts w:hint="cs"/>
          <w:rtl/>
        </w:rPr>
      </w:pPr>
      <w:r>
        <w:rPr>
          <w:rFonts w:hint="cs"/>
          <w:rtl/>
        </w:rPr>
        <w:t xml:space="preserve">- - - </w:t>
      </w:r>
    </w:p>
    <w:p w14:paraId="5B72755F" w14:textId="77777777" w:rsidR="00000000" w:rsidRDefault="009B75DB">
      <w:pPr>
        <w:pStyle w:val="a0"/>
        <w:ind w:firstLine="0"/>
        <w:rPr>
          <w:rFonts w:hint="cs"/>
          <w:rtl/>
        </w:rPr>
      </w:pPr>
    </w:p>
    <w:p w14:paraId="510D9660" w14:textId="77777777" w:rsidR="00000000" w:rsidRDefault="009B75DB">
      <w:pPr>
        <w:pStyle w:val="af0"/>
        <w:rPr>
          <w:rtl/>
        </w:rPr>
      </w:pPr>
      <w:r>
        <w:rPr>
          <w:rFonts w:hint="eastAsia"/>
          <w:rtl/>
        </w:rPr>
        <w:t>מוחמד</w:t>
      </w:r>
      <w:r>
        <w:rPr>
          <w:rtl/>
        </w:rPr>
        <w:t xml:space="preserve"> ברכה (חד"ש-תע"ל):</w:t>
      </w:r>
    </w:p>
    <w:p w14:paraId="114ECB0D" w14:textId="77777777" w:rsidR="00000000" w:rsidRDefault="009B75DB">
      <w:pPr>
        <w:pStyle w:val="a0"/>
        <w:rPr>
          <w:rFonts w:hint="cs"/>
          <w:rtl/>
        </w:rPr>
      </w:pPr>
    </w:p>
    <w:p w14:paraId="16D073F6" w14:textId="77777777" w:rsidR="00000000" w:rsidRDefault="009B75DB">
      <w:pPr>
        <w:pStyle w:val="a0"/>
        <w:rPr>
          <w:rFonts w:hint="cs"/>
          <w:rtl/>
        </w:rPr>
      </w:pPr>
      <w:r>
        <w:rPr>
          <w:rFonts w:hint="cs"/>
          <w:rtl/>
        </w:rPr>
        <w:t>אתם הצבועים בעניין הזה.</w:t>
      </w:r>
    </w:p>
    <w:p w14:paraId="55FD6DB9" w14:textId="77777777" w:rsidR="00000000" w:rsidRDefault="009B75DB">
      <w:pPr>
        <w:pStyle w:val="a0"/>
        <w:ind w:firstLine="0"/>
        <w:rPr>
          <w:rFonts w:hint="cs"/>
          <w:rtl/>
        </w:rPr>
      </w:pPr>
    </w:p>
    <w:p w14:paraId="76672560" w14:textId="77777777" w:rsidR="00000000" w:rsidRDefault="009B75DB">
      <w:pPr>
        <w:pStyle w:val="af0"/>
        <w:rPr>
          <w:rtl/>
        </w:rPr>
      </w:pPr>
      <w:r>
        <w:rPr>
          <w:rFonts w:hint="eastAsia"/>
          <w:rtl/>
        </w:rPr>
        <w:t>אחמד</w:t>
      </w:r>
      <w:r>
        <w:rPr>
          <w:rtl/>
        </w:rPr>
        <w:t xml:space="preserve"> טיבי (חד"ש-תע"ל):</w:t>
      </w:r>
    </w:p>
    <w:p w14:paraId="6E11C58A" w14:textId="77777777" w:rsidR="00000000" w:rsidRDefault="009B75DB">
      <w:pPr>
        <w:pStyle w:val="a0"/>
        <w:rPr>
          <w:rFonts w:hint="cs"/>
          <w:rtl/>
        </w:rPr>
      </w:pPr>
    </w:p>
    <w:p w14:paraId="3AD42E1A" w14:textId="77777777" w:rsidR="00000000" w:rsidRDefault="009B75DB">
      <w:pPr>
        <w:pStyle w:val="a0"/>
        <w:rPr>
          <w:rFonts w:hint="cs"/>
          <w:rtl/>
        </w:rPr>
      </w:pPr>
      <w:r>
        <w:rPr>
          <w:rFonts w:hint="cs"/>
          <w:rtl/>
        </w:rPr>
        <w:t xml:space="preserve">- - - </w:t>
      </w:r>
    </w:p>
    <w:p w14:paraId="78F975BB" w14:textId="77777777" w:rsidR="00000000" w:rsidRDefault="009B75DB">
      <w:pPr>
        <w:pStyle w:val="a0"/>
        <w:ind w:firstLine="0"/>
        <w:rPr>
          <w:rFonts w:hint="cs"/>
          <w:rtl/>
        </w:rPr>
      </w:pPr>
    </w:p>
    <w:p w14:paraId="1526826B" w14:textId="77777777" w:rsidR="00000000" w:rsidRDefault="009B75DB">
      <w:pPr>
        <w:pStyle w:val="af1"/>
        <w:rPr>
          <w:rtl/>
        </w:rPr>
      </w:pPr>
      <w:r>
        <w:rPr>
          <w:rtl/>
        </w:rPr>
        <w:t>היו"ר נסים דהן:</w:t>
      </w:r>
    </w:p>
    <w:p w14:paraId="0166038A" w14:textId="77777777" w:rsidR="00000000" w:rsidRDefault="009B75DB">
      <w:pPr>
        <w:pStyle w:val="a0"/>
        <w:rPr>
          <w:rtl/>
        </w:rPr>
      </w:pPr>
    </w:p>
    <w:p w14:paraId="41A26F3E" w14:textId="77777777" w:rsidR="00000000" w:rsidRDefault="009B75DB">
      <w:pPr>
        <w:pStyle w:val="a0"/>
        <w:rPr>
          <w:rFonts w:hint="cs"/>
          <w:rtl/>
        </w:rPr>
      </w:pPr>
      <w:r>
        <w:rPr>
          <w:rFonts w:hint="cs"/>
          <w:rtl/>
        </w:rPr>
        <w:t>רבותי, לא להפרי</w:t>
      </w:r>
      <w:r>
        <w:rPr>
          <w:rFonts w:hint="cs"/>
          <w:rtl/>
        </w:rPr>
        <w:t>ע.</w:t>
      </w:r>
    </w:p>
    <w:p w14:paraId="0F927A84" w14:textId="77777777" w:rsidR="00000000" w:rsidRDefault="009B75DB">
      <w:pPr>
        <w:pStyle w:val="a0"/>
        <w:ind w:firstLine="0"/>
        <w:rPr>
          <w:rFonts w:hint="cs"/>
          <w:rtl/>
        </w:rPr>
      </w:pPr>
    </w:p>
    <w:p w14:paraId="0172C27E" w14:textId="77777777" w:rsidR="00000000" w:rsidRDefault="009B75DB">
      <w:pPr>
        <w:pStyle w:val="af0"/>
        <w:rPr>
          <w:rtl/>
        </w:rPr>
      </w:pPr>
      <w:r>
        <w:rPr>
          <w:rFonts w:hint="eastAsia"/>
          <w:rtl/>
        </w:rPr>
        <w:t>מוחמד</w:t>
      </w:r>
      <w:r>
        <w:rPr>
          <w:rtl/>
        </w:rPr>
        <w:t xml:space="preserve"> ברכה (חד"ש-תע"ל):</w:t>
      </w:r>
    </w:p>
    <w:p w14:paraId="2A9C1984" w14:textId="77777777" w:rsidR="00000000" w:rsidRDefault="009B75DB">
      <w:pPr>
        <w:pStyle w:val="a0"/>
        <w:rPr>
          <w:rFonts w:hint="cs"/>
          <w:rtl/>
        </w:rPr>
      </w:pPr>
    </w:p>
    <w:p w14:paraId="418BAA35" w14:textId="77777777" w:rsidR="00000000" w:rsidRDefault="009B75DB">
      <w:pPr>
        <w:pStyle w:val="a0"/>
        <w:rPr>
          <w:rFonts w:hint="cs"/>
          <w:rtl/>
        </w:rPr>
      </w:pPr>
      <w:r>
        <w:rPr>
          <w:rFonts w:hint="cs"/>
          <w:rtl/>
        </w:rPr>
        <w:t xml:space="preserve">- - - </w:t>
      </w:r>
    </w:p>
    <w:p w14:paraId="260D7CA6" w14:textId="77777777" w:rsidR="00000000" w:rsidRDefault="009B75DB">
      <w:pPr>
        <w:pStyle w:val="a0"/>
        <w:ind w:firstLine="0"/>
        <w:rPr>
          <w:rFonts w:hint="cs"/>
          <w:rtl/>
        </w:rPr>
      </w:pPr>
    </w:p>
    <w:p w14:paraId="6E73AFBD" w14:textId="77777777" w:rsidR="00000000" w:rsidRDefault="009B75DB">
      <w:pPr>
        <w:pStyle w:val="af0"/>
        <w:rPr>
          <w:rtl/>
        </w:rPr>
      </w:pPr>
      <w:r>
        <w:rPr>
          <w:rFonts w:hint="eastAsia"/>
          <w:rtl/>
        </w:rPr>
        <w:t>אחמד</w:t>
      </w:r>
      <w:r>
        <w:rPr>
          <w:rtl/>
        </w:rPr>
        <w:t xml:space="preserve"> טיבי (חד"ש-תע"ל):</w:t>
      </w:r>
    </w:p>
    <w:p w14:paraId="6729D1C8" w14:textId="77777777" w:rsidR="00000000" w:rsidRDefault="009B75DB">
      <w:pPr>
        <w:pStyle w:val="a0"/>
        <w:rPr>
          <w:rFonts w:hint="cs"/>
          <w:rtl/>
        </w:rPr>
      </w:pPr>
    </w:p>
    <w:p w14:paraId="4A61C3B1" w14:textId="77777777" w:rsidR="00000000" w:rsidRDefault="009B75DB">
      <w:pPr>
        <w:pStyle w:val="a0"/>
        <w:rPr>
          <w:rFonts w:hint="cs"/>
          <w:rtl/>
        </w:rPr>
      </w:pPr>
      <w:r>
        <w:rPr>
          <w:rFonts w:hint="cs"/>
          <w:rtl/>
        </w:rPr>
        <w:t xml:space="preserve">- - - </w:t>
      </w:r>
    </w:p>
    <w:p w14:paraId="239D3592" w14:textId="77777777" w:rsidR="00000000" w:rsidRDefault="009B75DB">
      <w:pPr>
        <w:pStyle w:val="a0"/>
        <w:ind w:firstLine="0"/>
        <w:rPr>
          <w:rFonts w:hint="cs"/>
          <w:rtl/>
        </w:rPr>
      </w:pPr>
    </w:p>
    <w:p w14:paraId="611CD477" w14:textId="77777777" w:rsidR="00000000" w:rsidRDefault="009B75DB">
      <w:pPr>
        <w:pStyle w:val="af1"/>
        <w:rPr>
          <w:rtl/>
        </w:rPr>
      </w:pPr>
      <w:r>
        <w:rPr>
          <w:rtl/>
        </w:rPr>
        <w:t>היו"ר נסים דהן:</w:t>
      </w:r>
    </w:p>
    <w:p w14:paraId="2A0FBC70" w14:textId="77777777" w:rsidR="00000000" w:rsidRDefault="009B75DB">
      <w:pPr>
        <w:pStyle w:val="a0"/>
        <w:rPr>
          <w:rtl/>
        </w:rPr>
      </w:pPr>
    </w:p>
    <w:p w14:paraId="38BCDB0C" w14:textId="77777777" w:rsidR="00000000" w:rsidRDefault="009B75DB">
      <w:pPr>
        <w:pStyle w:val="a0"/>
        <w:rPr>
          <w:rFonts w:hint="cs"/>
          <w:rtl/>
        </w:rPr>
      </w:pPr>
      <w:r>
        <w:rPr>
          <w:rFonts w:hint="cs"/>
          <w:rtl/>
        </w:rPr>
        <w:t>חבר הכנסת ברכה וחבר הכנסת טיבי, אתם מפריעים לדובר באמצע דבריו.</w:t>
      </w:r>
    </w:p>
    <w:p w14:paraId="402C2457" w14:textId="77777777" w:rsidR="00000000" w:rsidRDefault="009B75DB">
      <w:pPr>
        <w:pStyle w:val="a0"/>
        <w:ind w:firstLine="0"/>
        <w:rPr>
          <w:rFonts w:hint="cs"/>
          <w:rtl/>
        </w:rPr>
      </w:pPr>
    </w:p>
    <w:p w14:paraId="787AF44B" w14:textId="77777777" w:rsidR="00000000" w:rsidRDefault="009B75DB">
      <w:pPr>
        <w:pStyle w:val="af0"/>
        <w:rPr>
          <w:rtl/>
        </w:rPr>
      </w:pPr>
    </w:p>
    <w:p w14:paraId="1FFAE785" w14:textId="77777777" w:rsidR="00000000" w:rsidRDefault="009B75DB">
      <w:pPr>
        <w:pStyle w:val="af0"/>
        <w:rPr>
          <w:rtl/>
        </w:rPr>
      </w:pPr>
      <w:r>
        <w:rPr>
          <w:rFonts w:hint="eastAsia"/>
          <w:rtl/>
        </w:rPr>
        <w:t>מוחמד</w:t>
      </w:r>
      <w:r>
        <w:rPr>
          <w:rtl/>
        </w:rPr>
        <w:t xml:space="preserve"> ברכה (חד"ש-תע"ל):</w:t>
      </w:r>
    </w:p>
    <w:p w14:paraId="77909FF9" w14:textId="77777777" w:rsidR="00000000" w:rsidRDefault="009B75DB">
      <w:pPr>
        <w:pStyle w:val="a0"/>
        <w:rPr>
          <w:rFonts w:hint="cs"/>
          <w:rtl/>
        </w:rPr>
      </w:pPr>
    </w:p>
    <w:p w14:paraId="0255F851" w14:textId="77777777" w:rsidR="00000000" w:rsidRDefault="009B75DB">
      <w:pPr>
        <w:pStyle w:val="a0"/>
        <w:rPr>
          <w:rFonts w:hint="cs"/>
          <w:rtl/>
        </w:rPr>
      </w:pPr>
      <w:r>
        <w:rPr>
          <w:rFonts w:hint="cs"/>
          <w:rtl/>
        </w:rPr>
        <w:t xml:space="preserve">- - - </w:t>
      </w:r>
    </w:p>
    <w:p w14:paraId="3723DB6C" w14:textId="77777777" w:rsidR="00000000" w:rsidRDefault="009B75DB">
      <w:pPr>
        <w:pStyle w:val="a0"/>
        <w:ind w:firstLine="0"/>
        <w:rPr>
          <w:rFonts w:hint="cs"/>
          <w:rtl/>
        </w:rPr>
      </w:pPr>
    </w:p>
    <w:p w14:paraId="75A58737" w14:textId="77777777" w:rsidR="00000000" w:rsidRDefault="009B75DB">
      <w:pPr>
        <w:pStyle w:val="af1"/>
        <w:rPr>
          <w:rtl/>
        </w:rPr>
      </w:pPr>
      <w:r>
        <w:rPr>
          <w:rtl/>
        </w:rPr>
        <w:t>היו"ר נסים דהן:</w:t>
      </w:r>
    </w:p>
    <w:p w14:paraId="6A4136AC" w14:textId="77777777" w:rsidR="00000000" w:rsidRDefault="009B75DB">
      <w:pPr>
        <w:pStyle w:val="a0"/>
        <w:rPr>
          <w:rtl/>
        </w:rPr>
      </w:pPr>
    </w:p>
    <w:p w14:paraId="62DB61B0" w14:textId="77777777" w:rsidR="00000000" w:rsidRDefault="009B75DB">
      <w:pPr>
        <w:pStyle w:val="a0"/>
        <w:rPr>
          <w:rFonts w:hint="cs"/>
          <w:rtl/>
        </w:rPr>
      </w:pPr>
      <w:r>
        <w:rPr>
          <w:rFonts w:hint="cs"/>
          <w:rtl/>
        </w:rPr>
        <w:t xml:space="preserve">חבר הכנסת מוחמד ברכה - - - </w:t>
      </w:r>
    </w:p>
    <w:p w14:paraId="153F8AC9" w14:textId="77777777" w:rsidR="00000000" w:rsidRDefault="009B75DB">
      <w:pPr>
        <w:pStyle w:val="a0"/>
        <w:ind w:firstLine="0"/>
        <w:rPr>
          <w:rFonts w:hint="cs"/>
          <w:rtl/>
        </w:rPr>
      </w:pPr>
    </w:p>
    <w:p w14:paraId="41BBFF6F" w14:textId="77777777" w:rsidR="00000000" w:rsidRDefault="009B75DB">
      <w:pPr>
        <w:pStyle w:val="af0"/>
        <w:rPr>
          <w:rtl/>
        </w:rPr>
      </w:pPr>
      <w:r>
        <w:rPr>
          <w:rFonts w:hint="eastAsia"/>
          <w:rtl/>
        </w:rPr>
        <w:t>אחמד</w:t>
      </w:r>
      <w:r>
        <w:rPr>
          <w:rtl/>
        </w:rPr>
        <w:t xml:space="preserve"> טיבי (חד"ש-תע"ל):</w:t>
      </w:r>
    </w:p>
    <w:p w14:paraId="64432AED" w14:textId="77777777" w:rsidR="00000000" w:rsidRDefault="009B75DB">
      <w:pPr>
        <w:pStyle w:val="a0"/>
        <w:rPr>
          <w:rFonts w:hint="cs"/>
          <w:rtl/>
        </w:rPr>
      </w:pPr>
    </w:p>
    <w:p w14:paraId="7FD2AB9F" w14:textId="77777777" w:rsidR="00000000" w:rsidRDefault="009B75DB">
      <w:pPr>
        <w:pStyle w:val="a0"/>
        <w:rPr>
          <w:rFonts w:hint="cs"/>
          <w:rtl/>
        </w:rPr>
      </w:pPr>
      <w:r>
        <w:rPr>
          <w:rFonts w:hint="cs"/>
          <w:rtl/>
        </w:rPr>
        <w:t xml:space="preserve">- </w:t>
      </w:r>
      <w:r>
        <w:rPr>
          <w:rFonts w:hint="cs"/>
          <w:rtl/>
        </w:rPr>
        <w:t xml:space="preserve">- - </w:t>
      </w:r>
    </w:p>
    <w:p w14:paraId="500EF7AF" w14:textId="77777777" w:rsidR="00000000" w:rsidRDefault="009B75DB">
      <w:pPr>
        <w:pStyle w:val="a0"/>
        <w:ind w:firstLine="0"/>
        <w:rPr>
          <w:rFonts w:hint="cs"/>
          <w:rtl/>
        </w:rPr>
      </w:pPr>
    </w:p>
    <w:p w14:paraId="6940D767" w14:textId="77777777" w:rsidR="00000000" w:rsidRDefault="009B75DB">
      <w:pPr>
        <w:pStyle w:val="af1"/>
        <w:rPr>
          <w:rtl/>
        </w:rPr>
      </w:pPr>
      <w:r>
        <w:rPr>
          <w:rtl/>
        </w:rPr>
        <w:t>היו"ר נסים דהן:</w:t>
      </w:r>
    </w:p>
    <w:p w14:paraId="77947AA8" w14:textId="77777777" w:rsidR="00000000" w:rsidRDefault="009B75DB">
      <w:pPr>
        <w:pStyle w:val="a0"/>
        <w:rPr>
          <w:rtl/>
        </w:rPr>
      </w:pPr>
    </w:p>
    <w:p w14:paraId="163282FC" w14:textId="77777777" w:rsidR="00000000" w:rsidRDefault="009B75DB">
      <w:pPr>
        <w:pStyle w:val="a0"/>
        <w:rPr>
          <w:rFonts w:hint="cs"/>
          <w:rtl/>
        </w:rPr>
      </w:pPr>
      <w:r>
        <w:rPr>
          <w:rFonts w:hint="cs"/>
          <w:rtl/>
        </w:rPr>
        <w:t xml:space="preserve">חבר הכנסת אחמד טיבי, אני קורא אותך לסדר פעם ראשונה. לא ייתכן שעמית עומד ליד המיקרופון ואתם מפסיקים אותו באמצע. </w:t>
      </w:r>
    </w:p>
    <w:p w14:paraId="2AD7AC14" w14:textId="77777777" w:rsidR="00000000" w:rsidRDefault="009B75DB">
      <w:pPr>
        <w:pStyle w:val="a0"/>
        <w:ind w:firstLine="0"/>
        <w:rPr>
          <w:rFonts w:hint="cs"/>
          <w:rtl/>
        </w:rPr>
      </w:pPr>
    </w:p>
    <w:p w14:paraId="2EF14D63" w14:textId="77777777" w:rsidR="00000000" w:rsidRDefault="009B75DB">
      <w:pPr>
        <w:pStyle w:val="af0"/>
        <w:rPr>
          <w:rtl/>
        </w:rPr>
      </w:pPr>
      <w:r>
        <w:rPr>
          <w:rFonts w:hint="eastAsia"/>
          <w:rtl/>
        </w:rPr>
        <w:t>אופיר</w:t>
      </w:r>
      <w:r>
        <w:rPr>
          <w:rtl/>
        </w:rPr>
        <w:t xml:space="preserve"> פינס-פז (העבודה-מימד):</w:t>
      </w:r>
    </w:p>
    <w:p w14:paraId="7A32ABCC" w14:textId="77777777" w:rsidR="00000000" w:rsidRDefault="009B75DB">
      <w:pPr>
        <w:pStyle w:val="a0"/>
        <w:rPr>
          <w:rFonts w:hint="cs"/>
          <w:rtl/>
        </w:rPr>
      </w:pPr>
    </w:p>
    <w:p w14:paraId="04F5B357" w14:textId="77777777" w:rsidR="00000000" w:rsidRDefault="009B75DB">
      <w:pPr>
        <w:pStyle w:val="a0"/>
        <w:rPr>
          <w:rFonts w:hint="cs"/>
          <w:rtl/>
        </w:rPr>
      </w:pPr>
      <w:r>
        <w:rPr>
          <w:rFonts w:hint="cs"/>
          <w:rtl/>
        </w:rPr>
        <w:t xml:space="preserve">- - - </w:t>
      </w:r>
    </w:p>
    <w:p w14:paraId="60EDB864" w14:textId="77777777" w:rsidR="00000000" w:rsidRDefault="009B75DB">
      <w:pPr>
        <w:pStyle w:val="a0"/>
        <w:ind w:firstLine="0"/>
        <w:rPr>
          <w:rFonts w:hint="cs"/>
          <w:rtl/>
        </w:rPr>
      </w:pPr>
    </w:p>
    <w:p w14:paraId="1AC7BF7A" w14:textId="77777777" w:rsidR="00000000" w:rsidRDefault="009B75DB">
      <w:pPr>
        <w:pStyle w:val="af1"/>
        <w:rPr>
          <w:rtl/>
        </w:rPr>
      </w:pPr>
      <w:r>
        <w:rPr>
          <w:rtl/>
        </w:rPr>
        <w:t>היו"ר נסים דהן:</w:t>
      </w:r>
    </w:p>
    <w:p w14:paraId="7C097B6A" w14:textId="77777777" w:rsidR="00000000" w:rsidRDefault="009B75DB">
      <w:pPr>
        <w:pStyle w:val="a0"/>
        <w:rPr>
          <w:rtl/>
        </w:rPr>
      </w:pPr>
    </w:p>
    <w:p w14:paraId="12D09862" w14:textId="77777777" w:rsidR="00000000" w:rsidRDefault="009B75DB">
      <w:pPr>
        <w:pStyle w:val="a0"/>
        <w:rPr>
          <w:rFonts w:hint="cs"/>
          <w:rtl/>
        </w:rPr>
      </w:pPr>
      <w:r>
        <w:rPr>
          <w:rFonts w:hint="cs"/>
          <w:rtl/>
        </w:rPr>
        <w:t xml:space="preserve">חבר הכנסת אופיר פינס - - - </w:t>
      </w:r>
    </w:p>
    <w:p w14:paraId="67729947" w14:textId="77777777" w:rsidR="00000000" w:rsidRDefault="009B75DB">
      <w:pPr>
        <w:pStyle w:val="a0"/>
        <w:ind w:firstLine="0"/>
        <w:rPr>
          <w:rFonts w:hint="cs"/>
          <w:rtl/>
        </w:rPr>
      </w:pPr>
    </w:p>
    <w:p w14:paraId="326F230B" w14:textId="77777777" w:rsidR="00000000" w:rsidRDefault="009B75DB">
      <w:pPr>
        <w:pStyle w:val="af0"/>
        <w:rPr>
          <w:rtl/>
        </w:rPr>
      </w:pPr>
      <w:r>
        <w:rPr>
          <w:rFonts w:hint="eastAsia"/>
          <w:rtl/>
        </w:rPr>
        <w:t>מוחמד</w:t>
      </w:r>
      <w:r>
        <w:rPr>
          <w:rtl/>
        </w:rPr>
        <w:t xml:space="preserve"> ברכה (חד"ש-תע"ל):</w:t>
      </w:r>
    </w:p>
    <w:p w14:paraId="6CA02633" w14:textId="77777777" w:rsidR="00000000" w:rsidRDefault="009B75DB">
      <w:pPr>
        <w:pStyle w:val="a0"/>
        <w:rPr>
          <w:rFonts w:hint="cs"/>
          <w:rtl/>
        </w:rPr>
      </w:pPr>
    </w:p>
    <w:p w14:paraId="56E65E20" w14:textId="77777777" w:rsidR="00000000" w:rsidRDefault="009B75DB">
      <w:pPr>
        <w:pStyle w:val="a0"/>
        <w:rPr>
          <w:rFonts w:hint="cs"/>
          <w:rtl/>
        </w:rPr>
      </w:pPr>
      <w:r>
        <w:rPr>
          <w:rFonts w:hint="cs"/>
          <w:rtl/>
        </w:rPr>
        <w:t xml:space="preserve">- - - </w:t>
      </w:r>
    </w:p>
    <w:p w14:paraId="5EB5C52B" w14:textId="77777777" w:rsidR="00000000" w:rsidRDefault="009B75DB">
      <w:pPr>
        <w:pStyle w:val="a0"/>
        <w:ind w:firstLine="0"/>
        <w:rPr>
          <w:rFonts w:hint="cs"/>
          <w:rtl/>
        </w:rPr>
      </w:pPr>
    </w:p>
    <w:p w14:paraId="7E59F0C3" w14:textId="77777777" w:rsidR="00000000" w:rsidRDefault="009B75DB">
      <w:pPr>
        <w:pStyle w:val="af1"/>
        <w:rPr>
          <w:rtl/>
        </w:rPr>
      </w:pPr>
      <w:r>
        <w:rPr>
          <w:rtl/>
        </w:rPr>
        <w:t>היו</w:t>
      </w:r>
      <w:r>
        <w:rPr>
          <w:rtl/>
        </w:rPr>
        <w:t>"ר נסים דהן:</w:t>
      </w:r>
    </w:p>
    <w:p w14:paraId="5B76697E" w14:textId="77777777" w:rsidR="00000000" w:rsidRDefault="009B75DB">
      <w:pPr>
        <w:pStyle w:val="a0"/>
        <w:rPr>
          <w:rtl/>
        </w:rPr>
      </w:pPr>
    </w:p>
    <w:p w14:paraId="68B9DBF7" w14:textId="77777777" w:rsidR="00000000" w:rsidRDefault="009B75DB">
      <w:pPr>
        <w:pStyle w:val="a0"/>
        <w:rPr>
          <w:rFonts w:hint="cs"/>
          <w:rtl/>
        </w:rPr>
      </w:pPr>
      <w:r>
        <w:rPr>
          <w:rFonts w:hint="cs"/>
          <w:rtl/>
        </w:rPr>
        <w:t>חבר הכנסת מוחמד ברכה. בבקשה.</w:t>
      </w:r>
    </w:p>
    <w:p w14:paraId="3D3880BA" w14:textId="77777777" w:rsidR="00000000" w:rsidRDefault="009B75DB">
      <w:pPr>
        <w:pStyle w:val="a0"/>
        <w:ind w:firstLine="0"/>
        <w:rPr>
          <w:rFonts w:hint="cs"/>
          <w:rtl/>
        </w:rPr>
      </w:pPr>
    </w:p>
    <w:p w14:paraId="3BAF2BEC" w14:textId="77777777" w:rsidR="00000000" w:rsidRDefault="009B75DB">
      <w:pPr>
        <w:pStyle w:val="-"/>
        <w:rPr>
          <w:rtl/>
        </w:rPr>
      </w:pPr>
      <w:bookmarkStart w:id="303" w:name="FS000000505T24_12_2003_15_11_30C"/>
      <w:bookmarkEnd w:id="303"/>
      <w:r>
        <w:rPr>
          <w:rtl/>
        </w:rPr>
        <w:t>אבשלום וילן (מרצ):</w:t>
      </w:r>
    </w:p>
    <w:p w14:paraId="4A34DA18" w14:textId="77777777" w:rsidR="00000000" w:rsidRDefault="009B75DB">
      <w:pPr>
        <w:pStyle w:val="a0"/>
        <w:rPr>
          <w:rtl/>
        </w:rPr>
      </w:pPr>
    </w:p>
    <w:p w14:paraId="689FB0FE" w14:textId="77777777" w:rsidR="00000000" w:rsidRDefault="009B75DB">
      <w:pPr>
        <w:pStyle w:val="a0"/>
        <w:rPr>
          <w:rFonts w:hint="cs"/>
          <w:rtl/>
        </w:rPr>
      </w:pPr>
      <w:r>
        <w:rPr>
          <w:rFonts w:hint="cs"/>
          <w:rtl/>
        </w:rPr>
        <w:t>חבר הכנסת ברכה, אני לא אתווכח אתך פה, אבל לא אני תמכתי באנשים שצריכים לעמוד לדין פלילי, ובחסות החסינות אתה וחבריך אפשרתם להם להמשיך לשבת בבית הזה. מי כמוך יודע שאלה אנשים לא ישרים ולא צודקים.</w:t>
      </w:r>
    </w:p>
    <w:p w14:paraId="5155FE27" w14:textId="77777777" w:rsidR="00000000" w:rsidRDefault="009B75DB">
      <w:pPr>
        <w:pStyle w:val="a0"/>
        <w:ind w:firstLine="0"/>
        <w:rPr>
          <w:rFonts w:hint="cs"/>
          <w:rtl/>
        </w:rPr>
      </w:pPr>
    </w:p>
    <w:p w14:paraId="6B03FE00" w14:textId="77777777" w:rsidR="00000000" w:rsidRDefault="009B75DB">
      <w:pPr>
        <w:pStyle w:val="af1"/>
        <w:rPr>
          <w:rtl/>
        </w:rPr>
      </w:pPr>
    </w:p>
    <w:p w14:paraId="13342C0E" w14:textId="77777777" w:rsidR="00000000" w:rsidRDefault="009B75DB">
      <w:pPr>
        <w:pStyle w:val="af1"/>
        <w:rPr>
          <w:rtl/>
        </w:rPr>
      </w:pPr>
      <w:r>
        <w:rPr>
          <w:rtl/>
        </w:rPr>
        <w:t>היו"ר נסים דהן:</w:t>
      </w:r>
    </w:p>
    <w:p w14:paraId="538AD7D9" w14:textId="77777777" w:rsidR="00000000" w:rsidRDefault="009B75DB">
      <w:pPr>
        <w:pStyle w:val="a0"/>
        <w:rPr>
          <w:rtl/>
        </w:rPr>
      </w:pPr>
    </w:p>
    <w:p w14:paraId="1087739B" w14:textId="77777777" w:rsidR="00000000" w:rsidRDefault="009B75DB">
      <w:pPr>
        <w:pStyle w:val="a0"/>
        <w:rPr>
          <w:rFonts w:hint="cs"/>
          <w:rtl/>
        </w:rPr>
      </w:pPr>
      <w:r>
        <w:rPr>
          <w:rFonts w:hint="cs"/>
          <w:rtl/>
        </w:rPr>
        <w:t xml:space="preserve">תודה רבה. </w:t>
      </w:r>
    </w:p>
    <w:p w14:paraId="376AB7A2" w14:textId="77777777" w:rsidR="00000000" w:rsidRDefault="009B75DB">
      <w:pPr>
        <w:pStyle w:val="a0"/>
        <w:ind w:firstLine="0"/>
        <w:rPr>
          <w:rFonts w:hint="cs"/>
          <w:rtl/>
        </w:rPr>
      </w:pPr>
    </w:p>
    <w:p w14:paraId="14138FC8" w14:textId="77777777" w:rsidR="00000000" w:rsidRDefault="009B75DB">
      <w:pPr>
        <w:pStyle w:val="-"/>
        <w:rPr>
          <w:rtl/>
        </w:rPr>
      </w:pPr>
      <w:bookmarkStart w:id="304" w:name="FS000000505T24_12_2003_15_12_55C"/>
      <w:bookmarkEnd w:id="304"/>
      <w:r>
        <w:rPr>
          <w:rtl/>
        </w:rPr>
        <w:t>אבשלום וילן (מרצ):</w:t>
      </w:r>
    </w:p>
    <w:p w14:paraId="4D7F9B89" w14:textId="77777777" w:rsidR="00000000" w:rsidRDefault="009B75DB">
      <w:pPr>
        <w:pStyle w:val="a0"/>
        <w:rPr>
          <w:rtl/>
        </w:rPr>
      </w:pPr>
    </w:p>
    <w:p w14:paraId="337EB33B" w14:textId="77777777" w:rsidR="00000000" w:rsidRDefault="009B75DB">
      <w:pPr>
        <w:pStyle w:val="a0"/>
        <w:rPr>
          <w:rFonts w:hint="cs"/>
          <w:rtl/>
        </w:rPr>
      </w:pPr>
      <w:r>
        <w:rPr>
          <w:rFonts w:hint="cs"/>
          <w:rtl/>
        </w:rPr>
        <w:t>לא סיימתי. עוד לא התחלתי.</w:t>
      </w:r>
    </w:p>
    <w:p w14:paraId="1EAEBDD2" w14:textId="77777777" w:rsidR="00000000" w:rsidRDefault="009B75DB">
      <w:pPr>
        <w:pStyle w:val="a0"/>
        <w:ind w:firstLine="0"/>
        <w:rPr>
          <w:rFonts w:hint="cs"/>
          <w:rtl/>
        </w:rPr>
      </w:pPr>
    </w:p>
    <w:p w14:paraId="30B4DD88" w14:textId="77777777" w:rsidR="00000000" w:rsidRDefault="009B75DB">
      <w:pPr>
        <w:pStyle w:val="af0"/>
        <w:rPr>
          <w:rtl/>
        </w:rPr>
      </w:pPr>
      <w:r>
        <w:rPr>
          <w:rFonts w:hint="eastAsia"/>
          <w:rtl/>
        </w:rPr>
        <w:t>מוחמד</w:t>
      </w:r>
      <w:r>
        <w:rPr>
          <w:rtl/>
        </w:rPr>
        <w:t xml:space="preserve"> ברכה (חד"ש-תע"ל):</w:t>
      </w:r>
    </w:p>
    <w:p w14:paraId="25A385BF" w14:textId="77777777" w:rsidR="00000000" w:rsidRDefault="009B75DB">
      <w:pPr>
        <w:pStyle w:val="a0"/>
        <w:rPr>
          <w:rFonts w:hint="cs"/>
          <w:rtl/>
        </w:rPr>
      </w:pPr>
    </w:p>
    <w:p w14:paraId="0D4EB3FA" w14:textId="77777777" w:rsidR="00000000" w:rsidRDefault="009B75DB">
      <w:pPr>
        <w:pStyle w:val="a0"/>
        <w:rPr>
          <w:rFonts w:hint="cs"/>
          <w:rtl/>
        </w:rPr>
      </w:pPr>
      <w:r>
        <w:rPr>
          <w:rFonts w:hint="cs"/>
          <w:rtl/>
        </w:rPr>
        <w:t>אתה רוצה להכניס שוטרים לכאן?</w:t>
      </w:r>
    </w:p>
    <w:p w14:paraId="1F5B2B27" w14:textId="77777777" w:rsidR="00000000" w:rsidRDefault="009B75DB">
      <w:pPr>
        <w:pStyle w:val="a0"/>
        <w:ind w:firstLine="0"/>
        <w:rPr>
          <w:rFonts w:hint="cs"/>
          <w:rtl/>
        </w:rPr>
      </w:pPr>
    </w:p>
    <w:p w14:paraId="07934CE4" w14:textId="77777777" w:rsidR="00000000" w:rsidRDefault="009B75DB">
      <w:pPr>
        <w:pStyle w:val="af1"/>
        <w:rPr>
          <w:rtl/>
        </w:rPr>
      </w:pPr>
      <w:r>
        <w:rPr>
          <w:rtl/>
        </w:rPr>
        <w:t>היו"ר נסים דהן:</w:t>
      </w:r>
    </w:p>
    <w:p w14:paraId="38F97283" w14:textId="77777777" w:rsidR="00000000" w:rsidRDefault="009B75DB">
      <w:pPr>
        <w:pStyle w:val="a0"/>
        <w:rPr>
          <w:rtl/>
        </w:rPr>
      </w:pPr>
    </w:p>
    <w:p w14:paraId="54AAE175" w14:textId="77777777" w:rsidR="00000000" w:rsidRDefault="009B75DB">
      <w:pPr>
        <w:pStyle w:val="a0"/>
        <w:rPr>
          <w:rFonts w:hint="cs"/>
          <w:rtl/>
        </w:rPr>
      </w:pPr>
      <w:r>
        <w:rPr>
          <w:rFonts w:hint="cs"/>
          <w:rtl/>
        </w:rPr>
        <w:t xml:space="preserve">חבר הכנסת מוחמד ברכה, לא מקובלות עלי ההפרעות האלה. </w:t>
      </w:r>
    </w:p>
    <w:p w14:paraId="3A98257D" w14:textId="77777777" w:rsidR="00000000" w:rsidRDefault="009B75DB">
      <w:pPr>
        <w:pStyle w:val="a0"/>
        <w:ind w:firstLine="0"/>
        <w:rPr>
          <w:rFonts w:hint="cs"/>
          <w:rtl/>
        </w:rPr>
      </w:pPr>
    </w:p>
    <w:p w14:paraId="79E2FA08" w14:textId="77777777" w:rsidR="00000000" w:rsidRDefault="009B75DB">
      <w:pPr>
        <w:pStyle w:val="af0"/>
        <w:rPr>
          <w:rtl/>
        </w:rPr>
      </w:pPr>
      <w:r>
        <w:rPr>
          <w:rFonts w:hint="eastAsia"/>
          <w:rtl/>
        </w:rPr>
        <w:t>מוחמד</w:t>
      </w:r>
      <w:r>
        <w:rPr>
          <w:rtl/>
        </w:rPr>
        <w:t xml:space="preserve"> ברכה (חד"ש-תע"ל):</w:t>
      </w:r>
    </w:p>
    <w:p w14:paraId="139F0C01" w14:textId="77777777" w:rsidR="00000000" w:rsidRDefault="009B75DB">
      <w:pPr>
        <w:pStyle w:val="a0"/>
        <w:rPr>
          <w:rFonts w:hint="cs"/>
          <w:rtl/>
        </w:rPr>
      </w:pPr>
    </w:p>
    <w:p w14:paraId="579C4905" w14:textId="77777777" w:rsidR="00000000" w:rsidRDefault="009B75DB">
      <w:pPr>
        <w:pStyle w:val="a0"/>
        <w:rPr>
          <w:rFonts w:hint="cs"/>
          <w:rtl/>
        </w:rPr>
      </w:pPr>
      <w:r>
        <w:rPr>
          <w:rFonts w:hint="cs"/>
          <w:rtl/>
        </w:rPr>
        <w:t>הוא מדבר אלי.</w:t>
      </w:r>
    </w:p>
    <w:p w14:paraId="21AA29AC" w14:textId="77777777" w:rsidR="00000000" w:rsidRDefault="009B75DB">
      <w:pPr>
        <w:pStyle w:val="a0"/>
        <w:ind w:firstLine="0"/>
        <w:rPr>
          <w:rFonts w:hint="cs"/>
          <w:rtl/>
        </w:rPr>
      </w:pPr>
    </w:p>
    <w:p w14:paraId="180D71B2" w14:textId="77777777" w:rsidR="00000000" w:rsidRDefault="009B75DB">
      <w:pPr>
        <w:pStyle w:val="af1"/>
        <w:rPr>
          <w:rtl/>
        </w:rPr>
      </w:pPr>
      <w:r>
        <w:rPr>
          <w:rtl/>
        </w:rPr>
        <w:t>היו"ר נסים דה</w:t>
      </w:r>
      <w:r>
        <w:rPr>
          <w:rtl/>
        </w:rPr>
        <w:t>ן:</w:t>
      </w:r>
    </w:p>
    <w:p w14:paraId="56CF74B5" w14:textId="77777777" w:rsidR="00000000" w:rsidRDefault="009B75DB">
      <w:pPr>
        <w:pStyle w:val="a0"/>
        <w:rPr>
          <w:rtl/>
        </w:rPr>
      </w:pPr>
    </w:p>
    <w:p w14:paraId="6FBD22AF" w14:textId="77777777" w:rsidR="00000000" w:rsidRDefault="009B75DB">
      <w:pPr>
        <w:pStyle w:val="a0"/>
        <w:rPr>
          <w:rFonts w:hint="cs"/>
          <w:rtl/>
        </w:rPr>
      </w:pPr>
      <w:r>
        <w:rPr>
          <w:rFonts w:hint="cs"/>
          <w:rtl/>
        </w:rPr>
        <w:t>אתה לא חייב לענות לו. כמה פעמים אתה מדבר לאחרים והם לא עונים לך?</w:t>
      </w:r>
    </w:p>
    <w:p w14:paraId="45E89919" w14:textId="77777777" w:rsidR="00000000" w:rsidRDefault="009B75DB">
      <w:pPr>
        <w:pStyle w:val="a0"/>
        <w:ind w:firstLine="0"/>
        <w:rPr>
          <w:rFonts w:hint="cs"/>
          <w:rtl/>
        </w:rPr>
      </w:pPr>
    </w:p>
    <w:p w14:paraId="074621F0" w14:textId="77777777" w:rsidR="00000000" w:rsidRDefault="009B75DB">
      <w:pPr>
        <w:pStyle w:val="-"/>
        <w:rPr>
          <w:rtl/>
        </w:rPr>
      </w:pPr>
      <w:bookmarkStart w:id="305" w:name="FS000000505T24_12_2003_15_13_38C"/>
      <w:bookmarkEnd w:id="305"/>
      <w:r>
        <w:rPr>
          <w:rtl/>
        </w:rPr>
        <w:t>אבשלום וילן (מרצ):</w:t>
      </w:r>
    </w:p>
    <w:p w14:paraId="28909D1A" w14:textId="77777777" w:rsidR="00000000" w:rsidRDefault="009B75DB">
      <w:pPr>
        <w:pStyle w:val="a0"/>
        <w:rPr>
          <w:rFonts w:hint="cs"/>
          <w:rtl/>
        </w:rPr>
      </w:pPr>
    </w:p>
    <w:p w14:paraId="4EE7A8AA" w14:textId="77777777" w:rsidR="00000000" w:rsidRDefault="009B75DB">
      <w:pPr>
        <w:pStyle w:val="a0"/>
        <w:rPr>
          <w:rFonts w:hint="cs"/>
          <w:rtl/>
        </w:rPr>
      </w:pPr>
      <w:r>
        <w:rPr>
          <w:rFonts w:hint="cs"/>
          <w:rtl/>
        </w:rPr>
        <w:t>אדוני היושב-ראש, הופעתי בתקשורת ואני אומר גם פה, שחברי הקרובים ביותר טועים, משום שאכן אסור להכניס את הפוליטיקה לתוך הצבא. הדברים שאמר פה חבר הכנסת יצחק כהן הם באמת דב</w:t>
      </w:r>
      <w:r>
        <w:rPr>
          <w:rFonts w:hint="cs"/>
          <w:rtl/>
        </w:rPr>
        <w:t xml:space="preserve">רי אלוהים חיים. </w:t>
      </w:r>
    </w:p>
    <w:p w14:paraId="283E60C5" w14:textId="77777777" w:rsidR="00000000" w:rsidRDefault="009B75DB">
      <w:pPr>
        <w:pStyle w:val="a0"/>
        <w:rPr>
          <w:rFonts w:hint="cs"/>
          <w:rtl/>
        </w:rPr>
      </w:pPr>
    </w:p>
    <w:p w14:paraId="7C132554" w14:textId="77777777" w:rsidR="00000000" w:rsidRDefault="009B75DB">
      <w:pPr>
        <w:pStyle w:val="a0"/>
        <w:rPr>
          <w:rFonts w:hint="cs"/>
          <w:rtl/>
        </w:rPr>
      </w:pPr>
      <w:r>
        <w:rPr>
          <w:rFonts w:hint="cs"/>
          <w:rtl/>
        </w:rPr>
        <w:t xml:space="preserve">סגן שר הביטחון, אי-אפשר לעמוד פה ולצטט את דבריו של גל הירש, שכל הדברים האלה הם של המדינה. מי שעבר את המסלולים האלה ושירת בשנים האלה, הרוויח בזיעתו את כל מה שתיארת. גם כאשר אנשים טועים - איך אמר פה יצחק כהן? </w:t>
      </w:r>
      <w:r>
        <w:rPr>
          <w:rtl/>
        </w:rPr>
        <w:t>–</w:t>
      </w:r>
      <w:r>
        <w:rPr>
          <w:rFonts w:hint="cs"/>
          <w:rtl/>
        </w:rPr>
        <w:t xml:space="preserve"> המעשה פסול, אבל לאחר 36 שנות </w:t>
      </w:r>
      <w:r>
        <w:rPr>
          <w:rFonts w:hint="cs"/>
          <w:rtl/>
        </w:rPr>
        <w:t xml:space="preserve">כיבוש הגיע הזמן שנבין שצריך לפרק את המחלה עצמה ולא את הסימפטומים שלה. </w:t>
      </w:r>
    </w:p>
    <w:p w14:paraId="058BF776" w14:textId="77777777" w:rsidR="00000000" w:rsidRDefault="009B75DB">
      <w:pPr>
        <w:pStyle w:val="a0"/>
        <w:ind w:firstLine="0"/>
        <w:rPr>
          <w:rFonts w:hint="cs"/>
          <w:rtl/>
        </w:rPr>
      </w:pPr>
    </w:p>
    <w:p w14:paraId="65A12BBA" w14:textId="77777777" w:rsidR="00000000" w:rsidRDefault="009B75DB">
      <w:pPr>
        <w:pStyle w:val="af1"/>
        <w:rPr>
          <w:rtl/>
        </w:rPr>
      </w:pPr>
      <w:r>
        <w:rPr>
          <w:rtl/>
        </w:rPr>
        <w:t>היו"ר נסים דהן:</w:t>
      </w:r>
    </w:p>
    <w:p w14:paraId="731771CF" w14:textId="77777777" w:rsidR="00000000" w:rsidRDefault="009B75DB">
      <w:pPr>
        <w:pStyle w:val="a0"/>
        <w:rPr>
          <w:rtl/>
        </w:rPr>
      </w:pPr>
    </w:p>
    <w:p w14:paraId="6575F9F9" w14:textId="77777777" w:rsidR="00000000" w:rsidRDefault="009B75DB">
      <w:pPr>
        <w:pStyle w:val="a0"/>
        <w:rPr>
          <w:rFonts w:hint="cs"/>
          <w:rtl/>
        </w:rPr>
      </w:pPr>
      <w:r>
        <w:rPr>
          <w:rFonts w:hint="cs"/>
          <w:rtl/>
        </w:rPr>
        <w:t>תודה.</w:t>
      </w:r>
      <w:r>
        <w:t xml:space="preserve"> </w:t>
      </w:r>
      <w:r>
        <w:rPr>
          <w:rFonts w:hint="cs"/>
          <w:rtl/>
        </w:rPr>
        <w:t xml:space="preserve"> חבר הכנסת אופיר פינס-פז. גם לך הצעה אחרת. אחריו </w:t>
      </w:r>
      <w:r>
        <w:rPr>
          <w:rtl/>
        </w:rPr>
        <w:t>–</w:t>
      </w:r>
      <w:r>
        <w:rPr>
          <w:rFonts w:hint="cs"/>
          <w:rtl/>
        </w:rPr>
        <w:t xml:space="preserve"> חבר הכנסת עסאם מח'ול.</w:t>
      </w:r>
    </w:p>
    <w:p w14:paraId="7A03B552" w14:textId="77777777" w:rsidR="00000000" w:rsidRDefault="009B75DB">
      <w:pPr>
        <w:pStyle w:val="a0"/>
        <w:rPr>
          <w:rFonts w:hint="cs"/>
          <w:rtl/>
        </w:rPr>
      </w:pPr>
    </w:p>
    <w:p w14:paraId="7B501242" w14:textId="77777777" w:rsidR="00000000" w:rsidRDefault="009B75DB">
      <w:pPr>
        <w:pStyle w:val="a"/>
        <w:rPr>
          <w:rtl/>
        </w:rPr>
      </w:pPr>
      <w:bookmarkStart w:id="306" w:name="FS000000455T24_12_2003_14_59_17"/>
      <w:bookmarkStart w:id="307" w:name="_Toc62986504"/>
      <w:bookmarkEnd w:id="306"/>
      <w:r>
        <w:rPr>
          <w:rFonts w:hint="eastAsia"/>
          <w:rtl/>
        </w:rPr>
        <w:t>אופיר</w:t>
      </w:r>
      <w:r>
        <w:rPr>
          <w:rtl/>
        </w:rPr>
        <w:t xml:space="preserve"> פינס-פז (העבודה-מימד):</w:t>
      </w:r>
      <w:bookmarkEnd w:id="307"/>
    </w:p>
    <w:p w14:paraId="49D95767" w14:textId="77777777" w:rsidR="00000000" w:rsidRDefault="009B75DB">
      <w:pPr>
        <w:pStyle w:val="a0"/>
        <w:rPr>
          <w:rFonts w:hint="cs"/>
          <w:rtl/>
        </w:rPr>
      </w:pPr>
    </w:p>
    <w:p w14:paraId="31FAD3C6" w14:textId="77777777" w:rsidR="00000000" w:rsidRDefault="009B75DB">
      <w:pPr>
        <w:pStyle w:val="a0"/>
        <w:rPr>
          <w:rFonts w:hint="cs"/>
          <w:rtl/>
        </w:rPr>
      </w:pPr>
      <w:r>
        <w:rPr>
          <w:rFonts w:hint="cs"/>
          <w:rtl/>
        </w:rPr>
        <w:t>אדוני היושב-ראש, אדוני השר, חברי הכנסת, תופעת הסרבנות, אי</w:t>
      </w:r>
      <w:r>
        <w:rPr>
          <w:rFonts w:hint="cs"/>
          <w:rtl/>
        </w:rPr>
        <w:t xml:space="preserve">ן מה לעשות, היא שוברת את כללי המשחק בדמוקרטיה, ואי-אפשר לתמוך בה או לקבל אותה. אבל אני אומר בצורה הכי ברורה, ויש אבל, אבל גדול. </w:t>
      </w:r>
    </w:p>
    <w:p w14:paraId="7E9B2619" w14:textId="77777777" w:rsidR="00000000" w:rsidRDefault="009B75DB">
      <w:pPr>
        <w:pStyle w:val="a0"/>
        <w:rPr>
          <w:rFonts w:hint="cs"/>
          <w:rtl/>
        </w:rPr>
      </w:pPr>
    </w:p>
    <w:p w14:paraId="21117EC0" w14:textId="77777777" w:rsidR="00000000" w:rsidRDefault="009B75DB">
      <w:pPr>
        <w:pStyle w:val="af0"/>
        <w:rPr>
          <w:rtl/>
        </w:rPr>
      </w:pPr>
      <w:r>
        <w:rPr>
          <w:rFonts w:hint="eastAsia"/>
          <w:rtl/>
        </w:rPr>
        <w:t>מוחמד</w:t>
      </w:r>
      <w:r>
        <w:rPr>
          <w:rtl/>
        </w:rPr>
        <w:t xml:space="preserve"> ברכה (חד"ש-תע"ל):</w:t>
      </w:r>
    </w:p>
    <w:p w14:paraId="3738545B" w14:textId="77777777" w:rsidR="00000000" w:rsidRDefault="009B75DB">
      <w:pPr>
        <w:pStyle w:val="a0"/>
        <w:rPr>
          <w:rFonts w:hint="cs"/>
          <w:rtl/>
        </w:rPr>
      </w:pPr>
    </w:p>
    <w:p w14:paraId="07090147" w14:textId="77777777" w:rsidR="00000000" w:rsidRDefault="009B75DB">
      <w:pPr>
        <w:pStyle w:val="a0"/>
        <w:rPr>
          <w:rFonts w:hint="cs"/>
          <w:rtl/>
        </w:rPr>
      </w:pPr>
      <w:r>
        <w:rPr>
          <w:rFonts w:hint="cs"/>
          <w:rtl/>
        </w:rPr>
        <w:t xml:space="preserve">הם לא רוצים להיות גזלנים. מה אתה רוצה? </w:t>
      </w:r>
    </w:p>
    <w:p w14:paraId="7F82A894" w14:textId="77777777" w:rsidR="00000000" w:rsidRDefault="009B75DB">
      <w:pPr>
        <w:pStyle w:val="a0"/>
        <w:rPr>
          <w:rFonts w:hint="cs"/>
          <w:rtl/>
        </w:rPr>
      </w:pPr>
    </w:p>
    <w:p w14:paraId="528A20EA" w14:textId="77777777" w:rsidR="00000000" w:rsidRDefault="009B75DB">
      <w:pPr>
        <w:pStyle w:val="af1"/>
        <w:rPr>
          <w:rtl/>
        </w:rPr>
      </w:pPr>
      <w:r>
        <w:rPr>
          <w:rFonts w:hint="eastAsia"/>
          <w:rtl/>
        </w:rPr>
        <w:t>היו</w:t>
      </w:r>
      <w:r>
        <w:rPr>
          <w:rtl/>
        </w:rPr>
        <w:t>"ר נסים דהן:</w:t>
      </w:r>
    </w:p>
    <w:p w14:paraId="181D8142" w14:textId="77777777" w:rsidR="00000000" w:rsidRDefault="009B75DB">
      <w:pPr>
        <w:pStyle w:val="a0"/>
        <w:rPr>
          <w:rFonts w:hint="cs"/>
          <w:rtl/>
        </w:rPr>
      </w:pPr>
    </w:p>
    <w:p w14:paraId="3EF4890F" w14:textId="77777777" w:rsidR="00000000" w:rsidRDefault="009B75DB">
      <w:pPr>
        <w:pStyle w:val="a0"/>
        <w:rPr>
          <w:rFonts w:hint="cs"/>
          <w:rtl/>
        </w:rPr>
      </w:pPr>
      <w:r>
        <w:rPr>
          <w:rFonts w:hint="cs"/>
          <w:rtl/>
        </w:rPr>
        <w:t>חבר הכנסת מוחמד ברכה, יש לי הרגשה שאתה צריך</w:t>
      </w:r>
      <w:r>
        <w:rPr>
          <w:rFonts w:hint="cs"/>
          <w:rtl/>
        </w:rPr>
        <w:t xml:space="preserve"> לענות פה לכל אחד. אתה מפריע לסדרי הבית. כיושב-ראש, אתה יודע כמה זה מפריע מכאן.   </w:t>
      </w:r>
    </w:p>
    <w:p w14:paraId="463AD43F" w14:textId="77777777" w:rsidR="00000000" w:rsidRDefault="009B75DB">
      <w:pPr>
        <w:pStyle w:val="a0"/>
        <w:rPr>
          <w:rFonts w:hint="cs"/>
          <w:rtl/>
        </w:rPr>
      </w:pPr>
    </w:p>
    <w:p w14:paraId="59ED5FE2" w14:textId="77777777" w:rsidR="00000000" w:rsidRDefault="009B75DB">
      <w:pPr>
        <w:pStyle w:val="-"/>
        <w:rPr>
          <w:rtl/>
        </w:rPr>
      </w:pPr>
      <w:bookmarkStart w:id="308" w:name="FS000000455T24_12_2003_15_01_46C"/>
      <w:bookmarkEnd w:id="308"/>
      <w:r>
        <w:rPr>
          <w:rtl/>
        </w:rPr>
        <w:t>אופיר פינס-פז (העבודה-מימד):</w:t>
      </w:r>
    </w:p>
    <w:p w14:paraId="028449A1" w14:textId="77777777" w:rsidR="00000000" w:rsidRDefault="009B75DB">
      <w:pPr>
        <w:pStyle w:val="a0"/>
        <w:rPr>
          <w:rtl/>
        </w:rPr>
      </w:pPr>
    </w:p>
    <w:p w14:paraId="280967E0" w14:textId="77777777" w:rsidR="00000000" w:rsidRDefault="009B75DB">
      <w:pPr>
        <w:pStyle w:val="a0"/>
        <w:rPr>
          <w:rFonts w:hint="cs"/>
          <w:rtl/>
        </w:rPr>
      </w:pPr>
      <w:r>
        <w:rPr>
          <w:rFonts w:hint="cs"/>
          <w:rtl/>
        </w:rPr>
        <w:t>אדוני היושב-ראש, הממשלה הזאת מביאה את האנשים עד קצה גבול היכולת, חד וחלק. אין לה תוכנית. היא מדממת, היא מתבוססת בבוץ, היא הולכת בדרך שאין לה מ</w:t>
      </w:r>
      <w:r>
        <w:rPr>
          <w:rFonts w:hint="cs"/>
          <w:rtl/>
        </w:rPr>
        <w:t xml:space="preserve">וצא, היא מדרדרת את המדינה. </w:t>
      </w:r>
    </w:p>
    <w:p w14:paraId="0BE2D3AC" w14:textId="77777777" w:rsidR="00000000" w:rsidRDefault="009B75DB">
      <w:pPr>
        <w:pStyle w:val="a0"/>
        <w:rPr>
          <w:rFonts w:hint="cs"/>
          <w:rtl/>
        </w:rPr>
      </w:pPr>
    </w:p>
    <w:p w14:paraId="17DF290E" w14:textId="77777777" w:rsidR="00000000" w:rsidRDefault="009B75DB">
      <w:pPr>
        <w:pStyle w:val="a0"/>
        <w:rPr>
          <w:rFonts w:hint="cs"/>
          <w:rtl/>
        </w:rPr>
      </w:pPr>
      <w:r>
        <w:rPr>
          <w:rFonts w:hint="cs"/>
          <w:rtl/>
        </w:rPr>
        <w:t>שר הביטחון צריך להתפטר, משום שהוא נושא באחריות יחד עם ראש הממשלה למדיניות קלוקלת, למדיניות שלא מובילה לשום מקום, מדיניות שלא פותרת שום בעיה במדינת ישראל.</w:t>
      </w:r>
    </w:p>
    <w:p w14:paraId="6736C112" w14:textId="77777777" w:rsidR="00000000" w:rsidRDefault="009B75DB">
      <w:pPr>
        <w:pStyle w:val="a0"/>
        <w:rPr>
          <w:rFonts w:hint="cs"/>
          <w:rtl/>
        </w:rPr>
      </w:pPr>
    </w:p>
    <w:p w14:paraId="3A99B837" w14:textId="77777777" w:rsidR="00000000" w:rsidRDefault="009B75DB">
      <w:pPr>
        <w:pStyle w:val="a0"/>
        <w:rPr>
          <w:rFonts w:hint="cs"/>
          <w:rtl/>
        </w:rPr>
      </w:pPr>
      <w:r>
        <w:rPr>
          <w:rFonts w:hint="cs"/>
          <w:rtl/>
        </w:rPr>
        <w:t>לכן, לא צריך להפנות רק אצבע מאשימה כלפי הסרבנים. צריך להפנות אצבע מאשימה</w:t>
      </w:r>
      <w:r>
        <w:rPr>
          <w:rFonts w:hint="cs"/>
          <w:rtl/>
        </w:rPr>
        <w:t xml:space="preserve"> קודם כול לקברניטי המדינה הזאת, שבינם ובין מנהיגות אין דבר וחצי דבר.</w:t>
      </w:r>
    </w:p>
    <w:p w14:paraId="363CE64E" w14:textId="77777777" w:rsidR="00000000" w:rsidRDefault="009B75DB">
      <w:pPr>
        <w:pStyle w:val="a0"/>
        <w:rPr>
          <w:rFonts w:hint="cs"/>
          <w:rtl/>
        </w:rPr>
      </w:pPr>
    </w:p>
    <w:p w14:paraId="595C0D62" w14:textId="77777777" w:rsidR="00000000" w:rsidRDefault="009B75DB">
      <w:pPr>
        <w:pStyle w:val="af1"/>
        <w:rPr>
          <w:rtl/>
        </w:rPr>
      </w:pPr>
      <w:r>
        <w:rPr>
          <w:rFonts w:hint="eastAsia"/>
          <w:rtl/>
        </w:rPr>
        <w:t>היו</w:t>
      </w:r>
      <w:r>
        <w:rPr>
          <w:rtl/>
        </w:rPr>
        <w:t>"ר נסים דהן:</w:t>
      </w:r>
    </w:p>
    <w:p w14:paraId="3B7A5AA5" w14:textId="77777777" w:rsidR="00000000" w:rsidRDefault="009B75DB">
      <w:pPr>
        <w:pStyle w:val="a0"/>
        <w:rPr>
          <w:rFonts w:hint="cs"/>
          <w:rtl/>
        </w:rPr>
      </w:pPr>
    </w:p>
    <w:p w14:paraId="5FF430F3" w14:textId="77777777" w:rsidR="00000000" w:rsidRDefault="009B75DB">
      <w:pPr>
        <w:pStyle w:val="a0"/>
        <w:rPr>
          <w:rFonts w:hint="cs"/>
          <w:rtl/>
        </w:rPr>
      </w:pPr>
      <w:r>
        <w:rPr>
          <w:rFonts w:hint="cs"/>
          <w:rtl/>
        </w:rPr>
        <w:t xml:space="preserve">תודה. חבר הכנסת עסאם מח'ול, ואחרון הדוברים כהצעה אחרת </w:t>
      </w:r>
      <w:r>
        <w:rPr>
          <w:rtl/>
        </w:rPr>
        <w:t>–</w:t>
      </w:r>
      <w:r>
        <w:rPr>
          <w:rFonts w:hint="cs"/>
          <w:rtl/>
        </w:rPr>
        <w:t xml:space="preserve"> חבר הכנסת רוני בר-און.</w:t>
      </w:r>
    </w:p>
    <w:p w14:paraId="3606BF48" w14:textId="77777777" w:rsidR="00000000" w:rsidRDefault="009B75DB">
      <w:pPr>
        <w:pStyle w:val="a0"/>
        <w:rPr>
          <w:rFonts w:hint="cs"/>
          <w:rtl/>
        </w:rPr>
      </w:pPr>
    </w:p>
    <w:p w14:paraId="3BE5014D" w14:textId="77777777" w:rsidR="00000000" w:rsidRDefault="009B75DB">
      <w:pPr>
        <w:pStyle w:val="a"/>
        <w:rPr>
          <w:rtl/>
        </w:rPr>
      </w:pPr>
      <w:bookmarkStart w:id="309" w:name="FS000000542T24_12_2003_15_05_25"/>
      <w:bookmarkStart w:id="310" w:name="_Toc62986505"/>
      <w:bookmarkEnd w:id="309"/>
      <w:r>
        <w:rPr>
          <w:rFonts w:hint="eastAsia"/>
          <w:rtl/>
        </w:rPr>
        <w:t>עסאם</w:t>
      </w:r>
      <w:r>
        <w:rPr>
          <w:rtl/>
        </w:rPr>
        <w:t xml:space="preserve"> מח'ול (חד"ש-תע"ל):</w:t>
      </w:r>
      <w:bookmarkEnd w:id="310"/>
    </w:p>
    <w:p w14:paraId="5B6FC023" w14:textId="77777777" w:rsidR="00000000" w:rsidRDefault="009B75DB">
      <w:pPr>
        <w:pStyle w:val="a0"/>
        <w:rPr>
          <w:rFonts w:hint="cs"/>
          <w:rtl/>
        </w:rPr>
      </w:pPr>
    </w:p>
    <w:p w14:paraId="692ADE65" w14:textId="77777777" w:rsidR="00000000" w:rsidRDefault="009B75DB">
      <w:pPr>
        <w:pStyle w:val="a0"/>
        <w:rPr>
          <w:rFonts w:hint="cs"/>
          <w:rtl/>
        </w:rPr>
      </w:pPr>
      <w:r>
        <w:rPr>
          <w:rFonts w:hint="cs"/>
          <w:rtl/>
        </w:rPr>
        <w:t>אדוני היושב-ראש, הדיון מטעה. הסרבנים האמיתיים יושבים בתוך הממשלה</w:t>
      </w:r>
      <w:r>
        <w:rPr>
          <w:rFonts w:hint="cs"/>
          <w:rtl/>
        </w:rPr>
        <w:t>. הם סרבני השלום, ובהם צריך לטפל.</w:t>
      </w:r>
    </w:p>
    <w:p w14:paraId="2CA2C72C" w14:textId="77777777" w:rsidR="00000000" w:rsidRDefault="009B75DB">
      <w:pPr>
        <w:pStyle w:val="a0"/>
        <w:rPr>
          <w:rFonts w:hint="cs"/>
          <w:rtl/>
        </w:rPr>
      </w:pPr>
    </w:p>
    <w:p w14:paraId="7BBFADD6" w14:textId="77777777" w:rsidR="00000000" w:rsidRDefault="009B75DB">
      <w:pPr>
        <w:pStyle w:val="a0"/>
        <w:rPr>
          <w:rFonts w:hint="cs"/>
          <w:rtl/>
        </w:rPr>
      </w:pPr>
      <w:r>
        <w:rPr>
          <w:rFonts w:hint="cs"/>
          <w:rtl/>
        </w:rPr>
        <w:t>הסרבנים לשרת בשטחים הכבושים מצילים את הכבוד האבוד של ישראל, הם הגיבורים של ישראל. מאיפה אני יודע את זה? מכיוון שכשאני שואל היום: מי הם הגיבורים של מלחמת וייטנם, אני יודע שלא אלה שירו יותר והפציצו יותר, אלא דווקא אלה שסירב</w:t>
      </w:r>
      <w:r>
        <w:rPr>
          <w:rFonts w:hint="cs"/>
          <w:rtl/>
        </w:rPr>
        <w:t xml:space="preserve">ו, ואחד מהם הגיע אפילו להיות נשיא ארצות-הברית. </w:t>
      </w:r>
    </w:p>
    <w:p w14:paraId="037CD632" w14:textId="77777777" w:rsidR="00000000" w:rsidRDefault="009B75DB">
      <w:pPr>
        <w:pStyle w:val="a0"/>
        <w:rPr>
          <w:rFonts w:hint="cs"/>
          <w:rtl/>
        </w:rPr>
      </w:pPr>
    </w:p>
    <w:p w14:paraId="6731DB8F" w14:textId="77777777" w:rsidR="00000000" w:rsidRDefault="009B75DB">
      <w:pPr>
        <w:pStyle w:val="a0"/>
        <w:rPr>
          <w:rFonts w:hint="cs"/>
          <w:rtl/>
        </w:rPr>
      </w:pPr>
      <w:r>
        <w:rPr>
          <w:rFonts w:hint="cs"/>
          <w:rtl/>
        </w:rPr>
        <w:t>אדוני היושב-ראש, אני רוצה להגיד מלה אחת לאנשי מרצ. אני חושב שכל סרבן נוסף מקרב את השלום, ומחול השדים הזה נגד הסרבנות הוא סימן לפשיטת הרגל של מדיניות הכיבוש. בזה שראשי מרצ מצטרפים למתקפה הזאת על הסרבנים, הם מ</w:t>
      </w:r>
      <w:r>
        <w:rPr>
          <w:rFonts w:hint="cs"/>
          <w:rtl/>
        </w:rPr>
        <w:t>צדיקים את המתקפה. התנגדות לכיבוש ולהתנחלויות שאינה כוללת בתוכה תמיכה בכל צעיר המסרב לשרת את הכיבוש, אינה אלא גילוי של חנופה לקונסנזוס הלאומי.</w:t>
      </w:r>
    </w:p>
    <w:p w14:paraId="7EC0DAE8" w14:textId="77777777" w:rsidR="00000000" w:rsidRDefault="009B75DB">
      <w:pPr>
        <w:pStyle w:val="a0"/>
        <w:rPr>
          <w:rFonts w:hint="cs"/>
          <w:rtl/>
        </w:rPr>
      </w:pPr>
    </w:p>
    <w:p w14:paraId="479AEDF1" w14:textId="77777777" w:rsidR="00000000" w:rsidRDefault="009B75DB">
      <w:pPr>
        <w:pStyle w:val="af1"/>
        <w:rPr>
          <w:rtl/>
        </w:rPr>
      </w:pPr>
      <w:r>
        <w:rPr>
          <w:rFonts w:hint="eastAsia"/>
          <w:rtl/>
        </w:rPr>
        <w:t>היו</w:t>
      </w:r>
      <w:r>
        <w:rPr>
          <w:rtl/>
        </w:rPr>
        <w:t>"ר נסים דהן:</w:t>
      </w:r>
    </w:p>
    <w:p w14:paraId="1DA7138A" w14:textId="77777777" w:rsidR="00000000" w:rsidRDefault="009B75DB">
      <w:pPr>
        <w:pStyle w:val="a0"/>
        <w:rPr>
          <w:rFonts w:hint="cs"/>
          <w:rtl/>
        </w:rPr>
      </w:pPr>
    </w:p>
    <w:p w14:paraId="2DA55892" w14:textId="77777777" w:rsidR="00000000" w:rsidRDefault="009B75DB">
      <w:pPr>
        <w:pStyle w:val="a0"/>
        <w:rPr>
          <w:rFonts w:hint="cs"/>
          <w:rtl/>
        </w:rPr>
      </w:pPr>
      <w:r>
        <w:rPr>
          <w:rFonts w:hint="cs"/>
          <w:rtl/>
        </w:rPr>
        <w:t xml:space="preserve">תודה. חבר הכנסת רוני בר-און. מייד נעבור להצבעה. </w:t>
      </w:r>
    </w:p>
    <w:p w14:paraId="3B439ECC" w14:textId="77777777" w:rsidR="00000000" w:rsidRDefault="009B75DB">
      <w:pPr>
        <w:pStyle w:val="a0"/>
        <w:rPr>
          <w:rFonts w:hint="cs"/>
          <w:rtl/>
        </w:rPr>
      </w:pPr>
    </w:p>
    <w:p w14:paraId="2C2FD612" w14:textId="77777777" w:rsidR="00000000" w:rsidRDefault="009B75DB">
      <w:pPr>
        <w:pStyle w:val="a"/>
        <w:rPr>
          <w:rtl/>
        </w:rPr>
      </w:pPr>
      <w:bookmarkStart w:id="311" w:name="FS000001038T24_12_2003_15_10_54"/>
      <w:bookmarkStart w:id="312" w:name="_Toc62986506"/>
      <w:bookmarkEnd w:id="311"/>
      <w:r>
        <w:rPr>
          <w:rFonts w:hint="eastAsia"/>
          <w:rtl/>
        </w:rPr>
        <w:t>רוני</w:t>
      </w:r>
      <w:r>
        <w:rPr>
          <w:rtl/>
        </w:rPr>
        <w:t xml:space="preserve"> בר-און (הליכוד):</w:t>
      </w:r>
      <w:bookmarkEnd w:id="312"/>
    </w:p>
    <w:p w14:paraId="423441D6" w14:textId="77777777" w:rsidR="00000000" w:rsidRDefault="009B75DB">
      <w:pPr>
        <w:pStyle w:val="a0"/>
        <w:rPr>
          <w:rFonts w:hint="cs"/>
          <w:rtl/>
        </w:rPr>
      </w:pPr>
    </w:p>
    <w:p w14:paraId="69CE8BA7" w14:textId="77777777" w:rsidR="00000000" w:rsidRDefault="009B75DB">
      <w:pPr>
        <w:pStyle w:val="a0"/>
        <w:rPr>
          <w:rFonts w:hint="cs"/>
          <w:rtl/>
        </w:rPr>
      </w:pPr>
      <w:r>
        <w:rPr>
          <w:rFonts w:hint="cs"/>
          <w:rtl/>
        </w:rPr>
        <w:t>אדוני היושב-ראש, חברי ח</w:t>
      </w:r>
      <w:r>
        <w:rPr>
          <w:rFonts w:hint="cs"/>
          <w:rtl/>
        </w:rPr>
        <w:t>ברי הכנסת, אני מקווה, באמת מקווה ומתפלל שהסרבנים, שעכשיו כנראה לא עושים שירות צבאי, יושבים ורואים את השידור בטלוויזיה. אני מציע להם להתעלם מכל דברי התוכחה שהשמיע חברם לנשק בסיירת מטכ"ל חבר הכנסת וילן, והשמיע סגן שר הביטחון והשמיע מגלי והבה. אני רק מציע להם</w:t>
      </w:r>
      <w:r>
        <w:rPr>
          <w:rFonts w:hint="cs"/>
          <w:rtl/>
        </w:rPr>
        <w:t xml:space="preserve"> להסתכל מי הסניגורים שלהם. </w:t>
      </w:r>
    </w:p>
    <w:p w14:paraId="33D06880" w14:textId="77777777" w:rsidR="00000000" w:rsidRDefault="009B75DB">
      <w:pPr>
        <w:pStyle w:val="a0"/>
        <w:rPr>
          <w:rFonts w:hint="cs"/>
          <w:rtl/>
        </w:rPr>
      </w:pPr>
    </w:p>
    <w:p w14:paraId="5D45C061" w14:textId="77777777" w:rsidR="00000000" w:rsidRDefault="009B75DB">
      <w:pPr>
        <w:pStyle w:val="af0"/>
        <w:rPr>
          <w:rtl/>
        </w:rPr>
      </w:pPr>
      <w:r>
        <w:rPr>
          <w:rFonts w:hint="eastAsia"/>
          <w:rtl/>
        </w:rPr>
        <w:t>עסאם</w:t>
      </w:r>
      <w:r>
        <w:rPr>
          <w:rtl/>
        </w:rPr>
        <w:t xml:space="preserve"> מח'ול (חד"ש-תע"ל):</w:t>
      </w:r>
    </w:p>
    <w:p w14:paraId="57F226D3" w14:textId="77777777" w:rsidR="00000000" w:rsidRDefault="009B75DB">
      <w:pPr>
        <w:pStyle w:val="a0"/>
        <w:rPr>
          <w:rFonts w:hint="cs"/>
          <w:rtl/>
        </w:rPr>
      </w:pPr>
    </w:p>
    <w:p w14:paraId="7FC84178" w14:textId="77777777" w:rsidR="00000000" w:rsidRDefault="009B75DB">
      <w:pPr>
        <w:pStyle w:val="a0"/>
        <w:rPr>
          <w:rFonts w:hint="cs"/>
          <w:rtl/>
        </w:rPr>
      </w:pPr>
      <w:r>
        <w:rPr>
          <w:rFonts w:hint="cs"/>
          <w:rtl/>
        </w:rPr>
        <w:t>גם לך - - -</w:t>
      </w:r>
    </w:p>
    <w:p w14:paraId="40848A1C" w14:textId="77777777" w:rsidR="00000000" w:rsidRDefault="009B75DB">
      <w:pPr>
        <w:pStyle w:val="a0"/>
        <w:rPr>
          <w:rFonts w:hint="cs"/>
          <w:rtl/>
        </w:rPr>
      </w:pPr>
    </w:p>
    <w:p w14:paraId="37B33534" w14:textId="77777777" w:rsidR="00000000" w:rsidRDefault="009B75DB">
      <w:pPr>
        <w:pStyle w:val="af1"/>
        <w:rPr>
          <w:rtl/>
        </w:rPr>
      </w:pPr>
      <w:r>
        <w:rPr>
          <w:rFonts w:hint="eastAsia"/>
          <w:rtl/>
        </w:rPr>
        <w:t>היו</w:t>
      </w:r>
      <w:r>
        <w:rPr>
          <w:rtl/>
        </w:rPr>
        <w:t>"ר נסים דהן:</w:t>
      </w:r>
    </w:p>
    <w:p w14:paraId="710CEE58" w14:textId="77777777" w:rsidR="00000000" w:rsidRDefault="009B75DB">
      <w:pPr>
        <w:pStyle w:val="a0"/>
        <w:rPr>
          <w:rFonts w:hint="cs"/>
          <w:rtl/>
        </w:rPr>
      </w:pPr>
    </w:p>
    <w:p w14:paraId="182099BC" w14:textId="77777777" w:rsidR="00000000" w:rsidRDefault="009B75DB">
      <w:pPr>
        <w:pStyle w:val="a0"/>
        <w:rPr>
          <w:rFonts w:hint="cs"/>
          <w:rtl/>
        </w:rPr>
      </w:pPr>
      <w:r>
        <w:rPr>
          <w:rFonts w:hint="cs"/>
          <w:rtl/>
        </w:rPr>
        <w:t>חבר הכנסת מח'ול, אל תפריע. אני עמדתי על זכותך לומר כל מלה, ולא הפריעו לך.</w:t>
      </w:r>
    </w:p>
    <w:p w14:paraId="35B68D33" w14:textId="77777777" w:rsidR="00000000" w:rsidRDefault="009B75DB">
      <w:pPr>
        <w:pStyle w:val="a0"/>
        <w:rPr>
          <w:rFonts w:hint="cs"/>
          <w:rtl/>
        </w:rPr>
      </w:pPr>
    </w:p>
    <w:p w14:paraId="3753B771" w14:textId="77777777" w:rsidR="00000000" w:rsidRDefault="009B75DB">
      <w:pPr>
        <w:pStyle w:val="-"/>
        <w:rPr>
          <w:rtl/>
        </w:rPr>
      </w:pPr>
      <w:bookmarkStart w:id="313" w:name="FS000001038T24_12_2003_15_12_56C"/>
      <w:bookmarkEnd w:id="313"/>
      <w:r>
        <w:rPr>
          <w:rFonts w:hint="eastAsia"/>
          <w:rtl/>
        </w:rPr>
        <w:t>רוני</w:t>
      </w:r>
      <w:r>
        <w:rPr>
          <w:rtl/>
        </w:rPr>
        <w:t xml:space="preserve"> בר-און (הליכוד):</w:t>
      </w:r>
    </w:p>
    <w:p w14:paraId="21B142B1" w14:textId="77777777" w:rsidR="00000000" w:rsidRDefault="009B75DB">
      <w:pPr>
        <w:pStyle w:val="a0"/>
        <w:rPr>
          <w:rFonts w:hint="cs"/>
          <w:rtl/>
        </w:rPr>
      </w:pPr>
    </w:p>
    <w:p w14:paraId="28585592" w14:textId="77777777" w:rsidR="00000000" w:rsidRDefault="009B75DB">
      <w:pPr>
        <w:pStyle w:val="a0"/>
        <w:rPr>
          <w:rFonts w:hint="cs"/>
          <w:rtl/>
        </w:rPr>
      </w:pPr>
      <w:r>
        <w:rPr>
          <w:rFonts w:hint="cs"/>
          <w:rtl/>
        </w:rPr>
        <w:t>תראו מי הסניגורים שלכם, לוחמי סיירת מטכ"ל.</w:t>
      </w:r>
    </w:p>
    <w:p w14:paraId="5FD790A3" w14:textId="77777777" w:rsidR="00000000" w:rsidRDefault="009B75DB">
      <w:pPr>
        <w:pStyle w:val="a0"/>
        <w:rPr>
          <w:rFonts w:hint="cs"/>
          <w:rtl/>
        </w:rPr>
      </w:pPr>
    </w:p>
    <w:p w14:paraId="6BD4ABCF" w14:textId="77777777" w:rsidR="00000000" w:rsidRDefault="009B75DB">
      <w:pPr>
        <w:pStyle w:val="af0"/>
        <w:rPr>
          <w:rtl/>
        </w:rPr>
      </w:pPr>
      <w:r>
        <w:rPr>
          <w:rFonts w:hint="eastAsia"/>
          <w:rtl/>
        </w:rPr>
        <w:t>מוחמד</w:t>
      </w:r>
      <w:r>
        <w:rPr>
          <w:rtl/>
        </w:rPr>
        <w:t xml:space="preserve"> ברכה (חד"ש-תע"ל):</w:t>
      </w:r>
    </w:p>
    <w:p w14:paraId="58D001EF" w14:textId="77777777" w:rsidR="00000000" w:rsidRDefault="009B75DB">
      <w:pPr>
        <w:pStyle w:val="a0"/>
        <w:rPr>
          <w:rFonts w:hint="cs"/>
          <w:rtl/>
        </w:rPr>
      </w:pPr>
    </w:p>
    <w:p w14:paraId="3EE710A8" w14:textId="77777777" w:rsidR="00000000" w:rsidRDefault="009B75DB">
      <w:pPr>
        <w:pStyle w:val="a0"/>
        <w:rPr>
          <w:rFonts w:hint="cs"/>
          <w:rtl/>
        </w:rPr>
      </w:pPr>
      <w:r>
        <w:rPr>
          <w:rFonts w:hint="cs"/>
          <w:rtl/>
        </w:rPr>
        <w:t>הם הי</w:t>
      </w:r>
      <w:r>
        <w:rPr>
          <w:rFonts w:hint="cs"/>
          <w:rtl/>
        </w:rPr>
        <w:t xml:space="preserve">ו מתביישים בך ומתגאים בי. </w:t>
      </w:r>
    </w:p>
    <w:p w14:paraId="4176C6E9" w14:textId="77777777" w:rsidR="00000000" w:rsidRDefault="009B75DB">
      <w:pPr>
        <w:pStyle w:val="a0"/>
        <w:rPr>
          <w:rFonts w:hint="cs"/>
          <w:rtl/>
        </w:rPr>
      </w:pPr>
    </w:p>
    <w:p w14:paraId="04B9B63C" w14:textId="77777777" w:rsidR="00000000" w:rsidRDefault="009B75DB">
      <w:pPr>
        <w:pStyle w:val="af1"/>
        <w:rPr>
          <w:rtl/>
        </w:rPr>
      </w:pPr>
      <w:r>
        <w:rPr>
          <w:rFonts w:hint="eastAsia"/>
          <w:rtl/>
        </w:rPr>
        <w:t>היו</w:t>
      </w:r>
      <w:r>
        <w:rPr>
          <w:rtl/>
        </w:rPr>
        <w:t>"ר נסים דהן:</w:t>
      </w:r>
    </w:p>
    <w:p w14:paraId="6390CA40" w14:textId="77777777" w:rsidR="00000000" w:rsidRDefault="009B75DB">
      <w:pPr>
        <w:pStyle w:val="a0"/>
        <w:rPr>
          <w:rFonts w:hint="cs"/>
          <w:rtl/>
        </w:rPr>
      </w:pPr>
    </w:p>
    <w:p w14:paraId="44ABEAC4" w14:textId="77777777" w:rsidR="00000000" w:rsidRDefault="009B75DB">
      <w:pPr>
        <w:pStyle w:val="a0"/>
        <w:rPr>
          <w:rFonts w:hint="cs"/>
          <w:rtl/>
        </w:rPr>
      </w:pPr>
      <w:r>
        <w:rPr>
          <w:rFonts w:hint="cs"/>
          <w:rtl/>
        </w:rPr>
        <w:t xml:space="preserve">חבר הכנסת מוחמד ברכה, לא ביקשו ממך להעיר לכל דובר. </w:t>
      </w:r>
    </w:p>
    <w:p w14:paraId="125A422A" w14:textId="77777777" w:rsidR="00000000" w:rsidRDefault="009B75DB">
      <w:pPr>
        <w:pStyle w:val="a0"/>
        <w:rPr>
          <w:rFonts w:hint="cs"/>
          <w:rtl/>
        </w:rPr>
      </w:pPr>
    </w:p>
    <w:p w14:paraId="2BA8FA62" w14:textId="77777777" w:rsidR="00000000" w:rsidRDefault="009B75DB">
      <w:pPr>
        <w:pStyle w:val="af0"/>
        <w:rPr>
          <w:rtl/>
        </w:rPr>
      </w:pPr>
      <w:r>
        <w:rPr>
          <w:rFonts w:hint="eastAsia"/>
          <w:rtl/>
        </w:rPr>
        <w:t>מוחמד</w:t>
      </w:r>
      <w:r>
        <w:rPr>
          <w:rtl/>
        </w:rPr>
        <w:t xml:space="preserve"> ברכה (חד"ש-תע"ל):</w:t>
      </w:r>
    </w:p>
    <w:p w14:paraId="0C9A5321" w14:textId="77777777" w:rsidR="00000000" w:rsidRDefault="009B75DB">
      <w:pPr>
        <w:pStyle w:val="a0"/>
        <w:rPr>
          <w:rFonts w:hint="cs"/>
          <w:rtl/>
        </w:rPr>
      </w:pPr>
    </w:p>
    <w:p w14:paraId="1773BE15" w14:textId="77777777" w:rsidR="00000000" w:rsidRDefault="009B75DB">
      <w:pPr>
        <w:pStyle w:val="a0"/>
        <w:rPr>
          <w:rFonts w:hint="cs"/>
          <w:rtl/>
        </w:rPr>
      </w:pPr>
      <w:r>
        <w:rPr>
          <w:rFonts w:hint="cs"/>
          <w:rtl/>
        </w:rPr>
        <w:t>אני מייצג יהודים וערבים, על אפו ועל חמתו של חבר הכנסת רוני בר-און.</w:t>
      </w:r>
    </w:p>
    <w:p w14:paraId="4E4FDBBB" w14:textId="77777777" w:rsidR="00000000" w:rsidRDefault="009B75DB">
      <w:pPr>
        <w:pStyle w:val="a0"/>
        <w:rPr>
          <w:rFonts w:hint="cs"/>
          <w:rtl/>
        </w:rPr>
      </w:pPr>
    </w:p>
    <w:p w14:paraId="68AD864C" w14:textId="77777777" w:rsidR="00000000" w:rsidRDefault="009B75DB">
      <w:pPr>
        <w:pStyle w:val="-"/>
        <w:rPr>
          <w:rtl/>
        </w:rPr>
      </w:pPr>
      <w:bookmarkStart w:id="314" w:name="FS000001038T24_12_2003_15_14_38C"/>
      <w:bookmarkEnd w:id="314"/>
      <w:r>
        <w:rPr>
          <w:rtl/>
        </w:rPr>
        <w:t>רוני בר-און (הליכוד):</w:t>
      </w:r>
    </w:p>
    <w:p w14:paraId="64060AFE" w14:textId="77777777" w:rsidR="00000000" w:rsidRDefault="009B75DB">
      <w:pPr>
        <w:pStyle w:val="a0"/>
        <w:rPr>
          <w:rtl/>
        </w:rPr>
      </w:pPr>
    </w:p>
    <w:p w14:paraId="56E09600" w14:textId="77777777" w:rsidR="00000000" w:rsidRDefault="009B75DB">
      <w:pPr>
        <w:pStyle w:val="a0"/>
        <w:rPr>
          <w:rFonts w:hint="cs"/>
          <w:rtl/>
        </w:rPr>
      </w:pPr>
      <w:r>
        <w:rPr>
          <w:rFonts w:hint="cs"/>
          <w:rtl/>
        </w:rPr>
        <w:t>תראו מי הסניגורים שלכם, תראו מי מליצי היוש</w:t>
      </w:r>
      <w:r>
        <w:rPr>
          <w:rFonts w:hint="cs"/>
          <w:rtl/>
        </w:rPr>
        <w:t xml:space="preserve">ר שלכם: עסאם מח'ול ומוחמד ברכה. ועכשיו תסיקו את המסקנות. </w:t>
      </w:r>
    </w:p>
    <w:p w14:paraId="00E77524" w14:textId="77777777" w:rsidR="00000000" w:rsidRDefault="009B75DB">
      <w:pPr>
        <w:pStyle w:val="a0"/>
        <w:rPr>
          <w:rFonts w:hint="cs"/>
          <w:rtl/>
        </w:rPr>
      </w:pPr>
    </w:p>
    <w:p w14:paraId="4A859236" w14:textId="77777777" w:rsidR="00000000" w:rsidRDefault="009B75DB">
      <w:pPr>
        <w:pStyle w:val="af0"/>
        <w:rPr>
          <w:rtl/>
        </w:rPr>
      </w:pPr>
      <w:r>
        <w:rPr>
          <w:rFonts w:hint="eastAsia"/>
          <w:rtl/>
        </w:rPr>
        <w:t>מוחמד</w:t>
      </w:r>
      <w:r>
        <w:rPr>
          <w:rtl/>
        </w:rPr>
        <w:t xml:space="preserve"> ברכה (חד"ש-תע"ל):</w:t>
      </w:r>
    </w:p>
    <w:p w14:paraId="0146FAF0" w14:textId="77777777" w:rsidR="00000000" w:rsidRDefault="009B75DB">
      <w:pPr>
        <w:pStyle w:val="a0"/>
        <w:rPr>
          <w:rFonts w:hint="cs"/>
          <w:rtl/>
        </w:rPr>
      </w:pPr>
    </w:p>
    <w:p w14:paraId="1B15758C" w14:textId="77777777" w:rsidR="00000000" w:rsidRDefault="009B75DB">
      <w:pPr>
        <w:pStyle w:val="a0"/>
        <w:rPr>
          <w:rFonts w:hint="cs"/>
          <w:rtl/>
        </w:rPr>
      </w:pPr>
      <w:r>
        <w:rPr>
          <w:rFonts w:hint="cs"/>
          <w:rtl/>
        </w:rPr>
        <w:t>הם גאים בנו ומתביישים בכם.</w:t>
      </w:r>
    </w:p>
    <w:p w14:paraId="214B43B8" w14:textId="77777777" w:rsidR="00000000" w:rsidRDefault="009B75DB">
      <w:pPr>
        <w:pStyle w:val="af1"/>
        <w:rPr>
          <w:rFonts w:hint="cs"/>
          <w:rtl/>
        </w:rPr>
      </w:pPr>
    </w:p>
    <w:p w14:paraId="5F71B03D" w14:textId="77777777" w:rsidR="00000000" w:rsidRDefault="009B75DB">
      <w:pPr>
        <w:pStyle w:val="af1"/>
        <w:rPr>
          <w:rtl/>
        </w:rPr>
      </w:pPr>
      <w:r>
        <w:rPr>
          <w:rtl/>
        </w:rPr>
        <w:t>היו"ר נסים דהן:</w:t>
      </w:r>
    </w:p>
    <w:p w14:paraId="2782F3CF" w14:textId="77777777" w:rsidR="00000000" w:rsidRDefault="009B75DB">
      <w:pPr>
        <w:pStyle w:val="a0"/>
        <w:rPr>
          <w:rtl/>
        </w:rPr>
      </w:pPr>
    </w:p>
    <w:p w14:paraId="65D00DAF" w14:textId="77777777" w:rsidR="00000000" w:rsidRDefault="009B75DB">
      <w:pPr>
        <w:pStyle w:val="a0"/>
        <w:rPr>
          <w:rFonts w:hint="cs"/>
          <w:rtl/>
        </w:rPr>
      </w:pPr>
      <w:r>
        <w:rPr>
          <w:rFonts w:hint="cs"/>
          <w:rtl/>
        </w:rPr>
        <w:t xml:space="preserve">תודה רבה. </w:t>
      </w:r>
    </w:p>
    <w:p w14:paraId="79A9E955" w14:textId="77777777" w:rsidR="00000000" w:rsidRDefault="009B75DB">
      <w:pPr>
        <w:pStyle w:val="a0"/>
        <w:rPr>
          <w:rFonts w:hint="cs"/>
          <w:rtl/>
        </w:rPr>
      </w:pPr>
    </w:p>
    <w:p w14:paraId="06695E44" w14:textId="77777777" w:rsidR="00000000" w:rsidRDefault="009B75DB">
      <w:pPr>
        <w:pStyle w:val="a0"/>
        <w:rPr>
          <w:rFonts w:hint="cs"/>
          <w:rtl/>
        </w:rPr>
      </w:pPr>
      <w:r>
        <w:rPr>
          <w:rFonts w:hint="cs"/>
          <w:rtl/>
        </w:rPr>
        <w:t xml:space="preserve">אנחנו עוברים להצבעה. בעד זה דיון במליאה, נגד זה להסיר. </w:t>
      </w:r>
    </w:p>
    <w:p w14:paraId="1351F7E6" w14:textId="77777777" w:rsidR="00000000" w:rsidRDefault="009B75DB">
      <w:pPr>
        <w:pStyle w:val="a0"/>
        <w:rPr>
          <w:rFonts w:hint="cs"/>
          <w:rtl/>
        </w:rPr>
      </w:pPr>
    </w:p>
    <w:p w14:paraId="4A9FF7F0" w14:textId="77777777" w:rsidR="00000000" w:rsidRDefault="009B75DB">
      <w:pPr>
        <w:pStyle w:val="ab"/>
        <w:bidi/>
        <w:rPr>
          <w:rFonts w:hint="cs"/>
          <w:rtl/>
        </w:rPr>
      </w:pPr>
      <w:r>
        <w:rPr>
          <w:rFonts w:hint="cs"/>
          <w:rtl/>
        </w:rPr>
        <w:t xml:space="preserve">הצבעה </w:t>
      </w:r>
    </w:p>
    <w:p w14:paraId="75F793AB" w14:textId="77777777" w:rsidR="00000000" w:rsidRDefault="009B75DB">
      <w:pPr>
        <w:pStyle w:val="a0"/>
        <w:rPr>
          <w:rFonts w:hint="cs"/>
          <w:rtl/>
        </w:rPr>
      </w:pPr>
    </w:p>
    <w:p w14:paraId="35E8ED06" w14:textId="77777777" w:rsidR="00000000" w:rsidRDefault="009B75DB">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43D9DA38" w14:textId="77777777" w:rsidR="00000000" w:rsidRDefault="009B75DB">
      <w:pPr>
        <w:pStyle w:val="ac"/>
        <w:bidi/>
        <w:rPr>
          <w:rFonts w:hint="cs"/>
          <w:rtl/>
        </w:rPr>
      </w:pPr>
      <w:r>
        <w:rPr>
          <w:rFonts w:hint="cs"/>
          <w:rtl/>
        </w:rPr>
        <w:t xml:space="preserve">בעד ההצעה </w:t>
      </w:r>
      <w:r>
        <w:rPr>
          <w:rFonts w:hint="cs"/>
          <w:rtl/>
        </w:rPr>
        <w:t xml:space="preserve">שלא לכלול את הנושא בסדר-היום </w:t>
      </w:r>
      <w:r>
        <w:rPr>
          <w:rtl/>
        </w:rPr>
        <w:t>–</w:t>
      </w:r>
      <w:r>
        <w:rPr>
          <w:rFonts w:hint="cs"/>
          <w:rtl/>
        </w:rPr>
        <w:t xml:space="preserve"> 5</w:t>
      </w:r>
    </w:p>
    <w:p w14:paraId="1795646C" w14:textId="77777777" w:rsidR="00000000" w:rsidRDefault="009B75DB">
      <w:pPr>
        <w:pStyle w:val="ac"/>
        <w:bidi/>
        <w:rPr>
          <w:rFonts w:hint="cs"/>
          <w:rtl/>
        </w:rPr>
      </w:pPr>
      <w:r>
        <w:rPr>
          <w:rFonts w:hint="cs"/>
          <w:rtl/>
        </w:rPr>
        <w:t xml:space="preserve">נמנעים </w:t>
      </w:r>
      <w:r>
        <w:rPr>
          <w:rtl/>
        </w:rPr>
        <w:t>–</w:t>
      </w:r>
      <w:r>
        <w:rPr>
          <w:rFonts w:hint="cs"/>
          <w:rtl/>
        </w:rPr>
        <w:t xml:space="preserve"> אין</w:t>
      </w:r>
    </w:p>
    <w:p w14:paraId="593A410D" w14:textId="77777777" w:rsidR="00000000" w:rsidRDefault="009B75DB">
      <w:pPr>
        <w:pStyle w:val="ad"/>
        <w:bidi/>
        <w:rPr>
          <w:rFonts w:hint="cs"/>
          <w:rtl/>
        </w:rPr>
      </w:pPr>
      <w:r>
        <w:rPr>
          <w:rFonts w:hint="cs"/>
          <w:rtl/>
        </w:rPr>
        <w:t>ההצעה לכלול את הנושא בסדר-היום של הכנסת נתקבלה.</w:t>
      </w:r>
    </w:p>
    <w:p w14:paraId="2ADE63F2" w14:textId="77777777" w:rsidR="00000000" w:rsidRDefault="009B75DB">
      <w:pPr>
        <w:pStyle w:val="a0"/>
        <w:rPr>
          <w:rFonts w:hint="cs"/>
          <w:rtl/>
        </w:rPr>
      </w:pPr>
    </w:p>
    <w:p w14:paraId="30ACF4AF" w14:textId="77777777" w:rsidR="00000000" w:rsidRDefault="009B75DB">
      <w:pPr>
        <w:pStyle w:val="af1"/>
        <w:rPr>
          <w:rtl/>
        </w:rPr>
      </w:pPr>
      <w:r>
        <w:rPr>
          <w:rtl/>
        </w:rPr>
        <w:t>היו"ר נסים דהן:</w:t>
      </w:r>
    </w:p>
    <w:p w14:paraId="7633B922" w14:textId="77777777" w:rsidR="00000000" w:rsidRDefault="009B75DB">
      <w:pPr>
        <w:pStyle w:val="a0"/>
        <w:rPr>
          <w:rtl/>
        </w:rPr>
      </w:pPr>
    </w:p>
    <w:p w14:paraId="39524C35" w14:textId="77777777" w:rsidR="00000000" w:rsidRDefault="009B75DB">
      <w:pPr>
        <w:pStyle w:val="a0"/>
        <w:rPr>
          <w:rFonts w:hint="cs"/>
          <w:rtl/>
        </w:rPr>
      </w:pPr>
      <w:r>
        <w:rPr>
          <w:rFonts w:hint="cs"/>
          <w:rtl/>
        </w:rPr>
        <w:t xml:space="preserve">עשרה בעד, חמישה נגד, אין נמנעים. הדיון יתקיים במליאת הכנסת באחד הימים הקרובים, או על-פי החלטת היושב-ראש. </w:t>
      </w:r>
    </w:p>
    <w:p w14:paraId="254254AA" w14:textId="77777777" w:rsidR="00000000" w:rsidRDefault="009B75DB">
      <w:pPr>
        <w:pStyle w:val="a2"/>
        <w:rPr>
          <w:rFonts w:hint="cs"/>
          <w:rtl/>
        </w:rPr>
      </w:pPr>
    </w:p>
    <w:p w14:paraId="7CB6B534" w14:textId="77777777" w:rsidR="00000000" w:rsidRDefault="009B75DB">
      <w:pPr>
        <w:pStyle w:val="a0"/>
        <w:rPr>
          <w:rFonts w:hint="cs"/>
          <w:rtl/>
        </w:rPr>
      </w:pPr>
    </w:p>
    <w:p w14:paraId="0852759E" w14:textId="77777777" w:rsidR="00000000" w:rsidRDefault="009B75DB">
      <w:pPr>
        <w:pStyle w:val="a2"/>
        <w:rPr>
          <w:rFonts w:hint="cs"/>
          <w:rtl/>
        </w:rPr>
      </w:pPr>
      <w:bookmarkStart w:id="315" w:name="CS19734FI0019734T24_12_2003_15_20_27"/>
      <w:bookmarkStart w:id="316" w:name="_Toc62986507"/>
      <w:bookmarkEnd w:id="315"/>
      <w:r>
        <w:rPr>
          <w:rFonts w:hint="cs"/>
          <w:rtl/>
        </w:rPr>
        <w:t>הצעות לסדר-היום</w:t>
      </w:r>
      <w:bookmarkEnd w:id="316"/>
    </w:p>
    <w:p w14:paraId="5E76ED43" w14:textId="77777777" w:rsidR="00000000" w:rsidRDefault="009B75DB">
      <w:pPr>
        <w:pStyle w:val="a2"/>
        <w:rPr>
          <w:rFonts w:hint="cs"/>
          <w:rtl/>
        </w:rPr>
      </w:pPr>
      <w:bookmarkStart w:id="317" w:name="_Toc62986508"/>
      <w:r>
        <w:rPr>
          <w:rtl/>
        </w:rPr>
        <w:t>הודעת לוב על נכונותה</w:t>
      </w:r>
      <w:r>
        <w:rPr>
          <w:rtl/>
        </w:rPr>
        <w:t xml:space="preserve"> להתפרק מנשק להשמדה המונית </w:t>
      </w:r>
      <w:r>
        <w:rPr>
          <w:rFonts w:hint="cs"/>
          <w:rtl/>
        </w:rPr>
        <w:br/>
      </w:r>
      <w:r>
        <w:rPr>
          <w:rtl/>
        </w:rPr>
        <w:t>וביקור שר החוץ המצרי בישראל</w:t>
      </w:r>
      <w:bookmarkEnd w:id="317"/>
      <w:r>
        <w:rPr>
          <w:rtl/>
        </w:rPr>
        <w:t xml:space="preserve"> </w:t>
      </w:r>
    </w:p>
    <w:p w14:paraId="13790C64" w14:textId="77777777" w:rsidR="00000000" w:rsidRDefault="009B75DB">
      <w:pPr>
        <w:pStyle w:val="a0"/>
        <w:rPr>
          <w:rFonts w:hint="cs"/>
          <w:rtl/>
        </w:rPr>
      </w:pPr>
    </w:p>
    <w:p w14:paraId="25DD2522" w14:textId="77777777" w:rsidR="00000000" w:rsidRDefault="009B75DB">
      <w:pPr>
        <w:pStyle w:val="af1"/>
        <w:rPr>
          <w:rtl/>
        </w:rPr>
      </w:pPr>
      <w:r>
        <w:rPr>
          <w:rtl/>
        </w:rPr>
        <w:t>היו"ר נסים דהן:</w:t>
      </w:r>
    </w:p>
    <w:p w14:paraId="2FE643CC" w14:textId="77777777" w:rsidR="00000000" w:rsidRDefault="009B75DB">
      <w:pPr>
        <w:pStyle w:val="a0"/>
        <w:rPr>
          <w:rtl/>
        </w:rPr>
      </w:pPr>
    </w:p>
    <w:p w14:paraId="2FC3B6A9" w14:textId="77777777" w:rsidR="00000000" w:rsidRDefault="009B75DB">
      <w:pPr>
        <w:pStyle w:val="a0"/>
        <w:rPr>
          <w:rFonts w:hint="cs"/>
          <w:rtl/>
        </w:rPr>
      </w:pPr>
      <w:r>
        <w:rPr>
          <w:rFonts w:hint="cs"/>
          <w:rtl/>
        </w:rPr>
        <w:t>אנחנו עוברים להצעות לסדר-היום מס' 2098, 2102, 2110, 2150 ו-2151, בנושא: הודעת לוב על נכונותה להתפרק מנשק להשמדה המונית וביקור שר החוץ המצרי בישראל. חבר הכנסת עסאם מח'ול - ראשון הדוב</w:t>
      </w:r>
      <w:r>
        <w:rPr>
          <w:rFonts w:hint="cs"/>
          <w:rtl/>
        </w:rPr>
        <w:t xml:space="preserve">רים. אחריו </w:t>
      </w:r>
      <w:r>
        <w:rPr>
          <w:rtl/>
        </w:rPr>
        <w:t>–</w:t>
      </w:r>
      <w:r>
        <w:rPr>
          <w:rFonts w:hint="cs"/>
          <w:rtl/>
        </w:rPr>
        <w:t xml:space="preserve"> חבר הכנסת רוני בר-און.</w:t>
      </w:r>
    </w:p>
    <w:p w14:paraId="02434B2A" w14:textId="77777777" w:rsidR="00000000" w:rsidRDefault="009B75DB">
      <w:pPr>
        <w:pStyle w:val="a0"/>
        <w:rPr>
          <w:rFonts w:hint="cs"/>
          <w:rtl/>
        </w:rPr>
      </w:pPr>
    </w:p>
    <w:p w14:paraId="6AA72E99" w14:textId="77777777" w:rsidR="00000000" w:rsidRDefault="009B75DB">
      <w:pPr>
        <w:pStyle w:val="a"/>
        <w:rPr>
          <w:rtl/>
        </w:rPr>
      </w:pPr>
      <w:bookmarkStart w:id="318" w:name="FS000000542T24_12_2003_15_23_10"/>
      <w:bookmarkStart w:id="319" w:name="_Toc62986509"/>
      <w:bookmarkEnd w:id="318"/>
      <w:r>
        <w:rPr>
          <w:rFonts w:hint="eastAsia"/>
          <w:rtl/>
        </w:rPr>
        <w:t>עסאם</w:t>
      </w:r>
      <w:r>
        <w:rPr>
          <w:rtl/>
        </w:rPr>
        <w:t xml:space="preserve"> מח'ול (חד"ש-תע"ל):</w:t>
      </w:r>
      <w:bookmarkEnd w:id="319"/>
    </w:p>
    <w:p w14:paraId="2AB38119" w14:textId="77777777" w:rsidR="00000000" w:rsidRDefault="009B75DB">
      <w:pPr>
        <w:pStyle w:val="a0"/>
        <w:rPr>
          <w:rFonts w:hint="cs"/>
          <w:rtl/>
        </w:rPr>
      </w:pPr>
    </w:p>
    <w:p w14:paraId="436C5A93" w14:textId="77777777" w:rsidR="00000000" w:rsidRDefault="009B75DB">
      <w:pPr>
        <w:pStyle w:val="a0"/>
        <w:rPr>
          <w:rFonts w:hint="cs"/>
          <w:rtl/>
        </w:rPr>
      </w:pPr>
      <w:r>
        <w:rPr>
          <w:rFonts w:hint="cs"/>
          <w:rtl/>
        </w:rPr>
        <w:t xml:space="preserve"> אדוני היושב-ראש, חברי הכנסת, זה הזמן, זו ההזדמנות להעז ולאטום את האטום גם כאן בישראל</w:t>
      </w:r>
      <w:r>
        <w:rPr>
          <w:rFonts w:hint="cs"/>
          <w:b/>
          <w:bCs/>
          <w:rtl/>
        </w:rPr>
        <w:t xml:space="preserve">. </w:t>
      </w:r>
      <w:r>
        <w:rPr>
          <w:rFonts w:hint="cs"/>
          <w:rtl/>
        </w:rPr>
        <w:t xml:space="preserve">אטום ואטימות, אני יודע שהולכים ביחד, ויש גם מגינים על האטימות ועל האטום.   </w:t>
      </w:r>
    </w:p>
    <w:p w14:paraId="2EDB7F9D" w14:textId="77777777" w:rsidR="00000000" w:rsidRDefault="009B75DB">
      <w:pPr>
        <w:pStyle w:val="a0"/>
        <w:rPr>
          <w:rFonts w:hint="cs"/>
          <w:rtl/>
        </w:rPr>
      </w:pPr>
    </w:p>
    <w:p w14:paraId="35BB6514" w14:textId="77777777" w:rsidR="00000000" w:rsidRDefault="009B75DB">
      <w:pPr>
        <w:pStyle w:val="a0"/>
        <w:rPr>
          <w:rFonts w:hint="cs"/>
          <w:rtl/>
        </w:rPr>
      </w:pPr>
      <w:r>
        <w:rPr>
          <w:rFonts w:hint="cs"/>
          <w:rtl/>
        </w:rPr>
        <w:t>ב-2 בפברואר 2000 עמדתי על הבמה</w:t>
      </w:r>
      <w:r>
        <w:rPr>
          <w:rFonts w:hint="cs"/>
          <w:rtl/>
        </w:rPr>
        <w:t xml:space="preserve"> הזאת והתרעתי על מדיניות הגרעין של מדינת ישראל. אז היום הוגדר על-ידי התקשורת כיום היסטורי והיסטרי. יש כאלה שרוצים להמשיך עם ההיסטריה הזאת, ויש כאלה שמתפכחים, לא רק בישראל אלא בכל העולם. אותן שאלות עולות למרות התקשורת הישראלית שהמשיכה לקשור קשר שתיקה בעניין</w:t>
      </w:r>
      <w:r>
        <w:rPr>
          <w:rFonts w:hint="cs"/>
          <w:rtl/>
        </w:rPr>
        <w:t xml:space="preserve"> הכי מסוכן, באיום הכי גדול על הציבור בישראל, על העם בישראל - הארסנל הגרעיני של ישראל. </w:t>
      </w:r>
    </w:p>
    <w:p w14:paraId="71218F32" w14:textId="77777777" w:rsidR="00000000" w:rsidRDefault="009B75DB">
      <w:pPr>
        <w:pStyle w:val="a0"/>
        <w:rPr>
          <w:rFonts w:hint="cs"/>
          <w:rtl/>
        </w:rPr>
      </w:pPr>
    </w:p>
    <w:p w14:paraId="2F7F76B0" w14:textId="77777777" w:rsidR="00000000" w:rsidRDefault="009B75DB">
      <w:pPr>
        <w:pStyle w:val="a0"/>
        <w:rPr>
          <w:rFonts w:hint="cs"/>
          <w:rtl/>
        </w:rPr>
      </w:pPr>
      <w:r>
        <w:rPr>
          <w:rFonts w:hint="cs"/>
          <w:rtl/>
        </w:rPr>
        <w:t xml:space="preserve">אבל, מאז ועד היום, כל השאלות שנשאלו מעל במה זו אי-אפשר להחזירן לתוך הבקבוק. על מדינת ישראל לתת מענה לאן פניה מובילות, האם היא חלק מהמתקפה החדשה של הנשיא בוש, לייצר דור </w:t>
      </w:r>
      <w:r>
        <w:rPr>
          <w:rFonts w:hint="cs"/>
          <w:rtl/>
        </w:rPr>
        <w:t>חדש של פצצות גרעין טקטיות, של נשק גרעיני טקטי? האם ישראל ממלאת את התפקיד של שפן הניסויים בשיתוף פעולה עם בוש המבייש הזה והמשטר שלו, כדי לאיים על העמים באזור ובעולם? האם ממשלות ישראל ימשיכו להוביל במדיניות הגרעין שלהן עד שכל העולם, לרבות ארצות-הברית, מתייחס</w:t>
      </w:r>
      <w:r>
        <w:rPr>
          <w:rFonts w:hint="cs"/>
          <w:rtl/>
        </w:rPr>
        <w:t xml:space="preserve">ים לישראל כאל הסכנה הגדולה ביותר לביטחון העולם? אתם תצטרכו לתת מענה, לאן אתם מובילים את המדינה הזאת ואת החברה הזאת. </w:t>
      </w:r>
    </w:p>
    <w:p w14:paraId="47F90BCA" w14:textId="77777777" w:rsidR="00000000" w:rsidRDefault="009B75DB">
      <w:pPr>
        <w:pStyle w:val="a0"/>
        <w:rPr>
          <w:rFonts w:hint="cs"/>
          <w:rtl/>
        </w:rPr>
      </w:pPr>
    </w:p>
    <w:p w14:paraId="384613A8" w14:textId="77777777" w:rsidR="00000000" w:rsidRDefault="009B75DB">
      <w:pPr>
        <w:pStyle w:val="a0"/>
        <w:rPr>
          <w:rFonts w:hint="cs"/>
          <w:rtl/>
        </w:rPr>
      </w:pPr>
      <w:r>
        <w:rPr>
          <w:rFonts w:hint="cs"/>
          <w:rtl/>
        </w:rPr>
        <w:t>מי שחושב שאפשר שתהיה ההצעה הלובית היום, האתגר הזה לפתוח את השערים, כשאירן מצטרפת ופותחת את השערים, והוא יכול להמשיך ולשחק את המשחק שלו, כי</w:t>
      </w:r>
      <w:r>
        <w:rPr>
          <w:rFonts w:hint="cs"/>
          <w:rtl/>
        </w:rPr>
        <w:t xml:space="preserve"> מותר לו, מכיוון שהוא דמוקרטי - אתה לא דמוקרטי ואתה לא דמוקרטיה.</w:t>
      </w:r>
    </w:p>
    <w:p w14:paraId="736CF49C" w14:textId="77777777" w:rsidR="00000000" w:rsidRDefault="009B75DB">
      <w:pPr>
        <w:pStyle w:val="a0"/>
        <w:rPr>
          <w:rFonts w:hint="cs"/>
          <w:rtl/>
        </w:rPr>
      </w:pPr>
    </w:p>
    <w:p w14:paraId="35F10A0C" w14:textId="77777777" w:rsidR="00000000" w:rsidRDefault="009B75DB">
      <w:pPr>
        <w:pStyle w:val="a0"/>
        <w:rPr>
          <w:rFonts w:hint="cs"/>
          <w:rtl/>
        </w:rPr>
      </w:pPr>
      <w:r>
        <w:rPr>
          <w:rFonts w:hint="cs"/>
          <w:rtl/>
        </w:rPr>
        <w:t xml:space="preserve">אנחנו רואים שהממשלה הזאת היא איום על הדמוקרטיה ואי-אפשר לסמוך עליה. רק שר ביטחון אחד בדמותו של השר מופז עומד ומאיים להשתמש בנשק גרעיני, עומד ומאיים לפוצץ את המתקנים הגרעיניים של אירן.  </w:t>
      </w:r>
    </w:p>
    <w:p w14:paraId="7B1B2E1F" w14:textId="77777777" w:rsidR="00000000" w:rsidRDefault="009B75DB">
      <w:pPr>
        <w:pStyle w:val="a0"/>
        <w:rPr>
          <w:rFonts w:hint="cs"/>
          <w:rtl/>
        </w:rPr>
      </w:pPr>
    </w:p>
    <w:p w14:paraId="5CC54B34" w14:textId="77777777" w:rsidR="00000000" w:rsidRDefault="009B75DB">
      <w:pPr>
        <w:pStyle w:val="a0"/>
        <w:rPr>
          <w:rFonts w:hint="cs"/>
          <w:rtl/>
        </w:rPr>
      </w:pPr>
      <w:r>
        <w:rPr>
          <w:rFonts w:hint="cs"/>
          <w:rtl/>
        </w:rPr>
        <w:t>לאן</w:t>
      </w:r>
      <w:r>
        <w:rPr>
          <w:rFonts w:hint="cs"/>
          <w:rtl/>
        </w:rPr>
        <w:t xml:space="preserve"> אנחנו יכולים להוביל? הגיע הזמן שממשלת ישראל תפתח את כל המתקנים הגרעיניים, תהיה חלק מהקהילייה הבין-לאומית, תהיה חלק מהחוק הבין-לאומי. במובן הזה אור השמש הוא הערובה לא רק לביטחון העמים באזור, אלא גם לביטחון העם בישראל. מי שחושב שנשק גרעיני הוא סכנה רק למדינ</w:t>
      </w:r>
      <w:r>
        <w:rPr>
          <w:rFonts w:hint="cs"/>
          <w:rtl/>
        </w:rPr>
        <w:t>ה שרוכשת אותו, הוא טועה. זה סכנה העוברת גבולות, עוברת דורות, ויש אינטרס גם של העמים האחרים וגם של הדורות הבאים לבקש ולתבוע מממשלת ישראל לעצור את השיגעון הזה עכשיו ולא להמשיך בזה.</w:t>
      </w:r>
    </w:p>
    <w:p w14:paraId="17E2F21E" w14:textId="77777777" w:rsidR="00000000" w:rsidRDefault="009B75DB">
      <w:pPr>
        <w:pStyle w:val="a0"/>
        <w:rPr>
          <w:rFonts w:hint="cs"/>
          <w:rtl/>
        </w:rPr>
      </w:pPr>
    </w:p>
    <w:p w14:paraId="786F35C6" w14:textId="77777777" w:rsidR="00000000" w:rsidRDefault="009B75DB">
      <w:pPr>
        <w:pStyle w:val="af1"/>
        <w:rPr>
          <w:rtl/>
        </w:rPr>
      </w:pPr>
      <w:r>
        <w:rPr>
          <w:rFonts w:hint="eastAsia"/>
          <w:rtl/>
        </w:rPr>
        <w:t>היו</w:t>
      </w:r>
      <w:r>
        <w:rPr>
          <w:rtl/>
        </w:rPr>
        <w:t>"ר נסים דהן:</w:t>
      </w:r>
    </w:p>
    <w:p w14:paraId="5D6ED4B4" w14:textId="77777777" w:rsidR="00000000" w:rsidRDefault="009B75DB">
      <w:pPr>
        <w:pStyle w:val="a0"/>
        <w:rPr>
          <w:rFonts w:hint="cs"/>
          <w:rtl/>
        </w:rPr>
      </w:pPr>
    </w:p>
    <w:p w14:paraId="7FE2ED41" w14:textId="77777777" w:rsidR="00000000" w:rsidRDefault="009B75DB">
      <w:pPr>
        <w:pStyle w:val="a0"/>
        <w:rPr>
          <w:rFonts w:hint="cs"/>
          <w:rtl/>
        </w:rPr>
      </w:pPr>
      <w:r>
        <w:rPr>
          <w:rFonts w:hint="cs"/>
          <w:rtl/>
        </w:rPr>
        <w:t>תודה. חבר הכנסת רוני בר-און.</w:t>
      </w:r>
    </w:p>
    <w:p w14:paraId="3FB4DE15" w14:textId="77777777" w:rsidR="00000000" w:rsidRDefault="009B75DB">
      <w:pPr>
        <w:pStyle w:val="a0"/>
        <w:ind w:firstLine="0"/>
        <w:rPr>
          <w:rFonts w:hint="cs"/>
          <w:rtl/>
        </w:rPr>
      </w:pPr>
    </w:p>
    <w:p w14:paraId="18B8B50E" w14:textId="77777777" w:rsidR="00000000" w:rsidRDefault="009B75DB">
      <w:pPr>
        <w:pStyle w:val="a"/>
        <w:rPr>
          <w:rtl/>
        </w:rPr>
      </w:pPr>
      <w:bookmarkStart w:id="320" w:name="FS000001038T24_12_2003_15_11_45"/>
      <w:bookmarkStart w:id="321" w:name="_Toc62986510"/>
      <w:bookmarkEnd w:id="320"/>
      <w:r>
        <w:rPr>
          <w:rtl/>
        </w:rPr>
        <w:t>רוני בר-און (הליכוד):</w:t>
      </w:r>
      <w:bookmarkEnd w:id="321"/>
    </w:p>
    <w:p w14:paraId="0106A35F" w14:textId="77777777" w:rsidR="00000000" w:rsidRDefault="009B75DB">
      <w:pPr>
        <w:pStyle w:val="a0"/>
        <w:rPr>
          <w:rtl/>
        </w:rPr>
      </w:pPr>
    </w:p>
    <w:p w14:paraId="76B61959" w14:textId="77777777" w:rsidR="00000000" w:rsidRDefault="009B75DB">
      <w:pPr>
        <w:pStyle w:val="a0"/>
        <w:rPr>
          <w:rFonts w:hint="cs"/>
          <w:rtl/>
        </w:rPr>
      </w:pPr>
      <w:r>
        <w:rPr>
          <w:rFonts w:hint="cs"/>
          <w:rtl/>
        </w:rPr>
        <w:t xml:space="preserve">אדוני </w:t>
      </w:r>
      <w:r>
        <w:rPr>
          <w:rFonts w:hint="cs"/>
          <w:rtl/>
        </w:rPr>
        <w:t xml:space="preserve">היושב-ראש, רבותי חברי הכנסת, בסוף השבוע האחרון התבשרנו על הסכמת לוב להתפרק מהנשק להשמדה המונית שברשותה. שליט לוב, הקולונל מועמר קדאפי, השליט האכזרי מן המגרב, שרק חיבתו הלא-ברורה לשומרות ראשו התחרתה בשיגיונות המדיניים שלו, הודיע כי לוב תתיר כניסתם של פקחים </w:t>
      </w:r>
      <w:r>
        <w:rPr>
          <w:rFonts w:hint="cs"/>
          <w:rtl/>
        </w:rPr>
        <w:t xml:space="preserve">בין-לאומיים לשטחה. אירוע זה הוא שיאו של משא-ומתן ממושך שמתנהל זה חודשים עם ארצות-הברית. המסלול המדיני המכונה "הדיפלומטיה השקטה", זכה להישג אדיר. </w:t>
      </w:r>
    </w:p>
    <w:p w14:paraId="42F7611F" w14:textId="77777777" w:rsidR="00000000" w:rsidRDefault="009B75DB">
      <w:pPr>
        <w:pStyle w:val="a0"/>
        <w:rPr>
          <w:rFonts w:hint="cs"/>
          <w:rtl/>
        </w:rPr>
      </w:pPr>
    </w:p>
    <w:p w14:paraId="2755B5F5" w14:textId="77777777" w:rsidR="00000000" w:rsidRDefault="009B75DB">
      <w:pPr>
        <w:pStyle w:val="a0"/>
        <w:rPr>
          <w:rFonts w:hint="cs"/>
          <w:rtl/>
        </w:rPr>
      </w:pPr>
      <w:r>
        <w:rPr>
          <w:rFonts w:hint="cs"/>
          <w:rtl/>
        </w:rPr>
        <w:t xml:space="preserve">אבל, את ההסכמה של לוב להתפרקות מהנשק להשמדה המונית אין לבחון רק מן האספקט הבילטרלי של יחסי ארצות-הברית--לוב. </w:t>
      </w:r>
      <w:r>
        <w:rPr>
          <w:rFonts w:hint="cs"/>
          <w:rtl/>
        </w:rPr>
        <w:t>יש לבחון את ההצהרה הזאת בהקשר רחב הרבה יותר. יש לנתח את הצעד הלובי בקונטקסט הכללי של ההתפתחויות הבין-לאומיות האחרונות באזור המזרח התיכון. אפשר למתוח היגיון מדיני מקשר על פני הרצף של הלכידה של סדאם חוסיין, הצהרות השלום שנישאות לאחרונה מדמשק והשינוי הדרמטי ש</w:t>
      </w:r>
      <w:r>
        <w:rPr>
          <w:rFonts w:hint="cs"/>
          <w:rtl/>
        </w:rPr>
        <w:t>חל בעמדתה של לוב ביחס לפיקוח בין-לאומי. כל אחת מהנקודות השונות האלה, שמצוירות על פני הרצף המזרח-תיכוני הבלתי-אפשרי, צומחת ממניעים שונים ועל רקע נסיבות שונות, אבל הן כולן יחד מצטרפות לתמונה בין-לאומית אחת ברורה. יש פה מציאות חדשה במזרח התיכון. והתמונה, רבות</w:t>
      </w:r>
      <w:r>
        <w:rPr>
          <w:rFonts w:hint="cs"/>
          <w:rtl/>
        </w:rPr>
        <w:t xml:space="preserve">י, אדוני השר, שר החוץ, חברי חברי הכנסת, היא תמונת הדמוקרטיה המנצחת את הכוחנות. התמונה של האלימות, הטרור, ההפחדה של מדינות ערב, שמרכינות את ראשן - - </w:t>
      </w:r>
    </w:p>
    <w:p w14:paraId="1E324DB9" w14:textId="77777777" w:rsidR="00000000" w:rsidRDefault="009B75DB">
      <w:pPr>
        <w:pStyle w:val="a0"/>
        <w:rPr>
          <w:rFonts w:hint="cs"/>
          <w:rtl/>
        </w:rPr>
      </w:pPr>
    </w:p>
    <w:p w14:paraId="0ADC8442" w14:textId="77777777" w:rsidR="00000000" w:rsidRDefault="009B75DB">
      <w:pPr>
        <w:pStyle w:val="af0"/>
        <w:rPr>
          <w:rtl/>
        </w:rPr>
      </w:pPr>
      <w:r>
        <w:rPr>
          <w:rFonts w:hint="eastAsia"/>
          <w:rtl/>
        </w:rPr>
        <w:t>עסאם</w:t>
      </w:r>
      <w:r>
        <w:rPr>
          <w:rtl/>
        </w:rPr>
        <w:t xml:space="preserve"> מח'ול (חד"ש-תע"ל):</w:t>
      </w:r>
    </w:p>
    <w:p w14:paraId="48CA877B" w14:textId="77777777" w:rsidR="00000000" w:rsidRDefault="009B75DB">
      <w:pPr>
        <w:pStyle w:val="a0"/>
        <w:rPr>
          <w:rFonts w:hint="cs"/>
          <w:rtl/>
        </w:rPr>
      </w:pPr>
    </w:p>
    <w:p w14:paraId="1CBC59AB" w14:textId="77777777" w:rsidR="00000000" w:rsidRDefault="009B75DB">
      <w:pPr>
        <w:pStyle w:val="a0"/>
        <w:ind w:firstLine="720"/>
        <w:rPr>
          <w:rFonts w:hint="cs"/>
          <w:rtl/>
        </w:rPr>
      </w:pPr>
      <w:r>
        <w:rPr>
          <w:rFonts w:hint="cs"/>
          <w:rtl/>
        </w:rPr>
        <w:t>לא שמתי לב שהם כובשים חלקים ממדינת ישראל.</w:t>
      </w:r>
    </w:p>
    <w:p w14:paraId="00C8C2C0" w14:textId="77777777" w:rsidR="00000000" w:rsidRDefault="009B75DB">
      <w:pPr>
        <w:pStyle w:val="a0"/>
        <w:ind w:firstLine="0"/>
        <w:rPr>
          <w:rFonts w:hint="cs"/>
          <w:rtl/>
        </w:rPr>
      </w:pPr>
    </w:p>
    <w:p w14:paraId="30E3FA1F" w14:textId="77777777" w:rsidR="00000000" w:rsidRDefault="009B75DB">
      <w:pPr>
        <w:pStyle w:val="af1"/>
        <w:rPr>
          <w:rtl/>
        </w:rPr>
      </w:pPr>
      <w:r>
        <w:rPr>
          <w:rtl/>
        </w:rPr>
        <w:t>היו"ר נסים דהן:</w:t>
      </w:r>
    </w:p>
    <w:p w14:paraId="34FF3DD9" w14:textId="77777777" w:rsidR="00000000" w:rsidRDefault="009B75DB">
      <w:pPr>
        <w:pStyle w:val="a0"/>
        <w:rPr>
          <w:rtl/>
        </w:rPr>
      </w:pPr>
    </w:p>
    <w:p w14:paraId="3EF470DB" w14:textId="77777777" w:rsidR="00000000" w:rsidRDefault="009B75DB">
      <w:pPr>
        <w:pStyle w:val="a0"/>
        <w:rPr>
          <w:rFonts w:hint="cs"/>
          <w:rtl/>
        </w:rPr>
      </w:pPr>
      <w:r>
        <w:rPr>
          <w:rFonts w:hint="cs"/>
          <w:rtl/>
        </w:rPr>
        <w:t>חבר הכנסת עסאם מח'ול.</w:t>
      </w:r>
      <w:r>
        <w:rPr>
          <w:rFonts w:hint="cs"/>
          <w:rtl/>
        </w:rPr>
        <w:t xml:space="preserve"> חבר הכנסת עסאם מח'ול. </w:t>
      </w:r>
    </w:p>
    <w:p w14:paraId="429A5A89" w14:textId="77777777" w:rsidR="00000000" w:rsidRDefault="009B75DB">
      <w:pPr>
        <w:pStyle w:val="a0"/>
        <w:rPr>
          <w:rFonts w:hint="cs"/>
          <w:rtl/>
        </w:rPr>
      </w:pPr>
    </w:p>
    <w:p w14:paraId="36901B2D" w14:textId="77777777" w:rsidR="00000000" w:rsidRDefault="009B75DB">
      <w:pPr>
        <w:pStyle w:val="af0"/>
        <w:rPr>
          <w:rtl/>
        </w:rPr>
      </w:pPr>
      <w:r>
        <w:rPr>
          <w:rFonts w:hint="eastAsia"/>
          <w:rtl/>
        </w:rPr>
        <w:t>ואסל</w:t>
      </w:r>
      <w:r>
        <w:rPr>
          <w:rtl/>
        </w:rPr>
        <w:t xml:space="preserve"> טאהא (בל"ד):</w:t>
      </w:r>
    </w:p>
    <w:p w14:paraId="516F6C48" w14:textId="77777777" w:rsidR="00000000" w:rsidRDefault="009B75DB">
      <w:pPr>
        <w:pStyle w:val="a0"/>
        <w:rPr>
          <w:rFonts w:hint="cs"/>
          <w:rtl/>
        </w:rPr>
      </w:pPr>
    </w:p>
    <w:p w14:paraId="3A99E551" w14:textId="77777777" w:rsidR="00000000" w:rsidRDefault="009B75DB">
      <w:pPr>
        <w:pStyle w:val="a0"/>
        <w:rPr>
          <w:rFonts w:hint="cs"/>
          <w:rtl/>
        </w:rPr>
      </w:pPr>
      <w:r>
        <w:rPr>
          <w:rFonts w:hint="cs"/>
          <w:rtl/>
        </w:rPr>
        <w:t>- - -</w:t>
      </w:r>
    </w:p>
    <w:p w14:paraId="3CFF2220" w14:textId="77777777" w:rsidR="00000000" w:rsidRDefault="009B75DB">
      <w:pPr>
        <w:pStyle w:val="a0"/>
        <w:rPr>
          <w:rFonts w:hint="cs"/>
          <w:rtl/>
        </w:rPr>
      </w:pPr>
    </w:p>
    <w:p w14:paraId="22CD0D54" w14:textId="77777777" w:rsidR="00000000" w:rsidRDefault="009B75DB">
      <w:pPr>
        <w:pStyle w:val="af1"/>
        <w:rPr>
          <w:rtl/>
        </w:rPr>
      </w:pPr>
      <w:r>
        <w:rPr>
          <w:rtl/>
        </w:rPr>
        <w:t>היו"ר נסים דהן:</w:t>
      </w:r>
    </w:p>
    <w:p w14:paraId="2F8511FA" w14:textId="77777777" w:rsidR="00000000" w:rsidRDefault="009B75DB">
      <w:pPr>
        <w:pStyle w:val="a0"/>
        <w:rPr>
          <w:rtl/>
        </w:rPr>
      </w:pPr>
    </w:p>
    <w:p w14:paraId="1F0F8215" w14:textId="77777777" w:rsidR="00000000" w:rsidRDefault="009B75DB">
      <w:pPr>
        <w:pStyle w:val="a0"/>
        <w:rPr>
          <w:rFonts w:hint="cs"/>
          <w:rtl/>
        </w:rPr>
      </w:pPr>
      <w:r>
        <w:rPr>
          <w:rFonts w:hint="cs"/>
          <w:rtl/>
        </w:rPr>
        <w:t xml:space="preserve">ואסל טאהא, אתה מוותר על זכות הדיבור שלך? אני אתן לך קריאת ביניים. למה אתה מפריע? תמשיך. </w:t>
      </w:r>
    </w:p>
    <w:p w14:paraId="30FE2670" w14:textId="77777777" w:rsidR="00000000" w:rsidRDefault="009B75DB">
      <w:pPr>
        <w:pStyle w:val="a0"/>
        <w:rPr>
          <w:rFonts w:hint="cs"/>
          <w:rtl/>
        </w:rPr>
      </w:pPr>
    </w:p>
    <w:p w14:paraId="2115631E" w14:textId="77777777" w:rsidR="00000000" w:rsidRDefault="009B75DB">
      <w:pPr>
        <w:pStyle w:val="-"/>
        <w:rPr>
          <w:rtl/>
        </w:rPr>
      </w:pPr>
      <w:bookmarkStart w:id="322" w:name="FS000001038T24_12_2003_15_34_33C"/>
      <w:bookmarkEnd w:id="322"/>
      <w:r>
        <w:rPr>
          <w:rtl/>
        </w:rPr>
        <w:t>רוני בר-און (הליכוד):</w:t>
      </w:r>
    </w:p>
    <w:p w14:paraId="4C8833DD" w14:textId="77777777" w:rsidR="00000000" w:rsidRDefault="009B75DB">
      <w:pPr>
        <w:pStyle w:val="a0"/>
        <w:rPr>
          <w:rtl/>
        </w:rPr>
      </w:pPr>
    </w:p>
    <w:p w14:paraId="203A8772" w14:textId="77777777" w:rsidR="00000000" w:rsidRDefault="009B75DB">
      <w:pPr>
        <w:pStyle w:val="a0"/>
        <w:ind w:firstLine="720"/>
        <w:rPr>
          <w:rFonts w:hint="cs"/>
          <w:rtl/>
        </w:rPr>
      </w:pPr>
      <w:r>
        <w:rPr>
          <w:rFonts w:hint="cs"/>
          <w:rtl/>
        </w:rPr>
        <w:t xml:space="preserve">כל אלה - הכוחנות, האלימות, הטרור, הקול הערבי, מרכינים את הראש ונסוגים מפני </w:t>
      </w:r>
      <w:r>
        <w:rPr>
          <w:rFonts w:hint="cs"/>
          <w:rtl/>
        </w:rPr>
        <w:t>הדרך הדמוקרטית. סדאם חוסיין נלכד אומנם לאחר אבדות רבות וכואבות שספגה ארצות-הברית. בשאר אל-אסד לא באמת מדבר שלום, אלא מדבר גם אל הכסף וגם אל העצבים או אל ההתרגזות של ארצות-הברית. מועמר קדאפי נעתר לדרישה להתפרקות רק לאחר משא-ומתן מפרך. כל אחד ואחד מצא את מקו</w:t>
      </w:r>
      <w:r>
        <w:rPr>
          <w:rFonts w:hint="cs"/>
          <w:rtl/>
        </w:rPr>
        <w:t xml:space="preserve">מו. אבל, המלאכה רחוקה מלהיות מושלמת. לא הגענו אל המנוחה ואל הנחלה. דווקא בסביבה הקרובה שלנו, אדוני שר החוץ. דווקא ההנהגה הפלסטינית - אנחנו ממשיכים להיתקל באטימות מדינית, שמא יש לומר - עיוורון מדיני. אין עם מי לדבר. </w:t>
      </w:r>
    </w:p>
    <w:p w14:paraId="006AD1F2" w14:textId="77777777" w:rsidR="00000000" w:rsidRDefault="009B75DB">
      <w:pPr>
        <w:pStyle w:val="a0"/>
        <w:ind w:firstLine="720"/>
        <w:rPr>
          <w:rFonts w:hint="cs"/>
          <w:rtl/>
        </w:rPr>
      </w:pPr>
    </w:p>
    <w:p w14:paraId="1D04E6DD" w14:textId="77777777" w:rsidR="00000000" w:rsidRDefault="009B75DB">
      <w:pPr>
        <w:pStyle w:val="af0"/>
        <w:rPr>
          <w:rtl/>
        </w:rPr>
      </w:pPr>
      <w:r>
        <w:rPr>
          <w:rFonts w:hint="eastAsia"/>
          <w:rtl/>
        </w:rPr>
        <w:t>עסאם</w:t>
      </w:r>
      <w:r>
        <w:rPr>
          <w:rtl/>
        </w:rPr>
        <w:t xml:space="preserve"> מח'ול (חד"ש-תע"ל):</w:t>
      </w:r>
    </w:p>
    <w:p w14:paraId="60197DBB" w14:textId="77777777" w:rsidR="00000000" w:rsidRDefault="009B75DB">
      <w:pPr>
        <w:pStyle w:val="a0"/>
        <w:ind w:firstLine="720"/>
        <w:rPr>
          <w:rFonts w:hint="cs"/>
          <w:rtl/>
        </w:rPr>
      </w:pPr>
    </w:p>
    <w:p w14:paraId="4CF96548" w14:textId="77777777" w:rsidR="00000000" w:rsidRDefault="009B75DB">
      <w:pPr>
        <w:pStyle w:val="a0"/>
        <w:ind w:firstLine="720"/>
        <w:rPr>
          <w:rFonts w:hint="cs"/>
          <w:rtl/>
        </w:rPr>
      </w:pPr>
      <w:r>
        <w:rPr>
          <w:rFonts w:hint="cs"/>
          <w:rtl/>
        </w:rPr>
        <w:t>תשתמש - - -</w:t>
      </w:r>
    </w:p>
    <w:p w14:paraId="16AF645C" w14:textId="77777777" w:rsidR="00000000" w:rsidRDefault="009B75DB">
      <w:pPr>
        <w:pStyle w:val="a0"/>
        <w:ind w:firstLine="720"/>
        <w:rPr>
          <w:rFonts w:hint="cs"/>
          <w:rtl/>
        </w:rPr>
      </w:pPr>
    </w:p>
    <w:p w14:paraId="61A9D1CC" w14:textId="77777777" w:rsidR="00000000" w:rsidRDefault="009B75DB">
      <w:pPr>
        <w:pStyle w:val="af1"/>
        <w:rPr>
          <w:rtl/>
        </w:rPr>
      </w:pPr>
      <w:r>
        <w:rPr>
          <w:rFonts w:hint="eastAsia"/>
          <w:rtl/>
        </w:rPr>
        <w:t>ה</w:t>
      </w:r>
      <w:r>
        <w:rPr>
          <w:rFonts w:hint="eastAsia"/>
          <w:rtl/>
        </w:rPr>
        <w:t>יו</w:t>
      </w:r>
      <w:r>
        <w:rPr>
          <w:rtl/>
        </w:rPr>
        <w:t>"ר נסים דהן:</w:t>
      </w:r>
    </w:p>
    <w:p w14:paraId="4AE257AD" w14:textId="77777777" w:rsidR="00000000" w:rsidRDefault="009B75DB">
      <w:pPr>
        <w:pStyle w:val="a0"/>
        <w:rPr>
          <w:rFonts w:hint="cs"/>
          <w:rtl/>
        </w:rPr>
      </w:pPr>
    </w:p>
    <w:p w14:paraId="684A5625" w14:textId="77777777" w:rsidR="00000000" w:rsidRDefault="009B75DB">
      <w:pPr>
        <w:pStyle w:val="a0"/>
        <w:rPr>
          <w:rFonts w:hint="cs"/>
          <w:rtl/>
        </w:rPr>
      </w:pPr>
      <w:r>
        <w:rPr>
          <w:rFonts w:hint="cs"/>
          <w:rtl/>
        </w:rPr>
        <w:t xml:space="preserve">חבר הכנסת עסאם מח'ול. </w:t>
      </w:r>
    </w:p>
    <w:p w14:paraId="06D7C288" w14:textId="77777777" w:rsidR="00000000" w:rsidRDefault="009B75DB">
      <w:pPr>
        <w:pStyle w:val="a0"/>
        <w:rPr>
          <w:rFonts w:hint="cs"/>
          <w:rtl/>
        </w:rPr>
      </w:pPr>
    </w:p>
    <w:p w14:paraId="1E4E7CE7" w14:textId="77777777" w:rsidR="00000000" w:rsidRDefault="009B75DB">
      <w:pPr>
        <w:pStyle w:val="-"/>
        <w:rPr>
          <w:rtl/>
        </w:rPr>
      </w:pPr>
      <w:bookmarkStart w:id="323" w:name="FS000001038T24_12_2003_15_37_44C"/>
      <w:bookmarkEnd w:id="323"/>
      <w:r>
        <w:rPr>
          <w:rFonts w:hint="eastAsia"/>
          <w:rtl/>
        </w:rPr>
        <w:t>רוני</w:t>
      </w:r>
      <w:r>
        <w:rPr>
          <w:rtl/>
        </w:rPr>
        <w:t xml:space="preserve"> בר-און (הליכוד):</w:t>
      </w:r>
    </w:p>
    <w:p w14:paraId="441A64D0" w14:textId="77777777" w:rsidR="00000000" w:rsidRDefault="009B75DB">
      <w:pPr>
        <w:pStyle w:val="a0"/>
        <w:rPr>
          <w:rFonts w:hint="cs"/>
          <w:rtl/>
        </w:rPr>
      </w:pPr>
    </w:p>
    <w:p w14:paraId="439A508F" w14:textId="77777777" w:rsidR="00000000" w:rsidRDefault="009B75DB">
      <w:pPr>
        <w:pStyle w:val="a0"/>
        <w:rPr>
          <w:rFonts w:hint="cs"/>
          <w:rtl/>
        </w:rPr>
      </w:pPr>
      <w:r>
        <w:rPr>
          <w:rFonts w:hint="cs"/>
          <w:rtl/>
        </w:rPr>
        <w:t>אל מול המציאות האזורית שמתפתחת כאן, המזרח-תיכונית, הגלובלית, שמקיפה אותנו - אבו הולך ואבו בא והארץ לעולם עומדת. אבו אחר אבו. אבו-עלא בעקבות אבו-מאזן. ושני ה"אבואים" האלה בעקבות אבו-עמאר מחמיצים</w:t>
      </w:r>
      <w:r>
        <w:rPr>
          <w:rFonts w:hint="cs"/>
          <w:rtl/>
        </w:rPr>
        <w:t xml:space="preserve"> - כל אלה, כל ה"אבואים" האלה לדורותיהם מחמיצים את ההזדמנות המדינית - - -</w:t>
      </w:r>
    </w:p>
    <w:p w14:paraId="1211655A" w14:textId="77777777" w:rsidR="00000000" w:rsidRDefault="009B75DB">
      <w:pPr>
        <w:pStyle w:val="a0"/>
        <w:rPr>
          <w:rFonts w:hint="cs"/>
          <w:rtl/>
        </w:rPr>
      </w:pPr>
    </w:p>
    <w:p w14:paraId="4069FAA6" w14:textId="77777777" w:rsidR="00000000" w:rsidRDefault="009B75DB">
      <w:pPr>
        <w:pStyle w:val="af0"/>
        <w:rPr>
          <w:rtl/>
        </w:rPr>
      </w:pPr>
      <w:r>
        <w:rPr>
          <w:rFonts w:hint="eastAsia"/>
          <w:rtl/>
        </w:rPr>
        <w:t>עסאם</w:t>
      </w:r>
      <w:r>
        <w:rPr>
          <w:rtl/>
        </w:rPr>
        <w:t xml:space="preserve"> מח'ול (חד"ש-תע"ל):</w:t>
      </w:r>
    </w:p>
    <w:p w14:paraId="3CC17AB0" w14:textId="77777777" w:rsidR="00000000" w:rsidRDefault="009B75DB">
      <w:pPr>
        <w:pStyle w:val="a0"/>
        <w:rPr>
          <w:rFonts w:hint="cs"/>
          <w:rtl/>
        </w:rPr>
      </w:pPr>
    </w:p>
    <w:p w14:paraId="658C773F" w14:textId="77777777" w:rsidR="00000000" w:rsidRDefault="009B75DB">
      <w:pPr>
        <w:pStyle w:val="a0"/>
        <w:rPr>
          <w:rFonts w:hint="cs"/>
          <w:rtl/>
        </w:rPr>
      </w:pPr>
      <w:r>
        <w:rPr>
          <w:rFonts w:hint="cs"/>
          <w:rtl/>
        </w:rPr>
        <w:t>- - -</w:t>
      </w:r>
    </w:p>
    <w:p w14:paraId="58C78666" w14:textId="77777777" w:rsidR="00000000" w:rsidRDefault="009B75DB">
      <w:pPr>
        <w:pStyle w:val="a0"/>
        <w:rPr>
          <w:rFonts w:hint="cs"/>
          <w:rtl/>
        </w:rPr>
      </w:pPr>
    </w:p>
    <w:p w14:paraId="797BE113" w14:textId="77777777" w:rsidR="00000000" w:rsidRDefault="009B75DB">
      <w:pPr>
        <w:pStyle w:val="af1"/>
        <w:rPr>
          <w:rtl/>
        </w:rPr>
      </w:pPr>
      <w:r>
        <w:rPr>
          <w:rtl/>
        </w:rPr>
        <w:t>היו"ר נסים דהן:</w:t>
      </w:r>
    </w:p>
    <w:p w14:paraId="207696EE" w14:textId="77777777" w:rsidR="00000000" w:rsidRDefault="009B75DB">
      <w:pPr>
        <w:pStyle w:val="a0"/>
        <w:rPr>
          <w:rtl/>
        </w:rPr>
      </w:pPr>
    </w:p>
    <w:p w14:paraId="0088FA36" w14:textId="77777777" w:rsidR="00000000" w:rsidRDefault="009B75DB">
      <w:pPr>
        <w:pStyle w:val="a0"/>
        <w:ind w:firstLine="720"/>
        <w:rPr>
          <w:rFonts w:hint="cs"/>
          <w:rtl/>
        </w:rPr>
      </w:pPr>
      <w:r>
        <w:rPr>
          <w:rFonts w:hint="cs"/>
          <w:rtl/>
        </w:rPr>
        <w:t>לא להפריע, עסאם. חבר הכנסת עסאם מח'ול, אתה היחיד שמפריע כאן היום. מה קרה?</w:t>
      </w:r>
    </w:p>
    <w:p w14:paraId="21F3A39D" w14:textId="77777777" w:rsidR="00000000" w:rsidRDefault="009B75DB">
      <w:pPr>
        <w:pStyle w:val="a0"/>
        <w:ind w:firstLine="0"/>
        <w:rPr>
          <w:rFonts w:hint="cs"/>
          <w:rtl/>
        </w:rPr>
      </w:pPr>
    </w:p>
    <w:p w14:paraId="1AD88825" w14:textId="77777777" w:rsidR="00000000" w:rsidRDefault="009B75DB">
      <w:pPr>
        <w:pStyle w:val="af0"/>
        <w:rPr>
          <w:rtl/>
        </w:rPr>
      </w:pPr>
      <w:r>
        <w:rPr>
          <w:rFonts w:hint="eastAsia"/>
          <w:rtl/>
        </w:rPr>
        <w:t>עסאם</w:t>
      </w:r>
      <w:r>
        <w:rPr>
          <w:rtl/>
        </w:rPr>
        <w:t xml:space="preserve"> מח'ול (חד"ש-תע"ל):</w:t>
      </w:r>
    </w:p>
    <w:p w14:paraId="7FEBA4B4" w14:textId="77777777" w:rsidR="00000000" w:rsidRDefault="009B75DB">
      <w:pPr>
        <w:pStyle w:val="a0"/>
        <w:ind w:firstLine="0"/>
        <w:rPr>
          <w:rFonts w:hint="cs"/>
          <w:rtl/>
        </w:rPr>
      </w:pPr>
    </w:p>
    <w:p w14:paraId="0E1A8ADD" w14:textId="77777777" w:rsidR="00000000" w:rsidRDefault="009B75DB">
      <w:pPr>
        <w:pStyle w:val="a0"/>
        <w:ind w:firstLine="720"/>
        <w:rPr>
          <w:rFonts w:hint="cs"/>
          <w:rtl/>
        </w:rPr>
      </w:pPr>
      <w:r>
        <w:rPr>
          <w:rFonts w:hint="cs"/>
          <w:rtl/>
        </w:rPr>
        <w:t xml:space="preserve">שידבר על הרלוונטיות. </w:t>
      </w:r>
    </w:p>
    <w:p w14:paraId="2B4DE6BA" w14:textId="77777777" w:rsidR="00000000" w:rsidRDefault="009B75DB">
      <w:pPr>
        <w:pStyle w:val="af1"/>
        <w:rPr>
          <w:rFonts w:hint="cs"/>
          <w:rtl/>
        </w:rPr>
      </w:pPr>
    </w:p>
    <w:p w14:paraId="66992803" w14:textId="77777777" w:rsidR="00000000" w:rsidRDefault="009B75DB">
      <w:pPr>
        <w:pStyle w:val="af1"/>
        <w:rPr>
          <w:rFonts w:hint="cs"/>
          <w:rtl/>
        </w:rPr>
      </w:pPr>
    </w:p>
    <w:p w14:paraId="1CA0EF02" w14:textId="77777777" w:rsidR="00000000" w:rsidRDefault="009B75DB">
      <w:pPr>
        <w:pStyle w:val="af1"/>
        <w:rPr>
          <w:rFonts w:hint="cs"/>
          <w:rtl/>
        </w:rPr>
      </w:pPr>
    </w:p>
    <w:p w14:paraId="64FDD320" w14:textId="77777777" w:rsidR="00000000" w:rsidRDefault="009B75DB">
      <w:pPr>
        <w:pStyle w:val="af1"/>
        <w:rPr>
          <w:rFonts w:hint="cs"/>
          <w:rtl/>
        </w:rPr>
      </w:pPr>
    </w:p>
    <w:p w14:paraId="789963B0" w14:textId="77777777" w:rsidR="00000000" w:rsidRDefault="009B75DB">
      <w:pPr>
        <w:pStyle w:val="af1"/>
        <w:rPr>
          <w:rtl/>
        </w:rPr>
      </w:pPr>
      <w:r>
        <w:rPr>
          <w:rtl/>
        </w:rPr>
        <w:t>היו"ר נ</w:t>
      </w:r>
      <w:r>
        <w:rPr>
          <w:rtl/>
        </w:rPr>
        <w:t>סים דהן:</w:t>
      </w:r>
    </w:p>
    <w:p w14:paraId="2F925AD0" w14:textId="77777777" w:rsidR="00000000" w:rsidRDefault="009B75DB">
      <w:pPr>
        <w:pStyle w:val="a0"/>
        <w:rPr>
          <w:rtl/>
        </w:rPr>
      </w:pPr>
    </w:p>
    <w:p w14:paraId="1CB2AB6A" w14:textId="77777777" w:rsidR="00000000" w:rsidRDefault="009B75DB">
      <w:pPr>
        <w:pStyle w:val="a0"/>
        <w:rPr>
          <w:rFonts w:hint="cs"/>
          <w:rtl/>
        </w:rPr>
      </w:pPr>
      <w:r>
        <w:rPr>
          <w:rFonts w:hint="cs"/>
          <w:rtl/>
        </w:rPr>
        <w:t xml:space="preserve">חבר הכנסת עסאם מח'ול, אל תגיד לו מה לומר. </w:t>
      </w:r>
    </w:p>
    <w:p w14:paraId="0D66D0C9" w14:textId="77777777" w:rsidR="00000000" w:rsidRDefault="009B75DB">
      <w:pPr>
        <w:pStyle w:val="a0"/>
        <w:rPr>
          <w:rFonts w:hint="cs"/>
          <w:rtl/>
        </w:rPr>
      </w:pPr>
    </w:p>
    <w:p w14:paraId="3C64693D" w14:textId="77777777" w:rsidR="00000000" w:rsidRDefault="009B75DB">
      <w:pPr>
        <w:pStyle w:val="-"/>
        <w:rPr>
          <w:rtl/>
        </w:rPr>
      </w:pPr>
      <w:bookmarkStart w:id="324" w:name="FS000001038T24_12_2003_16_10_43C"/>
      <w:bookmarkEnd w:id="324"/>
      <w:r>
        <w:rPr>
          <w:rtl/>
        </w:rPr>
        <w:t>רוני בר-און (הליכוד):</w:t>
      </w:r>
    </w:p>
    <w:p w14:paraId="7326282B" w14:textId="77777777" w:rsidR="00000000" w:rsidRDefault="009B75DB">
      <w:pPr>
        <w:pStyle w:val="a0"/>
        <w:rPr>
          <w:rFonts w:hint="cs"/>
          <w:rtl/>
        </w:rPr>
      </w:pPr>
    </w:p>
    <w:p w14:paraId="19DFDFC0" w14:textId="77777777" w:rsidR="00000000" w:rsidRDefault="009B75DB">
      <w:pPr>
        <w:pStyle w:val="a0"/>
        <w:rPr>
          <w:rFonts w:hint="cs"/>
          <w:rtl/>
        </w:rPr>
      </w:pPr>
      <w:r>
        <w:rPr>
          <w:rFonts w:hint="cs"/>
          <w:rtl/>
        </w:rPr>
        <w:t>כל ה"אבואים" האלה לדורותיהם מחמיצים את ההזדמנות המדינית הנקרית בדרכם פעם אחר פעם ואוטמים את עצמם מפני כל אפשרות להגיע לפתרון בדרכי שלום. אבל אני מציע לכולנו - - -</w:t>
      </w:r>
    </w:p>
    <w:p w14:paraId="3C979268" w14:textId="77777777" w:rsidR="00000000" w:rsidRDefault="009B75DB">
      <w:pPr>
        <w:pStyle w:val="a0"/>
        <w:rPr>
          <w:rFonts w:hint="cs"/>
          <w:rtl/>
        </w:rPr>
      </w:pPr>
    </w:p>
    <w:p w14:paraId="1DD86877" w14:textId="77777777" w:rsidR="00000000" w:rsidRDefault="009B75DB">
      <w:pPr>
        <w:pStyle w:val="af0"/>
        <w:rPr>
          <w:rtl/>
        </w:rPr>
      </w:pPr>
      <w:r>
        <w:rPr>
          <w:rFonts w:hint="eastAsia"/>
          <w:rtl/>
        </w:rPr>
        <w:t>אופיר</w:t>
      </w:r>
      <w:r>
        <w:rPr>
          <w:rtl/>
        </w:rPr>
        <w:t xml:space="preserve"> פינס-פז (</w:t>
      </w:r>
      <w:r>
        <w:rPr>
          <w:rtl/>
        </w:rPr>
        <w:t>העבודה-מימד):</w:t>
      </w:r>
    </w:p>
    <w:p w14:paraId="122C580D" w14:textId="77777777" w:rsidR="00000000" w:rsidRDefault="009B75DB">
      <w:pPr>
        <w:pStyle w:val="a0"/>
        <w:rPr>
          <w:rFonts w:hint="cs"/>
          <w:rtl/>
        </w:rPr>
      </w:pPr>
    </w:p>
    <w:p w14:paraId="4A3AB4C0" w14:textId="77777777" w:rsidR="00000000" w:rsidRDefault="009B75DB">
      <w:pPr>
        <w:pStyle w:val="a0"/>
        <w:ind w:firstLine="720"/>
        <w:rPr>
          <w:rFonts w:hint="cs"/>
          <w:rtl/>
        </w:rPr>
      </w:pPr>
      <w:r>
        <w:rPr>
          <w:rFonts w:hint="cs"/>
          <w:rtl/>
        </w:rPr>
        <w:t>איזו הזדמנות נתת להם?</w:t>
      </w:r>
    </w:p>
    <w:p w14:paraId="49351546" w14:textId="77777777" w:rsidR="00000000" w:rsidRDefault="009B75DB">
      <w:pPr>
        <w:pStyle w:val="a0"/>
        <w:ind w:firstLine="0"/>
        <w:rPr>
          <w:rFonts w:hint="cs"/>
          <w:rtl/>
        </w:rPr>
      </w:pPr>
    </w:p>
    <w:p w14:paraId="147DEB02" w14:textId="77777777" w:rsidR="00000000" w:rsidRDefault="009B75DB">
      <w:pPr>
        <w:pStyle w:val="af1"/>
        <w:rPr>
          <w:rtl/>
        </w:rPr>
      </w:pPr>
      <w:r>
        <w:rPr>
          <w:rFonts w:hint="eastAsia"/>
          <w:rtl/>
        </w:rPr>
        <w:t>היו</w:t>
      </w:r>
      <w:r>
        <w:rPr>
          <w:rtl/>
        </w:rPr>
        <w:t>"ר נסים דהן:</w:t>
      </w:r>
    </w:p>
    <w:p w14:paraId="3DAD77A1" w14:textId="77777777" w:rsidR="00000000" w:rsidRDefault="009B75DB">
      <w:pPr>
        <w:pStyle w:val="a0"/>
        <w:rPr>
          <w:rFonts w:hint="cs"/>
          <w:rtl/>
        </w:rPr>
      </w:pPr>
    </w:p>
    <w:p w14:paraId="42D33567" w14:textId="77777777" w:rsidR="00000000" w:rsidRDefault="009B75DB">
      <w:pPr>
        <w:pStyle w:val="a0"/>
        <w:rPr>
          <w:rFonts w:hint="cs"/>
          <w:rtl/>
        </w:rPr>
      </w:pPr>
      <w:r>
        <w:rPr>
          <w:rFonts w:hint="cs"/>
          <w:rtl/>
        </w:rPr>
        <w:t xml:space="preserve">חבר הכנסת אופיר פינס-פז, אתה עוד מעט מדבר. </w:t>
      </w:r>
    </w:p>
    <w:p w14:paraId="3BB4890F" w14:textId="77777777" w:rsidR="00000000" w:rsidRDefault="009B75DB">
      <w:pPr>
        <w:pStyle w:val="a0"/>
        <w:rPr>
          <w:rFonts w:hint="cs"/>
          <w:rtl/>
        </w:rPr>
      </w:pPr>
    </w:p>
    <w:p w14:paraId="17FAD9B8" w14:textId="77777777" w:rsidR="00000000" w:rsidRDefault="009B75DB">
      <w:pPr>
        <w:pStyle w:val="af0"/>
        <w:rPr>
          <w:rtl/>
        </w:rPr>
      </w:pPr>
      <w:r>
        <w:rPr>
          <w:rFonts w:hint="eastAsia"/>
          <w:rtl/>
        </w:rPr>
        <w:t>אופיר</w:t>
      </w:r>
      <w:r>
        <w:rPr>
          <w:rtl/>
        </w:rPr>
        <w:t xml:space="preserve"> פינס-פז (העבודה-מימד):</w:t>
      </w:r>
    </w:p>
    <w:p w14:paraId="0D7F3672" w14:textId="77777777" w:rsidR="00000000" w:rsidRDefault="009B75DB">
      <w:pPr>
        <w:pStyle w:val="a0"/>
        <w:rPr>
          <w:rFonts w:hint="cs"/>
          <w:rtl/>
        </w:rPr>
      </w:pPr>
    </w:p>
    <w:p w14:paraId="64587BA5" w14:textId="77777777" w:rsidR="00000000" w:rsidRDefault="009B75DB">
      <w:pPr>
        <w:pStyle w:val="a0"/>
        <w:rPr>
          <w:rFonts w:hint="cs"/>
          <w:rtl/>
        </w:rPr>
      </w:pPr>
      <w:r>
        <w:rPr>
          <w:rFonts w:hint="cs"/>
          <w:rtl/>
        </w:rPr>
        <w:t>אתם מחמיצים. היתה הזדמנות שאתם החמצתם.</w:t>
      </w:r>
    </w:p>
    <w:p w14:paraId="318C46AE" w14:textId="77777777" w:rsidR="00000000" w:rsidRDefault="009B75DB">
      <w:pPr>
        <w:pStyle w:val="a0"/>
        <w:rPr>
          <w:rFonts w:hint="cs"/>
          <w:rtl/>
        </w:rPr>
      </w:pPr>
    </w:p>
    <w:p w14:paraId="6D803D9A" w14:textId="77777777" w:rsidR="00000000" w:rsidRDefault="009B75DB">
      <w:pPr>
        <w:pStyle w:val="af1"/>
        <w:rPr>
          <w:rtl/>
        </w:rPr>
      </w:pPr>
      <w:r>
        <w:rPr>
          <w:rtl/>
        </w:rPr>
        <w:t>היו"ר נסים דהן:</w:t>
      </w:r>
    </w:p>
    <w:p w14:paraId="6BC82638" w14:textId="77777777" w:rsidR="00000000" w:rsidRDefault="009B75DB">
      <w:pPr>
        <w:pStyle w:val="a0"/>
        <w:rPr>
          <w:rtl/>
        </w:rPr>
      </w:pPr>
    </w:p>
    <w:p w14:paraId="786F141F" w14:textId="77777777" w:rsidR="00000000" w:rsidRDefault="009B75DB">
      <w:pPr>
        <w:pStyle w:val="a0"/>
        <w:rPr>
          <w:rFonts w:hint="cs"/>
          <w:rtl/>
        </w:rPr>
      </w:pPr>
      <w:r>
        <w:rPr>
          <w:rFonts w:hint="cs"/>
          <w:rtl/>
        </w:rPr>
        <w:t>חבר הכנסת אופיר פינס-פז, זה יהיה במקום הנאום שלך. חבר הכנסת אופיר פינ</w:t>
      </w:r>
      <w:r>
        <w:rPr>
          <w:rFonts w:hint="cs"/>
          <w:rtl/>
        </w:rPr>
        <w:t xml:space="preserve">ס-פז. </w:t>
      </w:r>
    </w:p>
    <w:p w14:paraId="5863EB1C" w14:textId="77777777" w:rsidR="00000000" w:rsidRDefault="009B75DB">
      <w:pPr>
        <w:pStyle w:val="a0"/>
        <w:rPr>
          <w:rFonts w:hint="cs"/>
          <w:rtl/>
        </w:rPr>
      </w:pPr>
    </w:p>
    <w:p w14:paraId="0C3F8923" w14:textId="77777777" w:rsidR="00000000" w:rsidRDefault="009B75DB">
      <w:pPr>
        <w:pStyle w:val="-"/>
        <w:rPr>
          <w:rtl/>
        </w:rPr>
      </w:pPr>
      <w:bookmarkStart w:id="325" w:name="FS000001038T24_12_2003_16_14_20C"/>
      <w:bookmarkEnd w:id="325"/>
      <w:r>
        <w:rPr>
          <w:rtl/>
        </w:rPr>
        <w:t>רוני בר-און (הליכוד):</w:t>
      </w:r>
    </w:p>
    <w:p w14:paraId="7C7CAFC5" w14:textId="77777777" w:rsidR="00000000" w:rsidRDefault="009B75DB">
      <w:pPr>
        <w:pStyle w:val="a0"/>
        <w:rPr>
          <w:rtl/>
        </w:rPr>
      </w:pPr>
    </w:p>
    <w:p w14:paraId="56701146" w14:textId="77777777" w:rsidR="00000000" w:rsidRDefault="009B75DB">
      <w:pPr>
        <w:pStyle w:val="a0"/>
        <w:ind w:firstLine="720"/>
        <w:rPr>
          <w:rFonts w:hint="cs"/>
          <w:rtl/>
        </w:rPr>
      </w:pPr>
      <w:r>
        <w:rPr>
          <w:rFonts w:hint="cs"/>
          <w:rtl/>
        </w:rPr>
        <w:t xml:space="preserve">אתם מגינים על סרבנים. ואתם מגינים על דרישות - - - </w:t>
      </w:r>
    </w:p>
    <w:p w14:paraId="24539C3F" w14:textId="77777777" w:rsidR="00000000" w:rsidRDefault="009B75DB">
      <w:pPr>
        <w:pStyle w:val="a0"/>
        <w:ind w:firstLine="720"/>
        <w:rPr>
          <w:rFonts w:hint="cs"/>
          <w:rtl/>
        </w:rPr>
      </w:pPr>
    </w:p>
    <w:p w14:paraId="369DF35B" w14:textId="77777777" w:rsidR="00000000" w:rsidRDefault="009B75DB">
      <w:pPr>
        <w:pStyle w:val="af0"/>
        <w:rPr>
          <w:rtl/>
        </w:rPr>
      </w:pPr>
      <w:r>
        <w:rPr>
          <w:rFonts w:hint="eastAsia"/>
          <w:rtl/>
        </w:rPr>
        <w:t>אופיר</w:t>
      </w:r>
      <w:r>
        <w:rPr>
          <w:rtl/>
        </w:rPr>
        <w:t xml:space="preserve"> פינס-פז (העבודה-מימד):</w:t>
      </w:r>
    </w:p>
    <w:p w14:paraId="648DB50F" w14:textId="77777777" w:rsidR="00000000" w:rsidRDefault="009B75DB">
      <w:pPr>
        <w:pStyle w:val="a0"/>
        <w:rPr>
          <w:rFonts w:hint="cs"/>
          <w:rtl/>
        </w:rPr>
      </w:pPr>
    </w:p>
    <w:p w14:paraId="2B67F9D6" w14:textId="77777777" w:rsidR="00000000" w:rsidRDefault="009B75DB">
      <w:pPr>
        <w:pStyle w:val="a0"/>
        <w:rPr>
          <w:rFonts w:hint="cs"/>
          <w:rtl/>
        </w:rPr>
      </w:pPr>
      <w:r>
        <w:rPr>
          <w:rFonts w:hint="cs"/>
          <w:rtl/>
        </w:rPr>
        <w:t>אנחנו לא מגינים. אתם גורמים לסרבנות.</w:t>
      </w:r>
    </w:p>
    <w:p w14:paraId="4EE8441C" w14:textId="77777777" w:rsidR="00000000" w:rsidRDefault="009B75DB">
      <w:pPr>
        <w:pStyle w:val="a0"/>
        <w:rPr>
          <w:rFonts w:hint="cs"/>
          <w:rtl/>
        </w:rPr>
      </w:pPr>
    </w:p>
    <w:p w14:paraId="3F89B6F2" w14:textId="77777777" w:rsidR="00000000" w:rsidRDefault="009B75DB">
      <w:pPr>
        <w:pStyle w:val="-"/>
        <w:rPr>
          <w:rtl/>
        </w:rPr>
      </w:pPr>
      <w:bookmarkStart w:id="326" w:name="FS000001038T24_12_2003_16_15_39C"/>
      <w:r>
        <w:rPr>
          <w:rFonts w:hint="eastAsia"/>
          <w:rtl/>
        </w:rPr>
        <w:t>רוני</w:t>
      </w:r>
      <w:r>
        <w:rPr>
          <w:rtl/>
        </w:rPr>
        <w:t xml:space="preserve"> בר-און (הליכוד):</w:t>
      </w:r>
    </w:p>
    <w:p w14:paraId="213C346A" w14:textId="77777777" w:rsidR="00000000" w:rsidRDefault="009B75DB">
      <w:pPr>
        <w:pStyle w:val="a0"/>
        <w:rPr>
          <w:rFonts w:hint="cs"/>
          <w:rtl/>
        </w:rPr>
      </w:pPr>
    </w:p>
    <w:p w14:paraId="1DB37976" w14:textId="77777777" w:rsidR="00000000" w:rsidRDefault="009B75DB">
      <w:pPr>
        <w:pStyle w:val="a0"/>
        <w:rPr>
          <w:rFonts w:hint="cs"/>
          <w:rtl/>
        </w:rPr>
      </w:pPr>
      <w:r>
        <w:rPr>
          <w:rFonts w:hint="cs"/>
          <w:rtl/>
        </w:rPr>
        <w:t xml:space="preserve">ואתם מגינים על הדרישות של הפלסטינים. </w:t>
      </w:r>
    </w:p>
    <w:bookmarkEnd w:id="326"/>
    <w:p w14:paraId="09476B21" w14:textId="77777777" w:rsidR="00000000" w:rsidRDefault="009B75DB">
      <w:pPr>
        <w:pStyle w:val="af1"/>
        <w:rPr>
          <w:rFonts w:hint="cs"/>
          <w:rtl/>
        </w:rPr>
      </w:pPr>
    </w:p>
    <w:p w14:paraId="13E57A80" w14:textId="77777777" w:rsidR="00000000" w:rsidRDefault="009B75DB">
      <w:pPr>
        <w:pStyle w:val="af1"/>
        <w:rPr>
          <w:rFonts w:hint="cs"/>
          <w:rtl/>
        </w:rPr>
      </w:pPr>
    </w:p>
    <w:p w14:paraId="65994C1A" w14:textId="77777777" w:rsidR="00000000" w:rsidRDefault="009B75DB">
      <w:pPr>
        <w:pStyle w:val="af1"/>
        <w:rPr>
          <w:rtl/>
        </w:rPr>
      </w:pPr>
      <w:r>
        <w:rPr>
          <w:rFonts w:hint="eastAsia"/>
          <w:rtl/>
        </w:rPr>
        <w:t>היו</w:t>
      </w:r>
      <w:r>
        <w:rPr>
          <w:rtl/>
        </w:rPr>
        <w:t>"ר נסים דהן:</w:t>
      </w:r>
    </w:p>
    <w:p w14:paraId="450965D9" w14:textId="77777777" w:rsidR="00000000" w:rsidRDefault="009B75DB">
      <w:pPr>
        <w:pStyle w:val="a0"/>
        <w:rPr>
          <w:rFonts w:hint="cs"/>
          <w:rtl/>
        </w:rPr>
      </w:pPr>
    </w:p>
    <w:p w14:paraId="14951EF6" w14:textId="77777777" w:rsidR="00000000" w:rsidRDefault="009B75DB">
      <w:pPr>
        <w:pStyle w:val="a0"/>
        <w:rPr>
          <w:rFonts w:hint="cs"/>
          <w:rtl/>
        </w:rPr>
      </w:pPr>
      <w:r>
        <w:rPr>
          <w:rFonts w:hint="cs"/>
          <w:rtl/>
        </w:rPr>
        <w:t xml:space="preserve">חבר הכנסת אופיר פינס-פז, </w:t>
      </w:r>
      <w:r>
        <w:rPr>
          <w:rFonts w:hint="cs"/>
          <w:rtl/>
        </w:rPr>
        <w:t xml:space="preserve">אתה לא צריך לענות. אתה עוד מעט תעמוד פה על הבמה ותאמר את מה שאתה רוצה. </w:t>
      </w:r>
    </w:p>
    <w:p w14:paraId="37D170C6" w14:textId="77777777" w:rsidR="00000000" w:rsidRDefault="009B75DB">
      <w:pPr>
        <w:pStyle w:val="a0"/>
        <w:rPr>
          <w:rFonts w:hint="cs"/>
          <w:rtl/>
        </w:rPr>
      </w:pPr>
    </w:p>
    <w:p w14:paraId="78E0389D" w14:textId="77777777" w:rsidR="00000000" w:rsidRDefault="009B75DB">
      <w:pPr>
        <w:pStyle w:val="-"/>
        <w:rPr>
          <w:rtl/>
        </w:rPr>
      </w:pPr>
      <w:bookmarkStart w:id="327" w:name="FS000001038T24_12_2003_16_16_08C"/>
      <w:bookmarkEnd w:id="327"/>
      <w:r>
        <w:rPr>
          <w:rtl/>
        </w:rPr>
        <w:t>רוני בר-און (הליכוד):</w:t>
      </w:r>
    </w:p>
    <w:p w14:paraId="4CE8D353" w14:textId="77777777" w:rsidR="00000000" w:rsidRDefault="009B75DB">
      <w:pPr>
        <w:pStyle w:val="a0"/>
        <w:rPr>
          <w:rtl/>
        </w:rPr>
      </w:pPr>
    </w:p>
    <w:p w14:paraId="1AFFED66" w14:textId="77777777" w:rsidR="00000000" w:rsidRDefault="009B75DB">
      <w:pPr>
        <w:pStyle w:val="a0"/>
        <w:ind w:firstLine="720"/>
        <w:rPr>
          <w:rFonts w:hint="cs"/>
          <w:rtl/>
        </w:rPr>
      </w:pPr>
      <w:r>
        <w:rPr>
          <w:rFonts w:hint="cs"/>
          <w:rtl/>
        </w:rPr>
        <w:t>אני מאמין בכם כמפלגה ציונית; מפלגה ציונית עם המון ותק, ותק בארץ הזאת, ותק ציוני. אסור לכם ולנו להישבר. ההתפתחויות האחרונות במישור האזורי מלמדות אותנו שהדרך שלנו</w:t>
      </w:r>
      <w:r>
        <w:rPr>
          <w:rFonts w:hint="cs"/>
          <w:rtl/>
        </w:rPr>
        <w:t xml:space="preserve">, גם אם היא תארך, היא הדרך שתנצח. זו לא העת לרפיון ידיים. זו לא העת למכתבי פעילי שמאל כאלו ואחרים. זו לא העת לתוכניות מדיניות שסופן מי ישורנו. אורך-רוח - - </w:t>
      </w:r>
    </w:p>
    <w:p w14:paraId="67431827" w14:textId="77777777" w:rsidR="00000000" w:rsidRDefault="009B75DB">
      <w:pPr>
        <w:pStyle w:val="a0"/>
        <w:ind w:firstLine="720"/>
        <w:rPr>
          <w:rFonts w:hint="cs"/>
          <w:rtl/>
        </w:rPr>
      </w:pPr>
    </w:p>
    <w:p w14:paraId="14026F8E" w14:textId="77777777" w:rsidR="00000000" w:rsidRDefault="009B75DB">
      <w:pPr>
        <w:pStyle w:val="af1"/>
        <w:rPr>
          <w:rtl/>
        </w:rPr>
      </w:pPr>
      <w:r>
        <w:rPr>
          <w:rFonts w:hint="eastAsia"/>
          <w:rtl/>
        </w:rPr>
        <w:t>היו</w:t>
      </w:r>
      <w:r>
        <w:rPr>
          <w:rtl/>
        </w:rPr>
        <w:t>"ר נסים דהן:</w:t>
      </w:r>
    </w:p>
    <w:p w14:paraId="3C7E56D4" w14:textId="77777777" w:rsidR="00000000" w:rsidRDefault="009B75DB">
      <w:pPr>
        <w:pStyle w:val="a0"/>
        <w:rPr>
          <w:rFonts w:hint="cs"/>
          <w:rtl/>
        </w:rPr>
      </w:pPr>
    </w:p>
    <w:p w14:paraId="55D5DE5A" w14:textId="77777777" w:rsidR="00000000" w:rsidRDefault="009B75DB">
      <w:pPr>
        <w:pStyle w:val="a0"/>
        <w:ind w:firstLine="720"/>
        <w:rPr>
          <w:rFonts w:hint="cs"/>
          <w:rtl/>
        </w:rPr>
      </w:pPr>
      <w:r>
        <w:rPr>
          <w:rFonts w:hint="cs"/>
          <w:rtl/>
        </w:rPr>
        <w:t>תודה.</w:t>
      </w:r>
    </w:p>
    <w:p w14:paraId="08C00CA6" w14:textId="77777777" w:rsidR="00000000" w:rsidRDefault="009B75DB">
      <w:pPr>
        <w:pStyle w:val="a0"/>
        <w:ind w:firstLine="720"/>
        <w:rPr>
          <w:rFonts w:hint="cs"/>
          <w:rtl/>
        </w:rPr>
      </w:pPr>
    </w:p>
    <w:p w14:paraId="4AB1E9A3" w14:textId="77777777" w:rsidR="00000000" w:rsidRDefault="009B75DB">
      <w:pPr>
        <w:pStyle w:val="-"/>
        <w:rPr>
          <w:rtl/>
        </w:rPr>
      </w:pPr>
      <w:bookmarkStart w:id="328" w:name="FS000001038T24_12_2003_16_18_08C"/>
      <w:bookmarkEnd w:id="328"/>
      <w:r>
        <w:rPr>
          <w:rtl/>
        </w:rPr>
        <w:t>רוני בר-און (הליכוד):</w:t>
      </w:r>
    </w:p>
    <w:p w14:paraId="265CE7EF" w14:textId="77777777" w:rsidR="00000000" w:rsidRDefault="009B75DB">
      <w:pPr>
        <w:pStyle w:val="a0"/>
        <w:rPr>
          <w:rtl/>
        </w:rPr>
      </w:pPr>
    </w:p>
    <w:p w14:paraId="553A8DDF" w14:textId="77777777" w:rsidR="00000000" w:rsidRDefault="009B75DB">
      <w:pPr>
        <w:pStyle w:val="a0"/>
        <w:ind w:firstLine="720"/>
        <w:rPr>
          <w:rFonts w:hint="cs"/>
          <w:rtl/>
        </w:rPr>
      </w:pPr>
      <w:r>
        <w:rPr>
          <w:rFonts w:hint="cs"/>
          <w:rtl/>
        </w:rPr>
        <w:t>- - נחישות - אני מסיים - עמידה על עקרונות, יביאו גם</w:t>
      </w:r>
      <w:r>
        <w:rPr>
          <w:rFonts w:hint="cs"/>
          <w:rtl/>
        </w:rPr>
        <w:t xml:space="preserve"> את הצד הפלסטיני, אפילו את הצד הפלסטיני, אל בשורת ההיגיון המדיני. שהרי - - -</w:t>
      </w:r>
    </w:p>
    <w:p w14:paraId="426179E1" w14:textId="77777777" w:rsidR="00000000" w:rsidRDefault="009B75DB">
      <w:pPr>
        <w:pStyle w:val="a0"/>
        <w:ind w:firstLine="720"/>
        <w:rPr>
          <w:rFonts w:hint="cs"/>
          <w:rtl/>
        </w:rPr>
      </w:pPr>
    </w:p>
    <w:p w14:paraId="308D8CB9" w14:textId="77777777" w:rsidR="00000000" w:rsidRDefault="009B75DB">
      <w:pPr>
        <w:pStyle w:val="af0"/>
        <w:rPr>
          <w:rtl/>
        </w:rPr>
      </w:pPr>
      <w:r>
        <w:rPr>
          <w:rFonts w:hint="eastAsia"/>
          <w:rtl/>
        </w:rPr>
        <w:t>עסאם</w:t>
      </w:r>
      <w:r>
        <w:rPr>
          <w:rtl/>
        </w:rPr>
        <w:t xml:space="preserve"> מח'ול (חד"ש-תע"ל):</w:t>
      </w:r>
    </w:p>
    <w:p w14:paraId="415C62D5" w14:textId="77777777" w:rsidR="00000000" w:rsidRDefault="009B75DB">
      <w:pPr>
        <w:pStyle w:val="a0"/>
        <w:rPr>
          <w:rFonts w:hint="cs"/>
          <w:rtl/>
        </w:rPr>
      </w:pPr>
    </w:p>
    <w:p w14:paraId="1048661D" w14:textId="77777777" w:rsidR="00000000" w:rsidRDefault="009B75DB">
      <w:pPr>
        <w:pStyle w:val="a0"/>
        <w:rPr>
          <w:rFonts w:hint="cs"/>
          <w:rtl/>
        </w:rPr>
      </w:pPr>
      <w:r>
        <w:rPr>
          <w:rFonts w:hint="cs"/>
          <w:rtl/>
        </w:rPr>
        <w:t xml:space="preserve">אתה מעורר רחמים. </w:t>
      </w:r>
    </w:p>
    <w:p w14:paraId="44822D1E" w14:textId="77777777" w:rsidR="00000000" w:rsidRDefault="009B75DB">
      <w:pPr>
        <w:pStyle w:val="a0"/>
        <w:rPr>
          <w:rFonts w:hint="cs"/>
          <w:rtl/>
        </w:rPr>
      </w:pPr>
    </w:p>
    <w:p w14:paraId="5109B5C8" w14:textId="77777777" w:rsidR="00000000" w:rsidRDefault="009B75DB">
      <w:pPr>
        <w:pStyle w:val="-"/>
        <w:rPr>
          <w:rtl/>
        </w:rPr>
      </w:pPr>
      <w:bookmarkStart w:id="329" w:name="FS000001038T24_12_2003_16_19_40C"/>
      <w:bookmarkEnd w:id="329"/>
      <w:r>
        <w:rPr>
          <w:rtl/>
        </w:rPr>
        <w:t>רוני בר-און (הליכוד):</w:t>
      </w:r>
    </w:p>
    <w:p w14:paraId="7C8FAA58" w14:textId="77777777" w:rsidR="00000000" w:rsidRDefault="009B75DB">
      <w:pPr>
        <w:pStyle w:val="a0"/>
        <w:rPr>
          <w:rtl/>
        </w:rPr>
      </w:pPr>
    </w:p>
    <w:p w14:paraId="2E86F95E" w14:textId="77777777" w:rsidR="00000000" w:rsidRDefault="009B75DB">
      <w:pPr>
        <w:pStyle w:val="a0"/>
        <w:rPr>
          <w:rFonts w:hint="cs"/>
          <w:rtl/>
        </w:rPr>
      </w:pPr>
      <w:r>
        <w:rPr>
          <w:rFonts w:hint="cs"/>
          <w:rtl/>
        </w:rPr>
        <w:t xml:space="preserve">חבר הכנסת מח'ול, למישהו שם - - </w:t>
      </w:r>
    </w:p>
    <w:p w14:paraId="0B194752" w14:textId="77777777" w:rsidR="00000000" w:rsidRDefault="009B75DB">
      <w:pPr>
        <w:pStyle w:val="af1"/>
        <w:rPr>
          <w:rFonts w:hint="cs"/>
          <w:rtl/>
        </w:rPr>
      </w:pPr>
    </w:p>
    <w:p w14:paraId="63D1C2CB" w14:textId="77777777" w:rsidR="00000000" w:rsidRDefault="009B75DB">
      <w:pPr>
        <w:pStyle w:val="af0"/>
        <w:rPr>
          <w:rtl/>
        </w:rPr>
      </w:pPr>
      <w:r>
        <w:rPr>
          <w:rFonts w:hint="cs"/>
          <w:rtl/>
        </w:rPr>
        <w:t xml:space="preserve"> </w:t>
      </w:r>
      <w:r>
        <w:rPr>
          <w:rFonts w:hint="eastAsia"/>
          <w:rtl/>
        </w:rPr>
        <w:t>עסאם</w:t>
      </w:r>
      <w:r>
        <w:rPr>
          <w:rtl/>
        </w:rPr>
        <w:t xml:space="preserve"> מח'ול (חד"ש-תע"ל):</w:t>
      </w:r>
    </w:p>
    <w:p w14:paraId="012AD3D2" w14:textId="77777777" w:rsidR="00000000" w:rsidRDefault="009B75DB">
      <w:pPr>
        <w:pStyle w:val="a0"/>
        <w:rPr>
          <w:rFonts w:hint="cs"/>
          <w:rtl/>
        </w:rPr>
      </w:pPr>
    </w:p>
    <w:p w14:paraId="630CCC3F" w14:textId="77777777" w:rsidR="00000000" w:rsidRDefault="009B75DB">
      <w:pPr>
        <w:pStyle w:val="a0"/>
        <w:ind w:firstLine="720"/>
        <w:rPr>
          <w:rFonts w:hint="cs"/>
          <w:rtl/>
        </w:rPr>
      </w:pPr>
      <w:r>
        <w:rPr>
          <w:rFonts w:hint="cs"/>
          <w:rtl/>
        </w:rPr>
        <w:t xml:space="preserve">אתה מעורר רחמים במה שאתה  אומר. פשיטת רגל כוללת. </w:t>
      </w:r>
    </w:p>
    <w:p w14:paraId="7D046620" w14:textId="77777777" w:rsidR="00000000" w:rsidRDefault="009B75DB">
      <w:pPr>
        <w:pStyle w:val="af1"/>
        <w:rPr>
          <w:rFonts w:hint="cs"/>
          <w:rtl/>
        </w:rPr>
      </w:pPr>
    </w:p>
    <w:p w14:paraId="2CCECBBE" w14:textId="77777777" w:rsidR="00000000" w:rsidRDefault="009B75DB">
      <w:pPr>
        <w:pStyle w:val="af1"/>
        <w:rPr>
          <w:rtl/>
        </w:rPr>
      </w:pPr>
      <w:r>
        <w:rPr>
          <w:rtl/>
        </w:rPr>
        <w:t>ה</w:t>
      </w:r>
      <w:r>
        <w:rPr>
          <w:rtl/>
        </w:rPr>
        <w:t>יו"ר נסים דהן:</w:t>
      </w:r>
    </w:p>
    <w:p w14:paraId="146B0414" w14:textId="77777777" w:rsidR="00000000" w:rsidRDefault="009B75DB">
      <w:pPr>
        <w:pStyle w:val="a0"/>
        <w:rPr>
          <w:rtl/>
        </w:rPr>
      </w:pPr>
    </w:p>
    <w:p w14:paraId="688834C0" w14:textId="77777777" w:rsidR="00000000" w:rsidRDefault="009B75DB">
      <w:pPr>
        <w:pStyle w:val="a0"/>
        <w:rPr>
          <w:rFonts w:hint="cs"/>
          <w:rtl/>
        </w:rPr>
      </w:pPr>
      <w:r>
        <w:rPr>
          <w:rFonts w:hint="cs"/>
          <w:rtl/>
        </w:rPr>
        <w:t xml:space="preserve">חבר הכנסת עסאם מח'ול. </w:t>
      </w:r>
    </w:p>
    <w:p w14:paraId="4C5CA083" w14:textId="77777777" w:rsidR="00000000" w:rsidRDefault="009B75DB">
      <w:pPr>
        <w:pStyle w:val="a0"/>
        <w:rPr>
          <w:rFonts w:hint="cs"/>
          <w:rtl/>
        </w:rPr>
      </w:pPr>
    </w:p>
    <w:p w14:paraId="1886979C" w14:textId="77777777" w:rsidR="00000000" w:rsidRDefault="009B75DB">
      <w:pPr>
        <w:pStyle w:val="-"/>
        <w:rPr>
          <w:rtl/>
        </w:rPr>
      </w:pPr>
      <w:bookmarkStart w:id="330" w:name="FS000001038T24_12_2003_16_20_56C"/>
      <w:bookmarkEnd w:id="330"/>
      <w:r>
        <w:rPr>
          <w:rtl/>
        </w:rPr>
        <w:t>רוני בר-און (הליכוד):</w:t>
      </w:r>
    </w:p>
    <w:p w14:paraId="7E73033A" w14:textId="77777777" w:rsidR="00000000" w:rsidRDefault="009B75DB">
      <w:pPr>
        <w:pStyle w:val="a0"/>
        <w:rPr>
          <w:rtl/>
        </w:rPr>
      </w:pPr>
    </w:p>
    <w:p w14:paraId="1D4FB3D2" w14:textId="77777777" w:rsidR="00000000" w:rsidRDefault="009B75DB">
      <w:pPr>
        <w:pStyle w:val="a0"/>
        <w:rPr>
          <w:rFonts w:hint="cs"/>
          <w:rtl/>
        </w:rPr>
      </w:pPr>
      <w:r>
        <w:rPr>
          <w:rFonts w:hint="cs"/>
          <w:rtl/>
        </w:rPr>
        <w:t xml:space="preserve"> - - בצד הפלסטיני - אם לא לערפאת הרי למישהו אחר שם - חייב לרדת האסימון. תודה רבה. </w:t>
      </w:r>
    </w:p>
    <w:p w14:paraId="15B23A8F" w14:textId="77777777" w:rsidR="00000000" w:rsidRDefault="009B75DB">
      <w:pPr>
        <w:pStyle w:val="a0"/>
        <w:rPr>
          <w:rFonts w:hint="cs"/>
          <w:rtl/>
        </w:rPr>
      </w:pPr>
    </w:p>
    <w:p w14:paraId="717D4D6C" w14:textId="77777777" w:rsidR="00000000" w:rsidRDefault="009B75DB">
      <w:pPr>
        <w:pStyle w:val="af1"/>
        <w:rPr>
          <w:rtl/>
        </w:rPr>
      </w:pPr>
      <w:r>
        <w:rPr>
          <w:rtl/>
        </w:rPr>
        <w:t>היו"ר נסים דהן:</w:t>
      </w:r>
    </w:p>
    <w:p w14:paraId="6F102164" w14:textId="77777777" w:rsidR="00000000" w:rsidRDefault="009B75DB">
      <w:pPr>
        <w:pStyle w:val="a0"/>
        <w:rPr>
          <w:rtl/>
        </w:rPr>
      </w:pPr>
    </w:p>
    <w:p w14:paraId="58DDEE97" w14:textId="77777777" w:rsidR="00000000" w:rsidRDefault="009B75DB">
      <w:pPr>
        <w:pStyle w:val="a0"/>
        <w:ind w:firstLine="720"/>
        <w:rPr>
          <w:rFonts w:hint="cs"/>
          <w:rtl/>
        </w:rPr>
      </w:pPr>
      <w:r>
        <w:rPr>
          <w:rFonts w:hint="cs"/>
          <w:rtl/>
        </w:rPr>
        <w:t xml:space="preserve">תודה רבה. חבר הכנסת אופיר פינס-פז. קריאות הביניים שלך יורידו לך מהזמן. </w:t>
      </w:r>
    </w:p>
    <w:p w14:paraId="5516FB09" w14:textId="77777777" w:rsidR="00000000" w:rsidRDefault="009B75DB">
      <w:pPr>
        <w:pStyle w:val="a0"/>
        <w:ind w:firstLine="720"/>
        <w:rPr>
          <w:rFonts w:hint="cs"/>
          <w:rtl/>
        </w:rPr>
      </w:pPr>
    </w:p>
    <w:p w14:paraId="6DA95C7D" w14:textId="77777777" w:rsidR="00000000" w:rsidRDefault="009B75DB">
      <w:pPr>
        <w:pStyle w:val="a"/>
        <w:rPr>
          <w:rtl/>
        </w:rPr>
      </w:pPr>
      <w:bookmarkStart w:id="331" w:name="FS000000455T24_12_2003_16_21_53"/>
      <w:bookmarkStart w:id="332" w:name="_Toc62986511"/>
      <w:bookmarkEnd w:id="331"/>
      <w:r>
        <w:rPr>
          <w:rFonts w:hint="eastAsia"/>
          <w:rtl/>
        </w:rPr>
        <w:t>אופיר</w:t>
      </w:r>
      <w:r>
        <w:rPr>
          <w:rtl/>
        </w:rPr>
        <w:t xml:space="preserve"> פינס-פז (העבו</w:t>
      </w:r>
      <w:r>
        <w:rPr>
          <w:rtl/>
        </w:rPr>
        <w:t>דה-מימד):</w:t>
      </w:r>
      <w:bookmarkEnd w:id="332"/>
    </w:p>
    <w:p w14:paraId="154E078C" w14:textId="77777777" w:rsidR="00000000" w:rsidRDefault="009B75DB">
      <w:pPr>
        <w:pStyle w:val="a0"/>
        <w:rPr>
          <w:rFonts w:hint="cs"/>
          <w:rtl/>
        </w:rPr>
      </w:pPr>
    </w:p>
    <w:p w14:paraId="6D843B22" w14:textId="77777777" w:rsidR="00000000" w:rsidRDefault="009B75DB">
      <w:pPr>
        <w:pStyle w:val="a0"/>
        <w:rPr>
          <w:rFonts w:hint="cs"/>
          <w:rtl/>
        </w:rPr>
      </w:pPr>
      <w:r>
        <w:rPr>
          <w:rFonts w:hint="cs"/>
          <w:rtl/>
        </w:rPr>
        <w:t xml:space="preserve">שלי יורידו מהזמן? אתה צריך לשמור על האופוזיציה. </w:t>
      </w:r>
    </w:p>
    <w:p w14:paraId="04DD66D0" w14:textId="77777777" w:rsidR="00000000" w:rsidRDefault="009B75DB">
      <w:pPr>
        <w:pStyle w:val="a0"/>
        <w:rPr>
          <w:rFonts w:hint="cs"/>
          <w:rtl/>
        </w:rPr>
      </w:pPr>
    </w:p>
    <w:p w14:paraId="3CBDFCEC" w14:textId="77777777" w:rsidR="00000000" w:rsidRDefault="009B75DB">
      <w:pPr>
        <w:pStyle w:val="af1"/>
        <w:rPr>
          <w:rtl/>
        </w:rPr>
      </w:pPr>
      <w:r>
        <w:rPr>
          <w:rtl/>
        </w:rPr>
        <w:t>היו"ר נסים דהן:</w:t>
      </w:r>
    </w:p>
    <w:p w14:paraId="5F9CCEE3" w14:textId="77777777" w:rsidR="00000000" w:rsidRDefault="009B75DB">
      <w:pPr>
        <w:pStyle w:val="a0"/>
        <w:rPr>
          <w:rtl/>
        </w:rPr>
      </w:pPr>
    </w:p>
    <w:p w14:paraId="1DB9BC8C" w14:textId="77777777" w:rsidR="00000000" w:rsidRDefault="009B75DB">
      <w:pPr>
        <w:pStyle w:val="a0"/>
        <w:rPr>
          <w:rFonts w:hint="cs"/>
          <w:rtl/>
        </w:rPr>
      </w:pPr>
      <w:r>
        <w:rPr>
          <w:rFonts w:hint="cs"/>
          <w:rtl/>
        </w:rPr>
        <w:t xml:space="preserve">אני שומר עליך, אל תדאג. אם אתם הייתם שומרים על עצמכם כמו שאני שומר עליכם, הייתם נראים אחרת. </w:t>
      </w:r>
    </w:p>
    <w:p w14:paraId="798317C7" w14:textId="77777777" w:rsidR="00000000" w:rsidRDefault="009B75DB">
      <w:pPr>
        <w:pStyle w:val="a0"/>
        <w:rPr>
          <w:rFonts w:hint="cs"/>
          <w:rtl/>
        </w:rPr>
      </w:pPr>
    </w:p>
    <w:p w14:paraId="35343417" w14:textId="77777777" w:rsidR="00000000" w:rsidRDefault="009B75DB">
      <w:pPr>
        <w:pStyle w:val="-"/>
        <w:rPr>
          <w:rtl/>
        </w:rPr>
      </w:pPr>
      <w:bookmarkStart w:id="333" w:name="FS000000455T24_12_2003_16_22_41C"/>
      <w:bookmarkEnd w:id="333"/>
      <w:r>
        <w:rPr>
          <w:rtl/>
        </w:rPr>
        <w:t>אופיר פינס-פז (העבודה-מימד):</w:t>
      </w:r>
    </w:p>
    <w:p w14:paraId="2EBF2781" w14:textId="77777777" w:rsidR="00000000" w:rsidRDefault="009B75DB">
      <w:pPr>
        <w:pStyle w:val="a0"/>
        <w:rPr>
          <w:rtl/>
        </w:rPr>
      </w:pPr>
    </w:p>
    <w:p w14:paraId="765B4ED6" w14:textId="77777777" w:rsidR="00000000" w:rsidRDefault="009B75DB">
      <w:pPr>
        <w:pStyle w:val="a0"/>
        <w:ind w:firstLine="0"/>
        <w:rPr>
          <w:rFonts w:hint="cs"/>
          <w:rtl/>
        </w:rPr>
      </w:pPr>
      <w:r>
        <w:rPr>
          <w:rFonts w:hint="cs"/>
          <w:rtl/>
        </w:rPr>
        <w:tab/>
        <w:t>אדוני היושב-ראש, אדוני שר החוץ, חברי חברי הכנסת, טוב,</w:t>
      </w:r>
      <w:r>
        <w:rPr>
          <w:rFonts w:hint="cs"/>
          <w:rtl/>
        </w:rPr>
        <w:t xml:space="preserve"> יש מזרח תיכון חדש, לאט לאט, רק בלעדינו. מה לעשות?</w:t>
      </w:r>
    </w:p>
    <w:p w14:paraId="27EC52D1" w14:textId="77777777" w:rsidR="00000000" w:rsidRDefault="009B75DB">
      <w:pPr>
        <w:pStyle w:val="a0"/>
        <w:ind w:firstLine="0"/>
        <w:rPr>
          <w:rFonts w:hint="cs"/>
          <w:rtl/>
        </w:rPr>
      </w:pPr>
    </w:p>
    <w:p w14:paraId="3031E522" w14:textId="77777777" w:rsidR="00000000" w:rsidRDefault="009B75DB">
      <w:pPr>
        <w:pStyle w:val="af0"/>
        <w:rPr>
          <w:rtl/>
        </w:rPr>
      </w:pPr>
      <w:r>
        <w:rPr>
          <w:rFonts w:hint="eastAsia"/>
          <w:rtl/>
        </w:rPr>
        <w:t>רוני</w:t>
      </w:r>
      <w:r>
        <w:rPr>
          <w:rtl/>
        </w:rPr>
        <w:t xml:space="preserve"> בר-און (הליכוד):</w:t>
      </w:r>
    </w:p>
    <w:p w14:paraId="05300E97" w14:textId="77777777" w:rsidR="00000000" w:rsidRDefault="009B75DB">
      <w:pPr>
        <w:pStyle w:val="a0"/>
        <w:rPr>
          <w:rFonts w:hint="cs"/>
          <w:rtl/>
        </w:rPr>
      </w:pPr>
    </w:p>
    <w:p w14:paraId="1FAC640A" w14:textId="77777777" w:rsidR="00000000" w:rsidRDefault="009B75DB">
      <w:pPr>
        <w:pStyle w:val="a0"/>
        <w:ind w:firstLine="720"/>
        <w:rPr>
          <w:rFonts w:hint="cs"/>
          <w:rtl/>
        </w:rPr>
      </w:pPr>
      <w:r>
        <w:rPr>
          <w:rFonts w:hint="cs"/>
          <w:rtl/>
        </w:rPr>
        <w:t>כן. בלי העבודה.</w:t>
      </w:r>
    </w:p>
    <w:p w14:paraId="33869B6A" w14:textId="77777777" w:rsidR="00000000" w:rsidRDefault="009B75DB">
      <w:pPr>
        <w:pStyle w:val="a0"/>
        <w:ind w:firstLine="720"/>
        <w:rPr>
          <w:rFonts w:hint="cs"/>
          <w:rtl/>
        </w:rPr>
      </w:pPr>
    </w:p>
    <w:p w14:paraId="4E050BCC" w14:textId="77777777" w:rsidR="00000000" w:rsidRDefault="009B75DB">
      <w:pPr>
        <w:pStyle w:val="-"/>
        <w:rPr>
          <w:rtl/>
        </w:rPr>
      </w:pPr>
      <w:bookmarkStart w:id="334" w:name="FS000000455T24_12_2003_16_23_17C"/>
      <w:bookmarkEnd w:id="334"/>
      <w:r>
        <w:rPr>
          <w:rtl/>
        </w:rPr>
        <w:t>אופיר פינס-פז (העבודה-מימד):</w:t>
      </w:r>
    </w:p>
    <w:p w14:paraId="32A2663B" w14:textId="77777777" w:rsidR="00000000" w:rsidRDefault="009B75DB">
      <w:pPr>
        <w:pStyle w:val="a0"/>
        <w:rPr>
          <w:rtl/>
        </w:rPr>
      </w:pPr>
    </w:p>
    <w:p w14:paraId="1B38A619" w14:textId="77777777" w:rsidR="00000000" w:rsidRDefault="009B75DB">
      <w:pPr>
        <w:pStyle w:val="a0"/>
        <w:ind w:firstLine="720"/>
        <w:rPr>
          <w:rFonts w:hint="cs"/>
          <w:rtl/>
        </w:rPr>
      </w:pPr>
      <w:r>
        <w:rPr>
          <w:rFonts w:hint="cs"/>
          <w:rtl/>
        </w:rPr>
        <w:t>האמריקנים טיפלו בעירק ובסדאם, ואני מקווה שבסופו של דבר גם תקום שם דמוקרטיה; קדאפי הבין לאן נושבת הרוח והיה חכם מספיק כדי לעשות את הדבר</w:t>
      </w:r>
      <w:r>
        <w:rPr>
          <w:rFonts w:hint="cs"/>
          <w:rtl/>
        </w:rPr>
        <w:t xml:space="preserve">ים הנכונים בלי לגמור כמו סדאם - מה שמוכיח שהשיגעון הוא דבר נזיל. יש לו צורות שונות. הוא גם יכול להיות חיובי, לפעמים. וישראל </w:t>
      </w:r>
      <w:r>
        <w:rPr>
          <w:rtl/>
        </w:rPr>
        <w:t>–</w:t>
      </w:r>
      <w:r>
        <w:rPr>
          <w:rFonts w:hint="cs"/>
          <w:rtl/>
        </w:rPr>
        <w:t xml:space="preserve"> ישראל עוד מתבוססת, באלף ואחד מקומות, חבר הכנסת בר-און. אני אענה לך רק תשובה אחת, קטנה, כדי להבין מה זו ציונות ומה זו ציונות מעוותת</w:t>
      </w:r>
      <w:r>
        <w:rPr>
          <w:rFonts w:hint="cs"/>
          <w:rtl/>
        </w:rPr>
        <w:t xml:space="preserve">. פרט קטן. </w:t>
      </w:r>
    </w:p>
    <w:p w14:paraId="6748DD8E" w14:textId="77777777" w:rsidR="00000000" w:rsidRDefault="009B75DB">
      <w:pPr>
        <w:pStyle w:val="a0"/>
        <w:ind w:firstLine="720"/>
        <w:rPr>
          <w:rFonts w:hint="cs"/>
          <w:rtl/>
        </w:rPr>
      </w:pPr>
    </w:p>
    <w:p w14:paraId="71686D92" w14:textId="77777777" w:rsidR="00000000" w:rsidRDefault="009B75DB">
      <w:pPr>
        <w:pStyle w:val="a0"/>
        <w:ind w:firstLine="720"/>
        <w:rPr>
          <w:rFonts w:hint="cs"/>
          <w:rtl/>
        </w:rPr>
      </w:pPr>
      <w:r>
        <w:rPr>
          <w:rFonts w:hint="cs"/>
          <w:rtl/>
        </w:rPr>
        <w:t xml:space="preserve">החטיבה להתיישבות של הסוכנות אתה מכיר? תקציבה - 130 מיליון שקלים. היא צריכה לתת שירותים לשטחים ולנגב. אני אחסוך לך את ה"קוויז", את השאלון, כמה לנגב וכמה לשטחים. אני אומר לך: 2 מיליוני שקל לכל הנגב של מדינת ישראל, 128 מיליון שקל לשטחים. הבנת מה </w:t>
      </w:r>
      <w:r>
        <w:rPr>
          <w:rFonts w:hint="cs"/>
          <w:rtl/>
        </w:rPr>
        <w:t xml:space="preserve">אתם עושים לציונות? אתם מעוותים אותה. </w:t>
      </w:r>
    </w:p>
    <w:p w14:paraId="4E4063D6" w14:textId="77777777" w:rsidR="00000000" w:rsidRDefault="009B75DB">
      <w:pPr>
        <w:pStyle w:val="a0"/>
        <w:ind w:firstLine="720"/>
        <w:rPr>
          <w:rFonts w:hint="cs"/>
          <w:rtl/>
        </w:rPr>
      </w:pPr>
    </w:p>
    <w:p w14:paraId="1742F4DE" w14:textId="77777777" w:rsidR="00000000" w:rsidRDefault="009B75DB">
      <w:pPr>
        <w:pStyle w:val="a0"/>
        <w:ind w:firstLine="720"/>
        <w:rPr>
          <w:rFonts w:hint="cs"/>
          <w:rtl/>
        </w:rPr>
      </w:pPr>
      <w:r>
        <w:rPr>
          <w:rFonts w:hint="cs"/>
          <w:rtl/>
        </w:rPr>
        <w:t xml:space="preserve">לכן נשאלת השאלה, לאן הדברים מתקדמים. אני מציע כמובן לבחון בזהירות את המהלך של לוב, כי בסופו של דבר המבחן הוא מבחן הביצוע - אני לא חושב שהוא הולך לסגת ברמת הביצוע. אני חושב שיש כאן צעד דרמטי מרחיק לכת, שבוודאי משפר את </w:t>
      </w:r>
      <w:r>
        <w:rPr>
          <w:rFonts w:hint="cs"/>
          <w:rtl/>
        </w:rPr>
        <w:t xml:space="preserve">ביטחונה האסטרטגי של מדינת ישראל - צריך לומר את זה. </w:t>
      </w:r>
    </w:p>
    <w:p w14:paraId="7EB8A03E" w14:textId="77777777" w:rsidR="00000000" w:rsidRDefault="009B75DB">
      <w:pPr>
        <w:pStyle w:val="a0"/>
        <w:ind w:firstLine="720"/>
        <w:rPr>
          <w:rFonts w:hint="cs"/>
          <w:rtl/>
        </w:rPr>
      </w:pPr>
    </w:p>
    <w:p w14:paraId="0BE86230" w14:textId="77777777" w:rsidR="00000000" w:rsidRDefault="009B75DB">
      <w:pPr>
        <w:pStyle w:val="a0"/>
        <w:ind w:firstLine="720"/>
        <w:rPr>
          <w:rFonts w:hint="cs"/>
          <w:rtl/>
        </w:rPr>
      </w:pPr>
      <w:r>
        <w:rPr>
          <w:rFonts w:hint="cs"/>
          <w:rtl/>
        </w:rPr>
        <w:t>נשאלת השאלה - ואני מקווה שלשר החוץ יש גם תשובות על השאלה הזאת - איך קרה שגורמי הביטחון של מדינת ישראל לא היו מודעים למה שמתחולל בין לוב לארצות-הברית ובריטניה הגדולה. אני מצטט את אלכס פישמן מ"ידיעות אחרונ</w:t>
      </w:r>
      <w:r>
        <w:rPr>
          <w:rFonts w:hint="cs"/>
          <w:rtl/>
        </w:rPr>
        <w:t>ות", שאומר: התפנית המדינית של קדאפי היא בבחינת יום כיפור קטן לגופי המודיעין בישראל. שוב לא ידענו, שוב לא שמענו, שוב לא ראינו, והכי גרוע - לא סיפרו לנו. אז אני לא יודע אם לא סיפרו לו - וידעו, או שלא ידעו ולא סיפרו לו, אבל אם זה נכון - אני בוודאי לא יודע - ז</w:t>
      </w:r>
      <w:r>
        <w:rPr>
          <w:rFonts w:hint="cs"/>
          <w:rtl/>
        </w:rPr>
        <w:t>ה בוודאי מאוד מאוד בעייתי.</w:t>
      </w:r>
    </w:p>
    <w:p w14:paraId="6D0B820F" w14:textId="77777777" w:rsidR="00000000" w:rsidRDefault="009B75DB">
      <w:pPr>
        <w:pStyle w:val="a0"/>
        <w:ind w:firstLine="720"/>
        <w:rPr>
          <w:rFonts w:hint="cs"/>
          <w:rtl/>
        </w:rPr>
      </w:pPr>
    </w:p>
    <w:p w14:paraId="6D89633F" w14:textId="77777777" w:rsidR="00000000" w:rsidRDefault="009B75DB">
      <w:pPr>
        <w:pStyle w:val="a0"/>
        <w:ind w:firstLine="720"/>
        <w:rPr>
          <w:rFonts w:hint="cs"/>
          <w:rtl/>
        </w:rPr>
      </w:pPr>
      <w:r>
        <w:rPr>
          <w:rFonts w:hint="cs"/>
          <w:rtl/>
        </w:rPr>
        <w:t xml:space="preserve">קוראים לנו היום במדינות ערב לפרק את הנשק הגרעיני שיש לנו או אין לנו, או אין לנו או יש לנו. </w:t>
      </w:r>
    </w:p>
    <w:p w14:paraId="4AB15402" w14:textId="77777777" w:rsidR="00000000" w:rsidRDefault="009B75DB">
      <w:pPr>
        <w:pStyle w:val="a0"/>
        <w:ind w:firstLine="720"/>
        <w:rPr>
          <w:rFonts w:hint="cs"/>
          <w:rtl/>
        </w:rPr>
      </w:pPr>
    </w:p>
    <w:p w14:paraId="0FF0AEC4" w14:textId="77777777" w:rsidR="00000000" w:rsidRDefault="009B75DB">
      <w:pPr>
        <w:pStyle w:val="af0"/>
        <w:rPr>
          <w:rtl/>
        </w:rPr>
      </w:pPr>
      <w:r>
        <w:rPr>
          <w:rFonts w:hint="eastAsia"/>
          <w:rtl/>
        </w:rPr>
        <w:t>עסאם</w:t>
      </w:r>
      <w:r>
        <w:rPr>
          <w:rtl/>
        </w:rPr>
        <w:t xml:space="preserve"> מח'ול (חד"ש-תע"ל):</w:t>
      </w:r>
    </w:p>
    <w:p w14:paraId="1F6D471C" w14:textId="77777777" w:rsidR="00000000" w:rsidRDefault="009B75DB">
      <w:pPr>
        <w:pStyle w:val="a0"/>
        <w:rPr>
          <w:rFonts w:hint="cs"/>
          <w:rtl/>
        </w:rPr>
      </w:pPr>
    </w:p>
    <w:p w14:paraId="3E4DAF99" w14:textId="77777777" w:rsidR="00000000" w:rsidRDefault="009B75DB">
      <w:pPr>
        <w:pStyle w:val="a0"/>
        <w:ind w:firstLine="0"/>
        <w:rPr>
          <w:rFonts w:hint="cs"/>
          <w:rtl/>
        </w:rPr>
      </w:pPr>
      <w:r>
        <w:rPr>
          <w:rFonts w:hint="cs"/>
          <w:rtl/>
        </w:rPr>
        <w:tab/>
        <w:t>יש לנו - - - ראשי נפץ.</w:t>
      </w:r>
    </w:p>
    <w:p w14:paraId="455663C9" w14:textId="77777777" w:rsidR="00000000" w:rsidRDefault="009B75DB">
      <w:pPr>
        <w:pStyle w:val="a0"/>
        <w:ind w:firstLine="0"/>
        <w:rPr>
          <w:rFonts w:hint="cs"/>
          <w:rtl/>
        </w:rPr>
      </w:pPr>
    </w:p>
    <w:p w14:paraId="1E3F02BE" w14:textId="77777777" w:rsidR="00000000" w:rsidRDefault="009B75DB">
      <w:pPr>
        <w:pStyle w:val="af1"/>
        <w:rPr>
          <w:rtl/>
        </w:rPr>
      </w:pPr>
      <w:r>
        <w:rPr>
          <w:rtl/>
        </w:rPr>
        <w:t>היו"ר נסים דהן:</w:t>
      </w:r>
    </w:p>
    <w:p w14:paraId="7258FC00" w14:textId="77777777" w:rsidR="00000000" w:rsidRDefault="009B75DB">
      <w:pPr>
        <w:pStyle w:val="a0"/>
        <w:rPr>
          <w:rtl/>
        </w:rPr>
      </w:pPr>
    </w:p>
    <w:p w14:paraId="5AC8890E" w14:textId="77777777" w:rsidR="00000000" w:rsidRDefault="009B75DB">
      <w:pPr>
        <w:pStyle w:val="a0"/>
        <w:rPr>
          <w:rFonts w:hint="cs"/>
          <w:rtl/>
        </w:rPr>
      </w:pPr>
      <w:r>
        <w:rPr>
          <w:rFonts w:hint="cs"/>
          <w:rtl/>
        </w:rPr>
        <w:t xml:space="preserve">נא לא להפריע. נא לא להפריע. </w:t>
      </w:r>
    </w:p>
    <w:p w14:paraId="5A3EBE11" w14:textId="77777777" w:rsidR="00000000" w:rsidRDefault="009B75DB">
      <w:pPr>
        <w:pStyle w:val="a0"/>
        <w:rPr>
          <w:rFonts w:hint="cs"/>
          <w:rtl/>
        </w:rPr>
      </w:pPr>
    </w:p>
    <w:p w14:paraId="340E862A" w14:textId="77777777" w:rsidR="00000000" w:rsidRDefault="009B75DB">
      <w:pPr>
        <w:pStyle w:val="-"/>
        <w:rPr>
          <w:rtl/>
        </w:rPr>
      </w:pPr>
      <w:bookmarkStart w:id="335" w:name="FS000000455T24_12_2003_16_30_37C"/>
      <w:bookmarkEnd w:id="335"/>
      <w:r>
        <w:rPr>
          <w:rtl/>
        </w:rPr>
        <w:t>אופיר פינס-פז (העבודה-מימד):</w:t>
      </w:r>
    </w:p>
    <w:p w14:paraId="2C3DD9FE" w14:textId="77777777" w:rsidR="00000000" w:rsidRDefault="009B75DB">
      <w:pPr>
        <w:pStyle w:val="a0"/>
        <w:rPr>
          <w:rtl/>
        </w:rPr>
      </w:pPr>
    </w:p>
    <w:p w14:paraId="5BE0ABDB" w14:textId="77777777" w:rsidR="00000000" w:rsidRDefault="009B75DB">
      <w:pPr>
        <w:pStyle w:val="a0"/>
        <w:rPr>
          <w:rFonts w:hint="cs"/>
          <w:rtl/>
        </w:rPr>
      </w:pPr>
      <w:r>
        <w:rPr>
          <w:rFonts w:hint="cs"/>
          <w:rtl/>
        </w:rPr>
        <w:t>אני אומר</w:t>
      </w:r>
      <w:r>
        <w:rPr>
          <w:rFonts w:hint="cs"/>
          <w:rtl/>
        </w:rPr>
        <w:t xml:space="preserve"> כך, חבר הכנסת מח'ול: הרי אני לא חושב שאתה ציוני, אבל אני חושב שאתה אזרח המדינה, שרוצה שתהיה כאן מדינה. </w:t>
      </w:r>
    </w:p>
    <w:p w14:paraId="552DCE71" w14:textId="77777777" w:rsidR="00000000" w:rsidRDefault="009B75DB">
      <w:pPr>
        <w:pStyle w:val="a0"/>
        <w:rPr>
          <w:rFonts w:hint="cs"/>
          <w:rtl/>
        </w:rPr>
      </w:pPr>
    </w:p>
    <w:p w14:paraId="5955B5BE" w14:textId="77777777" w:rsidR="00000000" w:rsidRDefault="009B75DB">
      <w:pPr>
        <w:pStyle w:val="af0"/>
        <w:rPr>
          <w:rtl/>
        </w:rPr>
      </w:pPr>
      <w:r>
        <w:rPr>
          <w:rFonts w:hint="eastAsia"/>
          <w:rtl/>
        </w:rPr>
        <w:t>עסאם</w:t>
      </w:r>
      <w:r>
        <w:rPr>
          <w:rtl/>
        </w:rPr>
        <w:t xml:space="preserve"> מח'ול (חד"ש-תע"ל):</w:t>
      </w:r>
    </w:p>
    <w:p w14:paraId="482A1B0E" w14:textId="77777777" w:rsidR="00000000" w:rsidRDefault="009B75DB">
      <w:pPr>
        <w:pStyle w:val="a0"/>
        <w:rPr>
          <w:rFonts w:hint="cs"/>
          <w:rtl/>
        </w:rPr>
      </w:pPr>
    </w:p>
    <w:p w14:paraId="125CCA8B" w14:textId="77777777" w:rsidR="00000000" w:rsidRDefault="009B75DB">
      <w:pPr>
        <w:pStyle w:val="a0"/>
        <w:rPr>
          <w:rFonts w:hint="cs"/>
          <w:rtl/>
        </w:rPr>
      </w:pPr>
      <w:r>
        <w:rPr>
          <w:rFonts w:hint="cs"/>
          <w:rtl/>
        </w:rPr>
        <w:t>נכון.</w:t>
      </w:r>
    </w:p>
    <w:p w14:paraId="0CD303E7" w14:textId="77777777" w:rsidR="00000000" w:rsidRDefault="009B75DB">
      <w:pPr>
        <w:pStyle w:val="a0"/>
        <w:rPr>
          <w:rFonts w:hint="cs"/>
          <w:rtl/>
        </w:rPr>
      </w:pPr>
    </w:p>
    <w:p w14:paraId="16495A63" w14:textId="77777777" w:rsidR="00000000" w:rsidRDefault="009B75DB">
      <w:pPr>
        <w:pStyle w:val="af0"/>
        <w:rPr>
          <w:rtl/>
        </w:rPr>
      </w:pPr>
      <w:r>
        <w:rPr>
          <w:rFonts w:hint="eastAsia"/>
          <w:rtl/>
        </w:rPr>
        <w:t>ואסל</w:t>
      </w:r>
      <w:r>
        <w:rPr>
          <w:rtl/>
        </w:rPr>
        <w:t xml:space="preserve"> טאהא (בל"ד):</w:t>
      </w:r>
    </w:p>
    <w:p w14:paraId="171D348D" w14:textId="77777777" w:rsidR="00000000" w:rsidRDefault="009B75DB">
      <w:pPr>
        <w:pStyle w:val="a0"/>
        <w:rPr>
          <w:rFonts w:hint="cs"/>
          <w:rtl/>
        </w:rPr>
      </w:pPr>
    </w:p>
    <w:p w14:paraId="5675BB9F" w14:textId="77777777" w:rsidR="00000000" w:rsidRDefault="009B75DB">
      <w:pPr>
        <w:pStyle w:val="a0"/>
        <w:rPr>
          <w:rFonts w:hint="cs"/>
          <w:rtl/>
        </w:rPr>
      </w:pPr>
      <w:r>
        <w:rPr>
          <w:rFonts w:hint="cs"/>
          <w:rtl/>
        </w:rPr>
        <w:t xml:space="preserve">אנחנו רוצים מדינה נקייה מנשק. </w:t>
      </w:r>
    </w:p>
    <w:p w14:paraId="7DAB97A7" w14:textId="77777777" w:rsidR="00000000" w:rsidRDefault="009B75DB">
      <w:pPr>
        <w:pStyle w:val="af1"/>
        <w:rPr>
          <w:rFonts w:hint="cs"/>
          <w:rtl/>
        </w:rPr>
      </w:pPr>
    </w:p>
    <w:p w14:paraId="3AE5DA27" w14:textId="77777777" w:rsidR="00000000" w:rsidRDefault="009B75DB">
      <w:pPr>
        <w:pStyle w:val="af1"/>
        <w:rPr>
          <w:rtl/>
        </w:rPr>
      </w:pPr>
      <w:r>
        <w:rPr>
          <w:rtl/>
        </w:rPr>
        <w:t>היו"ר נסים דהן:</w:t>
      </w:r>
    </w:p>
    <w:p w14:paraId="1EEEE702" w14:textId="77777777" w:rsidR="00000000" w:rsidRDefault="009B75DB">
      <w:pPr>
        <w:pStyle w:val="a0"/>
        <w:rPr>
          <w:rtl/>
        </w:rPr>
      </w:pPr>
    </w:p>
    <w:p w14:paraId="4E20ED3A" w14:textId="77777777" w:rsidR="00000000" w:rsidRDefault="009B75DB">
      <w:pPr>
        <w:pStyle w:val="a0"/>
        <w:rPr>
          <w:rFonts w:hint="cs"/>
          <w:rtl/>
        </w:rPr>
      </w:pPr>
      <w:r>
        <w:rPr>
          <w:rFonts w:hint="cs"/>
          <w:rtl/>
        </w:rPr>
        <w:t xml:space="preserve">חבר הכנסת טאהא. </w:t>
      </w:r>
    </w:p>
    <w:p w14:paraId="60399812" w14:textId="77777777" w:rsidR="00000000" w:rsidRDefault="009B75DB">
      <w:pPr>
        <w:pStyle w:val="a0"/>
        <w:rPr>
          <w:rFonts w:hint="cs"/>
          <w:rtl/>
        </w:rPr>
      </w:pPr>
    </w:p>
    <w:p w14:paraId="1C8BC7C1" w14:textId="77777777" w:rsidR="00000000" w:rsidRDefault="009B75DB">
      <w:pPr>
        <w:pStyle w:val="-"/>
        <w:rPr>
          <w:rtl/>
        </w:rPr>
      </w:pPr>
      <w:bookmarkStart w:id="336" w:name="FS000000455T24_12_2003_16_31_25C"/>
      <w:bookmarkEnd w:id="336"/>
      <w:r>
        <w:rPr>
          <w:rFonts w:hint="eastAsia"/>
          <w:rtl/>
        </w:rPr>
        <w:t>אופיר</w:t>
      </w:r>
      <w:r>
        <w:rPr>
          <w:rtl/>
        </w:rPr>
        <w:t xml:space="preserve"> פינס-פז (העבודה-מימד):</w:t>
      </w:r>
    </w:p>
    <w:p w14:paraId="397AE917" w14:textId="77777777" w:rsidR="00000000" w:rsidRDefault="009B75DB">
      <w:pPr>
        <w:pStyle w:val="a0"/>
        <w:rPr>
          <w:rFonts w:hint="cs"/>
          <w:rtl/>
        </w:rPr>
      </w:pPr>
    </w:p>
    <w:p w14:paraId="3B4CF71D" w14:textId="77777777" w:rsidR="00000000" w:rsidRDefault="009B75DB">
      <w:pPr>
        <w:pStyle w:val="a0"/>
        <w:ind w:firstLine="0"/>
        <w:rPr>
          <w:rFonts w:hint="cs"/>
          <w:rtl/>
        </w:rPr>
      </w:pPr>
      <w:r>
        <w:rPr>
          <w:rFonts w:hint="cs"/>
          <w:rtl/>
        </w:rPr>
        <w:tab/>
        <w:t>ו</w:t>
      </w:r>
      <w:r>
        <w:rPr>
          <w:rFonts w:hint="cs"/>
          <w:rtl/>
        </w:rPr>
        <w:t xml:space="preserve">אם אתה רוצה, אז בוודאי אתה לא יכול לתבוע מאתנו בעת הזאת את מה שאתה אמרת כאן מעל הבמה. </w:t>
      </w:r>
    </w:p>
    <w:p w14:paraId="12B0F29F" w14:textId="77777777" w:rsidR="00000000" w:rsidRDefault="009B75DB">
      <w:pPr>
        <w:pStyle w:val="a0"/>
        <w:ind w:firstLine="0"/>
        <w:rPr>
          <w:rFonts w:hint="cs"/>
          <w:rtl/>
        </w:rPr>
      </w:pPr>
    </w:p>
    <w:p w14:paraId="2958847F" w14:textId="77777777" w:rsidR="00000000" w:rsidRDefault="009B75DB">
      <w:pPr>
        <w:pStyle w:val="af0"/>
        <w:rPr>
          <w:rtl/>
        </w:rPr>
      </w:pPr>
      <w:r>
        <w:rPr>
          <w:rFonts w:hint="eastAsia"/>
          <w:rtl/>
        </w:rPr>
        <w:t>עסאם</w:t>
      </w:r>
      <w:r>
        <w:rPr>
          <w:rtl/>
        </w:rPr>
        <w:t xml:space="preserve"> מח'ול (חד"ש-תע"ל):</w:t>
      </w:r>
    </w:p>
    <w:p w14:paraId="43DFC198" w14:textId="77777777" w:rsidR="00000000" w:rsidRDefault="009B75DB">
      <w:pPr>
        <w:pStyle w:val="a0"/>
        <w:rPr>
          <w:rFonts w:hint="cs"/>
          <w:rtl/>
        </w:rPr>
      </w:pPr>
    </w:p>
    <w:p w14:paraId="7A12CCAA" w14:textId="77777777" w:rsidR="00000000" w:rsidRDefault="009B75DB">
      <w:pPr>
        <w:pStyle w:val="a0"/>
        <w:rPr>
          <w:rFonts w:hint="cs"/>
          <w:rtl/>
        </w:rPr>
      </w:pPr>
      <w:r>
        <w:rPr>
          <w:rFonts w:hint="cs"/>
          <w:rtl/>
        </w:rPr>
        <w:t xml:space="preserve">אנחנו רוצים לפרק את הנשק. </w:t>
      </w:r>
    </w:p>
    <w:p w14:paraId="3E429DE7" w14:textId="77777777" w:rsidR="00000000" w:rsidRDefault="009B75DB">
      <w:pPr>
        <w:pStyle w:val="a0"/>
        <w:rPr>
          <w:rFonts w:hint="cs"/>
          <w:rtl/>
        </w:rPr>
      </w:pPr>
    </w:p>
    <w:p w14:paraId="1CB08268" w14:textId="77777777" w:rsidR="00000000" w:rsidRDefault="009B75DB">
      <w:pPr>
        <w:pStyle w:val="af1"/>
        <w:rPr>
          <w:rtl/>
        </w:rPr>
      </w:pPr>
      <w:r>
        <w:rPr>
          <w:rtl/>
        </w:rPr>
        <w:t>היו"ר נסים דהן:</w:t>
      </w:r>
    </w:p>
    <w:p w14:paraId="3A87A14E" w14:textId="77777777" w:rsidR="00000000" w:rsidRDefault="009B75DB">
      <w:pPr>
        <w:pStyle w:val="a0"/>
        <w:rPr>
          <w:rtl/>
        </w:rPr>
      </w:pPr>
    </w:p>
    <w:p w14:paraId="0043F8CB" w14:textId="77777777" w:rsidR="00000000" w:rsidRDefault="009B75DB">
      <w:pPr>
        <w:pStyle w:val="a0"/>
        <w:rPr>
          <w:rFonts w:hint="cs"/>
          <w:rtl/>
        </w:rPr>
      </w:pPr>
      <w:r>
        <w:rPr>
          <w:rFonts w:hint="cs"/>
          <w:rtl/>
        </w:rPr>
        <w:t xml:space="preserve">חבר הכנסת ואסל טאהא, אתה אחריו. </w:t>
      </w:r>
    </w:p>
    <w:p w14:paraId="4AAC33DA" w14:textId="77777777" w:rsidR="00000000" w:rsidRDefault="009B75DB">
      <w:pPr>
        <w:pStyle w:val="a0"/>
        <w:rPr>
          <w:rFonts w:hint="cs"/>
          <w:rtl/>
        </w:rPr>
      </w:pPr>
    </w:p>
    <w:p w14:paraId="4B4DFD33" w14:textId="77777777" w:rsidR="00000000" w:rsidRDefault="009B75DB">
      <w:pPr>
        <w:pStyle w:val="-"/>
        <w:rPr>
          <w:rtl/>
        </w:rPr>
      </w:pPr>
      <w:bookmarkStart w:id="337" w:name="FS000000455T24_12_2003_16_33_53C"/>
      <w:bookmarkEnd w:id="337"/>
      <w:r>
        <w:rPr>
          <w:rtl/>
        </w:rPr>
        <w:t>אופיר פינס-פז (העבודה-מימד):</w:t>
      </w:r>
    </w:p>
    <w:p w14:paraId="09F76EF0" w14:textId="77777777" w:rsidR="00000000" w:rsidRDefault="009B75DB">
      <w:pPr>
        <w:pStyle w:val="a0"/>
        <w:rPr>
          <w:rtl/>
        </w:rPr>
      </w:pPr>
    </w:p>
    <w:p w14:paraId="7467A5C1" w14:textId="77777777" w:rsidR="00000000" w:rsidRDefault="009B75DB">
      <w:pPr>
        <w:pStyle w:val="a0"/>
        <w:rPr>
          <w:rFonts w:hint="cs"/>
          <w:rtl/>
        </w:rPr>
      </w:pPr>
      <w:r>
        <w:rPr>
          <w:rFonts w:hint="cs"/>
          <w:rtl/>
        </w:rPr>
        <w:t>עכשיו אומר לך מה צריך להיות לפי דע</w:t>
      </w:r>
      <w:r>
        <w:rPr>
          <w:rFonts w:hint="cs"/>
          <w:rtl/>
        </w:rPr>
        <w:t xml:space="preserve">תי: 1. קודם כול צריך לפרק את אירן מהנשק הגרעיני שיש ברשותה, ולא רק נשק גרעיני. זה דבר אחד. </w:t>
      </w:r>
    </w:p>
    <w:p w14:paraId="474EE2A3" w14:textId="77777777" w:rsidR="00000000" w:rsidRDefault="009B75DB">
      <w:pPr>
        <w:pStyle w:val="a0"/>
        <w:rPr>
          <w:rFonts w:hint="cs"/>
          <w:rtl/>
        </w:rPr>
      </w:pPr>
    </w:p>
    <w:p w14:paraId="38595511" w14:textId="77777777" w:rsidR="00000000" w:rsidRDefault="009B75DB">
      <w:pPr>
        <w:pStyle w:val="af1"/>
        <w:rPr>
          <w:rtl/>
        </w:rPr>
      </w:pPr>
      <w:r>
        <w:rPr>
          <w:rtl/>
        </w:rPr>
        <w:t>היו"ר נסים דהן:</w:t>
      </w:r>
    </w:p>
    <w:p w14:paraId="56213C73" w14:textId="77777777" w:rsidR="00000000" w:rsidRDefault="009B75DB">
      <w:pPr>
        <w:pStyle w:val="a0"/>
        <w:rPr>
          <w:rtl/>
        </w:rPr>
      </w:pPr>
    </w:p>
    <w:p w14:paraId="5418E85C" w14:textId="77777777" w:rsidR="00000000" w:rsidRDefault="009B75DB">
      <w:pPr>
        <w:pStyle w:val="a0"/>
        <w:rPr>
          <w:rFonts w:hint="cs"/>
          <w:rtl/>
        </w:rPr>
      </w:pPr>
      <w:r>
        <w:rPr>
          <w:rFonts w:hint="cs"/>
          <w:rtl/>
        </w:rPr>
        <w:t>נא לסיים.</w:t>
      </w:r>
      <w:bookmarkStart w:id="338" w:name="FS000000455T24_12_2003_16_34_50C"/>
      <w:bookmarkEnd w:id="338"/>
      <w:r>
        <w:rPr>
          <w:rFonts w:hint="cs"/>
          <w:rtl/>
        </w:rPr>
        <w:t xml:space="preserve"> חבר הכנסת עסאם מח'ול, תראה מה שאתה עושה: אתה כבר דיברת, אין לך מה להפסיד, כבר דיברת, אמרת את שלך, אף אחד לא הפריע לך - אתה החלטת להפריע </w:t>
      </w:r>
      <w:r>
        <w:rPr>
          <w:rFonts w:hint="cs"/>
          <w:rtl/>
        </w:rPr>
        <w:t xml:space="preserve">היום לכולם. </w:t>
      </w:r>
    </w:p>
    <w:p w14:paraId="5A96F06E" w14:textId="77777777" w:rsidR="00000000" w:rsidRDefault="009B75DB">
      <w:pPr>
        <w:pStyle w:val="a0"/>
        <w:ind w:firstLine="0"/>
        <w:rPr>
          <w:rFonts w:hint="cs"/>
          <w:rtl/>
        </w:rPr>
      </w:pPr>
    </w:p>
    <w:p w14:paraId="6B929216" w14:textId="77777777" w:rsidR="00000000" w:rsidRDefault="009B75DB">
      <w:pPr>
        <w:pStyle w:val="af0"/>
        <w:rPr>
          <w:rtl/>
        </w:rPr>
      </w:pPr>
      <w:r>
        <w:rPr>
          <w:rFonts w:hint="eastAsia"/>
          <w:rtl/>
        </w:rPr>
        <w:t>עסאם</w:t>
      </w:r>
      <w:r>
        <w:rPr>
          <w:rtl/>
        </w:rPr>
        <w:t xml:space="preserve"> מח'ול (חד"ש-תע"ל):</w:t>
      </w:r>
    </w:p>
    <w:p w14:paraId="70FB45EF" w14:textId="77777777" w:rsidR="00000000" w:rsidRDefault="009B75DB">
      <w:pPr>
        <w:pStyle w:val="a0"/>
        <w:rPr>
          <w:rFonts w:hint="cs"/>
          <w:rtl/>
        </w:rPr>
      </w:pPr>
    </w:p>
    <w:p w14:paraId="72B6CA0C" w14:textId="77777777" w:rsidR="00000000" w:rsidRDefault="009B75DB">
      <w:pPr>
        <w:pStyle w:val="a0"/>
        <w:ind w:firstLine="720"/>
        <w:rPr>
          <w:rFonts w:hint="cs"/>
          <w:rtl/>
        </w:rPr>
      </w:pPr>
      <w:r>
        <w:rPr>
          <w:rFonts w:hint="cs"/>
          <w:rtl/>
        </w:rPr>
        <w:t xml:space="preserve">אני רוצה לשמוע אותו. </w:t>
      </w:r>
    </w:p>
    <w:p w14:paraId="697221AC" w14:textId="77777777" w:rsidR="00000000" w:rsidRDefault="009B75DB">
      <w:pPr>
        <w:pStyle w:val="af1"/>
        <w:rPr>
          <w:rFonts w:hint="cs"/>
          <w:rtl/>
        </w:rPr>
      </w:pPr>
    </w:p>
    <w:p w14:paraId="5A82B24D" w14:textId="77777777" w:rsidR="00000000" w:rsidRDefault="009B75DB">
      <w:pPr>
        <w:pStyle w:val="af1"/>
        <w:rPr>
          <w:rFonts w:hint="cs"/>
          <w:rtl/>
        </w:rPr>
      </w:pPr>
    </w:p>
    <w:p w14:paraId="62FF269C" w14:textId="77777777" w:rsidR="00000000" w:rsidRDefault="009B75DB">
      <w:pPr>
        <w:pStyle w:val="af1"/>
        <w:rPr>
          <w:rtl/>
        </w:rPr>
      </w:pPr>
      <w:r>
        <w:rPr>
          <w:rtl/>
        </w:rPr>
        <w:t>היו"ר נסים דהן:</w:t>
      </w:r>
    </w:p>
    <w:p w14:paraId="71792B6D" w14:textId="77777777" w:rsidR="00000000" w:rsidRDefault="009B75DB">
      <w:pPr>
        <w:pStyle w:val="a0"/>
        <w:rPr>
          <w:rtl/>
        </w:rPr>
      </w:pPr>
    </w:p>
    <w:p w14:paraId="5083DEFF" w14:textId="77777777" w:rsidR="00000000" w:rsidRDefault="009B75DB">
      <w:pPr>
        <w:pStyle w:val="a0"/>
        <w:rPr>
          <w:rFonts w:hint="cs"/>
          <w:rtl/>
        </w:rPr>
      </w:pPr>
      <w:r>
        <w:rPr>
          <w:rFonts w:hint="cs"/>
          <w:rtl/>
        </w:rPr>
        <w:t>בפעם הבאה אתה לא תדבר. אז תשמע בכובד ראש.</w:t>
      </w:r>
    </w:p>
    <w:p w14:paraId="6E0EB3C7" w14:textId="77777777" w:rsidR="00000000" w:rsidRDefault="009B75DB">
      <w:pPr>
        <w:pStyle w:val="a0"/>
        <w:rPr>
          <w:rFonts w:hint="cs"/>
          <w:rtl/>
        </w:rPr>
      </w:pPr>
    </w:p>
    <w:p w14:paraId="4513BCA6" w14:textId="77777777" w:rsidR="00000000" w:rsidRDefault="009B75DB">
      <w:pPr>
        <w:pStyle w:val="-"/>
        <w:rPr>
          <w:rtl/>
        </w:rPr>
      </w:pPr>
      <w:bookmarkStart w:id="339" w:name="FS000000455T24_12_2003_16_37_07C"/>
      <w:bookmarkEnd w:id="339"/>
      <w:r>
        <w:rPr>
          <w:rtl/>
        </w:rPr>
        <w:t>אופיר פינס-פז (העבודה-מימד):</w:t>
      </w:r>
    </w:p>
    <w:p w14:paraId="213900C0" w14:textId="77777777" w:rsidR="00000000" w:rsidRDefault="009B75DB">
      <w:pPr>
        <w:pStyle w:val="a0"/>
        <w:rPr>
          <w:rtl/>
        </w:rPr>
      </w:pPr>
    </w:p>
    <w:p w14:paraId="22DE946D" w14:textId="77777777" w:rsidR="00000000" w:rsidRDefault="009B75DB">
      <w:pPr>
        <w:pStyle w:val="a0"/>
        <w:ind w:firstLine="720"/>
        <w:rPr>
          <w:rFonts w:hint="cs"/>
          <w:rtl/>
        </w:rPr>
      </w:pPr>
      <w:r>
        <w:rPr>
          <w:rFonts w:hint="cs"/>
          <w:rtl/>
        </w:rPr>
        <w:t>אני אמרתי: ראשית, צריך לדאוג שלאירן לא יהיה נשק להשמדה המונית. העולם צריך לדאוג לכך. זה דבר אחד.</w:t>
      </w:r>
    </w:p>
    <w:p w14:paraId="4FF0E8CC" w14:textId="77777777" w:rsidR="00000000" w:rsidRDefault="009B75DB">
      <w:pPr>
        <w:pStyle w:val="a0"/>
        <w:ind w:firstLine="720"/>
        <w:rPr>
          <w:rFonts w:hint="cs"/>
          <w:rtl/>
        </w:rPr>
      </w:pPr>
      <w:r>
        <w:rPr>
          <w:rFonts w:hint="cs"/>
          <w:rtl/>
        </w:rPr>
        <w:t xml:space="preserve"> </w:t>
      </w:r>
    </w:p>
    <w:p w14:paraId="681FB3B9" w14:textId="77777777" w:rsidR="00000000" w:rsidRDefault="009B75DB">
      <w:pPr>
        <w:pStyle w:val="af0"/>
        <w:rPr>
          <w:rtl/>
        </w:rPr>
      </w:pPr>
      <w:r>
        <w:rPr>
          <w:rFonts w:hint="eastAsia"/>
          <w:rtl/>
        </w:rPr>
        <w:t>עסאם</w:t>
      </w:r>
      <w:r>
        <w:rPr>
          <w:rtl/>
        </w:rPr>
        <w:t xml:space="preserve"> מח'ול (חד"ש-תע"ל):</w:t>
      </w:r>
    </w:p>
    <w:p w14:paraId="233EA357" w14:textId="77777777" w:rsidR="00000000" w:rsidRDefault="009B75DB">
      <w:pPr>
        <w:pStyle w:val="a0"/>
        <w:rPr>
          <w:rFonts w:hint="cs"/>
          <w:rtl/>
        </w:rPr>
      </w:pPr>
    </w:p>
    <w:p w14:paraId="350CFFFF" w14:textId="77777777" w:rsidR="00000000" w:rsidRDefault="009B75DB">
      <w:pPr>
        <w:pStyle w:val="a0"/>
        <w:rPr>
          <w:rFonts w:hint="cs"/>
          <w:rtl/>
        </w:rPr>
      </w:pPr>
      <w:r>
        <w:rPr>
          <w:rFonts w:hint="cs"/>
          <w:rtl/>
        </w:rPr>
        <w:t>תגיד עוד משפט: גם בישראל.</w:t>
      </w:r>
    </w:p>
    <w:p w14:paraId="4EC5A6BD" w14:textId="77777777" w:rsidR="00000000" w:rsidRDefault="009B75DB">
      <w:pPr>
        <w:pStyle w:val="a0"/>
        <w:ind w:firstLine="0"/>
        <w:rPr>
          <w:rFonts w:hint="cs"/>
          <w:rtl/>
        </w:rPr>
      </w:pPr>
    </w:p>
    <w:p w14:paraId="0F9A76FB" w14:textId="77777777" w:rsidR="00000000" w:rsidRDefault="009B75DB">
      <w:pPr>
        <w:pStyle w:val="-"/>
        <w:rPr>
          <w:rtl/>
        </w:rPr>
      </w:pPr>
      <w:bookmarkStart w:id="340" w:name="FS000000455T24_12_2003_15_35_04"/>
      <w:bookmarkStart w:id="341" w:name="FS000000455T24_12_2003_15_35_14C"/>
      <w:bookmarkEnd w:id="340"/>
      <w:bookmarkEnd w:id="341"/>
      <w:r>
        <w:rPr>
          <w:rtl/>
        </w:rPr>
        <w:t>אופיר פינס-פז (העבודה-מימד):</w:t>
      </w:r>
    </w:p>
    <w:p w14:paraId="33D33840" w14:textId="77777777" w:rsidR="00000000" w:rsidRDefault="009B75DB">
      <w:pPr>
        <w:pStyle w:val="a0"/>
        <w:rPr>
          <w:rtl/>
        </w:rPr>
      </w:pPr>
    </w:p>
    <w:p w14:paraId="4921CA83" w14:textId="77777777" w:rsidR="00000000" w:rsidRDefault="009B75DB">
      <w:pPr>
        <w:pStyle w:val="a0"/>
        <w:rPr>
          <w:rFonts w:hint="cs"/>
          <w:rtl/>
        </w:rPr>
      </w:pPr>
      <w:r>
        <w:rPr>
          <w:rFonts w:hint="cs"/>
          <w:rtl/>
        </w:rPr>
        <w:t>תשמע אותי רגע: שנית, צריך להגיע להסכם שלום עם העם הפלסטיני ועם סוריה ולבנון. אז הדרישה שלך תהיה לגיטימית בעיני. אז ישראל יכולה, לפי דעתי, להרגיש בטוחה, מדינה קיימת לעולמי עד, והי</w:t>
      </w:r>
      <w:r>
        <w:rPr>
          <w:rFonts w:hint="cs"/>
          <w:rtl/>
        </w:rPr>
        <w:t>א לא תזדקק לאמצעים מיוחדים כדי להגן על עצמה. תודה רבה.</w:t>
      </w:r>
    </w:p>
    <w:p w14:paraId="3062E692" w14:textId="77777777" w:rsidR="00000000" w:rsidRDefault="009B75DB">
      <w:pPr>
        <w:pStyle w:val="a0"/>
        <w:ind w:firstLine="0"/>
        <w:rPr>
          <w:rFonts w:hint="cs"/>
          <w:rtl/>
        </w:rPr>
      </w:pPr>
    </w:p>
    <w:p w14:paraId="5D3446DB" w14:textId="77777777" w:rsidR="00000000" w:rsidRDefault="009B75DB">
      <w:pPr>
        <w:pStyle w:val="af1"/>
        <w:rPr>
          <w:rtl/>
        </w:rPr>
      </w:pPr>
      <w:bookmarkStart w:id="342" w:name="FS000000455T24_12_2003_15_36_09C"/>
      <w:bookmarkEnd w:id="342"/>
      <w:r>
        <w:rPr>
          <w:rtl/>
        </w:rPr>
        <w:t>היו"ר נסים דהן:</w:t>
      </w:r>
    </w:p>
    <w:p w14:paraId="398F14E7" w14:textId="77777777" w:rsidR="00000000" w:rsidRDefault="009B75DB">
      <w:pPr>
        <w:pStyle w:val="a0"/>
        <w:rPr>
          <w:rtl/>
        </w:rPr>
      </w:pPr>
    </w:p>
    <w:p w14:paraId="4121B77D" w14:textId="77777777" w:rsidR="00000000" w:rsidRDefault="009B75DB">
      <w:pPr>
        <w:pStyle w:val="a0"/>
        <w:rPr>
          <w:rFonts w:hint="cs"/>
          <w:rtl/>
        </w:rPr>
      </w:pPr>
      <w:r>
        <w:rPr>
          <w:rFonts w:hint="cs"/>
          <w:rtl/>
        </w:rPr>
        <w:t>תודה רבה. חבר הכנסת ואסל טאהא. אחריו - חבר הכנסת מאיר פרוש. אולי תצאו שניכם החוצה ותנהלו משא-ומתן על פירוק הנשק האסטרטגי? חבר הכנסת עסאם מח'ול, תעשו את זה בחוץ.</w:t>
      </w:r>
    </w:p>
    <w:p w14:paraId="4588FA85" w14:textId="77777777" w:rsidR="00000000" w:rsidRDefault="009B75DB">
      <w:pPr>
        <w:pStyle w:val="a0"/>
        <w:ind w:firstLine="0"/>
        <w:rPr>
          <w:rFonts w:hint="cs"/>
          <w:rtl/>
        </w:rPr>
      </w:pPr>
    </w:p>
    <w:p w14:paraId="32FF9E6D" w14:textId="77777777" w:rsidR="00000000" w:rsidRDefault="009B75DB">
      <w:pPr>
        <w:pStyle w:val="a"/>
        <w:rPr>
          <w:rtl/>
        </w:rPr>
      </w:pPr>
      <w:bookmarkStart w:id="343" w:name="FS000001062T24_12_2003_15_36_39"/>
      <w:bookmarkStart w:id="344" w:name="_Toc62986512"/>
      <w:bookmarkEnd w:id="343"/>
      <w:r>
        <w:rPr>
          <w:rFonts w:hint="eastAsia"/>
          <w:rtl/>
        </w:rPr>
        <w:t>ואסל</w:t>
      </w:r>
      <w:r>
        <w:rPr>
          <w:rtl/>
        </w:rPr>
        <w:t xml:space="preserve"> טאהא (בל"ד):</w:t>
      </w:r>
      <w:bookmarkEnd w:id="344"/>
    </w:p>
    <w:p w14:paraId="136D9AD6" w14:textId="77777777" w:rsidR="00000000" w:rsidRDefault="009B75DB">
      <w:pPr>
        <w:pStyle w:val="a0"/>
        <w:rPr>
          <w:rFonts w:hint="cs"/>
          <w:rtl/>
        </w:rPr>
      </w:pPr>
    </w:p>
    <w:p w14:paraId="6ED9B20C" w14:textId="77777777" w:rsidR="00000000" w:rsidRDefault="009B75DB">
      <w:pPr>
        <w:pStyle w:val="a0"/>
        <w:rPr>
          <w:rFonts w:hint="cs"/>
          <w:rtl/>
        </w:rPr>
      </w:pPr>
      <w:r>
        <w:rPr>
          <w:rFonts w:hint="cs"/>
          <w:rtl/>
        </w:rPr>
        <w:t>אד</w:t>
      </w:r>
      <w:r>
        <w:rPr>
          <w:rFonts w:hint="cs"/>
          <w:rtl/>
        </w:rPr>
        <w:t xml:space="preserve">וני היושב-ראש, חברי הכנסת, צהלה ושמחה שררו ברחבי העולם, ובמיוחד בבריטניה ובארצות-הברית. טורים ומאמרים נכתבו בשבחו של קדאפי על ההחלטה האמיצה להפסיק את תוכנית הגרעין ולפתוח את מתקניו בפני כל המבקרים, ובמיוחד הסוכנות לאנרגיה אטומית. האם ישראל באמת תנקוט אותו </w:t>
      </w:r>
      <w:r>
        <w:rPr>
          <w:rFonts w:hint="cs"/>
          <w:rtl/>
        </w:rPr>
        <w:t xml:space="preserve">צעד אמיץ? </w:t>
      </w:r>
    </w:p>
    <w:p w14:paraId="309059F1" w14:textId="77777777" w:rsidR="00000000" w:rsidRDefault="009B75DB">
      <w:pPr>
        <w:pStyle w:val="a0"/>
        <w:rPr>
          <w:rFonts w:hint="cs"/>
          <w:rtl/>
        </w:rPr>
      </w:pPr>
    </w:p>
    <w:p w14:paraId="2CD73577" w14:textId="77777777" w:rsidR="00000000" w:rsidRDefault="009B75DB">
      <w:pPr>
        <w:pStyle w:val="a0"/>
        <w:rPr>
          <w:rFonts w:hint="cs"/>
          <w:rtl/>
        </w:rPr>
      </w:pPr>
      <w:r>
        <w:rPr>
          <w:rFonts w:hint="cs"/>
          <w:rtl/>
        </w:rPr>
        <w:t>במיוחד כשמדברים על הנשק הבלתי-קונבנציונלי בישראל, מתחילים להעלות את עניין הדמוקרטיה ואת עניין החששות. חששות אין. בלי נשק גרעיני, ישראל מאיימת על כל המזרח התיכון. כך נכתב ברוב הסקרים, שישראל היא סכנה. למה התכוונו כשאמרו: ישראל סכנה? התכוונו ודאי</w:t>
      </w:r>
      <w:r>
        <w:rPr>
          <w:rFonts w:hint="cs"/>
          <w:rtl/>
        </w:rPr>
        <w:t xml:space="preserve"> לנשק הבלתי-קונבנציונלי שיש ברשותה. לכן, זאת השעה וזה הזמן לנקוט צעדים אמיצים בכיוון הזה. </w:t>
      </w:r>
    </w:p>
    <w:p w14:paraId="572AD193" w14:textId="77777777" w:rsidR="00000000" w:rsidRDefault="009B75DB">
      <w:pPr>
        <w:pStyle w:val="a0"/>
        <w:rPr>
          <w:rFonts w:hint="cs"/>
          <w:rtl/>
        </w:rPr>
      </w:pPr>
    </w:p>
    <w:p w14:paraId="20B6C8D9" w14:textId="77777777" w:rsidR="00000000" w:rsidRDefault="009B75DB">
      <w:pPr>
        <w:pStyle w:val="a0"/>
        <w:rPr>
          <w:rFonts w:hint="cs"/>
          <w:rtl/>
        </w:rPr>
      </w:pPr>
      <w:r>
        <w:rPr>
          <w:rFonts w:hint="cs"/>
          <w:rtl/>
        </w:rPr>
        <w:t>הנימוק הדמוקרטי שמעלים כאן בישראל לא מקנה למדינת ישראל זכות לפתח נשק גרעיני ונשק הזורע הרס המוני, שמסכן את האזור ומסכן את אזרחיה. דמוקרטיה, חברי הכנסת, אדוני היושב-</w:t>
      </w:r>
      <w:r>
        <w:rPr>
          <w:rFonts w:hint="cs"/>
          <w:rtl/>
        </w:rPr>
        <w:t>ראש, זה ערך חשוב. ערך שמתנגד  לכיבוש, ערך שמתנגד לזוועות, למחסומים, לעקירת עצים, לעינוי עם שלם. זאת דמוקרטיה. דמוקרטיה זה לא רק חופש דיבור - - -</w:t>
      </w:r>
    </w:p>
    <w:p w14:paraId="1F43FB82" w14:textId="77777777" w:rsidR="00000000" w:rsidRDefault="009B75DB">
      <w:pPr>
        <w:pStyle w:val="a0"/>
        <w:ind w:firstLine="0"/>
        <w:rPr>
          <w:rFonts w:hint="cs"/>
          <w:rtl/>
        </w:rPr>
      </w:pPr>
    </w:p>
    <w:p w14:paraId="0E14796E" w14:textId="77777777" w:rsidR="00000000" w:rsidRDefault="009B75DB">
      <w:pPr>
        <w:pStyle w:val="af0"/>
        <w:rPr>
          <w:rtl/>
        </w:rPr>
      </w:pPr>
      <w:r>
        <w:rPr>
          <w:rFonts w:hint="eastAsia"/>
          <w:rtl/>
        </w:rPr>
        <w:t>אילן</w:t>
      </w:r>
      <w:r>
        <w:rPr>
          <w:rtl/>
        </w:rPr>
        <w:t xml:space="preserve"> שלגי (שינוי):</w:t>
      </w:r>
    </w:p>
    <w:p w14:paraId="42832436" w14:textId="77777777" w:rsidR="00000000" w:rsidRDefault="009B75DB">
      <w:pPr>
        <w:pStyle w:val="a0"/>
        <w:rPr>
          <w:rFonts w:hint="cs"/>
          <w:rtl/>
        </w:rPr>
      </w:pPr>
    </w:p>
    <w:p w14:paraId="3C110EBF" w14:textId="77777777" w:rsidR="00000000" w:rsidRDefault="009B75DB">
      <w:pPr>
        <w:pStyle w:val="a0"/>
        <w:rPr>
          <w:rFonts w:hint="cs"/>
          <w:rtl/>
        </w:rPr>
      </w:pPr>
      <w:r>
        <w:rPr>
          <w:rFonts w:hint="cs"/>
          <w:rtl/>
        </w:rPr>
        <w:t>- - -</w:t>
      </w:r>
    </w:p>
    <w:p w14:paraId="756F9B23" w14:textId="77777777" w:rsidR="00000000" w:rsidRDefault="009B75DB">
      <w:pPr>
        <w:pStyle w:val="a0"/>
        <w:ind w:firstLine="0"/>
        <w:rPr>
          <w:rFonts w:hint="cs"/>
          <w:rtl/>
        </w:rPr>
      </w:pPr>
    </w:p>
    <w:p w14:paraId="559F812E" w14:textId="77777777" w:rsidR="00000000" w:rsidRDefault="009B75DB">
      <w:pPr>
        <w:pStyle w:val="af1"/>
        <w:rPr>
          <w:rtl/>
        </w:rPr>
      </w:pPr>
      <w:r>
        <w:rPr>
          <w:rtl/>
        </w:rPr>
        <w:t>היו"ר נסים דהן:</w:t>
      </w:r>
    </w:p>
    <w:p w14:paraId="632B981A" w14:textId="77777777" w:rsidR="00000000" w:rsidRDefault="009B75DB">
      <w:pPr>
        <w:pStyle w:val="a0"/>
        <w:rPr>
          <w:rtl/>
        </w:rPr>
      </w:pPr>
    </w:p>
    <w:p w14:paraId="1A7707D9" w14:textId="77777777" w:rsidR="00000000" w:rsidRDefault="009B75DB">
      <w:pPr>
        <w:pStyle w:val="a0"/>
        <w:rPr>
          <w:rFonts w:hint="cs"/>
          <w:rtl/>
        </w:rPr>
      </w:pPr>
      <w:r>
        <w:rPr>
          <w:rFonts w:hint="cs"/>
          <w:rtl/>
        </w:rPr>
        <w:t>חבר הכנסת אילן שלגי, מה קרה? עד עכשיו היה שקט.</w:t>
      </w:r>
    </w:p>
    <w:p w14:paraId="6374C09C" w14:textId="77777777" w:rsidR="00000000" w:rsidRDefault="009B75DB">
      <w:pPr>
        <w:pStyle w:val="a0"/>
        <w:rPr>
          <w:rFonts w:hint="cs"/>
          <w:rtl/>
        </w:rPr>
      </w:pPr>
    </w:p>
    <w:p w14:paraId="110E0408" w14:textId="77777777" w:rsidR="00000000" w:rsidRDefault="009B75DB">
      <w:pPr>
        <w:pStyle w:val="-"/>
        <w:rPr>
          <w:rtl/>
        </w:rPr>
      </w:pPr>
      <w:bookmarkStart w:id="345" w:name="FS000001062T24_12_2003_15_44_01C"/>
      <w:bookmarkEnd w:id="345"/>
      <w:r>
        <w:rPr>
          <w:rtl/>
        </w:rPr>
        <w:t>ואסל טאהא (בל"ד):</w:t>
      </w:r>
    </w:p>
    <w:p w14:paraId="61BD54D6" w14:textId="77777777" w:rsidR="00000000" w:rsidRDefault="009B75DB">
      <w:pPr>
        <w:pStyle w:val="a0"/>
        <w:rPr>
          <w:rtl/>
        </w:rPr>
      </w:pPr>
    </w:p>
    <w:p w14:paraId="376C7CD8" w14:textId="77777777" w:rsidR="00000000" w:rsidRDefault="009B75DB">
      <w:pPr>
        <w:pStyle w:val="a0"/>
        <w:rPr>
          <w:rFonts w:hint="cs"/>
          <w:rtl/>
        </w:rPr>
      </w:pPr>
      <w:r>
        <w:rPr>
          <w:rFonts w:hint="cs"/>
          <w:rtl/>
        </w:rPr>
        <w:t>- - - דמוקרטיה זה לא רק חופש דיבור ובחירות. דמוקרטיה זה ערך של ההתייחסות לזולת. כיצד לא לשעבד עם אחר - זאת הדמוקרטיה האמיתית.</w:t>
      </w:r>
    </w:p>
    <w:p w14:paraId="57FE41E9" w14:textId="77777777" w:rsidR="00000000" w:rsidRDefault="009B75DB">
      <w:pPr>
        <w:pStyle w:val="a0"/>
        <w:ind w:firstLine="0"/>
        <w:rPr>
          <w:rFonts w:hint="cs"/>
          <w:rtl/>
        </w:rPr>
      </w:pPr>
    </w:p>
    <w:p w14:paraId="50336082" w14:textId="77777777" w:rsidR="00000000" w:rsidRDefault="009B75DB">
      <w:pPr>
        <w:pStyle w:val="af1"/>
        <w:rPr>
          <w:rtl/>
        </w:rPr>
      </w:pPr>
      <w:r>
        <w:rPr>
          <w:rFonts w:hint="eastAsia"/>
          <w:rtl/>
        </w:rPr>
        <w:t>היו</w:t>
      </w:r>
      <w:r>
        <w:rPr>
          <w:rtl/>
        </w:rPr>
        <w:t>"ר נסים דהן:</w:t>
      </w:r>
    </w:p>
    <w:p w14:paraId="5E0A4566" w14:textId="77777777" w:rsidR="00000000" w:rsidRDefault="009B75DB">
      <w:pPr>
        <w:pStyle w:val="a0"/>
        <w:rPr>
          <w:rFonts w:hint="cs"/>
          <w:rtl/>
        </w:rPr>
      </w:pPr>
    </w:p>
    <w:p w14:paraId="4B1542A7" w14:textId="77777777" w:rsidR="00000000" w:rsidRDefault="009B75DB">
      <w:pPr>
        <w:pStyle w:val="a0"/>
        <w:rPr>
          <w:rFonts w:hint="cs"/>
          <w:rtl/>
        </w:rPr>
      </w:pPr>
      <w:r>
        <w:rPr>
          <w:rFonts w:hint="cs"/>
          <w:rtl/>
        </w:rPr>
        <w:t>חבר הכנסת אילן שלגי, לא להפריע.</w:t>
      </w:r>
    </w:p>
    <w:p w14:paraId="09AAF064" w14:textId="77777777" w:rsidR="00000000" w:rsidRDefault="009B75DB">
      <w:pPr>
        <w:pStyle w:val="a0"/>
        <w:ind w:firstLine="0"/>
        <w:rPr>
          <w:rFonts w:hint="cs"/>
          <w:rtl/>
        </w:rPr>
      </w:pPr>
    </w:p>
    <w:p w14:paraId="7DD4D922" w14:textId="77777777" w:rsidR="00000000" w:rsidRDefault="009B75DB">
      <w:pPr>
        <w:pStyle w:val="-"/>
        <w:rPr>
          <w:rtl/>
        </w:rPr>
      </w:pPr>
      <w:bookmarkStart w:id="346" w:name="FS000001062T24_12_2003_15_44_44C"/>
      <w:bookmarkEnd w:id="346"/>
      <w:r>
        <w:rPr>
          <w:rFonts w:hint="eastAsia"/>
          <w:rtl/>
        </w:rPr>
        <w:t>ואסל</w:t>
      </w:r>
      <w:r>
        <w:rPr>
          <w:rtl/>
        </w:rPr>
        <w:t xml:space="preserve"> טאהא (בל"ד):</w:t>
      </w:r>
    </w:p>
    <w:p w14:paraId="699ADF04" w14:textId="77777777" w:rsidR="00000000" w:rsidRDefault="009B75DB">
      <w:pPr>
        <w:pStyle w:val="a0"/>
        <w:rPr>
          <w:rFonts w:hint="cs"/>
          <w:rtl/>
        </w:rPr>
      </w:pPr>
    </w:p>
    <w:p w14:paraId="756A8B6B" w14:textId="77777777" w:rsidR="00000000" w:rsidRDefault="009B75DB">
      <w:pPr>
        <w:pStyle w:val="a0"/>
        <w:rPr>
          <w:rFonts w:hint="cs"/>
          <w:rtl/>
        </w:rPr>
      </w:pPr>
      <w:r>
        <w:rPr>
          <w:rFonts w:hint="cs"/>
          <w:rtl/>
        </w:rPr>
        <w:t>חבר הכנסת שלגי, לא רק דיקטטורה מניבה מנהיגים משוגעים. גם דמ</w:t>
      </w:r>
      <w:r>
        <w:rPr>
          <w:rFonts w:hint="cs"/>
          <w:rtl/>
        </w:rPr>
        <w:t>וקרטיות בעולם הניבו מנהיגים משוגעים, גם בישראל. אנחנו עדים בכנס הרצלייה - הנאומים הם היידריזם חדש, שצומח בחיקה של הדמוקרטיה הישראלית.</w:t>
      </w:r>
    </w:p>
    <w:p w14:paraId="13738873" w14:textId="77777777" w:rsidR="00000000" w:rsidRDefault="009B75DB">
      <w:pPr>
        <w:pStyle w:val="a0"/>
        <w:ind w:firstLine="0"/>
        <w:rPr>
          <w:rFonts w:hint="cs"/>
          <w:rtl/>
        </w:rPr>
      </w:pPr>
    </w:p>
    <w:p w14:paraId="524671ED" w14:textId="77777777" w:rsidR="00000000" w:rsidRDefault="009B75DB">
      <w:pPr>
        <w:pStyle w:val="af0"/>
        <w:rPr>
          <w:rtl/>
        </w:rPr>
      </w:pPr>
      <w:r>
        <w:rPr>
          <w:rFonts w:hint="eastAsia"/>
          <w:rtl/>
        </w:rPr>
        <w:t>אילן</w:t>
      </w:r>
      <w:r>
        <w:rPr>
          <w:rtl/>
        </w:rPr>
        <w:t xml:space="preserve"> שלגי (שינוי):</w:t>
      </w:r>
    </w:p>
    <w:p w14:paraId="738D7C3E" w14:textId="77777777" w:rsidR="00000000" w:rsidRDefault="009B75DB">
      <w:pPr>
        <w:pStyle w:val="a0"/>
        <w:rPr>
          <w:rFonts w:hint="cs"/>
          <w:rtl/>
        </w:rPr>
      </w:pPr>
    </w:p>
    <w:p w14:paraId="15E44CFD" w14:textId="77777777" w:rsidR="00000000" w:rsidRDefault="009B75DB">
      <w:pPr>
        <w:pStyle w:val="a0"/>
        <w:rPr>
          <w:rFonts w:hint="cs"/>
          <w:rtl/>
        </w:rPr>
      </w:pPr>
      <w:r>
        <w:rPr>
          <w:rFonts w:hint="cs"/>
          <w:rtl/>
        </w:rPr>
        <w:t>- - -</w:t>
      </w:r>
    </w:p>
    <w:p w14:paraId="726A4020" w14:textId="77777777" w:rsidR="00000000" w:rsidRDefault="009B75DB">
      <w:pPr>
        <w:pStyle w:val="a0"/>
        <w:ind w:firstLine="0"/>
        <w:rPr>
          <w:rFonts w:hint="cs"/>
          <w:rtl/>
        </w:rPr>
      </w:pPr>
    </w:p>
    <w:p w14:paraId="712B10FF" w14:textId="77777777" w:rsidR="00000000" w:rsidRDefault="009B75DB">
      <w:pPr>
        <w:pStyle w:val="-"/>
        <w:rPr>
          <w:rtl/>
        </w:rPr>
      </w:pPr>
      <w:bookmarkStart w:id="347" w:name="FS000001062T24_12_2003_15_45_42C"/>
      <w:bookmarkEnd w:id="347"/>
      <w:r>
        <w:rPr>
          <w:rFonts w:hint="eastAsia"/>
          <w:rtl/>
        </w:rPr>
        <w:t>ואסל</w:t>
      </w:r>
      <w:r>
        <w:rPr>
          <w:rtl/>
        </w:rPr>
        <w:t xml:space="preserve"> טאהא (בל"ד):</w:t>
      </w:r>
    </w:p>
    <w:p w14:paraId="1C37ECC4" w14:textId="77777777" w:rsidR="00000000" w:rsidRDefault="009B75DB">
      <w:pPr>
        <w:pStyle w:val="a0"/>
        <w:rPr>
          <w:rFonts w:hint="cs"/>
          <w:rtl/>
        </w:rPr>
      </w:pPr>
    </w:p>
    <w:p w14:paraId="2882E4DC" w14:textId="77777777" w:rsidR="00000000" w:rsidRDefault="009B75DB">
      <w:pPr>
        <w:pStyle w:val="a0"/>
        <w:rPr>
          <w:rFonts w:hint="cs"/>
          <w:rtl/>
        </w:rPr>
      </w:pPr>
      <w:r>
        <w:rPr>
          <w:rFonts w:hint="cs"/>
          <w:rtl/>
        </w:rPr>
        <w:t xml:space="preserve">האיומים של מופז והמבצעים שלו בשטחים הם מין דבר שמתנגד מהותית לדמוקרטיה. </w:t>
      </w:r>
    </w:p>
    <w:p w14:paraId="4092949A" w14:textId="77777777" w:rsidR="00000000" w:rsidRDefault="009B75DB">
      <w:pPr>
        <w:pStyle w:val="a0"/>
        <w:rPr>
          <w:rFonts w:hint="cs"/>
          <w:rtl/>
        </w:rPr>
      </w:pPr>
    </w:p>
    <w:p w14:paraId="525BB920" w14:textId="77777777" w:rsidR="00000000" w:rsidRDefault="009B75DB">
      <w:pPr>
        <w:pStyle w:val="a0"/>
        <w:rPr>
          <w:rFonts w:hint="cs"/>
          <w:rtl/>
        </w:rPr>
      </w:pPr>
      <w:r>
        <w:rPr>
          <w:rFonts w:hint="cs"/>
          <w:rtl/>
        </w:rPr>
        <w:t>ל</w:t>
      </w:r>
      <w:r>
        <w:rPr>
          <w:rFonts w:hint="cs"/>
          <w:rtl/>
        </w:rPr>
        <w:t>כן, אדוני היושב-ראש, אני חושב שכל המדינות במזרח התיכון צריכות להיפרד לשלום מהנשק שלהן. גם ישראל צריכה להיפרד מהפצצות הגרעיניות שיש בידה. אנחנו רואים שיש הסכמה לכך. לוב פתחה את התהליך. אנחנו רואים שאפילו אירן מוכנה לפתוח את שעריה לפקחי הסוכנות לאנרגיה גרעינ</w:t>
      </w:r>
      <w:r>
        <w:rPr>
          <w:rFonts w:hint="cs"/>
          <w:rtl/>
        </w:rPr>
        <w:t>ית. כולנו יודעים שלסוריה אין נשק מסוג זה וגם לעירק לא היה. סדאם הכריז כמה פעמים כי אין לו נשק גרעיני ואין לו נשק בלתי קונבנציונלי ולא האמינו לו. עובדה היא שהאמריקנים רוצים לכבוש את המזרח התיכון העשיר בנפט. זה עניין כלכלי, זה עניין של כסף, זה עניין אימפריאל</w:t>
      </w:r>
      <w:r>
        <w:rPr>
          <w:rFonts w:hint="cs"/>
          <w:rtl/>
        </w:rPr>
        <w:t xml:space="preserve">יסטי. </w:t>
      </w:r>
    </w:p>
    <w:p w14:paraId="23D9F105" w14:textId="77777777" w:rsidR="00000000" w:rsidRDefault="009B75DB">
      <w:pPr>
        <w:pStyle w:val="a0"/>
        <w:ind w:firstLine="0"/>
        <w:rPr>
          <w:rFonts w:hint="cs"/>
          <w:rtl/>
        </w:rPr>
      </w:pPr>
    </w:p>
    <w:p w14:paraId="7B0011F9" w14:textId="77777777" w:rsidR="00000000" w:rsidRDefault="009B75DB">
      <w:pPr>
        <w:pStyle w:val="af1"/>
        <w:rPr>
          <w:rtl/>
        </w:rPr>
      </w:pPr>
      <w:r>
        <w:rPr>
          <w:rtl/>
        </w:rPr>
        <w:t>היו"ר נסים דהן:</w:t>
      </w:r>
    </w:p>
    <w:p w14:paraId="4CBE7066" w14:textId="77777777" w:rsidR="00000000" w:rsidRDefault="009B75DB">
      <w:pPr>
        <w:pStyle w:val="a0"/>
        <w:rPr>
          <w:rtl/>
        </w:rPr>
      </w:pPr>
    </w:p>
    <w:p w14:paraId="40EAC51B" w14:textId="77777777" w:rsidR="00000000" w:rsidRDefault="009B75DB">
      <w:pPr>
        <w:pStyle w:val="a0"/>
        <w:rPr>
          <w:rFonts w:hint="cs"/>
          <w:rtl/>
        </w:rPr>
      </w:pPr>
      <w:r>
        <w:rPr>
          <w:rFonts w:hint="cs"/>
          <w:rtl/>
        </w:rPr>
        <w:t>נא לסיים.</w:t>
      </w:r>
    </w:p>
    <w:p w14:paraId="099884AA" w14:textId="77777777" w:rsidR="00000000" w:rsidRDefault="009B75DB">
      <w:pPr>
        <w:pStyle w:val="a0"/>
        <w:ind w:firstLine="0"/>
        <w:rPr>
          <w:rFonts w:hint="cs"/>
          <w:rtl/>
        </w:rPr>
      </w:pPr>
    </w:p>
    <w:p w14:paraId="3B2617CB" w14:textId="77777777" w:rsidR="00000000" w:rsidRDefault="009B75DB">
      <w:pPr>
        <w:pStyle w:val="-"/>
        <w:rPr>
          <w:rtl/>
        </w:rPr>
      </w:pPr>
      <w:bookmarkStart w:id="348" w:name="FS000001062T24_12_2003_15_48_14C"/>
      <w:bookmarkEnd w:id="348"/>
      <w:r>
        <w:rPr>
          <w:rtl/>
        </w:rPr>
        <w:t>ואסל טאהא (בל"ד):</w:t>
      </w:r>
    </w:p>
    <w:p w14:paraId="3F6B9CC4" w14:textId="77777777" w:rsidR="00000000" w:rsidRDefault="009B75DB">
      <w:pPr>
        <w:pStyle w:val="a0"/>
        <w:rPr>
          <w:rtl/>
        </w:rPr>
      </w:pPr>
    </w:p>
    <w:p w14:paraId="1E69D2C3" w14:textId="77777777" w:rsidR="00000000" w:rsidRDefault="009B75DB">
      <w:pPr>
        <w:pStyle w:val="a0"/>
        <w:rPr>
          <w:rFonts w:hint="cs"/>
          <w:rtl/>
        </w:rPr>
      </w:pPr>
      <w:r>
        <w:rPr>
          <w:rFonts w:hint="cs"/>
          <w:rtl/>
        </w:rPr>
        <w:t>אדוני היושב-ראש, כל עוד ישראל לא מראה שום סימן ונכונות לפרק עצמה מנשק גרעיני, היא עדיין מסוכנת ומהווה איום על כל המדינות שמסביבה. היא אפילו לא חתמה על שום אמנה שמחייבת אותה להימנע מפיתוח נשק גרעיני. מכ</w:t>
      </w:r>
      <w:r>
        <w:rPr>
          <w:rFonts w:hint="cs"/>
          <w:rtl/>
        </w:rPr>
        <w:t>אן, הנימוק הדמוקרטי הוא עילה להתפשטות, לכיבוש, לאימפריאליזם ולשליטה על המזרח התיכון העשיר בנפט, ללא שום קשר למידת הכוח והמוסריות של המדינות. המצור על לוב נבע משום עמדותיה הברורות כנגד ארצות-הברית והמערב. הרצון של קדאפי לכונן ישות מדינית ערבית גדולה, שתעמוד</w:t>
      </w:r>
      <w:r>
        <w:rPr>
          <w:rFonts w:hint="cs"/>
          <w:rtl/>
        </w:rPr>
        <w:t xml:space="preserve"> נגד העולם שבו שולטת ארצות-הברית ביד רמה ובשרירות לב כלפי העמים ומדינות ערביות ומוסלמיות - - -</w:t>
      </w:r>
    </w:p>
    <w:p w14:paraId="5CC74839" w14:textId="77777777" w:rsidR="00000000" w:rsidRDefault="009B75DB">
      <w:pPr>
        <w:pStyle w:val="a0"/>
        <w:ind w:firstLine="0"/>
        <w:rPr>
          <w:rFonts w:hint="cs"/>
          <w:rtl/>
        </w:rPr>
      </w:pPr>
    </w:p>
    <w:p w14:paraId="642A9430" w14:textId="77777777" w:rsidR="00000000" w:rsidRDefault="009B75DB">
      <w:pPr>
        <w:pStyle w:val="af1"/>
        <w:rPr>
          <w:rtl/>
        </w:rPr>
      </w:pPr>
      <w:r>
        <w:rPr>
          <w:rFonts w:hint="eastAsia"/>
          <w:rtl/>
        </w:rPr>
        <w:t>היו</w:t>
      </w:r>
      <w:r>
        <w:rPr>
          <w:rtl/>
        </w:rPr>
        <w:t>"ר נסים דהן:</w:t>
      </w:r>
    </w:p>
    <w:p w14:paraId="5083DB57" w14:textId="77777777" w:rsidR="00000000" w:rsidRDefault="009B75DB">
      <w:pPr>
        <w:pStyle w:val="a0"/>
        <w:rPr>
          <w:rFonts w:hint="cs"/>
          <w:rtl/>
        </w:rPr>
      </w:pPr>
    </w:p>
    <w:p w14:paraId="6D8273A4" w14:textId="77777777" w:rsidR="00000000" w:rsidRDefault="009B75DB">
      <w:pPr>
        <w:pStyle w:val="a0"/>
        <w:rPr>
          <w:rFonts w:hint="cs"/>
          <w:rtl/>
        </w:rPr>
      </w:pPr>
      <w:r>
        <w:rPr>
          <w:rFonts w:hint="cs"/>
          <w:rtl/>
        </w:rPr>
        <w:t>משפט אחרון, נא לסיים.</w:t>
      </w:r>
    </w:p>
    <w:p w14:paraId="409B4F04" w14:textId="77777777" w:rsidR="00000000" w:rsidRDefault="009B75DB">
      <w:pPr>
        <w:pStyle w:val="a0"/>
        <w:ind w:firstLine="0"/>
        <w:rPr>
          <w:rFonts w:hint="cs"/>
          <w:rtl/>
        </w:rPr>
      </w:pPr>
    </w:p>
    <w:p w14:paraId="213330C9" w14:textId="77777777" w:rsidR="00000000" w:rsidRDefault="009B75DB">
      <w:pPr>
        <w:pStyle w:val="-"/>
        <w:rPr>
          <w:rtl/>
        </w:rPr>
      </w:pPr>
      <w:bookmarkStart w:id="349" w:name="FS000001062T24_12_2003_15_50_27C"/>
      <w:bookmarkEnd w:id="349"/>
      <w:r>
        <w:rPr>
          <w:rFonts w:hint="eastAsia"/>
          <w:rtl/>
        </w:rPr>
        <w:t>ואסל</w:t>
      </w:r>
      <w:r>
        <w:rPr>
          <w:rtl/>
        </w:rPr>
        <w:t xml:space="preserve"> טאהא (בל"ד):</w:t>
      </w:r>
    </w:p>
    <w:p w14:paraId="43E34AD0" w14:textId="77777777" w:rsidR="00000000" w:rsidRDefault="009B75DB">
      <w:pPr>
        <w:pStyle w:val="a0"/>
        <w:rPr>
          <w:rFonts w:hint="cs"/>
          <w:rtl/>
        </w:rPr>
      </w:pPr>
    </w:p>
    <w:p w14:paraId="01B9E575" w14:textId="77777777" w:rsidR="00000000" w:rsidRDefault="009B75DB">
      <w:pPr>
        <w:pStyle w:val="a0"/>
        <w:rPr>
          <w:rFonts w:hint="cs"/>
          <w:rtl/>
        </w:rPr>
      </w:pPr>
      <w:r>
        <w:rPr>
          <w:rFonts w:hint="cs"/>
          <w:rtl/>
        </w:rPr>
        <w:t>אני מסיים. שמענו הרבה דברים בשבחו של קדאפי - צעד אמיץ. אנחנו רוצים שיקום בישראל מנהיג שיצעד בכיוון הז</w:t>
      </w:r>
      <w:r>
        <w:rPr>
          <w:rFonts w:hint="cs"/>
          <w:rtl/>
        </w:rPr>
        <w:t>ה, יהיה אמיץ, יסיים את הכיבוש, יחתום חוזה שלום צודק עם העולם הערבי, ואז, אני חושב שבאמת יהיה מזרח חדש. מזרח תיכון שנחיה בו בשלווה ובשקט.</w:t>
      </w:r>
    </w:p>
    <w:p w14:paraId="53A46F74" w14:textId="77777777" w:rsidR="00000000" w:rsidRDefault="009B75DB">
      <w:pPr>
        <w:pStyle w:val="a0"/>
        <w:ind w:firstLine="0"/>
        <w:rPr>
          <w:rFonts w:hint="cs"/>
          <w:rtl/>
        </w:rPr>
      </w:pPr>
    </w:p>
    <w:p w14:paraId="66548697" w14:textId="77777777" w:rsidR="00000000" w:rsidRDefault="009B75DB">
      <w:pPr>
        <w:pStyle w:val="af1"/>
        <w:rPr>
          <w:rtl/>
        </w:rPr>
      </w:pPr>
      <w:r>
        <w:rPr>
          <w:rFonts w:hint="eastAsia"/>
          <w:rtl/>
        </w:rPr>
        <w:t>היו</w:t>
      </w:r>
      <w:r>
        <w:rPr>
          <w:rtl/>
        </w:rPr>
        <w:t>"ר נסים דהן:</w:t>
      </w:r>
    </w:p>
    <w:p w14:paraId="53BC2A58" w14:textId="77777777" w:rsidR="00000000" w:rsidRDefault="009B75DB">
      <w:pPr>
        <w:pStyle w:val="a0"/>
        <w:rPr>
          <w:rFonts w:hint="cs"/>
          <w:rtl/>
        </w:rPr>
      </w:pPr>
    </w:p>
    <w:p w14:paraId="74B1437D" w14:textId="77777777" w:rsidR="00000000" w:rsidRDefault="009B75DB">
      <w:pPr>
        <w:pStyle w:val="a0"/>
        <w:rPr>
          <w:rFonts w:hint="cs"/>
          <w:rtl/>
        </w:rPr>
      </w:pPr>
      <w:r>
        <w:rPr>
          <w:rFonts w:hint="cs"/>
          <w:rtl/>
        </w:rPr>
        <w:t>תודה רבה.</w:t>
      </w:r>
    </w:p>
    <w:p w14:paraId="4F77043A" w14:textId="77777777" w:rsidR="00000000" w:rsidRDefault="009B75DB">
      <w:pPr>
        <w:pStyle w:val="a0"/>
        <w:ind w:firstLine="0"/>
        <w:rPr>
          <w:rFonts w:hint="cs"/>
          <w:rtl/>
        </w:rPr>
      </w:pPr>
    </w:p>
    <w:p w14:paraId="23E9FB9D" w14:textId="77777777" w:rsidR="00000000" w:rsidRDefault="009B75DB">
      <w:pPr>
        <w:pStyle w:val="-"/>
        <w:rPr>
          <w:rtl/>
        </w:rPr>
      </w:pPr>
      <w:bookmarkStart w:id="350" w:name="FS000001062T24_12_2003_15_51_13C"/>
      <w:bookmarkEnd w:id="350"/>
      <w:r>
        <w:rPr>
          <w:rFonts w:hint="eastAsia"/>
          <w:rtl/>
        </w:rPr>
        <w:t>ואסל</w:t>
      </w:r>
      <w:r>
        <w:rPr>
          <w:rtl/>
        </w:rPr>
        <w:t xml:space="preserve"> טאהא (בל"ד):</w:t>
      </w:r>
    </w:p>
    <w:p w14:paraId="62668801" w14:textId="77777777" w:rsidR="00000000" w:rsidRDefault="009B75DB">
      <w:pPr>
        <w:pStyle w:val="a0"/>
        <w:rPr>
          <w:rFonts w:hint="cs"/>
          <w:rtl/>
        </w:rPr>
      </w:pPr>
    </w:p>
    <w:p w14:paraId="127C83A1" w14:textId="77777777" w:rsidR="00000000" w:rsidRDefault="009B75DB">
      <w:pPr>
        <w:pStyle w:val="a0"/>
        <w:rPr>
          <w:rFonts w:hint="cs"/>
          <w:rtl/>
        </w:rPr>
      </w:pPr>
      <w:r>
        <w:rPr>
          <w:rFonts w:hint="cs"/>
          <w:rtl/>
        </w:rPr>
        <w:t>אדוני היושב-ראש, אם אנחנו מדברים על לוב - -</w:t>
      </w:r>
    </w:p>
    <w:p w14:paraId="4DD2753B" w14:textId="77777777" w:rsidR="00000000" w:rsidRDefault="009B75DB">
      <w:pPr>
        <w:pStyle w:val="a0"/>
        <w:ind w:firstLine="0"/>
        <w:rPr>
          <w:rFonts w:hint="cs"/>
          <w:rtl/>
        </w:rPr>
      </w:pPr>
    </w:p>
    <w:p w14:paraId="1DE825B0" w14:textId="77777777" w:rsidR="00000000" w:rsidRDefault="009B75DB">
      <w:pPr>
        <w:pStyle w:val="af1"/>
        <w:rPr>
          <w:rtl/>
        </w:rPr>
      </w:pPr>
      <w:r>
        <w:rPr>
          <w:rFonts w:hint="eastAsia"/>
          <w:rtl/>
        </w:rPr>
        <w:t>היו</w:t>
      </w:r>
      <w:r>
        <w:rPr>
          <w:rtl/>
        </w:rPr>
        <w:t>"ר נסים דהן:</w:t>
      </w:r>
    </w:p>
    <w:p w14:paraId="6DFA8ED3" w14:textId="77777777" w:rsidR="00000000" w:rsidRDefault="009B75DB">
      <w:pPr>
        <w:pStyle w:val="a0"/>
        <w:rPr>
          <w:rFonts w:hint="cs"/>
          <w:rtl/>
        </w:rPr>
      </w:pPr>
    </w:p>
    <w:p w14:paraId="40463634" w14:textId="77777777" w:rsidR="00000000" w:rsidRDefault="009B75DB">
      <w:pPr>
        <w:pStyle w:val="a0"/>
        <w:rPr>
          <w:rFonts w:hint="cs"/>
          <w:rtl/>
        </w:rPr>
      </w:pPr>
      <w:r>
        <w:rPr>
          <w:rFonts w:hint="cs"/>
          <w:rtl/>
        </w:rPr>
        <w:t xml:space="preserve">רגע, אתה </w:t>
      </w:r>
      <w:r>
        <w:rPr>
          <w:rFonts w:hint="cs"/>
          <w:rtl/>
        </w:rPr>
        <w:t>מתחיל נאום חדש? אתה מתחיל נאום חדש עכשיו?</w:t>
      </w:r>
    </w:p>
    <w:p w14:paraId="609A44FA" w14:textId="77777777" w:rsidR="00000000" w:rsidRDefault="009B75DB">
      <w:pPr>
        <w:pStyle w:val="a0"/>
        <w:ind w:firstLine="0"/>
        <w:rPr>
          <w:rFonts w:hint="cs"/>
          <w:rtl/>
        </w:rPr>
      </w:pPr>
    </w:p>
    <w:p w14:paraId="19550DBA" w14:textId="77777777" w:rsidR="00000000" w:rsidRDefault="009B75DB">
      <w:pPr>
        <w:pStyle w:val="-"/>
        <w:rPr>
          <w:rtl/>
        </w:rPr>
      </w:pPr>
      <w:bookmarkStart w:id="351" w:name="FS000001062T24_12_2003_15_51_34C"/>
      <w:bookmarkEnd w:id="351"/>
      <w:r>
        <w:rPr>
          <w:rFonts w:hint="eastAsia"/>
          <w:rtl/>
        </w:rPr>
        <w:t>ואסל</w:t>
      </w:r>
      <w:r>
        <w:rPr>
          <w:rtl/>
        </w:rPr>
        <w:t xml:space="preserve"> טאהא (בל"ד):</w:t>
      </w:r>
    </w:p>
    <w:p w14:paraId="6EFC696A" w14:textId="77777777" w:rsidR="00000000" w:rsidRDefault="009B75DB">
      <w:pPr>
        <w:pStyle w:val="a0"/>
        <w:rPr>
          <w:rFonts w:hint="cs"/>
          <w:rtl/>
        </w:rPr>
      </w:pPr>
    </w:p>
    <w:p w14:paraId="64650755" w14:textId="77777777" w:rsidR="00000000" w:rsidRDefault="009B75DB">
      <w:pPr>
        <w:pStyle w:val="a0"/>
        <w:rPr>
          <w:rFonts w:hint="cs"/>
          <w:rtl/>
        </w:rPr>
      </w:pPr>
      <w:r>
        <w:rPr>
          <w:rFonts w:hint="cs"/>
          <w:rtl/>
        </w:rPr>
        <w:t>- - יש לזכור שבשנות ה-70 ישראל הפילה מטוס אזרחי לובי - - -</w:t>
      </w:r>
    </w:p>
    <w:p w14:paraId="12D74397" w14:textId="77777777" w:rsidR="00000000" w:rsidRDefault="009B75DB">
      <w:pPr>
        <w:pStyle w:val="a0"/>
        <w:ind w:firstLine="0"/>
        <w:rPr>
          <w:rFonts w:hint="cs"/>
          <w:rtl/>
        </w:rPr>
      </w:pPr>
    </w:p>
    <w:p w14:paraId="6748A70F" w14:textId="77777777" w:rsidR="00000000" w:rsidRDefault="009B75DB">
      <w:pPr>
        <w:pStyle w:val="af1"/>
        <w:rPr>
          <w:rtl/>
        </w:rPr>
      </w:pPr>
      <w:r>
        <w:rPr>
          <w:rFonts w:hint="eastAsia"/>
          <w:rtl/>
        </w:rPr>
        <w:t>היו</w:t>
      </w:r>
      <w:r>
        <w:rPr>
          <w:rtl/>
        </w:rPr>
        <w:t>"ר נסים דהן:</w:t>
      </w:r>
    </w:p>
    <w:p w14:paraId="693DD4EC" w14:textId="77777777" w:rsidR="00000000" w:rsidRDefault="009B75DB">
      <w:pPr>
        <w:pStyle w:val="a0"/>
        <w:rPr>
          <w:rFonts w:hint="cs"/>
          <w:rtl/>
        </w:rPr>
      </w:pPr>
    </w:p>
    <w:p w14:paraId="041E3FD9" w14:textId="77777777" w:rsidR="00000000" w:rsidRDefault="009B75DB">
      <w:pPr>
        <w:pStyle w:val="a0"/>
        <w:rPr>
          <w:rFonts w:hint="cs"/>
          <w:rtl/>
        </w:rPr>
      </w:pPr>
      <w:r>
        <w:rPr>
          <w:rFonts w:hint="cs"/>
          <w:rtl/>
        </w:rPr>
        <w:t>סליחה, אל תגרום לי לזה. אני אלחץ. אני מבקש. תודה.</w:t>
      </w:r>
    </w:p>
    <w:p w14:paraId="178420B5" w14:textId="77777777" w:rsidR="00000000" w:rsidRDefault="009B75DB">
      <w:pPr>
        <w:pStyle w:val="a0"/>
        <w:ind w:firstLine="0"/>
        <w:rPr>
          <w:rFonts w:hint="cs"/>
          <w:rtl/>
        </w:rPr>
      </w:pPr>
    </w:p>
    <w:p w14:paraId="42E76E0F" w14:textId="77777777" w:rsidR="00000000" w:rsidRDefault="009B75DB">
      <w:pPr>
        <w:pStyle w:val="-"/>
        <w:rPr>
          <w:rtl/>
        </w:rPr>
      </w:pPr>
      <w:bookmarkStart w:id="352" w:name="FS000001062T24_12_2003_15_52_07C"/>
      <w:bookmarkEnd w:id="352"/>
      <w:r>
        <w:rPr>
          <w:rFonts w:hint="eastAsia"/>
          <w:rtl/>
        </w:rPr>
        <w:t>ואסל</w:t>
      </w:r>
      <w:r>
        <w:rPr>
          <w:rtl/>
        </w:rPr>
        <w:t xml:space="preserve"> טאהא (בל"ד):</w:t>
      </w:r>
    </w:p>
    <w:p w14:paraId="43761907" w14:textId="77777777" w:rsidR="00000000" w:rsidRDefault="009B75DB">
      <w:pPr>
        <w:pStyle w:val="a0"/>
        <w:rPr>
          <w:rFonts w:hint="cs"/>
          <w:rtl/>
        </w:rPr>
      </w:pPr>
    </w:p>
    <w:p w14:paraId="24AB0ABF" w14:textId="77777777" w:rsidR="00000000" w:rsidRDefault="009B75DB">
      <w:pPr>
        <w:pStyle w:val="a0"/>
        <w:rPr>
          <w:rFonts w:hint="cs"/>
          <w:rtl/>
        </w:rPr>
      </w:pPr>
      <w:r>
        <w:rPr>
          <w:rFonts w:hint="cs"/>
          <w:rtl/>
        </w:rPr>
        <w:t xml:space="preserve">אנחנו צריכים להיות מוכנים, כאן, במדינה, הממשלה </w:t>
      </w:r>
      <w:r>
        <w:rPr>
          <w:rFonts w:hint="cs"/>
          <w:rtl/>
        </w:rPr>
        <w:t>צריכה להיות מוכנה לשלם באותו היקף ששילמה לוב לקורבנות לוקרבי.</w:t>
      </w:r>
    </w:p>
    <w:p w14:paraId="50C7F5C3" w14:textId="77777777" w:rsidR="00000000" w:rsidRDefault="009B75DB">
      <w:pPr>
        <w:pStyle w:val="a0"/>
        <w:ind w:firstLine="0"/>
        <w:rPr>
          <w:rFonts w:hint="cs"/>
          <w:rtl/>
        </w:rPr>
      </w:pPr>
    </w:p>
    <w:p w14:paraId="222C1268" w14:textId="77777777" w:rsidR="00000000" w:rsidRDefault="009B75DB">
      <w:pPr>
        <w:pStyle w:val="af1"/>
        <w:rPr>
          <w:rtl/>
        </w:rPr>
      </w:pPr>
      <w:r>
        <w:rPr>
          <w:rFonts w:hint="eastAsia"/>
          <w:rtl/>
        </w:rPr>
        <w:t>היו</w:t>
      </w:r>
      <w:r>
        <w:rPr>
          <w:rtl/>
        </w:rPr>
        <w:t>"ר נסים דהן:</w:t>
      </w:r>
    </w:p>
    <w:p w14:paraId="0FCAEE16" w14:textId="77777777" w:rsidR="00000000" w:rsidRDefault="009B75DB">
      <w:pPr>
        <w:pStyle w:val="a0"/>
        <w:rPr>
          <w:rFonts w:hint="cs"/>
          <w:rtl/>
        </w:rPr>
      </w:pPr>
    </w:p>
    <w:p w14:paraId="771C6E59" w14:textId="77777777" w:rsidR="00000000" w:rsidRDefault="009B75DB">
      <w:pPr>
        <w:pStyle w:val="a0"/>
        <w:rPr>
          <w:rFonts w:hint="cs"/>
          <w:rtl/>
        </w:rPr>
      </w:pPr>
      <w:r>
        <w:rPr>
          <w:rFonts w:hint="cs"/>
          <w:rtl/>
        </w:rPr>
        <w:t>תודה. אני מקווה שלא תנצל את טוב לבי עוד פעם, כי אני אכבה את המיקרופון. זה מוגזם. חבר הכנסת מאיר פרוש, בבקשה, אחרון הדוברים. אחריו, ישיב כבוד השר.</w:t>
      </w:r>
    </w:p>
    <w:p w14:paraId="18C23A8E" w14:textId="77777777" w:rsidR="00000000" w:rsidRDefault="009B75DB">
      <w:pPr>
        <w:pStyle w:val="a0"/>
        <w:ind w:firstLine="0"/>
        <w:rPr>
          <w:rFonts w:hint="cs"/>
          <w:rtl/>
        </w:rPr>
      </w:pPr>
    </w:p>
    <w:p w14:paraId="6E4D148D" w14:textId="77777777" w:rsidR="00000000" w:rsidRDefault="009B75DB">
      <w:pPr>
        <w:pStyle w:val="a"/>
        <w:rPr>
          <w:rtl/>
        </w:rPr>
      </w:pPr>
      <w:bookmarkStart w:id="353" w:name="FS000000563T24_12_2003_15_53_15"/>
      <w:bookmarkStart w:id="354" w:name="_Toc62986513"/>
      <w:bookmarkEnd w:id="353"/>
      <w:r>
        <w:rPr>
          <w:rFonts w:hint="eastAsia"/>
          <w:rtl/>
        </w:rPr>
        <w:t>מאיר</w:t>
      </w:r>
      <w:r>
        <w:rPr>
          <w:rtl/>
        </w:rPr>
        <w:t xml:space="preserve"> פרוש (יהדות התורה):</w:t>
      </w:r>
      <w:bookmarkEnd w:id="354"/>
    </w:p>
    <w:p w14:paraId="1E1A638E" w14:textId="77777777" w:rsidR="00000000" w:rsidRDefault="009B75DB">
      <w:pPr>
        <w:pStyle w:val="a0"/>
        <w:rPr>
          <w:rFonts w:hint="cs"/>
          <w:rtl/>
        </w:rPr>
      </w:pPr>
    </w:p>
    <w:p w14:paraId="7569FBA6" w14:textId="77777777" w:rsidR="00000000" w:rsidRDefault="009B75DB">
      <w:pPr>
        <w:pStyle w:val="a0"/>
        <w:rPr>
          <w:rFonts w:hint="cs"/>
          <w:rtl/>
        </w:rPr>
      </w:pPr>
      <w:r>
        <w:rPr>
          <w:rFonts w:hint="cs"/>
          <w:rtl/>
        </w:rPr>
        <w:t>אדו</w:t>
      </w:r>
      <w:r>
        <w:rPr>
          <w:rFonts w:hint="cs"/>
          <w:rtl/>
        </w:rPr>
        <w:t>ני היושב-ראש, חברי הכנסת, מכובדי, שר החוץ, מצרים ועוד מדינות מבקשות כבר תקופה ארוכה מישראל, שתודיע על התפרקות מהנשק הגרעיני, ואני לא רוצה להיכנס לשאלה אם יש לישראל או אין לישראל, אבל זו שאלה שעולה על סדר-היום של המזרח התיכון הרבה זמן. אני לא יודע, אדוני הש</w:t>
      </w:r>
      <w:r>
        <w:rPr>
          <w:rFonts w:hint="cs"/>
          <w:rtl/>
        </w:rPr>
        <w:t>ר, מה רוצים ממדינת ישראל. אני יודע שישראל הודיעה, כבר עם כינון הממשלה החדשה, שהיא מתפרקת מהנשק הלא-קונבנציונלי שיש לה, כי לעם ישראל היה נשק גרעיני אחד, וזה היה החוסן שלה, זה מה ששמר עליה 2,000 שנה. היה לה שמירת המסורת היהודית. עמים, אומות נעלמו, כאילו הם ל</w:t>
      </w:r>
      <w:r>
        <w:rPr>
          <w:rFonts w:hint="cs"/>
          <w:rtl/>
        </w:rPr>
        <w:t>א קיימים, ועם ישראל חי במשך 2,000 שנות גלות. והממשלה הזאת, עם כינונה, הודיעה שהיא מתפרקת מהנשק הלא-קונבנציונלי שיש לה.</w:t>
      </w:r>
    </w:p>
    <w:p w14:paraId="7DE810ED" w14:textId="77777777" w:rsidR="00000000" w:rsidRDefault="009B75DB">
      <w:pPr>
        <w:pStyle w:val="a0"/>
        <w:rPr>
          <w:rFonts w:hint="cs"/>
          <w:rtl/>
        </w:rPr>
      </w:pPr>
    </w:p>
    <w:p w14:paraId="4ADE5D97" w14:textId="77777777" w:rsidR="00000000" w:rsidRDefault="009B75DB">
      <w:pPr>
        <w:pStyle w:val="a0"/>
        <w:rPr>
          <w:rFonts w:hint="cs"/>
          <w:rtl/>
        </w:rPr>
      </w:pPr>
      <w:r>
        <w:rPr>
          <w:rFonts w:hint="cs"/>
          <w:rtl/>
        </w:rPr>
        <w:t>אני יודע שעם ישראל החזיק מעמד בניגוד לרבים אחרים, ואנחנו מאמינים וגם שר החוץ מאמין, שמה שהחזיק את עם ישראל זה רק המסורת היהודית. אז מה מ</w:t>
      </w:r>
      <w:r>
        <w:rPr>
          <w:rFonts w:hint="cs"/>
          <w:rtl/>
        </w:rPr>
        <w:t xml:space="preserve">צרים רוצה מאתנו? מה אתם מעלים פה? התפרקנו מהנשק הגרעיני שלנו. היה לנו נשק שהחזיק מעמד, החזיק אותנו, ואנחנו מתפרקים. </w:t>
      </w:r>
    </w:p>
    <w:p w14:paraId="4FB94FAF" w14:textId="77777777" w:rsidR="00000000" w:rsidRDefault="009B75DB">
      <w:pPr>
        <w:pStyle w:val="a0"/>
        <w:rPr>
          <w:rFonts w:hint="cs"/>
          <w:rtl/>
        </w:rPr>
      </w:pPr>
    </w:p>
    <w:p w14:paraId="1332C0A6" w14:textId="77777777" w:rsidR="00000000" w:rsidRDefault="009B75DB">
      <w:pPr>
        <w:pStyle w:val="a0"/>
        <w:rPr>
          <w:rFonts w:hint="cs"/>
          <w:rtl/>
        </w:rPr>
      </w:pPr>
      <w:r>
        <w:rPr>
          <w:rFonts w:hint="cs"/>
          <w:rtl/>
        </w:rPr>
        <w:t>היום למשל, חבר הכנסת פינס, ראינו ממשלה שמתחילה להתפרק.</w:t>
      </w:r>
    </w:p>
    <w:p w14:paraId="1D154C24" w14:textId="77777777" w:rsidR="00000000" w:rsidRDefault="009B75DB">
      <w:pPr>
        <w:pStyle w:val="a0"/>
        <w:ind w:firstLine="0"/>
        <w:rPr>
          <w:rFonts w:hint="cs"/>
          <w:rtl/>
        </w:rPr>
      </w:pPr>
    </w:p>
    <w:p w14:paraId="5516BE85" w14:textId="77777777" w:rsidR="00000000" w:rsidRDefault="009B75DB">
      <w:pPr>
        <w:pStyle w:val="af0"/>
        <w:rPr>
          <w:rtl/>
        </w:rPr>
      </w:pPr>
      <w:r>
        <w:rPr>
          <w:rFonts w:hint="eastAsia"/>
          <w:rtl/>
        </w:rPr>
        <w:t>אופיר</w:t>
      </w:r>
      <w:r>
        <w:rPr>
          <w:rtl/>
        </w:rPr>
        <w:t xml:space="preserve"> פינס-פז (העבודה-מימד):</w:t>
      </w:r>
    </w:p>
    <w:p w14:paraId="6497CC0E" w14:textId="77777777" w:rsidR="00000000" w:rsidRDefault="009B75DB">
      <w:pPr>
        <w:pStyle w:val="a0"/>
        <w:rPr>
          <w:rFonts w:hint="cs"/>
          <w:rtl/>
        </w:rPr>
      </w:pPr>
    </w:p>
    <w:p w14:paraId="2E7C29D3" w14:textId="77777777" w:rsidR="00000000" w:rsidRDefault="009B75DB">
      <w:pPr>
        <w:pStyle w:val="a0"/>
        <w:rPr>
          <w:rFonts w:hint="cs"/>
          <w:rtl/>
        </w:rPr>
      </w:pPr>
      <w:r>
        <w:rPr>
          <w:rFonts w:hint="cs"/>
          <w:rtl/>
        </w:rPr>
        <w:t>בעזרת השם.</w:t>
      </w:r>
    </w:p>
    <w:p w14:paraId="6C5D5D57" w14:textId="77777777" w:rsidR="00000000" w:rsidRDefault="009B75DB">
      <w:pPr>
        <w:pStyle w:val="a0"/>
        <w:ind w:firstLine="0"/>
        <w:rPr>
          <w:rFonts w:hint="cs"/>
          <w:rtl/>
        </w:rPr>
      </w:pPr>
    </w:p>
    <w:p w14:paraId="54D2BCB4" w14:textId="77777777" w:rsidR="00000000" w:rsidRDefault="009B75DB">
      <w:pPr>
        <w:pStyle w:val="-"/>
        <w:rPr>
          <w:rtl/>
        </w:rPr>
      </w:pPr>
      <w:bookmarkStart w:id="355" w:name="FS000000563T24_12_2003_15_57_38C"/>
      <w:bookmarkEnd w:id="355"/>
      <w:r>
        <w:rPr>
          <w:rFonts w:hint="eastAsia"/>
          <w:rtl/>
        </w:rPr>
        <w:t>מאיר</w:t>
      </w:r>
      <w:r>
        <w:rPr>
          <w:rtl/>
        </w:rPr>
        <w:t xml:space="preserve"> פרוש (יהדות התורה):</w:t>
      </w:r>
    </w:p>
    <w:p w14:paraId="339E2706" w14:textId="77777777" w:rsidR="00000000" w:rsidRDefault="009B75DB">
      <w:pPr>
        <w:pStyle w:val="a0"/>
        <w:rPr>
          <w:rFonts w:hint="cs"/>
          <w:rtl/>
        </w:rPr>
      </w:pPr>
    </w:p>
    <w:p w14:paraId="554BDEA8" w14:textId="77777777" w:rsidR="00000000" w:rsidRDefault="009B75DB">
      <w:pPr>
        <w:pStyle w:val="a0"/>
        <w:rPr>
          <w:rFonts w:hint="cs"/>
          <w:rtl/>
        </w:rPr>
      </w:pPr>
      <w:r>
        <w:rPr>
          <w:rFonts w:hint="cs"/>
          <w:rtl/>
        </w:rPr>
        <w:t>אתה, אל תגיד ל</w:t>
      </w:r>
      <w:r>
        <w:rPr>
          <w:rFonts w:hint="cs"/>
          <w:rtl/>
        </w:rPr>
        <w:t xml:space="preserve">י בעזרת השם, אני שמח שתהיה אתי שותף לאורך כל הדרך, אבל לא לחצאין. </w:t>
      </w:r>
    </w:p>
    <w:p w14:paraId="5AA9A5D3" w14:textId="77777777" w:rsidR="00000000" w:rsidRDefault="009B75DB">
      <w:pPr>
        <w:pStyle w:val="a0"/>
        <w:rPr>
          <w:rFonts w:hint="cs"/>
          <w:rtl/>
        </w:rPr>
      </w:pPr>
    </w:p>
    <w:p w14:paraId="394B84D7" w14:textId="77777777" w:rsidR="00000000" w:rsidRDefault="009B75DB">
      <w:pPr>
        <w:pStyle w:val="a0"/>
        <w:rPr>
          <w:rFonts w:hint="cs"/>
          <w:rtl/>
        </w:rPr>
      </w:pPr>
      <w:r>
        <w:rPr>
          <w:rFonts w:hint="cs"/>
          <w:rtl/>
        </w:rPr>
        <w:t>אני רוצה לומר לכם, חברי הכנסת, ממשלה מתפרקת, כי היא מתפרקת מהערכים היהודיים. ממשלה מתפרקת, כי היא מתפרקת ממתן שירותי דת. ממשלה מתפרקת, כי היא מתפקרת והיא מופקרת והיא מפקירה את לומדי התורה.</w:t>
      </w:r>
      <w:r>
        <w:rPr>
          <w:rFonts w:hint="cs"/>
          <w:rtl/>
        </w:rPr>
        <w:t xml:space="preserve"> ממשלה שמתפרקת, מתפקרת ומופקרת ומפקירה את תושביה המתיישבים. לכן, אני לא יודע על מה המהומה ומה החידוש. אנחנו יודעים שישראל כבר התפרקה מהנשק הגרעיני שלנו.  </w:t>
      </w:r>
    </w:p>
    <w:p w14:paraId="2134093E" w14:textId="77777777" w:rsidR="00000000" w:rsidRDefault="009B75DB">
      <w:pPr>
        <w:pStyle w:val="a0"/>
        <w:ind w:firstLine="0"/>
        <w:rPr>
          <w:rFonts w:hint="cs"/>
          <w:rtl/>
        </w:rPr>
      </w:pPr>
    </w:p>
    <w:p w14:paraId="645360E5" w14:textId="77777777" w:rsidR="00000000" w:rsidRDefault="009B75DB">
      <w:pPr>
        <w:pStyle w:val="a0"/>
        <w:rPr>
          <w:rFonts w:hint="cs"/>
          <w:rtl/>
        </w:rPr>
      </w:pPr>
      <w:bookmarkStart w:id="356" w:name="FS000000563T24_12_2003_15_42_30"/>
      <w:bookmarkStart w:id="357" w:name="FS000000563T24_12_2003_15_42_34C"/>
      <w:bookmarkEnd w:id="356"/>
      <w:bookmarkEnd w:id="357"/>
      <w:r>
        <w:rPr>
          <w:rFonts w:hint="cs"/>
          <w:rtl/>
        </w:rPr>
        <w:t>אני רוצה רק שוב לצטט לסיום מהשנתון החדש של המועצה הלאומית לשלום הילד. כן. הכותרת שם: מצב הילדים 2003</w:t>
      </w:r>
      <w:r>
        <w:rPr>
          <w:rFonts w:hint="cs"/>
          <w:rtl/>
        </w:rPr>
        <w:t xml:space="preserve"> - כמעט שליש מילדי ישראל חיים בתנאים של עוני. אני רוצה ששר החוץ ישמע, כי הוא היה שר האוצר. ילדי ישראל 2003 הם עניים יותר וסובלים יותר. בשנת 2002 היו 29.6% מילדי ישראל מתחת לקו העוני. אני רוצה לומר לך </w:t>
      </w:r>
      <w:r>
        <w:rPr>
          <w:rtl/>
        </w:rPr>
        <w:t>–</w:t>
      </w:r>
      <w:r>
        <w:rPr>
          <w:rFonts w:hint="cs"/>
          <w:rtl/>
        </w:rPr>
        <w:t xml:space="preserve"> ותמסור את זה לראש הממשלה - - -</w:t>
      </w:r>
    </w:p>
    <w:p w14:paraId="6DB91511" w14:textId="77777777" w:rsidR="00000000" w:rsidRDefault="009B75DB">
      <w:pPr>
        <w:pStyle w:val="a0"/>
        <w:ind w:firstLine="0"/>
        <w:rPr>
          <w:rFonts w:hint="cs"/>
          <w:rtl/>
        </w:rPr>
      </w:pPr>
    </w:p>
    <w:p w14:paraId="706A323F" w14:textId="77777777" w:rsidR="00000000" w:rsidRDefault="009B75DB">
      <w:pPr>
        <w:pStyle w:val="af0"/>
        <w:rPr>
          <w:rtl/>
        </w:rPr>
      </w:pPr>
      <w:r>
        <w:rPr>
          <w:rFonts w:hint="eastAsia"/>
          <w:rtl/>
        </w:rPr>
        <w:t>אופיר</w:t>
      </w:r>
      <w:r>
        <w:rPr>
          <w:rtl/>
        </w:rPr>
        <w:t xml:space="preserve"> פינס-פז (העבודה-</w:t>
      </w:r>
      <w:r>
        <w:rPr>
          <w:rtl/>
        </w:rPr>
        <w:t>מימד):</w:t>
      </w:r>
    </w:p>
    <w:p w14:paraId="35168B81" w14:textId="77777777" w:rsidR="00000000" w:rsidRDefault="009B75DB">
      <w:pPr>
        <w:pStyle w:val="a0"/>
        <w:rPr>
          <w:rFonts w:hint="cs"/>
          <w:rtl/>
        </w:rPr>
      </w:pPr>
    </w:p>
    <w:p w14:paraId="3CF2AE01" w14:textId="77777777" w:rsidR="00000000" w:rsidRDefault="009B75DB">
      <w:pPr>
        <w:pStyle w:val="a0"/>
        <w:rPr>
          <w:rFonts w:hint="cs"/>
          <w:rtl/>
        </w:rPr>
      </w:pPr>
      <w:r>
        <w:rPr>
          <w:rFonts w:hint="cs"/>
          <w:rtl/>
        </w:rPr>
        <w:t>עוד פעם?</w:t>
      </w:r>
    </w:p>
    <w:p w14:paraId="450A238C" w14:textId="77777777" w:rsidR="00000000" w:rsidRDefault="009B75DB">
      <w:pPr>
        <w:pStyle w:val="a0"/>
        <w:ind w:firstLine="0"/>
        <w:rPr>
          <w:rFonts w:hint="cs"/>
          <w:rtl/>
        </w:rPr>
      </w:pPr>
    </w:p>
    <w:p w14:paraId="31027AC4" w14:textId="77777777" w:rsidR="00000000" w:rsidRDefault="009B75DB">
      <w:pPr>
        <w:pStyle w:val="-"/>
        <w:rPr>
          <w:rtl/>
        </w:rPr>
      </w:pPr>
      <w:bookmarkStart w:id="358" w:name="FS000000563T24_12_2003_15_47_04C"/>
      <w:bookmarkEnd w:id="358"/>
      <w:r>
        <w:rPr>
          <w:rFonts w:hint="eastAsia"/>
          <w:rtl/>
        </w:rPr>
        <w:t>מאיר</w:t>
      </w:r>
      <w:r>
        <w:rPr>
          <w:rtl/>
        </w:rPr>
        <w:t xml:space="preserve"> פרוש (יהדות התורה):</w:t>
      </w:r>
    </w:p>
    <w:p w14:paraId="472C80ED" w14:textId="77777777" w:rsidR="00000000" w:rsidRDefault="009B75DB">
      <w:pPr>
        <w:pStyle w:val="a0"/>
        <w:rPr>
          <w:rFonts w:hint="cs"/>
          <w:rtl/>
        </w:rPr>
      </w:pPr>
    </w:p>
    <w:p w14:paraId="115AE821" w14:textId="77777777" w:rsidR="00000000" w:rsidRDefault="009B75DB">
      <w:pPr>
        <w:pStyle w:val="a0"/>
        <w:rPr>
          <w:rFonts w:hint="cs"/>
          <w:rtl/>
        </w:rPr>
      </w:pPr>
      <w:r>
        <w:rPr>
          <w:rFonts w:hint="cs"/>
          <w:rtl/>
        </w:rPr>
        <w:t xml:space="preserve"> יש לי בקשה אישית אחת, אלמנטרית, ממך, אדוני ראש הממשלה: בחג החנוכה הזה, למאות אלפי ילדים - אני רוצה שתשמע, חבר הכנסת, וראש הממשלה, שידע </w:t>
      </w:r>
      <w:r>
        <w:rPr>
          <w:rtl/>
        </w:rPr>
        <w:t>–</w:t>
      </w:r>
      <w:r>
        <w:rPr>
          <w:rFonts w:hint="cs"/>
          <w:rtl/>
        </w:rPr>
        <w:t xml:space="preserve"> בחג החנוכה הזה למאות אלפי ילדים אין כסף לקנות סופגנייה, סופגנייה וסביבון. </w:t>
      </w:r>
      <w:r>
        <w:rPr>
          <w:rFonts w:hint="cs"/>
          <w:rtl/>
        </w:rPr>
        <w:t xml:space="preserve">אריק, אני מבקש ממך, למען השם: תן להם את הכתובת של סיריל קרן. </w:t>
      </w:r>
    </w:p>
    <w:p w14:paraId="67880045" w14:textId="77777777" w:rsidR="00000000" w:rsidRDefault="009B75DB">
      <w:pPr>
        <w:pStyle w:val="a0"/>
        <w:ind w:firstLine="0"/>
        <w:rPr>
          <w:rFonts w:hint="cs"/>
          <w:rtl/>
        </w:rPr>
      </w:pPr>
    </w:p>
    <w:p w14:paraId="677F3F70" w14:textId="77777777" w:rsidR="00000000" w:rsidRDefault="009B75DB">
      <w:pPr>
        <w:pStyle w:val="af0"/>
        <w:rPr>
          <w:rtl/>
        </w:rPr>
      </w:pPr>
      <w:r>
        <w:rPr>
          <w:rFonts w:hint="eastAsia"/>
          <w:rtl/>
        </w:rPr>
        <w:t>עסאם</w:t>
      </w:r>
      <w:r>
        <w:rPr>
          <w:rtl/>
        </w:rPr>
        <w:t xml:space="preserve"> מח'ול (חד"ש-תע"ל):</w:t>
      </w:r>
    </w:p>
    <w:p w14:paraId="17B1ACDE" w14:textId="77777777" w:rsidR="00000000" w:rsidRDefault="009B75DB">
      <w:pPr>
        <w:pStyle w:val="a0"/>
        <w:rPr>
          <w:rFonts w:hint="cs"/>
          <w:rtl/>
        </w:rPr>
      </w:pPr>
    </w:p>
    <w:p w14:paraId="164179D2" w14:textId="77777777" w:rsidR="00000000" w:rsidRDefault="009B75DB">
      <w:pPr>
        <w:pStyle w:val="a0"/>
        <w:rPr>
          <w:rFonts w:hint="cs"/>
          <w:rtl/>
        </w:rPr>
      </w:pPr>
      <w:r>
        <w:rPr>
          <w:rFonts w:hint="cs"/>
          <w:rtl/>
        </w:rPr>
        <w:t>של מי?</w:t>
      </w:r>
    </w:p>
    <w:p w14:paraId="68EB3777" w14:textId="77777777" w:rsidR="00000000" w:rsidRDefault="009B75DB">
      <w:pPr>
        <w:pStyle w:val="a0"/>
        <w:ind w:firstLine="0"/>
        <w:rPr>
          <w:rFonts w:hint="cs"/>
          <w:rtl/>
        </w:rPr>
      </w:pPr>
    </w:p>
    <w:p w14:paraId="22BBC9B1" w14:textId="77777777" w:rsidR="00000000" w:rsidRDefault="009B75DB">
      <w:pPr>
        <w:pStyle w:val="af1"/>
        <w:rPr>
          <w:rtl/>
        </w:rPr>
      </w:pPr>
      <w:r>
        <w:rPr>
          <w:rtl/>
        </w:rPr>
        <w:t>היו"ר אלי בן-מנחם:</w:t>
      </w:r>
    </w:p>
    <w:p w14:paraId="19354FA3" w14:textId="77777777" w:rsidR="00000000" w:rsidRDefault="009B75DB">
      <w:pPr>
        <w:pStyle w:val="a0"/>
        <w:rPr>
          <w:rtl/>
        </w:rPr>
      </w:pPr>
    </w:p>
    <w:p w14:paraId="2D3CECDE" w14:textId="77777777" w:rsidR="00000000" w:rsidRDefault="009B75DB">
      <w:pPr>
        <w:pStyle w:val="a0"/>
        <w:rPr>
          <w:rFonts w:hint="cs"/>
          <w:rtl/>
        </w:rPr>
      </w:pPr>
      <w:r>
        <w:rPr>
          <w:rFonts w:hint="cs"/>
          <w:rtl/>
        </w:rPr>
        <w:t xml:space="preserve">תודה לחבר הכנסת פרוש. אני מזמין את שר החוץ סילבן שלום להשיב בשם הממשלה. בבקשה. </w:t>
      </w:r>
    </w:p>
    <w:p w14:paraId="1557D386" w14:textId="77777777" w:rsidR="00000000" w:rsidRDefault="009B75DB">
      <w:pPr>
        <w:pStyle w:val="a0"/>
        <w:ind w:firstLine="0"/>
        <w:rPr>
          <w:rFonts w:hint="cs"/>
          <w:rtl/>
        </w:rPr>
      </w:pPr>
    </w:p>
    <w:p w14:paraId="655A6B1B" w14:textId="77777777" w:rsidR="00000000" w:rsidRDefault="009B75DB">
      <w:pPr>
        <w:pStyle w:val="a"/>
        <w:rPr>
          <w:rtl/>
        </w:rPr>
      </w:pPr>
      <w:bookmarkStart w:id="359" w:name="FS000000479T24_12_2003_15_48_05"/>
      <w:bookmarkStart w:id="360" w:name="_Toc62986514"/>
      <w:bookmarkEnd w:id="359"/>
      <w:r>
        <w:rPr>
          <w:rFonts w:hint="eastAsia"/>
          <w:rtl/>
        </w:rPr>
        <w:t>שר</w:t>
      </w:r>
      <w:r>
        <w:rPr>
          <w:rtl/>
        </w:rPr>
        <w:t xml:space="preserve"> החוץ סילבן שלום:</w:t>
      </w:r>
      <w:bookmarkEnd w:id="360"/>
    </w:p>
    <w:p w14:paraId="58CBEA2F" w14:textId="77777777" w:rsidR="00000000" w:rsidRDefault="009B75DB">
      <w:pPr>
        <w:pStyle w:val="a0"/>
        <w:rPr>
          <w:rFonts w:hint="cs"/>
          <w:rtl/>
        </w:rPr>
      </w:pPr>
    </w:p>
    <w:p w14:paraId="21E40530" w14:textId="77777777" w:rsidR="00000000" w:rsidRDefault="009B75DB">
      <w:pPr>
        <w:pStyle w:val="a0"/>
        <w:rPr>
          <w:rFonts w:hint="cs"/>
          <w:rtl/>
        </w:rPr>
      </w:pPr>
      <w:r>
        <w:rPr>
          <w:rFonts w:hint="cs"/>
          <w:rtl/>
        </w:rPr>
        <w:t>אדוני היושב-ראש, חברי הכנסת, הודעתו של</w:t>
      </w:r>
      <w:r>
        <w:rPr>
          <w:rFonts w:hint="cs"/>
          <w:rtl/>
        </w:rPr>
        <w:t xml:space="preserve"> מנהיג לוב מועמר קדאפי על כוונתו להפסיק פיתוח נשק להשמדה המונית מהווה התפתחות חיובית וצעד חשוב לקראת השכנת שלום בינינו לבין ארצות ערב. </w:t>
      </w:r>
    </w:p>
    <w:p w14:paraId="43A7BC6F" w14:textId="77777777" w:rsidR="00000000" w:rsidRDefault="009B75DB">
      <w:pPr>
        <w:pStyle w:val="a0"/>
        <w:rPr>
          <w:rFonts w:hint="cs"/>
          <w:rtl/>
        </w:rPr>
      </w:pPr>
    </w:p>
    <w:p w14:paraId="14F4B86E" w14:textId="77777777" w:rsidR="00000000" w:rsidRDefault="009B75DB">
      <w:pPr>
        <w:pStyle w:val="a0"/>
        <w:rPr>
          <w:rFonts w:hint="cs"/>
          <w:rtl/>
        </w:rPr>
      </w:pPr>
      <w:r>
        <w:rPr>
          <w:rFonts w:hint="cs"/>
          <w:rtl/>
        </w:rPr>
        <w:t>בהקשר זה, ישראל מעריכה מאוד את המאמצים של נשיא ארצות-הברית ג'ורג' בוש ושל ראש ממשלת בריטניה טוני בלייר לעצור את הרחבת ת</w:t>
      </w:r>
      <w:r>
        <w:rPr>
          <w:rFonts w:hint="cs"/>
          <w:rtl/>
        </w:rPr>
        <w:t xml:space="preserve">פוצתו של הנשק להשמדה המונית, כפי שהדבר בא לידי ביטוי בהודעתו של קדאפי. </w:t>
      </w:r>
    </w:p>
    <w:p w14:paraId="0B542017" w14:textId="77777777" w:rsidR="00000000" w:rsidRDefault="009B75DB">
      <w:pPr>
        <w:pStyle w:val="a0"/>
        <w:rPr>
          <w:rFonts w:hint="cs"/>
          <w:rtl/>
        </w:rPr>
      </w:pPr>
    </w:p>
    <w:p w14:paraId="355FDAD0" w14:textId="77777777" w:rsidR="00000000" w:rsidRDefault="009B75DB">
      <w:pPr>
        <w:pStyle w:val="a0"/>
        <w:rPr>
          <w:rFonts w:hint="cs"/>
          <w:rtl/>
        </w:rPr>
      </w:pPr>
      <w:r>
        <w:rPr>
          <w:rFonts w:hint="cs"/>
          <w:rtl/>
        </w:rPr>
        <w:t xml:space="preserve">סביר להניח שהתפתחות זו היא תוצאה ישירה של מלחמת ארצות-הברית בסדאם חוסיין, מלחמה שאחד מלקחיה הוא, שעל מנת להימנות עם משפחת העמים, המדינות צריכות להימנע מתמיכה בטרור ומצעדים שמסכנים את </w:t>
      </w:r>
      <w:r>
        <w:rPr>
          <w:rFonts w:hint="cs"/>
          <w:rtl/>
        </w:rPr>
        <w:t xml:space="preserve">הביטחון ואת השלום בעולם. </w:t>
      </w:r>
    </w:p>
    <w:p w14:paraId="395A29D7" w14:textId="77777777" w:rsidR="00000000" w:rsidRDefault="009B75DB">
      <w:pPr>
        <w:pStyle w:val="a0"/>
        <w:rPr>
          <w:rFonts w:hint="cs"/>
          <w:rtl/>
        </w:rPr>
      </w:pPr>
    </w:p>
    <w:p w14:paraId="5303F37F" w14:textId="77777777" w:rsidR="00000000" w:rsidRDefault="009B75DB">
      <w:pPr>
        <w:pStyle w:val="af0"/>
        <w:rPr>
          <w:rtl/>
        </w:rPr>
      </w:pPr>
      <w:r>
        <w:rPr>
          <w:rFonts w:hint="eastAsia"/>
          <w:rtl/>
        </w:rPr>
        <w:t>עסאם</w:t>
      </w:r>
      <w:r>
        <w:rPr>
          <w:rtl/>
        </w:rPr>
        <w:t xml:space="preserve"> מח'ול (חד"ש-תע"ל):</w:t>
      </w:r>
    </w:p>
    <w:p w14:paraId="59A13989" w14:textId="77777777" w:rsidR="00000000" w:rsidRDefault="009B75DB">
      <w:pPr>
        <w:pStyle w:val="a0"/>
        <w:rPr>
          <w:rFonts w:hint="cs"/>
          <w:rtl/>
        </w:rPr>
      </w:pPr>
    </w:p>
    <w:p w14:paraId="192913EA" w14:textId="77777777" w:rsidR="00000000" w:rsidRDefault="009B75DB">
      <w:pPr>
        <w:pStyle w:val="a0"/>
        <w:rPr>
          <w:rFonts w:hint="cs"/>
          <w:rtl/>
        </w:rPr>
      </w:pPr>
      <w:r>
        <w:rPr>
          <w:rFonts w:hint="cs"/>
          <w:rtl/>
        </w:rPr>
        <w:t>האם זה חל על ישראל?</w:t>
      </w:r>
    </w:p>
    <w:p w14:paraId="57EDB500" w14:textId="77777777" w:rsidR="00000000" w:rsidRDefault="009B75DB">
      <w:pPr>
        <w:pStyle w:val="a0"/>
        <w:ind w:firstLine="0"/>
        <w:rPr>
          <w:rFonts w:hint="cs"/>
          <w:rtl/>
        </w:rPr>
      </w:pPr>
    </w:p>
    <w:p w14:paraId="5545954B" w14:textId="77777777" w:rsidR="00000000" w:rsidRDefault="009B75DB">
      <w:pPr>
        <w:pStyle w:val="-"/>
        <w:rPr>
          <w:rtl/>
        </w:rPr>
      </w:pPr>
      <w:bookmarkStart w:id="361" w:name="FS000000479T24_12_2003_15_49_57C"/>
      <w:bookmarkEnd w:id="361"/>
      <w:r>
        <w:rPr>
          <w:rtl/>
        </w:rPr>
        <w:t>שר החוץ סילבן שלום:</w:t>
      </w:r>
    </w:p>
    <w:p w14:paraId="697D4558" w14:textId="77777777" w:rsidR="00000000" w:rsidRDefault="009B75DB">
      <w:pPr>
        <w:pStyle w:val="a0"/>
        <w:rPr>
          <w:rtl/>
        </w:rPr>
      </w:pPr>
    </w:p>
    <w:p w14:paraId="05DA3EC7" w14:textId="77777777" w:rsidR="00000000" w:rsidRDefault="009B75DB">
      <w:pPr>
        <w:pStyle w:val="a0"/>
        <w:rPr>
          <w:rFonts w:hint="cs"/>
          <w:rtl/>
        </w:rPr>
      </w:pPr>
      <w:r>
        <w:rPr>
          <w:rFonts w:hint="cs"/>
          <w:rtl/>
        </w:rPr>
        <w:t xml:space="preserve">הודעת לוב, שבאה בהמשך להחלטתה מאוגוסט 2003 לקבל אחריות לפיגוע במטוס של "פאן אם" מעל לוקרבי, עשויה </w:t>
      </w:r>
      <w:r>
        <w:rPr>
          <w:rtl/>
        </w:rPr>
        <w:t>–</w:t>
      </w:r>
      <w:r>
        <w:rPr>
          <w:rFonts w:hint="cs"/>
          <w:rtl/>
        </w:rPr>
        <w:t xml:space="preserve"> וזאת, כמובן, אם יתלוו לה צעדים ממשיים </w:t>
      </w:r>
      <w:r>
        <w:rPr>
          <w:rtl/>
        </w:rPr>
        <w:t>–</w:t>
      </w:r>
      <w:r>
        <w:rPr>
          <w:rFonts w:hint="cs"/>
          <w:rtl/>
        </w:rPr>
        <w:t xml:space="preserve"> להיות צעד חשוב בתהליך </w:t>
      </w:r>
      <w:r>
        <w:rPr>
          <w:rFonts w:hint="cs"/>
          <w:rtl/>
        </w:rPr>
        <w:t xml:space="preserve">חזרתה אל חיק הקהילייה הבין-לאומית. </w:t>
      </w:r>
    </w:p>
    <w:p w14:paraId="20A70ACC" w14:textId="77777777" w:rsidR="00000000" w:rsidRDefault="009B75DB">
      <w:pPr>
        <w:pStyle w:val="a0"/>
        <w:rPr>
          <w:rFonts w:hint="cs"/>
          <w:rtl/>
        </w:rPr>
      </w:pPr>
    </w:p>
    <w:p w14:paraId="4355F7EB" w14:textId="77777777" w:rsidR="00000000" w:rsidRDefault="009B75DB">
      <w:pPr>
        <w:pStyle w:val="a0"/>
        <w:rPr>
          <w:rFonts w:hint="cs"/>
          <w:rtl/>
        </w:rPr>
      </w:pPr>
      <w:r>
        <w:rPr>
          <w:rFonts w:hint="cs"/>
          <w:rtl/>
        </w:rPr>
        <w:t xml:space="preserve">עם זאת, ולמרות ההתפתחות החיובית, שאנו מקדמים בברכה, יש לזכור כי תהליך הבדיקה של ההצהרות הלוביות על הפעולות בתחום הנשק הבלתי-קונבנציונלי </w:t>
      </w:r>
      <w:r>
        <w:rPr>
          <w:rtl/>
        </w:rPr>
        <w:t>–</w:t>
      </w:r>
      <w:r>
        <w:rPr>
          <w:rFonts w:hint="cs"/>
          <w:rtl/>
        </w:rPr>
        <w:t xml:space="preserve"> תהליך זה יכול להימשך זמן רב. תהליך חשיפת יכולותיה של לוב ופירוקה מיכולות אלו יהיה</w:t>
      </w:r>
      <w:r>
        <w:rPr>
          <w:rFonts w:hint="cs"/>
          <w:rtl/>
        </w:rPr>
        <w:t xml:space="preserve"> מורכב וממושך, ואין לנו אלא לקוות שהפעם תעמוד לוב בהתחייבויותיה. </w:t>
      </w:r>
    </w:p>
    <w:p w14:paraId="5414DAF8" w14:textId="77777777" w:rsidR="00000000" w:rsidRDefault="009B75DB">
      <w:pPr>
        <w:pStyle w:val="a0"/>
        <w:rPr>
          <w:rFonts w:hint="cs"/>
          <w:rtl/>
        </w:rPr>
      </w:pPr>
    </w:p>
    <w:p w14:paraId="3F214BD0" w14:textId="77777777" w:rsidR="00000000" w:rsidRDefault="009B75DB">
      <w:pPr>
        <w:pStyle w:val="a0"/>
        <w:rPr>
          <w:rFonts w:hint="cs"/>
          <w:rtl/>
        </w:rPr>
      </w:pPr>
      <w:r>
        <w:rPr>
          <w:rFonts w:hint="cs"/>
          <w:rtl/>
        </w:rPr>
        <w:t>ישראל תמשיך כמובן לעקוב אחר ההתפתחויות בזהירות הנדרשת. ישראל מקווה כי הצעד הלובי אכן מסמן התחלה של גישה חדשה מצדה, שתתורגם בהמשך לשינוי ביחסה לישראל ולתמיכה בתהליך השלום. ישראל אכן רוצה בשל</w:t>
      </w:r>
      <w:r>
        <w:rPr>
          <w:rFonts w:hint="cs"/>
          <w:rtl/>
        </w:rPr>
        <w:t xml:space="preserve">ום ומפגינה בכל דרך שהיא את רצונה האמיתי להתקדם לקראת שלום עם מדינות ערב ועם הפלסטינים. </w:t>
      </w:r>
    </w:p>
    <w:p w14:paraId="7B663DBB" w14:textId="77777777" w:rsidR="00000000" w:rsidRDefault="009B75DB">
      <w:pPr>
        <w:pStyle w:val="a0"/>
        <w:rPr>
          <w:rFonts w:hint="cs"/>
          <w:rtl/>
        </w:rPr>
      </w:pPr>
    </w:p>
    <w:p w14:paraId="1C5B209A" w14:textId="77777777" w:rsidR="00000000" w:rsidRDefault="009B75DB">
      <w:pPr>
        <w:pStyle w:val="a0"/>
        <w:rPr>
          <w:rFonts w:hint="cs"/>
          <w:rtl/>
        </w:rPr>
      </w:pPr>
      <w:r>
        <w:rPr>
          <w:rFonts w:hint="cs"/>
          <w:rtl/>
        </w:rPr>
        <w:t>כדי להגיע לשלום בינינו לבין הפלסטינים ובינינו לבין מדינות ערב עלינו להמשיך בנחישות, בהתמדה ובסבלנות. רק בנחישות, בהתמדה ובסבלנות, וכאשר אנחנו מאוחדים, נוכל להגיע לאותו</w:t>
      </w:r>
      <w:r>
        <w:rPr>
          <w:rFonts w:hint="cs"/>
          <w:rtl/>
        </w:rPr>
        <w:t xml:space="preserve"> יעד של שלום וביטחון. </w:t>
      </w:r>
    </w:p>
    <w:p w14:paraId="6EFE7C8C" w14:textId="77777777" w:rsidR="00000000" w:rsidRDefault="009B75DB">
      <w:pPr>
        <w:pStyle w:val="a0"/>
        <w:ind w:firstLine="0"/>
        <w:rPr>
          <w:rFonts w:hint="cs"/>
          <w:rtl/>
        </w:rPr>
      </w:pPr>
    </w:p>
    <w:p w14:paraId="33FD0770" w14:textId="77777777" w:rsidR="00000000" w:rsidRDefault="009B75DB">
      <w:pPr>
        <w:pStyle w:val="af0"/>
        <w:rPr>
          <w:rtl/>
        </w:rPr>
      </w:pPr>
      <w:r>
        <w:rPr>
          <w:rFonts w:hint="eastAsia"/>
          <w:rtl/>
        </w:rPr>
        <w:t>עסאם</w:t>
      </w:r>
      <w:r>
        <w:rPr>
          <w:rtl/>
        </w:rPr>
        <w:t xml:space="preserve"> מח'ול (חד"ש-תע"ל):</w:t>
      </w:r>
    </w:p>
    <w:p w14:paraId="0D1321D7" w14:textId="77777777" w:rsidR="00000000" w:rsidRDefault="009B75DB">
      <w:pPr>
        <w:pStyle w:val="a0"/>
        <w:rPr>
          <w:rFonts w:hint="cs"/>
          <w:rtl/>
        </w:rPr>
      </w:pPr>
    </w:p>
    <w:p w14:paraId="3205F9E4" w14:textId="77777777" w:rsidR="00000000" w:rsidRDefault="009B75DB">
      <w:pPr>
        <w:pStyle w:val="a0"/>
        <w:ind w:firstLine="0"/>
        <w:rPr>
          <w:rFonts w:hint="cs"/>
          <w:rtl/>
        </w:rPr>
      </w:pPr>
      <w:r>
        <w:rPr>
          <w:rFonts w:hint="cs"/>
          <w:rtl/>
        </w:rPr>
        <w:tab/>
        <w:t xml:space="preserve">- - - </w:t>
      </w:r>
    </w:p>
    <w:p w14:paraId="2A506FEE" w14:textId="77777777" w:rsidR="00000000" w:rsidRDefault="009B75DB">
      <w:pPr>
        <w:pStyle w:val="a0"/>
        <w:ind w:firstLine="0"/>
        <w:rPr>
          <w:rFonts w:hint="cs"/>
          <w:rtl/>
        </w:rPr>
      </w:pPr>
    </w:p>
    <w:p w14:paraId="6AE2B79A" w14:textId="77777777" w:rsidR="00000000" w:rsidRDefault="009B75DB">
      <w:pPr>
        <w:pStyle w:val="-"/>
        <w:rPr>
          <w:rtl/>
        </w:rPr>
      </w:pPr>
      <w:bookmarkStart w:id="362" w:name="FS000000479T24_12_2003_15_52_43C"/>
      <w:bookmarkEnd w:id="362"/>
      <w:r>
        <w:rPr>
          <w:rtl/>
        </w:rPr>
        <w:t>שר החוץ סילבן שלום:</w:t>
      </w:r>
    </w:p>
    <w:p w14:paraId="16AA8D5A" w14:textId="77777777" w:rsidR="00000000" w:rsidRDefault="009B75DB">
      <w:pPr>
        <w:pStyle w:val="a0"/>
        <w:rPr>
          <w:rtl/>
        </w:rPr>
      </w:pPr>
    </w:p>
    <w:p w14:paraId="27FD79A8" w14:textId="77777777" w:rsidR="00000000" w:rsidRDefault="009B75DB">
      <w:pPr>
        <w:pStyle w:val="a0"/>
        <w:rPr>
          <w:rFonts w:hint="cs"/>
          <w:rtl/>
        </w:rPr>
      </w:pPr>
      <w:r>
        <w:rPr>
          <w:rFonts w:hint="cs"/>
          <w:rtl/>
        </w:rPr>
        <w:t xml:space="preserve">מאז כניסתי לתפקיד אני עושה כל מה שאפשר כדי לקדם את היחסים בינינו לבין מדינות ערב - - - </w:t>
      </w:r>
    </w:p>
    <w:p w14:paraId="4230F234" w14:textId="77777777" w:rsidR="00000000" w:rsidRDefault="009B75DB">
      <w:pPr>
        <w:pStyle w:val="a0"/>
        <w:ind w:firstLine="0"/>
        <w:rPr>
          <w:rFonts w:hint="cs"/>
          <w:rtl/>
        </w:rPr>
      </w:pPr>
    </w:p>
    <w:p w14:paraId="6AC89C5D" w14:textId="77777777" w:rsidR="00000000" w:rsidRDefault="009B75DB">
      <w:pPr>
        <w:pStyle w:val="a0"/>
        <w:ind w:firstLine="0"/>
        <w:rPr>
          <w:rFonts w:hint="cs"/>
          <w:rtl/>
        </w:rPr>
      </w:pPr>
    </w:p>
    <w:p w14:paraId="2D239612" w14:textId="77777777" w:rsidR="00000000" w:rsidRDefault="009B75DB">
      <w:pPr>
        <w:pStyle w:val="af0"/>
        <w:rPr>
          <w:rtl/>
        </w:rPr>
      </w:pPr>
      <w:r>
        <w:rPr>
          <w:rFonts w:hint="eastAsia"/>
          <w:rtl/>
        </w:rPr>
        <w:t>עסאם</w:t>
      </w:r>
      <w:r>
        <w:rPr>
          <w:rtl/>
        </w:rPr>
        <w:t xml:space="preserve"> מח'ול (חד"ש-תע"ל):</w:t>
      </w:r>
    </w:p>
    <w:p w14:paraId="4940F4CC" w14:textId="77777777" w:rsidR="00000000" w:rsidRDefault="009B75DB">
      <w:pPr>
        <w:pStyle w:val="a0"/>
        <w:rPr>
          <w:rFonts w:hint="cs"/>
          <w:rtl/>
        </w:rPr>
      </w:pPr>
    </w:p>
    <w:p w14:paraId="5BFC2228" w14:textId="77777777" w:rsidR="00000000" w:rsidRDefault="009B75DB">
      <w:pPr>
        <w:pStyle w:val="a0"/>
        <w:rPr>
          <w:rFonts w:hint="cs"/>
          <w:rtl/>
        </w:rPr>
      </w:pPr>
      <w:r>
        <w:rPr>
          <w:rFonts w:hint="cs"/>
          <w:rtl/>
        </w:rPr>
        <w:t xml:space="preserve">האם לסדאם - - - </w:t>
      </w:r>
    </w:p>
    <w:p w14:paraId="72B72F85" w14:textId="77777777" w:rsidR="00000000" w:rsidRDefault="009B75DB">
      <w:pPr>
        <w:pStyle w:val="a0"/>
        <w:ind w:firstLine="0"/>
        <w:rPr>
          <w:rFonts w:hint="cs"/>
          <w:rtl/>
        </w:rPr>
      </w:pPr>
    </w:p>
    <w:p w14:paraId="78A6FD18" w14:textId="77777777" w:rsidR="00000000" w:rsidRDefault="009B75DB">
      <w:pPr>
        <w:pStyle w:val="af1"/>
        <w:rPr>
          <w:rtl/>
        </w:rPr>
      </w:pPr>
      <w:r>
        <w:rPr>
          <w:rFonts w:hint="eastAsia"/>
          <w:rtl/>
        </w:rPr>
        <w:t>היו</w:t>
      </w:r>
      <w:r>
        <w:rPr>
          <w:rtl/>
        </w:rPr>
        <w:t>"ר אלי בן-מנחם:</w:t>
      </w:r>
    </w:p>
    <w:p w14:paraId="3948849F" w14:textId="77777777" w:rsidR="00000000" w:rsidRDefault="009B75DB">
      <w:pPr>
        <w:pStyle w:val="a0"/>
        <w:rPr>
          <w:rFonts w:hint="cs"/>
          <w:rtl/>
        </w:rPr>
      </w:pPr>
    </w:p>
    <w:p w14:paraId="2E1487D4" w14:textId="77777777" w:rsidR="00000000" w:rsidRDefault="009B75DB">
      <w:pPr>
        <w:pStyle w:val="a0"/>
        <w:rPr>
          <w:rFonts w:hint="cs"/>
          <w:rtl/>
        </w:rPr>
      </w:pPr>
      <w:r>
        <w:rPr>
          <w:rFonts w:hint="cs"/>
          <w:rtl/>
        </w:rPr>
        <w:t>חבר הכנסת מח'ול, כשהוא י</w:t>
      </w:r>
      <w:r>
        <w:rPr>
          <w:rFonts w:hint="cs"/>
          <w:rtl/>
        </w:rPr>
        <w:t>סיים, אאפשר לך לשאול שאלה. חבר הכנסת מח'ול, כשהוא יסיים, כשהשר יסיים, אאשר לך לשאול אותו שאלה. בסדר?</w:t>
      </w:r>
    </w:p>
    <w:p w14:paraId="64AB8F1A" w14:textId="77777777" w:rsidR="00000000" w:rsidRDefault="009B75DB">
      <w:pPr>
        <w:pStyle w:val="a0"/>
        <w:ind w:firstLine="0"/>
        <w:rPr>
          <w:rFonts w:hint="cs"/>
          <w:rtl/>
        </w:rPr>
      </w:pPr>
    </w:p>
    <w:p w14:paraId="249DD667" w14:textId="77777777" w:rsidR="00000000" w:rsidRDefault="009B75DB">
      <w:pPr>
        <w:pStyle w:val="-"/>
        <w:rPr>
          <w:rtl/>
        </w:rPr>
      </w:pPr>
      <w:bookmarkStart w:id="363" w:name="FS000000479T24_12_2003_15_53_30C"/>
      <w:bookmarkEnd w:id="363"/>
      <w:r>
        <w:rPr>
          <w:rFonts w:hint="eastAsia"/>
          <w:rtl/>
        </w:rPr>
        <w:t>שר</w:t>
      </w:r>
      <w:r>
        <w:rPr>
          <w:rtl/>
        </w:rPr>
        <w:t xml:space="preserve"> החוץ סילבן שלום:</w:t>
      </w:r>
    </w:p>
    <w:p w14:paraId="5636EDDB" w14:textId="77777777" w:rsidR="00000000" w:rsidRDefault="009B75DB">
      <w:pPr>
        <w:pStyle w:val="a0"/>
        <w:rPr>
          <w:rFonts w:hint="cs"/>
          <w:rtl/>
        </w:rPr>
      </w:pPr>
    </w:p>
    <w:p w14:paraId="144FCC7E" w14:textId="77777777" w:rsidR="00000000" w:rsidRDefault="009B75DB">
      <w:pPr>
        <w:pStyle w:val="a0"/>
        <w:rPr>
          <w:rFonts w:hint="cs"/>
          <w:rtl/>
        </w:rPr>
      </w:pPr>
      <w:r>
        <w:rPr>
          <w:rFonts w:hint="cs"/>
          <w:rtl/>
        </w:rPr>
        <w:t>מאז כניסתי לתפקיד, לפני עשרה חודשים, אני עושה כל מה שאפשר כדי לקדם ולשפר את היחסים בין ישראל לבין מדינות ערב. אין ספק שלהשקעה הזאת יש</w:t>
      </w:r>
      <w:r>
        <w:rPr>
          <w:rFonts w:hint="cs"/>
          <w:rtl/>
        </w:rPr>
        <w:t xml:space="preserve"> גם פירות, פירות חיוביים. </w:t>
      </w:r>
    </w:p>
    <w:p w14:paraId="5464C0C2" w14:textId="77777777" w:rsidR="00000000" w:rsidRDefault="009B75DB">
      <w:pPr>
        <w:pStyle w:val="a0"/>
        <w:rPr>
          <w:rFonts w:hint="cs"/>
          <w:rtl/>
        </w:rPr>
      </w:pPr>
    </w:p>
    <w:p w14:paraId="3843BB27" w14:textId="77777777" w:rsidR="00000000" w:rsidRDefault="009B75DB">
      <w:pPr>
        <w:pStyle w:val="a0"/>
        <w:rPr>
          <w:rFonts w:hint="cs"/>
          <w:rtl/>
        </w:rPr>
      </w:pPr>
      <w:r>
        <w:rPr>
          <w:rFonts w:hint="cs"/>
          <w:rtl/>
        </w:rPr>
        <w:t>ביקורו של שר החוץ המצרי בישראל הסתיים שלשום בהצלחה רבה, על אף התקרית המכוערת שבה הותקף השר על-ידי קיצונים מוסלמים בתוך מסגד בהר-הבית. אני בטוח שהתקרית הזאת לא תפגע בנחישות להביא לשיפור היחסים הבילטרליים בין ישראל לבין מצרים ולהמ</w:t>
      </w:r>
      <w:r>
        <w:rPr>
          <w:rFonts w:hint="cs"/>
          <w:rtl/>
        </w:rPr>
        <w:t xml:space="preserve">שך רצונה של מצרים בתהליך השלום. </w:t>
      </w:r>
    </w:p>
    <w:p w14:paraId="196F977E" w14:textId="77777777" w:rsidR="00000000" w:rsidRDefault="009B75DB">
      <w:pPr>
        <w:pStyle w:val="a0"/>
        <w:rPr>
          <w:rFonts w:hint="cs"/>
          <w:rtl/>
        </w:rPr>
      </w:pPr>
    </w:p>
    <w:p w14:paraId="69138BD2" w14:textId="77777777" w:rsidR="00000000" w:rsidRDefault="009B75DB">
      <w:pPr>
        <w:pStyle w:val="a0"/>
        <w:rPr>
          <w:rFonts w:hint="cs"/>
          <w:rtl/>
        </w:rPr>
      </w:pPr>
      <w:r>
        <w:rPr>
          <w:rFonts w:hint="cs"/>
          <w:rtl/>
        </w:rPr>
        <w:t xml:space="preserve">אני רוצה לומר לכם שהפעולה הזאת, שבוצעה על-ידי קיצונים, בוצעה על-ידי מי שמתנגדים לכל מגע של שלום, לכל מגע בינינו לבין מדינות ערב, ומוכנים לפגוע בכל שליח שבא עם בשורה של שלום. </w:t>
      </w:r>
    </w:p>
    <w:p w14:paraId="2DE7E955" w14:textId="77777777" w:rsidR="00000000" w:rsidRDefault="009B75DB">
      <w:pPr>
        <w:pStyle w:val="a0"/>
        <w:rPr>
          <w:rFonts w:hint="cs"/>
          <w:rtl/>
        </w:rPr>
      </w:pPr>
    </w:p>
    <w:p w14:paraId="34EF26E4" w14:textId="77777777" w:rsidR="00000000" w:rsidRDefault="009B75DB">
      <w:pPr>
        <w:pStyle w:val="a0"/>
        <w:rPr>
          <w:rFonts w:hint="cs"/>
          <w:rtl/>
        </w:rPr>
      </w:pPr>
      <w:r>
        <w:rPr>
          <w:rFonts w:hint="cs"/>
          <w:rtl/>
        </w:rPr>
        <w:t>בביקורי אצל השר המצרי, מייד לאחר התקרית החמורה</w:t>
      </w:r>
      <w:r>
        <w:rPr>
          <w:rFonts w:hint="cs"/>
          <w:rtl/>
        </w:rPr>
        <w:t xml:space="preserve"> בהר-הבית, הוא סיפר לי על שביעות רצונו הן מהביקור עצמו והן מהיחס החם ומהטיפול שזכה להם במהלכו, לרבות בבית-החולים. </w:t>
      </w:r>
    </w:p>
    <w:p w14:paraId="55B3B778" w14:textId="77777777" w:rsidR="00000000" w:rsidRDefault="009B75DB">
      <w:pPr>
        <w:pStyle w:val="a0"/>
        <w:rPr>
          <w:rFonts w:hint="cs"/>
          <w:rtl/>
        </w:rPr>
      </w:pPr>
    </w:p>
    <w:p w14:paraId="6A924ABC" w14:textId="77777777" w:rsidR="00000000" w:rsidRDefault="009B75DB">
      <w:pPr>
        <w:pStyle w:val="a0"/>
        <w:rPr>
          <w:rFonts w:hint="cs"/>
          <w:rtl/>
        </w:rPr>
      </w:pPr>
      <w:r>
        <w:rPr>
          <w:rFonts w:hint="cs"/>
          <w:rtl/>
        </w:rPr>
        <w:t>אכן, חל שיפור ביחסי מצרים וישראל בחודשים האחרונים. הדבר התאפשר הודות לצעדים בוני אמון שננקטו על-ידי שתי המדינות, ובהם מפגשים שקיימתי עם עמית</w:t>
      </w:r>
      <w:r>
        <w:rPr>
          <w:rFonts w:hint="cs"/>
          <w:rtl/>
        </w:rPr>
        <w:t xml:space="preserve">י המצרי, השר מאהר, גם בכרתים, גם בירדן וגם בנפולי; שיחת הטלפון שיזם ראש הממשלה שרון לנשיא המצרי לאחר האירוע הרפואי שעבר ולרגל עיד אל-פיטר; וכמובן פגישתי עם הנשיא מובארק בז'נבה, שהובילה לביקורו של שר החוץ של מצרים כאן. </w:t>
      </w:r>
    </w:p>
    <w:p w14:paraId="094A0DD4" w14:textId="77777777" w:rsidR="00000000" w:rsidRDefault="009B75DB">
      <w:pPr>
        <w:pStyle w:val="a0"/>
        <w:rPr>
          <w:rFonts w:hint="cs"/>
          <w:rtl/>
        </w:rPr>
      </w:pPr>
    </w:p>
    <w:p w14:paraId="79013755" w14:textId="77777777" w:rsidR="00000000" w:rsidRDefault="009B75DB">
      <w:pPr>
        <w:pStyle w:val="a0"/>
        <w:rPr>
          <w:rFonts w:hint="cs"/>
          <w:rtl/>
        </w:rPr>
      </w:pPr>
      <w:r>
        <w:rPr>
          <w:rFonts w:hint="cs"/>
          <w:rtl/>
        </w:rPr>
        <w:t>נוסף על כך, תפקידה של מצרים לקיים בא</w:t>
      </w:r>
      <w:r>
        <w:rPr>
          <w:rFonts w:hint="cs"/>
          <w:rtl/>
        </w:rPr>
        <w:t xml:space="preserve">ופן חיובי ניסיון של גישור בין הרשות הפלסטינית לבין הארגונים הקיצוניים כדי להביא להפסקת אש. מהלכים בוני אמון אלו משתלבים היטב עם מאמצינו ליישם מדיניות החותרת לשיפור יחסינו עם העולם הערבי בכלל ועם הפלסטינים בפרט. מדיניות זו תרמה לא מעט להחלטה המצרית להיענות </w:t>
      </w:r>
      <w:r>
        <w:rPr>
          <w:rFonts w:hint="cs"/>
          <w:rtl/>
        </w:rPr>
        <w:t xml:space="preserve">להזמנתי את השר מאהר לבקר בישראל. </w:t>
      </w:r>
    </w:p>
    <w:p w14:paraId="3EB4B65C" w14:textId="77777777" w:rsidR="00000000" w:rsidRDefault="009B75DB">
      <w:pPr>
        <w:pStyle w:val="a0"/>
        <w:rPr>
          <w:rFonts w:hint="cs"/>
          <w:rtl/>
        </w:rPr>
      </w:pPr>
    </w:p>
    <w:p w14:paraId="35C4B247" w14:textId="77777777" w:rsidR="00000000" w:rsidRDefault="009B75DB">
      <w:pPr>
        <w:pStyle w:val="a0"/>
        <w:rPr>
          <w:rFonts w:hint="cs"/>
          <w:rtl/>
        </w:rPr>
      </w:pPr>
      <w:r>
        <w:rPr>
          <w:rFonts w:hint="cs"/>
          <w:rtl/>
        </w:rPr>
        <w:t>בביקורו כאן היו לשר המצרי מאהר כמה פגישות מוצלחות עם ראש הממשלה שרון, עם הנשיא קצב, עם יושב-ראש האופוזיציה פרס ואתי, שר החוץ. במהלכן פירט השר המצרי האורח את המאמצים המצריים להביא להפסקת אש פלסטינית ולהחזרתם של הפלסטינים ל</w:t>
      </w:r>
      <w:r>
        <w:rPr>
          <w:rFonts w:hint="cs"/>
          <w:rtl/>
        </w:rPr>
        <w:t>שולחן המשא-ומתן ללא תנאים מוקדמים. גם נשיא מצרים מובארק וגם שר החוץ מאהר אמרו בצורה שאינה משתמעת לשתי פנים, שהיו רוצים לראות את הפלסטינים מגיעים מייד למשא-ומתן עם ישראל, וזאת ללא תנאים מוקדמים, כאשר הם יכולים להעלות כל נושא אשר יחפצו במהלך משא-ומתן, ואכן י</w:t>
      </w:r>
      <w:r>
        <w:rPr>
          <w:rFonts w:hint="cs"/>
          <w:rtl/>
        </w:rPr>
        <w:t>כולה להיות סבירות שהם גם יתמכו בהם, אבל הדברים האלה חייבים להיעשות ללא תנאים מוקדמים.</w:t>
      </w:r>
    </w:p>
    <w:p w14:paraId="55F812E0" w14:textId="77777777" w:rsidR="00000000" w:rsidRDefault="009B75DB">
      <w:pPr>
        <w:pStyle w:val="a0"/>
        <w:rPr>
          <w:rFonts w:hint="cs"/>
          <w:rtl/>
        </w:rPr>
      </w:pPr>
    </w:p>
    <w:p w14:paraId="28F90759" w14:textId="77777777" w:rsidR="00000000" w:rsidRDefault="009B75DB">
      <w:pPr>
        <w:pStyle w:val="a0"/>
        <w:rPr>
          <w:rFonts w:hint="cs"/>
          <w:rtl/>
        </w:rPr>
      </w:pPr>
      <w:r>
        <w:rPr>
          <w:rFonts w:hint="cs"/>
          <w:rtl/>
        </w:rPr>
        <w:t>השר המצרי גם ביקש מישראל לתרום את חלקה. הבהרנו לו שהדבר יתאפשר כמובן כאשר נראה גם את הצד הפלסטיני מפסיק את פעולות הטרור, פועל לפירוק תשתיות הטרור ומגלה נכונות לשוב למשא-</w:t>
      </w:r>
      <w:r>
        <w:rPr>
          <w:rFonts w:hint="cs"/>
          <w:rtl/>
        </w:rPr>
        <w:t xml:space="preserve">ומתן רציני. </w:t>
      </w:r>
    </w:p>
    <w:p w14:paraId="749BB15A" w14:textId="77777777" w:rsidR="00000000" w:rsidRDefault="009B75DB">
      <w:pPr>
        <w:pStyle w:val="a0"/>
        <w:rPr>
          <w:rFonts w:hint="cs"/>
          <w:rtl/>
        </w:rPr>
      </w:pPr>
    </w:p>
    <w:p w14:paraId="13EFC99A" w14:textId="77777777" w:rsidR="00000000" w:rsidRDefault="009B75DB">
      <w:pPr>
        <w:pStyle w:val="a0"/>
        <w:rPr>
          <w:rFonts w:hint="cs"/>
          <w:rtl/>
        </w:rPr>
      </w:pPr>
      <w:r>
        <w:rPr>
          <w:rFonts w:hint="cs"/>
          <w:rtl/>
        </w:rPr>
        <w:t xml:space="preserve">לצערנו הרב, עד לשלב הזה לא הצלחנו להביא לפגישה בין שרון לבין אבו-עלא, והדבר הזה נובע רק מסיבה אחת: רצונו של אבו-עלא להמשיך לרצות את ערפאת </w:t>
      </w:r>
      <w:r>
        <w:rPr>
          <w:rtl/>
        </w:rPr>
        <w:t>–</w:t>
      </w:r>
      <w:r>
        <w:rPr>
          <w:rFonts w:hint="cs"/>
          <w:rtl/>
        </w:rPr>
        <w:t xml:space="preserve"> ריצוי שלדעתנו אין לו מקום. הוא היה צריך להגיע מזמן, לנהל משא-ומתן - - - </w:t>
      </w:r>
    </w:p>
    <w:p w14:paraId="7115CED1" w14:textId="77777777" w:rsidR="00000000" w:rsidRDefault="009B75DB">
      <w:pPr>
        <w:pStyle w:val="a0"/>
        <w:ind w:firstLine="0"/>
        <w:rPr>
          <w:rFonts w:hint="cs"/>
          <w:rtl/>
        </w:rPr>
      </w:pPr>
    </w:p>
    <w:p w14:paraId="6CAC18C4" w14:textId="77777777" w:rsidR="00000000" w:rsidRDefault="009B75DB">
      <w:pPr>
        <w:pStyle w:val="af0"/>
        <w:rPr>
          <w:rtl/>
        </w:rPr>
      </w:pPr>
      <w:r>
        <w:rPr>
          <w:rFonts w:hint="eastAsia"/>
          <w:rtl/>
        </w:rPr>
        <w:t>אופיר</w:t>
      </w:r>
      <w:r>
        <w:rPr>
          <w:rtl/>
        </w:rPr>
        <w:t xml:space="preserve"> פינס-פז (העבודה-מימד):</w:t>
      </w:r>
    </w:p>
    <w:p w14:paraId="213F0653" w14:textId="77777777" w:rsidR="00000000" w:rsidRDefault="009B75DB">
      <w:pPr>
        <w:pStyle w:val="a0"/>
        <w:rPr>
          <w:rFonts w:hint="cs"/>
          <w:rtl/>
        </w:rPr>
      </w:pPr>
    </w:p>
    <w:p w14:paraId="09E26005" w14:textId="77777777" w:rsidR="00000000" w:rsidRDefault="009B75DB">
      <w:pPr>
        <w:pStyle w:val="a0"/>
        <w:rPr>
          <w:rFonts w:hint="cs"/>
          <w:rtl/>
        </w:rPr>
      </w:pPr>
      <w:r>
        <w:rPr>
          <w:rFonts w:hint="cs"/>
          <w:rtl/>
        </w:rPr>
        <w:t>אולי זה נובע מזה שהוא למד את הלקח של ראש הממשלה הקודם, אבו-מאזן, שבא לפגישות הלוך וחזור ויצא עם כלום.</w:t>
      </w:r>
    </w:p>
    <w:p w14:paraId="4C8A4654" w14:textId="77777777" w:rsidR="00000000" w:rsidRDefault="009B75DB">
      <w:pPr>
        <w:pStyle w:val="a0"/>
        <w:ind w:firstLine="0"/>
        <w:rPr>
          <w:rFonts w:hint="cs"/>
          <w:rtl/>
        </w:rPr>
      </w:pPr>
    </w:p>
    <w:p w14:paraId="6FB8EC4A" w14:textId="77777777" w:rsidR="00000000" w:rsidRDefault="009B75DB">
      <w:pPr>
        <w:pStyle w:val="-"/>
        <w:rPr>
          <w:rtl/>
        </w:rPr>
      </w:pPr>
      <w:bookmarkStart w:id="364" w:name="FS000000479T24_12_2003_16_01_52C"/>
      <w:bookmarkEnd w:id="364"/>
      <w:r>
        <w:rPr>
          <w:rtl/>
        </w:rPr>
        <w:t>שר החוץ סילבן שלום:</w:t>
      </w:r>
    </w:p>
    <w:p w14:paraId="244DC2AE" w14:textId="77777777" w:rsidR="00000000" w:rsidRDefault="009B75DB">
      <w:pPr>
        <w:pStyle w:val="a0"/>
        <w:rPr>
          <w:rtl/>
        </w:rPr>
      </w:pPr>
    </w:p>
    <w:p w14:paraId="563240FC" w14:textId="77777777" w:rsidR="00000000" w:rsidRDefault="009B75DB">
      <w:pPr>
        <w:pStyle w:val="a0"/>
        <w:rPr>
          <w:rFonts w:hint="cs"/>
          <w:rtl/>
        </w:rPr>
      </w:pPr>
      <w:r>
        <w:rPr>
          <w:rFonts w:hint="cs"/>
          <w:rtl/>
        </w:rPr>
        <w:t xml:space="preserve">לא הייתי מצפה ממך להיות סניגור של אבו-עלא במקרה הזה, אלא סניגור של ראש הממשלה שרון דווקא, שמנסה בכל דרך להגיע לשיחות עם אבו-עלא. </w:t>
      </w:r>
    </w:p>
    <w:p w14:paraId="60F3F117" w14:textId="77777777" w:rsidR="00000000" w:rsidRDefault="009B75DB">
      <w:pPr>
        <w:pStyle w:val="a0"/>
        <w:ind w:firstLine="0"/>
        <w:rPr>
          <w:rFonts w:hint="cs"/>
          <w:rtl/>
        </w:rPr>
      </w:pPr>
    </w:p>
    <w:p w14:paraId="0974EEA1" w14:textId="77777777" w:rsidR="00000000" w:rsidRDefault="009B75DB">
      <w:pPr>
        <w:pStyle w:val="af0"/>
        <w:rPr>
          <w:rtl/>
        </w:rPr>
      </w:pPr>
      <w:r>
        <w:rPr>
          <w:rFonts w:hint="eastAsia"/>
          <w:rtl/>
        </w:rPr>
        <w:t>עבד</w:t>
      </w:r>
      <w:r>
        <w:rPr>
          <w:rtl/>
        </w:rPr>
        <w:t>-אלמאלכ דהאמשה (רע"ם):</w:t>
      </w:r>
    </w:p>
    <w:p w14:paraId="65F33FD9" w14:textId="77777777" w:rsidR="00000000" w:rsidRDefault="009B75DB">
      <w:pPr>
        <w:pStyle w:val="a0"/>
        <w:rPr>
          <w:rFonts w:hint="cs"/>
          <w:rtl/>
        </w:rPr>
      </w:pPr>
    </w:p>
    <w:p w14:paraId="3FE54BDD" w14:textId="77777777" w:rsidR="00000000" w:rsidRDefault="009B75DB">
      <w:pPr>
        <w:pStyle w:val="a0"/>
        <w:ind w:firstLine="720"/>
        <w:rPr>
          <w:rFonts w:hint="cs"/>
          <w:rtl/>
        </w:rPr>
      </w:pPr>
      <w:r>
        <w:rPr>
          <w:rFonts w:hint="cs"/>
          <w:rtl/>
        </w:rPr>
        <w:t>- - - על השלום - - -</w:t>
      </w:r>
    </w:p>
    <w:p w14:paraId="5A9C2391" w14:textId="77777777" w:rsidR="00000000" w:rsidRDefault="009B75DB">
      <w:pPr>
        <w:pStyle w:val="a0"/>
        <w:ind w:firstLine="0"/>
        <w:rPr>
          <w:rFonts w:hint="cs"/>
          <w:rtl/>
        </w:rPr>
      </w:pPr>
    </w:p>
    <w:p w14:paraId="330D5A0D" w14:textId="77777777" w:rsidR="00000000" w:rsidRDefault="009B75DB">
      <w:pPr>
        <w:pStyle w:val="-"/>
        <w:rPr>
          <w:rtl/>
        </w:rPr>
      </w:pPr>
      <w:bookmarkStart w:id="365" w:name="FS000000479T24_12_2003_16_02_34C"/>
      <w:bookmarkEnd w:id="365"/>
      <w:r>
        <w:rPr>
          <w:rtl/>
        </w:rPr>
        <w:t>שר החוץ סילבן שלום:</w:t>
      </w:r>
    </w:p>
    <w:p w14:paraId="22447F8A" w14:textId="77777777" w:rsidR="00000000" w:rsidRDefault="009B75DB">
      <w:pPr>
        <w:pStyle w:val="a0"/>
        <w:rPr>
          <w:rtl/>
        </w:rPr>
      </w:pPr>
    </w:p>
    <w:p w14:paraId="38DD8A4E" w14:textId="77777777" w:rsidR="00000000" w:rsidRDefault="009B75DB">
      <w:pPr>
        <w:pStyle w:val="a0"/>
        <w:rPr>
          <w:rFonts w:hint="cs"/>
          <w:rtl/>
        </w:rPr>
      </w:pPr>
      <w:r>
        <w:rPr>
          <w:rFonts w:hint="cs"/>
          <w:rtl/>
        </w:rPr>
        <w:t xml:space="preserve">טוב, ממך אני לא מצפה. ממך אני לא מצפה. </w:t>
      </w:r>
    </w:p>
    <w:p w14:paraId="260F9C84" w14:textId="77777777" w:rsidR="00000000" w:rsidRDefault="009B75DB">
      <w:pPr>
        <w:pStyle w:val="a0"/>
        <w:ind w:firstLine="0"/>
        <w:rPr>
          <w:rFonts w:hint="cs"/>
          <w:rtl/>
        </w:rPr>
      </w:pPr>
    </w:p>
    <w:p w14:paraId="3FF4470D" w14:textId="77777777" w:rsidR="00000000" w:rsidRDefault="009B75DB">
      <w:pPr>
        <w:pStyle w:val="af0"/>
        <w:rPr>
          <w:rtl/>
        </w:rPr>
      </w:pPr>
      <w:r>
        <w:rPr>
          <w:rFonts w:hint="eastAsia"/>
          <w:rtl/>
        </w:rPr>
        <w:t>עבד</w:t>
      </w:r>
      <w:r>
        <w:rPr>
          <w:rtl/>
        </w:rPr>
        <w:t>-אלמאלכ דהאמשה (רע"ם):</w:t>
      </w:r>
    </w:p>
    <w:p w14:paraId="1956820F" w14:textId="77777777" w:rsidR="00000000" w:rsidRDefault="009B75DB">
      <w:pPr>
        <w:pStyle w:val="a0"/>
        <w:rPr>
          <w:rFonts w:hint="cs"/>
          <w:rtl/>
        </w:rPr>
      </w:pPr>
    </w:p>
    <w:p w14:paraId="26C8461A" w14:textId="77777777" w:rsidR="00000000" w:rsidRDefault="009B75DB">
      <w:pPr>
        <w:pStyle w:val="a0"/>
        <w:rPr>
          <w:rFonts w:hint="cs"/>
          <w:rtl/>
        </w:rPr>
      </w:pPr>
      <w:r>
        <w:rPr>
          <w:rFonts w:hint="cs"/>
          <w:rtl/>
        </w:rPr>
        <w:t>למה הגישה הזאת? למה דרך של סניגור וקטיגור?</w:t>
      </w:r>
    </w:p>
    <w:p w14:paraId="6C362650" w14:textId="77777777" w:rsidR="00000000" w:rsidRDefault="009B75DB">
      <w:pPr>
        <w:pStyle w:val="a0"/>
        <w:ind w:firstLine="0"/>
        <w:rPr>
          <w:rFonts w:hint="cs"/>
          <w:rtl/>
        </w:rPr>
      </w:pPr>
    </w:p>
    <w:p w14:paraId="7468C737" w14:textId="77777777" w:rsidR="00000000" w:rsidRDefault="009B75DB">
      <w:pPr>
        <w:pStyle w:val="-"/>
        <w:rPr>
          <w:rtl/>
        </w:rPr>
      </w:pPr>
      <w:bookmarkStart w:id="366" w:name="FS000000479T24_12_2003_16_03_00C"/>
      <w:bookmarkEnd w:id="366"/>
      <w:r>
        <w:rPr>
          <w:rtl/>
        </w:rPr>
        <w:t>שר החוץ סילבן שלום:</w:t>
      </w:r>
    </w:p>
    <w:p w14:paraId="72AF886E" w14:textId="77777777" w:rsidR="00000000" w:rsidRDefault="009B75DB">
      <w:pPr>
        <w:pStyle w:val="a0"/>
        <w:rPr>
          <w:rtl/>
        </w:rPr>
      </w:pPr>
    </w:p>
    <w:p w14:paraId="5311E31D" w14:textId="77777777" w:rsidR="00000000" w:rsidRDefault="009B75DB">
      <w:pPr>
        <w:pStyle w:val="a0"/>
        <w:rPr>
          <w:rFonts w:hint="cs"/>
          <w:rtl/>
        </w:rPr>
      </w:pPr>
      <w:r>
        <w:rPr>
          <w:rFonts w:hint="cs"/>
          <w:rtl/>
        </w:rPr>
        <w:t>אבל ממך אני לא מצפה. אני מצפה ממנו. ממך אני לא מצפה.</w:t>
      </w:r>
      <w:r>
        <w:rPr>
          <w:rFonts w:hint="cs"/>
          <w:rtl/>
        </w:rPr>
        <w:t xml:space="preserve"> ממך זה ברור, זה ידוע. </w:t>
      </w:r>
    </w:p>
    <w:p w14:paraId="7042B2D0" w14:textId="77777777" w:rsidR="00000000" w:rsidRDefault="009B75DB">
      <w:pPr>
        <w:pStyle w:val="a0"/>
        <w:ind w:firstLine="0"/>
        <w:rPr>
          <w:rtl/>
        </w:rPr>
      </w:pPr>
    </w:p>
    <w:p w14:paraId="49D2C940" w14:textId="77777777" w:rsidR="00000000" w:rsidRDefault="009B75DB">
      <w:pPr>
        <w:pStyle w:val="a0"/>
        <w:ind w:firstLine="0"/>
        <w:rPr>
          <w:rFonts w:hint="cs"/>
          <w:rtl/>
        </w:rPr>
      </w:pPr>
    </w:p>
    <w:p w14:paraId="367F8779" w14:textId="77777777" w:rsidR="00000000" w:rsidRDefault="009B75DB">
      <w:pPr>
        <w:pStyle w:val="af0"/>
        <w:rPr>
          <w:rtl/>
        </w:rPr>
      </w:pPr>
      <w:r>
        <w:rPr>
          <w:rFonts w:hint="eastAsia"/>
          <w:rtl/>
        </w:rPr>
        <w:t>ואסל</w:t>
      </w:r>
      <w:r>
        <w:rPr>
          <w:rtl/>
        </w:rPr>
        <w:t xml:space="preserve"> טאהא (בל"ד):</w:t>
      </w:r>
    </w:p>
    <w:p w14:paraId="557D0406" w14:textId="77777777" w:rsidR="00000000" w:rsidRDefault="009B75DB">
      <w:pPr>
        <w:pStyle w:val="a0"/>
        <w:rPr>
          <w:rFonts w:hint="cs"/>
          <w:rtl/>
        </w:rPr>
      </w:pPr>
    </w:p>
    <w:p w14:paraId="38103691" w14:textId="77777777" w:rsidR="00000000" w:rsidRDefault="009B75DB">
      <w:pPr>
        <w:pStyle w:val="a0"/>
        <w:rPr>
          <w:rFonts w:hint="cs"/>
          <w:rtl/>
        </w:rPr>
      </w:pPr>
      <w:r>
        <w:rPr>
          <w:rFonts w:hint="cs"/>
          <w:rtl/>
        </w:rPr>
        <w:t xml:space="preserve">גישתך עוינת. זאת גישה עוינת. </w:t>
      </w:r>
    </w:p>
    <w:p w14:paraId="610A3117" w14:textId="77777777" w:rsidR="00000000" w:rsidRDefault="009B75DB">
      <w:pPr>
        <w:pStyle w:val="a0"/>
        <w:ind w:firstLine="0"/>
        <w:rPr>
          <w:rFonts w:hint="cs"/>
          <w:rtl/>
        </w:rPr>
      </w:pPr>
    </w:p>
    <w:p w14:paraId="5F0A2615" w14:textId="77777777" w:rsidR="00000000" w:rsidRDefault="009B75DB">
      <w:pPr>
        <w:pStyle w:val="-"/>
        <w:rPr>
          <w:rtl/>
        </w:rPr>
      </w:pPr>
      <w:bookmarkStart w:id="367" w:name="FS000000479T24_12_2003_16_03_25C"/>
      <w:bookmarkEnd w:id="367"/>
      <w:r>
        <w:rPr>
          <w:rtl/>
        </w:rPr>
        <w:t>שר החוץ סילבן שלום:</w:t>
      </w:r>
    </w:p>
    <w:p w14:paraId="2363CE98" w14:textId="77777777" w:rsidR="00000000" w:rsidRDefault="009B75DB">
      <w:pPr>
        <w:pStyle w:val="a0"/>
        <w:rPr>
          <w:rtl/>
        </w:rPr>
      </w:pPr>
    </w:p>
    <w:p w14:paraId="46F96453" w14:textId="77777777" w:rsidR="00000000" w:rsidRDefault="009B75DB">
      <w:pPr>
        <w:pStyle w:val="a0"/>
        <w:rPr>
          <w:rFonts w:hint="cs"/>
          <w:rtl/>
        </w:rPr>
      </w:pPr>
      <w:r>
        <w:rPr>
          <w:rFonts w:hint="cs"/>
          <w:rtl/>
        </w:rPr>
        <w:t xml:space="preserve">ממך אני לא מצפה, נו, תן לי להמשיך. </w:t>
      </w:r>
    </w:p>
    <w:p w14:paraId="688AAC73" w14:textId="77777777" w:rsidR="00000000" w:rsidRDefault="009B75DB">
      <w:pPr>
        <w:pStyle w:val="a0"/>
        <w:ind w:firstLine="0"/>
        <w:rPr>
          <w:rFonts w:hint="cs"/>
          <w:rtl/>
        </w:rPr>
      </w:pPr>
    </w:p>
    <w:p w14:paraId="2B06B1FD" w14:textId="77777777" w:rsidR="00000000" w:rsidRDefault="009B75DB">
      <w:pPr>
        <w:pStyle w:val="af1"/>
        <w:rPr>
          <w:rtl/>
        </w:rPr>
      </w:pPr>
      <w:r>
        <w:rPr>
          <w:rtl/>
        </w:rPr>
        <w:t>היו"ר אלי בן-מנחם:</w:t>
      </w:r>
    </w:p>
    <w:p w14:paraId="3AE6F434" w14:textId="77777777" w:rsidR="00000000" w:rsidRDefault="009B75DB">
      <w:pPr>
        <w:pStyle w:val="a0"/>
        <w:rPr>
          <w:rtl/>
        </w:rPr>
      </w:pPr>
    </w:p>
    <w:p w14:paraId="493338B2" w14:textId="77777777" w:rsidR="00000000" w:rsidRDefault="009B75DB">
      <w:pPr>
        <w:pStyle w:val="a0"/>
        <w:rPr>
          <w:rFonts w:hint="cs"/>
          <w:rtl/>
        </w:rPr>
      </w:pPr>
      <w:r>
        <w:rPr>
          <w:rFonts w:hint="cs"/>
          <w:rtl/>
        </w:rPr>
        <w:t>חבר הכנסת דהאמשה. חבר הכנסת דהאמשה. חבר הכנסת טאהא.</w:t>
      </w:r>
    </w:p>
    <w:p w14:paraId="4D12DB48" w14:textId="77777777" w:rsidR="00000000" w:rsidRDefault="009B75DB">
      <w:pPr>
        <w:pStyle w:val="a0"/>
        <w:ind w:firstLine="0"/>
        <w:rPr>
          <w:rFonts w:hint="cs"/>
          <w:rtl/>
        </w:rPr>
      </w:pPr>
    </w:p>
    <w:p w14:paraId="67733218" w14:textId="77777777" w:rsidR="00000000" w:rsidRDefault="009B75DB">
      <w:pPr>
        <w:pStyle w:val="af0"/>
        <w:rPr>
          <w:rtl/>
        </w:rPr>
      </w:pPr>
      <w:r>
        <w:rPr>
          <w:rFonts w:hint="eastAsia"/>
          <w:rtl/>
        </w:rPr>
        <w:t>עבד</w:t>
      </w:r>
      <w:r>
        <w:rPr>
          <w:rtl/>
        </w:rPr>
        <w:t>-אלמאלכ דהאמשה (רע"ם):</w:t>
      </w:r>
    </w:p>
    <w:p w14:paraId="4955B3DC" w14:textId="77777777" w:rsidR="00000000" w:rsidRDefault="009B75DB">
      <w:pPr>
        <w:pStyle w:val="a0"/>
        <w:rPr>
          <w:rFonts w:hint="cs"/>
          <w:rtl/>
        </w:rPr>
      </w:pPr>
    </w:p>
    <w:p w14:paraId="77E1E366" w14:textId="77777777" w:rsidR="00000000" w:rsidRDefault="009B75DB">
      <w:pPr>
        <w:pStyle w:val="a0"/>
        <w:ind w:left="719" w:firstLine="0"/>
        <w:rPr>
          <w:rFonts w:hint="cs"/>
          <w:rtl/>
        </w:rPr>
      </w:pPr>
      <w:r>
        <w:rPr>
          <w:rFonts w:hint="cs"/>
          <w:rtl/>
        </w:rPr>
        <w:t xml:space="preserve">- - - </w:t>
      </w:r>
    </w:p>
    <w:p w14:paraId="2FDDB026" w14:textId="77777777" w:rsidR="00000000" w:rsidRDefault="009B75DB">
      <w:pPr>
        <w:pStyle w:val="a0"/>
        <w:ind w:firstLine="0"/>
        <w:rPr>
          <w:rFonts w:hint="cs"/>
          <w:rtl/>
        </w:rPr>
      </w:pPr>
    </w:p>
    <w:p w14:paraId="66BB7174" w14:textId="77777777" w:rsidR="00000000" w:rsidRDefault="009B75DB">
      <w:pPr>
        <w:pStyle w:val="af0"/>
        <w:rPr>
          <w:rtl/>
        </w:rPr>
      </w:pPr>
      <w:r>
        <w:rPr>
          <w:rFonts w:hint="eastAsia"/>
          <w:rtl/>
        </w:rPr>
        <w:t>עסאם</w:t>
      </w:r>
      <w:r>
        <w:rPr>
          <w:rtl/>
        </w:rPr>
        <w:t xml:space="preserve"> מח'ול (חד</w:t>
      </w:r>
      <w:r>
        <w:rPr>
          <w:rtl/>
        </w:rPr>
        <w:t>"ש-תע"ל):</w:t>
      </w:r>
    </w:p>
    <w:p w14:paraId="3FFC4C34" w14:textId="77777777" w:rsidR="00000000" w:rsidRDefault="009B75DB">
      <w:pPr>
        <w:pStyle w:val="a0"/>
        <w:rPr>
          <w:rFonts w:hint="cs"/>
          <w:rtl/>
        </w:rPr>
      </w:pPr>
    </w:p>
    <w:p w14:paraId="4D04314B" w14:textId="77777777" w:rsidR="00000000" w:rsidRDefault="009B75DB">
      <w:pPr>
        <w:pStyle w:val="a0"/>
        <w:rPr>
          <w:rFonts w:hint="cs"/>
          <w:rtl/>
        </w:rPr>
      </w:pPr>
      <w:r>
        <w:rPr>
          <w:rFonts w:hint="cs"/>
          <w:rtl/>
        </w:rPr>
        <w:t xml:space="preserve">שר החוץ - - - שיצפה. </w:t>
      </w:r>
    </w:p>
    <w:p w14:paraId="34E3F23F" w14:textId="77777777" w:rsidR="00000000" w:rsidRDefault="009B75DB">
      <w:pPr>
        <w:pStyle w:val="a0"/>
        <w:ind w:firstLine="0"/>
        <w:rPr>
          <w:rFonts w:hint="cs"/>
          <w:rtl/>
        </w:rPr>
      </w:pPr>
    </w:p>
    <w:p w14:paraId="27D13939" w14:textId="77777777" w:rsidR="00000000" w:rsidRDefault="009B75DB">
      <w:pPr>
        <w:pStyle w:val="af1"/>
        <w:rPr>
          <w:rtl/>
        </w:rPr>
      </w:pPr>
      <w:r>
        <w:rPr>
          <w:rtl/>
        </w:rPr>
        <w:t>היו"ר אלי בן-מנחם:</w:t>
      </w:r>
    </w:p>
    <w:p w14:paraId="208D0D7C" w14:textId="77777777" w:rsidR="00000000" w:rsidRDefault="009B75DB">
      <w:pPr>
        <w:pStyle w:val="a0"/>
        <w:rPr>
          <w:rtl/>
        </w:rPr>
      </w:pPr>
    </w:p>
    <w:p w14:paraId="5E4B165A" w14:textId="77777777" w:rsidR="00000000" w:rsidRDefault="009B75DB">
      <w:pPr>
        <w:pStyle w:val="a0"/>
        <w:rPr>
          <w:rFonts w:hint="cs"/>
          <w:rtl/>
        </w:rPr>
      </w:pPr>
      <w:r>
        <w:rPr>
          <w:rFonts w:hint="cs"/>
          <w:rtl/>
        </w:rPr>
        <w:t xml:space="preserve">חבר הכנסת מח'ול, אמרתי לך שאאפשר לך לשאול שאלה כשהוא יסיים. </w:t>
      </w:r>
    </w:p>
    <w:p w14:paraId="01A55F67" w14:textId="77777777" w:rsidR="00000000" w:rsidRDefault="009B75DB">
      <w:pPr>
        <w:pStyle w:val="a0"/>
        <w:ind w:firstLine="0"/>
        <w:rPr>
          <w:rFonts w:hint="cs"/>
          <w:rtl/>
        </w:rPr>
      </w:pPr>
    </w:p>
    <w:p w14:paraId="4049AAB0" w14:textId="77777777" w:rsidR="00000000" w:rsidRDefault="009B75DB">
      <w:pPr>
        <w:pStyle w:val="-"/>
        <w:rPr>
          <w:rtl/>
        </w:rPr>
      </w:pPr>
      <w:bookmarkStart w:id="368" w:name="FS000000479T24_12_2003_16_05_13C"/>
      <w:bookmarkEnd w:id="368"/>
      <w:r>
        <w:rPr>
          <w:rtl/>
        </w:rPr>
        <w:t>שר החוץ סילבן שלום:</w:t>
      </w:r>
    </w:p>
    <w:p w14:paraId="65260B96" w14:textId="77777777" w:rsidR="00000000" w:rsidRDefault="009B75DB">
      <w:pPr>
        <w:pStyle w:val="a0"/>
        <w:rPr>
          <w:rtl/>
        </w:rPr>
      </w:pPr>
    </w:p>
    <w:p w14:paraId="7F976323" w14:textId="77777777" w:rsidR="00000000" w:rsidRDefault="009B75DB">
      <w:pPr>
        <w:pStyle w:val="a0"/>
        <w:rPr>
          <w:rFonts w:hint="cs"/>
          <w:rtl/>
        </w:rPr>
      </w:pPr>
      <w:r>
        <w:rPr>
          <w:rFonts w:hint="cs"/>
          <w:rtl/>
        </w:rPr>
        <w:t>חבר הכנסת מח'ול, לך לא אמרתי את זה, אז למה אתה רוצה שאני אגיד גם לך? לך לא אמרתי. הוא שאל אותי בהערת ביניים, שלא היתה א</w:t>
      </w:r>
      <w:r>
        <w:rPr>
          <w:rFonts w:hint="cs"/>
          <w:rtl/>
        </w:rPr>
        <w:t xml:space="preserve">מורה להיות, אבל היושב-ראש אפשר לו, אז אפשרתי; הוא אמר את מה שאמר. אנחנו אמרנו, כבר חודשיים, מהרגע שהוא נכנס לתפקידו, שאנחנו מוכנים לקיים את הפגישה אתו. מאז, שיחות הלוך ושוב. </w:t>
      </w:r>
    </w:p>
    <w:p w14:paraId="6DC33A43" w14:textId="77777777" w:rsidR="00000000" w:rsidRDefault="009B75DB">
      <w:pPr>
        <w:pStyle w:val="a0"/>
        <w:rPr>
          <w:rFonts w:hint="cs"/>
          <w:rtl/>
        </w:rPr>
      </w:pPr>
    </w:p>
    <w:p w14:paraId="759F029D" w14:textId="77777777" w:rsidR="00000000" w:rsidRDefault="009B75DB">
      <w:pPr>
        <w:pStyle w:val="a0"/>
        <w:rPr>
          <w:rFonts w:hint="cs"/>
          <w:rtl/>
        </w:rPr>
      </w:pPr>
      <w:r>
        <w:rPr>
          <w:rFonts w:hint="cs"/>
          <w:rtl/>
        </w:rPr>
        <w:t>אין ספק שצריך להכין את הפגישה, שתהיה פגישה מוצלחת ופגישה טובה. כך צריך לעשות. כל</w:t>
      </w:r>
      <w:r>
        <w:rPr>
          <w:rFonts w:hint="cs"/>
          <w:rtl/>
        </w:rPr>
        <w:t xml:space="preserve"> פגישה מדינית מכינים מראש. אלה לא דברים שבאים פתאום סתם, ושום דבר לא מוכן מראש. הדברים מוכנים, עובדים עליהם, הדברים האלה מעובדים במשך זמן רב. אבל כמה זמן? אלא אם יש סיבה אחרת. ולכן, אנחנו מוכנים לנהל משא-ומתן מחודש עם הפלסטינים, מוכנים לעשות זאת, אבל כמו ש</w:t>
      </w:r>
      <w:r>
        <w:rPr>
          <w:rFonts w:hint="cs"/>
          <w:rtl/>
        </w:rPr>
        <w:t>אומר הפתגם האמריקני, צריכים שניים לטנגו.</w:t>
      </w:r>
    </w:p>
    <w:p w14:paraId="70343EFD" w14:textId="77777777" w:rsidR="00000000" w:rsidRDefault="009B75DB">
      <w:pPr>
        <w:pStyle w:val="a0"/>
        <w:rPr>
          <w:rFonts w:hint="cs"/>
          <w:rtl/>
        </w:rPr>
      </w:pPr>
    </w:p>
    <w:p w14:paraId="1F6156CA" w14:textId="77777777" w:rsidR="00000000" w:rsidRDefault="009B75DB">
      <w:pPr>
        <w:pStyle w:val="a0"/>
        <w:rPr>
          <w:rFonts w:hint="cs"/>
          <w:rtl/>
        </w:rPr>
      </w:pPr>
      <w:r>
        <w:rPr>
          <w:rFonts w:hint="cs"/>
          <w:rtl/>
        </w:rPr>
        <w:t>במצב הזה אנחנו סבורים שלמצרים יכולת לתרום לתהליך המדיני, יכולת לתרום, על-ידי הבאת הפלסטינים לשולחן המשא-ומתן. אבל, כדי למלא תפקיד יותר פעיל, כמובן עליה, על מצרים, לפעול לשיפור היחסים בין ישראל לבין מצרים ולחיזוק הד</w:t>
      </w:r>
      <w:r>
        <w:rPr>
          <w:rFonts w:hint="cs"/>
          <w:rtl/>
        </w:rPr>
        <w:t>יאלוג הכן והרצוף בין שתי המדינות. על כן, בשיחותי האחרונות עם השר המצרי העליתי בפניו את הצורך להביא לשחרורו של עזאם עזאם, להחזיר את השגריר המצרי לתל-אביב, לאפשר לשגרירנו בקהיר ולצוותו נגישות למוקדי הכוח המצריים, להרחיב את קשרי הכלכלה ולחדש את שיתוף הפעולה ה</w:t>
      </w:r>
      <w:r>
        <w:rPr>
          <w:rFonts w:hint="cs"/>
          <w:rtl/>
        </w:rPr>
        <w:t xml:space="preserve">חקלאי. </w:t>
      </w:r>
    </w:p>
    <w:p w14:paraId="744B45FE" w14:textId="77777777" w:rsidR="00000000" w:rsidRDefault="009B75DB">
      <w:pPr>
        <w:pStyle w:val="a0"/>
        <w:ind w:firstLine="0"/>
        <w:rPr>
          <w:rFonts w:hint="cs"/>
          <w:rtl/>
        </w:rPr>
      </w:pPr>
    </w:p>
    <w:p w14:paraId="06C90D79" w14:textId="77777777" w:rsidR="00000000" w:rsidRDefault="009B75DB">
      <w:pPr>
        <w:pStyle w:val="a0"/>
        <w:rPr>
          <w:rFonts w:hint="cs"/>
          <w:rtl/>
        </w:rPr>
      </w:pPr>
      <w:r>
        <w:rPr>
          <w:rFonts w:hint="cs"/>
          <w:rtl/>
        </w:rPr>
        <w:t>אני יכול לומר לכם, שגם בפגישה עם שר החוץ מאהר, וגם בפגישה עם נשיא מצרים מובארק, הם הביעו נכונות מלאה לתרום להעמקת הקשרים בין ישראל לבין מצרים. ואכן, יש כבר תוצאות בשטח. אני מאוד מקווה שהדברים האלה אכן יתרחשו. על מנת לקדם נושאים אלה בכוונתי לממש את</w:t>
      </w:r>
      <w:r>
        <w:rPr>
          <w:rFonts w:hint="cs"/>
          <w:rtl/>
        </w:rPr>
        <w:t xml:space="preserve"> ההזמנה שקיבלתי ולצאת לביקור בקהיר על מנת להעמיק את שיתוף הפעולה בתחום המדיני, אך גם ליצוק תכנים ביחסים בין שתי המדינות. </w:t>
      </w:r>
    </w:p>
    <w:p w14:paraId="6A169985" w14:textId="77777777" w:rsidR="00000000" w:rsidRDefault="009B75DB">
      <w:pPr>
        <w:pStyle w:val="a0"/>
        <w:rPr>
          <w:rFonts w:hint="cs"/>
          <w:rtl/>
        </w:rPr>
      </w:pPr>
    </w:p>
    <w:p w14:paraId="000C76DC" w14:textId="77777777" w:rsidR="00000000" w:rsidRDefault="009B75DB">
      <w:pPr>
        <w:pStyle w:val="a0"/>
        <w:rPr>
          <w:rFonts w:hint="cs"/>
          <w:rtl/>
        </w:rPr>
      </w:pPr>
      <w:r>
        <w:rPr>
          <w:rFonts w:hint="cs"/>
          <w:rtl/>
        </w:rPr>
        <w:t>בנושא עזאם עזאם, ברצוני להדגיש שאנו מאמינים, לאור ניסיון העבר, שניתן יהיה לקדם את עניינו, במקביל לשיפור היחסים עם מצרים, ולא על-ידי ה</w:t>
      </w:r>
      <w:r>
        <w:rPr>
          <w:rFonts w:hint="cs"/>
          <w:rtl/>
        </w:rPr>
        <w:t xml:space="preserve">תניית שיפור היחסים בשחרורו. </w:t>
      </w:r>
    </w:p>
    <w:p w14:paraId="79388CD7" w14:textId="77777777" w:rsidR="00000000" w:rsidRDefault="009B75DB">
      <w:pPr>
        <w:pStyle w:val="a0"/>
        <w:rPr>
          <w:rFonts w:hint="cs"/>
          <w:rtl/>
        </w:rPr>
      </w:pPr>
    </w:p>
    <w:p w14:paraId="098019C8" w14:textId="77777777" w:rsidR="00000000" w:rsidRDefault="009B75DB">
      <w:pPr>
        <w:pStyle w:val="a0"/>
        <w:rPr>
          <w:rFonts w:hint="cs"/>
          <w:rtl/>
        </w:rPr>
      </w:pPr>
      <w:r>
        <w:rPr>
          <w:rFonts w:hint="cs"/>
          <w:rtl/>
        </w:rPr>
        <w:t>אני פועל לקידום היחסים עם הערבים. אני מאמין שזה דבר נכון. במשך שנים יש רצון ישראלי לקיים מפגשים עם מדינות ערב. אין ספק שבשנים האחרונות זה לא קרה. אבל יש גם אפשרות, וזה אני אומר לישראלים כולם, להגיע לשלום עם מדינות ערב. לאחר שה</w:t>
      </w:r>
      <w:r>
        <w:rPr>
          <w:rFonts w:hint="cs"/>
          <w:rtl/>
        </w:rPr>
        <w:t>יו שתי מלחמות עולם באירופה, לאחר שנהרגו עשרות מיליונים של אנשים, הצליחו באירופה להגיע לא רק ליחסים דיפלומטיים, אלא עכשיו אפילו לאירופה אחת, מלאה, מאוחדת, אירופה ללא גבולות, עם מטבע כמעט אחיד, עם 450 מיליון תושבים. גוף ענק, לאחר תקופה כה ארוכה של קורבנות ומ</w:t>
      </w:r>
      <w:r>
        <w:rPr>
          <w:rFonts w:hint="cs"/>
          <w:rtl/>
        </w:rPr>
        <w:t>לחמות. ולנו, עם חלק גדול ממדינות ערב אין שום מחלוקת. איזו מחלוקת יש לנו עם מדינות צפון-אפריקה? על גבולות? לא. נושאים כלכליים? לא. איזו מחלוקת יש לנו עם מדינות המפרץ? וגם עם המדינות השכנות לנו, עם מצרים וירדן יש לנו הסכמי שלום. כך שעם שאר הגובלים בנו, אם הפ</w:t>
      </w:r>
      <w:r>
        <w:rPr>
          <w:rFonts w:hint="cs"/>
          <w:rtl/>
        </w:rPr>
        <w:t xml:space="preserve">לסטינים ואם הסורים והלבנונים, אנחנו רוצים להגיע לשלום. </w:t>
      </w:r>
    </w:p>
    <w:p w14:paraId="1269D0B8" w14:textId="77777777" w:rsidR="00000000" w:rsidRDefault="009B75DB">
      <w:pPr>
        <w:pStyle w:val="a0"/>
        <w:rPr>
          <w:rFonts w:hint="cs"/>
          <w:rtl/>
        </w:rPr>
      </w:pPr>
    </w:p>
    <w:p w14:paraId="0078EC21" w14:textId="77777777" w:rsidR="00000000" w:rsidRDefault="009B75DB">
      <w:pPr>
        <w:pStyle w:val="a0"/>
        <w:rPr>
          <w:rFonts w:hint="cs"/>
          <w:rtl/>
        </w:rPr>
      </w:pPr>
      <w:r>
        <w:rPr>
          <w:rFonts w:hint="cs"/>
          <w:rtl/>
        </w:rPr>
        <w:t>עם הפלסטינים היינו רוצים לקדם ולחדש את השיחות בהקדם. לגבי סוריה, אין ספק שהודעתו האחרונה של נשיא סוריה, שרצונו בשלום, היא אכן התפתחות חיובית ומעניינת. יהיו כאלה שיגידו, ויש לכך אומנם סבירות גבוהה, שה</w:t>
      </w:r>
      <w:r>
        <w:rPr>
          <w:rFonts w:hint="cs"/>
          <w:rtl/>
        </w:rPr>
        <w:t>ריאיון של הנשיא הסורי ל"ניו-יורק טיימס" ניתן כתוצאה מלחץ כבד שהופעל מצד ארצות-הברית ומצד הקונגרס לקראת חקיקת אותו חוק שנקרא חוק האחריות הסורית. אבל גם אם הסיבות הן אלה, צריך כמובן לבחון את הדברים בצורה רצינית. ואם אכן נעשה זאת ונחזור לשולחן המשא-ומתן ללא ת</w:t>
      </w:r>
      <w:r>
        <w:rPr>
          <w:rFonts w:hint="cs"/>
          <w:rtl/>
        </w:rPr>
        <w:t xml:space="preserve">נאים מוקדמים, הנושא הראשון שיעלה על סדר-היום הוא הסיוע הסורי המקיף שניתן לכל גורמי הטרור הפלסטיניים והלבנוניים ב"חיזבאללה", אותו סיוע שניתן על-ידי סוריה ועל-ידי אירן. </w:t>
      </w:r>
    </w:p>
    <w:p w14:paraId="3A0753D4" w14:textId="77777777" w:rsidR="00000000" w:rsidRDefault="009B75DB">
      <w:pPr>
        <w:pStyle w:val="a0"/>
        <w:rPr>
          <w:rFonts w:hint="cs"/>
          <w:rtl/>
        </w:rPr>
      </w:pPr>
    </w:p>
    <w:p w14:paraId="4627BB71" w14:textId="77777777" w:rsidR="00000000" w:rsidRDefault="009B75DB">
      <w:pPr>
        <w:pStyle w:val="a0"/>
        <w:rPr>
          <w:rFonts w:hint="cs"/>
          <w:rtl/>
        </w:rPr>
      </w:pPr>
      <w:r>
        <w:rPr>
          <w:rFonts w:hint="cs"/>
          <w:rtl/>
        </w:rPr>
        <w:t xml:space="preserve">אנחנו רוצים בשלום. קודם דיבר פה חבר הכנסת פרוש על הצורך לשמור על האחדות. הוא הביא אותי </w:t>
      </w:r>
      <w:r>
        <w:rPr>
          <w:rFonts w:hint="cs"/>
          <w:rtl/>
        </w:rPr>
        <w:t xml:space="preserve">לומר לסיום  איזה דבר תורה.  </w:t>
      </w:r>
    </w:p>
    <w:p w14:paraId="7D4EB1AB" w14:textId="77777777" w:rsidR="00000000" w:rsidRDefault="009B75DB">
      <w:pPr>
        <w:pStyle w:val="af1"/>
        <w:rPr>
          <w:rtl/>
        </w:rPr>
      </w:pPr>
    </w:p>
    <w:p w14:paraId="4F02E23C" w14:textId="77777777" w:rsidR="00000000" w:rsidRDefault="009B75DB">
      <w:pPr>
        <w:pStyle w:val="af1"/>
        <w:rPr>
          <w:rtl/>
        </w:rPr>
      </w:pPr>
      <w:r>
        <w:rPr>
          <w:rtl/>
        </w:rPr>
        <w:t>היו"ר אלי בן-מנחם:</w:t>
      </w:r>
    </w:p>
    <w:p w14:paraId="3CADEE0A" w14:textId="77777777" w:rsidR="00000000" w:rsidRDefault="009B75DB">
      <w:pPr>
        <w:pStyle w:val="a0"/>
        <w:rPr>
          <w:rtl/>
        </w:rPr>
      </w:pPr>
    </w:p>
    <w:p w14:paraId="7791D217" w14:textId="77777777" w:rsidR="00000000" w:rsidRDefault="009B75DB">
      <w:pPr>
        <w:pStyle w:val="a0"/>
        <w:rPr>
          <w:rFonts w:hint="cs"/>
          <w:rtl/>
        </w:rPr>
      </w:pPr>
      <w:r>
        <w:rPr>
          <w:rFonts w:hint="cs"/>
          <w:rtl/>
        </w:rPr>
        <w:t>שכשאתה מסיים, אני רוצה לאפשר למח'ול לשאול שאלה.</w:t>
      </w:r>
    </w:p>
    <w:p w14:paraId="3035C21B" w14:textId="77777777" w:rsidR="00000000" w:rsidRDefault="009B75DB">
      <w:pPr>
        <w:pStyle w:val="a0"/>
        <w:rPr>
          <w:rFonts w:hint="cs"/>
          <w:rtl/>
        </w:rPr>
      </w:pPr>
    </w:p>
    <w:p w14:paraId="19644221" w14:textId="77777777" w:rsidR="00000000" w:rsidRDefault="009B75DB">
      <w:pPr>
        <w:pStyle w:val="-"/>
        <w:rPr>
          <w:rtl/>
        </w:rPr>
      </w:pPr>
      <w:bookmarkStart w:id="369" w:name="FS000000479T24_12_2003_15_25_23"/>
      <w:bookmarkStart w:id="370" w:name="FS000000479T24_12_2003_15_35_58"/>
      <w:bookmarkStart w:id="371" w:name="FS000000479T24_12_2003_15_36_09"/>
      <w:bookmarkEnd w:id="369"/>
      <w:bookmarkEnd w:id="370"/>
      <w:bookmarkEnd w:id="371"/>
      <w:r>
        <w:rPr>
          <w:rFonts w:hint="eastAsia"/>
          <w:rtl/>
        </w:rPr>
        <w:t>שר</w:t>
      </w:r>
      <w:r>
        <w:rPr>
          <w:rtl/>
        </w:rPr>
        <w:t xml:space="preserve"> החוץ סילבן שלום:</w:t>
      </w:r>
    </w:p>
    <w:p w14:paraId="3649A7EF" w14:textId="77777777" w:rsidR="00000000" w:rsidRDefault="009B75DB">
      <w:pPr>
        <w:pStyle w:val="a0"/>
        <w:rPr>
          <w:rFonts w:hint="cs"/>
          <w:rtl/>
        </w:rPr>
      </w:pPr>
    </w:p>
    <w:p w14:paraId="42BC3B4A" w14:textId="77777777" w:rsidR="00000000" w:rsidRDefault="009B75DB">
      <w:pPr>
        <w:pStyle w:val="a0"/>
        <w:rPr>
          <w:rFonts w:hint="cs"/>
          <w:rtl/>
        </w:rPr>
      </w:pPr>
      <w:r>
        <w:rPr>
          <w:rFonts w:hint="cs"/>
          <w:rtl/>
        </w:rPr>
        <w:t>משפט אחד של דבר תורה. בימים אלה - וזה לחבר הכנסת יצחק כהן - אנחנו חוגגים את חג החנוכה. בחנוכה יש גם המלה חן, גם המלה חינוך, אבל זה חינוך</w:t>
      </w:r>
      <w:r>
        <w:rPr>
          <w:rFonts w:hint="cs"/>
          <w:rtl/>
        </w:rPr>
        <w:t xml:space="preserve"> לדבר השם. ודווקא החג הזה הוא אחד החגים הפופולריים ביותר בעם היהודי. וזאת למה? כיוון שכשאתה רוצה לחבב את היהדות על היהודים, הרבה יותר קשה לעשות זאת דרך שמירת תורה ומצוות, דרך האיסורים של שבת, של כשרות, דרך הצום ביום כיפור ובתשעה באב. בדרך הזאת החינוך לדבר </w:t>
      </w:r>
      <w:r>
        <w:rPr>
          <w:rFonts w:hint="cs"/>
          <w:rtl/>
        </w:rPr>
        <w:t xml:space="preserve">השם הוא הרבה הרבה יותר קל. ולמה אני אומר את הדבר הזה? כי היו כאלה, כבר אז, בזמן המכבים, שהבינו שכדי להגיע לעצמאות, כדי להגיע לחינוך לדבר השם, חייבים להיות נחושים, חייבים להיות מתמידים ולהיות סבלנים כדי להגיע לאותו שלום וביטחון. אבל אנחנו בזמן הזה, אין לנו </w:t>
      </w:r>
      <w:r>
        <w:rPr>
          <w:rFonts w:hint="cs"/>
          <w:rtl/>
        </w:rPr>
        <w:t xml:space="preserve">הרבה סבלנות. כל אחד רוצה לרוץ לעבר מחוזות אחרים. אנחנו חייבים להיות מאוחדים מול כל אחד מהנושאים שעומדים בפנינו. והאחדות הזאת היא גם פועל יוצא של פרשת השבוע. </w:t>
      </w:r>
    </w:p>
    <w:p w14:paraId="4A3B59F4" w14:textId="77777777" w:rsidR="00000000" w:rsidRDefault="009B75DB">
      <w:pPr>
        <w:pStyle w:val="a0"/>
        <w:rPr>
          <w:rFonts w:hint="cs"/>
          <w:rtl/>
        </w:rPr>
      </w:pPr>
    </w:p>
    <w:p w14:paraId="61F6B7D6" w14:textId="77777777" w:rsidR="00000000" w:rsidRDefault="009B75DB">
      <w:pPr>
        <w:pStyle w:val="a0"/>
        <w:rPr>
          <w:rFonts w:hint="cs"/>
          <w:rtl/>
        </w:rPr>
      </w:pPr>
      <w:r>
        <w:rPr>
          <w:rFonts w:hint="cs"/>
          <w:rtl/>
        </w:rPr>
        <w:t>פרשת השבוע, אתה יודע, חבר הכנסת יצחק כהן, פרשת וישב, הפסוק הראשון בה אומר: וישב יעקב בארץ אביו אר</w:t>
      </w:r>
      <w:r>
        <w:rPr>
          <w:rFonts w:hint="cs"/>
          <w:rtl/>
        </w:rPr>
        <w:t xml:space="preserve">ץ מגורי כנען. ושם נאמר על יוסף שהוא חולם חלומות. וחולם החלומות הזה חלם שהשמש, הירח ו-11 הכוכבים משתחווים בפניו. אביו, אמו ואחיו. לא אהבו אותו, קינאו בו, מכרו אותו לאורחת ישמעאלים, ואורחת הישמעאלים הביאה אותו למצרים. כך שבגלל הסכסוך הפנימי נאלצנו להיות 210 </w:t>
      </w:r>
      <w:r>
        <w:rPr>
          <w:rFonts w:hint="cs"/>
          <w:rtl/>
        </w:rPr>
        <w:t xml:space="preserve">שנים עבדים לפרעה במצרים, ולאחר מכן 40 שנה במדבר. אבל מה זה יוסף? אתם יודעים? </w:t>
      </w:r>
    </w:p>
    <w:p w14:paraId="50F7708C" w14:textId="77777777" w:rsidR="00000000" w:rsidRDefault="009B75DB">
      <w:pPr>
        <w:pStyle w:val="a0"/>
        <w:rPr>
          <w:rFonts w:hint="cs"/>
          <w:rtl/>
        </w:rPr>
      </w:pPr>
    </w:p>
    <w:p w14:paraId="3FA5829A" w14:textId="77777777" w:rsidR="00000000" w:rsidRDefault="009B75DB">
      <w:pPr>
        <w:pStyle w:val="af0"/>
        <w:rPr>
          <w:rtl/>
        </w:rPr>
      </w:pPr>
      <w:r>
        <w:rPr>
          <w:rFonts w:hint="eastAsia"/>
          <w:rtl/>
        </w:rPr>
        <w:t>אחמד</w:t>
      </w:r>
      <w:r>
        <w:rPr>
          <w:rtl/>
        </w:rPr>
        <w:t xml:space="preserve"> טיבי (חד"ש-תע"ל):</w:t>
      </w:r>
    </w:p>
    <w:p w14:paraId="4B901C52" w14:textId="77777777" w:rsidR="00000000" w:rsidRDefault="009B75DB">
      <w:pPr>
        <w:pStyle w:val="a0"/>
        <w:rPr>
          <w:rFonts w:hint="cs"/>
          <w:rtl/>
        </w:rPr>
      </w:pPr>
    </w:p>
    <w:p w14:paraId="729B4F7A" w14:textId="77777777" w:rsidR="00000000" w:rsidRDefault="009B75DB">
      <w:pPr>
        <w:pStyle w:val="a0"/>
        <w:rPr>
          <w:rFonts w:hint="cs"/>
          <w:rtl/>
        </w:rPr>
      </w:pPr>
      <w:r>
        <w:rPr>
          <w:rFonts w:hint="cs"/>
          <w:rtl/>
        </w:rPr>
        <w:t>- - -</w:t>
      </w:r>
    </w:p>
    <w:p w14:paraId="4B44E56B" w14:textId="77777777" w:rsidR="00000000" w:rsidRDefault="009B75DB">
      <w:pPr>
        <w:pStyle w:val="a0"/>
        <w:rPr>
          <w:rFonts w:hint="cs"/>
          <w:rtl/>
        </w:rPr>
      </w:pPr>
    </w:p>
    <w:p w14:paraId="2D221B81" w14:textId="77777777" w:rsidR="00000000" w:rsidRDefault="009B75DB">
      <w:pPr>
        <w:pStyle w:val="af1"/>
        <w:rPr>
          <w:rtl/>
        </w:rPr>
      </w:pPr>
      <w:r>
        <w:rPr>
          <w:rtl/>
        </w:rPr>
        <w:t>היו"ר אלי בן-מנחם:</w:t>
      </w:r>
    </w:p>
    <w:p w14:paraId="1085F158" w14:textId="77777777" w:rsidR="00000000" w:rsidRDefault="009B75DB">
      <w:pPr>
        <w:pStyle w:val="a0"/>
        <w:rPr>
          <w:rtl/>
        </w:rPr>
      </w:pPr>
    </w:p>
    <w:p w14:paraId="7D886966" w14:textId="77777777" w:rsidR="00000000" w:rsidRDefault="009B75DB">
      <w:pPr>
        <w:pStyle w:val="a0"/>
        <w:rPr>
          <w:rFonts w:hint="cs"/>
          <w:rtl/>
        </w:rPr>
      </w:pPr>
      <w:r>
        <w:rPr>
          <w:rFonts w:hint="cs"/>
          <w:rtl/>
        </w:rPr>
        <w:t xml:space="preserve">חבר הכנסת טיבי, הוא כבר דיבר הרבה מעבר לזמן, והיום חג וצריכים לסיים בשעה מסוימת, אז אני מבקש. </w:t>
      </w:r>
    </w:p>
    <w:p w14:paraId="7540633D" w14:textId="77777777" w:rsidR="00000000" w:rsidRDefault="009B75DB">
      <w:pPr>
        <w:pStyle w:val="a0"/>
        <w:rPr>
          <w:rFonts w:hint="cs"/>
          <w:rtl/>
        </w:rPr>
      </w:pPr>
    </w:p>
    <w:p w14:paraId="422C1EA9" w14:textId="77777777" w:rsidR="00000000" w:rsidRDefault="009B75DB">
      <w:pPr>
        <w:pStyle w:val="-"/>
        <w:rPr>
          <w:rtl/>
        </w:rPr>
      </w:pPr>
      <w:bookmarkStart w:id="372" w:name="FS000000479T24_12_2003_15_27_29C"/>
      <w:bookmarkStart w:id="373" w:name="FS000000479T24_12_2003_15_36_25C"/>
      <w:bookmarkEnd w:id="372"/>
      <w:bookmarkEnd w:id="373"/>
      <w:r>
        <w:rPr>
          <w:rFonts w:hint="eastAsia"/>
          <w:rtl/>
        </w:rPr>
        <w:t>שר</w:t>
      </w:r>
      <w:r>
        <w:rPr>
          <w:rtl/>
        </w:rPr>
        <w:t xml:space="preserve"> החוץ סילבן שלום:</w:t>
      </w:r>
    </w:p>
    <w:p w14:paraId="31A10AD8" w14:textId="77777777" w:rsidR="00000000" w:rsidRDefault="009B75DB">
      <w:pPr>
        <w:pStyle w:val="a0"/>
        <w:rPr>
          <w:rFonts w:hint="cs"/>
          <w:rtl/>
        </w:rPr>
      </w:pPr>
    </w:p>
    <w:p w14:paraId="0A29C4F5" w14:textId="77777777" w:rsidR="00000000" w:rsidRDefault="009B75DB">
      <w:pPr>
        <w:pStyle w:val="a0"/>
        <w:rPr>
          <w:rFonts w:hint="cs"/>
          <w:rtl/>
        </w:rPr>
      </w:pPr>
      <w:r>
        <w:rPr>
          <w:rFonts w:hint="cs"/>
          <w:rtl/>
        </w:rPr>
        <w:t xml:space="preserve">יוסף, אם </w:t>
      </w:r>
      <w:r>
        <w:rPr>
          <w:rFonts w:hint="cs"/>
          <w:rtl/>
        </w:rPr>
        <w:t xml:space="preserve">תחליפו את סדר האותיות, תמצאו שזה גם פיוס, כי בלי פיוס אין לנו עם ישראל. ומי שמאמין גם בגימטריה, בלי פיוס אין ציון, כי שניהם אותו דבר, זה במקרה 156. אבל תדעו דבר אחד, האחדות הפנימית היא חשובה. ולכן, חבר הכנסת פרוש היה כאן, הוא מדבר </w:t>
      </w:r>
      <w:r>
        <w:rPr>
          <w:rtl/>
        </w:rPr>
        <w:t>–</w:t>
      </w:r>
      <w:r>
        <w:rPr>
          <w:rFonts w:hint="cs"/>
          <w:rtl/>
        </w:rPr>
        <w:t xml:space="preserve"> הרבה פעמים הוא צריך לדע</w:t>
      </w:r>
      <w:r>
        <w:rPr>
          <w:rFonts w:hint="cs"/>
          <w:rtl/>
        </w:rPr>
        <w:t>ת  שצריכים אחדות פנימית לא רק בכיוון של יותר תורה ומצוות, שמבחינתי זה תמיד דבר חשוב, אלא אחדות פנימית זה להסכים על המכנה המשותף הרחב ביותר, ולא לנסות להקצין לכיוון שאתה מאמין בו. לכן, אם נפעל כולנו לאחדות פנימית, לגישור על פערים, אם בין יהודים, חילונים ודת</w:t>
      </w:r>
      <w:r>
        <w:rPr>
          <w:rFonts w:hint="cs"/>
          <w:rtl/>
        </w:rPr>
        <w:t xml:space="preserve">יים, אם בין עולים לוותיקים, בין יהודים לבין ערבים, נהיה כולנו מאוחדים, גם נצליח. </w:t>
      </w:r>
    </w:p>
    <w:p w14:paraId="7F759F3A" w14:textId="77777777" w:rsidR="00000000" w:rsidRDefault="009B75DB">
      <w:pPr>
        <w:pStyle w:val="a0"/>
        <w:rPr>
          <w:rFonts w:hint="cs"/>
          <w:rtl/>
        </w:rPr>
      </w:pPr>
    </w:p>
    <w:p w14:paraId="5E6A6510" w14:textId="77777777" w:rsidR="00000000" w:rsidRDefault="009B75DB">
      <w:pPr>
        <w:pStyle w:val="af1"/>
        <w:rPr>
          <w:rtl/>
        </w:rPr>
      </w:pPr>
      <w:r>
        <w:rPr>
          <w:rtl/>
        </w:rPr>
        <w:t>היו"ר אלי בן-מנחם:</w:t>
      </w:r>
    </w:p>
    <w:p w14:paraId="32B3ED5B" w14:textId="77777777" w:rsidR="00000000" w:rsidRDefault="009B75DB">
      <w:pPr>
        <w:pStyle w:val="a0"/>
        <w:rPr>
          <w:rtl/>
        </w:rPr>
      </w:pPr>
    </w:p>
    <w:p w14:paraId="3BA58E08" w14:textId="77777777" w:rsidR="00000000" w:rsidRDefault="009B75DB">
      <w:pPr>
        <w:pStyle w:val="a0"/>
        <w:rPr>
          <w:rFonts w:hint="cs"/>
          <w:rtl/>
        </w:rPr>
      </w:pPr>
      <w:r>
        <w:rPr>
          <w:rFonts w:hint="cs"/>
          <w:rtl/>
        </w:rPr>
        <w:t xml:space="preserve">אפשרתי לחבר הכנסת מח'ול - תשאל את השאלה שלך בקצרה. </w:t>
      </w:r>
    </w:p>
    <w:p w14:paraId="594697CE" w14:textId="77777777" w:rsidR="00000000" w:rsidRDefault="009B75DB">
      <w:pPr>
        <w:pStyle w:val="a0"/>
        <w:rPr>
          <w:rFonts w:hint="cs"/>
          <w:rtl/>
        </w:rPr>
      </w:pPr>
    </w:p>
    <w:p w14:paraId="043A9DF2" w14:textId="77777777" w:rsidR="00000000" w:rsidRDefault="009B75DB">
      <w:pPr>
        <w:pStyle w:val="af0"/>
        <w:rPr>
          <w:rtl/>
        </w:rPr>
      </w:pPr>
      <w:r>
        <w:rPr>
          <w:rFonts w:hint="eastAsia"/>
          <w:rtl/>
        </w:rPr>
        <w:t>עסאם</w:t>
      </w:r>
      <w:r>
        <w:rPr>
          <w:rtl/>
        </w:rPr>
        <w:t xml:space="preserve"> מח'ול (חד"ש-תע"ל):</w:t>
      </w:r>
    </w:p>
    <w:p w14:paraId="57C9F3CD" w14:textId="77777777" w:rsidR="00000000" w:rsidRDefault="009B75DB">
      <w:pPr>
        <w:pStyle w:val="a0"/>
        <w:rPr>
          <w:rFonts w:hint="cs"/>
          <w:rtl/>
        </w:rPr>
      </w:pPr>
    </w:p>
    <w:p w14:paraId="799AE3B9" w14:textId="77777777" w:rsidR="00000000" w:rsidRDefault="009B75DB">
      <w:pPr>
        <w:pStyle w:val="a0"/>
        <w:rPr>
          <w:rFonts w:hint="cs"/>
          <w:rtl/>
        </w:rPr>
      </w:pPr>
      <w:r>
        <w:rPr>
          <w:rFonts w:hint="cs"/>
          <w:rtl/>
        </w:rPr>
        <w:t>קודם כול, אני חושב שאי-אפשר להגיד שאין דבר חשוב בדברים של השר, אבל הוא מחסי</w:t>
      </w:r>
      <w:r>
        <w:rPr>
          <w:rFonts w:hint="cs"/>
          <w:rtl/>
        </w:rPr>
        <w:t>ר את הדבר שכל העולם מצפה משר החוץ של ישראל להגיד היום  - - -</w:t>
      </w:r>
    </w:p>
    <w:p w14:paraId="461F31C2" w14:textId="77777777" w:rsidR="00000000" w:rsidRDefault="009B75DB">
      <w:pPr>
        <w:pStyle w:val="a0"/>
        <w:rPr>
          <w:rFonts w:hint="cs"/>
          <w:rtl/>
        </w:rPr>
      </w:pPr>
    </w:p>
    <w:p w14:paraId="35C4BB90" w14:textId="77777777" w:rsidR="00000000" w:rsidRDefault="009B75DB">
      <w:pPr>
        <w:pStyle w:val="af1"/>
        <w:rPr>
          <w:rtl/>
        </w:rPr>
      </w:pPr>
      <w:r>
        <w:rPr>
          <w:rtl/>
        </w:rPr>
        <w:t>היו"ר אלי בן-מנחם:</w:t>
      </w:r>
    </w:p>
    <w:p w14:paraId="575C6637" w14:textId="77777777" w:rsidR="00000000" w:rsidRDefault="009B75DB">
      <w:pPr>
        <w:pStyle w:val="a0"/>
        <w:rPr>
          <w:rtl/>
        </w:rPr>
      </w:pPr>
    </w:p>
    <w:p w14:paraId="0ECA4332" w14:textId="77777777" w:rsidR="00000000" w:rsidRDefault="009B75DB">
      <w:pPr>
        <w:pStyle w:val="a0"/>
        <w:rPr>
          <w:rFonts w:hint="cs"/>
          <w:rtl/>
        </w:rPr>
      </w:pPr>
      <w:r>
        <w:rPr>
          <w:rFonts w:hint="cs"/>
          <w:rtl/>
        </w:rPr>
        <w:t xml:space="preserve">תודה לחבר הכנסת מח'ול. זו כבר הצעה לסדר-היום, זו לא שאלה. </w:t>
      </w:r>
    </w:p>
    <w:p w14:paraId="00808845" w14:textId="77777777" w:rsidR="00000000" w:rsidRDefault="009B75DB">
      <w:pPr>
        <w:pStyle w:val="a0"/>
        <w:rPr>
          <w:rFonts w:hint="cs"/>
          <w:rtl/>
        </w:rPr>
      </w:pPr>
    </w:p>
    <w:p w14:paraId="5DF86DE5" w14:textId="77777777" w:rsidR="00000000" w:rsidRDefault="009B75DB">
      <w:pPr>
        <w:pStyle w:val="af0"/>
        <w:rPr>
          <w:rtl/>
        </w:rPr>
      </w:pPr>
      <w:r>
        <w:rPr>
          <w:rFonts w:hint="eastAsia"/>
          <w:rtl/>
        </w:rPr>
        <w:t>עסאם</w:t>
      </w:r>
      <w:r>
        <w:rPr>
          <w:rtl/>
        </w:rPr>
        <w:t xml:space="preserve"> מח'ול (חד"ש-תע"ל):</w:t>
      </w:r>
    </w:p>
    <w:p w14:paraId="1E9CD831" w14:textId="77777777" w:rsidR="00000000" w:rsidRDefault="009B75DB">
      <w:pPr>
        <w:pStyle w:val="a0"/>
        <w:rPr>
          <w:rFonts w:hint="cs"/>
          <w:rtl/>
        </w:rPr>
      </w:pPr>
    </w:p>
    <w:p w14:paraId="021E8142" w14:textId="77777777" w:rsidR="00000000" w:rsidRDefault="009B75DB">
      <w:pPr>
        <w:pStyle w:val="a0"/>
        <w:rPr>
          <w:rFonts w:hint="cs"/>
          <w:rtl/>
        </w:rPr>
      </w:pPr>
      <w:r>
        <w:rPr>
          <w:rFonts w:hint="cs"/>
          <w:rtl/>
        </w:rPr>
        <w:t xml:space="preserve">השאלה שלי היא, האם השר מוכן להגיד שישראל מוכנה להיכנס כרגע לתהליך של פירוז המזרח התיכון  </w:t>
      </w:r>
      <w:r>
        <w:rPr>
          <w:rFonts w:hint="cs"/>
          <w:rtl/>
        </w:rPr>
        <w:t xml:space="preserve">מנשק גרעיני, כל המדינות, לרבות ישראל? </w:t>
      </w:r>
    </w:p>
    <w:p w14:paraId="67516FF4" w14:textId="77777777" w:rsidR="00000000" w:rsidRDefault="009B75DB">
      <w:pPr>
        <w:pStyle w:val="a0"/>
        <w:rPr>
          <w:rFonts w:hint="cs"/>
          <w:rtl/>
        </w:rPr>
      </w:pPr>
    </w:p>
    <w:p w14:paraId="3A40DF93" w14:textId="77777777" w:rsidR="00000000" w:rsidRDefault="009B75DB">
      <w:pPr>
        <w:pStyle w:val="af1"/>
        <w:rPr>
          <w:rtl/>
        </w:rPr>
      </w:pPr>
      <w:r>
        <w:rPr>
          <w:rtl/>
        </w:rPr>
        <w:t>היו"ר אלי בן-מנחם:</w:t>
      </w:r>
    </w:p>
    <w:p w14:paraId="65CDE583" w14:textId="77777777" w:rsidR="00000000" w:rsidRDefault="009B75DB">
      <w:pPr>
        <w:pStyle w:val="a0"/>
        <w:rPr>
          <w:rtl/>
        </w:rPr>
      </w:pPr>
    </w:p>
    <w:p w14:paraId="26EACE00" w14:textId="77777777" w:rsidR="00000000" w:rsidRDefault="009B75DB">
      <w:pPr>
        <w:pStyle w:val="a0"/>
        <w:rPr>
          <w:rFonts w:hint="cs"/>
          <w:rtl/>
        </w:rPr>
      </w:pPr>
      <w:r>
        <w:rPr>
          <w:rFonts w:hint="cs"/>
          <w:rtl/>
        </w:rPr>
        <w:t xml:space="preserve">אדוני השר, לאן אתה  מוביל את זה - לדיון במליאה, להסיר; אתה צריך גם להגיד את עמדתך, עמדת הממשלה. </w:t>
      </w:r>
    </w:p>
    <w:p w14:paraId="18ED8FB3" w14:textId="77777777" w:rsidR="00000000" w:rsidRDefault="009B75DB">
      <w:pPr>
        <w:pStyle w:val="a0"/>
        <w:rPr>
          <w:rFonts w:hint="cs"/>
          <w:rtl/>
        </w:rPr>
      </w:pPr>
    </w:p>
    <w:p w14:paraId="6CAE7441" w14:textId="77777777" w:rsidR="00000000" w:rsidRDefault="009B75DB">
      <w:pPr>
        <w:pStyle w:val="-"/>
        <w:rPr>
          <w:rtl/>
        </w:rPr>
      </w:pPr>
      <w:bookmarkStart w:id="374" w:name="FS000000479T24_12_2003_15_29_20C"/>
      <w:bookmarkStart w:id="375" w:name="FS000000479T24_12_2003_15_36_51C"/>
      <w:bookmarkEnd w:id="374"/>
      <w:bookmarkEnd w:id="375"/>
      <w:r>
        <w:rPr>
          <w:rFonts w:hint="eastAsia"/>
          <w:rtl/>
        </w:rPr>
        <w:t>שר</w:t>
      </w:r>
      <w:r>
        <w:rPr>
          <w:rtl/>
        </w:rPr>
        <w:t xml:space="preserve"> החוץ סילבן שלום:</w:t>
      </w:r>
    </w:p>
    <w:p w14:paraId="7BAEE496" w14:textId="77777777" w:rsidR="00000000" w:rsidRDefault="009B75DB">
      <w:pPr>
        <w:pStyle w:val="a0"/>
        <w:rPr>
          <w:rFonts w:hint="cs"/>
          <w:rtl/>
        </w:rPr>
      </w:pPr>
    </w:p>
    <w:p w14:paraId="7F843BCF" w14:textId="77777777" w:rsidR="00000000" w:rsidRDefault="009B75DB">
      <w:pPr>
        <w:pStyle w:val="a0"/>
        <w:rPr>
          <w:rFonts w:hint="cs"/>
          <w:rtl/>
        </w:rPr>
      </w:pPr>
      <w:r>
        <w:rPr>
          <w:rFonts w:hint="cs"/>
          <w:rtl/>
        </w:rPr>
        <w:t>אני חושב שדיון כזה צריך להתקיים בוועדת החוץ והביטחון. אין מקום אחר לקיים בו ד</w:t>
      </w:r>
      <w:r>
        <w:rPr>
          <w:rFonts w:hint="cs"/>
          <w:rtl/>
        </w:rPr>
        <w:t xml:space="preserve">יון על זה. </w:t>
      </w:r>
    </w:p>
    <w:p w14:paraId="0EF77501" w14:textId="77777777" w:rsidR="00000000" w:rsidRDefault="009B75DB">
      <w:pPr>
        <w:pStyle w:val="a0"/>
        <w:rPr>
          <w:rFonts w:hint="cs"/>
          <w:rtl/>
        </w:rPr>
      </w:pPr>
    </w:p>
    <w:p w14:paraId="46506421" w14:textId="77777777" w:rsidR="00000000" w:rsidRDefault="009B75DB">
      <w:pPr>
        <w:pStyle w:val="a0"/>
        <w:rPr>
          <w:rFonts w:hint="cs"/>
          <w:rtl/>
        </w:rPr>
      </w:pPr>
      <w:r>
        <w:rPr>
          <w:rFonts w:hint="cs"/>
          <w:rtl/>
        </w:rPr>
        <w:t>בכל מקרה, אני רוצה שתדע שאותן מדינות שעליהן אתה מדבר, לוב או אחרות, ייצרו את הנשק הזה למטרות התקפה. הרי אין עליהן מצב של איום. אין אף מדינה כזאת, אם לוב, אם אירן, אם אחרות שיש איום על עצם קיומן. המדינה היחידה בעולם שעדיין קיומה נמצא בסימן שאלה</w:t>
      </w:r>
      <w:r>
        <w:rPr>
          <w:rFonts w:hint="cs"/>
          <w:rtl/>
        </w:rPr>
        <w:t xml:space="preserve"> אצל מדינות רבות היא מדינת ישראל. ולכן אתה צריך לדעת יותר טוב מכל אחד אחר, שבעוד המדינות האחרות מנסות לייצר נשק להשמדה המונית, למטרות התקפה - - -</w:t>
      </w:r>
    </w:p>
    <w:p w14:paraId="151E2BBE" w14:textId="77777777" w:rsidR="00000000" w:rsidRDefault="009B75DB">
      <w:pPr>
        <w:pStyle w:val="af0"/>
        <w:rPr>
          <w:rtl/>
        </w:rPr>
      </w:pPr>
    </w:p>
    <w:p w14:paraId="4180E520" w14:textId="77777777" w:rsidR="00000000" w:rsidRDefault="009B75DB">
      <w:pPr>
        <w:pStyle w:val="af0"/>
        <w:rPr>
          <w:rtl/>
        </w:rPr>
      </w:pPr>
      <w:r>
        <w:rPr>
          <w:rFonts w:hint="eastAsia"/>
          <w:rtl/>
        </w:rPr>
        <w:t>עסאם</w:t>
      </w:r>
      <w:r>
        <w:rPr>
          <w:rtl/>
        </w:rPr>
        <w:t xml:space="preserve"> מח'ול (חד"ש-תע"ל):</w:t>
      </w:r>
    </w:p>
    <w:p w14:paraId="08E2D2F2" w14:textId="77777777" w:rsidR="00000000" w:rsidRDefault="009B75DB">
      <w:pPr>
        <w:pStyle w:val="a0"/>
        <w:rPr>
          <w:rFonts w:hint="cs"/>
          <w:rtl/>
        </w:rPr>
      </w:pPr>
    </w:p>
    <w:p w14:paraId="00C34AFC" w14:textId="77777777" w:rsidR="00000000" w:rsidRDefault="009B75DB">
      <w:pPr>
        <w:pStyle w:val="a0"/>
        <w:rPr>
          <w:rFonts w:hint="cs"/>
          <w:rtl/>
        </w:rPr>
      </w:pPr>
      <w:r>
        <w:rPr>
          <w:rFonts w:hint="cs"/>
          <w:rtl/>
        </w:rPr>
        <w:t xml:space="preserve"> - - -</w:t>
      </w:r>
    </w:p>
    <w:p w14:paraId="5F205A72" w14:textId="77777777" w:rsidR="00000000" w:rsidRDefault="009B75DB">
      <w:pPr>
        <w:pStyle w:val="a0"/>
        <w:rPr>
          <w:rFonts w:hint="cs"/>
          <w:rtl/>
        </w:rPr>
      </w:pPr>
    </w:p>
    <w:p w14:paraId="773AAA64" w14:textId="77777777" w:rsidR="00000000" w:rsidRDefault="009B75DB">
      <w:pPr>
        <w:pStyle w:val="af0"/>
        <w:rPr>
          <w:rtl/>
        </w:rPr>
      </w:pPr>
      <w:r>
        <w:rPr>
          <w:rFonts w:hint="eastAsia"/>
          <w:rtl/>
        </w:rPr>
        <w:t>עבד</w:t>
      </w:r>
      <w:r>
        <w:rPr>
          <w:rtl/>
        </w:rPr>
        <w:t>-אלמאלכ דהאמשה (רע"ם):</w:t>
      </w:r>
    </w:p>
    <w:p w14:paraId="20A7C7F9" w14:textId="77777777" w:rsidR="00000000" w:rsidRDefault="009B75DB">
      <w:pPr>
        <w:pStyle w:val="a0"/>
        <w:rPr>
          <w:rFonts w:hint="cs"/>
          <w:rtl/>
        </w:rPr>
      </w:pPr>
    </w:p>
    <w:p w14:paraId="5FAF68DB" w14:textId="77777777" w:rsidR="00000000" w:rsidRDefault="009B75DB">
      <w:pPr>
        <w:pStyle w:val="a0"/>
        <w:rPr>
          <w:rFonts w:hint="cs"/>
          <w:rtl/>
        </w:rPr>
      </w:pPr>
      <w:r>
        <w:rPr>
          <w:rFonts w:hint="cs"/>
          <w:rtl/>
        </w:rPr>
        <w:t xml:space="preserve">- - - </w:t>
      </w:r>
    </w:p>
    <w:p w14:paraId="67568BBF" w14:textId="77777777" w:rsidR="00000000" w:rsidRDefault="009B75DB">
      <w:pPr>
        <w:pStyle w:val="a0"/>
        <w:rPr>
          <w:rFonts w:hint="cs"/>
          <w:rtl/>
        </w:rPr>
      </w:pPr>
    </w:p>
    <w:p w14:paraId="7E3C17B1" w14:textId="77777777" w:rsidR="00000000" w:rsidRDefault="009B75DB">
      <w:pPr>
        <w:pStyle w:val="af1"/>
        <w:rPr>
          <w:rtl/>
        </w:rPr>
      </w:pPr>
      <w:r>
        <w:rPr>
          <w:rtl/>
        </w:rPr>
        <w:t>היו"ר אלי בן-מנחם:</w:t>
      </w:r>
    </w:p>
    <w:p w14:paraId="6265E46C" w14:textId="77777777" w:rsidR="00000000" w:rsidRDefault="009B75DB">
      <w:pPr>
        <w:pStyle w:val="a0"/>
        <w:rPr>
          <w:rtl/>
        </w:rPr>
      </w:pPr>
    </w:p>
    <w:p w14:paraId="79F8FEA3" w14:textId="77777777" w:rsidR="00000000" w:rsidRDefault="009B75DB">
      <w:pPr>
        <w:pStyle w:val="a0"/>
        <w:rPr>
          <w:rFonts w:hint="cs"/>
          <w:rtl/>
        </w:rPr>
      </w:pPr>
      <w:r>
        <w:rPr>
          <w:rFonts w:hint="cs"/>
          <w:rtl/>
        </w:rPr>
        <w:t>רבותי, תאפשרו לו לסיי</w:t>
      </w:r>
      <w:r>
        <w:rPr>
          <w:rFonts w:hint="cs"/>
          <w:rtl/>
        </w:rPr>
        <w:t xml:space="preserve">ם. חבר הכנסת דהאמשה. חבר הכנסת מח'ול, אפשרתי לך, שאלת שאלה ארוכה מאוד, אז תן בבקשה לשר לסיים, כי יש לנו עוד תוכנית ארוכה היום. </w:t>
      </w:r>
    </w:p>
    <w:p w14:paraId="604DB9A2" w14:textId="77777777" w:rsidR="00000000" w:rsidRDefault="009B75DB">
      <w:pPr>
        <w:pStyle w:val="a0"/>
        <w:rPr>
          <w:rFonts w:hint="cs"/>
          <w:rtl/>
        </w:rPr>
      </w:pPr>
    </w:p>
    <w:p w14:paraId="20D776F6" w14:textId="77777777" w:rsidR="00000000" w:rsidRDefault="009B75DB">
      <w:pPr>
        <w:pStyle w:val="-"/>
        <w:rPr>
          <w:rtl/>
        </w:rPr>
      </w:pPr>
      <w:bookmarkStart w:id="376" w:name="FS000000479T24_12_2003_15_30_16C"/>
      <w:bookmarkStart w:id="377" w:name="FS000000479T24_12_2003_15_37_28C"/>
      <w:bookmarkEnd w:id="376"/>
      <w:bookmarkEnd w:id="377"/>
      <w:r>
        <w:rPr>
          <w:rtl/>
        </w:rPr>
        <w:t>שר החוץ סילבן שלום:</w:t>
      </w:r>
    </w:p>
    <w:p w14:paraId="04FB7F8E" w14:textId="77777777" w:rsidR="00000000" w:rsidRDefault="009B75DB">
      <w:pPr>
        <w:pStyle w:val="a0"/>
        <w:rPr>
          <w:rtl/>
        </w:rPr>
      </w:pPr>
    </w:p>
    <w:p w14:paraId="3F59294D" w14:textId="77777777" w:rsidR="00000000" w:rsidRDefault="009B75DB">
      <w:pPr>
        <w:pStyle w:val="a0"/>
        <w:rPr>
          <w:rFonts w:hint="cs"/>
          <w:rtl/>
        </w:rPr>
      </w:pPr>
      <w:r>
        <w:rPr>
          <w:rFonts w:hint="cs"/>
          <w:rtl/>
        </w:rPr>
        <w:t>בעוד המדינות האלה מנסות לייצר נשק להשמדה המונית למטרות התקפה, יש מדינות שנמצאות תחת איום מתמיד. ישראל הודי</w:t>
      </w:r>
      <w:r>
        <w:rPr>
          <w:rFonts w:hint="cs"/>
          <w:rtl/>
        </w:rPr>
        <w:t xml:space="preserve">עה יותר מפעם אחת, ואני חוזר על ההודעה, שישראל לא תהיה הראשונה, אם יש לה, היא לא תהיה הראשונה להכניס נשק גרעיני לאזור. תודה. </w:t>
      </w:r>
    </w:p>
    <w:p w14:paraId="5A924A16" w14:textId="77777777" w:rsidR="00000000" w:rsidRDefault="009B75DB">
      <w:pPr>
        <w:pStyle w:val="a0"/>
        <w:rPr>
          <w:rFonts w:hint="cs"/>
          <w:rtl/>
        </w:rPr>
      </w:pPr>
    </w:p>
    <w:p w14:paraId="39310309" w14:textId="77777777" w:rsidR="00000000" w:rsidRDefault="009B75DB">
      <w:pPr>
        <w:pStyle w:val="af1"/>
        <w:rPr>
          <w:rtl/>
        </w:rPr>
      </w:pPr>
      <w:r>
        <w:rPr>
          <w:rtl/>
        </w:rPr>
        <w:t>היו"ר אלי בן-מנחם:</w:t>
      </w:r>
    </w:p>
    <w:p w14:paraId="284E5054" w14:textId="77777777" w:rsidR="00000000" w:rsidRDefault="009B75DB">
      <w:pPr>
        <w:pStyle w:val="a0"/>
        <w:rPr>
          <w:rtl/>
        </w:rPr>
      </w:pPr>
    </w:p>
    <w:p w14:paraId="5F6C7B1C" w14:textId="77777777" w:rsidR="00000000" w:rsidRDefault="009B75DB">
      <w:pPr>
        <w:pStyle w:val="a0"/>
        <w:rPr>
          <w:rFonts w:hint="cs"/>
          <w:rtl/>
        </w:rPr>
      </w:pPr>
      <w:r>
        <w:rPr>
          <w:rFonts w:hint="cs"/>
          <w:rtl/>
        </w:rPr>
        <w:t>תודה לשר החוץ סילבן שלום. רבותי, אנחנו עוברים להצעות אחרות. ראשון המציעים - חבר הכנסת יצחק כהן. בבקשה, דקה מהצ</w:t>
      </w:r>
      <w:r>
        <w:rPr>
          <w:rFonts w:hint="cs"/>
          <w:rtl/>
        </w:rPr>
        <w:t xml:space="preserve">ד. אחריו </w:t>
      </w:r>
      <w:r>
        <w:rPr>
          <w:rtl/>
        </w:rPr>
        <w:t>–</w:t>
      </w:r>
      <w:r>
        <w:rPr>
          <w:rFonts w:hint="cs"/>
          <w:rtl/>
        </w:rPr>
        <w:t xml:space="preserve"> חבר הכנסת מגלי והבה. </w:t>
      </w:r>
    </w:p>
    <w:p w14:paraId="5FBBBDC8" w14:textId="77777777" w:rsidR="00000000" w:rsidRDefault="009B75DB">
      <w:pPr>
        <w:pStyle w:val="a0"/>
        <w:rPr>
          <w:rFonts w:hint="cs"/>
          <w:rtl/>
        </w:rPr>
      </w:pPr>
    </w:p>
    <w:p w14:paraId="406C8EFA" w14:textId="77777777" w:rsidR="00000000" w:rsidRDefault="009B75DB">
      <w:pPr>
        <w:pStyle w:val="a"/>
        <w:rPr>
          <w:rtl/>
        </w:rPr>
      </w:pPr>
      <w:bookmarkStart w:id="378" w:name="FS000000661T24_12_2003_15_31_02"/>
      <w:bookmarkStart w:id="379" w:name="FS000000580T24_12_2003_15_47_57"/>
      <w:bookmarkStart w:id="380" w:name="_Toc62986515"/>
      <w:bookmarkEnd w:id="378"/>
      <w:bookmarkEnd w:id="379"/>
      <w:r>
        <w:rPr>
          <w:rtl/>
        </w:rPr>
        <w:t>יצחק כהן (ש"ס):</w:t>
      </w:r>
      <w:bookmarkEnd w:id="380"/>
    </w:p>
    <w:p w14:paraId="1FB5E730" w14:textId="77777777" w:rsidR="00000000" w:rsidRDefault="009B75DB">
      <w:pPr>
        <w:pStyle w:val="a0"/>
        <w:rPr>
          <w:rtl/>
        </w:rPr>
      </w:pPr>
    </w:p>
    <w:p w14:paraId="2072D22A" w14:textId="77777777" w:rsidR="00000000" w:rsidRDefault="009B75DB">
      <w:pPr>
        <w:pStyle w:val="a0"/>
        <w:rPr>
          <w:rFonts w:hint="cs"/>
          <w:rtl/>
        </w:rPr>
      </w:pPr>
      <w:r>
        <w:rPr>
          <w:rFonts w:hint="cs"/>
          <w:rtl/>
        </w:rPr>
        <w:t>אני מודה לך, אדוני היושב-ראש. כבוד שר החוץ, אני חייב לומר לך, אדוני השר, שהתחושה שמלווה אותנו פה - והרבה חברים שאני משוחח אתם  - היא שבממשלה המטורפת הזאת יש איזה אי של שפיות, וזה משרד החוץ בהנהגתך היום. כש</w:t>
      </w:r>
      <w:r>
        <w:rPr>
          <w:rFonts w:hint="cs"/>
          <w:rtl/>
        </w:rPr>
        <w:t xml:space="preserve">כולם מברברים וכולם מוכרים חלקי ורסיסי תוכניות ואחד מתחרה בשני  בפופוליזם זול, ומבלבלים את העם ואת הנוער, מביאים את הנוער לעברי פי פחת, ואתה רואה שהתופעות של הסרבנים הן כתוצאה מהמדיניות של הממשלה הרופסת הזאת, יש אי אחד של שפיות, וזה משרד החוץ בהנהגתך. </w:t>
      </w:r>
    </w:p>
    <w:p w14:paraId="6FF551CC" w14:textId="77777777" w:rsidR="00000000" w:rsidRDefault="009B75DB">
      <w:pPr>
        <w:pStyle w:val="a0"/>
        <w:rPr>
          <w:rFonts w:hint="cs"/>
          <w:rtl/>
        </w:rPr>
      </w:pPr>
    </w:p>
    <w:p w14:paraId="314FF652" w14:textId="77777777" w:rsidR="00000000" w:rsidRDefault="009B75DB">
      <w:pPr>
        <w:pStyle w:val="a0"/>
        <w:rPr>
          <w:rFonts w:hint="cs"/>
          <w:rtl/>
        </w:rPr>
      </w:pPr>
      <w:r>
        <w:rPr>
          <w:rFonts w:hint="cs"/>
          <w:rtl/>
        </w:rPr>
        <w:t xml:space="preserve">רק </w:t>
      </w:r>
      <w:r>
        <w:rPr>
          <w:rFonts w:hint="cs"/>
          <w:rtl/>
        </w:rPr>
        <w:t xml:space="preserve">בשבוע אחד עקבנו אחריך באירופה, בארצות-הברית, במצרים; שדרוג היחסים עם מצרים, עד כדי כך ששר החוץ של מצרים </w:t>
      </w:r>
      <w:r>
        <w:rPr>
          <w:rtl/>
        </w:rPr>
        <w:t>–</w:t>
      </w:r>
      <w:r>
        <w:rPr>
          <w:rFonts w:hint="cs"/>
          <w:rtl/>
        </w:rPr>
        <w:t xml:space="preserve"> וזה רגע היסטורי - בזכות המאמצים שלך החליט לבוא ולבקר פה בארץ. </w:t>
      </w:r>
    </w:p>
    <w:p w14:paraId="63A98154" w14:textId="77777777" w:rsidR="00000000" w:rsidRDefault="009B75DB">
      <w:pPr>
        <w:pStyle w:val="a0"/>
        <w:rPr>
          <w:rFonts w:hint="cs"/>
          <w:rtl/>
        </w:rPr>
      </w:pPr>
    </w:p>
    <w:p w14:paraId="78D34FAD" w14:textId="77777777" w:rsidR="00000000" w:rsidRDefault="009B75DB">
      <w:pPr>
        <w:pStyle w:val="a0"/>
        <w:rPr>
          <w:rFonts w:hint="cs"/>
          <w:rtl/>
        </w:rPr>
      </w:pPr>
      <w:r>
        <w:rPr>
          <w:rFonts w:hint="cs"/>
          <w:rtl/>
        </w:rPr>
        <w:t>לכן אנחנו תולים תקוות, תולים תקוות בהמשך הפעילות שלך. תתעלם מהסביבה הטבעית שלך סביב שו</w:t>
      </w:r>
      <w:r>
        <w:rPr>
          <w:rFonts w:hint="cs"/>
          <w:rtl/>
        </w:rPr>
        <w:t xml:space="preserve">לחן הממשלה ותמשיך לפעול כמו שאתה פועל, אני בטוח שתצליח. </w:t>
      </w:r>
    </w:p>
    <w:p w14:paraId="5DA489B8" w14:textId="77777777" w:rsidR="00000000" w:rsidRDefault="009B75DB">
      <w:pPr>
        <w:pStyle w:val="a0"/>
        <w:rPr>
          <w:rFonts w:hint="cs"/>
          <w:rtl/>
        </w:rPr>
      </w:pPr>
    </w:p>
    <w:p w14:paraId="0C444B03" w14:textId="77777777" w:rsidR="00000000" w:rsidRDefault="009B75DB">
      <w:pPr>
        <w:pStyle w:val="af1"/>
        <w:rPr>
          <w:rtl/>
        </w:rPr>
      </w:pPr>
      <w:r>
        <w:rPr>
          <w:rtl/>
        </w:rPr>
        <w:t>היו"ר אלי בן-מנחם:</w:t>
      </w:r>
    </w:p>
    <w:p w14:paraId="32FE6C89" w14:textId="77777777" w:rsidR="00000000" w:rsidRDefault="009B75DB">
      <w:pPr>
        <w:pStyle w:val="a0"/>
        <w:rPr>
          <w:rtl/>
        </w:rPr>
      </w:pPr>
    </w:p>
    <w:p w14:paraId="65969151" w14:textId="77777777" w:rsidR="00000000" w:rsidRDefault="009B75DB">
      <w:pPr>
        <w:pStyle w:val="a0"/>
        <w:rPr>
          <w:rFonts w:hint="cs"/>
          <w:rtl/>
        </w:rPr>
      </w:pPr>
      <w:r>
        <w:rPr>
          <w:rFonts w:hint="cs"/>
          <w:rtl/>
        </w:rPr>
        <w:t xml:space="preserve">תודה לחבר הכנסת יצחק כהן. מלים יפות ביום חג. </w:t>
      </w:r>
    </w:p>
    <w:p w14:paraId="5C51D08D" w14:textId="77777777" w:rsidR="00000000" w:rsidRDefault="009B75DB">
      <w:pPr>
        <w:pStyle w:val="a0"/>
        <w:rPr>
          <w:rFonts w:hint="cs"/>
          <w:rtl/>
        </w:rPr>
      </w:pPr>
    </w:p>
    <w:p w14:paraId="49BAA24A" w14:textId="77777777" w:rsidR="00000000" w:rsidRDefault="009B75DB">
      <w:pPr>
        <w:pStyle w:val="a"/>
        <w:rPr>
          <w:rtl/>
        </w:rPr>
      </w:pPr>
      <w:bookmarkStart w:id="381" w:name="FS000000580T24_12_2003_16_37_08"/>
      <w:bookmarkStart w:id="382" w:name="_Toc62986516"/>
      <w:bookmarkEnd w:id="381"/>
      <w:r>
        <w:rPr>
          <w:rFonts w:hint="eastAsia"/>
          <w:rtl/>
        </w:rPr>
        <w:t>יצחק</w:t>
      </w:r>
      <w:r>
        <w:rPr>
          <w:rtl/>
        </w:rPr>
        <w:t xml:space="preserve"> כהן (ש"ס):</w:t>
      </w:r>
      <w:bookmarkEnd w:id="382"/>
    </w:p>
    <w:p w14:paraId="17F0CE65" w14:textId="77777777" w:rsidR="00000000" w:rsidRDefault="009B75DB">
      <w:pPr>
        <w:pStyle w:val="a0"/>
        <w:rPr>
          <w:rFonts w:hint="cs"/>
          <w:rtl/>
        </w:rPr>
      </w:pPr>
    </w:p>
    <w:p w14:paraId="0C2AC68C" w14:textId="77777777" w:rsidR="00000000" w:rsidRDefault="009B75DB">
      <w:pPr>
        <w:pStyle w:val="a0"/>
        <w:rPr>
          <w:rFonts w:hint="cs"/>
          <w:rtl/>
        </w:rPr>
      </w:pPr>
      <w:r>
        <w:rPr>
          <w:rFonts w:hint="cs"/>
          <w:rtl/>
        </w:rPr>
        <w:t>אפשר לומר עוד משפט?</w:t>
      </w:r>
    </w:p>
    <w:p w14:paraId="600F91C5" w14:textId="77777777" w:rsidR="00000000" w:rsidRDefault="009B75DB">
      <w:pPr>
        <w:pStyle w:val="a0"/>
        <w:rPr>
          <w:rFonts w:hint="cs"/>
          <w:rtl/>
        </w:rPr>
      </w:pPr>
    </w:p>
    <w:p w14:paraId="50581326" w14:textId="77777777" w:rsidR="00000000" w:rsidRDefault="009B75DB">
      <w:pPr>
        <w:pStyle w:val="af1"/>
        <w:rPr>
          <w:rtl/>
        </w:rPr>
      </w:pPr>
      <w:r>
        <w:rPr>
          <w:rtl/>
        </w:rPr>
        <w:t>היו"ר אלי בן-מנחם:</w:t>
      </w:r>
    </w:p>
    <w:p w14:paraId="5DE377D0" w14:textId="77777777" w:rsidR="00000000" w:rsidRDefault="009B75DB">
      <w:pPr>
        <w:pStyle w:val="a0"/>
        <w:rPr>
          <w:rtl/>
        </w:rPr>
      </w:pPr>
    </w:p>
    <w:p w14:paraId="7A784CB0" w14:textId="77777777" w:rsidR="00000000" w:rsidRDefault="009B75DB">
      <w:pPr>
        <w:pStyle w:val="a0"/>
        <w:rPr>
          <w:rFonts w:hint="cs"/>
          <w:rtl/>
        </w:rPr>
      </w:pPr>
      <w:r>
        <w:rPr>
          <w:rFonts w:hint="cs"/>
          <w:rtl/>
        </w:rPr>
        <w:t xml:space="preserve">אתה יודע שאנחנו בלחץ. </w:t>
      </w:r>
    </w:p>
    <w:p w14:paraId="7422EBE1" w14:textId="77777777" w:rsidR="00000000" w:rsidRDefault="009B75DB">
      <w:pPr>
        <w:pStyle w:val="a0"/>
        <w:rPr>
          <w:rFonts w:hint="cs"/>
          <w:rtl/>
        </w:rPr>
      </w:pPr>
    </w:p>
    <w:p w14:paraId="7ABFFEF6" w14:textId="77777777" w:rsidR="00000000" w:rsidRDefault="009B75DB">
      <w:pPr>
        <w:pStyle w:val="-"/>
        <w:rPr>
          <w:rtl/>
        </w:rPr>
      </w:pPr>
      <w:bookmarkStart w:id="383" w:name="FS000000580T24_12_2003_16_37_20C"/>
      <w:bookmarkEnd w:id="383"/>
      <w:r>
        <w:rPr>
          <w:rtl/>
        </w:rPr>
        <w:t>יצחק כהן (ש"ס):</w:t>
      </w:r>
    </w:p>
    <w:p w14:paraId="32A516AF" w14:textId="77777777" w:rsidR="00000000" w:rsidRDefault="009B75DB">
      <w:pPr>
        <w:pStyle w:val="a0"/>
        <w:rPr>
          <w:rtl/>
        </w:rPr>
      </w:pPr>
    </w:p>
    <w:p w14:paraId="02640009" w14:textId="77777777" w:rsidR="00000000" w:rsidRDefault="009B75DB">
      <w:pPr>
        <w:pStyle w:val="a0"/>
        <w:rPr>
          <w:rFonts w:hint="cs"/>
          <w:rtl/>
        </w:rPr>
      </w:pPr>
      <w:r>
        <w:rPr>
          <w:rFonts w:hint="cs"/>
          <w:rtl/>
        </w:rPr>
        <w:t>עוד משפט אחד לגבי דבר התורה שאתה</w:t>
      </w:r>
      <w:r>
        <w:rPr>
          <w:rFonts w:hint="cs"/>
          <w:rtl/>
        </w:rPr>
        <w:t xml:space="preserve"> אמרת. </w:t>
      </w:r>
    </w:p>
    <w:p w14:paraId="5161FF2F" w14:textId="77777777" w:rsidR="00000000" w:rsidRDefault="009B75DB">
      <w:pPr>
        <w:pStyle w:val="af0"/>
        <w:rPr>
          <w:rFonts w:hint="cs"/>
          <w:rtl/>
        </w:rPr>
      </w:pPr>
    </w:p>
    <w:p w14:paraId="37878478" w14:textId="77777777" w:rsidR="00000000" w:rsidRDefault="009B75DB">
      <w:pPr>
        <w:pStyle w:val="af0"/>
        <w:rPr>
          <w:rtl/>
        </w:rPr>
      </w:pPr>
      <w:r>
        <w:rPr>
          <w:rtl/>
        </w:rPr>
        <w:t>אופיר פינס-פז (העבודה-מימד):</w:t>
      </w:r>
    </w:p>
    <w:p w14:paraId="64F1CAA1" w14:textId="77777777" w:rsidR="00000000" w:rsidRDefault="009B75DB">
      <w:pPr>
        <w:pStyle w:val="a0"/>
        <w:rPr>
          <w:rtl/>
        </w:rPr>
      </w:pPr>
    </w:p>
    <w:p w14:paraId="2AF776EE" w14:textId="77777777" w:rsidR="00000000" w:rsidRDefault="009B75DB">
      <w:pPr>
        <w:pStyle w:val="a0"/>
        <w:rPr>
          <w:rFonts w:hint="cs"/>
          <w:rtl/>
        </w:rPr>
      </w:pPr>
      <w:r>
        <w:rPr>
          <w:rFonts w:hint="cs"/>
          <w:rtl/>
        </w:rPr>
        <w:t xml:space="preserve">כל המרבה, גורע. </w:t>
      </w:r>
    </w:p>
    <w:p w14:paraId="729A4646" w14:textId="77777777" w:rsidR="00000000" w:rsidRDefault="009B75DB">
      <w:pPr>
        <w:pStyle w:val="a0"/>
        <w:rPr>
          <w:rFonts w:hint="cs"/>
          <w:rtl/>
        </w:rPr>
      </w:pPr>
    </w:p>
    <w:p w14:paraId="2386E604" w14:textId="77777777" w:rsidR="00000000" w:rsidRDefault="009B75DB">
      <w:pPr>
        <w:pStyle w:val="a"/>
        <w:rPr>
          <w:rtl/>
        </w:rPr>
      </w:pPr>
      <w:bookmarkStart w:id="384" w:name="FS000000580T24_12_2003_15_32_21"/>
      <w:bookmarkStart w:id="385" w:name="_Toc62986517"/>
      <w:bookmarkEnd w:id="384"/>
      <w:r>
        <w:rPr>
          <w:rFonts w:hint="eastAsia"/>
          <w:rtl/>
        </w:rPr>
        <w:t>יצחק</w:t>
      </w:r>
      <w:r>
        <w:rPr>
          <w:rtl/>
        </w:rPr>
        <w:t xml:space="preserve"> כהן (ש"ס):</w:t>
      </w:r>
      <w:bookmarkEnd w:id="385"/>
    </w:p>
    <w:p w14:paraId="0932E13A" w14:textId="77777777" w:rsidR="00000000" w:rsidRDefault="009B75DB">
      <w:pPr>
        <w:pStyle w:val="a0"/>
        <w:rPr>
          <w:rFonts w:hint="cs"/>
          <w:rtl/>
        </w:rPr>
      </w:pPr>
    </w:p>
    <w:p w14:paraId="7FF72344" w14:textId="77777777" w:rsidR="00000000" w:rsidRDefault="009B75DB">
      <w:pPr>
        <w:pStyle w:val="a0"/>
        <w:rPr>
          <w:rFonts w:hint="cs"/>
          <w:rtl/>
        </w:rPr>
      </w:pPr>
      <w:r>
        <w:rPr>
          <w:rFonts w:hint="cs"/>
          <w:rtl/>
        </w:rPr>
        <w:t>אדוני שר החוץ, החשמונאים יצאו לקרב לא בגלל איום פיזי, הם יצאו לקרב בגלל איום רוחני. אני אומר לך, מה שקרה היום במליאה בהעברת בתי-הדין הרבניים לידיו של אותו האיש, זה איום רוחני על עם י</w:t>
      </w:r>
      <w:r>
        <w:rPr>
          <w:rFonts w:hint="cs"/>
          <w:rtl/>
        </w:rPr>
        <w:t xml:space="preserve">שראל. </w:t>
      </w:r>
    </w:p>
    <w:p w14:paraId="4710E68E" w14:textId="77777777" w:rsidR="00000000" w:rsidRDefault="009B75DB">
      <w:pPr>
        <w:pStyle w:val="a0"/>
        <w:rPr>
          <w:rFonts w:hint="cs"/>
          <w:rtl/>
        </w:rPr>
      </w:pPr>
    </w:p>
    <w:p w14:paraId="6E69C35A" w14:textId="77777777" w:rsidR="00000000" w:rsidRDefault="009B75DB">
      <w:pPr>
        <w:pStyle w:val="af1"/>
        <w:rPr>
          <w:rtl/>
        </w:rPr>
      </w:pPr>
      <w:r>
        <w:rPr>
          <w:rtl/>
        </w:rPr>
        <w:t>היו"ר אלי בן-מנחם:</w:t>
      </w:r>
    </w:p>
    <w:p w14:paraId="6A7857DE" w14:textId="77777777" w:rsidR="00000000" w:rsidRDefault="009B75DB">
      <w:pPr>
        <w:pStyle w:val="a0"/>
        <w:rPr>
          <w:rtl/>
        </w:rPr>
      </w:pPr>
    </w:p>
    <w:p w14:paraId="25CFC960" w14:textId="77777777" w:rsidR="00000000" w:rsidRDefault="009B75DB">
      <w:pPr>
        <w:pStyle w:val="a0"/>
        <w:rPr>
          <w:rFonts w:hint="cs"/>
          <w:rtl/>
        </w:rPr>
      </w:pPr>
      <w:r>
        <w:rPr>
          <w:rFonts w:hint="cs"/>
          <w:rtl/>
        </w:rPr>
        <w:t xml:space="preserve">חבר הכנסת איציק כהן, תודה רבה לך. חבר הכנסת מגלי והבה, בבקשה. אני מבקש מחברי הכנסת לא להאריך, יש לכם דקה אחת. אנחנו צריכים לסיים בשעה 16:00. אחריו - חבר הכנסת אהוד יתום. </w:t>
      </w:r>
    </w:p>
    <w:p w14:paraId="2F6D26AB" w14:textId="77777777" w:rsidR="00000000" w:rsidRDefault="009B75DB">
      <w:pPr>
        <w:pStyle w:val="a0"/>
        <w:rPr>
          <w:rFonts w:hint="cs"/>
          <w:rtl/>
        </w:rPr>
      </w:pPr>
    </w:p>
    <w:p w14:paraId="097129D8" w14:textId="77777777" w:rsidR="00000000" w:rsidRDefault="009B75DB">
      <w:pPr>
        <w:pStyle w:val="a"/>
        <w:rPr>
          <w:rtl/>
        </w:rPr>
      </w:pPr>
      <w:bookmarkStart w:id="386" w:name="FS000001030T24_12_2003_15_32_52"/>
      <w:bookmarkStart w:id="387" w:name="_Toc62986518"/>
      <w:bookmarkEnd w:id="386"/>
      <w:r>
        <w:rPr>
          <w:rFonts w:hint="eastAsia"/>
          <w:rtl/>
        </w:rPr>
        <w:t>מגלי</w:t>
      </w:r>
      <w:r>
        <w:rPr>
          <w:rtl/>
        </w:rPr>
        <w:t xml:space="preserve"> והבה (הליכוד):</w:t>
      </w:r>
      <w:bookmarkEnd w:id="387"/>
    </w:p>
    <w:p w14:paraId="555EEE07" w14:textId="77777777" w:rsidR="00000000" w:rsidRDefault="009B75DB">
      <w:pPr>
        <w:pStyle w:val="a0"/>
        <w:rPr>
          <w:rFonts w:hint="cs"/>
          <w:rtl/>
        </w:rPr>
      </w:pPr>
    </w:p>
    <w:p w14:paraId="35DE62FA" w14:textId="77777777" w:rsidR="00000000" w:rsidRDefault="009B75DB">
      <w:pPr>
        <w:pStyle w:val="a0"/>
        <w:rPr>
          <w:rFonts w:hint="cs"/>
          <w:rtl/>
        </w:rPr>
      </w:pPr>
      <w:r>
        <w:rPr>
          <w:rFonts w:hint="cs"/>
          <w:rtl/>
        </w:rPr>
        <w:t>אדוני היושב-ראש, אדוני השר, חברי הכ</w:t>
      </w:r>
      <w:r>
        <w:rPr>
          <w:rFonts w:hint="cs"/>
          <w:rtl/>
        </w:rPr>
        <w:t xml:space="preserve">נסת, ההצהרות של לוב באמת יכולות לבשר כיוון חיובי וטוב, קודם כול ללובים עצמם ולעולם, כל זה אם הן ילוו במעשים ולא יישארו רק בהצהרות. </w:t>
      </w:r>
    </w:p>
    <w:p w14:paraId="2F87E1E5" w14:textId="77777777" w:rsidR="00000000" w:rsidRDefault="009B75DB">
      <w:pPr>
        <w:pStyle w:val="a0"/>
        <w:rPr>
          <w:rFonts w:hint="cs"/>
          <w:rtl/>
        </w:rPr>
      </w:pPr>
    </w:p>
    <w:p w14:paraId="0AF1D633" w14:textId="77777777" w:rsidR="00000000" w:rsidRDefault="009B75DB">
      <w:pPr>
        <w:pStyle w:val="a0"/>
        <w:rPr>
          <w:rFonts w:hint="cs"/>
          <w:rtl/>
        </w:rPr>
      </w:pPr>
      <w:r>
        <w:rPr>
          <w:rFonts w:hint="cs"/>
          <w:rtl/>
        </w:rPr>
        <w:t>אני רוצה להתייחס לביקורו של שר החוץ המצרי, וכאן לברך אותך, אדוני שר החוץ, על מאמציך, על המפגשים הבילטרליים. אני חושב שבעשרה</w:t>
      </w:r>
      <w:r>
        <w:rPr>
          <w:rFonts w:hint="cs"/>
          <w:rtl/>
        </w:rPr>
        <w:t xml:space="preserve"> חודשים - לא היה שר חוץ שהצליח לפגוש כל כך הרבה מנהיגים ערבים כמו השר סילבן שלום, ועל זה צריך לברך אותך. </w:t>
      </w:r>
    </w:p>
    <w:p w14:paraId="7AB32B5B" w14:textId="77777777" w:rsidR="00000000" w:rsidRDefault="009B75DB">
      <w:pPr>
        <w:pStyle w:val="a0"/>
        <w:rPr>
          <w:rFonts w:hint="cs"/>
          <w:rtl/>
        </w:rPr>
      </w:pPr>
    </w:p>
    <w:p w14:paraId="4693312D" w14:textId="77777777" w:rsidR="00000000" w:rsidRDefault="009B75DB">
      <w:pPr>
        <w:pStyle w:val="a0"/>
        <w:rPr>
          <w:rFonts w:hint="cs"/>
          <w:rtl/>
        </w:rPr>
      </w:pPr>
      <w:r>
        <w:rPr>
          <w:rFonts w:hint="cs"/>
          <w:rtl/>
        </w:rPr>
        <w:t>אבל ההתנהגות כלפי שר החוץ המצרי במסגד, כלפי מוסלמי שכל רצונו להתפלל, מוכיחה שאותם פונדמנטליסטים שמחנכים לא לכבד את הזולת ולא לכבד את מי שבא להיות בקר</w:t>
      </w:r>
      <w:r>
        <w:rPr>
          <w:rFonts w:hint="cs"/>
          <w:rtl/>
        </w:rPr>
        <w:t xml:space="preserve">בתם, אדוני היושב-ראש - העולם האסלאמי והמאמינים צריכים לחשוב על ההתנהגות הזאת. </w:t>
      </w:r>
    </w:p>
    <w:p w14:paraId="17D27393" w14:textId="77777777" w:rsidR="00000000" w:rsidRDefault="009B75DB">
      <w:pPr>
        <w:pStyle w:val="a0"/>
        <w:rPr>
          <w:rFonts w:hint="cs"/>
          <w:rtl/>
        </w:rPr>
      </w:pPr>
    </w:p>
    <w:p w14:paraId="7FA89B46" w14:textId="77777777" w:rsidR="00000000" w:rsidRDefault="009B75DB">
      <w:pPr>
        <w:pStyle w:val="af1"/>
        <w:rPr>
          <w:rtl/>
        </w:rPr>
      </w:pPr>
      <w:r>
        <w:rPr>
          <w:rtl/>
        </w:rPr>
        <w:t>היו"ר אלי בן-מנחם:</w:t>
      </w:r>
    </w:p>
    <w:p w14:paraId="0259DA93" w14:textId="77777777" w:rsidR="00000000" w:rsidRDefault="009B75DB">
      <w:pPr>
        <w:pStyle w:val="a0"/>
        <w:rPr>
          <w:rFonts w:hint="cs"/>
          <w:rtl/>
        </w:rPr>
      </w:pPr>
    </w:p>
    <w:p w14:paraId="4C22DC8B" w14:textId="77777777" w:rsidR="00000000" w:rsidRDefault="009B75DB">
      <w:pPr>
        <w:pStyle w:val="a0"/>
        <w:rPr>
          <w:rFonts w:hint="cs"/>
          <w:rtl/>
        </w:rPr>
      </w:pPr>
      <w:r>
        <w:rPr>
          <w:rFonts w:hint="cs"/>
          <w:rtl/>
        </w:rPr>
        <w:t xml:space="preserve">תודה לחבר הכנסת והבה. חבר הכנסת אהוד יתום, דקה אחת. אחריו - חבר הכנסת דהאמשה. </w:t>
      </w:r>
    </w:p>
    <w:p w14:paraId="7073A19A" w14:textId="77777777" w:rsidR="00000000" w:rsidRDefault="009B75DB">
      <w:pPr>
        <w:pStyle w:val="a0"/>
        <w:rPr>
          <w:rFonts w:hint="cs"/>
          <w:rtl/>
        </w:rPr>
      </w:pPr>
    </w:p>
    <w:p w14:paraId="1F0B9160" w14:textId="77777777" w:rsidR="00000000" w:rsidRDefault="009B75DB">
      <w:pPr>
        <w:pStyle w:val="a"/>
        <w:rPr>
          <w:rtl/>
        </w:rPr>
      </w:pPr>
      <w:bookmarkStart w:id="388" w:name="FS000001032T24_12_2003_15_34_10"/>
      <w:bookmarkStart w:id="389" w:name="_Toc62986519"/>
      <w:bookmarkEnd w:id="388"/>
      <w:r>
        <w:rPr>
          <w:rFonts w:hint="eastAsia"/>
          <w:rtl/>
        </w:rPr>
        <w:t>אהוד</w:t>
      </w:r>
      <w:r>
        <w:rPr>
          <w:rtl/>
        </w:rPr>
        <w:t xml:space="preserve"> יתום (הליכוד):</w:t>
      </w:r>
      <w:bookmarkEnd w:id="389"/>
    </w:p>
    <w:p w14:paraId="19D4D03E" w14:textId="77777777" w:rsidR="00000000" w:rsidRDefault="009B75DB">
      <w:pPr>
        <w:pStyle w:val="a0"/>
        <w:rPr>
          <w:rFonts w:hint="cs"/>
          <w:rtl/>
        </w:rPr>
      </w:pPr>
    </w:p>
    <w:p w14:paraId="14458F20" w14:textId="77777777" w:rsidR="00000000" w:rsidRDefault="009B75DB">
      <w:pPr>
        <w:pStyle w:val="a0"/>
        <w:rPr>
          <w:rFonts w:hint="cs"/>
          <w:rtl/>
        </w:rPr>
      </w:pPr>
      <w:r>
        <w:rPr>
          <w:rFonts w:hint="cs"/>
          <w:rtl/>
        </w:rPr>
        <w:t xml:space="preserve">אדוני היושב-ראש, כבוד שר החוץ, קודם כול, כבוד שר החוץ, </w:t>
      </w:r>
      <w:r>
        <w:rPr>
          <w:rFonts w:hint="cs"/>
          <w:rtl/>
        </w:rPr>
        <w:t xml:space="preserve">יישר כוח. באמת הבאת הנה את שר החוץ של המדינה הגדולה ביותר ששומרת אתנו על הסכם שלום, אומנם קצת קר. אני מקווה שדרך לבך החם גם יתחממו לבותיהם של האנשים במצרים. </w:t>
      </w:r>
    </w:p>
    <w:p w14:paraId="4B9085BB" w14:textId="77777777" w:rsidR="00000000" w:rsidRDefault="009B75DB">
      <w:pPr>
        <w:pStyle w:val="a0"/>
        <w:rPr>
          <w:rFonts w:hint="cs"/>
          <w:rtl/>
        </w:rPr>
      </w:pPr>
    </w:p>
    <w:p w14:paraId="02673F3D" w14:textId="77777777" w:rsidR="00000000" w:rsidRDefault="009B75DB">
      <w:pPr>
        <w:pStyle w:val="a0"/>
        <w:rPr>
          <w:rFonts w:hint="cs"/>
          <w:rtl/>
        </w:rPr>
      </w:pPr>
      <w:r>
        <w:rPr>
          <w:rFonts w:hint="cs"/>
          <w:rtl/>
        </w:rPr>
        <w:t>לגבי ההצעה, אני מציע להסיר אותה מסדר-היום, אדוני. חבל לדבר על דברים שלא יודעים אם יש או אין. העמי</w:t>
      </w:r>
      <w:r>
        <w:rPr>
          <w:rFonts w:hint="cs"/>
          <w:rtl/>
        </w:rPr>
        <w:t>מות יפה לכל כוח כזה שקיים או איננו. אני הייתי מצפה שבמקום לברבר ולדבר על נושאים שאינם או קיימים, באמת למחות בתוקף או לגנות גם מצד חברי חברי הכנסת הערבים את ההתנהגות של המוסלמים הקיצונים בעת שהכו, זרקו, גידפו וקיללו את כבודו הרם, שר החוץ של מצרים. תודה רבה.</w:t>
      </w:r>
      <w:r>
        <w:rPr>
          <w:rFonts w:hint="cs"/>
          <w:rtl/>
        </w:rPr>
        <w:t xml:space="preserve"> </w:t>
      </w:r>
    </w:p>
    <w:p w14:paraId="4DF1B4A4" w14:textId="77777777" w:rsidR="00000000" w:rsidRDefault="009B75DB">
      <w:pPr>
        <w:pStyle w:val="af1"/>
        <w:rPr>
          <w:rFonts w:hint="cs"/>
          <w:rtl/>
        </w:rPr>
      </w:pPr>
    </w:p>
    <w:p w14:paraId="4CABDB3C" w14:textId="77777777" w:rsidR="00000000" w:rsidRDefault="009B75DB">
      <w:pPr>
        <w:pStyle w:val="af1"/>
        <w:rPr>
          <w:rFonts w:hint="cs"/>
          <w:rtl/>
        </w:rPr>
      </w:pPr>
    </w:p>
    <w:p w14:paraId="78066D9A" w14:textId="77777777" w:rsidR="00000000" w:rsidRDefault="009B75DB">
      <w:pPr>
        <w:pStyle w:val="af1"/>
        <w:rPr>
          <w:rtl/>
        </w:rPr>
      </w:pPr>
      <w:r>
        <w:rPr>
          <w:rtl/>
        </w:rPr>
        <w:t>היו"ר אלי בן-מנחם:</w:t>
      </w:r>
    </w:p>
    <w:p w14:paraId="29A7A0DC" w14:textId="77777777" w:rsidR="00000000" w:rsidRDefault="009B75DB">
      <w:pPr>
        <w:pStyle w:val="a0"/>
        <w:rPr>
          <w:rtl/>
        </w:rPr>
      </w:pPr>
    </w:p>
    <w:p w14:paraId="1ED2F1C3" w14:textId="77777777" w:rsidR="00000000" w:rsidRDefault="009B75DB">
      <w:pPr>
        <w:pStyle w:val="a0"/>
        <w:rPr>
          <w:rFonts w:hint="cs"/>
          <w:rtl/>
        </w:rPr>
      </w:pPr>
      <w:r>
        <w:rPr>
          <w:rFonts w:hint="cs"/>
          <w:rtl/>
        </w:rPr>
        <w:t xml:space="preserve">תודה לחבר הכנסת יתום. חבר הכנסת דהאמשה, ואחריו - חבר הכנסת בייגה שוחט. </w:t>
      </w:r>
    </w:p>
    <w:p w14:paraId="1D919784" w14:textId="77777777" w:rsidR="00000000" w:rsidRDefault="009B75DB">
      <w:pPr>
        <w:pStyle w:val="a0"/>
        <w:rPr>
          <w:rFonts w:hint="cs"/>
          <w:rtl/>
        </w:rPr>
      </w:pPr>
    </w:p>
    <w:p w14:paraId="756E55FA" w14:textId="77777777" w:rsidR="00000000" w:rsidRDefault="009B75DB">
      <w:pPr>
        <w:pStyle w:val="a"/>
        <w:rPr>
          <w:rtl/>
        </w:rPr>
      </w:pPr>
      <w:bookmarkStart w:id="390" w:name="FS000000550T24_12_2003_15_35_22"/>
      <w:bookmarkStart w:id="391" w:name="_Toc62986520"/>
      <w:bookmarkEnd w:id="390"/>
      <w:r>
        <w:rPr>
          <w:rFonts w:hint="eastAsia"/>
          <w:rtl/>
        </w:rPr>
        <w:t>עבד</w:t>
      </w:r>
      <w:r>
        <w:rPr>
          <w:rtl/>
        </w:rPr>
        <w:t>-אלמאלכ דהאמשה (רע"ם):</w:t>
      </w:r>
      <w:bookmarkEnd w:id="391"/>
    </w:p>
    <w:p w14:paraId="24E54C69" w14:textId="77777777" w:rsidR="00000000" w:rsidRDefault="009B75DB">
      <w:pPr>
        <w:pStyle w:val="a0"/>
        <w:rPr>
          <w:rFonts w:hint="cs"/>
          <w:rtl/>
        </w:rPr>
      </w:pPr>
    </w:p>
    <w:p w14:paraId="0BB123E7" w14:textId="77777777" w:rsidR="00000000" w:rsidRDefault="009B75DB">
      <w:pPr>
        <w:pStyle w:val="a0"/>
        <w:rPr>
          <w:rFonts w:hint="cs"/>
          <w:rtl/>
        </w:rPr>
      </w:pPr>
      <w:r>
        <w:rPr>
          <w:rFonts w:hint="cs"/>
          <w:rtl/>
        </w:rPr>
        <w:t xml:space="preserve">כבוד היושב-ראש, מכובדי השרים, חברי חברי הכנסת, לעניין של מצרים הייתי רוצה להתייחס באופן אחר. לעניין המסגד וההתנהגות, אף אחד לא רוצה </w:t>
      </w:r>
      <w:r>
        <w:rPr>
          <w:rFonts w:hint="cs"/>
          <w:rtl/>
        </w:rPr>
        <w:t xml:space="preserve">את זה, זה בוודאי לא מכובד ולא היה מכובד, אבל היו גם גורמים </w:t>
      </w:r>
      <w:r>
        <w:rPr>
          <w:rtl/>
        </w:rPr>
        <w:t>–</w:t>
      </w:r>
      <w:r>
        <w:rPr>
          <w:rFonts w:hint="cs"/>
          <w:rtl/>
        </w:rPr>
        <w:t xml:space="preserve"> שבין היתר מדינת ישראל אחראית להם </w:t>
      </w:r>
      <w:r>
        <w:rPr>
          <w:rtl/>
        </w:rPr>
        <w:t>–</w:t>
      </w:r>
      <w:r>
        <w:rPr>
          <w:rFonts w:hint="cs"/>
          <w:rtl/>
        </w:rPr>
        <w:t xml:space="preserve"> שהביאו לכך: האיחור, האי-תיאום והכניסה דרך שער המוגרבים וכל העניין שדיברתי עליו אתמול. חברי הכנסת, אתם יכולים לחזור לזה.  </w:t>
      </w:r>
    </w:p>
    <w:p w14:paraId="25BAFA89" w14:textId="77777777" w:rsidR="00000000" w:rsidRDefault="009B75DB">
      <w:pPr>
        <w:pStyle w:val="a0"/>
        <w:rPr>
          <w:rFonts w:hint="cs"/>
          <w:rtl/>
        </w:rPr>
      </w:pPr>
    </w:p>
    <w:p w14:paraId="112A144B" w14:textId="77777777" w:rsidR="00000000" w:rsidRDefault="009B75DB">
      <w:pPr>
        <w:pStyle w:val="a0"/>
        <w:rPr>
          <w:rFonts w:hint="cs"/>
          <w:rtl/>
        </w:rPr>
      </w:pPr>
      <w:r>
        <w:rPr>
          <w:rFonts w:hint="cs"/>
          <w:rtl/>
        </w:rPr>
        <w:t>אני רוצה לומר לשר החוץ, שמענו דברים י</w:t>
      </w:r>
      <w:r>
        <w:rPr>
          <w:rFonts w:hint="cs"/>
          <w:rtl/>
        </w:rPr>
        <w:t xml:space="preserve">פים במיוחד לקראת הסיום </w:t>
      </w:r>
      <w:r>
        <w:rPr>
          <w:rtl/>
        </w:rPr>
        <w:t>–</w:t>
      </w:r>
      <w:r>
        <w:rPr>
          <w:rFonts w:hint="cs"/>
          <w:rtl/>
        </w:rPr>
        <w:t xml:space="preserve"> הלוואי שאתה מתכוון למה שאתה אומר, ולא יהיה לנו שרון אחר עכשיו. אתה אומר שרוצים לשבת עם אבו-עלא? מי מונע זאת? אבו- עלא מוכן לשבת, אדוני. אבו-עלא רוצה רק שלא תיתנו לו נשיקת מוות, כפי שעשיתם לאבו-מאזן. הוא רוצה ישיבה מסודרת, כאשר יודע</w:t>
      </w:r>
      <w:r>
        <w:rPr>
          <w:rFonts w:hint="cs"/>
          <w:rtl/>
        </w:rPr>
        <w:t xml:space="preserve">ים על מה יושבים, מה עושים ועל מה כן מסכימים. בתנאי הזה אני בטוח, וכולנו יודעים והפלסטינים גם אמרו את זה לא פעם אחת, שאין שום בעיה, אם רוצים להתקדם ורוצים ללכת לשלום.  </w:t>
      </w:r>
    </w:p>
    <w:p w14:paraId="16592F68" w14:textId="77777777" w:rsidR="00000000" w:rsidRDefault="009B75DB">
      <w:pPr>
        <w:pStyle w:val="a0"/>
        <w:rPr>
          <w:rFonts w:hint="cs"/>
          <w:rtl/>
        </w:rPr>
      </w:pPr>
    </w:p>
    <w:p w14:paraId="767C580F" w14:textId="77777777" w:rsidR="00000000" w:rsidRDefault="009B75DB">
      <w:pPr>
        <w:pStyle w:val="a0"/>
        <w:rPr>
          <w:rFonts w:hint="cs"/>
          <w:rtl/>
        </w:rPr>
      </w:pPr>
      <w:r>
        <w:rPr>
          <w:rFonts w:hint="cs"/>
          <w:rtl/>
        </w:rPr>
        <w:t xml:space="preserve">ברשותך, אדוני היושב-ראש, אומר שתי מלים בערבית לברך את החוגגים שלנו עכשיו. </w:t>
      </w:r>
    </w:p>
    <w:p w14:paraId="1B4B28E5" w14:textId="77777777" w:rsidR="00000000" w:rsidRDefault="009B75DB">
      <w:pPr>
        <w:pStyle w:val="a0"/>
        <w:rPr>
          <w:rFonts w:hint="cs"/>
          <w:rtl/>
        </w:rPr>
      </w:pPr>
    </w:p>
    <w:p w14:paraId="2D6C8CF8" w14:textId="77777777" w:rsidR="00000000" w:rsidRDefault="009B75DB">
      <w:pPr>
        <w:pStyle w:val="af1"/>
        <w:rPr>
          <w:rtl/>
        </w:rPr>
      </w:pPr>
      <w:r>
        <w:rPr>
          <w:rtl/>
        </w:rPr>
        <w:t>היו"ר אלי ב</w:t>
      </w:r>
      <w:r>
        <w:rPr>
          <w:rtl/>
        </w:rPr>
        <w:t>ן-מנחם:</w:t>
      </w:r>
    </w:p>
    <w:p w14:paraId="3868CD47" w14:textId="77777777" w:rsidR="00000000" w:rsidRDefault="009B75DB">
      <w:pPr>
        <w:pStyle w:val="a0"/>
        <w:rPr>
          <w:rtl/>
        </w:rPr>
      </w:pPr>
    </w:p>
    <w:p w14:paraId="2797E5B3" w14:textId="77777777" w:rsidR="00000000" w:rsidRDefault="009B75DB">
      <w:pPr>
        <w:pStyle w:val="a0"/>
        <w:rPr>
          <w:rFonts w:hint="cs"/>
          <w:rtl/>
        </w:rPr>
      </w:pPr>
      <w:r>
        <w:rPr>
          <w:rFonts w:hint="cs"/>
          <w:rtl/>
        </w:rPr>
        <w:t xml:space="preserve">תעשה זאת בבקשה בקצרה מאוד. </w:t>
      </w:r>
    </w:p>
    <w:p w14:paraId="0953D3C1" w14:textId="77777777" w:rsidR="00000000" w:rsidRDefault="009B75DB">
      <w:pPr>
        <w:pStyle w:val="a0"/>
        <w:rPr>
          <w:rFonts w:hint="cs"/>
          <w:rtl/>
        </w:rPr>
      </w:pPr>
    </w:p>
    <w:p w14:paraId="6FEF50C7" w14:textId="77777777" w:rsidR="00000000" w:rsidRDefault="009B75DB">
      <w:pPr>
        <w:pStyle w:val="a"/>
        <w:rPr>
          <w:rtl/>
        </w:rPr>
      </w:pPr>
      <w:bookmarkStart w:id="392" w:name="FS000000550T24_12_2003_16_48_11"/>
      <w:bookmarkStart w:id="393" w:name="_Toc62986521"/>
      <w:bookmarkEnd w:id="392"/>
      <w:r>
        <w:rPr>
          <w:rFonts w:hint="eastAsia"/>
          <w:rtl/>
        </w:rPr>
        <w:t>עבד</w:t>
      </w:r>
      <w:r>
        <w:rPr>
          <w:rtl/>
        </w:rPr>
        <w:t>-אלמאלכ דהאמשה (רע"ם):</w:t>
      </w:r>
      <w:bookmarkEnd w:id="393"/>
    </w:p>
    <w:p w14:paraId="4AFACEF0" w14:textId="77777777" w:rsidR="00000000" w:rsidRDefault="009B75DB">
      <w:pPr>
        <w:pStyle w:val="a0"/>
        <w:jc w:val="center"/>
        <w:rPr>
          <w:rFonts w:hint="cs"/>
          <w:rtl/>
        </w:rPr>
      </w:pPr>
    </w:p>
    <w:p w14:paraId="12E1B5B7" w14:textId="77777777" w:rsidR="00000000" w:rsidRDefault="009B75DB">
      <w:pPr>
        <w:pStyle w:val="a0"/>
        <w:rPr>
          <w:rFonts w:hint="cs"/>
          <w:rtl/>
        </w:rPr>
      </w:pPr>
      <w:r>
        <w:rPr>
          <w:rFonts w:hint="cs"/>
          <w:rtl/>
        </w:rPr>
        <w:t>(נושא דברים בשפה הערבית; להלן תרגומם לעברית:</w:t>
      </w:r>
    </w:p>
    <w:p w14:paraId="7804EFDD" w14:textId="77777777" w:rsidR="00000000" w:rsidRDefault="009B75DB">
      <w:pPr>
        <w:pStyle w:val="a0"/>
        <w:rPr>
          <w:rFonts w:hint="cs"/>
          <w:rtl/>
        </w:rPr>
      </w:pPr>
    </w:p>
    <w:p w14:paraId="7072EEF0" w14:textId="77777777" w:rsidR="00000000" w:rsidRDefault="009B75DB">
      <w:pPr>
        <w:pStyle w:val="a0"/>
        <w:rPr>
          <w:rFonts w:hint="cs"/>
          <w:rtl/>
        </w:rPr>
      </w:pPr>
      <w:r>
        <w:rPr>
          <w:rFonts w:hint="cs"/>
          <w:rtl/>
        </w:rPr>
        <w:t xml:space="preserve">אנשינו בארץ ובעולם, האחים החוגגים היום את חג המולד הנכבד ואת החגים השמחים </w:t>
      </w:r>
      <w:r>
        <w:rPr>
          <w:rtl/>
        </w:rPr>
        <w:t>–</w:t>
      </w:r>
      <w:r>
        <w:rPr>
          <w:rFonts w:hint="cs"/>
          <w:rtl/>
        </w:rPr>
        <w:t xml:space="preserve"> שנה טובה. אנו מבקשים מהאל יתגדל ויתעלה שבשנה הבאה כל הארץ תיהנה מביטח</w:t>
      </w:r>
      <w:r>
        <w:rPr>
          <w:rFonts w:hint="cs"/>
          <w:rtl/>
        </w:rPr>
        <w:t>ון, מחירות ומשלום. יברככם האל. תודה רבה.)</w:t>
      </w:r>
    </w:p>
    <w:p w14:paraId="04455E8F" w14:textId="77777777" w:rsidR="00000000" w:rsidRDefault="009B75DB">
      <w:pPr>
        <w:pStyle w:val="a0"/>
        <w:jc w:val="center"/>
        <w:rPr>
          <w:rFonts w:hint="cs"/>
          <w:rtl/>
        </w:rPr>
      </w:pPr>
    </w:p>
    <w:p w14:paraId="744940AE" w14:textId="77777777" w:rsidR="00000000" w:rsidRDefault="009B75DB">
      <w:pPr>
        <w:pStyle w:val="af1"/>
        <w:rPr>
          <w:rtl/>
        </w:rPr>
      </w:pPr>
      <w:r>
        <w:rPr>
          <w:rtl/>
        </w:rPr>
        <w:t>היו"ר אלי בן-מנחם:</w:t>
      </w:r>
    </w:p>
    <w:p w14:paraId="39433DE9" w14:textId="77777777" w:rsidR="00000000" w:rsidRDefault="009B75DB">
      <w:pPr>
        <w:pStyle w:val="a0"/>
        <w:rPr>
          <w:rtl/>
        </w:rPr>
      </w:pPr>
    </w:p>
    <w:p w14:paraId="63AAE04B" w14:textId="77777777" w:rsidR="00000000" w:rsidRDefault="009B75DB">
      <w:pPr>
        <w:pStyle w:val="a0"/>
        <w:rPr>
          <w:rFonts w:hint="cs"/>
          <w:rtl/>
        </w:rPr>
      </w:pPr>
      <w:r>
        <w:rPr>
          <w:rFonts w:hint="cs"/>
          <w:rtl/>
        </w:rPr>
        <w:t xml:space="preserve">תודה לחבר הכנסת דהאמשה. חבר הכנסת בייגה שוחט, ואחרון - חבר הכנסת טיבי. </w:t>
      </w:r>
    </w:p>
    <w:p w14:paraId="2D6B967B" w14:textId="77777777" w:rsidR="00000000" w:rsidRDefault="009B75DB">
      <w:pPr>
        <w:pStyle w:val="a0"/>
        <w:rPr>
          <w:rFonts w:hint="cs"/>
          <w:rtl/>
        </w:rPr>
      </w:pPr>
    </w:p>
    <w:p w14:paraId="1378C27B" w14:textId="77777777" w:rsidR="00000000" w:rsidRDefault="009B75DB">
      <w:pPr>
        <w:pStyle w:val="a"/>
        <w:rPr>
          <w:rtl/>
        </w:rPr>
      </w:pPr>
      <w:bookmarkStart w:id="394" w:name="FS000000459T24_12_2003_15_36_51"/>
      <w:bookmarkStart w:id="395" w:name="_Toc62986522"/>
      <w:bookmarkEnd w:id="394"/>
      <w:r>
        <w:rPr>
          <w:rFonts w:hint="eastAsia"/>
          <w:rtl/>
        </w:rPr>
        <w:t>אברהם</w:t>
      </w:r>
      <w:r>
        <w:rPr>
          <w:rtl/>
        </w:rPr>
        <w:t xml:space="preserve"> בייגה שוחט (העבודה-מימד):</w:t>
      </w:r>
      <w:bookmarkEnd w:id="395"/>
    </w:p>
    <w:p w14:paraId="1AC99B56" w14:textId="77777777" w:rsidR="00000000" w:rsidRDefault="009B75DB">
      <w:pPr>
        <w:pStyle w:val="a0"/>
        <w:rPr>
          <w:rFonts w:hint="cs"/>
          <w:rtl/>
        </w:rPr>
      </w:pPr>
    </w:p>
    <w:p w14:paraId="435903FD" w14:textId="77777777" w:rsidR="00000000" w:rsidRDefault="009B75DB">
      <w:pPr>
        <w:pStyle w:val="a0"/>
        <w:rPr>
          <w:rFonts w:hint="cs"/>
          <w:rtl/>
        </w:rPr>
      </w:pPr>
      <w:r>
        <w:rPr>
          <w:rFonts w:hint="cs"/>
          <w:rtl/>
        </w:rPr>
        <w:t>אדוני היושב-ראש, אדוני השר, אני מציע לא לקחת כמודל את קדאפי בנושא הגרעיני. אני חושב שבל</w:t>
      </w:r>
      <w:r>
        <w:rPr>
          <w:rFonts w:hint="cs"/>
          <w:rtl/>
        </w:rPr>
        <w:t xml:space="preserve">י להיכנס לפרטים, בלי להיכנס לדיבורים על מידת הקיום - האם זה קיים, במה עוסקים, במה לא עוסקים - המצב הגיאופוליטי של מדינת ישראל שונה מהמצב של כל מדינה אחרת בעולם. הפתרונות היחידים למצב הזה הם שלום אמיתי, סילוק איומי הסכסוך. אפילו חותמים על חוזה </w:t>
      </w:r>
      <w:r>
        <w:rPr>
          <w:rtl/>
        </w:rPr>
        <w:t>–</w:t>
      </w:r>
      <w:r>
        <w:rPr>
          <w:rFonts w:hint="cs"/>
          <w:rtl/>
        </w:rPr>
        <w:t xml:space="preserve"> והלוואי שיה</w:t>
      </w:r>
      <w:r>
        <w:rPr>
          <w:rFonts w:hint="cs"/>
          <w:rtl/>
        </w:rPr>
        <w:t xml:space="preserve">יה דבר כזה, ועמדתי מאוד-מאוד מרחיקה לכת לגבי התנאים שצריך ללכת לקראת הפלסטינים בחוזה </w:t>
      </w:r>
      <w:r>
        <w:rPr>
          <w:rtl/>
        </w:rPr>
        <w:t>–</w:t>
      </w:r>
      <w:r>
        <w:rPr>
          <w:rFonts w:hint="cs"/>
          <w:rtl/>
        </w:rPr>
        <w:t xml:space="preserve"> אני חושב שחוזה כזה צריך לעמוד במבחן המציאות והביקורת מספר לא קטן של שנים בטרם תוכל מדינת ישראל להצטרף לקדאפי. תודה. </w:t>
      </w:r>
    </w:p>
    <w:p w14:paraId="48FAE145" w14:textId="77777777" w:rsidR="00000000" w:rsidRDefault="009B75DB">
      <w:pPr>
        <w:pStyle w:val="a0"/>
        <w:rPr>
          <w:rFonts w:hint="cs"/>
          <w:rtl/>
        </w:rPr>
      </w:pPr>
    </w:p>
    <w:p w14:paraId="5BA0DE2B" w14:textId="77777777" w:rsidR="00000000" w:rsidRDefault="009B75DB">
      <w:pPr>
        <w:pStyle w:val="af1"/>
        <w:rPr>
          <w:rtl/>
        </w:rPr>
      </w:pPr>
      <w:r>
        <w:rPr>
          <w:rtl/>
        </w:rPr>
        <w:t>היו"ר אלי בן-מנחם:</w:t>
      </w:r>
    </w:p>
    <w:p w14:paraId="45780A1D" w14:textId="77777777" w:rsidR="00000000" w:rsidRDefault="009B75DB">
      <w:pPr>
        <w:pStyle w:val="a0"/>
        <w:rPr>
          <w:rtl/>
        </w:rPr>
      </w:pPr>
    </w:p>
    <w:p w14:paraId="2928C2FE" w14:textId="77777777" w:rsidR="00000000" w:rsidRDefault="009B75DB">
      <w:pPr>
        <w:pStyle w:val="a0"/>
        <w:rPr>
          <w:rFonts w:hint="cs"/>
          <w:rtl/>
        </w:rPr>
      </w:pPr>
      <w:r>
        <w:rPr>
          <w:rFonts w:hint="cs"/>
          <w:rtl/>
        </w:rPr>
        <w:t>תודה לחבר הכנסת בייגה שוחט. חבר</w:t>
      </w:r>
      <w:r>
        <w:rPr>
          <w:rFonts w:hint="cs"/>
          <w:rtl/>
        </w:rPr>
        <w:t xml:space="preserve"> הכנסת טיבי, ואחר כך - חבר הכנסת נסים זאב. </w:t>
      </w:r>
    </w:p>
    <w:p w14:paraId="1BCD568E" w14:textId="77777777" w:rsidR="00000000" w:rsidRDefault="009B75DB">
      <w:pPr>
        <w:pStyle w:val="a0"/>
        <w:rPr>
          <w:rFonts w:hint="cs"/>
          <w:rtl/>
        </w:rPr>
      </w:pPr>
    </w:p>
    <w:p w14:paraId="2F7E359E" w14:textId="77777777" w:rsidR="00000000" w:rsidRDefault="009B75DB">
      <w:pPr>
        <w:pStyle w:val="af0"/>
        <w:rPr>
          <w:rtl/>
        </w:rPr>
      </w:pPr>
      <w:r>
        <w:rPr>
          <w:rFonts w:hint="eastAsia"/>
          <w:rtl/>
        </w:rPr>
        <w:t>קריאה</w:t>
      </w:r>
      <w:r>
        <w:rPr>
          <w:rtl/>
        </w:rPr>
        <w:t>:</w:t>
      </w:r>
    </w:p>
    <w:p w14:paraId="17DBB270" w14:textId="77777777" w:rsidR="00000000" w:rsidRDefault="009B75DB">
      <w:pPr>
        <w:pStyle w:val="a0"/>
        <w:rPr>
          <w:rFonts w:hint="cs"/>
          <w:rtl/>
        </w:rPr>
      </w:pPr>
    </w:p>
    <w:p w14:paraId="62592377" w14:textId="77777777" w:rsidR="00000000" w:rsidRDefault="009B75DB">
      <w:pPr>
        <w:pStyle w:val="a0"/>
        <w:rPr>
          <w:rFonts w:hint="cs"/>
          <w:rtl/>
        </w:rPr>
      </w:pPr>
      <w:r>
        <w:rPr>
          <w:rFonts w:hint="cs"/>
          <w:rtl/>
        </w:rPr>
        <w:t>- - -</w:t>
      </w:r>
    </w:p>
    <w:p w14:paraId="10B26F97" w14:textId="77777777" w:rsidR="00000000" w:rsidRDefault="009B75DB">
      <w:pPr>
        <w:pStyle w:val="a0"/>
        <w:rPr>
          <w:rFonts w:hint="cs"/>
          <w:rtl/>
        </w:rPr>
      </w:pPr>
    </w:p>
    <w:p w14:paraId="286FA1CA" w14:textId="77777777" w:rsidR="00000000" w:rsidRDefault="009B75DB">
      <w:pPr>
        <w:pStyle w:val="af1"/>
        <w:rPr>
          <w:rtl/>
        </w:rPr>
      </w:pPr>
      <w:r>
        <w:rPr>
          <w:rFonts w:hint="eastAsia"/>
          <w:rtl/>
        </w:rPr>
        <w:t>היו</w:t>
      </w:r>
      <w:r>
        <w:rPr>
          <w:rtl/>
        </w:rPr>
        <w:t>"ר אלי בן-מנחם:</w:t>
      </w:r>
    </w:p>
    <w:p w14:paraId="5D9E831F" w14:textId="77777777" w:rsidR="00000000" w:rsidRDefault="009B75DB">
      <w:pPr>
        <w:pStyle w:val="a0"/>
        <w:rPr>
          <w:rFonts w:hint="cs"/>
          <w:rtl/>
        </w:rPr>
      </w:pPr>
    </w:p>
    <w:p w14:paraId="251913B4" w14:textId="77777777" w:rsidR="00000000" w:rsidRDefault="009B75DB">
      <w:pPr>
        <w:pStyle w:val="a0"/>
        <w:rPr>
          <w:rFonts w:hint="cs"/>
          <w:rtl/>
        </w:rPr>
      </w:pPr>
      <w:r>
        <w:rPr>
          <w:rFonts w:hint="cs"/>
          <w:rtl/>
        </w:rPr>
        <w:t xml:space="preserve">אתה פשוט לא רשום. אני מקבל את הרשימה מהמזכירות.  </w:t>
      </w:r>
    </w:p>
    <w:p w14:paraId="4E15B941" w14:textId="77777777" w:rsidR="00000000" w:rsidRDefault="009B75DB">
      <w:pPr>
        <w:pStyle w:val="a0"/>
        <w:rPr>
          <w:rFonts w:hint="cs"/>
          <w:rtl/>
        </w:rPr>
      </w:pPr>
    </w:p>
    <w:p w14:paraId="3270DCCA" w14:textId="77777777" w:rsidR="00000000" w:rsidRDefault="009B75DB">
      <w:pPr>
        <w:pStyle w:val="af0"/>
        <w:rPr>
          <w:rtl/>
        </w:rPr>
      </w:pPr>
      <w:r>
        <w:rPr>
          <w:rFonts w:hint="eastAsia"/>
          <w:rtl/>
        </w:rPr>
        <w:t>אילן</w:t>
      </w:r>
      <w:r>
        <w:rPr>
          <w:rtl/>
        </w:rPr>
        <w:t xml:space="preserve"> שלגי (שינוי):</w:t>
      </w:r>
    </w:p>
    <w:p w14:paraId="2ED2F39F" w14:textId="77777777" w:rsidR="00000000" w:rsidRDefault="009B75DB">
      <w:pPr>
        <w:pStyle w:val="a0"/>
        <w:rPr>
          <w:rFonts w:hint="cs"/>
          <w:rtl/>
        </w:rPr>
      </w:pPr>
    </w:p>
    <w:p w14:paraId="6DD8E41D" w14:textId="77777777" w:rsidR="00000000" w:rsidRDefault="009B75DB">
      <w:pPr>
        <w:pStyle w:val="a0"/>
        <w:rPr>
          <w:rFonts w:hint="cs"/>
          <w:rtl/>
        </w:rPr>
      </w:pPr>
      <w:r>
        <w:rPr>
          <w:rFonts w:hint="cs"/>
          <w:rtl/>
        </w:rPr>
        <w:t xml:space="preserve">גם אני ביקשתי. </w:t>
      </w:r>
    </w:p>
    <w:p w14:paraId="34B42612" w14:textId="77777777" w:rsidR="00000000" w:rsidRDefault="009B75DB">
      <w:pPr>
        <w:pStyle w:val="a0"/>
        <w:rPr>
          <w:rFonts w:hint="cs"/>
          <w:rtl/>
        </w:rPr>
      </w:pPr>
    </w:p>
    <w:p w14:paraId="7E254BFD" w14:textId="77777777" w:rsidR="00000000" w:rsidRDefault="009B75DB">
      <w:pPr>
        <w:pStyle w:val="af0"/>
        <w:rPr>
          <w:rtl/>
        </w:rPr>
      </w:pPr>
      <w:r>
        <w:rPr>
          <w:rFonts w:hint="eastAsia"/>
          <w:rtl/>
        </w:rPr>
        <w:t>שר</w:t>
      </w:r>
      <w:r>
        <w:rPr>
          <w:rtl/>
        </w:rPr>
        <w:t xml:space="preserve"> החוץ סילבן שלום:</w:t>
      </w:r>
    </w:p>
    <w:p w14:paraId="77E125BD" w14:textId="77777777" w:rsidR="00000000" w:rsidRDefault="009B75DB">
      <w:pPr>
        <w:pStyle w:val="a0"/>
        <w:rPr>
          <w:rFonts w:hint="cs"/>
          <w:rtl/>
        </w:rPr>
      </w:pPr>
    </w:p>
    <w:p w14:paraId="1371B52E" w14:textId="77777777" w:rsidR="00000000" w:rsidRDefault="009B75DB">
      <w:pPr>
        <w:pStyle w:val="a0"/>
        <w:rPr>
          <w:rFonts w:hint="cs"/>
          <w:rtl/>
        </w:rPr>
      </w:pPr>
      <w:r>
        <w:rPr>
          <w:rFonts w:hint="cs"/>
          <w:rtl/>
        </w:rPr>
        <w:t>אי-אפשר, רק אם מספר המציעים - - -</w:t>
      </w:r>
    </w:p>
    <w:p w14:paraId="0C406062" w14:textId="77777777" w:rsidR="00000000" w:rsidRDefault="009B75DB">
      <w:pPr>
        <w:pStyle w:val="a0"/>
        <w:rPr>
          <w:rFonts w:hint="cs"/>
          <w:rtl/>
        </w:rPr>
      </w:pPr>
    </w:p>
    <w:p w14:paraId="1CBE4BB2" w14:textId="77777777" w:rsidR="00000000" w:rsidRDefault="009B75DB">
      <w:pPr>
        <w:pStyle w:val="af1"/>
        <w:rPr>
          <w:rtl/>
        </w:rPr>
      </w:pPr>
      <w:r>
        <w:rPr>
          <w:rtl/>
        </w:rPr>
        <w:t>היו"ר אלי בן-מנחם:</w:t>
      </w:r>
    </w:p>
    <w:p w14:paraId="4B6AB911" w14:textId="77777777" w:rsidR="00000000" w:rsidRDefault="009B75DB">
      <w:pPr>
        <w:pStyle w:val="a0"/>
        <w:rPr>
          <w:rtl/>
        </w:rPr>
      </w:pPr>
    </w:p>
    <w:p w14:paraId="584A8D01" w14:textId="77777777" w:rsidR="00000000" w:rsidRDefault="009B75DB">
      <w:pPr>
        <w:pStyle w:val="a0"/>
        <w:rPr>
          <w:rFonts w:hint="cs"/>
          <w:rtl/>
        </w:rPr>
      </w:pPr>
      <w:r>
        <w:rPr>
          <w:rFonts w:hint="cs"/>
          <w:rtl/>
        </w:rPr>
        <w:t xml:space="preserve">אני יודע מה </w:t>
      </w:r>
      <w:r>
        <w:rPr>
          <w:rFonts w:hint="cs"/>
          <w:rtl/>
        </w:rPr>
        <w:t xml:space="preserve">מותר ומה אסור. חבר הכנסת נסים זאב, אני אאפשר לך לומר משפט אחריו. יש לנו חמישה חברי כנסת על מספר הצעות דומה, אנחנו יכולים לחרוג באחד ולא להגזים. בבקשה, חבר הכנסת טיבי. </w:t>
      </w:r>
    </w:p>
    <w:p w14:paraId="3F10324F" w14:textId="77777777" w:rsidR="00000000" w:rsidRDefault="009B75DB">
      <w:pPr>
        <w:pStyle w:val="a0"/>
        <w:rPr>
          <w:rFonts w:hint="cs"/>
          <w:rtl/>
        </w:rPr>
      </w:pPr>
    </w:p>
    <w:p w14:paraId="6B66DD75" w14:textId="77777777" w:rsidR="00000000" w:rsidRDefault="009B75DB">
      <w:pPr>
        <w:pStyle w:val="a"/>
        <w:rPr>
          <w:rtl/>
        </w:rPr>
      </w:pPr>
      <w:bookmarkStart w:id="396" w:name="FS000000560T24_12_2003_15_38_54"/>
      <w:bookmarkStart w:id="397" w:name="_Toc62986523"/>
      <w:bookmarkEnd w:id="396"/>
      <w:r>
        <w:rPr>
          <w:rFonts w:hint="eastAsia"/>
          <w:rtl/>
        </w:rPr>
        <w:t>אחמד</w:t>
      </w:r>
      <w:r>
        <w:rPr>
          <w:rtl/>
        </w:rPr>
        <w:t xml:space="preserve"> טיבי (חד"ש-תע"ל):</w:t>
      </w:r>
      <w:bookmarkEnd w:id="397"/>
    </w:p>
    <w:p w14:paraId="644ACCC2" w14:textId="77777777" w:rsidR="00000000" w:rsidRDefault="009B75DB">
      <w:pPr>
        <w:pStyle w:val="a0"/>
        <w:rPr>
          <w:rFonts w:hint="cs"/>
          <w:rtl/>
        </w:rPr>
      </w:pPr>
    </w:p>
    <w:p w14:paraId="249E270A" w14:textId="77777777" w:rsidR="00000000" w:rsidRDefault="009B75DB">
      <w:pPr>
        <w:pStyle w:val="a0"/>
        <w:rPr>
          <w:rFonts w:hint="cs"/>
          <w:rtl/>
        </w:rPr>
      </w:pPr>
      <w:r>
        <w:rPr>
          <w:rFonts w:hint="cs"/>
          <w:rtl/>
        </w:rPr>
        <w:t xml:space="preserve">אדוני היושב-ראש, תודה שהרשית לי להתבטא. יש מעט מאוד רגעים שבהם </w:t>
      </w:r>
      <w:r>
        <w:rPr>
          <w:rFonts w:hint="cs"/>
          <w:rtl/>
        </w:rPr>
        <w:t xml:space="preserve">אדם צריך להרגיש בושה וכלימה בלי להצטדק. כאשר ראיתי את התמונות ושמעתי על הפגיעה בשר החוץ אחמד מאהר בתוך מסגד אל-אקצא, זה היה רגע מביך ומביש עבורי. הלכתי אליו לחדר המיון בבית-החולים "הדסה". הייתי ליד מיטתו וביקשתי סליחה. </w:t>
      </w:r>
    </w:p>
    <w:p w14:paraId="624C6812" w14:textId="77777777" w:rsidR="00000000" w:rsidRDefault="009B75DB">
      <w:pPr>
        <w:pStyle w:val="a0"/>
        <w:rPr>
          <w:rtl/>
        </w:rPr>
      </w:pPr>
    </w:p>
    <w:p w14:paraId="284178A5" w14:textId="77777777" w:rsidR="00000000" w:rsidRDefault="009B75DB">
      <w:pPr>
        <w:pStyle w:val="a0"/>
        <w:rPr>
          <w:rFonts w:hint="cs"/>
          <w:rtl/>
        </w:rPr>
      </w:pPr>
      <w:r>
        <w:rPr>
          <w:rFonts w:hint="cs"/>
          <w:rtl/>
        </w:rPr>
        <w:t>אני חושב שההתנהגות הנבזית, המבישה ו</w:t>
      </w:r>
      <w:r>
        <w:rPr>
          <w:rFonts w:hint="cs"/>
          <w:rtl/>
        </w:rPr>
        <w:t xml:space="preserve">הנלוזה של שניים, שלושה, חמישה, עשרה איש פגעה בקדושת המקום, פגעה במצרים, פגעה בשר חוץ מכובד, חבר אישי וחבר של העם הפלסטיני, ולכן האנשים האלה ראויים להוקעה, בלי "אבל". תודה. </w:t>
      </w:r>
    </w:p>
    <w:p w14:paraId="72BE2050" w14:textId="77777777" w:rsidR="00000000" w:rsidRDefault="009B75DB">
      <w:pPr>
        <w:pStyle w:val="a0"/>
        <w:rPr>
          <w:rFonts w:hint="cs"/>
          <w:rtl/>
        </w:rPr>
      </w:pPr>
    </w:p>
    <w:p w14:paraId="02EA9D1E" w14:textId="77777777" w:rsidR="00000000" w:rsidRDefault="009B75DB">
      <w:pPr>
        <w:pStyle w:val="af1"/>
        <w:rPr>
          <w:rtl/>
        </w:rPr>
      </w:pPr>
      <w:r>
        <w:rPr>
          <w:rtl/>
        </w:rPr>
        <w:t>היו"ר אלי בן-מנחם:</w:t>
      </w:r>
    </w:p>
    <w:p w14:paraId="7D9A4BB5" w14:textId="77777777" w:rsidR="00000000" w:rsidRDefault="009B75DB">
      <w:pPr>
        <w:pStyle w:val="a0"/>
        <w:rPr>
          <w:rtl/>
        </w:rPr>
      </w:pPr>
    </w:p>
    <w:p w14:paraId="2357475C" w14:textId="77777777" w:rsidR="00000000" w:rsidRDefault="009B75DB">
      <w:pPr>
        <w:pStyle w:val="a0"/>
        <w:rPr>
          <w:rFonts w:hint="cs"/>
          <w:rtl/>
        </w:rPr>
      </w:pPr>
      <w:r>
        <w:rPr>
          <w:rFonts w:hint="cs"/>
          <w:rtl/>
        </w:rPr>
        <w:t xml:space="preserve">תודה לחבר הכנסת טיבי. משפט לחבר הכנסת זאב. חבר הכנסת שלגי, גם </w:t>
      </w:r>
      <w:r>
        <w:rPr>
          <w:rFonts w:hint="cs"/>
          <w:rtl/>
        </w:rPr>
        <w:t xml:space="preserve">אתה רוצה לומר משפט? אחריו תוכל לומר משפט. </w:t>
      </w:r>
    </w:p>
    <w:p w14:paraId="66594E7D" w14:textId="77777777" w:rsidR="00000000" w:rsidRDefault="009B75DB">
      <w:pPr>
        <w:pStyle w:val="a0"/>
        <w:rPr>
          <w:rFonts w:hint="cs"/>
          <w:rtl/>
        </w:rPr>
      </w:pPr>
    </w:p>
    <w:p w14:paraId="0B2508D9" w14:textId="77777777" w:rsidR="00000000" w:rsidRDefault="009B75DB">
      <w:pPr>
        <w:pStyle w:val="a"/>
        <w:rPr>
          <w:rtl/>
        </w:rPr>
      </w:pPr>
      <w:bookmarkStart w:id="398" w:name="FS000000490T24_12_2003_15_39_39"/>
      <w:bookmarkStart w:id="399" w:name="_Toc62986524"/>
      <w:bookmarkEnd w:id="398"/>
      <w:r>
        <w:rPr>
          <w:rFonts w:hint="eastAsia"/>
          <w:rtl/>
        </w:rPr>
        <w:t>נסים</w:t>
      </w:r>
      <w:r>
        <w:rPr>
          <w:rtl/>
        </w:rPr>
        <w:t xml:space="preserve"> זאב (ש"ס):</w:t>
      </w:r>
      <w:bookmarkEnd w:id="399"/>
    </w:p>
    <w:p w14:paraId="26D134D7" w14:textId="77777777" w:rsidR="00000000" w:rsidRDefault="009B75DB">
      <w:pPr>
        <w:pStyle w:val="a0"/>
        <w:rPr>
          <w:rFonts w:hint="cs"/>
          <w:rtl/>
        </w:rPr>
      </w:pPr>
    </w:p>
    <w:p w14:paraId="42E4E4F0" w14:textId="77777777" w:rsidR="00000000" w:rsidRDefault="009B75DB">
      <w:pPr>
        <w:pStyle w:val="a0"/>
        <w:rPr>
          <w:rFonts w:hint="cs"/>
          <w:rtl/>
        </w:rPr>
      </w:pPr>
      <w:r>
        <w:rPr>
          <w:rFonts w:hint="cs"/>
          <w:rtl/>
        </w:rPr>
        <w:t xml:space="preserve">משפט אחד, אדוני היושב-ראש. </w:t>
      </w:r>
    </w:p>
    <w:p w14:paraId="622F93F1" w14:textId="77777777" w:rsidR="00000000" w:rsidRDefault="009B75DB">
      <w:pPr>
        <w:pStyle w:val="a0"/>
        <w:rPr>
          <w:rFonts w:hint="cs"/>
          <w:rtl/>
        </w:rPr>
      </w:pPr>
    </w:p>
    <w:p w14:paraId="564B6CB3" w14:textId="77777777" w:rsidR="00000000" w:rsidRDefault="009B75DB">
      <w:pPr>
        <w:pStyle w:val="a0"/>
        <w:rPr>
          <w:rFonts w:hint="cs"/>
          <w:rtl/>
        </w:rPr>
      </w:pPr>
      <w:r>
        <w:rPr>
          <w:rFonts w:hint="cs"/>
          <w:rtl/>
        </w:rPr>
        <w:t xml:space="preserve">אני חושב ששר החוץ הביא כבוד גדול לעם ישראל בסיור האחרון שלו. </w:t>
      </w:r>
    </w:p>
    <w:p w14:paraId="2695FB4D" w14:textId="77777777" w:rsidR="00000000" w:rsidRDefault="009B75DB">
      <w:pPr>
        <w:pStyle w:val="a0"/>
        <w:rPr>
          <w:rFonts w:hint="cs"/>
          <w:rtl/>
        </w:rPr>
      </w:pPr>
    </w:p>
    <w:p w14:paraId="62D67E81" w14:textId="77777777" w:rsidR="00000000" w:rsidRDefault="009B75DB">
      <w:pPr>
        <w:pStyle w:val="a0"/>
        <w:rPr>
          <w:rFonts w:hint="cs"/>
          <w:rtl/>
        </w:rPr>
      </w:pPr>
      <w:r>
        <w:rPr>
          <w:rFonts w:hint="cs"/>
          <w:rtl/>
        </w:rPr>
        <w:t>שמעתי אותך אומר ברדיו שאולי צריכים לפנות לערוץ הסורי, מכיוון שאתה חושב שאי-אפשר עוד להמשיך את המשא-ומתן</w:t>
      </w:r>
      <w:r>
        <w:rPr>
          <w:rFonts w:hint="cs"/>
          <w:rtl/>
        </w:rPr>
        <w:t xml:space="preserve"> עם הפלסטינים. כך אני הבנתי. השאלה היא - האם יש איזה בסיס לכך, או שכל שר מציע לאחרונה הצעות אחרות?</w:t>
      </w:r>
    </w:p>
    <w:p w14:paraId="59C00A48" w14:textId="77777777" w:rsidR="00000000" w:rsidRDefault="009B75DB">
      <w:pPr>
        <w:pStyle w:val="a0"/>
        <w:rPr>
          <w:rFonts w:hint="cs"/>
          <w:rtl/>
        </w:rPr>
      </w:pPr>
    </w:p>
    <w:p w14:paraId="375749D1" w14:textId="77777777" w:rsidR="00000000" w:rsidRDefault="009B75DB">
      <w:pPr>
        <w:pStyle w:val="af1"/>
        <w:rPr>
          <w:rtl/>
        </w:rPr>
      </w:pPr>
      <w:r>
        <w:rPr>
          <w:rtl/>
        </w:rPr>
        <w:t>היו"ר אלי בן-מנחם:</w:t>
      </w:r>
    </w:p>
    <w:p w14:paraId="2AB7B2B7" w14:textId="77777777" w:rsidR="00000000" w:rsidRDefault="009B75DB">
      <w:pPr>
        <w:pStyle w:val="a0"/>
        <w:rPr>
          <w:rtl/>
        </w:rPr>
      </w:pPr>
    </w:p>
    <w:p w14:paraId="644FDD83" w14:textId="77777777" w:rsidR="00000000" w:rsidRDefault="009B75DB">
      <w:pPr>
        <w:pStyle w:val="a0"/>
        <w:rPr>
          <w:rFonts w:hint="cs"/>
          <w:rtl/>
        </w:rPr>
      </w:pPr>
      <w:r>
        <w:rPr>
          <w:rFonts w:hint="cs"/>
          <w:rtl/>
        </w:rPr>
        <w:t xml:space="preserve">תודה לחבר הכנסת נסים זאב. חבר הכנסת שלגי, בבקשה. אני מבקש שגם זה יהיה קצר. </w:t>
      </w:r>
    </w:p>
    <w:p w14:paraId="66F1CBEB" w14:textId="77777777" w:rsidR="00000000" w:rsidRDefault="009B75DB">
      <w:pPr>
        <w:pStyle w:val="a"/>
        <w:rPr>
          <w:rFonts w:hint="cs"/>
          <w:rtl/>
        </w:rPr>
      </w:pPr>
      <w:bookmarkStart w:id="400" w:name="FS000001046T24_12_2003_15_40_13"/>
      <w:bookmarkEnd w:id="400"/>
    </w:p>
    <w:p w14:paraId="6528F4B3" w14:textId="77777777" w:rsidR="00000000" w:rsidRDefault="009B75DB">
      <w:pPr>
        <w:pStyle w:val="a"/>
        <w:rPr>
          <w:rtl/>
        </w:rPr>
      </w:pPr>
      <w:bookmarkStart w:id="401" w:name="_Toc62986525"/>
      <w:r>
        <w:rPr>
          <w:rFonts w:hint="eastAsia"/>
          <w:rtl/>
        </w:rPr>
        <w:t>אילן</w:t>
      </w:r>
      <w:r>
        <w:rPr>
          <w:rtl/>
        </w:rPr>
        <w:t xml:space="preserve"> שלגי (שינוי):</w:t>
      </w:r>
      <w:bookmarkEnd w:id="401"/>
    </w:p>
    <w:p w14:paraId="6F405A4E" w14:textId="77777777" w:rsidR="00000000" w:rsidRDefault="009B75DB">
      <w:pPr>
        <w:pStyle w:val="a0"/>
        <w:rPr>
          <w:rFonts w:hint="cs"/>
          <w:rtl/>
        </w:rPr>
      </w:pPr>
    </w:p>
    <w:p w14:paraId="12D55607" w14:textId="77777777" w:rsidR="00000000" w:rsidRDefault="009B75DB">
      <w:pPr>
        <w:pStyle w:val="a0"/>
        <w:rPr>
          <w:rFonts w:hint="cs"/>
          <w:rtl/>
        </w:rPr>
      </w:pPr>
      <w:r>
        <w:rPr>
          <w:rFonts w:hint="cs"/>
          <w:rtl/>
        </w:rPr>
        <w:t xml:space="preserve">עמד כאן על הדוכן  חבר הכנסת פרוש, הציע </w:t>
      </w:r>
      <w:r>
        <w:rPr>
          <w:rFonts w:hint="cs"/>
          <w:rtl/>
        </w:rPr>
        <w:t xml:space="preserve">למדינת ישראל להתפרק מנשק גרעיני ולסמוך על עזרת השם. מדינת ישראל, אם בחרה להקים עוצמה גרעינית, זה היה אחרי השואה, משום שבימי השואה אלוהים שלך לא עזר. הוא לא היה שם, הוא לא הציל את היהודים. אני יודע שהוא לא קיים בכלל.  </w:t>
      </w:r>
    </w:p>
    <w:p w14:paraId="1D520F68" w14:textId="77777777" w:rsidR="00000000" w:rsidRDefault="009B75DB">
      <w:pPr>
        <w:pStyle w:val="a0"/>
        <w:rPr>
          <w:rFonts w:hint="cs"/>
          <w:rtl/>
        </w:rPr>
      </w:pPr>
    </w:p>
    <w:p w14:paraId="7025B97B" w14:textId="77777777" w:rsidR="00000000" w:rsidRDefault="009B75DB">
      <w:pPr>
        <w:pStyle w:val="af0"/>
        <w:rPr>
          <w:rtl/>
        </w:rPr>
      </w:pPr>
      <w:r>
        <w:rPr>
          <w:rFonts w:hint="eastAsia"/>
          <w:rtl/>
        </w:rPr>
        <w:t>יצחק</w:t>
      </w:r>
      <w:r>
        <w:rPr>
          <w:rtl/>
        </w:rPr>
        <w:t xml:space="preserve"> כהן (ש"ס):</w:t>
      </w:r>
    </w:p>
    <w:p w14:paraId="7249A66E" w14:textId="77777777" w:rsidR="00000000" w:rsidRDefault="009B75DB">
      <w:pPr>
        <w:pStyle w:val="a0"/>
        <w:rPr>
          <w:rFonts w:hint="cs"/>
          <w:rtl/>
        </w:rPr>
      </w:pPr>
    </w:p>
    <w:p w14:paraId="0E82C8D1" w14:textId="77777777" w:rsidR="00000000" w:rsidRDefault="009B75DB">
      <w:pPr>
        <w:pStyle w:val="a0"/>
        <w:rPr>
          <w:rFonts w:hint="cs"/>
          <w:rtl/>
        </w:rPr>
      </w:pPr>
      <w:r>
        <w:rPr>
          <w:rFonts w:hint="cs"/>
          <w:rtl/>
        </w:rPr>
        <w:t>- - -</w:t>
      </w:r>
    </w:p>
    <w:p w14:paraId="4A5EC155" w14:textId="77777777" w:rsidR="00000000" w:rsidRDefault="009B75DB">
      <w:pPr>
        <w:pStyle w:val="af0"/>
        <w:rPr>
          <w:rFonts w:hint="cs"/>
          <w:rtl/>
        </w:rPr>
      </w:pPr>
    </w:p>
    <w:p w14:paraId="302BB7B1" w14:textId="77777777" w:rsidR="00000000" w:rsidRDefault="009B75DB">
      <w:pPr>
        <w:pStyle w:val="af0"/>
        <w:rPr>
          <w:rFonts w:hint="cs"/>
          <w:rtl/>
        </w:rPr>
      </w:pPr>
      <w:r>
        <w:rPr>
          <w:rFonts w:hint="eastAsia"/>
          <w:rtl/>
        </w:rPr>
        <w:t>דוד</w:t>
      </w:r>
      <w:r>
        <w:rPr>
          <w:rtl/>
        </w:rPr>
        <w:t xml:space="preserve"> אזולאי (ש</w:t>
      </w:r>
      <w:r>
        <w:rPr>
          <w:rtl/>
        </w:rPr>
        <w:t>"ס):</w:t>
      </w:r>
    </w:p>
    <w:p w14:paraId="1832C4AA" w14:textId="77777777" w:rsidR="00000000" w:rsidRDefault="009B75DB">
      <w:pPr>
        <w:pStyle w:val="af0"/>
        <w:rPr>
          <w:rFonts w:hint="cs"/>
          <w:rtl/>
        </w:rPr>
      </w:pPr>
    </w:p>
    <w:p w14:paraId="6EAF6C8C" w14:textId="77777777" w:rsidR="00000000" w:rsidRDefault="009B75DB">
      <w:pPr>
        <w:pStyle w:val="af0"/>
        <w:rPr>
          <w:rFonts w:hint="cs"/>
          <w:rtl/>
        </w:rPr>
      </w:pPr>
    </w:p>
    <w:p w14:paraId="5AE418F0" w14:textId="77777777" w:rsidR="00000000" w:rsidRDefault="009B75DB">
      <w:pPr>
        <w:pStyle w:val="a0"/>
        <w:rPr>
          <w:rFonts w:hint="cs"/>
          <w:rtl/>
        </w:rPr>
      </w:pPr>
      <w:r>
        <w:rPr>
          <w:rFonts w:hint="cs"/>
          <w:rtl/>
        </w:rPr>
        <w:t xml:space="preserve">אלה החברים שלכם, אהוד יתום. </w:t>
      </w:r>
    </w:p>
    <w:p w14:paraId="7B9DA68C" w14:textId="77777777" w:rsidR="00000000" w:rsidRDefault="009B75DB">
      <w:pPr>
        <w:pStyle w:val="a0"/>
        <w:rPr>
          <w:rFonts w:hint="cs"/>
          <w:rtl/>
        </w:rPr>
      </w:pPr>
    </w:p>
    <w:p w14:paraId="6A0B3042" w14:textId="77777777" w:rsidR="00000000" w:rsidRDefault="009B75DB">
      <w:pPr>
        <w:pStyle w:val="af1"/>
        <w:rPr>
          <w:rtl/>
        </w:rPr>
      </w:pPr>
      <w:r>
        <w:rPr>
          <w:rtl/>
        </w:rPr>
        <w:t>היו"ר אלי בן-מנחם:</w:t>
      </w:r>
    </w:p>
    <w:p w14:paraId="4A47474A" w14:textId="77777777" w:rsidR="00000000" w:rsidRDefault="009B75DB">
      <w:pPr>
        <w:pStyle w:val="a0"/>
        <w:rPr>
          <w:rtl/>
        </w:rPr>
      </w:pPr>
    </w:p>
    <w:p w14:paraId="2B86D0A1" w14:textId="77777777" w:rsidR="00000000" w:rsidRDefault="009B75DB">
      <w:pPr>
        <w:pStyle w:val="a0"/>
        <w:rPr>
          <w:rFonts w:hint="cs"/>
          <w:rtl/>
        </w:rPr>
      </w:pPr>
      <w:r>
        <w:rPr>
          <w:rFonts w:hint="cs"/>
          <w:rtl/>
        </w:rPr>
        <w:t>רבותי חברי הכנסת, שר החוץ הציע להעביר את הנושא לדיון בוועדת החוץ והביטחון. אני שואל את חברי הכנסת - - -</w:t>
      </w:r>
    </w:p>
    <w:p w14:paraId="6DFE75CB" w14:textId="77777777" w:rsidR="00000000" w:rsidRDefault="009B75DB">
      <w:pPr>
        <w:pStyle w:val="a0"/>
        <w:rPr>
          <w:rFonts w:hint="cs"/>
          <w:rtl/>
        </w:rPr>
      </w:pPr>
    </w:p>
    <w:p w14:paraId="55F9ED9F" w14:textId="77777777" w:rsidR="00000000" w:rsidRDefault="009B75DB">
      <w:pPr>
        <w:pStyle w:val="af0"/>
        <w:rPr>
          <w:rtl/>
        </w:rPr>
      </w:pPr>
      <w:r>
        <w:rPr>
          <w:rFonts w:hint="eastAsia"/>
          <w:rtl/>
        </w:rPr>
        <w:t>אהוד</w:t>
      </w:r>
      <w:r>
        <w:rPr>
          <w:rtl/>
        </w:rPr>
        <w:t xml:space="preserve"> יתום (הליכוד):</w:t>
      </w:r>
    </w:p>
    <w:p w14:paraId="701DD6C8" w14:textId="77777777" w:rsidR="00000000" w:rsidRDefault="009B75DB">
      <w:pPr>
        <w:pStyle w:val="a0"/>
        <w:rPr>
          <w:rFonts w:hint="cs"/>
          <w:rtl/>
        </w:rPr>
      </w:pPr>
    </w:p>
    <w:p w14:paraId="43C5B7AF" w14:textId="77777777" w:rsidR="00000000" w:rsidRDefault="009B75DB">
      <w:pPr>
        <w:pStyle w:val="a0"/>
        <w:rPr>
          <w:rFonts w:hint="cs"/>
          <w:rtl/>
        </w:rPr>
      </w:pPr>
      <w:r>
        <w:rPr>
          <w:rFonts w:hint="cs"/>
          <w:rtl/>
        </w:rPr>
        <w:t>אני לא מסכים לאף מלה שהוא אמר. לאף מלה שלו - - -</w:t>
      </w:r>
    </w:p>
    <w:p w14:paraId="13248653" w14:textId="77777777" w:rsidR="00000000" w:rsidRDefault="009B75DB">
      <w:pPr>
        <w:pStyle w:val="a0"/>
        <w:rPr>
          <w:rFonts w:hint="cs"/>
          <w:rtl/>
        </w:rPr>
      </w:pPr>
    </w:p>
    <w:p w14:paraId="7B41D825" w14:textId="77777777" w:rsidR="00000000" w:rsidRDefault="009B75DB">
      <w:pPr>
        <w:pStyle w:val="af1"/>
        <w:rPr>
          <w:rtl/>
        </w:rPr>
      </w:pPr>
      <w:r>
        <w:rPr>
          <w:rtl/>
        </w:rPr>
        <w:t>היו"ר אלי בן-מנחם:</w:t>
      </w:r>
    </w:p>
    <w:p w14:paraId="280DF3E9" w14:textId="77777777" w:rsidR="00000000" w:rsidRDefault="009B75DB">
      <w:pPr>
        <w:pStyle w:val="a0"/>
        <w:rPr>
          <w:rtl/>
        </w:rPr>
      </w:pPr>
    </w:p>
    <w:p w14:paraId="3A52FDD9" w14:textId="77777777" w:rsidR="00000000" w:rsidRDefault="009B75DB">
      <w:pPr>
        <w:pStyle w:val="a0"/>
        <w:rPr>
          <w:rFonts w:hint="cs"/>
          <w:rtl/>
        </w:rPr>
      </w:pPr>
      <w:r>
        <w:rPr>
          <w:rFonts w:hint="cs"/>
          <w:rtl/>
        </w:rPr>
        <w:t>חבר</w:t>
      </w:r>
      <w:r>
        <w:rPr>
          <w:rFonts w:hint="cs"/>
          <w:rtl/>
        </w:rPr>
        <w:t xml:space="preserve"> הכנסת אהוד יתום. חבר הכנסת אהוד יתום.</w:t>
      </w:r>
    </w:p>
    <w:p w14:paraId="1CE13D42" w14:textId="77777777" w:rsidR="00000000" w:rsidRDefault="009B75DB">
      <w:pPr>
        <w:pStyle w:val="a0"/>
        <w:rPr>
          <w:rFonts w:hint="cs"/>
          <w:rtl/>
        </w:rPr>
      </w:pPr>
    </w:p>
    <w:p w14:paraId="07F7D523" w14:textId="77777777" w:rsidR="00000000" w:rsidRDefault="009B75DB">
      <w:pPr>
        <w:pStyle w:val="af0"/>
        <w:rPr>
          <w:rtl/>
        </w:rPr>
      </w:pPr>
      <w:r>
        <w:rPr>
          <w:rFonts w:hint="eastAsia"/>
          <w:rtl/>
        </w:rPr>
        <w:t>דוד</w:t>
      </w:r>
      <w:r>
        <w:rPr>
          <w:rtl/>
        </w:rPr>
        <w:t xml:space="preserve"> אזולאי (ש"ס):</w:t>
      </w:r>
    </w:p>
    <w:p w14:paraId="49B8501E" w14:textId="77777777" w:rsidR="00000000" w:rsidRDefault="009B75DB">
      <w:pPr>
        <w:pStyle w:val="a0"/>
        <w:rPr>
          <w:rFonts w:hint="cs"/>
          <w:rtl/>
        </w:rPr>
      </w:pPr>
    </w:p>
    <w:p w14:paraId="3EE675C6" w14:textId="77777777" w:rsidR="00000000" w:rsidRDefault="009B75DB">
      <w:pPr>
        <w:pStyle w:val="a0"/>
        <w:rPr>
          <w:rFonts w:hint="cs"/>
          <w:rtl/>
        </w:rPr>
      </w:pPr>
      <w:r>
        <w:rPr>
          <w:rFonts w:hint="cs"/>
          <w:rtl/>
        </w:rPr>
        <w:t>עוכרי ישראל. אלה עוכרי ישראל.</w:t>
      </w:r>
    </w:p>
    <w:p w14:paraId="2A4115D5" w14:textId="77777777" w:rsidR="00000000" w:rsidRDefault="009B75DB">
      <w:pPr>
        <w:pStyle w:val="a0"/>
        <w:rPr>
          <w:rFonts w:hint="cs"/>
          <w:rtl/>
        </w:rPr>
      </w:pPr>
    </w:p>
    <w:p w14:paraId="1DEF4B3F" w14:textId="77777777" w:rsidR="00000000" w:rsidRDefault="009B75DB">
      <w:pPr>
        <w:pStyle w:val="af1"/>
        <w:rPr>
          <w:rtl/>
        </w:rPr>
      </w:pPr>
      <w:r>
        <w:rPr>
          <w:rtl/>
        </w:rPr>
        <w:t>היו"ר אלי בן-מנחם:</w:t>
      </w:r>
    </w:p>
    <w:p w14:paraId="00267294" w14:textId="77777777" w:rsidR="00000000" w:rsidRDefault="009B75DB">
      <w:pPr>
        <w:pStyle w:val="a0"/>
        <w:rPr>
          <w:rtl/>
        </w:rPr>
      </w:pPr>
    </w:p>
    <w:p w14:paraId="5E063E34" w14:textId="77777777" w:rsidR="00000000" w:rsidRDefault="009B75DB">
      <w:pPr>
        <w:pStyle w:val="a0"/>
        <w:rPr>
          <w:rFonts w:hint="cs"/>
          <w:rtl/>
        </w:rPr>
      </w:pPr>
      <w:r>
        <w:rPr>
          <w:rFonts w:hint="cs"/>
          <w:rtl/>
        </w:rPr>
        <w:t>חבר הכנסת אזולאי, איך הגעתם עכשיו מנושא כזה לנושא שלכם? אולי צריך להרחיק אתכם קצת האחד מהשני.</w:t>
      </w:r>
    </w:p>
    <w:p w14:paraId="308D31B3" w14:textId="77777777" w:rsidR="00000000" w:rsidRDefault="009B75DB">
      <w:pPr>
        <w:pStyle w:val="a0"/>
        <w:rPr>
          <w:rFonts w:hint="cs"/>
          <w:rtl/>
        </w:rPr>
      </w:pPr>
    </w:p>
    <w:p w14:paraId="33B87BF7" w14:textId="77777777" w:rsidR="00000000" w:rsidRDefault="009B75DB">
      <w:pPr>
        <w:pStyle w:val="af0"/>
        <w:rPr>
          <w:rtl/>
        </w:rPr>
      </w:pPr>
      <w:r>
        <w:rPr>
          <w:rFonts w:hint="eastAsia"/>
          <w:rtl/>
        </w:rPr>
        <w:t>דוד</w:t>
      </w:r>
      <w:r>
        <w:rPr>
          <w:rtl/>
        </w:rPr>
        <w:t xml:space="preserve"> אזולאי (ש"ס):</w:t>
      </w:r>
    </w:p>
    <w:p w14:paraId="477887B3" w14:textId="77777777" w:rsidR="00000000" w:rsidRDefault="009B75DB">
      <w:pPr>
        <w:pStyle w:val="a0"/>
        <w:rPr>
          <w:rFonts w:hint="cs"/>
          <w:rtl/>
        </w:rPr>
      </w:pPr>
    </w:p>
    <w:p w14:paraId="75FAB71D" w14:textId="77777777" w:rsidR="00000000" w:rsidRDefault="009B75DB">
      <w:pPr>
        <w:pStyle w:val="a0"/>
        <w:rPr>
          <w:rFonts w:hint="cs"/>
          <w:rtl/>
        </w:rPr>
      </w:pPr>
      <w:r>
        <w:rPr>
          <w:rFonts w:hint="cs"/>
          <w:rtl/>
        </w:rPr>
        <w:t>אדוני, לכבוד - - -</w:t>
      </w:r>
    </w:p>
    <w:p w14:paraId="2E4FD29D" w14:textId="77777777" w:rsidR="00000000" w:rsidRDefault="009B75DB">
      <w:pPr>
        <w:pStyle w:val="a0"/>
        <w:rPr>
          <w:rFonts w:hint="cs"/>
          <w:rtl/>
        </w:rPr>
      </w:pPr>
    </w:p>
    <w:p w14:paraId="474FAD46" w14:textId="77777777" w:rsidR="00000000" w:rsidRDefault="009B75DB">
      <w:pPr>
        <w:pStyle w:val="af1"/>
        <w:rPr>
          <w:rtl/>
        </w:rPr>
      </w:pPr>
      <w:r>
        <w:rPr>
          <w:rtl/>
        </w:rPr>
        <w:t>היו"ר אלי בן</w:t>
      </w:r>
      <w:r>
        <w:rPr>
          <w:rtl/>
        </w:rPr>
        <w:t>-מנחם:</w:t>
      </w:r>
    </w:p>
    <w:p w14:paraId="56B720E8" w14:textId="77777777" w:rsidR="00000000" w:rsidRDefault="009B75DB">
      <w:pPr>
        <w:pStyle w:val="a0"/>
        <w:rPr>
          <w:rtl/>
        </w:rPr>
      </w:pPr>
    </w:p>
    <w:p w14:paraId="4A765340" w14:textId="77777777" w:rsidR="00000000" w:rsidRDefault="009B75DB">
      <w:pPr>
        <w:pStyle w:val="a0"/>
        <w:rPr>
          <w:rFonts w:hint="cs"/>
          <w:rtl/>
        </w:rPr>
      </w:pPr>
      <w:r>
        <w:rPr>
          <w:rFonts w:hint="cs"/>
          <w:rtl/>
        </w:rPr>
        <w:t>אני פונה לחבר הכנסת  עסאם מח'ול. חבר הכנסת מח'ול? - מליאה. חבר הכנסת רוני בר-און איננו. חבר הכנסת אופיר פינס-פז?</w:t>
      </w:r>
    </w:p>
    <w:p w14:paraId="38649877" w14:textId="77777777" w:rsidR="00000000" w:rsidRDefault="009B75DB">
      <w:pPr>
        <w:pStyle w:val="a0"/>
        <w:rPr>
          <w:rFonts w:hint="cs"/>
          <w:rtl/>
        </w:rPr>
      </w:pPr>
    </w:p>
    <w:p w14:paraId="0639DB62" w14:textId="77777777" w:rsidR="00000000" w:rsidRDefault="009B75DB">
      <w:pPr>
        <w:pStyle w:val="af0"/>
        <w:rPr>
          <w:rtl/>
        </w:rPr>
      </w:pPr>
      <w:r>
        <w:rPr>
          <w:rFonts w:hint="eastAsia"/>
          <w:rtl/>
        </w:rPr>
        <w:t>אופיר</w:t>
      </w:r>
      <w:r>
        <w:rPr>
          <w:rtl/>
        </w:rPr>
        <w:t xml:space="preserve"> פינס-פז (העבודה-מימד):</w:t>
      </w:r>
    </w:p>
    <w:p w14:paraId="74A20362" w14:textId="77777777" w:rsidR="00000000" w:rsidRDefault="009B75DB">
      <w:pPr>
        <w:pStyle w:val="a0"/>
        <w:rPr>
          <w:rFonts w:hint="cs"/>
          <w:rtl/>
        </w:rPr>
      </w:pPr>
    </w:p>
    <w:p w14:paraId="0668BD11" w14:textId="77777777" w:rsidR="00000000" w:rsidRDefault="009B75DB">
      <w:pPr>
        <w:pStyle w:val="a0"/>
        <w:rPr>
          <w:rFonts w:hint="cs"/>
          <w:rtl/>
        </w:rPr>
      </w:pPr>
      <w:r>
        <w:rPr>
          <w:rFonts w:hint="cs"/>
          <w:rtl/>
        </w:rPr>
        <w:t>מליאה.</w:t>
      </w:r>
    </w:p>
    <w:p w14:paraId="7B29EF64" w14:textId="77777777" w:rsidR="00000000" w:rsidRDefault="009B75DB">
      <w:pPr>
        <w:pStyle w:val="af1"/>
        <w:rPr>
          <w:rtl/>
        </w:rPr>
      </w:pPr>
    </w:p>
    <w:p w14:paraId="12D1D4B4" w14:textId="77777777" w:rsidR="00000000" w:rsidRDefault="009B75DB">
      <w:pPr>
        <w:pStyle w:val="af1"/>
        <w:rPr>
          <w:rtl/>
        </w:rPr>
      </w:pPr>
      <w:r>
        <w:rPr>
          <w:rtl/>
        </w:rPr>
        <w:t>היו"ר אלי בן-מנחם:</w:t>
      </w:r>
    </w:p>
    <w:p w14:paraId="16D9BD28" w14:textId="77777777" w:rsidR="00000000" w:rsidRDefault="009B75DB">
      <w:pPr>
        <w:pStyle w:val="a0"/>
        <w:rPr>
          <w:rtl/>
        </w:rPr>
      </w:pPr>
    </w:p>
    <w:p w14:paraId="3A3A711D" w14:textId="77777777" w:rsidR="00000000" w:rsidRDefault="009B75DB">
      <w:pPr>
        <w:pStyle w:val="a0"/>
        <w:rPr>
          <w:rFonts w:hint="cs"/>
          <w:rtl/>
        </w:rPr>
      </w:pPr>
      <w:r>
        <w:rPr>
          <w:rFonts w:hint="cs"/>
          <w:rtl/>
        </w:rPr>
        <w:t>מליאה. חבר הכנסת ואסל טאהא?</w:t>
      </w:r>
    </w:p>
    <w:p w14:paraId="6F12273F" w14:textId="77777777" w:rsidR="00000000" w:rsidRDefault="009B75DB">
      <w:pPr>
        <w:pStyle w:val="a0"/>
        <w:rPr>
          <w:rFonts w:hint="cs"/>
          <w:rtl/>
        </w:rPr>
      </w:pPr>
    </w:p>
    <w:p w14:paraId="26788131" w14:textId="77777777" w:rsidR="00000000" w:rsidRDefault="009B75DB">
      <w:pPr>
        <w:pStyle w:val="af0"/>
        <w:rPr>
          <w:rtl/>
        </w:rPr>
      </w:pPr>
      <w:r>
        <w:rPr>
          <w:rFonts w:hint="eastAsia"/>
          <w:rtl/>
        </w:rPr>
        <w:t>ואסל</w:t>
      </w:r>
      <w:r>
        <w:rPr>
          <w:rtl/>
        </w:rPr>
        <w:t xml:space="preserve"> טאהא (בל"ד):</w:t>
      </w:r>
    </w:p>
    <w:p w14:paraId="7800FE74" w14:textId="77777777" w:rsidR="00000000" w:rsidRDefault="009B75DB">
      <w:pPr>
        <w:pStyle w:val="a0"/>
        <w:rPr>
          <w:rFonts w:hint="cs"/>
          <w:rtl/>
        </w:rPr>
      </w:pPr>
    </w:p>
    <w:p w14:paraId="592E972F" w14:textId="77777777" w:rsidR="00000000" w:rsidRDefault="009B75DB">
      <w:pPr>
        <w:pStyle w:val="a0"/>
        <w:rPr>
          <w:rFonts w:hint="cs"/>
          <w:rtl/>
        </w:rPr>
      </w:pPr>
      <w:r>
        <w:rPr>
          <w:rFonts w:hint="cs"/>
          <w:rtl/>
        </w:rPr>
        <w:t>מליאה.</w:t>
      </w:r>
    </w:p>
    <w:p w14:paraId="6B6AC767" w14:textId="77777777" w:rsidR="00000000" w:rsidRDefault="009B75DB">
      <w:pPr>
        <w:pStyle w:val="a0"/>
        <w:rPr>
          <w:rFonts w:hint="cs"/>
          <w:rtl/>
        </w:rPr>
      </w:pPr>
    </w:p>
    <w:p w14:paraId="7A70B8BE" w14:textId="77777777" w:rsidR="00000000" w:rsidRDefault="009B75DB">
      <w:pPr>
        <w:pStyle w:val="af1"/>
        <w:rPr>
          <w:rtl/>
        </w:rPr>
      </w:pPr>
      <w:r>
        <w:rPr>
          <w:rtl/>
        </w:rPr>
        <w:t>היו"ר אלי בן-מנחם:</w:t>
      </w:r>
    </w:p>
    <w:p w14:paraId="516C5AD1" w14:textId="77777777" w:rsidR="00000000" w:rsidRDefault="009B75DB">
      <w:pPr>
        <w:pStyle w:val="a0"/>
        <w:rPr>
          <w:rFonts w:hint="cs"/>
          <w:rtl/>
        </w:rPr>
      </w:pPr>
    </w:p>
    <w:p w14:paraId="44E4DF43" w14:textId="77777777" w:rsidR="00000000" w:rsidRDefault="009B75DB">
      <w:pPr>
        <w:pStyle w:val="a0"/>
        <w:rPr>
          <w:rFonts w:hint="cs"/>
          <w:rtl/>
        </w:rPr>
      </w:pPr>
      <w:r>
        <w:rPr>
          <w:rFonts w:hint="cs"/>
          <w:rtl/>
        </w:rPr>
        <w:t>מליאה. חבר הכנסת מאיר פרוש? איננו. אדוני שר החוץ?</w:t>
      </w:r>
    </w:p>
    <w:p w14:paraId="1B55F74A" w14:textId="77777777" w:rsidR="00000000" w:rsidRDefault="009B75DB">
      <w:pPr>
        <w:pStyle w:val="a0"/>
        <w:rPr>
          <w:rFonts w:hint="cs"/>
          <w:rtl/>
        </w:rPr>
      </w:pPr>
    </w:p>
    <w:p w14:paraId="4BFCA594" w14:textId="77777777" w:rsidR="00000000" w:rsidRDefault="009B75DB">
      <w:pPr>
        <w:pStyle w:val="af0"/>
        <w:rPr>
          <w:rtl/>
        </w:rPr>
      </w:pPr>
      <w:r>
        <w:rPr>
          <w:rFonts w:hint="eastAsia"/>
          <w:rtl/>
        </w:rPr>
        <w:t>שר</w:t>
      </w:r>
      <w:r>
        <w:rPr>
          <w:rtl/>
        </w:rPr>
        <w:t xml:space="preserve"> החוץ סילבן שלום:</w:t>
      </w:r>
    </w:p>
    <w:p w14:paraId="3668F47C" w14:textId="77777777" w:rsidR="00000000" w:rsidRDefault="009B75DB">
      <w:pPr>
        <w:pStyle w:val="a0"/>
        <w:rPr>
          <w:rFonts w:hint="cs"/>
          <w:rtl/>
        </w:rPr>
      </w:pPr>
    </w:p>
    <w:p w14:paraId="73780B17" w14:textId="77777777" w:rsidR="00000000" w:rsidRDefault="009B75DB">
      <w:pPr>
        <w:pStyle w:val="a0"/>
        <w:rPr>
          <w:rFonts w:hint="cs"/>
          <w:rtl/>
        </w:rPr>
      </w:pPr>
      <w:r>
        <w:rPr>
          <w:rFonts w:hint="cs"/>
          <w:rtl/>
        </w:rPr>
        <w:t>רציתי ועדה. אם רוצים מליאה, אז אני מבקש להסיר.</w:t>
      </w:r>
    </w:p>
    <w:p w14:paraId="5F4E6D96" w14:textId="77777777" w:rsidR="00000000" w:rsidRDefault="009B75DB">
      <w:pPr>
        <w:pStyle w:val="a0"/>
        <w:rPr>
          <w:rFonts w:hint="cs"/>
          <w:rtl/>
        </w:rPr>
      </w:pPr>
    </w:p>
    <w:p w14:paraId="5ECEF3A0" w14:textId="77777777" w:rsidR="00000000" w:rsidRDefault="009B75DB">
      <w:pPr>
        <w:pStyle w:val="af0"/>
        <w:rPr>
          <w:rtl/>
        </w:rPr>
      </w:pPr>
      <w:r>
        <w:rPr>
          <w:rFonts w:hint="eastAsia"/>
          <w:rtl/>
        </w:rPr>
        <w:t>אופיר</w:t>
      </w:r>
      <w:r>
        <w:rPr>
          <w:rtl/>
        </w:rPr>
        <w:t xml:space="preserve"> פינס-פז (העבודה-מימד):</w:t>
      </w:r>
    </w:p>
    <w:p w14:paraId="44651CB0" w14:textId="77777777" w:rsidR="00000000" w:rsidRDefault="009B75DB">
      <w:pPr>
        <w:pStyle w:val="a0"/>
        <w:rPr>
          <w:rFonts w:hint="cs"/>
          <w:rtl/>
        </w:rPr>
      </w:pPr>
    </w:p>
    <w:p w14:paraId="760A646D" w14:textId="77777777" w:rsidR="00000000" w:rsidRDefault="009B75DB">
      <w:pPr>
        <w:pStyle w:val="a0"/>
        <w:rPr>
          <w:rFonts w:hint="cs"/>
          <w:rtl/>
        </w:rPr>
      </w:pPr>
      <w:r>
        <w:rPr>
          <w:rFonts w:hint="cs"/>
          <w:rtl/>
        </w:rPr>
        <w:t>- - -</w:t>
      </w:r>
    </w:p>
    <w:p w14:paraId="07BB974C" w14:textId="77777777" w:rsidR="00000000" w:rsidRDefault="009B75DB">
      <w:pPr>
        <w:pStyle w:val="a0"/>
        <w:rPr>
          <w:rFonts w:hint="cs"/>
          <w:rtl/>
        </w:rPr>
      </w:pPr>
    </w:p>
    <w:p w14:paraId="42A7EF17" w14:textId="77777777" w:rsidR="00000000" w:rsidRDefault="009B75DB">
      <w:pPr>
        <w:pStyle w:val="af1"/>
        <w:rPr>
          <w:rtl/>
        </w:rPr>
      </w:pPr>
      <w:r>
        <w:rPr>
          <w:rtl/>
        </w:rPr>
        <w:t>היו"ר אלי בן-מנחם:</w:t>
      </w:r>
    </w:p>
    <w:p w14:paraId="3F8C0CD6" w14:textId="77777777" w:rsidR="00000000" w:rsidRDefault="009B75DB">
      <w:pPr>
        <w:pStyle w:val="a0"/>
        <w:rPr>
          <w:rtl/>
        </w:rPr>
      </w:pPr>
    </w:p>
    <w:p w14:paraId="7AD55284" w14:textId="77777777" w:rsidR="00000000" w:rsidRDefault="009B75DB">
      <w:pPr>
        <w:pStyle w:val="a0"/>
        <w:rPr>
          <w:rFonts w:hint="cs"/>
          <w:rtl/>
        </w:rPr>
      </w:pPr>
      <w:r>
        <w:rPr>
          <w:rFonts w:hint="cs"/>
          <w:rtl/>
        </w:rPr>
        <w:t>אדוני השר, תסתכל סביבך ותחליט מה אתה - - -</w:t>
      </w:r>
    </w:p>
    <w:p w14:paraId="64CB9DEB" w14:textId="77777777" w:rsidR="00000000" w:rsidRDefault="009B75DB">
      <w:pPr>
        <w:pStyle w:val="a0"/>
        <w:rPr>
          <w:rFonts w:hint="cs"/>
          <w:rtl/>
        </w:rPr>
      </w:pPr>
    </w:p>
    <w:p w14:paraId="727625E5" w14:textId="77777777" w:rsidR="00000000" w:rsidRDefault="009B75DB">
      <w:pPr>
        <w:pStyle w:val="af0"/>
        <w:rPr>
          <w:rtl/>
        </w:rPr>
      </w:pPr>
      <w:r>
        <w:rPr>
          <w:rFonts w:hint="eastAsia"/>
          <w:rtl/>
        </w:rPr>
        <w:t>יצחק</w:t>
      </w:r>
      <w:r>
        <w:rPr>
          <w:rtl/>
        </w:rPr>
        <w:t xml:space="preserve"> כהן (ש"ס):</w:t>
      </w:r>
    </w:p>
    <w:p w14:paraId="3998C71D" w14:textId="77777777" w:rsidR="00000000" w:rsidRDefault="009B75DB">
      <w:pPr>
        <w:pStyle w:val="a0"/>
        <w:rPr>
          <w:rFonts w:hint="cs"/>
          <w:rtl/>
        </w:rPr>
      </w:pPr>
    </w:p>
    <w:p w14:paraId="351B865E" w14:textId="77777777" w:rsidR="00000000" w:rsidRDefault="009B75DB">
      <w:pPr>
        <w:pStyle w:val="a0"/>
        <w:rPr>
          <w:rFonts w:hint="cs"/>
          <w:rtl/>
        </w:rPr>
      </w:pPr>
      <w:r>
        <w:rPr>
          <w:rFonts w:hint="cs"/>
          <w:rtl/>
        </w:rPr>
        <w:t>ועדה.</w:t>
      </w:r>
    </w:p>
    <w:p w14:paraId="7BFE8E06" w14:textId="77777777" w:rsidR="00000000" w:rsidRDefault="009B75DB">
      <w:pPr>
        <w:pStyle w:val="a0"/>
        <w:rPr>
          <w:rFonts w:hint="cs"/>
          <w:rtl/>
        </w:rPr>
      </w:pPr>
    </w:p>
    <w:p w14:paraId="6F9B8020" w14:textId="77777777" w:rsidR="00000000" w:rsidRDefault="009B75DB">
      <w:pPr>
        <w:pStyle w:val="af1"/>
        <w:rPr>
          <w:rtl/>
        </w:rPr>
      </w:pPr>
      <w:r>
        <w:rPr>
          <w:rtl/>
        </w:rPr>
        <w:t>היו"ר אלי ב</w:t>
      </w:r>
      <w:r>
        <w:rPr>
          <w:rtl/>
        </w:rPr>
        <w:t>ן-מנחם:</w:t>
      </w:r>
    </w:p>
    <w:p w14:paraId="3B8F46E2" w14:textId="77777777" w:rsidR="00000000" w:rsidRDefault="009B75DB">
      <w:pPr>
        <w:pStyle w:val="a0"/>
        <w:rPr>
          <w:rtl/>
        </w:rPr>
      </w:pPr>
    </w:p>
    <w:p w14:paraId="029F1E4D" w14:textId="77777777" w:rsidR="00000000" w:rsidRDefault="009B75DB">
      <w:pPr>
        <w:pStyle w:val="a0"/>
        <w:rPr>
          <w:rFonts w:hint="cs"/>
          <w:rtl/>
        </w:rPr>
      </w:pPr>
      <w:r>
        <w:rPr>
          <w:rFonts w:hint="cs"/>
          <w:rtl/>
        </w:rPr>
        <w:t>ועדה.</w:t>
      </w:r>
    </w:p>
    <w:p w14:paraId="2D5A2D6A" w14:textId="77777777" w:rsidR="00000000" w:rsidRDefault="009B75DB">
      <w:pPr>
        <w:pStyle w:val="a0"/>
        <w:rPr>
          <w:rtl/>
        </w:rPr>
      </w:pPr>
    </w:p>
    <w:p w14:paraId="778D1340" w14:textId="77777777" w:rsidR="00000000" w:rsidRDefault="009B75DB">
      <w:pPr>
        <w:pStyle w:val="a0"/>
        <w:rPr>
          <w:rFonts w:hint="cs"/>
          <w:rtl/>
        </w:rPr>
      </w:pPr>
      <w:r>
        <w:rPr>
          <w:rFonts w:hint="cs"/>
          <w:rtl/>
        </w:rPr>
        <w:t>רבותי חברי הכנסת, אני עושה הצבעה אחת. חבר הכנסת מח'ול, אני עושה הצבעה אחת. מי שבעד - הוא בעד להעביר את הנושא לוועדת החוץ והביטחון, ומי שמצביע נגד - להסיר את הנושא מסדר-היום.</w:t>
      </w:r>
    </w:p>
    <w:p w14:paraId="7A2863A0" w14:textId="77777777" w:rsidR="00000000" w:rsidRDefault="009B75DB">
      <w:pPr>
        <w:pStyle w:val="a0"/>
        <w:rPr>
          <w:rFonts w:hint="cs"/>
          <w:rtl/>
        </w:rPr>
      </w:pPr>
    </w:p>
    <w:p w14:paraId="7A82E82F" w14:textId="77777777" w:rsidR="00000000" w:rsidRDefault="009B75DB">
      <w:pPr>
        <w:pStyle w:val="af0"/>
        <w:rPr>
          <w:rtl/>
        </w:rPr>
      </w:pPr>
      <w:r>
        <w:rPr>
          <w:rFonts w:hint="eastAsia"/>
          <w:rtl/>
        </w:rPr>
        <w:t>עסאם</w:t>
      </w:r>
      <w:r>
        <w:rPr>
          <w:rtl/>
        </w:rPr>
        <w:t xml:space="preserve"> מח'ול (חד"ש-תע"ל):</w:t>
      </w:r>
    </w:p>
    <w:p w14:paraId="0B12450B" w14:textId="77777777" w:rsidR="00000000" w:rsidRDefault="009B75DB">
      <w:pPr>
        <w:pStyle w:val="a0"/>
        <w:rPr>
          <w:rFonts w:hint="cs"/>
          <w:rtl/>
        </w:rPr>
      </w:pPr>
    </w:p>
    <w:p w14:paraId="56EF751C" w14:textId="77777777" w:rsidR="00000000" w:rsidRDefault="009B75DB">
      <w:pPr>
        <w:pStyle w:val="a0"/>
        <w:rPr>
          <w:rFonts w:hint="cs"/>
          <w:rtl/>
        </w:rPr>
      </w:pPr>
      <w:r>
        <w:rPr>
          <w:rFonts w:hint="cs"/>
          <w:rtl/>
        </w:rPr>
        <w:t>ועדה או מליאה.</w:t>
      </w:r>
    </w:p>
    <w:p w14:paraId="3B6CA344" w14:textId="77777777" w:rsidR="00000000" w:rsidRDefault="009B75DB">
      <w:pPr>
        <w:pStyle w:val="a0"/>
        <w:rPr>
          <w:rFonts w:hint="cs"/>
          <w:rtl/>
        </w:rPr>
      </w:pPr>
    </w:p>
    <w:p w14:paraId="51C0375A" w14:textId="77777777" w:rsidR="00000000" w:rsidRDefault="009B75DB">
      <w:pPr>
        <w:pStyle w:val="af1"/>
        <w:rPr>
          <w:rtl/>
        </w:rPr>
      </w:pPr>
      <w:r>
        <w:rPr>
          <w:rtl/>
        </w:rPr>
        <w:t>היו"ר אלי בן-מנחם:</w:t>
      </w:r>
    </w:p>
    <w:p w14:paraId="561854C1" w14:textId="77777777" w:rsidR="00000000" w:rsidRDefault="009B75DB">
      <w:pPr>
        <w:pStyle w:val="a0"/>
        <w:rPr>
          <w:rtl/>
        </w:rPr>
      </w:pPr>
    </w:p>
    <w:p w14:paraId="7E7860E0" w14:textId="77777777" w:rsidR="00000000" w:rsidRDefault="009B75DB">
      <w:pPr>
        <w:pStyle w:val="a0"/>
        <w:rPr>
          <w:rFonts w:hint="cs"/>
          <w:rtl/>
        </w:rPr>
      </w:pPr>
      <w:r>
        <w:rPr>
          <w:rFonts w:hint="cs"/>
          <w:rtl/>
        </w:rPr>
        <w:t>נעשה</w:t>
      </w:r>
      <w:r>
        <w:rPr>
          <w:rFonts w:hint="cs"/>
          <w:rtl/>
        </w:rPr>
        <w:t xml:space="preserve"> כך: תהיה הצבעה אחת, ואם יש רוב בעד - זה בעד ועדה ולא מליאה, ואם יש רוב נגד - - -</w:t>
      </w:r>
    </w:p>
    <w:p w14:paraId="6B297FBD" w14:textId="77777777" w:rsidR="00000000" w:rsidRDefault="009B75DB">
      <w:pPr>
        <w:pStyle w:val="a0"/>
        <w:rPr>
          <w:rFonts w:hint="cs"/>
          <w:rtl/>
        </w:rPr>
      </w:pPr>
    </w:p>
    <w:p w14:paraId="321653FF" w14:textId="77777777" w:rsidR="00000000" w:rsidRDefault="009B75DB">
      <w:pPr>
        <w:pStyle w:val="af0"/>
        <w:rPr>
          <w:rtl/>
        </w:rPr>
      </w:pPr>
      <w:r>
        <w:rPr>
          <w:rFonts w:hint="eastAsia"/>
          <w:rtl/>
        </w:rPr>
        <w:t>אופיר</w:t>
      </w:r>
      <w:r>
        <w:rPr>
          <w:rtl/>
        </w:rPr>
        <w:t xml:space="preserve"> פינס-פז (העבודה-מימד):</w:t>
      </w:r>
    </w:p>
    <w:p w14:paraId="1DA12B7D" w14:textId="77777777" w:rsidR="00000000" w:rsidRDefault="009B75DB">
      <w:pPr>
        <w:pStyle w:val="a0"/>
        <w:rPr>
          <w:rFonts w:hint="cs"/>
          <w:rtl/>
        </w:rPr>
      </w:pPr>
    </w:p>
    <w:p w14:paraId="4B0E29AF" w14:textId="77777777" w:rsidR="00000000" w:rsidRDefault="009B75DB">
      <w:pPr>
        <w:pStyle w:val="a0"/>
        <w:rPr>
          <w:rFonts w:hint="cs"/>
          <w:rtl/>
        </w:rPr>
      </w:pPr>
      <w:r>
        <w:rPr>
          <w:rFonts w:hint="cs"/>
          <w:rtl/>
        </w:rPr>
        <w:t>תעשה שתי הצבעות.</w:t>
      </w:r>
    </w:p>
    <w:p w14:paraId="7961FF27" w14:textId="77777777" w:rsidR="00000000" w:rsidRDefault="009B75DB">
      <w:pPr>
        <w:pStyle w:val="a0"/>
        <w:rPr>
          <w:rFonts w:hint="cs"/>
          <w:rtl/>
        </w:rPr>
      </w:pPr>
    </w:p>
    <w:p w14:paraId="3F86808A" w14:textId="77777777" w:rsidR="00000000" w:rsidRDefault="009B75DB">
      <w:pPr>
        <w:pStyle w:val="af1"/>
        <w:rPr>
          <w:rtl/>
        </w:rPr>
      </w:pPr>
      <w:r>
        <w:rPr>
          <w:rtl/>
        </w:rPr>
        <w:t>היו"ר אלי בן-מנחם:</w:t>
      </w:r>
    </w:p>
    <w:p w14:paraId="25FE1443" w14:textId="77777777" w:rsidR="00000000" w:rsidRDefault="009B75DB">
      <w:pPr>
        <w:pStyle w:val="a0"/>
        <w:rPr>
          <w:rtl/>
        </w:rPr>
      </w:pPr>
    </w:p>
    <w:p w14:paraId="1F5C17EC" w14:textId="77777777" w:rsidR="00000000" w:rsidRDefault="009B75DB">
      <w:pPr>
        <w:pStyle w:val="a0"/>
        <w:rPr>
          <w:rFonts w:hint="cs"/>
          <w:rtl/>
        </w:rPr>
      </w:pPr>
      <w:r>
        <w:rPr>
          <w:rFonts w:hint="cs"/>
          <w:rtl/>
        </w:rPr>
        <w:t>אני לא מבין בשביל מה אתם רוצים את זה. אני עושה הצבעה אחת. אני מתחיל בהצבעה: בעד - ועדה, ונגד - הסרה.</w:t>
      </w:r>
    </w:p>
    <w:p w14:paraId="2B0E7A73" w14:textId="77777777" w:rsidR="00000000" w:rsidRDefault="009B75DB">
      <w:pPr>
        <w:pStyle w:val="a0"/>
        <w:rPr>
          <w:rFonts w:hint="cs"/>
          <w:rtl/>
        </w:rPr>
      </w:pPr>
    </w:p>
    <w:p w14:paraId="657C4CB7" w14:textId="77777777" w:rsidR="00000000" w:rsidRDefault="009B75DB">
      <w:pPr>
        <w:pStyle w:val="af0"/>
        <w:rPr>
          <w:rtl/>
        </w:rPr>
      </w:pPr>
      <w:r>
        <w:rPr>
          <w:rFonts w:hint="eastAsia"/>
          <w:rtl/>
        </w:rPr>
        <w:t>עסא</w:t>
      </w:r>
      <w:r>
        <w:rPr>
          <w:rFonts w:hint="eastAsia"/>
          <w:rtl/>
        </w:rPr>
        <w:t>ם</w:t>
      </w:r>
      <w:r>
        <w:rPr>
          <w:rtl/>
        </w:rPr>
        <w:t xml:space="preserve"> מח'ול (חד"ש-תע"ל):</w:t>
      </w:r>
    </w:p>
    <w:p w14:paraId="6C97F87F" w14:textId="77777777" w:rsidR="00000000" w:rsidRDefault="009B75DB">
      <w:pPr>
        <w:pStyle w:val="a0"/>
        <w:rPr>
          <w:rFonts w:hint="cs"/>
          <w:rtl/>
        </w:rPr>
      </w:pPr>
    </w:p>
    <w:p w14:paraId="1D250F2F" w14:textId="77777777" w:rsidR="00000000" w:rsidRDefault="009B75DB">
      <w:pPr>
        <w:pStyle w:val="a0"/>
        <w:rPr>
          <w:rFonts w:hint="cs"/>
          <w:rtl/>
        </w:rPr>
      </w:pPr>
      <w:r>
        <w:rPr>
          <w:rFonts w:hint="cs"/>
          <w:rtl/>
        </w:rPr>
        <w:t>אבל אני לא נגד ועדה.</w:t>
      </w:r>
    </w:p>
    <w:p w14:paraId="31C4390B" w14:textId="77777777" w:rsidR="00000000" w:rsidRDefault="009B75DB">
      <w:pPr>
        <w:pStyle w:val="a0"/>
        <w:rPr>
          <w:rFonts w:hint="cs"/>
          <w:rtl/>
        </w:rPr>
      </w:pPr>
    </w:p>
    <w:p w14:paraId="4FCD32F6" w14:textId="77777777" w:rsidR="00000000" w:rsidRDefault="009B75DB">
      <w:pPr>
        <w:pStyle w:val="af1"/>
        <w:rPr>
          <w:rtl/>
        </w:rPr>
      </w:pPr>
      <w:r>
        <w:rPr>
          <w:rtl/>
        </w:rPr>
        <w:t>היו"ר אלי בן-מנחם:</w:t>
      </w:r>
    </w:p>
    <w:p w14:paraId="0E28EAA7" w14:textId="77777777" w:rsidR="00000000" w:rsidRDefault="009B75DB">
      <w:pPr>
        <w:pStyle w:val="a0"/>
        <w:rPr>
          <w:rtl/>
        </w:rPr>
      </w:pPr>
    </w:p>
    <w:p w14:paraId="52BEAFA1" w14:textId="77777777" w:rsidR="00000000" w:rsidRDefault="009B75DB">
      <w:pPr>
        <w:pStyle w:val="a0"/>
        <w:rPr>
          <w:rFonts w:hint="cs"/>
          <w:rtl/>
        </w:rPr>
      </w:pPr>
      <w:r>
        <w:rPr>
          <w:rFonts w:hint="cs"/>
          <w:rtl/>
        </w:rPr>
        <w:t>נגיע להצבעה שלך.</w:t>
      </w:r>
    </w:p>
    <w:p w14:paraId="78649EB5" w14:textId="77777777" w:rsidR="00000000" w:rsidRDefault="009B75DB">
      <w:pPr>
        <w:pStyle w:val="a0"/>
        <w:rPr>
          <w:rFonts w:hint="cs"/>
          <w:rtl/>
        </w:rPr>
      </w:pPr>
    </w:p>
    <w:p w14:paraId="4729832F" w14:textId="77777777" w:rsidR="00000000" w:rsidRDefault="009B75DB">
      <w:pPr>
        <w:pStyle w:val="a0"/>
        <w:rPr>
          <w:rFonts w:hint="cs"/>
          <w:rtl/>
        </w:rPr>
      </w:pPr>
      <w:r>
        <w:rPr>
          <w:rFonts w:hint="cs"/>
          <w:rtl/>
        </w:rPr>
        <w:t>ההצבעה החלה.</w:t>
      </w:r>
    </w:p>
    <w:p w14:paraId="1E9A7E9D" w14:textId="77777777" w:rsidR="00000000" w:rsidRDefault="009B75DB">
      <w:pPr>
        <w:pStyle w:val="a0"/>
        <w:rPr>
          <w:rFonts w:hint="cs"/>
          <w:rtl/>
        </w:rPr>
      </w:pPr>
    </w:p>
    <w:p w14:paraId="27F80D07" w14:textId="77777777" w:rsidR="00000000" w:rsidRDefault="009B75DB">
      <w:pPr>
        <w:pStyle w:val="ab"/>
        <w:bidi/>
        <w:rPr>
          <w:rFonts w:hint="cs"/>
          <w:rtl/>
        </w:rPr>
      </w:pPr>
      <w:r>
        <w:rPr>
          <w:rFonts w:hint="cs"/>
          <w:rtl/>
        </w:rPr>
        <w:t>הצבעה</w:t>
      </w:r>
    </w:p>
    <w:p w14:paraId="72187DA9" w14:textId="77777777" w:rsidR="00000000" w:rsidRDefault="009B75DB">
      <w:pPr>
        <w:pStyle w:val="a0"/>
        <w:rPr>
          <w:rFonts w:hint="cs"/>
          <w:rtl/>
        </w:rPr>
      </w:pPr>
    </w:p>
    <w:p w14:paraId="3099BE79" w14:textId="77777777" w:rsidR="00000000" w:rsidRDefault="009B75DB">
      <w:pPr>
        <w:pStyle w:val="ac"/>
        <w:bidi/>
        <w:rPr>
          <w:rFonts w:hint="cs"/>
          <w:rtl/>
        </w:rPr>
      </w:pPr>
      <w:r>
        <w:rPr>
          <w:rFonts w:hint="cs"/>
          <w:rtl/>
        </w:rPr>
        <w:t>בעד ההצעה להעביר את הנושא לוועדה - 20</w:t>
      </w:r>
    </w:p>
    <w:p w14:paraId="152CE806" w14:textId="77777777" w:rsidR="00000000" w:rsidRDefault="009B75DB">
      <w:pPr>
        <w:pStyle w:val="ac"/>
        <w:bidi/>
        <w:rPr>
          <w:rFonts w:hint="cs"/>
          <w:rtl/>
        </w:rPr>
      </w:pPr>
      <w:r>
        <w:rPr>
          <w:rFonts w:hint="cs"/>
          <w:rtl/>
        </w:rPr>
        <w:t>בעד ההצעה שלא לכלול את הנושא בסדר-היום - אין</w:t>
      </w:r>
    </w:p>
    <w:p w14:paraId="76CDED44" w14:textId="77777777" w:rsidR="00000000" w:rsidRDefault="009B75DB">
      <w:pPr>
        <w:pStyle w:val="ac"/>
        <w:bidi/>
        <w:rPr>
          <w:rFonts w:hint="cs"/>
          <w:rtl/>
        </w:rPr>
      </w:pPr>
      <w:r>
        <w:rPr>
          <w:rFonts w:hint="cs"/>
          <w:rtl/>
        </w:rPr>
        <w:t>נמנעים - אין</w:t>
      </w:r>
    </w:p>
    <w:p w14:paraId="551447A8" w14:textId="77777777" w:rsidR="00000000" w:rsidRDefault="009B75DB">
      <w:pPr>
        <w:pStyle w:val="ad"/>
        <w:bidi/>
        <w:rPr>
          <w:rtl/>
        </w:rPr>
      </w:pPr>
      <w:r>
        <w:rPr>
          <w:rFonts w:hint="cs"/>
          <w:rtl/>
        </w:rPr>
        <w:t>ההצעה להעביר את הנושא שהעלה חבר הכנסת אופיר פינס-פז לוועד</w:t>
      </w:r>
      <w:r>
        <w:rPr>
          <w:rFonts w:hint="cs"/>
          <w:rtl/>
        </w:rPr>
        <w:t>ת החוץ והביטחון נתקבלה.</w:t>
      </w:r>
    </w:p>
    <w:p w14:paraId="060DDEE9" w14:textId="77777777" w:rsidR="00000000" w:rsidRDefault="009B75DB">
      <w:pPr>
        <w:pStyle w:val="ad"/>
        <w:bidi/>
        <w:rPr>
          <w:rFonts w:hint="cs"/>
          <w:rtl/>
        </w:rPr>
      </w:pPr>
    </w:p>
    <w:p w14:paraId="5D2D532E" w14:textId="77777777" w:rsidR="00000000" w:rsidRDefault="009B75DB">
      <w:pPr>
        <w:pStyle w:val="af1"/>
        <w:rPr>
          <w:rtl/>
        </w:rPr>
      </w:pPr>
      <w:r>
        <w:rPr>
          <w:rtl/>
        </w:rPr>
        <w:t>היו"ר אלי בן-מנחם:</w:t>
      </w:r>
    </w:p>
    <w:p w14:paraId="2EDCF0F1" w14:textId="77777777" w:rsidR="00000000" w:rsidRDefault="009B75DB">
      <w:pPr>
        <w:pStyle w:val="a0"/>
        <w:rPr>
          <w:rtl/>
        </w:rPr>
      </w:pPr>
    </w:p>
    <w:p w14:paraId="6D14103C" w14:textId="77777777" w:rsidR="00000000" w:rsidRDefault="009B75DB">
      <w:pPr>
        <w:pStyle w:val="a0"/>
        <w:rPr>
          <w:rFonts w:hint="cs"/>
          <w:rtl/>
        </w:rPr>
      </w:pPr>
      <w:r>
        <w:rPr>
          <w:rFonts w:hint="cs"/>
          <w:rtl/>
        </w:rPr>
        <w:t>20 חברי כנסת הצביעו בעד, נגד - אין, ונמנעים - אין. חבר הכנסת פינס-פז הוא היחיד שביקש ועדה.</w:t>
      </w:r>
    </w:p>
    <w:p w14:paraId="35BFC0F6" w14:textId="77777777" w:rsidR="00000000" w:rsidRDefault="009B75DB">
      <w:pPr>
        <w:pStyle w:val="a0"/>
        <w:rPr>
          <w:rFonts w:hint="cs"/>
          <w:rtl/>
        </w:rPr>
      </w:pPr>
    </w:p>
    <w:p w14:paraId="185A7E41" w14:textId="77777777" w:rsidR="00000000" w:rsidRDefault="009B75DB">
      <w:pPr>
        <w:pStyle w:val="af0"/>
        <w:rPr>
          <w:rtl/>
        </w:rPr>
      </w:pPr>
      <w:r>
        <w:rPr>
          <w:rFonts w:hint="eastAsia"/>
          <w:rtl/>
        </w:rPr>
        <w:t>ואסל</w:t>
      </w:r>
      <w:r>
        <w:rPr>
          <w:rtl/>
        </w:rPr>
        <w:t xml:space="preserve"> טאהא (בל"ד):</w:t>
      </w:r>
    </w:p>
    <w:p w14:paraId="62AA31C4" w14:textId="77777777" w:rsidR="00000000" w:rsidRDefault="009B75DB">
      <w:pPr>
        <w:pStyle w:val="a0"/>
        <w:rPr>
          <w:rFonts w:hint="cs"/>
          <w:rtl/>
        </w:rPr>
      </w:pPr>
    </w:p>
    <w:p w14:paraId="36442836" w14:textId="77777777" w:rsidR="00000000" w:rsidRDefault="009B75DB">
      <w:pPr>
        <w:pStyle w:val="a0"/>
        <w:rPr>
          <w:rFonts w:hint="cs"/>
          <w:rtl/>
        </w:rPr>
      </w:pPr>
      <w:r>
        <w:rPr>
          <w:rFonts w:hint="cs"/>
          <w:rtl/>
        </w:rPr>
        <w:t>ביקשנו מליאה.</w:t>
      </w:r>
    </w:p>
    <w:p w14:paraId="6FC76AB1" w14:textId="77777777" w:rsidR="00000000" w:rsidRDefault="009B75DB">
      <w:pPr>
        <w:pStyle w:val="a0"/>
        <w:rPr>
          <w:rFonts w:hint="cs"/>
          <w:rtl/>
        </w:rPr>
      </w:pPr>
    </w:p>
    <w:p w14:paraId="505508A7" w14:textId="77777777" w:rsidR="00000000" w:rsidRDefault="009B75DB">
      <w:pPr>
        <w:pStyle w:val="af1"/>
        <w:rPr>
          <w:rtl/>
        </w:rPr>
      </w:pPr>
      <w:r>
        <w:rPr>
          <w:rtl/>
        </w:rPr>
        <w:t>היו"ר אלי בן-מנחם:</w:t>
      </w:r>
    </w:p>
    <w:p w14:paraId="6939CE59" w14:textId="77777777" w:rsidR="00000000" w:rsidRDefault="009B75DB">
      <w:pPr>
        <w:pStyle w:val="a0"/>
        <w:rPr>
          <w:rtl/>
        </w:rPr>
      </w:pPr>
    </w:p>
    <w:p w14:paraId="69AE2ACF" w14:textId="77777777" w:rsidR="00000000" w:rsidRDefault="009B75DB">
      <w:pPr>
        <w:pStyle w:val="a0"/>
        <w:rPr>
          <w:rFonts w:hint="cs"/>
          <w:rtl/>
        </w:rPr>
      </w:pPr>
      <w:r>
        <w:rPr>
          <w:rFonts w:hint="cs"/>
          <w:rtl/>
        </w:rPr>
        <w:t>רבותי, סבלנות. אני עושה עוד הצבעה.</w:t>
      </w:r>
    </w:p>
    <w:p w14:paraId="59AD386A" w14:textId="77777777" w:rsidR="00000000" w:rsidRDefault="009B75DB">
      <w:pPr>
        <w:pStyle w:val="a0"/>
        <w:rPr>
          <w:rFonts w:hint="cs"/>
          <w:rtl/>
        </w:rPr>
      </w:pPr>
    </w:p>
    <w:p w14:paraId="655A25F4" w14:textId="77777777" w:rsidR="00000000" w:rsidRDefault="009B75DB">
      <w:pPr>
        <w:pStyle w:val="af0"/>
        <w:rPr>
          <w:rtl/>
        </w:rPr>
      </w:pPr>
      <w:r>
        <w:rPr>
          <w:rFonts w:hint="eastAsia"/>
          <w:rtl/>
        </w:rPr>
        <w:t>אופיר</w:t>
      </w:r>
      <w:r>
        <w:rPr>
          <w:rtl/>
        </w:rPr>
        <w:t xml:space="preserve"> פינס-פז (העבודה-מימד):</w:t>
      </w:r>
    </w:p>
    <w:p w14:paraId="4E6EED9D" w14:textId="77777777" w:rsidR="00000000" w:rsidRDefault="009B75DB">
      <w:pPr>
        <w:pStyle w:val="a0"/>
        <w:rPr>
          <w:rFonts w:hint="cs"/>
          <w:rtl/>
        </w:rPr>
      </w:pPr>
    </w:p>
    <w:p w14:paraId="109E7010" w14:textId="77777777" w:rsidR="00000000" w:rsidRDefault="009B75DB">
      <w:pPr>
        <w:pStyle w:val="a0"/>
        <w:rPr>
          <w:rFonts w:hint="cs"/>
          <w:rtl/>
        </w:rPr>
      </w:pPr>
      <w:r>
        <w:rPr>
          <w:rFonts w:hint="cs"/>
          <w:rtl/>
        </w:rPr>
        <w:t>אני מוכן לוועדה עם כולם - ולא לבד.</w:t>
      </w:r>
    </w:p>
    <w:p w14:paraId="293DC8FE" w14:textId="77777777" w:rsidR="00000000" w:rsidRDefault="009B75DB">
      <w:pPr>
        <w:pStyle w:val="a0"/>
        <w:rPr>
          <w:rFonts w:hint="cs"/>
          <w:rtl/>
        </w:rPr>
      </w:pPr>
    </w:p>
    <w:p w14:paraId="42546E12" w14:textId="77777777" w:rsidR="00000000" w:rsidRDefault="009B75DB">
      <w:pPr>
        <w:pStyle w:val="af1"/>
        <w:rPr>
          <w:rtl/>
        </w:rPr>
      </w:pPr>
      <w:r>
        <w:rPr>
          <w:rtl/>
        </w:rPr>
        <w:t>היו"ר אלי בן-מנחם:</w:t>
      </w:r>
    </w:p>
    <w:p w14:paraId="3C0F926A" w14:textId="77777777" w:rsidR="00000000" w:rsidRDefault="009B75DB">
      <w:pPr>
        <w:pStyle w:val="a0"/>
        <w:rPr>
          <w:rtl/>
        </w:rPr>
      </w:pPr>
    </w:p>
    <w:p w14:paraId="3C70B93C" w14:textId="77777777" w:rsidR="00000000" w:rsidRDefault="009B75DB">
      <w:pPr>
        <w:pStyle w:val="a0"/>
        <w:rPr>
          <w:rFonts w:hint="cs"/>
          <w:rtl/>
        </w:rPr>
      </w:pPr>
      <w:r>
        <w:rPr>
          <w:rFonts w:hint="cs"/>
          <w:rtl/>
        </w:rPr>
        <w:t>חבר הכנסת פינס-פז, אתה ביקשת ועדה, וקיימתי הצבעה על ועדה.</w:t>
      </w:r>
    </w:p>
    <w:p w14:paraId="4B7F0CA3" w14:textId="77777777" w:rsidR="00000000" w:rsidRDefault="009B75DB">
      <w:pPr>
        <w:pStyle w:val="a0"/>
        <w:rPr>
          <w:rFonts w:hint="cs"/>
          <w:rtl/>
        </w:rPr>
      </w:pPr>
    </w:p>
    <w:p w14:paraId="64149AE3" w14:textId="77777777" w:rsidR="00000000" w:rsidRDefault="009B75DB">
      <w:pPr>
        <w:pStyle w:val="a0"/>
        <w:rPr>
          <w:rFonts w:hint="cs"/>
          <w:rtl/>
        </w:rPr>
      </w:pPr>
      <w:r>
        <w:rPr>
          <w:rFonts w:hint="cs"/>
          <w:rtl/>
        </w:rPr>
        <w:t>עכשיו, אנחנו מקיימים שוב הצבעה על דיון במליאה או הסרה.</w:t>
      </w:r>
    </w:p>
    <w:p w14:paraId="0586CFDC" w14:textId="77777777" w:rsidR="00000000" w:rsidRDefault="009B75DB">
      <w:pPr>
        <w:pStyle w:val="a0"/>
        <w:rPr>
          <w:rFonts w:hint="cs"/>
          <w:rtl/>
        </w:rPr>
      </w:pPr>
    </w:p>
    <w:p w14:paraId="1FE0D2C9" w14:textId="77777777" w:rsidR="00000000" w:rsidRDefault="009B75DB">
      <w:pPr>
        <w:pStyle w:val="af0"/>
        <w:rPr>
          <w:rtl/>
        </w:rPr>
      </w:pPr>
      <w:r>
        <w:rPr>
          <w:rFonts w:hint="eastAsia"/>
          <w:rtl/>
        </w:rPr>
        <w:t>שר</w:t>
      </w:r>
      <w:r>
        <w:rPr>
          <w:rtl/>
        </w:rPr>
        <w:t xml:space="preserve"> החוץ סילבן שלום:</w:t>
      </w:r>
    </w:p>
    <w:p w14:paraId="0F0334C6" w14:textId="77777777" w:rsidR="00000000" w:rsidRDefault="009B75DB">
      <w:pPr>
        <w:pStyle w:val="a0"/>
        <w:rPr>
          <w:rFonts w:hint="cs"/>
          <w:rtl/>
        </w:rPr>
      </w:pPr>
    </w:p>
    <w:p w14:paraId="090C5BE9" w14:textId="77777777" w:rsidR="00000000" w:rsidRDefault="009B75DB">
      <w:pPr>
        <w:pStyle w:val="a0"/>
        <w:rPr>
          <w:rFonts w:hint="cs"/>
          <w:rtl/>
        </w:rPr>
      </w:pPr>
      <w:r>
        <w:rPr>
          <w:rFonts w:hint="cs"/>
          <w:rtl/>
        </w:rPr>
        <w:t>אם, נניח, יהיו עכשיו 13 מול 12 בעד מליאה, מה יהיה?</w:t>
      </w:r>
    </w:p>
    <w:p w14:paraId="3A2EB42A" w14:textId="77777777" w:rsidR="00000000" w:rsidRDefault="009B75DB">
      <w:pPr>
        <w:pStyle w:val="a0"/>
        <w:rPr>
          <w:rFonts w:hint="cs"/>
          <w:rtl/>
        </w:rPr>
      </w:pPr>
    </w:p>
    <w:p w14:paraId="2CC283C7" w14:textId="77777777" w:rsidR="00000000" w:rsidRDefault="009B75DB">
      <w:pPr>
        <w:pStyle w:val="af1"/>
        <w:rPr>
          <w:rtl/>
        </w:rPr>
      </w:pPr>
      <w:r>
        <w:rPr>
          <w:rtl/>
        </w:rPr>
        <w:t>היו"ר אלי ב</w:t>
      </w:r>
      <w:r>
        <w:rPr>
          <w:rtl/>
        </w:rPr>
        <w:t>ן-מנחם:</w:t>
      </w:r>
    </w:p>
    <w:p w14:paraId="3D463EF0" w14:textId="77777777" w:rsidR="00000000" w:rsidRDefault="009B75DB">
      <w:pPr>
        <w:pStyle w:val="a0"/>
        <w:rPr>
          <w:rtl/>
        </w:rPr>
      </w:pPr>
    </w:p>
    <w:p w14:paraId="4AE94844" w14:textId="77777777" w:rsidR="00000000" w:rsidRDefault="009B75DB">
      <w:pPr>
        <w:pStyle w:val="a0"/>
        <w:rPr>
          <w:rFonts w:hint="cs"/>
          <w:rtl/>
        </w:rPr>
      </w:pPr>
      <w:r>
        <w:rPr>
          <w:rFonts w:hint="cs"/>
          <w:rtl/>
        </w:rPr>
        <w:t>היו לנו מקרים כאלה גם בשבוע שעבר.</w:t>
      </w:r>
    </w:p>
    <w:p w14:paraId="728632B0" w14:textId="77777777" w:rsidR="00000000" w:rsidRDefault="009B75DB">
      <w:pPr>
        <w:pStyle w:val="a0"/>
        <w:rPr>
          <w:rFonts w:hint="cs"/>
          <w:rtl/>
        </w:rPr>
      </w:pPr>
    </w:p>
    <w:p w14:paraId="21538FE9" w14:textId="77777777" w:rsidR="00000000" w:rsidRDefault="009B75DB">
      <w:pPr>
        <w:pStyle w:val="af0"/>
        <w:rPr>
          <w:rtl/>
        </w:rPr>
      </w:pPr>
      <w:r>
        <w:rPr>
          <w:rFonts w:hint="eastAsia"/>
          <w:rtl/>
        </w:rPr>
        <w:t>שר</w:t>
      </w:r>
      <w:r>
        <w:rPr>
          <w:rtl/>
        </w:rPr>
        <w:t xml:space="preserve"> החוץ סילבן שלום:</w:t>
      </w:r>
    </w:p>
    <w:p w14:paraId="1DC4AECB" w14:textId="77777777" w:rsidR="00000000" w:rsidRDefault="009B75DB">
      <w:pPr>
        <w:pStyle w:val="a0"/>
        <w:rPr>
          <w:rFonts w:hint="cs"/>
          <w:rtl/>
        </w:rPr>
      </w:pPr>
    </w:p>
    <w:p w14:paraId="1D7270B9" w14:textId="77777777" w:rsidR="00000000" w:rsidRDefault="009B75DB">
      <w:pPr>
        <w:pStyle w:val="a0"/>
        <w:rPr>
          <w:rFonts w:hint="cs"/>
          <w:rtl/>
        </w:rPr>
      </w:pPr>
      <w:r>
        <w:rPr>
          <w:rFonts w:hint="cs"/>
          <w:rtl/>
        </w:rPr>
        <w:t>היושב-ראש אלי בן-מנחם, הטכניקה האמיתית היא שהצעה לסדר-היום היא הצעה לדיון במליאה. מי שמצביע בעד - מצביע בעד מליאה. הצעות אחרות הן: לוועדה. אין מישהו שיכול לעלות כאן ולהצביע. כל הצעה לסדר-היום</w:t>
      </w:r>
      <w:r>
        <w:rPr>
          <w:rFonts w:hint="cs"/>
          <w:rtl/>
        </w:rPr>
        <w:t xml:space="preserve"> היא למליאה.</w:t>
      </w:r>
    </w:p>
    <w:p w14:paraId="4A5B2DEA" w14:textId="77777777" w:rsidR="00000000" w:rsidRDefault="009B75DB">
      <w:pPr>
        <w:pStyle w:val="af1"/>
        <w:rPr>
          <w:rtl/>
        </w:rPr>
      </w:pPr>
    </w:p>
    <w:p w14:paraId="26FD5981" w14:textId="77777777" w:rsidR="00000000" w:rsidRDefault="009B75DB">
      <w:pPr>
        <w:pStyle w:val="af1"/>
        <w:rPr>
          <w:rtl/>
        </w:rPr>
      </w:pPr>
      <w:r>
        <w:rPr>
          <w:rtl/>
        </w:rPr>
        <w:t>היו"ר אלי בן-מנחם:</w:t>
      </w:r>
    </w:p>
    <w:p w14:paraId="605F6821" w14:textId="77777777" w:rsidR="00000000" w:rsidRDefault="009B75DB">
      <w:pPr>
        <w:pStyle w:val="a0"/>
        <w:rPr>
          <w:rtl/>
        </w:rPr>
      </w:pPr>
    </w:p>
    <w:p w14:paraId="472A91A7" w14:textId="77777777" w:rsidR="00000000" w:rsidRDefault="009B75DB">
      <w:pPr>
        <w:pStyle w:val="a0"/>
        <w:rPr>
          <w:rFonts w:hint="cs"/>
          <w:rtl/>
        </w:rPr>
      </w:pPr>
      <w:r>
        <w:rPr>
          <w:rFonts w:hint="cs"/>
          <w:rtl/>
        </w:rPr>
        <w:t>רבותי חברי הכנסת, עשיתי הצבעה בעד ועדה או להסיר. חברי הכנסת הצביעו בעד ועדה.</w:t>
      </w:r>
    </w:p>
    <w:p w14:paraId="4722A170" w14:textId="77777777" w:rsidR="00000000" w:rsidRDefault="009B75DB">
      <w:pPr>
        <w:pStyle w:val="a0"/>
        <w:rPr>
          <w:rFonts w:hint="cs"/>
          <w:rtl/>
        </w:rPr>
      </w:pPr>
    </w:p>
    <w:p w14:paraId="16982380" w14:textId="77777777" w:rsidR="00000000" w:rsidRDefault="009B75DB">
      <w:pPr>
        <w:pStyle w:val="af0"/>
        <w:rPr>
          <w:rtl/>
        </w:rPr>
      </w:pPr>
      <w:r>
        <w:rPr>
          <w:rFonts w:hint="eastAsia"/>
          <w:rtl/>
        </w:rPr>
        <w:t>ואסל</w:t>
      </w:r>
      <w:r>
        <w:rPr>
          <w:rtl/>
        </w:rPr>
        <w:t xml:space="preserve"> טאהא (בל"ד):</w:t>
      </w:r>
    </w:p>
    <w:p w14:paraId="6596A8DC" w14:textId="77777777" w:rsidR="00000000" w:rsidRDefault="009B75DB">
      <w:pPr>
        <w:pStyle w:val="a0"/>
        <w:rPr>
          <w:rFonts w:hint="cs"/>
          <w:rtl/>
        </w:rPr>
      </w:pPr>
    </w:p>
    <w:p w14:paraId="5FD8E513" w14:textId="77777777" w:rsidR="00000000" w:rsidRDefault="009B75DB">
      <w:pPr>
        <w:pStyle w:val="a0"/>
        <w:rPr>
          <w:rFonts w:hint="cs"/>
          <w:rtl/>
        </w:rPr>
      </w:pPr>
      <w:r>
        <w:rPr>
          <w:rFonts w:hint="cs"/>
          <w:rtl/>
        </w:rPr>
        <w:t>לא.</w:t>
      </w:r>
    </w:p>
    <w:p w14:paraId="1ED8EBFC" w14:textId="77777777" w:rsidR="00000000" w:rsidRDefault="009B75DB">
      <w:pPr>
        <w:pStyle w:val="a0"/>
        <w:rPr>
          <w:rFonts w:hint="cs"/>
          <w:rtl/>
        </w:rPr>
      </w:pPr>
    </w:p>
    <w:p w14:paraId="02E1F379" w14:textId="77777777" w:rsidR="00000000" w:rsidRDefault="009B75DB">
      <w:pPr>
        <w:pStyle w:val="af1"/>
        <w:rPr>
          <w:rtl/>
        </w:rPr>
      </w:pPr>
      <w:r>
        <w:rPr>
          <w:rtl/>
        </w:rPr>
        <w:t>היו"ר אלי בן-מנחם:</w:t>
      </w:r>
    </w:p>
    <w:p w14:paraId="31462307" w14:textId="77777777" w:rsidR="00000000" w:rsidRDefault="009B75DB">
      <w:pPr>
        <w:pStyle w:val="a0"/>
        <w:rPr>
          <w:rtl/>
        </w:rPr>
      </w:pPr>
    </w:p>
    <w:p w14:paraId="6ABA949E" w14:textId="77777777" w:rsidR="00000000" w:rsidRDefault="009B75DB">
      <w:pPr>
        <w:pStyle w:val="a0"/>
        <w:rPr>
          <w:rFonts w:hint="cs"/>
          <w:rtl/>
        </w:rPr>
      </w:pPr>
      <w:r>
        <w:rPr>
          <w:rFonts w:hint="cs"/>
          <w:rtl/>
        </w:rPr>
        <w:t xml:space="preserve">חבר הכנסת מח'ול, את הנושא שלך הפרדתי, כי אתה רצית דיון במליאה. אמרתי שנערוך עוד הצבעה. אני עורך עוד </w:t>
      </w:r>
      <w:r>
        <w:rPr>
          <w:rFonts w:hint="cs"/>
          <w:rtl/>
        </w:rPr>
        <w:t>הצבעה: מי שמצביע בעד - מצביע בעד דיון במליאה, ומי שמצביע נגד - זה בעד להסיר.</w:t>
      </w:r>
    </w:p>
    <w:p w14:paraId="12E45069" w14:textId="77777777" w:rsidR="00000000" w:rsidRDefault="009B75DB">
      <w:pPr>
        <w:pStyle w:val="a0"/>
        <w:rPr>
          <w:rFonts w:hint="cs"/>
          <w:rtl/>
        </w:rPr>
      </w:pPr>
    </w:p>
    <w:p w14:paraId="5BED8BE8" w14:textId="77777777" w:rsidR="00000000" w:rsidRDefault="009B75DB">
      <w:pPr>
        <w:pStyle w:val="af0"/>
        <w:rPr>
          <w:rtl/>
        </w:rPr>
      </w:pPr>
      <w:r>
        <w:rPr>
          <w:rFonts w:hint="eastAsia"/>
          <w:rtl/>
        </w:rPr>
        <w:t>עבד</w:t>
      </w:r>
      <w:r>
        <w:rPr>
          <w:rtl/>
        </w:rPr>
        <w:t>-אלמאלכ דהאמשה (רע"ם):</w:t>
      </w:r>
    </w:p>
    <w:p w14:paraId="431D3339" w14:textId="77777777" w:rsidR="00000000" w:rsidRDefault="009B75DB">
      <w:pPr>
        <w:pStyle w:val="a0"/>
        <w:rPr>
          <w:rFonts w:hint="cs"/>
          <w:rtl/>
        </w:rPr>
      </w:pPr>
    </w:p>
    <w:p w14:paraId="5242F9C8" w14:textId="77777777" w:rsidR="00000000" w:rsidRDefault="009B75DB">
      <w:pPr>
        <w:pStyle w:val="a0"/>
        <w:rPr>
          <w:rFonts w:hint="cs"/>
          <w:rtl/>
        </w:rPr>
      </w:pPr>
      <w:r>
        <w:rPr>
          <w:rFonts w:hint="cs"/>
          <w:rtl/>
        </w:rPr>
        <w:t>לבטל את ההצבעה. לבטל את ההצבעה כי לא יצא מזה כלום.</w:t>
      </w:r>
    </w:p>
    <w:p w14:paraId="6E7552F5" w14:textId="77777777" w:rsidR="00000000" w:rsidRDefault="009B75DB">
      <w:pPr>
        <w:pStyle w:val="a0"/>
        <w:rPr>
          <w:rFonts w:hint="cs"/>
          <w:rtl/>
        </w:rPr>
      </w:pPr>
    </w:p>
    <w:p w14:paraId="25FC7106" w14:textId="77777777" w:rsidR="00000000" w:rsidRDefault="009B75DB">
      <w:pPr>
        <w:pStyle w:val="af1"/>
        <w:rPr>
          <w:rtl/>
        </w:rPr>
      </w:pPr>
      <w:r>
        <w:rPr>
          <w:rtl/>
        </w:rPr>
        <w:t>היו"ר אלי בן-מנחם:</w:t>
      </w:r>
    </w:p>
    <w:p w14:paraId="6088BBEF" w14:textId="77777777" w:rsidR="00000000" w:rsidRDefault="009B75DB">
      <w:pPr>
        <w:pStyle w:val="a0"/>
        <w:rPr>
          <w:rFonts w:hint="cs"/>
          <w:rtl/>
        </w:rPr>
      </w:pPr>
    </w:p>
    <w:p w14:paraId="789EA7F9" w14:textId="77777777" w:rsidR="00000000" w:rsidRDefault="009B75DB">
      <w:pPr>
        <w:pStyle w:val="a0"/>
        <w:rPr>
          <w:rFonts w:hint="cs"/>
          <w:rtl/>
        </w:rPr>
      </w:pPr>
      <w:r>
        <w:rPr>
          <w:rFonts w:hint="cs"/>
          <w:rtl/>
        </w:rPr>
        <w:t>ההצבעה החלה.</w:t>
      </w:r>
    </w:p>
    <w:p w14:paraId="799EE7BA" w14:textId="77777777" w:rsidR="00000000" w:rsidRDefault="009B75DB">
      <w:pPr>
        <w:pStyle w:val="a0"/>
        <w:rPr>
          <w:rFonts w:hint="cs"/>
          <w:rtl/>
        </w:rPr>
      </w:pPr>
    </w:p>
    <w:p w14:paraId="602CB68A" w14:textId="77777777" w:rsidR="00000000" w:rsidRDefault="009B75DB">
      <w:pPr>
        <w:pStyle w:val="ab"/>
        <w:bidi/>
        <w:rPr>
          <w:rFonts w:hint="cs"/>
          <w:rtl/>
        </w:rPr>
      </w:pPr>
      <w:r>
        <w:rPr>
          <w:rFonts w:hint="cs"/>
          <w:rtl/>
        </w:rPr>
        <w:t xml:space="preserve">הצבעה </w:t>
      </w:r>
    </w:p>
    <w:p w14:paraId="2E63C299" w14:textId="77777777" w:rsidR="00000000" w:rsidRDefault="009B75DB">
      <w:pPr>
        <w:pStyle w:val="a0"/>
        <w:rPr>
          <w:rFonts w:hint="cs"/>
          <w:rtl/>
        </w:rPr>
      </w:pPr>
    </w:p>
    <w:p w14:paraId="442D21BA" w14:textId="77777777" w:rsidR="00000000" w:rsidRDefault="009B75DB">
      <w:pPr>
        <w:pStyle w:val="ac"/>
        <w:bidi/>
        <w:rPr>
          <w:rFonts w:hint="cs"/>
          <w:rtl/>
        </w:rPr>
      </w:pPr>
      <w:r>
        <w:rPr>
          <w:rFonts w:hint="cs"/>
          <w:rtl/>
        </w:rPr>
        <w:t>בעד ההצעה לכלול את הנושא בסדר-היום - 8</w:t>
      </w:r>
    </w:p>
    <w:p w14:paraId="1273B49D" w14:textId="77777777" w:rsidR="00000000" w:rsidRDefault="009B75DB">
      <w:pPr>
        <w:pStyle w:val="ac"/>
        <w:bidi/>
        <w:rPr>
          <w:rFonts w:hint="cs"/>
          <w:rtl/>
        </w:rPr>
      </w:pPr>
      <w:r>
        <w:rPr>
          <w:rFonts w:hint="cs"/>
          <w:rtl/>
        </w:rPr>
        <w:t>בעד ההצעה שלא לכלו</w:t>
      </w:r>
      <w:r>
        <w:rPr>
          <w:rFonts w:hint="cs"/>
          <w:rtl/>
        </w:rPr>
        <w:t>ל את הנושא בסדר-היום - 10</w:t>
      </w:r>
    </w:p>
    <w:p w14:paraId="7BE4AEEB" w14:textId="77777777" w:rsidR="00000000" w:rsidRDefault="009B75DB">
      <w:pPr>
        <w:pStyle w:val="ac"/>
        <w:bidi/>
        <w:rPr>
          <w:rFonts w:hint="cs"/>
          <w:rtl/>
        </w:rPr>
      </w:pPr>
      <w:r>
        <w:rPr>
          <w:rFonts w:hint="cs"/>
          <w:rtl/>
        </w:rPr>
        <w:t>נמנעים - אין</w:t>
      </w:r>
    </w:p>
    <w:p w14:paraId="0F175CF1" w14:textId="77777777" w:rsidR="00000000" w:rsidRDefault="009B75DB">
      <w:pPr>
        <w:pStyle w:val="ad"/>
        <w:bidi/>
        <w:rPr>
          <w:rFonts w:hint="cs"/>
          <w:rtl/>
        </w:rPr>
      </w:pPr>
      <w:r>
        <w:rPr>
          <w:rFonts w:hint="cs"/>
          <w:rtl/>
        </w:rPr>
        <w:t xml:space="preserve">ההצעה שלא לכלול את הנושא שהעלו חברי הכנסת עסאם מח'ול וואסל טאהא בסדר-היום </w:t>
      </w:r>
      <w:r>
        <w:rPr>
          <w:rtl/>
        </w:rPr>
        <w:br/>
      </w:r>
      <w:r>
        <w:rPr>
          <w:rFonts w:hint="cs"/>
          <w:rtl/>
        </w:rPr>
        <w:t>של הכנסת נתקבלה.</w:t>
      </w:r>
    </w:p>
    <w:p w14:paraId="0E554EDD" w14:textId="77777777" w:rsidR="00000000" w:rsidRDefault="009B75DB">
      <w:pPr>
        <w:pStyle w:val="a0"/>
        <w:rPr>
          <w:rFonts w:hint="cs"/>
          <w:rtl/>
        </w:rPr>
      </w:pPr>
    </w:p>
    <w:p w14:paraId="79BF286F" w14:textId="77777777" w:rsidR="00000000" w:rsidRDefault="009B75DB">
      <w:pPr>
        <w:pStyle w:val="af0"/>
        <w:rPr>
          <w:rtl/>
        </w:rPr>
      </w:pPr>
      <w:r>
        <w:rPr>
          <w:rFonts w:hint="eastAsia"/>
          <w:rtl/>
        </w:rPr>
        <w:t>שר</w:t>
      </w:r>
      <w:r>
        <w:rPr>
          <w:rtl/>
        </w:rPr>
        <w:t xml:space="preserve"> החוץ סילבן שלום:</w:t>
      </w:r>
    </w:p>
    <w:p w14:paraId="357F1459" w14:textId="77777777" w:rsidR="00000000" w:rsidRDefault="009B75DB">
      <w:pPr>
        <w:pStyle w:val="a0"/>
        <w:rPr>
          <w:rFonts w:hint="cs"/>
          <w:rtl/>
        </w:rPr>
      </w:pPr>
    </w:p>
    <w:p w14:paraId="673C7511" w14:textId="77777777" w:rsidR="00000000" w:rsidRDefault="009B75DB">
      <w:pPr>
        <w:pStyle w:val="a0"/>
        <w:rPr>
          <w:rFonts w:hint="cs"/>
          <w:rtl/>
        </w:rPr>
      </w:pPr>
      <w:r>
        <w:rPr>
          <w:rFonts w:hint="cs"/>
          <w:rtl/>
        </w:rPr>
        <w:t>אין דבר כזה. לא יכול להיות.</w:t>
      </w:r>
    </w:p>
    <w:p w14:paraId="15640C1B" w14:textId="77777777" w:rsidR="00000000" w:rsidRDefault="009B75DB">
      <w:pPr>
        <w:pStyle w:val="a0"/>
        <w:rPr>
          <w:rFonts w:hint="cs"/>
          <w:rtl/>
        </w:rPr>
      </w:pPr>
    </w:p>
    <w:p w14:paraId="3A31361C" w14:textId="77777777" w:rsidR="00000000" w:rsidRDefault="009B75DB">
      <w:pPr>
        <w:pStyle w:val="af1"/>
        <w:rPr>
          <w:rtl/>
        </w:rPr>
      </w:pPr>
      <w:r>
        <w:rPr>
          <w:rtl/>
        </w:rPr>
        <w:t>היו"ר אלי בן-מנחם:</w:t>
      </w:r>
    </w:p>
    <w:p w14:paraId="0CF5A2E5" w14:textId="77777777" w:rsidR="00000000" w:rsidRDefault="009B75DB">
      <w:pPr>
        <w:pStyle w:val="a0"/>
        <w:rPr>
          <w:rtl/>
        </w:rPr>
      </w:pPr>
    </w:p>
    <w:p w14:paraId="4676F30C" w14:textId="77777777" w:rsidR="00000000" w:rsidRDefault="009B75DB">
      <w:pPr>
        <w:pStyle w:val="a0"/>
        <w:rPr>
          <w:rFonts w:hint="cs"/>
          <w:rtl/>
        </w:rPr>
      </w:pPr>
      <w:r>
        <w:rPr>
          <w:rFonts w:hint="cs"/>
          <w:rtl/>
        </w:rPr>
        <w:t>אין דבר. אדוני שר החוץ, זה קורה לנו.</w:t>
      </w:r>
    </w:p>
    <w:p w14:paraId="5C56F49D" w14:textId="77777777" w:rsidR="00000000" w:rsidRDefault="009B75DB">
      <w:pPr>
        <w:pStyle w:val="a0"/>
        <w:rPr>
          <w:rFonts w:hint="cs"/>
          <w:rtl/>
        </w:rPr>
      </w:pPr>
    </w:p>
    <w:p w14:paraId="0EF32266" w14:textId="77777777" w:rsidR="00000000" w:rsidRDefault="009B75DB">
      <w:pPr>
        <w:pStyle w:val="a0"/>
        <w:rPr>
          <w:rFonts w:hint="cs"/>
          <w:rtl/>
        </w:rPr>
      </w:pPr>
      <w:r>
        <w:rPr>
          <w:rFonts w:hint="cs"/>
          <w:rtl/>
        </w:rPr>
        <w:t>רבותי חברי הכנסת</w:t>
      </w:r>
      <w:r>
        <w:rPr>
          <w:rFonts w:hint="cs"/>
          <w:rtl/>
        </w:rPr>
        <w:t>, הצעותיהם של חברי הכנסת מח'ול וטאהא נפלו. הצעתו של חבר הכנסת פינס-פז עברה לוועדה. תודה רבה.</w:t>
      </w:r>
    </w:p>
    <w:p w14:paraId="207B6418" w14:textId="77777777" w:rsidR="00000000" w:rsidRDefault="009B75DB">
      <w:pPr>
        <w:pStyle w:val="a0"/>
        <w:rPr>
          <w:rFonts w:hint="cs"/>
          <w:rtl/>
        </w:rPr>
      </w:pPr>
    </w:p>
    <w:p w14:paraId="38BBB9AC" w14:textId="77777777" w:rsidR="00000000" w:rsidRDefault="009B75DB">
      <w:pPr>
        <w:pStyle w:val="af0"/>
        <w:rPr>
          <w:rtl/>
        </w:rPr>
      </w:pPr>
      <w:r>
        <w:rPr>
          <w:rFonts w:hint="eastAsia"/>
          <w:rtl/>
        </w:rPr>
        <w:t>קריאה</w:t>
      </w:r>
      <w:r>
        <w:rPr>
          <w:rtl/>
        </w:rPr>
        <w:t>:</w:t>
      </w:r>
    </w:p>
    <w:p w14:paraId="14CEC3DE" w14:textId="77777777" w:rsidR="00000000" w:rsidRDefault="009B75DB">
      <w:pPr>
        <w:pStyle w:val="a0"/>
        <w:rPr>
          <w:rFonts w:hint="cs"/>
          <w:rtl/>
        </w:rPr>
      </w:pPr>
    </w:p>
    <w:p w14:paraId="5B3CE0F5" w14:textId="77777777" w:rsidR="00000000" w:rsidRDefault="009B75DB">
      <w:pPr>
        <w:pStyle w:val="a0"/>
        <w:rPr>
          <w:rFonts w:hint="cs"/>
          <w:rtl/>
        </w:rPr>
      </w:pPr>
      <w:r>
        <w:rPr>
          <w:rFonts w:hint="cs"/>
          <w:rtl/>
        </w:rPr>
        <w:t>יום שחור לכנסת.</w:t>
      </w:r>
    </w:p>
    <w:p w14:paraId="498EF184" w14:textId="77777777" w:rsidR="00000000" w:rsidRDefault="009B75DB">
      <w:pPr>
        <w:pStyle w:val="a0"/>
        <w:rPr>
          <w:rFonts w:hint="cs"/>
          <w:rtl/>
        </w:rPr>
      </w:pPr>
    </w:p>
    <w:p w14:paraId="0BD43EFB" w14:textId="77777777" w:rsidR="00000000" w:rsidRDefault="009B75DB">
      <w:pPr>
        <w:pStyle w:val="af1"/>
        <w:rPr>
          <w:rtl/>
        </w:rPr>
      </w:pPr>
      <w:r>
        <w:rPr>
          <w:rtl/>
        </w:rPr>
        <w:t>היו"ר אלי בן-מנחם:</w:t>
      </w:r>
    </w:p>
    <w:p w14:paraId="6880D77B" w14:textId="77777777" w:rsidR="00000000" w:rsidRDefault="009B75DB">
      <w:pPr>
        <w:pStyle w:val="a0"/>
        <w:rPr>
          <w:rFonts w:hint="cs"/>
          <w:rtl/>
        </w:rPr>
      </w:pPr>
    </w:p>
    <w:p w14:paraId="31D781A5" w14:textId="77777777" w:rsidR="00000000" w:rsidRDefault="009B75DB">
      <w:pPr>
        <w:pStyle w:val="a0"/>
        <w:rPr>
          <w:rFonts w:hint="cs"/>
          <w:rtl/>
        </w:rPr>
      </w:pPr>
      <w:r>
        <w:rPr>
          <w:rFonts w:hint="cs"/>
          <w:rtl/>
        </w:rPr>
        <w:t>אתם לא יודעים מה אתם רוצים מעצמכם. שר החוץ, זה יצא בסדר.</w:t>
      </w:r>
    </w:p>
    <w:p w14:paraId="3395695D" w14:textId="77777777" w:rsidR="00000000" w:rsidRDefault="009B75DB">
      <w:pPr>
        <w:pStyle w:val="a2"/>
        <w:rPr>
          <w:rFonts w:hint="cs"/>
          <w:rtl/>
        </w:rPr>
      </w:pPr>
    </w:p>
    <w:p w14:paraId="05F7E723" w14:textId="77777777" w:rsidR="00000000" w:rsidRDefault="009B75DB">
      <w:pPr>
        <w:pStyle w:val="a0"/>
        <w:rPr>
          <w:rFonts w:hint="cs"/>
          <w:rtl/>
        </w:rPr>
      </w:pPr>
    </w:p>
    <w:p w14:paraId="126ACEBC" w14:textId="77777777" w:rsidR="00000000" w:rsidRDefault="009B75DB">
      <w:pPr>
        <w:pStyle w:val="a2"/>
        <w:rPr>
          <w:rFonts w:hint="cs"/>
          <w:rtl/>
        </w:rPr>
      </w:pPr>
      <w:bookmarkStart w:id="402" w:name="CS19736FI0019736T24_12_2003_16_30_01"/>
      <w:bookmarkStart w:id="403" w:name="_Toc62986526"/>
      <w:bookmarkEnd w:id="402"/>
      <w:r>
        <w:rPr>
          <w:rtl/>
        </w:rPr>
        <w:t>הצע</w:t>
      </w:r>
      <w:r>
        <w:rPr>
          <w:rFonts w:hint="cs"/>
          <w:rtl/>
        </w:rPr>
        <w:t>ות</w:t>
      </w:r>
      <w:r>
        <w:rPr>
          <w:rtl/>
        </w:rPr>
        <w:t xml:space="preserve"> לסדר-היום</w:t>
      </w:r>
      <w:bookmarkEnd w:id="403"/>
    </w:p>
    <w:p w14:paraId="2689AB6F" w14:textId="77777777" w:rsidR="00000000" w:rsidRDefault="009B75DB">
      <w:pPr>
        <w:pStyle w:val="a2"/>
        <w:rPr>
          <w:rtl/>
        </w:rPr>
      </w:pPr>
      <w:bookmarkStart w:id="404" w:name="_Toc62986527"/>
      <w:r>
        <w:rPr>
          <w:rtl/>
        </w:rPr>
        <w:t>זילות הכנסת לנוכח כנס הרצלי</w:t>
      </w:r>
      <w:r>
        <w:rPr>
          <w:rFonts w:hint="cs"/>
          <w:rtl/>
        </w:rPr>
        <w:t>י</w:t>
      </w:r>
      <w:r>
        <w:rPr>
          <w:rtl/>
        </w:rPr>
        <w:t>ה</w:t>
      </w:r>
      <w:bookmarkEnd w:id="404"/>
    </w:p>
    <w:p w14:paraId="0A829074" w14:textId="77777777" w:rsidR="00000000" w:rsidRDefault="009B75DB">
      <w:pPr>
        <w:pStyle w:val="-0"/>
        <w:rPr>
          <w:rFonts w:hint="cs"/>
          <w:rtl/>
        </w:rPr>
      </w:pPr>
    </w:p>
    <w:p w14:paraId="4DEC5E6C" w14:textId="77777777" w:rsidR="00000000" w:rsidRDefault="009B75DB">
      <w:pPr>
        <w:pStyle w:val="af1"/>
        <w:rPr>
          <w:rtl/>
        </w:rPr>
      </w:pPr>
      <w:r>
        <w:rPr>
          <w:rtl/>
        </w:rPr>
        <w:t>היו"ר אלי ב</w:t>
      </w:r>
      <w:r>
        <w:rPr>
          <w:rtl/>
        </w:rPr>
        <w:t>ן-מנחם:</w:t>
      </w:r>
    </w:p>
    <w:p w14:paraId="7FEF3C7B" w14:textId="77777777" w:rsidR="00000000" w:rsidRDefault="009B75DB">
      <w:pPr>
        <w:pStyle w:val="a0"/>
        <w:rPr>
          <w:rtl/>
        </w:rPr>
      </w:pPr>
    </w:p>
    <w:p w14:paraId="17F0466D" w14:textId="77777777" w:rsidR="00000000" w:rsidRDefault="009B75DB">
      <w:pPr>
        <w:pStyle w:val="a0"/>
        <w:rPr>
          <w:rFonts w:hint="cs"/>
          <w:rtl/>
        </w:rPr>
      </w:pPr>
      <w:r>
        <w:rPr>
          <w:rFonts w:hint="cs"/>
          <w:rtl/>
        </w:rPr>
        <w:t>אנחנו עוברים לנושא הבא: זילות הכנסת לנוכח כנס הרצלייה - הצעות לסדר-היום מס' 2117, 2129, 2131, 2141, 2143, 2146, 2152, 2153 ו-2164. אני מודיע מראש למציעים, שכבוד השר ישיב במועד אחר. יש החלטה שהיום מסיימים את הדיונים בשעה 16:00. אני מאפשר לחברי הכנס</w:t>
      </w:r>
      <w:r>
        <w:rPr>
          <w:rFonts w:hint="cs"/>
          <w:rtl/>
        </w:rPr>
        <w:t>ת לדבר, אבל את התשובות נקבל במועד אחר. כלומר, תשובות והצבעה יהיו במועד אחר. ראשון המציעים הוא חבר הכנסת משולם נהרי. בבקשה, שלוש דקות.</w:t>
      </w:r>
    </w:p>
    <w:p w14:paraId="77CA944B" w14:textId="77777777" w:rsidR="00000000" w:rsidRDefault="009B75DB">
      <w:pPr>
        <w:pStyle w:val="a0"/>
        <w:rPr>
          <w:rFonts w:hint="cs"/>
          <w:rtl/>
        </w:rPr>
      </w:pPr>
    </w:p>
    <w:p w14:paraId="31A7F323" w14:textId="77777777" w:rsidR="00000000" w:rsidRDefault="009B75DB">
      <w:pPr>
        <w:pStyle w:val="a"/>
        <w:rPr>
          <w:rtl/>
        </w:rPr>
      </w:pPr>
      <w:bookmarkStart w:id="405" w:name="FS000000498T24_12_2003_16_33_09"/>
      <w:bookmarkStart w:id="406" w:name="_Toc62986528"/>
      <w:bookmarkEnd w:id="405"/>
      <w:r>
        <w:rPr>
          <w:rFonts w:hint="eastAsia"/>
          <w:rtl/>
        </w:rPr>
        <w:t>משולם</w:t>
      </w:r>
      <w:r>
        <w:rPr>
          <w:rtl/>
        </w:rPr>
        <w:t xml:space="preserve"> נהרי (ש"ס):</w:t>
      </w:r>
      <w:bookmarkEnd w:id="406"/>
    </w:p>
    <w:p w14:paraId="13276327" w14:textId="77777777" w:rsidR="00000000" w:rsidRDefault="009B75DB">
      <w:pPr>
        <w:pStyle w:val="a0"/>
        <w:rPr>
          <w:rFonts w:hint="cs"/>
          <w:rtl/>
        </w:rPr>
      </w:pPr>
    </w:p>
    <w:p w14:paraId="6913960C" w14:textId="77777777" w:rsidR="00000000" w:rsidRDefault="009B75DB">
      <w:pPr>
        <w:pStyle w:val="a0"/>
        <w:rPr>
          <w:rFonts w:hint="cs"/>
          <w:rtl/>
        </w:rPr>
      </w:pPr>
      <w:r>
        <w:rPr>
          <w:rFonts w:hint="cs"/>
          <w:rtl/>
        </w:rPr>
        <w:t>אדוני היושב-ראש, חברי חברי הכנסת, בשבוע שעבר בישרה לנו שרת החינוך בכנס בהרצלייה על שינויים שעתידים לחו</w:t>
      </w:r>
      <w:r>
        <w:rPr>
          <w:rFonts w:hint="cs"/>
          <w:rtl/>
        </w:rPr>
        <w:t>ל במערכת החינוך, ובעיקר בכל הנושא של פיטורי מורים. דרך אגב, אני לא מבין למה השרה היתה צריכה להרחיק עד הרצלייה כדי לבשר לנו בשורות. היא יכלה לעשות זאת פה בוועדת החינוך, שלשם כך היא הוקמה, כדי ללבן סוגיות קשות במערכת החינוך וכדי שתוכל לסייע למערכת החינוך. בו</w:t>
      </w:r>
      <w:r>
        <w:rPr>
          <w:rFonts w:hint="cs"/>
          <w:rtl/>
        </w:rPr>
        <w:t>ועדה - אני מתכוון: כדי לשפר ולייעל, במיוחד בתקופה הזאת שאנחנו רואים את מערכת החינוך בשפל חסר תקדים.</w:t>
      </w:r>
    </w:p>
    <w:p w14:paraId="2F70441F" w14:textId="77777777" w:rsidR="00000000" w:rsidRDefault="009B75DB">
      <w:pPr>
        <w:pStyle w:val="a0"/>
        <w:rPr>
          <w:rFonts w:hint="cs"/>
          <w:rtl/>
        </w:rPr>
      </w:pPr>
    </w:p>
    <w:p w14:paraId="00F2131C" w14:textId="77777777" w:rsidR="00000000" w:rsidRDefault="009B75DB">
      <w:pPr>
        <w:pStyle w:val="a0"/>
        <w:rPr>
          <w:rFonts w:hint="cs"/>
          <w:rtl/>
        </w:rPr>
      </w:pPr>
      <w:r>
        <w:rPr>
          <w:rFonts w:hint="cs"/>
          <w:rtl/>
        </w:rPr>
        <w:t>כל הזמן עוסקים באובססיה להישגים, בהישגיות בלימודים ובציונים טובים, אבל, לצערי, לא הישגים, לא ציונים גבוהים, וראינו את התוצאות. לא רק זה, אלא גם ההתנהגות: ה</w:t>
      </w:r>
      <w:r>
        <w:rPr>
          <w:rFonts w:hint="cs"/>
          <w:rtl/>
        </w:rPr>
        <w:t>אלימות הולכת וגואה. אנחנו שומעים על מקרים קשים של אלימות תלמידים בבתי-הספר.</w:t>
      </w:r>
    </w:p>
    <w:p w14:paraId="61D3D556" w14:textId="77777777" w:rsidR="00000000" w:rsidRDefault="009B75DB">
      <w:pPr>
        <w:pStyle w:val="a0"/>
        <w:rPr>
          <w:rFonts w:hint="cs"/>
          <w:rtl/>
        </w:rPr>
      </w:pPr>
    </w:p>
    <w:p w14:paraId="16AC3EFB" w14:textId="77777777" w:rsidR="00000000" w:rsidRDefault="009B75DB">
      <w:pPr>
        <w:pStyle w:val="a0"/>
        <w:rPr>
          <w:rFonts w:hint="cs"/>
          <w:rtl/>
        </w:rPr>
      </w:pPr>
      <w:r>
        <w:rPr>
          <w:rFonts w:hint="cs"/>
          <w:rtl/>
        </w:rPr>
        <w:t>אני מסכים שצריכים לעשות שינויים, ובדחיפות, כי מערכת החינוך בקריסה טוטלית, אבל אני רוצה להתמקד בנושא של פיטורי מורים. במערכת החינוך, כך מציינת השרה, יש אלפי מורים שצפויים לפיטורים.</w:t>
      </w:r>
      <w:r>
        <w:rPr>
          <w:rFonts w:hint="cs"/>
          <w:rtl/>
        </w:rPr>
        <w:t xml:space="preserve"> מי כמוני יודע שיש במערכת החינוך אלפי מורים שנקראים "מורים עודפים" - מורים שבעצם אין מה לעשות אתם, אבל ממשיכים להעסיק אותם ומעסיקים אותם בשעות על חשבון המערכת כולה. אלה מורים וגננות. האוצר תמיד התנגד לפטר את המורים הללו. לאוצר היה נוח שהמורים הללו ימשיכו ל</w:t>
      </w:r>
      <w:r>
        <w:rPr>
          <w:rFonts w:hint="cs"/>
          <w:rtl/>
        </w:rPr>
        <w:t xml:space="preserve">שאוב את השעות שלהם מתוך המערכת. לכן, חשוב מאוד והגיע הזמן שבאמת כל המורים העודפים יפוטרו וכל המשאבים שיישארו יהיו, בסופו של דבר, לטובת התלמיד. </w:t>
      </w:r>
    </w:p>
    <w:p w14:paraId="68F8CFFD" w14:textId="77777777" w:rsidR="00000000" w:rsidRDefault="009B75DB">
      <w:pPr>
        <w:pStyle w:val="a0"/>
        <w:rPr>
          <w:rFonts w:hint="cs"/>
          <w:rtl/>
        </w:rPr>
      </w:pPr>
    </w:p>
    <w:p w14:paraId="2C500E94" w14:textId="77777777" w:rsidR="00000000" w:rsidRDefault="009B75DB">
      <w:pPr>
        <w:pStyle w:val="a0"/>
        <w:rPr>
          <w:rFonts w:hint="cs"/>
          <w:rtl/>
        </w:rPr>
      </w:pPr>
      <w:r>
        <w:rPr>
          <w:rFonts w:hint="cs"/>
          <w:rtl/>
        </w:rPr>
        <w:t>אבל, אני יודע מה יקרה. יבואו ויגידו למורים הללו ויציעו להם פיטורים מרצון, פרישה מרצון, עם תנאים מועדפים. ואז, מ</w:t>
      </w:r>
      <w:r>
        <w:rPr>
          <w:rFonts w:hint="cs"/>
          <w:rtl/>
        </w:rPr>
        <w:t xml:space="preserve">ה יקרה? יבואו המורים הטובים שיש להם אפשרות לעבוד בחוץ עם תנאים יותר טובים ויש להם תנאי העסקה יותר טובים בחוץ, יקפצו על המציאה הזאת ויפרשו מרצון. מה יישאר במערכת? יישארו מורים פחות טובים. </w:t>
      </w:r>
    </w:p>
    <w:p w14:paraId="164C0C4D" w14:textId="77777777" w:rsidR="00000000" w:rsidRDefault="009B75DB">
      <w:pPr>
        <w:pStyle w:val="a0"/>
        <w:rPr>
          <w:rFonts w:hint="cs"/>
          <w:rtl/>
        </w:rPr>
      </w:pPr>
    </w:p>
    <w:p w14:paraId="7E8092DA" w14:textId="77777777" w:rsidR="00000000" w:rsidRDefault="009B75DB">
      <w:pPr>
        <w:pStyle w:val="a0"/>
        <w:rPr>
          <w:rtl/>
        </w:rPr>
      </w:pPr>
      <w:r>
        <w:rPr>
          <w:rFonts w:hint="cs"/>
          <w:rtl/>
        </w:rPr>
        <w:t>זו סכנה למערכת, מפני שתלמיד טוב זה מורה טוב. אנחנו ראינו זאת בתוצאו</w:t>
      </w:r>
      <w:r>
        <w:rPr>
          <w:rFonts w:hint="cs"/>
          <w:rtl/>
        </w:rPr>
        <w:t>ת המחקרים. האקלים הבית-ספרי הוא זה שנותן את הכלים לתלמיד כדי להגיע ולהצליח להגיע להישגים טובים. את זה המורה יוצר.</w:t>
      </w:r>
    </w:p>
    <w:p w14:paraId="258EADD5" w14:textId="77777777" w:rsidR="00000000" w:rsidRDefault="009B75DB">
      <w:pPr>
        <w:pStyle w:val="af1"/>
        <w:rPr>
          <w:rtl/>
        </w:rPr>
      </w:pPr>
    </w:p>
    <w:p w14:paraId="6DAF88F0" w14:textId="77777777" w:rsidR="00000000" w:rsidRDefault="009B75DB">
      <w:pPr>
        <w:pStyle w:val="af1"/>
        <w:rPr>
          <w:rtl/>
        </w:rPr>
      </w:pPr>
      <w:r>
        <w:rPr>
          <w:rtl/>
        </w:rPr>
        <w:t>היו"ר אלי בן-מנחם:</w:t>
      </w:r>
    </w:p>
    <w:p w14:paraId="022540C0" w14:textId="77777777" w:rsidR="00000000" w:rsidRDefault="009B75DB">
      <w:pPr>
        <w:pStyle w:val="a0"/>
        <w:rPr>
          <w:rtl/>
        </w:rPr>
      </w:pPr>
    </w:p>
    <w:p w14:paraId="6A31A60B" w14:textId="77777777" w:rsidR="00000000" w:rsidRDefault="009B75DB">
      <w:pPr>
        <w:pStyle w:val="a0"/>
        <w:rPr>
          <w:rFonts w:hint="cs"/>
          <w:rtl/>
        </w:rPr>
      </w:pPr>
      <w:r>
        <w:rPr>
          <w:rFonts w:hint="cs"/>
          <w:rtl/>
        </w:rPr>
        <w:t>חבר הכנסת נהרי.</w:t>
      </w:r>
    </w:p>
    <w:p w14:paraId="0DBBD8DB" w14:textId="77777777" w:rsidR="00000000" w:rsidRDefault="009B75DB">
      <w:pPr>
        <w:pStyle w:val="a0"/>
        <w:rPr>
          <w:rFonts w:hint="cs"/>
          <w:rtl/>
        </w:rPr>
      </w:pPr>
    </w:p>
    <w:p w14:paraId="7A7B0067" w14:textId="77777777" w:rsidR="00000000" w:rsidRDefault="009B75DB">
      <w:pPr>
        <w:pStyle w:val="-"/>
        <w:rPr>
          <w:rtl/>
        </w:rPr>
      </w:pPr>
      <w:bookmarkStart w:id="407" w:name="FS000000498T24_12_2003_16_40_38C"/>
      <w:bookmarkEnd w:id="407"/>
      <w:r>
        <w:rPr>
          <w:rtl/>
        </w:rPr>
        <w:t>משולם נהרי (ש"ס):</w:t>
      </w:r>
    </w:p>
    <w:p w14:paraId="5BCB6E1F" w14:textId="77777777" w:rsidR="00000000" w:rsidRDefault="009B75DB">
      <w:pPr>
        <w:pStyle w:val="a0"/>
        <w:rPr>
          <w:rtl/>
        </w:rPr>
      </w:pPr>
    </w:p>
    <w:p w14:paraId="264C7B19" w14:textId="77777777" w:rsidR="00000000" w:rsidRDefault="009B75DB">
      <w:pPr>
        <w:pStyle w:val="a0"/>
        <w:rPr>
          <w:rFonts w:hint="cs"/>
          <w:rtl/>
        </w:rPr>
      </w:pPr>
      <w:r>
        <w:rPr>
          <w:rFonts w:hint="cs"/>
          <w:rtl/>
        </w:rPr>
        <w:t>רק התחלתי.</w:t>
      </w:r>
    </w:p>
    <w:p w14:paraId="5F1B2DC5" w14:textId="77777777" w:rsidR="00000000" w:rsidRDefault="009B75DB">
      <w:pPr>
        <w:pStyle w:val="a0"/>
        <w:rPr>
          <w:rFonts w:hint="cs"/>
          <w:rtl/>
        </w:rPr>
      </w:pPr>
    </w:p>
    <w:p w14:paraId="30B7C78B" w14:textId="77777777" w:rsidR="00000000" w:rsidRDefault="009B75DB">
      <w:pPr>
        <w:pStyle w:val="af1"/>
        <w:rPr>
          <w:rtl/>
        </w:rPr>
      </w:pPr>
      <w:r>
        <w:rPr>
          <w:rtl/>
        </w:rPr>
        <w:t>היו"ר אלי בן-מנחם:</w:t>
      </w:r>
    </w:p>
    <w:p w14:paraId="156EE555" w14:textId="77777777" w:rsidR="00000000" w:rsidRDefault="009B75DB">
      <w:pPr>
        <w:pStyle w:val="a0"/>
        <w:rPr>
          <w:rtl/>
        </w:rPr>
      </w:pPr>
    </w:p>
    <w:p w14:paraId="5A60AC71" w14:textId="77777777" w:rsidR="00000000" w:rsidRDefault="009B75DB">
      <w:pPr>
        <w:pStyle w:val="a0"/>
        <w:rPr>
          <w:rFonts w:hint="cs"/>
          <w:rtl/>
        </w:rPr>
      </w:pPr>
      <w:r>
        <w:rPr>
          <w:rFonts w:hint="cs"/>
          <w:rtl/>
        </w:rPr>
        <w:t>רק התחלת, ואתה מדבר שלוש דקות וחצי. הודעתי שיהיו שלוש</w:t>
      </w:r>
      <w:r>
        <w:rPr>
          <w:rFonts w:hint="cs"/>
          <w:rtl/>
        </w:rPr>
        <w:t xml:space="preserve"> דקות לכל חבר כנסת. אנא ממך משפט אחד או שני משפטים  לסיום.</w:t>
      </w:r>
    </w:p>
    <w:p w14:paraId="49C45E97" w14:textId="77777777" w:rsidR="00000000" w:rsidRDefault="009B75DB">
      <w:pPr>
        <w:pStyle w:val="a0"/>
        <w:rPr>
          <w:rFonts w:hint="cs"/>
          <w:rtl/>
        </w:rPr>
      </w:pPr>
    </w:p>
    <w:p w14:paraId="0D6DA425" w14:textId="77777777" w:rsidR="00000000" w:rsidRDefault="009B75DB">
      <w:pPr>
        <w:pStyle w:val="-"/>
        <w:rPr>
          <w:rtl/>
        </w:rPr>
      </w:pPr>
      <w:bookmarkStart w:id="408" w:name="FS000000498T24_12_2003_16_40_55C"/>
      <w:bookmarkEnd w:id="408"/>
      <w:r>
        <w:rPr>
          <w:rtl/>
        </w:rPr>
        <w:t>משולם נהרי (ש"ס):</w:t>
      </w:r>
    </w:p>
    <w:p w14:paraId="423ED863" w14:textId="77777777" w:rsidR="00000000" w:rsidRDefault="009B75DB">
      <w:pPr>
        <w:pStyle w:val="a0"/>
        <w:rPr>
          <w:rtl/>
        </w:rPr>
      </w:pPr>
    </w:p>
    <w:p w14:paraId="0000299B" w14:textId="77777777" w:rsidR="00000000" w:rsidRDefault="009B75DB">
      <w:pPr>
        <w:pStyle w:val="a0"/>
        <w:rPr>
          <w:rFonts w:hint="cs"/>
          <w:rtl/>
        </w:rPr>
      </w:pPr>
      <w:r>
        <w:rPr>
          <w:rFonts w:hint="cs"/>
          <w:rtl/>
        </w:rPr>
        <w:t>השרה גם אמרה שלומדים להוראה כ-6,000 סטודנטים, ולמעלה ממחציתם לא הולכים להוראה. אנשים כבר לא רוצים ללכת להוראה. אנשים שהם פוטנציאל, אנשים שרואים בזה ייעוד, אנשים שרואים בזה יעד ל</w:t>
      </w:r>
      <w:r>
        <w:rPr>
          <w:rFonts w:hint="cs"/>
          <w:rtl/>
        </w:rPr>
        <w:t>אומי, לא הולכים כיוון שמעמד המורה נשחק.</w:t>
      </w:r>
    </w:p>
    <w:p w14:paraId="2148D868" w14:textId="77777777" w:rsidR="00000000" w:rsidRDefault="009B75DB">
      <w:pPr>
        <w:pStyle w:val="a0"/>
        <w:rPr>
          <w:rFonts w:hint="cs"/>
          <w:rtl/>
        </w:rPr>
      </w:pPr>
    </w:p>
    <w:p w14:paraId="02A2D0FF" w14:textId="77777777" w:rsidR="00000000" w:rsidRDefault="009B75DB">
      <w:pPr>
        <w:pStyle w:val="a0"/>
        <w:rPr>
          <w:rFonts w:hint="cs"/>
          <w:rtl/>
        </w:rPr>
      </w:pPr>
      <w:r>
        <w:rPr>
          <w:rFonts w:hint="cs"/>
          <w:rtl/>
        </w:rPr>
        <w:t>אני אומר שדווקא אם היא הולכת על מהלך כזה, שהוא מהלך חשוב ביותר, כדאי לתת את הדעת על כך שאלה שיישארו יהיו המורים הטובים, מפני שמורים טובים הם סוד ההצלחה, הם הדרך להישגים, למצוינות ולחינוך.</w:t>
      </w:r>
    </w:p>
    <w:p w14:paraId="3B388547" w14:textId="77777777" w:rsidR="00000000" w:rsidRDefault="009B75DB">
      <w:pPr>
        <w:pStyle w:val="a0"/>
        <w:rPr>
          <w:rFonts w:hint="cs"/>
          <w:rtl/>
        </w:rPr>
      </w:pPr>
    </w:p>
    <w:p w14:paraId="025DC8F2" w14:textId="77777777" w:rsidR="00000000" w:rsidRDefault="009B75DB">
      <w:pPr>
        <w:pStyle w:val="a0"/>
        <w:rPr>
          <w:rFonts w:hint="cs"/>
          <w:rtl/>
        </w:rPr>
      </w:pPr>
      <w:r>
        <w:rPr>
          <w:rFonts w:hint="cs"/>
          <w:rtl/>
        </w:rPr>
        <w:t>משפט סיום: מעל הדוכן הזה א</w:t>
      </w:r>
      <w:r>
        <w:rPr>
          <w:rFonts w:hint="cs"/>
          <w:rtl/>
        </w:rPr>
        <w:t xml:space="preserve">ני קורא לשרה להפוך את בתי-הספר מבתי הוראה לבתי חינוך. תודה. </w:t>
      </w:r>
    </w:p>
    <w:p w14:paraId="62F28F5A" w14:textId="77777777" w:rsidR="00000000" w:rsidRDefault="009B75DB">
      <w:pPr>
        <w:pStyle w:val="a0"/>
        <w:rPr>
          <w:rFonts w:hint="cs"/>
          <w:rtl/>
        </w:rPr>
      </w:pPr>
    </w:p>
    <w:p w14:paraId="0E726CAE" w14:textId="77777777" w:rsidR="00000000" w:rsidRDefault="009B75DB">
      <w:pPr>
        <w:pStyle w:val="af1"/>
        <w:rPr>
          <w:rtl/>
        </w:rPr>
      </w:pPr>
      <w:r>
        <w:rPr>
          <w:rtl/>
        </w:rPr>
        <w:t>היו"ר אלי בן-מנחם:</w:t>
      </w:r>
    </w:p>
    <w:p w14:paraId="56C018CA" w14:textId="77777777" w:rsidR="00000000" w:rsidRDefault="009B75DB">
      <w:pPr>
        <w:pStyle w:val="a0"/>
        <w:rPr>
          <w:rtl/>
        </w:rPr>
      </w:pPr>
    </w:p>
    <w:p w14:paraId="2283E576" w14:textId="77777777" w:rsidR="00000000" w:rsidRDefault="009B75DB">
      <w:pPr>
        <w:pStyle w:val="a0"/>
        <w:rPr>
          <w:rFonts w:hint="cs"/>
          <w:rtl/>
        </w:rPr>
      </w:pPr>
      <w:r>
        <w:rPr>
          <w:rFonts w:hint="cs"/>
          <w:rtl/>
        </w:rPr>
        <w:t xml:space="preserve">תודה, חבר הכנסת נהרי. חברת הכנסת גילה פינקלשטיין, בבקשה, ואחריה - חבר הכנסת מיכאל נודלמן. </w:t>
      </w:r>
    </w:p>
    <w:p w14:paraId="39069ECF" w14:textId="77777777" w:rsidR="00000000" w:rsidRDefault="009B75DB">
      <w:pPr>
        <w:pStyle w:val="a0"/>
        <w:rPr>
          <w:rFonts w:hint="cs"/>
          <w:rtl/>
        </w:rPr>
      </w:pPr>
    </w:p>
    <w:p w14:paraId="4E0734DA" w14:textId="77777777" w:rsidR="00000000" w:rsidRDefault="009B75DB">
      <w:pPr>
        <w:pStyle w:val="af0"/>
        <w:rPr>
          <w:rtl/>
        </w:rPr>
      </w:pPr>
      <w:r>
        <w:rPr>
          <w:rFonts w:hint="eastAsia"/>
          <w:rtl/>
        </w:rPr>
        <w:t>אורי</w:t>
      </w:r>
      <w:r>
        <w:rPr>
          <w:rtl/>
        </w:rPr>
        <w:t xml:space="preserve"> יהודה אריאל (האיחוד הלאומי - ישראל ביתנו):</w:t>
      </w:r>
    </w:p>
    <w:p w14:paraId="05837E3E" w14:textId="77777777" w:rsidR="00000000" w:rsidRDefault="009B75DB">
      <w:pPr>
        <w:pStyle w:val="a0"/>
        <w:rPr>
          <w:rFonts w:hint="cs"/>
          <w:rtl/>
        </w:rPr>
      </w:pPr>
    </w:p>
    <w:p w14:paraId="208ECB58" w14:textId="77777777" w:rsidR="00000000" w:rsidRDefault="009B75DB">
      <w:pPr>
        <w:pStyle w:val="a0"/>
        <w:rPr>
          <w:rFonts w:hint="cs"/>
          <w:rtl/>
        </w:rPr>
      </w:pPr>
      <w:r>
        <w:rPr>
          <w:rFonts w:hint="cs"/>
          <w:rtl/>
        </w:rPr>
        <w:t>- - -</w:t>
      </w:r>
    </w:p>
    <w:p w14:paraId="211BB900" w14:textId="77777777" w:rsidR="00000000" w:rsidRDefault="009B75DB">
      <w:pPr>
        <w:pStyle w:val="a0"/>
        <w:rPr>
          <w:rFonts w:hint="cs"/>
          <w:rtl/>
        </w:rPr>
      </w:pPr>
    </w:p>
    <w:p w14:paraId="3F94FA29" w14:textId="77777777" w:rsidR="00000000" w:rsidRDefault="009B75DB">
      <w:pPr>
        <w:pStyle w:val="af1"/>
        <w:rPr>
          <w:rtl/>
        </w:rPr>
      </w:pPr>
      <w:r>
        <w:rPr>
          <w:rtl/>
        </w:rPr>
        <w:t>היו"ר אלי בן-מנחם:</w:t>
      </w:r>
    </w:p>
    <w:p w14:paraId="514DC378" w14:textId="77777777" w:rsidR="00000000" w:rsidRDefault="009B75DB">
      <w:pPr>
        <w:pStyle w:val="a0"/>
        <w:rPr>
          <w:rtl/>
        </w:rPr>
      </w:pPr>
    </w:p>
    <w:p w14:paraId="2F50C4DC" w14:textId="77777777" w:rsidR="00000000" w:rsidRDefault="009B75DB">
      <w:pPr>
        <w:pStyle w:val="a0"/>
        <w:rPr>
          <w:rFonts w:hint="cs"/>
          <w:rtl/>
        </w:rPr>
      </w:pPr>
      <w:r>
        <w:rPr>
          <w:rFonts w:hint="cs"/>
          <w:rtl/>
        </w:rPr>
        <w:t>חבר הכ</w:t>
      </w:r>
      <w:r>
        <w:rPr>
          <w:rFonts w:hint="cs"/>
          <w:rtl/>
        </w:rPr>
        <w:t xml:space="preserve">נסת אריאל, אין הצעות אחרות, כי השר ישיב במועד אחר. טכנית אי-אפשר. בבקשה, חברת הכנסת פינקלשטיין. </w:t>
      </w:r>
    </w:p>
    <w:p w14:paraId="489D05D6" w14:textId="77777777" w:rsidR="00000000" w:rsidRDefault="009B75DB">
      <w:pPr>
        <w:pStyle w:val="a0"/>
        <w:rPr>
          <w:rFonts w:hint="cs"/>
          <w:rtl/>
        </w:rPr>
      </w:pPr>
    </w:p>
    <w:p w14:paraId="4AF5BB62" w14:textId="77777777" w:rsidR="00000000" w:rsidRDefault="009B75DB">
      <w:pPr>
        <w:pStyle w:val="a"/>
        <w:rPr>
          <w:rtl/>
        </w:rPr>
      </w:pPr>
      <w:bookmarkStart w:id="409" w:name="FS000001059T24_12_2003_16_50_11"/>
      <w:bookmarkStart w:id="410" w:name="_Toc62986529"/>
      <w:bookmarkEnd w:id="409"/>
      <w:r>
        <w:rPr>
          <w:rFonts w:hint="eastAsia"/>
          <w:rtl/>
        </w:rPr>
        <w:t>גילה</w:t>
      </w:r>
      <w:r>
        <w:rPr>
          <w:rtl/>
        </w:rPr>
        <w:t xml:space="preserve"> פינקלשטיין (מפד"ל):</w:t>
      </w:r>
      <w:bookmarkEnd w:id="410"/>
    </w:p>
    <w:p w14:paraId="502273DF" w14:textId="77777777" w:rsidR="00000000" w:rsidRDefault="009B75DB">
      <w:pPr>
        <w:pStyle w:val="a0"/>
        <w:rPr>
          <w:rFonts w:hint="cs"/>
          <w:rtl/>
        </w:rPr>
      </w:pPr>
    </w:p>
    <w:p w14:paraId="54C4009C" w14:textId="77777777" w:rsidR="00000000" w:rsidRDefault="009B75DB">
      <w:pPr>
        <w:pStyle w:val="a0"/>
        <w:rPr>
          <w:rFonts w:hint="cs"/>
          <w:rtl/>
        </w:rPr>
      </w:pPr>
      <w:r>
        <w:rPr>
          <w:rFonts w:hint="cs"/>
          <w:rtl/>
        </w:rPr>
        <w:t>אדוני היושב-ראש, כנסת נכבדה, נאומים רבים, רבי-משקל, הושמעו בשבוע שעבר בכנס שכבר זכה לכינוי "כנס הרצלייה". לא מעט נושאים אקוטיים הנוג</w:t>
      </w:r>
      <w:r>
        <w:rPr>
          <w:rFonts w:hint="cs"/>
          <w:rtl/>
        </w:rPr>
        <w:t xml:space="preserve">עים ללב-לבם של חיינו בתחום המדיני, הביטחוני והאזרחי הועלו בכנס על-ידי דוברים רבים, ובהם גם כמה משרי הממשלה. באחד מהם, למשל, בישרה שרת החינוך על תוכנית מקיפה שמתכנן משרדה לרפורמות מרחיקות לכת במערכת החינוך. </w:t>
      </w:r>
    </w:p>
    <w:p w14:paraId="7E584F43" w14:textId="77777777" w:rsidR="00000000" w:rsidRDefault="009B75DB">
      <w:pPr>
        <w:pStyle w:val="a0"/>
        <w:rPr>
          <w:rFonts w:hint="cs"/>
          <w:rtl/>
        </w:rPr>
      </w:pPr>
    </w:p>
    <w:p w14:paraId="1CE5C171" w14:textId="77777777" w:rsidR="00000000" w:rsidRDefault="009B75DB">
      <w:pPr>
        <w:pStyle w:val="a0"/>
        <w:rPr>
          <w:rFonts w:hint="cs"/>
          <w:rtl/>
        </w:rPr>
      </w:pPr>
      <w:r>
        <w:rPr>
          <w:rFonts w:hint="cs"/>
          <w:rtl/>
        </w:rPr>
        <w:t>אבקש לגעת בהמשך גם בגופם של הדברים, אך תחילה אני</w:t>
      </w:r>
      <w:r>
        <w:rPr>
          <w:rFonts w:hint="cs"/>
          <w:rtl/>
        </w:rPr>
        <w:t xml:space="preserve"> מוכרחה לציין, כי המקום הראוי והנכון להעלות הצעות חשובות לסדר-היום הציבורי הוא כאן, משכנה של הדמוקרטיה, כאן בכנסת. עם כל הכבוד לכנסים - אלה ואחרים - שצברו להם מעמד ויוקרה, אני מצטרפת לקריאתם של יושב-ראש הכנסת ואחרים, כי במסגרת ניסיונותינו להחזיר לכנסת את מ</w:t>
      </w:r>
      <w:r>
        <w:rPr>
          <w:rFonts w:hint="cs"/>
          <w:rtl/>
        </w:rPr>
        <w:t xml:space="preserve">קומה ומעמדה הראוי, יש להשיב לכאן גם הכרזות, הצהרות ונאומים כבדי-משקל שעשויים להיות להם השלכות על הציבוריות הישראלית. </w:t>
      </w:r>
    </w:p>
    <w:p w14:paraId="353AC885" w14:textId="77777777" w:rsidR="00000000" w:rsidRDefault="009B75DB">
      <w:pPr>
        <w:pStyle w:val="a0"/>
        <w:rPr>
          <w:rFonts w:hint="cs"/>
          <w:rtl/>
        </w:rPr>
      </w:pPr>
    </w:p>
    <w:p w14:paraId="2B2B6033" w14:textId="77777777" w:rsidR="00000000" w:rsidRDefault="009B75DB">
      <w:pPr>
        <w:pStyle w:val="a0"/>
        <w:rPr>
          <w:rFonts w:hint="cs"/>
          <w:rtl/>
        </w:rPr>
      </w:pPr>
      <w:r>
        <w:rPr>
          <w:rFonts w:hint="cs"/>
          <w:rtl/>
        </w:rPr>
        <w:t>מעמדה של הכנסת מצוי בשנים האחרונות בשפל, ויש לכך סיבות רבות שלא ניכנס אליהן. אולם לא אוכל שלא לציין שגם אנו, החברים לשותפות הענפה בבית-המ</w:t>
      </w:r>
      <w:r>
        <w:rPr>
          <w:rFonts w:hint="cs"/>
          <w:rtl/>
        </w:rPr>
        <w:t xml:space="preserve">חוקקים, שותפים באשמה, למשל, בנורמות הדיבור וההתנהגות. אך כאשר שרים נכבדים מעלים לראשונה תוכניות בעלות משמעויות מרחיקות לכת, עליהם לעשות זאת כאן, במליאה. זה הדבר הנכון לעשותו מבחינת ייעודה של הכנסת, מבחינת הפריית הדיון וקבלת המשוב האמיתי. אני מקווה כי להבא </w:t>
      </w:r>
      <w:r>
        <w:rPr>
          <w:rFonts w:hint="cs"/>
          <w:rtl/>
        </w:rPr>
        <w:t xml:space="preserve">ישכילו השרים הדוברים, העושים בדרך כלל מלאכתם נאמנה, להציג את התוכניות בפני הכנסת. </w:t>
      </w:r>
    </w:p>
    <w:p w14:paraId="3A163BC0" w14:textId="77777777" w:rsidR="00000000" w:rsidRDefault="009B75DB">
      <w:pPr>
        <w:pStyle w:val="a0"/>
        <w:rPr>
          <w:rFonts w:hint="cs"/>
          <w:rtl/>
        </w:rPr>
      </w:pPr>
    </w:p>
    <w:p w14:paraId="01FF0993" w14:textId="77777777" w:rsidR="00000000" w:rsidRDefault="009B75DB">
      <w:pPr>
        <w:pStyle w:val="a0"/>
        <w:rPr>
          <w:rFonts w:hint="cs"/>
          <w:rtl/>
        </w:rPr>
      </w:pPr>
      <w:r>
        <w:rPr>
          <w:rFonts w:hint="cs"/>
          <w:rtl/>
        </w:rPr>
        <w:t xml:space="preserve">אגב, יש בי גם התקווה כי ערוץ הכנסת שאושר כאן השבוע יענה על הציפיות ויעשיר את הציבור באופן שיהדק את האינטראקציה בין הנבחרים לבוחרים. ובכך יגרום אף להעלאת קרנה של הכנסת. </w:t>
      </w:r>
    </w:p>
    <w:p w14:paraId="301EF132" w14:textId="77777777" w:rsidR="00000000" w:rsidRDefault="009B75DB">
      <w:pPr>
        <w:pStyle w:val="a0"/>
        <w:rPr>
          <w:rFonts w:hint="cs"/>
          <w:rtl/>
        </w:rPr>
      </w:pPr>
    </w:p>
    <w:p w14:paraId="2E17C5C3" w14:textId="77777777" w:rsidR="00000000" w:rsidRDefault="009B75DB">
      <w:pPr>
        <w:pStyle w:val="a0"/>
        <w:rPr>
          <w:rFonts w:hint="cs"/>
          <w:rtl/>
        </w:rPr>
      </w:pPr>
      <w:r>
        <w:rPr>
          <w:rFonts w:hint="cs"/>
          <w:rtl/>
        </w:rPr>
        <w:t>אנ</w:t>
      </w:r>
      <w:r>
        <w:rPr>
          <w:rFonts w:hint="cs"/>
          <w:rtl/>
        </w:rPr>
        <w:t>י מבקשת להתייחס לכמה משפטים של שרת החינוך בכנס הרצלייה. אחד ממרכיביה העיקריים של התוכנית הוא המעבר לחמישה ימי לימוד. ועדת החינוך אכן קיימה דיונים בנושא זה. אני מבינה כי הכוונה היא לייעל את המערכת על-ידי הפחתת ימי הלימוד, שממנה ייגזר צמצום בהקצאת המשאבים. א</w:t>
      </w:r>
      <w:r>
        <w:rPr>
          <w:rFonts w:hint="cs"/>
          <w:rtl/>
        </w:rPr>
        <w:t xml:space="preserve">ני שבה ומביעה את התנגדותי לנושא. </w:t>
      </w:r>
    </w:p>
    <w:p w14:paraId="610A95F7" w14:textId="77777777" w:rsidR="00000000" w:rsidRDefault="009B75DB">
      <w:pPr>
        <w:pStyle w:val="a0"/>
        <w:rPr>
          <w:rFonts w:hint="cs"/>
          <w:rtl/>
        </w:rPr>
      </w:pPr>
    </w:p>
    <w:p w14:paraId="6E28138C" w14:textId="77777777" w:rsidR="00000000" w:rsidRDefault="009B75DB">
      <w:pPr>
        <w:pStyle w:val="a0"/>
        <w:rPr>
          <w:rFonts w:hint="cs"/>
          <w:rtl/>
        </w:rPr>
      </w:pPr>
      <w:r>
        <w:rPr>
          <w:rFonts w:hint="cs"/>
          <w:rtl/>
        </w:rPr>
        <w:t xml:space="preserve">הפיכת יום שישי ליום חופשי במערכת החינוך עלולה להיות הרת-אסון, הן לתלמידים והן להורים. יום שישי הוא בעל חשיבות מרכזית במערכת הערכים היהודית, הכללית והדתית. את קבלת השבת, על האווירה המיוחדת שלה ומערכת המושגים שהיא מקנה, לא </w:t>
      </w:r>
      <w:r>
        <w:rPr>
          <w:rFonts w:hint="cs"/>
          <w:rtl/>
        </w:rPr>
        <w:t>ניתן להעביר ליום אחר. לבד מזאת, יש מכלול של שיקולים פרגמטיים. הורים לא מעטים עובדים בימי שישי, במיוחד במצב הנוכחי של המשק ושל שוק העבודה, וילדים ללא מסגרת הם הדבר האחרון שאנחנו זקוקים לו. גם להורים הרבים שאינם עובדים ביום שישי מהווה היום הזה לעתים יום אפשר</w:t>
      </w:r>
      <w:r>
        <w:rPr>
          <w:rFonts w:hint="cs"/>
          <w:rtl/>
        </w:rPr>
        <w:t xml:space="preserve">י יחיד לשורה של סידורים שאין להם הזדמנות לערוך בשאר ימות השבוע. והיום הזה נחוץ להם כשהילדים מצויים במסגרת הלימודים. </w:t>
      </w:r>
    </w:p>
    <w:p w14:paraId="1282D481" w14:textId="77777777" w:rsidR="00000000" w:rsidRDefault="009B75DB">
      <w:pPr>
        <w:pStyle w:val="a0"/>
        <w:rPr>
          <w:rFonts w:hint="cs"/>
          <w:rtl/>
        </w:rPr>
      </w:pPr>
    </w:p>
    <w:p w14:paraId="401F090B" w14:textId="77777777" w:rsidR="00000000" w:rsidRDefault="009B75DB">
      <w:pPr>
        <w:pStyle w:val="a0"/>
        <w:rPr>
          <w:rFonts w:hint="cs"/>
          <w:rtl/>
        </w:rPr>
      </w:pPr>
      <w:r>
        <w:rPr>
          <w:rFonts w:hint="cs"/>
          <w:rtl/>
        </w:rPr>
        <w:t>יש לזכור שילדים רבים באים משכבות מצוקה, שאין יד ההורים בהן משגת להקנות מסגרת חלופית, ואסור לגרום להם לבטלה מאונס. ביטול יום שישי כיום לימו</w:t>
      </w:r>
      <w:r>
        <w:rPr>
          <w:rFonts w:hint="cs"/>
          <w:rtl/>
        </w:rPr>
        <w:t xml:space="preserve">דים עלול להעמיק את הפער בין בעלי האמצעים לאלה שידם אינה משגת. </w:t>
      </w:r>
    </w:p>
    <w:p w14:paraId="01AABCF9" w14:textId="77777777" w:rsidR="00000000" w:rsidRDefault="009B75DB">
      <w:pPr>
        <w:pStyle w:val="a0"/>
        <w:rPr>
          <w:rFonts w:hint="cs"/>
          <w:rtl/>
        </w:rPr>
      </w:pPr>
    </w:p>
    <w:p w14:paraId="0E2044FF" w14:textId="77777777" w:rsidR="00000000" w:rsidRDefault="009B75DB">
      <w:pPr>
        <w:pStyle w:val="a0"/>
        <w:rPr>
          <w:rFonts w:hint="cs"/>
          <w:rtl/>
        </w:rPr>
      </w:pPr>
      <w:r>
        <w:rPr>
          <w:rFonts w:hint="cs"/>
          <w:rtl/>
        </w:rPr>
        <w:t xml:space="preserve">יום לימודים ארוך הוא גם אפקטיבי פחות, בשל יכולת הריכוז היורדת לתלמידים, הפוחתת ככל שהיום מתארך. </w:t>
      </w:r>
    </w:p>
    <w:p w14:paraId="0703A862" w14:textId="77777777" w:rsidR="00000000" w:rsidRDefault="009B75DB">
      <w:pPr>
        <w:pStyle w:val="a0"/>
        <w:rPr>
          <w:rFonts w:hint="cs"/>
          <w:rtl/>
        </w:rPr>
      </w:pPr>
    </w:p>
    <w:p w14:paraId="325F757E" w14:textId="77777777" w:rsidR="00000000" w:rsidRDefault="009B75DB">
      <w:pPr>
        <w:pStyle w:val="af1"/>
        <w:rPr>
          <w:rtl/>
        </w:rPr>
      </w:pPr>
      <w:r>
        <w:rPr>
          <w:rtl/>
        </w:rPr>
        <w:t>היו"ר אלי בן-מנחם:</w:t>
      </w:r>
    </w:p>
    <w:p w14:paraId="132B3DF7" w14:textId="77777777" w:rsidR="00000000" w:rsidRDefault="009B75DB">
      <w:pPr>
        <w:pStyle w:val="a0"/>
        <w:rPr>
          <w:rtl/>
        </w:rPr>
      </w:pPr>
    </w:p>
    <w:p w14:paraId="7CF4E260" w14:textId="77777777" w:rsidR="00000000" w:rsidRDefault="009B75DB">
      <w:pPr>
        <w:pStyle w:val="a0"/>
        <w:rPr>
          <w:rFonts w:hint="cs"/>
          <w:rtl/>
        </w:rPr>
      </w:pPr>
      <w:r>
        <w:rPr>
          <w:rFonts w:hint="cs"/>
          <w:rtl/>
        </w:rPr>
        <w:t>חברת הכנסת פינקלשטיין, אני מבקש לסיים.</w:t>
      </w:r>
    </w:p>
    <w:p w14:paraId="599D7F2D" w14:textId="77777777" w:rsidR="00000000" w:rsidRDefault="009B75DB">
      <w:pPr>
        <w:pStyle w:val="a0"/>
        <w:rPr>
          <w:rFonts w:hint="cs"/>
          <w:rtl/>
        </w:rPr>
      </w:pPr>
    </w:p>
    <w:p w14:paraId="0A24B665" w14:textId="77777777" w:rsidR="00000000" w:rsidRDefault="009B75DB">
      <w:pPr>
        <w:pStyle w:val="-"/>
        <w:rPr>
          <w:rtl/>
        </w:rPr>
      </w:pPr>
      <w:bookmarkStart w:id="411" w:name="FS000001059T24_12_2003_17_07_42C"/>
      <w:bookmarkEnd w:id="411"/>
      <w:r>
        <w:rPr>
          <w:rtl/>
        </w:rPr>
        <w:t>גילה פינקלשטיין (מפד"ל):</w:t>
      </w:r>
    </w:p>
    <w:p w14:paraId="3D75FA63" w14:textId="77777777" w:rsidR="00000000" w:rsidRDefault="009B75DB">
      <w:pPr>
        <w:pStyle w:val="a0"/>
        <w:rPr>
          <w:rtl/>
        </w:rPr>
      </w:pPr>
    </w:p>
    <w:p w14:paraId="72137C8E" w14:textId="77777777" w:rsidR="00000000" w:rsidRDefault="009B75DB">
      <w:pPr>
        <w:pStyle w:val="a0"/>
        <w:rPr>
          <w:rFonts w:hint="cs"/>
          <w:rtl/>
        </w:rPr>
      </w:pPr>
      <w:r>
        <w:rPr>
          <w:rFonts w:hint="cs"/>
          <w:rtl/>
        </w:rPr>
        <w:t xml:space="preserve">חלק אחר </w:t>
      </w:r>
      <w:r>
        <w:rPr>
          <w:rFonts w:hint="cs"/>
          <w:rtl/>
        </w:rPr>
        <w:t xml:space="preserve">בתוכנית הרפורמה בחינוך הוא הכוונה לפטר מורים, שהזכיר חבר הכנסת משולם נהרי, ובמקביל להעלות את שכרם של אלה העובדים תוך כדי הוספת שעות. אכן, מערכת החינוך זקוקה לשיקום, אך יש לשקול בזהירות את הצעדים הנחוצים לשם כך ולא למהר לחתוך בבשר החי. עבודת ההוראה </w:t>
      </w:r>
      <w:r>
        <w:rPr>
          <w:rtl/>
        </w:rPr>
        <w:t>–</w:t>
      </w:r>
      <w:r>
        <w:rPr>
          <w:rFonts w:hint="cs"/>
          <w:rtl/>
        </w:rPr>
        <w:t xml:space="preserve"> זאת יו</w:t>
      </w:r>
      <w:r>
        <w:rPr>
          <w:rFonts w:hint="cs"/>
          <w:rtl/>
        </w:rPr>
        <w:t xml:space="preserve">דע כל אחד שעבד במערכת </w:t>
      </w:r>
      <w:r>
        <w:rPr>
          <w:rtl/>
        </w:rPr>
        <w:t>–</w:t>
      </w:r>
      <w:r>
        <w:rPr>
          <w:rFonts w:hint="cs"/>
          <w:rtl/>
        </w:rPr>
        <w:t xml:space="preserve"> קשה, שוחקת והופכת לאתגרית יותר עם השנים. שנים ארוכות אנחנו מלינים על מעמד המורים ואכן הגיעה השעה לקדם אותו באופן ממשי, בשורה של צעדים  - - -</w:t>
      </w:r>
    </w:p>
    <w:p w14:paraId="709E568F" w14:textId="77777777" w:rsidR="00000000" w:rsidRDefault="009B75DB">
      <w:pPr>
        <w:pStyle w:val="a0"/>
        <w:rPr>
          <w:rFonts w:hint="cs"/>
          <w:rtl/>
        </w:rPr>
      </w:pPr>
    </w:p>
    <w:p w14:paraId="056B9946" w14:textId="77777777" w:rsidR="00000000" w:rsidRDefault="009B75DB">
      <w:pPr>
        <w:pStyle w:val="af1"/>
        <w:rPr>
          <w:rtl/>
        </w:rPr>
      </w:pPr>
      <w:r>
        <w:rPr>
          <w:rtl/>
        </w:rPr>
        <w:t>היו"ר אלי בן-מנחם:</w:t>
      </w:r>
    </w:p>
    <w:p w14:paraId="0BE3C682" w14:textId="77777777" w:rsidR="00000000" w:rsidRDefault="009B75DB">
      <w:pPr>
        <w:pStyle w:val="a0"/>
        <w:rPr>
          <w:rtl/>
        </w:rPr>
      </w:pPr>
    </w:p>
    <w:p w14:paraId="3C4325EB" w14:textId="77777777" w:rsidR="00000000" w:rsidRDefault="009B75DB">
      <w:pPr>
        <w:pStyle w:val="a0"/>
        <w:rPr>
          <w:rFonts w:hint="cs"/>
          <w:rtl/>
        </w:rPr>
      </w:pPr>
      <w:r>
        <w:rPr>
          <w:rFonts w:hint="cs"/>
          <w:rtl/>
        </w:rPr>
        <w:t>חברת הכנסת פינקלשטיין.</w:t>
      </w:r>
    </w:p>
    <w:p w14:paraId="77128727" w14:textId="77777777" w:rsidR="00000000" w:rsidRDefault="009B75DB">
      <w:pPr>
        <w:pStyle w:val="a0"/>
        <w:rPr>
          <w:rFonts w:hint="cs"/>
          <w:rtl/>
        </w:rPr>
      </w:pPr>
    </w:p>
    <w:p w14:paraId="1CD7DAC2" w14:textId="77777777" w:rsidR="00000000" w:rsidRDefault="009B75DB">
      <w:pPr>
        <w:pStyle w:val="-"/>
        <w:rPr>
          <w:rtl/>
        </w:rPr>
      </w:pPr>
      <w:bookmarkStart w:id="412" w:name="FS000001059T24_12_2003_17_09_53C"/>
      <w:bookmarkEnd w:id="412"/>
      <w:r>
        <w:rPr>
          <w:rFonts w:hint="eastAsia"/>
          <w:rtl/>
        </w:rPr>
        <w:t>גילה</w:t>
      </w:r>
      <w:r>
        <w:rPr>
          <w:rtl/>
        </w:rPr>
        <w:t xml:space="preserve"> פינקלשטיין (מפד"ל):</w:t>
      </w:r>
    </w:p>
    <w:p w14:paraId="1FEFF40F" w14:textId="77777777" w:rsidR="00000000" w:rsidRDefault="009B75DB">
      <w:pPr>
        <w:pStyle w:val="a0"/>
        <w:rPr>
          <w:rFonts w:hint="cs"/>
          <w:rtl/>
        </w:rPr>
      </w:pPr>
    </w:p>
    <w:p w14:paraId="5372A409" w14:textId="77777777" w:rsidR="00000000" w:rsidRDefault="009B75DB">
      <w:pPr>
        <w:pStyle w:val="a0"/>
        <w:rPr>
          <w:rFonts w:hint="cs"/>
          <w:rtl/>
        </w:rPr>
      </w:pPr>
      <w:r>
        <w:rPr>
          <w:rFonts w:hint="cs"/>
          <w:rtl/>
        </w:rPr>
        <w:t xml:space="preserve">אני מסיימת. </w:t>
      </w:r>
    </w:p>
    <w:p w14:paraId="700BDD23" w14:textId="77777777" w:rsidR="00000000" w:rsidRDefault="009B75DB">
      <w:pPr>
        <w:pStyle w:val="a0"/>
        <w:rPr>
          <w:rFonts w:hint="cs"/>
          <w:rtl/>
        </w:rPr>
      </w:pPr>
    </w:p>
    <w:p w14:paraId="122F68D3" w14:textId="77777777" w:rsidR="00000000" w:rsidRDefault="009B75DB">
      <w:pPr>
        <w:pStyle w:val="af1"/>
        <w:rPr>
          <w:rtl/>
        </w:rPr>
      </w:pPr>
      <w:r>
        <w:rPr>
          <w:rFonts w:hint="eastAsia"/>
          <w:rtl/>
        </w:rPr>
        <w:t>היו</w:t>
      </w:r>
      <w:r>
        <w:rPr>
          <w:rtl/>
        </w:rPr>
        <w:t xml:space="preserve">"ר </w:t>
      </w:r>
      <w:r>
        <w:rPr>
          <w:rtl/>
        </w:rPr>
        <w:t>אלי בן-מנחם:</w:t>
      </w:r>
    </w:p>
    <w:p w14:paraId="3FD529B7" w14:textId="77777777" w:rsidR="00000000" w:rsidRDefault="009B75DB">
      <w:pPr>
        <w:pStyle w:val="a0"/>
        <w:rPr>
          <w:rFonts w:hint="cs"/>
          <w:rtl/>
        </w:rPr>
      </w:pPr>
    </w:p>
    <w:p w14:paraId="6FAE1AC2" w14:textId="77777777" w:rsidR="00000000" w:rsidRDefault="009B75DB">
      <w:pPr>
        <w:pStyle w:val="a0"/>
        <w:rPr>
          <w:rFonts w:hint="cs"/>
          <w:rtl/>
        </w:rPr>
      </w:pPr>
      <w:r>
        <w:rPr>
          <w:rFonts w:hint="cs"/>
          <w:rtl/>
        </w:rPr>
        <w:t>את מכינה לך בדרך כלל -  וזו לא הפעם הראשונה - - -</w:t>
      </w:r>
    </w:p>
    <w:p w14:paraId="0545770C" w14:textId="77777777" w:rsidR="00000000" w:rsidRDefault="009B75DB">
      <w:pPr>
        <w:pStyle w:val="a0"/>
        <w:rPr>
          <w:rFonts w:hint="cs"/>
          <w:rtl/>
        </w:rPr>
      </w:pPr>
    </w:p>
    <w:p w14:paraId="54F4B07E" w14:textId="77777777" w:rsidR="00000000" w:rsidRDefault="009B75DB">
      <w:pPr>
        <w:pStyle w:val="-"/>
        <w:rPr>
          <w:rtl/>
        </w:rPr>
      </w:pPr>
      <w:bookmarkStart w:id="413" w:name="FS000001059T24_12_2003_17_10_23C"/>
      <w:bookmarkEnd w:id="413"/>
      <w:r>
        <w:rPr>
          <w:rFonts w:hint="eastAsia"/>
          <w:rtl/>
        </w:rPr>
        <w:t>גילה</w:t>
      </w:r>
      <w:r>
        <w:rPr>
          <w:rtl/>
        </w:rPr>
        <w:t xml:space="preserve"> פינקלשטיין (מפד"ל):</w:t>
      </w:r>
    </w:p>
    <w:p w14:paraId="4A23C743" w14:textId="77777777" w:rsidR="00000000" w:rsidRDefault="009B75DB">
      <w:pPr>
        <w:pStyle w:val="a0"/>
        <w:rPr>
          <w:rFonts w:hint="cs"/>
          <w:rtl/>
        </w:rPr>
      </w:pPr>
    </w:p>
    <w:p w14:paraId="59A027FC" w14:textId="77777777" w:rsidR="00000000" w:rsidRDefault="009B75DB">
      <w:pPr>
        <w:pStyle w:val="a0"/>
        <w:rPr>
          <w:rFonts w:hint="cs"/>
          <w:rtl/>
        </w:rPr>
      </w:pPr>
      <w:r>
        <w:rPr>
          <w:rFonts w:hint="cs"/>
          <w:rtl/>
        </w:rPr>
        <w:t>אתה צודק.</w:t>
      </w:r>
    </w:p>
    <w:p w14:paraId="702AD5CC" w14:textId="77777777" w:rsidR="00000000" w:rsidRDefault="009B75DB">
      <w:pPr>
        <w:pStyle w:val="a0"/>
        <w:rPr>
          <w:rFonts w:hint="cs"/>
          <w:rtl/>
        </w:rPr>
      </w:pPr>
    </w:p>
    <w:p w14:paraId="3658D87D" w14:textId="77777777" w:rsidR="00000000" w:rsidRDefault="009B75DB">
      <w:pPr>
        <w:pStyle w:val="af1"/>
        <w:rPr>
          <w:rtl/>
        </w:rPr>
      </w:pPr>
      <w:r>
        <w:rPr>
          <w:rFonts w:hint="eastAsia"/>
          <w:rtl/>
        </w:rPr>
        <w:t>היו</w:t>
      </w:r>
      <w:r>
        <w:rPr>
          <w:rtl/>
        </w:rPr>
        <w:t>"ר אלי בן-מנחם:</w:t>
      </w:r>
    </w:p>
    <w:p w14:paraId="0976041D" w14:textId="77777777" w:rsidR="00000000" w:rsidRDefault="009B75DB">
      <w:pPr>
        <w:pStyle w:val="a0"/>
        <w:rPr>
          <w:rFonts w:hint="cs"/>
          <w:rtl/>
        </w:rPr>
      </w:pPr>
    </w:p>
    <w:p w14:paraId="0F8871B4" w14:textId="77777777" w:rsidR="00000000" w:rsidRDefault="009B75DB">
      <w:pPr>
        <w:pStyle w:val="a0"/>
        <w:rPr>
          <w:rFonts w:hint="cs"/>
          <w:rtl/>
        </w:rPr>
      </w:pPr>
      <w:r>
        <w:rPr>
          <w:rFonts w:hint="cs"/>
          <w:rtl/>
        </w:rPr>
        <w:t xml:space="preserve">נאומים קבועים, של פי-שלושה מהזמן, ואת ממשיכה לקרוא ולא מתייחסת לשום דבר.  </w:t>
      </w:r>
    </w:p>
    <w:p w14:paraId="007EBD78" w14:textId="77777777" w:rsidR="00000000" w:rsidRDefault="009B75DB">
      <w:pPr>
        <w:pStyle w:val="a0"/>
        <w:rPr>
          <w:rFonts w:hint="cs"/>
          <w:rtl/>
        </w:rPr>
      </w:pPr>
    </w:p>
    <w:p w14:paraId="1937451E" w14:textId="77777777" w:rsidR="00000000" w:rsidRDefault="009B75DB">
      <w:pPr>
        <w:pStyle w:val="-"/>
        <w:rPr>
          <w:rtl/>
        </w:rPr>
      </w:pPr>
      <w:bookmarkStart w:id="414" w:name="FS000001059T24_12_2003_17_11_07C"/>
      <w:bookmarkEnd w:id="414"/>
      <w:r>
        <w:rPr>
          <w:rtl/>
        </w:rPr>
        <w:t>גילה פינקלשטיין (מפד"ל):</w:t>
      </w:r>
    </w:p>
    <w:p w14:paraId="78633CEE" w14:textId="77777777" w:rsidR="00000000" w:rsidRDefault="009B75DB">
      <w:pPr>
        <w:pStyle w:val="a0"/>
        <w:rPr>
          <w:rtl/>
        </w:rPr>
      </w:pPr>
    </w:p>
    <w:p w14:paraId="1225622C" w14:textId="77777777" w:rsidR="00000000" w:rsidRDefault="009B75DB">
      <w:pPr>
        <w:pStyle w:val="a0"/>
        <w:rPr>
          <w:rFonts w:hint="cs"/>
          <w:rtl/>
        </w:rPr>
      </w:pPr>
      <w:r>
        <w:rPr>
          <w:rFonts w:hint="cs"/>
          <w:rtl/>
        </w:rPr>
        <w:t xml:space="preserve">אני מסיימת. </w:t>
      </w:r>
    </w:p>
    <w:p w14:paraId="3F33FCD7" w14:textId="77777777" w:rsidR="00000000" w:rsidRDefault="009B75DB">
      <w:pPr>
        <w:pStyle w:val="a0"/>
        <w:rPr>
          <w:rFonts w:hint="cs"/>
          <w:rtl/>
        </w:rPr>
      </w:pPr>
    </w:p>
    <w:p w14:paraId="48778930" w14:textId="77777777" w:rsidR="00000000" w:rsidRDefault="009B75DB">
      <w:pPr>
        <w:pStyle w:val="af1"/>
        <w:rPr>
          <w:rtl/>
        </w:rPr>
      </w:pPr>
      <w:r>
        <w:rPr>
          <w:rtl/>
        </w:rPr>
        <w:t>היו"ר אלי בן-מנחם:</w:t>
      </w:r>
    </w:p>
    <w:p w14:paraId="2CD6E269" w14:textId="77777777" w:rsidR="00000000" w:rsidRDefault="009B75DB">
      <w:pPr>
        <w:pStyle w:val="a0"/>
        <w:rPr>
          <w:rtl/>
        </w:rPr>
      </w:pPr>
    </w:p>
    <w:p w14:paraId="4AB8A62B" w14:textId="77777777" w:rsidR="00000000" w:rsidRDefault="009B75DB">
      <w:pPr>
        <w:pStyle w:val="a0"/>
        <w:rPr>
          <w:rFonts w:hint="cs"/>
          <w:rtl/>
        </w:rPr>
      </w:pPr>
      <w:r>
        <w:rPr>
          <w:rFonts w:hint="cs"/>
          <w:rtl/>
        </w:rPr>
        <w:t>אני מבקש משפט לסיום, כי הזמן תם.</w:t>
      </w:r>
    </w:p>
    <w:p w14:paraId="28CB992A" w14:textId="77777777" w:rsidR="00000000" w:rsidRDefault="009B75DB">
      <w:pPr>
        <w:pStyle w:val="a0"/>
        <w:rPr>
          <w:rFonts w:hint="cs"/>
          <w:rtl/>
        </w:rPr>
      </w:pPr>
    </w:p>
    <w:p w14:paraId="25BF960F" w14:textId="77777777" w:rsidR="00000000" w:rsidRDefault="009B75DB">
      <w:pPr>
        <w:pStyle w:val="-"/>
        <w:rPr>
          <w:rtl/>
        </w:rPr>
      </w:pPr>
      <w:bookmarkStart w:id="415" w:name="FS000001059T24_12_2003_17_11_25C"/>
      <w:bookmarkEnd w:id="415"/>
      <w:r>
        <w:rPr>
          <w:rtl/>
        </w:rPr>
        <w:t>גילה פינקלשטיין (מפד"ל):</w:t>
      </w:r>
    </w:p>
    <w:p w14:paraId="41EC80F6" w14:textId="77777777" w:rsidR="00000000" w:rsidRDefault="009B75DB">
      <w:pPr>
        <w:pStyle w:val="a0"/>
        <w:rPr>
          <w:rtl/>
        </w:rPr>
      </w:pPr>
    </w:p>
    <w:p w14:paraId="291C2A18" w14:textId="77777777" w:rsidR="00000000" w:rsidRDefault="009B75DB">
      <w:pPr>
        <w:pStyle w:val="a0"/>
        <w:rPr>
          <w:rFonts w:hint="cs"/>
          <w:rtl/>
        </w:rPr>
      </w:pPr>
      <w:r>
        <w:rPr>
          <w:rFonts w:hint="cs"/>
          <w:rtl/>
        </w:rPr>
        <w:t xml:space="preserve">אני מסיימת. הגיעה השעה לקדם אותו באופן ממשי בצורה של צעדים שיכללו שיפור ממשי בתנאי עבודתם כדי למשוך אנשים טובים למערכת. תודה. </w:t>
      </w:r>
    </w:p>
    <w:p w14:paraId="3887B48F" w14:textId="77777777" w:rsidR="00000000" w:rsidRDefault="009B75DB">
      <w:pPr>
        <w:pStyle w:val="a0"/>
        <w:rPr>
          <w:rFonts w:hint="cs"/>
          <w:rtl/>
        </w:rPr>
      </w:pPr>
    </w:p>
    <w:p w14:paraId="4926A39F" w14:textId="77777777" w:rsidR="00000000" w:rsidRDefault="009B75DB">
      <w:pPr>
        <w:pStyle w:val="af1"/>
        <w:rPr>
          <w:rtl/>
        </w:rPr>
      </w:pPr>
      <w:r>
        <w:rPr>
          <w:rtl/>
        </w:rPr>
        <w:t>היו"ר אלי בן-מנחם:</w:t>
      </w:r>
    </w:p>
    <w:p w14:paraId="6A5FE426" w14:textId="77777777" w:rsidR="00000000" w:rsidRDefault="009B75DB">
      <w:pPr>
        <w:pStyle w:val="a0"/>
        <w:rPr>
          <w:rtl/>
        </w:rPr>
      </w:pPr>
    </w:p>
    <w:p w14:paraId="7BC07A64" w14:textId="77777777" w:rsidR="00000000" w:rsidRDefault="009B75DB">
      <w:pPr>
        <w:pStyle w:val="a0"/>
        <w:rPr>
          <w:rFonts w:hint="cs"/>
          <w:rtl/>
        </w:rPr>
      </w:pPr>
      <w:r>
        <w:rPr>
          <w:rFonts w:hint="cs"/>
          <w:rtl/>
        </w:rPr>
        <w:t>תודה רבה לחברת הכנסת פינקלשטיין. חבר הכנסת מיכ</w:t>
      </w:r>
      <w:r>
        <w:rPr>
          <w:rFonts w:hint="cs"/>
          <w:rtl/>
        </w:rPr>
        <w:t xml:space="preserve">אל נודלמן, בבקשה. אחריו - חבר הכנסת אהוד יתום, ואחריו - חבר הכנסת בן-מנחם. </w:t>
      </w:r>
    </w:p>
    <w:p w14:paraId="22244072" w14:textId="77777777" w:rsidR="00000000" w:rsidRDefault="009B75DB">
      <w:pPr>
        <w:pStyle w:val="a0"/>
        <w:rPr>
          <w:rFonts w:hint="cs"/>
          <w:rtl/>
        </w:rPr>
      </w:pPr>
    </w:p>
    <w:p w14:paraId="63C92177" w14:textId="77777777" w:rsidR="00000000" w:rsidRDefault="009B75DB">
      <w:pPr>
        <w:pStyle w:val="af0"/>
        <w:rPr>
          <w:rtl/>
        </w:rPr>
      </w:pPr>
      <w:r>
        <w:rPr>
          <w:rFonts w:hint="eastAsia"/>
          <w:rtl/>
        </w:rPr>
        <w:t>קריאה</w:t>
      </w:r>
      <w:r>
        <w:rPr>
          <w:rtl/>
        </w:rPr>
        <w:t>:</w:t>
      </w:r>
    </w:p>
    <w:p w14:paraId="3615BA15" w14:textId="77777777" w:rsidR="00000000" w:rsidRDefault="009B75DB">
      <w:pPr>
        <w:pStyle w:val="a0"/>
        <w:rPr>
          <w:rFonts w:hint="cs"/>
          <w:rtl/>
        </w:rPr>
      </w:pPr>
    </w:p>
    <w:p w14:paraId="7A908806" w14:textId="77777777" w:rsidR="00000000" w:rsidRDefault="009B75DB">
      <w:pPr>
        <w:pStyle w:val="a0"/>
        <w:rPr>
          <w:rFonts w:hint="cs"/>
          <w:rtl/>
        </w:rPr>
      </w:pPr>
      <w:r>
        <w:rPr>
          <w:rFonts w:hint="cs"/>
          <w:rtl/>
        </w:rPr>
        <w:t>- - -</w:t>
      </w:r>
    </w:p>
    <w:p w14:paraId="15BF4A90" w14:textId="77777777" w:rsidR="00000000" w:rsidRDefault="009B75DB">
      <w:pPr>
        <w:pStyle w:val="af1"/>
        <w:rPr>
          <w:rFonts w:hint="cs"/>
          <w:rtl/>
        </w:rPr>
      </w:pPr>
    </w:p>
    <w:p w14:paraId="669C3DDE" w14:textId="77777777" w:rsidR="00000000" w:rsidRDefault="009B75DB">
      <w:pPr>
        <w:pStyle w:val="af1"/>
        <w:rPr>
          <w:rtl/>
        </w:rPr>
      </w:pPr>
      <w:r>
        <w:rPr>
          <w:rtl/>
        </w:rPr>
        <w:t>היו"ר אלי בן-מנחם:</w:t>
      </w:r>
    </w:p>
    <w:p w14:paraId="12FE5966" w14:textId="77777777" w:rsidR="00000000" w:rsidRDefault="009B75DB">
      <w:pPr>
        <w:pStyle w:val="a0"/>
        <w:rPr>
          <w:rtl/>
        </w:rPr>
      </w:pPr>
    </w:p>
    <w:p w14:paraId="42B8592C" w14:textId="77777777" w:rsidR="00000000" w:rsidRDefault="009B75DB">
      <w:pPr>
        <w:pStyle w:val="a0"/>
        <w:rPr>
          <w:rFonts w:hint="cs"/>
          <w:rtl/>
        </w:rPr>
      </w:pPr>
      <w:r>
        <w:rPr>
          <w:rFonts w:hint="cs"/>
          <w:rtl/>
        </w:rPr>
        <w:t xml:space="preserve">אני פשוט צריך שמישהו יחליף אותי כדי לרדת ולעלות, אז החלפתי ביני לבין אהוד יתום. כי חבר הכנסת נודלמן יחליף אותי אחר כך. </w:t>
      </w:r>
    </w:p>
    <w:p w14:paraId="3541D2E3" w14:textId="77777777" w:rsidR="00000000" w:rsidRDefault="009B75DB">
      <w:pPr>
        <w:pStyle w:val="a0"/>
        <w:rPr>
          <w:rFonts w:hint="cs"/>
          <w:rtl/>
        </w:rPr>
      </w:pPr>
    </w:p>
    <w:p w14:paraId="39442981" w14:textId="77777777" w:rsidR="00000000" w:rsidRDefault="009B75DB">
      <w:pPr>
        <w:pStyle w:val="a"/>
        <w:rPr>
          <w:rtl/>
        </w:rPr>
      </w:pPr>
      <w:bookmarkStart w:id="416" w:name="FS000000565T24_12_2003_17_13_25"/>
      <w:bookmarkStart w:id="417" w:name="_Toc62986530"/>
      <w:bookmarkEnd w:id="416"/>
      <w:r>
        <w:rPr>
          <w:rFonts w:hint="eastAsia"/>
          <w:rtl/>
        </w:rPr>
        <w:t>מיכאל</w:t>
      </w:r>
      <w:r>
        <w:rPr>
          <w:rtl/>
        </w:rPr>
        <w:t xml:space="preserve"> נודלמן (האיחוד הל</w:t>
      </w:r>
      <w:r>
        <w:rPr>
          <w:rtl/>
        </w:rPr>
        <w:t>אומי - ישראל ביתנו):</w:t>
      </w:r>
      <w:bookmarkEnd w:id="417"/>
    </w:p>
    <w:p w14:paraId="06F907F1" w14:textId="77777777" w:rsidR="00000000" w:rsidRDefault="009B75DB">
      <w:pPr>
        <w:pStyle w:val="a0"/>
        <w:rPr>
          <w:rFonts w:hint="cs"/>
          <w:rtl/>
        </w:rPr>
      </w:pPr>
    </w:p>
    <w:p w14:paraId="1AB2665F" w14:textId="77777777" w:rsidR="00000000" w:rsidRDefault="009B75DB">
      <w:pPr>
        <w:pStyle w:val="a0"/>
        <w:rPr>
          <w:rFonts w:hint="cs"/>
          <w:rtl/>
        </w:rPr>
      </w:pPr>
      <w:r>
        <w:rPr>
          <w:rFonts w:hint="cs"/>
          <w:rtl/>
        </w:rPr>
        <w:t>כבוד היושב בראש, כבוד השרים, חברי הכנסת, לא נכחתי בארץ כאשר נערך הכנס בהרצלייה. אני הוזמנתי כאורח לפסטיבל אמנותי בין-לאומי בברלין, שאורגן על-ידי הקונגרס היהודי העולמי לכבוד חג החנוכה. קיבלנו שם הרבה כבוד מהמשתתפים, מהאורחים, אנחנו והמ</w:t>
      </w:r>
      <w:r>
        <w:rPr>
          <w:rFonts w:hint="cs"/>
          <w:rtl/>
        </w:rPr>
        <w:t xml:space="preserve">דינה שלנו. בעת הדלקת נר החנוכה בבית השגריר הישראלי בגרמניה, השגריר לא הזכיר שבטקס משתתפים סגן יושב-ראש הכנסת ויושב-ראש אחת מוועדות הכנסת. מליאת הכנסת לא הוזכרה כלל. מה זה? זלזול בכנסת הישראלית? דיווחתי על זה לשר החוץ סילבן שלום ואני מקווה שמישהו מקבל איזה </w:t>
      </w:r>
      <w:r>
        <w:rPr>
          <w:rFonts w:hint="cs"/>
          <w:rtl/>
        </w:rPr>
        <w:t xml:space="preserve">שיעור מזה. </w:t>
      </w:r>
    </w:p>
    <w:p w14:paraId="490DF85E" w14:textId="77777777" w:rsidR="00000000" w:rsidRDefault="009B75DB">
      <w:pPr>
        <w:pStyle w:val="a0"/>
        <w:rPr>
          <w:rFonts w:hint="cs"/>
          <w:rtl/>
        </w:rPr>
      </w:pPr>
    </w:p>
    <w:p w14:paraId="37FE0E48" w14:textId="77777777" w:rsidR="00000000" w:rsidRDefault="009B75DB">
      <w:pPr>
        <w:pStyle w:val="a0"/>
        <w:rPr>
          <w:rFonts w:hint="cs"/>
          <w:rtl/>
        </w:rPr>
      </w:pPr>
      <w:r>
        <w:rPr>
          <w:rFonts w:hint="cs"/>
          <w:rtl/>
        </w:rPr>
        <w:t xml:space="preserve">בחזרתי לארץ, כאשר נודע לי ששרי הממשלה רצו להכריז על תוכניות בעלות חשיבות מדינית בכנס הרצלייה ולא בכנסת, הבנתי מאיפה בא יחס כזה לכנסת במקום שבו הייתי. אני חושב שמי שרוצה לזלזל בכנסת וחושב שאפשר לזלזל בכנסת, צריך להבין כי כבוד הוא דו-צדדי. </w:t>
      </w:r>
    </w:p>
    <w:p w14:paraId="2876BBB8" w14:textId="77777777" w:rsidR="00000000" w:rsidRDefault="009B75DB">
      <w:pPr>
        <w:pStyle w:val="a0"/>
        <w:rPr>
          <w:rFonts w:hint="cs"/>
          <w:rtl/>
        </w:rPr>
      </w:pPr>
    </w:p>
    <w:p w14:paraId="6E0C5A55" w14:textId="77777777" w:rsidR="00000000" w:rsidRDefault="009B75DB">
      <w:pPr>
        <w:pStyle w:val="a0"/>
        <w:rPr>
          <w:rFonts w:hint="cs"/>
          <w:rtl/>
        </w:rPr>
      </w:pPr>
      <w:r>
        <w:rPr>
          <w:rFonts w:hint="cs"/>
          <w:rtl/>
        </w:rPr>
        <w:t>בנו</w:t>
      </w:r>
      <w:r>
        <w:rPr>
          <w:rFonts w:hint="cs"/>
          <w:rtl/>
        </w:rPr>
        <w:t>גע לתוכנית הרפורמה החינוכית, ייתכן שרעיונות שהועלו על-ידי שרת החינוך לימור לבנת - הקטנת מספר ימי לימוד ושינויים מערכתיים בבתי-הספר - הם הגיוניים למדי. אני בעד בדיקה קפדנית של צוות המורים וגיוס של מקצוענים לתחום. כמו כן, פיטורי המורים שההוראה היא לא ייעודם,</w:t>
      </w:r>
      <w:r>
        <w:rPr>
          <w:rFonts w:hint="cs"/>
          <w:rtl/>
        </w:rPr>
        <w:t xml:space="preserve"> חשובים והכרחיים. עם זאת, אמור להיות פתרון לאותם ילדים שהוריהם עובדים ביום שישי ולא יכולים להשגיח על הילדים. תקוותי היא שהרפורמה האמורה תידון בכנסת, בוועדת החינוך, כפי שזה היה אמור להיות מההתחלה. </w:t>
      </w:r>
    </w:p>
    <w:p w14:paraId="6AF25C92" w14:textId="77777777" w:rsidR="00000000" w:rsidRDefault="009B75DB">
      <w:pPr>
        <w:pStyle w:val="a0"/>
        <w:rPr>
          <w:rFonts w:hint="cs"/>
          <w:rtl/>
        </w:rPr>
      </w:pPr>
    </w:p>
    <w:p w14:paraId="6ED64A3E" w14:textId="77777777" w:rsidR="00000000" w:rsidRDefault="009B75DB">
      <w:pPr>
        <w:pStyle w:val="a0"/>
        <w:rPr>
          <w:rFonts w:hint="cs"/>
          <w:rtl/>
        </w:rPr>
      </w:pPr>
      <w:r>
        <w:rPr>
          <w:rFonts w:hint="cs"/>
          <w:rtl/>
        </w:rPr>
        <w:t>אני מאמין שאביע דעה של רוב חברי הכנסת כאשר אגיד שכולנו נשמ</w:t>
      </w:r>
      <w:r>
        <w:rPr>
          <w:rFonts w:hint="cs"/>
          <w:rtl/>
        </w:rPr>
        <w:t xml:space="preserve">ח לגלות את התוכניות החדשות של שרי הממשלה מהדיון בכנסת ולא מקריאת העיתונים. תודה רבה. </w:t>
      </w:r>
    </w:p>
    <w:p w14:paraId="2DEB1A72" w14:textId="77777777" w:rsidR="00000000" w:rsidRDefault="009B75DB">
      <w:pPr>
        <w:pStyle w:val="a0"/>
        <w:rPr>
          <w:rFonts w:hint="cs"/>
          <w:rtl/>
        </w:rPr>
      </w:pPr>
    </w:p>
    <w:p w14:paraId="2F624CE0" w14:textId="77777777" w:rsidR="00000000" w:rsidRDefault="009B75DB">
      <w:pPr>
        <w:pStyle w:val="af1"/>
        <w:rPr>
          <w:rtl/>
        </w:rPr>
      </w:pPr>
      <w:r>
        <w:rPr>
          <w:rtl/>
        </w:rPr>
        <w:t>היו"ר אלי בן-מנחם:</w:t>
      </w:r>
    </w:p>
    <w:p w14:paraId="692BEF76" w14:textId="77777777" w:rsidR="00000000" w:rsidRDefault="009B75DB">
      <w:pPr>
        <w:pStyle w:val="a0"/>
        <w:rPr>
          <w:rtl/>
        </w:rPr>
      </w:pPr>
    </w:p>
    <w:p w14:paraId="558E63A6" w14:textId="77777777" w:rsidR="00000000" w:rsidRDefault="009B75DB">
      <w:pPr>
        <w:pStyle w:val="a0"/>
        <w:rPr>
          <w:rFonts w:hint="cs"/>
          <w:rtl/>
        </w:rPr>
      </w:pPr>
      <w:r>
        <w:rPr>
          <w:rFonts w:hint="cs"/>
          <w:rtl/>
        </w:rPr>
        <w:t xml:space="preserve">תודה לחבר הכנסת נודלמן. חבר הכנסת אהוד יתום, בבקשה. </w:t>
      </w:r>
    </w:p>
    <w:p w14:paraId="5291B2B7" w14:textId="77777777" w:rsidR="00000000" w:rsidRDefault="009B75DB">
      <w:pPr>
        <w:pStyle w:val="a0"/>
        <w:rPr>
          <w:rFonts w:hint="cs"/>
          <w:rtl/>
        </w:rPr>
      </w:pPr>
    </w:p>
    <w:p w14:paraId="3A820766" w14:textId="77777777" w:rsidR="00000000" w:rsidRDefault="009B75DB">
      <w:pPr>
        <w:pStyle w:val="a"/>
        <w:rPr>
          <w:rtl/>
        </w:rPr>
      </w:pPr>
      <w:bookmarkStart w:id="418" w:name="FS000001032T24_12_2003_17_21_52"/>
      <w:bookmarkStart w:id="419" w:name="_Toc62986531"/>
      <w:bookmarkEnd w:id="418"/>
      <w:r>
        <w:rPr>
          <w:rFonts w:hint="eastAsia"/>
          <w:rtl/>
        </w:rPr>
        <w:t>אהוד</w:t>
      </w:r>
      <w:r>
        <w:rPr>
          <w:rtl/>
        </w:rPr>
        <w:t xml:space="preserve"> יתום (הליכוד):</w:t>
      </w:r>
      <w:bookmarkEnd w:id="419"/>
    </w:p>
    <w:p w14:paraId="2962A3A1" w14:textId="77777777" w:rsidR="00000000" w:rsidRDefault="009B75DB">
      <w:pPr>
        <w:pStyle w:val="a0"/>
        <w:rPr>
          <w:rFonts w:hint="cs"/>
          <w:rtl/>
        </w:rPr>
      </w:pPr>
    </w:p>
    <w:p w14:paraId="482C2D95" w14:textId="77777777" w:rsidR="00000000" w:rsidRDefault="009B75DB">
      <w:pPr>
        <w:pStyle w:val="a0"/>
        <w:rPr>
          <w:rFonts w:hint="cs"/>
          <w:rtl/>
        </w:rPr>
      </w:pPr>
      <w:r>
        <w:rPr>
          <w:rFonts w:hint="cs"/>
          <w:rtl/>
        </w:rPr>
        <w:t>אדוני היושב-ראש, כבוד השר, חברי, חבר הכנסת גדעון עזרא, חברי חברי הכנסת, חג</w:t>
      </w:r>
      <w:r>
        <w:rPr>
          <w:rFonts w:hint="cs"/>
          <w:rtl/>
        </w:rPr>
        <w:t xml:space="preserve"> שמח, חג אורים שמח. </w:t>
      </w:r>
    </w:p>
    <w:p w14:paraId="61DD7BA7" w14:textId="77777777" w:rsidR="00000000" w:rsidRDefault="009B75DB">
      <w:pPr>
        <w:pStyle w:val="a0"/>
        <w:rPr>
          <w:rFonts w:hint="cs"/>
          <w:rtl/>
        </w:rPr>
      </w:pPr>
    </w:p>
    <w:p w14:paraId="08DD9D4C" w14:textId="77777777" w:rsidR="00000000" w:rsidRDefault="009B75DB">
      <w:pPr>
        <w:pStyle w:val="a0"/>
        <w:rPr>
          <w:rFonts w:hint="cs"/>
          <w:rtl/>
        </w:rPr>
      </w:pPr>
      <w:r>
        <w:rPr>
          <w:rFonts w:hint="cs"/>
          <w:rtl/>
        </w:rPr>
        <w:t xml:space="preserve">אני אומנם נכחתי כמה שעות בכנס הרצלייה כחבר ועדת החוץ והביטחון מאחר שהזמינו אותנו לשם לדיון של כלל הוועדה. ברצוני להתייחס לכמה וכמה דברים שעלו בכנס אל מול דברים שאינם עולים בכנסת. </w:t>
      </w:r>
    </w:p>
    <w:p w14:paraId="38E8281A" w14:textId="77777777" w:rsidR="00000000" w:rsidRDefault="009B75DB">
      <w:pPr>
        <w:pStyle w:val="a0"/>
        <w:rPr>
          <w:rFonts w:hint="cs"/>
          <w:color w:val="0000FF"/>
          <w:szCs w:val="28"/>
          <w:rtl/>
        </w:rPr>
      </w:pPr>
    </w:p>
    <w:p w14:paraId="3D574FD4" w14:textId="77777777" w:rsidR="00000000" w:rsidRDefault="009B75DB">
      <w:pPr>
        <w:pStyle w:val="a0"/>
        <w:rPr>
          <w:rFonts w:hint="cs"/>
          <w:rtl/>
        </w:rPr>
      </w:pPr>
      <w:r>
        <w:rPr>
          <w:rFonts w:hint="cs"/>
          <w:rtl/>
        </w:rPr>
        <w:t>אני חושב שתוכניות מדיניות, חוות דעת, רעיונות וראיונות</w:t>
      </w:r>
      <w:r>
        <w:rPr>
          <w:rFonts w:hint="cs"/>
          <w:rtl/>
        </w:rPr>
        <w:t xml:space="preserve"> של כל מיני אנשים, גם מהקשת הפוליטית וגם מקרב מקבלי ההחלטות האחרים, כמו מערכת הביטחון, טוב שייאמרו בכנסת על ועדותיה. אינני  יודע, יושב-ראש ועדת החינוך, חבר הכנסת שלגי, אם שרת החינוך פירטה בפניכם את תוכניותיה, אם לא. אם היא לא פירטה, ואני רואה שהיא לא פירטה</w:t>
      </w:r>
      <w:r>
        <w:rPr>
          <w:rFonts w:hint="cs"/>
          <w:rtl/>
        </w:rPr>
        <w:t>, אני חושב באמת, במטותא, שהיה נכון מאוד שתעשה זאת לאו דווקא במליאת הכנסת, אבל בהחלט בתוך ועדת החינוך של הכנסת. זה המקום הראשון והנאות להעלות את התוכניות הללו, גרנדיוזיות ככל שתהיינה.</w:t>
      </w:r>
    </w:p>
    <w:p w14:paraId="599E3E72" w14:textId="77777777" w:rsidR="00000000" w:rsidRDefault="009B75DB">
      <w:pPr>
        <w:pStyle w:val="a0"/>
        <w:ind w:firstLine="0"/>
        <w:rPr>
          <w:rFonts w:hint="cs"/>
          <w:rtl/>
        </w:rPr>
      </w:pPr>
    </w:p>
    <w:p w14:paraId="26CE91BA" w14:textId="77777777" w:rsidR="00000000" w:rsidRDefault="009B75DB">
      <w:pPr>
        <w:pStyle w:val="af0"/>
        <w:rPr>
          <w:rtl/>
        </w:rPr>
      </w:pPr>
      <w:r>
        <w:rPr>
          <w:rFonts w:hint="eastAsia"/>
          <w:rtl/>
        </w:rPr>
        <w:t>אילן</w:t>
      </w:r>
      <w:r>
        <w:rPr>
          <w:rtl/>
        </w:rPr>
        <w:t xml:space="preserve"> שלגי (שינוי):</w:t>
      </w:r>
    </w:p>
    <w:p w14:paraId="5DB95F24" w14:textId="77777777" w:rsidR="00000000" w:rsidRDefault="009B75DB">
      <w:pPr>
        <w:pStyle w:val="a0"/>
        <w:rPr>
          <w:rFonts w:hint="cs"/>
          <w:rtl/>
        </w:rPr>
      </w:pPr>
    </w:p>
    <w:p w14:paraId="2B83C85D" w14:textId="77777777" w:rsidR="00000000" w:rsidRDefault="009B75DB">
      <w:pPr>
        <w:pStyle w:val="a0"/>
        <w:rPr>
          <w:rFonts w:hint="cs"/>
          <w:rtl/>
        </w:rPr>
      </w:pPr>
      <w:r>
        <w:rPr>
          <w:rFonts w:hint="cs"/>
          <w:rtl/>
        </w:rPr>
        <w:t xml:space="preserve">אין תוכניות. מחכים לוועדת-דברת. זו האמת. </w:t>
      </w:r>
    </w:p>
    <w:p w14:paraId="79AA5AEB" w14:textId="77777777" w:rsidR="00000000" w:rsidRDefault="009B75DB">
      <w:pPr>
        <w:pStyle w:val="a0"/>
        <w:ind w:firstLine="0"/>
        <w:rPr>
          <w:rFonts w:hint="cs"/>
          <w:rtl/>
        </w:rPr>
      </w:pPr>
    </w:p>
    <w:p w14:paraId="176EDFFC" w14:textId="77777777" w:rsidR="00000000" w:rsidRDefault="009B75DB">
      <w:pPr>
        <w:pStyle w:val="-"/>
        <w:rPr>
          <w:rtl/>
        </w:rPr>
      </w:pPr>
      <w:bookmarkStart w:id="420" w:name="FS000001032T24_12_2003_16_18_08"/>
      <w:bookmarkStart w:id="421" w:name="FS000001032T24_12_2003_16_18_12C"/>
      <w:bookmarkEnd w:id="420"/>
      <w:bookmarkEnd w:id="421"/>
      <w:r>
        <w:rPr>
          <w:rtl/>
        </w:rPr>
        <w:t>אהוד יתום</w:t>
      </w:r>
      <w:r>
        <w:rPr>
          <w:rtl/>
        </w:rPr>
        <w:t xml:space="preserve"> (הליכוד):</w:t>
      </w:r>
    </w:p>
    <w:p w14:paraId="13938EB5" w14:textId="77777777" w:rsidR="00000000" w:rsidRDefault="009B75DB">
      <w:pPr>
        <w:pStyle w:val="a0"/>
        <w:rPr>
          <w:rtl/>
        </w:rPr>
      </w:pPr>
    </w:p>
    <w:p w14:paraId="1ED66629" w14:textId="77777777" w:rsidR="00000000" w:rsidRDefault="009B75DB">
      <w:pPr>
        <w:pStyle w:val="a0"/>
        <w:rPr>
          <w:rFonts w:hint="cs"/>
          <w:rtl/>
        </w:rPr>
      </w:pPr>
      <w:r>
        <w:rPr>
          <w:rFonts w:hint="cs"/>
          <w:rtl/>
        </w:rPr>
        <w:t>אני לא מתווכח על עצם התכנים. אני מתווכח על המהות, על הדרך שבה מציגים את הדברים. אני רוצה גם לפנות מכאן לראש השב"כ, הארגון שבו שירתי עשרות בשנים. האם זה נכון להעלות את דבריו, צודקים או לא צודקים, אבל זו תפיסת עולמו, בפעם הראשונה בצורה כל כך טלוו</w:t>
      </w:r>
      <w:r>
        <w:rPr>
          <w:rFonts w:hint="cs"/>
          <w:rtl/>
        </w:rPr>
        <w:t>יזיונית, בכנס הרצלייה, ולא בוועדת החוץ והביטחון של הכנסת או בוועדת המשנה שלה? כי אני מוכרח להודות, שלא שמעתי מראש השב"כ שנכשלנו, ולו  פעם אחת. ייתכן שפספסתי ועדה ובאמת לא שמעתי והוא אמר. אבל בדרך שבה הוא אמר את הדברים, אני חושב שיאה ונאה היה לומר אותם בווע</w:t>
      </w:r>
      <w:r>
        <w:rPr>
          <w:rFonts w:hint="cs"/>
          <w:rtl/>
        </w:rPr>
        <w:t>דה שצריכה לשמוע את הדברים וגם להתייחס אליהם.</w:t>
      </w:r>
    </w:p>
    <w:p w14:paraId="2219F369" w14:textId="77777777" w:rsidR="00000000" w:rsidRDefault="009B75DB">
      <w:pPr>
        <w:pStyle w:val="a0"/>
        <w:rPr>
          <w:rFonts w:hint="cs"/>
          <w:rtl/>
        </w:rPr>
      </w:pPr>
    </w:p>
    <w:p w14:paraId="589BC5AE" w14:textId="77777777" w:rsidR="00000000" w:rsidRDefault="009B75DB">
      <w:pPr>
        <w:pStyle w:val="a0"/>
        <w:rPr>
          <w:rFonts w:hint="cs"/>
          <w:rtl/>
        </w:rPr>
      </w:pPr>
      <w:r>
        <w:rPr>
          <w:rFonts w:hint="cs"/>
          <w:rtl/>
        </w:rPr>
        <w:t xml:space="preserve">זה נכון שהפלטפורמה היא פלטפורמה מאוד נוחה. באים, יושבים, האווירה מאוד מאוד רכה ונעימה. הפלטפורמה נהדרת. אבל האם אנחנו עוסקים כאן בפלטפורמות כדי להצהיר הצהרות, או שאנחנו עוסקים בדיונים מהותיים ומשמעותיים? </w:t>
      </w:r>
    </w:p>
    <w:p w14:paraId="6AFB8970" w14:textId="77777777" w:rsidR="00000000" w:rsidRDefault="009B75DB">
      <w:pPr>
        <w:pStyle w:val="a0"/>
        <w:rPr>
          <w:rFonts w:hint="cs"/>
          <w:rtl/>
        </w:rPr>
      </w:pPr>
    </w:p>
    <w:p w14:paraId="4ED476BD" w14:textId="77777777" w:rsidR="00000000" w:rsidRDefault="009B75DB">
      <w:pPr>
        <w:pStyle w:val="a0"/>
        <w:rPr>
          <w:rFonts w:hint="cs"/>
          <w:rtl/>
        </w:rPr>
      </w:pPr>
      <w:r>
        <w:rPr>
          <w:rFonts w:hint="cs"/>
          <w:rtl/>
        </w:rPr>
        <w:t xml:space="preserve">אתן </w:t>
      </w:r>
      <w:r>
        <w:rPr>
          <w:rFonts w:hint="cs"/>
          <w:rtl/>
        </w:rPr>
        <w:t xml:space="preserve">עוד דוגמה. שבועיים לפני כנס הרצלייה שאלתי את ראש הממשלה בוועדת החוץ והביטחון של הכנסת לגבי הצעדים שהוא אמור לנקוט, והוא אמר לי בצורה קצרה מאוד, בכמה משפטים, את כל תמצית נאומו בהרצלייה. האם נכון לתת את הפירוט והפרטים שם ולא כאן, במליאת הכנסת, בדיון מדיני? </w:t>
      </w:r>
    </w:p>
    <w:p w14:paraId="47DBFD9D" w14:textId="77777777" w:rsidR="00000000" w:rsidRDefault="009B75DB">
      <w:pPr>
        <w:pStyle w:val="a0"/>
        <w:rPr>
          <w:rFonts w:hint="cs"/>
          <w:rtl/>
        </w:rPr>
      </w:pPr>
    </w:p>
    <w:p w14:paraId="5D9D386A" w14:textId="77777777" w:rsidR="00000000" w:rsidRDefault="009B75DB">
      <w:pPr>
        <w:pStyle w:val="a0"/>
        <w:rPr>
          <w:rFonts w:hint="cs"/>
          <w:rtl/>
        </w:rPr>
      </w:pPr>
      <w:r>
        <w:rPr>
          <w:rFonts w:hint="cs"/>
          <w:rtl/>
        </w:rPr>
        <w:t>אני שואל את השאלות האלה כדי להבין, כדי ללמוד, כי היו עוד כהנה וכהנה דברים. שמעתי למשל ממנכ"ל משרד החוץ, בפעם הראשונה, ולאחר מכן הוא לא היה מוכן לדבר בעניין הזה, שהרבה יותר מדי "פלאפלים" והרבה יותר מדי "חרבות שלובות" מנהלים גם את ענייני החוץ של המדינה, ולא</w:t>
      </w:r>
      <w:r>
        <w:rPr>
          <w:rFonts w:hint="cs"/>
          <w:rtl/>
        </w:rPr>
        <w:t xml:space="preserve"> רק את ענייני הביטחון. אמר, סתם ולא פירש. </w:t>
      </w:r>
    </w:p>
    <w:p w14:paraId="738A262D" w14:textId="77777777" w:rsidR="00000000" w:rsidRDefault="009B75DB">
      <w:pPr>
        <w:pStyle w:val="a0"/>
        <w:rPr>
          <w:rFonts w:hint="cs"/>
          <w:rtl/>
        </w:rPr>
      </w:pPr>
    </w:p>
    <w:p w14:paraId="15E78D3A" w14:textId="77777777" w:rsidR="00000000" w:rsidRDefault="009B75DB">
      <w:pPr>
        <w:pStyle w:val="a0"/>
        <w:rPr>
          <w:rFonts w:hint="cs"/>
          <w:rtl/>
        </w:rPr>
      </w:pPr>
      <w:r>
        <w:rPr>
          <w:rFonts w:hint="cs"/>
          <w:rtl/>
        </w:rPr>
        <w:t xml:space="preserve">אני מכאן קורא לציבור בישראל ואומר, שאומנם כנסים הם דבר מאוד מאוד חשוב כבמה להשמעת דעות או לדיון, אבל הדיונים האמיתיים, המשמעותיים, והתגובות עליהם, עדיף שיהיו כאן בכנסת. תודה רבה. </w:t>
      </w:r>
    </w:p>
    <w:p w14:paraId="6F21ADBA" w14:textId="77777777" w:rsidR="00000000" w:rsidRDefault="009B75DB">
      <w:pPr>
        <w:pStyle w:val="a0"/>
        <w:ind w:firstLine="0"/>
        <w:rPr>
          <w:rFonts w:hint="cs"/>
          <w:rtl/>
        </w:rPr>
      </w:pPr>
    </w:p>
    <w:p w14:paraId="7A12B998" w14:textId="77777777" w:rsidR="00000000" w:rsidRDefault="009B75DB">
      <w:pPr>
        <w:pStyle w:val="af1"/>
        <w:rPr>
          <w:rFonts w:hint="cs"/>
          <w:rtl/>
        </w:rPr>
      </w:pPr>
      <w:r>
        <w:rPr>
          <w:rtl/>
        </w:rPr>
        <w:t>היו"ר</w:t>
      </w:r>
      <w:r>
        <w:rPr>
          <w:rFonts w:hint="cs"/>
          <w:rtl/>
        </w:rPr>
        <w:t xml:space="preserve"> מיכאל נודלמן:</w:t>
      </w:r>
    </w:p>
    <w:p w14:paraId="3B66F454" w14:textId="77777777" w:rsidR="00000000" w:rsidRDefault="009B75DB">
      <w:pPr>
        <w:pStyle w:val="a0"/>
        <w:rPr>
          <w:rFonts w:hint="cs"/>
          <w:rtl/>
        </w:rPr>
      </w:pPr>
    </w:p>
    <w:p w14:paraId="77B81AF2" w14:textId="77777777" w:rsidR="00000000" w:rsidRDefault="009B75DB">
      <w:pPr>
        <w:pStyle w:val="a0"/>
        <w:rPr>
          <w:rFonts w:hint="cs"/>
          <w:rtl/>
        </w:rPr>
      </w:pPr>
      <w:r>
        <w:rPr>
          <w:rFonts w:hint="cs"/>
          <w:rtl/>
        </w:rPr>
        <w:t xml:space="preserve">תודה רבה. </w:t>
      </w:r>
      <w:r>
        <w:rPr>
          <w:rFonts w:hint="cs"/>
          <w:rtl/>
        </w:rPr>
        <w:t>חבר הכנסת אלי בן-מנחם, בבקשה.</w:t>
      </w:r>
    </w:p>
    <w:p w14:paraId="6CEEAD59" w14:textId="77777777" w:rsidR="00000000" w:rsidRDefault="009B75DB">
      <w:pPr>
        <w:pStyle w:val="a0"/>
        <w:ind w:firstLine="0"/>
        <w:rPr>
          <w:rFonts w:hint="cs"/>
          <w:rtl/>
        </w:rPr>
      </w:pPr>
    </w:p>
    <w:p w14:paraId="1B7D1DDB" w14:textId="77777777" w:rsidR="00000000" w:rsidRDefault="009B75DB">
      <w:pPr>
        <w:pStyle w:val="a"/>
        <w:rPr>
          <w:rtl/>
        </w:rPr>
      </w:pPr>
      <w:bookmarkStart w:id="422" w:name="FS000000437T24_12_2003_16_23_09"/>
      <w:bookmarkStart w:id="423" w:name="_Toc62986532"/>
      <w:bookmarkEnd w:id="422"/>
      <w:r>
        <w:rPr>
          <w:rFonts w:hint="eastAsia"/>
          <w:rtl/>
        </w:rPr>
        <w:t>אלי</w:t>
      </w:r>
      <w:r>
        <w:rPr>
          <w:rtl/>
        </w:rPr>
        <w:t xml:space="preserve"> בן-מנחם (העבודה-מימד):</w:t>
      </w:r>
      <w:bookmarkEnd w:id="423"/>
    </w:p>
    <w:p w14:paraId="29EF0B0A" w14:textId="77777777" w:rsidR="00000000" w:rsidRDefault="009B75DB">
      <w:pPr>
        <w:pStyle w:val="a0"/>
        <w:rPr>
          <w:rFonts w:hint="cs"/>
          <w:rtl/>
        </w:rPr>
      </w:pPr>
    </w:p>
    <w:p w14:paraId="5287461D" w14:textId="77777777" w:rsidR="00000000" w:rsidRDefault="009B75DB">
      <w:pPr>
        <w:pStyle w:val="a0"/>
        <w:rPr>
          <w:rFonts w:hint="cs"/>
          <w:rtl/>
        </w:rPr>
      </w:pPr>
      <w:r>
        <w:rPr>
          <w:rFonts w:hint="cs"/>
          <w:rtl/>
        </w:rPr>
        <w:t>אדוני היושב-ראש, אדוני השר, חברי הכנסת, כנס הרצלייה למאזן החוסן והביטחון הלאומי נערך זו הפעם הרביעית. הכנס מאורגן על-ידי המכון למדיניות ואסטרטגיה בראשות ד"ר עוזי ארד, במרכז הבין-תחומי בהרצלייה, המכ</w:t>
      </w:r>
      <w:r>
        <w:rPr>
          <w:rFonts w:hint="cs"/>
          <w:rtl/>
        </w:rPr>
        <w:t xml:space="preserve">ללה ללימודי משפטים. הכנס רכש לעצמו בשנים האחרונות מעמד מעין ממלכתי, שבו בוחרים אנשי ציבור, ובראשם ראש הממשלה, להציג תוכניות חדשות ועמדות מקוריות שלא נשמעו מעל במה ציבורית קודם לכן. </w:t>
      </w:r>
    </w:p>
    <w:p w14:paraId="2A99AB51" w14:textId="77777777" w:rsidR="00000000" w:rsidRDefault="009B75DB">
      <w:pPr>
        <w:pStyle w:val="a0"/>
        <w:rPr>
          <w:rFonts w:hint="cs"/>
          <w:rtl/>
        </w:rPr>
      </w:pPr>
    </w:p>
    <w:p w14:paraId="644E01AA" w14:textId="77777777" w:rsidR="00000000" w:rsidRDefault="009B75DB">
      <w:pPr>
        <w:pStyle w:val="af1"/>
        <w:spacing w:line="360" w:lineRule="auto"/>
        <w:rPr>
          <w:rFonts w:hint="cs"/>
          <w:b w:val="0"/>
          <w:bCs w:val="0"/>
          <w:u w:val="none"/>
          <w:rtl/>
        </w:rPr>
      </w:pPr>
      <w:r>
        <w:rPr>
          <w:rFonts w:hint="cs"/>
          <w:b w:val="0"/>
          <w:bCs w:val="0"/>
          <w:u w:val="none"/>
          <w:rtl/>
        </w:rPr>
        <w:tab/>
        <w:t>מפתיע שדווקא כנס שנערך על-ידי מכללה פרטית ללימודי משפטים הפך לבמה, שבה מ</w:t>
      </w:r>
      <w:r>
        <w:rPr>
          <w:rFonts w:hint="cs"/>
          <w:b w:val="0"/>
          <w:bCs w:val="0"/>
          <w:u w:val="none"/>
          <w:rtl/>
        </w:rPr>
        <w:t xml:space="preserve">תחרים השרים על תפיסת כותרות. הבחירה בכנס ולא בכנסת היא ברורה </w:t>
      </w:r>
      <w:r>
        <w:rPr>
          <w:b w:val="0"/>
          <w:bCs w:val="0"/>
          <w:u w:val="none"/>
          <w:rtl/>
        </w:rPr>
        <w:t>–</w:t>
      </w:r>
      <w:r>
        <w:rPr>
          <w:rFonts w:hint="cs"/>
          <w:b w:val="0"/>
          <w:bCs w:val="0"/>
          <w:u w:val="none"/>
          <w:rtl/>
        </w:rPr>
        <w:t xml:space="preserve"> שם לא שואלים שאלות, שם לא צריך להתמודד עם דיון נרחב של נבחרי הציבור, שם לא צריכים דמוקרטיה, אלא רק להיות נחמדים לבעלי ההון המזמינים. </w:t>
      </w:r>
    </w:p>
    <w:p w14:paraId="1FA2BC4A" w14:textId="77777777" w:rsidR="00000000" w:rsidRDefault="009B75DB">
      <w:pPr>
        <w:pStyle w:val="a0"/>
        <w:rPr>
          <w:rFonts w:hint="cs"/>
          <w:rtl/>
        </w:rPr>
      </w:pPr>
    </w:p>
    <w:p w14:paraId="411E1B14" w14:textId="77777777" w:rsidR="00000000" w:rsidRDefault="009B75DB">
      <w:pPr>
        <w:pStyle w:val="a0"/>
        <w:rPr>
          <w:rFonts w:hint="cs"/>
          <w:rtl/>
        </w:rPr>
      </w:pPr>
      <w:r>
        <w:rPr>
          <w:rFonts w:hint="cs"/>
          <w:rtl/>
        </w:rPr>
        <w:t xml:space="preserve">אני לא זוכר, אדוני היושב-ראש, אדוני השר, חברי הכנסת, שראש </w:t>
      </w:r>
      <w:r>
        <w:rPr>
          <w:rFonts w:hint="cs"/>
          <w:rtl/>
        </w:rPr>
        <w:t>הממשלה הגיע לכנס שדרות לדיון על המצב החברתי-הכלכלי. בעיני, כאדם שצמח בשכונה, כנס שדרות אולי יותר חשוב מהכנס בהרצלייה. כי יש קשר הדוק בין הביטחון לבין המצב המדיני לבין המצב החברתי. אני לא זוכר שבשדרות הציגה השרה לבנת את תפיסתה לרפורמה במערכת החינוך. דווקא ב</w:t>
      </w:r>
      <w:r>
        <w:rPr>
          <w:rFonts w:hint="cs"/>
          <w:rtl/>
        </w:rPr>
        <w:t xml:space="preserve">כנס הרצלייה, שיוזמיו הם האליטות, בני העשירון העליון, בוחרים להשתתף רוב שרי הממשלה, לצערי. </w:t>
      </w:r>
    </w:p>
    <w:p w14:paraId="3B01B0F2" w14:textId="77777777" w:rsidR="00000000" w:rsidRDefault="009B75DB">
      <w:pPr>
        <w:pStyle w:val="a0"/>
        <w:rPr>
          <w:rFonts w:hint="cs"/>
          <w:rtl/>
        </w:rPr>
      </w:pPr>
    </w:p>
    <w:p w14:paraId="4AEE1638" w14:textId="77777777" w:rsidR="00000000" w:rsidRDefault="009B75DB">
      <w:pPr>
        <w:pStyle w:val="a0"/>
        <w:rPr>
          <w:rFonts w:hint="cs"/>
          <w:rtl/>
        </w:rPr>
      </w:pPr>
      <w:r>
        <w:rPr>
          <w:rFonts w:hint="cs"/>
          <w:rtl/>
        </w:rPr>
        <w:t>אני חושב שזו בושה לא רק לכנסת, שלא בה מעלים ראש הממשלה והשרים תוכניות חדשות לשינויים בחברה הישראלית, אלא יש בכך גם בחירה מודעת בבעלי ההון ולא בפריפריה ובמעמדות החלש</w:t>
      </w:r>
      <w:r>
        <w:rPr>
          <w:rFonts w:hint="cs"/>
          <w:rtl/>
        </w:rPr>
        <w:t xml:space="preserve">ים. </w:t>
      </w:r>
    </w:p>
    <w:p w14:paraId="2AD7482C" w14:textId="77777777" w:rsidR="00000000" w:rsidRDefault="009B75DB">
      <w:pPr>
        <w:pStyle w:val="a0"/>
        <w:rPr>
          <w:rFonts w:hint="cs"/>
          <w:rtl/>
        </w:rPr>
      </w:pPr>
    </w:p>
    <w:p w14:paraId="1FF8940E" w14:textId="77777777" w:rsidR="00000000" w:rsidRDefault="009B75DB">
      <w:pPr>
        <w:pStyle w:val="a0"/>
        <w:rPr>
          <w:rFonts w:hint="cs"/>
          <w:rtl/>
        </w:rPr>
      </w:pPr>
      <w:r>
        <w:rPr>
          <w:rFonts w:hint="cs"/>
          <w:rtl/>
        </w:rPr>
        <w:t>אחרי היותה בתפקיד יותר משלוש שנים, אחרי שמערכת החינוך בארץ זכתה לציונים גרועים כמעט בכל המבחנים הבין-לאומיים, אדוני השר, אחרי שרמת האלימות, היקף צריכת הסמים ואחוזי הפשיעה בקרב בני-הנוער הגיעו לשיאים שלא ידענו כמותם, החליטה סוף-סוף שרת החינוך להציג תו</w:t>
      </w:r>
      <w:r>
        <w:rPr>
          <w:rFonts w:hint="cs"/>
          <w:rtl/>
        </w:rPr>
        <w:t>כנית משלה לרפורמה במערכת החינוך. כל הכבוד. באמת, כל הכבוד לה.</w:t>
      </w:r>
    </w:p>
    <w:p w14:paraId="1E54AF49" w14:textId="77777777" w:rsidR="00000000" w:rsidRDefault="009B75DB">
      <w:pPr>
        <w:pStyle w:val="a0"/>
        <w:rPr>
          <w:rFonts w:hint="cs"/>
          <w:rtl/>
        </w:rPr>
      </w:pPr>
    </w:p>
    <w:p w14:paraId="31D540F6" w14:textId="77777777" w:rsidR="00000000" w:rsidRDefault="009B75DB">
      <w:pPr>
        <w:pStyle w:val="a0"/>
        <w:rPr>
          <w:rFonts w:hint="cs"/>
          <w:rtl/>
        </w:rPr>
      </w:pPr>
      <w:r>
        <w:rPr>
          <w:rFonts w:hint="cs"/>
          <w:rtl/>
        </w:rPr>
        <w:t>לפני שאתייחס לתוכנית, אני רוצה להביע השתאות על המקום שבו בחרה לבנת לתאר את תוכניתה. מעניין שהפורום שבו בחרה הוא כנס בלתי רשמי, שבו כל אחד מחפש להפיק את הכותרת, ועל כך כבר דיברתי. בעניין הזה אני</w:t>
      </w:r>
      <w:r>
        <w:rPr>
          <w:rFonts w:hint="cs"/>
          <w:rtl/>
        </w:rPr>
        <w:t xml:space="preserve"> מצטרף מכל הלב לביקורת של יושב-ראש הכנסת, חבר הכנסת רובי ריבלין, על כנס הרצלייה. זה כנס שרכש לעצמו ללא הצדקה מעמד מעין ממלכתי.</w:t>
      </w:r>
    </w:p>
    <w:p w14:paraId="5D29F51B" w14:textId="77777777" w:rsidR="00000000" w:rsidRDefault="009B75DB">
      <w:pPr>
        <w:pStyle w:val="a0"/>
        <w:rPr>
          <w:rFonts w:hint="cs"/>
          <w:rtl/>
        </w:rPr>
      </w:pPr>
    </w:p>
    <w:p w14:paraId="2DAD018C" w14:textId="77777777" w:rsidR="00000000" w:rsidRDefault="009B75DB">
      <w:pPr>
        <w:pStyle w:val="a0"/>
        <w:rPr>
          <w:rFonts w:hint="cs"/>
          <w:rtl/>
        </w:rPr>
      </w:pPr>
      <w:r>
        <w:rPr>
          <w:rFonts w:hint="cs"/>
          <w:rtl/>
        </w:rPr>
        <w:t>מפאת הזמן שכמעט הסתיים לי, אני רוצה להתייחס לנושא כואב נוסף, שלא קשור לכנס הרצלייה, אבל הוא לא רחוק משם. שוב מתברר לנו, רבותי חב</w:t>
      </w:r>
      <w:r>
        <w:rPr>
          <w:rFonts w:hint="cs"/>
          <w:rtl/>
        </w:rPr>
        <w:t xml:space="preserve">רי הכנסת, כי האפליה והגזענות במדינת ישראל אינן מסתיימות, למרות החוק לאיסור אפליה שחוקק כאן בכנסת. </w:t>
      </w:r>
    </w:p>
    <w:p w14:paraId="6121318C" w14:textId="77777777" w:rsidR="00000000" w:rsidRDefault="009B75DB">
      <w:pPr>
        <w:pStyle w:val="a0"/>
        <w:rPr>
          <w:rFonts w:hint="cs"/>
          <w:rtl/>
        </w:rPr>
      </w:pPr>
    </w:p>
    <w:p w14:paraId="5176B1F5" w14:textId="77777777" w:rsidR="00000000" w:rsidRDefault="009B75DB">
      <w:pPr>
        <w:pStyle w:val="a0"/>
        <w:rPr>
          <w:rFonts w:hint="cs"/>
          <w:rtl/>
        </w:rPr>
      </w:pPr>
      <w:r>
        <w:rPr>
          <w:rFonts w:hint="cs"/>
          <w:rtl/>
        </w:rPr>
        <w:t xml:space="preserve">אדוני היושב-ראש, כנסת ישראל חוקקה חוק שאני יזמתי, חוק האוסר אפליה בין אדם לאדם בכניסה למועדונים, לפאבים, על רקע דת, גזע, עדה וכו'. בעבר הסתובבתי בדיסקוטקים </w:t>
      </w:r>
      <w:r>
        <w:rPr>
          <w:rFonts w:hint="cs"/>
          <w:rtl/>
        </w:rPr>
        <w:t>ובמועדוני לילה, והתברר לי שבהרבה מאוד מועדונים לא הכניסו חיילים קרביים, צנחנים, חיילים מיחידות אחרות, מסיירות, בגלל המראה החיצוני שלהם: שיערם לא היה אדום וצהוב, הם לא לבשו מכנסי גומי ולא היו להם עגילים על האוזן ועל האף. אותם פשוט לא הכניסו למועדונים. לכן ח</w:t>
      </w:r>
      <w:r>
        <w:rPr>
          <w:rFonts w:hint="cs"/>
          <w:rtl/>
        </w:rPr>
        <w:t xml:space="preserve">וקקתי חוק בכנסת, והכנסת ברובה הגדול תמכה בחוק, המאפשר להטיל עונשים כבדים מאוד על בעלי מועדונים מהסוג הזה. </w:t>
      </w:r>
    </w:p>
    <w:p w14:paraId="5195E5A2" w14:textId="77777777" w:rsidR="00000000" w:rsidRDefault="009B75DB">
      <w:pPr>
        <w:pStyle w:val="a0"/>
        <w:rPr>
          <w:rFonts w:hint="cs"/>
          <w:rtl/>
        </w:rPr>
      </w:pPr>
    </w:p>
    <w:p w14:paraId="7E976BB0" w14:textId="77777777" w:rsidR="00000000" w:rsidRDefault="009B75DB">
      <w:pPr>
        <w:pStyle w:val="a0"/>
        <w:rPr>
          <w:rFonts w:hint="cs"/>
          <w:rtl/>
        </w:rPr>
      </w:pPr>
      <w:r>
        <w:rPr>
          <w:rFonts w:hint="cs"/>
          <w:rtl/>
        </w:rPr>
        <w:t>בזמן האחרון הגיעו אלי תלונות על מועדון "החממה" בכפר-ויתקין. זהו מועדון שעושה סלקציה על רקע צבע, על רקע צורה של אנשים. פנו חיילים, שוטרים, אדוני היוש</w:t>
      </w:r>
      <w:r>
        <w:rPr>
          <w:rFonts w:hint="cs"/>
          <w:rtl/>
        </w:rPr>
        <w:t>ב-ראש. שוטרי משמר הגבול שמועמדים לקורס קצינים, לא אפשרו להם להיכנס למועדון, וכן חיילים מהצנחנים, חיילים שדמם מספיק אדום להישפך בשדות הקרב, באינתיפאדה, אבל הוא לא מספיק טוב כדי להיכנס לאיזה מועדון או פאב במדינת ישראל.</w:t>
      </w:r>
    </w:p>
    <w:p w14:paraId="120B381A" w14:textId="77777777" w:rsidR="00000000" w:rsidRDefault="009B75DB">
      <w:pPr>
        <w:pStyle w:val="a0"/>
        <w:rPr>
          <w:rFonts w:hint="cs"/>
          <w:rtl/>
        </w:rPr>
      </w:pPr>
    </w:p>
    <w:p w14:paraId="5373E5FB" w14:textId="77777777" w:rsidR="00000000" w:rsidRDefault="009B75DB">
      <w:pPr>
        <w:pStyle w:val="a0"/>
        <w:rPr>
          <w:rFonts w:hint="cs"/>
          <w:rtl/>
        </w:rPr>
      </w:pPr>
      <w:r>
        <w:rPr>
          <w:rFonts w:hint="cs"/>
          <w:rtl/>
        </w:rPr>
        <w:t>אני אומר את זה בזעם ובכעס. אני מאוד מא</w:t>
      </w:r>
      <w:r>
        <w:rPr>
          <w:rFonts w:hint="cs"/>
          <w:rtl/>
        </w:rPr>
        <w:t>וד מקווה שאותם אנשים שלא מאפשרים להם להיכנס, יגישו תלונות מיידיות נגד אותם בעלי מועדונים. העונשים צריכים להיות כבדים מאוד. צריך להביא את האנשים האלה לדין, כי הם מביאים לשסע ולקרע בתוך מדינת ישראל. אותם חיילים שטובים לשדות הקרב, אינם טובים להיכנס למועדון, ו</w:t>
      </w:r>
      <w:r>
        <w:rPr>
          <w:rFonts w:hint="cs"/>
          <w:rtl/>
        </w:rPr>
        <w:t>על זה צריך להביא לדין את בעלי המועדונים כמה שיותר מהר. בושה וחרפה שעדיין יש כאלה במדינת ישראל. תודה, אדוני היושב-ראש.</w:t>
      </w:r>
    </w:p>
    <w:p w14:paraId="204AB24A" w14:textId="77777777" w:rsidR="00000000" w:rsidRDefault="009B75DB">
      <w:pPr>
        <w:pStyle w:val="a0"/>
        <w:ind w:firstLine="0"/>
        <w:rPr>
          <w:rFonts w:hint="cs"/>
          <w:rtl/>
        </w:rPr>
      </w:pPr>
    </w:p>
    <w:p w14:paraId="6CA68E22" w14:textId="77777777" w:rsidR="00000000" w:rsidRDefault="009B75DB">
      <w:pPr>
        <w:pStyle w:val="af1"/>
        <w:rPr>
          <w:rFonts w:hint="cs"/>
          <w:rtl/>
        </w:rPr>
      </w:pPr>
      <w:r>
        <w:rPr>
          <w:rtl/>
        </w:rPr>
        <w:t>היו"ר</w:t>
      </w:r>
      <w:r>
        <w:rPr>
          <w:rFonts w:hint="cs"/>
          <w:rtl/>
        </w:rPr>
        <w:t xml:space="preserve"> מיכאל נודלמן:</w:t>
      </w:r>
    </w:p>
    <w:p w14:paraId="4CA7929B" w14:textId="77777777" w:rsidR="00000000" w:rsidRDefault="009B75DB">
      <w:pPr>
        <w:pStyle w:val="af1"/>
        <w:rPr>
          <w:rFonts w:hint="cs"/>
          <w:rtl/>
        </w:rPr>
      </w:pPr>
    </w:p>
    <w:p w14:paraId="53B01FA5" w14:textId="77777777" w:rsidR="00000000" w:rsidRDefault="009B75DB">
      <w:pPr>
        <w:pStyle w:val="a0"/>
        <w:rPr>
          <w:rFonts w:hint="cs"/>
          <w:rtl/>
        </w:rPr>
      </w:pPr>
      <w:r>
        <w:rPr>
          <w:rFonts w:hint="cs"/>
          <w:rtl/>
        </w:rPr>
        <w:t>תודה רבה. חבר הכנסת אילן שלגי, בבקשה.</w:t>
      </w:r>
    </w:p>
    <w:p w14:paraId="26BAE6E4" w14:textId="77777777" w:rsidR="00000000" w:rsidRDefault="009B75DB">
      <w:pPr>
        <w:pStyle w:val="a0"/>
        <w:ind w:firstLine="0"/>
        <w:rPr>
          <w:rFonts w:hint="cs"/>
          <w:rtl/>
        </w:rPr>
      </w:pPr>
    </w:p>
    <w:p w14:paraId="6B388C85" w14:textId="77777777" w:rsidR="00000000" w:rsidRDefault="009B75DB">
      <w:pPr>
        <w:pStyle w:val="a"/>
        <w:rPr>
          <w:rtl/>
        </w:rPr>
      </w:pPr>
      <w:bookmarkStart w:id="424" w:name="FS000001046T24_12_2003_16_36_49"/>
      <w:bookmarkStart w:id="425" w:name="_Toc62986533"/>
      <w:bookmarkEnd w:id="424"/>
      <w:r>
        <w:rPr>
          <w:rFonts w:hint="eastAsia"/>
          <w:rtl/>
        </w:rPr>
        <w:t>אילן</w:t>
      </w:r>
      <w:r>
        <w:rPr>
          <w:rtl/>
        </w:rPr>
        <w:t xml:space="preserve"> שלגי (שינוי):</w:t>
      </w:r>
      <w:bookmarkEnd w:id="425"/>
    </w:p>
    <w:p w14:paraId="7373C665" w14:textId="77777777" w:rsidR="00000000" w:rsidRDefault="009B75DB">
      <w:pPr>
        <w:pStyle w:val="a0"/>
        <w:rPr>
          <w:rFonts w:hint="cs"/>
          <w:rtl/>
        </w:rPr>
      </w:pPr>
    </w:p>
    <w:p w14:paraId="3B8F091A" w14:textId="77777777" w:rsidR="00000000" w:rsidRDefault="009B75DB">
      <w:pPr>
        <w:pStyle w:val="a0"/>
        <w:rPr>
          <w:rFonts w:hint="cs"/>
          <w:rtl/>
        </w:rPr>
      </w:pPr>
      <w:r>
        <w:rPr>
          <w:rFonts w:hint="cs"/>
          <w:rtl/>
        </w:rPr>
        <w:t>אני מבקש לומר לך, חבר הכנסת בן-מנחם, שלפחות שרת החינוך שמ</w:t>
      </w:r>
      <w:r>
        <w:rPr>
          <w:rFonts w:hint="cs"/>
          <w:rtl/>
        </w:rPr>
        <w:t>עה גם שמעה ביקורת בכנס הרצלייה, משום שגם אני דיברתי בו, ואומר פה חלק מהדברים.</w:t>
      </w:r>
    </w:p>
    <w:p w14:paraId="795D0063" w14:textId="77777777" w:rsidR="00000000" w:rsidRDefault="009B75DB">
      <w:pPr>
        <w:pStyle w:val="a0"/>
        <w:rPr>
          <w:rFonts w:hint="cs"/>
          <w:rtl/>
        </w:rPr>
      </w:pPr>
    </w:p>
    <w:p w14:paraId="7FE4BCEA" w14:textId="77777777" w:rsidR="00000000" w:rsidRDefault="009B75DB">
      <w:pPr>
        <w:pStyle w:val="a0"/>
        <w:rPr>
          <w:rFonts w:hint="cs"/>
          <w:rtl/>
        </w:rPr>
      </w:pPr>
      <w:r>
        <w:rPr>
          <w:rFonts w:hint="cs"/>
          <w:rtl/>
        </w:rPr>
        <w:t>החוסן הלאומי שלנו נפגע בשל מערכת חינוך כושלת לדורותיה. הסיבה העיקרית לכך היא סדר עדיפויות לאומי לקוי. 3 המיליארדים שקוצצו בשנתיים האחרונות ממערכת החינוך, וסכומים נוספים נמצאים ב</w:t>
      </w:r>
      <w:r>
        <w:rPr>
          <w:rFonts w:hint="cs"/>
          <w:rtl/>
        </w:rPr>
        <w:t>רצועת-עזה, בחברון ובאיתמר ג'.</w:t>
      </w:r>
    </w:p>
    <w:p w14:paraId="05304D08" w14:textId="77777777" w:rsidR="00000000" w:rsidRDefault="009B75DB">
      <w:pPr>
        <w:pStyle w:val="a0"/>
        <w:ind w:firstLine="0"/>
        <w:rPr>
          <w:rFonts w:hint="cs"/>
          <w:rtl/>
        </w:rPr>
      </w:pPr>
    </w:p>
    <w:p w14:paraId="2907CE4D" w14:textId="77777777" w:rsidR="00000000" w:rsidRDefault="009B75DB">
      <w:pPr>
        <w:pStyle w:val="af0"/>
        <w:rPr>
          <w:rtl/>
        </w:rPr>
      </w:pPr>
      <w:r>
        <w:rPr>
          <w:rFonts w:hint="eastAsia"/>
          <w:rtl/>
        </w:rPr>
        <w:t>יולי</w:t>
      </w:r>
      <w:r>
        <w:rPr>
          <w:rtl/>
        </w:rPr>
        <w:t xml:space="preserve"> תמיר (העבודה-מימד):</w:t>
      </w:r>
    </w:p>
    <w:p w14:paraId="2B8221C3" w14:textId="77777777" w:rsidR="00000000" w:rsidRDefault="009B75DB">
      <w:pPr>
        <w:pStyle w:val="a0"/>
        <w:rPr>
          <w:rFonts w:hint="cs"/>
          <w:rtl/>
        </w:rPr>
      </w:pPr>
    </w:p>
    <w:p w14:paraId="3A55FBC0" w14:textId="77777777" w:rsidR="00000000" w:rsidRDefault="009B75DB">
      <w:pPr>
        <w:pStyle w:val="a0"/>
        <w:rPr>
          <w:rFonts w:hint="cs"/>
          <w:rtl/>
        </w:rPr>
      </w:pPr>
      <w:r>
        <w:rPr>
          <w:rFonts w:hint="cs"/>
          <w:rtl/>
        </w:rPr>
        <w:t>למה אתה יושב בממשלה?</w:t>
      </w:r>
    </w:p>
    <w:p w14:paraId="0FA7BA49" w14:textId="77777777" w:rsidR="00000000" w:rsidRDefault="009B75DB">
      <w:pPr>
        <w:pStyle w:val="a0"/>
        <w:ind w:firstLine="0"/>
        <w:rPr>
          <w:rFonts w:hint="cs"/>
          <w:rtl/>
        </w:rPr>
      </w:pPr>
    </w:p>
    <w:p w14:paraId="30A24B93" w14:textId="77777777" w:rsidR="00000000" w:rsidRDefault="009B75DB">
      <w:pPr>
        <w:pStyle w:val="af0"/>
        <w:rPr>
          <w:rtl/>
        </w:rPr>
      </w:pPr>
      <w:r>
        <w:rPr>
          <w:rFonts w:hint="eastAsia"/>
          <w:rtl/>
        </w:rPr>
        <w:t>אברהם</w:t>
      </w:r>
      <w:r>
        <w:rPr>
          <w:rtl/>
        </w:rPr>
        <w:t xml:space="preserve"> בייגה שוחט (העבודה-מימד):</w:t>
      </w:r>
    </w:p>
    <w:p w14:paraId="5D3A2410" w14:textId="77777777" w:rsidR="00000000" w:rsidRDefault="009B75DB">
      <w:pPr>
        <w:pStyle w:val="a0"/>
        <w:rPr>
          <w:rFonts w:hint="cs"/>
          <w:rtl/>
        </w:rPr>
      </w:pPr>
    </w:p>
    <w:p w14:paraId="1A86559A" w14:textId="77777777" w:rsidR="00000000" w:rsidRDefault="009B75DB">
      <w:pPr>
        <w:pStyle w:val="a0"/>
        <w:rPr>
          <w:rFonts w:hint="cs"/>
          <w:rtl/>
        </w:rPr>
      </w:pPr>
      <w:r>
        <w:rPr>
          <w:rFonts w:hint="cs"/>
          <w:rtl/>
        </w:rPr>
        <w:t>אתה באופוזיציה?</w:t>
      </w:r>
    </w:p>
    <w:p w14:paraId="2E8EBBFB" w14:textId="77777777" w:rsidR="00000000" w:rsidRDefault="009B75DB">
      <w:pPr>
        <w:pStyle w:val="a0"/>
        <w:ind w:firstLine="0"/>
        <w:rPr>
          <w:rFonts w:hint="cs"/>
          <w:rtl/>
        </w:rPr>
      </w:pPr>
    </w:p>
    <w:p w14:paraId="34CE4727" w14:textId="77777777" w:rsidR="00000000" w:rsidRDefault="009B75DB">
      <w:pPr>
        <w:pStyle w:val="-"/>
        <w:rPr>
          <w:rtl/>
        </w:rPr>
      </w:pPr>
      <w:bookmarkStart w:id="426" w:name="FS000001046T24_12_2003_16_38_16C"/>
      <w:bookmarkEnd w:id="426"/>
      <w:r>
        <w:rPr>
          <w:rtl/>
        </w:rPr>
        <w:t>אילן שלגי (שינוי):</w:t>
      </w:r>
    </w:p>
    <w:p w14:paraId="688C7B22" w14:textId="77777777" w:rsidR="00000000" w:rsidRDefault="009B75DB">
      <w:pPr>
        <w:pStyle w:val="a0"/>
        <w:rPr>
          <w:rtl/>
        </w:rPr>
      </w:pPr>
    </w:p>
    <w:p w14:paraId="705CAAA1" w14:textId="77777777" w:rsidR="00000000" w:rsidRDefault="009B75DB">
      <w:pPr>
        <w:pStyle w:val="a0"/>
        <w:rPr>
          <w:rFonts w:hint="cs"/>
          <w:rtl/>
        </w:rPr>
      </w:pPr>
      <w:r>
        <w:rPr>
          <w:rFonts w:hint="cs"/>
          <w:rtl/>
        </w:rPr>
        <w:t xml:space="preserve">תקשיבי הלאה. </w:t>
      </w:r>
    </w:p>
    <w:p w14:paraId="2E0AD62E" w14:textId="77777777" w:rsidR="00000000" w:rsidRDefault="009B75DB">
      <w:pPr>
        <w:pStyle w:val="a0"/>
        <w:rPr>
          <w:rFonts w:hint="cs"/>
          <w:rtl/>
        </w:rPr>
      </w:pPr>
    </w:p>
    <w:p w14:paraId="70C76791" w14:textId="77777777" w:rsidR="00000000" w:rsidRDefault="009B75DB">
      <w:pPr>
        <w:pStyle w:val="a0"/>
        <w:rPr>
          <w:rFonts w:hint="cs"/>
          <w:rtl/>
        </w:rPr>
      </w:pPr>
      <w:r>
        <w:rPr>
          <w:rFonts w:hint="cs"/>
          <w:rtl/>
        </w:rPr>
        <w:t>כאשר ישראל תתכנס, אני מקווה בקרוב, לגבולות ביטחון, ייחסך לכולנו הרבה כסף.</w:t>
      </w:r>
    </w:p>
    <w:p w14:paraId="2CDD231B" w14:textId="77777777" w:rsidR="00000000" w:rsidRDefault="009B75DB">
      <w:pPr>
        <w:pStyle w:val="a0"/>
        <w:rPr>
          <w:rFonts w:hint="cs"/>
          <w:rtl/>
        </w:rPr>
      </w:pPr>
    </w:p>
    <w:p w14:paraId="3A989F58" w14:textId="77777777" w:rsidR="00000000" w:rsidRDefault="009B75DB">
      <w:pPr>
        <w:pStyle w:val="a0"/>
        <w:rPr>
          <w:rFonts w:hint="cs"/>
          <w:rtl/>
        </w:rPr>
      </w:pPr>
      <w:r>
        <w:rPr>
          <w:rFonts w:hint="cs"/>
          <w:rtl/>
        </w:rPr>
        <w:t xml:space="preserve"> הלוואי שאתבדה, א</w:t>
      </w:r>
      <w:r>
        <w:rPr>
          <w:rFonts w:hint="cs"/>
          <w:rtl/>
        </w:rPr>
        <w:t xml:space="preserve">ך אני צופה שגם הפעם ארגוני המורים לא יאפשרו לבצע את מלוא הרפורמות הנחוצות. אם תהיה לך, גברתי שרת החינוך, הנחישות להוביל רפורמה מבנית, יהיה לך מלוא הגיבוי והסיוע של ועדת החינוך בכנסת. </w:t>
      </w:r>
    </w:p>
    <w:p w14:paraId="0C25D953" w14:textId="77777777" w:rsidR="00000000" w:rsidRDefault="009B75DB">
      <w:pPr>
        <w:pStyle w:val="a0"/>
        <w:rPr>
          <w:rFonts w:hint="cs"/>
          <w:rtl/>
        </w:rPr>
      </w:pPr>
    </w:p>
    <w:p w14:paraId="230EFD47" w14:textId="77777777" w:rsidR="00000000" w:rsidRDefault="009B75DB">
      <w:pPr>
        <w:pStyle w:val="a0"/>
        <w:rPr>
          <w:rFonts w:hint="cs"/>
          <w:rtl/>
        </w:rPr>
      </w:pPr>
      <w:r>
        <w:rPr>
          <w:rFonts w:hint="cs"/>
          <w:rtl/>
        </w:rPr>
        <w:t>מערכת החינוך שלנו לא ידעה להתאים את עצמה לתחילת האלף השלישי. עד לאחרונה</w:t>
      </w:r>
      <w:r>
        <w:rPr>
          <w:rFonts w:hint="cs"/>
          <w:rtl/>
        </w:rPr>
        <w:t xml:space="preserve"> לא נעשתה חשיבה מערכתית, ואם נעשתה, לא היה לה יישום. מאז ועדת-רימלט והחלטה לפני למעלה מ-30 שנה על הקמת חטיבות ביניים והאינטגרציה, לא השתנה דבר. אגב, ביישובים חשובים כמו רמת-גן וגבעתיים, עדיין המבנה הוא כמו בשנות ה-60. </w:t>
      </w:r>
    </w:p>
    <w:p w14:paraId="11174225" w14:textId="77777777" w:rsidR="00000000" w:rsidRDefault="009B75DB">
      <w:pPr>
        <w:pStyle w:val="a0"/>
        <w:ind w:firstLine="0"/>
        <w:rPr>
          <w:rFonts w:hint="cs"/>
          <w:rtl/>
        </w:rPr>
      </w:pPr>
    </w:p>
    <w:p w14:paraId="44514581" w14:textId="77777777" w:rsidR="00000000" w:rsidRDefault="009B75DB">
      <w:pPr>
        <w:pStyle w:val="a0"/>
        <w:ind w:firstLine="0"/>
        <w:rPr>
          <w:rFonts w:hint="cs"/>
          <w:rtl/>
        </w:rPr>
      </w:pPr>
      <w:r>
        <w:rPr>
          <w:rFonts w:hint="cs"/>
          <w:rtl/>
        </w:rPr>
        <w:tab/>
        <w:t xml:space="preserve">רק לאחרונה הפנימה מערכת החינוך, כי </w:t>
      </w:r>
      <w:r>
        <w:rPr>
          <w:rFonts w:hint="cs"/>
          <w:rtl/>
        </w:rPr>
        <w:t>שיטות ההוראה שלנו כושלות. ראו הישגי תלמידינו במבחני ה-</w:t>
      </w:r>
      <w:r>
        <w:t xml:space="preserve">TIMSS </w:t>
      </w:r>
      <w:r>
        <w:rPr>
          <w:rFonts w:hint="cs"/>
          <w:rtl/>
        </w:rPr>
        <w:t xml:space="preserve"> ה-</w:t>
      </w:r>
      <w:r>
        <w:rPr>
          <w:rFonts w:hint="cs"/>
        </w:rPr>
        <w:t>PIRLS</w:t>
      </w:r>
      <w:r>
        <w:rPr>
          <w:rFonts w:hint="cs"/>
          <w:rtl/>
        </w:rPr>
        <w:t xml:space="preserve"> וה-</w:t>
      </w:r>
      <w:r>
        <w:rPr>
          <w:rFonts w:hint="cs"/>
        </w:rPr>
        <w:t>PISA</w:t>
      </w:r>
      <w:r>
        <w:rPr>
          <w:rFonts w:hint="cs"/>
          <w:rtl/>
        </w:rPr>
        <w:t>, וגם בבחינות המיצ"ב שלנו. דור שלם גדל על לימודי העברית בשיטת "השפה כמכלול", שיטה טובה לתלמיד החזק, לא לאחרים. הפיגור הגדול ביכולת הקריאה פגע בהבנת הנקרא וברמת הידע במקצועות האחרים</w:t>
      </w:r>
      <w:r>
        <w:rPr>
          <w:rFonts w:hint="cs"/>
          <w:rtl/>
        </w:rPr>
        <w:t>. גם יכולת הביטוי נפגעה וגם הביטחון העצמי.</w:t>
      </w:r>
    </w:p>
    <w:p w14:paraId="7CE44B50" w14:textId="77777777" w:rsidR="00000000" w:rsidRDefault="009B75DB">
      <w:pPr>
        <w:pStyle w:val="a0"/>
        <w:ind w:firstLine="0"/>
        <w:rPr>
          <w:rFonts w:hint="cs"/>
          <w:rtl/>
        </w:rPr>
      </w:pPr>
    </w:p>
    <w:p w14:paraId="5D2A3A04" w14:textId="77777777" w:rsidR="00000000" w:rsidRDefault="009B75DB">
      <w:pPr>
        <w:pStyle w:val="a0"/>
        <w:ind w:firstLine="0"/>
        <w:rPr>
          <w:rFonts w:hint="cs"/>
          <w:rtl/>
        </w:rPr>
      </w:pPr>
      <w:r>
        <w:rPr>
          <w:rFonts w:hint="cs"/>
          <w:rtl/>
        </w:rPr>
        <w:tab/>
        <w:t>מערכת החינוך היא גוף ענק, היא דינוזאור עם גוף ענק, ומדי פעם עם ראש קטן. היא אינה זקוקה לשינוי, אלא למטמורפוזה. השקעה בחינוך היא ארוכת טווח. החלטה נכונה או שגויה בעת נתונה תניב תוצאה של הצלחה או מפח נפש רק לאחר ש</w:t>
      </w:r>
      <w:r>
        <w:rPr>
          <w:rFonts w:hint="cs"/>
          <w:rtl/>
        </w:rPr>
        <w:t xml:space="preserve">נים אחדות. לשר החינוך קשה לגזור סרטים בטקס חגיגי. סיום מוצלח של יוזמה אמיצה יהיה בקדנציה של השר הבא, או אולי אפילו הבא אחריו. </w:t>
      </w:r>
    </w:p>
    <w:p w14:paraId="38009255" w14:textId="77777777" w:rsidR="00000000" w:rsidRDefault="009B75DB">
      <w:pPr>
        <w:pStyle w:val="a0"/>
        <w:ind w:firstLine="0"/>
        <w:rPr>
          <w:rFonts w:hint="cs"/>
          <w:rtl/>
        </w:rPr>
      </w:pPr>
    </w:p>
    <w:p w14:paraId="08FA896B" w14:textId="77777777" w:rsidR="00000000" w:rsidRDefault="009B75DB">
      <w:pPr>
        <w:pStyle w:val="a0"/>
        <w:ind w:firstLine="720"/>
        <w:rPr>
          <w:rFonts w:hint="cs"/>
          <w:rtl/>
        </w:rPr>
      </w:pPr>
      <w:r>
        <w:rPr>
          <w:rFonts w:hint="cs"/>
          <w:rtl/>
        </w:rPr>
        <w:t>הגדלת אחוזי ההצלחה בבגרות היא דבר שראוי להתברך בו, בתנאי שאין מורידים את רמת הבחינה, אין משנים את מבנה הבחינה ואת ההנחיות לבודקי</w:t>
      </w:r>
      <w:r>
        <w:rPr>
          <w:rFonts w:hint="cs"/>
          <w:rtl/>
        </w:rPr>
        <w:t xml:space="preserve"> הבחינות. </w:t>
      </w:r>
    </w:p>
    <w:p w14:paraId="0E768CBD" w14:textId="77777777" w:rsidR="00000000" w:rsidRDefault="009B75DB">
      <w:pPr>
        <w:pStyle w:val="a0"/>
        <w:ind w:firstLine="0"/>
        <w:rPr>
          <w:rFonts w:hint="cs"/>
          <w:rtl/>
        </w:rPr>
      </w:pPr>
    </w:p>
    <w:p w14:paraId="7501F158" w14:textId="77777777" w:rsidR="00000000" w:rsidRDefault="009B75DB">
      <w:pPr>
        <w:pStyle w:val="a0"/>
        <w:ind w:firstLine="0"/>
        <w:rPr>
          <w:rFonts w:hint="cs"/>
          <w:rtl/>
        </w:rPr>
      </w:pPr>
      <w:r>
        <w:rPr>
          <w:rFonts w:hint="cs"/>
          <w:rtl/>
        </w:rPr>
        <w:tab/>
        <w:t>יש דברים שאנו יודעים שצריך לעשות. לא יהיה קל להעביר את המורים לשכר דיפרנציאלי, ליום לימודים ארוך, לחמישה ימי לימוד בשבוע ולקיצור חופשת הקיץ. עד כה המערכת לא היתה אמיצה ונחושה כדי לבצע שינויים מבניים. ואני רוצה להאמין שהפעם הדבר אומנם יתרחש.</w:t>
      </w:r>
    </w:p>
    <w:p w14:paraId="6694B022" w14:textId="77777777" w:rsidR="00000000" w:rsidRDefault="009B75DB">
      <w:pPr>
        <w:pStyle w:val="a0"/>
        <w:ind w:firstLine="0"/>
        <w:rPr>
          <w:rFonts w:hint="cs"/>
          <w:rtl/>
        </w:rPr>
      </w:pPr>
    </w:p>
    <w:p w14:paraId="7135E93B" w14:textId="77777777" w:rsidR="00000000" w:rsidRDefault="009B75DB">
      <w:pPr>
        <w:pStyle w:val="a0"/>
        <w:ind w:firstLine="0"/>
        <w:rPr>
          <w:rFonts w:hint="cs"/>
          <w:rtl/>
        </w:rPr>
      </w:pPr>
      <w:r>
        <w:rPr>
          <w:rFonts w:hint="cs"/>
          <w:rtl/>
        </w:rPr>
        <w:tab/>
      </w:r>
      <w:r>
        <w:rPr>
          <w:rFonts w:hint="cs"/>
          <w:rtl/>
        </w:rPr>
        <w:t xml:space="preserve">כדי להביא להוראה אנשים איכותיים, עלינו להעלות את שכרו ההתחלתי של המורה ולתמרץ את המורים הרואים בהוראה שליחות ומשקיעים בתלמידים את מיטב כשרונם ואהבתם. רק כאשר תהיינה במערכת החינוך תוכניות לימוד אחידות עם דרישות לידע והישגים אחידים בכל בתי-הספר על-פי תוכנית </w:t>
      </w:r>
      <w:r>
        <w:rPr>
          <w:rFonts w:hint="cs"/>
          <w:rtl/>
        </w:rPr>
        <w:t>ליבה מחייבת, שגם נדע לאכוף אותה בכל המגזרים, ניתן יהיה למדוד את רמת התלמידים ואת הישגי המורים באופן קבוע ורציף.</w:t>
      </w:r>
    </w:p>
    <w:p w14:paraId="3C417751" w14:textId="77777777" w:rsidR="00000000" w:rsidRDefault="009B75DB">
      <w:pPr>
        <w:pStyle w:val="a0"/>
        <w:ind w:firstLine="0"/>
        <w:rPr>
          <w:rFonts w:hint="cs"/>
          <w:rtl/>
        </w:rPr>
      </w:pPr>
    </w:p>
    <w:p w14:paraId="368B3412" w14:textId="77777777" w:rsidR="00000000" w:rsidRDefault="009B75DB">
      <w:pPr>
        <w:pStyle w:val="a0"/>
        <w:ind w:firstLine="0"/>
        <w:rPr>
          <w:rFonts w:hint="cs"/>
          <w:rtl/>
        </w:rPr>
      </w:pPr>
      <w:r>
        <w:rPr>
          <w:rFonts w:hint="cs"/>
          <w:rtl/>
        </w:rPr>
        <w:tab/>
        <w:t xml:space="preserve">תוכנית הליבה צריכה להכשיר את התלמיד הישראלי לצאת לחיים עם ארגז כלים, אך גם עם ערכים ומודעות יהודית; ובאומרי יהודית, אני מתכוון לתרבות היהודית </w:t>
      </w:r>
      <w:r>
        <w:rPr>
          <w:rFonts w:hint="cs"/>
          <w:rtl/>
        </w:rPr>
        <w:t>הפלורליסטית, ולא כפי המצב כיום, כאשר דוח-שנהר כמעט אינו מיושם על-ידי משרד החינוך.</w:t>
      </w:r>
    </w:p>
    <w:p w14:paraId="1559619F" w14:textId="77777777" w:rsidR="00000000" w:rsidRDefault="009B75DB">
      <w:pPr>
        <w:pStyle w:val="a0"/>
        <w:ind w:firstLine="0"/>
        <w:rPr>
          <w:rFonts w:hint="cs"/>
          <w:rtl/>
        </w:rPr>
      </w:pPr>
    </w:p>
    <w:p w14:paraId="2102C464" w14:textId="77777777" w:rsidR="00000000" w:rsidRDefault="009B75DB">
      <w:pPr>
        <w:pStyle w:val="a0"/>
        <w:ind w:firstLine="0"/>
        <w:rPr>
          <w:rFonts w:hint="cs"/>
          <w:rtl/>
        </w:rPr>
      </w:pPr>
      <w:r>
        <w:rPr>
          <w:rFonts w:hint="cs"/>
          <w:rtl/>
        </w:rPr>
        <w:tab/>
        <w:t>המבנה ואופן הפעולה של מערכת החינוך בישראל הותוו לפני עשרות שנים. החקיקה שעל-פיה מתנהלת המערכת היא משנות ראשית המדינה ואינה מעודכנת לפי צורכי הזמן, ויש מקום לשינויים מהותיים</w:t>
      </w:r>
      <w:r>
        <w:rPr>
          <w:rFonts w:hint="cs"/>
          <w:rtl/>
        </w:rPr>
        <w:t xml:space="preserve"> בה. ידוע לי גם שההצעות המעניינות של ועדת-אל"ה </w:t>
      </w:r>
      <w:r>
        <w:rPr>
          <w:rtl/>
        </w:rPr>
        <w:t>–</w:t>
      </w:r>
      <w:r>
        <w:rPr>
          <w:rFonts w:hint="cs"/>
          <w:rtl/>
        </w:rPr>
        <w:t xml:space="preserve"> אזרחים למען החינוך - בראשות האלופים בודינגר ודיין, שהוצגה אצלנו בוועדת החינוך והתרבות, ושל ועדת-שושני, תובאנה בפני ועדת-דברת, שהוגדרה ככוח משימה, והמינוי שלה נחתם על-ידי ראש הממשלה ושרת החינוך. יש בסיס לתקוו</w:t>
      </w:r>
      <w:r>
        <w:rPr>
          <w:rFonts w:hint="cs"/>
          <w:rtl/>
        </w:rPr>
        <w:t>ה כי המלצות כוח המשימה אומנם תיושמנה, ואני ממליץ כי חלק מהן יאומץ כבר בעקבות דוח הביניים שיוגש באפריל. אם נמתין לדוח הסופי, יידחה היישום במקרה הטוב לתשס"ו. עתה העת לקבל החלטות ולהעביר בחקיקה שינוי מערכתי המותאם למציאות ולצורכי ישראל של האלף השלישי. תודה רב</w:t>
      </w:r>
      <w:r>
        <w:rPr>
          <w:rFonts w:hint="cs"/>
          <w:rtl/>
        </w:rPr>
        <w:t>ה.</w:t>
      </w:r>
    </w:p>
    <w:p w14:paraId="0234E994" w14:textId="77777777" w:rsidR="00000000" w:rsidRDefault="009B75DB">
      <w:pPr>
        <w:pStyle w:val="a0"/>
        <w:ind w:firstLine="0"/>
        <w:rPr>
          <w:rFonts w:hint="cs"/>
          <w:rtl/>
        </w:rPr>
      </w:pPr>
    </w:p>
    <w:p w14:paraId="42F17D8D" w14:textId="77777777" w:rsidR="00000000" w:rsidRDefault="009B75DB">
      <w:pPr>
        <w:pStyle w:val="af1"/>
        <w:rPr>
          <w:rtl/>
        </w:rPr>
      </w:pPr>
      <w:r>
        <w:rPr>
          <w:rtl/>
        </w:rPr>
        <w:t>היו"ר אלי בן-מנחם:</w:t>
      </w:r>
    </w:p>
    <w:p w14:paraId="456A5933" w14:textId="77777777" w:rsidR="00000000" w:rsidRDefault="009B75DB">
      <w:pPr>
        <w:pStyle w:val="a0"/>
        <w:rPr>
          <w:rtl/>
        </w:rPr>
      </w:pPr>
    </w:p>
    <w:p w14:paraId="1BECD53E" w14:textId="77777777" w:rsidR="00000000" w:rsidRDefault="009B75DB">
      <w:pPr>
        <w:pStyle w:val="a0"/>
        <w:rPr>
          <w:rFonts w:hint="cs"/>
          <w:rtl/>
        </w:rPr>
      </w:pPr>
      <w:r>
        <w:rPr>
          <w:rFonts w:hint="cs"/>
          <w:rtl/>
        </w:rPr>
        <w:t xml:space="preserve">תודה לחבר הכנסת שלגי. חבר הכנסת אברהם רביץ </w:t>
      </w:r>
      <w:r>
        <w:rPr>
          <w:rtl/>
        </w:rPr>
        <w:t>–</w:t>
      </w:r>
      <w:r>
        <w:rPr>
          <w:rFonts w:hint="cs"/>
          <w:rtl/>
        </w:rPr>
        <w:t xml:space="preserve"> איננו. חברת הכנסת יולי תמיר, בבקשה.</w:t>
      </w:r>
    </w:p>
    <w:p w14:paraId="67BD6B96" w14:textId="77777777" w:rsidR="00000000" w:rsidRDefault="009B75DB">
      <w:pPr>
        <w:pStyle w:val="a0"/>
        <w:rPr>
          <w:rFonts w:hint="cs"/>
          <w:rtl/>
        </w:rPr>
      </w:pPr>
    </w:p>
    <w:p w14:paraId="68D53EF1" w14:textId="77777777" w:rsidR="00000000" w:rsidRDefault="009B75DB">
      <w:pPr>
        <w:pStyle w:val="a"/>
        <w:rPr>
          <w:rtl/>
        </w:rPr>
      </w:pPr>
      <w:bookmarkStart w:id="427" w:name="FS000001043T24_12_2003_16_44_23"/>
      <w:bookmarkStart w:id="428" w:name="_Toc62986534"/>
      <w:bookmarkEnd w:id="427"/>
      <w:r>
        <w:rPr>
          <w:rFonts w:hint="eastAsia"/>
          <w:rtl/>
        </w:rPr>
        <w:t>יולי</w:t>
      </w:r>
      <w:r>
        <w:rPr>
          <w:rtl/>
        </w:rPr>
        <w:t xml:space="preserve"> תמיר (העבודה-מימד):</w:t>
      </w:r>
      <w:bookmarkEnd w:id="428"/>
    </w:p>
    <w:p w14:paraId="57DCA181" w14:textId="77777777" w:rsidR="00000000" w:rsidRDefault="009B75DB">
      <w:pPr>
        <w:pStyle w:val="a0"/>
        <w:rPr>
          <w:rFonts w:hint="cs"/>
          <w:rtl/>
        </w:rPr>
      </w:pPr>
    </w:p>
    <w:p w14:paraId="462CB8AA" w14:textId="77777777" w:rsidR="00000000" w:rsidRDefault="009B75DB">
      <w:pPr>
        <w:pStyle w:val="a0"/>
        <w:rPr>
          <w:rFonts w:hint="cs"/>
          <w:rtl/>
        </w:rPr>
      </w:pPr>
      <w:r>
        <w:rPr>
          <w:rFonts w:hint="cs"/>
          <w:rtl/>
        </w:rPr>
        <w:t xml:space="preserve">חברי חברי הכנסת, נדמה לי שהלקח המר מכנס הרצלייה הוא, שלכנסת אין עוד תפקיד ציבורי במדינת ישראל. </w:t>
      </w:r>
    </w:p>
    <w:p w14:paraId="3CB533B1" w14:textId="77777777" w:rsidR="00000000" w:rsidRDefault="009B75DB">
      <w:pPr>
        <w:pStyle w:val="a0"/>
        <w:rPr>
          <w:rFonts w:hint="cs"/>
          <w:rtl/>
        </w:rPr>
      </w:pPr>
    </w:p>
    <w:p w14:paraId="0E8CD04A" w14:textId="77777777" w:rsidR="00000000" w:rsidRDefault="009B75DB">
      <w:pPr>
        <w:pStyle w:val="a0"/>
        <w:rPr>
          <w:rFonts w:hint="cs"/>
          <w:rtl/>
        </w:rPr>
      </w:pPr>
      <w:r>
        <w:rPr>
          <w:rFonts w:hint="cs"/>
          <w:rtl/>
        </w:rPr>
        <w:t>מי שהסתכל על המליאה היום ומ</w:t>
      </w:r>
      <w:r>
        <w:rPr>
          <w:rFonts w:hint="cs"/>
          <w:rtl/>
        </w:rPr>
        <w:t xml:space="preserve">י שמסתכל על מה שעשתה הכנסת ביומיים האחרונים יכול לומר, שלא רק שלכנסת יש הרבה אויבים מבחוץ, הכנסת היא האויב הגדול ביותר של עצמה. </w:t>
      </w:r>
    </w:p>
    <w:p w14:paraId="4B1F6932" w14:textId="77777777" w:rsidR="00000000" w:rsidRDefault="009B75DB">
      <w:pPr>
        <w:pStyle w:val="a0"/>
        <w:rPr>
          <w:rFonts w:hint="cs"/>
          <w:rtl/>
        </w:rPr>
      </w:pPr>
    </w:p>
    <w:p w14:paraId="0F13737E" w14:textId="77777777" w:rsidR="00000000" w:rsidRDefault="009B75DB">
      <w:pPr>
        <w:pStyle w:val="a0"/>
        <w:rPr>
          <w:rFonts w:hint="cs"/>
          <w:rtl/>
        </w:rPr>
      </w:pPr>
      <w:r>
        <w:rPr>
          <w:rFonts w:hint="cs"/>
          <w:rtl/>
        </w:rPr>
        <w:t>אחרי החרפה של אי-הסרת החסינות של חברי כנסת, שבכל מקום אחר היו מנודים מהתחום הציבורי, אחרי החרפה של הכנסת הריקה והמליאה הריקה פ</w:t>
      </w:r>
      <w:r>
        <w:rPr>
          <w:rFonts w:hint="cs"/>
          <w:rtl/>
        </w:rPr>
        <w:t xml:space="preserve">עם אחרי פעם, אין לנו אלא להלין על עצמנו. </w:t>
      </w:r>
    </w:p>
    <w:p w14:paraId="78425175" w14:textId="77777777" w:rsidR="00000000" w:rsidRDefault="009B75DB">
      <w:pPr>
        <w:pStyle w:val="a0"/>
        <w:rPr>
          <w:rFonts w:hint="cs"/>
          <w:rtl/>
        </w:rPr>
      </w:pPr>
    </w:p>
    <w:p w14:paraId="233BE78C" w14:textId="77777777" w:rsidR="00000000" w:rsidRDefault="009B75DB">
      <w:pPr>
        <w:pStyle w:val="a0"/>
        <w:ind w:firstLine="720"/>
        <w:rPr>
          <w:rFonts w:hint="cs"/>
          <w:rtl/>
        </w:rPr>
      </w:pPr>
      <w:r>
        <w:rPr>
          <w:rFonts w:hint="cs"/>
          <w:rtl/>
        </w:rPr>
        <w:t xml:space="preserve">פעם אחרי פעם מתנהלים פה, על הבימה הזאת, דיונים ריקים מתוכן. אנשים באים ודנים לא על הנושא האמור. מדובר אולי בהבנת הנקרא, חבר הכנסת שלגי. זה לא היה דיון על חינוך עכשיו, זה דיון על כבוד הכנסת, על איך הכנסת עובדת. זה </w:t>
      </w:r>
      <w:r>
        <w:rPr>
          <w:rFonts w:hint="cs"/>
          <w:rtl/>
        </w:rPr>
        <w:t>דיון על הדמוקרטיה. אבל חבר הכנסת בן-מנחם רוצה לדבר על ברים ואתה רוצה לדבר על חינוך, כל הנושאים האלה חשובים. אבל הנושא הנוכחי היום היה אמור להיות - - -</w:t>
      </w:r>
    </w:p>
    <w:p w14:paraId="4C2EAB05" w14:textId="77777777" w:rsidR="00000000" w:rsidRDefault="009B75DB">
      <w:pPr>
        <w:pStyle w:val="a0"/>
        <w:ind w:firstLine="720"/>
        <w:rPr>
          <w:rFonts w:hint="cs"/>
          <w:rtl/>
        </w:rPr>
      </w:pPr>
    </w:p>
    <w:p w14:paraId="3563AB65" w14:textId="77777777" w:rsidR="00000000" w:rsidRDefault="009B75DB">
      <w:pPr>
        <w:pStyle w:val="af0"/>
        <w:rPr>
          <w:rtl/>
        </w:rPr>
      </w:pPr>
      <w:r>
        <w:rPr>
          <w:rFonts w:hint="eastAsia"/>
          <w:rtl/>
        </w:rPr>
        <w:t>השר</w:t>
      </w:r>
      <w:r>
        <w:rPr>
          <w:rtl/>
        </w:rPr>
        <w:t xml:space="preserve"> גדעון עזרא:</w:t>
      </w:r>
    </w:p>
    <w:p w14:paraId="4BB30D98" w14:textId="77777777" w:rsidR="00000000" w:rsidRDefault="009B75DB">
      <w:pPr>
        <w:pStyle w:val="a0"/>
        <w:rPr>
          <w:rFonts w:hint="cs"/>
          <w:rtl/>
        </w:rPr>
      </w:pPr>
    </w:p>
    <w:p w14:paraId="2F1D5A22" w14:textId="77777777" w:rsidR="00000000" w:rsidRDefault="009B75DB">
      <w:pPr>
        <w:pStyle w:val="a0"/>
        <w:rPr>
          <w:rFonts w:hint="cs"/>
          <w:rtl/>
        </w:rPr>
      </w:pPr>
      <w:r>
        <w:rPr>
          <w:rFonts w:hint="cs"/>
          <w:rtl/>
        </w:rPr>
        <w:t>היו שני נושאים על סדר-היום, אחד זה החינוך ואחד זה - - -</w:t>
      </w:r>
    </w:p>
    <w:p w14:paraId="1417A2FF" w14:textId="77777777" w:rsidR="00000000" w:rsidRDefault="009B75DB">
      <w:pPr>
        <w:pStyle w:val="a0"/>
        <w:rPr>
          <w:rFonts w:hint="cs"/>
          <w:rtl/>
        </w:rPr>
      </w:pPr>
    </w:p>
    <w:p w14:paraId="69D4BF8A" w14:textId="77777777" w:rsidR="00000000" w:rsidRDefault="009B75DB">
      <w:pPr>
        <w:pStyle w:val="af1"/>
        <w:rPr>
          <w:rtl/>
        </w:rPr>
      </w:pPr>
      <w:r>
        <w:rPr>
          <w:rFonts w:hint="eastAsia"/>
          <w:rtl/>
        </w:rPr>
        <w:t>היו</w:t>
      </w:r>
      <w:r>
        <w:rPr>
          <w:rtl/>
        </w:rPr>
        <w:t>"ר אלי בן-מנחם:</w:t>
      </w:r>
    </w:p>
    <w:p w14:paraId="21C50619" w14:textId="77777777" w:rsidR="00000000" w:rsidRDefault="009B75DB">
      <w:pPr>
        <w:pStyle w:val="a0"/>
        <w:rPr>
          <w:rFonts w:hint="cs"/>
          <w:rtl/>
        </w:rPr>
      </w:pPr>
    </w:p>
    <w:p w14:paraId="1E87B551" w14:textId="77777777" w:rsidR="00000000" w:rsidRDefault="009B75DB">
      <w:pPr>
        <w:pStyle w:val="a0"/>
        <w:rPr>
          <w:rFonts w:hint="cs"/>
          <w:rtl/>
        </w:rPr>
      </w:pPr>
      <w:r>
        <w:rPr>
          <w:rFonts w:hint="cs"/>
          <w:rtl/>
        </w:rPr>
        <w:t>היו שתי הצ</w:t>
      </w:r>
      <w:r>
        <w:rPr>
          <w:rFonts w:hint="cs"/>
          <w:rtl/>
        </w:rPr>
        <w:t>עות שונות לסדר-היום - הצעה אחת בנושא שלימור לבנת היתה צריכה לענות עליו, והצעה אחרת בנושא שהשר גדעון עזרא היה צריך לענות עליו. מפאת קוצר הזמן וערב חג, נשיאות הכנסת איחדה אותן. הוא דיבר על חינוך, כי על זה הוא הגיש את ההצעה לסדר-היום, וגם אנוכי. אז אנא, אל תי</w:t>
      </w:r>
      <w:r>
        <w:rPr>
          <w:rFonts w:hint="cs"/>
          <w:rtl/>
        </w:rPr>
        <w:t>כנסי לדברים שאת לא יודעת, וממך אני מבקש שאת לפחות תתייחסי לנושא.</w:t>
      </w:r>
    </w:p>
    <w:p w14:paraId="57439BCC" w14:textId="77777777" w:rsidR="00000000" w:rsidRDefault="009B75DB">
      <w:pPr>
        <w:pStyle w:val="a0"/>
        <w:rPr>
          <w:rFonts w:hint="cs"/>
          <w:rtl/>
        </w:rPr>
      </w:pPr>
    </w:p>
    <w:p w14:paraId="57BCC3DD" w14:textId="77777777" w:rsidR="00000000" w:rsidRDefault="009B75DB">
      <w:pPr>
        <w:pStyle w:val="-"/>
        <w:rPr>
          <w:rtl/>
        </w:rPr>
      </w:pPr>
      <w:bookmarkStart w:id="429" w:name="FS000001043T24_12_2003_16_53_13C"/>
      <w:bookmarkEnd w:id="429"/>
      <w:r>
        <w:rPr>
          <w:rFonts w:hint="eastAsia"/>
          <w:rtl/>
        </w:rPr>
        <w:t>יולי</w:t>
      </w:r>
      <w:r>
        <w:rPr>
          <w:rtl/>
        </w:rPr>
        <w:t xml:space="preserve"> תמיר (העבודה-מימד):</w:t>
      </w:r>
    </w:p>
    <w:p w14:paraId="7FB2DE8E" w14:textId="77777777" w:rsidR="00000000" w:rsidRDefault="009B75DB">
      <w:pPr>
        <w:pStyle w:val="a0"/>
        <w:rPr>
          <w:rFonts w:hint="cs"/>
          <w:rtl/>
        </w:rPr>
      </w:pPr>
    </w:p>
    <w:p w14:paraId="0C10F5A9" w14:textId="77777777" w:rsidR="00000000" w:rsidRDefault="009B75DB">
      <w:pPr>
        <w:pStyle w:val="a0"/>
        <w:rPr>
          <w:rFonts w:hint="cs"/>
          <w:rtl/>
        </w:rPr>
      </w:pPr>
      <w:r>
        <w:rPr>
          <w:rFonts w:hint="cs"/>
          <w:rtl/>
        </w:rPr>
        <w:t>זה בדיוק הנושא, כי גם נשיאות הכנסת, בדרכים שבהן היא מנהלת את המליאה, תרשה לי לומר, אם זה מה שהיא עשתה - יש לנו נוהל, יש כאן שאלה מה כתוב על הלוח, והציבור רואה על מה</w:t>
      </w:r>
      <w:r>
        <w:rPr>
          <w:rFonts w:hint="cs"/>
          <w:rtl/>
        </w:rPr>
        <w:t xml:space="preserve"> אנחנו אמורים להתדיין. אבל פה מקצרים דרכים, מחברים דיונים. </w:t>
      </w:r>
    </w:p>
    <w:p w14:paraId="01AD027B" w14:textId="77777777" w:rsidR="00000000" w:rsidRDefault="009B75DB">
      <w:pPr>
        <w:pStyle w:val="a0"/>
        <w:rPr>
          <w:rFonts w:hint="cs"/>
          <w:rtl/>
        </w:rPr>
      </w:pPr>
    </w:p>
    <w:p w14:paraId="6544D0FE" w14:textId="77777777" w:rsidR="00000000" w:rsidRDefault="009B75DB">
      <w:pPr>
        <w:pStyle w:val="af1"/>
        <w:rPr>
          <w:rtl/>
        </w:rPr>
      </w:pPr>
      <w:r>
        <w:rPr>
          <w:rtl/>
        </w:rPr>
        <w:t>היו"ר אלי בן-מנחם:</w:t>
      </w:r>
    </w:p>
    <w:p w14:paraId="1C1295D7" w14:textId="77777777" w:rsidR="00000000" w:rsidRDefault="009B75DB">
      <w:pPr>
        <w:pStyle w:val="a0"/>
        <w:rPr>
          <w:rtl/>
        </w:rPr>
      </w:pPr>
    </w:p>
    <w:p w14:paraId="100B235D" w14:textId="77777777" w:rsidR="00000000" w:rsidRDefault="009B75DB">
      <w:pPr>
        <w:pStyle w:val="a0"/>
        <w:rPr>
          <w:rFonts w:hint="cs"/>
          <w:rtl/>
        </w:rPr>
      </w:pPr>
      <w:r>
        <w:rPr>
          <w:rFonts w:hint="cs"/>
          <w:rtl/>
        </w:rPr>
        <w:t>נשארה לך חצי דקה. תתייחסי לנושא.</w:t>
      </w:r>
    </w:p>
    <w:p w14:paraId="16585A7D" w14:textId="77777777" w:rsidR="00000000" w:rsidRDefault="009B75DB">
      <w:pPr>
        <w:pStyle w:val="a0"/>
        <w:rPr>
          <w:rFonts w:hint="cs"/>
          <w:rtl/>
        </w:rPr>
      </w:pPr>
    </w:p>
    <w:p w14:paraId="56942D9F" w14:textId="77777777" w:rsidR="00000000" w:rsidRDefault="009B75DB">
      <w:pPr>
        <w:pStyle w:val="-"/>
        <w:rPr>
          <w:rtl/>
        </w:rPr>
      </w:pPr>
      <w:bookmarkStart w:id="430" w:name="FS000001043T24_12_2003_16_54_56C"/>
      <w:bookmarkEnd w:id="430"/>
      <w:r>
        <w:rPr>
          <w:rFonts w:hint="eastAsia"/>
          <w:rtl/>
        </w:rPr>
        <w:t>יולי</w:t>
      </w:r>
      <w:r>
        <w:rPr>
          <w:rtl/>
        </w:rPr>
        <w:t xml:space="preserve"> תמיר (העבודה-מימד):</w:t>
      </w:r>
    </w:p>
    <w:p w14:paraId="0DA72028" w14:textId="77777777" w:rsidR="00000000" w:rsidRDefault="009B75DB">
      <w:pPr>
        <w:pStyle w:val="a0"/>
        <w:rPr>
          <w:rFonts w:hint="cs"/>
          <w:rtl/>
        </w:rPr>
      </w:pPr>
    </w:p>
    <w:p w14:paraId="5F894784" w14:textId="77777777" w:rsidR="00000000" w:rsidRDefault="009B75DB">
      <w:pPr>
        <w:pStyle w:val="a0"/>
        <w:rPr>
          <w:rFonts w:hint="cs"/>
          <w:rtl/>
        </w:rPr>
      </w:pPr>
      <w:r>
        <w:rPr>
          <w:rFonts w:hint="cs"/>
          <w:rtl/>
        </w:rPr>
        <w:t>תרשה לי, אדוני היושב-ראש, להגיד את דברי. בנושא הזה, גם נשיאות הכנסת,</w:t>
      </w:r>
      <w:r>
        <w:rPr>
          <w:rtl/>
        </w:rPr>
        <w:t xml:space="preserve"> </w:t>
      </w:r>
      <w:r>
        <w:rPr>
          <w:rFonts w:hint="cs"/>
          <w:rtl/>
        </w:rPr>
        <w:t>אם אכן היא פועלת בצורה הזאת, היא הופכת את הדיו</w:t>
      </w:r>
      <w:r>
        <w:rPr>
          <w:rFonts w:hint="cs"/>
          <w:rtl/>
        </w:rPr>
        <w:t xml:space="preserve">ן פה לחלטורה, כי מכניסים - אם אתה צודק, ולא בדקתי את העניין - את הנושאים כולם יחד לסל אחד, כל אחד עומד על הבמה ואומר את דברו. לא מצויות פה לא השרה ולא הממשלה. ולכן אל תלין על זה שהציבור - - -  </w:t>
      </w:r>
    </w:p>
    <w:p w14:paraId="30897A81" w14:textId="77777777" w:rsidR="00000000" w:rsidRDefault="009B75DB">
      <w:pPr>
        <w:pStyle w:val="a0"/>
        <w:rPr>
          <w:rFonts w:hint="cs"/>
          <w:rtl/>
        </w:rPr>
      </w:pPr>
      <w:r>
        <w:rPr>
          <w:rFonts w:hint="cs"/>
          <w:rtl/>
        </w:rPr>
        <w:t xml:space="preserve">        </w:t>
      </w:r>
    </w:p>
    <w:p w14:paraId="252D81C1" w14:textId="77777777" w:rsidR="00000000" w:rsidRDefault="009B75DB">
      <w:pPr>
        <w:pStyle w:val="af0"/>
        <w:rPr>
          <w:rtl/>
        </w:rPr>
      </w:pPr>
      <w:r>
        <w:rPr>
          <w:rFonts w:hint="eastAsia"/>
          <w:rtl/>
        </w:rPr>
        <w:t>השר</w:t>
      </w:r>
      <w:r>
        <w:rPr>
          <w:rtl/>
        </w:rPr>
        <w:t xml:space="preserve"> גדעון עזרא:</w:t>
      </w:r>
    </w:p>
    <w:p w14:paraId="5DD78940" w14:textId="77777777" w:rsidR="00000000" w:rsidRDefault="009B75DB">
      <w:pPr>
        <w:pStyle w:val="a0"/>
        <w:rPr>
          <w:rFonts w:hint="cs"/>
          <w:rtl/>
        </w:rPr>
      </w:pPr>
    </w:p>
    <w:p w14:paraId="30B948AC" w14:textId="77777777" w:rsidR="00000000" w:rsidRDefault="009B75DB">
      <w:pPr>
        <w:pStyle w:val="a0"/>
        <w:rPr>
          <w:rFonts w:hint="cs"/>
          <w:rtl/>
        </w:rPr>
      </w:pPr>
      <w:r>
        <w:rPr>
          <w:rFonts w:hint="cs"/>
          <w:rtl/>
        </w:rPr>
        <w:t>- - -</w:t>
      </w:r>
    </w:p>
    <w:p w14:paraId="4F25C1F4" w14:textId="77777777" w:rsidR="00000000" w:rsidRDefault="009B75DB">
      <w:pPr>
        <w:pStyle w:val="a0"/>
        <w:rPr>
          <w:rFonts w:hint="cs"/>
          <w:rtl/>
        </w:rPr>
      </w:pPr>
    </w:p>
    <w:p w14:paraId="768E94D0" w14:textId="77777777" w:rsidR="00000000" w:rsidRDefault="009B75DB">
      <w:pPr>
        <w:pStyle w:val="-"/>
        <w:rPr>
          <w:rtl/>
        </w:rPr>
      </w:pPr>
      <w:bookmarkStart w:id="431" w:name="FS000001043T24_12_2003_16_57_05C"/>
      <w:bookmarkEnd w:id="431"/>
      <w:r>
        <w:rPr>
          <w:rtl/>
        </w:rPr>
        <w:t>יולי תמיר (העבודה-מימד):</w:t>
      </w:r>
    </w:p>
    <w:p w14:paraId="56EFF456" w14:textId="77777777" w:rsidR="00000000" w:rsidRDefault="009B75DB">
      <w:pPr>
        <w:pStyle w:val="a0"/>
        <w:rPr>
          <w:rtl/>
        </w:rPr>
      </w:pPr>
    </w:p>
    <w:p w14:paraId="4E7D5BFC" w14:textId="77777777" w:rsidR="00000000" w:rsidRDefault="009B75DB">
      <w:pPr>
        <w:pStyle w:val="a0"/>
        <w:rPr>
          <w:rFonts w:hint="cs"/>
          <w:rtl/>
        </w:rPr>
      </w:pPr>
      <w:r>
        <w:rPr>
          <w:rFonts w:hint="cs"/>
          <w:rtl/>
        </w:rPr>
        <w:t>סלי</w:t>
      </w:r>
      <w:r>
        <w:rPr>
          <w:rFonts w:hint="cs"/>
          <w:rtl/>
        </w:rPr>
        <w:t xml:space="preserve">חה, כבוד השר עזרא, עם כל הכבוד לך. העובדה שאתה משיב בשם הממשלה, דבר שאני מכבדת, זהו תפקידך, לא פוטרת אותנו מחומרת העובדה שהממשלה באופן מתמיד לא נוכחת במליאה. המליאה היא בסופו של דבר מקום שלא נעשה בו דיון רציני. השרים, בחלק גדול מהמקרים, לא באים. כשמשיבים, </w:t>
      </w:r>
      <w:r>
        <w:rPr>
          <w:rFonts w:hint="cs"/>
          <w:rtl/>
        </w:rPr>
        <w:t xml:space="preserve">אלה שיושבים באולם כבר לא אלה שיושבים כאן בדיון. לכן הדיון לא ענייני ולא ממוקד. השר המשיב לא יודע מה השאלה והשואל לא יודע מה התשובה. זה לעג וקלס לדיון רציני. </w:t>
      </w:r>
    </w:p>
    <w:p w14:paraId="3A3EBD18" w14:textId="77777777" w:rsidR="00000000" w:rsidRDefault="009B75DB">
      <w:pPr>
        <w:pStyle w:val="a0"/>
        <w:rPr>
          <w:rFonts w:hint="cs"/>
          <w:rtl/>
        </w:rPr>
      </w:pPr>
    </w:p>
    <w:p w14:paraId="13E926CD" w14:textId="77777777" w:rsidR="00000000" w:rsidRDefault="009B75DB">
      <w:pPr>
        <w:pStyle w:val="a0"/>
        <w:rPr>
          <w:rFonts w:hint="cs"/>
          <w:rtl/>
        </w:rPr>
      </w:pPr>
      <w:r>
        <w:rPr>
          <w:rFonts w:hint="cs"/>
          <w:rtl/>
        </w:rPr>
        <w:t>אני חושבת שהמהלך של ניהול המליאה גורם להפחתת כבוד הכנסת. יש הרבה גורמים נוספים. אבל המראה הזה, של</w:t>
      </w:r>
      <w:r>
        <w:rPr>
          <w:rFonts w:hint="cs"/>
          <w:rtl/>
        </w:rPr>
        <w:t xml:space="preserve"> הכנסת הריקה עם הדיונים הלא-ממוקדים, עם השרים הלא-נוכחים, עם התשובות שלא לעניין, עם הנאומים שמתכנסים ביחד בצורה כזאת או אחרת, תורם באופן מובהק לתחושה של הציבור, שכאן, בבית הזה, יושבים אנשים שלא עוסקים באופן ענייני בשאלות הרות הגורל. </w:t>
      </w:r>
    </w:p>
    <w:p w14:paraId="72823B38" w14:textId="77777777" w:rsidR="00000000" w:rsidRDefault="009B75DB">
      <w:pPr>
        <w:pStyle w:val="a0"/>
        <w:rPr>
          <w:rFonts w:hint="cs"/>
          <w:rtl/>
        </w:rPr>
      </w:pPr>
    </w:p>
    <w:p w14:paraId="0926CEC1" w14:textId="77777777" w:rsidR="00000000" w:rsidRDefault="009B75DB">
      <w:pPr>
        <w:pStyle w:val="a0"/>
        <w:rPr>
          <w:rFonts w:hint="cs"/>
          <w:rtl/>
        </w:rPr>
      </w:pPr>
      <w:r>
        <w:rPr>
          <w:rFonts w:hint="cs"/>
          <w:rtl/>
        </w:rPr>
        <w:t>לכן, כאשר יש דיון עני</w:t>
      </w:r>
      <w:r>
        <w:rPr>
          <w:rFonts w:hint="cs"/>
          <w:rtl/>
        </w:rPr>
        <w:t>יני, לצערי הוא לא מתנהל כאן. הדבר הזה מכלה את תפקיד הכנסת.</w:t>
      </w:r>
    </w:p>
    <w:p w14:paraId="30D67BE2" w14:textId="77777777" w:rsidR="00000000" w:rsidRDefault="009B75DB">
      <w:pPr>
        <w:pStyle w:val="a0"/>
        <w:rPr>
          <w:rFonts w:hint="cs"/>
          <w:rtl/>
        </w:rPr>
      </w:pPr>
    </w:p>
    <w:p w14:paraId="2F5B68AA" w14:textId="77777777" w:rsidR="00000000" w:rsidRDefault="009B75DB">
      <w:pPr>
        <w:pStyle w:val="af1"/>
        <w:rPr>
          <w:rtl/>
        </w:rPr>
      </w:pPr>
    </w:p>
    <w:p w14:paraId="60CB1A3F" w14:textId="77777777" w:rsidR="00000000" w:rsidRDefault="009B75DB">
      <w:pPr>
        <w:pStyle w:val="af1"/>
        <w:rPr>
          <w:rtl/>
        </w:rPr>
      </w:pPr>
      <w:r>
        <w:rPr>
          <w:rFonts w:hint="eastAsia"/>
          <w:rtl/>
        </w:rPr>
        <w:t>היו</w:t>
      </w:r>
      <w:r>
        <w:rPr>
          <w:rtl/>
        </w:rPr>
        <w:t>"ר אלי בן-מנחם:</w:t>
      </w:r>
    </w:p>
    <w:p w14:paraId="6ABAD094" w14:textId="77777777" w:rsidR="00000000" w:rsidRDefault="009B75DB">
      <w:pPr>
        <w:pStyle w:val="a0"/>
        <w:rPr>
          <w:rFonts w:hint="cs"/>
          <w:rtl/>
        </w:rPr>
      </w:pPr>
    </w:p>
    <w:p w14:paraId="1BE0BAF9" w14:textId="77777777" w:rsidR="00000000" w:rsidRDefault="009B75DB">
      <w:pPr>
        <w:pStyle w:val="a0"/>
        <w:rPr>
          <w:rFonts w:hint="cs"/>
          <w:rtl/>
        </w:rPr>
      </w:pPr>
      <w:r>
        <w:rPr>
          <w:rFonts w:hint="cs"/>
          <w:rtl/>
        </w:rPr>
        <w:t>חברת הכנסת יולי תמיר, אני מבקש לסיים.</w:t>
      </w:r>
    </w:p>
    <w:p w14:paraId="1771A9F1" w14:textId="77777777" w:rsidR="00000000" w:rsidRDefault="009B75DB">
      <w:pPr>
        <w:pStyle w:val="a0"/>
        <w:rPr>
          <w:rFonts w:hint="cs"/>
          <w:rtl/>
        </w:rPr>
      </w:pPr>
      <w:r>
        <w:rPr>
          <w:rFonts w:hint="cs"/>
          <w:rtl/>
        </w:rPr>
        <w:t xml:space="preserve">   </w:t>
      </w:r>
    </w:p>
    <w:p w14:paraId="7E9140F6" w14:textId="77777777" w:rsidR="00000000" w:rsidRDefault="009B75DB">
      <w:pPr>
        <w:pStyle w:val="-"/>
        <w:rPr>
          <w:rtl/>
        </w:rPr>
      </w:pPr>
      <w:bookmarkStart w:id="432" w:name="FS000001043T24_12_2003_17_01_26C"/>
      <w:bookmarkEnd w:id="432"/>
      <w:r>
        <w:rPr>
          <w:rtl/>
        </w:rPr>
        <w:t>יולי תמיר (העבודה-מימד):</w:t>
      </w:r>
    </w:p>
    <w:p w14:paraId="25762956" w14:textId="77777777" w:rsidR="00000000" w:rsidRDefault="009B75DB">
      <w:pPr>
        <w:pStyle w:val="a0"/>
        <w:rPr>
          <w:rtl/>
        </w:rPr>
      </w:pPr>
    </w:p>
    <w:p w14:paraId="411C8768" w14:textId="77777777" w:rsidR="00000000" w:rsidRDefault="009B75DB">
      <w:pPr>
        <w:pStyle w:val="a0"/>
        <w:rPr>
          <w:rFonts w:hint="cs"/>
          <w:rtl/>
        </w:rPr>
      </w:pPr>
      <w:r>
        <w:rPr>
          <w:rFonts w:hint="cs"/>
          <w:rtl/>
        </w:rPr>
        <w:t>סליחה, אדוני, היו לי שש דקות.</w:t>
      </w:r>
    </w:p>
    <w:p w14:paraId="7E837F56" w14:textId="77777777" w:rsidR="00000000" w:rsidRDefault="009B75DB">
      <w:pPr>
        <w:pStyle w:val="a0"/>
        <w:rPr>
          <w:rFonts w:hint="cs"/>
          <w:rtl/>
        </w:rPr>
      </w:pPr>
    </w:p>
    <w:p w14:paraId="15B90F4A" w14:textId="77777777" w:rsidR="00000000" w:rsidRDefault="009B75DB">
      <w:pPr>
        <w:pStyle w:val="af1"/>
        <w:rPr>
          <w:rtl/>
        </w:rPr>
      </w:pPr>
      <w:r>
        <w:rPr>
          <w:rtl/>
        </w:rPr>
        <w:t>היו"ר אלי בן-מנחם:</w:t>
      </w:r>
    </w:p>
    <w:p w14:paraId="778C45E6" w14:textId="77777777" w:rsidR="00000000" w:rsidRDefault="009B75DB">
      <w:pPr>
        <w:pStyle w:val="a0"/>
        <w:rPr>
          <w:rtl/>
        </w:rPr>
      </w:pPr>
    </w:p>
    <w:p w14:paraId="5B627559" w14:textId="77777777" w:rsidR="00000000" w:rsidRDefault="009B75DB">
      <w:pPr>
        <w:pStyle w:val="a0"/>
        <w:rPr>
          <w:rFonts w:hint="cs"/>
          <w:rtl/>
        </w:rPr>
      </w:pPr>
      <w:r>
        <w:rPr>
          <w:rFonts w:hint="cs"/>
          <w:rtl/>
        </w:rPr>
        <w:t>אני ביקשתי לסיים. שלוש דקות. אני יודע כמה דקות יש לך. את</w:t>
      </w:r>
      <w:r>
        <w:rPr>
          <w:rFonts w:hint="cs"/>
          <w:rtl/>
        </w:rPr>
        <w:t xml:space="preserve"> רוצה לסיים, גברתי?</w:t>
      </w:r>
    </w:p>
    <w:p w14:paraId="6B3CCDA4" w14:textId="77777777" w:rsidR="00000000" w:rsidRDefault="009B75DB">
      <w:pPr>
        <w:pStyle w:val="a0"/>
        <w:rPr>
          <w:rFonts w:hint="cs"/>
          <w:rtl/>
        </w:rPr>
      </w:pPr>
    </w:p>
    <w:p w14:paraId="16AA0584" w14:textId="77777777" w:rsidR="00000000" w:rsidRDefault="009B75DB">
      <w:pPr>
        <w:pStyle w:val="-"/>
        <w:rPr>
          <w:rtl/>
        </w:rPr>
      </w:pPr>
      <w:bookmarkStart w:id="433" w:name="FS000001043T24_12_2003_17_01_56C"/>
      <w:bookmarkEnd w:id="433"/>
      <w:r>
        <w:rPr>
          <w:rFonts w:hint="eastAsia"/>
          <w:rtl/>
        </w:rPr>
        <w:t>יולי</w:t>
      </w:r>
      <w:r>
        <w:rPr>
          <w:rtl/>
        </w:rPr>
        <w:t xml:space="preserve"> תמיר (העבודה-מימד):</w:t>
      </w:r>
    </w:p>
    <w:p w14:paraId="13A25307" w14:textId="77777777" w:rsidR="00000000" w:rsidRDefault="009B75DB">
      <w:pPr>
        <w:pStyle w:val="a0"/>
        <w:rPr>
          <w:rFonts w:hint="cs"/>
          <w:rtl/>
        </w:rPr>
      </w:pPr>
    </w:p>
    <w:p w14:paraId="5557DE40" w14:textId="77777777" w:rsidR="00000000" w:rsidRDefault="009B75DB">
      <w:pPr>
        <w:pStyle w:val="a0"/>
        <w:rPr>
          <w:rFonts w:hint="cs"/>
          <w:rtl/>
        </w:rPr>
      </w:pPr>
      <w:r>
        <w:rPr>
          <w:rFonts w:hint="cs"/>
          <w:rtl/>
        </w:rPr>
        <w:t xml:space="preserve">אדוני, אתה טועה. </w:t>
      </w:r>
    </w:p>
    <w:p w14:paraId="26F62B9F" w14:textId="77777777" w:rsidR="00000000" w:rsidRDefault="009B75DB">
      <w:pPr>
        <w:pStyle w:val="a0"/>
        <w:rPr>
          <w:rFonts w:hint="cs"/>
          <w:rtl/>
        </w:rPr>
      </w:pPr>
    </w:p>
    <w:p w14:paraId="4CF43B97" w14:textId="77777777" w:rsidR="00000000" w:rsidRDefault="009B75DB">
      <w:pPr>
        <w:pStyle w:val="af1"/>
        <w:rPr>
          <w:rtl/>
        </w:rPr>
      </w:pPr>
      <w:r>
        <w:rPr>
          <w:rFonts w:hint="eastAsia"/>
          <w:rtl/>
        </w:rPr>
        <w:t>היו</w:t>
      </w:r>
      <w:r>
        <w:rPr>
          <w:rtl/>
        </w:rPr>
        <w:t>"ר אלי בן-מנחם:</w:t>
      </w:r>
    </w:p>
    <w:p w14:paraId="509EFEF9" w14:textId="77777777" w:rsidR="00000000" w:rsidRDefault="009B75DB">
      <w:pPr>
        <w:pStyle w:val="a0"/>
        <w:rPr>
          <w:rFonts w:hint="cs"/>
          <w:rtl/>
        </w:rPr>
      </w:pPr>
    </w:p>
    <w:p w14:paraId="7EA87E9B" w14:textId="77777777" w:rsidR="00000000" w:rsidRDefault="009B75DB">
      <w:pPr>
        <w:pStyle w:val="a0"/>
        <w:rPr>
          <w:rFonts w:hint="cs"/>
          <w:rtl/>
        </w:rPr>
      </w:pPr>
      <w:r>
        <w:rPr>
          <w:rFonts w:hint="cs"/>
          <w:rtl/>
        </w:rPr>
        <w:t>אני לא טועה, את טועה. אני ביקשתי לסיים. אז אנא, משפט סיום. אם יש לך טענות, יושב-ראש הכנסת נמצא לא רחוק, תפני אליו.</w:t>
      </w:r>
    </w:p>
    <w:p w14:paraId="210DEC95" w14:textId="77777777" w:rsidR="00000000" w:rsidRDefault="009B75DB">
      <w:pPr>
        <w:pStyle w:val="a0"/>
        <w:rPr>
          <w:rFonts w:hint="cs"/>
          <w:rtl/>
        </w:rPr>
      </w:pPr>
    </w:p>
    <w:p w14:paraId="2E39D5BD" w14:textId="77777777" w:rsidR="00000000" w:rsidRDefault="009B75DB">
      <w:pPr>
        <w:pStyle w:val="-"/>
        <w:rPr>
          <w:rtl/>
        </w:rPr>
      </w:pPr>
      <w:bookmarkStart w:id="434" w:name="FS000001043T24_12_2003_17_02_44C"/>
      <w:bookmarkEnd w:id="434"/>
      <w:r>
        <w:rPr>
          <w:rFonts w:hint="eastAsia"/>
          <w:rtl/>
        </w:rPr>
        <w:t>יולי</w:t>
      </w:r>
      <w:r>
        <w:rPr>
          <w:rtl/>
        </w:rPr>
        <w:t xml:space="preserve"> תמיר (העבודה-מימד):</w:t>
      </w:r>
    </w:p>
    <w:p w14:paraId="7BC983AE" w14:textId="77777777" w:rsidR="00000000" w:rsidRDefault="009B75DB">
      <w:pPr>
        <w:pStyle w:val="a0"/>
        <w:rPr>
          <w:rFonts w:hint="cs"/>
          <w:rtl/>
        </w:rPr>
      </w:pPr>
    </w:p>
    <w:p w14:paraId="7CCDAA1C" w14:textId="77777777" w:rsidR="00000000" w:rsidRDefault="009B75DB">
      <w:pPr>
        <w:pStyle w:val="a0"/>
        <w:rPr>
          <w:rFonts w:hint="cs"/>
          <w:rtl/>
        </w:rPr>
      </w:pPr>
      <w:r>
        <w:rPr>
          <w:rFonts w:hint="cs"/>
          <w:rtl/>
        </w:rPr>
        <w:t>אכן אני אפנה ליושב-ראש הכנסת</w:t>
      </w:r>
      <w:r>
        <w:rPr>
          <w:rFonts w:hint="cs"/>
          <w:rtl/>
        </w:rPr>
        <w:t xml:space="preserve">. אדוני טועה. היו לי שש דקות לדבר. </w:t>
      </w:r>
    </w:p>
    <w:p w14:paraId="7903F6C5" w14:textId="77777777" w:rsidR="00000000" w:rsidRDefault="009B75DB">
      <w:pPr>
        <w:pStyle w:val="a0"/>
        <w:rPr>
          <w:rFonts w:hint="cs"/>
          <w:rtl/>
        </w:rPr>
      </w:pPr>
    </w:p>
    <w:p w14:paraId="281ED47C" w14:textId="77777777" w:rsidR="00000000" w:rsidRDefault="009B75DB">
      <w:pPr>
        <w:pStyle w:val="af1"/>
        <w:rPr>
          <w:rtl/>
        </w:rPr>
      </w:pPr>
      <w:r>
        <w:rPr>
          <w:rFonts w:hint="eastAsia"/>
          <w:rtl/>
        </w:rPr>
        <w:t>היו</w:t>
      </w:r>
      <w:r>
        <w:rPr>
          <w:rtl/>
        </w:rPr>
        <w:t>"ר אלי בן-מנחם:</w:t>
      </w:r>
    </w:p>
    <w:p w14:paraId="41CA68B2" w14:textId="77777777" w:rsidR="00000000" w:rsidRDefault="009B75DB">
      <w:pPr>
        <w:pStyle w:val="a0"/>
        <w:rPr>
          <w:rFonts w:hint="cs"/>
          <w:rtl/>
        </w:rPr>
      </w:pPr>
    </w:p>
    <w:p w14:paraId="0D1F51BA" w14:textId="77777777" w:rsidR="00000000" w:rsidRDefault="009B75DB">
      <w:pPr>
        <w:pStyle w:val="a0"/>
        <w:rPr>
          <w:rFonts w:hint="cs"/>
          <w:rtl/>
        </w:rPr>
      </w:pPr>
      <w:r>
        <w:rPr>
          <w:rFonts w:hint="cs"/>
          <w:rtl/>
        </w:rPr>
        <w:t>זו הצעה רגילה, שלוש דקות.</w:t>
      </w:r>
    </w:p>
    <w:p w14:paraId="058F16FA" w14:textId="77777777" w:rsidR="00000000" w:rsidRDefault="009B75DB">
      <w:pPr>
        <w:pStyle w:val="a0"/>
        <w:rPr>
          <w:rFonts w:hint="cs"/>
          <w:rtl/>
        </w:rPr>
      </w:pPr>
    </w:p>
    <w:p w14:paraId="5D713675" w14:textId="77777777" w:rsidR="00000000" w:rsidRDefault="009B75DB">
      <w:pPr>
        <w:pStyle w:val="-"/>
        <w:rPr>
          <w:rtl/>
        </w:rPr>
      </w:pPr>
      <w:bookmarkStart w:id="435" w:name="FS000001043T24_12_2003_17_03_20C"/>
      <w:bookmarkEnd w:id="435"/>
      <w:r>
        <w:rPr>
          <w:rFonts w:hint="eastAsia"/>
          <w:rtl/>
        </w:rPr>
        <w:t>יולי</w:t>
      </w:r>
      <w:r>
        <w:rPr>
          <w:rtl/>
        </w:rPr>
        <w:t xml:space="preserve"> תמיר (העבודה-מימד):</w:t>
      </w:r>
    </w:p>
    <w:p w14:paraId="5B4304D6" w14:textId="77777777" w:rsidR="00000000" w:rsidRDefault="009B75DB">
      <w:pPr>
        <w:pStyle w:val="a0"/>
        <w:rPr>
          <w:rFonts w:hint="cs"/>
          <w:rtl/>
        </w:rPr>
      </w:pPr>
    </w:p>
    <w:p w14:paraId="351D79E2" w14:textId="77777777" w:rsidR="00000000" w:rsidRDefault="009B75DB">
      <w:pPr>
        <w:pStyle w:val="a0"/>
        <w:rPr>
          <w:rFonts w:hint="cs"/>
          <w:rtl/>
        </w:rPr>
      </w:pPr>
      <w:r>
        <w:rPr>
          <w:rFonts w:hint="cs"/>
          <w:rtl/>
        </w:rPr>
        <w:t>אכן, אדוני. אבל בפעם הקודמת, מכיוון שהיתה בעיה וקיצרו את דברי בטרם עת, היה סיכום שאני אדבר שש דקות. נדמה לי שיושב-ראש הכנסת יאשר אותו. אבל כיוון ש</w:t>
      </w:r>
      <w:r>
        <w:rPr>
          <w:rFonts w:hint="cs"/>
          <w:rtl/>
        </w:rPr>
        <w:t xml:space="preserve">ליושב-ראש אין סבלנות להקשיב, וזו עוד אחת מהדוגמאות לזילות הכנסת, אני אסיים עכשיו.   </w:t>
      </w:r>
    </w:p>
    <w:p w14:paraId="46D99B68" w14:textId="77777777" w:rsidR="00000000" w:rsidRDefault="009B75DB">
      <w:pPr>
        <w:pStyle w:val="af1"/>
        <w:rPr>
          <w:rtl/>
        </w:rPr>
      </w:pPr>
    </w:p>
    <w:p w14:paraId="252BC97D" w14:textId="77777777" w:rsidR="00000000" w:rsidRDefault="009B75DB">
      <w:pPr>
        <w:pStyle w:val="af1"/>
        <w:rPr>
          <w:rtl/>
        </w:rPr>
      </w:pPr>
      <w:r>
        <w:rPr>
          <w:rtl/>
        </w:rPr>
        <w:t>היו"ר אלי בן-מנחם:</w:t>
      </w:r>
    </w:p>
    <w:p w14:paraId="1BDD78AF" w14:textId="77777777" w:rsidR="00000000" w:rsidRDefault="009B75DB">
      <w:pPr>
        <w:pStyle w:val="a0"/>
        <w:rPr>
          <w:rtl/>
        </w:rPr>
      </w:pPr>
    </w:p>
    <w:p w14:paraId="1A6B94DD" w14:textId="77777777" w:rsidR="00000000" w:rsidRDefault="009B75DB">
      <w:pPr>
        <w:pStyle w:val="a0"/>
        <w:rPr>
          <w:rFonts w:hint="cs"/>
          <w:rtl/>
        </w:rPr>
      </w:pPr>
      <w:r>
        <w:rPr>
          <w:rFonts w:hint="cs"/>
          <w:rtl/>
        </w:rPr>
        <w:t xml:space="preserve">אני ממש מודה לך, גברתי חברת הכנסת יולי תמיר. עכשיו אני מבין למה התכוונתי לאליטות בהרצלייה, ואת גם מחזקת את זה. אני מבין את הקשר בין לבין. </w:t>
      </w:r>
    </w:p>
    <w:p w14:paraId="2C3A9A1C" w14:textId="77777777" w:rsidR="00000000" w:rsidRDefault="009B75DB">
      <w:pPr>
        <w:pStyle w:val="a0"/>
        <w:rPr>
          <w:rFonts w:hint="cs"/>
          <w:rtl/>
        </w:rPr>
      </w:pPr>
    </w:p>
    <w:p w14:paraId="5F36E402" w14:textId="77777777" w:rsidR="00000000" w:rsidRDefault="009B75DB">
      <w:pPr>
        <w:pStyle w:val="a0"/>
        <w:rPr>
          <w:rFonts w:hint="cs"/>
          <w:rtl/>
        </w:rPr>
      </w:pPr>
      <w:r>
        <w:rPr>
          <w:rFonts w:hint="cs"/>
          <w:rtl/>
        </w:rPr>
        <w:t>אדוני השר,</w:t>
      </w:r>
      <w:r>
        <w:rPr>
          <w:rFonts w:hint="cs"/>
          <w:rtl/>
        </w:rPr>
        <w:t xml:space="preserve"> אתה לא עונה, אני מבין.</w:t>
      </w:r>
    </w:p>
    <w:p w14:paraId="57D617A3" w14:textId="77777777" w:rsidR="00000000" w:rsidRDefault="009B75DB">
      <w:pPr>
        <w:pStyle w:val="a0"/>
        <w:rPr>
          <w:rFonts w:hint="cs"/>
          <w:rtl/>
        </w:rPr>
      </w:pPr>
    </w:p>
    <w:p w14:paraId="4B55AC2B" w14:textId="77777777" w:rsidR="00000000" w:rsidRDefault="009B75DB">
      <w:pPr>
        <w:pStyle w:val="af0"/>
        <w:rPr>
          <w:rtl/>
        </w:rPr>
      </w:pPr>
      <w:r>
        <w:rPr>
          <w:rFonts w:hint="eastAsia"/>
          <w:rtl/>
        </w:rPr>
        <w:t>השר</w:t>
      </w:r>
      <w:r>
        <w:rPr>
          <w:rtl/>
        </w:rPr>
        <w:t xml:space="preserve"> גדעון עזרא:</w:t>
      </w:r>
    </w:p>
    <w:p w14:paraId="30BAD34D" w14:textId="77777777" w:rsidR="00000000" w:rsidRDefault="009B75DB">
      <w:pPr>
        <w:pStyle w:val="a0"/>
        <w:rPr>
          <w:rFonts w:hint="cs"/>
          <w:rtl/>
        </w:rPr>
      </w:pPr>
    </w:p>
    <w:p w14:paraId="0A48F71C" w14:textId="77777777" w:rsidR="00000000" w:rsidRDefault="009B75DB">
      <w:pPr>
        <w:pStyle w:val="a0"/>
        <w:rPr>
          <w:rFonts w:hint="cs"/>
          <w:rtl/>
        </w:rPr>
      </w:pPr>
      <w:r>
        <w:rPr>
          <w:rFonts w:hint="cs"/>
          <w:rtl/>
        </w:rPr>
        <w:t xml:space="preserve">לא, לא. </w:t>
      </w:r>
    </w:p>
    <w:p w14:paraId="2C3CA140" w14:textId="77777777" w:rsidR="00000000" w:rsidRDefault="009B75DB">
      <w:pPr>
        <w:pStyle w:val="a0"/>
        <w:rPr>
          <w:rFonts w:hint="cs"/>
          <w:rtl/>
        </w:rPr>
      </w:pPr>
    </w:p>
    <w:p w14:paraId="2D02D0F2" w14:textId="77777777" w:rsidR="00000000" w:rsidRDefault="009B75DB">
      <w:pPr>
        <w:pStyle w:val="af1"/>
        <w:rPr>
          <w:rtl/>
        </w:rPr>
      </w:pPr>
      <w:r>
        <w:rPr>
          <w:rtl/>
        </w:rPr>
        <w:t>היו"ר אלי בן-מנחם:</w:t>
      </w:r>
    </w:p>
    <w:p w14:paraId="60168C55" w14:textId="77777777" w:rsidR="00000000" w:rsidRDefault="009B75DB">
      <w:pPr>
        <w:pStyle w:val="a0"/>
        <w:rPr>
          <w:rtl/>
        </w:rPr>
      </w:pPr>
    </w:p>
    <w:p w14:paraId="5C129077" w14:textId="77777777" w:rsidR="00000000" w:rsidRDefault="009B75DB">
      <w:pPr>
        <w:pStyle w:val="a0"/>
        <w:rPr>
          <w:rFonts w:hint="cs"/>
          <w:rtl/>
        </w:rPr>
      </w:pPr>
      <w:r>
        <w:rPr>
          <w:rFonts w:hint="cs"/>
          <w:rtl/>
        </w:rPr>
        <w:t>אדוני היושב-ראש, יש עוד נושא אחד, אני חייב לסיים אותו. רוב חברי הכנסת לא נמצאים פה, אז בוא נסיים אותו.</w:t>
      </w:r>
    </w:p>
    <w:p w14:paraId="4F3CFB2C" w14:textId="77777777" w:rsidR="00000000" w:rsidRDefault="009B75DB">
      <w:pPr>
        <w:pStyle w:val="a0"/>
        <w:rPr>
          <w:rFonts w:hint="cs"/>
          <w:rtl/>
        </w:rPr>
      </w:pPr>
    </w:p>
    <w:p w14:paraId="717CADEF" w14:textId="77777777" w:rsidR="00000000" w:rsidRDefault="009B75DB">
      <w:pPr>
        <w:pStyle w:val="af0"/>
        <w:rPr>
          <w:rtl/>
        </w:rPr>
      </w:pPr>
      <w:r>
        <w:rPr>
          <w:rFonts w:hint="eastAsia"/>
          <w:rtl/>
        </w:rPr>
        <w:t>היו</w:t>
      </w:r>
      <w:r>
        <w:rPr>
          <w:rtl/>
        </w:rPr>
        <w:t>"ר ראובן ריבלין:</w:t>
      </w:r>
    </w:p>
    <w:p w14:paraId="572999B1" w14:textId="77777777" w:rsidR="00000000" w:rsidRDefault="009B75DB">
      <w:pPr>
        <w:pStyle w:val="a0"/>
        <w:rPr>
          <w:rFonts w:hint="cs"/>
          <w:rtl/>
        </w:rPr>
      </w:pPr>
    </w:p>
    <w:p w14:paraId="71F9FC7B" w14:textId="77777777" w:rsidR="00000000" w:rsidRDefault="009B75DB">
      <w:pPr>
        <w:pStyle w:val="a0"/>
        <w:rPr>
          <w:rFonts w:hint="cs"/>
          <w:rtl/>
        </w:rPr>
      </w:pPr>
      <w:r>
        <w:rPr>
          <w:rFonts w:hint="cs"/>
          <w:rtl/>
        </w:rPr>
        <w:t>אמרנו שבשעה 16:00 נסיים. אני מציע להעביר את הנושא לשבוע הבא</w:t>
      </w:r>
      <w:r>
        <w:rPr>
          <w:rFonts w:hint="cs"/>
          <w:rtl/>
        </w:rPr>
        <w:t xml:space="preserve">. </w:t>
      </w:r>
    </w:p>
    <w:p w14:paraId="1E57EB14" w14:textId="77777777" w:rsidR="00000000" w:rsidRDefault="009B75DB">
      <w:pPr>
        <w:pStyle w:val="a0"/>
        <w:rPr>
          <w:rFonts w:hint="cs"/>
          <w:rtl/>
        </w:rPr>
      </w:pPr>
    </w:p>
    <w:p w14:paraId="2DE2236D" w14:textId="77777777" w:rsidR="00000000" w:rsidRDefault="009B75DB">
      <w:pPr>
        <w:pStyle w:val="af0"/>
        <w:rPr>
          <w:rtl/>
        </w:rPr>
      </w:pPr>
      <w:r>
        <w:rPr>
          <w:rFonts w:hint="eastAsia"/>
          <w:rtl/>
        </w:rPr>
        <w:t>השר</w:t>
      </w:r>
      <w:r>
        <w:rPr>
          <w:rtl/>
        </w:rPr>
        <w:t xml:space="preserve"> גדעון עזרא:</w:t>
      </w:r>
    </w:p>
    <w:p w14:paraId="5775D92C" w14:textId="77777777" w:rsidR="00000000" w:rsidRDefault="009B75DB">
      <w:pPr>
        <w:pStyle w:val="a0"/>
        <w:rPr>
          <w:rFonts w:hint="cs"/>
          <w:rtl/>
        </w:rPr>
      </w:pPr>
    </w:p>
    <w:p w14:paraId="5F195F40" w14:textId="77777777" w:rsidR="00000000" w:rsidRDefault="009B75DB">
      <w:pPr>
        <w:pStyle w:val="a0"/>
        <w:rPr>
          <w:rFonts w:hint="cs"/>
          <w:rtl/>
        </w:rPr>
      </w:pPr>
      <w:r>
        <w:rPr>
          <w:rFonts w:hint="cs"/>
          <w:rtl/>
        </w:rPr>
        <w:t xml:space="preserve">בשבוע הבא יש דיון על התקציב. יש רק שלושה דוברים, שלוש דקות כל אחד. </w:t>
      </w:r>
    </w:p>
    <w:p w14:paraId="6B67F429" w14:textId="77777777" w:rsidR="00000000" w:rsidRDefault="009B75DB">
      <w:pPr>
        <w:pStyle w:val="a0"/>
        <w:rPr>
          <w:rFonts w:hint="cs"/>
          <w:rtl/>
        </w:rPr>
      </w:pPr>
    </w:p>
    <w:p w14:paraId="0E0EC7E7" w14:textId="77777777" w:rsidR="00000000" w:rsidRDefault="009B75DB">
      <w:pPr>
        <w:pStyle w:val="af0"/>
        <w:rPr>
          <w:rtl/>
        </w:rPr>
      </w:pPr>
      <w:r>
        <w:rPr>
          <w:rFonts w:hint="eastAsia"/>
          <w:rtl/>
        </w:rPr>
        <w:t>היו</w:t>
      </w:r>
      <w:r>
        <w:rPr>
          <w:rtl/>
        </w:rPr>
        <w:t>"ר ראובן ריבלין:</w:t>
      </w:r>
    </w:p>
    <w:p w14:paraId="681797E5" w14:textId="77777777" w:rsidR="00000000" w:rsidRDefault="009B75DB">
      <w:pPr>
        <w:pStyle w:val="a0"/>
        <w:rPr>
          <w:rFonts w:hint="cs"/>
          <w:rtl/>
        </w:rPr>
      </w:pPr>
    </w:p>
    <w:p w14:paraId="6C2B281F" w14:textId="77777777" w:rsidR="00000000" w:rsidRDefault="009B75DB">
      <w:pPr>
        <w:pStyle w:val="a0"/>
        <w:rPr>
          <w:rFonts w:hint="cs"/>
          <w:rtl/>
        </w:rPr>
      </w:pPr>
      <w:r>
        <w:rPr>
          <w:rFonts w:hint="cs"/>
          <w:rtl/>
        </w:rPr>
        <w:t xml:space="preserve">אדוני, תנהל את הישיבה. </w:t>
      </w:r>
    </w:p>
    <w:p w14:paraId="4EAF17BC" w14:textId="77777777" w:rsidR="00000000" w:rsidRDefault="009B75DB">
      <w:pPr>
        <w:pStyle w:val="a0"/>
        <w:ind w:firstLine="0"/>
        <w:rPr>
          <w:rFonts w:hint="cs"/>
          <w:rtl/>
        </w:rPr>
      </w:pPr>
    </w:p>
    <w:p w14:paraId="2E2E657C" w14:textId="77777777" w:rsidR="00000000" w:rsidRDefault="009B75DB">
      <w:pPr>
        <w:pStyle w:val="a0"/>
        <w:ind w:firstLine="0"/>
        <w:rPr>
          <w:rFonts w:hint="cs"/>
          <w:rtl/>
        </w:rPr>
      </w:pPr>
    </w:p>
    <w:p w14:paraId="44F805E3" w14:textId="77777777" w:rsidR="00000000" w:rsidRDefault="009B75DB">
      <w:pPr>
        <w:pStyle w:val="a0"/>
        <w:ind w:firstLine="0"/>
        <w:rPr>
          <w:rFonts w:hint="cs"/>
          <w:rtl/>
        </w:rPr>
      </w:pPr>
    </w:p>
    <w:p w14:paraId="7A06A602" w14:textId="77777777" w:rsidR="00000000" w:rsidRDefault="009B75DB">
      <w:pPr>
        <w:pStyle w:val="a2"/>
        <w:rPr>
          <w:rFonts w:hint="cs"/>
          <w:rtl/>
        </w:rPr>
      </w:pPr>
      <w:bookmarkStart w:id="436" w:name="CS19737FI0019737T24_12_2003_17_54_19"/>
      <w:bookmarkStart w:id="437" w:name="_Toc62986535"/>
      <w:bookmarkEnd w:id="436"/>
      <w:r>
        <w:rPr>
          <w:rtl/>
        </w:rPr>
        <w:t>הצע</w:t>
      </w:r>
      <w:r>
        <w:rPr>
          <w:rFonts w:hint="cs"/>
          <w:rtl/>
        </w:rPr>
        <w:t>ות</w:t>
      </w:r>
      <w:r>
        <w:rPr>
          <w:rtl/>
        </w:rPr>
        <w:t xml:space="preserve"> לסדר-היום</w:t>
      </w:r>
      <w:bookmarkEnd w:id="437"/>
    </w:p>
    <w:p w14:paraId="6C1BA50B" w14:textId="77777777" w:rsidR="00000000" w:rsidRDefault="009B75DB">
      <w:pPr>
        <w:pStyle w:val="a2"/>
        <w:rPr>
          <w:rtl/>
        </w:rPr>
      </w:pPr>
      <w:bookmarkStart w:id="438" w:name="_Toc62986536"/>
      <w:r>
        <w:rPr>
          <w:rtl/>
        </w:rPr>
        <w:t>נאומו של ראש הממשלה בהרצלי</w:t>
      </w:r>
      <w:r>
        <w:rPr>
          <w:rFonts w:hint="cs"/>
          <w:rtl/>
        </w:rPr>
        <w:t>י</w:t>
      </w:r>
      <w:r>
        <w:rPr>
          <w:rtl/>
        </w:rPr>
        <w:t>ה</w:t>
      </w:r>
      <w:bookmarkEnd w:id="438"/>
      <w:r>
        <w:rPr>
          <w:rtl/>
        </w:rPr>
        <w:t xml:space="preserve"> </w:t>
      </w:r>
    </w:p>
    <w:p w14:paraId="7B977CD2" w14:textId="77777777" w:rsidR="00000000" w:rsidRDefault="009B75DB">
      <w:pPr>
        <w:pStyle w:val="-0"/>
        <w:rPr>
          <w:rFonts w:hint="cs"/>
          <w:rtl/>
        </w:rPr>
      </w:pPr>
    </w:p>
    <w:p w14:paraId="7D9C7ECB" w14:textId="77777777" w:rsidR="00000000" w:rsidRDefault="009B75DB">
      <w:pPr>
        <w:pStyle w:val="af1"/>
        <w:rPr>
          <w:rtl/>
        </w:rPr>
      </w:pPr>
      <w:r>
        <w:rPr>
          <w:rtl/>
        </w:rPr>
        <w:t>היו"ר אלי ב</w:t>
      </w:r>
      <w:r>
        <w:rPr>
          <w:rFonts w:hint="cs"/>
          <w:rtl/>
        </w:rPr>
        <w:t>ן</w:t>
      </w:r>
      <w:r>
        <w:rPr>
          <w:rtl/>
        </w:rPr>
        <w:t>-מנחם:</w:t>
      </w:r>
    </w:p>
    <w:p w14:paraId="77B93159" w14:textId="77777777" w:rsidR="00000000" w:rsidRDefault="009B75DB">
      <w:pPr>
        <w:pStyle w:val="a0"/>
        <w:rPr>
          <w:rtl/>
        </w:rPr>
      </w:pPr>
    </w:p>
    <w:p w14:paraId="16A70A10" w14:textId="77777777" w:rsidR="00000000" w:rsidRDefault="009B75DB">
      <w:pPr>
        <w:pStyle w:val="a0"/>
        <w:rPr>
          <w:rFonts w:hint="cs"/>
          <w:rtl/>
        </w:rPr>
      </w:pPr>
      <w:r>
        <w:rPr>
          <w:rFonts w:hint="cs"/>
          <w:rtl/>
        </w:rPr>
        <w:t xml:space="preserve">אנו עוברים לנושא הבא: נאומו של ראש הממשלה בהרצלייה </w:t>
      </w:r>
      <w:r>
        <w:rPr>
          <w:rtl/>
        </w:rPr>
        <w:t>–</w:t>
      </w:r>
      <w:r>
        <w:rPr>
          <w:rFonts w:hint="cs"/>
          <w:rtl/>
        </w:rPr>
        <w:t xml:space="preserve"> הצעות לסדר-היום מס' 2084,  2100, 2103, 2106, 2114, 2128, 2134 ו-2142. ראשון הדוברים, חבר הכנסת בייגה שוחט - </w:t>
      </w:r>
      <w:bookmarkStart w:id="439" w:name="FS000000479T24_12_2003_16_35_59C"/>
      <w:bookmarkEnd w:id="439"/>
      <w:r>
        <w:rPr>
          <w:rFonts w:hint="cs"/>
          <w:rtl/>
        </w:rPr>
        <w:t xml:space="preserve">שלוש דקות, בבקשה. אין היום תשובה של שר; התשובה וההצבעה במועד אחר. </w:t>
      </w:r>
    </w:p>
    <w:p w14:paraId="2139BC7D" w14:textId="77777777" w:rsidR="00000000" w:rsidRDefault="009B75DB">
      <w:pPr>
        <w:pStyle w:val="a0"/>
        <w:rPr>
          <w:rFonts w:hint="cs"/>
          <w:rtl/>
        </w:rPr>
      </w:pPr>
    </w:p>
    <w:p w14:paraId="3F00D57C" w14:textId="77777777" w:rsidR="00000000" w:rsidRDefault="009B75DB">
      <w:pPr>
        <w:pStyle w:val="a"/>
        <w:rPr>
          <w:rtl/>
        </w:rPr>
      </w:pPr>
      <w:bookmarkStart w:id="440" w:name="FS000000459T24_12_2003_16_36_08"/>
      <w:bookmarkStart w:id="441" w:name="_Toc62986537"/>
      <w:bookmarkEnd w:id="440"/>
      <w:r>
        <w:rPr>
          <w:rFonts w:hint="eastAsia"/>
          <w:rtl/>
        </w:rPr>
        <w:t>אברהם</w:t>
      </w:r>
      <w:r>
        <w:rPr>
          <w:rtl/>
        </w:rPr>
        <w:t xml:space="preserve"> בייגה שוחט (העבודה-מימד):</w:t>
      </w:r>
      <w:bookmarkEnd w:id="441"/>
    </w:p>
    <w:p w14:paraId="1E0ADA3A" w14:textId="77777777" w:rsidR="00000000" w:rsidRDefault="009B75DB">
      <w:pPr>
        <w:pStyle w:val="a0"/>
        <w:rPr>
          <w:rFonts w:hint="cs"/>
          <w:rtl/>
        </w:rPr>
      </w:pPr>
    </w:p>
    <w:p w14:paraId="2162B74B" w14:textId="77777777" w:rsidR="00000000" w:rsidRDefault="009B75DB">
      <w:pPr>
        <w:pStyle w:val="a0"/>
        <w:rPr>
          <w:rFonts w:hint="cs"/>
          <w:rtl/>
        </w:rPr>
      </w:pPr>
      <w:r>
        <w:rPr>
          <w:rFonts w:hint="cs"/>
          <w:rtl/>
        </w:rPr>
        <w:t>אדוני היושב-ראש, רבותי חברי הכנסת, אשר לנאומו</w:t>
      </w:r>
      <w:r>
        <w:rPr>
          <w:rFonts w:hint="cs"/>
          <w:rtl/>
        </w:rPr>
        <w:t xml:space="preserve"> של ראש הממשלה בכנס הרצלייה, אפשר להגיד במידה רבה - כגודל הציפייה גודל האכזבה. ההכנות היו כמעט כמו למופע זמר בין-לאומי. הפרומואים מסביב לאירוע היו כאלה, שכמעט לא היה אזרח במדינת ישראל שלא חיכה לאיזה נאום צ'רצ'יליאני לפחות, או נאום של מנהיג שבא לעמו שנמצא ב</w:t>
      </w:r>
      <w:r>
        <w:rPr>
          <w:rFonts w:hint="cs"/>
          <w:rtl/>
        </w:rPr>
        <w:t>מבוכה ובמצב קשה, ואכן, הדובר עלה על הבמה, כמו זמר שמכינים לו את הפרומואים, אבל לצערי הרב, הקול היה קול חלוש, מכונת העשן שמלווה היום זמרים עבדה בקצב גדול, והערפל והעשן וחוסר הבהירות מסביב לדבריו היו טוטליים וקשים, והקול היה קול רופס ועלוב, שהיו בו כמה דברים</w:t>
      </w:r>
      <w:r>
        <w:rPr>
          <w:rFonts w:hint="cs"/>
          <w:rtl/>
        </w:rPr>
        <w:t xml:space="preserve"> חדשים וחיוביים מבחינתי לפחות, אני  מניח שלא כל כך חיוביים מבחינתו של השר ליברמן - - -</w:t>
      </w:r>
    </w:p>
    <w:p w14:paraId="631E7204" w14:textId="77777777" w:rsidR="00000000" w:rsidRDefault="009B75DB">
      <w:pPr>
        <w:pStyle w:val="a0"/>
        <w:rPr>
          <w:rFonts w:hint="cs"/>
          <w:rtl/>
        </w:rPr>
      </w:pPr>
    </w:p>
    <w:p w14:paraId="2208DF05" w14:textId="77777777" w:rsidR="00000000" w:rsidRDefault="009B75DB">
      <w:pPr>
        <w:pStyle w:val="af0"/>
        <w:rPr>
          <w:rtl/>
        </w:rPr>
      </w:pPr>
      <w:r>
        <w:rPr>
          <w:rFonts w:hint="eastAsia"/>
          <w:rtl/>
        </w:rPr>
        <w:t>שר</w:t>
      </w:r>
      <w:r>
        <w:rPr>
          <w:rtl/>
        </w:rPr>
        <w:t xml:space="preserve"> התחבורה אביגדור ליברמן:</w:t>
      </w:r>
    </w:p>
    <w:p w14:paraId="496074F1" w14:textId="77777777" w:rsidR="00000000" w:rsidRDefault="009B75DB">
      <w:pPr>
        <w:pStyle w:val="a0"/>
        <w:rPr>
          <w:rFonts w:hint="cs"/>
          <w:rtl/>
        </w:rPr>
      </w:pPr>
    </w:p>
    <w:p w14:paraId="14732F40" w14:textId="77777777" w:rsidR="00000000" w:rsidRDefault="009B75DB">
      <w:pPr>
        <w:pStyle w:val="a0"/>
        <w:rPr>
          <w:rFonts w:hint="cs"/>
          <w:rtl/>
        </w:rPr>
      </w:pPr>
      <w:r>
        <w:rPr>
          <w:rFonts w:hint="cs"/>
          <w:rtl/>
        </w:rPr>
        <w:t xml:space="preserve">- - - </w:t>
      </w:r>
    </w:p>
    <w:p w14:paraId="21E85ABB" w14:textId="77777777" w:rsidR="00000000" w:rsidRDefault="009B75DB">
      <w:pPr>
        <w:pStyle w:val="a0"/>
        <w:rPr>
          <w:rFonts w:hint="cs"/>
          <w:rtl/>
        </w:rPr>
      </w:pPr>
    </w:p>
    <w:p w14:paraId="69ED7F6A" w14:textId="77777777" w:rsidR="00000000" w:rsidRDefault="009B75DB">
      <w:pPr>
        <w:pStyle w:val="a"/>
        <w:rPr>
          <w:rtl/>
        </w:rPr>
      </w:pPr>
      <w:bookmarkStart w:id="442" w:name="FS000000459T24_12_2003_16_23_01"/>
      <w:bookmarkStart w:id="443" w:name="_Toc62986538"/>
      <w:bookmarkEnd w:id="442"/>
      <w:r>
        <w:rPr>
          <w:rFonts w:hint="eastAsia"/>
          <w:rtl/>
        </w:rPr>
        <w:t>אברהם</w:t>
      </w:r>
      <w:r>
        <w:rPr>
          <w:rtl/>
        </w:rPr>
        <w:t xml:space="preserve"> בייגה שוחט (העבודה-מימד):</w:t>
      </w:r>
      <w:bookmarkEnd w:id="443"/>
    </w:p>
    <w:p w14:paraId="573DEA49" w14:textId="77777777" w:rsidR="00000000" w:rsidRDefault="009B75DB">
      <w:pPr>
        <w:pStyle w:val="a0"/>
        <w:rPr>
          <w:rFonts w:hint="cs"/>
          <w:rtl/>
        </w:rPr>
      </w:pPr>
    </w:p>
    <w:p w14:paraId="7D51D81E" w14:textId="77777777" w:rsidR="00000000" w:rsidRDefault="009B75DB">
      <w:pPr>
        <w:pStyle w:val="a0"/>
        <w:rPr>
          <w:rFonts w:hint="cs"/>
          <w:rtl/>
        </w:rPr>
      </w:pPr>
      <w:r>
        <w:rPr>
          <w:rFonts w:hint="cs"/>
          <w:rtl/>
        </w:rPr>
        <w:t>אני מניח ככה, אני לא יודע מה חושב שר החוץ לשעבר, והוא בוודאי גם ידבר על זה. מכל מקום, המופע היה מופ</w:t>
      </w:r>
      <w:r>
        <w:rPr>
          <w:rFonts w:hint="cs"/>
          <w:rtl/>
        </w:rPr>
        <w:t xml:space="preserve">ע עלוב מאוד, וכפי שאמרתי, העשן והערפל של הזמר שמלווה אותו, היו הרבה יותר חזקים מהקול. </w:t>
      </w:r>
    </w:p>
    <w:p w14:paraId="47DD02CA" w14:textId="77777777" w:rsidR="00000000" w:rsidRDefault="009B75DB">
      <w:pPr>
        <w:pStyle w:val="a0"/>
        <w:rPr>
          <w:rFonts w:hint="cs"/>
          <w:rtl/>
        </w:rPr>
      </w:pPr>
    </w:p>
    <w:p w14:paraId="04C0DE05" w14:textId="77777777" w:rsidR="00000000" w:rsidRDefault="009B75DB">
      <w:pPr>
        <w:pStyle w:val="a0"/>
        <w:rPr>
          <w:rFonts w:hint="cs"/>
          <w:rtl/>
        </w:rPr>
      </w:pPr>
      <w:r>
        <w:rPr>
          <w:rFonts w:hint="cs"/>
          <w:rtl/>
        </w:rPr>
        <w:t xml:space="preserve">אני רוצה להגיד כמה דברים, שמביאים אותי למחשבה, איך מתגלגלים אצלנו העניינים. השר ליברמן, לפני עשרה חודשים ישב מי שהיה אז יושב-ראש מפלגת העבודה, עמרם מצנע, בלשכתו של ראש </w:t>
      </w:r>
      <w:r>
        <w:rPr>
          <w:rFonts w:hint="cs"/>
          <w:rtl/>
        </w:rPr>
        <w:t xml:space="preserve">הממשלה המיועד אז - הוא היה ראש הממשלה גם בממשלה הקודמת - וניהלו ויכוח קולני על שני דברים; ויכוח קשה מנשוא. מצנע דרש את הדבר הנורא ביותר: שיהיה כתוב וייאמר שתתפנה התנחלות אחת או שתיים ברצועת-עזה, כדי להראות שנעשית איזו תשובה. והתשובה של המועמד לרשות הממשלה </w:t>
      </w:r>
      <w:r>
        <w:rPr>
          <w:rFonts w:hint="cs"/>
          <w:rtl/>
        </w:rPr>
        <w:t>היתה: לעולם אני לא אסכים עם זה; זה פרס לטרור, לא ייעשה כדבר הזה; אני מוכן שלא תהיה ממשלה אתכם. על המשפט הזה כמעט נפל העניין. וכשמצנע הזכיר את נצרים, הוא אמר לו: נצרים? מוצב אסטרטגי. נצרים משקיפה על נמל עזה. אנחנו נשב שם עם משקפות, כאילו אין לנו אמצעים אחרי</w:t>
      </w:r>
      <w:r>
        <w:rPr>
          <w:rFonts w:hint="cs"/>
          <w:rtl/>
        </w:rPr>
        <w:t xml:space="preserve">ם, ונראה איזה סוג דגים מביאים הדייגים, איך עלה הדיג, אולי גם תבוא ספינה עם חומרי נפץ. אבל באמת, מדינת ישראל, זה האמצעי שלנו לשליטה על נמל עזה? </w:t>
      </w:r>
    </w:p>
    <w:p w14:paraId="76122919" w14:textId="77777777" w:rsidR="00000000" w:rsidRDefault="009B75DB">
      <w:pPr>
        <w:pStyle w:val="a0"/>
        <w:rPr>
          <w:rFonts w:hint="cs"/>
          <w:rtl/>
        </w:rPr>
      </w:pPr>
    </w:p>
    <w:p w14:paraId="31BFA8A2" w14:textId="77777777" w:rsidR="00000000" w:rsidRDefault="009B75DB">
      <w:pPr>
        <w:pStyle w:val="a0"/>
        <w:rPr>
          <w:rFonts w:hint="cs"/>
          <w:rtl/>
        </w:rPr>
      </w:pPr>
      <w:r>
        <w:rPr>
          <w:rFonts w:hint="cs"/>
          <w:rtl/>
        </w:rPr>
        <w:t>ובכן, כשאני רואה את הדברים האלה, אני שואל את עצמי, בידי מי נתונה היום האחריות לגורלו של עם ישראל. אם מישהו רק ל</w:t>
      </w:r>
      <w:r>
        <w:rPr>
          <w:rFonts w:hint="cs"/>
          <w:rtl/>
        </w:rPr>
        <w:t xml:space="preserve">פני עשרה חודשים אמר לא ולא, בשום פנים ואופן - אף יישוב, בשום פנים ואופן - לא נצרים, וכעבור עשרה חודשים, לא בכנסת, לצערי הרב, בהתייחס לדיון הקודם, אלא במפגש בכנס הרצלייה, אומר את הדברים, אז יש לי ספקות מרובים. </w:t>
      </w:r>
    </w:p>
    <w:p w14:paraId="20B50EC5" w14:textId="77777777" w:rsidR="00000000" w:rsidRDefault="009B75DB">
      <w:pPr>
        <w:pStyle w:val="a0"/>
        <w:rPr>
          <w:rFonts w:hint="cs"/>
          <w:rtl/>
        </w:rPr>
      </w:pPr>
    </w:p>
    <w:p w14:paraId="5D044CB8" w14:textId="77777777" w:rsidR="00000000" w:rsidRDefault="009B75DB">
      <w:pPr>
        <w:pStyle w:val="a0"/>
        <w:rPr>
          <w:rFonts w:hint="cs"/>
          <w:rtl/>
        </w:rPr>
      </w:pPr>
      <w:r>
        <w:rPr>
          <w:rFonts w:hint="cs"/>
          <w:rtl/>
        </w:rPr>
        <w:t xml:space="preserve">ראיתי גם את טלטלת עמדותיו בנושא הגדר - הייתי </w:t>
      </w:r>
      <w:r>
        <w:rPr>
          <w:rFonts w:hint="cs"/>
          <w:rtl/>
        </w:rPr>
        <w:t>חבר ועדת החוץ והביטחון - איך בשנת 2000 אמר ראש הממשלה שהגדר היא דבר מופרך  לחלוטין: אפשר לעבור אותה מלמטה, אפשר לחתוך אותה באמצע, אפשר לרחף מעליה; מה אתם מבלבלים את המוח על גדר? ואז, כשאמרו חברי הוועדה ששמעו את ראש השב"כ ואנשים מתוך צה"ל אומרים שהגדר חיוני</w:t>
      </w:r>
      <w:r>
        <w:rPr>
          <w:rFonts w:hint="cs"/>
          <w:rtl/>
        </w:rPr>
        <w:t xml:space="preserve">ת, הוא אמר לי שהם לא מבינים שום דבר. פתאום הגדר היא חזות הכול. </w:t>
      </w:r>
    </w:p>
    <w:p w14:paraId="09000EAE" w14:textId="77777777" w:rsidR="00000000" w:rsidRDefault="009B75DB">
      <w:pPr>
        <w:pStyle w:val="a0"/>
        <w:rPr>
          <w:rFonts w:hint="cs"/>
          <w:rtl/>
        </w:rPr>
      </w:pPr>
    </w:p>
    <w:p w14:paraId="623FE8E6" w14:textId="77777777" w:rsidR="00000000" w:rsidRDefault="009B75DB">
      <w:pPr>
        <w:pStyle w:val="a0"/>
        <w:rPr>
          <w:rFonts w:hint="cs"/>
          <w:rtl/>
        </w:rPr>
      </w:pPr>
      <w:r>
        <w:rPr>
          <w:rFonts w:hint="cs"/>
          <w:rtl/>
        </w:rPr>
        <w:t xml:space="preserve">לכן, כשאני מסתכל על אנשים מהסוג הזה, כאזרח מדינת ישראל, לא כחבר כנסת שיושב באופוזיציה, אני הייתי אומר שיש מקום לדאגה. היום זה כך, ומחר זה דבר אחר, והיום זה בתחום החברתי, ובעוד שלוש-ארבע שנים </w:t>
      </w:r>
      <w:r>
        <w:rPr>
          <w:rFonts w:hint="cs"/>
          <w:rtl/>
        </w:rPr>
        <w:t xml:space="preserve">הוא יקום ויגיד: לא הבנתי  מה שעושים, וכמו שהוא דיבר על הגדר, כך הוא ידבר על התקציב שעומד להיות מאושר בשבוע הבא. </w:t>
      </w:r>
    </w:p>
    <w:p w14:paraId="48D6A887" w14:textId="77777777" w:rsidR="00000000" w:rsidRDefault="009B75DB">
      <w:pPr>
        <w:pStyle w:val="a0"/>
        <w:rPr>
          <w:rFonts w:hint="cs"/>
          <w:rtl/>
        </w:rPr>
      </w:pPr>
    </w:p>
    <w:p w14:paraId="6E0C2F3D" w14:textId="77777777" w:rsidR="00000000" w:rsidRDefault="009B75DB">
      <w:pPr>
        <w:pStyle w:val="a0"/>
        <w:rPr>
          <w:rFonts w:hint="cs"/>
          <w:rtl/>
        </w:rPr>
      </w:pPr>
      <w:r>
        <w:rPr>
          <w:rFonts w:hint="cs"/>
          <w:rtl/>
        </w:rPr>
        <w:t>לכן, אדוני היושב-ראש, כנסת נכבדה, קואליציה ואופוזיציה כאחת, מי שבאולם הזה ומי שמסתכל, ומי שחי במדינת ישראל - אל תסירו דאגה מלבכם, יש לנו ראש מ</w:t>
      </w:r>
      <w:r>
        <w:rPr>
          <w:rFonts w:hint="cs"/>
          <w:rtl/>
        </w:rPr>
        <w:t xml:space="preserve">משלה מאוד מאוד מפוקפק. </w:t>
      </w:r>
    </w:p>
    <w:p w14:paraId="647D1C16" w14:textId="77777777" w:rsidR="00000000" w:rsidRDefault="009B75DB">
      <w:pPr>
        <w:pStyle w:val="af1"/>
        <w:rPr>
          <w:rFonts w:hint="cs"/>
          <w:b w:val="0"/>
          <w:bCs w:val="0"/>
          <w:u w:val="none"/>
          <w:rtl/>
        </w:rPr>
      </w:pPr>
    </w:p>
    <w:p w14:paraId="2EAB6B9C" w14:textId="77777777" w:rsidR="00000000" w:rsidRDefault="009B75DB">
      <w:pPr>
        <w:pStyle w:val="af1"/>
        <w:rPr>
          <w:rtl/>
        </w:rPr>
      </w:pPr>
      <w:r>
        <w:rPr>
          <w:rtl/>
        </w:rPr>
        <w:t>היו"ר אלי ב</w:t>
      </w:r>
      <w:r>
        <w:rPr>
          <w:rFonts w:hint="cs"/>
          <w:rtl/>
        </w:rPr>
        <w:t>ן</w:t>
      </w:r>
      <w:r>
        <w:rPr>
          <w:rtl/>
        </w:rPr>
        <w:t>-מנחם:</w:t>
      </w:r>
    </w:p>
    <w:p w14:paraId="014BFD91" w14:textId="77777777" w:rsidR="00000000" w:rsidRDefault="009B75DB">
      <w:pPr>
        <w:pStyle w:val="a0"/>
        <w:rPr>
          <w:rtl/>
        </w:rPr>
      </w:pPr>
    </w:p>
    <w:p w14:paraId="5B4B5880" w14:textId="77777777" w:rsidR="00000000" w:rsidRDefault="009B75DB">
      <w:pPr>
        <w:pStyle w:val="a0"/>
        <w:rPr>
          <w:rFonts w:hint="cs"/>
          <w:rtl/>
        </w:rPr>
      </w:pPr>
      <w:r>
        <w:rPr>
          <w:rFonts w:hint="cs"/>
          <w:rtl/>
        </w:rPr>
        <w:t>תודה לחבר הכנסת בייגה שוחט. חבר הכנסת טלב אלסאנע - איננו. חבר הכנסת אבשלום וילן, בבקשה, שלוש דקות. אני מבקש מחברי הכנסת לעמוד בזמן, כי פשוט יושב-ראש הכנסת הגיע לכאן, היינו חייבים לסיים היום בשעה 16:00. הגענו כבר</w:t>
      </w:r>
      <w:r>
        <w:rPr>
          <w:rFonts w:hint="cs"/>
          <w:rtl/>
        </w:rPr>
        <w:t xml:space="preserve"> כמעט ל-16:30, אז אנא. חבר הכנסת וילן, השתדל לעשות את זה בשלוש דקות. אחריו </w:t>
      </w:r>
      <w:r>
        <w:rPr>
          <w:rtl/>
        </w:rPr>
        <w:t>–</w:t>
      </w:r>
      <w:r>
        <w:rPr>
          <w:rFonts w:hint="cs"/>
          <w:rtl/>
        </w:rPr>
        <w:t xml:space="preserve"> חבר הכנסת דוד לוי. </w:t>
      </w:r>
    </w:p>
    <w:p w14:paraId="748F0283" w14:textId="77777777" w:rsidR="00000000" w:rsidRDefault="009B75DB">
      <w:pPr>
        <w:pStyle w:val="a0"/>
        <w:rPr>
          <w:rFonts w:hint="cs"/>
          <w:rtl/>
        </w:rPr>
      </w:pPr>
    </w:p>
    <w:p w14:paraId="2D6042FE" w14:textId="77777777" w:rsidR="00000000" w:rsidRDefault="009B75DB">
      <w:pPr>
        <w:pStyle w:val="a"/>
        <w:rPr>
          <w:rtl/>
        </w:rPr>
      </w:pPr>
      <w:bookmarkStart w:id="444" w:name="FS000000505T24_12_2003_16_27_02"/>
      <w:bookmarkStart w:id="445" w:name="_Toc62986539"/>
      <w:bookmarkEnd w:id="444"/>
      <w:r>
        <w:rPr>
          <w:rFonts w:hint="eastAsia"/>
          <w:rtl/>
        </w:rPr>
        <w:t>אבשלום</w:t>
      </w:r>
      <w:r>
        <w:rPr>
          <w:rtl/>
        </w:rPr>
        <w:t xml:space="preserve"> וילן (מרצ):</w:t>
      </w:r>
      <w:bookmarkEnd w:id="445"/>
    </w:p>
    <w:p w14:paraId="60F6D739" w14:textId="77777777" w:rsidR="00000000" w:rsidRDefault="009B75DB">
      <w:pPr>
        <w:pStyle w:val="a0"/>
        <w:rPr>
          <w:rFonts w:hint="cs"/>
          <w:rtl/>
        </w:rPr>
      </w:pPr>
    </w:p>
    <w:p w14:paraId="78AB9473" w14:textId="77777777" w:rsidR="00000000" w:rsidRDefault="009B75DB">
      <w:pPr>
        <w:pStyle w:val="a0"/>
        <w:rPr>
          <w:rFonts w:hint="cs"/>
          <w:rtl/>
        </w:rPr>
      </w:pPr>
      <w:r>
        <w:rPr>
          <w:rFonts w:hint="cs"/>
          <w:rtl/>
        </w:rPr>
        <w:t xml:space="preserve">אדוני היושב-ראש, רבותי חברי הכנסת, מה אמר ראש הממשלה בהרצלייה? מה אמר ראש הממשלה בהרצלייה? איך אמר פעם מישהו? מלים מלים מלים.  </w:t>
      </w:r>
    </w:p>
    <w:p w14:paraId="696AEB72" w14:textId="77777777" w:rsidR="00000000" w:rsidRDefault="009B75DB">
      <w:pPr>
        <w:pStyle w:val="a0"/>
        <w:rPr>
          <w:rFonts w:hint="cs"/>
          <w:rtl/>
        </w:rPr>
      </w:pPr>
    </w:p>
    <w:p w14:paraId="45D7755E" w14:textId="77777777" w:rsidR="00000000" w:rsidRDefault="009B75DB">
      <w:pPr>
        <w:pStyle w:val="a0"/>
        <w:rPr>
          <w:rFonts w:hint="cs"/>
          <w:rtl/>
        </w:rPr>
      </w:pPr>
      <w:r>
        <w:rPr>
          <w:rFonts w:hint="cs"/>
          <w:rtl/>
        </w:rPr>
        <w:t>במשך שלוש</w:t>
      </w:r>
      <w:r>
        <w:rPr>
          <w:rFonts w:hint="cs"/>
          <w:rtl/>
        </w:rPr>
        <w:t xml:space="preserve"> שנות שלטונו, אין מדיניות. מרוויחים זמן, מסדרים את כל העולם, לרבות את האמריקנים. רק מה, יש בעיה עם משפחת בוש. דבר אחד הם לא אוהבים, שלא אומרים להם את האמת ומספרים להם סיפורים. אני שמעתי הרצאות שלמות על הצורך בנסיגה חד-צדדית. אבל בסופו של דבר, משטח שאתה יוצ</w:t>
      </w:r>
      <w:r>
        <w:rPr>
          <w:rFonts w:hint="cs"/>
          <w:rtl/>
        </w:rPr>
        <w:t xml:space="preserve">א - מישהו ייקח אותו. ואם הוא גם ימשיך לעשות פעולות טרור, תהיה בעיה. ואני שמח שראש הממשלה סוף-סוף מבין שאין ברירה אלא ללכת לפתרון של שתי מדינות לשני עמים. אבל בצורה הזאת הוא עדיין לא מבטיח את ביטחונה של ישראל, ולא מבטיח הסדר קבע. </w:t>
      </w:r>
    </w:p>
    <w:p w14:paraId="75BE61C6" w14:textId="77777777" w:rsidR="00000000" w:rsidRDefault="009B75DB">
      <w:pPr>
        <w:pStyle w:val="a0"/>
        <w:rPr>
          <w:rFonts w:hint="cs"/>
          <w:rtl/>
        </w:rPr>
      </w:pPr>
    </w:p>
    <w:p w14:paraId="23B9E5D6" w14:textId="77777777" w:rsidR="00000000" w:rsidRDefault="009B75DB">
      <w:pPr>
        <w:pStyle w:val="a0"/>
        <w:rPr>
          <w:rFonts w:hint="cs"/>
          <w:rtl/>
        </w:rPr>
      </w:pPr>
      <w:r>
        <w:rPr>
          <w:rFonts w:hint="cs"/>
          <w:rtl/>
        </w:rPr>
        <w:t>אני מוכרח להגיד, שזה המשך</w:t>
      </w:r>
      <w:r>
        <w:rPr>
          <w:rFonts w:hint="cs"/>
          <w:rtl/>
        </w:rPr>
        <w:t xml:space="preserve"> של המדיניות לאורך כל השנים האחרונות. בגדול, ראש הממשלה לא אמר דבר בהרצלייה. </w:t>
      </w:r>
    </w:p>
    <w:p w14:paraId="2DB314CA" w14:textId="77777777" w:rsidR="00000000" w:rsidRDefault="009B75DB">
      <w:pPr>
        <w:pStyle w:val="a0"/>
        <w:rPr>
          <w:rFonts w:hint="cs"/>
          <w:rtl/>
        </w:rPr>
      </w:pPr>
    </w:p>
    <w:p w14:paraId="4A315F40" w14:textId="77777777" w:rsidR="00000000" w:rsidRDefault="009B75DB">
      <w:pPr>
        <w:pStyle w:val="a0"/>
        <w:rPr>
          <w:rFonts w:hint="cs"/>
          <w:rtl/>
        </w:rPr>
      </w:pPr>
      <w:r>
        <w:rPr>
          <w:rFonts w:hint="cs"/>
          <w:rtl/>
        </w:rPr>
        <w:t>הזכיר פה חבר הכנסת שוחט את הגדר. אדוני היושב-ראש, לקח שנתיים לשכנע את ראש הממשלה בחשיבות הגדר. בשנה האחרונה, לאחר שהגדר פחות או יותר נבנתה, היו שלושה הרוגים בפיגוע אחד. שנת 2002</w:t>
      </w:r>
      <w:r>
        <w:rPr>
          <w:rFonts w:hint="cs"/>
          <w:rtl/>
        </w:rPr>
        <w:t xml:space="preserve">, ללא הגדר, באותה גזרה בדיוק היו 53 הרוגים. זאת הסטטיסטיקה. מה עושים עכשיו עם הגדר? במקום להמשיך אותה על "הקו הירוק", הביא ראש הממשלה תוכנית מגלומנית. הוא רוצה אצבעות באריאל, 106 ק"מ. הוא רוצה אצבעות בעומק השטח מול שדה התעופה, עוד 24 קילומטר. הוא רוצה גדר </w:t>
      </w:r>
      <w:r>
        <w:rPr>
          <w:rFonts w:hint="cs"/>
          <w:rtl/>
        </w:rPr>
        <w:t>מזרחית, כדי לכלוא את המדינה הפלסטינית זמנית ל-15-20 שנה, עוד למעלה מ-150 קילומטר. הפרויקט הזה, במקום להסתיים על "הקו הירוק" ולהבטיח ביטחון לתושבי ישראל, יעלה כרגע, לפי התוכנית המגלומנית, 8-9 מיליארדי שקלים שאינם. ובעצם גם לביטחון זה לא יביא. הכול פנטזיות פ</w:t>
      </w:r>
      <w:r>
        <w:rPr>
          <w:rFonts w:hint="cs"/>
          <w:rtl/>
        </w:rPr>
        <w:t xml:space="preserve">וליטיות. </w:t>
      </w:r>
    </w:p>
    <w:p w14:paraId="631FFA3B" w14:textId="77777777" w:rsidR="00000000" w:rsidRDefault="009B75DB">
      <w:pPr>
        <w:pStyle w:val="a0"/>
        <w:rPr>
          <w:rFonts w:hint="cs"/>
          <w:rtl/>
        </w:rPr>
      </w:pPr>
    </w:p>
    <w:p w14:paraId="5CCF9D6C" w14:textId="77777777" w:rsidR="00000000" w:rsidRDefault="009B75DB">
      <w:pPr>
        <w:pStyle w:val="a0"/>
        <w:rPr>
          <w:rFonts w:hint="cs"/>
          <w:rtl/>
        </w:rPr>
      </w:pPr>
      <w:r>
        <w:rPr>
          <w:rFonts w:hint="cs"/>
          <w:rtl/>
        </w:rPr>
        <w:t>לצערי, במקום לנאום בהרצלייה, צריך להתחיל לעשות מעשים. והמעשים הם ניסיון להתקדם ברצינות להסדר.  לא תהיה ברירה, לא תהיה אפשרות להסדר,  צריך לשקול אז מה המשמעות של מהלכים  חד-צדדיים. מה שקורה כרגע - אין מדיניות, לא כלכלית, לא ביטחונית, לא חברתית, ו</w:t>
      </w:r>
      <w:r>
        <w:rPr>
          <w:rFonts w:hint="cs"/>
          <w:rtl/>
        </w:rPr>
        <w:t>העם רואה את הקולות, ורואה את הדברים, ויום האמת יגיע. זה לא יעזור. בלי מדיניות, בלי תשובות, בסופו של דבר נהיה במצב הרבה יותר גרוע, ואז גם נגיע לבחירות. רק חוששני שעד אז המחיר יהיה כבד מדי.  תודה, אדוני היושב-ראש.</w:t>
      </w:r>
    </w:p>
    <w:p w14:paraId="23D718F8" w14:textId="77777777" w:rsidR="00000000" w:rsidRDefault="009B75DB">
      <w:pPr>
        <w:pStyle w:val="a0"/>
        <w:rPr>
          <w:rFonts w:hint="cs"/>
          <w:rtl/>
        </w:rPr>
      </w:pPr>
    </w:p>
    <w:p w14:paraId="0DE5A8AE" w14:textId="77777777" w:rsidR="00000000" w:rsidRDefault="009B75DB">
      <w:pPr>
        <w:pStyle w:val="af1"/>
        <w:rPr>
          <w:rtl/>
        </w:rPr>
      </w:pPr>
      <w:r>
        <w:rPr>
          <w:rFonts w:hint="eastAsia"/>
          <w:rtl/>
        </w:rPr>
        <w:t>היו</w:t>
      </w:r>
      <w:r>
        <w:rPr>
          <w:rtl/>
        </w:rPr>
        <w:t>"ר אלי בו-מנחם:</w:t>
      </w:r>
    </w:p>
    <w:p w14:paraId="3E84D2BC" w14:textId="77777777" w:rsidR="00000000" w:rsidRDefault="009B75DB">
      <w:pPr>
        <w:pStyle w:val="a0"/>
        <w:ind w:firstLine="0"/>
        <w:rPr>
          <w:rFonts w:hint="cs"/>
          <w:rtl/>
        </w:rPr>
      </w:pPr>
    </w:p>
    <w:p w14:paraId="089540A1" w14:textId="77777777" w:rsidR="00000000" w:rsidRDefault="009B75DB">
      <w:pPr>
        <w:pStyle w:val="a0"/>
        <w:rPr>
          <w:rFonts w:hint="cs"/>
          <w:rtl/>
        </w:rPr>
      </w:pPr>
      <w:r>
        <w:rPr>
          <w:rFonts w:hint="cs"/>
          <w:rtl/>
        </w:rPr>
        <w:t>תודה לחבר הכנסת אבו ויל</w:t>
      </w:r>
      <w:r>
        <w:rPr>
          <w:rFonts w:hint="cs"/>
          <w:rtl/>
        </w:rPr>
        <w:t xml:space="preserve">ן. חבר הכנסת דוד לוי, בבקשה. שלוש דקות. אחריו </w:t>
      </w:r>
      <w:r>
        <w:rPr>
          <w:rtl/>
        </w:rPr>
        <w:t>–</w:t>
      </w:r>
      <w:r>
        <w:rPr>
          <w:rFonts w:hint="cs"/>
          <w:rtl/>
        </w:rPr>
        <w:t xml:space="preserve"> אחרון, חבר הכנסת אריה אלדד. </w:t>
      </w:r>
    </w:p>
    <w:p w14:paraId="60DD1B28" w14:textId="77777777" w:rsidR="00000000" w:rsidRDefault="009B75DB">
      <w:pPr>
        <w:pStyle w:val="a0"/>
        <w:rPr>
          <w:rFonts w:hint="cs"/>
          <w:rtl/>
        </w:rPr>
      </w:pPr>
    </w:p>
    <w:p w14:paraId="1D67AFFD" w14:textId="77777777" w:rsidR="00000000" w:rsidRDefault="009B75DB">
      <w:pPr>
        <w:pStyle w:val="a"/>
        <w:rPr>
          <w:rtl/>
        </w:rPr>
      </w:pPr>
      <w:bookmarkStart w:id="446" w:name="FS000000536T24_12_2003_16_30_19"/>
      <w:bookmarkStart w:id="447" w:name="_Toc62986540"/>
      <w:bookmarkEnd w:id="446"/>
      <w:r>
        <w:rPr>
          <w:rFonts w:hint="eastAsia"/>
          <w:rtl/>
        </w:rPr>
        <w:t>דוד</w:t>
      </w:r>
      <w:r>
        <w:rPr>
          <w:rtl/>
        </w:rPr>
        <w:t xml:space="preserve"> לוי (הליכוד):</w:t>
      </w:r>
      <w:bookmarkEnd w:id="447"/>
    </w:p>
    <w:p w14:paraId="2DD74A50" w14:textId="77777777" w:rsidR="00000000" w:rsidRDefault="009B75DB">
      <w:pPr>
        <w:pStyle w:val="a0"/>
        <w:rPr>
          <w:rFonts w:hint="cs"/>
          <w:rtl/>
        </w:rPr>
      </w:pPr>
    </w:p>
    <w:p w14:paraId="374AAAE4" w14:textId="77777777" w:rsidR="00000000" w:rsidRDefault="009B75DB">
      <w:pPr>
        <w:pStyle w:val="a0"/>
        <w:rPr>
          <w:rFonts w:hint="cs"/>
          <w:rtl/>
        </w:rPr>
      </w:pPr>
      <w:r>
        <w:rPr>
          <w:rFonts w:hint="cs"/>
          <w:rtl/>
        </w:rPr>
        <w:t>אדוני היושב-ראש, רבותי חברי הכנסת, עודנו נתונים במאבק עקוב מדם, שהוא מלחמה לכל דבר, הולכות ופורחות להן יום-יום תוכניות מדיניות שמתחרות האחת ברעותה, וכולן יש לה</w:t>
      </w:r>
      <w:r>
        <w:rPr>
          <w:rFonts w:hint="cs"/>
          <w:rtl/>
        </w:rPr>
        <w:t xml:space="preserve">ן מסר אחד, עם כל החומרה שבו, שבעצם כל המאבק הזה שלנו לא ישיג דבר, והדרך היא לנטוש, לעזוב, להרים ידיים, בעצם להתקפל. </w:t>
      </w:r>
    </w:p>
    <w:p w14:paraId="468ABFC6" w14:textId="77777777" w:rsidR="00000000" w:rsidRDefault="009B75DB">
      <w:pPr>
        <w:pStyle w:val="a0"/>
        <w:rPr>
          <w:rFonts w:hint="cs"/>
          <w:rtl/>
        </w:rPr>
      </w:pPr>
    </w:p>
    <w:p w14:paraId="53EBEBB1" w14:textId="77777777" w:rsidR="00000000" w:rsidRDefault="009B75DB">
      <w:pPr>
        <w:pStyle w:val="a0"/>
        <w:rPr>
          <w:rFonts w:hint="cs"/>
          <w:rtl/>
        </w:rPr>
      </w:pPr>
      <w:r>
        <w:rPr>
          <w:rFonts w:hint="cs"/>
          <w:rtl/>
        </w:rPr>
        <w:t>במצב כזה מחכים אזרחי המדינה לקול בוטח, שייתן להם את הביטחון, שייתן להם את התחושה בצדקת ענייננו ועמידתנו האיתנה. ומה הם מקבלים מפי ראש הממש</w:t>
      </w:r>
      <w:r>
        <w:rPr>
          <w:rFonts w:hint="cs"/>
          <w:rtl/>
        </w:rPr>
        <w:t xml:space="preserve">לה? נסיגה חד-צדדית. ותימצא הנוסחה, ומתחרות נוסחאות האחת ברעותה </w:t>
      </w:r>
      <w:r>
        <w:rPr>
          <w:rtl/>
        </w:rPr>
        <w:t>–</w:t>
      </w:r>
      <w:r>
        <w:rPr>
          <w:rFonts w:hint="cs"/>
          <w:rtl/>
        </w:rPr>
        <w:t xml:space="preserve"> נסיגה, הפרדה, התנתקות. הסבר אחד לכל אלה בעיני הציבור - נסיגה חד-צדדית. כאשר היא חד-צדדית, המסקנה אחת ואין בלתה: הצד השני מתקדם. ומי הוא הצד השני? ארגוני הטרור. </w:t>
      </w:r>
    </w:p>
    <w:p w14:paraId="1CBDBA32" w14:textId="77777777" w:rsidR="00000000" w:rsidRDefault="009B75DB">
      <w:pPr>
        <w:pStyle w:val="a0"/>
        <w:rPr>
          <w:rFonts w:hint="cs"/>
          <w:rtl/>
        </w:rPr>
      </w:pPr>
    </w:p>
    <w:p w14:paraId="359CE249" w14:textId="77777777" w:rsidR="00000000" w:rsidRDefault="009B75DB">
      <w:pPr>
        <w:pStyle w:val="a0"/>
        <w:rPr>
          <w:rFonts w:hint="cs"/>
          <w:rtl/>
        </w:rPr>
      </w:pPr>
      <w:r>
        <w:rPr>
          <w:rFonts w:hint="cs"/>
          <w:rtl/>
        </w:rPr>
        <w:t>והוסיף ראש הממשלה גם הזזת ייש</w:t>
      </w:r>
      <w:r>
        <w:rPr>
          <w:rFonts w:hint="cs"/>
          <w:rtl/>
        </w:rPr>
        <w:t xml:space="preserve">ובים. האם זוהי בשורה לאומית בעיצומה של מלחמה? האם יש בה כדי לחזק חיילים ואזרחים כאחד? היפוכה של התזה הזאת הוא רפיון, תחושה של עייפות. חמור מזה,  אומרים את הדברים האלה ומוסיפים עליהם: כאשר ואם מפת הדרכים תיכשל </w:t>
      </w:r>
      <w:r>
        <w:rPr>
          <w:rtl/>
        </w:rPr>
        <w:t>–</w:t>
      </w:r>
      <w:r>
        <w:rPr>
          <w:rFonts w:hint="cs"/>
          <w:rtl/>
        </w:rPr>
        <w:t xml:space="preserve"> אנחנו ננקוט צעד זה. בשביל מה? מה התבונה המדינ</w:t>
      </w:r>
      <w:r>
        <w:rPr>
          <w:rFonts w:hint="cs"/>
          <w:rtl/>
        </w:rPr>
        <w:t xml:space="preserve">ית בהודעה כזאת? האם אנחנו לא מפנים אל עצמנו אצבע מאשימה כמי שרוצה לטרפד? </w:t>
      </w:r>
    </w:p>
    <w:p w14:paraId="5EA1E75B" w14:textId="77777777" w:rsidR="00000000" w:rsidRDefault="009B75DB">
      <w:pPr>
        <w:pStyle w:val="a0"/>
        <w:rPr>
          <w:rFonts w:hint="cs"/>
          <w:rtl/>
        </w:rPr>
      </w:pPr>
    </w:p>
    <w:p w14:paraId="043569ED" w14:textId="77777777" w:rsidR="00000000" w:rsidRDefault="009B75DB">
      <w:pPr>
        <w:pStyle w:val="a0"/>
        <w:rPr>
          <w:rFonts w:hint="cs"/>
          <w:rtl/>
        </w:rPr>
      </w:pPr>
      <w:r>
        <w:rPr>
          <w:rFonts w:hint="cs"/>
          <w:rtl/>
        </w:rPr>
        <w:t xml:space="preserve">על מפת הדרכים כבר אמרתי, ואמרו עוד טובים ממני, מה הסכנות הטמונות בה. הממשלה הסבירה לנו אז כי זו התוכנית המאוזנת שהיא קיבלה עם ההסתייגויות </w:t>
      </w:r>
      <w:r>
        <w:rPr>
          <w:rtl/>
        </w:rPr>
        <w:t>–</w:t>
      </w:r>
      <w:r>
        <w:rPr>
          <w:rFonts w:hint="cs"/>
          <w:rtl/>
        </w:rPr>
        <w:t xml:space="preserve"> אשר הושלכו לפח, כפי שהוכח. והיום, מה אנחנ</w:t>
      </w:r>
      <w:r>
        <w:rPr>
          <w:rFonts w:hint="cs"/>
          <w:rtl/>
        </w:rPr>
        <w:t xml:space="preserve">ו שומעים משרים נכבדים? מפת הדרכים מסוכנת מאין כמותה. היא גרועה מאוסלו, היא גרועה מז'נבה. רבותי השרים, מתי דיברתם אמת? כאשר קיבלתם את התוכנית הזאת </w:t>
      </w:r>
      <w:r>
        <w:rPr>
          <w:rtl/>
        </w:rPr>
        <w:t>–</w:t>
      </w:r>
      <w:r>
        <w:rPr>
          <w:rFonts w:hint="cs"/>
          <w:rtl/>
        </w:rPr>
        <w:t xml:space="preserve"> שהיום אתם אומרים עליה שהיא מסוכנת </w:t>
      </w:r>
      <w:r>
        <w:rPr>
          <w:rtl/>
        </w:rPr>
        <w:t>–</w:t>
      </w:r>
      <w:r>
        <w:rPr>
          <w:rFonts w:hint="cs"/>
          <w:rtl/>
        </w:rPr>
        <w:t xml:space="preserve"> או כאשר היום אתם בעצם מציעים לנו דבר שלכל הדעות, לכל הדעות, הוא עייפות, </w:t>
      </w:r>
      <w:r>
        <w:rPr>
          <w:rFonts w:hint="cs"/>
          <w:rtl/>
        </w:rPr>
        <w:t>דרך-לא-דרך, ללא מוצא, מתן תחושת ניצחון למבקשי רעתנו?</w:t>
      </w:r>
    </w:p>
    <w:p w14:paraId="102D50BD" w14:textId="77777777" w:rsidR="00000000" w:rsidRDefault="009B75DB">
      <w:pPr>
        <w:pStyle w:val="a0"/>
        <w:rPr>
          <w:rFonts w:hint="cs"/>
          <w:rtl/>
        </w:rPr>
      </w:pPr>
    </w:p>
    <w:p w14:paraId="357F1982" w14:textId="77777777" w:rsidR="00000000" w:rsidRDefault="009B75DB">
      <w:pPr>
        <w:pStyle w:val="a0"/>
        <w:rPr>
          <w:rFonts w:hint="cs"/>
          <w:rtl/>
        </w:rPr>
      </w:pPr>
      <w:r>
        <w:rPr>
          <w:rFonts w:hint="cs"/>
          <w:rtl/>
        </w:rPr>
        <w:t xml:space="preserve">האם יהיה יותר קל אז? האם נוכל להמשיך, וחיילינו וזרועות הביטחון, במאמצים יומם ולילה כדי לסכל, כדי להרחיק סכנה </w:t>
      </w:r>
      <w:r>
        <w:rPr>
          <w:rtl/>
        </w:rPr>
        <w:t>–</w:t>
      </w:r>
      <w:r>
        <w:rPr>
          <w:rFonts w:hint="cs"/>
          <w:rtl/>
        </w:rPr>
        <w:t xml:space="preserve"> או תתקרב הסכנה הזאת אלינו? מה נעשה אז? נצטרך לפעול בתנאים טובים יותר או גרועים יותר? </w:t>
      </w:r>
    </w:p>
    <w:p w14:paraId="68026891" w14:textId="77777777" w:rsidR="00000000" w:rsidRDefault="009B75DB">
      <w:pPr>
        <w:pStyle w:val="a0"/>
        <w:rPr>
          <w:rFonts w:hint="cs"/>
          <w:rtl/>
        </w:rPr>
      </w:pPr>
    </w:p>
    <w:p w14:paraId="3F72626F" w14:textId="77777777" w:rsidR="00000000" w:rsidRDefault="009B75DB">
      <w:pPr>
        <w:pStyle w:val="a0"/>
        <w:rPr>
          <w:rFonts w:hint="cs"/>
          <w:rtl/>
        </w:rPr>
      </w:pPr>
      <w:r>
        <w:rPr>
          <w:rFonts w:hint="cs"/>
          <w:rtl/>
        </w:rPr>
        <w:t>גם ה</w:t>
      </w:r>
      <w:r>
        <w:rPr>
          <w:rFonts w:hint="cs"/>
          <w:rtl/>
        </w:rPr>
        <w:t xml:space="preserve">אמירה, אדוני היושב-ראש, שהיא מין גלולה כזאת, שכאשר אנחנו ניערך בקו חדש, ביטחוני, ויזוזו יישובים </w:t>
      </w:r>
      <w:r>
        <w:rPr>
          <w:rtl/>
        </w:rPr>
        <w:t>–</w:t>
      </w:r>
      <w:r>
        <w:rPr>
          <w:rFonts w:hint="cs"/>
          <w:rtl/>
        </w:rPr>
        <w:t xml:space="preserve"> המקומות שאליהם ניסוג, נדאג לחזק את האחיזה שלנו בהם; ויש גם כאלה שמזדרזים ואומרים: אנחנו נספח. מי שמכם? מדוע אתם מטעים את הציבור? ומה אומרים האמריקנים? בו ביום</w:t>
      </w:r>
      <w:r>
        <w:rPr>
          <w:rFonts w:hint="cs"/>
          <w:rtl/>
        </w:rPr>
        <w:t xml:space="preserve"> - לאו. חושדים בנו שאנחנו רוצים להכשיל אותה תוכנית גרועה, שיש בה כל הצרות, אבל ממשלת ישראל קיבלה אותה. היא לא היתה ה"בייבי" של בוש, היא מבית-ספרם של האירופים. עברו חודשים והאמריקנים לא אימצו אותה וממשלת ישראל ישנה, לא פעלה. בדרך שלומיאלית, חובבנית, הייתי א</w:t>
      </w:r>
      <w:r>
        <w:rPr>
          <w:rFonts w:hint="cs"/>
          <w:rtl/>
        </w:rPr>
        <w:t xml:space="preserve">ומר, היא שולחת שליחים לדבר עם קונדוליסה רייס ועם פאואל. כאשר כך היתה עמדת ישראל, כשלא אמרנו מה חיוני לנו ומה לא נקבל משום שיסכן את ביטחוננו, את יישובינו, את אזרחינו </w:t>
      </w:r>
      <w:r>
        <w:rPr>
          <w:rtl/>
        </w:rPr>
        <w:t>–</w:t>
      </w:r>
      <w:r>
        <w:rPr>
          <w:rFonts w:hint="cs"/>
          <w:rtl/>
        </w:rPr>
        <w:t xml:space="preserve">  הרי שהיא הפכה במהרה ל"בייבי" של בוש. </w:t>
      </w:r>
    </w:p>
    <w:p w14:paraId="22371B69" w14:textId="77777777" w:rsidR="00000000" w:rsidRDefault="009B75DB">
      <w:pPr>
        <w:pStyle w:val="a0"/>
        <w:rPr>
          <w:rtl/>
        </w:rPr>
      </w:pPr>
    </w:p>
    <w:p w14:paraId="372351E1" w14:textId="77777777" w:rsidR="00000000" w:rsidRDefault="009B75DB">
      <w:pPr>
        <w:pStyle w:val="a0"/>
        <w:rPr>
          <w:rFonts w:hint="cs"/>
          <w:rtl/>
        </w:rPr>
      </w:pPr>
      <w:r>
        <w:rPr>
          <w:rFonts w:hint="cs"/>
          <w:rtl/>
        </w:rPr>
        <w:t>והיום, מה אנחנו אומרים לו? כאשר היא תיכשל אנחנו נ</w:t>
      </w:r>
      <w:r>
        <w:rPr>
          <w:rFonts w:hint="cs"/>
          <w:rtl/>
        </w:rPr>
        <w:t xml:space="preserve">נקוט כך. ומי שאומר "ננקוט כך", כבר קיבל את התשובה. ואנחנו נישאר, באמת, ללא קווים בני הגנה, וקווים בני הגנה מול הטרור זה, להיות באותם מקומות ששם מגלים אנשי זרועות הביטחון את הסכנות, את הנשק המוברח. </w:t>
      </w:r>
    </w:p>
    <w:p w14:paraId="6108EA32" w14:textId="77777777" w:rsidR="00000000" w:rsidRDefault="009B75DB">
      <w:pPr>
        <w:pStyle w:val="a0"/>
        <w:ind w:firstLine="0"/>
        <w:rPr>
          <w:rFonts w:hint="cs"/>
          <w:rtl/>
        </w:rPr>
      </w:pPr>
    </w:p>
    <w:p w14:paraId="2E0D689E" w14:textId="77777777" w:rsidR="00000000" w:rsidRDefault="009B75DB">
      <w:pPr>
        <w:pStyle w:val="af1"/>
        <w:rPr>
          <w:rtl/>
        </w:rPr>
      </w:pPr>
      <w:r>
        <w:rPr>
          <w:rtl/>
        </w:rPr>
        <w:t>היו"ר ראובן ריבלין:</w:t>
      </w:r>
    </w:p>
    <w:p w14:paraId="537330D1" w14:textId="77777777" w:rsidR="00000000" w:rsidRDefault="009B75DB">
      <w:pPr>
        <w:pStyle w:val="a0"/>
        <w:rPr>
          <w:rtl/>
        </w:rPr>
      </w:pPr>
    </w:p>
    <w:p w14:paraId="05249D58" w14:textId="77777777" w:rsidR="00000000" w:rsidRDefault="009B75DB">
      <w:pPr>
        <w:pStyle w:val="a0"/>
        <w:rPr>
          <w:rFonts w:hint="cs"/>
          <w:rtl/>
        </w:rPr>
      </w:pPr>
      <w:r>
        <w:rPr>
          <w:rFonts w:hint="cs"/>
          <w:rtl/>
        </w:rPr>
        <w:t>אני חושב שהאשליה ש-14 הנקודות נתקבלו</w:t>
      </w:r>
      <w:r>
        <w:rPr>
          <w:rFonts w:hint="cs"/>
          <w:rtl/>
        </w:rPr>
        <w:t xml:space="preserve"> על-ידי הנשיא היא לא בבחינת הולכת שולל של מישהו פרט לעצמנו. זה הדבר החמור ביותר.</w:t>
      </w:r>
    </w:p>
    <w:p w14:paraId="68B4DD28" w14:textId="77777777" w:rsidR="00000000" w:rsidRDefault="009B75DB">
      <w:pPr>
        <w:pStyle w:val="a0"/>
        <w:ind w:firstLine="0"/>
        <w:rPr>
          <w:rFonts w:hint="cs"/>
          <w:rtl/>
        </w:rPr>
      </w:pPr>
    </w:p>
    <w:p w14:paraId="7D953D77" w14:textId="77777777" w:rsidR="00000000" w:rsidRDefault="009B75DB">
      <w:pPr>
        <w:pStyle w:val="-"/>
        <w:rPr>
          <w:rtl/>
        </w:rPr>
      </w:pPr>
      <w:bookmarkStart w:id="448" w:name="FS000000536T24_12_2003_16_58_43"/>
      <w:bookmarkStart w:id="449" w:name="FS000000536T24_12_2003_16_58_46C"/>
      <w:bookmarkEnd w:id="448"/>
      <w:bookmarkEnd w:id="449"/>
      <w:r>
        <w:rPr>
          <w:rtl/>
        </w:rPr>
        <w:t>דוד לוי (הליכוד):</w:t>
      </w:r>
    </w:p>
    <w:p w14:paraId="6163FAAF" w14:textId="77777777" w:rsidR="00000000" w:rsidRDefault="009B75DB">
      <w:pPr>
        <w:pStyle w:val="a0"/>
        <w:rPr>
          <w:rtl/>
        </w:rPr>
      </w:pPr>
    </w:p>
    <w:p w14:paraId="53950089" w14:textId="77777777" w:rsidR="00000000" w:rsidRDefault="009B75DB">
      <w:pPr>
        <w:pStyle w:val="a0"/>
        <w:rPr>
          <w:rFonts w:hint="cs"/>
          <w:rtl/>
        </w:rPr>
      </w:pPr>
      <w:r>
        <w:rPr>
          <w:rFonts w:hint="cs"/>
          <w:rtl/>
        </w:rPr>
        <w:t xml:space="preserve">נכון. אדוני היושב-ראש, אתה צודק, אני מודה לך על כך. אין יותר חמור בנושאים כאלה מאשר אשליה עצמית. </w:t>
      </w:r>
    </w:p>
    <w:p w14:paraId="1642765E" w14:textId="77777777" w:rsidR="00000000" w:rsidRDefault="009B75DB">
      <w:pPr>
        <w:pStyle w:val="a0"/>
        <w:ind w:firstLine="0"/>
        <w:rPr>
          <w:rFonts w:hint="cs"/>
          <w:rtl/>
        </w:rPr>
      </w:pPr>
    </w:p>
    <w:p w14:paraId="0EC3AB86" w14:textId="77777777" w:rsidR="00000000" w:rsidRDefault="009B75DB">
      <w:pPr>
        <w:pStyle w:val="af1"/>
        <w:rPr>
          <w:rtl/>
        </w:rPr>
      </w:pPr>
      <w:r>
        <w:rPr>
          <w:rtl/>
        </w:rPr>
        <w:t>היו"ר ראובן ריבלין:</w:t>
      </w:r>
    </w:p>
    <w:p w14:paraId="0397F013" w14:textId="77777777" w:rsidR="00000000" w:rsidRDefault="009B75DB">
      <w:pPr>
        <w:pStyle w:val="a0"/>
        <w:rPr>
          <w:rtl/>
        </w:rPr>
      </w:pPr>
    </w:p>
    <w:p w14:paraId="76E1CBCF" w14:textId="77777777" w:rsidR="00000000" w:rsidRDefault="009B75DB">
      <w:pPr>
        <w:pStyle w:val="a0"/>
        <w:rPr>
          <w:rFonts w:hint="cs"/>
          <w:rtl/>
        </w:rPr>
      </w:pPr>
      <w:r>
        <w:rPr>
          <w:rFonts w:hint="cs"/>
          <w:rtl/>
        </w:rPr>
        <w:t xml:space="preserve">חבר הכנסת כהן. </w:t>
      </w:r>
    </w:p>
    <w:p w14:paraId="4F54CC45" w14:textId="77777777" w:rsidR="00000000" w:rsidRDefault="009B75DB">
      <w:pPr>
        <w:pStyle w:val="a0"/>
        <w:ind w:firstLine="0"/>
        <w:rPr>
          <w:rFonts w:hint="cs"/>
          <w:rtl/>
        </w:rPr>
      </w:pPr>
    </w:p>
    <w:p w14:paraId="032D4784" w14:textId="77777777" w:rsidR="00000000" w:rsidRDefault="009B75DB">
      <w:pPr>
        <w:pStyle w:val="-"/>
        <w:rPr>
          <w:rtl/>
        </w:rPr>
      </w:pPr>
      <w:bookmarkStart w:id="450" w:name="FS000000536T24_12_2003_16_59_18C"/>
      <w:bookmarkEnd w:id="450"/>
      <w:r>
        <w:rPr>
          <w:rtl/>
        </w:rPr>
        <w:t>דוד לוי (הליכוד):</w:t>
      </w:r>
    </w:p>
    <w:p w14:paraId="7B1D3B43" w14:textId="77777777" w:rsidR="00000000" w:rsidRDefault="009B75DB">
      <w:pPr>
        <w:pStyle w:val="a0"/>
        <w:rPr>
          <w:rtl/>
        </w:rPr>
      </w:pPr>
    </w:p>
    <w:p w14:paraId="2B776EE8" w14:textId="77777777" w:rsidR="00000000" w:rsidRDefault="009B75DB">
      <w:pPr>
        <w:pStyle w:val="a0"/>
        <w:rPr>
          <w:rFonts w:hint="cs"/>
          <w:rtl/>
        </w:rPr>
      </w:pPr>
      <w:r>
        <w:rPr>
          <w:rFonts w:hint="cs"/>
          <w:rtl/>
        </w:rPr>
        <w:t>ובחיים יש כאלה שאינם יודעים, וזה קורה, ולומדים. אבל הבעיה קשה יותר כאשר לא רוצים לדעת. והנה, לנגד עינינו מצב חמור, שבו שום מדינה בעולם לא היתה מוותרת כהוא-זה על ביטחונה, על חייה, אל מול חיות טרף שכאלה, ומניפה דגל לבן בעצם. כי כך הסבירו זאת בעולם הערבי, כך</w:t>
      </w:r>
      <w:r>
        <w:rPr>
          <w:rFonts w:hint="cs"/>
          <w:rtl/>
        </w:rPr>
        <w:t xml:space="preserve"> הסבירו זאת גם ארגוני הטרור: הנה ישראל עייפה, הנה יש סרבנים, הנה ראש ממשלה אומר שייסוג </w:t>
      </w:r>
      <w:r>
        <w:rPr>
          <w:rtl/>
        </w:rPr>
        <w:t>–</w:t>
      </w:r>
      <w:r>
        <w:rPr>
          <w:rFonts w:hint="cs"/>
          <w:rtl/>
        </w:rPr>
        <w:t xml:space="preserve"> זה תודות למאבק המזוין שלנו, שהבאנו את ראש ממשלת ישראל לתת הודעה שכזאת.</w:t>
      </w:r>
    </w:p>
    <w:p w14:paraId="1FE6848A" w14:textId="77777777" w:rsidR="00000000" w:rsidRDefault="009B75DB">
      <w:pPr>
        <w:pStyle w:val="a0"/>
        <w:rPr>
          <w:rFonts w:hint="cs"/>
          <w:rtl/>
        </w:rPr>
      </w:pPr>
    </w:p>
    <w:p w14:paraId="697755D5" w14:textId="77777777" w:rsidR="00000000" w:rsidRDefault="009B75DB">
      <w:pPr>
        <w:pStyle w:val="a0"/>
        <w:rPr>
          <w:rFonts w:hint="cs"/>
          <w:rtl/>
        </w:rPr>
      </w:pPr>
      <w:r>
        <w:rPr>
          <w:rFonts w:hint="cs"/>
          <w:rtl/>
        </w:rPr>
        <w:t xml:space="preserve"> לכן, אדוני היושב-ראש, העניין הוא הרבה הרבה יותר רציני מאשר חיפוש נוסחה. זו אסטרטגיה של חיים, ש</w:t>
      </w:r>
      <w:r>
        <w:rPr>
          <w:rFonts w:hint="cs"/>
          <w:rtl/>
        </w:rPr>
        <w:t xml:space="preserve">ל עם, של עם שעוד לא קמה לו </w:t>
      </w:r>
      <w:r>
        <w:rPr>
          <w:rtl/>
        </w:rPr>
        <w:t>–</w:t>
      </w:r>
      <w:r>
        <w:rPr>
          <w:rFonts w:hint="cs"/>
          <w:rtl/>
        </w:rPr>
        <w:t xml:space="preserve"> חוץ מאשר בתקופה ההיא, כשהיה לו ראש ממשלה לאומי אמיתי, שאמר: ידי תיגדע ולא אחתום על חלוקת ירושלים. יש בדרך כזאת כל הצרות </w:t>
      </w:r>
      <w:r>
        <w:rPr>
          <w:rtl/>
        </w:rPr>
        <w:t>–</w:t>
      </w:r>
      <w:r>
        <w:rPr>
          <w:rFonts w:hint="cs"/>
          <w:rtl/>
        </w:rPr>
        <w:t xml:space="preserve"> גם של עייפות, גם של אובדן ההרתעה, גם של קירוב ארגוני הטרור אלינו, ואז באים גם תביעה בין-לאומית ואובדן האמ</w:t>
      </w:r>
      <w:r>
        <w:rPr>
          <w:rFonts w:hint="cs"/>
          <w:rtl/>
        </w:rPr>
        <w:t xml:space="preserve">ינות. </w:t>
      </w:r>
    </w:p>
    <w:p w14:paraId="2224B2F5" w14:textId="77777777" w:rsidR="00000000" w:rsidRDefault="009B75DB">
      <w:pPr>
        <w:pStyle w:val="a0"/>
        <w:rPr>
          <w:rFonts w:hint="cs"/>
          <w:rtl/>
        </w:rPr>
      </w:pPr>
    </w:p>
    <w:p w14:paraId="74F22E07" w14:textId="77777777" w:rsidR="00000000" w:rsidRDefault="009B75DB">
      <w:pPr>
        <w:pStyle w:val="a0"/>
        <w:rPr>
          <w:rFonts w:hint="cs"/>
          <w:rtl/>
        </w:rPr>
      </w:pPr>
      <w:r>
        <w:rPr>
          <w:rFonts w:hint="cs"/>
          <w:rtl/>
        </w:rPr>
        <w:t>אדוני היושב-ראש, יש צורך לא בחיפוש במה, אלא לבוא אל הבמה הזאת ולומר לחברי הכנסת, לחברי הליכוד ולכנסת כולה, לדון בכובד ראש,</w:t>
      </w:r>
      <w:r>
        <w:rPr>
          <w:rtl/>
        </w:rPr>
        <w:t xml:space="preserve"> </w:t>
      </w:r>
      <w:r>
        <w:rPr>
          <w:rFonts w:hint="cs"/>
          <w:rtl/>
        </w:rPr>
        <w:t xml:space="preserve">מה היא הדרך שבעת מלחמה על חיינו, בעת איום על ביטחוננו וקיומנו </w:t>
      </w:r>
      <w:r>
        <w:rPr>
          <w:rtl/>
        </w:rPr>
        <w:t>–</w:t>
      </w:r>
      <w:r>
        <w:rPr>
          <w:rFonts w:hint="cs"/>
          <w:rtl/>
        </w:rPr>
        <w:t xml:space="preserve"> מה עושה הממשלה בשעה שכזאת. פופולריות היא דבר שכל פוליטיקאי מח</w:t>
      </w:r>
      <w:r>
        <w:rPr>
          <w:rFonts w:hint="cs"/>
          <w:rtl/>
        </w:rPr>
        <w:t xml:space="preserve">פש; ממשלה בעת הזאת </w:t>
      </w:r>
      <w:r>
        <w:rPr>
          <w:rtl/>
        </w:rPr>
        <w:t>–</w:t>
      </w:r>
      <w:r>
        <w:rPr>
          <w:rFonts w:hint="cs"/>
          <w:rtl/>
        </w:rPr>
        <w:t xml:space="preserve"> להציב את עמוד האש, את המושג "אחרי" בעת מלחמה, זה מה שמתחייב היום. זה לא עניין של מי רוצה שלום ומי לא רוצה שלום. הרשות הפלסטינית לא נענית אפילו לפניות חוזרות של ראש הממשלה להיפגש עם אבו-עלא.                    </w:t>
      </w:r>
    </w:p>
    <w:p w14:paraId="09DCB842" w14:textId="77777777" w:rsidR="00000000" w:rsidRDefault="009B75DB">
      <w:pPr>
        <w:pStyle w:val="a0"/>
        <w:rPr>
          <w:rFonts w:hint="cs"/>
          <w:color w:val="0000FF"/>
          <w:szCs w:val="28"/>
          <w:rtl/>
        </w:rPr>
      </w:pPr>
    </w:p>
    <w:p w14:paraId="73957D3C" w14:textId="77777777" w:rsidR="00000000" w:rsidRDefault="009B75DB">
      <w:pPr>
        <w:pStyle w:val="a0"/>
        <w:rPr>
          <w:rFonts w:hint="cs"/>
          <w:rtl/>
        </w:rPr>
      </w:pPr>
      <w:r>
        <w:rPr>
          <w:rFonts w:hint="cs"/>
          <w:rtl/>
        </w:rPr>
        <w:t>ומשיבים לנו דרך התופת. נ</w:t>
      </w:r>
      <w:r>
        <w:rPr>
          <w:rFonts w:hint="cs"/>
          <w:rtl/>
        </w:rPr>
        <w:t>וכח התופת ומול אנשים אלה שחיי אדם אין להם אצלם משמעות, גם חייהם הם - דרך אחת של מאבק. עם ישראל ינצח במאבק הזה, כי הרשות הפלסטינית לא עושה דבר וחצי דבר, ויתירה מזאת, היא מפירה את התחייבותה, ולא אחת היו גילויים של הזדהות עם המאבק המזוין הזה של ארגוני הטרור ו</w:t>
      </w:r>
      <w:r>
        <w:rPr>
          <w:rFonts w:hint="cs"/>
          <w:rtl/>
        </w:rPr>
        <w:t xml:space="preserve">סיוע להם. </w:t>
      </w:r>
    </w:p>
    <w:p w14:paraId="48F26F04" w14:textId="77777777" w:rsidR="00000000" w:rsidRDefault="009B75DB">
      <w:pPr>
        <w:pStyle w:val="a0"/>
        <w:rPr>
          <w:rFonts w:hint="cs"/>
          <w:rtl/>
        </w:rPr>
      </w:pPr>
    </w:p>
    <w:p w14:paraId="1799CEFD" w14:textId="77777777" w:rsidR="00000000" w:rsidRDefault="009B75DB">
      <w:pPr>
        <w:pStyle w:val="a0"/>
        <w:rPr>
          <w:rFonts w:hint="cs"/>
          <w:rtl/>
        </w:rPr>
      </w:pPr>
      <w:r>
        <w:rPr>
          <w:rFonts w:hint="cs"/>
          <w:rtl/>
        </w:rPr>
        <w:t>במצב זה, עת לחזק את רוחו של העם, להתייצב ולומר: ישראל לא נכנעת. גם זכותנו המינימלית על יהודה ושומרון, המינימום שבמינימום, אינה מוזכרת, לא לידידינו ובוודאי לא לעולם. איש אינו יודע שלישראל יש תביעה כלשהי. אנו מדברים על הטרור, זה נכון, אבל עת לומר</w:t>
      </w:r>
      <w:r>
        <w:rPr>
          <w:rFonts w:hint="cs"/>
          <w:rtl/>
        </w:rPr>
        <w:t xml:space="preserve"> שגם לישראל זכות. מעולם לא היתה מדינה שם, ומי שאומר שהוא מוכן לתת מדינה, שיאמר לצד השני מה זכות עמו שם. תודה.</w:t>
      </w:r>
    </w:p>
    <w:p w14:paraId="02A66DEC" w14:textId="77777777" w:rsidR="00000000" w:rsidRDefault="009B75DB">
      <w:pPr>
        <w:pStyle w:val="a0"/>
        <w:ind w:firstLine="0"/>
        <w:rPr>
          <w:rFonts w:hint="cs"/>
          <w:rtl/>
        </w:rPr>
      </w:pPr>
    </w:p>
    <w:p w14:paraId="45D39814" w14:textId="77777777" w:rsidR="00000000" w:rsidRDefault="009B75DB">
      <w:pPr>
        <w:pStyle w:val="af1"/>
        <w:rPr>
          <w:rtl/>
        </w:rPr>
      </w:pPr>
      <w:r>
        <w:rPr>
          <w:rFonts w:hint="eastAsia"/>
          <w:rtl/>
        </w:rPr>
        <w:t>היו</w:t>
      </w:r>
      <w:r>
        <w:rPr>
          <w:rtl/>
        </w:rPr>
        <w:t>"ר ראובן ריבלין:</w:t>
      </w:r>
    </w:p>
    <w:p w14:paraId="617E0A96" w14:textId="77777777" w:rsidR="00000000" w:rsidRDefault="009B75DB">
      <w:pPr>
        <w:pStyle w:val="a0"/>
        <w:rPr>
          <w:rFonts w:hint="cs"/>
          <w:rtl/>
        </w:rPr>
      </w:pPr>
    </w:p>
    <w:p w14:paraId="3B690CBC" w14:textId="77777777" w:rsidR="00000000" w:rsidRDefault="009B75DB">
      <w:pPr>
        <w:pStyle w:val="a0"/>
        <w:rPr>
          <w:rFonts w:hint="cs"/>
          <w:rtl/>
        </w:rPr>
      </w:pPr>
      <w:r>
        <w:rPr>
          <w:rFonts w:hint="cs"/>
          <w:rtl/>
        </w:rPr>
        <w:t>תודה לחבר הכנסת דוד לוי. חבר הכנסת אריה אלדד, ותשובת הממשלה במועד מאוחר יותר, וגם ההצבעה על ההצעות לסדר-היום. נדמה לי שהנוכח</w:t>
      </w:r>
      <w:r>
        <w:rPr>
          <w:rFonts w:hint="cs"/>
          <w:rtl/>
        </w:rPr>
        <w:t>ים באולם היו מצביעים כמעט פה-אחד, ובהסתייגות כזאת או אחרת אפילו חבר הכנסת בן-מנחם היה מסכים.</w:t>
      </w:r>
    </w:p>
    <w:p w14:paraId="481A65E2" w14:textId="77777777" w:rsidR="00000000" w:rsidRDefault="009B75DB">
      <w:pPr>
        <w:pStyle w:val="a0"/>
        <w:ind w:firstLine="0"/>
        <w:rPr>
          <w:rFonts w:hint="cs"/>
          <w:rtl/>
        </w:rPr>
      </w:pPr>
    </w:p>
    <w:p w14:paraId="37C363EC" w14:textId="77777777" w:rsidR="00000000" w:rsidRDefault="009B75DB">
      <w:pPr>
        <w:pStyle w:val="a"/>
        <w:rPr>
          <w:rtl/>
        </w:rPr>
      </w:pPr>
      <w:bookmarkStart w:id="451" w:name="FS000001055T24_12_2003_17_04_23"/>
      <w:bookmarkStart w:id="452" w:name="_Toc62986541"/>
      <w:bookmarkEnd w:id="451"/>
      <w:r>
        <w:rPr>
          <w:rFonts w:hint="eastAsia"/>
          <w:rtl/>
        </w:rPr>
        <w:t>אריה</w:t>
      </w:r>
      <w:r>
        <w:rPr>
          <w:rtl/>
        </w:rPr>
        <w:t xml:space="preserve"> אלדד (האיחוד הלאומי - ישראל ביתנו):</w:t>
      </w:r>
      <w:bookmarkEnd w:id="452"/>
    </w:p>
    <w:p w14:paraId="5DDD1FE3" w14:textId="77777777" w:rsidR="00000000" w:rsidRDefault="009B75DB">
      <w:pPr>
        <w:pStyle w:val="a0"/>
        <w:rPr>
          <w:rFonts w:hint="cs"/>
          <w:rtl/>
        </w:rPr>
      </w:pPr>
    </w:p>
    <w:p w14:paraId="071D286D" w14:textId="77777777" w:rsidR="00000000" w:rsidRDefault="009B75DB">
      <w:pPr>
        <w:pStyle w:val="a0"/>
        <w:rPr>
          <w:rFonts w:hint="cs"/>
          <w:rtl/>
        </w:rPr>
      </w:pPr>
      <w:r>
        <w:rPr>
          <w:rFonts w:hint="cs"/>
          <w:rtl/>
        </w:rPr>
        <w:t>אדוני היושב-ראש, אדוני שר התחבורה, חברי חברי הכנסת, יש מתח קבוע מובנה בין פוליטיקה לאידיאולוגיה, בין כוהן לנביא, אפילו ב</w:t>
      </w:r>
      <w:r>
        <w:rPr>
          <w:rFonts w:hint="cs"/>
          <w:rtl/>
        </w:rPr>
        <w:t>ין מנהיג והססמאות שלו, הדגלים שלו, המצע שלו. המתח הזה הכרחי כנראה. אחד הסמלים העמוקים והמובהקים של העם היהודי, הסולם מחלום יעקב, מייצג את המתח הזה. הסולם שרגליו בארץ וראשו בשמים ומלאכים עולים ויורדים בו. החזון חייב להיות בעל ממדים שרק השמים גבולם. אבל, כדי</w:t>
      </w:r>
      <w:r>
        <w:rPr>
          <w:rFonts w:hint="cs"/>
          <w:rtl/>
        </w:rPr>
        <w:t xml:space="preserve"> להוציאו אל הפועל, צריכים רגליים נטועות בקרקע. גם זה נכון, כדי לבצע צריכים לפעמים לעלות, לפעמים לרדת. ראינו, כי אפילו מלאכים יורדים לפעמים, לא כל שכן מנהיגים, שהם בשר ודם. אבל, עד כדי כך לרדת? לתהומות ההתאבדות החד-צדדית? התנאי להוצאתו לפועל של החזון הוא סו</w:t>
      </w:r>
      <w:r>
        <w:rPr>
          <w:rFonts w:hint="cs"/>
          <w:rtl/>
        </w:rPr>
        <w:t xml:space="preserve">לם יציב, סולם ניצב ארצה ומכוון בין ערכים וכלי ביצוע. שרון ניסר את הסולם שלנו. </w:t>
      </w:r>
    </w:p>
    <w:p w14:paraId="04A492BA" w14:textId="77777777" w:rsidR="00000000" w:rsidRDefault="009B75DB">
      <w:pPr>
        <w:pStyle w:val="a0"/>
        <w:rPr>
          <w:rFonts w:hint="cs"/>
          <w:rtl/>
        </w:rPr>
      </w:pPr>
    </w:p>
    <w:p w14:paraId="389D94BB" w14:textId="77777777" w:rsidR="00000000" w:rsidRDefault="009B75DB">
      <w:pPr>
        <w:pStyle w:val="a0"/>
        <w:rPr>
          <w:rFonts w:hint="cs"/>
          <w:rtl/>
        </w:rPr>
      </w:pPr>
      <w:r>
        <w:rPr>
          <w:rFonts w:hint="cs"/>
          <w:rtl/>
        </w:rPr>
        <w:t>בנאומו הצהיר ראש הממשלה, כי אם התוכנית הרעה, הנקראת מפת הדרכים, לא תתבצע, ואני כבר יכול להבטיחכם כי היא לא תתבצע, הוא יפנה למהלך חד-צדדי למסירת שטחי מולדת לערבים, לעקירת יישובי</w:t>
      </w:r>
      <w:r>
        <w:rPr>
          <w:rFonts w:hint="cs"/>
          <w:rtl/>
        </w:rPr>
        <w:t>ם יהודיים בלא כל תמורה ולהיערכות מחדש מאחורי גדר. בכך, יתנתק מהערבים ומשטחי המולדת שייתן להם במתנה. אכן, השם "נאום ההתנתקות" יאה לנאום הזה. ההתנתקות מהחזון, ההתנתקות מתפיסת הציונות המדינית והמעשית שבה האמין אריאל שרון כל ימיו ואותה נטש עתה.</w:t>
      </w:r>
    </w:p>
    <w:p w14:paraId="105F9564" w14:textId="77777777" w:rsidR="00000000" w:rsidRDefault="009B75DB">
      <w:pPr>
        <w:pStyle w:val="a0"/>
        <w:rPr>
          <w:rFonts w:hint="cs"/>
          <w:rtl/>
        </w:rPr>
      </w:pPr>
    </w:p>
    <w:p w14:paraId="3DF2CD6F" w14:textId="77777777" w:rsidR="00000000" w:rsidRDefault="009B75DB">
      <w:pPr>
        <w:pStyle w:val="a0"/>
        <w:rPr>
          <w:rFonts w:hint="cs"/>
          <w:rtl/>
        </w:rPr>
      </w:pPr>
      <w:r>
        <w:rPr>
          <w:rFonts w:hint="cs"/>
          <w:rtl/>
        </w:rPr>
        <w:t xml:space="preserve">לא רק יישובים </w:t>
      </w:r>
      <w:r>
        <w:rPr>
          <w:rFonts w:hint="cs"/>
          <w:rtl/>
        </w:rPr>
        <w:t>יהודיים הבטיח ראש הממשלה לעקור, גם את רגלי הסולם העתיק לשדות זרים וניתק אותן מראש הסולם שבשמים - בחזון, באמונה כי ארץ-ישראל שייכת לעם ישראל, ולכן, רשאי כל יהודי, מתוקף זכותו הטבעית, לשבת בכל מקום בארץ. סולם החזון הציוני של שרון שוב אינו נשען על הזכות הטבעי</w:t>
      </w:r>
      <w:r>
        <w:rPr>
          <w:rFonts w:hint="cs"/>
          <w:rtl/>
        </w:rPr>
        <w:t xml:space="preserve">ת של יהודים לשבת בכל מקום בארץ-ישראל. </w:t>
      </w:r>
    </w:p>
    <w:p w14:paraId="26BFE654" w14:textId="77777777" w:rsidR="00000000" w:rsidRDefault="009B75DB">
      <w:pPr>
        <w:pStyle w:val="a0"/>
        <w:rPr>
          <w:rFonts w:hint="cs"/>
          <w:rtl/>
        </w:rPr>
      </w:pPr>
    </w:p>
    <w:p w14:paraId="2AF3F78A" w14:textId="77777777" w:rsidR="00000000" w:rsidRDefault="009B75DB">
      <w:pPr>
        <w:pStyle w:val="a0"/>
        <w:rPr>
          <w:rFonts w:hint="cs"/>
          <w:rtl/>
        </w:rPr>
      </w:pPr>
      <w:r>
        <w:rPr>
          <w:rFonts w:hint="cs"/>
          <w:rtl/>
        </w:rPr>
        <w:t>אדוני היושב-ראש, הפוליטיקה היא אמנות האפשרי. אך היה זה החזון היהודי הלאומי הציוני שהפך את שיבת ציון מחלום סהרורי למשהו אפשרי. בכך שעקר את רגלי החזון הציוני מההצדקה המוסרית שלו, אמר שרון כי החזון אינו חשוב עוד. ראש הס</w:t>
      </w:r>
      <w:r>
        <w:rPr>
          <w:rFonts w:hint="cs"/>
          <w:rtl/>
        </w:rPr>
        <w:t>ולם אינו חשוב עוד. חשובות הרגליים, ואם לא נוח לנו לעמוד כאן, נעמוד שם. אם ראש הסולם תקוע באיזו אידיאה שמפריעה לנו להזיז את הרגליים, נתנתק.</w:t>
      </w:r>
    </w:p>
    <w:p w14:paraId="6C6C267F" w14:textId="77777777" w:rsidR="00000000" w:rsidRDefault="009B75DB">
      <w:pPr>
        <w:pStyle w:val="a0"/>
        <w:ind w:firstLine="0"/>
        <w:rPr>
          <w:rFonts w:hint="cs"/>
          <w:rtl/>
        </w:rPr>
      </w:pPr>
    </w:p>
    <w:p w14:paraId="0C0DCD47" w14:textId="77777777" w:rsidR="00000000" w:rsidRDefault="009B75DB">
      <w:pPr>
        <w:pStyle w:val="af1"/>
        <w:rPr>
          <w:rtl/>
        </w:rPr>
      </w:pPr>
      <w:r>
        <w:rPr>
          <w:rtl/>
        </w:rPr>
        <w:t>היו"ר ראובן ריבלין:</w:t>
      </w:r>
    </w:p>
    <w:p w14:paraId="0888C914" w14:textId="77777777" w:rsidR="00000000" w:rsidRDefault="009B75DB">
      <w:pPr>
        <w:pStyle w:val="a0"/>
        <w:rPr>
          <w:rtl/>
        </w:rPr>
      </w:pPr>
    </w:p>
    <w:p w14:paraId="0296C528" w14:textId="77777777" w:rsidR="00000000" w:rsidRDefault="009B75DB">
      <w:pPr>
        <w:pStyle w:val="a0"/>
        <w:rPr>
          <w:rFonts w:hint="cs"/>
          <w:rtl/>
        </w:rPr>
      </w:pPr>
      <w:r>
        <w:rPr>
          <w:rFonts w:hint="cs"/>
          <w:rtl/>
        </w:rPr>
        <w:t>הוא אמר שהחזון של בוש קשור לזה.</w:t>
      </w:r>
    </w:p>
    <w:p w14:paraId="6D164E8B" w14:textId="77777777" w:rsidR="00000000" w:rsidRDefault="009B75DB">
      <w:pPr>
        <w:pStyle w:val="a0"/>
        <w:ind w:firstLine="0"/>
        <w:rPr>
          <w:rFonts w:hint="cs"/>
          <w:rtl/>
        </w:rPr>
      </w:pPr>
    </w:p>
    <w:p w14:paraId="0BD0217D" w14:textId="77777777" w:rsidR="00000000" w:rsidRDefault="009B75DB">
      <w:pPr>
        <w:pStyle w:val="-"/>
        <w:rPr>
          <w:rtl/>
        </w:rPr>
      </w:pPr>
      <w:bookmarkStart w:id="453" w:name="FS000001055T24_12_2003_17_11_10C"/>
      <w:bookmarkEnd w:id="453"/>
      <w:r>
        <w:rPr>
          <w:rtl/>
        </w:rPr>
        <w:t>אריה אלדד (האיחוד הלאומי - ישראל ביתנו):</w:t>
      </w:r>
    </w:p>
    <w:p w14:paraId="4AA16DAF" w14:textId="77777777" w:rsidR="00000000" w:rsidRDefault="009B75DB">
      <w:pPr>
        <w:pStyle w:val="a0"/>
        <w:rPr>
          <w:rtl/>
        </w:rPr>
      </w:pPr>
    </w:p>
    <w:p w14:paraId="2DF9B209" w14:textId="77777777" w:rsidR="00000000" w:rsidRDefault="009B75DB">
      <w:pPr>
        <w:pStyle w:val="a0"/>
        <w:rPr>
          <w:rFonts w:hint="cs"/>
          <w:rtl/>
        </w:rPr>
      </w:pPr>
      <w:r>
        <w:rPr>
          <w:rFonts w:hint="cs"/>
          <w:rtl/>
        </w:rPr>
        <w:t>החזון של בוש באמת רח</w:t>
      </w:r>
      <w:r>
        <w:rPr>
          <w:rFonts w:hint="cs"/>
          <w:rtl/>
        </w:rPr>
        <w:t>וק מאוד מהרגליים שלנו בארץ-ישראל, אדוני היושב-ראש. הוא אינו החזון הציוני. הוא חזון אמריקני, שמשרת את מטרות האמריקנים, ובוודאי אינו משרת את החזון הציוני בארץ-ישראל.</w:t>
      </w:r>
    </w:p>
    <w:p w14:paraId="5F2FC67B" w14:textId="77777777" w:rsidR="00000000" w:rsidRDefault="009B75DB">
      <w:pPr>
        <w:pStyle w:val="a0"/>
        <w:rPr>
          <w:rFonts w:hint="cs"/>
          <w:rtl/>
        </w:rPr>
      </w:pPr>
    </w:p>
    <w:p w14:paraId="46DE33E6" w14:textId="77777777" w:rsidR="00000000" w:rsidRDefault="009B75DB">
      <w:pPr>
        <w:pStyle w:val="a0"/>
        <w:rPr>
          <w:rFonts w:hint="cs"/>
          <w:rtl/>
        </w:rPr>
      </w:pPr>
      <w:r>
        <w:rPr>
          <w:rFonts w:hint="cs"/>
          <w:rtl/>
        </w:rPr>
        <w:t>ראש הממשלה אמר: ננסר את הסולם באמצע. ומי שמנסר את הסולם הזה, יגרום חלילה לקרע בעם ישראל. קר</w:t>
      </w:r>
      <w:r>
        <w:rPr>
          <w:rFonts w:hint="cs"/>
          <w:rtl/>
        </w:rPr>
        <w:t xml:space="preserve">ע שאין לראות איך ניתן יהיה לרפא אותו. </w:t>
      </w:r>
    </w:p>
    <w:p w14:paraId="5579E8E0" w14:textId="77777777" w:rsidR="00000000" w:rsidRDefault="009B75DB">
      <w:pPr>
        <w:pStyle w:val="a0"/>
        <w:ind w:firstLine="0"/>
        <w:rPr>
          <w:rFonts w:hint="cs"/>
          <w:rtl/>
        </w:rPr>
      </w:pPr>
    </w:p>
    <w:p w14:paraId="40E7CFE9" w14:textId="77777777" w:rsidR="00000000" w:rsidRDefault="009B75DB">
      <w:pPr>
        <w:pStyle w:val="af1"/>
        <w:rPr>
          <w:rtl/>
        </w:rPr>
      </w:pPr>
      <w:r>
        <w:rPr>
          <w:rtl/>
        </w:rPr>
        <w:t>היו"ר ראובן ריבלין:</w:t>
      </w:r>
    </w:p>
    <w:p w14:paraId="18200520" w14:textId="77777777" w:rsidR="00000000" w:rsidRDefault="009B75DB">
      <w:pPr>
        <w:pStyle w:val="a0"/>
        <w:rPr>
          <w:rtl/>
        </w:rPr>
      </w:pPr>
    </w:p>
    <w:p w14:paraId="1F714A2F" w14:textId="77777777" w:rsidR="00000000" w:rsidRDefault="009B75DB">
      <w:pPr>
        <w:pStyle w:val="a0"/>
        <w:rPr>
          <w:rFonts w:hint="cs"/>
          <w:rtl/>
        </w:rPr>
      </w:pPr>
      <w:r>
        <w:rPr>
          <w:rFonts w:hint="cs"/>
          <w:rtl/>
        </w:rPr>
        <w:t xml:space="preserve">תודה לחבר הכנסת אריה אלדד. אני מודה לכל החברים שהשתתפו בדיון. </w:t>
      </w:r>
    </w:p>
    <w:p w14:paraId="5837B155" w14:textId="77777777" w:rsidR="00000000" w:rsidRDefault="009B75DB">
      <w:pPr>
        <w:pStyle w:val="a0"/>
        <w:rPr>
          <w:rFonts w:hint="cs"/>
          <w:rtl/>
        </w:rPr>
      </w:pPr>
    </w:p>
    <w:p w14:paraId="6B9AF5EC" w14:textId="77777777" w:rsidR="00000000" w:rsidRDefault="009B75DB">
      <w:pPr>
        <w:pStyle w:val="a0"/>
        <w:rPr>
          <w:rFonts w:hint="cs"/>
          <w:rtl/>
        </w:rPr>
      </w:pPr>
    </w:p>
    <w:p w14:paraId="32D95C17" w14:textId="77777777" w:rsidR="00000000" w:rsidRDefault="009B75DB">
      <w:pPr>
        <w:pStyle w:val="a2"/>
        <w:rPr>
          <w:rtl/>
        </w:rPr>
      </w:pPr>
    </w:p>
    <w:p w14:paraId="57AEB3D9" w14:textId="77777777" w:rsidR="00000000" w:rsidRDefault="009B75DB">
      <w:pPr>
        <w:pStyle w:val="a2"/>
        <w:rPr>
          <w:rtl/>
        </w:rPr>
      </w:pPr>
      <w:bookmarkStart w:id="454" w:name="CS19726FI0019726T24_12_2003_17_13_28"/>
      <w:bookmarkStart w:id="455" w:name="_Toc62986542"/>
      <w:bookmarkEnd w:id="454"/>
      <w:r>
        <w:rPr>
          <w:rtl/>
        </w:rPr>
        <w:t>שאילתות ותשובות</w:t>
      </w:r>
      <w:bookmarkEnd w:id="455"/>
    </w:p>
    <w:p w14:paraId="64366F56" w14:textId="77777777" w:rsidR="00000000" w:rsidRDefault="009B75DB">
      <w:pPr>
        <w:pStyle w:val="-0"/>
        <w:jc w:val="left"/>
        <w:rPr>
          <w:rFonts w:hint="cs"/>
          <w:rtl/>
        </w:rPr>
      </w:pPr>
    </w:p>
    <w:p w14:paraId="175A187A" w14:textId="77777777" w:rsidR="00000000" w:rsidRDefault="009B75DB">
      <w:pPr>
        <w:pStyle w:val="af1"/>
        <w:rPr>
          <w:rtl/>
        </w:rPr>
      </w:pPr>
      <w:r>
        <w:rPr>
          <w:rtl/>
        </w:rPr>
        <w:t>היו"ר ראובן ריבלין:</w:t>
      </w:r>
    </w:p>
    <w:p w14:paraId="7669B8D0" w14:textId="77777777" w:rsidR="00000000" w:rsidRDefault="009B75DB">
      <w:pPr>
        <w:pStyle w:val="a0"/>
        <w:rPr>
          <w:rtl/>
        </w:rPr>
      </w:pPr>
    </w:p>
    <w:p w14:paraId="50E4021E" w14:textId="77777777" w:rsidR="00000000" w:rsidRDefault="009B75DB">
      <w:pPr>
        <w:pStyle w:val="a0"/>
        <w:rPr>
          <w:rFonts w:hint="cs"/>
          <w:rtl/>
        </w:rPr>
      </w:pPr>
      <w:r>
        <w:rPr>
          <w:rFonts w:hint="cs"/>
          <w:rtl/>
        </w:rPr>
        <w:t>רבותי חברי הכנסת, שר התחבורה ישיב על שאילתות רגילות. איש מחברי הכנסת הנוגעים בדבר אינו נוכח</w:t>
      </w:r>
      <w:r>
        <w:rPr>
          <w:rFonts w:hint="cs"/>
          <w:rtl/>
        </w:rPr>
        <w:t xml:space="preserve"> כאן, כך שזה יהיה מהר. </w:t>
      </w:r>
    </w:p>
    <w:p w14:paraId="56320ACB" w14:textId="77777777" w:rsidR="00000000" w:rsidRDefault="009B75DB">
      <w:pPr>
        <w:pStyle w:val="a0"/>
        <w:rPr>
          <w:rFonts w:hint="cs"/>
          <w:rtl/>
        </w:rPr>
      </w:pPr>
    </w:p>
    <w:p w14:paraId="58D4FC0A" w14:textId="77777777" w:rsidR="00000000" w:rsidRDefault="009B75DB">
      <w:pPr>
        <w:pStyle w:val="a0"/>
        <w:rPr>
          <w:rFonts w:hint="cs"/>
          <w:rtl/>
        </w:rPr>
      </w:pPr>
      <w:r>
        <w:rPr>
          <w:rFonts w:hint="cs"/>
          <w:rtl/>
        </w:rPr>
        <w:t>אדוני שר התחבורה ישיב על שאילתא מס' 94, מטעם חבר הכנסת משה גפני, בנושא: הפרטה בתחבורה הציבורית. אינו נוכח - לפרוטוקול.</w:t>
      </w:r>
    </w:p>
    <w:p w14:paraId="7DD5F3DB" w14:textId="77777777" w:rsidR="00000000" w:rsidRDefault="009B75DB">
      <w:pPr>
        <w:pStyle w:val="a0"/>
        <w:ind w:firstLine="0"/>
        <w:rPr>
          <w:rFonts w:hint="cs"/>
          <w:rtl/>
        </w:rPr>
      </w:pPr>
    </w:p>
    <w:p w14:paraId="13F90BCD" w14:textId="77777777" w:rsidR="00000000" w:rsidRDefault="009B75DB">
      <w:pPr>
        <w:pStyle w:val="a1"/>
        <w:jc w:val="center"/>
        <w:rPr>
          <w:rtl/>
        </w:rPr>
      </w:pPr>
      <w:bookmarkStart w:id="456" w:name="CQ10561FI0010561T24_12_2003_17_14_06"/>
      <w:bookmarkStart w:id="457" w:name="_Toc62986543"/>
      <w:bookmarkEnd w:id="456"/>
      <w:r>
        <w:rPr>
          <w:rtl/>
        </w:rPr>
        <w:t>94. הפרטה בתחבורה הציבורית</w:t>
      </w:r>
      <w:bookmarkEnd w:id="457"/>
    </w:p>
    <w:p w14:paraId="54467909" w14:textId="77777777" w:rsidR="00000000" w:rsidRDefault="009B75DB">
      <w:pPr>
        <w:pStyle w:val="a0"/>
        <w:rPr>
          <w:rFonts w:hint="cs"/>
          <w:rtl/>
        </w:rPr>
      </w:pPr>
    </w:p>
    <w:p w14:paraId="2E9E25A3" w14:textId="77777777" w:rsidR="00000000" w:rsidRDefault="009B75DB">
      <w:pPr>
        <w:pStyle w:val="a0"/>
        <w:ind w:firstLine="0"/>
        <w:rPr>
          <w:bCs/>
          <w:u w:val="single"/>
        </w:rPr>
      </w:pPr>
      <w:bookmarkStart w:id="458" w:name="ESQ10561"/>
      <w:bookmarkStart w:id="459" w:name="TextBody8"/>
      <w:bookmarkEnd w:id="458"/>
      <w:r>
        <w:rPr>
          <w:bCs/>
          <w:u w:val="single"/>
          <w:rtl/>
        </w:rPr>
        <w:t>חבר</w:t>
      </w:r>
      <w:bookmarkEnd w:id="459"/>
      <w:r>
        <w:rPr>
          <w:rFonts w:hint="cs"/>
          <w:bCs/>
          <w:u w:val="single"/>
          <w:rtl/>
        </w:rPr>
        <w:t xml:space="preserve"> הכנסת </w:t>
      </w:r>
      <w:bookmarkStart w:id="460" w:name="TextBody2"/>
      <w:r>
        <w:rPr>
          <w:bCs/>
          <w:u w:val="single"/>
          <w:rtl/>
        </w:rPr>
        <w:t>משה גפני</w:t>
      </w:r>
      <w:bookmarkEnd w:id="460"/>
      <w:r>
        <w:rPr>
          <w:rFonts w:hint="cs"/>
          <w:bCs/>
          <w:u w:val="single"/>
          <w:rtl/>
        </w:rPr>
        <w:t xml:space="preserve"> </w:t>
      </w:r>
      <w:bookmarkStart w:id="461" w:name="TextBody9"/>
      <w:r>
        <w:rPr>
          <w:bCs/>
          <w:u w:val="single"/>
          <w:rtl/>
        </w:rPr>
        <w:t>שאל</w:t>
      </w:r>
      <w:bookmarkEnd w:id="461"/>
      <w:r>
        <w:rPr>
          <w:rFonts w:hint="cs"/>
          <w:bCs/>
          <w:u w:val="single"/>
          <w:rtl/>
        </w:rPr>
        <w:t xml:space="preserve"> את</w:t>
      </w:r>
      <w:bookmarkStart w:id="462" w:name="TextBody12"/>
      <w:r>
        <w:rPr>
          <w:bCs/>
          <w:u w:val="single"/>
          <w:rtl/>
        </w:rPr>
        <w:t xml:space="preserve"> שר</w:t>
      </w:r>
      <w:bookmarkEnd w:id="462"/>
      <w:r>
        <w:rPr>
          <w:rFonts w:hint="cs"/>
          <w:bCs/>
          <w:u w:val="single"/>
          <w:rtl/>
        </w:rPr>
        <w:t xml:space="preserve"> </w:t>
      </w:r>
      <w:bookmarkStart w:id="463" w:name="GMGOVMINISTRYNAME"/>
      <w:r>
        <w:rPr>
          <w:bCs/>
          <w:u w:val="single"/>
          <w:rtl/>
        </w:rPr>
        <w:t>התחבורה</w:t>
      </w:r>
      <w:bookmarkEnd w:id="463"/>
    </w:p>
    <w:p w14:paraId="0416B01E" w14:textId="77777777" w:rsidR="00000000" w:rsidRDefault="009B75DB">
      <w:pPr>
        <w:pStyle w:val="a0"/>
        <w:ind w:firstLine="720"/>
      </w:pPr>
      <w:r>
        <w:rPr>
          <w:rFonts w:hint="eastAsia"/>
          <w:rtl/>
        </w:rPr>
        <w:t>ביום</w:t>
      </w:r>
      <w:r>
        <w:rPr>
          <w:rtl/>
        </w:rPr>
        <w:t xml:space="preserve"> כ"</w:t>
      </w:r>
      <w:r>
        <w:rPr>
          <w:rFonts w:hint="eastAsia"/>
          <w:rtl/>
        </w:rPr>
        <w:t>ט</w:t>
      </w:r>
      <w:r>
        <w:rPr>
          <w:rtl/>
        </w:rPr>
        <w:t xml:space="preserve"> באדר ב' תשס"</w:t>
      </w:r>
      <w:r>
        <w:rPr>
          <w:rFonts w:hint="eastAsia"/>
          <w:rtl/>
        </w:rPr>
        <w:t>ג</w:t>
      </w:r>
      <w:r>
        <w:rPr>
          <w:rtl/>
        </w:rPr>
        <w:t xml:space="preserve"> (2 באפריל 2003):</w:t>
      </w:r>
    </w:p>
    <w:p w14:paraId="756F1077" w14:textId="77777777" w:rsidR="00000000" w:rsidRDefault="009B75DB">
      <w:pPr>
        <w:pStyle w:val="a0"/>
        <w:rPr>
          <w:rFonts w:hint="cs"/>
          <w:rtl/>
        </w:rPr>
      </w:pPr>
    </w:p>
    <w:p w14:paraId="40D78D75" w14:textId="77777777" w:rsidR="00000000" w:rsidRDefault="009B75DB">
      <w:pPr>
        <w:pStyle w:val="a0"/>
        <w:rPr>
          <w:rFonts w:hint="cs"/>
        </w:rPr>
      </w:pPr>
    </w:p>
    <w:p w14:paraId="285A8E75" w14:textId="77777777" w:rsidR="00000000" w:rsidRDefault="009B75DB">
      <w:pPr>
        <w:pStyle w:val="a0"/>
        <w:ind w:firstLine="720"/>
      </w:pPr>
      <w:bookmarkStart w:id="464" w:name="TextBody3"/>
      <w:r>
        <w:rPr>
          <w:rtl/>
        </w:rPr>
        <w:t xml:space="preserve">לפי </w:t>
      </w:r>
      <w:r>
        <w:rPr>
          <w:rtl/>
        </w:rPr>
        <w:t>החלטת הממשלה</w:t>
      </w:r>
      <w:r>
        <w:rPr>
          <w:rFonts w:hint="cs"/>
          <w:rtl/>
        </w:rPr>
        <w:t>,</w:t>
      </w:r>
      <w:r>
        <w:rPr>
          <w:rtl/>
        </w:rPr>
        <w:t xml:space="preserve"> משרדך עורך רפורמה</w:t>
      </w:r>
      <w:r>
        <w:rPr>
          <w:rFonts w:hint="cs"/>
          <w:rtl/>
        </w:rPr>
        <w:t>-</w:t>
      </w:r>
      <w:r>
        <w:rPr>
          <w:rtl/>
        </w:rPr>
        <w:t>הפרטה בתחבורה הציבורית.</w:t>
      </w:r>
      <w:bookmarkEnd w:id="464"/>
    </w:p>
    <w:p w14:paraId="3517E6E3" w14:textId="77777777" w:rsidR="00000000" w:rsidRDefault="009B75DB">
      <w:pPr>
        <w:pStyle w:val="a0"/>
        <w:ind w:firstLine="720"/>
      </w:pPr>
    </w:p>
    <w:p w14:paraId="710157C5" w14:textId="77777777" w:rsidR="00000000" w:rsidRDefault="009B75DB">
      <w:pPr>
        <w:pStyle w:val="a0"/>
        <w:ind w:firstLine="720"/>
      </w:pPr>
      <w:r>
        <w:rPr>
          <w:rFonts w:hint="cs"/>
          <w:rtl/>
        </w:rPr>
        <w:t>רצוני לשאול</w:t>
      </w:r>
      <w:r>
        <w:rPr>
          <w:rtl/>
        </w:rPr>
        <w:t>:</w:t>
      </w:r>
    </w:p>
    <w:p w14:paraId="5B912171" w14:textId="77777777" w:rsidR="00000000" w:rsidRDefault="009B75DB">
      <w:pPr>
        <w:pStyle w:val="a0"/>
        <w:ind w:firstLine="720"/>
      </w:pPr>
    </w:p>
    <w:p w14:paraId="69BCD612" w14:textId="77777777" w:rsidR="00000000" w:rsidRDefault="009B75DB">
      <w:pPr>
        <w:pStyle w:val="a0"/>
        <w:ind w:firstLine="720"/>
        <w:rPr>
          <w:rtl/>
        </w:rPr>
      </w:pPr>
      <w:bookmarkStart w:id="465" w:name="TextBody5"/>
      <w:r>
        <w:rPr>
          <w:rFonts w:hint="cs"/>
          <w:rtl/>
        </w:rPr>
        <w:t xml:space="preserve">1. </w:t>
      </w:r>
      <w:r>
        <w:rPr>
          <w:rtl/>
        </w:rPr>
        <w:t>כמה קווי תחבורה ציבורית הופרטו?</w:t>
      </w:r>
    </w:p>
    <w:p w14:paraId="0C6D7192" w14:textId="77777777" w:rsidR="00000000" w:rsidRDefault="009B75DB">
      <w:pPr>
        <w:pStyle w:val="a0"/>
        <w:ind w:firstLine="720"/>
        <w:rPr>
          <w:rtl/>
        </w:rPr>
      </w:pPr>
    </w:p>
    <w:p w14:paraId="5DAA9945" w14:textId="77777777" w:rsidR="00000000" w:rsidRDefault="009B75DB">
      <w:pPr>
        <w:pStyle w:val="a0"/>
        <w:ind w:firstLine="720"/>
        <w:rPr>
          <w:rtl/>
        </w:rPr>
      </w:pPr>
      <w:r>
        <w:rPr>
          <w:rFonts w:hint="cs"/>
          <w:rtl/>
        </w:rPr>
        <w:t xml:space="preserve">2. </w:t>
      </w:r>
      <w:r>
        <w:rPr>
          <w:rtl/>
        </w:rPr>
        <w:t>האם משרדך עורך ביקורת על רמת השירות בקווי תחבורה אלו</w:t>
      </w:r>
      <w:r>
        <w:rPr>
          <w:rFonts w:hint="cs"/>
          <w:rtl/>
        </w:rPr>
        <w:t xml:space="preserve">, ואם לא </w:t>
      </w:r>
      <w:r>
        <w:rPr>
          <w:rFonts w:hint="eastAsia"/>
          <w:rtl/>
        </w:rPr>
        <w:t>–</w:t>
      </w:r>
      <w:r>
        <w:rPr>
          <w:rFonts w:hint="cs"/>
          <w:rtl/>
        </w:rPr>
        <w:t xml:space="preserve"> מדוע</w:t>
      </w:r>
      <w:r>
        <w:rPr>
          <w:rtl/>
        </w:rPr>
        <w:t>?</w:t>
      </w:r>
    </w:p>
    <w:p w14:paraId="74C6E4D9" w14:textId="77777777" w:rsidR="00000000" w:rsidRDefault="009B75DB">
      <w:pPr>
        <w:pStyle w:val="a0"/>
        <w:ind w:firstLine="720"/>
        <w:rPr>
          <w:rtl/>
        </w:rPr>
      </w:pPr>
    </w:p>
    <w:p w14:paraId="0D46518C" w14:textId="77777777" w:rsidR="00000000" w:rsidRDefault="009B75DB">
      <w:pPr>
        <w:pStyle w:val="a0"/>
        <w:ind w:firstLine="720"/>
        <w:rPr>
          <w:rtl/>
        </w:rPr>
      </w:pPr>
      <w:r>
        <w:rPr>
          <w:rFonts w:hint="cs"/>
          <w:rtl/>
        </w:rPr>
        <w:t xml:space="preserve">3. </w:t>
      </w:r>
      <w:r>
        <w:rPr>
          <w:rtl/>
        </w:rPr>
        <w:t xml:space="preserve">אם כן </w:t>
      </w:r>
      <w:r>
        <w:rPr>
          <w:rFonts w:hint="cs"/>
          <w:rtl/>
        </w:rPr>
        <w:t>–</w:t>
      </w:r>
      <w:r>
        <w:rPr>
          <w:rtl/>
        </w:rPr>
        <w:t xml:space="preserve"> מה </w:t>
      </w:r>
      <w:r>
        <w:rPr>
          <w:rFonts w:hint="cs"/>
          <w:rtl/>
        </w:rPr>
        <w:t xml:space="preserve">היא </w:t>
      </w:r>
      <w:r>
        <w:rPr>
          <w:rtl/>
        </w:rPr>
        <w:t>מהות הביקורת</w:t>
      </w:r>
      <w:r>
        <w:rPr>
          <w:rFonts w:hint="cs"/>
          <w:rtl/>
        </w:rPr>
        <w:t>,</w:t>
      </w:r>
      <w:r>
        <w:rPr>
          <w:rtl/>
        </w:rPr>
        <w:t xml:space="preserve"> כמה בדיקות נערכו ומה </w:t>
      </w:r>
      <w:r>
        <w:rPr>
          <w:rFonts w:hint="cs"/>
          <w:rtl/>
        </w:rPr>
        <w:t xml:space="preserve">הן </w:t>
      </w:r>
      <w:r>
        <w:rPr>
          <w:rtl/>
        </w:rPr>
        <w:t>העלו?</w:t>
      </w:r>
    </w:p>
    <w:p w14:paraId="5DB30CF3" w14:textId="77777777" w:rsidR="00000000" w:rsidRDefault="009B75DB">
      <w:pPr>
        <w:pStyle w:val="a0"/>
        <w:ind w:firstLine="720"/>
        <w:rPr>
          <w:rtl/>
        </w:rPr>
      </w:pPr>
    </w:p>
    <w:bookmarkEnd w:id="465"/>
    <w:p w14:paraId="39049CBF" w14:textId="77777777" w:rsidR="00000000" w:rsidRDefault="009B75DB">
      <w:pPr>
        <w:pStyle w:val="a0"/>
        <w:ind w:firstLine="0"/>
        <w:rPr>
          <w:b/>
          <w:bCs/>
          <w:u w:val="single"/>
        </w:rPr>
      </w:pPr>
      <w:r>
        <w:rPr>
          <w:rFonts w:hint="eastAsia"/>
          <w:b/>
          <w:bCs/>
          <w:u w:val="single"/>
          <w:rtl/>
        </w:rPr>
        <w:t>תשובת</w:t>
      </w:r>
      <w:r>
        <w:rPr>
          <w:b/>
          <w:bCs/>
          <w:u w:val="single"/>
          <w:rtl/>
        </w:rPr>
        <w:t xml:space="preserve"> שר התחב</w:t>
      </w:r>
      <w:r>
        <w:rPr>
          <w:b/>
          <w:bCs/>
          <w:u w:val="single"/>
          <w:rtl/>
        </w:rPr>
        <w:t>ורה אביגדור ליברמן:</w:t>
      </w:r>
    </w:p>
    <w:p w14:paraId="00FE1665" w14:textId="77777777" w:rsidR="00000000" w:rsidRDefault="009B75DB">
      <w:pPr>
        <w:pStyle w:val="a0"/>
        <w:ind w:firstLine="0"/>
        <w:rPr>
          <w:rFonts w:hint="cs"/>
          <w:b/>
          <w:rtl/>
        </w:rPr>
      </w:pPr>
      <w:r>
        <w:rPr>
          <w:b/>
          <w:rtl/>
        </w:rPr>
        <w:t xml:space="preserve">(לא נקראה, נמסרה </w:t>
      </w:r>
      <w:r>
        <w:rPr>
          <w:rFonts w:hint="eastAsia"/>
          <w:b/>
          <w:rtl/>
        </w:rPr>
        <w:t>לפרוטוקול</w:t>
      </w:r>
      <w:r>
        <w:rPr>
          <w:b/>
          <w:rtl/>
        </w:rPr>
        <w:t>)</w:t>
      </w:r>
    </w:p>
    <w:p w14:paraId="2EADCD5A" w14:textId="77777777" w:rsidR="00000000" w:rsidRDefault="009B75DB">
      <w:pPr>
        <w:pStyle w:val="a0"/>
        <w:rPr>
          <w:rFonts w:hint="cs"/>
          <w:b/>
          <w:rtl/>
        </w:rPr>
      </w:pPr>
    </w:p>
    <w:p w14:paraId="5CABB310" w14:textId="77777777" w:rsidR="00000000" w:rsidRDefault="009B75DB">
      <w:pPr>
        <w:pStyle w:val="a0"/>
        <w:rPr>
          <w:rFonts w:hint="cs"/>
          <w:b/>
          <w:rtl/>
        </w:rPr>
      </w:pPr>
      <w:r>
        <w:rPr>
          <w:rFonts w:hint="cs"/>
          <w:b/>
          <w:rtl/>
        </w:rPr>
        <w:t>1. מראשית הרפורמה במבנה התחבורה הציבורית, כנקבע על-ידי הממשלה - שמהותה פתיחת הענף בפני מפעילים חדשים בדרך תחרותית - ועד כה, נכנסו לענף מפעילים חדשים במקום "אגד" ו"דן", כמפורט להלן: אשכול באר-שבע</w:t>
      </w:r>
      <w:r>
        <w:rPr>
          <w:b/>
          <w:rtl/>
        </w:rPr>
        <w:t>—</w:t>
      </w:r>
      <w:r>
        <w:rPr>
          <w:rFonts w:hint="cs"/>
          <w:b/>
          <w:rtl/>
        </w:rPr>
        <w:t>תל-אביב: מפע</w:t>
      </w:r>
      <w:r>
        <w:rPr>
          <w:rFonts w:hint="cs"/>
          <w:b/>
          <w:rtl/>
        </w:rPr>
        <w:t xml:space="preserve">יל היסטורי </w:t>
      </w:r>
      <w:r>
        <w:rPr>
          <w:b/>
          <w:rtl/>
        </w:rPr>
        <w:t>–</w:t>
      </w:r>
      <w:r>
        <w:rPr>
          <w:rFonts w:hint="cs"/>
          <w:b/>
          <w:rtl/>
        </w:rPr>
        <w:t xml:space="preserve"> "אגד"; מפעיל זכיין </w:t>
      </w:r>
      <w:r>
        <w:rPr>
          <w:b/>
          <w:rtl/>
        </w:rPr>
        <w:t>–</w:t>
      </w:r>
      <w:r>
        <w:rPr>
          <w:rFonts w:hint="cs"/>
          <w:b/>
          <w:rtl/>
        </w:rPr>
        <w:t xml:space="preserve"> "מטרופולין"; מספר קווים </w:t>
      </w:r>
      <w:r>
        <w:rPr>
          <w:b/>
          <w:rtl/>
        </w:rPr>
        <w:t>–</w:t>
      </w:r>
      <w:r>
        <w:rPr>
          <w:rFonts w:hint="cs"/>
          <w:b/>
          <w:rtl/>
        </w:rPr>
        <w:t xml:space="preserve"> 9. אשכול  אשדוד, טבריה: מפעיל היסטורי </w:t>
      </w:r>
      <w:r>
        <w:rPr>
          <w:b/>
          <w:rtl/>
        </w:rPr>
        <w:t>–</w:t>
      </w:r>
      <w:r>
        <w:rPr>
          <w:rFonts w:hint="cs"/>
          <w:b/>
          <w:rtl/>
        </w:rPr>
        <w:t xml:space="preserve"> "אגד"; מפעיל זכיין </w:t>
      </w:r>
      <w:r>
        <w:rPr>
          <w:b/>
          <w:rtl/>
        </w:rPr>
        <w:t>–</w:t>
      </w:r>
      <w:r>
        <w:rPr>
          <w:rFonts w:hint="cs"/>
          <w:b/>
          <w:rtl/>
        </w:rPr>
        <w:t xml:space="preserve"> "קונקס"; מספר קווים </w:t>
      </w:r>
      <w:r>
        <w:rPr>
          <w:b/>
          <w:rtl/>
        </w:rPr>
        <w:t>–</w:t>
      </w:r>
      <w:r>
        <w:rPr>
          <w:rFonts w:hint="cs"/>
          <w:b/>
          <w:rtl/>
        </w:rPr>
        <w:t xml:space="preserve"> 37. אשכול  רמלה, לוד, מודיעין-עילית: מפעיל היסטורי </w:t>
      </w:r>
      <w:r>
        <w:rPr>
          <w:b/>
          <w:rtl/>
        </w:rPr>
        <w:t>–</w:t>
      </w:r>
      <w:r>
        <w:rPr>
          <w:rFonts w:hint="cs"/>
          <w:b/>
          <w:rtl/>
        </w:rPr>
        <w:t xml:space="preserve"> "אגד"; מפעיל זכיין </w:t>
      </w:r>
      <w:r>
        <w:rPr>
          <w:b/>
          <w:rtl/>
        </w:rPr>
        <w:t>–</w:t>
      </w:r>
      <w:r>
        <w:rPr>
          <w:rFonts w:hint="cs"/>
          <w:b/>
          <w:rtl/>
        </w:rPr>
        <w:t xml:space="preserve"> "סופרבוס"; מספר קווים </w:t>
      </w:r>
      <w:r>
        <w:rPr>
          <w:b/>
          <w:rtl/>
        </w:rPr>
        <w:t>–</w:t>
      </w:r>
      <w:r>
        <w:rPr>
          <w:rFonts w:hint="cs"/>
          <w:b/>
          <w:rtl/>
        </w:rPr>
        <w:t xml:space="preserve"> 44. אשכול מודיע</w:t>
      </w:r>
      <w:r>
        <w:rPr>
          <w:rFonts w:hint="cs"/>
          <w:b/>
          <w:rtl/>
        </w:rPr>
        <w:t xml:space="preserve">ין: מפעיל זכיין </w:t>
      </w:r>
      <w:r>
        <w:rPr>
          <w:b/>
          <w:rtl/>
        </w:rPr>
        <w:t>–</w:t>
      </w:r>
      <w:r>
        <w:rPr>
          <w:rFonts w:hint="cs"/>
          <w:b/>
          <w:rtl/>
        </w:rPr>
        <w:t xml:space="preserve"> "מרגלית"; מספר קווים </w:t>
      </w:r>
      <w:r>
        <w:rPr>
          <w:b/>
          <w:rtl/>
        </w:rPr>
        <w:t>–</w:t>
      </w:r>
      <w:r>
        <w:rPr>
          <w:rFonts w:hint="cs"/>
          <w:b/>
          <w:rtl/>
        </w:rPr>
        <w:t xml:space="preserve"> 11. אשכול צפת--נהרייה, חדרה</w:t>
      </w:r>
      <w:r>
        <w:rPr>
          <w:b/>
          <w:rtl/>
        </w:rPr>
        <w:t>—</w:t>
      </w:r>
      <w:r>
        <w:rPr>
          <w:rFonts w:hint="cs"/>
          <w:b/>
          <w:rtl/>
        </w:rPr>
        <w:t xml:space="preserve">נתניה: מפעיל היסטורי </w:t>
      </w:r>
      <w:r>
        <w:rPr>
          <w:b/>
          <w:rtl/>
        </w:rPr>
        <w:t>–</w:t>
      </w:r>
      <w:r>
        <w:rPr>
          <w:rFonts w:hint="cs"/>
          <w:b/>
          <w:rtl/>
        </w:rPr>
        <w:t xml:space="preserve"> "אגד"; מפעיל זכיין </w:t>
      </w:r>
      <w:r>
        <w:rPr>
          <w:b/>
          <w:rtl/>
        </w:rPr>
        <w:t>–</w:t>
      </w:r>
      <w:r>
        <w:rPr>
          <w:rFonts w:hint="cs"/>
          <w:b/>
          <w:rtl/>
        </w:rPr>
        <w:t xml:space="preserve"> "נתיב אקספרס"; מספר קווים </w:t>
      </w:r>
      <w:r>
        <w:rPr>
          <w:b/>
          <w:rtl/>
        </w:rPr>
        <w:t>–</w:t>
      </w:r>
      <w:r>
        <w:rPr>
          <w:rFonts w:hint="cs"/>
          <w:b/>
          <w:rtl/>
        </w:rPr>
        <w:t xml:space="preserve"> 87. אשכול בקעת-אונו: מפעיל היסטורי </w:t>
      </w:r>
      <w:r>
        <w:rPr>
          <w:b/>
          <w:rtl/>
        </w:rPr>
        <w:t>–</w:t>
      </w:r>
      <w:r>
        <w:rPr>
          <w:rFonts w:hint="cs"/>
          <w:b/>
          <w:rtl/>
        </w:rPr>
        <w:t xml:space="preserve"> "דן"; מפעיל זכיין </w:t>
      </w:r>
      <w:r>
        <w:rPr>
          <w:b/>
          <w:rtl/>
        </w:rPr>
        <w:t>–</w:t>
      </w:r>
      <w:r>
        <w:rPr>
          <w:rFonts w:hint="cs"/>
          <w:b/>
          <w:rtl/>
        </w:rPr>
        <w:t xml:space="preserve"> "קווים"; מספר קווים </w:t>
      </w:r>
      <w:r>
        <w:rPr>
          <w:b/>
          <w:rtl/>
        </w:rPr>
        <w:t>–</w:t>
      </w:r>
      <w:r>
        <w:rPr>
          <w:rFonts w:hint="cs"/>
          <w:b/>
          <w:rtl/>
        </w:rPr>
        <w:t xml:space="preserve"> 18. אשכול באר-שבע עירוני: מפעיל היסט</w:t>
      </w:r>
      <w:r>
        <w:rPr>
          <w:rFonts w:hint="cs"/>
          <w:b/>
          <w:rtl/>
        </w:rPr>
        <w:t xml:space="preserve">ורי </w:t>
      </w:r>
      <w:r>
        <w:rPr>
          <w:b/>
          <w:rtl/>
        </w:rPr>
        <w:t>–</w:t>
      </w:r>
      <w:r>
        <w:rPr>
          <w:rFonts w:hint="cs"/>
          <w:b/>
          <w:rtl/>
        </w:rPr>
        <w:t xml:space="preserve"> חברת "באר-שבע"; מפעיל זכיין </w:t>
      </w:r>
      <w:r>
        <w:rPr>
          <w:b/>
          <w:rtl/>
        </w:rPr>
        <w:t>–</w:t>
      </w:r>
      <w:r>
        <w:rPr>
          <w:rFonts w:hint="cs"/>
          <w:b/>
          <w:rtl/>
        </w:rPr>
        <w:t xml:space="preserve"> "מטרודן"; מספר קווים </w:t>
      </w:r>
      <w:r>
        <w:rPr>
          <w:b/>
          <w:rtl/>
        </w:rPr>
        <w:t>–</w:t>
      </w:r>
      <w:r>
        <w:rPr>
          <w:rFonts w:hint="cs"/>
          <w:b/>
          <w:rtl/>
        </w:rPr>
        <w:t xml:space="preserve"> 21.  אשכול אלעד: מפעיל זכיין </w:t>
      </w:r>
      <w:r>
        <w:rPr>
          <w:b/>
          <w:rtl/>
        </w:rPr>
        <w:t>–</w:t>
      </w:r>
      <w:r>
        <w:rPr>
          <w:rFonts w:hint="cs"/>
          <w:b/>
          <w:rtl/>
        </w:rPr>
        <w:t xml:space="preserve"> "הורן את ליבוביץ"; מספר קווים </w:t>
      </w:r>
      <w:r>
        <w:rPr>
          <w:b/>
          <w:rtl/>
        </w:rPr>
        <w:t>–</w:t>
      </w:r>
      <w:r>
        <w:rPr>
          <w:rFonts w:hint="cs"/>
          <w:b/>
          <w:rtl/>
        </w:rPr>
        <w:t xml:space="preserve"> 3.</w:t>
      </w:r>
    </w:p>
    <w:p w14:paraId="42014916" w14:textId="77777777" w:rsidR="00000000" w:rsidRDefault="009B75DB">
      <w:pPr>
        <w:pStyle w:val="a0"/>
        <w:rPr>
          <w:rFonts w:hint="cs"/>
          <w:b/>
          <w:rtl/>
        </w:rPr>
      </w:pPr>
    </w:p>
    <w:p w14:paraId="465DB219" w14:textId="77777777" w:rsidR="00000000" w:rsidRDefault="009B75DB">
      <w:pPr>
        <w:pStyle w:val="a0"/>
        <w:rPr>
          <w:rFonts w:hint="cs"/>
          <w:b/>
          <w:rtl/>
        </w:rPr>
      </w:pPr>
      <w:r>
        <w:rPr>
          <w:rFonts w:hint="cs"/>
          <w:b/>
          <w:rtl/>
        </w:rPr>
        <w:t>בשלב זה הועברו בפועל לידי הזכיינים השונים כ-8% מפעילות קואופרטיב "אגד" ו"דן", ומכלול הפעילות של החברה העירונית לתחבורה ציבורית באר</w:t>
      </w:r>
      <w:r>
        <w:rPr>
          <w:rFonts w:hint="cs"/>
          <w:b/>
          <w:rtl/>
        </w:rPr>
        <w:t>-שבע.</w:t>
      </w:r>
    </w:p>
    <w:p w14:paraId="13865282" w14:textId="77777777" w:rsidR="00000000" w:rsidRDefault="009B75DB">
      <w:pPr>
        <w:pStyle w:val="a0"/>
        <w:rPr>
          <w:rFonts w:hint="cs"/>
          <w:b/>
          <w:rtl/>
        </w:rPr>
      </w:pPr>
    </w:p>
    <w:p w14:paraId="23180E82" w14:textId="77777777" w:rsidR="00000000" w:rsidRDefault="009B75DB">
      <w:pPr>
        <w:pStyle w:val="a0"/>
        <w:rPr>
          <w:rFonts w:hint="cs"/>
          <w:b/>
          <w:rtl/>
        </w:rPr>
      </w:pPr>
      <w:r>
        <w:rPr>
          <w:rFonts w:hint="cs"/>
          <w:b/>
          <w:rtl/>
        </w:rPr>
        <w:t>2. צוות יישום מיוחד מטעם משרדי מלווה כל זכיין בהתארגנותו לקראת הפעלת השירות, תוך שימת דגש בהיערכות הזכיין לקיים את השירות על-פי הנקבע ברשיונות הקווים ובתקנות התעבורה.</w:t>
      </w:r>
    </w:p>
    <w:p w14:paraId="6CF15D6D" w14:textId="77777777" w:rsidR="00000000" w:rsidRDefault="009B75DB">
      <w:pPr>
        <w:pStyle w:val="a0"/>
        <w:rPr>
          <w:rFonts w:hint="cs"/>
          <w:b/>
          <w:rtl/>
        </w:rPr>
      </w:pPr>
    </w:p>
    <w:p w14:paraId="029A1464" w14:textId="77777777" w:rsidR="00000000" w:rsidRDefault="009B75DB">
      <w:pPr>
        <w:pStyle w:val="a0"/>
        <w:rPr>
          <w:rFonts w:hint="cs"/>
          <w:b/>
          <w:rtl/>
        </w:rPr>
      </w:pPr>
      <w:r>
        <w:rPr>
          <w:rFonts w:hint="cs"/>
          <w:b/>
          <w:rtl/>
        </w:rPr>
        <w:t>בנוסף, הקמנו מערך פיקוח מיוחד על המפעילים החדשים, שתפקידו לבקר בצורה הדוקה ומדוקד</w:t>
      </w:r>
      <w:r>
        <w:rPr>
          <w:rFonts w:hint="cs"/>
          <w:b/>
          <w:rtl/>
        </w:rPr>
        <w:t>קת את הקווים החדשים, בשונה מהפיקוח הרגיל המופעל על קווי השירות של המפעילים הרגילים. בקרה זו מתבצעת במשרדי החברות, בתחנות הקצה של הקווים, לאורך מסלולי הקווים ועוד. אציין כי הממונים המחוזיים על התעבורה מקיימים מעקב שוטף על פעילות החברות החדשות ועומדים בקשר מ</w:t>
      </w:r>
      <w:r>
        <w:rPr>
          <w:rFonts w:hint="cs"/>
          <w:b/>
          <w:rtl/>
        </w:rPr>
        <w:t>תמיד עם ראשי הרשויות המקומיות, שתכליתו פיקוח שוטף, איתור מהיר של הליקויים ופעולה לסילוקם.</w:t>
      </w:r>
    </w:p>
    <w:p w14:paraId="6C0CE21E" w14:textId="77777777" w:rsidR="00000000" w:rsidRDefault="009B75DB">
      <w:pPr>
        <w:pStyle w:val="a0"/>
        <w:rPr>
          <w:rFonts w:hint="cs"/>
          <w:b/>
          <w:rtl/>
        </w:rPr>
      </w:pPr>
    </w:p>
    <w:p w14:paraId="454B9608" w14:textId="77777777" w:rsidR="00000000" w:rsidRDefault="009B75DB">
      <w:pPr>
        <w:pStyle w:val="a0"/>
        <w:rPr>
          <w:rFonts w:hint="cs"/>
          <w:b/>
          <w:rtl/>
        </w:rPr>
      </w:pPr>
      <w:r>
        <w:rPr>
          <w:rFonts w:hint="cs"/>
          <w:b/>
          <w:rtl/>
        </w:rPr>
        <w:t>3. ככלל, ועל-פי המידע שברשות משרדי, רוב המפעילים החדשים מקיימים את השירות כנדרש. לצד הוזלת תעריפי הנסיעה ושיפור ניכר ברמת השירות, קיימת עלייה בהיקף הנסיעות. יש לציין</w:t>
      </w:r>
      <w:r>
        <w:rPr>
          <w:rFonts w:hint="cs"/>
          <w:b/>
          <w:rtl/>
        </w:rPr>
        <w:t>, כי מסקרים שמשרדי ערך עד כה עולה, שברוב האזורים שיצאו לתחרות קיימת תופעה של גידול במספר הנוסעים בתחבורה הציבורית, לעומת מגמת ירידה ברורה של מספר הנוסעים באזורים המופעלים על-ידי מפעילים ותיקים.</w:t>
      </w:r>
    </w:p>
    <w:p w14:paraId="7FC7887E" w14:textId="77777777" w:rsidR="00000000" w:rsidRDefault="009B75DB">
      <w:pPr>
        <w:pStyle w:val="a0"/>
        <w:rPr>
          <w:rFonts w:hint="cs"/>
          <w:b/>
          <w:rtl/>
        </w:rPr>
      </w:pPr>
    </w:p>
    <w:p w14:paraId="24CC56F1" w14:textId="77777777" w:rsidR="00000000" w:rsidRDefault="009B75DB">
      <w:pPr>
        <w:pStyle w:val="a0"/>
        <w:rPr>
          <w:rFonts w:hint="cs"/>
          <w:b/>
          <w:rtl/>
        </w:rPr>
      </w:pPr>
      <w:r>
        <w:rPr>
          <w:rFonts w:hint="cs"/>
          <w:b/>
          <w:rtl/>
        </w:rPr>
        <w:t>אציין, כי משרדי מצוי בעיצומה של הכנסת מפרטי מכרז לקבוצות קווי</w:t>
      </w:r>
      <w:r>
        <w:rPr>
          <w:rFonts w:hint="cs"/>
          <w:b/>
          <w:rtl/>
        </w:rPr>
        <w:t xml:space="preserve">ם נוספים אשר כוללים את: </w:t>
      </w:r>
      <w:r>
        <w:rPr>
          <w:rFonts w:hint="cs"/>
          <w:b/>
          <w:rtl/>
        </w:rPr>
        <w:tab/>
        <w:t>אשכול עפולה</w:t>
      </w:r>
      <w:r>
        <w:rPr>
          <w:b/>
          <w:rtl/>
        </w:rPr>
        <w:t>—</w:t>
      </w:r>
      <w:r>
        <w:rPr>
          <w:rFonts w:hint="cs"/>
          <w:b/>
          <w:rtl/>
        </w:rPr>
        <w:t>בית-שאן; אשכול אשקלון; קווים פנימיים בפתח-תקווה; ומרכז חדש להפעלת הקווים במודיעין - הואיל וההסכם עם חברת "מרגלית" מסתיים בסוף שנת 2004. הליך מכרזי להפעלת הקווים באלעד אמור להסתיים בימים הקרובים.</w:t>
      </w:r>
    </w:p>
    <w:p w14:paraId="4E30171E" w14:textId="77777777" w:rsidR="00000000" w:rsidRDefault="009B75DB">
      <w:pPr>
        <w:pStyle w:val="a0"/>
        <w:rPr>
          <w:rFonts w:hint="cs"/>
          <w:rtl/>
        </w:rPr>
      </w:pPr>
    </w:p>
    <w:p w14:paraId="25F3C340" w14:textId="77777777" w:rsidR="00000000" w:rsidRDefault="009B75DB">
      <w:pPr>
        <w:pStyle w:val="a0"/>
        <w:rPr>
          <w:rFonts w:hint="cs"/>
          <w:rtl/>
        </w:rPr>
      </w:pPr>
    </w:p>
    <w:p w14:paraId="13963091" w14:textId="77777777" w:rsidR="00000000" w:rsidRDefault="009B75DB">
      <w:pPr>
        <w:pStyle w:val="a1"/>
        <w:jc w:val="center"/>
        <w:rPr>
          <w:rtl/>
        </w:rPr>
      </w:pPr>
      <w:bookmarkStart w:id="466" w:name="CQ13505FI0013505T24_12_2003_17_18_57"/>
      <w:bookmarkStart w:id="467" w:name="_Toc62986544"/>
      <w:bookmarkEnd w:id="466"/>
      <w:r>
        <w:rPr>
          <w:rtl/>
        </w:rPr>
        <w:t>354. קווי אוטובוס י</w:t>
      </w:r>
      <w:r>
        <w:rPr>
          <w:rFonts w:hint="cs"/>
          <w:rtl/>
        </w:rPr>
        <w:t>י</w:t>
      </w:r>
      <w:r>
        <w:rPr>
          <w:rtl/>
        </w:rPr>
        <w:t>עו</w:t>
      </w:r>
      <w:r>
        <w:rPr>
          <w:rtl/>
        </w:rPr>
        <w:t>דיים של "אגד"</w:t>
      </w:r>
      <w:bookmarkEnd w:id="467"/>
    </w:p>
    <w:p w14:paraId="03D1D4A4" w14:textId="77777777" w:rsidR="00000000" w:rsidRDefault="009B75DB">
      <w:pPr>
        <w:pStyle w:val="a0"/>
        <w:rPr>
          <w:rFonts w:hint="cs"/>
          <w:rtl/>
        </w:rPr>
      </w:pPr>
    </w:p>
    <w:p w14:paraId="23D74044" w14:textId="77777777" w:rsidR="00000000" w:rsidRDefault="009B75DB">
      <w:pPr>
        <w:pStyle w:val="a0"/>
        <w:ind w:firstLine="0"/>
        <w:rPr>
          <w:bCs/>
          <w:u w:val="single"/>
        </w:rPr>
      </w:pPr>
      <w:bookmarkStart w:id="468" w:name="ESQ13505"/>
      <w:bookmarkEnd w:id="468"/>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3C93C62" w14:textId="77777777" w:rsidR="00000000" w:rsidRDefault="009B75DB">
      <w:pPr>
        <w:pStyle w:val="a0"/>
        <w:ind w:firstLine="720"/>
      </w:pPr>
      <w:bookmarkStart w:id="469" w:name="TextBody4"/>
      <w:r>
        <w:rPr>
          <w:rtl/>
        </w:rPr>
        <w:t>ביום ט' בתמוז התשס"ג (9 ביולי 2003):</w:t>
      </w:r>
      <w:bookmarkEnd w:id="469"/>
    </w:p>
    <w:p w14:paraId="2A1E409D" w14:textId="77777777" w:rsidR="00000000" w:rsidRDefault="009B75DB">
      <w:pPr>
        <w:pStyle w:val="a0"/>
        <w:rPr>
          <w:rFonts w:hint="cs"/>
          <w:rtl/>
        </w:rPr>
      </w:pPr>
    </w:p>
    <w:p w14:paraId="65A185AC" w14:textId="77777777" w:rsidR="00000000" w:rsidRDefault="009B75DB">
      <w:pPr>
        <w:pStyle w:val="a0"/>
        <w:rPr>
          <w:rFonts w:hint="cs"/>
        </w:rPr>
      </w:pPr>
    </w:p>
    <w:p w14:paraId="009211FF" w14:textId="77777777" w:rsidR="00000000" w:rsidRDefault="009B75DB">
      <w:pPr>
        <w:pStyle w:val="a0"/>
        <w:ind w:firstLine="720"/>
      </w:pPr>
      <w:r>
        <w:rPr>
          <w:rFonts w:hint="cs"/>
          <w:rtl/>
        </w:rPr>
        <w:t>חברת "</w:t>
      </w:r>
      <w:r>
        <w:rPr>
          <w:rtl/>
        </w:rPr>
        <w:t>אגד</w:t>
      </w:r>
      <w:r>
        <w:rPr>
          <w:rFonts w:hint="cs"/>
          <w:rtl/>
        </w:rPr>
        <w:t>"</w:t>
      </w:r>
      <w:r>
        <w:rPr>
          <w:rtl/>
        </w:rPr>
        <w:t xml:space="preserve"> מפעילה קווים </w:t>
      </w:r>
      <w:r>
        <w:rPr>
          <w:rFonts w:hint="cs"/>
          <w:rtl/>
        </w:rPr>
        <w:t>י</w:t>
      </w:r>
      <w:r>
        <w:rPr>
          <w:rtl/>
        </w:rPr>
        <w:t>יעודיים לשימוש הציבור החרדי. הנסיעה בחלק מקווים אלו מסובסדת עד כדי יותר מחצי מעלות נסיעה רגילה באותו קו.</w:t>
      </w:r>
    </w:p>
    <w:p w14:paraId="7EC9166F" w14:textId="77777777" w:rsidR="00000000" w:rsidRDefault="009B75DB">
      <w:pPr>
        <w:pStyle w:val="a0"/>
        <w:ind w:firstLine="720"/>
      </w:pPr>
    </w:p>
    <w:p w14:paraId="036EA660" w14:textId="77777777" w:rsidR="00000000" w:rsidRDefault="009B75DB">
      <w:pPr>
        <w:pStyle w:val="a0"/>
        <w:ind w:firstLine="720"/>
      </w:pPr>
      <w:r>
        <w:rPr>
          <w:rFonts w:hint="cs"/>
          <w:rtl/>
        </w:rPr>
        <w:t>רצוני לשאול</w:t>
      </w:r>
      <w:r>
        <w:rPr>
          <w:rtl/>
        </w:rPr>
        <w:t>:</w:t>
      </w:r>
    </w:p>
    <w:p w14:paraId="46F16E3E" w14:textId="77777777" w:rsidR="00000000" w:rsidRDefault="009B75DB">
      <w:pPr>
        <w:pStyle w:val="a0"/>
        <w:ind w:firstLine="720"/>
      </w:pPr>
    </w:p>
    <w:p w14:paraId="371F114C" w14:textId="77777777" w:rsidR="00000000" w:rsidRDefault="009B75DB">
      <w:pPr>
        <w:pStyle w:val="a0"/>
        <w:ind w:firstLine="720"/>
        <w:rPr>
          <w:rtl/>
        </w:rPr>
      </w:pPr>
      <w:r>
        <w:rPr>
          <w:rFonts w:hint="cs"/>
          <w:rtl/>
        </w:rPr>
        <w:t xml:space="preserve">1. </w:t>
      </w:r>
      <w:r>
        <w:rPr>
          <w:rtl/>
        </w:rPr>
        <w:t>כיצד מוקצים הקוו</w:t>
      </w:r>
      <w:r>
        <w:rPr>
          <w:rtl/>
        </w:rPr>
        <w:t>ים ה</w:t>
      </w:r>
      <w:r>
        <w:rPr>
          <w:rFonts w:hint="cs"/>
          <w:rtl/>
        </w:rPr>
        <w:t>י</w:t>
      </w:r>
      <w:r>
        <w:rPr>
          <w:rtl/>
        </w:rPr>
        <w:t>יעודיים?</w:t>
      </w:r>
    </w:p>
    <w:p w14:paraId="3DE7631B" w14:textId="77777777" w:rsidR="00000000" w:rsidRDefault="009B75DB">
      <w:pPr>
        <w:pStyle w:val="a0"/>
        <w:ind w:firstLine="720"/>
        <w:rPr>
          <w:rtl/>
        </w:rPr>
      </w:pPr>
    </w:p>
    <w:p w14:paraId="70D1DC1F" w14:textId="77777777" w:rsidR="00000000" w:rsidRDefault="009B75DB">
      <w:pPr>
        <w:pStyle w:val="a0"/>
        <w:ind w:firstLine="720"/>
        <w:rPr>
          <w:rtl/>
        </w:rPr>
      </w:pPr>
      <w:r>
        <w:rPr>
          <w:rFonts w:hint="cs"/>
          <w:rtl/>
        </w:rPr>
        <w:t xml:space="preserve">2. </w:t>
      </w:r>
      <w:r>
        <w:rPr>
          <w:rtl/>
        </w:rPr>
        <w:t xml:space="preserve">האם קיימת חובה להפעיל </w:t>
      </w:r>
      <w:r>
        <w:rPr>
          <w:rFonts w:hint="cs"/>
          <w:rtl/>
        </w:rPr>
        <w:t xml:space="preserve">קו בלתי ייעודי </w:t>
      </w:r>
      <w:r>
        <w:rPr>
          <w:rtl/>
        </w:rPr>
        <w:t>במקביל לקו ה</w:t>
      </w:r>
      <w:r>
        <w:rPr>
          <w:rFonts w:hint="cs"/>
          <w:rtl/>
        </w:rPr>
        <w:t>יי</w:t>
      </w:r>
      <w:r>
        <w:rPr>
          <w:rtl/>
        </w:rPr>
        <w:t>עודי</w:t>
      </w:r>
      <w:r>
        <w:rPr>
          <w:rFonts w:hint="cs"/>
          <w:rtl/>
        </w:rPr>
        <w:t xml:space="preserve"> </w:t>
      </w:r>
      <w:r>
        <w:rPr>
          <w:rtl/>
        </w:rPr>
        <w:t>באותה עלות נסיעה?</w:t>
      </w:r>
    </w:p>
    <w:p w14:paraId="3DF67EE2" w14:textId="77777777" w:rsidR="00000000" w:rsidRDefault="009B75DB">
      <w:pPr>
        <w:pStyle w:val="a0"/>
        <w:ind w:firstLine="720"/>
        <w:rPr>
          <w:rtl/>
        </w:rPr>
      </w:pPr>
    </w:p>
    <w:p w14:paraId="346E740D" w14:textId="77777777" w:rsidR="00000000" w:rsidRDefault="009B75DB">
      <w:pPr>
        <w:pStyle w:val="a0"/>
        <w:ind w:firstLine="720"/>
        <w:rPr>
          <w:rtl/>
        </w:rPr>
      </w:pPr>
      <w:r>
        <w:rPr>
          <w:rFonts w:hint="cs"/>
          <w:rtl/>
        </w:rPr>
        <w:t xml:space="preserve">3. </w:t>
      </w:r>
      <w:r>
        <w:rPr>
          <w:rtl/>
        </w:rPr>
        <w:t>האם קיימות הגבלות על לבושם והופעתם של נוסעים בקווים הי</w:t>
      </w:r>
      <w:r>
        <w:rPr>
          <w:rFonts w:hint="cs"/>
          <w:rtl/>
        </w:rPr>
        <w:t>י</w:t>
      </w:r>
      <w:r>
        <w:rPr>
          <w:rtl/>
        </w:rPr>
        <w:t>עודיים?</w:t>
      </w:r>
    </w:p>
    <w:p w14:paraId="0C66E94C" w14:textId="77777777" w:rsidR="00000000" w:rsidRDefault="009B75DB">
      <w:pPr>
        <w:pStyle w:val="a0"/>
        <w:ind w:firstLine="720"/>
        <w:rPr>
          <w:rtl/>
        </w:rPr>
      </w:pPr>
    </w:p>
    <w:p w14:paraId="6310C287" w14:textId="77777777" w:rsidR="00000000" w:rsidRDefault="009B75DB">
      <w:pPr>
        <w:pStyle w:val="a0"/>
        <w:ind w:firstLine="0"/>
        <w:rPr>
          <w:rFonts w:hint="cs"/>
          <w:b/>
          <w:bCs/>
          <w:u w:val="single"/>
          <w:rtl/>
        </w:rPr>
      </w:pPr>
      <w:r>
        <w:rPr>
          <w:rFonts w:hint="cs"/>
          <w:b/>
          <w:bCs/>
          <w:u w:val="single"/>
          <w:rtl/>
        </w:rPr>
        <w:t>תשובת שר התחבורה אביגדור ליברמן:</w:t>
      </w:r>
    </w:p>
    <w:p w14:paraId="15039E8C" w14:textId="77777777" w:rsidR="00000000" w:rsidRDefault="009B75DB">
      <w:pPr>
        <w:pStyle w:val="a0"/>
        <w:ind w:firstLine="0"/>
        <w:rPr>
          <w:rFonts w:hint="cs"/>
          <w:rtl/>
        </w:rPr>
      </w:pPr>
      <w:r>
        <w:rPr>
          <w:rFonts w:hint="cs"/>
          <w:rtl/>
        </w:rPr>
        <w:t>(לא נקראה, נמסרה לפרוטוקול)</w:t>
      </w:r>
    </w:p>
    <w:p w14:paraId="46E60ABF" w14:textId="77777777" w:rsidR="00000000" w:rsidRDefault="009B75DB">
      <w:pPr>
        <w:pStyle w:val="a0"/>
        <w:ind w:firstLine="0"/>
        <w:rPr>
          <w:rFonts w:hint="cs"/>
          <w:rtl/>
        </w:rPr>
      </w:pPr>
    </w:p>
    <w:p w14:paraId="02370979" w14:textId="77777777" w:rsidR="00000000" w:rsidRDefault="009B75DB">
      <w:pPr>
        <w:pStyle w:val="a0"/>
        <w:rPr>
          <w:rFonts w:hint="cs"/>
          <w:rtl/>
        </w:rPr>
      </w:pPr>
      <w:r>
        <w:rPr>
          <w:rFonts w:hint="cs"/>
          <w:rtl/>
        </w:rPr>
        <w:t xml:space="preserve">1-2. ראשית נבהיר, שבמסגרת הפעולות </w:t>
      </w:r>
      <w:r>
        <w:rPr>
          <w:rFonts w:hint="cs"/>
          <w:rtl/>
        </w:rPr>
        <w:t xml:space="preserve">המכוונות לשיפור השירות לציבור ועידודו להשתמש בשירות זה, אישר משרדי לאחרונה ל"אגד" כמה שיפורים במערכת קווי השירות באוטובוסים. כל הקווים מיועדים לכלל ציבור משתמשי התחבורה הציבורית, ועל "אגד" חלה החובה להסיע כל אדם המשלם את שכר הסעתו כנקבע. אי לכך, אין הגבלה </w:t>
      </w:r>
      <w:r>
        <w:rPr>
          <w:rFonts w:hint="cs"/>
          <w:rtl/>
        </w:rPr>
        <w:t>כלשהי על שימוש בקווי שירות של "אגד" על שום קבוצת נוסעים, וכל האוכלוסייה יכולה להשתמש בהם בהתאם לנקבע בתקנות התעבורה.</w:t>
      </w:r>
    </w:p>
    <w:p w14:paraId="14731065" w14:textId="77777777" w:rsidR="00000000" w:rsidRDefault="009B75DB">
      <w:pPr>
        <w:pStyle w:val="a0"/>
        <w:rPr>
          <w:rFonts w:hint="cs"/>
          <w:rtl/>
        </w:rPr>
      </w:pPr>
    </w:p>
    <w:p w14:paraId="1D48B755" w14:textId="77777777" w:rsidR="00000000" w:rsidRDefault="009B75DB">
      <w:pPr>
        <w:pStyle w:val="a0"/>
        <w:rPr>
          <w:rFonts w:hint="cs"/>
          <w:rtl/>
        </w:rPr>
      </w:pPr>
      <w:r>
        <w:rPr>
          <w:rFonts w:hint="cs"/>
          <w:rtl/>
        </w:rPr>
        <w:t>עם זאת, משרדי פועל בשיתוף פעולה עם מפעילי השירות בתחבורה ציבורית בכלל ועם קואופרטיב "אגד" בפרט, כדי להתאים את השירות לצרכים המיוחדים של או</w:t>
      </w:r>
      <w:r>
        <w:rPr>
          <w:rFonts w:hint="cs"/>
          <w:rtl/>
        </w:rPr>
        <w:t>כלוסיות שונות, כגון: א. יצירת קווים המתאימים במיוחד לנסיעות תלמידים; ב. יצירת קווים הפועלים באזורים כפריים, בזמנים לא שגרתיים. לדוגמה, תחבורה ציבורית סדירה בשבתות ובחגי ישראל ליישובים לא-יהודיים; ג. יצירת קווים מיוחדים המופעלים בימי ראשון, חמישי ושישי להסע</w:t>
      </w:r>
      <w:r>
        <w:rPr>
          <w:rFonts w:hint="cs"/>
          <w:rtl/>
        </w:rPr>
        <w:t>ת חיילים מבסיסי צה"ל למרכזים עירוניים גדולים; ד. בנוסף, קווים המשרתים את צורכי האוכלוסייה החרדית, אשר מרבה להשתמש בשירותי התחבורה הציבורית ונסמכת בעיקר על אמצעי תחבורה זה.</w:t>
      </w:r>
    </w:p>
    <w:p w14:paraId="09ADEAAF" w14:textId="77777777" w:rsidR="00000000" w:rsidRDefault="009B75DB">
      <w:pPr>
        <w:pStyle w:val="a0"/>
        <w:rPr>
          <w:rFonts w:hint="cs"/>
          <w:rtl/>
        </w:rPr>
      </w:pPr>
    </w:p>
    <w:p w14:paraId="7010F4E4" w14:textId="77777777" w:rsidR="00000000" w:rsidRDefault="009B75DB">
      <w:pPr>
        <w:pStyle w:val="a0"/>
        <w:rPr>
          <w:rFonts w:hint="cs"/>
          <w:rtl/>
        </w:rPr>
      </w:pPr>
      <w:r>
        <w:rPr>
          <w:rFonts w:hint="cs"/>
          <w:rtl/>
        </w:rPr>
        <w:t xml:space="preserve">לא קיימת הבחנה מיוחדת לגבי תעריפי הנסיעה בקווים שבהם מרבה להשתמש הציבור החרדי לבין </w:t>
      </w:r>
      <w:r>
        <w:rPr>
          <w:rFonts w:hint="cs"/>
          <w:rtl/>
        </w:rPr>
        <w:t>קווים אחרים.</w:t>
      </w:r>
    </w:p>
    <w:p w14:paraId="558FCD4E" w14:textId="77777777" w:rsidR="00000000" w:rsidRDefault="009B75DB">
      <w:pPr>
        <w:pStyle w:val="a0"/>
        <w:rPr>
          <w:rFonts w:hint="cs"/>
          <w:rtl/>
        </w:rPr>
      </w:pPr>
    </w:p>
    <w:p w14:paraId="08C41A8E" w14:textId="77777777" w:rsidR="00000000" w:rsidRDefault="009B75DB">
      <w:pPr>
        <w:pStyle w:val="a0"/>
        <w:rPr>
          <w:rFonts w:hint="cs"/>
          <w:rtl/>
        </w:rPr>
      </w:pPr>
      <w:r>
        <w:rPr>
          <w:rFonts w:hint="cs"/>
          <w:rtl/>
        </w:rPr>
        <w:t>3. אשר ללבוש הנוסע, ההגבלות לכך קבועות בהוראות תקנה 461 לתקנות התעבורה, אשר קובעות הגבלות למניעת פגיעה בציבור הנוסעים. הוראות תקנה זו חלות על כלל הציבור וכלל מפעילי שירות התחבורה הציבורית באוטובוסים.</w:t>
      </w:r>
    </w:p>
    <w:p w14:paraId="663B7EAB" w14:textId="77777777" w:rsidR="00000000" w:rsidRDefault="009B75DB">
      <w:pPr>
        <w:pStyle w:val="a0"/>
        <w:ind w:firstLine="0"/>
        <w:rPr>
          <w:rtl/>
        </w:rPr>
      </w:pPr>
    </w:p>
    <w:p w14:paraId="13775219" w14:textId="77777777" w:rsidR="00000000" w:rsidRDefault="009B75DB">
      <w:pPr>
        <w:pStyle w:val="a0"/>
        <w:ind w:firstLine="0"/>
        <w:rPr>
          <w:rFonts w:hint="cs"/>
          <w:rtl/>
        </w:rPr>
      </w:pPr>
    </w:p>
    <w:p w14:paraId="639532BE" w14:textId="77777777" w:rsidR="00000000" w:rsidRDefault="009B75DB">
      <w:pPr>
        <w:pStyle w:val="a1"/>
        <w:jc w:val="center"/>
        <w:rPr>
          <w:rtl/>
        </w:rPr>
      </w:pPr>
      <w:bookmarkStart w:id="470" w:name="CQ13523FI0013523T24_12_2003_17_26_06"/>
      <w:bookmarkStart w:id="471" w:name="_Toc62986545"/>
      <w:bookmarkEnd w:id="470"/>
      <w:r>
        <w:rPr>
          <w:rtl/>
        </w:rPr>
        <w:t>372</w:t>
      </w:r>
      <w:r>
        <w:rPr>
          <w:rFonts w:hint="cs"/>
          <w:rtl/>
        </w:rPr>
        <w:t>, 416</w:t>
      </w:r>
      <w:r>
        <w:rPr>
          <w:rtl/>
        </w:rPr>
        <w:t xml:space="preserve">. </w:t>
      </w:r>
      <w:r>
        <w:rPr>
          <w:rFonts w:hint="cs"/>
          <w:rtl/>
        </w:rPr>
        <w:t>תאונות דרכים ב</w:t>
      </w:r>
      <w:r>
        <w:rPr>
          <w:rtl/>
        </w:rPr>
        <w:t>צומת</w:t>
      </w:r>
      <w:r>
        <w:rPr>
          <w:rFonts w:hint="cs"/>
          <w:rtl/>
        </w:rPr>
        <w:t xml:space="preserve"> </w:t>
      </w:r>
      <w:r>
        <w:rPr>
          <w:rtl/>
        </w:rPr>
        <w:t>תפרח</w:t>
      </w:r>
      <w:bookmarkEnd w:id="471"/>
    </w:p>
    <w:p w14:paraId="6DC87C8F" w14:textId="77777777" w:rsidR="00000000" w:rsidRDefault="009B75DB">
      <w:pPr>
        <w:pStyle w:val="a0"/>
        <w:rPr>
          <w:rFonts w:hint="cs"/>
          <w:rtl/>
        </w:rPr>
      </w:pPr>
    </w:p>
    <w:p w14:paraId="3F5F7C7A" w14:textId="77777777" w:rsidR="00000000" w:rsidRDefault="009B75DB">
      <w:pPr>
        <w:pStyle w:val="a0"/>
        <w:ind w:firstLine="0"/>
        <w:rPr>
          <w:bCs/>
          <w:u w:val="single"/>
        </w:rPr>
      </w:pPr>
      <w:bookmarkStart w:id="472" w:name="ESQ13523"/>
      <w:bookmarkEnd w:id="472"/>
      <w:r>
        <w:rPr>
          <w:bCs/>
          <w:u w:val="single"/>
          <w:rtl/>
        </w:rPr>
        <w:t>חבר</w:t>
      </w:r>
      <w:r>
        <w:rPr>
          <w:rFonts w:hint="cs"/>
          <w:bCs/>
          <w:u w:val="single"/>
          <w:rtl/>
        </w:rPr>
        <w:t xml:space="preserve"> ה</w:t>
      </w:r>
      <w:r>
        <w:rPr>
          <w:rFonts w:hint="cs"/>
          <w:bCs/>
          <w:u w:val="single"/>
          <w:rtl/>
        </w:rPr>
        <w:t xml:space="preserve">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D3717FB" w14:textId="77777777" w:rsidR="00000000" w:rsidRDefault="009B75DB">
      <w:pPr>
        <w:pStyle w:val="a0"/>
        <w:ind w:firstLine="720"/>
      </w:pPr>
      <w:r>
        <w:rPr>
          <w:rtl/>
        </w:rPr>
        <w:t>ביום ט' בתמוז התשס"ג (9 ביולי 2003):</w:t>
      </w:r>
    </w:p>
    <w:p w14:paraId="559FD2D9" w14:textId="77777777" w:rsidR="00000000" w:rsidRDefault="009B75DB">
      <w:pPr>
        <w:pStyle w:val="a0"/>
        <w:rPr>
          <w:rFonts w:hint="cs"/>
          <w:rtl/>
        </w:rPr>
      </w:pPr>
    </w:p>
    <w:p w14:paraId="6F68A06D" w14:textId="77777777" w:rsidR="00000000" w:rsidRDefault="009B75DB">
      <w:pPr>
        <w:pStyle w:val="a0"/>
        <w:rPr>
          <w:rFonts w:hint="cs"/>
        </w:rPr>
      </w:pPr>
    </w:p>
    <w:p w14:paraId="1BDF6E62" w14:textId="77777777" w:rsidR="00000000" w:rsidRDefault="009B75DB">
      <w:pPr>
        <w:pStyle w:val="a0"/>
        <w:ind w:firstLine="720"/>
      </w:pPr>
      <w:r>
        <w:rPr>
          <w:rtl/>
        </w:rPr>
        <w:t>בצומת</w:t>
      </w:r>
      <w:r>
        <w:rPr>
          <w:rFonts w:hint="cs"/>
          <w:rtl/>
        </w:rPr>
        <w:t xml:space="preserve"> </w:t>
      </w:r>
      <w:r>
        <w:rPr>
          <w:rtl/>
        </w:rPr>
        <w:t>תפרח א</w:t>
      </w:r>
      <w:r>
        <w:rPr>
          <w:rFonts w:hint="cs"/>
          <w:rtl/>
        </w:rPr>
        <w:t>י</w:t>
      </w:r>
      <w:r>
        <w:rPr>
          <w:rtl/>
        </w:rPr>
        <w:t>רע בשנה האחרונה מספר רב של תאונות דרכים קטלניות</w:t>
      </w:r>
      <w:r>
        <w:rPr>
          <w:rFonts w:hint="cs"/>
          <w:rtl/>
        </w:rPr>
        <w:t>,</w:t>
      </w:r>
      <w:r>
        <w:rPr>
          <w:rtl/>
        </w:rPr>
        <w:t xml:space="preserve"> </w:t>
      </w:r>
      <w:r>
        <w:rPr>
          <w:rFonts w:hint="cs"/>
          <w:rtl/>
        </w:rPr>
        <w:t>ש</w:t>
      </w:r>
      <w:r>
        <w:rPr>
          <w:rtl/>
        </w:rPr>
        <w:t>בה</w:t>
      </w:r>
      <w:r>
        <w:rPr>
          <w:rFonts w:hint="cs"/>
          <w:rtl/>
        </w:rPr>
        <w:t>ן</w:t>
      </w:r>
      <w:r>
        <w:rPr>
          <w:rtl/>
        </w:rPr>
        <w:t xml:space="preserve"> היו מעורבים הולכי רגל שחצו את הצומת. </w:t>
      </w:r>
      <w:r>
        <w:rPr>
          <w:rFonts w:hint="cs"/>
          <w:rtl/>
        </w:rPr>
        <w:t>במקום אין</w:t>
      </w:r>
      <w:r>
        <w:rPr>
          <w:rtl/>
        </w:rPr>
        <w:t xml:space="preserve"> גשר להולכי רגל </w:t>
      </w:r>
      <w:r>
        <w:rPr>
          <w:rFonts w:hint="cs"/>
          <w:rtl/>
        </w:rPr>
        <w:t>ואין</w:t>
      </w:r>
      <w:r>
        <w:rPr>
          <w:rtl/>
        </w:rPr>
        <w:t xml:space="preserve"> רמזורים</w:t>
      </w:r>
      <w:r>
        <w:rPr>
          <w:rFonts w:hint="cs"/>
          <w:rtl/>
        </w:rPr>
        <w:t>.</w:t>
      </w:r>
      <w:r>
        <w:rPr>
          <w:rtl/>
        </w:rPr>
        <w:t xml:space="preserve"> </w:t>
      </w:r>
    </w:p>
    <w:p w14:paraId="659A77F2" w14:textId="77777777" w:rsidR="00000000" w:rsidRDefault="009B75DB">
      <w:pPr>
        <w:pStyle w:val="a0"/>
        <w:ind w:firstLine="720"/>
      </w:pPr>
    </w:p>
    <w:p w14:paraId="71F870A7" w14:textId="77777777" w:rsidR="00000000" w:rsidRDefault="009B75DB">
      <w:pPr>
        <w:pStyle w:val="a0"/>
        <w:ind w:firstLine="720"/>
      </w:pPr>
      <w:r>
        <w:rPr>
          <w:rFonts w:hint="cs"/>
          <w:rtl/>
        </w:rPr>
        <w:t>רצוני לשאול</w:t>
      </w:r>
      <w:r>
        <w:rPr>
          <w:rtl/>
        </w:rPr>
        <w:t>:</w:t>
      </w:r>
    </w:p>
    <w:p w14:paraId="6306AC87" w14:textId="77777777" w:rsidR="00000000" w:rsidRDefault="009B75DB">
      <w:pPr>
        <w:pStyle w:val="a0"/>
        <w:ind w:firstLine="720"/>
      </w:pPr>
    </w:p>
    <w:p w14:paraId="1215AC9C" w14:textId="77777777" w:rsidR="00000000" w:rsidRDefault="009B75DB">
      <w:pPr>
        <w:pStyle w:val="a0"/>
        <w:ind w:firstLine="720"/>
        <w:rPr>
          <w:rtl/>
        </w:rPr>
      </w:pPr>
      <w:r>
        <w:rPr>
          <w:rFonts w:hint="cs"/>
          <w:rtl/>
        </w:rPr>
        <w:t xml:space="preserve">1. </w:t>
      </w:r>
      <w:r>
        <w:rPr>
          <w:rtl/>
        </w:rPr>
        <w:t>מה עשה משרדך למניעת תאו</w:t>
      </w:r>
      <w:r>
        <w:rPr>
          <w:rtl/>
        </w:rPr>
        <w:t>נות בצומת?</w:t>
      </w:r>
    </w:p>
    <w:p w14:paraId="648B8FEC" w14:textId="77777777" w:rsidR="00000000" w:rsidRDefault="009B75DB">
      <w:pPr>
        <w:pStyle w:val="a0"/>
        <w:ind w:firstLine="720"/>
        <w:rPr>
          <w:rtl/>
        </w:rPr>
      </w:pPr>
    </w:p>
    <w:p w14:paraId="591D33DD" w14:textId="77777777" w:rsidR="00000000" w:rsidRDefault="009B75DB">
      <w:pPr>
        <w:pStyle w:val="a0"/>
        <w:ind w:firstLine="720"/>
        <w:rPr>
          <w:rtl/>
        </w:rPr>
      </w:pPr>
      <w:r>
        <w:rPr>
          <w:rFonts w:hint="cs"/>
          <w:rtl/>
        </w:rPr>
        <w:t xml:space="preserve">2. </w:t>
      </w:r>
      <w:r>
        <w:rPr>
          <w:rtl/>
        </w:rPr>
        <w:t>א</w:t>
      </w:r>
      <w:r>
        <w:rPr>
          <w:rFonts w:hint="cs"/>
          <w:rtl/>
        </w:rPr>
        <w:t>י</w:t>
      </w:r>
      <w:r>
        <w:rPr>
          <w:rtl/>
        </w:rPr>
        <w:t>לו פתרונות נותן משרדך למעבר הולכי רגל בבטחה</w:t>
      </w:r>
      <w:r>
        <w:rPr>
          <w:rFonts w:hint="cs"/>
          <w:rtl/>
        </w:rPr>
        <w:t xml:space="preserve"> בצומת</w:t>
      </w:r>
      <w:r>
        <w:rPr>
          <w:rtl/>
        </w:rPr>
        <w:t>?</w:t>
      </w:r>
    </w:p>
    <w:p w14:paraId="505B8B09" w14:textId="77777777" w:rsidR="00000000" w:rsidRDefault="009B75DB">
      <w:pPr>
        <w:pStyle w:val="a0"/>
        <w:ind w:firstLine="720"/>
        <w:rPr>
          <w:rtl/>
        </w:rPr>
      </w:pPr>
    </w:p>
    <w:p w14:paraId="62F1CBBB" w14:textId="77777777" w:rsidR="00000000" w:rsidRDefault="009B75DB">
      <w:pPr>
        <w:pStyle w:val="a0"/>
        <w:ind w:firstLine="720"/>
        <w:rPr>
          <w:rFonts w:hint="cs"/>
          <w:rtl/>
        </w:rPr>
      </w:pPr>
      <w:r>
        <w:rPr>
          <w:rFonts w:hint="cs"/>
          <w:rtl/>
        </w:rPr>
        <w:t xml:space="preserve">3. </w:t>
      </w:r>
      <w:r>
        <w:rPr>
          <w:rtl/>
        </w:rPr>
        <w:t xml:space="preserve">האם </w:t>
      </w:r>
      <w:r>
        <w:rPr>
          <w:rFonts w:hint="cs"/>
          <w:rtl/>
        </w:rPr>
        <w:t xml:space="preserve">יקבע </w:t>
      </w:r>
      <w:r>
        <w:rPr>
          <w:rtl/>
        </w:rPr>
        <w:t xml:space="preserve">משרדך </w:t>
      </w:r>
      <w:r>
        <w:rPr>
          <w:rFonts w:hint="cs"/>
          <w:rtl/>
        </w:rPr>
        <w:t>מועדים</w:t>
      </w:r>
      <w:r>
        <w:rPr>
          <w:rtl/>
        </w:rPr>
        <w:t xml:space="preserve"> למתן פתרונות אלו?</w:t>
      </w:r>
    </w:p>
    <w:p w14:paraId="7121C19D" w14:textId="77777777" w:rsidR="00000000" w:rsidRDefault="009B75DB">
      <w:pPr>
        <w:pStyle w:val="a0"/>
        <w:ind w:firstLine="720"/>
        <w:rPr>
          <w:rFonts w:hint="cs"/>
          <w:rtl/>
        </w:rPr>
      </w:pPr>
    </w:p>
    <w:p w14:paraId="370D8777" w14:textId="77777777" w:rsidR="00000000" w:rsidRDefault="009B75DB">
      <w:pPr>
        <w:pStyle w:val="a0"/>
        <w:ind w:firstLine="720"/>
        <w:rPr>
          <w:rtl/>
        </w:rPr>
      </w:pPr>
    </w:p>
    <w:p w14:paraId="1D12BB92" w14:textId="77777777" w:rsidR="00000000" w:rsidRDefault="009B75DB">
      <w:pPr>
        <w:pStyle w:val="a0"/>
        <w:ind w:firstLine="0"/>
        <w:rPr>
          <w:bCs/>
          <w:u w:val="single"/>
        </w:rPr>
      </w:pPr>
      <w:bookmarkStart w:id="473" w:name="CQ13824FI0013824T24_12_2003_17_27_48"/>
      <w:bookmarkStart w:id="474" w:name="ESQ13824"/>
      <w:bookmarkEnd w:id="473"/>
      <w:bookmarkEnd w:id="474"/>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2B2939F" w14:textId="77777777" w:rsidR="00000000" w:rsidRDefault="009B75DB">
      <w:pPr>
        <w:pStyle w:val="a0"/>
        <w:ind w:firstLine="720"/>
      </w:pPr>
      <w:r>
        <w:rPr>
          <w:rtl/>
        </w:rPr>
        <w:t>ביום ט"ז בתמוז התשס"ג (16 ביולי 2003):</w:t>
      </w:r>
    </w:p>
    <w:p w14:paraId="47D634D2" w14:textId="77777777" w:rsidR="00000000" w:rsidRDefault="009B75DB">
      <w:pPr>
        <w:pStyle w:val="a0"/>
        <w:rPr>
          <w:rFonts w:hint="cs"/>
          <w:rtl/>
        </w:rPr>
      </w:pPr>
    </w:p>
    <w:p w14:paraId="7FB53214" w14:textId="77777777" w:rsidR="00000000" w:rsidRDefault="009B75DB">
      <w:pPr>
        <w:pStyle w:val="a0"/>
        <w:rPr>
          <w:rFonts w:hint="cs"/>
        </w:rPr>
      </w:pPr>
    </w:p>
    <w:p w14:paraId="654F28A4" w14:textId="77777777" w:rsidR="00000000" w:rsidRDefault="009B75DB">
      <w:pPr>
        <w:pStyle w:val="a0"/>
        <w:ind w:firstLine="720"/>
        <w:rPr>
          <w:rtl/>
        </w:rPr>
      </w:pPr>
      <w:r>
        <w:rPr>
          <w:rtl/>
        </w:rPr>
        <w:t xml:space="preserve">מרבית </w:t>
      </w:r>
      <w:r>
        <w:rPr>
          <w:rFonts w:hint="cs"/>
          <w:rtl/>
        </w:rPr>
        <w:t>תושבי</w:t>
      </w:r>
      <w:r>
        <w:rPr>
          <w:rtl/>
        </w:rPr>
        <w:t xml:space="preserve"> תפרח משתמשים בתחבורה ציבורית, ונאלצים לחצות את הצו</w:t>
      </w:r>
      <w:r>
        <w:rPr>
          <w:rtl/>
        </w:rPr>
        <w:t xml:space="preserve">מת </w:t>
      </w:r>
      <w:r>
        <w:rPr>
          <w:rFonts w:hint="cs"/>
          <w:rtl/>
        </w:rPr>
        <w:t xml:space="preserve">שבו </w:t>
      </w:r>
      <w:r>
        <w:rPr>
          <w:rtl/>
        </w:rPr>
        <w:t>התרחשו לאחרונה תאונות דרכים מחרידות</w:t>
      </w:r>
      <w:r>
        <w:rPr>
          <w:rFonts w:hint="cs"/>
          <w:rtl/>
        </w:rPr>
        <w:t>.</w:t>
      </w:r>
    </w:p>
    <w:p w14:paraId="28D713B1" w14:textId="77777777" w:rsidR="00000000" w:rsidRDefault="009B75DB">
      <w:pPr>
        <w:pStyle w:val="a0"/>
        <w:ind w:firstLine="720"/>
        <w:rPr>
          <w:rFonts w:hint="cs"/>
        </w:rPr>
      </w:pPr>
    </w:p>
    <w:p w14:paraId="5E1B274B" w14:textId="77777777" w:rsidR="00000000" w:rsidRDefault="009B75DB">
      <w:pPr>
        <w:pStyle w:val="a0"/>
        <w:ind w:firstLine="720"/>
      </w:pPr>
      <w:r>
        <w:rPr>
          <w:rFonts w:hint="cs"/>
          <w:rtl/>
        </w:rPr>
        <w:t>רצוני לשאול</w:t>
      </w:r>
      <w:r>
        <w:rPr>
          <w:rtl/>
        </w:rPr>
        <w:t>:</w:t>
      </w:r>
    </w:p>
    <w:p w14:paraId="52BF58B6" w14:textId="77777777" w:rsidR="00000000" w:rsidRDefault="009B75DB">
      <w:pPr>
        <w:pStyle w:val="a0"/>
        <w:ind w:firstLine="720"/>
      </w:pPr>
    </w:p>
    <w:p w14:paraId="11BB309C" w14:textId="77777777" w:rsidR="00000000" w:rsidRDefault="009B75DB">
      <w:pPr>
        <w:pStyle w:val="a0"/>
        <w:ind w:firstLine="720"/>
        <w:rPr>
          <w:rFonts w:hint="cs"/>
          <w:rtl/>
        </w:rPr>
      </w:pPr>
      <w:r>
        <w:rPr>
          <w:rFonts w:hint="cs"/>
          <w:rtl/>
        </w:rPr>
        <w:t xml:space="preserve">1. </w:t>
      </w:r>
      <w:r>
        <w:rPr>
          <w:rtl/>
        </w:rPr>
        <w:t xml:space="preserve">כיצד </w:t>
      </w:r>
      <w:r>
        <w:rPr>
          <w:rFonts w:hint="cs"/>
          <w:rtl/>
        </w:rPr>
        <w:t>יובטח ביטחונם של</w:t>
      </w:r>
      <w:r>
        <w:rPr>
          <w:rtl/>
        </w:rPr>
        <w:t xml:space="preserve"> ה</w:t>
      </w:r>
      <w:r>
        <w:rPr>
          <w:rFonts w:hint="cs"/>
          <w:rtl/>
        </w:rPr>
        <w:t>ו</w:t>
      </w:r>
      <w:r>
        <w:rPr>
          <w:rtl/>
        </w:rPr>
        <w:t>לכי רגל בצומת זה</w:t>
      </w:r>
      <w:r>
        <w:rPr>
          <w:rFonts w:hint="cs"/>
          <w:rtl/>
        </w:rPr>
        <w:t>?</w:t>
      </w:r>
    </w:p>
    <w:p w14:paraId="55449920" w14:textId="77777777" w:rsidR="00000000" w:rsidRDefault="009B75DB">
      <w:pPr>
        <w:pStyle w:val="a0"/>
        <w:ind w:firstLine="720"/>
        <w:rPr>
          <w:rtl/>
        </w:rPr>
      </w:pPr>
    </w:p>
    <w:p w14:paraId="43B35344" w14:textId="77777777" w:rsidR="00000000" w:rsidRDefault="009B75DB">
      <w:pPr>
        <w:pStyle w:val="a0"/>
        <w:ind w:firstLine="720"/>
        <w:rPr>
          <w:rtl/>
        </w:rPr>
      </w:pPr>
      <w:r>
        <w:rPr>
          <w:rFonts w:hint="cs"/>
          <w:rtl/>
        </w:rPr>
        <w:t xml:space="preserve">2. </w:t>
      </w:r>
      <w:r>
        <w:rPr>
          <w:rtl/>
        </w:rPr>
        <w:t xml:space="preserve">האם </w:t>
      </w:r>
      <w:r>
        <w:rPr>
          <w:rFonts w:hint="cs"/>
          <w:rtl/>
        </w:rPr>
        <w:t>יוצב</w:t>
      </w:r>
      <w:r>
        <w:rPr>
          <w:rtl/>
        </w:rPr>
        <w:t xml:space="preserve"> רמזור </w:t>
      </w:r>
      <w:r>
        <w:rPr>
          <w:rFonts w:hint="cs"/>
          <w:rtl/>
        </w:rPr>
        <w:t xml:space="preserve">במקום, </w:t>
      </w:r>
      <w:r>
        <w:rPr>
          <w:rtl/>
        </w:rPr>
        <w:t>או לחלופין</w:t>
      </w:r>
      <w:r>
        <w:rPr>
          <w:rFonts w:hint="cs"/>
          <w:rtl/>
        </w:rPr>
        <w:t>,</w:t>
      </w:r>
      <w:r>
        <w:rPr>
          <w:rtl/>
        </w:rPr>
        <w:t xml:space="preserve"> </w:t>
      </w:r>
      <w:r>
        <w:rPr>
          <w:rFonts w:hint="cs"/>
          <w:rtl/>
        </w:rPr>
        <w:t>האם יוקם</w:t>
      </w:r>
      <w:r>
        <w:rPr>
          <w:rtl/>
        </w:rPr>
        <w:t xml:space="preserve"> גשר להולכי רגל?</w:t>
      </w:r>
    </w:p>
    <w:p w14:paraId="518E2E18" w14:textId="77777777" w:rsidR="00000000" w:rsidRDefault="009B75DB">
      <w:pPr>
        <w:pStyle w:val="a0"/>
        <w:ind w:firstLine="720"/>
        <w:rPr>
          <w:rtl/>
        </w:rPr>
      </w:pPr>
    </w:p>
    <w:p w14:paraId="568B391E" w14:textId="77777777" w:rsidR="00000000" w:rsidRDefault="009B75DB">
      <w:pPr>
        <w:pStyle w:val="a0"/>
        <w:ind w:firstLine="0"/>
        <w:rPr>
          <w:b/>
          <w:bCs/>
          <w:u w:val="single"/>
          <w:rtl/>
        </w:rPr>
      </w:pPr>
    </w:p>
    <w:p w14:paraId="361B0B0A" w14:textId="77777777" w:rsidR="00000000" w:rsidRDefault="009B75DB">
      <w:pPr>
        <w:pStyle w:val="a0"/>
        <w:ind w:firstLine="0"/>
        <w:rPr>
          <w:rFonts w:hint="cs"/>
          <w:b/>
          <w:bCs/>
          <w:u w:val="single"/>
          <w:rtl/>
        </w:rPr>
      </w:pPr>
      <w:r>
        <w:rPr>
          <w:rFonts w:hint="cs"/>
          <w:b/>
          <w:bCs/>
          <w:u w:val="single"/>
          <w:rtl/>
        </w:rPr>
        <w:t>תשובת שר התחבורה אביגדור ליברמן:</w:t>
      </w:r>
    </w:p>
    <w:p w14:paraId="468361FD" w14:textId="77777777" w:rsidR="00000000" w:rsidRDefault="009B75DB">
      <w:pPr>
        <w:pStyle w:val="a0"/>
        <w:ind w:firstLine="0"/>
        <w:rPr>
          <w:rFonts w:hint="cs"/>
          <w:rtl/>
        </w:rPr>
      </w:pPr>
      <w:r>
        <w:rPr>
          <w:rFonts w:hint="cs"/>
          <w:rtl/>
        </w:rPr>
        <w:t>(לא נקראה, נמסרה לפרוטוקול)</w:t>
      </w:r>
    </w:p>
    <w:p w14:paraId="3952FB35" w14:textId="77777777" w:rsidR="00000000" w:rsidRDefault="009B75DB">
      <w:pPr>
        <w:pStyle w:val="a0"/>
        <w:ind w:firstLine="0"/>
        <w:rPr>
          <w:rFonts w:hint="cs"/>
          <w:rtl/>
        </w:rPr>
      </w:pPr>
    </w:p>
    <w:p w14:paraId="3F7BE0FE" w14:textId="77777777" w:rsidR="00000000" w:rsidRDefault="009B75DB">
      <w:pPr>
        <w:pStyle w:val="a0"/>
        <w:ind w:firstLine="0"/>
        <w:rPr>
          <w:rFonts w:hint="cs"/>
          <w:rtl/>
        </w:rPr>
      </w:pPr>
      <w:r>
        <w:rPr>
          <w:rFonts w:hint="cs"/>
          <w:rtl/>
        </w:rPr>
        <w:tab/>
        <w:t xml:space="preserve">צומת תפרח שבנגב המערבי, </w:t>
      </w:r>
      <w:r>
        <w:rPr>
          <w:rFonts w:hint="cs"/>
          <w:rtl/>
        </w:rPr>
        <w:t xml:space="preserve">על כביש מס' 25, בין צומת הנשיא לצומת גילת, הנו צומת מואר ומוסדר. בהתאם לנתוני המשטרה, מתחילת השנה ועד היום אירעו שלוש תאונות דרכים בצומת, מתוכן אחת קטלנית, שבה נהרג בחור צעיר. בעקבות התאונה, מפקד מתנ"א </w:t>
      </w:r>
      <w:r>
        <w:rPr>
          <w:rtl/>
        </w:rPr>
        <w:t>–</w:t>
      </w:r>
      <w:r>
        <w:rPr>
          <w:rFonts w:hint="cs"/>
          <w:rtl/>
        </w:rPr>
        <w:t xml:space="preserve"> משטרת תנועה ארצית - יחד עם מהנדס המחוז, קיימו סיור ב</w:t>
      </w:r>
      <w:r>
        <w:rPr>
          <w:rFonts w:hint="cs"/>
          <w:rtl/>
        </w:rPr>
        <w:t>מקום. בצומת לא נמצאו ליקויים. מדובר בצומת מואר, בכביש רחב עם שדה ראייה רחב. בצומת אין רמזור. בהתאם לתקנות התעבורה בכביש בין-עירוני שבו אין רמזור, אין גם מעבר חצייה. בצומת יש מדרכות ואיים, תיאור, שילוט ותמרור. בהתאם לבדיקה של מע</w:t>
      </w:r>
      <w:r>
        <w:rPr>
          <w:rtl/>
        </w:rPr>
        <w:t>"</w:t>
      </w:r>
      <w:r>
        <w:rPr>
          <w:rFonts w:hint="cs"/>
          <w:rtl/>
        </w:rPr>
        <w:t>צ, אין הצדקה להתקנת רמזור בצ</w:t>
      </w:r>
      <w:r>
        <w:rPr>
          <w:rFonts w:hint="cs"/>
          <w:rtl/>
        </w:rPr>
        <w:t>ומת, מאחר שלא עוברות בו הרבה מכוניות. גם עניין הגשר להולכי רגל נבדק ואין לו הצדקה.</w:t>
      </w:r>
    </w:p>
    <w:p w14:paraId="0E7347B8" w14:textId="77777777" w:rsidR="00000000" w:rsidRDefault="009B75DB">
      <w:pPr>
        <w:pStyle w:val="a0"/>
        <w:ind w:firstLine="0"/>
        <w:rPr>
          <w:rFonts w:hint="cs"/>
          <w:rtl/>
        </w:rPr>
      </w:pPr>
    </w:p>
    <w:p w14:paraId="77931058" w14:textId="77777777" w:rsidR="00000000" w:rsidRDefault="009B75DB">
      <w:pPr>
        <w:pStyle w:val="a0"/>
        <w:ind w:firstLine="0"/>
        <w:rPr>
          <w:rFonts w:hint="cs"/>
          <w:rtl/>
        </w:rPr>
      </w:pPr>
      <w:r>
        <w:rPr>
          <w:rFonts w:hint="cs"/>
          <w:rtl/>
        </w:rPr>
        <w:tab/>
        <w:t>אף שמדובר בצומת מואר ומוסדר, מע</w:t>
      </w:r>
      <w:r>
        <w:rPr>
          <w:rtl/>
        </w:rPr>
        <w:t>"</w:t>
      </w:r>
      <w:r>
        <w:rPr>
          <w:rFonts w:hint="cs"/>
          <w:rtl/>
        </w:rPr>
        <w:t>צ, במסגרת מכרז תאורה, אמורה להתקין בצומת שני פנסים מהבהבים מסוג ה-8 (פנסים המתריעים על הולכי רגל), כאזהרה לנהג מפני מעבר הולכי רגל. התקנת ה</w:t>
      </w:r>
      <w:r>
        <w:rPr>
          <w:rFonts w:hint="cs"/>
          <w:rtl/>
        </w:rPr>
        <w:t xml:space="preserve">פנסים תתבצע בחודש פברואר. בנוסף, יותקנו שני פנסים בצומת גילת הסמוך, צומת לא מואר. </w:t>
      </w:r>
    </w:p>
    <w:p w14:paraId="5FE6EA24" w14:textId="77777777" w:rsidR="00000000" w:rsidRDefault="009B75DB">
      <w:pPr>
        <w:pStyle w:val="a0"/>
        <w:ind w:firstLine="0"/>
        <w:rPr>
          <w:rFonts w:hint="cs"/>
          <w:rtl/>
        </w:rPr>
      </w:pPr>
    </w:p>
    <w:p w14:paraId="38B14FC1" w14:textId="77777777" w:rsidR="00000000" w:rsidRDefault="009B75DB">
      <w:pPr>
        <w:pStyle w:val="a0"/>
        <w:ind w:firstLine="0"/>
        <w:rPr>
          <w:rFonts w:hint="cs"/>
          <w:rtl/>
        </w:rPr>
      </w:pPr>
      <w:r>
        <w:rPr>
          <w:rFonts w:hint="cs"/>
          <w:rtl/>
        </w:rPr>
        <w:tab/>
        <w:t>יש לציין, כי מהבהבים אלה אינם מקנים זכות נוספת להולכי הרגל מול התנועה העוברת בכביש, והם מהווים אזהרה לנהגים להקדיש יתר תשומת לב.</w:t>
      </w:r>
    </w:p>
    <w:p w14:paraId="054D6F71" w14:textId="77777777" w:rsidR="00000000" w:rsidRDefault="009B75DB">
      <w:pPr>
        <w:pStyle w:val="a0"/>
        <w:ind w:firstLine="0"/>
        <w:rPr>
          <w:rFonts w:hint="cs"/>
          <w:rtl/>
        </w:rPr>
      </w:pPr>
    </w:p>
    <w:p w14:paraId="06B8EABE" w14:textId="77777777" w:rsidR="00000000" w:rsidRDefault="009B75DB">
      <w:pPr>
        <w:pStyle w:val="a1"/>
        <w:jc w:val="center"/>
        <w:rPr>
          <w:rtl/>
        </w:rPr>
      </w:pPr>
      <w:bookmarkStart w:id="475" w:name="CQ13464FI0013464T24_12_2003_17_32_23"/>
      <w:bookmarkStart w:id="476" w:name="_Toc62986546"/>
      <w:bookmarkEnd w:id="475"/>
      <w:r>
        <w:rPr>
          <w:rtl/>
        </w:rPr>
        <w:t>373. תעריף הנסיעה בקו פתח-תקווה-</w:t>
      </w:r>
      <w:r>
        <w:rPr>
          <w:rFonts w:hint="cs"/>
          <w:rtl/>
        </w:rPr>
        <w:t>-</w:t>
      </w:r>
      <w:r>
        <w:rPr>
          <w:rtl/>
        </w:rPr>
        <w:t>ירושלים</w:t>
      </w:r>
      <w:bookmarkEnd w:id="476"/>
    </w:p>
    <w:p w14:paraId="7F122056" w14:textId="77777777" w:rsidR="00000000" w:rsidRDefault="009B75DB">
      <w:pPr>
        <w:pStyle w:val="a0"/>
        <w:rPr>
          <w:rFonts w:hint="cs"/>
          <w:rtl/>
        </w:rPr>
      </w:pPr>
    </w:p>
    <w:p w14:paraId="756F6E9D" w14:textId="77777777" w:rsidR="00000000" w:rsidRDefault="009B75DB">
      <w:pPr>
        <w:pStyle w:val="a0"/>
        <w:ind w:firstLine="0"/>
        <w:rPr>
          <w:bCs/>
          <w:u w:val="single"/>
        </w:rPr>
      </w:pPr>
      <w:bookmarkStart w:id="477" w:name="ESQ13464"/>
      <w:bookmarkEnd w:id="477"/>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EF3621D" w14:textId="77777777" w:rsidR="00000000" w:rsidRDefault="009B75DB">
      <w:pPr>
        <w:pStyle w:val="a0"/>
        <w:ind w:firstLine="720"/>
      </w:pPr>
      <w:r>
        <w:rPr>
          <w:rtl/>
        </w:rPr>
        <w:t>ביום ט' בתמוז התשס"ג (9 ביולי 2003):</w:t>
      </w:r>
    </w:p>
    <w:p w14:paraId="6A07CDB8" w14:textId="77777777" w:rsidR="00000000" w:rsidRDefault="009B75DB">
      <w:pPr>
        <w:pStyle w:val="a0"/>
        <w:rPr>
          <w:rFonts w:hint="cs"/>
          <w:rtl/>
        </w:rPr>
      </w:pPr>
    </w:p>
    <w:p w14:paraId="486C0E38" w14:textId="77777777" w:rsidR="00000000" w:rsidRDefault="009B75DB">
      <w:pPr>
        <w:pStyle w:val="a0"/>
        <w:rPr>
          <w:rFonts w:hint="cs"/>
        </w:rPr>
      </w:pPr>
    </w:p>
    <w:p w14:paraId="746A5647" w14:textId="77777777" w:rsidR="00000000" w:rsidRDefault="009B75DB">
      <w:pPr>
        <w:pStyle w:val="BodyTextIndent2"/>
        <w:ind w:firstLine="720"/>
        <w:rPr>
          <w:rFonts w:cs="Arial"/>
          <w:szCs w:val="22"/>
        </w:rPr>
      </w:pPr>
      <w:r>
        <w:rPr>
          <w:rFonts w:cs="Arial"/>
          <w:szCs w:val="22"/>
          <w:rtl/>
        </w:rPr>
        <w:t>תעריף הנסיעה בקו פתח</w:t>
      </w:r>
      <w:r>
        <w:rPr>
          <w:rFonts w:cs="Arial" w:hint="cs"/>
          <w:szCs w:val="22"/>
          <w:rtl/>
        </w:rPr>
        <w:t>-</w:t>
      </w:r>
      <w:r>
        <w:rPr>
          <w:rFonts w:cs="Arial"/>
          <w:szCs w:val="22"/>
          <w:rtl/>
        </w:rPr>
        <w:t>תקווה</w:t>
      </w:r>
      <w:r>
        <w:rPr>
          <w:rFonts w:cs="Arial" w:hint="cs"/>
          <w:szCs w:val="22"/>
          <w:rtl/>
        </w:rPr>
        <w:t>-</w:t>
      </w:r>
      <w:r>
        <w:rPr>
          <w:rFonts w:cs="Arial"/>
          <w:szCs w:val="22"/>
          <w:rtl/>
        </w:rPr>
        <w:t xml:space="preserve">-ירושלים (קו מס' 947) </w:t>
      </w:r>
      <w:r>
        <w:rPr>
          <w:rFonts w:cs="Arial" w:hint="cs"/>
          <w:szCs w:val="22"/>
          <w:rtl/>
        </w:rPr>
        <w:t>הוא</w:t>
      </w:r>
      <w:r>
        <w:rPr>
          <w:rFonts w:cs="Arial"/>
          <w:szCs w:val="22"/>
          <w:rtl/>
        </w:rPr>
        <w:t xml:space="preserve"> 23 </w:t>
      </w:r>
      <w:r>
        <w:rPr>
          <w:rFonts w:cs="Arial" w:hint="cs"/>
          <w:szCs w:val="22"/>
          <w:rtl/>
        </w:rPr>
        <w:t>ש"ח,</w:t>
      </w:r>
      <w:r>
        <w:rPr>
          <w:rFonts w:cs="Arial"/>
          <w:szCs w:val="22"/>
          <w:rtl/>
        </w:rPr>
        <w:t xml:space="preserve"> ואילו בקו הנסיעה ת</w:t>
      </w:r>
      <w:r>
        <w:rPr>
          <w:rFonts w:cs="Arial" w:hint="cs"/>
          <w:szCs w:val="22"/>
          <w:rtl/>
        </w:rPr>
        <w:t>ל-אביב--</w:t>
      </w:r>
      <w:r>
        <w:rPr>
          <w:rFonts w:cs="Arial"/>
          <w:szCs w:val="22"/>
          <w:rtl/>
        </w:rPr>
        <w:t xml:space="preserve">ירושלים המחיר הוא 19.50 </w:t>
      </w:r>
      <w:r>
        <w:rPr>
          <w:rFonts w:cs="Arial" w:hint="cs"/>
          <w:szCs w:val="22"/>
          <w:rtl/>
        </w:rPr>
        <w:t xml:space="preserve">ש"ח. </w:t>
      </w:r>
    </w:p>
    <w:p w14:paraId="2E7CDD20" w14:textId="77777777" w:rsidR="00000000" w:rsidRDefault="009B75DB">
      <w:pPr>
        <w:pStyle w:val="a0"/>
        <w:ind w:firstLine="720"/>
      </w:pPr>
    </w:p>
    <w:p w14:paraId="073BEDDE" w14:textId="77777777" w:rsidR="00000000" w:rsidRDefault="009B75DB">
      <w:pPr>
        <w:pStyle w:val="a0"/>
        <w:ind w:firstLine="720"/>
      </w:pPr>
      <w:r>
        <w:rPr>
          <w:rFonts w:hint="cs"/>
          <w:rtl/>
        </w:rPr>
        <w:t>רצוני לשאול</w:t>
      </w:r>
      <w:r>
        <w:rPr>
          <w:rtl/>
        </w:rPr>
        <w:t>:</w:t>
      </w:r>
    </w:p>
    <w:p w14:paraId="21211DF0" w14:textId="77777777" w:rsidR="00000000" w:rsidRDefault="009B75DB">
      <w:pPr>
        <w:pStyle w:val="a0"/>
        <w:ind w:firstLine="720"/>
      </w:pPr>
    </w:p>
    <w:p w14:paraId="0E86542F" w14:textId="77777777" w:rsidR="00000000" w:rsidRDefault="009B75DB">
      <w:pPr>
        <w:pStyle w:val="a0"/>
        <w:ind w:firstLine="720"/>
        <w:rPr>
          <w:rFonts w:hint="cs"/>
          <w:rtl/>
        </w:rPr>
      </w:pPr>
      <w:r>
        <w:rPr>
          <w:rFonts w:hint="cs"/>
          <w:rtl/>
        </w:rPr>
        <w:t>1. מה הסיבה ל</w:t>
      </w:r>
      <w:r>
        <w:rPr>
          <w:rtl/>
        </w:rPr>
        <w:t xml:space="preserve">פערי </w:t>
      </w:r>
      <w:r>
        <w:rPr>
          <w:rFonts w:hint="cs"/>
          <w:rtl/>
        </w:rPr>
        <w:t>התעריפים בין הקווים, בפרט שהמ</w:t>
      </w:r>
      <w:r>
        <w:rPr>
          <w:rFonts w:hint="cs"/>
          <w:rtl/>
        </w:rPr>
        <w:t>רחק בין פתח-תקווה לירושלים קטן מהמרחק בין תל-אביב לירושלים?</w:t>
      </w:r>
    </w:p>
    <w:p w14:paraId="52585A4D" w14:textId="77777777" w:rsidR="00000000" w:rsidRDefault="009B75DB">
      <w:pPr>
        <w:pStyle w:val="a0"/>
        <w:ind w:firstLine="720"/>
        <w:rPr>
          <w:rFonts w:hint="cs"/>
          <w:rtl/>
        </w:rPr>
      </w:pPr>
    </w:p>
    <w:p w14:paraId="228D23E6" w14:textId="77777777" w:rsidR="00000000" w:rsidRDefault="009B75DB">
      <w:pPr>
        <w:pStyle w:val="a0"/>
        <w:ind w:firstLine="720"/>
        <w:rPr>
          <w:rFonts w:hint="cs"/>
          <w:rtl/>
        </w:rPr>
      </w:pPr>
      <w:r>
        <w:rPr>
          <w:rFonts w:hint="cs"/>
          <w:rtl/>
        </w:rPr>
        <w:t>2. מה הם הקריטריונים לקביעת התעריפים בקווי התחבורה הציבורית שלא הופרטו?</w:t>
      </w:r>
    </w:p>
    <w:p w14:paraId="1BA705EC" w14:textId="77777777" w:rsidR="00000000" w:rsidRDefault="009B75DB">
      <w:pPr>
        <w:pStyle w:val="a0"/>
        <w:ind w:firstLine="720"/>
        <w:rPr>
          <w:rFonts w:hint="cs"/>
          <w:rtl/>
        </w:rPr>
      </w:pPr>
    </w:p>
    <w:p w14:paraId="719B00A1" w14:textId="77777777" w:rsidR="00000000" w:rsidRDefault="009B75DB">
      <w:pPr>
        <w:pStyle w:val="a0"/>
        <w:ind w:firstLine="0"/>
        <w:rPr>
          <w:b/>
          <w:bCs/>
          <w:u w:val="single"/>
          <w:rtl/>
        </w:rPr>
      </w:pPr>
    </w:p>
    <w:p w14:paraId="62740EC8" w14:textId="77777777" w:rsidR="00000000" w:rsidRDefault="009B75DB">
      <w:pPr>
        <w:pStyle w:val="a0"/>
        <w:ind w:firstLine="0"/>
        <w:rPr>
          <w:rFonts w:hint="cs"/>
          <w:b/>
          <w:bCs/>
          <w:u w:val="single"/>
          <w:rtl/>
        </w:rPr>
      </w:pPr>
      <w:r>
        <w:rPr>
          <w:rFonts w:hint="cs"/>
          <w:b/>
          <w:bCs/>
          <w:u w:val="single"/>
          <w:rtl/>
        </w:rPr>
        <w:t>תשובת שר התחבורה אביגדור ליברמן:</w:t>
      </w:r>
    </w:p>
    <w:p w14:paraId="1967F6E2" w14:textId="77777777" w:rsidR="00000000" w:rsidRDefault="009B75DB">
      <w:pPr>
        <w:pStyle w:val="a0"/>
        <w:ind w:firstLine="0"/>
        <w:rPr>
          <w:rFonts w:hint="cs"/>
          <w:rtl/>
        </w:rPr>
      </w:pPr>
      <w:r>
        <w:rPr>
          <w:rFonts w:hint="cs"/>
          <w:rtl/>
        </w:rPr>
        <w:t>(לא נקראה, נמסרה לפרוטוקול)</w:t>
      </w:r>
    </w:p>
    <w:p w14:paraId="447708FA" w14:textId="77777777" w:rsidR="00000000" w:rsidRDefault="009B75DB">
      <w:pPr>
        <w:pStyle w:val="a0"/>
        <w:ind w:firstLine="0"/>
        <w:rPr>
          <w:rFonts w:hint="cs"/>
          <w:rtl/>
        </w:rPr>
      </w:pPr>
    </w:p>
    <w:p w14:paraId="25A04699" w14:textId="77777777" w:rsidR="00000000" w:rsidRDefault="009B75DB">
      <w:pPr>
        <w:pStyle w:val="a0"/>
        <w:ind w:firstLine="0"/>
        <w:rPr>
          <w:rFonts w:hint="cs"/>
          <w:rtl/>
        </w:rPr>
      </w:pPr>
      <w:r>
        <w:rPr>
          <w:rFonts w:hint="cs"/>
          <w:rtl/>
        </w:rPr>
        <w:tab/>
        <w:t>קווי תל-אביב--ירושלים - 405, 480 - הם קווים ישירים עתירי נ</w:t>
      </w:r>
      <w:r>
        <w:rPr>
          <w:rFonts w:hint="cs"/>
          <w:rtl/>
        </w:rPr>
        <w:t>וסעים. קו 947 פתח-תקווה--ירושלים הנו קו מאסף, שמשך הנסיעה בו יותר ארוך ויש בו פחות נוסעים מבקווי תל-אביב--ירושלים. תעריף הנסיעה בסוג קווים כזה, כקווי תל-אביב--ירושלים, הוא זול יותר לעומת קווים מהירים ומאספים אחרים, הואיל ועלות תפעולם נמוכה יותר. מחיר הכרטי</w:t>
      </w:r>
      <w:r>
        <w:rPr>
          <w:rFonts w:hint="cs"/>
          <w:rtl/>
        </w:rPr>
        <w:t>ס נקבע בעיקר לפי זמן תעסוקת הנהג והאוטובוס, מרחק, משך זמן הנסיעה וכמות הנוסעים. לכן, מוצדק כי מחיר הכרטיס יהיה יותר גבוה בקו מאסף, שזמן נסיעתו ארוך יותר, לעומת קו ישיר. תעריף הנסיעה בקווים הישירים תל-אביב-- ירושלים הוא 19.50 שקלים, ובקו פתח-תקווה</w:t>
      </w:r>
      <w:r>
        <w:rPr>
          <w:rtl/>
        </w:rPr>
        <w:t>—</w:t>
      </w:r>
      <w:r>
        <w:rPr>
          <w:rFonts w:hint="cs"/>
          <w:rtl/>
        </w:rPr>
        <w:t>ירושלים -</w:t>
      </w:r>
      <w:r>
        <w:rPr>
          <w:rFonts w:hint="cs"/>
          <w:rtl/>
        </w:rPr>
        <w:t xml:space="preserve"> 23 שקלים.</w:t>
      </w:r>
    </w:p>
    <w:p w14:paraId="10C12504" w14:textId="77777777" w:rsidR="00000000" w:rsidRDefault="009B75DB">
      <w:pPr>
        <w:pStyle w:val="a0"/>
        <w:ind w:firstLine="0"/>
        <w:rPr>
          <w:rFonts w:hint="cs"/>
          <w:rtl/>
        </w:rPr>
      </w:pPr>
    </w:p>
    <w:p w14:paraId="5CB5BE3A" w14:textId="77777777" w:rsidR="00000000" w:rsidRDefault="009B75DB">
      <w:pPr>
        <w:pStyle w:val="a0"/>
        <w:ind w:firstLine="0"/>
        <w:rPr>
          <w:rFonts w:hint="cs"/>
          <w:rtl/>
        </w:rPr>
      </w:pPr>
      <w:r>
        <w:rPr>
          <w:rFonts w:hint="cs"/>
          <w:rtl/>
        </w:rPr>
        <w:t xml:space="preserve"> </w:t>
      </w:r>
      <w:r>
        <w:rPr>
          <w:rFonts w:hint="cs"/>
          <w:rtl/>
        </w:rPr>
        <w:tab/>
        <w:t>בתחילת חודש ינואר אמורים לרדת תעריפי הנסיעה בחלק מקווי "אגד", בהם הקווים האמורים. הנסיעה בקווים תל-אביב--ירושלים תעלה 17.10 שקלים, ובקו פתח-תקווה--ירושלים - 21 שקלים.</w:t>
      </w:r>
    </w:p>
    <w:p w14:paraId="434FA49E" w14:textId="77777777" w:rsidR="00000000" w:rsidRDefault="009B75DB">
      <w:pPr>
        <w:pStyle w:val="a0"/>
        <w:ind w:firstLine="0"/>
        <w:rPr>
          <w:rFonts w:hint="cs"/>
          <w:rtl/>
        </w:rPr>
      </w:pPr>
    </w:p>
    <w:p w14:paraId="616B0A4D" w14:textId="77777777" w:rsidR="00000000" w:rsidRDefault="009B75DB">
      <w:pPr>
        <w:pStyle w:val="a0"/>
        <w:ind w:firstLine="0"/>
        <w:rPr>
          <w:rFonts w:hint="cs"/>
          <w:rtl/>
        </w:rPr>
      </w:pPr>
      <w:r>
        <w:rPr>
          <w:rFonts w:hint="cs"/>
          <w:rtl/>
        </w:rPr>
        <w:tab/>
        <w:t xml:space="preserve">גם לאחר הירידה מדובר במחירים גבוהים, והסיבה היא שקווים אלה מסבסדים קווים </w:t>
      </w:r>
      <w:r>
        <w:rPr>
          <w:rFonts w:hint="cs"/>
          <w:rtl/>
        </w:rPr>
        <w:t>אחרים, שאין הצדקה לקיומם והם מופעלים מטעמים היסטוריים, עם הנחות לאוכלוסיות אחרות. לדוגמה: תפעול סך כל קו תל-אביב--ירושלים עולה 15 מיליון שקלים בשנה, וההכנסה מקו זה היא 55 מיליון שקלים בשנה. בהפרש מסבסדים את הקווים שאין הצדקה לקיומם. העלות ל"אגד" להסיע נוסע</w:t>
      </w:r>
      <w:r>
        <w:rPr>
          <w:rFonts w:hint="cs"/>
          <w:rtl/>
        </w:rPr>
        <w:t xml:space="preserve"> בקווי תל-אביב--ירושלים היא 6 שקלים, והמחיר הריאלי צריך להיות 10 שקלים.</w:t>
      </w:r>
    </w:p>
    <w:p w14:paraId="6277220F" w14:textId="77777777" w:rsidR="00000000" w:rsidRDefault="009B75DB">
      <w:pPr>
        <w:pStyle w:val="a0"/>
        <w:ind w:firstLine="0"/>
        <w:rPr>
          <w:rFonts w:hint="cs"/>
          <w:rtl/>
        </w:rPr>
      </w:pPr>
    </w:p>
    <w:p w14:paraId="0F627D7B" w14:textId="77777777" w:rsidR="00000000" w:rsidRDefault="009B75DB">
      <w:pPr>
        <w:pStyle w:val="a1"/>
        <w:jc w:val="center"/>
        <w:rPr>
          <w:rtl/>
        </w:rPr>
      </w:pPr>
      <w:bookmarkStart w:id="478" w:name="CQ13535FI0013535T24_12_2003_17_38_37"/>
      <w:bookmarkStart w:id="479" w:name="_Toc62986547"/>
      <w:bookmarkEnd w:id="478"/>
      <w:r>
        <w:rPr>
          <w:rtl/>
        </w:rPr>
        <w:t>374. עבודות בכביש 446</w:t>
      </w:r>
      <w:bookmarkEnd w:id="479"/>
    </w:p>
    <w:p w14:paraId="50749DF7" w14:textId="77777777" w:rsidR="00000000" w:rsidRDefault="009B75DB">
      <w:pPr>
        <w:pStyle w:val="a0"/>
        <w:rPr>
          <w:rFonts w:hint="cs"/>
          <w:rtl/>
        </w:rPr>
      </w:pPr>
    </w:p>
    <w:p w14:paraId="24DCF51C" w14:textId="77777777" w:rsidR="00000000" w:rsidRDefault="009B75DB">
      <w:pPr>
        <w:pStyle w:val="a0"/>
        <w:ind w:firstLine="0"/>
        <w:rPr>
          <w:bCs/>
          <w:u w:val="single"/>
        </w:rPr>
      </w:pPr>
      <w:bookmarkStart w:id="480" w:name="ESQ13535"/>
      <w:bookmarkEnd w:id="480"/>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BB3E79F" w14:textId="77777777" w:rsidR="00000000" w:rsidRDefault="009B75DB">
      <w:pPr>
        <w:pStyle w:val="a0"/>
        <w:ind w:firstLine="720"/>
        <w:rPr>
          <w:rFonts w:hint="cs"/>
          <w:rtl/>
        </w:rPr>
      </w:pPr>
      <w:r>
        <w:rPr>
          <w:rtl/>
        </w:rPr>
        <w:t>ביום ט' בתמוז התשס"ג (9 ביולי 2003):</w:t>
      </w:r>
    </w:p>
    <w:p w14:paraId="4FC99E4B" w14:textId="77777777" w:rsidR="00000000" w:rsidRDefault="009B75DB">
      <w:pPr>
        <w:pStyle w:val="a0"/>
        <w:rPr>
          <w:rFonts w:hint="cs"/>
        </w:rPr>
      </w:pPr>
    </w:p>
    <w:p w14:paraId="04CA93CB" w14:textId="77777777" w:rsidR="00000000" w:rsidRDefault="009B75DB">
      <w:pPr>
        <w:pStyle w:val="a0"/>
      </w:pPr>
    </w:p>
    <w:p w14:paraId="6A947F7A" w14:textId="77777777" w:rsidR="00000000" w:rsidRDefault="009B75DB">
      <w:pPr>
        <w:pStyle w:val="a0"/>
        <w:ind w:firstLine="720"/>
      </w:pPr>
      <w:r>
        <w:rPr>
          <w:rtl/>
        </w:rPr>
        <w:t xml:space="preserve">עבודות </w:t>
      </w:r>
      <w:r>
        <w:rPr>
          <w:rFonts w:hint="cs"/>
          <w:rtl/>
        </w:rPr>
        <w:t>ה</w:t>
      </w:r>
      <w:r>
        <w:rPr>
          <w:rtl/>
        </w:rPr>
        <w:t>פיתוח ו</w:t>
      </w:r>
      <w:r>
        <w:rPr>
          <w:rFonts w:hint="cs"/>
          <w:rtl/>
        </w:rPr>
        <w:t>ה</w:t>
      </w:r>
      <w:r>
        <w:rPr>
          <w:rtl/>
        </w:rPr>
        <w:t>הרח</w:t>
      </w:r>
      <w:r>
        <w:rPr>
          <w:rFonts w:hint="cs"/>
          <w:rtl/>
        </w:rPr>
        <w:t>ב</w:t>
      </w:r>
      <w:r>
        <w:rPr>
          <w:rtl/>
        </w:rPr>
        <w:t xml:space="preserve">ה </w:t>
      </w:r>
      <w:r>
        <w:rPr>
          <w:rFonts w:hint="cs"/>
          <w:rtl/>
        </w:rPr>
        <w:t>ש</w:t>
      </w:r>
      <w:r>
        <w:rPr>
          <w:rtl/>
        </w:rPr>
        <w:t>מבצעת מע"</w:t>
      </w:r>
      <w:r>
        <w:rPr>
          <w:rFonts w:hint="cs"/>
          <w:rtl/>
        </w:rPr>
        <w:t>צ</w:t>
      </w:r>
      <w:r>
        <w:rPr>
          <w:rtl/>
        </w:rPr>
        <w:t xml:space="preserve"> בכביש 446</w:t>
      </w:r>
      <w:r>
        <w:rPr>
          <w:rFonts w:hint="cs"/>
          <w:rtl/>
        </w:rPr>
        <w:t>, בין היישוב לפיד לצומת שילת,</w:t>
      </w:r>
      <w:r>
        <w:rPr>
          <w:rtl/>
        </w:rPr>
        <w:t xml:space="preserve"> היו אמורות </w:t>
      </w:r>
      <w:r>
        <w:rPr>
          <w:rtl/>
        </w:rPr>
        <w:t>להסתיים לפני כשנה. עי</w:t>
      </w:r>
      <w:r>
        <w:rPr>
          <w:rFonts w:hint="cs"/>
          <w:rtl/>
        </w:rPr>
        <w:t>כ</w:t>
      </w:r>
      <w:r>
        <w:rPr>
          <w:rtl/>
        </w:rPr>
        <w:t>וב בסיו</w:t>
      </w:r>
      <w:r>
        <w:rPr>
          <w:rFonts w:hint="cs"/>
          <w:rtl/>
        </w:rPr>
        <w:t>מן</w:t>
      </w:r>
      <w:r>
        <w:rPr>
          <w:rtl/>
        </w:rPr>
        <w:t xml:space="preserve"> גורם לעומסי תנועה רבים מדי בוקר </w:t>
      </w:r>
      <w:r>
        <w:rPr>
          <w:rFonts w:hint="cs"/>
          <w:rtl/>
        </w:rPr>
        <w:t>ו</w:t>
      </w:r>
      <w:r>
        <w:rPr>
          <w:rtl/>
        </w:rPr>
        <w:t>לתאונות דרכים רבות.</w:t>
      </w:r>
    </w:p>
    <w:p w14:paraId="5DEB5604" w14:textId="77777777" w:rsidR="00000000" w:rsidRDefault="009B75DB">
      <w:pPr>
        <w:pStyle w:val="a0"/>
        <w:ind w:firstLine="720"/>
      </w:pPr>
    </w:p>
    <w:p w14:paraId="284FCA78" w14:textId="77777777" w:rsidR="00000000" w:rsidRDefault="009B75DB">
      <w:pPr>
        <w:pStyle w:val="a0"/>
        <w:ind w:firstLine="720"/>
      </w:pPr>
      <w:r>
        <w:rPr>
          <w:rFonts w:hint="cs"/>
          <w:rtl/>
        </w:rPr>
        <w:t>רצוני לשאול</w:t>
      </w:r>
      <w:r>
        <w:rPr>
          <w:rtl/>
        </w:rPr>
        <w:t>:</w:t>
      </w:r>
    </w:p>
    <w:p w14:paraId="18173078" w14:textId="77777777" w:rsidR="00000000" w:rsidRDefault="009B75DB">
      <w:pPr>
        <w:pStyle w:val="a0"/>
        <w:ind w:firstLine="720"/>
      </w:pPr>
    </w:p>
    <w:p w14:paraId="4CAB1B06" w14:textId="77777777" w:rsidR="00000000" w:rsidRDefault="009B75DB">
      <w:pPr>
        <w:pStyle w:val="a0"/>
        <w:ind w:firstLine="720"/>
        <w:rPr>
          <w:rtl/>
        </w:rPr>
      </w:pPr>
      <w:r>
        <w:rPr>
          <w:rFonts w:hint="cs"/>
          <w:rtl/>
        </w:rPr>
        <w:t xml:space="preserve">1. </w:t>
      </w:r>
      <w:r>
        <w:rPr>
          <w:rtl/>
        </w:rPr>
        <w:t xml:space="preserve">מה </w:t>
      </w:r>
      <w:r>
        <w:rPr>
          <w:rFonts w:hint="cs"/>
          <w:rtl/>
        </w:rPr>
        <w:t>י</w:t>
      </w:r>
      <w:r>
        <w:rPr>
          <w:rtl/>
        </w:rPr>
        <w:t>יעשה לסיום העבודות במהרה</w:t>
      </w:r>
      <w:r>
        <w:rPr>
          <w:rFonts w:hint="cs"/>
          <w:rtl/>
        </w:rPr>
        <w:t>, ומתי הן יסתיימו</w:t>
      </w:r>
      <w:r>
        <w:rPr>
          <w:rtl/>
        </w:rPr>
        <w:t>?</w:t>
      </w:r>
    </w:p>
    <w:p w14:paraId="5B388E31" w14:textId="77777777" w:rsidR="00000000" w:rsidRDefault="009B75DB">
      <w:pPr>
        <w:pStyle w:val="a0"/>
        <w:ind w:firstLine="720"/>
        <w:rPr>
          <w:rtl/>
        </w:rPr>
      </w:pPr>
    </w:p>
    <w:p w14:paraId="23B3E5EA" w14:textId="77777777" w:rsidR="00000000" w:rsidRDefault="009B75DB">
      <w:pPr>
        <w:pStyle w:val="a0"/>
        <w:ind w:firstLine="720"/>
        <w:rPr>
          <w:rtl/>
        </w:rPr>
      </w:pPr>
      <w:r>
        <w:rPr>
          <w:rFonts w:hint="cs"/>
          <w:rtl/>
        </w:rPr>
        <w:t xml:space="preserve">2. </w:t>
      </w:r>
      <w:r>
        <w:rPr>
          <w:rtl/>
        </w:rPr>
        <w:t>האם יוצב רמזור ביציאה מה</w:t>
      </w:r>
      <w:r>
        <w:rPr>
          <w:rFonts w:hint="cs"/>
          <w:rtl/>
        </w:rPr>
        <w:t>י</w:t>
      </w:r>
      <w:r>
        <w:rPr>
          <w:rtl/>
        </w:rPr>
        <w:t>ישוב לפיד</w:t>
      </w:r>
      <w:r>
        <w:rPr>
          <w:rFonts w:hint="cs"/>
          <w:rtl/>
        </w:rPr>
        <w:t>,</w:t>
      </w:r>
      <w:r>
        <w:rPr>
          <w:rtl/>
        </w:rPr>
        <w:t xml:space="preserve"> </w:t>
      </w:r>
      <w:r>
        <w:rPr>
          <w:rFonts w:hint="cs"/>
          <w:rtl/>
        </w:rPr>
        <w:t>ו</w:t>
      </w:r>
      <w:r>
        <w:rPr>
          <w:rtl/>
        </w:rPr>
        <w:t xml:space="preserve">אם לא </w:t>
      </w:r>
      <w:r>
        <w:rPr>
          <w:rFonts w:hint="cs"/>
          <w:rtl/>
        </w:rPr>
        <w:t>–</w:t>
      </w:r>
      <w:r>
        <w:rPr>
          <w:rtl/>
        </w:rPr>
        <w:t xml:space="preserve"> מדוע?</w:t>
      </w:r>
    </w:p>
    <w:p w14:paraId="4787FC01" w14:textId="77777777" w:rsidR="00000000" w:rsidRDefault="009B75DB">
      <w:pPr>
        <w:pStyle w:val="a0"/>
        <w:ind w:firstLine="720"/>
        <w:rPr>
          <w:rtl/>
        </w:rPr>
      </w:pPr>
    </w:p>
    <w:p w14:paraId="46DB7C78" w14:textId="77777777" w:rsidR="00000000" w:rsidRDefault="009B75DB">
      <w:pPr>
        <w:pStyle w:val="a0"/>
        <w:ind w:firstLine="720"/>
        <w:rPr>
          <w:rFonts w:hint="cs"/>
          <w:rtl/>
        </w:rPr>
      </w:pPr>
      <w:r>
        <w:rPr>
          <w:rFonts w:hint="cs"/>
          <w:rtl/>
        </w:rPr>
        <w:t xml:space="preserve">3. </w:t>
      </w:r>
      <w:r>
        <w:rPr>
          <w:rtl/>
        </w:rPr>
        <w:t>מדוע העבודות מסתי</w:t>
      </w:r>
      <w:r>
        <w:rPr>
          <w:rFonts w:hint="cs"/>
          <w:rtl/>
        </w:rPr>
        <w:t>י</w:t>
      </w:r>
      <w:r>
        <w:rPr>
          <w:rtl/>
        </w:rPr>
        <w:t>מות ליד לפיד, ולא נמשכות עד ל</w:t>
      </w:r>
      <w:r>
        <w:rPr>
          <w:rFonts w:hint="cs"/>
          <w:rtl/>
        </w:rPr>
        <w:t>י</w:t>
      </w:r>
      <w:r>
        <w:rPr>
          <w:rtl/>
        </w:rPr>
        <w:t>ישובים חשמונאים ומודיעין</w:t>
      </w:r>
      <w:r>
        <w:rPr>
          <w:rFonts w:hint="cs"/>
          <w:rtl/>
        </w:rPr>
        <w:t>-</w:t>
      </w:r>
      <w:r>
        <w:rPr>
          <w:rtl/>
        </w:rPr>
        <w:t>עילית</w:t>
      </w:r>
      <w:r>
        <w:rPr>
          <w:rFonts w:hint="cs"/>
          <w:rtl/>
        </w:rPr>
        <w:t>,</w:t>
      </w:r>
      <w:r>
        <w:rPr>
          <w:rtl/>
        </w:rPr>
        <w:t xml:space="preserve"> הגדולים בהרבה </w:t>
      </w:r>
      <w:r>
        <w:rPr>
          <w:rFonts w:hint="cs"/>
          <w:rtl/>
        </w:rPr>
        <w:t>מ</w:t>
      </w:r>
      <w:r>
        <w:rPr>
          <w:rtl/>
        </w:rPr>
        <w:t>לפיד?</w:t>
      </w:r>
    </w:p>
    <w:p w14:paraId="6D42D3B8" w14:textId="77777777" w:rsidR="00000000" w:rsidRDefault="009B75DB">
      <w:pPr>
        <w:pStyle w:val="a0"/>
        <w:ind w:firstLine="720"/>
        <w:rPr>
          <w:rFonts w:hint="cs"/>
          <w:rtl/>
        </w:rPr>
      </w:pPr>
    </w:p>
    <w:p w14:paraId="37C128AA" w14:textId="77777777" w:rsidR="00000000" w:rsidRDefault="009B75DB">
      <w:pPr>
        <w:pStyle w:val="a0"/>
        <w:ind w:firstLine="0"/>
        <w:rPr>
          <w:rFonts w:hint="cs"/>
          <w:b/>
          <w:bCs/>
          <w:u w:val="single"/>
          <w:rtl/>
        </w:rPr>
      </w:pPr>
      <w:r>
        <w:rPr>
          <w:rFonts w:hint="cs"/>
          <w:b/>
          <w:bCs/>
          <w:u w:val="single"/>
          <w:rtl/>
        </w:rPr>
        <w:t>תשובת שר התחבורה אביגדור ליברמן:</w:t>
      </w:r>
    </w:p>
    <w:p w14:paraId="0841CE1D" w14:textId="77777777" w:rsidR="00000000" w:rsidRDefault="009B75DB">
      <w:pPr>
        <w:pStyle w:val="a0"/>
        <w:ind w:firstLine="0"/>
        <w:rPr>
          <w:rFonts w:hint="cs"/>
          <w:rtl/>
        </w:rPr>
      </w:pPr>
      <w:r>
        <w:rPr>
          <w:rFonts w:hint="cs"/>
          <w:rtl/>
        </w:rPr>
        <w:t>(לא נקראה, נמסרה לפרוטוקול)</w:t>
      </w:r>
    </w:p>
    <w:p w14:paraId="5F8CE588" w14:textId="77777777" w:rsidR="00000000" w:rsidRDefault="009B75DB">
      <w:pPr>
        <w:pStyle w:val="a0"/>
        <w:ind w:firstLine="0"/>
        <w:rPr>
          <w:rFonts w:hint="cs"/>
          <w:rtl/>
        </w:rPr>
      </w:pPr>
    </w:p>
    <w:p w14:paraId="3B4E78AF" w14:textId="77777777" w:rsidR="00000000" w:rsidRDefault="009B75DB">
      <w:pPr>
        <w:pStyle w:val="a0"/>
        <w:ind w:firstLine="0"/>
        <w:rPr>
          <w:rFonts w:hint="cs"/>
          <w:rtl/>
        </w:rPr>
      </w:pPr>
      <w:r>
        <w:rPr>
          <w:rFonts w:hint="cs"/>
          <w:rtl/>
        </w:rPr>
        <w:tab/>
        <w:t>1. מחוז ירושלים של מע"צ מבצע עבודות להרחבת כביש 446 בקטע מצומת שילת ליישוב לפיד לדו-מסלולי דו-נתיבי, אשר יביאו להקלה משמעותית בעומסי התנוע</w:t>
      </w:r>
      <w:r>
        <w:rPr>
          <w:rFonts w:hint="cs"/>
          <w:rtl/>
        </w:rPr>
        <w:t>ה ויפתרו את הבעיות התנועתיות בקטע דרך זה. ההשקעה בפרויקט זה הינה למעלה מ-15 מיליון ש"ח.</w:t>
      </w:r>
    </w:p>
    <w:p w14:paraId="4C78A917" w14:textId="77777777" w:rsidR="00000000" w:rsidRDefault="009B75DB">
      <w:pPr>
        <w:pStyle w:val="a0"/>
        <w:ind w:firstLine="0"/>
        <w:rPr>
          <w:rFonts w:hint="cs"/>
          <w:rtl/>
        </w:rPr>
      </w:pPr>
    </w:p>
    <w:p w14:paraId="4BFBB730" w14:textId="77777777" w:rsidR="00000000" w:rsidRDefault="009B75DB">
      <w:pPr>
        <w:pStyle w:val="a0"/>
        <w:ind w:firstLine="0"/>
        <w:rPr>
          <w:rFonts w:hint="cs"/>
          <w:rtl/>
        </w:rPr>
      </w:pPr>
      <w:r>
        <w:rPr>
          <w:rFonts w:hint="cs"/>
          <w:rtl/>
        </w:rPr>
        <w:tab/>
        <w:t xml:space="preserve">בהמשך לתכנון המקורי, שכלל רק רמזור בצומת המדורג צומת שילת וצומת כפר-רות ובשיתוף עם היישובים, הוחלט לתכנן ולבצע שני מעברים תחתיים נוספים </w:t>
      </w:r>
      <w:r>
        <w:rPr>
          <w:rtl/>
        </w:rPr>
        <w:t>–</w:t>
      </w:r>
      <w:r>
        <w:rPr>
          <w:rFonts w:hint="cs"/>
          <w:rtl/>
        </w:rPr>
        <w:t xml:space="preserve"> האחד בקטע שילת</w:t>
      </w:r>
      <w:r>
        <w:rPr>
          <w:rtl/>
        </w:rPr>
        <w:t>—</w:t>
      </w:r>
      <w:r>
        <w:rPr>
          <w:rFonts w:hint="cs"/>
          <w:rtl/>
        </w:rPr>
        <w:t>כפר-רות והשני</w:t>
      </w:r>
      <w:r>
        <w:rPr>
          <w:rFonts w:hint="cs"/>
          <w:rtl/>
        </w:rPr>
        <w:t xml:space="preserve"> בקטע שילת</w:t>
      </w:r>
      <w:r>
        <w:rPr>
          <w:rtl/>
        </w:rPr>
        <w:t>—</w:t>
      </w:r>
      <w:r>
        <w:rPr>
          <w:rFonts w:hint="cs"/>
          <w:rtl/>
        </w:rPr>
        <w:t>לפיד, שיאפשרו בעתיד השתלבות לכביש 446 ללא צורך ברמזורים. המעברים מבוצעים בימים אלה.</w:t>
      </w:r>
    </w:p>
    <w:p w14:paraId="12AF927E" w14:textId="77777777" w:rsidR="00000000" w:rsidRDefault="009B75DB">
      <w:pPr>
        <w:pStyle w:val="a0"/>
        <w:ind w:firstLine="0"/>
        <w:rPr>
          <w:rFonts w:hint="cs"/>
          <w:rtl/>
        </w:rPr>
      </w:pPr>
    </w:p>
    <w:p w14:paraId="7493AE62" w14:textId="77777777" w:rsidR="00000000" w:rsidRDefault="009B75DB">
      <w:pPr>
        <w:pStyle w:val="a0"/>
        <w:ind w:firstLine="0"/>
        <w:rPr>
          <w:rFonts w:hint="cs"/>
          <w:rtl/>
        </w:rPr>
      </w:pPr>
      <w:r>
        <w:rPr>
          <w:rFonts w:hint="cs"/>
          <w:rtl/>
        </w:rPr>
        <w:tab/>
        <w:t xml:space="preserve">העבודה היתה צפויה להסתיים בפרואר 2003, אולם נאלצנו לפרסם מכרז חדש עקב התקדמות אטית של הקבלן הקודם והוצאתו מהשטח. </w:t>
      </w:r>
      <w:r>
        <w:rPr>
          <w:rFonts w:hint="cs"/>
          <w:rtl/>
        </w:rPr>
        <w:tab/>
        <w:t>פרסום מכרז חדש, כניסת קבלן חדש לשטח והעבודה ה</w:t>
      </w:r>
      <w:r>
        <w:rPr>
          <w:rFonts w:hint="cs"/>
          <w:rtl/>
        </w:rPr>
        <w:t>נוספת של המעברים התת-קרקעיים, כמוזכר לעיל, הביאו לכך שהעבודות תסתיימנה רק בחודש מאי 2004.</w:t>
      </w:r>
    </w:p>
    <w:p w14:paraId="6095D1CC" w14:textId="77777777" w:rsidR="00000000" w:rsidRDefault="009B75DB">
      <w:pPr>
        <w:pStyle w:val="a0"/>
        <w:ind w:firstLine="0"/>
        <w:rPr>
          <w:rFonts w:hint="cs"/>
          <w:rtl/>
        </w:rPr>
      </w:pPr>
    </w:p>
    <w:p w14:paraId="6E9E6409" w14:textId="77777777" w:rsidR="00000000" w:rsidRDefault="009B75DB">
      <w:pPr>
        <w:pStyle w:val="a0"/>
        <w:ind w:firstLine="0"/>
        <w:rPr>
          <w:rFonts w:hint="cs"/>
          <w:rtl/>
        </w:rPr>
      </w:pPr>
      <w:r>
        <w:rPr>
          <w:rFonts w:hint="cs"/>
          <w:rtl/>
        </w:rPr>
        <w:tab/>
        <w:t>2. לאחרונה נעשו באזור לפיד ספירות תנועה, והגיעו למסקנה שיש הצדקה להתקנת רמזור בצומת. תכנון הרמזור נמסר לביצוע, והוא יותקן תוך כדי העבודות במקום. עם גמר העבודות, הרמ</w:t>
      </w:r>
      <w:r>
        <w:rPr>
          <w:rFonts w:hint="cs"/>
          <w:rtl/>
        </w:rPr>
        <w:t>זור במקום יהיה מותקן.</w:t>
      </w:r>
    </w:p>
    <w:p w14:paraId="4D70A0CF" w14:textId="77777777" w:rsidR="00000000" w:rsidRDefault="009B75DB">
      <w:pPr>
        <w:pStyle w:val="a0"/>
        <w:ind w:firstLine="0"/>
        <w:rPr>
          <w:rFonts w:hint="cs"/>
          <w:rtl/>
        </w:rPr>
      </w:pPr>
    </w:p>
    <w:p w14:paraId="74D602A2" w14:textId="77777777" w:rsidR="00000000" w:rsidRDefault="009B75DB">
      <w:pPr>
        <w:pStyle w:val="a0"/>
        <w:ind w:firstLine="0"/>
        <w:rPr>
          <w:rFonts w:hint="cs"/>
          <w:rtl/>
        </w:rPr>
      </w:pPr>
      <w:r>
        <w:rPr>
          <w:rFonts w:hint="cs"/>
          <w:rtl/>
        </w:rPr>
        <w:tab/>
        <w:t>3. מע"צ מקדמת בימים אלה תכנון להרחבת הקטע מלפיד ועד לחשמונאים ומודיעין-עילית. הביצוע ייבחן על-פי האפשרות התקציבית.</w:t>
      </w:r>
    </w:p>
    <w:p w14:paraId="512FEE19" w14:textId="77777777" w:rsidR="00000000" w:rsidRDefault="009B75DB">
      <w:pPr>
        <w:pStyle w:val="a0"/>
        <w:ind w:firstLine="0"/>
        <w:rPr>
          <w:rFonts w:hint="cs"/>
          <w:rtl/>
        </w:rPr>
      </w:pPr>
    </w:p>
    <w:p w14:paraId="36CE08A1" w14:textId="77777777" w:rsidR="00000000" w:rsidRDefault="009B75DB">
      <w:pPr>
        <w:pStyle w:val="a0"/>
        <w:ind w:firstLine="720"/>
        <w:rPr>
          <w:rFonts w:hint="cs"/>
          <w:rtl/>
        </w:rPr>
      </w:pPr>
    </w:p>
    <w:p w14:paraId="192DD046" w14:textId="77777777" w:rsidR="00000000" w:rsidRDefault="009B75DB">
      <w:pPr>
        <w:pStyle w:val="a1"/>
        <w:jc w:val="center"/>
        <w:rPr>
          <w:rtl/>
        </w:rPr>
      </w:pPr>
      <w:bookmarkStart w:id="481" w:name="CQ13668FI0013668T24_12_2003_17_40_18"/>
      <w:bookmarkStart w:id="482" w:name="_Toc62986548"/>
      <w:bookmarkEnd w:id="481"/>
      <w:r>
        <w:rPr>
          <w:rtl/>
        </w:rPr>
        <w:t>390. מחיר</w:t>
      </w:r>
      <w:r>
        <w:rPr>
          <w:rFonts w:hint="cs"/>
          <w:rtl/>
        </w:rPr>
        <w:t>י</w:t>
      </w:r>
      <w:r>
        <w:rPr>
          <w:rtl/>
        </w:rPr>
        <w:t xml:space="preserve"> הנסיעה בתחבורה הציבורית</w:t>
      </w:r>
      <w:bookmarkEnd w:id="482"/>
    </w:p>
    <w:p w14:paraId="0D9BC15C" w14:textId="77777777" w:rsidR="00000000" w:rsidRDefault="009B75DB">
      <w:pPr>
        <w:pStyle w:val="a0"/>
        <w:rPr>
          <w:rFonts w:hint="cs"/>
          <w:rtl/>
        </w:rPr>
      </w:pPr>
    </w:p>
    <w:p w14:paraId="2B55952E" w14:textId="77777777" w:rsidR="00000000" w:rsidRDefault="009B75DB">
      <w:pPr>
        <w:pStyle w:val="a0"/>
        <w:ind w:firstLine="0"/>
        <w:rPr>
          <w:bCs/>
          <w:u w:val="single"/>
        </w:rPr>
      </w:pPr>
      <w:bookmarkStart w:id="483" w:name="ESQ13668"/>
      <w:bookmarkEnd w:id="483"/>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D48C661" w14:textId="77777777" w:rsidR="00000000" w:rsidRDefault="009B75DB">
      <w:pPr>
        <w:pStyle w:val="a0"/>
        <w:ind w:firstLine="720"/>
      </w:pPr>
      <w:r>
        <w:rPr>
          <w:rtl/>
        </w:rPr>
        <w:t>ביום ט"ז בתמוז התשס"ג (16 ביולי 2003):</w:t>
      </w:r>
    </w:p>
    <w:p w14:paraId="3BEF2159" w14:textId="77777777" w:rsidR="00000000" w:rsidRDefault="009B75DB">
      <w:pPr>
        <w:pStyle w:val="a0"/>
        <w:rPr>
          <w:rFonts w:hint="cs"/>
          <w:rtl/>
        </w:rPr>
      </w:pPr>
    </w:p>
    <w:p w14:paraId="5FDF3051" w14:textId="77777777" w:rsidR="00000000" w:rsidRDefault="009B75DB">
      <w:pPr>
        <w:pStyle w:val="a0"/>
        <w:rPr>
          <w:rFonts w:hint="cs"/>
        </w:rPr>
      </w:pPr>
    </w:p>
    <w:p w14:paraId="104D7D3A" w14:textId="77777777" w:rsidR="00000000" w:rsidRDefault="009B75DB">
      <w:pPr>
        <w:pStyle w:val="a0"/>
        <w:ind w:firstLine="720"/>
      </w:pPr>
      <w:r>
        <w:rPr>
          <w:rtl/>
        </w:rPr>
        <w:t xml:space="preserve">פורסם </w:t>
      </w:r>
      <w:r>
        <w:rPr>
          <w:rFonts w:hint="cs"/>
          <w:rtl/>
        </w:rPr>
        <w:t xml:space="preserve">ב"הארץ", </w:t>
      </w:r>
      <w:r>
        <w:rPr>
          <w:rtl/>
        </w:rPr>
        <w:t xml:space="preserve">כי </w:t>
      </w:r>
      <w:r>
        <w:rPr>
          <w:rFonts w:hint="cs"/>
          <w:rtl/>
        </w:rPr>
        <w:t>חברת "</w:t>
      </w:r>
      <w:r>
        <w:rPr>
          <w:rtl/>
        </w:rPr>
        <w:t>אגד</w:t>
      </w:r>
      <w:r>
        <w:rPr>
          <w:rFonts w:hint="cs"/>
          <w:rtl/>
        </w:rPr>
        <w:t>"</w:t>
      </w:r>
      <w:r>
        <w:rPr>
          <w:rtl/>
        </w:rPr>
        <w:t xml:space="preserve"> ביקש</w:t>
      </w:r>
      <w:r>
        <w:rPr>
          <w:rFonts w:hint="cs"/>
          <w:rtl/>
        </w:rPr>
        <w:t>ה</w:t>
      </w:r>
      <w:r>
        <w:rPr>
          <w:rtl/>
        </w:rPr>
        <w:t xml:space="preserve"> </w:t>
      </w:r>
      <w:r>
        <w:rPr>
          <w:rFonts w:hint="cs"/>
          <w:rtl/>
        </w:rPr>
        <w:t>להוזיל את</w:t>
      </w:r>
      <w:r>
        <w:rPr>
          <w:rtl/>
        </w:rPr>
        <w:t xml:space="preserve"> </w:t>
      </w:r>
      <w:r>
        <w:rPr>
          <w:rFonts w:hint="cs"/>
          <w:rtl/>
        </w:rPr>
        <w:t xml:space="preserve">מחירי </w:t>
      </w:r>
      <w:r>
        <w:rPr>
          <w:rtl/>
        </w:rPr>
        <w:t>הנסיעה</w:t>
      </w:r>
      <w:r>
        <w:rPr>
          <w:rFonts w:hint="cs"/>
          <w:rtl/>
        </w:rPr>
        <w:t xml:space="preserve"> בתחבורה הציבורית</w:t>
      </w:r>
      <w:r>
        <w:rPr>
          <w:rtl/>
        </w:rPr>
        <w:t>, אך משרד</w:t>
      </w:r>
      <w:r>
        <w:rPr>
          <w:rFonts w:hint="cs"/>
          <w:rtl/>
        </w:rPr>
        <w:t>ך</w:t>
      </w:r>
      <w:r>
        <w:rPr>
          <w:rtl/>
        </w:rPr>
        <w:t xml:space="preserve"> התנגד</w:t>
      </w:r>
      <w:r>
        <w:rPr>
          <w:rFonts w:hint="cs"/>
          <w:rtl/>
        </w:rPr>
        <w:t xml:space="preserve"> לכך</w:t>
      </w:r>
      <w:r>
        <w:rPr>
          <w:rtl/>
        </w:rPr>
        <w:t>.</w:t>
      </w:r>
    </w:p>
    <w:p w14:paraId="07C9DFD5" w14:textId="77777777" w:rsidR="00000000" w:rsidRDefault="009B75DB">
      <w:pPr>
        <w:pStyle w:val="a0"/>
        <w:ind w:firstLine="720"/>
      </w:pPr>
    </w:p>
    <w:p w14:paraId="669CA5F9" w14:textId="77777777" w:rsidR="00000000" w:rsidRDefault="009B75DB">
      <w:pPr>
        <w:pStyle w:val="a0"/>
        <w:ind w:firstLine="720"/>
      </w:pPr>
      <w:r>
        <w:rPr>
          <w:rFonts w:hint="cs"/>
          <w:rtl/>
        </w:rPr>
        <w:t>רצוני לשאול</w:t>
      </w:r>
      <w:r>
        <w:rPr>
          <w:rtl/>
        </w:rPr>
        <w:t>:</w:t>
      </w:r>
    </w:p>
    <w:p w14:paraId="2298391F" w14:textId="77777777" w:rsidR="00000000" w:rsidRDefault="009B75DB">
      <w:pPr>
        <w:pStyle w:val="a0"/>
        <w:ind w:firstLine="720"/>
      </w:pPr>
    </w:p>
    <w:p w14:paraId="44D410CF" w14:textId="77777777" w:rsidR="00000000" w:rsidRDefault="009B75DB">
      <w:pPr>
        <w:pStyle w:val="a0"/>
        <w:ind w:firstLine="720"/>
        <w:rPr>
          <w:rFonts w:hint="cs"/>
          <w:rtl/>
        </w:rPr>
      </w:pPr>
      <w:r>
        <w:rPr>
          <w:rFonts w:hint="cs"/>
          <w:rtl/>
        </w:rPr>
        <w:t xml:space="preserve">1. </w:t>
      </w:r>
      <w:r>
        <w:rPr>
          <w:rtl/>
        </w:rPr>
        <w:t xml:space="preserve">האם </w:t>
      </w:r>
      <w:r>
        <w:rPr>
          <w:rFonts w:hint="cs"/>
          <w:rtl/>
        </w:rPr>
        <w:t>הידיעות</w:t>
      </w:r>
      <w:r>
        <w:rPr>
          <w:rtl/>
        </w:rPr>
        <w:t xml:space="preserve"> נכונות?</w:t>
      </w:r>
      <w:r>
        <w:rPr>
          <w:rFonts w:hint="cs"/>
          <w:rtl/>
        </w:rPr>
        <w:t xml:space="preserve">  </w:t>
      </w:r>
    </w:p>
    <w:p w14:paraId="1695B808" w14:textId="77777777" w:rsidR="00000000" w:rsidRDefault="009B75DB">
      <w:pPr>
        <w:pStyle w:val="a0"/>
        <w:ind w:firstLine="720"/>
        <w:rPr>
          <w:rtl/>
        </w:rPr>
      </w:pPr>
    </w:p>
    <w:p w14:paraId="08C1D4CA" w14:textId="77777777" w:rsidR="00000000" w:rsidRDefault="009B75DB">
      <w:pPr>
        <w:pStyle w:val="a0"/>
        <w:ind w:firstLine="720"/>
        <w:rPr>
          <w:rFonts w:hint="cs"/>
          <w:rtl/>
        </w:rPr>
      </w:pPr>
      <w:r>
        <w:rPr>
          <w:rFonts w:hint="cs"/>
          <w:rtl/>
        </w:rPr>
        <w:t xml:space="preserve">2. אם כן - </w:t>
      </w:r>
      <w:r>
        <w:rPr>
          <w:rtl/>
        </w:rPr>
        <w:t>מדוע משרד</w:t>
      </w:r>
      <w:r>
        <w:rPr>
          <w:rFonts w:hint="cs"/>
          <w:rtl/>
        </w:rPr>
        <w:t>ך</w:t>
      </w:r>
      <w:r>
        <w:rPr>
          <w:rtl/>
        </w:rPr>
        <w:t xml:space="preserve"> </w:t>
      </w:r>
      <w:r>
        <w:rPr>
          <w:rFonts w:hint="cs"/>
          <w:rtl/>
        </w:rPr>
        <w:t>מתנגד להורדת המחירים?</w:t>
      </w:r>
      <w:r>
        <w:rPr>
          <w:rtl/>
        </w:rPr>
        <w:t xml:space="preserve"> </w:t>
      </w:r>
    </w:p>
    <w:p w14:paraId="0F0D009C" w14:textId="77777777" w:rsidR="00000000" w:rsidRDefault="009B75DB">
      <w:pPr>
        <w:pStyle w:val="a0"/>
        <w:ind w:firstLine="720"/>
        <w:rPr>
          <w:rFonts w:hint="cs"/>
          <w:rtl/>
        </w:rPr>
      </w:pPr>
    </w:p>
    <w:p w14:paraId="00DD0F22" w14:textId="77777777" w:rsidR="00000000" w:rsidRDefault="009B75DB">
      <w:pPr>
        <w:pStyle w:val="a0"/>
        <w:ind w:firstLine="720"/>
        <w:rPr>
          <w:rFonts w:hint="cs"/>
          <w:rtl/>
        </w:rPr>
      </w:pPr>
      <w:r>
        <w:rPr>
          <w:rFonts w:hint="cs"/>
          <w:rtl/>
        </w:rPr>
        <w:t>3. האם התנגדות משרדך קשורה לכוונה להפריט את התחבורה הציבורית בארץ</w:t>
      </w:r>
      <w:r>
        <w:rPr>
          <w:rtl/>
        </w:rPr>
        <w:t>?</w:t>
      </w:r>
    </w:p>
    <w:p w14:paraId="3B9A3024" w14:textId="77777777" w:rsidR="00000000" w:rsidRDefault="009B75DB">
      <w:pPr>
        <w:pStyle w:val="a0"/>
        <w:ind w:firstLine="720"/>
        <w:rPr>
          <w:rFonts w:hint="cs"/>
          <w:rtl/>
        </w:rPr>
      </w:pPr>
    </w:p>
    <w:p w14:paraId="2535B60A" w14:textId="77777777" w:rsidR="00000000" w:rsidRDefault="009B75DB">
      <w:pPr>
        <w:pStyle w:val="a0"/>
        <w:ind w:firstLine="0"/>
        <w:rPr>
          <w:rFonts w:hint="cs"/>
          <w:b/>
          <w:bCs/>
          <w:u w:val="single"/>
          <w:rtl/>
        </w:rPr>
      </w:pPr>
      <w:r>
        <w:rPr>
          <w:rFonts w:hint="cs"/>
          <w:b/>
          <w:bCs/>
          <w:u w:val="single"/>
          <w:rtl/>
        </w:rPr>
        <w:t>תשוב</w:t>
      </w:r>
      <w:r>
        <w:rPr>
          <w:rFonts w:hint="cs"/>
          <w:b/>
          <w:bCs/>
          <w:u w:val="single"/>
          <w:rtl/>
        </w:rPr>
        <w:t>ת שר התחבורה אביגדור ליברמן:</w:t>
      </w:r>
    </w:p>
    <w:p w14:paraId="18955E39" w14:textId="77777777" w:rsidR="00000000" w:rsidRDefault="009B75DB">
      <w:pPr>
        <w:pStyle w:val="a0"/>
        <w:ind w:firstLine="0"/>
        <w:rPr>
          <w:rFonts w:hint="cs"/>
          <w:b/>
          <w:rtl/>
        </w:rPr>
      </w:pPr>
      <w:r>
        <w:rPr>
          <w:rFonts w:hint="cs"/>
          <w:b/>
          <w:rtl/>
        </w:rPr>
        <w:t>(לא נקראה, נמסרה לפרוטוקול)</w:t>
      </w:r>
    </w:p>
    <w:p w14:paraId="354C7A36" w14:textId="77777777" w:rsidR="00000000" w:rsidRDefault="009B75DB">
      <w:pPr>
        <w:pStyle w:val="a0"/>
        <w:rPr>
          <w:rFonts w:hint="cs"/>
          <w:b/>
          <w:rtl/>
        </w:rPr>
      </w:pPr>
    </w:p>
    <w:p w14:paraId="51F94AB9" w14:textId="77777777" w:rsidR="00000000" w:rsidRDefault="009B75DB">
      <w:pPr>
        <w:pStyle w:val="a0"/>
        <w:rPr>
          <w:rFonts w:hint="cs"/>
          <w:b/>
          <w:rtl/>
        </w:rPr>
      </w:pPr>
      <w:r>
        <w:rPr>
          <w:rFonts w:hint="cs"/>
          <w:b/>
          <w:rtl/>
        </w:rPr>
        <w:t>1-3. משרדי מצוי בעיצומה של הרפורמה בענף התחבורה הציבורית, שבבסיסה פתיחת הענף למפעילים חדשים בדרך תחרותית, כנקבע בהחלטת הממשלה משנת 1997.</w:t>
      </w:r>
    </w:p>
    <w:p w14:paraId="63B484A1" w14:textId="77777777" w:rsidR="00000000" w:rsidRDefault="009B75DB">
      <w:pPr>
        <w:pStyle w:val="a0"/>
        <w:rPr>
          <w:rFonts w:hint="cs"/>
          <w:b/>
          <w:rtl/>
        </w:rPr>
      </w:pPr>
    </w:p>
    <w:p w14:paraId="1F510422" w14:textId="77777777" w:rsidR="00000000" w:rsidRDefault="009B75DB">
      <w:pPr>
        <w:pStyle w:val="a0"/>
        <w:rPr>
          <w:rFonts w:hint="cs"/>
          <w:b/>
          <w:rtl/>
        </w:rPr>
      </w:pPr>
      <w:r>
        <w:rPr>
          <w:rFonts w:hint="cs"/>
          <w:b/>
          <w:rtl/>
        </w:rPr>
        <w:t>במסגרת הרפורמה שברנו את המונופולים ארוכי-השנים של "אגד" ו"דן</w:t>
      </w:r>
      <w:r>
        <w:rPr>
          <w:rFonts w:hint="cs"/>
          <w:b/>
          <w:rtl/>
        </w:rPr>
        <w:t>" והוספנו מפעילים נוספים בתחבורה הציבורית בישראל. רמת המחירים ירדה בממוצע ב-40% ורמת השירות עלתה. מעבר לכך נקלטו נהגים, רכבים ואנשי מקצוע בתחום התחבורה. בכל הקווים שהופרטו גדלה תדירות הקווים באופן ניכר, ומספר הנוסעים עלה בעשרות אחוזים.</w:t>
      </w:r>
    </w:p>
    <w:p w14:paraId="0218588F" w14:textId="77777777" w:rsidR="00000000" w:rsidRDefault="009B75DB">
      <w:pPr>
        <w:pStyle w:val="a0"/>
        <w:rPr>
          <w:rFonts w:hint="cs"/>
          <w:b/>
          <w:rtl/>
        </w:rPr>
      </w:pPr>
    </w:p>
    <w:p w14:paraId="7B0A0F02" w14:textId="77777777" w:rsidR="00000000" w:rsidRDefault="009B75DB">
      <w:pPr>
        <w:pStyle w:val="a0"/>
        <w:rPr>
          <w:rFonts w:hint="cs"/>
          <w:b/>
          <w:rtl/>
        </w:rPr>
      </w:pPr>
      <w:r>
        <w:rPr>
          <w:rFonts w:hint="cs"/>
          <w:b/>
          <w:rtl/>
        </w:rPr>
        <w:t>בולטת הדוגמה של באר</w:t>
      </w:r>
      <w:r>
        <w:rPr>
          <w:rFonts w:hint="cs"/>
          <w:b/>
          <w:rtl/>
        </w:rPr>
        <w:t>-שבע, ממצב שבו נדרשה הממשלה להעמיד סיוע שנתי שוטף בגובה של כ-15 מיליון ש"ח לחברה העירונית, כל שנה, ובנוסף סכום של 6 מיליוני ש"ח לרכישת האוטובוסים, דהיינו הוצאה שנתית של 21 מיליון ש"ח, לאחר ההפרטה תקבל הממשלה מהזכיין החדש תמלוגים שנתיים בגובה של בין 21 ל-24</w:t>
      </w:r>
      <w:r>
        <w:rPr>
          <w:rFonts w:hint="cs"/>
          <w:b/>
          <w:rtl/>
        </w:rPr>
        <w:t xml:space="preserve"> מיליון ש"ח, ובנוסף תחסוך הממשלה עלות רכישה לחידוש צי האוטובוסים. רק בבאר-שבע מדובר בחיסכון תקציבי של 40 מיליון ש"ח לשנה, שהם כחצי מיליארד על-פני עשר שנות הפעלה.</w:t>
      </w:r>
    </w:p>
    <w:p w14:paraId="4BEEAE3F" w14:textId="77777777" w:rsidR="00000000" w:rsidRDefault="009B75DB">
      <w:pPr>
        <w:pStyle w:val="a0"/>
        <w:rPr>
          <w:rFonts w:hint="cs"/>
          <w:b/>
          <w:rtl/>
        </w:rPr>
      </w:pPr>
    </w:p>
    <w:p w14:paraId="1E9F94A9" w14:textId="77777777" w:rsidR="00000000" w:rsidRDefault="009B75DB">
      <w:pPr>
        <w:pStyle w:val="a0"/>
        <w:rPr>
          <w:rFonts w:hint="cs"/>
          <w:b/>
          <w:rtl/>
        </w:rPr>
      </w:pPr>
      <w:r>
        <w:rPr>
          <w:rFonts w:hint="cs"/>
          <w:b/>
          <w:rtl/>
        </w:rPr>
        <w:t>הפרמטרים העיקריים המשמשים לבחירת הזכיין במכרז, בין היתר: רמת השירות ותעריפי הנסיעה לציבור.</w:t>
      </w:r>
    </w:p>
    <w:p w14:paraId="6B16CED7" w14:textId="77777777" w:rsidR="00000000" w:rsidRDefault="009B75DB">
      <w:pPr>
        <w:pStyle w:val="a0"/>
        <w:rPr>
          <w:rFonts w:hint="cs"/>
          <w:b/>
          <w:rtl/>
        </w:rPr>
      </w:pPr>
    </w:p>
    <w:p w14:paraId="6509F7D4" w14:textId="77777777" w:rsidR="00000000" w:rsidRDefault="009B75DB">
      <w:pPr>
        <w:pStyle w:val="a0"/>
        <w:rPr>
          <w:rFonts w:hint="cs"/>
          <w:b/>
          <w:rtl/>
        </w:rPr>
      </w:pPr>
      <w:r>
        <w:rPr>
          <w:rFonts w:hint="cs"/>
          <w:b/>
          <w:rtl/>
        </w:rPr>
        <w:t>ה</w:t>
      </w:r>
      <w:r>
        <w:rPr>
          <w:rFonts w:hint="cs"/>
          <w:b/>
          <w:rtl/>
        </w:rPr>
        <w:t xml:space="preserve">הסכמים שבין הזכיינים לבין הממשלה מסדירים מנגנוני עדכון התעריפים וסבסוד ההנחות לאוכלוסיות ייחודיות </w:t>
      </w:r>
      <w:r>
        <w:rPr>
          <w:b/>
          <w:rtl/>
        </w:rPr>
        <w:t>–</w:t>
      </w:r>
      <w:r>
        <w:rPr>
          <w:rFonts w:hint="cs"/>
          <w:b/>
          <w:rtl/>
        </w:rPr>
        <w:t xml:space="preserve"> בני-נוער, אזרחים, ותיקים וזכאים.</w:t>
      </w:r>
    </w:p>
    <w:p w14:paraId="4A75653E" w14:textId="77777777" w:rsidR="00000000" w:rsidRDefault="009B75DB">
      <w:pPr>
        <w:pStyle w:val="a0"/>
        <w:rPr>
          <w:rFonts w:hint="cs"/>
          <w:b/>
          <w:rtl/>
        </w:rPr>
      </w:pPr>
    </w:p>
    <w:p w14:paraId="14B9E493" w14:textId="77777777" w:rsidR="00000000" w:rsidRDefault="009B75DB">
      <w:pPr>
        <w:pStyle w:val="a0"/>
        <w:rPr>
          <w:rFonts w:hint="cs"/>
          <w:b/>
          <w:rtl/>
        </w:rPr>
      </w:pPr>
      <w:r>
        <w:rPr>
          <w:rFonts w:hint="cs"/>
          <w:b/>
          <w:rtl/>
        </w:rPr>
        <w:t>"אגד" מבקשת להוזיל את תעריפי הנסיעה בקוויה כנאמר ב"הארץ". לא מצוין בכתבה כי דרישת "אגד" היא שההוזלה תמומן מתקציב המדינה, ו</w:t>
      </w:r>
      <w:r>
        <w:rPr>
          <w:rFonts w:hint="cs"/>
          <w:b/>
          <w:rtl/>
        </w:rPr>
        <w:t>זאת בהתאם להסכם הנוכחי עם הממשלה. פירוש הדבר שהקואופרטיב יתחרה עם המפעילים החדשים במימון ממשלתי.</w:t>
      </w:r>
    </w:p>
    <w:p w14:paraId="3A82A834" w14:textId="77777777" w:rsidR="00000000" w:rsidRDefault="009B75DB">
      <w:pPr>
        <w:pStyle w:val="a0"/>
        <w:rPr>
          <w:rFonts w:hint="cs"/>
          <w:b/>
          <w:rtl/>
        </w:rPr>
      </w:pPr>
    </w:p>
    <w:p w14:paraId="417BB3B3" w14:textId="77777777" w:rsidR="00000000" w:rsidRDefault="009B75DB">
      <w:pPr>
        <w:pStyle w:val="a0"/>
        <w:rPr>
          <w:rFonts w:hint="cs"/>
          <w:b/>
          <w:rtl/>
        </w:rPr>
      </w:pPr>
      <w:r>
        <w:rPr>
          <w:rFonts w:hint="cs"/>
          <w:b/>
          <w:rtl/>
        </w:rPr>
        <w:t>אדגיש שמשרדי מאשר ל"אגד" הוזלות נקודתיות של תעריפים חריגים המתקיימות בכל העלאת תעריפי הנסיעה בכפוף לאפשרויות התקציביות.</w:t>
      </w:r>
    </w:p>
    <w:p w14:paraId="41A9A794" w14:textId="77777777" w:rsidR="00000000" w:rsidRDefault="009B75DB">
      <w:pPr>
        <w:pStyle w:val="a0"/>
        <w:rPr>
          <w:rFonts w:hint="cs"/>
          <w:b/>
          <w:rtl/>
        </w:rPr>
      </w:pPr>
    </w:p>
    <w:p w14:paraId="248EB288" w14:textId="77777777" w:rsidR="00000000" w:rsidRDefault="009B75DB">
      <w:pPr>
        <w:pStyle w:val="a0"/>
        <w:rPr>
          <w:rFonts w:hint="cs"/>
          <w:b/>
          <w:rtl/>
        </w:rPr>
      </w:pPr>
    </w:p>
    <w:p w14:paraId="1163D61D" w14:textId="77777777" w:rsidR="00000000" w:rsidRDefault="009B75DB">
      <w:pPr>
        <w:pStyle w:val="a1"/>
        <w:jc w:val="center"/>
        <w:rPr>
          <w:rtl/>
        </w:rPr>
      </w:pPr>
      <w:bookmarkStart w:id="484" w:name="CQ14242FI0014242T24_12_2003_17_42_09"/>
      <w:bookmarkStart w:id="485" w:name="CQ14243FI0014243T24_12_2003_17_43_53"/>
      <w:bookmarkStart w:id="486" w:name="_Toc62986549"/>
      <w:bookmarkEnd w:id="484"/>
      <w:bookmarkEnd w:id="485"/>
      <w:r>
        <w:rPr>
          <w:rtl/>
        </w:rPr>
        <w:t xml:space="preserve">465. </w:t>
      </w:r>
      <w:r>
        <w:rPr>
          <w:rFonts w:hint="cs"/>
          <w:rtl/>
        </w:rPr>
        <w:t>מניעת</w:t>
      </w:r>
      <w:r>
        <w:rPr>
          <w:rtl/>
        </w:rPr>
        <w:t xml:space="preserve"> </w:t>
      </w:r>
      <w:r>
        <w:rPr>
          <w:rFonts w:hint="cs"/>
          <w:rtl/>
        </w:rPr>
        <w:t>תפילת שחרית</w:t>
      </w:r>
      <w:r>
        <w:rPr>
          <w:rtl/>
        </w:rPr>
        <w:t xml:space="preserve"> ברכבת</w:t>
      </w:r>
      <w:bookmarkEnd w:id="486"/>
    </w:p>
    <w:p w14:paraId="3E19CDAF" w14:textId="77777777" w:rsidR="00000000" w:rsidRDefault="009B75DB">
      <w:pPr>
        <w:pStyle w:val="a0"/>
        <w:rPr>
          <w:rFonts w:hint="cs"/>
          <w:rtl/>
        </w:rPr>
      </w:pPr>
    </w:p>
    <w:p w14:paraId="7EF4806C" w14:textId="77777777" w:rsidR="00000000" w:rsidRDefault="009B75DB">
      <w:pPr>
        <w:pStyle w:val="a0"/>
        <w:ind w:firstLine="0"/>
        <w:rPr>
          <w:bCs/>
          <w:u w:val="single"/>
        </w:rPr>
      </w:pPr>
      <w:bookmarkStart w:id="487" w:name="ESQ14243"/>
      <w:bookmarkEnd w:id="487"/>
      <w:r>
        <w:rPr>
          <w:bCs/>
          <w:u w:val="single"/>
          <w:rtl/>
        </w:rPr>
        <w:t>חבר</w:t>
      </w:r>
      <w:r>
        <w:rPr>
          <w:rFonts w:hint="cs"/>
          <w:bCs/>
          <w:u w:val="single"/>
          <w:rtl/>
        </w:rPr>
        <w:t xml:space="preserve"> הכ</w:t>
      </w:r>
      <w:r>
        <w:rPr>
          <w:rFonts w:hint="cs"/>
          <w:bCs/>
          <w:u w:val="single"/>
          <w:rtl/>
        </w:rPr>
        <w:t xml:space="preserve">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4EFA4E0" w14:textId="77777777" w:rsidR="00000000" w:rsidRDefault="009B75DB">
      <w:pPr>
        <w:pStyle w:val="a0"/>
        <w:ind w:firstLine="720"/>
      </w:pPr>
      <w:r>
        <w:rPr>
          <w:rtl/>
        </w:rPr>
        <w:t>ביום כ"ג בתמוז התשס"ג (23 ביולי 2003):</w:t>
      </w:r>
    </w:p>
    <w:p w14:paraId="7894DFBE" w14:textId="77777777" w:rsidR="00000000" w:rsidRDefault="009B75DB">
      <w:pPr>
        <w:pStyle w:val="a0"/>
        <w:rPr>
          <w:rFonts w:hint="cs"/>
          <w:rtl/>
        </w:rPr>
      </w:pPr>
    </w:p>
    <w:p w14:paraId="025868F9" w14:textId="77777777" w:rsidR="00000000" w:rsidRDefault="009B75DB">
      <w:pPr>
        <w:pStyle w:val="a0"/>
        <w:rPr>
          <w:rFonts w:hint="cs"/>
        </w:rPr>
      </w:pPr>
    </w:p>
    <w:p w14:paraId="14BFD022" w14:textId="77777777" w:rsidR="00000000" w:rsidRDefault="009B75DB">
      <w:pPr>
        <w:pStyle w:val="a0"/>
        <w:ind w:firstLine="720"/>
      </w:pPr>
      <w:r>
        <w:rPr>
          <w:rtl/>
        </w:rPr>
        <w:t>זה כשנתיים מתקיים מנ</w:t>
      </w:r>
      <w:r>
        <w:rPr>
          <w:rFonts w:hint="cs"/>
          <w:rtl/>
        </w:rPr>
        <w:t>י</w:t>
      </w:r>
      <w:r>
        <w:rPr>
          <w:rtl/>
        </w:rPr>
        <w:t>ין קבוע לתפילת שחרית בזמן הנסיעה ברכבת בקו באר-שבע</w:t>
      </w:r>
      <w:r>
        <w:rPr>
          <w:rFonts w:hint="cs"/>
          <w:rtl/>
        </w:rPr>
        <w:t>--</w:t>
      </w:r>
      <w:r>
        <w:rPr>
          <w:rtl/>
        </w:rPr>
        <w:t>תל-אביב</w:t>
      </w:r>
      <w:r>
        <w:rPr>
          <w:rFonts w:hint="cs"/>
          <w:rtl/>
        </w:rPr>
        <w:t>. פורסם כי</w:t>
      </w:r>
      <w:r>
        <w:rPr>
          <w:rtl/>
        </w:rPr>
        <w:t xml:space="preserve"> ביום שלישי</w:t>
      </w:r>
      <w:r>
        <w:rPr>
          <w:rFonts w:hint="cs"/>
          <w:rtl/>
        </w:rPr>
        <w:t>, ב' בתמוז תשס"ג, 2 ביולי 2003,</w:t>
      </w:r>
      <w:r>
        <w:rPr>
          <w:rtl/>
        </w:rPr>
        <w:t xml:space="preserve"> אחד הסדרנים </w:t>
      </w:r>
      <w:r>
        <w:rPr>
          <w:rFonts w:hint="cs"/>
          <w:rtl/>
        </w:rPr>
        <w:t>מנע</w:t>
      </w:r>
      <w:r>
        <w:rPr>
          <w:rtl/>
        </w:rPr>
        <w:t xml:space="preserve"> את התפילה.</w:t>
      </w:r>
    </w:p>
    <w:p w14:paraId="1DA05A42" w14:textId="77777777" w:rsidR="00000000" w:rsidRDefault="009B75DB">
      <w:pPr>
        <w:pStyle w:val="a0"/>
        <w:ind w:firstLine="720"/>
      </w:pPr>
    </w:p>
    <w:p w14:paraId="2BB35F68" w14:textId="77777777" w:rsidR="00000000" w:rsidRDefault="009B75DB">
      <w:pPr>
        <w:pStyle w:val="a0"/>
        <w:ind w:firstLine="720"/>
      </w:pPr>
      <w:r>
        <w:rPr>
          <w:rFonts w:hint="cs"/>
          <w:rtl/>
        </w:rPr>
        <w:t>רצוני לשאול</w:t>
      </w:r>
      <w:r>
        <w:rPr>
          <w:rtl/>
        </w:rPr>
        <w:t>:</w:t>
      </w:r>
    </w:p>
    <w:p w14:paraId="1B5FF2EC" w14:textId="77777777" w:rsidR="00000000" w:rsidRDefault="009B75DB">
      <w:pPr>
        <w:pStyle w:val="a0"/>
        <w:ind w:firstLine="720"/>
        <w:rPr>
          <w:rFonts w:hint="cs"/>
          <w:rtl/>
        </w:rPr>
      </w:pPr>
    </w:p>
    <w:p w14:paraId="4AF70EEA" w14:textId="77777777" w:rsidR="00000000" w:rsidRDefault="009B75DB">
      <w:pPr>
        <w:pStyle w:val="a0"/>
        <w:ind w:firstLine="720"/>
        <w:rPr>
          <w:rFonts w:hint="cs"/>
          <w:rtl/>
        </w:rPr>
      </w:pPr>
      <w:r>
        <w:rPr>
          <w:rFonts w:hint="cs"/>
          <w:rtl/>
        </w:rPr>
        <w:t>1. האם הי</w:t>
      </w:r>
      <w:r>
        <w:rPr>
          <w:rFonts w:hint="cs"/>
          <w:rtl/>
        </w:rPr>
        <w:t xml:space="preserve">דיעה נכונה? </w:t>
      </w:r>
    </w:p>
    <w:p w14:paraId="03041648" w14:textId="77777777" w:rsidR="00000000" w:rsidRDefault="009B75DB">
      <w:pPr>
        <w:pStyle w:val="a0"/>
        <w:ind w:firstLine="720"/>
        <w:rPr>
          <w:rFonts w:hint="cs"/>
        </w:rPr>
      </w:pPr>
    </w:p>
    <w:p w14:paraId="4ED77184" w14:textId="77777777" w:rsidR="00000000" w:rsidRDefault="009B75DB">
      <w:pPr>
        <w:pStyle w:val="a0"/>
        <w:ind w:firstLine="720"/>
        <w:rPr>
          <w:rtl/>
        </w:rPr>
      </w:pPr>
      <w:r>
        <w:rPr>
          <w:rFonts w:hint="cs"/>
          <w:rtl/>
        </w:rPr>
        <w:t xml:space="preserve">2. אם כן </w:t>
      </w:r>
      <w:r>
        <w:rPr>
          <w:rtl/>
        </w:rPr>
        <w:t>–</w:t>
      </w:r>
      <w:r>
        <w:rPr>
          <w:rFonts w:hint="cs"/>
          <w:rtl/>
        </w:rPr>
        <w:t xml:space="preserve"> </w:t>
      </w:r>
      <w:r>
        <w:rPr>
          <w:rtl/>
        </w:rPr>
        <w:t xml:space="preserve">מדוע </w:t>
      </w:r>
      <w:r>
        <w:rPr>
          <w:rFonts w:hint="cs"/>
          <w:rtl/>
        </w:rPr>
        <w:t>נ</w:t>
      </w:r>
      <w:r>
        <w:rPr>
          <w:rtl/>
        </w:rPr>
        <w:t>מנע קיום מנ</w:t>
      </w:r>
      <w:r>
        <w:rPr>
          <w:rFonts w:hint="cs"/>
          <w:rtl/>
        </w:rPr>
        <w:t>י</w:t>
      </w:r>
      <w:r>
        <w:rPr>
          <w:rtl/>
        </w:rPr>
        <w:t>ין זה?</w:t>
      </w:r>
    </w:p>
    <w:p w14:paraId="3A2AB8FC" w14:textId="77777777" w:rsidR="00000000" w:rsidRDefault="009B75DB">
      <w:pPr>
        <w:pStyle w:val="a0"/>
        <w:ind w:firstLine="720"/>
        <w:rPr>
          <w:rtl/>
        </w:rPr>
      </w:pPr>
    </w:p>
    <w:p w14:paraId="140778D6" w14:textId="77777777" w:rsidR="00000000" w:rsidRDefault="009B75DB">
      <w:pPr>
        <w:pStyle w:val="a0"/>
        <w:ind w:firstLine="720"/>
        <w:rPr>
          <w:rtl/>
        </w:rPr>
      </w:pPr>
      <w:r>
        <w:rPr>
          <w:rFonts w:hint="cs"/>
          <w:rtl/>
        </w:rPr>
        <w:t>3. האם תתאפשר</w:t>
      </w:r>
      <w:r>
        <w:rPr>
          <w:rtl/>
        </w:rPr>
        <w:t xml:space="preserve"> </w:t>
      </w:r>
      <w:r>
        <w:rPr>
          <w:rFonts w:hint="cs"/>
          <w:rtl/>
        </w:rPr>
        <w:t>התפילה</w:t>
      </w:r>
      <w:r>
        <w:rPr>
          <w:rtl/>
        </w:rPr>
        <w:t xml:space="preserve"> בצורה מכובדת?</w:t>
      </w:r>
    </w:p>
    <w:p w14:paraId="7DB362AF" w14:textId="77777777" w:rsidR="00000000" w:rsidRDefault="009B75DB">
      <w:pPr>
        <w:pStyle w:val="a0"/>
        <w:ind w:firstLine="720"/>
        <w:rPr>
          <w:rtl/>
        </w:rPr>
      </w:pPr>
    </w:p>
    <w:p w14:paraId="65DDD593" w14:textId="77777777" w:rsidR="00000000" w:rsidRDefault="009B75DB">
      <w:pPr>
        <w:pStyle w:val="a0"/>
        <w:ind w:firstLine="720"/>
        <w:rPr>
          <w:rFonts w:hint="cs"/>
          <w:rtl/>
        </w:rPr>
      </w:pPr>
      <w:r>
        <w:rPr>
          <w:rFonts w:hint="cs"/>
          <w:rtl/>
        </w:rPr>
        <w:t>4. האם תיבדק</w:t>
      </w:r>
      <w:r>
        <w:rPr>
          <w:rtl/>
        </w:rPr>
        <w:t xml:space="preserve"> פעילות</w:t>
      </w:r>
      <w:r>
        <w:rPr>
          <w:rFonts w:hint="cs"/>
          <w:rtl/>
        </w:rPr>
        <w:t>ו</w:t>
      </w:r>
      <w:r>
        <w:rPr>
          <w:rtl/>
        </w:rPr>
        <w:t xml:space="preserve"> </w:t>
      </w:r>
      <w:r>
        <w:rPr>
          <w:rFonts w:hint="cs"/>
          <w:rtl/>
        </w:rPr>
        <w:t>של</w:t>
      </w:r>
      <w:r>
        <w:rPr>
          <w:rtl/>
        </w:rPr>
        <w:t xml:space="preserve"> </w:t>
      </w:r>
      <w:r>
        <w:rPr>
          <w:rFonts w:hint="cs"/>
          <w:rtl/>
        </w:rPr>
        <w:t>ה</w:t>
      </w:r>
      <w:r>
        <w:rPr>
          <w:rtl/>
        </w:rPr>
        <w:t>סדרן?</w:t>
      </w:r>
    </w:p>
    <w:p w14:paraId="0A5747F1" w14:textId="77777777" w:rsidR="00000000" w:rsidRDefault="009B75DB">
      <w:pPr>
        <w:pStyle w:val="a0"/>
        <w:ind w:firstLine="720"/>
        <w:rPr>
          <w:rFonts w:hint="cs"/>
          <w:rtl/>
        </w:rPr>
      </w:pPr>
    </w:p>
    <w:p w14:paraId="516F8C5E" w14:textId="77777777" w:rsidR="00000000" w:rsidRDefault="009B75DB">
      <w:pPr>
        <w:pStyle w:val="a0"/>
        <w:ind w:firstLine="0"/>
        <w:rPr>
          <w:b/>
          <w:bCs/>
          <w:u w:val="single"/>
        </w:rPr>
      </w:pPr>
      <w:r>
        <w:rPr>
          <w:rFonts w:hint="eastAsia"/>
          <w:b/>
          <w:bCs/>
          <w:u w:val="single"/>
          <w:rtl/>
        </w:rPr>
        <w:t>תשובת</w:t>
      </w:r>
      <w:r>
        <w:rPr>
          <w:b/>
          <w:bCs/>
          <w:u w:val="single"/>
          <w:rtl/>
        </w:rPr>
        <w:t xml:space="preserve"> שר התחבורה אביגדור ליברמן:</w:t>
      </w:r>
    </w:p>
    <w:p w14:paraId="3F68C53F" w14:textId="77777777" w:rsidR="00000000" w:rsidRDefault="009B75DB">
      <w:pPr>
        <w:pStyle w:val="a0"/>
        <w:ind w:firstLine="0"/>
        <w:rPr>
          <w:rFonts w:hint="cs"/>
          <w:b/>
          <w:rtl/>
        </w:rPr>
      </w:pPr>
      <w:r>
        <w:rPr>
          <w:b/>
          <w:rtl/>
        </w:rPr>
        <w:t xml:space="preserve">(לא נקראה, נמסרה </w:t>
      </w:r>
      <w:r>
        <w:rPr>
          <w:rFonts w:hint="eastAsia"/>
          <w:b/>
          <w:rtl/>
        </w:rPr>
        <w:t>לפרוטוקול</w:t>
      </w:r>
      <w:r>
        <w:rPr>
          <w:b/>
          <w:rtl/>
        </w:rPr>
        <w:t>)</w:t>
      </w:r>
    </w:p>
    <w:p w14:paraId="3163C639" w14:textId="77777777" w:rsidR="00000000" w:rsidRDefault="009B75DB">
      <w:pPr>
        <w:pStyle w:val="a0"/>
        <w:rPr>
          <w:rFonts w:hint="cs"/>
          <w:b/>
          <w:rtl/>
        </w:rPr>
      </w:pPr>
    </w:p>
    <w:p w14:paraId="5BB8455B" w14:textId="77777777" w:rsidR="00000000" w:rsidRDefault="009B75DB">
      <w:pPr>
        <w:pStyle w:val="a0"/>
        <w:rPr>
          <w:rFonts w:hint="cs"/>
          <w:b/>
          <w:rtl/>
        </w:rPr>
      </w:pPr>
      <w:r>
        <w:rPr>
          <w:rFonts w:hint="cs"/>
          <w:b/>
          <w:rtl/>
        </w:rPr>
        <w:t>1. אין כל מניעה לקיום תפילות על-ידי נוסעים בזמן נסיעתם ברכבת.</w:t>
      </w:r>
    </w:p>
    <w:p w14:paraId="4749AD4B" w14:textId="77777777" w:rsidR="00000000" w:rsidRDefault="009B75DB">
      <w:pPr>
        <w:pStyle w:val="a0"/>
        <w:rPr>
          <w:rFonts w:hint="cs"/>
          <w:b/>
          <w:rtl/>
        </w:rPr>
      </w:pPr>
    </w:p>
    <w:p w14:paraId="7089EC09" w14:textId="77777777" w:rsidR="00000000" w:rsidRDefault="009B75DB">
      <w:pPr>
        <w:pStyle w:val="a0"/>
        <w:rPr>
          <w:rFonts w:hint="cs"/>
          <w:b/>
          <w:rtl/>
        </w:rPr>
      </w:pPr>
      <w:r>
        <w:rPr>
          <w:rFonts w:hint="cs"/>
          <w:b/>
          <w:rtl/>
        </w:rPr>
        <w:t>2-4. המקרה ה</w:t>
      </w:r>
      <w:r>
        <w:rPr>
          <w:rFonts w:hint="cs"/>
          <w:b/>
          <w:rtl/>
        </w:rPr>
        <w:t>אמור בשאילתא היה חד-פעמי ומקומי עקב תלונת נוסעים על רעש ותפילה קולנית ומניעת ישיבה משתי חיילות באזור שבו התקיימה התפילה בקרון הרכבת. פקח הרכבת נאלץ להתערב. למרות הוויכוח, התפילה התקיימה באותו יום, ומאז זמן הגשת השאילתא, 23 ביולי 2003, לא התקבלו תלונות בנוש</w:t>
      </w:r>
      <w:r>
        <w:rPr>
          <w:rFonts w:hint="cs"/>
          <w:b/>
          <w:rtl/>
        </w:rPr>
        <w:t>א זה. למחרת, בהמשך ועד היום לא נמנעת התפילה.</w:t>
      </w:r>
    </w:p>
    <w:p w14:paraId="763114A5" w14:textId="77777777" w:rsidR="00000000" w:rsidRDefault="009B75DB">
      <w:pPr>
        <w:pStyle w:val="a0"/>
        <w:rPr>
          <w:rFonts w:hint="cs"/>
          <w:b/>
          <w:rtl/>
        </w:rPr>
      </w:pPr>
    </w:p>
    <w:p w14:paraId="53F1F60D" w14:textId="77777777" w:rsidR="00000000" w:rsidRDefault="009B75DB">
      <w:pPr>
        <w:pStyle w:val="a0"/>
        <w:rPr>
          <w:rFonts w:hint="cs"/>
          <w:b/>
          <w:rtl/>
        </w:rPr>
      </w:pPr>
      <w:r>
        <w:rPr>
          <w:rFonts w:hint="cs"/>
          <w:b/>
          <w:rtl/>
        </w:rPr>
        <w:t xml:space="preserve">ברכבת מבאר-שבע לתל-אביב, שלגביה היה הפרסום, המתפללים אינם מתפללים איש במקומו או בסמוך למושבו. המתפללים סיגלו מנהג להתכנס בקרון הראשון ולהתפלל בצוותא, ובכך הם יוצרים לעתים הפרעות לנוסעים האחרים וקובעים נורמה של </w:t>
      </w:r>
      <w:r>
        <w:rPr>
          <w:rFonts w:hint="cs"/>
          <w:b/>
          <w:rtl/>
        </w:rPr>
        <w:t>"שיוך הקרון". ברכבת האמורה המתפללים מתעקשים להמשיך ולהתפלל ביחד ובמרוכז, ולא מן הנמנע שמצב זה יוצר לעתים חיכוכים ומצבים רגישים בינם לבין נוסעים אחרים בקרון.</w:t>
      </w:r>
    </w:p>
    <w:p w14:paraId="04793129" w14:textId="77777777" w:rsidR="00000000" w:rsidRDefault="009B75DB">
      <w:pPr>
        <w:pStyle w:val="a0"/>
        <w:rPr>
          <w:rFonts w:hint="cs"/>
          <w:b/>
          <w:rtl/>
        </w:rPr>
      </w:pPr>
    </w:p>
    <w:p w14:paraId="385F9C9B" w14:textId="77777777" w:rsidR="00000000" w:rsidRDefault="009B75DB">
      <w:pPr>
        <w:pStyle w:val="a0"/>
        <w:rPr>
          <w:rFonts w:hint="cs"/>
          <w:b/>
          <w:rtl/>
        </w:rPr>
      </w:pPr>
      <w:r>
        <w:rPr>
          <w:rFonts w:hint="cs"/>
          <w:b/>
          <w:rtl/>
        </w:rPr>
        <w:t>ברצוני להדגיש, כי משרד התחבורה לא ימנע תפילות ברכבת, כאמור.</w:t>
      </w:r>
    </w:p>
    <w:p w14:paraId="4707AE51" w14:textId="77777777" w:rsidR="00000000" w:rsidRDefault="009B75DB">
      <w:pPr>
        <w:pStyle w:val="a0"/>
        <w:rPr>
          <w:rFonts w:hint="cs"/>
          <w:b/>
          <w:rtl/>
        </w:rPr>
      </w:pPr>
    </w:p>
    <w:p w14:paraId="0CB72242" w14:textId="77777777" w:rsidR="00000000" w:rsidRDefault="009B75DB">
      <w:pPr>
        <w:pStyle w:val="a0"/>
        <w:rPr>
          <w:rFonts w:hint="cs"/>
          <w:b/>
          <w:rtl/>
        </w:rPr>
      </w:pPr>
    </w:p>
    <w:p w14:paraId="68AA06BB" w14:textId="77777777" w:rsidR="00000000" w:rsidRDefault="009B75DB">
      <w:pPr>
        <w:pStyle w:val="a1"/>
        <w:jc w:val="center"/>
        <w:rPr>
          <w:rtl/>
        </w:rPr>
      </w:pPr>
      <w:bookmarkStart w:id="488" w:name="CQ14254FI0014254T24_12_2003_17_44_18"/>
      <w:bookmarkStart w:id="489" w:name="_Toc62986550"/>
      <w:bookmarkEnd w:id="488"/>
      <w:r>
        <w:rPr>
          <w:rtl/>
        </w:rPr>
        <w:t xml:space="preserve">474. </w:t>
      </w:r>
      <w:r>
        <w:rPr>
          <w:rFonts w:hint="cs"/>
          <w:rtl/>
        </w:rPr>
        <w:t>מחיר ה</w:t>
      </w:r>
      <w:r>
        <w:rPr>
          <w:rtl/>
        </w:rPr>
        <w:t xml:space="preserve">בדיקה </w:t>
      </w:r>
      <w:r>
        <w:rPr>
          <w:rFonts w:hint="cs"/>
          <w:rtl/>
        </w:rPr>
        <w:t>ה</w:t>
      </w:r>
      <w:r>
        <w:rPr>
          <w:rtl/>
        </w:rPr>
        <w:t xml:space="preserve">שנתית </w:t>
      </w:r>
      <w:r>
        <w:rPr>
          <w:rFonts w:hint="cs"/>
          <w:rtl/>
        </w:rPr>
        <w:t>ש</w:t>
      </w:r>
      <w:r>
        <w:rPr>
          <w:rtl/>
        </w:rPr>
        <w:t>ל</w:t>
      </w:r>
      <w:r>
        <w:rPr>
          <w:rFonts w:hint="cs"/>
          <w:rtl/>
        </w:rPr>
        <w:t xml:space="preserve"> </w:t>
      </w:r>
      <w:r>
        <w:rPr>
          <w:rtl/>
        </w:rPr>
        <w:t>רכב בעל מ</w:t>
      </w:r>
      <w:r>
        <w:rPr>
          <w:rtl/>
        </w:rPr>
        <w:t>נוע דיזל</w:t>
      </w:r>
      <w:bookmarkEnd w:id="489"/>
    </w:p>
    <w:p w14:paraId="5DD11C15" w14:textId="77777777" w:rsidR="00000000" w:rsidRDefault="009B75DB">
      <w:pPr>
        <w:pStyle w:val="a0"/>
        <w:rPr>
          <w:rFonts w:hint="cs"/>
          <w:rtl/>
        </w:rPr>
      </w:pPr>
    </w:p>
    <w:p w14:paraId="3A2F3DE7" w14:textId="77777777" w:rsidR="00000000" w:rsidRDefault="009B75DB">
      <w:pPr>
        <w:pStyle w:val="a0"/>
        <w:ind w:firstLine="0"/>
        <w:rPr>
          <w:bCs/>
          <w:u w:val="single"/>
        </w:rPr>
      </w:pPr>
      <w:bookmarkStart w:id="490" w:name="ESQ14254"/>
      <w:bookmarkEnd w:id="490"/>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1668C74" w14:textId="77777777" w:rsidR="00000000" w:rsidRDefault="009B75DB">
      <w:pPr>
        <w:pStyle w:val="a0"/>
        <w:ind w:firstLine="720"/>
      </w:pPr>
      <w:r>
        <w:rPr>
          <w:rtl/>
        </w:rPr>
        <w:t>ביום כ"ג בתמוז התשס"ג (23 ביולי 2003):</w:t>
      </w:r>
    </w:p>
    <w:p w14:paraId="16270733" w14:textId="77777777" w:rsidR="00000000" w:rsidRDefault="009B75DB">
      <w:pPr>
        <w:pStyle w:val="a0"/>
        <w:rPr>
          <w:rFonts w:hint="cs"/>
          <w:rtl/>
        </w:rPr>
      </w:pPr>
    </w:p>
    <w:p w14:paraId="724BE6D2" w14:textId="77777777" w:rsidR="00000000" w:rsidRDefault="009B75DB">
      <w:pPr>
        <w:pStyle w:val="a0"/>
        <w:rPr>
          <w:rFonts w:hint="cs"/>
        </w:rPr>
      </w:pPr>
    </w:p>
    <w:p w14:paraId="64E30870" w14:textId="77777777" w:rsidR="00000000" w:rsidRDefault="009B75DB">
      <w:pPr>
        <w:pStyle w:val="a0"/>
        <w:ind w:firstLine="720"/>
      </w:pPr>
      <w:r>
        <w:rPr>
          <w:rtl/>
        </w:rPr>
        <w:t xml:space="preserve">בעקבות פנייה של אזרח נודע לי כי </w:t>
      </w:r>
      <w:r>
        <w:rPr>
          <w:rFonts w:hint="cs"/>
          <w:rtl/>
        </w:rPr>
        <w:t>מחיר</w:t>
      </w:r>
      <w:r>
        <w:rPr>
          <w:rtl/>
        </w:rPr>
        <w:t xml:space="preserve"> של "טסט" לרכב בעל מנוע דיזל גבוה ב-400% </w:t>
      </w:r>
      <w:r>
        <w:rPr>
          <w:rFonts w:hint="cs"/>
          <w:rtl/>
        </w:rPr>
        <w:t>ממחיר</w:t>
      </w:r>
      <w:r>
        <w:rPr>
          <w:rtl/>
        </w:rPr>
        <w:t xml:space="preserve"> "טסט" לרכב בעל מנוע בנזין. זאת כאשר הפער בין תעריפי הדלק</w:t>
      </w:r>
      <w:r>
        <w:rPr>
          <w:rFonts w:hint="cs"/>
          <w:rtl/>
        </w:rPr>
        <w:t xml:space="preserve"> לסוגיו</w:t>
      </w:r>
      <w:r>
        <w:rPr>
          <w:rtl/>
        </w:rPr>
        <w:t xml:space="preserve"> עומד על כ-35%, וכאש</w:t>
      </w:r>
      <w:r>
        <w:rPr>
          <w:rtl/>
        </w:rPr>
        <w:t>ר ידוע כי סולר מזהם את הסביבה פחות מבנזין.</w:t>
      </w:r>
    </w:p>
    <w:p w14:paraId="74C79E28" w14:textId="77777777" w:rsidR="00000000" w:rsidRDefault="009B75DB">
      <w:pPr>
        <w:pStyle w:val="a0"/>
        <w:ind w:firstLine="720"/>
      </w:pPr>
    </w:p>
    <w:p w14:paraId="290B4CD5" w14:textId="77777777" w:rsidR="00000000" w:rsidRDefault="009B75DB">
      <w:pPr>
        <w:pStyle w:val="a0"/>
        <w:ind w:firstLine="720"/>
      </w:pPr>
      <w:r>
        <w:rPr>
          <w:rFonts w:hint="cs"/>
          <w:rtl/>
        </w:rPr>
        <w:t>רצוני לשאול</w:t>
      </w:r>
      <w:r>
        <w:rPr>
          <w:rtl/>
        </w:rPr>
        <w:t>:</w:t>
      </w:r>
    </w:p>
    <w:p w14:paraId="318F5B3A" w14:textId="77777777" w:rsidR="00000000" w:rsidRDefault="009B75DB">
      <w:pPr>
        <w:pStyle w:val="a0"/>
        <w:ind w:firstLine="720"/>
      </w:pPr>
    </w:p>
    <w:p w14:paraId="63AB7D5C" w14:textId="77777777" w:rsidR="00000000" w:rsidRDefault="009B75DB">
      <w:pPr>
        <w:pStyle w:val="a0"/>
        <w:ind w:firstLine="720"/>
        <w:rPr>
          <w:rtl/>
        </w:rPr>
      </w:pPr>
      <w:r>
        <w:rPr>
          <w:rFonts w:hint="cs"/>
          <w:rtl/>
        </w:rPr>
        <w:t xml:space="preserve">1. </w:t>
      </w:r>
      <w:r>
        <w:rPr>
          <w:rtl/>
        </w:rPr>
        <w:t xml:space="preserve">מה </w:t>
      </w:r>
      <w:r>
        <w:rPr>
          <w:rFonts w:hint="cs"/>
          <w:rtl/>
        </w:rPr>
        <w:t>הוא ההסבר</w:t>
      </w:r>
      <w:r>
        <w:rPr>
          <w:rtl/>
        </w:rPr>
        <w:t xml:space="preserve"> לפער זה?</w:t>
      </w:r>
    </w:p>
    <w:p w14:paraId="44F52297" w14:textId="77777777" w:rsidR="00000000" w:rsidRDefault="009B75DB">
      <w:pPr>
        <w:pStyle w:val="a0"/>
        <w:ind w:firstLine="720"/>
        <w:rPr>
          <w:rtl/>
        </w:rPr>
      </w:pPr>
    </w:p>
    <w:p w14:paraId="0B3CD17A" w14:textId="77777777" w:rsidR="00000000" w:rsidRDefault="009B75DB">
      <w:pPr>
        <w:pStyle w:val="a0"/>
        <w:ind w:firstLine="720"/>
        <w:rPr>
          <w:rtl/>
        </w:rPr>
      </w:pPr>
      <w:r>
        <w:rPr>
          <w:rFonts w:hint="cs"/>
          <w:rtl/>
        </w:rPr>
        <w:t xml:space="preserve">2. </w:t>
      </w:r>
      <w:r>
        <w:rPr>
          <w:rtl/>
        </w:rPr>
        <w:t xml:space="preserve">האם </w:t>
      </w:r>
      <w:r>
        <w:rPr>
          <w:rFonts w:hint="cs"/>
          <w:rtl/>
        </w:rPr>
        <w:t>יפעל</w:t>
      </w:r>
      <w:r>
        <w:rPr>
          <w:rtl/>
        </w:rPr>
        <w:t xml:space="preserve"> משרדך לשינוי </w:t>
      </w:r>
      <w:r>
        <w:rPr>
          <w:rFonts w:hint="cs"/>
          <w:rtl/>
        </w:rPr>
        <w:t>מצב</w:t>
      </w:r>
      <w:r>
        <w:rPr>
          <w:rtl/>
        </w:rPr>
        <w:t xml:space="preserve"> זה?</w:t>
      </w:r>
    </w:p>
    <w:p w14:paraId="373CE7E6" w14:textId="77777777" w:rsidR="00000000" w:rsidRDefault="009B75DB">
      <w:pPr>
        <w:pStyle w:val="a0"/>
        <w:ind w:firstLine="720"/>
        <w:rPr>
          <w:rtl/>
        </w:rPr>
      </w:pPr>
    </w:p>
    <w:p w14:paraId="36992D56" w14:textId="77777777" w:rsidR="00000000" w:rsidRDefault="009B75DB">
      <w:pPr>
        <w:pStyle w:val="a0"/>
        <w:ind w:firstLine="0"/>
        <w:rPr>
          <w:b/>
          <w:bCs/>
          <w:u w:val="single"/>
        </w:rPr>
      </w:pPr>
      <w:r>
        <w:rPr>
          <w:rFonts w:hint="eastAsia"/>
          <w:b/>
          <w:bCs/>
          <w:u w:val="single"/>
          <w:rtl/>
        </w:rPr>
        <w:t>תשובת</w:t>
      </w:r>
      <w:r>
        <w:rPr>
          <w:b/>
          <w:bCs/>
          <w:u w:val="single"/>
          <w:rtl/>
        </w:rPr>
        <w:t xml:space="preserve"> שר התחבורה אביגדור ליברמן:</w:t>
      </w:r>
    </w:p>
    <w:p w14:paraId="2D6CFA5C" w14:textId="77777777" w:rsidR="00000000" w:rsidRDefault="009B75DB">
      <w:pPr>
        <w:pStyle w:val="a0"/>
        <w:ind w:firstLine="0"/>
        <w:rPr>
          <w:b/>
          <w:rtl/>
        </w:rPr>
      </w:pPr>
      <w:r>
        <w:rPr>
          <w:b/>
          <w:rtl/>
        </w:rPr>
        <w:t xml:space="preserve">(לא נקראה, נמסרה </w:t>
      </w:r>
      <w:r>
        <w:rPr>
          <w:rFonts w:hint="eastAsia"/>
          <w:b/>
          <w:rtl/>
        </w:rPr>
        <w:t>לפרוטוקול</w:t>
      </w:r>
      <w:r>
        <w:rPr>
          <w:b/>
          <w:rtl/>
        </w:rPr>
        <w:t>)</w:t>
      </w:r>
    </w:p>
    <w:p w14:paraId="48CD6527" w14:textId="77777777" w:rsidR="00000000" w:rsidRDefault="009B75DB">
      <w:pPr>
        <w:pStyle w:val="a0"/>
        <w:rPr>
          <w:rFonts w:hint="cs"/>
          <w:rtl/>
        </w:rPr>
      </w:pPr>
    </w:p>
    <w:p w14:paraId="0AAE58D2" w14:textId="77777777" w:rsidR="00000000" w:rsidRDefault="009B75DB">
      <w:pPr>
        <w:pStyle w:val="a0"/>
        <w:rPr>
          <w:rFonts w:hint="cs"/>
          <w:rtl/>
        </w:rPr>
      </w:pPr>
      <w:r>
        <w:rPr>
          <w:rFonts w:hint="cs"/>
          <w:rtl/>
        </w:rPr>
        <w:t>חבר הכנסת מלין כי מחירו של "טסט" שנתי לרכב בעל מנוע דיזל גבוה ב-400% ממחיר "</w:t>
      </w:r>
      <w:r>
        <w:rPr>
          <w:rFonts w:hint="cs"/>
          <w:rtl/>
        </w:rPr>
        <w:t>טסט" לרכב בעל מנוע בנזין, והוא מבקש הסבר לקיומו של פער זה.</w:t>
      </w:r>
    </w:p>
    <w:p w14:paraId="5D9226FC" w14:textId="77777777" w:rsidR="00000000" w:rsidRDefault="009B75DB">
      <w:pPr>
        <w:pStyle w:val="a0"/>
        <w:rPr>
          <w:rFonts w:hint="cs"/>
          <w:rtl/>
        </w:rPr>
      </w:pPr>
    </w:p>
    <w:p w14:paraId="4AEE8250" w14:textId="77777777" w:rsidR="00000000" w:rsidRDefault="009B75DB">
      <w:pPr>
        <w:pStyle w:val="a0"/>
        <w:rPr>
          <w:rFonts w:hint="cs"/>
          <w:rtl/>
        </w:rPr>
      </w:pPr>
      <w:r>
        <w:rPr>
          <w:rFonts w:hint="cs"/>
          <w:rtl/>
        </w:rPr>
        <w:t xml:space="preserve">אבקש להדגיש כי הנושא נמצא באחריות משרד האוצר </w:t>
      </w:r>
      <w:r>
        <w:rPr>
          <w:rtl/>
        </w:rPr>
        <w:t>–</w:t>
      </w:r>
      <w:r>
        <w:rPr>
          <w:rFonts w:hint="cs"/>
          <w:rtl/>
        </w:rPr>
        <w:t xml:space="preserve"> הממונה על הכנסות המדינה, ואולם הנני להשיב כמפורט להלן:</w:t>
      </w:r>
    </w:p>
    <w:p w14:paraId="3B0A1F10" w14:textId="77777777" w:rsidR="00000000" w:rsidRDefault="009B75DB">
      <w:pPr>
        <w:pStyle w:val="a0"/>
        <w:rPr>
          <w:rFonts w:hint="cs"/>
          <w:rtl/>
        </w:rPr>
      </w:pPr>
    </w:p>
    <w:p w14:paraId="0E568727" w14:textId="77777777" w:rsidR="00000000" w:rsidRDefault="009B75DB">
      <w:pPr>
        <w:pStyle w:val="a0"/>
        <w:rPr>
          <w:rFonts w:hint="cs"/>
          <w:rtl/>
        </w:rPr>
      </w:pPr>
      <w:r>
        <w:rPr>
          <w:rFonts w:hint="cs"/>
          <w:rtl/>
        </w:rPr>
        <w:t>ראשית, אין מדובר במחירו של "טסט" שנתי לרכב המשולם למכון הרישוי, אשר מחירו בפיקוח והוא זהה ברכ</w:t>
      </w:r>
      <w:r>
        <w:rPr>
          <w:rFonts w:hint="cs"/>
          <w:rtl/>
        </w:rPr>
        <w:t xml:space="preserve">ב פרטי בעל מנוע בנזין וברכב פרטי בעל מנוע דיזל. מדובר באגרת רישוי לרכב פרטי. רכבי הדיזל מחויבים, נוסף על אגרת הרישוי השנתית בתוספת שנתית לאגרה זו בגובה של 2,300 ש"ח. </w:t>
      </w:r>
    </w:p>
    <w:p w14:paraId="288B8A95" w14:textId="77777777" w:rsidR="00000000" w:rsidRDefault="009B75DB">
      <w:pPr>
        <w:pStyle w:val="a0"/>
        <w:rPr>
          <w:rFonts w:hint="cs"/>
          <w:rtl/>
        </w:rPr>
      </w:pPr>
    </w:p>
    <w:p w14:paraId="0C503E70" w14:textId="77777777" w:rsidR="00000000" w:rsidRDefault="009B75DB">
      <w:pPr>
        <w:pStyle w:val="a0"/>
        <w:rPr>
          <w:rFonts w:hint="cs"/>
          <w:rtl/>
        </w:rPr>
      </w:pPr>
      <w:r>
        <w:rPr>
          <w:rFonts w:hint="cs"/>
          <w:rtl/>
        </w:rPr>
        <w:t xml:space="preserve">תוספת זו הינה בגין הפערים הניכרים בין המס על בנזין ועל הסולר. בנזין חייב במס של 2.2 ש"ח </w:t>
      </w:r>
      <w:r>
        <w:rPr>
          <w:rFonts w:hint="cs"/>
          <w:rtl/>
        </w:rPr>
        <w:t xml:space="preserve">לליטר, וסולר, עד לפני שבוע, היה חייב במס של 38 אגורות לליטר, ולאחר העלייה האחרונה </w:t>
      </w:r>
      <w:r>
        <w:rPr>
          <w:rtl/>
        </w:rPr>
        <w:t>–</w:t>
      </w:r>
      <w:r>
        <w:rPr>
          <w:rFonts w:hint="cs"/>
          <w:rtl/>
        </w:rPr>
        <w:t xml:space="preserve"> 68 אגורות לליטר.</w:t>
      </w:r>
    </w:p>
    <w:p w14:paraId="7D780D06" w14:textId="77777777" w:rsidR="00000000" w:rsidRDefault="009B75DB">
      <w:pPr>
        <w:pStyle w:val="a0"/>
        <w:rPr>
          <w:rFonts w:hint="cs"/>
          <w:rtl/>
        </w:rPr>
      </w:pPr>
    </w:p>
    <w:p w14:paraId="0198A42E" w14:textId="77777777" w:rsidR="00000000" w:rsidRDefault="009B75DB">
      <w:pPr>
        <w:pStyle w:val="a0"/>
        <w:rPr>
          <w:rFonts w:hint="cs"/>
          <w:rtl/>
        </w:rPr>
      </w:pPr>
      <w:r>
        <w:rPr>
          <w:rFonts w:hint="cs"/>
          <w:rtl/>
        </w:rPr>
        <w:t>תוספת האגרה למנועי דיזל נועדה לפצות את קופת המדינה על השימוש בסולר לעומת הבנזין, והיא נועדה למנוע מעבר בלתי מבוקר לשימוש במנועי דיזל, כדי לחסוך את הפרש המ</w:t>
      </w:r>
      <w:r>
        <w:rPr>
          <w:rFonts w:hint="cs"/>
          <w:rtl/>
        </w:rPr>
        <w:t xml:space="preserve">ס המוטל על הבנזין. </w:t>
      </w:r>
    </w:p>
    <w:p w14:paraId="57DF3C12" w14:textId="77777777" w:rsidR="00000000" w:rsidRDefault="009B75DB">
      <w:pPr>
        <w:pStyle w:val="a0"/>
        <w:rPr>
          <w:rFonts w:hint="cs"/>
          <w:rtl/>
        </w:rPr>
      </w:pPr>
    </w:p>
    <w:p w14:paraId="2A1063B2" w14:textId="77777777" w:rsidR="00000000" w:rsidRDefault="009B75DB">
      <w:pPr>
        <w:pStyle w:val="a0"/>
        <w:rPr>
          <w:rFonts w:hint="cs"/>
          <w:rtl/>
        </w:rPr>
      </w:pPr>
      <w:r>
        <w:rPr>
          <w:rFonts w:hint="cs"/>
          <w:rtl/>
        </w:rPr>
        <w:t>ראוי לציין שבחשבון כולל, גם בהתחשב בתוספת האגרה השנתית למנוע דיזל, רכב פרטי המונע בדיזל הנוסע ברמה של נסועה שנתית ממוצעת לרכב, עדיין נהנה מחיסכון במיסוי בהשוואה לרכב פרטי המונע במנוע בנזין.</w:t>
      </w:r>
    </w:p>
    <w:p w14:paraId="51CD6AD8" w14:textId="77777777" w:rsidR="00000000" w:rsidRDefault="009B75DB">
      <w:pPr>
        <w:pStyle w:val="a0"/>
        <w:rPr>
          <w:rFonts w:hint="cs"/>
          <w:rtl/>
        </w:rPr>
      </w:pPr>
    </w:p>
    <w:p w14:paraId="5088CFBD" w14:textId="77777777" w:rsidR="00000000" w:rsidRDefault="009B75DB">
      <w:pPr>
        <w:pStyle w:val="a0"/>
        <w:ind w:firstLine="0"/>
        <w:rPr>
          <w:rFonts w:hint="cs"/>
          <w:rtl/>
        </w:rPr>
      </w:pPr>
    </w:p>
    <w:p w14:paraId="2B965563" w14:textId="77777777" w:rsidR="00000000" w:rsidRDefault="009B75DB">
      <w:pPr>
        <w:pStyle w:val="a1"/>
        <w:jc w:val="center"/>
        <w:rPr>
          <w:rtl/>
        </w:rPr>
      </w:pPr>
      <w:bookmarkStart w:id="491" w:name="CQ15166FI0015166T24_12_2003_17_44_29"/>
      <w:bookmarkStart w:id="492" w:name="_Toc62986551"/>
      <w:bookmarkEnd w:id="491"/>
      <w:r>
        <w:rPr>
          <w:rtl/>
        </w:rPr>
        <w:t>611. מסילת הרכבת לאריאל</w:t>
      </w:r>
      <w:bookmarkEnd w:id="492"/>
    </w:p>
    <w:p w14:paraId="415674A2" w14:textId="77777777" w:rsidR="00000000" w:rsidRDefault="009B75DB">
      <w:pPr>
        <w:pStyle w:val="a0"/>
        <w:rPr>
          <w:rFonts w:hint="cs"/>
          <w:rtl/>
        </w:rPr>
      </w:pPr>
    </w:p>
    <w:p w14:paraId="2CC53123" w14:textId="77777777" w:rsidR="00000000" w:rsidRDefault="009B75DB">
      <w:pPr>
        <w:pStyle w:val="a0"/>
        <w:ind w:firstLine="0"/>
        <w:rPr>
          <w:bCs/>
          <w:u w:val="single"/>
        </w:rPr>
      </w:pPr>
      <w:bookmarkStart w:id="493" w:name="ESQ15166"/>
      <w:bookmarkEnd w:id="493"/>
      <w:r>
        <w:rPr>
          <w:bCs/>
          <w:u w:val="single"/>
          <w:rtl/>
        </w:rPr>
        <w:t>חברת</w:t>
      </w:r>
      <w:r>
        <w:rPr>
          <w:rFonts w:hint="cs"/>
          <w:bCs/>
          <w:u w:val="single"/>
          <w:rtl/>
        </w:rPr>
        <w:t xml:space="preserve"> הכנסת </w:t>
      </w:r>
      <w:r>
        <w:rPr>
          <w:bCs/>
          <w:u w:val="single"/>
          <w:rtl/>
        </w:rPr>
        <w:t>אתי לבנ</w:t>
      </w:r>
      <w:r>
        <w:rPr>
          <w:bCs/>
          <w:u w:val="single"/>
          <w:rtl/>
        </w:rPr>
        <w:t>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3FACDBB" w14:textId="77777777" w:rsidR="00000000" w:rsidRDefault="009B75DB">
      <w:pPr>
        <w:pStyle w:val="a0"/>
        <w:ind w:firstLine="720"/>
      </w:pPr>
      <w:r>
        <w:rPr>
          <w:rtl/>
        </w:rPr>
        <w:t>ביום ח' באב התשס"ג (6 באוגוסט 2003):</w:t>
      </w:r>
    </w:p>
    <w:p w14:paraId="67B33362" w14:textId="77777777" w:rsidR="00000000" w:rsidRDefault="009B75DB">
      <w:pPr>
        <w:pStyle w:val="a0"/>
        <w:rPr>
          <w:rFonts w:hint="cs"/>
          <w:rtl/>
        </w:rPr>
      </w:pPr>
    </w:p>
    <w:p w14:paraId="60C71622" w14:textId="77777777" w:rsidR="00000000" w:rsidRDefault="009B75DB">
      <w:pPr>
        <w:pStyle w:val="a0"/>
        <w:rPr>
          <w:rFonts w:hint="cs"/>
        </w:rPr>
      </w:pPr>
    </w:p>
    <w:p w14:paraId="50A906E5" w14:textId="77777777" w:rsidR="00000000" w:rsidRDefault="009B75DB">
      <w:pPr>
        <w:pStyle w:val="a0"/>
        <w:ind w:firstLine="720"/>
        <w:rPr>
          <w:rFonts w:hint="cs"/>
        </w:rPr>
      </w:pPr>
      <w:r>
        <w:rPr>
          <w:rtl/>
        </w:rPr>
        <w:t>בדיון שנערך ב</w:t>
      </w:r>
      <w:r>
        <w:rPr>
          <w:rFonts w:hint="cs"/>
          <w:rtl/>
        </w:rPr>
        <w:t>ו</w:t>
      </w:r>
      <w:r>
        <w:rPr>
          <w:rtl/>
        </w:rPr>
        <w:t xml:space="preserve">ועדת הכלכלה </w:t>
      </w:r>
      <w:r>
        <w:rPr>
          <w:rFonts w:hint="cs"/>
          <w:rtl/>
        </w:rPr>
        <w:t xml:space="preserve">של הכנסת </w:t>
      </w:r>
      <w:r>
        <w:rPr>
          <w:rtl/>
        </w:rPr>
        <w:t>התברר, כי יש כוונה להקצות משאבים ייחודיים ל</w:t>
      </w:r>
      <w:r>
        <w:rPr>
          <w:rFonts w:hint="cs"/>
          <w:rtl/>
        </w:rPr>
        <w:t>תכנון</w:t>
      </w:r>
      <w:r>
        <w:rPr>
          <w:rtl/>
        </w:rPr>
        <w:t xml:space="preserve"> מסילת רכבת לאריאל</w:t>
      </w:r>
      <w:r>
        <w:rPr>
          <w:rFonts w:hint="cs"/>
          <w:rtl/>
        </w:rPr>
        <w:t>, אף-על-פי שהנושא אינו מתוקצב בתוכניות רשות הרכבות לשש השנים הבאות.</w:t>
      </w:r>
    </w:p>
    <w:p w14:paraId="7F7A5249" w14:textId="77777777" w:rsidR="00000000" w:rsidRDefault="009B75DB">
      <w:pPr>
        <w:pStyle w:val="a0"/>
        <w:ind w:firstLine="720"/>
      </w:pPr>
    </w:p>
    <w:p w14:paraId="12B3A538" w14:textId="77777777" w:rsidR="00000000" w:rsidRDefault="009B75DB">
      <w:pPr>
        <w:pStyle w:val="a0"/>
        <w:ind w:firstLine="720"/>
      </w:pPr>
      <w:r>
        <w:rPr>
          <w:rFonts w:hint="cs"/>
          <w:rtl/>
        </w:rPr>
        <w:t>רצוני לשאול</w:t>
      </w:r>
      <w:r>
        <w:rPr>
          <w:rtl/>
        </w:rPr>
        <w:t>:</w:t>
      </w:r>
    </w:p>
    <w:p w14:paraId="10D62200" w14:textId="77777777" w:rsidR="00000000" w:rsidRDefault="009B75DB">
      <w:pPr>
        <w:pStyle w:val="a0"/>
        <w:ind w:firstLine="720"/>
      </w:pPr>
    </w:p>
    <w:p w14:paraId="01E30683" w14:textId="77777777" w:rsidR="00000000" w:rsidRDefault="009B75DB">
      <w:pPr>
        <w:pStyle w:val="a0"/>
        <w:ind w:firstLine="720"/>
        <w:rPr>
          <w:rFonts w:hint="cs"/>
        </w:rPr>
      </w:pPr>
      <w:r>
        <w:rPr>
          <w:rFonts w:hint="cs"/>
          <w:rtl/>
        </w:rPr>
        <w:t>1. כמה פרויק</w:t>
      </w:r>
      <w:r>
        <w:rPr>
          <w:rFonts w:hint="cs"/>
          <w:rtl/>
        </w:rPr>
        <w:t>טים תחבורתיים נמצאים בשלבי תכנון ו/או ביצוע מעבר ל"קו הירוק"?</w:t>
      </w:r>
    </w:p>
    <w:p w14:paraId="7D7D7F04" w14:textId="77777777" w:rsidR="00000000" w:rsidRDefault="009B75DB">
      <w:pPr>
        <w:pStyle w:val="a0"/>
        <w:ind w:firstLine="720"/>
        <w:rPr>
          <w:rFonts w:hint="cs"/>
          <w:rtl/>
        </w:rPr>
      </w:pPr>
    </w:p>
    <w:p w14:paraId="527EBBD5" w14:textId="77777777" w:rsidR="00000000" w:rsidRDefault="009B75DB">
      <w:pPr>
        <w:pStyle w:val="a0"/>
        <w:ind w:firstLine="720"/>
        <w:rPr>
          <w:rFonts w:hint="cs"/>
          <w:rtl/>
        </w:rPr>
      </w:pPr>
      <w:r>
        <w:rPr>
          <w:rFonts w:hint="cs"/>
          <w:rtl/>
        </w:rPr>
        <w:t xml:space="preserve">2. באיזה שלב נמצא כל אחד מהפרויקטים, ומה היא העלות של כל אחד מהם? </w:t>
      </w:r>
    </w:p>
    <w:p w14:paraId="62F8C334" w14:textId="77777777" w:rsidR="00000000" w:rsidRDefault="009B75DB">
      <w:pPr>
        <w:pStyle w:val="a0"/>
        <w:ind w:firstLine="720"/>
        <w:rPr>
          <w:rFonts w:hint="cs"/>
          <w:rtl/>
        </w:rPr>
      </w:pPr>
    </w:p>
    <w:p w14:paraId="7C658026" w14:textId="77777777" w:rsidR="00000000" w:rsidRDefault="009B75DB">
      <w:pPr>
        <w:pStyle w:val="a0"/>
        <w:ind w:firstLine="0"/>
        <w:rPr>
          <w:b/>
          <w:bCs/>
          <w:u w:val="single"/>
          <w:rtl/>
        </w:rPr>
      </w:pPr>
    </w:p>
    <w:p w14:paraId="5CF21EF9" w14:textId="77777777" w:rsidR="00000000" w:rsidRDefault="009B75DB">
      <w:pPr>
        <w:pStyle w:val="a0"/>
        <w:ind w:firstLine="0"/>
        <w:rPr>
          <w:rFonts w:hint="cs"/>
          <w:b/>
          <w:bCs/>
          <w:u w:val="single"/>
          <w:rtl/>
        </w:rPr>
      </w:pPr>
      <w:r>
        <w:rPr>
          <w:rFonts w:hint="cs"/>
          <w:b/>
          <w:bCs/>
          <w:u w:val="single"/>
          <w:rtl/>
        </w:rPr>
        <w:t>תשובת שר התחבורה אביגדור ליברמן:</w:t>
      </w:r>
    </w:p>
    <w:p w14:paraId="4F9B2952" w14:textId="77777777" w:rsidR="00000000" w:rsidRDefault="009B75DB">
      <w:pPr>
        <w:pStyle w:val="a0"/>
        <w:ind w:firstLine="0"/>
        <w:rPr>
          <w:rFonts w:hint="cs"/>
          <w:rtl/>
        </w:rPr>
      </w:pPr>
      <w:r>
        <w:rPr>
          <w:rFonts w:hint="cs"/>
          <w:rtl/>
        </w:rPr>
        <w:t>(לא נקראה, נמסרה לפרוטוקול)</w:t>
      </w:r>
    </w:p>
    <w:p w14:paraId="0E8D1A17" w14:textId="77777777" w:rsidR="00000000" w:rsidRDefault="009B75DB">
      <w:pPr>
        <w:pStyle w:val="a0"/>
        <w:ind w:firstLine="0"/>
        <w:rPr>
          <w:rFonts w:hint="cs"/>
          <w:rtl/>
        </w:rPr>
      </w:pPr>
    </w:p>
    <w:p w14:paraId="562E9C07" w14:textId="77777777" w:rsidR="00000000" w:rsidRDefault="009B75DB">
      <w:pPr>
        <w:pStyle w:val="a0"/>
        <w:ind w:firstLine="0"/>
        <w:rPr>
          <w:rFonts w:hint="cs"/>
          <w:rtl/>
        </w:rPr>
      </w:pPr>
      <w:r>
        <w:rPr>
          <w:rFonts w:hint="cs"/>
          <w:rtl/>
        </w:rPr>
        <w:tab/>
        <w:t>1. בשלב זה לא מתוכננות מסילות מיישובים שמעבר ל"קו הירוק" נוסף</w:t>
      </w:r>
      <w:r>
        <w:rPr>
          <w:rFonts w:hint="cs"/>
          <w:rtl/>
        </w:rPr>
        <w:t xml:space="preserve"> על המסילה המתוכננת לאריאל.</w:t>
      </w:r>
    </w:p>
    <w:p w14:paraId="552490CF" w14:textId="77777777" w:rsidR="00000000" w:rsidRDefault="009B75DB">
      <w:pPr>
        <w:pStyle w:val="a0"/>
        <w:ind w:firstLine="0"/>
        <w:rPr>
          <w:rFonts w:hint="cs"/>
          <w:rtl/>
        </w:rPr>
      </w:pPr>
    </w:p>
    <w:p w14:paraId="76D42DFC" w14:textId="77777777" w:rsidR="00000000" w:rsidRDefault="009B75DB">
      <w:pPr>
        <w:pStyle w:val="a0"/>
        <w:ind w:firstLine="0"/>
        <w:rPr>
          <w:rFonts w:hint="cs"/>
          <w:rtl/>
        </w:rPr>
      </w:pPr>
      <w:r>
        <w:rPr>
          <w:rFonts w:hint="cs"/>
          <w:rtl/>
        </w:rPr>
        <w:tab/>
        <w:t>2. עלות הפרויקט 735 מיליון שקל. האומדן מושתת על תכנון ראשוני ביותר ואינו כולל עלות הפקעות, ברובו מעבר ל"קו הירוק". אין בידינו נתונים על בעלויות. הקו אינו מתוקצב בתוכנית הפיתוח שנחתמה בין הממשלה לרכבת. לוח זמנים משוער לזמינות ל</w:t>
      </w:r>
      <w:r>
        <w:rPr>
          <w:rFonts w:hint="cs"/>
          <w:rtl/>
        </w:rPr>
        <w:t>ביצוע - כשלוש שנים מתחילת התכנון.</w:t>
      </w:r>
    </w:p>
    <w:p w14:paraId="44F5261E" w14:textId="77777777" w:rsidR="00000000" w:rsidRDefault="009B75DB">
      <w:pPr>
        <w:pStyle w:val="a0"/>
        <w:ind w:firstLine="0"/>
        <w:rPr>
          <w:rFonts w:hint="cs"/>
          <w:rtl/>
        </w:rPr>
      </w:pPr>
    </w:p>
    <w:p w14:paraId="0BC41342" w14:textId="77777777" w:rsidR="00000000" w:rsidRDefault="009B75DB">
      <w:pPr>
        <w:pStyle w:val="a0"/>
        <w:ind w:firstLine="720"/>
        <w:rPr>
          <w:rFonts w:hint="cs"/>
          <w:rtl/>
        </w:rPr>
      </w:pPr>
      <w:r>
        <w:rPr>
          <w:rFonts w:hint="cs"/>
          <w:rtl/>
        </w:rPr>
        <w:t xml:space="preserve">מן הראוי לציין, שהמסילה לירושלים, תוואי </w:t>
      </w:r>
      <w:r>
        <w:rPr>
          <w:rFonts w:hint="cs"/>
        </w:rPr>
        <w:t>A1</w:t>
      </w:r>
      <w:r>
        <w:rPr>
          <w:rFonts w:hint="cs"/>
          <w:rtl/>
        </w:rPr>
        <w:t>, הנמצאת בהליכי תכנון ואישור סטטוטוריים, חוצה בשני מקומות את "הקו הירוק": במובלעת לטרון במקביל לכביש מס' 1 ובאזור מעלה-החמישה ומבשרת-ציון. קיימות כמה חלופות לתוואי באזורים הללו. כ</w:t>
      </w:r>
      <w:r>
        <w:rPr>
          <w:rFonts w:hint="cs"/>
          <w:rtl/>
        </w:rPr>
        <w:t>ל חלופה תחצה את "הקו הירוק".</w:t>
      </w:r>
    </w:p>
    <w:p w14:paraId="7C2393F4" w14:textId="77777777" w:rsidR="00000000" w:rsidRDefault="009B75DB">
      <w:pPr>
        <w:pStyle w:val="a0"/>
        <w:ind w:firstLine="0"/>
        <w:rPr>
          <w:rFonts w:hint="cs"/>
          <w:rtl/>
        </w:rPr>
      </w:pPr>
    </w:p>
    <w:p w14:paraId="7BEFF4B1" w14:textId="77777777" w:rsidR="00000000" w:rsidRDefault="009B75DB">
      <w:pPr>
        <w:pStyle w:val="a0"/>
        <w:ind w:firstLine="0"/>
        <w:rPr>
          <w:rFonts w:hint="cs"/>
          <w:rtl/>
        </w:rPr>
      </w:pPr>
      <w:r>
        <w:rPr>
          <w:rFonts w:hint="cs"/>
          <w:rtl/>
        </w:rPr>
        <w:tab/>
        <w:t>עלות פרויקט הרכבת לירושלים הוא למעלה מ-3 מיליוני שקלים. נכון לעתה, אין אומדן עלות לקטעים החורגים, מאחר שעדיין אין תכנון מפורט.</w:t>
      </w:r>
    </w:p>
    <w:p w14:paraId="3F8B30A6" w14:textId="77777777" w:rsidR="00000000" w:rsidRDefault="009B75DB">
      <w:pPr>
        <w:pStyle w:val="a0"/>
        <w:ind w:firstLine="0"/>
        <w:rPr>
          <w:rFonts w:hint="cs"/>
          <w:rtl/>
        </w:rPr>
      </w:pPr>
    </w:p>
    <w:p w14:paraId="59D61E01" w14:textId="77777777" w:rsidR="00000000" w:rsidRDefault="009B75DB">
      <w:pPr>
        <w:pStyle w:val="af1"/>
        <w:rPr>
          <w:rtl/>
        </w:rPr>
      </w:pPr>
      <w:r>
        <w:rPr>
          <w:rtl/>
        </w:rPr>
        <w:t>היו"ר ראובן ריבלין:</w:t>
      </w:r>
    </w:p>
    <w:p w14:paraId="0649F411" w14:textId="77777777" w:rsidR="00000000" w:rsidRDefault="009B75DB">
      <w:pPr>
        <w:pStyle w:val="a0"/>
        <w:rPr>
          <w:rtl/>
        </w:rPr>
      </w:pPr>
    </w:p>
    <w:p w14:paraId="5E24F2A3" w14:textId="77777777" w:rsidR="00000000" w:rsidRDefault="009B75DB">
      <w:pPr>
        <w:pStyle w:val="a0"/>
        <w:rPr>
          <w:rFonts w:hint="cs"/>
          <w:rtl/>
        </w:rPr>
      </w:pPr>
      <w:r>
        <w:rPr>
          <w:rFonts w:hint="cs"/>
          <w:rtl/>
        </w:rPr>
        <w:t xml:space="preserve">אני מודה לשר התחבורה על כך שהשיב על שאילתות באחר-צהריים אחד ועמד בהתחייבותו </w:t>
      </w:r>
      <w:r>
        <w:rPr>
          <w:rFonts w:hint="cs"/>
          <w:rtl/>
        </w:rPr>
        <w:t>כלפי הכנסת להשיב על שאילתות. כבוד השר ייתן את התשובות לקצרנית.</w:t>
      </w:r>
    </w:p>
    <w:p w14:paraId="4A7D3579" w14:textId="77777777" w:rsidR="00000000" w:rsidRDefault="009B75DB">
      <w:pPr>
        <w:pStyle w:val="a0"/>
        <w:rPr>
          <w:rFonts w:hint="cs"/>
          <w:rtl/>
        </w:rPr>
      </w:pPr>
    </w:p>
    <w:p w14:paraId="40795021" w14:textId="77777777" w:rsidR="00000000" w:rsidRDefault="009B75DB">
      <w:pPr>
        <w:pStyle w:val="a0"/>
        <w:rPr>
          <w:rFonts w:hint="cs"/>
          <w:rtl/>
        </w:rPr>
      </w:pPr>
      <w:r>
        <w:rPr>
          <w:rFonts w:hint="cs"/>
          <w:rtl/>
        </w:rPr>
        <w:t>רבותי חברי הכנסת, תם סדר-היום. ישיבת הכנסת הבאה תתקיים ביום ראשון, ג' בטבת התשס"ד, 28 בחודש דצמבר 2003, למניינם, בשעה 14:00. ישיבת הכנסת נעולה.</w:t>
      </w:r>
    </w:p>
    <w:p w14:paraId="0903CE6B" w14:textId="77777777" w:rsidR="00000000" w:rsidRDefault="009B75DB">
      <w:pPr>
        <w:pStyle w:val="a0"/>
        <w:ind w:firstLine="0"/>
        <w:rPr>
          <w:rFonts w:hint="cs"/>
          <w:rtl/>
        </w:rPr>
      </w:pPr>
    </w:p>
    <w:p w14:paraId="72129CD6" w14:textId="77777777" w:rsidR="00000000" w:rsidRDefault="009B75DB">
      <w:pPr>
        <w:pStyle w:val="a0"/>
        <w:ind w:firstLine="0"/>
        <w:rPr>
          <w:rFonts w:hint="cs"/>
          <w:rtl/>
        </w:rPr>
      </w:pPr>
    </w:p>
    <w:p w14:paraId="4F179FE6" w14:textId="77777777" w:rsidR="00000000" w:rsidRDefault="009B75DB">
      <w:pPr>
        <w:pStyle w:val="a0"/>
        <w:ind w:firstLine="0"/>
        <w:jc w:val="center"/>
        <w:rPr>
          <w:rFonts w:hint="cs"/>
          <w:rtl/>
        </w:rPr>
      </w:pPr>
      <w:r>
        <w:rPr>
          <w:rFonts w:hint="cs"/>
          <w:rtl/>
        </w:rPr>
        <w:t>הישיבה ננעלה בשעה 16:48.</w:t>
      </w:r>
    </w:p>
    <w:p w14:paraId="585E1298" w14:textId="77777777" w:rsidR="00000000" w:rsidRDefault="009B75DB">
      <w:pPr>
        <w:pStyle w:val="a0"/>
        <w:rPr>
          <w:rFonts w:hint="cs"/>
          <w:rtl/>
        </w:rPr>
      </w:pPr>
      <w:r>
        <w:rPr>
          <w:rFonts w:hint="cs"/>
          <w:rtl/>
        </w:rPr>
        <w:t xml:space="preserve"> </w:t>
      </w:r>
    </w:p>
    <w:p w14:paraId="2BFC3B78" w14:textId="77777777" w:rsidR="00000000" w:rsidRDefault="009B75DB">
      <w:pPr>
        <w:pStyle w:val="a0"/>
        <w:rPr>
          <w:rFonts w:hint="cs"/>
          <w:b/>
          <w:bCs/>
          <w:u w:val="single"/>
          <w:rtl/>
        </w:rPr>
      </w:pPr>
    </w:p>
    <w:p w14:paraId="068233CD" w14:textId="77777777" w:rsidR="00000000" w:rsidRDefault="009B75DB">
      <w:pPr>
        <w:pStyle w:val="a0"/>
        <w:rPr>
          <w:rFonts w:hint="cs"/>
          <w:rtl/>
        </w:rPr>
      </w:pPr>
    </w:p>
    <w:p w14:paraId="4C0A04B5" w14:textId="77777777" w:rsidR="00000000" w:rsidRDefault="009B75DB">
      <w:pPr>
        <w:pStyle w:val="a0"/>
        <w:rPr>
          <w:rFonts w:hint="cs"/>
          <w:rtl/>
        </w:rPr>
      </w:pPr>
    </w:p>
    <w:p w14:paraId="3763674D" w14:textId="77777777" w:rsidR="00000000" w:rsidRDefault="009B75DB">
      <w:pPr>
        <w:pStyle w:val="a0"/>
        <w:rPr>
          <w:rtl/>
        </w:rPr>
      </w:pPr>
    </w:p>
    <w:p w14:paraId="7B7EBCC0" w14:textId="77777777" w:rsidR="00000000" w:rsidRDefault="009B75DB">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97F65" w14:textId="77777777" w:rsidR="00000000" w:rsidRDefault="009B75DB">
      <w:r>
        <w:separator/>
      </w:r>
    </w:p>
  </w:endnote>
  <w:endnote w:type="continuationSeparator" w:id="0">
    <w:p w14:paraId="621716AB" w14:textId="77777777" w:rsidR="00000000" w:rsidRDefault="009B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62629" w14:textId="77777777" w:rsidR="00000000" w:rsidRDefault="009B75D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w:instrText>
    </w:r>
    <w:r>
      <w:rPr>
        <w:rtl/>
      </w:rPr>
      <w:instrText xml:space="preserve">* </w:instrText>
    </w:r>
    <w:r>
      <w:instrText>MERGEFORMAT</w:instrText>
    </w:r>
    <w:r>
      <w:rPr>
        <w:rtl/>
      </w:rPr>
      <w:instrText xml:space="preserve"> </w:instrText>
    </w:r>
    <w:r>
      <w:rPr>
        <w:rtl/>
      </w:rPr>
      <w:fldChar w:fldCharType="separate"/>
    </w:r>
    <w:r>
      <w:rPr>
        <w:rtl/>
      </w:rPr>
      <w:t>53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183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C1267" w14:textId="77777777" w:rsidR="00000000" w:rsidRDefault="009B75DB">
      <w:r>
        <w:separator/>
      </w:r>
    </w:p>
  </w:footnote>
  <w:footnote w:type="continuationSeparator" w:id="0">
    <w:p w14:paraId="6BD524AA" w14:textId="77777777" w:rsidR="00000000" w:rsidRDefault="009B7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EE4607B"/>
    <w:multiLevelType w:val="hybridMultilevel"/>
    <w:tmpl w:val="ECCA8976"/>
    <w:lvl w:ilvl="0" w:tplc="590239F6">
      <w:start w:val="1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9502_1-33.doc"/>
    <w:docVar w:name="Position" w:val="Merged1-33"/>
    <w:docVar w:name="Queue" w:val="1-33"/>
    <w:docVar w:name="SaveYN" w:val="N"/>
    <w:docVar w:name="Session" w:val="19502"/>
    <w:docVar w:name="SessionDate" w:val="24/12/03"/>
    <w:docVar w:name="SpeakersNum" w:val="0"/>
    <w:docVar w:name="StartMode" w:val="4"/>
  </w:docVars>
  <w:rsids>
    <w:rsidRoot w:val="009B75DB"/>
    <w:rsid w:val="009B75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C8303"/>
  <w15:chartTrackingRefBased/>
  <w15:docId w15:val="{AC919F52-9327-4786-B88E-F50970B2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523"/>
      <w:jc w:val="both"/>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35455</Words>
  <Characters>202099</Characters>
  <Application>Microsoft Office Word</Application>
  <DocSecurity>0</DocSecurity>
  <Lines>1684</Lines>
  <Paragraphs>474</Paragraphs>
  <ScaleCrop>false</ScaleCrop>
  <HeadingPairs>
    <vt:vector size="2" baseType="variant">
      <vt:variant>
        <vt:lpstr>שם</vt:lpstr>
      </vt:variant>
      <vt:variant>
        <vt:i4>1</vt:i4>
      </vt:variant>
    </vt:vector>
  </HeadingPairs>
  <TitlesOfParts>
    <vt:vector size="1" baseType="lpstr">
      <vt:lpstr>חוברת י'</vt:lpstr>
    </vt:vector>
  </TitlesOfParts>
  <Company>EDS</Company>
  <LinksUpToDate>false</LinksUpToDate>
  <CharactersWithSpaces>237080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87 מתאריך 24/12/2003</dc:title>
  <dc:subject/>
  <dc:creator>איטה אבן זוהר</dc:creator>
  <cp:keywords/>
  <dc:description/>
  <cp:lastModifiedBy>vladimir</cp:lastModifiedBy>
  <cp:revision>2</cp:revision>
  <cp:lastPrinted>2004-05-27T12:31:00Z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87.0000000000000</vt:lpwstr>
  </property>
  <property fmtid="{D5CDD505-2E9C-101B-9397-08002B2CF9AE}" pid="4" name="Nose">
    <vt:lpwstr>_x000d_
</vt:lpwstr>
  </property>
  <property fmtid="{D5CDD505-2E9C-101B-9397-08002B2CF9AE}" pid="5" name="TaarichYeshiva">
    <vt:lpwstr>2003-12-24T00:00:00Z</vt:lpwstr>
  </property>
  <property fmtid="{D5CDD505-2E9C-101B-9397-08002B2CF9AE}" pid="6" name="Tor">
    <vt:lpwstr>1-33</vt:lpwstr>
  </property>
  <property fmtid="{D5CDD505-2E9C-101B-9397-08002B2CF9AE}" pid="7" name="סימוכין">
    <vt:i4>17940503</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17940503</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