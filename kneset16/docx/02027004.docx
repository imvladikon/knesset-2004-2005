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54580" w14:textId="77777777" w:rsidR="00000000" w:rsidRDefault="00754752">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32829F9" w14:textId="77777777" w:rsidR="00000000" w:rsidRDefault="00754752">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_Toc75097215 \h </w:instrText>
      </w:r>
      <w:r>
        <w:fldChar w:fldCharType="separate"/>
      </w:r>
      <w:r>
        <w:t>4</w:t>
      </w:r>
      <w:r>
        <w:fldChar w:fldCharType="end"/>
      </w:r>
    </w:p>
    <w:p w14:paraId="26DF1392" w14:textId="77777777" w:rsidR="00000000" w:rsidRDefault="00754752">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_Toc75097216 \h </w:instrText>
      </w:r>
      <w:r>
        <w:fldChar w:fldCharType="separate"/>
      </w:r>
      <w:r>
        <w:t>4</w:t>
      </w:r>
      <w:r>
        <w:fldChar w:fldCharType="end"/>
      </w:r>
    </w:p>
    <w:p w14:paraId="56FE80E9" w14:textId="77777777" w:rsidR="00000000" w:rsidRDefault="0075475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_Toc75097217 \h </w:instrText>
      </w:r>
      <w:r>
        <w:fldChar w:fldCharType="separate"/>
      </w:r>
      <w:r>
        <w:t>8</w:t>
      </w:r>
      <w:r>
        <w:fldChar w:fldCharType="end"/>
      </w:r>
    </w:p>
    <w:p w14:paraId="7CA43F4F" w14:textId="77777777" w:rsidR="00000000" w:rsidRDefault="00754752">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_Toc75097218</w:instrText>
      </w:r>
      <w:r>
        <w:instrText xml:space="preserve"> \h </w:instrText>
      </w:r>
      <w:r>
        <w:fldChar w:fldCharType="separate"/>
      </w:r>
      <w:r>
        <w:t>8</w:t>
      </w:r>
      <w:r>
        <w:fldChar w:fldCharType="end"/>
      </w:r>
    </w:p>
    <w:p w14:paraId="441DC3A4" w14:textId="77777777" w:rsidR="00000000" w:rsidRDefault="00754752">
      <w:pPr>
        <w:pStyle w:val="TOC1"/>
        <w:tabs>
          <w:tab w:val="right" w:leader="dot" w:pos="8296"/>
        </w:tabs>
        <w:ind w:right="0"/>
        <w:rPr>
          <w:rFonts w:ascii="Times New Roman" w:hAnsi="Times New Roman" w:cs="Times New Roman"/>
          <w:sz w:val="24"/>
          <w:szCs w:val="24"/>
        </w:rPr>
      </w:pPr>
      <w:r>
        <w:rPr>
          <w:rtl/>
        </w:rPr>
        <w:t>הצעות סיעות מרצ</w:t>
      </w:r>
      <w:r>
        <w:t>--</w:t>
      </w:r>
      <w:r>
        <w:rPr>
          <w:rtl/>
        </w:rPr>
        <w:t>חד"ש-תע</w:t>
      </w:r>
      <w:r>
        <w:t>"</w:t>
      </w:r>
      <w:r>
        <w:rPr>
          <w:rtl/>
        </w:rPr>
        <w:t>ל</w:t>
      </w:r>
      <w:r>
        <w:t>--</w:t>
      </w:r>
      <w:r>
        <w:rPr>
          <w:rtl/>
        </w:rPr>
        <w:t>בל"ד</w:t>
      </w:r>
      <w:r>
        <w:t>--</w:t>
      </w:r>
      <w:r>
        <w:rPr>
          <w:rtl/>
        </w:rPr>
        <w:t>רע"ם</w:t>
      </w:r>
      <w:r>
        <w:t xml:space="preserve"> </w:t>
      </w:r>
      <w:r>
        <w:rPr>
          <w:rtl/>
        </w:rPr>
        <w:t>וש"ס להביע אי-אמון בממשלה</w:t>
      </w:r>
      <w:r>
        <w:t xml:space="preserve"> </w:t>
      </w:r>
      <w:r>
        <w:rPr>
          <w:rtl/>
        </w:rPr>
        <w:t>בשל:</w:t>
      </w:r>
      <w:r>
        <w:t xml:space="preserve">  </w:t>
      </w:r>
      <w:r>
        <w:rPr>
          <w:rtl/>
        </w:rPr>
        <w:t>א. המשבר המתמשך ברשויות המקומיות</w:t>
      </w:r>
      <w:r>
        <w:t>;</w:t>
      </w:r>
      <w:r>
        <w:tab/>
      </w:r>
      <w:r>
        <w:fldChar w:fldCharType="begin"/>
      </w:r>
      <w:r>
        <w:instrText xml:space="preserve"> PAGEREF _Toc75097219 \h </w:instrText>
      </w:r>
      <w:r>
        <w:fldChar w:fldCharType="separate"/>
      </w:r>
      <w:r>
        <w:t>9</w:t>
      </w:r>
      <w:r>
        <w:fldChar w:fldCharType="end"/>
      </w:r>
    </w:p>
    <w:p w14:paraId="44E753DA" w14:textId="77777777" w:rsidR="00000000" w:rsidRDefault="00754752">
      <w:pPr>
        <w:pStyle w:val="TOC1"/>
        <w:tabs>
          <w:tab w:val="right" w:leader="dot" w:pos="8296"/>
        </w:tabs>
        <w:ind w:right="0"/>
        <w:rPr>
          <w:rFonts w:ascii="Times New Roman" w:hAnsi="Times New Roman" w:cs="Times New Roman"/>
          <w:sz w:val="24"/>
          <w:szCs w:val="24"/>
        </w:rPr>
      </w:pPr>
      <w:r>
        <w:rPr>
          <w:rtl/>
        </w:rPr>
        <w:t>ב. המשבר ברשויות המקומיות ובמועצות הדתיות ואי-תשלום משכורות לעובדים</w:t>
      </w:r>
      <w:r>
        <w:tab/>
      </w:r>
      <w:r>
        <w:fldChar w:fldCharType="begin"/>
      </w:r>
      <w:r>
        <w:instrText xml:space="preserve"> PAGEREF _Toc75097220 \h </w:instrText>
      </w:r>
      <w:r>
        <w:fldChar w:fldCharType="separate"/>
      </w:r>
      <w:r>
        <w:t>9</w:t>
      </w:r>
      <w:r>
        <w:fldChar w:fldCharType="end"/>
      </w:r>
    </w:p>
    <w:p w14:paraId="7988B3E6" w14:textId="77777777" w:rsidR="00000000" w:rsidRDefault="0075475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rPr>
          <w:rtl/>
        </w:rPr>
        <w:t>:</w:t>
      </w:r>
      <w:r>
        <w:tab/>
      </w:r>
      <w:r>
        <w:fldChar w:fldCharType="begin"/>
      </w:r>
      <w:r>
        <w:instrText xml:space="preserve"> PAGEREF _Toc75097221 \h </w:instrText>
      </w:r>
      <w:r>
        <w:fldChar w:fldCharType="separate"/>
      </w:r>
      <w:r>
        <w:t>10</w:t>
      </w:r>
      <w:r>
        <w:fldChar w:fldCharType="end"/>
      </w:r>
    </w:p>
    <w:p w14:paraId="0C6A795E" w14:textId="77777777" w:rsidR="00000000" w:rsidRDefault="00754752">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_Toc75097222 \h </w:instrText>
      </w:r>
      <w:r>
        <w:fldChar w:fldCharType="separate"/>
      </w:r>
      <w:r>
        <w:t>16</w:t>
      </w:r>
      <w:r>
        <w:fldChar w:fldCharType="end"/>
      </w:r>
    </w:p>
    <w:p w14:paraId="6BBEB388" w14:textId="77777777" w:rsidR="00000000" w:rsidRDefault="0075475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_Toc75097223 \h </w:instrText>
      </w:r>
      <w:r>
        <w:fldChar w:fldCharType="separate"/>
      </w:r>
      <w:r>
        <w:t>24</w:t>
      </w:r>
      <w:r>
        <w:fldChar w:fldCharType="end"/>
      </w:r>
    </w:p>
    <w:p w14:paraId="0DFA64F1" w14:textId="77777777" w:rsidR="00000000" w:rsidRDefault="00754752">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_Toc75097224 \h </w:instrText>
      </w:r>
      <w:r>
        <w:fldChar w:fldCharType="separate"/>
      </w:r>
      <w:r>
        <w:t>35</w:t>
      </w:r>
      <w:r>
        <w:fldChar w:fldCharType="end"/>
      </w:r>
    </w:p>
    <w:p w14:paraId="59FF20D4" w14:textId="77777777" w:rsidR="00000000" w:rsidRDefault="0075475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_Toc75097225 \h </w:instrText>
      </w:r>
      <w:r>
        <w:fldChar w:fldCharType="separate"/>
      </w:r>
      <w:r>
        <w:t>35</w:t>
      </w:r>
      <w:r>
        <w:fldChar w:fldCharType="end"/>
      </w:r>
    </w:p>
    <w:p w14:paraId="2B9B5675" w14:textId="77777777" w:rsidR="00000000" w:rsidRDefault="0075475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w:instrText>
      </w:r>
      <w:r>
        <w:instrText xml:space="preserve">AGEREF _Toc75097226 \h </w:instrText>
      </w:r>
      <w:r>
        <w:fldChar w:fldCharType="separate"/>
      </w:r>
      <w:r>
        <w:t>36</w:t>
      </w:r>
      <w:r>
        <w:fldChar w:fldCharType="end"/>
      </w:r>
    </w:p>
    <w:p w14:paraId="0150A07F" w14:textId="77777777" w:rsidR="00000000" w:rsidRDefault="0075475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_Toc75097227 \h </w:instrText>
      </w:r>
      <w:r>
        <w:fldChar w:fldCharType="separate"/>
      </w:r>
      <w:r>
        <w:t>36</w:t>
      </w:r>
      <w:r>
        <w:fldChar w:fldCharType="end"/>
      </w:r>
    </w:p>
    <w:p w14:paraId="0D29E163" w14:textId="77777777" w:rsidR="00000000" w:rsidRDefault="0075475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_Toc75097228 \h </w:instrText>
      </w:r>
      <w:r>
        <w:fldChar w:fldCharType="separate"/>
      </w:r>
      <w:r>
        <w:t>37</w:t>
      </w:r>
      <w:r>
        <w:fldChar w:fldCharType="end"/>
      </w:r>
    </w:p>
    <w:p w14:paraId="1AB83DC1" w14:textId="77777777" w:rsidR="00000000" w:rsidRDefault="0075475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_Toc75097229 \h </w:instrText>
      </w:r>
      <w:r>
        <w:fldChar w:fldCharType="separate"/>
      </w:r>
      <w:r>
        <w:t>38</w:t>
      </w:r>
      <w:r>
        <w:fldChar w:fldCharType="end"/>
      </w:r>
    </w:p>
    <w:p w14:paraId="2925C93A" w14:textId="77777777" w:rsidR="00000000" w:rsidRDefault="00754752">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_Toc75097230 \h </w:instrText>
      </w:r>
      <w:r>
        <w:fldChar w:fldCharType="separate"/>
      </w:r>
      <w:r>
        <w:t>39</w:t>
      </w:r>
      <w:r>
        <w:fldChar w:fldCharType="end"/>
      </w:r>
    </w:p>
    <w:p w14:paraId="29A5896E" w14:textId="77777777" w:rsidR="00000000" w:rsidRDefault="00754752">
      <w:pPr>
        <w:pStyle w:val="TOC1"/>
        <w:tabs>
          <w:tab w:val="right" w:leader="dot" w:pos="8296"/>
        </w:tabs>
        <w:ind w:right="0"/>
        <w:rPr>
          <w:rFonts w:ascii="Times New Roman" w:hAnsi="Times New Roman" w:cs="Times New Roman"/>
          <w:sz w:val="24"/>
          <w:szCs w:val="24"/>
        </w:rPr>
      </w:pPr>
      <w:r>
        <w:rPr>
          <w:rtl/>
        </w:rPr>
        <w:t>מסמכים שהונחו ע</w:t>
      </w:r>
      <w:r>
        <w:rPr>
          <w:rtl/>
        </w:rPr>
        <w:t>ל שולחן הכנסת</w:t>
      </w:r>
      <w:r>
        <w:tab/>
      </w:r>
      <w:r>
        <w:fldChar w:fldCharType="begin"/>
      </w:r>
      <w:r>
        <w:instrText xml:space="preserve"> PAGEREF _Toc75097231 \h </w:instrText>
      </w:r>
      <w:r>
        <w:fldChar w:fldCharType="separate"/>
      </w:r>
      <w:r>
        <w:t>42</w:t>
      </w:r>
      <w:r>
        <w:fldChar w:fldCharType="end"/>
      </w:r>
    </w:p>
    <w:p w14:paraId="4E960A81" w14:textId="77777777" w:rsidR="00000000" w:rsidRDefault="0075475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_Toc75097232 \h </w:instrText>
      </w:r>
      <w:r>
        <w:fldChar w:fldCharType="separate"/>
      </w:r>
      <w:r>
        <w:t>42</w:t>
      </w:r>
      <w:r>
        <w:fldChar w:fldCharType="end"/>
      </w:r>
    </w:p>
    <w:p w14:paraId="6D1DC845" w14:textId="77777777" w:rsidR="00000000" w:rsidRDefault="00754752">
      <w:pPr>
        <w:pStyle w:val="TOC1"/>
        <w:tabs>
          <w:tab w:val="right" w:leader="dot" w:pos="8296"/>
        </w:tabs>
        <w:ind w:right="0"/>
        <w:rPr>
          <w:rFonts w:ascii="Times New Roman" w:hAnsi="Times New Roman" w:cs="Times New Roman"/>
          <w:sz w:val="24"/>
          <w:szCs w:val="24"/>
        </w:rPr>
      </w:pPr>
      <w:r>
        <w:rPr>
          <w:rtl/>
        </w:rPr>
        <w:t>הצעות סיעות מרצ-</w:t>
      </w:r>
      <w:r>
        <w:t>-</w:t>
      </w:r>
      <w:r>
        <w:rPr>
          <w:rtl/>
        </w:rPr>
        <w:t>חד"ש-תע</w:t>
      </w:r>
      <w:r>
        <w:t>"</w:t>
      </w:r>
      <w:r>
        <w:rPr>
          <w:rtl/>
        </w:rPr>
        <w:t>ל</w:t>
      </w:r>
      <w:r>
        <w:t>--</w:t>
      </w:r>
      <w:r>
        <w:rPr>
          <w:rtl/>
        </w:rPr>
        <w:t>בל"ד</w:t>
      </w:r>
      <w:r>
        <w:t>--</w:t>
      </w:r>
      <w:r>
        <w:rPr>
          <w:rtl/>
        </w:rPr>
        <w:t>רע"ם</w:t>
      </w:r>
      <w:r>
        <w:t xml:space="preserve"> </w:t>
      </w:r>
      <w:r>
        <w:rPr>
          <w:rtl/>
        </w:rPr>
        <w:t>וש"ס להביע אי-אמון בממשלה</w:t>
      </w:r>
      <w:r>
        <w:t xml:space="preserve"> </w:t>
      </w:r>
      <w:r>
        <w:rPr>
          <w:rtl/>
        </w:rPr>
        <w:t>בשל:</w:t>
      </w:r>
      <w:r>
        <w:tab/>
      </w:r>
      <w:r>
        <w:fldChar w:fldCharType="begin"/>
      </w:r>
      <w:r>
        <w:instrText xml:space="preserve"> PAGEREF _Toc75097233 \h </w:instrText>
      </w:r>
      <w:r>
        <w:fldChar w:fldCharType="separate"/>
      </w:r>
      <w:r>
        <w:t>42</w:t>
      </w:r>
      <w:r>
        <w:fldChar w:fldCharType="end"/>
      </w:r>
    </w:p>
    <w:p w14:paraId="2A98F9A7" w14:textId="77777777" w:rsidR="00000000" w:rsidRDefault="00754752">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_Toc75097234 \h </w:instrText>
      </w:r>
      <w:r>
        <w:fldChar w:fldCharType="separate"/>
      </w:r>
      <w:r>
        <w:t>42</w:t>
      </w:r>
      <w:r>
        <w:fldChar w:fldCharType="end"/>
      </w:r>
    </w:p>
    <w:p w14:paraId="49AE3570" w14:textId="77777777" w:rsidR="00000000" w:rsidRDefault="00754752">
      <w:pPr>
        <w:pStyle w:val="TOC2"/>
        <w:tabs>
          <w:tab w:val="right" w:leader="dot" w:pos="8296"/>
        </w:tabs>
        <w:ind w:right="0"/>
        <w:rPr>
          <w:rFonts w:ascii="Times New Roman" w:hAnsi="Times New Roman" w:cs="Times New Roman"/>
          <w:sz w:val="24"/>
          <w:szCs w:val="24"/>
        </w:rPr>
      </w:pPr>
      <w:r>
        <w:rPr>
          <w:rtl/>
        </w:rPr>
        <w:t>מרי</w:t>
      </w:r>
      <w:r>
        <w:rPr>
          <w:rtl/>
        </w:rPr>
        <w:t>נה</w:t>
      </w:r>
      <w:r>
        <w:t xml:space="preserve"> </w:t>
      </w:r>
      <w:r>
        <w:rPr>
          <w:rtl/>
        </w:rPr>
        <w:t>סולודקין (הליכוד):</w:t>
      </w:r>
      <w:r>
        <w:tab/>
      </w:r>
      <w:r>
        <w:fldChar w:fldCharType="begin"/>
      </w:r>
      <w:r>
        <w:instrText xml:space="preserve"> PAGEREF _Toc75097235 \h </w:instrText>
      </w:r>
      <w:r>
        <w:fldChar w:fldCharType="separate"/>
      </w:r>
      <w:r>
        <w:t>46</w:t>
      </w:r>
      <w:r>
        <w:fldChar w:fldCharType="end"/>
      </w:r>
    </w:p>
    <w:p w14:paraId="3B44E540" w14:textId="77777777" w:rsidR="00000000" w:rsidRDefault="00754752">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_Toc75097236 \h </w:instrText>
      </w:r>
      <w:r>
        <w:fldChar w:fldCharType="separate"/>
      </w:r>
      <w:r>
        <w:t>47</w:t>
      </w:r>
      <w:r>
        <w:fldChar w:fldCharType="end"/>
      </w:r>
    </w:p>
    <w:p w14:paraId="5D1BA0BD" w14:textId="77777777" w:rsidR="00000000" w:rsidRDefault="0075475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_Toc75097237 \h </w:instrText>
      </w:r>
      <w:r>
        <w:fldChar w:fldCharType="separate"/>
      </w:r>
      <w:r>
        <w:t>52</w:t>
      </w:r>
      <w:r>
        <w:fldChar w:fldCharType="end"/>
      </w:r>
    </w:p>
    <w:p w14:paraId="07F2605C" w14:textId="77777777" w:rsidR="00000000" w:rsidRDefault="00754752">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_Toc75097238 \h </w:instrText>
      </w:r>
      <w:r>
        <w:fldChar w:fldCharType="separate"/>
      </w:r>
      <w:r>
        <w:t>55</w:t>
      </w:r>
      <w:r>
        <w:fldChar w:fldCharType="end"/>
      </w:r>
    </w:p>
    <w:p w14:paraId="786759E6" w14:textId="77777777" w:rsidR="00000000" w:rsidRDefault="00754752">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w:instrText>
      </w:r>
      <w:r>
        <w:instrText xml:space="preserve">REF _Toc75097239 \h </w:instrText>
      </w:r>
      <w:r>
        <w:fldChar w:fldCharType="separate"/>
      </w:r>
      <w:r>
        <w:t>60</w:t>
      </w:r>
      <w:r>
        <w:fldChar w:fldCharType="end"/>
      </w:r>
    </w:p>
    <w:p w14:paraId="2FF0BA67" w14:textId="77777777" w:rsidR="00000000" w:rsidRDefault="0075475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_Toc75097240 \h </w:instrText>
      </w:r>
      <w:r>
        <w:fldChar w:fldCharType="separate"/>
      </w:r>
      <w:r>
        <w:t>62</w:t>
      </w:r>
      <w:r>
        <w:fldChar w:fldCharType="end"/>
      </w:r>
    </w:p>
    <w:p w14:paraId="412BBFFC" w14:textId="77777777" w:rsidR="00000000" w:rsidRDefault="00754752">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_Toc75097241 \h </w:instrText>
      </w:r>
      <w:r>
        <w:fldChar w:fldCharType="separate"/>
      </w:r>
      <w:r>
        <w:t>65</w:t>
      </w:r>
      <w:r>
        <w:fldChar w:fldCharType="end"/>
      </w:r>
    </w:p>
    <w:p w14:paraId="4670F3B9" w14:textId="77777777" w:rsidR="00000000" w:rsidRDefault="00754752">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_Toc75097242 \h </w:instrText>
      </w:r>
      <w:r>
        <w:fldChar w:fldCharType="separate"/>
      </w:r>
      <w:r>
        <w:t>67</w:t>
      </w:r>
      <w:r>
        <w:fldChar w:fldCharType="end"/>
      </w:r>
    </w:p>
    <w:p w14:paraId="7642DD7D" w14:textId="77777777" w:rsidR="00000000" w:rsidRDefault="00754752">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_Toc75097243 \h </w:instrText>
      </w:r>
      <w:r>
        <w:fldChar w:fldCharType="separate"/>
      </w:r>
      <w:r>
        <w:t>69</w:t>
      </w:r>
      <w:r>
        <w:fldChar w:fldCharType="end"/>
      </w:r>
    </w:p>
    <w:p w14:paraId="7E380A14" w14:textId="77777777" w:rsidR="00000000" w:rsidRDefault="00754752">
      <w:pPr>
        <w:pStyle w:val="TOC2"/>
        <w:tabs>
          <w:tab w:val="right" w:leader="dot" w:pos="8296"/>
        </w:tabs>
        <w:ind w:right="0"/>
        <w:rPr>
          <w:rFonts w:ascii="Times New Roman" w:hAnsi="Times New Roman" w:cs="Times New Roman"/>
          <w:sz w:val="24"/>
          <w:szCs w:val="24"/>
        </w:rPr>
      </w:pPr>
      <w:r>
        <w:rPr>
          <w:rtl/>
        </w:rPr>
        <w:t>השר</w:t>
      </w:r>
      <w:r>
        <w:t xml:space="preserve"> </w:t>
      </w:r>
      <w:r>
        <w:rPr>
          <w:rtl/>
        </w:rPr>
        <w:t>גד</w:t>
      </w:r>
      <w:r>
        <w:rPr>
          <w:rtl/>
        </w:rPr>
        <w:t>עון עזרא:</w:t>
      </w:r>
      <w:r>
        <w:tab/>
      </w:r>
      <w:r>
        <w:fldChar w:fldCharType="begin"/>
      </w:r>
      <w:r>
        <w:instrText xml:space="preserve"> PAGEREF _Toc75097244 \h </w:instrText>
      </w:r>
      <w:r>
        <w:fldChar w:fldCharType="separate"/>
      </w:r>
      <w:r>
        <w:t>71</w:t>
      </w:r>
      <w:r>
        <w:fldChar w:fldCharType="end"/>
      </w:r>
    </w:p>
    <w:p w14:paraId="46E7A344" w14:textId="77777777" w:rsidR="00000000" w:rsidRDefault="00754752">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_Toc75097245 \h </w:instrText>
      </w:r>
      <w:r>
        <w:fldChar w:fldCharType="separate"/>
      </w:r>
      <w:r>
        <w:t>72</w:t>
      </w:r>
      <w:r>
        <w:fldChar w:fldCharType="end"/>
      </w:r>
    </w:p>
    <w:p w14:paraId="3F6F473D" w14:textId="77777777" w:rsidR="00000000" w:rsidRDefault="00754752">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_Toc75097246 \h </w:instrText>
      </w:r>
      <w:r>
        <w:fldChar w:fldCharType="separate"/>
      </w:r>
      <w:r>
        <w:t>74</w:t>
      </w:r>
      <w:r>
        <w:fldChar w:fldCharType="end"/>
      </w:r>
    </w:p>
    <w:p w14:paraId="2B0CB957" w14:textId="77777777" w:rsidR="00000000" w:rsidRDefault="0075475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_Toc75097247 \h </w:instrText>
      </w:r>
      <w:r>
        <w:fldChar w:fldCharType="separate"/>
      </w:r>
      <w:r>
        <w:t>76</w:t>
      </w:r>
      <w:r>
        <w:fldChar w:fldCharType="end"/>
      </w:r>
    </w:p>
    <w:p w14:paraId="222F11B4" w14:textId="77777777" w:rsidR="00000000" w:rsidRDefault="00754752">
      <w:pPr>
        <w:pStyle w:val="TOC1"/>
        <w:tabs>
          <w:tab w:val="right" w:leader="dot" w:pos="8296"/>
        </w:tabs>
        <w:ind w:right="0"/>
        <w:rPr>
          <w:rFonts w:ascii="Times New Roman" w:hAnsi="Times New Roman" w:cs="Times New Roman"/>
          <w:sz w:val="24"/>
          <w:szCs w:val="24"/>
        </w:rPr>
      </w:pPr>
      <w:r>
        <w:rPr>
          <w:rtl/>
        </w:rPr>
        <w:t>דברי יושב-ראש הכנסת</w:t>
      </w:r>
      <w:r>
        <w:t xml:space="preserve"> </w:t>
      </w:r>
      <w:r>
        <w:rPr>
          <w:rtl/>
        </w:rPr>
        <w:t>לזכרה של חברת</w:t>
      </w:r>
      <w:r>
        <w:t xml:space="preserve"> </w:t>
      </w:r>
      <w:r>
        <w:rPr>
          <w:rtl/>
        </w:rPr>
        <w:t>הכנסת לשעבר אמה תלמי</w:t>
      </w:r>
      <w:r>
        <w:t xml:space="preserve">, </w:t>
      </w:r>
      <w:r>
        <w:rPr>
          <w:rtl/>
        </w:rPr>
        <w:t>ז</w:t>
      </w:r>
      <w:r>
        <w:rPr>
          <w:rtl/>
        </w:rPr>
        <w:t>יכרונה לברכה</w:t>
      </w:r>
      <w:r>
        <w:tab/>
      </w:r>
      <w:r>
        <w:fldChar w:fldCharType="begin"/>
      </w:r>
      <w:r>
        <w:instrText xml:space="preserve"> PAGEREF _Toc75097248 \h </w:instrText>
      </w:r>
      <w:r>
        <w:fldChar w:fldCharType="separate"/>
      </w:r>
      <w:r>
        <w:t>79</w:t>
      </w:r>
      <w:r>
        <w:fldChar w:fldCharType="end"/>
      </w:r>
    </w:p>
    <w:p w14:paraId="02C6EABB" w14:textId="77777777" w:rsidR="00000000" w:rsidRDefault="00754752">
      <w:pPr>
        <w:pStyle w:val="TOC1"/>
        <w:tabs>
          <w:tab w:val="right" w:leader="dot" w:pos="8296"/>
        </w:tabs>
        <w:ind w:right="0"/>
        <w:rPr>
          <w:rFonts w:ascii="Times New Roman" w:hAnsi="Times New Roman" w:cs="Times New Roman"/>
          <w:sz w:val="24"/>
          <w:szCs w:val="24"/>
        </w:rPr>
      </w:pPr>
      <w:r>
        <w:rPr>
          <w:rtl/>
        </w:rPr>
        <w:lastRenderedPageBreak/>
        <w:t>הצעות סיעות מרצ-</w:t>
      </w:r>
      <w:r>
        <w:t>-</w:t>
      </w:r>
      <w:r>
        <w:rPr>
          <w:rtl/>
        </w:rPr>
        <w:t>חד"ש-תע</w:t>
      </w:r>
      <w:r>
        <w:t>"</w:t>
      </w:r>
      <w:r>
        <w:rPr>
          <w:rtl/>
        </w:rPr>
        <w:t>ל</w:t>
      </w:r>
      <w:r>
        <w:t>--</w:t>
      </w:r>
      <w:r>
        <w:rPr>
          <w:rtl/>
        </w:rPr>
        <w:t>בל"ד-רע"ם</w:t>
      </w:r>
      <w:r>
        <w:t xml:space="preserve"> </w:t>
      </w:r>
      <w:r>
        <w:rPr>
          <w:rtl/>
        </w:rPr>
        <w:t>וש"ס להביע אי-אמון בממשלה</w:t>
      </w:r>
      <w:r>
        <w:t xml:space="preserve"> </w:t>
      </w:r>
      <w:r>
        <w:rPr>
          <w:rtl/>
        </w:rPr>
        <w:t>בשל:</w:t>
      </w:r>
      <w:r>
        <w:tab/>
      </w:r>
      <w:r>
        <w:fldChar w:fldCharType="begin"/>
      </w:r>
      <w:r>
        <w:instrText xml:space="preserve"> PAGEREF _Toc75097249 \h </w:instrText>
      </w:r>
      <w:r>
        <w:fldChar w:fldCharType="separate"/>
      </w:r>
      <w:r>
        <w:t>81</w:t>
      </w:r>
      <w:r>
        <w:fldChar w:fldCharType="end"/>
      </w:r>
    </w:p>
    <w:p w14:paraId="2427AE39" w14:textId="77777777" w:rsidR="00000000" w:rsidRDefault="00754752">
      <w:pPr>
        <w:pStyle w:val="TOC1"/>
        <w:tabs>
          <w:tab w:val="right" w:leader="dot" w:pos="8296"/>
        </w:tabs>
        <w:ind w:right="0"/>
        <w:rPr>
          <w:rFonts w:ascii="Times New Roman" w:hAnsi="Times New Roman" w:cs="Times New Roman"/>
          <w:sz w:val="24"/>
          <w:szCs w:val="24"/>
        </w:rPr>
      </w:pPr>
      <w:r>
        <w:rPr>
          <w:rtl/>
        </w:rPr>
        <w:t>א. המשבר המתמשך ברשויות המקומיות;</w:t>
      </w:r>
      <w:r>
        <w:tab/>
      </w:r>
      <w:r>
        <w:fldChar w:fldCharType="begin"/>
      </w:r>
      <w:r>
        <w:instrText xml:space="preserve"> PAGEREF _Toc75097250 \h </w:instrText>
      </w:r>
      <w:r>
        <w:fldChar w:fldCharType="separate"/>
      </w:r>
      <w:r>
        <w:t>81</w:t>
      </w:r>
      <w:r>
        <w:fldChar w:fldCharType="end"/>
      </w:r>
    </w:p>
    <w:p w14:paraId="21539395" w14:textId="77777777" w:rsidR="00000000" w:rsidRDefault="00754752">
      <w:pPr>
        <w:pStyle w:val="TOC1"/>
        <w:tabs>
          <w:tab w:val="right" w:leader="dot" w:pos="8296"/>
        </w:tabs>
        <w:ind w:right="0"/>
        <w:rPr>
          <w:rFonts w:ascii="Times New Roman" w:hAnsi="Times New Roman" w:cs="Times New Roman"/>
          <w:sz w:val="24"/>
          <w:szCs w:val="24"/>
        </w:rPr>
      </w:pPr>
      <w:r>
        <w:rPr>
          <w:rtl/>
        </w:rPr>
        <w:t>ב. המשבר ברשויות המקומיות ובמועצות הדתיות וא</w:t>
      </w:r>
      <w:r>
        <w:rPr>
          <w:rtl/>
        </w:rPr>
        <w:t>י-תשלום</w:t>
      </w:r>
      <w:r>
        <w:t xml:space="preserve"> </w:t>
      </w:r>
      <w:r>
        <w:rPr>
          <w:rtl/>
        </w:rPr>
        <w:t>משכורות לעובדים</w:t>
      </w:r>
      <w:r>
        <w:tab/>
      </w:r>
      <w:r>
        <w:fldChar w:fldCharType="begin"/>
      </w:r>
      <w:r>
        <w:instrText xml:space="preserve"> PAGEREF _Toc75097251 \h </w:instrText>
      </w:r>
      <w:r>
        <w:fldChar w:fldCharType="separate"/>
      </w:r>
      <w:r>
        <w:t>81</w:t>
      </w:r>
      <w:r>
        <w:fldChar w:fldCharType="end"/>
      </w:r>
    </w:p>
    <w:p w14:paraId="1E518190" w14:textId="77777777" w:rsidR="00000000" w:rsidRDefault="0075475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_Toc75097252 \h </w:instrText>
      </w:r>
      <w:r>
        <w:fldChar w:fldCharType="separate"/>
      </w:r>
      <w:r>
        <w:t>82</w:t>
      </w:r>
      <w:r>
        <w:fldChar w:fldCharType="end"/>
      </w:r>
    </w:p>
    <w:p w14:paraId="37E44143" w14:textId="77777777" w:rsidR="00000000" w:rsidRDefault="00754752">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_Toc75097253 \h </w:instrText>
      </w:r>
      <w:r>
        <w:fldChar w:fldCharType="separate"/>
      </w:r>
      <w:r>
        <w:t>85</w:t>
      </w:r>
      <w:r>
        <w:fldChar w:fldCharType="end"/>
      </w:r>
    </w:p>
    <w:p w14:paraId="4AA879E9" w14:textId="77777777" w:rsidR="00000000" w:rsidRDefault="00754752">
      <w:pPr>
        <w:pStyle w:val="TOC1"/>
        <w:tabs>
          <w:tab w:val="right" w:leader="dot" w:pos="8296"/>
        </w:tabs>
        <w:ind w:right="0"/>
        <w:rPr>
          <w:rFonts w:ascii="Times New Roman" w:hAnsi="Times New Roman" w:cs="Times New Roman"/>
          <w:sz w:val="24"/>
          <w:szCs w:val="24"/>
        </w:rPr>
      </w:pPr>
      <w:r>
        <w:rPr>
          <w:rtl/>
        </w:rPr>
        <w:t>הצעת חוק משכן הכנסת ורחבתו (תיקון מס' 11</w:t>
      </w:r>
      <w:r>
        <w:t xml:space="preserve">), </w:t>
      </w:r>
      <w:r>
        <w:rPr>
          <w:rtl/>
        </w:rPr>
        <w:t>התשס"ד-2004</w:t>
      </w:r>
      <w:r>
        <w:tab/>
      </w:r>
      <w:r>
        <w:fldChar w:fldCharType="begin"/>
      </w:r>
      <w:r>
        <w:instrText xml:space="preserve"> PAGEREF _Toc75097254 \h </w:instrText>
      </w:r>
      <w:r>
        <w:fldChar w:fldCharType="separate"/>
      </w:r>
      <w:r>
        <w:t>98</w:t>
      </w:r>
      <w:r>
        <w:fldChar w:fldCharType="end"/>
      </w:r>
    </w:p>
    <w:p w14:paraId="3C59BFEE" w14:textId="77777777" w:rsidR="00000000" w:rsidRDefault="00754752">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_Toc75097255 \h </w:instrText>
      </w:r>
      <w:r>
        <w:fldChar w:fldCharType="separate"/>
      </w:r>
      <w:r>
        <w:t>98</w:t>
      </w:r>
      <w:r>
        <w:fldChar w:fldCharType="end"/>
      </w:r>
    </w:p>
    <w:p w14:paraId="5A24D098" w14:textId="77777777" w:rsidR="00000000" w:rsidRDefault="0075475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_Toc75097256 \h </w:instrText>
      </w:r>
      <w:r>
        <w:fldChar w:fldCharType="separate"/>
      </w:r>
      <w:r>
        <w:t>98</w:t>
      </w:r>
      <w:r>
        <w:fldChar w:fldCharType="end"/>
      </w:r>
    </w:p>
    <w:p w14:paraId="51634DD4" w14:textId="77777777" w:rsidR="00000000" w:rsidRDefault="0075475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_Toc75097257 \h </w:instrText>
      </w:r>
      <w:r>
        <w:fldChar w:fldCharType="separate"/>
      </w:r>
      <w:r>
        <w:t>98</w:t>
      </w:r>
      <w:r>
        <w:fldChar w:fldCharType="end"/>
      </w:r>
    </w:p>
    <w:p w14:paraId="69ADAC75" w14:textId="77777777" w:rsidR="00000000" w:rsidRDefault="00754752">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_Toc75097258 \h </w:instrText>
      </w:r>
      <w:r>
        <w:fldChar w:fldCharType="separate"/>
      </w:r>
      <w:r>
        <w:t>100</w:t>
      </w:r>
      <w:r>
        <w:fldChar w:fldCharType="end"/>
      </w:r>
    </w:p>
    <w:p w14:paraId="46BDFAAA" w14:textId="77777777" w:rsidR="00000000" w:rsidRDefault="00754752">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w:t>
      </w:r>
      <w:r>
        <w:rPr>
          <w:rtl/>
        </w:rPr>
        <w:t>צ):</w:t>
      </w:r>
      <w:r>
        <w:tab/>
      </w:r>
      <w:r>
        <w:fldChar w:fldCharType="begin"/>
      </w:r>
      <w:r>
        <w:instrText xml:space="preserve"> PAGEREF _Toc75097259 \h </w:instrText>
      </w:r>
      <w:r>
        <w:fldChar w:fldCharType="separate"/>
      </w:r>
      <w:r>
        <w:t>104</w:t>
      </w:r>
      <w:r>
        <w:fldChar w:fldCharType="end"/>
      </w:r>
    </w:p>
    <w:p w14:paraId="014636C2" w14:textId="77777777" w:rsidR="00000000" w:rsidRDefault="00754752">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_Toc75097260 \h </w:instrText>
      </w:r>
      <w:r>
        <w:fldChar w:fldCharType="separate"/>
      </w:r>
      <w:r>
        <w:t>107</w:t>
      </w:r>
      <w:r>
        <w:fldChar w:fldCharType="end"/>
      </w:r>
    </w:p>
    <w:p w14:paraId="7DAF72A3" w14:textId="77777777" w:rsidR="00000000" w:rsidRDefault="0075475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_Toc75097261 \h </w:instrText>
      </w:r>
      <w:r>
        <w:fldChar w:fldCharType="separate"/>
      </w:r>
      <w:r>
        <w:t>109</w:t>
      </w:r>
      <w:r>
        <w:fldChar w:fldCharType="end"/>
      </w:r>
    </w:p>
    <w:p w14:paraId="4ECDBFF7" w14:textId="77777777" w:rsidR="00000000" w:rsidRDefault="00754752">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_Toc75097262 \h </w:instrText>
      </w:r>
      <w:r>
        <w:fldChar w:fldCharType="separate"/>
      </w:r>
      <w:r>
        <w:t>112</w:t>
      </w:r>
      <w:r>
        <w:fldChar w:fldCharType="end"/>
      </w:r>
    </w:p>
    <w:p w14:paraId="464A4990" w14:textId="77777777" w:rsidR="00000000" w:rsidRDefault="00754752">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_Toc75097263 \h </w:instrText>
      </w:r>
      <w:r>
        <w:fldChar w:fldCharType="separate"/>
      </w:r>
      <w:r>
        <w:t>11</w:t>
      </w:r>
      <w:r>
        <w:t>5</w:t>
      </w:r>
      <w:r>
        <w:fldChar w:fldCharType="end"/>
      </w:r>
    </w:p>
    <w:p w14:paraId="2AF4E332" w14:textId="77777777" w:rsidR="00000000" w:rsidRDefault="00754752">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_Toc75097264 \h </w:instrText>
      </w:r>
      <w:r>
        <w:fldChar w:fldCharType="separate"/>
      </w:r>
      <w:r>
        <w:t>120</w:t>
      </w:r>
      <w:r>
        <w:fldChar w:fldCharType="end"/>
      </w:r>
    </w:p>
    <w:p w14:paraId="0FBCAC64" w14:textId="77777777" w:rsidR="00000000" w:rsidRDefault="00754752">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_Toc75097265 \h </w:instrText>
      </w:r>
      <w:r>
        <w:fldChar w:fldCharType="separate"/>
      </w:r>
      <w:r>
        <w:t>123</w:t>
      </w:r>
      <w:r>
        <w:fldChar w:fldCharType="end"/>
      </w:r>
    </w:p>
    <w:p w14:paraId="542E26C8" w14:textId="77777777" w:rsidR="00000000" w:rsidRDefault="0075475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_Toc75097266 \h </w:instrText>
      </w:r>
      <w:r>
        <w:fldChar w:fldCharType="separate"/>
      </w:r>
      <w:r>
        <w:t>129</w:t>
      </w:r>
      <w:r>
        <w:fldChar w:fldCharType="end"/>
      </w:r>
    </w:p>
    <w:p w14:paraId="0992B82D" w14:textId="77777777" w:rsidR="00000000" w:rsidRDefault="00754752">
      <w:pPr>
        <w:pStyle w:val="TOC1"/>
        <w:tabs>
          <w:tab w:val="right" w:leader="dot" w:pos="8296"/>
        </w:tabs>
        <w:ind w:right="0"/>
        <w:rPr>
          <w:rFonts w:ascii="Times New Roman" w:hAnsi="Times New Roman" w:cs="Times New Roman"/>
          <w:sz w:val="24"/>
          <w:szCs w:val="24"/>
        </w:rPr>
      </w:pPr>
      <w:r>
        <w:rPr>
          <w:rtl/>
        </w:rPr>
        <w:t>הצעת חוק חסינות חברי</w:t>
      </w:r>
      <w:r>
        <w:t xml:space="preserve"> </w:t>
      </w:r>
      <w:r>
        <w:rPr>
          <w:rtl/>
        </w:rPr>
        <w:t xml:space="preserve">הכנסת, זכויותיהם וחובותיהם </w:t>
      </w:r>
      <w:r>
        <w:t xml:space="preserve"> (</w:t>
      </w:r>
      <w:r>
        <w:rPr>
          <w:rtl/>
        </w:rPr>
        <w:t>תיקון מס' 31), התשס"ד-2004</w:t>
      </w:r>
      <w:r>
        <w:tab/>
      </w:r>
      <w:r>
        <w:fldChar w:fldCharType="begin"/>
      </w:r>
      <w:r>
        <w:instrText xml:space="preserve"> PAGEREF _Toc75097267 \h </w:instrText>
      </w:r>
      <w:r>
        <w:fldChar w:fldCharType="separate"/>
      </w:r>
      <w:r>
        <w:t>130</w:t>
      </w:r>
      <w:r>
        <w:fldChar w:fldCharType="end"/>
      </w:r>
    </w:p>
    <w:p w14:paraId="5CB050F1" w14:textId="77777777" w:rsidR="00000000" w:rsidRDefault="00754752">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_Toc75097268 \h </w:instrText>
      </w:r>
      <w:r>
        <w:fldChar w:fldCharType="separate"/>
      </w:r>
      <w:r>
        <w:t>130</w:t>
      </w:r>
      <w:r>
        <w:fldChar w:fldCharType="end"/>
      </w:r>
    </w:p>
    <w:p w14:paraId="731E0909" w14:textId="77777777" w:rsidR="00000000" w:rsidRDefault="00754752">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_Toc75097269 \h </w:instrText>
      </w:r>
      <w:r>
        <w:fldChar w:fldCharType="separate"/>
      </w:r>
      <w:r>
        <w:t>131</w:t>
      </w:r>
      <w:r>
        <w:fldChar w:fldCharType="end"/>
      </w:r>
    </w:p>
    <w:p w14:paraId="624D9627" w14:textId="77777777" w:rsidR="00000000" w:rsidRDefault="0075475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_Toc75097270 \h </w:instrText>
      </w:r>
      <w:r>
        <w:fldChar w:fldCharType="separate"/>
      </w:r>
      <w:r>
        <w:t>133</w:t>
      </w:r>
      <w:r>
        <w:fldChar w:fldCharType="end"/>
      </w:r>
    </w:p>
    <w:p w14:paraId="558647FC" w14:textId="77777777" w:rsidR="00000000" w:rsidRDefault="0075475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w:instrText>
      </w:r>
      <w:r>
        <w:instrText xml:space="preserve">GEREF _Toc75097271 \h </w:instrText>
      </w:r>
      <w:r>
        <w:fldChar w:fldCharType="separate"/>
      </w:r>
      <w:r>
        <w:t>133</w:t>
      </w:r>
      <w:r>
        <w:fldChar w:fldCharType="end"/>
      </w:r>
    </w:p>
    <w:p w14:paraId="1B846504" w14:textId="77777777" w:rsidR="00000000" w:rsidRDefault="00754752">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_Toc75097272 \h </w:instrText>
      </w:r>
      <w:r>
        <w:fldChar w:fldCharType="separate"/>
      </w:r>
      <w:r>
        <w:t>133</w:t>
      </w:r>
      <w:r>
        <w:fldChar w:fldCharType="end"/>
      </w:r>
    </w:p>
    <w:p w14:paraId="41241575" w14:textId="77777777" w:rsidR="00000000" w:rsidRDefault="00754752">
      <w:pPr>
        <w:pStyle w:val="TOC1"/>
        <w:tabs>
          <w:tab w:val="right" w:leader="dot" w:pos="8296"/>
        </w:tabs>
        <w:ind w:right="0"/>
        <w:rPr>
          <w:rFonts w:ascii="Times New Roman" w:hAnsi="Times New Roman" w:cs="Times New Roman"/>
          <w:sz w:val="24"/>
          <w:szCs w:val="24"/>
        </w:rPr>
      </w:pPr>
      <w:r>
        <w:rPr>
          <w:rtl/>
        </w:rPr>
        <w:t>הצעת חוק לתיקון פקודת מס הכנסה (מס' 139), התשס"ד-2004</w:t>
      </w:r>
      <w:r>
        <w:tab/>
      </w:r>
      <w:r>
        <w:fldChar w:fldCharType="begin"/>
      </w:r>
      <w:r>
        <w:instrText xml:space="preserve"> PAGEREF _Toc75097273 \h </w:instrText>
      </w:r>
      <w:r>
        <w:fldChar w:fldCharType="separate"/>
      </w:r>
      <w:r>
        <w:t>134</w:t>
      </w:r>
      <w:r>
        <w:fldChar w:fldCharType="end"/>
      </w:r>
    </w:p>
    <w:p w14:paraId="2057FC87" w14:textId="77777777" w:rsidR="00000000" w:rsidRDefault="00754752">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_Toc75097274 \h </w:instrText>
      </w:r>
      <w:r>
        <w:fldChar w:fldCharType="separate"/>
      </w:r>
      <w:r>
        <w:t>134</w:t>
      </w:r>
      <w:r>
        <w:fldChar w:fldCharType="end"/>
      </w:r>
    </w:p>
    <w:p w14:paraId="6A7F8468" w14:textId="77777777" w:rsidR="00000000" w:rsidRDefault="0075475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w:t>
      </w:r>
      <w:r>
        <w:rPr>
          <w:rtl/>
        </w:rPr>
        <w:t>ר ועדת הכספים):</w:t>
      </w:r>
      <w:r>
        <w:tab/>
      </w:r>
      <w:r>
        <w:fldChar w:fldCharType="begin"/>
      </w:r>
      <w:r>
        <w:instrText xml:space="preserve"> PAGEREF _Toc75097275 \h </w:instrText>
      </w:r>
      <w:r>
        <w:fldChar w:fldCharType="separate"/>
      </w:r>
      <w:r>
        <w:t>134</w:t>
      </w:r>
      <w:r>
        <w:fldChar w:fldCharType="end"/>
      </w:r>
    </w:p>
    <w:p w14:paraId="390780EB" w14:textId="77777777" w:rsidR="00000000" w:rsidRDefault="0075475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_Toc75097276 \h </w:instrText>
      </w:r>
      <w:r>
        <w:fldChar w:fldCharType="separate"/>
      </w:r>
      <w:r>
        <w:t>136</w:t>
      </w:r>
      <w:r>
        <w:fldChar w:fldCharType="end"/>
      </w:r>
    </w:p>
    <w:p w14:paraId="6FE989DD" w14:textId="77777777" w:rsidR="00000000" w:rsidRDefault="00754752">
      <w:pPr>
        <w:pStyle w:val="TOC1"/>
        <w:tabs>
          <w:tab w:val="right" w:leader="dot" w:pos="8296"/>
        </w:tabs>
        <w:ind w:right="0"/>
        <w:rPr>
          <w:rFonts w:ascii="Times New Roman" w:hAnsi="Times New Roman" w:cs="Times New Roman"/>
          <w:sz w:val="24"/>
          <w:szCs w:val="24"/>
        </w:rPr>
      </w:pPr>
      <w:r>
        <w:rPr>
          <w:rtl/>
        </w:rPr>
        <w:t>ממצאי הסקר  "מדד הדמוקרטיה - עמדות הנוער" לגבי זיקתם למדינה</w:t>
      </w:r>
      <w:r>
        <w:tab/>
      </w:r>
      <w:r>
        <w:fldChar w:fldCharType="begin"/>
      </w:r>
      <w:r>
        <w:instrText xml:space="preserve"> PAGEREF _Toc75097277 \h </w:instrText>
      </w:r>
      <w:r>
        <w:fldChar w:fldCharType="separate"/>
      </w:r>
      <w:r>
        <w:t>136</w:t>
      </w:r>
      <w:r>
        <w:fldChar w:fldCharType="end"/>
      </w:r>
    </w:p>
    <w:p w14:paraId="6D5AE2F6" w14:textId="77777777" w:rsidR="00000000" w:rsidRDefault="00754752">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_Toc75097278 \h </w:instrText>
      </w:r>
      <w:r>
        <w:fldChar w:fldCharType="separate"/>
      </w:r>
      <w:r>
        <w:t>136</w:t>
      </w:r>
      <w:r>
        <w:fldChar w:fldCharType="end"/>
      </w:r>
    </w:p>
    <w:p w14:paraId="52C1E4FD" w14:textId="77777777" w:rsidR="00000000" w:rsidRDefault="00754752">
      <w:pPr>
        <w:pStyle w:val="TOC2"/>
        <w:tabs>
          <w:tab w:val="right" w:leader="dot" w:pos="8296"/>
        </w:tabs>
        <w:ind w:right="0"/>
        <w:rPr>
          <w:rFonts w:ascii="Times New Roman" w:hAnsi="Times New Roman" w:cs="Times New Roman"/>
          <w:sz w:val="24"/>
          <w:szCs w:val="24"/>
        </w:rPr>
      </w:pPr>
      <w:r>
        <w:rPr>
          <w:rtl/>
        </w:rPr>
        <w:t>מוחמד</w:t>
      </w:r>
      <w:r>
        <w:t xml:space="preserve"> </w:t>
      </w:r>
      <w:r>
        <w:rPr>
          <w:rtl/>
        </w:rPr>
        <w:t xml:space="preserve">ברכה </w:t>
      </w:r>
      <w:r>
        <w:t>(</w:t>
      </w:r>
      <w:r>
        <w:rPr>
          <w:rtl/>
        </w:rPr>
        <w:t>חד"ש</w:t>
      </w:r>
      <w:r>
        <w:rPr>
          <w:rtl/>
        </w:rPr>
        <w:t>-תע"ל):</w:t>
      </w:r>
      <w:r>
        <w:tab/>
      </w:r>
      <w:r>
        <w:fldChar w:fldCharType="begin"/>
      </w:r>
      <w:r>
        <w:instrText xml:space="preserve"> PAGEREF _Toc75097279 \h </w:instrText>
      </w:r>
      <w:r>
        <w:fldChar w:fldCharType="separate"/>
      </w:r>
      <w:r>
        <w:t>141</w:t>
      </w:r>
      <w:r>
        <w:fldChar w:fldCharType="end"/>
      </w:r>
    </w:p>
    <w:p w14:paraId="737A8DDB" w14:textId="77777777" w:rsidR="00000000" w:rsidRDefault="0075475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_Toc75097280 \h </w:instrText>
      </w:r>
      <w:r>
        <w:fldChar w:fldCharType="separate"/>
      </w:r>
      <w:r>
        <w:t>142</w:t>
      </w:r>
      <w:r>
        <w:fldChar w:fldCharType="end"/>
      </w:r>
    </w:p>
    <w:p w14:paraId="3FA1037E" w14:textId="77777777" w:rsidR="00000000" w:rsidRDefault="00754752">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_Toc75097281 \h </w:instrText>
      </w:r>
      <w:r>
        <w:fldChar w:fldCharType="separate"/>
      </w:r>
      <w:r>
        <w:t>142</w:t>
      </w:r>
      <w:r>
        <w:fldChar w:fldCharType="end"/>
      </w:r>
    </w:p>
    <w:p w14:paraId="1F0FD935" w14:textId="77777777" w:rsidR="00000000" w:rsidRDefault="00754752">
      <w:pPr>
        <w:pStyle w:val="TOC1"/>
        <w:tabs>
          <w:tab w:val="right" w:leader="dot" w:pos="8296"/>
        </w:tabs>
        <w:ind w:right="0"/>
        <w:rPr>
          <w:rFonts w:ascii="Times New Roman" w:hAnsi="Times New Roman" w:cs="Times New Roman"/>
          <w:sz w:val="24"/>
          <w:szCs w:val="24"/>
        </w:rPr>
      </w:pPr>
      <w:r>
        <w:rPr>
          <w:rtl/>
        </w:rPr>
        <w:t>הצעת חוק הכנסת (תיקון מס' 19)</w:t>
      </w:r>
      <w:r>
        <w:t xml:space="preserve"> (</w:t>
      </w:r>
      <w:r>
        <w:rPr>
          <w:rtl/>
        </w:rPr>
        <w:t>חתימה על הצהרת אמונים), התשס"ד-2004</w:t>
      </w:r>
      <w:r>
        <w:tab/>
      </w:r>
      <w:r>
        <w:fldChar w:fldCharType="begin"/>
      </w:r>
      <w:r>
        <w:instrText xml:space="preserve"> PAGEREF _Toc75097282 \h</w:instrText>
      </w:r>
      <w:r>
        <w:instrText xml:space="preserve"> </w:instrText>
      </w:r>
      <w:r>
        <w:fldChar w:fldCharType="separate"/>
      </w:r>
      <w:r>
        <w:t>143</w:t>
      </w:r>
      <w:r>
        <w:fldChar w:fldCharType="end"/>
      </w:r>
    </w:p>
    <w:p w14:paraId="3E0C9754" w14:textId="77777777" w:rsidR="00000000" w:rsidRDefault="00754752">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_Toc75097283 \h </w:instrText>
      </w:r>
      <w:r>
        <w:fldChar w:fldCharType="separate"/>
      </w:r>
      <w:r>
        <w:t>143</w:t>
      </w:r>
      <w:r>
        <w:fldChar w:fldCharType="end"/>
      </w:r>
    </w:p>
    <w:p w14:paraId="04163987" w14:textId="77777777" w:rsidR="00000000" w:rsidRDefault="00754752">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_Toc75097284 \h </w:instrText>
      </w:r>
      <w:r>
        <w:fldChar w:fldCharType="separate"/>
      </w:r>
      <w:r>
        <w:t>143</w:t>
      </w:r>
      <w:r>
        <w:fldChar w:fldCharType="end"/>
      </w:r>
    </w:p>
    <w:p w14:paraId="63A99282" w14:textId="77777777" w:rsidR="00000000" w:rsidRDefault="0075475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_Toc75097285 \h </w:instrText>
      </w:r>
      <w:r>
        <w:fldChar w:fldCharType="separate"/>
      </w:r>
      <w:r>
        <w:t>144</w:t>
      </w:r>
      <w:r>
        <w:fldChar w:fldCharType="end"/>
      </w:r>
    </w:p>
    <w:p w14:paraId="7B667458" w14:textId="77777777" w:rsidR="00000000" w:rsidRDefault="0075475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_Toc75097286 \h </w:instrText>
      </w:r>
      <w:r>
        <w:fldChar w:fldCharType="separate"/>
      </w:r>
      <w:r>
        <w:t>145</w:t>
      </w:r>
      <w:r>
        <w:fldChar w:fldCharType="end"/>
      </w:r>
    </w:p>
    <w:p w14:paraId="248A3C1F" w14:textId="77777777" w:rsidR="00000000" w:rsidRDefault="00754752">
      <w:pPr>
        <w:pStyle w:val="TOC1"/>
        <w:tabs>
          <w:tab w:val="right" w:leader="dot" w:pos="8296"/>
        </w:tabs>
        <w:ind w:right="0"/>
        <w:rPr>
          <w:rFonts w:ascii="Times New Roman" w:hAnsi="Times New Roman" w:cs="Times New Roman"/>
          <w:sz w:val="24"/>
          <w:szCs w:val="24"/>
        </w:rPr>
      </w:pPr>
      <w:r>
        <w:rPr>
          <w:rtl/>
        </w:rPr>
        <w:t xml:space="preserve">הצעת חוק יסודות התקציב (תיקון מס' </w:t>
      </w:r>
      <w:r>
        <w:t>31) (</w:t>
      </w:r>
      <w:r>
        <w:rPr>
          <w:rtl/>
        </w:rPr>
        <w:t>הור</w:t>
      </w:r>
      <w:r>
        <w:rPr>
          <w:rtl/>
        </w:rPr>
        <w:t>את שעה)</w:t>
      </w:r>
      <w:r>
        <w:tab/>
      </w:r>
      <w:r>
        <w:fldChar w:fldCharType="begin"/>
      </w:r>
      <w:r>
        <w:instrText xml:space="preserve"> PAGEREF _Toc75097287 \h </w:instrText>
      </w:r>
      <w:r>
        <w:fldChar w:fldCharType="separate"/>
      </w:r>
      <w:r>
        <w:t>148</w:t>
      </w:r>
      <w:r>
        <w:fldChar w:fldCharType="end"/>
      </w:r>
    </w:p>
    <w:p w14:paraId="66313751" w14:textId="77777777" w:rsidR="00000000" w:rsidRDefault="00754752">
      <w:pPr>
        <w:pStyle w:val="TOC1"/>
        <w:tabs>
          <w:tab w:val="right" w:leader="dot" w:pos="8296"/>
        </w:tabs>
        <w:ind w:right="0"/>
        <w:rPr>
          <w:rFonts w:ascii="Times New Roman" w:hAnsi="Times New Roman" w:cs="Times New Roman"/>
          <w:sz w:val="24"/>
          <w:szCs w:val="24"/>
        </w:rPr>
      </w:pPr>
      <w:r>
        <w:t>(</w:t>
      </w:r>
      <w:r>
        <w:rPr>
          <w:rtl/>
        </w:rPr>
        <w:t>ייעוד כספי הקצבות לרשות מקומית), התשס"ד-2004</w:t>
      </w:r>
      <w:r>
        <w:tab/>
      </w:r>
      <w:r>
        <w:fldChar w:fldCharType="begin"/>
      </w:r>
      <w:r>
        <w:instrText xml:space="preserve"> PAGEREF _Toc75097288 \h </w:instrText>
      </w:r>
      <w:r>
        <w:fldChar w:fldCharType="separate"/>
      </w:r>
      <w:r>
        <w:t>148</w:t>
      </w:r>
      <w:r>
        <w:fldChar w:fldCharType="end"/>
      </w:r>
    </w:p>
    <w:p w14:paraId="09241843" w14:textId="77777777" w:rsidR="00000000" w:rsidRDefault="00754752">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_Toc75097289 \h </w:instrText>
      </w:r>
      <w:r>
        <w:fldChar w:fldCharType="separate"/>
      </w:r>
      <w:r>
        <w:t>148</w:t>
      </w:r>
      <w:r>
        <w:fldChar w:fldCharType="end"/>
      </w:r>
    </w:p>
    <w:p w14:paraId="48C38327" w14:textId="77777777" w:rsidR="00000000" w:rsidRDefault="0075475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_Toc75097290 \h </w:instrText>
      </w:r>
      <w:r>
        <w:fldChar w:fldCharType="separate"/>
      </w:r>
      <w:r>
        <w:t>149</w:t>
      </w:r>
      <w:r>
        <w:fldChar w:fldCharType="end"/>
      </w:r>
    </w:p>
    <w:p w14:paraId="0F8B4D95" w14:textId="77777777" w:rsidR="00000000" w:rsidRDefault="0075475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w:instrText>
      </w:r>
      <w:r>
        <w:instrText xml:space="preserve">_Toc75097291 \h </w:instrText>
      </w:r>
      <w:r>
        <w:fldChar w:fldCharType="separate"/>
      </w:r>
      <w:r>
        <w:t>152</w:t>
      </w:r>
      <w:r>
        <w:fldChar w:fldCharType="end"/>
      </w:r>
    </w:p>
    <w:p w14:paraId="6E2BFB82" w14:textId="77777777" w:rsidR="00000000" w:rsidRDefault="00754752">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_Toc75097292 \h </w:instrText>
      </w:r>
      <w:r>
        <w:fldChar w:fldCharType="separate"/>
      </w:r>
      <w:r>
        <w:t>153</w:t>
      </w:r>
      <w:r>
        <w:fldChar w:fldCharType="end"/>
      </w:r>
    </w:p>
    <w:p w14:paraId="285C94C7" w14:textId="77777777" w:rsidR="00000000" w:rsidRDefault="00754752">
      <w:pPr>
        <w:pStyle w:val="TOC2"/>
        <w:tabs>
          <w:tab w:val="right" w:leader="dot" w:pos="8296"/>
        </w:tabs>
        <w:ind w:right="0"/>
        <w:rPr>
          <w:rFonts w:ascii="Times New Roman" w:hAnsi="Times New Roman" w:cs="Times New Roman"/>
          <w:sz w:val="24"/>
          <w:szCs w:val="24"/>
        </w:rPr>
      </w:pPr>
      <w:r>
        <w:rPr>
          <w:rtl/>
        </w:rPr>
        <w:t>אברהם הירשזון (הליכוד):</w:t>
      </w:r>
      <w:r>
        <w:tab/>
      </w:r>
      <w:r>
        <w:fldChar w:fldCharType="begin"/>
      </w:r>
      <w:r>
        <w:instrText xml:space="preserve"> PAGEREF _Toc75097293 \h </w:instrText>
      </w:r>
      <w:r>
        <w:fldChar w:fldCharType="separate"/>
      </w:r>
      <w:r>
        <w:t>155</w:t>
      </w:r>
      <w:r>
        <w:fldChar w:fldCharType="end"/>
      </w:r>
    </w:p>
    <w:p w14:paraId="02C45529" w14:textId="77777777" w:rsidR="00000000" w:rsidRDefault="00754752">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_Toc75097294 \h </w:instrText>
      </w:r>
      <w:r>
        <w:fldChar w:fldCharType="separate"/>
      </w:r>
      <w:r>
        <w:t>156</w:t>
      </w:r>
      <w:r>
        <w:fldChar w:fldCharType="end"/>
      </w:r>
    </w:p>
    <w:p w14:paraId="4103C895" w14:textId="77777777" w:rsidR="00000000" w:rsidRDefault="0075475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_Toc75097295 \h </w:instrText>
      </w:r>
      <w:r>
        <w:fldChar w:fldCharType="separate"/>
      </w:r>
      <w:r>
        <w:t>157</w:t>
      </w:r>
      <w:r>
        <w:fldChar w:fldCharType="end"/>
      </w:r>
    </w:p>
    <w:p w14:paraId="4932C8EF" w14:textId="77777777" w:rsidR="00000000" w:rsidRDefault="00754752">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w:instrText>
      </w:r>
      <w:r>
        <w:instrText xml:space="preserve">GEREF _Toc75097296 \h </w:instrText>
      </w:r>
      <w:r>
        <w:fldChar w:fldCharType="separate"/>
      </w:r>
      <w:r>
        <w:t>158</w:t>
      </w:r>
      <w:r>
        <w:fldChar w:fldCharType="end"/>
      </w:r>
    </w:p>
    <w:p w14:paraId="3C534A46" w14:textId="77777777" w:rsidR="00000000" w:rsidRDefault="0075475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_Toc75097297 \h </w:instrText>
      </w:r>
      <w:r>
        <w:fldChar w:fldCharType="separate"/>
      </w:r>
      <w:r>
        <w:t>160</w:t>
      </w:r>
      <w:r>
        <w:fldChar w:fldCharType="end"/>
      </w:r>
    </w:p>
    <w:p w14:paraId="625523EA" w14:textId="77777777" w:rsidR="00000000" w:rsidRDefault="0075475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_Toc75097298 \h </w:instrText>
      </w:r>
      <w:r>
        <w:fldChar w:fldCharType="separate"/>
      </w:r>
      <w:r>
        <w:t>161</w:t>
      </w:r>
      <w:r>
        <w:fldChar w:fldCharType="end"/>
      </w:r>
    </w:p>
    <w:p w14:paraId="774FA298" w14:textId="77777777" w:rsidR="00000000" w:rsidRDefault="0075475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_Toc75097299 \h </w:instrText>
      </w:r>
      <w:r>
        <w:fldChar w:fldCharType="separate"/>
      </w:r>
      <w:r>
        <w:t>162</w:t>
      </w:r>
      <w:r>
        <w:fldChar w:fldCharType="end"/>
      </w:r>
    </w:p>
    <w:p w14:paraId="451D9236" w14:textId="77777777" w:rsidR="00000000" w:rsidRDefault="00754752">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_Toc7509730</w:instrText>
      </w:r>
      <w:r>
        <w:instrText xml:space="preserve">0 \h </w:instrText>
      </w:r>
      <w:r>
        <w:fldChar w:fldCharType="separate"/>
      </w:r>
      <w:r>
        <w:t>163</w:t>
      </w:r>
      <w:r>
        <w:fldChar w:fldCharType="end"/>
      </w:r>
    </w:p>
    <w:p w14:paraId="1A7EF829" w14:textId="77777777" w:rsidR="00000000" w:rsidRDefault="0075475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_Toc75097301 \h </w:instrText>
      </w:r>
      <w:r>
        <w:fldChar w:fldCharType="separate"/>
      </w:r>
      <w:r>
        <w:t>164</w:t>
      </w:r>
      <w:r>
        <w:fldChar w:fldCharType="end"/>
      </w:r>
    </w:p>
    <w:p w14:paraId="14030EDE" w14:textId="77777777" w:rsidR="00000000" w:rsidRDefault="0075475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_Toc75097302 \h </w:instrText>
      </w:r>
      <w:r>
        <w:fldChar w:fldCharType="separate"/>
      </w:r>
      <w:r>
        <w:t>171</w:t>
      </w:r>
      <w:r>
        <w:fldChar w:fldCharType="end"/>
      </w:r>
    </w:p>
    <w:p w14:paraId="545E298C" w14:textId="77777777" w:rsidR="00000000" w:rsidRDefault="00754752">
      <w:pPr>
        <w:pStyle w:val="a0"/>
        <w:jc w:val="center"/>
        <w:rPr>
          <w:rtl/>
        </w:rPr>
      </w:pPr>
      <w:r>
        <w:rPr>
          <w:bCs/>
          <w:szCs w:val="36"/>
          <w:u w:val="single"/>
          <w:rtl/>
        </w:rPr>
        <w:fldChar w:fldCharType="end"/>
      </w:r>
    </w:p>
    <w:p w14:paraId="3B6CC3F7" w14:textId="77777777" w:rsidR="00000000" w:rsidRDefault="00754752">
      <w:pPr>
        <w:pStyle w:val="a0"/>
        <w:rPr>
          <w:rtl/>
        </w:rPr>
      </w:pPr>
      <w:r>
        <w:rPr>
          <w:rtl/>
        </w:rPr>
        <w:br w:type="page"/>
      </w:r>
    </w:p>
    <w:p w14:paraId="56A6A7FB" w14:textId="77777777" w:rsidR="00000000" w:rsidRDefault="00754752">
      <w:pPr>
        <w:pStyle w:val="a0"/>
        <w:jc w:val="left"/>
        <w:rPr>
          <w:rFonts w:hint="cs"/>
          <w:b/>
          <w:bCs/>
          <w:rtl/>
        </w:rPr>
      </w:pPr>
      <w:r>
        <w:rPr>
          <w:rFonts w:hint="cs"/>
          <w:b/>
          <w:bCs/>
          <w:rtl/>
        </w:rPr>
        <w:t>דברי הכנסת</w:t>
      </w:r>
    </w:p>
    <w:p w14:paraId="52872C70" w14:textId="77777777" w:rsidR="00000000" w:rsidRDefault="00754752">
      <w:pPr>
        <w:pStyle w:val="a0"/>
        <w:jc w:val="left"/>
        <w:rPr>
          <w:rFonts w:hint="cs"/>
          <w:b/>
          <w:bCs/>
          <w:rtl/>
        </w:rPr>
      </w:pPr>
      <w:r>
        <w:rPr>
          <w:rFonts w:hint="cs"/>
          <w:b/>
          <w:bCs/>
          <w:rtl/>
        </w:rPr>
        <w:t>מושב שני / ישיבות קל"ח--ק"מ /</w:t>
      </w:r>
    </w:p>
    <w:p w14:paraId="26C09FE1" w14:textId="77777777" w:rsidR="00000000" w:rsidRDefault="00754752">
      <w:pPr>
        <w:pStyle w:val="a0"/>
        <w:jc w:val="left"/>
        <w:rPr>
          <w:rFonts w:hint="cs"/>
          <w:b/>
          <w:bCs/>
          <w:rtl/>
        </w:rPr>
      </w:pPr>
      <w:r>
        <w:rPr>
          <w:rFonts w:hint="cs"/>
          <w:b/>
          <w:bCs/>
          <w:rtl/>
        </w:rPr>
        <w:t xml:space="preserve">י"ח--כ' בסיוון התשס"ד / 7-9 ביוני 2004       </w:t>
      </w:r>
    </w:p>
    <w:p w14:paraId="46C23063" w14:textId="77777777" w:rsidR="00000000" w:rsidRDefault="00754752">
      <w:pPr>
        <w:pStyle w:val="a0"/>
        <w:jc w:val="left"/>
        <w:rPr>
          <w:rFonts w:hint="cs"/>
          <w:b/>
          <w:bCs/>
          <w:rtl/>
        </w:rPr>
      </w:pPr>
      <w:r>
        <w:rPr>
          <w:rFonts w:hint="cs"/>
          <w:b/>
          <w:bCs/>
          <w:rtl/>
        </w:rPr>
        <w:t>חוברת ל'</w:t>
      </w:r>
    </w:p>
    <w:p w14:paraId="22C721E7" w14:textId="77777777" w:rsidR="00000000" w:rsidRDefault="00754752">
      <w:pPr>
        <w:pStyle w:val="a0"/>
        <w:jc w:val="left"/>
        <w:rPr>
          <w:b/>
          <w:bCs/>
          <w:rtl/>
        </w:rPr>
      </w:pPr>
      <w:r>
        <w:rPr>
          <w:rFonts w:hint="cs"/>
          <w:b/>
          <w:bCs/>
          <w:rtl/>
        </w:rPr>
        <w:t>ישיבה קל"ח</w:t>
      </w:r>
    </w:p>
    <w:p w14:paraId="4C6C6FE3" w14:textId="77777777" w:rsidR="00000000" w:rsidRDefault="00754752">
      <w:pPr>
        <w:pStyle w:val="a0"/>
        <w:jc w:val="left"/>
        <w:rPr>
          <w:rFonts w:hint="cs"/>
          <w:rtl/>
        </w:rPr>
      </w:pPr>
    </w:p>
    <w:p w14:paraId="770D308D" w14:textId="77777777" w:rsidR="00000000" w:rsidRDefault="00754752">
      <w:pPr>
        <w:pStyle w:val="a0"/>
        <w:jc w:val="left"/>
        <w:rPr>
          <w:rFonts w:hint="cs"/>
          <w:rtl/>
        </w:rPr>
      </w:pPr>
    </w:p>
    <w:p w14:paraId="500C904D" w14:textId="77777777" w:rsidR="00000000" w:rsidRDefault="00754752">
      <w:pPr>
        <w:pStyle w:val="a0"/>
        <w:jc w:val="left"/>
        <w:rPr>
          <w:rFonts w:hint="cs"/>
          <w:rtl/>
        </w:rPr>
      </w:pPr>
    </w:p>
    <w:p w14:paraId="0D08B636" w14:textId="77777777" w:rsidR="00000000" w:rsidRDefault="00754752">
      <w:pPr>
        <w:pStyle w:val="a0"/>
        <w:jc w:val="left"/>
        <w:rPr>
          <w:rFonts w:hint="cs"/>
          <w:rtl/>
        </w:rPr>
      </w:pPr>
    </w:p>
    <w:p w14:paraId="22430019" w14:textId="77777777" w:rsidR="00000000" w:rsidRDefault="00754752">
      <w:pPr>
        <w:pStyle w:val="a5"/>
        <w:bidi/>
      </w:pPr>
      <w:r>
        <w:rPr>
          <w:rFonts w:hint="eastAsia"/>
          <w:rtl/>
        </w:rPr>
        <w:t>הישיבה</w:t>
      </w:r>
      <w:r>
        <w:rPr>
          <w:rtl/>
        </w:rPr>
        <w:t xml:space="preserve"> המאה-ושלושי</w:t>
      </w:r>
      <w:r>
        <w:rPr>
          <w:rtl/>
        </w:rPr>
        <w:t>ם-וש</w:t>
      </w:r>
      <w:r>
        <w:rPr>
          <w:rFonts w:hint="cs"/>
          <w:rtl/>
        </w:rPr>
        <w:t>מונה</w:t>
      </w:r>
      <w:r>
        <w:rPr>
          <w:rtl/>
        </w:rPr>
        <w:t xml:space="preserve"> של הכנסת השש-עשרה</w:t>
      </w:r>
    </w:p>
    <w:p w14:paraId="7F6787AF" w14:textId="77777777" w:rsidR="00000000" w:rsidRDefault="00754752">
      <w:pPr>
        <w:pStyle w:val="a6"/>
        <w:bidi/>
        <w:rPr>
          <w:rtl/>
        </w:rPr>
      </w:pPr>
      <w:r>
        <w:rPr>
          <w:rFonts w:hint="eastAsia"/>
          <w:rtl/>
        </w:rPr>
        <w:t>יום</w:t>
      </w:r>
      <w:r>
        <w:rPr>
          <w:rtl/>
        </w:rPr>
        <w:t xml:space="preserve"> </w:t>
      </w:r>
      <w:r>
        <w:rPr>
          <w:rFonts w:hint="cs"/>
          <w:rtl/>
        </w:rPr>
        <w:t>שנ</w:t>
      </w:r>
      <w:r>
        <w:rPr>
          <w:rtl/>
        </w:rPr>
        <w:t xml:space="preserve">י, </w:t>
      </w:r>
      <w:r>
        <w:rPr>
          <w:rFonts w:hint="cs"/>
          <w:rtl/>
        </w:rPr>
        <w:t>י"ח</w:t>
      </w:r>
      <w:r>
        <w:rPr>
          <w:rtl/>
        </w:rPr>
        <w:t xml:space="preserve"> בסיוון </w:t>
      </w:r>
      <w:r>
        <w:rPr>
          <w:rFonts w:hint="cs"/>
          <w:rtl/>
        </w:rPr>
        <w:t>הת</w:t>
      </w:r>
      <w:r>
        <w:rPr>
          <w:rtl/>
        </w:rPr>
        <w:t>שס"</w:t>
      </w:r>
      <w:r>
        <w:rPr>
          <w:rFonts w:hint="eastAsia"/>
          <w:rtl/>
        </w:rPr>
        <w:t>ד</w:t>
      </w:r>
      <w:r>
        <w:rPr>
          <w:rtl/>
        </w:rPr>
        <w:t xml:space="preserve"> (</w:t>
      </w:r>
      <w:r>
        <w:rPr>
          <w:rFonts w:hint="cs"/>
          <w:rtl/>
        </w:rPr>
        <w:t>7</w:t>
      </w:r>
      <w:r>
        <w:rPr>
          <w:rtl/>
        </w:rPr>
        <w:t xml:space="preserve"> ביוני 2004)</w:t>
      </w:r>
    </w:p>
    <w:p w14:paraId="41CD4527" w14:textId="77777777" w:rsidR="00000000" w:rsidRDefault="00754752">
      <w:pPr>
        <w:pStyle w:val="a7"/>
        <w:bidi/>
        <w:rPr>
          <w:rtl/>
        </w:rPr>
      </w:pPr>
      <w:r>
        <w:rPr>
          <w:rFonts w:hint="eastAsia"/>
          <w:rtl/>
        </w:rPr>
        <w:t>ירושלים</w:t>
      </w:r>
      <w:r>
        <w:rPr>
          <w:rtl/>
        </w:rPr>
        <w:t>, הכנסת, שעה 1</w:t>
      </w:r>
      <w:r>
        <w:rPr>
          <w:rFonts w:hint="cs"/>
          <w:rtl/>
        </w:rPr>
        <w:t>6</w:t>
      </w:r>
      <w:r>
        <w:rPr>
          <w:rtl/>
        </w:rPr>
        <w:t>:00</w:t>
      </w:r>
    </w:p>
    <w:p w14:paraId="7AE2B751" w14:textId="77777777" w:rsidR="00000000" w:rsidRDefault="00754752">
      <w:pPr>
        <w:pStyle w:val="a2"/>
        <w:rPr>
          <w:rFonts w:hint="cs"/>
          <w:sz w:val="22"/>
          <w:szCs w:val="22"/>
          <w:rtl/>
          <w:lang w:eastAsia="he-IL"/>
        </w:rPr>
      </w:pPr>
    </w:p>
    <w:p w14:paraId="669F8992" w14:textId="77777777" w:rsidR="00000000" w:rsidRDefault="00754752">
      <w:pPr>
        <w:pStyle w:val="a0"/>
        <w:rPr>
          <w:rFonts w:hint="cs"/>
          <w:rtl/>
        </w:rPr>
      </w:pPr>
    </w:p>
    <w:p w14:paraId="116D9CA7" w14:textId="77777777" w:rsidR="00000000" w:rsidRDefault="00754752">
      <w:pPr>
        <w:pStyle w:val="a2"/>
        <w:rPr>
          <w:rFonts w:hint="cs"/>
          <w:rtl/>
        </w:rPr>
      </w:pPr>
      <w:bookmarkStart w:id="0" w:name="_Toc75097215"/>
      <w:r>
        <w:rPr>
          <w:rFonts w:hint="cs"/>
          <w:rtl/>
        </w:rPr>
        <w:t>הצעה לסדר</w:t>
      </w:r>
      <w:bookmarkEnd w:id="0"/>
    </w:p>
    <w:p w14:paraId="351F7AC0" w14:textId="77777777" w:rsidR="00000000" w:rsidRDefault="00754752">
      <w:pPr>
        <w:pStyle w:val="af1"/>
        <w:rPr>
          <w:rFonts w:hint="cs"/>
          <w:rtl/>
        </w:rPr>
      </w:pPr>
    </w:p>
    <w:p w14:paraId="13B4E78D" w14:textId="77777777" w:rsidR="00000000" w:rsidRDefault="00754752">
      <w:pPr>
        <w:pStyle w:val="af1"/>
        <w:rPr>
          <w:rtl/>
        </w:rPr>
      </w:pPr>
      <w:r>
        <w:rPr>
          <w:rtl/>
        </w:rPr>
        <w:t>היו"ר ראובן ריבלין:</w:t>
      </w:r>
    </w:p>
    <w:p w14:paraId="1E23D0DC" w14:textId="77777777" w:rsidR="00000000" w:rsidRDefault="00754752">
      <w:pPr>
        <w:pStyle w:val="a0"/>
        <w:rPr>
          <w:rtl/>
        </w:rPr>
      </w:pPr>
    </w:p>
    <w:p w14:paraId="5F104A15" w14:textId="77777777" w:rsidR="00000000" w:rsidRDefault="00754752">
      <w:pPr>
        <w:pStyle w:val="a0"/>
        <w:rPr>
          <w:rFonts w:hint="cs"/>
          <w:rtl/>
        </w:rPr>
      </w:pPr>
      <w:r>
        <w:rPr>
          <w:rFonts w:hint="cs"/>
          <w:rtl/>
        </w:rPr>
        <w:t xml:space="preserve">חברי הכנסת, היום יום שני, י"ח בחודש סיוון התשס"ד, 7 בחודש יוני 2004 למניינם. אני מתכבד לפתוח את ישיבת הכנסת. </w:t>
      </w:r>
    </w:p>
    <w:p w14:paraId="0EF6F062" w14:textId="77777777" w:rsidR="00000000" w:rsidRDefault="00754752">
      <w:pPr>
        <w:pStyle w:val="a0"/>
        <w:rPr>
          <w:rFonts w:hint="cs"/>
          <w:rtl/>
        </w:rPr>
      </w:pPr>
    </w:p>
    <w:p w14:paraId="32709088" w14:textId="77777777" w:rsidR="00000000" w:rsidRDefault="00754752">
      <w:pPr>
        <w:pStyle w:val="a0"/>
        <w:rPr>
          <w:rFonts w:hint="cs"/>
          <w:rtl/>
        </w:rPr>
      </w:pPr>
      <w:r>
        <w:rPr>
          <w:rFonts w:hint="cs"/>
          <w:rtl/>
        </w:rPr>
        <w:t>רבותי חברי הכנסת</w:t>
      </w:r>
      <w:r>
        <w:rPr>
          <w:rFonts w:hint="cs"/>
          <w:rtl/>
        </w:rPr>
        <w:t xml:space="preserve">, אנחנו נקיים דקת דומייה לזכרה של חברת הכנסת לשעבר אמה תלמי לפני ההצבעה על האי-אמון </w:t>
      </w:r>
      <w:r>
        <w:rPr>
          <w:rFonts w:hint="eastAsia"/>
          <w:rtl/>
        </w:rPr>
        <w:t>–</w:t>
      </w:r>
      <w:r>
        <w:rPr>
          <w:rFonts w:hint="cs"/>
          <w:rtl/>
        </w:rPr>
        <w:t xml:space="preserve"> לא עכשיו, לפני ההצבעה על האי-אמון, כדי לתת כבוד ויקר לחברת כנסת חשובה וציונית חשובה במדינת ישראל, ונעשה זאת לפני הצבעת האי-אמון, כאשר כל חברי הכנסת יימצאו כאן, וזאת על-פי</w:t>
      </w:r>
      <w:r>
        <w:rPr>
          <w:rFonts w:hint="cs"/>
          <w:rtl/>
        </w:rPr>
        <w:t xml:space="preserve"> בקשת רבים מחברי הכנסת ועל-פי החלטת הנשיאות, שאנחנו נכבד את הראויים לכבוד בדרך הראויה.</w:t>
      </w:r>
    </w:p>
    <w:p w14:paraId="23657C56" w14:textId="77777777" w:rsidR="00000000" w:rsidRDefault="00754752">
      <w:pPr>
        <w:pStyle w:val="a0"/>
        <w:rPr>
          <w:rFonts w:hint="cs"/>
          <w:rtl/>
        </w:rPr>
      </w:pPr>
    </w:p>
    <w:p w14:paraId="075FBB4C" w14:textId="77777777" w:rsidR="00000000" w:rsidRDefault="00754752">
      <w:pPr>
        <w:pStyle w:val="a0"/>
        <w:rPr>
          <w:rFonts w:hint="cs"/>
          <w:rtl/>
        </w:rPr>
      </w:pPr>
      <w:r>
        <w:rPr>
          <w:rFonts w:hint="cs"/>
          <w:rtl/>
        </w:rPr>
        <w:t xml:space="preserve">הודעה לפי סעיף 53 לחברת הכנסת רוחמה אברהם - בבקשה גברתי. </w:t>
      </w:r>
    </w:p>
    <w:p w14:paraId="7EA11418" w14:textId="77777777" w:rsidR="00000000" w:rsidRDefault="00754752">
      <w:pPr>
        <w:pStyle w:val="a"/>
        <w:rPr>
          <w:rtl/>
        </w:rPr>
      </w:pPr>
      <w:r>
        <w:rPr>
          <w:rtl/>
        </w:rPr>
        <w:br/>
      </w:r>
      <w:bookmarkStart w:id="1" w:name="FS000001026T07_06_2004_16_22_12"/>
      <w:bookmarkStart w:id="2" w:name="_Toc75097216"/>
      <w:bookmarkEnd w:id="1"/>
      <w:r>
        <w:rPr>
          <w:rtl/>
        </w:rPr>
        <w:t>רוחמה אברהם (הליכוד):</w:t>
      </w:r>
      <w:bookmarkEnd w:id="2"/>
    </w:p>
    <w:p w14:paraId="048CD37C" w14:textId="77777777" w:rsidR="00000000" w:rsidRDefault="00754752">
      <w:pPr>
        <w:pStyle w:val="a0"/>
        <w:rPr>
          <w:rtl/>
        </w:rPr>
      </w:pPr>
    </w:p>
    <w:p w14:paraId="2999EBC7" w14:textId="77777777" w:rsidR="00000000" w:rsidRDefault="00754752">
      <w:pPr>
        <w:pStyle w:val="a0"/>
        <w:rPr>
          <w:rFonts w:hint="cs"/>
          <w:rtl/>
        </w:rPr>
      </w:pPr>
      <w:r>
        <w:rPr>
          <w:rFonts w:hint="cs"/>
          <w:rtl/>
        </w:rPr>
        <w:t>אדוני היושב-ראש, חברי חברי הכנסת, בחרתי לקרוא שיר מספרו של חיים אברהם, אביו של בני אבר</w:t>
      </w:r>
      <w:r>
        <w:rPr>
          <w:rFonts w:hint="cs"/>
          <w:rtl/>
        </w:rPr>
        <w:t xml:space="preserve">הם, שממחיש את הסבל ואת המצוקה שמשפחות השבויים והנעדרים עוברות מדי יום: </w:t>
      </w:r>
    </w:p>
    <w:p w14:paraId="10F6FFD2" w14:textId="77777777" w:rsidR="00000000" w:rsidRDefault="00754752">
      <w:pPr>
        <w:pStyle w:val="a0"/>
        <w:rPr>
          <w:rFonts w:hint="cs"/>
          <w:rtl/>
        </w:rPr>
      </w:pPr>
    </w:p>
    <w:p w14:paraId="6EC0DC8D" w14:textId="77777777" w:rsidR="00000000" w:rsidRDefault="00754752">
      <w:pPr>
        <w:pStyle w:val="a0"/>
        <w:rPr>
          <w:rFonts w:hint="cs"/>
          <w:rtl/>
        </w:rPr>
      </w:pPr>
      <w:r>
        <w:rPr>
          <w:rFonts w:hint="cs"/>
          <w:rtl/>
        </w:rPr>
        <w:t xml:space="preserve">"רצוני כי תדע/ אין זה סיפור, ולא אגדה/ אין מקום על הגלובוס אותך לא חיפשתי/ אין בעולם הזה/ מושל, שליט או נשיא אותו לא ביקשתי.// </w:t>
      </w:r>
    </w:p>
    <w:p w14:paraId="77D9EF13" w14:textId="77777777" w:rsidR="00000000" w:rsidRDefault="00754752">
      <w:pPr>
        <w:pStyle w:val="a0"/>
        <w:rPr>
          <w:rFonts w:hint="cs"/>
          <w:rtl/>
        </w:rPr>
      </w:pPr>
    </w:p>
    <w:p w14:paraId="7EB5B4CB" w14:textId="77777777" w:rsidR="00000000" w:rsidRDefault="00754752">
      <w:pPr>
        <w:pStyle w:val="a0"/>
        <w:rPr>
          <w:rFonts w:hint="cs"/>
          <w:rtl/>
        </w:rPr>
      </w:pPr>
      <w:r>
        <w:rPr>
          <w:rFonts w:hint="cs"/>
          <w:rtl/>
        </w:rPr>
        <w:t>"רצוני כי תדע/ זו היא האמת לאמיתה/ כי לא היה מי שאתו ל</w:t>
      </w:r>
      <w:r>
        <w:rPr>
          <w:rFonts w:hint="cs"/>
          <w:rtl/>
        </w:rPr>
        <w:t>א רצתי: להתעמת/ לטעון, להוכיח/ לשאול, לקרוא, להביט בעיניים ולתהות//</w:t>
      </w:r>
    </w:p>
    <w:p w14:paraId="1BE5CA8E" w14:textId="77777777" w:rsidR="00000000" w:rsidRDefault="00754752">
      <w:pPr>
        <w:pStyle w:val="a0"/>
        <w:rPr>
          <w:rFonts w:hint="cs"/>
          <w:rtl/>
        </w:rPr>
      </w:pPr>
    </w:p>
    <w:p w14:paraId="59987856" w14:textId="77777777" w:rsidR="00000000" w:rsidRDefault="00754752">
      <w:pPr>
        <w:pStyle w:val="a0"/>
        <w:rPr>
          <w:rFonts w:hint="cs"/>
          <w:rtl/>
        </w:rPr>
      </w:pPr>
      <w:r>
        <w:rPr>
          <w:rFonts w:hint="cs"/>
          <w:rtl/>
        </w:rPr>
        <w:t>"רצוני כי תדע/ שלא היו ימים, ולא היו לילות/ בהם לא נפגשנו, בחום בקור באביב ובסתיו/ רצינו את אשר קרה לך לדעת//</w:t>
      </w:r>
    </w:p>
    <w:p w14:paraId="494D5169" w14:textId="77777777" w:rsidR="00000000" w:rsidRDefault="00754752">
      <w:pPr>
        <w:pStyle w:val="a0"/>
        <w:rPr>
          <w:rFonts w:hint="cs"/>
          <w:rtl/>
        </w:rPr>
      </w:pPr>
    </w:p>
    <w:p w14:paraId="3638FEA3" w14:textId="77777777" w:rsidR="00000000" w:rsidRDefault="00754752">
      <w:pPr>
        <w:pStyle w:val="a0"/>
        <w:rPr>
          <w:rFonts w:hint="cs"/>
          <w:rtl/>
        </w:rPr>
      </w:pPr>
      <w:r>
        <w:rPr>
          <w:rFonts w:hint="cs"/>
          <w:rtl/>
        </w:rPr>
        <w:t>"רצוני כי תדע/ שבימי הולדת שבתות וחג אנחנו לבד/ לנו אתה חסר:/ לצחוק לריב להש</w:t>
      </w:r>
      <w:r>
        <w:rPr>
          <w:rFonts w:hint="cs"/>
          <w:rtl/>
        </w:rPr>
        <w:t>תעשע/ לומר שלום לחבק לנשק להתגעגע//</w:t>
      </w:r>
    </w:p>
    <w:p w14:paraId="438D96B8" w14:textId="77777777" w:rsidR="00000000" w:rsidRDefault="00754752">
      <w:pPr>
        <w:pStyle w:val="a0"/>
        <w:rPr>
          <w:rFonts w:hint="cs"/>
          <w:rtl/>
        </w:rPr>
      </w:pPr>
    </w:p>
    <w:p w14:paraId="29DBF314" w14:textId="77777777" w:rsidR="00000000" w:rsidRDefault="00754752">
      <w:pPr>
        <w:pStyle w:val="a0"/>
        <w:rPr>
          <w:rFonts w:hint="cs"/>
          <w:rtl/>
        </w:rPr>
      </w:pPr>
      <w:r>
        <w:rPr>
          <w:rFonts w:hint="cs"/>
          <w:rtl/>
        </w:rPr>
        <w:t>"רצוני כי תדע/ בבית-הכנסת בבואי להתפלל/ ראשי בטלית מכסה/ חרישית קורא לאל/ אולי ישמע, תפילתי יקבל//</w:t>
      </w:r>
    </w:p>
    <w:p w14:paraId="7608FEC2" w14:textId="77777777" w:rsidR="00000000" w:rsidRDefault="00754752">
      <w:pPr>
        <w:pStyle w:val="a0"/>
        <w:rPr>
          <w:rFonts w:hint="cs"/>
          <w:rtl/>
        </w:rPr>
      </w:pPr>
    </w:p>
    <w:p w14:paraId="52225708" w14:textId="77777777" w:rsidR="00000000" w:rsidRDefault="00754752">
      <w:pPr>
        <w:pStyle w:val="a0"/>
        <w:rPr>
          <w:rFonts w:hint="cs"/>
          <w:rtl/>
        </w:rPr>
      </w:pPr>
      <w:r>
        <w:rPr>
          <w:rFonts w:hint="cs"/>
          <w:rtl/>
        </w:rPr>
        <w:t xml:space="preserve">"רצוני כי תדע/ פותחים את ההיכל/ אני מתקרב משתטח/ פותח בתחינה/ רצוני כי תדע/ אלחם עד הרגע האחרון." </w:t>
      </w:r>
    </w:p>
    <w:p w14:paraId="0A719FCE" w14:textId="77777777" w:rsidR="00000000" w:rsidRDefault="00754752">
      <w:pPr>
        <w:pStyle w:val="a0"/>
        <w:rPr>
          <w:rFonts w:hint="cs"/>
          <w:rtl/>
        </w:rPr>
      </w:pPr>
    </w:p>
    <w:p w14:paraId="440C69C4" w14:textId="77777777" w:rsidR="00000000" w:rsidRDefault="00754752">
      <w:pPr>
        <w:pStyle w:val="a0"/>
        <w:rPr>
          <w:rFonts w:hint="cs"/>
          <w:rtl/>
        </w:rPr>
      </w:pPr>
      <w:r>
        <w:rPr>
          <w:rFonts w:hint="cs"/>
          <w:rtl/>
        </w:rPr>
        <w:t>רצוני שתדעו גם אתם,</w:t>
      </w:r>
      <w:r>
        <w:rPr>
          <w:rFonts w:hint="cs"/>
          <w:rtl/>
        </w:rPr>
        <w:t xml:space="preserve"> השבויים והנעדרים, וגם אתם, משפחות השבויים והנעדרים, רב-סמל צבי פלדמן, רב-סמל זכריה באומל, רב-סמל יהודה כץ, רב-סרן רון ארד, רב-טוראי גיא חבר ויונתן פולארד, כי אנחנו לא שוכחים ולא נשכח, נקודה.</w:t>
      </w:r>
    </w:p>
    <w:p w14:paraId="2B426C6E" w14:textId="77777777" w:rsidR="00000000" w:rsidRDefault="00754752">
      <w:pPr>
        <w:pStyle w:val="af1"/>
        <w:rPr>
          <w:rtl/>
        </w:rPr>
      </w:pPr>
      <w:r>
        <w:rPr>
          <w:rtl/>
        </w:rPr>
        <w:br/>
        <w:t>היו"ר ראובן ריבלין:</w:t>
      </w:r>
    </w:p>
    <w:p w14:paraId="2E4684D7" w14:textId="77777777" w:rsidR="00000000" w:rsidRDefault="00754752">
      <w:pPr>
        <w:pStyle w:val="a0"/>
        <w:rPr>
          <w:rtl/>
        </w:rPr>
      </w:pPr>
    </w:p>
    <w:p w14:paraId="6262ED84" w14:textId="77777777" w:rsidR="00000000" w:rsidRDefault="00754752">
      <w:pPr>
        <w:pStyle w:val="a0"/>
        <w:rPr>
          <w:rFonts w:hint="cs"/>
          <w:rtl/>
        </w:rPr>
      </w:pPr>
      <w:r>
        <w:rPr>
          <w:rFonts w:hint="cs"/>
          <w:rtl/>
        </w:rPr>
        <w:t>תודה לחברת הכנסת רוחמה אברהם, אשר מדי שבוע</w:t>
      </w:r>
      <w:r>
        <w:rPr>
          <w:rFonts w:hint="cs"/>
          <w:rtl/>
        </w:rPr>
        <w:t xml:space="preserve"> מזכירה את השבויים והנעדרים. אנחנו מודים לה. </w:t>
      </w:r>
    </w:p>
    <w:p w14:paraId="083ED0C0" w14:textId="77777777" w:rsidR="00000000" w:rsidRDefault="00754752">
      <w:pPr>
        <w:pStyle w:val="a0"/>
        <w:rPr>
          <w:rtl/>
        </w:rPr>
      </w:pPr>
      <w:r>
        <w:rPr>
          <w:rtl/>
        </w:rPr>
        <w:br/>
      </w:r>
    </w:p>
    <w:p w14:paraId="6CDB0986" w14:textId="77777777" w:rsidR="00000000" w:rsidRDefault="00754752">
      <w:pPr>
        <w:pStyle w:val="a2"/>
        <w:rPr>
          <w:rtl/>
        </w:rPr>
      </w:pPr>
    </w:p>
    <w:p w14:paraId="2A09473A" w14:textId="77777777" w:rsidR="00000000" w:rsidRDefault="00754752">
      <w:pPr>
        <w:pStyle w:val="a2"/>
        <w:rPr>
          <w:rFonts w:hint="cs"/>
          <w:rtl/>
        </w:rPr>
      </w:pPr>
      <w:r>
        <w:rPr>
          <w:rFonts w:hint="cs"/>
          <w:rtl/>
        </w:rPr>
        <w:t xml:space="preserve">הודעת הממשלה על העברתם מכהונתם של שר התחבורה אביגדור ליברמן </w:t>
      </w:r>
      <w:r>
        <w:rPr>
          <w:rtl/>
        </w:rPr>
        <w:br/>
      </w:r>
      <w:r>
        <w:rPr>
          <w:rFonts w:hint="cs"/>
          <w:rtl/>
        </w:rPr>
        <w:t xml:space="preserve">ושר התיירות בנימין אלון ועל הפסקת כהונתו של של סגן שרת החינוך, </w:t>
      </w:r>
      <w:r>
        <w:rPr>
          <w:rtl/>
        </w:rPr>
        <w:br/>
      </w:r>
      <w:r>
        <w:rPr>
          <w:rFonts w:hint="cs"/>
          <w:rtl/>
        </w:rPr>
        <w:t>התרבות והספורט צבי הנדל</w:t>
      </w:r>
    </w:p>
    <w:p w14:paraId="40FE4520" w14:textId="77777777" w:rsidR="00000000" w:rsidRDefault="00754752">
      <w:pPr>
        <w:pStyle w:val="a0"/>
        <w:rPr>
          <w:rFonts w:hint="cs"/>
          <w:rtl/>
        </w:rPr>
      </w:pPr>
    </w:p>
    <w:p w14:paraId="75AEBA48" w14:textId="77777777" w:rsidR="00000000" w:rsidRDefault="00754752">
      <w:pPr>
        <w:pStyle w:val="a0"/>
        <w:rPr>
          <w:rFonts w:hint="cs"/>
          <w:rtl/>
        </w:rPr>
      </w:pPr>
    </w:p>
    <w:p w14:paraId="4B2D5E4E" w14:textId="77777777" w:rsidR="00000000" w:rsidRDefault="00754752">
      <w:pPr>
        <w:pStyle w:val="af1"/>
        <w:rPr>
          <w:rtl/>
        </w:rPr>
      </w:pPr>
      <w:r>
        <w:rPr>
          <w:rtl/>
        </w:rPr>
        <w:t>היו"ר ראובן ריבלין:</w:t>
      </w:r>
    </w:p>
    <w:p w14:paraId="2687C3CF" w14:textId="77777777" w:rsidR="00000000" w:rsidRDefault="00754752">
      <w:pPr>
        <w:pStyle w:val="a0"/>
        <w:rPr>
          <w:rFonts w:hint="cs"/>
          <w:rtl/>
        </w:rPr>
      </w:pPr>
    </w:p>
    <w:p w14:paraId="416F9E23" w14:textId="77777777" w:rsidR="00000000" w:rsidRDefault="00754752">
      <w:pPr>
        <w:pStyle w:val="a0"/>
        <w:rPr>
          <w:rFonts w:hint="cs"/>
          <w:rtl/>
        </w:rPr>
      </w:pPr>
      <w:r>
        <w:rPr>
          <w:rFonts w:hint="cs"/>
          <w:rtl/>
        </w:rPr>
        <w:t>רבותי חברי הכנסת, הריני להודיעכם את</w:t>
      </w:r>
      <w:r>
        <w:rPr>
          <w:rFonts w:hint="cs"/>
          <w:rtl/>
        </w:rPr>
        <w:t xml:space="preserve"> ההודעה שקיבלתי בלשכתי היום: "לכבוד יושב-ראש הכנסת חבר הכנסת ראובן ריבלין, נכבדי היושב-ראש, בהתאם לסעיף 9(א)(6) לחוק הממשלה, התשס"א-2001, אני מתכבד להודיעך: </w:t>
      </w:r>
    </w:p>
    <w:p w14:paraId="7212788F" w14:textId="77777777" w:rsidR="00000000" w:rsidRDefault="00754752">
      <w:pPr>
        <w:pStyle w:val="a0"/>
        <w:rPr>
          <w:rFonts w:hint="cs"/>
          <w:rtl/>
        </w:rPr>
      </w:pPr>
    </w:p>
    <w:p w14:paraId="49A7E99B" w14:textId="77777777" w:rsidR="00000000" w:rsidRDefault="00754752">
      <w:pPr>
        <w:pStyle w:val="a0"/>
        <w:rPr>
          <w:rFonts w:hint="cs"/>
          <w:rtl/>
        </w:rPr>
      </w:pPr>
      <w:r>
        <w:rPr>
          <w:rFonts w:hint="cs"/>
          <w:rtl/>
        </w:rPr>
        <w:t>א. כהונתו בממשלה של השר אביגדור ליברמן, שר התחבורה, נפסקה ביום א', 6 ביוני 2004 למניינם, בשעה 10:</w:t>
      </w:r>
      <w:r>
        <w:rPr>
          <w:rFonts w:hint="cs"/>
          <w:rtl/>
        </w:rPr>
        <w:t>35, לאחר שראש הממשלה החליט, בהתאם לסעיף 22(ב) לחוק-יסוד: הממשלה להעבירו מכהונתו, וכתב ההעברה מהכהונה נמסר לו ביום ו', 4 ביוני 2004 למניינם, בשעה 10:35.</w:t>
      </w:r>
    </w:p>
    <w:p w14:paraId="49B9A943" w14:textId="77777777" w:rsidR="00000000" w:rsidRDefault="00754752">
      <w:pPr>
        <w:pStyle w:val="a0"/>
        <w:rPr>
          <w:rFonts w:hint="cs"/>
          <w:rtl/>
        </w:rPr>
      </w:pPr>
    </w:p>
    <w:p w14:paraId="729F53E4" w14:textId="77777777" w:rsidR="00000000" w:rsidRDefault="00754752">
      <w:pPr>
        <w:pStyle w:val="a0"/>
        <w:rPr>
          <w:rFonts w:hint="cs"/>
          <w:rtl/>
        </w:rPr>
      </w:pPr>
      <w:r>
        <w:rPr>
          <w:rFonts w:hint="cs"/>
          <w:rtl/>
        </w:rPr>
        <w:t>"ב. כהונתו בממשלה של השר בנימין אלון, שר התיירות, נפסקה ביום א', 6 ביוני 2004 למניינם, בשעה 16:25, לאחר</w:t>
      </w:r>
      <w:r>
        <w:rPr>
          <w:rFonts w:hint="cs"/>
          <w:rtl/>
        </w:rPr>
        <w:t xml:space="preserve"> שראש הממשלה החליט, בהתאם לסעיף 22(ב) לחוק-יסוד: הממשלה, להעבירו מכהונתו, וכתב ההעברה מהכהונה הונח על דלפק משרדו ביום ו', 4 ביוני 2004 למניינם, בשעה 16:25, לאחר שנעשו עוד פעולות לשם מסירה.</w:t>
      </w:r>
    </w:p>
    <w:p w14:paraId="656248E3" w14:textId="77777777" w:rsidR="00000000" w:rsidRDefault="00754752">
      <w:pPr>
        <w:pStyle w:val="a0"/>
        <w:rPr>
          <w:rFonts w:hint="cs"/>
          <w:rtl/>
        </w:rPr>
      </w:pPr>
    </w:p>
    <w:p w14:paraId="06931E6F" w14:textId="77777777" w:rsidR="00000000" w:rsidRDefault="00754752">
      <w:pPr>
        <w:pStyle w:val="a0"/>
        <w:rPr>
          <w:rFonts w:hint="cs"/>
          <w:rtl/>
        </w:rPr>
      </w:pPr>
      <w:r>
        <w:rPr>
          <w:rFonts w:hint="cs"/>
          <w:rtl/>
        </w:rPr>
        <w:t>"בהתאם לסעיף 9(ב) לחוק הממשלה, אודה לך אם תביא את ההודעות לידיעת ה</w:t>
      </w:r>
      <w:r>
        <w:rPr>
          <w:rFonts w:hint="cs"/>
          <w:rtl/>
        </w:rPr>
        <w:t>כנסת. בכבוד רב, ישראל מימון, מזכיר הממשלה."</w:t>
      </w:r>
    </w:p>
    <w:p w14:paraId="5503465D" w14:textId="77777777" w:rsidR="00000000" w:rsidRDefault="00754752">
      <w:pPr>
        <w:pStyle w:val="a0"/>
        <w:rPr>
          <w:rFonts w:hint="cs"/>
          <w:rtl/>
        </w:rPr>
      </w:pPr>
    </w:p>
    <w:p w14:paraId="79AF46E8" w14:textId="77777777" w:rsidR="00000000" w:rsidRDefault="00754752">
      <w:pPr>
        <w:pStyle w:val="a0"/>
        <w:rPr>
          <w:rFonts w:hint="cs"/>
          <w:rtl/>
        </w:rPr>
      </w:pPr>
      <w:r>
        <w:rPr>
          <w:rFonts w:hint="cs"/>
          <w:rtl/>
        </w:rPr>
        <w:t>כמו כן, קיבלתי מכתב, ליושב-ראש הכנסת: "בהתאם לסעיף 9(א)(8) לחוק הממשלה, התשס"א-2001 - - -</w:t>
      </w:r>
    </w:p>
    <w:p w14:paraId="54402C6A" w14:textId="77777777" w:rsidR="00000000" w:rsidRDefault="00754752">
      <w:pPr>
        <w:pStyle w:val="af0"/>
        <w:rPr>
          <w:rtl/>
        </w:rPr>
      </w:pPr>
      <w:r>
        <w:rPr>
          <w:rtl/>
        </w:rPr>
        <w:br/>
        <w:t>חיים רמון (העבודה-מימד):</w:t>
      </w:r>
    </w:p>
    <w:p w14:paraId="3CF4BB58" w14:textId="77777777" w:rsidR="00000000" w:rsidRDefault="00754752">
      <w:pPr>
        <w:pStyle w:val="a0"/>
        <w:rPr>
          <w:rFonts w:hint="cs"/>
          <w:rtl/>
        </w:rPr>
      </w:pPr>
    </w:p>
    <w:p w14:paraId="13C3FAD5" w14:textId="77777777" w:rsidR="00000000" w:rsidRDefault="00754752">
      <w:pPr>
        <w:pStyle w:val="a0"/>
        <w:rPr>
          <w:rFonts w:hint="cs"/>
          <w:rtl/>
        </w:rPr>
      </w:pPr>
      <w:r>
        <w:rPr>
          <w:rFonts w:hint="cs"/>
          <w:rtl/>
        </w:rPr>
        <w:t xml:space="preserve">לכבוד יושב-ראש הכנסת. </w:t>
      </w:r>
    </w:p>
    <w:p w14:paraId="607A8B61" w14:textId="77777777" w:rsidR="00000000" w:rsidRDefault="00754752">
      <w:pPr>
        <w:pStyle w:val="af0"/>
        <w:rPr>
          <w:rtl/>
        </w:rPr>
      </w:pPr>
      <w:r>
        <w:rPr>
          <w:rtl/>
        </w:rPr>
        <w:br/>
        <w:t>קריאות:</w:t>
      </w:r>
    </w:p>
    <w:p w14:paraId="5841E573" w14:textId="77777777" w:rsidR="00000000" w:rsidRDefault="00754752">
      <w:pPr>
        <w:pStyle w:val="a0"/>
        <w:rPr>
          <w:rtl/>
        </w:rPr>
      </w:pPr>
    </w:p>
    <w:p w14:paraId="730C451D" w14:textId="77777777" w:rsidR="00000000" w:rsidRDefault="00754752">
      <w:pPr>
        <w:pStyle w:val="a0"/>
        <w:rPr>
          <w:rFonts w:hint="cs"/>
          <w:rtl/>
        </w:rPr>
      </w:pPr>
      <w:r>
        <w:rPr>
          <w:rFonts w:hint="cs"/>
          <w:rtl/>
        </w:rPr>
        <w:t>- - -</w:t>
      </w:r>
    </w:p>
    <w:p w14:paraId="38C46FA8" w14:textId="77777777" w:rsidR="00000000" w:rsidRDefault="00754752">
      <w:pPr>
        <w:pStyle w:val="af1"/>
        <w:rPr>
          <w:rtl/>
        </w:rPr>
      </w:pPr>
      <w:r>
        <w:rPr>
          <w:rtl/>
        </w:rPr>
        <w:br/>
        <w:t>היו"ר ראובן ריבלין:</w:t>
      </w:r>
    </w:p>
    <w:p w14:paraId="62FC5F43" w14:textId="77777777" w:rsidR="00000000" w:rsidRDefault="00754752">
      <w:pPr>
        <w:pStyle w:val="a0"/>
        <w:rPr>
          <w:rtl/>
        </w:rPr>
      </w:pPr>
    </w:p>
    <w:p w14:paraId="06DF8860" w14:textId="77777777" w:rsidR="00000000" w:rsidRDefault="00754752">
      <w:pPr>
        <w:pStyle w:val="a0"/>
        <w:rPr>
          <w:rFonts w:hint="cs"/>
          <w:rtl/>
        </w:rPr>
      </w:pPr>
      <w:r>
        <w:rPr>
          <w:rFonts w:hint="cs"/>
          <w:rtl/>
        </w:rPr>
        <w:t xml:space="preserve">כמו כן, קיבלתי מכתב נוסף: "לכבוד </w:t>
      </w:r>
      <w:r>
        <w:rPr>
          <w:rFonts w:hint="cs"/>
          <w:rtl/>
        </w:rPr>
        <w:t>יושב-ראש הכנסת - - -</w:t>
      </w:r>
    </w:p>
    <w:p w14:paraId="487F8817" w14:textId="77777777" w:rsidR="00000000" w:rsidRDefault="00754752">
      <w:pPr>
        <w:pStyle w:val="af0"/>
        <w:rPr>
          <w:rtl/>
        </w:rPr>
      </w:pPr>
      <w:r>
        <w:rPr>
          <w:rtl/>
        </w:rPr>
        <w:br/>
        <w:t>אבשלום וילן (מרצ):</w:t>
      </w:r>
    </w:p>
    <w:p w14:paraId="5F94C38E" w14:textId="77777777" w:rsidR="00000000" w:rsidRDefault="00754752">
      <w:pPr>
        <w:pStyle w:val="a0"/>
        <w:rPr>
          <w:rtl/>
        </w:rPr>
      </w:pPr>
    </w:p>
    <w:p w14:paraId="691EF952" w14:textId="77777777" w:rsidR="00000000" w:rsidRDefault="00754752">
      <w:pPr>
        <w:pStyle w:val="a0"/>
        <w:rPr>
          <w:rFonts w:hint="cs"/>
          <w:rtl/>
        </w:rPr>
      </w:pPr>
      <w:r>
        <w:rPr>
          <w:rFonts w:hint="cs"/>
          <w:rtl/>
        </w:rPr>
        <w:t>יש גם מכתב מיצפאן?</w:t>
      </w:r>
    </w:p>
    <w:p w14:paraId="644FBDB7" w14:textId="77777777" w:rsidR="00000000" w:rsidRDefault="00754752">
      <w:pPr>
        <w:pStyle w:val="af1"/>
        <w:rPr>
          <w:rtl/>
        </w:rPr>
      </w:pPr>
      <w:r>
        <w:rPr>
          <w:rtl/>
        </w:rPr>
        <w:br/>
        <w:t>היו"ר ראובן ריבלין:</w:t>
      </w:r>
    </w:p>
    <w:p w14:paraId="622E0A24" w14:textId="77777777" w:rsidR="00000000" w:rsidRDefault="00754752">
      <w:pPr>
        <w:pStyle w:val="a0"/>
        <w:rPr>
          <w:rtl/>
        </w:rPr>
      </w:pPr>
    </w:p>
    <w:p w14:paraId="1B48002A" w14:textId="77777777" w:rsidR="00000000" w:rsidRDefault="00754752">
      <w:pPr>
        <w:pStyle w:val="a0"/>
        <w:rPr>
          <w:rFonts w:hint="cs"/>
          <w:rtl/>
        </w:rPr>
      </w:pPr>
      <w:r>
        <w:rPr>
          <w:rFonts w:hint="cs"/>
          <w:rtl/>
        </w:rPr>
        <w:t>מישראל מימון, הוא עצמו נתן לי אותו.</w:t>
      </w:r>
    </w:p>
    <w:p w14:paraId="343B131D" w14:textId="77777777" w:rsidR="00000000" w:rsidRDefault="00754752">
      <w:pPr>
        <w:pStyle w:val="af0"/>
        <w:rPr>
          <w:rtl/>
        </w:rPr>
      </w:pPr>
      <w:r>
        <w:rPr>
          <w:rtl/>
        </w:rPr>
        <w:br/>
        <w:t>נסים זאב (ש"ס):</w:t>
      </w:r>
    </w:p>
    <w:p w14:paraId="595920CA" w14:textId="77777777" w:rsidR="00000000" w:rsidRDefault="00754752">
      <w:pPr>
        <w:pStyle w:val="a0"/>
        <w:rPr>
          <w:rtl/>
        </w:rPr>
      </w:pPr>
    </w:p>
    <w:p w14:paraId="4B4BDCBE" w14:textId="77777777" w:rsidR="00000000" w:rsidRDefault="00754752">
      <w:pPr>
        <w:pStyle w:val="a0"/>
        <w:rPr>
          <w:rFonts w:hint="cs"/>
          <w:rtl/>
        </w:rPr>
      </w:pPr>
      <w:r>
        <w:rPr>
          <w:rFonts w:hint="cs"/>
          <w:rtl/>
        </w:rPr>
        <w:t>אדוני היושב-ראש, מי חתום על המכתב?</w:t>
      </w:r>
    </w:p>
    <w:p w14:paraId="38604C6D" w14:textId="77777777" w:rsidR="00000000" w:rsidRDefault="00754752">
      <w:pPr>
        <w:pStyle w:val="af1"/>
        <w:rPr>
          <w:rtl/>
        </w:rPr>
      </w:pPr>
      <w:r>
        <w:rPr>
          <w:rtl/>
        </w:rPr>
        <w:br/>
        <w:t>היו"ר ראובן ריבלין:</w:t>
      </w:r>
    </w:p>
    <w:p w14:paraId="6160BE8C" w14:textId="77777777" w:rsidR="00000000" w:rsidRDefault="00754752">
      <w:pPr>
        <w:pStyle w:val="a0"/>
        <w:rPr>
          <w:rtl/>
        </w:rPr>
      </w:pPr>
    </w:p>
    <w:p w14:paraId="577AEF9A" w14:textId="77777777" w:rsidR="00000000" w:rsidRDefault="00754752">
      <w:pPr>
        <w:pStyle w:val="a0"/>
        <w:rPr>
          <w:rFonts w:hint="cs"/>
          <w:rtl/>
        </w:rPr>
      </w:pPr>
      <w:r>
        <w:rPr>
          <w:rFonts w:hint="cs"/>
          <w:rtl/>
        </w:rPr>
        <w:t>חבר הכנסת זאב, האם אדוני רצה לשאול אותי שאלה? אולי ימתין עד שא</w:t>
      </w:r>
      <w:r>
        <w:rPr>
          <w:rFonts w:hint="cs"/>
          <w:rtl/>
        </w:rPr>
        <w:t xml:space="preserve">סיים את קריאת המכתב? </w:t>
      </w:r>
    </w:p>
    <w:p w14:paraId="2246D29F" w14:textId="77777777" w:rsidR="00000000" w:rsidRDefault="00754752">
      <w:pPr>
        <w:pStyle w:val="a0"/>
        <w:rPr>
          <w:rFonts w:hint="cs"/>
          <w:rtl/>
        </w:rPr>
      </w:pPr>
    </w:p>
    <w:p w14:paraId="120AD1EA" w14:textId="77777777" w:rsidR="00000000" w:rsidRDefault="00754752">
      <w:pPr>
        <w:pStyle w:val="a0"/>
        <w:rPr>
          <w:rFonts w:hint="cs"/>
          <w:rtl/>
        </w:rPr>
      </w:pPr>
      <w:r>
        <w:rPr>
          <w:rFonts w:hint="cs"/>
          <w:rtl/>
        </w:rPr>
        <w:t>"בהתאם לסעיף 9(א)(8) לחוק הממשלה, התשס"א-2001, אני מתכבד להודיעך כי סגן השר במשרד החינוך, התרבות והספורט, חבר הכנסת צבי הנדל, הגיש ביום 6 ביוני 2004 למניינם כתב התפטרות מתפקידו לראש הממשלה ולשרת החינוך, התרבות והספורט.</w:t>
      </w:r>
    </w:p>
    <w:p w14:paraId="4423C1AB" w14:textId="77777777" w:rsidR="00000000" w:rsidRDefault="00754752">
      <w:pPr>
        <w:pStyle w:val="a0"/>
        <w:rPr>
          <w:rFonts w:hint="cs"/>
          <w:rtl/>
        </w:rPr>
      </w:pPr>
    </w:p>
    <w:p w14:paraId="2AC997C9" w14:textId="77777777" w:rsidR="00000000" w:rsidRDefault="00754752">
      <w:pPr>
        <w:pStyle w:val="a0"/>
        <w:rPr>
          <w:rFonts w:hint="cs"/>
          <w:rtl/>
        </w:rPr>
      </w:pPr>
      <w:r>
        <w:rPr>
          <w:rFonts w:hint="cs"/>
          <w:rtl/>
        </w:rPr>
        <w:t xml:space="preserve">"בהתאם לסעיף </w:t>
      </w:r>
      <w:r>
        <w:rPr>
          <w:rFonts w:hint="cs"/>
          <w:rtl/>
        </w:rPr>
        <w:t>9(ב) לחוק האמור, אודה לך אם תביא את ההודעה לידיעת הכנסת. בכבוד רב, ישראל מימון, מזכיר הממשלה."</w:t>
      </w:r>
    </w:p>
    <w:p w14:paraId="12D0CB9F" w14:textId="77777777" w:rsidR="00000000" w:rsidRDefault="00754752">
      <w:pPr>
        <w:pStyle w:val="af0"/>
        <w:rPr>
          <w:rtl/>
        </w:rPr>
      </w:pPr>
      <w:r>
        <w:rPr>
          <w:rtl/>
        </w:rPr>
        <w:br/>
        <w:t>דוד אזולאי (ש"ס):</w:t>
      </w:r>
    </w:p>
    <w:p w14:paraId="6F203ED1" w14:textId="77777777" w:rsidR="00000000" w:rsidRDefault="00754752">
      <w:pPr>
        <w:pStyle w:val="a0"/>
        <w:rPr>
          <w:rtl/>
        </w:rPr>
      </w:pPr>
    </w:p>
    <w:p w14:paraId="4316D0A3" w14:textId="77777777" w:rsidR="00000000" w:rsidRDefault="00754752">
      <w:pPr>
        <w:pStyle w:val="a0"/>
        <w:rPr>
          <w:rFonts w:hint="cs"/>
          <w:rtl/>
        </w:rPr>
      </w:pPr>
      <w:r>
        <w:rPr>
          <w:rFonts w:hint="cs"/>
          <w:rtl/>
        </w:rPr>
        <w:t>אדוני היושב-ראש, האם יש שם נימוק מדוע - - - את שני השרים האלה?</w:t>
      </w:r>
    </w:p>
    <w:p w14:paraId="5D4EC8AB" w14:textId="77777777" w:rsidR="00000000" w:rsidRDefault="00754752">
      <w:pPr>
        <w:pStyle w:val="af1"/>
        <w:rPr>
          <w:rtl/>
        </w:rPr>
      </w:pPr>
      <w:r>
        <w:rPr>
          <w:rtl/>
        </w:rPr>
        <w:br/>
        <w:t>היו"ר ראובן ריבלין:</w:t>
      </w:r>
    </w:p>
    <w:p w14:paraId="32751E97" w14:textId="77777777" w:rsidR="00000000" w:rsidRDefault="00754752">
      <w:pPr>
        <w:pStyle w:val="a0"/>
        <w:rPr>
          <w:rtl/>
        </w:rPr>
      </w:pPr>
    </w:p>
    <w:p w14:paraId="522351DC" w14:textId="77777777" w:rsidR="00000000" w:rsidRDefault="00754752">
      <w:pPr>
        <w:pStyle w:val="a0"/>
        <w:rPr>
          <w:rFonts w:hint="cs"/>
          <w:rtl/>
        </w:rPr>
      </w:pPr>
      <w:r>
        <w:rPr>
          <w:rFonts w:hint="cs"/>
          <w:rtl/>
        </w:rPr>
        <w:t>לא. לפי סעיף 9(א)(6), נדמה לי, ולפי סעיף 22(ב), עד כמה ש</w:t>
      </w:r>
      <w:r>
        <w:rPr>
          <w:rFonts w:hint="cs"/>
          <w:rtl/>
        </w:rPr>
        <w:t>ידיעתי משגת, ויש לנו ניסיון גם עם חברינו, מהמעולים, ששלושה מהם יושבים פה והרביעי נפקד מקומו: השר דהן, השר בניזרי והשר ישי, שראש הממשלה לא צריך נימוקים - - -</w:t>
      </w:r>
    </w:p>
    <w:p w14:paraId="300837F2" w14:textId="77777777" w:rsidR="00000000" w:rsidRDefault="00754752">
      <w:pPr>
        <w:pStyle w:val="af0"/>
        <w:rPr>
          <w:rtl/>
        </w:rPr>
      </w:pPr>
      <w:r>
        <w:rPr>
          <w:rtl/>
        </w:rPr>
        <w:br/>
        <w:t>דוד אזולאי (ש"ס):</w:t>
      </w:r>
    </w:p>
    <w:p w14:paraId="4656FC48" w14:textId="77777777" w:rsidR="00000000" w:rsidRDefault="00754752">
      <w:pPr>
        <w:pStyle w:val="a0"/>
        <w:rPr>
          <w:rtl/>
        </w:rPr>
      </w:pPr>
    </w:p>
    <w:p w14:paraId="121926EF" w14:textId="77777777" w:rsidR="00000000" w:rsidRDefault="00754752">
      <w:pPr>
        <w:pStyle w:val="a0"/>
        <w:rPr>
          <w:rFonts w:hint="cs"/>
          <w:rtl/>
        </w:rPr>
      </w:pPr>
      <w:r>
        <w:rPr>
          <w:rFonts w:hint="cs"/>
          <w:rtl/>
        </w:rPr>
        <w:t>- - -</w:t>
      </w:r>
    </w:p>
    <w:p w14:paraId="69F74AF4" w14:textId="77777777" w:rsidR="00000000" w:rsidRDefault="00754752">
      <w:pPr>
        <w:pStyle w:val="af1"/>
        <w:rPr>
          <w:rtl/>
        </w:rPr>
      </w:pPr>
      <w:r>
        <w:rPr>
          <w:rtl/>
        </w:rPr>
        <w:br/>
      </w:r>
      <w:bookmarkStart w:id="3" w:name="FS000001026T07_06_2004_16_45_01C"/>
      <w:bookmarkEnd w:id="3"/>
      <w:r>
        <w:rPr>
          <w:rtl/>
        </w:rPr>
        <w:t>היו"ר ראובן ריבלין:</w:t>
      </w:r>
    </w:p>
    <w:p w14:paraId="4F037251" w14:textId="77777777" w:rsidR="00000000" w:rsidRDefault="00754752">
      <w:pPr>
        <w:pStyle w:val="a0"/>
        <w:rPr>
          <w:rFonts w:hint="cs"/>
          <w:rtl/>
        </w:rPr>
      </w:pPr>
    </w:p>
    <w:p w14:paraId="52457B0C" w14:textId="77777777" w:rsidR="00000000" w:rsidRDefault="00754752">
      <w:pPr>
        <w:pStyle w:val="a0"/>
        <w:rPr>
          <w:rFonts w:hint="cs"/>
          <w:rtl/>
        </w:rPr>
      </w:pPr>
      <w:r>
        <w:rPr>
          <w:rFonts w:hint="cs"/>
          <w:rtl/>
        </w:rPr>
        <w:t>- - - סעיף 22. דרך אגב, חברי הכנסת, זה בידיכם. החוק</w:t>
      </w:r>
      <w:r>
        <w:rPr>
          <w:rFonts w:hint="cs"/>
          <w:rtl/>
        </w:rPr>
        <w:t xml:space="preserve"> קובע ומבחין בין אישור שר לממשלה </w:t>
      </w:r>
      <w:r>
        <w:rPr>
          <w:rFonts w:hint="eastAsia"/>
          <w:rtl/>
        </w:rPr>
        <w:t>–</w:t>
      </w:r>
      <w:r>
        <w:rPr>
          <w:rFonts w:hint="cs"/>
          <w:rtl/>
        </w:rPr>
        <w:t xml:space="preserve"> שבו צריך את אישור הכנסת </w:t>
      </w:r>
      <w:r>
        <w:rPr>
          <w:rFonts w:hint="eastAsia"/>
          <w:rtl/>
        </w:rPr>
        <w:t>–</w:t>
      </w:r>
      <w:r>
        <w:rPr>
          <w:rFonts w:hint="cs"/>
          <w:rtl/>
        </w:rPr>
        <w:t xml:space="preserve"> לבין פיטורי שר, שבהם אין צורך באישור הכנסת.</w:t>
      </w:r>
    </w:p>
    <w:p w14:paraId="4E8E4B3B" w14:textId="77777777" w:rsidR="00000000" w:rsidRDefault="00754752">
      <w:pPr>
        <w:pStyle w:val="af0"/>
        <w:rPr>
          <w:rtl/>
        </w:rPr>
      </w:pPr>
      <w:r>
        <w:rPr>
          <w:rtl/>
        </w:rPr>
        <w:br/>
        <w:t>אברהם רביץ (יהדות התורה):</w:t>
      </w:r>
    </w:p>
    <w:p w14:paraId="43E90866" w14:textId="77777777" w:rsidR="00000000" w:rsidRDefault="00754752">
      <w:pPr>
        <w:pStyle w:val="a0"/>
        <w:rPr>
          <w:rtl/>
        </w:rPr>
      </w:pPr>
    </w:p>
    <w:p w14:paraId="5DF41575" w14:textId="77777777" w:rsidR="00000000" w:rsidRDefault="00754752">
      <w:pPr>
        <w:pStyle w:val="a0"/>
        <w:rPr>
          <w:rFonts w:hint="cs"/>
          <w:rtl/>
        </w:rPr>
      </w:pPr>
      <w:r>
        <w:rPr>
          <w:rFonts w:hint="cs"/>
          <w:rtl/>
        </w:rPr>
        <w:t>אבל מה יהיה עם התיירות, מה יהיה?</w:t>
      </w:r>
    </w:p>
    <w:p w14:paraId="77E812A0" w14:textId="77777777" w:rsidR="00000000" w:rsidRDefault="00754752">
      <w:pPr>
        <w:pStyle w:val="af1"/>
        <w:rPr>
          <w:rtl/>
        </w:rPr>
      </w:pPr>
      <w:r>
        <w:rPr>
          <w:rtl/>
        </w:rPr>
        <w:br/>
        <w:t>היו"ר ראובן ריבלין:</w:t>
      </w:r>
    </w:p>
    <w:p w14:paraId="1D1F7E43" w14:textId="77777777" w:rsidR="00000000" w:rsidRDefault="00754752">
      <w:pPr>
        <w:pStyle w:val="a0"/>
        <w:rPr>
          <w:rtl/>
        </w:rPr>
      </w:pPr>
    </w:p>
    <w:p w14:paraId="5C3B86D0" w14:textId="77777777" w:rsidR="00000000" w:rsidRDefault="00754752">
      <w:pPr>
        <w:pStyle w:val="a0"/>
        <w:rPr>
          <w:rFonts w:hint="cs"/>
          <w:rtl/>
        </w:rPr>
      </w:pPr>
      <w:r>
        <w:rPr>
          <w:rFonts w:hint="cs"/>
          <w:rtl/>
        </w:rPr>
        <w:t xml:space="preserve">זה עניין אחר, חבר הכנסת רביץ. זאת שאלה רצינית, שאני מציע שתשאל אותה </w:t>
      </w:r>
      <w:r>
        <w:rPr>
          <w:rFonts w:hint="cs"/>
          <w:rtl/>
        </w:rPr>
        <w:t xml:space="preserve">כשאילתא בעל-פה, שאולי אני אאשר אותה. </w:t>
      </w:r>
    </w:p>
    <w:p w14:paraId="72AFB56C" w14:textId="77777777" w:rsidR="00000000" w:rsidRDefault="00754752">
      <w:pPr>
        <w:pStyle w:val="a0"/>
        <w:rPr>
          <w:rFonts w:hint="cs"/>
          <w:rtl/>
        </w:rPr>
      </w:pPr>
    </w:p>
    <w:p w14:paraId="59CFE499" w14:textId="77777777" w:rsidR="00000000" w:rsidRDefault="00754752">
      <w:pPr>
        <w:pStyle w:val="a0"/>
        <w:rPr>
          <w:rFonts w:hint="cs"/>
          <w:rtl/>
        </w:rPr>
      </w:pPr>
      <w:r>
        <w:rPr>
          <w:rFonts w:hint="cs"/>
          <w:rtl/>
        </w:rPr>
        <w:t xml:space="preserve">על כל פנים, אתם יכולים לשנות את החוק, ואז, כאשר תשנו את החוק, יהיה אפשר לפטר שרים רק בהסכמת הכנסת. דרך אגב, דנו על כך וישבנו </w:t>
      </w:r>
      <w:r>
        <w:rPr>
          <w:rFonts w:hint="eastAsia"/>
          <w:rtl/>
        </w:rPr>
        <w:t>–</w:t>
      </w:r>
      <w:r>
        <w:rPr>
          <w:rFonts w:hint="cs"/>
          <w:rtl/>
        </w:rPr>
        <w:t xml:space="preserve"> גם חבר הכנסת רביץ </w:t>
      </w:r>
      <w:r>
        <w:rPr>
          <w:rFonts w:hint="eastAsia"/>
          <w:rtl/>
        </w:rPr>
        <w:t>–</w:t>
      </w:r>
      <w:r>
        <w:rPr>
          <w:rFonts w:hint="cs"/>
          <w:rtl/>
        </w:rPr>
        <w:t xml:space="preserve"> על המדוכה, וביקשנו להקנות לראש הממשלה פררוגטיבות, סמכויות יתר, המאפשרו</w:t>
      </w:r>
      <w:r>
        <w:rPr>
          <w:rFonts w:hint="cs"/>
          <w:rtl/>
        </w:rPr>
        <w:t xml:space="preserve">ת לו לפטר שר כאשר הוא רוצה. הדבר נפל בעניין זה. </w:t>
      </w:r>
    </w:p>
    <w:p w14:paraId="17819EDF" w14:textId="77777777" w:rsidR="00000000" w:rsidRDefault="00754752">
      <w:pPr>
        <w:pStyle w:val="a0"/>
        <w:rPr>
          <w:rFonts w:hint="cs"/>
          <w:rtl/>
        </w:rPr>
      </w:pPr>
    </w:p>
    <w:p w14:paraId="62B889F5" w14:textId="77777777" w:rsidR="00000000" w:rsidRDefault="00754752">
      <w:pPr>
        <w:pStyle w:val="a0"/>
        <w:rPr>
          <w:rFonts w:hint="cs"/>
          <w:rtl/>
        </w:rPr>
      </w:pPr>
      <w:r>
        <w:rPr>
          <w:rFonts w:hint="cs"/>
          <w:rtl/>
        </w:rPr>
        <w:t xml:space="preserve">אשר לשאלתכם, מי מסר לי את המכתב </w:t>
      </w:r>
      <w:r>
        <w:rPr>
          <w:rFonts w:hint="eastAsia"/>
          <w:rtl/>
        </w:rPr>
        <w:t>–</w:t>
      </w:r>
      <w:r>
        <w:rPr>
          <w:rFonts w:hint="cs"/>
          <w:rtl/>
        </w:rPr>
        <w:t xml:space="preserve"> מזכיר הממשלה ישראל מימון עצמו, ואני וידאתי שזה הוא ולא אחר. וידאתי שזה הוא ולא אחר.</w:t>
      </w:r>
    </w:p>
    <w:p w14:paraId="5C9157A4" w14:textId="77777777" w:rsidR="00000000" w:rsidRDefault="00754752">
      <w:pPr>
        <w:pStyle w:val="a0"/>
        <w:rPr>
          <w:rFonts w:hint="cs"/>
          <w:rtl/>
        </w:rPr>
      </w:pPr>
    </w:p>
    <w:p w14:paraId="4EDC0E09" w14:textId="77777777" w:rsidR="00000000" w:rsidRDefault="00754752">
      <w:pPr>
        <w:pStyle w:val="a0"/>
        <w:rPr>
          <w:rtl/>
        </w:rPr>
      </w:pPr>
      <w:r>
        <w:rPr>
          <w:rtl/>
        </w:rPr>
        <w:br/>
      </w:r>
    </w:p>
    <w:p w14:paraId="6B1358D7" w14:textId="77777777" w:rsidR="00000000" w:rsidRDefault="00754752">
      <w:pPr>
        <w:pStyle w:val="a2"/>
        <w:rPr>
          <w:rtl/>
        </w:rPr>
      </w:pPr>
    </w:p>
    <w:p w14:paraId="60442DAF" w14:textId="77777777" w:rsidR="00000000" w:rsidRDefault="00754752">
      <w:pPr>
        <w:pStyle w:val="a2"/>
        <w:rPr>
          <w:rtl/>
        </w:rPr>
      </w:pPr>
      <w:bookmarkStart w:id="4" w:name="_Toc75097217"/>
      <w:r>
        <w:rPr>
          <w:rtl/>
        </w:rPr>
        <w:t>מסמכים שהונחו על שולחן הכנסת</w:t>
      </w:r>
      <w:bookmarkEnd w:id="4"/>
    </w:p>
    <w:p w14:paraId="32997CE6" w14:textId="77777777" w:rsidR="00000000" w:rsidRDefault="00754752">
      <w:pPr>
        <w:pStyle w:val="-0"/>
        <w:rPr>
          <w:rFonts w:hint="cs"/>
          <w:rtl/>
        </w:rPr>
      </w:pPr>
    </w:p>
    <w:p w14:paraId="455953BA" w14:textId="77777777" w:rsidR="00000000" w:rsidRDefault="00754752">
      <w:pPr>
        <w:pStyle w:val="af1"/>
        <w:rPr>
          <w:rFonts w:hint="cs"/>
          <w:rtl/>
        </w:rPr>
      </w:pPr>
      <w:r>
        <w:rPr>
          <w:rtl/>
        </w:rPr>
        <w:t>היו"ר ראובן ריבלין:</w:t>
      </w:r>
    </w:p>
    <w:p w14:paraId="0EEDEE0D" w14:textId="77777777" w:rsidR="00000000" w:rsidRDefault="00754752">
      <w:pPr>
        <w:pStyle w:val="a0"/>
        <w:rPr>
          <w:rFonts w:hint="cs"/>
          <w:rtl/>
        </w:rPr>
      </w:pPr>
    </w:p>
    <w:p w14:paraId="58D21647" w14:textId="77777777" w:rsidR="00000000" w:rsidRDefault="00754752">
      <w:pPr>
        <w:pStyle w:val="a0"/>
        <w:rPr>
          <w:rFonts w:hint="cs"/>
          <w:rtl/>
        </w:rPr>
      </w:pPr>
      <w:r>
        <w:rPr>
          <w:rFonts w:hint="cs"/>
          <w:rtl/>
        </w:rPr>
        <w:t>רבותי חברי הכנסת, הודעה למזכיר הכ</w:t>
      </w:r>
      <w:r>
        <w:rPr>
          <w:rFonts w:hint="cs"/>
          <w:rtl/>
        </w:rPr>
        <w:t xml:space="preserve">נסת. </w:t>
      </w:r>
    </w:p>
    <w:p w14:paraId="0EAD8C6B" w14:textId="77777777" w:rsidR="00000000" w:rsidRDefault="00754752">
      <w:pPr>
        <w:pStyle w:val="a"/>
        <w:rPr>
          <w:rtl/>
        </w:rPr>
      </w:pPr>
      <w:r>
        <w:rPr>
          <w:rtl/>
        </w:rPr>
        <w:br/>
      </w:r>
      <w:bookmarkStart w:id="5" w:name="FS000000661T07_06_2004_16_49_47"/>
      <w:bookmarkStart w:id="6" w:name="_Toc75097218"/>
      <w:bookmarkEnd w:id="5"/>
      <w:r>
        <w:rPr>
          <w:rtl/>
        </w:rPr>
        <w:t>מזכיר הכנסת אריה האן:</w:t>
      </w:r>
      <w:bookmarkEnd w:id="6"/>
    </w:p>
    <w:p w14:paraId="32F0AA8E" w14:textId="77777777" w:rsidR="00000000" w:rsidRDefault="00754752">
      <w:pPr>
        <w:pStyle w:val="a0"/>
        <w:rPr>
          <w:rtl/>
        </w:rPr>
      </w:pPr>
    </w:p>
    <w:p w14:paraId="55CBE094" w14:textId="77777777" w:rsidR="00000000" w:rsidRDefault="00754752">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09736330" w14:textId="77777777" w:rsidR="00000000" w:rsidRDefault="00754752">
      <w:pPr>
        <w:pStyle w:val="a0"/>
        <w:rPr>
          <w:rFonts w:hint="cs"/>
          <w:rtl/>
        </w:rPr>
      </w:pPr>
    </w:p>
    <w:p w14:paraId="2AB0DE9D" w14:textId="77777777" w:rsidR="00000000" w:rsidRDefault="00754752">
      <w:pPr>
        <w:pStyle w:val="a0"/>
        <w:rPr>
          <w:rFonts w:hint="cs"/>
          <w:rtl/>
        </w:rPr>
      </w:pPr>
      <w:r>
        <w:rPr>
          <w:rFonts w:hint="cs"/>
          <w:rtl/>
        </w:rPr>
        <w:t xml:space="preserve">לדיון מוקדם:  </w:t>
      </w:r>
      <w:r>
        <w:rPr>
          <w:rtl/>
        </w:rPr>
        <w:t xml:space="preserve">הצעת חוק רישוי עסקים (תיקון </w:t>
      </w:r>
      <w:r>
        <w:rPr>
          <w:rFonts w:hint="cs"/>
          <w:rtl/>
        </w:rPr>
        <w:t>–</w:t>
      </w:r>
      <w:r>
        <w:rPr>
          <w:rtl/>
        </w:rPr>
        <w:t xml:space="preserve"> הגבלת עוצמת הרעש במקומות בילוי), התשס"ד-2004, מאת חבר הכנסת אופיר פינס-פז; הצעת חוק הגנת הצרכן (תיקון </w:t>
      </w:r>
      <w:r>
        <w:rPr>
          <w:rFonts w:hint="cs"/>
          <w:rtl/>
        </w:rPr>
        <w:t>–</w:t>
      </w:r>
      <w:r>
        <w:rPr>
          <w:rtl/>
        </w:rPr>
        <w:t xml:space="preserve"> החזר כ</w:t>
      </w:r>
      <w:r>
        <w:rPr>
          <w:rtl/>
        </w:rPr>
        <w:t>ספי במזומן בשל החזרת טובין), התשס"ד-2004, מאת חבר הכנסת איתן כבל וקבוצת ח</w:t>
      </w:r>
      <w:r>
        <w:rPr>
          <w:rFonts w:hint="cs"/>
          <w:rtl/>
        </w:rPr>
        <w:t>ברי ה</w:t>
      </w:r>
      <w:r>
        <w:rPr>
          <w:rtl/>
        </w:rPr>
        <w:t>כ</w:t>
      </w:r>
      <w:r>
        <w:rPr>
          <w:rFonts w:hint="cs"/>
          <w:rtl/>
        </w:rPr>
        <w:t>נסת</w:t>
      </w:r>
      <w:r>
        <w:rPr>
          <w:rtl/>
        </w:rPr>
        <w:t xml:space="preserve">; הצעת חוק התעבורה (תיקון </w:t>
      </w:r>
      <w:r>
        <w:rPr>
          <w:rFonts w:hint="cs"/>
          <w:rtl/>
        </w:rPr>
        <w:t>–</w:t>
      </w:r>
      <w:r>
        <w:rPr>
          <w:rtl/>
        </w:rPr>
        <w:t xml:space="preserve"> הגבלת גרירת רכבים), התשס"ד-2004, מאת  חבר הכנסת מגלי והבה וקבוצת ח</w:t>
      </w:r>
      <w:r>
        <w:rPr>
          <w:rFonts w:hint="cs"/>
          <w:rtl/>
        </w:rPr>
        <w:t>ברי ה</w:t>
      </w:r>
      <w:r>
        <w:rPr>
          <w:rtl/>
        </w:rPr>
        <w:t>כ</w:t>
      </w:r>
      <w:r>
        <w:rPr>
          <w:rFonts w:hint="cs"/>
          <w:rtl/>
        </w:rPr>
        <w:t>נסת</w:t>
      </w:r>
      <w:r>
        <w:rPr>
          <w:rtl/>
        </w:rPr>
        <w:t>; הצעת חוק לפיקוח על תעריפי חני</w:t>
      </w:r>
      <w:r>
        <w:rPr>
          <w:rFonts w:hint="cs"/>
          <w:rtl/>
        </w:rPr>
        <w:t>י</w:t>
      </w:r>
      <w:r>
        <w:rPr>
          <w:rtl/>
        </w:rPr>
        <w:t>ה בחניונים לרכב, התשס"ד-2004, מאת חבר</w:t>
      </w:r>
      <w:r>
        <w:rPr>
          <w:rFonts w:hint="cs"/>
          <w:rtl/>
        </w:rPr>
        <w:t>י</w:t>
      </w:r>
      <w:r>
        <w:rPr>
          <w:rtl/>
        </w:rPr>
        <w:t xml:space="preserve"> </w:t>
      </w:r>
      <w:r>
        <w:rPr>
          <w:rtl/>
        </w:rPr>
        <w:t xml:space="preserve">הכנסת דליה איציק, גלעד ארדן, יאיר פרץ, זהבה גלאון </w:t>
      </w:r>
      <w:r>
        <w:rPr>
          <w:rFonts w:hint="cs"/>
          <w:rtl/>
        </w:rPr>
        <w:t>ו</w:t>
      </w:r>
      <w:r>
        <w:rPr>
          <w:rtl/>
        </w:rPr>
        <w:t xml:space="preserve">לאה נס; הצעת חוק הגנת הצרכן (תיקון </w:t>
      </w:r>
      <w:r>
        <w:rPr>
          <w:rFonts w:hint="cs"/>
          <w:rtl/>
        </w:rPr>
        <w:t>–</w:t>
      </w:r>
      <w:r>
        <w:rPr>
          <w:rtl/>
        </w:rPr>
        <w:t xml:space="preserve"> מתן טופס לביטול עסקה בעת כריתת ההסכם), התשס"ד-2004, מאת  חבר הכנסת ישראל אייכלר; הצעת חוק שחרור על-תנאי ממאסר (תיקון </w:t>
      </w:r>
      <w:r>
        <w:rPr>
          <w:rFonts w:hint="cs"/>
          <w:rtl/>
        </w:rPr>
        <w:t>–</w:t>
      </w:r>
      <w:r>
        <w:rPr>
          <w:rtl/>
        </w:rPr>
        <w:t xml:space="preserve"> מאסר לא קצוב למחבלים), התשס"ד-2004, מאת חבר הכנסת</w:t>
      </w:r>
      <w:r>
        <w:rPr>
          <w:rtl/>
        </w:rPr>
        <w:t xml:space="preserve"> אריה אלדד וקבוצת ח</w:t>
      </w:r>
      <w:r>
        <w:rPr>
          <w:rFonts w:hint="cs"/>
          <w:rtl/>
        </w:rPr>
        <w:t>ברי ה</w:t>
      </w:r>
      <w:r>
        <w:rPr>
          <w:rtl/>
        </w:rPr>
        <w:t>כ</w:t>
      </w:r>
      <w:r>
        <w:rPr>
          <w:rFonts w:hint="cs"/>
          <w:rtl/>
        </w:rPr>
        <w:t>נסת</w:t>
      </w:r>
      <w:r>
        <w:rPr>
          <w:rtl/>
        </w:rPr>
        <w:t>; הצעת חוק שיפוט בתי</w:t>
      </w:r>
      <w:r>
        <w:rPr>
          <w:rFonts w:hint="cs"/>
          <w:rtl/>
        </w:rPr>
        <w:t>-</w:t>
      </w:r>
      <w:r>
        <w:rPr>
          <w:rtl/>
        </w:rPr>
        <w:t xml:space="preserve">דין רבניים (נישואין וגירושין) (תיקון </w:t>
      </w:r>
      <w:r>
        <w:rPr>
          <w:rFonts w:hint="cs"/>
          <w:rtl/>
        </w:rPr>
        <w:t>–</w:t>
      </w:r>
      <w:r>
        <w:rPr>
          <w:rtl/>
        </w:rPr>
        <w:t xml:space="preserve"> כפיית גט), התשס"ד-2004, מאת חבר הכנסת אופיר פינס-פז; הצעת חוק לשכת עורכי</w:t>
      </w:r>
      <w:r>
        <w:rPr>
          <w:rFonts w:hint="cs"/>
          <w:rtl/>
        </w:rPr>
        <w:t>-</w:t>
      </w:r>
      <w:r>
        <w:rPr>
          <w:rtl/>
        </w:rPr>
        <w:t xml:space="preserve">הדין (תיקון </w:t>
      </w:r>
      <w:r>
        <w:rPr>
          <w:rFonts w:hint="cs"/>
          <w:rtl/>
        </w:rPr>
        <w:t>–</w:t>
      </w:r>
      <w:r>
        <w:rPr>
          <w:rtl/>
        </w:rPr>
        <w:t xml:space="preserve"> בחינת התמחות), התשס"ד-2004, מאת חבר הכנסת מגלי והבה; הצעת חוק-יסוד: הכנסת (תיקון </w:t>
      </w:r>
      <w:r>
        <w:rPr>
          <w:rFonts w:hint="cs"/>
          <w:rtl/>
        </w:rPr>
        <w:t>–</w:t>
      </w:r>
      <w:r>
        <w:rPr>
          <w:rtl/>
        </w:rPr>
        <w:t xml:space="preserve"> תקופת צינון לעובדי מדינה בכירים), מאת חבר</w:t>
      </w:r>
      <w:r>
        <w:rPr>
          <w:rFonts w:hint="cs"/>
          <w:rtl/>
        </w:rPr>
        <w:t>ת</w:t>
      </w:r>
      <w:r>
        <w:rPr>
          <w:rtl/>
        </w:rPr>
        <w:t xml:space="preserve"> הכנסת דליה איציק; הצעת חוק הידועים בציבור, התשס"ד-2004, מאת חבר הכנסת אילן ליבוביץ וקבוצת ח</w:t>
      </w:r>
      <w:r>
        <w:rPr>
          <w:rFonts w:hint="cs"/>
          <w:rtl/>
        </w:rPr>
        <w:t>ברי ה</w:t>
      </w:r>
      <w:r>
        <w:rPr>
          <w:rtl/>
        </w:rPr>
        <w:t>כ</w:t>
      </w:r>
      <w:r>
        <w:rPr>
          <w:rFonts w:hint="cs"/>
          <w:rtl/>
        </w:rPr>
        <w:t>נסת</w:t>
      </w:r>
      <w:r>
        <w:rPr>
          <w:rtl/>
        </w:rPr>
        <w:t xml:space="preserve">; הצעת חוק הספורט (תיקון </w:t>
      </w:r>
      <w:r>
        <w:rPr>
          <w:rFonts w:hint="cs"/>
          <w:rtl/>
        </w:rPr>
        <w:t>–</w:t>
      </w:r>
      <w:r>
        <w:rPr>
          <w:rtl/>
        </w:rPr>
        <w:t xml:space="preserve"> מכירת זכויות שידור אירועי ספורט), התשס"ד-2004, מאת חבר</w:t>
      </w:r>
      <w:r>
        <w:rPr>
          <w:rFonts w:hint="cs"/>
          <w:rtl/>
        </w:rPr>
        <w:t>י</w:t>
      </w:r>
      <w:r>
        <w:rPr>
          <w:rtl/>
        </w:rPr>
        <w:t xml:space="preserve"> הכנסת גלעד ארדן </w:t>
      </w:r>
      <w:r>
        <w:rPr>
          <w:rFonts w:hint="cs"/>
          <w:rtl/>
        </w:rPr>
        <w:t>ו</w:t>
      </w:r>
      <w:r>
        <w:rPr>
          <w:rtl/>
        </w:rPr>
        <w:t>איתן כבל; ה</w:t>
      </w:r>
      <w:r>
        <w:rPr>
          <w:rtl/>
        </w:rPr>
        <w:t xml:space="preserve">צעת חוק הבנקאות (שירות ללקוח) (תיקון </w:t>
      </w:r>
      <w:r>
        <w:rPr>
          <w:rFonts w:hint="cs"/>
          <w:rtl/>
        </w:rPr>
        <w:t>–</w:t>
      </w:r>
      <w:r>
        <w:rPr>
          <w:rtl/>
        </w:rPr>
        <w:t xml:space="preserve"> פיקוח על עמלות הבנקים), התשס"ד-2004, מאת  חבר הכנסת דני יתום; הצעת חוק ביטוח בריאות ממלכתי (תיקון </w:t>
      </w:r>
      <w:r>
        <w:rPr>
          <w:rFonts w:hint="cs"/>
          <w:rtl/>
        </w:rPr>
        <w:t>–</w:t>
      </w:r>
      <w:r>
        <w:rPr>
          <w:rtl/>
        </w:rPr>
        <w:t xml:space="preserve"> תשלום רבעוני עבור שירותים בהשתתפות כספית עצמית), התשס"ד-2004, מאת חבר</w:t>
      </w:r>
      <w:r>
        <w:rPr>
          <w:rFonts w:hint="cs"/>
          <w:rtl/>
        </w:rPr>
        <w:t>י</w:t>
      </w:r>
      <w:r>
        <w:rPr>
          <w:rtl/>
        </w:rPr>
        <w:t xml:space="preserve"> הכנסת איתן כבל, יצחק וקנין, אבשלום וילן </w:t>
      </w:r>
      <w:r>
        <w:rPr>
          <w:rFonts w:hint="cs"/>
          <w:rtl/>
        </w:rPr>
        <w:t>ו</w:t>
      </w:r>
      <w:r>
        <w:rPr>
          <w:rtl/>
        </w:rPr>
        <w:t xml:space="preserve">חיים </w:t>
      </w:r>
      <w:r>
        <w:rPr>
          <w:rtl/>
        </w:rPr>
        <w:t xml:space="preserve">כץ; הצעת חוק הגנת הצרכן (תיקון </w:t>
      </w:r>
      <w:r>
        <w:rPr>
          <w:rFonts w:hint="cs"/>
          <w:rtl/>
        </w:rPr>
        <w:t>–</w:t>
      </w:r>
      <w:r>
        <w:rPr>
          <w:rtl/>
        </w:rPr>
        <w:t xml:space="preserve"> החזר כספי בביטול עסקה), התשס"ד-2004, מאת חבר הכנסת שלום שמחון; הצעת חוק התקשורת (בזק ושידורים) (תיקון </w:t>
      </w:r>
      <w:r>
        <w:rPr>
          <w:rFonts w:hint="cs"/>
          <w:rtl/>
        </w:rPr>
        <w:t>–</w:t>
      </w:r>
      <w:r>
        <w:rPr>
          <w:rtl/>
        </w:rPr>
        <w:t xml:space="preserve"> הגבלת שידור משחקים בתשלום), התשס"ד-2004, מאת חבר</w:t>
      </w:r>
      <w:r>
        <w:rPr>
          <w:rFonts w:hint="cs"/>
          <w:rtl/>
        </w:rPr>
        <w:t>י</w:t>
      </w:r>
      <w:r>
        <w:rPr>
          <w:rtl/>
        </w:rPr>
        <w:t xml:space="preserve"> הכנסת גלעד ארדן </w:t>
      </w:r>
      <w:r>
        <w:rPr>
          <w:rFonts w:hint="cs"/>
          <w:rtl/>
        </w:rPr>
        <w:t>ו</w:t>
      </w:r>
      <w:r>
        <w:rPr>
          <w:rtl/>
        </w:rPr>
        <w:t xml:space="preserve">איתן כבל; הצעת חוק עבודת נשים (תיקון </w:t>
      </w:r>
      <w:r>
        <w:rPr>
          <w:rFonts w:hint="cs"/>
          <w:rtl/>
        </w:rPr>
        <w:t>–</w:t>
      </w:r>
      <w:r>
        <w:rPr>
          <w:rtl/>
        </w:rPr>
        <w:t xml:space="preserve"> פיצויים עונשי</w:t>
      </w:r>
      <w:r>
        <w:rPr>
          <w:rtl/>
        </w:rPr>
        <w:t>ים), התשס"ד-2004, מאת חבר</w:t>
      </w:r>
      <w:r>
        <w:rPr>
          <w:rFonts w:hint="cs"/>
          <w:rtl/>
        </w:rPr>
        <w:t>י</w:t>
      </w:r>
      <w:r>
        <w:rPr>
          <w:rtl/>
        </w:rPr>
        <w:t xml:space="preserve"> הכנסת גילה גמליאל, רשף חן </w:t>
      </w:r>
      <w:r>
        <w:rPr>
          <w:rFonts w:hint="cs"/>
          <w:rtl/>
        </w:rPr>
        <w:t>ו</w:t>
      </w:r>
      <w:r>
        <w:rPr>
          <w:rtl/>
        </w:rPr>
        <w:t xml:space="preserve">גילה פינקלשטיין; הצעת חוק הבנקאות (רישוי) (תיקון </w:t>
      </w:r>
      <w:r>
        <w:rPr>
          <w:rFonts w:hint="cs"/>
          <w:rtl/>
        </w:rPr>
        <w:t>–</w:t>
      </w:r>
      <w:r>
        <w:rPr>
          <w:rtl/>
        </w:rPr>
        <w:t xml:space="preserve"> איסור שליטה בקרן נאמנות וניהולה על</w:t>
      </w:r>
      <w:r>
        <w:rPr>
          <w:rFonts w:hint="cs"/>
          <w:rtl/>
        </w:rPr>
        <w:t>-</w:t>
      </w:r>
      <w:r>
        <w:rPr>
          <w:rtl/>
        </w:rPr>
        <w:t>ידי תאגידים בנקאיים) (מניעת ריכוזיות), התשס"ד-2004, מאת חבר הכנסת אמנון כהן וקבוצת ח</w:t>
      </w:r>
      <w:r>
        <w:rPr>
          <w:rFonts w:hint="cs"/>
          <w:rtl/>
        </w:rPr>
        <w:t>ברי ה</w:t>
      </w:r>
      <w:r>
        <w:rPr>
          <w:rtl/>
        </w:rPr>
        <w:t>כ</w:t>
      </w:r>
      <w:r>
        <w:rPr>
          <w:rFonts w:hint="cs"/>
          <w:rtl/>
        </w:rPr>
        <w:t>נסת</w:t>
      </w:r>
      <w:r>
        <w:rPr>
          <w:rtl/>
        </w:rPr>
        <w:t>; הצעת חוק לתיקון פקודת</w:t>
      </w:r>
      <w:r>
        <w:rPr>
          <w:rtl/>
        </w:rPr>
        <w:t xml:space="preserve"> העיריות (ועדה לאיכות הסביבה), התשס"ד-2004, מאת  חבר הכנסת רומן ברונפמן וקבוצת ח</w:t>
      </w:r>
      <w:r>
        <w:rPr>
          <w:rFonts w:hint="cs"/>
          <w:rtl/>
        </w:rPr>
        <w:t>ברי ה</w:t>
      </w:r>
      <w:r>
        <w:rPr>
          <w:rtl/>
        </w:rPr>
        <w:t>כ</w:t>
      </w:r>
      <w:r>
        <w:rPr>
          <w:rFonts w:hint="cs"/>
          <w:rtl/>
        </w:rPr>
        <w:t>נסת</w:t>
      </w:r>
      <w:r>
        <w:rPr>
          <w:rtl/>
        </w:rPr>
        <w:t>; הצעת חוק לתיקון פקודת העיריות (מסלולי הליכה), התשס"ד-2004, מאת חבר</w:t>
      </w:r>
      <w:r>
        <w:rPr>
          <w:rFonts w:hint="cs"/>
          <w:rtl/>
        </w:rPr>
        <w:t>ת</w:t>
      </w:r>
      <w:r>
        <w:rPr>
          <w:rtl/>
        </w:rPr>
        <w:t xml:space="preserve"> הכנסת אורית נוקד; הצעת חוק מימון מפלגות (תיקון </w:t>
      </w:r>
      <w:r>
        <w:rPr>
          <w:rFonts w:hint="cs"/>
          <w:rtl/>
        </w:rPr>
        <w:t>–</w:t>
      </w:r>
      <w:r>
        <w:rPr>
          <w:rtl/>
        </w:rPr>
        <w:t xml:space="preserve"> ביטול מימון נוסף לסיעה המורכבת מיותר ממפלגה אחת)</w:t>
      </w:r>
      <w:r>
        <w:rPr>
          <w:rtl/>
        </w:rPr>
        <w:t>, התשס"ד-2004, מאת חבר הכנסת אילן שלגי וקבוצת ח</w:t>
      </w:r>
      <w:r>
        <w:rPr>
          <w:rFonts w:hint="cs"/>
          <w:rtl/>
        </w:rPr>
        <w:t>ברי ה</w:t>
      </w:r>
      <w:r>
        <w:rPr>
          <w:rtl/>
        </w:rPr>
        <w:t>כ</w:t>
      </w:r>
      <w:r>
        <w:rPr>
          <w:rFonts w:hint="cs"/>
          <w:rtl/>
        </w:rPr>
        <w:t>נסת</w:t>
      </w:r>
      <w:r>
        <w:rPr>
          <w:rtl/>
        </w:rPr>
        <w:t xml:space="preserve">; הצעת חוק התקשורת (בזק ושידורים) (תיקון </w:t>
      </w:r>
      <w:r>
        <w:rPr>
          <w:rFonts w:hint="cs"/>
          <w:rtl/>
        </w:rPr>
        <w:t>–</w:t>
      </w:r>
      <w:r>
        <w:rPr>
          <w:rtl/>
        </w:rPr>
        <w:t xml:space="preserve"> זכויות מחזיק בדירה להנחת רשת כבלים או התקנת צלחת קליטה), התשס"ד-2004, מאת חבר</w:t>
      </w:r>
      <w:r>
        <w:rPr>
          <w:rFonts w:hint="cs"/>
          <w:rtl/>
        </w:rPr>
        <w:t>ת</w:t>
      </w:r>
      <w:r>
        <w:rPr>
          <w:rtl/>
        </w:rPr>
        <w:t xml:space="preserve"> הכנסת גילה גמליאל; הצעת חוק ההתנתקות (התנתקות מרצועת</w:t>
      </w:r>
      <w:r>
        <w:rPr>
          <w:rFonts w:hint="cs"/>
          <w:rtl/>
        </w:rPr>
        <w:t>-</w:t>
      </w:r>
      <w:r>
        <w:rPr>
          <w:rtl/>
        </w:rPr>
        <w:t>עזה ומאזור בצפון</w:t>
      </w:r>
      <w:r>
        <w:rPr>
          <w:rFonts w:hint="cs"/>
          <w:rtl/>
        </w:rPr>
        <w:t>-</w:t>
      </w:r>
      <w:r>
        <w:rPr>
          <w:rtl/>
        </w:rPr>
        <w:t>השומרון)</w:t>
      </w:r>
      <w:r>
        <w:rPr>
          <w:rtl/>
        </w:rPr>
        <w:t xml:space="preserve">, התשס"ד-2004, מאת חבר הכנסת חיים רמון; הצעת חוק-יסוד: הממשלה (תיקון </w:t>
      </w:r>
      <w:r>
        <w:rPr>
          <w:rFonts w:hint="cs"/>
          <w:rtl/>
        </w:rPr>
        <w:t>–</w:t>
      </w:r>
      <w:r>
        <w:rPr>
          <w:rtl/>
        </w:rPr>
        <w:t xml:space="preserve"> הפסקת כהונתו של שר), מאת חבר</w:t>
      </w:r>
      <w:r>
        <w:rPr>
          <w:rFonts w:hint="cs"/>
          <w:rtl/>
        </w:rPr>
        <w:t>ת</w:t>
      </w:r>
      <w:r>
        <w:rPr>
          <w:rtl/>
        </w:rPr>
        <w:t xml:space="preserve"> הכנסת גילה גמליאל; הצעת חוק הביטוח הלאומי (תיקון </w:t>
      </w:r>
      <w:r>
        <w:rPr>
          <w:rFonts w:hint="cs"/>
          <w:rtl/>
        </w:rPr>
        <w:t>–</w:t>
      </w:r>
      <w:r>
        <w:rPr>
          <w:rtl/>
        </w:rPr>
        <w:t xml:space="preserve"> ביטוח זכויות עובדי הרשויות המקומיות), התשס"ד-2004, מאת חבר הכנסת עמרם מצנע וקבוצת </w:t>
      </w:r>
      <w:r>
        <w:rPr>
          <w:rFonts w:hint="cs"/>
          <w:rtl/>
        </w:rPr>
        <w:t>חברי הכנסת.</w:t>
      </w:r>
    </w:p>
    <w:p w14:paraId="5E58ED06" w14:textId="77777777" w:rsidR="00000000" w:rsidRDefault="00754752">
      <w:pPr>
        <w:pStyle w:val="a0"/>
        <w:ind w:firstLine="0"/>
        <w:rPr>
          <w:rFonts w:hint="cs"/>
          <w:rtl/>
        </w:rPr>
      </w:pPr>
    </w:p>
    <w:p w14:paraId="1489DDAB" w14:textId="77777777" w:rsidR="00000000" w:rsidRDefault="00754752">
      <w:pPr>
        <w:pStyle w:val="a0"/>
        <w:ind w:firstLine="0"/>
        <w:rPr>
          <w:rFonts w:hint="cs"/>
          <w:rtl/>
        </w:rPr>
      </w:pPr>
      <w:r>
        <w:rPr>
          <w:rFonts w:hint="cs"/>
          <w:rtl/>
        </w:rPr>
        <w:tab/>
        <w:t>לקריאה ש</w:t>
      </w:r>
      <w:r>
        <w:rPr>
          <w:rFonts w:hint="cs"/>
          <w:rtl/>
        </w:rPr>
        <w:t>נייה ולקריאה שלישית: הצעת חוק לתיקון פקודת התעבורה (מס' 61), התשס"ד-2004, שהחזירה ועדת הכלכלה; הצעת חוק הרשויות המקומיות (הצהרת הון), התשס"ד-2004, שהחזירה ועדת הפנים ואיכות הסביבה.</w:t>
      </w:r>
    </w:p>
    <w:p w14:paraId="08099E79" w14:textId="77777777" w:rsidR="00000000" w:rsidRDefault="00754752">
      <w:pPr>
        <w:pStyle w:val="a0"/>
        <w:ind w:firstLine="0"/>
        <w:rPr>
          <w:rFonts w:hint="cs"/>
          <w:rtl/>
        </w:rPr>
      </w:pPr>
    </w:p>
    <w:p w14:paraId="74114805" w14:textId="77777777" w:rsidR="00000000" w:rsidRDefault="00754752">
      <w:pPr>
        <w:pStyle w:val="a0"/>
        <w:ind w:firstLine="0"/>
        <w:rPr>
          <w:rFonts w:hint="cs"/>
          <w:rtl/>
        </w:rPr>
      </w:pPr>
      <w:r>
        <w:rPr>
          <w:rFonts w:hint="cs"/>
          <w:rtl/>
        </w:rPr>
        <w:tab/>
        <w:t>מסקנות בעקבות דיון מהיר של ועדת החינוך והתרבות בנושא: סקר של המכון הישראל</w:t>
      </w:r>
      <w:r>
        <w:rPr>
          <w:rFonts w:hint="cs"/>
          <w:rtl/>
        </w:rPr>
        <w:t>י לדמוקרטיה: 43% מבני-הנוער תומכים בסרבנות, של חבר הכנסת מוחמד ברכה. תודה רבה.</w:t>
      </w:r>
    </w:p>
    <w:p w14:paraId="5604CD45" w14:textId="77777777" w:rsidR="00000000" w:rsidRDefault="00754752">
      <w:pPr>
        <w:pStyle w:val="af1"/>
        <w:rPr>
          <w:rtl/>
        </w:rPr>
      </w:pPr>
      <w:r>
        <w:rPr>
          <w:rtl/>
        </w:rPr>
        <w:br/>
        <w:t>היו"ר ראובן ריבלין:</w:t>
      </w:r>
    </w:p>
    <w:p w14:paraId="1143A7D0" w14:textId="77777777" w:rsidR="00000000" w:rsidRDefault="00754752">
      <w:pPr>
        <w:pStyle w:val="a0"/>
        <w:rPr>
          <w:rtl/>
        </w:rPr>
      </w:pPr>
    </w:p>
    <w:p w14:paraId="6B897E92" w14:textId="77777777" w:rsidR="00000000" w:rsidRDefault="00754752">
      <w:pPr>
        <w:pStyle w:val="a0"/>
        <w:rPr>
          <w:rFonts w:hint="cs"/>
          <w:rtl/>
        </w:rPr>
      </w:pPr>
      <w:r>
        <w:rPr>
          <w:rFonts w:hint="cs"/>
          <w:rtl/>
        </w:rPr>
        <w:t xml:space="preserve">תודה למזכיר הכנסת. </w:t>
      </w:r>
    </w:p>
    <w:p w14:paraId="14C9A718" w14:textId="77777777" w:rsidR="00000000" w:rsidRDefault="00754752">
      <w:pPr>
        <w:pStyle w:val="a0"/>
        <w:rPr>
          <w:rtl/>
        </w:rPr>
      </w:pPr>
      <w:r>
        <w:rPr>
          <w:rtl/>
        </w:rPr>
        <w:br/>
      </w:r>
    </w:p>
    <w:p w14:paraId="171C0788" w14:textId="77777777" w:rsidR="00000000" w:rsidRDefault="00754752">
      <w:pPr>
        <w:pStyle w:val="a2"/>
        <w:rPr>
          <w:rFonts w:hint="cs"/>
          <w:rtl/>
        </w:rPr>
      </w:pPr>
      <w:bookmarkStart w:id="7" w:name="CS27055FI0027055T07_06_2004_16_33_10"/>
      <w:bookmarkStart w:id="8" w:name="_Toc75097219"/>
      <w:bookmarkEnd w:id="7"/>
      <w:r>
        <w:rPr>
          <w:rtl/>
        </w:rPr>
        <w:t>הצע</w:t>
      </w:r>
      <w:r>
        <w:rPr>
          <w:rFonts w:hint="cs"/>
          <w:rtl/>
        </w:rPr>
        <w:t>ו</w:t>
      </w:r>
      <w:r>
        <w:rPr>
          <w:rtl/>
        </w:rPr>
        <w:t>ת סיעות מר</w:t>
      </w:r>
      <w:r>
        <w:rPr>
          <w:rFonts w:hint="cs"/>
          <w:rtl/>
        </w:rPr>
        <w:t>צ</w:t>
      </w:r>
      <w:r>
        <w:rPr>
          <w:rtl/>
        </w:rPr>
        <w:t>-</w:t>
      </w:r>
      <w:r>
        <w:rPr>
          <w:rFonts w:hint="cs"/>
          <w:rtl/>
        </w:rPr>
        <w:t>-</w:t>
      </w:r>
      <w:r>
        <w:rPr>
          <w:rtl/>
        </w:rPr>
        <w:t>חד"ש-תע</w:t>
      </w:r>
      <w:r>
        <w:rPr>
          <w:rFonts w:hint="cs"/>
          <w:rtl/>
        </w:rPr>
        <w:t>"</w:t>
      </w:r>
      <w:r>
        <w:rPr>
          <w:rtl/>
        </w:rPr>
        <w:t>ל</w:t>
      </w:r>
      <w:r>
        <w:rPr>
          <w:rFonts w:hint="cs"/>
          <w:rtl/>
        </w:rPr>
        <w:t>-</w:t>
      </w:r>
      <w:r>
        <w:rPr>
          <w:rtl/>
        </w:rPr>
        <w:t>-בל"ד</w:t>
      </w:r>
      <w:r>
        <w:rPr>
          <w:rFonts w:hint="cs"/>
          <w:rtl/>
        </w:rPr>
        <w:t>-</w:t>
      </w:r>
      <w:r>
        <w:rPr>
          <w:rtl/>
        </w:rPr>
        <w:t>-רע"</w:t>
      </w:r>
      <w:r>
        <w:rPr>
          <w:rFonts w:hint="cs"/>
          <w:rtl/>
        </w:rPr>
        <w:t>ם</w:t>
      </w:r>
      <w:r>
        <w:rPr>
          <w:rtl/>
        </w:rPr>
        <w:t xml:space="preserve"> וש"ס להביע אי-אמון בממשלה</w:t>
      </w:r>
      <w:r>
        <w:rPr>
          <w:rFonts w:hint="cs"/>
          <w:rtl/>
        </w:rPr>
        <w:t xml:space="preserve"> בשל</w:t>
      </w:r>
      <w:bookmarkStart w:id="9" w:name="CS26993FI0026993T07_06_2004_16_33_03"/>
      <w:bookmarkEnd w:id="9"/>
      <w:r>
        <w:rPr>
          <w:rFonts w:hint="cs"/>
          <w:rtl/>
        </w:rPr>
        <w:t>:</w:t>
      </w:r>
      <w:r>
        <w:rPr>
          <w:rtl/>
        </w:rPr>
        <w:br/>
        <w:t xml:space="preserve"> </w:t>
      </w:r>
      <w:r>
        <w:rPr>
          <w:rFonts w:hint="cs"/>
          <w:rtl/>
        </w:rPr>
        <w:t xml:space="preserve">א. </w:t>
      </w:r>
      <w:r>
        <w:rPr>
          <w:rtl/>
        </w:rPr>
        <w:t>המשבר המתמשך ברשויות המקומיות</w:t>
      </w:r>
      <w:r>
        <w:rPr>
          <w:rFonts w:hint="cs"/>
          <w:rtl/>
        </w:rPr>
        <w:t>;</w:t>
      </w:r>
      <w:bookmarkEnd w:id="8"/>
    </w:p>
    <w:p w14:paraId="2959AEA5" w14:textId="77777777" w:rsidR="00000000" w:rsidRDefault="00754752">
      <w:pPr>
        <w:pStyle w:val="a2"/>
        <w:rPr>
          <w:rFonts w:hint="cs"/>
          <w:rtl/>
        </w:rPr>
      </w:pPr>
      <w:bookmarkStart w:id="10" w:name="_Toc75097220"/>
      <w:r>
        <w:rPr>
          <w:rFonts w:hint="cs"/>
          <w:rtl/>
        </w:rPr>
        <w:t>ב. המשבר ברשויות המקומיות וב</w:t>
      </w:r>
      <w:r>
        <w:rPr>
          <w:rFonts w:hint="cs"/>
          <w:rtl/>
        </w:rPr>
        <w:t>מועצות הדתיות ואי-תשלום משכורות לעובדים</w:t>
      </w:r>
      <w:bookmarkEnd w:id="10"/>
    </w:p>
    <w:p w14:paraId="708DB94B" w14:textId="77777777" w:rsidR="00000000" w:rsidRDefault="00754752">
      <w:pPr>
        <w:pStyle w:val="af1"/>
        <w:rPr>
          <w:rFonts w:hint="cs"/>
          <w:rtl/>
        </w:rPr>
      </w:pPr>
    </w:p>
    <w:p w14:paraId="080A6BC9" w14:textId="77777777" w:rsidR="00000000" w:rsidRDefault="00754752">
      <w:pPr>
        <w:pStyle w:val="af1"/>
        <w:rPr>
          <w:rFonts w:hint="cs"/>
          <w:rtl/>
        </w:rPr>
      </w:pPr>
      <w:r>
        <w:rPr>
          <w:rtl/>
        </w:rPr>
        <w:t>היו"ר</w:t>
      </w:r>
      <w:r>
        <w:rPr>
          <w:rFonts w:hint="cs"/>
          <w:rtl/>
        </w:rPr>
        <w:t xml:space="preserve"> ראובן ריבלין</w:t>
      </w:r>
      <w:r>
        <w:rPr>
          <w:rtl/>
        </w:rPr>
        <w:t>:</w:t>
      </w:r>
    </w:p>
    <w:p w14:paraId="12D5A31D" w14:textId="77777777" w:rsidR="00000000" w:rsidRDefault="00754752">
      <w:pPr>
        <w:pStyle w:val="a0"/>
        <w:rPr>
          <w:rFonts w:hint="cs"/>
          <w:rtl/>
        </w:rPr>
      </w:pPr>
    </w:p>
    <w:p w14:paraId="28DF3FA4" w14:textId="77777777" w:rsidR="00000000" w:rsidRDefault="00754752">
      <w:pPr>
        <w:pStyle w:val="a0"/>
        <w:rPr>
          <w:rFonts w:hint="cs"/>
          <w:rtl/>
        </w:rPr>
      </w:pPr>
      <w:r>
        <w:rPr>
          <w:rFonts w:hint="cs"/>
          <w:rtl/>
        </w:rPr>
        <w:t>רבותי חברי הכנסת, אנחנו עוברים לסדר-היום: הצעת סיעות</w:t>
      </w:r>
      <w:r>
        <w:rPr>
          <w:rtl/>
        </w:rPr>
        <w:t xml:space="preserve"> מר</w:t>
      </w:r>
      <w:r>
        <w:rPr>
          <w:rFonts w:hint="cs"/>
          <w:rtl/>
        </w:rPr>
        <w:t>צ-</w:t>
      </w:r>
      <w:r>
        <w:rPr>
          <w:rtl/>
        </w:rPr>
        <w:t>-חד"ש-תע</w:t>
      </w:r>
      <w:r>
        <w:rPr>
          <w:rFonts w:hint="cs"/>
          <w:rtl/>
        </w:rPr>
        <w:t>"</w:t>
      </w:r>
      <w:r>
        <w:rPr>
          <w:rtl/>
        </w:rPr>
        <w:t>ל</w:t>
      </w:r>
      <w:r>
        <w:rPr>
          <w:rFonts w:hint="cs"/>
          <w:rtl/>
        </w:rPr>
        <w:t>-</w:t>
      </w:r>
      <w:r>
        <w:rPr>
          <w:rtl/>
        </w:rPr>
        <w:t>-בל"ד</w:t>
      </w:r>
      <w:r>
        <w:rPr>
          <w:rFonts w:hint="cs"/>
          <w:rtl/>
        </w:rPr>
        <w:t>-</w:t>
      </w:r>
      <w:r>
        <w:rPr>
          <w:rtl/>
        </w:rPr>
        <w:t>-רע"</w:t>
      </w:r>
      <w:r>
        <w:rPr>
          <w:rFonts w:hint="cs"/>
          <w:rtl/>
        </w:rPr>
        <w:t>ם</w:t>
      </w:r>
      <w:r>
        <w:rPr>
          <w:rtl/>
        </w:rPr>
        <w:t xml:space="preserve">  </w:t>
      </w:r>
      <w:r>
        <w:rPr>
          <w:rFonts w:hint="cs"/>
          <w:rtl/>
        </w:rPr>
        <w:t xml:space="preserve"> </w:t>
      </w:r>
      <w:r>
        <w:rPr>
          <w:rtl/>
        </w:rPr>
        <w:t>להביע אי-אמון</w:t>
      </w:r>
      <w:r>
        <w:rPr>
          <w:rFonts w:hint="cs"/>
          <w:rtl/>
        </w:rPr>
        <w:t xml:space="preserve"> בממשלה בשל המשבר המתמשך ברשויות המקומיות, והצעת סיעת ש"ס להביע אי-אמון בממשלה בשל המשבר ברשויות המ</w:t>
      </w:r>
      <w:r>
        <w:rPr>
          <w:rFonts w:hint="cs"/>
          <w:rtl/>
        </w:rPr>
        <w:t>קומיות ובמועצות הדתיות ואי-תשלום משכורות לעובדים. ראשון הנואמים - חבר הכנסת רן כהן בשם סיעות</w:t>
      </w:r>
      <w:r>
        <w:rPr>
          <w:rtl/>
        </w:rPr>
        <w:t xml:space="preserve"> מר</w:t>
      </w:r>
      <w:r>
        <w:rPr>
          <w:rFonts w:hint="cs"/>
          <w:rtl/>
        </w:rPr>
        <w:t>צ-</w:t>
      </w:r>
      <w:r>
        <w:rPr>
          <w:rtl/>
        </w:rPr>
        <w:t>-חד"ש-תע</w:t>
      </w:r>
      <w:r>
        <w:rPr>
          <w:rFonts w:hint="cs"/>
          <w:rtl/>
        </w:rPr>
        <w:t>"</w:t>
      </w:r>
      <w:r>
        <w:rPr>
          <w:rtl/>
        </w:rPr>
        <w:t>ל</w:t>
      </w:r>
      <w:r>
        <w:rPr>
          <w:rFonts w:hint="cs"/>
          <w:rtl/>
        </w:rPr>
        <w:t>-</w:t>
      </w:r>
      <w:r>
        <w:rPr>
          <w:rtl/>
        </w:rPr>
        <w:t>-בל"ד</w:t>
      </w:r>
      <w:r>
        <w:rPr>
          <w:rFonts w:hint="cs"/>
          <w:rtl/>
        </w:rPr>
        <w:t>-</w:t>
      </w:r>
      <w:r>
        <w:rPr>
          <w:rtl/>
        </w:rPr>
        <w:t>-רע"</w:t>
      </w:r>
      <w:r>
        <w:rPr>
          <w:rFonts w:hint="cs"/>
          <w:rtl/>
        </w:rPr>
        <w:t xml:space="preserve">ם. בבקשה. </w:t>
      </w:r>
    </w:p>
    <w:p w14:paraId="17994196" w14:textId="77777777" w:rsidR="00000000" w:rsidRDefault="00754752">
      <w:pPr>
        <w:pStyle w:val="a0"/>
        <w:rPr>
          <w:rFonts w:hint="cs"/>
          <w:rtl/>
        </w:rPr>
      </w:pPr>
    </w:p>
    <w:p w14:paraId="6D75C426" w14:textId="77777777" w:rsidR="00000000" w:rsidRDefault="00754752">
      <w:pPr>
        <w:pStyle w:val="a"/>
        <w:rPr>
          <w:rtl/>
        </w:rPr>
      </w:pPr>
      <w:bookmarkStart w:id="11" w:name="FS000000507T07_06_2004_16_12_55"/>
      <w:bookmarkStart w:id="12" w:name="_Toc75097221"/>
      <w:bookmarkEnd w:id="11"/>
      <w:r>
        <w:rPr>
          <w:rFonts w:hint="eastAsia"/>
          <w:rtl/>
        </w:rPr>
        <w:t>רן</w:t>
      </w:r>
      <w:r>
        <w:rPr>
          <w:rtl/>
        </w:rPr>
        <w:t xml:space="preserve"> כהן (מרצ):</w:t>
      </w:r>
      <w:bookmarkEnd w:id="12"/>
    </w:p>
    <w:p w14:paraId="59F2C988" w14:textId="77777777" w:rsidR="00000000" w:rsidRDefault="00754752">
      <w:pPr>
        <w:pStyle w:val="a0"/>
        <w:rPr>
          <w:rFonts w:hint="cs"/>
          <w:rtl/>
        </w:rPr>
      </w:pPr>
    </w:p>
    <w:p w14:paraId="522A5D9E" w14:textId="77777777" w:rsidR="00000000" w:rsidRDefault="00754752">
      <w:pPr>
        <w:pStyle w:val="a0"/>
        <w:rPr>
          <w:rFonts w:hint="cs"/>
          <w:rtl/>
        </w:rPr>
      </w:pPr>
      <w:r>
        <w:rPr>
          <w:rFonts w:hint="cs"/>
          <w:rtl/>
        </w:rPr>
        <w:t>אדוני היושב-ראש, חברות וחברי הכנסת, אדוני השר, אני מודה על האמת, אדוני השר, שבתור מי שתומך תמיכה מלאה ביציאה חד</w:t>
      </w:r>
      <w:r>
        <w:rPr>
          <w:rFonts w:hint="cs"/>
          <w:rtl/>
        </w:rPr>
        <w:t>-צדדית, אם אפשר היה בהסכם, עוד יותר טוב בהסכם, אבל גם חד-צדדית, מרצועת-עזה ומצפון-השומרון ומכל מקום שרק אפשר, המתנתי בקוצר רוח להחלטת הממשלה, ותכננתי שאם תתקבל החלטה על-פי מה שראש הממשלה הבטיח ביום שישי, שהוא הולך לתוכנית התנתקות מלאה על-פי דרכו, בלי פשרות</w:t>
      </w:r>
      <w:r>
        <w:rPr>
          <w:rFonts w:hint="cs"/>
          <w:rtl/>
        </w:rPr>
        <w:t xml:space="preserve">, עמדתי להציע היום לסיעתי לדחות את האי-אמון הזה בשבוע-שבועיים, למרות חשיבותו, כי אנחנו מדברים על אסון גדול ברשויות המקומיות. </w:t>
      </w:r>
    </w:p>
    <w:p w14:paraId="3E564FDD" w14:textId="77777777" w:rsidR="00000000" w:rsidRDefault="00754752">
      <w:pPr>
        <w:pStyle w:val="a0"/>
        <w:rPr>
          <w:rFonts w:hint="cs"/>
          <w:rtl/>
        </w:rPr>
      </w:pPr>
    </w:p>
    <w:p w14:paraId="1042A67B" w14:textId="77777777" w:rsidR="00000000" w:rsidRDefault="00754752">
      <w:pPr>
        <w:pStyle w:val="a0"/>
        <w:rPr>
          <w:rFonts w:hint="cs"/>
          <w:rtl/>
        </w:rPr>
      </w:pPr>
      <w:r>
        <w:rPr>
          <w:rFonts w:hint="cs"/>
          <w:rtl/>
        </w:rPr>
        <w:t xml:space="preserve">אך לאחר שראיתי מה התחולל אתמול בממשלה, במקום שתתקבל החלטה לצאת מרצועת-עזה ולהוציא משם את המתנחלים ואת צה"ל מה שיותר מוקדם, לטובת </w:t>
      </w:r>
      <w:r>
        <w:rPr>
          <w:rFonts w:hint="cs"/>
          <w:rtl/>
        </w:rPr>
        <w:t>ביטחונה של מדינת ישראל ולטובת כלכלתה, לטובת היכולת שלנו להיפרד מן השטחים הללו ולשמור על מדינה יהודית ודמוקרטית, מה מצאנו? שהממשלה בעצם החליטה לתת ערבות למתנחלים שלמשך שנה שלמה לא יוצאים משם. לא זו בלבד, אלא ראש הממשלה ממש זחל על גחונו לעבר שלושת השרים החיש</w:t>
      </w:r>
      <w:r>
        <w:rPr>
          <w:rFonts w:hint="cs"/>
          <w:rtl/>
        </w:rPr>
        <w:t xml:space="preserve">וקאים. ובמקום שנגיע למצב שבו העם בישראל יקבל היום בשורה גדולה שהנה מתחילים לצאת מן השטחים ולהיפרד מהם, כדי לתת תקווה לעם, כדי לתת איזה מוצא, שנדע שאנחנו מתחילים תהליך של היפרדות מן השטחים, מצאנו את עצמנו במצב שבו אנחנו בעצם ממולכדים בידי שרים סרבנים. </w:t>
      </w:r>
    </w:p>
    <w:p w14:paraId="67F98450" w14:textId="77777777" w:rsidR="00000000" w:rsidRDefault="00754752">
      <w:pPr>
        <w:pStyle w:val="a0"/>
        <w:rPr>
          <w:rFonts w:hint="cs"/>
          <w:rtl/>
        </w:rPr>
      </w:pPr>
    </w:p>
    <w:p w14:paraId="6A55E3C7" w14:textId="77777777" w:rsidR="00000000" w:rsidRDefault="00754752">
      <w:pPr>
        <w:pStyle w:val="a0"/>
        <w:rPr>
          <w:rFonts w:hint="cs"/>
          <w:rtl/>
        </w:rPr>
      </w:pPr>
      <w:r>
        <w:rPr>
          <w:rFonts w:hint="cs"/>
          <w:rtl/>
        </w:rPr>
        <w:t>ואת</w:t>
      </w:r>
      <w:r>
        <w:rPr>
          <w:rFonts w:hint="cs"/>
          <w:rtl/>
        </w:rPr>
        <w:t>ה יודע מה הדבר החמור ביותר, אדוני השר? בעצם הממשלה נכנעה כניעה ממש מבישה, לא בגין הסוגיה למה מדינת ישראל זקוקה, למה החברה הישראלית זקוקה, למה הכלכלה הישראלית זקוקה, אלא בגלל הקומבינות והחשבונות הפנימיים בתוך עצמה. הלוא מה יקרה עכשיו? מי שידע עכשיו, בארגוני</w:t>
      </w:r>
      <w:r>
        <w:rPr>
          <w:rFonts w:hint="cs"/>
          <w:rtl/>
        </w:rPr>
        <w:t xml:space="preserve"> הטרור, שיש לו שהות של עוד שנה, כי עד סוף מרס הרי אתם החלטתם לא לזוז - ארגוני הטרור עכשיו יעשו הכול כדי לפגע ולחבל באפשרות היציאה. מה יקרה עכשיו, למשל, אצל כל ארגוני המתנחלים והימין הקיצוני? הם יעשו את כל התמרונים האפשריים כדי למנוע את היציאה. יש להם שנה ל</w:t>
      </w:r>
      <w:r>
        <w:rPr>
          <w:rFonts w:hint="cs"/>
          <w:rtl/>
        </w:rPr>
        <w:t xml:space="preserve">עבודה. </w:t>
      </w:r>
    </w:p>
    <w:p w14:paraId="7C1026A6" w14:textId="77777777" w:rsidR="00000000" w:rsidRDefault="00754752">
      <w:pPr>
        <w:pStyle w:val="a0"/>
        <w:rPr>
          <w:rFonts w:hint="cs"/>
          <w:rtl/>
        </w:rPr>
      </w:pPr>
    </w:p>
    <w:p w14:paraId="12A7BAF3" w14:textId="77777777" w:rsidR="00000000" w:rsidRDefault="00754752">
      <w:pPr>
        <w:pStyle w:val="a0"/>
        <w:rPr>
          <w:rFonts w:hint="cs"/>
          <w:rtl/>
        </w:rPr>
      </w:pPr>
      <w:r>
        <w:rPr>
          <w:rFonts w:hint="cs"/>
          <w:rtl/>
        </w:rPr>
        <w:t>מה יקרה עכשיו, למשל, להוצאות הכלכליות? הן תגברנה. בכלל, הגענו לאיזה מצב אבסורדי. שר האוצר, שהוא הממונה על הכלכלה ועל הצמיחה, במקום שהוא יהיה אביר המאבק על יציאה מוקדמת עד כמה שיותר, לטובת השקעות, לטובת צמיחה כלכלית, הוא עומד בראש הקומבינה של החישו</w:t>
      </w:r>
      <w:r>
        <w:rPr>
          <w:rFonts w:hint="cs"/>
          <w:rtl/>
        </w:rPr>
        <w:t>קאים. מי עומדת אחריו? שרת החינוך, אותה שרה שהממשלה הזאת קיצצה למעלה מ-2 מיליארדי שקל במשרדה. כאשר את המיליארדים האלה ממשיכים להזרים לשטחים, היא היתה צריכה להיות הראשונה להיאבק על היציאה מן ההתנחלויות והשטחים. אבל לא, היא בקומבינה. מי השר השלישי? שר החוץ, ש</w:t>
      </w:r>
      <w:r>
        <w:rPr>
          <w:rFonts w:hint="cs"/>
          <w:rtl/>
        </w:rPr>
        <w:t xml:space="preserve">צריך להיות הראשון שמעוניין שמדינת ישראל תתחיל בתהליך מדיני, ונשפר את היחסים עם מצרים ונחזק אותם על-ידי כך שאנחנו נצא מרצועת-עזה. אבל לא. הוא בקומבינה. </w:t>
      </w:r>
    </w:p>
    <w:p w14:paraId="47BBAD81" w14:textId="77777777" w:rsidR="00000000" w:rsidRDefault="00754752">
      <w:pPr>
        <w:pStyle w:val="a0"/>
        <w:rPr>
          <w:rFonts w:hint="cs"/>
          <w:rtl/>
        </w:rPr>
      </w:pPr>
    </w:p>
    <w:p w14:paraId="05FC14AB" w14:textId="77777777" w:rsidR="00000000" w:rsidRDefault="00754752">
      <w:pPr>
        <w:pStyle w:val="a0"/>
        <w:rPr>
          <w:rFonts w:hint="cs"/>
          <w:rtl/>
        </w:rPr>
      </w:pPr>
      <w:r>
        <w:rPr>
          <w:rFonts w:hint="cs"/>
          <w:rtl/>
        </w:rPr>
        <w:t>אז ממשלת קומבינה, זה מה שאתם מציעים? כאשר ראש הממשלה הבטיח שהוא הולך לתוכנית התנתקות - זה הכי טוב לביטח</w:t>
      </w:r>
      <w:r>
        <w:rPr>
          <w:rFonts w:hint="cs"/>
          <w:rtl/>
        </w:rPr>
        <w:t xml:space="preserve">ון, זה הכי טוב לכלכלה, זה הכי טוב למדינת ישראל, ואנחנו מסכימים עם זה. אז לא החלטתם מה הכי טוב למדינת ישראל. החלטתם מה הכי טוב לשרי הליכוד הסרבנים. ועל כך לא מגיע לכם אמון. </w:t>
      </w:r>
    </w:p>
    <w:p w14:paraId="32B19FB1" w14:textId="77777777" w:rsidR="00000000" w:rsidRDefault="00754752">
      <w:pPr>
        <w:pStyle w:val="a0"/>
        <w:rPr>
          <w:rFonts w:hint="cs"/>
          <w:rtl/>
        </w:rPr>
      </w:pPr>
    </w:p>
    <w:p w14:paraId="63480C49" w14:textId="77777777" w:rsidR="00000000" w:rsidRDefault="00754752">
      <w:pPr>
        <w:pStyle w:val="a0"/>
        <w:rPr>
          <w:rFonts w:hint="cs"/>
          <w:rtl/>
        </w:rPr>
      </w:pPr>
      <w:r>
        <w:rPr>
          <w:rFonts w:hint="cs"/>
          <w:rtl/>
        </w:rPr>
        <w:t>הדבר השני, אדוני היושב-ראש, ראש הממשלה נסחט. הוא ממש נגרר על-ידי הסרבנים הללו בממש</w:t>
      </w:r>
      <w:r>
        <w:rPr>
          <w:rFonts w:hint="cs"/>
          <w:rtl/>
        </w:rPr>
        <w:t xml:space="preserve">לה, אבל בוא נראה בעצם מה קורה במדינת ישראל דהיום. הרשויות המקומיות נמצאות בקריסה כמעט מוחלטת. אנחנו היום במצב שבו - אתם מפריעים לי, חבר הכנסת עבד-אלמאלכ דהאמשה וג'ומס. </w:t>
      </w:r>
    </w:p>
    <w:p w14:paraId="5E0C3531" w14:textId="77777777" w:rsidR="00000000" w:rsidRDefault="00754752">
      <w:pPr>
        <w:pStyle w:val="a0"/>
        <w:rPr>
          <w:rFonts w:hint="cs"/>
          <w:rtl/>
        </w:rPr>
      </w:pPr>
    </w:p>
    <w:p w14:paraId="15618F7D" w14:textId="77777777" w:rsidR="00000000" w:rsidRDefault="00754752">
      <w:pPr>
        <w:pStyle w:val="af1"/>
        <w:rPr>
          <w:rtl/>
        </w:rPr>
      </w:pPr>
      <w:r>
        <w:rPr>
          <w:rtl/>
        </w:rPr>
        <w:t>היו"ר</w:t>
      </w:r>
      <w:r>
        <w:rPr>
          <w:rFonts w:hint="cs"/>
          <w:rtl/>
        </w:rPr>
        <w:t xml:space="preserve"> ראובן ריבלין</w:t>
      </w:r>
      <w:r>
        <w:rPr>
          <w:rtl/>
        </w:rPr>
        <w:t>:</w:t>
      </w:r>
    </w:p>
    <w:p w14:paraId="5ACA7D75" w14:textId="77777777" w:rsidR="00000000" w:rsidRDefault="00754752">
      <w:pPr>
        <w:pStyle w:val="a0"/>
        <w:rPr>
          <w:rtl/>
        </w:rPr>
      </w:pPr>
    </w:p>
    <w:p w14:paraId="253BE38C" w14:textId="77777777" w:rsidR="00000000" w:rsidRDefault="00754752">
      <w:pPr>
        <w:pStyle w:val="a0"/>
        <w:rPr>
          <w:rFonts w:hint="cs"/>
          <w:rtl/>
        </w:rPr>
      </w:pPr>
      <w:r>
        <w:rPr>
          <w:rFonts w:hint="cs"/>
          <w:rtl/>
        </w:rPr>
        <w:t>רבותי, אני לא נוהג להעיר לחברי הסיעה או לאנשים מטעמם. אני דואג של</w:t>
      </w:r>
      <w:r>
        <w:rPr>
          <w:rFonts w:hint="cs"/>
          <w:rtl/>
        </w:rPr>
        <w:t xml:space="preserve">א יפריעו לו אחרים. </w:t>
      </w:r>
    </w:p>
    <w:p w14:paraId="059536DF" w14:textId="77777777" w:rsidR="00000000" w:rsidRDefault="00754752">
      <w:pPr>
        <w:pStyle w:val="a0"/>
        <w:rPr>
          <w:rFonts w:hint="cs"/>
          <w:rtl/>
        </w:rPr>
      </w:pPr>
    </w:p>
    <w:p w14:paraId="4866C7A7" w14:textId="77777777" w:rsidR="00000000" w:rsidRDefault="00754752">
      <w:pPr>
        <w:pStyle w:val="-"/>
        <w:rPr>
          <w:rtl/>
        </w:rPr>
      </w:pPr>
      <w:bookmarkStart w:id="13" w:name="FS000000507T07_06_2004_16_17_59C"/>
      <w:bookmarkEnd w:id="13"/>
      <w:r>
        <w:rPr>
          <w:rtl/>
        </w:rPr>
        <w:t>רן כהן (מרצ):</w:t>
      </w:r>
    </w:p>
    <w:p w14:paraId="2A0625D0" w14:textId="77777777" w:rsidR="00000000" w:rsidRDefault="00754752">
      <w:pPr>
        <w:pStyle w:val="a0"/>
        <w:rPr>
          <w:rtl/>
        </w:rPr>
      </w:pPr>
    </w:p>
    <w:p w14:paraId="48E575BA" w14:textId="77777777" w:rsidR="00000000" w:rsidRDefault="00754752">
      <w:pPr>
        <w:pStyle w:val="a0"/>
        <w:rPr>
          <w:rFonts w:hint="cs"/>
          <w:rtl/>
        </w:rPr>
      </w:pPr>
      <w:r>
        <w:rPr>
          <w:rFonts w:hint="cs"/>
          <w:rtl/>
        </w:rPr>
        <w:t xml:space="preserve">בתואנה, חבר הכנסת אלי ישי, שהיית שר הפנים, בתואנה שמבריאים את הרשויות המקומיות, הגיעו למצב שבו רוב הרשויות המקומיות נמצא ממש על סף קריסה, וחלקן הגדול בקריסה. 67 רשויות מקומיות לא שילמו שכר לעובדיהן בראשית מאי; לא בראשית </w:t>
      </w:r>
      <w:r>
        <w:rPr>
          <w:rFonts w:hint="cs"/>
          <w:rtl/>
        </w:rPr>
        <w:t>יוני, בראשית מאי. עוד 15 רשויות שילמו שכר חלקי. עוד 45 רשויות לא שילמו הפרשות מעביד למסים, וזה מה שאמור להבטיח את עתיד העובדים. 117 רשויות לא משלמות את מה שהן צריכות לשלם כדי שעובדיהן, שעובדים, יקבלו את השכר ויובטח קיומם ההוגן. רק 14 רשויות - שימו לב להצלח</w:t>
      </w:r>
      <w:r>
        <w:rPr>
          <w:rFonts w:hint="cs"/>
          <w:rtl/>
        </w:rPr>
        <w:t>ות האדירות של שר הפנים ושל שר האוצר - רק 14 רשויות חתמו על הסכם הבראה, וגם הן, דרך אגב, גם הן לא מקבלות את ההקצבות, וחלקן עדיין לא משלמות את השכר, אף שחתמו על הסכם ההבראה.</w:t>
      </w:r>
    </w:p>
    <w:p w14:paraId="25E24041" w14:textId="77777777" w:rsidR="00000000" w:rsidRDefault="00754752">
      <w:pPr>
        <w:pStyle w:val="a0"/>
        <w:rPr>
          <w:rFonts w:hint="cs"/>
          <w:rtl/>
        </w:rPr>
      </w:pPr>
    </w:p>
    <w:p w14:paraId="73C7D5BA" w14:textId="77777777" w:rsidR="00000000" w:rsidRDefault="00754752">
      <w:pPr>
        <w:pStyle w:val="a0"/>
        <w:rPr>
          <w:rFonts w:hint="cs"/>
          <w:rtl/>
        </w:rPr>
      </w:pPr>
      <w:r>
        <w:rPr>
          <w:rFonts w:hint="cs"/>
          <w:rtl/>
        </w:rPr>
        <w:t xml:space="preserve">אדוני היושב-ראש, אדוני שר הפנים, הרי תראה למה הגעתם. </w:t>
      </w:r>
    </w:p>
    <w:p w14:paraId="545F31C9" w14:textId="77777777" w:rsidR="00000000" w:rsidRDefault="00754752">
      <w:pPr>
        <w:pStyle w:val="a0"/>
        <w:rPr>
          <w:rFonts w:hint="cs"/>
          <w:rtl/>
        </w:rPr>
      </w:pPr>
    </w:p>
    <w:p w14:paraId="6305D78A" w14:textId="77777777" w:rsidR="00000000" w:rsidRDefault="00754752">
      <w:pPr>
        <w:pStyle w:val="af0"/>
        <w:rPr>
          <w:rtl/>
        </w:rPr>
      </w:pPr>
      <w:r>
        <w:rPr>
          <w:rFonts w:hint="eastAsia"/>
          <w:rtl/>
        </w:rPr>
        <w:t>יוסי</w:t>
      </w:r>
      <w:r>
        <w:rPr>
          <w:rtl/>
        </w:rPr>
        <w:t xml:space="preserve"> שריד (מרצ):</w:t>
      </w:r>
    </w:p>
    <w:p w14:paraId="722ABC12" w14:textId="77777777" w:rsidR="00000000" w:rsidRDefault="00754752">
      <w:pPr>
        <w:pStyle w:val="a0"/>
        <w:rPr>
          <w:rFonts w:hint="cs"/>
          <w:rtl/>
        </w:rPr>
      </w:pPr>
    </w:p>
    <w:p w14:paraId="6C7DF0CD" w14:textId="77777777" w:rsidR="00000000" w:rsidRDefault="00754752">
      <w:pPr>
        <w:pStyle w:val="a0"/>
        <w:rPr>
          <w:rFonts w:hint="cs"/>
          <w:rtl/>
        </w:rPr>
      </w:pPr>
      <w:r>
        <w:rPr>
          <w:rFonts w:hint="cs"/>
          <w:rtl/>
        </w:rPr>
        <w:t>הבראה כזאת</w:t>
      </w:r>
      <w:r>
        <w:rPr>
          <w:rFonts w:hint="cs"/>
          <w:rtl/>
        </w:rPr>
        <w:t xml:space="preserve"> - - - </w:t>
      </w:r>
    </w:p>
    <w:p w14:paraId="368BE8D3" w14:textId="77777777" w:rsidR="00000000" w:rsidRDefault="00754752">
      <w:pPr>
        <w:pStyle w:val="a0"/>
        <w:rPr>
          <w:rFonts w:hint="cs"/>
          <w:rtl/>
        </w:rPr>
      </w:pPr>
    </w:p>
    <w:p w14:paraId="306FC656" w14:textId="77777777" w:rsidR="00000000" w:rsidRDefault="00754752">
      <w:pPr>
        <w:pStyle w:val="-"/>
        <w:rPr>
          <w:rtl/>
        </w:rPr>
      </w:pPr>
      <w:bookmarkStart w:id="14" w:name="FS000000507T07_06_2004_16_19_25C"/>
      <w:bookmarkEnd w:id="14"/>
      <w:r>
        <w:rPr>
          <w:rtl/>
        </w:rPr>
        <w:t>רן כהן (מרצ):</w:t>
      </w:r>
    </w:p>
    <w:p w14:paraId="4B18A95C" w14:textId="77777777" w:rsidR="00000000" w:rsidRDefault="00754752">
      <w:pPr>
        <w:pStyle w:val="a0"/>
        <w:rPr>
          <w:rtl/>
        </w:rPr>
      </w:pPr>
    </w:p>
    <w:p w14:paraId="0C25F947" w14:textId="77777777" w:rsidR="00000000" w:rsidRDefault="00754752">
      <w:pPr>
        <w:pStyle w:val="a0"/>
        <w:rPr>
          <w:rFonts w:hint="cs"/>
          <w:rtl/>
        </w:rPr>
      </w:pPr>
      <w:r>
        <w:rPr>
          <w:rFonts w:hint="cs"/>
          <w:rtl/>
        </w:rPr>
        <w:t xml:space="preserve">כן, אמרתי כבר קודם, הבראה כזאת מביאה אותם כמעט למוות. </w:t>
      </w:r>
    </w:p>
    <w:p w14:paraId="27D8DDE1" w14:textId="77777777" w:rsidR="00000000" w:rsidRDefault="00754752">
      <w:pPr>
        <w:pStyle w:val="a0"/>
        <w:rPr>
          <w:rFonts w:hint="cs"/>
          <w:rtl/>
        </w:rPr>
      </w:pPr>
    </w:p>
    <w:p w14:paraId="45C4C659" w14:textId="77777777" w:rsidR="00000000" w:rsidRDefault="00754752">
      <w:pPr>
        <w:pStyle w:val="a0"/>
        <w:rPr>
          <w:rFonts w:hint="cs"/>
          <w:rtl/>
        </w:rPr>
      </w:pPr>
      <w:r>
        <w:rPr>
          <w:rFonts w:hint="cs"/>
          <w:rtl/>
        </w:rPr>
        <w:t xml:space="preserve">אדוני שר הפנים, הרי תראה מה עשיתם לעובדים. בעצם, איך זה עובר בלי הפגנות? איך זה עובר בלי שביתות? איך זה יכול להיות שמלינים שכר? אתה מכיר מעביד אחד, ציבורי, פרטי או אחר,  שמלין </w:t>
      </w:r>
      <w:r>
        <w:rPr>
          <w:rFonts w:hint="cs"/>
          <w:rtl/>
        </w:rPr>
        <w:t>שכר ארבעה חודשים, שמונה חודשים, עשרה חודשים? ג'ומס, אתם מפריעים. איך יכול להיות שאין שביתות? אתה יודע למה? כי מלכדתם את העובדים האלה בצוואר. אם הם שובתים, הם מאבדים את מקומות עבודתם, וכדי לשמור את מקומות עבודתם, הם עובדים ללא שכר חודש אחרי חודש. והפעם השני</w:t>
      </w:r>
      <w:r>
        <w:rPr>
          <w:rFonts w:hint="cs"/>
          <w:rtl/>
        </w:rPr>
        <w:t>יה שמלכדתם אותם - איך הם חיים? הרי הם חיים. הם לוקחים ממשפחה, מקרובים, משכנים, ממכרים. חלקם לווים בשוק האפור, חלקם ממולכדים בהלוואות שאין להם יכולת לצאת מהן. משפחות נפרדות. רבותי, אנשים מגיעים כמעט להתאבדות. אבל הממשלה בשלה. היא הולכת לתוכנית הבראה, אבל מת</w:t>
      </w:r>
      <w:r>
        <w:rPr>
          <w:rFonts w:hint="cs"/>
          <w:rtl/>
        </w:rPr>
        <w:t xml:space="preserve">וכנית ההבראה הזאת אנשים מתים ממש. </w:t>
      </w:r>
    </w:p>
    <w:p w14:paraId="28FA145B" w14:textId="77777777" w:rsidR="00000000" w:rsidRDefault="00754752">
      <w:pPr>
        <w:pStyle w:val="a0"/>
        <w:rPr>
          <w:rFonts w:hint="cs"/>
          <w:rtl/>
        </w:rPr>
      </w:pPr>
    </w:p>
    <w:p w14:paraId="1CEBC09A" w14:textId="77777777" w:rsidR="00000000" w:rsidRDefault="00754752">
      <w:pPr>
        <w:pStyle w:val="a0"/>
        <w:rPr>
          <w:rFonts w:hint="cs"/>
          <w:rtl/>
        </w:rPr>
      </w:pPr>
      <w:bookmarkStart w:id="15" w:name="FS000000507T07_06_2004_17_03_27"/>
      <w:bookmarkEnd w:id="15"/>
      <w:r>
        <w:rPr>
          <w:rFonts w:hint="cs"/>
          <w:rtl/>
        </w:rPr>
        <w:t xml:space="preserve">זה נקרא שהממשלה מטפלת ברשויות המקומיות? לא זו בלבד, הרי זו עבירה פלילית בכלל. הלנת שכר היא עבירה פלילית, וראשי הרשויות הפכו להיות עבריינים, ברצונם או שלא ברצונם. </w:t>
      </w:r>
    </w:p>
    <w:p w14:paraId="1B4889BF" w14:textId="77777777" w:rsidR="00000000" w:rsidRDefault="00754752">
      <w:pPr>
        <w:pStyle w:val="a0"/>
        <w:rPr>
          <w:rFonts w:hint="cs"/>
          <w:rtl/>
        </w:rPr>
      </w:pPr>
    </w:p>
    <w:p w14:paraId="48D927E6" w14:textId="77777777" w:rsidR="00000000" w:rsidRDefault="00754752">
      <w:pPr>
        <w:pStyle w:val="a0"/>
        <w:rPr>
          <w:rFonts w:hint="cs"/>
          <w:rtl/>
        </w:rPr>
      </w:pPr>
      <w:r>
        <w:rPr>
          <w:rFonts w:hint="cs"/>
          <w:rtl/>
        </w:rPr>
        <w:t xml:space="preserve">אדוני היושב-ראש, אתן לך את הדוגמה שהיא כמעט הכי קלאסית, </w:t>
      </w:r>
      <w:r>
        <w:rPr>
          <w:rFonts w:hint="cs"/>
          <w:rtl/>
        </w:rPr>
        <w:t xml:space="preserve">ובזה אסיים. קח לדוגמה את שדרות. ברשימת 117 הרשויות המקומיות יש ערים ויישובים רבים, נציגים של חלקם באו היום לכנסת </w:t>
      </w:r>
      <w:r>
        <w:rPr>
          <w:rFonts w:hint="eastAsia"/>
          <w:rtl/>
        </w:rPr>
        <w:t>–</w:t>
      </w:r>
      <w:r>
        <w:rPr>
          <w:rFonts w:hint="cs"/>
          <w:rtl/>
        </w:rPr>
        <w:t xml:space="preserve"> אופקים, שדרות, יהוד, בוסתן-הגליל, קלנסואה, לוד </w:t>
      </w:r>
      <w:r>
        <w:rPr>
          <w:rFonts w:hint="eastAsia"/>
          <w:rtl/>
        </w:rPr>
        <w:t>–</w:t>
      </w:r>
      <w:r>
        <w:rPr>
          <w:rFonts w:hint="cs"/>
          <w:rtl/>
        </w:rPr>
        <w:t xml:space="preserve"> עם 900 עובדים, ירושלים, קריית-גת, ועוד, ועוד ועוד, יישובים שהעובדים שלהם משוועים לקבל משכורת</w:t>
      </w:r>
      <w:r>
        <w:rPr>
          <w:rFonts w:hint="cs"/>
          <w:rtl/>
        </w:rPr>
        <w:t>. מה, הייתם מעזים שלא לשלם משכורת לחברי הכנסת? הייתם מעזים שלא לשלם משכורת לעצמכם? לעובדים שלכם במשרד?</w:t>
      </w:r>
    </w:p>
    <w:p w14:paraId="4DDC6F48" w14:textId="77777777" w:rsidR="00000000" w:rsidRDefault="00754752">
      <w:pPr>
        <w:pStyle w:val="a0"/>
        <w:rPr>
          <w:rFonts w:hint="cs"/>
          <w:rtl/>
        </w:rPr>
      </w:pPr>
    </w:p>
    <w:p w14:paraId="1CA5F6FF" w14:textId="77777777" w:rsidR="00000000" w:rsidRDefault="00754752">
      <w:pPr>
        <w:pStyle w:val="a0"/>
        <w:rPr>
          <w:rFonts w:hint="cs"/>
          <w:rtl/>
        </w:rPr>
      </w:pPr>
      <w:r>
        <w:rPr>
          <w:rFonts w:hint="cs"/>
          <w:rtl/>
        </w:rPr>
        <w:t>מה קרה בשדרות? ממש דוגמה פנטסטית לידיים העקומות של הממשלה הזאת, לרוע הלב שלה, לאטימות שלה. לפני 14 חודשים ישבה ועדה של הממשלה בראשות שר האוצר ביבי נתניה</w:t>
      </w:r>
      <w:r>
        <w:rPr>
          <w:rFonts w:hint="cs"/>
          <w:rtl/>
        </w:rPr>
        <w:t xml:space="preserve">ו, לא מישהו אחר. מי השתתף? השר פורז, השר אולמרט, השרים אורלב, ישראל כץ, לנדאו, פריצקי ומאיר שטרית. והוועדה החליטה פה-אחד </w:t>
      </w:r>
      <w:r>
        <w:rPr>
          <w:rFonts w:hint="eastAsia"/>
          <w:rtl/>
        </w:rPr>
        <w:t>–</w:t>
      </w:r>
      <w:r>
        <w:rPr>
          <w:rFonts w:hint="cs"/>
          <w:rtl/>
        </w:rPr>
        <w:t xml:space="preserve"> אבל פה-אחד </w:t>
      </w:r>
      <w:r>
        <w:rPr>
          <w:rFonts w:hint="eastAsia"/>
          <w:rtl/>
        </w:rPr>
        <w:t>–</w:t>
      </w:r>
      <w:r>
        <w:rPr>
          <w:rFonts w:hint="cs"/>
          <w:rtl/>
        </w:rPr>
        <w:t xml:space="preserve"> שיינתן סיוע מיוחד לשדרות רבתי. </w:t>
      </w:r>
    </w:p>
    <w:p w14:paraId="2601664F" w14:textId="77777777" w:rsidR="00000000" w:rsidRDefault="00754752">
      <w:pPr>
        <w:pStyle w:val="a0"/>
        <w:rPr>
          <w:rFonts w:hint="cs"/>
          <w:rtl/>
        </w:rPr>
      </w:pPr>
    </w:p>
    <w:p w14:paraId="1EBEBE17" w14:textId="77777777" w:rsidR="00000000" w:rsidRDefault="00754752">
      <w:pPr>
        <w:pStyle w:val="af0"/>
        <w:rPr>
          <w:rtl/>
        </w:rPr>
      </w:pPr>
      <w:r>
        <w:rPr>
          <w:rFonts w:hint="eastAsia"/>
          <w:rtl/>
        </w:rPr>
        <w:t>יוסי</w:t>
      </w:r>
      <w:r>
        <w:rPr>
          <w:rtl/>
        </w:rPr>
        <w:t xml:space="preserve"> שריד (מרצ):</w:t>
      </w:r>
    </w:p>
    <w:p w14:paraId="168F4695" w14:textId="77777777" w:rsidR="00000000" w:rsidRDefault="00754752">
      <w:pPr>
        <w:pStyle w:val="a0"/>
        <w:rPr>
          <w:rFonts w:hint="cs"/>
          <w:rtl/>
        </w:rPr>
      </w:pPr>
    </w:p>
    <w:p w14:paraId="11938DE2" w14:textId="77777777" w:rsidR="00000000" w:rsidRDefault="00754752">
      <w:pPr>
        <w:pStyle w:val="a0"/>
        <w:rPr>
          <w:rFonts w:hint="cs"/>
          <w:rtl/>
        </w:rPr>
      </w:pPr>
      <w:r>
        <w:rPr>
          <w:rFonts w:hint="cs"/>
          <w:rtl/>
        </w:rPr>
        <w:t>זה גזר-דין מוות. ברגע שהממשלה הזאת מכריזה על סיוע מיוחד, זה גזר-דין מ</w:t>
      </w:r>
      <w:r>
        <w:rPr>
          <w:rFonts w:hint="cs"/>
          <w:rtl/>
        </w:rPr>
        <w:t xml:space="preserve">וות. </w:t>
      </w:r>
    </w:p>
    <w:p w14:paraId="64B6E314" w14:textId="77777777" w:rsidR="00000000" w:rsidRDefault="00754752">
      <w:pPr>
        <w:pStyle w:val="a0"/>
        <w:rPr>
          <w:rFonts w:hint="cs"/>
          <w:rtl/>
        </w:rPr>
      </w:pPr>
    </w:p>
    <w:p w14:paraId="57325726" w14:textId="77777777" w:rsidR="00000000" w:rsidRDefault="00754752">
      <w:pPr>
        <w:pStyle w:val="-"/>
        <w:rPr>
          <w:rtl/>
        </w:rPr>
      </w:pPr>
      <w:bookmarkStart w:id="16" w:name="FS000000507T07_06_2004_17_09_21C"/>
      <w:bookmarkEnd w:id="16"/>
      <w:r>
        <w:rPr>
          <w:rtl/>
        </w:rPr>
        <w:t>רן כהן (מרצ):</w:t>
      </w:r>
    </w:p>
    <w:p w14:paraId="41462153" w14:textId="77777777" w:rsidR="00000000" w:rsidRDefault="00754752">
      <w:pPr>
        <w:pStyle w:val="a0"/>
        <w:rPr>
          <w:rtl/>
        </w:rPr>
      </w:pPr>
    </w:p>
    <w:p w14:paraId="3A7942CC" w14:textId="77777777" w:rsidR="00000000" w:rsidRDefault="00754752">
      <w:pPr>
        <w:pStyle w:val="a0"/>
        <w:rPr>
          <w:rFonts w:hint="cs"/>
          <w:rtl/>
        </w:rPr>
      </w:pPr>
      <w:r>
        <w:rPr>
          <w:rFonts w:hint="cs"/>
          <w:rtl/>
        </w:rPr>
        <w:t>זה גזר-דין מוות. מה קרה מאז?</w:t>
      </w:r>
    </w:p>
    <w:p w14:paraId="59045730" w14:textId="77777777" w:rsidR="00000000" w:rsidRDefault="00754752">
      <w:pPr>
        <w:pStyle w:val="a0"/>
        <w:rPr>
          <w:rFonts w:hint="cs"/>
          <w:rtl/>
        </w:rPr>
      </w:pPr>
    </w:p>
    <w:p w14:paraId="1691A66E" w14:textId="77777777" w:rsidR="00000000" w:rsidRDefault="00754752">
      <w:pPr>
        <w:pStyle w:val="af0"/>
        <w:rPr>
          <w:rtl/>
        </w:rPr>
      </w:pPr>
      <w:r>
        <w:rPr>
          <w:rFonts w:hint="eastAsia"/>
          <w:rtl/>
        </w:rPr>
        <w:t>קריאה</w:t>
      </w:r>
      <w:r>
        <w:rPr>
          <w:rtl/>
        </w:rPr>
        <w:t>:</w:t>
      </w:r>
    </w:p>
    <w:p w14:paraId="6CAA8334" w14:textId="77777777" w:rsidR="00000000" w:rsidRDefault="00754752">
      <w:pPr>
        <w:pStyle w:val="a0"/>
        <w:rPr>
          <w:rFonts w:hint="cs"/>
          <w:rtl/>
        </w:rPr>
      </w:pPr>
    </w:p>
    <w:p w14:paraId="64785966" w14:textId="77777777" w:rsidR="00000000" w:rsidRDefault="00754752">
      <w:pPr>
        <w:pStyle w:val="a0"/>
        <w:rPr>
          <w:rFonts w:hint="cs"/>
          <w:rtl/>
        </w:rPr>
      </w:pPr>
      <w:r>
        <w:rPr>
          <w:rFonts w:hint="cs"/>
          <w:rtl/>
        </w:rPr>
        <w:t>- - -</w:t>
      </w:r>
    </w:p>
    <w:p w14:paraId="780A9377" w14:textId="77777777" w:rsidR="00000000" w:rsidRDefault="00754752">
      <w:pPr>
        <w:pStyle w:val="a0"/>
        <w:rPr>
          <w:rFonts w:hint="cs"/>
          <w:rtl/>
        </w:rPr>
      </w:pPr>
    </w:p>
    <w:p w14:paraId="48C82E45" w14:textId="77777777" w:rsidR="00000000" w:rsidRDefault="00754752">
      <w:pPr>
        <w:pStyle w:val="-"/>
        <w:rPr>
          <w:rtl/>
        </w:rPr>
      </w:pPr>
      <w:bookmarkStart w:id="17" w:name="FS000000507T07_06_2004_17_09_46C"/>
      <w:bookmarkEnd w:id="17"/>
      <w:r>
        <w:rPr>
          <w:rtl/>
        </w:rPr>
        <w:t>רן כהן (מרצ):</w:t>
      </w:r>
    </w:p>
    <w:p w14:paraId="42A3F897" w14:textId="77777777" w:rsidR="00000000" w:rsidRDefault="00754752">
      <w:pPr>
        <w:pStyle w:val="a0"/>
        <w:rPr>
          <w:rtl/>
        </w:rPr>
      </w:pPr>
    </w:p>
    <w:p w14:paraId="2784856F" w14:textId="77777777" w:rsidR="00000000" w:rsidRDefault="00754752">
      <w:pPr>
        <w:pStyle w:val="a0"/>
        <w:rPr>
          <w:rFonts w:hint="cs"/>
          <w:rtl/>
        </w:rPr>
      </w:pPr>
      <w:r>
        <w:rPr>
          <w:rFonts w:hint="cs"/>
          <w:rtl/>
        </w:rPr>
        <w:t xml:space="preserve">והכול בגין העובדה ששדרות יושבת במקום שהיא יושבת וחוטפת את מה שהיא חוטפת, ועוד כהנה וכהנה. </w:t>
      </w:r>
    </w:p>
    <w:p w14:paraId="21FFBF3B" w14:textId="77777777" w:rsidR="00000000" w:rsidRDefault="00754752">
      <w:pPr>
        <w:pStyle w:val="a0"/>
        <w:rPr>
          <w:rFonts w:hint="cs"/>
          <w:rtl/>
        </w:rPr>
      </w:pPr>
    </w:p>
    <w:p w14:paraId="6B57EDFB" w14:textId="77777777" w:rsidR="00000000" w:rsidRDefault="00754752">
      <w:pPr>
        <w:pStyle w:val="af0"/>
        <w:rPr>
          <w:rtl/>
        </w:rPr>
      </w:pPr>
      <w:r>
        <w:rPr>
          <w:rFonts w:hint="eastAsia"/>
          <w:rtl/>
        </w:rPr>
        <w:t>אליהו</w:t>
      </w:r>
      <w:r>
        <w:rPr>
          <w:rtl/>
        </w:rPr>
        <w:t xml:space="preserve"> ישי (ש"ס):</w:t>
      </w:r>
    </w:p>
    <w:p w14:paraId="2751B530" w14:textId="77777777" w:rsidR="00000000" w:rsidRDefault="00754752">
      <w:pPr>
        <w:pStyle w:val="a0"/>
        <w:rPr>
          <w:rFonts w:hint="cs"/>
          <w:rtl/>
        </w:rPr>
      </w:pPr>
    </w:p>
    <w:p w14:paraId="04A0C7C9" w14:textId="77777777" w:rsidR="00000000" w:rsidRDefault="00754752">
      <w:pPr>
        <w:pStyle w:val="a0"/>
        <w:rPr>
          <w:rFonts w:hint="cs"/>
          <w:rtl/>
        </w:rPr>
      </w:pPr>
      <w:r>
        <w:rPr>
          <w:rFonts w:hint="cs"/>
          <w:rtl/>
        </w:rPr>
        <w:t>יכול להיות שההחלטה טובה. מה הם החליטו, שלא יהיו מרגמות?</w:t>
      </w:r>
    </w:p>
    <w:p w14:paraId="271D193A" w14:textId="77777777" w:rsidR="00000000" w:rsidRDefault="00754752">
      <w:pPr>
        <w:pStyle w:val="a0"/>
        <w:rPr>
          <w:rFonts w:hint="cs"/>
          <w:rtl/>
        </w:rPr>
      </w:pPr>
    </w:p>
    <w:p w14:paraId="225D8A2F" w14:textId="77777777" w:rsidR="00000000" w:rsidRDefault="00754752">
      <w:pPr>
        <w:pStyle w:val="-"/>
        <w:rPr>
          <w:rtl/>
        </w:rPr>
      </w:pPr>
      <w:bookmarkStart w:id="18" w:name="FS000000507T07_06_2004_17_11_00C"/>
      <w:bookmarkEnd w:id="18"/>
      <w:r>
        <w:rPr>
          <w:rtl/>
        </w:rPr>
        <w:t xml:space="preserve">רן כהן </w:t>
      </w:r>
      <w:r>
        <w:rPr>
          <w:rtl/>
        </w:rPr>
        <w:t>(מרצ):</w:t>
      </w:r>
    </w:p>
    <w:p w14:paraId="798AE4D1" w14:textId="77777777" w:rsidR="00000000" w:rsidRDefault="00754752">
      <w:pPr>
        <w:pStyle w:val="a0"/>
        <w:rPr>
          <w:rtl/>
        </w:rPr>
      </w:pPr>
    </w:p>
    <w:p w14:paraId="60792B85" w14:textId="77777777" w:rsidR="00000000" w:rsidRDefault="00754752">
      <w:pPr>
        <w:pStyle w:val="a0"/>
        <w:rPr>
          <w:rFonts w:hint="cs"/>
          <w:rtl/>
        </w:rPr>
      </w:pPr>
      <w:r>
        <w:rPr>
          <w:rFonts w:hint="cs"/>
          <w:rtl/>
        </w:rPr>
        <w:t xml:space="preserve">לא, חבר הכנסת ישי. הממשלה החליטה החלטה מפורטת </w:t>
      </w:r>
      <w:r>
        <w:rPr>
          <w:rFonts w:hint="eastAsia"/>
          <w:rtl/>
        </w:rPr>
        <w:t>–</w:t>
      </w:r>
      <w:r>
        <w:rPr>
          <w:rFonts w:hint="cs"/>
          <w:rtl/>
        </w:rPr>
        <w:t xml:space="preserve"> יש לי כל ההחלטה </w:t>
      </w:r>
      <w:r>
        <w:rPr>
          <w:rFonts w:hint="eastAsia"/>
          <w:rtl/>
        </w:rPr>
        <w:t>–</w:t>
      </w:r>
      <w:r>
        <w:rPr>
          <w:rFonts w:hint="cs"/>
          <w:rtl/>
        </w:rPr>
        <w:t xml:space="preserve"> מה יעשה כל אחד ממשרדי הממשלה למען העיר שדרות.</w:t>
      </w:r>
    </w:p>
    <w:p w14:paraId="2387886D" w14:textId="77777777" w:rsidR="00000000" w:rsidRDefault="00754752">
      <w:pPr>
        <w:pStyle w:val="a0"/>
        <w:rPr>
          <w:rFonts w:hint="cs"/>
          <w:rtl/>
        </w:rPr>
      </w:pPr>
    </w:p>
    <w:p w14:paraId="218981C9" w14:textId="77777777" w:rsidR="00000000" w:rsidRDefault="00754752">
      <w:pPr>
        <w:pStyle w:val="af1"/>
        <w:rPr>
          <w:rtl/>
        </w:rPr>
      </w:pPr>
      <w:r>
        <w:rPr>
          <w:rtl/>
        </w:rPr>
        <w:t>היו"ר ראובן ריבלין:</w:t>
      </w:r>
    </w:p>
    <w:p w14:paraId="3344BABC" w14:textId="77777777" w:rsidR="00000000" w:rsidRDefault="00754752">
      <w:pPr>
        <w:pStyle w:val="a0"/>
        <w:rPr>
          <w:rtl/>
        </w:rPr>
      </w:pPr>
    </w:p>
    <w:p w14:paraId="6EBC9968" w14:textId="77777777" w:rsidR="00000000" w:rsidRDefault="00754752">
      <w:pPr>
        <w:pStyle w:val="a0"/>
        <w:rPr>
          <w:rFonts w:hint="cs"/>
          <w:rtl/>
        </w:rPr>
      </w:pPr>
      <w:r>
        <w:rPr>
          <w:rFonts w:hint="cs"/>
          <w:rtl/>
        </w:rPr>
        <w:t>נא להמשיך.</w:t>
      </w:r>
    </w:p>
    <w:p w14:paraId="54562630" w14:textId="77777777" w:rsidR="00000000" w:rsidRDefault="00754752">
      <w:pPr>
        <w:pStyle w:val="a0"/>
        <w:rPr>
          <w:rFonts w:hint="cs"/>
          <w:rtl/>
        </w:rPr>
      </w:pPr>
    </w:p>
    <w:p w14:paraId="0803DF93" w14:textId="77777777" w:rsidR="00000000" w:rsidRDefault="00754752">
      <w:pPr>
        <w:pStyle w:val="-"/>
        <w:rPr>
          <w:rtl/>
        </w:rPr>
      </w:pPr>
      <w:bookmarkStart w:id="19" w:name="FS000000507T07_06_2004_17_11_48C"/>
      <w:bookmarkEnd w:id="19"/>
      <w:r>
        <w:rPr>
          <w:rtl/>
        </w:rPr>
        <w:t>רן כהן (מרצ):</w:t>
      </w:r>
    </w:p>
    <w:p w14:paraId="17A4BF9B" w14:textId="77777777" w:rsidR="00000000" w:rsidRDefault="00754752">
      <w:pPr>
        <w:pStyle w:val="a0"/>
        <w:rPr>
          <w:rtl/>
        </w:rPr>
      </w:pPr>
    </w:p>
    <w:p w14:paraId="26574F70" w14:textId="77777777" w:rsidR="00000000" w:rsidRDefault="00754752">
      <w:pPr>
        <w:pStyle w:val="a0"/>
        <w:rPr>
          <w:rFonts w:hint="cs"/>
          <w:rtl/>
        </w:rPr>
      </w:pPr>
      <w:r>
        <w:rPr>
          <w:rFonts w:hint="cs"/>
          <w:rtl/>
        </w:rPr>
        <w:t xml:space="preserve">ועכשיו תשמע מה קרה עם זה. משרד התעשייה, המסחר והתעסוקה לא קיים אף אחת מהחלטות הממשלה. </w:t>
      </w:r>
    </w:p>
    <w:p w14:paraId="7E8F4304" w14:textId="77777777" w:rsidR="00000000" w:rsidRDefault="00754752">
      <w:pPr>
        <w:pStyle w:val="a0"/>
        <w:rPr>
          <w:rFonts w:hint="cs"/>
          <w:rtl/>
        </w:rPr>
      </w:pPr>
    </w:p>
    <w:p w14:paraId="590AEDA8" w14:textId="77777777" w:rsidR="00000000" w:rsidRDefault="00754752">
      <w:pPr>
        <w:pStyle w:val="af0"/>
        <w:rPr>
          <w:rtl/>
        </w:rPr>
      </w:pPr>
      <w:r>
        <w:rPr>
          <w:rFonts w:hint="eastAsia"/>
          <w:rtl/>
        </w:rPr>
        <w:t>יצחק</w:t>
      </w:r>
      <w:r>
        <w:rPr>
          <w:rtl/>
        </w:rPr>
        <w:t xml:space="preserve"> וקנין (ש"ס):</w:t>
      </w:r>
    </w:p>
    <w:p w14:paraId="134C33F4" w14:textId="77777777" w:rsidR="00000000" w:rsidRDefault="00754752">
      <w:pPr>
        <w:pStyle w:val="a0"/>
        <w:rPr>
          <w:rFonts w:hint="cs"/>
          <w:rtl/>
        </w:rPr>
      </w:pPr>
    </w:p>
    <w:p w14:paraId="6D71DD06" w14:textId="77777777" w:rsidR="00000000" w:rsidRDefault="00754752">
      <w:pPr>
        <w:pStyle w:val="a0"/>
        <w:rPr>
          <w:rFonts w:hint="cs"/>
          <w:rtl/>
        </w:rPr>
      </w:pPr>
      <w:r>
        <w:rPr>
          <w:rFonts w:hint="cs"/>
          <w:rtl/>
        </w:rPr>
        <w:t xml:space="preserve">- - - </w:t>
      </w:r>
    </w:p>
    <w:p w14:paraId="443910A9" w14:textId="77777777" w:rsidR="00000000" w:rsidRDefault="00754752">
      <w:pPr>
        <w:pStyle w:val="a0"/>
        <w:rPr>
          <w:rFonts w:hint="cs"/>
          <w:rtl/>
        </w:rPr>
      </w:pPr>
    </w:p>
    <w:p w14:paraId="5C41095F" w14:textId="77777777" w:rsidR="00000000" w:rsidRDefault="00754752">
      <w:pPr>
        <w:pStyle w:val="af0"/>
        <w:rPr>
          <w:rtl/>
        </w:rPr>
      </w:pPr>
      <w:r>
        <w:rPr>
          <w:rFonts w:hint="eastAsia"/>
          <w:rtl/>
        </w:rPr>
        <w:t>משולם</w:t>
      </w:r>
      <w:r>
        <w:rPr>
          <w:rtl/>
        </w:rPr>
        <w:t xml:space="preserve"> נהרי (ש"ס):</w:t>
      </w:r>
    </w:p>
    <w:p w14:paraId="46116385" w14:textId="77777777" w:rsidR="00000000" w:rsidRDefault="00754752">
      <w:pPr>
        <w:pStyle w:val="a0"/>
        <w:rPr>
          <w:rFonts w:hint="cs"/>
          <w:rtl/>
        </w:rPr>
      </w:pPr>
    </w:p>
    <w:p w14:paraId="2423AF46" w14:textId="77777777" w:rsidR="00000000" w:rsidRDefault="00754752">
      <w:pPr>
        <w:pStyle w:val="a0"/>
        <w:rPr>
          <w:rFonts w:hint="cs"/>
          <w:rtl/>
        </w:rPr>
      </w:pPr>
      <w:r>
        <w:rPr>
          <w:rFonts w:hint="cs"/>
          <w:rtl/>
        </w:rPr>
        <w:t>הוא לא הספיק.</w:t>
      </w:r>
    </w:p>
    <w:p w14:paraId="0807CEA0" w14:textId="77777777" w:rsidR="00000000" w:rsidRDefault="00754752">
      <w:pPr>
        <w:pStyle w:val="a0"/>
        <w:rPr>
          <w:rFonts w:hint="cs"/>
          <w:rtl/>
        </w:rPr>
      </w:pPr>
    </w:p>
    <w:p w14:paraId="2E8E7A76" w14:textId="77777777" w:rsidR="00000000" w:rsidRDefault="00754752">
      <w:pPr>
        <w:pStyle w:val="-"/>
        <w:rPr>
          <w:rtl/>
        </w:rPr>
      </w:pPr>
      <w:bookmarkStart w:id="20" w:name="FS000000507T07_06_2004_17_12_18C"/>
      <w:bookmarkEnd w:id="20"/>
      <w:r>
        <w:rPr>
          <w:rtl/>
        </w:rPr>
        <w:t>רן כהן (מרצ):</w:t>
      </w:r>
    </w:p>
    <w:p w14:paraId="2AFCCC66" w14:textId="77777777" w:rsidR="00000000" w:rsidRDefault="00754752">
      <w:pPr>
        <w:pStyle w:val="a0"/>
        <w:rPr>
          <w:rtl/>
        </w:rPr>
      </w:pPr>
    </w:p>
    <w:p w14:paraId="3F3A1C21" w14:textId="77777777" w:rsidR="00000000" w:rsidRDefault="00754752">
      <w:pPr>
        <w:pStyle w:val="a0"/>
        <w:rPr>
          <w:rFonts w:hint="cs"/>
          <w:rtl/>
        </w:rPr>
      </w:pPr>
      <w:r>
        <w:rPr>
          <w:rFonts w:hint="cs"/>
          <w:rtl/>
        </w:rPr>
        <w:t>באותה ישיבה ישב ממלא-מקום ראש הממשלה, אהוד אולמרט. עם ההתחייבויות. אגב, בין ההתחייבויות גם הקמת מפעל עוגן. זה רעיון שאני העברתי בממשלה שאנחנו ישבנו בה, והממשלה לא קידמה בזה שום דב</w:t>
      </w:r>
      <w:r>
        <w:rPr>
          <w:rFonts w:hint="cs"/>
          <w:rtl/>
        </w:rPr>
        <w:t xml:space="preserve">ר. </w:t>
      </w:r>
    </w:p>
    <w:p w14:paraId="3355E4DF" w14:textId="77777777" w:rsidR="00000000" w:rsidRDefault="00754752">
      <w:pPr>
        <w:pStyle w:val="a0"/>
        <w:rPr>
          <w:rtl/>
        </w:rPr>
      </w:pPr>
    </w:p>
    <w:p w14:paraId="013A1269" w14:textId="77777777" w:rsidR="00000000" w:rsidRDefault="00754752">
      <w:pPr>
        <w:pStyle w:val="a0"/>
        <w:rPr>
          <w:rFonts w:hint="cs"/>
          <w:rtl/>
        </w:rPr>
      </w:pPr>
      <w:r>
        <w:rPr>
          <w:rFonts w:hint="cs"/>
          <w:rtl/>
        </w:rPr>
        <w:t xml:space="preserve">משרד הפנים לא רק שאינו מסייע, הוא גם דורש לקצץ את תקציב העירייה ב-40%, בה בשעה ששדרות סובלת מאבטלה קשה ונוראה. משרד החינוך לא קיים אף התחייבות, והכי גרוע, אתם יודעים מי? משרד האוצר. משרד האוצר </w:t>
      </w:r>
      <w:r>
        <w:rPr>
          <w:rFonts w:hint="eastAsia"/>
          <w:rtl/>
        </w:rPr>
        <w:t>–</w:t>
      </w:r>
      <w:r>
        <w:rPr>
          <w:rFonts w:hint="cs"/>
          <w:rtl/>
        </w:rPr>
        <w:t xml:space="preserve"> והשר נתניהו ישב בראש הישיבה, והוא קיבל את ההחלטות פה-אחד</w:t>
      </w:r>
      <w:r>
        <w:rPr>
          <w:rFonts w:hint="cs"/>
          <w:rtl/>
        </w:rPr>
        <w:t xml:space="preserve">, כאמור, הוא גם ממונה על ביצוען </w:t>
      </w:r>
      <w:r>
        <w:rPr>
          <w:rFonts w:hint="eastAsia"/>
          <w:rtl/>
        </w:rPr>
        <w:t>–</w:t>
      </w:r>
      <w:r>
        <w:rPr>
          <w:rFonts w:hint="cs"/>
          <w:rtl/>
        </w:rPr>
        <w:t xml:space="preserve"> לא נותן לשום משרד לקיים את החלטות הממשלה לגבי שדרות. הגענו למצב שבו אותה שדרות, שמותקפת על-ידי "קסאמים", והיא גם בסכנה, וגם בחרדה, וגם באבטלה קשה, וגם במצוקה, מותקפת על-ידי מי? על-ידי הממשלה.</w:t>
      </w:r>
    </w:p>
    <w:p w14:paraId="2BE0FFFE" w14:textId="77777777" w:rsidR="00000000" w:rsidRDefault="00754752">
      <w:pPr>
        <w:pStyle w:val="a0"/>
        <w:rPr>
          <w:rFonts w:hint="cs"/>
          <w:rtl/>
        </w:rPr>
      </w:pPr>
    </w:p>
    <w:p w14:paraId="71C96F70" w14:textId="77777777" w:rsidR="00000000" w:rsidRDefault="00754752">
      <w:pPr>
        <w:pStyle w:val="af1"/>
        <w:rPr>
          <w:rtl/>
        </w:rPr>
      </w:pPr>
      <w:r>
        <w:rPr>
          <w:rtl/>
        </w:rPr>
        <w:t>היו"ר ראובן ריבלין:</w:t>
      </w:r>
    </w:p>
    <w:p w14:paraId="57C521EC" w14:textId="77777777" w:rsidR="00000000" w:rsidRDefault="00754752">
      <w:pPr>
        <w:pStyle w:val="a0"/>
        <w:rPr>
          <w:rtl/>
        </w:rPr>
      </w:pPr>
    </w:p>
    <w:p w14:paraId="40B33121" w14:textId="77777777" w:rsidR="00000000" w:rsidRDefault="00754752">
      <w:pPr>
        <w:pStyle w:val="a0"/>
        <w:rPr>
          <w:rFonts w:hint="cs"/>
          <w:rtl/>
        </w:rPr>
      </w:pPr>
      <w:r>
        <w:rPr>
          <w:rFonts w:hint="cs"/>
          <w:rtl/>
        </w:rPr>
        <w:t xml:space="preserve">הואיל - </w:t>
      </w:r>
      <w:r>
        <w:rPr>
          <w:rFonts w:hint="cs"/>
          <w:rtl/>
        </w:rPr>
        <w:t>- -</w:t>
      </w:r>
    </w:p>
    <w:p w14:paraId="35708306" w14:textId="77777777" w:rsidR="00000000" w:rsidRDefault="00754752">
      <w:pPr>
        <w:pStyle w:val="-"/>
        <w:rPr>
          <w:rFonts w:hint="cs"/>
          <w:rtl/>
        </w:rPr>
      </w:pPr>
      <w:bookmarkStart w:id="21" w:name="FS000000507T07_06_2004_17_16_06C"/>
      <w:bookmarkEnd w:id="21"/>
    </w:p>
    <w:p w14:paraId="385F5452" w14:textId="77777777" w:rsidR="00000000" w:rsidRDefault="00754752">
      <w:pPr>
        <w:pStyle w:val="-"/>
        <w:rPr>
          <w:rtl/>
        </w:rPr>
      </w:pPr>
      <w:r>
        <w:rPr>
          <w:rtl/>
        </w:rPr>
        <w:t>רן כהן (מרצ):</w:t>
      </w:r>
    </w:p>
    <w:p w14:paraId="3C32B125" w14:textId="77777777" w:rsidR="00000000" w:rsidRDefault="00754752">
      <w:pPr>
        <w:pStyle w:val="a0"/>
        <w:rPr>
          <w:rtl/>
        </w:rPr>
      </w:pPr>
    </w:p>
    <w:p w14:paraId="7FC2ACBB" w14:textId="77777777" w:rsidR="00000000" w:rsidRDefault="00754752">
      <w:pPr>
        <w:pStyle w:val="a0"/>
        <w:rPr>
          <w:rFonts w:hint="cs"/>
          <w:rtl/>
        </w:rPr>
      </w:pPr>
      <w:r>
        <w:rPr>
          <w:rFonts w:hint="cs"/>
          <w:rtl/>
        </w:rPr>
        <w:t xml:space="preserve">אני מסיים. </w:t>
      </w:r>
    </w:p>
    <w:p w14:paraId="6A698F65" w14:textId="77777777" w:rsidR="00000000" w:rsidRDefault="00754752">
      <w:pPr>
        <w:pStyle w:val="a0"/>
        <w:rPr>
          <w:rFonts w:hint="cs"/>
          <w:rtl/>
        </w:rPr>
      </w:pPr>
    </w:p>
    <w:p w14:paraId="6EAF137E" w14:textId="77777777" w:rsidR="00000000" w:rsidRDefault="00754752">
      <w:pPr>
        <w:pStyle w:val="af1"/>
        <w:rPr>
          <w:rtl/>
        </w:rPr>
      </w:pPr>
      <w:r>
        <w:rPr>
          <w:rtl/>
        </w:rPr>
        <w:t>היו"ר ראובן ריבלין:</w:t>
      </w:r>
    </w:p>
    <w:p w14:paraId="4D8BC800" w14:textId="77777777" w:rsidR="00000000" w:rsidRDefault="00754752">
      <w:pPr>
        <w:pStyle w:val="a0"/>
        <w:rPr>
          <w:rtl/>
        </w:rPr>
      </w:pPr>
    </w:p>
    <w:p w14:paraId="06849254" w14:textId="77777777" w:rsidR="00000000" w:rsidRDefault="00754752">
      <w:pPr>
        <w:pStyle w:val="a0"/>
        <w:rPr>
          <w:rFonts w:hint="cs"/>
          <w:rtl/>
        </w:rPr>
      </w:pPr>
      <w:r>
        <w:rPr>
          <w:rFonts w:hint="cs"/>
          <w:rtl/>
        </w:rPr>
        <w:t xml:space="preserve">לא לא, אתה סיימת את זמנך, אבל הואיל וחברי הכנסת אורון ושריד הפריעו לך, אני נותן לך עוד שתי דקות. </w:t>
      </w:r>
    </w:p>
    <w:p w14:paraId="26EE4A54" w14:textId="77777777" w:rsidR="00000000" w:rsidRDefault="00754752">
      <w:pPr>
        <w:pStyle w:val="a0"/>
        <w:rPr>
          <w:rFonts w:hint="cs"/>
          <w:rtl/>
        </w:rPr>
      </w:pPr>
    </w:p>
    <w:p w14:paraId="1EA639A1" w14:textId="77777777" w:rsidR="00000000" w:rsidRDefault="00754752">
      <w:pPr>
        <w:pStyle w:val="af0"/>
        <w:rPr>
          <w:rtl/>
        </w:rPr>
      </w:pPr>
      <w:r>
        <w:rPr>
          <w:rFonts w:hint="eastAsia"/>
          <w:rtl/>
        </w:rPr>
        <w:t>יוסי</w:t>
      </w:r>
      <w:r>
        <w:rPr>
          <w:rtl/>
        </w:rPr>
        <w:t xml:space="preserve"> שריד (מרצ):</w:t>
      </w:r>
    </w:p>
    <w:p w14:paraId="69FDA968" w14:textId="77777777" w:rsidR="00000000" w:rsidRDefault="00754752">
      <w:pPr>
        <w:pStyle w:val="a0"/>
        <w:rPr>
          <w:rFonts w:hint="cs"/>
          <w:rtl/>
        </w:rPr>
      </w:pPr>
    </w:p>
    <w:p w14:paraId="4358E568" w14:textId="77777777" w:rsidR="00000000" w:rsidRDefault="00754752">
      <w:pPr>
        <w:pStyle w:val="a0"/>
        <w:rPr>
          <w:rFonts w:hint="cs"/>
          <w:rtl/>
        </w:rPr>
      </w:pPr>
      <w:r>
        <w:rPr>
          <w:rFonts w:hint="cs"/>
          <w:rtl/>
        </w:rPr>
        <w:t>אני?</w:t>
      </w:r>
    </w:p>
    <w:p w14:paraId="44658C77" w14:textId="77777777" w:rsidR="00000000" w:rsidRDefault="00754752">
      <w:pPr>
        <w:pStyle w:val="a0"/>
        <w:rPr>
          <w:rFonts w:hint="cs"/>
          <w:rtl/>
        </w:rPr>
      </w:pPr>
    </w:p>
    <w:p w14:paraId="06CA883A" w14:textId="77777777" w:rsidR="00000000" w:rsidRDefault="00754752">
      <w:pPr>
        <w:pStyle w:val="af1"/>
        <w:rPr>
          <w:rtl/>
        </w:rPr>
      </w:pPr>
      <w:r>
        <w:rPr>
          <w:rtl/>
        </w:rPr>
        <w:t>היו"ר ראובן ריבלין:</w:t>
      </w:r>
    </w:p>
    <w:p w14:paraId="22D8C821" w14:textId="77777777" w:rsidR="00000000" w:rsidRDefault="00754752">
      <w:pPr>
        <w:pStyle w:val="a0"/>
        <w:rPr>
          <w:rtl/>
        </w:rPr>
      </w:pPr>
    </w:p>
    <w:p w14:paraId="71825029" w14:textId="77777777" w:rsidR="00000000" w:rsidRDefault="00754752">
      <w:pPr>
        <w:pStyle w:val="a0"/>
        <w:rPr>
          <w:rFonts w:hint="cs"/>
          <w:rtl/>
        </w:rPr>
      </w:pPr>
      <w:r>
        <w:rPr>
          <w:rFonts w:hint="cs"/>
          <w:rtl/>
        </w:rPr>
        <w:t>בקריאות ביניים, אני מתכוון.</w:t>
      </w:r>
    </w:p>
    <w:p w14:paraId="2F4A1B3F" w14:textId="77777777" w:rsidR="00000000" w:rsidRDefault="00754752">
      <w:pPr>
        <w:pStyle w:val="a0"/>
        <w:rPr>
          <w:rFonts w:hint="cs"/>
          <w:rtl/>
        </w:rPr>
      </w:pPr>
    </w:p>
    <w:p w14:paraId="49041E85" w14:textId="77777777" w:rsidR="00000000" w:rsidRDefault="00754752">
      <w:pPr>
        <w:pStyle w:val="-"/>
        <w:rPr>
          <w:rtl/>
        </w:rPr>
      </w:pPr>
      <w:bookmarkStart w:id="22" w:name="FS000000507T07_06_2004_17_16_50C"/>
      <w:bookmarkEnd w:id="22"/>
      <w:r>
        <w:rPr>
          <w:rtl/>
        </w:rPr>
        <w:t>רן כהן (מרצ):</w:t>
      </w:r>
    </w:p>
    <w:p w14:paraId="3E13BDF7" w14:textId="77777777" w:rsidR="00000000" w:rsidRDefault="00754752">
      <w:pPr>
        <w:pStyle w:val="a0"/>
        <w:rPr>
          <w:rtl/>
        </w:rPr>
      </w:pPr>
    </w:p>
    <w:p w14:paraId="166B8AEB" w14:textId="77777777" w:rsidR="00000000" w:rsidRDefault="00754752">
      <w:pPr>
        <w:pStyle w:val="a0"/>
        <w:rPr>
          <w:rFonts w:hint="cs"/>
          <w:rtl/>
        </w:rPr>
      </w:pPr>
      <w:r>
        <w:rPr>
          <w:rFonts w:hint="cs"/>
          <w:rtl/>
        </w:rPr>
        <w:t>אם הוא נותן לי</w:t>
      </w:r>
      <w:r>
        <w:rPr>
          <w:rFonts w:hint="cs"/>
          <w:rtl/>
        </w:rPr>
        <w:t xml:space="preserve"> עוד שתי דקות - - </w:t>
      </w:r>
    </w:p>
    <w:p w14:paraId="36BD1936" w14:textId="77777777" w:rsidR="00000000" w:rsidRDefault="00754752">
      <w:pPr>
        <w:pStyle w:val="a0"/>
        <w:rPr>
          <w:rFonts w:hint="cs"/>
          <w:rtl/>
        </w:rPr>
      </w:pPr>
    </w:p>
    <w:p w14:paraId="0F7CFD2B" w14:textId="77777777" w:rsidR="00000000" w:rsidRDefault="00754752">
      <w:pPr>
        <w:pStyle w:val="af0"/>
        <w:rPr>
          <w:rtl/>
        </w:rPr>
      </w:pPr>
      <w:r>
        <w:rPr>
          <w:rFonts w:hint="eastAsia"/>
          <w:rtl/>
        </w:rPr>
        <w:t>יוסי</w:t>
      </w:r>
      <w:r>
        <w:rPr>
          <w:rtl/>
        </w:rPr>
        <w:t xml:space="preserve"> שריד (מרצ):</w:t>
      </w:r>
    </w:p>
    <w:p w14:paraId="49091836" w14:textId="77777777" w:rsidR="00000000" w:rsidRDefault="00754752">
      <w:pPr>
        <w:pStyle w:val="a0"/>
        <w:rPr>
          <w:rFonts w:hint="cs"/>
          <w:rtl/>
        </w:rPr>
      </w:pPr>
    </w:p>
    <w:p w14:paraId="7CF2B54B" w14:textId="77777777" w:rsidR="00000000" w:rsidRDefault="00754752">
      <w:pPr>
        <w:pStyle w:val="a0"/>
        <w:rPr>
          <w:rFonts w:hint="cs"/>
          <w:rtl/>
        </w:rPr>
      </w:pPr>
      <w:r>
        <w:rPr>
          <w:rFonts w:hint="cs"/>
          <w:rtl/>
        </w:rPr>
        <w:t>אבל בזכותי? - - -</w:t>
      </w:r>
    </w:p>
    <w:p w14:paraId="0621EABF" w14:textId="77777777" w:rsidR="00000000" w:rsidRDefault="00754752">
      <w:pPr>
        <w:pStyle w:val="a0"/>
        <w:rPr>
          <w:rFonts w:hint="cs"/>
          <w:rtl/>
        </w:rPr>
      </w:pPr>
    </w:p>
    <w:p w14:paraId="5E375576" w14:textId="77777777" w:rsidR="00000000" w:rsidRDefault="00754752">
      <w:pPr>
        <w:pStyle w:val="af1"/>
        <w:rPr>
          <w:rtl/>
        </w:rPr>
      </w:pPr>
      <w:r>
        <w:rPr>
          <w:rtl/>
        </w:rPr>
        <w:t>היו"ר ראובן ריבלין:</w:t>
      </w:r>
    </w:p>
    <w:p w14:paraId="0BD672ED" w14:textId="77777777" w:rsidR="00000000" w:rsidRDefault="00754752">
      <w:pPr>
        <w:pStyle w:val="a0"/>
        <w:rPr>
          <w:rtl/>
        </w:rPr>
      </w:pPr>
    </w:p>
    <w:p w14:paraId="3D03A685" w14:textId="77777777" w:rsidR="00000000" w:rsidRDefault="00754752">
      <w:pPr>
        <w:pStyle w:val="a0"/>
        <w:rPr>
          <w:rFonts w:hint="cs"/>
          <w:rtl/>
        </w:rPr>
      </w:pPr>
      <w:r>
        <w:rPr>
          <w:rFonts w:hint="cs"/>
          <w:rtl/>
        </w:rPr>
        <w:t xml:space="preserve">עוד שתי דקות בגין זה שהפרעתם לו. </w:t>
      </w:r>
    </w:p>
    <w:p w14:paraId="50180D8A" w14:textId="77777777" w:rsidR="00000000" w:rsidRDefault="00754752">
      <w:pPr>
        <w:pStyle w:val="a0"/>
        <w:rPr>
          <w:rFonts w:hint="cs"/>
          <w:rtl/>
        </w:rPr>
      </w:pPr>
    </w:p>
    <w:p w14:paraId="45CC3D13" w14:textId="77777777" w:rsidR="00000000" w:rsidRDefault="00754752">
      <w:pPr>
        <w:pStyle w:val="-"/>
        <w:rPr>
          <w:rtl/>
        </w:rPr>
      </w:pPr>
      <w:bookmarkStart w:id="23" w:name="FS000000507T07_06_2004_17_17_31C"/>
      <w:bookmarkEnd w:id="23"/>
      <w:r>
        <w:rPr>
          <w:rtl/>
        </w:rPr>
        <w:t>רן כהן (מרצ):</w:t>
      </w:r>
    </w:p>
    <w:p w14:paraId="474FE8DB" w14:textId="77777777" w:rsidR="00000000" w:rsidRDefault="00754752">
      <w:pPr>
        <w:pStyle w:val="a0"/>
        <w:rPr>
          <w:rtl/>
        </w:rPr>
      </w:pPr>
    </w:p>
    <w:p w14:paraId="5FA4E310" w14:textId="77777777" w:rsidR="00000000" w:rsidRDefault="00754752">
      <w:pPr>
        <w:pStyle w:val="a0"/>
        <w:rPr>
          <w:rFonts w:hint="cs"/>
          <w:rtl/>
        </w:rPr>
      </w:pPr>
      <w:r>
        <w:rPr>
          <w:rFonts w:hint="cs"/>
          <w:rtl/>
        </w:rPr>
        <w:t>- - אז אני אומר לך, חבר הכנסת שריד, תראה מה הדבר הכי מעניין. מהי העיר שדרות.</w:t>
      </w:r>
    </w:p>
    <w:p w14:paraId="53A7BDEB" w14:textId="77777777" w:rsidR="00000000" w:rsidRDefault="00754752">
      <w:pPr>
        <w:pStyle w:val="a0"/>
        <w:rPr>
          <w:rtl/>
        </w:rPr>
      </w:pPr>
    </w:p>
    <w:p w14:paraId="652DC9CB" w14:textId="77777777" w:rsidR="00000000" w:rsidRDefault="00754752">
      <w:pPr>
        <w:pStyle w:val="af0"/>
        <w:rPr>
          <w:rtl/>
        </w:rPr>
      </w:pPr>
      <w:r>
        <w:rPr>
          <w:rFonts w:hint="eastAsia"/>
          <w:rtl/>
        </w:rPr>
        <w:t>יוסי</w:t>
      </w:r>
      <w:r>
        <w:rPr>
          <w:rtl/>
        </w:rPr>
        <w:t xml:space="preserve"> שריד (מרצ):</w:t>
      </w:r>
    </w:p>
    <w:p w14:paraId="28A36064" w14:textId="77777777" w:rsidR="00000000" w:rsidRDefault="00754752">
      <w:pPr>
        <w:pStyle w:val="a0"/>
        <w:rPr>
          <w:rFonts w:hint="cs"/>
          <w:rtl/>
        </w:rPr>
      </w:pPr>
    </w:p>
    <w:p w14:paraId="1EB5A888" w14:textId="77777777" w:rsidR="00000000" w:rsidRDefault="00754752">
      <w:pPr>
        <w:pStyle w:val="a0"/>
        <w:rPr>
          <w:rFonts w:hint="cs"/>
          <w:rtl/>
        </w:rPr>
      </w:pPr>
      <w:r>
        <w:rPr>
          <w:rFonts w:hint="cs"/>
          <w:rtl/>
        </w:rPr>
        <w:t>- - -</w:t>
      </w:r>
    </w:p>
    <w:p w14:paraId="3A0F38D5" w14:textId="77777777" w:rsidR="00000000" w:rsidRDefault="00754752">
      <w:pPr>
        <w:pStyle w:val="a0"/>
        <w:rPr>
          <w:rFonts w:hint="cs"/>
          <w:rtl/>
        </w:rPr>
      </w:pPr>
    </w:p>
    <w:p w14:paraId="75040B88" w14:textId="77777777" w:rsidR="00000000" w:rsidRDefault="00754752">
      <w:pPr>
        <w:pStyle w:val="af1"/>
        <w:rPr>
          <w:rtl/>
        </w:rPr>
      </w:pPr>
      <w:r>
        <w:rPr>
          <w:rtl/>
        </w:rPr>
        <w:t>היו"ר ראובן ריבלין:</w:t>
      </w:r>
    </w:p>
    <w:p w14:paraId="373B5D8A" w14:textId="77777777" w:rsidR="00000000" w:rsidRDefault="00754752">
      <w:pPr>
        <w:pStyle w:val="a0"/>
        <w:rPr>
          <w:rtl/>
        </w:rPr>
      </w:pPr>
    </w:p>
    <w:p w14:paraId="7B8037CB" w14:textId="77777777" w:rsidR="00000000" w:rsidRDefault="00754752">
      <w:pPr>
        <w:pStyle w:val="a0"/>
        <w:rPr>
          <w:rFonts w:hint="cs"/>
          <w:rtl/>
        </w:rPr>
      </w:pPr>
      <w:r>
        <w:rPr>
          <w:rFonts w:hint="cs"/>
          <w:rtl/>
        </w:rPr>
        <w:t xml:space="preserve">חבר </w:t>
      </w:r>
      <w:r>
        <w:rPr>
          <w:rFonts w:hint="cs"/>
          <w:rtl/>
        </w:rPr>
        <w:t>הכנסת שריד, יושב-ראש צריך נימוק כדי לתת עוד זמן.</w:t>
      </w:r>
    </w:p>
    <w:p w14:paraId="00E95D96" w14:textId="77777777" w:rsidR="00000000" w:rsidRDefault="00754752">
      <w:pPr>
        <w:pStyle w:val="a0"/>
        <w:rPr>
          <w:rFonts w:hint="cs"/>
          <w:rtl/>
        </w:rPr>
      </w:pPr>
    </w:p>
    <w:p w14:paraId="13B7FA45" w14:textId="77777777" w:rsidR="00000000" w:rsidRDefault="00754752">
      <w:pPr>
        <w:pStyle w:val="-"/>
        <w:rPr>
          <w:rtl/>
        </w:rPr>
      </w:pPr>
      <w:bookmarkStart w:id="24" w:name="FS000000507T07_06_2004_17_18_12C"/>
      <w:bookmarkEnd w:id="24"/>
      <w:r>
        <w:rPr>
          <w:rtl/>
        </w:rPr>
        <w:t>רן כהן (מרצ):</w:t>
      </w:r>
    </w:p>
    <w:p w14:paraId="1408D414" w14:textId="77777777" w:rsidR="00000000" w:rsidRDefault="00754752">
      <w:pPr>
        <w:pStyle w:val="a0"/>
        <w:rPr>
          <w:rtl/>
        </w:rPr>
      </w:pPr>
    </w:p>
    <w:p w14:paraId="31BCCC49" w14:textId="77777777" w:rsidR="00000000" w:rsidRDefault="00754752">
      <w:pPr>
        <w:pStyle w:val="a0"/>
        <w:rPr>
          <w:rFonts w:hint="cs"/>
          <w:rtl/>
        </w:rPr>
      </w:pPr>
      <w:r>
        <w:rPr>
          <w:rFonts w:hint="cs"/>
          <w:rtl/>
        </w:rPr>
        <w:t>העיר שדרות נענשת משום שהיא תומכת במרצ? ביחד? במפלגות השמאל? כי התושבים לא מגלים נאמנות? כי עינו של ראש הממשלה רחוקה מאוד מהעיר? כי לא יודעים שנופלים שם "קסאמים"? כי לא יודעים שיש שם אבטלה? לא</w:t>
      </w:r>
      <w:r>
        <w:rPr>
          <w:rFonts w:hint="cs"/>
          <w:rtl/>
        </w:rPr>
        <w:t xml:space="preserve">. זאת העיר הכי קרובה למעונו של ראש הממשלה, וראש הממשלה יודע מצוין את כל הכתובות שם. אז אומרים: אולי היא קרובה לראש הממשלה אבל  רחוקה משר האוצר? לא. ראש העיר אלי מויאל הוא האיש של שר האוצר במרכז הליכוד. אז שר האוצר גומל לו טובה על כך? עוזר לעירו? עוזר לעיר </w:t>
      </w:r>
      <w:r>
        <w:rPr>
          <w:rFonts w:hint="cs"/>
          <w:rtl/>
        </w:rPr>
        <w:t>שתתקיים?</w:t>
      </w:r>
    </w:p>
    <w:p w14:paraId="32F5D384" w14:textId="77777777" w:rsidR="00000000" w:rsidRDefault="00754752">
      <w:pPr>
        <w:pStyle w:val="a0"/>
        <w:rPr>
          <w:rFonts w:hint="cs"/>
          <w:rtl/>
        </w:rPr>
      </w:pPr>
    </w:p>
    <w:p w14:paraId="1BC0399F" w14:textId="77777777" w:rsidR="00000000" w:rsidRDefault="00754752">
      <w:pPr>
        <w:pStyle w:val="af0"/>
        <w:rPr>
          <w:rtl/>
        </w:rPr>
      </w:pPr>
      <w:r>
        <w:rPr>
          <w:rFonts w:hint="eastAsia"/>
          <w:rtl/>
        </w:rPr>
        <w:t>אליהו</w:t>
      </w:r>
      <w:r>
        <w:rPr>
          <w:rtl/>
        </w:rPr>
        <w:t xml:space="preserve"> ישי (ש"ס):</w:t>
      </w:r>
    </w:p>
    <w:p w14:paraId="386F4F9B" w14:textId="77777777" w:rsidR="00000000" w:rsidRDefault="00754752">
      <w:pPr>
        <w:pStyle w:val="a0"/>
        <w:rPr>
          <w:rFonts w:hint="cs"/>
          <w:rtl/>
        </w:rPr>
      </w:pPr>
    </w:p>
    <w:p w14:paraId="214DD067" w14:textId="77777777" w:rsidR="00000000" w:rsidRDefault="00754752">
      <w:pPr>
        <w:pStyle w:val="a0"/>
        <w:rPr>
          <w:rFonts w:hint="cs"/>
          <w:rtl/>
        </w:rPr>
      </w:pPr>
      <w:r>
        <w:rPr>
          <w:rFonts w:hint="cs"/>
          <w:rtl/>
        </w:rPr>
        <w:t>זה לא חוקי. הליכוד - - -</w:t>
      </w:r>
    </w:p>
    <w:p w14:paraId="4140CE8B" w14:textId="77777777" w:rsidR="00000000" w:rsidRDefault="00754752">
      <w:pPr>
        <w:pStyle w:val="a0"/>
        <w:rPr>
          <w:rFonts w:hint="cs"/>
          <w:rtl/>
        </w:rPr>
      </w:pPr>
    </w:p>
    <w:p w14:paraId="6E407D24" w14:textId="77777777" w:rsidR="00000000" w:rsidRDefault="00754752">
      <w:pPr>
        <w:pStyle w:val="-"/>
        <w:rPr>
          <w:rtl/>
        </w:rPr>
      </w:pPr>
      <w:bookmarkStart w:id="25" w:name="FS000000507T07_06_2004_17_20_33C"/>
      <w:bookmarkEnd w:id="25"/>
      <w:r>
        <w:rPr>
          <w:rtl/>
        </w:rPr>
        <w:t>רן כהן (מרצ):</w:t>
      </w:r>
    </w:p>
    <w:p w14:paraId="3B0DB554" w14:textId="77777777" w:rsidR="00000000" w:rsidRDefault="00754752">
      <w:pPr>
        <w:pStyle w:val="a0"/>
        <w:rPr>
          <w:rtl/>
        </w:rPr>
      </w:pPr>
    </w:p>
    <w:p w14:paraId="17F23D0C" w14:textId="77777777" w:rsidR="00000000" w:rsidRDefault="00754752">
      <w:pPr>
        <w:pStyle w:val="a0"/>
        <w:rPr>
          <w:rFonts w:hint="cs"/>
          <w:rtl/>
        </w:rPr>
      </w:pPr>
      <w:r>
        <w:rPr>
          <w:rFonts w:hint="cs"/>
          <w:rtl/>
        </w:rPr>
        <w:t>שיקיים את החוקי, את מה שהממשלה החליטה עליו. אבל לא, גם זה לא נעשה.</w:t>
      </w:r>
    </w:p>
    <w:p w14:paraId="431CAD8E" w14:textId="77777777" w:rsidR="00000000" w:rsidRDefault="00754752">
      <w:pPr>
        <w:pStyle w:val="a0"/>
        <w:rPr>
          <w:rFonts w:hint="cs"/>
          <w:rtl/>
        </w:rPr>
      </w:pPr>
    </w:p>
    <w:p w14:paraId="3E3B0344" w14:textId="77777777" w:rsidR="00000000" w:rsidRDefault="00754752">
      <w:pPr>
        <w:pStyle w:val="af0"/>
        <w:rPr>
          <w:rtl/>
        </w:rPr>
      </w:pPr>
      <w:r>
        <w:rPr>
          <w:rFonts w:hint="eastAsia"/>
          <w:rtl/>
        </w:rPr>
        <w:t>יוסי</w:t>
      </w:r>
      <w:r>
        <w:rPr>
          <w:rtl/>
        </w:rPr>
        <w:t xml:space="preserve"> שריד (מרצ):</w:t>
      </w:r>
    </w:p>
    <w:p w14:paraId="78F92A02" w14:textId="77777777" w:rsidR="00000000" w:rsidRDefault="00754752">
      <w:pPr>
        <w:pStyle w:val="a0"/>
        <w:rPr>
          <w:rFonts w:hint="cs"/>
          <w:rtl/>
        </w:rPr>
      </w:pPr>
    </w:p>
    <w:p w14:paraId="09CD748F" w14:textId="77777777" w:rsidR="00000000" w:rsidRDefault="00754752">
      <w:pPr>
        <w:pStyle w:val="a0"/>
        <w:rPr>
          <w:rFonts w:hint="cs"/>
          <w:rtl/>
        </w:rPr>
      </w:pPr>
      <w:r>
        <w:rPr>
          <w:rFonts w:hint="cs"/>
          <w:rtl/>
        </w:rPr>
        <w:t>- - -</w:t>
      </w:r>
    </w:p>
    <w:p w14:paraId="29FD3FBB" w14:textId="77777777" w:rsidR="00000000" w:rsidRDefault="00754752">
      <w:pPr>
        <w:pStyle w:val="a0"/>
        <w:rPr>
          <w:rFonts w:hint="cs"/>
          <w:rtl/>
        </w:rPr>
      </w:pPr>
    </w:p>
    <w:p w14:paraId="7382C218" w14:textId="77777777" w:rsidR="00000000" w:rsidRDefault="00754752">
      <w:pPr>
        <w:pStyle w:val="-"/>
        <w:rPr>
          <w:rtl/>
        </w:rPr>
      </w:pPr>
      <w:bookmarkStart w:id="26" w:name="FS000000507T07_06_2004_17_21_06C"/>
      <w:bookmarkEnd w:id="26"/>
      <w:r>
        <w:rPr>
          <w:rtl/>
        </w:rPr>
        <w:t>רן כהן (מרצ):</w:t>
      </w:r>
    </w:p>
    <w:p w14:paraId="7A5D18C3" w14:textId="77777777" w:rsidR="00000000" w:rsidRDefault="00754752">
      <w:pPr>
        <w:pStyle w:val="a0"/>
        <w:rPr>
          <w:rtl/>
        </w:rPr>
      </w:pPr>
    </w:p>
    <w:p w14:paraId="608BEF64" w14:textId="77777777" w:rsidR="00000000" w:rsidRDefault="00754752">
      <w:pPr>
        <w:pStyle w:val="a0"/>
        <w:rPr>
          <w:rFonts w:hint="cs"/>
          <w:rtl/>
        </w:rPr>
      </w:pPr>
      <w:r>
        <w:rPr>
          <w:rFonts w:hint="cs"/>
          <w:rtl/>
        </w:rPr>
        <w:t>אפשר לומר: אבל העיר הזאת בתרדמה. העיר ממש רדומה, היא לא יודעת להיאבק על עצמה, ה</w:t>
      </w:r>
      <w:r>
        <w:rPr>
          <w:rFonts w:hint="cs"/>
          <w:rtl/>
        </w:rPr>
        <w:t xml:space="preserve">יא לא יודעת לבטא את עצמה. לא </w:t>
      </w:r>
      <w:r>
        <w:rPr>
          <w:rFonts w:hint="eastAsia"/>
          <w:rtl/>
        </w:rPr>
        <w:t>–</w:t>
      </w:r>
      <w:r>
        <w:rPr>
          <w:rFonts w:hint="cs"/>
          <w:rtl/>
        </w:rPr>
        <w:t xml:space="preserve"> העיר שדרות כל היום בהפגנות, בצעקות ובשביתות, עד שהזעקה עולה לשמים. זה מזיז משהו בממשלה האטומה הזאת? לא. אז היה כאן, השר פורז, דיון לפני שבוע, שלא נכחת בו, ואני רוצה רק לומר לך משפט אחד ממנו </w:t>
      </w:r>
      <w:r>
        <w:rPr>
          <w:rFonts w:hint="eastAsia"/>
          <w:rtl/>
        </w:rPr>
        <w:t>–</w:t>
      </w:r>
      <w:r>
        <w:rPr>
          <w:rFonts w:hint="cs"/>
          <w:rtl/>
        </w:rPr>
        <w:t xml:space="preserve"> היושב-ראש היה, ושמע את כל הנאומים</w:t>
      </w:r>
      <w:r>
        <w:rPr>
          <w:rFonts w:hint="cs"/>
          <w:rtl/>
        </w:rPr>
        <w:t xml:space="preserve">. </w:t>
      </w:r>
    </w:p>
    <w:p w14:paraId="736BC796" w14:textId="77777777" w:rsidR="00000000" w:rsidRDefault="00754752">
      <w:pPr>
        <w:pStyle w:val="a0"/>
        <w:rPr>
          <w:rFonts w:hint="cs"/>
          <w:rtl/>
        </w:rPr>
      </w:pPr>
    </w:p>
    <w:p w14:paraId="08D4B3CA" w14:textId="77777777" w:rsidR="00000000" w:rsidRDefault="00754752">
      <w:pPr>
        <w:pStyle w:val="a0"/>
        <w:rPr>
          <w:rFonts w:hint="cs"/>
          <w:rtl/>
        </w:rPr>
      </w:pPr>
      <w:r>
        <w:rPr>
          <w:rFonts w:hint="cs"/>
          <w:rtl/>
        </w:rPr>
        <w:t xml:space="preserve">לפני 50 שנה יסדה מדינת ישראל את המוסד לביטוח לאומי. ישראל היתה אז במצוקה איומה </w:t>
      </w:r>
      <w:r>
        <w:rPr>
          <w:rFonts w:hint="eastAsia"/>
          <w:rtl/>
        </w:rPr>
        <w:t>–</w:t>
      </w:r>
      <w:r>
        <w:rPr>
          <w:rFonts w:hint="cs"/>
          <w:rtl/>
        </w:rPr>
        <w:t xml:space="preserve"> ענייה, מותקפת, מוצפת אויבים סביבה. היא הקימה את המוסד לביטוח לאומי כי היתה לה אידיאולוגיה נכונה והיה לה חזון גדול. אמרתי אז, ואני חוזר ואומר את זה היום, שאילו היתה הממשלה </w:t>
      </w:r>
      <w:r>
        <w:rPr>
          <w:rFonts w:hint="cs"/>
          <w:rtl/>
        </w:rPr>
        <w:t xml:space="preserve">הזאת צריכה להקים את הביטוח הלאומי היום, היא היתה עושה הכול כדי שלא לקיים אותו, אף שהיום, ב-44 מיליארד ש"ח, הוא מאפשר, איכשהו, מינימום של קיום למאות אלפי אזרחים בישראל. </w:t>
      </w:r>
    </w:p>
    <w:p w14:paraId="63020E3E" w14:textId="77777777" w:rsidR="00000000" w:rsidRDefault="00754752">
      <w:pPr>
        <w:pStyle w:val="a0"/>
        <w:rPr>
          <w:rFonts w:hint="cs"/>
          <w:rtl/>
        </w:rPr>
      </w:pPr>
    </w:p>
    <w:p w14:paraId="60E953C3" w14:textId="77777777" w:rsidR="00000000" w:rsidRDefault="00754752">
      <w:pPr>
        <w:pStyle w:val="af1"/>
        <w:rPr>
          <w:rtl/>
        </w:rPr>
      </w:pPr>
      <w:r>
        <w:rPr>
          <w:rtl/>
        </w:rPr>
        <w:t>היו"ר ראובן ריבלין:</w:t>
      </w:r>
    </w:p>
    <w:p w14:paraId="723F479D" w14:textId="77777777" w:rsidR="00000000" w:rsidRDefault="00754752">
      <w:pPr>
        <w:pStyle w:val="a0"/>
        <w:rPr>
          <w:rtl/>
        </w:rPr>
      </w:pPr>
    </w:p>
    <w:p w14:paraId="00AB41D5" w14:textId="77777777" w:rsidR="00000000" w:rsidRDefault="00754752">
      <w:pPr>
        <w:pStyle w:val="a0"/>
        <w:rPr>
          <w:rFonts w:hint="cs"/>
          <w:rtl/>
        </w:rPr>
      </w:pPr>
      <w:r>
        <w:rPr>
          <w:rFonts w:hint="cs"/>
          <w:rtl/>
        </w:rPr>
        <w:t>את כל שאר האמירות - - -</w:t>
      </w:r>
    </w:p>
    <w:p w14:paraId="45093C28" w14:textId="77777777" w:rsidR="00000000" w:rsidRDefault="00754752">
      <w:pPr>
        <w:pStyle w:val="a0"/>
        <w:rPr>
          <w:rFonts w:hint="cs"/>
          <w:rtl/>
        </w:rPr>
      </w:pPr>
    </w:p>
    <w:p w14:paraId="0E5591B8" w14:textId="77777777" w:rsidR="00000000" w:rsidRDefault="00754752">
      <w:pPr>
        <w:pStyle w:val="-"/>
        <w:rPr>
          <w:rtl/>
        </w:rPr>
      </w:pPr>
      <w:bookmarkStart w:id="27" w:name="FS000000507T07_06_2004_17_25_37C"/>
      <w:bookmarkEnd w:id="27"/>
      <w:r>
        <w:rPr>
          <w:rtl/>
        </w:rPr>
        <w:t>רן כהן (מרצ):</w:t>
      </w:r>
    </w:p>
    <w:p w14:paraId="03C3EDDB" w14:textId="77777777" w:rsidR="00000000" w:rsidRDefault="00754752">
      <w:pPr>
        <w:pStyle w:val="a0"/>
        <w:rPr>
          <w:rtl/>
        </w:rPr>
      </w:pPr>
    </w:p>
    <w:p w14:paraId="0E888BE8" w14:textId="77777777" w:rsidR="00000000" w:rsidRDefault="00754752">
      <w:pPr>
        <w:pStyle w:val="a0"/>
        <w:rPr>
          <w:rFonts w:hint="cs"/>
          <w:rtl/>
        </w:rPr>
      </w:pPr>
      <w:r>
        <w:rPr>
          <w:rFonts w:hint="cs"/>
          <w:rtl/>
        </w:rPr>
        <w:t>אתם רוצים היום גם להרוס א</w:t>
      </w:r>
      <w:r>
        <w:rPr>
          <w:rFonts w:hint="cs"/>
          <w:rtl/>
        </w:rPr>
        <w:t>ת כל הרשויות המקומיות האלה - - -</w:t>
      </w:r>
    </w:p>
    <w:p w14:paraId="276BF03D" w14:textId="77777777" w:rsidR="00000000" w:rsidRDefault="00754752">
      <w:pPr>
        <w:pStyle w:val="a0"/>
        <w:rPr>
          <w:rFonts w:hint="cs"/>
          <w:rtl/>
        </w:rPr>
      </w:pPr>
    </w:p>
    <w:p w14:paraId="72EC2D66" w14:textId="77777777" w:rsidR="00000000" w:rsidRDefault="00754752">
      <w:pPr>
        <w:pStyle w:val="af1"/>
        <w:rPr>
          <w:rtl/>
        </w:rPr>
      </w:pPr>
      <w:r>
        <w:rPr>
          <w:rtl/>
        </w:rPr>
        <w:t>היו"ר ראובן ריבלין:</w:t>
      </w:r>
    </w:p>
    <w:p w14:paraId="699688B4" w14:textId="77777777" w:rsidR="00000000" w:rsidRDefault="00754752">
      <w:pPr>
        <w:pStyle w:val="a0"/>
        <w:rPr>
          <w:rtl/>
        </w:rPr>
      </w:pPr>
    </w:p>
    <w:p w14:paraId="4F075BE6" w14:textId="77777777" w:rsidR="00000000" w:rsidRDefault="00754752">
      <w:pPr>
        <w:pStyle w:val="a0"/>
        <w:rPr>
          <w:rFonts w:hint="cs"/>
          <w:rtl/>
        </w:rPr>
      </w:pPr>
      <w:r>
        <w:rPr>
          <w:rFonts w:hint="cs"/>
          <w:rtl/>
        </w:rPr>
        <w:t xml:space="preserve">תודה רבה. </w:t>
      </w:r>
    </w:p>
    <w:p w14:paraId="685D5FB8" w14:textId="77777777" w:rsidR="00000000" w:rsidRDefault="00754752">
      <w:pPr>
        <w:pStyle w:val="a0"/>
        <w:rPr>
          <w:rFonts w:hint="cs"/>
          <w:rtl/>
        </w:rPr>
      </w:pPr>
    </w:p>
    <w:p w14:paraId="612DF587" w14:textId="77777777" w:rsidR="00000000" w:rsidRDefault="00754752">
      <w:pPr>
        <w:pStyle w:val="-"/>
        <w:rPr>
          <w:rtl/>
        </w:rPr>
      </w:pPr>
      <w:bookmarkStart w:id="28" w:name="FS000000507T07_06_2004_17_26_03C"/>
      <w:bookmarkEnd w:id="28"/>
      <w:r>
        <w:rPr>
          <w:rtl/>
        </w:rPr>
        <w:t>רן כהן (מרצ):</w:t>
      </w:r>
    </w:p>
    <w:p w14:paraId="3B311429" w14:textId="77777777" w:rsidR="00000000" w:rsidRDefault="00754752">
      <w:pPr>
        <w:pStyle w:val="a0"/>
        <w:rPr>
          <w:rtl/>
        </w:rPr>
      </w:pPr>
    </w:p>
    <w:p w14:paraId="64DF33BF" w14:textId="77777777" w:rsidR="00000000" w:rsidRDefault="00754752">
      <w:pPr>
        <w:pStyle w:val="a0"/>
        <w:rPr>
          <w:rFonts w:hint="cs"/>
          <w:rtl/>
        </w:rPr>
      </w:pPr>
      <w:r>
        <w:rPr>
          <w:rFonts w:hint="cs"/>
          <w:rtl/>
        </w:rPr>
        <w:t xml:space="preserve">אם זה מה שאתם עושים, אתם ראויים לאי-אמון </w:t>
      </w:r>
      <w:r>
        <w:rPr>
          <w:rFonts w:hint="eastAsia"/>
          <w:rtl/>
        </w:rPr>
        <w:t>–</w:t>
      </w:r>
      <w:r>
        <w:rPr>
          <w:rFonts w:hint="cs"/>
          <w:rtl/>
        </w:rPr>
        <w:t xml:space="preserve"> גם בגין העובדה שאתם לא מתנתקים מעזה, בפועל, וגם בגין העובדה שאתם מתנתקים מהעם הזה וממצוקותיו. תודה רבה. </w:t>
      </w:r>
    </w:p>
    <w:p w14:paraId="61D111D5" w14:textId="77777777" w:rsidR="00000000" w:rsidRDefault="00754752">
      <w:pPr>
        <w:pStyle w:val="a0"/>
        <w:rPr>
          <w:rFonts w:hint="cs"/>
          <w:rtl/>
        </w:rPr>
      </w:pPr>
    </w:p>
    <w:p w14:paraId="2CA6045A" w14:textId="77777777" w:rsidR="00000000" w:rsidRDefault="00754752">
      <w:pPr>
        <w:pStyle w:val="af1"/>
        <w:rPr>
          <w:rtl/>
        </w:rPr>
      </w:pPr>
      <w:r>
        <w:rPr>
          <w:rtl/>
        </w:rPr>
        <w:t>היו"ר ראובן ריבלין:</w:t>
      </w:r>
    </w:p>
    <w:p w14:paraId="7801C0B7" w14:textId="77777777" w:rsidR="00000000" w:rsidRDefault="00754752">
      <w:pPr>
        <w:pStyle w:val="a0"/>
        <w:rPr>
          <w:rtl/>
        </w:rPr>
      </w:pPr>
    </w:p>
    <w:p w14:paraId="764B2C61" w14:textId="77777777" w:rsidR="00000000" w:rsidRDefault="00754752">
      <w:pPr>
        <w:pStyle w:val="a0"/>
        <w:rPr>
          <w:rFonts w:hint="cs"/>
          <w:rtl/>
        </w:rPr>
      </w:pPr>
      <w:r>
        <w:rPr>
          <w:rFonts w:hint="cs"/>
          <w:rtl/>
        </w:rPr>
        <w:t>תודה</w:t>
      </w:r>
      <w:r>
        <w:rPr>
          <w:rFonts w:hint="cs"/>
          <w:rtl/>
        </w:rPr>
        <w:t xml:space="preserve"> רבה. לא היה לי עוד נימוק לתת לך להמשיך. חבר הכנסת אלי ישי, יושב-ראש תנועת ש"ס, בבקשה; שר הפנים לשעבר, סגן ראש הממשלה לעתיד. </w:t>
      </w:r>
    </w:p>
    <w:p w14:paraId="3CF287D7" w14:textId="77777777" w:rsidR="00000000" w:rsidRDefault="00754752">
      <w:pPr>
        <w:pStyle w:val="a0"/>
        <w:rPr>
          <w:rFonts w:hint="cs"/>
          <w:rtl/>
        </w:rPr>
      </w:pPr>
    </w:p>
    <w:p w14:paraId="3F520DA9" w14:textId="77777777" w:rsidR="00000000" w:rsidRDefault="00754752">
      <w:pPr>
        <w:pStyle w:val="a"/>
        <w:rPr>
          <w:rtl/>
        </w:rPr>
      </w:pPr>
      <w:bookmarkStart w:id="29" w:name="FS000000494T07_06_2004_17_27_43"/>
      <w:bookmarkStart w:id="30" w:name="_Toc75097222"/>
      <w:bookmarkEnd w:id="29"/>
      <w:r>
        <w:rPr>
          <w:rFonts w:hint="eastAsia"/>
          <w:rtl/>
        </w:rPr>
        <w:t>אליהו</w:t>
      </w:r>
      <w:r>
        <w:rPr>
          <w:rtl/>
        </w:rPr>
        <w:t xml:space="preserve"> ישי (ש"ס):</w:t>
      </w:r>
      <w:bookmarkEnd w:id="30"/>
    </w:p>
    <w:p w14:paraId="49E2DBF8" w14:textId="77777777" w:rsidR="00000000" w:rsidRDefault="00754752">
      <w:pPr>
        <w:pStyle w:val="a0"/>
        <w:rPr>
          <w:rFonts w:hint="cs"/>
          <w:rtl/>
        </w:rPr>
      </w:pPr>
    </w:p>
    <w:p w14:paraId="1F1D8F30" w14:textId="77777777" w:rsidR="00000000" w:rsidRDefault="00754752">
      <w:pPr>
        <w:pStyle w:val="a0"/>
        <w:rPr>
          <w:rFonts w:hint="cs"/>
          <w:rtl/>
        </w:rPr>
      </w:pPr>
      <w:r>
        <w:rPr>
          <w:rFonts w:hint="cs"/>
          <w:rtl/>
        </w:rPr>
        <w:t>אדוני היושב-ראש, חברי חברי הכנסת - -</w:t>
      </w:r>
    </w:p>
    <w:p w14:paraId="4C0AF2F6" w14:textId="77777777" w:rsidR="00000000" w:rsidRDefault="00754752">
      <w:pPr>
        <w:pStyle w:val="a0"/>
        <w:rPr>
          <w:rFonts w:hint="cs"/>
          <w:rtl/>
        </w:rPr>
      </w:pPr>
    </w:p>
    <w:p w14:paraId="5B17AEFE" w14:textId="77777777" w:rsidR="00000000" w:rsidRDefault="00754752">
      <w:pPr>
        <w:pStyle w:val="af0"/>
        <w:rPr>
          <w:rtl/>
        </w:rPr>
      </w:pPr>
      <w:r>
        <w:rPr>
          <w:rFonts w:hint="eastAsia"/>
          <w:rtl/>
        </w:rPr>
        <w:t>קריאות</w:t>
      </w:r>
      <w:r>
        <w:rPr>
          <w:rtl/>
        </w:rPr>
        <w:t>:</w:t>
      </w:r>
    </w:p>
    <w:p w14:paraId="36A12821" w14:textId="77777777" w:rsidR="00000000" w:rsidRDefault="00754752">
      <w:pPr>
        <w:pStyle w:val="a0"/>
        <w:rPr>
          <w:rFonts w:hint="cs"/>
          <w:rtl/>
        </w:rPr>
      </w:pPr>
    </w:p>
    <w:p w14:paraId="5F8D5C5E" w14:textId="77777777" w:rsidR="00000000" w:rsidRDefault="00754752">
      <w:pPr>
        <w:pStyle w:val="a0"/>
        <w:rPr>
          <w:rFonts w:hint="cs"/>
          <w:rtl/>
        </w:rPr>
      </w:pPr>
      <w:r>
        <w:rPr>
          <w:rFonts w:hint="cs"/>
          <w:rtl/>
        </w:rPr>
        <w:t>- - -</w:t>
      </w:r>
    </w:p>
    <w:p w14:paraId="4D1D6EF2" w14:textId="77777777" w:rsidR="00000000" w:rsidRDefault="00754752">
      <w:pPr>
        <w:pStyle w:val="a0"/>
        <w:rPr>
          <w:rFonts w:hint="cs"/>
          <w:rtl/>
        </w:rPr>
      </w:pPr>
    </w:p>
    <w:p w14:paraId="7D3609DC" w14:textId="77777777" w:rsidR="00000000" w:rsidRDefault="00754752">
      <w:pPr>
        <w:pStyle w:val="af0"/>
        <w:rPr>
          <w:rtl/>
        </w:rPr>
      </w:pPr>
      <w:r>
        <w:rPr>
          <w:rFonts w:hint="eastAsia"/>
          <w:rtl/>
        </w:rPr>
        <w:t>דני</w:t>
      </w:r>
      <w:r>
        <w:rPr>
          <w:rtl/>
        </w:rPr>
        <w:t xml:space="preserve"> יתום (העבודה-מימד):</w:t>
      </w:r>
    </w:p>
    <w:p w14:paraId="1D2535DC" w14:textId="77777777" w:rsidR="00000000" w:rsidRDefault="00754752">
      <w:pPr>
        <w:pStyle w:val="a0"/>
        <w:rPr>
          <w:rFonts w:hint="cs"/>
          <w:rtl/>
        </w:rPr>
      </w:pPr>
    </w:p>
    <w:p w14:paraId="378FF2FE" w14:textId="77777777" w:rsidR="00000000" w:rsidRDefault="00754752">
      <w:pPr>
        <w:pStyle w:val="a0"/>
        <w:rPr>
          <w:rFonts w:hint="cs"/>
          <w:rtl/>
        </w:rPr>
      </w:pPr>
      <w:r>
        <w:rPr>
          <w:rFonts w:hint="cs"/>
          <w:rtl/>
        </w:rPr>
        <w:t>קורא צפונות לב.</w:t>
      </w:r>
    </w:p>
    <w:p w14:paraId="2869CB59" w14:textId="77777777" w:rsidR="00000000" w:rsidRDefault="00754752">
      <w:pPr>
        <w:pStyle w:val="a0"/>
        <w:rPr>
          <w:rFonts w:hint="cs"/>
          <w:rtl/>
        </w:rPr>
      </w:pPr>
    </w:p>
    <w:p w14:paraId="7DAADD56" w14:textId="77777777" w:rsidR="00000000" w:rsidRDefault="00754752">
      <w:pPr>
        <w:pStyle w:val="af0"/>
        <w:rPr>
          <w:rtl/>
        </w:rPr>
      </w:pPr>
      <w:r>
        <w:rPr>
          <w:rFonts w:hint="eastAsia"/>
          <w:rtl/>
        </w:rPr>
        <w:t>אילן</w:t>
      </w:r>
      <w:r>
        <w:rPr>
          <w:rtl/>
        </w:rPr>
        <w:t xml:space="preserve"> שלגי (שינו</w:t>
      </w:r>
      <w:r>
        <w:rPr>
          <w:rtl/>
        </w:rPr>
        <w:t>י):</w:t>
      </w:r>
    </w:p>
    <w:p w14:paraId="1EFA1B70" w14:textId="77777777" w:rsidR="00000000" w:rsidRDefault="00754752">
      <w:pPr>
        <w:pStyle w:val="a0"/>
        <w:rPr>
          <w:rFonts w:hint="cs"/>
          <w:rtl/>
        </w:rPr>
      </w:pPr>
    </w:p>
    <w:p w14:paraId="7BFB6071" w14:textId="77777777" w:rsidR="00000000" w:rsidRDefault="00754752">
      <w:pPr>
        <w:pStyle w:val="a0"/>
        <w:ind w:left="719" w:firstLine="0"/>
        <w:rPr>
          <w:rFonts w:hint="cs"/>
          <w:rtl/>
        </w:rPr>
      </w:pPr>
      <w:r>
        <w:rPr>
          <w:rFonts w:hint="cs"/>
          <w:rtl/>
        </w:rPr>
        <w:t>- - -</w:t>
      </w:r>
    </w:p>
    <w:p w14:paraId="75AFB733" w14:textId="77777777" w:rsidR="00000000" w:rsidRDefault="00754752">
      <w:pPr>
        <w:pStyle w:val="a0"/>
        <w:rPr>
          <w:rFonts w:hint="cs"/>
          <w:rtl/>
        </w:rPr>
      </w:pPr>
    </w:p>
    <w:p w14:paraId="71140BF2" w14:textId="77777777" w:rsidR="00000000" w:rsidRDefault="00754752">
      <w:pPr>
        <w:pStyle w:val="-"/>
        <w:rPr>
          <w:rtl/>
        </w:rPr>
      </w:pPr>
      <w:bookmarkStart w:id="31" w:name="FS000000494T07_06_2004_17_28_52C"/>
      <w:bookmarkEnd w:id="31"/>
      <w:r>
        <w:rPr>
          <w:rtl/>
        </w:rPr>
        <w:t>אליהו ישי (ש"ס):</w:t>
      </w:r>
    </w:p>
    <w:p w14:paraId="291B3CD3" w14:textId="77777777" w:rsidR="00000000" w:rsidRDefault="00754752">
      <w:pPr>
        <w:pStyle w:val="a0"/>
        <w:rPr>
          <w:rtl/>
        </w:rPr>
      </w:pPr>
    </w:p>
    <w:p w14:paraId="14F93283" w14:textId="77777777" w:rsidR="00000000" w:rsidRDefault="00754752">
      <w:pPr>
        <w:pStyle w:val="a0"/>
        <w:rPr>
          <w:rFonts w:hint="cs"/>
          <w:rtl/>
        </w:rPr>
      </w:pPr>
      <w:r>
        <w:rPr>
          <w:rFonts w:hint="cs"/>
          <w:rtl/>
        </w:rPr>
        <w:t>א. תודה רבה, ואם כן, לא בממשלה הזאת. לא בממשלה הזאת, תהיה רגוע. זאת ממשלה שצריך להפיל אותה. אני אתייחס לזה בהמשך. תנוח דעתך. אתם תישארו בממשלה, זה עניין של עוד כמה חודשים, וממילא יהיו בחירות, ואני מאמין, בעזרת השם, שכל המערך ה</w:t>
      </w:r>
      <w:r>
        <w:rPr>
          <w:rFonts w:hint="cs"/>
          <w:rtl/>
        </w:rPr>
        <w:t xml:space="preserve">פוליטי וכל יחסי הכוחות ישתנו. </w:t>
      </w:r>
    </w:p>
    <w:p w14:paraId="3713867C" w14:textId="77777777" w:rsidR="00000000" w:rsidRDefault="00754752">
      <w:pPr>
        <w:pStyle w:val="a0"/>
        <w:rPr>
          <w:rFonts w:hint="cs"/>
          <w:rtl/>
        </w:rPr>
      </w:pPr>
    </w:p>
    <w:p w14:paraId="031B140C" w14:textId="77777777" w:rsidR="00000000" w:rsidRDefault="00754752">
      <w:pPr>
        <w:pStyle w:val="a0"/>
        <w:rPr>
          <w:rFonts w:hint="cs"/>
          <w:rtl/>
        </w:rPr>
      </w:pPr>
      <w:r>
        <w:rPr>
          <w:rFonts w:hint="cs"/>
          <w:rtl/>
        </w:rPr>
        <w:t xml:space="preserve">אדוני היושב-ראש - - </w:t>
      </w:r>
    </w:p>
    <w:p w14:paraId="40DCD166" w14:textId="77777777" w:rsidR="00000000" w:rsidRDefault="00754752">
      <w:pPr>
        <w:pStyle w:val="a0"/>
        <w:rPr>
          <w:rFonts w:hint="cs"/>
          <w:rtl/>
        </w:rPr>
      </w:pPr>
    </w:p>
    <w:p w14:paraId="725A0301" w14:textId="77777777" w:rsidR="00000000" w:rsidRDefault="00754752">
      <w:pPr>
        <w:pStyle w:val="af1"/>
        <w:rPr>
          <w:rtl/>
        </w:rPr>
      </w:pPr>
      <w:r>
        <w:rPr>
          <w:rFonts w:hint="eastAsia"/>
          <w:rtl/>
        </w:rPr>
        <w:t>היו</w:t>
      </w:r>
      <w:r>
        <w:rPr>
          <w:rtl/>
        </w:rPr>
        <w:t>"ר ראובן ריבלין:</w:t>
      </w:r>
    </w:p>
    <w:p w14:paraId="0232431D" w14:textId="77777777" w:rsidR="00000000" w:rsidRDefault="00754752">
      <w:pPr>
        <w:pStyle w:val="a0"/>
        <w:rPr>
          <w:rFonts w:hint="cs"/>
          <w:rtl/>
        </w:rPr>
      </w:pPr>
    </w:p>
    <w:p w14:paraId="5D456BDA" w14:textId="77777777" w:rsidR="00000000" w:rsidRDefault="00754752">
      <w:pPr>
        <w:pStyle w:val="a0"/>
        <w:rPr>
          <w:rFonts w:hint="cs"/>
          <w:rtl/>
        </w:rPr>
      </w:pPr>
      <w:r>
        <w:rPr>
          <w:rFonts w:hint="cs"/>
          <w:rtl/>
        </w:rPr>
        <w:t xml:space="preserve">בבקשה, אדוני. </w:t>
      </w:r>
    </w:p>
    <w:p w14:paraId="4B476C81" w14:textId="77777777" w:rsidR="00000000" w:rsidRDefault="00754752">
      <w:pPr>
        <w:pStyle w:val="a0"/>
        <w:rPr>
          <w:rFonts w:hint="cs"/>
          <w:rtl/>
        </w:rPr>
      </w:pPr>
    </w:p>
    <w:p w14:paraId="0E1A6755" w14:textId="77777777" w:rsidR="00000000" w:rsidRDefault="00754752">
      <w:pPr>
        <w:pStyle w:val="-"/>
        <w:rPr>
          <w:rtl/>
        </w:rPr>
      </w:pPr>
      <w:bookmarkStart w:id="32" w:name="FS000000494T07_06_2004_17_30_34C"/>
      <w:bookmarkEnd w:id="32"/>
      <w:r>
        <w:rPr>
          <w:rtl/>
        </w:rPr>
        <w:t>אליהו ישי (ש"ס):</w:t>
      </w:r>
    </w:p>
    <w:p w14:paraId="25FAF2E2" w14:textId="77777777" w:rsidR="00000000" w:rsidRDefault="00754752">
      <w:pPr>
        <w:pStyle w:val="a0"/>
        <w:rPr>
          <w:rtl/>
        </w:rPr>
      </w:pPr>
    </w:p>
    <w:p w14:paraId="27449B20" w14:textId="77777777" w:rsidR="00000000" w:rsidRDefault="00754752">
      <w:pPr>
        <w:pStyle w:val="a0"/>
        <w:rPr>
          <w:rFonts w:hint="cs"/>
          <w:rtl/>
        </w:rPr>
      </w:pPr>
      <w:r>
        <w:rPr>
          <w:rFonts w:hint="cs"/>
          <w:rtl/>
        </w:rPr>
        <w:t xml:space="preserve">- - חברי חברי הכנסת, עוד שבוע של אי-אמון, עוד יום עצוב, עוד שבוע קשה עובר על עובדי הרשויות המקומיות, על אזרחים רבים במדינת ישראל. רבבות בני-משפחות </w:t>
      </w:r>
      <w:r>
        <w:rPr>
          <w:rFonts w:hint="cs"/>
          <w:rtl/>
        </w:rPr>
        <w:t xml:space="preserve">של עובדי הרשויות המקומיות חסרי אונים, אין להם מושיע, יש כל הזמן </w:t>
      </w:r>
      <w:r>
        <w:rPr>
          <w:rFonts w:hint="eastAsia"/>
          <w:rtl/>
        </w:rPr>
        <w:t>–</w:t>
      </w:r>
      <w:r>
        <w:rPr>
          <w:rFonts w:hint="cs"/>
          <w:rtl/>
        </w:rPr>
        <w:t xml:space="preserve"> כפי שאמר רן כהן ידידי </w:t>
      </w:r>
      <w:r>
        <w:rPr>
          <w:rFonts w:hint="eastAsia"/>
          <w:rtl/>
        </w:rPr>
        <w:t>–</w:t>
      </w:r>
      <w:r>
        <w:rPr>
          <w:rFonts w:hint="cs"/>
          <w:rtl/>
        </w:rPr>
        <w:t xml:space="preserve"> טרטורים, אפילו רמאויות, משחק מלים, הטעיות והאשמות כלפי השלטון המקומי וראשי רשויות. </w:t>
      </w:r>
    </w:p>
    <w:p w14:paraId="0DFFD7FF" w14:textId="77777777" w:rsidR="00000000" w:rsidRDefault="00754752">
      <w:pPr>
        <w:pStyle w:val="a0"/>
        <w:rPr>
          <w:rFonts w:hint="cs"/>
          <w:rtl/>
        </w:rPr>
      </w:pPr>
    </w:p>
    <w:p w14:paraId="2B0DFC0C" w14:textId="77777777" w:rsidR="00000000" w:rsidRDefault="00754752">
      <w:pPr>
        <w:pStyle w:val="a0"/>
        <w:rPr>
          <w:rFonts w:hint="cs"/>
          <w:rtl/>
        </w:rPr>
      </w:pPr>
      <w:r>
        <w:rPr>
          <w:rFonts w:hint="cs"/>
          <w:rtl/>
        </w:rPr>
        <w:t>אז קודם כול, מכובדי שר הפנים, באמת צריך להפריד בין ראשי הרשויות שנכנסו זה עתה לתפ</w:t>
      </w:r>
      <w:r>
        <w:rPr>
          <w:rFonts w:hint="cs"/>
          <w:rtl/>
        </w:rPr>
        <w:t xml:space="preserve">קיד, ולא משנה אם בצדק או לא בצדק קיבלו קופה גירעונית </w:t>
      </w:r>
      <w:r>
        <w:rPr>
          <w:rFonts w:hint="eastAsia"/>
          <w:rtl/>
        </w:rPr>
        <w:t>–</w:t>
      </w:r>
      <w:r>
        <w:rPr>
          <w:rFonts w:hint="cs"/>
          <w:rtl/>
        </w:rPr>
        <w:t xml:space="preserve"> אתה אומר לראש עיר כזה: אדוני, אנחנו מאוד מצטערים, זה מה שיש. תתמודד. לא תתמודד </w:t>
      </w:r>
      <w:r>
        <w:rPr>
          <w:rFonts w:hint="eastAsia"/>
          <w:rtl/>
        </w:rPr>
        <w:t>–</w:t>
      </w:r>
      <w:r>
        <w:rPr>
          <w:rFonts w:hint="cs"/>
          <w:rtl/>
        </w:rPr>
        <w:t xml:space="preserve"> נפזר אותך. הבחירות הדמוקרטיות – הרי במדינת ישראל כבר כמעט שאין דמוקרטיה. ראינו מה שקרה בממשלה, משטר דיקטטורי, רפובליקת ב</w:t>
      </w:r>
      <w:r>
        <w:rPr>
          <w:rFonts w:hint="cs"/>
          <w:rtl/>
        </w:rPr>
        <w:t xml:space="preserve">ננות, מפטרים שרים </w:t>
      </w:r>
      <w:r>
        <w:rPr>
          <w:rFonts w:hint="eastAsia"/>
          <w:rtl/>
        </w:rPr>
        <w:t>–</w:t>
      </w:r>
      <w:r>
        <w:rPr>
          <w:rFonts w:hint="cs"/>
          <w:rtl/>
        </w:rPr>
        <w:t xml:space="preserve"> תארו לכם, אדוני היושב-ראש, אם היו מפטרים שרי שינוי כי הם לא הסכימו </w:t>
      </w:r>
      <w:r>
        <w:rPr>
          <w:rFonts w:hint="eastAsia"/>
          <w:rtl/>
        </w:rPr>
        <w:t>–</w:t>
      </w:r>
      <w:r>
        <w:rPr>
          <w:rFonts w:hint="cs"/>
          <w:rtl/>
        </w:rPr>
        <w:t xml:space="preserve"> אולי, בימות המשיח </w:t>
      </w:r>
      <w:r>
        <w:rPr>
          <w:rFonts w:hint="eastAsia"/>
          <w:rtl/>
        </w:rPr>
        <w:t>–</w:t>
      </w:r>
      <w:r>
        <w:rPr>
          <w:rFonts w:hint="cs"/>
          <w:rtl/>
        </w:rPr>
        <w:t xml:space="preserve"> שייתנו שירותי דת, ויקום טומי לפיד ויגיד: לא, ויקום אריק שרון ויפטר אותו. מה היה קורה במדינת ישראל? האם היתה אותה תזמורת של תקשורת מוחאת כפיים לראש </w:t>
      </w:r>
      <w:r>
        <w:rPr>
          <w:rFonts w:hint="cs"/>
          <w:rtl/>
        </w:rPr>
        <w:t>הממשלה?</w:t>
      </w:r>
    </w:p>
    <w:p w14:paraId="528B2ADB" w14:textId="77777777" w:rsidR="00000000" w:rsidRDefault="00754752">
      <w:pPr>
        <w:pStyle w:val="a0"/>
        <w:rPr>
          <w:rFonts w:hint="cs"/>
          <w:rtl/>
        </w:rPr>
      </w:pPr>
    </w:p>
    <w:p w14:paraId="3FF7ECE0" w14:textId="77777777" w:rsidR="00000000" w:rsidRDefault="00754752">
      <w:pPr>
        <w:pStyle w:val="af0"/>
        <w:rPr>
          <w:rtl/>
        </w:rPr>
      </w:pPr>
      <w:r>
        <w:rPr>
          <w:rFonts w:hint="eastAsia"/>
          <w:rtl/>
        </w:rPr>
        <w:t>אבשלום</w:t>
      </w:r>
      <w:r>
        <w:rPr>
          <w:rtl/>
        </w:rPr>
        <w:t xml:space="preserve"> וילן (מרצ):</w:t>
      </w:r>
    </w:p>
    <w:p w14:paraId="254714A2" w14:textId="77777777" w:rsidR="00000000" w:rsidRDefault="00754752">
      <w:pPr>
        <w:pStyle w:val="a0"/>
        <w:rPr>
          <w:rFonts w:hint="cs"/>
          <w:rtl/>
        </w:rPr>
      </w:pPr>
    </w:p>
    <w:p w14:paraId="32EF5ABA" w14:textId="77777777" w:rsidR="00000000" w:rsidRDefault="00754752">
      <w:pPr>
        <w:pStyle w:val="a0"/>
        <w:rPr>
          <w:rFonts w:hint="cs"/>
          <w:rtl/>
        </w:rPr>
      </w:pPr>
      <w:r>
        <w:rPr>
          <w:rFonts w:hint="cs"/>
          <w:rtl/>
        </w:rPr>
        <w:t>לא. - - -</w:t>
      </w:r>
    </w:p>
    <w:p w14:paraId="23785D2D" w14:textId="77777777" w:rsidR="00000000" w:rsidRDefault="00754752">
      <w:pPr>
        <w:pStyle w:val="a0"/>
        <w:rPr>
          <w:rFonts w:hint="cs"/>
          <w:rtl/>
        </w:rPr>
      </w:pPr>
    </w:p>
    <w:p w14:paraId="5B9B4563" w14:textId="77777777" w:rsidR="00000000" w:rsidRDefault="00754752">
      <w:pPr>
        <w:pStyle w:val="-"/>
        <w:rPr>
          <w:rtl/>
        </w:rPr>
      </w:pPr>
      <w:r>
        <w:rPr>
          <w:rtl/>
        </w:rPr>
        <w:t>אליהו ישי (ש"ס):</w:t>
      </w:r>
    </w:p>
    <w:p w14:paraId="6EC1D016" w14:textId="77777777" w:rsidR="00000000" w:rsidRDefault="00754752">
      <w:pPr>
        <w:pStyle w:val="a0"/>
        <w:rPr>
          <w:rFonts w:hint="cs"/>
          <w:rtl/>
        </w:rPr>
      </w:pPr>
    </w:p>
    <w:p w14:paraId="1C58D621" w14:textId="77777777" w:rsidR="00000000" w:rsidRDefault="00754752">
      <w:pPr>
        <w:pStyle w:val="a0"/>
        <w:rPr>
          <w:rFonts w:hint="cs"/>
          <w:rtl/>
        </w:rPr>
      </w:pPr>
      <w:r>
        <w:rPr>
          <w:rFonts w:hint="cs"/>
          <w:rtl/>
        </w:rPr>
        <w:t xml:space="preserve">אילו היה ראש הממשלה מחליט לפטר את שרי העבודה על זה שהם לא תמכו בגירוש ערפאת, מה היה קורה בתקשורת? זה התחיל במשטר הדיקטטורי וזה ממשיך. </w:t>
      </w:r>
    </w:p>
    <w:p w14:paraId="171B6677" w14:textId="77777777" w:rsidR="00000000" w:rsidRDefault="00754752">
      <w:pPr>
        <w:pStyle w:val="a0"/>
        <w:rPr>
          <w:rFonts w:hint="cs"/>
          <w:rtl/>
        </w:rPr>
      </w:pPr>
    </w:p>
    <w:p w14:paraId="113698BC" w14:textId="77777777" w:rsidR="00000000" w:rsidRDefault="00754752">
      <w:pPr>
        <w:pStyle w:val="a0"/>
        <w:rPr>
          <w:rFonts w:hint="cs"/>
          <w:rtl/>
        </w:rPr>
      </w:pPr>
      <w:r>
        <w:rPr>
          <w:rFonts w:hint="cs"/>
          <w:rtl/>
        </w:rPr>
        <w:t>הממשלה אומרת לראשי הרשויות: נבחרתם, אין לכם כסף ואתם לא מתמודד</w:t>
      </w:r>
      <w:r>
        <w:rPr>
          <w:rFonts w:hint="cs"/>
          <w:rtl/>
        </w:rPr>
        <w:t>ים? ועדה קרואה וחשב מלווה. נעבור לראשי הערים שמנהלים את העיר שלהם באמת ביד רמה ומצליחים. הייתי שר הפנים בעבר והיו ראשי ערים שבאמת לא ניהלו נכון. התחלתי בהליך של ועדה קרואה, הקמתי ועדת חקירה, ולא חששתי. ראש עיר שלא מתנהל נכון, תמנה לו ועדה קרואה. אבל לא יכו</w:t>
      </w:r>
      <w:r>
        <w:rPr>
          <w:rFonts w:hint="cs"/>
          <w:rtl/>
        </w:rPr>
        <w:t>ל להיות שהממשלה פעם אחר פעם אחר פעם אחר פעם תקצץ, פעם בחינוך, פעם ברווחה, פעם בבריאות, במענקי האיזון, בפיתוח, ואחר כך אנחנו הופכים את ראשי הערים לפליליסטים. ראש עיר שלא ייתן מה שהוא צריך לתת על-פי חוק במערכות החינוך, הבטיחות וכדומה, אם יקרה אסון, הוא יעמוד</w:t>
      </w:r>
      <w:r>
        <w:rPr>
          <w:rFonts w:hint="cs"/>
          <w:rtl/>
        </w:rPr>
        <w:t xml:space="preserve"> לדין. אבל אין כסף, המדינה לא נותנת כסף ולא מעמידים את הממשלה לדין. אם ראש עיר לא פעל על-פי חוק הסעד, לא מימן טיפול חוץ-ביתי וטיפול במעונות כאלה ואחרים, ראש העיר עובר על החוק. ממשלת ישראל אומרת לכל ראשי השלטון המקומי: תהיו עבריינים.</w:t>
      </w:r>
    </w:p>
    <w:p w14:paraId="768E0BEE" w14:textId="77777777" w:rsidR="00000000" w:rsidRDefault="00754752">
      <w:pPr>
        <w:pStyle w:val="a0"/>
        <w:rPr>
          <w:rFonts w:hint="cs"/>
          <w:rtl/>
        </w:rPr>
      </w:pPr>
    </w:p>
    <w:p w14:paraId="426CAD09" w14:textId="77777777" w:rsidR="00000000" w:rsidRDefault="00754752">
      <w:pPr>
        <w:pStyle w:val="a0"/>
        <w:rPr>
          <w:rFonts w:hint="cs"/>
          <w:rtl/>
        </w:rPr>
      </w:pPr>
      <w:r>
        <w:rPr>
          <w:rFonts w:hint="cs"/>
          <w:rtl/>
        </w:rPr>
        <w:t>היום שמעתי בשורה טובה.</w:t>
      </w:r>
      <w:r>
        <w:rPr>
          <w:rFonts w:hint="cs"/>
          <w:rtl/>
        </w:rPr>
        <w:t xml:space="preserve"> שמעתי מהממשלה, ואני לא יודע אם שמעתם גם אתם, אני מניח שכן, שהחליטו על חוק שאומר, שמי שלא משלם משכורות לעובדים, יעבירו את המשכורות לחשבון בנק ומשם ייתנו משכורות לעובדים. באמת כל הכבוד, אבל היות שאני מכיר את הממשלה שלנו, מכיר את הערמומיות ומכיר את ההטעיות, </w:t>
      </w:r>
      <w:r>
        <w:rPr>
          <w:rFonts w:hint="cs"/>
          <w:rtl/>
        </w:rPr>
        <w:t xml:space="preserve">התחלתי לעיין בהצעת החוק. אמרתי: מעניין, מה קרה? הממשלה הזאת עושה הצעת חוק טובה כל כך? יכול להיות? הייתכן? אמרתי: אם זאת באמת הצעת חוק טובה, אני חייב לבוא ולפרגן לממשלה מעל דוכן הכנסת. אפילו שקלתי, כמו מפלגת העבודה, להסיר את האי-האמון. </w:t>
      </w:r>
    </w:p>
    <w:p w14:paraId="5E370A9C" w14:textId="77777777" w:rsidR="00000000" w:rsidRDefault="00754752">
      <w:pPr>
        <w:pStyle w:val="a0"/>
        <w:rPr>
          <w:rFonts w:hint="cs"/>
          <w:rtl/>
        </w:rPr>
      </w:pPr>
    </w:p>
    <w:p w14:paraId="009EE26F" w14:textId="77777777" w:rsidR="00000000" w:rsidRDefault="00754752">
      <w:pPr>
        <w:pStyle w:val="a0"/>
        <w:rPr>
          <w:rFonts w:hint="cs"/>
          <w:rtl/>
        </w:rPr>
      </w:pPr>
      <w:r>
        <w:rPr>
          <w:rFonts w:hint="cs"/>
          <w:rtl/>
        </w:rPr>
        <w:t>אגב, אני באמת לא מב</w:t>
      </w:r>
      <w:r>
        <w:rPr>
          <w:rFonts w:hint="cs"/>
          <w:rtl/>
        </w:rPr>
        <w:t>ין למה הם הסירו את האי-אמון. יש פה נציג של מפלגת העבודה? כן, נציגה אחת יש פה. אורית נוקד, אולי דרכך אני פונה למפלגת העבודה. יש להם הזדמנות סוף-סוף להביך את הממשלה. זה לא קשה. לא צריך הרבה אינטליגנציה. רק ללחוץ על הכפתור. יש שם "נמנע", "בעד" ו"נגד". זהו. מי</w:t>
      </w:r>
      <w:r>
        <w:rPr>
          <w:rFonts w:hint="cs"/>
          <w:rtl/>
        </w:rPr>
        <w:t xml:space="preserve">שהו חושש שהממשלה תיפול? היא לא תיפול. אין 61, לצערי הרב, אבל לפחות תתמכו באי-אמון. ברשויות המקומיות עסקינן. </w:t>
      </w:r>
    </w:p>
    <w:p w14:paraId="6A61750B" w14:textId="77777777" w:rsidR="00000000" w:rsidRDefault="00754752">
      <w:pPr>
        <w:pStyle w:val="a0"/>
        <w:rPr>
          <w:rFonts w:hint="cs"/>
          <w:rtl/>
        </w:rPr>
      </w:pPr>
    </w:p>
    <w:p w14:paraId="37D41418" w14:textId="77777777" w:rsidR="00000000" w:rsidRDefault="00754752">
      <w:pPr>
        <w:pStyle w:val="af0"/>
        <w:rPr>
          <w:rtl/>
        </w:rPr>
      </w:pPr>
      <w:r>
        <w:rPr>
          <w:rFonts w:hint="eastAsia"/>
          <w:rtl/>
        </w:rPr>
        <w:t>אורית</w:t>
      </w:r>
      <w:r>
        <w:rPr>
          <w:rtl/>
        </w:rPr>
        <w:t xml:space="preserve"> נוקד (העבודה-מימד):</w:t>
      </w:r>
    </w:p>
    <w:p w14:paraId="5E13ADA4" w14:textId="77777777" w:rsidR="00000000" w:rsidRDefault="00754752">
      <w:pPr>
        <w:pStyle w:val="a0"/>
        <w:rPr>
          <w:rFonts w:hint="cs"/>
          <w:rtl/>
        </w:rPr>
      </w:pPr>
    </w:p>
    <w:p w14:paraId="33F94D03" w14:textId="77777777" w:rsidR="00000000" w:rsidRDefault="00754752">
      <w:pPr>
        <w:pStyle w:val="a0"/>
        <w:rPr>
          <w:rFonts w:hint="cs"/>
          <w:rtl/>
        </w:rPr>
      </w:pPr>
      <w:r>
        <w:rPr>
          <w:rFonts w:hint="cs"/>
          <w:rtl/>
        </w:rPr>
        <w:t xml:space="preserve">אנחנו מפלגה אחראית. </w:t>
      </w:r>
    </w:p>
    <w:p w14:paraId="7E0C3D29" w14:textId="77777777" w:rsidR="00000000" w:rsidRDefault="00754752">
      <w:pPr>
        <w:pStyle w:val="a0"/>
        <w:rPr>
          <w:rFonts w:hint="cs"/>
          <w:rtl/>
        </w:rPr>
      </w:pPr>
    </w:p>
    <w:p w14:paraId="36933C44" w14:textId="77777777" w:rsidR="00000000" w:rsidRDefault="00754752">
      <w:pPr>
        <w:pStyle w:val="-"/>
        <w:rPr>
          <w:rtl/>
        </w:rPr>
      </w:pPr>
      <w:bookmarkStart w:id="33" w:name="FS000000494T07_06_2004_16_58_35"/>
      <w:bookmarkEnd w:id="33"/>
      <w:r>
        <w:rPr>
          <w:rFonts w:hint="eastAsia"/>
          <w:rtl/>
        </w:rPr>
        <w:t>אליהו</w:t>
      </w:r>
      <w:r>
        <w:rPr>
          <w:rtl/>
        </w:rPr>
        <w:t xml:space="preserve"> ישי (ש"ס):</w:t>
      </w:r>
    </w:p>
    <w:p w14:paraId="497BC59C" w14:textId="77777777" w:rsidR="00000000" w:rsidRDefault="00754752">
      <w:pPr>
        <w:pStyle w:val="a0"/>
        <w:rPr>
          <w:rFonts w:hint="cs"/>
          <w:rtl/>
        </w:rPr>
      </w:pPr>
    </w:p>
    <w:p w14:paraId="2C58C166" w14:textId="77777777" w:rsidR="00000000" w:rsidRDefault="00754752">
      <w:pPr>
        <w:pStyle w:val="a0"/>
        <w:rPr>
          <w:rFonts w:hint="cs"/>
          <w:rtl/>
        </w:rPr>
      </w:pPr>
      <w:r>
        <w:rPr>
          <w:rFonts w:hint="cs"/>
          <w:rtl/>
        </w:rPr>
        <w:t>את אחראית ביחס להתנתקות, אבל לפחות תצביעו על האי-אמון בנושא הרשויות המקומיות. ת</w:t>
      </w:r>
      <w:r>
        <w:rPr>
          <w:rFonts w:hint="cs"/>
          <w:rtl/>
        </w:rPr>
        <w:t>ראי את ראשי הרשויות, תראי את עובדי הרשויות המקומיות. תצביעו בעד האי-אמון. אם זה היה אי-אמון על ההתנתקות, אתם אחראים לשיטתכם, אבל על הרשויות המקומיות?</w:t>
      </w:r>
    </w:p>
    <w:p w14:paraId="640023B8" w14:textId="77777777" w:rsidR="00000000" w:rsidRDefault="00754752">
      <w:pPr>
        <w:pStyle w:val="a0"/>
        <w:rPr>
          <w:rFonts w:hint="cs"/>
          <w:rtl/>
        </w:rPr>
      </w:pPr>
    </w:p>
    <w:p w14:paraId="7467367D" w14:textId="77777777" w:rsidR="00000000" w:rsidRDefault="00754752">
      <w:pPr>
        <w:pStyle w:val="af0"/>
        <w:rPr>
          <w:rtl/>
        </w:rPr>
      </w:pPr>
      <w:r>
        <w:rPr>
          <w:rFonts w:hint="eastAsia"/>
          <w:rtl/>
        </w:rPr>
        <w:t>שר</w:t>
      </w:r>
      <w:r>
        <w:rPr>
          <w:rtl/>
        </w:rPr>
        <w:t xml:space="preserve"> הפנים אברהם פורז:</w:t>
      </w:r>
    </w:p>
    <w:p w14:paraId="36A241C9" w14:textId="77777777" w:rsidR="00000000" w:rsidRDefault="00754752">
      <w:pPr>
        <w:pStyle w:val="a0"/>
        <w:rPr>
          <w:rFonts w:hint="cs"/>
          <w:rtl/>
        </w:rPr>
      </w:pPr>
    </w:p>
    <w:p w14:paraId="09C296E9" w14:textId="77777777" w:rsidR="00000000" w:rsidRDefault="00754752">
      <w:pPr>
        <w:pStyle w:val="a0"/>
        <w:rPr>
          <w:rFonts w:hint="cs"/>
          <w:rtl/>
        </w:rPr>
      </w:pPr>
      <w:r>
        <w:rPr>
          <w:rFonts w:hint="cs"/>
          <w:rtl/>
        </w:rPr>
        <w:t>מה אתה מציע? אי-אמון במפלגת העבודה?</w:t>
      </w:r>
    </w:p>
    <w:p w14:paraId="092428C9" w14:textId="77777777" w:rsidR="00000000" w:rsidRDefault="00754752">
      <w:pPr>
        <w:pStyle w:val="a0"/>
        <w:rPr>
          <w:rFonts w:hint="cs"/>
          <w:rtl/>
        </w:rPr>
      </w:pPr>
    </w:p>
    <w:p w14:paraId="4B3D6D14" w14:textId="77777777" w:rsidR="00000000" w:rsidRDefault="00754752">
      <w:pPr>
        <w:pStyle w:val="-"/>
        <w:rPr>
          <w:rtl/>
        </w:rPr>
      </w:pPr>
      <w:bookmarkStart w:id="34" w:name="FS000000494T07_06_2004_16_59_31C"/>
      <w:bookmarkEnd w:id="34"/>
      <w:r>
        <w:rPr>
          <w:rtl/>
        </w:rPr>
        <w:t>אליהו ישי (ש"ס):</w:t>
      </w:r>
    </w:p>
    <w:p w14:paraId="0E8E6BBD" w14:textId="77777777" w:rsidR="00000000" w:rsidRDefault="00754752">
      <w:pPr>
        <w:pStyle w:val="a0"/>
        <w:rPr>
          <w:rtl/>
        </w:rPr>
      </w:pPr>
    </w:p>
    <w:p w14:paraId="08C7F27A" w14:textId="77777777" w:rsidR="00000000" w:rsidRDefault="00754752">
      <w:pPr>
        <w:pStyle w:val="a0"/>
        <w:rPr>
          <w:rFonts w:hint="cs"/>
          <w:rtl/>
        </w:rPr>
      </w:pPr>
      <w:r>
        <w:rPr>
          <w:rFonts w:hint="cs"/>
          <w:rtl/>
        </w:rPr>
        <w:t>פורז, עברתי על החוק. שוב אתם</w:t>
      </w:r>
      <w:r>
        <w:rPr>
          <w:rFonts w:hint="cs"/>
          <w:rtl/>
        </w:rPr>
        <w:t xml:space="preserve"> צוחקים על הציבור, שוב אתם מרמים ומטעים את הציבור, את הרשויות המקומיות ואת עובדי הרשויות המקומיות. אני אגיד לעובדי הרשויות המקומיות שמאזינים ומקשיבים לנו: בחוק הזה יש, בין היתר, הרבה סעיפים והרבה סרבול, אבל ההטעיה הגדולה אומרת כך: רשות שלא חתמה על תוכנית ה</w:t>
      </w:r>
      <w:r>
        <w:rPr>
          <w:rFonts w:hint="cs"/>
          <w:rtl/>
        </w:rPr>
        <w:t xml:space="preserve">בראה, ולשיטת יוסי שריד לפעמים עדיף להישאר חולה ולא לחתום על תוכנית ההבראה שפורז מציע - - - </w:t>
      </w:r>
    </w:p>
    <w:p w14:paraId="79ADEA5D" w14:textId="77777777" w:rsidR="00000000" w:rsidRDefault="00754752">
      <w:pPr>
        <w:pStyle w:val="a0"/>
        <w:rPr>
          <w:rFonts w:hint="cs"/>
          <w:rtl/>
        </w:rPr>
      </w:pPr>
    </w:p>
    <w:p w14:paraId="2004ECE5" w14:textId="77777777" w:rsidR="00000000" w:rsidRDefault="00754752">
      <w:pPr>
        <w:pStyle w:val="af0"/>
        <w:rPr>
          <w:rtl/>
        </w:rPr>
      </w:pPr>
      <w:r>
        <w:rPr>
          <w:rFonts w:hint="eastAsia"/>
          <w:rtl/>
        </w:rPr>
        <w:t>יוסי</w:t>
      </w:r>
      <w:r>
        <w:rPr>
          <w:rtl/>
        </w:rPr>
        <w:t xml:space="preserve"> שריד (מרצ):</w:t>
      </w:r>
    </w:p>
    <w:p w14:paraId="7800D173" w14:textId="77777777" w:rsidR="00000000" w:rsidRDefault="00754752">
      <w:pPr>
        <w:pStyle w:val="a0"/>
        <w:rPr>
          <w:rFonts w:hint="cs"/>
          <w:rtl/>
        </w:rPr>
      </w:pPr>
    </w:p>
    <w:p w14:paraId="527014D3" w14:textId="77777777" w:rsidR="00000000" w:rsidRDefault="00754752">
      <w:pPr>
        <w:pStyle w:val="a0"/>
        <w:rPr>
          <w:rFonts w:hint="cs"/>
          <w:rtl/>
        </w:rPr>
      </w:pPr>
      <w:r>
        <w:rPr>
          <w:rFonts w:hint="cs"/>
          <w:rtl/>
        </w:rPr>
        <w:t xml:space="preserve">עם הבראה כזאת עדיף להיות חולה. </w:t>
      </w:r>
    </w:p>
    <w:p w14:paraId="30DBB9CC" w14:textId="77777777" w:rsidR="00000000" w:rsidRDefault="00754752">
      <w:pPr>
        <w:pStyle w:val="a0"/>
        <w:rPr>
          <w:rFonts w:hint="cs"/>
          <w:rtl/>
        </w:rPr>
      </w:pPr>
    </w:p>
    <w:p w14:paraId="78738419" w14:textId="77777777" w:rsidR="00000000" w:rsidRDefault="00754752">
      <w:pPr>
        <w:pStyle w:val="-"/>
        <w:rPr>
          <w:rtl/>
        </w:rPr>
      </w:pPr>
      <w:bookmarkStart w:id="35" w:name="FS000000494T07_06_2004_17_01_06C"/>
      <w:bookmarkEnd w:id="35"/>
      <w:r>
        <w:rPr>
          <w:rtl/>
        </w:rPr>
        <w:t>אליהו ישי (ש"ס):</w:t>
      </w:r>
    </w:p>
    <w:p w14:paraId="029FADBE" w14:textId="77777777" w:rsidR="00000000" w:rsidRDefault="00754752">
      <w:pPr>
        <w:pStyle w:val="a0"/>
        <w:rPr>
          <w:rtl/>
        </w:rPr>
      </w:pPr>
    </w:p>
    <w:p w14:paraId="42D912D6" w14:textId="77777777" w:rsidR="00000000" w:rsidRDefault="00754752">
      <w:pPr>
        <w:pStyle w:val="a0"/>
        <w:rPr>
          <w:rFonts w:hint="cs"/>
          <w:rtl/>
        </w:rPr>
      </w:pPr>
      <w:r>
        <w:rPr>
          <w:rFonts w:hint="cs"/>
          <w:rtl/>
        </w:rPr>
        <w:t xml:space="preserve">עם הבראה כזאת עדיף להיות חולה, כי בלאו הכי הולכים למות. </w:t>
      </w:r>
    </w:p>
    <w:p w14:paraId="1CB47A28" w14:textId="77777777" w:rsidR="00000000" w:rsidRDefault="00754752">
      <w:pPr>
        <w:pStyle w:val="a0"/>
        <w:rPr>
          <w:rFonts w:hint="cs"/>
          <w:rtl/>
        </w:rPr>
      </w:pPr>
    </w:p>
    <w:p w14:paraId="52BF15EA" w14:textId="77777777" w:rsidR="00000000" w:rsidRDefault="00754752">
      <w:pPr>
        <w:pStyle w:val="af0"/>
        <w:rPr>
          <w:rtl/>
        </w:rPr>
      </w:pPr>
      <w:r>
        <w:rPr>
          <w:rFonts w:hint="eastAsia"/>
          <w:rtl/>
        </w:rPr>
        <w:t>יצחק</w:t>
      </w:r>
      <w:r>
        <w:rPr>
          <w:rtl/>
        </w:rPr>
        <w:t xml:space="preserve"> וקנין (ש"ס):</w:t>
      </w:r>
    </w:p>
    <w:p w14:paraId="07B8937E" w14:textId="77777777" w:rsidR="00000000" w:rsidRDefault="00754752">
      <w:pPr>
        <w:pStyle w:val="a0"/>
        <w:rPr>
          <w:rFonts w:hint="cs"/>
          <w:rtl/>
        </w:rPr>
      </w:pPr>
    </w:p>
    <w:p w14:paraId="4EFF0850" w14:textId="77777777" w:rsidR="00000000" w:rsidRDefault="00754752">
      <w:pPr>
        <w:pStyle w:val="a0"/>
        <w:rPr>
          <w:rFonts w:hint="cs"/>
          <w:rtl/>
        </w:rPr>
      </w:pPr>
      <w:r>
        <w:rPr>
          <w:rFonts w:hint="cs"/>
          <w:rtl/>
        </w:rPr>
        <w:t>יש הבראה אחרי שנפ</w:t>
      </w:r>
      <w:r>
        <w:rPr>
          <w:rFonts w:hint="cs"/>
          <w:rtl/>
        </w:rPr>
        <w:t xml:space="preserve">טר בן-אדם. </w:t>
      </w:r>
    </w:p>
    <w:p w14:paraId="28EEC01A" w14:textId="77777777" w:rsidR="00000000" w:rsidRDefault="00754752">
      <w:pPr>
        <w:pStyle w:val="af1"/>
        <w:rPr>
          <w:rFonts w:hint="cs"/>
          <w:b w:val="0"/>
          <w:bCs w:val="0"/>
          <w:u w:val="none"/>
          <w:rtl/>
        </w:rPr>
      </w:pPr>
    </w:p>
    <w:p w14:paraId="6A4C7385" w14:textId="77777777" w:rsidR="00000000" w:rsidRDefault="00754752">
      <w:pPr>
        <w:pStyle w:val="-"/>
        <w:rPr>
          <w:rtl/>
        </w:rPr>
      </w:pPr>
      <w:bookmarkStart w:id="36" w:name="FS000000494T07_06_2004_17_02_24C"/>
      <w:bookmarkEnd w:id="36"/>
      <w:r>
        <w:rPr>
          <w:rtl/>
        </w:rPr>
        <w:t>אליהו ישי (ש"ס):</w:t>
      </w:r>
    </w:p>
    <w:p w14:paraId="11F89980" w14:textId="77777777" w:rsidR="00000000" w:rsidRDefault="00754752">
      <w:pPr>
        <w:pStyle w:val="a0"/>
        <w:rPr>
          <w:rtl/>
        </w:rPr>
      </w:pPr>
    </w:p>
    <w:p w14:paraId="0925715C" w14:textId="77777777" w:rsidR="00000000" w:rsidRDefault="00754752">
      <w:pPr>
        <w:pStyle w:val="a0"/>
        <w:rPr>
          <w:rFonts w:hint="cs"/>
          <w:rtl/>
        </w:rPr>
      </w:pPr>
      <w:r>
        <w:rPr>
          <w:rFonts w:hint="cs"/>
          <w:rtl/>
        </w:rPr>
        <w:t xml:space="preserve">יפה. יש תוכנית הבראה אחרי שקוברים בן-אדם. אתה צודק. זה מה שהולך להיות. מה אומר החוק? </w:t>
      </w:r>
    </w:p>
    <w:p w14:paraId="7C7A9030" w14:textId="77777777" w:rsidR="00000000" w:rsidRDefault="00754752">
      <w:pPr>
        <w:pStyle w:val="a0"/>
        <w:rPr>
          <w:rFonts w:hint="cs"/>
          <w:rtl/>
        </w:rPr>
      </w:pPr>
    </w:p>
    <w:p w14:paraId="04FA835E" w14:textId="77777777" w:rsidR="00000000" w:rsidRDefault="00754752">
      <w:pPr>
        <w:pStyle w:val="af1"/>
        <w:rPr>
          <w:rtl/>
        </w:rPr>
      </w:pPr>
      <w:r>
        <w:rPr>
          <w:rtl/>
        </w:rPr>
        <w:t>היו"ר ראובן ריבלין:</w:t>
      </w:r>
    </w:p>
    <w:p w14:paraId="198E5F6E" w14:textId="77777777" w:rsidR="00000000" w:rsidRDefault="00754752">
      <w:pPr>
        <w:pStyle w:val="a0"/>
        <w:rPr>
          <w:rtl/>
        </w:rPr>
      </w:pPr>
    </w:p>
    <w:p w14:paraId="05EFADDF" w14:textId="77777777" w:rsidR="00000000" w:rsidRDefault="00754752">
      <w:pPr>
        <w:pStyle w:val="a0"/>
        <w:rPr>
          <w:rFonts w:hint="cs"/>
          <w:rtl/>
        </w:rPr>
      </w:pPr>
      <w:r>
        <w:rPr>
          <w:rFonts w:hint="cs"/>
          <w:rtl/>
        </w:rPr>
        <w:t xml:space="preserve">חברי ש"ס, כל הפרעה שלכם מפריעה לדובר. </w:t>
      </w:r>
    </w:p>
    <w:p w14:paraId="56EDEC3F" w14:textId="77777777" w:rsidR="00000000" w:rsidRDefault="00754752">
      <w:pPr>
        <w:pStyle w:val="a0"/>
        <w:rPr>
          <w:rFonts w:hint="cs"/>
          <w:rtl/>
        </w:rPr>
      </w:pPr>
    </w:p>
    <w:p w14:paraId="008D1B7C" w14:textId="77777777" w:rsidR="00000000" w:rsidRDefault="00754752">
      <w:pPr>
        <w:pStyle w:val="af0"/>
        <w:rPr>
          <w:rtl/>
        </w:rPr>
      </w:pPr>
      <w:r>
        <w:rPr>
          <w:rFonts w:hint="eastAsia"/>
          <w:rtl/>
        </w:rPr>
        <w:t>נסים</w:t>
      </w:r>
      <w:r>
        <w:rPr>
          <w:rtl/>
        </w:rPr>
        <w:t xml:space="preserve"> דהן (ש"ס):</w:t>
      </w:r>
    </w:p>
    <w:p w14:paraId="40641B6B" w14:textId="77777777" w:rsidR="00000000" w:rsidRDefault="00754752">
      <w:pPr>
        <w:pStyle w:val="a0"/>
        <w:rPr>
          <w:rFonts w:hint="cs"/>
          <w:rtl/>
        </w:rPr>
      </w:pPr>
    </w:p>
    <w:p w14:paraId="5B7CBAA0" w14:textId="77777777" w:rsidR="00000000" w:rsidRDefault="00754752">
      <w:pPr>
        <w:pStyle w:val="a0"/>
        <w:rPr>
          <w:rFonts w:hint="cs"/>
          <w:rtl/>
        </w:rPr>
      </w:pPr>
      <w:r>
        <w:rPr>
          <w:rFonts w:hint="cs"/>
          <w:rtl/>
        </w:rPr>
        <w:t xml:space="preserve">לאבשלום וילן הפריעו והוא קיבל עוד שתי דקות. </w:t>
      </w:r>
    </w:p>
    <w:p w14:paraId="5B1080DD" w14:textId="77777777" w:rsidR="00000000" w:rsidRDefault="00754752">
      <w:pPr>
        <w:pStyle w:val="a0"/>
        <w:rPr>
          <w:rFonts w:hint="cs"/>
          <w:rtl/>
        </w:rPr>
      </w:pPr>
    </w:p>
    <w:p w14:paraId="232C77FA" w14:textId="77777777" w:rsidR="00000000" w:rsidRDefault="00754752">
      <w:pPr>
        <w:pStyle w:val="-"/>
        <w:rPr>
          <w:rtl/>
        </w:rPr>
      </w:pPr>
      <w:bookmarkStart w:id="37" w:name="FS000000494T07_06_2004_17_04_16C"/>
      <w:bookmarkEnd w:id="37"/>
      <w:r>
        <w:rPr>
          <w:rtl/>
        </w:rPr>
        <w:t>אליהו ישי (ש"ס</w:t>
      </w:r>
      <w:r>
        <w:rPr>
          <w:rtl/>
        </w:rPr>
        <w:t>):</w:t>
      </w:r>
    </w:p>
    <w:p w14:paraId="7C03758D" w14:textId="77777777" w:rsidR="00000000" w:rsidRDefault="00754752">
      <w:pPr>
        <w:pStyle w:val="a0"/>
        <w:rPr>
          <w:rtl/>
        </w:rPr>
      </w:pPr>
    </w:p>
    <w:p w14:paraId="2BC1AA38" w14:textId="77777777" w:rsidR="00000000" w:rsidRDefault="00754752">
      <w:pPr>
        <w:pStyle w:val="a0"/>
        <w:rPr>
          <w:rFonts w:hint="cs"/>
          <w:rtl/>
        </w:rPr>
      </w:pPr>
      <w:r>
        <w:rPr>
          <w:rFonts w:hint="cs"/>
          <w:rtl/>
        </w:rPr>
        <w:t>ברוב המקרים, בואו נפסיק להאשים את ראשי הרשויות. ראש עיר שמתנהל לא נכון, ימנו לו ועדה קרואה וידיחו אותו, אבל רוב ראשי הרשויות מתנהלים בצורה תקינה ועושים עבודה יפה. מה יש בחוק? החוק אומר, שמי שיעשה תוכנית הבראה שיאשר שר הפנים, יקבל על עצמו חשב מלווה, דהי</w:t>
      </w:r>
      <w:r>
        <w:rPr>
          <w:rFonts w:hint="cs"/>
          <w:rtl/>
        </w:rPr>
        <w:t>ינו הוא כבר לא בעל- הבית, אף שהוא לא אשם. הוא מתנהל נכון.</w:t>
      </w:r>
    </w:p>
    <w:p w14:paraId="3FABF3E5" w14:textId="77777777" w:rsidR="00000000" w:rsidRDefault="00754752">
      <w:pPr>
        <w:pStyle w:val="a0"/>
        <w:rPr>
          <w:rtl/>
        </w:rPr>
      </w:pPr>
      <w:r>
        <w:rPr>
          <w:rFonts w:hint="cs"/>
          <w:rtl/>
        </w:rPr>
        <w:t xml:space="preserve"> </w:t>
      </w:r>
    </w:p>
    <w:p w14:paraId="42B871F5" w14:textId="77777777" w:rsidR="00000000" w:rsidRDefault="00754752">
      <w:pPr>
        <w:pStyle w:val="a0"/>
        <w:rPr>
          <w:rFonts w:hint="cs"/>
          <w:rtl/>
        </w:rPr>
      </w:pPr>
      <w:r>
        <w:rPr>
          <w:rFonts w:hint="cs"/>
          <w:rtl/>
        </w:rPr>
        <w:t xml:space="preserve">הממשלה קיצצה לו בחינוך, ברווחה, במענקים, במענקי האיזון. זה כמו שאמרתי פעם בממשלה: תבן אין ניתן לעבדיך ולבנים אומר להם עשו. ראשי הערים אומרים: מה אתם רוצים? תנו תבן, נעשה לבנים. אתם לא נותנים תבן, </w:t>
      </w:r>
      <w:r>
        <w:rPr>
          <w:rFonts w:hint="cs"/>
          <w:rtl/>
        </w:rPr>
        <w:t>איך נעשה לבנים? כך הממשלה. מקצצת, ואומרים לראשי הרשויות: תתמודדו עם בעיות הרווחה, תתמודדו עם בעיות החינוך, תתמודדו עם בעיות הבריאות, תתמודדו עם הפיתוח, תתמודדו עם הבטיחות. עבודה בעיניים. כל החוק שמדבר על משכורות ועל עובדי הרשויות המקומיות, יוסי, הוא רק לגב</w:t>
      </w:r>
      <w:r>
        <w:rPr>
          <w:rFonts w:hint="cs"/>
          <w:rtl/>
        </w:rPr>
        <w:t xml:space="preserve">י שש, שבע או שמונה רשויות, שיסכימו שיהיה להן חשב מלווה, וחשב מלווה, אותו פקיד, ינהל את הרשות ויחליט מי ומה וכמה ולמה. זה החוק. בשורה טובה. בושה וחרפה. </w:t>
      </w:r>
    </w:p>
    <w:p w14:paraId="38F88EB5" w14:textId="77777777" w:rsidR="00000000" w:rsidRDefault="00754752">
      <w:pPr>
        <w:pStyle w:val="a0"/>
        <w:rPr>
          <w:rFonts w:hint="cs"/>
          <w:rtl/>
        </w:rPr>
      </w:pPr>
    </w:p>
    <w:p w14:paraId="32879344" w14:textId="77777777" w:rsidR="00000000" w:rsidRDefault="00754752">
      <w:pPr>
        <w:pStyle w:val="a0"/>
        <w:rPr>
          <w:rFonts w:hint="cs"/>
          <w:rtl/>
        </w:rPr>
      </w:pPr>
      <w:r>
        <w:rPr>
          <w:rFonts w:hint="cs"/>
          <w:rtl/>
        </w:rPr>
        <w:t>זה מזכיר לי שכולנו היינו בגן וכולנו היינו גם בכיתה א'. אתם זוכרים את הסיפור על המלך העירום. הרי המלך צר</w:t>
      </w:r>
      <w:r>
        <w:rPr>
          <w:rFonts w:hint="cs"/>
          <w:rtl/>
        </w:rPr>
        <w:t xml:space="preserve">יך להתלבש יפה. </w:t>
      </w:r>
    </w:p>
    <w:p w14:paraId="1629658E" w14:textId="77777777" w:rsidR="00000000" w:rsidRDefault="00754752">
      <w:pPr>
        <w:pStyle w:val="a0"/>
        <w:rPr>
          <w:rFonts w:hint="cs"/>
          <w:rtl/>
        </w:rPr>
      </w:pPr>
    </w:p>
    <w:p w14:paraId="4D29C7DC" w14:textId="77777777" w:rsidR="00000000" w:rsidRDefault="00754752">
      <w:pPr>
        <w:pStyle w:val="af0"/>
        <w:rPr>
          <w:rtl/>
        </w:rPr>
      </w:pPr>
      <w:r>
        <w:rPr>
          <w:rFonts w:hint="eastAsia"/>
          <w:rtl/>
        </w:rPr>
        <w:t>שר</w:t>
      </w:r>
      <w:r>
        <w:rPr>
          <w:rtl/>
        </w:rPr>
        <w:t xml:space="preserve"> הפנים אברהם פורז:</w:t>
      </w:r>
    </w:p>
    <w:p w14:paraId="56E52381" w14:textId="77777777" w:rsidR="00000000" w:rsidRDefault="00754752">
      <w:pPr>
        <w:pStyle w:val="a0"/>
        <w:rPr>
          <w:rFonts w:hint="cs"/>
          <w:rtl/>
        </w:rPr>
      </w:pPr>
    </w:p>
    <w:p w14:paraId="2F8FEAE0" w14:textId="77777777" w:rsidR="00000000" w:rsidRDefault="00754752">
      <w:pPr>
        <w:pStyle w:val="a0"/>
        <w:rPr>
          <w:rFonts w:hint="cs"/>
          <w:rtl/>
        </w:rPr>
      </w:pPr>
      <w:r>
        <w:rPr>
          <w:rFonts w:hint="cs"/>
          <w:rtl/>
        </w:rPr>
        <w:t>מלמדים את זה שם, איפה שאתה היית? ברשת "אל המעיין" מלמדים את הנס כריסטיאן אנדרסן?</w:t>
      </w:r>
    </w:p>
    <w:p w14:paraId="3F325324" w14:textId="77777777" w:rsidR="00000000" w:rsidRDefault="00754752">
      <w:pPr>
        <w:pStyle w:val="a0"/>
        <w:rPr>
          <w:rFonts w:hint="cs"/>
          <w:rtl/>
        </w:rPr>
      </w:pPr>
    </w:p>
    <w:p w14:paraId="08AC55A9" w14:textId="77777777" w:rsidR="00000000" w:rsidRDefault="00754752">
      <w:pPr>
        <w:pStyle w:val="-"/>
        <w:rPr>
          <w:rtl/>
        </w:rPr>
      </w:pPr>
      <w:bookmarkStart w:id="38" w:name="FS000000494T07_06_2004_17_08_38C"/>
      <w:bookmarkEnd w:id="38"/>
      <w:r>
        <w:rPr>
          <w:rtl/>
        </w:rPr>
        <w:t>אליהו ישי (ש"ס):</w:t>
      </w:r>
    </w:p>
    <w:p w14:paraId="565EF61B" w14:textId="77777777" w:rsidR="00000000" w:rsidRDefault="00754752">
      <w:pPr>
        <w:pStyle w:val="a0"/>
        <w:rPr>
          <w:rtl/>
        </w:rPr>
      </w:pPr>
    </w:p>
    <w:p w14:paraId="14144F1D" w14:textId="77777777" w:rsidR="00000000" w:rsidRDefault="00754752">
      <w:pPr>
        <w:pStyle w:val="a0"/>
        <w:rPr>
          <w:rFonts w:hint="cs"/>
          <w:rtl/>
        </w:rPr>
      </w:pPr>
      <w:r>
        <w:rPr>
          <w:rFonts w:hint="cs"/>
          <w:rtl/>
        </w:rPr>
        <w:t xml:space="preserve">הלוואי שזה היה מתנהל כמו שמתנהלת "אל המעיין". תאמין לי ששם זה מתנהל יופי. תבוא ללמוד איך זה מתנהל שם. </w:t>
      </w:r>
    </w:p>
    <w:p w14:paraId="6A2BD530" w14:textId="77777777" w:rsidR="00000000" w:rsidRDefault="00754752">
      <w:pPr>
        <w:pStyle w:val="a0"/>
        <w:rPr>
          <w:rFonts w:hint="cs"/>
          <w:rtl/>
        </w:rPr>
      </w:pPr>
    </w:p>
    <w:p w14:paraId="2E9E817C" w14:textId="77777777" w:rsidR="00000000" w:rsidRDefault="00754752">
      <w:pPr>
        <w:pStyle w:val="af0"/>
        <w:rPr>
          <w:rtl/>
        </w:rPr>
      </w:pPr>
      <w:r>
        <w:rPr>
          <w:rFonts w:hint="eastAsia"/>
          <w:rtl/>
        </w:rPr>
        <w:t>נסים</w:t>
      </w:r>
      <w:r>
        <w:rPr>
          <w:rtl/>
        </w:rPr>
        <w:t xml:space="preserve"> דהן (ש"ס</w:t>
      </w:r>
      <w:r>
        <w:rPr>
          <w:rtl/>
        </w:rPr>
        <w:t>):</w:t>
      </w:r>
    </w:p>
    <w:p w14:paraId="11DA2CDE" w14:textId="77777777" w:rsidR="00000000" w:rsidRDefault="00754752">
      <w:pPr>
        <w:pStyle w:val="a0"/>
        <w:rPr>
          <w:rFonts w:hint="cs"/>
          <w:rtl/>
        </w:rPr>
      </w:pPr>
    </w:p>
    <w:p w14:paraId="79F80AAD" w14:textId="77777777" w:rsidR="00000000" w:rsidRDefault="00754752">
      <w:pPr>
        <w:pStyle w:val="a0"/>
        <w:rPr>
          <w:rFonts w:hint="cs"/>
          <w:rtl/>
        </w:rPr>
      </w:pPr>
      <w:r>
        <w:rPr>
          <w:rFonts w:hint="cs"/>
          <w:rtl/>
        </w:rPr>
        <w:t>- - -</w:t>
      </w:r>
    </w:p>
    <w:p w14:paraId="3BBE7A5F" w14:textId="77777777" w:rsidR="00000000" w:rsidRDefault="00754752">
      <w:pPr>
        <w:pStyle w:val="a0"/>
        <w:rPr>
          <w:rFonts w:hint="cs"/>
          <w:rtl/>
        </w:rPr>
      </w:pPr>
    </w:p>
    <w:p w14:paraId="15695B2B" w14:textId="77777777" w:rsidR="00000000" w:rsidRDefault="00754752">
      <w:pPr>
        <w:pStyle w:val="-"/>
        <w:rPr>
          <w:rtl/>
        </w:rPr>
      </w:pPr>
      <w:bookmarkStart w:id="39" w:name="FS000000494T07_06_2004_17_09_07C"/>
      <w:bookmarkEnd w:id="39"/>
      <w:r>
        <w:rPr>
          <w:rtl/>
        </w:rPr>
        <w:t>אליהו ישי (ש"ס):</w:t>
      </w:r>
    </w:p>
    <w:p w14:paraId="05DB2D22" w14:textId="77777777" w:rsidR="00000000" w:rsidRDefault="00754752">
      <w:pPr>
        <w:pStyle w:val="a0"/>
        <w:rPr>
          <w:rtl/>
        </w:rPr>
      </w:pPr>
    </w:p>
    <w:p w14:paraId="445F20C8" w14:textId="77777777" w:rsidR="00000000" w:rsidRDefault="00754752">
      <w:pPr>
        <w:pStyle w:val="a0"/>
        <w:rPr>
          <w:rFonts w:hint="cs"/>
          <w:rtl/>
        </w:rPr>
      </w:pPr>
      <w:r>
        <w:rPr>
          <w:rFonts w:hint="cs"/>
          <w:rtl/>
        </w:rPr>
        <w:t>בקיצור, חברים נכבדים, חברי חברי הכנסת, תקשיב היטב, שר הפנים. שני נוכלים אמרו למלך: נעשה לך חליפה שאין כמוה בעולם כולו. לקחו מידות, באו והלכו, באו והלכו ועשו אפילו שיטה שבכל מקרה החליפה תתאים לו ולא משנה אם הוא אכל הרבה או לא אכ</w:t>
      </w:r>
      <w:r>
        <w:rPr>
          <w:rFonts w:hint="cs"/>
          <w:rtl/>
        </w:rPr>
        <w:t>ל, לא משנה אם הוא קופץ או רוקד. יופי של מידות. עשו כנס גדול, הזמינו את כל האומנים, את כל החייטים המומחים בכל העולם והלבישו את המלך. המלך הבין שמשהו לא טוב, אבל אמרו לו: מלך, אתה חכם ואתה הרי מבין שזה בגד שאין כדוגמתו. זה נכון, אין כדוגמתו כי זה לא בגד. יוצ</w:t>
      </w:r>
      <w:r>
        <w:rPr>
          <w:rFonts w:hint="cs"/>
          <w:rtl/>
        </w:rPr>
        <w:t>א המלך החוצה וכולם בקהל מוחאים לו כפיים: איזה יופי, איזה מלך, איזה לבוש. קם ילד קטן, אדוני היושב-ראש, וצועק לאמא שלו: אמא, המלך עירום. אומרת לו האמא: ששש... כולם צוהלים, כל התקשורת פה, כולם מריעים לקראת המלך, כולם מריעים לממשלה, כולם מריעים לראש הממשלה, לד</w:t>
      </w:r>
      <w:r>
        <w:rPr>
          <w:rFonts w:hint="cs"/>
          <w:rtl/>
        </w:rPr>
        <w:t xml:space="preserve">יקטטורה, לרפובליקת הבננות, כולם צוהלים. אותו ילד מבחין שהמלך עירום, וגם פה אותו סיפור. </w:t>
      </w:r>
    </w:p>
    <w:p w14:paraId="107971AD" w14:textId="77777777" w:rsidR="00000000" w:rsidRDefault="00754752">
      <w:pPr>
        <w:pStyle w:val="a0"/>
        <w:rPr>
          <w:rFonts w:hint="cs"/>
          <w:rtl/>
        </w:rPr>
      </w:pPr>
    </w:p>
    <w:p w14:paraId="1E0AA53C" w14:textId="77777777" w:rsidR="00000000" w:rsidRDefault="00754752">
      <w:pPr>
        <w:pStyle w:val="a0"/>
        <w:rPr>
          <w:rFonts w:hint="cs"/>
          <w:rtl/>
        </w:rPr>
      </w:pPr>
      <w:r>
        <w:rPr>
          <w:rFonts w:hint="cs"/>
          <w:rtl/>
        </w:rPr>
        <w:t>יש מושג בתלמוד, אדוני היושב-ראש, אתה קצת מלומד ואתה בטח תסכים אתי; אני מאמין שגם הרבה חברי כנסת מכירים את המושג בתלמוד: פסיק רישא דלא ניחא ליה. מה זה אומר? אדם שבלי כו</w:t>
      </w:r>
      <w:r>
        <w:rPr>
          <w:rFonts w:hint="cs"/>
          <w:rtl/>
        </w:rPr>
        <w:t xml:space="preserve">ונה יוצר מצב של חילול שבת ולא התכוון לכך, כמו חריץ בעפר וכדומה </w:t>
      </w:r>
      <w:r>
        <w:rPr>
          <w:rtl/>
        </w:rPr>
        <w:t>–</w:t>
      </w:r>
      <w:r>
        <w:rPr>
          <w:rFonts w:hint="cs"/>
          <w:rtl/>
        </w:rPr>
        <w:t xml:space="preserve"> לא נעשה פה שיעור בתלמוד </w:t>
      </w:r>
      <w:r>
        <w:rPr>
          <w:rtl/>
        </w:rPr>
        <w:t>–</w:t>
      </w:r>
      <w:r>
        <w:rPr>
          <w:rFonts w:hint="cs"/>
          <w:rtl/>
        </w:rPr>
        <w:t xml:space="preserve"> יש מושג בתלמוד ששואל: האם אתה מוריד את הראש של התרנגול, ואתה אומר: אני לא חפץ במיתתו, בהריגתו של התרנגול, אלא אני חפץ רק בראש התרנגול, כדי שהבן הקטן שלי ישחק אתו ויש</w:t>
      </w:r>
      <w:r>
        <w:rPr>
          <w:rFonts w:hint="cs"/>
          <w:rtl/>
        </w:rPr>
        <w:t xml:space="preserve">תעשע אתו. פסיק רישא דלא ניחא ליה </w:t>
      </w:r>
      <w:r>
        <w:rPr>
          <w:rtl/>
        </w:rPr>
        <w:t>–</w:t>
      </w:r>
      <w:r>
        <w:rPr>
          <w:rFonts w:hint="cs"/>
          <w:rtl/>
        </w:rPr>
        <w:t xml:space="preserve"> האם אני רוצה שהתרנגול ימות או לא? מה שקרה אתמול בממשלה הוא פסיק רישא וניחא ליה. המפד"ל, למשל, נוח לה הממשלה, נוח לה לשבת על הכיסא, נוח לה הראש של התרנגול. היא נגד ההתנתקות וכמוה גם הרבה שרים. הם לא רוצים שתהיה עקירת יישוב</w:t>
      </w:r>
      <w:r>
        <w:rPr>
          <w:rFonts w:hint="cs"/>
          <w:rtl/>
        </w:rPr>
        <w:t>ים, ולכן הם אומרים כך: אנחנו בעד ההתנתקות, עד 2005 לא יהיה שום אדם ביישוב, אבל לא נוח לנו שתהיה עקירת יישובים. ולכן פסיק רישא וניחא ליה. טוב לנו הכיסא, טוב לנו השלטון, אבל לא טוב לנו פינוי היישובים, ולכן מצאנו פטנט אחר של התנתקות, שיעקרו את היישובים אחר כך</w:t>
      </w:r>
      <w:r>
        <w:rPr>
          <w:rFonts w:hint="cs"/>
          <w:rtl/>
        </w:rPr>
        <w:t xml:space="preserve">. זה כמו גט, ורק בעוד כמה חודשים יעבירו את הילדים לצד השני. אבל היום הגט ניתן וזה מה שקורה בממשלה שלנו. </w:t>
      </w:r>
    </w:p>
    <w:p w14:paraId="1971A8CB" w14:textId="77777777" w:rsidR="00000000" w:rsidRDefault="00754752">
      <w:pPr>
        <w:pStyle w:val="a0"/>
        <w:rPr>
          <w:rFonts w:hint="cs"/>
          <w:rtl/>
        </w:rPr>
      </w:pPr>
    </w:p>
    <w:p w14:paraId="38653DDA" w14:textId="77777777" w:rsidR="00000000" w:rsidRDefault="00754752">
      <w:pPr>
        <w:pStyle w:val="af0"/>
        <w:rPr>
          <w:rtl/>
        </w:rPr>
      </w:pPr>
      <w:r>
        <w:rPr>
          <w:rFonts w:hint="eastAsia"/>
          <w:rtl/>
        </w:rPr>
        <w:t>רן</w:t>
      </w:r>
      <w:r>
        <w:rPr>
          <w:rtl/>
        </w:rPr>
        <w:t xml:space="preserve"> כהן (מרצ):</w:t>
      </w:r>
    </w:p>
    <w:p w14:paraId="1F02A053" w14:textId="77777777" w:rsidR="00000000" w:rsidRDefault="00754752">
      <w:pPr>
        <w:pStyle w:val="a0"/>
        <w:rPr>
          <w:rFonts w:hint="cs"/>
          <w:rtl/>
        </w:rPr>
      </w:pPr>
    </w:p>
    <w:p w14:paraId="42CD589C" w14:textId="77777777" w:rsidR="00000000" w:rsidRDefault="00754752">
      <w:pPr>
        <w:pStyle w:val="a0"/>
        <w:rPr>
          <w:rFonts w:hint="cs"/>
          <w:rtl/>
        </w:rPr>
      </w:pPr>
      <w:r>
        <w:rPr>
          <w:rFonts w:hint="cs"/>
          <w:rtl/>
        </w:rPr>
        <w:t xml:space="preserve">אולי תאמר לקצרנית את הביטוי? </w:t>
      </w:r>
    </w:p>
    <w:p w14:paraId="5ACD24F3" w14:textId="77777777" w:rsidR="00000000" w:rsidRDefault="00754752">
      <w:pPr>
        <w:pStyle w:val="a0"/>
        <w:rPr>
          <w:rFonts w:hint="cs"/>
          <w:rtl/>
        </w:rPr>
      </w:pPr>
    </w:p>
    <w:p w14:paraId="0B0F54AC" w14:textId="77777777" w:rsidR="00000000" w:rsidRDefault="00754752">
      <w:pPr>
        <w:pStyle w:val="-"/>
        <w:rPr>
          <w:rtl/>
        </w:rPr>
      </w:pPr>
      <w:bookmarkStart w:id="40" w:name="FS000000494T07_06_2004_17_16_30C"/>
      <w:bookmarkEnd w:id="40"/>
      <w:r>
        <w:rPr>
          <w:rtl/>
        </w:rPr>
        <w:t>אליהו ישי (ש"ס):</w:t>
      </w:r>
    </w:p>
    <w:p w14:paraId="66300E84" w14:textId="77777777" w:rsidR="00000000" w:rsidRDefault="00754752">
      <w:pPr>
        <w:pStyle w:val="a0"/>
        <w:rPr>
          <w:rtl/>
        </w:rPr>
      </w:pPr>
    </w:p>
    <w:p w14:paraId="5CA9DB75" w14:textId="77777777" w:rsidR="00000000" w:rsidRDefault="00754752">
      <w:pPr>
        <w:pStyle w:val="a0"/>
        <w:rPr>
          <w:rFonts w:hint="cs"/>
          <w:rtl/>
        </w:rPr>
      </w:pPr>
      <w:r>
        <w:rPr>
          <w:rFonts w:hint="cs"/>
          <w:rtl/>
        </w:rPr>
        <w:t xml:space="preserve">פסיק רישא דלא ניחא ליה. לא נוח לו. ויש פסיק רישא וניחא ליה. למפד"ל זה נוח. נוח שיעקרו </w:t>
      </w:r>
      <w:r>
        <w:rPr>
          <w:rFonts w:hint="cs"/>
          <w:rtl/>
        </w:rPr>
        <w:t xml:space="preserve">את היישובים, נוח להם להיות בממשלה, נוח להם לשבת על הכיסא. </w:t>
      </w:r>
    </w:p>
    <w:p w14:paraId="7B54FADB" w14:textId="77777777" w:rsidR="00000000" w:rsidRDefault="00754752">
      <w:pPr>
        <w:pStyle w:val="a0"/>
        <w:rPr>
          <w:rFonts w:hint="cs"/>
          <w:rtl/>
        </w:rPr>
      </w:pPr>
    </w:p>
    <w:p w14:paraId="06289E38" w14:textId="77777777" w:rsidR="00000000" w:rsidRDefault="00754752">
      <w:pPr>
        <w:pStyle w:val="af1"/>
        <w:rPr>
          <w:rtl/>
        </w:rPr>
      </w:pPr>
      <w:r>
        <w:rPr>
          <w:rtl/>
        </w:rPr>
        <w:t>היו"ר ראובן ריבלין:</w:t>
      </w:r>
    </w:p>
    <w:p w14:paraId="5F4A8B28" w14:textId="77777777" w:rsidR="00000000" w:rsidRDefault="00754752">
      <w:pPr>
        <w:pStyle w:val="a0"/>
        <w:rPr>
          <w:rtl/>
        </w:rPr>
      </w:pPr>
    </w:p>
    <w:p w14:paraId="49C95BF1" w14:textId="77777777" w:rsidR="00000000" w:rsidRDefault="00754752">
      <w:pPr>
        <w:pStyle w:val="a0"/>
        <w:rPr>
          <w:rFonts w:hint="cs"/>
          <w:rtl/>
        </w:rPr>
      </w:pPr>
      <w:r>
        <w:rPr>
          <w:rFonts w:hint="cs"/>
          <w:rtl/>
        </w:rPr>
        <w:t xml:space="preserve">זה ניחא מהמלה נוחיות. </w:t>
      </w:r>
    </w:p>
    <w:p w14:paraId="4CD9014B" w14:textId="77777777" w:rsidR="00000000" w:rsidRDefault="00754752">
      <w:pPr>
        <w:pStyle w:val="a0"/>
        <w:rPr>
          <w:rFonts w:hint="cs"/>
          <w:rtl/>
        </w:rPr>
      </w:pPr>
    </w:p>
    <w:p w14:paraId="3C1384CB" w14:textId="77777777" w:rsidR="00000000" w:rsidRDefault="00754752">
      <w:pPr>
        <w:pStyle w:val="-"/>
        <w:rPr>
          <w:rtl/>
        </w:rPr>
      </w:pPr>
      <w:bookmarkStart w:id="41" w:name="FS000000494T07_06_2004_17_18_33C"/>
      <w:bookmarkEnd w:id="41"/>
      <w:r>
        <w:rPr>
          <w:rtl/>
        </w:rPr>
        <w:t>אליהו ישי (ש"ס):</w:t>
      </w:r>
    </w:p>
    <w:p w14:paraId="53DA44D3" w14:textId="77777777" w:rsidR="00000000" w:rsidRDefault="00754752">
      <w:pPr>
        <w:pStyle w:val="a0"/>
        <w:rPr>
          <w:rtl/>
        </w:rPr>
      </w:pPr>
    </w:p>
    <w:p w14:paraId="778F2DC3" w14:textId="77777777" w:rsidR="00000000" w:rsidRDefault="00754752">
      <w:pPr>
        <w:pStyle w:val="a0"/>
        <w:rPr>
          <w:rFonts w:hint="cs"/>
          <w:rtl/>
        </w:rPr>
      </w:pPr>
      <w:r>
        <w:rPr>
          <w:rFonts w:hint="cs"/>
          <w:rtl/>
        </w:rPr>
        <w:t>זאת השיטה של ההתנתקות מהמציאות, משטר דיקטטורי, מפטרים שרים, מקבלים החלטות ועושים מה שרוצים. פשוט עבודה בעיניים. שאלו אותי, למה לא יוצ</w:t>
      </w:r>
      <w:r>
        <w:rPr>
          <w:rFonts w:hint="cs"/>
          <w:rtl/>
        </w:rPr>
        <w:t xml:space="preserve">אים לרחובות. אני פונה אל ראשי הרשויות, שחלקם גם נמצאים פה. ראש עיריית שדרות, דיברת עליו בצדק, רן כהן. אני לא רוצה להאריך על שדרות ולומר כמה אתה צודק, אבל זה לא רק שדרות אלא רוב רובן של הרשויות ברחבי הארץ. </w:t>
      </w:r>
    </w:p>
    <w:p w14:paraId="4ADB8D3F" w14:textId="77777777" w:rsidR="00000000" w:rsidRDefault="00754752">
      <w:pPr>
        <w:pStyle w:val="af0"/>
        <w:rPr>
          <w:rtl/>
        </w:rPr>
      </w:pPr>
    </w:p>
    <w:p w14:paraId="63C68A05" w14:textId="77777777" w:rsidR="00000000" w:rsidRDefault="00754752">
      <w:pPr>
        <w:pStyle w:val="af0"/>
        <w:rPr>
          <w:rtl/>
        </w:rPr>
      </w:pPr>
      <w:r>
        <w:rPr>
          <w:rFonts w:hint="eastAsia"/>
          <w:rtl/>
        </w:rPr>
        <w:t>רן</w:t>
      </w:r>
      <w:r>
        <w:rPr>
          <w:rtl/>
        </w:rPr>
        <w:t xml:space="preserve"> כהן (מרצ):</w:t>
      </w:r>
    </w:p>
    <w:p w14:paraId="52A9BD61" w14:textId="77777777" w:rsidR="00000000" w:rsidRDefault="00754752">
      <w:pPr>
        <w:pStyle w:val="a0"/>
        <w:rPr>
          <w:rFonts w:hint="cs"/>
          <w:rtl/>
        </w:rPr>
      </w:pPr>
    </w:p>
    <w:p w14:paraId="54D30ABA" w14:textId="77777777" w:rsidR="00000000" w:rsidRDefault="00754752">
      <w:pPr>
        <w:pStyle w:val="a0"/>
        <w:rPr>
          <w:rFonts w:hint="cs"/>
          <w:rtl/>
        </w:rPr>
      </w:pPr>
      <w:r>
        <w:rPr>
          <w:rFonts w:hint="cs"/>
          <w:rtl/>
        </w:rPr>
        <w:t xml:space="preserve">הבאתי את שדרות כדוגמה. </w:t>
      </w:r>
    </w:p>
    <w:p w14:paraId="3F4F6F44" w14:textId="77777777" w:rsidR="00000000" w:rsidRDefault="00754752">
      <w:pPr>
        <w:pStyle w:val="a0"/>
        <w:rPr>
          <w:rFonts w:hint="cs"/>
          <w:rtl/>
        </w:rPr>
      </w:pPr>
    </w:p>
    <w:p w14:paraId="656C5A8B" w14:textId="77777777" w:rsidR="00000000" w:rsidRDefault="00754752">
      <w:pPr>
        <w:pStyle w:val="-"/>
        <w:rPr>
          <w:rtl/>
        </w:rPr>
      </w:pPr>
      <w:bookmarkStart w:id="42" w:name="FS000000494T07_06_2004_17_20_03C"/>
      <w:bookmarkEnd w:id="42"/>
      <w:r>
        <w:rPr>
          <w:rtl/>
        </w:rPr>
        <w:t>אליהו ישי</w:t>
      </w:r>
      <w:r>
        <w:rPr>
          <w:rtl/>
        </w:rPr>
        <w:t xml:space="preserve"> (ש"ס):</w:t>
      </w:r>
    </w:p>
    <w:p w14:paraId="08DA7458" w14:textId="77777777" w:rsidR="00000000" w:rsidRDefault="00754752">
      <w:pPr>
        <w:pStyle w:val="a0"/>
        <w:rPr>
          <w:rtl/>
        </w:rPr>
      </w:pPr>
    </w:p>
    <w:p w14:paraId="3FAE1262" w14:textId="77777777" w:rsidR="00000000" w:rsidRDefault="00754752">
      <w:pPr>
        <w:pStyle w:val="a0"/>
        <w:rPr>
          <w:rFonts w:hint="cs"/>
          <w:rtl/>
        </w:rPr>
      </w:pPr>
      <w:r>
        <w:rPr>
          <w:rFonts w:hint="cs"/>
          <w:rtl/>
        </w:rPr>
        <w:t xml:space="preserve">אתה צודק. זאת דוגמה טובה. חשבתי שהתקבלה החלטה בפורום המכובד של השרים המכובדים שיותר לא יישלחו פצצות מרגמה ו"קסאמים" לשדרות. חשבתי שזאת החלטה שהתקבלה, אבל בסוף הבנתי שזאת לא ההחלטה. התקבלה החלטה שלא להחליט, התקבלה החלטה שלא ליישם שום החלטה מהחלטות </w:t>
      </w:r>
      <w:r>
        <w:rPr>
          <w:rFonts w:hint="cs"/>
          <w:rtl/>
        </w:rPr>
        <w:t xml:space="preserve">הממשלה הקודמות או הממשלה הנוכחית. זה בדיוק מה שהתקבל בהחלטה. זה בדיוק הסיפור של המלך העירום. זה בדיוק העבודה בעיניים. עובדים בעיניים פעם אחר פעם אחר פעם אחר פעם, והציבור, באמת, מיואש ושבור. </w:t>
      </w:r>
    </w:p>
    <w:p w14:paraId="14041F35" w14:textId="77777777" w:rsidR="00000000" w:rsidRDefault="00754752">
      <w:pPr>
        <w:pStyle w:val="a0"/>
        <w:rPr>
          <w:rFonts w:hint="cs"/>
          <w:rtl/>
        </w:rPr>
      </w:pPr>
    </w:p>
    <w:p w14:paraId="7D2DF36A" w14:textId="77777777" w:rsidR="00000000" w:rsidRDefault="00754752">
      <w:pPr>
        <w:pStyle w:val="a0"/>
        <w:rPr>
          <w:rFonts w:hint="cs"/>
          <w:rtl/>
        </w:rPr>
      </w:pPr>
      <w:r>
        <w:rPr>
          <w:rFonts w:hint="cs"/>
          <w:rtl/>
        </w:rPr>
        <w:t>אני מקווה שראשי הרשויות - נמצא כאן ראש עיריית חצור - יארגנו את ר</w:t>
      </w:r>
      <w:r>
        <w:rPr>
          <w:rFonts w:hint="cs"/>
          <w:rtl/>
        </w:rPr>
        <w:t xml:space="preserve">אשי הרשויות להגיע לכאן  ולהביע את הזעקה האמיתית, את הכאב, את התסכול, את ההתמרמרות, את המחאה נגד העבודה בעיניים של הממשלה. תבואו ותאמרו את האמת שלכם פה. </w:t>
      </w:r>
    </w:p>
    <w:p w14:paraId="66E02E6E" w14:textId="77777777" w:rsidR="00000000" w:rsidRDefault="00754752">
      <w:pPr>
        <w:pStyle w:val="a0"/>
        <w:rPr>
          <w:rFonts w:hint="cs"/>
          <w:rtl/>
        </w:rPr>
      </w:pPr>
    </w:p>
    <w:p w14:paraId="416214CB" w14:textId="77777777" w:rsidR="00000000" w:rsidRDefault="00754752">
      <w:pPr>
        <w:pStyle w:val="a0"/>
        <w:rPr>
          <w:rFonts w:hint="cs"/>
          <w:rtl/>
        </w:rPr>
      </w:pPr>
      <w:r>
        <w:rPr>
          <w:rFonts w:hint="cs"/>
          <w:rtl/>
        </w:rPr>
        <w:t>שואלים למה הציבור לא יוצא לרחוב. הציבור מיואש, אין לו מה לאכול בבית, משפחות מתמוטטות וקורסות. נבחרו רא</w:t>
      </w:r>
      <w:r>
        <w:rPr>
          <w:rFonts w:hint="cs"/>
          <w:rtl/>
        </w:rPr>
        <w:t xml:space="preserve">שי  ערים טובים, מוכשרים, אני מכיר את כולם, אבל שר הפנים אומר לכם: אני לא בעד משטר דמוקרטי, אני לא מוכן שתיבחרו על-ידי הציבור. דרך אגב, אתם נבחרתם יותר מאשר שר הפנים. אתם נבחרתם בבחירה ישירה, הציבור בחר בכם, אבל שר הפנים אומר: לא, אומנם הציבור בחר בכם, אבל </w:t>
      </w:r>
      <w:r>
        <w:rPr>
          <w:rFonts w:hint="cs"/>
          <w:rtl/>
        </w:rPr>
        <w:t xml:space="preserve">אתם לא ראויים להנהיג ולנהל את העיר. הוא מנהל את העיר יותר טוב. </w:t>
      </w:r>
    </w:p>
    <w:p w14:paraId="6AC479A0" w14:textId="77777777" w:rsidR="00000000" w:rsidRDefault="00754752">
      <w:pPr>
        <w:pStyle w:val="a0"/>
        <w:rPr>
          <w:rFonts w:hint="cs"/>
          <w:rtl/>
        </w:rPr>
      </w:pPr>
    </w:p>
    <w:p w14:paraId="0E7ACCB7" w14:textId="77777777" w:rsidR="00000000" w:rsidRDefault="00754752">
      <w:pPr>
        <w:pStyle w:val="a0"/>
        <w:rPr>
          <w:rFonts w:hint="cs"/>
          <w:rtl/>
        </w:rPr>
      </w:pPr>
      <w:r>
        <w:rPr>
          <w:rFonts w:hint="cs"/>
          <w:rtl/>
        </w:rPr>
        <w:t>הוא יעלה עכשיו לדוכן ויספר על הגירעונות של ראשי הרשויות וימשיך לקשקש ולהאשים את ראשי הרשויות. במקרה הטוב הוא גם יאשים את שרי הפנים הקודמים והקודמים להם. מכובדי, אל תעשה שקר בנפשך, השלטון המקו</w:t>
      </w:r>
      <w:r>
        <w:rPr>
          <w:rFonts w:hint="cs"/>
          <w:rtl/>
        </w:rPr>
        <w:t>מי בגירעונות של מיליארדים כבר הרבה שנים. אף ממשלה לא רצתה להתמודד באמת עם הבעיות של הרשויות המקומיות, לא היה להן הכסף. אם אין כסף, מה עושים?  מאשימים את הרשויות המקומיות, מפילים הכול על השלטון המקומי. בתקופה שלי לפחות ידעתי שהממשלה לא יכולה להתמודד  עם הבע</w:t>
      </w:r>
      <w:r>
        <w:rPr>
          <w:rFonts w:hint="cs"/>
          <w:rtl/>
        </w:rPr>
        <w:t xml:space="preserve">יה של הכסף, אבל לזכותו של שר האוצר הקודם, סילבן שלום, ייאמר שהשגנו מאות מיליונים לתוכניות הבראה ולמענקים, כדי לתת לרשויות האלה להתמודד, לעמוד על הרגליים. </w:t>
      </w:r>
    </w:p>
    <w:p w14:paraId="180C3704" w14:textId="77777777" w:rsidR="00000000" w:rsidRDefault="00754752">
      <w:pPr>
        <w:pStyle w:val="a0"/>
        <w:rPr>
          <w:rFonts w:hint="cs"/>
          <w:rtl/>
        </w:rPr>
      </w:pPr>
    </w:p>
    <w:p w14:paraId="27A74037" w14:textId="77777777" w:rsidR="00000000" w:rsidRDefault="00754752">
      <w:pPr>
        <w:pStyle w:val="a0"/>
        <w:rPr>
          <w:rFonts w:hint="cs"/>
          <w:rtl/>
        </w:rPr>
      </w:pPr>
      <w:r>
        <w:rPr>
          <w:rFonts w:hint="cs"/>
          <w:rtl/>
        </w:rPr>
        <w:t>הרבה רשויות קיבלו גם את פרס השר. אתה השתתפת בזה פעם אחת וראית איך ראשי הרשויות עושים מאמצים, לצערי ה</w:t>
      </w:r>
      <w:r>
        <w:rPr>
          <w:rFonts w:hint="cs"/>
          <w:rtl/>
        </w:rPr>
        <w:t xml:space="preserve">רב, לעתים תוך פגיעה בשירות הציבורי, פגיעה בשירות שהם כנבחרי ציבור אמורים לתת לציבור שלהם, ליישוב שלהם. </w:t>
      </w:r>
    </w:p>
    <w:p w14:paraId="56573474" w14:textId="77777777" w:rsidR="00000000" w:rsidRDefault="00754752">
      <w:pPr>
        <w:pStyle w:val="a0"/>
        <w:rPr>
          <w:rFonts w:hint="cs"/>
          <w:rtl/>
        </w:rPr>
      </w:pPr>
    </w:p>
    <w:p w14:paraId="6A842200" w14:textId="77777777" w:rsidR="00000000" w:rsidRDefault="00754752">
      <w:pPr>
        <w:pStyle w:val="a0"/>
        <w:rPr>
          <w:rFonts w:hint="cs"/>
          <w:rtl/>
        </w:rPr>
      </w:pPr>
      <w:r>
        <w:rPr>
          <w:rFonts w:hint="cs"/>
          <w:rtl/>
        </w:rPr>
        <w:t>הם סוגרים מתנ"סים. מכובדי, יושב-ראש הכנסת, אני מכיר רשויות שסגרו מתנ"סים. שאלתי את ראש מועצת נתיבות, יחיאל זוהר, שהוא ראש רשות טוב, מדוע הוא סוגר מתנ"ס</w:t>
      </w:r>
      <w:r>
        <w:rPr>
          <w:rFonts w:hint="cs"/>
          <w:rtl/>
        </w:rPr>
        <w:t>. הוא ענה לי: מה אני יכול לעשות? הציבור צריך להיות במתנ"ס במקום להסתובב ברחובות. אני סוגר, כי אם לא אסגור אני אהיה בגירעון, כי התקן הזה לא מאושר לי, ואם אני אעשה גירעון שר הפנים ימנה ועדה קרואה. או.קיי., נסגור מתנ"סים, נשבית את הלימודים, לא ניתן שירותי רוו</w:t>
      </w:r>
      <w:r>
        <w:rPr>
          <w:rFonts w:hint="cs"/>
          <w:rtl/>
        </w:rPr>
        <w:t>חה וכו'. כך אותו ראש עיר יקבל אפילו פרס על כך שהוא מתפקד טוב. יהיה יש לו פרס על "ניהול תקין". בעצם הניהול התקין שלו הוא שהוא עובר על החוק. הוא מקבל פרס על "ניהול תקין"  בכך שהוא עובר על החוק. הוא מקבל "ניהול תקין" משר הפנים ועובר על החוק הפלילי של מדינת יש</w:t>
      </w:r>
      <w:r>
        <w:rPr>
          <w:rFonts w:hint="cs"/>
          <w:rtl/>
        </w:rPr>
        <w:t xml:space="preserve">ראל. </w:t>
      </w:r>
    </w:p>
    <w:p w14:paraId="6A194E5D" w14:textId="77777777" w:rsidR="00000000" w:rsidRDefault="00754752">
      <w:pPr>
        <w:pStyle w:val="a0"/>
        <w:rPr>
          <w:rFonts w:hint="cs"/>
          <w:rtl/>
        </w:rPr>
      </w:pPr>
    </w:p>
    <w:p w14:paraId="67E022FE" w14:textId="77777777" w:rsidR="00000000" w:rsidRDefault="00754752">
      <w:pPr>
        <w:pStyle w:val="af1"/>
        <w:rPr>
          <w:rtl/>
        </w:rPr>
      </w:pPr>
      <w:r>
        <w:rPr>
          <w:rtl/>
        </w:rPr>
        <w:t>היו"ר ראובן ריבלין:</w:t>
      </w:r>
    </w:p>
    <w:p w14:paraId="1CAB68FB" w14:textId="77777777" w:rsidR="00000000" w:rsidRDefault="00754752">
      <w:pPr>
        <w:pStyle w:val="a0"/>
        <w:rPr>
          <w:rtl/>
        </w:rPr>
      </w:pPr>
    </w:p>
    <w:p w14:paraId="76E71E93" w14:textId="77777777" w:rsidR="00000000" w:rsidRDefault="00754752">
      <w:pPr>
        <w:pStyle w:val="a0"/>
        <w:rPr>
          <w:rFonts w:hint="cs"/>
          <w:rtl/>
        </w:rPr>
      </w:pPr>
      <w:r>
        <w:rPr>
          <w:rFonts w:hint="cs"/>
          <w:rtl/>
        </w:rPr>
        <w:t>אדוני מנצל את חולשתי לראש העיר נתיבות, יחיאל זוהר, ואני לא יכול להפסיק אותו.</w:t>
      </w:r>
    </w:p>
    <w:p w14:paraId="1B8CF2DA" w14:textId="77777777" w:rsidR="00000000" w:rsidRDefault="00754752">
      <w:pPr>
        <w:pStyle w:val="a0"/>
        <w:rPr>
          <w:rFonts w:hint="cs"/>
          <w:rtl/>
        </w:rPr>
      </w:pPr>
    </w:p>
    <w:p w14:paraId="094D5C02" w14:textId="77777777" w:rsidR="00000000" w:rsidRDefault="00754752">
      <w:pPr>
        <w:pStyle w:val="-"/>
        <w:rPr>
          <w:rtl/>
        </w:rPr>
      </w:pPr>
      <w:bookmarkStart w:id="43" w:name="FS000000494T07_06_2004_17_12_33"/>
      <w:bookmarkStart w:id="44" w:name="FS000000494T07_06_2004_17_12_36C"/>
      <w:bookmarkEnd w:id="43"/>
      <w:bookmarkEnd w:id="44"/>
      <w:r>
        <w:rPr>
          <w:rtl/>
        </w:rPr>
        <w:t>אליהו ישי (ש"ס):</w:t>
      </w:r>
    </w:p>
    <w:p w14:paraId="77CF5EC9" w14:textId="77777777" w:rsidR="00000000" w:rsidRDefault="00754752">
      <w:pPr>
        <w:pStyle w:val="a0"/>
        <w:rPr>
          <w:rtl/>
        </w:rPr>
      </w:pPr>
    </w:p>
    <w:p w14:paraId="69744FB6" w14:textId="77777777" w:rsidR="00000000" w:rsidRDefault="00754752">
      <w:pPr>
        <w:pStyle w:val="a0"/>
        <w:rPr>
          <w:rFonts w:hint="cs"/>
          <w:rtl/>
        </w:rPr>
      </w:pPr>
      <w:r>
        <w:rPr>
          <w:rFonts w:hint="cs"/>
          <w:rtl/>
        </w:rPr>
        <w:t>אז אני יכול להמשיך לדבר בעניין של יחיאל זוהר.</w:t>
      </w:r>
    </w:p>
    <w:p w14:paraId="2E22DB59" w14:textId="77777777" w:rsidR="00000000" w:rsidRDefault="00754752">
      <w:pPr>
        <w:pStyle w:val="a0"/>
        <w:rPr>
          <w:rFonts w:hint="cs"/>
          <w:rtl/>
        </w:rPr>
      </w:pPr>
    </w:p>
    <w:p w14:paraId="0A45C432" w14:textId="77777777" w:rsidR="00000000" w:rsidRDefault="00754752">
      <w:pPr>
        <w:pStyle w:val="af1"/>
        <w:rPr>
          <w:rtl/>
        </w:rPr>
      </w:pPr>
      <w:r>
        <w:rPr>
          <w:rtl/>
        </w:rPr>
        <w:t>היו"ר ראובן ריבלין:</w:t>
      </w:r>
    </w:p>
    <w:p w14:paraId="318463FE" w14:textId="77777777" w:rsidR="00000000" w:rsidRDefault="00754752">
      <w:pPr>
        <w:pStyle w:val="a0"/>
        <w:rPr>
          <w:rtl/>
        </w:rPr>
      </w:pPr>
    </w:p>
    <w:p w14:paraId="3EFCD918" w14:textId="77777777" w:rsidR="00000000" w:rsidRDefault="00754752">
      <w:pPr>
        <w:pStyle w:val="a0"/>
        <w:rPr>
          <w:rFonts w:hint="cs"/>
          <w:rtl/>
        </w:rPr>
      </w:pPr>
      <w:r>
        <w:rPr>
          <w:rFonts w:hint="cs"/>
          <w:rtl/>
        </w:rPr>
        <w:t>כל זמן שאדוני מדבר על יחיאל זוהר, אני לא יכול להפסיק אותו, אבל א</w:t>
      </w:r>
      <w:r>
        <w:rPr>
          <w:rFonts w:hint="cs"/>
          <w:rtl/>
        </w:rPr>
        <w:t>דוני צריך לסיים.</w:t>
      </w:r>
    </w:p>
    <w:p w14:paraId="0521550C" w14:textId="77777777" w:rsidR="00000000" w:rsidRDefault="00754752">
      <w:pPr>
        <w:pStyle w:val="a0"/>
        <w:rPr>
          <w:rFonts w:hint="cs"/>
          <w:rtl/>
        </w:rPr>
      </w:pPr>
    </w:p>
    <w:p w14:paraId="6AC87357" w14:textId="77777777" w:rsidR="00000000" w:rsidRDefault="00754752">
      <w:pPr>
        <w:pStyle w:val="af0"/>
        <w:rPr>
          <w:rtl/>
        </w:rPr>
      </w:pPr>
      <w:r>
        <w:rPr>
          <w:rFonts w:hint="eastAsia"/>
          <w:rtl/>
        </w:rPr>
        <w:t>רן</w:t>
      </w:r>
      <w:r>
        <w:rPr>
          <w:rtl/>
        </w:rPr>
        <w:t xml:space="preserve"> כהן (מרצ):</w:t>
      </w:r>
    </w:p>
    <w:p w14:paraId="26FDC379" w14:textId="77777777" w:rsidR="00000000" w:rsidRDefault="00754752">
      <w:pPr>
        <w:pStyle w:val="a0"/>
        <w:rPr>
          <w:rFonts w:hint="cs"/>
          <w:rtl/>
        </w:rPr>
      </w:pPr>
    </w:p>
    <w:p w14:paraId="7040BDF7" w14:textId="77777777" w:rsidR="00000000" w:rsidRDefault="00754752">
      <w:pPr>
        <w:pStyle w:val="a0"/>
        <w:rPr>
          <w:rFonts w:hint="cs"/>
          <w:rtl/>
        </w:rPr>
      </w:pPr>
      <w:r>
        <w:rPr>
          <w:rFonts w:hint="cs"/>
          <w:rtl/>
        </w:rPr>
        <w:t>- - -  זה מפני שבנתיבות מצביעים למרצ, אפילו הצביעו בעד שינוי.</w:t>
      </w:r>
    </w:p>
    <w:p w14:paraId="7EC491BB" w14:textId="77777777" w:rsidR="00000000" w:rsidRDefault="00754752">
      <w:pPr>
        <w:pStyle w:val="a0"/>
        <w:rPr>
          <w:rFonts w:hint="cs"/>
          <w:rtl/>
        </w:rPr>
      </w:pPr>
    </w:p>
    <w:p w14:paraId="5617AD71" w14:textId="77777777" w:rsidR="00000000" w:rsidRDefault="00754752">
      <w:pPr>
        <w:pStyle w:val="-"/>
        <w:rPr>
          <w:rtl/>
        </w:rPr>
      </w:pPr>
      <w:bookmarkStart w:id="45" w:name="FS000000494T07_06_2004_16_43_28"/>
      <w:bookmarkStart w:id="46" w:name="FS000000494T07_06_2004_16_43_31C"/>
      <w:bookmarkEnd w:id="45"/>
      <w:bookmarkEnd w:id="46"/>
      <w:r>
        <w:rPr>
          <w:rtl/>
        </w:rPr>
        <w:t>אליהו ישי (ש"ס):</w:t>
      </w:r>
    </w:p>
    <w:p w14:paraId="6565A14A" w14:textId="77777777" w:rsidR="00000000" w:rsidRDefault="00754752">
      <w:pPr>
        <w:pStyle w:val="a0"/>
        <w:rPr>
          <w:rtl/>
        </w:rPr>
      </w:pPr>
    </w:p>
    <w:p w14:paraId="06E97A8A" w14:textId="77777777" w:rsidR="00000000" w:rsidRDefault="00754752">
      <w:pPr>
        <w:pStyle w:val="a0"/>
        <w:rPr>
          <w:rFonts w:hint="cs"/>
          <w:rtl/>
        </w:rPr>
      </w:pPr>
      <w:r>
        <w:rPr>
          <w:rFonts w:hint="cs"/>
          <w:rtl/>
        </w:rPr>
        <w:t>זה אבסורד. הם מצביעים גם עבור הליכוד ותראה מה הליכוד עושה להם. כל פעם זה בטענה אחרת; אין כסף, יש כסף. יש פה הרבה חברי כנסת ותיקים, שרים לשעבר,</w:t>
      </w:r>
      <w:r>
        <w:rPr>
          <w:rFonts w:hint="cs"/>
          <w:rtl/>
        </w:rPr>
        <w:t xml:space="preserve"> שמכירים היטב את החוקים וגם מכירים את המשרדים. </w:t>
      </w:r>
    </w:p>
    <w:p w14:paraId="460EADC4" w14:textId="77777777" w:rsidR="00000000" w:rsidRDefault="00754752">
      <w:pPr>
        <w:pStyle w:val="a0"/>
        <w:rPr>
          <w:rFonts w:hint="cs"/>
          <w:rtl/>
        </w:rPr>
      </w:pPr>
    </w:p>
    <w:p w14:paraId="3C2D036F" w14:textId="77777777" w:rsidR="00000000" w:rsidRDefault="00754752">
      <w:pPr>
        <w:pStyle w:val="af1"/>
        <w:rPr>
          <w:rtl/>
        </w:rPr>
      </w:pPr>
      <w:r>
        <w:rPr>
          <w:rtl/>
        </w:rPr>
        <w:t>היו"ר ראובן ריבלין:</w:t>
      </w:r>
    </w:p>
    <w:p w14:paraId="25E97AE3" w14:textId="77777777" w:rsidR="00000000" w:rsidRDefault="00754752">
      <w:pPr>
        <w:pStyle w:val="a0"/>
        <w:rPr>
          <w:rtl/>
        </w:rPr>
      </w:pPr>
    </w:p>
    <w:p w14:paraId="091C2DD6" w14:textId="77777777" w:rsidR="00000000" w:rsidRDefault="00754752">
      <w:pPr>
        <w:pStyle w:val="a0"/>
        <w:rPr>
          <w:rFonts w:hint="cs"/>
          <w:rtl/>
        </w:rPr>
      </w:pPr>
      <w:r>
        <w:rPr>
          <w:rFonts w:hint="cs"/>
          <w:rtl/>
        </w:rPr>
        <w:t>אדוני רוצה להתחיל בנאומו מחדש?</w:t>
      </w:r>
    </w:p>
    <w:p w14:paraId="19171647" w14:textId="77777777" w:rsidR="00000000" w:rsidRDefault="00754752">
      <w:pPr>
        <w:pStyle w:val="a0"/>
        <w:rPr>
          <w:rFonts w:hint="cs"/>
          <w:rtl/>
        </w:rPr>
      </w:pPr>
    </w:p>
    <w:p w14:paraId="25BE69BA" w14:textId="77777777" w:rsidR="00000000" w:rsidRDefault="00754752">
      <w:pPr>
        <w:pStyle w:val="-"/>
        <w:rPr>
          <w:rtl/>
        </w:rPr>
      </w:pPr>
      <w:bookmarkStart w:id="47" w:name="FS000000494T07_06_2004_17_14_46C"/>
      <w:bookmarkEnd w:id="47"/>
      <w:r>
        <w:rPr>
          <w:rtl/>
        </w:rPr>
        <w:t>אליהו ישי (ש"ס):</w:t>
      </w:r>
    </w:p>
    <w:p w14:paraId="14EAC66F" w14:textId="77777777" w:rsidR="00000000" w:rsidRDefault="00754752">
      <w:pPr>
        <w:pStyle w:val="a0"/>
        <w:rPr>
          <w:rtl/>
        </w:rPr>
      </w:pPr>
    </w:p>
    <w:p w14:paraId="0DCB5D34" w14:textId="77777777" w:rsidR="00000000" w:rsidRDefault="00754752">
      <w:pPr>
        <w:pStyle w:val="a0"/>
        <w:rPr>
          <w:rFonts w:hint="cs"/>
          <w:rtl/>
        </w:rPr>
      </w:pPr>
      <w:r>
        <w:rPr>
          <w:rFonts w:hint="cs"/>
          <w:rtl/>
        </w:rPr>
        <w:t xml:space="preserve">אני רוצה לסיים, אדוני היושב-ראש, אני רוצה לסכם את דברי על נתיבות. </w:t>
      </w:r>
    </w:p>
    <w:p w14:paraId="4DC3554D" w14:textId="77777777" w:rsidR="00000000" w:rsidRDefault="00754752">
      <w:pPr>
        <w:pStyle w:val="a0"/>
        <w:rPr>
          <w:rFonts w:hint="cs"/>
          <w:rtl/>
        </w:rPr>
      </w:pPr>
    </w:p>
    <w:p w14:paraId="59AC5AC4" w14:textId="77777777" w:rsidR="00000000" w:rsidRDefault="00754752">
      <w:pPr>
        <w:pStyle w:val="af1"/>
        <w:rPr>
          <w:rtl/>
        </w:rPr>
      </w:pPr>
      <w:r>
        <w:rPr>
          <w:rtl/>
        </w:rPr>
        <w:t>היו"ר ראובן ריבלין:</w:t>
      </w:r>
    </w:p>
    <w:p w14:paraId="4422EB58" w14:textId="77777777" w:rsidR="00000000" w:rsidRDefault="00754752">
      <w:pPr>
        <w:pStyle w:val="a0"/>
        <w:ind w:firstLine="0"/>
        <w:rPr>
          <w:rFonts w:hint="cs"/>
          <w:rtl/>
        </w:rPr>
      </w:pPr>
    </w:p>
    <w:p w14:paraId="0AAB5627" w14:textId="77777777" w:rsidR="00000000" w:rsidRDefault="00754752">
      <w:pPr>
        <w:pStyle w:val="a0"/>
        <w:rPr>
          <w:rFonts w:hint="cs"/>
          <w:rtl/>
        </w:rPr>
      </w:pPr>
      <w:r>
        <w:rPr>
          <w:rFonts w:hint="cs"/>
          <w:rtl/>
        </w:rPr>
        <w:t xml:space="preserve">חצור טובה כנתיבות ונתיבות כחצור. כולם בנינו. </w:t>
      </w:r>
    </w:p>
    <w:p w14:paraId="6A14DF12" w14:textId="77777777" w:rsidR="00000000" w:rsidRDefault="00754752">
      <w:pPr>
        <w:pStyle w:val="a0"/>
        <w:rPr>
          <w:rFonts w:hint="cs"/>
          <w:rtl/>
        </w:rPr>
      </w:pPr>
    </w:p>
    <w:p w14:paraId="3DBEABA0" w14:textId="77777777" w:rsidR="00000000" w:rsidRDefault="00754752">
      <w:pPr>
        <w:pStyle w:val="-"/>
        <w:rPr>
          <w:rtl/>
        </w:rPr>
      </w:pPr>
      <w:bookmarkStart w:id="48" w:name="FS000000494T07_06_2004_16_43_45C"/>
      <w:bookmarkEnd w:id="48"/>
      <w:r>
        <w:rPr>
          <w:rtl/>
        </w:rPr>
        <w:t>אליהו ישי (ש"ס):</w:t>
      </w:r>
    </w:p>
    <w:p w14:paraId="56CAFD27" w14:textId="77777777" w:rsidR="00000000" w:rsidRDefault="00754752">
      <w:pPr>
        <w:pStyle w:val="a0"/>
        <w:rPr>
          <w:rtl/>
        </w:rPr>
      </w:pPr>
    </w:p>
    <w:p w14:paraId="445EADD0" w14:textId="77777777" w:rsidR="00000000" w:rsidRDefault="00754752">
      <w:pPr>
        <w:pStyle w:val="a0"/>
        <w:rPr>
          <w:rFonts w:hint="cs"/>
          <w:rtl/>
        </w:rPr>
      </w:pPr>
      <w:r>
        <w:rPr>
          <w:rFonts w:hint="cs"/>
          <w:rtl/>
        </w:rPr>
        <w:t>אדוני היושב-ראש, היום הגשנו הצעת אי-אמון בגלל הפגיעה בשכר עובדי הרשויות המקומיות והמועצות הדתיות. לצערי הרב, אדוני היושב-ראש, רבנים הגיעו  לחרפת רעב. רבנים כאלה הולכים לקבל  סלי מזון, עובדים מתמוטטים. אוי ואבוי לממשלה הזאת, בושה וחרפה. בו</w:t>
      </w:r>
      <w:r>
        <w:rPr>
          <w:rFonts w:hint="cs"/>
          <w:rtl/>
        </w:rPr>
        <w:t xml:space="preserve">שה  וחרפה יותר גדולה שהממשלה מטעה את הציבור, מטעה את השלטון המקומי,  משלה את עובדי הרשויות המקומיות, משלה אותן בהצעת חוק שבעצם מתייחסת רק לכמה רשויות מקומיות שיסכימו לקבל על עצמן חשב מלווה ויסכימו שלא הן ינהלו, אלא ינהלו אותן. </w:t>
      </w:r>
    </w:p>
    <w:p w14:paraId="7F3EECEF" w14:textId="77777777" w:rsidR="00000000" w:rsidRDefault="00754752">
      <w:pPr>
        <w:pStyle w:val="a0"/>
        <w:rPr>
          <w:rFonts w:hint="cs"/>
          <w:rtl/>
        </w:rPr>
      </w:pPr>
    </w:p>
    <w:p w14:paraId="2C148E01" w14:textId="77777777" w:rsidR="00000000" w:rsidRDefault="00754752">
      <w:pPr>
        <w:pStyle w:val="a0"/>
        <w:rPr>
          <w:rFonts w:hint="cs"/>
          <w:rtl/>
        </w:rPr>
      </w:pPr>
      <w:r>
        <w:rPr>
          <w:rFonts w:hint="cs"/>
          <w:rtl/>
        </w:rPr>
        <w:t>כך הממשלה מתנהלת, כך הממשלה</w:t>
      </w:r>
      <w:r>
        <w:rPr>
          <w:rFonts w:hint="cs"/>
          <w:rtl/>
        </w:rPr>
        <w:t xml:space="preserve"> עוברת משבוע לשבוע. אני חש שהקואליציה התנפצה, הרי זה ברור, וזה בדרך לבחירות, זה בדרך  להתרסקות. אני רק מבקש שהממשלה תרחם על עם ישראל, לפחות תרחם על עובדי הרשויות המקומיות. בואו תעשו את זה מהר, בואו תודו שאתם לא מסוגלים להתנהל, בואו תודו שמשטר דיקטטורי ורפו</w:t>
      </w:r>
      <w:r>
        <w:rPr>
          <w:rFonts w:hint="cs"/>
          <w:rtl/>
        </w:rPr>
        <w:t xml:space="preserve">בליקת בננות לא יכולים להתנהל לאורך זמן. צריך לסיים את זה כמה שיותר מהר, לפחות לטובת אזרחי מדינת ישראל. העם איבד את האמון בממשלה. הממשלה התנתקה ניתוק גמור מאזרחי מדינת ישראל. </w:t>
      </w:r>
    </w:p>
    <w:p w14:paraId="2B987589" w14:textId="77777777" w:rsidR="00000000" w:rsidRDefault="00754752">
      <w:pPr>
        <w:pStyle w:val="a0"/>
        <w:rPr>
          <w:rFonts w:hint="cs"/>
          <w:rtl/>
        </w:rPr>
      </w:pPr>
    </w:p>
    <w:p w14:paraId="12E1D2F4" w14:textId="77777777" w:rsidR="00000000" w:rsidRDefault="00754752">
      <w:pPr>
        <w:pStyle w:val="af1"/>
        <w:rPr>
          <w:rtl/>
        </w:rPr>
      </w:pPr>
      <w:r>
        <w:rPr>
          <w:rtl/>
        </w:rPr>
        <w:t>היו"ר ראובן ריבלין:</w:t>
      </w:r>
    </w:p>
    <w:p w14:paraId="7C66875F" w14:textId="77777777" w:rsidR="00000000" w:rsidRDefault="00754752">
      <w:pPr>
        <w:pStyle w:val="a0"/>
        <w:rPr>
          <w:rtl/>
        </w:rPr>
      </w:pPr>
    </w:p>
    <w:p w14:paraId="04643237" w14:textId="77777777" w:rsidR="00000000" w:rsidRDefault="00754752">
      <w:pPr>
        <w:pStyle w:val="a0"/>
        <w:rPr>
          <w:rFonts w:hint="cs"/>
          <w:rtl/>
        </w:rPr>
      </w:pPr>
      <w:r>
        <w:rPr>
          <w:rFonts w:hint="cs"/>
          <w:rtl/>
        </w:rPr>
        <w:t>תודה רבה. על שתי הצעות האי-אמון ישיבו שני השרים. בעניין  מש</w:t>
      </w:r>
      <w:r>
        <w:rPr>
          <w:rFonts w:hint="cs"/>
          <w:rtl/>
        </w:rPr>
        <w:t>רד הפנים ישיב כבוד שר הפנים. לאחר מכן יוסיף השר גדעון עזרא בנושא ההתנתקות.</w:t>
      </w:r>
    </w:p>
    <w:p w14:paraId="12E70E46" w14:textId="77777777" w:rsidR="00000000" w:rsidRDefault="00754752">
      <w:pPr>
        <w:pStyle w:val="a0"/>
        <w:rPr>
          <w:rFonts w:hint="cs"/>
          <w:rtl/>
        </w:rPr>
      </w:pPr>
    </w:p>
    <w:p w14:paraId="451B3FF0" w14:textId="77777777" w:rsidR="00000000" w:rsidRDefault="00754752">
      <w:pPr>
        <w:pStyle w:val="a"/>
        <w:rPr>
          <w:rtl/>
        </w:rPr>
      </w:pPr>
      <w:bookmarkStart w:id="49" w:name="FS000000519T07_06_2004_16_45_35"/>
      <w:bookmarkStart w:id="50" w:name="_Toc75097223"/>
      <w:bookmarkEnd w:id="49"/>
      <w:r>
        <w:rPr>
          <w:rFonts w:hint="eastAsia"/>
          <w:rtl/>
        </w:rPr>
        <w:t>שר</w:t>
      </w:r>
      <w:r>
        <w:rPr>
          <w:rtl/>
        </w:rPr>
        <w:t xml:space="preserve"> הפנים אברהם פורז:</w:t>
      </w:r>
      <w:bookmarkEnd w:id="50"/>
    </w:p>
    <w:p w14:paraId="4170AFFB" w14:textId="77777777" w:rsidR="00000000" w:rsidRDefault="00754752">
      <w:pPr>
        <w:pStyle w:val="a0"/>
        <w:rPr>
          <w:rFonts w:hint="cs"/>
          <w:rtl/>
        </w:rPr>
      </w:pPr>
    </w:p>
    <w:p w14:paraId="1B1C0933" w14:textId="77777777" w:rsidR="00000000" w:rsidRDefault="00754752">
      <w:pPr>
        <w:pStyle w:val="a0"/>
        <w:rPr>
          <w:rFonts w:hint="cs"/>
          <w:rtl/>
        </w:rPr>
      </w:pPr>
      <w:r>
        <w:rPr>
          <w:rFonts w:hint="cs"/>
          <w:rtl/>
        </w:rPr>
        <w:t>אדוני היושב-ראש, חברי הכנסת, כמובן בהמשך דברי אני אשיב גם לגוף העניין, אבל אני רוצה להביע פליאה רבתי על כך שיום אחרי שממשלה מקבלת החלטה כל כך גורלית בקשר ליצי</w:t>
      </w:r>
      <w:r>
        <w:rPr>
          <w:rFonts w:hint="cs"/>
          <w:rtl/>
        </w:rPr>
        <w:t>אה מעזה, סיעת מרצ חושבת שהיא צריכה להתמיד באי-אמון. אני רוצה להזכיר לכם שאחרי הטבח בחברון, כאשר ברוך גולדשטיין ביצע טבח במערת-המכפלה, ויצחק רבין היה ראש הממשלה, אפילו המעט של פינוי המתיישבים מהרובע היהודי בלב חברון, דבר שוודאי לשיטתכם הוא דבר חסר כל היגיון</w:t>
      </w:r>
      <w:r>
        <w:rPr>
          <w:rFonts w:hint="cs"/>
          <w:rtl/>
        </w:rPr>
        <w:t>, לא נעשה. יש פה אקט היסטורי ואתם מצטרפים למפלגת ימין קיצונית שנקראת ש"ס.</w:t>
      </w:r>
    </w:p>
    <w:p w14:paraId="1D99BB47" w14:textId="77777777" w:rsidR="00000000" w:rsidRDefault="00754752">
      <w:pPr>
        <w:pStyle w:val="a0"/>
        <w:rPr>
          <w:rFonts w:hint="cs"/>
          <w:rtl/>
        </w:rPr>
      </w:pPr>
    </w:p>
    <w:p w14:paraId="2DB24CCA" w14:textId="77777777" w:rsidR="00000000" w:rsidRDefault="00754752">
      <w:pPr>
        <w:pStyle w:val="af0"/>
        <w:rPr>
          <w:rtl/>
        </w:rPr>
      </w:pPr>
      <w:r>
        <w:rPr>
          <w:rFonts w:hint="eastAsia"/>
          <w:rtl/>
        </w:rPr>
        <w:t>רן</w:t>
      </w:r>
      <w:r>
        <w:rPr>
          <w:rtl/>
        </w:rPr>
        <w:t xml:space="preserve"> כהן (מרצ):</w:t>
      </w:r>
    </w:p>
    <w:p w14:paraId="2C38AB7D" w14:textId="77777777" w:rsidR="00000000" w:rsidRDefault="00754752">
      <w:pPr>
        <w:pStyle w:val="a0"/>
        <w:rPr>
          <w:rFonts w:hint="cs"/>
          <w:rtl/>
        </w:rPr>
      </w:pPr>
    </w:p>
    <w:p w14:paraId="1517A68A" w14:textId="77777777" w:rsidR="00000000" w:rsidRDefault="00754752">
      <w:pPr>
        <w:pStyle w:val="a0"/>
        <w:rPr>
          <w:rFonts w:hint="cs"/>
          <w:rtl/>
        </w:rPr>
      </w:pPr>
      <w:r>
        <w:rPr>
          <w:rFonts w:hint="cs"/>
          <w:rtl/>
        </w:rPr>
        <w:t xml:space="preserve">אתמול החליטו להוציא מעזה - - - </w:t>
      </w:r>
    </w:p>
    <w:p w14:paraId="475CC497" w14:textId="77777777" w:rsidR="00000000" w:rsidRDefault="00754752">
      <w:pPr>
        <w:pStyle w:val="a0"/>
        <w:rPr>
          <w:rFonts w:hint="cs"/>
          <w:rtl/>
        </w:rPr>
      </w:pPr>
    </w:p>
    <w:p w14:paraId="4CEEA122" w14:textId="77777777" w:rsidR="00000000" w:rsidRDefault="00754752">
      <w:pPr>
        <w:pStyle w:val="af0"/>
        <w:rPr>
          <w:rtl/>
        </w:rPr>
      </w:pPr>
      <w:r>
        <w:rPr>
          <w:rFonts w:hint="eastAsia"/>
          <w:rtl/>
        </w:rPr>
        <w:t>נסים</w:t>
      </w:r>
      <w:r>
        <w:rPr>
          <w:rtl/>
        </w:rPr>
        <w:t xml:space="preserve"> דהן (ש"ס):</w:t>
      </w:r>
    </w:p>
    <w:p w14:paraId="79A86BBE" w14:textId="77777777" w:rsidR="00000000" w:rsidRDefault="00754752">
      <w:pPr>
        <w:pStyle w:val="a0"/>
        <w:rPr>
          <w:rFonts w:hint="cs"/>
          <w:rtl/>
        </w:rPr>
      </w:pPr>
    </w:p>
    <w:p w14:paraId="4D3A426C" w14:textId="77777777" w:rsidR="00000000" w:rsidRDefault="00754752">
      <w:pPr>
        <w:pStyle w:val="a0"/>
        <w:rPr>
          <w:rFonts w:hint="cs"/>
          <w:rtl/>
        </w:rPr>
      </w:pPr>
      <w:r>
        <w:rPr>
          <w:rFonts w:hint="cs"/>
          <w:rtl/>
        </w:rPr>
        <w:t xml:space="preserve">- - - </w:t>
      </w:r>
    </w:p>
    <w:p w14:paraId="4F130060" w14:textId="77777777" w:rsidR="00000000" w:rsidRDefault="00754752">
      <w:pPr>
        <w:pStyle w:val="a0"/>
        <w:rPr>
          <w:rFonts w:hint="cs"/>
          <w:rtl/>
        </w:rPr>
      </w:pPr>
    </w:p>
    <w:p w14:paraId="2702463B" w14:textId="77777777" w:rsidR="00000000" w:rsidRDefault="00754752">
      <w:pPr>
        <w:pStyle w:val="-"/>
        <w:rPr>
          <w:rtl/>
        </w:rPr>
      </w:pPr>
      <w:bookmarkStart w:id="51" w:name="FS000000519T07_06_2004_16_46_34C"/>
      <w:bookmarkEnd w:id="51"/>
      <w:r>
        <w:rPr>
          <w:rtl/>
        </w:rPr>
        <w:t>שר הפנים אברהם פורז:</w:t>
      </w:r>
    </w:p>
    <w:p w14:paraId="1D4D19BB" w14:textId="77777777" w:rsidR="00000000" w:rsidRDefault="00754752">
      <w:pPr>
        <w:pStyle w:val="a0"/>
        <w:rPr>
          <w:rtl/>
        </w:rPr>
      </w:pPr>
    </w:p>
    <w:p w14:paraId="31E0DBAC" w14:textId="77777777" w:rsidR="00000000" w:rsidRDefault="00754752">
      <w:pPr>
        <w:pStyle w:val="a0"/>
        <w:rPr>
          <w:rFonts w:hint="cs"/>
          <w:rtl/>
        </w:rPr>
      </w:pPr>
      <w:r>
        <w:rPr>
          <w:rFonts w:hint="cs"/>
          <w:rtl/>
        </w:rPr>
        <w:t xml:space="preserve">אני חושב שמפלגת העבודה, שאתם החלטתם להביע בה אי-אמון, נהגה נכון. באווירה כזאת, אני לא </w:t>
      </w:r>
      <w:r>
        <w:rPr>
          <w:rFonts w:hint="cs"/>
          <w:rtl/>
        </w:rPr>
        <w:t>מציע לכם ביום כזה להציע אי-אמון בממשלה שעושה מה שאתם מאמינים בו. זה דבר מופרך.</w:t>
      </w:r>
    </w:p>
    <w:p w14:paraId="1A582CEE" w14:textId="77777777" w:rsidR="00000000" w:rsidRDefault="00754752">
      <w:pPr>
        <w:pStyle w:val="a0"/>
        <w:rPr>
          <w:rFonts w:hint="cs"/>
          <w:rtl/>
        </w:rPr>
      </w:pPr>
    </w:p>
    <w:p w14:paraId="43C058F6" w14:textId="77777777" w:rsidR="00000000" w:rsidRDefault="00754752">
      <w:pPr>
        <w:pStyle w:val="af0"/>
        <w:rPr>
          <w:rtl/>
        </w:rPr>
      </w:pPr>
      <w:r>
        <w:rPr>
          <w:rFonts w:hint="eastAsia"/>
          <w:rtl/>
        </w:rPr>
        <w:t>אליהו</w:t>
      </w:r>
      <w:r>
        <w:rPr>
          <w:rtl/>
        </w:rPr>
        <w:t xml:space="preserve"> ישי (ש"ס):</w:t>
      </w:r>
    </w:p>
    <w:p w14:paraId="4521BF8A" w14:textId="77777777" w:rsidR="00000000" w:rsidRDefault="00754752">
      <w:pPr>
        <w:pStyle w:val="a0"/>
        <w:rPr>
          <w:rFonts w:hint="cs"/>
          <w:rtl/>
        </w:rPr>
      </w:pPr>
    </w:p>
    <w:p w14:paraId="3ABDF9BC" w14:textId="77777777" w:rsidR="00000000" w:rsidRDefault="00754752">
      <w:pPr>
        <w:pStyle w:val="a0"/>
        <w:rPr>
          <w:rFonts w:hint="cs"/>
          <w:rtl/>
        </w:rPr>
      </w:pPr>
      <w:r>
        <w:rPr>
          <w:rFonts w:hint="cs"/>
          <w:rtl/>
        </w:rPr>
        <w:t>אדוני היושב-ראש, יש פה חבר כנסת אחד מהליכוד?</w:t>
      </w:r>
    </w:p>
    <w:p w14:paraId="25226AA7" w14:textId="77777777" w:rsidR="00000000" w:rsidRDefault="00754752">
      <w:pPr>
        <w:pStyle w:val="a0"/>
        <w:rPr>
          <w:rFonts w:hint="cs"/>
          <w:rtl/>
        </w:rPr>
      </w:pPr>
    </w:p>
    <w:p w14:paraId="34625BD7" w14:textId="77777777" w:rsidR="00000000" w:rsidRDefault="00754752">
      <w:pPr>
        <w:pStyle w:val="af1"/>
        <w:rPr>
          <w:rtl/>
        </w:rPr>
      </w:pPr>
      <w:r>
        <w:rPr>
          <w:rtl/>
        </w:rPr>
        <w:t>היו"ר ראובן ריבלין:</w:t>
      </w:r>
    </w:p>
    <w:p w14:paraId="3C6A1269" w14:textId="77777777" w:rsidR="00000000" w:rsidRDefault="00754752">
      <w:pPr>
        <w:pStyle w:val="a0"/>
        <w:rPr>
          <w:rtl/>
        </w:rPr>
      </w:pPr>
    </w:p>
    <w:p w14:paraId="4C510EAD" w14:textId="77777777" w:rsidR="00000000" w:rsidRDefault="00754752">
      <w:pPr>
        <w:pStyle w:val="a0"/>
        <w:rPr>
          <w:rFonts w:hint="cs"/>
          <w:rtl/>
        </w:rPr>
      </w:pPr>
      <w:r>
        <w:rPr>
          <w:rFonts w:hint="cs"/>
          <w:rtl/>
        </w:rPr>
        <w:t xml:space="preserve">חבר הכנסת ישי, ראש תנועת ש"ס, אדוני שואל אותי שאלות? </w:t>
      </w:r>
    </w:p>
    <w:p w14:paraId="5CACD617" w14:textId="77777777" w:rsidR="00000000" w:rsidRDefault="00754752">
      <w:pPr>
        <w:pStyle w:val="a0"/>
        <w:rPr>
          <w:rFonts w:hint="cs"/>
          <w:rtl/>
        </w:rPr>
      </w:pPr>
    </w:p>
    <w:p w14:paraId="6D9E28FD" w14:textId="77777777" w:rsidR="00000000" w:rsidRDefault="00754752">
      <w:pPr>
        <w:pStyle w:val="af0"/>
        <w:rPr>
          <w:rtl/>
        </w:rPr>
      </w:pPr>
      <w:r>
        <w:rPr>
          <w:rFonts w:hint="eastAsia"/>
          <w:rtl/>
        </w:rPr>
        <w:t>אליהו</w:t>
      </w:r>
      <w:r>
        <w:rPr>
          <w:rtl/>
        </w:rPr>
        <w:t xml:space="preserve"> ישי (ש"ס):</w:t>
      </w:r>
    </w:p>
    <w:p w14:paraId="67975CAE" w14:textId="77777777" w:rsidR="00000000" w:rsidRDefault="00754752">
      <w:pPr>
        <w:pStyle w:val="a0"/>
        <w:rPr>
          <w:rFonts w:hint="cs"/>
          <w:rtl/>
        </w:rPr>
      </w:pPr>
    </w:p>
    <w:p w14:paraId="34CB7945" w14:textId="77777777" w:rsidR="00000000" w:rsidRDefault="00754752">
      <w:pPr>
        <w:pStyle w:val="a0"/>
        <w:rPr>
          <w:rFonts w:hint="cs"/>
          <w:rtl/>
        </w:rPr>
      </w:pPr>
      <w:r>
        <w:rPr>
          <w:rFonts w:hint="cs"/>
          <w:rtl/>
        </w:rPr>
        <w:t>אני שואל למה אין מ</w:t>
      </w:r>
      <w:r>
        <w:rPr>
          <w:rFonts w:hint="cs"/>
          <w:rtl/>
        </w:rPr>
        <w:t>ישהו מהליכוד.</w:t>
      </w:r>
    </w:p>
    <w:p w14:paraId="7CF821C8" w14:textId="77777777" w:rsidR="00000000" w:rsidRDefault="00754752">
      <w:pPr>
        <w:pStyle w:val="a0"/>
        <w:rPr>
          <w:rFonts w:hint="cs"/>
          <w:rtl/>
        </w:rPr>
      </w:pPr>
    </w:p>
    <w:p w14:paraId="5634EE11" w14:textId="77777777" w:rsidR="00000000" w:rsidRDefault="00754752">
      <w:pPr>
        <w:pStyle w:val="-"/>
        <w:rPr>
          <w:rtl/>
        </w:rPr>
      </w:pPr>
      <w:bookmarkStart w:id="52" w:name="FS000000519T07_06_2004_17_26_58"/>
      <w:bookmarkStart w:id="53" w:name="FS000000519T07_06_2004_17_27_01C"/>
      <w:bookmarkEnd w:id="52"/>
      <w:bookmarkEnd w:id="53"/>
      <w:r>
        <w:rPr>
          <w:rtl/>
        </w:rPr>
        <w:t>שר הפנים אברהם פורז:</w:t>
      </w:r>
    </w:p>
    <w:p w14:paraId="479DD81E" w14:textId="77777777" w:rsidR="00000000" w:rsidRDefault="00754752">
      <w:pPr>
        <w:pStyle w:val="a0"/>
        <w:rPr>
          <w:rtl/>
        </w:rPr>
      </w:pPr>
    </w:p>
    <w:p w14:paraId="0D78DDDA" w14:textId="77777777" w:rsidR="00000000" w:rsidRDefault="00754752">
      <w:pPr>
        <w:pStyle w:val="a0"/>
        <w:rPr>
          <w:rFonts w:hint="cs"/>
          <w:rtl/>
        </w:rPr>
      </w:pPr>
      <w:r>
        <w:rPr>
          <w:rFonts w:hint="cs"/>
          <w:rtl/>
        </w:rPr>
        <w:t xml:space="preserve">היושב-ראש מהליכוד. </w:t>
      </w:r>
    </w:p>
    <w:p w14:paraId="70E3BDB3" w14:textId="77777777" w:rsidR="00000000" w:rsidRDefault="00754752">
      <w:pPr>
        <w:pStyle w:val="a0"/>
        <w:rPr>
          <w:rFonts w:hint="cs"/>
          <w:rtl/>
        </w:rPr>
      </w:pPr>
    </w:p>
    <w:p w14:paraId="6BF15D22" w14:textId="77777777" w:rsidR="00000000" w:rsidRDefault="00754752">
      <w:pPr>
        <w:pStyle w:val="af1"/>
        <w:rPr>
          <w:rtl/>
        </w:rPr>
      </w:pPr>
      <w:r>
        <w:rPr>
          <w:rtl/>
        </w:rPr>
        <w:t>היו"ר ראובן ריבלין:</w:t>
      </w:r>
    </w:p>
    <w:p w14:paraId="258ECAC7" w14:textId="77777777" w:rsidR="00000000" w:rsidRDefault="00754752">
      <w:pPr>
        <w:pStyle w:val="a0"/>
        <w:rPr>
          <w:rtl/>
        </w:rPr>
      </w:pPr>
    </w:p>
    <w:p w14:paraId="7205FDA5" w14:textId="77777777" w:rsidR="00000000" w:rsidRDefault="00754752">
      <w:pPr>
        <w:pStyle w:val="a0"/>
        <w:rPr>
          <w:rFonts w:hint="cs"/>
          <w:rtl/>
        </w:rPr>
      </w:pPr>
      <w:r>
        <w:rPr>
          <w:rFonts w:hint="cs"/>
          <w:rtl/>
        </w:rPr>
        <w:t xml:space="preserve">אין לי תשובה על כך מדוע הם יושבים שם ולא יושבים כאן. </w:t>
      </w:r>
    </w:p>
    <w:p w14:paraId="6AE09C79" w14:textId="77777777" w:rsidR="00000000" w:rsidRDefault="00754752">
      <w:pPr>
        <w:pStyle w:val="a0"/>
        <w:rPr>
          <w:rFonts w:hint="cs"/>
          <w:rtl/>
        </w:rPr>
      </w:pPr>
    </w:p>
    <w:p w14:paraId="45DFBFC6" w14:textId="77777777" w:rsidR="00000000" w:rsidRDefault="00754752">
      <w:pPr>
        <w:pStyle w:val="af0"/>
        <w:rPr>
          <w:rtl/>
        </w:rPr>
      </w:pPr>
      <w:r>
        <w:rPr>
          <w:rFonts w:hint="eastAsia"/>
          <w:rtl/>
        </w:rPr>
        <w:t>אליהו</w:t>
      </w:r>
      <w:r>
        <w:rPr>
          <w:rtl/>
        </w:rPr>
        <w:t xml:space="preserve"> ישי (ש"ס):</w:t>
      </w:r>
    </w:p>
    <w:p w14:paraId="33CCE579" w14:textId="77777777" w:rsidR="00000000" w:rsidRDefault="00754752">
      <w:pPr>
        <w:pStyle w:val="a0"/>
        <w:rPr>
          <w:rFonts w:hint="cs"/>
          <w:rtl/>
        </w:rPr>
      </w:pPr>
    </w:p>
    <w:p w14:paraId="568C24ED" w14:textId="77777777" w:rsidR="00000000" w:rsidRDefault="00754752">
      <w:pPr>
        <w:pStyle w:val="a0"/>
        <w:rPr>
          <w:rFonts w:hint="cs"/>
          <w:rtl/>
        </w:rPr>
      </w:pPr>
      <w:r>
        <w:rPr>
          <w:rFonts w:hint="cs"/>
          <w:rtl/>
        </w:rPr>
        <w:t xml:space="preserve">- - - </w:t>
      </w:r>
    </w:p>
    <w:p w14:paraId="59718D5C" w14:textId="77777777" w:rsidR="00000000" w:rsidRDefault="00754752">
      <w:pPr>
        <w:pStyle w:val="af0"/>
        <w:rPr>
          <w:rFonts w:hint="cs"/>
          <w:rtl/>
        </w:rPr>
      </w:pPr>
    </w:p>
    <w:p w14:paraId="7448E686" w14:textId="77777777" w:rsidR="00000000" w:rsidRDefault="00754752">
      <w:pPr>
        <w:pStyle w:val="af0"/>
        <w:rPr>
          <w:rtl/>
        </w:rPr>
      </w:pPr>
      <w:r>
        <w:rPr>
          <w:rFonts w:hint="eastAsia"/>
          <w:rtl/>
        </w:rPr>
        <w:t>יוסי</w:t>
      </w:r>
      <w:r>
        <w:rPr>
          <w:rtl/>
        </w:rPr>
        <w:t xml:space="preserve"> שריד (מרצ):</w:t>
      </w:r>
    </w:p>
    <w:p w14:paraId="2BC0964C" w14:textId="77777777" w:rsidR="00000000" w:rsidRDefault="00754752">
      <w:pPr>
        <w:pStyle w:val="a0"/>
        <w:rPr>
          <w:rFonts w:hint="cs"/>
          <w:rtl/>
        </w:rPr>
      </w:pPr>
    </w:p>
    <w:p w14:paraId="16529F94" w14:textId="77777777" w:rsidR="00000000" w:rsidRDefault="00754752">
      <w:pPr>
        <w:pStyle w:val="a0"/>
        <w:rPr>
          <w:rFonts w:hint="cs"/>
          <w:rtl/>
        </w:rPr>
      </w:pPr>
      <w:r>
        <w:rPr>
          <w:rFonts w:hint="cs"/>
          <w:rtl/>
        </w:rPr>
        <w:t>שר הפנים, אתה חושב  - - -</w:t>
      </w:r>
    </w:p>
    <w:p w14:paraId="7AC0AC8E" w14:textId="77777777" w:rsidR="00000000" w:rsidRDefault="00754752">
      <w:pPr>
        <w:pStyle w:val="a0"/>
        <w:rPr>
          <w:rFonts w:hint="cs"/>
          <w:rtl/>
        </w:rPr>
      </w:pPr>
    </w:p>
    <w:p w14:paraId="4CA8C1D7" w14:textId="77777777" w:rsidR="00000000" w:rsidRDefault="00754752">
      <w:pPr>
        <w:pStyle w:val="-"/>
        <w:rPr>
          <w:rtl/>
        </w:rPr>
      </w:pPr>
      <w:bookmarkStart w:id="54" w:name="FS000000519T07_06_2004_17_27_48C"/>
      <w:bookmarkEnd w:id="54"/>
      <w:r>
        <w:rPr>
          <w:rtl/>
        </w:rPr>
        <w:t>שר הפנים אברהם פורז:</w:t>
      </w:r>
    </w:p>
    <w:p w14:paraId="0121317F" w14:textId="77777777" w:rsidR="00000000" w:rsidRDefault="00754752">
      <w:pPr>
        <w:pStyle w:val="a0"/>
        <w:rPr>
          <w:rtl/>
        </w:rPr>
      </w:pPr>
    </w:p>
    <w:p w14:paraId="71748730" w14:textId="77777777" w:rsidR="00000000" w:rsidRDefault="00754752">
      <w:pPr>
        <w:pStyle w:val="a0"/>
        <w:rPr>
          <w:rFonts w:hint="cs"/>
          <w:rtl/>
        </w:rPr>
      </w:pPr>
      <w:r>
        <w:rPr>
          <w:rFonts w:hint="cs"/>
          <w:rtl/>
        </w:rPr>
        <w:t xml:space="preserve">אני חושב שהצעת האי-אמון אינה </w:t>
      </w:r>
      <w:r>
        <w:rPr>
          <w:rFonts w:hint="cs"/>
          <w:rtl/>
        </w:rPr>
        <w:t xml:space="preserve">במקום ביום כזה. </w:t>
      </w:r>
    </w:p>
    <w:p w14:paraId="1E73232B" w14:textId="77777777" w:rsidR="00000000" w:rsidRDefault="00754752">
      <w:pPr>
        <w:pStyle w:val="af1"/>
        <w:rPr>
          <w:rFonts w:hint="cs"/>
          <w:rtl/>
        </w:rPr>
      </w:pPr>
    </w:p>
    <w:p w14:paraId="4218E8D6" w14:textId="77777777" w:rsidR="00000000" w:rsidRDefault="00754752">
      <w:pPr>
        <w:pStyle w:val="af1"/>
        <w:rPr>
          <w:rtl/>
        </w:rPr>
      </w:pPr>
      <w:r>
        <w:rPr>
          <w:rtl/>
        </w:rPr>
        <w:t>היו"ר ראובן ריבלין:</w:t>
      </w:r>
    </w:p>
    <w:p w14:paraId="50A926C5" w14:textId="77777777" w:rsidR="00000000" w:rsidRDefault="00754752">
      <w:pPr>
        <w:pStyle w:val="a0"/>
        <w:rPr>
          <w:rtl/>
        </w:rPr>
      </w:pPr>
    </w:p>
    <w:p w14:paraId="044122EB" w14:textId="77777777" w:rsidR="00000000" w:rsidRDefault="00754752">
      <w:pPr>
        <w:pStyle w:val="a0"/>
        <w:rPr>
          <w:rFonts w:hint="cs"/>
          <w:rtl/>
        </w:rPr>
      </w:pPr>
      <w:r>
        <w:rPr>
          <w:rFonts w:hint="cs"/>
          <w:rtl/>
        </w:rPr>
        <w:t xml:space="preserve">השר פורז, לפני שאדוני נכנס, חבר הכנסת רן כהן בפתיחת דבריו דיבר על הנושא שאדוני דיבר עליו. הוא התייחס גם אליו, רק שהיו לו השגות משלו. </w:t>
      </w:r>
    </w:p>
    <w:p w14:paraId="51E5528F" w14:textId="77777777" w:rsidR="00000000" w:rsidRDefault="00754752">
      <w:pPr>
        <w:pStyle w:val="a0"/>
        <w:rPr>
          <w:rFonts w:hint="cs"/>
          <w:rtl/>
        </w:rPr>
      </w:pPr>
    </w:p>
    <w:p w14:paraId="659D12D6" w14:textId="77777777" w:rsidR="00000000" w:rsidRDefault="00754752">
      <w:pPr>
        <w:pStyle w:val="-"/>
        <w:rPr>
          <w:rtl/>
        </w:rPr>
      </w:pPr>
      <w:bookmarkStart w:id="55" w:name="FS000000519T07_06_2004_17_28_47C"/>
      <w:bookmarkEnd w:id="55"/>
      <w:r>
        <w:rPr>
          <w:rtl/>
        </w:rPr>
        <w:t>שר הפנים אברהם פורז:</w:t>
      </w:r>
    </w:p>
    <w:p w14:paraId="55E8823E" w14:textId="77777777" w:rsidR="00000000" w:rsidRDefault="00754752">
      <w:pPr>
        <w:pStyle w:val="a0"/>
        <w:rPr>
          <w:rtl/>
        </w:rPr>
      </w:pPr>
    </w:p>
    <w:p w14:paraId="53D970F2" w14:textId="77777777" w:rsidR="00000000" w:rsidRDefault="00754752">
      <w:pPr>
        <w:pStyle w:val="a0"/>
        <w:rPr>
          <w:rFonts w:hint="cs"/>
          <w:rtl/>
        </w:rPr>
      </w:pPr>
      <w:r>
        <w:rPr>
          <w:rFonts w:hint="cs"/>
          <w:rtl/>
        </w:rPr>
        <w:t>תארו לכם שההצעה היתה מתקבלת והממשלה היתה נופלת היום. מה היית</w:t>
      </w:r>
      <w:r>
        <w:rPr>
          <w:rFonts w:hint="cs"/>
          <w:rtl/>
        </w:rPr>
        <w:t>ם אומרים אז? מה הייתם אומרים אם היתה מוקמת ממשלה שמבטלת את הנסיגה מעזה? מה הייתם אומרים אז?</w:t>
      </w:r>
    </w:p>
    <w:p w14:paraId="57CEC762" w14:textId="77777777" w:rsidR="00000000" w:rsidRDefault="00754752">
      <w:pPr>
        <w:pStyle w:val="a0"/>
        <w:rPr>
          <w:rFonts w:hint="cs"/>
          <w:rtl/>
        </w:rPr>
      </w:pPr>
    </w:p>
    <w:p w14:paraId="32C3E1C7" w14:textId="77777777" w:rsidR="00000000" w:rsidRDefault="00754752">
      <w:pPr>
        <w:pStyle w:val="af0"/>
        <w:rPr>
          <w:rtl/>
        </w:rPr>
      </w:pPr>
      <w:r>
        <w:rPr>
          <w:rFonts w:hint="eastAsia"/>
          <w:rtl/>
        </w:rPr>
        <w:t>רן</w:t>
      </w:r>
      <w:r>
        <w:rPr>
          <w:rtl/>
        </w:rPr>
        <w:t xml:space="preserve"> כהן (מרצ):</w:t>
      </w:r>
    </w:p>
    <w:p w14:paraId="1FB96DB4" w14:textId="77777777" w:rsidR="00000000" w:rsidRDefault="00754752">
      <w:pPr>
        <w:pStyle w:val="a0"/>
        <w:rPr>
          <w:rFonts w:hint="cs"/>
          <w:rtl/>
        </w:rPr>
      </w:pPr>
    </w:p>
    <w:p w14:paraId="27B26723" w14:textId="77777777" w:rsidR="00000000" w:rsidRDefault="00754752">
      <w:pPr>
        <w:pStyle w:val="a0"/>
        <w:rPr>
          <w:rFonts w:hint="cs"/>
          <w:rtl/>
        </w:rPr>
      </w:pPr>
      <w:r>
        <w:rPr>
          <w:rFonts w:hint="cs"/>
          <w:rtl/>
        </w:rPr>
        <w:t>דיברתי בדיוק על כך.</w:t>
      </w:r>
    </w:p>
    <w:p w14:paraId="022B6DE7" w14:textId="77777777" w:rsidR="00000000" w:rsidRDefault="00754752">
      <w:pPr>
        <w:pStyle w:val="-"/>
        <w:rPr>
          <w:rtl/>
        </w:rPr>
      </w:pPr>
      <w:bookmarkStart w:id="56" w:name="FS000000519T07_06_2004_16_47_37C"/>
      <w:bookmarkEnd w:id="56"/>
    </w:p>
    <w:p w14:paraId="5723F5A2" w14:textId="77777777" w:rsidR="00000000" w:rsidRDefault="00754752">
      <w:pPr>
        <w:pStyle w:val="-"/>
        <w:rPr>
          <w:rFonts w:hint="cs"/>
          <w:rtl/>
        </w:rPr>
      </w:pPr>
    </w:p>
    <w:p w14:paraId="199322F8" w14:textId="77777777" w:rsidR="00000000" w:rsidRDefault="00754752">
      <w:pPr>
        <w:pStyle w:val="af0"/>
        <w:rPr>
          <w:rtl/>
        </w:rPr>
      </w:pPr>
      <w:r>
        <w:rPr>
          <w:rFonts w:hint="eastAsia"/>
          <w:rtl/>
        </w:rPr>
        <w:t>יוסי</w:t>
      </w:r>
      <w:r>
        <w:rPr>
          <w:rtl/>
        </w:rPr>
        <w:t xml:space="preserve"> שריד (מרצ):</w:t>
      </w:r>
    </w:p>
    <w:p w14:paraId="3CB149C7" w14:textId="77777777" w:rsidR="00000000" w:rsidRDefault="00754752">
      <w:pPr>
        <w:pStyle w:val="a0"/>
        <w:ind w:firstLine="0"/>
        <w:rPr>
          <w:rFonts w:hint="cs"/>
          <w:rtl/>
        </w:rPr>
      </w:pPr>
    </w:p>
    <w:p w14:paraId="78682E48" w14:textId="77777777" w:rsidR="00000000" w:rsidRDefault="00754752">
      <w:pPr>
        <w:pStyle w:val="a0"/>
        <w:ind w:firstLine="720"/>
        <w:rPr>
          <w:rFonts w:hint="cs"/>
          <w:rtl/>
        </w:rPr>
      </w:pPr>
      <w:r>
        <w:rPr>
          <w:rFonts w:hint="cs"/>
          <w:rtl/>
        </w:rPr>
        <w:t xml:space="preserve">לא נתווכח עכשיו אם יהיה או לא יהיה. זה ויכוח אחר. לא יהיה שום דבר - - - </w:t>
      </w:r>
    </w:p>
    <w:p w14:paraId="4FC47BF0" w14:textId="77777777" w:rsidR="00000000" w:rsidRDefault="00754752">
      <w:pPr>
        <w:pStyle w:val="a0"/>
        <w:rPr>
          <w:rFonts w:hint="cs"/>
          <w:rtl/>
        </w:rPr>
      </w:pPr>
    </w:p>
    <w:p w14:paraId="3FD382B9" w14:textId="77777777" w:rsidR="00000000" w:rsidRDefault="00754752">
      <w:pPr>
        <w:pStyle w:val="-"/>
        <w:rPr>
          <w:rtl/>
        </w:rPr>
      </w:pPr>
      <w:bookmarkStart w:id="57" w:name="FS000000519T07_06_2004_16_47_49C"/>
      <w:bookmarkEnd w:id="57"/>
      <w:r>
        <w:rPr>
          <w:rtl/>
        </w:rPr>
        <w:t>שר הפנים אברהם פורז:</w:t>
      </w:r>
    </w:p>
    <w:p w14:paraId="304AD98F" w14:textId="77777777" w:rsidR="00000000" w:rsidRDefault="00754752">
      <w:pPr>
        <w:pStyle w:val="a0"/>
        <w:rPr>
          <w:rtl/>
        </w:rPr>
      </w:pPr>
    </w:p>
    <w:p w14:paraId="4289216F" w14:textId="77777777" w:rsidR="00000000" w:rsidRDefault="00754752">
      <w:pPr>
        <w:pStyle w:val="a0"/>
        <w:rPr>
          <w:rFonts w:hint="cs"/>
          <w:rtl/>
        </w:rPr>
      </w:pPr>
      <w:r>
        <w:rPr>
          <w:rFonts w:hint="cs"/>
          <w:rtl/>
        </w:rPr>
        <w:t>איך אתה יודע</w:t>
      </w:r>
      <w:r>
        <w:rPr>
          <w:rFonts w:hint="cs"/>
          <w:rtl/>
        </w:rPr>
        <w:t>?</w:t>
      </w:r>
    </w:p>
    <w:p w14:paraId="21D47B0A" w14:textId="77777777" w:rsidR="00000000" w:rsidRDefault="00754752">
      <w:pPr>
        <w:pStyle w:val="a0"/>
        <w:rPr>
          <w:rFonts w:hint="cs"/>
          <w:rtl/>
        </w:rPr>
      </w:pPr>
    </w:p>
    <w:p w14:paraId="6F80EEB2" w14:textId="77777777" w:rsidR="00000000" w:rsidRDefault="00754752">
      <w:pPr>
        <w:pStyle w:val="af0"/>
        <w:rPr>
          <w:rtl/>
        </w:rPr>
      </w:pPr>
      <w:r>
        <w:rPr>
          <w:rFonts w:hint="eastAsia"/>
          <w:rtl/>
        </w:rPr>
        <w:t>יוסי</w:t>
      </w:r>
      <w:r>
        <w:rPr>
          <w:rtl/>
        </w:rPr>
        <w:t xml:space="preserve"> שריד (מרצ):</w:t>
      </w:r>
    </w:p>
    <w:p w14:paraId="4052081E" w14:textId="77777777" w:rsidR="00000000" w:rsidRDefault="00754752">
      <w:pPr>
        <w:pStyle w:val="a0"/>
        <w:rPr>
          <w:rFonts w:hint="cs"/>
          <w:rtl/>
        </w:rPr>
      </w:pPr>
    </w:p>
    <w:p w14:paraId="260E3EA4" w14:textId="77777777" w:rsidR="00000000" w:rsidRDefault="00754752">
      <w:pPr>
        <w:pStyle w:val="a0"/>
        <w:rPr>
          <w:rFonts w:hint="cs"/>
          <w:rtl/>
        </w:rPr>
      </w:pPr>
      <w:r>
        <w:rPr>
          <w:rFonts w:hint="cs"/>
          <w:rtl/>
        </w:rPr>
        <w:t xml:space="preserve">אני יודע, אתה יודע שאני יודע. </w:t>
      </w:r>
    </w:p>
    <w:p w14:paraId="0B85E7F5" w14:textId="77777777" w:rsidR="00000000" w:rsidRDefault="00754752">
      <w:pPr>
        <w:pStyle w:val="a0"/>
        <w:rPr>
          <w:rFonts w:hint="cs"/>
          <w:rtl/>
        </w:rPr>
      </w:pPr>
    </w:p>
    <w:p w14:paraId="2B205555" w14:textId="77777777" w:rsidR="00000000" w:rsidRDefault="00754752">
      <w:pPr>
        <w:pStyle w:val="-"/>
        <w:rPr>
          <w:rtl/>
        </w:rPr>
      </w:pPr>
      <w:bookmarkStart w:id="58" w:name="FS000000519T07_06_2004_17_31_02C"/>
      <w:bookmarkEnd w:id="58"/>
      <w:r>
        <w:rPr>
          <w:rtl/>
        </w:rPr>
        <w:t>שר הפנים אברהם פורז:</w:t>
      </w:r>
    </w:p>
    <w:p w14:paraId="1276619E" w14:textId="77777777" w:rsidR="00000000" w:rsidRDefault="00754752">
      <w:pPr>
        <w:pStyle w:val="a0"/>
        <w:rPr>
          <w:rtl/>
        </w:rPr>
      </w:pPr>
    </w:p>
    <w:p w14:paraId="628BA5AA" w14:textId="77777777" w:rsidR="00000000" w:rsidRDefault="00754752">
      <w:pPr>
        <w:pStyle w:val="a0"/>
        <w:rPr>
          <w:rFonts w:hint="cs"/>
          <w:rtl/>
        </w:rPr>
      </w:pPr>
      <w:r>
        <w:rPr>
          <w:rFonts w:hint="cs"/>
          <w:rtl/>
        </w:rPr>
        <w:t xml:space="preserve">אני מציע לך לא להתנבא בשפה כזאת. </w:t>
      </w:r>
    </w:p>
    <w:p w14:paraId="225F5E99" w14:textId="77777777" w:rsidR="00000000" w:rsidRDefault="00754752">
      <w:pPr>
        <w:pStyle w:val="a0"/>
        <w:rPr>
          <w:rFonts w:hint="cs"/>
          <w:rtl/>
        </w:rPr>
      </w:pPr>
    </w:p>
    <w:p w14:paraId="3FBCE661" w14:textId="77777777" w:rsidR="00000000" w:rsidRDefault="00754752">
      <w:pPr>
        <w:pStyle w:val="af0"/>
        <w:rPr>
          <w:rtl/>
        </w:rPr>
      </w:pPr>
      <w:r>
        <w:rPr>
          <w:rFonts w:hint="eastAsia"/>
          <w:rtl/>
        </w:rPr>
        <w:t>יוסי</w:t>
      </w:r>
      <w:r>
        <w:rPr>
          <w:rtl/>
        </w:rPr>
        <w:t xml:space="preserve"> שריד (מרצ):</w:t>
      </w:r>
    </w:p>
    <w:p w14:paraId="4CDEE610" w14:textId="77777777" w:rsidR="00000000" w:rsidRDefault="00754752">
      <w:pPr>
        <w:pStyle w:val="a0"/>
        <w:rPr>
          <w:rFonts w:hint="cs"/>
          <w:rtl/>
        </w:rPr>
      </w:pPr>
    </w:p>
    <w:p w14:paraId="1E2CD0F3" w14:textId="77777777" w:rsidR="00000000" w:rsidRDefault="00754752">
      <w:pPr>
        <w:pStyle w:val="a0"/>
        <w:rPr>
          <w:rFonts w:hint="cs"/>
          <w:rtl/>
        </w:rPr>
      </w:pPr>
      <w:r>
        <w:rPr>
          <w:rFonts w:hint="cs"/>
          <w:rtl/>
        </w:rPr>
        <w:t>אני רוצה לשאול אותך, אתה חושב שההחלטה שלכם אתמול, נניח שהיא נפלאה, עוזרת לאדם שלא קיבל שנה משכורת ולמשפחתו?</w:t>
      </w:r>
    </w:p>
    <w:p w14:paraId="3858CBA6" w14:textId="77777777" w:rsidR="00000000" w:rsidRDefault="00754752">
      <w:pPr>
        <w:pStyle w:val="a0"/>
        <w:rPr>
          <w:rFonts w:hint="cs"/>
          <w:rtl/>
        </w:rPr>
      </w:pPr>
    </w:p>
    <w:p w14:paraId="4189832F" w14:textId="77777777" w:rsidR="00000000" w:rsidRDefault="00754752">
      <w:pPr>
        <w:pStyle w:val="-"/>
        <w:rPr>
          <w:rtl/>
        </w:rPr>
      </w:pPr>
      <w:bookmarkStart w:id="59" w:name="FS000000519T07_06_2004_17_31_50C"/>
      <w:bookmarkEnd w:id="59"/>
      <w:r>
        <w:rPr>
          <w:rtl/>
        </w:rPr>
        <w:t>שר הפנים אברהם פורז</w:t>
      </w:r>
      <w:r>
        <w:rPr>
          <w:rtl/>
        </w:rPr>
        <w:t>:</w:t>
      </w:r>
    </w:p>
    <w:p w14:paraId="537A80C8" w14:textId="77777777" w:rsidR="00000000" w:rsidRDefault="00754752">
      <w:pPr>
        <w:pStyle w:val="a0"/>
        <w:rPr>
          <w:rtl/>
        </w:rPr>
      </w:pPr>
    </w:p>
    <w:p w14:paraId="1DAB6947" w14:textId="77777777" w:rsidR="00000000" w:rsidRDefault="00754752">
      <w:pPr>
        <w:pStyle w:val="a0"/>
        <w:rPr>
          <w:rFonts w:hint="cs"/>
          <w:rtl/>
        </w:rPr>
      </w:pPr>
      <w:r>
        <w:rPr>
          <w:rFonts w:hint="cs"/>
          <w:rtl/>
        </w:rPr>
        <w:t xml:space="preserve">זה לא מקום להביע אי-אמון. אני אתייחס גם לזה, הרי לא הגעתי לזה. </w:t>
      </w:r>
    </w:p>
    <w:p w14:paraId="53F27C7E" w14:textId="77777777" w:rsidR="00000000" w:rsidRDefault="00754752">
      <w:pPr>
        <w:pStyle w:val="a0"/>
        <w:rPr>
          <w:rFonts w:hint="cs"/>
          <w:rtl/>
        </w:rPr>
      </w:pPr>
    </w:p>
    <w:p w14:paraId="189ED45A" w14:textId="77777777" w:rsidR="00000000" w:rsidRDefault="00754752">
      <w:pPr>
        <w:pStyle w:val="af0"/>
        <w:rPr>
          <w:rtl/>
        </w:rPr>
      </w:pPr>
      <w:r>
        <w:rPr>
          <w:rFonts w:hint="eastAsia"/>
          <w:rtl/>
        </w:rPr>
        <w:t>יוסי</w:t>
      </w:r>
      <w:r>
        <w:rPr>
          <w:rtl/>
        </w:rPr>
        <w:t xml:space="preserve"> שריד (מרצ):</w:t>
      </w:r>
    </w:p>
    <w:p w14:paraId="20454DB9" w14:textId="77777777" w:rsidR="00000000" w:rsidRDefault="00754752">
      <w:pPr>
        <w:pStyle w:val="a0"/>
        <w:ind w:firstLine="0"/>
        <w:rPr>
          <w:rFonts w:hint="cs"/>
          <w:rtl/>
        </w:rPr>
      </w:pPr>
    </w:p>
    <w:p w14:paraId="1DC3818F" w14:textId="77777777" w:rsidR="00000000" w:rsidRDefault="00754752">
      <w:pPr>
        <w:pStyle w:val="a0"/>
        <w:rPr>
          <w:rFonts w:hint="cs"/>
          <w:rtl/>
        </w:rPr>
      </w:pPr>
      <w:r>
        <w:rPr>
          <w:rFonts w:hint="cs"/>
          <w:rtl/>
        </w:rPr>
        <w:t xml:space="preserve"> זה מאפשר לו לאכול - - - </w:t>
      </w:r>
    </w:p>
    <w:p w14:paraId="704E0C22" w14:textId="77777777" w:rsidR="00000000" w:rsidRDefault="00754752">
      <w:pPr>
        <w:pStyle w:val="a0"/>
        <w:rPr>
          <w:rFonts w:hint="cs"/>
          <w:rtl/>
        </w:rPr>
      </w:pPr>
    </w:p>
    <w:p w14:paraId="7D347599" w14:textId="77777777" w:rsidR="00000000" w:rsidRDefault="00754752">
      <w:pPr>
        <w:pStyle w:val="-"/>
        <w:rPr>
          <w:rtl/>
        </w:rPr>
      </w:pPr>
      <w:bookmarkStart w:id="60" w:name="FS000000519T07_06_2004_16_48_20C"/>
      <w:bookmarkEnd w:id="60"/>
      <w:r>
        <w:rPr>
          <w:rtl/>
        </w:rPr>
        <w:t>שר הפנים אברהם פורז:</w:t>
      </w:r>
    </w:p>
    <w:p w14:paraId="60907B85" w14:textId="77777777" w:rsidR="00000000" w:rsidRDefault="00754752">
      <w:pPr>
        <w:pStyle w:val="a0"/>
        <w:rPr>
          <w:rtl/>
        </w:rPr>
      </w:pPr>
    </w:p>
    <w:p w14:paraId="21DF90C8" w14:textId="77777777" w:rsidR="00000000" w:rsidRDefault="00754752">
      <w:pPr>
        <w:pStyle w:val="a0"/>
        <w:rPr>
          <w:rFonts w:hint="cs"/>
          <w:rtl/>
        </w:rPr>
      </w:pPr>
      <w:r>
        <w:rPr>
          <w:rFonts w:hint="cs"/>
          <w:rtl/>
        </w:rPr>
        <w:t xml:space="preserve">אני חושב שחובתי לומר לכם מה אני חושב על הצטרפותכם לאי-אמון. עכשיו אני אדבר גם על הרשויות המקומיות. </w:t>
      </w:r>
    </w:p>
    <w:p w14:paraId="18C21EFA" w14:textId="77777777" w:rsidR="00000000" w:rsidRDefault="00754752">
      <w:pPr>
        <w:pStyle w:val="a0"/>
        <w:rPr>
          <w:rFonts w:hint="cs"/>
          <w:rtl/>
        </w:rPr>
      </w:pPr>
    </w:p>
    <w:p w14:paraId="6A2B19E2" w14:textId="77777777" w:rsidR="00000000" w:rsidRDefault="00754752">
      <w:pPr>
        <w:pStyle w:val="a0"/>
        <w:rPr>
          <w:rFonts w:hint="cs"/>
          <w:rtl/>
        </w:rPr>
      </w:pPr>
      <w:r>
        <w:rPr>
          <w:rFonts w:hint="cs"/>
          <w:rtl/>
        </w:rPr>
        <w:t>רבותי, בישראל יש 250</w:t>
      </w:r>
      <w:r>
        <w:rPr>
          <w:rFonts w:hint="cs"/>
          <w:rtl/>
        </w:rPr>
        <w:t xml:space="preserve"> רשויות מקומיות. </w:t>
      </w:r>
    </w:p>
    <w:p w14:paraId="128CF4BB" w14:textId="77777777" w:rsidR="00000000" w:rsidRDefault="00754752">
      <w:pPr>
        <w:pStyle w:val="a0"/>
        <w:rPr>
          <w:rFonts w:hint="cs"/>
          <w:rtl/>
        </w:rPr>
      </w:pPr>
    </w:p>
    <w:p w14:paraId="4495668D" w14:textId="77777777" w:rsidR="00000000" w:rsidRDefault="00754752">
      <w:pPr>
        <w:pStyle w:val="af0"/>
        <w:rPr>
          <w:rtl/>
        </w:rPr>
      </w:pPr>
      <w:r>
        <w:rPr>
          <w:rFonts w:hint="eastAsia"/>
          <w:rtl/>
        </w:rPr>
        <w:t>ישראל</w:t>
      </w:r>
      <w:r>
        <w:rPr>
          <w:rtl/>
        </w:rPr>
        <w:t xml:space="preserve"> אייכלר (יהדות התורה):</w:t>
      </w:r>
    </w:p>
    <w:p w14:paraId="328C070A" w14:textId="77777777" w:rsidR="00000000" w:rsidRDefault="00754752">
      <w:pPr>
        <w:pStyle w:val="a0"/>
        <w:rPr>
          <w:rFonts w:hint="cs"/>
          <w:rtl/>
        </w:rPr>
      </w:pPr>
    </w:p>
    <w:p w14:paraId="40F6DFFA" w14:textId="77777777" w:rsidR="00000000" w:rsidRDefault="00754752">
      <w:pPr>
        <w:pStyle w:val="a0"/>
        <w:rPr>
          <w:rFonts w:hint="cs"/>
          <w:rtl/>
        </w:rPr>
      </w:pPr>
      <w:r>
        <w:rPr>
          <w:rFonts w:hint="cs"/>
          <w:rtl/>
        </w:rPr>
        <w:t>עוד אין לכם שעשועים, אז אל תדברו על הלחם.</w:t>
      </w:r>
    </w:p>
    <w:p w14:paraId="59FB4F63" w14:textId="77777777" w:rsidR="00000000" w:rsidRDefault="00754752">
      <w:pPr>
        <w:pStyle w:val="a0"/>
        <w:rPr>
          <w:rFonts w:hint="cs"/>
          <w:rtl/>
        </w:rPr>
      </w:pPr>
    </w:p>
    <w:p w14:paraId="19217371" w14:textId="77777777" w:rsidR="00000000" w:rsidRDefault="00754752">
      <w:pPr>
        <w:pStyle w:val="-"/>
        <w:rPr>
          <w:rtl/>
        </w:rPr>
      </w:pPr>
      <w:bookmarkStart w:id="61" w:name="FS000000519T07_06_2004_16_48_40C"/>
      <w:bookmarkEnd w:id="61"/>
      <w:r>
        <w:rPr>
          <w:rtl/>
        </w:rPr>
        <w:t>שר הפנים אברהם פורז:</w:t>
      </w:r>
    </w:p>
    <w:p w14:paraId="33566DCC" w14:textId="77777777" w:rsidR="00000000" w:rsidRDefault="00754752">
      <w:pPr>
        <w:pStyle w:val="a0"/>
        <w:rPr>
          <w:rtl/>
        </w:rPr>
      </w:pPr>
    </w:p>
    <w:p w14:paraId="15BF0A59" w14:textId="77777777" w:rsidR="00000000" w:rsidRDefault="00754752">
      <w:pPr>
        <w:pStyle w:val="a0"/>
        <w:rPr>
          <w:rFonts w:hint="cs"/>
          <w:rtl/>
        </w:rPr>
      </w:pPr>
      <w:r>
        <w:rPr>
          <w:rFonts w:hint="cs"/>
          <w:rtl/>
        </w:rPr>
        <w:t>לרשויות המקומיות בישראל יש תקציב כולל של מעל 40 מיליארד ש"ח. מתוך זה משרד הפנים תומך בערך ב-10% מסך כל התקציב של הרשויות המקומיות. התמיכה של המ</w:t>
      </w:r>
      <w:r>
        <w:rPr>
          <w:rFonts w:hint="cs"/>
          <w:rtl/>
        </w:rPr>
        <w:t>דינה באמצעות משרד הפנים היא כ-10%. מדוע הרשויות המקומיות האלה נמצאות בסיטואציה כל כך קשה? משום שרובן הגדול סוחבות נטל חובות עבר שלא מאפשר להן להחזיק מעמד. מה קורה עם חוב העבר? חוב העבר טעון פתרון, אבל מה עושים עם רשות מקומית שלגביה אנחנו לא רואים את האור ב</w:t>
      </w:r>
      <w:r>
        <w:rPr>
          <w:rFonts w:hint="cs"/>
          <w:rtl/>
        </w:rPr>
        <w:t xml:space="preserve">קצה המנהרה, כי גם בשוטף היא לא מתאזנת? </w:t>
      </w:r>
    </w:p>
    <w:p w14:paraId="5CFCA6A3" w14:textId="77777777" w:rsidR="00000000" w:rsidRDefault="00754752">
      <w:pPr>
        <w:pStyle w:val="a0"/>
        <w:rPr>
          <w:rFonts w:hint="cs"/>
          <w:rtl/>
        </w:rPr>
      </w:pPr>
    </w:p>
    <w:p w14:paraId="63919ECB" w14:textId="77777777" w:rsidR="00000000" w:rsidRDefault="00754752">
      <w:pPr>
        <w:pStyle w:val="a0"/>
        <w:rPr>
          <w:rFonts w:hint="cs"/>
          <w:rtl/>
        </w:rPr>
      </w:pPr>
      <w:r>
        <w:rPr>
          <w:rFonts w:hint="cs"/>
          <w:rtl/>
        </w:rPr>
        <w:t>דיברו כאן על חצור-הגלילית, ואני לא בא בשום טענות אל ראש העיר הנוכחי,  שנבחר לפני חצי שנה, אבל ראש העיר הקודם, בשנה שלפני הבחירות העלה את ההוצאה השוטפת בלמעלה מ-25%. כלומר, הוא עצמו, ביודעו שיש לו רשות מקומית כזאת, מ</w:t>
      </w:r>
      <w:r>
        <w:rPr>
          <w:rFonts w:hint="cs"/>
          <w:rtl/>
        </w:rPr>
        <w:t xml:space="preserve">שום שהיתה שנת בחירות הוציא 25% יותר. </w:t>
      </w:r>
    </w:p>
    <w:p w14:paraId="6485BAF2" w14:textId="77777777" w:rsidR="00000000" w:rsidRDefault="00754752">
      <w:pPr>
        <w:pStyle w:val="a0"/>
        <w:rPr>
          <w:rFonts w:hint="cs"/>
          <w:rtl/>
        </w:rPr>
      </w:pPr>
    </w:p>
    <w:p w14:paraId="7961B0A6" w14:textId="77777777" w:rsidR="00000000" w:rsidRDefault="00754752">
      <w:pPr>
        <w:pStyle w:val="a0"/>
        <w:rPr>
          <w:rFonts w:hint="cs"/>
          <w:rtl/>
        </w:rPr>
      </w:pPr>
      <w:r>
        <w:rPr>
          <w:rFonts w:hint="cs"/>
          <w:rtl/>
        </w:rPr>
        <w:t xml:space="preserve">אתם יודעים מה היה בשנה שעברה, לפני הבחירות, ביום העצמאות? אתם יודעים איך האמנים חגגו? אולי זה חלק מהתמיכה שלנו בתרבות, שאנחנו מאפשרים לזמרים ולבדרנים לקבל אלפי דולרים עבור עשר דקות הופעה. </w:t>
      </w:r>
    </w:p>
    <w:p w14:paraId="33C2CF3C" w14:textId="77777777" w:rsidR="00000000" w:rsidRDefault="00754752">
      <w:pPr>
        <w:pStyle w:val="a0"/>
        <w:rPr>
          <w:rFonts w:hint="cs"/>
          <w:rtl/>
        </w:rPr>
      </w:pPr>
    </w:p>
    <w:p w14:paraId="5394FF3F" w14:textId="77777777" w:rsidR="00000000" w:rsidRDefault="00754752">
      <w:pPr>
        <w:pStyle w:val="a0"/>
        <w:rPr>
          <w:rFonts w:hint="cs"/>
          <w:rtl/>
        </w:rPr>
      </w:pPr>
      <w:r>
        <w:rPr>
          <w:rFonts w:hint="cs"/>
          <w:rtl/>
        </w:rPr>
        <w:t>היתה חגיגה אדירה בהרבה רשוי</w:t>
      </w:r>
      <w:r>
        <w:rPr>
          <w:rFonts w:hint="cs"/>
          <w:rtl/>
        </w:rPr>
        <w:t xml:space="preserve">ות. במשך שנים העסק הזה התנהל כך שגלגלו את החוב - באו לרשות מקומית, למדינה לא היה כסף ונתנו עוד הלוואה ועוד הלוואה. אנחנו רוצים לשים קץ לעניין הזה. </w:t>
      </w:r>
    </w:p>
    <w:p w14:paraId="1610F48C" w14:textId="77777777" w:rsidR="00000000" w:rsidRDefault="00754752">
      <w:pPr>
        <w:pStyle w:val="a0"/>
        <w:rPr>
          <w:rFonts w:hint="cs"/>
          <w:rtl/>
        </w:rPr>
      </w:pPr>
    </w:p>
    <w:p w14:paraId="23825E7A" w14:textId="77777777" w:rsidR="00000000" w:rsidRDefault="00754752">
      <w:pPr>
        <w:pStyle w:val="a0"/>
        <w:rPr>
          <w:rFonts w:hint="cs"/>
          <w:rtl/>
        </w:rPr>
      </w:pPr>
      <w:r>
        <w:rPr>
          <w:rFonts w:hint="cs"/>
          <w:rtl/>
        </w:rPr>
        <w:t>מה הבעיה? בואו נתחיל מזה שגם לי כואב שעובדי הרשויות לא מקבלים שכר. זה לא בסדר, ואף אחד לא יעמוד פה ויגיד שז</w:t>
      </w:r>
      <w:r>
        <w:rPr>
          <w:rFonts w:hint="cs"/>
          <w:rtl/>
        </w:rPr>
        <w:t xml:space="preserve">ה בסדר שעובדי רשויות לא מקבלים שכר. אבל השאלה היא מה הסיטואציה. קודם כול, אלה אינם עובדי מדינה, ואני גם מציע שהמדינה - וזה צריך להיות האינטרס - לא תחליט שכל מה שנעשה בשלטון המקומי אוטומטית המדינה צריכה לשלם. </w:t>
      </w:r>
    </w:p>
    <w:p w14:paraId="5B6F29F6" w14:textId="77777777" w:rsidR="00000000" w:rsidRDefault="00754752">
      <w:pPr>
        <w:pStyle w:val="a0"/>
        <w:ind w:firstLine="0"/>
        <w:rPr>
          <w:rFonts w:hint="cs"/>
          <w:rtl/>
        </w:rPr>
      </w:pPr>
    </w:p>
    <w:p w14:paraId="52A9B2AF" w14:textId="77777777" w:rsidR="00000000" w:rsidRDefault="00754752">
      <w:pPr>
        <w:pStyle w:val="a0"/>
        <w:rPr>
          <w:rFonts w:hint="cs"/>
          <w:rtl/>
        </w:rPr>
      </w:pPr>
      <w:r>
        <w:rPr>
          <w:rFonts w:hint="cs"/>
          <w:rtl/>
        </w:rPr>
        <w:t>למה הדבר דומה? הדבר דומה לזה שאני אתן למישהו כ</w:t>
      </w:r>
      <w:r>
        <w:rPr>
          <w:rFonts w:hint="cs"/>
          <w:rtl/>
        </w:rPr>
        <w:t>רטיס אשראי, הוא יסתובב אתו בכל מקום והחיוב יהיה בחשבון שלי. כאשר אנחנו מדברים על משרדי הממשלה, רבותי חברי הכנסת, יש לנו בקרה טוטלית. אני, במשרד הפנים, וכל שר אחר, לא יכול לזוז מילימטר בלי החשב של המשרד. בלי שהחשב של המשרד שלנו, שהוא איש משרד האוצר, מאשר של</w:t>
      </w:r>
      <w:r>
        <w:rPr>
          <w:rFonts w:hint="cs"/>
          <w:rtl/>
        </w:rPr>
        <w:t>הוצאה הזאת יש כיסוי תקציבי, אני לא יכול להוציא גרוש. בשלטון המקומי זה לא היה כך. בשלטון המקומי היתה הנחה: אנחנו נוציא את ההוצאות והמדינה תשלם; באיזה מקום מישהו יבוא ויגיד, כמו שאתם אומרים שזה לא בסדר שעובדי הרשויות לא מקבלים כסף, שהמדינה תשלם.</w:t>
      </w:r>
    </w:p>
    <w:p w14:paraId="5338C821" w14:textId="77777777" w:rsidR="00000000" w:rsidRDefault="00754752">
      <w:pPr>
        <w:pStyle w:val="a0"/>
        <w:ind w:firstLine="0"/>
        <w:rPr>
          <w:rFonts w:hint="cs"/>
          <w:rtl/>
        </w:rPr>
      </w:pPr>
    </w:p>
    <w:p w14:paraId="44626AB0" w14:textId="77777777" w:rsidR="00000000" w:rsidRDefault="00754752">
      <w:pPr>
        <w:pStyle w:val="a0"/>
        <w:ind w:firstLine="0"/>
        <w:rPr>
          <w:rFonts w:hint="cs"/>
          <w:rtl/>
        </w:rPr>
      </w:pPr>
      <w:r>
        <w:rPr>
          <w:rFonts w:hint="cs"/>
          <w:rtl/>
        </w:rPr>
        <w:tab/>
        <w:t>עכשיו תראו</w:t>
      </w:r>
      <w:r>
        <w:rPr>
          <w:rFonts w:hint="cs"/>
          <w:rtl/>
        </w:rPr>
        <w:t>, זה לא בסדר שהעובדים לא מקבלים שכר, ותיכף גם אדבר על מה שאנחנו עושים כדי שהם כן יקבלו. אבל תדעו לכם, שבחלק מהמקרים אי-תשלום השכר הוא מניפולציה. כפי שציינתי קודם, השתתפות המדינה היא בסך הכול של 10% מתקציב הרשויות המקומיות. גם ברשויות חלשות - - -</w:t>
      </w:r>
    </w:p>
    <w:p w14:paraId="0EA3AD78" w14:textId="77777777" w:rsidR="00000000" w:rsidRDefault="00754752">
      <w:pPr>
        <w:pStyle w:val="a0"/>
        <w:ind w:firstLine="0"/>
        <w:rPr>
          <w:rFonts w:hint="cs"/>
          <w:rtl/>
        </w:rPr>
      </w:pPr>
    </w:p>
    <w:p w14:paraId="38428BAB" w14:textId="77777777" w:rsidR="00000000" w:rsidRDefault="00754752">
      <w:pPr>
        <w:pStyle w:val="af0"/>
        <w:rPr>
          <w:rtl/>
        </w:rPr>
      </w:pPr>
      <w:r>
        <w:rPr>
          <w:rFonts w:hint="eastAsia"/>
          <w:rtl/>
        </w:rPr>
        <w:t>יצחק</w:t>
      </w:r>
      <w:r>
        <w:rPr>
          <w:rtl/>
        </w:rPr>
        <w:t xml:space="preserve"> וקני</w:t>
      </w:r>
      <w:r>
        <w:rPr>
          <w:rtl/>
        </w:rPr>
        <w:t>ן (ש"ס):</w:t>
      </w:r>
    </w:p>
    <w:p w14:paraId="6BF4E600" w14:textId="77777777" w:rsidR="00000000" w:rsidRDefault="00754752">
      <w:pPr>
        <w:pStyle w:val="a0"/>
        <w:rPr>
          <w:rFonts w:hint="cs"/>
          <w:rtl/>
        </w:rPr>
      </w:pPr>
    </w:p>
    <w:p w14:paraId="2D2887C3" w14:textId="77777777" w:rsidR="00000000" w:rsidRDefault="00754752">
      <w:pPr>
        <w:pStyle w:val="a0"/>
        <w:rPr>
          <w:rFonts w:hint="cs"/>
          <w:rtl/>
        </w:rPr>
      </w:pPr>
      <w:r>
        <w:rPr>
          <w:rFonts w:hint="cs"/>
          <w:rtl/>
        </w:rPr>
        <w:t>אדוני ירשה לי לשאול שאלה?</w:t>
      </w:r>
    </w:p>
    <w:p w14:paraId="06ECFDC3" w14:textId="77777777" w:rsidR="00000000" w:rsidRDefault="00754752">
      <w:pPr>
        <w:pStyle w:val="a0"/>
        <w:ind w:firstLine="0"/>
        <w:rPr>
          <w:rFonts w:hint="cs"/>
          <w:rtl/>
        </w:rPr>
      </w:pPr>
    </w:p>
    <w:p w14:paraId="4CCFE4FA" w14:textId="77777777" w:rsidR="00000000" w:rsidRDefault="00754752">
      <w:pPr>
        <w:pStyle w:val="-"/>
        <w:rPr>
          <w:rtl/>
        </w:rPr>
      </w:pPr>
      <w:bookmarkStart w:id="62" w:name="FS000000519T07_06_2004_17_28_09"/>
      <w:bookmarkStart w:id="63" w:name="FS000000519T07_06_2004_17_28_14C"/>
      <w:bookmarkEnd w:id="62"/>
      <w:bookmarkEnd w:id="63"/>
      <w:r>
        <w:rPr>
          <w:rtl/>
        </w:rPr>
        <w:t>שר הפנים אברהם פורז:</w:t>
      </w:r>
    </w:p>
    <w:p w14:paraId="5E901B11" w14:textId="77777777" w:rsidR="00000000" w:rsidRDefault="00754752">
      <w:pPr>
        <w:pStyle w:val="a0"/>
        <w:rPr>
          <w:rtl/>
        </w:rPr>
      </w:pPr>
    </w:p>
    <w:p w14:paraId="596B499E" w14:textId="77777777" w:rsidR="00000000" w:rsidRDefault="00754752">
      <w:pPr>
        <w:pStyle w:val="a0"/>
        <w:rPr>
          <w:rFonts w:hint="cs"/>
          <w:rtl/>
        </w:rPr>
      </w:pPr>
      <w:r>
        <w:rPr>
          <w:rFonts w:hint="cs"/>
          <w:rtl/>
        </w:rPr>
        <w:t>בסוף אני אתן לך. אין רשות מקומית שכל תקציבה 100% כספי מדינה. הרי באיזה מקום הרשות המקומית יש לה גם הכנסות עצמיות, כמו ארנונה והיטלים למיניהם ואגרות למיניהן. אז בכל אותם מקרים יש לפעמים ראש רשות, שי</w:t>
      </w:r>
      <w:r>
        <w:rPr>
          <w:rFonts w:hint="cs"/>
          <w:rtl/>
        </w:rPr>
        <w:t>כול היה להגיד: רבותי, אין לי מספיק כסף, אני משלם מקדמות על חשבון השכר, לפחות חצי, רבע, משהו. לא. יותר קל לא לשלם בכלל ולבוא ולהגיד: העובדים נמצאים עכשיו בחוץ ואתם תשלמו.</w:t>
      </w:r>
    </w:p>
    <w:p w14:paraId="03F42890" w14:textId="77777777" w:rsidR="00000000" w:rsidRDefault="00754752">
      <w:pPr>
        <w:pStyle w:val="a0"/>
        <w:rPr>
          <w:rFonts w:hint="cs"/>
          <w:rtl/>
        </w:rPr>
      </w:pPr>
    </w:p>
    <w:p w14:paraId="48C4E0F2" w14:textId="77777777" w:rsidR="00000000" w:rsidRDefault="00754752">
      <w:pPr>
        <w:pStyle w:val="a0"/>
        <w:rPr>
          <w:rFonts w:hint="cs"/>
          <w:rtl/>
        </w:rPr>
      </w:pPr>
      <w:r>
        <w:rPr>
          <w:rFonts w:hint="cs"/>
          <w:rtl/>
        </w:rPr>
        <w:t>רבותי, מה זו תוכנית הבראה? יש לנו היום למעלה מ-100 רשויות בתוכניות הבראה. בתוכנית הבר</w:t>
      </w:r>
      <w:r>
        <w:rPr>
          <w:rFonts w:hint="cs"/>
          <w:rtl/>
        </w:rPr>
        <w:t>אה, אני רוצה לראות בקצה הדרך, שהרשות הזאת מתאזנת. לא בשנה הראשונה, לא בשנה השנייה, בשנה השלישית אנחנו רוצים לדעת שהיא מתאזנת. איך היא מתאזנת? היא מתאזנת מצד אחד על-ידי הגדלת ההכנסות. אני אומר לכם, רבותי חברי הכנסת, שיש לנו רשויות שבמשך שנים לא גובות את מלו</w:t>
      </w:r>
      <w:r>
        <w:rPr>
          <w:rFonts w:hint="cs"/>
          <w:rtl/>
        </w:rPr>
        <w:t>א המסים המגיעים להן, וזה לא מפני שהן לא יכולות, אלא הן לא רוצות, כי לפעמים ראש הרשות, עם מקורביו, וכל מיני אינטרסים שלו, לא גובה. כשאני שומע על רשות מקומית שגובה 20% או 30% מהפוטנציאל, אז אתם מבינים איפה זה קורה. גם אם גובים 60% מהפוטנציאל זה לא בסדר. צריך</w:t>
      </w:r>
      <w:r>
        <w:rPr>
          <w:rFonts w:hint="cs"/>
          <w:rtl/>
        </w:rPr>
        <w:t xml:space="preserve"> להגיע לכמעט 100%, ל-90%. </w:t>
      </w:r>
    </w:p>
    <w:p w14:paraId="43F68C70" w14:textId="77777777" w:rsidR="00000000" w:rsidRDefault="00754752">
      <w:pPr>
        <w:pStyle w:val="a0"/>
        <w:ind w:firstLine="0"/>
        <w:rPr>
          <w:rFonts w:hint="cs"/>
          <w:rtl/>
        </w:rPr>
      </w:pPr>
    </w:p>
    <w:p w14:paraId="64768D6F" w14:textId="77777777" w:rsidR="00000000" w:rsidRDefault="00754752">
      <w:pPr>
        <w:pStyle w:val="af0"/>
        <w:rPr>
          <w:rtl/>
        </w:rPr>
      </w:pPr>
      <w:r>
        <w:rPr>
          <w:rFonts w:hint="eastAsia"/>
          <w:rtl/>
        </w:rPr>
        <w:t>רן</w:t>
      </w:r>
      <w:r>
        <w:rPr>
          <w:rtl/>
        </w:rPr>
        <w:t xml:space="preserve"> כהן (מרצ):</w:t>
      </w:r>
    </w:p>
    <w:p w14:paraId="331CD8FB" w14:textId="77777777" w:rsidR="00000000" w:rsidRDefault="00754752">
      <w:pPr>
        <w:pStyle w:val="a0"/>
        <w:rPr>
          <w:rFonts w:hint="cs"/>
          <w:rtl/>
        </w:rPr>
      </w:pPr>
    </w:p>
    <w:p w14:paraId="74BCE01C" w14:textId="77777777" w:rsidR="00000000" w:rsidRDefault="00754752">
      <w:pPr>
        <w:pStyle w:val="a0"/>
        <w:rPr>
          <w:rFonts w:hint="cs"/>
          <w:rtl/>
        </w:rPr>
      </w:pPr>
      <w:r>
        <w:rPr>
          <w:rFonts w:hint="cs"/>
          <w:rtl/>
        </w:rPr>
        <w:t>אז כל ראשי הערים פושעים?</w:t>
      </w:r>
    </w:p>
    <w:p w14:paraId="0CEE8497" w14:textId="77777777" w:rsidR="00000000" w:rsidRDefault="00754752">
      <w:pPr>
        <w:pStyle w:val="-"/>
        <w:rPr>
          <w:rtl/>
        </w:rPr>
      </w:pPr>
      <w:bookmarkStart w:id="64" w:name="FS000000519T07_06_2004_17_32_01C"/>
      <w:bookmarkEnd w:id="64"/>
    </w:p>
    <w:p w14:paraId="3561566B" w14:textId="77777777" w:rsidR="00000000" w:rsidRDefault="00754752">
      <w:pPr>
        <w:pStyle w:val="-"/>
        <w:rPr>
          <w:rtl/>
        </w:rPr>
      </w:pPr>
      <w:r>
        <w:rPr>
          <w:rtl/>
        </w:rPr>
        <w:t>שר הפנים אברהם פורז:</w:t>
      </w:r>
    </w:p>
    <w:p w14:paraId="723D1E3C" w14:textId="77777777" w:rsidR="00000000" w:rsidRDefault="00754752">
      <w:pPr>
        <w:pStyle w:val="a0"/>
        <w:rPr>
          <w:rFonts w:hint="cs"/>
          <w:rtl/>
        </w:rPr>
      </w:pPr>
    </w:p>
    <w:p w14:paraId="2DBDDC0F" w14:textId="77777777" w:rsidR="00000000" w:rsidRDefault="00754752">
      <w:pPr>
        <w:pStyle w:val="a0"/>
        <w:rPr>
          <w:rFonts w:hint="cs"/>
          <w:rtl/>
        </w:rPr>
      </w:pPr>
      <w:r>
        <w:rPr>
          <w:rFonts w:hint="cs"/>
          <w:rtl/>
        </w:rPr>
        <w:t>תראה, יותר נוח לא לגבות, לבוא למדינה ולהגיד: תני. האמן לי, יותר נוח, במקום להתאמץ ובמקום לעשות עיקולים ולעצור אנשים ולהוציא את המקרר מהבית על אי-תשלום ארנונה; יותר ק</w:t>
      </w:r>
      <w:r>
        <w:rPr>
          <w:rFonts w:hint="cs"/>
          <w:rtl/>
        </w:rPr>
        <w:t>ל לבוא למדינה ולהגיד - - -</w:t>
      </w:r>
    </w:p>
    <w:p w14:paraId="67AFF374" w14:textId="77777777" w:rsidR="00000000" w:rsidRDefault="00754752">
      <w:pPr>
        <w:pStyle w:val="a0"/>
        <w:ind w:firstLine="0"/>
        <w:rPr>
          <w:rFonts w:hint="cs"/>
          <w:rtl/>
        </w:rPr>
      </w:pPr>
    </w:p>
    <w:p w14:paraId="641B9855" w14:textId="77777777" w:rsidR="00000000" w:rsidRDefault="00754752">
      <w:pPr>
        <w:pStyle w:val="af0"/>
        <w:rPr>
          <w:rtl/>
        </w:rPr>
      </w:pPr>
      <w:r>
        <w:rPr>
          <w:rFonts w:hint="eastAsia"/>
          <w:rtl/>
        </w:rPr>
        <w:t>רן</w:t>
      </w:r>
      <w:r>
        <w:rPr>
          <w:rtl/>
        </w:rPr>
        <w:t xml:space="preserve"> כהן (מרצ):</w:t>
      </w:r>
    </w:p>
    <w:p w14:paraId="11AFE400" w14:textId="77777777" w:rsidR="00000000" w:rsidRDefault="00754752">
      <w:pPr>
        <w:pStyle w:val="a0"/>
        <w:rPr>
          <w:rFonts w:hint="cs"/>
          <w:rtl/>
        </w:rPr>
      </w:pPr>
    </w:p>
    <w:p w14:paraId="23CA95CA" w14:textId="77777777" w:rsidR="00000000" w:rsidRDefault="00754752">
      <w:pPr>
        <w:pStyle w:val="a0"/>
        <w:rPr>
          <w:rFonts w:hint="cs"/>
          <w:rtl/>
        </w:rPr>
      </w:pPr>
      <w:r>
        <w:rPr>
          <w:rFonts w:hint="cs"/>
          <w:rtl/>
        </w:rPr>
        <w:t>משפט אחד, ברשות היושב-ראש - - -</w:t>
      </w:r>
    </w:p>
    <w:p w14:paraId="2DE12C4B" w14:textId="77777777" w:rsidR="00000000" w:rsidRDefault="00754752">
      <w:pPr>
        <w:pStyle w:val="a0"/>
        <w:ind w:firstLine="0"/>
        <w:rPr>
          <w:rFonts w:hint="cs"/>
          <w:rtl/>
        </w:rPr>
      </w:pPr>
    </w:p>
    <w:p w14:paraId="326CFEC8" w14:textId="77777777" w:rsidR="00000000" w:rsidRDefault="00754752">
      <w:pPr>
        <w:pStyle w:val="af1"/>
        <w:rPr>
          <w:rtl/>
        </w:rPr>
      </w:pPr>
      <w:r>
        <w:rPr>
          <w:rtl/>
        </w:rPr>
        <w:t>היו"ר ראובן ריבלין:</w:t>
      </w:r>
    </w:p>
    <w:p w14:paraId="1A7707B7" w14:textId="77777777" w:rsidR="00000000" w:rsidRDefault="00754752">
      <w:pPr>
        <w:pStyle w:val="a0"/>
        <w:rPr>
          <w:rtl/>
        </w:rPr>
      </w:pPr>
    </w:p>
    <w:p w14:paraId="636FAEC7" w14:textId="77777777" w:rsidR="00000000" w:rsidRDefault="00754752">
      <w:pPr>
        <w:pStyle w:val="a0"/>
        <w:rPr>
          <w:rFonts w:hint="cs"/>
          <w:rtl/>
        </w:rPr>
      </w:pPr>
      <w:r>
        <w:rPr>
          <w:rFonts w:hint="cs"/>
          <w:rtl/>
        </w:rPr>
        <w:t>רק רגע. אם כך, חבר הכנסת וקנין לפניך.</w:t>
      </w:r>
    </w:p>
    <w:p w14:paraId="4E90E414" w14:textId="77777777" w:rsidR="00000000" w:rsidRDefault="00754752">
      <w:pPr>
        <w:pStyle w:val="a0"/>
        <w:ind w:firstLine="0"/>
        <w:rPr>
          <w:rFonts w:hint="cs"/>
          <w:rtl/>
        </w:rPr>
      </w:pPr>
    </w:p>
    <w:p w14:paraId="278AC0AA" w14:textId="77777777" w:rsidR="00000000" w:rsidRDefault="00754752">
      <w:pPr>
        <w:pStyle w:val="-"/>
        <w:rPr>
          <w:rtl/>
        </w:rPr>
      </w:pPr>
      <w:bookmarkStart w:id="65" w:name="FS000000519T07_06_2004_17_33_07C"/>
      <w:bookmarkEnd w:id="65"/>
      <w:r>
        <w:rPr>
          <w:rtl/>
        </w:rPr>
        <w:t>שר הפנים אברהם פורז:</w:t>
      </w:r>
    </w:p>
    <w:p w14:paraId="110DF4BB" w14:textId="77777777" w:rsidR="00000000" w:rsidRDefault="00754752">
      <w:pPr>
        <w:pStyle w:val="a0"/>
        <w:rPr>
          <w:rtl/>
        </w:rPr>
      </w:pPr>
    </w:p>
    <w:p w14:paraId="5F725B89" w14:textId="77777777" w:rsidR="00000000" w:rsidRDefault="00754752">
      <w:pPr>
        <w:pStyle w:val="a0"/>
        <w:rPr>
          <w:rFonts w:hint="cs"/>
          <w:rtl/>
        </w:rPr>
      </w:pPr>
      <w:r>
        <w:rPr>
          <w:rFonts w:hint="cs"/>
          <w:rtl/>
        </w:rPr>
        <w:t xml:space="preserve">אני מסכים. אם היושב-ראש יסכים, אני אשיב בסוף דברי על כל השאלות. אין לי שום בעיה. </w:t>
      </w:r>
    </w:p>
    <w:p w14:paraId="412E7A0D" w14:textId="77777777" w:rsidR="00000000" w:rsidRDefault="00754752">
      <w:pPr>
        <w:pStyle w:val="a0"/>
        <w:rPr>
          <w:rFonts w:hint="cs"/>
          <w:rtl/>
        </w:rPr>
      </w:pPr>
    </w:p>
    <w:p w14:paraId="2F0D120D" w14:textId="77777777" w:rsidR="00000000" w:rsidRDefault="00754752">
      <w:pPr>
        <w:pStyle w:val="a0"/>
        <w:rPr>
          <w:rFonts w:hint="cs"/>
          <w:rtl/>
        </w:rPr>
      </w:pPr>
      <w:r>
        <w:rPr>
          <w:rFonts w:hint="cs"/>
          <w:rtl/>
        </w:rPr>
        <w:t>אנחנו תובעים מה</w:t>
      </w:r>
      <w:r>
        <w:rPr>
          <w:rFonts w:hint="cs"/>
          <w:rtl/>
        </w:rPr>
        <w:t xml:space="preserve">ם להגדיל את ההכנסות. במקרים מסוימים, אני אומר לכם שכשאנחנו רואים שברשות מקומית רמת הארנונה נמוכה יחסית לסביבה, למשל, כמה ערים שהן דומות מבחינה סוציו-אקונומית, במיקום, ואנחנו רואים שרמת הארנונה נמוכה, אנחנו מאפשרים להעלות. </w:t>
      </w:r>
    </w:p>
    <w:p w14:paraId="237A4195" w14:textId="77777777" w:rsidR="00000000" w:rsidRDefault="00754752">
      <w:pPr>
        <w:pStyle w:val="a0"/>
        <w:rPr>
          <w:rFonts w:hint="cs"/>
          <w:rtl/>
        </w:rPr>
      </w:pPr>
    </w:p>
    <w:p w14:paraId="2432C833" w14:textId="77777777" w:rsidR="00000000" w:rsidRDefault="00754752">
      <w:pPr>
        <w:pStyle w:val="a0"/>
        <w:rPr>
          <w:rFonts w:hint="cs"/>
          <w:rtl/>
        </w:rPr>
      </w:pPr>
      <w:r>
        <w:rPr>
          <w:rFonts w:hint="cs"/>
          <w:rtl/>
        </w:rPr>
        <w:t>במקביל, רבותי, חברי הכנסת, זה עצ</w:t>
      </w:r>
      <w:r>
        <w:rPr>
          <w:rFonts w:hint="cs"/>
          <w:rtl/>
        </w:rPr>
        <w:t xml:space="preserve">וב וזה לא נעים, אנחנו אומרים להן: תרדו ברמת ההוצאות. הורדת רמת ההוצאות, מה לעשות, מחייבת פיטורי עובדים. </w:t>
      </w:r>
    </w:p>
    <w:p w14:paraId="4B37028D" w14:textId="77777777" w:rsidR="00000000" w:rsidRDefault="00754752">
      <w:pPr>
        <w:pStyle w:val="a0"/>
        <w:rPr>
          <w:rFonts w:hint="cs"/>
          <w:rtl/>
        </w:rPr>
      </w:pPr>
    </w:p>
    <w:p w14:paraId="1869B3A4" w14:textId="77777777" w:rsidR="00000000" w:rsidRDefault="00754752">
      <w:pPr>
        <w:pStyle w:val="a0"/>
        <w:rPr>
          <w:rFonts w:hint="cs"/>
          <w:rtl/>
        </w:rPr>
      </w:pPr>
      <w:r>
        <w:rPr>
          <w:rFonts w:hint="cs"/>
          <w:rtl/>
        </w:rPr>
        <w:t xml:space="preserve">אני אומר לכם, שראשי הרשויות, חלקם עומדים במצב ביש מול שתי תופעות: האחת, שיש להם מועצה לעומתית, קרי, פוליטיקאים מקומיים, שבגלל אינטרסים כאלה ואחרים לא </w:t>
      </w:r>
      <w:r>
        <w:rPr>
          <w:rFonts w:hint="cs"/>
          <w:rtl/>
        </w:rPr>
        <w:t>נותנים לראש הרשות לעשות את תוכנית ההבראה. בקטע הזה בחוק, ואני תיכף אדבר עליו, אנחנו מתקנים את זה באופן שתוכנית ההבראה תוכל להיות מאושרת על-ידי ראש הרשות, הגזבר, החשב והיועץ המשפטי, כדי שלא יהיה תלוי באינטרסים אחרים. הדבר הנוסף הוא, לצערי הרב, ההסתדרות, שאו</w:t>
      </w:r>
      <w:r>
        <w:rPr>
          <w:rFonts w:hint="cs"/>
          <w:rtl/>
        </w:rPr>
        <w:t>מרת לרשות המקומית: אתם צריכים את העובדים האלה או לא צריכים, זה לא מעניין -  לא תפטרו. תשמרו אותם, תחזיקו אותם. אני יכול להבין שזה לא נעים לפטר. מי שמפוטר, לו ולמשפחתו זו טרגדיה, אבל אין מה לעשות. אם לרשות אין כסף לממן את העובדים האלה, היא צריכה לעשות את הד</w:t>
      </w:r>
      <w:r>
        <w:rPr>
          <w:rFonts w:hint="cs"/>
          <w:rtl/>
        </w:rPr>
        <w:t>יאטה הזאת, וההסתדרות עומדת כאן למכשול.</w:t>
      </w:r>
    </w:p>
    <w:p w14:paraId="2A1D5AF1" w14:textId="77777777" w:rsidR="00000000" w:rsidRDefault="00754752">
      <w:pPr>
        <w:pStyle w:val="a0"/>
        <w:rPr>
          <w:rFonts w:hint="cs"/>
          <w:rtl/>
        </w:rPr>
      </w:pPr>
    </w:p>
    <w:p w14:paraId="4336AA84" w14:textId="77777777" w:rsidR="00000000" w:rsidRDefault="00754752">
      <w:pPr>
        <w:pStyle w:val="a0"/>
        <w:rPr>
          <w:rFonts w:hint="cs"/>
          <w:rtl/>
        </w:rPr>
      </w:pPr>
      <w:r>
        <w:rPr>
          <w:rFonts w:hint="cs"/>
          <w:rtl/>
        </w:rPr>
        <w:t xml:space="preserve">מה קרה לנו? לנו יש מיליארד וחצי שקל בשלוש שנים לתוכניות הבראה. משרד האוצר אמר לנו, בצדק: אתם יודעים מה? תיקחו איך שאתם רוצים מהמנה הזאת. ואני אומר לכם, כבר מעבר לזה, שאם אנחנו נגמור את הכסף בתוכניות הבראה בשנה וחצי, </w:t>
      </w:r>
      <w:r>
        <w:rPr>
          <w:rFonts w:hint="cs"/>
          <w:rtl/>
        </w:rPr>
        <w:t>אני בטוח שמשרד האוצר ייתן עוד כסף לעוד תוכנית הבראה, כי זה אמת, זה ריפוי אמיתי, והם ייתנו. אבל מה? תוכנית ההבראה, גם אם אנחנו רוצים ואנחנו מחליטים שעירייה מסוימת לא שילמה משכורות ואנחנו רוצים במסגרת תוכנית ההבראה לתת לה כסף לתשלום המשכורות, אבל העירייה הזא</w:t>
      </w:r>
      <w:r>
        <w:rPr>
          <w:rFonts w:hint="cs"/>
          <w:rtl/>
        </w:rPr>
        <w:t>ת נמצאת בעיקולים, שבגללם כל גרוש שמעבירים לבנק אוטומטית נתפס על-ידי עיקולים, אז אנחנו לא יכולים לשלם את המשכורות, כי העיקולים תופסים את המשכורות.</w:t>
      </w:r>
    </w:p>
    <w:p w14:paraId="23385110" w14:textId="77777777" w:rsidR="00000000" w:rsidRDefault="00754752">
      <w:pPr>
        <w:pStyle w:val="a0"/>
        <w:rPr>
          <w:rFonts w:hint="cs"/>
          <w:rtl/>
        </w:rPr>
      </w:pPr>
    </w:p>
    <w:p w14:paraId="428A94C0" w14:textId="77777777" w:rsidR="00000000" w:rsidRDefault="00754752">
      <w:pPr>
        <w:pStyle w:val="a0"/>
        <w:rPr>
          <w:rFonts w:hint="cs"/>
          <w:rtl/>
        </w:rPr>
      </w:pPr>
      <w:r>
        <w:rPr>
          <w:rFonts w:hint="cs"/>
          <w:rtl/>
        </w:rPr>
        <w:t>תדעו, המעקלים, הם לא אנשים רעים. אלה שמעקלים הם לא פושעים. אלה שמעקלים זה בנקים, ואני יודע שיש פה רבים ששונאי</w:t>
      </w:r>
      <w:r>
        <w:rPr>
          <w:rFonts w:hint="cs"/>
          <w:rtl/>
        </w:rPr>
        <w:t>ם אותם, אני לא. חלק זה קבלנים שנתנו שירותים לעירייה. ניקח לדוגמה קבלן ניקיון. הוא ניקה את העיר וגם לו יש עובדים והוא רוצה לתת להם משכורות. אז אם אנחנו לא נותנים לו, הוא גם לא משלם לעובדים שלו. זאת בעיה רצינית מאוד. אבל בכל זאת, אנחנו עושים פה פעולה, ואני מ</w:t>
      </w:r>
      <w:r>
        <w:rPr>
          <w:rFonts w:hint="cs"/>
          <w:rtl/>
        </w:rPr>
        <w:t>קווה שהחוק הזה יגיע כאן לכנסת, ובמסגרת תוכניות ההבראה לוקחים כסף שאנחנו משריינים אותו מפני עיקולים - - -</w:t>
      </w:r>
    </w:p>
    <w:p w14:paraId="59795D98" w14:textId="77777777" w:rsidR="00000000" w:rsidRDefault="00754752">
      <w:pPr>
        <w:pStyle w:val="a0"/>
        <w:ind w:firstLine="0"/>
        <w:rPr>
          <w:rFonts w:hint="cs"/>
          <w:rtl/>
        </w:rPr>
      </w:pPr>
    </w:p>
    <w:p w14:paraId="200873E0" w14:textId="77777777" w:rsidR="00000000" w:rsidRDefault="00754752">
      <w:pPr>
        <w:pStyle w:val="af1"/>
        <w:rPr>
          <w:rtl/>
        </w:rPr>
      </w:pPr>
      <w:r>
        <w:rPr>
          <w:rFonts w:hint="eastAsia"/>
          <w:rtl/>
        </w:rPr>
        <w:t>היו</w:t>
      </w:r>
      <w:r>
        <w:rPr>
          <w:rtl/>
        </w:rPr>
        <w:t>"ר ראובן ריבלין:</w:t>
      </w:r>
    </w:p>
    <w:p w14:paraId="7F52222D" w14:textId="77777777" w:rsidR="00000000" w:rsidRDefault="00754752">
      <w:pPr>
        <w:pStyle w:val="a0"/>
        <w:rPr>
          <w:rFonts w:hint="cs"/>
          <w:rtl/>
        </w:rPr>
      </w:pPr>
    </w:p>
    <w:p w14:paraId="0CF61555" w14:textId="77777777" w:rsidR="00000000" w:rsidRDefault="00754752">
      <w:pPr>
        <w:pStyle w:val="a0"/>
        <w:rPr>
          <w:rFonts w:hint="cs"/>
          <w:rtl/>
        </w:rPr>
      </w:pPr>
      <w:r>
        <w:rPr>
          <w:rFonts w:hint="cs"/>
          <w:rtl/>
        </w:rPr>
        <w:t>אדוני השר, האם נכון שיש, לצערנו, ראשי ערים שבכוונה לא משלמים את המשכורות ומשתמשים בכספים לנושאי פיתוח או דברים אחרים, כדי ללחוץ י</w:t>
      </w:r>
      <w:r>
        <w:rPr>
          <w:rFonts w:hint="cs"/>
          <w:rtl/>
        </w:rPr>
        <w:t>ותר על הממשלה - - -?</w:t>
      </w:r>
    </w:p>
    <w:p w14:paraId="579D1074" w14:textId="77777777" w:rsidR="00000000" w:rsidRDefault="00754752">
      <w:pPr>
        <w:pStyle w:val="a0"/>
        <w:ind w:firstLine="0"/>
        <w:rPr>
          <w:rFonts w:hint="cs"/>
          <w:rtl/>
        </w:rPr>
      </w:pPr>
    </w:p>
    <w:p w14:paraId="3F8D2348" w14:textId="77777777" w:rsidR="00000000" w:rsidRDefault="00754752">
      <w:pPr>
        <w:pStyle w:val="-"/>
        <w:rPr>
          <w:rtl/>
        </w:rPr>
      </w:pPr>
      <w:bookmarkStart w:id="66" w:name="FS000000519T07_06_2004_17_43_05C"/>
      <w:bookmarkEnd w:id="66"/>
      <w:r>
        <w:rPr>
          <w:rtl/>
        </w:rPr>
        <w:t>שר הפנים אברהם פורז:</w:t>
      </w:r>
    </w:p>
    <w:p w14:paraId="248F65A3" w14:textId="77777777" w:rsidR="00000000" w:rsidRDefault="00754752">
      <w:pPr>
        <w:pStyle w:val="a0"/>
        <w:rPr>
          <w:rtl/>
        </w:rPr>
      </w:pPr>
    </w:p>
    <w:p w14:paraId="2C3AE7F2" w14:textId="77777777" w:rsidR="00000000" w:rsidRDefault="00754752">
      <w:pPr>
        <w:pStyle w:val="a0"/>
        <w:rPr>
          <w:rFonts w:hint="cs"/>
          <w:rtl/>
        </w:rPr>
      </w:pPr>
      <w:r>
        <w:rPr>
          <w:rFonts w:hint="cs"/>
          <w:rtl/>
        </w:rPr>
        <w:t>לא, לא. לצערי הרב, התופעה הפוכה. היום, לפי החוק, אסור להשתמש בכספי פיתוח אלא לפיתוח ולא לשוטף. לצערי הרב, חלק מראשי הרשויות, בגלל המצוקות, מעבירים מפיתוח לשוטף. אבל יש דבר אחר: יש ראשי ערים שמעדיפים לשלם לספקים א</w:t>
      </w:r>
      <w:r>
        <w:rPr>
          <w:rFonts w:hint="cs"/>
          <w:rtl/>
        </w:rPr>
        <w:t>חרים, לפני שהם משלמים לעובדים, כי הם יודעים שאי-תשלום משכורות לעובדים יפעיל לחץ יותר מאשר איזה קבלן. אם איזה קבלן - - -</w:t>
      </w:r>
    </w:p>
    <w:p w14:paraId="6AE0FE8F" w14:textId="77777777" w:rsidR="00000000" w:rsidRDefault="00754752">
      <w:pPr>
        <w:pStyle w:val="a0"/>
        <w:ind w:firstLine="0"/>
        <w:rPr>
          <w:rFonts w:hint="cs"/>
          <w:rtl/>
        </w:rPr>
      </w:pPr>
    </w:p>
    <w:p w14:paraId="5492B75F" w14:textId="77777777" w:rsidR="00000000" w:rsidRDefault="00754752">
      <w:pPr>
        <w:pStyle w:val="af0"/>
        <w:rPr>
          <w:rtl/>
        </w:rPr>
      </w:pPr>
      <w:r>
        <w:rPr>
          <w:rFonts w:hint="eastAsia"/>
          <w:rtl/>
        </w:rPr>
        <w:t>דוד</w:t>
      </w:r>
      <w:r>
        <w:rPr>
          <w:rtl/>
        </w:rPr>
        <w:t xml:space="preserve"> אזולאי (ש"ס):</w:t>
      </w:r>
    </w:p>
    <w:p w14:paraId="1B91A86E" w14:textId="77777777" w:rsidR="00000000" w:rsidRDefault="00754752">
      <w:pPr>
        <w:pStyle w:val="a0"/>
        <w:rPr>
          <w:rFonts w:hint="cs"/>
          <w:rtl/>
        </w:rPr>
      </w:pPr>
    </w:p>
    <w:p w14:paraId="3DF75389" w14:textId="77777777" w:rsidR="00000000" w:rsidRDefault="00754752">
      <w:pPr>
        <w:pStyle w:val="a0"/>
        <w:rPr>
          <w:rFonts w:hint="cs"/>
          <w:rtl/>
        </w:rPr>
      </w:pPr>
      <w:r>
        <w:rPr>
          <w:rFonts w:hint="cs"/>
          <w:rtl/>
        </w:rPr>
        <w:t>- - - שהקבלן ישים להם עיקול, ולכן הם משלמים לקבלן.</w:t>
      </w:r>
    </w:p>
    <w:p w14:paraId="544C84DC" w14:textId="77777777" w:rsidR="00000000" w:rsidRDefault="00754752">
      <w:pPr>
        <w:pStyle w:val="a0"/>
        <w:ind w:firstLine="0"/>
        <w:rPr>
          <w:rFonts w:hint="cs"/>
          <w:rtl/>
        </w:rPr>
      </w:pPr>
    </w:p>
    <w:p w14:paraId="1691E0D0" w14:textId="77777777" w:rsidR="00000000" w:rsidRDefault="00754752">
      <w:pPr>
        <w:pStyle w:val="-"/>
        <w:rPr>
          <w:rtl/>
        </w:rPr>
      </w:pPr>
      <w:bookmarkStart w:id="67" w:name="FS000000519T07_06_2004_17_44_23C"/>
      <w:bookmarkEnd w:id="67"/>
      <w:r>
        <w:rPr>
          <w:rtl/>
        </w:rPr>
        <w:t>שר הפנים אברהם פורז:</w:t>
      </w:r>
    </w:p>
    <w:p w14:paraId="756A4CD2" w14:textId="77777777" w:rsidR="00000000" w:rsidRDefault="00754752">
      <w:pPr>
        <w:pStyle w:val="a0"/>
        <w:rPr>
          <w:rtl/>
        </w:rPr>
      </w:pPr>
    </w:p>
    <w:p w14:paraId="0A121C83" w14:textId="77777777" w:rsidR="00000000" w:rsidRDefault="00754752">
      <w:pPr>
        <w:pStyle w:val="a0"/>
        <w:rPr>
          <w:rFonts w:hint="cs"/>
          <w:rtl/>
        </w:rPr>
      </w:pPr>
      <w:r>
        <w:rPr>
          <w:rFonts w:hint="cs"/>
          <w:rtl/>
        </w:rPr>
        <w:t>אתה יודע מה? אולי גם זה נכון. אבל לו אני ה</w:t>
      </w:r>
      <w:r>
        <w:rPr>
          <w:rFonts w:hint="cs"/>
          <w:rtl/>
        </w:rPr>
        <w:t>ייתי ראש עיר הייתי מנסה לתמרן ולהגיד: נכון, אין לי כסף, אתה תקבל חצי, אתה תקבל חצי ואתה תקבל חצי, ולא להגיע למצב שאחד מקבל 100% והשני מקבל אפס.</w:t>
      </w:r>
    </w:p>
    <w:p w14:paraId="73DC89C1" w14:textId="77777777" w:rsidR="00000000" w:rsidRDefault="00754752">
      <w:pPr>
        <w:pStyle w:val="af0"/>
        <w:rPr>
          <w:rFonts w:hint="cs"/>
          <w:rtl/>
        </w:rPr>
      </w:pPr>
    </w:p>
    <w:p w14:paraId="6E9DABD8" w14:textId="77777777" w:rsidR="00000000" w:rsidRDefault="00754752">
      <w:pPr>
        <w:pStyle w:val="af0"/>
        <w:rPr>
          <w:rtl/>
        </w:rPr>
      </w:pPr>
      <w:r>
        <w:rPr>
          <w:rtl/>
        </w:rPr>
        <w:t>אליהו ישי (ש"ס):</w:t>
      </w:r>
    </w:p>
    <w:p w14:paraId="31D66BB1" w14:textId="77777777" w:rsidR="00000000" w:rsidRDefault="00754752">
      <w:pPr>
        <w:pStyle w:val="a0"/>
        <w:rPr>
          <w:rtl/>
        </w:rPr>
      </w:pPr>
    </w:p>
    <w:p w14:paraId="09EE2046" w14:textId="77777777" w:rsidR="00000000" w:rsidRDefault="00754752">
      <w:pPr>
        <w:pStyle w:val="a0"/>
        <w:rPr>
          <w:rFonts w:hint="cs"/>
          <w:rtl/>
        </w:rPr>
      </w:pPr>
      <w:r>
        <w:rPr>
          <w:rFonts w:hint="cs"/>
          <w:rtl/>
        </w:rPr>
        <w:t>כל ראשי הערים עושים את זה - - -</w:t>
      </w:r>
    </w:p>
    <w:p w14:paraId="0F58CF09" w14:textId="77777777" w:rsidR="00000000" w:rsidRDefault="00754752">
      <w:pPr>
        <w:pStyle w:val="a0"/>
        <w:ind w:firstLine="0"/>
        <w:rPr>
          <w:rFonts w:hint="cs"/>
          <w:rtl/>
        </w:rPr>
      </w:pPr>
    </w:p>
    <w:p w14:paraId="5D0B492F" w14:textId="77777777" w:rsidR="00000000" w:rsidRDefault="00754752">
      <w:pPr>
        <w:pStyle w:val="af0"/>
        <w:rPr>
          <w:rtl/>
        </w:rPr>
      </w:pPr>
    </w:p>
    <w:p w14:paraId="150383C4" w14:textId="77777777" w:rsidR="00000000" w:rsidRDefault="00754752">
      <w:pPr>
        <w:pStyle w:val="af0"/>
        <w:rPr>
          <w:rtl/>
        </w:rPr>
      </w:pPr>
      <w:r>
        <w:rPr>
          <w:rFonts w:hint="eastAsia"/>
          <w:rtl/>
        </w:rPr>
        <w:t>רן</w:t>
      </w:r>
      <w:r>
        <w:rPr>
          <w:rtl/>
        </w:rPr>
        <w:t xml:space="preserve"> כהן (מרצ):</w:t>
      </w:r>
    </w:p>
    <w:p w14:paraId="42E2BB10" w14:textId="77777777" w:rsidR="00000000" w:rsidRDefault="00754752">
      <w:pPr>
        <w:pStyle w:val="a0"/>
        <w:rPr>
          <w:rFonts w:hint="cs"/>
          <w:rtl/>
        </w:rPr>
      </w:pPr>
    </w:p>
    <w:p w14:paraId="0F2F2BE2" w14:textId="77777777" w:rsidR="00000000" w:rsidRDefault="00754752">
      <w:pPr>
        <w:pStyle w:val="a0"/>
        <w:rPr>
          <w:rFonts w:hint="cs"/>
          <w:rtl/>
        </w:rPr>
      </w:pPr>
      <w:r>
        <w:rPr>
          <w:rFonts w:hint="cs"/>
          <w:rtl/>
        </w:rPr>
        <w:t>- - -</w:t>
      </w:r>
    </w:p>
    <w:p w14:paraId="1FB33321" w14:textId="77777777" w:rsidR="00000000" w:rsidRDefault="00754752">
      <w:pPr>
        <w:pStyle w:val="a0"/>
        <w:ind w:firstLine="0"/>
        <w:rPr>
          <w:rFonts w:hint="cs"/>
          <w:rtl/>
        </w:rPr>
      </w:pPr>
    </w:p>
    <w:p w14:paraId="38BD2B0B" w14:textId="77777777" w:rsidR="00000000" w:rsidRDefault="00754752">
      <w:pPr>
        <w:pStyle w:val="-"/>
        <w:rPr>
          <w:rtl/>
        </w:rPr>
      </w:pPr>
      <w:bookmarkStart w:id="68" w:name="FS000000519T07_06_2004_17_45_38C"/>
      <w:bookmarkEnd w:id="68"/>
      <w:r>
        <w:rPr>
          <w:rtl/>
        </w:rPr>
        <w:t>שר הפנים אברהם פורז:</w:t>
      </w:r>
    </w:p>
    <w:p w14:paraId="4C29055C" w14:textId="77777777" w:rsidR="00000000" w:rsidRDefault="00754752">
      <w:pPr>
        <w:pStyle w:val="a0"/>
        <w:rPr>
          <w:rtl/>
        </w:rPr>
      </w:pPr>
    </w:p>
    <w:p w14:paraId="5CBF7562" w14:textId="77777777" w:rsidR="00000000" w:rsidRDefault="00754752">
      <w:pPr>
        <w:pStyle w:val="a0"/>
        <w:rPr>
          <w:rFonts w:hint="cs"/>
          <w:rtl/>
        </w:rPr>
      </w:pPr>
      <w:r>
        <w:rPr>
          <w:rFonts w:hint="cs"/>
          <w:rtl/>
        </w:rPr>
        <w:t>הואיל וראשי הער</w:t>
      </w:r>
      <w:r>
        <w:rPr>
          <w:rFonts w:hint="cs"/>
          <w:rtl/>
        </w:rPr>
        <w:t xml:space="preserve">ים אומרים: הכסף הוא הנושא לעיקול - בסדר, אנחנו יוצרים עכשיו מערכת לשלושה חודשים, עם אפשרות להארכה חלקית עוד בשלושה חודשים, שבה בשלב ראשון אנחנו מאשרים לשמור את הכסף הזה רק לפעילויות חיוניות, והכסף הזה לא יהיה בעיקול. אני מאוד מקווה, שבאמצעות הדבר הזה נגיע </w:t>
      </w:r>
      <w:r>
        <w:rPr>
          <w:rFonts w:hint="cs"/>
          <w:rtl/>
        </w:rPr>
        <w:t>למצב שכמעט אצל כולם המשכורות ישולמו, אם לא באופן מלא לפחות באופן חלקי, כי הכוונה שלנו היא לא לשלם לכולם את המשכורת המולנת אלא רק לשלם בגובה של שכר נמוך יחסית. אם, למשל, בעירייה מסוימת יש מנכ"ל עירייה שמשכורתו נניח 25,000 שקל בחודש, הוא לא יקבל בהסדר הזה את</w:t>
      </w:r>
      <w:r>
        <w:rPr>
          <w:rFonts w:hint="cs"/>
          <w:rtl/>
        </w:rPr>
        <w:t xml:space="preserve"> הכול אלא רק את מה שיקבלו גם האחרים, איזו תקרה שאנחנו נקבע לפי האמצעים, כי גם פה אין לנו הרבה מאוד אמצעים. אני מניח, שהדבר הזה ייתן לנו פתרון לטווח הביניים.</w:t>
      </w:r>
    </w:p>
    <w:p w14:paraId="38071E13" w14:textId="77777777" w:rsidR="00000000" w:rsidRDefault="00754752">
      <w:pPr>
        <w:pStyle w:val="a0"/>
        <w:rPr>
          <w:rFonts w:hint="cs"/>
          <w:rtl/>
        </w:rPr>
      </w:pPr>
    </w:p>
    <w:p w14:paraId="041980D8" w14:textId="77777777" w:rsidR="00000000" w:rsidRDefault="00754752">
      <w:pPr>
        <w:pStyle w:val="a0"/>
        <w:rPr>
          <w:rFonts w:hint="cs"/>
          <w:rtl/>
        </w:rPr>
      </w:pPr>
      <w:r>
        <w:rPr>
          <w:rFonts w:hint="cs"/>
          <w:rtl/>
        </w:rPr>
        <w:t>אשר לטווח היותר-רחוק, יהיה כך: מי שנכנס לתוכנית הבראה, חייב לבצע אותה אף שהיא כואבת. אם הוא לא מבצ</w:t>
      </w:r>
      <w:r>
        <w:rPr>
          <w:rFonts w:hint="cs"/>
          <w:rtl/>
        </w:rPr>
        <w:t>ע אותה, אחד הדברים שהחוק קובע הוא שאי-מילוי תוכנית הבראה הוא בגדר כישלון שמאפשר לשר הפנים למנות ועדה קרואה. אני לא שש למנות ועדות קרואות. עד היום לא מיניתי אף אחת. ראשית, כי עברה רק חצי שנה מאז הבחירות, וכמובן זה לא "פייר" לבוא למישהו חצי שנה אחרי שהוא נבח</w:t>
      </w:r>
      <w:r>
        <w:rPr>
          <w:rFonts w:hint="cs"/>
          <w:rtl/>
        </w:rPr>
        <w:t xml:space="preserve">ר. אבל גם היותר-ותיקים, צריך לתת להם צ'אנס. </w:t>
      </w:r>
    </w:p>
    <w:p w14:paraId="61708BF3" w14:textId="77777777" w:rsidR="00000000" w:rsidRDefault="00754752">
      <w:pPr>
        <w:pStyle w:val="a0"/>
        <w:rPr>
          <w:rFonts w:hint="cs"/>
          <w:rtl/>
        </w:rPr>
      </w:pPr>
    </w:p>
    <w:p w14:paraId="35B5CCEF" w14:textId="77777777" w:rsidR="00000000" w:rsidRDefault="00754752">
      <w:pPr>
        <w:pStyle w:val="a0"/>
        <w:rPr>
          <w:rFonts w:hint="cs"/>
          <w:rtl/>
        </w:rPr>
      </w:pPr>
      <w:r>
        <w:rPr>
          <w:rFonts w:hint="cs"/>
          <w:rtl/>
        </w:rPr>
        <w:t>אני חושב שהרוב, החלק המכריע של ראשי הערים בסדר. הם נתקלים באמת בבעיות שהם ירשו וקשה להם להתמודד, אבל מה? הם צריכים להתמודד. אני אומר לכם, אין ברירה אלא לעשות דיאטה. כל המגזר הציבורי עושה דיאטה. גם המשרד שלי עוש</w:t>
      </w:r>
      <w:r>
        <w:rPr>
          <w:rFonts w:hint="cs"/>
          <w:rtl/>
        </w:rPr>
        <w:t>ה דיאטה. כנראה במהלך השנה, לקראת השנה הבאה, אנחנו נצטרך לסגור כמה לשכות של מינהל אוכלוסין. אנשים שהתרגלו עד היום שיש להם בעירם משרד שבו הם יכולים לקבל דרכון או תעודת זהות, יצטרכו ללכת לעיר סמוכה. אני אומר לכם את זה בכאב לב גדול, אבל מה לעשות? אם אין כסף, מ</w:t>
      </w:r>
      <w:r>
        <w:rPr>
          <w:rFonts w:hint="cs"/>
          <w:rtl/>
        </w:rPr>
        <w:t>איפה אני אביא? אין לי מכונה להדפסת כסף.</w:t>
      </w:r>
    </w:p>
    <w:p w14:paraId="1A83B6A2" w14:textId="77777777" w:rsidR="00000000" w:rsidRDefault="00754752">
      <w:pPr>
        <w:pStyle w:val="a0"/>
        <w:ind w:firstLine="0"/>
        <w:rPr>
          <w:rFonts w:hint="cs"/>
          <w:rtl/>
        </w:rPr>
      </w:pPr>
    </w:p>
    <w:p w14:paraId="4A02151B" w14:textId="77777777" w:rsidR="00000000" w:rsidRDefault="00754752">
      <w:pPr>
        <w:pStyle w:val="a0"/>
        <w:rPr>
          <w:rFonts w:hint="cs"/>
          <w:rtl/>
        </w:rPr>
      </w:pPr>
      <w:r>
        <w:rPr>
          <w:rFonts w:hint="cs"/>
          <w:rtl/>
        </w:rPr>
        <w:t xml:space="preserve">מעבר לזה, אני חושב שבסך הכול, הסכום שעומד לרשות משרד הפנים לתמיכה ברשויות המקומיות במענקי איזון </w:t>
      </w:r>
      <w:r>
        <w:rPr>
          <w:rtl/>
        </w:rPr>
        <w:t>–</w:t>
      </w:r>
      <w:r>
        <w:rPr>
          <w:rFonts w:hint="cs"/>
          <w:rtl/>
        </w:rPr>
        <w:t xml:space="preserve"> הסכום נמוך מדי. אני חושב שכן צריך לעשות דיאטה וצריך להוריד ולהביא את הרשויות לאיזון. אבל, להערכתי, מה שקרה פה, הירידה</w:t>
      </w:r>
      <w:r>
        <w:rPr>
          <w:rFonts w:hint="cs"/>
          <w:rtl/>
        </w:rPr>
        <w:t xml:space="preserve"> בתמיכת המדינה היתה דרסטית מדי ויש לנו רשויות שהן בבעיה.</w:t>
      </w:r>
    </w:p>
    <w:p w14:paraId="4CF085BF" w14:textId="77777777" w:rsidR="00000000" w:rsidRDefault="00754752">
      <w:pPr>
        <w:pStyle w:val="a0"/>
        <w:rPr>
          <w:rFonts w:hint="cs"/>
          <w:rtl/>
        </w:rPr>
      </w:pPr>
    </w:p>
    <w:p w14:paraId="4247E187" w14:textId="77777777" w:rsidR="00000000" w:rsidRDefault="00754752">
      <w:pPr>
        <w:pStyle w:val="a0"/>
        <w:rPr>
          <w:rFonts w:hint="cs"/>
          <w:rtl/>
        </w:rPr>
      </w:pPr>
      <w:r>
        <w:rPr>
          <w:rFonts w:hint="cs"/>
          <w:rtl/>
        </w:rPr>
        <w:t>דבר נוסף, אנחנו מינינו ועדה במשרד הפנים, גם הפעם בראשות יעקב גדיש, שמטרתה לבדוק את אחד העיוותים שיש, והוא עניין חלוקת ארנונת עסקים. אתם יודעים ודאי, ששיעורי ארנונת עסקים גדולים בהרבה מארנונה למגורים</w:t>
      </w:r>
      <w:r>
        <w:rPr>
          <w:rFonts w:hint="cs"/>
          <w:rtl/>
        </w:rPr>
        <w:t>. עירייה שאין לה הכנסות מארנונת עסקים היא בצרות צרורות. יש לנו מצבים, שאנחנו רואים שתי ערים שאחת נהנית מארנונת עסקים גבוהה והשנייה לא - וחלק זה אפילו לא בזכות פעילות העירייה. למשל, מחנות צה"ל. מחנות צה"ל משלמים ארנונה. זה שמחנה מסוים נמצא בתחומה של רשות מק</w:t>
      </w:r>
      <w:r>
        <w:rPr>
          <w:rFonts w:hint="cs"/>
          <w:rtl/>
        </w:rPr>
        <w:t>ומית מסוימת, זה לא כי ראשי העיר טרחו והביאו את הצבא לשם.</w:t>
      </w:r>
    </w:p>
    <w:p w14:paraId="5AA3DC85" w14:textId="77777777" w:rsidR="00000000" w:rsidRDefault="00754752">
      <w:pPr>
        <w:pStyle w:val="a0"/>
        <w:ind w:firstLine="0"/>
        <w:rPr>
          <w:rFonts w:hint="cs"/>
          <w:rtl/>
        </w:rPr>
      </w:pPr>
    </w:p>
    <w:p w14:paraId="5B4FCA68" w14:textId="77777777" w:rsidR="00000000" w:rsidRDefault="00754752">
      <w:pPr>
        <w:pStyle w:val="af0"/>
        <w:rPr>
          <w:rtl/>
        </w:rPr>
      </w:pPr>
      <w:r>
        <w:rPr>
          <w:rFonts w:hint="eastAsia"/>
          <w:rtl/>
        </w:rPr>
        <w:t>דוד</w:t>
      </w:r>
      <w:r>
        <w:rPr>
          <w:rtl/>
        </w:rPr>
        <w:t xml:space="preserve"> אזולאי (ש"ס):</w:t>
      </w:r>
    </w:p>
    <w:p w14:paraId="1F14EDCC" w14:textId="77777777" w:rsidR="00000000" w:rsidRDefault="00754752">
      <w:pPr>
        <w:pStyle w:val="a0"/>
        <w:rPr>
          <w:rFonts w:hint="cs"/>
          <w:rtl/>
        </w:rPr>
      </w:pPr>
    </w:p>
    <w:p w14:paraId="00F361D0" w14:textId="77777777" w:rsidR="00000000" w:rsidRDefault="00754752">
      <w:pPr>
        <w:pStyle w:val="a0"/>
        <w:rPr>
          <w:rFonts w:hint="cs"/>
          <w:rtl/>
        </w:rPr>
      </w:pPr>
      <w:r>
        <w:rPr>
          <w:rFonts w:hint="cs"/>
          <w:rtl/>
        </w:rPr>
        <w:t>הם לא משלמים. עמרם מצנע, הם משלמים?</w:t>
      </w:r>
    </w:p>
    <w:p w14:paraId="13FC0C9B" w14:textId="77777777" w:rsidR="00000000" w:rsidRDefault="00754752">
      <w:pPr>
        <w:pStyle w:val="a0"/>
        <w:ind w:firstLine="0"/>
        <w:rPr>
          <w:rFonts w:hint="cs"/>
          <w:rtl/>
        </w:rPr>
      </w:pPr>
    </w:p>
    <w:p w14:paraId="477C57F2" w14:textId="77777777" w:rsidR="00000000" w:rsidRDefault="00754752">
      <w:pPr>
        <w:pStyle w:val="-"/>
        <w:rPr>
          <w:rtl/>
        </w:rPr>
      </w:pPr>
      <w:bookmarkStart w:id="69" w:name="FS000000519T07_06_2004_17_54_34C"/>
      <w:bookmarkEnd w:id="69"/>
      <w:r>
        <w:rPr>
          <w:rtl/>
        </w:rPr>
        <w:t>שר הפנים אברהם פורז:</w:t>
      </w:r>
    </w:p>
    <w:p w14:paraId="0846C8C1" w14:textId="77777777" w:rsidR="00000000" w:rsidRDefault="00754752">
      <w:pPr>
        <w:pStyle w:val="a0"/>
        <w:rPr>
          <w:rtl/>
        </w:rPr>
      </w:pPr>
    </w:p>
    <w:p w14:paraId="1E904A37" w14:textId="77777777" w:rsidR="00000000" w:rsidRDefault="00754752">
      <w:pPr>
        <w:pStyle w:val="a0"/>
        <w:rPr>
          <w:rFonts w:hint="cs"/>
          <w:rtl/>
        </w:rPr>
      </w:pPr>
      <w:r>
        <w:rPr>
          <w:rFonts w:hint="cs"/>
          <w:rtl/>
        </w:rPr>
        <w:t>הם משלמים, האמן לי. משלמים ועוד איך משלמים.</w:t>
      </w:r>
    </w:p>
    <w:p w14:paraId="207BD901" w14:textId="77777777" w:rsidR="00000000" w:rsidRDefault="00754752">
      <w:pPr>
        <w:pStyle w:val="a0"/>
        <w:ind w:firstLine="0"/>
        <w:rPr>
          <w:rFonts w:hint="cs"/>
          <w:rtl/>
        </w:rPr>
      </w:pPr>
    </w:p>
    <w:p w14:paraId="4A40B79B" w14:textId="77777777" w:rsidR="00000000" w:rsidRDefault="00754752">
      <w:pPr>
        <w:pStyle w:val="af0"/>
        <w:rPr>
          <w:rtl/>
        </w:rPr>
      </w:pPr>
      <w:r>
        <w:rPr>
          <w:rFonts w:hint="eastAsia"/>
          <w:rtl/>
        </w:rPr>
        <w:t>עמרם</w:t>
      </w:r>
      <w:r>
        <w:rPr>
          <w:rtl/>
        </w:rPr>
        <w:t xml:space="preserve"> מצנע (העבודה-מימד):</w:t>
      </w:r>
    </w:p>
    <w:p w14:paraId="2FD090A6" w14:textId="77777777" w:rsidR="00000000" w:rsidRDefault="00754752">
      <w:pPr>
        <w:pStyle w:val="a0"/>
        <w:rPr>
          <w:rFonts w:hint="cs"/>
          <w:rtl/>
        </w:rPr>
      </w:pPr>
    </w:p>
    <w:p w14:paraId="6F49F3E3" w14:textId="77777777" w:rsidR="00000000" w:rsidRDefault="00754752">
      <w:pPr>
        <w:pStyle w:val="a0"/>
        <w:rPr>
          <w:rFonts w:hint="cs"/>
          <w:rtl/>
        </w:rPr>
      </w:pPr>
      <w:r>
        <w:rPr>
          <w:rFonts w:hint="cs"/>
          <w:rtl/>
        </w:rPr>
        <w:t>רק בערים קולטות עלייה.</w:t>
      </w:r>
    </w:p>
    <w:p w14:paraId="031E4587" w14:textId="77777777" w:rsidR="00000000" w:rsidRDefault="00754752">
      <w:pPr>
        <w:pStyle w:val="a0"/>
        <w:ind w:firstLine="0"/>
        <w:rPr>
          <w:rFonts w:hint="cs"/>
          <w:rtl/>
        </w:rPr>
      </w:pPr>
    </w:p>
    <w:p w14:paraId="3B5DFB79" w14:textId="77777777" w:rsidR="00000000" w:rsidRDefault="00754752">
      <w:pPr>
        <w:pStyle w:val="-"/>
        <w:rPr>
          <w:rtl/>
        </w:rPr>
      </w:pPr>
      <w:bookmarkStart w:id="70" w:name="FS000000519T07_06_2004_17_22_04C"/>
      <w:bookmarkEnd w:id="70"/>
      <w:r>
        <w:rPr>
          <w:rtl/>
        </w:rPr>
        <w:t>שר הפנים אברהם פורז:</w:t>
      </w:r>
    </w:p>
    <w:p w14:paraId="1F8529FA" w14:textId="77777777" w:rsidR="00000000" w:rsidRDefault="00754752">
      <w:pPr>
        <w:pStyle w:val="a0"/>
        <w:rPr>
          <w:rtl/>
        </w:rPr>
      </w:pPr>
    </w:p>
    <w:p w14:paraId="52A81E35" w14:textId="77777777" w:rsidR="00000000" w:rsidRDefault="00754752">
      <w:pPr>
        <w:pStyle w:val="a0"/>
        <w:rPr>
          <w:rFonts w:hint="cs"/>
          <w:rtl/>
        </w:rPr>
      </w:pPr>
      <w:r>
        <w:rPr>
          <w:rFonts w:hint="cs"/>
          <w:rtl/>
        </w:rPr>
        <w:t>רמת</w:t>
      </w:r>
      <w:r>
        <w:rPr>
          <w:rFonts w:hint="cs"/>
          <w:rtl/>
        </w:rPr>
        <w:t xml:space="preserve">-השרון היא עיר קולטת עלייה. </w:t>
      </w:r>
    </w:p>
    <w:p w14:paraId="169BAE8C" w14:textId="77777777" w:rsidR="00000000" w:rsidRDefault="00754752">
      <w:pPr>
        <w:pStyle w:val="a0"/>
        <w:rPr>
          <w:rFonts w:hint="cs"/>
          <w:rtl/>
        </w:rPr>
      </w:pPr>
    </w:p>
    <w:p w14:paraId="6D83FBC9" w14:textId="77777777" w:rsidR="00000000" w:rsidRDefault="00754752">
      <w:pPr>
        <w:pStyle w:val="af0"/>
        <w:rPr>
          <w:rtl/>
        </w:rPr>
      </w:pPr>
      <w:r>
        <w:rPr>
          <w:rFonts w:hint="eastAsia"/>
          <w:rtl/>
        </w:rPr>
        <w:t>עמרם</w:t>
      </w:r>
      <w:r>
        <w:rPr>
          <w:rtl/>
        </w:rPr>
        <w:t xml:space="preserve"> מצנע (העבודה-מימד):</w:t>
      </w:r>
    </w:p>
    <w:p w14:paraId="7B5F406F" w14:textId="77777777" w:rsidR="00000000" w:rsidRDefault="00754752">
      <w:pPr>
        <w:pStyle w:val="a0"/>
        <w:rPr>
          <w:rFonts w:hint="cs"/>
          <w:rtl/>
        </w:rPr>
      </w:pPr>
    </w:p>
    <w:p w14:paraId="1037CA41" w14:textId="77777777" w:rsidR="00000000" w:rsidRDefault="00754752">
      <w:pPr>
        <w:pStyle w:val="a0"/>
        <w:rPr>
          <w:rFonts w:hint="cs"/>
          <w:rtl/>
        </w:rPr>
      </w:pPr>
      <w:r>
        <w:rPr>
          <w:rFonts w:hint="cs"/>
          <w:rtl/>
        </w:rPr>
        <w:t>זה אבסורד.</w:t>
      </w:r>
    </w:p>
    <w:p w14:paraId="4756D0B1" w14:textId="77777777" w:rsidR="00000000" w:rsidRDefault="00754752">
      <w:pPr>
        <w:pStyle w:val="a0"/>
        <w:rPr>
          <w:rFonts w:hint="cs"/>
          <w:rtl/>
        </w:rPr>
      </w:pPr>
    </w:p>
    <w:p w14:paraId="6890EF2A" w14:textId="77777777" w:rsidR="00000000" w:rsidRDefault="00754752">
      <w:pPr>
        <w:pStyle w:val="-"/>
        <w:rPr>
          <w:rtl/>
        </w:rPr>
      </w:pPr>
      <w:bookmarkStart w:id="71" w:name="FS000000519T07_06_2004_17_25_07C"/>
      <w:bookmarkEnd w:id="71"/>
      <w:r>
        <w:rPr>
          <w:rtl/>
        </w:rPr>
        <w:t>שר הפנים אברהם פורז:</w:t>
      </w:r>
    </w:p>
    <w:p w14:paraId="1B34086F" w14:textId="77777777" w:rsidR="00000000" w:rsidRDefault="00754752">
      <w:pPr>
        <w:pStyle w:val="a0"/>
        <w:rPr>
          <w:rtl/>
        </w:rPr>
      </w:pPr>
    </w:p>
    <w:p w14:paraId="36344C90" w14:textId="77777777" w:rsidR="00000000" w:rsidRDefault="00754752">
      <w:pPr>
        <w:pStyle w:val="a0"/>
        <w:rPr>
          <w:rFonts w:hint="cs"/>
          <w:rtl/>
        </w:rPr>
      </w:pPr>
      <w:r>
        <w:rPr>
          <w:rFonts w:hint="cs"/>
          <w:rtl/>
        </w:rPr>
        <w:t xml:space="preserve">אגב, העניין הזה הוא כולו אנכרוניסטי, תחילתו בשנות ה-50. יש עוד כמה טענות </w:t>
      </w:r>
      <w:r>
        <w:rPr>
          <w:rtl/>
        </w:rPr>
        <w:t>–</w:t>
      </w:r>
      <w:r>
        <w:rPr>
          <w:rFonts w:hint="cs"/>
          <w:rtl/>
        </w:rPr>
        <w:t xml:space="preserve"> אני כרגע לא רוצה להיכנס כאן לפרטים </w:t>
      </w:r>
      <w:r>
        <w:rPr>
          <w:rtl/>
        </w:rPr>
        <w:t>–</w:t>
      </w:r>
      <w:r>
        <w:rPr>
          <w:rFonts w:hint="cs"/>
          <w:rtl/>
        </w:rPr>
        <w:t xml:space="preserve"> על עיוותים בחלוקת הארנונה. הוועדה הזאת תבדוק - - - </w:t>
      </w:r>
    </w:p>
    <w:p w14:paraId="0F69F9AC" w14:textId="77777777" w:rsidR="00000000" w:rsidRDefault="00754752">
      <w:pPr>
        <w:pStyle w:val="a0"/>
        <w:rPr>
          <w:rFonts w:hint="cs"/>
          <w:rtl/>
        </w:rPr>
      </w:pPr>
    </w:p>
    <w:p w14:paraId="6F9BE84A" w14:textId="77777777" w:rsidR="00000000" w:rsidRDefault="00754752">
      <w:pPr>
        <w:pStyle w:val="af1"/>
        <w:rPr>
          <w:rtl/>
        </w:rPr>
      </w:pPr>
      <w:r>
        <w:rPr>
          <w:rtl/>
        </w:rPr>
        <w:t>ה</w:t>
      </w:r>
      <w:r>
        <w:rPr>
          <w:rtl/>
        </w:rPr>
        <w:t>יו"ר ראובן ריבלין:</w:t>
      </w:r>
    </w:p>
    <w:p w14:paraId="4B2B508C" w14:textId="77777777" w:rsidR="00000000" w:rsidRDefault="00754752">
      <w:pPr>
        <w:pStyle w:val="a0"/>
        <w:rPr>
          <w:rtl/>
        </w:rPr>
      </w:pPr>
    </w:p>
    <w:p w14:paraId="57BDF9D4" w14:textId="77777777" w:rsidR="00000000" w:rsidRDefault="00754752">
      <w:pPr>
        <w:pStyle w:val="a0"/>
        <w:rPr>
          <w:rFonts w:hint="cs"/>
          <w:rtl/>
        </w:rPr>
      </w:pPr>
      <w:r>
        <w:rPr>
          <w:rFonts w:hint="cs"/>
          <w:rtl/>
        </w:rPr>
        <w:t>עיר שמוגדרת כקולטת עלייה וזכאית היא בסמכותך, או שהחוק קבע את זה?</w:t>
      </w:r>
    </w:p>
    <w:p w14:paraId="2E26143B" w14:textId="77777777" w:rsidR="00000000" w:rsidRDefault="00754752">
      <w:pPr>
        <w:pStyle w:val="a0"/>
        <w:rPr>
          <w:rFonts w:hint="cs"/>
          <w:rtl/>
        </w:rPr>
      </w:pPr>
    </w:p>
    <w:p w14:paraId="05E2E996" w14:textId="77777777" w:rsidR="00000000" w:rsidRDefault="00754752">
      <w:pPr>
        <w:pStyle w:val="af0"/>
        <w:rPr>
          <w:rtl/>
        </w:rPr>
      </w:pPr>
      <w:r>
        <w:rPr>
          <w:rFonts w:hint="eastAsia"/>
          <w:rtl/>
        </w:rPr>
        <w:t>עמרם</w:t>
      </w:r>
      <w:r>
        <w:rPr>
          <w:rtl/>
        </w:rPr>
        <w:t xml:space="preserve"> מצנע (העבודה-מימד):</w:t>
      </w:r>
    </w:p>
    <w:p w14:paraId="6D27E446" w14:textId="77777777" w:rsidR="00000000" w:rsidRDefault="00754752">
      <w:pPr>
        <w:pStyle w:val="a0"/>
        <w:rPr>
          <w:rFonts w:hint="cs"/>
          <w:rtl/>
        </w:rPr>
      </w:pPr>
    </w:p>
    <w:p w14:paraId="2E6D47E5" w14:textId="77777777" w:rsidR="00000000" w:rsidRDefault="00754752">
      <w:pPr>
        <w:pStyle w:val="a0"/>
        <w:rPr>
          <w:rFonts w:hint="cs"/>
          <w:rtl/>
        </w:rPr>
      </w:pPr>
      <w:r>
        <w:rPr>
          <w:rFonts w:hint="cs"/>
          <w:rtl/>
        </w:rPr>
        <w:t xml:space="preserve">יש חוק. יש רשימה סגורה. </w:t>
      </w:r>
    </w:p>
    <w:p w14:paraId="316BD669" w14:textId="77777777" w:rsidR="00000000" w:rsidRDefault="00754752">
      <w:pPr>
        <w:pStyle w:val="a0"/>
        <w:rPr>
          <w:rFonts w:hint="cs"/>
          <w:rtl/>
        </w:rPr>
      </w:pPr>
    </w:p>
    <w:p w14:paraId="110D5928" w14:textId="77777777" w:rsidR="00000000" w:rsidRDefault="00754752">
      <w:pPr>
        <w:pStyle w:val="-"/>
        <w:rPr>
          <w:rtl/>
        </w:rPr>
      </w:pPr>
      <w:bookmarkStart w:id="72" w:name="FS000000519T07_06_2004_17_26_12C"/>
      <w:bookmarkEnd w:id="72"/>
      <w:r>
        <w:rPr>
          <w:rtl/>
        </w:rPr>
        <w:t>שר הפנים אברהם פורז:</w:t>
      </w:r>
    </w:p>
    <w:p w14:paraId="4822134C" w14:textId="77777777" w:rsidR="00000000" w:rsidRDefault="00754752">
      <w:pPr>
        <w:pStyle w:val="a0"/>
        <w:rPr>
          <w:rtl/>
        </w:rPr>
      </w:pPr>
    </w:p>
    <w:p w14:paraId="5E4B1430" w14:textId="77777777" w:rsidR="00000000" w:rsidRDefault="00754752">
      <w:pPr>
        <w:pStyle w:val="a0"/>
        <w:rPr>
          <w:rFonts w:hint="cs"/>
          <w:rtl/>
        </w:rPr>
      </w:pPr>
      <w:r>
        <w:rPr>
          <w:rFonts w:hint="cs"/>
          <w:rtl/>
        </w:rPr>
        <w:t>זה בסמכותי, על דעת שר האוצר.</w:t>
      </w:r>
    </w:p>
    <w:p w14:paraId="01525D84" w14:textId="77777777" w:rsidR="00000000" w:rsidRDefault="00754752">
      <w:pPr>
        <w:pStyle w:val="a0"/>
        <w:rPr>
          <w:rFonts w:hint="cs"/>
          <w:rtl/>
        </w:rPr>
      </w:pPr>
    </w:p>
    <w:p w14:paraId="4FDA4FE4" w14:textId="77777777" w:rsidR="00000000" w:rsidRDefault="00754752">
      <w:pPr>
        <w:pStyle w:val="af1"/>
        <w:rPr>
          <w:rtl/>
        </w:rPr>
      </w:pPr>
      <w:r>
        <w:rPr>
          <w:rtl/>
        </w:rPr>
        <w:t>היו"ר ראובן ריבלין:</w:t>
      </w:r>
    </w:p>
    <w:p w14:paraId="0537CDDA" w14:textId="77777777" w:rsidR="00000000" w:rsidRDefault="00754752">
      <w:pPr>
        <w:pStyle w:val="a0"/>
        <w:rPr>
          <w:rtl/>
        </w:rPr>
      </w:pPr>
    </w:p>
    <w:p w14:paraId="48E0D1FA" w14:textId="77777777" w:rsidR="00000000" w:rsidRDefault="00754752">
      <w:pPr>
        <w:pStyle w:val="a0"/>
        <w:rPr>
          <w:rFonts w:hint="cs"/>
          <w:rtl/>
        </w:rPr>
      </w:pPr>
      <w:r>
        <w:rPr>
          <w:rFonts w:hint="cs"/>
          <w:rtl/>
        </w:rPr>
        <w:t>הרי צריך לקבוע שעיר קולטת עלייה שאין באפשרותה</w:t>
      </w:r>
      <w:r>
        <w:rPr>
          <w:rFonts w:hint="cs"/>
          <w:rtl/>
        </w:rPr>
        <w:t xml:space="preserve"> - - - </w:t>
      </w:r>
    </w:p>
    <w:p w14:paraId="73E43CFB" w14:textId="77777777" w:rsidR="00000000" w:rsidRDefault="00754752">
      <w:pPr>
        <w:pStyle w:val="a0"/>
        <w:rPr>
          <w:rFonts w:hint="cs"/>
          <w:rtl/>
        </w:rPr>
      </w:pPr>
    </w:p>
    <w:p w14:paraId="16046F3C" w14:textId="77777777" w:rsidR="00000000" w:rsidRDefault="00754752">
      <w:pPr>
        <w:pStyle w:val="-"/>
        <w:rPr>
          <w:rtl/>
        </w:rPr>
      </w:pPr>
      <w:bookmarkStart w:id="73" w:name="FS000000519T07_06_2004_17_26_57C"/>
      <w:bookmarkEnd w:id="73"/>
      <w:r>
        <w:rPr>
          <w:rtl/>
        </w:rPr>
        <w:t>שר הפנים אברהם פורז:</w:t>
      </w:r>
    </w:p>
    <w:p w14:paraId="432C02A0" w14:textId="77777777" w:rsidR="00000000" w:rsidRDefault="00754752">
      <w:pPr>
        <w:pStyle w:val="a0"/>
        <w:rPr>
          <w:rtl/>
        </w:rPr>
      </w:pPr>
    </w:p>
    <w:p w14:paraId="0A6D85F3" w14:textId="77777777" w:rsidR="00000000" w:rsidRDefault="00754752">
      <w:pPr>
        <w:pStyle w:val="a0"/>
        <w:rPr>
          <w:rFonts w:hint="cs"/>
          <w:rtl/>
        </w:rPr>
      </w:pPr>
      <w:r>
        <w:rPr>
          <w:rFonts w:hint="cs"/>
          <w:rtl/>
        </w:rPr>
        <w:t xml:space="preserve">אדוני היושב-ראש, אילו זה היה תלוי בי הייתי מכריז על כל ערי ישראל כקולטות עלייה, יחד עם שר האוצר. </w:t>
      </w:r>
    </w:p>
    <w:p w14:paraId="26B87C3E" w14:textId="77777777" w:rsidR="00000000" w:rsidRDefault="00754752">
      <w:pPr>
        <w:pStyle w:val="a0"/>
        <w:rPr>
          <w:rFonts w:hint="cs"/>
          <w:rtl/>
        </w:rPr>
      </w:pPr>
    </w:p>
    <w:p w14:paraId="0E831C83" w14:textId="77777777" w:rsidR="00000000" w:rsidRDefault="00754752">
      <w:pPr>
        <w:pStyle w:val="af0"/>
        <w:rPr>
          <w:rtl/>
        </w:rPr>
      </w:pPr>
      <w:r>
        <w:rPr>
          <w:rFonts w:hint="eastAsia"/>
          <w:rtl/>
        </w:rPr>
        <w:t>עמרם</w:t>
      </w:r>
      <w:r>
        <w:rPr>
          <w:rtl/>
        </w:rPr>
        <w:t xml:space="preserve"> מצנע (העבודה-מימד):</w:t>
      </w:r>
    </w:p>
    <w:p w14:paraId="56E973BA" w14:textId="77777777" w:rsidR="00000000" w:rsidRDefault="00754752">
      <w:pPr>
        <w:pStyle w:val="a0"/>
        <w:rPr>
          <w:rFonts w:hint="cs"/>
          <w:rtl/>
        </w:rPr>
      </w:pPr>
    </w:p>
    <w:p w14:paraId="550991DE" w14:textId="77777777" w:rsidR="00000000" w:rsidRDefault="00754752">
      <w:pPr>
        <w:pStyle w:val="a0"/>
        <w:rPr>
          <w:rFonts w:hint="cs"/>
          <w:rtl/>
        </w:rPr>
      </w:pPr>
      <w:r>
        <w:rPr>
          <w:rFonts w:hint="cs"/>
          <w:rtl/>
        </w:rPr>
        <w:t xml:space="preserve">זה לא בסמכותו. יש רשימה סגורה, שלא נפתחה כבר 20 שנה. </w:t>
      </w:r>
    </w:p>
    <w:p w14:paraId="6B2DCFAE" w14:textId="77777777" w:rsidR="00000000" w:rsidRDefault="00754752">
      <w:pPr>
        <w:pStyle w:val="a0"/>
        <w:rPr>
          <w:rFonts w:hint="cs"/>
          <w:rtl/>
        </w:rPr>
      </w:pPr>
    </w:p>
    <w:p w14:paraId="578544D7" w14:textId="77777777" w:rsidR="00000000" w:rsidRDefault="00754752">
      <w:pPr>
        <w:pStyle w:val="af1"/>
        <w:rPr>
          <w:rtl/>
        </w:rPr>
      </w:pPr>
      <w:r>
        <w:rPr>
          <w:rtl/>
        </w:rPr>
        <w:t>היו"ר ראובן ריבלין:</w:t>
      </w:r>
    </w:p>
    <w:p w14:paraId="2EAEC50C" w14:textId="77777777" w:rsidR="00000000" w:rsidRDefault="00754752">
      <w:pPr>
        <w:pStyle w:val="a0"/>
        <w:rPr>
          <w:rtl/>
        </w:rPr>
      </w:pPr>
    </w:p>
    <w:p w14:paraId="01CA2824" w14:textId="77777777" w:rsidR="00000000" w:rsidRDefault="00754752">
      <w:pPr>
        <w:pStyle w:val="a0"/>
        <w:rPr>
          <w:rFonts w:hint="cs"/>
          <w:rtl/>
        </w:rPr>
      </w:pPr>
      <w:r>
        <w:rPr>
          <w:rFonts w:hint="cs"/>
          <w:rtl/>
        </w:rPr>
        <w:t>מי יכול לפתוח אותה?</w:t>
      </w:r>
    </w:p>
    <w:p w14:paraId="4372AB32" w14:textId="77777777" w:rsidR="00000000" w:rsidRDefault="00754752">
      <w:pPr>
        <w:pStyle w:val="a0"/>
        <w:rPr>
          <w:rFonts w:hint="cs"/>
          <w:rtl/>
        </w:rPr>
      </w:pPr>
    </w:p>
    <w:p w14:paraId="211E66E6" w14:textId="77777777" w:rsidR="00000000" w:rsidRDefault="00754752">
      <w:pPr>
        <w:pStyle w:val="-"/>
        <w:rPr>
          <w:rtl/>
        </w:rPr>
      </w:pPr>
      <w:bookmarkStart w:id="74" w:name="FS000000519T07_06_2004_17_27_49C"/>
      <w:bookmarkEnd w:id="74"/>
      <w:r>
        <w:rPr>
          <w:rtl/>
        </w:rPr>
        <w:t xml:space="preserve">שר </w:t>
      </w:r>
      <w:r>
        <w:rPr>
          <w:rtl/>
        </w:rPr>
        <w:t>הפנים אברהם פורז:</w:t>
      </w:r>
    </w:p>
    <w:p w14:paraId="265E45D8" w14:textId="77777777" w:rsidR="00000000" w:rsidRDefault="00754752">
      <w:pPr>
        <w:pStyle w:val="a0"/>
        <w:rPr>
          <w:rtl/>
        </w:rPr>
      </w:pPr>
    </w:p>
    <w:p w14:paraId="09AA4378" w14:textId="77777777" w:rsidR="00000000" w:rsidRDefault="00754752">
      <w:pPr>
        <w:pStyle w:val="a0"/>
        <w:rPr>
          <w:rFonts w:hint="cs"/>
          <w:rtl/>
        </w:rPr>
      </w:pPr>
      <w:r>
        <w:rPr>
          <w:rFonts w:hint="cs"/>
          <w:rtl/>
        </w:rPr>
        <w:t xml:space="preserve">אפשר לפתוח אותה. </w:t>
      </w:r>
    </w:p>
    <w:p w14:paraId="63EAF775" w14:textId="77777777" w:rsidR="00000000" w:rsidRDefault="00754752">
      <w:pPr>
        <w:pStyle w:val="a0"/>
        <w:rPr>
          <w:rFonts w:hint="cs"/>
          <w:rtl/>
        </w:rPr>
      </w:pPr>
    </w:p>
    <w:p w14:paraId="48242B6E" w14:textId="77777777" w:rsidR="00000000" w:rsidRDefault="00754752">
      <w:pPr>
        <w:pStyle w:val="af0"/>
        <w:rPr>
          <w:rtl/>
        </w:rPr>
      </w:pPr>
      <w:r>
        <w:rPr>
          <w:rFonts w:hint="eastAsia"/>
          <w:rtl/>
        </w:rPr>
        <w:t>עמרם</w:t>
      </w:r>
      <w:r>
        <w:rPr>
          <w:rtl/>
        </w:rPr>
        <w:t xml:space="preserve"> מצנע (העבודה-מימד):</w:t>
      </w:r>
    </w:p>
    <w:p w14:paraId="2EA2F254" w14:textId="77777777" w:rsidR="00000000" w:rsidRDefault="00754752">
      <w:pPr>
        <w:pStyle w:val="a0"/>
        <w:rPr>
          <w:rFonts w:hint="cs"/>
          <w:rtl/>
        </w:rPr>
      </w:pPr>
    </w:p>
    <w:p w14:paraId="3C37526A" w14:textId="77777777" w:rsidR="00000000" w:rsidRDefault="00754752">
      <w:pPr>
        <w:pStyle w:val="a0"/>
        <w:rPr>
          <w:rFonts w:hint="cs"/>
          <w:rtl/>
        </w:rPr>
      </w:pPr>
      <w:r>
        <w:rPr>
          <w:rFonts w:hint="cs"/>
          <w:rtl/>
        </w:rPr>
        <w:t>שר האוצר ושר הפנים.</w:t>
      </w:r>
    </w:p>
    <w:p w14:paraId="31617471" w14:textId="77777777" w:rsidR="00000000" w:rsidRDefault="00754752">
      <w:pPr>
        <w:pStyle w:val="a0"/>
        <w:rPr>
          <w:rFonts w:hint="cs"/>
          <w:rtl/>
        </w:rPr>
      </w:pPr>
    </w:p>
    <w:p w14:paraId="02BCD4EB" w14:textId="77777777" w:rsidR="00000000" w:rsidRDefault="00754752">
      <w:pPr>
        <w:pStyle w:val="-"/>
        <w:rPr>
          <w:rtl/>
        </w:rPr>
      </w:pPr>
      <w:bookmarkStart w:id="75" w:name="FS000000519T07_06_2004_17_28_07C"/>
      <w:bookmarkEnd w:id="75"/>
      <w:r>
        <w:rPr>
          <w:rtl/>
        </w:rPr>
        <w:t>שר הפנים אברהם פורז:</w:t>
      </w:r>
    </w:p>
    <w:p w14:paraId="2140E1E3" w14:textId="77777777" w:rsidR="00000000" w:rsidRDefault="00754752">
      <w:pPr>
        <w:pStyle w:val="a0"/>
        <w:rPr>
          <w:rtl/>
        </w:rPr>
      </w:pPr>
    </w:p>
    <w:p w14:paraId="512682E1" w14:textId="77777777" w:rsidR="00000000" w:rsidRDefault="00754752">
      <w:pPr>
        <w:pStyle w:val="a0"/>
        <w:rPr>
          <w:rFonts w:hint="cs"/>
          <w:rtl/>
        </w:rPr>
      </w:pPr>
      <w:r>
        <w:rPr>
          <w:rFonts w:hint="cs"/>
          <w:rtl/>
        </w:rPr>
        <w:t>שנינו יכולים לפתוח את הרשימה.</w:t>
      </w:r>
    </w:p>
    <w:p w14:paraId="4D77D22C" w14:textId="77777777" w:rsidR="00000000" w:rsidRDefault="00754752">
      <w:pPr>
        <w:pStyle w:val="a0"/>
        <w:rPr>
          <w:rFonts w:hint="cs"/>
          <w:rtl/>
        </w:rPr>
      </w:pPr>
    </w:p>
    <w:p w14:paraId="08C6B30F" w14:textId="77777777" w:rsidR="00000000" w:rsidRDefault="00754752">
      <w:pPr>
        <w:pStyle w:val="af0"/>
        <w:rPr>
          <w:rtl/>
        </w:rPr>
      </w:pPr>
      <w:r>
        <w:rPr>
          <w:rFonts w:hint="eastAsia"/>
          <w:rtl/>
        </w:rPr>
        <w:t>עמרם</w:t>
      </w:r>
      <w:r>
        <w:rPr>
          <w:rtl/>
        </w:rPr>
        <w:t xml:space="preserve"> מצנע (העבודה-מימד):</w:t>
      </w:r>
    </w:p>
    <w:p w14:paraId="49D00E74" w14:textId="77777777" w:rsidR="00000000" w:rsidRDefault="00754752">
      <w:pPr>
        <w:pStyle w:val="a0"/>
        <w:rPr>
          <w:rFonts w:hint="cs"/>
          <w:rtl/>
        </w:rPr>
      </w:pPr>
    </w:p>
    <w:p w14:paraId="4DC76755" w14:textId="77777777" w:rsidR="00000000" w:rsidRDefault="00754752">
      <w:pPr>
        <w:pStyle w:val="a0"/>
        <w:rPr>
          <w:rFonts w:hint="cs"/>
          <w:rtl/>
        </w:rPr>
      </w:pPr>
      <w:r>
        <w:rPr>
          <w:rFonts w:hint="cs"/>
          <w:rtl/>
        </w:rPr>
        <w:t xml:space="preserve">לכן הלכתי לבג"ץ. </w:t>
      </w:r>
    </w:p>
    <w:p w14:paraId="75D416FF" w14:textId="77777777" w:rsidR="00000000" w:rsidRDefault="00754752">
      <w:pPr>
        <w:pStyle w:val="a0"/>
        <w:rPr>
          <w:rFonts w:hint="cs"/>
          <w:rtl/>
        </w:rPr>
      </w:pPr>
    </w:p>
    <w:p w14:paraId="64831CC9" w14:textId="77777777" w:rsidR="00000000" w:rsidRDefault="00754752">
      <w:pPr>
        <w:pStyle w:val="-"/>
        <w:rPr>
          <w:rtl/>
        </w:rPr>
      </w:pPr>
      <w:bookmarkStart w:id="76" w:name="FS000000519T07_06_2004_17_28_24C"/>
      <w:bookmarkEnd w:id="76"/>
      <w:r>
        <w:rPr>
          <w:rtl/>
        </w:rPr>
        <w:t>שר הפנים אברהם פורז:</w:t>
      </w:r>
    </w:p>
    <w:p w14:paraId="14F43772" w14:textId="77777777" w:rsidR="00000000" w:rsidRDefault="00754752">
      <w:pPr>
        <w:pStyle w:val="a0"/>
        <w:rPr>
          <w:rtl/>
        </w:rPr>
      </w:pPr>
    </w:p>
    <w:p w14:paraId="77FFBD85" w14:textId="77777777" w:rsidR="00000000" w:rsidRDefault="00754752">
      <w:pPr>
        <w:pStyle w:val="a0"/>
        <w:rPr>
          <w:rFonts w:hint="cs"/>
          <w:rtl/>
        </w:rPr>
      </w:pPr>
      <w:r>
        <w:rPr>
          <w:rFonts w:hint="cs"/>
          <w:rtl/>
        </w:rPr>
        <w:t>אבל מה הבעיה, אדוני היושב-ראש? שבאותו רגע אני מעביר</w:t>
      </w:r>
      <w:r>
        <w:rPr>
          <w:rFonts w:hint="cs"/>
          <w:rtl/>
        </w:rPr>
        <w:t xml:space="preserve"> סכומי כסף מקופת המדינה לקופת הרשויות המקומיות. בתור שר הפנים הייתי שמח לעשות את זה, אבל אני צריך לחשוב גם על ההשלכה הסביבתית. </w:t>
      </w:r>
    </w:p>
    <w:p w14:paraId="29167E7F" w14:textId="77777777" w:rsidR="00000000" w:rsidRDefault="00754752">
      <w:pPr>
        <w:pStyle w:val="a0"/>
        <w:rPr>
          <w:rFonts w:hint="cs"/>
          <w:rtl/>
        </w:rPr>
      </w:pPr>
    </w:p>
    <w:p w14:paraId="5EFF8642" w14:textId="77777777" w:rsidR="00000000" w:rsidRDefault="00754752">
      <w:pPr>
        <w:pStyle w:val="af0"/>
        <w:rPr>
          <w:rtl/>
        </w:rPr>
      </w:pPr>
      <w:r>
        <w:rPr>
          <w:rFonts w:hint="eastAsia"/>
          <w:rtl/>
        </w:rPr>
        <w:t>עמרם</w:t>
      </w:r>
      <w:r>
        <w:rPr>
          <w:rtl/>
        </w:rPr>
        <w:t xml:space="preserve"> מצנע (העבודה-מימד):</w:t>
      </w:r>
    </w:p>
    <w:p w14:paraId="0BCE6DB1" w14:textId="77777777" w:rsidR="00000000" w:rsidRDefault="00754752">
      <w:pPr>
        <w:pStyle w:val="a0"/>
        <w:rPr>
          <w:rFonts w:hint="cs"/>
          <w:rtl/>
        </w:rPr>
      </w:pPr>
    </w:p>
    <w:p w14:paraId="0952DF5E" w14:textId="77777777" w:rsidR="00000000" w:rsidRDefault="00754752">
      <w:pPr>
        <w:pStyle w:val="a0"/>
        <w:rPr>
          <w:rFonts w:hint="cs"/>
          <w:rtl/>
        </w:rPr>
      </w:pPr>
      <w:r>
        <w:rPr>
          <w:rFonts w:hint="cs"/>
          <w:rtl/>
        </w:rPr>
        <w:t>אין לך סמכות. זה שר האוצר ואתה, ושר האוצר מתנגד.</w:t>
      </w:r>
    </w:p>
    <w:p w14:paraId="4B4FD83D" w14:textId="77777777" w:rsidR="00000000" w:rsidRDefault="00754752">
      <w:pPr>
        <w:pStyle w:val="a0"/>
        <w:rPr>
          <w:rFonts w:hint="cs"/>
          <w:rtl/>
        </w:rPr>
      </w:pPr>
    </w:p>
    <w:p w14:paraId="512773C0" w14:textId="77777777" w:rsidR="00000000" w:rsidRDefault="00754752">
      <w:pPr>
        <w:pStyle w:val="-"/>
        <w:rPr>
          <w:rtl/>
        </w:rPr>
      </w:pPr>
      <w:bookmarkStart w:id="77" w:name="FS000000519T07_06_2004_17_29_35C"/>
      <w:bookmarkEnd w:id="77"/>
      <w:r>
        <w:rPr>
          <w:rtl/>
        </w:rPr>
        <w:t>שר הפנים אברהם פורז:</w:t>
      </w:r>
    </w:p>
    <w:p w14:paraId="7190738D" w14:textId="77777777" w:rsidR="00000000" w:rsidRDefault="00754752">
      <w:pPr>
        <w:pStyle w:val="a0"/>
        <w:rPr>
          <w:rtl/>
        </w:rPr>
      </w:pPr>
    </w:p>
    <w:p w14:paraId="4DADCA27" w14:textId="77777777" w:rsidR="00000000" w:rsidRDefault="00754752">
      <w:pPr>
        <w:pStyle w:val="a0"/>
        <w:rPr>
          <w:rFonts w:hint="cs"/>
          <w:rtl/>
        </w:rPr>
      </w:pPr>
      <w:r>
        <w:rPr>
          <w:rFonts w:hint="cs"/>
          <w:rtl/>
        </w:rPr>
        <w:t>כן, אבל אתה מבין שאם אנחנו, ל</w:t>
      </w:r>
      <w:r>
        <w:rPr>
          <w:rFonts w:hint="cs"/>
          <w:rtl/>
        </w:rPr>
        <w:t>משל, נחייב את כל הבסיסים הצבאיים לשלם הרבה יותר ארנונה, יבוא שר הביטחון ויגיד: תנו כסף, עכשיו אני צריך לסגור עוד טייסת או לדומם עוד אוגדה או עוד חטיבה. בסופו של דבר צריך לגלות אחריות ולראות את ההשלכה הכוללת.</w:t>
      </w:r>
    </w:p>
    <w:p w14:paraId="1F312398" w14:textId="77777777" w:rsidR="00000000" w:rsidRDefault="00754752">
      <w:pPr>
        <w:pStyle w:val="a0"/>
        <w:rPr>
          <w:rFonts w:hint="cs"/>
          <w:rtl/>
        </w:rPr>
      </w:pPr>
    </w:p>
    <w:p w14:paraId="3B2F4780" w14:textId="77777777" w:rsidR="00000000" w:rsidRDefault="00754752">
      <w:pPr>
        <w:pStyle w:val="a0"/>
        <w:rPr>
          <w:rFonts w:hint="cs"/>
          <w:rtl/>
        </w:rPr>
      </w:pPr>
      <w:r>
        <w:rPr>
          <w:rFonts w:hint="cs"/>
          <w:rtl/>
        </w:rPr>
        <w:t>לכן, אדוני היושב-ראש, אני חושב שלאחר שהחוק יאוש</w:t>
      </w:r>
      <w:r>
        <w:rPr>
          <w:rFonts w:hint="cs"/>
          <w:rtl/>
        </w:rPr>
        <w:t xml:space="preserve">ר </w:t>
      </w:r>
      <w:r>
        <w:rPr>
          <w:rFonts w:hint="eastAsia"/>
          <w:rtl/>
        </w:rPr>
        <w:t>–</w:t>
      </w:r>
      <w:r>
        <w:rPr>
          <w:rFonts w:hint="cs"/>
          <w:rtl/>
        </w:rPr>
        <w:t xml:space="preserve"> אני מניח שעוד השבוע </w:t>
      </w:r>
      <w:r>
        <w:rPr>
          <w:rFonts w:hint="eastAsia"/>
          <w:rtl/>
        </w:rPr>
        <w:t>–</w:t>
      </w:r>
      <w:r>
        <w:rPr>
          <w:rFonts w:hint="cs"/>
          <w:rtl/>
        </w:rPr>
        <w:t xml:space="preserve"> נמצא פתרון לבעיית השכר בטווח הקצר. זה לא פותר לטווח הארוך </w:t>
      </w:r>
      <w:r>
        <w:rPr>
          <w:rFonts w:hint="eastAsia"/>
          <w:rtl/>
        </w:rPr>
        <w:t>–</w:t>
      </w:r>
      <w:r>
        <w:rPr>
          <w:rFonts w:hint="cs"/>
          <w:rtl/>
        </w:rPr>
        <w:t xml:space="preserve"> לטווח ארוך נצטרך לגבש תוכניות מסודרות יותר.</w:t>
      </w:r>
    </w:p>
    <w:p w14:paraId="1FD6C5B4" w14:textId="77777777" w:rsidR="00000000" w:rsidRDefault="00754752">
      <w:pPr>
        <w:pStyle w:val="a0"/>
        <w:rPr>
          <w:rFonts w:hint="cs"/>
          <w:rtl/>
        </w:rPr>
      </w:pPr>
    </w:p>
    <w:p w14:paraId="0D6B59D1" w14:textId="77777777" w:rsidR="00000000" w:rsidRDefault="00754752">
      <w:pPr>
        <w:pStyle w:val="a0"/>
        <w:rPr>
          <w:rFonts w:hint="cs"/>
          <w:rtl/>
        </w:rPr>
      </w:pPr>
      <w:r>
        <w:rPr>
          <w:rFonts w:hint="cs"/>
          <w:rtl/>
        </w:rPr>
        <w:t>גם אני הייתי מעדיף להיות שר הפנים בתקופה שאין בה משברים, שיש כסף, שיש צמיחה, שאפשר להגדיל תקציבים, שאפשר לתת רווחה. נקלעתי לס</w:t>
      </w:r>
      <w:r>
        <w:rPr>
          <w:rFonts w:hint="cs"/>
          <w:rtl/>
        </w:rPr>
        <w:t>יטואציה של מצוקה, ואנחנו מתמרנים כמיטב יכולתנו בתוך המצוקה הזאת.</w:t>
      </w:r>
    </w:p>
    <w:p w14:paraId="6A616F14" w14:textId="77777777" w:rsidR="00000000" w:rsidRDefault="00754752">
      <w:pPr>
        <w:pStyle w:val="a0"/>
        <w:rPr>
          <w:rFonts w:hint="cs"/>
          <w:rtl/>
        </w:rPr>
      </w:pPr>
    </w:p>
    <w:p w14:paraId="36EF4F66" w14:textId="77777777" w:rsidR="00000000" w:rsidRDefault="00754752">
      <w:pPr>
        <w:pStyle w:val="af1"/>
        <w:rPr>
          <w:rtl/>
        </w:rPr>
      </w:pPr>
      <w:r>
        <w:rPr>
          <w:rtl/>
        </w:rPr>
        <w:t>היו"ר ראובן ריבלין:</w:t>
      </w:r>
    </w:p>
    <w:p w14:paraId="15C5BC92" w14:textId="77777777" w:rsidR="00000000" w:rsidRDefault="00754752">
      <w:pPr>
        <w:pStyle w:val="a0"/>
        <w:rPr>
          <w:rtl/>
        </w:rPr>
      </w:pPr>
    </w:p>
    <w:p w14:paraId="5DDFEF93" w14:textId="77777777" w:rsidR="00000000" w:rsidRDefault="00754752">
      <w:pPr>
        <w:pStyle w:val="a0"/>
        <w:rPr>
          <w:rFonts w:hint="cs"/>
          <w:rtl/>
        </w:rPr>
      </w:pPr>
      <w:r>
        <w:rPr>
          <w:rFonts w:hint="cs"/>
          <w:rtl/>
        </w:rPr>
        <w:t>תודה רבה. כבוד השר, רק רגע, יש שתי שאלות שהשארתי לסוף, אחת של חבר הכנסת וקנין והאחרת של חבר הכנסת רן כהן. אם חבר הכנסת רביץ ירצה, ניתן גם לו. בבקשה.</w:t>
      </w:r>
    </w:p>
    <w:p w14:paraId="72F6BFA1" w14:textId="77777777" w:rsidR="00000000" w:rsidRDefault="00754752">
      <w:pPr>
        <w:pStyle w:val="a0"/>
        <w:rPr>
          <w:rFonts w:hint="cs"/>
          <w:rtl/>
        </w:rPr>
      </w:pPr>
    </w:p>
    <w:p w14:paraId="7F226C89" w14:textId="77777777" w:rsidR="00000000" w:rsidRDefault="00754752">
      <w:pPr>
        <w:pStyle w:val="a"/>
        <w:rPr>
          <w:rtl/>
        </w:rPr>
      </w:pPr>
      <w:bookmarkStart w:id="78" w:name="FS000000488T07_06_2004_17_33_17"/>
      <w:bookmarkStart w:id="79" w:name="_Toc75097224"/>
      <w:bookmarkEnd w:id="78"/>
      <w:r>
        <w:rPr>
          <w:rFonts w:hint="eastAsia"/>
          <w:rtl/>
        </w:rPr>
        <w:t>יצחק</w:t>
      </w:r>
      <w:r>
        <w:rPr>
          <w:rtl/>
        </w:rPr>
        <w:t xml:space="preserve"> וקנין (ש"ס):</w:t>
      </w:r>
      <w:bookmarkEnd w:id="79"/>
    </w:p>
    <w:p w14:paraId="66AAB715" w14:textId="77777777" w:rsidR="00000000" w:rsidRDefault="00754752">
      <w:pPr>
        <w:pStyle w:val="a0"/>
        <w:rPr>
          <w:rFonts w:hint="cs"/>
          <w:rtl/>
        </w:rPr>
      </w:pPr>
    </w:p>
    <w:p w14:paraId="3E3E8F73" w14:textId="77777777" w:rsidR="00000000" w:rsidRDefault="00754752">
      <w:pPr>
        <w:pStyle w:val="a0"/>
        <w:rPr>
          <w:rFonts w:hint="cs"/>
          <w:rtl/>
        </w:rPr>
      </w:pPr>
      <w:r>
        <w:rPr>
          <w:rFonts w:hint="cs"/>
          <w:rtl/>
        </w:rPr>
        <w:t xml:space="preserve">אדוני השר, טענת שכלל התקציב שמשרד הפנים מקצה לרשויות הוא כ-10% מכלל תקציב הרשויות, וכאן אתה מטעה אותם. הרי יש רשויות נטולות מענק, אלה אותן עיריות גדולות; ויש רשויות </w:t>
      </w:r>
      <w:r>
        <w:rPr>
          <w:rFonts w:hint="eastAsia"/>
          <w:rtl/>
        </w:rPr>
        <w:t>–</w:t>
      </w:r>
      <w:r>
        <w:rPr>
          <w:rFonts w:hint="cs"/>
          <w:rtl/>
        </w:rPr>
        <w:t xml:space="preserve"> והן כ-40% מכלל הרשויות </w:t>
      </w:r>
      <w:r>
        <w:rPr>
          <w:rFonts w:hint="eastAsia"/>
          <w:rtl/>
        </w:rPr>
        <w:t>–</w:t>
      </w:r>
      <w:r>
        <w:rPr>
          <w:rFonts w:hint="cs"/>
          <w:rtl/>
        </w:rPr>
        <w:t xml:space="preserve"> שמענק האיזון שלהן הוא כ-80% מתקציב הרשות. </w:t>
      </w:r>
    </w:p>
    <w:p w14:paraId="0111FB0F" w14:textId="77777777" w:rsidR="00000000" w:rsidRDefault="00754752">
      <w:pPr>
        <w:pStyle w:val="a0"/>
        <w:rPr>
          <w:rFonts w:hint="cs"/>
          <w:rtl/>
        </w:rPr>
      </w:pPr>
    </w:p>
    <w:p w14:paraId="29D91E7B" w14:textId="77777777" w:rsidR="00000000" w:rsidRDefault="00754752">
      <w:pPr>
        <w:pStyle w:val="af1"/>
        <w:rPr>
          <w:rtl/>
        </w:rPr>
      </w:pPr>
      <w:r>
        <w:rPr>
          <w:rtl/>
        </w:rPr>
        <w:t>היו"ר ראובן ריבלין:</w:t>
      </w:r>
    </w:p>
    <w:p w14:paraId="097318B9" w14:textId="77777777" w:rsidR="00000000" w:rsidRDefault="00754752">
      <w:pPr>
        <w:pStyle w:val="a0"/>
        <w:rPr>
          <w:rtl/>
        </w:rPr>
      </w:pPr>
    </w:p>
    <w:p w14:paraId="1F882D7D" w14:textId="77777777" w:rsidR="00000000" w:rsidRDefault="00754752">
      <w:pPr>
        <w:pStyle w:val="a0"/>
        <w:rPr>
          <w:rFonts w:hint="cs"/>
          <w:rtl/>
        </w:rPr>
      </w:pPr>
      <w:r>
        <w:rPr>
          <w:rFonts w:hint="cs"/>
          <w:rtl/>
        </w:rPr>
        <w:t>מה השאלה? לא נאום אלא שאלה.</w:t>
      </w:r>
    </w:p>
    <w:p w14:paraId="4645E00D" w14:textId="77777777" w:rsidR="00000000" w:rsidRDefault="00754752">
      <w:pPr>
        <w:pStyle w:val="a0"/>
        <w:rPr>
          <w:rFonts w:hint="cs"/>
          <w:rtl/>
        </w:rPr>
      </w:pPr>
    </w:p>
    <w:p w14:paraId="01B1276F" w14:textId="77777777" w:rsidR="00000000" w:rsidRDefault="00754752">
      <w:pPr>
        <w:pStyle w:val="-"/>
        <w:rPr>
          <w:rtl/>
        </w:rPr>
      </w:pPr>
      <w:bookmarkStart w:id="80" w:name="FS000000488T07_06_2004_17_34_42C"/>
      <w:bookmarkEnd w:id="80"/>
      <w:r>
        <w:rPr>
          <w:rtl/>
        </w:rPr>
        <w:t>יצחק וקנין (ש"ס):</w:t>
      </w:r>
    </w:p>
    <w:p w14:paraId="04427AE2" w14:textId="77777777" w:rsidR="00000000" w:rsidRDefault="00754752">
      <w:pPr>
        <w:pStyle w:val="a0"/>
        <w:rPr>
          <w:rtl/>
        </w:rPr>
      </w:pPr>
    </w:p>
    <w:p w14:paraId="0570F45E" w14:textId="77777777" w:rsidR="00000000" w:rsidRDefault="00754752">
      <w:pPr>
        <w:pStyle w:val="a0"/>
        <w:rPr>
          <w:rFonts w:hint="cs"/>
          <w:rtl/>
        </w:rPr>
      </w:pPr>
      <w:r>
        <w:rPr>
          <w:rFonts w:hint="cs"/>
          <w:rtl/>
        </w:rPr>
        <w:t xml:space="preserve">אם אתה מקצץ 50% ממענק האיזון לשדרות, לאופקים, לקריית-שמונה </w:t>
      </w:r>
      <w:r>
        <w:rPr>
          <w:rtl/>
        </w:rPr>
        <w:t>–</w:t>
      </w:r>
      <w:r>
        <w:rPr>
          <w:rFonts w:hint="cs"/>
          <w:rtl/>
        </w:rPr>
        <w:t xml:space="preserve"> הרי זו רשות שגזרת עליה גזר-דין מוות. אני שואל, איך ישלמו משכורות? הרי הערנו לך על כך בוועדת הכספים, אמרנו לך שהציבור לא יעמוד בגזירה הזאת. והרי לך</w:t>
      </w:r>
      <w:r>
        <w:rPr>
          <w:rFonts w:hint="cs"/>
          <w:rtl/>
        </w:rPr>
        <w:t>, אותן רשויות קורסות היום.</w:t>
      </w:r>
    </w:p>
    <w:p w14:paraId="595B7076" w14:textId="77777777" w:rsidR="00000000" w:rsidRDefault="00754752">
      <w:pPr>
        <w:pStyle w:val="a0"/>
        <w:rPr>
          <w:rFonts w:hint="cs"/>
          <w:rtl/>
        </w:rPr>
      </w:pPr>
    </w:p>
    <w:p w14:paraId="23F643E7" w14:textId="77777777" w:rsidR="00000000" w:rsidRDefault="00754752">
      <w:pPr>
        <w:pStyle w:val="af1"/>
        <w:rPr>
          <w:rtl/>
        </w:rPr>
      </w:pPr>
      <w:r>
        <w:rPr>
          <w:rtl/>
        </w:rPr>
        <w:t>היו"ר ראובן ריבלין:</w:t>
      </w:r>
    </w:p>
    <w:p w14:paraId="3997AA1E" w14:textId="77777777" w:rsidR="00000000" w:rsidRDefault="00754752">
      <w:pPr>
        <w:pStyle w:val="a0"/>
        <w:rPr>
          <w:rtl/>
        </w:rPr>
      </w:pPr>
    </w:p>
    <w:p w14:paraId="0A661964" w14:textId="77777777" w:rsidR="00000000" w:rsidRDefault="00754752">
      <w:pPr>
        <w:pStyle w:val="a0"/>
        <w:rPr>
          <w:rFonts w:hint="cs"/>
          <w:rtl/>
        </w:rPr>
      </w:pPr>
      <w:r>
        <w:rPr>
          <w:rFonts w:hint="cs"/>
          <w:rtl/>
        </w:rPr>
        <w:t>חבר הכנסת וקנין, זאת שעת שאלות, לא שעת נאומים.</w:t>
      </w:r>
    </w:p>
    <w:p w14:paraId="09E8D8AA" w14:textId="77777777" w:rsidR="00000000" w:rsidRDefault="00754752">
      <w:pPr>
        <w:pStyle w:val="a0"/>
        <w:rPr>
          <w:rFonts w:hint="cs"/>
          <w:rtl/>
        </w:rPr>
      </w:pPr>
    </w:p>
    <w:p w14:paraId="44CCA23D" w14:textId="77777777" w:rsidR="00000000" w:rsidRDefault="00754752">
      <w:pPr>
        <w:pStyle w:val="a"/>
        <w:rPr>
          <w:rtl/>
        </w:rPr>
      </w:pPr>
      <w:bookmarkStart w:id="81" w:name="FS000000519T07_06_2004_17_36_02"/>
      <w:bookmarkStart w:id="82" w:name="_Toc75097225"/>
      <w:bookmarkEnd w:id="81"/>
      <w:r>
        <w:rPr>
          <w:rFonts w:hint="eastAsia"/>
          <w:rtl/>
        </w:rPr>
        <w:t>שר</w:t>
      </w:r>
      <w:r>
        <w:rPr>
          <w:rtl/>
        </w:rPr>
        <w:t xml:space="preserve"> הפנים אברהם פורז:</w:t>
      </w:r>
      <w:bookmarkEnd w:id="82"/>
    </w:p>
    <w:p w14:paraId="7978C5A3" w14:textId="77777777" w:rsidR="00000000" w:rsidRDefault="00754752">
      <w:pPr>
        <w:pStyle w:val="a0"/>
        <w:rPr>
          <w:rFonts w:hint="cs"/>
          <w:rtl/>
        </w:rPr>
      </w:pPr>
    </w:p>
    <w:p w14:paraId="2943095C" w14:textId="77777777" w:rsidR="00000000" w:rsidRDefault="00754752">
      <w:pPr>
        <w:pStyle w:val="a0"/>
        <w:rPr>
          <w:rFonts w:hint="cs"/>
          <w:rtl/>
        </w:rPr>
      </w:pPr>
      <w:r>
        <w:rPr>
          <w:rFonts w:hint="cs"/>
          <w:rtl/>
        </w:rPr>
        <w:t>חבר הכנסת וקנין, אתה צודק בהערתך. נכון ש-10% חל על כולם. יש לנו רשויות חזקות, כמו תל-אביב, רמת-השרון וחיפה, שלא מקבלות שום דבר מקופת המדי</w:t>
      </w:r>
      <w:r>
        <w:rPr>
          <w:rFonts w:hint="cs"/>
          <w:rtl/>
        </w:rPr>
        <w:t>נה.</w:t>
      </w:r>
    </w:p>
    <w:p w14:paraId="0BCACDBD" w14:textId="77777777" w:rsidR="00000000" w:rsidRDefault="00754752">
      <w:pPr>
        <w:pStyle w:val="a0"/>
        <w:rPr>
          <w:rFonts w:hint="cs"/>
          <w:rtl/>
        </w:rPr>
      </w:pPr>
    </w:p>
    <w:p w14:paraId="7E4391CA" w14:textId="77777777" w:rsidR="00000000" w:rsidRDefault="00754752">
      <w:pPr>
        <w:pStyle w:val="a0"/>
        <w:rPr>
          <w:rFonts w:hint="cs"/>
          <w:rtl/>
        </w:rPr>
      </w:pPr>
      <w:r>
        <w:rPr>
          <w:rFonts w:hint="cs"/>
          <w:rtl/>
        </w:rPr>
        <w:t xml:space="preserve">לגבי הרשויות שיש בהן קיצוץ במענק האיזון </w:t>
      </w:r>
      <w:r>
        <w:rPr>
          <w:rtl/>
        </w:rPr>
        <w:t>–</w:t>
      </w:r>
      <w:r>
        <w:rPr>
          <w:rFonts w:hint="cs"/>
          <w:rtl/>
        </w:rPr>
        <w:t xml:space="preserve"> ועדת-גדיש, שני הפרמטרים העיקריים שלה היו המצב הסוציו-אקונומי של היישוב והריחוק ממרכז הארץ. אין לנו רשות מקומית חלשה, נניח, בפריפריה, כמו קריית-שמונה, או דימונה, או שדרות, או ירוחם, שהמענק שלה קוצץ בחצי. ברשויו</w:t>
      </w:r>
      <w:r>
        <w:rPr>
          <w:rFonts w:hint="cs"/>
          <w:rtl/>
        </w:rPr>
        <w:t>ת האלה הקיצוץ הוא באחוזים הרבה יותר נמוכים, אם כי אני מסכים אתך שברשויות פרובלמטיות כאלה גם קיצוץ קטן יחסית הוא בעייתי מאוד. אבל בסך הכול הקיצוץ הגדול באחוזים היה בעיקר ברשויות מקומיות קטנות וחזקות מבחינת המצב הסוציו-אקונומי שלהן. באיזה מקום בוועדת-סוארי ה</w:t>
      </w:r>
      <w:r>
        <w:rPr>
          <w:rFonts w:hint="cs"/>
          <w:rtl/>
        </w:rPr>
        <w:t>קודמת היה איזה יתרון לקוטן, אמרו שכל רשות צריכה סכום מינימלי, כי יש לה שירותים מינימליים. לכן אצל המבוססים יותר הקיצוץ הוא דרמטי מאוד. גם שם יש בעיה, אבל הם יצטרכו בעיקר להעלות את הארנונה ולהתייעל.</w:t>
      </w:r>
    </w:p>
    <w:p w14:paraId="013CF330" w14:textId="77777777" w:rsidR="00000000" w:rsidRDefault="00754752">
      <w:pPr>
        <w:pStyle w:val="a0"/>
        <w:rPr>
          <w:rFonts w:hint="cs"/>
          <w:rtl/>
        </w:rPr>
      </w:pPr>
    </w:p>
    <w:p w14:paraId="1A4A3535" w14:textId="77777777" w:rsidR="00000000" w:rsidRDefault="00754752">
      <w:pPr>
        <w:pStyle w:val="af0"/>
        <w:rPr>
          <w:rtl/>
        </w:rPr>
      </w:pPr>
      <w:r>
        <w:rPr>
          <w:rFonts w:hint="eastAsia"/>
          <w:rtl/>
        </w:rPr>
        <w:t>ואסל</w:t>
      </w:r>
      <w:r>
        <w:rPr>
          <w:rtl/>
        </w:rPr>
        <w:t xml:space="preserve"> טאהא (בל"ד):</w:t>
      </w:r>
    </w:p>
    <w:p w14:paraId="2BE7F1A5" w14:textId="77777777" w:rsidR="00000000" w:rsidRDefault="00754752">
      <w:pPr>
        <w:pStyle w:val="a0"/>
        <w:rPr>
          <w:rFonts w:hint="cs"/>
          <w:rtl/>
        </w:rPr>
      </w:pPr>
    </w:p>
    <w:p w14:paraId="7C2E1F8A" w14:textId="77777777" w:rsidR="00000000" w:rsidRDefault="00754752">
      <w:pPr>
        <w:pStyle w:val="a0"/>
        <w:rPr>
          <w:rFonts w:hint="cs"/>
          <w:rtl/>
        </w:rPr>
      </w:pPr>
      <w:r>
        <w:rPr>
          <w:rFonts w:hint="cs"/>
          <w:rtl/>
        </w:rPr>
        <w:t xml:space="preserve">הרשויות הערביות </w:t>
      </w:r>
      <w:r>
        <w:rPr>
          <w:rFonts w:hint="eastAsia"/>
          <w:rtl/>
        </w:rPr>
        <w:t>–</w:t>
      </w:r>
      <w:r>
        <w:rPr>
          <w:rFonts w:hint="cs"/>
          <w:rtl/>
        </w:rPr>
        <w:t xml:space="preserve"> להן קיצצו.</w:t>
      </w:r>
    </w:p>
    <w:p w14:paraId="107CFC77" w14:textId="77777777" w:rsidR="00000000" w:rsidRDefault="00754752">
      <w:pPr>
        <w:pStyle w:val="a0"/>
        <w:rPr>
          <w:rFonts w:hint="cs"/>
          <w:rtl/>
        </w:rPr>
      </w:pPr>
    </w:p>
    <w:p w14:paraId="25EE1EC0" w14:textId="77777777" w:rsidR="00000000" w:rsidRDefault="00754752">
      <w:pPr>
        <w:pStyle w:val="af1"/>
        <w:rPr>
          <w:rtl/>
        </w:rPr>
      </w:pPr>
      <w:r>
        <w:rPr>
          <w:rtl/>
        </w:rPr>
        <w:t>היו"ר רא</w:t>
      </w:r>
      <w:r>
        <w:rPr>
          <w:rtl/>
        </w:rPr>
        <w:t>ובן ריבלין:</w:t>
      </w:r>
    </w:p>
    <w:p w14:paraId="3B1E6419" w14:textId="77777777" w:rsidR="00000000" w:rsidRDefault="00754752">
      <w:pPr>
        <w:pStyle w:val="a0"/>
        <w:rPr>
          <w:rtl/>
        </w:rPr>
      </w:pPr>
    </w:p>
    <w:p w14:paraId="17F2DD57" w14:textId="77777777" w:rsidR="00000000" w:rsidRDefault="00754752">
      <w:pPr>
        <w:pStyle w:val="a0"/>
        <w:rPr>
          <w:rFonts w:hint="cs"/>
          <w:rtl/>
        </w:rPr>
      </w:pPr>
      <w:r>
        <w:rPr>
          <w:rFonts w:hint="cs"/>
          <w:rtl/>
        </w:rPr>
        <w:t>חבר הכנסת רן כהן, בבקשה. חבר הכנסת טאהא, לא שומעים את אדוני בלאו הכי.</w:t>
      </w:r>
    </w:p>
    <w:p w14:paraId="5B22064E" w14:textId="77777777" w:rsidR="00000000" w:rsidRDefault="00754752">
      <w:pPr>
        <w:pStyle w:val="a0"/>
        <w:rPr>
          <w:rFonts w:hint="cs"/>
          <w:rtl/>
        </w:rPr>
      </w:pPr>
    </w:p>
    <w:p w14:paraId="4358C4EA" w14:textId="77777777" w:rsidR="00000000" w:rsidRDefault="00754752">
      <w:pPr>
        <w:pStyle w:val="a"/>
        <w:rPr>
          <w:rtl/>
        </w:rPr>
      </w:pPr>
      <w:bookmarkStart w:id="83" w:name="FS000000507T07_06_2004_17_39_08"/>
      <w:bookmarkStart w:id="84" w:name="_Toc75097226"/>
      <w:bookmarkEnd w:id="83"/>
      <w:r>
        <w:rPr>
          <w:rFonts w:hint="eastAsia"/>
          <w:rtl/>
        </w:rPr>
        <w:t>רן</w:t>
      </w:r>
      <w:r>
        <w:rPr>
          <w:rtl/>
        </w:rPr>
        <w:t xml:space="preserve"> כהן (מרצ):</w:t>
      </w:r>
      <w:bookmarkEnd w:id="84"/>
    </w:p>
    <w:p w14:paraId="3F871209" w14:textId="77777777" w:rsidR="00000000" w:rsidRDefault="00754752">
      <w:pPr>
        <w:pStyle w:val="a0"/>
        <w:rPr>
          <w:rFonts w:hint="cs"/>
          <w:rtl/>
        </w:rPr>
      </w:pPr>
    </w:p>
    <w:p w14:paraId="3BCBB29F" w14:textId="77777777" w:rsidR="00000000" w:rsidRDefault="00754752">
      <w:pPr>
        <w:pStyle w:val="a0"/>
        <w:rPr>
          <w:rFonts w:hint="cs"/>
          <w:rtl/>
        </w:rPr>
      </w:pPr>
      <w:r>
        <w:rPr>
          <w:rFonts w:hint="cs"/>
          <w:rtl/>
        </w:rPr>
        <w:t xml:space="preserve">השר פורז, עם כל הטענות </w:t>
      </w:r>
      <w:r>
        <w:rPr>
          <w:rFonts w:hint="eastAsia"/>
          <w:rtl/>
        </w:rPr>
        <w:t>–</w:t>
      </w:r>
      <w:r>
        <w:rPr>
          <w:rFonts w:hint="cs"/>
          <w:rtl/>
        </w:rPr>
        <w:t xml:space="preserve"> שרובן מוצדקות </w:t>
      </w:r>
      <w:r>
        <w:rPr>
          <w:rFonts w:hint="eastAsia"/>
          <w:rtl/>
        </w:rPr>
        <w:t>–</w:t>
      </w:r>
      <w:r>
        <w:rPr>
          <w:rFonts w:hint="cs"/>
          <w:rtl/>
        </w:rPr>
        <w:t xml:space="preserve"> כלפי הרשויות המקומיות - - </w:t>
      </w:r>
    </w:p>
    <w:p w14:paraId="10903EF4" w14:textId="77777777" w:rsidR="00000000" w:rsidRDefault="00754752">
      <w:pPr>
        <w:pStyle w:val="a0"/>
        <w:rPr>
          <w:rFonts w:hint="cs"/>
          <w:rtl/>
        </w:rPr>
      </w:pPr>
    </w:p>
    <w:p w14:paraId="08CBCB2B" w14:textId="77777777" w:rsidR="00000000" w:rsidRDefault="00754752">
      <w:pPr>
        <w:pStyle w:val="af1"/>
        <w:rPr>
          <w:rtl/>
        </w:rPr>
      </w:pPr>
      <w:r>
        <w:rPr>
          <w:rtl/>
        </w:rPr>
        <w:t>היו"ר ראובן ריבלין:</w:t>
      </w:r>
    </w:p>
    <w:p w14:paraId="0D3DF0C3" w14:textId="77777777" w:rsidR="00000000" w:rsidRDefault="00754752">
      <w:pPr>
        <w:pStyle w:val="a0"/>
        <w:rPr>
          <w:rtl/>
        </w:rPr>
      </w:pPr>
    </w:p>
    <w:p w14:paraId="1C4A2EE6" w14:textId="77777777" w:rsidR="00000000" w:rsidRDefault="00754752">
      <w:pPr>
        <w:pStyle w:val="a0"/>
        <w:rPr>
          <w:rFonts w:hint="cs"/>
          <w:rtl/>
        </w:rPr>
      </w:pPr>
      <w:r>
        <w:rPr>
          <w:rFonts w:hint="cs"/>
          <w:rtl/>
        </w:rPr>
        <w:t>לא סופרלטיבים, אלא שאלה.</w:t>
      </w:r>
    </w:p>
    <w:p w14:paraId="64F60106" w14:textId="77777777" w:rsidR="00000000" w:rsidRDefault="00754752">
      <w:pPr>
        <w:pStyle w:val="a0"/>
        <w:rPr>
          <w:rFonts w:hint="cs"/>
          <w:rtl/>
        </w:rPr>
      </w:pPr>
    </w:p>
    <w:p w14:paraId="4C922A5B" w14:textId="77777777" w:rsidR="00000000" w:rsidRDefault="00754752">
      <w:pPr>
        <w:pStyle w:val="-"/>
        <w:rPr>
          <w:rtl/>
        </w:rPr>
      </w:pPr>
      <w:bookmarkStart w:id="85" w:name="FS000000507T07_06_2004_17_39_59C"/>
      <w:bookmarkEnd w:id="85"/>
      <w:r>
        <w:rPr>
          <w:rtl/>
        </w:rPr>
        <w:t>רן כהן (מרצ):</w:t>
      </w:r>
    </w:p>
    <w:p w14:paraId="1E6FC378" w14:textId="77777777" w:rsidR="00000000" w:rsidRDefault="00754752">
      <w:pPr>
        <w:pStyle w:val="a0"/>
        <w:rPr>
          <w:rtl/>
        </w:rPr>
      </w:pPr>
    </w:p>
    <w:p w14:paraId="40AAA757" w14:textId="77777777" w:rsidR="00000000" w:rsidRDefault="00754752">
      <w:pPr>
        <w:pStyle w:val="a0"/>
        <w:rPr>
          <w:rFonts w:hint="cs"/>
          <w:rtl/>
        </w:rPr>
      </w:pPr>
      <w:r>
        <w:rPr>
          <w:rFonts w:hint="cs"/>
          <w:rtl/>
        </w:rPr>
        <w:t>- - מה שיצר את כל המשבר הז</w:t>
      </w:r>
      <w:r>
        <w:rPr>
          <w:rFonts w:hint="cs"/>
          <w:rtl/>
        </w:rPr>
        <w:t>ה הוא העובדה שממשלת ישראל קיצצה כ-1.9 מיליארד ש"ח בתקופה האחרונה. זה חולל את תהליך הייבוש. כשאתה מדבר על כך שצריך לעשות דיאטה ולפטר אנשים, הרי הפיטורים יהיו באותם מקומות שחבר הכנסת וקנין דיבר עליהם קודם יותר מאשר ברשויות האחרות. אילו היתה הממשלה יוזמת באות</w:t>
      </w:r>
      <w:r>
        <w:rPr>
          <w:rFonts w:hint="cs"/>
          <w:rtl/>
        </w:rPr>
        <w:t>ם המקומות גם עידוד של תעסוקה והשקעות, ויוצרת מקומות עבודה אחרים, ניחא. אבל באותם מקומות שהם ממילא רוויים אבטלה אתה מציע עוד אבטלה. איך אתה מסביר את זה?</w:t>
      </w:r>
    </w:p>
    <w:p w14:paraId="6DE278CA" w14:textId="77777777" w:rsidR="00000000" w:rsidRDefault="00754752">
      <w:pPr>
        <w:pStyle w:val="a0"/>
        <w:rPr>
          <w:rFonts w:hint="cs"/>
          <w:rtl/>
        </w:rPr>
      </w:pPr>
    </w:p>
    <w:p w14:paraId="2440C277" w14:textId="77777777" w:rsidR="00000000" w:rsidRDefault="00754752">
      <w:pPr>
        <w:pStyle w:val="af1"/>
        <w:rPr>
          <w:rtl/>
        </w:rPr>
      </w:pPr>
      <w:r>
        <w:rPr>
          <w:rtl/>
        </w:rPr>
        <w:t>היו"ר ראובן ריבלין:</w:t>
      </w:r>
    </w:p>
    <w:p w14:paraId="6371040E" w14:textId="77777777" w:rsidR="00000000" w:rsidRDefault="00754752">
      <w:pPr>
        <w:pStyle w:val="a0"/>
        <w:rPr>
          <w:rtl/>
        </w:rPr>
      </w:pPr>
    </w:p>
    <w:p w14:paraId="01B5691A" w14:textId="77777777" w:rsidR="00000000" w:rsidRDefault="00754752">
      <w:pPr>
        <w:pStyle w:val="a0"/>
        <w:rPr>
          <w:rFonts w:hint="cs"/>
          <w:rtl/>
        </w:rPr>
      </w:pPr>
      <w:r>
        <w:rPr>
          <w:rFonts w:hint="cs"/>
          <w:rtl/>
        </w:rPr>
        <w:t>השאלה ברורה.</w:t>
      </w:r>
    </w:p>
    <w:p w14:paraId="278DC005" w14:textId="77777777" w:rsidR="00000000" w:rsidRDefault="00754752">
      <w:pPr>
        <w:pStyle w:val="a0"/>
        <w:rPr>
          <w:rFonts w:hint="cs"/>
          <w:rtl/>
        </w:rPr>
      </w:pPr>
    </w:p>
    <w:p w14:paraId="040C54CB" w14:textId="77777777" w:rsidR="00000000" w:rsidRDefault="00754752">
      <w:pPr>
        <w:pStyle w:val="a"/>
        <w:rPr>
          <w:rtl/>
        </w:rPr>
      </w:pPr>
      <w:bookmarkStart w:id="86" w:name="FS000000519T07_06_2004_17_41_51"/>
      <w:bookmarkStart w:id="87" w:name="_Toc75097227"/>
      <w:bookmarkEnd w:id="86"/>
      <w:r>
        <w:rPr>
          <w:rFonts w:hint="eastAsia"/>
          <w:rtl/>
        </w:rPr>
        <w:t>שר</w:t>
      </w:r>
      <w:r>
        <w:rPr>
          <w:rtl/>
        </w:rPr>
        <w:t xml:space="preserve"> הפנים אברהם פורז:</w:t>
      </w:r>
      <w:bookmarkEnd w:id="87"/>
    </w:p>
    <w:p w14:paraId="681D931C" w14:textId="77777777" w:rsidR="00000000" w:rsidRDefault="00754752">
      <w:pPr>
        <w:pStyle w:val="a0"/>
        <w:rPr>
          <w:rFonts w:hint="cs"/>
          <w:rtl/>
        </w:rPr>
      </w:pPr>
    </w:p>
    <w:p w14:paraId="51A18F2F" w14:textId="77777777" w:rsidR="00000000" w:rsidRDefault="00754752">
      <w:pPr>
        <w:pStyle w:val="a0"/>
        <w:rPr>
          <w:rFonts w:hint="cs"/>
          <w:rtl/>
        </w:rPr>
      </w:pPr>
      <w:r>
        <w:rPr>
          <w:rFonts w:hint="cs"/>
          <w:rtl/>
        </w:rPr>
        <w:t xml:space="preserve">חבר הכנסת רן כהן, שאלתך נכונה. האמת היא שכאשר </w:t>
      </w:r>
      <w:r>
        <w:rPr>
          <w:rFonts w:hint="cs"/>
          <w:rtl/>
        </w:rPr>
        <w:t>אני מטפל ברשויות המקומיות אני עיוור לגורלם של האנשים. אני אומר לראש הרשות דבר פשוט: אתה חייב לצמצם את ההוצאות של הרשות שלך, כי אתה לא יכול לעמוד בהוצאות כאלה. אתה צודק, אם האנשים האלה יפוטרו ולא יהיה להם מקום עבודה זאת בעיה, אבל אני מודה שזו בעיה שאינה בתח</w:t>
      </w:r>
      <w:r>
        <w:rPr>
          <w:rFonts w:hint="cs"/>
          <w:rtl/>
        </w:rPr>
        <w:t xml:space="preserve">ום משרדי. אני חושב שמשרד התעסוקה ומשרדים אחרים צריכים ליזום פרויקטים במקומות האלה כדי ליצור מקורות תעסוקה אלטרנטיביים. </w:t>
      </w:r>
    </w:p>
    <w:p w14:paraId="3DFEDB23" w14:textId="77777777" w:rsidR="00000000" w:rsidRDefault="00754752">
      <w:pPr>
        <w:pStyle w:val="a0"/>
        <w:rPr>
          <w:rFonts w:hint="cs"/>
          <w:rtl/>
        </w:rPr>
      </w:pPr>
    </w:p>
    <w:p w14:paraId="7529981E" w14:textId="77777777" w:rsidR="00000000" w:rsidRDefault="00754752">
      <w:pPr>
        <w:pStyle w:val="af0"/>
        <w:rPr>
          <w:rtl/>
        </w:rPr>
      </w:pPr>
      <w:r>
        <w:rPr>
          <w:rFonts w:hint="eastAsia"/>
          <w:rtl/>
        </w:rPr>
        <w:t>יוסי</w:t>
      </w:r>
      <w:r>
        <w:rPr>
          <w:rtl/>
        </w:rPr>
        <w:t xml:space="preserve"> שריד (מרצ):</w:t>
      </w:r>
    </w:p>
    <w:p w14:paraId="57BD9EE6" w14:textId="77777777" w:rsidR="00000000" w:rsidRDefault="00754752">
      <w:pPr>
        <w:pStyle w:val="a0"/>
        <w:rPr>
          <w:rFonts w:hint="cs"/>
          <w:rtl/>
        </w:rPr>
      </w:pPr>
    </w:p>
    <w:p w14:paraId="2085BBE4" w14:textId="77777777" w:rsidR="00000000" w:rsidRDefault="00754752">
      <w:pPr>
        <w:pStyle w:val="a0"/>
        <w:rPr>
          <w:rFonts w:hint="cs"/>
          <w:rtl/>
        </w:rPr>
      </w:pPr>
      <w:r>
        <w:rPr>
          <w:rFonts w:hint="cs"/>
          <w:rtl/>
        </w:rPr>
        <w:t>שר במדינת ישראל אומר שהוא עיוור לגורלם של אנשים?</w:t>
      </w:r>
    </w:p>
    <w:p w14:paraId="4585E79B" w14:textId="77777777" w:rsidR="00000000" w:rsidRDefault="00754752">
      <w:pPr>
        <w:pStyle w:val="a0"/>
        <w:rPr>
          <w:rFonts w:hint="cs"/>
          <w:rtl/>
        </w:rPr>
      </w:pPr>
    </w:p>
    <w:p w14:paraId="3D12ED9D" w14:textId="77777777" w:rsidR="00000000" w:rsidRDefault="00754752">
      <w:pPr>
        <w:pStyle w:val="-"/>
        <w:rPr>
          <w:rtl/>
        </w:rPr>
      </w:pPr>
      <w:bookmarkStart w:id="88" w:name="FS000000519T07_06_2004_17_47_40C"/>
      <w:bookmarkEnd w:id="88"/>
      <w:r>
        <w:rPr>
          <w:rtl/>
        </w:rPr>
        <w:t>שר הפנים אברהם פורז:</w:t>
      </w:r>
    </w:p>
    <w:p w14:paraId="1A3284BE" w14:textId="77777777" w:rsidR="00000000" w:rsidRDefault="00754752">
      <w:pPr>
        <w:pStyle w:val="a0"/>
        <w:rPr>
          <w:rtl/>
        </w:rPr>
      </w:pPr>
    </w:p>
    <w:p w14:paraId="1F1B254C" w14:textId="77777777" w:rsidR="00000000" w:rsidRDefault="00754752">
      <w:pPr>
        <w:pStyle w:val="a0"/>
        <w:rPr>
          <w:rFonts w:hint="cs"/>
          <w:rtl/>
        </w:rPr>
      </w:pPr>
      <w:r>
        <w:rPr>
          <w:rFonts w:hint="cs"/>
          <w:rtl/>
        </w:rPr>
        <w:t>לא כך אמרתי. אמרתי שכאשר אני מבקש תוכנית הברא</w:t>
      </w:r>
      <w:r>
        <w:rPr>
          <w:rFonts w:hint="cs"/>
          <w:rtl/>
        </w:rPr>
        <w:t xml:space="preserve">ה מרשות מקומית אני לא חושב מה יהיה עם מי שיפוטרו. </w:t>
      </w:r>
    </w:p>
    <w:p w14:paraId="6F7297E4" w14:textId="77777777" w:rsidR="00000000" w:rsidRDefault="00754752">
      <w:pPr>
        <w:pStyle w:val="a0"/>
        <w:rPr>
          <w:rFonts w:hint="cs"/>
          <w:rtl/>
        </w:rPr>
      </w:pPr>
    </w:p>
    <w:p w14:paraId="1A3A0A61" w14:textId="77777777" w:rsidR="00000000" w:rsidRDefault="00754752">
      <w:pPr>
        <w:pStyle w:val="a0"/>
        <w:rPr>
          <w:rFonts w:hint="cs"/>
          <w:rtl/>
        </w:rPr>
      </w:pPr>
      <w:r>
        <w:rPr>
          <w:rFonts w:hint="cs"/>
          <w:rtl/>
        </w:rPr>
        <w:t>אני אומר לכם גם עוד דבר, לגבי העובדים הזרים שאנחנו מוציאים מן הארץ די בהמוניהם ולפעמים גם באופן די אכזרי: גורלם של האנשים האלה נוגע ללבי, אני רוצה להגיד לך. אני מבין אותם. הם באים מארצות מצוקה, מהעולם השל</w:t>
      </w:r>
      <w:r>
        <w:rPr>
          <w:rFonts w:hint="cs"/>
          <w:rtl/>
        </w:rPr>
        <w:t>ישי, הם באו לכאן כדי לפרנס את משפחותיהם, ואנחנו מוציאים אותם כדי לספק פרנסה לישראלים.</w:t>
      </w:r>
    </w:p>
    <w:p w14:paraId="3FACEB27" w14:textId="77777777" w:rsidR="00000000" w:rsidRDefault="00754752">
      <w:pPr>
        <w:pStyle w:val="a0"/>
        <w:rPr>
          <w:rFonts w:hint="cs"/>
          <w:rtl/>
        </w:rPr>
      </w:pPr>
    </w:p>
    <w:p w14:paraId="67C60EAF" w14:textId="77777777" w:rsidR="00000000" w:rsidRDefault="00754752">
      <w:pPr>
        <w:pStyle w:val="af1"/>
        <w:rPr>
          <w:rtl/>
        </w:rPr>
      </w:pPr>
      <w:r>
        <w:rPr>
          <w:rtl/>
        </w:rPr>
        <w:t>היו"ר ראובן ריבלין:</w:t>
      </w:r>
    </w:p>
    <w:p w14:paraId="342E2F69" w14:textId="77777777" w:rsidR="00000000" w:rsidRDefault="00754752">
      <w:pPr>
        <w:pStyle w:val="a0"/>
        <w:rPr>
          <w:rtl/>
        </w:rPr>
      </w:pPr>
    </w:p>
    <w:p w14:paraId="6ADD8ED5" w14:textId="77777777" w:rsidR="00000000" w:rsidRDefault="00754752">
      <w:pPr>
        <w:pStyle w:val="a0"/>
        <w:rPr>
          <w:rFonts w:hint="cs"/>
          <w:rtl/>
        </w:rPr>
      </w:pPr>
      <w:r>
        <w:rPr>
          <w:rFonts w:hint="cs"/>
          <w:rtl/>
        </w:rPr>
        <w:t>אי-אפשר שאלות על שאלות. אני מבקש מאוד, אדוני השר. אנחנו גולשים כבר משעת שאלות. חבר הכנסת רביץ, האחרון, ונסיים. רבותי, לא נגיע לאי-אמון בכלל.</w:t>
      </w:r>
    </w:p>
    <w:p w14:paraId="50BD6A5A" w14:textId="77777777" w:rsidR="00000000" w:rsidRDefault="00754752">
      <w:pPr>
        <w:pStyle w:val="a0"/>
        <w:rPr>
          <w:rFonts w:hint="cs"/>
          <w:rtl/>
        </w:rPr>
      </w:pPr>
    </w:p>
    <w:p w14:paraId="0DA5EAF8" w14:textId="77777777" w:rsidR="00000000" w:rsidRDefault="00754752">
      <w:pPr>
        <w:pStyle w:val="af0"/>
        <w:rPr>
          <w:rtl/>
        </w:rPr>
      </w:pPr>
      <w:r>
        <w:rPr>
          <w:rFonts w:hint="eastAsia"/>
          <w:rtl/>
        </w:rPr>
        <w:t>אליעזר</w:t>
      </w:r>
      <w:r>
        <w:rPr>
          <w:rtl/>
        </w:rPr>
        <w:t xml:space="preserve"> כהן (האיחוד הלאומי - ישראל ביתנו):</w:t>
      </w:r>
    </w:p>
    <w:p w14:paraId="3133F1A1" w14:textId="77777777" w:rsidR="00000000" w:rsidRDefault="00754752">
      <w:pPr>
        <w:pStyle w:val="a0"/>
        <w:rPr>
          <w:rFonts w:hint="cs"/>
          <w:rtl/>
        </w:rPr>
      </w:pPr>
    </w:p>
    <w:p w14:paraId="30C9768B" w14:textId="77777777" w:rsidR="00000000" w:rsidRDefault="00754752">
      <w:pPr>
        <w:pStyle w:val="a0"/>
        <w:rPr>
          <w:rFonts w:hint="cs"/>
          <w:rtl/>
        </w:rPr>
      </w:pPr>
      <w:r>
        <w:rPr>
          <w:rFonts w:hint="cs"/>
          <w:rtl/>
        </w:rPr>
        <w:t>אני רוצה לשאול, מדוע הגעתם לפתרון הזה כל כך מאוחר, אחרי כל כך הרבה חודשים.</w:t>
      </w:r>
    </w:p>
    <w:p w14:paraId="3BD59028" w14:textId="77777777" w:rsidR="00000000" w:rsidRDefault="00754752">
      <w:pPr>
        <w:pStyle w:val="a0"/>
        <w:rPr>
          <w:rFonts w:hint="cs"/>
          <w:rtl/>
        </w:rPr>
      </w:pPr>
    </w:p>
    <w:p w14:paraId="0B082A52" w14:textId="77777777" w:rsidR="00000000" w:rsidRDefault="00754752">
      <w:pPr>
        <w:pStyle w:val="af1"/>
        <w:rPr>
          <w:rtl/>
        </w:rPr>
      </w:pPr>
      <w:r>
        <w:rPr>
          <w:rtl/>
        </w:rPr>
        <w:t>היו"ר ראובן ריבלין:</w:t>
      </w:r>
    </w:p>
    <w:p w14:paraId="534C52D2" w14:textId="77777777" w:rsidR="00000000" w:rsidRDefault="00754752">
      <w:pPr>
        <w:pStyle w:val="a0"/>
        <w:rPr>
          <w:rtl/>
        </w:rPr>
      </w:pPr>
    </w:p>
    <w:p w14:paraId="3212239F" w14:textId="77777777" w:rsidR="00000000" w:rsidRDefault="00754752">
      <w:pPr>
        <w:pStyle w:val="a0"/>
        <w:rPr>
          <w:rFonts w:hint="cs"/>
          <w:rtl/>
        </w:rPr>
      </w:pPr>
      <w:r>
        <w:rPr>
          <w:rFonts w:hint="cs"/>
          <w:rtl/>
        </w:rPr>
        <w:t xml:space="preserve">שאלה טובה. חבר הכנסת טאהא, אנחנו כבר סיימנו. </w:t>
      </w:r>
    </w:p>
    <w:p w14:paraId="7CED62B9" w14:textId="77777777" w:rsidR="00000000" w:rsidRDefault="00754752">
      <w:pPr>
        <w:pStyle w:val="a0"/>
        <w:rPr>
          <w:rFonts w:hint="cs"/>
          <w:rtl/>
        </w:rPr>
      </w:pPr>
    </w:p>
    <w:p w14:paraId="39F15CDA" w14:textId="77777777" w:rsidR="00000000" w:rsidRDefault="00754752">
      <w:pPr>
        <w:pStyle w:val="af0"/>
        <w:rPr>
          <w:rtl/>
        </w:rPr>
      </w:pPr>
      <w:r>
        <w:rPr>
          <w:rFonts w:hint="eastAsia"/>
          <w:rtl/>
        </w:rPr>
        <w:t>ואסל</w:t>
      </w:r>
      <w:r>
        <w:rPr>
          <w:rtl/>
        </w:rPr>
        <w:t xml:space="preserve"> טאהא (בל"ד):</w:t>
      </w:r>
    </w:p>
    <w:p w14:paraId="7B83E498" w14:textId="77777777" w:rsidR="00000000" w:rsidRDefault="00754752">
      <w:pPr>
        <w:pStyle w:val="a0"/>
        <w:rPr>
          <w:rFonts w:hint="cs"/>
          <w:rtl/>
        </w:rPr>
      </w:pPr>
    </w:p>
    <w:p w14:paraId="0DE58D6A" w14:textId="77777777" w:rsidR="00000000" w:rsidRDefault="00754752">
      <w:pPr>
        <w:pStyle w:val="a0"/>
        <w:rPr>
          <w:rFonts w:hint="cs"/>
          <w:rtl/>
        </w:rPr>
      </w:pPr>
      <w:r>
        <w:rPr>
          <w:rFonts w:hint="cs"/>
          <w:rtl/>
        </w:rPr>
        <w:t>יש לי כמה שאלות לשר.</w:t>
      </w:r>
    </w:p>
    <w:p w14:paraId="3A6EC817" w14:textId="77777777" w:rsidR="00000000" w:rsidRDefault="00754752">
      <w:pPr>
        <w:pStyle w:val="a0"/>
        <w:rPr>
          <w:rFonts w:hint="cs"/>
          <w:rtl/>
        </w:rPr>
      </w:pPr>
    </w:p>
    <w:p w14:paraId="46FEF71E" w14:textId="77777777" w:rsidR="00000000" w:rsidRDefault="00754752">
      <w:pPr>
        <w:pStyle w:val="af1"/>
        <w:rPr>
          <w:rtl/>
        </w:rPr>
      </w:pPr>
      <w:r>
        <w:rPr>
          <w:rtl/>
        </w:rPr>
        <w:t>היו"ר ראובן ריבלין:</w:t>
      </w:r>
    </w:p>
    <w:p w14:paraId="3E5B0ECB" w14:textId="77777777" w:rsidR="00000000" w:rsidRDefault="00754752">
      <w:pPr>
        <w:pStyle w:val="a0"/>
        <w:rPr>
          <w:rtl/>
        </w:rPr>
      </w:pPr>
    </w:p>
    <w:p w14:paraId="465353DE" w14:textId="77777777" w:rsidR="00000000" w:rsidRDefault="00754752">
      <w:pPr>
        <w:pStyle w:val="a0"/>
        <w:rPr>
          <w:rFonts w:hint="cs"/>
          <w:rtl/>
        </w:rPr>
      </w:pPr>
      <w:r>
        <w:rPr>
          <w:rFonts w:hint="cs"/>
          <w:rtl/>
        </w:rPr>
        <w:t>נביא אותו, אל</w:t>
      </w:r>
      <w:r>
        <w:rPr>
          <w:rFonts w:hint="cs"/>
          <w:rtl/>
        </w:rPr>
        <w:t xml:space="preserve"> תדאג. הוא אחד השרים שאף פעם לא מפחדים משאלות, כי יש לו תשובות, גם אם הן לא נוחות. בבקשה, חבר הכנסת רביץ.</w:t>
      </w:r>
    </w:p>
    <w:p w14:paraId="05C5487D" w14:textId="77777777" w:rsidR="00000000" w:rsidRDefault="00754752">
      <w:pPr>
        <w:pStyle w:val="a0"/>
        <w:rPr>
          <w:rFonts w:hint="cs"/>
          <w:rtl/>
        </w:rPr>
      </w:pPr>
    </w:p>
    <w:p w14:paraId="7C7A98E8" w14:textId="77777777" w:rsidR="00000000" w:rsidRDefault="00754752">
      <w:pPr>
        <w:pStyle w:val="a"/>
        <w:rPr>
          <w:rtl/>
        </w:rPr>
      </w:pPr>
      <w:bookmarkStart w:id="89" w:name="FS000000531T07_06_2004_17_53_26"/>
      <w:bookmarkStart w:id="90" w:name="_Toc75097228"/>
      <w:bookmarkEnd w:id="89"/>
      <w:r>
        <w:rPr>
          <w:rFonts w:hint="eastAsia"/>
          <w:rtl/>
        </w:rPr>
        <w:t>אברהם</w:t>
      </w:r>
      <w:r>
        <w:rPr>
          <w:rtl/>
        </w:rPr>
        <w:t xml:space="preserve"> רביץ (יהדות התורה):</w:t>
      </w:r>
      <w:bookmarkEnd w:id="90"/>
    </w:p>
    <w:p w14:paraId="0648F0A6" w14:textId="77777777" w:rsidR="00000000" w:rsidRDefault="00754752">
      <w:pPr>
        <w:pStyle w:val="a0"/>
        <w:rPr>
          <w:rFonts w:hint="cs"/>
          <w:rtl/>
        </w:rPr>
      </w:pPr>
    </w:p>
    <w:p w14:paraId="3744C73A" w14:textId="77777777" w:rsidR="00000000" w:rsidRDefault="00754752">
      <w:pPr>
        <w:pStyle w:val="a0"/>
        <w:rPr>
          <w:rFonts w:hint="cs"/>
          <w:rtl/>
        </w:rPr>
      </w:pPr>
      <w:r>
        <w:rPr>
          <w:rFonts w:hint="cs"/>
          <w:rtl/>
        </w:rPr>
        <w:t xml:space="preserve">אדוני השר, האם תוכל לתרום לנו כותרת אשר תאמר מה יהיה אחוז תשלום החובות לעובדי הרשויות המקומיות? זאת שאלה אחת. שאלה שנייה, </w:t>
      </w:r>
      <w:r>
        <w:rPr>
          <w:rFonts w:hint="cs"/>
          <w:rtl/>
        </w:rPr>
        <w:t>האם בכל זאת, אף שאינך רואה בהם עובדי המדינה, זה יכלול גם את עובדי המועצות הדתיות? ושאלה שלישית, האם יש לכם מנגנון לפיקוח על כך שהכסף הזה אכן ילך רק לתשלום משכורות?</w:t>
      </w:r>
    </w:p>
    <w:p w14:paraId="649BDB61" w14:textId="77777777" w:rsidR="00000000" w:rsidRDefault="00754752">
      <w:pPr>
        <w:pStyle w:val="a0"/>
        <w:rPr>
          <w:rFonts w:hint="cs"/>
          <w:rtl/>
        </w:rPr>
      </w:pPr>
    </w:p>
    <w:p w14:paraId="4A3BF3E0" w14:textId="77777777" w:rsidR="00000000" w:rsidRDefault="00754752">
      <w:pPr>
        <w:pStyle w:val="af1"/>
        <w:rPr>
          <w:rtl/>
        </w:rPr>
      </w:pPr>
      <w:r>
        <w:rPr>
          <w:rtl/>
        </w:rPr>
        <w:t>היו"ר ראובן ריבלין:</w:t>
      </w:r>
    </w:p>
    <w:p w14:paraId="7907B7D5" w14:textId="77777777" w:rsidR="00000000" w:rsidRDefault="00754752">
      <w:pPr>
        <w:pStyle w:val="a0"/>
        <w:rPr>
          <w:rtl/>
        </w:rPr>
      </w:pPr>
    </w:p>
    <w:p w14:paraId="38244FF4" w14:textId="77777777" w:rsidR="00000000" w:rsidRDefault="00754752">
      <w:pPr>
        <w:pStyle w:val="a0"/>
        <w:rPr>
          <w:rFonts w:hint="cs"/>
          <w:rtl/>
        </w:rPr>
      </w:pPr>
      <w:r>
        <w:rPr>
          <w:rFonts w:hint="cs"/>
          <w:rtl/>
        </w:rPr>
        <w:t>תודה לחבר הכנסת רביץ. כבוד השר, בבקשה.</w:t>
      </w:r>
    </w:p>
    <w:p w14:paraId="641C1AEE" w14:textId="77777777" w:rsidR="00000000" w:rsidRDefault="00754752">
      <w:pPr>
        <w:pStyle w:val="a0"/>
        <w:rPr>
          <w:rFonts w:hint="cs"/>
          <w:rtl/>
        </w:rPr>
      </w:pPr>
    </w:p>
    <w:p w14:paraId="25420DC1" w14:textId="77777777" w:rsidR="00000000" w:rsidRDefault="00754752">
      <w:pPr>
        <w:pStyle w:val="a"/>
        <w:rPr>
          <w:rtl/>
        </w:rPr>
      </w:pPr>
      <w:bookmarkStart w:id="91" w:name="FS000000519T07_06_2004_17_55_03"/>
      <w:bookmarkStart w:id="92" w:name="_Toc75097229"/>
      <w:bookmarkEnd w:id="91"/>
      <w:r>
        <w:rPr>
          <w:rFonts w:hint="eastAsia"/>
          <w:rtl/>
        </w:rPr>
        <w:t>שר</w:t>
      </w:r>
      <w:r>
        <w:rPr>
          <w:rtl/>
        </w:rPr>
        <w:t xml:space="preserve"> הפנים אברהם פורז:</w:t>
      </w:r>
      <w:bookmarkEnd w:id="92"/>
    </w:p>
    <w:p w14:paraId="7216712A" w14:textId="77777777" w:rsidR="00000000" w:rsidRDefault="00754752">
      <w:pPr>
        <w:pStyle w:val="a0"/>
        <w:rPr>
          <w:rFonts w:hint="cs"/>
          <w:rtl/>
        </w:rPr>
      </w:pPr>
    </w:p>
    <w:p w14:paraId="6200401B" w14:textId="77777777" w:rsidR="00000000" w:rsidRDefault="00754752">
      <w:pPr>
        <w:pStyle w:val="a0"/>
        <w:rPr>
          <w:rFonts w:hint="cs"/>
          <w:rtl/>
        </w:rPr>
      </w:pPr>
      <w:r>
        <w:rPr>
          <w:rFonts w:hint="cs"/>
          <w:rtl/>
        </w:rPr>
        <w:t>לגבי השא</w:t>
      </w:r>
      <w:r>
        <w:rPr>
          <w:rFonts w:hint="cs"/>
          <w:rtl/>
        </w:rPr>
        <w:t xml:space="preserve">לה הראשונה </w:t>
      </w:r>
      <w:r>
        <w:rPr>
          <w:rFonts w:hint="eastAsia"/>
          <w:rtl/>
        </w:rPr>
        <w:t>–</w:t>
      </w:r>
      <w:r>
        <w:rPr>
          <w:rFonts w:hint="cs"/>
          <w:rtl/>
        </w:rPr>
        <w:t xml:space="preserve"> כרגע אינני יכול להתחייב, כי הסכומים אינם ברורים לגמרי. המטרה שלנו היא לגרום לכך שכל העובדים יקבלו מנה מסוימת של כסף, יהיה שכרם אשר יהיה. העובדים הבכירים יותר יקבלו כמובן  רק חלק. לגבי עובדי המועצות הדתיות, הם יקבלו בדיוק כמו עובדי הרשויות המקו</w:t>
      </w:r>
      <w:r>
        <w:rPr>
          <w:rFonts w:hint="cs"/>
          <w:rtl/>
        </w:rPr>
        <w:t xml:space="preserve">מיות. החלק שצריך לבוא ממשרד ראש הממשלה, שהוא התחליף של משרד הדתות, יגיע. לגבי הכסף שעובר לרשויות המקומיות, גם הוא חסין מפני עיקול. </w:t>
      </w:r>
    </w:p>
    <w:p w14:paraId="3EA842B8" w14:textId="77777777" w:rsidR="00000000" w:rsidRDefault="00754752">
      <w:pPr>
        <w:pStyle w:val="a0"/>
        <w:rPr>
          <w:rFonts w:hint="cs"/>
          <w:rtl/>
        </w:rPr>
      </w:pPr>
    </w:p>
    <w:p w14:paraId="581470CC" w14:textId="77777777" w:rsidR="00000000" w:rsidRDefault="00754752">
      <w:pPr>
        <w:pStyle w:val="a0"/>
        <w:rPr>
          <w:rFonts w:hint="cs"/>
          <w:rtl/>
        </w:rPr>
      </w:pPr>
      <w:r>
        <w:rPr>
          <w:rFonts w:hint="cs"/>
          <w:rtl/>
        </w:rPr>
        <w:t xml:space="preserve">אני רוצה להגיד לך, חבר הכנסת רביץ, שלא היו לנו ספקות </w:t>
      </w:r>
      <w:r>
        <w:rPr>
          <w:rFonts w:hint="eastAsia"/>
          <w:rtl/>
        </w:rPr>
        <w:t>–</w:t>
      </w:r>
      <w:r>
        <w:rPr>
          <w:rFonts w:hint="cs"/>
          <w:rtl/>
        </w:rPr>
        <w:t xml:space="preserve"> אף שיש לנו הסכם על חיסול המועצות הדתיות ועל העברת שירותי הדת למועצות</w:t>
      </w:r>
      <w:r>
        <w:rPr>
          <w:rFonts w:hint="cs"/>
          <w:rtl/>
        </w:rPr>
        <w:t>, כל עוד המועצות קיימות צריך לשלם לעובדים משכורות. זה ברור לחלוטין, ואנחנו נעשה כל מאמץ שהמשכורות האלה ישולמו.</w:t>
      </w:r>
    </w:p>
    <w:p w14:paraId="233827CA" w14:textId="77777777" w:rsidR="00000000" w:rsidRDefault="00754752">
      <w:pPr>
        <w:pStyle w:val="a0"/>
        <w:rPr>
          <w:rFonts w:hint="cs"/>
          <w:rtl/>
        </w:rPr>
      </w:pPr>
    </w:p>
    <w:p w14:paraId="3C5B3684" w14:textId="77777777" w:rsidR="00000000" w:rsidRDefault="00754752">
      <w:pPr>
        <w:pStyle w:val="a0"/>
        <w:rPr>
          <w:rFonts w:hint="cs"/>
          <w:rtl/>
        </w:rPr>
      </w:pPr>
      <w:r>
        <w:rPr>
          <w:rFonts w:hint="cs"/>
          <w:rtl/>
        </w:rPr>
        <w:t>אני מודה לכם ומבקש לדחות את האי-אמון.</w:t>
      </w:r>
    </w:p>
    <w:p w14:paraId="12474065" w14:textId="77777777" w:rsidR="00000000" w:rsidRDefault="00754752">
      <w:pPr>
        <w:pStyle w:val="a0"/>
        <w:rPr>
          <w:rFonts w:hint="cs"/>
          <w:rtl/>
        </w:rPr>
      </w:pPr>
    </w:p>
    <w:p w14:paraId="527E1F62" w14:textId="77777777" w:rsidR="00000000" w:rsidRDefault="00754752">
      <w:pPr>
        <w:pStyle w:val="af1"/>
        <w:rPr>
          <w:rtl/>
        </w:rPr>
      </w:pPr>
      <w:r>
        <w:rPr>
          <w:rtl/>
        </w:rPr>
        <w:t>היו"ר ראובן ריבלין:</w:t>
      </w:r>
    </w:p>
    <w:p w14:paraId="4B86D163" w14:textId="77777777" w:rsidR="00000000" w:rsidRDefault="00754752">
      <w:pPr>
        <w:pStyle w:val="a0"/>
        <w:rPr>
          <w:rtl/>
        </w:rPr>
      </w:pPr>
    </w:p>
    <w:p w14:paraId="0E1B9431" w14:textId="77777777" w:rsidR="00000000" w:rsidRDefault="00754752">
      <w:pPr>
        <w:pStyle w:val="a0"/>
        <w:rPr>
          <w:rFonts w:hint="cs"/>
          <w:rtl/>
        </w:rPr>
      </w:pPr>
      <w:r>
        <w:rPr>
          <w:rFonts w:hint="cs"/>
          <w:rtl/>
        </w:rPr>
        <w:t>תודה לכבוד שר הפנים.</w:t>
      </w:r>
    </w:p>
    <w:p w14:paraId="5310CB61" w14:textId="77777777" w:rsidR="00000000" w:rsidRDefault="00754752">
      <w:pPr>
        <w:pStyle w:val="a0"/>
        <w:rPr>
          <w:rFonts w:hint="cs"/>
          <w:rtl/>
        </w:rPr>
      </w:pPr>
    </w:p>
    <w:p w14:paraId="46572F31" w14:textId="77777777" w:rsidR="00000000" w:rsidRDefault="00754752">
      <w:pPr>
        <w:pStyle w:val="a0"/>
        <w:rPr>
          <w:rFonts w:hint="cs"/>
          <w:rtl/>
        </w:rPr>
      </w:pPr>
      <w:r>
        <w:rPr>
          <w:rFonts w:hint="cs"/>
          <w:rtl/>
        </w:rPr>
        <w:t>לפני שהשר גדעון עזרא ישיב גם הוא בשם הממשלה, רבותי חברי הכנסת,</w:t>
      </w:r>
      <w:r>
        <w:rPr>
          <w:rFonts w:hint="cs"/>
          <w:rtl/>
        </w:rPr>
        <w:t xml:space="preserve"> אני מבקש לקדם בברכה עובדים מסורים של שלושה פרלמנטים באירופה </w:t>
      </w:r>
      <w:r>
        <w:rPr>
          <w:rtl/>
        </w:rPr>
        <w:t>–</w:t>
      </w:r>
      <w:r>
        <w:rPr>
          <w:rFonts w:hint="cs"/>
          <w:rtl/>
        </w:rPr>
        <w:t xml:space="preserve"> של הבונדסטאג הגרמני, של הפרלמנט האיטלקי ושל הפרלמנט של מקדוניה. הם נמצאים אתנו באולם, ואנחנו מקדמים אותם בברכה. הם באים אלינו במסגרת חילופי ידע ומידע וגם חילופי משלחות בין שלושת הפרלמנטים לביני</w:t>
      </w:r>
      <w:r>
        <w:rPr>
          <w:rFonts w:hint="cs"/>
          <w:rtl/>
        </w:rPr>
        <w:t>נו. גם אנשים מטעמנו היו שם. הם באו לכאן בברכתו ובהזמנתו של מזכיר הכנסת.</w:t>
      </w:r>
    </w:p>
    <w:p w14:paraId="19BA344F" w14:textId="77777777" w:rsidR="00000000" w:rsidRDefault="00754752">
      <w:pPr>
        <w:pStyle w:val="a0"/>
        <w:rPr>
          <w:rFonts w:hint="cs"/>
          <w:rtl/>
        </w:rPr>
      </w:pPr>
    </w:p>
    <w:p w14:paraId="17757572" w14:textId="77777777" w:rsidR="00000000" w:rsidRDefault="00754752">
      <w:pPr>
        <w:pStyle w:val="af0"/>
        <w:rPr>
          <w:rtl/>
        </w:rPr>
      </w:pPr>
      <w:r>
        <w:rPr>
          <w:rFonts w:hint="eastAsia"/>
          <w:rtl/>
        </w:rPr>
        <w:t>שר</w:t>
      </w:r>
      <w:r>
        <w:rPr>
          <w:rtl/>
        </w:rPr>
        <w:t xml:space="preserve"> הפנים אברהם פורז:</w:t>
      </w:r>
    </w:p>
    <w:p w14:paraId="1027597A" w14:textId="77777777" w:rsidR="00000000" w:rsidRDefault="00754752">
      <w:pPr>
        <w:pStyle w:val="a0"/>
        <w:rPr>
          <w:rFonts w:hint="cs"/>
          <w:rtl/>
        </w:rPr>
      </w:pPr>
    </w:p>
    <w:p w14:paraId="50A06699" w14:textId="77777777" w:rsidR="00000000" w:rsidRDefault="00754752">
      <w:pPr>
        <w:pStyle w:val="a0"/>
        <w:rPr>
          <w:rFonts w:hint="cs"/>
          <w:rtl/>
        </w:rPr>
      </w:pPr>
      <w:r>
        <w:rPr>
          <w:rFonts w:hint="cs"/>
          <w:rtl/>
        </w:rPr>
        <w:t>אני חושב שאפשר למחוא כפיים.</w:t>
      </w:r>
    </w:p>
    <w:p w14:paraId="348CEE26" w14:textId="77777777" w:rsidR="00000000" w:rsidRDefault="00754752">
      <w:pPr>
        <w:pStyle w:val="a0"/>
        <w:rPr>
          <w:rFonts w:hint="cs"/>
          <w:rtl/>
        </w:rPr>
      </w:pPr>
    </w:p>
    <w:p w14:paraId="1D98F73B" w14:textId="77777777" w:rsidR="00000000" w:rsidRDefault="00754752">
      <w:pPr>
        <w:pStyle w:val="af1"/>
        <w:rPr>
          <w:rtl/>
        </w:rPr>
      </w:pPr>
      <w:r>
        <w:rPr>
          <w:rtl/>
        </w:rPr>
        <w:t>היו"ר ראובן ריבלין:</w:t>
      </w:r>
    </w:p>
    <w:p w14:paraId="10515A98" w14:textId="77777777" w:rsidR="00000000" w:rsidRDefault="00754752">
      <w:pPr>
        <w:pStyle w:val="a0"/>
        <w:rPr>
          <w:rtl/>
        </w:rPr>
      </w:pPr>
    </w:p>
    <w:p w14:paraId="1C0D29A0" w14:textId="77777777" w:rsidR="00000000" w:rsidRDefault="00754752">
      <w:pPr>
        <w:pStyle w:val="a0"/>
        <w:rPr>
          <w:rFonts w:hint="cs"/>
          <w:rtl/>
        </w:rPr>
      </w:pPr>
      <w:r>
        <w:rPr>
          <w:rFonts w:hint="cs"/>
          <w:rtl/>
        </w:rPr>
        <w:t xml:space="preserve">אפשר למחוא כפיים. תודה רבה. </w:t>
      </w:r>
    </w:p>
    <w:p w14:paraId="40029FA3" w14:textId="77777777" w:rsidR="00000000" w:rsidRDefault="00754752">
      <w:pPr>
        <w:pStyle w:val="a0"/>
        <w:rPr>
          <w:rFonts w:hint="cs"/>
          <w:rtl/>
        </w:rPr>
      </w:pPr>
    </w:p>
    <w:p w14:paraId="3FB3191D" w14:textId="77777777" w:rsidR="00000000" w:rsidRDefault="00754752">
      <w:pPr>
        <w:pStyle w:val="a0"/>
        <w:rPr>
          <w:rFonts w:hint="cs"/>
          <w:rtl/>
        </w:rPr>
      </w:pPr>
      <w:r>
        <w:rPr>
          <w:rFonts w:hint="cs"/>
          <w:rtl/>
        </w:rPr>
        <w:t>כבוד השר גדעון עזרא ישיב בשם הממשלה על החלק האחר שבהצעת האי-אמון. לאחר מכן, רבותי</w:t>
      </w:r>
      <w:r>
        <w:rPr>
          <w:rFonts w:hint="cs"/>
          <w:rtl/>
        </w:rPr>
        <w:t xml:space="preserve"> חברי הכנסת, ראשון הדוברים הוא ראש סיעת ש"ס, שהיא כרגע הסיעה הגדולה ביותר מהאופוזיציה המשתתפת בדיון, כי מפלגת העבודה לא השתתפה בו.</w:t>
      </w:r>
    </w:p>
    <w:p w14:paraId="54D752C3" w14:textId="77777777" w:rsidR="00000000" w:rsidRDefault="00754752">
      <w:pPr>
        <w:pStyle w:val="a0"/>
        <w:rPr>
          <w:rFonts w:hint="cs"/>
          <w:rtl/>
        </w:rPr>
      </w:pPr>
    </w:p>
    <w:p w14:paraId="638EEBE3" w14:textId="77777777" w:rsidR="00000000" w:rsidRDefault="00754752">
      <w:pPr>
        <w:pStyle w:val="af0"/>
        <w:rPr>
          <w:rtl/>
        </w:rPr>
      </w:pPr>
      <w:r>
        <w:rPr>
          <w:rFonts w:hint="eastAsia"/>
          <w:rtl/>
        </w:rPr>
        <w:t>רן</w:t>
      </w:r>
      <w:r>
        <w:rPr>
          <w:rtl/>
        </w:rPr>
        <w:t xml:space="preserve"> כהן (מרצ):</w:t>
      </w:r>
    </w:p>
    <w:p w14:paraId="7CFC56A0" w14:textId="77777777" w:rsidR="00000000" w:rsidRDefault="00754752">
      <w:pPr>
        <w:pStyle w:val="a0"/>
        <w:rPr>
          <w:rFonts w:hint="cs"/>
          <w:rtl/>
        </w:rPr>
      </w:pPr>
    </w:p>
    <w:p w14:paraId="77943F4B" w14:textId="77777777" w:rsidR="00000000" w:rsidRDefault="00754752">
      <w:pPr>
        <w:pStyle w:val="a0"/>
        <w:rPr>
          <w:rFonts w:hint="cs"/>
          <w:rtl/>
        </w:rPr>
      </w:pPr>
      <w:r>
        <w:rPr>
          <w:rFonts w:hint="cs"/>
          <w:rtl/>
        </w:rPr>
        <w:t>מפלגת העבודה היא לא - - -</w:t>
      </w:r>
    </w:p>
    <w:p w14:paraId="0D4D142A" w14:textId="77777777" w:rsidR="00000000" w:rsidRDefault="00754752">
      <w:pPr>
        <w:pStyle w:val="a0"/>
        <w:rPr>
          <w:rFonts w:hint="cs"/>
          <w:rtl/>
        </w:rPr>
      </w:pPr>
    </w:p>
    <w:p w14:paraId="610B42BB" w14:textId="77777777" w:rsidR="00000000" w:rsidRDefault="00754752">
      <w:pPr>
        <w:pStyle w:val="af1"/>
        <w:rPr>
          <w:rtl/>
        </w:rPr>
      </w:pPr>
      <w:r>
        <w:rPr>
          <w:rtl/>
        </w:rPr>
        <w:t>היו"ר ראובן ריבלין:</w:t>
      </w:r>
    </w:p>
    <w:p w14:paraId="080BF7F9" w14:textId="77777777" w:rsidR="00000000" w:rsidRDefault="00754752">
      <w:pPr>
        <w:pStyle w:val="a0"/>
        <w:rPr>
          <w:rtl/>
        </w:rPr>
      </w:pPr>
    </w:p>
    <w:p w14:paraId="4E34BE7C" w14:textId="77777777" w:rsidR="00000000" w:rsidRDefault="00754752">
      <w:pPr>
        <w:pStyle w:val="a0"/>
        <w:rPr>
          <w:rFonts w:hint="cs"/>
          <w:rtl/>
        </w:rPr>
      </w:pPr>
      <w:r>
        <w:rPr>
          <w:rFonts w:hint="cs"/>
          <w:rtl/>
        </w:rPr>
        <w:t>הם לא משתתפים בדיון, כדי לקבל את זכות הדיבור כנמנעים.</w:t>
      </w:r>
    </w:p>
    <w:p w14:paraId="587C6945" w14:textId="77777777" w:rsidR="00000000" w:rsidRDefault="00754752">
      <w:pPr>
        <w:pStyle w:val="a0"/>
        <w:rPr>
          <w:rFonts w:hint="cs"/>
          <w:rtl/>
        </w:rPr>
      </w:pPr>
    </w:p>
    <w:p w14:paraId="37DF6E2F" w14:textId="77777777" w:rsidR="00000000" w:rsidRDefault="00754752">
      <w:pPr>
        <w:pStyle w:val="af0"/>
        <w:rPr>
          <w:rtl/>
        </w:rPr>
      </w:pPr>
      <w:r>
        <w:rPr>
          <w:rFonts w:hint="eastAsia"/>
          <w:rtl/>
        </w:rPr>
        <w:t>דוד</w:t>
      </w:r>
      <w:r>
        <w:rPr>
          <w:rtl/>
        </w:rPr>
        <w:t xml:space="preserve"> אז</w:t>
      </w:r>
      <w:r>
        <w:rPr>
          <w:rtl/>
        </w:rPr>
        <w:t>ולאי (ש"ס):</w:t>
      </w:r>
    </w:p>
    <w:p w14:paraId="1192CD0E" w14:textId="77777777" w:rsidR="00000000" w:rsidRDefault="00754752">
      <w:pPr>
        <w:pStyle w:val="a0"/>
        <w:rPr>
          <w:rFonts w:hint="cs"/>
          <w:rtl/>
        </w:rPr>
      </w:pPr>
    </w:p>
    <w:p w14:paraId="47D14C9B" w14:textId="77777777" w:rsidR="00000000" w:rsidRDefault="00754752">
      <w:pPr>
        <w:pStyle w:val="a0"/>
        <w:rPr>
          <w:rFonts w:hint="cs"/>
          <w:rtl/>
        </w:rPr>
      </w:pPr>
      <w:r>
        <w:rPr>
          <w:rFonts w:hint="cs"/>
          <w:rtl/>
        </w:rPr>
        <w:t>שמחת עניים.</w:t>
      </w:r>
    </w:p>
    <w:p w14:paraId="4374AAD4" w14:textId="77777777" w:rsidR="00000000" w:rsidRDefault="00754752">
      <w:pPr>
        <w:pStyle w:val="a0"/>
        <w:rPr>
          <w:rFonts w:hint="cs"/>
          <w:rtl/>
        </w:rPr>
      </w:pPr>
    </w:p>
    <w:p w14:paraId="6DCA5CA8" w14:textId="77777777" w:rsidR="00000000" w:rsidRDefault="00754752">
      <w:pPr>
        <w:pStyle w:val="a"/>
        <w:rPr>
          <w:rtl/>
        </w:rPr>
      </w:pPr>
      <w:bookmarkStart w:id="93" w:name="FS000000474T07_06_2004_17_29_11"/>
      <w:bookmarkStart w:id="94" w:name="_Toc75097230"/>
      <w:bookmarkEnd w:id="93"/>
      <w:r>
        <w:rPr>
          <w:rFonts w:hint="eastAsia"/>
          <w:rtl/>
        </w:rPr>
        <w:t>השר</w:t>
      </w:r>
      <w:r>
        <w:rPr>
          <w:rtl/>
        </w:rPr>
        <w:t xml:space="preserve"> גדעון עזרא:</w:t>
      </w:r>
      <w:bookmarkEnd w:id="94"/>
    </w:p>
    <w:p w14:paraId="07518A7A" w14:textId="77777777" w:rsidR="00000000" w:rsidRDefault="00754752">
      <w:pPr>
        <w:pStyle w:val="a0"/>
        <w:rPr>
          <w:rFonts w:hint="cs"/>
          <w:rtl/>
        </w:rPr>
      </w:pPr>
    </w:p>
    <w:p w14:paraId="5E3A1E18" w14:textId="77777777" w:rsidR="00000000" w:rsidRDefault="00754752">
      <w:pPr>
        <w:pStyle w:val="a0"/>
        <w:rPr>
          <w:rFonts w:hint="cs"/>
          <w:rtl/>
        </w:rPr>
      </w:pPr>
      <w:r>
        <w:rPr>
          <w:rFonts w:hint="cs"/>
          <w:rtl/>
        </w:rPr>
        <w:t>אדוני היושב-ראש, חברי חברי הכנסת, בשבוע שעבר התייחס ראש הממשלה כאן לנושא המשכורות של העובדים ברשויות המקומיות ובמועצות הדתיות. אתמול, למרות העומס הרב שהיה בישיבת הממשלה בגלל הדיון בנושא ההתנתקות, דנה הממשלה במשך כ</w:t>
      </w:r>
      <w:r>
        <w:rPr>
          <w:rFonts w:hint="cs"/>
          <w:rtl/>
        </w:rPr>
        <w:t xml:space="preserve">שעה ושלושה-רבעים, לפני הדיון על ההתנתקות, בנושא עובדי הרשויות המקומיות והמועצות הדתיות. </w:t>
      </w:r>
    </w:p>
    <w:p w14:paraId="76A16C43" w14:textId="77777777" w:rsidR="00000000" w:rsidRDefault="00754752">
      <w:pPr>
        <w:pStyle w:val="a0"/>
        <w:rPr>
          <w:rFonts w:hint="cs"/>
          <w:rtl/>
        </w:rPr>
      </w:pPr>
    </w:p>
    <w:p w14:paraId="29C3359C" w14:textId="77777777" w:rsidR="00000000" w:rsidRDefault="00754752">
      <w:pPr>
        <w:pStyle w:val="a0"/>
        <w:rPr>
          <w:rFonts w:hint="cs"/>
          <w:rtl/>
        </w:rPr>
      </w:pPr>
      <w:r>
        <w:rPr>
          <w:rFonts w:hint="cs"/>
          <w:rtl/>
        </w:rPr>
        <w:t>אנחנו לא נסבול באמת מצב שבו אדם עובד ואינו מקבל את משכורתו. אני חושב ששר הפנים נימק ואמר מדוע עד עצם היום הזה עובדים רבים לא קיבלו את משכורתם. כנ"ל גם לגבי עובדי המוע</w:t>
      </w:r>
      <w:r>
        <w:rPr>
          <w:rFonts w:hint="cs"/>
          <w:rtl/>
        </w:rPr>
        <w:t xml:space="preserve">צות הדתיות. כולי תקווה שהצעת החוק, שתובא מחר לכנסת לקריאה ראשונה, שהיום דנו בה בוועדת השרים לענייני חקיקה, אחרי שאתמול היה דיון בממשלה - - - </w:t>
      </w:r>
    </w:p>
    <w:p w14:paraId="40EC7179" w14:textId="77777777" w:rsidR="00000000" w:rsidRDefault="00754752">
      <w:pPr>
        <w:pStyle w:val="a0"/>
        <w:ind w:firstLine="0"/>
        <w:rPr>
          <w:rFonts w:hint="cs"/>
          <w:rtl/>
        </w:rPr>
      </w:pPr>
    </w:p>
    <w:p w14:paraId="49C9F397" w14:textId="77777777" w:rsidR="00000000" w:rsidRDefault="00754752">
      <w:pPr>
        <w:pStyle w:val="af0"/>
        <w:rPr>
          <w:rtl/>
        </w:rPr>
      </w:pPr>
      <w:r>
        <w:rPr>
          <w:rFonts w:hint="eastAsia"/>
          <w:rtl/>
        </w:rPr>
        <w:t>רן</w:t>
      </w:r>
      <w:r>
        <w:rPr>
          <w:rtl/>
        </w:rPr>
        <w:t xml:space="preserve"> כהן (מרצ):</w:t>
      </w:r>
    </w:p>
    <w:p w14:paraId="6392D061" w14:textId="77777777" w:rsidR="00000000" w:rsidRDefault="00754752">
      <w:pPr>
        <w:pStyle w:val="a0"/>
        <w:rPr>
          <w:rFonts w:hint="cs"/>
          <w:rtl/>
        </w:rPr>
      </w:pPr>
    </w:p>
    <w:p w14:paraId="125101FE" w14:textId="77777777" w:rsidR="00000000" w:rsidRDefault="00754752">
      <w:pPr>
        <w:pStyle w:val="a0"/>
        <w:rPr>
          <w:rFonts w:hint="cs"/>
          <w:rtl/>
        </w:rPr>
      </w:pPr>
      <w:r>
        <w:rPr>
          <w:rFonts w:hint="cs"/>
          <w:rtl/>
        </w:rPr>
        <w:t>נדמה לי שההצעה תובא  עוד היום.</w:t>
      </w:r>
    </w:p>
    <w:p w14:paraId="48C61E34" w14:textId="77777777" w:rsidR="00000000" w:rsidRDefault="00754752">
      <w:pPr>
        <w:pStyle w:val="a0"/>
        <w:rPr>
          <w:rFonts w:hint="cs"/>
          <w:rtl/>
        </w:rPr>
      </w:pPr>
    </w:p>
    <w:p w14:paraId="73817BD1" w14:textId="77777777" w:rsidR="00000000" w:rsidRDefault="00754752">
      <w:pPr>
        <w:pStyle w:val="-"/>
        <w:rPr>
          <w:rtl/>
        </w:rPr>
      </w:pPr>
      <w:bookmarkStart w:id="95" w:name="FS000000474T07_06_2004_17_33_00C"/>
      <w:bookmarkEnd w:id="95"/>
      <w:r>
        <w:rPr>
          <w:rtl/>
        </w:rPr>
        <w:t>השר גדעון עזרא:</w:t>
      </w:r>
    </w:p>
    <w:p w14:paraId="4977F357" w14:textId="77777777" w:rsidR="00000000" w:rsidRDefault="00754752">
      <w:pPr>
        <w:pStyle w:val="a0"/>
        <w:rPr>
          <w:rtl/>
        </w:rPr>
      </w:pPr>
    </w:p>
    <w:p w14:paraId="19BF3889" w14:textId="77777777" w:rsidR="00000000" w:rsidRDefault="00754752">
      <w:pPr>
        <w:pStyle w:val="a0"/>
        <w:rPr>
          <w:rFonts w:hint="cs"/>
          <w:rtl/>
        </w:rPr>
      </w:pPr>
      <w:r>
        <w:rPr>
          <w:rFonts w:hint="cs"/>
          <w:rtl/>
        </w:rPr>
        <w:t>סליחה, כן היום. אני מאוד מקווה שהדיון בוועדה יעבו</w:t>
      </w:r>
      <w:r>
        <w:rPr>
          <w:rFonts w:hint="cs"/>
          <w:rtl/>
        </w:rPr>
        <w:t xml:space="preserve">ר מהר ובשבוע הבא תובא ההצעה לקריאה שנייה ולקריאה שלישית. </w:t>
      </w:r>
    </w:p>
    <w:p w14:paraId="57E890C6" w14:textId="77777777" w:rsidR="00000000" w:rsidRDefault="00754752">
      <w:pPr>
        <w:pStyle w:val="a0"/>
        <w:rPr>
          <w:rFonts w:hint="cs"/>
          <w:rtl/>
        </w:rPr>
      </w:pPr>
    </w:p>
    <w:p w14:paraId="1006CDD4" w14:textId="77777777" w:rsidR="00000000" w:rsidRDefault="00754752">
      <w:pPr>
        <w:pStyle w:val="a0"/>
        <w:rPr>
          <w:rFonts w:hint="cs"/>
          <w:rtl/>
        </w:rPr>
      </w:pPr>
      <w:r>
        <w:rPr>
          <w:rFonts w:hint="cs"/>
          <w:rtl/>
        </w:rPr>
        <w:t xml:space="preserve">אני מוכרח להגיד כאן, שהיום  נאמר בוועדת השרים לחקיקה </w:t>
      </w:r>
      <w:r>
        <w:rPr>
          <w:rtl/>
        </w:rPr>
        <w:t>–</w:t>
      </w:r>
      <w:r>
        <w:rPr>
          <w:rFonts w:hint="cs"/>
          <w:rtl/>
        </w:rPr>
        <w:t xml:space="preserve"> ושר הפנים דיבר על כך </w:t>
      </w:r>
      <w:r>
        <w:rPr>
          <w:rtl/>
        </w:rPr>
        <w:t>–</w:t>
      </w:r>
      <w:r>
        <w:rPr>
          <w:rFonts w:hint="cs"/>
          <w:rtl/>
        </w:rPr>
        <w:t xml:space="preserve"> שיהיה פתרון לעובדים באותן רשויות מקומיות שהגישו תוכנית הבראה שאושרה על-ידי משרד הפנים. אנחנו דרשנו  היום שיהיה גם פתרון</w:t>
      </w:r>
      <w:r>
        <w:rPr>
          <w:rFonts w:hint="cs"/>
          <w:rtl/>
        </w:rPr>
        <w:t xml:space="preserve"> לעובדים ברשויות שבהן לא אושרה תוכנית ההבראה, וחובתנו לעשות כן. אני משוכנע,  בלי לדעת את הנתונים, שמספר העובדים ברשויות שבהן לא אושרה תוכנית ההבראה אינו נופל ממספר העובדים - - - </w:t>
      </w:r>
    </w:p>
    <w:p w14:paraId="701305F2" w14:textId="77777777" w:rsidR="00000000" w:rsidRDefault="00754752">
      <w:pPr>
        <w:pStyle w:val="a0"/>
        <w:ind w:firstLine="0"/>
        <w:rPr>
          <w:rFonts w:hint="cs"/>
          <w:rtl/>
        </w:rPr>
      </w:pPr>
    </w:p>
    <w:p w14:paraId="24D7FD24" w14:textId="77777777" w:rsidR="00000000" w:rsidRDefault="00754752">
      <w:pPr>
        <w:pStyle w:val="af0"/>
        <w:rPr>
          <w:rtl/>
        </w:rPr>
      </w:pPr>
      <w:r>
        <w:rPr>
          <w:rFonts w:hint="eastAsia"/>
          <w:rtl/>
        </w:rPr>
        <w:t>רן</w:t>
      </w:r>
      <w:r>
        <w:rPr>
          <w:rtl/>
        </w:rPr>
        <w:t xml:space="preserve"> כהן (מרצ):</w:t>
      </w:r>
    </w:p>
    <w:p w14:paraId="0D171B08" w14:textId="77777777" w:rsidR="00000000" w:rsidRDefault="00754752">
      <w:pPr>
        <w:pStyle w:val="a0"/>
        <w:rPr>
          <w:rFonts w:hint="cs"/>
          <w:rtl/>
        </w:rPr>
      </w:pPr>
    </w:p>
    <w:p w14:paraId="4A74CA49" w14:textId="77777777" w:rsidR="00000000" w:rsidRDefault="00754752">
      <w:pPr>
        <w:pStyle w:val="a0"/>
        <w:rPr>
          <w:rFonts w:hint="cs"/>
          <w:rtl/>
        </w:rPr>
      </w:pPr>
      <w:r>
        <w:rPr>
          <w:rFonts w:hint="cs"/>
          <w:rtl/>
        </w:rPr>
        <w:t>הרבה יותר גדול.</w:t>
      </w:r>
    </w:p>
    <w:p w14:paraId="7D813E30" w14:textId="77777777" w:rsidR="00000000" w:rsidRDefault="00754752">
      <w:pPr>
        <w:pStyle w:val="a0"/>
        <w:ind w:firstLine="0"/>
        <w:rPr>
          <w:rFonts w:hint="cs"/>
          <w:rtl/>
        </w:rPr>
      </w:pPr>
    </w:p>
    <w:p w14:paraId="623BB850" w14:textId="77777777" w:rsidR="00000000" w:rsidRDefault="00754752">
      <w:pPr>
        <w:pStyle w:val="-"/>
        <w:rPr>
          <w:rtl/>
        </w:rPr>
      </w:pPr>
      <w:bookmarkStart w:id="96" w:name="FS000000474T07_06_2004_17_37_34C"/>
      <w:bookmarkEnd w:id="96"/>
      <w:r>
        <w:rPr>
          <w:rtl/>
        </w:rPr>
        <w:t>השר גדעון עזרא:</w:t>
      </w:r>
    </w:p>
    <w:p w14:paraId="281ABF16" w14:textId="77777777" w:rsidR="00000000" w:rsidRDefault="00754752">
      <w:pPr>
        <w:pStyle w:val="a0"/>
        <w:rPr>
          <w:rtl/>
        </w:rPr>
      </w:pPr>
    </w:p>
    <w:p w14:paraId="252189A8" w14:textId="77777777" w:rsidR="00000000" w:rsidRDefault="00754752">
      <w:pPr>
        <w:pStyle w:val="a0"/>
        <w:rPr>
          <w:rFonts w:hint="cs"/>
          <w:rtl/>
        </w:rPr>
      </w:pPr>
      <w:r>
        <w:rPr>
          <w:rFonts w:hint="cs"/>
          <w:rtl/>
        </w:rPr>
        <w:t>אני לא רוצה להגזים.</w:t>
      </w:r>
    </w:p>
    <w:p w14:paraId="12AAC3A2" w14:textId="77777777" w:rsidR="00000000" w:rsidRDefault="00754752">
      <w:pPr>
        <w:pStyle w:val="a0"/>
        <w:rPr>
          <w:rFonts w:hint="cs"/>
          <w:rtl/>
        </w:rPr>
      </w:pPr>
    </w:p>
    <w:p w14:paraId="3C1FC9E9" w14:textId="77777777" w:rsidR="00000000" w:rsidRDefault="00754752">
      <w:pPr>
        <w:pStyle w:val="a0"/>
        <w:rPr>
          <w:rFonts w:hint="cs"/>
          <w:rtl/>
        </w:rPr>
      </w:pPr>
      <w:r>
        <w:rPr>
          <w:rFonts w:hint="cs"/>
          <w:rtl/>
        </w:rPr>
        <w:t>לגבי ה</w:t>
      </w:r>
      <w:r>
        <w:rPr>
          <w:rFonts w:hint="cs"/>
          <w:rtl/>
        </w:rPr>
        <w:t xml:space="preserve">מועצות הדתיות. המועצות הדתיות מצויות זה תקופה ארוכה במשבר עמוק. מקורות המשבר, חברי ודאי יודעים זאת, הם המבנה המורכב של המועצה הדתית והעובדה שבראשה עומדת מועצה בעלת גוון פוליטי. </w:t>
      </w:r>
    </w:p>
    <w:p w14:paraId="2A91C1FE" w14:textId="77777777" w:rsidR="00000000" w:rsidRDefault="00754752">
      <w:pPr>
        <w:pStyle w:val="a0"/>
        <w:rPr>
          <w:rFonts w:hint="cs"/>
          <w:rtl/>
        </w:rPr>
      </w:pPr>
    </w:p>
    <w:p w14:paraId="34CBF8A7" w14:textId="77777777" w:rsidR="00000000" w:rsidRDefault="00754752">
      <w:pPr>
        <w:pStyle w:val="a0"/>
        <w:rPr>
          <w:rFonts w:hint="cs"/>
          <w:rtl/>
        </w:rPr>
      </w:pPr>
      <w:r>
        <w:rPr>
          <w:rFonts w:hint="cs"/>
          <w:rtl/>
        </w:rPr>
        <w:t>הרעיון העומד בבסיס הרפורמה שהממשלה ביקשה להנחיל באמצעות החלטה מס' 900, הוא הע</w:t>
      </w:r>
      <w:r>
        <w:rPr>
          <w:rFonts w:hint="cs"/>
          <w:rtl/>
        </w:rPr>
        <w:t>ברת האחריות לשירותי הדת לשלטון המקומי. כאן אני מוכרח להגיד, שהממשלה הזאת, כמו בהרבה שטחים אחרים, עשתה מהפכות לא מעטות כדי לעשות יותר סדר בהרבה מאוד נושאים.</w:t>
      </w:r>
    </w:p>
    <w:p w14:paraId="100EEE2C" w14:textId="77777777" w:rsidR="00000000" w:rsidRDefault="00754752">
      <w:pPr>
        <w:pStyle w:val="a0"/>
        <w:ind w:firstLine="0"/>
        <w:rPr>
          <w:rFonts w:hint="cs"/>
          <w:rtl/>
        </w:rPr>
      </w:pPr>
    </w:p>
    <w:p w14:paraId="27D3B6BF" w14:textId="77777777" w:rsidR="00000000" w:rsidRDefault="00754752">
      <w:pPr>
        <w:pStyle w:val="af0"/>
        <w:rPr>
          <w:rtl/>
        </w:rPr>
      </w:pPr>
      <w:r>
        <w:rPr>
          <w:rFonts w:hint="eastAsia"/>
          <w:rtl/>
        </w:rPr>
        <w:t>דוד</w:t>
      </w:r>
      <w:r>
        <w:rPr>
          <w:rtl/>
        </w:rPr>
        <w:t xml:space="preserve"> אזולאי (ש"ס):</w:t>
      </w:r>
    </w:p>
    <w:p w14:paraId="00169009" w14:textId="77777777" w:rsidR="00000000" w:rsidRDefault="00754752">
      <w:pPr>
        <w:pStyle w:val="a0"/>
        <w:rPr>
          <w:rFonts w:hint="cs"/>
          <w:rtl/>
        </w:rPr>
      </w:pPr>
    </w:p>
    <w:p w14:paraId="7CA06A27" w14:textId="77777777" w:rsidR="00000000" w:rsidRDefault="00754752">
      <w:pPr>
        <w:pStyle w:val="a0"/>
        <w:rPr>
          <w:rFonts w:hint="cs"/>
          <w:rtl/>
        </w:rPr>
      </w:pPr>
      <w:r>
        <w:rPr>
          <w:rFonts w:hint="cs"/>
          <w:rtl/>
        </w:rPr>
        <w:t>- - - העובדים אינם מקבלים שכר כבר כמה חודשים.</w:t>
      </w:r>
    </w:p>
    <w:p w14:paraId="311565E9" w14:textId="77777777" w:rsidR="00000000" w:rsidRDefault="00754752">
      <w:pPr>
        <w:pStyle w:val="a0"/>
        <w:ind w:firstLine="0"/>
        <w:rPr>
          <w:rFonts w:hint="cs"/>
          <w:rtl/>
        </w:rPr>
      </w:pPr>
    </w:p>
    <w:p w14:paraId="1CF379FB" w14:textId="77777777" w:rsidR="00000000" w:rsidRDefault="00754752">
      <w:pPr>
        <w:pStyle w:val="-"/>
        <w:rPr>
          <w:rtl/>
        </w:rPr>
      </w:pPr>
      <w:bookmarkStart w:id="97" w:name="FS000000474T07_06_2004_17_39_31C"/>
      <w:bookmarkEnd w:id="97"/>
      <w:r>
        <w:rPr>
          <w:rtl/>
        </w:rPr>
        <w:t>השר גדעון עזרא:</w:t>
      </w:r>
    </w:p>
    <w:p w14:paraId="439B5FF6" w14:textId="77777777" w:rsidR="00000000" w:rsidRDefault="00754752">
      <w:pPr>
        <w:pStyle w:val="a0"/>
        <w:rPr>
          <w:rtl/>
        </w:rPr>
      </w:pPr>
    </w:p>
    <w:p w14:paraId="3ABD28AC" w14:textId="77777777" w:rsidR="00000000" w:rsidRDefault="00754752">
      <w:pPr>
        <w:pStyle w:val="a0"/>
        <w:rPr>
          <w:rFonts w:hint="cs"/>
          <w:rtl/>
        </w:rPr>
      </w:pPr>
      <w:r>
        <w:rPr>
          <w:rFonts w:hint="cs"/>
          <w:rtl/>
        </w:rPr>
        <w:t>התייחסתי לנושא ה</w:t>
      </w:r>
      <w:r>
        <w:rPr>
          <w:rFonts w:hint="cs"/>
          <w:rtl/>
        </w:rPr>
        <w:t xml:space="preserve">שכר זה עתה. </w:t>
      </w:r>
    </w:p>
    <w:p w14:paraId="05CE3331" w14:textId="77777777" w:rsidR="00000000" w:rsidRDefault="00754752">
      <w:pPr>
        <w:pStyle w:val="a0"/>
        <w:ind w:firstLine="0"/>
        <w:rPr>
          <w:rFonts w:hint="cs"/>
          <w:rtl/>
        </w:rPr>
      </w:pPr>
    </w:p>
    <w:p w14:paraId="528E9712" w14:textId="77777777" w:rsidR="00000000" w:rsidRDefault="00754752">
      <w:pPr>
        <w:pStyle w:val="af0"/>
        <w:rPr>
          <w:rtl/>
        </w:rPr>
      </w:pPr>
      <w:r>
        <w:rPr>
          <w:rFonts w:hint="eastAsia"/>
          <w:rtl/>
        </w:rPr>
        <w:t>דוד</w:t>
      </w:r>
      <w:r>
        <w:rPr>
          <w:rtl/>
        </w:rPr>
        <w:t xml:space="preserve"> אזולאי (ש"ס):</w:t>
      </w:r>
    </w:p>
    <w:p w14:paraId="43467730" w14:textId="77777777" w:rsidR="00000000" w:rsidRDefault="00754752">
      <w:pPr>
        <w:pStyle w:val="a0"/>
        <w:rPr>
          <w:rFonts w:hint="cs"/>
          <w:rtl/>
        </w:rPr>
      </w:pPr>
    </w:p>
    <w:p w14:paraId="01574AA0" w14:textId="77777777" w:rsidR="00000000" w:rsidRDefault="00754752">
      <w:pPr>
        <w:pStyle w:val="a0"/>
        <w:rPr>
          <w:rFonts w:hint="cs"/>
          <w:rtl/>
        </w:rPr>
      </w:pPr>
      <w:r>
        <w:rPr>
          <w:rFonts w:hint="cs"/>
          <w:rtl/>
        </w:rPr>
        <w:t>למה הדבר ארך כל כך הרבה זמן?</w:t>
      </w:r>
    </w:p>
    <w:p w14:paraId="0CD69BF8" w14:textId="77777777" w:rsidR="00000000" w:rsidRDefault="00754752">
      <w:pPr>
        <w:pStyle w:val="a0"/>
        <w:ind w:firstLine="0"/>
        <w:rPr>
          <w:rFonts w:hint="cs"/>
          <w:rtl/>
        </w:rPr>
      </w:pPr>
    </w:p>
    <w:p w14:paraId="202A2348" w14:textId="77777777" w:rsidR="00000000" w:rsidRDefault="00754752">
      <w:pPr>
        <w:pStyle w:val="-"/>
        <w:rPr>
          <w:rtl/>
        </w:rPr>
      </w:pPr>
      <w:bookmarkStart w:id="98" w:name="FS000000474T07_06_2004_17_39_56C"/>
      <w:bookmarkEnd w:id="98"/>
      <w:r>
        <w:rPr>
          <w:rtl/>
        </w:rPr>
        <w:t>השר גדעון עזרא:</w:t>
      </w:r>
    </w:p>
    <w:p w14:paraId="0B984A41" w14:textId="77777777" w:rsidR="00000000" w:rsidRDefault="00754752">
      <w:pPr>
        <w:pStyle w:val="a0"/>
        <w:rPr>
          <w:rtl/>
        </w:rPr>
      </w:pPr>
    </w:p>
    <w:p w14:paraId="6C654736" w14:textId="77777777" w:rsidR="00000000" w:rsidRDefault="00754752">
      <w:pPr>
        <w:pStyle w:val="a0"/>
        <w:rPr>
          <w:rFonts w:hint="cs"/>
          <w:rtl/>
        </w:rPr>
      </w:pPr>
      <w:r>
        <w:rPr>
          <w:rFonts w:hint="cs"/>
          <w:rtl/>
        </w:rPr>
        <w:t>בטרם תושלם החקיקה המקיפה שתגדיר את סל השירותים ואת המודל שבאמצעותו יקבלו אזרחי ישראל את שירותי הדת שלהם הם זקוקים, יש צורך להבריא את המועצות הדתיות, שהן, כידוע לכם, תאגידים על-</w:t>
      </w:r>
      <w:r>
        <w:rPr>
          <w:rFonts w:hint="cs"/>
          <w:rtl/>
        </w:rPr>
        <w:t xml:space="preserve">פי החוק. תהליך ההבראה הוא קשה וידרוש פיטורי עובדים והחלפת מנהלים במועצות, בין בדרך של חידוש ההרכב ובין בדרך של מינוי מנהלים מורשים מטעם משרד ראש הממשלה. </w:t>
      </w:r>
    </w:p>
    <w:p w14:paraId="0469CF88" w14:textId="77777777" w:rsidR="00000000" w:rsidRDefault="00754752">
      <w:pPr>
        <w:pStyle w:val="a0"/>
        <w:rPr>
          <w:rFonts w:hint="cs"/>
          <w:rtl/>
        </w:rPr>
      </w:pPr>
    </w:p>
    <w:p w14:paraId="6A4B354C" w14:textId="77777777" w:rsidR="00000000" w:rsidRDefault="00754752">
      <w:pPr>
        <w:pStyle w:val="a0"/>
        <w:rPr>
          <w:rFonts w:hint="cs"/>
          <w:rtl/>
        </w:rPr>
      </w:pPr>
      <w:r>
        <w:rPr>
          <w:rFonts w:hint="cs"/>
          <w:rtl/>
        </w:rPr>
        <w:t>אין ספק שאלו שראו את המועצות הדתיות כאבן שואבת למינויים פוליטיים, וכדרך קלה לסדר "ג'ובים" למקורבים, נ</w:t>
      </w:r>
      <w:r>
        <w:rPr>
          <w:rFonts w:hint="cs"/>
          <w:rtl/>
        </w:rPr>
        <w:t>חרדים היום מתהליך ההבראה הנכון.</w:t>
      </w:r>
    </w:p>
    <w:p w14:paraId="62489AD8" w14:textId="77777777" w:rsidR="00000000" w:rsidRDefault="00754752">
      <w:pPr>
        <w:pStyle w:val="a0"/>
        <w:ind w:firstLine="0"/>
        <w:rPr>
          <w:rFonts w:hint="cs"/>
          <w:rtl/>
        </w:rPr>
      </w:pPr>
    </w:p>
    <w:p w14:paraId="16694270" w14:textId="77777777" w:rsidR="00000000" w:rsidRDefault="00754752">
      <w:pPr>
        <w:pStyle w:val="af0"/>
        <w:rPr>
          <w:rtl/>
        </w:rPr>
      </w:pPr>
      <w:r>
        <w:rPr>
          <w:rFonts w:hint="eastAsia"/>
          <w:rtl/>
        </w:rPr>
        <w:t>דוד</w:t>
      </w:r>
      <w:r>
        <w:rPr>
          <w:rtl/>
        </w:rPr>
        <w:t xml:space="preserve"> אזולאי (ש"ס):</w:t>
      </w:r>
    </w:p>
    <w:p w14:paraId="5F2680BA" w14:textId="77777777" w:rsidR="00000000" w:rsidRDefault="00754752">
      <w:pPr>
        <w:pStyle w:val="a0"/>
        <w:rPr>
          <w:rFonts w:hint="cs"/>
          <w:rtl/>
        </w:rPr>
      </w:pPr>
    </w:p>
    <w:p w14:paraId="632548B1" w14:textId="77777777" w:rsidR="00000000" w:rsidRDefault="00754752">
      <w:pPr>
        <w:pStyle w:val="a0"/>
        <w:rPr>
          <w:rFonts w:hint="cs"/>
          <w:rtl/>
        </w:rPr>
      </w:pPr>
      <w:r>
        <w:rPr>
          <w:rFonts w:hint="cs"/>
          <w:rtl/>
        </w:rPr>
        <w:t>מי עושה זאת? עמרי? עמרי עושה את זה. על מה אתה מדבר?</w:t>
      </w:r>
    </w:p>
    <w:p w14:paraId="2862A870" w14:textId="77777777" w:rsidR="00000000" w:rsidRDefault="00754752">
      <w:pPr>
        <w:pStyle w:val="a0"/>
        <w:ind w:firstLine="0"/>
        <w:rPr>
          <w:rFonts w:hint="cs"/>
          <w:rtl/>
        </w:rPr>
      </w:pPr>
    </w:p>
    <w:p w14:paraId="6BE48702" w14:textId="77777777" w:rsidR="00000000" w:rsidRDefault="00754752">
      <w:pPr>
        <w:pStyle w:val="-"/>
        <w:rPr>
          <w:rtl/>
        </w:rPr>
      </w:pPr>
      <w:bookmarkStart w:id="99" w:name="FS000000474T07_06_2004_17_41_50C"/>
      <w:bookmarkEnd w:id="99"/>
      <w:r>
        <w:rPr>
          <w:rtl/>
        </w:rPr>
        <w:t>השר גדעון עזרא:</w:t>
      </w:r>
    </w:p>
    <w:p w14:paraId="391C4C04" w14:textId="77777777" w:rsidR="00000000" w:rsidRDefault="00754752">
      <w:pPr>
        <w:pStyle w:val="a0"/>
        <w:rPr>
          <w:rtl/>
        </w:rPr>
      </w:pPr>
    </w:p>
    <w:p w14:paraId="0D9D0BB3" w14:textId="77777777" w:rsidR="00000000" w:rsidRDefault="00754752">
      <w:pPr>
        <w:pStyle w:val="a0"/>
        <w:rPr>
          <w:rFonts w:hint="cs"/>
          <w:rtl/>
        </w:rPr>
      </w:pPr>
      <w:r>
        <w:rPr>
          <w:rFonts w:hint="cs"/>
          <w:rtl/>
        </w:rPr>
        <w:t xml:space="preserve">על מה שהיה בעבר. </w:t>
      </w:r>
    </w:p>
    <w:p w14:paraId="5CD68820" w14:textId="77777777" w:rsidR="00000000" w:rsidRDefault="00754752">
      <w:pPr>
        <w:pStyle w:val="af0"/>
        <w:rPr>
          <w:rFonts w:hint="cs"/>
          <w:rtl/>
        </w:rPr>
      </w:pPr>
    </w:p>
    <w:p w14:paraId="2D311303" w14:textId="77777777" w:rsidR="00000000" w:rsidRDefault="00754752">
      <w:pPr>
        <w:pStyle w:val="af0"/>
        <w:rPr>
          <w:rtl/>
        </w:rPr>
      </w:pPr>
      <w:r>
        <w:rPr>
          <w:rFonts w:hint="eastAsia"/>
          <w:rtl/>
        </w:rPr>
        <w:t>דוד</w:t>
      </w:r>
      <w:r>
        <w:rPr>
          <w:rtl/>
        </w:rPr>
        <w:t xml:space="preserve"> אזולאי (ש"ס):</w:t>
      </w:r>
    </w:p>
    <w:p w14:paraId="4EB31655" w14:textId="77777777" w:rsidR="00000000" w:rsidRDefault="00754752">
      <w:pPr>
        <w:pStyle w:val="a0"/>
        <w:rPr>
          <w:rFonts w:hint="cs"/>
          <w:rtl/>
        </w:rPr>
      </w:pPr>
    </w:p>
    <w:p w14:paraId="476C9637" w14:textId="77777777" w:rsidR="00000000" w:rsidRDefault="00754752">
      <w:pPr>
        <w:pStyle w:val="a0"/>
        <w:rPr>
          <w:rFonts w:hint="cs"/>
          <w:rtl/>
        </w:rPr>
      </w:pPr>
      <w:r>
        <w:rPr>
          <w:rFonts w:hint="cs"/>
          <w:rtl/>
        </w:rPr>
        <w:t xml:space="preserve">תגיד לחברים שלך במרכז הליכוד. </w:t>
      </w:r>
    </w:p>
    <w:p w14:paraId="2BCBA5EE" w14:textId="77777777" w:rsidR="00000000" w:rsidRDefault="00754752">
      <w:pPr>
        <w:pStyle w:val="a0"/>
        <w:ind w:firstLine="0"/>
        <w:rPr>
          <w:rFonts w:hint="cs"/>
          <w:rtl/>
        </w:rPr>
      </w:pPr>
    </w:p>
    <w:p w14:paraId="3EA96F28" w14:textId="77777777" w:rsidR="00000000" w:rsidRDefault="00754752">
      <w:pPr>
        <w:pStyle w:val="af1"/>
        <w:rPr>
          <w:rtl/>
        </w:rPr>
      </w:pPr>
      <w:r>
        <w:rPr>
          <w:rtl/>
        </w:rPr>
        <w:t>היו"ר יולי-יואל אדלשטיין:</w:t>
      </w:r>
    </w:p>
    <w:p w14:paraId="051A2741" w14:textId="77777777" w:rsidR="00000000" w:rsidRDefault="00754752">
      <w:pPr>
        <w:pStyle w:val="a0"/>
        <w:rPr>
          <w:rtl/>
        </w:rPr>
      </w:pPr>
    </w:p>
    <w:p w14:paraId="5760944C" w14:textId="77777777" w:rsidR="00000000" w:rsidRDefault="00754752">
      <w:pPr>
        <w:pStyle w:val="a0"/>
        <w:rPr>
          <w:rFonts w:hint="cs"/>
          <w:rtl/>
        </w:rPr>
      </w:pPr>
      <w:r>
        <w:rPr>
          <w:rFonts w:hint="cs"/>
          <w:rtl/>
        </w:rPr>
        <w:t>חבר הכנסת דוד אזולאי, תודה רבה. הנקוד</w:t>
      </w:r>
      <w:r>
        <w:rPr>
          <w:rFonts w:hint="cs"/>
          <w:rtl/>
        </w:rPr>
        <w:t>ה ברורה.</w:t>
      </w:r>
    </w:p>
    <w:p w14:paraId="2F25FD7B" w14:textId="77777777" w:rsidR="00000000" w:rsidRDefault="00754752">
      <w:pPr>
        <w:pStyle w:val="a0"/>
        <w:ind w:firstLine="0"/>
        <w:rPr>
          <w:rFonts w:hint="cs"/>
          <w:rtl/>
        </w:rPr>
      </w:pPr>
    </w:p>
    <w:p w14:paraId="5F7A114D" w14:textId="77777777" w:rsidR="00000000" w:rsidRDefault="00754752">
      <w:pPr>
        <w:pStyle w:val="af0"/>
        <w:rPr>
          <w:rtl/>
        </w:rPr>
      </w:pPr>
      <w:r>
        <w:rPr>
          <w:rFonts w:hint="eastAsia"/>
          <w:rtl/>
        </w:rPr>
        <w:t>דוד</w:t>
      </w:r>
      <w:r>
        <w:rPr>
          <w:rtl/>
        </w:rPr>
        <w:t xml:space="preserve"> אזולאי (ש"ס):</w:t>
      </w:r>
    </w:p>
    <w:p w14:paraId="68F6AAF6" w14:textId="77777777" w:rsidR="00000000" w:rsidRDefault="00754752">
      <w:pPr>
        <w:pStyle w:val="a0"/>
        <w:rPr>
          <w:rFonts w:hint="cs"/>
          <w:rtl/>
        </w:rPr>
      </w:pPr>
    </w:p>
    <w:p w14:paraId="5A098019" w14:textId="77777777" w:rsidR="00000000" w:rsidRDefault="00754752">
      <w:pPr>
        <w:pStyle w:val="a0"/>
        <w:rPr>
          <w:rFonts w:hint="cs"/>
          <w:rtl/>
        </w:rPr>
      </w:pPr>
      <w:r>
        <w:rPr>
          <w:rFonts w:hint="cs"/>
          <w:rtl/>
        </w:rPr>
        <w:t xml:space="preserve">אל תדבר על מינויים פוליטיים. </w:t>
      </w:r>
    </w:p>
    <w:p w14:paraId="39842C07" w14:textId="77777777" w:rsidR="00000000" w:rsidRDefault="00754752">
      <w:pPr>
        <w:pStyle w:val="a0"/>
        <w:ind w:firstLine="0"/>
        <w:rPr>
          <w:rFonts w:hint="cs"/>
          <w:rtl/>
        </w:rPr>
      </w:pPr>
    </w:p>
    <w:p w14:paraId="1E99E66E" w14:textId="77777777" w:rsidR="00000000" w:rsidRDefault="00754752">
      <w:pPr>
        <w:pStyle w:val="-"/>
        <w:rPr>
          <w:rtl/>
        </w:rPr>
      </w:pPr>
      <w:bookmarkStart w:id="100" w:name="FS000000474T07_06_2004_17_42_38C"/>
      <w:bookmarkEnd w:id="100"/>
      <w:r>
        <w:rPr>
          <w:rtl/>
        </w:rPr>
        <w:t>השר גדעון עזרא:</w:t>
      </w:r>
    </w:p>
    <w:p w14:paraId="1129D44B" w14:textId="77777777" w:rsidR="00000000" w:rsidRDefault="00754752">
      <w:pPr>
        <w:pStyle w:val="a0"/>
        <w:rPr>
          <w:rtl/>
        </w:rPr>
      </w:pPr>
    </w:p>
    <w:p w14:paraId="0CC1FBEB" w14:textId="77777777" w:rsidR="00000000" w:rsidRDefault="00754752">
      <w:pPr>
        <w:pStyle w:val="a0"/>
        <w:rPr>
          <w:rFonts w:hint="cs"/>
          <w:rtl/>
        </w:rPr>
      </w:pPr>
      <w:r>
        <w:rPr>
          <w:rFonts w:hint="cs"/>
          <w:rtl/>
        </w:rPr>
        <w:t>אנחנו עושים עכשיו את כל המאמצים כדי שהמועצות הדתיות תהיינה גוף שיהיה באחריותו המלאה של השלטון המקומי. זה יהיה גוף שינוהל על-פי אמות מידה מתוקנות, ובראש ובראשונה יספק שירותי דת יהו</w:t>
      </w:r>
      <w:r>
        <w:rPr>
          <w:rFonts w:hint="cs"/>
          <w:rtl/>
        </w:rPr>
        <w:t>דיים לרווחת המבקשים זאת.</w:t>
      </w:r>
    </w:p>
    <w:p w14:paraId="08EA2278" w14:textId="77777777" w:rsidR="00000000" w:rsidRDefault="00754752">
      <w:pPr>
        <w:pStyle w:val="a0"/>
        <w:rPr>
          <w:rFonts w:hint="cs"/>
          <w:rtl/>
        </w:rPr>
      </w:pPr>
    </w:p>
    <w:p w14:paraId="1938FCA2" w14:textId="77777777" w:rsidR="00000000" w:rsidRDefault="00754752">
      <w:pPr>
        <w:pStyle w:val="a0"/>
        <w:rPr>
          <w:rFonts w:hint="cs"/>
          <w:rtl/>
        </w:rPr>
      </w:pPr>
      <w:r>
        <w:rPr>
          <w:rFonts w:hint="cs"/>
          <w:rtl/>
        </w:rPr>
        <w:t xml:space="preserve">כאמור,  גם אני מבקש לדחות את הצעות האי-אמון. </w:t>
      </w:r>
    </w:p>
    <w:p w14:paraId="3A409EAE" w14:textId="77777777" w:rsidR="00000000" w:rsidRDefault="00754752">
      <w:pPr>
        <w:pStyle w:val="a0"/>
        <w:ind w:firstLine="0"/>
        <w:rPr>
          <w:rFonts w:hint="cs"/>
          <w:rtl/>
        </w:rPr>
      </w:pPr>
    </w:p>
    <w:p w14:paraId="5C144C28" w14:textId="77777777" w:rsidR="00000000" w:rsidRDefault="00754752">
      <w:pPr>
        <w:pStyle w:val="af0"/>
        <w:rPr>
          <w:rtl/>
        </w:rPr>
      </w:pPr>
      <w:r>
        <w:rPr>
          <w:rFonts w:hint="eastAsia"/>
          <w:rtl/>
        </w:rPr>
        <w:t>דוד</w:t>
      </w:r>
      <w:r>
        <w:rPr>
          <w:rtl/>
        </w:rPr>
        <w:t xml:space="preserve"> אזולאי (ש"ס):</w:t>
      </w:r>
    </w:p>
    <w:p w14:paraId="11BA774C" w14:textId="77777777" w:rsidR="00000000" w:rsidRDefault="00754752">
      <w:pPr>
        <w:pStyle w:val="a0"/>
        <w:rPr>
          <w:rFonts w:hint="cs"/>
          <w:rtl/>
        </w:rPr>
      </w:pPr>
    </w:p>
    <w:p w14:paraId="397F4D24" w14:textId="77777777" w:rsidR="00000000" w:rsidRDefault="00754752">
      <w:pPr>
        <w:pStyle w:val="a0"/>
        <w:rPr>
          <w:rFonts w:hint="cs"/>
          <w:rtl/>
        </w:rPr>
      </w:pPr>
      <w:r>
        <w:rPr>
          <w:rFonts w:hint="cs"/>
          <w:rtl/>
        </w:rPr>
        <w:t>אדוני השר, מ-1 במאי כבר אין מועצות דתיות. על מה אתה מדבר? מ-1 במאי אין מועצות דתיות, אין מי שייתן שכר, אין מי שיקבל שכר. הרסו את המועצות הדתיות. מדברים שם על מינויי</w:t>
      </w:r>
      <w:r>
        <w:rPr>
          <w:rFonts w:hint="cs"/>
          <w:rtl/>
        </w:rPr>
        <w:t xml:space="preserve">ם פוליטיים. אני מתפלא איך יכול לעמוד השר ולהגיד - - - </w:t>
      </w:r>
    </w:p>
    <w:p w14:paraId="63BF3033" w14:textId="77777777" w:rsidR="00000000" w:rsidRDefault="00754752">
      <w:pPr>
        <w:pStyle w:val="a0"/>
        <w:ind w:firstLine="0"/>
        <w:rPr>
          <w:rFonts w:hint="cs"/>
          <w:rtl/>
        </w:rPr>
      </w:pPr>
    </w:p>
    <w:p w14:paraId="38A8F15D" w14:textId="77777777" w:rsidR="00000000" w:rsidRDefault="00754752">
      <w:pPr>
        <w:pStyle w:val="af1"/>
        <w:rPr>
          <w:rtl/>
        </w:rPr>
      </w:pPr>
      <w:r>
        <w:rPr>
          <w:rtl/>
        </w:rPr>
        <w:t>היו"ר יולי-יואל אדלשטיין:</w:t>
      </w:r>
    </w:p>
    <w:p w14:paraId="444058A6" w14:textId="77777777" w:rsidR="00000000" w:rsidRDefault="00754752">
      <w:pPr>
        <w:pStyle w:val="a0"/>
        <w:rPr>
          <w:rtl/>
        </w:rPr>
      </w:pPr>
    </w:p>
    <w:p w14:paraId="7395A64D" w14:textId="77777777" w:rsidR="00000000" w:rsidRDefault="00754752">
      <w:pPr>
        <w:pStyle w:val="a0"/>
        <w:rPr>
          <w:rFonts w:hint="cs"/>
          <w:rtl/>
        </w:rPr>
      </w:pPr>
      <w:r>
        <w:rPr>
          <w:rFonts w:hint="cs"/>
          <w:rtl/>
        </w:rPr>
        <w:t xml:space="preserve">תודה. השר שמע את הערתך. חברי הכנסת, נעבור לדיון המשולב בהצעות האי-אמון. הדובר הראשון הוא חבר הכנסת שלמה בניזרי מסיעת ש"ס. חמש דקות לרשותו. אחריו </w:t>
      </w:r>
      <w:r>
        <w:rPr>
          <w:rtl/>
        </w:rPr>
        <w:t>–</w:t>
      </w:r>
      <w:r>
        <w:rPr>
          <w:rFonts w:hint="cs"/>
          <w:rtl/>
        </w:rPr>
        <w:t xml:space="preserve"> חברת הכנסת מרינה סולודקין.</w:t>
      </w:r>
      <w:r>
        <w:rPr>
          <w:rFonts w:hint="cs"/>
          <w:rtl/>
        </w:rPr>
        <w:t xml:space="preserve"> </w:t>
      </w:r>
    </w:p>
    <w:p w14:paraId="4F19DB8C" w14:textId="77777777" w:rsidR="00000000" w:rsidRDefault="00754752">
      <w:pPr>
        <w:pStyle w:val="a0"/>
        <w:rPr>
          <w:rFonts w:hint="cs"/>
          <w:rtl/>
        </w:rPr>
      </w:pPr>
    </w:p>
    <w:p w14:paraId="2E086234" w14:textId="77777777" w:rsidR="00000000" w:rsidRDefault="00754752">
      <w:pPr>
        <w:pStyle w:val="a2"/>
        <w:rPr>
          <w:rtl/>
        </w:rPr>
      </w:pPr>
    </w:p>
    <w:p w14:paraId="12AC1E4A" w14:textId="77777777" w:rsidR="00000000" w:rsidRDefault="00754752">
      <w:pPr>
        <w:pStyle w:val="a2"/>
        <w:rPr>
          <w:rFonts w:hint="cs"/>
          <w:rtl/>
        </w:rPr>
      </w:pPr>
      <w:bookmarkStart w:id="101" w:name="_Toc75097231"/>
      <w:r>
        <w:rPr>
          <w:rFonts w:hint="cs"/>
          <w:rtl/>
        </w:rPr>
        <w:t>מסמכים שהונחו על שולחן הכנסת</w:t>
      </w:r>
      <w:bookmarkEnd w:id="101"/>
    </w:p>
    <w:p w14:paraId="7012B59A" w14:textId="77777777" w:rsidR="00000000" w:rsidRDefault="00754752">
      <w:pPr>
        <w:pStyle w:val="a0"/>
        <w:rPr>
          <w:rFonts w:hint="cs"/>
          <w:rtl/>
        </w:rPr>
      </w:pPr>
    </w:p>
    <w:p w14:paraId="18CDC20B" w14:textId="77777777" w:rsidR="00000000" w:rsidRDefault="00754752">
      <w:pPr>
        <w:pStyle w:val="af1"/>
        <w:rPr>
          <w:rtl/>
        </w:rPr>
      </w:pPr>
      <w:r>
        <w:rPr>
          <w:rtl/>
        </w:rPr>
        <w:t>היו"ר יולי-יואל אדלשטיין:</w:t>
      </w:r>
    </w:p>
    <w:p w14:paraId="2899E575" w14:textId="77777777" w:rsidR="00000000" w:rsidRDefault="00754752">
      <w:pPr>
        <w:pStyle w:val="a0"/>
        <w:rPr>
          <w:rtl/>
        </w:rPr>
      </w:pPr>
    </w:p>
    <w:p w14:paraId="33047B97" w14:textId="77777777" w:rsidR="00000000" w:rsidRDefault="00754752">
      <w:pPr>
        <w:pStyle w:val="a0"/>
        <w:rPr>
          <w:rFonts w:hint="cs"/>
          <w:rtl/>
        </w:rPr>
      </w:pPr>
      <w:r>
        <w:rPr>
          <w:rFonts w:hint="cs"/>
          <w:rtl/>
        </w:rPr>
        <w:t>הודעה למזכיר הכנסת.</w:t>
      </w:r>
    </w:p>
    <w:p w14:paraId="4E0631A3" w14:textId="77777777" w:rsidR="00000000" w:rsidRDefault="00754752">
      <w:pPr>
        <w:pStyle w:val="a0"/>
        <w:ind w:firstLine="0"/>
        <w:rPr>
          <w:rFonts w:hint="cs"/>
          <w:rtl/>
        </w:rPr>
      </w:pPr>
    </w:p>
    <w:p w14:paraId="5EAB15A0" w14:textId="77777777" w:rsidR="00000000" w:rsidRDefault="00754752">
      <w:pPr>
        <w:pStyle w:val="a"/>
        <w:rPr>
          <w:rtl/>
        </w:rPr>
      </w:pPr>
      <w:bookmarkStart w:id="102" w:name="FS000000661T07_06_2004_17_46_36"/>
      <w:bookmarkStart w:id="103" w:name="_Toc75097232"/>
      <w:bookmarkEnd w:id="102"/>
      <w:r>
        <w:rPr>
          <w:rFonts w:hint="eastAsia"/>
          <w:rtl/>
        </w:rPr>
        <w:t>מזכיר</w:t>
      </w:r>
      <w:r>
        <w:rPr>
          <w:rtl/>
        </w:rPr>
        <w:t xml:space="preserve"> הכנסת אריה האן:</w:t>
      </w:r>
      <w:bookmarkEnd w:id="103"/>
    </w:p>
    <w:p w14:paraId="64698C0A" w14:textId="77777777" w:rsidR="00000000" w:rsidRDefault="00754752">
      <w:pPr>
        <w:pStyle w:val="a0"/>
        <w:rPr>
          <w:rFonts w:hint="cs"/>
          <w:rtl/>
        </w:rPr>
      </w:pPr>
    </w:p>
    <w:p w14:paraId="402E5192" w14:textId="77777777" w:rsidR="00000000" w:rsidRDefault="00754752">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4BFC2422" w14:textId="77777777" w:rsidR="00000000" w:rsidRDefault="00754752">
      <w:pPr>
        <w:pStyle w:val="a0"/>
        <w:rPr>
          <w:rFonts w:hint="cs"/>
          <w:rtl/>
        </w:rPr>
      </w:pPr>
    </w:p>
    <w:p w14:paraId="2302FAE1" w14:textId="77777777" w:rsidR="00000000" w:rsidRDefault="00754752">
      <w:pPr>
        <w:pStyle w:val="a0"/>
        <w:rPr>
          <w:rFonts w:hint="cs"/>
          <w:rtl/>
        </w:rPr>
      </w:pPr>
      <w:r>
        <w:rPr>
          <w:rFonts w:hint="cs"/>
          <w:rtl/>
        </w:rPr>
        <w:t>לקריאה שנייה ולקריאה שלישית: הצעת חוק הכניסה לישראל (תיקון מס' 13), התשס"ד-2004, ש</w:t>
      </w:r>
      <w:r>
        <w:rPr>
          <w:rFonts w:hint="cs"/>
          <w:rtl/>
        </w:rPr>
        <w:t xml:space="preserve">החזירה ועדת הפנים ואיכות הסביבה; הצעת חוק הצהרת אמונים של חברי מועצת רשות מקומית (תיקוני חקיקה), התשס"ד-2004, שהחזירה ועדת הפנים ואיכות הסביבה. תודה רבה. </w:t>
      </w:r>
    </w:p>
    <w:p w14:paraId="445F4B00" w14:textId="77777777" w:rsidR="00000000" w:rsidRDefault="00754752">
      <w:pPr>
        <w:pStyle w:val="a0"/>
        <w:rPr>
          <w:rFonts w:hint="cs"/>
          <w:rtl/>
        </w:rPr>
      </w:pPr>
    </w:p>
    <w:p w14:paraId="16CD20DC" w14:textId="77777777" w:rsidR="00000000" w:rsidRDefault="00754752">
      <w:pPr>
        <w:pStyle w:val="af1"/>
        <w:rPr>
          <w:rtl/>
        </w:rPr>
      </w:pPr>
      <w:r>
        <w:rPr>
          <w:rtl/>
        </w:rPr>
        <w:t>היו"ר יולי-יואל אדלשטיין:</w:t>
      </w:r>
    </w:p>
    <w:p w14:paraId="567253F0" w14:textId="77777777" w:rsidR="00000000" w:rsidRDefault="00754752">
      <w:pPr>
        <w:pStyle w:val="a0"/>
        <w:rPr>
          <w:rtl/>
        </w:rPr>
      </w:pPr>
    </w:p>
    <w:p w14:paraId="7B0B0AFB" w14:textId="77777777" w:rsidR="00000000" w:rsidRDefault="00754752">
      <w:pPr>
        <w:pStyle w:val="a0"/>
        <w:rPr>
          <w:rtl/>
        </w:rPr>
      </w:pPr>
      <w:r>
        <w:rPr>
          <w:rFonts w:hint="cs"/>
          <w:rtl/>
        </w:rPr>
        <w:t>תודה למזכיר הכנסת.</w:t>
      </w:r>
    </w:p>
    <w:p w14:paraId="71B1357E" w14:textId="77777777" w:rsidR="00000000" w:rsidRDefault="00754752">
      <w:pPr>
        <w:pStyle w:val="a2"/>
        <w:rPr>
          <w:rFonts w:hint="cs"/>
          <w:rtl/>
        </w:rPr>
      </w:pPr>
    </w:p>
    <w:p w14:paraId="365E1BC9" w14:textId="77777777" w:rsidR="00000000" w:rsidRDefault="00754752">
      <w:pPr>
        <w:pStyle w:val="a0"/>
        <w:rPr>
          <w:rFonts w:hint="cs"/>
          <w:rtl/>
        </w:rPr>
      </w:pPr>
    </w:p>
    <w:p w14:paraId="535CAEFB" w14:textId="77777777" w:rsidR="00000000" w:rsidRDefault="00754752">
      <w:pPr>
        <w:pStyle w:val="a2"/>
        <w:rPr>
          <w:rFonts w:hint="cs"/>
          <w:rtl/>
        </w:rPr>
      </w:pPr>
      <w:bookmarkStart w:id="104" w:name="CS27055FI0027055T07_06_2004_17_47_48"/>
      <w:bookmarkStart w:id="105" w:name="_Toc75097233"/>
      <w:bookmarkEnd w:id="104"/>
      <w:r>
        <w:rPr>
          <w:rtl/>
        </w:rPr>
        <w:t>הצע</w:t>
      </w:r>
      <w:r>
        <w:rPr>
          <w:rFonts w:hint="cs"/>
          <w:rtl/>
        </w:rPr>
        <w:t>ו</w:t>
      </w:r>
      <w:r>
        <w:rPr>
          <w:rtl/>
        </w:rPr>
        <w:t>ת סיעות מר</w:t>
      </w:r>
      <w:r>
        <w:rPr>
          <w:rFonts w:hint="cs"/>
          <w:rtl/>
        </w:rPr>
        <w:t>צ-</w:t>
      </w:r>
      <w:r>
        <w:rPr>
          <w:rtl/>
        </w:rPr>
        <w:t>-חד"ש-תע</w:t>
      </w:r>
      <w:r>
        <w:rPr>
          <w:rFonts w:hint="cs"/>
          <w:rtl/>
        </w:rPr>
        <w:t>"</w:t>
      </w:r>
      <w:r>
        <w:rPr>
          <w:rtl/>
        </w:rPr>
        <w:t>ל</w:t>
      </w:r>
      <w:r>
        <w:rPr>
          <w:rFonts w:hint="cs"/>
          <w:rtl/>
        </w:rPr>
        <w:t>-</w:t>
      </w:r>
      <w:r>
        <w:rPr>
          <w:rtl/>
        </w:rPr>
        <w:t>-בל"ד</w:t>
      </w:r>
      <w:r>
        <w:rPr>
          <w:rFonts w:hint="cs"/>
          <w:rtl/>
        </w:rPr>
        <w:t>-</w:t>
      </w:r>
      <w:r>
        <w:rPr>
          <w:rtl/>
        </w:rPr>
        <w:t>-רע"</w:t>
      </w:r>
      <w:r>
        <w:rPr>
          <w:rFonts w:hint="cs"/>
          <w:rtl/>
        </w:rPr>
        <w:t>ם</w:t>
      </w:r>
      <w:r>
        <w:rPr>
          <w:rtl/>
        </w:rPr>
        <w:t xml:space="preserve"> וש"ס להביע אי</w:t>
      </w:r>
      <w:r>
        <w:rPr>
          <w:rtl/>
        </w:rPr>
        <w:t>-אמון בממשלה</w:t>
      </w:r>
      <w:r>
        <w:rPr>
          <w:rFonts w:hint="cs"/>
          <w:rtl/>
        </w:rPr>
        <w:t xml:space="preserve"> בשל:</w:t>
      </w:r>
      <w:bookmarkEnd w:id="105"/>
    </w:p>
    <w:p w14:paraId="25B1BF88" w14:textId="77777777" w:rsidR="00000000" w:rsidRDefault="00754752">
      <w:pPr>
        <w:pStyle w:val="a2"/>
        <w:rPr>
          <w:rFonts w:hint="cs"/>
          <w:rtl/>
        </w:rPr>
      </w:pPr>
      <w:r>
        <w:rPr>
          <w:rFonts w:hint="cs"/>
          <w:rtl/>
        </w:rPr>
        <w:t>א. המשבר המתמשך ברשויות המקומיות;</w:t>
      </w:r>
    </w:p>
    <w:p w14:paraId="2F0D90E9" w14:textId="77777777" w:rsidR="00000000" w:rsidRDefault="00754752">
      <w:pPr>
        <w:pStyle w:val="a2"/>
        <w:rPr>
          <w:rFonts w:hint="cs"/>
          <w:rtl/>
        </w:rPr>
      </w:pPr>
      <w:r>
        <w:rPr>
          <w:rFonts w:hint="cs"/>
          <w:rtl/>
        </w:rPr>
        <w:t xml:space="preserve"> ב. המשבר ברשויות המקומיות ובמועצות הדתיות ואי-תשלום משכורות לעובדים </w:t>
      </w:r>
    </w:p>
    <w:p w14:paraId="367CFF94" w14:textId="77777777" w:rsidR="00000000" w:rsidRDefault="00754752">
      <w:pPr>
        <w:pStyle w:val="a0"/>
        <w:ind w:firstLine="0"/>
        <w:rPr>
          <w:rFonts w:hint="cs"/>
          <w:rtl/>
        </w:rPr>
      </w:pPr>
    </w:p>
    <w:p w14:paraId="7465AECC" w14:textId="77777777" w:rsidR="00000000" w:rsidRDefault="00754752">
      <w:pPr>
        <w:pStyle w:val="a0"/>
        <w:ind w:firstLine="0"/>
        <w:rPr>
          <w:rFonts w:hint="cs"/>
          <w:rtl/>
        </w:rPr>
      </w:pPr>
    </w:p>
    <w:p w14:paraId="7BEFC6BC" w14:textId="77777777" w:rsidR="00000000" w:rsidRDefault="00754752">
      <w:pPr>
        <w:pStyle w:val="af1"/>
        <w:rPr>
          <w:rtl/>
        </w:rPr>
      </w:pPr>
      <w:r>
        <w:rPr>
          <w:rtl/>
        </w:rPr>
        <w:t>היו"ר יולי-יואל אדלשטיין:</w:t>
      </w:r>
    </w:p>
    <w:p w14:paraId="38A8199A" w14:textId="77777777" w:rsidR="00000000" w:rsidRDefault="00754752">
      <w:pPr>
        <w:pStyle w:val="a0"/>
        <w:rPr>
          <w:rtl/>
        </w:rPr>
      </w:pPr>
    </w:p>
    <w:p w14:paraId="23EAF3CD" w14:textId="77777777" w:rsidR="00000000" w:rsidRDefault="00754752">
      <w:pPr>
        <w:pStyle w:val="a0"/>
        <w:rPr>
          <w:rFonts w:hint="cs"/>
          <w:rtl/>
        </w:rPr>
      </w:pPr>
      <w:r>
        <w:rPr>
          <w:rFonts w:hint="cs"/>
          <w:rtl/>
        </w:rPr>
        <w:t>חבר הכנסת שלמה בניזרי - חמש דקות לרשות אדוני.</w:t>
      </w:r>
    </w:p>
    <w:p w14:paraId="0797C48F" w14:textId="77777777" w:rsidR="00000000" w:rsidRDefault="00754752">
      <w:pPr>
        <w:pStyle w:val="a0"/>
        <w:ind w:firstLine="0"/>
        <w:rPr>
          <w:rFonts w:hint="cs"/>
          <w:rtl/>
        </w:rPr>
      </w:pPr>
    </w:p>
    <w:p w14:paraId="645C678E" w14:textId="77777777" w:rsidR="00000000" w:rsidRDefault="00754752">
      <w:pPr>
        <w:pStyle w:val="a"/>
        <w:rPr>
          <w:rtl/>
        </w:rPr>
      </w:pPr>
      <w:bookmarkStart w:id="106" w:name="FS000000484T07_06_2004_17_48_06"/>
      <w:bookmarkStart w:id="107" w:name="_Toc75097234"/>
      <w:bookmarkEnd w:id="106"/>
      <w:r>
        <w:rPr>
          <w:rFonts w:hint="eastAsia"/>
          <w:rtl/>
        </w:rPr>
        <w:t>שלמה</w:t>
      </w:r>
      <w:r>
        <w:rPr>
          <w:rtl/>
        </w:rPr>
        <w:t xml:space="preserve"> בניזרי (ש"ס):</w:t>
      </w:r>
      <w:bookmarkEnd w:id="107"/>
    </w:p>
    <w:p w14:paraId="47FDA8F9" w14:textId="77777777" w:rsidR="00000000" w:rsidRDefault="00754752">
      <w:pPr>
        <w:pStyle w:val="a0"/>
        <w:rPr>
          <w:rFonts w:hint="cs"/>
          <w:rtl/>
        </w:rPr>
      </w:pPr>
    </w:p>
    <w:p w14:paraId="694831FF" w14:textId="77777777" w:rsidR="00000000" w:rsidRDefault="00754752">
      <w:pPr>
        <w:pStyle w:val="a0"/>
        <w:rPr>
          <w:rFonts w:hint="cs"/>
          <w:rtl/>
        </w:rPr>
      </w:pPr>
      <w:r>
        <w:rPr>
          <w:rFonts w:hint="cs"/>
          <w:rtl/>
        </w:rPr>
        <w:t>אדוני היושב-ראש, רבותי חברי הכנסת, אני</w:t>
      </w:r>
      <w:r>
        <w:rPr>
          <w:rFonts w:hint="cs"/>
          <w:rtl/>
        </w:rPr>
        <w:t xml:space="preserve"> לא רואה פה חברים ממפלגת הליכוד ולא ממפלגת העבודה, למעט חבר הכנסת מצנע. אתם, ישראל בעלייה, לא. אולי הם בהרמת כוס לרגל האיחוד החדש שהולך להיות בין מפלגת הליכוד, מפלגת השלטון, אני חייב לומר, ובין מפלגת העבודה, אלה שהתקיפו פה במשך למעלה משנה את הממשלה בצורה ה</w:t>
      </w:r>
      <w:r>
        <w:rPr>
          <w:rFonts w:hint="cs"/>
          <w:rtl/>
        </w:rPr>
        <w:t>חריפה ביותר, ופתאום אתמול, על החלטה ערטילאית מוזרה ומשונה מבחינת מפלגת העבודה, שביקשה דברים חד-משמעיים. מישהו הבין אתמול שזה חד-משמעי? לא הבנתי כלום. מדברים על עקירה, לא מדברים עכשיו על שום עקירה של יישובים. בעתיד לבוא, כשיגיע, נדבר, נדון, נחליט. אני לא מב</w:t>
      </w:r>
      <w:r>
        <w:rPr>
          <w:rFonts w:hint="cs"/>
          <w:rtl/>
        </w:rPr>
        <w:t xml:space="preserve">ין, מה פתאום כבר היום נהייתם גיבורים כאלה? זו הצהרה? הציבור לא יסלח? אי-אפשר להתעלם מהציבור? אולי אי-אפשר להתעלם מהכיסא, נראה לי, כפי שאני קצת מכיר את החברים מאחורי הקלעים, כי אלה אנשים שישבתי אתם בממשלות וראיתי בדיוק את רצונם ודבקותם בכיסא. </w:t>
      </w:r>
    </w:p>
    <w:p w14:paraId="11B2DFCD" w14:textId="77777777" w:rsidR="00000000" w:rsidRDefault="00754752">
      <w:pPr>
        <w:pStyle w:val="a0"/>
        <w:rPr>
          <w:rFonts w:hint="cs"/>
          <w:rtl/>
        </w:rPr>
      </w:pPr>
    </w:p>
    <w:p w14:paraId="16407EFC" w14:textId="77777777" w:rsidR="00000000" w:rsidRDefault="00754752">
      <w:pPr>
        <w:pStyle w:val="a0"/>
        <w:rPr>
          <w:rFonts w:hint="cs"/>
          <w:rtl/>
        </w:rPr>
      </w:pPr>
      <w:r>
        <w:rPr>
          <w:rFonts w:hint="cs"/>
          <w:rtl/>
        </w:rPr>
        <w:t>איפה חבר הכנ</w:t>
      </w:r>
      <w:r>
        <w:rPr>
          <w:rFonts w:hint="cs"/>
          <w:rtl/>
        </w:rPr>
        <w:t>סת או השר זבולון אורלב? בשבוע שעבר שמעתי משפט מאוד מאוד מעניין שלו. הוא אמר: אסור לעזוב את הממשלה כי זו הממשלה הכי ציונית, הכי ימנית, הכי יהודית. לא יכולתי לעבור על המשפט הזה לסדר-היום. הממשלה הכי ציונית. שמעתם? ציונות, עד כמה שלמדתי בתיכון, זה יישוב ארץ-י</w:t>
      </w:r>
      <w:r>
        <w:rPr>
          <w:rFonts w:hint="cs"/>
          <w:rtl/>
        </w:rPr>
        <w:t xml:space="preserve">שראל. יישוב, בנייה, הכול. </w:t>
      </w:r>
    </w:p>
    <w:p w14:paraId="43545646" w14:textId="77777777" w:rsidR="00000000" w:rsidRDefault="00754752">
      <w:pPr>
        <w:pStyle w:val="a0"/>
        <w:ind w:firstLine="0"/>
        <w:rPr>
          <w:rFonts w:hint="cs"/>
          <w:rtl/>
        </w:rPr>
      </w:pPr>
    </w:p>
    <w:p w14:paraId="157E9546" w14:textId="77777777" w:rsidR="00000000" w:rsidRDefault="00754752">
      <w:pPr>
        <w:pStyle w:val="af0"/>
        <w:rPr>
          <w:rtl/>
        </w:rPr>
      </w:pPr>
      <w:r>
        <w:rPr>
          <w:rFonts w:hint="eastAsia"/>
          <w:rtl/>
        </w:rPr>
        <w:t>אליעזר</w:t>
      </w:r>
      <w:r>
        <w:rPr>
          <w:rtl/>
        </w:rPr>
        <w:t xml:space="preserve"> כהן (האיחוד הלאומי - ישראל ביתנו):</w:t>
      </w:r>
    </w:p>
    <w:p w14:paraId="343149BD" w14:textId="77777777" w:rsidR="00000000" w:rsidRDefault="00754752">
      <w:pPr>
        <w:pStyle w:val="a0"/>
        <w:rPr>
          <w:rFonts w:hint="cs"/>
          <w:rtl/>
        </w:rPr>
      </w:pPr>
    </w:p>
    <w:p w14:paraId="61E6B10C" w14:textId="77777777" w:rsidR="00000000" w:rsidRDefault="00754752">
      <w:pPr>
        <w:pStyle w:val="a0"/>
        <w:rPr>
          <w:rFonts w:hint="cs"/>
          <w:rtl/>
        </w:rPr>
      </w:pPr>
      <w:r>
        <w:rPr>
          <w:rFonts w:hint="cs"/>
          <w:rtl/>
        </w:rPr>
        <w:t xml:space="preserve">זו ממשלה שמחזירה חבל ארץ שלם. </w:t>
      </w:r>
    </w:p>
    <w:p w14:paraId="6A230DF2" w14:textId="77777777" w:rsidR="00000000" w:rsidRDefault="00754752">
      <w:pPr>
        <w:pStyle w:val="a0"/>
        <w:ind w:firstLine="0"/>
        <w:rPr>
          <w:rFonts w:hint="cs"/>
          <w:rtl/>
        </w:rPr>
      </w:pPr>
    </w:p>
    <w:p w14:paraId="5DDAEF07" w14:textId="77777777" w:rsidR="00000000" w:rsidRDefault="00754752">
      <w:pPr>
        <w:pStyle w:val="-"/>
        <w:rPr>
          <w:rtl/>
        </w:rPr>
      </w:pPr>
      <w:bookmarkStart w:id="108" w:name="FS000000484T07_06_2004_17_53_16C"/>
      <w:bookmarkEnd w:id="108"/>
      <w:r>
        <w:rPr>
          <w:rtl/>
        </w:rPr>
        <w:t>שלמה בניזרי (ש"ס):</w:t>
      </w:r>
    </w:p>
    <w:p w14:paraId="3310D1E2" w14:textId="77777777" w:rsidR="00000000" w:rsidRDefault="00754752">
      <w:pPr>
        <w:pStyle w:val="a0"/>
        <w:rPr>
          <w:rtl/>
        </w:rPr>
      </w:pPr>
    </w:p>
    <w:p w14:paraId="2750ABFC" w14:textId="77777777" w:rsidR="00000000" w:rsidRDefault="00754752">
      <w:pPr>
        <w:pStyle w:val="a0"/>
        <w:rPr>
          <w:rFonts w:hint="cs"/>
          <w:rtl/>
        </w:rPr>
      </w:pPr>
      <w:r>
        <w:rPr>
          <w:rFonts w:hint="cs"/>
          <w:rtl/>
        </w:rPr>
        <w:t>עקירת יישובים בארץ-ישראל? הוצאת יהודים ממקום מושבם? זו הממשלה הציונית? הממשלה הכי ימנית? אם טומי לפיד נקרא ימין, אם אריק שרון בכלל נק</w:t>
      </w:r>
      <w:r>
        <w:rPr>
          <w:rFonts w:hint="cs"/>
          <w:rtl/>
        </w:rPr>
        <w:t xml:space="preserve">רא ימין. זו הממשלה הימנית ביותר? בשביל מה צריך בכלל שמאל? מה נקרא שמאל אם זו הממשלה הכי ימנית? </w:t>
      </w:r>
    </w:p>
    <w:p w14:paraId="5CE2B711" w14:textId="77777777" w:rsidR="00000000" w:rsidRDefault="00754752">
      <w:pPr>
        <w:pStyle w:val="a0"/>
        <w:ind w:firstLine="0"/>
        <w:rPr>
          <w:rFonts w:hint="cs"/>
          <w:rtl/>
        </w:rPr>
      </w:pPr>
    </w:p>
    <w:p w14:paraId="0095DCD3" w14:textId="77777777" w:rsidR="00000000" w:rsidRDefault="00754752">
      <w:pPr>
        <w:pStyle w:val="af0"/>
        <w:rPr>
          <w:rtl/>
        </w:rPr>
      </w:pPr>
      <w:r>
        <w:rPr>
          <w:rFonts w:hint="eastAsia"/>
          <w:rtl/>
        </w:rPr>
        <w:t>יצחק</w:t>
      </w:r>
      <w:r>
        <w:rPr>
          <w:rtl/>
        </w:rPr>
        <w:t xml:space="preserve"> וקנין (ש"ס):</w:t>
      </w:r>
    </w:p>
    <w:p w14:paraId="10452F5F" w14:textId="77777777" w:rsidR="00000000" w:rsidRDefault="00754752">
      <w:pPr>
        <w:pStyle w:val="a0"/>
        <w:rPr>
          <w:rFonts w:hint="cs"/>
          <w:rtl/>
        </w:rPr>
      </w:pPr>
    </w:p>
    <w:p w14:paraId="49370323" w14:textId="77777777" w:rsidR="00000000" w:rsidRDefault="00754752">
      <w:pPr>
        <w:pStyle w:val="a0"/>
        <w:rPr>
          <w:rFonts w:hint="cs"/>
          <w:rtl/>
        </w:rPr>
      </w:pPr>
      <w:r>
        <w:rPr>
          <w:rFonts w:hint="cs"/>
          <w:rtl/>
        </w:rPr>
        <w:t xml:space="preserve">ימין ושמאל תפרוצי. </w:t>
      </w:r>
    </w:p>
    <w:p w14:paraId="5E8040D3" w14:textId="77777777" w:rsidR="00000000" w:rsidRDefault="00754752">
      <w:pPr>
        <w:pStyle w:val="a0"/>
        <w:rPr>
          <w:rFonts w:hint="cs"/>
          <w:rtl/>
        </w:rPr>
      </w:pPr>
    </w:p>
    <w:p w14:paraId="7943BE68" w14:textId="77777777" w:rsidR="00000000" w:rsidRDefault="00754752">
      <w:pPr>
        <w:pStyle w:val="-"/>
        <w:rPr>
          <w:rtl/>
        </w:rPr>
      </w:pPr>
      <w:bookmarkStart w:id="109" w:name="FS000000484T07_06_2004_17_54_42C"/>
      <w:bookmarkEnd w:id="109"/>
      <w:r>
        <w:rPr>
          <w:rtl/>
        </w:rPr>
        <w:t>שלמה בניזרי (ש"ס):</w:t>
      </w:r>
    </w:p>
    <w:p w14:paraId="36ECA13B" w14:textId="77777777" w:rsidR="00000000" w:rsidRDefault="00754752">
      <w:pPr>
        <w:pStyle w:val="a0"/>
        <w:rPr>
          <w:rtl/>
        </w:rPr>
      </w:pPr>
    </w:p>
    <w:p w14:paraId="2EF21B3E" w14:textId="77777777" w:rsidR="00000000" w:rsidRDefault="00754752">
      <w:pPr>
        <w:pStyle w:val="a0"/>
        <w:rPr>
          <w:rFonts w:hint="cs"/>
          <w:rtl/>
        </w:rPr>
      </w:pPr>
      <w:r>
        <w:rPr>
          <w:rFonts w:hint="cs"/>
          <w:rtl/>
        </w:rPr>
        <w:t>אם זו ממשלה הכי ימנית על איזה שמאל אנחנו מדברים? זו הממשלה הכי ימנית שמיישמת את מדיניות השמאל של בי</w:t>
      </w:r>
      <w:r>
        <w:rPr>
          <w:rFonts w:hint="cs"/>
          <w:rtl/>
        </w:rPr>
        <w:t xml:space="preserve">ילין ואחרים? הכי מרתיח, כמובן, לשמוע את זה מאדם דתי. זו הממשלה הכי יהודית? אם זו הממשלה הכי יהודית, שהולכת ופוגעת בכל תקציבי הישיבות ותקציבי הרווחה, זו שפוגעת במועצות דתיות, שמרעיבה את ילדי ישראל </w:t>
      </w:r>
      <w:r>
        <w:rPr>
          <w:rtl/>
        </w:rPr>
        <w:t>–</w:t>
      </w:r>
      <w:r>
        <w:rPr>
          <w:rFonts w:hint="cs"/>
          <w:rtl/>
        </w:rPr>
        <w:t xml:space="preserve"> זו יהדות? האם אתם מכירים יהדות, אותה יהדות מפוארת שמדברת ע</w:t>
      </w:r>
      <w:r>
        <w:rPr>
          <w:rFonts w:hint="cs"/>
          <w:rtl/>
        </w:rPr>
        <w:t xml:space="preserve">ל הומניזם, על סוציאליזם, על כל אותם דברים נפלאים שהבאנו לעולם? אם זו הממשלה הכי יהודית, אינני יודע יהדות מהי. </w:t>
      </w:r>
    </w:p>
    <w:p w14:paraId="190BE5F4" w14:textId="77777777" w:rsidR="00000000" w:rsidRDefault="00754752">
      <w:pPr>
        <w:pStyle w:val="a0"/>
        <w:rPr>
          <w:rFonts w:hint="cs"/>
          <w:rtl/>
        </w:rPr>
      </w:pPr>
    </w:p>
    <w:p w14:paraId="78817F9A" w14:textId="77777777" w:rsidR="00000000" w:rsidRDefault="00754752">
      <w:pPr>
        <w:pStyle w:val="a0"/>
        <w:rPr>
          <w:rFonts w:hint="cs"/>
          <w:rtl/>
        </w:rPr>
      </w:pPr>
      <w:r>
        <w:rPr>
          <w:rFonts w:hint="cs"/>
          <w:rtl/>
        </w:rPr>
        <w:t>איפה כל המתנחלים? איפה כל הצביעות של המפד"ל והמתנחלים? אתם זוכרים, כשישבנו בממשלת השמאל של רבין ב-1992, כל בוקר הפגינו מול ביתי ומול ביתו של ארי</w:t>
      </w:r>
      <w:r>
        <w:rPr>
          <w:rFonts w:hint="cs"/>
          <w:rtl/>
        </w:rPr>
        <w:t>ה דרעי ואחרים, ומול ביתו של הרב עובדיה יוסף. כל בוקר היו עושים לי השכמה: די לאלמנות, די ליתומים, די לממשלת הדמים. עד היום מזכירים לנו את הישיבה הזאת בממשלת השמאל. האם ראיתם את המתנחלים יושבים מול בתיהם של חברי הכנסת מהמפד"ל או של השרים, מפגינים ורודפים אחר</w:t>
      </w:r>
      <w:r>
        <w:rPr>
          <w:rFonts w:hint="cs"/>
          <w:rtl/>
        </w:rPr>
        <w:t xml:space="preserve">יהם? אתם יודעים, היו רודפים אחרי לכל מקום. כל אירוע שהייתי מגיע, הם היו רודפים אחרי ומשגעים את השכל. מה קרה? אולי למתנחלים ולכל אנשי המפד"ל ניחא להם בעצם הישיבה בממשלה? אולי יש להם הזרמות שאנחנו לא יודעים? </w:t>
      </w:r>
    </w:p>
    <w:p w14:paraId="1B093F78" w14:textId="77777777" w:rsidR="00000000" w:rsidRDefault="00754752">
      <w:pPr>
        <w:pStyle w:val="a0"/>
        <w:rPr>
          <w:rFonts w:hint="cs"/>
          <w:rtl/>
        </w:rPr>
      </w:pPr>
    </w:p>
    <w:p w14:paraId="4CD49045" w14:textId="77777777" w:rsidR="00000000" w:rsidRDefault="00754752">
      <w:pPr>
        <w:pStyle w:val="a0"/>
        <w:rPr>
          <w:rFonts w:hint="cs"/>
          <w:rtl/>
        </w:rPr>
      </w:pPr>
      <w:r>
        <w:rPr>
          <w:rFonts w:hint="cs"/>
          <w:rtl/>
        </w:rPr>
        <w:t>אף שאינני יודע על מה שרי המפד"ל עוד יושבים בממשל</w:t>
      </w:r>
      <w:r>
        <w:rPr>
          <w:rFonts w:hint="cs"/>
          <w:rtl/>
        </w:rPr>
        <w:t xml:space="preserve">ה, מה הם הצליחו לעשות, אורלב אומר: כשאנחנו בפנים אנחנו עוד יכולים להשפיע. אם זה מה שהשפעתם כשאתם בתוך הממשלה, אוי ואבוי. עדיף שתשבו בחוץ. </w:t>
      </w:r>
    </w:p>
    <w:p w14:paraId="11AF9151" w14:textId="77777777" w:rsidR="00000000" w:rsidRDefault="00754752">
      <w:pPr>
        <w:pStyle w:val="a0"/>
        <w:ind w:firstLine="0"/>
        <w:rPr>
          <w:rFonts w:hint="cs"/>
          <w:rtl/>
        </w:rPr>
      </w:pPr>
    </w:p>
    <w:p w14:paraId="176699A2" w14:textId="77777777" w:rsidR="00000000" w:rsidRDefault="00754752">
      <w:pPr>
        <w:pStyle w:val="af0"/>
        <w:rPr>
          <w:rtl/>
        </w:rPr>
      </w:pPr>
      <w:r>
        <w:rPr>
          <w:rFonts w:hint="eastAsia"/>
          <w:rtl/>
        </w:rPr>
        <w:t>דוד</w:t>
      </w:r>
      <w:r>
        <w:rPr>
          <w:rtl/>
        </w:rPr>
        <w:t xml:space="preserve"> אזולאי (ש"ס):</w:t>
      </w:r>
    </w:p>
    <w:p w14:paraId="5620A116" w14:textId="77777777" w:rsidR="00000000" w:rsidRDefault="00754752">
      <w:pPr>
        <w:pStyle w:val="a0"/>
        <w:rPr>
          <w:rFonts w:hint="cs"/>
          <w:rtl/>
        </w:rPr>
      </w:pPr>
    </w:p>
    <w:p w14:paraId="3CD09C8A" w14:textId="77777777" w:rsidR="00000000" w:rsidRDefault="00754752">
      <w:pPr>
        <w:pStyle w:val="a0"/>
        <w:rPr>
          <w:rFonts w:hint="cs"/>
          <w:rtl/>
        </w:rPr>
      </w:pPr>
      <w:r>
        <w:rPr>
          <w:rFonts w:hint="cs"/>
          <w:rtl/>
        </w:rPr>
        <w:t>טומי לפיד ביקש מהם לא לפרוש, התחנן.</w:t>
      </w:r>
    </w:p>
    <w:p w14:paraId="2A1221EA" w14:textId="77777777" w:rsidR="00000000" w:rsidRDefault="00754752">
      <w:pPr>
        <w:pStyle w:val="a0"/>
        <w:ind w:firstLine="0"/>
        <w:rPr>
          <w:rFonts w:hint="cs"/>
          <w:rtl/>
        </w:rPr>
      </w:pPr>
    </w:p>
    <w:p w14:paraId="14ABE84D" w14:textId="77777777" w:rsidR="00000000" w:rsidRDefault="00754752">
      <w:pPr>
        <w:pStyle w:val="-"/>
        <w:rPr>
          <w:rtl/>
        </w:rPr>
      </w:pPr>
      <w:bookmarkStart w:id="110" w:name="FS000000484T07_06_2004_18_01_17C"/>
      <w:bookmarkEnd w:id="110"/>
      <w:r>
        <w:rPr>
          <w:rtl/>
        </w:rPr>
        <w:t>שלמה בניזרי (ש"ס):</w:t>
      </w:r>
    </w:p>
    <w:p w14:paraId="21FB80BB" w14:textId="77777777" w:rsidR="00000000" w:rsidRDefault="00754752">
      <w:pPr>
        <w:pStyle w:val="a0"/>
        <w:rPr>
          <w:rtl/>
        </w:rPr>
      </w:pPr>
    </w:p>
    <w:p w14:paraId="48864699" w14:textId="77777777" w:rsidR="00000000" w:rsidRDefault="00754752">
      <w:pPr>
        <w:pStyle w:val="a0"/>
        <w:rPr>
          <w:rFonts w:hint="cs"/>
          <w:rtl/>
        </w:rPr>
      </w:pPr>
      <w:r>
        <w:rPr>
          <w:rFonts w:hint="cs"/>
          <w:rtl/>
        </w:rPr>
        <w:t xml:space="preserve">עדיף שתשבו בחוץ, אם זה כוח ההשפעה שלכם, </w:t>
      </w:r>
      <w:r>
        <w:rPr>
          <w:rFonts w:hint="cs"/>
          <w:rtl/>
        </w:rPr>
        <w:t xml:space="preserve">להגיע לחורבן כזה מבחינת מפעל ההתיישבות שאתם מובילים אותו עשרות שנים במסירות נפש בתרתי דמים </w:t>
      </w:r>
      <w:r>
        <w:rPr>
          <w:rtl/>
        </w:rPr>
        <w:t>–</w:t>
      </w:r>
      <w:r>
        <w:rPr>
          <w:rFonts w:hint="cs"/>
          <w:rtl/>
        </w:rPr>
        <w:t xml:space="preserve"> גם דמים, גם כספים, מיליארדים שהשקיעה המדינה, ובסופו של דבר באים ומוחקים את כל הפעילות שלכם.</w:t>
      </w:r>
    </w:p>
    <w:p w14:paraId="624F2C0E" w14:textId="77777777" w:rsidR="00000000" w:rsidRDefault="00754752">
      <w:pPr>
        <w:pStyle w:val="a0"/>
        <w:ind w:firstLine="0"/>
        <w:rPr>
          <w:rFonts w:hint="cs"/>
          <w:rtl/>
        </w:rPr>
      </w:pPr>
    </w:p>
    <w:p w14:paraId="1259F213" w14:textId="77777777" w:rsidR="00000000" w:rsidRDefault="00754752">
      <w:pPr>
        <w:pStyle w:val="a0"/>
        <w:rPr>
          <w:rFonts w:hint="cs"/>
          <w:rtl/>
        </w:rPr>
      </w:pPr>
      <w:r>
        <w:rPr>
          <w:rFonts w:hint="cs"/>
          <w:rtl/>
        </w:rPr>
        <w:t>מי עומד בראש הפעילות של המחיקה? לא אני אמרתי. אתמול שמעתי את אמונה אלו</w:t>
      </w:r>
      <w:r>
        <w:rPr>
          <w:rFonts w:hint="cs"/>
          <w:rtl/>
        </w:rPr>
        <w:t>ן מגדירה את ראש הממשלה כסדאם חוסיין, שכאשר אחד השרים לא מוצא חן בעיניו הוא לוקח רובה ויורה בו. דימו אותו אתמול גם לאידי אמין דאדא, כשאנחנו יודעים בדיוק את היחס שלו כלפי אנשיו.</w:t>
      </w:r>
    </w:p>
    <w:p w14:paraId="1FA88657" w14:textId="77777777" w:rsidR="00000000" w:rsidRDefault="00754752">
      <w:pPr>
        <w:pStyle w:val="a0"/>
        <w:rPr>
          <w:rFonts w:hint="cs"/>
          <w:rtl/>
        </w:rPr>
      </w:pPr>
    </w:p>
    <w:p w14:paraId="1F367D5E" w14:textId="77777777" w:rsidR="00000000" w:rsidRDefault="00754752">
      <w:pPr>
        <w:pStyle w:val="af0"/>
        <w:rPr>
          <w:rtl/>
        </w:rPr>
      </w:pPr>
      <w:r>
        <w:rPr>
          <w:rFonts w:hint="eastAsia"/>
          <w:rtl/>
        </w:rPr>
        <w:t>קריאה</w:t>
      </w:r>
      <w:r>
        <w:rPr>
          <w:rtl/>
        </w:rPr>
        <w:t>:</w:t>
      </w:r>
    </w:p>
    <w:p w14:paraId="087436C0" w14:textId="77777777" w:rsidR="00000000" w:rsidRDefault="00754752">
      <w:pPr>
        <w:pStyle w:val="a0"/>
        <w:rPr>
          <w:rFonts w:hint="cs"/>
          <w:rtl/>
        </w:rPr>
      </w:pPr>
    </w:p>
    <w:p w14:paraId="6D650EAE" w14:textId="77777777" w:rsidR="00000000" w:rsidRDefault="00754752">
      <w:pPr>
        <w:pStyle w:val="a0"/>
        <w:rPr>
          <w:rFonts w:hint="cs"/>
          <w:rtl/>
        </w:rPr>
      </w:pPr>
      <w:r>
        <w:rPr>
          <w:rFonts w:hint="cs"/>
          <w:rtl/>
        </w:rPr>
        <w:t>היא פשוט תיארה עובדות מהשטח.</w:t>
      </w:r>
    </w:p>
    <w:p w14:paraId="58F12C7C" w14:textId="77777777" w:rsidR="00000000" w:rsidRDefault="00754752">
      <w:pPr>
        <w:pStyle w:val="a0"/>
        <w:rPr>
          <w:rFonts w:hint="cs"/>
          <w:rtl/>
        </w:rPr>
      </w:pPr>
    </w:p>
    <w:p w14:paraId="374473E1" w14:textId="77777777" w:rsidR="00000000" w:rsidRDefault="00754752">
      <w:pPr>
        <w:pStyle w:val="-"/>
        <w:rPr>
          <w:rtl/>
        </w:rPr>
      </w:pPr>
      <w:bookmarkStart w:id="111" w:name="FS000000484T07_06_2004_17_54_28C"/>
      <w:bookmarkEnd w:id="111"/>
      <w:r>
        <w:rPr>
          <w:rtl/>
        </w:rPr>
        <w:t>שלמה בניזרי (ש"ס):</w:t>
      </w:r>
    </w:p>
    <w:p w14:paraId="581E489E" w14:textId="77777777" w:rsidR="00000000" w:rsidRDefault="00754752">
      <w:pPr>
        <w:pStyle w:val="a0"/>
        <w:rPr>
          <w:rtl/>
        </w:rPr>
      </w:pPr>
    </w:p>
    <w:p w14:paraId="1CD4B2FD" w14:textId="77777777" w:rsidR="00000000" w:rsidRDefault="00754752">
      <w:pPr>
        <w:pStyle w:val="a0"/>
        <w:rPr>
          <w:rFonts w:hint="cs"/>
          <w:rtl/>
        </w:rPr>
      </w:pPr>
      <w:r>
        <w:rPr>
          <w:rFonts w:hint="cs"/>
          <w:rtl/>
        </w:rPr>
        <w:t>היא תיארה מציאות שאנח</w:t>
      </w:r>
      <w:r>
        <w:rPr>
          <w:rFonts w:hint="cs"/>
          <w:rtl/>
        </w:rPr>
        <w:t>נו יודעים. אתם יודעים מה קראנו בפרשת השבוע?</w:t>
      </w:r>
    </w:p>
    <w:p w14:paraId="26E3425E" w14:textId="77777777" w:rsidR="00000000" w:rsidRDefault="00754752">
      <w:pPr>
        <w:pStyle w:val="a0"/>
        <w:rPr>
          <w:rFonts w:hint="cs"/>
          <w:rtl/>
        </w:rPr>
      </w:pPr>
    </w:p>
    <w:p w14:paraId="7775DB4C" w14:textId="77777777" w:rsidR="00000000" w:rsidRDefault="00754752">
      <w:pPr>
        <w:pStyle w:val="af0"/>
        <w:rPr>
          <w:rtl/>
        </w:rPr>
      </w:pPr>
      <w:r>
        <w:rPr>
          <w:rFonts w:hint="eastAsia"/>
          <w:rtl/>
        </w:rPr>
        <w:t>דוד</w:t>
      </w:r>
      <w:r>
        <w:rPr>
          <w:rtl/>
        </w:rPr>
        <w:t xml:space="preserve"> אזולאי (ש"ס):</w:t>
      </w:r>
    </w:p>
    <w:p w14:paraId="7F6AF9ED" w14:textId="77777777" w:rsidR="00000000" w:rsidRDefault="00754752">
      <w:pPr>
        <w:pStyle w:val="a0"/>
        <w:rPr>
          <w:rFonts w:hint="cs"/>
          <w:rtl/>
        </w:rPr>
      </w:pPr>
    </w:p>
    <w:p w14:paraId="4602FB19" w14:textId="77777777" w:rsidR="00000000" w:rsidRDefault="00754752">
      <w:pPr>
        <w:pStyle w:val="a0"/>
        <w:rPr>
          <w:rFonts w:hint="cs"/>
          <w:rtl/>
        </w:rPr>
      </w:pPr>
      <w:r>
        <w:rPr>
          <w:rFonts w:hint="cs"/>
          <w:rtl/>
        </w:rPr>
        <w:t>חבר הכנסת בניזרי, אם אתה מתנגד, הוא לא ייתן לך להיכנס לכנסת.</w:t>
      </w:r>
    </w:p>
    <w:p w14:paraId="7B67CD9D" w14:textId="77777777" w:rsidR="00000000" w:rsidRDefault="00754752">
      <w:pPr>
        <w:pStyle w:val="a0"/>
        <w:rPr>
          <w:rFonts w:hint="cs"/>
          <w:rtl/>
        </w:rPr>
      </w:pPr>
    </w:p>
    <w:p w14:paraId="5847F094" w14:textId="77777777" w:rsidR="00000000" w:rsidRDefault="00754752">
      <w:pPr>
        <w:pStyle w:val="-"/>
        <w:rPr>
          <w:rtl/>
        </w:rPr>
      </w:pPr>
      <w:bookmarkStart w:id="112" w:name="FS000000484T07_06_2004_17_52_33C"/>
      <w:bookmarkEnd w:id="112"/>
      <w:r>
        <w:rPr>
          <w:rtl/>
        </w:rPr>
        <w:t>שלמה בניזרי (ש"ס):</w:t>
      </w:r>
    </w:p>
    <w:p w14:paraId="5AE53102" w14:textId="77777777" w:rsidR="00000000" w:rsidRDefault="00754752">
      <w:pPr>
        <w:pStyle w:val="a0"/>
        <w:rPr>
          <w:rtl/>
        </w:rPr>
      </w:pPr>
    </w:p>
    <w:p w14:paraId="2596125D" w14:textId="77777777" w:rsidR="00000000" w:rsidRDefault="00754752">
      <w:pPr>
        <w:pStyle w:val="a0"/>
        <w:rPr>
          <w:rFonts w:hint="cs"/>
          <w:rtl/>
        </w:rPr>
      </w:pPr>
      <w:r>
        <w:rPr>
          <w:rFonts w:hint="cs"/>
          <w:rtl/>
        </w:rPr>
        <w:t xml:space="preserve">דרך אגב, אני מאמין שזה יגיע יום אחד. קראנו בדיוק בהפטרת פרשת השבוע: "לא בחיל ולא בכח כי ברוחי אמר ה'". אם ראש </w:t>
      </w:r>
      <w:r>
        <w:rPr>
          <w:rFonts w:hint="cs"/>
          <w:rtl/>
        </w:rPr>
        <w:t>הממשלה חושב שהוא יצליח פה לבנות מדינה או להוביל מדיניות בכוח ובחיל, הוא טועה טעות מרה.</w:t>
      </w:r>
    </w:p>
    <w:p w14:paraId="094B3E33" w14:textId="77777777" w:rsidR="00000000" w:rsidRDefault="00754752">
      <w:pPr>
        <w:pStyle w:val="a0"/>
        <w:rPr>
          <w:rFonts w:hint="cs"/>
          <w:rtl/>
        </w:rPr>
      </w:pPr>
    </w:p>
    <w:p w14:paraId="269DD7C9" w14:textId="77777777" w:rsidR="00000000" w:rsidRDefault="00754752">
      <w:pPr>
        <w:pStyle w:val="a0"/>
        <w:rPr>
          <w:rFonts w:hint="cs"/>
          <w:rtl/>
        </w:rPr>
      </w:pPr>
      <w:r>
        <w:rPr>
          <w:rFonts w:hint="cs"/>
          <w:rtl/>
        </w:rPr>
        <w:t xml:space="preserve">אנחנו מכירים את הסיפור עם בנו של דוד המלך, אדוניה: ואדוניה בן חגית מתנשא לאמור אני אמלוך. מה היה סופו של דבר? מי שעוד לא יודע יקרא תנ"ך, ומי שלמד זאת יודע בדיוק מה היה </w:t>
      </w:r>
      <w:r>
        <w:rPr>
          <w:rFonts w:hint="cs"/>
          <w:rtl/>
        </w:rPr>
        <w:t>סופו של אדוניה בן חגית. זה אותו אחד שבא והתנשא לאמור: אני אמלוך.</w:t>
      </w:r>
    </w:p>
    <w:p w14:paraId="106C08C6" w14:textId="77777777" w:rsidR="00000000" w:rsidRDefault="00754752">
      <w:pPr>
        <w:pStyle w:val="a0"/>
        <w:rPr>
          <w:rFonts w:hint="cs"/>
          <w:rtl/>
        </w:rPr>
      </w:pPr>
    </w:p>
    <w:p w14:paraId="1B9943BD" w14:textId="77777777" w:rsidR="00000000" w:rsidRDefault="00754752">
      <w:pPr>
        <w:pStyle w:val="af1"/>
        <w:rPr>
          <w:rtl/>
        </w:rPr>
      </w:pPr>
      <w:r>
        <w:rPr>
          <w:rtl/>
        </w:rPr>
        <w:t>היו"ר יולי-יואל אדלשטיין:</w:t>
      </w:r>
    </w:p>
    <w:p w14:paraId="61C858CA" w14:textId="77777777" w:rsidR="00000000" w:rsidRDefault="00754752">
      <w:pPr>
        <w:pStyle w:val="a0"/>
        <w:rPr>
          <w:rtl/>
        </w:rPr>
      </w:pPr>
    </w:p>
    <w:p w14:paraId="5E0320E3" w14:textId="77777777" w:rsidR="00000000" w:rsidRDefault="00754752">
      <w:pPr>
        <w:pStyle w:val="a0"/>
        <w:rPr>
          <w:rFonts w:hint="cs"/>
          <w:rtl/>
        </w:rPr>
      </w:pPr>
      <w:r>
        <w:rPr>
          <w:rFonts w:hint="cs"/>
          <w:rtl/>
        </w:rPr>
        <w:t>נא לסיים.</w:t>
      </w:r>
    </w:p>
    <w:p w14:paraId="391186B2" w14:textId="77777777" w:rsidR="00000000" w:rsidRDefault="00754752">
      <w:pPr>
        <w:pStyle w:val="a0"/>
        <w:rPr>
          <w:rFonts w:hint="cs"/>
          <w:rtl/>
        </w:rPr>
      </w:pPr>
    </w:p>
    <w:p w14:paraId="70693985" w14:textId="77777777" w:rsidR="00000000" w:rsidRDefault="00754752">
      <w:pPr>
        <w:pStyle w:val="-"/>
        <w:rPr>
          <w:rtl/>
        </w:rPr>
      </w:pPr>
      <w:bookmarkStart w:id="113" w:name="FS000000484T07_06_2004_17_56_29C"/>
      <w:bookmarkEnd w:id="113"/>
      <w:r>
        <w:rPr>
          <w:rtl/>
        </w:rPr>
        <w:t>שלמה בניזרי (ש"ס):</w:t>
      </w:r>
    </w:p>
    <w:p w14:paraId="0FD0A1E0" w14:textId="77777777" w:rsidR="00000000" w:rsidRDefault="00754752">
      <w:pPr>
        <w:pStyle w:val="a0"/>
        <w:rPr>
          <w:rtl/>
        </w:rPr>
      </w:pPr>
    </w:p>
    <w:p w14:paraId="51DEB9E8" w14:textId="77777777" w:rsidR="00000000" w:rsidRDefault="00754752">
      <w:pPr>
        <w:pStyle w:val="a0"/>
        <w:rPr>
          <w:rFonts w:hint="cs"/>
          <w:rtl/>
        </w:rPr>
      </w:pPr>
      <w:r>
        <w:rPr>
          <w:rFonts w:hint="cs"/>
          <w:rtl/>
        </w:rPr>
        <w:t>ראש הממשלה מתעלם מציבור - 60%. מילא, אם היה איזה תיקו או איזה אחוז לכאן או לכאן מתנדנד או רעוע, החרשנו. 60% מול 40%, ומה הטענה היום?</w:t>
      </w:r>
      <w:r>
        <w:rPr>
          <w:rFonts w:hint="cs"/>
          <w:rtl/>
        </w:rPr>
        <w:t xml:space="preserve"> שמעתם את האבסורד? רוב העם רוצה כך. מה זה "רוב העם רוצה"? רוב העם בחר ממשלה. כל פעם ולפי כל סקר של מינה צמח אתה תתחיל לקבוע את מדיניותך, אדוני ראש הממשלה, לפי רוב העם? יש מדיניות שקבעת והובלת. אתה שקרן. אתה רמאי.</w:t>
      </w:r>
    </w:p>
    <w:p w14:paraId="688EE793" w14:textId="77777777" w:rsidR="00000000" w:rsidRDefault="00754752">
      <w:pPr>
        <w:pStyle w:val="af1"/>
        <w:rPr>
          <w:rtl/>
        </w:rPr>
      </w:pPr>
    </w:p>
    <w:p w14:paraId="4D56DAA1" w14:textId="77777777" w:rsidR="00000000" w:rsidRDefault="00754752">
      <w:pPr>
        <w:pStyle w:val="af1"/>
        <w:rPr>
          <w:rtl/>
        </w:rPr>
      </w:pPr>
      <w:r>
        <w:rPr>
          <w:rtl/>
        </w:rPr>
        <w:t>היו"ר יולי-יואל אדלשטיין:</w:t>
      </w:r>
    </w:p>
    <w:p w14:paraId="180E1F5E" w14:textId="77777777" w:rsidR="00000000" w:rsidRDefault="00754752">
      <w:pPr>
        <w:pStyle w:val="a0"/>
        <w:rPr>
          <w:rtl/>
        </w:rPr>
      </w:pPr>
    </w:p>
    <w:p w14:paraId="70D61A8F" w14:textId="77777777" w:rsidR="00000000" w:rsidRDefault="00754752">
      <w:pPr>
        <w:pStyle w:val="a0"/>
        <w:rPr>
          <w:rFonts w:hint="cs"/>
          <w:rtl/>
        </w:rPr>
      </w:pPr>
      <w:r>
        <w:rPr>
          <w:rFonts w:hint="cs"/>
          <w:rtl/>
        </w:rPr>
        <w:t>לא.</w:t>
      </w:r>
    </w:p>
    <w:p w14:paraId="60C5CFBE" w14:textId="77777777" w:rsidR="00000000" w:rsidRDefault="00754752">
      <w:pPr>
        <w:pStyle w:val="a0"/>
        <w:rPr>
          <w:rFonts w:hint="cs"/>
          <w:rtl/>
        </w:rPr>
      </w:pPr>
    </w:p>
    <w:p w14:paraId="1FBF862A" w14:textId="77777777" w:rsidR="00000000" w:rsidRDefault="00754752">
      <w:pPr>
        <w:pStyle w:val="-"/>
        <w:rPr>
          <w:rtl/>
        </w:rPr>
      </w:pPr>
      <w:bookmarkStart w:id="114" w:name="FS000000484T07_06_2004_17_57_47C"/>
      <w:bookmarkEnd w:id="114"/>
      <w:r>
        <w:rPr>
          <w:rtl/>
        </w:rPr>
        <w:t>שלמה בניזר</w:t>
      </w:r>
      <w:r>
        <w:rPr>
          <w:rtl/>
        </w:rPr>
        <w:t>י (ש"ס):</w:t>
      </w:r>
    </w:p>
    <w:p w14:paraId="118AC071" w14:textId="77777777" w:rsidR="00000000" w:rsidRDefault="00754752">
      <w:pPr>
        <w:pStyle w:val="a0"/>
        <w:rPr>
          <w:rtl/>
        </w:rPr>
      </w:pPr>
    </w:p>
    <w:p w14:paraId="130577F6" w14:textId="77777777" w:rsidR="00000000" w:rsidRDefault="00754752">
      <w:pPr>
        <w:pStyle w:val="a0"/>
        <w:rPr>
          <w:rFonts w:hint="cs"/>
          <w:rtl/>
        </w:rPr>
      </w:pPr>
      <w:r>
        <w:rPr>
          <w:rFonts w:hint="cs"/>
          <w:rtl/>
        </w:rPr>
        <w:t>זו ההגדרה היחידה שניתן להגיד לראש ממשלה שעובד על הציבור.</w:t>
      </w:r>
    </w:p>
    <w:p w14:paraId="53D7C1BA" w14:textId="77777777" w:rsidR="00000000" w:rsidRDefault="00754752">
      <w:pPr>
        <w:pStyle w:val="a0"/>
        <w:rPr>
          <w:rFonts w:hint="cs"/>
          <w:rtl/>
        </w:rPr>
      </w:pPr>
    </w:p>
    <w:p w14:paraId="172FE09A" w14:textId="77777777" w:rsidR="00000000" w:rsidRDefault="00754752">
      <w:pPr>
        <w:pStyle w:val="af1"/>
        <w:rPr>
          <w:rtl/>
        </w:rPr>
      </w:pPr>
      <w:r>
        <w:rPr>
          <w:rtl/>
        </w:rPr>
        <w:t>היו"ר יולי-יואל אדלשטיין:</w:t>
      </w:r>
    </w:p>
    <w:p w14:paraId="22C83A3B" w14:textId="77777777" w:rsidR="00000000" w:rsidRDefault="00754752">
      <w:pPr>
        <w:pStyle w:val="a0"/>
        <w:rPr>
          <w:rtl/>
        </w:rPr>
      </w:pPr>
    </w:p>
    <w:p w14:paraId="766EAB71" w14:textId="77777777" w:rsidR="00000000" w:rsidRDefault="00754752">
      <w:pPr>
        <w:pStyle w:val="a0"/>
        <w:rPr>
          <w:rFonts w:hint="cs"/>
          <w:rtl/>
        </w:rPr>
      </w:pPr>
      <w:r>
        <w:rPr>
          <w:rFonts w:hint="cs"/>
          <w:rtl/>
        </w:rPr>
        <w:t>חבר הכנסת בניזרי, תודה. זמנך תם.</w:t>
      </w:r>
    </w:p>
    <w:p w14:paraId="0EB40F3B" w14:textId="77777777" w:rsidR="00000000" w:rsidRDefault="00754752">
      <w:pPr>
        <w:pStyle w:val="a0"/>
        <w:rPr>
          <w:rFonts w:hint="cs"/>
          <w:rtl/>
        </w:rPr>
      </w:pPr>
    </w:p>
    <w:p w14:paraId="2CB9039B" w14:textId="77777777" w:rsidR="00000000" w:rsidRDefault="00754752">
      <w:pPr>
        <w:pStyle w:val="af0"/>
        <w:rPr>
          <w:rtl/>
        </w:rPr>
      </w:pPr>
      <w:r>
        <w:rPr>
          <w:rFonts w:hint="eastAsia"/>
          <w:rtl/>
        </w:rPr>
        <w:t>חיים</w:t>
      </w:r>
      <w:r>
        <w:rPr>
          <w:rtl/>
        </w:rPr>
        <w:t xml:space="preserve"> כץ (הליכוד):</w:t>
      </w:r>
    </w:p>
    <w:p w14:paraId="50CC1B7D" w14:textId="77777777" w:rsidR="00000000" w:rsidRDefault="00754752">
      <w:pPr>
        <w:pStyle w:val="a0"/>
        <w:rPr>
          <w:rFonts w:hint="cs"/>
          <w:rtl/>
        </w:rPr>
      </w:pPr>
    </w:p>
    <w:p w14:paraId="41475D82" w14:textId="77777777" w:rsidR="00000000" w:rsidRDefault="00754752">
      <w:pPr>
        <w:pStyle w:val="a0"/>
        <w:rPr>
          <w:rFonts w:hint="cs"/>
          <w:rtl/>
        </w:rPr>
      </w:pPr>
      <w:r>
        <w:rPr>
          <w:rFonts w:hint="cs"/>
          <w:rtl/>
        </w:rPr>
        <w:t>בנימה אופטימית זו - - -</w:t>
      </w:r>
    </w:p>
    <w:p w14:paraId="69DB088F" w14:textId="77777777" w:rsidR="00000000" w:rsidRDefault="00754752">
      <w:pPr>
        <w:pStyle w:val="a0"/>
        <w:rPr>
          <w:rFonts w:hint="cs"/>
          <w:rtl/>
        </w:rPr>
      </w:pPr>
    </w:p>
    <w:p w14:paraId="12E448F8" w14:textId="77777777" w:rsidR="00000000" w:rsidRDefault="00754752">
      <w:pPr>
        <w:pStyle w:val="-"/>
        <w:rPr>
          <w:rtl/>
        </w:rPr>
      </w:pPr>
      <w:bookmarkStart w:id="115" w:name="FS000000484T07_06_2004_17_58_24C"/>
      <w:bookmarkEnd w:id="115"/>
      <w:r>
        <w:rPr>
          <w:rtl/>
        </w:rPr>
        <w:t>שלמה בניזרי (ש"ס):</w:t>
      </w:r>
    </w:p>
    <w:p w14:paraId="5ACFFE9A" w14:textId="77777777" w:rsidR="00000000" w:rsidRDefault="00754752">
      <w:pPr>
        <w:pStyle w:val="a0"/>
        <w:rPr>
          <w:rtl/>
        </w:rPr>
      </w:pPr>
    </w:p>
    <w:p w14:paraId="78672FBC" w14:textId="77777777" w:rsidR="00000000" w:rsidRDefault="00754752">
      <w:pPr>
        <w:pStyle w:val="a0"/>
        <w:rPr>
          <w:rFonts w:hint="cs"/>
          <w:rtl/>
        </w:rPr>
      </w:pPr>
      <w:r>
        <w:rPr>
          <w:rFonts w:hint="cs"/>
          <w:rtl/>
        </w:rPr>
        <w:t>אתה יודע מה? עזוב, מספיק.</w:t>
      </w:r>
    </w:p>
    <w:p w14:paraId="299F3EAD" w14:textId="77777777" w:rsidR="00000000" w:rsidRDefault="00754752">
      <w:pPr>
        <w:pStyle w:val="a0"/>
        <w:rPr>
          <w:rFonts w:hint="cs"/>
          <w:rtl/>
        </w:rPr>
      </w:pPr>
    </w:p>
    <w:p w14:paraId="5D344498" w14:textId="77777777" w:rsidR="00000000" w:rsidRDefault="00754752">
      <w:pPr>
        <w:pStyle w:val="af1"/>
        <w:rPr>
          <w:rtl/>
        </w:rPr>
      </w:pPr>
      <w:r>
        <w:rPr>
          <w:rtl/>
        </w:rPr>
        <w:t>היו"ר יולי-יואל אדלשטיין:</w:t>
      </w:r>
    </w:p>
    <w:p w14:paraId="39385B94" w14:textId="77777777" w:rsidR="00000000" w:rsidRDefault="00754752">
      <w:pPr>
        <w:pStyle w:val="a0"/>
        <w:rPr>
          <w:rtl/>
        </w:rPr>
      </w:pPr>
    </w:p>
    <w:p w14:paraId="421E06DF" w14:textId="77777777" w:rsidR="00000000" w:rsidRDefault="00754752">
      <w:pPr>
        <w:pStyle w:val="a0"/>
        <w:rPr>
          <w:rFonts w:hint="cs"/>
          <w:rtl/>
        </w:rPr>
      </w:pPr>
      <w:r>
        <w:rPr>
          <w:rFonts w:hint="cs"/>
          <w:rtl/>
        </w:rPr>
        <w:t>חברת הכנס</w:t>
      </w:r>
      <w:r>
        <w:rPr>
          <w:rFonts w:hint="cs"/>
          <w:rtl/>
        </w:rPr>
        <w:t>ת מרינה סולודקין, בבקשה. אחריה - חבר הכנסת אילן שלגי.</w:t>
      </w:r>
    </w:p>
    <w:p w14:paraId="14FA6524" w14:textId="77777777" w:rsidR="00000000" w:rsidRDefault="00754752">
      <w:pPr>
        <w:pStyle w:val="a0"/>
        <w:rPr>
          <w:rFonts w:hint="cs"/>
          <w:rtl/>
        </w:rPr>
      </w:pPr>
    </w:p>
    <w:p w14:paraId="6506DE88" w14:textId="77777777" w:rsidR="00000000" w:rsidRDefault="00754752">
      <w:pPr>
        <w:pStyle w:val="af0"/>
        <w:rPr>
          <w:rtl/>
        </w:rPr>
      </w:pPr>
      <w:r>
        <w:rPr>
          <w:rFonts w:hint="eastAsia"/>
          <w:rtl/>
        </w:rPr>
        <w:t>דוד</w:t>
      </w:r>
      <w:r>
        <w:rPr>
          <w:rtl/>
        </w:rPr>
        <w:t xml:space="preserve"> אזולאי (ש"ס):</w:t>
      </w:r>
    </w:p>
    <w:p w14:paraId="5393FA0C" w14:textId="77777777" w:rsidR="00000000" w:rsidRDefault="00754752">
      <w:pPr>
        <w:pStyle w:val="a0"/>
        <w:rPr>
          <w:rFonts w:hint="cs"/>
          <w:rtl/>
        </w:rPr>
      </w:pPr>
    </w:p>
    <w:p w14:paraId="6EEC74C0" w14:textId="77777777" w:rsidR="00000000" w:rsidRDefault="00754752">
      <w:pPr>
        <w:pStyle w:val="a0"/>
        <w:rPr>
          <w:rFonts w:hint="cs"/>
          <w:rtl/>
        </w:rPr>
      </w:pPr>
      <w:r>
        <w:rPr>
          <w:rFonts w:hint="cs"/>
          <w:rtl/>
        </w:rPr>
        <w:t>המשפט האחרון היה מעניין.</w:t>
      </w:r>
    </w:p>
    <w:p w14:paraId="0047D427" w14:textId="77777777" w:rsidR="00000000" w:rsidRDefault="00754752">
      <w:pPr>
        <w:pStyle w:val="a0"/>
        <w:rPr>
          <w:rFonts w:hint="cs"/>
          <w:rtl/>
        </w:rPr>
      </w:pPr>
    </w:p>
    <w:p w14:paraId="5EA28CF2" w14:textId="77777777" w:rsidR="00000000" w:rsidRDefault="00754752">
      <w:pPr>
        <w:pStyle w:val="af1"/>
        <w:rPr>
          <w:rtl/>
        </w:rPr>
      </w:pPr>
      <w:r>
        <w:rPr>
          <w:rtl/>
        </w:rPr>
        <w:t>היו"ר יולי-יואל אדלשטיין:</w:t>
      </w:r>
    </w:p>
    <w:p w14:paraId="1D060346" w14:textId="77777777" w:rsidR="00000000" w:rsidRDefault="00754752">
      <w:pPr>
        <w:pStyle w:val="a0"/>
        <w:rPr>
          <w:rtl/>
        </w:rPr>
      </w:pPr>
    </w:p>
    <w:p w14:paraId="0AB850C0" w14:textId="77777777" w:rsidR="00000000" w:rsidRDefault="00754752">
      <w:pPr>
        <w:pStyle w:val="a0"/>
        <w:rPr>
          <w:rFonts w:hint="cs"/>
          <w:rtl/>
        </w:rPr>
      </w:pPr>
      <w:r>
        <w:rPr>
          <w:rFonts w:hint="cs"/>
          <w:rtl/>
        </w:rPr>
        <w:t>חבר הכנסת אזולאי, אני לא חושב שלמשפט האחרון היה מקום בפרוטוקול הכנסת.</w:t>
      </w:r>
    </w:p>
    <w:p w14:paraId="5BFE91B1" w14:textId="77777777" w:rsidR="00000000" w:rsidRDefault="00754752">
      <w:pPr>
        <w:pStyle w:val="a0"/>
        <w:rPr>
          <w:rFonts w:hint="cs"/>
          <w:rtl/>
        </w:rPr>
      </w:pPr>
    </w:p>
    <w:p w14:paraId="50281921" w14:textId="77777777" w:rsidR="00000000" w:rsidRDefault="00754752">
      <w:pPr>
        <w:pStyle w:val="af0"/>
        <w:rPr>
          <w:rtl/>
        </w:rPr>
      </w:pPr>
      <w:r>
        <w:rPr>
          <w:rFonts w:hint="eastAsia"/>
          <w:rtl/>
        </w:rPr>
        <w:t>דוד</w:t>
      </w:r>
      <w:r>
        <w:rPr>
          <w:rtl/>
        </w:rPr>
        <w:t xml:space="preserve"> אזולאי (ש"ס):</w:t>
      </w:r>
    </w:p>
    <w:p w14:paraId="2D58DB0F" w14:textId="77777777" w:rsidR="00000000" w:rsidRDefault="00754752">
      <w:pPr>
        <w:pStyle w:val="a0"/>
        <w:rPr>
          <w:rFonts w:hint="cs"/>
          <w:rtl/>
        </w:rPr>
      </w:pPr>
    </w:p>
    <w:p w14:paraId="44D8A0A5" w14:textId="77777777" w:rsidR="00000000" w:rsidRDefault="00754752">
      <w:pPr>
        <w:pStyle w:val="a0"/>
        <w:rPr>
          <w:rFonts w:hint="cs"/>
          <w:rtl/>
        </w:rPr>
      </w:pPr>
      <w:r>
        <w:rPr>
          <w:rFonts w:hint="cs"/>
          <w:rtl/>
        </w:rPr>
        <w:t>תאמין לי שזה עדין.</w:t>
      </w:r>
    </w:p>
    <w:p w14:paraId="4597BDBF" w14:textId="77777777" w:rsidR="00000000" w:rsidRDefault="00754752">
      <w:pPr>
        <w:pStyle w:val="a0"/>
        <w:rPr>
          <w:rFonts w:hint="cs"/>
          <w:rtl/>
        </w:rPr>
      </w:pPr>
    </w:p>
    <w:p w14:paraId="69572020" w14:textId="77777777" w:rsidR="00000000" w:rsidRDefault="00754752">
      <w:pPr>
        <w:pStyle w:val="af1"/>
        <w:rPr>
          <w:rtl/>
        </w:rPr>
      </w:pPr>
      <w:r>
        <w:rPr>
          <w:rtl/>
        </w:rPr>
        <w:t>היו"ר יולי-יואל אדל</w:t>
      </w:r>
      <w:r>
        <w:rPr>
          <w:rtl/>
        </w:rPr>
        <w:t>שטיין:</w:t>
      </w:r>
    </w:p>
    <w:p w14:paraId="4E78605D" w14:textId="77777777" w:rsidR="00000000" w:rsidRDefault="00754752">
      <w:pPr>
        <w:pStyle w:val="a0"/>
        <w:rPr>
          <w:rtl/>
        </w:rPr>
      </w:pPr>
    </w:p>
    <w:p w14:paraId="7B15A979" w14:textId="77777777" w:rsidR="00000000" w:rsidRDefault="00754752">
      <w:pPr>
        <w:pStyle w:val="a0"/>
        <w:rPr>
          <w:rFonts w:hint="cs"/>
          <w:rtl/>
        </w:rPr>
      </w:pPr>
      <w:r>
        <w:rPr>
          <w:rFonts w:hint="cs"/>
          <w:rtl/>
        </w:rPr>
        <w:t xml:space="preserve">חברת הכנסת מרינה סולודקין </w:t>
      </w:r>
      <w:r>
        <w:rPr>
          <w:rtl/>
        </w:rPr>
        <w:t>–</w:t>
      </w:r>
      <w:r>
        <w:rPr>
          <w:rFonts w:hint="cs"/>
          <w:rtl/>
        </w:rPr>
        <w:t xml:space="preserve"> בבקשה, גברתי, עד חמש דקות לרשותך.</w:t>
      </w:r>
    </w:p>
    <w:p w14:paraId="0913710F" w14:textId="77777777" w:rsidR="00000000" w:rsidRDefault="00754752">
      <w:pPr>
        <w:pStyle w:val="a0"/>
        <w:rPr>
          <w:rFonts w:hint="cs"/>
          <w:rtl/>
        </w:rPr>
      </w:pPr>
    </w:p>
    <w:p w14:paraId="49E507B8" w14:textId="77777777" w:rsidR="00000000" w:rsidRDefault="00754752">
      <w:pPr>
        <w:pStyle w:val="a"/>
        <w:rPr>
          <w:rtl/>
        </w:rPr>
      </w:pPr>
      <w:bookmarkStart w:id="116" w:name="FS000000533T07_06_2004_17_59_40"/>
      <w:bookmarkStart w:id="117" w:name="_Toc75097235"/>
      <w:bookmarkEnd w:id="116"/>
      <w:r>
        <w:rPr>
          <w:rFonts w:hint="eastAsia"/>
          <w:rtl/>
        </w:rPr>
        <w:t>מרינה</w:t>
      </w:r>
      <w:r>
        <w:rPr>
          <w:rtl/>
        </w:rPr>
        <w:t xml:space="preserve"> סולודקין (הליכוד):</w:t>
      </w:r>
      <w:bookmarkEnd w:id="117"/>
    </w:p>
    <w:p w14:paraId="7265EB51" w14:textId="77777777" w:rsidR="00000000" w:rsidRDefault="00754752">
      <w:pPr>
        <w:pStyle w:val="a0"/>
        <w:rPr>
          <w:rFonts w:hint="cs"/>
          <w:rtl/>
        </w:rPr>
      </w:pPr>
    </w:p>
    <w:p w14:paraId="4B017B96" w14:textId="77777777" w:rsidR="00000000" w:rsidRDefault="00754752">
      <w:pPr>
        <w:pStyle w:val="a0"/>
        <w:rPr>
          <w:rFonts w:hint="cs"/>
          <w:rtl/>
        </w:rPr>
      </w:pPr>
      <w:r>
        <w:rPr>
          <w:rFonts w:hint="cs"/>
          <w:rtl/>
        </w:rPr>
        <w:t>כבוד היושב-ראש, כנסת נכבדה, חבל שאין שרים במליאה. ראשית, אני שמחה מאוד לברך את ראש הממשלה ואת כל ממשלתו על ההחלטה ההיסטורית שעברה אתמול בממשלה ברוב גדול, משמעו</w:t>
      </w:r>
      <w:r>
        <w:rPr>
          <w:rFonts w:hint="cs"/>
          <w:rtl/>
        </w:rPr>
        <w:t xml:space="preserve">תי ומכריע. ההחלטה לצאת מחבל-עזה היא אחת ההחלטות האמיצות ביותר והמרחיקות לכת שקיבל מנהיג ישראלי בכל שנות קיומה של מדינת ישראל. </w:t>
      </w:r>
    </w:p>
    <w:p w14:paraId="12EEF865" w14:textId="77777777" w:rsidR="00000000" w:rsidRDefault="00754752">
      <w:pPr>
        <w:pStyle w:val="a0"/>
        <w:rPr>
          <w:rFonts w:hint="cs"/>
          <w:rtl/>
        </w:rPr>
      </w:pPr>
    </w:p>
    <w:p w14:paraId="74BBF86E" w14:textId="77777777" w:rsidR="00000000" w:rsidRDefault="00754752">
      <w:pPr>
        <w:pStyle w:val="a0"/>
        <w:rPr>
          <w:rFonts w:hint="cs"/>
          <w:rtl/>
        </w:rPr>
      </w:pPr>
      <w:r>
        <w:rPr>
          <w:rFonts w:hint="cs"/>
          <w:rtl/>
        </w:rPr>
        <w:t>ניתן להעמיד את ההחלטה הזאת בשורה אחת עם החלטתו של מר מנחם בגין, זיכרונו לברכה, לחתום על הסכם שלום עם מצרים תמורת פינוי חבל סיני.</w:t>
      </w:r>
      <w:r>
        <w:rPr>
          <w:rFonts w:hint="cs"/>
          <w:rtl/>
        </w:rPr>
        <w:t xml:space="preserve"> החלטה היסטורית דומה היא החלטתו של מר יצחק שמיר, ייבדל לחיים ארוכים, לצאת לוועידת מדריד. כמובן, החלטתו של מר יצחק רבין, זיכרונו לברכה, להתחיל בתהליך מדיני עם הפלסטינים וחתימת הסכם השלום עם ירדן גם היא נמצאת באותה קטגוריה. אני גם צריכה להזכיר כאן את החלטתו </w:t>
      </w:r>
      <w:r>
        <w:rPr>
          <w:rFonts w:hint="cs"/>
          <w:rtl/>
        </w:rPr>
        <w:t xml:space="preserve">של מר אהוד ברק להוציא את כוחות צה"ל מלבנון. </w:t>
      </w:r>
    </w:p>
    <w:p w14:paraId="6A368793" w14:textId="77777777" w:rsidR="00000000" w:rsidRDefault="00754752">
      <w:pPr>
        <w:pStyle w:val="a0"/>
        <w:rPr>
          <w:rFonts w:hint="cs"/>
          <w:rtl/>
        </w:rPr>
      </w:pPr>
    </w:p>
    <w:p w14:paraId="48FBF6BB" w14:textId="77777777" w:rsidR="00000000" w:rsidRDefault="00754752">
      <w:pPr>
        <w:pStyle w:val="a0"/>
        <w:rPr>
          <w:rFonts w:hint="cs"/>
          <w:rtl/>
        </w:rPr>
      </w:pPr>
      <w:r>
        <w:rPr>
          <w:rFonts w:hint="cs"/>
          <w:rtl/>
        </w:rPr>
        <w:t>כל האישים הללו הואשמו בתקופתם בבגידה בעקרונות התנועות הפוליטיות שלהם. כולם הותקפו גם על-ידי הימין הרדיקלי וגם על-ידי השמאל הקיצוני, קיבלו איומים בפילוג המפלגות, בפילוג העם ואיומים על חייהם, שבמקרה אחד וטרגי במי</w:t>
      </w:r>
      <w:r>
        <w:rPr>
          <w:rFonts w:hint="cs"/>
          <w:rtl/>
        </w:rPr>
        <w:t>וחד אכן גם התממשו באכזריות. אולם כל האנשים שהזכרתי נכנסו להיסטוריה של עם ישראל ומדינת ישראל כמנהיגים שקולים, אחראיים ובעלי תבונה מדינית, שהובילו מהלכים חיוניים לקיומה של ישראל כמדינה יהודית וגם מדינה דמוקרטית.</w:t>
      </w:r>
    </w:p>
    <w:p w14:paraId="05354618" w14:textId="77777777" w:rsidR="00000000" w:rsidRDefault="00754752">
      <w:pPr>
        <w:pStyle w:val="a0"/>
        <w:rPr>
          <w:rFonts w:hint="cs"/>
          <w:rtl/>
        </w:rPr>
      </w:pPr>
    </w:p>
    <w:p w14:paraId="67CEB83F" w14:textId="77777777" w:rsidR="00000000" w:rsidRDefault="00754752">
      <w:pPr>
        <w:pStyle w:val="a0"/>
        <w:rPr>
          <w:rFonts w:hint="cs"/>
          <w:rtl/>
        </w:rPr>
      </w:pPr>
      <w:r>
        <w:rPr>
          <w:rFonts w:hint="cs"/>
          <w:rtl/>
        </w:rPr>
        <w:t>אני רוצה לנצל הזדמנות זאת לברך וגם לחזק את יד</w:t>
      </w:r>
      <w:r>
        <w:rPr>
          <w:rFonts w:hint="cs"/>
          <w:rtl/>
        </w:rPr>
        <w:t xml:space="preserve">יהם של כל התומכים בתוכנית ההתנתקות של ראש הממשלה, גם בממשלה וגם בכנסת. </w:t>
      </w:r>
    </w:p>
    <w:p w14:paraId="007F2534" w14:textId="77777777" w:rsidR="00000000" w:rsidRDefault="00754752">
      <w:pPr>
        <w:pStyle w:val="a0"/>
        <w:rPr>
          <w:rFonts w:hint="cs"/>
          <w:rtl/>
        </w:rPr>
      </w:pPr>
    </w:p>
    <w:p w14:paraId="28C2E6FA" w14:textId="77777777" w:rsidR="00000000" w:rsidRDefault="00754752">
      <w:pPr>
        <w:pStyle w:val="a0"/>
        <w:rPr>
          <w:rFonts w:hint="cs"/>
          <w:rtl/>
        </w:rPr>
      </w:pPr>
      <w:r>
        <w:rPr>
          <w:rFonts w:hint="cs"/>
          <w:rtl/>
        </w:rPr>
        <w:t>אני פונה מעל במה זו לכל נציגי מפלגות האופוזיציה שתומכים במהלך המדיני של ראש הממשלה לעשות כמעשה מפלגת העבודה ולהתנגד היום להצעת האי-אמון בראש הממשלה.</w:t>
      </w:r>
    </w:p>
    <w:p w14:paraId="5823C94E" w14:textId="77777777" w:rsidR="00000000" w:rsidRDefault="00754752">
      <w:pPr>
        <w:pStyle w:val="a0"/>
        <w:rPr>
          <w:rFonts w:hint="cs"/>
          <w:rtl/>
        </w:rPr>
      </w:pPr>
    </w:p>
    <w:p w14:paraId="6FEE9B6C" w14:textId="77777777" w:rsidR="00000000" w:rsidRDefault="00754752">
      <w:pPr>
        <w:pStyle w:val="a0"/>
        <w:rPr>
          <w:rFonts w:hint="cs"/>
          <w:rtl/>
        </w:rPr>
      </w:pPr>
      <w:r>
        <w:rPr>
          <w:rFonts w:hint="cs"/>
          <w:rtl/>
        </w:rPr>
        <w:t>לסיום, מלה אישית: אני משוכנעת שמה</w:t>
      </w:r>
      <w:r>
        <w:rPr>
          <w:rFonts w:hint="cs"/>
          <w:rtl/>
        </w:rPr>
        <w:t>לך קשה אבל מחויב המציאות כפינוי חבל-עזה חייב להתקיים תחת מטרייה פוליטית רחבה ומוצקה ככל האפשר. לכן אני קוראת לראש הממשלה לשקול בכובד ראש הקמת ממשלת אחדות לאומית רחבה, שבה ייכללו גם מפלגת העבודה מהצד האחד וגם המפלגות הדתיות מהצד השני.</w:t>
      </w:r>
    </w:p>
    <w:p w14:paraId="2FCD7DEA" w14:textId="77777777" w:rsidR="00000000" w:rsidRDefault="00754752">
      <w:pPr>
        <w:pStyle w:val="a0"/>
        <w:rPr>
          <w:rFonts w:hint="cs"/>
          <w:rtl/>
        </w:rPr>
      </w:pPr>
    </w:p>
    <w:p w14:paraId="79644143" w14:textId="77777777" w:rsidR="00000000" w:rsidRDefault="00754752">
      <w:pPr>
        <w:pStyle w:val="a0"/>
        <w:rPr>
          <w:rFonts w:hint="cs"/>
          <w:rtl/>
        </w:rPr>
      </w:pPr>
      <w:r>
        <w:rPr>
          <w:rFonts w:hint="cs"/>
          <w:rtl/>
        </w:rPr>
        <w:t>אני גם שמחה לחזק את י</w:t>
      </w:r>
      <w:r>
        <w:rPr>
          <w:rFonts w:hint="cs"/>
          <w:rtl/>
        </w:rPr>
        <w:t>דיהם של אותם חברי כנסת בודדים, אך אמיצים, שהודיעו על תמיכתם בראש הממשלה אף שהם נמצאים בסיעות שמתנגדות למהלך היציאה מעזה. תודה רבה.</w:t>
      </w:r>
    </w:p>
    <w:p w14:paraId="16289D94" w14:textId="77777777" w:rsidR="00000000" w:rsidRDefault="00754752">
      <w:pPr>
        <w:pStyle w:val="a0"/>
        <w:rPr>
          <w:rFonts w:hint="cs"/>
          <w:rtl/>
        </w:rPr>
      </w:pPr>
    </w:p>
    <w:p w14:paraId="2F320285" w14:textId="77777777" w:rsidR="00000000" w:rsidRDefault="00754752">
      <w:pPr>
        <w:pStyle w:val="af1"/>
        <w:rPr>
          <w:rtl/>
        </w:rPr>
      </w:pPr>
      <w:r>
        <w:rPr>
          <w:rtl/>
        </w:rPr>
        <w:t>היו"ר יולי-יואל אדלשטיין:</w:t>
      </w:r>
    </w:p>
    <w:p w14:paraId="2C97744C" w14:textId="77777777" w:rsidR="00000000" w:rsidRDefault="00754752">
      <w:pPr>
        <w:pStyle w:val="a0"/>
        <w:rPr>
          <w:rtl/>
        </w:rPr>
      </w:pPr>
    </w:p>
    <w:p w14:paraId="49554221" w14:textId="77777777" w:rsidR="00000000" w:rsidRDefault="00754752">
      <w:pPr>
        <w:pStyle w:val="a0"/>
        <w:rPr>
          <w:rFonts w:hint="cs"/>
          <w:rtl/>
        </w:rPr>
      </w:pPr>
      <w:r>
        <w:rPr>
          <w:rFonts w:hint="cs"/>
          <w:rtl/>
        </w:rPr>
        <w:t xml:space="preserve">תודה לחברת הכנסת מרינה סולודקין.  חבר הכנסת אילן שלגי, בבקשה. לרשותך שבע דקות. אחריו - חבר הכנסת </w:t>
      </w:r>
      <w:r>
        <w:rPr>
          <w:rFonts w:hint="cs"/>
          <w:rtl/>
        </w:rPr>
        <w:t>אריה אלדד.</w:t>
      </w:r>
    </w:p>
    <w:p w14:paraId="66D6C081" w14:textId="77777777" w:rsidR="00000000" w:rsidRDefault="00754752">
      <w:pPr>
        <w:pStyle w:val="a"/>
        <w:rPr>
          <w:rtl/>
        </w:rPr>
      </w:pPr>
    </w:p>
    <w:p w14:paraId="57A410DE" w14:textId="77777777" w:rsidR="00000000" w:rsidRDefault="00754752">
      <w:pPr>
        <w:pStyle w:val="a"/>
        <w:rPr>
          <w:rtl/>
        </w:rPr>
      </w:pPr>
      <w:bookmarkStart w:id="118" w:name="FS000001046T07_06_2004_18_07_32"/>
      <w:bookmarkStart w:id="119" w:name="_Toc75097236"/>
      <w:bookmarkEnd w:id="118"/>
      <w:r>
        <w:rPr>
          <w:rtl/>
        </w:rPr>
        <w:t>אילן שלגי (שינוי):</w:t>
      </w:r>
      <w:bookmarkEnd w:id="119"/>
    </w:p>
    <w:p w14:paraId="4C280617" w14:textId="77777777" w:rsidR="00000000" w:rsidRDefault="00754752">
      <w:pPr>
        <w:pStyle w:val="a0"/>
        <w:rPr>
          <w:rFonts w:hint="cs"/>
          <w:rtl/>
        </w:rPr>
      </w:pPr>
    </w:p>
    <w:p w14:paraId="367E7A58" w14:textId="77777777" w:rsidR="00000000" w:rsidRDefault="00754752">
      <w:pPr>
        <w:pStyle w:val="a0"/>
        <w:rPr>
          <w:rFonts w:hint="cs"/>
          <w:rtl/>
        </w:rPr>
      </w:pPr>
      <w:r>
        <w:rPr>
          <w:rFonts w:hint="cs"/>
          <w:rtl/>
        </w:rPr>
        <w:t>אדוני היושב-ראש, חברות וחברי הכנסת, כמו בעבר גם עתה יש בבית הזה הרבה פוליטיקאים ומעט מאוד מדינאים. לצערי, גם בקרב שרי הליכוד, הרוצים להיות בשלב מסוים בראש הפירמידה, רק בודדים הם אלה שהשיקול הלאומי מנחה אותם. האחרים מתנהגים כ</w:t>
      </w:r>
      <w:r>
        <w:rPr>
          <w:rFonts w:hint="cs"/>
          <w:rtl/>
        </w:rPr>
        <w:t>מו חברי ועד כיתה או אולי חברי מועצה ברשות מקומית נידחת, וכל שלנגד עיניהם הוא מצבם ומעמדם האישי. הטרויקה ממלון "קרלטון", ה-</w:t>
      </w:r>
      <w:r>
        <w:t>Trinity</w:t>
      </w:r>
      <w:r>
        <w:rPr>
          <w:rFonts w:hint="cs"/>
          <w:rtl/>
        </w:rPr>
        <w:t>, שלישיית סב"ל בלשון יריביהם בליכוד, שלושה שרים בכירים שעזבו את המשרדים החשובים שעליהם הם מופקדים, למשך יומיים תמימים - על חשבו</w:t>
      </w:r>
      <w:r>
        <w:rPr>
          <w:rFonts w:hint="cs"/>
          <w:rtl/>
        </w:rPr>
        <w:t>ן מי, אגב? - לא ממש חשבו על טובת המדינה. הם ניסו לרצות את חברי מרכז הליכוד ולשמור על כיסאותיהם.</w:t>
      </w:r>
    </w:p>
    <w:p w14:paraId="2D286194" w14:textId="77777777" w:rsidR="00000000" w:rsidRDefault="00754752">
      <w:pPr>
        <w:pStyle w:val="a0"/>
        <w:rPr>
          <w:rFonts w:hint="cs"/>
          <w:rtl/>
        </w:rPr>
      </w:pPr>
    </w:p>
    <w:p w14:paraId="01343BEB" w14:textId="77777777" w:rsidR="00000000" w:rsidRDefault="00754752">
      <w:pPr>
        <w:pStyle w:val="af0"/>
        <w:rPr>
          <w:rtl/>
        </w:rPr>
      </w:pPr>
      <w:r>
        <w:rPr>
          <w:rFonts w:hint="eastAsia"/>
          <w:rtl/>
        </w:rPr>
        <w:t>מרינה</w:t>
      </w:r>
      <w:r>
        <w:rPr>
          <w:rtl/>
        </w:rPr>
        <w:t xml:space="preserve"> סולודקין (הליכוד):</w:t>
      </w:r>
    </w:p>
    <w:p w14:paraId="4BEB4EFB" w14:textId="77777777" w:rsidR="00000000" w:rsidRDefault="00754752">
      <w:pPr>
        <w:pStyle w:val="a0"/>
        <w:rPr>
          <w:rFonts w:hint="cs"/>
          <w:rtl/>
        </w:rPr>
      </w:pPr>
    </w:p>
    <w:p w14:paraId="1D41DE42" w14:textId="77777777" w:rsidR="00000000" w:rsidRDefault="00754752">
      <w:pPr>
        <w:pStyle w:val="a0"/>
        <w:rPr>
          <w:rFonts w:hint="cs"/>
          <w:rtl/>
        </w:rPr>
      </w:pPr>
      <w:r>
        <w:rPr>
          <w:rFonts w:hint="cs"/>
          <w:rtl/>
        </w:rPr>
        <w:t>- - - הצביעו בעד. זה חשוב.</w:t>
      </w:r>
    </w:p>
    <w:p w14:paraId="02F85E93" w14:textId="77777777" w:rsidR="00000000" w:rsidRDefault="00754752">
      <w:pPr>
        <w:pStyle w:val="a0"/>
        <w:rPr>
          <w:rFonts w:hint="cs"/>
          <w:rtl/>
        </w:rPr>
      </w:pPr>
    </w:p>
    <w:p w14:paraId="0D50E3A7" w14:textId="77777777" w:rsidR="00000000" w:rsidRDefault="00754752">
      <w:pPr>
        <w:pStyle w:val="-"/>
        <w:rPr>
          <w:rtl/>
        </w:rPr>
      </w:pPr>
      <w:bookmarkStart w:id="120" w:name="FS000001046T07_06_2004_18_08_02C"/>
      <w:bookmarkEnd w:id="120"/>
      <w:r>
        <w:rPr>
          <w:rtl/>
        </w:rPr>
        <w:t>אילן שלגי (שינוי):</w:t>
      </w:r>
    </w:p>
    <w:p w14:paraId="733A44A0" w14:textId="77777777" w:rsidR="00000000" w:rsidRDefault="00754752">
      <w:pPr>
        <w:pStyle w:val="a0"/>
        <w:rPr>
          <w:rtl/>
        </w:rPr>
      </w:pPr>
    </w:p>
    <w:p w14:paraId="1D679F7C" w14:textId="77777777" w:rsidR="00000000" w:rsidRDefault="00754752">
      <w:pPr>
        <w:pStyle w:val="a0"/>
        <w:rPr>
          <w:rFonts w:hint="cs"/>
          <w:rtl/>
        </w:rPr>
      </w:pPr>
      <w:r>
        <w:rPr>
          <w:rFonts w:hint="cs"/>
          <w:rtl/>
        </w:rPr>
        <w:t>התקשורת עוסקת בימים האחרונים רק בשאלות של איזו קואליציה תהיה, מי ייכנס, מי יצא ומי רו</w:t>
      </w:r>
      <w:r>
        <w:rPr>
          <w:rFonts w:hint="cs"/>
          <w:rtl/>
        </w:rPr>
        <w:t>צה לחסום את מי. אין לי טענות לתקשורת, היא מדווחת על מה שקורה ועל מה שאומרים וחושבים הפוליטיקאים. אני קורא לכולנו להפסיק עם ה"מסחרה" הזאת. יש לנו מדינה לנהל. יש לנו חובה לתת לעם הזה תשובות ולהוביל אותו לשלום ולביטחון.</w:t>
      </w:r>
    </w:p>
    <w:p w14:paraId="2B5E1BDC" w14:textId="77777777" w:rsidR="00000000" w:rsidRDefault="00754752">
      <w:pPr>
        <w:pStyle w:val="a0"/>
        <w:rPr>
          <w:rFonts w:hint="cs"/>
          <w:rtl/>
        </w:rPr>
      </w:pPr>
    </w:p>
    <w:p w14:paraId="545F8928" w14:textId="77777777" w:rsidR="00000000" w:rsidRDefault="00754752">
      <w:pPr>
        <w:pStyle w:val="a0"/>
        <w:rPr>
          <w:rFonts w:hint="cs"/>
          <w:rtl/>
        </w:rPr>
      </w:pPr>
      <w:r>
        <w:rPr>
          <w:rFonts w:hint="cs"/>
          <w:rtl/>
        </w:rPr>
        <w:t>ממשלת ישראל קיבלה אתמול החלטה היסטורית</w:t>
      </w:r>
      <w:r>
        <w:rPr>
          <w:rFonts w:hint="cs"/>
          <w:rtl/>
        </w:rPr>
        <w:t>. עם כל הפלפולים, משחקי המלים והטאוטולוגיה - השורה התחתונה היא: תהיה התנתקות. שרי שינוי כולם תמכו בתוכנית.</w:t>
      </w:r>
    </w:p>
    <w:p w14:paraId="701DB33F" w14:textId="77777777" w:rsidR="00000000" w:rsidRDefault="00754752">
      <w:pPr>
        <w:pStyle w:val="a0"/>
        <w:rPr>
          <w:rFonts w:hint="cs"/>
          <w:rtl/>
        </w:rPr>
      </w:pPr>
    </w:p>
    <w:p w14:paraId="3E72716C" w14:textId="77777777" w:rsidR="00000000" w:rsidRDefault="00754752">
      <w:pPr>
        <w:pStyle w:val="af0"/>
        <w:rPr>
          <w:rtl/>
        </w:rPr>
      </w:pPr>
      <w:r>
        <w:rPr>
          <w:rFonts w:hint="eastAsia"/>
          <w:rtl/>
        </w:rPr>
        <w:t>קולט</w:t>
      </w:r>
      <w:r>
        <w:rPr>
          <w:rtl/>
        </w:rPr>
        <w:t xml:space="preserve"> אביטל (העבודה-מימד):</w:t>
      </w:r>
    </w:p>
    <w:p w14:paraId="477607B0" w14:textId="77777777" w:rsidR="00000000" w:rsidRDefault="00754752">
      <w:pPr>
        <w:pStyle w:val="a0"/>
        <w:rPr>
          <w:rFonts w:hint="cs"/>
          <w:rtl/>
        </w:rPr>
      </w:pPr>
    </w:p>
    <w:p w14:paraId="1611C168" w14:textId="77777777" w:rsidR="00000000" w:rsidRDefault="00754752">
      <w:pPr>
        <w:pStyle w:val="a0"/>
        <w:rPr>
          <w:rFonts w:hint="cs"/>
          <w:rtl/>
        </w:rPr>
      </w:pPr>
      <w:r>
        <w:rPr>
          <w:rFonts w:hint="cs"/>
          <w:rtl/>
        </w:rPr>
        <w:t>מתי?</w:t>
      </w:r>
    </w:p>
    <w:p w14:paraId="42357DC9" w14:textId="77777777" w:rsidR="00000000" w:rsidRDefault="00754752">
      <w:pPr>
        <w:pStyle w:val="a0"/>
        <w:rPr>
          <w:rFonts w:hint="cs"/>
          <w:rtl/>
        </w:rPr>
      </w:pPr>
    </w:p>
    <w:p w14:paraId="19275B0B" w14:textId="77777777" w:rsidR="00000000" w:rsidRDefault="00754752">
      <w:pPr>
        <w:pStyle w:val="-"/>
        <w:rPr>
          <w:rtl/>
        </w:rPr>
      </w:pPr>
      <w:bookmarkStart w:id="121" w:name="FS000001046T07_06_2004_18_13_30C"/>
      <w:bookmarkEnd w:id="121"/>
      <w:r>
        <w:rPr>
          <w:rtl/>
        </w:rPr>
        <w:t>אילן שלגי (שינוי):</w:t>
      </w:r>
    </w:p>
    <w:p w14:paraId="15DC725E" w14:textId="77777777" w:rsidR="00000000" w:rsidRDefault="00754752">
      <w:pPr>
        <w:pStyle w:val="a0"/>
        <w:rPr>
          <w:rtl/>
        </w:rPr>
      </w:pPr>
    </w:p>
    <w:p w14:paraId="451C2A8F" w14:textId="77777777" w:rsidR="00000000" w:rsidRDefault="00754752">
      <w:pPr>
        <w:pStyle w:val="a0"/>
        <w:rPr>
          <w:rFonts w:hint="cs"/>
          <w:rtl/>
        </w:rPr>
      </w:pPr>
      <w:r>
        <w:rPr>
          <w:rFonts w:hint="cs"/>
          <w:rtl/>
        </w:rPr>
        <w:t xml:space="preserve">ראש הממשלה נקט מהלך אמיץ. הוא הודיע על יוזמתו לראשונה בנאום בכנס הרצלייה ב-18 בדצמבר 2003. הוא </w:t>
      </w:r>
      <w:r>
        <w:rPr>
          <w:rFonts w:hint="cs"/>
          <w:rtl/>
        </w:rPr>
        <w:t>התרה ואמר, כי אם הפלסטינים לא ישתפו פעולה על-פי מפת הדרכים ולא יהיה עם מי לדבר, תנקוט ישראל יוזמה חד-צדדית ותפעל להיפרדות מהפלסטינים.</w:t>
      </w:r>
    </w:p>
    <w:p w14:paraId="64998272" w14:textId="77777777" w:rsidR="00000000" w:rsidRDefault="00754752">
      <w:pPr>
        <w:pStyle w:val="a0"/>
        <w:rPr>
          <w:rFonts w:hint="cs"/>
          <w:rtl/>
        </w:rPr>
      </w:pPr>
    </w:p>
    <w:p w14:paraId="702E28BA" w14:textId="77777777" w:rsidR="00000000" w:rsidRDefault="00754752">
      <w:pPr>
        <w:pStyle w:val="a0"/>
        <w:rPr>
          <w:rFonts w:hint="cs"/>
          <w:rtl/>
        </w:rPr>
      </w:pPr>
      <w:r>
        <w:rPr>
          <w:rFonts w:hint="cs"/>
          <w:rtl/>
        </w:rPr>
        <w:t>בחודש אפריל השנה ראינו את ראש הממשלה מתאם עמדות עם נשיא ארצות-הברית ג'ורג' בוש, וקראנו את חליפת המכתבים ביניהם. יש במסמכי</w:t>
      </w:r>
      <w:r>
        <w:rPr>
          <w:rFonts w:hint="cs"/>
          <w:rtl/>
        </w:rPr>
        <w:t>ם אלה, ובעיקר במכתבו של הנשיא בוש, יותר ממסגרת סבירה להסדר מדיני עתידי באזור. לראשונה קיבלה ישראל מארצות-הברית הסכמה, ולמעשה התחייבות, לסייע לה בכך שלא תהיה לפלסטינים זכות שיבה למדינת ישראל וכי גבולות 1967 ישתנו על בסיס צורכי ביטחון ודמוגרפיה. את הנכס החשו</w:t>
      </w:r>
      <w:r>
        <w:rPr>
          <w:rFonts w:hint="cs"/>
          <w:rtl/>
        </w:rPr>
        <w:t>ב הזה, את המחויבות האמריקנית המשמעותית הזאת, אנו עלולים לאבד. אם לא תיישם ממשלת ישראל את תוכנית ההתנתקות במלואה וגם תתחיל לבצעה בקצב סביר - אנו ניקלע בקרוב למצב שבו היתה דרום-אפריקה לפני כמה שנים, ובהמשך נמצא את עצמנו בהסדר כפוי שאף אחד מן החברים היהודים ב</w:t>
      </w:r>
      <w:r>
        <w:rPr>
          <w:rFonts w:hint="cs"/>
          <w:rtl/>
        </w:rPr>
        <w:t>בית הזה לא יאהב אותו.</w:t>
      </w:r>
    </w:p>
    <w:p w14:paraId="35DD5531" w14:textId="77777777" w:rsidR="00000000" w:rsidRDefault="00754752">
      <w:pPr>
        <w:pStyle w:val="a0"/>
        <w:rPr>
          <w:rFonts w:hint="cs"/>
          <w:rtl/>
        </w:rPr>
      </w:pPr>
    </w:p>
    <w:p w14:paraId="071A08C1" w14:textId="77777777" w:rsidR="00000000" w:rsidRDefault="00754752">
      <w:pPr>
        <w:pStyle w:val="a0"/>
        <w:rPr>
          <w:rFonts w:hint="cs"/>
          <w:rtl/>
        </w:rPr>
      </w:pPr>
      <w:r>
        <w:rPr>
          <w:rFonts w:hint="cs"/>
          <w:rtl/>
        </w:rPr>
        <w:t>שימו לב גם למעורבות המצרית המוגברת בימים האחרונים, נכונותם לשלוח מפקחים לרצועת-עזה, יחד עם הלחץ המסיבי שלהם על ערפאת לקיים סוף-סוף את ההתחייבות הראשונה שלו על-פי מפת הדרכים - למזג את כל ארגוני הביטחון לשלושה תחת שליטתו של שר הפנים.</w:t>
      </w:r>
    </w:p>
    <w:p w14:paraId="0CCE8053" w14:textId="77777777" w:rsidR="00000000" w:rsidRDefault="00754752">
      <w:pPr>
        <w:pStyle w:val="a0"/>
        <w:rPr>
          <w:rFonts w:hint="cs"/>
          <w:rtl/>
        </w:rPr>
      </w:pPr>
    </w:p>
    <w:p w14:paraId="691DAA12" w14:textId="77777777" w:rsidR="00000000" w:rsidRDefault="00754752">
      <w:pPr>
        <w:pStyle w:val="a0"/>
        <w:rPr>
          <w:rFonts w:hint="cs"/>
          <w:rtl/>
        </w:rPr>
      </w:pPr>
      <w:r>
        <w:rPr>
          <w:rFonts w:hint="cs"/>
          <w:rtl/>
        </w:rPr>
        <w:t>הרכבת הזאת של היפרדות והתנתקות כבר יצאה מהתחנה. אי-אפשר לעצור אותה. בידינו הדבר אם יהיה התהליך על-פי יוזמתנו ובאופן שיניב לנו את הפירות הנכונים, או שנהיה מובלים ונגיע אל עברי פי פחת. נחישותה של ישראל בביצוע ההתנתקות תשנה את מעמדנו הבין-לאומי ומצבנו הביטחונ</w:t>
      </w:r>
      <w:r>
        <w:rPr>
          <w:rFonts w:hint="cs"/>
          <w:rtl/>
        </w:rPr>
        <w:t>י-האסטרטגי. קיים גם סיכוי מסוים כי הפלסטינים יתעשתו, יחלו לקיים התחייבויותיהם על-פי מפת הדרכים, ואזי ניתן יהיה לחדש את ההידברות ולקדם את התהליך המדיני.</w:t>
      </w:r>
    </w:p>
    <w:p w14:paraId="32125E0A" w14:textId="77777777" w:rsidR="00000000" w:rsidRDefault="00754752">
      <w:pPr>
        <w:pStyle w:val="a0"/>
        <w:rPr>
          <w:rFonts w:hint="cs"/>
          <w:rtl/>
        </w:rPr>
      </w:pPr>
    </w:p>
    <w:p w14:paraId="05AE75E3" w14:textId="77777777" w:rsidR="00000000" w:rsidRDefault="00754752">
      <w:pPr>
        <w:pStyle w:val="a0"/>
        <w:rPr>
          <w:rFonts w:hint="cs"/>
          <w:rtl/>
        </w:rPr>
      </w:pPr>
      <w:r>
        <w:rPr>
          <w:rFonts w:hint="cs"/>
          <w:rtl/>
        </w:rPr>
        <w:t>ביבי נתניהו יודע היטב, כי התייצבות מול ארצות-הברית בעת הזאת תהיה סטירה אישית לנשיא בוש, והיא תכעיס אותו</w:t>
      </w:r>
      <w:r>
        <w:rPr>
          <w:rFonts w:hint="cs"/>
          <w:rtl/>
        </w:rPr>
        <w:t xml:space="preserve"> במיוחד בשנת בחירות. שר האוצר גם יודע, כי התוכנית הכלכלית שהובילה ממשלת הליכוד-שינוי במחיר חברתי קשה, המתחילה לתת פירות, תלויה עתה בביצוע תוכנית ההתנתקות. כלכלני קרן המטבע הבין-לאומית פרסמו זה עתה דוח המשבח את תוכנית הרפורמות המבניות של ישראל, את קיצוצי הת</w:t>
      </w:r>
      <w:r>
        <w:rPr>
          <w:rFonts w:hint="cs"/>
          <w:rtl/>
        </w:rPr>
        <w:t xml:space="preserve">קציב ואת הקיצוצים בקצבאות למובטלים המסוגלים לעבוד. הם צופים למשק 2.5% צמיחה ב-2004  ו-3.5% בשנת 2005. מדובר ביציאה מהמיתון ובתחילת הצמצום באבטלה. </w:t>
      </w:r>
    </w:p>
    <w:p w14:paraId="10ED2730" w14:textId="77777777" w:rsidR="00000000" w:rsidRDefault="00754752">
      <w:pPr>
        <w:pStyle w:val="a0"/>
        <w:rPr>
          <w:rFonts w:hint="cs"/>
          <w:rtl/>
        </w:rPr>
      </w:pPr>
    </w:p>
    <w:p w14:paraId="750505DF" w14:textId="77777777" w:rsidR="00000000" w:rsidRDefault="00754752">
      <w:pPr>
        <w:pStyle w:val="a0"/>
        <w:rPr>
          <w:rFonts w:hint="cs"/>
          <w:rtl/>
        </w:rPr>
      </w:pPr>
      <w:r>
        <w:rPr>
          <w:rFonts w:hint="cs"/>
          <w:rtl/>
        </w:rPr>
        <w:t xml:space="preserve">רבותי, כל זה יהיה חלום באספמיה, בלי ההתנתקות התחזית הזאת לא שווה את הנייר שעליו נכתבה. הכישלון החרוץ בהנפקת </w:t>
      </w:r>
      <w:r>
        <w:rPr>
          <w:rFonts w:hint="cs"/>
          <w:rtl/>
        </w:rPr>
        <w:t xml:space="preserve">"בזק" בשבוע שעבר הוא סימן ראשון לתפנית בקו ההתאוששות של המשק ובאמון שנתנו בו המשקיעים הזרים. האוצר ניסה לגייס 700 מיליון שקל, והציפיות היו כי 500 מיליון שקל מתוכם יהיו של משקיעים זרים. בסופו של דבר גויסו פחות מ-300 מיליון שקל מתוך 700 מיליון השקל, ומהם רק </w:t>
      </w:r>
      <w:r>
        <w:rPr>
          <w:rFonts w:hint="cs"/>
          <w:rtl/>
        </w:rPr>
        <w:t>50 מיליון שקל מרוכשים זרים.</w:t>
      </w:r>
    </w:p>
    <w:p w14:paraId="5CBF2702" w14:textId="77777777" w:rsidR="00000000" w:rsidRDefault="00754752">
      <w:pPr>
        <w:pStyle w:val="a0"/>
        <w:rPr>
          <w:rFonts w:hint="cs"/>
          <w:rtl/>
        </w:rPr>
      </w:pPr>
    </w:p>
    <w:p w14:paraId="2C486041" w14:textId="77777777" w:rsidR="00000000" w:rsidRDefault="00754752">
      <w:pPr>
        <w:pStyle w:val="a0"/>
        <w:rPr>
          <w:rFonts w:hint="cs"/>
          <w:rtl/>
        </w:rPr>
      </w:pPr>
      <w:r>
        <w:rPr>
          <w:rFonts w:hint="cs"/>
          <w:rtl/>
        </w:rPr>
        <w:t>שר האוצר, המבקר לאחרונה תדירות בחצר הרב עובדיה, גם יודע שאם יביא את ש"ס לממשלה, אנחנו, שינוי, לא נהיה שם, ויבוא הקץ על התוכנית הכלכלית.</w:t>
      </w:r>
    </w:p>
    <w:p w14:paraId="6FA15FFF" w14:textId="77777777" w:rsidR="00000000" w:rsidRDefault="00754752">
      <w:pPr>
        <w:pStyle w:val="a0"/>
        <w:rPr>
          <w:rFonts w:hint="cs"/>
          <w:rtl/>
        </w:rPr>
      </w:pPr>
    </w:p>
    <w:p w14:paraId="1CECB74B" w14:textId="77777777" w:rsidR="00000000" w:rsidRDefault="00754752">
      <w:pPr>
        <w:pStyle w:val="af0"/>
        <w:rPr>
          <w:rtl/>
        </w:rPr>
      </w:pPr>
      <w:r>
        <w:rPr>
          <w:rFonts w:hint="eastAsia"/>
          <w:rtl/>
        </w:rPr>
        <w:t>ישראל</w:t>
      </w:r>
      <w:r>
        <w:rPr>
          <w:rtl/>
        </w:rPr>
        <w:t xml:space="preserve"> אייכלר (יהדות התורה):</w:t>
      </w:r>
    </w:p>
    <w:p w14:paraId="40408340" w14:textId="77777777" w:rsidR="00000000" w:rsidRDefault="00754752">
      <w:pPr>
        <w:pStyle w:val="a0"/>
        <w:rPr>
          <w:rFonts w:hint="cs"/>
          <w:rtl/>
        </w:rPr>
      </w:pPr>
    </w:p>
    <w:p w14:paraId="05F80146" w14:textId="77777777" w:rsidR="00000000" w:rsidRDefault="00754752">
      <w:pPr>
        <w:pStyle w:val="a0"/>
        <w:rPr>
          <w:rFonts w:hint="cs"/>
          <w:rtl/>
        </w:rPr>
      </w:pPr>
      <w:r>
        <w:rPr>
          <w:rFonts w:hint="cs"/>
          <w:rtl/>
        </w:rPr>
        <w:t>בשעה טובה.</w:t>
      </w:r>
    </w:p>
    <w:p w14:paraId="165597CD" w14:textId="77777777" w:rsidR="00000000" w:rsidRDefault="00754752">
      <w:pPr>
        <w:pStyle w:val="a0"/>
        <w:rPr>
          <w:rFonts w:hint="cs"/>
          <w:rtl/>
        </w:rPr>
      </w:pPr>
    </w:p>
    <w:p w14:paraId="6CAD3DE1" w14:textId="77777777" w:rsidR="00000000" w:rsidRDefault="00754752">
      <w:pPr>
        <w:pStyle w:val="-"/>
        <w:rPr>
          <w:rtl/>
        </w:rPr>
      </w:pPr>
      <w:bookmarkStart w:id="122" w:name="FS000001046T07_06_2004_18_22_37C"/>
      <w:bookmarkEnd w:id="122"/>
      <w:r>
        <w:rPr>
          <w:rFonts w:hint="eastAsia"/>
          <w:rtl/>
        </w:rPr>
        <w:t>אילן</w:t>
      </w:r>
      <w:r>
        <w:rPr>
          <w:rtl/>
        </w:rPr>
        <w:t xml:space="preserve"> שלגי (שינוי):</w:t>
      </w:r>
    </w:p>
    <w:p w14:paraId="4D2BD999" w14:textId="77777777" w:rsidR="00000000" w:rsidRDefault="00754752">
      <w:pPr>
        <w:pStyle w:val="a0"/>
        <w:rPr>
          <w:rFonts w:hint="cs"/>
          <w:rtl/>
        </w:rPr>
      </w:pPr>
    </w:p>
    <w:p w14:paraId="26479BF9" w14:textId="77777777" w:rsidR="00000000" w:rsidRDefault="00754752">
      <w:pPr>
        <w:pStyle w:val="a0"/>
        <w:rPr>
          <w:rFonts w:hint="cs"/>
          <w:rtl/>
        </w:rPr>
      </w:pPr>
      <w:r>
        <w:rPr>
          <w:rFonts w:hint="cs"/>
          <w:rtl/>
        </w:rPr>
        <w:t>כמה מלים לחברי הכנסת של מרצ-י</w:t>
      </w:r>
      <w:r>
        <w:rPr>
          <w:rFonts w:hint="cs"/>
          <w:rtl/>
        </w:rPr>
        <w:t>חד. שוב אנו רואים את חידוש הברית ביניכם ובין ש"ס - האינטרסים שלכם חוברים יחד ממש כמו בימים העליזים של ראשית ממשלת ברק, לפני שהם גרמו לשרים שלכם להתפטר מהממשלה. אין כל הפתעה בכך שאת ש"ס לא מעניין תהליך ההתנתקות או התהליך המדיני. גם אין בשורותיהם - - -</w:t>
      </w:r>
    </w:p>
    <w:p w14:paraId="24376DAF" w14:textId="77777777" w:rsidR="00000000" w:rsidRDefault="00754752">
      <w:pPr>
        <w:pStyle w:val="a0"/>
        <w:rPr>
          <w:rFonts w:hint="cs"/>
          <w:rtl/>
        </w:rPr>
      </w:pPr>
    </w:p>
    <w:p w14:paraId="7D779E53" w14:textId="77777777" w:rsidR="00000000" w:rsidRDefault="00754752">
      <w:pPr>
        <w:pStyle w:val="af0"/>
        <w:rPr>
          <w:rtl/>
        </w:rPr>
      </w:pPr>
      <w:r>
        <w:rPr>
          <w:rFonts w:hint="eastAsia"/>
          <w:rtl/>
        </w:rPr>
        <w:t>חיים</w:t>
      </w:r>
      <w:r>
        <w:rPr>
          <w:rtl/>
        </w:rPr>
        <w:t xml:space="preserve"> אורון (מרצ):</w:t>
      </w:r>
    </w:p>
    <w:p w14:paraId="7101C87E" w14:textId="77777777" w:rsidR="00000000" w:rsidRDefault="00754752">
      <w:pPr>
        <w:pStyle w:val="a0"/>
        <w:rPr>
          <w:rFonts w:hint="cs"/>
          <w:rtl/>
        </w:rPr>
      </w:pPr>
    </w:p>
    <w:p w14:paraId="6C756ACE" w14:textId="77777777" w:rsidR="00000000" w:rsidRDefault="00754752">
      <w:pPr>
        <w:pStyle w:val="a0"/>
        <w:rPr>
          <w:rFonts w:hint="cs"/>
          <w:rtl/>
        </w:rPr>
      </w:pPr>
      <w:r>
        <w:rPr>
          <w:rFonts w:hint="cs"/>
          <w:rtl/>
        </w:rPr>
        <w:t xml:space="preserve">גם אתכם לא. </w:t>
      </w:r>
    </w:p>
    <w:p w14:paraId="6F8F435D" w14:textId="77777777" w:rsidR="00000000" w:rsidRDefault="00754752">
      <w:pPr>
        <w:pStyle w:val="a0"/>
        <w:rPr>
          <w:rFonts w:hint="cs"/>
          <w:rtl/>
        </w:rPr>
      </w:pPr>
    </w:p>
    <w:p w14:paraId="66184197" w14:textId="77777777" w:rsidR="00000000" w:rsidRDefault="00754752">
      <w:pPr>
        <w:pStyle w:val="-"/>
        <w:rPr>
          <w:rtl/>
        </w:rPr>
      </w:pPr>
      <w:bookmarkStart w:id="123" w:name="FS000001046T07_06_2004_18_07_35C"/>
      <w:bookmarkEnd w:id="123"/>
      <w:r>
        <w:rPr>
          <w:rtl/>
        </w:rPr>
        <w:t>אילן שלגי (שינוי):</w:t>
      </w:r>
    </w:p>
    <w:p w14:paraId="4B9932F8" w14:textId="77777777" w:rsidR="00000000" w:rsidRDefault="00754752">
      <w:pPr>
        <w:pStyle w:val="a0"/>
        <w:rPr>
          <w:rtl/>
        </w:rPr>
      </w:pPr>
    </w:p>
    <w:p w14:paraId="4F452A43" w14:textId="77777777" w:rsidR="00000000" w:rsidRDefault="00754752">
      <w:pPr>
        <w:pStyle w:val="a0"/>
        <w:rPr>
          <w:rFonts w:hint="cs"/>
          <w:rtl/>
        </w:rPr>
      </w:pPr>
      <w:r>
        <w:rPr>
          <w:rFonts w:hint="cs"/>
          <w:rtl/>
        </w:rPr>
        <w:t>חבר הכנסת אורון, תקשיב.</w:t>
      </w:r>
    </w:p>
    <w:p w14:paraId="2B7321D6" w14:textId="77777777" w:rsidR="00000000" w:rsidRDefault="00754752">
      <w:pPr>
        <w:pStyle w:val="a0"/>
        <w:rPr>
          <w:rFonts w:hint="cs"/>
          <w:rtl/>
        </w:rPr>
      </w:pPr>
    </w:p>
    <w:p w14:paraId="7AE5CBE1" w14:textId="77777777" w:rsidR="00000000" w:rsidRDefault="00754752">
      <w:pPr>
        <w:pStyle w:val="af0"/>
        <w:rPr>
          <w:rtl/>
        </w:rPr>
      </w:pPr>
      <w:r>
        <w:rPr>
          <w:rFonts w:hint="eastAsia"/>
          <w:rtl/>
        </w:rPr>
        <w:t>חיים</w:t>
      </w:r>
      <w:r>
        <w:rPr>
          <w:rtl/>
        </w:rPr>
        <w:t xml:space="preserve"> אורון (מרצ):</w:t>
      </w:r>
    </w:p>
    <w:p w14:paraId="5CCB7F55" w14:textId="77777777" w:rsidR="00000000" w:rsidRDefault="00754752">
      <w:pPr>
        <w:pStyle w:val="a0"/>
        <w:rPr>
          <w:rFonts w:hint="cs"/>
          <w:rtl/>
        </w:rPr>
      </w:pPr>
    </w:p>
    <w:p w14:paraId="05E0BED1" w14:textId="77777777" w:rsidR="00000000" w:rsidRDefault="00754752">
      <w:pPr>
        <w:pStyle w:val="a0"/>
        <w:rPr>
          <w:rFonts w:hint="cs"/>
          <w:rtl/>
        </w:rPr>
      </w:pPr>
      <w:r>
        <w:rPr>
          <w:rFonts w:hint="cs"/>
          <w:rtl/>
        </w:rPr>
        <w:t>אין לי מה להקשיב. אתה עצמך אמרת את זה עכשיו: כל העולם עומד על ש"ס. ההתנתקות והמצב הכלכלי. כל הדברים האלה - - - העיקר שלא תהיה ש"ס.</w:t>
      </w:r>
    </w:p>
    <w:p w14:paraId="1A0510B9" w14:textId="77777777" w:rsidR="00000000" w:rsidRDefault="00754752">
      <w:pPr>
        <w:pStyle w:val="a0"/>
        <w:rPr>
          <w:rFonts w:hint="cs"/>
          <w:rtl/>
        </w:rPr>
      </w:pPr>
    </w:p>
    <w:p w14:paraId="4F5F56E8" w14:textId="77777777" w:rsidR="00000000" w:rsidRDefault="00754752">
      <w:pPr>
        <w:pStyle w:val="af1"/>
        <w:rPr>
          <w:rtl/>
        </w:rPr>
      </w:pPr>
      <w:r>
        <w:rPr>
          <w:rtl/>
        </w:rPr>
        <w:t>היו"ר יולי-יואל אדלשטיין:</w:t>
      </w:r>
    </w:p>
    <w:p w14:paraId="1795E9FC" w14:textId="77777777" w:rsidR="00000000" w:rsidRDefault="00754752">
      <w:pPr>
        <w:pStyle w:val="a0"/>
        <w:rPr>
          <w:rtl/>
        </w:rPr>
      </w:pPr>
    </w:p>
    <w:p w14:paraId="6D3E2B01" w14:textId="77777777" w:rsidR="00000000" w:rsidRDefault="00754752">
      <w:pPr>
        <w:pStyle w:val="a0"/>
        <w:rPr>
          <w:rFonts w:hint="cs"/>
          <w:rtl/>
        </w:rPr>
      </w:pPr>
      <w:r>
        <w:rPr>
          <w:rFonts w:hint="cs"/>
          <w:rtl/>
        </w:rPr>
        <w:t xml:space="preserve">חבר </w:t>
      </w:r>
      <w:r>
        <w:rPr>
          <w:rFonts w:hint="cs"/>
          <w:rtl/>
        </w:rPr>
        <w:t>הכנסת אורון, אם הרשימה שלי נכונה, אתה מדבר עוד מעט ותוכל לומר את דבריך החשובים.</w:t>
      </w:r>
    </w:p>
    <w:p w14:paraId="0504C9FE" w14:textId="77777777" w:rsidR="00000000" w:rsidRDefault="00754752">
      <w:pPr>
        <w:pStyle w:val="a0"/>
        <w:jc w:val="left"/>
        <w:rPr>
          <w:rFonts w:hint="cs"/>
          <w:rtl/>
        </w:rPr>
      </w:pPr>
    </w:p>
    <w:p w14:paraId="23C5B5DF" w14:textId="77777777" w:rsidR="00000000" w:rsidRDefault="00754752">
      <w:pPr>
        <w:pStyle w:val="af0"/>
        <w:rPr>
          <w:rtl/>
        </w:rPr>
      </w:pPr>
      <w:r>
        <w:rPr>
          <w:rFonts w:hint="eastAsia"/>
          <w:rtl/>
        </w:rPr>
        <w:t>חיים</w:t>
      </w:r>
      <w:r>
        <w:rPr>
          <w:rtl/>
        </w:rPr>
        <w:t xml:space="preserve"> אורון (מרצ):</w:t>
      </w:r>
    </w:p>
    <w:p w14:paraId="72DEE002" w14:textId="77777777" w:rsidR="00000000" w:rsidRDefault="00754752">
      <w:pPr>
        <w:pStyle w:val="a0"/>
        <w:rPr>
          <w:rFonts w:hint="cs"/>
          <w:rtl/>
        </w:rPr>
      </w:pPr>
    </w:p>
    <w:p w14:paraId="6B44AF2D" w14:textId="77777777" w:rsidR="00000000" w:rsidRDefault="00754752">
      <w:pPr>
        <w:pStyle w:val="a0"/>
        <w:rPr>
          <w:rFonts w:hint="cs"/>
          <w:rtl/>
        </w:rPr>
      </w:pPr>
      <w:r>
        <w:rPr>
          <w:rFonts w:hint="cs"/>
          <w:rtl/>
        </w:rPr>
        <w:t>אתה מכיר אותי.</w:t>
      </w:r>
    </w:p>
    <w:p w14:paraId="45013454" w14:textId="77777777" w:rsidR="00000000" w:rsidRDefault="00754752">
      <w:pPr>
        <w:pStyle w:val="a0"/>
        <w:rPr>
          <w:rFonts w:hint="cs"/>
          <w:rtl/>
        </w:rPr>
      </w:pPr>
    </w:p>
    <w:p w14:paraId="5A415268" w14:textId="77777777" w:rsidR="00000000" w:rsidRDefault="00754752">
      <w:pPr>
        <w:pStyle w:val="-"/>
        <w:rPr>
          <w:rtl/>
        </w:rPr>
      </w:pPr>
      <w:bookmarkStart w:id="124" w:name="FS000001046T07_06_2004_18_07_36C"/>
      <w:bookmarkEnd w:id="124"/>
      <w:r>
        <w:rPr>
          <w:rtl/>
        </w:rPr>
        <w:t>אילן שלגי (שינוי):</w:t>
      </w:r>
    </w:p>
    <w:p w14:paraId="17033C19" w14:textId="77777777" w:rsidR="00000000" w:rsidRDefault="00754752">
      <w:pPr>
        <w:pStyle w:val="a0"/>
        <w:rPr>
          <w:rtl/>
        </w:rPr>
      </w:pPr>
    </w:p>
    <w:p w14:paraId="7225362A" w14:textId="77777777" w:rsidR="00000000" w:rsidRDefault="00754752">
      <w:pPr>
        <w:pStyle w:val="a0"/>
        <w:rPr>
          <w:rFonts w:hint="cs"/>
          <w:rtl/>
        </w:rPr>
      </w:pPr>
      <w:r>
        <w:rPr>
          <w:rFonts w:hint="cs"/>
          <w:rtl/>
        </w:rPr>
        <w:t>חבר הכנסת אורון, תקשיב בבקשה, כי אני מדבר אליכם בקטע הזה.</w:t>
      </w:r>
    </w:p>
    <w:p w14:paraId="189BD41C" w14:textId="77777777" w:rsidR="00000000" w:rsidRDefault="00754752">
      <w:pPr>
        <w:pStyle w:val="a0"/>
        <w:rPr>
          <w:rFonts w:hint="cs"/>
          <w:rtl/>
        </w:rPr>
      </w:pPr>
    </w:p>
    <w:p w14:paraId="2D24EA8C" w14:textId="77777777" w:rsidR="00000000" w:rsidRDefault="00754752">
      <w:pPr>
        <w:pStyle w:val="af0"/>
        <w:rPr>
          <w:rtl/>
        </w:rPr>
      </w:pPr>
      <w:r>
        <w:rPr>
          <w:rFonts w:hint="eastAsia"/>
          <w:rtl/>
        </w:rPr>
        <w:t>חיים</w:t>
      </w:r>
      <w:r>
        <w:rPr>
          <w:rtl/>
        </w:rPr>
        <w:t xml:space="preserve"> אורון (מרצ):</w:t>
      </w:r>
    </w:p>
    <w:p w14:paraId="7C46D56C" w14:textId="77777777" w:rsidR="00000000" w:rsidRDefault="00754752">
      <w:pPr>
        <w:pStyle w:val="a0"/>
        <w:rPr>
          <w:rFonts w:hint="cs"/>
          <w:rtl/>
        </w:rPr>
      </w:pPr>
    </w:p>
    <w:p w14:paraId="447684E6" w14:textId="77777777" w:rsidR="00000000" w:rsidRDefault="00754752">
      <w:pPr>
        <w:pStyle w:val="a0"/>
        <w:rPr>
          <w:rFonts w:hint="cs"/>
          <w:rtl/>
        </w:rPr>
      </w:pPr>
      <w:r>
        <w:rPr>
          <w:rFonts w:hint="cs"/>
          <w:rtl/>
        </w:rPr>
        <w:t>נו, אז מה?</w:t>
      </w:r>
    </w:p>
    <w:p w14:paraId="11D53E5B" w14:textId="77777777" w:rsidR="00000000" w:rsidRDefault="00754752">
      <w:pPr>
        <w:pStyle w:val="a0"/>
        <w:rPr>
          <w:rFonts w:hint="cs"/>
          <w:rtl/>
        </w:rPr>
      </w:pPr>
    </w:p>
    <w:p w14:paraId="3CC5D185" w14:textId="77777777" w:rsidR="00000000" w:rsidRDefault="00754752">
      <w:pPr>
        <w:pStyle w:val="-"/>
        <w:rPr>
          <w:rtl/>
        </w:rPr>
      </w:pPr>
      <w:bookmarkStart w:id="125" w:name="FS000001046T07_06_2004_18_25_50C"/>
      <w:bookmarkEnd w:id="125"/>
      <w:r>
        <w:rPr>
          <w:rtl/>
        </w:rPr>
        <w:t>אילן שלגי (שינוי):</w:t>
      </w:r>
    </w:p>
    <w:p w14:paraId="0C03B875" w14:textId="77777777" w:rsidR="00000000" w:rsidRDefault="00754752">
      <w:pPr>
        <w:pStyle w:val="a0"/>
        <w:rPr>
          <w:rtl/>
        </w:rPr>
      </w:pPr>
    </w:p>
    <w:p w14:paraId="05C80B84" w14:textId="77777777" w:rsidR="00000000" w:rsidRDefault="00754752">
      <w:pPr>
        <w:pStyle w:val="a0"/>
        <w:rPr>
          <w:rFonts w:hint="cs"/>
          <w:rtl/>
        </w:rPr>
      </w:pPr>
      <w:r>
        <w:rPr>
          <w:rFonts w:hint="cs"/>
          <w:rtl/>
        </w:rPr>
        <w:t xml:space="preserve">בשורותיהם </w:t>
      </w:r>
      <w:r>
        <w:rPr>
          <w:rFonts w:hint="cs"/>
          <w:rtl/>
        </w:rPr>
        <w:t xml:space="preserve">של ש"ס אין רבים שהם או בניהם חיילים קרביים ברפיח או בציר פילדלפי, אבל אתם? </w:t>
      </w:r>
    </w:p>
    <w:p w14:paraId="666E8478" w14:textId="77777777" w:rsidR="00000000" w:rsidRDefault="00754752">
      <w:pPr>
        <w:pStyle w:val="a0"/>
        <w:rPr>
          <w:rFonts w:hint="cs"/>
          <w:rtl/>
        </w:rPr>
      </w:pPr>
    </w:p>
    <w:p w14:paraId="38DCCE4E" w14:textId="77777777" w:rsidR="00000000" w:rsidRDefault="00754752">
      <w:pPr>
        <w:pStyle w:val="af0"/>
        <w:rPr>
          <w:rtl/>
        </w:rPr>
      </w:pPr>
      <w:r>
        <w:rPr>
          <w:rFonts w:hint="eastAsia"/>
          <w:rtl/>
        </w:rPr>
        <w:t>ישראל</w:t>
      </w:r>
      <w:r>
        <w:rPr>
          <w:rtl/>
        </w:rPr>
        <w:t xml:space="preserve"> אייכלר (יהדות התורה):</w:t>
      </w:r>
    </w:p>
    <w:p w14:paraId="09E35098" w14:textId="77777777" w:rsidR="00000000" w:rsidRDefault="00754752">
      <w:pPr>
        <w:pStyle w:val="a0"/>
        <w:rPr>
          <w:rFonts w:hint="cs"/>
          <w:rtl/>
        </w:rPr>
      </w:pPr>
    </w:p>
    <w:p w14:paraId="70978AEB" w14:textId="77777777" w:rsidR="00000000" w:rsidRDefault="00754752">
      <w:pPr>
        <w:pStyle w:val="a0"/>
        <w:rPr>
          <w:rFonts w:hint="cs"/>
          <w:rtl/>
        </w:rPr>
      </w:pPr>
      <w:r>
        <w:rPr>
          <w:rFonts w:hint="cs"/>
          <w:rtl/>
        </w:rPr>
        <w:t>יותר מאשר שינוי. יש יותר חיילים בוחרי ש"ס מבוחרי שינוי.</w:t>
      </w:r>
    </w:p>
    <w:p w14:paraId="00B93FF4" w14:textId="77777777" w:rsidR="00000000" w:rsidRDefault="00754752">
      <w:pPr>
        <w:pStyle w:val="a0"/>
        <w:rPr>
          <w:rFonts w:hint="cs"/>
          <w:rtl/>
        </w:rPr>
      </w:pPr>
    </w:p>
    <w:p w14:paraId="5DD71A61" w14:textId="77777777" w:rsidR="00000000" w:rsidRDefault="00754752">
      <w:pPr>
        <w:pStyle w:val="-"/>
        <w:rPr>
          <w:rtl/>
        </w:rPr>
      </w:pPr>
      <w:r>
        <w:rPr>
          <w:rtl/>
        </w:rPr>
        <w:t>אילן שלגי (שינוי):</w:t>
      </w:r>
    </w:p>
    <w:p w14:paraId="201BD18F" w14:textId="77777777" w:rsidR="00000000" w:rsidRDefault="00754752">
      <w:pPr>
        <w:pStyle w:val="a0"/>
        <w:rPr>
          <w:rtl/>
        </w:rPr>
      </w:pPr>
    </w:p>
    <w:p w14:paraId="6643237A" w14:textId="77777777" w:rsidR="00000000" w:rsidRDefault="00754752">
      <w:pPr>
        <w:pStyle w:val="a0"/>
        <w:rPr>
          <w:rFonts w:hint="cs"/>
          <w:rtl/>
        </w:rPr>
      </w:pPr>
      <w:r>
        <w:rPr>
          <w:rFonts w:hint="cs"/>
          <w:rtl/>
        </w:rPr>
        <w:t>אתם המתיימרים לייצג את מלח הארץ ורוממות היציאה מהשטחים בגרונכם, כיצד זה ל</w:t>
      </w:r>
      <w:r>
        <w:rPr>
          <w:rFonts w:hint="cs"/>
          <w:rtl/>
        </w:rPr>
        <w:t>א תתמכו בראש הממשלה המוביל מהלך אמיץ של הוצאת צה"ל והמתנחלים מעזה? איך תביטו בעיני האמהות והחיילים? ומה תגידו לבוחריכם? לשיטתכם, צריך להתנתק מחר בבוקר.</w:t>
      </w:r>
    </w:p>
    <w:p w14:paraId="38B4F8EE" w14:textId="77777777" w:rsidR="00000000" w:rsidRDefault="00754752">
      <w:pPr>
        <w:pStyle w:val="a0"/>
        <w:rPr>
          <w:rFonts w:hint="cs"/>
          <w:rtl/>
        </w:rPr>
      </w:pPr>
    </w:p>
    <w:p w14:paraId="11BE94BC" w14:textId="77777777" w:rsidR="00000000" w:rsidRDefault="00754752">
      <w:pPr>
        <w:pStyle w:val="af0"/>
        <w:rPr>
          <w:rtl/>
        </w:rPr>
      </w:pPr>
      <w:r>
        <w:rPr>
          <w:rFonts w:hint="eastAsia"/>
          <w:rtl/>
        </w:rPr>
        <w:t>חיים</w:t>
      </w:r>
      <w:r>
        <w:rPr>
          <w:rtl/>
        </w:rPr>
        <w:t xml:space="preserve"> אורון (מרצ):</w:t>
      </w:r>
    </w:p>
    <w:p w14:paraId="575CB4B5" w14:textId="77777777" w:rsidR="00000000" w:rsidRDefault="00754752">
      <w:pPr>
        <w:pStyle w:val="a0"/>
        <w:rPr>
          <w:rFonts w:hint="cs"/>
          <w:rtl/>
        </w:rPr>
      </w:pPr>
    </w:p>
    <w:p w14:paraId="1A8D5760" w14:textId="77777777" w:rsidR="00000000" w:rsidRDefault="00754752">
      <w:pPr>
        <w:pStyle w:val="a0"/>
        <w:rPr>
          <w:rFonts w:hint="cs"/>
          <w:rtl/>
        </w:rPr>
      </w:pPr>
      <w:r>
        <w:rPr>
          <w:rFonts w:hint="cs"/>
          <w:rtl/>
        </w:rPr>
        <w:t>אז חיילים לא חשובים ואמהות לא חשובות. רק ש"ס.</w:t>
      </w:r>
    </w:p>
    <w:p w14:paraId="3B5DCCA0" w14:textId="77777777" w:rsidR="00000000" w:rsidRDefault="00754752">
      <w:pPr>
        <w:pStyle w:val="a0"/>
        <w:rPr>
          <w:rFonts w:hint="cs"/>
          <w:rtl/>
        </w:rPr>
      </w:pPr>
    </w:p>
    <w:p w14:paraId="187FEC4C" w14:textId="77777777" w:rsidR="00000000" w:rsidRDefault="00754752">
      <w:pPr>
        <w:pStyle w:val="-"/>
        <w:rPr>
          <w:rtl/>
        </w:rPr>
      </w:pPr>
      <w:bookmarkStart w:id="126" w:name="FS000001046T07_06_2004_18_25_51C"/>
      <w:bookmarkEnd w:id="126"/>
      <w:r>
        <w:rPr>
          <w:rtl/>
        </w:rPr>
        <w:t>אילן שלגי (שינוי):</w:t>
      </w:r>
    </w:p>
    <w:p w14:paraId="7E98CEBC" w14:textId="77777777" w:rsidR="00000000" w:rsidRDefault="00754752">
      <w:pPr>
        <w:pStyle w:val="a0"/>
        <w:rPr>
          <w:rFonts w:hint="cs"/>
          <w:rtl/>
        </w:rPr>
      </w:pPr>
    </w:p>
    <w:p w14:paraId="47400C2A" w14:textId="77777777" w:rsidR="00000000" w:rsidRDefault="00754752">
      <w:pPr>
        <w:pStyle w:val="a0"/>
        <w:rPr>
          <w:rFonts w:hint="cs"/>
          <w:rtl/>
        </w:rPr>
      </w:pPr>
      <w:r>
        <w:rPr>
          <w:rFonts w:hint="cs"/>
          <w:rtl/>
        </w:rPr>
        <w:t>סליחה, למה? אנחנו</w:t>
      </w:r>
      <w:r>
        <w:rPr>
          <w:rFonts w:hint="cs"/>
          <w:rtl/>
        </w:rPr>
        <w:t xml:space="preserve"> נתמוך בהתנתקות. חבר הכנסת אורון, תפסיק.</w:t>
      </w:r>
    </w:p>
    <w:p w14:paraId="7F1F897C" w14:textId="77777777" w:rsidR="00000000" w:rsidRDefault="00754752">
      <w:pPr>
        <w:pStyle w:val="a0"/>
        <w:rPr>
          <w:rFonts w:hint="cs"/>
          <w:rtl/>
        </w:rPr>
      </w:pPr>
    </w:p>
    <w:p w14:paraId="77EA5F44" w14:textId="77777777" w:rsidR="00000000" w:rsidRDefault="00754752">
      <w:pPr>
        <w:pStyle w:val="af0"/>
        <w:rPr>
          <w:rtl/>
        </w:rPr>
      </w:pPr>
      <w:r>
        <w:rPr>
          <w:rFonts w:hint="eastAsia"/>
          <w:rtl/>
        </w:rPr>
        <w:t>חיים</w:t>
      </w:r>
      <w:r>
        <w:rPr>
          <w:rtl/>
        </w:rPr>
        <w:t xml:space="preserve"> אורון (מרצ):</w:t>
      </w:r>
    </w:p>
    <w:p w14:paraId="7555B267" w14:textId="77777777" w:rsidR="00000000" w:rsidRDefault="00754752">
      <w:pPr>
        <w:pStyle w:val="a0"/>
        <w:rPr>
          <w:rFonts w:hint="cs"/>
          <w:rtl/>
        </w:rPr>
      </w:pPr>
    </w:p>
    <w:p w14:paraId="73AA1F9D" w14:textId="77777777" w:rsidR="00000000" w:rsidRDefault="00754752">
      <w:pPr>
        <w:pStyle w:val="a0"/>
        <w:rPr>
          <w:rFonts w:hint="cs"/>
          <w:rtl/>
        </w:rPr>
      </w:pPr>
      <w:r>
        <w:rPr>
          <w:rFonts w:hint="cs"/>
          <w:rtl/>
        </w:rPr>
        <w:t>אמרת את זה עכשיו - - -</w:t>
      </w:r>
    </w:p>
    <w:p w14:paraId="608BB029" w14:textId="77777777" w:rsidR="00000000" w:rsidRDefault="00754752">
      <w:pPr>
        <w:pStyle w:val="a0"/>
        <w:rPr>
          <w:rtl/>
        </w:rPr>
      </w:pPr>
    </w:p>
    <w:p w14:paraId="69F204E9" w14:textId="77777777" w:rsidR="00000000" w:rsidRDefault="00754752">
      <w:pPr>
        <w:pStyle w:val="-"/>
        <w:rPr>
          <w:rtl/>
        </w:rPr>
      </w:pPr>
      <w:bookmarkStart w:id="127" w:name="FS000001046T07_06_2004_18_07_37C"/>
      <w:bookmarkEnd w:id="127"/>
      <w:r>
        <w:rPr>
          <w:rtl/>
        </w:rPr>
        <w:t>אילן שלגי (שינוי):</w:t>
      </w:r>
    </w:p>
    <w:p w14:paraId="04B34DB1" w14:textId="77777777" w:rsidR="00000000" w:rsidRDefault="00754752">
      <w:pPr>
        <w:pStyle w:val="a0"/>
        <w:rPr>
          <w:rtl/>
        </w:rPr>
      </w:pPr>
    </w:p>
    <w:p w14:paraId="6DB83A1E" w14:textId="77777777" w:rsidR="00000000" w:rsidRDefault="00754752">
      <w:pPr>
        <w:pStyle w:val="a0"/>
        <w:rPr>
          <w:rFonts w:hint="cs"/>
          <w:rtl/>
        </w:rPr>
      </w:pPr>
      <w:r>
        <w:rPr>
          <w:rFonts w:hint="cs"/>
          <w:rtl/>
        </w:rPr>
        <w:t>לא. סליחה, אתה לא שמעת.</w:t>
      </w:r>
    </w:p>
    <w:p w14:paraId="4F9A814A" w14:textId="77777777" w:rsidR="00000000" w:rsidRDefault="00754752">
      <w:pPr>
        <w:pStyle w:val="a0"/>
        <w:rPr>
          <w:rFonts w:hint="cs"/>
          <w:rtl/>
        </w:rPr>
      </w:pPr>
    </w:p>
    <w:p w14:paraId="755EDF67" w14:textId="77777777" w:rsidR="00000000" w:rsidRDefault="00754752">
      <w:pPr>
        <w:pStyle w:val="af0"/>
        <w:rPr>
          <w:rtl/>
        </w:rPr>
      </w:pPr>
      <w:r>
        <w:rPr>
          <w:rFonts w:hint="eastAsia"/>
          <w:rtl/>
        </w:rPr>
        <w:t>חיים</w:t>
      </w:r>
      <w:r>
        <w:rPr>
          <w:rtl/>
        </w:rPr>
        <w:t xml:space="preserve"> אורון (מרצ):</w:t>
      </w:r>
    </w:p>
    <w:p w14:paraId="53AD655B" w14:textId="77777777" w:rsidR="00000000" w:rsidRDefault="00754752">
      <w:pPr>
        <w:pStyle w:val="a0"/>
        <w:rPr>
          <w:rFonts w:hint="cs"/>
          <w:rtl/>
        </w:rPr>
      </w:pPr>
    </w:p>
    <w:p w14:paraId="3E164679" w14:textId="77777777" w:rsidR="00000000" w:rsidRDefault="00754752">
      <w:pPr>
        <w:pStyle w:val="a0"/>
        <w:rPr>
          <w:rFonts w:hint="cs"/>
          <w:rtl/>
        </w:rPr>
      </w:pPr>
      <w:r>
        <w:rPr>
          <w:rFonts w:hint="cs"/>
          <w:rtl/>
        </w:rPr>
        <w:t>עזוב את האמהות בבית ואת הילדים. אתם הרי - - - ש"ס.</w:t>
      </w:r>
    </w:p>
    <w:p w14:paraId="779A77CE" w14:textId="77777777" w:rsidR="00000000" w:rsidRDefault="00754752">
      <w:pPr>
        <w:pStyle w:val="a0"/>
        <w:rPr>
          <w:rFonts w:hint="cs"/>
          <w:rtl/>
        </w:rPr>
      </w:pPr>
    </w:p>
    <w:p w14:paraId="7BF31098" w14:textId="77777777" w:rsidR="00000000" w:rsidRDefault="00754752">
      <w:pPr>
        <w:pStyle w:val="af1"/>
        <w:rPr>
          <w:rtl/>
        </w:rPr>
      </w:pPr>
      <w:r>
        <w:rPr>
          <w:rtl/>
        </w:rPr>
        <w:t>היו"ר יולי-יואל אדלשטיין:</w:t>
      </w:r>
    </w:p>
    <w:p w14:paraId="36D093AD" w14:textId="77777777" w:rsidR="00000000" w:rsidRDefault="00754752">
      <w:pPr>
        <w:pStyle w:val="a0"/>
        <w:rPr>
          <w:rtl/>
        </w:rPr>
      </w:pPr>
    </w:p>
    <w:p w14:paraId="7ABE2272" w14:textId="77777777" w:rsidR="00000000" w:rsidRDefault="00754752">
      <w:pPr>
        <w:pStyle w:val="a0"/>
        <w:rPr>
          <w:rFonts w:hint="cs"/>
          <w:rtl/>
        </w:rPr>
      </w:pPr>
      <w:r>
        <w:rPr>
          <w:rFonts w:hint="cs"/>
          <w:rtl/>
        </w:rPr>
        <w:t>חבר הכנסת אורון, תודה. זו הי</w:t>
      </w:r>
      <w:r>
        <w:rPr>
          <w:rFonts w:hint="cs"/>
          <w:rtl/>
        </w:rPr>
        <w:t>תה קריאת ביניים ארוכה.</w:t>
      </w:r>
    </w:p>
    <w:p w14:paraId="6B3C5E02" w14:textId="77777777" w:rsidR="00000000" w:rsidRDefault="00754752">
      <w:pPr>
        <w:pStyle w:val="a0"/>
        <w:rPr>
          <w:rFonts w:hint="cs"/>
          <w:rtl/>
        </w:rPr>
      </w:pPr>
    </w:p>
    <w:p w14:paraId="05EF5077" w14:textId="77777777" w:rsidR="00000000" w:rsidRDefault="00754752">
      <w:pPr>
        <w:pStyle w:val="-"/>
        <w:rPr>
          <w:rtl/>
        </w:rPr>
      </w:pPr>
      <w:bookmarkStart w:id="128" w:name="FS000001046T07_06_2004_18_27_47C"/>
      <w:bookmarkEnd w:id="128"/>
      <w:r>
        <w:rPr>
          <w:rtl/>
        </w:rPr>
        <w:t>אילן שלגי (שינוי):</w:t>
      </w:r>
    </w:p>
    <w:p w14:paraId="48EEA1B3" w14:textId="77777777" w:rsidR="00000000" w:rsidRDefault="00754752">
      <w:pPr>
        <w:pStyle w:val="a0"/>
        <w:rPr>
          <w:rtl/>
        </w:rPr>
      </w:pPr>
    </w:p>
    <w:p w14:paraId="05BE19E9" w14:textId="77777777" w:rsidR="00000000" w:rsidRDefault="00754752">
      <w:pPr>
        <w:pStyle w:val="a0"/>
        <w:rPr>
          <w:rFonts w:hint="cs"/>
          <w:rtl/>
        </w:rPr>
      </w:pPr>
      <w:r>
        <w:rPr>
          <w:rFonts w:hint="cs"/>
          <w:rtl/>
        </w:rPr>
        <w:t>אם ש"ס תהיה בממשלה, אנחנו לא נהיה בה, אבל נתמוך בהתנתקות.</w:t>
      </w:r>
    </w:p>
    <w:p w14:paraId="68F4B6DD" w14:textId="77777777" w:rsidR="00000000" w:rsidRDefault="00754752">
      <w:pPr>
        <w:pStyle w:val="a0"/>
        <w:rPr>
          <w:rFonts w:hint="cs"/>
          <w:rtl/>
        </w:rPr>
      </w:pPr>
    </w:p>
    <w:p w14:paraId="0F183778" w14:textId="77777777" w:rsidR="00000000" w:rsidRDefault="00754752">
      <w:pPr>
        <w:pStyle w:val="af0"/>
        <w:rPr>
          <w:rtl/>
        </w:rPr>
      </w:pPr>
      <w:r>
        <w:rPr>
          <w:rFonts w:hint="eastAsia"/>
          <w:rtl/>
        </w:rPr>
        <w:t>חיים</w:t>
      </w:r>
      <w:r>
        <w:rPr>
          <w:rtl/>
        </w:rPr>
        <w:t xml:space="preserve"> אורון (מרצ):</w:t>
      </w:r>
    </w:p>
    <w:p w14:paraId="2F14C1C0" w14:textId="77777777" w:rsidR="00000000" w:rsidRDefault="00754752">
      <w:pPr>
        <w:pStyle w:val="a0"/>
        <w:rPr>
          <w:rFonts w:hint="cs"/>
          <w:rtl/>
        </w:rPr>
      </w:pPr>
    </w:p>
    <w:p w14:paraId="4A599D58" w14:textId="77777777" w:rsidR="00000000" w:rsidRDefault="00754752">
      <w:pPr>
        <w:pStyle w:val="a0"/>
        <w:rPr>
          <w:rFonts w:hint="cs"/>
          <w:rtl/>
        </w:rPr>
      </w:pPr>
      <w:r>
        <w:rPr>
          <w:rFonts w:hint="cs"/>
          <w:rtl/>
        </w:rPr>
        <w:t>אותו דבר אנחנו. תומכים בהתנתקות.</w:t>
      </w:r>
    </w:p>
    <w:p w14:paraId="6AF61474" w14:textId="77777777" w:rsidR="00000000" w:rsidRDefault="00754752">
      <w:pPr>
        <w:pStyle w:val="a0"/>
        <w:rPr>
          <w:rFonts w:hint="cs"/>
          <w:rtl/>
        </w:rPr>
      </w:pPr>
    </w:p>
    <w:p w14:paraId="7D7B9E06" w14:textId="77777777" w:rsidR="00000000" w:rsidRDefault="00754752">
      <w:pPr>
        <w:pStyle w:val="-"/>
        <w:rPr>
          <w:rtl/>
        </w:rPr>
      </w:pPr>
      <w:bookmarkStart w:id="129" w:name="FS000001046T07_06_2004_18_29_31C"/>
      <w:bookmarkEnd w:id="129"/>
      <w:r>
        <w:rPr>
          <w:rtl/>
        </w:rPr>
        <w:t>אילן שלגי (שינוי):</w:t>
      </w:r>
    </w:p>
    <w:p w14:paraId="0A6A3E00" w14:textId="77777777" w:rsidR="00000000" w:rsidRDefault="00754752">
      <w:pPr>
        <w:pStyle w:val="a0"/>
        <w:rPr>
          <w:rtl/>
        </w:rPr>
      </w:pPr>
    </w:p>
    <w:p w14:paraId="28D9362E" w14:textId="77777777" w:rsidR="00000000" w:rsidRDefault="00754752">
      <w:pPr>
        <w:pStyle w:val="a0"/>
        <w:rPr>
          <w:rFonts w:hint="cs"/>
          <w:rtl/>
        </w:rPr>
      </w:pPr>
      <w:r>
        <w:rPr>
          <w:rFonts w:hint="cs"/>
          <w:rtl/>
        </w:rPr>
        <w:t>אני רואה שאתם מציעים אי-אמון.</w:t>
      </w:r>
    </w:p>
    <w:p w14:paraId="300054AF" w14:textId="77777777" w:rsidR="00000000" w:rsidRDefault="00754752">
      <w:pPr>
        <w:pStyle w:val="a0"/>
        <w:rPr>
          <w:rFonts w:hint="cs"/>
          <w:rtl/>
        </w:rPr>
      </w:pPr>
    </w:p>
    <w:p w14:paraId="17BD8C7A" w14:textId="77777777" w:rsidR="00000000" w:rsidRDefault="00754752">
      <w:pPr>
        <w:pStyle w:val="af0"/>
        <w:rPr>
          <w:rtl/>
        </w:rPr>
      </w:pPr>
      <w:r>
        <w:rPr>
          <w:rFonts w:hint="eastAsia"/>
          <w:rtl/>
        </w:rPr>
        <w:t>חיים</w:t>
      </w:r>
      <w:r>
        <w:rPr>
          <w:rtl/>
        </w:rPr>
        <w:t xml:space="preserve"> אורון (מרצ):</w:t>
      </w:r>
    </w:p>
    <w:p w14:paraId="5DC2E20F" w14:textId="77777777" w:rsidR="00000000" w:rsidRDefault="00754752">
      <w:pPr>
        <w:pStyle w:val="a0"/>
        <w:rPr>
          <w:rFonts w:hint="cs"/>
          <w:rtl/>
        </w:rPr>
      </w:pPr>
    </w:p>
    <w:p w14:paraId="18674D11" w14:textId="77777777" w:rsidR="00000000" w:rsidRDefault="00754752">
      <w:pPr>
        <w:pStyle w:val="a0"/>
        <w:rPr>
          <w:rFonts w:hint="cs"/>
          <w:rtl/>
        </w:rPr>
      </w:pPr>
      <w:r>
        <w:rPr>
          <w:rFonts w:hint="cs"/>
          <w:rtl/>
        </w:rPr>
        <w:t>תומכים בהתנתקות.</w:t>
      </w:r>
    </w:p>
    <w:p w14:paraId="4E044311" w14:textId="77777777" w:rsidR="00000000" w:rsidRDefault="00754752">
      <w:pPr>
        <w:pStyle w:val="a0"/>
        <w:rPr>
          <w:rFonts w:hint="cs"/>
          <w:rtl/>
        </w:rPr>
      </w:pPr>
    </w:p>
    <w:p w14:paraId="148DBE5E" w14:textId="77777777" w:rsidR="00000000" w:rsidRDefault="00754752">
      <w:pPr>
        <w:pStyle w:val="af1"/>
        <w:rPr>
          <w:rtl/>
        </w:rPr>
      </w:pPr>
      <w:r>
        <w:rPr>
          <w:rtl/>
        </w:rPr>
        <w:t>היו"ר יולי-י</w:t>
      </w:r>
      <w:r>
        <w:rPr>
          <w:rtl/>
        </w:rPr>
        <w:t>ואל אדלשטיין:</w:t>
      </w:r>
    </w:p>
    <w:p w14:paraId="1CCCD1CD" w14:textId="77777777" w:rsidR="00000000" w:rsidRDefault="00754752">
      <w:pPr>
        <w:pStyle w:val="a0"/>
        <w:rPr>
          <w:rtl/>
        </w:rPr>
      </w:pPr>
    </w:p>
    <w:p w14:paraId="78995B0B" w14:textId="77777777" w:rsidR="00000000" w:rsidRDefault="00754752">
      <w:pPr>
        <w:pStyle w:val="a0"/>
        <w:rPr>
          <w:rFonts w:hint="cs"/>
          <w:rtl/>
        </w:rPr>
      </w:pPr>
      <w:r>
        <w:rPr>
          <w:rFonts w:hint="cs"/>
          <w:rtl/>
        </w:rPr>
        <w:t>זמנו של חבר הכנסת שלגי תם והוא צריך לסיים. אתה מפריע לו.</w:t>
      </w:r>
    </w:p>
    <w:p w14:paraId="2E46B054" w14:textId="77777777" w:rsidR="00000000" w:rsidRDefault="00754752">
      <w:pPr>
        <w:pStyle w:val="a0"/>
        <w:rPr>
          <w:rFonts w:hint="cs"/>
          <w:rtl/>
        </w:rPr>
      </w:pPr>
    </w:p>
    <w:p w14:paraId="68E75FC1" w14:textId="77777777" w:rsidR="00000000" w:rsidRDefault="00754752">
      <w:pPr>
        <w:pStyle w:val="af0"/>
        <w:rPr>
          <w:rtl/>
        </w:rPr>
      </w:pPr>
      <w:r>
        <w:rPr>
          <w:rFonts w:hint="eastAsia"/>
          <w:rtl/>
        </w:rPr>
        <w:t>יאיר</w:t>
      </w:r>
      <w:r>
        <w:rPr>
          <w:rtl/>
        </w:rPr>
        <w:t xml:space="preserve"> פרץ (ש"ס):</w:t>
      </w:r>
    </w:p>
    <w:p w14:paraId="0F5155C5" w14:textId="77777777" w:rsidR="00000000" w:rsidRDefault="00754752">
      <w:pPr>
        <w:pStyle w:val="a0"/>
        <w:rPr>
          <w:rFonts w:hint="cs"/>
          <w:rtl/>
        </w:rPr>
      </w:pPr>
    </w:p>
    <w:p w14:paraId="3E541433" w14:textId="77777777" w:rsidR="00000000" w:rsidRDefault="00754752">
      <w:pPr>
        <w:pStyle w:val="a0"/>
        <w:rPr>
          <w:rFonts w:hint="cs"/>
          <w:rtl/>
        </w:rPr>
      </w:pPr>
      <w:r>
        <w:rPr>
          <w:rFonts w:hint="cs"/>
          <w:rtl/>
        </w:rPr>
        <w:t>לפי הסטטיסטיקה יש יותר חיילים של ש"ס מאשר - - -</w:t>
      </w:r>
    </w:p>
    <w:p w14:paraId="3A97B3C2" w14:textId="77777777" w:rsidR="00000000" w:rsidRDefault="00754752">
      <w:pPr>
        <w:pStyle w:val="a0"/>
        <w:rPr>
          <w:rFonts w:hint="cs"/>
          <w:rtl/>
        </w:rPr>
      </w:pPr>
    </w:p>
    <w:p w14:paraId="68D7DB09" w14:textId="77777777" w:rsidR="00000000" w:rsidRDefault="00754752">
      <w:pPr>
        <w:pStyle w:val="af1"/>
        <w:rPr>
          <w:rtl/>
        </w:rPr>
      </w:pPr>
      <w:r>
        <w:rPr>
          <w:rtl/>
        </w:rPr>
        <w:t>היו"ר יולי-יואל אדלשטיין:</w:t>
      </w:r>
    </w:p>
    <w:p w14:paraId="3BFAE600" w14:textId="77777777" w:rsidR="00000000" w:rsidRDefault="00754752">
      <w:pPr>
        <w:pStyle w:val="a0"/>
        <w:rPr>
          <w:rtl/>
        </w:rPr>
      </w:pPr>
    </w:p>
    <w:p w14:paraId="23565FE6" w14:textId="77777777" w:rsidR="00000000" w:rsidRDefault="00754752">
      <w:pPr>
        <w:pStyle w:val="a0"/>
        <w:rPr>
          <w:rFonts w:hint="cs"/>
          <w:rtl/>
        </w:rPr>
      </w:pPr>
      <w:r>
        <w:rPr>
          <w:rFonts w:hint="cs"/>
          <w:rtl/>
        </w:rPr>
        <w:t>לא. חבר הכנסת יאיר פרץ, שב. זה כבר מעבר לזמן פציעות. בבקשה, שב. שומעים אותי ולא אותך.</w:t>
      </w:r>
    </w:p>
    <w:p w14:paraId="43A9C27C" w14:textId="77777777" w:rsidR="00000000" w:rsidRDefault="00754752">
      <w:pPr>
        <w:pStyle w:val="a0"/>
        <w:rPr>
          <w:rFonts w:hint="cs"/>
          <w:rtl/>
        </w:rPr>
      </w:pPr>
    </w:p>
    <w:p w14:paraId="6296F745" w14:textId="77777777" w:rsidR="00000000" w:rsidRDefault="00754752">
      <w:pPr>
        <w:pStyle w:val="-"/>
        <w:rPr>
          <w:rtl/>
        </w:rPr>
      </w:pPr>
      <w:bookmarkStart w:id="130" w:name="FS000001046T07_06_2004_18_29_32C"/>
      <w:bookmarkEnd w:id="130"/>
      <w:r>
        <w:rPr>
          <w:rtl/>
        </w:rPr>
        <w:t>איל</w:t>
      </w:r>
      <w:r>
        <w:rPr>
          <w:rtl/>
        </w:rPr>
        <w:t>ן שלגי (שינוי):</w:t>
      </w:r>
    </w:p>
    <w:p w14:paraId="5499054E" w14:textId="77777777" w:rsidR="00000000" w:rsidRDefault="00754752">
      <w:pPr>
        <w:pStyle w:val="a0"/>
        <w:rPr>
          <w:rFonts w:hint="cs"/>
          <w:rtl/>
        </w:rPr>
      </w:pPr>
    </w:p>
    <w:p w14:paraId="0D6D691D" w14:textId="77777777" w:rsidR="00000000" w:rsidRDefault="00754752">
      <w:pPr>
        <w:pStyle w:val="a0"/>
        <w:rPr>
          <w:rFonts w:hint="cs"/>
          <w:rtl/>
        </w:rPr>
      </w:pPr>
      <w:r>
        <w:rPr>
          <w:rFonts w:hint="cs"/>
          <w:rtl/>
        </w:rPr>
        <w:t xml:space="preserve">אני כבר מסיים. לשיטתכם, צריך להתנתק מחר בבוקר? הרי ברור שהדבר טעון הכנה, ואומנם, צוותים במשרד המשפטים עובדים על כך כבר זה זמן, ובשיחות עם האמריקנים ועם אחרים מדברים על הטכניקה והמנגנונים להעברת נכסים. אתם סבורים שהתהליך הזה בשל לביצוע כבר </w:t>
      </w:r>
      <w:r>
        <w:rPr>
          <w:rFonts w:hint="cs"/>
          <w:rtl/>
        </w:rPr>
        <w:t>מחר?</w:t>
      </w:r>
    </w:p>
    <w:p w14:paraId="396646F7" w14:textId="77777777" w:rsidR="00000000" w:rsidRDefault="00754752">
      <w:pPr>
        <w:pStyle w:val="a0"/>
        <w:rPr>
          <w:rFonts w:hint="cs"/>
          <w:rtl/>
        </w:rPr>
      </w:pPr>
    </w:p>
    <w:p w14:paraId="23BD4BDF" w14:textId="77777777" w:rsidR="00000000" w:rsidRDefault="00754752">
      <w:pPr>
        <w:pStyle w:val="a0"/>
        <w:rPr>
          <w:rFonts w:hint="cs"/>
          <w:rtl/>
        </w:rPr>
      </w:pPr>
      <w:r>
        <w:rPr>
          <w:rFonts w:hint="cs"/>
          <w:rtl/>
        </w:rPr>
        <w:t xml:space="preserve">סיעת שינוי מעריכה את נחישותו של ראש הממשלה, והיא שותפה למאמץ ליישום תוכנית ההתנתקות ותפעל לקידומו עד ליישומו המלא. להזכירכם, שינוי היתה זו שדרשה מראש הממשלה להביא את תוכנית ההתנתקות לממשלה בתוך שלושה שבועות, והיא זו שתמכה בו בעניין זה לאורך כל הדרך. </w:t>
      </w:r>
      <w:r>
        <w:rPr>
          <w:rFonts w:hint="cs"/>
          <w:rtl/>
        </w:rPr>
        <w:t>שינוי תפעל לכך שממשלת ישראל תעשה את הנחוץ כדי שנגיע סוף-סוף להסדר המדיני הסביר וההגיוני, שכולנו יודעים את המתווה שלו. הוא יהיה כרוך בפשרות כואבות, אך יביא את מדינת ישראל לשלום בגבולות ביטחון. תודה רבה.</w:t>
      </w:r>
    </w:p>
    <w:p w14:paraId="30147132" w14:textId="77777777" w:rsidR="00000000" w:rsidRDefault="00754752">
      <w:pPr>
        <w:pStyle w:val="a0"/>
        <w:rPr>
          <w:rFonts w:hint="cs"/>
          <w:rtl/>
        </w:rPr>
      </w:pPr>
    </w:p>
    <w:p w14:paraId="1B475412" w14:textId="77777777" w:rsidR="00000000" w:rsidRDefault="00754752">
      <w:pPr>
        <w:pStyle w:val="af1"/>
        <w:rPr>
          <w:rtl/>
        </w:rPr>
      </w:pPr>
      <w:r>
        <w:rPr>
          <w:rtl/>
        </w:rPr>
        <w:t>היו"ר יולי-יואל אדלשטיין:</w:t>
      </w:r>
    </w:p>
    <w:p w14:paraId="1A710644" w14:textId="77777777" w:rsidR="00000000" w:rsidRDefault="00754752">
      <w:pPr>
        <w:pStyle w:val="a0"/>
        <w:rPr>
          <w:rtl/>
        </w:rPr>
      </w:pPr>
    </w:p>
    <w:p w14:paraId="7D0A1C5E" w14:textId="77777777" w:rsidR="00000000" w:rsidRDefault="00754752">
      <w:pPr>
        <w:pStyle w:val="a0"/>
        <w:rPr>
          <w:rFonts w:hint="cs"/>
          <w:rtl/>
        </w:rPr>
      </w:pPr>
      <w:r>
        <w:rPr>
          <w:rFonts w:hint="cs"/>
          <w:rtl/>
        </w:rPr>
        <w:t xml:space="preserve">תודה רבה לחבר הכנסת שלגי. </w:t>
      </w:r>
      <w:r>
        <w:rPr>
          <w:rFonts w:hint="cs"/>
          <w:rtl/>
        </w:rPr>
        <w:t xml:space="preserve"> חבר הכנסת אריה אלדד, בבקשה. לרשותך חמש דקות. אחריו - חברת הכנסת גילה גמליאל, ואם לא נראה אותה באולם המליאה - חבר הכנסת חיים אורון.</w:t>
      </w:r>
    </w:p>
    <w:p w14:paraId="07EF2ECC" w14:textId="77777777" w:rsidR="00000000" w:rsidRDefault="00754752">
      <w:pPr>
        <w:pStyle w:val="a0"/>
        <w:rPr>
          <w:rFonts w:hint="cs"/>
          <w:rtl/>
        </w:rPr>
      </w:pPr>
    </w:p>
    <w:p w14:paraId="7DE30A45" w14:textId="77777777" w:rsidR="00000000" w:rsidRDefault="00754752">
      <w:pPr>
        <w:pStyle w:val="af0"/>
        <w:rPr>
          <w:rtl/>
        </w:rPr>
      </w:pPr>
      <w:r>
        <w:rPr>
          <w:rFonts w:hint="eastAsia"/>
          <w:rtl/>
        </w:rPr>
        <w:t>חיים</w:t>
      </w:r>
      <w:r>
        <w:rPr>
          <w:rtl/>
        </w:rPr>
        <w:t xml:space="preserve"> אורון (מרצ):</w:t>
      </w:r>
    </w:p>
    <w:p w14:paraId="0A0DE1D2" w14:textId="77777777" w:rsidR="00000000" w:rsidRDefault="00754752">
      <w:pPr>
        <w:pStyle w:val="a0"/>
        <w:rPr>
          <w:rFonts w:hint="cs"/>
          <w:rtl/>
        </w:rPr>
      </w:pPr>
    </w:p>
    <w:p w14:paraId="519CE65E" w14:textId="77777777" w:rsidR="00000000" w:rsidRDefault="00754752">
      <w:pPr>
        <w:pStyle w:val="a0"/>
        <w:rPr>
          <w:rFonts w:hint="cs"/>
          <w:rtl/>
        </w:rPr>
      </w:pPr>
      <w:r>
        <w:rPr>
          <w:rFonts w:hint="cs"/>
          <w:rtl/>
        </w:rPr>
        <w:t>- - - צר עולמכם כעולם ש"ס.</w:t>
      </w:r>
    </w:p>
    <w:p w14:paraId="0B3E7D04" w14:textId="77777777" w:rsidR="00000000" w:rsidRDefault="00754752">
      <w:pPr>
        <w:pStyle w:val="a0"/>
        <w:rPr>
          <w:rFonts w:hint="cs"/>
          <w:rtl/>
        </w:rPr>
      </w:pPr>
    </w:p>
    <w:p w14:paraId="774EC643" w14:textId="77777777" w:rsidR="00000000" w:rsidRDefault="00754752">
      <w:pPr>
        <w:pStyle w:val="a"/>
        <w:rPr>
          <w:rtl/>
        </w:rPr>
      </w:pPr>
      <w:bookmarkStart w:id="131" w:name="FS000001055T07_06_2004_18_34_22"/>
      <w:bookmarkStart w:id="132" w:name="_Toc75097237"/>
      <w:bookmarkEnd w:id="131"/>
      <w:r>
        <w:rPr>
          <w:rFonts w:hint="eastAsia"/>
          <w:rtl/>
        </w:rPr>
        <w:t>אריה</w:t>
      </w:r>
      <w:r>
        <w:rPr>
          <w:rtl/>
        </w:rPr>
        <w:t xml:space="preserve"> אלדד (האיחוד הלאומי - ישראל ביתנו):</w:t>
      </w:r>
      <w:bookmarkEnd w:id="132"/>
    </w:p>
    <w:p w14:paraId="2418E0F1" w14:textId="77777777" w:rsidR="00000000" w:rsidRDefault="00754752">
      <w:pPr>
        <w:pStyle w:val="a0"/>
        <w:rPr>
          <w:rFonts w:hint="cs"/>
          <w:rtl/>
        </w:rPr>
      </w:pPr>
    </w:p>
    <w:p w14:paraId="697A46E7" w14:textId="77777777" w:rsidR="00000000" w:rsidRDefault="00754752">
      <w:pPr>
        <w:pStyle w:val="a0"/>
        <w:rPr>
          <w:rFonts w:hint="cs"/>
          <w:rtl/>
        </w:rPr>
      </w:pPr>
      <w:r>
        <w:rPr>
          <w:rFonts w:hint="cs"/>
          <w:rtl/>
        </w:rPr>
        <w:t>אדוני היושב-ראש, אדוני השר, חברי ח</w:t>
      </w:r>
      <w:r>
        <w:rPr>
          <w:rFonts w:hint="cs"/>
          <w:rtl/>
        </w:rPr>
        <w:t>ברי הכנסת, החרפה של הלנת שכר, ששותפים לה שר הפנים ושר האוצר, באמת גדשה את הסאה. אם יש סיבה לשמוח על מעבר האיחוד הלאומי לאופוזיציה - אין הרבה סיבות כאלה - הרי זה מתוך שעתה אנו רשאים, בלי המשמעת הקואליציונית, להביע אי-אמון בממשלה על שהיא מתעמרת בעובדים ומלינ</w:t>
      </w:r>
      <w:r>
        <w:rPr>
          <w:rFonts w:hint="cs"/>
          <w:rtl/>
        </w:rPr>
        <w:t>ה שכר. אבל, לא זה יהיה כמובן הנושא העיקרי שעליו אני מבקש לדבר.</w:t>
      </w:r>
    </w:p>
    <w:p w14:paraId="12FF0574" w14:textId="77777777" w:rsidR="00000000" w:rsidRDefault="00754752">
      <w:pPr>
        <w:pStyle w:val="a0"/>
        <w:rPr>
          <w:rFonts w:hint="cs"/>
          <w:rtl/>
        </w:rPr>
      </w:pPr>
    </w:p>
    <w:p w14:paraId="5C80FE71" w14:textId="77777777" w:rsidR="00000000" w:rsidRDefault="00754752">
      <w:pPr>
        <w:pStyle w:val="a0"/>
        <w:rPr>
          <w:rFonts w:hint="cs"/>
          <w:rtl/>
        </w:rPr>
      </w:pPr>
      <w:r>
        <w:rPr>
          <w:rFonts w:hint="cs"/>
          <w:rtl/>
        </w:rPr>
        <w:t xml:space="preserve">יום נורא היה לנו אתמול. ימים נוראים יבואו עלינו גם בעתיד בגלל מה שהחליטה אתמול ממשלת ישראל. 14 איש </w:t>
      </w:r>
      <w:r>
        <w:rPr>
          <w:rtl/>
        </w:rPr>
        <w:t>–</w:t>
      </w:r>
      <w:r>
        <w:rPr>
          <w:rFonts w:hint="cs"/>
          <w:rtl/>
        </w:rPr>
        <w:t xml:space="preserve"> 13 שרים וראש ממשלה אחד - כתבו אתמול את שמם לדיראון עולם בדפי ההיסטוריה של העם היהודי. כולם </w:t>
      </w:r>
      <w:r>
        <w:rPr>
          <w:rFonts w:hint="cs"/>
          <w:rtl/>
        </w:rPr>
        <w:t>חייבים להכות על חטא. כיוון שאין לחשוש כלל שיעשו זאת בעצמם, אעשה זאת במקומם ובנוסח הווידוי של הימים הנוראים.</w:t>
      </w:r>
    </w:p>
    <w:p w14:paraId="5BAE23F1" w14:textId="77777777" w:rsidR="00000000" w:rsidRDefault="00754752">
      <w:pPr>
        <w:pStyle w:val="a0"/>
        <w:rPr>
          <w:rFonts w:hint="cs"/>
          <w:rtl/>
        </w:rPr>
      </w:pPr>
    </w:p>
    <w:p w14:paraId="42A5CE29" w14:textId="77777777" w:rsidR="00000000" w:rsidRDefault="00754752">
      <w:pPr>
        <w:pStyle w:val="a0"/>
        <w:rPr>
          <w:rFonts w:hint="cs"/>
          <w:rtl/>
        </w:rPr>
      </w:pPr>
      <w:r>
        <w:rPr>
          <w:rFonts w:hint="cs"/>
          <w:rtl/>
        </w:rPr>
        <w:t>ראש הממשלה אריאל שרון, על חטא שחטא למדינת ישראל באונס ברוטלי של הדמוקרטיה, וברצון, בכוונת מכוון להופכה לשלטון יחיד. ואם בחדרי חדרים עוד נותר בו מצפ</w:t>
      </w:r>
      <w:r>
        <w:rPr>
          <w:rFonts w:hint="cs"/>
          <w:rtl/>
        </w:rPr>
        <w:t>ון, והוא אומר "אשמנו, בגדנו, גזלנו", הוא היודע מה מכל אלה מתאר היטב את חטאיו.</w:t>
      </w:r>
    </w:p>
    <w:p w14:paraId="6DE2CD2A" w14:textId="77777777" w:rsidR="00000000" w:rsidRDefault="00754752">
      <w:pPr>
        <w:pStyle w:val="a0"/>
        <w:rPr>
          <w:rFonts w:hint="cs"/>
          <w:rtl/>
        </w:rPr>
      </w:pPr>
    </w:p>
    <w:p w14:paraId="30E5AF08" w14:textId="77777777" w:rsidR="00000000" w:rsidRDefault="00754752">
      <w:pPr>
        <w:pStyle w:val="a0"/>
        <w:rPr>
          <w:rFonts w:hint="cs"/>
          <w:rtl/>
        </w:rPr>
      </w:pPr>
      <w:r>
        <w:rPr>
          <w:rFonts w:hint="cs"/>
          <w:rtl/>
        </w:rPr>
        <w:t xml:space="preserve">ושר האוצר בנימין נתניהו, שחטא לישראל בדעת ובמרמה; שידע כי הכניעה לטרור ועקירת היישובים הן אסון לישראל, אך הוליך שולל את עם ישראל ואת בוחריו להאמין כי יתנגד לתוכנית, כי התיקונים </w:t>
      </w:r>
      <w:r>
        <w:rPr>
          <w:rFonts w:hint="cs"/>
          <w:rtl/>
        </w:rPr>
        <w:t>בתוכנית מכשירים את השרץ. וסופו שהתקרנף, וגם הוא שותף לדבר עבירה. וגם על חטא שחטא, בצדיית רע, שראה איך שרון מדיח את ליברמן ואלון - ועמד על הדם. ולא מיחה בידם.</w:t>
      </w:r>
    </w:p>
    <w:p w14:paraId="76789999" w14:textId="77777777" w:rsidR="00000000" w:rsidRDefault="00754752">
      <w:pPr>
        <w:pStyle w:val="a0"/>
        <w:rPr>
          <w:rFonts w:hint="cs"/>
          <w:rtl/>
        </w:rPr>
      </w:pPr>
    </w:p>
    <w:p w14:paraId="0BA97EAB" w14:textId="77777777" w:rsidR="00000000" w:rsidRDefault="00754752">
      <w:pPr>
        <w:pStyle w:val="af0"/>
        <w:rPr>
          <w:rtl/>
        </w:rPr>
      </w:pPr>
      <w:r>
        <w:rPr>
          <w:rFonts w:hint="eastAsia"/>
          <w:rtl/>
        </w:rPr>
        <w:t>ישראל</w:t>
      </w:r>
      <w:r>
        <w:rPr>
          <w:rtl/>
        </w:rPr>
        <w:t xml:space="preserve"> אייכלר (יהדות התורה):</w:t>
      </w:r>
    </w:p>
    <w:p w14:paraId="006D11CF" w14:textId="77777777" w:rsidR="00000000" w:rsidRDefault="00754752">
      <w:pPr>
        <w:pStyle w:val="a0"/>
        <w:rPr>
          <w:rFonts w:hint="cs"/>
          <w:rtl/>
        </w:rPr>
      </w:pPr>
    </w:p>
    <w:p w14:paraId="7350E1B3" w14:textId="77777777" w:rsidR="00000000" w:rsidRDefault="00754752">
      <w:pPr>
        <w:pStyle w:val="a0"/>
        <w:rPr>
          <w:rtl/>
        </w:rPr>
      </w:pPr>
      <w:r>
        <w:rPr>
          <w:rFonts w:hint="cs"/>
          <w:rtl/>
        </w:rPr>
        <w:t>ביבי הוא חבר של איווט. איך הוא בגד בו?</w:t>
      </w:r>
    </w:p>
    <w:p w14:paraId="00EF9661" w14:textId="77777777" w:rsidR="00000000" w:rsidRDefault="00754752">
      <w:pPr>
        <w:pStyle w:val="-"/>
        <w:rPr>
          <w:rtl/>
        </w:rPr>
      </w:pPr>
    </w:p>
    <w:p w14:paraId="0268BA1E" w14:textId="77777777" w:rsidR="00000000" w:rsidRDefault="00754752">
      <w:pPr>
        <w:pStyle w:val="-"/>
        <w:rPr>
          <w:rtl/>
        </w:rPr>
      </w:pPr>
      <w:bookmarkStart w:id="133" w:name="FS000001055T07_06_2004_18_34_24C"/>
      <w:bookmarkEnd w:id="133"/>
      <w:r>
        <w:rPr>
          <w:rtl/>
        </w:rPr>
        <w:t>אריה אלדד (האיחוד הלאומי - י</w:t>
      </w:r>
      <w:r>
        <w:rPr>
          <w:rtl/>
        </w:rPr>
        <w:t>שראל ביתנו):</w:t>
      </w:r>
    </w:p>
    <w:p w14:paraId="06B8D131" w14:textId="77777777" w:rsidR="00000000" w:rsidRDefault="00754752">
      <w:pPr>
        <w:pStyle w:val="a0"/>
        <w:rPr>
          <w:rtl/>
        </w:rPr>
      </w:pPr>
    </w:p>
    <w:p w14:paraId="7B3DFDEE" w14:textId="77777777" w:rsidR="00000000" w:rsidRDefault="00754752">
      <w:pPr>
        <w:pStyle w:val="a0"/>
        <w:rPr>
          <w:rFonts w:hint="cs"/>
          <w:rtl/>
        </w:rPr>
      </w:pPr>
      <w:r>
        <w:rPr>
          <w:rFonts w:hint="cs"/>
          <w:rtl/>
        </w:rPr>
        <w:t>הוא שאמרתי: צדיית רע.</w:t>
      </w:r>
    </w:p>
    <w:p w14:paraId="14437CB6" w14:textId="77777777" w:rsidR="00000000" w:rsidRDefault="00754752">
      <w:pPr>
        <w:pStyle w:val="a0"/>
        <w:rPr>
          <w:rFonts w:hint="cs"/>
          <w:rtl/>
        </w:rPr>
      </w:pPr>
    </w:p>
    <w:p w14:paraId="7C140630" w14:textId="77777777" w:rsidR="00000000" w:rsidRDefault="00754752">
      <w:pPr>
        <w:pStyle w:val="a0"/>
        <w:rPr>
          <w:rFonts w:hint="cs"/>
          <w:rtl/>
        </w:rPr>
      </w:pPr>
      <w:r>
        <w:rPr>
          <w:rFonts w:hint="cs"/>
          <w:rtl/>
        </w:rPr>
        <w:t>ושרת החינוך לימור לבנת, על חטא שחטאה גם היא בדעת ובמרמה, אבל גם בזלזול הורים ומורים. לא על טיהור אתני מיהודים של חבלי מולדת חינכו אותה הוריה.</w:t>
      </w:r>
    </w:p>
    <w:p w14:paraId="273E68DC" w14:textId="77777777" w:rsidR="00000000" w:rsidRDefault="00754752">
      <w:pPr>
        <w:pStyle w:val="a0"/>
        <w:rPr>
          <w:rFonts w:hint="cs"/>
          <w:rtl/>
        </w:rPr>
      </w:pPr>
    </w:p>
    <w:p w14:paraId="2049787F" w14:textId="77777777" w:rsidR="00000000" w:rsidRDefault="00754752">
      <w:pPr>
        <w:pStyle w:val="a0"/>
        <w:rPr>
          <w:rFonts w:hint="cs"/>
          <w:rtl/>
        </w:rPr>
      </w:pPr>
      <w:r>
        <w:rPr>
          <w:rFonts w:hint="cs"/>
          <w:rtl/>
        </w:rPr>
        <w:t>וסילבן שלום בדעת ובמרמה, ובפריקת עול מתפקדי הליכוד, ובריצת רגליים להרע, למצר</w:t>
      </w:r>
      <w:r>
        <w:rPr>
          <w:rFonts w:hint="cs"/>
          <w:rtl/>
        </w:rPr>
        <w:t>ים, להביא חיילים משם שיילחמו במקומנו.</w:t>
      </w:r>
    </w:p>
    <w:p w14:paraId="3DA058EF" w14:textId="77777777" w:rsidR="00000000" w:rsidRDefault="00754752">
      <w:pPr>
        <w:pStyle w:val="a0"/>
        <w:rPr>
          <w:rFonts w:hint="cs"/>
          <w:rtl/>
        </w:rPr>
      </w:pPr>
    </w:p>
    <w:p w14:paraId="4B809686" w14:textId="77777777" w:rsidR="00000000" w:rsidRDefault="00754752">
      <w:pPr>
        <w:pStyle w:val="a0"/>
        <w:rPr>
          <w:rFonts w:hint="cs"/>
          <w:rtl/>
        </w:rPr>
      </w:pPr>
      <w:r>
        <w:rPr>
          <w:rFonts w:hint="cs"/>
          <w:rtl/>
        </w:rPr>
        <w:t xml:space="preserve">ואהוד אולמרט, שחטא לישראל בכחש ובכזב, ובשבועת שווא, אך גם בנטיית גרון ובעיניים רמות. מי שנשבע כי "שטח משוחרר לא יוחזר" - ועתה מבקש לעקור את הכול. ובאיזו התנשאות, על מי שלא הפך את עורו ויש לו ערכים ואמת קבועים ועומדים </w:t>
      </w:r>
      <w:r>
        <w:rPr>
          <w:rFonts w:hint="cs"/>
          <w:rtl/>
        </w:rPr>
        <w:t>לעולם.</w:t>
      </w:r>
    </w:p>
    <w:p w14:paraId="1F1B7A62" w14:textId="77777777" w:rsidR="00000000" w:rsidRDefault="00754752">
      <w:pPr>
        <w:pStyle w:val="a0"/>
        <w:rPr>
          <w:rFonts w:hint="cs"/>
          <w:rtl/>
        </w:rPr>
      </w:pPr>
    </w:p>
    <w:p w14:paraId="7C32C40F" w14:textId="77777777" w:rsidR="00000000" w:rsidRDefault="00754752">
      <w:pPr>
        <w:pStyle w:val="a0"/>
        <w:rPr>
          <w:rFonts w:hint="cs"/>
          <w:rtl/>
        </w:rPr>
      </w:pPr>
      <w:r>
        <w:rPr>
          <w:rFonts w:hint="cs"/>
          <w:rtl/>
        </w:rPr>
        <w:t>ושאול מופז, שר חוסר הביטחון, על חטא שחטא לעם ישראל ביודעים ובלא יודעים, בדעת ובמרמה, ועוד הוא מבקש לחטוא בחוזק יד, מתוך שהוא עצמו יהיה מופקד - כך הוא מקווה - על ההריסה ועל העקירה. ועל חטא שחטא לעם ישראל בדיבור הפה - שלא לומר טיפשות הפה - שהוא מבטיח</w:t>
      </w:r>
      <w:r>
        <w:rPr>
          <w:rFonts w:hint="cs"/>
          <w:rtl/>
        </w:rPr>
        <w:t xml:space="preserve"> שהנסיגה תקנה לישראל עומק אסטרטגי.</w:t>
      </w:r>
    </w:p>
    <w:p w14:paraId="42987813" w14:textId="77777777" w:rsidR="00000000" w:rsidRDefault="00754752">
      <w:pPr>
        <w:pStyle w:val="a0"/>
        <w:rPr>
          <w:rFonts w:hint="cs"/>
          <w:rtl/>
        </w:rPr>
      </w:pPr>
    </w:p>
    <w:p w14:paraId="6E4337DB" w14:textId="77777777" w:rsidR="00000000" w:rsidRDefault="00754752">
      <w:pPr>
        <w:pStyle w:val="a0"/>
        <w:rPr>
          <w:rFonts w:hint="cs"/>
          <w:rtl/>
        </w:rPr>
      </w:pPr>
      <w:r>
        <w:rPr>
          <w:rFonts w:hint="cs"/>
          <w:rtl/>
        </w:rPr>
        <w:t>והשר גדעון עזרא, על חטא שחטא לישראל בביטוי שפתיים, שהוא כלי השרת והשופר לכל השקרים המלומדים והמלים המכובסות שאומרות "התנתקות" אבל מתכוונות כניעה לטרור, שאומרות "פינוי" אבל מתכוונות עקירת יהודים וטיהור אתני של יהודים מאדמ</w:t>
      </w:r>
      <w:r>
        <w:rPr>
          <w:rFonts w:hint="cs"/>
          <w:rtl/>
        </w:rPr>
        <w:t>תם.</w:t>
      </w:r>
    </w:p>
    <w:p w14:paraId="23C2CD4A" w14:textId="77777777" w:rsidR="00000000" w:rsidRDefault="00754752">
      <w:pPr>
        <w:pStyle w:val="a0"/>
        <w:rPr>
          <w:rFonts w:hint="cs"/>
          <w:rtl/>
        </w:rPr>
      </w:pPr>
    </w:p>
    <w:p w14:paraId="034A45C3" w14:textId="77777777" w:rsidR="00000000" w:rsidRDefault="00754752">
      <w:pPr>
        <w:pStyle w:val="a0"/>
        <w:rPr>
          <w:rFonts w:hint="cs"/>
          <w:rtl/>
        </w:rPr>
      </w:pPr>
      <w:r>
        <w:rPr>
          <w:rFonts w:hint="cs"/>
          <w:rtl/>
        </w:rPr>
        <w:t>ומאיר שטרית, על חטא שחטא בנשך ובמרבית ובהלנת שכר. אין לו חטא מיוחד וחדש בתוכנית ההתנתקות הזאת, מן האמת ומן השורשים, כי מקדמת דנא הוא אומר לעקור. אין הוא מן הממירים החדשים. לא זה מקרוב הפך את עורו.</w:t>
      </w:r>
    </w:p>
    <w:p w14:paraId="5362EDF4" w14:textId="77777777" w:rsidR="00000000" w:rsidRDefault="00754752">
      <w:pPr>
        <w:pStyle w:val="a0"/>
        <w:rPr>
          <w:rFonts w:hint="cs"/>
          <w:rtl/>
        </w:rPr>
      </w:pPr>
    </w:p>
    <w:p w14:paraId="154F989D" w14:textId="77777777" w:rsidR="00000000" w:rsidRDefault="00754752">
      <w:pPr>
        <w:pStyle w:val="a0"/>
        <w:rPr>
          <w:rFonts w:hint="cs"/>
          <w:rtl/>
        </w:rPr>
      </w:pPr>
      <w:bookmarkStart w:id="134" w:name="FS000001055T07_06_2004_18_17_27"/>
      <w:bookmarkEnd w:id="134"/>
      <w:r>
        <w:rPr>
          <w:rFonts w:hint="cs"/>
          <w:rtl/>
        </w:rPr>
        <w:t xml:space="preserve">והשרה ציפי לבני, על חטא שחטאה במשא-ומתן ובשיקור עין. </w:t>
      </w:r>
      <w:r>
        <w:rPr>
          <w:rFonts w:hint="cs"/>
          <w:rtl/>
        </w:rPr>
        <w:t>שידעה לרקום רקמת שקרים וסתירות פנימיות לתוכנית אחת ולקרוץ לכולם וליצור שותפות של דבר עבירה, של כל הללו, כל שרי הליכוד שתמכו בתוכנית, שצפצפו מראש המקפצה על רבבות המתפקדים שלהם, ירקו בפניהם, התכחשו להתחייבותם המפורשת לכבד את החלטתם. והשרה לבני יצרה עבורם שות</w:t>
      </w:r>
      <w:r>
        <w:rPr>
          <w:rFonts w:hint="cs"/>
          <w:rtl/>
        </w:rPr>
        <w:t>פות של דבר עבירה, ואיש מהם לא יוכל עוד להטיח בפני חברו את בגידתו בהתחייבותו, כי כולם שותפים.</w:t>
      </w:r>
    </w:p>
    <w:p w14:paraId="299E89E4" w14:textId="77777777" w:rsidR="00000000" w:rsidRDefault="00754752">
      <w:pPr>
        <w:pStyle w:val="a0"/>
        <w:rPr>
          <w:rFonts w:hint="cs"/>
          <w:rtl/>
        </w:rPr>
      </w:pPr>
    </w:p>
    <w:p w14:paraId="421CB4EA" w14:textId="77777777" w:rsidR="00000000" w:rsidRDefault="00754752">
      <w:pPr>
        <w:pStyle w:val="af1"/>
        <w:rPr>
          <w:rtl/>
        </w:rPr>
      </w:pPr>
      <w:r>
        <w:rPr>
          <w:rtl/>
        </w:rPr>
        <w:t>היו"ר יולי-יואל אדלשטיין:</w:t>
      </w:r>
    </w:p>
    <w:p w14:paraId="62553A9D" w14:textId="77777777" w:rsidR="00000000" w:rsidRDefault="00754752">
      <w:pPr>
        <w:pStyle w:val="a0"/>
        <w:rPr>
          <w:rtl/>
        </w:rPr>
      </w:pPr>
    </w:p>
    <w:p w14:paraId="7AB68F6B" w14:textId="77777777" w:rsidR="00000000" w:rsidRDefault="00754752">
      <w:pPr>
        <w:pStyle w:val="a0"/>
        <w:rPr>
          <w:rFonts w:hint="cs"/>
          <w:rtl/>
        </w:rPr>
      </w:pPr>
      <w:r>
        <w:rPr>
          <w:rFonts w:hint="cs"/>
          <w:rtl/>
        </w:rPr>
        <w:t>נא לסיים.</w:t>
      </w:r>
    </w:p>
    <w:p w14:paraId="48A8FBC6" w14:textId="77777777" w:rsidR="00000000" w:rsidRDefault="00754752">
      <w:pPr>
        <w:pStyle w:val="a0"/>
        <w:rPr>
          <w:rFonts w:hint="cs"/>
          <w:rtl/>
        </w:rPr>
      </w:pPr>
    </w:p>
    <w:p w14:paraId="15CFB72B" w14:textId="77777777" w:rsidR="00000000" w:rsidRDefault="00754752">
      <w:pPr>
        <w:pStyle w:val="af0"/>
        <w:rPr>
          <w:rtl/>
        </w:rPr>
      </w:pPr>
      <w:r>
        <w:rPr>
          <w:rFonts w:hint="eastAsia"/>
          <w:rtl/>
        </w:rPr>
        <w:t>אברהם</w:t>
      </w:r>
      <w:r>
        <w:rPr>
          <w:rtl/>
        </w:rPr>
        <w:t xml:space="preserve"> רביץ (יהדות התורה):</w:t>
      </w:r>
    </w:p>
    <w:p w14:paraId="5CB2B719" w14:textId="77777777" w:rsidR="00000000" w:rsidRDefault="00754752">
      <w:pPr>
        <w:pStyle w:val="a0"/>
        <w:rPr>
          <w:rFonts w:hint="cs"/>
          <w:rtl/>
        </w:rPr>
      </w:pPr>
    </w:p>
    <w:p w14:paraId="4F27290D" w14:textId="77777777" w:rsidR="00000000" w:rsidRDefault="00754752">
      <w:pPr>
        <w:pStyle w:val="a0"/>
        <w:rPr>
          <w:rFonts w:hint="cs"/>
          <w:rtl/>
        </w:rPr>
      </w:pPr>
      <w:r>
        <w:rPr>
          <w:rFonts w:hint="cs"/>
          <w:rtl/>
        </w:rPr>
        <w:t>לא. לא. הוא מתפלל עכשיו.</w:t>
      </w:r>
    </w:p>
    <w:p w14:paraId="2C5EB1F0" w14:textId="77777777" w:rsidR="00000000" w:rsidRDefault="00754752">
      <w:pPr>
        <w:pStyle w:val="a0"/>
        <w:rPr>
          <w:rFonts w:hint="cs"/>
          <w:rtl/>
        </w:rPr>
      </w:pPr>
    </w:p>
    <w:p w14:paraId="47DD1256" w14:textId="77777777" w:rsidR="00000000" w:rsidRDefault="00754752">
      <w:pPr>
        <w:pStyle w:val="-"/>
        <w:rPr>
          <w:rtl/>
        </w:rPr>
      </w:pPr>
      <w:bookmarkStart w:id="135" w:name="FS000001055T07_06_2004_18_20_14C"/>
      <w:bookmarkEnd w:id="135"/>
      <w:r>
        <w:rPr>
          <w:rtl/>
        </w:rPr>
        <w:t>אריה אלדד (האיחוד הלאומי - ישראל ביתנו):</w:t>
      </w:r>
    </w:p>
    <w:p w14:paraId="07155865" w14:textId="77777777" w:rsidR="00000000" w:rsidRDefault="00754752">
      <w:pPr>
        <w:pStyle w:val="a0"/>
        <w:rPr>
          <w:rtl/>
        </w:rPr>
      </w:pPr>
    </w:p>
    <w:p w14:paraId="58ECC46D" w14:textId="77777777" w:rsidR="00000000" w:rsidRDefault="00754752">
      <w:pPr>
        <w:pStyle w:val="a0"/>
        <w:rPr>
          <w:rFonts w:hint="cs"/>
          <w:rtl/>
        </w:rPr>
      </w:pPr>
      <w:r>
        <w:rPr>
          <w:rFonts w:hint="cs"/>
          <w:rtl/>
        </w:rPr>
        <w:t xml:space="preserve">שני משפטים לסיום. </w:t>
      </w:r>
    </w:p>
    <w:p w14:paraId="0E386A1C" w14:textId="77777777" w:rsidR="00000000" w:rsidRDefault="00754752">
      <w:pPr>
        <w:pStyle w:val="a0"/>
        <w:rPr>
          <w:rFonts w:hint="cs"/>
          <w:rtl/>
        </w:rPr>
      </w:pPr>
    </w:p>
    <w:p w14:paraId="254B65DA" w14:textId="77777777" w:rsidR="00000000" w:rsidRDefault="00754752">
      <w:pPr>
        <w:pStyle w:val="af1"/>
        <w:rPr>
          <w:rtl/>
        </w:rPr>
      </w:pPr>
      <w:r>
        <w:rPr>
          <w:rtl/>
        </w:rPr>
        <w:t>היו"ר יול</w:t>
      </w:r>
      <w:r>
        <w:rPr>
          <w:rtl/>
        </w:rPr>
        <w:t>י-יואל אדלשטיין:</w:t>
      </w:r>
    </w:p>
    <w:p w14:paraId="588F2014" w14:textId="77777777" w:rsidR="00000000" w:rsidRDefault="00754752">
      <w:pPr>
        <w:pStyle w:val="a0"/>
        <w:rPr>
          <w:rtl/>
        </w:rPr>
      </w:pPr>
    </w:p>
    <w:p w14:paraId="05CE8ED6" w14:textId="77777777" w:rsidR="00000000" w:rsidRDefault="00754752">
      <w:pPr>
        <w:pStyle w:val="a0"/>
        <w:rPr>
          <w:rFonts w:hint="cs"/>
          <w:rtl/>
        </w:rPr>
      </w:pPr>
      <w:r>
        <w:rPr>
          <w:rFonts w:hint="cs"/>
          <w:rtl/>
        </w:rPr>
        <w:t>בבקשה.</w:t>
      </w:r>
    </w:p>
    <w:p w14:paraId="604A6CF9" w14:textId="77777777" w:rsidR="00000000" w:rsidRDefault="00754752">
      <w:pPr>
        <w:pStyle w:val="a0"/>
        <w:rPr>
          <w:rFonts w:hint="cs"/>
          <w:rtl/>
        </w:rPr>
      </w:pPr>
    </w:p>
    <w:p w14:paraId="2243865E" w14:textId="77777777" w:rsidR="00000000" w:rsidRDefault="00754752">
      <w:pPr>
        <w:pStyle w:val="-"/>
        <w:rPr>
          <w:rtl/>
        </w:rPr>
      </w:pPr>
      <w:bookmarkStart w:id="136" w:name="FS000001055T07_06_2004_18_20_28C"/>
      <w:bookmarkEnd w:id="136"/>
      <w:r>
        <w:rPr>
          <w:rtl/>
        </w:rPr>
        <w:t>אריה אלדד (האיחוד הלאומי - ישראל ביתנו):</w:t>
      </w:r>
    </w:p>
    <w:p w14:paraId="13868BEF" w14:textId="77777777" w:rsidR="00000000" w:rsidRDefault="00754752">
      <w:pPr>
        <w:pStyle w:val="a0"/>
        <w:rPr>
          <w:rtl/>
        </w:rPr>
      </w:pPr>
    </w:p>
    <w:p w14:paraId="2BB303C0" w14:textId="77777777" w:rsidR="00000000" w:rsidRDefault="00754752">
      <w:pPr>
        <w:pStyle w:val="a0"/>
        <w:rPr>
          <w:rFonts w:hint="cs"/>
          <w:rtl/>
        </w:rPr>
      </w:pPr>
      <w:r>
        <w:rPr>
          <w:rFonts w:hint="cs"/>
          <w:rtl/>
        </w:rPr>
        <w:t>וגם לפיד ופורז ופריצקי ונאות וזנדברג, שחטאו בעזות מצח ובשיקור עין ובריצת רגליים להרע ובשנאת חינם - בעיקר בשנאת חינם - רוממות הדמוקרטיה ושלטון החוק בגרונם ואונס ורצון להרע בידם.</w:t>
      </w:r>
    </w:p>
    <w:p w14:paraId="0DA3B1DF" w14:textId="77777777" w:rsidR="00000000" w:rsidRDefault="00754752">
      <w:pPr>
        <w:pStyle w:val="a0"/>
        <w:rPr>
          <w:rFonts w:hint="cs"/>
          <w:rtl/>
        </w:rPr>
      </w:pPr>
    </w:p>
    <w:p w14:paraId="5BEB78AC" w14:textId="77777777" w:rsidR="00000000" w:rsidRDefault="00754752">
      <w:pPr>
        <w:pStyle w:val="a0"/>
        <w:rPr>
          <w:rFonts w:hint="cs"/>
          <w:rtl/>
        </w:rPr>
      </w:pPr>
      <w:r>
        <w:rPr>
          <w:rFonts w:hint="cs"/>
          <w:rtl/>
        </w:rPr>
        <w:t>אני מסיים,</w:t>
      </w:r>
      <w:r>
        <w:rPr>
          <w:rFonts w:hint="cs"/>
          <w:rtl/>
        </w:rPr>
        <w:t xml:space="preserve"> אדוני היושב-ראש. לעם בן 4,000 שנה יש זיכרון ארוך. והאסון העתיד לבוא עלינו בגללכם יגרום לעם הזה לא לשכוח אתכם, אחד אחד, שם שם. </w:t>
      </w:r>
    </w:p>
    <w:p w14:paraId="73815551" w14:textId="77777777" w:rsidR="00000000" w:rsidRDefault="00754752">
      <w:pPr>
        <w:pStyle w:val="a0"/>
        <w:rPr>
          <w:rFonts w:hint="cs"/>
          <w:rtl/>
        </w:rPr>
      </w:pPr>
    </w:p>
    <w:p w14:paraId="43B307C6" w14:textId="77777777" w:rsidR="00000000" w:rsidRDefault="00754752">
      <w:pPr>
        <w:pStyle w:val="af1"/>
        <w:rPr>
          <w:rtl/>
        </w:rPr>
      </w:pPr>
      <w:r>
        <w:rPr>
          <w:rtl/>
        </w:rPr>
        <w:t>היו"ר יולי-יואל אדלשטיין:</w:t>
      </w:r>
    </w:p>
    <w:p w14:paraId="463E20CE" w14:textId="77777777" w:rsidR="00000000" w:rsidRDefault="00754752">
      <w:pPr>
        <w:pStyle w:val="a0"/>
        <w:rPr>
          <w:rtl/>
        </w:rPr>
      </w:pPr>
    </w:p>
    <w:p w14:paraId="587D4B90" w14:textId="77777777" w:rsidR="00000000" w:rsidRDefault="00754752">
      <w:pPr>
        <w:pStyle w:val="a0"/>
        <w:rPr>
          <w:rFonts w:hint="cs"/>
          <w:rtl/>
        </w:rPr>
      </w:pPr>
      <w:r>
        <w:rPr>
          <w:rFonts w:hint="cs"/>
          <w:rtl/>
        </w:rPr>
        <w:t>תודה רבה לחבר הכנסת אריה אלדד. אני חייב בהודעה אישית: כמי שנאם כאן נאום הווידויים ו"על חטא שחטאנו לפ</w:t>
      </w:r>
      <w:r>
        <w:rPr>
          <w:rFonts w:hint="cs"/>
          <w:rtl/>
        </w:rPr>
        <w:t>ניך", עלית עלי עשרות מונים היום, אני מודה ומתוודה.</w:t>
      </w:r>
    </w:p>
    <w:p w14:paraId="59C8AD26" w14:textId="77777777" w:rsidR="00000000" w:rsidRDefault="00754752">
      <w:pPr>
        <w:pStyle w:val="a0"/>
        <w:rPr>
          <w:rFonts w:hint="cs"/>
          <w:rtl/>
        </w:rPr>
      </w:pPr>
    </w:p>
    <w:p w14:paraId="02A782D8" w14:textId="77777777" w:rsidR="00000000" w:rsidRDefault="00754752">
      <w:pPr>
        <w:pStyle w:val="a0"/>
        <w:rPr>
          <w:rFonts w:hint="cs"/>
          <w:rtl/>
        </w:rPr>
      </w:pPr>
      <w:r>
        <w:rPr>
          <w:rFonts w:hint="cs"/>
          <w:rtl/>
        </w:rPr>
        <w:t>חברת הכנסת גילה גמליאל, בבקשה. אחריה - חבר הכנסת חיים אורון.</w:t>
      </w:r>
    </w:p>
    <w:p w14:paraId="6F534B7E" w14:textId="77777777" w:rsidR="00000000" w:rsidRDefault="00754752">
      <w:pPr>
        <w:pStyle w:val="a0"/>
        <w:rPr>
          <w:rFonts w:hint="cs"/>
          <w:rtl/>
        </w:rPr>
      </w:pPr>
    </w:p>
    <w:p w14:paraId="6984155D" w14:textId="77777777" w:rsidR="00000000" w:rsidRDefault="00754752">
      <w:pPr>
        <w:pStyle w:val="af0"/>
        <w:rPr>
          <w:rtl/>
        </w:rPr>
      </w:pPr>
      <w:bookmarkStart w:id="137" w:name="FS000001025T07_06_2004_18_22_53"/>
      <w:bookmarkEnd w:id="137"/>
      <w:r>
        <w:rPr>
          <w:rFonts w:hint="eastAsia"/>
          <w:rtl/>
        </w:rPr>
        <w:t>חיים</w:t>
      </w:r>
      <w:r>
        <w:rPr>
          <w:rtl/>
        </w:rPr>
        <w:t xml:space="preserve"> אורון (מרצ):</w:t>
      </w:r>
    </w:p>
    <w:p w14:paraId="0B34739E" w14:textId="77777777" w:rsidR="00000000" w:rsidRDefault="00754752">
      <w:pPr>
        <w:pStyle w:val="a0"/>
        <w:rPr>
          <w:rFonts w:hint="cs"/>
          <w:rtl/>
        </w:rPr>
      </w:pPr>
    </w:p>
    <w:p w14:paraId="76443E46" w14:textId="77777777" w:rsidR="00000000" w:rsidRDefault="00754752">
      <w:pPr>
        <w:pStyle w:val="a0"/>
        <w:rPr>
          <w:rFonts w:hint="cs"/>
          <w:rtl/>
        </w:rPr>
      </w:pPr>
      <w:r>
        <w:rPr>
          <w:rFonts w:hint="cs"/>
          <w:rtl/>
        </w:rPr>
        <w:t>גילה, את בעד?</w:t>
      </w:r>
    </w:p>
    <w:p w14:paraId="33160761" w14:textId="77777777" w:rsidR="00000000" w:rsidRDefault="00754752">
      <w:pPr>
        <w:pStyle w:val="a0"/>
        <w:rPr>
          <w:rFonts w:hint="cs"/>
          <w:rtl/>
        </w:rPr>
      </w:pPr>
    </w:p>
    <w:p w14:paraId="6F25E921" w14:textId="77777777" w:rsidR="00000000" w:rsidRDefault="00754752">
      <w:pPr>
        <w:pStyle w:val="af0"/>
        <w:rPr>
          <w:rtl/>
        </w:rPr>
      </w:pPr>
      <w:r>
        <w:rPr>
          <w:rFonts w:hint="eastAsia"/>
          <w:rtl/>
        </w:rPr>
        <w:t>גילה</w:t>
      </w:r>
      <w:r>
        <w:rPr>
          <w:rtl/>
        </w:rPr>
        <w:t xml:space="preserve"> גמליאל (הליכוד):</w:t>
      </w:r>
    </w:p>
    <w:p w14:paraId="1C6D8F7A" w14:textId="77777777" w:rsidR="00000000" w:rsidRDefault="00754752">
      <w:pPr>
        <w:pStyle w:val="a0"/>
        <w:rPr>
          <w:rFonts w:hint="cs"/>
          <w:rtl/>
        </w:rPr>
      </w:pPr>
    </w:p>
    <w:p w14:paraId="3225F1CB" w14:textId="77777777" w:rsidR="00000000" w:rsidRDefault="00754752">
      <w:pPr>
        <w:pStyle w:val="a0"/>
        <w:rPr>
          <w:rFonts w:hint="cs"/>
          <w:rtl/>
        </w:rPr>
      </w:pPr>
      <w:r>
        <w:rPr>
          <w:rFonts w:hint="cs"/>
          <w:rtl/>
        </w:rPr>
        <w:t xml:space="preserve">אני בעד הממשלה. </w:t>
      </w:r>
    </w:p>
    <w:p w14:paraId="74B9D49B" w14:textId="77777777" w:rsidR="00000000" w:rsidRDefault="00754752">
      <w:pPr>
        <w:pStyle w:val="a0"/>
        <w:rPr>
          <w:rFonts w:hint="cs"/>
          <w:rtl/>
        </w:rPr>
      </w:pPr>
    </w:p>
    <w:p w14:paraId="181E32AD" w14:textId="77777777" w:rsidR="00000000" w:rsidRDefault="00754752">
      <w:pPr>
        <w:pStyle w:val="af1"/>
        <w:rPr>
          <w:rtl/>
        </w:rPr>
      </w:pPr>
      <w:r>
        <w:rPr>
          <w:rtl/>
        </w:rPr>
        <w:t>היו"ר יולי-יואל אדלשטיין:</w:t>
      </w:r>
    </w:p>
    <w:p w14:paraId="598ACDC5" w14:textId="77777777" w:rsidR="00000000" w:rsidRDefault="00754752">
      <w:pPr>
        <w:pStyle w:val="a0"/>
        <w:rPr>
          <w:rtl/>
        </w:rPr>
      </w:pPr>
    </w:p>
    <w:p w14:paraId="3D04DDE0" w14:textId="77777777" w:rsidR="00000000" w:rsidRDefault="00754752">
      <w:pPr>
        <w:pStyle w:val="a0"/>
        <w:rPr>
          <w:rFonts w:hint="cs"/>
          <w:rtl/>
        </w:rPr>
      </w:pPr>
      <w:r>
        <w:rPr>
          <w:rFonts w:hint="cs"/>
          <w:rtl/>
        </w:rPr>
        <w:t>בבקשה, עד חמש דקות לרשותך.</w:t>
      </w:r>
    </w:p>
    <w:p w14:paraId="7EC0B602" w14:textId="77777777" w:rsidR="00000000" w:rsidRDefault="00754752">
      <w:pPr>
        <w:pStyle w:val="af0"/>
        <w:rPr>
          <w:rFonts w:hint="cs"/>
          <w:rtl/>
        </w:rPr>
      </w:pPr>
    </w:p>
    <w:p w14:paraId="4213708C" w14:textId="77777777" w:rsidR="00000000" w:rsidRDefault="00754752">
      <w:pPr>
        <w:pStyle w:val="af0"/>
        <w:rPr>
          <w:rtl/>
        </w:rPr>
      </w:pPr>
      <w:r>
        <w:rPr>
          <w:rFonts w:hint="eastAsia"/>
          <w:rtl/>
        </w:rPr>
        <w:t>אברהם</w:t>
      </w:r>
      <w:r>
        <w:rPr>
          <w:rtl/>
        </w:rPr>
        <w:t xml:space="preserve"> רביץ (</w:t>
      </w:r>
      <w:r>
        <w:rPr>
          <w:rtl/>
        </w:rPr>
        <w:t>יהדות התורה):</w:t>
      </w:r>
    </w:p>
    <w:p w14:paraId="7ED19494" w14:textId="77777777" w:rsidR="00000000" w:rsidRDefault="00754752">
      <w:pPr>
        <w:pStyle w:val="a0"/>
        <w:rPr>
          <w:rFonts w:hint="cs"/>
          <w:rtl/>
        </w:rPr>
      </w:pPr>
    </w:p>
    <w:p w14:paraId="493DFD48" w14:textId="77777777" w:rsidR="00000000" w:rsidRDefault="00754752">
      <w:pPr>
        <w:pStyle w:val="a0"/>
        <w:rPr>
          <w:rFonts w:hint="cs"/>
          <w:rtl/>
        </w:rPr>
      </w:pPr>
      <w:r>
        <w:rPr>
          <w:rFonts w:hint="cs"/>
          <w:rtl/>
        </w:rPr>
        <w:t>אבל אם היא מדברת שירה, תן לה לדבר.</w:t>
      </w:r>
    </w:p>
    <w:p w14:paraId="6A2A9563" w14:textId="77777777" w:rsidR="00000000" w:rsidRDefault="00754752">
      <w:pPr>
        <w:pStyle w:val="a0"/>
        <w:rPr>
          <w:rFonts w:hint="cs"/>
          <w:rtl/>
        </w:rPr>
      </w:pPr>
    </w:p>
    <w:p w14:paraId="7EB1D5D2" w14:textId="77777777" w:rsidR="00000000" w:rsidRDefault="00754752">
      <w:pPr>
        <w:pStyle w:val="af1"/>
        <w:rPr>
          <w:rtl/>
        </w:rPr>
      </w:pPr>
      <w:r>
        <w:rPr>
          <w:rFonts w:hint="eastAsia"/>
          <w:rtl/>
        </w:rPr>
        <w:t>היו</w:t>
      </w:r>
      <w:r>
        <w:rPr>
          <w:rtl/>
        </w:rPr>
        <w:t>"ר יולי-יואל אדלשטיין:</w:t>
      </w:r>
    </w:p>
    <w:p w14:paraId="0764D7D9" w14:textId="77777777" w:rsidR="00000000" w:rsidRDefault="00754752">
      <w:pPr>
        <w:pStyle w:val="a0"/>
        <w:rPr>
          <w:rFonts w:hint="cs"/>
          <w:rtl/>
        </w:rPr>
      </w:pPr>
    </w:p>
    <w:p w14:paraId="42B94B5E" w14:textId="77777777" w:rsidR="00000000" w:rsidRDefault="00754752">
      <w:pPr>
        <w:pStyle w:val="a0"/>
        <w:rPr>
          <w:rFonts w:hint="cs"/>
          <w:rtl/>
        </w:rPr>
      </w:pPr>
      <w:r>
        <w:rPr>
          <w:rFonts w:hint="cs"/>
          <w:rtl/>
        </w:rPr>
        <w:t xml:space="preserve">אתה, אני רואה, לוביסט של אלה שמדברים פה שירה ותפילה. חברת הכנסת גמליאל, בבקשה. </w:t>
      </w:r>
    </w:p>
    <w:p w14:paraId="598D1D14" w14:textId="77777777" w:rsidR="00000000" w:rsidRDefault="00754752">
      <w:pPr>
        <w:pStyle w:val="a0"/>
        <w:rPr>
          <w:rFonts w:hint="cs"/>
          <w:rtl/>
        </w:rPr>
      </w:pPr>
    </w:p>
    <w:p w14:paraId="15A1707E" w14:textId="77777777" w:rsidR="00000000" w:rsidRDefault="00754752">
      <w:pPr>
        <w:pStyle w:val="a"/>
        <w:rPr>
          <w:rtl/>
        </w:rPr>
      </w:pPr>
      <w:bookmarkStart w:id="138" w:name="FS000001025T07_06_2004_19_40_27"/>
      <w:bookmarkStart w:id="139" w:name="_Toc75097238"/>
      <w:bookmarkEnd w:id="138"/>
      <w:r>
        <w:rPr>
          <w:rFonts w:hint="eastAsia"/>
          <w:rtl/>
        </w:rPr>
        <w:t>גילה</w:t>
      </w:r>
      <w:r>
        <w:rPr>
          <w:rtl/>
        </w:rPr>
        <w:t xml:space="preserve"> גמליאל (הליכוד):</w:t>
      </w:r>
      <w:bookmarkEnd w:id="139"/>
    </w:p>
    <w:p w14:paraId="6D655EA6" w14:textId="77777777" w:rsidR="00000000" w:rsidRDefault="00754752">
      <w:pPr>
        <w:pStyle w:val="a0"/>
        <w:rPr>
          <w:rFonts w:hint="cs"/>
          <w:rtl/>
        </w:rPr>
      </w:pPr>
    </w:p>
    <w:p w14:paraId="64ECEE14" w14:textId="77777777" w:rsidR="00000000" w:rsidRDefault="00754752">
      <w:pPr>
        <w:pStyle w:val="a0"/>
        <w:rPr>
          <w:rFonts w:hint="cs"/>
          <w:rtl/>
        </w:rPr>
      </w:pPr>
      <w:r>
        <w:rPr>
          <w:rFonts w:hint="cs"/>
          <w:rtl/>
        </w:rPr>
        <w:t xml:space="preserve">אדוני היושב-ראש, חברות הכנסת, חברי הכנסת, אולי יש פה כמה מחברי האופוזיציה </w:t>
      </w:r>
      <w:r>
        <w:rPr>
          <w:rFonts w:hint="cs"/>
          <w:rtl/>
        </w:rPr>
        <w:t xml:space="preserve">שמופתעים לראות אותי כאן היום מדברת בשם סיעת הליכוד. אני רוצה לומר לכם שאני, בהצבעת האי-אמון הזאת מצביעה נגד האי-אמון ובעד ראש הממשלה והממשלה, והסיבה היא שוודאי וודאי לא על כאלה דברים מפילים ממשלות, ולא על אלה מביעים אי-אמון, גם לאור העובדה שאכן נמצא פתרון </w:t>
      </w:r>
      <w:r>
        <w:rPr>
          <w:rFonts w:hint="cs"/>
          <w:rtl/>
        </w:rPr>
        <w:t xml:space="preserve">יצירתי על-ידי הממשלה, בכל מה שקשור להעברת משכורות לעובדים ברשויות, במהלך שלושת החודשים הקרובים. על מה המהומה בכלל, על מה אנחנו בעצם מדברים, כך שאין מקום, ברשותכם, בכל מה שקשור להעלאת דיון. </w:t>
      </w:r>
    </w:p>
    <w:p w14:paraId="70766522" w14:textId="77777777" w:rsidR="00000000" w:rsidRDefault="00754752">
      <w:pPr>
        <w:pStyle w:val="a0"/>
        <w:rPr>
          <w:rFonts w:hint="cs"/>
          <w:rtl/>
        </w:rPr>
      </w:pPr>
    </w:p>
    <w:p w14:paraId="0912AA76" w14:textId="77777777" w:rsidR="00000000" w:rsidRDefault="00754752">
      <w:pPr>
        <w:pStyle w:val="a0"/>
        <w:rPr>
          <w:rFonts w:hint="cs"/>
          <w:rtl/>
        </w:rPr>
      </w:pPr>
      <w:r>
        <w:rPr>
          <w:rFonts w:hint="cs"/>
          <w:rtl/>
        </w:rPr>
        <w:t>במפלגת העבודה השכילו - רק חבל שאצלם הטעמים היו שונים - למשוך את ה</w:t>
      </w:r>
      <w:r>
        <w:rPr>
          <w:rFonts w:hint="cs"/>
          <w:rtl/>
        </w:rPr>
        <w:t>צבעת האי-אמון שלהם. המטרה של מפלגת העבודה היא בעצם להיכנס לממשלה, אז מנסים בכל דרך להתדפק על הדלתות בניסיונות-לא-ניסיונות, כדי להיות חלק מהרכב הממשלה. וכאן אני אומרת לכם בעניין הזה, שאני אצביע נגד כניסת מפלגת העבודה לממשלה. אני לא תומכת במהלך הזה, אני גם ל</w:t>
      </w:r>
      <w:r>
        <w:rPr>
          <w:rFonts w:hint="cs"/>
          <w:rtl/>
        </w:rPr>
        <w:t xml:space="preserve">א מאמינה שיהיה לו רוב, אני גם לא מאמינה שיהיה בו צורך; צורך במובן שסביר להניח שבהרכב הממשלה הנוכחי יהיה ניתן לבלוע את הגלולה המרה ולנסות ולטרפד אותה, ולא להוסיף דבשת על כל הבעייתיות מסביב ולנסות לפנות בכלל את כל יהודה ושומרון ואת כל המדינה שלנו. </w:t>
      </w:r>
    </w:p>
    <w:p w14:paraId="2C2233EE" w14:textId="77777777" w:rsidR="00000000" w:rsidRDefault="00754752">
      <w:pPr>
        <w:pStyle w:val="a0"/>
        <w:rPr>
          <w:rFonts w:hint="cs"/>
          <w:rtl/>
        </w:rPr>
      </w:pPr>
    </w:p>
    <w:p w14:paraId="372EFABE" w14:textId="77777777" w:rsidR="00000000" w:rsidRDefault="00754752">
      <w:pPr>
        <w:pStyle w:val="a0"/>
        <w:rPr>
          <w:rFonts w:hint="cs"/>
          <w:rtl/>
        </w:rPr>
      </w:pPr>
      <w:r>
        <w:rPr>
          <w:rFonts w:hint="cs"/>
          <w:rtl/>
        </w:rPr>
        <w:t xml:space="preserve">הבן-אדם </w:t>
      </w:r>
      <w:r>
        <w:rPr>
          <w:rFonts w:hint="cs"/>
          <w:rtl/>
        </w:rPr>
        <w:t xml:space="preserve">שהכי נמצא בתסכול הוא עמרם מצנע. חברים, אני מבינה כמה זה מתסכל להציג תוכנית מסוימת, להתרסק ל-19 מנדטים, ואז מגיעה ממשלת ישראל, מציגה את התוכנית שאתה הצגת, שהעם לא רצה אותה, וגם מצליחה להעביר אותה בממשלה. זה לא מתסכל? ועוד לחשוב שנציגי מפלגת העבודה דאגו - - </w:t>
      </w:r>
      <w:r>
        <w:rPr>
          <w:rFonts w:hint="cs"/>
          <w:rtl/>
        </w:rPr>
        <w:t>-</w:t>
      </w:r>
    </w:p>
    <w:p w14:paraId="2056173A" w14:textId="77777777" w:rsidR="00000000" w:rsidRDefault="00754752">
      <w:pPr>
        <w:pStyle w:val="a0"/>
        <w:rPr>
          <w:rFonts w:hint="cs"/>
          <w:rtl/>
        </w:rPr>
      </w:pPr>
    </w:p>
    <w:p w14:paraId="21C5DB7F" w14:textId="77777777" w:rsidR="00000000" w:rsidRDefault="00754752">
      <w:pPr>
        <w:pStyle w:val="af0"/>
        <w:rPr>
          <w:rtl/>
        </w:rPr>
      </w:pPr>
      <w:r>
        <w:rPr>
          <w:rFonts w:hint="eastAsia"/>
          <w:rtl/>
        </w:rPr>
        <w:t>עמרם</w:t>
      </w:r>
      <w:r>
        <w:rPr>
          <w:rtl/>
        </w:rPr>
        <w:t xml:space="preserve"> מצנע (העבודה-מימד):</w:t>
      </w:r>
    </w:p>
    <w:p w14:paraId="3E825F4B" w14:textId="77777777" w:rsidR="00000000" w:rsidRDefault="00754752">
      <w:pPr>
        <w:pStyle w:val="a0"/>
        <w:rPr>
          <w:rFonts w:hint="cs"/>
          <w:rtl/>
        </w:rPr>
      </w:pPr>
    </w:p>
    <w:p w14:paraId="2A8E9704" w14:textId="77777777" w:rsidR="00000000" w:rsidRDefault="00754752">
      <w:pPr>
        <w:pStyle w:val="a0"/>
        <w:rPr>
          <w:rFonts w:hint="cs"/>
          <w:rtl/>
        </w:rPr>
      </w:pPr>
      <w:r>
        <w:rPr>
          <w:rFonts w:hint="cs"/>
          <w:rtl/>
        </w:rPr>
        <w:t>צדיקים מלאכתם נעשית בידי אחרים.</w:t>
      </w:r>
    </w:p>
    <w:p w14:paraId="3B4434F8" w14:textId="77777777" w:rsidR="00000000" w:rsidRDefault="00754752">
      <w:pPr>
        <w:pStyle w:val="a0"/>
        <w:rPr>
          <w:rFonts w:hint="cs"/>
          <w:rtl/>
        </w:rPr>
      </w:pPr>
    </w:p>
    <w:p w14:paraId="42B0D0A1" w14:textId="77777777" w:rsidR="00000000" w:rsidRDefault="00754752">
      <w:pPr>
        <w:pStyle w:val="af0"/>
        <w:rPr>
          <w:rtl/>
        </w:rPr>
      </w:pPr>
      <w:r>
        <w:rPr>
          <w:rFonts w:hint="eastAsia"/>
          <w:rtl/>
        </w:rPr>
        <w:t>אברהם</w:t>
      </w:r>
      <w:r>
        <w:rPr>
          <w:rtl/>
        </w:rPr>
        <w:t xml:space="preserve"> בייגה שוחט (העבודה-מימד):</w:t>
      </w:r>
    </w:p>
    <w:p w14:paraId="144095B8" w14:textId="77777777" w:rsidR="00000000" w:rsidRDefault="00754752">
      <w:pPr>
        <w:pStyle w:val="a0"/>
        <w:rPr>
          <w:rFonts w:hint="cs"/>
          <w:rtl/>
        </w:rPr>
      </w:pPr>
    </w:p>
    <w:p w14:paraId="0CBC7689" w14:textId="77777777" w:rsidR="00000000" w:rsidRDefault="00754752">
      <w:pPr>
        <w:pStyle w:val="a0"/>
        <w:rPr>
          <w:rFonts w:hint="cs"/>
          <w:rtl/>
        </w:rPr>
      </w:pPr>
      <w:r>
        <w:rPr>
          <w:rFonts w:hint="cs"/>
          <w:rtl/>
        </w:rPr>
        <w:t xml:space="preserve">הוא צריך להיות מתוסכל? חשבתי שאת צריכה להיות מתוסכלת. </w:t>
      </w:r>
    </w:p>
    <w:p w14:paraId="351C0C35" w14:textId="77777777" w:rsidR="00000000" w:rsidRDefault="00754752">
      <w:pPr>
        <w:pStyle w:val="a0"/>
        <w:rPr>
          <w:rFonts w:hint="cs"/>
          <w:rtl/>
        </w:rPr>
      </w:pPr>
    </w:p>
    <w:p w14:paraId="100D2E11" w14:textId="77777777" w:rsidR="00000000" w:rsidRDefault="00754752">
      <w:pPr>
        <w:pStyle w:val="-"/>
        <w:rPr>
          <w:rtl/>
        </w:rPr>
      </w:pPr>
      <w:bookmarkStart w:id="140" w:name="FS000001025T07_06_2004_18_30_20C"/>
      <w:bookmarkEnd w:id="140"/>
      <w:r>
        <w:rPr>
          <w:rtl/>
        </w:rPr>
        <w:t>גילה גמליאל (הליכוד):</w:t>
      </w:r>
    </w:p>
    <w:p w14:paraId="64ACE95D" w14:textId="77777777" w:rsidR="00000000" w:rsidRDefault="00754752">
      <w:pPr>
        <w:pStyle w:val="a0"/>
        <w:rPr>
          <w:rtl/>
        </w:rPr>
      </w:pPr>
    </w:p>
    <w:p w14:paraId="58816E8C" w14:textId="77777777" w:rsidR="00000000" w:rsidRDefault="00754752">
      <w:pPr>
        <w:pStyle w:val="a0"/>
        <w:rPr>
          <w:rFonts w:hint="cs"/>
          <w:rtl/>
        </w:rPr>
      </w:pPr>
      <w:r>
        <w:rPr>
          <w:rFonts w:hint="cs"/>
          <w:rtl/>
        </w:rPr>
        <w:t>חבר הכנסת בייגה שוחט, אתם הדחתם אותו מתפקידו כיושב-ראש הסיעה בגלל המהלך הזה. זה לא</w:t>
      </w:r>
      <w:r>
        <w:rPr>
          <w:rFonts w:hint="cs"/>
          <w:rtl/>
        </w:rPr>
        <w:t xml:space="preserve"> אבסורד לחלוטין? היום אתם  רוצים להתדפק על דלתות הליכוד, ליישם את התוכנית שלכם - - -</w:t>
      </w:r>
    </w:p>
    <w:p w14:paraId="787AE1EC" w14:textId="77777777" w:rsidR="00000000" w:rsidRDefault="00754752">
      <w:pPr>
        <w:pStyle w:val="a0"/>
        <w:rPr>
          <w:rFonts w:hint="cs"/>
          <w:rtl/>
        </w:rPr>
      </w:pPr>
    </w:p>
    <w:p w14:paraId="1D3A1E9C" w14:textId="77777777" w:rsidR="00000000" w:rsidRDefault="00754752">
      <w:pPr>
        <w:pStyle w:val="af0"/>
        <w:rPr>
          <w:rtl/>
        </w:rPr>
      </w:pPr>
      <w:bookmarkStart w:id="141" w:name="FS000001025T07_06_2004_18_31_45C"/>
      <w:bookmarkEnd w:id="141"/>
      <w:r>
        <w:rPr>
          <w:rtl/>
        </w:rPr>
        <w:t>עמרם מצנע (העבודה-מימד):</w:t>
      </w:r>
    </w:p>
    <w:p w14:paraId="59B51485" w14:textId="77777777" w:rsidR="00000000" w:rsidRDefault="00754752">
      <w:pPr>
        <w:pStyle w:val="a0"/>
        <w:rPr>
          <w:rtl/>
        </w:rPr>
      </w:pPr>
    </w:p>
    <w:p w14:paraId="12E127F5" w14:textId="77777777" w:rsidR="00000000" w:rsidRDefault="00754752">
      <w:pPr>
        <w:pStyle w:val="a0"/>
        <w:rPr>
          <w:rFonts w:hint="cs"/>
          <w:rtl/>
        </w:rPr>
      </w:pPr>
      <w:r>
        <w:rPr>
          <w:rFonts w:hint="cs"/>
          <w:rtl/>
        </w:rPr>
        <w:t>תקשיבי רגע, צדיקים מלאכתם נעשית בידי אחרים. אני מתפלא איך את עומדת על הבמה - - -</w:t>
      </w:r>
    </w:p>
    <w:p w14:paraId="62C69C39" w14:textId="77777777" w:rsidR="00000000" w:rsidRDefault="00754752">
      <w:pPr>
        <w:pStyle w:val="a0"/>
        <w:rPr>
          <w:rFonts w:hint="cs"/>
          <w:rtl/>
        </w:rPr>
      </w:pPr>
    </w:p>
    <w:p w14:paraId="786415B7" w14:textId="77777777" w:rsidR="00000000" w:rsidRDefault="00754752">
      <w:pPr>
        <w:pStyle w:val="-"/>
        <w:rPr>
          <w:rtl/>
        </w:rPr>
      </w:pPr>
      <w:bookmarkStart w:id="142" w:name="FS000001025T07_06_2004_18_32_07C"/>
      <w:bookmarkEnd w:id="142"/>
      <w:r>
        <w:rPr>
          <w:rtl/>
        </w:rPr>
        <w:t>גילה גמליאל (הליכוד):</w:t>
      </w:r>
    </w:p>
    <w:p w14:paraId="32A1F39C" w14:textId="77777777" w:rsidR="00000000" w:rsidRDefault="00754752">
      <w:pPr>
        <w:pStyle w:val="a0"/>
        <w:rPr>
          <w:rtl/>
        </w:rPr>
      </w:pPr>
    </w:p>
    <w:p w14:paraId="0A0B7154" w14:textId="77777777" w:rsidR="00000000" w:rsidRDefault="00754752">
      <w:pPr>
        <w:pStyle w:val="a0"/>
        <w:rPr>
          <w:rFonts w:hint="cs"/>
          <w:rtl/>
        </w:rPr>
      </w:pPr>
      <w:r>
        <w:rPr>
          <w:rFonts w:hint="cs"/>
          <w:rtl/>
        </w:rPr>
        <w:t>או.קיי., אז המלכנו את עמרם מצנע כצדיק ה</w:t>
      </w:r>
      <w:r>
        <w:rPr>
          <w:rFonts w:hint="cs"/>
          <w:rtl/>
        </w:rPr>
        <w:t>דור. אני רוצה לומר לכם דבר פשוט. תראו: עמרם מצנע, אתה אומר: צדיקים מלאכתם נעשית בידי אחרים? אני רוצה לומר לכם שהיו כל כך הרבה תוכניות - - -</w:t>
      </w:r>
    </w:p>
    <w:p w14:paraId="74076C31" w14:textId="77777777" w:rsidR="00000000" w:rsidRDefault="00754752">
      <w:pPr>
        <w:pStyle w:val="a0"/>
        <w:rPr>
          <w:rFonts w:hint="cs"/>
          <w:rtl/>
        </w:rPr>
      </w:pPr>
    </w:p>
    <w:p w14:paraId="5BCE9B58" w14:textId="77777777" w:rsidR="00000000" w:rsidRDefault="00754752">
      <w:pPr>
        <w:pStyle w:val="af0"/>
        <w:rPr>
          <w:rtl/>
        </w:rPr>
      </w:pPr>
      <w:r>
        <w:rPr>
          <w:rFonts w:hint="eastAsia"/>
          <w:rtl/>
        </w:rPr>
        <w:t>עמרם</w:t>
      </w:r>
      <w:r>
        <w:rPr>
          <w:rtl/>
        </w:rPr>
        <w:t xml:space="preserve"> מצנע (העבודה-מימד):</w:t>
      </w:r>
    </w:p>
    <w:p w14:paraId="202A6F70" w14:textId="77777777" w:rsidR="00000000" w:rsidRDefault="00754752">
      <w:pPr>
        <w:pStyle w:val="a0"/>
        <w:rPr>
          <w:rFonts w:hint="cs"/>
          <w:rtl/>
        </w:rPr>
      </w:pPr>
    </w:p>
    <w:p w14:paraId="1701E7D1" w14:textId="77777777" w:rsidR="00000000" w:rsidRDefault="00754752">
      <w:pPr>
        <w:pStyle w:val="a0"/>
        <w:rPr>
          <w:rFonts w:hint="cs"/>
          <w:rtl/>
        </w:rPr>
      </w:pPr>
      <w:r>
        <w:rPr>
          <w:rFonts w:hint="cs"/>
          <w:rtl/>
        </w:rPr>
        <w:t xml:space="preserve">וכשאת מצביעה בעד זה, יש לי בכלל סיפוק ענק. </w:t>
      </w:r>
    </w:p>
    <w:p w14:paraId="3F270562" w14:textId="77777777" w:rsidR="00000000" w:rsidRDefault="00754752">
      <w:pPr>
        <w:pStyle w:val="a0"/>
        <w:rPr>
          <w:rFonts w:hint="cs"/>
          <w:rtl/>
        </w:rPr>
      </w:pPr>
    </w:p>
    <w:p w14:paraId="57064CE1" w14:textId="77777777" w:rsidR="00000000" w:rsidRDefault="00754752">
      <w:pPr>
        <w:pStyle w:val="-"/>
        <w:rPr>
          <w:rtl/>
        </w:rPr>
      </w:pPr>
      <w:bookmarkStart w:id="143" w:name="FS000001025T07_06_2004_18_33_07C"/>
      <w:bookmarkEnd w:id="143"/>
      <w:r>
        <w:rPr>
          <w:rtl/>
        </w:rPr>
        <w:t>גילה גמליאל (הליכוד):</w:t>
      </w:r>
    </w:p>
    <w:p w14:paraId="27C02A22" w14:textId="77777777" w:rsidR="00000000" w:rsidRDefault="00754752">
      <w:pPr>
        <w:pStyle w:val="a0"/>
        <w:rPr>
          <w:rtl/>
        </w:rPr>
      </w:pPr>
    </w:p>
    <w:p w14:paraId="121D1E64" w14:textId="77777777" w:rsidR="00000000" w:rsidRDefault="00754752">
      <w:pPr>
        <w:pStyle w:val="a0"/>
        <w:rPr>
          <w:rFonts w:hint="cs"/>
          <w:rtl/>
        </w:rPr>
      </w:pPr>
      <w:r>
        <w:rPr>
          <w:rFonts w:hint="cs"/>
          <w:rtl/>
        </w:rPr>
        <w:t>אני לא מצביעה בעד זה.</w:t>
      </w:r>
      <w:r>
        <w:rPr>
          <w:rFonts w:hint="cs"/>
          <w:rtl/>
        </w:rPr>
        <w:t xml:space="preserve"> אני מצביעה נגד תוכנית ההתנתקות, אני נגדה, ואם אתה שואל אותי, היא תיעלם כמו כל שאר התוכניות שחווינו במהלך כל התקופות, מעידן אוסלו ועד עצם היום הזה. ויש אין-ספור תוכניות. </w:t>
      </w:r>
    </w:p>
    <w:p w14:paraId="0223931C" w14:textId="77777777" w:rsidR="00000000" w:rsidRDefault="00754752">
      <w:pPr>
        <w:pStyle w:val="a0"/>
        <w:rPr>
          <w:rFonts w:hint="cs"/>
          <w:rtl/>
        </w:rPr>
      </w:pPr>
    </w:p>
    <w:p w14:paraId="29CF562A" w14:textId="77777777" w:rsidR="00000000" w:rsidRDefault="00754752">
      <w:pPr>
        <w:pStyle w:val="af0"/>
        <w:rPr>
          <w:rtl/>
        </w:rPr>
      </w:pPr>
      <w:r>
        <w:rPr>
          <w:rFonts w:hint="eastAsia"/>
          <w:rtl/>
        </w:rPr>
        <w:t>עמרם</w:t>
      </w:r>
      <w:r>
        <w:rPr>
          <w:rtl/>
        </w:rPr>
        <w:t xml:space="preserve"> מצנע (העבודה-מימד):</w:t>
      </w:r>
    </w:p>
    <w:p w14:paraId="12295D8F" w14:textId="77777777" w:rsidR="00000000" w:rsidRDefault="00754752">
      <w:pPr>
        <w:pStyle w:val="a0"/>
        <w:rPr>
          <w:rFonts w:hint="cs"/>
          <w:rtl/>
        </w:rPr>
      </w:pPr>
    </w:p>
    <w:p w14:paraId="57F6E853" w14:textId="77777777" w:rsidR="00000000" w:rsidRDefault="00754752">
      <w:pPr>
        <w:pStyle w:val="a0"/>
        <w:rPr>
          <w:rFonts w:hint="cs"/>
          <w:rtl/>
        </w:rPr>
      </w:pPr>
      <w:r>
        <w:rPr>
          <w:rFonts w:hint="cs"/>
          <w:rtl/>
        </w:rPr>
        <w:t xml:space="preserve">אבל את מצביעה בעד הממשלה. </w:t>
      </w:r>
    </w:p>
    <w:p w14:paraId="363BACE4" w14:textId="77777777" w:rsidR="00000000" w:rsidRDefault="00754752">
      <w:pPr>
        <w:pStyle w:val="a0"/>
        <w:rPr>
          <w:rFonts w:hint="cs"/>
          <w:rtl/>
        </w:rPr>
      </w:pPr>
    </w:p>
    <w:p w14:paraId="2A648085" w14:textId="77777777" w:rsidR="00000000" w:rsidRDefault="00754752">
      <w:pPr>
        <w:pStyle w:val="-"/>
        <w:rPr>
          <w:rtl/>
        </w:rPr>
      </w:pPr>
      <w:bookmarkStart w:id="144" w:name="FS000001025T07_06_2004_18_34_28C"/>
      <w:bookmarkEnd w:id="144"/>
      <w:r>
        <w:rPr>
          <w:rtl/>
        </w:rPr>
        <w:t>גילה גמליאל (הליכוד):</w:t>
      </w:r>
    </w:p>
    <w:p w14:paraId="6CA3320D" w14:textId="77777777" w:rsidR="00000000" w:rsidRDefault="00754752">
      <w:pPr>
        <w:pStyle w:val="a0"/>
        <w:ind w:firstLine="0"/>
        <w:rPr>
          <w:rFonts w:hint="cs"/>
          <w:rtl/>
        </w:rPr>
      </w:pPr>
    </w:p>
    <w:p w14:paraId="4BC3FE5B" w14:textId="77777777" w:rsidR="00000000" w:rsidRDefault="00754752">
      <w:pPr>
        <w:pStyle w:val="a0"/>
        <w:rPr>
          <w:rFonts w:hint="cs"/>
          <w:rtl/>
        </w:rPr>
      </w:pPr>
      <w:r>
        <w:rPr>
          <w:rFonts w:hint="cs"/>
          <w:rtl/>
        </w:rPr>
        <w:t>אני מצב</w:t>
      </w:r>
      <w:r>
        <w:rPr>
          <w:rFonts w:hint="cs"/>
          <w:rtl/>
        </w:rPr>
        <w:t xml:space="preserve">יעה בעד הממשלה. אני חושבת שהממשלה, יש דברים טובים רבים שהיא עושה, בכל מה שקשור לכלכלה, בכל מה שקשור לפריחת המדינה; בהיבט הזה אני נגד. </w:t>
      </w:r>
    </w:p>
    <w:p w14:paraId="3901B69C" w14:textId="77777777" w:rsidR="00000000" w:rsidRDefault="00754752">
      <w:pPr>
        <w:pStyle w:val="a0"/>
        <w:rPr>
          <w:rFonts w:hint="cs"/>
          <w:rtl/>
        </w:rPr>
      </w:pPr>
    </w:p>
    <w:p w14:paraId="11C75870" w14:textId="77777777" w:rsidR="00000000" w:rsidRDefault="00754752">
      <w:pPr>
        <w:pStyle w:val="af0"/>
        <w:rPr>
          <w:rtl/>
        </w:rPr>
      </w:pPr>
      <w:r>
        <w:rPr>
          <w:rFonts w:hint="eastAsia"/>
          <w:rtl/>
        </w:rPr>
        <w:t>קולט</w:t>
      </w:r>
      <w:r>
        <w:rPr>
          <w:rtl/>
        </w:rPr>
        <w:t xml:space="preserve"> אביטל (העבודה-מימד):</w:t>
      </w:r>
    </w:p>
    <w:p w14:paraId="27988B65" w14:textId="77777777" w:rsidR="00000000" w:rsidRDefault="00754752">
      <w:pPr>
        <w:pStyle w:val="a0"/>
        <w:rPr>
          <w:rFonts w:hint="cs"/>
          <w:rtl/>
        </w:rPr>
      </w:pPr>
    </w:p>
    <w:p w14:paraId="222858D7" w14:textId="77777777" w:rsidR="00000000" w:rsidRDefault="00754752">
      <w:pPr>
        <w:pStyle w:val="a0"/>
        <w:rPr>
          <w:rFonts w:hint="cs"/>
          <w:rtl/>
        </w:rPr>
      </w:pPr>
      <w:r>
        <w:rPr>
          <w:rFonts w:hint="cs"/>
          <w:rtl/>
        </w:rPr>
        <w:t>מה הם עושים טוב? למען האמהות החד-הוריות? מה הם עושים?</w:t>
      </w:r>
    </w:p>
    <w:p w14:paraId="00E4FDF6" w14:textId="77777777" w:rsidR="00000000" w:rsidRDefault="00754752">
      <w:pPr>
        <w:pStyle w:val="a0"/>
        <w:rPr>
          <w:rFonts w:hint="cs"/>
          <w:rtl/>
        </w:rPr>
      </w:pPr>
    </w:p>
    <w:p w14:paraId="6BEF6F47" w14:textId="77777777" w:rsidR="00000000" w:rsidRDefault="00754752">
      <w:pPr>
        <w:pStyle w:val="-"/>
        <w:rPr>
          <w:rtl/>
        </w:rPr>
      </w:pPr>
      <w:bookmarkStart w:id="145" w:name="FS000001025T07_06_2004_18_35_18C"/>
      <w:bookmarkEnd w:id="145"/>
      <w:r>
        <w:rPr>
          <w:rtl/>
        </w:rPr>
        <w:t>גילה גמליאל (הליכוד):</w:t>
      </w:r>
    </w:p>
    <w:p w14:paraId="5B8CD760" w14:textId="77777777" w:rsidR="00000000" w:rsidRDefault="00754752">
      <w:pPr>
        <w:pStyle w:val="a0"/>
        <w:rPr>
          <w:rtl/>
        </w:rPr>
      </w:pPr>
    </w:p>
    <w:p w14:paraId="452F687F" w14:textId="77777777" w:rsidR="00000000" w:rsidRDefault="00754752">
      <w:pPr>
        <w:pStyle w:val="a0"/>
        <w:rPr>
          <w:rFonts w:hint="cs"/>
          <w:rtl/>
        </w:rPr>
      </w:pPr>
      <w:r>
        <w:rPr>
          <w:rFonts w:hint="cs"/>
          <w:rtl/>
        </w:rPr>
        <w:t>חברת הכנסת קולט</w:t>
      </w:r>
      <w:r>
        <w:rPr>
          <w:rFonts w:hint="cs"/>
          <w:rtl/>
        </w:rPr>
        <w:t xml:space="preserve"> אביטל, אני מאוד מכבדת אותך, ואני רוצה לומר לך שהיום אנחנו מתקנים את כל העוולות שקיימות במשק ובכלכלה הישראלית כתוצאה - - -</w:t>
      </w:r>
    </w:p>
    <w:p w14:paraId="46C8BC2F" w14:textId="77777777" w:rsidR="00000000" w:rsidRDefault="00754752">
      <w:pPr>
        <w:pStyle w:val="a0"/>
        <w:rPr>
          <w:rFonts w:hint="cs"/>
          <w:rtl/>
        </w:rPr>
      </w:pPr>
    </w:p>
    <w:p w14:paraId="1DE82E12" w14:textId="77777777" w:rsidR="00000000" w:rsidRDefault="00754752">
      <w:pPr>
        <w:pStyle w:val="af0"/>
        <w:rPr>
          <w:rtl/>
        </w:rPr>
      </w:pPr>
      <w:r>
        <w:rPr>
          <w:rFonts w:hint="eastAsia"/>
          <w:rtl/>
        </w:rPr>
        <w:t>חיים</w:t>
      </w:r>
      <w:r>
        <w:rPr>
          <w:rtl/>
        </w:rPr>
        <w:t xml:space="preserve"> אורון (מרצ):</w:t>
      </w:r>
    </w:p>
    <w:p w14:paraId="6F3C1797" w14:textId="77777777" w:rsidR="00000000" w:rsidRDefault="00754752">
      <w:pPr>
        <w:pStyle w:val="a0"/>
        <w:rPr>
          <w:rFonts w:hint="cs"/>
          <w:rtl/>
        </w:rPr>
      </w:pPr>
    </w:p>
    <w:p w14:paraId="6F61FEC1" w14:textId="77777777" w:rsidR="00000000" w:rsidRDefault="00754752">
      <w:pPr>
        <w:pStyle w:val="a0"/>
        <w:rPr>
          <w:rFonts w:hint="cs"/>
          <w:rtl/>
        </w:rPr>
      </w:pPr>
      <w:r>
        <w:rPr>
          <w:rFonts w:hint="cs"/>
          <w:rtl/>
        </w:rPr>
        <w:t>מה עם חדרי הלידה ב"סורוקה"?</w:t>
      </w:r>
    </w:p>
    <w:p w14:paraId="1D77188B" w14:textId="77777777" w:rsidR="00000000" w:rsidRDefault="00754752">
      <w:pPr>
        <w:pStyle w:val="a0"/>
        <w:rPr>
          <w:rFonts w:hint="cs"/>
          <w:rtl/>
        </w:rPr>
      </w:pPr>
    </w:p>
    <w:p w14:paraId="7CF54BA8" w14:textId="77777777" w:rsidR="00000000" w:rsidRDefault="00754752">
      <w:pPr>
        <w:pStyle w:val="-"/>
        <w:rPr>
          <w:rtl/>
        </w:rPr>
      </w:pPr>
      <w:bookmarkStart w:id="146" w:name="FS000001025T07_06_2004_18_37_34C"/>
      <w:bookmarkEnd w:id="146"/>
      <w:r>
        <w:rPr>
          <w:rtl/>
        </w:rPr>
        <w:t>גילה גמליאל (הליכוד):</w:t>
      </w:r>
    </w:p>
    <w:p w14:paraId="696470F4" w14:textId="77777777" w:rsidR="00000000" w:rsidRDefault="00754752">
      <w:pPr>
        <w:pStyle w:val="a0"/>
        <w:rPr>
          <w:rtl/>
        </w:rPr>
      </w:pPr>
    </w:p>
    <w:p w14:paraId="4D4E2378" w14:textId="77777777" w:rsidR="00000000" w:rsidRDefault="00754752">
      <w:pPr>
        <w:pStyle w:val="a0"/>
        <w:rPr>
          <w:rFonts w:hint="cs"/>
          <w:rtl/>
        </w:rPr>
      </w:pPr>
      <w:r>
        <w:rPr>
          <w:rFonts w:hint="cs"/>
          <w:rtl/>
        </w:rPr>
        <w:t>לדוגמה, חדרי הלידה ב"סורוקה". הועברו 30 מיליון שקלים - - -</w:t>
      </w:r>
    </w:p>
    <w:p w14:paraId="49B3A2D6" w14:textId="77777777" w:rsidR="00000000" w:rsidRDefault="00754752">
      <w:pPr>
        <w:pStyle w:val="a0"/>
        <w:rPr>
          <w:rFonts w:hint="cs"/>
          <w:rtl/>
        </w:rPr>
      </w:pPr>
    </w:p>
    <w:p w14:paraId="0B7AC955" w14:textId="77777777" w:rsidR="00000000" w:rsidRDefault="00754752">
      <w:pPr>
        <w:pStyle w:val="af0"/>
        <w:rPr>
          <w:rtl/>
        </w:rPr>
      </w:pPr>
      <w:r>
        <w:rPr>
          <w:rFonts w:hint="eastAsia"/>
          <w:rtl/>
        </w:rPr>
        <w:t>ח</w:t>
      </w:r>
      <w:r>
        <w:rPr>
          <w:rFonts w:hint="eastAsia"/>
          <w:rtl/>
        </w:rPr>
        <w:t>יים</w:t>
      </w:r>
      <w:r>
        <w:rPr>
          <w:rtl/>
        </w:rPr>
        <w:t xml:space="preserve"> אורון (מרצ):</w:t>
      </w:r>
    </w:p>
    <w:p w14:paraId="008A7057" w14:textId="77777777" w:rsidR="00000000" w:rsidRDefault="00754752">
      <w:pPr>
        <w:pStyle w:val="a0"/>
        <w:rPr>
          <w:rFonts w:hint="cs"/>
          <w:rtl/>
        </w:rPr>
      </w:pPr>
    </w:p>
    <w:p w14:paraId="5A045E65" w14:textId="77777777" w:rsidR="00000000" w:rsidRDefault="00754752">
      <w:pPr>
        <w:pStyle w:val="a0"/>
        <w:rPr>
          <w:rFonts w:hint="cs"/>
          <w:rtl/>
        </w:rPr>
      </w:pPr>
      <w:r>
        <w:rPr>
          <w:rFonts w:hint="cs"/>
          <w:rtl/>
        </w:rPr>
        <w:t>אף שקל לא הועבר. אני אומר לפרוטוקול: את לא אומרת אמת.</w:t>
      </w:r>
    </w:p>
    <w:p w14:paraId="74A629A6" w14:textId="77777777" w:rsidR="00000000" w:rsidRDefault="00754752">
      <w:pPr>
        <w:pStyle w:val="a0"/>
        <w:rPr>
          <w:rFonts w:hint="cs"/>
          <w:rtl/>
        </w:rPr>
      </w:pPr>
    </w:p>
    <w:p w14:paraId="2598AC42" w14:textId="77777777" w:rsidR="00000000" w:rsidRDefault="00754752">
      <w:pPr>
        <w:pStyle w:val="-"/>
        <w:rPr>
          <w:rtl/>
        </w:rPr>
      </w:pPr>
      <w:bookmarkStart w:id="147" w:name="FS000001025T07_06_2004_18_38_05C"/>
      <w:bookmarkEnd w:id="147"/>
      <w:r>
        <w:rPr>
          <w:rtl/>
        </w:rPr>
        <w:t>גילה גמליאל (הליכוד):</w:t>
      </w:r>
    </w:p>
    <w:p w14:paraId="6D1529A1" w14:textId="77777777" w:rsidR="00000000" w:rsidRDefault="00754752">
      <w:pPr>
        <w:pStyle w:val="a0"/>
        <w:rPr>
          <w:rtl/>
        </w:rPr>
      </w:pPr>
    </w:p>
    <w:p w14:paraId="5FEAF488" w14:textId="77777777" w:rsidR="00000000" w:rsidRDefault="00754752">
      <w:pPr>
        <w:pStyle w:val="a0"/>
        <w:rPr>
          <w:rFonts w:hint="cs"/>
          <w:rtl/>
        </w:rPr>
      </w:pPr>
      <w:r>
        <w:rPr>
          <w:rFonts w:hint="cs"/>
          <w:rtl/>
        </w:rPr>
        <w:t>הועברו למען בנייה של חדרי הלידה - - -</w:t>
      </w:r>
    </w:p>
    <w:p w14:paraId="53B3E6BD" w14:textId="77777777" w:rsidR="00000000" w:rsidRDefault="00754752">
      <w:pPr>
        <w:pStyle w:val="a0"/>
        <w:rPr>
          <w:rFonts w:hint="cs"/>
          <w:rtl/>
        </w:rPr>
      </w:pPr>
    </w:p>
    <w:p w14:paraId="37A7B8A0" w14:textId="77777777" w:rsidR="00000000" w:rsidRDefault="00754752">
      <w:pPr>
        <w:pStyle w:val="af0"/>
        <w:rPr>
          <w:rtl/>
        </w:rPr>
      </w:pPr>
      <w:r>
        <w:rPr>
          <w:rFonts w:hint="eastAsia"/>
          <w:rtl/>
        </w:rPr>
        <w:t>חיים</w:t>
      </w:r>
      <w:r>
        <w:rPr>
          <w:rtl/>
        </w:rPr>
        <w:t xml:space="preserve"> אורון (מרצ):</w:t>
      </w:r>
    </w:p>
    <w:p w14:paraId="3862B568" w14:textId="77777777" w:rsidR="00000000" w:rsidRDefault="00754752">
      <w:pPr>
        <w:pStyle w:val="a0"/>
        <w:rPr>
          <w:rFonts w:hint="cs"/>
          <w:rtl/>
        </w:rPr>
      </w:pPr>
    </w:p>
    <w:p w14:paraId="3DD6241C" w14:textId="77777777" w:rsidR="00000000" w:rsidRDefault="00754752">
      <w:pPr>
        <w:pStyle w:val="a0"/>
        <w:rPr>
          <w:rFonts w:hint="cs"/>
          <w:rtl/>
        </w:rPr>
      </w:pPr>
      <w:r>
        <w:rPr>
          <w:rFonts w:hint="cs"/>
          <w:rtl/>
        </w:rPr>
        <w:t>את לא אומרת אמת.</w:t>
      </w:r>
    </w:p>
    <w:p w14:paraId="5B340B08" w14:textId="77777777" w:rsidR="00000000" w:rsidRDefault="00754752">
      <w:pPr>
        <w:pStyle w:val="a0"/>
        <w:rPr>
          <w:rFonts w:hint="cs"/>
          <w:rtl/>
        </w:rPr>
      </w:pPr>
    </w:p>
    <w:p w14:paraId="769808F8" w14:textId="77777777" w:rsidR="00000000" w:rsidRDefault="00754752">
      <w:pPr>
        <w:pStyle w:val="-"/>
        <w:rPr>
          <w:rtl/>
        </w:rPr>
      </w:pPr>
      <w:bookmarkStart w:id="148" w:name="FS000001025T07_06_2004_18_40_28C"/>
      <w:bookmarkEnd w:id="148"/>
      <w:r>
        <w:rPr>
          <w:rtl/>
        </w:rPr>
        <w:t>גילה גמליאל (הליכוד):</w:t>
      </w:r>
    </w:p>
    <w:p w14:paraId="419D14D8" w14:textId="77777777" w:rsidR="00000000" w:rsidRDefault="00754752">
      <w:pPr>
        <w:pStyle w:val="a0"/>
        <w:rPr>
          <w:rtl/>
        </w:rPr>
      </w:pPr>
    </w:p>
    <w:p w14:paraId="42357AF6" w14:textId="77777777" w:rsidR="00000000" w:rsidRDefault="00754752">
      <w:pPr>
        <w:pStyle w:val="a0"/>
        <w:rPr>
          <w:rFonts w:hint="cs"/>
          <w:rtl/>
        </w:rPr>
      </w:pPr>
      <w:r>
        <w:rPr>
          <w:rFonts w:hint="cs"/>
          <w:rtl/>
        </w:rPr>
        <w:t>הנושא הזה טופל רבות בוועדה לקידום מעמד האשה, והובטחה על-ידי ש</w:t>
      </w:r>
      <w:r>
        <w:rPr>
          <w:rFonts w:hint="cs"/>
          <w:rtl/>
        </w:rPr>
        <w:t>ר הבריאות העברה של 30 מיליון השקלים שחסרים לבניית חדרי הלידה ב"סורוקה" - - -</w:t>
      </w:r>
    </w:p>
    <w:p w14:paraId="18BAF6B4" w14:textId="77777777" w:rsidR="00000000" w:rsidRDefault="00754752">
      <w:pPr>
        <w:pStyle w:val="a0"/>
        <w:rPr>
          <w:rFonts w:hint="cs"/>
          <w:rtl/>
        </w:rPr>
      </w:pPr>
    </w:p>
    <w:p w14:paraId="579707DE" w14:textId="77777777" w:rsidR="00000000" w:rsidRDefault="00754752">
      <w:pPr>
        <w:pStyle w:val="af0"/>
        <w:rPr>
          <w:rtl/>
        </w:rPr>
      </w:pPr>
      <w:r>
        <w:rPr>
          <w:rFonts w:hint="eastAsia"/>
          <w:rtl/>
        </w:rPr>
        <w:t>חיים</w:t>
      </w:r>
      <w:r>
        <w:rPr>
          <w:rtl/>
        </w:rPr>
        <w:t xml:space="preserve"> אורון (מרצ):</w:t>
      </w:r>
    </w:p>
    <w:p w14:paraId="5815BD7E" w14:textId="77777777" w:rsidR="00000000" w:rsidRDefault="00754752">
      <w:pPr>
        <w:pStyle w:val="a0"/>
        <w:rPr>
          <w:rFonts w:hint="cs"/>
          <w:rtl/>
        </w:rPr>
      </w:pPr>
    </w:p>
    <w:p w14:paraId="55136F8D" w14:textId="77777777" w:rsidR="00000000" w:rsidRDefault="00754752">
      <w:pPr>
        <w:pStyle w:val="a0"/>
        <w:rPr>
          <w:rFonts w:hint="cs"/>
          <w:rtl/>
        </w:rPr>
      </w:pPr>
      <w:r>
        <w:rPr>
          <w:rFonts w:hint="cs"/>
          <w:rtl/>
        </w:rPr>
        <w:t>אין, אין. אתם רימיתם.</w:t>
      </w:r>
    </w:p>
    <w:p w14:paraId="65AB59D3" w14:textId="77777777" w:rsidR="00000000" w:rsidRDefault="00754752">
      <w:pPr>
        <w:pStyle w:val="a0"/>
        <w:rPr>
          <w:rFonts w:hint="cs"/>
          <w:rtl/>
        </w:rPr>
      </w:pPr>
    </w:p>
    <w:p w14:paraId="79A1D92D" w14:textId="77777777" w:rsidR="00000000" w:rsidRDefault="00754752">
      <w:pPr>
        <w:pStyle w:val="-"/>
        <w:rPr>
          <w:rtl/>
        </w:rPr>
      </w:pPr>
      <w:bookmarkStart w:id="149" w:name="FS000001025T07_06_2004_18_41_24C"/>
      <w:bookmarkEnd w:id="149"/>
      <w:r>
        <w:rPr>
          <w:rtl/>
        </w:rPr>
        <w:t>גילה גמליאל (הליכוד):</w:t>
      </w:r>
    </w:p>
    <w:p w14:paraId="51159845" w14:textId="77777777" w:rsidR="00000000" w:rsidRDefault="00754752">
      <w:pPr>
        <w:pStyle w:val="a0"/>
        <w:rPr>
          <w:rtl/>
        </w:rPr>
      </w:pPr>
    </w:p>
    <w:p w14:paraId="447F71E6" w14:textId="77777777" w:rsidR="00000000" w:rsidRDefault="00754752">
      <w:pPr>
        <w:pStyle w:val="a0"/>
        <w:rPr>
          <w:rFonts w:hint="cs"/>
          <w:rtl/>
        </w:rPr>
      </w:pPr>
      <w:r>
        <w:rPr>
          <w:rFonts w:hint="cs"/>
          <w:rtl/>
        </w:rPr>
        <w:t>ואין לך מה לדאוג, הכסף הזה גם יועבר.</w:t>
      </w:r>
    </w:p>
    <w:p w14:paraId="68414E6F" w14:textId="77777777" w:rsidR="00000000" w:rsidRDefault="00754752">
      <w:pPr>
        <w:pStyle w:val="a0"/>
        <w:rPr>
          <w:rFonts w:hint="cs"/>
          <w:rtl/>
        </w:rPr>
      </w:pPr>
    </w:p>
    <w:p w14:paraId="2C6AD5E9" w14:textId="77777777" w:rsidR="00000000" w:rsidRDefault="00754752">
      <w:pPr>
        <w:pStyle w:val="af0"/>
        <w:rPr>
          <w:rtl/>
        </w:rPr>
      </w:pPr>
      <w:r>
        <w:rPr>
          <w:rFonts w:hint="eastAsia"/>
          <w:rtl/>
        </w:rPr>
        <w:t>חיים</w:t>
      </w:r>
      <w:r>
        <w:rPr>
          <w:rtl/>
        </w:rPr>
        <w:t xml:space="preserve"> אורון (מרצ):</w:t>
      </w:r>
    </w:p>
    <w:p w14:paraId="199D2077" w14:textId="77777777" w:rsidR="00000000" w:rsidRDefault="00754752">
      <w:pPr>
        <w:pStyle w:val="a0"/>
        <w:rPr>
          <w:rFonts w:hint="cs"/>
          <w:rtl/>
        </w:rPr>
      </w:pPr>
    </w:p>
    <w:p w14:paraId="3BF34062" w14:textId="77777777" w:rsidR="00000000" w:rsidRDefault="00754752">
      <w:pPr>
        <w:pStyle w:val="a0"/>
        <w:rPr>
          <w:rFonts w:hint="cs"/>
          <w:rtl/>
        </w:rPr>
      </w:pPr>
      <w:r>
        <w:rPr>
          <w:rFonts w:hint="cs"/>
          <w:rtl/>
        </w:rPr>
        <w:t>נו, בסדר גמור.</w:t>
      </w:r>
    </w:p>
    <w:p w14:paraId="7DF9D08E" w14:textId="77777777" w:rsidR="00000000" w:rsidRDefault="00754752">
      <w:pPr>
        <w:pStyle w:val="a0"/>
        <w:rPr>
          <w:rFonts w:hint="cs"/>
          <w:rtl/>
        </w:rPr>
      </w:pPr>
    </w:p>
    <w:p w14:paraId="73C2D96F" w14:textId="77777777" w:rsidR="00000000" w:rsidRDefault="00754752">
      <w:pPr>
        <w:pStyle w:val="-"/>
        <w:rPr>
          <w:rtl/>
        </w:rPr>
      </w:pPr>
      <w:bookmarkStart w:id="150" w:name="FS000001025T07_06_2004_18_41_46C"/>
      <w:bookmarkEnd w:id="150"/>
      <w:r>
        <w:rPr>
          <w:rtl/>
        </w:rPr>
        <w:t>גילה גמליאל (הליכוד):</w:t>
      </w:r>
    </w:p>
    <w:p w14:paraId="151C6F4A" w14:textId="77777777" w:rsidR="00000000" w:rsidRDefault="00754752">
      <w:pPr>
        <w:pStyle w:val="a0"/>
        <w:rPr>
          <w:rtl/>
        </w:rPr>
      </w:pPr>
    </w:p>
    <w:p w14:paraId="7EE61603" w14:textId="77777777" w:rsidR="00000000" w:rsidRDefault="00754752">
      <w:pPr>
        <w:pStyle w:val="a0"/>
        <w:rPr>
          <w:rFonts w:hint="cs"/>
          <w:rtl/>
        </w:rPr>
      </w:pPr>
      <w:r>
        <w:rPr>
          <w:rFonts w:hint="cs"/>
          <w:rtl/>
        </w:rPr>
        <w:t>אני רוצה לומר לך,</w:t>
      </w:r>
      <w:r>
        <w:rPr>
          <w:rFonts w:hint="cs"/>
          <w:rtl/>
        </w:rPr>
        <w:t xml:space="preserve"> חברת הכנסת קולט אביטל, בעניין הזה יש דברים רבים. אני רוצה לומר שגם כונסה ישיבה של הוועדה לקידום מעמד האשה - חברת הכנסת אביטל, שאלת שאלה, אני מנסה לענות לך. אני רוצה לומר לך שהגיעו הנשים החד-הוריות, מרוצות מן הרפורמות שהתבצעו, ואכן תמיד יש ליטושים ודברים נ</w:t>
      </w:r>
      <w:r>
        <w:rPr>
          <w:rFonts w:hint="cs"/>
          <w:rtl/>
        </w:rPr>
        <w:t>וספים שצריך לבצע, והם אכן נבחנים על מנת ליישם גם אותם.</w:t>
      </w:r>
    </w:p>
    <w:p w14:paraId="5BE770C4" w14:textId="77777777" w:rsidR="00000000" w:rsidRDefault="00754752">
      <w:pPr>
        <w:pStyle w:val="a0"/>
        <w:rPr>
          <w:rFonts w:hint="cs"/>
          <w:rtl/>
        </w:rPr>
      </w:pPr>
    </w:p>
    <w:p w14:paraId="58DDFCD2" w14:textId="77777777" w:rsidR="00000000" w:rsidRDefault="00754752">
      <w:pPr>
        <w:pStyle w:val="af0"/>
        <w:rPr>
          <w:rtl/>
        </w:rPr>
      </w:pPr>
      <w:r>
        <w:rPr>
          <w:rFonts w:hint="eastAsia"/>
          <w:rtl/>
        </w:rPr>
        <w:t>קולט</w:t>
      </w:r>
      <w:r>
        <w:rPr>
          <w:rtl/>
        </w:rPr>
        <w:t xml:space="preserve"> אביטל (העבודה-מימד):</w:t>
      </w:r>
    </w:p>
    <w:p w14:paraId="5738FA86" w14:textId="77777777" w:rsidR="00000000" w:rsidRDefault="00754752">
      <w:pPr>
        <w:pStyle w:val="a0"/>
        <w:rPr>
          <w:rFonts w:hint="cs"/>
          <w:rtl/>
        </w:rPr>
      </w:pPr>
    </w:p>
    <w:p w14:paraId="3FEFD8A5" w14:textId="77777777" w:rsidR="00000000" w:rsidRDefault="00754752">
      <w:pPr>
        <w:pStyle w:val="a0"/>
        <w:rPr>
          <w:rFonts w:hint="cs"/>
          <w:rtl/>
        </w:rPr>
      </w:pPr>
      <w:r>
        <w:rPr>
          <w:rFonts w:hint="cs"/>
          <w:rtl/>
        </w:rPr>
        <w:t>את צודקת. את צודקת. הפרוטוקול - - -</w:t>
      </w:r>
    </w:p>
    <w:p w14:paraId="6F571658" w14:textId="77777777" w:rsidR="00000000" w:rsidRDefault="00754752">
      <w:pPr>
        <w:pStyle w:val="a0"/>
        <w:rPr>
          <w:rFonts w:hint="cs"/>
          <w:rtl/>
        </w:rPr>
      </w:pPr>
    </w:p>
    <w:p w14:paraId="7B011717" w14:textId="77777777" w:rsidR="00000000" w:rsidRDefault="00754752">
      <w:pPr>
        <w:pStyle w:val="af0"/>
        <w:rPr>
          <w:rtl/>
        </w:rPr>
      </w:pPr>
      <w:r>
        <w:rPr>
          <w:rFonts w:hint="eastAsia"/>
          <w:rtl/>
        </w:rPr>
        <w:t>חיים</w:t>
      </w:r>
      <w:r>
        <w:rPr>
          <w:rtl/>
        </w:rPr>
        <w:t xml:space="preserve"> אורון (מרצ):</w:t>
      </w:r>
    </w:p>
    <w:p w14:paraId="73DFC790" w14:textId="77777777" w:rsidR="00000000" w:rsidRDefault="00754752">
      <w:pPr>
        <w:pStyle w:val="a0"/>
        <w:rPr>
          <w:rFonts w:hint="cs"/>
          <w:rtl/>
        </w:rPr>
      </w:pPr>
    </w:p>
    <w:p w14:paraId="6AF7C30A" w14:textId="77777777" w:rsidR="00000000" w:rsidRDefault="00754752">
      <w:pPr>
        <w:pStyle w:val="a0"/>
        <w:rPr>
          <w:rFonts w:hint="cs"/>
          <w:rtl/>
        </w:rPr>
      </w:pPr>
      <w:r>
        <w:rPr>
          <w:rFonts w:hint="cs"/>
          <w:rtl/>
        </w:rPr>
        <w:t>- - -</w:t>
      </w:r>
    </w:p>
    <w:p w14:paraId="3E024DD8" w14:textId="77777777" w:rsidR="00000000" w:rsidRDefault="00754752">
      <w:pPr>
        <w:pStyle w:val="a0"/>
        <w:rPr>
          <w:rFonts w:hint="cs"/>
          <w:rtl/>
        </w:rPr>
      </w:pPr>
    </w:p>
    <w:p w14:paraId="79713101" w14:textId="77777777" w:rsidR="00000000" w:rsidRDefault="00754752">
      <w:pPr>
        <w:pStyle w:val="-"/>
        <w:rPr>
          <w:rtl/>
        </w:rPr>
      </w:pPr>
      <w:bookmarkStart w:id="151" w:name="FS000001025T07_06_2004_18_44_05C"/>
      <w:bookmarkEnd w:id="151"/>
      <w:r>
        <w:rPr>
          <w:rtl/>
        </w:rPr>
        <w:t>גילה גמליאל (הליכוד):</w:t>
      </w:r>
    </w:p>
    <w:p w14:paraId="0671F5E4" w14:textId="77777777" w:rsidR="00000000" w:rsidRDefault="00754752">
      <w:pPr>
        <w:pStyle w:val="a0"/>
        <w:rPr>
          <w:rtl/>
        </w:rPr>
      </w:pPr>
    </w:p>
    <w:p w14:paraId="5CF2EF7D" w14:textId="77777777" w:rsidR="00000000" w:rsidRDefault="00754752">
      <w:pPr>
        <w:pStyle w:val="a0"/>
        <w:rPr>
          <w:rFonts w:hint="cs"/>
          <w:rtl/>
        </w:rPr>
      </w:pPr>
      <w:r>
        <w:rPr>
          <w:rFonts w:hint="cs"/>
          <w:rtl/>
        </w:rPr>
        <w:t>אבל אל תסיטו אותי מעצם העניין. עצם העניין הוא שאתם, כחברי מפלגת העבודה, הדחתם את יושב-ר</w:t>
      </w:r>
      <w:r>
        <w:rPr>
          <w:rFonts w:hint="cs"/>
          <w:rtl/>
        </w:rPr>
        <w:t xml:space="preserve">אש הסיעה שלכם, עמרם מצנע - - </w:t>
      </w:r>
    </w:p>
    <w:p w14:paraId="6EDA6912" w14:textId="77777777" w:rsidR="00000000" w:rsidRDefault="00754752">
      <w:pPr>
        <w:pStyle w:val="a0"/>
        <w:rPr>
          <w:rFonts w:hint="cs"/>
          <w:rtl/>
        </w:rPr>
      </w:pPr>
    </w:p>
    <w:p w14:paraId="4BFDCF80" w14:textId="77777777" w:rsidR="00000000" w:rsidRDefault="00754752">
      <w:pPr>
        <w:pStyle w:val="af0"/>
        <w:rPr>
          <w:rtl/>
        </w:rPr>
      </w:pPr>
      <w:r>
        <w:rPr>
          <w:rFonts w:hint="eastAsia"/>
          <w:rtl/>
        </w:rPr>
        <w:t>קולט</w:t>
      </w:r>
      <w:r>
        <w:rPr>
          <w:rtl/>
        </w:rPr>
        <w:t xml:space="preserve"> אביטל (העבודה-מימד):</w:t>
      </w:r>
    </w:p>
    <w:p w14:paraId="630E33FF" w14:textId="77777777" w:rsidR="00000000" w:rsidRDefault="00754752">
      <w:pPr>
        <w:pStyle w:val="a0"/>
        <w:rPr>
          <w:rFonts w:hint="cs"/>
          <w:rtl/>
        </w:rPr>
      </w:pPr>
    </w:p>
    <w:p w14:paraId="32ED96F4" w14:textId="77777777" w:rsidR="00000000" w:rsidRDefault="00754752">
      <w:pPr>
        <w:pStyle w:val="a0"/>
        <w:rPr>
          <w:rFonts w:hint="cs"/>
          <w:rtl/>
        </w:rPr>
      </w:pPr>
      <w:r>
        <w:rPr>
          <w:rFonts w:hint="cs"/>
          <w:rtl/>
        </w:rPr>
        <w:t>איש לא הדיח אותו.</w:t>
      </w:r>
    </w:p>
    <w:p w14:paraId="5FC4D5E5" w14:textId="77777777" w:rsidR="00000000" w:rsidRDefault="00754752">
      <w:pPr>
        <w:pStyle w:val="a0"/>
        <w:rPr>
          <w:rFonts w:hint="cs"/>
          <w:rtl/>
        </w:rPr>
      </w:pPr>
    </w:p>
    <w:p w14:paraId="1D4EA86E" w14:textId="77777777" w:rsidR="00000000" w:rsidRDefault="00754752">
      <w:pPr>
        <w:pStyle w:val="-"/>
        <w:rPr>
          <w:rtl/>
        </w:rPr>
      </w:pPr>
      <w:bookmarkStart w:id="152" w:name="FS000001025T07_06_2004_18_45_52C"/>
      <w:bookmarkEnd w:id="152"/>
      <w:r>
        <w:rPr>
          <w:rtl/>
        </w:rPr>
        <w:t>גילה גמליאל (הליכוד):</w:t>
      </w:r>
    </w:p>
    <w:p w14:paraId="6DA04F90" w14:textId="77777777" w:rsidR="00000000" w:rsidRDefault="00754752">
      <w:pPr>
        <w:pStyle w:val="a0"/>
        <w:rPr>
          <w:rtl/>
        </w:rPr>
      </w:pPr>
    </w:p>
    <w:p w14:paraId="3A192BB8" w14:textId="77777777" w:rsidR="00000000" w:rsidRDefault="00754752">
      <w:pPr>
        <w:pStyle w:val="a0"/>
        <w:rPr>
          <w:rFonts w:hint="cs"/>
          <w:rtl/>
        </w:rPr>
      </w:pPr>
      <w:r>
        <w:rPr>
          <w:rFonts w:hint="cs"/>
          <w:rtl/>
        </w:rPr>
        <w:t xml:space="preserve">- - שהציג תוכנית, ופתאום - מה אתם רוצים לעשות? להתדפק על דלתות ממשלתו של אריאל שרון, שמציע בדיוק אותה תוכנית. אני מנסה להבין איפה ההיגיון. איפה ההיגיון - - </w:t>
      </w:r>
      <w:r>
        <w:rPr>
          <w:rFonts w:hint="cs"/>
          <w:rtl/>
        </w:rPr>
        <w:t>-</w:t>
      </w:r>
    </w:p>
    <w:p w14:paraId="72AEF49A" w14:textId="77777777" w:rsidR="00000000" w:rsidRDefault="00754752">
      <w:pPr>
        <w:pStyle w:val="a0"/>
        <w:rPr>
          <w:rFonts w:hint="cs"/>
          <w:rtl/>
        </w:rPr>
      </w:pPr>
    </w:p>
    <w:p w14:paraId="3CEAB214" w14:textId="77777777" w:rsidR="00000000" w:rsidRDefault="00754752">
      <w:pPr>
        <w:pStyle w:val="af1"/>
        <w:rPr>
          <w:rtl/>
        </w:rPr>
      </w:pPr>
      <w:r>
        <w:rPr>
          <w:rtl/>
        </w:rPr>
        <w:t>היו"ר יולי-יואל אדלשטיין:</w:t>
      </w:r>
    </w:p>
    <w:p w14:paraId="12BE861B" w14:textId="77777777" w:rsidR="00000000" w:rsidRDefault="00754752">
      <w:pPr>
        <w:pStyle w:val="a0"/>
        <w:rPr>
          <w:rtl/>
        </w:rPr>
      </w:pPr>
    </w:p>
    <w:p w14:paraId="322B6F4F" w14:textId="77777777" w:rsidR="00000000" w:rsidRDefault="00754752">
      <w:pPr>
        <w:pStyle w:val="a0"/>
        <w:rPr>
          <w:rFonts w:hint="cs"/>
          <w:rtl/>
        </w:rPr>
      </w:pPr>
      <w:r>
        <w:rPr>
          <w:rFonts w:hint="cs"/>
          <w:rtl/>
        </w:rPr>
        <w:t xml:space="preserve">נא לסיים. </w:t>
      </w:r>
    </w:p>
    <w:p w14:paraId="4759F7B3" w14:textId="77777777" w:rsidR="00000000" w:rsidRDefault="00754752">
      <w:pPr>
        <w:pStyle w:val="a0"/>
        <w:rPr>
          <w:rFonts w:hint="cs"/>
          <w:rtl/>
        </w:rPr>
      </w:pPr>
    </w:p>
    <w:p w14:paraId="61806B3D" w14:textId="77777777" w:rsidR="00000000" w:rsidRDefault="00754752">
      <w:pPr>
        <w:pStyle w:val="af0"/>
        <w:rPr>
          <w:rtl/>
        </w:rPr>
      </w:pPr>
      <w:r>
        <w:rPr>
          <w:rFonts w:hint="eastAsia"/>
          <w:rtl/>
        </w:rPr>
        <w:t>עמרם</w:t>
      </w:r>
      <w:r>
        <w:rPr>
          <w:rtl/>
        </w:rPr>
        <w:t xml:space="preserve"> מצנע (העבודה-מימד):</w:t>
      </w:r>
    </w:p>
    <w:p w14:paraId="169EDB81" w14:textId="77777777" w:rsidR="00000000" w:rsidRDefault="00754752">
      <w:pPr>
        <w:pStyle w:val="a0"/>
        <w:rPr>
          <w:rFonts w:hint="cs"/>
          <w:rtl/>
        </w:rPr>
      </w:pPr>
    </w:p>
    <w:p w14:paraId="67579D42" w14:textId="77777777" w:rsidR="00000000" w:rsidRDefault="00754752">
      <w:pPr>
        <w:pStyle w:val="a0"/>
        <w:rPr>
          <w:rFonts w:hint="cs"/>
          <w:rtl/>
        </w:rPr>
      </w:pPr>
      <w:r>
        <w:rPr>
          <w:rFonts w:hint="cs"/>
          <w:rtl/>
        </w:rPr>
        <w:t xml:space="preserve">ההנאה שלנו זו התמיכה שלך. את תומכת ואנחנו כל כך נהנים מזה. </w:t>
      </w:r>
    </w:p>
    <w:p w14:paraId="2738CC10" w14:textId="77777777" w:rsidR="00000000" w:rsidRDefault="00754752">
      <w:pPr>
        <w:pStyle w:val="a0"/>
        <w:rPr>
          <w:rFonts w:hint="cs"/>
          <w:rtl/>
        </w:rPr>
      </w:pPr>
    </w:p>
    <w:p w14:paraId="48F9488B" w14:textId="77777777" w:rsidR="00000000" w:rsidRDefault="00754752">
      <w:pPr>
        <w:pStyle w:val="-"/>
        <w:rPr>
          <w:rtl/>
        </w:rPr>
      </w:pPr>
      <w:bookmarkStart w:id="153" w:name="FS000001025T07_06_2004_18_46_27C"/>
      <w:bookmarkEnd w:id="153"/>
      <w:r>
        <w:rPr>
          <w:rtl/>
        </w:rPr>
        <w:t>גילה גמליאל (הליכוד):</w:t>
      </w:r>
    </w:p>
    <w:p w14:paraId="1E60E852" w14:textId="77777777" w:rsidR="00000000" w:rsidRDefault="00754752">
      <w:pPr>
        <w:pStyle w:val="a0"/>
        <w:rPr>
          <w:rtl/>
        </w:rPr>
      </w:pPr>
    </w:p>
    <w:p w14:paraId="06BD53E1" w14:textId="77777777" w:rsidR="00000000" w:rsidRDefault="00754752">
      <w:pPr>
        <w:pStyle w:val="a0"/>
        <w:rPr>
          <w:rFonts w:hint="cs"/>
          <w:rtl/>
        </w:rPr>
      </w:pPr>
      <w:r>
        <w:rPr>
          <w:rFonts w:hint="cs"/>
          <w:rtl/>
        </w:rPr>
        <w:t xml:space="preserve">אני לא תומכת בתוכנית הזאת. </w:t>
      </w:r>
    </w:p>
    <w:p w14:paraId="28479A28" w14:textId="77777777" w:rsidR="00000000" w:rsidRDefault="00754752">
      <w:pPr>
        <w:pStyle w:val="a0"/>
        <w:rPr>
          <w:rFonts w:hint="cs"/>
          <w:rtl/>
        </w:rPr>
      </w:pPr>
    </w:p>
    <w:p w14:paraId="5DF1CBF1" w14:textId="77777777" w:rsidR="00000000" w:rsidRDefault="00754752">
      <w:pPr>
        <w:pStyle w:val="af1"/>
        <w:rPr>
          <w:rtl/>
        </w:rPr>
      </w:pPr>
      <w:r>
        <w:rPr>
          <w:rtl/>
        </w:rPr>
        <w:t>היו"ר יולי-יואל אדלשטיין:</w:t>
      </w:r>
    </w:p>
    <w:p w14:paraId="2029CD78" w14:textId="77777777" w:rsidR="00000000" w:rsidRDefault="00754752">
      <w:pPr>
        <w:pStyle w:val="a0"/>
        <w:rPr>
          <w:rtl/>
        </w:rPr>
      </w:pPr>
    </w:p>
    <w:p w14:paraId="7EBC442A" w14:textId="77777777" w:rsidR="00000000" w:rsidRDefault="00754752">
      <w:pPr>
        <w:pStyle w:val="a0"/>
        <w:rPr>
          <w:rFonts w:hint="cs"/>
          <w:rtl/>
        </w:rPr>
      </w:pPr>
      <w:r>
        <w:rPr>
          <w:rFonts w:hint="cs"/>
          <w:rtl/>
        </w:rPr>
        <w:t xml:space="preserve">נא לסיים. </w:t>
      </w:r>
    </w:p>
    <w:p w14:paraId="178FFBB7" w14:textId="77777777" w:rsidR="00000000" w:rsidRDefault="00754752">
      <w:pPr>
        <w:pStyle w:val="a0"/>
        <w:rPr>
          <w:rFonts w:hint="cs"/>
          <w:rtl/>
        </w:rPr>
      </w:pPr>
    </w:p>
    <w:p w14:paraId="09B86A15" w14:textId="77777777" w:rsidR="00000000" w:rsidRDefault="00754752">
      <w:pPr>
        <w:pStyle w:val="-"/>
        <w:rPr>
          <w:rtl/>
        </w:rPr>
      </w:pPr>
      <w:bookmarkStart w:id="154" w:name="FS000001025T07_06_2004_18_47_31C"/>
      <w:bookmarkEnd w:id="154"/>
      <w:r>
        <w:rPr>
          <w:rtl/>
        </w:rPr>
        <w:t>גילה גמליאל (הליכוד):</w:t>
      </w:r>
    </w:p>
    <w:p w14:paraId="02CA6FDD" w14:textId="77777777" w:rsidR="00000000" w:rsidRDefault="00754752">
      <w:pPr>
        <w:pStyle w:val="a0"/>
        <w:rPr>
          <w:rtl/>
        </w:rPr>
      </w:pPr>
    </w:p>
    <w:p w14:paraId="2B3228A9" w14:textId="77777777" w:rsidR="00000000" w:rsidRDefault="00754752">
      <w:pPr>
        <w:pStyle w:val="a0"/>
        <w:rPr>
          <w:rFonts w:hint="cs"/>
          <w:rtl/>
        </w:rPr>
      </w:pPr>
      <w:r>
        <w:rPr>
          <w:rFonts w:hint="cs"/>
          <w:rtl/>
        </w:rPr>
        <w:t>אני רוצה לומר</w:t>
      </w:r>
      <w:r>
        <w:rPr>
          <w:rFonts w:hint="cs"/>
          <w:rtl/>
        </w:rPr>
        <w:t xml:space="preserve"> עוד משפט סיכום, ברשותכם. הממשלה בראשותו של אריאל שרון תשרוד, כי אנחנו ניתן לה את הגיבוי.  עם זאת, אין לי ספק שבמקביל לא יהיה רוב לתוכנית ההתנתקות, ואם מפלגת העבודה תרצה לתת רשת ביטחון, אני מאמינה שגם זה לא יחזיק לאורך זמן. תודה. </w:t>
      </w:r>
    </w:p>
    <w:p w14:paraId="3E4E97CA" w14:textId="77777777" w:rsidR="00000000" w:rsidRDefault="00754752">
      <w:pPr>
        <w:pStyle w:val="a0"/>
        <w:rPr>
          <w:rFonts w:hint="cs"/>
          <w:rtl/>
        </w:rPr>
      </w:pPr>
    </w:p>
    <w:p w14:paraId="6821FA4B" w14:textId="77777777" w:rsidR="00000000" w:rsidRDefault="00754752">
      <w:pPr>
        <w:pStyle w:val="af0"/>
        <w:rPr>
          <w:rtl/>
        </w:rPr>
      </w:pPr>
      <w:r>
        <w:rPr>
          <w:rFonts w:hint="eastAsia"/>
          <w:rtl/>
        </w:rPr>
        <w:t>עבד</w:t>
      </w:r>
      <w:r>
        <w:rPr>
          <w:rtl/>
        </w:rPr>
        <w:t>-אלמאלכ דהאמשה (רע"ם)</w:t>
      </w:r>
      <w:r>
        <w:rPr>
          <w:rtl/>
        </w:rPr>
        <w:t>:</w:t>
      </w:r>
    </w:p>
    <w:p w14:paraId="7A8C0E3F" w14:textId="77777777" w:rsidR="00000000" w:rsidRDefault="00754752">
      <w:pPr>
        <w:pStyle w:val="a0"/>
        <w:rPr>
          <w:rFonts w:hint="cs"/>
          <w:rtl/>
        </w:rPr>
      </w:pPr>
    </w:p>
    <w:p w14:paraId="6A0B8284" w14:textId="77777777" w:rsidR="00000000" w:rsidRDefault="00754752">
      <w:pPr>
        <w:pStyle w:val="a0"/>
        <w:rPr>
          <w:rFonts w:hint="cs"/>
          <w:rtl/>
        </w:rPr>
      </w:pPr>
      <w:r>
        <w:rPr>
          <w:rFonts w:hint="cs"/>
          <w:rtl/>
        </w:rPr>
        <w:t>- - -</w:t>
      </w:r>
    </w:p>
    <w:p w14:paraId="569AF711" w14:textId="77777777" w:rsidR="00000000" w:rsidRDefault="00754752">
      <w:pPr>
        <w:pStyle w:val="a0"/>
        <w:rPr>
          <w:rFonts w:hint="cs"/>
          <w:rtl/>
        </w:rPr>
      </w:pPr>
    </w:p>
    <w:p w14:paraId="12051D59" w14:textId="77777777" w:rsidR="00000000" w:rsidRDefault="00754752">
      <w:pPr>
        <w:pStyle w:val="af1"/>
        <w:rPr>
          <w:rtl/>
        </w:rPr>
      </w:pPr>
      <w:r>
        <w:rPr>
          <w:rFonts w:hint="eastAsia"/>
          <w:rtl/>
        </w:rPr>
        <w:t>היו</w:t>
      </w:r>
      <w:r>
        <w:rPr>
          <w:rtl/>
        </w:rPr>
        <w:t>"ר יולי-יואל אדלשטיין:</w:t>
      </w:r>
    </w:p>
    <w:p w14:paraId="69438E76" w14:textId="77777777" w:rsidR="00000000" w:rsidRDefault="00754752">
      <w:pPr>
        <w:pStyle w:val="a0"/>
        <w:rPr>
          <w:rFonts w:hint="cs"/>
          <w:rtl/>
        </w:rPr>
      </w:pPr>
    </w:p>
    <w:p w14:paraId="5FBD285F" w14:textId="77777777" w:rsidR="00000000" w:rsidRDefault="00754752">
      <w:pPr>
        <w:pStyle w:val="a0"/>
        <w:rPr>
          <w:rFonts w:hint="cs"/>
          <w:rtl/>
        </w:rPr>
      </w:pPr>
      <w:r>
        <w:rPr>
          <w:rFonts w:hint="cs"/>
          <w:rtl/>
        </w:rPr>
        <w:t xml:space="preserve">תודה לחברת הכנסת גילה גמליאל. עכשיו חבר הכנסת חיים אורון יוכל להתייחס לכל הדברים שהוא שמע ולא התאפק וקרא קריאות ביניים. אני אפילו אוסיף לך 20 שניות להתייחס במיוחד לדברים האלה. </w:t>
      </w:r>
    </w:p>
    <w:p w14:paraId="76C2A6BD" w14:textId="77777777" w:rsidR="00000000" w:rsidRDefault="00754752">
      <w:pPr>
        <w:pStyle w:val="a0"/>
        <w:rPr>
          <w:rFonts w:hint="cs"/>
          <w:rtl/>
        </w:rPr>
      </w:pPr>
    </w:p>
    <w:p w14:paraId="2483A5E2" w14:textId="77777777" w:rsidR="00000000" w:rsidRDefault="00754752">
      <w:pPr>
        <w:pStyle w:val="a"/>
        <w:rPr>
          <w:rtl/>
        </w:rPr>
      </w:pPr>
      <w:bookmarkStart w:id="155" w:name="FS000001065T07_06_2004_18_49_33"/>
      <w:bookmarkStart w:id="156" w:name="_Toc75097239"/>
      <w:bookmarkEnd w:id="155"/>
      <w:r>
        <w:rPr>
          <w:rFonts w:hint="eastAsia"/>
          <w:rtl/>
        </w:rPr>
        <w:t>חיים</w:t>
      </w:r>
      <w:r>
        <w:rPr>
          <w:rtl/>
        </w:rPr>
        <w:t xml:space="preserve"> אורון (מרצ):</w:t>
      </w:r>
      <w:bookmarkEnd w:id="156"/>
    </w:p>
    <w:p w14:paraId="697FA771" w14:textId="77777777" w:rsidR="00000000" w:rsidRDefault="00754752">
      <w:pPr>
        <w:pStyle w:val="a0"/>
        <w:rPr>
          <w:rFonts w:hint="cs"/>
          <w:rtl/>
        </w:rPr>
      </w:pPr>
    </w:p>
    <w:p w14:paraId="614779CF" w14:textId="77777777" w:rsidR="00000000" w:rsidRDefault="00754752">
      <w:pPr>
        <w:pStyle w:val="a0"/>
        <w:rPr>
          <w:rFonts w:hint="cs"/>
          <w:rtl/>
        </w:rPr>
      </w:pPr>
      <w:r>
        <w:rPr>
          <w:rFonts w:hint="cs"/>
          <w:rtl/>
        </w:rPr>
        <w:t xml:space="preserve">אדוני היושב-ראש, חברי </w:t>
      </w:r>
      <w:r>
        <w:rPr>
          <w:rFonts w:hint="cs"/>
          <w:rtl/>
        </w:rPr>
        <w:t xml:space="preserve">הכנסת, היתה פה עכשיו הופעה מעוררת שאלה גדולה מאוד, אני מודה, על הרמה הציבורית של החיים הפוליטיים. לעמרם, לידידי עמרם מצנע, יש הרבה סיבות לשאול שאלות אם הוא נהג נכון או לא נהג נכון. אבל זה לא הנושא. עולה חברת כנסת צעירה, שהיה צריך להיות איזה מאפיין של יושר </w:t>
      </w:r>
      <w:r>
        <w:rPr>
          <w:rFonts w:hint="cs"/>
          <w:rtl/>
        </w:rPr>
        <w:t>בעמדה שלה, ואומרת: תראו, אני תומכת בשרון, אבל אני אעשה את הכול נגד המדיניות שלו; אני אעשה את הכול, כי אני חושבת על מה שהוא החליט אתמול מה שחשבתי כשעמרם מצנע הציע את זה; זאת אומרת, שזה אסון למדינה, שזה סוף הציונות, שזו בגידה במתנחלים, אבל אני תומכת בו. והיא</w:t>
      </w:r>
      <w:r>
        <w:rPr>
          <w:rFonts w:hint="cs"/>
          <w:rtl/>
        </w:rPr>
        <w:t xml:space="preserve"> ממשיכה להסביר, ואין שום בעיה, היא אפילו לא מסמיקה. אין שום בעיה עם זה. היא יכולה לעלות על הדוכן באיזה ביטחון כזה ולהגיד: ככה מתנהל העולם. </w:t>
      </w:r>
    </w:p>
    <w:p w14:paraId="0E18D949" w14:textId="77777777" w:rsidR="00000000" w:rsidRDefault="00754752">
      <w:pPr>
        <w:pStyle w:val="a0"/>
        <w:rPr>
          <w:rFonts w:hint="cs"/>
          <w:rtl/>
        </w:rPr>
      </w:pPr>
    </w:p>
    <w:p w14:paraId="6A548C40" w14:textId="77777777" w:rsidR="00000000" w:rsidRDefault="00754752">
      <w:pPr>
        <w:pStyle w:val="a0"/>
        <w:rPr>
          <w:rFonts w:hint="cs"/>
          <w:rtl/>
        </w:rPr>
      </w:pPr>
      <w:r>
        <w:rPr>
          <w:rFonts w:hint="cs"/>
          <w:rtl/>
        </w:rPr>
        <w:t>אדוני היושב-ראש, היות שאני מכיר אותך הרבה שנים, אני בטוח שלך יש נורמות אחרות. ואני נורא נורא פוחד שהנורמות האלה, שש</w:t>
      </w:r>
      <w:r>
        <w:rPr>
          <w:rFonts w:hint="cs"/>
          <w:rtl/>
        </w:rPr>
        <w:t>מענו, משתררות בכנסת. כי מה למדתי עוד? הזכרתי את חדרי הלידה של "סורוקה". אני מטפל בזה, אדוני שר האוצר לשעבר, עשר שנים, אתה יודע. עשר שנים.</w:t>
      </w:r>
    </w:p>
    <w:p w14:paraId="48955F12" w14:textId="77777777" w:rsidR="00000000" w:rsidRDefault="00754752">
      <w:pPr>
        <w:pStyle w:val="a0"/>
        <w:rPr>
          <w:rFonts w:hint="cs"/>
          <w:rtl/>
        </w:rPr>
      </w:pPr>
    </w:p>
    <w:p w14:paraId="256D1DFE" w14:textId="77777777" w:rsidR="00000000" w:rsidRDefault="00754752">
      <w:pPr>
        <w:pStyle w:val="af0"/>
        <w:rPr>
          <w:rtl/>
        </w:rPr>
      </w:pPr>
      <w:r>
        <w:rPr>
          <w:rFonts w:hint="eastAsia"/>
          <w:rtl/>
        </w:rPr>
        <w:t>גילה</w:t>
      </w:r>
      <w:r>
        <w:rPr>
          <w:rtl/>
        </w:rPr>
        <w:t xml:space="preserve"> גמליאל (הליכוד):</w:t>
      </w:r>
    </w:p>
    <w:p w14:paraId="662454B1" w14:textId="77777777" w:rsidR="00000000" w:rsidRDefault="00754752">
      <w:pPr>
        <w:pStyle w:val="a0"/>
        <w:rPr>
          <w:rFonts w:hint="cs"/>
          <w:rtl/>
        </w:rPr>
      </w:pPr>
    </w:p>
    <w:p w14:paraId="1AD1E5B7" w14:textId="77777777" w:rsidR="00000000" w:rsidRDefault="00754752">
      <w:pPr>
        <w:pStyle w:val="a0"/>
        <w:rPr>
          <w:rFonts w:hint="cs"/>
          <w:rtl/>
        </w:rPr>
      </w:pPr>
      <w:r>
        <w:rPr>
          <w:rFonts w:hint="cs"/>
          <w:rtl/>
        </w:rPr>
        <w:t>עשר שנים ולא - - - כלום, מסתבר. אם אתה אומר שעשר שנים - - -</w:t>
      </w:r>
    </w:p>
    <w:p w14:paraId="0166680A" w14:textId="77777777" w:rsidR="00000000" w:rsidRDefault="00754752">
      <w:pPr>
        <w:pStyle w:val="a0"/>
        <w:rPr>
          <w:rFonts w:hint="cs"/>
          <w:rtl/>
        </w:rPr>
      </w:pPr>
    </w:p>
    <w:p w14:paraId="50B1F0D8" w14:textId="77777777" w:rsidR="00000000" w:rsidRDefault="00754752">
      <w:pPr>
        <w:pStyle w:val="-"/>
        <w:rPr>
          <w:rtl/>
        </w:rPr>
      </w:pPr>
      <w:bookmarkStart w:id="157" w:name="FS000001065T07_06_2004_18_53_12C"/>
      <w:bookmarkEnd w:id="157"/>
      <w:r>
        <w:rPr>
          <w:rtl/>
        </w:rPr>
        <w:t>חיים אורון (מרצ):</w:t>
      </w:r>
    </w:p>
    <w:p w14:paraId="55716490" w14:textId="77777777" w:rsidR="00000000" w:rsidRDefault="00754752">
      <w:pPr>
        <w:pStyle w:val="a0"/>
        <w:rPr>
          <w:rtl/>
        </w:rPr>
      </w:pPr>
    </w:p>
    <w:p w14:paraId="7A2BC24C" w14:textId="77777777" w:rsidR="00000000" w:rsidRDefault="00754752">
      <w:pPr>
        <w:pStyle w:val="a0"/>
        <w:rPr>
          <w:rFonts w:hint="cs"/>
          <w:rtl/>
        </w:rPr>
      </w:pPr>
      <w:r>
        <w:rPr>
          <w:rFonts w:hint="cs"/>
          <w:rtl/>
        </w:rPr>
        <w:t>עכשיו תקשיבי ט</w:t>
      </w:r>
      <w:r>
        <w:rPr>
          <w:rFonts w:hint="cs"/>
          <w:rtl/>
        </w:rPr>
        <w:t xml:space="preserve">וב. עשר שנים ולא הצלחתי. ולא הצלחתי. יום אחד אני קורא בעיתון - אחרי שדיברתי בוועדת הכספים עם שר הבריאות ושאלתי: מה עם חדרי הלידה ב"סורוקה" - שבוועדה למעמד האשה היה דיון על חדרי הלידה ב"סורוקה", ושר הבריאות אמר: יש כסף. אמרתי: יופי. איך אמרת קודם </w:t>
      </w:r>
      <w:r>
        <w:rPr>
          <w:rFonts w:hint="eastAsia"/>
          <w:rtl/>
        </w:rPr>
        <w:t>–</w:t>
      </w:r>
      <w:r>
        <w:rPr>
          <w:rFonts w:hint="cs"/>
          <w:rtl/>
        </w:rPr>
        <w:t xml:space="preserve"> צדיקים מ</w:t>
      </w:r>
      <w:r>
        <w:rPr>
          <w:rFonts w:hint="cs"/>
          <w:rtl/>
        </w:rPr>
        <w:t xml:space="preserve">לאכתם נעשית בידי אחרים. </w:t>
      </w:r>
    </w:p>
    <w:p w14:paraId="7BC9E394" w14:textId="77777777" w:rsidR="00000000" w:rsidRDefault="00754752">
      <w:pPr>
        <w:pStyle w:val="a0"/>
        <w:rPr>
          <w:rFonts w:hint="cs"/>
          <w:rtl/>
        </w:rPr>
      </w:pPr>
    </w:p>
    <w:p w14:paraId="0B2C9C48" w14:textId="77777777" w:rsidR="00000000" w:rsidRDefault="00754752">
      <w:pPr>
        <w:pStyle w:val="a0"/>
        <w:rPr>
          <w:rFonts w:hint="cs"/>
          <w:rtl/>
        </w:rPr>
      </w:pPr>
      <w:r>
        <w:rPr>
          <w:rFonts w:hint="cs"/>
          <w:rtl/>
        </w:rPr>
        <w:t xml:space="preserve">לפני חודשיים התחלתי לבדוק מה קורה בחדרי הלידה: שום דבר. הלכתי למנכ"ל משרד הבריאות, והוא אומר: אין כסף. הלכתי למנכ"ל קופת-חולים </w:t>
      </w:r>
      <w:r>
        <w:rPr>
          <w:rFonts w:hint="eastAsia"/>
          <w:rtl/>
        </w:rPr>
        <w:t>–</w:t>
      </w:r>
      <w:r>
        <w:rPr>
          <w:rFonts w:hint="cs"/>
          <w:rtl/>
        </w:rPr>
        <w:t xml:space="preserve"> הכול בפרוטוקול: אין כסף. בשנת 2002 עשיתי הסכם עם קופת-חולים על 250 מיליון ש"ח, ושם חדרי הלידה תקניים.</w:t>
      </w:r>
      <w:r>
        <w:rPr>
          <w:rFonts w:hint="cs"/>
          <w:rtl/>
        </w:rPr>
        <w:t xml:space="preserve"> וחברת הכנסת גמליאל עולה לדוכן פעם נוספת ואומרת: יש כסף. אם יש כסף, שיופיע מייד. יש לו כתובת. חדרי הלידה ב"סורוקה" הם עדיין ב"סורוקה", למרות העובדה שאת לא שם, והם ריקים, למרות העובדה שאת לא שם. אם מה שאמרתי פה לא מדויק </w:t>
      </w:r>
      <w:r>
        <w:rPr>
          <w:rFonts w:hint="eastAsia"/>
          <w:rtl/>
        </w:rPr>
        <w:t>–</w:t>
      </w:r>
      <w:r>
        <w:rPr>
          <w:rFonts w:hint="cs"/>
          <w:rtl/>
        </w:rPr>
        <w:t xml:space="preserve"> בבקשה. </w:t>
      </w:r>
    </w:p>
    <w:p w14:paraId="49741ED8" w14:textId="77777777" w:rsidR="00000000" w:rsidRDefault="00754752">
      <w:pPr>
        <w:pStyle w:val="a0"/>
        <w:rPr>
          <w:rFonts w:hint="cs"/>
          <w:rtl/>
        </w:rPr>
      </w:pPr>
    </w:p>
    <w:p w14:paraId="06D01026" w14:textId="77777777" w:rsidR="00000000" w:rsidRDefault="00754752">
      <w:pPr>
        <w:pStyle w:val="a0"/>
        <w:rPr>
          <w:rFonts w:hint="cs"/>
          <w:rtl/>
        </w:rPr>
      </w:pPr>
      <w:r>
        <w:rPr>
          <w:rFonts w:hint="cs"/>
          <w:rtl/>
        </w:rPr>
        <w:t>אותו דבר בנושא ההוא. החוכמ</w:t>
      </w:r>
      <w:r>
        <w:rPr>
          <w:rFonts w:hint="cs"/>
          <w:rtl/>
        </w:rPr>
        <w:t xml:space="preserve">ה הזאת, שאגב, מגיעה לשיאים מאוד גבוהים </w:t>
      </w:r>
      <w:r>
        <w:rPr>
          <w:rFonts w:hint="eastAsia"/>
          <w:rtl/>
        </w:rPr>
        <w:t>–</w:t>
      </w:r>
      <w:r>
        <w:rPr>
          <w:rFonts w:hint="cs"/>
          <w:rtl/>
        </w:rPr>
        <w:t xml:space="preserve"> שמעתי התבטאויות של אנשי הימין כלפי ראש הממשלה. לא פעם לא הייתי שלם עם דיבורים בשמאל בשיח הציבורי. אדוני היושב-ראש, איפה? בתוך חצי שעה, בנסיעה באוטו, אחד מאנשי הימין אמר שהוא סדאם חוסיין, ואחר אמר אידי אמין. ולא כאמי</w:t>
      </w:r>
      <w:r>
        <w:rPr>
          <w:rFonts w:hint="cs"/>
          <w:rtl/>
        </w:rPr>
        <w:t xml:space="preserve">רות כאלה כלליות </w:t>
      </w:r>
      <w:r>
        <w:rPr>
          <w:rFonts w:hint="eastAsia"/>
          <w:rtl/>
        </w:rPr>
        <w:t>–</w:t>
      </w:r>
      <w:r>
        <w:rPr>
          <w:rFonts w:hint="cs"/>
          <w:rtl/>
        </w:rPr>
        <w:t xml:space="preserve"> אמירות ממוקדות. בוגד זו בכלל מלה שהולכת בקלות. וזה השיח הציבורי הנאמן של אנשי הימין, נאמני ארץ-ישראל. </w:t>
      </w:r>
    </w:p>
    <w:p w14:paraId="770846D0" w14:textId="77777777" w:rsidR="00000000" w:rsidRDefault="00754752">
      <w:pPr>
        <w:pStyle w:val="a0"/>
        <w:rPr>
          <w:rFonts w:hint="cs"/>
          <w:rtl/>
        </w:rPr>
      </w:pPr>
    </w:p>
    <w:p w14:paraId="13917E92" w14:textId="77777777" w:rsidR="00000000" w:rsidRDefault="00754752">
      <w:pPr>
        <w:pStyle w:val="a0"/>
        <w:rPr>
          <w:rFonts w:hint="cs"/>
          <w:rtl/>
        </w:rPr>
      </w:pPr>
      <w:r>
        <w:rPr>
          <w:rFonts w:hint="cs"/>
          <w:rtl/>
        </w:rPr>
        <w:t>אני רוצה להגיד לך, אני לא יודע אם יצא משהו מההתנתקות, אבל משהו מאוד מהותי כבר יצא. יצא שבר אמיתי בלבה של התפיסה הלאומית, שקרסה, מעשה י</w:t>
      </w:r>
      <w:r>
        <w:rPr>
          <w:rFonts w:hint="cs"/>
          <w:rtl/>
        </w:rPr>
        <w:t xml:space="preserve">דיו של ראש הממשלה, ואת זה אי-אפשר למחוק. אני מבין את זעמו של חבר הכנסת אלדד. אני מבין את כעסו, ואני גם מעריך את כעסו, אבל זה קרה, ואי-אפשר יותר לומר: דברים שרואים מכאן לא רואים משם, כי ראינו את זה מזמן. </w:t>
      </w:r>
    </w:p>
    <w:p w14:paraId="4FB154D2" w14:textId="77777777" w:rsidR="00000000" w:rsidRDefault="00754752">
      <w:pPr>
        <w:pStyle w:val="a0"/>
        <w:rPr>
          <w:rFonts w:hint="cs"/>
          <w:rtl/>
        </w:rPr>
      </w:pPr>
    </w:p>
    <w:p w14:paraId="610FD574" w14:textId="77777777" w:rsidR="00000000" w:rsidRDefault="00754752">
      <w:pPr>
        <w:pStyle w:val="a0"/>
        <w:rPr>
          <w:rFonts w:hint="cs"/>
          <w:rtl/>
        </w:rPr>
      </w:pPr>
      <w:r>
        <w:rPr>
          <w:rFonts w:hint="cs"/>
          <w:rtl/>
        </w:rPr>
        <w:t>יש מי שממשיך לא לראות. זה בסדר, אין לי טענה אל מי ש</w:t>
      </w:r>
      <w:r>
        <w:rPr>
          <w:rFonts w:hint="cs"/>
          <w:rtl/>
        </w:rPr>
        <w:t xml:space="preserve">רואה אחרת. יש לי טענה אל הצבועים והצבועות שעולים לדוכן ואומרים: אנחנו תומכים בראש הממשלה, אבל נפיל אותו. שאומרים: אנחנו תומכים בממשלה, אבל נעשה את הכול כדי שזה לא יתקיים. כשראש הממשלה אומר: אי-קבלת התוכנית היא קטסטרופה לאומית </w:t>
      </w:r>
      <w:r>
        <w:rPr>
          <w:rFonts w:hint="eastAsia"/>
          <w:rtl/>
        </w:rPr>
        <w:t>–</w:t>
      </w:r>
      <w:r>
        <w:rPr>
          <w:rFonts w:hint="cs"/>
          <w:rtl/>
        </w:rPr>
        <w:t xml:space="preserve"> אני מדבר במלים קצת יותר נמוכ</w:t>
      </w:r>
      <w:r>
        <w:rPr>
          <w:rFonts w:hint="cs"/>
          <w:rtl/>
        </w:rPr>
        <w:t xml:space="preserve">ות </w:t>
      </w:r>
      <w:r>
        <w:rPr>
          <w:rFonts w:hint="eastAsia"/>
          <w:rtl/>
        </w:rPr>
        <w:t>–</w:t>
      </w:r>
      <w:r>
        <w:rPr>
          <w:rFonts w:hint="cs"/>
          <w:rtl/>
        </w:rPr>
        <w:t xml:space="preserve"> כן, זאת תהיה קטסטרופה לאומית: אי-הליכה במסלול השלום היא קטסטרופה לאומית. </w:t>
      </w:r>
    </w:p>
    <w:p w14:paraId="377CA2D3" w14:textId="77777777" w:rsidR="00000000" w:rsidRDefault="00754752">
      <w:pPr>
        <w:pStyle w:val="a0"/>
        <w:rPr>
          <w:rFonts w:hint="cs"/>
          <w:rtl/>
        </w:rPr>
      </w:pPr>
    </w:p>
    <w:p w14:paraId="437F50C5" w14:textId="77777777" w:rsidR="00000000" w:rsidRDefault="00754752">
      <w:pPr>
        <w:pStyle w:val="a0"/>
        <w:rPr>
          <w:rFonts w:hint="cs"/>
          <w:rtl/>
        </w:rPr>
      </w:pPr>
      <w:r>
        <w:rPr>
          <w:rFonts w:hint="cs"/>
          <w:rtl/>
        </w:rPr>
        <w:t xml:space="preserve">אני לא יודע אם אומנם יש לממשלה ולראש הממשלה הנוכחי כוח להשלים אפילו תוכנית חלקית </w:t>
      </w:r>
      <w:r>
        <w:rPr>
          <w:rFonts w:hint="eastAsia"/>
          <w:rtl/>
        </w:rPr>
        <w:t>–</w:t>
      </w:r>
      <w:r>
        <w:rPr>
          <w:rFonts w:hint="cs"/>
          <w:rtl/>
        </w:rPr>
        <w:t xml:space="preserve"> שאנחנו תומכים בה וניתן לה את כל הגיבוי </w:t>
      </w:r>
      <w:r>
        <w:rPr>
          <w:rFonts w:hint="eastAsia"/>
          <w:rtl/>
        </w:rPr>
        <w:t>–</w:t>
      </w:r>
      <w:r>
        <w:rPr>
          <w:rFonts w:hint="cs"/>
          <w:rtl/>
        </w:rPr>
        <w:t xml:space="preserve"> ומבחינתנו היא לא תוכנית שלום, היא שיפור העמדות, על-פ</w:t>
      </w:r>
      <w:r>
        <w:rPr>
          <w:rFonts w:hint="cs"/>
          <w:rtl/>
        </w:rPr>
        <w:t xml:space="preserve">י תפיסתו של ראש הממשלה, להמשך הסכסוך, ואנחנו לא רוצים לשפר עמדות לסכסוך, אנחנו רוצים להביא קץ לסכסוך. אנחנו גם מאמינים שאפשר להביא קץ לסכסוך </w:t>
      </w:r>
      <w:r>
        <w:rPr>
          <w:rFonts w:hint="eastAsia"/>
          <w:rtl/>
        </w:rPr>
        <w:t>–</w:t>
      </w:r>
      <w:r>
        <w:rPr>
          <w:rFonts w:hint="cs"/>
          <w:rtl/>
        </w:rPr>
        <w:t xml:space="preserve"> במסלול אחר, לא במסלול הזה. אבל אם יפנו </w:t>
      </w:r>
      <w:r>
        <w:rPr>
          <w:rFonts w:hint="eastAsia"/>
          <w:rtl/>
        </w:rPr>
        <w:t>–</w:t>
      </w:r>
      <w:r>
        <w:rPr>
          <w:rFonts w:hint="cs"/>
          <w:rtl/>
        </w:rPr>
        <w:t xml:space="preserve"> שלוש התנחלויות, 17 התנחלויות ברצועת-עזה, ארבע בגדה </w:t>
      </w:r>
      <w:r>
        <w:rPr>
          <w:rFonts w:hint="eastAsia"/>
          <w:rtl/>
        </w:rPr>
        <w:t>–</w:t>
      </w:r>
      <w:r>
        <w:rPr>
          <w:rFonts w:hint="cs"/>
          <w:rtl/>
        </w:rPr>
        <w:t xml:space="preserve"> נתמוך בכך. </w:t>
      </w:r>
    </w:p>
    <w:p w14:paraId="064A606C" w14:textId="77777777" w:rsidR="00000000" w:rsidRDefault="00754752">
      <w:pPr>
        <w:pStyle w:val="a0"/>
        <w:rPr>
          <w:rFonts w:hint="cs"/>
          <w:rtl/>
        </w:rPr>
      </w:pPr>
    </w:p>
    <w:p w14:paraId="6E61D451" w14:textId="77777777" w:rsidR="00000000" w:rsidRDefault="00754752">
      <w:pPr>
        <w:pStyle w:val="a0"/>
        <w:rPr>
          <w:rFonts w:hint="cs"/>
          <w:rtl/>
        </w:rPr>
      </w:pPr>
      <w:r>
        <w:rPr>
          <w:rFonts w:hint="cs"/>
          <w:rtl/>
        </w:rPr>
        <w:t>אני מס</w:t>
      </w:r>
      <w:r>
        <w:rPr>
          <w:rFonts w:hint="cs"/>
          <w:rtl/>
        </w:rPr>
        <w:t xml:space="preserve">יים. אבל אני חושב שחובה על כל אחד מאתנו להסיר את מסווה הצביעות מאותם חברי הכנסת שעולים אל הדוכן ומדברים בכפל לשון, ומרמים את הציבור שלהם, ומרמים ציבורים. יש חובה בסיסית אלמנטרית, גם לחברי כנסת ותיקים, קל וחומר לוותיקים פחות, לומר אמת. ואם אתה נגד התוכנית, </w:t>
      </w:r>
      <w:r>
        <w:rPr>
          <w:rFonts w:hint="cs"/>
          <w:rtl/>
        </w:rPr>
        <w:t xml:space="preserve">שא בכל התוצאות. המשחק הזה </w:t>
      </w:r>
      <w:r>
        <w:rPr>
          <w:rFonts w:hint="eastAsia"/>
          <w:rtl/>
        </w:rPr>
        <w:t xml:space="preserve">– </w:t>
      </w:r>
      <w:r>
        <w:rPr>
          <w:rFonts w:hint="cs"/>
          <w:rtl/>
        </w:rPr>
        <w:t xml:space="preserve">של כפל לשון, כפל פנים, ובעיקר המסכה </w:t>
      </w:r>
      <w:r>
        <w:rPr>
          <w:rFonts w:hint="eastAsia"/>
          <w:rtl/>
        </w:rPr>
        <w:t>–</w:t>
      </w:r>
      <w:r>
        <w:rPr>
          <w:rFonts w:hint="cs"/>
          <w:rtl/>
        </w:rPr>
        <w:t xml:space="preserve"> צריך לעשות כל מאמץ, למען הבריאות הציבורית של כולנו, שייפסק. </w:t>
      </w:r>
    </w:p>
    <w:p w14:paraId="3A1B1366" w14:textId="77777777" w:rsidR="00000000" w:rsidRDefault="00754752">
      <w:pPr>
        <w:pStyle w:val="af1"/>
        <w:rPr>
          <w:rtl/>
        </w:rPr>
      </w:pPr>
    </w:p>
    <w:p w14:paraId="3BC40027" w14:textId="77777777" w:rsidR="00000000" w:rsidRDefault="00754752">
      <w:pPr>
        <w:pStyle w:val="af1"/>
        <w:rPr>
          <w:rtl/>
        </w:rPr>
      </w:pPr>
      <w:r>
        <w:rPr>
          <w:rtl/>
        </w:rPr>
        <w:t>היו"ר</w:t>
      </w:r>
      <w:r>
        <w:rPr>
          <w:rFonts w:hint="cs"/>
          <w:rtl/>
        </w:rPr>
        <w:t xml:space="preserve"> יולי אדלשטיין</w:t>
      </w:r>
      <w:r>
        <w:rPr>
          <w:rtl/>
        </w:rPr>
        <w:t>:</w:t>
      </w:r>
    </w:p>
    <w:p w14:paraId="6946B8AC" w14:textId="77777777" w:rsidR="00000000" w:rsidRDefault="00754752">
      <w:pPr>
        <w:pStyle w:val="a0"/>
        <w:rPr>
          <w:rtl/>
        </w:rPr>
      </w:pPr>
    </w:p>
    <w:p w14:paraId="59279CE3" w14:textId="77777777" w:rsidR="00000000" w:rsidRDefault="00754752">
      <w:pPr>
        <w:pStyle w:val="a0"/>
        <w:rPr>
          <w:rFonts w:hint="cs"/>
          <w:rtl/>
        </w:rPr>
      </w:pPr>
      <w:r>
        <w:rPr>
          <w:rFonts w:hint="cs"/>
          <w:rtl/>
        </w:rPr>
        <w:t xml:space="preserve">תודה לחבר הכנסת חיים אורון. </w:t>
      </w:r>
    </w:p>
    <w:p w14:paraId="5FBA9AB6" w14:textId="77777777" w:rsidR="00000000" w:rsidRDefault="00754752">
      <w:pPr>
        <w:pStyle w:val="a0"/>
        <w:rPr>
          <w:rFonts w:hint="cs"/>
          <w:rtl/>
        </w:rPr>
      </w:pPr>
    </w:p>
    <w:p w14:paraId="14CE27B0" w14:textId="77777777" w:rsidR="00000000" w:rsidRDefault="00754752">
      <w:pPr>
        <w:pStyle w:val="a0"/>
        <w:rPr>
          <w:rFonts w:hint="cs"/>
          <w:rtl/>
        </w:rPr>
      </w:pPr>
      <w:r>
        <w:rPr>
          <w:rFonts w:hint="cs"/>
          <w:rtl/>
        </w:rPr>
        <w:t xml:space="preserve">חברי הכנסת, נמצאת אתנו ביציע קבוצת עיתונאים מאסיה </w:t>
      </w:r>
      <w:r>
        <w:rPr>
          <w:rFonts w:hint="eastAsia"/>
          <w:rtl/>
        </w:rPr>
        <w:t>–</w:t>
      </w:r>
      <w:r>
        <w:rPr>
          <w:rFonts w:hint="cs"/>
          <w:rtl/>
        </w:rPr>
        <w:t xml:space="preserve"> מתאילנד, מווייטנם, מהפיל</w:t>
      </w:r>
      <w:r>
        <w:rPr>
          <w:rFonts w:hint="cs"/>
          <w:rtl/>
        </w:rPr>
        <w:t xml:space="preserve">יפינים, מסינגפור ועוד, ואנו שמחים לארח אותם במשכננו. אנו מאחלים להם עבודה פורייה כאן במדינת ישראל. </w:t>
      </w:r>
      <w:r>
        <w:t>Welcome to the Knesset</w:t>
      </w:r>
      <w:r>
        <w:rPr>
          <w:rFonts w:hint="cs"/>
          <w:rtl/>
        </w:rPr>
        <w:t xml:space="preserve">. </w:t>
      </w:r>
    </w:p>
    <w:p w14:paraId="43D5502C" w14:textId="77777777" w:rsidR="00000000" w:rsidRDefault="00754752">
      <w:pPr>
        <w:pStyle w:val="a0"/>
        <w:rPr>
          <w:rtl/>
        </w:rPr>
      </w:pPr>
    </w:p>
    <w:p w14:paraId="69717B87" w14:textId="77777777" w:rsidR="00000000" w:rsidRDefault="00754752">
      <w:pPr>
        <w:pStyle w:val="a0"/>
        <w:rPr>
          <w:rFonts w:hint="cs"/>
          <w:rtl/>
        </w:rPr>
      </w:pPr>
      <w:r>
        <w:rPr>
          <w:rFonts w:hint="cs"/>
          <w:rtl/>
        </w:rPr>
        <w:t>חברת הכנסת גילה פינקלשטיין, ואחריה - חבר הכנסת ישראל אייכלר. בבקשה, עד חמש דקות.</w:t>
      </w:r>
    </w:p>
    <w:p w14:paraId="419CD830" w14:textId="77777777" w:rsidR="00000000" w:rsidRDefault="00754752">
      <w:pPr>
        <w:pStyle w:val="a0"/>
        <w:rPr>
          <w:rFonts w:hint="cs"/>
          <w:rtl/>
        </w:rPr>
      </w:pPr>
    </w:p>
    <w:p w14:paraId="391E83BA" w14:textId="77777777" w:rsidR="00000000" w:rsidRDefault="00754752">
      <w:pPr>
        <w:pStyle w:val="a"/>
        <w:rPr>
          <w:rtl/>
        </w:rPr>
      </w:pPr>
      <w:bookmarkStart w:id="158" w:name="FS000001059T07_06_2004_17_55_24"/>
      <w:bookmarkStart w:id="159" w:name="_Toc75097240"/>
      <w:bookmarkEnd w:id="158"/>
      <w:r>
        <w:rPr>
          <w:rFonts w:hint="eastAsia"/>
          <w:rtl/>
        </w:rPr>
        <w:t>גילה</w:t>
      </w:r>
      <w:r>
        <w:rPr>
          <w:rtl/>
        </w:rPr>
        <w:t xml:space="preserve"> פינקלשטיין (מפד"ל):</w:t>
      </w:r>
      <w:bookmarkEnd w:id="159"/>
    </w:p>
    <w:p w14:paraId="62B04BB0" w14:textId="77777777" w:rsidR="00000000" w:rsidRDefault="00754752">
      <w:pPr>
        <w:pStyle w:val="a0"/>
        <w:rPr>
          <w:rFonts w:hint="cs"/>
          <w:rtl/>
        </w:rPr>
      </w:pPr>
    </w:p>
    <w:p w14:paraId="205485F7" w14:textId="77777777" w:rsidR="00000000" w:rsidRDefault="00754752">
      <w:pPr>
        <w:pStyle w:val="a0"/>
        <w:rPr>
          <w:rFonts w:hint="cs"/>
          <w:rtl/>
        </w:rPr>
      </w:pPr>
      <w:r>
        <w:rPr>
          <w:rFonts w:hint="cs"/>
          <w:rtl/>
        </w:rPr>
        <w:t>אדוני היושב-ראש, כנסת נ</w:t>
      </w:r>
      <w:r>
        <w:rPr>
          <w:rFonts w:hint="cs"/>
          <w:rtl/>
        </w:rPr>
        <w:t xml:space="preserve">כבדה, מצוקת עובדי המועצות הדתיות מרחפת בחלל האוויר כבר כמעט עשרה חודשים, ואין גורם כלשהו שיביא לפתרון המשבר סופית. אין-ספור דיונים, כנסים, התרעות, ואין שומע את זעקתם. יסודה של הבעיה ידוע </w:t>
      </w:r>
      <w:r>
        <w:rPr>
          <w:rFonts w:hint="eastAsia"/>
          <w:rtl/>
        </w:rPr>
        <w:t>–</w:t>
      </w:r>
      <w:r>
        <w:rPr>
          <w:rFonts w:hint="cs"/>
          <w:rtl/>
        </w:rPr>
        <w:t xml:space="preserve"> החל ב-1 במאי חדלו המועצות הדתיות לכהן, ולפיכך אין מי שישלם את המשכו</w:t>
      </w:r>
      <w:r>
        <w:rPr>
          <w:rFonts w:hint="cs"/>
          <w:rtl/>
        </w:rPr>
        <w:t xml:space="preserve">רות. משמעות הדבר היא שמשרד הדתות פורק עוד לפני שנמצא פתרון הולם למשכורות העובדים בשירותו. </w:t>
      </w:r>
    </w:p>
    <w:p w14:paraId="65A42534" w14:textId="77777777" w:rsidR="00000000" w:rsidRDefault="00754752">
      <w:pPr>
        <w:pStyle w:val="a0"/>
        <w:rPr>
          <w:rFonts w:hint="cs"/>
          <w:rtl/>
        </w:rPr>
      </w:pPr>
    </w:p>
    <w:p w14:paraId="653418E0" w14:textId="77777777" w:rsidR="00000000" w:rsidRDefault="00754752">
      <w:pPr>
        <w:pStyle w:val="a0"/>
        <w:rPr>
          <w:rFonts w:hint="cs"/>
          <w:rtl/>
        </w:rPr>
      </w:pPr>
      <w:r>
        <w:rPr>
          <w:rFonts w:hint="cs"/>
          <w:rtl/>
        </w:rPr>
        <w:t>אני משתוממת כיצד המדינה מבצעת צעד כל כך שלומיאלי, שאין בינו לבין הלנת שכר פלילית שום הבדל. איני מרימה קול צעקה על הרפורמות שביצעה הממשלה במשרד הדתות, אלא על האופן ה</w:t>
      </w:r>
      <w:r>
        <w:rPr>
          <w:rFonts w:hint="cs"/>
          <w:rtl/>
        </w:rPr>
        <w:t xml:space="preserve">כושל והמחפיר שבו הדברים מנוהלים. </w:t>
      </w:r>
    </w:p>
    <w:p w14:paraId="1AAB332D" w14:textId="77777777" w:rsidR="00000000" w:rsidRDefault="00754752">
      <w:pPr>
        <w:pStyle w:val="a0"/>
        <w:rPr>
          <w:rFonts w:hint="cs"/>
          <w:rtl/>
        </w:rPr>
      </w:pPr>
    </w:p>
    <w:p w14:paraId="34D70B1B" w14:textId="77777777" w:rsidR="00000000" w:rsidRDefault="00754752">
      <w:pPr>
        <w:pStyle w:val="a0"/>
        <w:rPr>
          <w:rFonts w:hint="cs"/>
          <w:rtl/>
        </w:rPr>
      </w:pPr>
      <w:r>
        <w:rPr>
          <w:rFonts w:hint="cs"/>
          <w:rtl/>
        </w:rPr>
        <w:t>אט-אט מתברר, כי פירוק משרד הדתות, אין פירושו ייעול וקידום שירותי הדת במדינת ישראל, אלא המטת חרפת רעב ומצוקה כלכלית חריפה על עובדי המועצות הדתיות ועל המשפחות שלהם. דוגמה מזעזעת לקושי העצום שהעובדים נקלעו אליו בשל עיכוב שכר</w:t>
      </w:r>
      <w:r>
        <w:rPr>
          <w:rFonts w:hint="cs"/>
          <w:rtl/>
        </w:rPr>
        <w:t xml:space="preserve">ם הוזכרה בישיבת ועדת הפנים על-ידי יושב-ראש המועצה הדתית ברמת-גן, שלדבריו הגיעו עובדיו למצב שבו בחנויות אין מסכימים לספק להם אוכל והם נאלצים לקבל שאריות מהמטבחים של אולמות אירועים. </w:t>
      </w:r>
    </w:p>
    <w:p w14:paraId="38D1E8C5" w14:textId="77777777" w:rsidR="00000000" w:rsidRDefault="00754752">
      <w:pPr>
        <w:pStyle w:val="a0"/>
        <w:rPr>
          <w:rFonts w:hint="cs"/>
          <w:rtl/>
        </w:rPr>
      </w:pPr>
    </w:p>
    <w:p w14:paraId="67DB9EDD" w14:textId="77777777" w:rsidR="00000000" w:rsidRDefault="00754752">
      <w:pPr>
        <w:pStyle w:val="a0"/>
        <w:rPr>
          <w:rFonts w:hint="cs"/>
          <w:rtl/>
        </w:rPr>
      </w:pPr>
      <w:r>
        <w:rPr>
          <w:rFonts w:hint="cs"/>
          <w:rtl/>
        </w:rPr>
        <w:t>אני פונה אל ראש הממשלה ושואלת: כך מפרקים משרד? האם הלנת שכר היא מעשה ממלכת</w:t>
      </w:r>
      <w:r>
        <w:rPr>
          <w:rFonts w:hint="cs"/>
          <w:rtl/>
        </w:rPr>
        <w:t xml:space="preserve">י? כיצד יכולה המדינה להגיש כתבי אישום נגד מעסיקים שמלינים שכר כשידיה שלה אינן נקיות ממעשים אלה? </w:t>
      </w:r>
    </w:p>
    <w:p w14:paraId="6F6A6132" w14:textId="77777777" w:rsidR="00000000" w:rsidRDefault="00754752">
      <w:pPr>
        <w:pStyle w:val="a0"/>
        <w:rPr>
          <w:rFonts w:hint="cs"/>
          <w:rtl/>
        </w:rPr>
      </w:pPr>
    </w:p>
    <w:p w14:paraId="5F1F9DFE" w14:textId="77777777" w:rsidR="00000000" w:rsidRDefault="00754752">
      <w:pPr>
        <w:pStyle w:val="a0"/>
        <w:rPr>
          <w:rFonts w:hint="cs"/>
          <w:rtl/>
        </w:rPr>
      </w:pPr>
      <w:r>
        <w:rPr>
          <w:rFonts w:hint="cs"/>
          <w:rtl/>
        </w:rPr>
        <w:t>לעתים עולה בי התחושה, שמשרד האוצר רואה בעובדי המועצות הדתיות עובדים מדרגה נחותה. ממשלת ישראל מוציאה סכומי עתק למימון תוכניות הבראה באקדמיה, בביטחון, בכלכלה, א</w:t>
      </w:r>
      <w:r>
        <w:rPr>
          <w:rFonts w:hint="cs"/>
          <w:rtl/>
        </w:rPr>
        <w:t xml:space="preserve">ך לתשלום משכורות עובדיה היא אינה מוצאת תקציב. </w:t>
      </w:r>
    </w:p>
    <w:p w14:paraId="5AFD0997" w14:textId="77777777" w:rsidR="00000000" w:rsidRDefault="00754752">
      <w:pPr>
        <w:pStyle w:val="a0"/>
        <w:rPr>
          <w:rFonts w:hint="cs"/>
          <w:rtl/>
        </w:rPr>
      </w:pPr>
    </w:p>
    <w:p w14:paraId="3865CA69" w14:textId="77777777" w:rsidR="00000000" w:rsidRDefault="00754752">
      <w:pPr>
        <w:pStyle w:val="a0"/>
        <w:rPr>
          <w:rFonts w:hint="cs"/>
          <w:rtl/>
        </w:rPr>
      </w:pPr>
      <w:r>
        <w:rPr>
          <w:rFonts w:hint="cs"/>
          <w:rtl/>
        </w:rPr>
        <w:t xml:space="preserve">ברשותכם, אני רוצה להשמיע את דברן של עובדות המקוואות, הבלניות, שקולן העדין והצנוע לא נשמע כמעט, אף שמצוקתן אינה פחותה, ואולי היא אף חריפה יותר משל עובדים אחרים במועצות הדתיות. כינסתי את עובדות המקוואות </w:t>
      </w:r>
      <w:r>
        <w:rPr>
          <w:rFonts w:hint="eastAsia"/>
          <w:rtl/>
        </w:rPr>
        <w:t>–</w:t>
      </w:r>
      <w:r>
        <w:rPr>
          <w:rFonts w:hint="cs"/>
          <w:rtl/>
        </w:rPr>
        <w:t xml:space="preserve"> את הב</w:t>
      </w:r>
      <w:r>
        <w:rPr>
          <w:rFonts w:hint="cs"/>
          <w:rtl/>
        </w:rPr>
        <w:t xml:space="preserve">לניות </w:t>
      </w:r>
      <w:r>
        <w:rPr>
          <w:rFonts w:hint="eastAsia"/>
          <w:rtl/>
        </w:rPr>
        <w:t>–</w:t>
      </w:r>
      <w:r>
        <w:rPr>
          <w:rFonts w:hint="cs"/>
          <w:rtl/>
        </w:rPr>
        <w:t xml:space="preserve"> שלוש פעמים במסגרת הוועדה לקידום מעמד האשה. הן השמיעו את המועקה שלהן, את הזעקה שלהן, וזעקתן אינה זעקתן שלהן בלבד, אלא של כולנו. הטרגדיה שלהן היא של כולנו, של כל עם ישראל. זו הזדמנות להודות לחברת הכנסת גילה גמליאל על שיתוף הפעולה ועל האוזן הקשבת במסג</w:t>
      </w:r>
      <w:r>
        <w:rPr>
          <w:rFonts w:hint="cs"/>
          <w:rtl/>
        </w:rPr>
        <w:t xml:space="preserve">רת הוועדה לקידום מעמד האשה. </w:t>
      </w:r>
    </w:p>
    <w:p w14:paraId="3412EED8" w14:textId="77777777" w:rsidR="00000000" w:rsidRDefault="00754752">
      <w:pPr>
        <w:pStyle w:val="a0"/>
        <w:rPr>
          <w:rFonts w:hint="cs"/>
          <w:rtl/>
        </w:rPr>
      </w:pPr>
    </w:p>
    <w:p w14:paraId="55619FFF" w14:textId="77777777" w:rsidR="00000000" w:rsidRDefault="00754752">
      <w:pPr>
        <w:pStyle w:val="a0"/>
        <w:rPr>
          <w:rFonts w:hint="cs"/>
          <w:rtl/>
        </w:rPr>
      </w:pPr>
      <w:r>
        <w:rPr>
          <w:rFonts w:hint="cs"/>
          <w:rtl/>
        </w:rPr>
        <w:t>נשים אלה, עובדות המקוואות, שרובן אמהות במשפחות ברוכות ילדים, מפעילות באופן שוטף רשת מקוואות, והן תמיד חדורות תחושת שליחות ורואות בעבודתן עבודת קודש. גם הן, כמו כלל עובדי המועצות הדתיות, לא קיבלו משכורת זה כמה חודשים והמשפחות ש</w:t>
      </w:r>
      <w:r>
        <w:rPr>
          <w:rFonts w:hint="cs"/>
          <w:rtl/>
        </w:rPr>
        <w:t>להן נמצאות על סף פת לחם. קולן החרישי של נשים אלה לא נשמע, והן אף הודיעו כי הן אינן מתכוונות לנקוט עיצומים כלשהם, גם אם לא יקבלו משכורת במשך תקופה ארוכה. בעבורן פעילות שוטפת של המקווה חשובה יותר מכל דבר אחר, ועל כן הן אינן מוצאות כל סיבה להשבית את עבודתן, ו</w:t>
      </w:r>
      <w:r>
        <w:rPr>
          <w:rFonts w:hint="cs"/>
          <w:rtl/>
        </w:rPr>
        <w:t xml:space="preserve">עובדות חודשים, בצורה מסודרת ועקבית, ללא משכורת. כאשר שמעתי את הדברים מפיהן חשתי בושה גדולה. התביישתי בשם המדינה, שמנצלת עובדים הרואים בעבודתם שליחות ומתוך כך נמנעים מלעמוד על זכויותיהם. כיצד אפשר להלין שכר של עובדים כאלה בלי להתבייש? </w:t>
      </w:r>
    </w:p>
    <w:p w14:paraId="1D43D713" w14:textId="77777777" w:rsidR="00000000" w:rsidRDefault="00754752">
      <w:pPr>
        <w:pStyle w:val="a0"/>
        <w:rPr>
          <w:rFonts w:hint="cs"/>
          <w:rtl/>
        </w:rPr>
      </w:pPr>
    </w:p>
    <w:p w14:paraId="4E9EBAC9" w14:textId="77777777" w:rsidR="00000000" w:rsidRDefault="00754752">
      <w:pPr>
        <w:pStyle w:val="a0"/>
        <w:rPr>
          <w:rFonts w:hint="cs"/>
          <w:rtl/>
        </w:rPr>
      </w:pPr>
      <w:r>
        <w:rPr>
          <w:rFonts w:hint="cs"/>
          <w:rtl/>
        </w:rPr>
        <w:t>המפד"ל מתקשה לשבת במ</w:t>
      </w:r>
      <w:r>
        <w:rPr>
          <w:rFonts w:hint="cs"/>
          <w:rtl/>
        </w:rPr>
        <w:t>משלה, שנוסף על התוכניות המדיניות המפוקפקות שלה גם פוגעת באופן מכריע בשירותי הדת בישראל. המפד"ל לא תיתן יד להלנת השכר המתמשכת של עובדי המועצות הדתיות, אשר רואים בעבודתם עבודת קודש אפילו במחיר עיכוב שכרם.</w:t>
      </w:r>
    </w:p>
    <w:p w14:paraId="3A70846A" w14:textId="77777777" w:rsidR="00000000" w:rsidRDefault="00754752">
      <w:pPr>
        <w:pStyle w:val="a0"/>
        <w:rPr>
          <w:rFonts w:hint="cs"/>
          <w:rtl/>
        </w:rPr>
      </w:pPr>
    </w:p>
    <w:p w14:paraId="0994B6B8" w14:textId="77777777" w:rsidR="00000000" w:rsidRDefault="00754752">
      <w:pPr>
        <w:pStyle w:val="af0"/>
        <w:rPr>
          <w:rtl/>
        </w:rPr>
      </w:pPr>
      <w:r>
        <w:rPr>
          <w:rFonts w:hint="eastAsia"/>
          <w:rtl/>
        </w:rPr>
        <w:t>מיכאל</w:t>
      </w:r>
      <w:r>
        <w:rPr>
          <w:rtl/>
        </w:rPr>
        <w:t xml:space="preserve"> מלכיאור (העבודה-מימד):</w:t>
      </w:r>
    </w:p>
    <w:p w14:paraId="29326D03" w14:textId="77777777" w:rsidR="00000000" w:rsidRDefault="00754752">
      <w:pPr>
        <w:pStyle w:val="a0"/>
        <w:rPr>
          <w:rFonts w:hint="cs"/>
          <w:rtl/>
        </w:rPr>
      </w:pPr>
    </w:p>
    <w:p w14:paraId="0E8CE076" w14:textId="77777777" w:rsidR="00000000" w:rsidRDefault="00754752">
      <w:pPr>
        <w:pStyle w:val="a0"/>
        <w:rPr>
          <w:rFonts w:hint="cs"/>
          <w:rtl/>
        </w:rPr>
      </w:pPr>
      <w:r>
        <w:rPr>
          <w:rFonts w:hint="cs"/>
          <w:rtl/>
        </w:rPr>
        <w:t>מי נותן יד לזה אם לא א</w:t>
      </w:r>
      <w:r>
        <w:rPr>
          <w:rFonts w:hint="cs"/>
          <w:rtl/>
        </w:rPr>
        <w:t xml:space="preserve">תם? </w:t>
      </w:r>
    </w:p>
    <w:p w14:paraId="4D8BD693" w14:textId="77777777" w:rsidR="00000000" w:rsidRDefault="00754752">
      <w:pPr>
        <w:pStyle w:val="a0"/>
        <w:rPr>
          <w:rFonts w:hint="cs"/>
          <w:rtl/>
        </w:rPr>
      </w:pPr>
    </w:p>
    <w:p w14:paraId="08B398BA" w14:textId="77777777" w:rsidR="00000000" w:rsidRDefault="00754752">
      <w:pPr>
        <w:pStyle w:val="-"/>
        <w:rPr>
          <w:rtl/>
        </w:rPr>
      </w:pPr>
      <w:bookmarkStart w:id="160" w:name="FS000001059T07_06_2004_18_00_03C"/>
      <w:bookmarkEnd w:id="160"/>
      <w:r>
        <w:rPr>
          <w:rtl/>
        </w:rPr>
        <w:t>גילה פינקלשטיין (מפד"ל):</w:t>
      </w:r>
    </w:p>
    <w:p w14:paraId="6CF6CA72" w14:textId="77777777" w:rsidR="00000000" w:rsidRDefault="00754752">
      <w:pPr>
        <w:pStyle w:val="a0"/>
        <w:rPr>
          <w:rtl/>
        </w:rPr>
      </w:pPr>
    </w:p>
    <w:p w14:paraId="52C15E11" w14:textId="77777777" w:rsidR="00000000" w:rsidRDefault="00754752">
      <w:pPr>
        <w:pStyle w:val="a0"/>
        <w:rPr>
          <w:rFonts w:hint="cs"/>
          <w:rtl/>
        </w:rPr>
      </w:pPr>
      <w:r>
        <w:rPr>
          <w:rFonts w:hint="cs"/>
          <w:rtl/>
        </w:rPr>
        <w:t xml:space="preserve">סבלנות, זה יסתדר, זה בדרך להסתדר. </w:t>
      </w:r>
    </w:p>
    <w:p w14:paraId="5F428652" w14:textId="77777777" w:rsidR="00000000" w:rsidRDefault="00754752">
      <w:pPr>
        <w:pStyle w:val="a0"/>
        <w:rPr>
          <w:rFonts w:hint="cs"/>
          <w:rtl/>
        </w:rPr>
      </w:pPr>
    </w:p>
    <w:p w14:paraId="1627D0F5" w14:textId="77777777" w:rsidR="00000000" w:rsidRDefault="00754752">
      <w:pPr>
        <w:pStyle w:val="af0"/>
        <w:rPr>
          <w:rtl/>
        </w:rPr>
      </w:pPr>
      <w:r>
        <w:rPr>
          <w:rFonts w:hint="eastAsia"/>
          <w:rtl/>
        </w:rPr>
        <w:t>מיכאל</w:t>
      </w:r>
      <w:r>
        <w:rPr>
          <w:rtl/>
        </w:rPr>
        <w:t xml:space="preserve"> מלכיאור (העבודה-מימד):</w:t>
      </w:r>
    </w:p>
    <w:p w14:paraId="10880054" w14:textId="77777777" w:rsidR="00000000" w:rsidRDefault="00754752">
      <w:pPr>
        <w:pStyle w:val="a0"/>
        <w:rPr>
          <w:rFonts w:hint="cs"/>
          <w:rtl/>
        </w:rPr>
      </w:pPr>
    </w:p>
    <w:p w14:paraId="4C814844" w14:textId="77777777" w:rsidR="00000000" w:rsidRDefault="00754752">
      <w:pPr>
        <w:pStyle w:val="a0"/>
        <w:rPr>
          <w:rFonts w:hint="cs"/>
          <w:rtl/>
        </w:rPr>
      </w:pPr>
      <w:r>
        <w:rPr>
          <w:rFonts w:hint="cs"/>
          <w:rtl/>
        </w:rPr>
        <w:t xml:space="preserve">אבל זה כבר יותר משנה, אז המפד"ל נותנת יד לזה. </w:t>
      </w:r>
    </w:p>
    <w:p w14:paraId="16BE49EC" w14:textId="77777777" w:rsidR="00000000" w:rsidRDefault="00754752">
      <w:pPr>
        <w:pStyle w:val="a0"/>
        <w:rPr>
          <w:rFonts w:hint="cs"/>
          <w:rtl/>
        </w:rPr>
      </w:pPr>
    </w:p>
    <w:p w14:paraId="1D26A7D2" w14:textId="77777777" w:rsidR="00000000" w:rsidRDefault="00754752">
      <w:pPr>
        <w:pStyle w:val="-"/>
        <w:rPr>
          <w:rtl/>
        </w:rPr>
      </w:pPr>
      <w:r>
        <w:rPr>
          <w:rtl/>
        </w:rPr>
        <w:t>גילה פינקלשטיין (מפד"ל):</w:t>
      </w:r>
    </w:p>
    <w:p w14:paraId="6F00E8E5" w14:textId="77777777" w:rsidR="00000000" w:rsidRDefault="00754752">
      <w:pPr>
        <w:pStyle w:val="a0"/>
        <w:rPr>
          <w:rFonts w:hint="cs"/>
          <w:rtl/>
        </w:rPr>
      </w:pPr>
    </w:p>
    <w:p w14:paraId="10F38F95" w14:textId="77777777" w:rsidR="00000000" w:rsidRDefault="00754752">
      <w:pPr>
        <w:pStyle w:val="a0"/>
        <w:rPr>
          <w:rFonts w:hint="cs"/>
          <w:rtl/>
        </w:rPr>
      </w:pPr>
      <w:r>
        <w:rPr>
          <w:rFonts w:hint="cs"/>
          <w:rtl/>
        </w:rPr>
        <w:t xml:space="preserve">בסבלנות, כי המפד"ל נאבקת ונלחמת למען - - - </w:t>
      </w:r>
    </w:p>
    <w:p w14:paraId="6AD7FA4D" w14:textId="77777777" w:rsidR="00000000" w:rsidRDefault="00754752">
      <w:pPr>
        <w:pStyle w:val="a0"/>
        <w:rPr>
          <w:rFonts w:hint="cs"/>
          <w:rtl/>
        </w:rPr>
      </w:pPr>
    </w:p>
    <w:p w14:paraId="7AAA5E7F" w14:textId="77777777" w:rsidR="00000000" w:rsidRDefault="00754752">
      <w:pPr>
        <w:pStyle w:val="af0"/>
        <w:rPr>
          <w:rtl/>
        </w:rPr>
      </w:pPr>
      <w:r>
        <w:rPr>
          <w:rFonts w:hint="eastAsia"/>
          <w:rtl/>
        </w:rPr>
        <w:t>חיים</w:t>
      </w:r>
      <w:r>
        <w:rPr>
          <w:rtl/>
        </w:rPr>
        <w:t xml:space="preserve"> אורון (מרצ):</w:t>
      </w:r>
    </w:p>
    <w:p w14:paraId="74F81828" w14:textId="77777777" w:rsidR="00000000" w:rsidRDefault="00754752">
      <w:pPr>
        <w:pStyle w:val="a0"/>
        <w:rPr>
          <w:rFonts w:hint="cs"/>
          <w:rtl/>
        </w:rPr>
      </w:pPr>
    </w:p>
    <w:p w14:paraId="6CC3B7A1" w14:textId="77777777" w:rsidR="00000000" w:rsidRDefault="00754752">
      <w:pPr>
        <w:pStyle w:val="a0"/>
        <w:ind w:firstLine="0"/>
        <w:rPr>
          <w:rFonts w:hint="cs"/>
          <w:rtl/>
        </w:rPr>
      </w:pPr>
      <w:r>
        <w:rPr>
          <w:rFonts w:hint="cs"/>
          <w:rtl/>
        </w:rPr>
        <w:tab/>
        <w:t xml:space="preserve">- - - </w:t>
      </w:r>
    </w:p>
    <w:p w14:paraId="2B689A7E" w14:textId="77777777" w:rsidR="00000000" w:rsidRDefault="00754752">
      <w:pPr>
        <w:pStyle w:val="a0"/>
        <w:ind w:firstLine="0"/>
        <w:rPr>
          <w:rFonts w:hint="cs"/>
          <w:rtl/>
        </w:rPr>
      </w:pPr>
    </w:p>
    <w:p w14:paraId="66FBA91D" w14:textId="77777777" w:rsidR="00000000" w:rsidRDefault="00754752">
      <w:pPr>
        <w:pStyle w:val="af0"/>
        <w:rPr>
          <w:rtl/>
        </w:rPr>
      </w:pPr>
      <w:r>
        <w:rPr>
          <w:rFonts w:hint="eastAsia"/>
          <w:rtl/>
        </w:rPr>
        <w:t>עמרם</w:t>
      </w:r>
      <w:r>
        <w:rPr>
          <w:rtl/>
        </w:rPr>
        <w:t xml:space="preserve"> מצנע (</w:t>
      </w:r>
      <w:r>
        <w:rPr>
          <w:rtl/>
        </w:rPr>
        <w:t>העבודה-מימד):</w:t>
      </w:r>
    </w:p>
    <w:p w14:paraId="5F93B977" w14:textId="77777777" w:rsidR="00000000" w:rsidRDefault="00754752">
      <w:pPr>
        <w:pStyle w:val="a0"/>
        <w:rPr>
          <w:rFonts w:hint="cs"/>
          <w:rtl/>
        </w:rPr>
      </w:pPr>
    </w:p>
    <w:p w14:paraId="413EF4B4" w14:textId="77777777" w:rsidR="00000000" w:rsidRDefault="00754752">
      <w:pPr>
        <w:pStyle w:val="a0"/>
        <w:ind w:firstLine="0"/>
        <w:rPr>
          <w:rFonts w:hint="cs"/>
          <w:rtl/>
        </w:rPr>
      </w:pPr>
      <w:r>
        <w:rPr>
          <w:rFonts w:hint="cs"/>
          <w:rtl/>
        </w:rPr>
        <w:tab/>
        <w:t>גילה, אתם הצבעתם נגד הצעה משותפת שלי ושלכם בנושא  - - - האם תצביעו יחד - - -</w:t>
      </w:r>
    </w:p>
    <w:p w14:paraId="273E7B81" w14:textId="77777777" w:rsidR="00000000" w:rsidRDefault="00754752">
      <w:pPr>
        <w:pStyle w:val="-"/>
        <w:rPr>
          <w:rFonts w:hint="cs"/>
          <w:rtl/>
        </w:rPr>
      </w:pPr>
    </w:p>
    <w:p w14:paraId="2314BCBC" w14:textId="77777777" w:rsidR="00000000" w:rsidRDefault="00754752">
      <w:pPr>
        <w:pStyle w:val="-"/>
        <w:rPr>
          <w:rtl/>
        </w:rPr>
      </w:pPr>
      <w:r>
        <w:rPr>
          <w:rtl/>
        </w:rPr>
        <w:t>גילה פינקלשטיין (מפד"ל):</w:t>
      </w:r>
    </w:p>
    <w:p w14:paraId="6D994CF7" w14:textId="77777777" w:rsidR="00000000" w:rsidRDefault="00754752">
      <w:pPr>
        <w:pStyle w:val="a0"/>
        <w:rPr>
          <w:rFonts w:hint="cs"/>
          <w:rtl/>
        </w:rPr>
      </w:pPr>
    </w:p>
    <w:p w14:paraId="2D2A8350" w14:textId="77777777" w:rsidR="00000000" w:rsidRDefault="00754752">
      <w:pPr>
        <w:pStyle w:val="a0"/>
        <w:rPr>
          <w:rFonts w:hint="cs"/>
          <w:rtl/>
        </w:rPr>
      </w:pPr>
      <w:r>
        <w:rPr>
          <w:rFonts w:hint="cs"/>
          <w:rtl/>
        </w:rPr>
        <w:t>אנחנו נמצא דרך להביא לכך שעובדי המועצות הדתיות יתחילו לקבל את שכרם. כולי תקווה כי פגישת ראש הממשלה היום עם הרבנים הראשיים תניב פירות חיו</w:t>
      </w:r>
      <w:r>
        <w:rPr>
          <w:rFonts w:hint="cs"/>
          <w:rtl/>
        </w:rPr>
        <w:t>ביים ומשבר המועצות הדתיות יבוא על פתרונו השלם. בשם המפד"ל אני קוראת לראש הממשלה להעמיד בראש סדר העדיפויות את ההתחשבנות עם עובדי המועצות אשר למשכורות שלהם, ולסיים בתוך זמן קצר ביותר את אישור הרכבי המועצות הדתיות, כדי להעלות את שירותי הדת בישראל על דרך המלך.</w:t>
      </w:r>
      <w:r>
        <w:rPr>
          <w:rFonts w:hint="cs"/>
          <w:rtl/>
        </w:rPr>
        <w:t xml:space="preserve"> תודה.</w:t>
      </w:r>
    </w:p>
    <w:p w14:paraId="52FC56F9" w14:textId="77777777" w:rsidR="00000000" w:rsidRDefault="00754752">
      <w:pPr>
        <w:pStyle w:val="a0"/>
        <w:rPr>
          <w:rFonts w:hint="cs"/>
          <w:rtl/>
        </w:rPr>
      </w:pPr>
    </w:p>
    <w:p w14:paraId="35A1702A" w14:textId="77777777" w:rsidR="00000000" w:rsidRDefault="00754752">
      <w:pPr>
        <w:pStyle w:val="af1"/>
        <w:rPr>
          <w:rtl/>
        </w:rPr>
      </w:pPr>
      <w:r>
        <w:rPr>
          <w:rtl/>
        </w:rPr>
        <w:t>היו"ר יולי-יואל אדלשטיין:</w:t>
      </w:r>
    </w:p>
    <w:p w14:paraId="0D58CFB5" w14:textId="77777777" w:rsidR="00000000" w:rsidRDefault="00754752">
      <w:pPr>
        <w:pStyle w:val="a0"/>
        <w:rPr>
          <w:rtl/>
        </w:rPr>
      </w:pPr>
    </w:p>
    <w:p w14:paraId="2324FB11" w14:textId="77777777" w:rsidR="00000000" w:rsidRDefault="00754752">
      <w:pPr>
        <w:pStyle w:val="a0"/>
        <w:rPr>
          <w:rFonts w:hint="cs"/>
          <w:rtl/>
        </w:rPr>
      </w:pPr>
      <w:r>
        <w:rPr>
          <w:rFonts w:hint="cs"/>
          <w:rtl/>
        </w:rPr>
        <w:t xml:space="preserve">תודה לחברת הכנסת גילה פינקלשטיין. חבר הכנסת ישראל אייכלר, תורך. אחריך - חבר הכנסת יחיאל חזן. </w:t>
      </w:r>
    </w:p>
    <w:p w14:paraId="5CC08A60" w14:textId="77777777" w:rsidR="00000000" w:rsidRDefault="00754752">
      <w:pPr>
        <w:pStyle w:val="af0"/>
        <w:rPr>
          <w:rtl/>
        </w:rPr>
      </w:pPr>
      <w:r>
        <w:rPr>
          <w:rtl/>
        </w:rPr>
        <w:br/>
        <w:t>עבד-אלמאלכ דהאמשה (רע"ם):</w:t>
      </w:r>
    </w:p>
    <w:p w14:paraId="61895E7D" w14:textId="77777777" w:rsidR="00000000" w:rsidRDefault="00754752">
      <w:pPr>
        <w:pStyle w:val="a0"/>
        <w:rPr>
          <w:rtl/>
        </w:rPr>
      </w:pPr>
    </w:p>
    <w:p w14:paraId="6DFAC48A" w14:textId="77777777" w:rsidR="00000000" w:rsidRDefault="00754752">
      <w:pPr>
        <w:pStyle w:val="a0"/>
        <w:rPr>
          <w:rFonts w:hint="cs"/>
          <w:rtl/>
        </w:rPr>
      </w:pPr>
      <w:r>
        <w:rPr>
          <w:rFonts w:hint="cs"/>
          <w:rtl/>
        </w:rPr>
        <w:t>- - -</w:t>
      </w:r>
    </w:p>
    <w:p w14:paraId="4852C7E3" w14:textId="77777777" w:rsidR="00000000" w:rsidRDefault="00754752">
      <w:pPr>
        <w:pStyle w:val="af1"/>
        <w:rPr>
          <w:rtl/>
        </w:rPr>
      </w:pPr>
      <w:r>
        <w:rPr>
          <w:rtl/>
        </w:rPr>
        <w:br/>
        <w:t>היו"ר יולי-יואל אדלשטיין:</w:t>
      </w:r>
    </w:p>
    <w:p w14:paraId="2ACB1CB8" w14:textId="77777777" w:rsidR="00000000" w:rsidRDefault="00754752">
      <w:pPr>
        <w:pStyle w:val="a0"/>
        <w:rPr>
          <w:rtl/>
        </w:rPr>
      </w:pPr>
    </w:p>
    <w:p w14:paraId="4D197CBC" w14:textId="77777777" w:rsidR="00000000" w:rsidRDefault="00754752">
      <w:pPr>
        <w:pStyle w:val="a0"/>
        <w:rPr>
          <w:rFonts w:hint="cs"/>
          <w:rtl/>
        </w:rPr>
      </w:pPr>
      <w:r>
        <w:rPr>
          <w:rFonts w:hint="cs"/>
          <w:rtl/>
        </w:rPr>
        <w:t>מה לא אמרה?</w:t>
      </w:r>
    </w:p>
    <w:p w14:paraId="65D3137C" w14:textId="77777777" w:rsidR="00000000" w:rsidRDefault="00754752">
      <w:pPr>
        <w:pStyle w:val="af0"/>
        <w:rPr>
          <w:rtl/>
        </w:rPr>
      </w:pPr>
      <w:r>
        <w:rPr>
          <w:rtl/>
        </w:rPr>
        <w:br/>
        <w:t>עבד-אלמאלכ דהאמשה (רע"ם):</w:t>
      </w:r>
    </w:p>
    <w:p w14:paraId="6D9F580E" w14:textId="77777777" w:rsidR="00000000" w:rsidRDefault="00754752">
      <w:pPr>
        <w:pStyle w:val="a0"/>
        <w:rPr>
          <w:rtl/>
        </w:rPr>
      </w:pPr>
    </w:p>
    <w:p w14:paraId="15021364" w14:textId="77777777" w:rsidR="00000000" w:rsidRDefault="00754752">
      <w:pPr>
        <w:pStyle w:val="a0"/>
        <w:rPr>
          <w:rFonts w:hint="cs"/>
          <w:rtl/>
        </w:rPr>
      </w:pPr>
      <w:r>
        <w:rPr>
          <w:rFonts w:hint="cs"/>
          <w:rtl/>
        </w:rPr>
        <w:t>- - - באי-אמון - - -</w:t>
      </w:r>
    </w:p>
    <w:p w14:paraId="0BAE9203" w14:textId="77777777" w:rsidR="00000000" w:rsidRDefault="00754752">
      <w:pPr>
        <w:pStyle w:val="af1"/>
        <w:rPr>
          <w:rtl/>
        </w:rPr>
      </w:pPr>
      <w:r>
        <w:rPr>
          <w:rtl/>
        </w:rPr>
        <w:br/>
        <w:t>היו</w:t>
      </w:r>
      <w:r>
        <w:rPr>
          <w:rtl/>
        </w:rPr>
        <w:t>"ר יולי-יואל אדלשטיין:</w:t>
      </w:r>
    </w:p>
    <w:p w14:paraId="432436C9" w14:textId="77777777" w:rsidR="00000000" w:rsidRDefault="00754752">
      <w:pPr>
        <w:pStyle w:val="a0"/>
        <w:rPr>
          <w:rtl/>
        </w:rPr>
      </w:pPr>
    </w:p>
    <w:p w14:paraId="5F56919D" w14:textId="77777777" w:rsidR="00000000" w:rsidRDefault="00754752">
      <w:pPr>
        <w:pStyle w:val="a0"/>
        <w:rPr>
          <w:rFonts w:hint="cs"/>
          <w:rtl/>
        </w:rPr>
      </w:pPr>
      <w:r>
        <w:rPr>
          <w:rFonts w:hint="cs"/>
          <w:rtl/>
        </w:rPr>
        <w:t>אולי היא לא יודעת, למה אתה בא בטענות אל חברת הכנסת?</w:t>
      </w:r>
    </w:p>
    <w:p w14:paraId="171D10A6" w14:textId="77777777" w:rsidR="00000000" w:rsidRDefault="00754752">
      <w:pPr>
        <w:pStyle w:val="af0"/>
        <w:rPr>
          <w:rtl/>
        </w:rPr>
      </w:pPr>
      <w:r>
        <w:rPr>
          <w:rtl/>
        </w:rPr>
        <w:br/>
        <w:t>עבד-אלמאלכ דהאמשה (רע"ם):</w:t>
      </w:r>
    </w:p>
    <w:p w14:paraId="51147743" w14:textId="77777777" w:rsidR="00000000" w:rsidRDefault="00754752">
      <w:pPr>
        <w:pStyle w:val="a0"/>
        <w:rPr>
          <w:rtl/>
        </w:rPr>
      </w:pPr>
    </w:p>
    <w:p w14:paraId="19301FB5" w14:textId="77777777" w:rsidR="00000000" w:rsidRDefault="00754752">
      <w:pPr>
        <w:pStyle w:val="a0"/>
        <w:rPr>
          <w:rFonts w:hint="cs"/>
          <w:rtl/>
        </w:rPr>
      </w:pPr>
      <w:r>
        <w:rPr>
          <w:rFonts w:hint="cs"/>
          <w:rtl/>
        </w:rPr>
        <w:t xml:space="preserve"> - - - על זה אנחנו מדברים - - -</w:t>
      </w:r>
    </w:p>
    <w:p w14:paraId="663D187A" w14:textId="77777777" w:rsidR="00000000" w:rsidRDefault="00754752">
      <w:pPr>
        <w:pStyle w:val="af1"/>
        <w:rPr>
          <w:rtl/>
        </w:rPr>
      </w:pPr>
      <w:r>
        <w:rPr>
          <w:rtl/>
        </w:rPr>
        <w:br/>
        <w:t>היו"ר יולי-יואל אדלשטיין:</w:t>
      </w:r>
    </w:p>
    <w:p w14:paraId="50E0E33A" w14:textId="77777777" w:rsidR="00000000" w:rsidRDefault="00754752">
      <w:pPr>
        <w:pStyle w:val="a0"/>
        <w:rPr>
          <w:rtl/>
        </w:rPr>
      </w:pPr>
    </w:p>
    <w:p w14:paraId="5E79F8EB" w14:textId="77777777" w:rsidR="00000000" w:rsidRDefault="00754752">
      <w:pPr>
        <w:pStyle w:val="a0"/>
        <w:rPr>
          <w:rFonts w:hint="cs"/>
          <w:rtl/>
        </w:rPr>
      </w:pPr>
      <w:r>
        <w:rPr>
          <w:rFonts w:hint="cs"/>
          <w:rtl/>
        </w:rPr>
        <w:t xml:space="preserve">בבקשה, חבר הכנסת אייכלר, עד חמש דקות. </w:t>
      </w:r>
    </w:p>
    <w:p w14:paraId="084F28D7" w14:textId="77777777" w:rsidR="00000000" w:rsidRDefault="00754752">
      <w:pPr>
        <w:pStyle w:val="a"/>
        <w:rPr>
          <w:rtl/>
        </w:rPr>
      </w:pPr>
      <w:r>
        <w:rPr>
          <w:rtl/>
        </w:rPr>
        <w:br/>
      </w:r>
      <w:bookmarkStart w:id="161" w:name="FS000001057T07_06_2004_18_18_33"/>
      <w:bookmarkStart w:id="162" w:name="_Toc75097241"/>
      <w:bookmarkEnd w:id="161"/>
      <w:r>
        <w:rPr>
          <w:rtl/>
        </w:rPr>
        <w:t>ישראל אייכלר (יהדות התורה):</w:t>
      </w:r>
      <w:bookmarkEnd w:id="162"/>
    </w:p>
    <w:p w14:paraId="5FDE6EEF" w14:textId="77777777" w:rsidR="00000000" w:rsidRDefault="00754752">
      <w:pPr>
        <w:pStyle w:val="a0"/>
        <w:rPr>
          <w:rtl/>
        </w:rPr>
      </w:pPr>
    </w:p>
    <w:p w14:paraId="7352B4D1" w14:textId="77777777" w:rsidR="00000000" w:rsidRDefault="00754752">
      <w:pPr>
        <w:pStyle w:val="a0"/>
        <w:rPr>
          <w:rFonts w:hint="cs"/>
          <w:rtl/>
        </w:rPr>
      </w:pPr>
      <w:r>
        <w:rPr>
          <w:rFonts w:hint="cs"/>
          <w:rtl/>
        </w:rPr>
        <w:t>אדוני היושב-ראש, חברי ה</w:t>
      </w:r>
      <w:r>
        <w:rPr>
          <w:rFonts w:hint="cs"/>
          <w:rtl/>
        </w:rPr>
        <w:t>כנסת, ניצבת כאן נציגת המפד"ל ואומרת שהיא חשה בושה גדולה בשם המדינה - אט-אט מסתבר שאין כאן ייעול שירותי הדת, אלא פגיעה בלחמם של עובדי המועצות הדתיות -  ושכנעה אותנו כל כך טוב שהמפד"ל חייבת, לא צריכה, היא חייבת להצביע אי-אמון בממשלה.</w:t>
      </w:r>
    </w:p>
    <w:p w14:paraId="46EFA8A4" w14:textId="77777777" w:rsidR="00000000" w:rsidRDefault="00754752">
      <w:pPr>
        <w:pStyle w:val="af0"/>
        <w:rPr>
          <w:rtl/>
        </w:rPr>
      </w:pPr>
      <w:r>
        <w:rPr>
          <w:rtl/>
        </w:rPr>
        <w:br/>
        <w:t>גילה פינקלשטיין (מפד"ל)</w:t>
      </w:r>
      <w:r>
        <w:rPr>
          <w:rtl/>
        </w:rPr>
        <w:t>:</w:t>
      </w:r>
    </w:p>
    <w:p w14:paraId="73257903" w14:textId="77777777" w:rsidR="00000000" w:rsidRDefault="00754752">
      <w:pPr>
        <w:pStyle w:val="a0"/>
        <w:rPr>
          <w:rFonts w:hint="cs"/>
          <w:rtl/>
        </w:rPr>
      </w:pPr>
    </w:p>
    <w:p w14:paraId="7FA05555" w14:textId="77777777" w:rsidR="00000000" w:rsidRDefault="00754752">
      <w:pPr>
        <w:pStyle w:val="a0"/>
        <w:rPr>
          <w:rFonts w:hint="cs"/>
          <w:rtl/>
        </w:rPr>
      </w:pPr>
      <w:r>
        <w:rPr>
          <w:rFonts w:hint="cs"/>
          <w:rtl/>
        </w:rPr>
        <w:t xml:space="preserve">לפעול למען אנשי המועצות הדתיות. </w:t>
      </w:r>
    </w:p>
    <w:p w14:paraId="44F697CA" w14:textId="77777777" w:rsidR="00000000" w:rsidRDefault="00754752">
      <w:pPr>
        <w:pStyle w:val="-"/>
        <w:rPr>
          <w:rtl/>
        </w:rPr>
      </w:pPr>
      <w:r>
        <w:rPr>
          <w:rtl/>
        </w:rPr>
        <w:br/>
      </w:r>
      <w:bookmarkStart w:id="163" w:name="FS000001057T07_06_2004_18_20_12C"/>
      <w:bookmarkEnd w:id="163"/>
      <w:r>
        <w:rPr>
          <w:rtl/>
        </w:rPr>
        <w:t>ישראל אייכלר (יהדות התורה):</w:t>
      </w:r>
    </w:p>
    <w:p w14:paraId="4329E83D" w14:textId="77777777" w:rsidR="00000000" w:rsidRDefault="00754752">
      <w:pPr>
        <w:pStyle w:val="a0"/>
        <w:rPr>
          <w:rtl/>
        </w:rPr>
      </w:pPr>
    </w:p>
    <w:p w14:paraId="39BF4D6B" w14:textId="77777777" w:rsidR="00000000" w:rsidRDefault="00754752">
      <w:pPr>
        <w:pStyle w:val="a0"/>
        <w:rPr>
          <w:rFonts w:hint="cs"/>
          <w:rtl/>
        </w:rPr>
      </w:pPr>
      <w:r>
        <w:rPr>
          <w:rFonts w:hint="cs"/>
          <w:rtl/>
        </w:rPr>
        <w:t>ואני רוצה לומר לכם, אנשי הציונות הדתית, שאני רואה בסבלכם עכשיו, בימים האחרונים, בשבועות האחרונים, ועולה לנגד עיני הפסוק שאמרו אחי יוסף: "ויאמרו איש אל אחיו אבל אשמים אנחנו על אחינו אשר ראינו</w:t>
      </w:r>
      <w:r>
        <w:rPr>
          <w:rFonts w:hint="cs"/>
          <w:rtl/>
        </w:rPr>
        <w:t xml:space="preserve"> צרת נפשו בהתחננו אלינו ולא שמענו". במשך שנה ורבע הייתם שותפים לממשלת ההרס והרדיפה של כל ילד יהודי בארץ-ישראל שנולד - לקחת מהאם את דמי הלידה, לקחת מהילד את קצבת הלחם שלו - כדי שתהיה צמיחה למייסדי שינוי העשירים, שחשבו שיתעשרו. הייתם שותפים מלאים לכל הגזירות</w:t>
      </w:r>
      <w:r>
        <w:rPr>
          <w:rFonts w:hint="cs"/>
          <w:rtl/>
        </w:rPr>
        <w:t xml:space="preserve"> - - </w:t>
      </w:r>
    </w:p>
    <w:p w14:paraId="7B09D2DE" w14:textId="77777777" w:rsidR="00000000" w:rsidRDefault="00754752">
      <w:pPr>
        <w:pStyle w:val="af0"/>
        <w:rPr>
          <w:rtl/>
        </w:rPr>
      </w:pPr>
      <w:r>
        <w:rPr>
          <w:rtl/>
        </w:rPr>
        <w:br/>
        <w:t>גילה פינקלשטיין (מפד"ל):</w:t>
      </w:r>
    </w:p>
    <w:p w14:paraId="42EB760D" w14:textId="77777777" w:rsidR="00000000" w:rsidRDefault="00754752">
      <w:pPr>
        <w:pStyle w:val="a0"/>
        <w:rPr>
          <w:rtl/>
        </w:rPr>
      </w:pPr>
    </w:p>
    <w:p w14:paraId="5E1C9DAC" w14:textId="77777777" w:rsidR="00000000" w:rsidRDefault="00754752">
      <w:pPr>
        <w:pStyle w:val="a0"/>
        <w:rPr>
          <w:rFonts w:hint="cs"/>
          <w:rtl/>
        </w:rPr>
      </w:pPr>
      <w:r>
        <w:rPr>
          <w:rFonts w:hint="cs"/>
          <w:rtl/>
        </w:rPr>
        <w:t>זה לא רשום בהסכם הקואליציוני.</w:t>
      </w:r>
    </w:p>
    <w:p w14:paraId="0AD9BE3B" w14:textId="77777777" w:rsidR="00000000" w:rsidRDefault="00754752">
      <w:pPr>
        <w:pStyle w:val="-"/>
        <w:rPr>
          <w:rFonts w:hint="cs"/>
          <w:rtl/>
        </w:rPr>
      </w:pPr>
      <w:r>
        <w:rPr>
          <w:rtl/>
        </w:rPr>
        <w:br/>
      </w:r>
      <w:bookmarkStart w:id="164" w:name="FS000001057T07_06_2004_18_23_03C"/>
      <w:bookmarkEnd w:id="164"/>
      <w:r>
        <w:rPr>
          <w:rtl/>
        </w:rPr>
        <w:t>ישראל אייכלר (יהדות התורה):</w:t>
      </w:r>
    </w:p>
    <w:p w14:paraId="5E63A2BE" w14:textId="77777777" w:rsidR="00000000" w:rsidRDefault="00754752">
      <w:pPr>
        <w:pStyle w:val="-"/>
        <w:rPr>
          <w:rFonts w:hint="cs"/>
          <w:rtl/>
        </w:rPr>
      </w:pPr>
    </w:p>
    <w:p w14:paraId="2F672D8A" w14:textId="77777777" w:rsidR="00000000" w:rsidRDefault="00754752">
      <w:pPr>
        <w:pStyle w:val="a0"/>
        <w:rPr>
          <w:rFonts w:hint="cs"/>
          <w:rtl/>
        </w:rPr>
      </w:pPr>
      <w:r>
        <w:rPr>
          <w:rFonts w:hint="cs"/>
          <w:rtl/>
        </w:rPr>
        <w:t>- -  נגד הישיבות, והשר של המפד"ל קיצץ בתקציבי הישיבות - ודווקא לפגוע - 40 מיליון שקל מעבר למה שהאוצר דרש ממנו. השר פורז - שאין לי הרבה מלים טובות עליו - אמר היום ש</w:t>
      </w:r>
      <w:r>
        <w:rPr>
          <w:rFonts w:hint="cs"/>
          <w:rtl/>
        </w:rPr>
        <w:t xml:space="preserve">הוא עיוור למצוקתם של אנשים, וזה נכון, אבל הוא לא פגע בעיריות החרדיות בכוונה תחילה יותר מאשר בעיריות אחרות, ונציג המפד"ל במשרד הרווחה פגע דווקא בישיבות החרדיות. אז הוא בא ואומר עכשיו שהוא לא רוצה לצאת מהממשלה כדי שמפלגת העבודה לא תיכנס? </w:t>
      </w:r>
    </w:p>
    <w:p w14:paraId="244ACACC" w14:textId="77777777" w:rsidR="00000000" w:rsidRDefault="00754752">
      <w:pPr>
        <w:pStyle w:val="a0"/>
        <w:rPr>
          <w:rFonts w:hint="cs"/>
          <w:rtl/>
        </w:rPr>
      </w:pPr>
    </w:p>
    <w:p w14:paraId="6452A868" w14:textId="77777777" w:rsidR="00000000" w:rsidRDefault="00754752">
      <w:pPr>
        <w:pStyle w:val="a0"/>
        <w:rPr>
          <w:rFonts w:hint="cs"/>
          <w:rtl/>
        </w:rPr>
      </w:pPr>
      <w:r>
        <w:rPr>
          <w:rFonts w:hint="cs"/>
          <w:rtl/>
        </w:rPr>
        <w:t>שלו נעליכם בפני אנ</w:t>
      </w:r>
      <w:r>
        <w:rPr>
          <w:rFonts w:hint="cs"/>
          <w:rtl/>
        </w:rPr>
        <w:t xml:space="preserve">שי מפלגת העבודה, שהם לא נמצאים כאן. מה שהם בנו, אתם הרסתם, ואני לא חסיד של מפלגת העבודה ואני לא מכבד את זחילתה עכשיו לממשלת שרון, אבל אתם תשמרו מפני מפלגת העבודה? </w:t>
      </w:r>
    </w:p>
    <w:p w14:paraId="521395BE" w14:textId="77777777" w:rsidR="00000000" w:rsidRDefault="00754752">
      <w:pPr>
        <w:pStyle w:val="a0"/>
        <w:rPr>
          <w:rFonts w:hint="cs"/>
          <w:rtl/>
        </w:rPr>
      </w:pPr>
    </w:p>
    <w:p w14:paraId="54646C72" w14:textId="77777777" w:rsidR="00000000" w:rsidRDefault="00754752">
      <w:pPr>
        <w:pStyle w:val="a0"/>
        <w:rPr>
          <w:rFonts w:hint="cs"/>
          <w:rtl/>
        </w:rPr>
      </w:pPr>
      <w:r>
        <w:rPr>
          <w:rFonts w:hint="cs"/>
          <w:rtl/>
        </w:rPr>
        <w:t xml:space="preserve">אתם, אנשי המפד"ל, נוהגים לפי שיטת הסיפור על השוורים. נשאלת שאלה לוגית. עומד ילד רועה בן 11 </w:t>
      </w:r>
      <w:r>
        <w:rPr>
          <w:rFonts w:hint="cs"/>
          <w:rtl/>
        </w:rPr>
        <w:t>ומוביל 60 שוורים פרים גיבורים עד לבית-השחיטה. הרי כל שור שייתן נגיחה אחת או בעיטה אחת ברועה הזה, הוא מעיף אותו לכל הרוחות. למה כולם הולכים כצאן לטבח, השוורים האלה? והסיבה פשוטה. שמעתי פעם איש חכם. כל שור חושב: 59 שוורים יחד עם הרועה נגדי, אז איך אני אעשה מ</w:t>
      </w:r>
      <w:r>
        <w:rPr>
          <w:rFonts w:hint="cs"/>
          <w:rtl/>
        </w:rPr>
        <w:t>שהו? אין מה לעשות. לכן, הם לא מתאחדים לתת לו בעיטה.</w:t>
      </w:r>
    </w:p>
    <w:p w14:paraId="2BA123C3" w14:textId="77777777" w:rsidR="00000000" w:rsidRDefault="00754752">
      <w:pPr>
        <w:pStyle w:val="a0"/>
        <w:rPr>
          <w:rFonts w:hint="cs"/>
          <w:rtl/>
        </w:rPr>
      </w:pPr>
    </w:p>
    <w:p w14:paraId="5FE5BB37" w14:textId="77777777" w:rsidR="00000000" w:rsidRDefault="00754752">
      <w:pPr>
        <w:pStyle w:val="a0"/>
        <w:rPr>
          <w:rFonts w:hint="cs"/>
          <w:rtl/>
        </w:rPr>
      </w:pPr>
      <w:r>
        <w:rPr>
          <w:rFonts w:hint="cs"/>
          <w:rtl/>
        </w:rPr>
        <w:t>אתם, אנשי המפד"ל, חושבים כל הזמן שמא ש"ס תיקח מכם את שני התיקים. התחננתי בפני השרים שלכם לפני שנה, כשגזרתם את הגזירות הנוראות: אני מוכן להביא לכם התחייבויות של כל גדולי התורה שלא ייקחו מכם את עור הצבי שב</w:t>
      </w:r>
      <w:r>
        <w:rPr>
          <w:rFonts w:hint="cs"/>
          <w:rtl/>
        </w:rPr>
        <w:t>כיסא משרד השיכון ומשרד הרווחה, אבל בואו יחד נקים חזית כדי שאדון שרון יצטרך להתנתק מהעשירים שבנו את שינוי - הרי שינוי זו מפלגת מאפיה, שממומנת על-ידי קבוצת עשירים ששולטת במדינה ובליכוד כולו באמצעות 15 האנשים של טומי לפיד פלוס 40 אנשי הליכוד. יש פה מנגנון אדי</w:t>
      </w:r>
      <w:r>
        <w:rPr>
          <w:rFonts w:hint="cs"/>
          <w:rtl/>
        </w:rPr>
        <w:t xml:space="preserve">ר. יושבת חונטה של שלושה עד עשרה אנשים עשירים, הקימו מפלגה, כבשו 15 מושבים, השתלטו על עוד 40, והם לוקחים את המפד"ל כקת בגרזן שנלחם נגד עם ישראל, ואני לא מדבר רק על החרדים. </w:t>
      </w:r>
    </w:p>
    <w:p w14:paraId="0B4C22D9" w14:textId="77777777" w:rsidR="00000000" w:rsidRDefault="00754752">
      <w:pPr>
        <w:pStyle w:val="a0"/>
        <w:rPr>
          <w:rFonts w:hint="cs"/>
          <w:rtl/>
        </w:rPr>
      </w:pPr>
    </w:p>
    <w:p w14:paraId="02E18799" w14:textId="77777777" w:rsidR="00000000" w:rsidRDefault="00754752">
      <w:pPr>
        <w:pStyle w:val="a0"/>
        <w:rPr>
          <w:rFonts w:hint="cs"/>
          <w:rtl/>
        </w:rPr>
      </w:pPr>
      <w:r>
        <w:rPr>
          <w:rFonts w:hint="cs"/>
          <w:rtl/>
        </w:rPr>
        <w:t>אומרים שיש צמיחה. איפה יש צמיחה? אולי אצל אותן משפחות עשירות שמשתלטות על כל ההפרטות</w:t>
      </w:r>
      <w:r>
        <w:rPr>
          <w:rFonts w:hint="cs"/>
          <w:rtl/>
        </w:rPr>
        <w:t xml:space="preserve"> למיניהן, אצלן יש צמיחה. אצל המוני בית ישראל אין צמיחה. יש לי פה מכתבים שמגיעים לוועדה לפניות הציבור, של אנשים פנסיונרים ושל עובדים שלא מקבלים משכורות, אין להם מה לאכול. על איזו צמיחה מדברים? </w:t>
      </w:r>
    </w:p>
    <w:p w14:paraId="211BA4DE" w14:textId="77777777" w:rsidR="00000000" w:rsidRDefault="00754752">
      <w:pPr>
        <w:pStyle w:val="a0"/>
        <w:rPr>
          <w:rFonts w:hint="cs"/>
          <w:rtl/>
        </w:rPr>
      </w:pPr>
    </w:p>
    <w:p w14:paraId="3C90998A" w14:textId="77777777" w:rsidR="00000000" w:rsidRDefault="00754752">
      <w:pPr>
        <w:pStyle w:val="a0"/>
        <w:rPr>
          <w:rFonts w:hint="cs"/>
          <w:rtl/>
        </w:rPr>
      </w:pPr>
      <w:r>
        <w:rPr>
          <w:rFonts w:hint="cs"/>
          <w:rtl/>
        </w:rPr>
        <w:t>מנפיקים לי את "בזק", מספרים לי שיבואו 700 מיליון שקל ממשקיעי ח</w:t>
      </w:r>
      <w:r>
        <w:rPr>
          <w:rFonts w:hint="cs"/>
          <w:rtl/>
        </w:rPr>
        <w:t xml:space="preserve">וץ, כי הרי כבר עושים התנתקות, וכבר יש שלום, ומצרים כבר מוכנה להיכנס, ויאסר ערפאת כבר רוצה לחזור. 50 מיליון שקל השקיעו משקיעי חוץ ב"בזק" </w:t>
      </w:r>
      <w:r>
        <w:rPr>
          <w:rtl/>
        </w:rPr>
        <w:t>–</w:t>
      </w:r>
      <w:r>
        <w:rPr>
          <w:rFonts w:hint="cs"/>
          <w:rtl/>
        </w:rPr>
        <w:t xml:space="preserve"> ו"בזק" חברה הרבה יותר טובה מ"אל על" - וכולה 300 מיליון שקל. הורסים את הכול, אתם הורסים. אז נכון שצריך הפרטה, אני לא בע</w:t>
      </w:r>
      <w:r>
        <w:rPr>
          <w:rFonts w:hint="cs"/>
          <w:rtl/>
        </w:rPr>
        <w:t xml:space="preserve">ד שלטון ריכוזי סוציאליסטי, אבל גרוע יותר מזה זה שלטון של כמה משפחות עשירות, שגם יש להן מפלגה וגם יש להן כל הנכסים של המדינה, והן שולטות על כל העם. </w:t>
      </w:r>
    </w:p>
    <w:p w14:paraId="125F1927" w14:textId="77777777" w:rsidR="00000000" w:rsidRDefault="00754752">
      <w:pPr>
        <w:pStyle w:val="a0"/>
        <w:rPr>
          <w:rFonts w:hint="cs"/>
          <w:rtl/>
        </w:rPr>
      </w:pPr>
    </w:p>
    <w:p w14:paraId="6554B4B9" w14:textId="77777777" w:rsidR="00000000" w:rsidRDefault="00754752">
      <w:pPr>
        <w:pStyle w:val="a0"/>
        <w:rPr>
          <w:rFonts w:hint="cs"/>
          <w:rtl/>
        </w:rPr>
      </w:pPr>
      <w:r>
        <w:rPr>
          <w:rFonts w:hint="cs"/>
          <w:rtl/>
        </w:rPr>
        <w:t>אני רוצה לסיים בציטוט מדברי חיים לזר, שהיה רוויזיוניסט והיה היסטוריון של ורשה. הוא כותב כך: "הגטו היה מלא נ</w:t>
      </w:r>
      <w:r>
        <w:rPr>
          <w:rFonts w:hint="cs"/>
          <w:rtl/>
        </w:rPr>
        <w:t xml:space="preserve">יגודים חברתיים וכלכליים; מצד אחד עוני, מחסור, דחקות, נפוחי רעב ומתי רעב. ומאידך שפע של מצרכי מותרות, שאפילו בצד הארי היה קשה להשיגם. בתי-קפה ומסעדות מלאות אנשים בני השכבות העשירות, שהתעשרו מעסקי הברחות, שוחד ושיתוף פעולה עם הגרמנים", וכו'. </w:t>
      </w:r>
    </w:p>
    <w:p w14:paraId="7DA608F3" w14:textId="77777777" w:rsidR="00000000" w:rsidRDefault="00754752">
      <w:pPr>
        <w:pStyle w:val="a0"/>
        <w:rPr>
          <w:rFonts w:hint="cs"/>
          <w:rtl/>
        </w:rPr>
      </w:pPr>
    </w:p>
    <w:p w14:paraId="65B25A1F" w14:textId="77777777" w:rsidR="00000000" w:rsidRDefault="00754752">
      <w:pPr>
        <w:pStyle w:val="a0"/>
        <w:rPr>
          <w:rFonts w:hint="cs"/>
          <w:rtl/>
        </w:rPr>
      </w:pPr>
      <w:r>
        <w:rPr>
          <w:rFonts w:hint="cs"/>
          <w:rtl/>
        </w:rPr>
        <w:t>אני מדלג וממשי</w:t>
      </w:r>
      <w:r>
        <w:rPr>
          <w:rFonts w:hint="cs"/>
          <w:rtl/>
        </w:rPr>
        <w:t>ך: "והנה, בצאתי החוצה נתקלתי בגוויות של מתים, שנפלו זה עתה ברחוב. פשוט מאוד, גוועו מרעב ומתו מיתת כפן שזו מיתה חטופה הבאה בן-רגע. באותה שעה נתכווץ לבי בקרבי, בהציצי לבית-האוכל של ה'מברשתנים', שם התאספו המתווכים העשירים שהיו קשורים עם התעשיינים הגרמנים, והם</w:t>
      </w:r>
      <w:r>
        <w:rPr>
          <w:rFonts w:hint="cs"/>
          <w:rtl/>
        </w:rPr>
        <w:t xml:space="preserve"> זללו וסבאו יחד אתם".</w:t>
      </w:r>
    </w:p>
    <w:p w14:paraId="06383D3E" w14:textId="77777777" w:rsidR="00000000" w:rsidRDefault="00754752">
      <w:pPr>
        <w:pStyle w:val="af1"/>
        <w:rPr>
          <w:rtl/>
        </w:rPr>
      </w:pPr>
      <w:r>
        <w:rPr>
          <w:rtl/>
        </w:rPr>
        <w:br/>
        <w:t>היו"ר יולי-יואל אדלשטיין:</w:t>
      </w:r>
    </w:p>
    <w:p w14:paraId="36922F2B" w14:textId="77777777" w:rsidR="00000000" w:rsidRDefault="00754752">
      <w:pPr>
        <w:pStyle w:val="a0"/>
        <w:rPr>
          <w:rtl/>
        </w:rPr>
      </w:pPr>
    </w:p>
    <w:p w14:paraId="21284E94" w14:textId="77777777" w:rsidR="00000000" w:rsidRDefault="00754752">
      <w:pPr>
        <w:pStyle w:val="a0"/>
        <w:rPr>
          <w:rFonts w:hint="cs"/>
          <w:rtl/>
        </w:rPr>
      </w:pPr>
      <w:r>
        <w:rPr>
          <w:rFonts w:hint="cs"/>
          <w:rtl/>
        </w:rPr>
        <w:t>תודה.</w:t>
      </w:r>
    </w:p>
    <w:p w14:paraId="225B41F5" w14:textId="77777777" w:rsidR="00000000" w:rsidRDefault="00754752">
      <w:pPr>
        <w:pStyle w:val="-"/>
        <w:rPr>
          <w:rtl/>
        </w:rPr>
      </w:pPr>
      <w:r>
        <w:rPr>
          <w:rtl/>
        </w:rPr>
        <w:br/>
      </w:r>
      <w:bookmarkStart w:id="165" w:name="FS000001057T07_06_2004_18_55_26C"/>
      <w:bookmarkEnd w:id="165"/>
      <w:r>
        <w:rPr>
          <w:rtl/>
        </w:rPr>
        <w:t>ישראל אייכלר (יהדות התורה):</w:t>
      </w:r>
    </w:p>
    <w:p w14:paraId="21FE24B4" w14:textId="77777777" w:rsidR="00000000" w:rsidRDefault="00754752">
      <w:pPr>
        <w:pStyle w:val="a0"/>
        <w:rPr>
          <w:rtl/>
        </w:rPr>
      </w:pPr>
    </w:p>
    <w:p w14:paraId="2DD2D8EB" w14:textId="77777777" w:rsidR="00000000" w:rsidRDefault="00754752">
      <w:pPr>
        <w:pStyle w:val="a0"/>
        <w:rPr>
          <w:rFonts w:hint="cs"/>
          <w:rtl/>
        </w:rPr>
      </w:pPr>
      <w:r>
        <w:rPr>
          <w:rFonts w:hint="cs"/>
          <w:rtl/>
        </w:rPr>
        <w:t xml:space="preserve">כך מספר חיים לזר. ברוך השם, היום אנחנו לא במצב הזה, עד כדי כך, אבל הכיוון ברור. אם אנחנו ניתן לדיקטטורה הזאת לשלוט בנו, יתקיים מה שאמר שמחה ארליך, שהוא יקיף את הכנסת ואת </w:t>
      </w:r>
      <w:r>
        <w:rPr>
          <w:rFonts w:hint="cs"/>
          <w:rtl/>
        </w:rPr>
        <w:t xml:space="preserve">לשכת ראש הממשלה בטנקים. </w:t>
      </w:r>
    </w:p>
    <w:p w14:paraId="0CD88CCF" w14:textId="77777777" w:rsidR="00000000" w:rsidRDefault="00754752">
      <w:pPr>
        <w:pStyle w:val="a0"/>
        <w:rPr>
          <w:rFonts w:hint="cs"/>
          <w:rtl/>
        </w:rPr>
      </w:pPr>
    </w:p>
    <w:p w14:paraId="6A9EA814" w14:textId="77777777" w:rsidR="00000000" w:rsidRDefault="00754752">
      <w:pPr>
        <w:pStyle w:val="a0"/>
        <w:rPr>
          <w:rFonts w:hint="cs"/>
          <w:rtl/>
        </w:rPr>
      </w:pPr>
      <w:r>
        <w:rPr>
          <w:rFonts w:hint="cs"/>
          <w:rtl/>
        </w:rPr>
        <w:t xml:space="preserve">מפטרים שרים. אני לא חבר באיחוד הלאומי, אבל ככה מפטרים שרים, בשביל למצוא רוב? </w:t>
      </w:r>
    </w:p>
    <w:p w14:paraId="63A30106" w14:textId="77777777" w:rsidR="00000000" w:rsidRDefault="00754752">
      <w:pPr>
        <w:pStyle w:val="af1"/>
        <w:rPr>
          <w:rtl/>
        </w:rPr>
      </w:pPr>
      <w:r>
        <w:rPr>
          <w:rtl/>
        </w:rPr>
        <w:br/>
        <w:t>היו"ר יולי-יואל אדלשטיין:</w:t>
      </w:r>
    </w:p>
    <w:p w14:paraId="7F6B2362" w14:textId="77777777" w:rsidR="00000000" w:rsidRDefault="00754752">
      <w:pPr>
        <w:pStyle w:val="a0"/>
        <w:rPr>
          <w:rtl/>
        </w:rPr>
      </w:pPr>
    </w:p>
    <w:p w14:paraId="4C396F7F" w14:textId="77777777" w:rsidR="00000000" w:rsidRDefault="00754752">
      <w:pPr>
        <w:pStyle w:val="a0"/>
        <w:rPr>
          <w:rFonts w:hint="cs"/>
          <w:rtl/>
        </w:rPr>
      </w:pPr>
      <w:r>
        <w:rPr>
          <w:rFonts w:hint="cs"/>
          <w:rtl/>
        </w:rPr>
        <w:t>תודה רבה.</w:t>
      </w:r>
    </w:p>
    <w:p w14:paraId="52772F95" w14:textId="77777777" w:rsidR="00000000" w:rsidRDefault="00754752">
      <w:pPr>
        <w:pStyle w:val="-"/>
        <w:rPr>
          <w:rtl/>
        </w:rPr>
      </w:pPr>
      <w:r>
        <w:rPr>
          <w:rtl/>
        </w:rPr>
        <w:br/>
      </w:r>
      <w:bookmarkStart w:id="166" w:name="FS000001057T07_06_2004_18_57_11C"/>
      <w:bookmarkEnd w:id="166"/>
      <w:r>
        <w:rPr>
          <w:rtl/>
        </w:rPr>
        <w:t>ישראל אייכלר (יהדות התורה):</w:t>
      </w:r>
    </w:p>
    <w:p w14:paraId="416935CE" w14:textId="77777777" w:rsidR="00000000" w:rsidRDefault="00754752">
      <w:pPr>
        <w:pStyle w:val="a0"/>
        <w:rPr>
          <w:rtl/>
        </w:rPr>
      </w:pPr>
    </w:p>
    <w:p w14:paraId="7C41EF08" w14:textId="77777777" w:rsidR="00000000" w:rsidRDefault="00754752">
      <w:pPr>
        <w:pStyle w:val="a0"/>
        <w:rPr>
          <w:rFonts w:hint="cs"/>
          <w:rtl/>
        </w:rPr>
      </w:pPr>
      <w:r>
        <w:rPr>
          <w:rFonts w:hint="cs"/>
          <w:rtl/>
        </w:rPr>
        <w:t>אין לעם אמון בממשלה הזאת. תודה.</w:t>
      </w:r>
    </w:p>
    <w:p w14:paraId="087C05E3" w14:textId="77777777" w:rsidR="00000000" w:rsidRDefault="00754752">
      <w:pPr>
        <w:pStyle w:val="af1"/>
        <w:rPr>
          <w:rtl/>
        </w:rPr>
      </w:pPr>
      <w:r>
        <w:rPr>
          <w:rtl/>
        </w:rPr>
        <w:br/>
        <w:t>היו"ר יולי-יואל אדלשטיין:</w:t>
      </w:r>
    </w:p>
    <w:p w14:paraId="18FA923C" w14:textId="77777777" w:rsidR="00000000" w:rsidRDefault="00754752">
      <w:pPr>
        <w:pStyle w:val="a0"/>
        <w:rPr>
          <w:rtl/>
        </w:rPr>
      </w:pPr>
    </w:p>
    <w:p w14:paraId="5FC8C72F" w14:textId="77777777" w:rsidR="00000000" w:rsidRDefault="00754752">
      <w:pPr>
        <w:pStyle w:val="a0"/>
        <w:rPr>
          <w:rFonts w:hint="cs"/>
          <w:rtl/>
        </w:rPr>
      </w:pPr>
      <w:r>
        <w:rPr>
          <w:rFonts w:hint="cs"/>
          <w:rtl/>
        </w:rPr>
        <w:t>תודה לחבר הכנסת ישראל אי</w:t>
      </w:r>
      <w:r>
        <w:rPr>
          <w:rFonts w:hint="cs"/>
          <w:rtl/>
        </w:rPr>
        <w:t>יכלר. חבר הכנסת יחיאל חזן - לא נמצא כאן. חבר הכנסת עסאם מח'ול ידבר בשם סיעתו. עד חמש דקות לרשות חבר הכנסת מח'ול. אחריו - חבר הכנסת עמיר פרץ.</w:t>
      </w:r>
    </w:p>
    <w:p w14:paraId="348E498A" w14:textId="77777777" w:rsidR="00000000" w:rsidRDefault="00754752">
      <w:pPr>
        <w:pStyle w:val="a"/>
        <w:rPr>
          <w:rtl/>
        </w:rPr>
      </w:pPr>
      <w:r>
        <w:rPr>
          <w:rtl/>
        </w:rPr>
        <w:br/>
      </w:r>
      <w:bookmarkStart w:id="167" w:name="FS000000542T07_06_2004_18_58_04"/>
      <w:bookmarkStart w:id="168" w:name="_Toc75097242"/>
      <w:bookmarkEnd w:id="167"/>
      <w:r>
        <w:rPr>
          <w:rtl/>
        </w:rPr>
        <w:t>עסאם מח'ול (חד"ש-תע"ל):</w:t>
      </w:r>
      <w:bookmarkEnd w:id="168"/>
    </w:p>
    <w:p w14:paraId="51A80973" w14:textId="77777777" w:rsidR="00000000" w:rsidRDefault="00754752">
      <w:pPr>
        <w:pStyle w:val="a0"/>
        <w:rPr>
          <w:rtl/>
        </w:rPr>
      </w:pPr>
    </w:p>
    <w:p w14:paraId="367F6435" w14:textId="77777777" w:rsidR="00000000" w:rsidRDefault="00754752">
      <w:pPr>
        <w:pStyle w:val="a0"/>
        <w:rPr>
          <w:rFonts w:hint="cs"/>
          <w:rtl/>
        </w:rPr>
      </w:pPr>
      <w:r>
        <w:rPr>
          <w:rFonts w:hint="cs"/>
          <w:rtl/>
        </w:rPr>
        <w:t>אדוני היושב-ראש, חברי הכנסת, אנחנו עומדים בפני מעשה הונאה ורמייה מאין כמוהו; אנחנו עומדים</w:t>
      </w:r>
      <w:r>
        <w:rPr>
          <w:rFonts w:hint="cs"/>
          <w:rtl/>
        </w:rPr>
        <w:t xml:space="preserve"> בפני מעשה הונאה שמזמן לא חווינו דוגמתו. הרי אי-אפשר לחשוד במחויבות שלי ושל סיעתי למאבק לסיום הכיבוש ולהקמת מדינה פלסטינית עצמאית לצד מדינת ישראל בגבולות 4 ביוני 1967. זה פתרון שהוא רשום על שמנו היסטורית. אנחנו עומדים כרגע, היום, מול ממשלה משקרת, מול ראש מ</w:t>
      </w:r>
      <w:r>
        <w:rPr>
          <w:rFonts w:hint="cs"/>
          <w:rtl/>
        </w:rPr>
        <w:t xml:space="preserve">משלה שעושה בדיוק את מה שעשה בני אלון כאשר הלך והסתתר ושיחק מחבואים. הוא משחק מחבואים עם הציבור בישראל ועם דעת הקהל בעולם. </w:t>
      </w:r>
    </w:p>
    <w:p w14:paraId="50342084" w14:textId="77777777" w:rsidR="00000000" w:rsidRDefault="00754752">
      <w:pPr>
        <w:pStyle w:val="a0"/>
        <w:rPr>
          <w:rFonts w:hint="cs"/>
          <w:rtl/>
        </w:rPr>
      </w:pPr>
    </w:p>
    <w:p w14:paraId="7AD04AEE" w14:textId="77777777" w:rsidR="00000000" w:rsidRDefault="00754752">
      <w:pPr>
        <w:pStyle w:val="a0"/>
        <w:rPr>
          <w:rFonts w:hint="cs"/>
          <w:rtl/>
        </w:rPr>
      </w:pPr>
      <w:r>
        <w:rPr>
          <w:rFonts w:hint="cs"/>
          <w:rtl/>
        </w:rPr>
        <w:t>דב וייסגלס, היועץ והשליח, בלשונו אמר היום: מה אתם מפחדים, עד שנגיע יש לנו הרבה מפלטים, דרכי מילוט. תשעה חודשים זה זמן רב, תנו לנו לש</w:t>
      </w:r>
      <w:r>
        <w:rPr>
          <w:rFonts w:hint="cs"/>
          <w:rtl/>
        </w:rPr>
        <w:t xml:space="preserve">חק על הזמן הזה. וכשנגיע - אז יש לנו כל האפשרויות להתנתק מההתנתקות, להתנתק מתוכנית ההתנתקות. זאת האמת. בזה מדובר. </w:t>
      </w:r>
    </w:p>
    <w:p w14:paraId="23D78AA4" w14:textId="77777777" w:rsidR="00000000" w:rsidRDefault="00754752">
      <w:pPr>
        <w:pStyle w:val="a0"/>
        <w:rPr>
          <w:rFonts w:hint="cs"/>
          <w:rtl/>
        </w:rPr>
      </w:pPr>
    </w:p>
    <w:p w14:paraId="1EEE8AEC" w14:textId="77777777" w:rsidR="00000000" w:rsidRDefault="00754752">
      <w:pPr>
        <w:pStyle w:val="a0"/>
        <w:rPr>
          <w:rFonts w:hint="cs"/>
          <w:rtl/>
        </w:rPr>
      </w:pPr>
      <w:r>
        <w:rPr>
          <w:rFonts w:hint="cs"/>
          <w:rtl/>
        </w:rPr>
        <w:t>המהלך הזה נעשה על-פי מידותיו של איש אחד שנלחם על החזרה אל הבית הלבן, והוא צריך שיספקו לו סחורה על חשבון דמם של הישראלים ושל הפלסטינים, ועל חש</w:t>
      </w:r>
      <w:r>
        <w:rPr>
          <w:rFonts w:hint="cs"/>
          <w:rtl/>
        </w:rPr>
        <w:t xml:space="preserve">בון הרמייה, התרמית וההונאה שאנחנו עדים לה היום. זו תוכנית של דרכי מילוט. </w:t>
      </w:r>
    </w:p>
    <w:p w14:paraId="4054554E" w14:textId="77777777" w:rsidR="00000000" w:rsidRDefault="00754752">
      <w:pPr>
        <w:pStyle w:val="a0"/>
        <w:rPr>
          <w:rFonts w:hint="cs"/>
          <w:color w:val="0000FF"/>
          <w:szCs w:val="28"/>
          <w:rtl/>
        </w:rPr>
      </w:pPr>
    </w:p>
    <w:p w14:paraId="7E595571" w14:textId="77777777" w:rsidR="00000000" w:rsidRDefault="00754752">
      <w:pPr>
        <w:pStyle w:val="a0"/>
        <w:rPr>
          <w:rFonts w:hint="cs"/>
          <w:rtl/>
        </w:rPr>
      </w:pPr>
      <w:r>
        <w:rPr>
          <w:rFonts w:hint="cs"/>
          <w:rtl/>
        </w:rPr>
        <w:t>הרי במה מדובר? שרון, במשך שלוש שנים וחצי, מנסה להעביר פתרון ברור אחד ויחיד, את האופציה הצבאית שלו. הוא בא לתת לצה"ל לנצח. האופציה הצבאית של שרון נכשלה למרות כל פשעי המלחמה שבוצעו, ג</w:t>
      </w:r>
      <w:r>
        <w:rPr>
          <w:rFonts w:hint="cs"/>
          <w:rtl/>
        </w:rPr>
        <w:t xml:space="preserve">ם לאחרונה בעזה. מה המסקנה שצריכה להיות מכישלון האופציה הצבאית הזאת, אחרי שהבטיחו לעם שניתן לצה"ל לנצח ונגמור את העניין? לא הצליחו לתת לו לנצח ולא הצליחו לנצח ולא הצליחו לפתור את העניין. המסקנה המתחייבת עכשיו היא לחזור לתהליך המדיני. </w:t>
      </w:r>
    </w:p>
    <w:p w14:paraId="442FD486" w14:textId="77777777" w:rsidR="00000000" w:rsidRDefault="00754752">
      <w:pPr>
        <w:pStyle w:val="a0"/>
        <w:rPr>
          <w:rFonts w:hint="cs"/>
          <w:rtl/>
        </w:rPr>
      </w:pPr>
    </w:p>
    <w:p w14:paraId="79F8F7E9" w14:textId="77777777" w:rsidR="00000000" w:rsidRDefault="00754752">
      <w:pPr>
        <w:pStyle w:val="a0"/>
        <w:rPr>
          <w:rFonts w:hint="cs"/>
          <w:rtl/>
        </w:rPr>
      </w:pPr>
      <w:r>
        <w:rPr>
          <w:rFonts w:hint="cs"/>
          <w:rtl/>
        </w:rPr>
        <w:t xml:space="preserve">התוכנית הזאת באה כדי </w:t>
      </w:r>
      <w:r>
        <w:rPr>
          <w:rFonts w:hint="cs"/>
          <w:rtl/>
        </w:rPr>
        <w:t xml:space="preserve">למנוע חזרה לתהליך המדיני, למסקנה האמיתית המתחייבת מהכישלון של האופציה הצבאית. המהלך הזה, מה שנקרא תוכנית ההתנתקות, בא לפטור את הכיבוש מהעם הפלסטיני בלי לפטור את העם הפלסטיני מהכיבוש. זאת התוכנית. ככה כתוב בצורה מפורשת </w:t>
      </w:r>
      <w:r>
        <w:rPr>
          <w:rtl/>
        </w:rPr>
        <w:t>–</w:t>
      </w:r>
      <w:r>
        <w:rPr>
          <w:rFonts w:hint="cs"/>
          <w:rtl/>
        </w:rPr>
        <w:t xml:space="preserve"> אנחנו נסיר את האחריות שלנו מהעם הפלס</w:t>
      </w:r>
      <w:r>
        <w:rPr>
          <w:rFonts w:hint="cs"/>
          <w:rtl/>
        </w:rPr>
        <w:t xml:space="preserve">טיני כעם נכבש. הוא לא יהיה כבוש יותר אף שנמשיך לשלוט בגורלו, בחיי היום-יום שלו, נשלוט בזכות החיים שלו או במוות שאנחנו  מטילים עליו. </w:t>
      </w:r>
    </w:p>
    <w:p w14:paraId="5F4BA0AD" w14:textId="77777777" w:rsidR="00000000" w:rsidRDefault="00754752">
      <w:pPr>
        <w:pStyle w:val="a0"/>
        <w:rPr>
          <w:rFonts w:hint="cs"/>
          <w:rtl/>
        </w:rPr>
      </w:pPr>
    </w:p>
    <w:p w14:paraId="735FF093" w14:textId="77777777" w:rsidR="00000000" w:rsidRDefault="00754752">
      <w:pPr>
        <w:pStyle w:val="a0"/>
        <w:rPr>
          <w:rFonts w:hint="cs"/>
          <w:rtl/>
        </w:rPr>
      </w:pPr>
      <w:r>
        <w:rPr>
          <w:rFonts w:hint="cs"/>
          <w:rtl/>
        </w:rPr>
        <w:t>זאת התוכנית, ואני לא מציע למישהו לזרות חול בעיני הציבור, ובמיוחד לא לזרות חול בעיני כוחות השלום בישראל. אני אומר את זה למפ</w:t>
      </w:r>
      <w:r>
        <w:rPr>
          <w:rFonts w:hint="cs"/>
          <w:rtl/>
        </w:rPr>
        <w:t>לגת העבודה. מפלגת העבודה, שמסרבת להציע את עצמה כאלטרנטיבה לממשלת הליכוד, מסרבת ולא יכולה להציע את עצמה כאלטרנטיבה למדיניות הליכוד, מציעה עצמה כאלטרנטיבה לאיחוד הלאומי בתוך ממשלת הליכוד. אני חושב שזה פשע גדול לא פחות מהפשע של ההתחמקות מהמסקנה המתחייבת מכישל</w:t>
      </w:r>
      <w:r>
        <w:rPr>
          <w:rFonts w:hint="cs"/>
          <w:rtl/>
        </w:rPr>
        <w:t xml:space="preserve">ון האופציה הצבאית, והיא החזרה לשולחן המשא-ומתן עם הפרטנר הפלסטיני. </w:t>
      </w:r>
    </w:p>
    <w:p w14:paraId="429D2E8A" w14:textId="77777777" w:rsidR="00000000" w:rsidRDefault="00754752">
      <w:pPr>
        <w:pStyle w:val="a0"/>
        <w:rPr>
          <w:rFonts w:hint="cs"/>
          <w:rtl/>
        </w:rPr>
      </w:pPr>
    </w:p>
    <w:p w14:paraId="230F36C8" w14:textId="77777777" w:rsidR="00000000" w:rsidRDefault="00754752">
      <w:pPr>
        <w:pStyle w:val="a0"/>
        <w:rPr>
          <w:rFonts w:hint="cs"/>
          <w:rtl/>
        </w:rPr>
      </w:pPr>
      <w:r>
        <w:rPr>
          <w:rFonts w:hint="cs"/>
          <w:rtl/>
        </w:rPr>
        <w:t>מרגע שממשלת ישראל, דווקא ראש ממשלה של העבודה, קבע שאין פרטנר פלסטיני, הוא קבע שאין תוכנית מדינית. מי שרוצה תוכנית מדינית, צריך פרטנר פלסטיני. פרטנר פלסטיני יש, אבל אין פרטנר ישראלי היום ל</w:t>
      </w:r>
      <w:r>
        <w:rPr>
          <w:rFonts w:hint="cs"/>
          <w:rtl/>
        </w:rPr>
        <w:t xml:space="preserve">משא-ומתן, וזאת האמת. את האמת הזאת צריך להבהיר ולהגיד אותה כולה לציבור, לא להשלות אותו. </w:t>
      </w:r>
    </w:p>
    <w:p w14:paraId="19B5578C" w14:textId="77777777" w:rsidR="00000000" w:rsidRDefault="00754752">
      <w:pPr>
        <w:pStyle w:val="a0"/>
        <w:rPr>
          <w:rFonts w:hint="cs"/>
          <w:rtl/>
        </w:rPr>
      </w:pPr>
    </w:p>
    <w:p w14:paraId="5CEC54DF" w14:textId="77777777" w:rsidR="00000000" w:rsidRDefault="00754752">
      <w:pPr>
        <w:pStyle w:val="a0"/>
        <w:rPr>
          <w:rFonts w:hint="cs"/>
          <w:rtl/>
        </w:rPr>
      </w:pPr>
      <w:r>
        <w:rPr>
          <w:rFonts w:hint="cs"/>
          <w:rtl/>
        </w:rPr>
        <w:t>עכשיו, על-פי תוכנית ההתנתקות, התקציבים ימשיכו להיות מופנים להתנחלויות ולזרום לשם, וזה מה שגורם להמשך המשבר ברשויות המקומיות. 2 מיליארדי שקל בחודש שמוציאה הממשלה הרעה ה</w:t>
      </w:r>
      <w:r>
        <w:rPr>
          <w:rFonts w:hint="cs"/>
          <w:rtl/>
        </w:rPr>
        <w:t xml:space="preserve">זאת על המלחמה לדיכוי העם הפלסטיני הם הסיבה למשבר גם ברשויות המקומיות, גם בשירותים, גם בעבודה, גם בזכויות העובדים וגם לעוני. </w:t>
      </w:r>
    </w:p>
    <w:p w14:paraId="7180E5FF" w14:textId="77777777" w:rsidR="00000000" w:rsidRDefault="00754752">
      <w:pPr>
        <w:pStyle w:val="a0"/>
        <w:rPr>
          <w:rFonts w:hint="cs"/>
          <w:rtl/>
        </w:rPr>
      </w:pPr>
    </w:p>
    <w:p w14:paraId="7904528E" w14:textId="77777777" w:rsidR="00000000" w:rsidRDefault="00754752">
      <w:pPr>
        <w:pStyle w:val="a0"/>
        <w:rPr>
          <w:rFonts w:hint="cs"/>
          <w:rtl/>
        </w:rPr>
      </w:pPr>
      <w:r>
        <w:rPr>
          <w:rFonts w:hint="cs"/>
          <w:rtl/>
        </w:rPr>
        <w:t xml:space="preserve">לכן, אדוני היושב-ראש, הממשלה הזאת ראויה ליפול, אבל אני בספק אם יש לה לאן ליפול מעבר לתחתית שבה היא נמצאת. </w:t>
      </w:r>
    </w:p>
    <w:p w14:paraId="35E01995" w14:textId="77777777" w:rsidR="00000000" w:rsidRDefault="00754752">
      <w:pPr>
        <w:pStyle w:val="a0"/>
        <w:rPr>
          <w:rFonts w:hint="cs"/>
          <w:rtl/>
        </w:rPr>
      </w:pPr>
    </w:p>
    <w:p w14:paraId="714236AD" w14:textId="77777777" w:rsidR="00000000" w:rsidRDefault="00754752">
      <w:pPr>
        <w:pStyle w:val="af1"/>
        <w:rPr>
          <w:rtl/>
        </w:rPr>
      </w:pPr>
      <w:r>
        <w:rPr>
          <w:rtl/>
        </w:rPr>
        <w:t>היו"ר נסים דהן:</w:t>
      </w:r>
    </w:p>
    <w:p w14:paraId="14388AFA" w14:textId="77777777" w:rsidR="00000000" w:rsidRDefault="00754752">
      <w:pPr>
        <w:pStyle w:val="a0"/>
        <w:rPr>
          <w:rtl/>
        </w:rPr>
      </w:pPr>
    </w:p>
    <w:p w14:paraId="583863AC" w14:textId="77777777" w:rsidR="00000000" w:rsidRDefault="00754752">
      <w:pPr>
        <w:pStyle w:val="a0"/>
        <w:rPr>
          <w:rFonts w:hint="cs"/>
          <w:rtl/>
        </w:rPr>
      </w:pPr>
      <w:r>
        <w:rPr>
          <w:rFonts w:hint="cs"/>
          <w:rtl/>
        </w:rPr>
        <w:t>תודה.</w:t>
      </w:r>
      <w:r>
        <w:rPr>
          <w:rFonts w:hint="cs"/>
          <w:rtl/>
        </w:rPr>
        <w:t xml:space="preserve"> חבר הכנסת עמיר פרץ, השר גדעון עזרא ביקש להגיב. זכותה של הממשלה להתערב בכל חלק מן הדיון. </w:t>
      </w:r>
    </w:p>
    <w:p w14:paraId="0654A8EF" w14:textId="77777777" w:rsidR="00000000" w:rsidRDefault="00754752">
      <w:pPr>
        <w:pStyle w:val="a0"/>
        <w:rPr>
          <w:rFonts w:hint="cs"/>
          <w:rtl/>
        </w:rPr>
      </w:pPr>
    </w:p>
    <w:p w14:paraId="78E19E6E" w14:textId="77777777" w:rsidR="00000000" w:rsidRDefault="00754752">
      <w:pPr>
        <w:pStyle w:val="af0"/>
        <w:rPr>
          <w:rtl/>
        </w:rPr>
      </w:pPr>
      <w:r>
        <w:rPr>
          <w:rFonts w:hint="eastAsia"/>
          <w:rtl/>
        </w:rPr>
        <w:t>השר</w:t>
      </w:r>
      <w:r>
        <w:rPr>
          <w:rtl/>
        </w:rPr>
        <w:t xml:space="preserve"> גדעון עזרא:</w:t>
      </w:r>
    </w:p>
    <w:p w14:paraId="0287D85A" w14:textId="77777777" w:rsidR="00000000" w:rsidRDefault="00754752">
      <w:pPr>
        <w:pStyle w:val="a0"/>
        <w:rPr>
          <w:rFonts w:hint="cs"/>
          <w:rtl/>
        </w:rPr>
      </w:pPr>
    </w:p>
    <w:p w14:paraId="3083A7DF" w14:textId="77777777" w:rsidR="00000000" w:rsidRDefault="00754752">
      <w:pPr>
        <w:pStyle w:val="a0"/>
        <w:rPr>
          <w:rFonts w:hint="cs"/>
          <w:rtl/>
        </w:rPr>
      </w:pPr>
      <w:r>
        <w:rPr>
          <w:rFonts w:hint="cs"/>
          <w:rtl/>
        </w:rPr>
        <w:t xml:space="preserve">אני אדבר אחריו. </w:t>
      </w:r>
    </w:p>
    <w:p w14:paraId="45CBF22D" w14:textId="77777777" w:rsidR="00000000" w:rsidRDefault="00754752">
      <w:pPr>
        <w:pStyle w:val="af1"/>
        <w:rPr>
          <w:rtl/>
        </w:rPr>
      </w:pPr>
    </w:p>
    <w:p w14:paraId="3C1682DD" w14:textId="77777777" w:rsidR="00000000" w:rsidRDefault="00754752">
      <w:pPr>
        <w:pStyle w:val="af1"/>
        <w:rPr>
          <w:rtl/>
        </w:rPr>
      </w:pPr>
      <w:r>
        <w:rPr>
          <w:rtl/>
        </w:rPr>
        <w:t>היו"ר נסים דהן:</w:t>
      </w:r>
    </w:p>
    <w:p w14:paraId="46A71BF2" w14:textId="77777777" w:rsidR="00000000" w:rsidRDefault="00754752">
      <w:pPr>
        <w:pStyle w:val="a0"/>
        <w:rPr>
          <w:rtl/>
        </w:rPr>
      </w:pPr>
    </w:p>
    <w:p w14:paraId="13E7ED95" w14:textId="77777777" w:rsidR="00000000" w:rsidRDefault="00754752">
      <w:pPr>
        <w:pStyle w:val="a0"/>
        <w:rPr>
          <w:rFonts w:hint="cs"/>
          <w:rtl/>
        </w:rPr>
      </w:pPr>
      <w:r>
        <w:rPr>
          <w:rFonts w:hint="cs"/>
          <w:rtl/>
        </w:rPr>
        <w:t>בבקשה. אולי אחרי כולם, כי לא נשארו הרבה דוברים?</w:t>
      </w:r>
    </w:p>
    <w:p w14:paraId="4392185D" w14:textId="77777777" w:rsidR="00000000" w:rsidRDefault="00754752">
      <w:pPr>
        <w:pStyle w:val="a0"/>
        <w:rPr>
          <w:rFonts w:hint="cs"/>
          <w:rtl/>
        </w:rPr>
      </w:pPr>
    </w:p>
    <w:p w14:paraId="56BD7A35" w14:textId="77777777" w:rsidR="00000000" w:rsidRDefault="00754752">
      <w:pPr>
        <w:pStyle w:val="af0"/>
        <w:rPr>
          <w:rtl/>
        </w:rPr>
      </w:pPr>
      <w:r>
        <w:rPr>
          <w:rFonts w:hint="eastAsia"/>
          <w:rtl/>
        </w:rPr>
        <w:t>השר</w:t>
      </w:r>
      <w:r>
        <w:rPr>
          <w:rtl/>
        </w:rPr>
        <w:t xml:space="preserve"> גדעון עזרא:</w:t>
      </w:r>
    </w:p>
    <w:p w14:paraId="3E06159A" w14:textId="77777777" w:rsidR="00000000" w:rsidRDefault="00754752">
      <w:pPr>
        <w:pStyle w:val="a0"/>
        <w:rPr>
          <w:rFonts w:hint="cs"/>
          <w:rtl/>
        </w:rPr>
      </w:pPr>
    </w:p>
    <w:p w14:paraId="0A778054" w14:textId="77777777" w:rsidR="00000000" w:rsidRDefault="00754752">
      <w:pPr>
        <w:pStyle w:val="a0"/>
        <w:rPr>
          <w:rFonts w:hint="cs"/>
          <w:rtl/>
        </w:rPr>
      </w:pPr>
      <w:r>
        <w:rPr>
          <w:rFonts w:hint="cs"/>
          <w:rtl/>
        </w:rPr>
        <w:t xml:space="preserve">לא, לא. אני רוצה להבהיר משהו בדקה וחצי. </w:t>
      </w:r>
    </w:p>
    <w:p w14:paraId="2582BFA7" w14:textId="77777777" w:rsidR="00000000" w:rsidRDefault="00754752">
      <w:pPr>
        <w:pStyle w:val="a0"/>
        <w:rPr>
          <w:rFonts w:hint="cs"/>
          <w:rtl/>
        </w:rPr>
      </w:pPr>
    </w:p>
    <w:p w14:paraId="23FF38CB" w14:textId="77777777" w:rsidR="00000000" w:rsidRDefault="00754752">
      <w:pPr>
        <w:pStyle w:val="af1"/>
        <w:rPr>
          <w:rtl/>
        </w:rPr>
      </w:pPr>
      <w:r>
        <w:rPr>
          <w:rtl/>
        </w:rPr>
        <w:t>היו"ר</w:t>
      </w:r>
      <w:r>
        <w:rPr>
          <w:rtl/>
        </w:rPr>
        <w:t xml:space="preserve"> נסים דהן:</w:t>
      </w:r>
    </w:p>
    <w:p w14:paraId="11329665" w14:textId="77777777" w:rsidR="00000000" w:rsidRDefault="00754752">
      <w:pPr>
        <w:pStyle w:val="a0"/>
        <w:rPr>
          <w:rtl/>
        </w:rPr>
      </w:pPr>
    </w:p>
    <w:p w14:paraId="5CC06194" w14:textId="77777777" w:rsidR="00000000" w:rsidRDefault="00754752">
      <w:pPr>
        <w:pStyle w:val="a0"/>
        <w:rPr>
          <w:rFonts w:hint="cs"/>
          <w:rtl/>
        </w:rPr>
      </w:pPr>
      <w:r>
        <w:rPr>
          <w:rFonts w:hint="cs"/>
          <w:rtl/>
        </w:rPr>
        <w:t xml:space="preserve">בבקשה. חבר הכנסת עמיר פרץ, בבקשה. </w:t>
      </w:r>
    </w:p>
    <w:p w14:paraId="5B6C5024" w14:textId="77777777" w:rsidR="00000000" w:rsidRDefault="00754752">
      <w:pPr>
        <w:pStyle w:val="a0"/>
        <w:rPr>
          <w:rFonts w:hint="cs"/>
          <w:rtl/>
        </w:rPr>
      </w:pPr>
    </w:p>
    <w:p w14:paraId="654B6C10" w14:textId="77777777" w:rsidR="00000000" w:rsidRDefault="00754752">
      <w:pPr>
        <w:pStyle w:val="a"/>
        <w:rPr>
          <w:rtl/>
        </w:rPr>
      </w:pPr>
      <w:bookmarkStart w:id="169" w:name="FS000000557T07_06_2004_18_51_59"/>
      <w:bookmarkStart w:id="170" w:name="_Toc75097243"/>
      <w:bookmarkEnd w:id="169"/>
      <w:r>
        <w:rPr>
          <w:rFonts w:hint="eastAsia"/>
          <w:rtl/>
        </w:rPr>
        <w:t>עמיר</w:t>
      </w:r>
      <w:r>
        <w:rPr>
          <w:rtl/>
        </w:rPr>
        <w:t xml:space="preserve"> פרץ (עם אחד):</w:t>
      </w:r>
      <w:bookmarkEnd w:id="170"/>
    </w:p>
    <w:p w14:paraId="197D8CBD" w14:textId="77777777" w:rsidR="00000000" w:rsidRDefault="00754752">
      <w:pPr>
        <w:pStyle w:val="a0"/>
        <w:rPr>
          <w:rFonts w:hint="cs"/>
          <w:rtl/>
        </w:rPr>
      </w:pPr>
    </w:p>
    <w:p w14:paraId="008CE9DC" w14:textId="77777777" w:rsidR="00000000" w:rsidRDefault="00754752">
      <w:pPr>
        <w:pStyle w:val="a0"/>
        <w:rPr>
          <w:rFonts w:hint="cs"/>
          <w:rtl/>
        </w:rPr>
      </w:pPr>
      <w:r>
        <w:rPr>
          <w:rFonts w:hint="cs"/>
          <w:rtl/>
        </w:rPr>
        <w:t>אדוני היושב-ראש, כבוד השר, חברי הכנסת, לפני שעות מספר אמר השר המתווך טומי לפיד שהוא יעשה הכול כדי שמפלגת העבודה לא תוכל להצטרף לממשלת האחדות, כי הוא חושש מאוד שעמדותיו האידיאולוגיות של עמי</w:t>
      </w:r>
      <w:r>
        <w:rPr>
          <w:rFonts w:hint="cs"/>
          <w:rtl/>
        </w:rPr>
        <w:t>ר פרץ יסתובבו סביב שולחן הממשלה. אני אומר לכם, אם יש רגע שבו אני מרגיש סוף-סוף כמה היה חשוב להקים את ההסכם בין מפלגת העבודה לבין עם אחד, זה הרגע הזה, ולו רק בשל העובדה שטומי לפיד מציב את הקו האידיאולוגי שחותך בין אנשים מתנשאים ושבעים, שלא רואים אילו מצוקות</w:t>
      </w:r>
      <w:r>
        <w:rPr>
          <w:rFonts w:hint="cs"/>
          <w:rtl/>
        </w:rPr>
        <w:t xml:space="preserve">, אילו תלאות ואילו השפלות עובר ציבור גדול מאוד - טומי לפיד, שאמור לייצג את מעמד הביניים, שותף למדיניות הכלכלית שדרדרה את מעמד הביניים. זוגות צעירים לא יכולים היום לקבל משכנתאות, כי הם חוששים מאוד למצוא את עצמם במצב שבו הם לא יהיו מסוגלים להחזיר אותן. </w:t>
      </w:r>
    </w:p>
    <w:p w14:paraId="38F43D11" w14:textId="77777777" w:rsidR="00000000" w:rsidRDefault="00754752">
      <w:pPr>
        <w:pStyle w:val="a0"/>
        <w:rPr>
          <w:rFonts w:hint="cs"/>
          <w:rtl/>
        </w:rPr>
      </w:pPr>
    </w:p>
    <w:p w14:paraId="0CD78C19" w14:textId="77777777" w:rsidR="00000000" w:rsidRDefault="00754752">
      <w:pPr>
        <w:pStyle w:val="a0"/>
        <w:rPr>
          <w:rFonts w:hint="cs"/>
          <w:rtl/>
        </w:rPr>
      </w:pPr>
      <w:r>
        <w:rPr>
          <w:rFonts w:hint="cs"/>
          <w:rtl/>
        </w:rPr>
        <w:t>השר</w:t>
      </w:r>
      <w:r>
        <w:rPr>
          <w:rFonts w:hint="cs"/>
          <w:rtl/>
        </w:rPr>
        <w:t xml:space="preserve"> במשרד הפנים הוא שר שממונה מטעם שינוי והוא מגיע הנה, מתפתל ומאשים ומנסה להטיל את כל האשמה על משרד זה או על משרד אחר. אני מבין את השר פורז,  הוא נמצא מול משרד אוצר, שמנסה ליצור עימות קשה מאוד בין ראשי הערים לבין ציבור העובדים, אבל הייתכן, למרות כל הסיבות וכ</w:t>
      </w:r>
      <w:r>
        <w:rPr>
          <w:rFonts w:hint="cs"/>
          <w:rtl/>
        </w:rPr>
        <w:t xml:space="preserve">ל הטענות, שאנחנו מוצאים את עצמנו מול עובדים שלא מקבלים שכר במשך חודשים? הייתכן ששר האוצר מבין ללבם של העובדים רק לאחר שנהרג בנה של אחת המשפחות, שבה האם לא קיבלה את הפנסיה שלה במשך חודשים? מדיניות חדשה יש לו לשר האוצר </w:t>
      </w:r>
      <w:r>
        <w:rPr>
          <w:rtl/>
        </w:rPr>
        <w:t>–</w:t>
      </w:r>
      <w:r>
        <w:rPr>
          <w:rFonts w:hint="cs"/>
          <w:rtl/>
        </w:rPr>
        <w:t xml:space="preserve"> או שנהרגים בקרב או שמתים ברעב. עד מתי</w:t>
      </w:r>
      <w:r>
        <w:rPr>
          <w:rFonts w:hint="cs"/>
          <w:rtl/>
        </w:rPr>
        <w:t xml:space="preserve"> אפשר להמשיך במדיניות שמתעמרת באופן הקשה ביותר באוכלוסיות רבות במדינת ישראל?</w:t>
      </w:r>
    </w:p>
    <w:p w14:paraId="44264EA2" w14:textId="77777777" w:rsidR="00000000" w:rsidRDefault="00754752">
      <w:pPr>
        <w:pStyle w:val="a0"/>
        <w:rPr>
          <w:rtl/>
        </w:rPr>
      </w:pPr>
    </w:p>
    <w:p w14:paraId="0CA3757F" w14:textId="77777777" w:rsidR="00000000" w:rsidRDefault="00754752">
      <w:pPr>
        <w:pStyle w:val="a0"/>
        <w:rPr>
          <w:rFonts w:hint="cs"/>
          <w:rtl/>
        </w:rPr>
      </w:pPr>
      <w:r>
        <w:rPr>
          <w:rFonts w:hint="cs"/>
          <w:rtl/>
        </w:rPr>
        <w:t>לפני ימים מספר ראיתי שראשי המשק חוששים שמא יפטרו את ביבי נתניהו. יכול להיות. אני בטוח שגם המובטלים באופקים ובדימונה היו מאוד חוששים שמא יפטרו את ביבי נתניהו אם הוא היה נותן להם א</w:t>
      </w:r>
      <w:r>
        <w:rPr>
          <w:rFonts w:hint="cs"/>
          <w:rtl/>
        </w:rPr>
        <w:t>ת המתנות שהוא נתן לראשי המשק. ודאי שיחששו. המדיניות במדינת ישראל אומרת לקחת ממטה לחמן של האוכלוסיות שנאבקות יום-יום על עצם קיומן, ואיש לא יאמר שמדובר, חס וחלילה, בפרזיטים או בבטלנים. מדובר בציבורי עובדים שמגיעים יום-יום למקומות עבודתם, שעמלו קשה מאוד כדי ל</w:t>
      </w:r>
      <w:r>
        <w:rPr>
          <w:rFonts w:hint="cs"/>
          <w:rtl/>
        </w:rPr>
        <w:t xml:space="preserve">קיים את משפחותיהם ולתת לילדים שלהם את הסיכוי להתמודד במדינת ישראל. אני חושב שזאת בושה שמנסים לכסות עליה בהצעות חוק, שאין לי מושג אם הן יצאו לפועל. </w:t>
      </w:r>
    </w:p>
    <w:p w14:paraId="75DF380A" w14:textId="77777777" w:rsidR="00000000" w:rsidRDefault="00754752">
      <w:pPr>
        <w:pStyle w:val="a0"/>
        <w:rPr>
          <w:rFonts w:hint="cs"/>
          <w:rtl/>
        </w:rPr>
      </w:pPr>
    </w:p>
    <w:p w14:paraId="0F75CC99" w14:textId="77777777" w:rsidR="00000000" w:rsidRDefault="00754752">
      <w:pPr>
        <w:pStyle w:val="a0"/>
        <w:rPr>
          <w:rFonts w:hint="cs"/>
          <w:rtl/>
        </w:rPr>
      </w:pPr>
      <w:r>
        <w:rPr>
          <w:rFonts w:hint="cs"/>
          <w:rtl/>
        </w:rPr>
        <w:t>אני מאוד שמח שהממשלה קיבלה הצעת חוק המדברת על כך שיש סיכוי שיפתרו ויסירו מעלינו את החרפה הזאת, שבמדינת ישרא</w:t>
      </w:r>
      <w:r>
        <w:rPr>
          <w:rFonts w:hint="cs"/>
          <w:rtl/>
        </w:rPr>
        <w:t>ל יכולים לעבור חודשים רבים שבהם עובדים שעבדו ועמלו לא מקבלים את שכרם. לא מדובר בפרזיטים שביבי נתניהו בא והכפיש, לא מדובר באותם מובטלים שביבי נתניהו ניסה להפוך לבטלנים. לא מדובר באמהות החד-הוריות שמישהו הפך אותן כביכול לנטל על מדינת ישראל. שיטת ההכפשות צריכ</w:t>
      </w:r>
      <w:r>
        <w:rPr>
          <w:rFonts w:hint="cs"/>
          <w:rtl/>
        </w:rPr>
        <w:t xml:space="preserve">ה להיפסק. </w:t>
      </w:r>
    </w:p>
    <w:p w14:paraId="3536D1E4" w14:textId="77777777" w:rsidR="00000000" w:rsidRDefault="00754752">
      <w:pPr>
        <w:pStyle w:val="a0"/>
        <w:rPr>
          <w:rFonts w:hint="cs"/>
          <w:rtl/>
        </w:rPr>
      </w:pPr>
    </w:p>
    <w:p w14:paraId="131ED62C" w14:textId="77777777" w:rsidR="00000000" w:rsidRDefault="00754752">
      <w:pPr>
        <w:pStyle w:val="a0"/>
        <w:rPr>
          <w:rFonts w:hint="cs"/>
          <w:rtl/>
        </w:rPr>
      </w:pPr>
      <w:r>
        <w:rPr>
          <w:rFonts w:hint="cs"/>
          <w:rtl/>
        </w:rPr>
        <w:t>גם במסע ההכפשה נגד הפנסיונרים ראינו לאן הגענו. מאות אלפי אנשים שואלים את עצמם היום: איך נתנו לאוצר לגזול מאתנו את הפנסיות, תחת הכותרת - רפורמות גדולות? הרפורמות האלה, שאין בהן המרכיב האנושי, הובילו אותנו לפערים חברתיים שהופכים, אולי, לסכנה הגדו</w:t>
      </w:r>
      <w:r>
        <w:rPr>
          <w:rFonts w:hint="cs"/>
          <w:rtl/>
        </w:rPr>
        <w:t xml:space="preserve">לה ביותר לעצם קיומה של מדינת ישראל. </w:t>
      </w:r>
    </w:p>
    <w:p w14:paraId="210B0E42" w14:textId="77777777" w:rsidR="00000000" w:rsidRDefault="00754752">
      <w:pPr>
        <w:pStyle w:val="a0"/>
        <w:rPr>
          <w:rFonts w:hint="cs"/>
          <w:rtl/>
        </w:rPr>
      </w:pPr>
    </w:p>
    <w:p w14:paraId="402EBD43" w14:textId="77777777" w:rsidR="00000000" w:rsidRDefault="00754752">
      <w:pPr>
        <w:pStyle w:val="a0"/>
        <w:rPr>
          <w:rFonts w:hint="cs"/>
          <w:rtl/>
        </w:rPr>
      </w:pPr>
      <w:r>
        <w:rPr>
          <w:rFonts w:hint="cs"/>
          <w:rtl/>
        </w:rPr>
        <w:t>אדוני השר, לפני דקות מספר התקשר אלי מזכ"ל הסתדרות האקדמאים וסיפר לי שהולכים לפטר 690 פסיכולוגים, 600 עובדים סוציאליים. כל המרכזים לבריאות הנפש ברחבי מדינת ישראל הולכים להיסגר, וישאירו את האוכלוסיות שכל כך זקוקות להם בל</w:t>
      </w:r>
      <w:r>
        <w:rPr>
          <w:rFonts w:hint="cs"/>
          <w:rtl/>
        </w:rPr>
        <w:t xml:space="preserve">י שיהיה להן לאן לפנות. אפילו אותו שסתום פורק לחץ, שהקל במידה מסוימת את העוולות שהממשלה הזאת עושה יום-יום, שעה-שעה - - - </w:t>
      </w:r>
    </w:p>
    <w:p w14:paraId="5C1F9186" w14:textId="77777777" w:rsidR="00000000" w:rsidRDefault="00754752">
      <w:pPr>
        <w:pStyle w:val="a0"/>
        <w:ind w:firstLine="0"/>
        <w:rPr>
          <w:rFonts w:hint="cs"/>
          <w:rtl/>
        </w:rPr>
      </w:pPr>
    </w:p>
    <w:p w14:paraId="421EA7E2" w14:textId="77777777" w:rsidR="00000000" w:rsidRDefault="00754752">
      <w:pPr>
        <w:pStyle w:val="af1"/>
        <w:rPr>
          <w:rtl/>
        </w:rPr>
      </w:pPr>
      <w:r>
        <w:rPr>
          <w:rtl/>
        </w:rPr>
        <w:t>היו"ר יולי-יואל אדלשטיין:</w:t>
      </w:r>
    </w:p>
    <w:p w14:paraId="2D1B59A7" w14:textId="77777777" w:rsidR="00000000" w:rsidRDefault="00754752">
      <w:pPr>
        <w:pStyle w:val="a0"/>
        <w:rPr>
          <w:rtl/>
        </w:rPr>
      </w:pPr>
    </w:p>
    <w:p w14:paraId="0D4B1943" w14:textId="77777777" w:rsidR="00000000" w:rsidRDefault="00754752">
      <w:pPr>
        <w:pStyle w:val="a0"/>
        <w:rPr>
          <w:rFonts w:hint="cs"/>
          <w:rtl/>
        </w:rPr>
      </w:pPr>
      <w:r>
        <w:rPr>
          <w:rFonts w:hint="cs"/>
          <w:rtl/>
        </w:rPr>
        <w:t>נא לסיים.</w:t>
      </w:r>
    </w:p>
    <w:p w14:paraId="1514DEA8" w14:textId="77777777" w:rsidR="00000000" w:rsidRDefault="00754752">
      <w:pPr>
        <w:pStyle w:val="a0"/>
        <w:rPr>
          <w:rFonts w:hint="cs"/>
          <w:rtl/>
        </w:rPr>
      </w:pPr>
    </w:p>
    <w:p w14:paraId="5CAE992A" w14:textId="77777777" w:rsidR="00000000" w:rsidRDefault="00754752">
      <w:pPr>
        <w:pStyle w:val="-"/>
        <w:rPr>
          <w:rFonts w:hint="cs"/>
          <w:rtl/>
        </w:rPr>
      </w:pPr>
      <w:bookmarkStart w:id="171" w:name="FS000000557T07_06_2004_18_50_13"/>
      <w:bookmarkStart w:id="172" w:name="FS000000557T07_06_2004_18_50_16C"/>
      <w:bookmarkEnd w:id="171"/>
      <w:bookmarkEnd w:id="172"/>
      <w:r>
        <w:rPr>
          <w:rtl/>
        </w:rPr>
        <w:t>עמיר פרץ (עם אחד):</w:t>
      </w:r>
    </w:p>
    <w:p w14:paraId="3136BAB3" w14:textId="77777777" w:rsidR="00000000" w:rsidRDefault="00754752">
      <w:pPr>
        <w:pStyle w:val="a0"/>
        <w:rPr>
          <w:rFonts w:hint="cs"/>
          <w:rtl/>
        </w:rPr>
      </w:pPr>
    </w:p>
    <w:p w14:paraId="1BA521B9" w14:textId="77777777" w:rsidR="00000000" w:rsidRDefault="00754752">
      <w:pPr>
        <w:pStyle w:val="a0"/>
        <w:rPr>
          <w:rFonts w:hint="cs"/>
          <w:rtl/>
        </w:rPr>
      </w:pPr>
      <w:r>
        <w:rPr>
          <w:rFonts w:hint="cs"/>
          <w:rtl/>
        </w:rPr>
        <w:t>כבוד השר, מכיוון שאתה נמצא כאן ומקשיב אני מבקש שתעביר לממשלה, שגם הימים האלה</w:t>
      </w:r>
      <w:r>
        <w:rPr>
          <w:rFonts w:hint="cs"/>
          <w:rtl/>
        </w:rPr>
        <w:t xml:space="preserve">, של אופוריה סביב החלטה אחת, חולפים. תאמין לי שיבוא יום </w:t>
      </w:r>
      <w:r>
        <w:rPr>
          <w:rFonts w:hint="eastAsia"/>
          <w:rtl/>
        </w:rPr>
        <w:t>–</w:t>
      </w:r>
      <w:r>
        <w:rPr>
          <w:rFonts w:hint="cs"/>
          <w:rtl/>
        </w:rPr>
        <w:t xml:space="preserve"> למרות הסקרים </w:t>
      </w:r>
      <w:r>
        <w:rPr>
          <w:rFonts w:hint="eastAsia"/>
          <w:rtl/>
        </w:rPr>
        <w:t>–</w:t>
      </w:r>
      <w:r>
        <w:rPr>
          <w:rFonts w:hint="cs"/>
          <w:rtl/>
        </w:rPr>
        <w:t xml:space="preserve"> שאותן אוכלוסיות, שמשלמות היום את המחיר של הקטר שנוסע ומשאיר אותן מאחור, יבואו חשבון עם הממשלה הזאת. אני אומר לך שיבוא יום שדווקא האוכלוסיות האלה, שראו את עצמן מחויבות לליכוד, והליכוד </w:t>
      </w:r>
      <w:r>
        <w:rPr>
          <w:rFonts w:hint="cs"/>
          <w:rtl/>
        </w:rPr>
        <w:t>הפקיר אותן, ייראו את עצמן מחויבות למחנה השלום. אני מקווה שבעזרת השם הם יהיו אלה שיביאו את הגאולה לישראל, בזה שיצטרפו אל מחנה השלום, כי המחנה הלאומי האמיתי הוא מחנה השלום, ולא מחנה המתנחלים.</w:t>
      </w:r>
    </w:p>
    <w:p w14:paraId="290B6EA1" w14:textId="77777777" w:rsidR="00000000" w:rsidRDefault="00754752">
      <w:pPr>
        <w:pStyle w:val="a0"/>
        <w:rPr>
          <w:rFonts w:hint="cs"/>
          <w:rtl/>
        </w:rPr>
      </w:pPr>
    </w:p>
    <w:p w14:paraId="369FE7B6" w14:textId="77777777" w:rsidR="00000000" w:rsidRDefault="00754752">
      <w:pPr>
        <w:pStyle w:val="af1"/>
        <w:rPr>
          <w:rtl/>
        </w:rPr>
      </w:pPr>
      <w:r>
        <w:rPr>
          <w:rtl/>
        </w:rPr>
        <w:t>היו"ר יולי-יואל אדלשטיין:</w:t>
      </w:r>
    </w:p>
    <w:p w14:paraId="2F890710" w14:textId="77777777" w:rsidR="00000000" w:rsidRDefault="00754752">
      <w:pPr>
        <w:pStyle w:val="a0"/>
        <w:rPr>
          <w:rtl/>
        </w:rPr>
      </w:pPr>
    </w:p>
    <w:p w14:paraId="36E0B167" w14:textId="77777777" w:rsidR="00000000" w:rsidRDefault="00754752">
      <w:pPr>
        <w:pStyle w:val="a0"/>
        <w:rPr>
          <w:rFonts w:hint="cs"/>
          <w:rtl/>
        </w:rPr>
      </w:pPr>
      <w:r>
        <w:rPr>
          <w:rFonts w:hint="cs"/>
          <w:rtl/>
        </w:rPr>
        <w:t>תודה רבה לחבר הכנסת עמיר פרץ. הממשלה מ</w:t>
      </w:r>
      <w:r>
        <w:rPr>
          <w:rFonts w:hint="cs"/>
          <w:rtl/>
        </w:rPr>
        <w:t>בקשת להתערב בדיון באמצעות השר המקשר, השר גדעון עזרא. בבקשה, אדוני.</w:t>
      </w:r>
    </w:p>
    <w:p w14:paraId="650285EC" w14:textId="77777777" w:rsidR="00000000" w:rsidRDefault="00754752">
      <w:pPr>
        <w:pStyle w:val="a0"/>
        <w:rPr>
          <w:rFonts w:hint="cs"/>
          <w:rtl/>
        </w:rPr>
      </w:pPr>
    </w:p>
    <w:p w14:paraId="2CD88FD8" w14:textId="77777777" w:rsidR="00000000" w:rsidRDefault="00754752">
      <w:pPr>
        <w:pStyle w:val="a"/>
        <w:rPr>
          <w:rtl/>
        </w:rPr>
      </w:pPr>
      <w:bookmarkStart w:id="173" w:name="FS000000474T07_06_2004_18_21_41"/>
      <w:bookmarkStart w:id="174" w:name="_Toc75097244"/>
      <w:bookmarkEnd w:id="173"/>
      <w:r>
        <w:rPr>
          <w:rFonts w:hint="eastAsia"/>
          <w:rtl/>
        </w:rPr>
        <w:t>השר</w:t>
      </w:r>
      <w:r>
        <w:rPr>
          <w:rtl/>
        </w:rPr>
        <w:t xml:space="preserve"> גדעון עזרא:</w:t>
      </w:r>
      <w:bookmarkEnd w:id="174"/>
    </w:p>
    <w:p w14:paraId="0B131488" w14:textId="77777777" w:rsidR="00000000" w:rsidRDefault="00754752">
      <w:pPr>
        <w:pStyle w:val="a0"/>
        <w:rPr>
          <w:rFonts w:hint="cs"/>
          <w:rtl/>
        </w:rPr>
      </w:pPr>
    </w:p>
    <w:p w14:paraId="76076EAF" w14:textId="77777777" w:rsidR="00000000" w:rsidRDefault="00754752">
      <w:pPr>
        <w:pStyle w:val="a0"/>
        <w:rPr>
          <w:rFonts w:hint="cs"/>
          <w:rtl/>
        </w:rPr>
      </w:pPr>
      <w:r>
        <w:rPr>
          <w:rFonts w:hint="cs"/>
          <w:rtl/>
        </w:rPr>
        <w:t>אדוני היושב-ראש, חברי חברי הכנסת, חבר הכנסת עמיר פרץ, ראיתי הבוקר סקרים שאינם מצביעים בכיוון שאתה מדבר עליו.</w:t>
      </w:r>
    </w:p>
    <w:p w14:paraId="162E2224" w14:textId="77777777" w:rsidR="00000000" w:rsidRDefault="00754752">
      <w:pPr>
        <w:pStyle w:val="a0"/>
        <w:rPr>
          <w:rFonts w:hint="cs"/>
          <w:rtl/>
        </w:rPr>
      </w:pPr>
    </w:p>
    <w:p w14:paraId="02E08E95" w14:textId="77777777" w:rsidR="00000000" w:rsidRDefault="00754752">
      <w:pPr>
        <w:pStyle w:val="af0"/>
        <w:rPr>
          <w:rtl/>
        </w:rPr>
      </w:pPr>
      <w:r>
        <w:rPr>
          <w:rFonts w:hint="eastAsia"/>
          <w:rtl/>
        </w:rPr>
        <w:t>עמיר</w:t>
      </w:r>
      <w:r>
        <w:rPr>
          <w:rtl/>
        </w:rPr>
        <w:t xml:space="preserve"> פרץ (עם אחד):</w:t>
      </w:r>
    </w:p>
    <w:p w14:paraId="7BCA92E3" w14:textId="77777777" w:rsidR="00000000" w:rsidRDefault="00754752">
      <w:pPr>
        <w:pStyle w:val="a0"/>
        <w:rPr>
          <w:rFonts w:hint="cs"/>
          <w:rtl/>
        </w:rPr>
      </w:pPr>
    </w:p>
    <w:p w14:paraId="2572077A" w14:textId="77777777" w:rsidR="00000000" w:rsidRDefault="00754752">
      <w:pPr>
        <w:pStyle w:val="a0"/>
        <w:rPr>
          <w:rFonts w:hint="cs"/>
          <w:rtl/>
        </w:rPr>
      </w:pPr>
      <w:r>
        <w:rPr>
          <w:rFonts w:hint="cs"/>
          <w:rtl/>
        </w:rPr>
        <w:t xml:space="preserve">חכה ותראה. פעם אנחנו היינו מנצחים בסקרים </w:t>
      </w:r>
      <w:r>
        <w:rPr>
          <w:rFonts w:hint="cs"/>
          <w:rtl/>
        </w:rPr>
        <w:t xml:space="preserve">ואתם בבחירות. אני מקווה שעכשיו נתחלף </w:t>
      </w:r>
      <w:r>
        <w:rPr>
          <w:rFonts w:hint="eastAsia"/>
          <w:rtl/>
        </w:rPr>
        <w:t>–</w:t>
      </w:r>
      <w:r>
        <w:rPr>
          <w:rFonts w:hint="cs"/>
          <w:rtl/>
        </w:rPr>
        <w:t xml:space="preserve"> אתם תנצחו בסקרים ואנחנו בבחירות. </w:t>
      </w:r>
    </w:p>
    <w:p w14:paraId="2295AB37" w14:textId="77777777" w:rsidR="00000000" w:rsidRDefault="00754752">
      <w:pPr>
        <w:pStyle w:val="a0"/>
        <w:rPr>
          <w:rFonts w:hint="cs"/>
          <w:rtl/>
        </w:rPr>
      </w:pPr>
    </w:p>
    <w:p w14:paraId="62D612ED" w14:textId="77777777" w:rsidR="00000000" w:rsidRDefault="00754752">
      <w:pPr>
        <w:pStyle w:val="-"/>
        <w:rPr>
          <w:rtl/>
        </w:rPr>
      </w:pPr>
      <w:bookmarkStart w:id="175" w:name="FS000000474T07_06_2004_18_22_06C"/>
      <w:bookmarkEnd w:id="175"/>
      <w:r>
        <w:rPr>
          <w:rtl/>
        </w:rPr>
        <w:t>השר גדעון עזרא:</w:t>
      </w:r>
    </w:p>
    <w:p w14:paraId="49A105E8" w14:textId="77777777" w:rsidR="00000000" w:rsidRDefault="00754752">
      <w:pPr>
        <w:pStyle w:val="a0"/>
        <w:rPr>
          <w:rtl/>
        </w:rPr>
      </w:pPr>
    </w:p>
    <w:p w14:paraId="416C8021" w14:textId="77777777" w:rsidR="00000000" w:rsidRDefault="00754752">
      <w:pPr>
        <w:pStyle w:val="a0"/>
        <w:rPr>
          <w:rFonts w:hint="cs"/>
          <w:rtl/>
        </w:rPr>
      </w:pPr>
      <w:r>
        <w:rPr>
          <w:rFonts w:hint="cs"/>
          <w:rtl/>
        </w:rPr>
        <w:t>לא ביקשתי לעלות לכאן כדי להגיב על דבריך. אני עולה לכאן כדי להשלים את הדברים שאמרתי קודם - עדכון ממשרד ראש הממשלה בנושא המועצות הדתיות: בעת האחרונה הוקמה ועדה בהשתתפו</w:t>
      </w:r>
      <w:r>
        <w:rPr>
          <w:rFonts w:hint="cs"/>
          <w:rtl/>
        </w:rPr>
        <w:t>ת נציגי אגף התקציבים במשרד האוצר ונציגים ממשרד ראש הממשלה. הוועדה מתכנסת השבוע זו הפעם השלישית, והיא דנה בנושאים האלה: א. אישור תוכנית הבראה למועצה הדתית בירושלים בד בבד עם טיפול בכל התחייבויותיה מהעבר; ב. מתן מענה ארצי לנושאים התקציביים שיידרשו לצורך ארגו</w:t>
      </w:r>
      <w:r>
        <w:rPr>
          <w:rFonts w:hint="cs"/>
          <w:rtl/>
        </w:rPr>
        <w:t xml:space="preserve">ן מחדש של שירותי הדת. </w:t>
      </w:r>
    </w:p>
    <w:p w14:paraId="7A7C4C93" w14:textId="77777777" w:rsidR="00000000" w:rsidRDefault="00754752">
      <w:pPr>
        <w:pStyle w:val="a0"/>
        <w:rPr>
          <w:rFonts w:hint="cs"/>
          <w:rtl/>
        </w:rPr>
      </w:pPr>
    </w:p>
    <w:p w14:paraId="0D929466" w14:textId="77777777" w:rsidR="00000000" w:rsidRDefault="00754752">
      <w:pPr>
        <w:pStyle w:val="a0"/>
        <w:rPr>
          <w:rFonts w:hint="cs"/>
          <w:rtl/>
        </w:rPr>
      </w:pPr>
      <w:r>
        <w:rPr>
          <w:rFonts w:hint="cs"/>
          <w:rtl/>
        </w:rPr>
        <w:t xml:space="preserve">כמו כן, הוקמה ועדה בהשתתפות נציגי רוב הגורמים הקשורים לשירותי הדת. הוועדה הקדישה מאות שעות לשם הכרת המסגרות האופציונליות להספקת שירותי הדת ברחבי הארץ. </w:t>
      </w:r>
    </w:p>
    <w:p w14:paraId="4B53BD3C" w14:textId="77777777" w:rsidR="00000000" w:rsidRDefault="00754752">
      <w:pPr>
        <w:pStyle w:val="a0"/>
        <w:rPr>
          <w:rFonts w:hint="cs"/>
          <w:rtl/>
        </w:rPr>
      </w:pPr>
    </w:p>
    <w:p w14:paraId="668F78C4" w14:textId="77777777" w:rsidR="00000000" w:rsidRDefault="00754752">
      <w:pPr>
        <w:pStyle w:val="a0"/>
        <w:rPr>
          <w:rFonts w:hint="cs"/>
          <w:rtl/>
        </w:rPr>
      </w:pPr>
      <w:r>
        <w:rPr>
          <w:rFonts w:hint="cs"/>
          <w:rtl/>
        </w:rPr>
        <w:t>בכוונת משרד ראש הממשלה לפעול להאצת תשלום שכר העבודה של עובדי המועצות הדתיות שטר</w:t>
      </w:r>
      <w:r>
        <w:rPr>
          <w:rFonts w:hint="cs"/>
          <w:rtl/>
        </w:rPr>
        <w:t xml:space="preserve">ם קיבלו את שכרם. את זה הדגשתי גם קודם. </w:t>
      </w:r>
    </w:p>
    <w:p w14:paraId="2918EC78" w14:textId="77777777" w:rsidR="00000000" w:rsidRDefault="00754752">
      <w:pPr>
        <w:pStyle w:val="a0"/>
        <w:rPr>
          <w:rFonts w:hint="cs"/>
          <w:rtl/>
        </w:rPr>
      </w:pPr>
    </w:p>
    <w:p w14:paraId="3C347556" w14:textId="77777777" w:rsidR="00000000" w:rsidRDefault="00754752">
      <w:pPr>
        <w:pStyle w:val="a0"/>
        <w:rPr>
          <w:rFonts w:hint="cs"/>
          <w:rtl/>
        </w:rPr>
      </w:pPr>
      <w:r>
        <w:rPr>
          <w:rFonts w:hint="cs"/>
          <w:rtl/>
        </w:rPr>
        <w:t xml:space="preserve">נציגי משרד ראש הממשלה הממונים על פתרון המשבר, ובראשם מנכ"ל משרד ראש הממשלה, ימשיכו לפעול למציאת הפתרונות בטווח הקצר והארוך. תודה. </w:t>
      </w:r>
    </w:p>
    <w:p w14:paraId="4386317E" w14:textId="77777777" w:rsidR="00000000" w:rsidRDefault="00754752">
      <w:pPr>
        <w:pStyle w:val="a0"/>
        <w:rPr>
          <w:rFonts w:hint="cs"/>
          <w:rtl/>
        </w:rPr>
      </w:pPr>
    </w:p>
    <w:p w14:paraId="0E259308" w14:textId="77777777" w:rsidR="00000000" w:rsidRDefault="00754752">
      <w:pPr>
        <w:pStyle w:val="af1"/>
        <w:rPr>
          <w:rtl/>
        </w:rPr>
      </w:pPr>
      <w:r>
        <w:rPr>
          <w:rtl/>
        </w:rPr>
        <w:t>היו"ר יולי-יואל אדלשטיין:</w:t>
      </w:r>
    </w:p>
    <w:p w14:paraId="52864EBB" w14:textId="77777777" w:rsidR="00000000" w:rsidRDefault="00754752">
      <w:pPr>
        <w:pStyle w:val="a0"/>
        <w:rPr>
          <w:rFonts w:hint="cs"/>
          <w:rtl/>
        </w:rPr>
      </w:pPr>
    </w:p>
    <w:p w14:paraId="058737F3" w14:textId="77777777" w:rsidR="00000000" w:rsidRDefault="00754752">
      <w:pPr>
        <w:pStyle w:val="a0"/>
        <w:rPr>
          <w:rFonts w:hint="cs"/>
          <w:rtl/>
        </w:rPr>
      </w:pPr>
      <w:r>
        <w:rPr>
          <w:rFonts w:hint="cs"/>
          <w:rtl/>
        </w:rPr>
        <w:t>תודה לשר המקשר בין הממשלה ובין הכנסת. חבר הכנסת ג'מאל זח</w:t>
      </w:r>
      <w:r>
        <w:rPr>
          <w:rFonts w:hint="cs"/>
          <w:rtl/>
        </w:rPr>
        <w:t xml:space="preserve">אלקה, תורך, אדוני. אחריך </w:t>
      </w:r>
      <w:r>
        <w:rPr>
          <w:rFonts w:hint="eastAsia"/>
          <w:rtl/>
        </w:rPr>
        <w:t>–</w:t>
      </w:r>
      <w:r>
        <w:rPr>
          <w:rFonts w:hint="cs"/>
          <w:rtl/>
        </w:rPr>
        <w:t xml:space="preserve"> חבר הכנסת טלב אלסאנע.</w:t>
      </w:r>
    </w:p>
    <w:p w14:paraId="2F7A1ADA" w14:textId="77777777" w:rsidR="00000000" w:rsidRDefault="00754752">
      <w:pPr>
        <w:pStyle w:val="a0"/>
        <w:rPr>
          <w:rFonts w:hint="cs"/>
          <w:rtl/>
        </w:rPr>
      </w:pPr>
    </w:p>
    <w:p w14:paraId="7A64F229" w14:textId="77777777" w:rsidR="00000000" w:rsidRDefault="00754752">
      <w:pPr>
        <w:pStyle w:val="a"/>
        <w:rPr>
          <w:rtl/>
        </w:rPr>
      </w:pPr>
      <w:bookmarkStart w:id="176" w:name="FS000001061T07_06_2004_18_23_50"/>
      <w:bookmarkStart w:id="177" w:name="_Toc75097245"/>
      <w:bookmarkEnd w:id="176"/>
      <w:r>
        <w:rPr>
          <w:rtl/>
        </w:rPr>
        <w:t>ג'מאל זחאלקה (בל"ד):</w:t>
      </w:r>
      <w:bookmarkEnd w:id="177"/>
    </w:p>
    <w:p w14:paraId="0DAB0E5A" w14:textId="77777777" w:rsidR="00000000" w:rsidRDefault="00754752">
      <w:pPr>
        <w:pStyle w:val="a0"/>
        <w:rPr>
          <w:rtl/>
        </w:rPr>
      </w:pPr>
    </w:p>
    <w:p w14:paraId="7652451E" w14:textId="77777777" w:rsidR="00000000" w:rsidRDefault="00754752">
      <w:pPr>
        <w:pStyle w:val="a0"/>
        <w:rPr>
          <w:rFonts w:hint="cs"/>
          <w:rtl/>
        </w:rPr>
      </w:pPr>
      <w:r>
        <w:rPr>
          <w:rFonts w:hint="cs"/>
          <w:rtl/>
        </w:rPr>
        <w:t xml:space="preserve">אדוני היושב-ראש, רבותי חברי הכנסת, לפני שמר פרס עוזב את האולם </w:t>
      </w:r>
      <w:r>
        <w:rPr>
          <w:rFonts w:hint="eastAsia"/>
          <w:rtl/>
        </w:rPr>
        <w:t>–</w:t>
      </w:r>
      <w:r>
        <w:rPr>
          <w:rFonts w:hint="cs"/>
          <w:rtl/>
        </w:rPr>
        <w:t xml:space="preserve"> ראיתי שהוא מתכוון לעזוב את האולם - - - </w:t>
      </w:r>
    </w:p>
    <w:p w14:paraId="4D329977" w14:textId="77777777" w:rsidR="00000000" w:rsidRDefault="00754752">
      <w:pPr>
        <w:pStyle w:val="a0"/>
        <w:ind w:firstLine="0"/>
        <w:rPr>
          <w:rFonts w:hint="cs"/>
          <w:rtl/>
        </w:rPr>
      </w:pPr>
    </w:p>
    <w:p w14:paraId="293656F4" w14:textId="77777777" w:rsidR="00000000" w:rsidRDefault="00754752">
      <w:pPr>
        <w:pStyle w:val="af1"/>
        <w:rPr>
          <w:rtl/>
        </w:rPr>
      </w:pPr>
      <w:r>
        <w:rPr>
          <w:rtl/>
        </w:rPr>
        <w:t>היו"ר יולי-יואל אדלשטיין:</w:t>
      </w:r>
    </w:p>
    <w:p w14:paraId="24B2979F" w14:textId="77777777" w:rsidR="00000000" w:rsidRDefault="00754752">
      <w:pPr>
        <w:pStyle w:val="a0"/>
        <w:rPr>
          <w:rtl/>
        </w:rPr>
      </w:pPr>
    </w:p>
    <w:p w14:paraId="726F8573" w14:textId="77777777" w:rsidR="00000000" w:rsidRDefault="00754752">
      <w:pPr>
        <w:pStyle w:val="a0"/>
        <w:rPr>
          <w:rFonts w:hint="cs"/>
          <w:rtl/>
        </w:rPr>
      </w:pPr>
      <w:r>
        <w:rPr>
          <w:rFonts w:hint="cs"/>
          <w:rtl/>
        </w:rPr>
        <w:t>הוא נשאר להאזין לדבריך, אתה יכול להמשיך.</w:t>
      </w:r>
    </w:p>
    <w:p w14:paraId="3B5F930D" w14:textId="77777777" w:rsidR="00000000" w:rsidRDefault="00754752">
      <w:pPr>
        <w:pStyle w:val="a0"/>
        <w:rPr>
          <w:rFonts w:hint="cs"/>
          <w:rtl/>
        </w:rPr>
      </w:pPr>
    </w:p>
    <w:p w14:paraId="5C992061" w14:textId="77777777" w:rsidR="00000000" w:rsidRDefault="00754752">
      <w:pPr>
        <w:pStyle w:val="af0"/>
        <w:rPr>
          <w:rtl/>
        </w:rPr>
      </w:pPr>
      <w:r>
        <w:rPr>
          <w:rFonts w:hint="eastAsia"/>
          <w:rtl/>
        </w:rPr>
        <w:t>עסאם</w:t>
      </w:r>
      <w:r>
        <w:rPr>
          <w:rtl/>
        </w:rPr>
        <w:t xml:space="preserve"> מח'ול</w:t>
      </w:r>
      <w:r>
        <w:rPr>
          <w:rtl/>
        </w:rPr>
        <w:t xml:space="preserve"> (חד"ש-תע"ל):</w:t>
      </w:r>
    </w:p>
    <w:p w14:paraId="797C0E17" w14:textId="77777777" w:rsidR="00000000" w:rsidRDefault="00754752">
      <w:pPr>
        <w:pStyle w:val="a0"/>
        <w:rPr>
          <w:rFonts w:hint="cs"/>
          <w:rtl/>
        </w:rPr>
      </w:pPr>
    </w:p>
    <w:p w14:paraId="273574EE" w14:textId="77777777" w:rsidR="00000000" w:rsidRDefault="00754752">
      <w:pPr>
        <w:pStyle w:val="a0"/>
        <w:rPr>
          <w:rFonts w:hint="cs"/>
          <w:rtl/>
        </w:rPr>
      </w:pPr>
      <w:r>
        <w:rPr>
          <w:rFonts w:hint="cs"/>
          <w:rtl/>
        </w:rPr>
        <w:t>אולי התכוונת לפני שהוא עוזב את האופוזיציה.</w:t>
      </w:r>
    </w:p>
    <w:p w14:paraId="48D38994" w14:textId="77777777" w:rsidR="00000000" w:rsidRDefault="00754752">
      <w:pPr>
        <w:pStyle w:val="a0"/>
        <w:rPr>
          <w:rFonts w:hint="cs"/>
          <w:rtl/>
        </w:rPr>
      </w:pPr>
    </w:p>
    <w:p w14:paraId="7651D8AA" w14:textId="77777777" w:rsidR="00000000" w:rsidRDefault="00754752">
      <w:pPr>
        <w:pStyle w:val="-"/>
        <w:rPr>
          <w:rtl/>
        </w:rPr>
      </w:pPr>
      <w:bookmarkStart w:id="178" w:name="FS000001061T07_06_2004_18_24_17C"/>
      <w:bookmarkEnd w:id="178"/>
      <w:r>
        <w:rPr>
          <w:rtl/>
        </w:rPr>
        <w:t>ג'מאל זחאלקה (בל"ד):</w:t>
      </w:r>
    </w:p>
    <w:p w14:paraId="3CF1F329" w14:textId="77777777" w:rsidR="00000000" w:rsidRDefault="00754752">
      <w:pPr>
        <w:pStyle w:val="a0"/>
        <w:rPr>
          <w:rtl/>
        </w:rPr>
      </w:pPr>
    </w:p>
    <w:p w14:paraId="290A3A0C" w14:textId="77777777" w:rsidR="00000000" w:rsidRDefault="00754752">
      <w:pPr>
        <w:pStyle w:val="a0"/>
        <w:rPr>
          <w:rFonts w:hint="cs"/>
          <w:rtl/>
        </w:rPr>
      </w:pPr>
      <w:r>
        <w:rPr>
          <w:rFonts w:hint="cs"/>
          <w:rtl/>
        </w:rPr>
        <w:t xml:space="preserve">בדיוק. לפני כשבועיים נשאל מר פרס אם בעבודה התחילו לתפור חליפות חדשות, והוא ענה שאפשר להיכנס לממשלה עם "טי שירט". אפשר להיכנס לממשלה גם עם בגדי המלך החדשים. הבוקר ראיתי את אחד </w:t>
      </w:r>
      <w:r>
        <w:rPr>
          <w:rFonts w:hint="cs"/>
          <w:rtl/>
        </w:rPr>
        <w:t xml:space="preserve">מבכירי העבודה </w:t>
      </w:r>
      <w:r>
        <w:rPr>
          <w:rFonts w:hint="eastAsia"/>
          <w:rtl/>
        </w:rPr>
        <w:t>–</w:t>
      </w:r>
      <w:r>
        <w:rPr>
          <w:rFonts w:hint="cs"/>
          <w:rtl/>
        </w:rPr>
        <w:t xml:space="preserve"> לא מר פרס </w:t>
      </w:r>
      <w:r>
        <w:rPr>
          <w:rFonts w:hint="eastAsia"/>
          <w:rtl/>
        </w:rPr>
        <w:t>–</w:t>
      </w:r>
      <w:r>
        <w:rPr>
          <w:rFonts w:hint="cs"/>
          <w:rtl/>
        </w:rPr>
        <w:t xml:space="preserve"> לבוש חליפה חדשה, ואתם יכולים לנחש מי, תסתכלו מי לובש חליפה חדשה במפלגת העבודה, ושאלתי אותו - - </w:t>
      </w:r>
    </w:p>
    <w:p w14:paraId="0861A326" w14:textId="77777777" w:rsidR="00000000" w:rsidRDefault="00754752">
      <w:pPr>
        <w:pStyle w:val="a0"/>
        <w:rPr>
          <w:rFonts w:hint="cs"/>
          <w:rtl/>
        </w:rPr>
      </w:pPr>
    </w:p>
    <w:p w14:paraId="24BC928B" w14:textId="77777777" w:rsidR="00000000" w:rsidRDefault="00754752">
      <w:pPr>
        <w:pStyle w:val="af0"/>
        <w:rPr>
          <w:rtl/>
        </w:rPr>
      </w:pPr>
      <w:r>
        <w:rPr>
          <w:rFonts w:hint="eastAsia"/>
          <w:rtl/>
        </w:rPr>
        <w:t>חיים</w:t>
      </w:r>
      <w:r>
        <w:rPr>
          <w:rtl/>
        </w:rPr>
        <w:t xml:space="preserve"> רמון (העבודה-מימד):</w:t>
      </w:r>
    </w:p>
    <w:p w14:paraId="714E98A3" w14:textId="77777777" w:rsidR="00000000" w:rsidRDefault="00754752">
      <w:pPr>
        <w:pStyle w:val="a0"/>
        <w:rPr>
          <w:rFonts w:hint="cs"/>
          <w:rtl/>
        </w:rPr>
      </w:pPr>
    </w:p>
    <w:p w14:paraId="6F42A39E" w14:textId="77777777" w:rsidR="00000000" w:rsidRDefault="00754752">
      <w:pPr>
        <w:pStyle w:val="a0"/>
        <w:rPr>
          <w:rFonts w:hint="cs"/>
          <w:rtl/>
        </w:rPr>
      </w:pPr>
      <w:r>
        <w:rPr>
          <w:rFonts w:hint="cs"/>
          <w:rtl/>
        </w:rPr>
        <w:t>מי? אנחנו רוצים לומר לו תתחדש.</w:t>
      </w:r>
    </w:p>
    <w:p w14:paraId="6A8BCEB8" w14:textId="77777777" w:rsidR="00000000" w:rsidRDefault="00754752">
      <w:pPr>
        <w:pStyle w:val="a0"/>
        <w:rPr>
          <w:rFonts w:hint="cs"/>
          <w:rtl/>
        </w:rPr>
      </w:pPr>
    </w:p>
    <w:p w14:paraId="10865F75" w14:textId="77777777" w:rsidR="00000000" w:rsidRDefault="00754752">
      <w:pPr>
        <w:pStyle w:val="-"/>
        <w:rPr>
          <w:rtl/>
        </w:rPr>
      </w:pPr>
      <w:bookmarkStart w:id="179" w:name="FS000001061T07_06_2004_18_24_50C"/>
      <w:bookmarkEnd w:id="179"/>
      <w:r>
        <w:rPr>
          <w:rtl/>
        </w:rPr>
        <w:t>ג'מאל זחאלקה (בל"ד):</w:t>
      </w:r>
    </w:p>
    <w:p w14:paraId="0E08D397" w14:textId="77777777" w:rsidR="00000000" w:rsidRDefault="00754752">
      <w:pPr>
        <w:pStyle w:val="a0"/>
        <w:rPr>
          <w:rtl/>
        </w:rPr>
      </w:pPr>
    </w:p>
    <w:p w14:paraId="03A9F14B" w14:textId="77777777" w:rsidR="00000000" w:rsidRDefault="00754752">
      <w:pPr>
        <w:pStyle w:val="a0"/>
      </w:pPr>
      <w:r>
        <w:rPr>
          <w:rFonts w:hint="cs"/>
          <w:rtl/>
        </w:rPr>
        <w:t xml:space="preserve">- - אם זה לכבוד הכניסה לממשלה. אמרתי לו: חבל לך על </w:t>
      </w:r>
      <w:r>
        <w:rPr>
          <w:rFonts w:hint="cs"/>
          <w:rtl/>
        </w:rPr>
        <w:t>החליפה החדשה, מר פרס אמר שאפשר להיכנס עם "טי שירט". הוא ענה לי שהוא מכיר כאלה שמוכנים להיכנס לממשלה גם בלי "טי שירט". הבעיה אינה בעיה של ביגוד, אלא בעיה פוליטית. מאוד-מאוד מדאיגה המהירות שבה מפלגת העבודה דוהרת אל הממשלה הזאת. אני אומר: עם אופוזיציה כזאת מי</w:t>
      </w:r>
      <w:r>
        <w:rPr>
          <w:rFonts w:hint="cs"/>
          <w:rtl/>
        </w:rPr>
        <w:t xml:space="preserve"> בכלל צריך קואליציה? אפשר לחיות בלי קואליציה אם אין אופוזיציה. האסון הגדול של האופוזיציה הזאת הוא שהיא לא מציבה את עצמה כאלטרנטיבה לשלטון.  כל עוד האופוזיציה לא תציב את עצמה כאלטרנטיבה לשלטון, היא רק תידרדר. היא לא מציבה חזון </w:t>
      </w:r>
      <w:r>
        <w:rPr>
          <w:rFonts w:hint="eastAsia"/>
          <w:rtl/>
        </w:rPr>
        <w:t>–</w:t>
      </w:r>
      <w:r>
        <w:rPr>
          <w:rFonts w:hint="cs"/>
          <w:rtl/>
        </w:rPr>
        <w:t xml:space="preserve"> החזון היחיד הוא תמיכה בשרון.</w:t>
      </w:r>
      <w:r>
        <w:rPr>
          <w:rFonts w:hint="cs"/>
          <w:rtl/>
        </w:rPr>
        <w:t xml:space="preserve"> מהי התוכנית הפוליטית של מפלגת העבודה? לתמוך בשרון מול מתנגדיו בליכוד. ביג דיל. זה התחום </w:t>
      </w:r>
      <w:r>
        <w:rPr>
          <w:rFonts w:hint="eastAsia"/>
          <w:rtl/>
        </w:rPr>
        <w:t>–</w:t>
      </w:r>
      <w:r>
        <w:rPr>
          <w:rFonts w:hint="cs"/>
          <w:rtl/>
        </w:rPr>
        <w:t xml:space="preserve"> זה המרחב שבו מפלגת העבודה פועלת היום.</w:t>
      </w:r>
    </w:p>
    <w:p w14:paraId="299A8EE2" w14:textId="77777777" w:rsidR="00000000" w:rsidRDefault="00754752">
      <w:pPr>
        <w:pStyle w:val="a0"/>
        <w:rPr>
          <w:rtl/>
        </w:rPr>
      </w:pPr>
    </w:p>
    <w:p w14:paraId="29683644" w14:textId="77777777" w:rsidR="00000000" w:rsidRDefault="00754752">
      <w:pPr>
        <w:pStyle w:val="a0"/>
        <w:rPr>
          <w:rFonts w:hint="cs"/>
          <w:rtl/>
        </w:rPr>
      </w:pPr>
      <w:r>
        <w:rPr>
          <w:rFonts w:hint="cs"/>
          <w:rtl/>
        </w:rPr>
        <w:t>זה היה מצחיק אם זה לא היה כל כך עצוב. למה כל כך עצוב? כי עומדות לפנינו בעיות של חיים ומוות. תוכנית שרון באה למנוע יוזמת שלום א</w:t>
      </w:r>
      <w:r>
        <w:rPr>
          <w:rFonts w:hint="cs"/>
          <w:rtl/>
        </w:rPr>
        <w:t xml:space="preserve">מיתית, שיכולה להביא להסדר קבע במשא-ומתן. האם זו דרככם, מפלגת העבודה? האם אתם נכנסים לממשלה או תומכים בממשלה, כדי לחסום אפשרות של שלום? </w:t>
      </w:r>
    </w:p>
    <w:p w14:paraId="1DF69118" w14:textId="77777777" w:rsidR="00000000" w:rsidRDefault="00754752">
      <w:pPr>
        <w:pStyle w:val="a0"/>
        <w:rPr>
          <w:rFonts w:hint="cs"/>
          <w:rtl/>
        </w:rPr>
      </w:pPr>
    </w:p>
    <w:p w14:paraId="1728F6A6" w14:textId="77777777" w:rsidR="00000000" w:rsidRDefault="00754752">
      <w:pPr>
        <w:pStyle w:val="a0"/>
        <w:rPr>
          <w:rFonts w:hint="cs"/>
          <w:rtl/>
        </w:rPr>
      </w:pPr>
      <w:r>
        <w:rPr>
          <w:rFonts w:hint="cs"/>
          <w:rtl/>
        </w:rPr>
        <w:t>אני חושב שמפלגת העבודה נתנה גט לאופוזיציה. אבל תכריזו על גט, תגידו, כדי שחברי האופוזיציה האחרים ידעו שמעתה אתם לא אופוז</w:t>
      </w:r>
      <w:r>
        <w:rPr>
          <w:rFonts w:hint="cs"/>
          <w:rtl/>
        </w:rPr>
        <w:t xml:space="preserve">יציה. אני לא יודע איזה שם אפשר לעשות מקואליציה-אופוזיציה - - - </w:t>
      </w:r>
    </w:p>
    <w:p w14:paraId="198B093C" w14:textId="77777777" w:rsidR="00000000" w:rsidRDefault="00754752">
      <w:pPr>
        <w:pStyle w:val="a0"/>
        <w:rPr>
          <w:rFonts w:hint="cs"/>
          <w:rtl/>
        </w:rPr>
      </w:pPr>
    </w:p>
    <w:p w14:paraId="05EE0EDA" w14:textId="77777777" w:rsidR="00000000" w:rsidRDefault="00754752">
      <w:pPr>
        <w:pStyle w:val="af0"/>
        <w:rPr>
          <w:rtl/>
        </w:rPr>
      </w:pPr>
      <w:r>
        <w:rPr>
          <w:rFonts w:hint="eastAsia"/>
          <w:rtl/>
        </w:rPr>
        <w:t>עבד</w:t>
      </w:r>
      <w:r>
        <w:rPr>
          <w:rtl/>
        </w:rPr>
        <w:t>-אלמאלכ דהאמשה (רע"ם):</w:t>
      </w:r>
    </w:p>
    <w:p w14:paraId="18BC82AF" w14:textId="77777777" w:rsidR="00000000" w:rsidRDefault="00754752">
      <w:pPr>
        <w:pStyle w:val="a0"/>
        <w:rPr>
          <w:rFonts w:hint="cs"/>
          <w:rtl/>
        </w:rPr>
      </w:pPr>
    </w:p>
    <w:p w14:paraId="12EE43FA" w14:textId="77777777" w:rsidR="00000000" w:rsidRDefault="00754752">
      <w:pPr>
        <w:pStyle w:val="a0"/>
        <w:rPr>
          <w:rFonts w:hint="cs"/>
          <w:rtl/>
        </w:rPr>
      </w:pPr>
      <w:r>
        <w:rPr>
          <w:rFonts w:hint="cs"/>
          <w:rtl/>
        </w:rPr>
        <w:t xml:space="preserve">קואופוזיציה. </w:t>
      </w:r>
    </w:p>
    <w:p w14:paraId="59B27D79" w14:textId="77777777" w:rsidR="00000000" w:rsidRDefault="00754752">
      <w:pPr>
        <w:pStyle w:val="a0"/>
        <w:rPr>
          <w:rFonts w:hint="cs"/>
          <w:rtl/>
        </w:rPr>
      </w:pPr>
    </w:p>
    <w:p w14:paraId="2F8478E1" w14:textId="77777777" w:rsidR="00000000" w:rsidRDefault="00754752">
      <w:pPr>
        <w:pStyle w:val="-"/>
        <w:rPr>
          <w:rtl/>
        </w:rPr>
      </w:pPr>
      <w:bookmarkStart w:id="180" w:name="FS000001061T07_06_2004_18_27_30C"/>
      <w:bookmarkEnd w:id="180"/>
      <w:r>
        <w:rPr>
          <w:rtl/>
        </w:rPr>
        <w:t>ג'מאל זחאלקה (בל"ד):</w:t>
      </w:r>
    </w:p>
    <w:p w14:paraId="081E1520" w14:textId="77777777" w:rsidR="00000000" w:rsidRDefault="00754752">
      <w:pPr>
        <w:pStyle w:val="a0"/>
        <w:rPr>
          <w:rtl/>
        </w:rPr>
      </w:pPr>
    </w:p>
    <w:p w14:paraId="051D27BF" w14:textId="77777777" w:rsidR="00000000" w:rsidRDefault="00754752">
      <w:pPr>
        <w:pStyle w:val="a0"/>
        <w:rPr>
          <w:rFonts w:hint="cs"/>
          <w:rtl/>
        </w:rPr>
      </w:pPr>
      <w:r>
        <w:rPr>
          <w:rFonts w:hint="cs"/>
          <w:rtl/>
        </w:rPr>
        <w:t>אני לא שומע בשורות האופוזיציה אפילו לחץ מסוים על שרון, אפילו לא תנאי לכניסה לממשלה שאומר שיהיה משא-ומתן רציני על תוכנית שלום, כ</w:t>
      </w:r>
      <w:r>
        <w:rPr>
          <w:rFonts w:hint="cs"/>
          <w:rtl/>
        </w:rPr>
        <w:t xml:space="preserve">י אתם נכנסים לממשלה דרך תוכנית ההתנתקות, שבאה לחסום את האפשרות של שלום אמיתי. </w:t>
      </w:r>
    </w:p>
    <w:p w14:paraId="4A8A89ED" w14:textId="77777777" w:rsidR="00000000" w:rsidRDefault="00754752">
      <w:pPr>
        <w:pStyle w:val="a0"/>
        <w:rPr>
          <w:rFonts w:hint="cs"/>
          <w:rtl/>
        </w:rPr>
      </w:pPr>
    </w:p>
    <w:p w14:paraId="3FDA2423" w14:textId="77777777" w:rsidR="00000000" w:rsidRDefault="00754752">
      <w:pPr>
        <w:pStyle w:val="a0"/>
        <w:rPr>
          <w:rFonts w:hint="cs"/>
          <w:rtl/>
        </w:rPr>
      </w:pPr>
      <w:r>
        <w:rPr>
          <w:rFonts w:hint="cs"/>
          <w:rtl/>
        </w:rPr>
        <w:t xml:space="preserve">אני אומר לכם שהתוכנית הזאת רוצה להשיג את הבלתי-אפשרי, והיא תיכשל. אם היא לא תיכשל על-ידי הימין הקיצוני או המתנגדים בליכוד, היא תיכשל בשטח, כי היא רוצה להשיג דבר בלתי אפשרי </w:t>
      </w:r>
      <w:r>
        <w:rPr>
          <w:rFonts w:hint="eastAsia"/>
          <w:rtl/>
        </w:rPr>
        <w:t>–</w:t>
      </w:r>
      <w:r>
        <w:rPr>
          <w:rFonts w:hint="cs"/>
          <w:rtl/>
        </w:rPr>
        <w:t xml:space="preserve"> יצ</w:t>
      </w:r>
      <w:r>
        <w:rPr>
          <w:rFonts w:hint="cs"/>
          <w:rtl/>
        </w:rPr>
        <w:t>יבות בלי שלום. הרי מה רוצה אריאל שרון להשיג? הוא יושב עכשיו בתנוחת כיבוש מסוימת, ורוצה לשנות את התנוחה הזאת ולהמשיך את הסכסוך למשך 10</w:t>
      </w:r>
      <w:r>
        <w:rPr>
          <w:rFonts w:hint="eastAsia"/>
          <w:rtl/>
        </w:rPr>
        <w:t>–</w:t>
      </w:r>
      <w:r>
        <w:rPr>
          <w:rFonts w:hint="cs"/>
          <w:rtl/>
        </w:rPr>
        <w:t>15 שנים, בשינויים, כמו עריכה מחדש של הכוחות או פינוי חלק מההתנחלויות, והוא רוצה שזה יהיה הסדר ביניים ארוך טווח ל-10</w:t>
      </w:r>
      <w:r>
        <w:rPr>
          <w:rFonts w:hint="eastAsia"/>
          <w:rtl/>
        </w:rPr>
        <w:t>–</w:t>
      </w:r>
      <w:r>
        <w:rPr>
          <w:rFonts w:hint="cs"/>
          <w:rtl/>
        </w:rPr>
        <w:t>15 שני</w:t>
      </w:r>
      <w:r>
        <w:rPr>
          <w:rFonts w:hint="cs"/>
          <w:rtl/>
        </w:rPr>
        <w:t xml:space="preserve">ם. הוא אומר שאי-אפשר להשיג שלום בדור הזה. </w:t>
      </w:r>
    </w:p>
    <w:p w14:paraId="2EA920CB" w14:textId="77777777" w:rsidR="00000000" w:rsidRDefault="00754752">
      <w:pPr>
        <w:pStyle w:val="a0"/>
        <w:rPr>
          <w:rFonts w:hint="cs"/>
          <w:rtl/>
        </w:rPr>
      </w:pPr>
    </w:p>
    <w:p w14:paraId="295BC990" w14:textId="77777777" w:rsidR="00000000" w:rsidRDefault="00754752">
      <w:pPr>
        <w:pStyle w:val="a0"/>
        <w:rPr>
          <w:rFonts w:hint="cs"/>
          <w:rtl/>
        </w:rPr>
      </w:pPr>
      <w:r>
        <w:rPr>
          <w:rFonts w:hint="cs"/>
          <w:rtl/>
        </w:rPr>
        <w:t>ומה עושה מפלגת העבודה? היא מחליטה להסיר את האי-אמון שלה ולהימנע מהצבעה. בושה וחרפה, איזה מין אופוזיציה זו? איזה מין אופוזיציה, אפילו לשיטתכם?</w:t>
      </w:r>
    </w:p>
    <w:p w14:paraId="41506D88" w14:textId="77777777" w:rsidR="00000000" w:rsidRDefault="00754752">
      <w:pPr>
        <w:pStyle w:val="a0"/>
        <w:rPr>
          <w:rFonts w:hint="cs"/>
          <w:rtl/>
        </w:rPr>
      </w:pPr>
    </w:p>
    <w:p w14:paraId="4586DA8A" w14:textId="77777777" w:rsidR="00000000" w:rsidRDefault="00754752">
      <w:pPr>
        <w:pStyle w:val="a0"/>
        <w:rPr>
          <w:rFonts w:hint="cs"/>
          <w:rtl/>
        </w:rPr>
      </w:pPr>
      <w:r>
        <w:rPr>
          <w:rFonts w:hint="cs"/>
          <w:rtl/>
        </w:rPr>
        <w:t>אדוני היושב-ראש, אני לא יודע איך אפשר להתייחס לתוכנית שנתקבלה. ברור ש</w:t>
      </w:r>
      <w:r>
        <w:rPr>
          <w:rFonts w:hint="cs"/>
          <w:rtl/>
        </w:rPr>
        <w:t xml:space="preserve">פינוי יישובים </w:t>
      </w:r>
      <w:r>
        <w:rPr>
          <w:rFonts w:hint="eastAsia"/>
          <w:rtl/>
        </w:rPr>
        <w:t>–</w:t>
      </w:r>
      <w:r>
        <w:rPr>
          <w:rFonts w:hint="cs"/>
          <w:rtl/>
        </w:rPr>
        <w:t xml:space="preserve"> סליחה, פינוי התנחלויות </w:t>
      </w:r>
      <w:r>
        <w:rPr>
          <w:rFonts w:hint="eastAsia"/>
          <w:rtl/>
        </w:rPr>
        <w:t>–</w:t>
      </w:r>
      <w:r>
        <w:rPr>
          <w:rFonts w:hint="cs"/>
          <w:rtl/>
        </w:rPr>
        <w:t xml:space="preserve"> הוא דבר חיובי, וטוב ששרון יעשה את זה, אבל בתוכנית הזאת, לצד זה </w:t>
      </w:r>
      <w:r>
        <w:rPr>
          <w:rFonts w:hint="eastAsia"/>
          <w:rtl/>
        </w:rPr>
        <w:t>–</w:t>
      </w:r>
      <w:r>
        <w:rPr>
          <w:rFonts w:hint="cs"/>
          <w:rtl/>
        </w:rPr>
        <w:t xml:space="preserve"> לצד פינוי היישובים </w:t>
      </w:r>
      <w:r>
        <w:rPr>
          <w:rFonts w:hint="eastAsia"/>
          <w:rtl/>
        </w:rPr>
        <w:t>–</w:t>
      </w:r>
      <w:r>
        <w:rPr>
          <w:rFonts w:hint="cs"/>
          <w:rtl/>
        </w:rPr>
        <w:t xml:space="preserve"> יש דברים קטסטרופליים. האחד </w:t>
      </w:r>
      <w:r>
        <w:rPr>
          <w:rFonts w:hint="eastAsia"/>
          <w:rtl/>
        </w:rPr>
        <w:t>–</w:t>
      </w:r>
      <w:r>
        <w:rPr>
          <w:rFonts w:hint="cs"/>
          <w:rtl/>
        </w:rPr>
        <w:t xml:space="preserve"> התוכנית מיועדת למנוע שלום, לא לקדם את השלום. כתוב במפורש שהתוכנית באה למנוע יוזמות שלום אחרות, שיכול</w:t>
      </w:r>
      <w:r>
        <w:rPr>
          <w:rFonts w:hint="cs"/>
          <w:rtl/>
        </w:rPr>
        <w:t>ות להביא למשא-ומתן אמיתי להסדר קבע. זאת המטרה של התוכנית.</w:t>
      </w:r>
    </w:p>
    <w:p w14:paraId="617ABBB2" w14:textId="77777777" w:rsidR="00000000" w:rsidRDefault="00754752">
      <w:pPr>
        <w:pStyle w:val="a0"/>
        <w:rPr>
          <w:rFonts w:hint="cs"/>
          <w:rtl/>
        </w:rPr>
      </w:pPr>
    </w:p>
    <w:p w14:paraId="3C7F7428" w14:textId="77777777" w:rsidR="00000000" w:rsidRDefault="00754752">
      <w:pPr>
        <w:pStyle w:val="af0"/>
        <w:rPr>
          <w:rtl/>
        </w:rPr>
      </w:pPr>
      <w:r>
        <w:rPr>
          <w:rFonts w:hint="eastAsia"/>
          <w:rtl/>
        </w:rPr>
        <w:t>מיכאל</w:t>
      </w:r>
      <w:r>
        <w:rPr>
          <w:rtl/>
        </w:rPr>
        <w:t xml:space="preserve"> איתן (הליכוד):</w:t>
      </w:r>
    </w:p>
    <w:p w14:paraId="0097E9DE" w14:textId="77777777" w:rsidR="00000000" w:rsidRDefault="00754752">
      <w:pPr>
        <w:pStyle w:val="a0"/>
        <w:rPr>
          <w:rFonts w:hint="cs"/>
          <w:rtl/>
        </w:rPr>
      </w:pPr>
    </w:p>
    <w:p w14:paraId="5EF39A20" w14:textId="77777777" w:rsidR="00000000" w:rsidRDefault="00754752">
      <w:pPr>
        <w:pStyle w:val="a0"/>
        <w:rPr>
          <w:rFonts w:hint="cs"/>
          <w:rtl/>
        </w:rPr>
      </w:pPr>
      <w:r>
        <w:rPr>
          <w:rFonts w:hint="cs"/>
          <w:rtl/>
        </w:rPr>
        <w:t>זה טוב או רע?</w:t>
      </w:r>
    </w:p>
    <w:p w14:paraId="426CAB79" w14:textId="77777777" w:rsidR="00000000" w:rsidRDefault="00754752">
      <w:pPr>
        <w:pStyle w:val="a0"/>
        <w:rPr>
          <w:rFonts w:hint="cs"/>
          <w:rtl/>
        </w:rPr>
      </w:pPr>
    </w:p>
    <w:p w14:paraId="5DFB0AD6" w14:textId="77777777" w:rsidR="00000000" w:rsidRDefault="00754752">
      <w:pPr>
        <w:pStyle w:val="-"/>
        <w:rPr>
          <w:rtl/>
        </w:rPr>
      </w:pPr>
      <w:bookmarkStart w:id="181" w:name="FS000000557T07_06_2004_19_19_21C"/>
      <w:bookmarkStart w:id="182" w:name="FS000001061T07_06_2004_19_19_29"/>
      <w:bookmarkStart w:id="183" w:name="FS000001061T07_06_2004_19_19_32C"/>
      <w:bookmarkEnd w:id="181"/>
      <w:bookmarkEnd w:id="182"/>
      <w:bookmarkEnd w:id="183"/>
      <w:r>
        <w:rPr>
          <w:rtl/>
        </w:rPr>
        <w:t>ג'מאל זחאלקה (בל"ד):</w:t>
      </w:r>
    </w:p>
    <w:p w14:paraId="02DB9155" w14:textId="77777777" w:rsidR="00000000" w:rsidRDefault="00754752">
      <w:pPr>
        <w:pStyle w:val="a0"/>
        <w:rPr>
          <w:rtl/>
        </w:rPr>
      </w:pPr>
    </w:p>
    <w:p w14:paraId="3C631856" w14:textId="77777777" w:rsidR="00000000" w:rsidRDefault="00754752">
      <w:pPr>
        <w:pStyle w:val="a0"/>
        <w:rPr>
          <w:rFonts w:hint="cs"/>
          <w:rtl/>
        </w:rPr>
      </w:pPr>
      <w:r>
        <w:rPr>
          <w:rFonts w:hint="cs"/>
          <w:rtl/>
        </w:rPr>
        <w:t>זה רע מאוד.</w:t>
      </w:r>
    </w:p>
    <w:p w14:paraId="40A96666" w14:textId="77777777" w:rsidR="00000000" w:rsidRDefault="00754752">
      <w:pPr>
        <w:pStyle w:val="a0"/>
        <w:rPr>
          <w:rFonts w:hint="cs"/>
          <w:rtl/>
        </w:rPr>
      </w:pPr>
    </w:p>
    <w:p w14:paraId="3DCA28A7" w14:textId="77777777" w:rsidR="00000000" w:rsidRDefault="00754752">
      <w:pPr>
        <w:pStyle w:val="af1"/>
        <w:rPr>
          <w:rtl/>
        </w:rPr>
      </w:pPr>
      <w:r>
        <w:rPr>
          <w:rtl/>
        </w:rPr>
        <w:t>היו"ר יולי-יואל אדלשטיין:</w:t>
      </w:r>
    </w:p>
    <w:p w14:paraId="0F866118" w14:textId="77777777" w:rsidR="00000000" w:rsidRDefault="00754752">
      <w:pPr>
        <w:pStyle w:val="a0"/>
        <w:rPr>
          <w:rtl/>
        </w:rPr>
      </w:pPr>
    </w:p>
    <w:p w14:paraId="314781B4" w14:textId="77777777" w:rsidR="00000000" w:rsidRDefault="00754752">
      <w:pPr>
        <w:pStyle w:val="a0"/>
        <w:rPr>
          <w:rFonts w:hint="cs"/>
          <w:rtl/>
        </w:rPr>
      </w:pPr>
      <w:r>
        <w:rPr>
          <w:rFonts w:hint="cs"/>
          <w:rtl/>
        </w:rPr>
        <w:t>רגע, אני לא מבין, חבר הכנסת זחאלקה. הקדשת חמש דקות למפלגת העבודה, ואני מודה שהיה מרתק לשמוע את הני</w:t>
      </w:r>
      <w:r>
        <w:rPr>
          <w:rFonts w:hint="cs"/>
          <w:rtl/>
        </w:rPr>
        <w:t>תוח, אבל אין לך עכשיו עוד חמש דקות להקדיש לתוכנית ההתנתקות. אנחנו כבר מעבר לזמן פציעות.</w:t>
      </w:r>
    </w:p>
    <w:p w14:paraId="1F47A1C5" w14:textId="77777777" w:rsidR="00000000" w:rsidRDefault="00754752">
      <w:pPr>
        <w:pStyle w:val="a0"/>
        <w:rPr>
          <w:rFonts w:hint="cs"/>
          <w:rtl/>
        </w:rPr>
      </w:pPr>
    </w:p>
    <w:p w14:paraId="1A15D211" w14:textId="77777777" w:rsidR="00000000" w:rsidRDefault="00754752">
      <w:pPr>
        <w:pStyle w:val="-"/>
        <w:rPr>
          <w:rtl/>
        </w:rPr>
      </w:pPr>
      <w:bookmarkStart w:id="184" w:name="FS000001061T07_06_2004_18_30_09C"/>
      <w:bookmarkEnd w:id="184"/>
      <w:r>
        <w:rPr>
          <w:rtl/>
        </w:rPr>
        <w:t>ג'מאל זחאלקה (בל"ד):</w:t>
      </w:r>
    </w:p>
    <w:p w14:paraId="5228A54D" w14:textId="77777777" w:rsidR="00000000" w:rsidRDefault="00754752">
      <w:pPr>
        <w:pStyle w:val="a0"/>
        <w:rPr>
          <w:rtl/>
        </w:rPr>
      </w:pPr>
    </w:p>
    <w:p w14:paraId="7C5A4D9D" w14:textId="77777777" w:rsidR="00000000" w:rsidRDefault="00754752">
      <w:pPr>
        <w:pStyle w:val="a0"/>
        <w:rPr>
          <w:rFonts w:hint="cs"/>
          <w:rtl/>
        </w:rPr>
      </w:pPr>
      <w:r>
        <w:rPr>
          <w:rFonts w:hint="cs"/>
          <w:rtl/>
        </w:rPr>
        <w:t>כבוד היושב-ראש, אני אומר רק משפט אחד על נושא האי-אמון, ובזה אסיים. אנשים בארץ בקושי גומרים את החודש. אני לא יודע איך חיים עובדי השלטון המקומי שתש</w:t>
      </w:r>
      <w:r>
        <w:rPr>
          <w:rFonts w:hint="cs"/>
          <w:rtl/>
        </w:rPr>
        <w:t>עה-עשרה חודשים, ולפעמים  יותר, לא מקבלים שכר. איך אנשים חיים? זה מראה יותר מכול את אטימותה של הממשלה הזאת, ולכן צריך להביע אי-אמון בה.</w:t>
      </w:r>
    </w:p>
    <w:p w14:paraId="2F608DA7" w14:textId="77777777" w:rsidR="00000000" w:rsidRDefault="00754752">
      <w:pPr>
        <w:pStyle w:val="a0"/>
        <w:rPr>
          <w:rFonts w:hint="cs"/>
          <w:rtl/>
        </w:rPr>
      </w:pPr>
    </w:p>
    <w:p w14:paraId="2626FED6" w14:textId="77777777" w:rsidR="00000000" w:rsidRDefault="00754752">
      <w:pPr>
        <w:pStyle w:val="af1"/>
        <w:rPr>
          <w:rtl/>
        </w:rPr>
      </w:pPr>
      <w:bookmarkStart w:id="185" w:name="FS000000549T07_06_2004_18_47_56"/>
      <w:bookmarkEnd w:id="185"/>
      <w:r>
        <w:rPr>
          <w:rtl/>
        </w:rPr>
        <w:t>היו"ר יולי-יואל אדלשטיין:</w:t>
      </w:r>
    </w:p>
    <w:p w14:paraId="410B0FF0" w14:textId="77777777" w:rsidR="00000000" w:rsidRDefault="00754752">
      <w:pPr>
        <w:pStyle w:val="a0"/>
        <w:rPr>
          <w:rtl/>
        </w:rPr>
      </w:pPr>
    </w:p>
    <w:p w14:paraId="606F4CDE" w14:textId="77777777" w:rsidR="00000000" w:rsidRDefault="00754752">
      <w:pPr>
        <w:pStyle w:val="a0"/>
        <w:rPr>
          <w:rFonts w:hint="cs"/>
          <w:rtl/>
        </w:rPr>
      </w:pPr>
      <w:r>
        <w:rPr>
          <w:rFonts w:hint="cs"/>
          <w:rtl/>
        </w:rPr>
        <w:t xml:space="preserve">תודה. חבר הכנסת טלב אלסאנע - בבקשה, אדוני. לאחר מכן, אחרון הדוברים בדיון המשולב על שתי הצעות </w:t>
      </w:r>
      <w:r>
        <w:rPr>
          <w:rFonts w:hint="cs"/>
          <w:rtl/>
        </w:rPr>
        <w:t>האי-אמון - חבר הכנסת מיכאל איתן מסיעת הליכוד. עד חמש דקות, אדוני.</w:t>
      </w:r>
    </w:p>
    <w:p w14:paraId="28E4C2F5" w14:textId="77777777" w:rsidR="00000000" w:rsidRDefault="00754752">
      <w:pPr>
        <w:pStyle w:val="a"/>
        <w:rPr>
          <w:rFonts w:hint="cs"/>
          <w:rtl/>
        </w:rPr>
      </w:pPr>
    </w:p>
    <w:p w14:paraId="6B17F077" w14:textId="77777777" w:rsidR="00000000" w:rsidRDefault="00754752">
      <w:pPr>
        <w:pStyle w:val="a"/>
        <w:rPr>
          <w:rtl/>
        </w:rPr>
      </w:pPr>
      <w:bookmarkStart w:id="186" w:name="_Toc75097246"/>
      <w:r>
        <w:rPr>
          <w:rFonts w:hint="eastAsia"/>
          <w:rtl/>
        </w:rPr>
        <w:t>טלב</w:t>
      </w:r>
      <w:r>
        <w:rPr>
          <w:rtl/>
        </w:rPr>
        <w:t xml:space="preserve"> אלסאנע (רע"ם):</w:t>
      </w:r>
      <w:bookmarkEnd w:id="186"/>
    </w:p>
    <w:p w14:paraId="1070FFAB" w14:textId="77777777" w:rsidR="00000000" w:rsidRDefault="00754752">
      <w:pPr>
        <w:pStyle w:val="a0"/>
        <w:rPr>
          <w:rFonts w:hint="cs"/>
          <w:rtl/>
        </w:rPr>
      </w:pPr>
    </w:p>
    <w:p w14:paraId="5A0CEF1A" w14:textId="77777777" w:rsidR="00000000" w:rsidRDefault="00754752">
      <w:pPr>
        <w:pStyle w:val="a0"/>
        <w:rPr>
          <w:rFonts w:hint="cs"/>
          <w:rtl/>
        </w:rPr>
      </w:pPr>
      <w:r>
        <w:rPr>
          <w:rFonts w:hint="cs"/>
          <w:rtl/>
        </w:rPr>
        <w:t xml:space="preserve">אדוני היושב-ראש, חברי הכנסת, כל הזמן האמנתי כי תפקידה של האופוזיציה הוא לנסות להחליף את הממשלה או את השלטון על מנת ליישם תוכנית או מצע מדיני אחר. היא צריכה להיאבק בצורה </w:t>
      </w:r>
      <w:r>
        <w:rPr>
          <w:rFonts w:hint="cs"/>
          <w:rtl/>
        </w:rPr>
        <w:t>דמוקרטית על מנת לשכנע את הציבור ולהגיע לתודעה ולבחירה של רוב הציבור, שיתמכו בה לצורך חילופי השלטון. אולם, מה שקורה בקדנציה הזאת של הכנסת הנוכחית, יש מפלגה שמתיימרת להיות אלטרנטיבה למפלגת השלטון, לליכוד, וכל התפקיד שלה מתמצה בדבר אחד: איך לחבור לליכוד ולהגי</w:t>
      </w:r>
      <w:r>
        <w:rPr>
          <w:rFonts w:hint="cs"/>
          <w:rtl/>
        </w:rPr>
        <w:t xml:space="preserve">ע לממשלה. </w:t>
      </w:r>
    </w:p>
    <w:p w14:paraId="3D3DAA30" w14:textId="77777777" w:rsidR="00000000" w:rsidRDefault="00754752">
      <w:pPr>
        <w:pStyle w:val="a0"/>
        <w:rPr>
          <w:rFonts w:hint="cs"/>
          <w:rtl/>
        </w:rPr>
      </w:pPr>
    </w:p>
    <w:p w14:paraId="01B6C2F1" w14:textId="77777777" w:rsidR="00000000" w:rsidRDefault="00754752">
      <w:pPr>
        <w:pStyle w:val="a0"/>
        <w:rPr>
          <w:rFonts w:hint="cs"/>
          <w:rtl/>
        </w:rPr>
      </w:pPr>
      <w:r>
        <w:rPr>
          <w:rFonts w:hint="cs"/>
          <w:rtl/>
        </w:rPr>
        <w:t>היתה להם, לחבריה, הזדמנות אחת, כאשר מתפקדי הליכוד הצביעו נגד ראש הממשלה, נגד ראש המפלגה ובעצם נגד רוב העם שהיה בעד התוכנית המדינית של ראש הממשלה. במקום להרים את הדגל של רוב הציבור ולהציג אלטרנטיבה למפלגת הליכוד, באותו זמן הם התחילו לנהל משא-ומת</w:t>
      </w:r>
      <w:r>
        <w:rPr>
          <w:rFonts w:hint="cs"/>
          <w:rtl/>
        </w:rPr>
        <w:t>ן עם ראש הממשלה.</w:t>
      </w:r>
    </w:p>
    <w:p w14:paraId="5B61404F" w14:textId="77777777" w:rsidR="00000000" w:rsidRDefault="00754752">
      <w:pPr>
        <w:pStyle w:val="a0"/>
        <w:rPr>
          <w:rFonts w:hint="cs"/>
          <w:rtl/>
        </w:rPr>
      </w:pPr>
    </w:p>
    <w:p w14:paraId="3CED0FB6" w14:textId="77777777" w:rsidR="00000000" w:rsidRDefault="00754752">
      <w:pPr>
        <w:pStyle w:val="a0"/>
        <w:rPr>
          <w:rFonts w:hint="cs"/>
          <w:rtl/>
        </w:rPr>
      </w:pPr>
      <w:r>
        <w:rPr>
          <w:rFonts w:hint="cs"/>
          <w:rtl/>
        </w:rPr>
        <w:t>אז יש כאן שתי אפשרויות: או שאין להם תוכנית מדינית והם מאמצים מה שאומר ראש הממשלה, ועל-ידי זה הם מבטלים את עצמם - אין הצדקה למפלגת העבודה, אם היא מקבלת את התוכנית של אריאל שרון. אין להם הצדקה, אם הם אומרים שאין פרטנר בצד הפלסטיני, שצריך לה</w:t>
      </w:r>
      <w:r>
        <w:rPr>
          <w:rFonts w:hint="cs"/>
          <w:rtl/>
        </w:rPr>
        <w:t>קים את גדר ההפרדה ולנהל משא-ומתן והסכמים חד-צדדיים. זה בעצם מה שאומר הליכוד. אם כך, אז אולי במקום שיתאחדו עם עם אחד, הם יתאחדו עם הליכוד ויאפשרו צמיחת אלטרנטיבה אחרת, אמיצה יותר, צודקת יותר, עניינית יותר, שמאמינה שהחלטה על מלחמה אפשר לקבל באופן חד-צדדי, אב</w:t>
      </w:r>
      <w:r>
        <w:rPr>
          <w:rFonts w:hint="cs"/>
          <w:rtl/>
        </w:rPr>
        <w:t xml:space="preserve">ל לעולם אי-אפשר לעשות שלום באופן חד-צדדי. על מנת שיהיה שלום צריך שני צדדים. צריך שיהיה הסכם בין שני צדדים. </w:t>
      </w:r>
    </w:p>
    <w:p w14:paraId="6D809101" w14:textId="77777777" w:rsidR="00000000" w:rsidRDefault="00754752">
      <w:pPr>
        <w:pStyle w:val="a0"/>
        <w:rPr>
          <w:rFonts w:hint="cs"/>
          <w:rtl/>
        </w:rPr>
      </w:pPr>
    </w:p>
    <w:p w14:paraId="7847D609" w14:textId="77777777" w:rsidR="00000000" w:rsidRDefault="00754752">
      <w:pPr>
        <w:pStyle w:val="a0"/>
        <w:rPr>
          <w:rFonts w:hint="cs"/>
          <w:rtl/>
        </w:rPr>
      </w:pPr>
      <w:r>
        <w:rPr>
          <w:rFonts w:hint="cs"/>
          <w:rtl/>
        </w:rPr>
        <w:t>מה שקורה כאן, ראש הממשלה מוכר אשליות לאנשים, ואנשים בשמחה רצים לקנות את האשליות האלה. הוא אמר בצורה חד-משמעית, שכל התוכנית הזאת נועדה לדבר אחד, כדי</w:t>
      </w:r>
      <w:r>
        <w:rPr>
          <w:rFonts w:hint="cs"/>
          <w:rtl/>
        </w:rPr>
        <w:t xml:space="preserve"> למנוע הצעות מדיניות בין-לאומיות כמו מפת הדרכים או יוזמת ז'נבה. אז על מנת שגופים אחרים לא ייטלו את היוזמה, הוא צריך ליטול את היוזמה, ואז הוא זרק לאוויר את היוזמה של התנתקות חד-צדדית, וכולם עטו על הדבר הזה, כאילו מכאן תבוא הישועה.</w:t>
      </w:r>
    </w:p>
    <w:p w14:paraId="76EB0F14" w14:textId="77777777" w:rsidR="00000000" w:rsidRDefault="00754752">
      <w:pPr>
        <w:pStyle w:val="a0"/>
        <w:rPr>
          <w:rFonts w:hint="cs"/>
          <w:rtl/>
        </w:rPr>
      </w:pPr>
    </w:p>
    <w:p w14:paraId="32AE5D30" w14:textId="77777777" w:rsidR="00000000" w:rsidRDefault="00754752">
      <w:pPr>
        <w:pStyle w:val="a0"/>
        <w:rPr>
          <w:rFonts w:hint="cs"/>
          <w:rtl/>
        </w:rPr>
      </w:pPr>
      <w:r>
        <w:rPr>
          <w:rFonts w:hint="cs"/>
          <w:rtl/>
        </w:rPr>
        <w:t xml:space="preserve"> אין דבר כזה התנתקות חד-צ</w:t>
      </w:r>
      <w:r>
        <w:rPr>
          <w:rFonts w:hint="cs"/>
          <w:rtl/>
        </w:rPr>
        <w:t>דדית, אין דבר כזה שנסיגה מעזה תפתור את הבעיה. הבעיה נעוצה בדבר אחד, הכיבוש. כל עוד הכיבוש קיים, הבעיה קיימת. כל עוד אין הפנמה שיש צד שני ששואף לעצמאות, לחירות, להגדרה עצמית, ואתו, עם נבחריו, מה שלא יהיה, צריך לנהל משא-ומתן, יש בעיה עם תפיסת השלום בצד הישרא</w:t>
      </w:r>
      <w:r>
        <w:rPr>
          <w:rFonts w:hint="cs"/>
          <w:rtl/>
        </w:rPr>
        <w:t>לי. כל עוד לא מוכנים לנהל משא-ומתן ולראות בצד השני צד שיש לו שאיפות לגיטימיות, שזכותו לחיות בעצמאות, בעצם המושגים הבסיסיים של שלום לא קיימים בצד הישראלי.</w:t>
      </w:r>
    </w:p>
    <w:p w14:paraId="6639DC11" w14:textId="77777777" w:rsidR="00000000" w:rsidRDefault="00754752">
      <w:pPr>
        <w:pStyle w:val="a0"/>
        <w:rPr>
          <w:rFonts w:hint="cs"/>
          <w:rtl/>
        </w:rPr>
      </w:pPr>
    </w:p>
    <w:p w14:paraId="54BC6C04" w14:textId="77777777" w:rsidR="00000000" w:rsidRDefault="00754752">
      <w:pPr>
        <w:pStyle w:val="a0"/>
        <w:rPr>
          <w:rFonts w:hint="cs"/>
          <w:rtl/>
        </w:rPr>
      </w:pPr>
      <w:r>
        <w:rPr>
          <w:rFonts w:hint="cs"/>
          <w:rtl/>
        </w:rPr>
        <w:t>אדוני היושב-ראש, אם יש דבר שאפשר לומר שהוא חיובי ביוזמה הזאת זה ההכרה בצד הזה, בימין הקיצוני, שאין דב</w:t>
      </w:r>
      <w:r>
        <w:rPr>
          <w:rFonts w:hint="cs"/>
          <w:rtl/>
        </w:rPr>
        <w:t>ר כזה, המושג של ארץ-ישראל הגדולה, אין דבר כזה של ניסיון להמשיך ולשלוט ולדכא את הצד השני, ויש הפנמה של הצורך לפרק התנחלויות. כל הזמן הקימו התנחלויות תחת הטענה שההתנחלויות חשובות לצורכי הביטחון. עכשיו מפרקים התנחלויות ברצועת-עזה מהנימוק שההתנחלויות האלה הן נ</w:t>
      </w:r>
      <w:r>
        <w:rPr>
          <w:rFonts w:hint="cs"/>
          <w:rtl/>
        </w:rPr>
        <w:t xml:space="preserve">טל על הביטחון בישראל. ואז, אם זה הדין לגבי ההתנחלויות בעזה, ודאי שזה אותו דין לגבי ההתנחלויות בגדה. אם מפרקים את ההתנחלויות בעזה, אין שום סיבה בעולם שלא לפרק את ההתנחלויות בגדה. אם נסוגים מעזה, אין שום סיבה או הצדקה להמשך השליטה או הכיבוש הישראלי בגדה. </w:t>
      </w:r>
    </w:p>
    <w:p w14:paraId="5B88A83F" w14:textId="77777777" w:rsidR="00000000" w:rsidRDefault="00754752">
      <w:pPr>
        <w:pStyle w:val="a0"/>
        <w:rPr>
          <w:rFonts w:hint="cs"/>
          <w:rtl/>
        </w:rPr>
      </w:pPr>
    </w:p>
    <w:p w14:paraId="24AB6E14" w14:textId="77777777" w:rsidR="00000000" w:rsidRDefault="00754752">
      <w:pPr>
        <w:pStyle w:val="a0"/>
        <w:rPr>
          <w:rFonts w:hint="cs"/>
          <w:rtl/>
        </w:rPr>
      </w:pPr>
      <w:r>
        <w:rPr>
          <w:rFonts w:hint="cs"/>
          <w:rtl/>
        </w:rPr>
        <w:t>א</w:t>
      </w:r>
      <w:r>
        <w:rPr>
          <w:rFonts w:hint="cs"/>
          <w:rtl/>
        </w:rPr>
        <w:t>ם לזה צריכים להגיע, אז אי-אפשר לנהל משא-ומתן עם עצמכם. לא יכול להיות שמתנהל משא-ומתן בין ראש הממשלה שרון לבין שר האוצר נתניהו, כאשר כביכול ראש הממשלה מיטיב עם הפלסטינים, הוא הופך להיות הנציג של הפלסטינים, ונתניהו הנציג של המתנחלים.</w:t>
      </w:r>
    </w:p>
    <w:p w14:paraId="5FAAAC09" w14:textId="77777777" w:rsidR="00000000" w:rsidRDefault="00754752">
      <w:pPr>
        <w:pStyle w:val="a0"/>
        <w:rPr>
          <w:rFonts w:hint="cs"/>
          <w:rtl/>
        </w:rPr>
      </w:pPr>
    </w:p>
    <w:p w14:paraId="3196CD02" w14:textId="77777777" w:rsidR="00000000" w:rsidRDefault="00754752">
      <w:pPr>
        <w:pStyle w:val="a0"/>
        <w:rPr>
          <w:rFonts w:hint="cs"/>
          <w:rtl/>
        </w:rPr>
      </w:pPr>
      <w:r>
        <w:rPr>
          <w:rFonts w:hint="cs"/>
          <w:rtl/>
        </w:rPr>
        <w:t>מצד שני, מדברים על כך ש</w:t>
      </w:r>
      <w:r>
        <w:rPr>
          <w:rFonts w:hint="cs"/>
          <w:rtl/>
        </w:rPr>
        <w:t xml:space="preserve">אין פרטנר בצד הפלסטיני. כנראה אין שותף לשלום בממשלה הקיימת. מי שמאריך את חייה, בעצם עושה סיכול לכל סיכוי להגיע לשלום אמיתי. אי-אפשר לנסות לתעתע ולנטוע אשליות של צעדים כאלה, יוזמות חד-צדדיות באוויר, לא קיימות, לא ממשיות. מדברים על יוזמה של התנתקות וממשיכים </w:t>
      </w:r>
      <w:r>
        <w:rPr>
          <w:rFonts w:hint="cs"/>
          <w:rtl/>
        </w:rPr>
        <w:t xml:space="preserve">בכיבוש. </w:t>
      </w:r>
    </w:p>
    <w:p w14:paraId="0143833F" w14:textId="77777777" w:rsidR="00000000" w:rsidRDefault="00754752">
      <w:pPr>
        <w:pStyle w:val="a0"/>
        <w:ind w:firstLine="0"/>
        <w:rPr>
          <w:rFonts w:hint="cs"/>
          <w:rtl/>
        </w:rPr>
      </w:pPr>
    </w:p>
    <w:p w14:paraId="160EC03C" w14:textId="77777777" w:rsidR="00000000" w:rsidRDefault="00754752">
      <w:pPr>
        <w:pStyle w:val="af1"/>
        <w:rPr>
          <w:rtl/>
        </w:rPr>
      </w:pPr>
      <w:r>
        <w:rPr>
          <w:rtl/>
        </w:rPr>
        <w:t>היו"ר יולי-יואל אדלשטיין:</w:t>
      </w:r>
    </w:p>
    <w:p w14:paraId="4EF1880D" w14:textId="77777777" w:rsidR="00000000" w:rsidRDefault="00754752">
      <w:pPr>
        <w:pStyle w:val="a0"/>
        <w:rPr>
          <w:rtl/>
        </w:rPr>
      </w:pPr>
    </w:p>
    <w:p w14:paraId="22FD404A" w14:textId="77777777" w:rsidR="00000000" w:rsidRDefault="00754752">
      <w:pPr>
        <w:pStyle w:val="a0"/>
        <w:rPr>
          <w:rFonts w:hint="cs"/>
          <w:rtl/>
        </w:rPr>
      </w:pPr>
      <w:r>
        <w:rPr>
          <w:rFonts w:hint="cs"/>
          <w:rtl/>
        </w:rPr>
        <w:t>תודה.</w:t>
      </w:r>
    </w:p>
    <w:p w14:paraId="689825B5" w14:textId="77777777" w:rsidR="00000000" w:rsidRDefault="00754752">
      <w:pPr>
        <w:pStyle w:val="a0"/>
        <w:ind w:firstLine="0"/>
        <w:rPr>
          <w:rFonts w:hint="cs"/>
          <w:rtl/>
        </w:rPr>
      </w:pPr>
    </w:p>
    <w:p w14:paraId="2FEB6DE4" w14:textId="77777777" w:rsidR="00000000" w:rsidRDefault="00754752">
      <w:pPr>
        <w:pStyle w:val="-"/>
        <w:rPr>
          <w:rtl/>
        </w:rPr>
      </w:pPr>
      <w:bookmarkStart w:id="187" w:name="FS000000549T07_06_2004_19_00_20C"/>
      <w:bookmarkEnd w:id="187"/>
      <w:r>
        <w:rPr>
          <w:rtl/>
        </w:rPr>
        <w:t>טלב אלסאנע (רע"ם):</w:t>
      </w:r>
    </w:p>
    <w:p w14:paraId="75E39533" w14:textId="77777777" w:rsidR="00000000" w:rsidRDefault="00754752">
      <w:pPr>
        <w:pStyle w:val="a0"/>
        <w:rPr>
          <w:rtl/>
        </w:rPr>
      </w:pPr>
    </w:p>
    <w:p w14:paraId="36DFA968" w14:textId="77777777" w:rsidR="00000000" w:rsidRDefault="00754752">
      <w:pPr>
        <w:pStyle w:val="a0"/>
        <w:rPr>
          <w:rFonts w:hint="cs"/>
          <w:rtl/>
        </w:rPr>
      </w:pPr>
      <w:r>
        <w:rPr>
          <w:rFonts w:hint="cs"/>
          <w:rtl/>
        </w:rPr>
        <w:t>ממשיכים להזרים כספים להתנחלויות ומדברים על נסיגה. ומה שיהיה עד שנת 2005, אז ידונו בעצם בפירוק ההתנחלויות. ועד אז, מי יכול להבטיח ולערוב שאז גם ימשיכו לדגול בפירוק ההתנחלויות? יש הרבה סיבות לחש</w:t>
      </w:r>
      <w:r>
        <w:rPr>
          <w:rFonts w:hint="cs"/>
          <w:rtl/>
        </w:rPr>
        <w:t>וד בכוונותיו של ראש הממשלה. לכן, אופוזיציה אחראית, לדעתי, צריכה לפעול ולחתור לקיצור ימיה של ממשלה זאת, כי אין לה כוונות אמיתיות לקדם את השלום. יש להקים ממשלה שמאמינה בשלום אמיתי, המבוסס על סיום הכיבוש, המבוסס על כיבוד הצד השני ונכונות לנהל אתו משא-ומתן לשל</w:t>
      </w:r>
      <w:r>
        <w:rPr>
          <w:rFonts w:hint="cs"/>
          <w:rtl/>
        </w:rPr>
        <w:t>ום צודק ובר-קיימא באזור. תודה רבה.</w:t>
      </w:r>
    </w:p>
    <w:p w14:paraId="3D72D991" w14:textId="77777777" w:rsidR="00000000" w:rsidRDefault="00754752">
      <w:pPr>
        <w:pStyle w:val="a0"/>
        <w:ind w:firstLine="0"/>
        <w:rPr>
          <w:rFonts w:hint="cs"/>
          <w:rtl/>
        </w:rPr>
      </w:pPr>
    </w:p>
    <w:p w14:paraId="7A1160E5" w14:textId="77777777" w:rsidR="00000000" w:rsidRDefault="00754752">
      <w:pPr>
        <w:pStyle w:val="af1"/>
        <w:rPr>
          <w:rtl/>
        </w:rPr>
      </w:pPr>
      <w:r>
        <w:rPr>
          <w:rtl/>
        </w:rPr>
        <w:t>היו"ר יולי-יואל אדלשטיין:</w:t>
      </w:r>
    </w:p>
    <w:p w14:paraId="07BF2D80" w14:textId="77777777" w:rsidR="00000000" w:rsidRDefault="00754752">
      <w:pPr>
        <w:pStyle w:val="a0"/>
        <w:rPr>
          <w:rtl/>
        </w:rPr>
      </w:pPr>
    </w:p>
    <w:p w14:paraId="4C41482A" w14:textId="77777777" w:rsidR="00000000" w:rsidRDefault="00754752">
      <w:pPr>
        <w:pStyle w:val="a0"/>
        <w:rPr>
          <w:rFonts w:hint="cs"/>
          <w:rtl/>
        </w:rPr>
      </w:pPr>
      <w:r>
        <w:rPr>
          <w:rFonts w:hint="cs"/>
          <w:rtl/>
        </w:rPr>
        <w:t>תודה רבה. חבר הכנסת מיכאל איתן, אחרון הדוברים.</w:t>
      </w:r>
    </w:p>
    <w:p w14:paraId="7F7A43BA" w14:textId="77777777" w:rsidR="00000000" w:rsidRDefault="00754752">
      <w:pPr>
        <w:pStyle w:val="a0"/>
        <w:ind w:firstLine="0"/>
        <w:rPr>
          <w:rFonts w:hint="cs"/>
          <w:rtl/>
        </w:rPr>
      </w:pPr>
    </w:p>
    <w:p w14:paraId="108539EC" w14:textId="77777777" w:rsidR="00000000" w:rsidRDefault="00754752">
      <w:pPr>
        <w:pStyle w:val="a"/>
        <w:rPr>
          <w:rtl/>
        </w:rPr>
      </w:pPr>
      <w:bookmarkStart w:id="188" w:name="FS000000462T07_06_2004_19_02_30"/>
      <w:bookmarkStart w:id="189" w:name="_Toc75097247"/>
      <w:bookmarkEnd w:id="188"/>
      <w:r>
        <w:rPr>
          <w:rFonts w:hint="eastAsia"/>
          <w:rtl/>
        </w:rPr>
        <w:t>מיכאל</w:t>
      </w:r>
      <w:r>
        <w:rPr>
          <w:rtl/>
        </w:rPr>
        <w:t xml:space="preserve"> איתן (הליכוד):</w:t>
      </w:r>
      <w:bookmarkEnd w:id="189"/>
    </w:p>
    <w:p w14:paraId="620BD63E" w14:textId="77777777" w:rsidR="00000000" w:rsidRDefault="00754752">
      <w:pPr>
        <w:pStyle w:val="a0"/>
        <w:rPr>
          <w:rFonts w:hint="cs"/>
          <w:rtl/>
        </w:rPr>
      </w:pPr>
    </w:p>
    <w:p w14:paraId="7B26FB9C" w14:textId="77777777" w:rsidR="00000000" w:rsidRDefault="00754752">
      <w:pPr>
        <w:pStyle w:val="a0"/>
        <w:rPr>
          <w:rFonts w:hint="cs"/>
          <w:rtl/>
        </w:rPr>
      </w:pPr>
      <w:r>
        <w:rPr>
          <w:rFonts w:hint="cs"/>
          <w:rtl/>
        </w:rPr>
        <w:t>אדוני היושב-ראש, כנסת נכבדה, בפתח דברי אני רוצה לברך את שרי הליכוד ואת ראש הממשלה על המאמצים שנעשו, ובמיוחד את השרה ציפי לב</w:t>
      </w:r>
      <w:r>
        <w:rPr>
          <w:rFonts w:hint="cs"/>
          <w:rtl/>
        </w:rPr>
        <w:t>ני, שהיתה במיטבה כשהביאה הצעה שהיתה יכולה להביא לאישור התוכנית ולהשארת הגוף המרכזי בכנסת הזאת, סיעת הליכוד מאוחדת, מלוכדת כמסגרת והכוח המרכזי שעליו תנוע העגלה המדינית של ממשלת ישראל בתקופה הקרובה, על בסיס התוכנית שאושרה בממשלה.</w:t>
      </w:r>
    </w:p>
    <w:p w14:paraId="218F8FE0" w14:textId="77777777" w:rsidR="00000000" w:rsidRDefault="00754752">
      <w:pPr>
        <w:pStyle w:val="a0"/>
        <w:rPr>
          <w:rFonts w:hint="cs"/>
          <w:rtl/>
        </w:rPr>
      </w:pPr>
    </w:p>
    <w:p w14:paraId="1B8F5620" w14:textId="77777777" w:rsidR="00000000" w:rsidRDefault="00754752">
      <w:pPr>
        <w:pStyle w:val="a0"/>
        <w:rPr>
          <w:rFonts w:hint="cs"/>
          <w:rtl/>
        </w:rPr>
      </w:pPr>
      <w:r>
        <w:rPr>
          <w:rFonts w:hint="cs"/>
          <w:rtl/>
        </w:rPr>
        <w:t xml:space="preserve">זה היה בלתי אפשרי וזה יהיה </w:t>
      </w:r>
      <w:r>
        <w:rPr>
          <w:rFonts w:hint="cs"/>
          <w:rtl/>
        </w:rPr>
        <w:t>בלתי אפשרי להזיז איזו תוכנית מדינית ללא ליכוד מאוחד. בשעות שבהן ישבו חברי הליכוד וניסו לקדם את ההסכמה על התוכנית, התקיימה בירושלים הפגנה תחת הכותרת: מטה הרוב. לא הייתי בהפגנה הזאת.</w:t>
      </w:r>
    </w:p>
    <w:p w14:paraId="64E7C39E" w14:textId="77777777" w:rsidR="00000000" w:rsidRDefault="00754752">
      <w:pPr>
        <w:pStyle w:val="a0"/>
        <w:ind w:firstLine="0"/>
        <w:rPr>
          <w:rFonts w:hint="cs"/>
          <w:rtl/>
        </w:rPr>
      </w:pPr>
    </w:p>
    <w:p w14:paraId="2A4874DE" w14:textId="77777777" w:rsidR="00000000" w:rsidRDefault="00754752">
      <w:pPr>
        <w:pStyle w:val="af0"/>
        <w:rPr>
          <w:rtl/>
        </w:rPr>
      </w:pPr>
      <w:r>
        <w:rPr>
          <w:rFonts w:hint="eastAsia"/>
          <w:rtl/>
        </w:rPr>
        <w:t>חיים</w:t>
      </w:r>
      <w:r>
        <w:rPr>
          <w:rtl/>
        </w:rPr>
        <w:t xml:space="preserve"> אורון (מרצ):</w:t>
      </w:r>
    </w:p>
    <w:p w14:paraId="38B834C7" w14:textId="77777777" w:rsidR="00000000" w:rsidRDefault="00754752">
      <w:pPr>
        <w:pStyle w:val="a0"/>
        <w:rPr>
          <w:rFonts w:hint="cs"/>
          <w:rtl/>
        </w:rPr>
      </w:pPr>
    </w:p>
    <w:p w14:paraId="0DCD7EC1" w14:textId="77777777" w:rsidR="00000000" w:rsidRDefault="00754752">
      <w:pPr>
        <w:pStyle w:val="a0"/>
        <w:rPr>
          <w:rFonts w:hint="cs"/>
          <w:rtl/>
        </w:rPr>
      </w:pPr>
      <w:r>
        <w:rPr>
          <w:rFonts w:hint="cs"/>
          <w:rtl/>
        </w:rPr>
        <w:t>הפסדת.</w:t>
      </w:r>
    </w:p>
    <w:p w14:paraId="1F845808" w14:textId="77777777" w:rsidR="00000000" w:rsidRDefault="00754752">
      <w:pPr>
        <w:pStyle w:val="a0"/>
        <w:ind w:firstLine="0"/>
        <w:rPr>
          <w:rFonts w:hint="cs"/>
          <w:rtl/>
        </w:rPr>
      </w:pPr>
    </w:p>
    <w:p w14:paraId="3331DAF0" w14:textId="77777777" w:rsidR="00000000" w:rsidRDefault="00754752">
      <w:pPr>
        <w:pStyle w:val="-"/>
        <w:rPr>
          <w:rtl/>
        </w:rPr>
      </w:pPr>
      <w:bookmarkStart w:id="190" w:name="FS000000462T07_06_2004_19_04_45C"/>
      <w:bookmarkEnd w:id="190"/>
      <w:r>
        <w:rPr>
          <w:rtl/>
        </w:rPr>
        <w:t>מיכאל איתן (הליכוד):</w:t>
      </w:r>
    </w:p>
    <w:p w14:paraId="1AA8ED3A" w14:textId="77777777" w:rsidR="00000000" w:rsidRDefault="00754752">
      <w:pPr>
        <w:pStyle w:val="a0"/>
        <w:rPr>
          <w:rtl/>
        </w:rPr>
      </w:pPr>
    </w:p>
    <w:p w14:paraId="5DA17AD9" w14:textId="77777777" w:rsidR="00000000" w:rsidRDefault="00754752">
      <w:pPr>
        <w:pStyle w:val="a0"/>
        <w:rPr>
          <w:rFonts w:hint="cs"/>
          <w:rtl/>
        </w:rPr>
      </w:pPr>
      <w:r>
        <w:rPr>
          <w:rFonts w:hint="cs"/>
          <w:rtl/>
        </w:rPr>
        <w:t>לא הייתי. אבל מה? ביום רא</w:t>
      </w:r>
      <w:r>
        <w:rPr>
          <w:rFonts w:hint="cs"/>
          <w:rtl/>
        </w:rPr>
        <w:t>שון בבוקר שמעתי ברדיו פתאום איזו סדרה של צעקות היסטריות: לצאת, לצאת, לצאת, לצאת. היסטריה, אני לא רוצה להוסיף עוד מלה - - -</w:t>
      </w:r>
    </w:p>
    <w:p w14:paraId="16F2BA31" w14:textId="77777777" w:rsidR="00000000" w:rsidRDefault="00754752">
      <w:pPr>
        <w:pStyle w:val="a0"/>
        <w:ind w:firstLine="0"/>
        <w:rPr>
          <w:rFonts w:hint="cs"/>
          <w:rtl/>
        </w:rPr>
      </w:pPr>
    </w:p>
    <w:p w14:paraId="78DD97BB" w14:textId="77777777" w:rsidR="00000000" w:rsidRDefault="00754752">
      <w:pPr>
        <w:pStyle w:val="af0"/>
        <w:rPr>
          <w:rtl/>
        </w:rPr>
      </w:pPr>
      <w:r>
        <w:rPr>
          <w:rFonts w:hint="eastAsia"/>
          <w:rtl/>
        </w:rPr>
        <w:t>חיים</w:t>
      </w:r>
      <w:r>
        <w:rPr>
          <w:rtl/>
        </w:rPr>
        <w:t xml:space="preserve"> אורון (מרצ):</w:t>
      </w:r>
    </w:p>
    <w:p w14:paraId="6812C808" w14:textId="77777777" w:rsidR="00000000" w:rsidRDefault="00754752">
      <w:pPr>
        <w:pStyle w:val="a0"/>
        <w:rPr>
          <w:rFonts w:hint="cs"/>
          <w:rtl/>
        </w:rPr>
      </w:pPr>
    </w:p>
    <w:p w14:paraId="3390D8B6" w14:textId="77777777" w:rsidR="00000000" w:rsidRDefault="00754752">
      <w:pPr>
        <w:pStyle w:val="a0"/>
        <w:rPr>
          <w:rFonts w:hint="cs"/>
          <w:rtl/>
        </w:rPr>
      </w:pPr>
      <w:r>
        <w:rPr>
          <w:rFonts w:hint="cs"/>
          <w:rtl/>
        </w:rPr>
        <w:t>זאת אורנה בנאי. מה אתה רוצה? כל הכבוד.</w:t>
      </w:r>
    </w:p>
    <w:p w14:paraId="56D696FB" w14:textId="77777777" w:rsidR="00000000" w:rsidRDefault="00754752">
      <w:pPr>
        <w:pStyle w:val="a0"/>
        <w:ind w:firstLine="0"/>
        <w:rPr>
          <w:rFonts w:hint="cs"/>
          <w:rtl/>
        </w:rPr>
      </w:pPr>
    </w:p>
    <w:p w14:paraId="016B055C" w14:textId="77777777" w:rsidR="00000000" w:rsidRDefault="00754752">
      <w:pPr>
        <w:pStyle w:val="-"/>
        <w:rPr>
          <w:rtl/>
        </w:rPr>
      </w:pPr>
      <w:bookmarkStart w:id="191" w:name="FS000000462T07_06_2004_19_05_37C"/>
      <w:bookmarkEnd w:id="191"/>
      <w:r>
        <w:rPr>
          <w:rtl/>
        </w:rPr>
        <w:t>מיכאל איתן (הליכוד):</w:t>
      </w:r>
    </w:p>
    <w:p w14:paraId="01B95CAA" w14:textId="77777777" w:rsidR="00000000" w:rsidRDefault="00754752">
      <w:pPr>
        <w:pStyle w:val="a0"/>
        <w:rPr>
          <w:rtl/>
        </w:rPr>
      </w:pPr>
    </w:p>
    <w:p w14:paraId="3F2488C0" w14:textId="77777777" w:rsidR="00000000" w:rsidRDefault="00754752">
      <w:pPr>
        <w:pStyle w:val="a0"/>
        <w:rPr>
          <w:rFonts w:hint="cs"/>
          <w:rtl/>
        </w:rPr>
      </w:pPr>
      <w:r>
        <w:rPr>
          <w:rFonts w:hint="cs"/>
          <w:rtl/>
        </w:rPr>
        <w:t>נכון, אורנה בנאי. אורנה בנאי, בהיסטריה: לצאת, לצאת,</w:t>
      </w:r>
      <w:r>
        <w:rPr>
          <w:rFonts w:hint="cs"/>
          <w:rtl/>
        </w:rPr>
        <w:t xml:space="preserve"> לצאת, לצאת, לצאת.</w:t>
      </w:r>
    </w:p>
    <w:p w14:paraId="779F0C6B" w14:textId="77777777" w:rsidR="00000000" w:rsidRDefault="00754752">
      <w:pPr>
        <w:pStyle w:val="a0"/>
        <w:ind w:firstLine="0"/>
        <w:rPr>
          <w:rFonts w:hint="cs"/>
          <w:rtl/>
        </w:rPr>
      </w:pPr>
    </w:p>
    <w:p w14:paraId="2BAC4E39" w14:textId="77777777" w:rsidR="00000000" w:rsidRDefault="00754752">
      <w:pPr>
        <w:pStyle w:val="af0"/>
        <w:rPr>
          <w:rtl/>
        </w:rPr>
      </w:pPr>
      <w:r>
        <w:rPr>
          <w:rFonts w:hint="eastAsia"/>
          <w:rtl/>
        </w:rPr>
        <w:t>יצחק</w:t>
      </w:r>
      <w:r>
        <w:rPr>
          <w:rtl/>
        </w:rPr>
        <w:t xml:space="preserve"> כהן (ש"ס):</w:t>
      </w:r>
    </w:p>
    <w:p w14:paraId="0C41A32C" w14:textId="77777777" w:rsidR="00000000" w:rsidRDefault="00754752">
      <w:pPr>
        <w:pStyle w:val="a0"/>
        <w:rPr>
          <w:rFonts w:hint="cs"/>
          <w:rtl/>
        </w:rPr>
      </w:pPr>
    </w:p>
    <w:p w14:paraId="4D1D86E1" w14:textId="77777777" w:rsidR="00000000" w:rsidRDefault="00754752">
      <w:pPr>
        <w:pStyle w:val="a0"/>
        <w:rPr>
          <w:rFonts w:hint="cs"/>
          <w:rtl/>
        </w:rPr>
      </w:pPr>
      <w:r>
        <w:rPr>
          <w:rFonts w:hint="cs"/>
          <w:rtl/>
        </w:rPr>
        <w:t>שרון, שרון, שרון, שרון - - -</w:t>
      </w:r>
    </w:p>
    <w:p w14:paraId="00CC52EA" w14:textId="77777777" w:rsidR="00000000" w:rsidRDefault="00754752">
      <w:pPr>
        <w:pStyle w:val="a0"/>
        <w:ind w:firstLine="0"/>
        <w:rPr>
          <w:rFonts w:hint="cs"/>
          <w:rtl/>
        </w:rPr>
      </w:pPr>
    </w:p>
    <w:p w14:paraId="39958112" w14:textId="77777777" w:rsidR="00000000" w:rsidRDefault="00754752">
      <w:pPr>
        <w:pStyle w:val="-"/>
        <w:rPr>
          <w:rtl/>
        </w:rPr>
      </w:pPr>
      <w:bookmarkStart w:id="192" w:name="FS000000462T07_06_2004_19_06_13C"/>
      <w:bookmarkEnd w:id="192"/>
      <w:r>
        <w:rPr>
          <w:rtl/>
        </w:rPr>
        <w:t>מיכאל איתן (הליכוד):</w:t>
      </w:r>
    </w:p>
    <w:p w14:paraId="378573DF" w14:textId="77777777" w:rsidR="00000000" w:rsidRDefault="00754752">
      <w:pPr>
        <w:pStyle w:val="a0"/>
        <w:rPr>
          <w:rtl/>
        </w:rPr>
      </w:pPr>
    </w:p>
    <w:p w14:paraId="15BAF945" w14:textId="77777777" w:rsidR="00000000" w:rsidRDefault="00754752">
      <w:pPr>
        <w:pStyle w:val="a0"/>
        <w:rPr>
          <w:rFonts w:hint="cs"/>
          <w:rtl/>
        </w:rPr>
      </w:pPr>
      <w:r>
        <w:rPr>
          <w:rFonts w:hint="cs"/>
          <w:rtl/>
        </w:rPr>
        <w:t>טוב, אורנה בנאי היא שחקנית, מייצגת את השמאל הסהרורי. מיעוט קטן שבקטנים. מדברת על פושעי מלחמה, פשעי מלחמה. אורנה בנאי. אבל מה הדהים אותי? שברדיו מדווחים ששמעון פרס, ראש</w:t>
      </w:r>
      <w:r>
        <w:rPr>
          <w:rFonts w:hint="cs"/>
          <w:rtl/>
        </w:rPr>
        <w:t xml:space="preserve"> האופוזיציה, מצלצל אליה ומברך אותה - -</w:t>
      </w:r>
    </w:p>
    <w:p w14:paraId="40F99BF1" w14:textId="77777777" w:rsidR="00000000" w:rsidRDefault="00754752">
      <w:pPr>
        <w:pStyle w:val="a0"/>
        <w:ind w:firstLine="0"/>
        <w:rPr>
          <w:rFonts w:hint="cs"/>
          <w:rtl/>
        </w:rPr>
      </w:pPr>
    </w:p>
    <w:p w14:paraId="42E03827" w14:textId="77777777" w:rsidR="00000000" w:rsidRDefault="00754752">
      <w:pPr>
        <w:pStyle w:val="af0"/>
        <w:rPr>
          <w:rtl/>
        </w:rPr>
      </w:pPr>
      <w:r>
        <w:rPr>
          <w:rFonts w:hint="eastAsia"/>
          <w:rtl/>
        </w:rPr>
        <w:t>שמעון</w:t>
      </w:r>
      <w:r>
        <w:rPr>
          <w:rtl/>
        </w:rPr>
        <w:t xml:space="preserve"> פרס (העבודה-מימד):</w:t>
      </w:r>
    </w:p>
    <w:p w14:paraId="2ED71493" w14:textId="77777777" w:rsidR="00000000" w:rsidRDefault="00754752">
      <w:pPr>
        <w:pStyle w:val="a0"/>
        <w:rPr>
          <w:rFonts w:hint="cs"/>
          <w:rtl/>
        </w:rPr>
      </w:pPr>
    </w:p>
    <w:p w14:paraId="0C3D0E2B" w14:textId="77777777" w:rsidR="00000000" w:rsidRDefault="00754752">
      <w:pPr>
        <w:pStyle w:val="a0"/>
        <w:rPr>
          <w:rFonts w:hint="cs"/>
          <w:rtl/>
        </w:rPr>
      </w:pPr>
      <w:r>
        <w:rPr>
          <w:rFonts w:hint="cs"/>
          <w:rtl/>
        </w:rPr>
        <w:t>היא לא היתה טובה?</w:t>
      </w:r>
    </w:p>
    <w:p w14:paraId="1D553508" w14:textId="77777777" w:rsidR="00000000" w:rsidRDefault="00754752">
      <w:pPr>
        <w:pStyle w:val="a0"/>
        <w:ind w:firstLine="0"/>
        <w:rPr>
          <w:rFonts w:hint="cs"/>
          <w:rtl/>
        </w:rPr>
      </w:pPr>
    </w:p>
    <w:p w14:paraId="68E02A3A" w14:textId="77777777" w:rsidR="00000000" w:rsidRDefault="00754752">
      <w:pPr>
        <w:pStyle w:val="-"/>
        <w:rPr>
          <w:rtl/>
        </w:rPr>
      </w:pPr>
      <w:bookmarkStart w:id="193" w:name="FS000000462T07_06_2004_19_07_17C"/>
      <w:bookmarkEnd w:id="193"/>
      <w:r>
        <w:rPr>
          <w:rtl/>
        </w:rPr>
        <w:t>מיכאל איתן (הליכוד):</w:t>
      </w:r>
    </w:p>
    <w:p w14:paraId="7AC0E75B" w14:textId="77777777" w:rsidR="00000000" w:rsidRDefault="00754752">
      <w:pPr>
        <w:pStyle w:val="a0"/>
        <w:rPr>
          <w:rtl/>
        </w:rPr>
      </w:pPr>
    </w:p>
    <w:p w14:paraId="55788AAA" w14:textId="77777777" w:rsidR="00000000" w:rsidRDefault="00754752">
      <w:pPr>
        <w:pStyle w:val="a0"/>
        <w:rPr>
          <w:rFonts w:hint="cs"/>
          <w:rtl/>
        </w:rPr>
      </w:pPr>
      <w:r>
        <w:rPr>
          <w:rFonts w:hint="cs"/>
          <w:rtl/>
        </w:rPr>
        <w:t>- - על התגובה ההיסטרית הזאת. אני שואל אותך: תראה, אתה רציני. הרי אתה יודע שצריך לצאת ולהקפיד עשר פעמים מה קורה. צריך לבדוק, זה לא משחק ילדים. אתה רוצ</w:t>
      </w:r>
      <w:r>
        <w:rPr>
          <w:rFonts w:hint="cs"/>
          <w:rtl/>
        </w:rPr>
        <w:t>ה להצטרף, לתת תמיכה לתוכנית של ממשלת ישראל, שתוביל למהלך היסטורי. אבל איך? במנוסה? בבהלה? בהיסטריה? אם צריך לעשות את המהלך הזה, צריך לצאת קצת, לבדוק בעשר עיניים מה קורה ולעשות עוד צעד. מי שנתפס היום למהלכים היסטריים, יכשיל כל הסדר וכל המשך של התוכנית הזאת.</w:t>
      </w:r>
    </w:p>
    <w:p w14:paraId="0C6C784C" w14:textId="77777777" w:rsidR="00000000" w:rsidRDefault="00754752">
      <w:pPr>
        <w:pStyle w:val="a0"/>
        <w:rPr>
          <w:rFonts w:hint="cs"/>
          <w:rtl/>
        </w:rPr>
      </w:pPr>
    </w:p>
    <w:p w14:paraId="384FBB99" w14:textId="77777777" w:rsidR="00000000" w:rsidRDefault="00754752">
      <w:pPr>
        <w:pStyle w:val="a0"/>
        <w:rPr>
          <w:rFonts w:hint="cs"/>
          <w:rtl/>
        </w:rPr>
      </w:pPr>
      <w:r>
        <w:rPr>
          <w:rFonts w:hint="cs"/>
          <w:rtl/>
        </w:rPr>
        <w:t xml:space="preserve">אני רוצה לומר לחברי הכנסת שאומרים היום: תשמעו, לא יצא מזה שום דבר. אני אומר, יכול להיות שבאמת לא יצא מזה שום דבר. יכול להיות שלא יתבצע שום דבר מהתוכנית הזאת. יכול להיות. אבל השאלה היא מדוע זה לא יתבצע </w:t>
      </w:r>
      <w:r>
        <w:rPr>
          <w:rFonts w:hint="eastAsia"/>
          <w:rtl/>
        </w:rPr>
        <w:t>–</w:t>
      </w:r>
      <w:r>
        <w:rPr>
          <w:rFonts w:hint="cs"/>
          <w:rtl/>
        </w:rPr>
        <w:t xml:space="preserve"> זה לא יתבצע רק אם יהיו שינויים משמעותיים שימנעו את </w:t>
      </w:r>
      <w:r>
        <w:rPr>
          <w:rFonts w:hint="cs"/>
          <w:rtl/>
        </w:rPr>
        <w:t>המהלך הזה.</w:t>
      </w:r>
    </w:p>
    <w:p w14:paraId="65DCBB11" w14:textId="77777777" w:rsidR="00000000" w:rsidRDefault="00754752">
      <w:pPr>
        <w:pStyle w:val="a0"/>
        <w:rPr>
          <w:rFonts w:hint="cs"/>
          <w:rtl/>
        </w:rPr>
      </w:pPr>
    </w:p>
    <w:p w14:paraId="600156E3" w14:textId="77777777" w:rsidR="00000000" w:rsidRDefault="00754752">
      <w:pPr>
        <w:pStyle w:val="a0"/>
        <w:rPr>
          <w:rFonts w:hint="cs"/>
          <w:rtl/>
        </w:rPr>
      </w:pPr>
      <w:r>
        <w:rPr>
          <w:rFonts w:hint="cs"/>
          <w:rtl/>
        </w:rPr>
        <w:t xml:space="preserve">אין כאן התחייבות היסטרית </w:t>
      </w:r>
      <w:r>
        <w:rPr>
          <w:rtl/>
        </w:rPr>
        <w:t>–</w:t>
      </w:r>
      <w:r>
        <w:rPr>
          <w:rFonts w:hint="cs"/>
          <w:rtl/>
        </w:rPr>
        <w:t xml:space="preserve"> כמו שאורנה בנאי רוצה, ובברכתו של שמעון פרס </w:t>
      </w:r>
      <w:r>
        <w:rPr>
          <w:rtl/>
        </w:rPr>
        <w:t>–</w:t>
      </w:r>
      <w:r>
        <w:rPr>
          <w:rFonts w:hint="cs"/>
          <w:rtl/>
        </w:rPr>
        <w:t xml:space="preserve"> למנוסה: לצאת לצאת לצאת. יש כאן מהלך מחושב, נטילת סיכונים מדודים ובחינה צעד אחר צעד.</w:t>
      </w:r>
    </w:p>
    <w:p w14:paraId="2E6F28E5" w14:textId="77777777" w:rsidR="00000000" w:rsidRDefault="00754752">
      <w:pPr>
        <w:pStyle w:val="a0"/>
        <w:rPr>
          <w:rFonts w:hint="cs"/>
          <w:rtl/>
        </w:rPr>
      </w:pPr>
    </w:p>
    <w:p w14:paraId="79809847" w14:textId="77777777" w:rsidR="00000000" w:rsidRDefault="00754752">
      <w:pPr>
        <w:pStyle w:val="a0"/>
        <w:rPr>
          <w:rFonts w:hint="cs"/>
          <w:rtl/>
        </w:rPr>
      </w:pPr>
      <w:r>
        <w:rPr>
          <w:rFonts w:hint="cs"/>
          <w:rtl/>
        </w:rPr>
        <w:t xml:space="preserve">משונה, לא רק אורנה בנאי נתפסה להיסטריה הזאת של לצאת לצאת לצאת לצאת. מייד עם סיום ישיבת </w:t>
      </w:r>
      <w:r>
        <w:rPr>
          <w:rFonts w:hint="cs"/>
          <w:rtl/>
        </w:rPr>
        <w:t xml:space="preserve">הממשלה ראיתי את השר אפי איתם </w:t>
      </w:r>
      <w:r>
        <w:rPr>
          <w:rFonts w:hint="eastAsia"/>
          <w:rtl/>
        </w:rPr>
        <w:t>–</w:t>
      </w:r>
      <w:r>
        <w:rPr>
          <w:rFonts w:hint="cs"/>
          <w:rtl/>
        </w:rPr>
        <w:t xml:space="preserve"> אז הוא עוד היה שר </w:t>
      </w:r>
      <w:r>
        <w:rPr>
          <w:rFonts w:hint="eastAsia"/>
          <w:rtl/>
        </w:rPr>
        <w:t>–</w:t>
      </w:r>
      <w:r>
        <w:rPr>
          <w:rFonts w:hint="cs"/>
          <w:rtl/>
        </w:rPr>
        <w:t xml:space="preserve"> גם הוא באותה היסטריה: לצאת לצאת לצאת לצאת. </w:t>
      </w:r>
    </w:p>
    <w:p w14:paraId="555ED9BF" w14:textId="77777777" w:rsidR="00000000" w:rsidRDefault="00754752">
      <w:pPr>
        <w:pStyle w:val="a0"/>
        <w:rPr>
          <w:rFonts w:hint="cs"/>
          <w:rtl/>
        </w:rPr>
      </w:pPr>
    </w:p>
    <w:p w14:paraId="32D45B44" w14:textId="77777777" w:rsidR="00000000" w:rsidRDefault="00754752">
      <w:pPr>
        <w:pStyle w:val="af0"/>
        <w:rPr>
          <w:rtl/>
        </w:rPr>
      </w:pPr>
      <w:r>
        <w:rPr>
          <w:rFonts w:hint="eastAsia"/>
          <w:rtl/>
        </w:rPr>
        <w:t>אברהם</w:t>
      </w:r>
      <w:r>
        <w:rPr>
          <w:rtl/>
        </w:rPr>
        <w:t xml:space="preserve"> בייגה שוחט (העבודה-מימד):</w:t>
      </w:r>
    </w:p>
    <w:p w14:paraId="17BE023E" w14:textId="77777777" w:rsidR="00000000" w:rsidRDefault="00754752">
      <w:pPr>
        <w:pStyle w:val="a0"/>
        <w:rPr>
          <w:rFonts w:hint="cs"/>
          <w:rtl/>
        </w:rPr>
      </w:pPr>
    </w:p>
    <w:p w14:paraId="6F68C363" w14:textId="77777777" w:rsidR="00000000" w:rsidRDefault="00754752">
      <w:pPr>
        <w:pStyle w:val="a0"/>
        <w:rPr>
          <w:rFonts w:hint="cs"/>
          <w:rtl/>
        </w:rPr>
      </w:pPr>
      <w:r>
        <w:rPr>
          <w:rFonts w:hint="cs"/>
          <w:rtl/>
        </w:rPr>
        <w:t>אפי איתם עדיין שר.</w:t>
      </w:r>
    </w:p>
    <w:p w14:paraId="211C9604" w14:textId="77777777" w:rsidR="00000000" w:rsidRDefault="00754752">
      <w:pPr>
        <w:pStyle w:val="a0"/>
        <w:rPr>
          <w:rFonts w:hint="cs"/>
          <w:rtl/>
        </w:rPr>
      </w:pPr>
    </w:p>
    <w:p w14:paraId="60B3E467" w14:textId="77777777" w:rsidR="00000000" w:rsidRDefault="00754752">
      <w:pPr>
        <w:pStyle w:val="-"/>
        <w:rPr>
          <w:rtl/>
        </w:rPr>
      </w:pPr>
      <w:bookmarkStart w:id="194" w:name="FS000000462T07_06_2004_19_03_18C"/>
      <w:bookmarkEnd w:id="194"/>
      <w:r>
        <w:rPr>
          <w:rtl/>
        </w:rPr>
        <w:t>מיכאל איתן (הליכוד):</w:t>
      </w:r>
    </w:p>
    <w:p w14:paraId="704E3229" w14:textId="77777777" w:rsidR="00000000" w:rsidRDefault="00754752">
      <w:pPr>
        <w:pStyle w:val="a0"/>
        <w:rPr>
          <w:rtl/>
        </w:rPr>
      </w:pPr>
    </w:p>
    <w:p w14:paraId="02E73A92" w14:textId="77777777" w:rsidR="00000000" w:rsidRDefault="00754752">
      <w:pPr>
        <w:pStyle w:val="a0"/>
        <w:rPr>
          <w:rFonts w:hint="cs"/>
          <w:rtl/>
        </w:rPr>
      </w:pPr>
      <w:r>
        <w:rPr>
          <w:rFonts w:hint="cs"/>
          <w:rtl/>
        </w:rPr>
        <w:t>מה יש לו לצאת כל כך מהר? לאן הוא ממהר? מה הוא רוצה? המפד"ל היא חלק מהממשלה, והיא צריכ</w:t>
      </w:r>
      <w:r>
        <w:rPr>
          <w:rFonts w:hint="cs"/>
          <w:rtl/>
        </w:rPr>
        <w:t>ה לשאת באחריות, לטוב ולרע. התפקיד של המפד"ל בממשלה לא הסתיים. המפד"ל צריכה לשבת, ומייד כאשר אנחנו מדברים על המהלך הזה, לצאת ולבחון כל מהלך. מי יבחן? כאשר נגיע לתחנות הביניים, שבהן יצטרך להיות שיקול דעת אחראי של גורמים שרוצים שלום וביטחון, שלא רוצים להפוך א</w:t>
      </w:r>
      <w:r>
        <w:rPr>
          <w:rFonts w:hint="cs"/>
          <w:rtl/>
        </w:rPr>
        <w:t>ת היציאה הזאת למנוסה ולתבוסה, הם יצטרכו לשבת ולשקול מה לעשות בצעד הבא.</w:t>
      </w:r>
    </w:p>
    <w:p w14:paraId="7BBEA743" w14:textId="77777777" w:rsidR="00000000" w:rsidRDefault="00754752">
      <w:pPr>
        <w:pStyle w:val="a0"/>
        <w:ind w:firstLine="0"/>
        <w:rPr>
          <w:rFonts w:hint="cs"/>
          <w:rtl/>
        </w:rPr>
      </w:pPr>
    </w:p>
    <w:p w14:paraId="5C23A655" w14:textId="77777777" w:rsidR="00000000" w:rsidRDefault="00754752">
      <w:pPr>
        <w:pStyle w:val="a0"/>
        <w:rPr>
          <w:rFonts w:hint="cs"/>
          <w:rtl/>
        </w:rPr>
      </w:pPr>
      <w:r>
        <w:rPr>
          <w:rFonts w:hint="cs"/>
          <w:rtl/>
        </w:rPr>
        <w:t xml:space="preserve">אני שואל היום את אנשי המפד"ל, האם כאשר יש שיקול דעת </w:t>
      </w:r>
      <w:r>
        <w:rPr>
          <w:rtl/>
        </w:rPr>
        <w:t>–</w:t>
      </w:r>
      <w:r>
        <w:rPr>
          <w:rFonts w:hint="cs"/>
          <w:rtl/>
        </w:rPr>
        <w:t xml:space="preserve"> ואני מאמין שאנשים ישקלו כל דבר לגופו וכף המאזניים תהיה לכאן ולכאן </w:t>
      </w:r>
      <w:r>
        <w:rPr>
          <w:rtl/>
        </w:rPr>
        <w:t>–</w:t>
      </w:r>
      <w:r>
        <w:rPr>
          <w:rFonts w:hint="cs"/>
          <w:rtl/>
        </w:rPr>
        <w:t xml:space="preserve"> האם הם רוצים שההכרעה בסופו של דבר תהיה הכרעה שהליכוד </w:t>
      </w:r>
      <w:r>
        <w:rPr>
          <w:rFonts w:hint="eastAsia"/>
          <w:rtl/>
        </w:rPr>
        <w:t>–</w:t>
      </w:r>
      <w:r>
        <w:rPr>
          <w:rFonts w:hint="cs"/>
          <w:rtl/>
        </w:rPr>
        <w:t xml:space="preserve"> חציו, ש</w:t>
      </w:r>
      <w:r>
        <w:rPr>
          <w:rFonts w:hint="cs"/>
          <w:rtl/>
        </w:rPr>
        <w:t xml:space="preserve">ני-שלישים שלו </w:t>
      </w:r>
      <w:r>
        <w:rPr>
          <w:rFonts w:hint="eastAsia"/>
          <w:rtl/>
        </w:rPr>
        <w:t xml:space="preserve">– </w:t>
      </w:r>
      <w:r>
        <w:rPr>
          <w:rFonts w:hint="cs"/>
          <w:rtl/>
        </w:rPr>
        <w:t>מוכרע על-ידי שרי מפלגת העבודה, או שהם מוכנים לשאת גם באחריות?</w:t>
      </w:r>
    </w:p>
    <w:p w14:paraId="5EB0F87F" w14:textId="77777777" w:rsidR="00000000" w:rsidRDefault="00754752">
      <w:pPr>
        <w:pStyle w:val="a0"/>
        <w:ind w:firstLine="0"/>
        <w:rPr>
          <w:rFonts w:hint="cs"/>
          <w:rtl/>
        </w:rPr>
      </w:pPr>
    </w:p>
    <w:p w14:paraId="463A1660" w14:textId="77777777" w:rsidR="00000000" w:rsidRDefault="00754752">
      <w:pPr>
        <w:pStyle w:val="a0"/>
        <w:ind w:firstLine="0"/>
        <w:rPr>
          <w:rFonts w:hint="cs"/>
          <w:rtl/>
        </w:rPr>
      </w:pPr>
      <w:r>
        <w:rPr>
          <w:rFonts w:hint="cs"/>
          <w:rtl/>
        </w:rPr>
        <w:t xml:space="preserve"> </w:t>
      </w:r>
      <w:r>
        <w:rPr>
          <w:rFonts w:hint="cs"/>
          <w:rtl/>
        </w:rPr>
        <w:tab/>
        <w:t>חבר הכנסת שאול יהלום, אני רוצה להזכיר לך שיחה שהיתה לי אתך בארבע עיניים במסדרונות הכנסת ערב הבחירות. לא אפרט את כולה. אפי איתם הבטיח לכם עשרה מנדטים, ואמרתי לכם אז: אפי איתם ק</w:t>
      </w:r>
      <w:r>
        <w:rPr>
          <w:rFonts w:hint="cs"/>
          <w:rtl/>
        </w:rPr>
        <w:t>צין, קצין מוכשר אולי, אבל ההבטחות שלו תמימות והוא יוביל את המפד"ל לצעדים בלתי אחראיים. אמרתי לך, או לא אמרתי לך?</w:t>
      </w:r>
    </w:p>
    <w:p w14:paraId="3D792C7A" w14:textId="77777777" w:rsidR="00000000" w:rsidRDefault="00754752">
      <w:pPr>
        <w:pStyle w:val="a0"/>
        <w:ind w:firstLine="0"/>
        <w:rPr>
          <w:rFonts w:hint="cs"/>
          <w:rtl/>
        </w:rPr>
      </w:pPr>
    </w:p>
    <w:p w14:paraId="6CAC28B9" w14:textId="77777777" w:rsidR="00000000" w:rsidRDefault="00754752">
      <w:pPr>
        <w:pStyle w:val="af0"/>
        <w:rPr>
          <w:rtl/>
        </w:rPr>
      </w:pPr>
      <w:r>
        <w:rPr>
          <w:rFonts w:hint="eastAsia"/>
          <w:rtl/>
        </w:rPr>
        <w:t>שאול</w:t>
      </w:r>
      <w:r>
        <w:rPr>
          <w:rtl/>
        </w:rPr>
        <w:t xml:space="preserve"> יהלום (מפד"ל):</w:t>
      </w:r>
    </w:p>
    <w:p w14:paraId="23A32A55" w14:textId="77777777" w:rsidR="00000000" w:rsidRDefault="00754752">
      <w:pPr>
        <w:pStyle w:val="a0"/>
        <w:rPr>
          <w:rFonts w:hint="cs"/>
          <w:rtl/>
        </w:rPr>
      </w:pPr>
    </w:p>
    <w:p w14:paraId="459BD2B9" w14:textId="77777777" w:rsidR="00000000" w:rsidRDefault="00754752">
      <w:pPr>
        <w:pStyle w:val="a0"/>
        <w:ind w:firstLine="0"/>
        <w:rPr>
          <w:rFonts w:hint="cs"/>
          <w:rtl/>
        </w:rPr>
      </w:pPr>
      <w:r>
        <w:rPr>
          <w:rFonts w:hint="cs"/>
          <w:rtl/>
        </w:rPr>
        <w:tab/>
        <w:t>אמרת לי.</w:t>
      </w:r>
    </w:p>
    <w:p w14:paraId="05EFE6DE" w14:textId="77777777" w:rsidR="00000000" w:rsidRDefault="00754752">
      <w:pPr>
        <w:pStyle w:val="a0"/>
        <w:ind w:firstLine="0"/>
        <w:rPr>
          <w:rFonts w:hint="cs"/>
          <w:rtl/>
        </w:rPr>
      </w:pPr>
    </w:p>
    <w:p w14:paraId="5F787617" w14:textId="77777777" w:rsidR="00000000" w:rsidRDefault="00754752">
      <w:pPr>
        <w:pStyle w:val="-"/>
        <w:rPr>
          <w:rtl/>
        </w:rPr>
      </w:pPr>
      <w:bookmarkStart w:id="195" w:name="FS000000462T07_06_2004_19_08_08C"/>
      <w:bookmarkEnd w:id="195"/>
      <w:r>
        <w:rPr>
          <w:rtl/>
        </w:rPr>
        <w:t>מיכאל איתן (הליכוד):</w:t>
      </w:r>
    </w:p>
    <w:p w14:paraId="2B5726F9" w14:textId="77777777" w:rsidR="00000000" w:rsidRDefault="00754752">
      <w:pPr>
        <w:pStyle w:val="a0"/>
        <w:rPr>
          <w:rtl/>
        </w:rPr>
      </w:pPr>
    </w:p>
    <w:p w14:paraId="497EF766" w14:textId="77777777" w:rsidR="00000000" w:rsidRDefault="00754752">
      <w:pPr>
        <w:pStyle w:val="a0"/>
        <w:ind w:firstLine="0"/>
        <w:rPr>
          <w:rFonts w:hint="cs"/>
          <w:rtl/>
        </w:rPr>
      </w:pPr>
      <w:r>
        <w:rPr>
          <w:rFonts w:hint="cs"/>
          <w:rtl/>
        </w:rPr>
        <w:t xml:space="preserve"> </w:t>
      </w:r>
      <w:r>
        <w:rPr>
          <w:rFonts w:hint="cs"/>
          <w:rtl/>
        </w:rPr>
        <w:tab/>
        <w:t xml:space="preserve">ואמרתי עוד יותר, אבל לא אחזור על זה כאן. </w:t>
      </w:r>
    </w:p>
    <w:p w14:paraId="26E5CED6" w14:textId="77777777" w:rsidR="00000000" w:rsidRDefault="00754752">
      <w:pPr>
        <w:pStyle w:val="a0"/>
        <w:ind w:firstLine="0"/>
        <w:rPr>
          <w:rFonts w:hint="cs"/>
          <w:rtl/>
        </w:rPr>
      </w:pPr>
    </w:p>
    <w:p w14:paraId="593CA5DB" w14:textId="77777777" w:rsidR="00000000" w:rsidRDefault="00754752">
      <w:pPr>
        <w:pStyle w:val="a0"/>
        <w:ind w:firstLine="0"/>
        <w:rPr>
          <w:rFonts w:hint="cs"/>
          <w:rtl/>
        </w:rPr>
      </w:pPr>
      <w:r>
        <w:rPr>
          <w:rFonts w:hint="cs"/>
          <w:rtl/>
        </w:rPr>
        <w:t xml:space="preserve"> </w:t>
      </w:r>
      <w:r>
        <w:rPr>
          <w:rFonts w:hint="cs"/>
          <w:rtl/>
        </w:rPr>
        <w:tab/>
        <w:t xml:space="preserve">אני קורא לאנשי המפד"ל </w:t>
      </w:r>
      <w:r>
        <w:rPr>
          <w:rFonts w:hint="eastAsia"/>
          <w:rtl/>
        </w:rPr>
        <w:t>–</w:t>
      </w:r>
      <w:r>
        <w:rPr>
          <w:rFonts w:hint="cs"/>
          <w:rtl/>
        </w:rPr>
        <w:t xml:space="preserve"> יש לנו מספיק היסט</w:t>
      </w:r>
      <w:r>
        <w:rPr>
          <w:rFonts w:hint="cs"/>
          <w:rtl/>
        </w:rPr>
        <w:t>ריה משמאל: לצאת לצאת לצאת לצאת. אתם צריכים להיות הגורם שישב ליד שולחן הממשלה וישקול באחריות כל סיטואציה שתהיה, אם באמת להתקדם הלאה, או, אם תגיעו למסקנה שצריך לצאת, תצאו, אבל אולי אז תשכנעו את כולם ברגע קריטי שלא ללכת למהלך שאפשר למנוע אותו. אם אתם יוצאים ה</w:t>
      </w:r>
      <w:r>
        <w:rPr>
          <w:rFonts w:hint="cs"/>
          <w:rtl/>
        </w:rPr>
        <w:t xml:space="preserve">יום, התוצאות ידועות מראש בכל תחנה. מה שלא יהיה: שמעון פרס בירך את אורנה בנאי על כך שהיא אומרת </w:t>
      </w:r>
      <w:r>
        <w:rPr>
          <w:rFonts w:hint="eastAsia"/>
          <w:rtl/>
        </w:rPr>
        <w:t>–</w:t>
      </w:r>
      <w:r>
        <w:rPr>
          <w:rFonts w:hint="cs"/>
          <w:rtl/>
        </w:rPr>
        <w:t xml:space="preserve"> לצאת לצאת לצאת. </w:t>
      </w:r>
    </w:p>
    <w:p w14:paraId="06B3B2A8" w14:textId="77777777" w:rsidR="00000000" w:rsidRDefault="00754752">
      <w:pPr>
        <w:pStyle w:val="a0"/>
        <w:ind w:firstLine="0"/>
        <w:rPr>
          <w:rFonts w:hint="cs"/>
          <w:rtl/>
        </w:rPr>
      </w:pPr>
    </w:p>
    <w:p w14:paraId="36D98051" w14:textId="77777777" w:rsidR="00000000" w:rsidRDefault="00754752">
      <w:pPr>
        <w:pStyle w:val="a0"/>
        <w:ind w:firstLine="720"/>
        <w:rPr>
          <w:rFonts w:hint="cs"/>
          <w:rtl/>
        </w:rPr>
      </w:pPr>
      <w:r>
        <w:rPr>
          <w:rFonts w:hint="cs"/>
          <w:rtl/>
        </w:rPr>
        <w:t>אני רוצה לומר לסיום, מטה הרוב הוא לא "שלום עכשיו". מטה הרוב זה לא בכיכר-ציון הפעם ולא בכיכר רבין לפני שבוע או שבועיים. מטה הרוב הוא המטה שהובי</w:t>
      </w:r>
      <w:r>
        <w:rPr>
          <w:rFonts w:hint="cs"/>
          <w:rtl/>
        </w:rPr>
        <w:t xml:space="preserve">ל את הליכוד לקבל ניצחונות בקלפי פעמיים, פעם אחר פעם, ב-2001 וב-2003. זהו מטה הרוב. השאלה היא אם הרוב הזה רוצה להמשיך ללכת בדרך שבה הוא הוכיח את עצמו </w:t>
      </w:r>
      <w:r>
        <w:rPr>
          <w:rFonts w:hint="eastAsia"/>
          <w:rtl/>
        </w:rPr>
        <w:t>–</w:t>
      </w:r>
      <w:r>
        <w:rPr>
          <w:rFonts w:hint="cs"/>
          <w:rtl/>
        </w:rPr>
        <w:t xml:space="preserve"> להוביל לביטחון ולשלום, או שהרוב הזה רוצה לאבד את דרכו ולבצע מהלך של התאבדות פוליטית.</w:t>
      </w:r>
    </w:p>
    <w:p w14:paraId="511C807C" w14:textId="77777777" w:rsidR="00000000" w:rsidRDefault="00754752">
      <w:pPr>
        <w:pStyle w:val="a0"/>
        <w:ind w:firstLine="0"/>
        <w:rPr>
          <w:rFonts w:hint="cs"/>
          <w:rtl/>
        </w:rPr>
      </w:pPr>
    </w:p>
    <w:p w14:paraId="4D7A05D0" w14:textId="77777777" w:rsidR="00000000" w:rsidRDefault="00754752">
      <w:pPr>
        <w:pStyle w:val="af0"/>
        <w:rPr>
          <w:rtl/>
        </w:rPr>
      </w:pPr>
      <w:r>
        <w:rPr>
          <w:rFonts w:hint="eastAsia"/>
          <w:rtl/>
        </w:rPr>
        <w:t>נסים</w:t>
      </w:r>
      <w:r>
        <w:rPr>
          <w:rtl/>
        </w:rPr>
        <w:t xml:space="preserve"> דהן (ש"ס):</w:t>
      </w:r>
    </w:p>
    <w:p w14:paraId="5D3DE490" w14:textId="77777777" w:rsidR="00000000" w:rsidRDefault="00754752">
      <w:pPr>
        <w:pStyle w:val="a0"/>
        <w:rPr>
          <w:rFonts w:hint="cs"/>
          <w:rtl/>
        </w:rPr>
      </w:pPr>
    </w:p>
    <w:p w14:paraId="2A7646A6" w14:textId="77777777" w:rsidR="00000000" w:rsidRDefault="00754752">
      <w:pPr>
        <w:pStyle w:val="a0"/>
        <w:ind w:firstLine="720"/>
        <w:rPr>
          <w:rFonts w:hint="cs"/>
          <w:rtl/>
        </w:rPr>
      </w:pPr>
      <w:r>
        <w:rPr>
          <w:rFonts w:hint="cs"/>
          <w:rtl/>
        </w:rPr>
        <w:t>יש</w:t>
      </w:r>
      <w:r>
        <w:rPr>
          <w:rFonts w:hint="cs"/>
          <w:rtl/>
        </w:rPr>
        <w:t xml:space="preserve"> לי שאלה, אדוני היושב-ראש.</w:t>
      </w:r>
    </w:p>
    <w:p w14:paraId="16811C15" w14:textId="77777777" w:rsidR="00000000" w:rsidRDefault="00754752">
      <w:pPr>
        <w:pStyle w:val="a0"/>
        <w:ind w:firstLine="0"/>
        <w:rPr>
          <w:rFonts w:hint="cs"/>
          <w:rtl/>
        </w:rPr>
      </w:pPr>
    </w:p>
    <w:p w14:paraId="721F19EF" w14:textId="77777777" w:rsidR="00000000" w:rsidRDefault="00754752">
      <w:pPr>
        <w:pStyle w:val="af1"/>
        <w:rPr>
          <w:rtl/>
        </w:rPr>
      </w:pPr>
      <w:r>
        <w:rPr>
          <w:rtl/>
        </w:rPr>
        <w:t>היו"ר ראובן ריבלין:</w:t>
      </w:r>
    </w:p>
    <w:p w14:paraId="2E32CA87" w14:textId="77777777" w:rsidR="00000000" w:rsidRDefault="00754752">
      <w:pPr>
        <w:pStyle w:val="a0"/>
        <w:rPr>
          <w:rtl/>
        </w:rPr>
      </w:pPr>
    </w:p>
    <w:p w14:paraId="6D907BAD" w14:textId="77777777" w:rsidR="00000000" w:rsidRDefault="00754752">
      <w:pPr>
        <w:pStyle w:val="a0"/>
        <w:ind w:firstLine="720"/>
        <w:rPr>
          <w:rFonts w:hint="cs"/>
          <w:rtl/>
        </w:rPr>
      </w:pPr>
      <w:r>
        <w:rPr>
          <w:rFonts w:hint="cs"/>
          <w:rtl/>
        </w:rPr>
        <w:t xml:space="preserve">אין שום שאלות, הוא כבר מעבר לזמן. הוא לא מש"ס, אני לא נותן לו זמן נוסף. </w:t>
      </w:r>
    </w:p>
    <w:p w14:paraId="5AE5857F" w14:textId="77777777" w:rsidR="00000000" w:rsidRDefault="00754752">
      <w:pPr>
        <w:pStyle w:val="a0"/>
        <w:ind w:firstLine="720"/>
        <w:rPr>
          <w:rFonts w:hint="cs"/>
          <w:rtl/>
        </w:rPr>
      </w:pPr>
    </w:p>
    <w:p w14:paraId="323F3779" w14:textId="77777777" w:rsidR="00000000" w:rsidRDefault="00754752">
      <w:pPr>
        <w:pStyle w:val="-"/>
        <w:rPr>
          <w:rtl/>
        </w:rPr>
      </w:pPr>
      <w:bookmarkStart w:id="196" w:name="FS000000462T07_06_2004_19_12_49C"/>
      <w:bookmarkEnd w:id="196"/>
      <w:r>
        <w:rPr>
          <w:rtl/>
        </w:rPr>
        <w:t>מיכאל איתן (הליכוד):</w:t>
      </w:r>
    </w:p>
    <w:p w14:paraId="3E3FEABC" w14:textId="77777777" w:rsidR="00000000" w:rsidRDefault="00754752">
      <w:pPr>
        <w:pStyle w:val="a0"/>
        <w:rPr>
          <w:rtl/>
        </w:rPr>
      </w:pPr>
    </w:p>
    <w:p w14:paraId="351CF69B" w14:textId="77777777" w:rsidR="00000000" w:rsidRDefault="00754752">
      <w:pPr>
        <w:pStyle w:val="a0"/>
        <w:ind w:firstLine="720"/>
        <w:rPr>
          <w:rFonts w:hint="cs"/>
          <w:rtl/>
        </w:rPr>
      </w:pPr>
      <w:r>
        <w:rPr>
          <w:rFonts w:hint="cs"/>
          <w:rtl/>
        </w:rPr>
        <w:t>אשמח מאוד אם המהלך שאנחנו מתחילים היום יושלם ויעבור ללא תקלות, אבל אני לא אעצום את עיני, ואני אשגיח בכל רגע, ול</w:t>
      </w:r>
      <w:r>
        <w:rPr>
          <w:rFonts w:hint="cs"/>
          <w:rtl/>
        </w:rPr>
        <w:t>א אשלה את עצמי, כי משום שאני תומך היום אוטומטית אני מחויב, גם אם התנאים ישתנו, לצאת בכל מחיר. זה לא כך. אנחנו הולכים למהלך, רוצים שהוא יצליח, אבל נבחן אותו בשבע עיניים, צעד אחר צעד, עד אשר נביא שלום וביטחון.</w:t>
      </w:r>
    </w:p>
    <w:p w14:paraId="332D56A6" w14:textId="77777777" w:rsidR="00000000" w:rsidRDefault="00754752">
      <w:pPr>
        <w:pStyle w:val="a0"/>
        <w:ind w:firstLine="720"/>
        <w:rPr>
          <w:rFonts w:hint="cs"/>
          <w:rtl/>
        </w:rPr>
      </w:pPr>
    </w:p>
    <w:p w14:paraId="6D61FCF0" w14:textId="77777777" w:rsidR="00000000" w:rsidRDefault="00754752">
      <w:pPr>
        <w:pStyle w:val="af1"/>
        <w:rPr>
          <w:rFonts w:hint="cs"/>
          <w:rtl/>
        </w:rPr>
      </w:pPr>
      <w:r>
        <w:rPr>
          <w:rtl/>
        </w:rPr>
        <w:t>היו"ר ראובן ריבלין:</w:t>
      </w:r>
    </w:p>
    <w:p w14:paraId="63316CD6" w14:textId="77777777" w:rsidR="00000000" w:rsidRDefault="00754752">
      <w:pPr>
        <w:pStyle w:val="a0"/>
        <w:rPr>
          <w:rFonts w:hint="cs"/>
          <w:rtl/>
        </w:rPr>
      </w:pPr>
    </w:p>
    <w:p w14:paraId="7A292C13" w14:textId="77777777" w:rsidR="00000000" w:rsidRDefault="00754752">
      <w:pPr>
        <w:pStyle w:val="a0"/>
        <w:rPr>
          <w:rFonts w:hint="cs"/>
          <w:rtl/>
        </w:rPr>
      </w:pPr>
      <w:r>
        <w:rPr>
          <w:rFonts w:hint="cs"/>
          <w:rtl/>
        </w:rPr>
        <w:t>תודה רבה.</w:t>
      </w:r>
    </w:p>
    <w:p w14:paraId="188CC90B" w14:textId="77777777" w:rsidR="00000000" w:rsidRDefault="00754752">
      <w:pPr>
        <w:pStyle w:val="a0"/>
        <w:rPr>
          <w:rFonts w:hint="cs"/>
          <w:rtl/>
        </w:rPr>
      </w:pPr>
    </w:p>
    <w:p w14:paraId="6C097373" w14:textId="77777777" w:rsidR="00000000" w:rsidRDefault="00754752">
      <w:pPr>
        <w:pStyle w:val="a0"/>
        <w:rPr>
          <w:rFonts w:hint="cs"/>
          <w:rtl/>
        </w:rPr>
      </w:pPr>
    </w:p>
    <w:p w14:paraId="419EF56B" w14:textId="77777777" w:rsidR="00000000" w:rsidRDefault="00754752">
      <w:pPr>
        <w:pStyle w:val="a2"/>
        <w:rPr>
          <w:rtl/>
        </w:rPr>
      </w:pPr>
      <w:bookmarkStart w:id="197" w:name="CS27058FI0027058T07_06_2004_19_15_23"/>
      <w:bookmarkStart w:id="198" w:name="CS27058FI0027058T07_06_2004_19_16_13"/>
      <w:bookmarkStart w:id="199" w:name="_Toc75097248"/>
      <w:bookmarkEnd w:id="197"/>
      <w:bookmarkEnd w:id="198"/>
      <w:r>
        <w:rPr>
          <w:rFonts w:hint="cs"/>
          <w:rtl/>
        </w:rPr>
        <w:t xml:space="preserve">דברי יושב-ראש </w:t>
      </w:r>
      <w:r>
        <w:rPr>
          <w:rFonts w:hint="cs"/>
          <w:rtl/>
        </w:rPr>
        <w:t>הכנסת</w:t>
      </w:r>
      <w:r>
        <w:rPr>
          <w:rtl/>
        </w:rPr>
        <w:t xml:space="preserve"> לזכרה של חברת</w:t>
      </w:r>
      <w:r>
        <w:rPr>
          <w:rFonts w:hint="cs"/>
          <w:rtl/>
        </w:rPr>
        <w:t xml:space="preserve"> </w:t>
      </w:r>
      <w:r>
        <w:rPr>
          <w:rtl/>
        </w:rPr>
        <w:t>הכנסת לשעבר אמה תלמי</w:t>
      </w:r>
      <w:r>
        <w:rPr>
          <w:rFonts w:hint="cs"/>
          <w:rtl/>
        </w:rPr>
        <w:t>,</w:t>
      </w:r>
      <w:r>
        <w:rPr>
          <w:rtl/>
        </w:rPr>
        <w:t xml:space="preserve"> ז</w:t>
      </w:r>
      <w:r>
        <w:rPr>
          <w:rFonts w:hint="cs"/>
          <w:rtl/>
        </w:rPr>
        <w:t>יכרונה לברכה</w:t>
      </w:r>
      <w:bookmarkEnd w:id="199"/>
      <w:r>
        <w:rPr>
          <w:rtl/>
        </w:rPr>
        <w:t xml:space="preserve"> </w:t>
      </w:r>
    </w:p>
    <w:p w14:paraId="0A39E06B" w14:textId="77777777" w:rsidR="00000000" w:rsidRDefault="00754752">
      <w:pPr>
        <w:pStyle w:val="-0"/>
        <w:rPr>
          <w:rFonts w:hint="cs"/>
          <w:rtl/>
        </w:rPr>
      </w:pPr>
    </w:p>
    <w:p w14:paraId="6963147A" w14:textId="77777777" w:rsidR="00000000" w:rsidRDefault="00754752">
      <w:pPr>
        <w:pStyle w:val="af1"/>
        <w:rPr>
          <w:rtl/>
        </w:rPr>
      </w:pPr>
      <w:r>
        <w:rPr>
          <w:rtl/>
        </w:rPr>
        <w:t>היו"ר ראובן ריבלין:</w:t>
      </w:r>
    </w:p>
    <w:p w14:paraId="19158196" w14:textId="77777777" w:rsidR="00000000" w:rsidRDefault="00754752">
      <w:pPr>
        <w:pStyle w:val="a0"/>
        <w:rPr>
          <w:rtl/>
        </w:rPr>
      </w:pPr>
    </w:p>
    <w:p w14:paraId="6919153B" w14:textId="77777777" w:rsidR="00000000" w:rsidRDefault="00754752">
      <w:pPr>
        <w:pStyle w:val="a0"/>
        <w:rPr>
          <w:rFonts w:hint="cs"/>
          <w:rtl/>
        </w:rPr>
      </w:pPr>
      <w:r>
        <w:rPr>
          <w:rFonts w:hint="cs"/>
          <w:rtl/>
        </w:rPr>
        <w:t xml:space="preserve">רבותי חברי הכנסת, נא לשבת במקומותיכם. אבקש את תשומת לבכם. אתמול הובאה למנוחת עולמים בקיבוץ משמר-העמק חברת הכנסת לשעבר אמה לוין-תלמי, זכרה לברכה. </w:t>
      </w:r>
    </w:p>
    <w:p w14:paraId="02506C0D" w14:textId="77777777" w:rsidR="00000000" w:rsidRDefault="00754752">
      <w:pPr>
        <w:pStyle w:val="a0"/>
        <w:rPr>
          <w:rFonts w:hint="cs"/>
          <w:rtl/>
        </w:rPr>
      </w:pPr>
    </w:p>
    <w:p w14:paraId="624DEC9D" w14:textId="77777777" w:rsidR="00000000" w:rsidRDefault="00754752">
      <w:pPr>
        <w:pStyle w:val="a0"/>
        <w:rPr>
          <w:rFonts w:hint="cs"/>
          <w:rtl/>
        </w:rPr>
      </w:pPr>
      <w:r>
        <w:rPr>
          <w:rFonts w:hint="cs"/>
          <w:rtl/>
        </w:rPr>
        <w:t xml:space="preserve">אני מבקש מכם לקום לדקת דומייה </w:t>
      </w:r>
      <w:r>
        <w:rPr>
          <w:rFonts w:hint="cs"/>
          <w:rtl/>
        </w:rPr>
        <w:t>לזכרה.</w:t>
      </w:r>
    </w:p>
    <w:p w14:paraId="627B1E39" w14:textId="77777777" w:rsidR="00000000" w:rsidRDefault="00754752">
      <w:pPr>
        <w:pStyle w:val="a0"/>
        <w:rPr>
          <w:rFonts w:hint="cs"/>
          <w:rtl/>
        </w:rPr>
      </w:pPr>
    </w:p>
    <w:p w14:paraId="284363B9" w14:textId="77777777" w:rsidR="00000000" w:rsidRDefault="00754752">
      <w:pPr>
        <w:pStyle w:val="a0"/>
        <w:rPr>
          <w:rFonts w:hint="cs"/>
          <w:rtl/>
        </w:rPr>
      </w:pPr>
      <w:r>
        <w:rPr>
          <w:rFonts w:hint="cs"/>
          <w:rtl/>
        </w:rPr>
        <w:t>(חברי הכנסת מכבדים בקימה את זכרה של המנוחה.)</w:t>
      </w:r>
    </w:p>
    <w:p w14:paraId="3C558314" w14:textId="77777777" w:rsidR="00000000" w:rsidRDefault="00754752">
      <w:pPr>
        <w:pStyle w:val="a0"/>
        <w:rPr>
          <w:rFonts w:hint="cs"/>
          <w:rtl/>
        </w:rPr>
      </w:pPr>
    </w:p>
    <w:p w14:paraId="37926C0F" w14:textId="77777777" w:rsidR="00000000" w:rsidRDefault="00754752">
      <w:pPr>
        <w:pStyle w:val="af1"/>
        <w:rPr>
          <w:rtl/>
        </w:rPr>
      </w:pPr>
      <w:r>
        <w:rPr>
          <w:rtl/>
        </w:rPr>
        <w:t>היו"ר ראובן ריבלין:</w:t>
      </w:r>
    </w:p>
    <w:p w14:paraId="07485478" w14:textId="77777777" w:rsidR="00000000" w:rsidRDefault="00754752">
      <w:pPr>
        <w:pStyle w:val="a0"/>
        <w:rPr>
          <w:rtl/>
        </w:rPr>
      </w:pPr>
    </w:p>
    <w:p w14:paraId="7CDD2AF9" w14:textId="77777777" w:rsidR="00000000" w:rsidRDefault="00754752">
      <w:pPr>
        <w:pStyle w:val="a0"/>
        <w:rPr>
          <w:rFonts w:hint="cs"/>
          <w:rtl/>
        </w:rPr>
      </w:pPr>
      <w:r>
        <w:rPr>
          <w:rFonts w:hint="cs"/>
          <w:rtl/>
        </w:rPr>
        <w:t xml:space="preserve">נא לשבת. </w:t>
      </w:r>
    </w:p>
    <w:p w14:paraId="4BC6992D" w14:textId="77777777" w:rsidR="00000000" w:rsidRDefault="00754752">
      <w:pPr>
        <w:pStyle w:val="a0"/>
        <w:rPr>
          <w:rFonts w:hint="cs"/>
          <w:rtl/>
        </w:rPr>
      </w:pPr>
    </w:p>
    <w:p w14:paraId="1CEF43F8" w14:textId="77777777" w:rsidR="00000000" w:rsidRDefault="00754752">
      <w:pPr>
        <w:pStyle w:val="a0"/>
        <w:rPr>
          <w:rFonts w:hint="cs"/>
          <w:rtl/>
        </w:rPr>
      </w:pPr>
      <w:r>
        <w:rPr>
          <w:rFonts w:hint="cs"/>
          <w:rtl/>
        </w:rPr>
        <w:t xml:space="preserve">חברי הכנסת, אדוני ראש הממשלה, שרי הממשלה - - - </w:t>
      </w:r>
    </w:p>
    <w:p w14:paraId="220F34CC" w14:textId="77777777" w:rsidR="00000000" w:rsidRDefault="00754752">
      <w:pPr>
        <w:pStyle w:val="a0"/>
        <w:rPr>
          <w:rFonts w:hint="cs"/>
          <w:rtl/>
        </w:rPr>
      </w:pPr>
    </w:p>
    <w:p w14:paraId="3C693653" w14:textId="77777777" w:rsidR="00000000" w:rsidRDefault="00754752">
      <w:pPr>
        <w:pStyle w:val="af0"/>
        <w:rPr>
          <w:rtl/>
        </w:rPr>
      </w:pPr>
      <w:r>
        <w:rPr>
          <w:rFonts w:hint="eastAsia"/>
          <w:rtl/>
        </w:rPr>
        <w:t>דוד</w:t>
      </w:r>
      <w:r>
        <w:rPr>
          <w:rtl/>
        </w:rPr>
        <w:t xml:space="preserve"> אזולאי (ש"ס):</w:t>
      </w:r>
    </w:p>
    <w:p w14:paraId="2B55DB2E" w14:textId="77777777" w:rsidR="00000000" w:rsidRDefault="00754752">
      <w:pPr>
        <w:pStyle w:val="a0"/>
        <w:rPr>
          <w:rFonts w:hint="cs"/>
          <w:rtl/>
        </w:rPr>
      </w:pPr>
    </w:p>
    <w:p w14:paraId="17C64310" w14:textId="77777777" w:rsidR="00000000" w:rsidRDefault="00754752">
      <w:pPr>
        <w:pStyle w:val="a0"/>
        <w:rPr>
          <w:rFonts w:hint="cs"/>
          <w:rtl/>
        </w:rPr>
      </w:pPr>
      <w:r>
        <w:rPr>
          <w:rFonts w:hint="cs"/>
          <w:rtl/>
        </w:rPr>
        <w:t>מה עם חבר הכנסת לשעבר שפיק אסעד?</w:t>
      </w:r>
    </w:p>
    <w:p w14:paraId="2C077E00" w14:textId="77777777" w:rsidR="00000000" w:rsidRDefault="00754752">
      <w:pPr>
        <w:pStyle w:val="a0"/>
        <w:rPr>
          <w:rFonts w:hint="cs"/>
          <w:rtl/>
        </w:rPr>
      </w:pPr>
    </w:p>
    <w:p w14:paraId="3679A0E4" w14:textId="77777777" w:rsidR="00000000" w:rsidRDefault="00754752">
      <w:pPr>
        <w:pStyle w:val="af1"/>
        <w:rPr>
          <w:rtl/>
        </w:rPr>
      </w:pPr>
      <w:r>
        <w:rPr>
          <w:rtl/>
        </w:rPr>
        <w:t>היו"ר ראובן ריבלין:</w:t>
      </w:r>
    </w:p>
    <w:p w14:paraId="731E0AF7" w14:textId="77777777" w:rsidR="00000000" w:rsidRDefault="00754752">
      <w:pPr>
        <w:pStyle w:val="a0"/>
        <w:rPr>
          <w:rtl/>
        </w:rPr>
      </w:pPr>
    </w:p>
    <w:p w14:paraId="62979226" w14:textId="77777777" w:rsidR="00000000" w:rsidRDefault="00754752">
      <w:pPr>
        <w:pStyle w:val="a0"/>
        <w:rPr>
          <w:rFonts w:hint="cs"/>
          <w:rtl/>
        </w:rPr>
      </w:pPr>
      <w:r>
        <w:rPr>
          <w:rFonts w:hint="cs"/>
          <w:rtl/>
        </w:rPr>
        <w:t>עדיין לא סיימתי. אנחנו לא נוהגים להספיד לפני הל</w:t>
      </w:r>
      <w:r>
        <w:rPr>
          <w:rFonts w:hint="cs"/>
          <w:rtl/>
        </w:rPr>
        <w:t>וויה. רבותי, אני מבקש מכם שתסמכו  עלי.</w:t>
      </w:r>
    </w:p>
    <w:p w14:paraId="6BCEB5B6" w14:textId="77777777" w:rsidR="00000000" w:rsidRDefault="00754752">
      <w:pPr>
        <w:pStyle w:val="a0"/>
        <w:rPr>
          <w:rFonts w:hint="cs"/>
          <w:rtl/>
        </w:rPr>
      </w:pPr>
    </w:p>
    <w:p w14:paraId="741DF542" w14:textId="77777777" w:rsidR="00000000" w:rsidRDefault="00754752">
      <w:pPr>
        <w:pStyle w:val="a0"/>
        <w:rPr>
          <w:rFonts w:hint="cs"/>
          <w:rtl/>
        </w:rPr>
      </w:pPr>
      <w:r>
        <w:rPr>
          <w:rFonts w:hint="cs"/>
          <w:rtl/>
        </w:rPr>
        <w:t xml:space="preserve">חברי הכנסת, אמה תלמי הלכה לבית-עולמה בשיבה טובה, והיא בת 95. חייה היו פרוסים על פני המאה ה-20, כמעט כולה, והיא זכתה לטעום קורטוב מהמאה ה-21. היא חייתה את המאה הקודמת, על התמורות והתהפוכות שחלו בה, על שתי מלחמות עולם </w:t>
      </w:r>
      <w:r>
        <w:rPr>
          <w:rFonts w:hint="cs"/>
          <w:rtl/>
        </w:rPr>
        <w:t xml:space="preserve">שהותירו את האנושות פצועה ומצולקת, על השואה הנוראה שבה נשמדו רבים מבני משפחתה </w:t>
      </w:r>
      <w:r>
        <w:rPr>
          <w:rtl/>
        </w:rPr>
        <w:t>–</w:t>
      </w:r>
      <w:r>
        <w:rPr>
          <w:rFonts w:hint="cs"/>
          <w:rtl/>
        </w:rPr>
        <w:t xml:space="preserve"> מוצאה מוורשה </w:t>
      </w:r>
      <w:r>
        <w:rPr>
          <w:rtl/>
        </w:rPr>
        <w:t>–</w:t>
      </w:r>
      <w:r>
        <w:rPr>
          <w:rFonts w:hint="cs"/>
          <w:rtl/>
        </w:rPr>
        <w:t xml:space="preserve"> ועל תקומת מדינת ישראל. </w:t>
      </w:r>
    </w:p>
    <w:p w14:paraId="3C56E5C7" w14:textId="77777777" w:rsidR="00000000" w:rsidRDefault="00754752">
      <w:pPr>
        <w:pStyle w:val="a0"/>
        <w:rPr>
          <w:rFonts w:hint="cs"/>
          <w:rtl/>
        </w:rPr>
      </w:pPr>
    </w:p>
    <w:p w14:paraId="6CB9E66C" w14:textId="77777777" w:rsidR="00000000" w:rsidRDefault="00754752">
      <w:pPr>
        <w:pStyle w:val="a0"/>
        <w:rPr>
          <w:rFonts w:hint="cs"/>
          <w:rtl/>
        </w:rPr>
      </w:pPr>
      <w:r>
        <w:rPr>
          <w:rFonts w:hint="cs"/>
          <w:rtl/>
        </w:rPr>
        <w:t>אמה תלמי חייתה גם את המאה שבה התחוללה המהפכה הקומוניסטית ברוסיה, ששבתה את לבה בקסמה, וחזתה בשקיעת המשטר הסוציאליסטי שהונהג בברית-המועצות,</w:t>
      </w:r>
      <w:r>
        <w:rPr>
          <w:rFonts w:hint="cs"/>
          <w:rtl/>
        </w:rPr>
        <w:t xml:space="preserve"> משטר שהתווה לה דרך והיה לה סמל תקופה ארוכה. האכזבה המרה לא הביאה אותה לוותר על החלום של חברה צודקת יותר, טובה יותר. </w:t>
      </w:r>
    </w:p>
    <w:p w14:paraId="32C9A2FD" w14:textId="77777777" w:rsidR="00000000" w:rsidRDefault="00754752">
      <w:pPr>
        <w:pStyle w:val="a0"/>
        <w:rPr>
          <w:rFonts w:hint="cs"/>
          <w:rtl/>
        </w:rPr>
      </w:pPr>
    </w:p>
    <w:p w14:paraId="7C7E9128" w14:textId="77777777" w:rsidR="00000000" w:rsidRDefault="00754752">
      <w:pPr>
        <w:pStyle w:val="a0"/>
        <w:rPr>
          <w:rFonts w:hint="cs"/>
          <w:rtl/>
        </w:rPr>
      </w:pPr>
      <w:r>
        <w:rPr>
          <w:rFonts w:hint="cs"/>
          <w:rtl/>
        </w:rPr>
        <w:t>בת 19 היתה כשעלתה לארץ ונמנתה עם מייסדי קיבוץ "השומר הצעיר" משמר-העמק, שבו היתה חברה עד יום מותה. יחד עם חבריה עמדה בגבורה מול התוקפים במ</w:t>
      </w:r>
      <w:r>
        <w:rPr>
          <w:rFonts w:hint="cs"/>
          <w:rtl/>
        </w:rPr>
        <w:t xml:space="preserve">לחמת השחרור, ותיארה זאת בספר שערכה, "משמר-העמק במערכה".   </w:t>
      </w:r>
    </w:p>
    <w:p w14:paraId="1E93B627" w14:textId="77777777" w:rsidR="00000000" w:rsidRDefault="00754752">
      <w:pPr>
        <w:pStyle w:val="a0"/>
        <w:rPr>
          <w:rFonts w:hint="cs"/>
          <w:rtl/>
        </w:rPr>
      </w:pPr>
    </w:p>
    <w:p w14:paraId="23BFAB25" w14:textId="77777777" w:rsidR="00000000" w:rsidRDefault="00754752">
      <w:pPr>
        <w:pStyle w:val="a0"/>
        <w:rPr>
          <w:rtl/>
        </w:rPr>
      </w:pPr>
      <w:r>
        <w:rPr>
          <w:rFonts w:hint="eastAsia"/>
          <w:rtl/>
        </w:rPr>
        <w:t>במשך</w:t>
      </w:r>
      <w:r>
        <w:rPr>
          <w:rtl/>
        </w:rPr>
        <w:t xml:space="preserve"> </w:t>
      </w:r>
      <w:r>
        <w:rPr>
          <w:rFonts w:hint="cs"/>
          <w:rtl/>
        </w:rPr>
        <w:t>14</w:t>
      </w:r>
      <w:r>
        <w:rPr>
          <w:rtl/>
        </w:rPr>
        <w:t xml:space="preserve"> </w:t>
      </w:r>
      <w:r>
        <w:rPr>
          <w:rFonts w:hint="eastAsia"/>
          <w:rtl/>
        </w:rPr>
        <w:t>שנים</w:t>
      </w:r>
      <w:r>
        <w:rPr>
          <w:rtl/>
        </w:rPr>
        <w:t xml:space="preserve">, מ-1955 ועד </w:t>
      </w:r>
      <w:r>
        <w:rPr>
          <w:rFonts w:hint="cs"/>
          <w:rtl/>
        </w:rPr>
        <w:t>1</w:t>
      </w:r>
      <w:r>
        <w:rPr>
          <w:rtl/>
        </w:rPr>
        <w:t xml:space="preserve">969, כיהנה כחברת </w:t>
      </w:r>
      <w:r>
        <w:rPr>
          <w:rFonts w:hint="cs"/>
          <w:rtl/>
        </w:rPr>
        <w:t>ה</w:t>
      </w:r>
      <w:r>
        <w:rPr>
          <w:rFonts w:hint="eastAsia"/>
          <w:rtl/>
        </w:rPr>
        <w:t>כנסת</w:t>
      </w:r>
      <w:r>
        <w:rPr>
          <w:rtl/>
        </w:rPr>
        <w:t>,</w:t>
      </w:r>
      <w:r>
        <w:rPr>
          <w:rFonts w:hint="cs"/>
          <w:rtl/>
        </w:rPr>
        <w:t xml:space="preserve"> והקדישה</w:t>
      </w:r>
      <w:r>
        <w:rPr>
          <w:rtl/>
        </w:rPr>
        <w:t xml:space="preserve"> </w:t>
      </w:r>
      <w:r>
        <w:rPr>
          <w:rFonts w:hint="eastAsia"/>
          <w:rtl/>
        </w:rPr>
        <w:t>את</w:t>
      </w:r>
      <w:r>
        <w:rPr>
          <w:rtl/>
        </w:rPr>
        <w:t xml:space="preserve"> מאבקיה </w:t>
      </w:r>
      <w:r>
        <w:rPr>
          <w:rFonts w:hint="eastAsia"/>
          <w:rtl/>
        </w:rPr>
        <w:t>למען</w:t>
      </w:r>
      <w:r>
        <w:rPr>
          <w:rtl/>
        </w:rPr>
        <w:t xml:space="preserve"> ש</w:t>
      </w:r>
      <w:r>
        <w:rPr>
          <w:rFonts w:hint="cs"/>
          <w:rtl/>
        </w:rPr>
        <w:t>ו</w:t>
      </w:r>
      <w:r>
        <w:rPr>
          <w:rtl/>
        </w:rPr>
        <w:t>ו</w:t>
      </w:r>
      <w:r>
        <w:rPr>
          <w:rFonts w:hint="cs"/>
          <w:rtl/>
        </w:rPr>
        <w:t>י</w:t>
      </w:r>
      <w:r>
        <w:rPr>
          <w:rtl/>
        </w:rPr>
        <w:t>ו</w:t>
      </w:r>
      <w:r>
        <w:rPr>
          <w:rFonts w:hint="cs"/>
          <w:rtl/>
        </w:rPr>
        <w:t>ן</w:t>
      </w:r>
      <w:r>
        <w:rPr>
          <w:rtl/>
        </w:rPr>
        <w:t xml:space="preserve">  </w:t>
      </w:r>
      <w:r>
        <w:rPr>
          <w:rFonts w:hint="eastAsia"/>
          <w:rtl/>
        </w:rPr>
        <w:t>זכויות</w:t>
      </w:r>
      <w:r>
        <w:rPr>
          <w:rtl/>
        </w:rPr>
        <w:t xml:space="preserve"> האשה,</w:t>
      </w:r>
      <w:r>
        <w:rPr>
          <w:rFonts w:hint="cs"/>
          <w:rtl/>
        </w:rPr>
        <w:t xml:space="preserve"> </w:t>
      </w:r>
      <w:r>
        <w:rPr>
          <w:rtl/>
        </w:rPr>
        <w:t>חינוך</w:t>
      </w:r>
      <w:r>
        <w:rPr>
          <w:rFonts w:hint="cs"/>
          <w:rtl/>
        </w:rPr>
        <w:t>,</w:t>
      </w:r>
      <w:r>
        <w:rPr>
          <w:rtl/>
        </w:rPr>
        <w:t xml:space="preserve"> </w:t>
      </w:r>
      <w:r>
        <w:rPr>
          <w:rFonts w:hint="eastAsia"/>
          <w:rtl/>
        </w:rPr>
        <w:t>קידום</w:t>
      </w:r>
      <w:r>
        <w:rPr>
          <w:rtl/>
        </w:rPr>
        <w:t xml:space="preserve"> השכבות ה</w:t>
      </w:r>
      <w:r>
        <w:rPr>
          <w:rFonts w:hint="cs"/>
          <w:rtl/>
        </w:rPr>
        <w:t>חלשו</w:t>
      </w:r>
      <w:r>
        <w:rPr>
          <w:rtl/>
        </w:rPr>
        <w:t xml:space="preserve">ת ושורה נוספת של עניינים </w:t>
      </w:r>
      <w:r>
        <w:rPr>
          <w:rFonts w:hint="eastAsia"/>
          <w:rtl/>
        </w:rPr>
        <w:t>חברתיים</w:t>
      </w:r>
      <w:r>
        <w:rPr>
          <w:rtl/>
        </w:rPr>
        <w:t>.</w:t>
      </w:r>
    </w:p>
    <w:p w14:paraId="0B156E08" w14:textId="77777777" w:rsidR="00000000" w:rsidRDefault="00754752">
      <w:pPr>
        <w:pStyle w:val="a0"/>
        <w:rPr>
          <w:rFonts w:hint="cs"/>
          <w:rtl/>
        </w:rPr>
      </w:pPr>
    </w:p>
    <w:p w14:paraId="502AD63D" w14:textId="77777777" w:rsidR="00000000" w:rsidRDefault="00754752">
      <w:pPr>
        <w:pStyle w:val="a0"/>
        <w:rPr>
          <w:rtl/>
        </w:rPr>
      </w:pPr>
      <w:r>
        <w:rPr>
          <w:rFonts w:hint="eastAsia"/>
          <w:rtl/>
        </w:rPr>
        <w:t>עם</w:t>
      </w:r>
      <w:r>
        <w:rPr>
          <w:rtl/>
        </w:rPr>
        <w:t xml:space="preserve"> המאזינים </w:t>
      </w:r>
      <w:r>
        <w:rPr>
          <w:rFonts w:hint="eastAsia"/>
          <w:rtl/>
        </w:rPr>
        <w:t>הנאמנים</w:t>
      </w:r>
      <w:r>
        <w:rPr>
          <w:rtl/>
        </w:rPr>
        <w:t xml:space="preserve"> לנאומיה </w:t>
      </w:r>
      <w:r>
        <w:rPr>
          <w:rFonts w:hint="eastAsia"/>
          <w:rtl/>
        </w:rPr>
        <w:t>היה</w:t>
      </w:r>
      <w:r>
        <w:rPr>
          <w:rtl/>
        </w:rPr>
        <w:t xml:space="preserve"> </w:t>
      </w:r>
      <w:r>
        <w:rPr>
          <w:rFonts w:hint="cs"/>
          <w:rtl/>
        </w:rPr>
        <w:t xml:space="preserve">גם </w:t>
      </w:r>
      <w:r>
        <w:rPr>
          <w:rtl/>
        </w:rPr>
        <w:t xml:space="preserve">חבר </w:t>
      </w:r>
      <w:r>
        <w:rPr>
          <w:rFonts w:hint="eastAsia"/>
          <w:rtl/>
        </w:rPr>
        <w:t>הכנ</w:t>
      </w:r>
      <w:r>
        <w:rPr>
          <w:rFonts w:hint="eastAsia"/>
          <w:rtl/>
        </w:rPr>
        <w:t>סת</w:t>
      </w:r>
      <w:r>
        <w:rPr>
          <w:rtl/>
        </w:rPr>
        <w:t xml:space="preserve"> </w:t>
      </w:r>
      <w:r>
        <w:rPr>
          <w:rFonts w:hint="eastAsia"/>
          <w:rtl/>
        </w:rPr>
        <w:t>מנחם</w:t>
      </w:r>
      <w:r>
        <w:rPr>
          <w:rtl/>
        </w:rPr>
        <w:t xml:space="preserve"> בגין</w:t>
      </w:r>
      <w:r>
        <w:rPr>
          <w:rFonts w:hint="cs"/>
          <w:rtl/>
        </w:rPr>
        <w:t>,</w:t>
      </w:r>
      <w:r>
        <w:rPr>
          <w:rtl/>
        </w:rPr>
        <w:t xml:space="preserve"> שנהג לכנותה: "</w:t>
      </w:r>
      <w:r>
        <w:rPr>
          <w:rFonts w:hint="eastAsia"/>
          <w:rtl/>
        </w:rPr>
        <w:t>הזמיר</w:t>
      </w:r>
      <w:r>
        <w:rPr>
          <w:rtl/>
        </w:rPr>
        <w:t xml:space="preserve">  </w:t>
      </w:r>
      <w:r>
        <w:rPr>
          <w:rFonts w:hint="eastAsia"/>
          <w:rtl/>
        </w:rPr>
        <w:t>של</w:t>
      </w:r>
      <w:r>
        <w:rPr>
          <w:rtl/>
        </w:rPr>
        <w:t xml:space="preserve"> </w:t>
      </w:r>
      <w:r>
        <w:rPr>
          <w:rFonts w:hint="eastAsia"/>
          <w:rtl/>
        </w:rPr>
        <w:t>הכנסת</w:t>
      </w:r>
      <w:r>
        <w:rPr>
          <w:rtl/>
        </w:rPr>
        <w:t>".</w:t>
      </w:r>
    </w:p>
    <w:p w14:paraId="1669B7E2" w14:textId="77777777" w:rsidR="00000000" w:rsidRDefault="00754752">
      <w:pPr>
        <w:pStyle w:val="a0"/>
        <w:rPr>
          <w:rFonts w:hint="cs"/>
          <w:rtl/>
        </w:rPr>
      </w:pPr>
    </w:p>
    <w:p w14:paraId="70C004C8" w14:textId="77777777" w:rsidR="00000000" w:rsidRDefault="00754752">
      <w:pPr>
        <w:pStyle w:val="a0"/>
        <w:rPr>
          <w:rtl/>
        </w:rPr>
      </w:pPr>
      <w:r>
        <w:rPr>
          <w:rFonts w:hint="eastAsia"/>
          <w:rtl/>
        </w:rPr>
        <w:t>כשפרשה</w:t>
      </w:r>
      <w:r>
        <w:rPr>
          <w:rtl/>
        </w:rPr>
        <w:t xml:space="preserve"> </w:t>
      </w:r>
      <w:r>
        <w:rPr>
          <w:rFonts w:hint="eastAsia"/>
          <w:rtl/>
        </w:rPr>
        <w:t>מהכנסת</w:t>
      </w:r>
      <w:r>
        <w:rPr>
          <w:rFonts w:hint="cs"/>
          <w:rtl/>
        </w:rPr>
        <w:t xml:space="preserve">, </w:t>
      </w:r>
      <w:r>
        <w:rPr>
          <w:rFonts w:hint="eastAsia"/>
          <w:rtl/>
        </w:rPr>
        <w:t>המשיך</w:t>
      </w:r>
      <w:r>
        <w:rPr>
          <w:rtl/>
        </w:rPr>
        <w:t xml:space="preserve"> את מסורת הייצוג </w:t>
      </w:r>
      <w:r>
        <w:rPr>
          <w:rFonts w:hint="eastAsia"/>
          <w:rtl/>
        </w:rPr>
        <w:t>המשפחתי</w:t>
      </w:r>
      <w:r>
        <w:rPr>
          <w:rtl/>
        </w:rPr>
        <w:t xml:space="preserve"> </w:t>
      </w:r>
      <w:r>
        <w:rPr>
          <w:rFonts w:hint="eastAsia"/>
          <w:rtl/>
        </w:rPr>
        <w:t>והמפלגתי</w:t>
      </w:r>
      <w:r>
        <w:rPr>
          <w:rFonts w:hint="cs"/>
          <w:rtl/>
        </w:rPr>
        <w:t xml:space="preserve"> </w:t>
      </w:r>
      <w:r>
        <w:rPr>
          <w:rtl/>
        </w:rPr>
        <w:t>–</w:t>
      </w:r>
      <w:r>
        <w:rPr>
          <w:rFonts w:hint="cs"/>
          <w:rtl/>
        </w:rPr>
        <w:t xml:space="preserve"> </w:t>
      </w:r>
      <w:r>
        <w:rPr>
          <w:rtl/>
        </w:rPr>
        <w:t>מפ"</w:t>
      </w:r>
      <w:r>
        <w:rPr>
          <w:rFonts w:hint="eastAsia"/>
          <w:rtl/>
        </w:rPr>
        <w:t>ם</w:t>
      </w:r>
      <w:r>
        <w:rPr>
          <w:rFonts w:hint="cs"/>
          <w:rtl/>
        </w:rPr>
        <w:t xml:space="preserve"> </w:t>
      </w:r>
      <w:r>
        <w:rPr>
          <w:rtl/>
        </w:rPr>
        <w:t>–</w:t>
      </w:r>
      <w:r>
        <w:rPr>
          <w:rFonts w:hint="cs"/>
          <w:rtl/>
        </w:rPr>
        <w:t xml:space="preserve"> </w:t>
      </w:r>
      <w:r>
        <w:rPr>
          <w:rFonts w:hint="eastAsia"/>
          <w:rtl/>
        </w:rPr>
        <w:t>בעלה</w:t>
      </w:r>
      <w:r>
        <w:rPr>
          <w:rFonts w:hint="cs"/>
          <w:rtl/>
        </w:rPr>
        <w:t>,</w:t>
      </w:r>
      <w:r>
        <w:rPr>
          <w:rtl/>
        </w:rPr>
        <w:t xml:space="preserve">  </w:t>
      </w:r>
      <w:r>
        <w:rPr>
          <w:rFonts w:hint="eastAsia"/>
          <w:rtl/>
        </w:rPr>
        <w:t>מאיר</w:t>
      </w:r>
      <w:r>
        <w:rPr>
          <w:rtl/>
        </w:rPr>
        <w:t xml:space="preserve"> </w:t>
      </w:r>
      <w:r>
        <w:rPr>
          <w:rFonts w:hint="cs"/>
          <w:rtl/>
        </w:rPr>
        <w:t xml:space="preserve"> -</w:t>
      </w:r>
      <w:r>
        <w:rPr>
          <w:rtl/>
        </w:rPr>
        <w:t>יודקס</w:t>
      </w:r>
      <w:r>
        <w:rPr>
          <w:rFonts w:hint="cs"/>
          <w:rtl/>
        </w:rPr>
        <w:t xml:space="preserve"> -</w:t>
      </w:r>
      <w:r>
        <w:rPr>
          <w:rtl/>
        </w:rPr>
        <w:t xml:space="preserve"> תלמי </w:t>
      </w:r>
      <w:r>
        <w:rPr>
          <w:rFonts w:hint="eastAsia"/>
          <w:rtl/>
        </w:rPr>
        <w:t>המנוח</w:t>
      </w:r>
      <w:r>
        <w:rPr>
          <w:rtl/>
        </w:rPr>
        <w:t>.</w:t>
      </w:r>
    </w:p>
    <w:p w14:paraId="118468E4" w14:textId="77777777" w:rsidR="00000000" w:rsidRDefault="00754752">
      <w:pPr>
        <w:pStyle w:val="a0"/>
        <w:rPr>
          <w:rFonts w:hint="cs"/>
          <w:rtl/>
        </w:rPr>
      </w:pPr>
    </w:p>
    <w:p w14:paraId="1FB8AC9A" w14:textId="77777777" w:rsidR="00000000" w:rsidRDefault="00754752">
      <w:pPr>
        <w:pStyle w:val="a0"/>
        <w:rPr>
          <w:rFonts w:hint="cs"/>
          <w:rtl/>
        </w:rPr>
      </w:pPr>
      <w:r>
        <w:rPr>
          <w:rFonts w:hint="eastAsia"/>
          <w:rtl/>
        </w:rPr>
        <w:t>אני</w:t>
      </w:r>
      <w:r>
        <w:rPr>
          <w:rtl/>
        </w:rPr>
        <w:t xml:space="preserve"> שולח מכאן </w:t>
      </w:r>
      <w:r>
        <w:rPr>
          <w:rFonts w:hint="eastAsia"/>
          <w:rtl/>
        </w:rPr>
        <w:t>את</w:t>
      </w:r>
      <w:r>
        <w:rPr>
          <w:rtl/>
        </w:rPr>
        <w:t xml:space="preserve"> תנחומי הכנסת לבני משפחתה, </w:t>
      </w:r>
      <w:r>
        <w:rPr>
          <w:rFonts w:hint="cs"/>
          <w:rtl/>
        </w:rPr>
        <w:t>ל</w:t>
      </w:r>
      <w:r>
        <w:rPr>
          <w:rtl/>
        </w:rPr>
        <w:t>נכדיה ו</w:t>
      </w:r>
      <w:r>
        <w:rPr>
          <w:rFonts w:hint="cs"/>
          <w:rtl/>
        </w:rPr>
        <w:t>ל</w:t>
      </w:r>
      <w:r>
        <w:rPr>
          <w:rtl/>
        </w:rPr>
        <w:t>ניניה,</w:t>
      </w:r>
      <w:r>
        <w:rPr>
          <w:rFonts w:hint="cs"/>
          <w:rtl/>
        </w:rPr>
        <w:t xml:space="preserve"> </w:t>
      </w:r>
      <w:r>
        <w:rPr>
          <w:rtl/>
        </w:rPr>
        <w:t xml:space="preserve">לבית </w:t>
      </w:r>
      <w:r>
        <w:rPr>
          <w:rFonts w:hint="eastAsia"/>
          <w:rtl/>
        </w:rPr>
        <w:t>משמר</w:t>
      </w:r>
      <w:r>
        <w:rPr>
          <w:rFonts w:hint="cs"/>
          <w:rtl/>
        </w:rPr>
        <w:t>-</w:t>
      </w:r>
      <w:r>
        <w:rPr>
          <w:rtl/>
        </w:rPr>
        <w:t xml:space="preserve">העמק ולקיבוץ  </w:t>
      </w:r>
      <w:r>
        <w:rPr>
          <w:rFonts w:hint="eastAsia"/>
          <w:rtl/>
        </w:rPr>
        <w:t>הארצי</w:t>
      </w:r>
      <w:r>
        <w:rPr>
          <w:rtl/>
        </w:rPr>
        <w:t>.</w:t>
      </w:r>
      <w:r>
        <w:rPr>
          <w:rFonts w:hint="cs"/>
          <w:rtl/>
        </w:rPr>
        <w:t xml:space="preserve"> </w:t>
      </w:r>
      <w:r>
        <w:rPr>
          <w:rFonts w:hint="eastAsia"/>
          <w:rtl/>
        </w:rPr>
        <w:t>יהי</w:t>
      </w:r>
      <w:r>
        <w:rPr>
          <w:rtl/>
        </w:rPr>
        <w:t xml:space="preserve"> זכרה ברוך.</w:t>
      </w:r>
    </w:p>
    <w:p w14:paraId="0AC24526" w14:textId="77777777" w:rsidR="00000000" w:rsidRDefault="00754752">
      <w:pPr>
        <w:pStyle w:val="a0"/>
        <w:rPr>
          <w:rFonts w:hint="cs"/>
          <w:rtl/>
        </w:rPr>
      </w:pPr>
    </w:p>
    <w:p w14:paraId="59E374EE" w14:textId="77777777" w:rsidR="00000000" w:rsidRDefault="00754752">
      <w:pPr>
        <w:pStyle w:val="a0"/>
        <w:rPr>
          <w:rFonts w:hint="cs"/>
          <w:rtl/>
        </w:rPr>
      </w:pPr>
      <w:r>
        <w:rPr>
          <w:rFonts w:hint="cs"/>
          <w:rtl/>
        </w:rPr>
        <w:t>רבותי</w:t>
      </w:r>
      <w:r>
        <w:rPr>
          <w:rFonts w:hint="cs"/>
          <w:rtl/>
        </w:rPr>
        <w:t xml:space="preserve"> חברי הכנסת, היום הלך לעולמו, בדמי ימיו, חבר כנסת נוסף. נאמר דברים לזכרו מחר, שכן טרם נתקיימה הלוויה. </w:t>
      </w:r>
    </w:p>
    <w:p w14:paraId="0609BC29" w14:textId="77777777" w:rsidR="00000000" w:rsidRDefault="00754752">
      <w:pPr>
        <w:pStyle w:val="a2"/>
        <w:rPr>
          <w:rFonts w:hint="cs"/>
          <w:rtl/>
        </w:rPr>
      </w:pPr>
    </w:p>
    <w:p w14:paraId="3E842160" w14:textId="77777777" w:rsidR="00000000" w:rsidRDefault="00754752">
      <w:pPr>
        <w:pStyle w:val="a0"/>
        <w:rPr>
          <w:rFonts w:hint="cs"/>
          <w:rtl/>
        </w:rPr>
      </w:pPr>
    </w:p>
    <w:p w14:paraId="6E01275B" w14:textId="77777777" w:rsidR="00000000" w:rsidRDefault="00754752">
      <w:pPr>
        <w:pStyle w:val="a2"/>
        <w:rPr>
          <w:rFonts w:hint="cs"/>
          <w:rtl/>
        </w:rPr>
      </w:pPr>
      <w:bookmarkStart w:id="200" w:name="CS27055FI0027055T07_06_2004_19_12_29"/>
      <w:bookmarkStart w:id="201" w:name="_Toc75097249"/>
      <w:bookmarkEnd w:id="200"/>
      <w:r>
        <w:rPr>
          <w:rtl/>
        </w:rPr>
        <w:t>הצע</w:t>
      </w:r>
      <w:r>
        <w:rPr>
          <w:rFonts w:hint="cs"/>
          <w:rtl/>
        </w:rPr>
        <w:t>ו</w:t>
      </w:r>
      <w:r>
        <w:rPr>
          <w:rtl/>
        </w:rPr>
        <w:t>ת סיעות מר</w:t>
      </w:r>
      <w:r>
        <w:rPr>
          <w:rFonts w:hint="cs"/>
          <w:rtl/>
        </w:rPr>
        <w:t>צ-</w:t>
      </w:r>
      <w:r>
        <w:rPr>
          <w:rtl/>
        </w:rPr>
        <w:t>-חד"ש-תע</w:t>
      </w:r>
      <w:r>
        <w:rPr>
          <w:rFonts w:hint="cs"/>
          <w:rtl/>
        </w:rPr>
        <w:t>"</w:t>
      </w:r>
      <w:r>
        <w:rPr>
          <w:rtl/>
        </w:rPr>
        <w:t>ל</w:t>
      </w:r>
      <w:r>
        <w:rPr>
          <w:rFonts w:hint="cs"/>
          <w:rtl/>
        </w:rPr>
        <w:t>-</w:t>
      </w:r>
      <w:r>
        <w:rPr>
          <w:rtl/>
        </w:rPr>
        <w:t>-בל"ד-רע"</w:t>
      </w:r>
      <w:r>
        <w:rPr>
          <w:rFonts w:hint="cs"/>
          <w:rtl/>
        </w:rPr>
        <w:t>ם</w:t>
      </w:r>
      <w:r>
        <w:rPr>
          <w:rtl/>
        </w:rPr>
        <w:t xml:space="preserve"> וש"ס להביע אי-אמון בממשלה</w:t>
      </w:r>
      <w:r>
        <w:rPr>
          <w:rFonts w:hint="cs"/>
          <w:rtl/>
        </w:rPr>
        <w:t xml:space="preserve"> בשל:</w:t>
      </w:r>
      <w:bookmarkEnd w:id="201"/>
    </w:p>
    <w:p w14:paraId="3D4FB2D6" w14:textId="77777777" w:rsidR="00000000" w:rsidRDefault="00754752">
      <w:pPr>
        <w:pStyle w:val="a2"/>
        <w:rPr>
          <w:rFonts w:hint="cs"/>
          <w:rtl/>
        </w:rPr>
      </w:pPr>
      <w:bookmarkStart w:id="202" w:name="_Toc75097250"/>
      <w:r>
        <w:rPr>
          <w:rFonts w:hint="cs"/>
          <w:rtl/>
        </w:rPr>
        <w:t>א. המשבר המתמשך ברשויות המקומיות;</w:t>
      </w:r>
      <w:bookmarkEnd w:id="202"/>
    </w:p>
    <w:p w14:paraId="358CA16C" w14:textId="77777777" w:rsidR="00000000" w:rsidRDefault="00754752">
      <w:pPr>
        <w:pStyle w:val="a2"/>
        <w:rPr>
          <w:rFonts w:hint="cs"/>
          <w:rtl/>
        </w:rPr>
      </w:pPr>
      <w:bookmarkStart w:id="203" w:name="_Toc75097251"/>
      <w:r>
        <w:rPr>
          <w:rFonts w:hint="cs"/>
          <w:rtl/>
        </w:rPr>
        <w:t>ב. המשבר ברשויות המקומיות ובמועצות הדתיות ואי-תש</w:t>
      </w:r>
      <w:r>
        <w:rPr>
          <w:rFonts w:hint="cs"/>
          <w:rtl/>
        </w:rPr>
        <w:t>לום משכורות לעובדים</w:t>
      </w:r>
      <w:bookmarkEnd w:id="203"/>
    </w:p>
    <w:p w14:paraId="6F19725D" w14:textId="77777777" w:rsidR="00000000" w:rsidRDefault="00754752">
      <w:pPr>
        <w:pStyle w:val="-0"/>
        <w:rPr>
          <w:rFonts w:hint="cs"/>
          <w:rtl/>
        </w:rPr>
      </w:pPr>
    </w:p>
    <w:p w14:paraId="3E455A96" w14:textId="77777777" w:rsidR="00000000" w:rsidRDefault="00754752">
      <w:pPr>
        <w:pStyle w:val="af1"/>
        <w:rPr>
          <w:rtl/>
        </w:rPr>
      </w:pPr>
      <w:r>
        <w:rPr>
          <w:rtl/>
        </w:rPr>
        <w:t>היו"ר ראובן ריבלין:</w:t>
      </w:r>
    </w:p>
    <w:p w14:paraId="05B10FA0" w14:textId="77777777" w:rsidR="00000000" w:rsidRDefault="00754752">
      <w:pPr>
        <w:pStyle w:val="a0"/>
        <w:rPr>
          <w:rtl/>
        </w:rPr>
      </w:pPr>
    </w:p>
    <w:p w14:paraId="74B12C83" w14:textId="77777777" w:rsidR="00000000" w:rsidRDefault="00754752">
      <w:pPr>
        <w:pStyle w:val="a0"/>
        <w:rPr>
          <w:rFonts w:hint="cs"/>
          <w:rtl/>
        </w:rPr>
      </w:pPr>
      <w:r>
        <w:rPr>
          <w:rFonts w:hint="cs"/>
          <w:rtl/>
        </w:rPr>
        <w:t xml:space="preserve">רבותי חברי הכנסת, אנחנו עוברים להצבעה על הצעת האי-אמון של סיעות מרצ, חד"ש-תע"ל, בל"ד ורע"ם </w:t>
      </w:r>
      <w:r>
        <w:rPr>
          <w:rtl/>
        </w:rPr>
        <w:t>–</w:t>
      </w:r>
      <w:r>
        <w:rPr>
          <w:rFonts w:hint="cs"/>
          <w:rtl/>
        </w:rPr>
        <w:t xml:space="preserve"> בשל המשבר המתמשך ברשויות המקומיות. מי בעד? מי נגד? נא להצביע. </w:t>
      </w:r>
    </w:p>
    <w:p w14:paraId="4C05910E" w14:textId="77777777" w:rsidR="00000000" w:rsidRDefault="00754752">
      <w:pPr>
        <w:pStyle w:val="a0"/>
        <w:rPr>
          <w:rFonts w:hint="cs"/>
          <w:rtl/>
        </w:rPr>
      </w:pPr>
    </w:p>
    <w:p w14:paraId="0C9A9C7B" w14:textId="77777777" w:rsidR="00000000" w:rsidRDefault="00754752">
      <w:pPr>
        <w:pStyle w:val="ab"/>
        <w:bidi/>
        <w:rPr>
          <w:rFonts w:hint="cs"/>
          <w:rtl/>
        </w:rPr>
      </w:pPr>
      <w:r>
        <w:rPr>
          <w:rFonts w:hint="cs"/>
          <w:rtl/>
        </w:rPr>
        <w:t>הצבעה מס' 1</w:t>
      </w:r>
    </w:p>
    <w:p w14:paraId="2271DEB8" w14:textId="77777777" w:rsidR="00000000" w:rsidRDefault="00754752">
      <w:pPr>
        <w:pStyle w:val="a0"/>
        <w:rPr>
          <w:rFonts w:hint="cs"/>
          <w:rtl/>
        </w:rPr>
      </w:pPr>
    </w:p>
    <w:p w14:paraId="057A0FFD" w14:textId="77777777" w:rsidR="00000000" w:rsidRDefault="00754752">
      <w:pPr>
        <w:pStyle w:val="ac"/>
        <w:bidi/>
        <w:rPr>
          <w:rFonts w:hint="cs"/>
          <w:rtl/>
        </w:rPr>
      </w:pPr>
      <w:r>
        <w:rPr>
          <w:rFonts w:hint="cs"/>
          <w:rtl/>
        </w:rPr>
        <w:t>בעד הצעת סיעות מרצ--חד"ש-תע"ל--בל"ד--רע"ם לה</w:t>
      </w:r>
      <w:r>
        <w:rPr>
          <w:rFonts w:hint="cs"/>
          <w:rtl/>
        </w:rPr>
        <w:t xml:space="preserve">ביע אי-אמון בממשלה </w:t>
      </w:r>
      <w:r>
        <w:rPr>
          <w:rtl/>
        </w:rPr>
        <w:t>–</w:t>
      </w:r>
      <w:r>
        <w:rPr>
          <w:rFonts w:hint="cs"/>
          <w:rtl/>
        </w:rPr>
        <w:t xml:space="preserve"> 31</w:t>
      </w:r>
    </w:p>
    <w:p w14:paraId="36C419E7" w14:textId="77777777" w:rsidR="00000000" w:rsidRDefault="00754752">
      <w:pPr>
        <w:pStyle w:val="ac"/>
        <w:bidi/>
        <w:rPr>
          <w:rFonts w:hint="cs"/>
          <w:rtl/>
        </w:rPr>
      </w:pPr>
      <w:r>
        <w:rPr>
          <w:rFonts w:hint="cs"/>
          <w:rtl/>
        </w:rPr>
        <w:t xml:space="preserve">נגד </w:t>
      </w:r>
      <w:r>
        <w:rPr>
          <w:rtl/>
        </w:rPr>
        <w:t>–</w:t>
      </w:r>
      <w:r>
        <w:rPr>
          <w:rFonts w:hint="cs"/>
          <w:rtl/>
        </w:rPr>
        <w:t xml:space="preserve"> 45</w:t>
      </w:r>
    </w:p>
    <w:p w14:paraId="1C228737" w14:textId="77777777" w:rsidR="00000000" w:rsidRDefault="00754752">
      <w:pPr>
        <w:pStyle w:val="ac"/>
        <w:bidi/>
        <w:rPr>
          <w:rFonts w:hint="cs"/>
          <w:rtl/>
        </w:rPr>
      </w:pPr>
      <w:r>
        <w:rPr>
          <w:rFonts w:hint="cs"/>
          <w:rtl/>
        </w:rPr>
        <w:t xml:space="preserve">נמנעים </w:t>
      </w:r>
      <w:r>
        <w:rPr>
          <w:rtl/>
        </w:rPr>
        <w:t>–</w:t>
      </w:r>
      <w:r>
        <w:rPr>
          <w:rFonts w:hint="cs"/>
          <w:rtl/>
        </w:rPr>
        <w:t xml:space="preserve"> 15</w:t>
      </w:r>
    </w:p>
    <w:p w14:paraId="73AA09B7" w14:textId="77777777" w:rsidR="00000000" w:rsidRDefault="00754752">
      <w:pPr>
        <w:pStyle w:val="ad"/>
        <w:bidi/>
        <w:rPr>
          <w:rFonts w:hint="cs"/>
          <w:rtl/>
        </w:rPr>
      </w:pPr>
      <w:r>
        <w:rPr>
          <w:rFonts w:hint="cs"/>
          <w:rtl/>
        </w:rPr>
        <w:t xml:space="preserve">הצעת סיעות מרצ--חד"ש-תע"ל--בל"ד-רע"ם להביע אי-אמון בממשלה לא נתקבלה. </w:t>
      </w:r>
    </w:p>
    <w:p w14:paraId="5D43AF49" w14:textId="77777777" w:rsidR="00000000" w:rsidRDefault="00754752">
      <w:pPr>
        <w:pStyle w:val="a0"/>
        <w:rPr>
          <w:rFonts w:hint="cs"/>
          <w:rtl/>
        </w:rPr>
      </w:pPr>
    </w:p>
    <w:p w14:paraId="08A85C77" w14:textId="77777777" w:rsidR="00000000" w:rsidRDefault="00754752">
      <w:pPr>
        <w:pStyle w:val="af1"/>
        <w:rPr>
          <w:rtl/>
        </w:rPr>
      </w:pPr>
      <w:r>
        <w:rPr>
          <w:rtl/>
        </w:rPr>
        <w:t>היו"ר ראובן ריבלין:</w:t>
      </w:r>
    </w:p>
    <w:p w14:paraId="3DEFE5A5" w14:textId="77777777" w:rsidR="00000000" w:rsidRDefault="00754752">
      <w:pPr>
        <w:pStyle w:val="a0"/>
        <w:rPr>
          <w:rtl/>
        </w:rPr>
      </w:pPr>
    </w:p>
    <w:p w14:paraId="3749CF6C" w14:textId="77777777" w:rsidR="00000000" w:rsidRDefault="00754752">
      <w:pPr>
        <w:pStyle w:val="a0"/>
        <w:rPr>
          <w:rFonts w:hint="cs"/>
          <w:rtl/>
        </w:rPr>
      </w:pPr>
      <w:r>
        <w:rPr>
          <w:rFonts w:hint="cs"/>
          <w:rtl/>
        </w:rPr>
        <w:t>46 נגד, בצירוף קולו של חבר הכנסת חמי דורון אשר בגלל שינוי המערכות בין הכנסת לבין הממשלה הועתק מקומו, 31 בעד, 15 נמנעים.</w:t>
      </w:r>
      <w:r>
        <w:rPr>
          <w:rFonts w:hint="cs"/>
          <w:rtl/>
        </w:rPr>
        <w:t xml:space="preserve"> חבר הכנסת איתן כבל משתתף ואינו מצביע. </w:t>
      </w:r>
    </w:p>
    <w:p w14:paraId="25A72BF7" w14:textId="77777777" w:rsidR="00000000" w:rsidRDefault="00754752">
      <w:pPr>
        <w:pStyle w:val="a0"/>
        <w:rPr>
          <w:rFonts w:hint="cs"/>
          <w:rtl/>
        </w:rPr>
      </w:pPr>
    </w:p>
    <w:p w14:paraId="194E7262" w14:textId="77777777" w:rsidR="00000000" w:rsidRDefault="00754752">
      <w:pPr>
        <w:pStyle w:val="a0"/>
        <w:rPr>
          <w:rFonts w:hint="cs"/>
          <w:rtl/>
        </w:rPr>
      </w:pPr>
      <w:r>
        <w:rPr>
          <w:rFonts w:hint="cs"/>
          <w:rtl/>
        </w:rPr>
        <w:t xml:space="preserve">חברי הכנסת, סיעת העבודה לא השתתפה בדיון ונמנעה בהצבעה, לכן אני מאפשר לאחד מחבריה לנמק. חמש דקות. </w:t>
      </w:r>
    </w:p>
    <w:p w14:paraId="7186D04C" w14:textId="77777777" w:rsidR="00000000" w:rsidRDefault="00754752">
      <w:pPr>
        <w:pStyle w:val="a0"/>
        <w:rPr>
          <w:rFonts w:hint="cs"/>
          <w:rtl/>
        </w:rPr>
      </w:pPr>
    </w:p>
    <w:p w14:paraId="5BF1E460" w14:textId="77777777" w:rsidR="00000000" w:rsidRDefault="00754752">
      <w:pPr>
        <w:pStyle w:val="af0"/>
        <w:rPr>
          <w:rFonts w:hint="cs"/>
          <w:rtl/>
        </w:rPr>
      </w:pPr>
      <w:r>
        <w:rPr>
          <w:rFonts w:hint="eastAsia"/>
          <w:rtl/>
        </w:rPr>
        <w:t>ק</w:t>
      </w:r>
      <w:r>
        <w:rPr>
          <w:rFonts w:hint="cs"/>
          <w:rtl/>
        </w:rPr>
        <w:t>ריאה:</w:t>
      </w:r>
    </w:p>
    <w:p w14:paraId="69D31EF3" w14:textId="77777777" w:rsidR="00000000" w:rsidRDefault="00754752">
      <w:pPr>
        <w:pStyle w:val="af0"/>
        <w:rPr>
          <w:rFonts w:hint="cs"/>
          <w:rtl/>
        </w:rPr>
      </w:pPr>
    </w:p>
    <w:p w14:paraId="63573594" w14:textId="77777777" w:rsidR="00000000" w:rsidRDefault="00754752">
      <w:pPr>
        <w:pStyle w:val="a0"/>
        <w:rPr>
          <w:rFonts w:hint="cs"/>
          <w:rtl/>
        </w:rPr>
      </w:pPr>
      <w:r>
        <w:rPr>
          <w:rFonts w:hint="cs"/>
          <w:rtl/>
        </w:rPr>
        <w:t xml:space="preserve">איך אפשר לנמק - - - </w:t>
      </w:r>
    </w:p>
    <w:p w14:paraId="23AF5EC9" w14:textId="77777777" w:rsidR="00000000" w:rsidRDefault="00754752">
      <w:pPr>
        <w:pStyle w:val="a0"/>
        <w:rPr>
          <w:rFonts w:hint="cs"/>
          <w:rtl/>
        </w:rPr>
      </w:pPr>
    </w:p>
    <w:p w14:paraId="19D40DB4" w14:textId="77777777" w:rsidR="00000000" w:rsidRDefault="00754752">
      <w:pPr>
        <w:pStyle w:val="af1"/>
        <w:rPr>
          <w:rtl/>
        </w:rPr>
      </w:pPr>
      <w:r>
        <w:rPr>
          <w:rtl/>
        </w:rPr>
        <w:t>היו"ר ראובן ריבלין:</w:t>
      </w:r>
    </w:p>
    <w:p w14:paraId="771E6D35" w14:textId="77777777" w:rsidR="00000000" w:rsidRDefault="00754752">
      <w:pPr>
        <w:pStyle w:val="a0"/>
        <w:rPr>
          <w:rtl/>
        </w:rPr>
      </w:pPr>
    </w:p>
    <w:p w14:paraId="65507AA5" w14:textId="77777777" w:rsidR="00000000" w:rsidRDefault="00754752">
      <w:pPr>
        <w:pStyle w:val="a0"/>
        <w:rPr>
          <w:rFonts w:hint="cs"/>
          <w:rtl/>
        </w:rPr>
      </w:pPr>
      <w:r>
        <w:rPr>
          <w:rFonts w:hint="cs"/>
          <w:rtl/>
        </w:rPr>
        <w:t xml:space="preserve">הם יכולים להצביע נגד ההצעה השנייה. יש שתי הצבעות </w:t>
      </w:r>
      <w:r>
        <w:rPr>
          <w:rFonts w:hint="eastAsia"/>
          <w:rtl/>
        </w:rPr>
        <w:t>–</w:t>
      </w:r>
      <w:r>
        <w:rPr>
          <w:rFonts w:hint="cs"/>
          <w:rtl/>
        </w:rPr>
        <w:t xml:space="preserve"> יש להם פעמיים </w:t>
      </w:r>
      <w:r>
        <w:rPr>
          <w:rFonts w:hint="cs"/>
          <w:rtl/>
        </w:rPr>
        <w:t xml:space="preserve">חמש דקות, מה אני יכול לעשות? האם בדיון משולב לא יכול אדם להצביע בעד אי-אמון אחד ונגד אי-אמון אחר? בסעיף 56 לתקנון נאמר, שסיעה אשר לא השתתפה בדיון ונמנעה או לא השתתפה בהצבעה </w:t>
      </w:r>
      <w:r>
        <w:rPr>
          <w:rtl/>
        </w:rPr>
        <w:t>–</w:t>
      </w:r>
      <w:r>
        <w:rPr>
          <w:rFonts w:hint="cs"/>
          <w:rtl/>
        </w:rPr>
        <w:t xml:space="preserve"> בעניין זה אני יודע שהם לא השתתפו בדיון; אני לא יודע מה יקרה בהצבעה הבאה, ולכן אין</w:t>
      </w:r>
      <w:r>
        <w:rPr>
          <w:rFonts w:hint="cs"/>
          <w:rtl/>
        </w:rPr>
        <w:t xml:space="preserve"> דיון משולב בהצבעה. יש הצבעה נפרדת. גם אם היושב-ראש טועה, והוא לא טועה בעניין זה, הוא אמר את דברו. אבל הוא לא טועה בעניין זה. </w:t>
      </w:r>
    </w:p>
    <w:p w14:paraId="5B7DF776" w14:textId="77777777" w:rsidR="00000000" w:rsidRDefault="00754752">
      <w:pPr>
        <w:pStyle w:val="a0"/>
        <w:rPr>
          <w:rtl/>
        </w:rPr>
      </w:pPr>
    </w:p>
    <w:p w14:paraId="0A8B5CD0" w14:textId="77777777" w:rsidR="00000000" w:rsidRDefault="00754752">
      <w:pPr>
        <w:pStyle w:val="af0"/>
        <w:rPr>
          <w:rtl/>
        </w:rPr>
      </w:pPr>
      <w:r>
        <w:rPr>
          <w:rFonts w:hint="eastAsia"/>
          <w:rtl/>
        </w:rPr>
        <w:t>יעקב</w:t>
      </w:r>
      <w:r>
        <w:rPr>
          <w:rtl/>
        </w:rPr>
        <w:t xml:space="preserve"> ליצמן (יהדות התורה):</w:t>
      </w:r>
    </w:p>
    <w:p w14:paraId="1F743D1B" w14:textId="77777777" w:rsidR="00000000" w:rsidRDefault="00754752">
      <w:pPr>
        <w:pStyle w:val="a0"/>
        <w:rPr>
          <w:rFonts w:hint="cs"/>
          <w:rtl/>
        </w:rPr>
      </w:pPr>
    </w:p>
    <w:p w14:paraId="4958E85C" w14:textId="77777777" w:rsidR="00000000" w:rsidRDefault="00754752">
      <w:pPr>
        <w:pStyle w:val="a0"/>
        <w:rPr>
          <w:rFonts w:hint="cs"/>
          <w:rtl/>
        </w:rPr>
      </w:pPr>
      <w:r>
        <w:rPr>
          <w:rFonts w:hint="cs"/>
          <w:rtl/>
        </w:rPr>
        <w:t>אדוני היושב-ראש, האם בדקת אם כולם דיברו?</w:t>
      </w:r>
    </w:p>
    <w:p w14:paraId="72D6EA0F" w14:textId="77777777" w:rsidR="00000000" w:rsidRDefault="00754752">
      <w:pPr>
        <w:pStyle w:val="a0"/>
        <w:rPr>
          <w:rFonts w:hint="cs"/>
          <w:rtl/>
        </w:rPr>
      </w:pPr>
    </w:p>
    <w:p w14:paraId="39DE3D15" w14:textId="77777777" w:rsidR="00000000" w:rsidRDefault="00754752">
      <w:pPr>
        <w:pStyle w:val="af1"/>
        <w:rPr>
          <w:rtl/>
        </w:rPr>
      </w:pPr>
      <w:r>
        <w:rPr>
          <w:rtl/>
        </w:rPr>
        <w:t>היו"ר ראובן ריבלין:</w:t>
      </w:r>
    </w:p>
    <w:p w14:paraId="1DDA1D62" w14:textId="77777777" w:rsidR="00000000" w:rsidRDefault="00754752">
      <w:pPr>
        <w:pStyle w:val="a0"/>
        <w:rPr>
          <w:rtl/>
        </w:rPr>
      </w:pPr>
    </w:p>
    <w:p w14:paraId="53A5E868" w14:textId="77777777" w:rsidR="00000000" w:rsidRDefault="00754752">
      <w:pPr>
        <w:pStyle w:val="a0"/>
        <w:rPr>
          <w:rFonts w:hint="cs"/>
          <w:rtl/>
        </w:rPr>
      </w:pPr>
      <w:r>
        <w:rPr>
          <w:rFonts w:hint="cs"/>
          <w:rtl/>
        </w:rPr>
        <w:t xml:space="preserve">כן, כל חברי הכנסת הנוכחים כאן דיברו. </w:t>
      </w:r>
    </w:p>
    <w:p w14:paraId="1ED1B347" w14:textId="77777777" w:rsidR="00000000" w:rsidRDefault="00754752">
      <w:pPr>
        <w:pStyle w:val="a0"/>
        <w:rPr>
          <w:rFonts w:hint="cs"/>
          <w:rtl/>
        </w:rPr>
      </w:pPr>
    </w:p>
    <w:p w14:paraId="6DD767EF" w14:textId="77777777" w:rsidR="00000000" w:rsidRDefault="00754752">
      <w:pPr>
        <w:pStyle w:val="a0"/>
        <w:rPr>
          <w:rFonts w:hint="cs"/>
          <w:rtl/>
        </w:rPr>
      </w:pPr>
      <w:r>
        <w:rPr>
          <w:rFonts w:hint="cs"/>
          <w:rtl/>
        </w:rPr>
        <w:t xml:space="preserve">חברי הכנסת, סיעת העבודה לא השתתפה בדיון, וכל חבריה הנמצאים באולם לא השתתפו או נמנעו בהצבעה. חבר הכנסת מיכאל מלכיאור, בבקשה. </w:t>
      </w:r>
    </w:p>
    <w:p w14:paraId="7BBB1E0D" w14:textId="77777777" w:rsidR="00000000" w:rsidRDefault="00754752">
      <w:pPr>
        <w:pStyle w:val="a0"/>
        <w:rPr>
          <w:rFonts w:hint="cs"/>
          <w:rtl/>
        </w:rPr>
      </w:pPr>
    </w:p>
    <w:p w14:paraId="547CDE05" w14:textId="77777777" w:rsidR="00000000" w:rsidRDefault="00754752">
      <w:pPr>
        <w:pStyle w:val="a"/>
        <w:rPr>
          <w:rtl/>
        </w:rPr>
      </w:pPr>
      <w:bookmarkStart w:id="204" w:name="FS000000449T07_06_2004_19_24_41"/>
      <w:bookmarkStart w:id="205" w:name="_Toc75097252"/>
      <w:bookmarkEnd w:id="204"/>
      <w:r>
        <w:rPr>
          <w:rFonts w:hint="eastAsia"/>
          <w:rtl/>
        </w:rPr>
        <w:t>מיכאל</w:t>
      </w:r>
      <w:r>
        <w:rPr>
          <w:rtl/>
        </w:rPr>
        <w:t xml:space="preserve"> מלכיאור (העבודה-מימד):</w:t>
      </w:r>
      <w:bookmarkEnd w:id="205"/>
    </w:p>
    <w:p w14:paraId="555E450D" w14:textId="77777777" w:rsidR="00000000" w:rsidRDefault="00754752">
      <w:pPr>
        <w:pStyle w:val="a0"/>
        <w:rPr>
          <w:rFonts w:hint="cs"/>
          <w:rtl/>
        </w:rPr>
      </w:pPr>
    </w:p>
    <w:p w14:paraId="1C8BD865" w14:textId="77777777" w:rsidR="00000000" w:rsidRDefault="00754752">
      <w:pPr>
        <w:pStyle w:val="a0"/>
        <w:rPr>
          <w:rFonts w:hint="cs"/>
          <w:rtl/>
        </w:rPr>
      </w:pPr>
      <w:r>
        <w:rPr>
          <w:rFonts w:hint="cs"/>
          <w:rtl/>
        </w:rPr>
        <w:t>כבוד היושב-ראש, כבוד ראש הממשלה, עמיתי חברי הכנסת, על הנסיגה הראשונה אצל יעקב אבינו, שעשה נסיגה שרב</w:t>
      </w:r>
      <w:r>
        <w:rPr>
          <w:rFonts w:hint="cs"/>
          <w:rtl/>
        </w:rPr>
        <w:t xml:space="preserve">ים מחבריו ראו בה התקפלות, אומר המדרש: כל מי שנותן מקום לשעה, חוזה את השעה וניתנת בידו; כל מי שעומד כנגד השעה, ניתן ביד השעה. </w:t>
      </w:r>
    </w:p>
    <w:p w14:paraId="3BF957E9" w14:textId="77777777" w:rsidR="00000000" w:rsidRDefault="00754752">
      <w:pPr>
        <w:pStyle w:val="a0"/>
        <w:rPr>
          <w:rFonts w:hint="cs"/>
          <w:rtl/>
        </w:rPr>
      </w:pPr>
    </w:p>
    <w:p w14:paraId="67AE487A" w14:textId="77777777" w:rsidR="00000000" w:rsidRDefault="00754752">
      <w:pPr>
        <w:pStyle w:val="a0"/>
        <w:rPr>
          <w:rFonts w:hint="cs"/>
          <w:rtl/>
        </w:rPr>
      </w:pPr>
      <w:r>
        <w:rPr>
          <w:rFonts w:hint="cs"/>
          <w:rtl/>
        </w:rPr>
        <w:t>אין שום ספק שהשעה הזאת היא שעת הכרעה של העם בישראל, של הממשלה בישראל. אני רוצה לברך מפה גם את ראש הממשלה על כך שעשה צעד חשוב מאוד</w:t>
      </w:r>
      <w:r>
        <w:rPr>
          <w:rFonts w:hint="cs"/>
          <w:rtl/>
        </w:rPr>
        <w:t xml:space="preserve"> קדימה, בהבנה שאם לא יהיו שתי מדינות לשני עמים, לא תהיה גם מדינה יהודית ודמוקרטית. זאת הכרעה קשה ביותר, ואין ספק שראש הממשלה היה יכול לשבת חמש שנים ולא לעשות את הצעד הזה. לכן, על אומץ הלב ועל ההליכה אני רוצה לברך. מותר לפעמים להגיד דברים גם לממשלה שיש לנו </w:t>
      </w:r>
      <w:r>
        <w:rPr>
          <w:rFonts w:hint="cs"/>
          <w:rtl/>
        </w:rPr>
        <w:t xml:space="preserve">המון ביקורת עליה. </w:t>
      </w:r>
    </w:p>
    <w:p w14:paraId="241F716C" w14:textId="77777777" w:rsidR="00000000" w:rsidRDefault="00754752">
      <w:pPr>
        <w:pStyle w:val="a0"/>
        <w:rPr>
          <w:rFonts w:hint="cs"/>
          <w:rtl/>
        </w:rPr>
      </w:pPr>
    </w:p>
    <w:p w14:paraId="654F14CC" w14:textId="77777777" w:rsidR="00000000" w:rsidRDefault="00754752">
      <w:pPr>
        <w:pStyle w:val="a0"/>
        <w:rPr>
          <w:rFonts w:hint="cs"/>
          <w:rtl/>
        </w:rPr>
      </w:pPr>
      <w:r>
        <w:rPr>
          <w:rFonts w:hint="cs"/>
          <w:rtl/>
        </w:rPr>
        <w:t xml:space="preserve">עם זה, אני רוצה להגיד לחברי במפד"ל, לשר זבולון אורלב </w:t>
      </w:r>
      <w:r>
        <w:rPr>
          <w:rFonts w:hint="eastAsia"/>
          <w:rtl/>
        </w:rPr>
        <w:t>–</w:t>
      </w:r>
      <w:r>
        <w:rPr>
          <w:rFonts w:hint="cs"/>
          <w:rtl/>
        </w:rPr>
        <w:t xml:space="preserve"> אני מאוד מקווה שתישארו בממשלה ותיתנו לנו לעשות את עבודת האופוזיציה. זאת אומנם ממשלה רעה, וקל להיות לה אופוזיציה, אבל אני רוצה שאתם תבצעו את העניין. קצת התפלאתי שאתה, כממשיך המסורת ש</w:t>
      </w:r>
      <w:r>
        <w:rPr>
          <w:rFonts w:hint="cs"/>
          <w:rtl/>
        </w:rPr>
        <w:t xml:space="preserve">ל גדולי הציונות הדתית, בילית בימים האחרונים אצל רבנים בשאלות מדיניות. זאת לא היתה אף פעם הדרך של הציונות הדתית. אם הייתם מפלגה חרדית, זה בהחלט מקובל. אבל זאת לא היתה דרככם. להפוך את השאלה אם מותר או אסור להוריד יישוב לשאלה אידיאולוגית דתית של פסק-הלכה, זה </w:t>
      </w:r>
      <w:r>
        <w:rPr>
          <w:rFonts w:hint="cs"/>
          <w:rtl/>
        </w:rPr>
        <w:t xml:space="preserve">לא להבין מהו צורך השעה של החברה הישראלית. </w:t>
      </w:r>
    </w:p>
    <w:p w14:paraId="25DDCAC6" w14:textId="77777777" w:rsidR="00000000" w:rsidRDefault="00754752">
      <w:pPr>
        <w:pStyle w:val="a0"/>
        <w:rPr>
          <w:rFonts w:hint="cs"/>
          <w:rtl/>
        </w:rPr>
      </w:pPr>
    </w:p>
    <w:p w14:paraId="48B8E0A6" w14:textId="77777777" w:rsidR="00000000" w:rsidRDefault="00754752">
      <w:pPr>
        <w:pStyle w:val="af0"/>
        <w:rPr>
          <w:rtl/>
        </w:rPr>
      </w:pPr>
      <w:r>
        <w:rPr>
          <w:rFonts w:hint="cs"/>
          <w:rtl/>
        </w:rPr>
        <w:t>קריאה</w:t>
      </w:r>
      <w:r>
        <w:rPr>
          <w:rtl/>
        </w:rPr>
        <w:t>:</w:t>
      </w:r>
    </w:p>
    <w:p w14:paraId="778F2E85" w14:textId="77777777" w:rsidR="00000000" w:rsidRDefault="00754752">
      <w:pPr>
        <w:pStyle w:val="a0"/>
        <w:rPr>
          <w:rFonts w:hint="cs"/>
          <w:rtl/>
        </w:rPr>
      </w:pPr>
    </w:p>
    <w:p w14:paraId="4AF8ABF0" w14:textId="77777777" w:rsidR="00000000" w:rsidRDefault="00754752">
      <w:pPr>
        <w:pStyle w:val="a0"/>
        <w:rPr>
          <w:rFonts w:hint="cs"/>
          <w:rtl/>
        </w:rPr>
      </w:pPr>
      <w:r>
        <w:rPr>
          <w:rFonts w:hint="cs"/>
          <w:rtl/>
        </w:rPr>
        <w:t>מהו צורך השעה?</w:t>
      </w:r>
    </w:p>
    <w:p w14:paraId="40E8E756" w14:textId="77777777" w:rsidR="00000000" w:rsidRDefault="00754752">
      <w:pPr>
        <w:pStyle w:val="a0"/>
        <w:rPr>
          <w:rtl/>
        </w:rPr>
      </w:pPr>
    </w:p>
    <w:p w14:paraId="41FF9D38" w14:textId="77777777" w:rsidR="00000000" w:rsidRDefault="00754752">
      <w:pPr>
        <w:pStyle w:val="-"/>
        <w:rPr>
          <w:rtl/>
        </w:rPr>
      </w:pPr>
      <w:bookmarkStart w:id="206" w:name="FS000000449T07_06_2004_19_31_35C"/>
      <w:bookmarkEnd w:id="206"/>
      <w:r>
        <w:rPr>
          <w:rtl/>
        </w:rPr>
        <w:t>מיכאל מלכיאור (העבודה-מימד):</w:t>
      </w:r>
    </w:p>
    <w:p w14:paraId="063F320F" w14:textId="77777777" w:rsidR="00000000" w:rsidRDefault="00754752">
      <w:pPr>
        <w:pStyle w:val="a0"/>
        <w:rPr>
          <w:rtl/>
        </w:rPr>
      </w:pPr>
    </w:p>
    <w:p w14:paraId="41700C37" w14:textId="77777777" w:rsidR="00000000" w:rsidRDefault="00754752">
      <w:pPr>
        <w:pStyle w:val="a0"/>
        <w:rPr>
          <w:rFonts w:hint="cs"/>
          <w:rtl/>
        </w:rPr>
      </w:pPr>
      <w:r>
        <w:rPr>
          <w:rFonts w:hint="cs"/>
          <w:rtl/>
        </w:rPr>
        <w:t xml:space="preserve">הרי זה ברור לגמרי. השר איתם אמר בשבוע שעבר, שהוא רצה להביא את ראשי הצבא לישיבת הממשלה כדי שיסבירו מהו צורך השעה. באמת באו כל ראשי הצבא ואמרו מהו צורך השעה </w:t>
      </w:r>
      <w:r>
        <w:rPr>
          <w:rFonts w:hint="eastAsia"/>
          <w:rtl/>
        </w:rPr>
        <w:t>–</w:t>
      </w:r>
      <w:r>
        <w:rPr>
          <w:rFonts w:hint="cs"/>
          <w:rtl/>
        </w:rPr>
        <w:t xml:space="preserve"> ש</w:t>
      </w:r>
      <w:r>
        <w:rPr>
          <w:rFonts w:hint="cs"/>
          <w:rtl/>
        </w:rPr>
        <w:t xml:space="preserve">זה הדבר הנכון בשביל ביטחון מדינת ישראל, בשביל עתיד מדינת ישראל, לטובת מדינת ישראל, לטובת העם היהודי, לעשות את הצעדים שעושים עכשיו. </w:t>
      </w:r>
    </w:p>
    <w:p w14:paraId="02917E9D" w14:textId="77777777" w:rsidR="00000000" w:rsidRDefault="00754752">
      <w:pPr>
        <w:pStyle w:val="a0"/>
        <w:rPr>
          <w:rFonts w:hint="cs"/>
          <w:rtl/>
        </w:rPr>
      </w:pPr>
    </w:p>
    <w:p w14:paraId="22B2FE57" w14:textId="77777777" w:rsidR="00000000" w:rsidRDefault="00754752">
      <w:pPr>
        <w:pStyle w:val="a0"/>
        <w:rPr>
          <w:rFonts w:hint="cs"/>
          <w:rtl/>
        </w:rPr>
      </w:pPr>
      <w:r>
        <w:rPr>
          <w:rFonts w:hint="cs"/>
          <w:rtl/>
        </w:rPr>
        <w:t>כמובן, יש לנו ביקורת על הדרך שבה הדברים נעשו. יש לנו ביקורת על הערפול, שאומרים משפט ובמשפט הבא אומרים את ההיפך, אבל אין ספק</w:t>
      </w:r>
      <w:r>
        <w:rPr>
          <w:rFonts w:hint="cs"/>
          <w:rtl/>
        </w:rPr>
        <w:t xml:space="preserve"> שהרכבת יצאה, והדברים שראש הממשלה אמר הם דברים חשובים ביותר, שזאת קטסטרופה לאומית להישאר במצב הנוכחי. אלו דברים שאי-אפשר להחזיר אותם. </w:t>
      </w:r>
    </w:p>
    <w:p w14:paraId="47D41704" w14:textId="77777777" w:rsidR="00000000" w:rsidRDefault="00754752">
      <w:pPr>
        <w:pStyle w:val="a0"/>
        <w:rPr>
          <w:rFonts w:hint="cs"/>
          <w:rtl/>
        </w:rPr>
      </w:pPr>
    </w:p>
    <w:p w14:paraId="2E83C2E8" w14:textId="77777777" w:rsidR="00000000" w:rsidRDefault="00754752">
      <w:pPr>
        <w:pStyle w:val="a0"/>
        <w:rPr>
          <w:rFonts w:hint="cs"/>
          <w:rtl/>
        </w:rPr>
      </w:pPr>
      <w:r>
        <w:rPr>
          <w:rFonts w:hint="cs"/>
          <w:rtl/>
        </w:rPr>
        <w:t>היום שמעתי את ראש לשכתו של ראש הממשלה, שאמר שיכול להיות שלא יצטרכו הצבעה בעוד תשעה חודשים. הוא אמר שיכול להיות שיהיו הסד</w:t>
      </w:r>
      <w:r>
        <w:rPr>
          <w:rFonts w:hint="cs"/>
          <w:rtl/>
        </w:rPr>
        <w:t xml:space="preserve">רים, שביישוב הדעת ובהסכמים יעזבו את היישובים. אני חושב שהדרך הזאת נכונה - לעשות דברים ביישוב הדעת, בהסכמים. זה לוקח זמן, וגם זה ברור לכולנו. </w:t>
      </w:r>
    </w:p>
    <w:p w14:paraId="0FD8F894" w14:textId="77777777" w:rsidR="00000000" w:rsidRDefault="00754752">
      <w:pPr>
        <w:pStyle w:val="a0"/>
        <w:rPr>
          <w:rFonts w:hint="cs"/>
          <w:rtl/>
        </w:rPr>
      </w:pPr>
    </w:p>
    <w:p w14:paraId="11C50562" w14:textId="77777777" w:rsidR="00000000" w:rsidRDefault="00754752">
      <w:pPr>
        <w:pStyle w:val="a0"/>
        <w:rPr>
          <w:rFonts w:hint="cs"/>
          <w:rtl/>
        </w:rPr>
      </w:pPr>
      <w:r>
        <w:rPr>
          <w:rFonts w:hint="cs"/>
          <w:rtl/>
        </w:rPr>
        <w:t xml:space="preserve">עם זה, אני רוצה להגיד לשר לפיד, שלאחרונה משתלח מאוד בסיעת העבודה, ביושב-ראש עם אחד </w:t>
      </w:r>
      <w:r>
        <w:rPr>
          <w:rtl/>
        </w:rPr>
        <w:t>–</w:t>
      </w:r>
      <w:r>
        <w:rPr>
          <w:rFonts w:hint="cs"/>
          <w:rtl/>
        </w:rPr>
        <w:t xml:space="preserve"> הוא כל כך מפחד שתהיה קצת אנו</w:t>
      </w:r>
      <w:r>
        <w:rPr>
          <w:rFonts w:hint="cs"/>
          <w:rtl/>
        </w:rPr>
        <w:t>שיות בכלכלה. באמת, אנחנו במצב קשה ביותר. מעמד הביניים הפך להיות מעמד של עניים במדינת ישראל. הילדים והמובטלים הפכו להיות אויבי העם. יש צמיחה, אבל באלפיון העליון, אנשים לא רואים אותה. יש השנה עוד 50,000 ילדים מתחת לקו העוני. זאת נקראת צמיחה? יש דברים קשים בי</w:t>
      </w:r>
      <w:r>
        <w:rPr>
          <w:rFonts w:hint="cs"/>
          <w:rtl/>
        </w:rPr>
        <w:t xml:space="preserve">ותר. </w:t>
      </w:r>
    </w:p>
    <w:p w14:paraId="4E6C3C3E" w14:textId="77777777" w:rsidR="00000000" w:rsidRDefault="00754752">
      <w:pPr>
        <w:pStyle w:val="a0"/>
        <w:rPr>
          <w:rFonts w:hint="cs"/>
          <w:rtl/>
        </w:rPr>
      </w:pPr>
    </w:p>
    <w:p w14:paraId="295006D8" w14:textId="77777777" w:rsidR="00000000" w:rsidRDefault="00754752">
      <w:pPr>
        <w:pStyle w:val="a0"/>
        <w:rPr>
          <w:rFonts w:hint="cs"/>
          <w:rtl/>
        </w:rPr>
      </w:pPr>
      <w:r>
        <w:rPr>
          <w:rFonts w:hint="cs"/>
          <w:rtl/>
        </w:rPr>
        <w:t xml:space="preserve">אני בא ממדינה שהיא לא צפון-קוריאה, אני בא מסקנדינביה. גם שם יש כלכלה חופשית, אבל גם כלכלה אנושית. מותר גם להיות מוסרי, אנושי </w:t>
      </w:r>
      <w:r>
        <w:rPr>
          <w:rFonts w:hint="eastAsia"/>
          <w:rtl/>
        </w:rPr>
        <w:t>–</w:t>
      </w:r>
      <w:r>
        <w:rPr>
          <w:rFonts w:hint="cs"/>
          <w:rtl/>
        </w:rPr>
        <w:t xml:space="preserve"> לי מותר גם להגיד: יהודי. מותר גם להרגיש קצת חמלה, עם מה שקורה בחברה שלנו, שהפערים בה כל כך גדולים. </w:t>
      </w:r>
    </w:p>
    <w:p w14:paraId="7E234AA8" w14:textId="77777777" w:rsidR="00000000" w:rsidRDefault="00754752">
      <w:pPr>
        <w:pStyle w:val="a0"/>
        <w:rPr>
          <w:rFonts w:hint="cs"/>
          <w:rtl/>
        </w:rPr>
      </w:pPr>
    </w:p>
    <w:p w14:paraId="2AF40618" w14:textId="77777777" w:rsidR="00000000" w:rsidRDefault="00754752">
      <w:pPr>
        <w:pStyle w:val="a0"/>
        <w:rPr>
          <w:rFonts w:hint="cs"/>
          <w:rtl/>
        </w:rPr>
      </w:pPr>
      <w:r>
        <w:rPr>
          <w:rFonts w:hint="cs"/>
          <w:rtl/>
        </w:rPr>
        <w:t>החברה לא עומדת במדיני</w:t>
      </w:r>
      <w:r>
        <w:rPr>
          <w:rFonts w:hint="cs"/>
          <w:rtl/>
        </w:rPr>
        <w:t>ות הכלכלית-החברתית של הממשלה. לכן, באמת צריך לשנות כיוון. אם הממשלה הנוכחית תמשיך במדיניותה, נמשיך בשמחה להיות אופוזיציה ונילחם נגד הדברים הרעים.</w:t>
      </w:r>
    </w:p>
    <w:p w14:paraId="6E9A9252" w14:textId="77777777" w:rsidR="00000000" w:rsidRDefault="00754752">
      <w:pPr>
        <w:pStyle w:val="a0"/>
        <w:rPr>
          <w:rFonts w:hint="cs"/>
          <w:rtl/>
        </w:rPr>
      </w:pPr>
    </w:p>
    <w:p w14:paraId="3AEC3832" w14:textId="77777777" w:rsidR="00000000" w:rsidRDefault="00754752">
      <w:pPr>
        <w:pStyle w:val="a0"/>
        <w:rPr>
          <w:rFonts w:hint="cs"/>
          <w:rtl/>
        </w:rPr>
      </w:pPr>
      <w:r>
        <w:rPr>
          <w:rFonts w:hint="cs"/>
          <w:rtl/>
        </w:rPr>
        <w:t>לסיכום הדברים: ההצבעה היום של הסיעה, ההימנעות, היא הצבעה גם לשעה. לגופו של דבר, הדברים ייבחנו שלב-שלב ויום-יו</w:t>
      </w:r>
      <w:r>
        <w:rPr>
          <w:rFonts w:hint="cs"/>
          <w:rtl/>
        </w:rPr>
        <w:t>ם. לגופו של דבר, נצביע מה שנכון למדינת ישראל ולאו דווקא לסיעה או למפלגה; מה שנכון לחברה בישראל, מה שנכון כדי ליצור סוף-סוף מדינה יהודית ודמוקרטית. תודה רבה.</w:t>
      </w:r>
    </w:p>
    <w:p w14:paraId="133498EE" w14:textId="77777777" w:rsidR="00000000" w:rsidRDefault="00754752">
      <w:pPr>
        <w:pStyle w:val="a0"/>
        <w:rPr>
          <w:rFonts w:hint="cs"/>
          <w:rtl/>
        </w:rPr>
      </w:pPr>
    </w:p>
    <w:p w14:paraId="63DB8FDE" w14:textId="77777777" w:rsidR="00000000" w:rsidRDefault="00754752">
      <w:pPr>
        <w:pStyle w:val="af1"/>
        <w:rPr>
          <w:rtl/>
        </w:rPr>
      </w:pPr>
      <w:r>
        <w:rPr>
          <w:rtl/>
        </w:rPr>
        <w:t>היו"ר ראובן ריבלין:</w:t>
      </w:r>
    </w:p>
    <w:p w14:paraId="792B1455" w14:textId="77777777" w:rsidR="00000000" w:rsidRDefault="00754752">
      <w:pPr>
        <w:pStyle w:val="a0"/>
        <w:rPr>
          <w:rtl/>
        </w:rPr>
      </w:pPr>
    </w:p>
    <w:p w14:paraId="04B7F52C" w14:textId="77777777" w:rsidR="00000000" w:rsidRDefault="00754752">
      <w:pPr>
        <w:pStyle w:val="a0"/>
        <w:rPr>
          <w:rFonts w:hint="cs"/>
          <w:rtl/>
        </w:rPr>
      </w:pPr>
      <w:r>
        <w:rPr>
          <w:rFonts w:hint="cs"/>
          <w:rtl/>
        </w:rPr>
        <w:t>אני מאוד מודה לחבר הכנסת מלכיאור.</w:t>
      </w:r>
    </w:p>
    <w:p w14:paraId="204548DE" w14:textId="77777777" w:rsidR="00000000" w:rsidRDefault="00754752">
      <w:pPr>
        <w:pStyle w:val="a0"/>
        <w:rPr>
          <w:rFonts w:hint="cs"/>
          <w:rtl/>
        </w:rPr>
      </w:pPr>
    </w:p>
    <w:p w14:paraId="1D0922C0" w14:textId="77777777" w:rsidR="00000000" w:rsidRDefault="00754752">
      <w:pPr>
        <w:pStyle w:val="a0"/>
        <w:rPr>
          <w:rFonts w:hint="cs"/>
          <w:rtl/>
        </w:rPr>
      </w:pPr>
      <w:r>
        <w:rPr>
          <w:rFonts w:hint="cs"/>
          <w:rtl/>
        </w:rPr>
        <w:t>רבותי חברי הכנסת, נא לתפוס את מקומותיכם. ה</w:t>
      </w:r>
      <w:r>
        <w:rPr>
          <w:rFonts w:hint="cs"/>
          <w:rtl/>
        </w:rPr>
        <w:t>שרים הנכבדים, ברגע שאני מפעיל את שעון ההצבעה לא יישמעו טענות "לא נקלט" או "הצבעתי". נא לשבת ולא לרוץ, כדי שחס וחלילה לא תיפול תקלה מתחת רגליכם ואתם תיפגעו חלילה בידיים או ברגליים. יושבת-ראש סיעת מרצ, נא לשבת, אלא אם כן את לא רוצה את ההזדמנות לומר את דעתך ע</w:t>
      </w:r>
      <w:r>
        <w:rPr>
          <w:rFonts w:hint="cs"/>
          <w:rtl/>
        </w:rPr>
        <w:t>ל הממשלה.</w:t>
      </w:r>
    </w:p>
    <w:p w14:paraId="0286D8C6" w14:textId="77777777" w:rsidR="00000000" w:rsidRDefault="00754752">
      <w:pPr>
        <w:pStyle w:val="a0"/>
        <w:rPr>
          <w:rFonts w:hint="cs"/>
          <w:rtl/>
        </w:rPr>
      </w:pPr>
    </w:p>
    <w:p w14:paraId="0A36E02D" w14:textId="77777777" w:rsidR="00000000" w:rsidRDefault="00754752">
      <w:pPr>
        <w:pStyle w:val="a0"/>
        <w:rPr>
          <w:rFonts w:hint="cs"/>
          <w:rtl/>
        </w:rPr>
      </w:pPr>
      <w:r>
        <w:rPr>
          <w:rFonts w:hint="cs"/>
          <w:rtl/>
        </w:rPr>
        <w:t xml:space="preserve">אני מצביע על הצעת האי-אמון: המשבר ברשויות המקומיות ובמועצות הדתיות ואי-תשלום משכורות לעובדים - של סיעת ש"ס, כפי שהוצגה על-ידי יושב-ראש תנועת ש"ס, חבר הכנסת אלי ישי. נא להצביע בעד, נגד או נמנע. </w:t>
      </w:r>
    </w:p>
    <w:p w14:paraId="7642D352" w14:textId="77777777" w:rsidR="00000000" w:rsidRDefault="00754752">
      <w:pPr>
        <w:pStyle w:val="a0"/>
        <w:rPr>
          <w:rFonts w:hint="cs"/>
          <w:rtl/>
        </w:rPr>
      </w:pPr>
    </w:p>
    <w:p w14:paraId="7CB1F1BA" w14:textId="77777777" w:rsidR="00000000" w:rsidRDefault="00754752">
      <w:pPr>
        <w:pStyle w:val="ab"/>
        <w:bidi/>
        <w:rPr>
          <w:rFonts w:hint="cs"/>
          <w:rtl/>
        </w:rPr>
      </w:pPr>
      <w:r>
        <w:rPr>
          <w:rFonts w:hint="cs"/>
          <w:rtl/>
        </w:rPr>
        <w:t>הצבעה מס' 2</w:t>
      </w:r>
    </w:p>
    <w:p w14:paraId="519374B7" w14:textId="77777777" w:rsidR="00000000" w:rsidRDefault="00754752">
      <w:pPr>
        <w:pStyle w:val="a0"/>
        <w:rPr>
          <w:rFonts w:hint="cs"/>
          <w:rtl/>
        </w:rPr>
      </w:pPr>
    </w:p>
    <w:p w14:paraId="20F16BF8" w14:textId="77777777" w:rsidR="00000000" w:rsidRDefault="00754752">
      <w:pPr>
        <w:pStyle w:val="ac"/>
        <w:bidi/>
        <w:rPr>
          <w:rFonts w:hint="cs"/>
          <w:rtl/>
        </w:rPr>
      </w:pPr>
      <w:r>
        <w:rPr>
          <w:rFonts w:hint="cs"/>
          <w:rtl/>
        </w:rPr>
        <w:t>בעד הצעת סיעת ש"ס להביע אי-אמון בממשל</w:t>
      </w:r>
      <w:r>
        <w:rPr>
          <w:rFonts w:hint="cs"/>
          <w:rtl/>
        </w:rPr>
        <w:t>ה - 26</w:t>
      </w:r>
    </w:p>
    <w:p w14:paraId="68C7DA9D" w14:textId="77777777" w:rsidR="00000000" w:rsidRDefault="00754752">
      <w:pPr>
        <w:pStyle w:val="ac"/>
        <w:bidi/>
        <w:rPr>
          <w:rFonts w:hint="cs"/>
          <w:rtl/>
        </w:rPr>
      </w:pPr>
      <w:r>
        <w:rPr>
          <w:rFonts w:hint="cs"/>
          <w:rtl/>
        </w:rPr>
        <w:t>נגד - 41</w:t>
      </w:r>
    </w:p>
    <w:p w14:paraId="561AAADA" w14:textId="77777777" w:rsidR="00000000" w:rsidRDefault="00754752">
      <w:pPr>
        <w:pStyle w:val="ac"/>
        <w:bidi/>
        <w:rPr>
          <w:rFonts w:hint="cs"/>
          <w:rtl/>
        </w:rPr>
      </w:pPr>
      <w:r>
        <w:rPr>
          <w:rFonts w:hint="cs"/>
          <w:rtl/>
        </w:rPr>
        <w:t>נמנעים - 22</w:t>
      </w:r>
    </w:p>
    <w:p w14:paraId="581943A9" w14:textId="77777777" w:rsidR="00000000" w:rsidRDefault="00754752">
      <w:pPr>
        <w:pStyle w:val="ad"/>
        <w:bidi/>
        <w:rPr>
          <w:rFonts w:hint="cs"/>
          <w:rtl/>
        </w:rPr>
      </w:pPr>
      <w:r>
        <w:rPr>
          <w:rFonts w:hint="cs"/>
          <w:rtl/>
        </w:rPr>
        <w:t>הצעת סיעת ש"ס להביע אי-אמון בממשלה לא נתקבלה.</w:t>
      </w:r>
    </w:p>
    <w:p w14:paraId="5C459BC2" w14:textId="77777777" w:rsidR="00000000" w:rsidRDefault="00754752">
      <w:pPr>
        <w:pStyle w:val="a0"/>
        <w:rPr>
          <w:rFonts w:hint="cs"/>
          <w:rtl/>
        </w:rPr>
      </w:pPr>
    </w:p>
    <w:p w14:paraId="75755ADC" w14:textId="77777777" w:rsidR="00000000" w:rsidRDefault="00754752">
      <w:pPr>
        <w:pStyle w:val="af1"/>
        <w:rPr>
          <w:rtl/>
        </w:rPr>
      </w:pPr>
      <w:r>
        <w:rPr>
          <w:rtl/>
        </w:rPr>
        <w:t>היו"ר ראובן ריבלין:</w:t>
      </w:r>
    </w:p>
    <w:p w14:paraId="322B8DA7" w14:textId="77777777" w:rsidR="00000000" w:rsidRDefault="00754752">
      <w:pPr>
        <w:pStyle w:val="a0"/>
        <w:rPr>
          <w:rtl/>
        </w:rPr>
      </w:pPr>
    </w:p>
    <w:p w14:paraId="4BE61084" w14:textId="77777777" w:rsidR="00000000" w:rsidRDefault="00754752">
      <w:pPr>
        <w:pStyle w:val="a0"/>
        <w:rPr>
          <w:rFonts w:hint="cs"/>
          <w:rtl/>
        </w:rPr>
      </w:pPr>
      <w:r>
        <w:rPr>
          <w:rFonts w:hint="cs"/>
          <w:rtl/>
        </w:rPr>
        <w:t>חבר הכנסת דורון, הבחנתי בהצבעתך.</w:t>
      </w:r>
    </w:p>
    <w:p w14:paraId="5414716B" w14:textId="77777777" w:rsidR="00000000" w:rsidRDefault="00754752">
      <w:pPr>
        <w:pStyle w:val="a0"/>
        <w:rPr>
          <w:rFonts w:hint="cs"/>
          <w:rtl/>
        </w:rPr>
      </w:pPr>
    </w:p>
    <w:p w14:paraId="2F4FEB11" w14:textId="77777777" w:rsidR="00000000" w:rsidRDefault="00754752">
      <w:pPr>
        <w:pStyle w:val="a0"/>
        <w:rPr>
          <w:rFonts w:hint="cs"/>
          <w:rtl/>
        </w:rPr>
      </w:pPr>
      <w:r>
        <w:rPr>
          <w:rFonts w:hint="cs"/>
          <w:rtl/>
        </w:rPr>
        <w:t xml:space="preserve">בעד - 26, נגד </w:t>
      </w:r>
      <w:r>
        <w:rPr>
          <w:rtl/>
        </w:rPr>
        <w:t>–</w:t>
      </w:r>
      <w:r>
        <w:rPr>
          <w:rFonts w:hint="cs"/>
          <w:rtl/>
        </w:rPr>
        <w:t xml:space="preserve"> 41, ו-22 נמנעים. נגד - 42, בצירוף קולו של חבר הכנסת חמי דורון.</w:t>
      </w:r>
    </w:p>
    <w:p w14:paraId="27F9B2CF" w14:textId="77777777" w:rsidR="00000000" w:rsidRDefault="00754752">
      <w:pPr>
        <w:pStyle w:val="a0"/>
        <w:rPr>
          <w:rFonts w:hint="cs"/>
          <w:rtl/>
        </w:rPr>
      </w:pPr>
    </w:p>
    <w:p w14:paraId="314D7B8D" w14:textId="77777777" w:rsidR="00000000" w:rsidRDefault="00754752">
      <w:pPr>
        <w:pStyle w:val="af0"/>
        <w:rPr>
          <w:rtl/>
        </w:rPr>
      </w:pPr>
      <w:r>
        <w:rPr>
          <w:rFonts w:hint="eastAsia"/>
          <w:rtl/>
        </w:rPr>
        <w:t>השר</w:t>
      </w:r>
      <w:r>
        <w:rPr>
          <w:rtl/>
        </w:rPr>
        <w:t xml:space="preserve"> מאיר שטרית:</w:t>
      </w:r>
    </w:p>
    <w:p w14:paraId="0489AD96" w14:textId="77777777" w:rsidR="00000000" w:rsidRDefault="00754752">
      <w:pPr>
        <w:pStyle w:val="a0"/>
        <w:rPr>
          <w:rFonts w:hint="cs"/>
          <w:rtl/>
        </w:rPr>
      </w:pPr>
    </w:p>
    <w:p w14:paraId="30D51368" w14:textId="77777777" w:rsidR="00000000" w:rsidRDefault="00754752">
      <w:pPr>
        <w:pStyle w:val="a0"/>
        <w:rPr>
          <w:rtl/>
        </w:rPr>
      </w:pPr>
      <w:r>
        <w:rPr>
          <w:rFonts w:hint="cs"/>
          <w:rtl/>
        </w:rPr>
        <w:t>- - -</w:t>
      </w:r>
    </w:p>
    <w:p w14:paraId="7956544B" w14:textId="77777777" w:rsidR="00000000" w:rsidRDefault="00754752">
      <w:pPr>
        <w:pStyle w:val="af0"/>
        <w:rPr>
          <w:rFonts w:hint="cs"/>
          <w:rtl/>
        </w:rPr>
      </w:pPr>
    </w:p>
    <w:p w14:paraId="7FECC770" w14:textId="77777777" w:rsidR="00000000" w:rsidRDefault="00754752">
      <w:pPr>
        <w:pStyle w:val="af0"/>
        <w:rPr>
          <w:rtl/>
        </w:rPr>
      </w:pPr>
      <w:r>
        <w:rPr>
          <w:rtl/>
        </w:rPr>
        <w:t>שר המדע והטכנולוגיה אל</w:t>
      </w:r>
      <w:r>
        <w:rPr>
          <w:rtl/>
        </w:rPr>
        <w:t>יעזר זנדברג:</w:t>
      </w:r>
    </w:p>
    <w:p w14:paraId="39AC202E" w14:textId="77777777" w:rsidR="00000000" w:rsidRDefault="00754752">
      <w:pPr>
        <w:pStyle w:val="a0"/>
        <w:rPr>
          <w:rtl/>
        </w:rPr>
      </w:pPr>
    </w:p>
    <w:p w14:paraId="1B5B4E5E" w14:textId="77777777" w:rsidR="00000000" w:rsidRDefault="00754752">
      <w:pPr>
        <w:pStyle w:val="a0"/>
        <w:rPr>
          <w:rFonts w:hint="cs"/>
          <w:rtl/>
        </w:rPr>
      </w:pPr>
      <w:r>
        <w:rPr>
          <w:rFonts w:hint="cs"/>
          <w:rtl/>
        </w:rPr>
        <w:t>- - -</w:t>
      </w:r>
    </w:p>
    <w:p w14:paraId="18DA34D5" w14:textId="77777777" w:rsidR="00000000" w:rsidRDefault="00754752">
      <w:pPr>
        <w:pStyle w:val="a0"/>
        <w:rPr>
          <w:rFonts w:hint="cs"/>
          <w:rtl/>
        </w:rPr>
      </w:pPr>
    </w:p>
    <w:p w14:paraId="06298A34" w14:textId="77777777" w:rsidR="00000000" w:rsidRDefault="00754752">
      <w:pPr>
        <w:pStyle w:val="af1"/>
        <w:rPr>
          <w:rtl/>
        </w:rPr>
      </w:pPr>
      <w:r>
        <w:rPr>
          <w:rtl/>
        </w:rPr>
        <w:t>היו"ר ראובן ריבלין:</w:t>
      </w:r>
    </w:p>
    <w:p w14:paraId="02A79090" w14:textId="77777777" w:rsidR="00000000" w:rsidRDefault="00754752">
      <w:pPr>
        <w:pStyle w:val="a0"/>
        <w:rPr>
          <w:rtl/>
        </w:rPr>
      </w:pPr>
    </w:p>
    <w:p w14:paraId="7161831B" w14:textId="77777777" w:rsidR="00000000" w:rsidRDefault="00754752">
      <w:pPr>
        <w:pStyle w:val="a0"/>
        <w:ind w:firstLine="720"/>
        <w:rPr>
          <w:rFonts w:hint="cs"/>
          <w:rtl/>
        </w:rPr>
      </w:pPr>
      <w:r>
        <w:rPr>
          <w:rFonts w:hint="cs"/>
          <w:rtl/>
        </w:rPr>
        <w:t>אני מאוד מצטער. צר לי. השר שטרית והשר מודי זנדברג טוענים שהם הצביעו והצבעתם לא נקלטה. אינני משנה את תוצאות ההצבעה, אלא אם כן יתברר לאחר מכן שההצבעה לא עוברת.</w:t>
      </w:r>
    </w:p>
    <w:p w14:paraId="44EF95C0" w14:textId="77777777" w:rsidR="00000000" w:rsidRDefault="00754752">
      <w:pPr>
        <w:pStyle w:val="a0"/>
        <w:ind w:firstLine="720"/>
        <w:rPr>
          <w:rFonts w:hint="cs"/>
          <w:rtl/>
        </w:rPr>
      </w:pPr>
    </w:p>
    <w:p w14:paraId="3650C9BB" w14:textId="77777777" w:rsidR="00000000" w:rsidRDefault="00754752">
      <w:pPr>
        <w:pStyle w:val="a0"/>
        <w:ind w:firstLine="720"/>
        <w:rPr>
          <w:rFonts w:hint="cs"/>
          <w:rtl/>
        </w:rPr>
      </w:pPr>
      <w:r>
        <w:rPr>
          <w:rFonts w:hint="cs"/>
          <w:rtl/>
        </w:rPr>
        <w:t>רבותי חברי הכנסת, סיעת העבודה לא השתתפה בדיון וכולה נמנ</w:t>
      </w:r>
      <w:r>
        <w:rPr>
          <w:rFonts w:hint="cs"/>
          <w:rtl/>
        </w:rPr>
        <w:t>עה מלהשתתף בהצבעה. אני מזמן את נציג סיעת העבודה, חבר הכנסת חיים רמון, לנמק את הימנעות סיעתו לפי סעיף 56.</w:t>
      </w:r>
    </w:p>
    <w:p w14:paraId="5457E2C0" w14:textId="77777777" w:rsidR="00000000" w:rsidRDefault="00754752">
      <w:pPr>
        <w:pStyle w:val="a0"/>
        <w:ind w:firstLine="720"/>
        <w:rPr>
          <w:rFonts w:hint="cs"/>
          <w:rtl/>
        </w:rPr>
      </w:pPr>
    </w:p>
    <w:p w14:paraId="4AA2B518" w14:textId="77777777" w:rsidR="00000000" w:rsidRDefault="00754752">
      <w:pPr>
        <w:pStyle w:val="af0"/>
        <w:rPr>
          <w:rtl/>
        </w:rPr>
      </w:pPr>
      <w:r>
        <w:rPr>
          <w:rFonts w:hint="eastAsia"/>
          <w:rtl/>
        </w:rPr>
        <w:t>זהבה</w:t>
      </w:r>
      <w:r>
        <w:rPr>
          <w:rtl/>
        </w:rPr>
        <w:t xml:space="preserve"> גלאון (מרצ):</w:t>
      </w:r>
    </w:p>
    <w:p w14:paraId="5F0A2F49" w14:textId="77777777" w:rsidR="00000000" w:rsidRDefault="00754752">
      <w:pPr>
        <w:pStyle w:val="a0"/>
        <w:rPr>
          <w:rFonts w:hint="cs"/>
          <w:rtl/>
        </w:rPr>
      </w:pPr>
    </w:p>
    <w:p w14:paraId="24C4EDFF" w14:textId="77777777" w:rsidR="00000000" w:rsidRDefault="00754752">
      <w:pPr>
        <w:pStyle w:val="a0"/>
        <w:rPr>
          <w:rFonts w:hint="cs"/>
          <w:rtl/>
        </w:rPr>
      </w:pPr>
      <w:r>
        <w:rPr>
          <w:rFonts w:hint="cs"/>
          <w:rtl/>
        </w:rPr>
        <w:t>מה יש לך? למה - - -</w:t>
      </w:r>
    </w:p>
    <w:p w14:paraId="31EB0762" w14:textId="77777777" w:rsidR="00000000" w:rsidRDefault="00754752">
      <w:pPr>
        <w:pStyle w:val="a0"/>
        <w:rPr>
          <w:rFonts w:hint="cs"/>
          <w:rtl/>
        </w:rPr>
      </w:pPr>
    </w:p>
    <w:p w14:paraId="208719D6" w14:textId="77777777" w:rsidR="00000000" w:rsidRDefault="00754752">
      <w:pPr>
        <w:pStyle w:val="a"/>
        <w:rPr>
          <w:rtl/>
        </w:rPr>
      </w:pPr>
      <w:bookmarkStart w:id="207" w:name="FS000000458T07_06_2004_19_28_26"/>
      <w:bookmarkStart w:id="208" w:name="_Toc75097253"/>
      <w:bookmarkEnd w:id="207"/>
      <w:r>
        <w:rPr>
          <w:rFonts w:hint="eastAsia"/>
          <w:rtl/>
        </w:rPr>
        <w:t>חיים</w:t>
      </w:r>
      <w:r>
        <w:rPr>
          <w:rtl/>
        </w:rPr>
        <w:t xml:space="preserve"> רמון (העבודה-מימד):</w:t>
      </w:r>
      <w:bookmarkEnd w:id="208"/>
    </w:p>
    <w:p w14:paraId="79F6FB68" w14:textId="77777777" w:rsidR="00000000" w:rsidRDefault="00754752">
      <w:pPr>
        <w:pStyle w:val="a0"/>
        <w:rPr>
          <w:rFonts w:hint="cs"/>
          <w:rtl/>
        </w:rPr>
      </w:pPr>
    </w:p>
    <w:p w14:paraId="1317CEBA" w14:textId="77777777" w:rsidR="00000000" w:rsidRDefault="00754752">
      <w:pPr>
        <w:pStyle w:val="a0"/>
        <w:rPr>
          <w:rFonts w:hint="cs"/>
          <w:rtl/>
        </w:rPr>
      </w:pPr>
      <w:r>
        <w:rPr>
          <w:rFonts w:hint="cs"/>
          <w:rtl/>
        </w:rPr>
        <w:t>מה צעקת?</w:t>
      </w:r>
    </w:p>
    <w:p w14:paraId="1362787C" w14:textId="77777777" w:rsidR="00000000" w:rsidRDefault="00754752">
      <w:pPr>
        <w:pStyle w:val="a0"/>
        <w:rPr>
          <w:rFonts w:hint="cs"/>
          <w:rtl/>
        </w:rPr>
      </w:pPr>
    </w:p>
    <w:p w14:paraId="43B4E864" w14:textId="77777777" w:rsidR="00000000" w:rsidRDefault="00754752">
      <w:pPr>
        <w:pStyle w:val="af0"/>
        <w:rPr>
          <w:rtl/>
        </w:rPr>
      </w:pPr>
      <w:r>
        <w:rPr>
          <w:rFonts w:hint="eastAsia"/>
          <w:rtl/>
        </w:rPr>
        <w:t>נסים</w:t>
      </w:r>
      <w:r>
        <w:rPr>
          <w:rtl/>
        </w:rPr>
        <w:t xml:space="preserve"> זאב (ש"ס):</w:t>
      </w:r>
    </w:p>
    <w:p w14:paraId="0E4418C7" w14:textId="77777777" w:rsidR="00000000" w:rsidRDefault="00754752">
      <w:pPr>
        <w:pStyle w:val="a0"/>
        <w:rPr>
          <w:rFonts w:hint="cs"/>
          <w:rtl/>
        </w:rPr>
      </w:pPr>
    </w:p>
    <w:p w14:paraId="6577329A" w14:textId="77777777" w:rsidR="00000000" w:rsidRDefault="00754752">
      <w:pPr>
        <w:pStyle w:val="a0"/>
        <w:rPr>
          <w:rFonts w:hint="cs"/>
          <w:rtl/>
        </w:rPr>
      </w:pPr>
      <w:r>
        <w:rPr>
          <w:rFonts w:hint="cs"/>
          <w:rtl/>
        </w:rPr>
        <w:t>החמצתם את הזדמנות חייכם.</w:t>
      </w:r>
    </w:p>
    <w:p w14:paraId="28DD3382" w14:textId="77777777" w:rsidR="00000000" w:rsidRDefault="00754752">
      <w:pPr>
        <w:pStyle w:val="a0"/>
        <w:rPr>
          <w:rFonts w:hint="cs"/>
          <w:rtl/>
        </w:rPr>
      </w:pPr>
    </w:p>
    <w:p w14:paraId="490DDBD7" w14:textId="77777777" w:rsidR="00000000" w:rsidRDefault="00754752">
      <w:pPr>
        <w:pStyle w:val="af0"/>
        <w:rPr>
          <w:rtl/>
        </w:rPr>
      </w:pPr>
      <w:r>
        <w:rPr>
          <w:rFonts w:hint="eastAsia"/>
          <w:rtl/>
        </w:rPr>
        <w:t>יצחק</w:t>
      </w:r>
      <w:r>
        <w:rPr>
          <w:rtl/>
        </w:rPr>
        <w:t xml:space="preserve"> כהן (ש"ס):</w:t>
      </w:r>
    </w:p>
    <w:p w14:paraId="33B7AA3D" w14:textId="77777777" w:rsidR="00000000" w:rsidRDefault="00754752">
      <w:pPr>
        <w:pStyle w:val="a0"/>
        <w:rPr>
          <w:rFonts w:hint="cs"/>
          <w:rtl/>
        </w:rPr>
      </w:pPr>
    </w:p>
    <w:p w14:paraId="280AA58D" w14:textId="77777777" w:rsidR="00000000" w:rsidRDefault="00754752">
      <w:pPr>
        <w:pStyle w:val="a0"/>
        <w:rPr>
          <w:rFonts w:hint="cs"/>
          <w:rtl/>
        </w:rPr>
      </w:pPr>
      <w:r>
        <w:rPr>
          <w:rFonts w:hint="cs"/>
          <w:rtl/>
        </w:rPr>
        <w:t>- - -</w:t>
      </w:r>
    </w:p>
    <w:p w14:paraId="3B7DDF53" w14:textId="77777777" w:rsidR="00000000" w:rsidRDefault="00754752">
      <w:pPr>
        <w:pStyle w:val="a0"/>
        <w:rPr>
          <w:rFonts w:hint="cs"/>
          <w:rtl/>
        </w:rPr>
      </w:pPr>
    </w:p>
    <w:p w14:paraId="66ED4978" w14:textId="77777777" w:rsidR="00000000" w:rsidRDefault="00754752">
      <w:pPr>
        <w:pStyle w:val="-"/>
        <w:rPr>
          <w:rtl/>
        </w:rPr>
      </w:pPr>
      <w:bookmarkStart w:id="209" w:name="FS000000458T07_06_2004_19_28_28C"/>
      <w:bookmarkEnd w:id="209"/>
      <w:r>
        <w:rPr>
          <w:rtl/>
        </w:rPr>
        <w:t>חיים רמ</w:t>
      </w:r>
      <w:r>
        <w:rPr>
          <w:rtl/>
        </w:rPr>
        <w:t>ון (העבודה-מימד):</w:t>
      </w:r>
    </w:p>
    <w:p w14:paraId="38286406" w14:textId="77777777" w:rsidR="00000000" w:rsidRDefault="00754752">
      <w:pPr>
        <w:pStyle w:val="a0"/>
        <w:rPr>
          <w:rtl/>
        </w:rPr>
      </w:pPr>
    </w:p>
    <w:p w14:paraId="00921572" w14:textId="77777777" w:rsidR="00000000" w:rsidRDefault="00754752">
      <w:pPr>
        <w:pStyle w:val="a0"/>
        <w:rPr>
          <w:rFonts w:hint="cs"/>
          <w:rtl/>
        </w:rPr>
      </w:pPr>
      <w:r>
        <w:rPr>
          <w:rFonts w:hint="cs"/>
          <w:rtl/>
        </w:rPr>
        <w:t>אגיד לך למה. אענה לך לא על חשבון זמני: מכיוון ששר האוצר קיצץ 50% ברשויות המקומיות - שר האוצר שאותו אתם רוצים לעשות ראש ממשלה.</w:t>
      </w:r>
    </w:p>
    <w:p w14:paraId="7F4D7307" w14:textId="77777777" w:rsidR="00000000" w:rsidRDefault="00754752">
      <w:pPr>
        <w:pStyle w:val="a0"/>
        <w:rPr>
          <w:rFonts w:hint="cs"/>
          <w:rtl/>
        </w:rPr>
      </w:pPr>
    </w:p>
    <w:p w14:paraId="5942D1B9" w14:textId="77777777" w:rsidR="00000000" w:rsidRDefault="00754752">
      <w:pPr>
        <w:pStyle w:val="af0"/>
        <w:rPr>
          <w:rtl/>
        </w:rPr>
      </w:pPr>
      <w:r>
        <w:rPr>
          <w:rFonts w:hint="eastAsia"/>
          <w:rtl/>
        </w:rPr>
        <w:t>יצחק</w:t>
      </w:r>
      <w:r>
        <w:rPr>
          <w:rtl/>
        </w:rPr>
        <w:t xml:space="preserve"> כהן (ש"ס):</w:t>
      </w:r>
    </w:p>
    <w:p w14:paraId="73748716" w14:textId="77777777" w:rsidR="00000000" w:rsidRDefault="00754752">
      <w:pPr>
        <w:pStyle w:val="a0"/>
        <w:rPr>
          <w:rFonts w:hint="cs"/>
          <w:rtl/>
        </w:rPr>
      </w:pPr>
    </w:p>
    <w:p w14:paraId="586F51E0" w14:textId="77777777" w:rsidR="00000000" w:rsidRDefault="00754752">
      <w:pPr>
        <w:pStyle w:val="a0"/>
        <w:rPr>
          <w:rFonts w:hint="cs"/>
          <w:rtl/>
        </w:rPr>
      </w:pPr>
      <w:r>
        <w:rPr>
          <w:rFonts w:hint="cs"/>
          <w:rtl/>
        </w:rPr>
        <w:t>- - -</w:t>
      </w:r>
    </w:p>
    <w:p w14:paraId="41A4D405" w14:textId="77777777" w:rsidR="00000000" w:rsidRDefault="00754752">
      <w:pPr>
        <w:pStyle w:val="a0"/>
        <w:rPr>
          <w:rFonts w:hint="cs"/>
          <w:rtl/>
        </w:rPr>
      </w:pPr>
    </w:p>
    <w:p w14:paraId="6B668EE4" w14:textId="77777777" w:rsidR="00000000" w:rsidRDefault="00754752">
      <w:pPr>
        <w:pStyle w:val="-"/>
        <w:rPr>
          <w:rtl/>
        </w:rPr>
      </w:pPr>
      <w:bookmarkStart w:id="210" w:name="FS000000458T07_06_2004_19_28_29C"/>
      <w:bookmarkEnd w:id="210"/>
      <w:r>
        <w:rPr>
          <w:rtl/>
        </w:rPr>
        <w:t>חיים רמון (העבודה-מימד):</w:t>
      </w:r>
    </w:p>
    <w:p w14:paraId="5884C12E" w14:textId="77777777" w:rsidR="00000000" w:rsidRDefault="00754752">
      <w:pPr>
        <w:pStyle w:val="a0"/>
        <w:rPr>
          <w:rtl/>
        </w:rPr>
      </w:pPr>
    </w:p>
    <w:p w14:paraId="77F3E164" w14:textId="77777777" w:rsidR="00000000" w:rsidRDefault="00754752">
      <w:pPr>
        <w:pStyle w:val="a0"/>
        <w:rPr>
          <w:rFonts w:hint="cs"/>
          <w:rtl/>
        </w:rPr>
      </w:pPr>
      <w:r>
        <w:rPr>
          <w:rFonts w:hint="cs"/>
          <w:rtl/>
        </w:rPr>
        <w:t>מה לעשות? אותו שר האוצר אתם רוצים לעשות ראש ממשלה.</w:t>
      </w:r>
    </w:p>
    <w:p w14:paraId="621AB7CE" w14:textId="77777777" w:rsidR="00000000" w:rsidRDefault="00754752">
      <w:pPr>
        <w:pStyle w:val="a0"/>
        <w:rPr>
          <w:rtl/>
        </w:rPr>
      </w:pPr>
    </w:p>
    <w:p w14:paraId="360A4B0E" w14:textId="77777777" w:rsidR="00000000" w:rsidRDefault="00754752">
      <w:pPr>
        <w:pStyle w:val="af1"/>
        <w:rPr>
          <w:rtl/>
        </w:rPr>
      </w:pPr>
      <w:r>
        <w:rPr>
          <w:rtl/>
        </w:rPr>
        <w:t>היו"ר רא</w:t>
      </w:r>
      <w:r>
        <w:rPr>
          <w:rtl/>
        </w:rPr>
        <w:t>ובן ריבלין:</w:t>
      </w:r>
    </w:p>
    <w:p w14:paraId="43EE1D2B" w14:textId="77777777" w:rsidR="00000000" w:rsidRDefault="00754752">
      <w:pPr>
        <w:pStyle w:val="a0"/>
        <w:rPr>
          <w:rFonts w:hint="cs"/>
          <w:rtl/>
        </w:rPr>
      </w:pPr>
    </w:p>
    <w:p w14:paraId="20E1E698" w14:textId="77777777" w:rsidR="00000000" w:rsidRDefault="00754752">
      <w:pPr>
        <w:pStyle w:val="a0"/>
        <w:rPr>
          <w:rFonts w:hint="cs"/>
          <w:rtl/>
        </w:rPr>
      </w:pPr>
      <w:r>
        <w:rPr>
          <w:rFonts w:hint="cs"/>
          <w:rtl/>
        </w:rPr>
        <w:t>האם אדוני מתחיל לנמק או עוד לא? עוד לא התחלת.</w:t>
      </w:r>
    </w:p>
    <w:p w14:paraId="1558253F" w14:textId="77777777" w:rsidR="00000000" w:rsidRDefault="00754752">
      <w:pPr>
        <w:pStyle w:val="a0"/>
        <w:rPr>
          <w:rFonts w:hint="cs"/>
          <w:rtl/>
        </w:rPr>
      </w:pPr>
    </w:p>
    <w:p w14:paraId="7199950F" w14:textId="77777777" w:rsidR="00000000" w:rsidRDefault="00754752">
      <w:pPr>
        <w:pStyle w:val="-"/>
        <w:rPr>
          <w:rtl/>
        </w:rPr>
      </w:pPr>
      <w:bookmarkStart w:id="211" w:name="FS000000458T07_06_2004_19_31_10C"/>
      <w:bookmarkEnd w:id="211"/>
      <w:r>
        <w:rPr>
          <w:rtl/>
        </w:rPr>
        <w:t>חיים רמון (העבודה-מימד):</w:t>
      </w:r>
    </w:p>
    <w:p w14:paraId="2BF862FA" w14:textId="77777777" w:rsidR="00000000" w:rsidRDefault="00754752">
      <w:pPr>
        <w:pStyle w:val="a0"/>
        <w:rPr>
          <w:rtl/>
        </w:rPr>
      </w:pPr>
    </w:p>
    <w:p w14:paraId="72F9D47A" w14:textId="77777777" w:rsidR="00000000" w:rsidRDefault="00754752">
      <w:pPr>
        <w:pStyle w:val="a0"/>
        <w:rPr>
          <w:rFonts w:hint="cs"/>
          <w:rtl/>
        </w:rPr>
      </w:pPr>
      <w:r>
        <w:rPr>
          <w:rFonts w:hint="cs"/>
          <w:rtl/>
        </w:rPr>
        <w:t>לא, פשוט עניתי על השאלה.</w:t>
      </w:r>
    </w:p>
    <w:p w14:paraId="75594D58" w14:textId="77777777" w:rsidR="00000000" w:rsidRDefault="00754752">
      <w:pPr>
        <w:pStyle w:val="a0"/>
        <w:rPr>
          <w:rFonts w:hint="cs"/>
          <w:rtl/>
        </w:rPr>
      </w:pPr>
    </w:p>
    <w:p w14:paraId="7DF92113" w14:textId="77777777" w:rsidR="00000000" w:rsidRDefault="00754752">
      <w:pPr>
        <w:pStyle w:val="af1"/>
        <w:rPr>
          <w:rtl/>
        </w:rPr>
      </w:pPr>
      <w:r>
        <w:rPr>
          <w:rtl/>
        </w:rPr>
        <w:t>היו"ר ראובן ריבלין:</w:t>
      </w:r>
    </w:p>
    <w:p w14:paraId="5976DCB2" w14:textId="77777777" w:rsidR="00000000" w:rsidRDefault="00754752">
      <w:pPr>
        <w:pStyle w:val="a0"/>
        <w:rPr>
          <w:rtl/>
        </w:rPr>
      </w:pPr>
    </w:p>
    <w:p w14:paraId="3FFD902D" w14:textId="77777777" w:rsidR="00000000" w:rsidRDefault="00754752">
      <w:pPr>
        <w:pStyle w:val="a0"/>
        <w:rPr>
          <w:rFonts w:hint="cs"/>
          <w:rtl/>
        </w:rPr>
      </w:pPr>
      <w:r>
        <w:rPr>
          <w:rFonts w:hint="cs"/>
          <w:rtl/>
        </w:rPr>
        <w:t>רציתי רק לדעת.</w:t>
      </w:r>
    </w:p>
    <w:p w14:paraId="7D90DD52" w14:textId="77777777" w:rsidR="00000000" w:rsidRDefault="00754752">
      <w:pPr>
        <w:pStyle w:val="a0"/>
        <w:rPr>
          <w:rFonts w:hint="cs"/>
          <w:rtl/>
        </w:rPr>
      </w:pPr>
    </w:p>
    <w:p w14:paraId="39877DDD" w14:textId="77777777" w:rsidR="00000000" w:rsidRDefault="00754752">
      <w:pPr>
        <w:pStyle w:val="-"/>
        <w:rPr>
          <w:rtl/>
        </w:rPr>
      </w:pPr>
      <w:bookmarkStart w:id="212" w:name="FS000000458T07_06_2004_19_31_11C"/>
      <w:bookmarkEnd w:id="212"/>
      <w:r>
        <w:rPr>
          <w:rtl/>
        </w:rPr>
        <w:t>חיים רמון (העבודה-מימד):</w:t>
      </w:r>
    </w:p>
    <w:p w14:paraId="1DF4507E" w14:textId="77777777" w:rsidR="00000000" w:rsidRDefault="00754752">
      <w:pPr>
        <w:pStyle w:val="a0"/>
        <w:rPr>
          <w:rtl/>
        </w:rPr>
      </w:pPr>
    </w:p>
    <w:p w14:paraId="40C0B702" w14:textId="77777777" w:rsidR="00000000" w:rsidRDefault="00754752">
      <w:pPr>
        <w:pStyle w:val="a0"/>
        <w:rPr>
          <w:rFonts w:hint="cs"/>
          <w:rtl/>
        </w:rPr>
      </w:pPr>
      <w:r>
        <w:rPr>
          <w:rFonts w:hint="cs"/>
          <w:rtl/>
        </w:rPr>
        <w:t>גם הוא רצה לדעת.</w:t>
      </w:r>
    </w:p>
    <w:p w14:paraId="3C399B46" w14:textId="77777777" w:rsidR="00000000" w:rsidRDefault="00754752">
      <w:pPr>
        <w:pStyle w:val="a0"/>
        <w:rPr>
          <w:rFonts w:hint="cs"/>
          <w:rtl/>
        </w:rPr>
      </w:pPr>
    </w:p>
    <w:p w14:paraId="09069437" w14:textId="77777777" w:rsidR="00000000" w:rsidRDefault="00754752">
      <w:pPr>
        <w:pStyle w:val="af1"/>
        <w:rPr>
          <w:rtl/>
        </w:rPr>
      </w:pPr>
      <w:r>
        <w:rPr>
          <w:rtl/>
        </w:rPr>
        <w:t>היו"ר ראובן ריבלין:</w:t>
      </w:r>
    </w:p>
    <w:p w14:paraId="5C70B5E8" w14:textId="77777777" w:rsidR="00000000" w:rsidRDefault="00754752">
      <w:pPr>
        <w:pStyle w:val="a0"/>
        <w:rPr>
          <w:rtl/>
        </w:rPr>
      </w:pPr>
    </w:p>
    <w:p w14:paraId="6AFF5A66" w14:textId="77777777" w:rsidR="00000000" w:rsidRDefault="00754752">
      <w:pPr>
        <w:pStyle w:val="a0"/>
        <w:rPr>
          <w:rFonts w:hint="cs"/>
          <w:rtl/>
        </w:rPr>
      </w:pPr>
      <w:r>
        <w:rPr>
          <w:rFonts w:hint="cs"/>
          <w:rtl/>
        </w:rPr>
        <w:t>האם אדוני בשעת שאלות ותשובות?</w:t>
      </w:r>
    </w:p>
    <w:p w14:paraId="613BE214" w14:textId="77777777" w:rsidR="00000000" w:rsidRDefault="00754752">
      <w:pPr>
        <w:pStyle w:val="a0"/>
        <w:rPr>
          <w:rFonts w:hint="cs"/>
          <w:rtl/>
        </w:rPr>
      </w:pPr>
    </w:p>
    <w:p w14:paraId="515D102D" w14:textId="77777777" w:rsidR="00000000" w:rsidRDefault="00754752">
      <w:pPr>
        <w:pStyle w:val="-"/>
        <w:rPr>
          <w:rtl/>
        </w:rPr>
      </w:pPr>
      <w:bookmarkStart w:id="213" w:name="FS000000458T07_06_2004_19_31_38C"/>
      <w:bookmarkEnd w:id="213"/>
      <w:r>
        <w:rPr>
          <w:rtl/>
        </w:rPr>
        <w:t>חיים רמון (</w:t>
      </w:r>
      <w:r>
        <w:rPr>
          <w:rtl/>
        </w:rPr>
        <w:t>העבודה-מימד):</w:t>
      </w:r>
    </w:p>
    <w:p w14:paraId="7A42724C" w14:textId="77777777" w:rsidR="00000000" w:rsidRDefault="00754752">
      <w:pPr>
        <w:pStyle w:val="a0"/>
        <w:rPr>
          <w:rtl/>
        </w:rPr>
      </w:pPr>
    </w:p>
    <w:p w14:paraId="6227D9A6" w14:textId="77777777" w:rsidR="00000000" w:rsidRDefault="00754752">
      <w:pPr>
        <w:pStyle w:val="a0"/>
        <w:rPr>
          <w:rFonts w:hint="cs"/>
          <w:rtl/>
        </w:rPr>
      </w:pPr>
      <w:r>
        <w:rPr>
          <w:rFonts w:hint="cs"/>
          <w:rtl/>
        </w:rPr>
        <w:t>כן.</w:t>
      </w:r>
    </w:p>
    <w:p w14:paraId="2DD5A1E1" w14:textId="77777777" w:rsidR="00000000" w:rsidRDefault="00754752">
      <w:pPr>
        <w:pStyle w:val="a0"/>
        <w:rPr>
          <w:rFonts w:hint="cs"/>
          <w:rtl/>
        </w:rPr>
      </w:pPr>
    </w:p>
    <w:p w14:paraId="77AFEFC7" w14:textId="77777777" w:rsidR="00000000" w:rsidRDefault="00754752">
      <w:pPr>
        <w:pStyle w:val="af1"/>
        <w:rPr>
          <w:rtl/>
        </w:rPr>
      </w:pPr>
      <w:r>
        <w:rPr>
          <w:rtl/>
        </w:rPr>
        <w:t>היו"ר ראובן ריבלין:</w:t>
      </w:r>
    </w:p>
    <w:p w14:paraId="338EAA97" w14:textId="77777777" w:rsidR="00000000" w:rsidRDefault="00754752">
      <w:pPr>
        <w:pStyle w:val="a0"/>
        <w:rPr>
          <w:rtl/>
        </w:rPr>
      </w:pPr>
    </w:p>
    <w:p w14:paraId="03334218" w14:textId="77777777" w:rsidR="00000000" w:rsidRDefault="00754752">
      <w:pPr>
        <w:pStyle w:val="a0"/>
        <w:rPr>
          <w:rFonts w:hint="cs"/>
          <w:rtl/>
        </w:rPr>
      </w:pPr>
      <w:r>
        <w:rPr>
          <w:rFonts w:hint="cs"/>
          <w:rtl/>
        </w:rPr>
        <w:t>בתור שר מיועד?</w:t>
      </w:r>
    </w:p>
    <w:p w14:paraId="607B4106" w14:textId="77777777" w:rsidR="00000000" w:rsidRDefault="00754752">
      <w:pPr>
        <w:pStyle w:val="a0"/>
        <w:rPr>
          <w:rFonts w:hint="cs"/>
          <w:rtl/>
        </w:rPr>
      </w:pPr>
    </w:p>
    <w:p w14:paraId="737A66C2" w14:textId="77777777" w:rsidR="00000000" w:rsidRDefault="00754752">
      <w:pPr>
        <w:pStyle w:val="af0"/>
        <w:rPr>
          <w:rtl/>
        </w:rPr>
      </w:pPr>
      <w:r>
        <w:rPr>
          <w:rFonts w:hint="eastAsia"/>
          <w:rtl/>
        </w:rPr>
        <w:t>נסים</w:t>
      </w:r>
      <w:r>
        <w:rPr>
          <w:rtl/>
        </w:rPr>
        <w:t xml:space="preserve"> דהן (ש"ס):</w:t>
      </w:r>
    </w:p>
    <w:p w14:paraId="39C520AE" w14:textId="77777777" w:rsidR="00000000" w:rsidRDefault="00754752">
      <w:pPr>
        <w:pStyle w:val="a0"/>
        <w:rPr>
          <w:rFonts w:hint="cs"/>
          <w:rtl/>
        </w:rPr>
      </w:pPr>
    </w:p>
    <w:p w14:paraId="5A8384F5" w14:textId="77777777" w:rsidR="00000000" w:rsidRDefault="00754752">
      <w:pPr>
        <w:pStyle w:val="a0"/>
        <w:rPr>
          <w:rFonts w:hint="cs"/>
          <w:rtl/>
        </w:rPr>
      </w:pPr>
      <w:r>
        <w:rPr>
          <w:rFonts w:hint="cs"/>
          <w:rtl/>
        </w:rPr>
        <w:t>- - -</w:t>
      </w:r>
    </w:p>
    <w:p w14:paraId="02908B5E" w14:textId="77777777" w:rsidR="00000000" w:rsidRDefault="00754752">
      <w:pPr>
        <w:pStyle w:val="a0"/>
        <w:rPr>
          <w:rFonts w:hint="cs"/>
          <w:rtl/>
        </w:rPr>
      </w:pPr>
    </w:p>
    <w:p w14:paraId="7E3F38E3" w14:textId="77777777" w:rsidR="00000000" w:rsidRDefault="00754752">
      <w:pPr>
        <w:pStyle w:val="af0"/>
        <w:rPr>
          <w:rtl/>
        </w:rPr>
      </w:pPr>
      <w:r>
        <w:rPr>
          <w:rFonts w:hint="eastAsia"/>
          <w:rtl/>
        </w:rPr>
        <w:t>יצחק</w:t>
      </w:r>
      <w:r>
        <w:rPr>
          <w:rtl/>
        </w:rPr>
        <w:t xml:space="preserve"> כהן (ש"ס):</w:t>
      </w:r>
    </w:p>
    <w:p w14:paraId="5A764EF5" w14:textId="77777777" w:rsidR="00000000" w:rsidRDefault="00754752">
      <w:pPr>
        <w:pStyle w:val="a0"/>
        <w:rPr>
          <w:rFonts w:hint="cs"/>
          <w:rtl/>
        </w:rPr>
      </w:pPr>
    </w:p>
    <w:p w14:paraId="07BFEC8B" w14:textId="77777777" w:rsidR="00000000" w:rsidRDefault="00754752">
      <w:pPr>
        <w:pStyle w:val="a0"/>
        <w:rPr>
          <w:rFonts w:hint="cs"/>
          <w:rtl/>
        </w:rPr>
      </w:pPr>
      <w:r>
        <w:rPr>
          <w:rFonts w:hint="cs"/>
          <w:rtl/>
        </w:rPr>
        <w:t>- - -</w:t>
      </w:r>
    </w:p>
    <w:p w14:paraId="68E2344F" w14:textId="77777777" w:rsidR="00000000" w:rsidRDefault="00754752">
      <w:pPr>
        <w:pStyle w:val="a0"/>
        <w:rPr>
          <w:rFonts w:hint="cs"/>
          <w:rtl/>
        </w:rPr>
      </w:pPr>
    </w:p>
    <w:p w14:paraId="48FDB428" w14:textId="77777777" w:rsidR="00000000" w:rsidRDefault="00754752">
      <w:pPr>
        <w:pStyle w:val="af1"/>
        <w:rPr>
          <w:rtl/>
        </w:rPr>
      </w:pPr>
      <w:r>
        <w:rPr>
          <w:rtl/>
        </w:rPr>
        <w:t>היו"ר ראובן ריבלין:</w:t>
      </w:r>
    </w:p>
    <w:p w14:paraId="47F54D3B" w14:textId="77777777" w:rsidR="00000000" w:rsidRDefault="00754752">
      <w:pPr>
        <w:pStyle w:val="a0"/>
        <w:rPr>
          <w:rtl/>
        </w:rPr>
      </w:pPr>
    </w:p>
    <w:p w14:paraId="28A09D16" w14:textId="77777777" w:rsidR="00000000" w:rsidRDefault="00754752">
      <w:pPr>
        <w:pStyle w:val="a0"/>
        <w:rPr>
          <w:rFonts w:hint="cs"/>
          <w:rtl/>
        </w:rPr>
      </w:pPr>
      <w:r>
        <w:rPr>
          <w:rFonts w:hint="cs"/>
          <w:rtl/>
        </w:rPr>
        <w:t>רבותי חברי הכנסת. חבר הכנסת דהן. חבר הכנסת יצחק כהן, תן כבוד לכנסת.</w:t>
      </w:r>
    </w:p>
    <w:p w14:paraId="34B727DD" w14:textId="77777777" w:rsidR="00000000" w:rsidRDefault="00754752">
      <w:pPr>
        <w:pStyle w:val="a0"/>
        <w:rPr>
          <w:rFonts w:hint="cs"/>
          <w:rtl/>
        </w:rPr>
      </w:pPr>
    </w:p>
    <w:p w14:paraId="71811F13" w14:textId="77777777" w:rsidR="00000000" w:rsidRDefault="00754752">
      <w:pPr>
        <w:pStyle w:val="-"/>
        <w:rPr>
          <w:rtl/>
        </w:rPr>
      </w:pPr>
      <w:bookmarkStart w:id="214" w:name="FS000000458T07_06_2004_19_28_30C"/>
      <w:bookmarkEnd w:id="214"/>
      <w:r>
        <w:rPr>
          <w:rtl/>
        </w:rPr>
        <w:t>חיים רמון (העבודה-מימד):</w:t>
      </w:r>
    </w:p>
    <w:p w14:paraId="01921B49" w14:textId="77777777" w:rsidR="00000000" w:rsidRDefault="00754752">
      <w:pPr>
        <w:pStyle w:val="a0"/>
        <w:rPr>
          <w:rtl/>
        </w:rPr>
      </w:pPr>
    </w:p>
    <w:p w14:paraId="5D2D6AE7" w14:textId="77777777" w:rsidR="00000000" w:rsidRDefault="00754752">
      <w:pPr>
        <w:pStyle w:val="a0"/>
        <w:rPr>
          <w:rFonts w:hint="cs"/>
          <w:rtl/>
        </w:rPr>
      </w:pPr>
      <w:r>
        <w:rPr>
          <w:rFonts w:hint="cs"/>
          <w:rtl/>
        </w:rPr>
        <w:t xml:space="preserve">אדוני היושב-ראש, חברי הכנסת, שמעתי </w:t>
      </w:r>
      <w:r>
        <w:rPr>
          <w:rFonts w:hint="cs"/>
          <w:rtl/>
        </w:rPr>
        <w:t>היום ששר האוצר הלך לרבנים וביקש מהם שימנעו את פרישת המפד"ל. אני רוצה לבקש משר האוצר שיצרף אותי למאמצים האלה. זה מאוד-מאוד חשוב שהמפד"ל תישאר בממשלה, ואני אסביר מייד.</w:t>
      </w:r>
    </w:p>
    <w:p w14:paraId="326B0047" w14:textId="77777777" w:rsidR="00000000" w:rsidRDefault="00754752">
      <w:pPr>
        <w:pStyle w:val="a0"/>
        <w:rPr>
          <w:rFonts w:hint="cs"/>
          <w:rtl/>
        </w:rPr>
      </w:pPr>
    </w:p>
    <w:p w14:paraId="4DF6795C" w14:textId="77777777" w:rsidR="00000000" w:rsidRDefault="00754752">
      <w:pPr>
        <w:pStyle w:val="af0"/>
        <w:rPr>
          <w:rtl/>
        </w:rPr>
      </w:pPr>
      <w:r>
        <w:rPr>
          <w:rFonts w:hint="eastAsia"/>
          <w:rtl/>
        </w:rPr>
        <w:t>דוד</w:t>
      </w:r>
      <w:r>
        <w:rPr>
          <w:rtl/>
        </w:rPr>
        <w:t xml:space="preserve"> אזולאי (ש"ס):</w:t>
      </w:r>
    </w:p>
    <w:p w14:paraId="039AA8E6" w14:textId="77777777" w:rsidR="00000000" w:rsidRDefault="00754752">
      <w:pPr>
        <w:pStyle w:val="a0"/>
        <w:rPr>
          <w:rFonts w:hint="cs"/>
          <w:rtl/>
        </w:rPr>
      </w:pPr>
    </w:p>
    <w:p w14:paraId="5F4E374D" w14:textId="77777777" w:rsidR="00000000" w:rsidRDefault="00754752">
      <w:pPr>
        <w:pStyle w:val="a0"/>
        <w:rPr>
          <w:rFonts w:hint="cs"/>
          <w:rtl/>
        </w:rPr>
      </w:pPr>
      <w:r>
        <w:rPr>
          <w:rFonts w:hint="cs"/>
          <w:rtl/>
        </w:rPr>
        <w:t>- - -</w:t>
      </w:r>
    </w:p>
    <w:p w14:paraId="56AC6435" w14:textId="77777777" w:rsidR="00000000" w:rsidRDefault="00754752">
      <w:pPr>
        <w:pStyle w:val="a0"/>
        <w:rPr>
          <w:rFonts w:hint="cs"/>
          <w:rtl/>
        </w:rPr>
      </w:pPr>
    </w:p>
    <w:p w14:paraId="2E8D19ED" w14:textId="77777777" w:rsidR="00000000" w:rsidRDefault="00754752">
      <w:pPr>
        <w:pStyle w:val="-"/>
        <w:rPr>
          <w:rtl/>
        </w:rPr>
      </w:pPr>
      <w:bookmarkStart w:id="215" w:name="FS000000458T07_06_2004_19_32_59C"/>
      <w:bookmarkEnd w:id="215"/>
      <w:r>
        <w:rPr>
          <w:rtl/>
        </w:rPr>
        <w:t>חיים רמון (העבודה-מימד):</w:t>
      </w:r>
    </w:p>
    <w:p w14:paraId="76285650" w14:textId="77777777" w:rsidR="00000000" w:rsidRDefault="00754752">
      <w:pPr>
        <w:pStyle w:val="a0"/>
        <w:rPr>
          <w:rtl/>
        </w:rPr>
      </w:pPr>
    </w:p>
    <w:p w14:paraId="04842444" w14:textId="77777777" w:rsidR="00000000" w:rsidRDefault="00754752">
      <w:pPr>
        <w:pStyle w:val="a0"/>
        <w:rPr>
          <w:rFonts w:hint="cs"/>
          <w:rtl/>
        </w:rPr>
      </w:pPr>
      <w:r>
        <w:rPr>
          <w:rFonts w:hint="cs"/>
          <w:rtl/>
        </w:rPr>
        <w:t>ש"ס, תירגעו.</w:t>
      </w:r>
    </w:p>
    <w:p w14:paraId="5C6FF914" w14:textId="77777777" w:rsidR="00000000" w:rsidRDefault="00754752">
      <w:pPr>
        <w:pStyle w:val="a0"/>
        <w:rPr>
          <w:rFonts w:hint="cs"/>
          <w:rtl/>
        </w:rPr>
      </w:pPr>
    </w:p>
    <w:p w14:paraId="4EB34CD5" w14:textId="77777777" w:rsidR="00000000" w:rsidRDefault="00754752">
      <w:pPr>
        <w:pStyle w:val="a0"/>
        <w:rPr>
          <w:rFonts w:hint="cs"/>
          <w:rtl/>
        </w:rPr>
      </w:pPr>
      <w:r>
        <w:rPr>
          <w:rFonts w:hint="cs"/>
          <w:rtl/>
        </w:rPr>
        <w:t>המפד"ל, שבמשך שנים עמדה</w:t>
      </w:r>
      <w:r>
        <w:rPr>
          <w:rFonts w:hint="cs"/>
          <w:rtl/>
        </w:rPr>
        <w:t xml:space="preserve"> בראש כל מסע שיסוי, הסתה והשמצה, פעלה בכל הכוח נגד כל מי שהעלה על דעתו שצריך לפנות איזה יישוב וגרמה לקרע עמוק בעם בעניין הזה, והזהירה שמי שיעז לפנות יישוב בארץ-ישראל, תהיה מלחמת אחים -  חבר הכנסת שאול יהלום, נכון? - ולא נקבל את הגזירה, היא היום שותפה, ואני</w:t>
      </w:r>
      <w:r>
        <w:rPr>
          <w:rFonts w:hint="cs"/>
          <w:rtl/>
        </w:rPr>
        <w:t xml:space="preserve"> שמח על כך, בממשלה שראש הממשלה שלה מודיע שבתוך שנה וחצי הוא רוצה ובכוונתו לפנות את כל היישובים ברצועת-עזה. המפד"ל שותפה. זה חשוב מאוד, כי בזה חוזרת המפד"ל ומכה על חטא של פילוג. </w:t>
      </w:r>
    </w:p>
    <w:p w14:paraId="4F9755AE" w14:textId="77777777" w:rsidR="00000000" w:rsidRDefault="00754752">
      <w:pPr>
        <w:pStyle w:val="a0"/>
        <w:rPr>
          <w:rFonts w:hint="cs"/>
          <w:rtl/>
        </w:rPr>
      </w:pPr>
    </w:p>
    <w:p w14:paraId="7BBEC6EE" w14:textId="77777777" w:rsidR="00000000" w:rsidRDefault="00754752">
      <w:pPr>
        <w:pStyle w:val="af0"/>
        <w:rPr>
          <w:rtl/>
        </w:rPr>
      </w:pPr>
      <w:r>
        <w:rPr>
          <w:rFonts w:hint="eastAsia"/>
          <w:rtl/>
        </w:rPr>
        <w:t>יצחק</w:t>
      </w:r>
      <w:r>
        <w:rPr>
          <w:rtl/>
        </w:rPr>
        <w:t xml:space="preserve"> כהן (ש"ס):</w:t>
      </w:r>
    </w:p>
    <w:p w14:paraId="60E286AE" w14:textId="77777777" w:rsidR="00000000" w:rsidRDefault="00754752">
      <w:pPr>
        <w:pStyle w:val="a0"/>
        <w:rPr>
          <w:rFonts w:hint="cs"/>
          <w:rtl/>
        </w:rPr>
      </w:pPr>
    </w:p>
    <w:p w14:paraId="6D55A28A" w14:textId="77777777" w:rsidR="00000000" w:rsidRDefault="00754752">
      <w:pPr>
        <w:pStyle w:val="a0"/>
        <w:rPr>
          <w:rFonts w:hint="cs"/>
          <w:rtl/>
        </w:rPr>
      </w:pPr>
      <w:r>
        <w:rPr>
          <w:rFonts w:hint="cs"/>
          <w:rtl/>
        </w:rPr>
        <w:t>חבר הכנסת יהלום, תשמע אותו.</w:t>
      </w:r>
    </w:p>
    <w:p w14:paraId="09498677" w14:textId="77777777" w:rsidR="00000000" w:rsidRDefault="00754752">
      <w:pPr>
        <w:pStyle w:val="a0"/>
        <w:rPr>
          <w:rFonts w:hint="cs"/>
          <w:rtl/>
        </w:rPr>
      </w:pPr>
    </w:p>
    <w:p w14:paraId="64B8404C" w14:textId="77777777" w:rsidR="00000000" w:rsidRDefault="00754752">
      <w:pPr>
        <w:pStyle w:val="-"/>
        <w:rPr>
          <w:rtl/>
        </w:rPr>
      </w:pPr>
      <w:bookmarkStart w:id="216" w:name="FS000000458T07_06_2004_19_33_00C"/>
      <w:bookmarkEnd w:id="216"/>
      <w:r>
        <w:rPr>
          <w:rtl/>
        </w:rPr>
        <w:t>חיים רמון (העבודה-מימד):</w:t>
      </w:r>
    </w:p>
    <w:p w14:paraId="0B877EE0" w14:textId="77777777" w:rsidR="00000000" w:rsidRDefault="00754752">
      <w:pPr>
        <w:pStyle w:val="a0"/>
        <w:rPr>
          <w:rtl/>
        </w:rPr>
      </w:pPr>
    </w:p>
    <w:p w14:paraId="681B13FD" w14:textId="77777777" w:rsidR="00000000" w:rsidRDefault="00754752">
      <w:pPr>
        <w:pStyle w:val="a0"/>
        <w:rPr>
          <w:rFonts w:hint="cs"/>
          <w:rtl/>
        </w:rPr>
      </w:pPr>
      <w:r>
        <w:rPr>
          <w:rFonts w:hint="cs"/>
          <w:rtl/>
        </w:rPr>
        <w:t>היא ח</w:t>
      </w:r>
      <w:r>
        <w:rPr>
          <w:rFonts w:hint="cs"/>
          <w:rtl/>
        </w:rPr>
        <w:t>ייבת להיות שם. היא חייבת להיות, כדי שהקרע שהיא קרעה בעם יתוקן. היא חייבת לשאת באחריות המשותפת הזאת.</w:t>
      </w:r>
    </w:p>
    <w:p w14:paraId="71DACF16" w14:textId="77777777" w:rsidR="00000000" w:rsidRDefault="00754752">
      <w:pPr>
        <w:pStyle w:val="a0"/>
        <w:rPr>
          <w:rFonts w:hint="cs"/>
          <w:rtl/>
        </w:rPr>
      </w:pPr>
    </w:p>
    <w:p w14:paraId="72477AB2" w14:textId="77777777" w:rsidR="00000000" w:rsidRDefault="00754752">
      <w:pPr>
        <w:pStyle w:val="a0"/>
        <w:rPr>
          <w:rFonts w:hint="cs"/>
          <w:rtl/>
        </w:rPr>
      </w:pPr>
      <w:r>
        <w:rPr>
          <w:rFonts w:hint="cs"/>
          <w:rtl/>
        </w:rPr>
        <w:t>אני שמח שהמפד"ל תומכת היום כחלק מהממשלה בכך ששר החוץ סילבן שלום נסע לקהיר ושם הוא דן. על מה הוא דן? הוא דן על כך שכוחות מצריים יהיו שותפים בתוכנית הנסיגה מ</w:t>
      </w:r>
      <w:r>
        <w:rPr>
          <w:rFonts w:hint="cs"/>
          <w:rtl/>
        </w:rPr>
        <w:t>עזה.</w:t>
      </w:r>
    </w:p>
    <w:p w14:paraId="3B3AFAAC" w14:textId="77777777" w:rsidR="00000000" w:rsidRDefault="00754752">
      <w:pPr>
        <w:pStyle w:val="a0"/>
        <w:rPr>
          <w:rFonts w:hint="cs"/>
          <w:rtl/>
        </w:rPr>
      </w:pPr>
    </w:p>
    <w:p w14:paraId="60AF63A3" w14:textId="77777777" w:rsidR="00000000" w:rsidRDefault="00754752">
      <w:pPr>
        <w:pStyle w:val="af0"/>
        <w:rPr>
          <w:rtl/>
        </w:rPr>
      </w:pPr>
      <w:r>
        <w:rPr>
          <w:rFonts w:hint="eastAsia"/>
          <w:rtl/>
        </w:rPr>
        <w:t>זהבה</w:t>
      </w:r>
      <w:r>
        <w:rPr>
          <w:rtl/>
        </w:rPr>
        <w:t xml:space="preserve"> גלאון (מרצ):</w:t>
      </w:r>
    </w:p>
    <w:p w14:paraId="438E452C" w14:textId="77777777" w:rsidR="00000000" w:rsidRDefault="00754752">
      <w:pPr>
        <w:pStyle w:val="a0"/>
        <w:rPr>
          <w:rFonts w:hint="cs"/>
          <w:rtl/>
        </w:rPr>
      </w:pPr>
    </w:p>
    <w:p w14:paraId="44008479" w14:textId="77777777" w:rsidR="00000000" w:rsidRDefault="00754752">
      <w:pPr>
        <w:pStyle w:val="a0"/>
        <w:rPr>
          <w:rFonts w:hint="cs"/>
          <w:rtl/>
        </w:rPr>
      </w:pPr>
      <w:r>
        <w:rPr>
          <w:rFonts w:hint="cs"/>
          <w:rtl/>
        </w:rPr>
        <w:t>- - - הממשלה הזאת.</w:t>
      </w:r>
    </w:p>
    <w:p w14:paraId="62E6E77A" w14:textId="77777777" w:rsidR="00000000" w:rsidRDefault="00754752">
      <w:pPr>
        <w:pStyle w:val="a0"/>
        <w:rPr>
          <w:rFonts w:hint="cs"/>
          <w:rtl/>
        </w:rPr>
      </w:pPr>
    </w:p>
    <w:p w14:paraId="4F4B2523" w14:textId="77777777" w:rsidR="00000000" w:rsidRDefault="00754752">
      <w:pPr>
        <w:pStyle w:val="-"/>
        <w:rPr>
          <w:rtl/>
        </w:rPr>
      </w:pPr>
      <w:bookmarkStart w:id="217" w:name="FS000000458T07_06_2004_19_33_01C"/>
      <w:bookmarkEnd w:id="217"/>
      <w:r>
        <w:rPr>
          <w:rtl/>
        </w:rPr>
        <w:t>חיים רמון (העבודה-מימד):</w:t>
      </w:r>
    </w:p>
    <w:p w14:paraId="10DC862F" w14:textId="77777777" w:rsidR="00000000" w:rsidRDefault="00754752">
      <w:pPr>
        <w:pStyle w:val="a0"/>
        <w:rPr>
          <w:rtl/>
        </w:rPr>
      </w:pPr>
    </w:p>
    <w:p w14:paraId="77148413" w14:textId="77777777" w:rsidR="00000000" w:rsidRDefault="00754752">
      <w:pPr>
        <w:pStyle w:val="a0"/>
        <w:rPr>
          <w:rFonts w:hint="cs"/>
          <w:rtl/>
        </w:rPr>
      </w:pPr>
      <w:r>
        <w:rPr>
          <w:rFonts w:hint="cs"/>
          <w:rtl/>
        </w:rPr>
        <w:t>חשוב מאוד שהמפד"ל שותפה לזה.</w:t>
      </w:r>
    </w:p>
    <w:p w14:paraId="691BC649" w14:textId="77777777" w:rsidR="00000000" w:rsidRDefault="00754752">
      <w:pPr>
        <w:pStyle w:val="a0"/>
        <w:rPr>
          <w:rFonts w:hint="cs"/>
          <w:rtl/>
        </w:rPr>
      </w:pPr>
    </w:p>
    <w:p w14:paraId="6992C23F" w14:textId="77777777" w:rsidR="00000000" w:rsidRDefault="00754752">
      <w:pPr>
        <w:pStyle w:val="af0"/>
        <w:rPr>
          <w:rtl/>
        </w:rPr>
      </w:pPr>
      <w:r>
        <w:rPr>
          <w:rFonts w:hint="eastAsia"/>
          <w:rtl/>
        </w:rPr>
        <w:t>זהבה</w:t>
      </w:r>
      <w:r>
        <w:rPr>
          <w:rtl/>
        </w:rPr>
        <w:t xml:space="preserve"> גלאון (מרצ):</w:t>
      </w:r>
    </w:p>
    <w:p w14:paraId="3E32E206" w14:textId="77777777" w:rsidR="00000000" w:rsidRDefault="00754752">
      <w:pPr>
        <w:pStyle w:val="a0"/>
        <w:rPr>
          <w:rFonts w:hint="cs"/>
          <w:rtl/>
        </w:rPr>
      </w:pPr>
    </w:p>
    <w:p w14:paraId="4115D2AD" w14:textId="77777777" w:rsidR="00000000" w:rsidRDefault="00754752">
      <w:pPr>
        <w:pStyle w:val="a0"/>
        <w:rPr>
          <w:rFonts w:hint="cs"/>
          <w:rtl/>
        </w:rPr>
      </w:pPr>
      <w:r>
        <w:rPr>
          <w:rFonts w:hint="cs"/>
          <w:rtl/>
        </w:rPr>
        <w:t>יש פה שאלה.</w:t>
      </w:r>
    </w:p>
    <w:p w14:paraId="7D401029" w14:textId="77777777" w:rsidR="00000000" w:rsidRDefault="00754752">
      <w:pPr>
        <w:pStyle w:val="a0"/>
        <w:rPr>
          <w:rFonts w:hint="cs"/>
          <w:rtl/>
        </w:rPr>
      </w:pPr>
    </w:p>
    <w:p w14:paraId="1DB8E284" w14:textId="77777777" w:rsidR="00000000" w:rsidRDefault="00754752">
      <w:pPr>
        <w:pStyle w:val="af0"/>
        <w:rPr>
          <w:rtl/>
        </w:rPr>
      </w:pPr>
      <w:r>
        <w:rPr>
          <w:rFonts w:hint="eastAsia"/>
          <w:rtl/>
        </w:rPr>
        <w:t>מאיר</w:t>
      </w:r>
      <w:r>
        <w:rPr>
          <w:rtl/>
        </w:rPr>
        <w:t xml:space="preserve"> פרוש (יהדות התורה):</w:t>
      </w:r>
    </w:p>
    <w:p w14:paraId="58D6B1E7" w14:textId="77777777" w:rsidR="00000000" w:rsidRDefault="00754752">
      <w:pPr>
        <w:pStyle w:val="a0"/>
        <w:rPr>
          <w:rFonts w:hint="cs"/>
          <w:rtl/>
        </w:rPr>
      </w:pPr>
    </w:p>
    <w:p w14:paraId="3F73BD7D" w14:textId="77777777" w:rsidR="00000000" w:rsidRDefault="00754752">
      <w:pPr>
        <w:pStyle w:val="a0"/>
        <w:rPr>
          <w:rFonts w:hint="cs"/>
          <w:rtl/>
        </w:rPr>
      </w:pPr>
      <w:r>
        <w:rPr>
          <w:rFonts w:hint="cs"/>
          <w:rtl/>
        </w:rPr>
        <w:t>השר המקשר - - -</w:t>
      </w:r>
    </w:p>
    <w:p w14:paraId="563944B1" w14:textId="77777777" w:rsidR="00000000" w:rsidRDefault="00754752">
      <w:pPr>
        <w:pStyle w:val="a0"/>
        <w:rPr>
          <w:rFonts w:hint="cs"/>
          <w:rtl/>
        </w:rPr>
      </w:pPr>
    </w:p>
    <w:p w14:paraId="6E0D23CC" w14:textId="77777777" w:rsidR="00000000" w:rsidRDefault="00754752">
      <w:pPr>
        <w:pStyle w:val="-"/>
        <w:rPr>
          <w:rtl/>
        </w:rPr>
      </w:pPr>
      <w:bookmarkStart w:id="218" w:name="FS000000458T07_06_2004_19_38_03C"/>
      <w:bookmarkEnd w:id="218"/>
      <w:r>
        <w:rPr>
          <w:rtl/>
        </w:rPr>
        <w:t>חיים רמון (העבודה-מימד):</w:t>
      </w:r>
    </w:p>
    <w:p w14:paraId="09233FB9" w14:textId="77777777" w:rsidR="00000000" w:rsidRDefault="00754752">
      <w:pPr>
        <w:pStyle w:val="a0"/>
        <w:rPr>
          <w:rtl/>
        </w:rPr>
      </w:pPr>
    </w:p>
    <w:p w14:paraId="2850645D" w14:textId="77777777" w:rsidR="00000000" w:rsidRDefault="00754752">
      <w:pPr>
        <w:pStyle w:val="a0"/>
        <w:rPr>
          <w:rFonts w:hint="cs"/>
          <w:rtl/>
        </w:rPr>
      </w:pPr>
      <w:r>
        <w:rPr>
          <w:rFonts w:hint="cs"/>
          <w:rtl/>
        </w:rPr>
        <w:t>חשוב מאוד שהמפד"ל שותפה, ואני מקווה שהיא תמשיך להיות ש</w:t>
      </w:r>
      <w:r>
        <w:rPr>
          <w:rFonts w:hint="cs"/>
          <w:rtl/>
        </w:rPr>
        <w:t>ותפה.</w:t>
      </w:r>
    </w:p>
    <w:p w14:paraId="2F271A8E" w14:textId="77777777" w:rsidR="00000000" w:rsidRDefault="00754752">
      <w:pPr>
        <w:pStyle w:val="a0"/>
        <w:rPr>
          <w:rFonts w:hint="cs"/>
          <w:rtl/>
        </w:rPr>
      </w:pPr>
    </w:p>
    <w:p w14:paraId="0A327A1A" w14:textId="77777777" w:rsidR="00000000" w:rsidRDefault="00754752">
      <w:pPr>
        <w:pStyle w:val="af1"/>
        <w:rPr>
          <w:rtl/>
        </w:rPr>
      </w:pPr>
      <w:r>
        <w:rPr>
          <w:rtl/>
        </w:rPr>
        <w:t>היו"ר ראובן ריבלין:</w:t>
      </w:r>
    </w:p>
    <w:p w14:paraId="4D82F9FB" w14:textId="77777777" w:rsidR="00000000" w:rsidRDefault="00754752">
      <w:pPr>
        <w:pStyle w:val="a0"/>
        <w:rPr>
          <w:rtl/>
        </w:rPr>
      </w:pPr>
    </w:p>
    <w:p w14:paraId="34BCF76A" w14:textId="77777777" w:rsidR="00000000" w:rsidRDefault="00754752">
      <w:pPr>
        <w:pStyle w:val="a0"/>
        <w:rPr>
          <w:rFonts w:hint="cs"/>
          <w:rtl/>
        </w:rPr>
      </w:pPr>
      <w:r>
        <w:rPr>
          <w:rFonts w:hint="cs"/>
          <w:rtl/>
        </w:rPr>
        <w:t>אני עוצר את השעון. חבר הכנסת פרוש.</w:t>
      </w:r>
    </w:p>
    <w:p w14:paraId="506C6031" w14:textId="77777777" w:rsidR="00000000" w:rsidRDefault="00754752">
      <w:pPr>
        <w:pStyle w:val="a0"/>
        <w:rPr>
          <w:rFonts w:hint="cs"/>
          <w:rtl/>
        </w:rPr>
      </w:pPr>
    </w:p>
    <w:p w14:paraId="68B32AF7" w14:textId="77777777" w:rsidR="00000000" w:rsidRDefault="00754752">
      <w:pPr>
        <w:pStyle w:val="af0"/>
        <w:rPr>
          <w:rtl/>
        </w:rPr>
      </w:pPr>
      <w:r>
        <w:rPr>
          <w:rFonts w:hint="eastAsia"/>
          <w:rtl/>
        </w:rPr>
        <w:t>מאיר</w:t>
      </w:r>
      <w:r>
        <w:rPr>
          <w:rtl/>
        </w:rPr>
        <w:t xml:space="preserve"> פרוש (יהדות התורה):</w:t>
      </w:r>
    </w:p>
    <w:p w14:paraId="3C84268A" w14:textId="77777777" w:rsidR="00000000" w:rsidRDefault="00754752">
      <w:pPr>
        <w:pStyle w:val="a0"/>
        <w:rPr>
          <w:rFonts w:hint="cs"/>
          <w:rtl/>
        </w:rPr>
      </w:pPr>
    </w:p>
    <w:p w14:paraId="34C749AF" w14:textId="77777777" w:rsidR="00000000" w:rsidRDefault="00754752">
      <w:pPr>
        <w:pStyle w:val="a0"/>
        <w:rPr>
          <w:rFonts w:hint="cs"/>
          <w:rtl/>
        </w:rPr>
      </w:pPr>
      <w:r>
        <w:rPr>
          <w:rFonts w:hint="cs"/>
          <w:rtl/>
        </w:rPr>
        <w:t>נדמה - - - שהוא השר המקשר.</w:t>
      </w:r>
    </w:p>
    <w:p w14:paraId="5C629856" w14:textId="77777777" w:rsidR="00000000" w:rsidRDefault="00754752">
      <w:pPr>
        <w:pStyle w:val="a0"/>
        <w:rPr>
          <w:rFonts w:hint="cs"/>
          <w:rtl/>
        </w:rPr>
      </w:pPr>
    </w:p>
    <w:p w14:paraId="4D7B0C4F" w14:textId="77777777" w:rsidR="00000000" w:rsidRDefault="00754752">
      <w:pPr>
        <w:pStyle w:val="-"/>
        <w:rPr>
          <w:rtl/>
        </w:rPr>
      </w:pPr>
      <w:bookmarkStart w:id="219" w:name="FS000000458T07_06_2004_19_37_22C"/>
      <w:bookmarkEnd w:id="219"/>
      <w:r>
        <w:rPr>
          <w:rtl/>
        </w:rPr>
        <w:t>חיים רמון (העבודה-מימד):</w:t>
      </w:r>
    </w:p>
    <w:p w14:paraId="04941037" w14:textId="77777777" w:rsidR="00000000" w:rsidRDefault="00754752">
      <w:pPr>
        <w:pStyle w:val="a0"/>
        <w:rPr>
          <w:rtl/>
        </w:rPr>
      </w:pPr>
    </w:p>
    <w:p w14:paraId="3F3EB578" w14:textId="77777777" w:rsidR="00000000" w:rsidRDefault="00754752">
      <w:pPr>
        <w:pStyle w:val="a0"/>
        <w:rPr>
          <w:rFonts w:hint="cs"/>
          <w:rtl/>
        </w:rPr>
      </w:pPr>
      <w:r>
        <w:rPr>
          <w:rFonts w:hint="cs"/>
          <w:rtl/>
        </w:rPr>
        <w:t>חשוב מאוד שהמפד"ל תהיה שותפה להחלטה שאני מברך עליה, של אהוד אולמרט, שקבע שלא יהיו יותר שום מעבר של קרקע ורכישת ק</w:t>
      </w:r>
      <w:r>
        <w:rPr>
          <w:rFonts w:hint="cs"/>
          <w:rtl/>
        </w:rPr>
        <w:t>רקע בעזה. לא יהיה כדבר הזה. אני מברך את השר על החלטתו. אני מברך את המפד"ל שהיא שותפה לעניין הזה.</w:t>
      </w:r>
    </w:p>
    <w:p w14:paraId="63C48BDE" w14:textId="77777777" w:rsidR="00000000" w:rsidRDefault="00754752">
      <w:pPr>
        <w:pStyle w:val="a0"/>
        <w:rPr>
          <w:rFonts w:hint="cs"/>
          <w:rtl/>
        </w:rPr>
      </w:pPr>
    </w:p>
    <w:p w14:paraId="0636A43C" w14:textId="77777777" w:rsidR="00000000" w:rsidRDefault="00754752">
      <w:pPr>
        <w:pStyle w:val="af1"/>
        <w:rPr>
          <w:rtl/>
        </w:rPr>
      </w:pPr>
      <w:r>
        <w:rPr>
          <w:rtl/>
        </w:rPr>
        <w:t>היו"ר ראובן ריבלין:</w:t>
      </w:r>
    </w:p>
    <w:p w14:paraId="79474A71" w14:textId="77777777" w:rsidR="00000000" w:rsidRDefault="00754752">
      <w:pPr>
        <w:pStyle w:val="a0"/>
        <w:rPr>
          <w:rtl/>
        </w:rPr>
      </w:pPr>
    </w:p>
    <w:p w14:paraId="3EFFB72E" w14:textId="77777777" w:rsidR="00000000" w:rsidRDefault="00754752">
      <w:pPr>
        <w:pStyle w:val="a0"/>
        <w:rPr>
          <w:rFonts w:hint="cs"/>
          <w:rtl/>
        </w:rPr>
      </w:pPr>
      <w:r>
        <w:rPr>
          <w:rFonts w:hint="cs"/>
          <w:rtl/>
        </w:rPr>
        <w:t>אולמרט אמר פעם שלא נוותר על אף שעל.</w:t>
      </w:r>
    </w:p>
    <w:p w14:paraId="7323295D" w14:textId="77777777" w:rsidR="00000000" w:rsidRDefault="00754752">
      <w:pPr>
        <w:pStyle w:val="a0"/>
        <w:rPr>
          <w:rFonts w:hint="cs"/>
          <w:rtl/>
        </w:rPr>
      </w:pPr>
    </w:p>
    <w:p w14:paraId="26F6C3D5" w14:textId="77777777" w:rsidR="00000000" w:rsidRDefault="00754752">
      <w:pPr>
        <w:pStyle w:val="-"/>
        <w:rPr>
          <w:rtl/>
        </w:rPr>
      </w:pPr>
      <w:bookmarkStart w:id="220" w:name="FS000000458T07_06_2004_19_37_23C"/>
      <w:bookmarkEnd w:id="220"/>
      <w:r>
        <w:rPr>
          <w:rtl/>
        </w:rPr>
        <w:t>חיים רמון (העבודה-מימד):</w:t>
      </w:r>
    </w:p>
    <w:p w14:paraId="63C37D58" w14:textId="77777777" w:rsidR="00000000" w:rsidRDefault="00754752">
      <w:pPr>
        <w:pStyle w:val="a0"/>
        <w:rPr>
          <w:rtl/>
        </w:rPr>
      </w:pPr>
    </w:p>
    <w:p w14:paraId="5DAC974C" w14:textId="77777777" w:rsidR="00000000" w:rsidRDefault="00754752">
      <w:pPr>
        <w:pStyle w:val="a0"/>
        <w:rPr>
          <w:rFonts w:hint="cs"/>
          <w:rtl/>
        </w:rPr>
      </w:pPr>
      <w:r>
        <w:rPr>
          <w:rFonts w:hint="cs"/>
          <w:rtl/>
        </w:rPr>
        <w:t>לא. השר אולמרט הודיע, שמינהל מקרקעי ישראל - מרגע זה, מרגע שהתקבלה ההחלטה.</w:t>
      </w:r>
    </w:p>
    <w:p w14:paraId="413521E4" w14:textId="77777777" w:rsidR="00000000" w:rsidRDefault="00754752">
      <w:pPr>
        <w:pStyle w:val="a0"/>
        <w:rPr>
          <w:rFonts w:hint="cs"/>
          <w:rtl/>
        </w:rPr>
      </w:pPr>
    </w:p>
    <w:p w14:paraId="2E61F528" w14:textId="77777777" w:rsidR="00000000" w:rsidRDefault="00754752">
      <w:pPr>
        <w:pStyle w:val="af1"/>
        <w:rPr>
          <w:rtl/>
        </w:rPr>
      </w:pPr>
      <w:r>
        <w:rPr>
          <w:rtl/>
        </w:rPr>
        <w:t>היו"ר ראובן ריבלין:</w:t>
      </w:r>
    </w:p>
    <w:p w14:paraId="7F06C463" w14:textId="77777777" w:rsidR="00000000" w:rsidRDefault="00754752">
      <w:pPr>
        <w:pStyle w:val="a0"/>
        <w:rPr>
          <w:rtl/>
        </w:rPr>
      </w:pPr>
    </w:p>
    <w:p w14:paraId="41A90765" w14:textId="77777777" w:rsidR="00000000" w:rsidRDefault="00754752">
      <w:pPr>
        <w:pStyle w:val="a0"/>
        <w:rPr>
          <w:rFonts w:hint="cs"/>
          <w:rtl/>
        </w:rPr>
      </w:pPr>
      <w:r>
        <w:rPr>
          <w:rFonts w:hint="cs"/>
          <w:rtl/>
        </w:rPr>
        <w:t>מרגע זה.</w:t>
      </w:r>
    </w:p>
    <w:p w14:paraId="0C8D8A3B" w14:textId="77777777" w:rsidR="00000000" w:rsidRDefault="00754752">
      <w:pPr>
        <w:pStyle w:val="a0"/>
        <w:rPr>
          <w:rFonts w:hint="cs"/>
          <w:rtl/>
        </w:rPr>
      </w:pPr>
    </w:p>
    <w:p w14:paraId="2CFCB96D" w14:textId="77777777" w:rsidR="00000000" w:rsidRDefault="00754752">
      <w:pPr>
        <w:pStyle w:val="-"/>
        <w:rPr>
          <w:rtl/>
        </w:rPr>
      </w:pPr>
      <w:bookmarkStart w:id="221" w:name="FS000000458T07_06_2004_19_40_14C"/>
      <w:bookmarkEnd w:id="221"/>
      <w:r>
        <w:rPr>
          <w:rtl/>
        </w:rPr>
        <w:t>חיים רמון (העבודה-מימד):</w:t>
      </w:r>
    </w:p>
    <w:p w14:paraId="766242B7" w14:textId="77777777" w:rsidR="00000000" w:rsidRDefault="00754752">
      <w:pPr>
        <w:pStyle w:val="a0"/>
        <w:rPr>
          <w:rtl/>
        </w:rPr>
      </w:pPr>
    </w:p>
    <w:p w14:paraId="32A6688F" w14:textId="77777777" w:rsidR="00000000" w:rsidRDefault="00754752">
      <w:pPr>
        <w:pStyle w:val="a0"/>
        <w:rPr>
          <w:rFonts w:hint="cs"/>
          <w:rtl/>
        </w:rPr>
      </w:pPr>
      <w:r>
        <w:rPr>
          <w:rFonts w:hint="cs"/>
          <w:rtl/>
        </w:rPr>
        <w:t>אני שמח מאוד על כך.</w:t>
      </w:r>
    </w:p>
    <w:p w14:paraId="3505F604" w14:textId="77777777" w:rsidR="00000000" w:rsidRDefault="00754752">
      <w:pPr>
        <w:pStyle w:val="a0"/>
        <w:rPr>
          <w:rFonts w:hint="cs"/>
          <w:rtl/>
        </w:rPr>
      </w:pPr>
    </w:p>
    <w:p w14:paraId="40BBB68B" w14:textId="77777777" w:rsidR="00000000" w:rsidRDefault="00754752">
      <w:pPr>
        <w:pStyle w:val="af1"/>
        <w:rPr>
          <w:rtl/>
        </w:rPr>
      </w:pPr>
      <w:r>
        <w:rPr>
          <w:rtl/>
        </w:rPr>
        <w:t>היו"ר ראובן ריבלין:</w:t>
      </w:r>
    </w:p>
    <w:p w14:paraId="7C56CA15" w14:textId="77777777" w:rsidR="00000000" w:rsidRDefault="00754752">
      <w:pPr>
        <w:pStyle w:val="a0"/>
        <w:rPr>
          <w:rtl/>
        </w:rPr>
      </w:pPr>
    </w:p>
    <w:p w14:paraId="289394CC" w14:textId="77777777" w:rsidR="00000000" w:rsidRDefault="00754752">
      <w:pPr>
        <w:pStyle w:val="a0"/>
        <w:rPr>
          <w:rFonts w:hint="cs"/>
          <w:rtl/>
        </w:rPr>
      </w:pPr>
      <w:r>
        <w:rPr>
          <w:rFonts w:hint="cs"/>
          <w:rtl/>
        </w:rPr>
        <w:t>הוא התנגד להחזרת סיני למצרים.</w:t>
      </w:r>
    </w:p>
    <w:p w14:paraId="40C011AD" w14:textId="77777777" w:rsidR="00000000" w:rsidRDefault="00754752">
      <w:pPr>
        <w:pStyle w:val="a0"/>
        <w:rPr>
          <w:rFonts w:hint="cs"/>
          <w:rtl/>
        </w:rPr>
      </w:pPr>
    </w:p>
    <w:p w14:paraId="23730333" w14:textId="77777777" w:rsidR="00000000" w:rsidRDefault="00754752">
      <w:pPr>
        <w:pStyle w:val="-"/>
        <w:rPr>
          <w:rtl/>
        </w:rPr>
      </w:pPr>
      <w:bookmarkStart w:id="222" w:name="FS000000458T07_06_2004_19_40_15C"/>
      <w:bookmarkEnd w:id="222"/>
      <w:r>
        <w:rPr>
          <w:rtl/>
        </w:rPr>
        <w:t>חיים רמון (העבודה-מימד):</w:t>
      </w:r>
    </w:p>
    <w:p w14:paraId="0E4E7DD8" w14:textId="77777777" w:rsidR="00000000" w:rsidRDefault="00754752">
      <w:pPr>
        <w:pStyle w:val="a0"/>
        <w:rPr>
          <w:rtl/>
        </w:rPr>
      </w:pPr>
    </w:p>
    <w:p w14:paraId="743E716D" w14:textId="77777777" w:rsidR="00000000" w:rsidRDefault="00754752">
      <w:pPr>
        <w:pStyle w:val="a0"/>
        <w:rPr>
          <w:rFonts w:hint="cs"/>
          <w:rtl/>
        </w:rPr>
      </w:pPr>
      <w:r>
        <w:rPr>
          <w:rFonts w:hint="cs"/>
          <w:rtl/>
        </w:rPr>
        <w:t>אני שמח שהמפד"ל תהיה שותפה בשבוע הבא, כאשר שר האוצר יתחיל בדיון על הפיצויים, וכאשר יסמנו כל מטע וכל</w:t>
      </w:r>
      <w:r>
        <w:rPr>
          <w:rFonts w:hint="cs"/>
          <w:rtl/>
        </w:rPr>
        <w:t xml:space="preserve"> שיח שם.</w:t>
      </w:r>
    </w:p>
    <w:p w14:paraId="1A925803" w14:textId="77777777" w:rsidR="00000000" w:rsidRDefault="00754752">
      <w:pPr>
        <w:pStyle w:val="a0"/>
        <w:ind w:firstLine="0"/>
        <w:rPr>
          <w:rFonts w:hint="cs"/>
          <w:rtl/>
        </w:rPr>
      </w:pPr>
    </w:p>
    <w:p w14:paraId="7B4736D7" w14:textId="77777777" w:rsidR="00000000" w:rsidRDefault="00754752">
      <w:pPr>
        <w:pStyle w:val="af0"/>
        <w:rPr>
          <w:rtl/>
        </w:rPr>
      </w:pPr>
      <w:r>
        <w:rPr>
          <w:rFonts w:hint="eastAsia"/>
          <w:rtl/>
        </w:rPr>
        <w:t>משולם</w:t>
      </w:r>
      <w:r>
        <w:rPr>
          <w:rtl/>
        </w:rPr>
        <w:t xml:space="preserve"> נהרי (ש"ס):</w:t>
      </w:r>
    </w:p>
    <w:p w14:paraId="760FC871" w14:textId="77777777" w:rsidR="00000000" w:rsidRDefault="00754752">
      <w:pPr>
        <w:pStyle w:val="a0"/>
        <w:rPr>
          <w:rFonts w:hint="cs"/>
          <w:rtl/>
        </w:rPr>
      </w:pPr>
    </w:p>
    <w:p w14:paraId="56899E72" w14:textId="77777777" w:rsidR="00000000" w:rsidRDefault="00754752">
      <w:pPr>
        <w:pStyle w:val="a0"/>
        <w:rPr>
          <w:rFonts w:hint="cs"/>
          <w:rtl/>
        </w:rPr>
      </w:pPr>
      <w:r>
        <w:rPr>
          <w:rFonts w:hint="cs"/>
          <w:rtl/>
        </w:rPr>
        <w:t>תחזור על זה. לא שמעו.</w:t>
      </w:r>
    </w:p>
    <w:p w14:paraId="78905DF1" w14:textId="77777777" w:rsidR="00000000" w:rsidRDefault="00754752">
      <w:pPr>
        <w:pStyle w:val="a0"/>
        <w:rPr>
          <w:rFonts w:hint="cs"/>
          <w:rtl/>
        </w:rPr>
      </w:pPr>
    </w:p>
    <w:p w14:paraId="5570E148" w14:textId="77777777" w:rsidR="00000000" w:rsidRDefault="00754752">
      <w:pPr>
        <w:pStyle w:val="-"/>
        <w:rPr>
          <w:rtl/>
        </w:rPr>
      </w:pPr>
      <w:bookmarkStart w:id="223" w:name="FS000000458T07_06_2004_19_41_07C"/>
      <w:bookmarkEnd w:id="223"/>
      <w:r>
        <w:rPr>
          <w:rtl/>
        </w:rPr>
        <w:t>חיים רמון (העבודה-מימד):</w:t>
      </w:r>
    </w:p>
    <w:p w14:paraId="667F7560" w14:textId="77777777" w:rsidR="00000000" w:rsidRDefault="00754752">
      <w:pPr>
        <w:pStyle w:val="a0"/>
        <w:rPr>
          <w:rtl/>
        </w:rPr>
      </w:pPr>
    </w:p>
    <w:p w14:paraId="42C6C522" w14:textId="77777777" w:rsidR="00000000" w:rsidRDefault="00754752">
      <w:pPr>
        <w:pStyle w:val="a0"/>
        <w:rPr>
          <w:rFonts w:hint="cs"/>
          <w:rtl/>
        </w:rPr>
      </w:pPr>
      <w:r>
        <w:rPr>
          <w:rFonts w:hint="cs"/>
          <w:rtl/>
        </w:rPr>
        <w:t>אני שמח מאוד שהמפד"ל הופכת את מפלגת העבודה לצדיקים, ואנחנו לא כל כך צדיקים.</w:t>
      </w:r>
    </w:p>
    <w:p w14:paraId="5E857A59" w14:textId="77777777" w:rsidR="00000000" w:rsidRDefault="00754752">
      <w:pPr>
        <w:pStyle w:val="a0"/>
        <w:rPr>
          <w:rFonts w:hint="cs"/>
          <w:rtl/>
        </w:rPr>
      </w:pPr>
    </w:p>
    <w:p w14:paraId="41B38FBC" w14:textId="77777777" w:rsidR="00000000" w:rsidRDefault="00754752">
      <w:pPr>
        <w:pStyle w:val="af0"/>
        <w:rPr>
          <w:rtl/>
        </w:rPr>
      </w:pPr>
      <w:r>
        <w:rPr>
          <w:rFonts w:hint="eastAsia"/>
          <w:rtl/>
        </w:rPr>
        <w:t>אליהו</w:t>
      </w:r>
      <w:r>
        <w:rPr>
          <w:rtl/>
        </w:rPr>
        <w:t xml:space="preserve"> ישי (ש"ס):</w:t>
      </w:r>
    </w:p>
    <w:p w14:paraId="209DEC40" w14:textId="77777777" w:rsidR="00000000" w:rsidRDefault="00754752">
      <w:pPr>
        <w:pStyle w:val="a0"/>
        <w:rPr>
          <w:rFonts w:hint="cs"/>
          <w:rtl/>
        </w:rPr>
      </w:pPr>
    </w:p>
    <w:p w14:paraId="657D1BA1" w14:textId="77777777" w:rsidR="00000000" w:rsidRDefault="00754752">
      <w:pPr>
        <w:pStyle w:val="a0"/>
        <w:rPr>
          <w:rFonts w:hint="cs"/>
          <w:rtl/>
        </w:rPr>
      </w:pPr>
      <w:r>
        <w:rPr>
          <w:rFonts w:hint="cs"/>
          <w:rtl/>
        </w:rPr>
        <w:t>לא שמעתי.</w:t>
      </w:r>
    </w:p>
    <w:p w14:paraId="0B99DB2A" w14:textId="77777777" w:rsidR="00000000" w:rsidRDefault="00754752">
      <w:pPr>
        <w:pStyle w:val="a0"/>
        <w:rPr>
          <w:rFonts w:hint="cs"/>
          <w:rtl/>
        </w:rPr>
      </w:pPr>
    </w:p>
    <w:p w14:paraId="28798E69" w14:textId="77777777" w:rsidR="00000000" w:rsidRDefault="00754752">
      <w:pPr>
        <w:pStyle w:val="-"/>
        <w:rPr>
          <w:rtl/>
        </w:rPr>
      </w:pPr>
      <w:r>
        <w:rPr>
          <w:rtl/>
        </w:rPr>
        <w:t>חיים רמון (העבודה-מימד):</w:t>
      </w:r>
    </w:p>
    <w:p w14:paraId="5A5915CE" w14:textId="77777777" w:rsidR="00000000" w:rsidRDefault="00754752">
      <w:pPr>
        <w:pStyle w:val="a0"/>
        <w:rPr>
          <w:rtl/>
        </w:rPr>
      </w:pPr>
    </w:p>
    <w:p w14:paraId="26A65A80" w14:textId="77777777" w:rsidR="00000000" w:rsidRDefault="00754752">
      <w:pPr>
        <w:pStyle w:val="a0"/>
        <w:rPr>
          <w:rFonts w:hint="cs"/>
          <w:rtl/>
        </w:rPr>
      </w:pPr>
      <w:r>
        <w:rPr>
          <w:rFonts w:hint="cs"/>
          <w:rtl/>
        </w:rPr>
        <w:t>חבר הכנסת אלי ישי, מה לא שמעת? איזה קטע לא שמע</w:t>
      </w:r>
      <w:r>
        <w:rPr>
          <w:rFonts w:hint="cs"/>
          <w:rtl/>
        </w:rPr>
        <w:t>ת? מההתחלה: אני שמח מאוד שהמפד"ל הופכת את מפלגת העבודה לצדיקים. אין  צורך שניכנס לממשלה, כי מלאכתנו תיעשה בידי זבולון אורלב.</w:t>
      </w:r>
    </w:p>
    <w:p w14:paraId="56EAB219" w14:textId="77777777" w:rsidR="00000000" w:rsidRDefault="00754752">
      <w:pPr>
        <w:pStyle w:val="a0"/>
        <w:rPr>
          <w:rFonts w:hint="cs"/>
          <w:rtl/>
        </w:rPr>
      </w:pPr>
    </w:p>
    <w:p w14:paraId="04BF3B82" w14:textId="77777777" w:rsidR="00000000" w:rsidRDefault="00754752">
      <w:pPr>
        <w:pStyle w:val="af0"/>
        <w:rPr>
          <w:rtl/>
        </w:rPr>
      </w:pPr>
      <w:r>
        <w:rPr>
          <w:rFonts w:hint="eastAsia"/>
          <w:rtl/>
        </w:rPr>
        <w:t>אליהו</w:t>
      </w:r>
      <w:r>
        <w:rPr>
          <w:rtl/>
        </w:rPr>
        <w:t xml:space="preserve"> ישי (ש"ס):</w:t>
      </w:r>
    </w:p>
    <w:p w14:paraId="375A9636" w14:textId="77777777" w:rsidR="00000000" w:rsidRDefault="00754752">
      <w:pPr>
        <w:pStyle w:val="a0"/>
        <w:rPr>
          <w:rFonts w:hint="cs"/>
          <w:rtl/>
        </w:rPr>
      </w:pPr>
    </w:p>
    <w:p w14:paraId="294160FF" w14:textId="77777777" w:rsidR="00000000" w:rsidRDefault="00754752">
      <w:pPr>
        <w:pStyle w:val="a0"/>
        <w:rPr>
          <w:rFonts w:hint="cs"/>
          <w:rtl/>
        </w:rPr>
      </w:pPr>
      <w:r>
        <w:rPr>
          <w:rFonts w:hint="cs"/>
          <w:rtl/>
        </w:rPr>
        <w:t>- - -</w:t>
      </w:r>
    </w:p>
    <w:p w14:paraId="4C32E623" w14:textId="77777777" w:rsidR="00000000" w:rsidRDefault="00754752">
      <w:pPr>
        <w:pStyle w:val="a0"/>
        <w:rPr>
          <w:rFonts w:hint="cs"/>
          <w:rtl/>
        </w:rPr>
      </w:pPr>
    </w:p>
    <w:p w14:paraId="57B39BD7" w14:textId="77777777" w:rsidR="00000000" w:rsidRDefault="00754752">
      <w:pPr>
        <w:pStyle w:val="af0"/>
        <w:rPr>
          <w:rtl/>
        </w:rPr>
      </w:pPr>
      <w:r>
        <w:rPr>
          <w:rFonts w:hint="cs"/>
          <w:rtl/>
        </w:rPr>
        <w:t>קריאה</w:t>
      </w:r>
      <w:r>
        <w:rPr>
          <w:rtl/>
        </w:rPr>
        <w:t>:</w:t>
      </w:r>
    </w:p>
    <w:p w14:paraId="206E59C1" w14:textId="77777777" w:rsidR="00000000" w:rsidRDefault="00754752">
      <w:pPr>
        <w:pStyle w:val="a0"/>
        <w:rPr>
          <w:rFonts w:hint="cs"/>
          <w:rtl/>
        </w:rPr>
      </w:pPr>
    </w:p>
    <w:p w14:paraId="44760200" w14:textId="77777777" w:rsidR="00000000" w:rsidRDefault="00754752">
      <w:pPr>
        <w:pStyle w:val="a0"/>
        <w:rPr>
          <w:rFonts w:hint="cs"/>
          <w:rtl/>
        </w:rPr>
      </w:pPr>
      <w:r>
        <w:rPr>
          <w:rFonts w:hint="cs"/>
          <w:rtl/>
        </w:rPr>
        <w:t>- - - מלאכתי.</w:t>
      </w:r>
    </w:p>
    <w:p w14:paraId="7E379F60" w14:textId="77777777" w:rsidR="00000000" w:rsidRDefault="00754752">
      <w:pPr>
        <w:pStyle w:val="a0"/>
        <w:rPr>
          <w:rFonts w:hint="cs"/>
          <w:rtl/>
        </w:rPr>
      </w:pPr>
    </w:p>
    <w:p w14:paraId="36EA1CDD" w14:textId="77777777" w:rsidR="00000000" w:rsidRDefault="00754752">
      <w:pPr>
        <w:pStyle w:val="-"/>
        <w:rPr>
          <w:rtl/>
        </w:rPr>
      </w:pPr>
      <w:bookmarkStart w:id="224" w:name="FS000000458T07_06_2004_19_42_44C"/>
      <w:bookmarkEnd w:id="224"/>
      <w:r>
        <w:rPr>
          <w:rtl/>
        </w:rPr>
        <w:t>חיים רמון (העבודה-מימד):</w:t>
      </w:r>
    </w:p>
    <w:p w14:paraId="4E620ED8" w14:textId="77777777" w:rsidR="00000000" w:rsidRDefault="00754752">
      <w:pPr>
        <w:pStyle w:val="a0"/>
        <w:rPr>
          <w:rtl/>
        </w:rPr>
      </w:pPr>
    </w:p>
    <w:p w14:paraId="22E05607" w14:textId="77777777" w:rsidR="00000000" w:rsidRDefault="00754752">
      <w:pPr>
        <w:pStyle w:val="a0"/>
        <w:rPr>
          <w:rFonts w:hint="cs"/>
          <w:rtl/>
        </w:rPr>
      </w:pPr>
      <w:r>
        <w:rPr>
          <w:rFonts w:hint="cs"/>
          <w:rtl/>
        </w:rPr>
        <w:t>אני עושה גם את מלאכתך.</w:t>
      </w:r>
    </w:p>
    <w:p w14:paraId="1351110E" w14:textId="77777777" w:rsidR="00000000" w:rsidRDefault="00754752">
      <w:pPr>
        <w:pStyle w:val="a0"/>
        <w:rPr>
          <w:rFonts w:hint="cs"/>
          <w:rtl/>
        </w:rPr>
      </w:pPr>
    </w:p>
    <w:p w14:paraId="2807F6A4" w14:textId="77777777" w:rsidR="00000000" w:rsidRDefault="00754752">
      <w:pPr>
        <w:pStyle w:val="af1"/>
        <w:rPr>
          <w:rtl/>
        </w:rPr>
      </w:pPr>
      <w:r>
        <w:rPr>
          <w:rtl/>
        </w:rPr>
        <w:t>היו"ר ראובן ריבלין:</w:t>
      </w:r>
    </w:p>
    <w:p w14:paraId="548DC007" w14:textId="77777777" w:rsidR="00000000" w:rsidRDefault="00754752">
      <w:pPr>
        <w:pStyle w:val="a0"/>
        <w:rPr>
          <w:rtl/>
        </w:rPr>
      </w:pPr>
    </w:p>
    <w:p w14:paraId="5D0CAD33" w14:textId="77777777" w:rsidR="00000000" w:rsidRDefault="00754752">
      <w:pPr>
        <w:pStyle w:val="a0"/>
        <w:rPr>
          <w:rFonts w:hint="cs"/>
          <w:rtl/>
        </w:rPr>
      </w:pPr>
      <w:r>
        <w:rPr>
          <w:rFonts w:hint="cs"/>
          <w:rtl/>
        </w:rPr>
        <w:t>חבר הכנסת ה</w:t>
      </w:r>
      <w:r>
        <w:rPr>
          <w:rFonts w:hint="cs"/>
          <w:rtl/>
        </w:rPr>
        <w:t>נדל, לא ייעשה הדבר הזה.</w:t>
      </w:r>
    </w:p>
    <w:p w14:paraId="4A5D6381" w14:textId="77777777" w:rsidR="00000000" w:rsidRDefault="00754752">
      <w:pPr>
        <w:pStyle w:val="a0"/>
        <w:rPr>
          <w:rFonts w:hint="cs"/>
          <w:rtl/>
        </w:rPr>
      </w:pPr>
    </w:p>
    <w:p w14:paraId="7BBF2DDE" w14:textId="77777777" w:rsidR="00000000" w:rsidRDefault="00754752">
      <w:pPr>
        <w:pStyle w:val="-"/>
        <w:rPr>
          <w:rtl/>
        </w:rPr>
      </w:pPr>
      <w:bookmarkStart w:id="225" w:name="FS000000458T07_06_2004_19_41_08C"/>
      <w:bookmarkEnd w:id="225"/>
      <w:r>
        <w:rPr>
          <w:rtl/>
        </w:rPr>
        <w:t>חיים רמון (העבודה-מימד):</w:t>
      </w:r>
    </w:p>
    <w:p w14:paraId="704F8DF7" w14:textId="77777777" w:rsidR="00000000" w:rsidRDefault="00754752">
      <w:pPr>
        <w:pStyle w:val="a0"/>
        <w:rPr>
          <w:rtl/>
        </w:rPr>
      </w:pPr>
    </w:p>
    <w:p w14:paraId="3706215C" w14:textId="77777777" w:rsidR="00000000" w:rsidRDefault="00754752">
      <w:pPr>
        <w:pStyle w:val="a0"/>
        <w:rPr>
          <w:rFonts w:hint="cs"/>
          <w:rtl/>
        </w:rPr>
      </w:pPr>
      <w:r>
        <w:rPr>
          <w:rFonts w:hint="cs"/>
          <w:rtl/>
        </w:rPr>
        <w:t>זבולון אורלב ושאול יהלום הם אלה שיעשו את מלאכתנו בלי שאנחנו נצטרך להיות בממשלה הזאת.</w:t>
      </w:r>
    </w:p>
    <w:p w14:paraId="013A9E2B" w14:textId="77777777" w:rsidR="00000000" w:rsidRDefault="00754752">
      <w:pPr>
        <w:pStyle w:val="a0"/>
        <w:rPr>
          <w:rFonts w:hint="cs"/>
          <w:rtl/>
        </w:rPr>
      </w:pPr>
    </w:p>
    <w:p w14:paraId="40D27FA2" w14:textId="77777777" w:rsidR="00000000" w:rsidRDefault="00754752">
      <w:pPr>
        <w:pStyle w:val="af0"/>
        <w:rPr>
          <w:rtl/>
        </w:rPr>
      </w:pPr>
      <w:r>
        <w:rPr>
          <w:rFonts w:hint="eastAsia"/>
          <w:rtl/>
        </w:rPr>
        <w:t>יצחק</w:t>
      </w:r>
      <w:r>
        <w:rPr>
          <w:rtl/>
        </w:rPr>
        <w:t xml:space="preserve"> כהן (ש"ס):</w:t>
      </w:r>
    </w:p>
    <w:p w14:paraId="6677438A" w14:textId="77777777" w:rsidR="00000000" w:rsidRDefault="00754752">
      <w:pPr>
        <w:pStyle w:val="a0"/>
        <w:rPr>
          <w:rFonts w:hint="cs"/>
          <w:rtl/>
        </w:rPr>
      </w:pPr>
    </w:p>
    <w:p w14:paraId="0866FAB3" w14:textId="77777777" w:rsidR="00000000" w:rsidRDefault="00754752">
      <w:pPr>
        <w:pStyle w:val="a0"/>
        <w:rPr>
          <w:rFonts w:hint="cs"/>
          <w:rtl/>
        </w:rPr>
      </w:pPr>
      <w:r>
        <w:rPr>
          <w:rFonts w:hint="cs"/>
          <w:rtl/>
        </w:rPr>
        <w:t>- - -</w:t>
      </w:r>
    </w:p>
    <w:p w14:paraId="71AC5847" w14:textId="77777777" w:rsidR="00000000" w:rsidRDefault="00754752">
      <w:pPr>
        <w:pStyle w:val="a0"/>
        <w:rPr>
          <w:rFonts w:hint="cs"/>
          <w:rtl/>
        </w:rPr>
      </w:pPr>
    </w:p>
    <w:p w14:paraId="7BC37EEB" w14:textId="77777777" w:rsidR="00000000" w:rsidRDefault="00754752">
      <w:pPr>
        <w:pStyle w:val="af1"/>
        <w:rPr>
          <w:rtl/>
        </w:rPr>
      </w:pPr>
      <w:r>
        <w:rPr>
          <w:rtl/>
        </w:rPr>
        <w:t>היו"ר ראובן ריבלין:</w:t>
      </w:r>
    </w:p>
    <w:p w14:paraId="15E90991" w14:textId="77777777" w:rsidR="00000000" w:rsidRDefault="00754752">
      <w:pPr>
        <w:pStyle w:val="a0"/>
        <w:rPr>
          <w:rtl/>
        </w:rPr>
      </w:pPr>
    </w:p>
    <w:p w14:paraId="2820AD75" w14:textId="77777777" w:rsidR="00000000" w:rsidRDefault="00754752">
      <w:pPr>
        <w:pStyle w:val="a0"/>
        <w:rPr>
          <w:rFonts w:hint="cs"/>
          <w:rtl/>
        </w:rPr>
      </w:pPr>
      <w:r>
        <w:rPr>
          <w:rFonts w:hint="cs"/>
          <w:rtl/>
        </w:rPr>
        <w:t>חבר הכנסת יצחק כהן, אתה מתיר את נאומו של כל אחד. כל רגע אתה - - -</w:t>
      </w:r>
    </w:p>
    <w:p w14:paraId="08AB3AAC" w14:textId="77777777" w:rsidR="00000000" w:rsidRDefault="00754752">
      <w:pPr>
        <w:pStyle w:val="a0"/>
        <w:rPr>
          <w:rFonts w:hint="cs"/>
          <w:rtl/>
        </w:rPr>
      </w:pPr>
    </w:p>
    <w:p w14:paraId="2BF691CE" w14:textId="77777777" w:rsidR="00000000" w:rsidRDefault="00754752">
      <w:pPr>
        <w:pStyle w:val="af0"/>
        <w:rPr>
          <w:rtl/>
        </w:rPr>
      </w:pPr>
      <w:r>
        <w:rPr>
          <w:rFonts w:hint="eastAsia"/>
          <w:rtl/>
        </w:rPr>
        <w:t>אברהם</w:t>
      </w:r>
      <w:r>
        <w:rPr>
          <w:rtl/>
        </w:rPr>
        <w:t xml:space="preserve"> ב</w:t>
      </w:r>
      <w:r>
        <w:rPr>
          <w:rtl/>
        </w:rPr>
        <w:t>ורג (העבודה-מימד):</w:t>
      </w:r>
    </w:p>
    <w:p w14:paraId="2D4463F4" w14:textId="77777777" w:rsidR="00000000" w:rsidRDefault="00754752">
      <w:pPr>
        <w:pStyle w:val="a0"/>
        <w:rPr>
          <w:rFonts w:hint="cs"/>
          <w:rtl/>
        </w:rPr>
      </w:pPr>
    </w:p>
    <w:p w14:paraId="33BB527F" w14:textId="77777777" w:rsidR="00000000" w:rsidRDefault="00754752">
      <w:pPr>
        <w:pStyle w:val="a0"/>
        <w:rPr>
          <w:rFonts w:hint="cs"/>
          <w:rtl/>
        </w:rPr>
      </w:pPr>
      <w:r>
        <w:rPr>
          <w:rFonts w:hint="cs"/>
          <w:rtl/>
        </w:rPr>
        <w:t>- - - שאתה תיכנס?</w:t>
      </w:r>
    </w:p>
    <w:p w14:paraId="34589739" w14:textId="77777777" w:rsidR="00000000" w:rsidRDefault="00754752">
      <w:pPr>
        <w:pStyle w:val="a0"/>
        <w:rPr>
          <w:rFonts w:hint="cs"/>
          <w:rtl/>
        </w:rPr>
      </w:pPr>
    </w:p>
    <w:p w14:paraId="45AE2B51" w14:textId="77777777" w:rsidR="00000000" w:rsidRDefault="00754752">
      <w:pPr>
        <w:pStyle w:val="-"/>
        <w:rPr>
          <w:rtl/>
        </w:rPr>
      </w:pPr>
      <w:bookmarkStart w:id="226" w:name="FS000000458T07_06_2004_19_44_13C"/>
      <w:bookmarkEnd w:id="226"/>
      <w:r>
        <w:rPr>
          <w:rtl/>
        </w:rPr>
        <w:t>חיים רמון (העבודה-מימד):</w:t>
      </w:r>
    </w:p>
    <w:p w14:paraId="45C09273" w14:textId="77777777" w:rsidR="00000000" w:rsidRDefault="00754752">
      <w:pPr>
        <w:pStyle w:val="a0"/>
        <w:rPr>
          <w:rtl/>
        </w:rPr>
      </w:pPr>
    </w:p>
    <w:p w14:paraId="07BF1F52" w14:textId="77777777" w:rsidR="00000000" w:rsidRDefault="00754752">
      <w:pPr>
        <w:pStyle w:val="a0"/>
        <w:rPr>
          <w:rFonts w:hint="cs"/>
          <w:rtl/>
        </w:rPr>
      </w:pPr>
      <w:r>
        <w:rPr>
          <w:rFonts w:hint="cs"/>
          <w:rtl/>
        </w:rPr>
        <w:t>לא, אני לא רוצה. אני רוצה שיישארו.</w:t>
      </w:r>
    </w:p>
    <w:p w14:paraId="4A214296" w14:textId="77777777" w:rsidR="00000000" w:rsidRDefault="00754752">
      <w:pPr>
        <w:pStyle w:val="a0"/>
        <w:rPr>
          <w:rFonts w:hint="cs"/>
          <w:rtl/>
        </w:rPr>
      </w:pPr>
    </w:p>
    <w:p w14:paraId="79045E5D" w14:textId="77777777" w:rsidR="00000000" w:rsidRDefault="00754752">
      <w:pPr>
        <w:pStyle w:val="af0"/>
        <w:rPr>
          <w:rtl/>
        </w:rPr>
      </w:pPr>
      <w:r>
        <w:rPr>
          <w:rFonts w:hint="eastAsia"/>
          <w:rtl/>
        </w:rPr>
        <w:t>אברהם</w:t>
      </w:r>
      <w:r>
        <w:rPr>
          <w:rtl/>
        </w:rPr>
        <w:t xml:space="preserve"> בורג (העבודה-מימד):</w:t>
      </w:r>
    </w:p>
    <w:p w14:paraId="37A508E0" w14:textId="77777777" w:rsidR="00000000" w:rsidRDefault="00754752">
      <w:pPr>
        <w:pStyle w:val="a0"/>
        <w:rPr>
          <w:rFonts w:hint="cs"/>
          <w:rtl/>
        </w:rPr>
      </w:pPr>
    </w:p>
    <w:p w14:paraId="51525337" w14:textId="77777777" w:rsidR="00000000" w:rsidRDefault="00754752">
      <w:pPr>
        <w:pStyle w:val="a0"/>
        <w:rPr>
          <w:rFonts w:hint="cs"/>
          <w:rtl/>
        </w:rPr>
      </w:pPr>
      <w:r>
        <w:rPr>
          <w:rFonts w:hint="cs"/>
          <w:rtl/>
        </w:rPr>
        <w:t>אתה הצבת את זה בתור תנאי שאתה תיכנס והם יצאו.</w:t>
      </w:r>
    </w:p>
    <w:p w14:paraId="5E4F36A7" w14:textId="77777777" w:rsidR="00000000" w:rsidRDefault="00754752">
      <w:pPr>
        <w:pStyle w:val="a0"/>
        <w:rPr>
          <w:rtl/>
        </w:rPr>
      </w:pPr>
    </w:p>
    <w:p w14:paraId="1FF07E0F" w14:textId="77777777" w:rsidR="00000000" w:rsidRDefault="00754752">
      <w:pPr>
        <w:pStyle w:val="-"/>
        <w:rPr>
          <w:rtl/>
        </w:rPr>
      </w:pPr>
      <w:bookmarkStart w:id="227" w:name="FS000000458T07_06_2004_19_44_33C"/>
      <w:bookmarkEnd w:id="227"/>
      <w:r>
        <w:rPr>
          <w:rtl/>
        </w:rPr>
        <w:t>חיים רמון (העבודה-מימד):</w:t>
      </w:r>
    </w:p>
    <w:p w14:paraId="6820D3AC" w14:textId="77777777" w:rsidR="00000000" w:rsidRDefault="00754752">
      <w:pPr>
        <w:pStyle w:val="a0"/>
        <w:rPr>
          <w:rtl/>
        </w:rPr>
      </w:pPr>
    </w:p>
    <w:p w14:paraId="4E655F99" w14:textId="77777777" w:rsidR="00000000" w:rsidRDefault="00754752">
      <w:pPr>
        <w:pStyle w:val="a0"/>
        <w:rPr>
          <w:rFonts w:hint="cs"/>
          <w:rtl/>
        </w:rPr>
      </w:pPr>
      <w:r>
        <w:rPr>
          <w:rFonts w:hint="cs"/>
          <w:rtl/>
        </w:rPr>
        <w:t>אם אין ברירה.</w:t>
      </w:r>
    </w:p>
    <w:p w14:paraId="221162ED" w14:textId="77777777" w:rsidR="00000000" w:rsidRDefault="00754752">
      <w:pPr>
        <w:pStyle w:val="a0"/>
        <w:rPr>
          <w:rFonts w:hint="cs"/>
          <w:rtl/>
        </w:rPr>
      </w:pPr>
    </w:p>
    <w:p w14:paraId="100CD89F" w14:textId="77777777" w:rsidR="00000000" w:rsidRDefault="00754752">
      <w:pPr>
        <w:pStyle w:val="af0"/>
        <w:rPr>
          <w:rtl/>
        </w:rPr>
      </w:pPr>
      <w:r>
        <w:rPr>
          <w:rFonts w:hint="eastAsia"/>
          <w:rtl/>
        </w:rPr>
        <w:t>אברהם</w:t>
      </w:r>
      <w:r>
        <w:rPr>
          <w:rtl/>
        </w:rPr>
        <w:t xml:space="preserve"> בורג (העבודה-מימד):</w:t>
      </w:r>
    </w:p>
    <w:p w14:paraId="57DEF9EB" w14:textId="77777777" w:rsidR="00000000" w:rsidRDefault="00754752">
      <w:pPr>
        <w:pStyle w:val="a0"/>
        <w:rPr>
          <w:rFonts w:hint="cs"/>
          <w:rtl/>
        </w:rPr>
      </w:pPr>
    </w:p>
    <w:p w14:paraId="20268204" w14:textId="77777777" w:rsidR="00000000" w:rsidRDefault="00754752">
      <w:pPr>
        <w:pStyle w:val="a0"/>
        <w:rPr>
          <w:rFonts w:hint="cs"/>
          <w:rtl/>
        </w:rPr>
      </w:pPr>
      <w:r>
        <w:rPr>
          <w:rFonts w:hint="cs"/>
          <w:rtl/>
        </w:rPr>
        <w:t>- - -</w:t>
      </w:r>
    </w:p>
    <w:p w14:paraId="00569E89" w14:textId="77777777" w:rsidR="00000000" w:rsidRDefault="00754752">
      <w:pPr>
        <w:pStyle w:val="a0"/>
        <w:rPr>
          <w:rFonts w:hint="cs"/>
          <w:rtl/>
        </w:rPr>
      </w:pPr>
    </w:p>
    <w:p w14:paraId="160CA166" w14:textId="77777777" w:rsidR="00000000" w:rsidRDefault="00754752">
      <w:pPr>
        <w:pStyle w:val="-"/>
        <w:rPr>
          <w:rtl/>
        </w:rPr>
      </w:pPr>
      <w:bookmarkStart w:id="228" w:name="FS000000458T07_06_2004_19_46_19C"/>
      <w:bookmarkEnd w:id="228"/>
      <w:r>
        <w:rPr>
          <w:rtl/>
        </w:rPr>
        <w:t>חיים ר</w:t>
      </w:r>
      <w:r>
        <w:rPr>
          <w:rtl/>
        </w:rPr>
        <w:t>מון (העבודה-מימד):</w:t>
      </w:r>
    </w:p>
    <w:p w14:paraId="7D987F4C" w14:textId="77777777" w:rsidR="00000000" w:rsidRDefault="00754752">
      <w:pPr>
        <w:pStyle w:val="a0"/>
        <w:rPr>
          <w:rtl/>
        </w:rPr>
      </w:pPr>
    </w:p>
    <w:p w14:paraId="5E588C7C" w14:textId="77777777" w:rsidR="00000000" w:rsidRDefault="00754752">
      <w:pPr>
        <w:pStyle w:val="a0"/>
        <w:rPr>
          <w:rFonts w:hint="cs"/>
          <w:rtl/>
        </w:rPr>
      </w:pPr>
      <w:r>
        <w:rPr>
          <w:rFonts w:hint="cs"/>
          <w:rtl/>
        </w:rPr>
        <w:t>לא, אני לא רוצה. אני סומך עליהם, כי יש לי ויכוחים עם ראש הממשלה.</w:t>
      </w:r>
    </w:p>
    <w:p w14:paraId="06126976" w14:textId="77777777" w:rsidR="00000000" w:rsidRDefault="00754752">
      <w:pPr>
        <w:pStyle w:val="a0"/>
        <w:rPr>
          <w:rFonts w:hint="cs"/>
          <w:rtl/>
        </w:rPr>
      </w:pPr>
    </w:p>
    <w:p w14:paraId="0B648360" w14:textId="77777777" w:rsidR="00000000" w:rsidRDefault="00754752">
      <w:pPr>
        <w:pStyle w:val="af1"/>
        <w:rPr>
          <w:rtl/>
        </w:rPr>
      </w:pPr>
      <w:r>
        <w:rPr>
          <w:rtl/>
        </w:rPr>
        <w:t>היו"ר ראובן ריבלין:</w:t>
      </w:r>
    </w:p>
    <w:p w14:paraId="2A10B37F" w14:textId="77777777" w:rsidR="00000000" w:rsidRDefault="00754752">
      <w:pPr>
        <w:pStyle w:val="a0"/>
        <w:rPr>
          <w:rtl/>
        </w:rPr>
      </w:pPr>
    </w:p>
    <w:p w14:paraId="5DC2DCC3" w14:textId="77777777" w:rsidR="00000000" w:rsidRDefault="00754752">
      <w:pPr>
        <w:pStyle w:val="a0"/>
        <w:rPr>
          <w:rFonts w:hint="cs"/>
          <w:rtl/>
        </w:rPr>
      </w:pPr>
      <w:r>
        <w:rPr>
          <w:rFonts w:hint="cs"/>
          <w:rtl/>
        </w:rPr>
        <w:t>חבר הכנסת בורג וחבר הכנסת רמון.</w:t>
      </w:r>
    </w:p>
    <w:p w14:paraId="179C0593" w14:textId="77777777" w:rsidR="00000000" w:rsidRDefault="00754752">
      <w:pPr>
        <w:pStyle w:val="a0"/>
        <w:rPr>
          <w:rFonts w:hint="cs"/>
          <w:rtl/>
        </w:rPr>
      </w:pPr>
    </w:p>
    <w:p w14:paraId="578E9EFC" w14:textId="77777777" w:rsidR="00000000" w:rsidRDefault="00754752">
      <w:pPr>
        <w:pStyle w:val="-"/>
        <w:rPr>
          <w:rtl/>
        </w:rPr>
      </w:pPr>
      <w:bookmarkStart w:id="229" w:name="FS000000458T07_06_2004_19_46_50C"/>
      <w:bookmarkEnd w:id="229"/>
      <w:r>
        <w:rPr>
          <w:rtl/>
        </w:rPr>
        <w:t>חיים רמון (העבודה-מימד):</w:t>
      </w:r>
    </w:p>
    <w:p w14:paraId="1576076F" w14:textId="77777777" w:rsidR="00000000" w:rsidRDefault="00754752">
      <w:pPr>
        <w:pStyle w:val="a0"/>
        <w:rPr>
          <w:rtl/>
        </w:rPr>
      </w:pPr>
    </w:p>
    <w:p w14:paraId="6C07F7A7" w14:textId="77777777" w:rsidR="00000000" w:rsidRDefault="00754752">
      <w:pPr>
        <w:pStyle w:val="a0"/>
        <w:rPr>
          <w:rFonts w:hint="cs"/>
          <w:rtl/>
        </w:rPr>
      </w:pPr>
      <w:r>
        <w:rPr>
          <w:rFonts w:hint="cs"/>
          <w:rtl/>
        </w:rPr>
        <w:t xml:space="preserve">יש לי ויכוחים. אני לא מסכים עם הכול. זו ברירת מחדל להיכנס לממשלה. חבר הכנסת בורג, הבנת את </w:t>
      </w:r>
      <w:r>
        <w:rPr>
          <w:rFonts w:hint="cs"/>
          <w:rtl/>
        </w:rPr>
        <w:t>זה?</w:t>
      </w:r>
    </w:p>
    <w:p w14:paraId="08B4A2B4" w14:textId="77777777" w:rsidR="00000000" w:rsidRDefault="00754752">
      <w:pPr>
        <w:pStyle w:val="a0"/>
        <w:rPr>
          <w:rFonts w:hint="cs"/>
          <w:rtl/>
        </w:rPr>
      </w:pPr>
    </w:p>
    <w:p w14:paraId="14D28F90" w14:textId="77777777" w:rsidR="00000000" w:rsidRDefault="00754752">
      <w:pPr>
        <w:pStyle w:val="af1"/>
        <w:rPr>
          <w:rtl/>
        </w:rPr>
      </w:pPr>
      <w:r>
        <w:rPr>
          <w:rtl/>
        </w:rPr>
        <w:t>היו"ר ראובן ריבלין:</w:t>
      </w:r>
    </w:p>
    <w:p w14:paraId="6CDA3551" w14:textId="77777777" w:rsidR="00000000" w:rsidRDefault="00754752">
      <w:pPr>
        <w:pStyle w:val="a0"/>
        <w:rPr>
          <w:rtl/>
        </w:rPr>
      </w:pPr>
    </w:p>
    <w:p w14:paraId="0A3C5280" w14:textId="77777777" w:rsidR="00000000" w:rsidRDefault="00754752">
      <w:pPr>
        <w:pStyle w:val="a0"/>
        <w:rPr>
          <w:rFonts w:hint="cs"/>
          <w:rtl/>
        </w:rPr>
      </w:pPr>
      <w:r>
        <w:rPr>
          <w:rFonts w:hint="cs"/>
          <w:rtl/>
        </w:rPr>
        <w:t>חבר הכנסת רמון, עצרתי את השעון. חבר הכנסת בורג, האם לא הועמד חדר לרשות סיעתכם לקיים את הדיונים - -</w:t>
      </w:r>
    </w:p>
    <w:p w14:paraId="4735A588" w14:textId="77777777" w:rsidR="00000000" w:rsidRDefault="00754752">
      <w:pPr>
        <w:pStyle w:val="a0"/>
        <w:rPr>
          <w:rFonts w:hint="cs"/>
          <w:rtl/>
        </w:rPr>
      </w:pPr>
    </w:p>
    <w:p w14:paraId="701C329D" w14:textId="77777777" w:rsidR="00000000" w:rsidRDefault="00754752">
      <w:pPr>
        <w:pStyle w:val="af0"/>
        <w:rPr>
          <w:rtl/>
        </w:rPr>
      </w:pPr>
      <w:r>
        <w:rPr>
          <w:rFonts w:hint="eastAsia"/>
          <w:rtl/>
        </w:rPr>
        <w:t>אברהם</w:t>
      </w:r>
      <w:r>
        <w:rPr>
          <w:rtl/>
        </w:rPr>
        <w:t xml:space="preserve"> בורג (העבודה-מימד):</w:t>
      </w:r>
    </w:p>
    <w:p w14:paraId="04CE9392" w14:textId="77777777" w:rsidR="00000000" w:rsidRDefault="00754752">
      <w:pPr>
        <w:pStyle w:val="a0"/>
        <w:rPr>
          <w:rFonts w:hint="cs"/>
          <w:rtl/>
        </w:rPr>
      </w:pPr>
    </w:p>
    <w:p w14:paraId="03FFF620" w14:textId="77777777" w:rsidR="00000000" w:rsidRDefault="00754752">
      <w:pPr>
        <w:pStyle w:val="a0"/>
        <w:rPr>
          <w:rFonts w:hint="cs"/>
          <w:rtl/>
        </w:rPr>
      </w:pPr>
      <w:r>
        <w:rPr>
          <w:rFonts w:hint="cs"/>
          <w:rtl/>
        </w:rPr>
        <w:t>הצעה אחרת.</w:t>
      </w:r>
    </w:p>
    <w:p w14:paraId="0D91D1F1" w14:textId="77777777" w:rsidR="00000000" w:rsidRDefault="00754752">
      <w:pPr>
        <w:pStyle w:val="a0"/>
        <w:rPr>
          <w:rFonts w:hint="cs"/>
          <w:rtl/>
        </w:rPr>
      </w:pPr>
    </w:p>
    <w:p w14:paraId="2E2FB363" w14:textId="77777777" w:rsidR="00000000" w:rsidRDefault="00754752">
      <w:pPr>
        <w:pStyle w:val="af1"/>
        <w:rPr>
          <w:rtl/>
        </w:rPr>
      </w:pPr>
      <w:r>
        <w:rPr>
          <w:rtl/>
        </w:rPr>
        <w:t>היו"ר ראובן ריבלין:</w:t>
      </w:r>
    </w:p>
    <w:p w14:paraId="7701B693" w14:textId="77777777" w:rsidR="00000000" w:rsidRDefault="00754752">
      <w:pPr>
        <w:pStyle w:val="a0"/>
        <w:rPr>
          <w:rtl/>
        </w:rPr>
      </w:pPr>
    </w:p>
    <w:p w14:paraId="17C62EE6" w14:textId="77777777" w:rsidR="00000000" w:rsidRDefault="00754752">
      <w:pPr>
        <w:pStyle w:val="a0"/>
        <w:rPr>
          <w:rFonts w:hint="cs"/>
          <w:rtl/>
        </w:rPr>
      </w:pPr>
      <w:r>
        <w:rPr>
          <w:rFonts w:hint="cs"/>
          <w:rtl/>
        </w:rPr>
        <w:t>- - או שאתם רוצים שני חדרים נפרדים?</w:t>
      </w:r>
    </w:p>
    <w:p w14:paraId="2901ED05" w14:textId="77777777" w:rsidR="00000000" w:rsidRDefault="00754752">
      <w:pPr>
        <w:pStyle w:val="a0"/>
        <w:rPr>
          <w:rFonts w:hint="cs"/>
          <w:rtl/>
        </w:rPr>
      </w:pPr>
    </w:p>
    <w:p w14:paraId="49EEACE3" w14:textId="77777777" w:rsidR="00000000" w:rsidRDefault="00754752">
      <w:pPr>
        <w:pStyle w:val="af0"/>
        <w:rPr>
          <w:rtl/>
        </w:rPr>
      </w:pPr>
      <w:r>
        <w:rPr>
          <w:rFonts w:hint="eastAsia"/>
          <w:rtl/>
        </w:rPr>
        <w:t>אברהם</w:t>
      </w:r>
      <w:r>
        <w:rPr>
          <w:rtl/>
        </w:rPr>
        <w:t xml:space="preserve"> בורג (העבודה-מימד):</w:t>
      </w:r>
    </w:p>
    <w:p w14:paraId="646B52A9" w14:textId="77777777" w:rsidR="00000000" w:rsidRDefault="00754752">
      <w:pPr>
        <w:pStyle w:val="a0"/>
        <w:rPr>
          <w:rFonts w:hint="cs"/>
          <w:rtl/>
        </w:rPr>
      </w:pPr>
    </w:p>
    <w:p w14:paraId="044F0134" w14:textId="77777777" w:rsidR="00000000" w:rsidRDefault="00754752">
      <w:pPr>
        <w:pStyle w:val="a0"/>
        <w:rPr>
          <w:rFonts w:hint="cs"/>
          <w:rtl/>
        </w:rPr>
      </w:pPr>
      <w:r>
        <w:rPr>
          <w:rFonts w:hint="cs"/>
          <w:rtl/>
        </w:rPr>
        <w:t>הצעה א</w:t>
      </w:r>
      <w:r>
        <w:rPr>
          <w:rFonts w:hint="cs"/>
          <w:rtl/>
        </w:rPr>
        <w:t>חרת.</w:t>
      </w:r>
    </w:p>
    <w:p w14:paraId="65EDD944" w14:textId="77777777" w:rsidR="00000000" w:rsidRDefault="00754752">
      <w:pPr>
        <w:pStyle w:val="a0"/>
        <w:rPr>
          <w:rtl/>
        </w:rPr>
      </w:pPr>
    </w:p>
    <w:p w14:paraId="70B4FA70" w14:textId="77777777" w:rsidR="00000000" w:rsidRDefault="00754752">
      <w:pPr>
        <w:pStyle w:val="-"/>
        <w:rPr>
          <w:rtl/>
        </w:rPr>
      </w:pPr>
      <w:bookmarkStart w:id="230" w:name="FS000000458T07_06_2004_19_45_56C"/>
      <w:bookmarkEnd w:id="230"/>
      <w:r>
        <w:rPr>
          <w:rFonts w:hint="eastAsia"/>
          <w:rtl/>
        </w:rPr>
        <w:t>חיים</w:t>
      </w:r>
      <w:r>
        <w:rPr>
          <w:rtl/>
        </w:rPr>
        <w:t xml:space="preserve"> רמון (העבודה-מימד):</w:t>
      </w:r>
    </w:p>
    <w:p w14:paraId="69F89ABD" w14:textId="77777777" w:rsidR="00000000" w:rsidRDefault="00754752">
      <w:pPr>
        <w:pStyle w:val="a0"/>
        <w:rPr>
          <w:rFonts w:hint="cs"/>
          <w:rtl/>
        </w:rPr>
      </w:pPr>
    </w:p>
    <w:p w14:paraId="01552ED6" w14:textId="77777777" w:rsidR="00000000" w:rsidRDefault="00754752">
      <w:pPr>
        <w:pStyle w:val="a0"/>
        <w:rPr>
          <w:rFonts w:hint="cs"/>
          <w:rtl/>
        </w:rPr>
      </w:pPr>
      <w:r>
        <w:rPr>
          <w:rFonts w:hint="cs"/>
          <w:rtl/>
        </w:rPr>
        <w:t>אני מאוד שמח על כך ומאוד מקווה ומאחל לשר זבולון אורלב ולחבריו שיהיה להם ניצחון סוחף ביום רביעי או ביום חמישי במרכז המפד"ל. אני חושב שהדבר הזה חשוב, מכיוון שהמפד"ל מכה על חטא היסטורי בעניין הזה.</w:t>
      </w:r>
    </w:p>
    <w:p w14:paraId="3BF289FB" w14:textId="77777777" w:rsidR="00000000" w:rsidRDefault="00754752">
      <w:pPr>
        <w:pStyle w:val="a0"/>
        <w:rPr>
          <w:rFonts w:hint="cs"/>
          <w:rtl/>
        </w:rPr>
      </w:pPr>
    </w:p>
    <w:p w14:paraId="62A42B8A" w14:textId="77777777" w:rsidR="00000000" w:rsidRDefault="00754752">
      <w:pPr>
        <w:pStyle w:val="af0"/>
        <w:rPr>
          <w:rtl/>
        </w:rPr>
      </w:pPr>
      <w:r>
        <w:rPr>
          <w:rFonts w:hint="eastAsia"/>
          <w:rtl/>
        </w:rPr>
        <w:t>יצחק</w:t>
      </w:r>
      <w:r>
        <w:rPr>
          <w:rtl/>
        </w:rPr>
        <w:t xml:space="preserve"> כהן (ש"ס):</w:t>
      </w:r>
    </w:p>
    <w:p w14:paraId="4F272BC4" w14:textId="77777777" w:rsidR="00000000" w:rsidRDefault="00754752">
      <w:pPr>
        <w:pStyle w:val="a0"/>
        <w:rPr>
          <w:rFonts w:hint="cs"/>
          <w:rtl/>
        </w:rPr>
      </w:pPr>
    </w:p>
    <w:p w14:paraId="2CC6E7DA" w14:textId="77777777" w:rsidR="00000000" w:rsidRDefault="00754752">
      <w:pPr>
        <w:pStyle w:val="a0"/>
        <w:rPr>
          <w:rFonts w:hint="cs"/>
          <w:rtl/>
        </w:rPr>
      </w:pPr>
      <w:r>
        <w:rPr>
          <w:rFonts w:hint="cs"/>
          <w:rtl/>
        </w:rPr>
        <w:t>- - - שר האו</w:t>
      </w:r>
      <w:r>
        <w:rPr>
          <w:rFonts w:hint="cs"/>
          <w:rtl/>
        </w:rPr>
        <w:t>צר.</w:t>
      </w:r>
    </w:p>
    <w:p w14:paraId="65B97461" w14:textId="77777777" w:rsidR="00000000" w:rsidRDefault="00754752">
      <w:pPr>
        <w:pStyle w:val="a0"/>
        <w:rPr>
          <w:rFonts w:hint="cs"/>
          <w:rtl/>
        </w:rPr>
      </w:pPr>
    </w:p>
    <w:p w14:paraId="16B29371" w14:textId="77777777" w:rsidR="00000000" w:rsidRDefault="00754752">
      <w:pPr>
        <w:pStyle w:val="af1"/>
        <w:rPr>
          <w:rtl/>
        </w:rPr>
      </w:pPr>
      <w:r>
        <w:rPr>
          <w:rtl/>
        </w:rPr>
        <w:t>היו"ר ראובן ריבלין:</w:t>
      </w:r>
    </w:p>
    <w:p w14:paraId="5BCF2699" w14:textId="77777777" w:rsidR="00000000" w:rsidRDefault="00754752">
      <w:pPr>
        <w:pStyle w:val="a0"/>
        <w:rPr>
          <w:rtl/>
        </w:rPr>
      </w:pPr>
    </w:p>
    <w:p w14:paraId="35089F8A" w14:textId="77777777" w:rsidR="00000000" w:rsidRDefault="00754752">
      <w:pPr>
        <w:pStyle w:val="a0"/>
        <w:rPr>
          <w:rFonts w:hint="cs"/>
          <w:rtl/>
        </w:rPr>
      </w:pPr>
      <w:r>
        <w:rPr>
          <w:rFonts w:hint="cs"/>
          <w:rtl/>
        </w:rPr>
        <w:t>חבר הכנסת יצחק כהן, כשאתה תדבר כולם יוכלו להפריע לך ואף אחד לא ייקרא לסדר.</w:t>
      </w:r>
    </w:p>
    <w:p w14:paraId="26DD3073" w14:textId="77777777" w:rsidR="00000000" w:rsidRDefault="00754752">
      <w:pPr>
        <w:pStyle w:val="a0"/>
        <w:rPr>
          <w:rFonts w:hint="cs"/>
          <w:rtl/>
        </w:rPr>
      </w:pPr>
    </w:p>
    <w:p w14:paraId="0E9871EA" w14:textId="77777777" w:rsidR="00000000" w:rsidRDefault="00754752">
      <w:pPr>
        <w:pStyle w:val="-"/>
        <w:rPr>
          <w:rtl/>
        </w:rPr>
      </w:pPr>
      <w:bookmarkStart w:id="231" w:name="FS000000458T07_06_2004_19_48_07C"/>
      <w:bookmarkEnd w:id="231"/>
      <w:r>
        <w:rPr>
          <w:rFonts w:hint="eastAsia"/>
          <w:rtl/>
        </w:rPr>
        <w:t>חיים</w:t>
      </w:r>
      <w:r>
        <w:rPr>
          <w:rtl/>
        </w:rPr>
        <w:t xml:space="preserve"> רמון (העבודה-מימד):</w:t>
      </w:r>
    </w:p>
    <w:p w14:paraId="0956D216" w14:textId="77777777" w:rsidR="00000000" w:rsidRDefault="00754752">
      <w:pPr>
        <w:pStyle w:val="a0"/>
        <w:rPr>
          <w:rFonts w:hint="cs"/>
          <w:rtl/>
        </w:rPr>
      </w:pPr>
    </w:p>
    <w:p w14:paraId="62C652AF" w14:textId="77777777" w:rsidR="00000000" w:rsidRDefault="00754752">
      <w:pPr>
        <w:pStyle w:val="a0"/>
        <w:rPr>
          <w:rFonts w:hint="cs"/>
          <w:rtl/>
        </w:rPr>
      </w:pPr>
      <w:r>
        <w:rPr>
          <w:rFonts w:hint="cs"/>
          <w:rtl/>
        </w:rPr>
        <w:t xml:space="preserve">חבר הכנסת יצחק כהן, יש לי ויכוח כלכלי גדול עם הממשלה הזאת ובעיקר עם שר האוצר הזה. אבל, אספר לך. לא נעים, דיברתי על המפד"ל ואדבר </w:t>
      </w:r>
      <w:r>
        <w:rPr>
          <w:rFonts w:hint="cs"/>
          <w:rtl/>
        </w:rPr>
        <w:t>אליך. פניתי לבכיר מאוד בש"ס ואמרתי לו: אתם כל היום מדברים נגד שר האוצר ונגד המדיניות הכלכלית, ויש לי חשד חסר בסיס שאתם רוצים להפיל את ראש הממשלה שרון ולהכתיר את שר האוצר. חשד.</w:t>
      </w:r>
    </w:p>
    <w:p w14:paraId="6D5EE25B" w14:textId="77777777" w:rsidR="00000000" w:rsidRDefault="00754752">
      <w:pPr>
        <w:pStyle w:val="a0"/>
        <w:rPr>
          <w:rFonts w:hint="cs"/>
          <w:rtl/>
        </w:rPr>
      </w:pPr>
    </w:p>
    <w:p w14:paraId="6C1EB4A4" w14:textId="77777777" w:rsidR="00000000" w:rsidRDefault="00754752">
      <w:pPr>
        <w:pStyle w:val="af0"/>
        <w:rPr>
          <w:rtl/>
        </w:rPr>
      </w:pPr>
      <w:r>
        <w:rPr>
          <w:rFonts w:hint="eastAsia"/>
          <w:rtl/>
        </w:rPr>
        <w:t>דוד</w:t>
      </w:r>
      <w:r>
        <w:rPr>
          <w:rtl/>
        </w:rPr>
        <w:t xml:space="preserve"> אזולאי (ש"ס):</w:t>
      </w:r>
    </w:p>
    <w:p w14:paraId="7104F3E2" w14:textId="77777777" w:rsidR="00000000" w:rsidRDefault="00754752">
      <w:pPr>
        <w:pStyle w:val="a0"/>
        <w:rPr>
          <w:rFonts w:hint="cs"/>
          <w:rtl/>
        </w:rPr>
      </w:pPr>
    </w:p>
    <w:p w14:paraId="660D0C20" w14:textId="77777777" w:rsidR="00000000" w:rsidRDefault="00754752">
      <w:pPr>
        <w:pStyle w:val="a0"/>
        <w:rPr>
          <w:rFonts w:hint="cs"/>
          <w:rtl/>
        </w:rPr>
      </w:pPr>
      <w:r>
        <w:rPr>
          <w:rFonts w:hint="cs"/>
          <w:rtl/>
        </w:rPr>
        <w:t>חס וחלילה.</w:t>
      </w:r>
    </w:p>
    <w:p w14:paraId="1D971E8A" w14:textId="77777777" w:rsidR="00000000" w:rsidRDefault="00754752">
      <w:pPr>
        <w:pStyle w:val="a0"/>
        <w:rPr>
          <w:rFonts w:hint="cs"/>
          <w:rtl/>
        </w:rPr>
      </w:pPr>
    </w:p>
    <w:p w14:paraId="497B51B9" w14:textId="77777777" w:rsidR="00000000" w:rsidRDefault="00754752">
      <w:pPr>
        <w:pStyle w:val="-"/>
        <w:rPr>
          <w:rtl/>
        </w:rPr>
      </w:pPr>
      <w:bookmarkStart w:id="232" w:name="FS000000458T07_06_2004_19_49_15C"/>
      <w:bookmarkEnd w:id="232"/>
      <w:r>
        <w:rPr>
          <w:rtl/>
        </w:rPr>
        <w:t>חיים רמון (העבודה-מימד):</w:t>
      </w:r>
    </w:p>
    <w:p w14:paraId="1AFB0BE3" w14:textId="77777777" w:rsidR="00000000" w:rsidRDefault="00754752">
      <w:pPr>
        <w:pStyle w:val="a0"/>
        <w:rPr>
          <w:rtl/>
        </w:rPr>
      </w:pPr>
    </w:p>
    <w:p w14:paraId="2C03C999" w14:textId="77777777" w:rsidR="00000000" w:rsidRDefault="00754752">
      <w:pPr>
        <w:pStyle w:val="a0"/>
        <w:rPr>
          <w:rFonts w:hint="cs"/>
          <w:rtl/>
        </w:rPr>
      </w:pPr>
      <w:r>
        <w:rPr>
          <w:rFonts w:hint="cs"/>
          <w:rtl/>
        </w:rPr>
        <w:t>אמרתי דבר אחד. תקשיבו,</w:t>
      </w:r>
      <w:r>
        <w:rPr>
          <w:rFonts w:hint="cs"/>
          <w:rtl/>
        </w:rPr>
        <w:t xml:space="preserve"> ואני אומר לכם את זה כאן מעל הדוכן.</w:t>
      </w:r>
    </w:p>
    <w:p w14:paraId="2859CD06" w14:textId="77777777" w:rsidR="00000000" w:rsidRDefault="00754752">
      <w:pPr>
        <w:pStyle w:val="a0"/>
        <w:rPr>
          <w:rFonts w:hint="cs"/>
          <w:rtl/>
        </w:rPr>
      </w:pPr>
    </w:p>
    <w:p w14:paraId="181B1BE0" w14:textId="77777777" w:rsidR="00000000" w:rsidRDefault="00754752">
      <w:pPr>
        <w:pStyle w:val="af0"/>
        <w:rPr>
          <w:rtl/>
        </w:rPr>
      </w:pPr>
      <w:r>
        <w:rPr>
          <w:rFonts w:hint="eastAsia"/>
          <w:rtl/>
        </w:rPr>
        <w:t>יצחק</w:t>
      </w:r>
      <w:r>
        <w:rPr>
          <w:rtl/>
        </w:rPr>
        <w:t xml:space="preserve"> כהן (ש"ס):</w:t>
      </w:r>
    </w:p>
    <w:p w14:paraId="630918CB" w14:textId="77777777" w:rsidR="00000000" w:rsidRDefault="00754752">
      <w:pPr>
        <w:pStyle w:val="a0"/>
        <w:rPr>
          <w:rFonts w:hint="cs"/>
          <w:rtl/>
        </w:rPr>
      </w:pPr>
    </w:p>
    <w:p w14:paraId="6F091B54" w14:textId="77777777" w:rsidR="00000000" w:rsidRDefault="00754752">
      <w:pPr>
        <w:pStyle w:val="a0"/>
        <w:rPr>
          <w:rFonts w:hint="cs"/>
          <w:rtl/>
        </w:rPr>
      </w:pPr>
      <w:r>
        <w:rPr>
          <w:rFonts w:hint="cs"/>
          <w:rtl/>
        </w:rPr>
        <w:t>מה רע בזה?</w:t>
      </w:r>
    </w:p>
    <w:p w14:paraId="4B6A61D2" w14:textId="77777777" w:rsidR="00000000" w:rsidRDefault="00754752">
      <w:pPr>
        <w:pStyle w:val="a0"/>
        <w:rPr>
          <w:rFonts w:hint="cs"/>
          <w:rtl/>
        </w:rPr>
      </w:pPr>
    </w:p>
    <w:p w14:paraId="4B379C51" w14:textId="77777777" w:rsidR="00000000" w:rsidRDefault="00754752">
      <w:pPr>
        <w:pStyle w:val="-"/>
        <w:rPr>
          <w:rtl/>
        </w:rPr>
      </w:pPr>
      <w:bookmarkStart w:id="233" w:name="FS000000458T07_06_2004_19_33_16C"/>
      <w:bookmarkEnd w:id="233"/>
      <w:r>
        <w:rPr>
          <w:rtl/>
        </w:rPr>
        <w:t>חיים רמון (העבודה-מימד):</w:t>
      </w:r>
    </w:p>
    <w:p w14:paraId="2F749FE6" w14:textId="77777777" w:rsidR="00000000" w:rsidRDefault="00754752">
      <w:pPr>
        <w:pStyle w:val="a0"/>
        <w:rPr>
          <w:rtl/>
        </w:rPr>
      </w:pPr>
    </w:p>
    <w:p w14:paraId="2827178B" w14:textId="77777777" w:rsidR="00000000" w:rsidRDefault="00754752">
      <w:pPr>
        <w:pStyle w:val="a0"/>
        <w:rPr>
          <w:rFonts w:hint="cs"/>
          <w:rtl/>
        </w:rPr>
      </w:pPr>
      <w:r>
        <w:rPr>
          <w:rFonts w:hint="cs"/>
          <w:rtl/>
        </w:rPr>
        <w:t>תקשיב, צריך להיות היגיון אצלכם. אתם רוצים להכתיר את האדריכל של המדיניות האכזרית הזאת?</w:t>
      </w:r>
    </w:p>
    <w:p w14:paraId="7EBEF2EE" w14:textId="77777777" w:rsidR="00000000" w:rsidRDefault="00754752">
      <w:pPr>
        <w:pStyle w:val="a0"/>
        <w:ind w:firstLine="0"/>
        <w:rPr>
          <w:rFonts w:hint="cs"/>
          <w:rtl/>
        </w:rPr>
      </w:pPr>
    </w:p>
    <w:p w14:paraId="7E7A8094" w14:textId="77777777" w:rsidR="00000000" w:rsidRDefault="00754752">
      <w:pPr>
        <w:pStyle w:val="af1"/>
        <w:rPr>
          <w:rtl/>
        </w:rPr>
      </w:pPr>
      <w:r>
        <w:rPr>
          <w:rtl/>
        </w:rPr>
        <w:t>היו"ר ראובן ריבלין:</w:t>
      </w:r>
    </w:p>
    <w:p w14:paraId="3CA3B22A" w14:textId="77777777" w:rsidR="00000000" w:rsidRDefault="00754752">
      <w:pPr>
        <w:pStyle w:val="a0"/>
        <w:rPr>
          <w:rtl/>
        </w:rPr>
      </w:pPr>
    </w:p>
    <w:p w14:paraId="6EF6CD99" w14:textId="77777777" w:rsidR="00000000" w:rsidRDefault="00754752">
      <w:pPr>
        <w:pStyle w:val="a0"/>
        <w:rPr>
          <w:rFonts w:hint="cs"/>
          <w:rtl/>
        </w:rPr>
      </w:pPr>
      <w:r>
        <w:rPr>
          <w:rFonts w:hint="cs"/>
          <w:rtl/>
        </w:rPr>
        <w:t>חבר הכנסת רמון, במשרד האוצר יש שני שרים.</w:t>
      </w:r>
    </w:p>
    <w:p w14:paraId="0D3A4658" w14:textId="77777777" w:rsidR="00000000" w:rsidRDefault="00754752">
      <w:pPr>
        <w:pStyle w:val="a0"/>
        <w:ind w:firstLine="0"/>
        <w:rPr>
          <w:rFonts w:hint="cs"/>
          <w:rtl/>
        </w:rPr>
      </w:pPr>
    </w:p>
    <w:p w14:paraId="0FA956D8" w14:textId="77777777" w:rsidR="00000000" w:rsidRDefault="00754752">
      <w:pPr>
        <w:pStyle w:val="-"/>
        <w:rPr>
          <w:rtl/>
        </w:rPr>
      </w:pPr>
      <w:bookmarkStart w:id="234" w:name="FS000000458T07_06_2004_19_34_04C"/>
      <w:bookmarkEnd w:id="234"/>
      <w:r>
        <w:rPr>
          <w:rtl/>
        </w:rPr>
        <w:t>חיים רמון (העב</w:t>
      </w:r>
      <w:r>
        <w:rPr>
          <w:rtl/>
        </w:rPr>
        <w:t>ודה-מימד):</w:t>
      </w:r>
    </w:p>
    <w:p w14:paraId="6E754AC6" w14:textId="77777777" w:rsidR="00000000" w:rsidRDefault="00754752">
      <w:pPr>
        <w:pStyle w:val="a0"/>
        <w:rPr>
          <w:rtl/>
        </w:rPr>
      </w:pPr>
    </w:p>
    <w:p w14:paraId="24C27183" w14:textId="77777777" w:rsidR="00000000" w:rsidRDefault="00754752">
      <w:pPr>
        <w:pStyle w:val="a0"/>
        <w:rPr>
          <w:rFonts w:hint="cs"/>
          <w:rtl/>
        </w:rPr>
      </w:pPr>
      <w:r>
        <w:rPr>
          <w:rFonts w:hint="cs"/>
          <w:rtl/>
        </w:rPr>
        <w:t xml:space="preserve">דיברתי על שר האוצר. אמרתי למי שאמרתי בש"ס, חבר הכנסת יצחק כהן, אם תהיה פסיקה - - - </w:t>
      </w:r>
    </w:p>
    <w:p w14:paraId="52897180" w14:textId="77777777" w:rsidR="00000000" w:rsidRDefault="00754752">
      <w:pPr>
        <w:pStyle w:val="a0"/>
        <w:ind w:firstLine="0"/>
        <w:rPr>
          <w:rFonts w:hint="cs"/>
          <w:rtl/>
        </w:rPr>
      </w:pPr>
    </w:p>
    <w:p w14:paraId="7DD41D34" w14:textId="77777777" w:rsidR="00000000" w:rsidRDefault="00754752">
      <w:pPr>
        <w:pStyle w:val="af0"/>
        <w:rPr>
          <w:rtl/>
        </w:rPr>
      </w:pPr>
      <w:r>
        <w:rPr>
          <w:rFonts w:hint="eastAsia"/>
          <w:rtl/>
        </w:rPr>
        <w:t>אליהו</w:t>
      </w:r>
      <w:r>
        <w:rPr>
          <w:rtl/>
        </w:rPr>
        <w:t xml:space="preserve"> ישי (ש"ס):</w:t>
      </w:r>
    </w:p>
    <w:p w14:paraId="4D714EB3" w14:textId="77777777" w:rsidR="00000000" w:rsidRDefault="00754752">
      <w:pPr>
        <w:pStyle w:val="a0"/>
        <w:rPr>
          <w:rFonts w:hint="cs"/>
          <w:rtl/>
        </w:rPr>
      </w:pPr>
    </w:p>
    <w:p w14:paraId="0EE4F7C8" w14:textId="77777777" w:rsidR="00000000" w:rsidRDefault="00754752">
      <w:pPr>
        <w:pStyle w:val="a0"/>
        <w:rPr>
          <w:rFonts w:hint="cs"/>
          <w:rtl/>
        </w:rPr>
      </w:pPr>
      <w:r>
        <w:rPr>
          <w:rFonts w:hint="cs"/>
          <w:rtl/>
        </w:rPr>
        <w:t xml:space="preserve">מי שמקבל את ההחלטות בש"ס זה אני. אני יכול להגיד לך - - - </w:t>
      </w:r>
    </w:p>
    <w:p w14:paraId="01026377" w14:textId="77777777" w:rsidR="00000000" w:rsidRDefault="00754752">
      <w:pPr>
        <w:pStyle w:val="a0"/>
        <w:ind w:firstLine="0"/>
        <w:rPr>
          <w:rFonts w:hint="cs"/>
          <w:rtl/>
        </w:rPr>
      </w:pPr>
    </w:p>
    <w:p w14:paraId="53AE7B5C" w14:textId="77777777" w:rsidR="00000000" w:rsidRDefault="00754752">
      <w:pPr>
        <w:pStyle w:val="af1"/>
        <w:rPr>
          <w:rtl/>
        </w:rPr>
      </w:pPr>
      <w:r>
        <w:rPr>
          <w:rtl/>
        </w:rPr>
        <w:t>היו"ר ראובן ריבלין:</w:t>
      </w:r>
    </w:p>
    <w:p w14:paraId="67BF5BED" w14:textId="77777777" w:rsidR="00000000" w:rsidRDefault="00754752">
      <w:pPr>
        <w:pStyle w:val="a0"/>
        <w:rPr>
          <w:rtl/>
        </w:rPr>
      </w:pPr>
    </w:p>
    <w:p w14:paraId="333680CB" w14:textId="77777777" w:rsidR="00000000" w:rsidRDefault="00754752">
      <w:pPr>
        <w:pStyle w:val="a0"/>
        <w:rPr>
          <w:rFonts w:hint="cs"/>
          <w:rtl/>
        </w:rPr>
      </w:pPr>
      <w:r>
        <w:rPr>
          <w:rFonts w:hint="cs"/>
          <w:rtl/>
        </w:rPr>
        <w:t>חבר הכנסת ישי, הכנסת נותנת לך הרבה כבוד, תן לכנסת את הכבוד שה</w:t>
      </w:r>
      <w:r>
        <w:rPr>
          <w:rFonts w:hint="cs"/>
          <w:rtl/>
        </w:rPr>
        <w:t>יא נותנת לך.</w:t>
      </w:r>
    </w:p>
    <w:p w14:paraId="4CF7C296" w14:textId="77777777" w:rsidR="00000000" w:rsidRDefault="00754752">
      <w:pPr>
        <w:pStyle w:val="a0"/>
        <w:ind w:firstLine="0"/>
        <w:rPr>
          <w:rFonts w:hint="cs"/>
          <w:rtl/>
        </w:rPr>
      </w:pPr>
    </w:p>
    <w:p w14:paraId="57F0E256" w14:textId="77777777" w:rsidR="00000000" w:rsidRDefault="00754752">
      <w:pPr>
        <w:pStyle w:val="-"/>
        <w:rPr>
          <w:rtl/>
        </w:rPr>
      </w:pPr>
      <w:bookmarkStart w:id="235" w:name="FS000000458T07_06_2004_19_35_20C"/>
      <w:bookmarkEnd w:id="235"/>
      <w:r>
        <w:rPr>
          <w:rtl/>
        </w:rPr>
        <w:t>חיים רמון (העבודה-מימד):</w:t>
      </w:r>
    </w:p>
    <w:p w14:paraId="4F27E205" w14:textId="77777777" w:rsidR="00000000" w:rsidRDefault="00754752">
      <w:pPr>
        <w:pStyle w:val="a0"/>
        <w:rPr>
          <w:rtl/>
        </w:rPr>
      </w:pPr>
    </w:p>
    <w:p w14:paraId="4816BF6B" w14:textId="77777777" w:rsidR="00000000" w:rsidRDefault="00754752">
      <w:pPr>
        <w:pStyle w:val="a0"/>
        <w:rPr>
          <w:rFonts w:hint="cs"/>
          <w:rtl/>
        </w:rPr>
      </w:pPr>
      <w:r>
        <w:rPr>
          <w:rFonts w:hint="cs"/>
          <w:rtl/>
        </w:rPr>
        <w:t xml:space="preserve">לצערי הרב, מי שמקבל החלטות בש"ס הוא הרב עובדיה. אני מציע, שאם הרב עובדיה יבוא ויתחייב שהוא בשום מקרה לא יקים ממשלה עם בנימין נתניהו, תבוא אלינו ונדבר. </w:t>
      </w:r>
    </w:p>
    <w:p w14:paraId="2BBA5167" w14:textId="77777777" w:rsidR="00000000" w:rsidRDefault="00754752">
      <w:pPr>
        <w:pStyle w:val="a0"/>
        <w:ind w:firstLine="0"/>
        <w:rPr>
          <w:rFonts w:hint="cs"/>
          <w:rtl/>
        </w:rPr>
      </w:pPr>
    </w:p>
    <w:p w14:paraId="25D1949E" w14:textId="77777777" w:rsidR="00000000" w:rsidRDefault="00754752">
      <w:pPr>
        <w:pStyle w:val="af0"/>
        <w:rPr>
          <w:rtl/>
        </w:rPr>
      </w:pPr>
      <w:r>
        <w:rPr>
          <w:rFonts w:hint="eastAsia"/>
          <w:rtl/>
        </w:rPr>
        <w:t>שלמה</w:t>
      </w:r>
      <w:r>
        <w:rPr>
          <w:rtl/>
        </w:rPr>
        <w:t xml:space="preserve"> בניזרי (ש"ס):</w:t>
      </w:r>
    </w:p>
    <w:p w14:paraId="743F2DB6" w14:textId="77777777" w:rsidR="00000000" w:rsidRDefault="00754752">
      <w:pPr>
        <w:pStyle w:val="a0"/>
        <w:rPr>
          <w:rFonts w:hint="cs"/>
          <w:rtl/>
        </w:rPr>
      </w:pPr>
    </w:p>
    <w:p w14:paraId="36C9A7CA" w14:textId="77777777" w:rsidR="00000000" w:rsidRDefault="00754752">
      <w:pPr>
        <w:pStyle w:val="a0"/>
        <w:rPr>
          <w:rFonts w:hint="cs"/>
          <w:rtl/>
        </w:rPr>
      </w:pPr>
      <w:r>
        <w:rPr>
          <w:rFonts w:hint="cs"/>
          <w:rtl/>
        </w:rPr>
        <w:t>מתחייבים עכשיו.</w:t>
      </w:r>
    </w:p>
    <w:p w14:paraId="7136AFD8" w14:textId="77777777" w:rsidR="00000000" w:rsidRDefault="00754752">
      <w:pPr>
        <w:pStyle w:val="a0"/>
        <w:ind w:firstLine="0"/>
        <w:rPr>
          <w:rFonts w:hint="cs"/>
          <w:rtl/>
        </w:rPr>
      </w:pPr>
    </w:p>
    <w:p w14:paraId="5A04EBE6" w14:textId="77777777" w:rsidR="00000000" w:rsidRDefault="00754752">
      <w:pPr>
        <w:pStyle w:val="-"/>
        <w:rPr>
          <w:rtl/>
        </w:rPr>
      </w:pPr>
      <w:bookmarkStart w:id="236" w:name="FS000000458T07_06_2004_19_35_51C"/>
      <w:bookmarkEnd w:id="236"/>
      <w:r>
        <w:rPr>
          <w:rtl/>
        </w:rPr>
        <w:t>חיים רמון (העבודה-מימד):</w:t>
      </w:r>
    </w:p>
    <w:p w14:paraId="09DACF45" w14:textId="77777777" w:rsidR="00000000" w:rsidRDefault="00754752">
      <w:pPr>
        <w:pStyle w:val="a0"/>
        <w:rPr>
          <w:rtl/>
        </w:rPr>
      </w:pPr>
    </w:p>
    <w:p w14:paraId="2A4E2F15" w14:textId="77777777" w:rsidR="00000000" w:rsidRDefault="00754752">
      <w:pPr>
        <w:pStyle w:val="a0"/>
        <w:rPr>
          <w:rFonts w:hint="cs"/>
          <w:rtl/>
        </w:rPr>
      </w:pPr>
      <w:r>
        <w:rPr>
          <w:rFonts w:hint="cs"/>
          <w:rtl/>
        </w:rPr>
        <w:t xml:space="preserve">בינתיים פניתי אליכם לפני יותר מחודש ולא קיבלתי תשובה. </w:t>
      </w:r>
    </w:p>
    <w:p w14:paraId="14710821" w14:textId="77777777" w:rsidR="00000000" w:rsidRDefault="00754752">
      <w:pPr>
        <w:pStyle w:val="a0"/>
        <w:ind w:firstLine="0"/>
        <w:rPr>
          <w:rFonts w:hint="cs"/>
          <w:rtl/>
        </w:rPr>
      </w:pPr>
    </w:p>
    <w:p w14:paraId="4F51A91D" w14:textId="77777777" w:rsidR="00000000" w:rsidRDefault="00754752">
      <w:pPr>
        <w:pStyle w:val="af0"/>
        <w:rPr>
          <w:rtl/>
        </w:rPr>
      </w:pPr>
      <w:r>
        <w:rPr>
          <w:rFonts w:hint="eastAsia"/>
          <w:rtl/>
        </w:rPr>
        <w:t>נסים</w:t>
      </w:r>
      <w:r>
        <w:rPr>
          <w:rtl/>
        </w:rPr>
        <w:t xml:space="preserve"> זאב (ש"ס):</w:t>
      </w:r>
    </w:p>
    <w:p w14:paraId="0AD1902F" w14:textId="77777777" w:rsidR="00000000" w:rsidRDefault="00754752">
      <w:pPr>
        <w:pStyle w:val="a0"/>
        <w:rPr>
          <w:rFonts w:hint="cs"/>
          <w:rtl/>
        </w:rPr>
      </w:pPr>
    </w:p>
    <w:p w14:paraId="24951BF7" w14:textId="77777777" w:rsidR="00000000" w:rsidRDefault="00754752">
      <w:pPr>
        <w:pStyle w:val="a0"/>
        <w:rPr>
          <w:rFonts w:hint="cs"/>
          <w:rtl/>
        </w:rPr>
      </w:pPr>
      <w:r>
        <w:rPr>
          <w:rFonts w:hint="cs"/>
          <w:rtl/>
        </w:rPr>
        <w:t xml:space="preserve">- - - </w:t>
      </w:r>
    </w:p>
    <w:p w14:paraId="075E91C0" w14:textId="77777777" w:rsidR="00000000" w:rsidRDefault="00754752">
      <w:pPr>
        <w:pStyle w:val="a0"/>
        <w:ind w:firstLine="0"/>
        <w:rPr>
          <w:rFonts w:hint="cs"/>
          <w:rtl/>
        </w:rPr>
      </w:pPr>
    </w:p>
    <w:p w14:paraId="520A1D02" w14:textId="77777777" w:rsidR="00000000" w:rsidRDefault="00754752">
      <w:pPr>
        <w:pStyle w:val="af1"/>
        <w:rPr>
          <w:rtl/>
        </w:rPr>
      </w:pPr>
      <w:r>
        <w:rPr>
          <w:rtl/>
        </w:rPr>
        <w:t>היו"ר ראובן ריבלין:</w:t>
      </w:r>
    </w:p>
    <w:p w14:paraId="6907C0A6" w14:textId="77777777" w:rsidR="00000000" w:rsidRDefault="00754752">
      <w:pPr>
        <w:pStyle w:val="a0"/>
        <w:rPr>
          <w:rtl/>
        </w:rPr>
      </w:pPr>
    </w:p>
    <w:p w14:paraId="697681DC" w14:textId="77777777" w:rsidR="00000000" w:rsidRDefault="00754752">
      <w:pPr>
        <w:pStyle w:val="a0"/>
        <w:rPr>
          <w:rFonts w:hint="cs"/>
          <w:rtl/>
        </w:rPr>
      </w:pPr>
      <w:r>
        <w:rPr>
          <w:rFonts w:hint="cs"/>
          <w:rtl/>
        </w:rPr>
        <w:t>חבר הכנסת נסים זאב, קראתי בשמך. כולם יודעים שאדוני נמצא פה.</w:t>
      </w:r>
    </w:p>
    <w:p w14:paraId="0260C1CC" w14:textId="77777777" w:rsidR="00000000" w:rsidRDefault="00754752">
      <w:pPr>
        <w:pStyle w:val="a0"/>
        <w:ind w:firstLine="0"/>
        <w:rPr>
          <w:rFonts w:hint="cs"/>
          <w:rtl/>
        </w:rPr>
      </w:pPr>
    </w:p>
    <w:p w14:paraId="54F75FA9" w14:textId="77777777" w:rsidR="00000000" w:rsidRDefault="00754752">
      <w:pPr>
        <w:pStyle w:val="-"/>
        <w:rPr>
          <w:rtl/>
        </w:rPr>
      </w:pPr>
      <w:bookmarkStart w:id="237" w:name="FS000000458T07_06_2004_19_36_29C"/>
      <w:bookmarkEnd w:id="237"/>
      <w:r>
        <w:rPr>
          <w:rtl/>
        </w:rPr>
        <w:t>חיים רמון (העבודה-מימד):</w:t>
      </w:r>
    </w:p>
    <w:p w14:paraId="311DCB36" w14:textId="77777777" w:rsidR="00000000" w:rsidRDefault="00754752">
      <w:pPr>
        <w:pStyle w:val="a0"/>
        <w:rPr>
          <w:rtl/>
        </w:rPr>
      </w:pPr>
    </w:p>
    <w:p w14:paraId="5F09A7EA" w14:textId="77777777" w:rsidR="00000000" w:rsidRDefault="00754752">
      <w:pPr>
        <w:pStyle w:val="a0"/>
        <w:rPr>
          <w:rFonts w:hint="cs"/>
          <w:rtl/>
        </w:rPr>
      </w:pPr>
      <w:r>
        <w:rPr>
          <w:rFonts w:hint="cs"/>
          <w:rtl/>
        </w:rPr>
        <w:t>חבר הכנסת אלי ישי, כל זמן שזה לא קורה, ההתקפה החברתית שלכם על הממשל</w:t>
      </w:r>
      <w:r>
        <w:rPr>
          <w:rFonts w:hint="cs"/>
          <w:rtl/>
        </w:rPr>
        <w:t xml:space="preserve">ה היא בעייתית בעיני. </w:t>
      </w:r>
    </w:p>
    <w:p w14:paraId="107B98EC" w14:textId="77777777" w:rsidR="00000000" w:rsidRDefault="00754752">
      <w:pPr>
        <w:pStyle w:val="a0"/>
        <w:ind w:firstLine="0"/>
        <w:rPr>
          <w:rFonts w:hint="cs"/>
          <w:rtl/>
        </w:rPr>
      </w:pPr>
    </w:p>
    <w:p w14:paraId="70A65233" w14:textId="77777777" w:rsidR="00000000" w:rsidRDefault="00754752">
      <w:pPr>
        <w:pStyle w:val="af1"/>
        <w:rPr>
          <w:rtl/>
        </w:rPr>
      </w:pPr>
      <w:r>
        <w:rPr>
          <w:rtl/>
        </w:rPr>
        <w:t>היו"ר ראובן ריבלין:</w:t>
      </w:r>
    </w:p>
    <w:p w14:paraId="37AC5EC5" w14:textId="77777777" w:rsidR="00000000" w:rsidRDefault="00754752">
      <w:pPr>
        <w:pStyle w:val="a0"/>
        <w:rPr>
          <w:rtl/>
        </w:rPr>
      </w:pPr>
    </w:p>
    <w:p w14:paraId="6ABC894D" w14:textId="77777777" w:rsidR="00000000" w:rsidRDefault="00754752">
      <w:pPr>
        <w:pStyle w:val="a0"/>
        <w:rPr>
          <w:rFonts w:hint="cs"/>
          <w:rtl/>
        </w:rPr>
      </w:pPr>
      <w:r>
        <w:rPr>
          <w:rFonts w:hint="cs"/>
          <w:rtl/>
        </w:rPr>
        <w:t xml:space="preserve">חבר הכנסת רמון, לא לענות להם עוד. להמשיך בנאומך. </w:t>
      </w:r>
    </w:p>
    <w:p w14:paraId="5DEC31BA" w14:textId="77777777" w:rsidR="00000000" w:rsidRDefault="00754752">
      <w:pPr>
        <w:pStyle w:val="a0"/>
        <w:ind w:firstLine="0"/>
        <w:rPr>
          <w:rFonts w:hint="cs"/>
          <w:rtl/>
        </w:rPr>
      </w:pPr>
    </w:p>
    <w:p w14:paraId="493C95D8" w14:textId="77777777" w:rsidR="00000000" w:rsidRDefault="00754752">
      <w:pPr>
        <w:pStyle w:val="af0"/>
        <w:rPr>
          <w:rtl/>
        </w:rPr>
      </w:pPr>
      <w:r>
        <w:rPr>
          <w:rFonts w:hint="eastAsia"/>
          <w:rtl/>
        </w:rPr>
        <w:t>משולם</w:t>
      </w:r>
      <w:r>
        <w:rPr>
          <w:rtl/>
        </w:rPr>
        <w:t xml:space="preserve"> נהרי (ש"ס):</w:t>
      </w:r>
    </w:p>
    <w:p w14:paraId="344D612D" w14:textId="77777777" w:rsidR="00000000" w:rsidRDefault="00754752">
      <w:pPr>
        <w:pStyle w:val="a0"/>
        <w:rPr>
          <w:rFonts w:hint="cs"/>
          <w:rtl/>
        </w:rPr>
      </w:pPr>
    </w:p>
    <w:p w14:paraId="1795CFCB" w14:textId="77777777" w:rsidR="00000000" w:rsidRDefault="00754752">
      <w:pPr>
        <w:pStyle w:val="a0"/>
        <w:rPr>
          <w:rFonts w:hint="cs"/>
          <w:rtl/>
        </w:rPr>
      </w:pPr>
      <w:r>
        <w:rPr>
          <w:rFonts w:hint="cs"/>
          <w:rtl/>
        </w:rPr>
        <w:t xml:space="preserve">מה קרה - - - </w:t>
      </w:r>
    </w:p>
    <w:p w14:paraId="69516D6B" w14:textId="77777777" w:rsidR="00000000" w:rsidRDefault="00754752">
      <w:pPr>
        <w:pStyle w:val="a0"/>
        <w:ind w:firstLine="0"/>
        <w:rPr>
          <w:rFonts w:hint="cs"/>
          <w:rtl/>
        </w:rPr>
      </w:pPr>
    </w:p>
    <w:p w14:paraId="73DF976E" w14:textId="77777777" w:rsidR="00000000" w:rsidRDefault="00754752">
      <w:pPr>
        <w:pStyle w:val="af1"/>
        <w:rPr>
          <w:rtl/>
        </w:rPr>
      </w:pPr>
      <w:r>
        <w:rPr>
          <w:rtl/>
        </w:rPr>
        <w:t>היו"ר ראובן ריבלין:</w:t>
      </w:r>
    </w:p>
    <w:p w14:paraId="63C156F0" w14:textId="77777777" w:rsidR="00000000" w:rsidRDefault="00754752">
      <w:pPr>
        <w:pStyle w:val="a0"/>
        <w:rPr>
          <w:rtl/>
        </w:rPr>
      </w:pPr>
    </w:p>
    <w:p w14:paraId="0B311852" w14:textId="77777777" w:rsidR="00000000" w:rsidRDefault="00754752">
      <w:pPr>
        <w:pStyle w:val="a0"/>
        <w:rPr>
          <w:rFonts w:hint="cs"/>
          <w:rtl/>
        </w:rPr>
      </w:pPr>
      <w:r>
        <w:rPr>
          <w:rFonts w:hint="cs"/>
          <w:rtl/>
        </w:rPr>
        <w:t>חבר הכנסת נהרי.</w:t>
      </w:r>
    </w:p>
    <w:p w14:paraId="757EC12D" w14:textId="77777777" w:rsidR="00000000" w:rsidRDefault="00754752">
      <w:pPr>
        <w:pStyle w:val="a0"/>
        <w:ind w:firstLine="0"/>
        <w:rPr>
          <w:rFonts w:hint="cs"/>
          <w:rtl/>
        </w:rPr>
      </w:pPr>
    </w:p>
    <w:p w14:paraId="1AC5CED1" w14:textId="77777777" w:rsidR="00000000" w:rsidRDefault="00754752">
      <w:pPr>
        <w:pStyle w:val="-"/>
        <w:rPr>
          <w:rtl/>
        </w:rPr>
      </w:pPr>
      <w:bookmarkStart w:id="238" w:name="FS000000458T07_06_2004_19_37_09C"/>
      <w:bookmarkEnd w:id="238"/>
      <w:r>
        <w:rPr>
          <w:rtl/>
        </w:rPr>
        <w:t>חיים רמון (העבודה-מימד):</w:t>
      </w:r>
    </w:p>
    <w:p w14:paraId="319BD7F5" w14:textId="77777777" w:rsidR="00000000" w:rsidRDefault="00754752">
      <w:pPr>
        <w:pStyle w:val="a0"/>
        <w:rPr>
          <w:rtl/>
        </w:rPr>
      </w:pPr>
    </w:p>
    <w:p w14:paraId="42B8960A" w14:textId="77777777" w:rsidR="00000000" w:rsidRDefault="00754752">
      <w:pPr>
        <w:pStyle w:val="a0"/>
        <w:rPr>
          <w:rFonts w:hint="cs"/>
          <w:rtl/>
        </w:rPr>
      </w:pPr>
      <w:r>
        <w:rPr>
          <w:rFonts w:hint="cs"/>
          <w:rtl/>
        </w:rPr>
        <w:t>יש לנו ויכוח קשה עם המדיניות הכלכלית-החברתית. אני רוצה להגיד לש</w:t>
      </w:r>
      <w:r>
        <w:rPr>
          <w:rFonts w:hint="cs"/>
          <w:rtl/>
        </w:rPr>
        <w:t xml:space="preserve">ר לפיד, כפי שאמר חבר הכנסת מלכיאור, אל תתגאה כל כך במדיניות הזאת. היא חסרת רחמים, היא אכזרית, היא עושה דברים מיותרים, היא פוגעת פגיעה מיותרת בשכבות מסוימות והיא פוגעת בחלק גדול </w:t>
      </w:r>
      <w:r>
        <w:rPr>
          <w:rtl/>
        </w:rPr>
        <w:t>–</w:t>
      </w:r>
      <w:r>
        <w:rPr>
          <w:rFonts w:hint="cs"/>
          <w:rtl/>
        </w:rPr>
        <w:t xml:space="preserve"> השר שטרית, אני מדבר אל השר לפיד - - - </w:t>
      </w:r>
    </w:p>
    <w:p w14:paraId="3E60D4C6" w14:textId="77777777" w:rsidR="00000000" w:rsidRDefault="00754752">
      <w:pPr>
        <w:pStyle w:val="a0"/>
        <w:ind w:firstLine="0"/>
        <w:rPr>
          <w:rFonts w:hint="cs"/>
          <w:rtl/>
        </w:rPr>
      </w:pPr>
    </w:p>
    <w:p w14:paraId="23CF9349" w14:textId="77777777" w:rsidR="00000000" w:rsidRDefault="00754752">
      <w:pPr>
        <w:pStyle w:val="af0"/>
        <w:rPr>
          <w:rtl/>
        </w:rPr>
      </w:pPr>
      <w:r>
        <w:rPr>
          <w:rFonts w:hint="eastAsia"/>
          <w:rtl/>
        </w:rPr>
        <w:t>השר</w:t>
      </w:r>
      <w:r>
        <w:rPr>
          <w:rtl/>
        </w:rPr>
        <w:t xml:space="preserve"> מאיר שטרית:</w:t>
      </w:r>
    </w:p>
    <w:p w14:paraId="6D522BD0" w14:textId="77777777" w:rsidR="00000000" w:rsidRDefault="00754752">
      <w:pPr>
        <w:pStyle w:val="a0"/>
        <w:rPr>
          <w:rFonts w:hint="cs"/>
          <w:rtl/>
        </w:rPr>
      </w:pPr>
    </w:p>
    <w:p w14:paraId="0467B1AB" w14:textId="77777777" w:rsidR="00000000" w:rsidRDefault="00754752">
      <w:pPr>
        <w:pStyle w:val="a0"/>
        <w:rPr>
          <w:rFonts w:hint="cs"/>
          <w:rtl/>
        </w:rPr>
      </w:pPr>
      <w:r>
        <w:rPr>
          <w:rFonts w:hint="cs"/>
          <w:rtl/>
        </w:rPr>
        <w:t xml:space="preserve">בסדר. </w:t>
      </w:r>
    </w:p>
    <w:p w14:paraId="19179E34" w14:textId="77777777" w:rsidR="00000000" w:rsidRDefault="00754752">
      <w:pPr>
        <w:pStyle w:val="a0"/>
        <w:ind w:firstLine="0"/>
        <w:rPr>
          <w:rFonts w:hint="cs"/>
          <w:rtl/>
        </w:rPr>
      </w:pPr>
    </w:p>
    <w:p w14:paraId="3A1CE365" w14:textId="77777777" w:rsidR="00000000" w:rsidRDefault="00754752">
      <w:pPr>
        <w:pStyle w:val="af0"/>
        <w:rPr>
          <w:rtl/>
        </w:rPr>
      </w:pPr>
      <w:r>
        <w:rPr>
          <w:rFonts w:hint="eastAsia"/>
          <w:rtl/>
        </w:rPr>
        <w:t>משה</w:t>
      </w:r>
      <w:r>
        <w:rPr>
          <w:rtl/>
        </w:rPr>
        <w:t xml:space="preserve"> גפני (יה</w:t>
      </w:r>
      <w:r>
        <w:rPr>
          <w:rtl/>
        </w:rPr>
        <w:t>דות התורה):</w:t>
      </w:r>
    </w:p>
    <w:p w14:paraId="014C5D81" w14:textId="77777777" w:rsidR="00000000" w:rsidRDefault="00754752">
      <w:pPr>
        <w:pStyle w:val="a0"/>
        <w:rPr>
          <w:rFonts w:hint="cs"/>
          <w:rtl/>
        </w:rPr>
      </w:pPr>
    </w:p>
    <w:p w14:paraId="69ABE019" w14:textId="77777777" w:rsidR="00000000" w:rsidRDefault="00754752">
      <w:pPr>
        <w:pStyle w:val="a0"/>
        <w:rPr>
          <w:rFonts w:hint="cs"/>
          <w:rtl/>
        </w:rPr>
      </w:pPr>
      <w:r>
        <w:rPr>
          <w:rFonts w:hint="cs"/>
          <w:rtl/>
        </w:rPr>
        <w:t xml:space="preserve">- - - </w:t>
      </w:r>
    </w:p>
    <w:p w14:paraId="01C10ECE" w14:textId="77777777" w:rsidR="00000000" w:rsidRDefault="00754752">
      <w:pPr>
        <w:pStyle w:val="a0"/>
        <w:ind w:firstLine="0"/>
        <w:rPr>
          <w:rFonts w:hint="cs"/>
          <w:rtl/>
        </w:rPr>
      </w:pPr>
    </w:p>
    <w:p w14:paraId="6661AD1B" w14:textId="77777777" w:rsidR="00000000" w:rsidRDefault="00754752">
      <w:pPr>
        <w:pStyle w:val="af1"/>
        <w:rPr>
          <w:rtl/>
        </w:rPr>
      </w:pPr>
      <w:r>
        <w:rPr>
          <w:rtl/>
        </w:rPr>
        <w:t>היו"ר ראובן ריבלין:</w:t>
      </w:r>
    </w:p>
    <w:p w14:paraId="4C3ACE76" w14:textId="77777777" w:rsidR="00000000" w:rsidRDefault="00754752">
      <w:pPr>
        <w:pStyle w:val="a0"/>
        <w:rPr>
          <w:rtl/>
        </w:rPr>
      </w:pPr>
    </w:p>
    <w:p w14:paraId="070F53B2" w14:textId="77777777" w:rsidR="00000000" w:rsidRDefault="00754752">
      <w:pPr>
        <w:pStyle w:val="a0"/>
        <w:rPr>
          <w:rFonts w:hint="cs"/>
          <w:rtl/>
        </w:rPr>
      </w:pPr>
      <w:r>
        <w:rPr>
          <w:rFonts w:hint="cs"/>
          <w:rtl/>
        </w:rPr>
        <w:t>חבר הכנסת גפני, תנו לו לסיים את דבריו.</w:t>
      </w:r>
    </w:p>
    <w:p w14:paraId="720A8A6F" w14:textId="77777777" w:rsidR="00000000" w:rsidRDefault="00754752">
      <w:pPr>
        <w:pStyle w:val="a0"/>
        <w:ind w:firstLine="0"/>
        <w:rPr>
          <w:rFonts w:hint="cs"/>
          <w:rtl/>
        </w:rPr>
      </w:pPr>
    </w:p>
    <w:p w14:paraId="196DBC10" w14:textId="77777777" w:rsidR="00000000" w:rsidRDefault="00754752">
      <w:pPr>
        <w:pStyle w:val="-"/>
        <w:rPr>
          <w:rtl/>
        </w:rPr>
      </w:pPr>
      <w:bookmarkStart w:id="239" w:name="FS000000458T07_06_2004_19_38_36C"/>
      <w:bookmarkEnd w:id="239"/>
      <w:r>
        <w:rPr>
          <w:rtl/>
        </w:rPr>
        <w:t>חיים רמון (העבודה-מימד):</w:t>
      </w:r>
    </w:p>
    <w:p w14:paraId="21D46F7B" w14:textId="77777777" w:rsidR="00000000" w:rsidRDefault="00754752">
      <w:pPr>
        <w:pStyle w:val="a0"/>
        <w:rPr>
          <w:rtl/>
        </w:rPr>
      </w:pPr>
    </w:p>
    <w:p w14:paraId="6DC587F7" w14:textId="77777777" w:rsidR="00000000" w:rsidRDefault="00754752">
      <w:pPr>
        <w:pStyle w:val="a0"/>
        <w:rPr>
          <w:rFonts w:hint="cs"/>
          <w:rtl/>
        </w:rPr>
      </w:pPr>
      <w:r>
        <w:rPr>
          <w:rFonts w:hint="cs"/>
          <w:rtl/>
        </w:rPr>
        <w:t xml:space="preserve">גם אתה פוגע קשות בציבור ששלח אותך. מעמד הביניים רחוק מלצאת מהמיתון. חלקים גדולים ממנו סובלים מאבטלה. אפשר לשנות את זה. לא חייבים ללכת אחרי קפיטליזם </w:t>
      </w:r>
      <w:r>
        <w:rPr>
          <w:rFonts w:hint="cs"/>
          <w:rtl/>
        </w:rPr>
        <w:t>חסר רחמים שאין בשום מקום בעולם. לכן, כל שינוי במדיניות הזאת יהיה מבורך.</w:t>
      </w:r>
    </w:p>
    <w:p w14:paraId="4DFDF71B" w14:textId="77777777" w:rsidR="00000000" w:rsidRDefault="00754752">
      <w:pPr>
        <w:pStyle w:val="a0"/>
        <w:rPr>
          <w:rFonts w:hint="cs"/>
          <w:rtl/>
        </w:rPr>
      </w:pPr>
    </w:p>
    <w:p w14:paraId="22FDA1B3" w14:textId="77777777" w:rsidR="00000000" w:rsidRDefault="00754752">
      <w:pPr>
        <w:pStyle w:val="a0"/>
        <w:rPr>
          <w:rFonts w:hint="cs"/>
          <w:rtl/>
        </w:rPr>
      </w:pPr>
      <w:r>
        <w:rPr>
          <w:rFonts w:hint="cs"/>
          <w:rtl/>
        </w:rPr>
        <w:t xml:space="preserve">לסיום, אני רוצה לומר מדוע סיעת העבודה נמנעה. אתמול קרה משהו. איך אומרים? נפל דבר בישראל. ממשלת ימין, בראשות שרון, יחד עם המפד"ל </w:t>
      </w:r>
      <w:r>
        <w:rPr>
          <w:rFonts w:hint="eastAsia"/>
          <w:rtl/>
        </w:rPr>
        <w:t>–</w:t>
      </w:r>
      <w:r>
        <w:rPr>
          <w:rFonts w:hint="cs"/>
          <w:rtl/>
        </w:rPr>
        <w:t xml:space="preserve"> והם לא יברחו מכך </w:t>
      </w:r>
      <w:r>
        <w:rPr>
          <w:rFonts w:hint="eastAsia"/>
          <w:rtl/>
        </w:rPr>
        <w:t>–</w:t>
      </w:r>
      <w:r>
        <w:rPr>
          <w:rFonts w:hint="cs"/>
          <w:rtl/>
        </w:rPr>
        <w:t xml:space="preserve"> החליטה שבכוונתה לפעול כדי לצאת מכל</w:t>
      </w:r>
      <w:r>
        <w:rPr>
          <w:rFonts w:hint="cs"/>
          <w:rtl/>
        </w:rPr>
        <w:t xml:space="preserve"> רצועת-עזה. ראש הממשלה פיטר את שרי הימין הקיצוני מממשלתו. אלה הם שני צעדים שמבחינת מפלגת העבודה הם מבורכים. ביום שראש הממשלה וממשלתו, עם המפד"ל, מאמצים את התפיסה שצריך לצאת באופן חד-צדדי מעזה, תפיסה שעולה בקנה אחד עם מצע העבודה, והממשלה נפטרת מהצד הימני הק</w:t>
      </w:r>
      <w:r>
        <w:rPr>
          <w:rFonts w:hint="cs"/>
          <w:rtl/>
        </w:rPr>
        <w:t xml:space="preserve">יצוני, הטרנספריסטי, של המפה, ביום כזה אנחנו לא מחליטים לריב עם השומר כי הוא לא מוצא חן בעינינו, אלא אנחנו רוצים לבדוק, חברת הכנסת זהבה גלאון, אם הם מתכוונים ברצינות למה שהם החליטו. </w:t>
      </w:r>
    </w:p>
    <w:p w14:paraId="7731102A" w14:textId="77777777" w:rsidR="00000000" w:rsidRDefault="00754752">
      <w:pPr>
        <w:pStyle w:val="a0"/>
        <w:ind w:firstLine="0"/>
        <w:rPr>
          <w:rFonts w:hint="cs"/>
          <w:rtl/>
        </w:rPr>
      </w:pPr>
    </w:p>
    <w:p w14:paraId="304607AE" w14:textId="77777777" w:rsidR="00000000" w:rsidRDefault="00754752">
      <w:pPr>
        <w:pStyle w:val="af0"/>
        <w:rPr>
          <w:rtl/>
        </w:rPr>
      </w:pPr>
      <w:r>
        <w:rPr>
          <w:rFonts w:hint="eastAsia"/>
          <w:rtl/>
        </w:rPr>
        <w:t>זהבה</w:t>
      </w:r>
      <w:r>
        <w:rPr>
          <w:rtl/>
        </w:rPr>
        <w:t xml:space="preserve"> גלאון (מרצ):</w:t>
      </w:r>
    </w:p>
    <w:p w14:paraId="09A171C2" w14:textId="77777777" w:rsidR="00000000" w:rsidRDefault="00754752">
      <w:pPr>
        <w:pStyle w:val="a0"/>
        <w:rPr>
          <w:rFonts w:hint="cs"/>
          <w:rtl/>
        </w:rPr>
      </w:pPr>
    </w:p>
    <w:p w14:paraId="1195E743" w14:textId="77777777" w:rsidR="00000000" w:rsidRDefault="00754752">
      <w:pPr>
        <w:pStyle w:val="a0"/>
        <w:rPr>
          <w:rFonts w:hint="cs"/>
          <w:rtl/>
        </w:rPr>
      </w:pPr>
      <w:r>
        <w:rPr>
          <w:rFonts w:hint="cs"/>
          <w:rtl/>
        </w:rPr>
        <w:t xml:space="preserve">- - - </w:t>
      </w:r>
    </w:p>
    <w:p w14:paraId="3ED5A944" w14:textId="77777777" w:rsidR="00000000" w:rsidRDefault="00754752">
      <w:pPr>
        <w:pStyle w:val="a0"/>
        <w:ind w:firstLine="0"/>
        <w:rPr>
          <w:rFonts w:hint="cs"/>
          <w:rtl/>
        </w:rPr>
      </w:pPr>
    </w:p>
    <w:p w14:paraId="25CB6AD3" w14:textId="77777777" w:rsidR="00000000" w:rsidRDefault="00754752">
      <w:pPr>
        <w:pStyle w:val="-"/>
        <w:rPr>
          <w:rtl/>
        </w:rPr>
      </w:pPr>
      <w:bookmarkStart w:id="240" w:name="FS000000458T07_06_2004_19_42_15C"/>
      <w:bookmarkEnd w:id="240"/>
      <w:r>
        <w:rPr>
          <w:rtl/>
        </w:rPr>
        <w:t>חיים רמון (העבודה-מימד):</w:t>
      </w:r>
    </w:p>
    <w:p w14:paraId="07CDE152" w14:textId="77777777" w:rsidR="00000000" w:rsidRDefault="00754752">
      <w:pPr>
        <w:pStyle w:val="a0"/>
        <w:rPr>
          <w:rtl/>
        </w:rPr>
      </w:pPr>
    </w:p>
    <w:p w14:paraId="0049B0E7" w14:textId="77777777" w:rsidR="00000000" w:rsidRDefault="00754752">
      <w:pPr>
        <w:pStyle w:val="a0"/>
        <w:rPr>
          <w:rFonts w:hint="cs"/>
          <w:rtl/>
        </w:rPr>
      </w:pPr>
      <w:r>
        <w:rPr>
          <w:rFonts w:hint="cs"/>
          <w:rtl/>
        </w:rPr>
        <w:t>חברת הכנסת גלאון, ננ</w:t>
      </w:r>
      <w:r>
        <w:rPr>
          <w:rFonts w:hint="cs"/>
          <w:rtl/>
        </w:rPr>
        <w:t xml:space="preserve">יח שראש הממשלה </w:t>
      </w:r>
      <w:r>
        <w:rPr>
          <w:rFonts w:hint="eastAsia"/>
          <w:rtl/>
        </w:rPr>
        <w:t>–</w:t>
      </w:r>
      <w:r>
        <w:rPr>
          <w:rFonts w:hint="cs"/>
          <w:rtl/>
        </w:rPr>
        <w:t xml:space="preserve"> שהלך לבוש, והולך למובארק, ופיטר את השרים, ורב עם כל הליכוד </w:t>
      </w:r>
      <w:r>
        <w:rPr>
          <w:rFonts w:hint="eastAsia"/>
          <w:rtl/>
        </w:rPr>
        <w:t>–</w:t>
      </w:r>
      <w:r>
        <w:rPr>
          <w:rFonts w:hint="cs"/>
          <w:rtl/>
        </w:rPr>
        <w:t xml:space="preserve"> נניח שהוא יחזור בו וישקר, נוכל לומר </w:t>
      </w:r>
      <w:r>
        <w:rPr>
          <w:rFonts w:hint="eastAsia"/>
          <w:rtl/>
        </w:rPr>
        <w:t>–</w:t>
      </w:r>
      <w:r>
        <w:rPr>
          <w:rFonts w:hint="cs"/>
          <w:rtl/>
        </w:rPr>
        <w:t xml:space="preserve"> אנחנו, לא אתם </w:t>
      </w:r>
      <w:r>
        <w:rPr>
          <w:rFonts w:hint="eastAsia"/>
          <w:rtl/>
        </w:rPr>
        <w:t>–</w:t>
      </w:r>
      <w:r>
        <w:rPr>
          <w:rFonts w:hint="cs"/>
          <w:rtl/>
        </w:rPr>
        <w:t xml:space="preserve"> שעשינו כל מה שאנחנו יכולים בשביל לצאת מעזה. לא עסקנו באגו </w:t>
      </w:r>
      <w:r>
        <w:rPr>
          <w:rFonts w:hint="eastAsia"/>
          <w:rtl/>
        </w:rPr>
        <w:t>–</w:t>
      </w:r>
      <w:r>
        <w:rPr>
          <w:rFonts w:hint="cs"/>
          <w:rtl/>
        </w:rPr>
        <w:t xml:space="preserve"> אם הוא ירמה אותנו, לא ירמה אותנו, ישקר לנו או לא ישקר לנו. </w:t>
      </w:r>
    </w:p>
    <w:p w14:paraId="2614448B" w14:textId="77777777" w:rsidR="00000000" w:rsidRDefault="00754752">
      <w:pPr>
        <w:pStyle w:val="a0"/>
        <w:ind w:firstLine="0"/>
        <w:rPr>
          <w:rFonts w:hint="cs"/>
          <w:rtl/>
        </w:rPr>
      </w:pPr>
    </w:p>
    <w:p w14:paraId="72964BEE" w14:textId="77777777" w:rsidR="00000000" w:rsidRDefault="00754752">
      <w:pPr>
        <w:pStyle w:val="af0"/>
        <w:rPr>
          <w:rtl/>
        </w:rPr>
      </w:pPr>
      <w:r>
        <w:rPr>
          <w:rFonts w:hint="eastAsia"/>
          <w:rtl/>
        </w:rPr>
        <w:t>זהב</w:t>
      </w:r>
      <w:r>
        <w:rPr>
          <w:rFonts w:hint="eastAsia"/>
          <w:rtl/>
        </w:rPr>
        <w:t>ה</w:t>
      </w:r>
      <w:r>
        <w:rPr>
          <w:rtl/>
        </w:rPr>
        <w:t xml:space="preserve"> גלאון (מרצ):</w:t>
      </w:r>
    </w:p>
    <w:p w14:paraId="0AEBE3F9" w14:textId="77777777" w:rsidR="00000000" w:rsidRDefault="00754752">
      <w:pPr>
        <w:pStyle w:val="a0"/>
        <w:rPr>
          <w:rFonts w:hint="cs"/>
          <w:rtl/>
        </w:rPr>
      </w:pPr>
    </w:p>
    <w:p w14:paraId="16957A56" w14:textId="77777777" w:rsidR="00000000" w:rsidRDefault="00754752">
      <w:pPr>
        <w:pStyle w:val="a0"/>
        <w:rPr>
          <w:rFonts w:hint="cs"/>
          <w:rtl/>
        </w:rPr>
      </w:pPr>
      <w:r>
        <w:rPr>
          <w:rFonts w:hint="cs"/>
          <w:rtl/>
        </w:rPr>
        <w:t xml:space="preserve">- - - </w:t>
      </w:r>
    </w:p>
    <w:p w14:paraId="7F82F587" w14:textId="77777777" w:rsidR="00000000" w:rsidRDefault="00754752">
      <w:pPr>
        <w:pStyle w:val="a0"/>
        <w:ind w:firstLine="0"/>
        <w:rPr>
          <w:rFonts w:hint="cs"/>
          <w:rtl/>
        </w:rPr>
      </w:pPr>
    </w:p>
    <w:p w14:paraId="5E123666" w14:textId="77777777" w:rsidR="00000000" w:rsidRDefault="00754752">
      <w:pPr>
        <w:pStyle w:val="-"/>
        <w:rPr>
          <w:rtl/>
        </w:rPr>
      </w:pPr>
      <w:bookmarkStart w:id="241" w:name="FS000000458T07_06_2004_19_43_02C"/>
      <w:bookmarkEnd w:id="241"/>
      <w:r>
        <w:rPr>
          <w:rtl/>
        </w:rPr>
        <w:t>חיים רמון (העבודה-מימד):</w:t>
      </w:r>
    </w:p>
    <w:p w14:paraId="7BBDD8B8" w14:textId="77777777" w:rsidR="00000000" w:rsidRDefault="00754752">
      <w:pPr>
        <w:pStyle w:val="a0"/>
        <w:rPr>
          <w:rtl/>
        </w:rPr>
      </w:pPr>
    </w:p>
    <w:p w14:paraId="3D2FF9BD" w14:textId="77777777" w:rsidR="00000000" w:rsidRDefault="00754752">
      <w:pPr>
        <w:pStyle w:val="a0"/>
        <w:rPr>
          <w:rFonts w:hint="cs"/>
          <w:rtl/>
        </w:rPr>
      </w:pPr>
      <w:r>
        <w:rPr>
          <w:rFonts w:hint="cs"/>
          <w:rtl/>
        </w:rPr>
        <w:t xml:space="preserve">ישקר לנו? נבוא אל הציבור בידיים נקיות ונגיד לו, חברת הכנסת גלאון - -  </w:t>
      </w:r>
    </w:p>
    <w:p w14:paraId="748C9AE7" w14:textId="77777777" w:rsidR="00000000" w:rsidRDefault="00754752">
      <w:pPr>
        <w:pStyle w:val="a0"/>
        <w:ind w:firstLine="0"/>
        <w:rPr>
          <w:rFonts w:hint="cs"/>
          <w:rtl/>
        </w:rPr>
      </w:pPr>
    </w:p>
    <w:p w14:paraId="511F888D" w14:textId="77777777" w:rsidR="00000000" w:rsidRDefault="00754752">
      <w:pPr>
        <w:pStyle w:val="af0"/>
        <w:rPr>
          <w:rtl/>
        </w:rPr>
      </w:pPr>
      <w:r>
        <w:rPr>
          <w:rFonts w:hint="eastAsia"/>
          <w:rtl/>
        </w:rPr>
        <w:t>זהבה</w:t>
      </w:r>
      <w:r>
        <w:rPr>
          <w:rtl/>
        </w:rPr>
        <w:t xml:space="preserve"> גלאון (מרצ):</w:t>
      </w:r>
    </w:p>
    <w:p w14:paraId="41C67425" w14:textId="77777777" w:rsidR="00000000" w:rsidRDefault="00754752">
      <w:pPr>
        <w:pStyle w:val="a0"/>
        <w:rPr>
          <w:rFonts w:hint="cs"/>
          <w:rtl/>
        </w:rPr>
      </w:pPr>
    </w:p>
    <w:p w14:paraId="756290FF" w14:textId="77777777" w:rsidR="00000000" w:rsidRDefault="00754752">
      <w:pPr>
        <w:pStyle w:val="a0"/>
        <w:rPr>
          <w:rFonts w:hint="cs"/>
          <w:rtl/>
        </w:rPr>
      </w:pPr>
      <w:r>
        <w:rPr>
          <w:rFonts w:hint="cs"/>
          <w:rtl/>
        </w:rPr>
        <w:t xml:space="preserve">- - - </w:t>
      </w:r>
    </w:p>
    <w:p w14:paraId="61617381" w14:textId="77777777" w:rsidR="00000000" w:rsidRDefault="00754752">
      <w:pPr>
        <w:pStyle w:val="a0"/>
        <w:ind w:firstLine="0"/>
        <w:rPr>
          <w:rtl/>
        </w:rPr>
      </w:pPr>
    </w:p>
    <w:p w14:paraId="72991937" w14:textId="77777777" w:rsidR="00000000" w:rsidRDefault="00754752">
      <w:pPr>
        <w:pStyle w:val="-"/>
        <w:rPr>
          <w:rtl/>
        </w:rPr>
      </w:pPr>
      <w:bookmarkStart w:id="242" w:name="FS000000458T07_06_2004_19_43_30C"/>
      <w:bookmarkEnd w:id="242"/>
      <w:r>
        <w:rPr>
          <w:rtl/>
        </w:rPr>
        <w:t>חיים רמון (העבודה-מימד):</w:t>
      </w:r>
    </w:p>
    <w:p w14:paraId="76694EC2" w14:textId="77777777" w:rsidR="00000000" w:rsidRDefault="00754752">
      <w:pPr>
        <w:pStyle w:val="a0"/>
        <w:rPr>
          <w:rtl/>
        </w:rPr>
      </w:pPr>
    </w:p>
    <w:p w14:paraId="40FF6B60" w14:textId="77777777" w:rsidR="00000000" w:rsidRDefault="00754752">
      <w:pPr>
        <w:pStyle w:val="a0"/>
        <w:rPr>
          <w:rFonts w:hint="cs"/>
          <w:rtl/>
        </w:rPr>
      </w:pPr>
      <w:r>
        <w:rPr>
          <w:rFonts w:hint="cs"/>
          <w:rtl/>
        </w:rPr>
        <w:t xml:space="preserve">- - עשינו הכול כדי להוציא את הילדים שלנו מעזה - -  </w:t>
      </w:r>
    </w:p>
    <w:p w14:paraId="21C7284E" w14:textId="77777777" w:rsidR="00000000" w:rsidRDefault="00754752">
      <w:pPr>
        <w:pStyle w:val="a0"/>
        <w:rPr>
          <w:rFonts w:hint="cs"/>
          <w:rtl/>
        </w:rPr>
      </w:pPr>
    </w:p>
    <w:p w14:paraId="7061F76C" w14:textId="77777777" w:rsidR="00000000" w:rsidRDefault="00754752">
      <w:pPr>
        <w:pStyle w:val="af1"/>
        <w:rPr>
          <w:rtl/>
        </w:rPr>
      </w:pPr>
      <w:r>
        <w:rPr>
          <w:rtl/>
        </w:rPr>
        <w:t>היו"ר ראובן ריבלין:</w:t>
      </w:r>
    </w:p>
    <w:p w14:paraId="795DE830" w14:textId="77777777" w:rsidR="00000000" w:rsidRDefault="00754752">
      <w:pPr>
        <w:pStyle w:val="a0"/>
        <w:rPr>
          <w:rtl/>
        </w:rPr>
      </w:pPr>
    </w:p>
    <w:p w14:paraId="22A16051" w14:textId="77777777" w:rsidR="00000000" w:rsidRDefault="00754752">
      <w:pPr>
        <w:pStyle w:val="a0"/>
        <w:rPr>
          <w:rFonts w:hint="cs"/>
          <w:rtl/>
        </w:rPr>
      </w:pPr>
      <w:r>
        <w:rPr>
          <w:rFonts w:hint="cs"/>
          <w:rtl/>
        </w:rPr>
        <w:t>חבר הכנ</w:t>
      </w:r>
      <w:r>
        <w:rPr>
          <w:rFonts w:hint="cs"/>
          <w:rtl/>
        </w:rPr>
        <w:t xml:space="preserve">סת רמון, תודה רבה. </w:t>
      </w:r>
    </w:p>
    <w:p w14:paraId="23F8C60A" w14:textId="77777777" w:rsidR="00000000" w:rsidRDefault="00754752">
      <w:pPr>
        <w:pStyle w:val="a0"/>
        <w:ind w:firstLine="0"/>
        <w:rPr>
          <w:rFonts w:hint="cs"/>
          <w:rtl/>
        </w:rPr>
      </w:pPr>
    </w:p>
    <w:p w14:paraId="19D23378" w14:textId="77777777" w:rsidR="00000000" w:rsidRDefault="00754752">
      <w:pPr>
        <w:pStyle w:val="-"/>
        <w:rPr>
          <w:rtl/>
        </w:rPr>
      </w:pPr>
      <w:bookmarkStart w:id="243" w:name="FS000000458T07_06_2004_19_43_56C"/>
      <w:bookmarkEnd w:id="243"/>
      <w:r>
        <w:rPr>
          <w:rtl/>
        </w:rPr>
        <w:t>חיים רמון (העבודה-מימד):</w:t>
      </w:r>
    </w:p>
    <w:p w14:paraId="300D4129" w14:textId="77777777" w:rsidR="00000000" w:rsidRDefault="00754752">
      <w:pPr>
        <w:pStyle w:val="a0"/>
        <w:rPr>
          <w:rtl/>
        </w:rPr>
      </w:pPr>
    </w:p>
    <w:p w14:paraId="07898F13" w14:textId="77777777" w:rsidR="00000000" w:rsidRDefault="00754752">
      <w:pPr>
        <w:pStyle w:val="a0"/>
        <w:rPr>
          <w:rFonts w:hint="cs"/>
          <w:rtl/>
        </w:rPr>
      </w:pPr>
      <w:r>
        <w:rPr>
          <w:rFonts w:hint="cs"/>
          <w:rtl/>
        </w:rPr>
        <w:t xml:space="preserve">- -  הם לא יכולים ולא רוצים, ואז הציבור יבחר בנו. ואם הם יכולים, ואם הם רוצים, נהיה חלק מהציבור וחלק מהמערכת הפוליטית שיוציאו את מדינת ישראל ואת עם ישראל מעזה. תודה רבה. </w:t>
      </w:r>
    </w:p>
    <w:p w14:paraId="434282D3" w14:textId="77777777" w:rsidR="00000000" w:rsidRDefault="00754752">
      <w:pPr>
        <w:pStyle w:val="a0"/>
        <w:ind w:firstLine="0"/>
        <w:rPr>
          <w:rFonts w:hint="cs"/>
          <w:rtl/>
        </w:rPr>
      </w:pPr>
    </w:p>
    <w:p w14:paraId="69A1B7F5" w14:textId="77777777" w:rsidR="00000000" w:rsidRDefault="00754752">
      <w:pPr>
        <w:pStyle w:val="af1"/>
        <w:rPr>
          <w:rtl/>
        </w:rPr>
      </w:pPr>
      <w:r>
        <w:rPr>
          <w:rtl/>
        </w:rPr>
        <w:t>היו"ר ראובן ריבלין:</w:t>
      </w:r>
    </w:p>
    <w:p w14:paraId="7C1B3400" w14:textId="77777777" w:rsidR="00000000" w:rsidRDefault="00754752">
      <w:pPr>
        <w:pStyle w:val="a0"/>
        <w:rPr>
          <w:rtl/>
        </w:rPr>
      </w:pPr>
    </w:p>
    <w:p w14:paraId="3AA6E9D3" w14:textId="77777777" w:rsidR="00000000" w:rsidRDefault="00754752">
      <w:pPr>
        <w:pStyle w:val="a0"/>
        <w:rPr>
          <w:rFonts w:hint="cs"/>
          <w:rtl/>
        </w:rPr>
      </w:pPr>
      <w:r>
        <w:rPr>
          <w:rFonts w:hint="cs"/>
          <w:rtl/>
        </w:rPr>
        <w:t xml:space="preserve">תודה, חבר הכנסת </w:t>
      </w:r>
      <w:r>
        <w:rPr>
          <w:rFonts w:hint="cs"/>
          <w:rtl/>
        </w:rPr>
        <w:t xml:space="preserve">רמון. אדוני לא יוכל להשיב לכל סיעה חמש דקות, אלא לכולם יחד חמש דקות. </w:t>
      </w:r>
    </w:p>
    <w:p w14:paraId="30650704" w14:textId="77777777" w:rsidR="00000000" w:rsidRDefault="00754752">
      <w:pPr>
        <w:pStyle w:val="a0"/>
        <w:ind w:firstLine="0"/>
        <w:rPr>
          <w:rFonts w:hint="cs"/>
          <w:rtl/>
        </w:rPr>
      </w:pPr>
    </w:p>
    <w:p w14:paraId="2ECAE33F" w14:textId="77777777" w:rsidR="00000000" w:rsidRDefault="00754752">
      <w:pPr>
        <w:pStyle w:val="-"/>
        <w:rPr>
          <w:rtl/>
        </w:rPr>
      </w:pPr>
      <w:bookmarkStart w:id="244" w:name="FS000000458T07_06_2004_19_44_42C"/>
      <w:bookmarkEnd w:id="244"/>
      <w:r>
        <w:rPr>
          <w:rtl/>
        </w:rPr>
        <w:t>חיים רמון (העבודה-מימד):</w:t>
      </w:r>
    </w:p>
    <w:p w14:paraId="387CA39B" w14:textId="77777777" w:rsidR="00000000" w:rsidRDefault="00754752">
      <w:pPr>
        <w:pStyle w:val="a0"/>
        <w:rPr>
          <w:rtl/>
        </w:rPr>
      </w:pPr>
    </w:p>
    <w:p w14:paraId="209D423C" w14:textId="77777777" w:rsidR="00000000" w:rsidRDefault="00754752">
      <w:pPr>
        <w:pStyle w:val="a0"/>
        <w:rPr>
          <w:rFonts w:hint="cs"/>
          <w:rtl/>
        </w:rPr>
      </w:pPr>
      <w:r>
        <w:rPr>
          <w:rFonts w:hint="cs"/>
          <w:rtl/>
        </w:rPr>
        <w:t>אדוני היושב-ראש, אני מתנצל. לא אמרת לי את זה בהתחלה. אם הייתי יודע הייתי נוהג אחרת.</w:t>
      </w:r>
    </w:p>
    <w:p w14:paraId="4C02B1DE" w14:textId="77777777" w:rsidR="00000000" w:rsidRDefault="00754752">
      <w:pPr>
        <w:pStyle w:val="a0"/>
        <w:ind w:firstLine="0"/>
        <w:rPr>
          <w:rFonts w:hint="cs"/>
          <w:rtl/>
        </w:rPr>
      </w:pPr>
    </w:p>
    <w:p w14:paraId="1E6E62B9" w14:textId="77777777" w:rsidR="00000000" w:rsidRDefault="00754752">
      <w:pPr>
        <w:pStyle w:val="af1"/>
        <w:rPr>
          <w:rtl/>
        </w:rPr>
      </w:pPr>
      <w:r>
        <w:rPr>
          <w:rtl/>
        </w:rPr>
        <w:t>היו"ר ראובן ריבלין:</w:t>
      </w:r>
    </w:p>
    <w:p w14:paraId="0BCE1B37" w14:textId="77777777" w:rsidR="00000000" w:rsidRDefault="00754752">
      <w:pPr>
        <w:pStyle w:val="a0"/>
        <w:rPr>
          <w:rtl/>
        </w:rPr>
      </w:pPr>
    </w:p>
    <w:p w14:paraId="7CF6D5CF" w14:textId="77777777" w:rsidR="00000000" w:rsidRDefault="00754752">
      <w:pPr>
        <w:pStyle w:val="a0"/>
        <w:rPr>
          <w:rFonts w:hint="cs"/>
          <w:rtl/>
        </w:rPr>
      </w:pPr>
      <w:r>
        <w:rPr>
          <w:rFonts w:hint="cs"/>
          <w:rtl/>
        </w:rPr>
        <w:t xml:space="preserve">אבל עמדת בלוח הזמנים. זה יפה. </w:t>
      </w:r>
    </w:p>
    <w:p w14:paraId="24755552" w14:textId="77777777" w:rsidR="00000000" w:rsidRDefault="00754752">
      <w:pPr>
        <w:pStyle w:val="a0"/>
        <w:rPr>
          <w:rFonts w:hint="cs"/>
          <w:rtl/>
        </w:rPr>
      </w:pPr>
    </w:p>
    <w:p w14:paraId="4456ECA7" w14:textId="77777777" w:rsidR="00000000" w:rsidRDefault="00754752">
      <w:pPr>
        <w:pStyle w:val="a0"/>
        <w:rPr>
          <w:rFonts w:hint="cs"/>
          <w:rtl/>
        </w:rPr>
      </w:pPr>
      <w:r>
        <w:rPr>
          <w:rFonts w:hint="cs"/>
          <w:rtl/>
        </w:rPr>
        <w:t>חבר הכנסת ישי, חבר הכ</w:t>
      </w:r>
      <w:r>
        <w:rPr>
          <w:rFonts w:hint="cs"/>
          <w:rtl/>
        </w:rPr>
        <w:t xml:space="preserve">נסת רמון דיבר על סיעת ש"ס בעקבות הדברים שאדוני אמר בהרצאתו </w:t>
      </w:r>
      <w:r>
        <w:rPr>
          <w:rFonts w:hint="eastAsia"/>
          <w:rtl/>
        </w:rPr>
        <w:t>–</w:t>
      </w:r>
      <w:r>
        <w:rPr>
          <w:rFonts w:hint="cs"/>
          <w:rtl/>
        </w:rPr>
        <w:t xml:space="preserve"> מדוע יש לקיים אי-אמון </w:t>
      </w:r>
      <w:r>
        <w:rPr>
          <w:rFonts w:hint="eastAsia"/>
          <w:rtl/>
        </w:rPr>
        <w:t>–</w:t>
      </w:r>
      <w:r>
        <w:rPr>
          <w:rFonts w:hint="cs"/>
          <w:rtl/>
        </w:rPr>
        <w:t xml:space="preserve"> שבה הוא פנה אל מפלגת העבודה, והוא ענה לך. אי-אפשר בפינג-פונג. בבקשה, אדוני, מהצד. מה אדוני רצה להגיד? </w:t>
      </w:r>
    </w:p>
    <w:p w14:paraId="55C18F8B" w14:textId="77777777" w:rsidR="00000000" w:rsidRDefault="00754752">
      <w:pPr>
        <w:pStyle w:val="a0"/>
        <w:ind w:firstLine="0"/>
        <w:rPr>
          <w:rFonts w:hint="cs"/>
          <w:rtl/>
        </w:rPr>
      </w:pPr>
    </w:p>
    <w:p w14:paraId="7DACAF45" w14:textId="77777777" w:rsidR="00000000" w:rsidRDefault="00754752">
      <w:pPr>
        <w:pStyle w:val="af0"/>
        <w:rPr>
          <w:rtl/>
        </w:rPr>
      </w:pPr>
      <w:r>
        <w:rPr>
          <w:rFonts w:hint="eastAsia"/>
          <w:rtl/>
        </w:rPr>
        <w:t>זהבה</w:t>
      </w:r>
      <w:r>
        <w:rPr>
          <w:rtl/>
        </w:rPr>
        <w:t xml:space="preserve"> גלאון (מרצ):</w:t>
      </w:r>
    </w:p>
    <w:p w14:paraId="64CCD9DC" w14:textId="77777777" w:rsidR="00000000" w:rsidRDefault="00754752">
      <w:pPr>
        <w:pStyle w:val="a0"/>
        <w:rPr>
          <w:rFonts w:hint="cs"/>
          <w:rtl/>
        </w:rPr>
      </w:pPr>
    </w:p>
    <w:p w14:paraId="21CEA710" w14:textId="77777777" w:rsidR="00000000" w:rsidRDefault="00754752">
      <w:pPr>
        <w:pStyle w:val="a0"/>
        <w:rPr>
          <w:rFonts w:hint="cs"/>
          <w:rtl/>
        </w:rPr>
      </w:pPr>
      <w:r>
        <w:rPr>
          <w:rFonts w:hint="cs"/>
          <w:rtl/>
        </w:rPr>
        <w:t>חיים רמון, אתה עושה את מלאכתו של ראש הממשלה.</w:t>
      </w:r>
    </w:p>
    <w:p w14:paraId="0FEBD7FF" w14:textId="77777777" w:rsidR="00000000" w:rsidRDefault="00754752">
      <w:pPr>
        <w:pStyle w:val="a0"/>
        <w:ind w:firstLine="0"/>
        <w:rPr>
          <w:rtl/>
        </w:rPr>
      </w:pPr>
    </w:p>
    <w:p w14:paraId="65CA1A8A" w14:textId="77777777" w:rsidR="00000000" w:rsidRDefault="00754752">
      <w:pPr>
        <w:pStyle w:val="af1"/>
        <w:rPr>
          <w:rtl/>
        </w:rPr>
      </w:pPr>
      <w:r>
        <w:rPr>
          <w:rtl/>
        </w:rPr>
        <w:t>הי</w:t>
      </w:r>
      <w:r>
        <w:rPr>
          <w:rtl/>
        </w:rPr>
        <w:t>ו"ר ראובן ריבלין:</w:t>
      </w:r>
    </w:p>
    <w:p w14:paraId="15691639" w14:textId="77777777" w:rsidR="00000000" w:rsidRDefault="00754752">
      <w:pPr>
        <w:pStyle w:val="a0"/>
        <w:rPr>
          <w:rtl/>
        </w:rPr>
      </w:pPr>
    </w:p>
    <w:p w14:paraId="7B86465F" w14:textId="77777777" w:rsidR="00000000" w:rsidRDefault="00754752">
      <w:pPr>
        <w:pStyle w:val="a0"/>
        <w:rPr>
          <w:rFonts w:hint="cs"/>
          <w:rtl/>
        </w:rPr>
      </w:pPr>
      <w:r>
        <w:rPr>
          <w:rFonts w:hint="cs"/>
          <w:rtl/>
        </w:rPr>
        <w:t>כי אחרת יתחיל פה עכשיו מצעד הפינג-פונג. בבקשה, חבר הכנסת ישי.</w:t>
      </w:r>
    </w:p>
    <w:p w14:paraId="69469728" w14:textId="77777777" w:rsidR="00000000" w:rsidRDefault="00754752">
      <w:pPr>
        <w:pStyle w:val="af0"/>
        <w:rPr>
          <w:rFonts w:hint="cs"/>
          <w:rtl/>
        </w:rPr>
      </w:pPr>
    </w:p>
    <w:p w14:paraId="5421C20E" w14:textId="77777777" w:rsidR="00000000" w:rsidRDefault="00754752">
      <w:pPr>
        <w:pStyle w:val="af0"/>
        <w:rPr>
          <w:rtl/>
        </w:rPr>
      </w:pPr>
      <w:r>
        <w:rPr>
          <w:rFonts w:hint="eastAsia"/>
          <w:rtl/>
        </w:rPr>
        <w:t>אליהו</w:t>
      </w:r>
      <w:r>
        <w:rPr>
          <w:rtl/>
        </w:rPr>
        <w:t xml:space="preserve"> ישי (ש"ס):</w:t>
      </w:r>
    </w:p>
    <w:p w14:paraId="2E1E7BD6" w14:textId="77777777" w:rsidR="00000000" w:rsidRDefault="00754752">
      <w:pPr>
        <w:pStyle w:val="a0"/>
        <w:rPr>
          <w:rFonts w:hint="cs"/>
          <w:rtl/>
        </w:rPr>
      </w:pPr>
    </w:p>
    <w:p w14:paraId="62819808" w14:textId="77777777" w:rsidR="00000000" w:rsidRDefault="00754752">
      <w:pPr>
        <w:pStyle w:val="a0"/>
        <w:rPr>
          <w:rFonts w:hint="cs"/>
          <w:rtl/>
        </w:rPr>
      </w:pPr>
      <w:r>
        <w:rPr>
          <w:rFonts w:hint="cs"/>
          <w:rtl/>
        </w:rPr>
        <w:t xml:space="preserve">אדוני היושב-ראש, למען הסר ספק </w:t>
      </w:r>
      <w:r>
        <w:rPr>
          <w:rFonts w:hint="eastAsia"/>
          <w:rtl/>
        </w:rPr>
        <w:t>–</w:t>
      </w:r>
      <w:r>
        <w:rPr>
          <w:rFonts w:hint="cs"/>
          <w:rtl/>
        </w:rPr>
        <w:t xml:space="preserve"> אין מה לעשות, כולם רואים, כולם חשים את המציאות </w:t>
      </w:r>
      <w:r>
        <w:rPr>
          <w:rtl/>
        </w:rPr>
        <w:t>–</w:t>
      </w:r>
      <w:r>
        <w:rPr>
          <w:rFonts w:hint="cs"/>
          <w:rtl/>
        </w:rPr>
        <w:t xml:space="preserve"> מפלגת העבודה רוצה להיכנס לקואליציה. זה לגיטימי. אבל לפחות, חיים, תנוח דעתך:</w:t>
      </w:r>
      <w:r>
        <w:rPr>
          <w:rFonts w:hint="cs"/>
          <w:rtl/>
        </w:rPr>
        <w:t xml:space="preserve"> אתה אומר שאתה מעדיף להיכנס לממשלה בראשות שרון, ובלבד שנתניהו לא יהיה ראש הממשלה. </w:t>
      </w:r>
    </w:p>
    <w:p w14:paraId="20B25C33" w14:textId="77777777" w:rsidR="00000000" w:rsidRDefault="00754752">
      <w:pPr>
        <w:pStyle w:val="a0"/>
        <w:ind w:firstLine="0"/>
        <w:rPr>
          <w:rFonts w:hint="cs"/>
          <w:rtl/>
        </w:rPr>
      </w:pPr>
    </w:p>
    <w:p w14:paraId="7587DC94" w14:textId="77777777" w:rsidR="00000000" w:rsidRDefault="00754752">
      <w:pPr>
        <w:pStyle w:val="af0"/>
        <w:rPr>
          <w:rtl/>
        </w:rPr>
      </w:pPr>
      <w:r>
        <w:rPr>
          <w:rFonts w:hint="eastAsia"/>
          <w:rtl/>
        </w:rPr>
        <w:t>חיים</w:t>
      </w:r>
      <w:r>
        <w:rPr>
          <w:rtl/>
        </w:rPr>
        <w:t xml:space="preserve"> רמון (העבודה-מימד):</w:t>
      </w:r>
    </w:p>
    <w:p w14:paraId="7826019D" w14:textId="77777777" w:rsidR="00000000" w:rsidRDefault="00754752">
      <w:pPr>
        <w:pStyle w:val="a0"/>
        <w:rPr>
          <w:rFonts w:hint="cs"/>
          <w:rtl/>
        </w:rPr>
      </w:pPr>
    </w:p>
    <w:p w14:paraId="6518DAF2" w14:textId="77777777" w:rsidR="00000000" w:rsidRDefault="00754752">
      <w:pPr>
        <w:pStyle w:val="a0"/>
        <w:rPr>
          <w:rFonts w:hint="cs"/>
          <w:rtl/>
        </w:rPr>
      </w:pPr>
      <w:r>
        <w:rPr>
          <w:rFonts w:hint="cs"/>
          <w:rtl/>
        </w:rPr>
        <w:t xml:space="preserve">- - - </w:t>
      </w:r>
    </w:p>
    <w:p w14:paraId="059459F2" w14:textId="77777777" w:rsidR="00000000" w:rsidRDefault="00754752">
      <w:pPr>
        <w:pStyle w:val="a0"/>
        <w:ind w:firstLine="0"/>
        <w:rPr>
          <w:rFonts w:hint="cs"/>
          <w:rtl/>
        </w:rPr>
      </w:pPr>
    </w:p>
    <w:p w14:paraId="274B5F33" w14:textId="77777777" w:rsidR="00000000" w:rsidRDefault="00754752">
      <w:pPr>
        <w:pStyle w:val="af0"/>
        <w:rPr>
          <w:rtl/>
        </w:rPr>
      </w:pPr>
      <w:r>
        <w:rPr>
          <w:rFonts w:hint="eastAsia"/>
          <w:rtl/>
        </w:rPr>
        <w:t>אליהו</w:t>
      </w:r>
      <w:r>
        <w:rPr>
          <w:rtl/>
        </w:rPr>
        <w:t xml:space="preserve"> ישי (ש"ס):</w:t>
      </w:r>
    </w:p>
    <w:p w14:paraId="118FE98B" w14:textId="77777777" w:rsidR="00000000" w:rsidRDefault="00754752">
      <w:pPr>
        <w:pStyle w:val="a0"/>
        <w:rPr>
          <w:rFonts w:hint="cs"/>
          <w:rtl/>
        </w:rPr>
      </w:pPr>
    </w:p>
    <w:p w14:paraId="58FF2DF2" w14:textId="77777777" w:rsidR="00000000" w:rsidRDefault="00754752">
      <w:pPr>
        <w:pStyle w:val="a0"/>
        <w:rPr>
          <w:rFonts w:hint="cs"/>
          <w:rtl/>
        </w:rPr>
      </w:pPr>
      <w:r>
        <w:rPr>
          <w:rFonts w:hint="cs"/>
          <w:rtl/>
        </w:rPr>
        <w:t xml:space="preserve">אני הולך להסביר לך, שמע טוב - - - </w:t>
      </w:r>
    </w:p>
    <w:p w14:paraId="50927C72" w14:textId="77777777" w:rsidR="00000000" w:rsidRDefault="00754752">
      <w:pPr>
        <w:pStyle w:val="a0"/>
        <w:ind w:firstLine="0"/>
        <w:rPr>
          <w:rFonts w:hint="cs"/>
          <w:rtl/>
        </w:rPr>
      </w:pPr>
    </w:p>
    <w:p w14:paraId="1EBD11F5" w14:textId="77777777" w:rsidR="00000000" w:rsidRDefault="00754752">
      <w:pPr>
        <w:pStyle w:val="af1"/>
        <w:rPr>
          <w:rtl/>
        </w:rPr>
      </w:pPr>
      <w:r>
        <w:rPr>
          <w:rtl/>
        </w:rPr>
        <w:t>היו"ר ראובן ריבלין:</w:t>
      </w:r>
    </w:p>
    <w:p w14:paraId="5666B719" w14:textId="77777777" w:rsidR="00000000" w:rsidRDefault="00754752">
      <w:pPr>
        <w:pStyle w:val="a0"/>
        <w:rPr>
          <w:rtl/>
        </w:rPr>
      </w:pPr>
    </w:p>
    <w:p w14:paraId="3D8B24C8" w14:textId="77777777" w:rsidR="00000000" w:rsidRDefault="00754752">
      <w:pPr>
        <w:pStyle w:val="a0"/>
        <w:rPr>
          <w:rFonts w:hint="cs"/>
          <w:rtl/>
        </w:rPr>
      </w:pPr>
      <w:r>
        <w:rPr>
          <w:rFonts w:hint="cs"/>
          <w:rtl/>
        </w:rPr>
        <w:t>חבר הכנסת ישי, או שאדוני מדבר אל הכנסת או שהוא מדבר אל חיים רמו</w:t>
      </w:r>
      <w:r>
        <w:rPr>
          <w:rFonts w:hint="cs"/>
          <w:rtl/>
        </w:rPr>
        <w:t>ן. אם הוא רוצה, אסדר לכם פגישה; בלשכתי אפילו, אין לי בעיה.</w:t>
      </w:r>
    </w:p>
    <w:p w14:paraId="1E0ED94F" w14:textId="77777777" w:rsidR="00000000" w:rsidRDefault="00754752">
      <w:pPr>
        <w:pStyle w:val="a0"/>
        <w:ind w:firstLine="0"/>
        <w:rPr>
          <w:rFonts w:hint="cs"/>
          <w:rtl/>
        </w:rPr>
      </w:pPr>
    </w:p>
    <w:p w14:paraId="3AB37E92" w14:textId="77777777" w:rsidR="00000000" w:rsidRDefault="00754752">
      <w:pPr>
        <w:pStyle w:val="af0"/>
        <w:rPr>
          <w:rtl/>
        </w:rPr>
      </w:pPr>
      <w:r>
        <w:rPr>
          <w:rFonts w:hint="eastAsia"/>
          <w:rtl/>
        </w:rPr>
        <w:t>אליהו</w:t>
      </w:r>
      <w:r>
        <w:rPr>
          <w:rtl/>
        </w:rPr>
        <w:t xml:space="preserve"> ישי (ש"ס):</w:t>
      </w:r>
    </w:p>
    <w:p w14:paraId="130B7CD6" w14:textId="77777777" w:rsidR="00000000" w:rsidRDefault="00754752">
      <w:pPr>
        <w:pStyle w:val="a0"/>
        <w:rPr>
          <w:rFonts w:hint="cs"/>
          <w:rtl/>
        </w:rPr>
      </w:pPr>
    </w:p>
    <w:p w14:paraId="3AC0D065" w14:textId="77777777" w:rsidR="00000000" w:rsidRDefault="00754752">
      <w:pPr>
        <w:pStyle w:val="a0"/>
        <w:rPr>
          <w:rFonts w:hint="cs"/>
          <w:rtl/>
        </w:rPr>
      </w:pPr>
      <w:r>
        <w:rPr>
          <w:rFonts w:hint="cs"/>
          <w:rtl/>
        </w:rPr>
        <w:t xml:space="preserve">אני  מדבר אל הכנסת ואל מי שהאשים אחד מחברי הכנסת. תנוח דעתם של חבר הכנסת חיים רמון ושל מפלגת העבודה </w:t>
      </w:r>
      <w:r>
        <w:rPr>
          <w:rFonts w:hint="eastAsia"/>
          <w:rtl/>
        </w:rPr>
        <w:t>–</w:t>
      </w:r>
      <w:r>
        <w:rPr>
          <w:rFonts w:hint="cs"/>
          <w:rtl/>
        </w:rPr>
        <w:t xml:space="preserve"> ולצערי הרב אני לא חש את האופוזיציה מספיק - שרוצים להיכנס לקואליציה. תנוח דעת</w:t>
      </w:r>
      <w:r>
        <w:rPr>
          <w:rFonts w:hint="cs"/>
          <w:rtl/>
        </w:rPr>
        <w:t xml:space="preserve">ם, אנחנו לא נכנסים לממשלה, לא בראשות נתניהו ולא בראשות אריאל שרון. </w:t>
      </w:r>
    </w:p>
    <w:p w14:paraId="12078471" w14:textId="77777777" w:rsidR="00000000" w:rsidRDefault="00754752">
      <w:pPr>
        <w:pStyle w:val="a0"/>
        <w:ind w:firstLine="0"/>
        <w:rPr>
          <w:rFonts w:hint="cs"/>
          <w:rtl/>
        </w:rPr>
      </w:pPr>
    </w:p>
    <w:p w14:paraId="45709D0C" w14:textId="77777777" w:rsidR="00000000" w:rsidRDefault="00754752">
      <w:pPr>
        <w:pStyle w:val="af0"/>
        <w:rPr>
          <w:rtl/>
        </w:rPr>
      </w:pPr>
      <w:r>
        <w:rPr>
          <w:rFonts w:hint="eastAsia"/>
          <w:rtl/>
        </w:rPr>
        <w:t>חיים</w:t>
      </w:r>
      <w:r>
        <w:rPr>
          <w:rtl/>
        </w:rPr>
        <w:t xml:space="preserve"> רמון (העבודה-מימד):</w:t>
      </w:r>
    </w:p>
    <w:p w14:paraId="0C459F78" w14:textId="77777777" w:rsidR="00000000" w:rsidRDefault="00754752">
      <w:pPr>
        <w:pStyle w:val="a0"/>
        <w:rPr>
          <w:rFonts w:hint="cs"/>
          <w:rtl/>
        </w:rPr>
      </w:pPr>
    </w:p>
    <w:p w14:paraId="6603645B" w14:textId="77777777" w:rsidR="00000000" w:rsidRDefault="00754752">
      <w:pPr>
        <w:pStyle w:val="a0"/>
        <w:rPr>
          <w:rFonts w:hint="cs"/>
          <w:rtl/>
        </w:rPr>
      </w:pPr>
      <w:r>
        <w:rPr>
          <w:rFonts w:hint="cs"/>
          <w:rtl/>
        </w:rPr>
        <w:t xml:space="preserve">- - - </w:t>
      </w:r>
    </w:p>
    <w:p w14:paraId="2B2DE5E1" w14:textId="77777777" w:rsidR="00000000" w:rsidRDefault="00754752">
      <w:pPr>
        <w:pStyle w:val="a0"/>
        <w:ind w:firstLine="0"/>
        <w:rPr>
          <w:rFonts w:hint="cs"/>
          <w:rtl/>
        </w:rPr>
      </w:pPr>
    </w:p>
    <w:p w14:paraId="1AD8B505" w14:textId="77777777" w:rsidR="00000000" w:rsidRDefault="00754752">
      <w:pPr>
        <w:pStyle w:val="af0"/>
        <w:rPr>
          <w:rtl/>
        </w:rPr>
      </w:pPr>
      <w:r>
        <w:rPr>
          <w:rFonts w:hint="eastAsia"/>
          <w:rtl/>
        </w:rPr>
        <w:t>אליהו</w:t>
      </w:r>
      <w:r>
        <w:rPr>
          <w:rtl/>
        </w:rPr>
        <w:t xml:space="preserve"> ישי (ש"ס):</w:t>
      </w:r>
    </w:p>
    <w:p w14:paraId="06A530D9" w14:textId="77777777" w:rsidR="00000000" w:rsidRDefault="00754752">
      <w:pPr>
        <w:pStyle w:val="a0"/>
        <w:rPr>
          <w:rFonts w:hint="cs"/>
          <w:rtl/>
        </w:rPr>
      </w:pPr>
    </w:p>
    <w:p w14:paraId="0A4FB8DF" w14:textId="77777777" w:rsidR="00000000" w:rsidRDefault="00754752">
      <w:pPr>
        <w:pStyle w:val="a0"/>
        <w:rPr>
          <w:rFonts w:hint="cs"/>
          <w:rtl/>
        </w:rPr>
      </w:pPr>
      <w:r>
        <w:rPr>
          <w:rFonts w:hint="cs"/>
          <w:rtl/>
        </w:rPr>
        <w:t xml:space="preserve">- - - </w:t>
      </w:r>
    </w:p>
    <w:p w14:paraId="2F73F3CB" w14:textId="77777777" w:rsidR="00000000" w:rsidRDefault="00754752">
      <w:pPr>
        <w:pStyle w:val="a0"/>
        <w:ind w:firstLine="0"/>
        <w:rPr>
          <w:rtl/>
        </w:rPr>
      </w:pPr>
    </w:p>
    <w:p w14:paraId="0E5C6FBE" w14:textId="77777777" w:rsidR="00000000" w:rsidRDefault="00754752">
      <w:pPr>
        <w:pStyle w:val="af1"/>
        <w:rPr>
          <w:rtl/>
        </w:rPr>
      </w:pPr>
      <w:r>
        <w:rPr>
          <w:rtl/>
        </w:rPr>
        <w:t>היו"ר ראובן ריבלין:</w:t>
      </w:r>
    </w:p>
    <w:p w14:paraId="0B3779F5" w14:textId="77777777" w:rsidR="00000000" w:rsidRDefault="00754752">
      <w:pPr>
        <w:pStyle w:val="a0"/>
        <w:rPr>
          <w:rtl/>
        </w:rPr>
      </w:pPr>
    </w:p>
    <w:p w14:paraId="6A4E6CBD" w14:textId="77777777" w:rsidR="00000000" w:rsidRDefault="00754752">
      <w:pPr>
        <w:pStyle w:val="a0"/>
        <w:rPr>
          <w:rFonts w:hint="cs"/>
          <w:rtl/>
        </w:rPr>
      </w:pPr>
      <w:r>
        <w:rPr>
          <w:rFonts w:hint="cs"/>
          <w:rtl/>
        </w:rPr>
        <w:t>חבר הכנסת רמון. חבר הכנסת ישי.</w:t>
      </w:r>
    </w:p>
    <w:p w14:paraId="5DAE8C77" w14:textId="77777777" w:rsidR="00000000" w:rsidRDefault="00754752">
      <w:pPr>
        <w:pStyle w:val="a0"/>
        <w:ind w:firstLine="0"/>
        <w:rPr>
          <w:rFonts w:hint="cs"/>
          <w:rtl/>
        </w:rPr>
      </w:pPr>
    </w:p>
    <w:p w14:paraId="0C4F8A19" w14:textId="77777777" w:rsidR="00000000" w:rsidRDefault="00754752">
      <w:pPr>
        <w:pStyle w:val="af0"/>
        <w:rPr>
          <w:rtl/>
        </w:rPr>
      </w:pPr>
      <w:r>
        <w:rPr>
          <w:rFonts w:hint="eastAsia"/>
          <w:rtl/>
        </w:rPr>
        <w:t>דוד</w:t>
      </w:r>
      <w:r>
        <w:rPr>
          <w:rtl/>
        </w:rPr>
        <w:t xml:space="preserve"> אזולאי (ש"ס):</w:t>
      </w:r>
    </w:p>
    <w:p w14:paraId="6271A4E4" w14:textId="77777777" w:rsidR="00000000" w:rsidRDefault="00754752">
      <w:pPr>
        <w:pStyle w:val="a0"/>
        <w:rPr>
          <w:rFonts w:hint="cs"/>
          <w:rtl/>
        </w:rPr>
      </w:pPr>
    </w:p>
    <w:p w14:paraId="3CCFA76E" w14:textId="77777777" w:rsidR="00000000" w:rsidRDefault="00754752">
      <w:pPr>
        <w:pStyle w:val="a0"/>
        <w:rPr>
          <w:rFonts w:hint="cs"/>
          <w:rtl/>
        </w:rPr>
      </w:pPr>
      <w:r>
        <w:rPr>
          <w:rFonts w:hint="cs"/>
          <w:rtl/>
        </w:rPr>
        <w:t xml:space="preserve">- - - </w:t>
      </w:r>
    </w:p>
    <w:p w14:paraId="0556F052" w14:textId="77777777" w:rsidR="00000000" w:rsidRDefault="00754752">
      <w:pPr>
        <w:pStyle w:val="af1"/>
        <w:rPr>
          <w:rFonts w:hint="cs"/>
          <w:rtl/>
        </w:rPr>
      </w:pPr>
    </w:p>
    <w:p w14:paraId="734E2698" w14:textId="77777777" w:rsidR="00000000" w:rsidRDefault="00754752">
      <w:pPr>
        <w:pStyle w:val="af1"/>
        <w:rPr>
          <w:rtl/>
        </w:rPr>
      </w:pPr>
      <w:r>
        <w:rPr>
          <w:rtl/>
        </w:rPr>
        <w:t>היו"ר ראובן ריבלין:</w:t>
      </w:r>
    </w:p>
    <w:p w14:paraId="182B86E3" w14:textId="77777777" w:rsidR="00000000" w:rsidRDefault="00754752">
      <w:pPr>
        <w:pStyle w:val="a0"/>
        <w:rPr>
          <w:rtl/>
        </w:rPr>
      </w:pPr>
    </w:p>
    <w:p w14:paraId="58E27B12" w14:textId="77777777" w:rsidR="00000000" w:rsidRDefault="00754752">
      <w:pPr>
        <w:pStyle w:val="a0"/>
        <w:rPr>
          <w:rFonts w:hint="cs"/>
          <w:rtl/>
        </w:rPr>
      </w:pPr>
      <w:r>
        <w:rPr>
          <w:rFonts w:hint="cs"/>
          <w:rtl/>
        </w:rPr>
        <w:t>חבר הכנסת ישי, אני לא מבין</w:t>
      </w:r>
      <w:r>
        <w:rPr>
          <w:rFonts w:hint="cs"/>
          <w:rtl/>
        </w:rPr>
        <w:t xml:space="preserve"> למה אדוני מקדיש כל כך הרבה מאמצים לשכנע את מפלגת העבודה. אחרי מאמצים רבים, המכונית החדשה של יושב-ראש האופוזיציה בדרך לארץ. אני לא מבין למה אדוני כל כך מתעקש שהם לא ייכנסו לממשלה. הסיעה הגדולה באופוזיציה תהיה ש"ס. </w:t>
      </w:r>
    </w:p>
    <w:p w14:paraId="03983BC2" w14:textId="77777777" w:rsidR="00000000" w:rsidRDefault="00754752">
      <w:pPr>
        <w:pStyle w:val="a0"/>
        <w:ind w:firstLine="0"/>
        <w:rPr>
          <w:rFonts w:hint="cs"/>
          <w:rtl/>
        </w:rPr>
      </w:pPr>
    </w:p>
    <w:p w14:paraId="02392945" w14:textId="77777777" w:rsidR="00000000" w:rsidRDefault="00754752">
      <w:pPr>
        <w:pStyle w:val="af0"/>
        <w:rPr>
          <w:rtl/>
        </w:rPr>
      </w:pPr>
      <w:r>
        <w:rPr>
          <w:rFonts w:hint="eastAsia"/>
          <w:rtl/>
        </w:rPr>
        <w:t>נסים</w:t>
      </w:r>
      <w:r>
        <w:rPr>
          <w:rtl/>
        </w:rPr>
        <w:t xml:space="preserve"> דהן (ש"ס):</w:t>
      </w:r>
    </w:p>
    <w:p w14:paraId="65F0DA7C" w14:textId="77777777" w:rsidR="00000000" w:rsidRDefault="00754752">
      <w:pPr>
        <w:pStyle w:val="a0"/>
        <w:rPr>
          <w:rFonts w:hint="cs"/>
          <w:rtl/>
        </w:rPr>
      </w:pPr>
    </w:p>
    <w:p w14:paraId="63FABD82" w14:textId="77777777" w:rsidR="00000000" w:rsidRDefault="00754752">
      <w:pPr>
        <w:pStyle w:val="a0"/>
        <w:rPr>
          <w:rFonts w:hint="cs"/>
          <w:rtl/>
        </w:rPr>
      </w:pPr>
      <w:r>
        <w:rPr>
          <w:rFonts w:hint="cs"/>
          <w:rtl/>
        </w:rPr>
        <w:t xml:space="preserve">- - - </w:t>
      </w:r>
    </w:p>
    <w:p w14:paraId="25451BBD" w14:textId="77777777" w:rsidR="00000000" w:rsidRDefault="00754752">
      <w:pPr>
        <w:pStyle w:val="a0"/>
        <w:ind w:firstLine="0"/>
        <w:rPr>
          <w:rFonts w:hint="cs"/>
          <w:rtl/>
        </w:rPr>
      </w:pPr>
    </w:p>
    <w:p w14:paraId="6745F0A2" w14:textId="77777777" w:rsidR="00000000" w:rsidRDefault="00754752">
      <w:pPr>
        <w:pStyle w:val="af1"/>
        <w:rPr>
          <w:rtl/>
        </w:rPr>
      </w:pPr>
      <w:r>
        <w:rPr>
          <w:rtl/>
        </w:rPr>
        <w:t>היו"ר ראובן ריב</w:t>
      </w:r>
      <w:r>
        <w:rPr>
          <w:rtl/>
        </w:rPr>
        <w:t>לין:</w:t>
      </w:r>
    </w:p>
    <w:p w14:paraId="012D61EE" w14:textId="77777777" w:rsidR="00000000" w:rsidRDefault="00754752">
      <w:pPr>
        <w:pStyle w:val="a0"/>
        <w:rPr>
          <w:rtl/>
        </w:rPr>
      </w:pPr>
    </w:p>
    <w:p w14:paraId="45128A3A" w14:textId="77777777" w:rsidR="00000000" w:rsidRDefault="00754752">
      <w:pPr>
        <w:pStyle w:val="a0"/>
        <w:rPr>
          <w:rFonts w:hint="cs"/>
          <w:rtl/>
        </w:rPr>
      </w:pPr>
      <w:r>
        <w:rPr>
          <w:rFonts w:hint="cs"/>
          <w:rtl/>
        </w:rPr>
        <w:t xml:space="preserve">נא לשבת, חבר הכנסת דהן. </w:t>
      </w:r>
    </w:p>
    <w:p w14:paraId="734DB7B3" w14:textId="77777777" w:rsidR="00000000" w:rsidRDefault="00754752">
      <w:pPr>
        <w:pStyle w:val="a2"/>
        <w:rPr>
          <w:rFonts w:hint="cs"/>
          <w:rtl/>
        </w:rPr>
      </w:pPr>
    </w:p>
    <w:p w14:paraId="078D3129" w14:textId="77777777" w:rsidR="00000000" w:rsidRDefault="00754752">
      <w:pPr>
        <w:pStyle w:val="a0"/>
        <w:rPr>
          <w:rFonts w:hint="cs"/>
          <w:rtl/>
        </w:rPr>
      </w:pPr>
    </w:p>
    <w:p w14:paraId="4EA3B15C" w14:textId="77777777" w:rsidR="00000000" w:rsidRDefault="00754752">
      <w:pPr>
        <w:pStyle w:val="a2"/>
        <w:rPr>
          <w:rFonts w:hint="cs"/>
          <w:rtl/>
        </w:rPr>
      </w:pPr>
      <w:bookmarkStart w:id="245" w:name="CS27059FI0027059T07_06_2004_19_51_13"/>
      <w:bookmarkStart w:id="246" w:name="_Toc75097254"/>
      <w:bookmarkEnd w:id="245"/>
      <w:r>
        <w:rPr>
          <w:rtl/>
        </w:rPr>
        <w:t>הצעת חוק משכן הכנסת ורחבתו (תיקון מס' 11</w:t>
      </w:r>
      <w:r>
        <w:rPr>
          <w:rFonts w:hint="cs"/>
          <w:rtl/>
        </w:rPr>
        <w:t>)</w:t>
      </w:r>
      <w:r>
        <w:rPr>
          <w:rtl/>
        </w:rPr>
        <w:t>, התשס"ד-2004</w:t>
      </w:r>
      <w:bookmarkEnd w:id="246"/>
    </w:p>
    <w:p w14:paraId="78D7EA7D" w14:textId="77777777" w:rsidR="00000000" w:rsidRDefault="00754752">
      <w:pPr>
        <w:pStyle w:val="a0"/>
        <w:rPr>
          <w:rFonts w:hint="cs"/>
          <w:rtl/>
        </w:rPr>
      </w:pPr>
      <w:r>
        <w:rPr>
          <w:rFonts w:hint="cs"/>
          <w:rtl/>
        </w:rPr>
        <w:t>[</w:t>
      </w:r>
      <w:r>
        <w:rPr>
          <w:rFonts w:hint="eastAsia"/>
          <w:rtl/>
        </w:rPr>
        <w:t>מס</w:t>
      </w:r>
      <w:r>
        <w:rPr>
          <w:rtl/>
        </w:rPr>
        <w:t>'</w:t>
      </w:r>
      <w:r>
        <w:rPr>
          <w:rFonts w:hint="cs"/>
          <w:rtl/>
        </w:rPr>
        <w:t xml:space="preserve"> כ/42</w:t>
      </w:r>
      <w:r>
        <w:rPr>
          <w:rtl/>
        </w:rPr>
        <w:t>; "דברי הכנסת", חוב'</w:t>
      </w:r>
      <w:r>
        <w:rPr>
          <w:rFonts w:hint="cs"/>
          <w:rtl/>
        </w:rPr>
        <w:t xml:space="preserve"> כ"ו</w:t>
      </w:r>
      <w:r>
        <w:rPr>
          <w:rtl/>
        </w:rPr>
        <w:t xml:space="preserve">, עמ' </w:t>
      </w:r>
      <w:r>
        <w:rPr>
          <w:rFonts w:hint="cs"/>
          <w:rtl/>
        </w:rPr>
        <w:t xml:space="preserve"> 11954</w:t>
      </w:r>
      <w:r>
        <w:rPr>
          <w:rtl/>
        </w:rPr>
        <w:t>;  נספחות.</w:t>
      </w:r>
      <w:r>
        <w:rPr>
          <w:rFonts w:hint="cs"/>
          <w:rtl/>
        </w:rPr>
        <w:t>]</w:t>
      </w:r>
    </w:p>
    <w:p w14:paraId="0E4BB5F9" w14:textId="77777777" w:rsidR="00000000" w:rsidRDefault="00754752">
      <w:pPr>
        <w:pStyle w:val="-0"/>
        <w:rPr>
          <w:rtl/>
        </w:rPr>
      </w:pPr>
      <w:r>
        <w:rPr>
          <w:rtl/>
        </w:rPr>
        <w:t xml:space="preserve"> </w:t>
      </w:r>
      <w:bookmarkStart w:id="247" w:name="_Toc75097255"/>
      <w:r>
        <w:rPr>
          <w:rtl/>
        </w:rPr>
        <w:t>(קריאה שנ</w:t>
      </w:r>
      <w:r>
        <w:rPr>
          <w:rFonts w:hint="cs"/>
          <w:rtl/>
        </w:rPr>
        <w:t>י</w:t>
      </w:r>
      <w:r>
        <w:rPr>
          <w:rtl/>
        </w:rPr>
        <w:t>יה וקריאה שלישית)</w:t>
      </w:r>
      <w:bookmarkEnd w:id="247"/>
      <w:r>
        <w:rPr>
          <w:rtl/>
        </w:rPr>
        <w:t xml:space="preserve"> </w:t>
      </w:r>
    </w:p>
    <w:p w14:paraId="0990CEFA" w14:textId="77777777" w:rsidR="00000000" w:rsidRDefault="00754752">
      <w:pPr>
        <w:pStyle w:val="a0"/>
        <w:ind w:firstLine="0"/>
        <w:rPr>
          <w:rFonts w:hint="cs"/>
          <w:b/>
          <w:bCs/>
          <w:sz w:val="24"/>
          <w:szCs w:val="24"/>
          <w:u w:val="single"/>
          <w:rtl/>
          <w:lang w:eastAsia="en-US"/>
        </w:rPr>
      </w:pPr>
    </w:p>
    <w:p w14:paraId="1361052B" w14:textId="77777777" w:rsidR="00000000" w:rsidRDefault="00754752">
      <w:pPr>
        <w:pStyle w:val="af1"/>
        <w:rPr>
          <w:rtl/>
        </w:rPr>
      </w:pPr>
      <w:r>
        <w:rPr>
          <w:rtl/>
        </w:rPr>
        <w:t>היו"ר ראובן ריבלין:</w:t>
      </w:r>
    </w:p>
    <w:p w14:paraId="0C100CE1" w14:textId="77777777" w:rsidR="00000000" w:rsidRDefault="00754752">
      <w:pPr>
        <w:pStyle w:val="a0"/>
        <w:rPr>
          <w:rtl/>
        </w:rPr>
      </w:pPr>
    </w:p>
    <w:p w14:paraId="5ECAC770" w14:textId="77777777" w:rsidR="00000000" w:rsidRDefault="00754752">
      <w:pPr>
        <w:pStyle w:val="a0"/>
        <w:rPr>
          <w:rFonts w:hint="cs"/>
          <w:rtl/>
        </w:rPr>
      </w:pPr>
      <w:r>
        <w:rPr>
          <w:rFonts w:hint="cs"/>
          <w:rtl/>
        </w:rPr>
        <w:t>אנו עוברים לסעיף הבא: הצעת חוק משכן הכנסת ורחבתו (תיקון מס'</w:t>
      </w:r>
      <w:r>
        <w:rPr>
          <w:rFonts w:hint="cs"/>
          <w:rtl/>
        </w:rPr>
        <w:t xml:space="preserve"> 11). יושב-ראש ועדת הכנסת יציג את החוק לקריאה שנייה ולקריאה שלישית. יש לנו מספר לא מועט של מסתייגים. בבקשה, חבר הכנסת בר-און. אדוני לא מוגבל בזמן. </w:t>
      </w:r>
    </w:p>
    <w:p w14:paraId="2451FA44" w14:textId="77777777" w:rsidR="00000000" w:rsidRDefault="00754752">
      <w:pPr>
        <w:pStyle w:val="a0"/>
        <w:ind w:firstLine="0"/>
        <w:rPr>
          <w:rFonts w:hint="cs"/>
          <w:rtl/>
        </w:rPr>
      </w:pPr>
    </w:p>
    <w:p w14:paraId="77FACFBA" w14:textId="77777777" w:rsidR="00000000" w:rsidRDefault="00754752">
      <w:pPr>
        <w:pStyle w:val="a"/>
        <w:rPr>
          <w:rtl/>
        </w:rPr>
      </w:pPr>
      <w:bookmarkStart w:id="248" w:name="FS000001038T07_06_2004_19_52_12"/>
      <w:bookmarkStart w:id="249" w:name="_Toc75097256"/>
      <w:bookmarkEnd w:id="248"/>
      <w:r>
        <w:rPr>
          <w:rFonts w:hint="eastAsia"/>
          <w:rtl/>
        </w:rPr>
        <w:t>רוני</w:t>
      </w:r>
      <w:r>
        <w:rPr>
          <w:rtl/>
        </w:rPr>
        <w:t xml:space="preserve"> בר-און (יו"ר ועדת הכנסת):</w:t>
      </w:r>
      <w:bookmarkEnd w:id="249"/>
    </w:p>
    <w:p w14:paraId="6C000848" w14:textId="77777777" w:rsidR="00000000" w:rsidRDefault="00754752">
      <w:pPr>
        <w:pStyle w:val="a0"/>
        <w:rPr>
          <w:rFonts w:hint="cs"/>
          <w:rtl/>
        </w:rPr>
      </w:pPr>
    </w:p>
    <w:p w14:paraId="584A99C8" w14:textId="77777777" w:rsidR="00000000" w:rsidRDefault="00754752">
      <w:pPr>
        <w:pStyle w:val="a0"/>
        <w:rPr>
          <w:rFonts w:hint="cs"/>
          <w:rtl/>
        </w:rPr>
      </w:pPr>
      <w:r>
        <w:rPr>
          <w:rFonts w:hint="cs"/>
          <w:rtl/>
        </w:rPr>
        <w:t xml:space="preserve">אדוני היושב-ראש, אדוני ראש הממשלה, רבותי השרים, חברי חברי הכנסת, הצעת החוק </w:t>
      </w:r>
      <w:r>
        <w:rPr>
          <w:rFonts w:hint="cs"/>
          <w:rtl/>
        </w:rPr>
        <w:t xml:space="preserve">המונחת לפניכם לקריאה שנייה ולקריאה שלישית באה להרחיב ולעדכן את סמכויות אנשי משמר הכנסת והסדרנים ולהחיל את אותן סמכויות גם על מתחם נוסף, כלומר על מקום הנמצא מחוץ לכנסת ושמתקיימים בו ישיבה של הכנסת או של ועדה מוועדותיה או אירוע אחר מטעם הכנסת. </w:t>
      </w:r>
    </w:p>
    <w:p w14:paraId="40FA6F96" w14:textId="77777777" w:rsidR="00000000" w:rsidRDefault="00754752">
      <w:pPr>
        <w:pStyle w:val="a0"/>
        <w:ind w:firstLine="0"/>
        <w:rPr>
          <w:rFonts w:hint="cs"/>
          <w:rtl/>
        </w:rPr>
      </w:pPr>
    </w:p>
    <w:p w14:paraId="6297B6D7" w14:textId="77777777" w:rsidR="00000000" w:rsidRDefault="00754752">
      <w:pPr>
        <w:pStyle w:val="af1"/>
        <w:rPr>
          <w:rtl/>
        </w:rPr>
      </w:pPr>
      <w:r>
        <w:rPr>
          <w:rtl/>
        </w:rPr>
        <w:t xml:space="preserve">היו"ר ראובן </w:t>
      </w:r>
      <w:r>
        <w:rPr>
          <w:rtl/>
        </w:rPr>
        <w:t>ריבלין:</w:t>
      </w:r>
    </w:p>
    <w:p w14:paraId="714E3EC7" w14:textId="77777777" w:rsidR="00000000" w:rsidRDefault="00754752">
      <w:pPr>
        <w:pStyle w:val="a0"/>
        <w:rPr>
          <w:rtl/>
        </w:rPr>
      </w:pPr>
    </w:p>
    <w:p w14:paraId="61CB4EFA" w14:textId="77777777" w:rsidR="00000000" w:rsidRDefault="00754752">
      <w:pPr>
        <w:pStyle w:val="a0"/>
        <w:rPr>
          <w:rFonts w:hint="cs"/>
          <w:rtl/>
        </w:rPr>
      </w:pPr>
      <w:r>
        <w:rPr>
          <w:rFonts w:hint="cs"/>
          <w:rtl/>
        </w:rPr>
        <w:t>רבותי חברי הכנסת, מי שלא רוצה,</w:t>
      </w:r>
      <w:r>
        <w:rPr>
          <w:rFonts w:hint="eastAsia"/>
          <w:rtl/>
        </w:rPr>
        <w:t xml:space="preserve"> </w:t>
      </w:r>
      <w:r>
        <w:rPr>
          <w:rFonts w:hint="cs"/>
          <w:rtl/>
        </w:rPr>
        <w:t xml:space="preserve">יכול לצאת. ככל שכשאנחנו למטה איננו מתחשבים בנואם, כך אנחנו רגישים כשאנחנו למעלה. בבקשה, חברי הכנסת רמון ובורג. </w:t>
      </w:r>
    </w:p>
    <w:p w14:paraId="4FA1C23B" w14:textId="77777777" w:rsidR="00000000" w:rsidRDefault="00754752">
      <w:pPr>
        <w:pStyle w:val="a0"/>
        <w:ind w:firstLine="0"/>
        <w:rPr>
          <w:rFonts w:hint="cs"/>
          <w:rtl/>
        </w:rPr>
      </w:pPr>
    </w:p>
    <w:p w14:paraId="0BA5437A" w14:textId="77777777" w:rsidR="00000000" w:rsidRDefault="00754752">
      <w:pPr>
        <w:pStyle w:val="a"/>
        <w:rPr>
          <w:rtl/>
        </w:rPr>
      </w:pPr>
      <w:bookmarkStart w:id="250" w:name="FS000001038T07_06_2004_20_08_43"/>
      <w:bookmarkStart w:id="251" w:name="_Toc75097257"/>
      <w:bookmarkEnd w:id="250"/>
      <w:r>
        <w:rPr>
          <w:rFonts w:hint="eastAsia"/>
          <w:rtl/>
        </w:rPr>
        <w:t>רוני</w:t>
      </w:r>
      <w:r>
        <w:rPr>
          <w:rtl/>
        </w:rPr>
        <w:t xml:space="preserve"> בר-און (יו"ר ועדת הכנסת):</w:t>
      </w:r>
      <w:bookmarkEnd w:id="251"/>
    </w:p>
    <w:p w14:paraId="5E1A6454" w14:textId="77777777" w:rsidR="00000000" w:rsidRDefault="00754752">
      <w:pPr>
        <w:pStyle w:val="a0"/>
        <w:rPr>
          <w:rFonts w:hint="cs"/>
          <w:rtl/>
        </w:rPr>
      </w:pPr>
    </w:p>
    <w:p w14:paraId="3587CF85" w14:textId="77777777" w:rsidR="00000000" w:rsidRDefault="00754752">
      <w:pPr>
        <w:pStyle w:val="a0"/>
        <w:rPr>
          <w:rFonts w:hint="cs"/>
          <w:rtl/>
        </w:rPr>
      </w:pPr>
      <w:r>
        <w:rPr>
          <w:rFonts w:hint="cs"/>
          <w:rtl/>
        </w:rPr>
        <w:t>במהלך הדיונים בהצעת החוק בוועדת הכנסת הציעה הוועדה שינויים מספר בהצעת ה</w:t>
      </w:r>
      <w:r>
        <w:rPr>
          <w:rFonts w:hint="cs"/>
          <w:rtl/>
        </w:rPr>
        <w:t xml:space="preserve">חוק המקורית, ואלו העיקריים שבהם: </w:t>
      </w:r>
    </w:p>
    <w:p w14:paraId="3630F576" w14:textId="77777777" w:rsidR="00000000" w:rsidRDefault="00754752">
      <w:pPr>
        <w:pStyle w:val="a0"/>
        <w:rPr>
          <w:rFonts w:hint="cs"/>
          <w:rtl/>
        </w:rPr>
      </w:pPr>
    </w:p>
    <w:p w14:paraId="0F458909" w14:textId="77777777" w:rsidR="00000000" w:rsidRDefault="00754752">
      <w:pPr>
        <w:pStyle w:val="a0"/>
        <w:rPr>
          <w:rFonts w:hint="cs"/>
          <w:rtl/>
        </w:rPr>
      </w:pPr>
      <w:r>
        <w:rPr>
          <w:rFonts w:hint="cs"/>
          <w:rtl/>
        </w:rPr>
        <w:t>בהצעת החוק המקורית, בסעיף 8, ניתנה סמכות להרחיק אדם ממשכן הכנסת ומהרחבה גם למי שמוגדר בחוק אדם מוסמך. דהיינו לאיש משמר הכנסת, לסדרן, למי שהוסמך לערוך חיפוש ולכל אדם שקצין הכנסת הסמיכו לדרוש הזדהות והצגת מסמכים. ועדת הכנסת</w:t>
      </w:r>
      <w:r>
        <w:rPr>
          <w:rFonts w:hint="cs"/>
          <w:rtl/>
        </w:rPr>
        <w:t xml:space="preserve"> החליטה, כי סמכות מרחיקת-לכת זו, בעלת תוצאות ומשמעות, תוענק אך ורק לאנשי המשמר ולסדרנים. גם את הסמכות לעצור אדם בכנסת, במשכן הכנסת או ברחבה, החליטה ועדת הכנסת לצמצם ולהפקיד בידי איש משמר הכנסת בלבד. </w:t>
      </w:r>
    </w:p>
    <w:p w14:paraId="79A6D796" w14:textId="77777777" w:rsidR="00000000" w:rsidRDefault="00754752">
      <w:pPr>
        <w:pStyle w:val="a0"/>
        <w:rPr>
          <w:rFonts w:hint="cs"/>
          <w:rtl/>
        </w:rPr>
      </w:pPr>
    </w:p>
    <w:p w14:paraId="10A993F9" w14:textId="77777777" w:rsidR="00000000" w:rsidRDefault="00754752">
      <w:pPr>
        <w:pStyle w:val="a0"/>
        <w:rPr>
          <w:rFonts w:hint="cs"/>
          <w:rtl/>
        </w:rPr>
      </w:pPr>
      <w:r>
        <w:rPr>
          <w:rFonts w:hint="cs"/>
          <w:rtl/>
        </w:rPr>
        <w:t>ועדת הכנסת החליטה גם למחוק את סעיף 16 בהצעת החוק המקורי</w:t>
      </w:r>
      <w:r>
        <w:rPr>
          <w:rFonts w:hint="cs"/>
          <w:rtl/>
        </w:rPr>
        <w:t xml:space="preserve">ת, שעניינו קביעת עבירה של פגיעה במקרקעי משכן הכנסת, שדינה מאסר שלוש שנים, ולהסתפק בהוראות חוק העונשין. באנו ואמרנו, שלא יכול להיות שעבירה שקיימת בחוק הפלילי ממילא, לגבי מקרקעין בכל מקום, פגיעה והשחתת פני מקרקעין, העונש העומד לצדה הוא אחר וקטן מהעונש שהוצע </w:t>
      </w:r>
      <w:r>
        <w:rPr>
          <w:rFonts w:hint="cs"/>
          <w:rtl/>
        </w:rPr>
        <w:t xml:space="preserve">בחוק. </w:t>
      </w:r>
    </w:p>
    <w:p w14:paraId="549E824F" w14:textId="77777777" w:rsidR="00000000" w:rsidRDefault="00754752">
      <w:pPr>
        <w:pStyle w:val="a0"/>
        <w:rPr>
          <w:rFonts w:hint="cs"/>
          <w:rtl/>
        </w:rPr>
      </w:pPr>
    </w:p>
    <w:p w14:paraId="5FF9FC25" w14:textId="77777777" w:rsidR="00000000" w:rsidRDefault="00754752">
      <w:pPr>
        <w:pStyle w:val="af1"/>
        <w:rPr>
          <w:rtl/>
        </w:rPr>
      </w:pPr>
      <w:r>
        <w:rPr>
          <w:rFonts w:hint="eastAsia"/>
          <w:rtl/>
        </w:rPr>
        <w:t>היו</w:t>
      </w:r>
      <w:r>
        <w:rPr>
          <w:rtl/>
        </w:rPr>
        <w:t>"ר ראובן ריבלין:</w:t>
      </w:r>
    </w:p>
    <w:p w14:paraId="144B036B" w14:textId="77777777" w:rsidR="00000000" w:rsidRDefault="00754752">
      <w:pPr>
        <w:pStyle w:val="a0"/>
        <w:rPr>
          <w:rFonts w:hint="cs"/>
          <w:rtl/>
        </w:rPr>
      </w:pPr>
    </w:p>
    <w:p w14:paraId="1CCEC989" w14:textId="77777777" w:rsidR="00000000" w:rsidRDefault="00754752">
      <w:pPr>
        <w:pStyle w:val="a0"/>
        <w:rPr>
          <w:rFonts w:hint="cs"/>
          <w:rtl/>
        </w:rPr>
      </w:pPr>
      <w:r>
        <w:rPr>
          <w:rFonts w:hint="cs"/>
          <w:rtl/>
        </w:rPr>
        <w:t>סליחה, רוני. חברי הכנסת הרצוג, שוחט ורמון, הדיבור שלכם שם מאוד מפריע לנואם. פסיעה אחת ואתם בחוץ.</w:t>
      </w:r>
    </w:p>
    <w:p w14:paraId="44163FF2" w14:textId="77777777" w:rsidR="00000000" w:rsidRDefault="00754752">
      <w:pPr>
        <w:pStyle w:val="a0"/>
        <w:rPr>
          <w:rFonts w:hint="cs"/>
          <w:rtl/>
        </w:rPr>
      </w:pPr>
    </w:p>
    <w:p w14:paraId="24A00314" w14:textId="77777777" w:rsidR="00000000" w:rsidRDefault="00754752">
      <w:pPr>
        <w:pStyle w:val="-"/>
        <w:rPr>
          <w:rtl/>
        </w:rPr>
      </w:pPr>
      <w:bookmarkStart w:id="252" w:name="FS000001038T07_06_2004_20_13_14C"/>
      <w:bookmarkEnd w:id="252"/>
      <w:r>
        <w:rPr>
          <w:rtl/>
        </w:rPr>
        <w:t>רוני בר-און (יו"ר ועדת הכנסת):</w:t>
      </w:r>
    </w:p>
    <w:p w14:paraId="29A2D9C7" w14:textId="77777777" w:rsidR="00000000" w:rsidRDefault="00754752">
      <w:pPr>
        <w:pStyle w:val="a0"/>
        <w:rPr>
          <w:rtl/>
        </w:rPr>
      </w:pPr>
    </w:p>
    <w:p w14:paraId="67897404" w14:textId="77777777" w:rsidR="00000000" w:rsidRDefault="00754752">
      <w:pPr>
        <w:pStyle w:val="a0"/>
        <w:rPr>
          <w:rFonts w:hint="cs"/>
          <w:rtl/>
        </w:rPr>
      </w:pPr>
      <w:r>
        <w:rPr>
          <w:rFonts w:hint="cs"/>
          <w:rtl/>
        </w:rPr>
        <w:t>לא חשבנו שיהיה זה נכון שמישהו, נגיד, שיצייר גרפיטי על הגדר של הכנסת, יהיה נתון לשלוש שנות מאסר, ש</w:t>
      </w:r>
      <w:r>
        <w:rPr>
          <w:rFonts w:hint="cs"/>
          <w:rtl/>
        </w:rPr>
        <w:t xml:space="preserve">עה שהחוק הפלילי על ציור גרפיטי בעיבורה של עיר, או על משרד ממשלתי, מדבר על הרבה פחות מזה, דומני שישה חודשי מאסר. החוק הפלילי מכסה גם את הפגיעה במקרקעי הכנסת. </w:t>
      </w:r>
    </w:p>
    <w:p w14:paraId="1F34BDA8" w14:textId="77777777" w:rsidR="00000000" w:rsidRDefault="00754752">
      <w:pPr>
        <w:pStyle w:val="a0"/>
        <w:rPr>
          <w:rFonts w:hint="cs"/>
          <w:rtl/>
        </w:rPr>
      </w:pPr>
    </w:p>
    <w:p w14:paraId="455CA7B4" w14:textId="77777777" w:rsidR="00000000" w:rsidRDefault="00754752">
      <w:pPr>
        <w:pStyle w:val="a0"/>
        <w:rPr>
          <w:rFonts w:hint="cs"/>
          <w:rtl/>
        </w:rPr>
      </w:pPr>
      <w:r>
        <w:rPr>
          <w:rFonts w:hint="cs"/>
          <w:rtl/>
        </w:rPr>
        <w:t>אני מבקש מכם לתמוך בהצעת החוק ולהצביע בעד הנוסח שהוצע על-ידי הוועדה לקריאה שנייה ושלישית.</w:t>
      </w:r>
    </w:p>
    <w:p w14:paraId="0E9A7DC9" w14:textId="77777777" w:rsidR="00000000" w:rsidRDefault="00754752">
      <w:pPr>
        <w:pStyle w:val="a0"/>
        <w:rPr>
          <w:rFonts w:hint="cs"/>
          <w:rtl/>
        </w:rPr>
      </w:pPr>
    </w:p>
    <w:p w14:paraId="57D82FE1" w14:textId="77777777" w:rsidR="00000000" w:rsidRDefault="00754752">
      <w:pPr>
        <w:pStyle w:val="af1"/>
        <w:rPr>
          <w:rtl/>
        </w:rPr>
      </w:pPr>
      <w:r>
        <w:rPr>
          <w:rtl/>
        </w:rPr>
        <w:t xml:space="preserve">היו"ר </w:t>
      </w:r>
      <w:r>
        <w:rPr>
          <w:rtl/>
        </w:rPr>
        <w:t>ראובן ריבלין:</w:t>
      </w:r>
    </w:p>
    <w:p w14:paraId="1BB1BCDB" w14:textId="77777777" w:rsidR="00000000" w:rsidRDefault="00754752">
      <w:pPr>
        <w:pStyle w:val="a0"/>
        <w:rPr>
          <w:rtl/>
        </w:rPr>
      </w:pPr>
    </w:p>
    <w:p w14:paraId="0CA6E98A" w14:textId="77777777" w:rsidR="00000000" w:rsidRDefault="00754752">
      <w:pPr>
        <w:pStyle w:val="a0"/>
        <w:rPr>
          <w:rFonts w:hint="cs"/>
          <w:rtl/>
        </w:rPr>
      </w:pPr>
      <w:r>
        <w:rPr>
          <w:rFonts w:hint="cs"/>
          <w:rtl/>
        </w:rPr>
        <w:t>אדוני יושב-ראש הוועדה, יש הסתייגויות. אדוני מבקש להתייחס להסתייגויות? כלומר, האם לתמוך בהן, או - - -</w:t>
      </w:r>
    </w:p>
    <w:p w14:paraId="7A5A0DA6" w14:textId="77777777" w:rsidR="00000000" w:rsidRDefault="00754752">
      <w:pPr>
        <w:pStyle w:val="a0"/>
        <w:rPr>
          <w:rFonts w:hint="cs"/>
          <w:rtl/>
        </w:rPr>
      </w:pPr>
    </w:p>
    <w:p w14:paraId="6BCA942F" w14:textId="77777777" w:rsidR="00000000" w:rsidRDefault="00754752">
      <w:pPr>
        <w:pStyle w:val="-"/>
        <w:rPr>
          <w:rtl/>
        </w:rPr>
      </w:pPr>
      <w:bookmarkStart w:id="253" w:name="FS000001038T07_06_2004_20_15_08C"/>
      <w:bookmarkEnd w:id="253"/>
      <w:r>
        <w:rPr>
          <w:rtl/>
        </w:rPr>
        <w:t>רוני בר-און (יו"ר ועדת הכנסת):</w:t>
      </w:r>
    </w:p>
    <w:p w14:paraId="55A3CB14" w14:textId="77777777" w:rsidR="00000000" w:rsidRDefault="00754752">
      <w:pPr>
        <w:pStyle w:val="a0"/>
        <w:rPr>
          <w:rtl/>
        </w:rPr>
      </w:pPr>
    </w:p>
    <w:p w14:paraId="07B2AFC9" w14:textId="77777777" w:rsidR="00000000" w:rsidRDefault="00754752">
      <w:pPr>
        <w:pStyle w:val="a0"/>
        <w:rPr>
          <w:rFonts w:hint="cs"/>
          <w:rtl/>
        </w:rPr>
      </w:pPr>
      <w:r>
        <w:rPr>
          <w:rFonts w:hint="cs"/>
          <w:rtl/>
        </w:rPr>
        <w:t xml:space="preserve">לא, אני אומר עוד הפעם: ההסתייגויות שנשמעו ואנחנו קיבלנו אותן ומניתי אותן כאן, אלה ההסתייגויות שעולות עכשיו </w:t>
      </w:r>
      <w:r>
        <w:rPr>
          <w:rFonts w:hint="cs"/>
          <w:rtl/>
        </w:rPr>
        <w:t xml:space="preserve">מטעם הוועדה ובכפוף לכך תוקנה ההצעה לקראת הקריאה השנייה והשלישית. </w:t>
      </w:r>
    </w:p>
    <w:p w14:paraId="6D0E6C9C" w14:textId="77777777" w:rsidR="00000000" w:rsidRDefault="00754752">
      <w:pPr>
        <w:pStyle w:val="a0"/>
        <w:rPr>
          <w:rFonts w:hint="cs"/>
          <w:rtl/>
        </w:rPr>
      </w:pPr>
    </w:p>
    <w:p w14:paraId="5D699E85" w14:textId="77777777" w:rsidR="00000000" w:rsidRDefault="00754752">
      <w:pPr>
        <w:pStyle w:val="af1"/>
        <w:rPr>
          <w:rtl/>
        </w:rPr>
      </w:pPr>
      <w:r>
        <w:rPr>
          <w:rtl/>
        </w:rPr>
        <w:t>היו"ר ראובן ריבלין:</w:t>
      </w:r>
    </w:p>
    <w:p w14:paraId="37F34C47" w14:textId="77777777" w:rsidR="00000000" w:rsidRDefault="00754752">
      <w:pPr>
        <w:pStyle w:val="a0"/>
        <w:rPr>
          <w:rtl/>
        </w:rPr>
      </w:pPr>
    </w:p>
    <w:p w14:paraId="0BC21238" w14:textId="77777777" w:rsidR="00000000" w:rsidRDefault="00754752">
      <w:pPr>
        <w:pStyle w:val="a0"/>
        <w:rPr>
          <w:rFonts w:hint="cs"/>
          <w:rtl/>
        </w:rPr>
      </w:pPr>
      <w:r>
        <w:rPr>
          <w:rFonts w:hint="cs"/>
          <w:rtl/>
        </w:rPr>
        <w:t>כלומר הן כבר נתקבלו בתוך החוק.</w:t>
      </w:r>
    </w:p>
    <w:p w14:paraId="2F419A54" w14:textId="77777777" w:rsidR="00000000" w:rsidRDefault="00754752">
      <w:pPr>
        <w:pStyle w:val="a0"/>
        <w:rPr>
          <w:rFonts w:hint="cs"/>
          <w:rtl/>
        </w:rPr>
      </w:pPr>
    </w:p>
    <w:p w14:paraId="02CA53E6" w14:textId="77777777" w:rsidR="00000000" w:rsidRDefault="00754752">
      <w:pPr>
        <w:pStyle w:val="-"/>
        <w:rPr>
          <w:rtl/>
        </w:rPr>
      </w:pPr>
      <w:bookmarkStart w:id="254" w:name="FS000001038T07_06_2004_20_15_46C"/>
      <w:bookmarkEnd w:id="254"/>
      <w:r>
        <w:rPr>
          <w:rtl/>
        </w:rPr>
        <w:t>רוני בר-און (יו"ר ועדת הכנסת):</w:t>
      </w:r>
    </w:p>
    <w:p w14:paraId="270147B1" w14:textId="77777777" w:rsidR="00000000" w:rsidRDefault="00754752">
      <w:pPr>
        <w:pStyle w:val="a0"/>
        <w:rPr>
          <w:rtl/>
        </w:rPr>
      </w:pPr>
    </w:p>
    <w:p w14:paraId="7728206D" w14:textId="77777777" w:rsidR="00000000" w:rsidRDefault="00754752">
      <w:pPr>
        <w:pStyle w:val="a0"/>
        <w:rPr>
          <w:rFonts w:hint="cs"/>
          <w:rtl/>
        </w:rPr>
      </w:pPr>
      <w:r>
        <w:rPr>
          <w:rFonts w:hint="cs"/>
          <w:rtl/>
        </w:rPr>
        <w:t xml:space="preserve">בוודאי. הן כבר בתוך החוק. כל יתר ההסתייגויות, אני מבקש לדחותן. תודה רבה. </w:t>
      </w:r>
    </w:p>
    <w:p w14:paraId="5970DF3F" w14:textId="77777777" w:rsidR="00000000" w:rsidRDefault="00754752">
      <w:pPr>
        <w:pStyle w:val="a0"/>
        <w:rPr>
          <w:rFonts w:hint="cs"/>
          <w:rtl/>
        </w:rPr>
      </w:pPr>
    </w:p>
    <w:p w14:paraId="5A315238" w14:textId="77777777" w:rsidR="00000000" w:rsidRDefault="00754752">
      <w:pPr>
        <w:pStyle w:val="af1"/>
        <w:rPr>
          <w:rtl/>
        </w:rPr>
      </w:pPr>
      <w:r>
        <w:rPr>
          <w:rtl/>
        </w:rPr>
        <w:t>היו"ר ראובן ריבלין:</w:t>
      </w:r>
    </w:p>
    <w:p w14:paraId="312C227C" w14:textId="77777777" w:rsidR="00000000" w:rsidRDefault="00754752">
      <w:pPr>
        <w:pStyle w:val="a0"/>
        <w:rPr>
          <w:rtl/>
        </w:rPr>
      </w:pPr>
    </w:p>
    <w:p w14:paraId="0533B75B" w14:textId="77777777" w:rsidR="00000000" w:rsidRDefault="00754752">
      <w:pPr>
        <w:pStyle w:val="a0"/>
        <w:rPr>
          <w:rFonts w:hint="cs"/>
          <w:rtl/>
        </w:rPr>
      </w:pPr>
      <w:r>
        <w:rPr>
          <w:rFonts w:hint="cs"/>
          <w:rtl/>
        </w:rPr>
        <w:t>תודה רבה</w:t>
      </w:r>
      <w:r>
        <w:rPr>
          <w:rFonts w:hint="cs"/>
          <w:rtl/>
        </w:rPr>
        <w:t>. ובכן, רבותי חברי הכנסת, יש כמה מסתייגים, ואני קורא את שמותיהם. כל אחד ימצה את הסתייגויותיו בבת-אחת. חברת הכנסת זהבה גלאון - את, גברתי, מבקשת לדבר?</w:t>
      </w:r>
    </w:p>
    <w:p w14:paraId="2C0DDC67" w14:textId="77777777" w:rsidR="00000000" w:rsidRDefault="00754752">
      <w:pPr>
        <w:pStyle w:val="a0"/>
        <w:ind w:firstLine="0"/>
        <w:rPr>
          <w:rFonts w:hint="cs"/>
          <w:rtl/>
        </w:rPr>
      </w:pPr>
    </w:p>
    <w:p w14:paraId="2ACD13B1" w14:textId="77777777" w:rsidR="00000000" w:rsidRDefault="00754752">
      <w:pPr>
        <w:pStyle w:val="af0"/>
        <w:rPr>
          <w:rtl/>
        </w:rPr>
      </w:pPr>
      <w:r>
        <w:rPr>
          <w:rFonts w:hint="eastAsia"/>
          <w:rtl/>
        </w:rPr>
        <w:t>זהבה</w:t>
      </w:r>
      <w:r>
        <w:rPr>
          <w:rtl/>
        </w:rPr>
        <w:t xml:space="preserve"> גלאון (מרצ):</w:t>
      </w:r>
    </w:p>
    <w:p w14:paraId="18793097" w14:textId="77777777" w:rsidR="00000000" w:rsidRDefault="00754752">
      <w:pPr>
        <w:pStyle w:val="a0"/>
        <w:rPr>
          <w:rFonts w:hint="cs"/>
          <w:rtl/>
        </w:rPr>
      </w:pPr>
    </w:p>
    <w:p w14:paraId="7C49C8AC" w14:textId="77777777" w:rsidR="00000000" w:rsidRDefault="00754752">
      <w:pPr>
        <w:pStyle w:val="a0"/>
        <w:rPr>
          <w:rFonts w:hint="cs"/>
          <w:rtl/>
        </w:rPr>
      </w:pPr>
      <w:r>
        <w:rPr>
          <w:rFonts w:hint="cs"/>
          <w:rtl/>
        </w:rPr>
        <w:t xml:space="preserve">כן. </w:t>
      </w:r>
    </w:p>
    <w:p w14:paraId="35A47B0D" w14:textId="77777777" w:rsidR="00000000" w:rsidRDefault="00754752">
      <w:pPr>
        <w:pStyle w:val="a0"/>
        <w:rPr>
          <w:rFonts w:hint="cs"/>
          <w:rtl/>
        </w:rPr>
      </w:pPr>
    </w:p>
    <w:p w14:paraId="02117246" w14:textId="77777777" w:rsidR="00000000" w:rsidRDefault="00754752">
      <w:pPr>
        <w:pStyle w:val="af1"/>
        <w:rPr>
          <w:rtl/>
        </w:rPr>
      </w:pPr>
      <w:r>
        <w:rPr>
          <w:rtl/>
        </w:rPr>
        <w:t>היו"ר ראובן ריבלין:</w:t>
      </w:r>
    </w:p>
    <w:p w14:paraId="7259A505" w14:textId="77777777" w:rsidR="00000000" w:rsidRDefault="00754752">
      <w:pPr>
        <w:pStyle w:val="a0"/>
        <w:rPr>
          <w:rtl/>
        </w:rPr>
      </w:pPr>
    </w:p>
    <w:p w14:paraId="741C967E" w14:textId="77777777" w:rsidR="00000000" w:rsidRDefault="00754752">
      <w:pPr>
        <w:pStyle w:val="a0"/>
        <w:rPr>
          <w:rFonts w:hint="cs"/>
          <w:rtl/>
        </w:rPr>
      </w:pPr>
      <w:r>
        <w:rPr>
          <w:rFonts w:hint="cs"/>
          <w:rtl/>
        </w:rPr>
        <w:t>בבקשה. לרשות גברתי חמש דקות על כל ההסתייגויות. אחריה - חבר ה</w:t>
      </w:r>
      <w:r>
        <w:rPr>
          <w:rFonts w:hint="cs"/>
          <w:rtl/>
        </w:rPr>
        <w:t>כנסת יוסי שריד, ואם לא יהיה - חבר הכנסת חיים אורון. אחריו - חבר הכנסת רן כהן, חבר הכנסת רומן ברונפמן, חבר הכנסת אבשלום וילן, שנמצא כאן, לאחר מכן - חבר הכנסת מאיר פרוש, לאחר מכן - חבר הכנסת מוחמד ברכה, חבר הכנסת עסאם מח'ול וחבר הכנסת אחמד טיבי; פרוש היה, עז</w:t>
      </w:r>
      <w:r>
        <w:rPr>
          <w:rFonts w:hint="cs"/>
          <w:rtl/>
        </w:rPr>
        <w:t xml:space="preserve">מי בשארה, זחאלקה וטאהא. אלה המסתייגים. בבקשה, גברתי. </w:t>
      </w:r>
    </w:p>
    <w:p w14:paraId="07C66347" w14:textId="77777777" w:rsidR="00000000" w:rsidRDefault="00754752">
      <w:pPr>
        <w:pStyle w:val="a0"/>
        <w:rPr>
          <w:rFonts w:hint="cs"/>
          <w:rtl/>
        </w:rPr>
      </w:pPr>
    </w:p>
    <w:p w14:paraId="60DB45E0" w14:textId="77777777" w:rsidR="00000000" w:rsidRDefault="00754752">
      <w:pPr>
        <w:pStyle w:val="a"/>
        <w:rPr>
          <w:rtl/>
        </w:rPr>
      </w:pPr>
      <w:bookmarkStart w:id="255" w:name="FS000000504T07_06_2004_20_18_37"/>
      <w:bookmarkStart w:id="256" w:name="_Toc75097258"/>
      <w:bookmarkEnd w:id="255"/>
      <w:r>
        <w:rPr>
          <w:rFonts w:hint="eastAsia"/>
          <w:rtl/>
        </w:rPr>
        <w:t>זהבה</w:t>
      </w:r>
      <w:r>
        <w:rPr>
          <w:rtl/>
        </w:rPr>
        <w:t xml:space="preserve"> גלאון (מרצ):</w:t>
      </w:r>
      <w:bookmarkEnd w:id="256"/>
    </w:p>
    <w:p w14:paraId="57148D39" w14:textId="77777777" w:rsidR="00000000" w:rsidRDefault="00754752">
      <w:pPr>
        <w:pStyle w:val="a0"/>
        <w:rPr>
          <w:rFonts w:hint="cs"/>
          <w:rtl/>
        </w:rPr>
      </w:pPr>
    </w:p>
    <w:p w14:paraId="4A7A9E4C" w14:textId="77777777" w:rsidR="00000000" w:rsidRDefault="00754752">
      <w:pPr>
        <w:pStyle w:val="a0"/>
        <w:rPr>
          <w:rFonts w:hint="cs"/>
          <w:rtl/>
        </w:rPr>
      </w:pPr>
      <w:r>
        <w:rPr>
          <w:rFonts w:hint="cs"/>
          <w:rtl/>
        </w:rPr>
        <w:t>אדוני היושב-ראש, אני חייבת להודות שאני במבוכה. שמעתי כאן היום את נציגי מפלגת העבודה עומדים על הדוכן - - -</w:t>
      </w:r>
    </w:p>
    <w:p w14:paraId="5D17943D" w14:textId="77777777" w:rsidR="00000000" w:rsidRDefault="00754752">
      <w:pPr>
        <w:pStyle w:val="a0"/>
        <w:rPr>
          <w:rFonts w:hint="cs"/>
          <w:rtl/>
        </w:rPr>
      </w:pPr>
    </w:p>
    <w:p w14:paraId="6C9EBEB3" w14:textId="77777777" w:rsidR="00000000" w:rsidRDefault="00754752">
      <w:pPr>
        <w:pStyle w:val="af0"/>
        <w:rPr>
          <w:rtl/>
        </w:rPr>
      </w:pPr>
      <w:r>
        <w:rPr>
          <w:rFonts w:hint="eastAsia"/>
          <w:rtl/>
        </w:rPr>
        <w:t>גדעון</w:t>
      </w:r>
      <w:r>
        <w:rPr>
          <w:rtl/>
        </w:rPr>
        <w:t xml:space="preserve"> סער (הליכוד):</w:t>
      </w:r>
    </w:p>
    <w:p w14:paraId="2106D15D" w14:textId="77777777" w:rsidR="00000000" w:rsidRDefault="00754752">
      <w:pPr>
        <w:pStyle w:val="a0"/>
        <w:rPr>
          <w:rFonts w:hint="cs"/>
          <w:rtl/>
        </w:rPr>
      </w:pPr>
    </w:p>
    <w:p w14:paraId="1D9AABD6" w14:textId="77777777" w:rsidR="00000000" w:rsidRDefault="00754752">
      <w:pPr>
        <w:pStyle w:val="a0"/>
        <w:rPr>
          <w:rFonts w:hint="cs"/>
          <w:rtl/>
        </w:rPr>
      </w:pPr>
      <w:r>
        <w:rPr>
          <w:rFonts w:hint="cs"/>
          <w:rtl/>
        </w:rPr>
        <w:t>איזו מפלגה, חברת הכנסת גלאון?</w:t>
      </w:r>
    </w:p>
    <w:p w14:paraId="51BEFC6B" w14:textId="77777777" w:rsidR="00000000" w:rsidRDefault="00754752">
      <w:pPr>
        <w:pStyle w:val="a0"/>
        <w:rPr>
          <w:rFonts w:hint="cs"/>
          <w:rtl/>
        </w:rPr>
      </w:pPr>
    </w:p>
    <w:p w14:paraId="26E6803F" w14:textId="77777777" w:rsidR="00000000" w:rsidRDefault="00754752">
      <w:pPr>
        <w:pStyle w:val="-"/>
        <w:rPr>
          <w:rtl/>
        </w:rPr>
      </w:pPr>
      <w:bookmarkStart w:id="257" w:name="FS000000504T07_06_2004_20_19_11C"/>
      <w:bookmarkEnd w:id="257"/>
      <w:r>
        <w:rPr>
          <w:rtl/>
        </w:rPr>
        <w:t>זהבה גלאון (מרצ):</w:t>
      </w:r>
    </w:p>
    <w:p w14:paraId="73D2AF86" w14:textId="77777777" w:rsidR="00000000" w:rsidRDefault="00754752">
      <w:pPr>
        <w:pStyle w:val="a0"/>
        <w:rPr>
          <w:rtl/>
        </w:rPr>
      </w:pPr>
    </w:p>
    <w:p w14:paraId="74A4A22F" w14:textId="77777777" w:rsidR="00000000" w:rsidRDefault="00754752">
      <w:pPr>
        <w:pStyle w:val="a0"/>
        <w:rPr>
          <w:rFonts w:hint="cs"/>
          <w:rtl/>
        </w:rPr>
      </w:pPr>
      <w:r>
        <w:rPr>
          <w:rFonts w:hint="cs"/>
          <w:rtl/>
        </w:rPr>
        <w:t>מפלג</w:t>
      </w:r>
      <w:r>
        <w:rPr>
          <w:rFonts w:hint="cs"/>
          <w:rtl/>
        </w:rPr>
        <w:t>ת העבודה. שמעת עליה? ותהיתי. תהיתי. ההיית או חלמתי חלום. עומדת מפלגת העבודה כאן על הדוכן - - -</w:t>
      </w:r>
    </w:p>
    <w:p w14:paraId="6AEEE4AD" w14:textId="77777777" w:rsidR="00000000" w:rsidRDefault="00754752">
      <w:pPr>
        <w:pStyle w:val="a0"/>
        <w:rPr>
          <w:rFonts w:hint="cs"/>
          <w:rtl/>
        </w:rPr>
      </w:pPr>
    </w:p>
    <w:p w14:paraId="69C7A792" w14:textId="77777777" w:rsidR="00000000" w:rsidRDefault="00754752">
      <w:pPr>
        <w:pStyle w:val="af1"/>
        <w:rPr>
          <w:rtl/>
        </w:rPr>
      </w:pPr>
      <w:r>
        <w:rPr>
          <w:rtl/>
        </w:rPr>
        <w:t>היו"ר ראובן ריבלין:</w:t>
      </w:r>
    </w:p>
    <w:p w14:paraId="2B748D71" w14:textId="77777777" w:rsidR="00000000" w:rsidRDefault="00754752">
      <w:pPr>
        <w:pStyle w:val="a0"/>
        <w:rPr>
          <w:rtl/>
        </w:rPr>
      </w:pPr>
    </w:p>
    <w:p w14:paraId="3162F621" w14:textId="77777777" w:rsidR="00000000" w:rsidRDefault="00754752">
      <w:pPr>
        <w:pStyle w:val="a0"/>
        <w:rPr>
          <w:rFonts w:hint="cs"/>
          <w:rtl/>
        </w:rPr>
      </w:pPr>
      <w:r>
        <w:rPr>
          <w:rFonts w:hint="cs"/>
          <w:rtl/>
        </w:rPr>
        <w:t xml:space="preserve">זו לא הכינרת. </w:t>
      </w:r>
    </w:p>
    <w:p w14:paraId="3C890DCE" w14:textId="77777777" w:rsidR="00000000" w:rsidRDefault="00754752">
      <w:pPr>
        <w:pStyle w:val="a0"/>
        <w:rPr>
          <w:rFonts w:hint="cs"/>
          <w:rtl/>
        </w:rPr>
      </w:pPr>
    </w:p>
    <w:p w14:paraId="70E36C0D" w14:textId="77777777" w:rsidR="00000000" w:rsidRDefault="00754752">
      <w:pPr>
        <w:pStyle w:val="af0"/>
        <w:rPr>
          <w:rtl/>
        </w:rPr>
      </w:pPr>
      <w:r>
        <w:rPr>
          <w:rFonts w:hint="eastAsia"/>
          <w:rtl/>
        </w:rPr>
        <w:t>קריאות</w:t>
      </w:r>
      <w:r>
        <w:rPr>
          <w:rtl/>
        </w:rPr>
        <w:t>:</w:t>
      </w:r>
    </w:p>
    <w:p w14:paraId="5FB53538" w14:textId="77777777" w:rsidR="00000000" w:rsidRDefault="00754752">
      <w:pPr>
        <w:pStyle w:val="a0"/>
        <w:rPr>
          <w:rFonts w:hint="cs"/>
          <w:rtl/>
        </w:rPr>
      </w:pPr>
    </w:p>
    <w:p w14:paraId="45C780FB" w14:textId="77777777" w:rsidR="00000000" w:rsidRDefault="00754752">
      <w:pPr>
        <w:pStyle w:val="a0"/>
        <w:rPr>
          <w:rFonts w:hint="cs"/>
          <w:rtl/>
        </w:rPr>
      </w:pPr>
      <w:r>
        <w:rPr>
          <w:rFonts w:hint="cs"/>
          <w:rtl/>
        </w:rPr>
        <w:t>- - -</w:t>
      </w:r>
    </w:p>
    <w:p w14:paraId="11ABFCA5" w14:textId="77777777" w:rsidR="00000000" w:rsidRDefault="00754752">
      <w:pPr>
        <w:pStyle w:val="a0"/>
        <w:rPr>
          <w:rFonts w:hint="cs"/>
          <w:rtl/>
        </w:rPr>
      </w:pPr>
    </w:p>
    <w:p w14:paraId="0E080928" w14:textId="77777777" w:rsidR="00000000" w:rsidRDefault="00754752">
      <w:pPr>
        <w:pStyle w:val="af1"/>
        <w:rPr>
          <w:rtl/>
        </w:rPr>
      </w:pPr>
      <w:r>
        <w:rPr>
          <w:rtl/>
        </w:rPr>
        <w:t>היו"ר ראובן ריבלין:</w:t>
      </w:r>
    </w:p>
    <w:p w14:paraId="6553F462" w14:textId="77777777" w:rsidR="00000000" w:rsidRDefault="00754752">
      <w:pPr>
        <w:pStyle w:val="a0"/>
        <w:rPr>
          <w:rtl/>
        </w:rPr>
      </w:pPr>
    </w:p>
    <w:p w14:paraId="60D33DEC" w14:textId="77777777" w:rsidR="00000000" w:rsidRDefault="00754752">
      <w:pPr>
        <w:pStyle w:val="a0"/>
        <w:rPr>
          <w:rFonts w:hint="cs"/>
          <w:rtl/>
        </w:rPr>
      </w:pPr>
      <w:r>
        <w:rPr>
          <w:rFonts w:hint="cs"/>
          <w:rtl/>
        </w:rPr>
        <w:t xml:space="preserve">מותר לה, מותר לה. מותר. </w:t>
      </w:r>
    </w:p>
    <w:p w14:paraId="22FB7D46" w14:textId="77777777" w:rsidR="00000000" w:rsidRDefault="00754752">
      <w:pPr>
        <w:pStyle w:val="a0"/>
        <w:rPr>
          <w:rFonts w:hint="cs"/>
          <w:rtl/>
        </w:rPr>
      </w:pPr>
    </w:p>
    <w:p w14:paraId="2501A78B" w14:textId="77777777" w:rsidR="00000000" w:rsidRDefault="00754752">
      <w:pPr>
        <w:pStyle w:val="af0"/>
        <w:rPr>
          <w:rtl/>
        </w:rPr>
      </w:pPr>
      <w:r>
        <w:rPr>
          <w:rFonts w:hint="eastAsia"/>
          <w:rtl/>
        </w:rPr>
        <w:t>עמרי</w:t>
      </w:r>
      <w:r>
        <w:rPr>
          <w:rtl/>
        </w:rPr>
        <w:t xml:space="preserve"> שרון (הליכוד):</w:t>
      </w:r>
    </w:p>
    <w:p w14:paraId="4B85536A" w14:textId="77777777" w:rsidR="00000000" w:rsidRDefault="00754752">
      <w:pPr>
        <w:pStyle w:val="a0"/>
        <w:rPr>
          <w:rFonts w:hint="cs"/>
          <w:rtl/>
        </w:rPr>
      </w:pPr>
    </w:p>
    <w:p w14:paraId="54DDF421" w14:textId="77777777" w:rsidR="00000000" w:rsidRDefault="00754752">
      <w:pPr>
        <w:pStyle w:val="a0"/>
        <w:rPr>
          <w:rFonts w:hint="cs"/>
          <w:rtl/>
        </w:rPr>
      </w:pPr>
      <w:r>
        <w:rPr>
          <w:rFonts w:hint="cs"/>
          <w:rtl/>
        </w:rPr>
        <w:t>- - -</w:t>
      </w:r>
    </w:p>
    <w:p w14:paraId="61EB8208" w14:textId="77777777" w:rsidR="00000000" w:rsidRDefault="00754752">
      <w:pPr>
        <w:pStyle w:val="a0"/>
        <w:rPr>
          <w:rFonts w:hint="cs"/>
          <w:rtl/>
        </w:rPr>
      </w:pPr>
    </w:p>
    <w:p w14:paraId="22E86A43" w14:textId="77777777" w:rsidR="00000000" w:rsidRDefault="00754752">
      <w:pPr>
        <w:pStyle w:val="af0"/>
        <w:rPr>
          <w:rtl/>
        </w:rPr>
      </w:pPr>
      <w:r>
        <w:rPr>
          <w:rFonts w:hint="eastAsia"/>
          <w:rtl/>
        </w:rPr>
        <w:t>רוני</w:t>
      </w:r>
      <w:r>
        <w:rPr>
          <w:rtl/>
        </w:rPr>
        <w:t xml:space="preserve"> בר-און (יו"ר ועדת הכנסת):</w:t>
      </w:r>
    </w:p>
    <w:p w14:paraId="494161C2" w14:textId="77777777" w:rsidR="00000000" w:rsidRDefault="00754752">
      <w:pPr>
        <w:pStyle w:val="a0"/>
        <w:rPr>
          <w:rtl/>
        </w:rPr>
      </w:pPr>
    </w:p>
    <w:p w14:paraId="6C502C03" w14:textId="77777777" w:rsidR="00000000" w:rsidRDefault="00754752">
      <w:pPr>
        <w:pStyle w:val="a0"/>
        <w:rPr>
          <w:rFonts w:hint="cs"/>
          <w:rtl/>
        </w:rPr>
      </w:pPr>
      <w:r>
        <w:rPr>
          <w:rFonts w:hint="cs"/>
          <w:rtl/>
        </w:rPr>
        <w:t>מפלגת העבודה זה לא חלום, זה סיוט.</w:t>
      </w:r>
    </w:p>
    <w:p w14:paraId="5AB55571" w14:textId="77777777" w:rsidR="00000000" w:rsidRDefault="00754752">
      <w:pPr>
        <w:pStyle w:val="a0"/>
        <w:rPr>
          <w:rFonts w:hint="cs"/>
          <w:rtl/>
        </w:rPr>
      </w:pPr>
    </w:p>
    <w:p w14:paraId="799BAEAF" w14:textId="77777777" w:rsidR="00000000" w:rsidRDefault="00754752">
      <w:pPr>
        <w:pStyle w:val="-"/>
        <w:rPr>
          <w:rtl/>
        </w:rPr>
      </w:pPr>
      <w:bookmarkStart w:id="258" w:name="FS000000504T07_06_2004_20_20_25C"/>
      <w:bookmarkEnd w:id="258"/>
      <w:r>
        <w:rPr>
          <w:rtl/>
        </w:rPr>
        <w:t>זהבה גלאון (מרצ):</w:t>
      </w:r>
    </w:p>
    <w:p w14:paraId="64895939" w14:textId="77777777" w:rsidR="00000000" w:rsidRDefault="00754752">
      <w:pPr>
        <w:pStyle w:val="a0"/>
        <w:rPr>
          <w:rtl/>
        </w:rPr>
      </w:pPr>
    </w:p>
    <w:p w14:paraId="0430BE0C" w14:textId="77777777" w:rsidR="00000000" w:rsidRDefault="00754752">
      <w:pPr>
        <w:pStyle w:val="a0"/>
        <w:rPr>
          <w:rFonts w:hint="cs"/>
          <w:rtl/>
        </w:rPr>
      </w:pPr>
      <w:r>
        <w:rPr>
          <w:rFonts w:hint="cs"/>
          <w:rtl/>
        </w:rPr>
        <w:t>חבר הכנסת עמרי שרון, ממה אתה חרד? ממה אתה חרד?</w:t>
      </w:r>
    </w:p>
    <w:p w14:paraId="5CF779C5" w14:textId="77777777" w:rsidR="00000000" w:rsidRDefault="00754752">
      <w:pPr>
        <w:pStyle w:val="a0"/>
        <w:rPr>
          <w:rFonts w:hint="cs"/>
          <w:rtl/>
        </w:rPr>
      </w:pPr>
    </w:p>
    <w:p w14:paraId="1D07693D" w14:textId="77777777" w:rsidR="00000000" w:rsidRDefault="00754752">
      <w:pPr>
        <w:pStyle w:val="af0"/>
        <w:rPr>
          <w:rtl/>
        </w:rPr>
      </w:pPr>
      <w:r>
        <w:rPr>
          <w:rFonts w:hint="eastAsia"/>
          <w:rtl/>
        </w:rPr>
        <w:t>משה</w:t>
      </w:r>
      <w:r>
        <w:rPr>
          <w:rtl/>
        </w:rPr>
        <w:t xml:space="preserve"> גפני (יהדות התורה):</w:t>
      </w:r>
    </w:p>
    <w:p w14:paraId="405D0780" w14:textId="77777777" w:rsidR="00000000" w:rsidRDefault="00754752">
      <w:pPr>
        <w:pStyle w:val="a0"/>
        <w:rPr>
          <w:rFonts w:hint="cs"/>
          <w:rtl/>
        </w:rPr>
      </w:pPr>
    </w:p>
    <w:p w14:paraId="4BF59822" w14:textId="77777777" w:rsidR="00000000" w:rsidRDefault="00754752">
      <w:pPr>
        <w:pStyle w:val="a0"/>
        <w:rPr>
          <w:rFonts w:hint="cs"/>
          <w:rtl/>
        </w:rPr>
      </w:pPr>
      <w:r>
        <w:rPr>
          <w:rFonts w:hint="cs"/>
          <w:rtl/>
        </w:rPr>
        <w:t>מהאגודה.</w:t>
      </w:r>
    </w:p>
    <w:p w14:paraId="27DA3A01" w14:textId="77777777" w:rsidR="00000000" w:rsidRDefault="00754752">
      <w:pPr>
        <w:pStyle w:val="a0"/>
        <w:rPr>
          <w:rFonts w:hint="cs"/>
          <w:rtl/>
        </w:rPr>
      </w:pPr>
    </w:p>
    <w:p w14:paraId="79EFF02F" w14:textId="77777777" w:rsidR="00000000" w:rsidRDefault="00754752">
      <w:pPr>
        <w:pStyle w:val="af0"/>
        <w:rPr>
          <w:rtl/>
        </w:rPr>
      </w:pPr>
      <w:r>
        <w:rPr>
          <w:rFonts w:hint="eastAsia"/>
          <w:rtl/>
        </w:rPr>
        <w:t>עמרי</w:t>
      </w:r>
      <w:r>
        <w:rPr>
          <w:rtl/>
        </w:rPr>
        <w:t xml:space="preserve"> שרון (הליכוד):</w:t>
      </w:r>
    </w:p>
    <w:p w14:paraId="04DE2148" w14:textId="77777777" w:rsidR="00000000" w:rsidRDefault="00754752">
      <w:pPr>
        <w:pStyle w:val="a0"/>
        <w:rPr>
          <w:rFonts w:hint="cs"/>
          <w:rtl/>
        </w:rPr>
      </w:pPr>
    </w:p>
    <w:p w14:paraId="58AF7157" w14:textId="77777777" w:rsidR="00000000" w:rsidRDefault="00754752">
      <w:pPr>
        <w:pStyle w:val="a0"/>
        <w:rPr>
          <w:rFonts w:hint="cs"/>
          <w:rtl/>
        </w:rPr>
      </w:pPr>
      <w:r>
        <w:rPr>
          <w:rFonts w:hint="cs"/>
          <w:rtl/>
        </w:rPr>
        <w:t xml:space="preserve">אני לא חרד, זה אחד. </w:t>
      </w:r>
    </w:p>
    <w:p w14:paraId="5D9BFA8F" w14:textId="77777777" w:rsidR="00000000" w:rsidRDefault="00754752">
      <w:pPr>
        <w:pStyle w:val="a0"/>
        <w:rPr>
          <w:rFonts w:hint="cs"/>
          <w:rtl/>
        </w:rPr>
      </w:pPr>
    </w:p>
    <w:p w14:paraId="43E825A1" w14:textId="77777777" w:rsidR="00000000" w:rsidRDefault="00754752">
      <w:pPr>
        <w:pStyle w:val="af0"/>
        <w:rPr>
          <w:rtl/>
        </w:rPr>
      </w:pPr>
      <w:r>
        <w:rPr>
          <w:rFonts w:hint="eastAsia"/>
          <w:rtl/>
        </w:rPr>
        <w:t>משה</w:t>
      </w:r>
      <w:r>
        <w:rPr>
          <w:rtl/>
        </w:rPr>
        <w:t xml:space="preserve"> גפני (יהדות התורה):</w:t>
      </w:r>
    </w:p>
    <w:p w14:paraId="3BF8579F" w14:textId="77777777" w:rsidR="00000000" w:rsidRDefault="00754752">
      <w:pPr>
        <w:pStyle w:val="a0"/>
        <w:rPr>
          <w:rFonts w:hint="cs"/>
          <w:rtl/>
        </w:rPr>
      </w:pPr>
    </w:p>
    <w:p w14:paraId="41464933" w14:textId="77777777" w:rsidR="00000000" w:rsidRDefault="00754752">
      <w:pPr>
        <w:pStyle w:val="a0"/>
        <w:rPr>
          <w:rFonts w:hint="cs"/>
          <w:rtl/>
        </w:rPr>
      </w:pPr>
      <w:r>
        <w:rPr>
          <w:rFonts w:hint="cs"/>
          <w:rtl/>
        </w:rPr>
        <w:t>הוא אמר לי קודם שכן.</w:t>
      </w:r>
    </w:p>
    <w:p w14:paraId="40730C95" w14:textId="77777777" w:rsidR="00000000" w:rsidRDefault="00754752">
      <w:pPr>
        <w:pStyle w:val="a0"/>
        <w:rPr>
          <w:rFonts w:hint="cs"/>
          <w:rtl/>
        </w:rPr>
      </w:pPr>
    </w:p>
    <w:p w14:paraId="18B68EEA" w14:textId="77777777" w:rsidR="00000000" w:rsidRDefault="00754752">
      <w:pPr>
        <w:pStyle w:val="-"/>
        <w:rPr>
          <w:rtl/>
        </w:rPr>
      </w:pPr>
      <w:bookmarkStart w:id="259" w:name="FS000000504T07_06_2004_20_21_13C"/>
      <w:bookmarkEnd w:id="259"/>
      <w:r>
        <w:rPr>
          <w:rtl/>
        </w:rPr>
        <w:t>זהבה גלאון (מרצ):</w:t>
      </w:r>
    </w:p>
    <w:p w14:paraId="2E95783B" w14:textId="77777777" w:rsidR="00000000" w:rsidRDefault="00754752">
      <w:pPr>
        <w:pStyle w:val="a0"/>
        <w:rPr>
          <w:rtl/>
        </w:rPr>
      </w:pPr>
    </w:p>
    <w:p w14:paraId="37324561" w14:textId="77777777" w:rsidR="00000000" w:rsidRDefault="00754752">
      <w:pPr>
        <w:pStyle w:val="a0"/>
        <w:rPr>
          <w:rFonts w:hint="cs"/>
          <w:rtl/>
        </w:rPr>
      </w:pPr>
      <w:r>
        <w:rPr>
          <w:rFonts w:hint="cs"/>
          <w:rtl/>
        </w:rPr>
        <w:t xml:space="preserve">חבר הכנסת </w:t>
      </w:r>
      <w:r>
        <w:rPr>
          <w:rFonts w:hint="cs"/>
          <w:rtl/>
        </w:rPr>
        <w:t>שרון, יושב לצדך חבר הכנסת גפני. ממה אתה חרד? עמד פה חיים רמון - - -</w:t>
      </w:r>
    </w:p>
    <w:p w14:paraId="1E9C5AD4" w14:textId="77777777" w:rsidR="00000000" w:rsidRDefault="00754752">
      <w:pPr>
        <w:pStyle w:val="a0"/>
        <w:rPr>
          <w:rFonts w:hint="cs"/>
          <w:rtl/>
        </w:rPr>
      </w:pPr>
    </w:p>
    <w:p w14:paraId="6F554085" w14:textId="77777777" w:rsidR="00000000" w:rsidRDefault="00754752">
      <w:pPr>
        <w:pStyle w:val="af0"/>
        <w:rPr>
          <w:rtl/>
        </w:rPr>
      </w:pPr>
      <w:r>
        <w:rPr>
          <w:rFonts w:hint="eastAsia"/>
          <w:rtl/>
        </w:rPr>
        <w:t>קריאות</w:t>
      </w:r>
      <w:r>
        <w:rPr>
          <w:rtl/>
        </w:rPr>
        <w:t>:</w:t>
      </w:r>
    </w:p>
    <w:p w14:paraId="34990F6D" w14:textId="77777777" w:rsidR="00000000" w:rsidRDefault="00754752">
      <w:pPr>
        <w:pStyle w:val="a0"/>
        <w:rPr>
          <w:rFonts w:hint="cs"/>
          <w:rtl/>
        </w:rPr>
      </w:pPr>
    </w:p>
    <w:p w14:paraId="6EF18BA8" w14:textId="77777777" w:rsidR="00000000" w:rsidRDefault="00754752">
      <w:pPr>
        <w:pStyle w:val="a0"/>
        <w:rPr>
          <w:rFonts w:hint="cs"/>
          <w:rtl/>
        </w:rPr>
      </w:pPr>
      <w:r>
        <w:rPr>
          <w:rFonts w:hint="cs"/>
          <w:rtl/>
        </w:rPr>
        <w:t>- - -</w:t>
      </w:r>
    </w:p>
    <w:p w14:paraId="43879BAD" w14:textId="77777777" w:rsidR="00000000" w:rsidRDefault="00754752">
      <w:pPr>
        <w:pStyle w:val="a0"/>
        <w:rPr>
          <w:rFonts w:hint="cs"/>
          <w:rtl/>
        </w:rPr>
      </w:pPr>
    </w:p>
    <w:p w14:paraId="446C0833" w14:textId="77777777" w:rsidR="00000000" w:rsidRDefault="00754752">
      <w:pPr>
        <w:pStyle w:val="af0"/>
        <w:rPr>
          <w:rtl/>
        </w:rPr>
      </w:pPr>
      <w:r>
        <w:rPr>
          <w:rFonts w:hint="eastAsia"/>
          <w:rtl/>
        </w:rPr>
        <w:t>מיכאל</w:t>
      </w:r>
      <w:r>
        <w:rPr>
          <w:rtl/>
        </w:rPr>
        <w:t xml:space="preserve"> מלכיאור (העבודה-מימד):</w:t>
      </w:r>
    </w:p>
    <w:p w14:paraId="7F8369E2" w14:textId="77777777" w:rsidR="00000000" w:rsidRDefault="00754752">
      <w:pPr>
        <w:pStyle w:val="a0"/>
        <w:rPr>
          <w:rFonts w:hint="cs"/>
          <w:rtl/>
        </w:rPr>
      </w:pPr>
    </w:p>
    <w:p w14:paraId="6F820FBD" w14:textId="77777777" w:rsidR="00000000" w:rsidRDefault="00754752">
      <w:pPr>
        <w:pStyle w:val="a0"/>
        <w:rPr>
          <w:rFonts w:hint="cs"/>
          <w:rtl/>
        </w:rPr>
      </w:pPr>
      <w:r>
        <w:rPr>
          <w:rFonts w:hint="cs"/>
          <w:rtl/>
        </w:rPr>
        <w:t>אני הולך מפה.</w:t>
      </w:r>
    </w:p>
    <w:p w14:paraId="6BA2C39D" w14:textId="77777777" w:rsidR="00000000" w:rsidRDefault="00754752">
      <w:pPr>
        <w:pStyle w:val="a0"/>
        <w:rPr>
          <w:rFonts w:hint="cs"/>
          <w:rtl/>
        </w:rPr>
      </w:pPr>
    </w:p>
    <w:p w14:paraId="5E3744E9" w14:textId="77777777" w:rsidR="00000000" w:rsidRDefault="00754752">
      <w:pPr>
        <w:pStyle w:val="af0"/>
        <w:rPr>
          <w:rtl/>
        </w:rPr>
      </w:pPr>
      <w:r>
        <w:rPr>
          <w:rFonts w:hint="eastAsia"/>
          <w:rtl/>
        </w:rPr>
        <w:t>דניאל</w:t>
      </w:r>
      <w:r>
        <w:rPr>
          <w:rtl/>
        </w:rPr>
        <w:t xml:space="preserve"> בנלולו (הליכוד):</w:t>
      </w:r>
    </w:p>
    <w:p w14:paraId="095B879F" w14:textId="77777777" w:rsidR="00000000" w:rsidRDefault="00754752">
      <w:pPr>
        <w:pStyle w:val="a0"/>
        <w:rPr>
          <w:rFonts w:hint="cs"/>
          <w:rtl/>
        </w:rPr>
      </w:pPr>
    </w:p>
    <w:p w14:paraId="176EA499" w14:textId="77777777" w:rsidR="00000000" w:rsidRDefault="00754752">
      <w:pPr>
        <w:pStyle w:val="a0"/>
        <w:rPr>
          <w:rFonts w:hint="cs"/>
          <w:rtl/>
        </w:rPr>
      </w:pPr>
      <w:r>
        <w:rPr>
          <w:rFonts w:hint="cs"/>
          <w:rtl/>
        </w:rPr>
        <w:t>חברת הכנסת גלאון, מה קורה עם מפלגת העבודה?</w:t>
      </w:r>
    </w:p>
    <w:p w14:paraId="0AAD4027" w14:textId="77777777" w:rsidR="00000000" w:rsidRDefault="00754752">
      <w:pPr>
        <w:pStyle w:val="a0"/>
        <w:rPr>
          <w:rFonts w:hint="cs"/>
          <w:rtl/>
        </w:rPr>
      </w:pPr>
    </w:p>
    <w:p w14:paraId="3382BEFB" w14:textId="77777777" w:rsidR="00000000" w:rsidRDefault="00754752">
      <w:pPr>
        <w:pStyle w:val="af0"/>
        <w:rPr>
          <w:rtl/>
        </w:rPr>
      </w:pPr>
      <w:r>
        <w:rPr>
          <w:rFonts w:hint="eastAsia"/>
          <w:rtl/>
        </w:rPr>
        <w:t>קריאות</w:t>
      </w:r>
      <w:r>
        <w:rPr>
          <w:rtl/>
        </w:rPr>
        <w:t>:</w:t>
      </w:r>
    </w:p>
    <w:p w14:paraId="39E58078" w14:textId="77777777" w:rsidR="00000000" w:rsidRDefault="00754752">
      <w:pPr>
        <w:pStyle w:val="a0"/>
        <w:rPr>
          <w:rFonts w:hint="cs"/>
          <w:rtl/>
        </w:rPr>
      </w:pPr>
    </w:p>
    <w:p w14:paraId="347E5AE7" w14:textId="77777777" w:rsidR="00000000" w:rsidRDefault="00754752">
      <w:pPr>
        <w:pStyle w:val="a0"/>
        <w:rPr>
          <w:rFonts w:hint="cs"/>
          <w:rtl/>
        </w:rPr>
      </w:pPr>
      <w:r>
        <w:rPr>
          <w:rFonts w:hint="cs"/>
          <w:rtl/>
        </w:rPr>
        <w:t>- - -</w:t>
      </w:r>
    </w:p>
    <w:p w14:paraId="6E722B8E" w14:textId="77777777" w:rsidR="00000000" w:rsidRDefault="00754752">
      <w:pPr>
        <w:pStyle w:val="a0"/>
        <w:rPr>
          <w:rFonts w:hint="cs"/>
          <w:rtl/>
        </w:rPr>
      </w:pPr>
    </w:p>
    <w:p w14:paraId="2CFDC60C" w14:textId="77777777" w:rsidR="00000000" w:rsidRDefault="00754752">
      <w:pPr>
        <w:pStyle w:val="-"/>
        <w:rPr>
          <w:rtl/>
        </w:rPr>
      </w:pPr>
      <w:bookmarkStart w:id="260" w:name="FS000000504T07_06_2004_20_22_27C"/>
      <w:bookmarkEnd w:id="260"/>
      <w:r>
        <w:rPr>
          <w:rtl/>
        </w:rPr>
        <w:t>זהבה גלאון (מרצ):</w:t>
      </w:r>
    </w:p>
    <w:p w14:paraId="1EA37DB9" w14:textId="77777777" w:rsidR="00000000" w:rsidRDefault="00754752">
      <w:pPr>
        <w:pStyle w:val="a0"/>
        <w:rPr>
          <w:rtl/>
        </w:rPr>
      </w:pPr>
    </w:p>
    <w:p w14:paraId="011AE100" w14:textId="77777777" w:rsidR="00000000" w:rsidRDefault="00754752">
      <w:pPr>
        <w:pStyle w:val="a0"/>
        <w:rPr>
          <w:rFonts w:hint="cs"/>
          <w:rtl/>
        </w:rPr>
      </w:pPr>
      <w:r>
        <w:rPr>
          <w:rFonts w:hint="cs"/>
          <w:rtl/>
        </w:rPr>
        <w:t>אדוני היושב-ראש, תגן על</w:t>
      </w:r>
      <w:r>
        <w:rPr>
          <w:rFonts w:hint="cs"/>
          <w:rtl/>
        </w:rPr>
        <w:t xml:space="preserve">י. </w:t>
      </w:r>
    </w:p>
    <w:p w14:paraId="7F3678B7" w14:textId="77777777" w:rsidR="00000000" w:rsidRDefault="00754752">
      <w:pPr>
        <w:pStyle w:val="a0"/>
        <w:rPr>
          <w:rFonts w:hint="cs"/>
          <w:rtl/>
        </w:rPr>
      </w:pPr>
    </w:p>
    <w:p w14:paraId="67C1FBC4" w14:textId="77777777" w:rsidR="00000000" w:rsidRDefault="00754752">
      <w:pPr>
        <w:pStyle w:val="af1"/>
        <w:rPr>
          <w:rtl/>
        </w:rPr>
      </w:pPr>
      <w:r>
        <w:rPr>
          <w:rtl/>
        </w:rPr>
        <w:t>היו"ר ראובן ריבלין:</w:t>
      </w:r>
    </w:p>
    <w:p w14:paraId="17E47A2D" w14:textId="77777777" w:rsidR="00000000" w:rsidRDefault="00754752">
      <w:pPr>
        <w:pStyle w:val="a0"/>
        <w:rPr>
          <w:rtl/>
        </w:rPr>
      </w:pPr>
    </w:p>
    <w:p w14:paraId="332FE05F" w14:textId="77777777" w:rsidR="00000000" w:rsidRDefault="00754752">
      <w:pPr>
        <w:pStyle w:val="a0"/>
        <w:rPr>
          <w:rFonts w:hint="cs"/>
          <w:rtl/>
        </w:rPr>
      </w:pPr>
      <w:r>
        <w:rPr>
          <w:rFonts w:hint="cs"/>
          <w:rtl/>
        </w:rPr>
        <w:t>רבותי חברי הכנסת, יש כמה חברי כנסת חדשים, כמו הרב גפני, שעדיין לא יודעים את התקנון. אין מגבלה ואין איסור על דיבור מטעם המסתייג, הוא יכול לומר ככל העולה על רוחו בקשר לחוק או בכל מה שקשור אליו, או בענייני דיומא.</w:t>
      </w:r>
    </w:p>
    <w:p w14:paraId="4EBF760D" w14:textId="77777777" w:rsidR="00000000" w:rsidRDefault="00754752">
      <w:pPr>
        <w:pStyle w:val="af0"/>
        <w:rPr>
          <w:rFonts w:hint="cs"/>
          <w:rtl/>
        </w:rPr>
      </w:pPr>
    </w:p>
    <w:p w14:paraId="2220ACE3" w14:textId="77777777" w:rsidR="00000000" w:rsidRDefault="00754752">
      <w:pPr>
        <w:pStyle w:val="af0"/>
        <w:rPr>
          <w:rtl/>
        </w:rPr>
      </w:pPr>
      <w:r>
        <w:rPr>
          <w:rFonts w:hint="eastAsia"/>
          <w:rtl/>
        </w:rPr>
        <w:t>קריאה</w:t>
      </w:r>
      <w:r>
        <w:rPr>
          <w:rtl/>
        </w:rPr>
        <w:t>:</w:t>
      </w:r>
    </w:p>
    <w:p w14:paraId="5A9543F9" w14:textId="77777777" w:rsidR="00000000" w:rsidRDefault="00754752">
      <w:pPr>
        <w:pStyle w:val="a0"/>
        <w:rPr>
          <w:rFonts w:hint="cs"/>
          <w:rtl/>
        </w:rPr>
      </w:pPr>
    </w:p>
    <w:p w14:paraId="2B5D9A8C" w14:textId="77777777" w:rsidR="00000000" w:rsidRDefault="00754752">
      <w:pPr>
        <w:pStyle w:val="a0"/>
        <w:rPr>
          <w:rFonts w:hint="cs"/>
          <w:rtl/>
        </w:rPr>
      </w:pPr>
      <w:r>
        <w:rPr>
          <w:rFonts w:hint="cs"/>
          <w:rtl/>
        </w:rPr>
        <w:t>- - -</w:t>
      </w:r>
    </w:p>
    <w:p w14:paraId="40FEC6B3" w14:textId="77777777" w:rsidR="00000000" w:rsidRDefault="00754752">
      <w:pPr>
        <w:pStyle w:val="a0"/>
        <w:rPr>
          <w:rFonts w:hint="cs"/>
          <w:rtl/>
        </w:rPr>
      </w:pPr>
    </w:p>
    <w:p w14:paraId="091992B4" w14:textId="77777777" w:rsidR="00000000" w:rsidRDefault="00754752">
      <w:pPr>
        <w:pStyle w:val="af1"/>
        <w:rPr>
          <w:rtl/>
        </w:rPr>
      </w:pPr>
      <w:r>
        <w:rPr>
          <w:rtl/>
        </w:rPr>
        <w:t>היו"</w:t>
      </w:r>
      <w:r>
        <w:rPr>
          <w:rtl/>
        </w:rPr>
        <w:t>ר ראובן ריבלין:</w:t>
      </w:r>
    </w:p>
    <w:p w14:paraId="351DB66B" w14:textId="77777777" w:rsidR="00000000" w:rsidRDefault="00754752">
      <w:pPr>
        <w:pStyle w:val="a0"/>
        <w:rPr>
          <w:rtl/>
        </w:rPr>
      </w:pPr>
    </w:p>
    <w:p w14:paraId="4FEBF518" w14:textId="77777777" w:rsidR="00000000" w:rsidRDefault="00754752">
      <w:pPr>
        <w:pStyle w:val="a0"/>
        <w:rPr>
          <w:rFonts w:hint="cs"/>
          <w:rtl/>
        </w:rPr>
      </w:pPr>
      <w:r>
        <w:rPr>
          <w:rFonts w:hint="cs"/>
          <w:rtl/>
        </w:rPr>
        <w:t>כן. והיא אכן מנצלת זאת, ויש לי הרושם שעוד אחרים יעשו כך. למשל, הרב גפני. אם הוא לא יעשה את זה - רק כי אין לו. פשוט התפלאתי.</w:t>
      </w:r>
    </w:p>
    <w:p w14:paraId="2A268BD6" w14:textId="77777777" w:rsidR="00000000" w:rsidRDefault="00754752">
      <w:pPr>
        <w:pStyle w:val="a0"/>
        <w:rPr>
          <w:rFonts w:hint="cs"/>
          <w:rtl/>
        </w:rPr>
      </w:pPr>
    </w:p>
    <w:p w14:paraId="23CF5CB9" w14:textId="77777777" w:rsidR="00000000" w:rsidRDefault="00754752">
      <w:pPr>
        <w:pStyle w:val="-"/>
        <w:rPr>
          <w:rtl/>
        </w:rPr>
      </w:pPr>
      <w:bookmarkStart w:id="261" w:name="FS000000504T07_06_2004_20_24_13C"/>
      <w:bookmarkEnd w:id="261"/>
      <w:r>
        <w:rPr>
          <w:rtl/>
        </w:rPr>
        <w:t>זהבה גלאון (מרצ):</w:t>
      </w:r>
    </w:p>
    <w:p w14:paraId="6524DFB9" w14:textId="77777777" w:rsidR="00000000" w:rsidRDefault="00754752">
      <w:pPr>
        <w:pStyle w:val="a0"/>
        <w:rPr>
          <w:rtl/>
        </w:rPr>
      </w:pPr>
    </w:p>
    <w:p w14:paraId="52A7B717" w14:textId="77777777" w:rsidR="00000000" w:rsidRDefault="00754752">
      <w:pPr>
        <w:pStyle w:val="a0"/>
        <w:rPr>
          <w:rFonts w:hint="cs"/>
          <w:rtl/>
        </w:rPr>
      </w:pPr>
      <w:r>
        <w:rPr>
          <w:rFonts w:hint="cs"/>
          <w:rtl/>
        </w:rPr>
        <w:t>אדוני היושב-ראש, אתמול קיבלה הממשלה החלטה על מה שנקרא הינתקות. הינתקות בעוד תשעה חודשים. אני לא</w:t>
      </w:r>
      <w:r>
        <w:rPr>
          <w:rFonts w:hint="cs"/>
          <w:rtl/>
        </w:rPr>
        <w:t xml:space="preserve"> מזלזלת בחשיבות העובדה שהממשלה בראשותו של איש ימין, אריאל שרון, מקבלת החלטה על הינתקות. אני לא מזלזלת בהחלטות דקלרטיביות. אני רוצה לראות שאכן הממשלה הזאת תבצע את ההינתקות. אם היא תבצע הינתקות, אנחנו נתמוך כמובן בתוכנית הינתקות. אבל תוכנית שנשענת על כרעי תר</w:t>
      </w:r>
      <w:r>
        <w:rPr>
          <w:rFonts w:hint="cs"/>
          <w:rtl/>
        </w:rPr>
        <w:t>נגולת שמרטו לה את הנוצות? עם מה נשארתם? עם מה? עם איזו כרבולת מרוטה של פשרה עלובה? ועל זה מפלגת העבודה מזדעקת, היום מסירה את הצעת האי-אמון, עומדת על הדוכן ומסבירה - חשבתי שאני לא שומעת - מסבירה איזו ממשלה נפלאה. הם כבר שכחו - - -</w:t>
      </w:r>
    </w:p>
    <w:p w14:paraId="0727C301" w14:textId="77777777" w:rsidR="00000000" w:rsidRDefault="00754752">
      <w:pPr>
        <w:pStyle w:val="a0"/>
        <w:rPr>
          <w:rFonts w:hint="cs"/>
          <w:rtl/>
        </w:rPr>
      </w:pPr>
    </w:p>
    <w:p w14:paraId="1B70A215" w14:textId="77777777" w:rsidR="00000000" w:rsidRDefault="00754752">
      <w:pPr>
        <w:pStyle w:val="af0"/>
        <w:rPr>
          <w:rtl/>
        </w:rPr>
      </w:pPr>
      <w:r>
        <w:rPr>
          <w:rFonts w:hint="eastAsia"/>
          <w:rtl/>
        </w:rPr>
        <w:t>אילן</w:t>
      </w:r>
      <w:r>
        <w:rPr>
          <w:rtl/>
        </w:rPr>
        <w:t xml:space="preserve"> ליבוביץ (שינוי):</w:t>
      </w:r>
    </w:p>
    <w:p w14:paraId="4B06B341" w14:textId="77777777" w:rsidR="00000000" w:rsidRDefault="00754752">
      <w:pPr>
        <w:pStyle w:val="a0"/>
        <w:rPr>
          <w:rFonts w:hint="cs"/>
          <w:rtl/>
        </w:rPr>
      </w:pPr>
    </w:p>
    <w:p w14:paraId="5B17A438" w14:textId="77777777" w:rsidR="00000000" w:rsidRDefault="00754752">
      <w:pPr>
        <w:pStyle w:val="a0"/>
        <w:rPr>
          <w:rFonts w:hint="cs"/>
          <w:rtl/>
        </w:rPr>
      </w:pPr>
      <w:r>
        <w:rPr>
          <w:rFonts w:hint="cs"/>
          <w:rtl/>
        </w:rPr>
        <w:t xml:space="preserve">- </w:t>
      </w:r>
      <w:r>
        <w:rPr>
          <w:rFonts w:hint="cs"/>
          <w:rtl/>
        </w:rPr>
        <w:t>- - את תמשיכי ככה ובפעם הבאה - - -</w:t>
      </w:r>
    </w:p>
    <w:p w14:paraId="3503EFDB" w14:textId="77777777" w:rsidR="00000000" w:rsidRDefault="00754752">
      <w:pPr>
        <w:pStyle w:val="a0"/>
        <w:rPr>
          <w:rFonts w:hint="cs"/>
          <w:rtl/>
        </w:rPr>
      </w:pPr>
    </w:p>
    <w:p w14:paraId="73157388" w14:textId="77777777" w:rsidR="00000000" w:rsidRDefault="00754752">
      <w:pPr>
        <w:pStyle w:val="-"/>
        <w:rPr>
          <w:rtl/>
        </w:rPr>
      </w:pPr>
      <w:bookmarkStart w:id="262" w:name="FS000000504T07_06_2004_20_28_36C"/>
      <w:bookmarkEnd w:id="262"/>
      <w:r>
        <w:rPr>
          <w:rtl/>
        </w:rPr>
        <w:t>זהבה גלאון (מרצ):</w:t>
      </w:r>
    </w:p>
    <w:p w14:paraId="18FE137B" w14:textId="77777777" w:rsidR="00000000" w:rsidRDefault="00754752">
      <w:pPr>
        <w:pStyle w:val="a0"/>
        <w:rPr>
          <w:rtl/>
        </w:rPr>
      </w:pPr>
    </w:p>
    <w:p w14:paraId="663E1EE3" w14:textId="77777777" w:rsidR="00000000" w:rsidRDefault="00754752">
      <w:pPr>
        <w:pStyle w:val="a0"/>
        <w:rPr>
          <w:rFonts w:hint="cs"/>
          <w:rtl/>
        </w:rPr>
      </w:pPr>
      <w:r>
        <w:rPr>
          <w:rFonts w:hint="cs"/>
          <w:rtl/>
        </w:rPr>
        <w:t>הם כבר שכחו - חבר הכנסת ליבוביץ, זה טובל ושרץ בידו. טובל ושרץ בידו.</w:t>
      </w:r>
    </w:p>
    <w:p w14:paraId="7833D60F" w14:textId="77777777" w:rsidR="00000000" w:rsidRDefault="00754752">
      <w:pPr>
        <w:pStyle w:val="a0"/>
        <w:rPr>
          <w:rFonts w:hint="cs"/>
          <w:rtl/>
        </w:rPr>
      </w:pPr>
    </w:p>
    <w:p w14:paraId="77A7F75B" w14:textId="77777777" w:rsidR="00000000" w:rsidRDefault="00754752">
      <w:pPr>
        <w:pStyle w:val="af0"/>
        <w:rPr>
          <w:rtl/>
        </w:rPr>
      </w:pPr>
      <w:r>
        <w:rPr>
          <w:rFonts w:hint="eastAsia"/>
          <w:rtl/>
        </w:rPr>
        <w:t>קריאות</w:t>
      </w:r>
      <w:r>
        <w:rPr>
          <w:rtl/>
        </w:rPr>
        <w:t>:</w:t>
      </w:r>
    </w:p>
    <w:p w14:paraId="01C94C48" w14:textId="77777777" w:rsidR="00000000" w:rsidRDefault="00754752">
      <w:pPr>
        <w:pStyle w:val="a0"/>
        <w:rPr>
          <w:rFonts w:hint="cs"/>
          <w:rtl/>
        </w:rPr>
      </w:pPr>
    </w:p>
    <w:p w14:paraId="22802120" w14:textId="77777777" w:rsidR="00000000" w:rsidRDefault="00754752">
      <w:pPr>
        <w:pStyle w:val="a0"/>
        <w:rPr>
          <w:rFonts w:hint="cs"/>
          <w:rtl/>
        </w:rPr>
      </w:pPr>
      <w:r>
        <w:rPr>
          <w:rFonts w:hint="cs"/>
          <w:rtl/>
        </w:rPr>
        <w:t>- - -</w:t>
      </w:r>
    </w:p>
    <w:p w14:paraId="2883A098" w14:textId="77777777" w:rsidR="00000000" w:rsidRDefault="00754752">
      <w:pPr>
        <w:pStyle w:val="a0"/>
        <w:rPr>
          <w:rFonts w:hint="cs"/>
          <w:rtl/>
        </w:rPr>
      </w:pPr>
    </w:p>
    <w:p w14:paraId="5CB4BB23" w14:textId="77777777" w:rsidR="00000000" w:rsidRDefault="00754752">
      <w:pPr>
        <w:pStyle w:val="af0"/>
        <w:rPr>
          <w:rtl/>
        </w:rPr>
      </w:pPr>
      <w:r>
        <w:rPr>
          <w:rFonts w:hint="eastAsia"/>
          <w:rtl/>
        </w:rPr>
        <w:t>רוני</w:t>
      </w:r>
      <w:r>
        <w:rPr>
          <w:rtl/>
        </w:rPr>
        <w:t xml:space="preserve"> בריזון (שינוי):</w:t>
      </w:r>
    </w:p>
    <w:p w14:paraId="1C7C1857" w14:textId="77777777" w:rsidR="00000000" w:rsidRDefault="00754752">
      <w:pPr>
        <w:pStyle w:val="a0"/>
        <w:rPr>
          <w:rFonts w:hint="cs"/>
          <w:rtl/>
        </w:rPr>
      </w:pPr>
    </w:p>
    <w:p w14:paraId="5FBE874A" w14:textId="77777777" w:rsidR="00000000" w:rsidRDefault="00754752">
      <w:pPr>
        <w:pStyle w:val="a0"/>
        <w:rPr>
          <w:rFonts w:hint="cs"/>
          <w:rtl/>
        </w:rPr>
      </w:pPr>
      <w:r>
        <w:rPr>
          <w:rFonts w:hint="cs"/>
          <w:rtl/>
        </w:rPr>
        <w:t>טובל ומרצ בידו.</w:t>
      </w:r>
    </w:p>
    <w:p w14:paraId="2B58F8E0" w14:textId="77777777" w:rsidR="00000000" w:rsidRDefault="00754752">
      <w:pPr>
        <w:pStyle w:val="a0"/>
        <w:rPr>
          <w:rFonts w:hint="cs"/>
          <w:rtl/>
        </w:rPr>
      </w:pPr>
    </w:p>
    <w:p w14:paraId="0F507ECC" w14:textId="77777777" w:rsidR="00000000" w:rsidRDefault="00754752">
      <w:pPr>
        <w:pStyle w:val="af0"/>
        <w:rPr>
          <w:rtl/>
        </w:rPr>
      </w:pPr>
      <w:r>
        <w:rPr>
          <w:rFonts w:hint="eastAsia"/>
          <w:rtl/>
        </w:rPr>
        <w:t>דניאל</w:t>
      </w:r>
      <w:r>
        <w:rPr>
          <w:rtl/>
        </w:rPr>
        <w:t xml:space="preserve"> בנלולו (הליכוד):</w:t>
      </w:r>
    </w:p>
    <w:p w14:paraId="1E1D0E49" w14:textId="77777777" w:rsidR="00000000" w:rsidRDefault="00754752">
      <w:pPr>
        <w:pStyle w:val="a0"/>
        <w:rPr>
          <w:rFonts w:hint="cs"/>
          <w:rtl/>
        </w:rPr>
      </w:pPr>
    </w:p>
    <w:p w14:paraId="5BB9C682" w14:textId="77777777" w:rsidR="00000000" w:rsidRDefault="00754752">
      <w:pPr>
        <w:pStyle w:val="a0"/>
        <w:rPr>
          <w:rFonts w:hint="cs"/>
          <w:rtl/>
        </w:rPr>
      </w:pPr>
      <w:r>
        <w:rPr>
          <w:rFonts w:hint="cs"/>
          <w:rtl/>
        </w:rPr>
        <w:t xml:space="preserve">מפלגת העבודה חזרה בתשובה. </w:t>
      </w:r>
    </w:p>
    <w:p w14:paraId="010147B7" w14:textId="77777777" w:rsidR="00000000" w:rsidRDefault="00754752">
      <w:pPr>
        <w:pStyle w:val="a0"/>
        <w:rPr>
          <w:rFonts w:hint="cs"/>
          <w:rtl/>
        </w:rPr>
      </w:pPr>
    </w:p>
    <w:p w14:paraId="2928ECD5" w14:textId="77777777" w:rsidR="00000000" w:rsidRDefault="00754752">
      <w:pPr>
        <w:pStyle w:val="af0"/>
        <w:rPr>
          <w:rtl/>
        </w:rPr>
      </w:pPr>
      <w:r>
        <w:rPr>
          <w:rFonts w:hint="eastAsia"/>
          <w:rtl/>
        </w:rPr>
        <w:t>אורית</w:t>
      </w:r>
      <w:r>
        <w:rPr>
          <w:rtl/>
        </w:rPr>
        <w:t xml:space="preserve"> נוקד (העבודה-מימד):</w:t>
      </w:r>
    </w:p>
    <w:p w14:paraId="22126772" w14:textId="77777777" w:rsidR="00000000" w:rsidRDefault="00754752">
      <w:pPr>
        <w:pStyle w:val="a0"/>
        <w:rPr>
          <w:rFonts w:hint="cs"/>
          <w:rtl/>
        </w:rPr>
      </w:pPr>
    </w:p>
    <w:p w14:paraId="37174B02" w14:textId="77777777" w:rsidR="00000000" w:rsidRDefault="00754752">
      <w:pPr>
        <w:pStyle w:val="a0"/>
        <w:rPr>
          <w:rFonts w:hint="cs"/>
          <w:rtl/>
        </w:rPr>
      </w:pPr>
      <w:r>
        <w:rPr>
          <w:rFonts w:hint="cs"/>
          <w:rtl/>
        </w:rPr>
        <w:t>- - -</w:t>
      </w:r>
    </w:p>
    <w:p w14:paraId="13A54B9B" w14:textId="77777777" w:rsidR="00000000" w:rsidRDefault="00754752">
      <w:pPr>
        <w:pStyle w:val="a0"/>
        <w:rPr>
          <w:rFonts w:hint="cs"/>
          <w:rtl/>
        </w:rPr>
      </w:pPr>
    </w:p>
    <w:p w14:paraId="47523A32" w14:textId="77777777" w:rsidR="00000000" w:rsidRDefault="00754752">
      <w:pPr>
        <w:pStyle w:val="-"/>
        <w:rPr>
          <w:rtl/>
        </w:rPr>
      </w:pPr>
      <w:bookmarkStart w:id="263" w:name="FS000000504T07_06_2004_20_30_08C"/>
      <w:bookmarkEnd w:id="263"/>
      <w:r>
        <w:rPr>
          <w:rtl/>
        </w:rPr>
        <w:t>זהבה גלאון (מרצ):</w:t>
      </w:r>
    </w:p>
    <w:p w14:paraId="388F758B" w14:textId="77777777" w:rsidR="00000000" w:rsidRDefault="00754752">
      <w:pPr>
        <w:pStyle w:val="a0"/>
        <w:rPr>
          <w:rtl/>
        </w:rPr>
      </w:pPr>
    </w:p>
    <w:p w14:paraId="729D261E" w14:textId="77777777" w:rsidR="00000000" w:rsidRDefault="00754752">
      <w:pPr>
        <w:pStyle w:val="a0"/>
        <w:rPr>
          <w:rFonts w:hint="cs"/>
          <w:rtl/>
        </w:rPr>
      </w:pPr>
      <w:r>
        <w:rPr>
          <w:rFonts w:hint="cs"/>
          <w:rtl/>
        </w:rPr>
        <w:t>אדוני היושב-ראש, האם אדוני חושב שהוא יכול להגן עלי, אדוני?</w:t>
      </w:r>
    </w:p>
    <w:p w14:paraId="11CC37D3" w14:textId="77777777" w:rsidR="00000000" w:rsidRDefault="00754752">
      <w:pPr>
        <w:pStyle w:val="a0"/>
        <w:rPr>
          <w:rFonts w:hint="cs"/>
          <w:rtl/>
        </w:rPr>
      </w:pPr>
    </w:p>
    <w:p w14:paraId="628654EB" w14:textId="77777777" w:rsidR="00000000" w:rsidRDefault="00754752">
      <w:pPr>
        <w:pStyle w:val="af0"/>
        <w:rPr>
          <w:rtl/>
        </w:rPr>
      </w:pPr>
      <w:r>
        <w:rPr>
          <w:rFonts w:hint="eastAsia"/>
          <w:rtl/>
        </w:rPr>
        <w:t>דניאל</w:t>
      </w:r>
      <w:r>
        <w:rPr>
          <w:rtl/>
        </w:rPr>
        <w:t xml:space="preserve"> בנלולו (הליכוד):</w:t>
      </w:r>
    </w:p>
    <w:p w14:paraId="5674AF36" w14:textId="77777777" w:rsidR="00000000" w:rsidRDefault="00754752">
      <w:pPr>
        <w:pStyle w:val="a0"/>
        <w:rPr>
          <w:rFonts w:hint="cs"/>
          <w:rtl/>
        </w:rPr>
      </w:pPr>
    </w:p>
    <w:p w14:paraId="55727D69" w14:textId="77777777" w:rsidR="00000000" w:rsidRDefault="00754752">
      <w:pPr>
        <w:pStyle w:val="a0"/>
        <w:rPr>
          <w:rFonts w:hint="cs"/>
          <w:rtl/>
        </w:rPr>
      </w:pPr>
      <w:r>
        <w:rPr>
          <w:rFonts w:hint="cs"/>
          <w:rtl/>
        </w:rPr>
        <w:t>מפלגת העבודה תגן עלייך.</w:t>
      </w:r>
    </w:p>
    <w:p w14:paraId="24421A56" w14:textId="77777777" w:rsidR="00000000" w:rsidRDefault="00754752">
      <w:pPr>
        <w:pStyle w:val="a0"/>
        <w:rPr>
          <w:rFonts w:hint="cs"/>
          <w:rtl/>
        </w:rPr>
      </w:pPr>
    </w:p>
    <w:p w14:paraId="16F90C05" w14:textId="77777777" w:rsidR="00000000" w:rsidRDefault="00754752">
      <w:pPr>
        <w:pStyle w:val="-"/>
        <w:rPr>
          <w:rtl/>
        </w:rPr>
      </w:pPr>
      <w:bookmarkStart w:id="264" w:name="FS000000504T07_06_2004_20_30_28C"/>
      <w:bookmarkEnd w:id="264"/>
      <w:r>
        <w:rPr>
          <w:rtl/>
        </w:rPr>
        <w:t>זהבה גלאון (מרצ):</w:t>
      </w:r>
    </w:p>
    <w:p w14:paraId="6B4EC6D3" w14:textId="77777777" w:rsidR="00000000" w:rsidRDefault="00754752">
      <w:pPr>
        <w:pStyle w:val="a0"/>
        <w:rPr>
          <w:rtl/>
        </w:rPr>
      </w:pPr>
    </w:p>
    <w:p w14:paraId="482E7088" w14:textId="77777777" w:rsidR="00000000" w:rsidRDefault="00754752">
      <w:pPr>
        <w:pStyle w:val="a0"/>
        <w:rPr>
          <w:rFonts w:hint="cs"/>
          <w:rtl/>
        </w:rPr>
      </w:pPr>
      <w:r>
        <w:rPr>
          <w:rFonts w:hint="cs"/>
          <w:rtl/>
        </w:rPr>
        <w:t xml:space="preserve">אדוני היושב-ראש, אני חוזרת ואומרת: יש חשיבות גדולה מאוד להצהרות על הינתקות. היינו כמובן מעדיפים שזה </w:t>
      </w:r>
      <w:r>
        <w:rPr>
          <w:rFonts w:hint="cs"/>
          <w:rtl/>
        </w:rPr>
        <w:t>יהיה בהסדר. יש חשיבות גדולה מאוד. רק אני יודעת שהדבר היחיד שהממשלה הזאת נסוגה ממנו, זה מהתוכניות שלה עצמה. קודם היתה לה תוכנית פינוי בבת-אחת, ואז היא נסוגה ממנה כי היה משאל מתפקדי הליכוד, ואחר כך היתה תוכנית נסיגה בשלבים וגם ממנה היא נסוגה, ועכשיו יש תוכני</w:t>
      </w:r>
      <w:r>
        <w:rPr>
          <w:rFonts w:hint="cs"/>
          <w:rtl/>
        </w:rPr>
        <w:t xml:space="preserve">ת לסגת בעוד תשעה חודשים. אני אומרת: אם הממשלה תיסוג, אנחנו נתמוך בה. אבל מה שאני לא יכולה להבין זה את מפלגת העבודה. </w:t>
      </w:r>
    </w:p>
    <w:p w14:paraId="389FF031" w14:textId="77777777" w:rsidR="00000000" w:rsidRDefault="00754752">
      <w:pPr>
        <w:pStyle w:val="a0"/>
        <w:rPr>
          <w:rFonts w:hint="cs"/>
          <w:rtl/>
        </w:rPr>
      </w:pPr>
    </w:p>
    <w:p w14:paraId="6ACE5905" w14:textId="77777777" w:rsidR="00000000" w:rsidRDefault="00754752">
      <w:pPr>
        <w:pStyle w:val="a0"/>
        <w:rPr>
          <w:rFonts w:hint="cs"/>
          <w:rtl/>
        </w:rPr>
      </w:pPr>
      <w:r>
        <w:rPr>
          <w:rFonts w:hint="cs"/>
          <w:rtl/>
        </w:rPr>
        <w:t>בהזדמנות הראשונה שניתנה להם, בהזדמנות הראשונה - איפה הם? איפה הם בכלל? - הם קפצו על העגלה, שמא הם יפספסו את הרכבת. מה הבטיחו להם, אדוני רא</w:t>
      </w:r>
      <w:r>
        <w:rPr>
          <w:rFonts w:hint="cs"/>
          <w:rtl/>
        </w:rPr>
        <w:t xml:space="preserve">ש הממשלה, אני תוהה: מה הבטחת לשמעון פרס? באיזה תפקיד הוא כבר לא היה? אין דבר יותר נורא בעיני מהעובדה שמפלגת העבודה מוכנה לשבת בממשלה שלך, לתת לך גיבוי מקיר לקיר, כששום דבר עוד לא קרה. אני בוחנת אותך, אני מודה, רק על סמך הניסיון המצטבר. והניסיון המצטבר אתך </w:t>
      </w:r>
      <w:r>
        <w:rPr>
          <w:rFonts w:hint="cs"/>
          <w:rtl/>
        </w:rPr>
        <w:t xml:space="preserve">הוא שהבטחת הבטחות. אני עוד זוכרת איזו ועידה כינסת בטאבה על מפת הדרכים, ואיך הכנסתם 14 תיקונים, ושום דבר לא קרה. </w:t>
      </w:r>
    </w:p>
    <w:p w14:paraId="093A1120" w14:textId="77777777" w:rsidR="00000000" w:rsidRDefault="00754752">
      <w:pPr>
        <w:pStyle w:val="a0"/>
        <w:rPr>
          <w:rFonts w:hint="cs"/>
          <w:rtl/>
        </w:rPr>
      </w:pPr>
    </w:p>
    <w:p w14:paraId="13AFB94B" w14:textId="77777777" w:rsidR="00000000" w:rsidRDefault="00754752">
      <w:pPr>
        <w:pStyle w:val="af0"/>
        <w:rPr>
          <w:rtl/>
        </w:rPr>
      </w:pPr>
      <w:r>
        <w:rPr>
          <w:rFonts w:hint="eastAsia"/>
          <w:rtl/>
        </w:rPr>
        <w:t>גדעון</w:t>
      </w:r>
      <w:r>
        <w:rPr>
          <w:rtl/>
        </w:rPr>
        <w:t xml:space="preserve"> סער (הליכוד):</w:t>
      </w:r>
    </w:p>
    <w:p w14:paraId="57641C5B" w14:textId="77777777" w:rsidR="00000000" w:rsidRDefault="00754752">
      <w:pPr>
        <w:pStyle w:val="a0"/>
        <w:rPr>
          <w:rFonts w:hint="cs"/>
          <w:rtl/>
        </w:rPr>
      </w:pPr>
    </w:p>
    <w:p w14:paraId="36A0AC0C" w14:textId="77777777" w:rsidR="00000000" w:rsidRDefault="00754752">
      <w:pPr>
        <w:pStyle w:val="a0"/>
        <w:rPr>
          <w:rFonts w:hint="cs"/>
          <w:rtl/>
        </w:rPr>
      </w:pPr>
      <w:r>
        <w:rPr>
          <w:rFonts w:hint="cs"/>
          <w:rtl/>
        </w:rPr>
        <w:t>עקבה. עקבה. טאבה זה אתם.</w:t>
      </w:r>
    </w:p>
    <w:p w14:paraId="4CF50BCB" w14:textId="77777777" w:rsidR="00000000" w:rsidRDefault="00754752">
      <w:pPr>
        <w:pStyle w:val="a0"/>
        <w:rPr>
          <w:rFonts w:hint="cs"/>
          <w:rtl/>
        </w:rPr>
      </w:pPr>
    </w:p>
    <w:p w14:paraId="6FD256DD" w14:textId="77777777" w:rsidR="00000000" w:rsidRDefault="00754752">
      <w:pPr>
        <w:pStyle w:val="-"/>
        <w:rPr>
          <w:rtl/>
        </w:rPr>
      </w:pPr>
      <w:r>
        <w:rPr>
          <w:rFonts w:hint="eastAsia"/>
          <w:rtl/>
        </w:rPr>
        <w:t>זהבה</w:t>
      </w:r>
      <w:r>
        <w:rPr>
          <w:rtl/>
        </w:rPr>
        <w:t xml:space="preserve"> גלאון (מרצ):</w:t>
      </w:r>
    </w:p>
    <w:p w14:paraId="735B609B" w14:textId="77777777" w:rsidR="00000000" w:rsidRDefault="00754752">
      <w:pPr>
        <w:pStyle w:val="a0"/>
        <w:rPr>
          <w:rFonts w:hint="cs"/>
          <w:rtl/>
        </w:rPr>
      </w:pPr>
    </w:p>
    <w:p w14:paraId="1396121F" w14:textId="77777777" w:rsidR="00000000" w:rsidRDefault="00754752">
      <w:pPr>
        <w:pStyle w:val="a0"/>
        <w:rPr>
          <w:rFonts w:hint="cs"/>
          <w:rtl/>
        </w:rPr>
      </w:pPr>
      <w:r>
        <w:rPr>
          <w:rFonts w:hint="cs"/>
          <w:rtl/>
        </w:rPr>
        <w:t xml:space="preserve">עקבה, עקבה, סליחה. טאבה זה אנחנו. נכון, נכון. סליחה. עקבה, עקבה. </w:t>
      </w:r>
    </w:p>
    <w:p w14:paraId="7F41F3D1" w14:textId="77777777" w:rsidR="00000000" w:rsidRDefault="00754752">
      <w:pPr>
        <w:pStyle w:val="a0"/>
        <w:rPr>
          <w:rFonts w:hint="cs"/>
          <w:rtl/>
        </w:rPr>
      </w:pPr>
    </w:p>
    <w:p w14:paraId="2033A0D9" w14:textId="77777777" w:rsidR="00000000" w:rsidRDefault="00754752">
      <w:pPr>
        <w:pStyle w:val="a0"/>
        <w:rPr>
          <w:rFonts w:hint="cs"/>
          <w:rtl/>
        </w:rPr>
      </w:pPr>
      <w:r>
        <w:rPr>
          <w:rFonts w:hint="cs"/>
          <w:rtl/>
        </w:rPr>
        <w:t>אדוני ראש</w:t>
      </w:r>
      <w:r>
        <w:rPr>
          <w:rFonts w:hint="cs"/>
          <w:rtl/>
        </w:rPr>
        <w:t xml:space="preserve"> הממשלה, אני מאוד מקווה שאתה מתכוון ליישם את התוכנית שלך. אנחנו נבחן את התוכנית שלך, איך היא מתקדמת. הצהרות יש להן חשיבות, אבל בלי מעשה בצדן, בלי יישום, הן נשארות הצהרות על הנייר. אז אני מודה שאני לא הולכת שבי אחרי ההצהרות שלך, אבל מפלגת העבודה? ואחר כך הם</w:t>
      </w:r>
      <w:r>
        <w:rPr>
          <w:rFonts w:hint="cs"/>
          <w:rtl/>
        </w:rPr>
        <w:t xml:space="preserve"> דורשים זכות קיום? מבחינתנו אופוזיציה היא זו שעומדת עם סטופר ביד ומוודאת שאכן אתה יוצא. וכך נעשה ונוודא שאתה יוצא. תודה רבה.</w:t>
      </w:r>
    </w:p>
    <w:p w14:paraId="77AE6B7D" w14:textId="77777777" w:rsidR="00000000" w:rsidRDefault="00754752">
      <w:pPr>
        <w:pStyle w:val="a0"/>
        <w:rPr>
          <w:rFonts w:hint="cs"/>
          <w:rtl/>
        </w:rPr>
      </w:pPr>
    </w:p>
    <w:p w14:paraId="795E7F43" w14:textId="77777777" w:rsidR="00000000" w:rsidRDefault="00754752">
      <w:pPr>
        <w:pStyle w:val="af1"/>
        <w:rPr>
          <w:rtl/>
        </w:rPr>
      </w:pPr>
      <w:r>
        <w:rPr>
          <w:rtl/>
        </w:rPr>
        <w:t>היו"ר ראובן ריבלין:</w:t>
      </w:r>
    </w:p>
    <w:p w14:paraId="39451A10" w14:textId="77777777" w:rsidR="00000000" w:rsidRDefault="00754752">
      <w:pPr>
        <w:pStyle w:val="a0"/>
        <w:rPr>
          <w:rtl/>
        </w:rPr>
      </w:pPr>
    </w:p>
    <w:p w14:paraId="2B05A0DF" w14:textId="77777777" w:rsidR="00000000" w:rsidRDefault="00754752">
      <w:pPr>
        <w:pStyle w:val="a0"/>
        <w:rPr>
          <w:rFonts w:hint="cs"/>
          <w:rtl/>
        </w:rPr>
      </w:pPr>
      <w:r>
        <w:rPr>
          <w:rFonts w:hint="cs"/>
          <w:rtl/>
        </w:rPr>
        <w:t>תודה לחברת הכנסת גלאון. חבר הכנסת שריד מוותר על זכות הדיבור. חבר הכנסת חיים אורון - בבקשה, אדוני. אחריו - חבר</w:t>
      </w:r>
      <w:r>
        <w:rPr>
          <w:rFonts w:hint="cs"/>
          <w:rtl/>
        </w:rPr>
        <w:t xml:space="preserve"> הכנסת רן כהן, ואם לא יהיה נוכח - חבר הכנסת רומן ברונפמן. ואחריו - חבר הכנסת וילן. כל אחד חמש דקות.</w:t>
      </w:r>
    </w:p>
    <w:p w14:paraId="11F94250" w14:textId="77777777" w:rsidR="00000000" w:rsidRDefault="00754752">
      <w:pPr>
        <w:pStyle w:val="a0"/>
        <w:rPr>
          <w:rFonts w:hint="cs"/>
          <w:rtl/>
        </w:rPr>
      </w:pPr>
    </w:p>
    <w:p w14:paraId="2271AC7D" w14:textId="77777777" w:rsidR="00000000" w:rsidRDefault="00754752">
      <w:pPr>
        <w:pStyle w:val="a"/>
        <w:rPr>
          <w:rtl/>
        </w:rPr>
      </w:pPr>
      <w:bookmarkStart w:id="265" w:name="FS000001065T07_06_2004_19_51_17"/>
      <w:bookmarkStart w:id="266" w:name="_Toc75097259"/>
      <w:bookmarkEnd w:id="265"/>
      <w:r>
        <w:rPr>
          <w:rFonts w:hint="eastAsia"/>
          <w:rtl/>
        </w:rPr>
        <w:t>חיים</w:t>
      </w:r>
      <w:r>
        <w:rPr>
          <w:rtl/>
        </w:rPr>
        <w:t xml:space="preserve"> אורון (מרצ):</w:t>
      </w:r>
      <w:bookmarkEnd w:id="266"/>
    </w:p>
    <w:p w14:paraId="7DF2FE70" w14:textId="77777777" w:rsidR="00000000" w:rsidRDefault="00754752">
      <w:pPr>
        <w:pStyle w:val="a0"/>
        <w:rPr>
          <w:rFonts w:hint="cs"/>
          <w:rtl/>
        </w:rPr>
      </w:pPr>
    </w:p>
    <w:p w14:paraId="6E181661" w14:textId="77777777" w:rsidR="00000000" w:rsidRDefault="00754752">
      <w:pPr>
        <w:pStyle w:val="a0"/>
        <w:rPr>
          <w:rFonts w:hint="cs"/>
          <w:rtl/>
        </w:rPr>
      </w:pPr>
      <w:r>
        <w:rPr>
          <w:rFonts w:hint="cs"/>
          <w:rtl/>
        </w:rPr>
        <w:t>אדוני היושב-ראש, חברי הכנסת, אדוני ראש הממשלה, אני חושב שאתמול התקבלה החלטה חשובה מאין כמוה. אני חושב שהעובדה שממשלה בראשותך קיבלה החלטה</w:t>
      </w:r>
      <w:r>
        <w:rPr>
          <w:rFonts w:hint="cs"/>
          <w:rtl/>
        </w:rPr>
        <w:t xml:space="preserve"> שמשמעותה פינוי כל ההתיישבות ברצועת-עזה, ומה שבעיני לא פחות חשוב - פינוי ארבע התנחלויות ביהודה ושומרון, היא הודעת בעל הדין שמה שהוא האמין בו עד עכשיו קרס. אני חושב שזה חשוב מאוד.</w:t>
      </w:r>
    </w:p>
    <w:p w14:paraId="2D1F85A5" w14:textId="77777777" w:rsidR="00000000" w:rsidRDefault="00754752">
      <w:pPr>
        <w:pStyle w:val="a0"/>
        <w:rPr>
          <w:rFonts w:hint="cs"/>
          <w:rtl/>
        </w:rPr>
      </w:pPr>
    </w:p>
    <w:p w14:paraId="2D56CEE7" w14:textId="77777777" w:rsidR="00000000" w:rsidRDefault="00754752">
      <w:pPr>
        <w:pStyle w:val="a0"/>
        <w:rPr>
          <w:rFonts w:hint="cs"/>
          <w:rtl/>
        </w:rPr>
      </w:pPr>
      <w:r>
        <w:rPr>
          <w:rFonts w:hint="cs"/>
          <w:rtl/>
        </w:rPr>
        <w:t>אני מוכן לומר, אדוני ראש הממשלה, דבר נוסף. אתה הצלחת במקום שאנחנו לא הצלחנו.</w:t>
      </w:r>
      <w:r>
        <w:rPr>
          <w:rFonts w:hint="cs"/>
          <w:rtl/>
        </w:rPr>
        <w:t xml:space="preserve"> אתה הצלחת פעם ראשונה לסדוק את הימין במרכז שלו, להביא את הימין הישראלי למצוקה, כשכל המאמצים שלנו לאורך כל השנים לא צלחו. </w:t>
      </w:r>
    </w:p>
    <w:p w14:paraId="764C4417" w14:textId="77777777" w:rsidR="00000000" w:rsidRDefault="00754752">
      <w:pPr>
        <w:pStyle w:val="a0"/>
        <w:rPr>
          <w:rFonts w:hint="cs"/>
          <w:rtl/>
        </w:rPr>
      </w:pPr>
    </w:p>
    <w:p w14:paraId="66DD0DD4" w14:textId="77777777" w:rsidR="00000000" w:rsidRDefault="00754752">
      <w:pPr>
        <w:pStyle w:val="a0"/>
        <w:rPr>
          <w:rFonts w:hint="cs"/>
          <w:rtl/>
        </w:rPr>
      </w:pPr>
      <w:r>
        <w:rPr>
          <w:rFonts w:hint="cs"/>
          <w:rtl/>
        </w:rPr>
        <w:t xml:space="preserve">יש לזה מבחן אחד. יש לזה מבחן אחד, והמבחן כרגע הוא, האם אתה והממשלה שאתה עומד בראשה תבצעו את ההחלטה הזאת. זאת לא המדיניות שלנו, אנחנו </w:t>
      </w:r>
      <w:r>
        <w:rPr>
          <w:rFonts w:hint="cs"/>
          <w:rtl/>
        </w:rPr>
        <w:t>מתכוונים לדבר אחר. אתה מתכוון לשפר עמדות, להמשיך את הסכסוך עם הפלסטינים. אנחנו מאמינים שניתן בעת הזאת - כן, ניתן בעת הזאת - לחתור באופן ממשי לא לעוד 50 שנה, כפי שאתה מצוטט באחד המקומות, שיימשך הסכסוך כאילו בתנאים יותר טובים. אנחנו מאמינים שאפשר, וחובתך, וח</w:t>
      </w:r>
      <w:r>
        <w:rPr>
          <w:rFonts w:hint="cs"/>
          <w:rtl/>
        </w:rPr>
        <w:t xml:space="preserve">ובתנו, להביא שלום לארץ הזאת על-ידי קץ הסכסוך. לא נסיגה מגבעה אחת כדי להמשיך את הקרב על כל המשלט, כי המשלט כולו יינטש כמו שננטשה הגבעה הזאת. </w:t>
      </w:r>
    </w:p>
    <w:p w14:paraId="49687860" w14:textId="77777777" w:rsidR="00000000" w:rsidRDefault="00754752">
      <w:pPr>
        <w:pStyle w:val="a0"/>
        <w:rPr>
          <w:rFonts w:hint="cs"/>
          <w:rtl/>
        </w:rPr>
      </w:pPr>
    </w:p>
    <w:p w14:paraId="47DEC61A" w14:textId="77777777" w:rsidR="00000000" w:rsidRDefault="00754752">
      <w:pPr>
        <w:pStyle w:val="a0"/>
        <w:rPr>
          <w:rFonts w:hint="cs"/>
          <w:rtl/>
        </w:rPr>
      </w:pPr>
      <w:r>
        <w:rPr>
          <w:rFonts w:hint="cs"/>
          <w:rtl/>
        </w:rPr>
        <w:t>אני מודה, במציאות הזאת, פעם ראשונה יש לי חשק גדול להיות חישוקאי, אני רוצה שאנחנו נהיה חישוקאים שלכם. לא ניתן לכם ל</w:t>
      </w:r>
      <w:r>
        <w:rPr>
          <w:rFonts w:hint="cs"/>
          <w:rtl/>
        </w:rPr>
        <w:t xml:space="preserve">ברוח. אנשי שינוי מטיפים לנו עכשיו מוסר. אתם עשיתם את כל המאמצים בשבוע האחרון להגיע לפשרה </w:t>
      </w:r>
      <w:r>
        <w:rPr>
          <w:rtl/>
        </w:rPr>
        <w:t>–</w:t>
      </w:r>
      <w:r>
        <w:rPr>
          <w:rFonts w:hint="cs"/>
          <w:rtl/>
        </w:rPr>
        <w:t xml:space="preserve"> הפשרה שאני מברך על המהות של ההחלטה, משמעותה הינתקות בלי פינוי. אל תמכרו סיפור לאף אחד - אני רוצה לחשק את ראש הממשלה בעניין המשמעות של ההינתקות, שבלי פינוי היא לא קיי</w:t>
      </w:r>
      <w:r>
        <w:rPr>
          <w:rFonts w:hint="cs"/>
          <w:rtl/>
        </w:rPr>
        <w:t xml:space="preserve">מת. </w:t>
      </w:r>
    </w:p>
    <w:p w14:paraId="4862BB5F" w14:textId="77777777" w:rsidR="00000000" w:rsidRDefault="00754752">
      <w:pPr>
        <w:pStyle w:val="a0"/>
        <w:rPr>
          <w:rFonts w:hint="cs"/>
          <w:rtl/>
        </w:rPr>
      </w:pPr>
    </w:p>
    <w:p w14:paraId="0EBB02E2" w14:textId="77777777" w:rsidR="00000000" w:rsidRDefault="00754752">
      <w:pPr>
        <w:pStyle w:val="a0"/>
        <w:rPr>
          <w:rFonts w:hint="cs"/>
          <w:rtl/>
        </w:rPr>
      </w:pPr>
      <w:r>
        <w:rPr>
          <w:rFonts w:hint="cs"/>
          <w:rtl/>
        </w:rPr>
        <w:t xml:space="preserve">ואחרי עזה באה הגדה המערבית, ואחרי צפון השומרון יבוא מרכז השומרון, ואחרי מרכז השומרון יבוא יהודה, ואחרי מרכז יהודה יבוא דרום יהודה, אדוני ראש הממשלה, וגם בירושלים. </w:t>
      </w:r>
    </w:p>
    <w:p w14:paraId="376A43A3" w14:textId="77777777" w:rsidR="00000000" w:rsidRDefault="00754752">
      <w:pPr>
        <w:pStyle w:val="a0"/>
        <w:rPr>
          <w:rFonts w:hint="cs"/>
          <w:rtl/>
        </w:rPr>
      </w:pPr>
    </w:p>
    <w:p w14:paraId="02B18C26" w14:textId="77777777" w:rsidR="00000000" w:rsidRDefault="00754752">
      <w:pPr>
        <w:pStyle w:val="a0"/>
        <w:rPr>
          <w:rFonts w:hint="cs"/>
          <w:rtl/>
        </w:rPr>
      </w:pPr>
      <w:r>
        <w:rPr>
          <w:rFonts w:hint="cs"/>
          <w:rtl/>
        </w:rPr>
        <w:t xml:space="preserve">אתה לא תבצע את התוכנית הזאת, כי אתה לא מסוגל לבצע אותה, אבל אם אתם מוכנים היום לעשות </w:t>
      </w:r>
      <w:r>
        <w:rPr>
          <w:rFonts w:hint="cs"/>
          <w:rtl/>
        </w:rPr>
        <w:t xml:space="preserve">את המהלך הזה - אנחנו נעשה את הכול כדי לא לתת לכם לברוח ממימושו עד תום. </w:t>
      </w:r>
    </w:p>
    <w:p w14:paraId="705A4FAA" w14:textId="77777777" w:rsidR="00000000" w:rsidRDefault="00754752">
      <w:pPr>
        <w:pStyle w:val="a0"/>
        <w:rPr>
          <w:rFonts w:hint="cs"/>
          <w:rtl/>
        </w:rPr>
      </w:pPr>
    </w:p>
    <w:p w14:paraId="53AF2000" w14:textId="77777777" w:rsidR="00000000" w:rsidRDefault="00754752">
      <w:pPr>
        <w:pStyle w:val="a0"/>
        <w:rPr>
          <w:rFonts w:hint="cs"/>
          <w:rtl/>
        </w:rPr>
      </w:pPr>
      <w:r>
        <w:rPr>
          <w:rFonts w:hint="cs"/>
          <w:rtl/>
        </w:rPr>
        <w:t>ואני מודה - בעת הזאת והיום, אני אפילו לא נכנס לטוטו הלאומי של מדינת ישראל, האם אתה מתכוון למה שאתה אומר, או אומר ולא מתכוון. המבחן שלי הוא אחד: האם בסופו של התהליך הזה - לא צריך בשביל</w:t>
      </w:r>
      <w:r>
        <w:rPr>
          <w:rFonts w:hint="cs"/>
          <w:rtl/>
        </w:rPr>
        <w:t>ו 18 חודש, אפשר לגמור אותו בהרבה פחות; לא צריך תשעה חודשים, אתה יודע טוב מאוד שאפשר לגמור אותו בהרבה פחות; לא צריך ארבעה שלבים, אפשר לעשות את הכול בפחות, יותר מהר. אבל אם אתם תתקדמו בדרך הזאת - אנחנו נמשיך ונכה ונכה ונכה, עד שהיא תתבצע, כי בסופו של דבר, כל</w:t>
      </w:r>
      <w:r>
        <w:rPr>
          <w:rFonts w:hint="cs"/>
          <w:rtl/>
        </w:rPr>
        <w:t xml:space="preserve"> הבית הזה יודע שלא רק שלא נישאר ברצועת-עזה; לא נישאר ברצועת-עזה, ולא נישאר ברוב רובם של יהודה ושומרון, וניסוג מהם בסופו של דבר.</w:t>
      </w:r>
    </w:p>
    <w:p w14:paraId="006B787F" w14:textId="77777777" w:rsidR="00000000" w:rsidRDefault="00754752">
      <w:pPr>
        <w:pStyle w:val="a0"/>
        <w:rPr>
          <w:rFonts w:hint="cs"/>
          <w:rtl/>
        </w:rPr>
      </w:pPr>
    </w:p>
    <w:p w14:paraId="35FA411B" w14:textId="77777777" w:rsidR="00000000" w:rsidRDefault="00754752">
      <w:pPr>
        <w:pStyle w:val="a0"/>
        <w:rPr>
          <w:rFonts w:hint="cs"/>
          <w:rtl/>
        </w:rPr>
      </w:pPr>
      <w:r>
        <w:rPr>
          <w:rFonts w:hint="cs"/>
          <w:rtl/>
        </w:rPr>
        <w:t>לצערי הרב, זה עוד דם ועוד דמים, ועוד דם ועוד דמים. אנחנו את המטרה הזאת, את התפקיד הזה נמלא מהמקום שבו אנחנו נמצאים, מהאופוזיציה</w:t>
      </w:r>
      <w:r>
        <w:rPr>
          <w:rFonts w:hint="cs"/>
          <w:rtl/>
        </w:rPr>
        <w:t xml:space="preserve">. </w:t>
      </w:r>
    </w:p>
    <w:p w14:paraId="5CA07FA6" w14:textId="77777777" w:rsidR="00000000" w:rsidRDefault="00754752">
      <w:pPr>
        <w:pStyle w:val="af1"/>
        <w:rPr>
          <w:rtl/>
        </w:rPr>
      </w:pPr>
      <w:r>
        <w:rPr>
          <w:rtl/>
        </w:rPr>
        <w:br/>
        <w:t>היו"ר ראובן ריבלין:</w:t>
      </w:r>
    </w:p>
    <w:p w14:paraId="144DFC9E" w14:textId="77777777" w:rsidR="00000000" w:rsidRDefault="00754752">
      <w:pPr>
        <w:pStyle w:val="a0"/>
        <w:rPr>
          <w:rtl/>
        </w:rPr>
      </w:pPr>
    </w:p>
    <w:p w14:paraId="0EE0EFCD" w14:textId="77777777" w:rsidR="00000000" w:rsidRDefault="00754752">
      <w:pPr>
        <w:pStyle w:val="a0"/>
        <w:rPr>
          <w:rFonts w:hint="cs"/>
          <w:rtl/>
        </w:rPr>
      </w:pPr>
      <w:r>
        <w:rPr>
          <w:rFonts w:hint="cs"/>
          <w:rtl/>
        </w:rPr>
        <w:t xml:space="preserve">אני מאוד מודה לחבר הכנסת חיים אורון, שאת הנאום הזה הוא נשא באוזני ב-1988, ולא האמנתי לו. חבר הכנסת אבשלום וילן - בבקשה, אדוני. </w:t>
      </w:r>
    </w:p>
    <w:p w14:paraId="665C3A00" w14:textId="77777777" w:rsidR="00000000" w:rsidRDefault="00754752">
      <w:pPr>
        <w:pStyle w:val="a0"/>
        <w:rPr>
          <w:rFonts w:hint="cs"/>
          <w:rtl/>
        </w:rPr>
      </w:pPr>
    </w:p>
    <w:p w14:paraId="7B2A0A7B" w14:textId="77777777" w:rsidR="00000000" w:rsidRDefault="00754752">
      <w:pPr>
        <w:pStyle w:val="a0"/>
        <w:rPr>
          <w:rFonts w:hint="cs"/>
          <w:rtl/>
        </w:rPr>
      </w:pPr>
      <w:r>
        <w:rPr>
          <w:rFonts w:hint="cs"/>
          <w:rtl/>
        </w:rPr>
        <w:t>רבותי חברי הכנסת, חבר הכנסת הרצוג, במטותא מאדוני, יושב-ראש סיעת ש"ס, חבר הכנסת יאיר פרץ, יושב-ראש סיעת</w:t>
      </w:r>
      <w:r>
        <w:rPr>
          <w:rFonts w:hint="cs"/>
          <w:rtl/>
        </w:rPr>
        <w:t xml:space="preserve"> חד"ש-תע"ל, חבר הכנסת מוחמד ברכה, ויושב-ראש סיעת יהדות התורה, חבר הכנסת יעקב ליצמן, הודיעו לי - בשמם ובשם חברי סיעתם - שהם מושכים את חתימותיהם ולא מבקשים להזמין את ראש הממשלה לבוא בפני הכנסת. לפיכך, בדעתי, חבר הכנסת הרצוג - אני מודיע כדי להיות זהיר ביותר -</w:t>
      </w:r>
      <w:r>
        <w:rPr>
          <w:rFonts w:hint="cs"/>
          <w:rtl/>
        </w:rPr>
        <w:t xml:space="preserve"> ולאחר שקיבלתי ייעוץ משפטי, בדעתי לשאול את ראש הממשלה אם הוא רוצה למסור מחר הודעה מדינית מטעמו, שכן אם לא כן, הוא לא מחויב לבוא על-פי 40 חתימות, כי אין 40 חתימות. </w:t>
      </w:r>
    </w:p>
    <w:p w14:paraId="16E113E3" w14:textId="77777777" w:rsidR="00000000" w:rsidRDefault="00754752">
      <w:pPr>
        <w:pStyle w:val="af0"/>
        <w:rPr>
          <w:rtl/>
        </w:rPr>
      </w:pPr>
      <w:r>
        <w:rPr>
          <w:rtl/>
        </w:rPr>
        <w:br/>
        <w:t>משה גפני (יהדות התורה):</w:t>
      </w:r>
    </w:p>
    <w:p w14:paraId="53C4A10A" w14:textId="77777777" w:rsidR="00000000" w:rsidRDefault="00754752">
      <w:pPr>
        <w:pStyle w:val="a0"/>
        <w:rPr>
          <w:rtl/>
        </w:rPr>
      </w:pPr>
    </w:p>
    <w:p w14:paraId="3962D19A" w14:textId="77777777" w:rsidR="00000000" w:rsidRDefault="00754752">
      <w:pPr>
        <w:pStyle w:val="a0"/>
        <w:rPr>
          <w:rFonts w:hint="cs"/>
          <w:rtl/>
        </w:rPr>
      </w:pPr>
      <w:r>
        <w:rPr>
          <w:rFonts w:hint="cs"/>
          <w:rtl/>
        </w:rPr>
        <w:t xml:space="preserve">אנחנו ביטלנו. </w:t>
      </w:r>
    </w:p>
    <w:p w14:paraId="1F0FDA0A" w14:textId="77777777" w:rsidR="00000000" w:rsidRDefault="00754752">
      <w:pPr>
        <w:pStyle w:val="af1"/>
        <w:rPr>
          <w:rtl/>
        </w:rPr>
      </w:pPr>
      <w:r>
        <w:rPr>
          <w:rtl/>
        </w:rPr>
        <w:br/>
        <w:t>היו"ר ראובן ריבלין:</w:t>
      </w:r>
    </w:p>
    <w:p w14:paraId="3E2C63FC" w14:textId="77777777" w:rsidR="00000000" w:rsidRDefault="00754752">
      <w:pPr>
        <w:pStyle w:val="a0"/>
        <w:rPr>
          <w:rtl/>
        </w:rPr>
      </w:pPr>
    </w:p>
    <w:p w14:paraId="480496C9" w14:textId="77777777" w:rsidR="00000000" w:rsidRDefault="00754752">
      <w:pPr>
        <w:pStyle w:val="a0"/>
        <w:rPr>
          <w:rFonts w:hint="cs"/>
          <w:rtl/>
        </w:rPr>
      </w:pPr>
      <w:r>
        <w:rPr>
          <w:rFonts w:hint="cs"/>
          <w:rtl/>
        </w:rPr>
        <w:t>חבר הכנסת גפני, אדוני הוא מקה</w:t>
      </w:r>
      <w:r>
        <w:rPr>
          <w:rFonts w:hint="cs"/>
          <w:rtl/>
        </w:rPr>
        <w:t>לה בטרגדיה היוונית?</w:t>
      </w:r>
    </w:p>
    <w:p w14:paraId="7319677F" w14:textId="77777777" w:rsidR="00000000" w:rsidRDefault="00754752">
      <w:pPr>
        <w:pStyle w:val="af0"/>
        <w:rPr>
          <w:rtl/>
        </w:rPr>
      </w:pPr>
      <w:r>
        <w:rPr>
          <w:rtl/>
        </w:rPr>
        <w:br/>
        <w:t>משה גפני (יהדות התורה):</w:t>
      </w:r>
    </w:p>
    <w:p w14:paraId="30A4621B" w14:textId="77777777" w:rsidR="00000000" w:rsidRDefault="00754752">
      <w:pPr>
        <w:pStyle w:val="a0"/>
        <w:rPr>
          <w:rtl/>
        </w:rPr>
      </w:pPr>
    </w:p>
    <w:p w14:paraId="2D548019" w14:textId="77777777" w:rsidR="00000000" w:rsidRDefault="00754752">
      <w:pPr>
        <w:pStyle w:val="a0"/>
        <w:rPr>
          <w:rFonts w:hint="cs"/>
          <w:rtl/>
        </w:rPr>
      </w:pPr>
      <w:r>
        <w:rPr>
          <w:rFonts w:hint="cs"/>
          <w:rtl/>
        </w:rPr>
        <w:t>אני העוזר של - - -</w:t>
      </w:r>
    </w:p>
    <w:p w14:paraId="1DC31434" w14:textId="77777777" w:rsidR="00000000" w:rsidRDefault="00754752">
      <w:pPr>
        <w:pStyle w:val="af0"/>
        <w:rPr>
          <w:rtl/>
        </w:rPr>
      </w:pPr>
      <w:r>
        <w:rPr>
          <w:rtl/>
        </w:rPr>
        <w:br/>
        <w:t>מוחמד ברכה (חד"ש-תע"ל):</w:t>
      </w:r>
    </w:p>
    <w:p w14:paraId="5FEACF8D" w14:textId="77777777" w:rsidR="00000000" w:rsidRDefault="00754752">
      <w:pPr>
        <w:pStyle w:val="a0"/>
        <w:rPr>
          <w:rtl/>
        </w:rPr>
      </w:pPr>
    </w:p>
    <w:p w14:paraId="4E294B0F" w14:textId="77777777" w:rsidR="00000000" w:rsidRDefault="00754752">
      <w:pPr>
        <w:pStyle w:val="a0"/>
        <w:rPr>
          <w:rFonts w:hint="cs"/>
          <w:rtl/>
        </w:rPr>
      </w:pPr>
      <w:r>
        <w:rPr>
          <w:rFonts w:hint="cs"/>
          <w:rtl/>
        </w:rPr>
        <w:t xml:space="preserve">ראש הממשלה יכול למסור הודעה ללא החתימות שלנו. </w:t>
      </w:r>
    </w:p>
    <w:p w14:paraId="21315B70" w14:textId="77777777" w:rsidR="00000000" w:rsidRDefault="00754752">
      <w:pPr>
        <w:pStyle w:val="af1"/>
        <w:rPr>
          <w:rtl/>
        </w:rPr>
      </w:pPr>
      <w:r>
        <w:rPr>
          <w:rtl/>
        </w:rPr>
        <w:br/>
        <w:t>היו"ר ראובן ריבלין:</w:t>
      </w:r>
    </w:p>
    <w:p w14:paraId="7D8D9B1F" w14:textId="77777777" w:rsidR="00000000" w:rsidRDefault="00754752">
      <w:pPr>
        <w:pStyle w:val="a0"/>
        <w:rPr>
          <w:rtl/>
        </w:rPr>
      </w:pPr>
    </w:p>
    <w:p w14:paraId="3C84E062" w14:textId="77777777" w:rsidR="00000000" w:rsidRDefault="00754752">
      <w:pPr>
        <w:pStyle w:val="a0"/>
        <w:rPr>
          <w:rFonts w:hint="cs"/>
          <w:rtl/>
        </w:rPr>
      </w:pPr>
      <w:r>
        <w:rPr>
          <w:rFonts w:hint="cs"/>
          <w:rtl/>
        </w:rPr>
        <w:t>אני אמרתי לך. חבר הכנסת ברכה, אני הודעתי את זאת, ואפילו ראש הממשלה נמצא באולם - -</w:t>
      </w:r>
    </w:p>
    <w:p w14:paraId="50A0EDA3" w14:textId="77777777" w:rsidR="00000000" w:rsidRDefault="00754752">
      <w:pPr>
        <w:pStyle w:val="af0"/>
        <w:rPr>
          <w:rtl/>
        </w:rPr>
      </w:pPr>
      <w:r>
        <w:rPr>
          <w:rtl/>
        </w:rPr>
        <w:br/>
        <w:t>אחמד טיבי (חד</w:t>
      </w:r>
      <w:r>
        <w:rPr>
          <w:rtl/>
        </w:rPr>
        <w:t>"ש-תע"ל):</w:t>
      </w:r>
    </w:p>
    <w:p w14:paraId="48C95E7B" w14:textId="77777777" w:rsidR="00000000" w:rsidRDefault="00754752">
      <w:pPr>
        <w:pStyle w:val="a0"/>
        <w:rPr>
          <w:rtl/>
        </w:rPr>
      </w:pPr>
    </w:p>
    <w:p w14:paraId="703A6D79" w14:textId="77777777" w:rsidR="00000000" w:rsidRDefault="00754752">
      <w:pPr>
        <w:pStyle w:val="a0"/>
        <w:rPr>
          <w:rFonts w:hint="cs"/>
          <w:rtl/>
        </w:rPr>
      </w:pPr>
      <w:r>
        <w:rPr>
          <w:rFonts w:hint="cs"/>
          <w:rtl/>
        </w:rPr>
        <w:t xml:space="preserve">היא הנותנת. </w:t>
      </w:r>
    </w:p>
    <w:p w14:paraId="0C869E2A" w14:textId="77777777" w:rsidR="00000000" w:rsidRDefault="00754752">
      <w:pPr>
        <w:pStyle w:val="af1"/>
        <w:rPr>
          <w:rtl/>
        </w:rPr>
      </w:pPr>
      <w:r>
        <w:rPr>
          <w:rtl/>
        </w:rPr>
        <w:br/>
        <w:t>היו"ר ראובן ריבלין:</w:t>
      </w:r>
    </w:p>
    <w:p w14:paraId="236E779E" w14:textId="77777777" w:rsidR="00000000" w:rsidRDefault="00754752">
      <w:pPr>
        <w:pStyle w:val="a0"/>
        <w:rPr>
          <w:rtl/>
        </w:rPr>
      </w:pPr>
    </w:p>
    <w:p w14:paraId="5FEFB161" w14:textId="77777777" w:rsidR="00000000" w:rsidRDefault="00754752">
      <w:pPr>
        <w:pStyle w:val="a0"/>
        <w:rPr>
          <w:rFonts w:hint="cs"/>
          <w:rtl/>
        </w:rPr>
      </w:pPr>
      <w:r>
        <w:rPr>
          <w:rFonts w:hint="cs"/>
          <w:rtl/>
        </w:rPr>
        <w:t>- -  אין חובה על ראש הממשלה - חבר הכנסת, לא לקיים מכאן קשר אלחוטי - אני אומר: אין חובה על ראש הממשלה, ולכן בדעתי בעוד דקות מספר - אם לא אקבל מכם איזו דרישה אחרת - אני מתכוון בעוד דקות מספר להודיע מעל דוכן זה, ש</w:t>
      </w:r>
      <w:r>
        <w:rPr>
          <w:rFonts w:hint="cs"/>
          <w:rtl/>
        </w:rPr>
        <w:t xml:space="preserve">חובתו של ראש הממשלה כלפי הכנסת, על-פי סעיף 42(ב) לחוק-יסוד: הממשלה ועל-פי התקנון, לא תהיה קיימת ואינה שרירה עוד, מאחר שאין 40 חתימות. זה הכול. </w:t>
      </w:r>
    </w:p>
    <w:p w14:paraId="0974ACEF" w14:textId="77777777" w:rsidR="00000000" w:rsidRDefault="00754752">
      <w:pPr>
        <w:pStyle w:val="a0"/>
        <w:rPr>
          <w:rtl/>
        </w:rPr>
      </w:pPr>
    </w:p>
    <w:p w14:paraId="5C1B065E" w14:textId="77777777" w:rsidR="00000000" w:rsidRDefault="00754752">
      <w:pPr>
        <w:pStyle w:val="a0"/>
        <w:rPr>
          <w:rFonts w:hint="cs"/>
          <w:rtl/>
        </w:rPr>
      </w:pPr>
      <w:r>
        <w:rPr>
          <w:rFonts w:hint="cs"/>
          <w:rtl/>
        </w:rPr>
        <w:t>אני נותן לכם דקות מספר - חברי סיעת מרצ, חברי סיעת העבודה-מימד וחבר הכנסת דהאמשה, כמו גם חבר הכנסת בשארה - להודי</w:t>
      </w:r>
      <w:r>
        <w:rPr>
          <w:rFonts w:hint="cs"/>
          <w:rtl/>
        </w:rPr>
        <w:t>ע לי אם יש לכם אילו השגות לגבי הכוונה שלי להודיע לכם שלא יתקיים מחר - על כל פנים, לא על-פי יוזמת הכנסת - דיון על-פי סעיף 42(ב).</w:t>
      </w:r>
    </w:p>
    <w:p w14:paraId="13D0312C" w14:textId="77777777" w:rsidR="00000000" w:rsidRDefault="00754752">
      <w:pPr>
        <w:pStyle w:val="af0"/>
        <w:rPr>
          <w:rtl/>
        </w:rPr>
      </w:pPr>
      <w:r>
        <w:rPr>
          <w:rtl/>
        </w:rPr>
        <w:br/>
        <w:t>השר מאיר שטרית:</w:t>
      </w:r>
    </w:p>
    <w:p w14:paraId="34FB237A" w14:textId="77777777" w:rsidR="00000000" w:rsidRDefault="00754752">
      <w:pPr>
        <w:pStyle w:val="a0"/>
        <w:rPr>
          <w:rtl/>
        </w:rPr>
      </w:pPr>
    </w:p>
    <w:p w14:paraId="218CC588" w14:textId="77777777" w:rsidR="00000000" w:rsidRDefault="00754752">
      <w:pPr>
        <w:pStyle w:val="a0"/>
        <w:rPr>
          <w:rFonts w:hint="cs"/>
          <w:rtl/>
        </w:rPr>
      </w:pPr>
      <w:r>
        <w:rPr>
          <w:rFonts w:hint="cs"/>
          <w:rtl/>
        </w:rPr>
        <w:t>- - -</w:t>
      </w:r>
    </w:p>
    <w:p w14:paraId="3082AD73" w14:textId="77777777" w:rsidR="00000000" w:rsidRDefault="00754752">
      <w:pPr>
        <w:pStyle w:val="af1"/>
        <w:rPr>
          <w:rtl/>
        </w:rPr>
      </w:pPr>
      <w:r>
        <w:rPr>
          <w:rtl/>
        </w:rPr>
        <w:br/>
        <w:t>היו"ר ראובן ריבלין:</w:t>
      </w:r>
    </w:p>
    <w:p w14:paraId="2044F3B7" w14:textId="77777777" w:rsidR="00000000" w:rsidRDefault="00754752">
      <w:pPr>
        <w:pStyle w:val="a0"/>
        <w:rPr>
          <w:rtl/>
        </w:rPr>
      </w:pPr>
    </w:p>
    <w:p w14:paraId="10466C48" w14:textId="77777777" w:rsidR="00000000" w:rsidRDefault="00754752">
      <w:pPr>
        <w:pStyle w:val="a0"/>
        <w:rPr>
          <w:rFonts w:hint="cs"/>
          <w:rtl/>
        </w:rPr>
      </w:pPr>
      <w:r>
        <w:rPr>
          <w:rFonts w:hint="cs"/>
          <w:rtl/>
        </w:rPr>
        <w:t>אני אמרתי שאני מוסר הודעה על כוונה, אלא אם כן יבואו ויאמרו לי - - -. בבקשה, חבר הכ</w:t>
      </w:r>
      <w:r>
        <w:rPr>
          <w:rFonts w:hint="cs"/>
          <w:rtl/>
        </w:rPr>
        <w:t>נסת וילן.</w:t>
      </w:r>
    </w:p>
    <w:p w14:paraId="78B4AD7E" w14:textId="77777777" w:rsidR="00000000" w:rsidRDefault="00754752">
      <w:pPr>
        <w:pStyle w:val="a"/>
        <w:rPr>
          <w:rtl/>
        </w:rPr>
      </w:pPr>
      <w:r>
        <w:rPr>
          <w:rtl/>
        </w:rPr>
        <w:br/>
      </w:r>
      <w:bookmarkStart w:id="267" w:name="FS000000505T07_06_2004_20_19_25"/>
      <w:bookmarkStart w:id="268" w:name="_Toc75097260"/>
      <w:bookmarkEnd w:id="267"/>
      <w:r>
        <w:rPr>
          <w:rtl/>
        </w:rPr>
        <w:t>אבשלום וילן (מרצ):</w:t>
      </w:r>
      <w:bookmarkEnd w:id="268"/>
    </w:p>
    <w:p w14:paraId="4670A279" w14:textId="77777777" w:rsidR="00000000" w:rsidRDefault="00754752">
      <w:pPr>
        <w:pStyle w:val="a0"/>
        <w:rPr>
          <w:rtl/>
        </w:rPr>
      </w:pPr>
    </w:p>
    <w:p w14:paraId="6A15E4C8" w14:textId="77777777" w:rsidR="00000000" w:rsidRDefault="00754752">
      <w:pPr>
        <w:pStyle w:val="a0"/>
        <w:rPr>
          <w:rFonts w:hint="cs"/>
          <w:rtl/>
        </w:rPr>
      </w:pPr>
      <w:r>
        <w:rPr>
          <w:rFonts w:hint="cs"/>
          <w:rtl/>
        </w:rPr>
        <w:t xml:space="preserve">אדוני היושב-ראש, רבותי חברי הכנסת, אדוני ראש הממשלה, אני - לא למען התרסה פוליטית - רוצה באמת לברך אותך היום מעל בימת הכנסת על ההחלטה שהובלת אליה את ממשלת ישראל. </w:t>
      </w:r>
    </w:p>
    <w:p w14:paraId="64F6AAEA" w14:textId="77777777" w:rsidR="00000000" w:rsidRDefault="00754752">
      <w:pPr>
        <w:pStyle w:val="a0"/>
        <w:rPr>
          <w:rFonts w:hint="cs"/>
          <w:rtl/>
        </w:rPr>
      </w:pPr>
    </w:p>
    <w:p w14:paraId="6607C02D" w14:textId="77777777" w:rsidR="00000000" w:rsidRDefault="00754752">
      <w:pPr>
        <w:pStyle w:val="a0"/>
        <w:rPr>
          <w:rFonts w:hint="cs"/>
          <w:rtl/>
        </w:rPr>
      </w:pPr>
      <w:r>
        <w:rPr>
          <w:rFonts w:hint="cs"/>
          <w:rtl/>
        </w:rPr>
        <w:t>אתה האיש שבנה את ההתנחלויות, ובנית בעצם - מבחינת האינטרס הישרא</w:t>
      </w:r>
      <w:r>
        <w:rPr>
          <w:rFonts w:hint="cs"/>
          <w:rtl/>
        </w:rPr>
        <w:t>לי - את המכשול הגדול ביותר בדרך להסכם. מעל הבמה הזאת אני רוצה להודות לך על כך שהבנת, באחד הרגעים האחרונים של התהליך המדיני, שאין מנוס אלא לפרק את המוקשים הללו.</w:t>
      </w:r>
    </w:p>
    <w:p w14:paraId="52647123" w14:textId="77777777" w:rsidR="00000000" w:rsidRDefault="00754752">
      <w:pPr>
        <w:pStyle w:val="a0"/>
        <w:rPr>
          <w:rFonts w:hint="cs"/>
          <w:rtl/>
        </w:rPr>
      </w:pPr>
    </w:p>
    <w:p w14:paraId="7255300B" w14:textId="77777777" w:rsidR="00000000" w:rsidRDefault="00754752">
      <w:pPr>
        <w:pStyle w:val="a0"/>
        <w:rPr>
          <w:rFonts w:hint="cs"/>
          <w:rtl/>
        </w:rPr>
      </w:pPr>
      <w:r>
        <w:rPr>
          <w:rFonts w:hint="cs"/>
          <w:rtl/>
        </w:rPr>
        <w:t>אני רוצה לברך אותך על כך שהחלטת, והצלחת לשכנע את ממשלתך בתהליך מאוד-מאוד לא פרלמנטרי, בלשון המע</w:t>
      </w:r>
      <w:r>
        <w:rPr>
          <w:rFonts w:hint="cs"/>
          <w:rtl/>
        </w:rPr>
        <w:t xml:space="preserve">טה, שעד סוף 2005, על-פי דבריך, לא תהיה התנחלות אחת בתוך רצועת-עזה ונתחיל סוף-סוף בתהליך ההיפרדות וההתנתקות מהפלסטינים. </w:t>
      </w:r>
    </w:p>
    <w:p w14:paraId="4920F827" w14:textId="77777777" w:rsidR="00000000" w:rsidRDefault="00754752">
      <w:pPr>
        <w:pStyle w:val="a0"/>
        <w:rPr>
          <w:rFonts w:hint="cs"/>
          <w:rtl/>
        </w:rPr>
      </w:pPr>
    </w:p>
    <w:p w14:paraId="10DCC836" w14:textId="77777777" w:rsidR="00000000" w:rsidRDefault="00754752">
      <w:pPr>
        <w:pStyle w:val="a0"/>
        <w:rPr>
          <w:rFonts w:hint="cs"/>
          <w:rtl/>
        </w:rPr>
      </w:pPr>
      <w:r>
        <w:rPr>
          <w:rFonts w:hint="cs"/>
          <w:rtl/>
        </w:rPr>
        <w:t>אבל, אדוני ראש הממשלה, מה שקרה בשבועיים האחרונים - הפארסה הזאת - עם שלושת המוסקטרים, שמנסים לשנות מלה פה ואות שם, והופכים את התהליך ההי</w:t>
      </w:r>
      <w:r>
        <w:rPr>
          <w:rFonts w:hint="cs"/>
          <w:rtl/>
        </w:rPr>
        <w:t xml:space="preserve">סטורי החשוב הזה לפארסה, לא יהיה לתפארת ממשלתך. </w:t>
      </w:r>
    </w:p>
    <w:p w14:paraId="00F98382" w14:textId="77777777" w:rsidR="00000000" w:rsidRDefault="00754752">
      <w:pPr>
        <w:pStyle w:val="a0"/>
        <w:rPr>
          <w:rFonts w:hint="cs"/>
          <w:rtl/>
        </w:rPr>
      </w:pPr>
    </w:p>
    <w:p w14:paraId="7F36B511" w14:textId="77777777" w:rsidR="00000000" w:rsidRDefault="00754752">
      <w:pPr>
        <w:pStyle w:val="a0"/>
        <w:rPr>
          <w:rFonts w:hint="cs"/>
          <w:rtl/>
        </w:rPr>
      </w:pPr>
      <w:r>
        <w:rPr>
          <w:rFonts w:hint="cs"/>
          <w:rtl/>
        </w:rPr>
        <w:t>ולכן, אדוני ראש הממשלה, אני פונה אליך כאן ועכשיו - מחר להתייצב בפני הכנסת ולהציג את תוכנית ההתנתקות המקורית, לרבות פינוי ההתנחלויות, לא עם כל ההתחכמויות המילוליות ולא בשפת משפטנים, כי אם בשפת בני-אדם; לבוא ה</w:t>
      </w:r>
      <w:r>
        <w:rPr>
          <w:rFonts w:hint="cs"/>
          <w:rtl/>
        </w:rPr>
        <w:t>נה מחר אחר-הצהריים, להציג את התוכנית המקורית, לרבות ההסכמה המצרית, לרבות המעורבות המצרית, לרבות המעורבות ההכרחית של הקהילה הבין-לאומית, לרבות התוכנית איך גם נתקדם הלאה.</w:t>
      </w:r>
    </w:p>
    <w:p w14:paraId="70CD38C5" w14:textId="77777777" w:rsidR="00000000" w:rsidRDefault="00754752">
      <w:pPr>
        <w:pStyle w:val="a0"/>
        <w:rPr>
          <w:rFonts w:hint="cs"/>
          <w:rtl/>
        </w:rPr>
      </w:pPr>
    </w:p>
    <w:p w14:paraId="0C07E304" w14:textId="77777777" w:rsidR="00000000" w:rsidRDefault="00754752">
      <w:pPr>
        <w:pStyle w:val="a0"/>
        <w:rPr>
          <w:rFonts w:hint="cs"/>
          <w:rtl/>
        </w:rPr>
      </w:pPr>
      <w:r>
        <w:rPr>
          <w:rFonts w:hint="cs"/>
          <w:rtl/>
        </w:rPr>
        <w:t xml:space="preserve">אדוני ראש הממשלה, בנושא רצועת-עזה גילית אומץ לב פוליטי רב, אבל כולנו הרי יודעים שבגדה </w:t>
      </w:r>
      <w:r>
        <w:rPr>
          <w:rFonts w:hint="cs"/>
          <w:rtl/>
        </w:rPr>
        <w:t xml:space="preserve">המערבית אתה אינך מתכוון ללכת עד סופה של מפת הדרכים, ואתה בונה על כך שבסופו של תהליך נגיע להסכם ביניים ארוך טווח, בלי לעסוק בנושאים הגדולים. </w:t>
      </w:r>
    </w:p>
    <w:p w14:paraId="259CD743" w14:textId="77777777" w:rsidR="00000000" w:rsidRDefault="00754752">
      <w:pPr>
        <w:pStyle w:val="a0"/>
        <w:rPr>
          <w:rFonts w:hint="cs"/>
          <w:rtl/>
        </w:rPr>
      </w:pPr>
    </w:p>
    <w:p w14:paraId="0CFAF1C5" w14:textId="77777777" w:rsidR="00000000" w:rsidRDefault="00754752">
      <w:pPr>
        <w:pStyle w:val="a0"/>
        <w:rPr>
          <w:rFonts w:hint="cs"/>
          <w:rtl/>
        </w:rPr>
      </w:pPr>
      <w:r>
        <w:rPr>
          <w:rFonts w:hint="cs"/>
          <w:rtl/>
        </w:rPr>
        <w:t>ואדוני ראש הממשלה, אתמול יצרת בפעם הראשונה אחרי הרבה שנים התחלה, התחלה של פינוי ההתנחלויות וראשית החזרה לישראל הקט</w:t>
      </w:r>
      <w:r>
        <w:rPr>
          <w:rFonts w:hint="cs"/>
          <w:rtl/>
        </w:rPr>
        <w:t xml:space="preserve">נה בגודל אך הגדולה בכוח. התהליך הזה יצטרך להימשך, אם תרצה ואם תמאן, גם ביהודה ובשומרון. בסופו של דבר נגיע לשתי מדינות על הגבול הבין-לאומי, עם תיקונים לכאן ולשם. לא נוכל </w:t>
      </w:r>
      <w:r>
        <w:rPr>
          <w:rFonts w:hint="eastAsia"/>
          <w:rtl/>
        </w:rPr>
        <w:t>–</w:t>
      </w:r>
      <w:r>
        <w:rPr>
          <w:rFonts w:hint="cs"/>
          <w:rtl/>
        </w:rPr>
        <w:t xml:space="preserve"> ולא צריך </w:t>
      </w:r>
      <w:r>
        <w:rPr>
          <w:rFonts w:hint="eastAsia"/>
          <w:rtl/>
        </w:rPr>
        <w:t>–</w:t>
      </w:r>
      <w:r>
        <w:rPr>
          <w:rFonts w:hint="cs"/>
          <w:rtl/>
        </w:rPr>
        <w:t xml:space="preserve"> להתחמק מכך. לכן, אדוני ראש הממשלה, בוא הנה מחר, אמור את האמת לכנסת, אמור א</w:t>
      </w:r>
      <w:r>
        <w:rPr>
          <w:rFonts w:hint="cs"/>
          <w:rtl/>
        </w:rPr>
        <w:t xml:space="preserve">ת האמת לציבור. התהליך שיתחיל בעזה צריך להימשך גם בגדה המערבית. </w:t>
      </w:r>
    </w:p>
    <w:p w14:paraId="1219D089" w14:textId="77777777" w:rsidR="00000000" w:rsidRDefault="00754752">
      <w:pPr>
        <w:pStyle w:val="a0"/>
        <w:rPr>
          <w:rFonts w:hint="cs"/>
          <w:rtl/>
        </w:rPr>
      </w:pPr>
    </w:p>
    <w:p w14:paraId="0361D391" w14:textId="77777777" w:rsidR="00000000" w:rsidRDefault="00754752">
      <w:pPr>
        <w:pStyle w:val="a0"/>
        <w:rPr>
          <w:rFonts w:hint="cs"/>
          <w:rtl/>
        </w:rPr>
      </w:pPr>
      <w:r>
        <w:rPr>
          <w:rFonts w:hint="cs"/>
          <w:rtl/>
        </w:rPr>
        <w:t xml:space="preserve">אתה חוזר וטוען שאין פרטנר, אבל בעצם מעולם לא ניסית את הפרטנר השני. עד היום לא דיברת עם אבו-עלא. לא ניסית לפנות לדור השני של המנהיגות הפלסטינית </w:t>
      </w:r>
      <w:r>
        <w:rPr>
          <w:rFonts w:hint="eastAsia"/>
          <w:rtl/>
        </w:rPr>
        <w:t>–</w:t>
      </w:r>
      <w:r>
        <w:rPr>
          <w:rFonts w:hint="cs"/>
          <w:rtl/>
        </w:rPr>
        <w:t xml:space="preserve"> לא דיברת ברצינות עם דחלאן, לא עם רג'וב, לא עם </w:t>
      </w:r>
      <w:r>
        <w:rPr>
          <w:rFonts w:hint="cs"/>
          <w:rtl/>
        </w:rPr>
        <w:t>סרי נוסייבה, לא עם יאסר עבד-רבו ולא עם רבים אחרים. זה הזמן להתחיל בדיאלוג אמיתי ורציני עם המנהיגות הפלסטינית. בסופו של דבר נצטרך להגיע להסכם. לא יהיה דבר כזה חד-צדדי. המצרים ייכנסו לעזה ונדבר ונידבר אתם. אין מנוס מלדבר גם עם הפלסטינים. אתה יודע את זה מצוין</w:t>
      </w:r>
      <w:r>
        <w:rPr>
          <w:rFonts w:hint="cs"/>
          <w:rtl/>
        </w:rPr>
        <w:t xml:space="preserve">. </w:t>
      </w:r>
    </w:p>
    <w:p w14:paraId="5AFE1334" w14:textId="77777777" w:rsidR="00000000" w:rsidRDefault="00754752">
      <w:pPr>
        <w:pStyle w:val="a0"/>
        <w:rPr>
          <w:rFonts w:hint="cs"/>
          <w:rtl/>
        </w:rPr>
      </w:pPr>
    </w:p>
    <w:p w14:paraId="60338E33" w14:textId="77777777" w:rsidR="00000000" w:rsidRDefault="00754752">
      <w:pPr>
        <w:pStyle w:val="a0"/>
        <w:rPr>
          <w:rFonts w:hint="cs"/>
          <w:rtl/>
        </w:rPr>
      </w:pPr>
      <w:r>
        <w:rPr>
          <w:rFonts w:hint="cs"/>
          <w:rtl/>
        </w:rPr>
        <w:t xml:space="preserve">אדוני ראש הממשלה, חלום ארץ-ישראל השלמה נגמר פומבית ורשמית אתמול, עם החלטת ממשלת ישראל בראשותך. אתה, שניסית לממש את חזון ארץ-ישראל השלמה, חתמת אתמול על תעודת הפטירה של החלום הזה. אם יהיה לך האומץ להמשיך בתהליך, לרבות ביהודה ובשומרון, תראה ש-75% מהציבור </w:t>
      </w:r>
      <w:r>
        <w:rPr>
          <w:rFonts w:hint="cs"/>
          <w:rtl/>
        </w:rPr>
        <w:t xml:space="preserve">הישראלי יעמוד מאחוריך. אם תתחכם בנוסח ההתפלפלויות המשפטיות של אתמול, גם 50% מהציבור לא יהיה מאחוריך, וסופך שלא תשיג דבר. </w:t>
      </w:r>
    </w:p>
    <w:p w14:paraId="34E33257" w14:textId="77777777" w:rsidR="00000000" w:rsidRDefault="00754752">
      <w:pPr>
        <w:pStyle w:val="a0"/>
        <w:rPr>
          <w:rFonts w:hint="cs"/>
          <w:rtl/>
        </w:rPr>
      </w:pPr>
    </w:p>
    <w:p w14:paraId="0B0EF818" w14:textId="77777777" w:rsidR="00000000" w:rsidRDefault="00754752">
      <w:pPr>
        <w:pStyle w:val="a0"/>
        <w:rPr>
          <w:rFonts w:hint="cs"/>
          <w:rtl/>
        </w:rPr>
      </w:pPr>
      <w:r>
        <w:rPr>
          <w:rFonts w:hint="cs"/>
          <w:rtl/>
        </w:rPr>
        <w:t xml:space="preserve">אין ברירה אלא ללכת, וללכת עד הסוף, לעבר פתרון פוליטי אמיתי </w:t>
      </w:r>
      <w:r>
        <w:rPr>
          <w:rFonts w:hint="eastAsia"/>
          <w:rtl/>
        </w:rPr>
        <w:t>–</w:t>
      </w:r>
      <w:r>
        <w:rPr>
          <w:rFonts w:hint="cs"/>
          <w:rtl/>
        </w:rPr>
        <w:t xml:space="preserve"> שתי מדינות, שני עמים, גבולות 1967, תיקונים כאלה או אחרים, ומה שיותר מהר.</w:t>
      </w:r>
      <w:r>
        <w:rPr>
          <w:rFonts w:hint="cs"/>
          <w:rtl/>
        </w:rPr>
        <w:t xml:space="preserve"> תודה, אדוני היושב-ראש. </w:t>
      </w:r>
    </w:p>
    <w:p w14:paraId="585064F1" w14:textId="77777777" w:rsidR="00000000" w:rsidRDefault="00754752">
      <w:pPr>
        <w:pStyle w:val="a0"/>
        <w:rPr>
          <w:rFonts w:hint="cs"/>
          <w:rtl/>
        </w:rPr>
      </w:pPr>
    </w:p>
    <w:p w14:paraId="1F3D628C" w14:textId="77777777" w:rsidR="00000000" w:rsidRDefault="00754752">
      <w:pPr>
        <w:pStyle w:val="af1"/>
        <w:rPr>
          <w:rtl/>
        </w:rPr>
      </w:pPr>
      <w:r>
        <w:rPr>
          <w:rtl/>
        </w:rPr>
        <w:t>היו"ר</w:t>
      </w:r>
      <w:r>
        <w:rPr>
          <w:rFonts w:hint="cs"/>
          <w:rtl/>
        </w:rPr>
        <w:t xml:space="preserve"> ראובן ריבלין</w:t>
      </w:r>
      <w:r>
        <w:rPr>
          <w:rtl/>
        </w:rPr>
        <w:t>:</w:t>
      </w:r>
    </w:p>
    <w:p w14:paraId="10FA450B" w14:textId="77777777" w:rsidR="00000000" w:rsidRDefault="00754752">
      <w:pPr>
        <w:pStyle w:val="a0"/>
        <w:rPr>
          <w:rtl/>
        </w:rPr>
      </w:pPr>
    </w:p>
    <w:p w14:paraId="6C37629A" w14:textId="77777777" w:rsidR="00000000" w:rsidRDefault="00754752">
      <w:pPr>
        <w:pStyle w:val="a0"/>
        <w:rPr>
          <w:rFonts w:hint="cs"/>
          <w:rtl/>
        </w:rPr>
      </w:pPr>
      <w:r>
        <w:rPr>
          <w:rFonts w:hint="cs"/>
          <w:rtl/>
        </w:rPr>
        <w:t xml:space="preserve">אני מודה לחבר הכנסת אבשלום וילן. </w:t>
      </w:r>
    </w:p>
    <w:p w14:paraId="23CEA336" w14:textId="77777777" w:rsidR="00000000" w:rsidRDefault="00754752">
      <w:pPr>
        <w:pStyle w:val="a0"/>
        <w:rPr>
          <w:rFonts w:hint="cs"/>
          <w:rtl/>
        </w:rPr>
      </w:pPr>
    </w:p>
    <w:p w14:paraId="49580C6F" w14:textId="77777777" w:rsidR="00000000" w:rsidRDefault="00754752">
      <w:pPr>
        <w:pStyle w:val="a0"/>
        <w:rPr>
          <w:rFonts w:hint="cs"/>
          <w:rtl/>
        </w:rPr>
      </w:pPr>
      <w:r>
        <w:rPr>
          <w:rFonts w:hint="cs"/>
          <w:rtl/>
        </w:rPr>
        <w:t>רבותי חברי הכנסת, לפני דקות ספורות הודעתי על הכוונה לבטל את הדרישה מראש הממשלה לבוא מחר להשיב ל-40 חברי הכנסת. הואיל ו-19 מתוך 44 חברי הכנסת שהגישו את הבקשה להזמין את ראש הממ</w:t>
      </w:r>
      <w:r>
        <w:rPr>
          <w:rFonts w:hint="cs"/>
          <w:rtl/>
        </w:rPr>
        <w:t xml:space="preserve">שלה חזרו בהם מבקשה זו, לא יתקיים מחר דיון המחייב את ראש הממשלה להשתתף </w:t>
      </w:r>
      <w:r>
        <w:rPr>
          <w:rFonts w:hint="eastAsia"/>
          <w:rtl/>
        </w:rPr>
        <w:t>–</w:t>
      </w:r>
      <w:r>
        <w:rPr>
          <w:rFonts w:hint="cs"/>
          <w:rtl/>
        </w:rPr>
        <w:t xml:space="preserve"> לא יתקיים דיון לפי סעיף 42(ב). הדיון שנקבע למחר מבוטל. </w:t>
      </w:r>
    </w:p>
    <w:p w14:paraId="51E1D28B" w14:textId="77777777" w:rsidR="00000000" w:rsidRDefault="00754752">
      <w:pPr>
        <w:pStyle w:val="a0"/>
        <w:rPr>
          <w:rFonts w:hint="cs"/>
          <w:rtl/>
        </w:rPr>
      </w:pPr>
    </w:p>
    <w:p w14:paraId="5F56FEA1" w14:textId="77777777" w:rsidR="00000000" w:rsidRDefault="00754752">
      <w:pPr>
        <w:pStyle w:val="a0"/>
        <w:rPr>
          <w:rFonts w:hint="cs"/>
          <w:rtl/>
        </w:rPr>
      </w:pPr>
      <w:r>
        <w:rPr>
          <w:rFonts w:hint="cs"/>
          <w:rtl/>
        </w:rPr>
        <w:t xml:space="preserve">חבר הכנסת מוחמד ברכה - בבקשה, אדוני. חבר הכנסת פרוש </w:t>
      </w:r>
      <w:r>
        <w:rPr>
          <w:rFonts w:hint="eastAsia"/>
          <w:rtl/>
        </w:rPr>
        <w:t>–</w:t>
      </w:r>
      <w:r>
        <w:rPr>
          <w:rFonts w:hint="cs"/>
          <w:rtl/>
        </w:rPr>
        <w:t xml:space="preserve"> אינו נוכח. חבר הכנסת ברכה, אחריו - חבר הכנסת מח'ול, ואחריו - חבר הכנסת טי</w:t>
      </w:r>
      <w:r>
        <w:rPr>
          <w:rFonts w:hint="cs"/>
          <w:rtl/>
        </w:rPr>
        <w:t xml:space="preserve">בי. </w:t>
      </w:r>
    </w:p>
    <w:p w14:paraId="2773420D" w14:textId="77777777" w:rsidR="00000000" w:rsidRDefault="00754752">
      <w:pPr>
        <w:pStyle w:val="a0"/>
        <w:rPr>
          <w:rFonts w:hint="cs"/>
          <w:rtl/>
        </w:rPr>
      </w:pPr>
    </w:p>
    <w:p w14:paraId="0BB9C537" w14:textId="77777777" w:rsidR="00000000" w:rsidRDefault="00754752">
      <w:pPr>
        <w:pStyle w:val="a"/>
        <w:rPr>
          <w:rtl/>
        </w:rPr>
      </w:pPr>
      <w:bookmarkStart w:id="269" w:name="FS000000540T07_06_2004_19_44_02"/>
      <w:bookmarkStart w:id="270" w:name="_Toc75097261"/>
      <w:bookmarkEnd w:id="269"/>
      <w:r>
        <w:rPr>
          <w:rFonts w:hint="eastAsia"/>
          <w:rtl/>
        </w:rPr>
        <w:t>מוחמד</w:t>
      </w:r>
      <w:r>
        <w:rPr>
          <w:rtl/>
        </w:rPr>
        <w:t xml:space="preserve"> ברכה (חד"ש-תע"ל):</w:t>
      </w:r>
      <w:bookmarkEnd w:id="270"/>
    </w:p>
    <w:p w14:paraId="70CF964F" w14:textId="77777777" w:rsidR="00000000" w:rsidRDefault="00754752">
      <w:pPr>
        <w:pStyle w:val="a0"/>
        <w:rPr>
          <w:rFonts w:hint="cs"/>
          <w:rtl/>
        </w:rPr>
      </w:pPr>
    </w:p>
    <w:p w14:paraId="66C651E7" w14:textId="77777777" w:rsidR="00000000" w:rsidRDefault="00754752">
      <w:pPr>
        <w:pStyle w:val="a0"/>
        <w:rPr>
          <w:rFonts w:hint="cs"/>
          <w:rtl/>
        </w:rPr>
      </w:pPr>
      <w:r>
        <w:rPr>
          <w:rFonts w:hint="cs"/>
          <w:rtl/>
        </w:rPr>
        <w:t xml:space="preserve">אדוני היושב-ראש, רבותי חברי הכנסת, בעיקרון אנחנו מסכימים להצעת החוק, למעט סעיף אחד, שבו יש לנו הסתייגות, והוא הרחבת הסמכות של משמר הכנסת מחוץ לגבולות הכנסת, לרבות השטחים הכבושים. מובן  שאנחנו לא יכולים להסכים לדבר כזה. </w:t>
      </w:r>
    </w:p>
    <w:p w14:paraId="6140F8D6" w14:textId="77777777" w:rsidR="00000000" w:rsidRDefault="00754752">
      <w:pPr>
        <w:pStyle w:val="a0"/>
        <w:rPr>
          <w:rFonts w:hint="cs"/>
          <w:rtl/>
        </w:rPr>
      </w:pPr>
    </w:p>
    <w:p w14:paraId="1497157E" w14:textId="77777777" w:rsidR="00000000" w:rsidRDefault="00754752">
      <w:pPr>
        <w:pStyle w:val="af1"/>
        <w:rPr>
          <w:rtl/>
        </w:rPr>
      </w:pPr>
      <w:r>
        <w:rPr>
          <w:rtl/>
        </w:rPr>
        <w:t>היו"</w:t>
      </w:r>
      <w:r>
        <w:rPr>
          <w:rtl/>
        </w:rPr>
        <w:t>ר</w:t>
      </w:r>
      <w:r>
        <w:rPr>
          <w:rFonts w:hint="cs"/>
          <w:rtl/>
        </w:rPr>
        <w:t xml:space="preserve"> ראובן ריבלין</w:t>
      </w:r>
      <w:r>
        <w:rPr>
          <w:rtl/>
        </w:rPr>
        <w:t>:</w:t>
      </w:r>
    </w:p>
    <w:p w14:paraId="03203DE5" w14:textId="77777777" w:rsidR="00000000" w:rsidRDefault="00754752">
      <w:pPr>
        <w:pStyle w:val="a0"/>
        <w:rPr>
          <w:rtl/>
        </w:rPr>
      </w:pPr>
    </w:p>
    <w:p w14:paraId="06F339BC" w14:textId="77777777" w:rsidR="00000000" w:rsidRDefault="00754752">
      <w:pPr>
        <w:pStyle w:val="a0"/>
        <w:rPr>
          <w:rFonts w:hint="cs"/>
          <w:rtl/>
        </w:rPr>
      </w:pPr>
      <w:r>
        <w:rPr>
          <w:rFonts w:hint="cs"/>
          <w:rtl/>
        </w:rPr>
        <w:t>איך אני, למשל, אם אני צריך לשמור על חבר הכנסת אחמד טיבי?</w:t>
      </w:r>
    </w:p>
    <w:p w14:paraId="3BFA95F9" w14:textId="77777777" w:rsidR="00000000" w:rsidRDefault="00754752">
      <w:pPr>
        <w:pStyle w:val="a0"/>
        <w:rPr>
          <w:rFonts w:hint="cs"/>
          <w:rtl/>
        </w:rPr>
      </w:pPr>
    </w:p>
    <w:p w14:paraId="17585687" w14:textId="77777777" w:rsidR="00000000" w:rsidRDefault="00754752">
      <w:pPr>
        <w:pStyle w:val="-"/>
        <w:rPr>
          <w:rtl/>
        </w:rPr>
      </w:pPr>
      <w:bookmarkStart w:id="271" w:name="FS000000540T07_06_2004_19_44_30C"/>
      <w:bookmarkEnd w:id="271"/>
      <w:r>
        <w:rPr>
          <w:rtl/>
        </w:rPr>
        <w:t>מוחמד ברכה (חד"ש-תע"ל):</w:t>
      </w:r>
    </w:p>
    <w:p w14:paraId="32FC44DF" w14:textId="77777777" w:rsidR="00000000" w:rsidRDefault="00754752">
      <w:pPr>
        <w:pStyle w:val="a0"/>
        <w:rPr>
          <w:rtl/>
        </w:rPr>
      </w:pPr>
    </w:p>
    <w:p w14:paraId="12EAF1F6" w14:textId="77777777" w:rsidR="00000000" w:rsidRDefault="00754752">
      <w:pPr>
        <w:pStyle w:val="a0"/>
        <w:rPr>
          <w:rFonts w:hint="cs"/>
          <w:rtl/>
        </w:rPr>
      </w:pPr>
      <w:r>
        <w:rPr>
          <w:rFonts w:hint="cs"/>
          <w:rtl/>
        </w:rPr>
        <w:t>אנחנו כופרים בסמכות של שלטון ישראל - - -</w:t>
      </w:r>
    </w:p>
    <w:p w14:paraId="5A5120C4" w14:textId="77777777" w:rsidR="00000000" w:rsidRDefault="00754752">
      <w:pPr>
        <w:pStyle w:val="a0"/>
        <w:rPr>
          <w:rFonts w:hint="cs"/>
          <w:rtl/>
        </w:rPr>
      </w:pPr>
    </w:p>
    <w:p w14:paraId="7562D418" w14:textId="77777777" w:rsidR="00000000" w:rsidRDefault="00754752">
      <w:pPr>
        <w:pStyle w:val="af1"/>
        <w:rPr>
          <w:rtl/>
        </w:rPr>
      </w:pPr>
      <w:r>
        <w:rPr>
          <w:rtl/>
        </w:rPr>
        <w:t>היו"ר</w:t>
      </w:r>
      <w:r>
        <w:rPr>
          <w:rFonts w:hint="cs"/>
          <w:rtl/>
        </w:rPr>
        <w:t xml:space="preserve"> ראובן ריבלין</w:t>
      </w:r>
      <w:r>
        <w:rPr>
          <w:rtl/>
        </w:rPr>
        <w:t>:</w:t>
      </w:r>
    </w:p>
    <w:p w14:paraId="6B6F9533" w14:textId="77777777" w:rsidR="00000000" w:rsidRDefault="00754752">
      <w:pPr>
        <w:pStyle w:val="a0"/>
        <w:rPr>
          <w:rtl/>
        </w:rPr>
      </w:pPr>
    </w:p>
    <w:p w14:paraId="32BBC8BA" w14:textId="77777777" w:rsidR="00000000" w:rsidRDefault="00754752">
      <w:pPr>
        <w:pStyle w:val="a0"/>
        <w:rPr>
          <w:rFonts w:hint="cs"/>
          <w:rtl/>
        </w:rPr>
      </w:pPr>
      <w:r>
        <w:rPr>
          <w:rFonts w:hint="cs"/>
          <w:rtl/>
        </w:rPr>
        <w:t>אבל איך אני אשלח אותו - - -</w:t>
      </w:r>
    </w:p>
    <w:p w14:paraId="69106381" w14:textId="77777777" w:rsidR="00000000" w:rsidRDefault="00754752">
      <w:pPr>
        <w:pStyle w:val="a0"/>
        <w:rPr>
          <w:rFonts w:hint="cs"/>
          <w:rtl/>
        </w:rPr>
      </w:pPr>
    </w:p>
    <w:p w14:paraId="34C64732" w14:textId="77777777" w:rsidR="00000000" w:rsidRDefault="00754752">
      <w:pPr>
        <w:pStyle w:val="-"/>
        <w:rPr>
          <w:rtl/>
        </w:rPr>
      </w:pPr>
      <w:bookmarkStart w:id="272" w:name="FS000000540T07_06_2004_19_44_36C"/>
      <w:bookmarkEnd w:id="272"/>
      <w:r>
        <w:rPr>
          <w:rtl/>
        </w:rPr>
        <w:t>מוחמד ברכה (חד"ש-תע"ל):</w:t>
      </w:r>
    </w:p>
    <w:p w14:paraId="35A62241" w14:textId="77777777" w:rsidR="00000000" w:rsidRDefault="00754752">
      <w:pPr>
        <w:pStyle w:val="a0"/>
        <w:rPr>
          <w:rtl/>
        </w:rPr>
      </w:pPr>
    </w:p>
    <w:p w14:paraId="417CF054" w14:textId="77777777" w:rsidR="00000000" w:rsidRDefault="00754752">
      <w:pPr>
        <w:pStyle w:val="a0"/>
        <w:rPr>
          <w:rFonts w:hint="cs"/>
          <w:rtl/>
        </w:rPr>
      </w:pPr>
      <w:r>
        <w:rPr>
          <w:rFonts w:hint="cs"/>
          <w:rtl/>
        </w:rPr>
        <w:t xml:space="preserve">אני לא בטוח שהוא יבקש זאת. </w:t>
      </w:r>
    </w:p>
    <w:p w14:paraId="711CA2C0" w14:textId="77777777" w:rsidR="00000000" w:rsidRDefault="00754752">
      <w:pPr>
        <w:pStyle w:val="a0"/>
        <w:rPr>
          <w:rFonts w:hint="cs"/>
          <w:rtl/>
        </w:rPr>
      </w:pPr>
    </w:p>
    <w:p w14:paraId="729C9097" w14:textId="77777777" w:rsidR="00000000" w:rsidRDefault="00754752">
      <w:pPr>
        <w:pStyle w:val="af1"/>
        <w:rPr>
          <w:rtl/>
        </w:rPr>
      </w:pPr>
      <w:r>
        <w:rPr>
          <w:rtl/>
        </w:rPr>
        <w:t>היו"ר</w:t>
      </w:r>
      <w:r>
        <w:rPr>
          <w:rFonts w:hint="cs"/>
          <w:rtl/>
        </w:rPr>
        <w:t xml:space="preserve"> ראוב</w:t>
      </w:r>
      <w:r>
        <w:rPr>
          <w:rFonts w:hint="cs"/>
          <w:rtl/>
        </w:rPr>
        <w:t>ן ריבלין</w:t>
      </w:r>
      <w:r>
        <w:rPr>
          <w:rtl/>
        </w:rPr>
        <w:t>:</w:t>
      </w:r>
    </w:p>
    <w:p w14:paraId="7B63DFF9" w14:textId="77777777" w:rsidR="00000000" w:rsidRDefault="00754752">
      <w:pPr>
        <w:pStyle w:val="a0"/>
        <w:rPr>
          <w:rtl/>
        </w:rPr>
      </w:pPr>
    </w:p>
    <w:p w14:paraId="41943BAF" w14:textId="77777777" w:rsidR="00000000" w:rsidRDefault="00754752">
      <w:pPr>
        <w:pStyle w:val="a0"/>
        <w:rPr>
          <w:rFonts w:hint="cs"/>
          <w:rtl/>
        </w:rPr>
      </w:pPr>
      <w:r>
        <w:rPr>
          <w:rFonts w:hint="cs"/>
          <w:rtl/>
        </w:rPr>
        <w:t xml:space="preserve">כשהוא נוסע לפריס, אני לא שולח אתו - - - </w:t>
      </w:r>
    </w:p>
    <w:p w14:paraId="6EC27586" w14:textId="77777777" w:rsidR="00000000" w:rsidRDefault="00754752">
      <w:pPr>
        <w:pStyle w:val="a0"/>
        <w:rPr>
          <w:rFonts w:hint="cs"/>
          <w:rtl/>
        </w:rPr>
      </w:pPr>
    </w:p>
    <w:p w14:paraId="3523846D" w14:textId="77777777" w:rsidR="00000000" w:rsidRDefault="00754752">
      <w:pPr>
        <w:pStyle w:val="-"/>
        <w:rPr>
          <w:rtl/>
        </w:rPr>
      </w:pPr>
      <w:bookmarkStart w:id="273" w:name="FS000000540T07_06_2004_19_44_44C"/>
      <w:bookmarkEnd w:id="273"/>
      <w:r>
        <w:rPr>
          <w:rtl/>
        </w:rPr>
        <w:t>מוחמד ברכה (חד"ש-תע"ל):</w:t>
      </w:r>
    </w:p>
    <w:p w14:paraId="2E9C0F0F" w14:textId="77777777" w:rsidR="00000000" w:rsidRDefault="00754752">
      <w:pPr>
        <w:pStyle w:val="a0"/>
        <w:rPr>
          <w:rtl/>
        </w:rPr>
      </w:pPr>
    </w:p>
    <w:p w14:paraId="33FA7489" w14:textId="77777777" w:rsidR="00000000" w:rsidRDefault="00754752">
      <w:pPr>
        <w:pStyle w:val="a0"/>
        <w:rPr>
          <w:rFonts w:hint="cs"/>
          <w:rtl/>
        </w:rPr>
      </w:pPr>
      <w:r>
        <w:rPr>
          <w:rFonts w:hint="cs"/>
          <w:rtl/>
        </w:rPr>
        <w:t xml:space="preserve">לא, אלה אינם שטחים כבושים. </w:t>
      </w:r>
    </w:p>
    <w:p w14:paraId="2A558D8D" w14:textId="77777777" w:rsidR="00000000" w:rsidRDefault="00754752">
      <w:pPr>
        <w:pStyle w:val="af1"/>
        <w:rPr>
          <w:rFonts w:hint="cs"/>
          <w:rtl/>
        </w:rPr>
      </w:pPr>
    </w:p>
    <w:p w14:paraId="2F2435A3" w14:textId="77777777" w:rsidR="00000000" w:rsidRDefault="00754752">
      <w:pPr>
        <w:pStyle w:val="af1"/>
        <w:rPr>
          <w:rtl/>
        </w:rPr>
      </w:pPr>
      <w:r>
        <w:rPr>
          <w:rtl/>
        </w:rPr>
        <w:t>היו"ר</w:t>
      </w:r>
      <w:r>
        <w:rPr>
          <w:rFonts w:hint="cs"/>
          <w:rtl/>
        </w:rPr>
        <w:t xml:space="preserve"> ראובן ריבלין</w:t>
      </w:r>
      <w:r>
        <w:rPr>
          <w:rtl/>
        </w:rPr>
        <w:t>:</w:t>
      </w:r>
    </w:p>
    <w:p w14:paraId="1B2A78C5" w14:textId="77777777" w:rsidR="00000000" w:rsidRDefault="00754752">
      <w:pPr>
        <w:pStyle w:val="a0"/>
        <w:rPr>
          <w:rFonts w:hint="cs"/>
          <w:rtl/>
        </w:rPr>
      </w:pPr>
    </w:p>
    <w:p w14:paraId="4767ED24" w14:textId="77777777" w:rsidR="00000000" w:rsidRDefault="00754752">
      <w:pPr>
        <w:pStyle w:val="a0"/>
        <w:rPr>
          <w:rFonts w:hint="cs"/>
          <w:rtl/>
        </w:rPr>
      </w:pPr>
      <w:r>
        <w:rPr>
          <w:rFonts w:hint="cs"/>
          <w:rtl/>
        </w:rPr>
        <w:t>פריס היא לא שטח כבוש?</w:t>
      </w:r>
    </w:p>
    <w:p w14:paraId="7901542B" w14:textId="77777777" w:rsidR="00000000" w:rsidRDefault="00754752">
      <w:pPr>
        <w:pStyle w:val="-"/>
        <w:rPr>
          <w:rFonts w:hint="cs"/>
          <w:rtl/>
        </w:rPr>
      </w:pPr>
    </w:p>
    <w:p w14:paraId="4306EA82" w14:textId="77777777" w:rsidR="00000000" w:rsidRDefault="00754752">
      <w:pPr>
        <w:pStyle w:val="-"/>
        <w:rPr>
          <w:rtl/>
        </w:rPr>
      </w:pPr>
      <w:r>
        <w:rPr>
          <w:rtl/>
        </w:rPr>
        <w:t>מוחמד ברכה (חד"ש-תע"ל):</w:t>
      </w:r>
    </w:p>
    <w:p w14:paraId="7B5F64D9" w14:textId="77777777" w:rsidR="00000000" w:rsidRDefault="00754752">
      <w:pPr>
        <w:pStyle w:val="a0"/>
        <w:rPr>
          <w:rFonts w:hint="cs"/>
          <w:rtl/>
        </w:rPr>
      </w:pPr>
      <w:r>
        <w:rPr>
          <w:rFonts w:hint="cs"/>
          <w:rtl/>
        </w:rPr>
        <w:t xml:space="preserve"> </w:t>
      </w:r>
    </w:p>
    <w:p w14:paraId="15ACE10E" w14:textId="77777777" w:rsidR="00000000" w:rsidRDefault="00754752">
      <w:pPr>
        <w:pStyle w:val="a0"/>
        <w:rPr>
          <w:rFonts w:hint="cs"/>
          <w:rtl/>
        </w:rPr>
      </w:pPr>
      <w:r>
        <w:rPr>
          <w:rFonts w:hint="cs"/>
          <w:rtl/>
        </w:rPr>
        <w:t xml:space="preserve">עוד לא. </w:t>
      </w:r>
    </w:p>
    <w:p w14:paraId="24429241" w14:textId="77777777" w:rsidR="00000000" w:rsidRDefault="00754752">
      <w:pPr>
        <w:pStyle w:val="a0"/>
        <w:rPr>
          <w:rFonts w:hint="cs"/>
          <w:rtl/>
        </w:rPr>
      </w:pPr>
    </w:p>
    <w:p w14:paraId="28F19BFC" w14:textId="77777777" w:rsidR="00000000" w:rsidRDefault="00754752">
      <w:pPr>
        <w:pStyle w:val="af0"/>
        <w:rPr>
          <w:rtl/>
        </w:rPr>
      </w:pPr>
      <w:r>
        <w:rPr>
          <w:rFonts w:hint="eastAsia"/>
          <w:rtl/>
        </w:rPr>
        <w:t>אחמד</w:t>
      </w:r>
      <w:r>
        <w:rPr>
          <w:rtl/>
        </w:rPr>
        <w:t xml:space="preserve"> טיבי (חד"ש-תע"ל):</w:t>
      </w:r>
    </w:p>
    <w:p w14:paraId="57F9DA41" w14:textId="77777777" w:rsidR="00000000" w:rsidRDefault="00754752">
      <w:pPr>
        <w:pStyle w:val="a0"/>
        <w:rPr>
          <w:rFonts w:hint="cs"/>
          <w:rtl/>
        </w:rPr>
      </w:pPr>
    </w:p>
    <w:p w14:paraId="2736C2EF" w14:textId="77777777" w:rsidR="00000000" w:rsidRDefault="00754752">
      <w:pPr>
        <w:pStyle w:val="a0"/>
        <w:rPr>
          <w:rFonts w:hint="cs"/>
          <w:rtl/>
        </w:rPr>
      </w:pPr>
      <w:r>
        <w:rPr>
          <w:rFonts w:hint="cs"/>
          <w:rtl/>
        </w:rPr>
        <w:t xml:space="preserve">תל-אביב אולי. </w:t>
      </w:r>
    </w:p>
    <w:p w14:paraId="7AE1240F" w14:textId="77777777" w:rsidR="00000000" w:rsidRDefault="00754752">
      <w:pPr>
        <w:pStyle w:val="a0"/>
        <w:rPr>
          <w:rFonts w:hint="cs"/>
          <w:rtl/>
        </w:rPr>
      </w:pPr>
    </w:p>
    <w:p w14:paraId="2A316077" w14:textId="77777777" w:rsidR="00000000" w:rsidRDefault="00754752">
      <w:pPr>
        <w:pStyle w:val="-"/>
        <w:rPr>
          <w:rtl/>
        </w:rPr>
      </w:pPr>
      <w:bookmarkStart w:id="274" w:name="FS000000540T07_06_2004_19_44_53C"/>
      <w:bookmarkEnd w:id="274"/>
      <w:r>
        <w:rPr>
          <w:rtl/>
        </w:rPr>
        <w:t>מוחמד ברכה (חד"ש-תע"ל):</w:t>
      </w:r>
    </w:p>
    <w:p w14:paraId="434E8960" w14:textId="77777777" w:rsidR="00000000" w:rsidRDefault="00754752">
      <w:pPr>
        <w:pStyle w:val="a0"/>
        <w:rPr>
          <w:rtl/>
        </w:rPr>
      </w:pPr>
    </w:p>
    <w:p w14:paraId="36F9010A" w14:textId="77777777" w:rsidR="00000000" w:rsidRDefault="00754752">
      <w:pPr>
        <w:pStyle w:val="a0"/>
        <w:rPr>
          <w:rFonts w:hint="cs"/>
          <w:rtl/>
        </w:rPr>
      </w:pPr>
      <w:r>
        <w:rPr>
          <w:rFonts w:hint="cs"/>
          <w:rtl/>
        </w:rPr>
        <w:t xml:space="preserve">בזה </w:t>
      </w:r>
      <w:r>
        <w:rPr>
          <w:rFonts w:hint="cs"/>
          <w:rtl/>
        </w:rPr>
        <w:t xml:space="preserve">סיימתי את ההתייחסות להצעת החוק. </w:t>
      </w:r>
    </w:p>
    <w:p w14:paraId="09A9BC52" w14:textId="77777777" w:rsidR="00000000" w:rsidRDefault="00754752">
      <w:pPr>
        <w:pStyle w:val="a0"/>
        <w:rPr>
          <w:rFonts w:hint="cs"/>
          <w:rtl/>
        </w:rPr>
      </w:pPr>
    </w:p>
    <w:p w14:paraId="4FAA478A" w14:textId="77777777" w:rsidR="00000000" w:rsidRDefault="00754752">
      <w:pPr>
        <w:pStyle w:val="a0"/>
        <w:rPr>
          <w:rFonts w:hint="cs"/>
          <w:rtl/>
        </w:rPr>
      </w:pPr>
      <w:r>
        <w:rPr>
          <w:rFonts w:hint="cs"/>
          <w:rtl/>
        </w:rPr>
        <w:t xml:space="preserve">כשמשכנו את החתימות שלנו היום מהדרישה מראש הממשלה לבוא מחר כדי לדבר על תוצאות המפקד בליכוד </w:t>
      </w:r>
      <w:r>
        <w:rPr>
          <w:rFonts w:hint="eastAsia"/>
          <w:rtl/>
        </w:rPr>
        <w:t>–</w:t>
      </w:r>
      <w:r>
        <w:rPr>
          <w:rFonts w:hint="cs"/>
          <w:rtl/>
        </w:rPr>
        <w:t xml:space="preserve"> אגב, זו היתה הכותרת המקורית </w:t>
      </w:r>
      <w:r>
        <w:rPr>
          <w:rFonts w:hint="eastAsia"/>
          <w:rtl/>
        </w:rPr>
        <w:t>–</w:t>
      </w:r>
      <w:r>
        <w:rPr>
          <w:rFonts w:hint="cs"/>
          <w:rtl/>
        </w:rPr>
        <w:t xml:space="preserve"> זה היה חלק ממאמץ של האופוזיציה לנהל תפקיד אופוזיציוני לממשלה. אחרי אתמול, אחרי הסכם השלום בין מר שרו</w:t>
      </w:r>
      <w:r>
        <w:rPr>
          <w:rFonts w:hint="cs"/>
          <w:rtl/>
        </w:rPr>
        <w:t>ן לבין מר נתניהו, שבא לידי ביטוי בהחלטת הממשלה אתמול, הסתבר שמנגנון הזחילה, או מנגנוני הזחילה, או יצרי הזחילה, של מפלגת העבודה לכיוון הממשלה גברו, והסתבר שהדיון שהיה אמור להתקיים מחר, על-פי סעיף 42, הופך אותנו למין שטיח כדי שמפלגת העבודה תזחל עליו לכיוון ה</w:t>
      </w:r>
      <w:r>
        <w:rPr>
          <w:rFonts w:hint="cs"/>
          <w:rtl/>
        </w:rPr>
        <w:t xml:space="preserve">ממשלה, ואנחנו הסרנו ומשכנו את החתימות שלנו כדי שלא למלא את התפקיד הזה. </w:t>
      </w:r>
    </w:p>
    <w:p w14:paraId="52876A59" w14:textId="77777777" w:rsidR="00000000" w:rsidRDefault="00754752">
      <w:pPr>
        <w:pStyle w:val="a0"/>
        <w:rPr>
          <w:rFonts w:hint="cs"/>
          <w:rtl/>
        </w:rPr>
      </w:pPr>
    </w:p>
    <w:p w14:paraId="3007C3C8" w14:textId="77777777" w:rsidR="00000000" w:rsidRDefault="00754752">
      <w:pPr>
        <w:pStyle w:val="a0"/>
        <w:rPr>
          <w:rFonts w:hint="cs"/>
          <w:rtl/>
        </w:rPr>
      </w:pPr>
      <w:r>
        <w:rPr>
          <w:rFonts w:hint="cs"/>
          <w:rtl/>
        </w:rPr>
        <w:t>מה יקרה מחר? האופוזיציה מבקשת מראש הממשלה להביע עמדה, כאילו כדי לחדד את ההבדלים בין האופוזיציה לבין הממשלה, ויוצא שהמפלגה הראשונה והעיקרית בתוך האופוזיציה תבוא לתמוך בהודעת ראש הממשלה</w:t>
      </w:r>
      <w:r>
        <w:rPr>
          <w:rFonts w:hint="cs"/>
          <w:rtl/>
        </w:rPr>
        <w:t>. מעבר לזה, גם מפלגה מכובדת כמו מרצ מיטלטלת בין לתמוך לבין להימנע, ונראה שהיא תימנע. אני באמת חושב שלא תפקידם של השמאל ושל שוחרי השלום לספק אמצעי למי שלא יהיה כדי להיכנס לממשלה הכושלת הזאת. ולכן, העמדה שלנו כאן היתה חד-משמעית. אני שמח על הודעת יושב-ראש הכנ</w:t>
      </w:r>
      <w:r>
        <w:rPr>
          <w:rFonts w:hint="cs"/>
          <w:rtl/>
        </w:rPr>
        <w:t xml:space="preserve">סת בנושא הזה. </w:t>
      </w:r>
    </w:p>
    <w:p w14:paraId="34EE9544" w14:textId="77777777" w:rsidR="00000000" w:rsidRDefault="00754752">
      <w:pPr>
        <w:pStyle w:val="a0"/>
        <w:rPr>
          <w:rFonts w:hint="cs"/>
          <w:rtl/>
        </w:rPr>
      </w:pPr>
    </w:p>
    <w:p w14:paraId="3FE121BA" w14:textId="77777777" w:rsidR="00000000" w:rsidRDefault="00754752">
      <w:pPr>
        <w:pStyle w:val="a0"/>
        <w:rPr>
          <w:rFonts w:hint="cs"/>
          <w:rtl/>
        </w:rPr>
      </w:pPr>
      <w:r>
        <w:rPr>
          <w:rFonts w:hint="cs"/>
          <w:rtl/>
        </w:rPr>
        <w:t>זה לא העניין, לוותר על חובתו של ראש הממשלה לבוא לפני הכנסת. ראש הממשלה יכול לבוא גם בלעדינו, אם הוא רוצה את התמיכה, ויכול להיות שבשלב מסוים הוא ירצה להראות לכנסת ולעם בישראל שמפלגת העבודה, מפלגת האופוזיציה המרכזית, גם כשהיא לא בממשלה היא יכ</w:t>
      </w:r>
      <w:r>
        <w:rPr>
          <w:rFonts w:hint="cs"/>
          <w:rtl/>
        </w:rPr>
        <w:t xml:space="preserve">ולה לזחול, ולשאוף לתמוך בתוכניות שלו. ועל כן, העמדה שלנו היתה עמדה אופוזיציונית אחראית, ולעמדה הזאת היו שותפות שתי סיעות, שאנחנו לא תמימי דעים אתן ברוב המכריע של הסוגיות העומדות על סדר-יומה של הכנסת </w:t>
      </w:r>
      <w:r>
        <w:rPr>
          <w:rFonts w:hint="eastAsia"/>
          <w:rtl/>
        </w:rPr>
        <w:t>–</w:t>
      </w:r>
      <w:r>
        <w:rPr>
          <w:rFonts w:hint="cs"/>
          <w:rtl/>
        </w:rPr>
        <w:t xml:space="preserve"> סיעת ש"ס וסיעת יהדות התורה </w:t>
      </w:r>
      <w:r>
        <w:rPr>
          <w:rFonts w:hint="eastAsia"/>
          <w:rtl/>
        </w:rPr>
        <w:t xml:space="preserve">– </w:t>
      </w:r>
      <w:r>
        <w:rPr>
          <w:rFonts w:hint="cs"/>
          <w:rtl/>
        </w:rPr>
        <w:t xml:space="preserve">אבל אנחנו בכל זאת יכולים </w:t>
      </w:r>
      <w:r>
        <w:rPr>
          <w:rFonts w:hint="eastAsia"/>
          <w:rtl/>
        </w:rPr>
        <w:t>–</w:t>
      </w:r>
      <w:r>
        <w:rPr>
          <w:rFonts w:hint="cs"/>
          <w:rtl/>
        </w:rPr>
        <w:t xml:space="preserve">  הכנסת או המפלגות </w:t>
      </w:r>
      <w:r>
        <w:rPr>
          <w:rFonts w:hint="eastAsia"/>
          <w:rtl/>
        </w:rPr>
        <w:t>–</w:t>
      </w:r>
      <w:r>
        <w:rPr>
          <w:rFonts w:hint="cs"/>
          <w:rtl/>
        </w:rPr>
        <w:t xml:space="preserve"> לבחור להיות בקואליציה. אנחנו לא יכולים לבחור להיות אופוזיציה הומוגנית. </w:t>
      </w:r>
    </w:p>
    <w:p w14:paraId="3AD7B61C" w14:textId="77777777" w:rsidR="00000000" w:rsidRDefault="00754752">
      <w:pPr>
        <w:pStyle w:val="a0"/>
        <w:rPr>
          <w:rFonts w:hint="cs"/>
          <w:rtl/>
        </w:rPr>
      </w:pPr>
    </w:p>
    <w:p w14:paraId="00722C56" w14:textId="77777777" w:rsidR="00000000" w:rsidRDefault="00754752">
      <w:pPr>
        <w:pStyle w:val="a0"/>
        <w:rPr>
          <w:rFonts w:hint="cs"/>
          <w:rtl/>
        </w:rPr>
      </w:pPr>
      <w:r>
        <w:rPr>
          <w:rFonts w:hint="cs"/>
          <w:rtl/>
        </w:rPr>
        <w:t xml:space="preserve">ולכן, באופוזיציה יש אינטרסים, ואני חשבתי </w:t>
      </w:r>
      <w:r>
        <w:rPr>
          <w:rFonts w:hint="eastAsia"/>
          <w:rtl/>
        </w:rPr>
        <w:t>–</w:t>
      </w:r>
      <w:r>
        <w:rPr>
          <w:rFonts w:hint="cs"/>
          <w:rtl/>
        </w:rPr>
        <w:t xml:space="preserve"> ואנחנו חשבנו, גם הסיעה שלנו וגם הסיעות האחרות </w:t>
      </w:r>
      <w:r>
        <w:rPr>
          <w:rFonts w:hint="eastAsia"/>
          <w:rtl/>
        </w:rPr>
        <w:t>–</w:t>
      </w:r>
      <w:r>
        <w:rPr>
          <w:rFonts w:hint="cs"/>
          <w:rtl/>
        </w:rPr>
        <w:t xml:space="preserve"> שאין זה מתפקידנו להיות מליצי היושר, השדכנים, של מפלגת העבודה </w:t>
      </w:r>
      <w:r>
        <w:rPr>
          <w:rFonts w:hint="eastAsia"/>
          <w:rtl/>
        </w:rPr>
        <w:t>–</w:t>
      </w:r>
      <w:r>
        <w:rPr>
          <w:rFonts w:hint="cs"/>
          <w:rtl/>
        </w:rPr>
        <w:t xml:space="preserve"> פרס ורמו</w:t>
      </w:r>
      <w:r>
        <w:rPr>
          <w:rFonts w:hint="cs"/>
          <w:rtl/>
        </w:rPr>
        <w:t xml:space="preserve">ן </w:t>
      </w:r>
      <w:r>
        <w:rPr>
          <w:rFonts w:hint="eastAsia"/>
          <w:rtl/>
        </w:rPr>
        <w:t>–</w:t>
      </w:r>
      <w:r>
        <w:rPr>
          <w:rFonts w:hint="cs"/>
          <w:rtl/>
        </w:rPr>
        <w:t xml:space="preserve"> בדרכם אל ממשלת שרון, מה גם שכל ההשתפכויות כלפי ראש הממשלה, שהוא עשה מעשה אמיץ, וצעד אמיץ </w:t>
      </w:r>
      <w:r>
        <w:rPr>
          <w:rFonts w:hint="eastAsia"/>
          <w:rtl/>
        </w:rPr>
        <w:t>–</w:t>
      </w:r>
      <w:r>
        <w:rPr>
          <w:rFonts w:hint="cs"/>
          <w:rtl/>
        </w:rPr>
        <w:t xml:space="preserve"> הרי הוא הבטיח לנו לא מזמן שהצעדים האלה יכאבו מאוד-מאוד לפלסטינים, אז באמת, אם זה השלום המיוחל, שרוצים לדחוף אותנו לשם, וזאת האמירה בהכרזת הממשלה אתמול, של התנתקו</w:t>
      </w:r>
      <w:r>
        <w:rPr>
          <w:rFonts w:hint="cs"/>
          <w:rtl/>
        </w:rPr>
        <w:t xml:space="preserve">ת בלי לפנות יישובים, נו באמת, מי היה מאמין לראש ממשלה כזה, שאומר דבר והיפוכו? אז בסך הכול, ביג דיל היה אתמול, ראש הממשלה הגיע להסכם שלום עם מר ביבי נתניהו. </w:t>
      </w:r>
    </w:p>
    <w:p w14:paraId="371BA2C1" w14:textId="77777777" w:rsidR="00000000" w:rsidRDefault="00754752">
      <w:pPr>
        <w:pStyle w:val="a0"/>
        <w:rPr>
          <w:rFonts w:hint="cs"/>
          <w:rtl/>
        </w:rPr>
      </w:pPr>
    </w:p>
    <w:p w14:paraId="3A3F92D7" w14:textId="77777777" w:rsidR="00000000" w:rsidRDefault="00754752">
      <w:pPr>
        <w:pStyle w:val="a0"/>
        <w:rPr>
          <w:rFonts w:hint="cs"/>
          <w:rtl/>
        </w:rPr>
      </w:pPr>
      <w:r>
        <w:rPr>
          <w:rFonts w:hint="cs"/>
          <w:rtl/>
        </w:rPr>
        <w:t>ביבי נתניהו, המופקד על חוסר הביטחון הסוציאלי בממשלת ישראל, ומר שרון, המופקד על חוסר הביטחון המדיני</w:t>
      </w:r>
      <w:r>
        <w:rPr>
          <w:rFonts w:hint="cs"/>
          <w:rtl/>
        </w:rPr>
        <w:t xml:space="preserve"> של ממשלת ישראל, התחברו לאמירה אחת, שבסופו של דבר, אם התחליף שלה לא יהיה הליכה לכיוון של משא-ומתן עם הנהגת העם הפלסטיני, אנחנו נדשדש במקום ויהיה מין אחיזת עיניים של כל מיני החלטות גרנדיוזיות, ואנשים יעמדו כאן ויתבכיינו ויתייפייפו כמה שההחלטה הזאת אמיצה, אב</w:t>
      </w:r>
      <w:r>
        <w:rPr>
          <w:rFonts w:hint="cs"/>
          <w:rtl/>
        </w:rPr>
        <w:t>ל בינתיים, רבותי, אנחנו מדברים על נייר, וחוץ מזה על כלום; לא פינוי ולא שום דבר, והממשלה הזאת, כפי שלא היתה ראויה לאמון הכנסת שלשום היא אינה ראויה לאמון הכנסת אתמול, היום או מחר. הממשלה הזאת היא עדיין ממשלה מסוכנת בתחום השלום, והפשעים שהיא עשתה בשטחים הכבוש</w:t>
      </w:r>
      <w:r>
        <w:rPr>
          <w:rFonts w:hint="cs"/>
          <w:rtl/>
        </w:rPr>
        <w:t xml:space="preserve">ים הם מעל לכל דמיון, אבל גם הפשעים שהיא עשתה במישור הסוציאלי, בתוך מדינת ישראל, כלפי השכבות החלשות, הם חמורים מאוד. </w:t>
      </w:r>
    </w:p>
    <w:p w14:paraId="33F12769" w14:textId="77777777" w:rsidR="00000000" w:rsidRDefault="00754752">
      <w:pPr>
        <w:pStyle w:val="a0"/>
        <w:rPr>
          <w:rFonts w:hint="cs"/>
          <w:rtl/>
        </w:rPr>
      </w:pPr>
    </w:p>
    <w:p w14:paraId="4581B0CD" w14:textId="77777777" w:rsidR="00000000" w:rsidRDefault="00754752">
      <w:pPr>
        <w:pStyle w:val="a0"/>
        <w:rPr>
          <w:rFonts w:hint="cs"/>
          <w:rtl/>
        </w:rPr>
      </w:pPr>
      <w:r>
        <w:rPr>
          <w:rFonts w:hint="cs"/>
          <w:rtl/>
        </w:rPr>
        <w:t>תראו מה שקורה עכשיו. היום יביאו להצבעה הצעת חוק של הממשלה בנושא הקמת קרן או קופה חסינת עיקול ברשויות המקומיות, אבל אין שום החלטה למלא את ה</w:t>
      </w:r>
      <w:r>
        <w:rPr>
          <w:rFonts w:hint="cs"/>
          <w:rtl/>
        </w:rPr>
        <w:t xml:space="preserve">קופה הזאת. </w:t>
      </w:r>
    </w:p>
    <w:p w14:paraId="1B687128" w14:textId="77777777" w:rsidR="00000000" w:rsidRDefault="00754752">
      <w:pPr>
        <w:pStyle w:val="a0"/>
        <w:rPr>
          <w:rFonts w:hint="cs"/>
          <w:rtl/>
        </w:rPr>
      </w:pPr>
    </w:p>
    <w:p w14:paraId="10C9C65A" w14:textId="77777777" w:rsidR="00000000" w:rsidRDefault="00754752">
      <w:pPr>
        <w:pStyle w:val="af0"/>
        <w:rPr>
          <w:rtl/>
        </w:rPr>
      </w:pPr>
      <w:r>
        <w:rPr>
          <w:rFonts w:hint="eastAsia"/>
          <w:rtl/>
        </w:rPr>
        <w:t>דניאל</w:t>
      </w:r>
      <w:r>
        <w:rPr>
          <w:rtl/>
        </w:rPr>
        <w:t xml:space="preserve"> בנלולו (הליכוד):</w:t>
      </w:r>
    </w:p>
    <w:p w14:paraId="27CB34BA" w14:textId="77777777" w:rsidR="00000000" w:rsidRDefault="00754752">
      <w:pPr>
        <w:pStyle w:val="a0"/>
        <w:rPr>
          <w:rFonts w:hint="cs"/>
          <w:rtl/>
        </w:rPr>
      </w:pPr>
    </w:p>
    <w:p w14:paraId="39B288BB" w14:textId="77777777" w:rsidR="00000000" w:rsidRDefault="00754752">
      <w:pPr>
        <w:pStyle w:val="a0"/>
        <w:rPr>
          <w:rFonts w:hint="cs"/>
          <w:rtl/>
        </w:rPr>
      </w:pPr>
      <w:r>
        <w:rPr>
          <w:rFonts w:hint="cs"/>
          <w:rtl/>
        </w:rPr>
        <w:t xml:space="preserve">זה לא נכון. </w:t>
      </w:r>
    </w:p>
    <w:p w14:paraId="11343A83" w14:textId="77777777" w:rsidR="00000000" w:rsidRDefault="00754752">
      <w:pPr>
        <w:pStyle w:val="a0"/>
        <w:rPr>
          <w:rFonts w:hint="cs"/>
          <w:rtl/>
        </w:rPr>
      </w:pPr>
    </w:p>
    <w:p w14:paraId="1BB57F7F" w14:textId="77777777" w:rsidR="00000000" w:rsidRDefault="00754752">
      <w:pPr>
        <w:pStyle w:val="-"/>
        <w:rPr>
          <w:rtl/>
        </w:rPr>
      </w:pPr>
      <w:bookmarkStart w:id="275" w:name="FS000000540T07_06_2004_19_49_59C"/>
      <w:bookmarkEnd w:id="275"/>
      <w:r>
        <w:rPr>
          <w:rtl/>
        </w:rPr>
        <w:t>מוחמד ברכה (חד"ש-תע"ל):</w:t>
      </w:r>
    </w:p>
    <w:p w14:paraId="1CE8DEB1" w14:textId="77777777" w:rsidR="00000000" w:rsidRDefault="00754752">
      <w:pPr>
        <w:pStyle w:val="a0"/>
        <w:rPr>
          <w:rtl/>
        </w:rPr>
      </w:pPr>
    </w:p>
    <w:p w14:paraId="2CB3DE94" w14:textId="77777777" w:rsidR="00000000" w:rsidRDefault="00754752">
      <w:pPr>
        <w:pStyle w:val="a0"/>
        <w:rPr>
          <w:rFonts w:hint="cs"/>
          <w:rtl/>
        </w:rPr>
      </w:pPr>
      <w:r>
        <w:rPr>
          <w:rFonts w:hint="cs"/>
          <w:rtl/>
        </w:rPr>
        <w:t>אני יודע, אבל - - -</w:t>
      </w:r>
    </w:p>
    <w:p w14:paraId="0B6EA90A" w14:textId="77777777" w:rsidR="00000000" w:rsidRDefault="00754752">
      <w:pPr>
        <w:pStyle w:val="a0"/>
        <w:rPr>
          <w:rFonts w:hint="cs"/>
          <w:rtl/>
        </w:rPr>
      </w:pPr>
    </w:p>
    <w:p w14:paraId="2F578CDF" w14:textId="77777777" w:rsidR="00000000" w:rsidRDefault="00754752">
      <w:pPr>
        <w:pStyle w:val="af0"/>
        <w:rPr>
          <w:rtl/>
        </w:rPr>
      </w:pPr>
      <w:r>
        <w:rPr>
          <w:rFonts w:hint="eastAsia"/>
          <w:rtl/>
        </w:rPr>
        <w:t>דניאל</w:t>
      </w:r>
      <w:r>
        <w:rPr>
          <w:rtl/>
        </w:rPr>
        <w:t xml:space="preserve"> בנלולו (הליכוד):</w:t>
      </w:r>
    </w:p>
    <w:p w14:paraId="4CC40F3E" w14:textId="77777777" w:rsidR="00000000" w:rsidRDefault="00754752">
      <w:pPr>
        <w:pStyle w:val="a0"/>
        <w:rPr>
          <w:rFonts w:hint="cs"/>
          <w:rtl/>
        </w:rPr>
      </w:pPr>
    </w:p>
    <w:p w14:paraId="18899B43" w14:textId="77777777" w:rsidR="00000000" w:rsidRDefault="00754752">
      <w:pPr>
        <w:pStyle w:val="a0"/>
        <w:rPr>
          <w:rFonts w:hint="cs"/>
          <w:rtl/>
        </w:rPr>
      </w:pPr>
      <w:r>
        <w:rPr>
          <w:rFonts w:hint="cs"/>
          <w:rtl/>
        </w:rPr>
        <w:t>זאת לא קופה, זה חוק שעוקף - - -</w:t>
      </w:r>
    </w:p>
    <w:p w14:paraId="721615BB" w14:textId="77777777" w:rsidR="00000000" w:rsidRDefault="00754752">
      <w:pPr>
        <w:pStyle w:val="a0"/>
        <w:rPr>
          <w:rFonts w:hint="cs"/>
          <w:rtl/>
        </w:rPr>
      </w:pPr>
    </w:p>
    <w:p w14:paraId="544C9035" w14:textId="77777777" w:rsidR="00000000" w:rsidRDefault="00754752">
      <w:pPr>
        <w:pStyle w:val="af1"/>
        <w:rPr>
          <w:rtl/>
        </w:rPr>
      </w:pPr>
      <w:r>
        <w:rPr>
          <w:rtl/>
        </w:rPr>
        <w:t>היו"ר</w:t>
      </w:r>
      <w:r>
        <w:rPr>
          <w:rFonts w:hint="cs"/>
          <w:rtl/>
        </w:rPr>
        <w:t xml:space="preserve"> ראובן ריבלין</w:t>
      </w:r>
      <w:r>
        <w:rPr>
          <w:rtl/>
        </w:rPr>
        <w:t>:</w:t>
      </w:r>
    </w:p>
    <w:p w14:paraId="1845230A" w14:textId="77777777" w:rsidR="00000000" w:rsidRDefault="00754752">
      <w:pPr>
        <w:pStyle w:val="a0"/>
        <w:rPr>
          <w:rtl/>
        </w:rPr>
      </w:pPr>
    </w:p>
    <w:p w14:paraId="2F5DEBAF" w14:textId="77777777" w:rsidR="00000000" w:rsidRDefault="00754752">
      <w:pPr>
        <w:pStyle w:val="a0"/>
        <w:rPr>
          <w:rFonts w:hint="cs"/>
          <w:rtl/>
        </w:rPr>
      </w:pPr>
      <w:r>
        <w:rPr>
          <w:rFonts w:hint="cs"/>
          <w:rtl/>
        </w:rPr>
        <w:t xml:space="preserve">חבר הכנסת ברכה, עשר שניות לפני הסוף אדוני הגיע לחוק הזה. אל תענה לו. </w:t>
      </w:r>
    </w:p>
    <w:p w14:paraId="41276321" w14:textId="77777777" w:rsidR="00000000" w:rsidRDefault="00754752">
      <w:pPr>
        <w:pStyle w:val="a0"/>
        <w:rPr>
          <w:rFonts w:hint="cs"/>
          <w:rtl/>
        </w:rPr>
      </w:pPr>
    </w:p>
    <w:p w14:paraId="1F12B891" w14:textId="77777777" w:rsidR="00000000" w:rsidRDefault="00754752">
      <w:pPr>
        <w:pStyle w:val="-"/>
        <w:rPr>
          <w:rtl/>
        </w:rPr>
      </w:pPr>
      <w:bookmarkStart w:id="276" w:name="FS000000540T07_06_2004_19_50_19C"/>
      <w:bookmarkEnd w:id="276"/>
      <w:r>
        <w:rPr>
          <w:rtl/>
        </w:rPr>
        <w:t>מוחמד ברכה</w:t>
      </w:r>
      <w:r>
        <w:rPr>
          <w:rtl/>
        </w:rPr>
        <w:t xml:space="preserve"> (חד"ש-תע"ל):</w:t>
      </w:r>
    </w:p>
    <w:p w14:paraId="2C3F4268" w14:textId="77777777" w:rsidR="00000000" w:rsidRDefault="00754752">
      <w:pPr>
        <w:pStyle w:val="a0"/>
        <w:rPr>
          <w:rtl/>
        </w:rPr>
      </w:pPr>
    </w:p>
    <w:p w14:paraId="11E35E4F" w14:textId="77777777" w:rsidR="00000000" w:rsidRDefault="00754752">
      <w:pPr>
        <w:pStyle w:val="a0"/>
        <w:rPr>
          <w:rFonts w:hint="cs"/>
          <w:rtl/>
        </w:rPr>
      </w:pPr>
      <w:r>
        <w:rPr>
          <w:rFonts w:hint="cs"/>
          <w:rtl/>
        </w:rPr>
        <w:t>דני, הבעיה היא שהצעת החוק מדברת על הפרשת הכספים האלה לקרן הזאת במהלך תוכנית הבראה, אבל לרוב הרשויות אין תוכנית הבראה, והעובדים עדיין אינם מקבלים משכורת. זה לא עונה, זה לא פותר את הבעיה. ממשלה כזאת, תהללו אותה איך שאתם רוצים, אני חושב שהיא ממ</w:t>
      </w:r>
      <w:r>
        <w:rPr>
          <w:rFonts w:hint="cs"/>
          <w:rtl/>
        </w:rPr>
        <w:t xml:space="preserve">שלה כושלת. תודה רבה. </w:t>
      </w:r>
    </w:p>
    <w:p w14:paraId="5AA5BDF6" w14:textId="77777777" w:rsidR="00000000" w:rsidRDefault="00754752">
      <w:pPr>
        <w:pStyle w:val="a0"/>
        <w:rPr>
          <w:rFonts w:hint="cs"/>
          <w:rtl/>
        </w:rPr>
      </w:pPr>
    </w:p>
    <w:p w14:paraId="2375683A" w14:textId="77777777" w:rsidR="00000000" w:rsidRDefault="00754752">
      <w:pPr>
        <w:pStyle w:val="af1"/>
        <w:rPr>
          <w:rtl/>
        </w:rPr>
      </w:pPr>
      <w:r>
        <w:rPr>
          <w:rtl/>
        </w:rPr>
        <w:t>היו"ר ראובן ריבלין:</w:t>
      </w:r>
    </w:p>
    <w:p w14:paraId="6A2C3516" w14:textId="77777777" w:rsidR="00000000" w:rsidRDefault="00754752">
      <w:pPr>
        <w:pStyle w:val="a0"/>
        <w:rPr>
          <w:rtl/>
        </w:rPr>
      </w:pPr>
    </w:p>
    <w:p w14:paraId="3CFD79CA" w14:textId="77777777" w:rsidR="00000000" w:rsidRDefault="00754752">
      <w:pPr>
        <w:pStyle w:val="a0"/>
        <w:rPr>
          <w:rFonts w:hint="cs"/>
          <w:rtl/>
        </w:rPr>
      </w:pPr>
      <w:r>
        <w:rPr>
          <w:rFonts w:hint="cs"/>
          <w:rtl/>
        </w:rPr>
        <w:t>תודה רבה לחבר הכנסת ברכה. תמיד חברי הכנסת נכנסים לנושא חדש עשר שניות לפני הסוף וקשה אחר כך להפסיק אותם. בבקשה, חבר הכנסת עסאם מח'ול, ואחרון הדוברים הוא חבר הכנסת טיבי. יושב-ראש הוועדה ישיב אם ירצה ואז נלך להצבעות</w:t>
      </w:r>
      <w:r>
        <w:rPr>
          <w:rFonts w:hint="cs"/>
          <w:rtl/>
        </w:rPr>
        <w:t xml:space="preserve"> על ההסתייגויות, אלה שיישארו להצבעה, כי אחת בוודאי נשארה. חבר הכנסת ברכה הודיע שהוא מתנגד לעניין החלת החוק על שוטרים ביהודה ושומרון, והרי יש להם סמכויות, אבל כמובן רשאי חבר הכנסת ברכה להסתייג. בבקשה, חבר הכנסת מח'ול. </w:t>
      </w:r>
    </w:p>
    <w:p w14:paraId="63360A54" w14:textId="77777777" w:rsidR="00000000" w:rsidRDefault="00754752">
      <w:pPr>
        <w:pStyle w:val="a0"/>
        <w:rPr>
          <w:rFonts w:hint="cs"/>
          <w:rtl/>
        </w:rPr>
      </w:pPr>
    </w:p>
    <w:p w14:paraId="2B373174" w14:textId="77777777" w:rsidR="00000000" w:rsidRDefault="00754752">
      <w:pPr>
        <w:pStyle w:val="a"/>
        <w:rPr>
          <w:rtl/>
        </w:rPr>
      </w:pPr>
      <w:bookmarkStart w:id="277" w:name="FS000000542T07_06_2004_20_17_08C"/>
      <w:bookmarkStart w:id="278" w:name="_Toc75097262"/>
      <w:bookmarkEnd w:id="277"/>
      <w:r>
        <w:rPr>
          <w:rtl/>
        </w:rPr>
        <w:t>עסאם מח'ול (חד"ש-תע"ל):</w:t>
      </w:r>
      <w:bookmarkEnd w:id="278"/>
    </w:p>
    <w:p w14:paraId="7F70E90F" w14:textId="77777777" w:rsidR="00000000" w:rsidRDefault="00754752">
      <w:pPr>
        <w:pStyle w:val="a0"/>
        <w:rPr>
          <w:rtl/>
        </w:rPr>
      </w:pPr>
    </w:p>
    <w:p w14:paraId="29A9CDF3" w14:textId="77777777" w:rsidR="00000000" w:rsidRDefault="00754752">
      <w:pPr>
        <w:pStyle w:val="a0"/>
        <w:rPr>
          <w:rFonts w:hint="cs"/>
          <w:rtl/>
        </w:rPr>
      </w:pPr>
      <w:r>
        <w:rPr>
          <w:rFonts w:hint="cs"/>
          <w:rtl/>
        </w:rPr>
        <w:t>אדוני היושב-</w:t>
      </w:r>
      <w:r>
        <w:rPr>
          <w:rFonts w:hint="cs"/>
          <w:rtl/>
        </w:rPr>
        <w:t xml:space="preserve">ראש, חברי הכנסת, לעניין החוק אני כמובן רוצה להדגיש את האבסורד במתן סמכויות למשמר הכנסת גם בשטחים הכבושים. כנראה מתערבבים כאן העולמות. </w:t>
      </w:r>
    </w:p>
    <w:p w14:paraId="724EB386" w14:textId="77777777" w:rsidR="00000000" w:rsidRDefault="00754752">
      <w:pPr>
        <w:pStyle w:val="a0"/>
        <w:rPr>
          <w:rFonts w:hint="cs"/>
          <w:rtl/>
        </w:rPr>
      </w:pPr>
    </w:p>
    <w:p w14:paraId="504A0A20" w14:textId="77777777" w:rsidR="00000000" w:rsidRDefault="00754752">
      <w:pPr>
        <w:pStyle w:val="af1"/>
        <w:rPr>
          <w:rtl/>
        </w:rPr>
      </w:pPr>
      <w:r>
        <w:rPr>
          <w:rtl/>
        </w:rPr>
        <w:t>היו"ר ראובן ריבלין:</w:t>
      </w:r>
    </w:p>
    <w:p w14:paraId="43733D93" w14:textId="77777777" w:rsidR="00000000" w:rsidRDefault="00754752">
      <w:pPr>
        <w:pStyle w:val="a0"/>
        <w:rPr>
          <w:rtl/>
        </w:rPr>
      </w:pPr>
    </w:p>
    <w:p w14:paraId="370E02F9" w14:textId="77777777" w:rsidR="00000000" w:rsidRDefault="00754752">
      <w:pPr>
        <w:pStyle w:val="a0"/>
        <w:rPr>
          <w:rFonts w:hint="cs"/>
          <w:rtl/>
        </w:rPr>
      </w:pPr>
      <w:r>
        <w:rPr>
          <w:rFonts w:hint="cs"/>
          <w:rtl/>
        </w:rPr>
        <w:t>אדוני מתכוון לשטחים שנכבשו אחרי 1967? כי יש שטחים שכבושים גם מ-1948 ואני לא רוצה לפגוע בזכויות אף א</w:t>
      </w:r>
      <w:r>
        <w:rPr>
          <w:rFonts w:hint="cs"/>
          <w:rtl/>
        </w:rPr>
        <w:t xml:space="preserve">חד. </w:t>
      </w:r>
    </w:p>
    <w:p w14:paraId="2F94EABE" w14:textId="77777777" w:rsidR="00000000" w:rsidRDefault="00754752">
      <w:pPr>
        <w:pStyle w:val="a0"/>
        <w:rPr>
          <w:rFonts w:hint="cs"/>
          <w:rtl/>
        </w:rPr>
      </w:pPr>
    </w:p>
    <w:p w14:paraId="7EFE3E28" w14:textId="77777777" w:rsidR="00000000" w:rsidRDefault="00754752">
      <w:pPr>
        <w:pStyle w:val="-"/>
        <w:rPr>
          <w:rtl/>
        </w:rPr>
      </w:pPr>
      <w:bookmarkStart w:id="279" w:name="FS000000542T07_06_2004_20_18_12C"/>
      <w:bookmarkEnd w:id="279"/>
      <w:r>
        <w:rPr>
          <w:rtl/>
        </w:rPr>
        <w:t>עסאם מח'ול (חד"ש-תע"ל):</w:t>
      </w:r>
    </w:p>
    <w:p w14:paraId="7AA37B24" w14:textId="77777777" w:rsidR="00000000" w:rsidRDefault="00754752">
      <w:pPr>
        <w:pStyle w:val="a0"/>
        <w:rPr>
          <w:rtl/>
        </w:rPr>
      </w:pPr>
    </w:p>
    <w:p w14:paraId="6CB80298" w14:textId="77777777" w:rsidR="00000000" w:rsidRDefault="00754752">
      <w:pPr>
        <w:pStyle w:val="a0"/>
        <w:rPr>
          <w:rFonts w:hint="cs"/>
          <w:rtl/>
        </w:rPr>
      </w:pPr>
      <w:r>
        <w:rPr>
          <w:rFonts w:hint="cs"/>
          <w:rtl/>
        </w:rPr>
        <w:t xml:space="preserve">כן. אני מתכוון לשטחים שנכבשו ב-5 ביוני 1967. </w:t>
      </w:r>
    </w:p>
    <w:p w14:paraId="6A487E6C" w14:textId="77777777" w:rsidR="00000000" w:rsidRDefault="00754752">
      <w:pPr>
        <w:pStyle w:val="a0"/>
        <w:rPr>
          <w:rFonts w:hint="cs"/>
          <w:rtl/>
        </w:rPr>
      </w:pPr>
    </w:p>
    <w:p w14:paraId="7A26E327" w14:textId="77777777" w:rsidR="00000000" w:rsidRDefault="00754752">
      <w:pPr>
        <w:pStyle w:val="af1"/>
        <w:rPr>
          <w:rtl/>
        </w:rPr>
      </w:pPr>
      <w:r>
        <w:rPr>
          <w:rtl/>
        </w:rPr>
        <w:t>היו"ר ראובן ריבלין:</w:t>
      </w:r>
    </w:p>
    <w:p w14:paraId="40E53AEA" w14:textId="77777777" w:rsidR="00000000" w:rsidRDefault="00754752">
      <w:pPr>
        <w:pStyle w:val="a0"/>
        <w:rPr>
          <w:rtl/>
        </w:rPr>
      </w:pPr>
    </w:p>
    <w:p w14:paraId="351204A4" w14:textId="77777777" w:rsidR="00000000" w:rsidRDefault="00754752">
      <w:pPr>
        <w:pStyle w:val="a0"/>
        <w:rPr>
          <w:rFonts w:hint="cs"/>
          <w:rtl/>
        </w:rPr>
      </w:pPr>
      <w:r>
        <w:rPr>
          <w:rFonts w:hint="cs"/>
          <w:rtl/>
        </w:rPr>
        <w:t xml:space="preserve">רציתי להיות בטוח. </w:t>
      </w:r>
    </w:p>
    <w:p w14:paraId="0F48D50F" w14:textId="77777777" w:rsidR="00000000" w:rsidRDefault="00754752">
      <w:pPr>
        <w:pStyle w:val="a0"/>
        <w:rPr>
          <w:rFonts w:hint="cs"/>
          <w:rtl/>
        </w:rPr>
      </w:pPr>
    </w:p>
    <w:p w14:paraId="78224CE1" w14:textId="77777777" w:rsidR="00000000" w:rsidRDefault="00754752">
      <w:pPr>
        <w:pStyle w:val="-"/>
        <w:rPr>
          <w:rtl/>
        </w:rPr>
      </w:pPr>
      <w:bookmarkStart w:id="280" w:name="FS000000542T07_06_2004_20_18_30C"/>
      <w:bookmarkEnd w:id="280"/>
      <w:r>
        <w:rPr>
          <w:rtl/>
        </w:rPr>
        <w:t>עסאם מח'ול (חד"ש-תע"ל):</w:t>
      </w:r>
    </w:p>
    <w:p w14:paraId="56EC48ED" w14:textId="77777777" w:rsidR="00000000" w:rsidRDefault="00754752">
      <w:pPr>
        <w:pStyle w:val="a0"/>
        <w:rPr>
          <w:rtl/>
        </w:rPr>
      </w:pPr>
    </w:p>
    <w:p w14:paraId="41B6893C" w14:textId="77777777" w:rsidR="00000000" w:rsidRDefault="00754752">
      <w:pPr>
        <w:pStyle w:val="a0"/>
        <w:rPr>
          <w:rFonts w:hint="cs"/>
          <w:rtl/>
        </w:rPr>
      </w:pPr>
      <w:r>
        <w:rPr>
          <w:rFonts w:hint="cs"/>
          <w:rtl/>
        </w:rPr>
        <w:t>אני מתכוון לשטחים שנכבשו ב-5 ביוני 1967, ואני אומר שהתערבבו עלינו היוצרות, כנראה, והנה משמר הכנסת אמור להתערב בש</w:t>
      </w:r>
      <w:r>
        <w:rPr>
          <w:rFonts w:hint="cs"/>
          <w:rtl/>
        </w:rPr>
        <w:t>טחים הכבושים, והרמטכ"ל אמור להתערב בכנסת ואמור לנזוף בחברי כנסת. אני חושב שאנחנו מגיעים לנקודה שצריך להיזהר בה. אומנם יש איומים ויש סכנות לחברי כנסת ולמתחם הכנסת, אבל יש איום אמיתי על מעמדה של הכנסת ועל מעמדה של הדמוקרטיה בישראל, איום אמיתי שראינו בחלק מהו</w:t>
      </w:r>
      <w:r>
        <w:rPr>
          <w:rFonts w:hint="cs"/>
          <w:rtl/>
        </w:rPr>
        <w:t xml:space="preserve">ויכוח שהתנהל בממשלה לאחרונה, שחשף את האמת שאנחנו מזהירים ממנה זה תקופה ארוכה. </w:t>
      </w:r>
    </w:p>
    <w:p w14:paraId="12BB942C" w14:textId="77777777" w:rsidR="00000000" w:rsidRDefault="00754752">
      <w:pPr>
        <w:pStyle w:val="a0"/>
        <w:rPr>
          <w:rFonts w:hint="cs"/>
          <w:rtl/>
        </w:rPr>
      </w:pPr>
    </w:p>
    <w:p w14:paraId="41301980" w14:textId="77777777" w:rsidR="00000000" w:rsidRDefault="00754752">
      <w:pPr>
        <w:pStyle w:val="a0"/>
        <w:rPr>
          <w:rtl/>
        </w:rPr>
      </w:pPr>
      <w:r>
        <w:rPr>
          <w:rFonts w:hint="cs"/>
          <w:rtl/>
        </w:rPr>
        <w:t>מדובר באלמנטים פאשיסטיים שהגיעו לעמדות של שרים בממשלה, אלמנטים פאשיסטיים, מפלצות פאשיסטיות שלא מהססות לדבר ולקרוא לגירוש המוני של עם שלם, מיעוט לאומי שלם שגר במדינה הזאת, אזרחי</w:t>
      </w:r>
      <w:r>
        <w:rPr>
          <w:rFonts w:hint="cs"/>
          <w:rtl/>
        </w:rPr>
        <w:t xml:space="preserve"> מדינת ישראל. </w:t>
      </w:r>
    </w:p>
    <w:p w14:paraId="6D4F2235" w14:textId="77777777" w:rsidR="00000000" w:rsidRDefault="00754752">
      <w:pPr>
        <w:pStyle w:val="a0"/>
        <w:rPr>
          <w:rtl/>
        </w:rPr>
      </w:pPr>
    </w:p>
    <w:p w14:paraId="0FE03BE0" w14:textId="77777777" w:rsidR="00000000" w:rsidRDefault="00754752">
      <w:pPr>
        <w:pStyle w:val="a0"/>
        <w:rPr>
          <w:rFonts w:hint="cs"/>
          <w:rtl/>
        </w:rPr>
      </w:pPr>
      <w:r>
        <w:rPr>
          <w:rFonts w:hint="cs"/>
          <w:rtl/>
        </w:rPr>
        <w:t>אני חושב שזאת היתה הסיבה האמיתית שבגללה צריך היה לזרוק שרים כאלה מהממשלה, כדי לבטא עמדה חד-משמעית של הממשלה בנושא גזענות ופאשיזם, ולא רק בשל השאלה אם הם יצביעו כך או כך בעניין תוכנית, שלדעתי צריך להוכיח שהיא לא תוכנית של רמייה ולא תוכנית של</w:t>
      </w:r>
      <w:r>
        <w:rPr>
          <w:rFonts w:hint="cs"/>
          <w:rtl/>
        </w:rPr>
        <w:t xml:space="preserve"> הולכת שולל ושל זריית חול בעיני הציבור, שבאמת ובתמים מחפש מוצא מהמצב שאליו נקלע. </w:t>
      </w:r>
    </w:p>
    <w:p w14:paraId="2865B427" w14:textId="77777777" w:rsidR="00000000" w:rsidRDefault="00754752">
      <w:pPr>
        <w:pStyle w:val="a0"/>
        <w:rPr>
          <w:rFonts w:hint="cs"/>
          <w:rtl/>
        </w:rPr>
      </w:pPr>
    </w:p>
    <w:p w14:paraId="60BD0359" w14:textId="77777777" w:rsidR="00000000" w:rsidRDefault="00754752">
      <w:pPr>
        <w:pStyle w:val="a0"/>
        <w:rPr>
          <w:rFonts w:hint="cs"/>
          <w:rtl/>
        </w:rPr>
      </w:pPr>
      <w:r>
        <w:rPr>
          <w:rFonts w:hint="cs"/>
          <w:rtl/>
        </w:rPr>
        <w:t>דווקא מכיוון שראש הממשלה נמצא כאן אתנו אני רוצה להגיד, ששלוש שנים וחצי מנסה ראש הממשלה לסיים את המציאות הקשה ששררה בין שני העמים בארץ הזאת. הוא בחר במשך שלוש השנים וחצי שעבר</w:t>
      </w:r>
      <w:r>
        <w:rPr>
          <w:rFonts w:hint="cs"/>
          <w:rtl/>
        </w:rPr>
        <w:t>ו להוכיח שיש דרך צבאית לפתור את הבעיה הזאת. הוא הגיע לשלטון עם הססמה "תנו לצה"ל לנצח" וניסה לתת לצה"ל את כל ההזדמנויות לנצח, גם תוך ביצוע פשעי מלחמה במקומות שונים. אנחנו מגיעים לנקודה שבה כולם מודים, שהאופציה הצבאית הזאת נכשלה, האופציה הזאת הגיעה למקום סגו</w:t>
      </w:r>
      <w:r>
        <w:rPr>
          <w:rFonts w:hint="cs"/>
          <w:rtl/>
        </w:rPr>
        <w:t xml:space="preserve">ר ואי-אפשר ללכת הלאה עם האופציה הזאת. זהו קיר אטום. </w:t>
      </w:r>
    </w:p>
    <w:p w14:paraId="4E365C9A" w14:textId="77777777" w:rsidR="00000000" w:rsidRDefault="00754752">
      <w:pPr>
        <w:pStyle w:val="a0"/>
        <w:rPr>
          <w:rFonts w:hint="cs"/>
          <w:rtl/>
        </w:rPr>
      </w:pPr>
    </w:p>
    <w:p w14:paraId="168B4FAC" w14:textId="77777777" w:rsidR="00000000" w:rsidRDefault="00754752">
      <w:pPr>
        <w:pStyle w:val="a0"/>
        <w:rPr>
          <w:rFonts w:hint="cs"/>
          <w:rtl/>
        </w:rPr>
      </w:pPr>
      <w:r>
        <w:rPr>
          <w:rFonts w:hint="cs"/>
          <w:rtl/>
        </w:rPr>
        <w:t>אני מכבד אדם בשיעור קומתו של אריאל שרון, שמגיע למסקנה שהדרך הזאת כשלה וצריך עכשיו לחפש דרך אחרת. האם ראש הממשלה החליט לחזור בו מהאופציה הצבאית ולבחור באופציה המדינית? אני בספק. אני חושב שהתוכנית שהוא מצ</w:t>
      </w:r>
      <w:r>
        <w:rPr>
          <w:rFonts w:hint="cs"/>
          <w:rtl/>
        </w:rPr>
        <w:t xml:space="preserve">יע לנו באה לחמוק מהאופציה המדינית ובאה לחמוק מתהליך מדיני אמיתי, כאשר תהליך מדיני אמיתי יכול להתקיים מול שותף ומול פרטנר פלסטיני, שאתו מנהלים משא-ומתן על התנתקות לא רק מעזה אלא מכל השטחים הכבושים. לו אמר ראש הממשלה שהתוכנית הזאת היא שלב, היא צעד בכיוון או </w:t>
      </w:r>
      <w:r>
        <w:rPr>
          <w:rFonts w:hint="cs"/>
          <w:rtl/>
        </w:rPr>
        <w:t xml:space="preserve">במהלך כולל שיביא לסיום הכיבוש ולפתרון שלום ולהסכם שלום על בסיס שתי מדינות לשני עמים, שתי מדינות בגבולות ה-4 ביוני 1967, אדרבה, גם מאתנו הוא היה מקבל את התמיכה. גם מאתנו הוא היה מקבל את השבחים. </w:t>
      </w:r>
    </w:p>
    <w:p w14:paraId="797C3726" w14:textId="77777777" w:rsidR="00000000" w:rsidRDefault="00754752">
      <w:pPr>
        <w:pStyle w:val="a0"/>
        <w:rPr>
          <w:rFonts w:hint="cs"/>
          <w:rtl/>
        </w:rPr>
      </w:pPr>
    </w:p>
    <w:p w14:paraId="2D5C9974" w14:textId="77777777" w:rsidR="00000000" w:rsidRDefault="00754752">
      <w:pPr>
        <w:pStyle w:val="af0"/>
        <w:rPr>
          <w:rtl/>
        </w:rPr>
      </w:pPr>
      <w:r>
        <w:rPr>
          <w:rFonts w:hint="eastAsia"/>
          <w:rtl/>
        </w:rPr>
        <w:t>דניאל</w:t>
      </w:r>
      <w:r>
        <w:rPr>
          <w:rtl/>
        </w:rPr>
        <w:t xml:space="preserve"> בנלולו (הליכוד):</w:t>
      </w:r>
    </w:p>
    <w:p w14:paraId="5477B94D" w14:textId="77777777" w:rsidR="00000000" w:rsidRDefault="00754752">
      <w:pPr>
        <w:pStyle w:val="a0"/>
        <w:rPr>
          <w:rFonts w:hint="cs"/>
          <w:rtl/>
        </w:rPr>
      </w:pPr>
    </w:p>
    <w:p w14:paraId="100CA7BA" w14:textId="77777777" w:rsidR="00000000" w:rsidRDefault="00754752">
      <w:pPr>
        <w:pStyle w:val="a0"/>
        <w:rPr>
          <w:rFonts w:hint="cs"/>
          <w:rtl/>
        </w:rPr>
      </w:pPr>
      <w:r>
        <w:rPr>
          <w:rFonts w:hint="cs"/>
          <w:rtl/>
        </w:rPr>
        <w:t xml:space="preserve">מי זה "מאתנו"? </w:t>
      </w:r>
    </w:p>
    <w:p w14:paraId="508B3B7F" w14:textId="77777777" w:rsidR="00000000" w:rsidRDefault="00754752">
      <w:pPr>
        <w:pStyle w:val="a0"/>
        <w:rPr>
          <w:rFonts w:hint="cs"/>
          <w:rtl/>
        </w:rPr>
      </w:pPr>
    </w:p>
    <w:p w14:paraId="0876686F" w14:textId="77777777" w:rsidR="00000000" w:rsidRDefault="00754752">
      <w:pPr>
        <w:pStyle w:val="-"/>
        <w:rPr>
          <w:rtl/>
        </w:rPr>
      </w:pPr>
      <w:bookmarkStart w:id="281" w:name="FS000000542T07_06_2004_20_27_09C"/>
      <w:bookmarkEnd w:id="281"/>
      <w:r>
        <w:rPr>
          <w:rtl/>
        </w:rPr>
        <w:t>עסאם מח'ול (חד"ש-תע"</w:t>
      </w:r>
      <w:r>
        <w:rPr>
          <w:rtl/>
        </w:rPr>
        <w:t>ל):</w:t>
      </w:r>
    </w:p>
    <w:p w14:paraId="41911003" w14:textId="77777777" w:rsidR="00000000" w:rsidRDefault="00754752">
      <w:pPr>
        <w:pStyle w:val="a0"/>
        <w:rPr>
          <w:rtl/>
        </w:rPr>
      </w:pPr>
    </w:p>
    <w:p w14:paraId="75202AF0" w14:textId="77777777" w:rsidR="00000000" w:rsidRDefault="00754752">
      <w:pPr>
        <w:pStyle w:val="a0"/>
        <w:rPr>
          <w:rFonts w:hint="cs"/>
          <w:rtl/>
        </w:rPr>
      </w:pPr>
      <w:r>
        <w:rPr>
          <w:rFonts w:hint="cs"/>
          <w:rtl/>
        </w:rPr>
        <w:t xml:space="preserve">ממיליון ו-200,000 אזרחי מדינת ישראל הערבים, גם מהעם הפלסטיני וגם מהעם בישראל. </w:t>
      </w:r>
    </w:p>
    <w:p w14:paraId="6E1C2FF2" w14:textId="77777777" w:rsidR="00000000" w:rsidRDefault="00754752">
      <w:pPr>
        <w:pStyle w:val="a0"/>
        <w:rPr>
          <w:rFonts w:hint="cs"/>
          <w:rtl/>
        </w:rPr>
      </w:pPr>
    </w:p>
    <w:p w14:paraId="4A68535F" w14:textId="77777777" w:rsidR="00000000" w:rsidRDefault="00754752">
      <w:pPr>
        <w:pStyle w:val="af0"/>
        <w:rPr>
          <w:rtl/>
        </w:rPr>
      </w:pPr>
      <w:r>
        <w:rPr>
          <w:rFonts w:hint="eastAsia"/>
          <w:rtl/>
        </w:rPr>
        <w:t>דניאל</w:t>
      </w:r>
      <w:r>
        <w:rPr>
          <w:rtl/>
        </w:rPr>
        <w:t xml:space="preserve"> בנלולו (הליכוד):</w:t>
      </w:r>
    </w:p>
    <w:p w14:paraId="1F53321D" w14:textId="77777777" w:rsidR="00000000" w:rsidRDefault="00754752">
      <w:pPr>
        <w:pStyle w:val="a0"/>
        <w:rPr>
          <w:rFonts w:hint="cs"/>
          <w:rtl/>
        </w:rPr>
      </w:pPr>
    </w:p>
    <w:p w14:paraId="55B64AC4" w14:textId="77777777" w:rsidR="00000000" w:rsidRDefault="00754752">
      <w:pPr>
        <w:pStyle w:val="a0"/>
        <w:rPr>
          <w:rFonts w:hint="cs"/>
          <w:rtl/>
        </w:rPr>
      </w:pPr>
      <w:r>
        <w:rPr>
          <w:rFonts w:hint="cs"/>
          <w:rtl/>
        </w:rPr>
        <w:t xml:space="preserve">אין עם מי לדבר, אין עם מי לדבר, אין עם מי לנהל משא-ומתן. </w:t>
      </w:r>
    </w:p>
    <w:p w14:paraId="4D5F1EF0" w14:textId="77777777" w:rsidR="00000000" w:rsidRDefault="00754752">
      <w:pPr>
        <w:pStyle w:val="a0"/>
        <w:rPr>
          <w:rFonts w:hint="cs"/>
          <w:rtl/>
        </w:rPr>
      </w:pPr>
    </w:p>
    <w:p w14:paraId="5532BFF1" w14:textId="77777777" w:rsidR="00000000" w:rsidRDefault="00754752">
      <w:pPr>
        <w:pStyle w:val="-"/>
        <w:rPr>
          <w:rtl/>
        </w:rPr>
      </w:pPr>
      <w:bookmarkStart w:id="282" w:name="FS000000542T07_06_2004_20_28_12C"/>
      <w:bookmarkEnd w:id="282"/>
      <w:r>
        <w:rPr>
          <w:rtl/>
        </w:rPr>
        <w:t>עסאם מח'ול (חד"ש-תע"ל):</w:t>
      </w:r>
    </w:p>
    <w:p w14:paraId="16FA69D4" w14:textId="77777777" w:rsidR="00000000" w:rsidRDefault="00754752">
      <w:pPr>
        <w:pStyle w:val="a0"/>
        <w:rPr>
          <w:rtl/>
        </w:rPr>
      </w:pPr>
    </w:p>
    <w:p w14:paraId="1FBAA55C" w14:textId="77777777" w:rsidR="00000000" w:rsidRDefault="00754752">
      <w:pPr>
        <w:pStyle w:val="a0"/>
        <w:rPr>
          <w:rFonts w:hint="cs"/>
          <w:rtl/>
        </w:rPr>
      </w:pPr>
      <w:r>
        <w:rPr>
          <w:rFonts w:hint="cs"/>
          <w:rtl/>
        </w:rPr>
        <w:t xml:space="preserve">תבין את זה. הגיע הזמן שתבין את זה. </w:t>
      </w:r>
    </w:p>
    <w:p w14:paraId="56668EDD" w14:textId="77777777" w:rsidR="00000000" w:rsidRDefault="00754752">
      <w:pPr>
        <w:pStyle w:val="a0"/>
        <w:rPr>
          <w:rFonts w:hint="cs"/>
          <w:rtl/>
        </w:rPr>
      </w:pPr>
    </w:p>
    <w:p w14:paraId="3783A953" w14:textId="77777777" w:rsidR="00000000" w:rsidRDefault="00754752">
      <w:pPr>
        <w:pStyle w:val="af0"/>
        <w:rPr>
          <w:rtl/>
        </w:rPr>
      </w:pPr>
    </w:p>
    <w:p w14:paraId="5103A45A" w14:textId="77777777" w:rsidR="00000000" w:rsidRDefault="00754752">
      <w:pPr>
        <w:pStyle w:val="af0"/>
        <w:rPr>
          <w:rtl/>
        </w:rPr>
      </w:pPr>
      <w:r>
        <w:rPr>
          <w:rFonts w:hint="eastAsia"/>
          <w:rtl/>
        </w:rPr>
        <w:t>דניאל</w:t>
      </w:r>
      <w:r>
        <w:rPr>
          <w:rtl/>
        </w:rPr>
        <w:t xml:space="preserve"> בנלולו (הליכוד):</w:t>
      </w:r>
    </w:p>
    <w:p w14:paraId="13C4EA50" w14:textId="77777777" w:rsidR="00000000" w:rsidRDefault="00754752">
      <w:pPr>
        <w:pStyle w:val="a0"/>
        <w:rPr>
          <w:rFonts w:hint="cs"/>
          <w:rtl/>
        </w:rPr>
      </w:pPr>
    </w:p>
    <w:p w14:paraId="045DBBD5" w14:textId="77777777" w:rsidR="00000000" w:rsidRDefault="00754752">
      <w:pPr>
        <w:pStyle w:val="a0"/>
        <w:rPr>
          <w:rFonts w:hint="cs"/>
          <w:rtl/>
        </w:rPr>
      </w:pPr>
      <w:r>
        <w:rPr>
          <w:rFonts w:hint="cs"/>
          <w:rtl/>
        </w:rPr>
        <w:t>ע</w:t>
      </w:r>
      <w:r>
        <w:rPr>
          <w:rFonts w:hint="cs"/>
          <w:rtl/>
        </w:rPr>
        <w:t xml:space="preserve">ם מי לדבר? עם מי? אין שותפים. </w:t>
      </w:r>
    </w:p>
    <w:p w14:paraId="1AFB99C5" w14:textId="77777777" w:rsidR="00000000" w:rsidRDefault="00754752">
      <w:pPr>
        <w:pStyle w:val="a0"/>
        <w:rPr>
          <w:rFonts w:hint="cs"/>
          <w:rtl/>
        </w:rPr>
      </w:pPr>
    </w:p>
    <w:p w14:paraId="4146E7AB" w14:textId="77777777" w:rsidR="00000000" w:rsidRDefault="00754752">
      <w:pPr>
        <w:pStyle w:val="-"/>
        <w:rPr>
          <w:rtl/>
        </w:rPr>
      </w:pPr>
      <w:bookmarkStart w:id="283" w:name="FS000000542T07_06_2004_20_28_37C"/>
      <w:bookmarkEnd w:id="283"/>
      <w:r>
        <w:rPr>
          <w:rtl/>
        </w:rPr>
        <w:t>עסאם מח'ול (חד"ש-תע"ל):</w:t>
      </w:r>
    </w:p>
    <w:p w14:paraId="58326170" w14:textId="77777777" w:rsidR="00000000" w:rsidRDefault="00754752">
      <w:pPr>
        <w:pStyle w:val="a0"/>
        <w:rPr>
          <w:rtl/>
        </w:rPr>
      </w:pPr>
    </w:p>
    <w:p w14:paraId="1FD0E91F" w14:textId="77777777" w:rsidR="00000000" w:rsidRDefault="00754752">
      <w:pPr>
        <w:pStyle w:val="a0"/>
        <w:rPr>
          <w:rFonts w:hint="cs"/>
          <w:rtl/>
        </w:rPr>
      </w:pPr>
      <w:r>
        <w:rPr>
          <w:rFonts w:hint="cs"/>
          <w:rtl/>
        </w:rPr>
        <w:t>תבין את זה. הגיע הזמן שתבין את זה. הגיע הזמן שתפנים את זה. ראש הממשלה יודע שיש עם מי לדבר. בישראל לא היה עם מי לדבר ולכן נתקענו שלוש שנים וחצי בים המוות והדמים והדמעות. זאת האמת ההיסטורית, שרק היא תי</w:t>
      </w:r>
      <w:r>
        <w:rPr>
          <w:rFonts w:hint="cs"/>
          <w:rtl/>
        </w:rPr>
        <w:t xml:space="preserve">רשם בהיסטוריה, וכל השקרים האלה, החל בשקרים של אהוד ברק וכלה בשקרים של ממשלת שרון, ירדו לטמיון. בסופו של דבר תגבר האמת הזאת, שיש דרך אחת לפתרון ולמוצא של שני העמים מים המוות, הדמים והדמעות, והיא דרך המשא-מתן עם ההנהגה הפלסטינית ועם הרשות הפלסטינית. </w:t>
      </w:r>
    </w:p>
    <w:p w14:paraId="2C8BFF2A" w14:textId="77777777" w:rsidR="00000000" w:rsidRDefault="00754752">
      <w:pPr>
        <w:pStyle w:val="a0"/>
        <w:rPr>
          <w:rFonts w:hint="cs"/>
          <w:rtl/>
        </w:rPr>
      </w:pPr>
    </w:p>
    <w:p w14:paraId="11C8AAE1" w14:textId="77777777" w:rsidR="00000000" w:rsidRDefault="00754752">
      <w:pPr>
        <w:pStyle w:val="af0"/>
        <w:rPr>
          <w:rtl/>
        </w:rPr>
      </w:pPr>
      <w:r>
        <w:rPr>
          <w:rFonts w:hint="eastAsia"/>
          <w:rtl/>
        </w:rPr>
        <w:t>דניאל</w:t>
      </w:r>
      <w:r>
        <w:rPr>
          <w:rtl/>
        </w:rPr>
        <w:t xml:space="preserve"> </w:t>
      </w:r>
      <w:r>
        <w:rPr>
          <w:rtl/>
        </w:rPr>
        <w:t>בנלולו (הליכוד):</w:t>
      </w:r>
    </w:p>
    <w:p w14:paraId="5A502B31" w14:textId="77777777" w:rsidR="00000000" w:rsidRDefault="00754752">
      <w:pPr>
        <w:pStyle w:val="a0"/>
        <w:rPr>
          <w:rFonts w:hint="cs"/>
          <w:rtl/>
        </w:rPr>
      </w:pPr>
    </w:p>
    <w:p w14:paraId="5095CC25" w14:textId="77777777" w:rsidR="00000000" w:rsidRDefault="00754752">
      <w:pPr>
        <w:pStyle w:val="a0"/>
        <w:rPr>
          <w:rFonts w:hint="cs"/>
          <w:rtl/>
        </w:rPr>
      </w:pPr>
      <w:r>
        <w:rPr>
          <w:rFonts w:hint="cs"/>
          <w:rtl/>
        </w:rPr>
        <w:t>עם מי? עם מי לעשות משא-ומתן?</w:t>
      </w:r>
    </w:p>
    <w:p w14:paraId="1DC57D03" w14:textId="77777777" w:rsidR="00000000" w:rsidRDefault="00754752">
      <w:pPr>
        <w:pStyle w:val="a0"/>
        <w:rPr>
          <w:rFonts w:hint="cs"/>
          <w:rtl/>
        </w:rPr>
      </w:pPr>
    </w:p>
    <w:p w14:paraId="3C59A033" w14:textId="77777777" w:rsidR="00000000" w:rsidRDefault="00754752">
      <w:pPr>
        <w:pStyle w:val="af1"/>
        <w:rPr>
          <w:rtl/>
        </w:rPr>
      </w:pPr>
      <w:r>
        <w:rPr>
          <w:rtl/>
        </w:rPr>
        <w:t>היו"ר ראובן ריבלין:</w:t>
      </w:r>
    </w:p>
    <w:p w14:paraId="5563A2A3" w14:textId="77777777" w:rsidR="00000000" w:rsidRDefault="00754752">
      <w:pPr>
        <w:pStyle w:val="a0"/>
        <w:rPr>
          <w:rtl/>
        </w:rPr>
      </w:pPr>
    </w:p>
    <w:p w14:paraId="6A632672" w14:textId="77777777" w:rsidR="00000000" w:rsidRDefault="00754752">
      <w:pPr>
        <w:pStyle w:val="a0"/>
        <w:rPr>
          <w:rFonts w:hint="cs"/>
          <w:rtl/>
        </w:rPr>
      </w:pPr>
      <w:r>
        <w:rPr>
          <w:rFonts w:hint="cs"/>
          <w:rtl/>
        </w:rPr>
        <w:t xml:space="preserve">תודה. חבר הכנסת בנלולו, אדוני תמיד מחכה שהם יסיימו את הדברים. </w:t>
      </w:r>
    </w:p>
    <w:p w14:paraId="78C6DE71" w14:textId="77777777" w:rsidR="00000000" w:rsidRDefault="00754752">
      <w:pPr>
        <w:pStyle w:val="a0"/>
        <w:rPr>
          <w:rFonts w:hint="cs"/>
          <w:rtl/>
        </w:rPr>
      </w:pPr>
    </w:p>
    <w:p w14:paraId="00509EFF" w14:textId="77777777" w:rsidR="00000000" w:rsidRDefault="00754752">
      <w:pPr>
        <w:pStyle w:val="-"/>
        <w:rPr>
          <w:rtl/>
        </w:rPr>
      </w:pPr>
      <w:bookmarkStart w:id="284" w:name="FS000000542T07_06_2004_20_30_37C"/>
      <w:bookmarkEnd w:id="284"/>
      <w:r>
        <w:rPr>
          <w:rtl/>
        </w:rPr>
        <w:t>עסאם מח'ול (חד"ש-תע"ל):</w:t>
      </w:r>
    </w:p>
    <w:p w14:paraId="2FF05F8D" w14:textId="77777777" w:rsidR="00000000" w:rsidRDefault="00754752">
      <w:pPr>
        <w:pStyle w:val="a0"/>
        <w:rPr>
          <w:rtl/>
        </w:rPr>
      </w:pPr>
    </w:p>
    <w:p w14:paraId="338E5F92" w14:textId="77777777" w:rsidR="00000000" w:rsidRDefault="00754752">
      <w:pPr>
        <w:pStyle w:val="a0"/>
        <w:rPr>
          <w:rFonts w:hint="cs"/>
          <w:rtl/>
        </w:rPr>
      </w:pPr>
      <w:r>
        <w:rPr>
          <w:rFonts w:hint="cs"/>
          <w:rtl/>
        </w:rPr>
        <w:t xml:space="preserve">עם יאסר ערפאת ועם מרואן ברגותי שנשפט אתמול. </w:t>
      </w:r>
    </w:p>
    <w:p w14:paraId="77F52081" w14:textId="77777777" w:rsidR="00000000" w:rsidRDefault="00754752">
      <w:pPr>
        <w:pStyle w:val="a0"/>
        <w:rPr>
          <w:rFonts w:hint="cs"/>
          <w:rtl/>
        </w:rPr>
      </w:pPr>
    </w:p>
    <w:p w14:paraId="11ECE51C" w14:textId="77777777" w:rsidR="00000000" w:rsidRDefault="00754752">
      <w:pPr>
        <w:pStyle w:val="af0"/>
        <w:rPr>
          <w:rtl/>
        </w:rPr>
      </w:pPr>
      <w:r>
        <w:rPr>
          <w:rFonts w:hint="eastAsia"/>
          <w:rtl/>
        </w:rPr>
        <w:t>דניאל</w:t>
      </w:r>
      <w:r>
        <w:rPr>
          <w:rtl/>
        </w:rPr>
        <w:t xml:space="preserve"> בנלולו (הליכוד):</w:t>
      </w:r>
    </w:p>
    <w:p w14:paraId="481E1A8B" w14:textId="77777777" w:rsidR="00000000" w:rsidRDefault="00754752">
      <w:pPr>
        <w:pStyle w:val="a0"/>
        <w:rPr>
          <w:rFonts w:hint="cs"/>
          <w:rtl/>
        </w:rPr>
      </w:pPr>
    </w:p>
    <w:p w14:paraId="45ED2940" w14:textId="77777777" w:rsidR="00000000" w:rsidRDefault="00754752">
      <w:pPr>
        <w:pStyle w:val="a0"/>
        <w:rPr>
          <w:rFonts w:hint="cs"/>
          <w:rtl/>
        </w:rPr>
      </w:pPr>
      <w:r>
        <w:rPr>
          <w:rFonts w:hint="cs"/>
          <w:rtl/>
        </w:rPr>
        <w:t>אתה מדבר על רוצח, אתה מדבר ע</w:t>
      </w:r>
      <w:r>
        <w:rPr>
          <w:rFonts w:hint="cs"/>
          <w:rtl/>
        </w:rPr>
        <w:t xml:space="preserve">ל רוצח. </w:t>
      </w:r>
    </w:p>
    <w:p w14:paraId="36546586" w14:textId="77777777" w:rsidR="00000000" w:rsidRDefault="00754752">
      <w:pPr>
        <w:pStyle w:val="a0"/>
        <w:rPr>
          <w:rFonts w:hint="cs"/>
          <w:rtl/>
        </w:rPr>
      </w:pPr>
    </w:p>
    <w:p w14:paraId="5EC7A762" w14:textId="77777777" w:rsidR="00000000" w:rsidRDefault="00754752">
      <w:pPr>
        <w:pStyle w:val="-"/>
        <w:rPr>
          <w:rtl/>
        </w:rPr>
      </w:pPr>
      <w:bookmarkStart w:id="285" w:name="FS000000542T07_06_2004_20_31_48C"/>
      <w:bookmarkEnd w:id="285"/>
      <w:r>
        <w:rPr>
          <w:rtl/>
        </w:rPr>
        <w:t>עסאם מח'ול (חד"ש-תע"ל):</w:t>
      </w:r>
    </w:p>
    <w:p w14:paraId="2C6D5569" w14:textId="77777777" w:rsidR="00000000" w:rsidRDefault="00754752">
      <w:pPr>
        <w:pStyle w:val="a0"/>
        <w:rPr>
          <w:rtl/>
        </w:rPr>
      </w:pPr>
    </w:p>
    <w:p w14:paraId="79726BD1" w14:textId="77777777" w:rsidR="00000000" w:rsidRDefault="00754752">
      <w:pPr>
        <w:pStyle w:val="a0"/>
        <w:rPr>
          <w:rFonts w:hint="cs"/>
          <w:rtl/>
        </w:rPr>
      </w:pPr>
      <w:r>
        <w:rPr>
          <w:rFonts w:hint="cs"/>
          <w:rtl/>
        </w:rPr>
        <w:t xml:space="preserve">אני אזכיר לך שנלסון מנדלה נשפט כטרוריסט ונשפט כאדם שעל ידיו דם והואשם על-ידי האפרטהייד. בסופו של דבר הוא זה ששפט את האנשים שעמדו מאחורי האפרטהייד. תודה רבה. </w:t>
      </w:r>
    </w:p>
    <w:p w14:paraId="359F267D" w14:textId="77777777" w:rsidR="00000000" w:rsidRDefault="00754752">
      <w:pPr>
        <w:pStyle w:val="a0"/>
        <w:rPr>
          <w:rFonts w:hint="cs"/>
          <w:rtl/>
        </w:rPr>
      </w:pPr>
    </w:p>
    <w:p w14:paraId="3594631A" w14:textId="77777777" w:rsidR="00000000" w:rsidRDefault="00754752">
      <w:pPr>
        <w:pStyle w:val="af1"/>
        <w:rPr>
          <w:rtl/>
        </w:rPr>
      </w:pPr>
      <w:r>
        <w:rPr>
          <w:rtl/>
        </w:rPr>
        <w:t>היו"ר ראובן ריבלין:</w:t>
      </w:r>
    </w:p>
    <w:p w14:paraId="18AAA02F" w14:textId="77777777" w:rsidR="00000000" w:rsidRDefault="00754752">
      <w:pPr>
        <w:pStyle w:val="a0"/>
        <w:rPr>
          <w:rtl/>
        </w:rPr>
      </w:pPr>
    </w:p>
    <w:p w14:paraId="64CFE657" w14:textId="77777777" w:rsidR="00000000" w:rsidRDefault="00754752">
      <w:pPr>
        <w:pStyle w:val="a0"/>
        <w:rPr>
          <w:rFonts w:hint="cs"/>
          <w:rtl/>
        </w:rPr>
      </w:pPr>
      <w:r>
        <w:rPr>
          <w:rFonts w:hint="cs"/>
          <w:rtl/>
        </w:rPr>
        <w:t>חבר הכנסת אחמד טיבי, אחרון הדוברים, ואחרי</w:t>
      </w:r>
      <w:r>
        <w:rPr>
          <w:rFonts w:hint="cs"/>
          <w:rtl/>
        </w:rPr>
        <w:t xml:space="preserve">ו - יושב-ראש ועדת הכנסת. נא לצלצל. </w:t>
      </w:r>
    </w:p>
    <w:p w14:paraId="16C48B73" w14:textId="77777777" w:rsidR="00000000" w:rsidRDefault="00754752">
      <w:pPr>
        <w:pStyle w:val="a0"/>
        <w:rPr>
          <w:rFonts w:hint="cs"/>
          <w:rtl/>
        </w:rPr>
      </w:pPr>
    </w:p>
    <w:p w14:paraId="0D266737" w14:textId="77777777" w:rsidR="00000000" w:rsidRDefault="00754752">
      <w:pPr>
        <w:pStyle w:val="a"/>
        <w:rPr>
          <w:rtl/>
        </w:rPr>
      </w:pPr>
      <w:bookmarkStart w:id="286" w:name="FS000000560T07_06_2004_20_32_19"/>
      <w:bookmarkStart w:id="287" w:name="_Toc75097263"/>
      <w:bookmarkEnd w:id="286"/>
      <w:r>
        <w:rPr>
          <w:rFonts w:hint="eastAsia"/>
          <w:rtl/>
        </w:rPr>
        <w:t>אחמד</w:t>
      </w:r>
      <w:r>
        <w:rPr>
          <w:rtl/>
        </w:rPr>
        <w:t xml:space="preserve"> טיבי (חד"ש-תע"ל):</w:t>
      </w:r>
      <w:bookmarkEnd w:id="287"/>
    </w:p>
    <w:p w14:paraId="15525172" w14:textId="77777777" w:rsidR="00000000" w:rsidRDefault="00754752">
      <w:pPr>
        <w:pStyle w:val="a0"/>
        <w:rPr>
          <w:rFonts w:hint="cs"/>
          <w:rtl/>
        </w:rPr>
      </w:pPr>
    </w:p>
    <w:p w14:paraId="120B3931" w14:textId="77777777" w:rsidR="00000000" w:rsidRDefault="00754752">
      <w:pPr>
        <w:pStyle w:val="a0"/>
        <w:rPr>
          <w:rFonts w:hint="cs"/>
          <w:rtl/>
        </w:rPr>
      </w:pPr>
      <w:r>
        <w:rPr>
          <w:rFonts w:hint="cs"/>
          <w:rtl/>
        </w:rPr>
        <w:t xml:space="preserve">אדוני היושב-ראש, רבותי חברי הכנסת, יש לי הסתייגות אחת, שהזכיר חברי, חבר הכנסת ברכה, על תחולת השיפוט של משמר הכנסת בשטחים שמעבר ל"קו הירוק", ואנחנו נצביע על ההסתייגות הזאת. </w:t>
      </w:r>
    </w:p>
    <w:p w14:paraId="539DB7CF" w14:textId="77777777" w:rsidR="00000000" w:rsidRDefault="00754752">
      <w:pPr>
        <w:pStyle w:val="a0"/>
        <w:rPr>
          <w:rFonts w:hint="cs"/>
          <w:rtl/>
        </w:rPr>
      </w:pPr>
    </w:p>
    <w:p w14:paraId="64A16414" w14:textId="77777777" w:rsidR="00000000" w:rsidRDefault="00754752">
      <w:pPr>
        <w:pStyle w:val="a0"/>
        <w:rPr>
          <w:rFonts w:hint="cs"/>
          <w:rtl/>
        </w:rPr>
      </w:pPr>
      <w:r>
        <w:rPr>
          <w:rFonts w:hint="cs"/>
          <w:rtl/>
        </w:rPr>
        <w:t xml:space="preserve">מעבר לכך, היות שבגלל </w:t>
      </w:r>
      <w:r>
        <w:rPr>
          <w:rFonts w:hint="cs"/>
          <w:rtl/>
        </w:rPr>
        <w:t>החלטתו של מר סער לא יהיה מחר דיון מדיני בעקבות משיכת החתימות שלנו - - -</w:t>
      </w:r>
    </w:p>
    <w:p w14:paraId="1E8931FA" w14:textId="77777777" w:rsidR="00000000" w:rsidRDefault="00754752">
      <w:pPr>
        <w:pStyle w:val="a0"/>
        <w:rPr>
          <w:rFonts w:hint="cs"/>
          <w:rtl/>
        </w:rPr>
      </w:pPr>
    </w:p>
    <w:p w14:paraId="104F0E14" w14:textId="77777777" w:rsidR="00000000" w:rsidRDefault="00754752">
      <w:pPr>
        <w:pStyle w:val="af1"/>
        <w:rPr>
          <w:rtl/>
        </w:rPr>
      </w:pPr>
      <w:r>
        <w:rPr>
          <w:rtl/>
        </w:rPr>
        <w:t>היו"ר ראובן ריבלין:</w:t>
      </w:r>
    </w:p>
    <w:p w14:paraId="43DBC8F7" w14:textId="77777777" w:rsidR="00000000" w:rsidRDefault="00754752">
      <w:pPr>
        <w:pStyle w:val="a0"/>
        <w:rPr>
          <w:rtl/>
        </w:rPr>
      </w:pPr>
    </w:p>
    <w:p w14:paraId="61B9924E" w14:textId="77777777" w:rsidR="00000000" w:rsidRDefault="00754752">
      <w:pPr>
        <w:pStyle w:val="a0"/>
        <w:rPr>
          <w:rFonts w:hint="cs"/>
          <w:rtl/>
        </w:rPr>
      </w:pPr>
      <w:r>
        <w:rPr>
          <w:rFonts w:hint="cs"/>
          <w:rtl/>
        </w:rPr>
        <w:t xml:space="preserve">יושב-ראש הקואליציה לא אשם בזה. רק אתה אשם בזה. אתה חתמת, הוא לא חתם. </w:t>
      </w:r>
    </w:p>
    <w:p w14:paraId="272EADBA" w14:textId="77777777" w:rsidR="00000000" w:rsidRDefault="00754752">
      <w:pPr>
        <w:pStyle w:val="a0"/>
        <w:rPr>
          <w:rFonts w:hint="cs"/>
          <w:rtl/>
        </w:rPr>
      </w:pPr>
    </w:p>
    <w:p w14:paraId="44CB87EB" w14:textId="77777777" w:rsidR="00000000" w:rsidRDefault="00754752">
      <w:pPr>
        <w:pStyle w:val="af0"/>
        <w:rPr>
          <w:rtl/>
        </w:rPr>
      </w:pPr>
      <w:r>
        <w:rPr>
          <w:rFonts w:hint="eastAsia"/>
          <w:rtl/>
        </w:rPr>
        <w:t>רוני</w:t>
      </w:r>
      <w:r>
        <w:rPr>
          <w:rtl/>
        </w:rPr>
        <w:t xml:space="preserve"> בר-און (יו"ר ועדת הכנסת):</w:t>
      </w:r>
    </w:p>
    <w:p w14:paraId="4F2A29EC" w14:textId="77777777" w:rsidR="00000000" w:rsidRDefault="00754752">
      <w:pPr>
        <w:pStyle w:val="a0"/>
        <w:rPr>
          <w:rtl/>
        </w:rPr>
      </w:pPr>
    </w:p>
    <w:p w14:paraId="1F971DA0" w14:textId="77777777" w:rsidR="00000000" w:rsidRDefault="00754752">
      <w:pPr>
        <w:pStyle w:val="a0"/>
        <w:rPr>
          <w:rFonts w:hint="cs"/>
          <w:rtl/>
        </w:rPr>
      </w:pPr>
      <w:r>
        <w:rPr>
          <w:rFonts w:hint="cs"/>
          <w:rtl/>
        </w:rPr>
        <w:t xml:space="preserve">זה הדבר הטוב שקורה לקואליציה. </w:t>
      </w:r>
    </w:p>
    <w:p w14:paraId="03584345" w14:textId="77777777" w:rsidR="00000000" w:rsidRDefault="00754752">
      <w:pPr>
        <w:pStyle w:val="a0"/>
        <w:rPr>
          <w:rFonts w:hint="cs"/>
          <w:rtl/>
        </w:rPr>
      </w:pPr>
    </w:p>
    <w:p w14:paraId="6C194DC2" w14:textId="77777777" w:rsidR="00000000" w:rsidRDefault="00754752">
      <w:pPr>
        <w:pStyle w:val="-"/>
        <w:rPr>
          <w:rtl/>
        </w:rPr>
      </w:pPr>
      <w:bookmarkStart w:id="288" w:name="FS000000560T07_06_2004_20_33_52C"/>
      <w:bookmarkEnd w:id="288"/>
      <w:r>
        <w:rPr>
          <w:rtl/>
        </w:rPr>
        <w:t>אחמד טיבי (חד"ש-תע"ל):</w:t>
      </w:r>
    </w:p>
    <w:p w14:paraId="21C90550" w14:textId="77777777" w:rsidR="00000000" w:rsidRDefault="00754752">
      <w:pPr>
        <w:pStyle w:val="a0"/>
        <w:rPr>
          <w:rtl/>
        </w:rPr>
      </w:pPr>
    </w:p>
    <w:p w14:paraId="37DD8F07" w14:textId="77777777" w:rsidR="00000000" w:rsidRDefault="00754752">
      <w:pPr>
        <w:pStyle w:val="a0"/>
        <w:rPr>
          <w:rFonts w:hint="cs"/>
          <w:rtl/>
        </w:rPr>
      </w:pPr>
      <w:r>
        <w:rPr>
          <w:rFonts w:hint="cs"/>
          <w:rtl/>
        </w:rPr>
        <w:t>אני</w:t>
      </w:r>
      <w:r>
        <w:rPr>
          <w:rFonts w:hint="cs"/>
          <w:rtl/>
        </w:rPr>
        <w:t xml:space="preserve"> משוכנע שמה שעשינו הוא נכון. אי-אפשר לתת כלי בידי מפלגה שהיא אופוזיציונית, מפלגת העבודה, על מנת שהיא תתנהג כמפלגת קואליציה או קואליציה שהיא פסאודו-אופוזיציה, קואליציה לעתיד. גברתי חברת הכנסת זהבה גלאון ודאי תקשיב לדברים על החלטת הממשלה, וכך גם חבר הכנסת יו</w:t>
      </w:r>
      <w:r>
        <w:rPr>
          <w:rFonts w:hint="cs"/>
          <w:rtl/>
        </w:rPr>
        <w:t xml:space="preserve">סי שריד. </w:t>
      </w:r>
    </w:p>
    <w:p w14:paraId="49C4C587" w14:textId="77777777" w:rsidR="00000000" w:rsidRDefault="00754752">
      <w:pPr>
        <w:pStyle w:val="a0"/>
        <w:rPr>
          <w:rFonts w:hint="cs"/>
          <w:rtl/>
        </w:rPr>
      </w:pPr>
    </w:p>
    <w:p w14:paraId="1CDA988C" w14:textId="77777777" w:rsidR="00000000" w:rsidRDefault="00754752">
      <w:pPr>
        <w:pStyle w:val="af1"/>
        <w:rPr>
          <w:rtl/>
        </w:rPr>
      </w:pPr>
      <w:r>
        <w:rPr>
          <w:rtl/>
        </w:rPr>
        <w:t>היו"ר ראובן ריבלין:</w:t>
      </w:r>
    </w:p>
    <w:p w14:paraId="091AF7CC" w14:textId="77777777" w:rsidR="00000000" w:rsidRDefault="00754752">
      <w:pPr>
        <w:pStyle w:val="a0"/>
        <w:rPr>
          <w:rtl/>
        </w:rPr>
      </w:pPr>
    </w:p>
    <w:p w14:paraId="6AA104C7" w14:textId="77777777" w:rsidR="00000000" w:rsidRDefault="00754752">
      <w:pPr>
        <w:pStyle w:val="a0"/>
        <w:rPr>
          <w:rFonts w:hint="cs"/>
          <w:rtl/>
        </w:rPr>
      </w:pPr>
      <w:r>
        <w:rPr>
          <w:rFonts w:hint="cs"/>
          <w:rtl/>
        </w:rPr>
        <w:t xml:space="preserve">חבר הכנסת טיבי, אני יכול לבקש מחברי הכנסת לא לדבר בקול, אבל אני לא יכול לומר להם להקשיב. </w:t>
      </w:r>
    </w:p>
    <w:p w14:paraId="3E4144EC" w14:textId="77777777" w:rsidR="00000000" w:rsidRDefault="00754752">
      <w:pPr>
        <w:pStyle w:val="a0"/>
        <w:rPr>
          <w:rFonts w:hint="cs"/>
          <w:rtl/>
        </w:rPr>
      </w:pPr>
    </w:p>
    <w:p w14:paraId="68FDEA86" w14:textId="77777777" w:rsidR="00000000" w:rsidRDefault="00754752">
      <w:pPr>
        <w:pStyle w:val="-"/>
        <w:rPr>
          <w:rtl/>
        </w:rPr>
      </w:pPr>
      <w:bookmarkStart w:id="289" w:name="FS000000560T07_06_2004_20_36_11C"/>
      <w:bookmarkEnd w:id="289"/>
      <w:r>
        <w:rPr>
          <w:rtl/>
        </w:rPr>
        <w:t>אחמד טיבי (חד"ש-תע"ל):</w:t>
      </w:r>
    </w:p>
    <w:p w14:paraId="701AF9E2" w14:textId="77777777" w:rsidR="00000000" w:rsidRDefault="00754752">
      <w:pPr>
        <w:pStyle w:val="a0"/>
        <w:rPr>
          <w:rtl/>
        </w:rPr>
      </w:pPr>
    </w:p>
    <w:p w14:paraId="55F13FD2" w14:textId="77777777" w:rsidR="00000000" w:rsidRDefault="00754752">
      <w:pPr>
        <w:pStyle w:val="a0"/>
        <w:rPr>
          <w:rFonts w:hint="cs"/>
          <w:rtl/>
        </w:rPr>
      </w:pPr>
      <w:r>
        <w:rPr>
          <w:rFonts w:hint="cs"/>
          <w:rtl/>
        </w:rPr>
        <w:t xml:space="preserve">לא חשוב, אולי בהמשך תבינו את זה. </w:t>
      </w:r>
    </w:p>
    <w:p w14:paraId="232A4AB6" w14:textId="77777777" w:rsidR="00000000" w:rsidRDefault="00754752">
      <w:pPr>
        <w:pStyle w:val="a0"/>
        <w:rPr>
          <w:rFonts w:hint="cs"/>
          <w:rtl/>
        </w:rPr>
      </w:pPr>
    </w:p>
    <w:p w14:paraId="2880DF6B" w14:textId="77777777" w:rsidR="00000000" w:rsidRDefault="00754752">
      <w:pPr>
        <w:pStyle w:val="af1"/>
        <w:rPr>
          <w:rtl/>
        </w:rPr>
      </w:pPr>
      <w:r>
        <w:rPr>
          <w:rtl/>
        </w:rPr>
        <w:t>היו"ר ראובן ריבלין:</w:t>
      </w:r>
    </w:p>
    <w:p w14:paraId="7307C14B" w14:textId="77777777" w:rsidR="00000000" w:rsidRDefault="00754752">
      <w:pPr>
        <w:pStyle w:val="a0"/>
        <w:rPr>
          <w:rtl/>
        </w:rPr>
      </w:pPr>
    </w:p>
    <w:p w14:paraId="0B8F47A5" w14:textId="77777777" w:rsidR="00000000" w:rsidRDefault="00754752">
      <w:pPr>
        <w:pStyle w:val="a0"/>
        <w:rPr>
          <w:rFonts w:hint="cs"/>
          <w:rtl/>
        </w:rPr>
      </w:pPr>
      <w:r>
        <w:rPr>
          <w:rFonts w:hint="cs"/>
          <w:rtl/>
        </w:rPr>
        <w:t xml:space="preserve">אני מבין היטב. </w:t>
      </w:r>
    </w:p>
    <w:p w14:paraId="12BC3FEA" w14:textId="77777777" w:rsidR="00000000" w:rsidRDefault="00754752">
      <w:pPr>
        <w:pStyle w:val="a0"/>
        <w:rPr>
          <w:rFonts w:hint="cs"/>
          <w:rtl/>
        </w:rPr>
      </w:pPr>
    </w:p>
    <w:p w14:paraId="5AECA59C" w14:textId="77777777" w:rsidR="00000000" w:rsidRDefault="00754752">
      <w:pPr>
        <w:pStyle w:val="-"/>
        <w:rPr>
          <w:rtl/>
        </w:rPr>
      </w:pPr>
      <w:bookmarkStart w:id="290" w:name="FS000000560T07_06_2004_20_36_23C"/>
      <w:bookmarkEnd w:id="290"/>
      <w:r>
        <w:rPr>
          <w:rtl/>
        </w:rPr>
        <w:t>אחמד טיבי (חד"ש-תע"ל):</w:t>
      </w:r>
    </w:p>
    <w:p w14:paraId="439A34F4" w14:textId="77777777" w:rsidR="00000000" w:rsidRDefault="00754752">
      <w:pPr>
        <w:pStyle w:val="a0"/>
        <w:rPr>
          <w:rtl/>
        </w:rPr>
      </w:pPr>
    </w:p>
    <w:p w14:paraId="0DEE41F8" w14:textId="77777777" w:rsidR="00000000" w:rsidRDefault="00754752">
      <w:pPr>
        <w:pStyle w:val="a0"/>
        <w:rPr>
          <w:rFonts w:hint="cs"/>
          <w:rtl/>
        </w:rPr>
      </w:pPr>
      <w:r>
        <w:rPr>
          <w:rFonts w:hint="cs"/>
          <w:rtl/>
        </w:rPr>
        <w:t>אדוני ראש המ</w:t>
      </w:r>
      <w:r>
        <w:rPr>
          <w:rFonts w:hint="cs"/>
          <w:rtl/>
        </w:rPr>
        <w:t xml:space="preserve">משלה, ההחלטה אתמול היתה החלטה על דבר והיפוכו. היתה החלטה על התנתקות בלי פינוי, מין "ישראבלוף" כזה. </w:t>
      </w:r>
      <w:r>
        <w:rPr>
          <w:rFonts w:hint="cs"/>
          <w:rtl/>
        </w:rPr>
        <w:tab/>
      </w:r>
      <w:r>
        <w:rPr>
          <w:rFonts w:hint="cs"/>
          <w:rtl/>
        </w:rPr>
        <w:tab/>
      </w:r>
      <w:r>
        <w:rPr>
          <w:rFonts w:hint="cs"/>
          <w:rtl/>
        </w:rPr>
        <w:tab/>
      </w:r>
      <w:r>
        <w:rPr>
          <w:rFonts w:hint="cs"/>
          <w:rtl/>
        </w:rPr>
        <w:tab/>
      </w:r>
    </w:p>
    <w:p w14:paraId="08658BF5" w14:textId="77777777" w:rsidR="00000000" w:rsidRDefault="00754752">
      <w:pPr>
        <w:pStyle w:val="a0"/>
        <w:rPr>
          <w:rFonts w:hint="cs"/>
          <w:rtl/>
        </w:rPr>
      </w:pPr>
    </w:p>
    <w:p w14:paraId="3AB6E6B5" w14:textId="77777777" w:rsidR="00000000" w:rsidRDefault="00754752">
      <w:pPr>
        <w:pStyle w:val="af0"/>
        <w:rPr>
          <w:rtl/>
        </w:rPr>
      </w:pPr>
      <w:r>
        <w:rPr>
          <w:rFonts w:hint="eastAsia"/>
          <w:rtl/>
        </w:rPr>
        <w:t>רוני</w:t>
      </w:r>
      <w:r>
        <w:rPr>
          <w:rtl/>
        </w:rPr>
        <w:t xml:space="preserve"> בר-און (יו"ר ועדת הכנסת):</w:t>
      </w:r>
    </w:p>
    <w:p w14:paraId="15BD8A25" w14:textId="77777777" w:rsidR="00000000" w:rsidRDefault="00754752">
      <w:pPr>
        <w:pStyle w:val="a0"/>
        <w:rPr>
          <w:rtl/>
        </w:rPr>
      </w:pPr>
    </w:p>
    <w:p w14:paraId="23695F7F" w14:textId="77777777" w:rsidR="00000000" w:rsidRDefault="00754752">
      <w:pPr>
        <w:pStyle w:val="a0"/>
        <w:rPr>
          <w:rFonts w:hint="cs"/>
          <w:rtl/>
        </w:rPr>
      </w:pPr>
    </w:p>
    <w:p w14:paraId="1C814B81" w14:textId="77777777" w:rsidR="00000000" w:rsidRDefault="00754752">
      <w:pPr>
        <w:pStyle w:val="a0"/>
        <w:rPr>
          <w:rFonts w:hint="cs"/>
          <w:rtl/>
        </w:rPr>
      </w:pPr>
      <w:r>
        <w:rPr>
          <w:rFonts w:hint="cs"/>
          <w:rtl/>
        </w:rPr>
        <w:t xml:space="preserve">- - -  את הטייס והרמטכ"ל - - - </w:t>
      </w:r>
    </w:p>
    <w:p w14:paraId="273A4877" w14:textId="77777777" w:rsidR="00000000" w:rsidRDefault="00754752">
      <w:pPr>
        <w:pStyle w:val="a0"/>
        <w:rPr>
          <w:rFonts w:hint="cs"/>
          <w:rtl/>
        </w:rPr>
      </w:pPr>
    </w:p>
    <w:p w14:paraId="01FAC457" w14:textId="77777777" w:rsidR="00000000" w:rsidRDefault="00754752">
      <w:pPr>
        <w:pStyle w:val="-"/>
        <w:rPr>
          <w:rtl/>
        </w:rPr>
      </w:pPr>
      <w:bookmarkStart w:id="291" w:name="FS000000560T07_06_2004_20_00_44"/>
      <w:bookmarkStart w:id="292" w:name="FS000000560T07_06_2004_20_00_48C"/>
      <w:bookmarkEnd w:id="291"/>
      <w:bookmarkEnd w:id="292"/>
      <w:r>
        <w:rPr>
          <w:rtl/>
        </w:rPr>
        <w:t>אחמד טיבי (חד"ש-תע"ל):</w:t>
      </w:r>
    </w:p>
    <w:p w14:paraId="0C4AFF8C" w14:textId="77777777" w:rsidR="00000000" w:rsidRDefault="00754752">
      <w:pPr>
        <w:pStyle w:val="a0"/>
        <w:rPr>
          <w:rtl/>
        </w:rPr>
      </w:pPr>
    </w:p>
    <w:p w14:paraId="343A4B58" w14:textId="77777777" w:rsidR="00000000" w:rsidRDefault="00754752">
      <w:pPr>
        <w:pStyle w:val="a0"/>
        <w:rPr>
          <w:rFonts w:hint="cs"/>
          <w:rtl/>
        </w:rPr>
      </w:pPr>
      <w:r>
        <w:rPr>
          <w:rFonts w:hint="cs"/>
          <w:rtl/>
        </w:rPr>
        <w:t>איך יכול אדם שצחק כאשר דיברתי על גופות של ילדים פלסטינים להתח</w:t>
      </w:r>
      <w:r>
        <w:rPr>
          <w:rFonts w:hint="cs"/>
          <w:rtl/>
        </w:rPr>
        <w:t>צף?</w:t>
      </w:r>
    </w:p>
    <w:p w14:paraId="3B694341" w14:textId="77777777" w:rsidR="00000000" w:rsidRDefault="00754752">
      <w:pPr>
        <w:pStyle w:val="a0"/>
        <w:rPr>
          <w:rFonts w:hint="cs"/>
          <w:rtl/>
        </w:rPr>
      </w:pPr>
    </w:p>
    <w:p w14:paraId="5045EC77" w14:textId="77777777" w:rsidR="00000000" w:rsidRDefault="00754752">
      <w:pPr>
        <w:pStyle w:val="af0"/>
        <w:rPr>
          <w:rtl/>
        </w:rPr>
      </w:pPr>
      <w:r>
        <w:rPr>
          <w:rFonts w:hint="eastAsia"/>
          <w:rtl/>
        </w:rPr>
        <w:t>רוני</w:t>
      </w:r>
      <w:r>
        <w:rPr>
          <w:rtl/>
        </w:rPr>
        <w:t xml:space="preserve"> בר-און (יו"ר ועדת הכנסת):</w:t>
      </w:r>
    </w:p>
    <w:p w14:paraId="258D7D47" w14:textId="77777777" w:rsidR="00000000" w:rsidRDefault="00754752">
      <w:pPr>
        <w:pStyle w:val="a0"/>
        <w:rPr>
          <w:rtl/>
        </w:rPr>
      </w:pPr>
    </w:p>
    <w:p w14:paraId="400BE3C9" w14:textId="77777777" w:rsidR="00000000" w:rsidRDefault="00754752">
      <w:pPr>
        <w:pStyle w:val="a0"/>
        <w:rPr>
          <w:rFonts w:hint="cs"/>
          <w:rtl/>
        </w:rPr>
      </w:pPr>
      <w:r>
        <w:rPr>
          <w:rFonts w:hint="cs"/>
          <w:rtl/>
        </w:rPr>
        <w:t xml:space="preserve">אתה יודע שאתה משקר - - - </w:t>
      </w:r>
    </w:p>
    <w:p w14:paraId="232E6B71" w14:textId="77777777" w:rsidR="00000000" w:rsidRDefault="00754752">
      <w:pPr>
        <w:pStyle w:val="a0"/>
        <w:rPr>
          <w:rFonts w:hint="cs"/>
          <w:rtl/>
        </w:rPr>
      </w:pPr>
    </w:p>
    <w:p w14:paraId="46DC8439" w14:textId="77777777" w:rsidR="00000000" w:rsidRDefault="00754752">
      <w:pPr>
        <w:pStyle w:val="-"/>
        <w:rPr>
          <w:rtl/>
        </w:rPr>
      </w:pPr>
      <w:r>
        <w:rPr>
          <w:rtl/>
        </w:rPr>
        <w:t>אחמד טיבי (חד"ש-תע"ל):</w:t>
      </w:r>
    </w:p>
    <w:p w14:paraId="14C96510" w14:textId="77777777" w:rsidR="00000000" w:rsidRDefault="00754752">
      <w:pPr>
        <w:pStyle w:val="a0"/>
        <w:rPr>
          <w:rFonts w:hint="cs"/>
          <w:rtl/>
        </w:rPr>
      </w:pPr>
    </w:p>
    <w:p w14:paraId="0D36CEF0" w14:textId="77777777" w:rsidR="00000000" w:rsidRDefault="00754752">
      <w:pPr>
        <w:pStyle w:val="a0"/>
        <w:rPr>
          <w:rFonts w:hint="cs"/>
          <w:rtl/>
        </w:rPr>
      </w:pPr>
      <w:r>
        <w:rPr>
          <w:rFonts w:hint="cs"/>
          <w:rtl/>
        </w:rPr>
        <w:t xml:space="preserve">אתה אדם חצוף, חסר רגשות - - </w:t>
      </w:r>
    </w:p>
    <w:p w14:paraId="0AAD828A" w14:textId="77777777" w:rsidR="00000000" w:rsidRDefault="00754752">
      <w:pPr>
        <w:pStyle w:val="a0"/>
        <w:rPr>
          <w:rFonts w:hint="cs"/>
          <w:rtl/>
        </w:rPr>
      </w:pPr>
    </w:p>
    <w:p w14:paraId="3D75A832" w14:textId="77777777" w:rsidR="00000000" w:rsidRDefault="00754752">
      <w:pPr>
        <w:pStyle w:val="af0"/>
        <w:rPr>
          <w:rtl/>
        </w:rPr>
      </w:pPr>
      <w:r>
        <w:rPr>
          <w:rFonts w:hint="eastAsia"/>
          <w:rtl/>
        </w:rPr>
        <w:t>רוני</w:t>
      </w:r>
      <w:r>
        <w:rPr>
          <w:rtl/>
        </w:rPr>
        <w:t xml:space="preserve"> בר-און (יו"ר ועדת הכנסת):</w:t>
      </w:r>
    </w:p>
    <w:p w14:paraId="65C26B9D" w14:textId="77777777" w:rsidR="00000000" w:rsidRDefault="00754752">
      <w:pPr>
        <w:pStyle w:val="a0"/>
        <w:rPr>
          <w:rFonts w:hint="cs"/>
          <w:rtl/>
        </w:rPr>
      </w:pPr>
    </w:p>
    <w:p w14:paraId="6EA763FD" w14:textId="77777777" w:rsidR="00000000" w:rsidRDefault="00754752">
      <w:pPr>
        <w:pStyle w:val="a0"/>
        <w:rPr>
          <w:rFonts w:hint="cs"/>
          <w:rtl/>
        </w:rPr>
      </w:pPr>
      <w:r>
        <w:rPr>
          <w:rFonts w:hint="cs"/>
          <w:rtl/>
        </w:rPr>
        <w:t xml:space="preserve">- - - </w:t>
      </w:r>
    </w:p>
    <w:p w14:paraId="26B3C7B7" w14:textId="77777777" w:rsidR="00000000" w:rsidRDefault="00754752">
      <w:pPr>
        <w:pStyle w:val="a0"/>
        <w:rPr>
          <w:rFonts w:hint="cs"/>
          <w:rtl/>
        </w:rPr>
      </w:pPr>
    </w:p>
    <w:p w14:paraId="5A01730C" w14:textId="77777777" w:rsidR="00000000" w:rsidRDefault="00754752">
      <w:pPr>
        <w:pStyle w:val="-"/>
        <w:rPr>
          <w:rtl/>
        </w:rPr>
      </w:pPr>
      <w:r>
        <w:rPr>
          <w:rtl/>
        </w:rPr>
        <w:t>אחמד טיבי (חד"ש-תע"ל):</w:t>
      </w:r>
    </w:p>
    <w:p w14:paraId="04A77CB6" w14:textId="77777777" w:rsidR="00000000" w:rsidRDefault="00754752">
      <w:pPr>
        <w:pStyle w:val="a0"/>
        <w:rPr>
          <w:rFonts w:hint="cs"/>
          <w:rtl/>
        </w:rPr>
      </w:pPr>
    </w:p>
    <w:p w14:paraId="2868146E" w14:textId="77777777" w:rsidR="00000000" w:rsidRDefault="00754752">
      <w:pPr>
        <w:pStyle w:val="a0"/>
        <w:rPr>
          <w:rFonts w:hint="cs"/>
          <w:rtl/>
        </w:rPr>
      </w:pPr>
      <w:r>
        <w:rPr>
          <w:rFonts w:hint="cs"/>
          <w:rtl/>
        </w:rPr>
        <w:t>- - אתה לא מתבייש. צחקת כאשר דיברתי על גופות. במקום טייס, שים טנקיסט, מה ה</w:t>
      </w:r>
      <w:r>
        <w:rPr>
          <w:rFonts w:hint="cs"/>
          <w:rtl/>
        </w:rPr>
        <w:t>בעיה?</w:t>
      </w:r>
    </w:p>
    <w:p w14:paraId="3BE49049" w14:textId="77777777" w:rsidR="00000000" w:rsidRDefault="00754752">
      <w:pPr>
        <w:pStyle w:val="a0"/>
        <w:rPr>
          <w:rFonts w:hint="cs"/>
          <w:rtl/>
        </w:rPr>
      </w:pPr>
    </w:p>
    <w:p w14:paraId="4A800F92" w14:textId="77777777" w:rsidR="00000000" w:rsidRDefault="00754752">
      <w:pPr>
        <w:pStyle w:val="af0"/>
        <w:rPr>
          <w:rtl/>
        </w:rPr>
      </w:pPr>
      <w:r>
        <w:rPr>
          <w:rFonts w:hint="eastAsia"/>
          <w:rtl/>
        </w:rPr>
        <w:t>רוני</w:t>
      </w:r>
      <w:r>
        <w:rPr>
          <w:rtl/>
        </w:rPr>
        <w:t xml:space="preserve"> בר-און (יו"ר ועדת הכנסת):</w:t>
      </w:r>
    </w:p>
    <w:p w14:paraId="2DE21FB8" w14:textId="77777777" w:rsidR="00000000" w:rsidRDefault="00754752">
      <w:pPr>
        <w:pStyle w:val="a0"/>
        <w:rPr>
          <w:rFonts w:hint="cs"/>
          <w:rtl/>
        </w:rPr>
      </w:pPr>
    </w:p>
    <w:p w14:paraId="56E79ADA" w14:textId="77777777" w:rsidR="00000000" w:rsidRDefault="00754752">
      <w:pPr>
        <w:pStyle w:val="a0"/>
        <w:rPr>
          <w:rFonts w:hint="cs"/>
          <w:rtl/>
        </w:rPr>
      </w:pPr>
      <w:r>
        <w:rPr>
          <w:rFonts w:hint="cs"/>
          <w:rtl/>
        </w:rPr>
        <w:t xml:space="preserve">- - - </w:t>
      </w:r>
    </w:p>
    <w:p w14:paraId="0E2C8234" w14:textId="77777777" w:rsidR="00000000" w:rsidRDefault="00754752">
      <w:pPr>
        <w:pStyle w:val="a0"/>
        <w:rPr>
          <w:rFonts w:hint="cs"/>
          <w:rtl/>
        </w:rPr>
      </w:pPr>
    </w:p>
    <w:p w14:paraId="5C8BB2AC" w14:textId="77777777" w:rsidR="00000000" w:rsidRDefault="00754752">
      <w:pPr>
        <w:pStyle w:val="-"/>
        <w:rPr>
          <w:rtl/>
        </w:rPr>
      </w:pPr>
      <w:r>
        <w:rPr>
          <w:rtl/>
        </w:rPr>
        <w:t>אחמד טיבי (חד"ש-תע"ל):</w:t>
      </w:r>
    </w:p>
    <w:p w14:paraId="765249A5" w14:textId="77777777" w:rsidR="00000000" w:rsidRDefault="00754752">
      <w:pPr>
        <w:pStyle w:val="a0"/>
        <w:rPr>
          <w:rFonts w:hint="cs"/>
          <w:rtl/>
        </w:rPr>
      </w:pPr>
    </w:p>
    <w:p w14:paraId="4DE044FD" w14:textId="77777777" w:rsidR="00000000" w:rsidRDefault="00754752">
      <w:pPr>
        <w:pStyle w:val="a0"/>
        <w:rPr>
          <w:rFonts w:hint="cs"/>
          <w:rtl/>
        </w:rPr>
      </w:pPr>
      <w:r>
        <w:rPr>
          <w:rFonts w:hint="cs"/>
          <w:rtl/>
        </w:rPr>
        <w:t xml:space="preserve">במקום טייס, שים טנקיסט - - </w:t>
      </w:r>
    </w:p>
    <w:p w14:paraId="2FC3761A" w14:textId="77777777" w:rsidR="00000000" w:rsidRDefault="00754752">
      <w:pPr>
        <w:pStyle w:val="a0"/>
        <w:rPr>
          <w:rFonts w:hint="cs"/>
          <w:rtl/>
        </w:rPr>
      </w:pPr>
    </w:p>
    <w:p w14:paraId="78969544" w14:textId="77777777" w:rsidR="00000000" w:rsidRDefault="00754752">
      <w:pPr>
        <w:pStyle w:val="af1"/>
        <w:rPr>
          <w:rtl/>
        </w:rPr>
      </w:pPr>
      <w:r>
        <w:rPr>
          <w:rtl/>
        </w:rPr>
        <w:t>היו"ר</w:t>
      </w:r>
      <w:r>
        <w:rPr>
          <w:rFonts w:hint="cs"/>
          <w:rtl/>
        </w:rPr>
        <w:t xml:space="preserve"> ראובן ריבלין</w:t>
      </w:r>
      <w:r>
        <w:rPr>
          <w:rtl/>
        </w:rPr>
        <w:t>:</w:t>
      </w:r>
    </w:p>
    <w:p w14:paraId="43E93908" w14:textId="77777777" w:rsidR="00000000" w:rsidRDefault="00754752">
      <w:pPr>
        <w:pStyle w:val="a0"/>
        <w:rPr>
          <w:rtl/>
        </w:rPr>
      </w:pPr>
    </w:p>
    <w:p w14:paraId="653DADF6" w14:textId="77777777" w:rsidR="00000000" w:rsidRDefault="00754752">
      <w:pPr>
        <w:pStyle w:val="a0"/>
        <w:rPr>
          <w:rFonts w:hint="cs"/>
          <w:rtl/>
        </w:rPr>
      </w:pPr>
      <w:r>
        <w:rPr>
          <w:rFonts w:hint="cs"/>
          <w:rtl/>
        </w:rPr>
        <w:t>חבר הכנסת טיבי.  חבר הכנסת בר-און .</w:t>
      </w:r>
    </w:p>
    <w:p w14:paraId="0A47B034" w14:textId="77777777" w:rsidR="00000000" w:rsidRDefault="00754752">
      <w:pPr>
        <w:pStyle w:val="a0"/>
        <w:rPr>
          <w:rFonts w:hint="cs"/>
          <w:rtl/>
        </w:rPr>
      </w:pPr>
    </w:p>
    <w:p w14:paraId="7B3F7BB3" w14:textId="77777777" w:rsidR="00000000" w:rsidRDefault="00754752">
      <w:pPr>
        <w:pStyle w:val="-"/>
        <w:rPr>
          <w:rtl/>
        </w:rPr>
      </w:pPr>
      <w:bookmarkStart w:id="293" w:name="FS000000560T07_06_2004_20_01_15C"/>
      <w:bookmarkStart w:id="294" w:name="FS000000560T07_06_2004_20_01_16C"/>
      <w:bookmarkEnd w:id="293"/>
      <w:bookmarkEnd w:id="294"/>
      <w:r>
        <w:rPr>
          <w:rtl/>
        </w:rPr>
        <w:t>אחמד טיבי (חד"ש-תע"ל):</w:t>
      </w:r>
    </w:p>
    <w:p w14:paraId="4D7986CD" w14:textId="77777777" w:rsidR="00000000" w:rsidRDefault="00754752">
      <w:pPr>
        <w:pStyle w:val="a0"/>
        <w:rPr>
          <w:rFonts w:hint="cs"/>
          <w:rtl/>
        </w:rPr>
      </w:pPr>
    </w:p>
    <w:p w14:paraId="4A353B37" w14:textId="77777777" w:rsidR="00000000" w:rsidRDefault="00754752">
      <w:pPr>
        <w:pStyle w:val="a0"/>
        <w:rPr>
          <w:rFonts w:hint="cs"/>
          <w:rtl/>
        </w:rPr>
      </w:pPr>
      <w:r>
        <w:rPr>
          <w:rFonts w:hint="cs"/>
          <w:rtl/>
        </w:rPr>
        <w:t xml:space="preserve">- -  כאילו לא מדובר בילדים. חצוף שכמוך. אדם אטום.  </w:t>
      </w:r>
    </w:p>
    <w:p w14:paraId="772D9787" w14:textId="77777777" w:rsidR="00000000" w:rsidRDefault="00754752">
      <w:pPr>
        <w:pStyle w:val="a0"/>
        <w:rPr>
          <w:rFonts w:hint="cs"/>
          <w:rtl/>
        </w:rPr>
      </w:pPr>
    </w:p>
    <w:p w14:paraId="2B1AFB1F" w14:textId="77777777" w:rsidR="00000000" w:rsidRDefault="00754752">
      <w:pPr>
        <w:pStyle w:val="af1"/>
        <w:rPr>
          <w:rtl/>
        </w:rPr>
      </w:pPr>
      <w:r>
        <w:rPr>
          <w:rtl/>
        </w:rPr>
        <w:t>היו"ר</w:t>
      </w:r>
      <w:r>
        <w:rPr>
          <w:rFonts w:hint="cs"/>
          <w:rtl/>
        </w:rPr>
        <w:t xml:space="preserve"> ראובן ריבלין</w:t>
      </w:r>
      <w:r>
        <w:rPr>
          <w:rtl/>
        </w:rPr>
        <w:t>:</w:t>
      </w:r>
    </w:p>
    <w:p w14:paraId="4520AF73" w14:textId="77777777" w:rsidR="00000000" w:rsidRDefault="00754752">
      <w:pPr>
        <w:pStyle w:val="a0"/>
        <w:rPr>
          <w:rtl/>
        </w:rPr>
      </w:pPr>
    </w:p>
    <w:p w14:paraId="11F7AACB" w14:textId="77777777" w:rsidR="00000000" w:rsidRDefault="00754752">
      <w:pPr>
        <w:pStyle w:val="a0"/>
        <w:rPr>
          <w:rFonts w:hint="cs"/>
          <w:rtl/>
        </w:rPr>
      </w:pPr>
      <w:r>
        <w:rPr>
          <w:rFonts w:hint="cs"/>
          <w:rtl/>
        </w:rPr>
        <w:t>חבר הכנסת בר-און, חבר הכנסת טיבי ברשות דיבור עכשיו.</w:t>
      </w:r>
    </w:p>
    <w:p w14:paraId="655FE351" w14:textId="77777777" w:rsidR="00000000" w:rsidRDefault="00754752">
      <w:pPr>
        <w:pStyle w:val="a0"/>
        <w:rPr>
          <w:rFonts w:hint="cs"/>
          <w:rtl/>
        </w:rPr>
      </w:pPr>
    </w:p>
    <w:p w14:paraId="2AA095C2" w14:textId="77777777" w:rsidR="00000000" w:rsidRDefault="00754752">
      <w:pPr>
        <w:pStyle w:val="-"/>
        <w:rPr>
          <w:rtl/>
        </w:rPr>
      </w:pPr>
      <w:bookmarkStart w:id="295" w:name="FS000000560T07_06_2004_20_01_20C"/>
      <w:bookmarkEnd w:id="295"/>
      <w:r>
        <w:rPr>
          <w:rtl/>
        </w:rPr>
        <w:t>אחמד טיבי (חד"ש-תע"ל):</w:t>
      </w:r>
    </w:p>
    <w:p w14:paraId="6D9E0C90" w14:textId="77777777" w:rsidR="00000000" w:rsidRDefault="00754752">
      <w:pPr>
        <w:pStyle w:val="a0"/>
        <w:rPr>
          <w:rtl/>
        </w:rPr>
      </w:pPr>
    </w:p>
    <w:p w14:paraId="6354EF64" w14:textId="77777777" w:rsidR="00000000" w:rsidRDefault="00754752">
      <w:pPr>
        <w:pStyle w:val="a0"/>
        <w:rPr>
          <w:rFonts w:hint="cs"/>
          <w:rtl/>
        </w:rPr>
      </w:pPr>
      <w:r>
        <w:rPr>
          <w:rFonts w:hint="cs"/>
          <w:rtl/>
        </w:rPr>
        <w:t>אתה אדם אטום. צחקת כאשר דיברתי על מוות. אתה לא מתבייש?</w:t>
      </w:r>
    </w:p>
    <w:p w14:paraId="4C70AB90" w14:textId="77777777" w:rsidR="00000000" w:rsidRDefault="00754752">
      <w:pPr>
        <w:pStyle w:val="a0"/>
        <w:rPr>
          <w:rFonts w:hint="cs"/>
          <w:rtl/>
        </w:rPr>
      </w:pPr>
    </w:p>
    <w:p w14:paraId="1972A428" w14:textId="77777777" w:rsidR="00000000" w:rsidRDefault="00754752">
      <w:pPr>
        <w:pStyle w:val="af0"/>
        <w:rPr>
          <w:rtl/>
        </w:rPr>
      </w:pPr>
      <w:r>
        <w:rPr>
          <w:rFonts w:hint="eastAsia"/>
          <w:rtl/>
        </w:rPr>
        <w:t>רוני</w:t>
      </w:r>
      <w:r>
        <w:rPr>
          <w:rtl/>
        </w:rPr>
        <w:t xml:space="preserve"> בר-און (יו"ר ועדת הכנסת):</w:t>
      </w:r>
    </w:p>
    <w:p w14:paraId="5E105B23" w14:textId="77777777" w:rsidR="00000000" w:rsidRDefault="00754752">
      <w:pPr>
        <w:pStyle w:val="a0"/>
        <w:rPr>
          <w:rFonts w:hint="cs"/>
          <w:rtl/>
        </w:rPr>
      </w:pPr>
    </w:p>
    <w:p w14:paraId="348527EE" w14:textId="77777777" w:rsidR="00000000" w:rsidRDefault="00754752">
      <w:pPr>
        <w:pStyle w:val="a0"/>
        <w:rPr>
          <w:rFonts w:hint="cs"/>
          <w:rtl/>
        </w:rPr>
      </w:pPr>
      <w:r>
        <w:rPr>
          <w:rFonts w:hint="cs"/>
          <w:rtl/>
        </w:rPr>
        <w:t xml:space="preserve">- - - </w:t>
      </w:r>
    </w:p>
    <w:p w14:paraId="7359A39C" w14:textId="77777777" w:rsidR="00000000" w:rsidRDefault="00754752">
      <w:pPr>
        <w:pStyle w:val="a0"/>
        <w:rPr>
          <w:rFonts w:hint="cs"/>
          <w:rtl/>
        </w:rPr>
      </w:pPr>
    </w:p>
    <w:p w14:paraId="50E682D2" w14:textId="77777777" w:rsidR="00000000" w:rsidRDefault="00754752">
      <w:pPr>
        <w:pStyle w:val="af1"/>
        <w:rPr>
          <w:rtl/>
        </w:rPr>
      </w:pPr>
      <w:r>
        <w:rPr>
          <w:rtl/>
        </w:rPr>
        <w:t>היו"ר</w:t>
      </w:r>
      <w:r>
        <w:rPr>
          <w:rFonts w:hint="cs"/>
          <w:rtl/>
        </w:rPr>
        <w:t xml:space="preserve"> ראובן ריבלין</w:t>
      </w:r>
      <w:r>
        <w:rPr>
          <w:rtl/>
        </w:rPr>
        <w:t>:</w:t>
      </w:r>
    </w:p>
    <w:p w14:paraId="3635828A" w14:textId="77777777" w:rsidR="00000000" w:rsidRDefault="00754752">
      <w:pPr>
        <w:pStyle w:val="a0"/>
        <w:rPr>
          <w:rtl/>
        </w:rPr>
      </w:pPr>
    </w:p>
    <w:p w14:paraId="3DDDB037" w14:textId="77777777" w:rsidR="00000000" w:rsidRDefault="00754752">
      <w:pPr>
        <w:pStyle w:val="a0"/>
        <w:rPr>
          <w:rFonts w:hint="cs"/>
          <w:rtl/>
        </w:rPr>
      </w:pPr>
      <w:r>
        <w:rPr>
          <w:rFonts w:hint="cs"/>
          <w:rtl/>
        </w:rPr>
        <w:t>חבר הכנסת טיבי, מרגע זה אני מפעיל את השעון. אדוני יצעק כמה שהו</w:t>
      </w:r>
      <w:r>
        <w:rPr>
          <w:rFonts w:hint="cs"/>
          <w:rtl/>
        </w:rPr>
        <w:t xml:space="preserve">א רוצה, אבל בעוד ארבע דקות הוא מסיים את דבריו. חבר הכנסת בר-און, נא לא לענות. </w:t>
      </w:r>
    </w:p>
    <w:p w14:paraId="7CBDFDC7" w14:textId="77777777" w:rsidR="00000000" w:rsidRDefault="00754752">
      <w:pPr>
        <w:pStyle w:val="a0"/>
        <w:rPr>
          <w:rFonts w:hint="cs"/>
          <w:rtl/>
        </w:rPr>
      </w:pPr>
    </w:p>
    <w:p w14:paraId="1FBDA64B" w14:textId="77777777" w:rsidR="00000000" w:rsidRDefault="00754752">
      <w:pPr>
        <w:pStyle w:val="-"/>
        <w:rPr>
          <w:rtl/>
        </w:rPr>
      </w:pPr>
      <w:bookmarkStart w:id="296" w:name="FS000000560T07_06_2004_20_24_18"/>
      <w:bookmarkStart w:id="297" w:name="FS000000560T07_06_2004_20_24_34C"/>
      <w:bookmarkEnd w:id="296"/>
      <w:bookmarkEnd w:id="297"/>
      <w:r>
        <w:rPr>
          <w:rtl/>
        </w:rPr>
        <w:t>אחמד טיבי (חד"ש-תע"ל):</w:t>
      </w:r>
    </w:p>
    <w:p w14:paraId="49A14D68" w14:textId="77777777" w:rsidR="00000000" w:rsidRDefault="00754752">
      <w:pPr>
        <w:pStyle w:val="a0"/>
        <w:rPr>
          <w:rtl/>
        </w:rPr>
      </w:pPr>
    </w:p>
    <w:p w14:paraId="4C237788" w14:textId="77777777" w:rsidR="00000000" w:rsidRDefault="00754752">
      <w:pPr>
        <w:pStyle w:val="a0"/>
        <w:rPr>
          <w:rFonts w:hint="cs"/>
          <w:rtl/>
        </w:rPr>
      </w:pPr>
      <w:r>
        <w:rPr>
          <w:rFonts w:hint="cs"/>
          <w:rtl/>
        </w:rPr>
        <w:t xml:space="preserve">התחלתי לדבר על תוכנית התנתקות בלי פינוי, מין "ישראבלוף" כזה, שבסופו ראש הממשלה התנתק מתוכניתו המקורית. שלישיית הסב"ל </w:t>
      </w:r>
      <w:r>
        <w:rPr>
          <w:rFonts w:hint="eastAsia"/>
          <w:rtl/>
        </w:rPr>
        <w:t>–</w:t>
      </w:r>
      <w:r>
        <w:rPr>
          <w:rFonts w:hint="cs"/>
          <w:rtl/>
        </w:rPr>
        <w:t xml:space="preserve"> סילבן, ביבי ולבנת </w:t>
      </w:r>
      <w:r>
        <w:rPr>
          <w:rFonts w:hint="eastAsia"/>
          <w:rtl/>
        </w:rPr>
        <w:t>–</w:t>
      </w:r>
      <w:r>
        <w:rPr>
          <w:rFonts w:hint="cs"/>
          <w:rtl/>
        </w:rPr>
        <w:t xml:space="preserve"> התנתקה מהזחיל</w:t>
      </w:r>
      <w:r>
        <w:rPr>
          <w:rFonts w:hint="cs"/>
          <w:rtl/>
        </w:rPr>
        <w:t xml:space="preserve">ה על גחון של מפלגת העבודה אל תוך הקואליציה. הציבור התנתק מאפשרות של תהליך מדיני, ובא לממשלה גואל </w:t>
      </w:r>
      <w:r>
        <w:rPr>
          <w:rFonts w:hint="eastAsia"/>
          <w:rtl/>
        </w:rPr>
        <w:t>–</w:t>
      </w:r>
      <w:r>
        <w:rPr>
          <w:rFonts w:hint="cs"/>
          <w:rtl/>
        </w:rPr>
        <w:t xml:space="preserve"> או גואלת, בדמותה של ציפי לבני. למעשה מפה ועד מרס יש תשעה חודשים. </w:t>
      </w:r>
    </w:p>
    <w:p w14:paraId="07AD73B4" w14:textId="77777777" w:rsidR="00000000" w:rsidRDefault="00754752">
      <w:pPr>
        <w:pStyle w:val="a0"/>
        <w:rPr>
          <w:rFonts w:hint="cs"/>
          <w:rtl/>
        </w:rPr>
      </w:pPr>
    </w:p>
    <w:p w14:paraId="243C64F5" w14:textId="77777777" w:rsidR="00000000" w:rsidRDefault="00754752">
      <w:pPr>
        <w:pStyle w:val="af0"/>
        <w:rPr>
          <w:rtl/>
        </w:rPr>
      </w:pPr>
      <w:r>
        <w:rPr>
          <w:rFonts w:hint="eastAsia"/>
          <w:rtl/>
        </w:rPr>
        <w:t>חיים</w:t>
      </w:r>
      <w:r>
        <w:rPr>
          <w:rtl/>
        </w:rPr>
        <w:t xml:space="preserve"> אורון (מרצ):</w:t>
      </w:r>
    </w:p>
    <w:p w14:paraId="3BF9D70F" w14:textId="77777777" w:rsidR="00000000" w:rsidRDefault="00754752">
      <w:pPr>
        <w:pStyle w:val="a0"/>
        <w:rPr>
          <w:rFonts w:hint="cs"/>
          <w:rtl/>
        </w:rPr>
      </w:pPr>
    </w:p>
    <w:p w14:paraId="7ABC1BEF" w14:textId="77777777" w:rsidR="00000000" w:rsidRDefault="00754752">
      <w:pPr>
        <w:pStyle w:val="a0"/>
        <w:rPr>
          <w:rFonts w:hint="cs"/>
          <w:rtl/>
        </w:rPr>
      </w:pPr>
      <w:r>
        <w:rPr>
          <w:rFonts w:hint="cs"/>
          <w:rtl/>
        </w:rPr>
        <w:t>בתור גינקולוג אתה יודע מה עומד לקרות.</w:t>
      </w:r>
    </w:p>
    <w:p w14:paraId="1D889697" w14:textId="77777777" w:rsidR="00000000" w:rsidRDefault="00754752">
      <w:pPr>
        <w:pStyle w:val="a0"/>
        <w:rPr>
          <w:rFonts w:hint="cs"/>
          <w:rtl/>
        </w:rPr>
      </w:pPr>
    </w:p>
    <w:p w14:paraId="1C05CE96" w14:textId="77777777" w:rsidR="00000000" w:rsidRDefault="00754752">
      <w:pPr>
        <w:pStyle w:val="-"/>
        <w:rPr>
          <w:rtl/>
        </w:rPr>
      </w:pPr>
      <w:bookmarkStart w:id="298" w:name="FS000000560T07_06_2004_20_02_17C"/>
      <w:bookmarkEnd w:id="298"/>
      <w:r>
        <w:rPr>
          <w:rtl/>
        </w:rPr>
        <w:t>אחמד טיבי (חד"ש-תע"ל):</w:t>
      </w:r>
    </w:p>
    <w:p w14:paraId="25D31F05" w14:textId="77777777" w:rsidR="00000000" w:rsidRDefault="00754752">
      <w:pPr>
        <w:pStyle w:val="a0"/>
        <w:rPr>
          <w:rtl/>
        </w:rPr>
      </w:pPr>
    </w:p>
    <w:p w14:paraId="2F59C415" w14:textId="77777777" w:rsidR="00000000" w:rsidRDefault="00754752">
      <w:pPr>
        <w:pStyle w:val="a0"/>
        <w:rPr>
          <w:rFonts w:hint="cs"/>
          <w:rtl/>
        </w:rPr>
      </w:pPr>
      <w:r>
        <w:rPr>
          <w:rFonts w:hint="cs"/>
          <w:rtl/>
        </w:rPr>
        <w:t>אם נשתמש</w:t>
      </w:r>
      <w:r>
        <w:rPr>
          <w:rFonts w:hint="cs"/>
          <w:rtl/>
        </w:rPr>
        <w:t xml:space="preserve"> במוטיבים רפואיים, זה היריון שיהיה היריון נפל, אדוני ראש הממשלה. או שההפלה תהיה הפלה מנטייה </w:t>
      </w:r>
      <w:r>
        <w:rPr>
          <w:rFonts w:hint="eastAsia"/>
          <w:rtl/>
        </w:rPr>
        <w:t>–</w:t>
      </w:r>
      <w:r>
        <w:rPr>
          <w:rFonts w:hint="cs"/>
          <w:rtl/>
        </w:rPr>
        <w:t xml:space="preserve"> </w:t>
      </w:r>
      <w:r>
        <w:t xml:space="preserve"> </w:t>
      </w:r>
      <w:r>
        <w:rPr>
          <w:rFonts w:hint="cs"/>
        </w:rPr>
        <w:t>abortion</w:t>
      </w:r>
      <w:r>
        <w:rPr>
          <w:rFonts w:hint="cs"/>
          <w:rtl/>
        </w:rPr>
        <w:t xml:space="preserve"> </w:t>
      </w:r>
      <w:r>
        <w:t xml:space="preserve">habitual </w:t>
      </w:r>
      <w:r>
        <w:rPr>
          <w:rFonts w:hint="cs"/>
          <w:rtl/>
        </w:rPr>
        <w:t xml:space="preserve"> </w:t>
      </w:r>
      <w:r>
        <w:rPr>
          <w:rFonts w:hint="eastAsia"/>
          <w:rtl/>
        </w:rPr>
        <w:t>–</w:t>
      </w:r>
      <w:r>
        <w:rPr>
          <w:rFonts w:hint="cs"/>
          <w:rtl/>
        </w:rPr>
        <w:t xml:space="preserve"> כי כבר היו הפלות בעבר וזו הפלה חוזרת, הפלה מנטייה; פעם ראשונה, פעם שנייה, פעם שלישית.</w:t>
      </w:r>
    </w:p>
    <w:p w14:paraId="21C41520" w14:textId="77777777" w:rsidR="00000000" w:rsidRDefault="00754752">
      <w:pPr>
        <w:pStyle w:val="a0"/>
        <w:rPr>
          <w:rFonts w:hint="cs"/>
          <w:rtl/>
        </w:rPr>
      </w:pPr>
    </w:p>
    <w:p w14:paraId="7A6B28A4" w14:textId="77777777" w:rsidR="00000000" w:rsidRDefault="00754752">
      <w:pPr>
        <w:pStyle w:val="af0"/>
        <w:rPr>
          <w:rtl/>
        </w:rPr>
      </w:pPr>
      <w:r>
        <w:rPr>
          <w:rFonts w:hint="eastAsia"/>
          <w:rtl/>
        </w:rPr>
        <w:t>יוסי</w:t>
      </w:r>
      <w:r>
        <w:rPr>
          <w:rtl/>
        </w:rPr>
        <w:t xml:space="preserve"> שריד (מרצ):</w:t>
      </w:r>
    </w:p>
    <w:p w14:paraId="7C03085F" w14:textId="77777777" w:rsidR="00000000" w:rsidRDefault="00754752">
      <w:pPr>
        <w:pStyle w:val="a0"/>
        <w:rPr>
          <w:rFonts w:hint="cs"/>
          <w:rtl/>
        </w:rPr>
      </w:pPr>
    </w:p>
    <w:p w14:paraId="1B651AD3" w14:textId="77777777" w:rsidR="00000000" w:rsidRDefault="00754752">
      <w:pPr>
        <w:pStyle w:val="a0"/>
        <w:rPr>
          <w:rFonts w:hint="cs"/>
          <w:rtl/>
        </w:rPr>
      </w:pPr>
      <w:r>
        <w:rPr>
          <w:rFonts w:hint="cs"/>
          <w:rtl/>
        </w:rPr>
        <w:t xml:space="preserve">או שיישלפו המים - - - </w:t>
      </w:r>
    </w:p>
    <w:p w14:paraId="10C2E34D" w14:textId="77777777" w:rsidR="00000000" w:rsidRDefault="00754752">
      <w:pPr>
        <w:pStyle w:val="a0"/>
        <w:rPr>
          <w:rFonts w:hint="cs"/>
          <w:rtl/>
        </w:rPr>
      </w:pPr>
    </w:p>
    <w:p w14:paraId="1F96C1DD" w14:textId="77777777" w:rsidR="00000000" w:rsidRDefault="00754752">
      <w:pPr>
        <w:pStyle w:val="-"/>
        <w:rPr>
          <w:rtl/>
        </w:rPr>
      </w:pPr>
      <w:bookmarkStart w:id="299" w:name="FS000000560T07_06_2004_20_02_47C"/>
      <w:bookmarkEnd w:id="299"/>
      <w:r>
        <w:rPr>
          <w:rtl/>
        </w:rPr>
        <w:t>אחמד טיבי (</w:t>
      </w:r>
      <w:r>
        <w:rPr>
          <w:rtl/>
        </w:rPr>
        <w:t>חד"ש-תע"ל):</w:t>
      </w:r>
    </w:p>
    <w:p w14:paraId="7597FA4C" w14:textId="77777777" w:rsidR="00000000" w:rsidRDefault="00754752">
      <w:pPr>
        <w:pStyle w:val="a0"/>
        <w:rPr>
          <w:rtl/>
        </w:rPr>
      </w:pPr>
    </w:p>
    <w:p w14:paraId="626A2C98" w14:textId="77777777" w:rsidR="00000000" w:rsidRDefault="00754752">
      <w:pPr>
        <w:pStyle w:val="a0"/>
        <w:rPr>
          <w:rFonts w:hint="cs"/>
          <w:rtl/>
        </w:rPr>
      </w:pPr>
      <w:r>
        <w:rPr>
          <w:rFonts w:hint="cs"/>
          <w:rtl/>
        </w:rPr>
        <w:t xml:space="preserve">או שמישהו יעשה לעצמו חרקירי, הפלה עצמית, למשל, הפלה יזומה </w:t>
      </w:r>
      <w:r>
        <w:rPr>
          <w:rFonts w:hint="eastAsia"/>
          <w:rtl/>
        </w:rPr>
        <w:t>–</w:t>
      </w:r>
      <w:r>
        <w:rPr>
          <w:rFonts w:hint="cs"/>
          <w:rtl/>
        </w:rPr>
        <w:t xml:space="preserve"> </w:t>
      </w:r>
      <w:r>
        <w:t xml:space="preserve">termination </w:t>
      </w:r>
      <w:r>
        <w:rPr>
          <w:rFonts w:hint="cs"/>
          <w:rtl/>
        </w:rPr>
        <w:t xml:space="preserve"> </w:t>
      </w:r>
      <w:r>
        <w:rPr>
          <w:rFonts w:hint="eastAsia"/>
          <w:rtl/>
        </w:rPr>
        <w:t>–</w:t>
      </w:r>
      <w:r>
        <w:rPr>
          <w:rFonts w:hint="cs"/>
          <w:rtl/>
        </w:rPr>
        <w:t xml:space="preserve"> שהולכים ומבקשים הפסקת היריון. </w:t>
      </w:r>
    </w:p>
    <w:p w14:paraId="1E3DAE25" w14:textId="77777777" w:rsidR="00000000" w:rsidRDefault="00754752">
      <w:pPr>
        <w:pStyle w:val="a0"/>
        <w:rPr>
          <w:rFonts w:hint="cs"/>
          <w:rtl/>
        </w:rPr>
      </w:pPr>
    </w:p>
    <w:p w14:paraId="3F4E7CA3" w14:textId="77777777" w:rsidR="00000000" w:rsidRDefault="00754752">
      <w:pPr>
        <w:pStyle w:val="af0"/>
        <w:rPr>
          <w:rtl/>
        </w:rPr>
      </w:pPr>
      <w:r>
        <w:rPr>
          <w:rFonts w:hint="eastAsia"/>
          <w:rtl/>
        </w:rPr>
        <w:t>חיים</w:t>
      </w:r>
      <w:r>
        <w:rPr>
          <w:rtl/>
        </w:rPr>
        <w:t xml:space="preserve"> אורון (מרצ):</w:t>
      </w:r>
    </w:p>
    <w:p w14:paraId="41103FB9" w14:textId="77777777" w:rsidR="00000000" w:rsidRDefault="00754752">
      <w:pPr>
        <w:pStyle w:val="a0"/>
        <w:rPr>
          <w:rFonts w:hint="cs"/>
          <w:rtl/>
        </w:rPr>
      </w:pPr>
    </w:p>
    <w:p w14:paraId="27697320" w14:textId="77777777" w:rsidR="00000000" w:rsidRDefault="00754752">
      <w:pPr>
        <w:pStyle w:val="a0"/>
        <w:rPr>
          <w:rFonts w:hint="cs"/>
          <w:rtl/>
        </w:rPr>
      </w:pPr>
      <w:r>
        <w:rPr>
          <w:rFonts w:hint="cs"/>
          <w:rtl/>
        </w:rPr>
        <w:t>מה דעתך, אולי זה היריון מחוץ לרחם?</w:t>
      </w:r>
    </w:p>
    <w:p w14:paraId="13726114" w14:textId="77777777" w:rsidR="00000000" w:rsidRDefault="00754752">
      <w:pPr>
        <w:pStyle w:val="a0"/>
        <w:rPr>
          <w:rFonts w:hint="cs"/>
          <w:rtl/>
        </w:rPr>
      </w:pPr>
    </w:p>
    <w:p w14:paraId="2602F690" w14:textId="77777777" w:rsidR="00000000" w:rsidRDefault="00754752">
      <w:pPr>
        <w:pStyle w:val="-"/>
        <w:rPr>
          <w:rtl/>
        </w:rPr>
      </w:pPr>
      <w:bookmarkStart w:id="300" w:name="FS000000560T07_06_2004_20_03_00C"/>
      <w:bookmarkEnd w:id="300"/>
      <w:r>
        <w:rPr>
          <w:rtl/>
        </w:rPr>
        <w:t>אחמד טיבי (חד"ש-תע"ל):</w:t>
      </w:r>
    </w:p>
    <w:p w14:paraId="5AB9B1ED" w14:textId="77777777" w:rsidR="00000000" w:rsidRDefault="00754752">
      <w:pPr>
        <w:pStyle w:val="a0"/>
        <w:rPr>
          <w:rtl/>
        </w:rPr>
      </w:pPr>
    </w:p>
    <w:p w14:paraId="20EBB31B" w14:textId="77777777" w:rsidR="00000000" w:rsidRDefault="00754752">
      <w:pPr>
        <w:pStyle w:val="a0"/>
        <w:rPr>
          <w:rFonts w:hint="cs"/>
          <w:rtl/>
        </w:rPr>
      </w:pPr>
      <w:r>
        <w:rPr>
          <w:rFonts w:hint="cs"/>
          <w:rtl/>
        </w:rPr>
        <w:t>מאוד סביר להניח. מכיוון שזה חד-צדדי, זה היריון מחוץ לרחם.</w:t>
      </w:r>
      <w:r>
        <w:rPr>
          <w:rFonts w:hint="cs"/>
          <w:rtl/>
        </w:rPr>
        <w:t xml:space="preserve"> רצו פינוי חד-צדדי של נצרים </w:t>
      </w:r>
      <w:r>
        <w:rPr>
          <w:rFonts w:hint="eastAsia"/>
          <w:rtl/>
        </w:rPr>
        <w:t>–</w:t>
      </w:r>
      <w:r>
        <w:rPr>
          <w:rFonts w:hint="cs"/>
          <w:rtl/>
        </w:rPr>
        <w:t xml:space="preserve"> זה בסדר. פינוי בהסכמה זה עוד יותר בסדר. ראש הממשלה יודע, שלמרות האמירות על פינוי חד-צדדי והינתקות חד-צדדית הוא בכל זאת מנסה באמצעות המצרים, מעל השולחן, מתחת לשולחן, ליצור קשר,  אולי שהפלסטינים יקבלו אחריות, אולי שאחרים לא ישתל</w:t>
      </w:r>
      <w:r>
        <w:rPr>
          <w:rFonts w:hint="cs"/>
          <w:rtl/>
        </w:rPr>
        <w:t xml:space="preserve">טו, אולי שהמצרים יגבירו את הנוכחות בציר צלאח א-דין. אולי כל זה. </w:t>
      </w:r>
    </w:p>
    <w:p w14:paraId="0D42DCC4" w14:textId="77777777" w:rsidR="00000000" w:rsidRDefault="00754752">
      <w:pPr>
        <w:pStyle w:val="a0"/>
        <w:rPr>
          <w:rFonts w:hint="cs"/>
          <w:rtl/>
        </w:rPr>
      </w:pPr>
    </w:p>
    <w:p w14:paraId="591C0964" w14:textId="77777777" w:rsidR="00000000" w:rsidRDefault="00754752">
      <w:pPr>
        <w:pStyle w:val="a0"/>
        <w:rPr>
          <w:rFonts w:hint="cs"/>
          <w:rtl/>
        </w:rPr>
      </w:pPr>
      <w:r>
        <w:rPr>
          <w:rFonts w:hint="cs"/>
          <w:rtl/>
        </w:rPr>
        <w:t>לכן, אדוני היושב-ראש, רבותי חברי הכנסת, מה שהתחיל כניסיון לפנות יישובים אולי יסתיים כניסיון לפנות כיסאות בעבור אנשי מפלגת העבודה, שמאוד משתוקקים להיכנס לממשלה הזאת. על בסיס מה אני עדיין לא י</w:t>
      </w:r>
      <w:r>
        <w:rPr>
          <w:rFonts w:hint="cs"/>
          <w:rtl/>
        </w:rPr>
        <w:t>ודע, אולי אתם יודעים. אופוזיציה צריכה להנהיג מעשה אופוזיציוני, והיא לא עושה זאת. נדמה לי שלאחרונה אפילו חלק מאנשי הקואליציה נוקטים עמדות מדיניות יותר אמיצות מהעמדות של מפלגת העבודה. אני לא רוצה לפגוע בשר אולמרט, שלפני שעה היתה לו הצהרה מעניינת בנושא שכונות</w:t>
      </w:r>
      <w:r>
        <w:rPr>
          <w:rFonts w:hint="cs"/>
          <w:rtl/>
        </w:rPr>
        <w:t xml:space="preserve"> במזרח-ירושלים, שהוא מוותר  על שועפאט, על בית-חנינא, על צור-באהר, על כפר-עקב.</w:t>
      </w:r>
    </w:p>
    <w:p w14:paraId="23A13864" w14:textId="77777777" w:rsidR="00000000" w:rsidRDefault="00754752">
      <w:pPr>
        <w:pStyle w:val="a0"/>
        <w:rPr>
          <w:rFonts w:hint="cs"/>
          <w:rtl/>
        </w:rPr>
      </w:pPr>
    </w:p>
    <w:p w14:paraId="7AFD1FDA" w14:textId="77777777" w:rsidR="00000000" w:rsidRDefault="00754752">
      <w:pPr>
        <w:pStyle w:val="af1"/>
        <w:rPr>
          <w:rtl/>
        </w:rPr>
      </w:pPr>
      <w:r>
        <w:rPr>
          <w:rtl/>
        </w:rPr>
        <w:t>היו"ר</w:t>
      </w:r>
      <w:r>
        <w:rPr>
          <w:rFonts w:hint="cs"/>
          <w:rtl/>
        </w:rPr>
        <w:t xml:space="preserve"> ראובן ריבלין</w:t>
      </w:r>
      <w:r>
        <w:rPr>
          <w:rtl/>
        </w:rPr>
        <w:t>:</w:t>
      </w:r>
    </w:p>
    <w:p w14:paraId="5BBBF1FE" w14:textId="77777777" w:rsidR="00000000" w:rsidRDefault="00754752">
      <w:pPr>
        <w:pStyle w:val="a0"/>
        <w:rPr>
          <w:rtl/>
        </w:rPr>
      </w:pPr>
    </w:p>
    <w:p w14:paraId="543F8A98" w14:textId="77777777" w:rsidR="00000000" w:rsidRDefault="00754752">
      <w:pPr>
        <w:pStyle w:val="a0"/>
        <w:rPr>
          <w:rFonts w:hint="cs"/>
          <w:rtl/>
        </w:rPr>
      </w:pPr>
      <w:r>
        <w:rPr>
          <w:rFonts w:hint="cs"/>
          <w:rtl/>
        </w:rPr>
        <w:t>שישאיר לנו רק את בנימינה.</w:t>
      </w:r>
    </w:p>
    <w:p w14:paraId="24B4C396" w14:textId="77777777" w:rsidR="00000000" w:rsidRDefault="00754752">
      <w:pPr>
        <w:pStyle w:val="a0"/>
        <w:rPr>
          <w:rFonts w:hint="cs"/>
          <w:rtl/>
        </w:rPr>
      </w:pPr>
    </w:p>
    <w:p w14:paraId="45C00737" w14:textId="77777777" w:rsidR="00000000" w:rsidRDefault="00754752">
      <w:pPr>
        <w:pStyle w:val="-"/>
        <w:rPr>
          <w:rtl/>
        </w:rPr>
      </w:pPr>
      <w:bookmarkStart w:id="301" w:name="FS000000560T07_06_2004_20_40_34C"/>
      <w:bookmarkEnd w:id="301"/>
      <w:r>
        <w:rPr>
          <w:rtl/>
        </w:rPr>
        <w:t>אחמד טיבי (חד"ש-תע"ל):</w:t>
      </w:r>
    </w:p>
    <w:p w14:paraId="72E1ABE2" w14:textId="77777777" w:rsidR="00000000" w:rsidRDefault="00754752">
      <w:pPr>
        <w:pStyle w:val="a0"/>
        <w:rPr>
          <w:rtl/>
        </w:rPr>
      </w:pPr>
    </w:p>
    <w:p w14:paraId="568BF450" w14:textId="77777777" w:rsidR="00000000" w:rsidRDefault="00754752">
      <w:pPr>
        <w:pStyle w:val="a0"/>
        <w:rPr>
          <w:rFonts w:hint="cs"/>
          <w:rtl/>
        </w:rPr>
      </w:pPr>
      <w:r>
        <w:rPr>
          <w:rFonts w:hint="cs"/>
          <w:rtl/>
        </w:rPr>
        <w:t>שהוא יוותר, יש מי שיקבל. קודם שיוותר.</w:t>
      </w:r>
    </w:p>
    <w:p w14:paraId="52287A9A" w14:textId="77777777" w:rsidR="00000000" w:rsidRDefault="00754752">
      <w:pPr>
        <w:pStyle w:val="a0"/>
        <w:rPr>
          <w:rtl/>
        </w:rPr>
      </w:pPr>
    </w:p>
    <w:p w14:paraId="75F4421B" w14:textId="77777777" w:rsidR="00000000" w:rsidRDefault="00754752">
      <w:pPr>
        <w:pStyle w:val="af0"/>
        <w:rPr>
          <w:rtl/>
        </w:rPr>
      </w:pPr>
      <w:r>
        <w:rPr>
          <w:rFonts w:hint="eastAsia"/>
          <w:rtl/>
        </w:rPr>
        <w:t>יוסי</w:t>
      </w:r>
      <w:r>
        <w:rPr>
          <w:rtl/>
        </w:rPr>
        <w:t xml:space="preserve"> שריד (מרצ):</w:t>
      </w:r>
    </w:p>
    <w:p w14:paraId="3698EFAF" w14:textId="77777777" w:rsidR="00000000" w:rsidRDefault="00754752">
      <w:pPr>
        <w:pStyle w:val="a0"/>
        <w:rPr>
          <w:rFonts w:hint="cs"/>
          <w:rtl/>
        </w:rPr>
      </w:pPr>
    </w:p>
    <w:p w14:paraId="242FD961" w14:textId="77777777" w:rsidR="00000000" w:rsidRDefault="00754752">
      <w:pPr>
        <w:pStyle w:val="a0"/>
        <w:rPr>
          <w:rFonts w:hint="cs"/>
          <w:rtl/>
        </w:rPr>
      </w:pPr>
      <w:r>
        <w:rPr>
          <w:rFonts w:hint="cs"/>
          <w:rtl/>
        </w:rPr>
        <w:t>במקומך הייתי מתחשב ברגשותיו של היושב-ראש.</w:t>
      </w:r>
    </w:p>
    <w:p w14:paraId="5AB318AE" w14:textId="77777777" w:rsidR="00000000" w:rsidRDefault="00754752">
      <w:pPr>
        <w:pStyle w:val="a0"/>
        <w:rPr>
          <w:rFonts w:hint="cs"/>
          <w:rtl/>
        </w:rPr>
      </w:pPr>
    </w:p>
    <w:p w14:paraId="23C6BF21" w14:textId="77777777" w:rsidR="00000000" w:rsidRDefault="00754752">
      <w:pPr>
        <w:pStyle w:val="-"/>
        <w:rPr>
          <w:rtl/>
        </w:rPr>
      </w:pPr>
      <w:bookmarkStart w:id="302" w:name="FS000000560T07_06_2004_20_04_43C"/>
      <w:bookmarkEnd w:id="302"/>
      <w:r>
        <w:rPr>
          <w:rtl/>
        </w:rPr>
        <w:t xml:space="preserve">אחמד </w:t>
      </w:r>
      <w:r>
        <w:rPr>
          <w:rtl/>
        </w:rPr>
        <w:t>טיבי (חד"ש-תע"ל):</w:t>
      </w:r>
    </w:p>
    <w:p w14:paraId="1A9F0864" w14:textId="77777777" w:rsidR="00000000" w:rsidRDefault="00754752">
      <w:pPr>
        <w:pStyle w:val="a0"/>
        <w:rPr>
          <w:rtl/>
        </w:rPr>
      </w:pPr>
    </w:p>
    <w:p w14:paraId="6211AF08" w14:textId="77777777" w:rsidR="00000000" w:rsidRDefault="00754752">
      <w:pPr>
        <w:pStyle w:val="a0"/>
        <w:rPr>
          <w:rFonts w:hint="cs"/>
          <w:rtl/>
        </w:rPr>
      </w:pPr>
      <w:r>
        <w:rPr>
          <w:rFonts w:hint="cs"/>
          <w:rtl/>
        </w:rPr>
        <w:t xml:space="preserve">גיליתי אטימות, אדוני היושב-ראש? </w:t>
      </w:r>
    </w:p>
    <w:p w14:paraId="5B74A36A" w14:textId="77777777" w:rsidR="00000000" w:rsidRDefault="00754752">
      <w:pPr>
        <w:pStyle w:val="a0"/>
        <w:rPr>
          <w:rFonts w:hint="cs"/>
          <w:rtl/>
        </w:rPr>
      </w:pPr>
    </w:p>
    <w:p w14:paraId="24AE0DB9" w14:textId="77777777" w:rsidR="00000000" w:rsidRDefault="00754752">
      <w:pPr>
        <w:pStyle w:val="af1"/>
        <w:rPr>
          <w:rtl/>
        </w:rPr>
      </w:pPr>
      <w:r>
        <w:rPr>
          <w:rtl/>
        </w:rPr>
        <w:t>היו"ר</w:t>
      </w:r>
      <w:r>
        <w:rPr>
          <w:rFonts w:hint="cs"/>
          <w:rtl/>
        </w:rPr>
        <w:t xml:space="preserve"> ראובן ריבלין</w:t>
      </w:r>
      <w:r>
        <w:rPr>
          <w:rtl/>
        </w:rPr>
        <w:t>:</w:t>
      </w:r>
    </w:p>
    <w:p w14:paraId="4451417B" w14:textId="77777777" w:rsidR="00000000" w:rsidRDefault="00754752">
      <w:pPr>
        <w:pStyle w:val="a0"/>
        <w:rPr>
          <w:rtl/>
        </w:rPr>
      </w:pPr>
    </w:p>
    <w:p w14:paraId="7C49EC43" w14:textId="77777777" w:rsidR="00000000" w:rsidRDefault="00754752">
      <w:pPr>
        <w:pStyle w:val="a0"/>
        <w:rPr>
          <w:rFonts w:hint="cs"/>
          <w:rtl/>
        </w:rPr>
      </w:pPr>
      <w:r>
        <w:rPr>
          <w:rFonts w:hint="cs"/>
          <w:rtl/>
        </w:rPr>
        <w:t xml:space="preserve">לא, לא, אתה הרי באת מזה והתחלת להתקרב אלי, אבל עכשיו כל פעם אתה מתרחק ממני. חשבתי שאתה שכן, אבל כל פעם אתה מתרחק ממני </w:t>
      </w:r>
      <w:r>
        <w:rPr>
          <w:rFonts w:hint="eastAsia"/>
          <w:rtl/>
        </w:rPr>
        <w:t>–</w:t>
      </w:r>
      <w:r>
        <w:rPr>
          <w:rFonts w:hint="cs"/>
          <w:rtl/>
        </w:rPr>
        <w:t xml:space="preserve">  עוד שכונה הולכת, עוד שכונה הולכת.</w:t>
      </w:r>
    </w:p>
    <w:p w14:paraId="3AF9CBB6" w14:textId="77777777" w:rsidR="00000000" w:rsidRDefault="00754752">
      <w:pPr>
        <w:pStyle w:val="a0"/>
        <w:rPr>
          <w:rFonts w:hint="cs"/>
          <w:rtl/>
        </w:rPr>
      </w:pPr>
    </w:p>
    <w:p w14:paraId="1C08EB3F" w14:textId="77777777" w:rsidR="00000000" w:rsidRDefault="00754752">
      <w:pPr>
        <w:pStyle w:val="-"/>
        <w:rPr>
          <w:rtl/>
        </w:rPr>
      </w:pPr>
      <w:bookmarkStart w:id="303" w:name="FS000000560T07_06_2004_20_04_54C"/>
      <w:bookmarkEnd w:id="303"/>
      <w:r>
        <w:rPr>
          <w:rtl/>
        </w:rPr>
        <w:t>אחמד טיבי (חד"ש-תע"ל):</w:t>
      </w:r>
    </w:p>
    <w:p w14:paraId="1D359978" w14:textId="77777777" w:rsidR="00000000" w:rsidRDefault="00754752">
      <w:pPr>
        <w:pStyle w:val="a0"/>
        <w:rPr>
          <w:rtl/>
        </w:rPr>
      </w:pPr>
    </w:p>
    <w:p w14:paraId="2C4D524F" w14:textId="77777777" w:rsidR="00000000" w:rsidRDefault="00754752">
      <w:pPr>
        <w:pStyle w:val="a0"/>
        <w:rPr>
          <w:rFonts w:hint="cs"/>
          <w:rtl/>
        </w:rPr>
      </w:pPr>
      <w:r>
        <w:rPr>
          <w:rFonts w:hint="cs"/>
          <w:rtl/>
        </w:rPr>
        <w:t>אנ</w:t>
      </w:r>
      <w:r>
        <w:rPr>
          <w:rFonts w:hint="cs"/>
          <w:rtl/>
        </w:rPr>
        <w:t xml:space="preserve">י מגלה הבנה למניעים של יוסי להתחשב ברגשות שלך. </w:t>
      </w:r>
    </w:p>
    <w:p w14:paraId="2D5B5FA4" w14:textId="77777777" w:rsidR="00000000" w:rsidRDefault="00754752">
      <w:pPr>
        <w:pStyle w:val="a0"/>
        <w:rPr>
          <w:rFonts w:hint="cs"/>
          <w:rtl/>
        </w:rPr>
      </w:pPr>
    </w:p>
    <w:p w14:paraId="2570E03C" w14:textId="77777777" w:rsidR="00000000" w:rsidRDefault="00754752">
      <w:pPr>
        <w:pStyle w:val="af0"/>
        <w:rPr>
          <w:rtl/>
        </w:rPr>
      </w:pPr>
      <w:r>
        <w:rPr>
          <w:rFonts w:hint="eastAsia"/>
          <w:rtl/>
        </w:rPr>
        <w:t>יוסי</w:t>
      </w:r>
      <w:r>
        <w:rPr>
          <w:rtl/>
        </w:rPr>
        <w:t xml:space="preserve"> שריד (מרצ):</w:t>
      </w:r>
    </w:p>
    <w:p w14:paraId="76572679" w14:textId="77777777" w:rsidR="00000000" w:rsidRDefault="00754752">
      <w:pPr>
        <w:pStyle w:val="a0"/>
        <w:rPr>
          <w:rFonts w:hint="cs"/>
          <w:rtl/>
        </w:rPr>
      </w:pPr>
    </w:p>
    <w:p w14:paraId="086BF782" w14:textId="77777777" w:rsidR="00000000" w:rsidRDefault="00754752">
      <w:pPr>
        <w:pStyle w:val="a0"/>
        <w:rPr>
          <w:rFonts w:hint="cs"/>
          <w:rtl/>
        </w:rPr>
      </w:pPr>
      <w:r>
        <w:rPr>
          <w:rFonts w:hint="cs"/>
          <w:rtl/>
        </w:rPr>
        <w:t>- - -  "בית"ר ירושלים".</w:t>
      </w:r>
    </w:p>
    <w:p w14:paraId="3102D9F8" w14:textId="77777777" w:rsidR="00000000" w:rsidRDefault="00754752">
      <w:pPr>
        <w:pStyle w:val="a0"/>
        <w:rPr>
          <w:rFonts w:hint="cs"/>
          <w:rtl/>
        </w:rPr>
      </w:pPr>
    </w:p>
    <w:p w14:paraId="5570CB38" w14:textId="77777777" w:rsidR="00000000" w:rsidRDefault="00754752">
      <w:pPr>
        <w:pStyle w:val="-"/>
        <w:rPr>
          <w:rtl/>
        </w:rPr>
      </w:pPr>
      <w:bookmarkStart w:id="304" w:name="FS000000560T07_06_2004_20_05_20C"/>
      <w:bookmarkEnd w:id="304"/>
      <w:r>
        <w:rPr>
          <w:rtl/>
        </w:rPr>
        <w:t>אחמד טיבי (חד"ש-תע"ל):</w:t>
      </w:r>
    </w:p>
    <w:p w14:paraId="63311229" w14:textId="77777777" w:rsidR="00000000" w:rsidRDefault="00754752">
      <w:pPr>
        <w:pStyle w:val="a0"/>
        <w:rPr>
          <w:rtl/>
        </w:rPr>
      </w:pPr>
    </w:p>
    <w:p w14:paraId="6C92A188" w14:textId="77777777" w:rsidR="00000000" w:rsidRDefault="00754752">
      <w:pPr>
        <w:pStyle w:val="a0"/>
        <w:rPr>
          <w:rFonts w:hint="cs"/>
          <w:rtl/>
        </w:rPr>
      </w:pPr>
      <w:r>
        <w:rPr>
          <w:rFonts w:hint="cs"/>
          <w:rtl/>
        </w:rPr>
        <w:t>"בית"ר ירושלים" היא במצב פתטי, הרי היא לא מגיעה לקרסוליים של סח'נין, אז למה לזרות מלח על הפצעים? "בית"ר ירושלים" וסח'נין זה לא אותה ליגה. אל</w:t>
      </w:r>
      <w:r>
        <w:rPr>
          <w:rFonts w:hint="cs"/>
          <w:rtl/>
        </w:rPr>
        <w:t xml:space="preserve"> תיפגע.</w:t>
      </w:r>
    </w:p>
    <w:p w14:paraId="504BDB29" w14:textId="77777777" w:rsidR="00000000" w:rsidRDefault="00754752">
      <w:pPr>
        <w:pStyle w:val="a0"/>
        <w:rPr>
          <w:rFonts w:hint="cs"/>
          <w:rtl/>
        </w:rPr>
      </w:pPr>
    </w:p>
    <w:p w14:paraId="09239E5F" w14:textId="77777777" w:rsidR="00000000" w:rsidRDefault="00754752">
      <w:pPr>
        <w:pStyle w:val="af1"/>
        <w:rPr>
          <w:rtl/>
        </w:rPr>
      </w:pPr>
      <w:r>
        <w:rPr>
          <w:rtl/>
        </w:rPr>
        <w:t>היו"ר</w:t>
      </w:r>
      <w:r>
        <w:rPr>
          <w:rFonts w:hint="cs"/>
          <w:rtl/>
        </w:rPr>
        <w:t xml:space="preserve"> ראובן ריבלין</w:t>
      </w:r>
      <w:r>
        <w:rPr>
          <w:rtl/>
        </w:rPr>
        <w:t>:</w:t>
      </w:r>
    </w:p>
    <w:p w14:paraId="367F5A42" w14:textId="77777777" w:rsidR="00000000" w:rsidRDefault="00754752">
      <w:pPr>
        <w:pStyle w:val="a0"/>
        <w:rPr>
          <w:rFonts w:hint="cs"/>
          <w:rtl/>
        </w:rPr>
      </w:pPr>
    </w:p>
    <w:p w14:paraId="4EB67536" w14:textId="77777777" w:rsidR="00000000" w:rsidRDefault="00754752">
      <w:pPr>
        <w:pStyle w:val="a0"/>
        <w:rPr>
          <w:rFonts w:hint="cs"/>
          <w:rtl/>
        </w:rPr>
      </w:pPr>
      <w:r>
        <w:rPr>
          <w:rFonts w:hint="cs"/>
          <w:rtl/>
        </w:rPr>
        <w:t>אין שום בעיה, התוצאות מוכיחות.</w:t>
      </w:r>
    </w:p>
    <w:p w14:paraId="48BB6D49" w14:textId="77777777" w:rsidR="00000000" w:rsidRDefault="00754752">
      <w:pPr>
        <w:pStyle w:val="a0"/>
        <w:rPr>
          <w:rFonts w:hint="cs"/>
          <w:rtl/>
        </w:rPr>
      </w:pPr>
    </w:p>
    <w:p w14:paraId="595C6D19" w14:textId="77777777" w:rsidR="00000000" w:rsidRDefault="00754752">
      <w:pPr>
        <w:pStyle w:val="af0"/>
        <w:rPr>
          <w:rtl/>
        </w:rPr>
      </w:pPr>
      <w:r>
        <w:rPr>
          <w:rtl/>
        </w:rPr>
        <w:t>שר התעשייה, המסחר והתעסוקה אהוד אולמרט:</w:t>
      </w:r>
    </w:p>
    <w:p w14:paraId="49D24148" w14:textId="77777777" w:rsidR="00000000" w:rsidRDefault="00754752">
      <w:pPr>
        <w:pStyle w:val="a0"/>
        <w:rPr>
          <w:rtl/>
        </w:rPr>
      </w:pPr>
    </w:p>
    <w:p w14:paraId="221F41E6" w14:textId="77777777" w:rsidR="00000000" w:rsidRDefault="00754752">
      <w:pPr>
        <w:pStyle w:val="a0"/>
        <w:rPr>
          <w:rFonts w:hint="cs"/>
          <w:rtl/>
        </w:rPr>
      </w:pPr>
      <w:r>
        <w:rPr>
          <w:rFonts w:hint="cs"/>
          <w:rtl/>
        </w:rPr>
        <w:t xml:space="preserve">אחמד, תישאר בנושא שדיברת עליו קודם, אתה מבין בו יותר. </w:t>
      </w:r>
    </w:p>
    <w:p w14:paraId="242FC6C2" w14:textId="77777777" w:rsidR="00000000" w:rsidRDefault="00754752">
      <w:pPr>
        <w:pStyle w:val="a0"/>
        <w:rPr>
          <w:rFonts w:hint="cs"/>
          <w:rtl/>
        </w:rPr>
      </w:pPr>
    </w:p>
    <w:p w14:paraId="57E8CEC7" w14:textId="77777777" w:rsidR="00000000" w:rsidRDefault="00754752">
      <w:pPr>
        <w:pStyle w:val="-"/>
        <w:rPr>
          <w:rtl/>
        </w:rPr>
      </w:pPr>
      <w:bookmarkStart w:id="305" w:name="FS000000560T07_06_2004_20_44_21C"/>
      <w:bookmarkEnd w:id="305"/>
      <w:r>
        <w:rPr>
          <w:rtl/>
        </w:rPr>
        <w:t>אחמד טיבי (חד"ש-תע"ל):</w:t>
      </w:r>
    </w:p>
    <w:p w14:paraId="19517B04" w14:textId="77777777" w:rsidR="00000000" w:rsidRDefault="00754752">
      <w:pPr>
        <w:pStyle w:val="a0"/>
        <w:rPr>
          <w:rtl/>
        </w:rPr>
      </w:pPr>
    </w:p>
    <w:p w14:paraId="65E9104F" w14:textId="77777777" w:rsidR="00000000" w:rsidRDefault="00754752">
      <w:pPr>
        <w:pStyle w:val="a0"/>
        <w:rPr>
          <w:rFonts w:hint="cs"/>
          <w:rtl/>
        </w:rPr>
      </w:pPr>
      <w:r>
        <w:rPr>
          <w:rFonts w:hint="cs"/>
          <w:rtl/>
        </w:rPr>
        <w:t>כדורגל.</w:t>
      </w:r>
    </w:p>
    <w:p w14:paraId="392387F5" w14:textId="77777777" w:rsidR="00000000" w:rsidRDefault="00754752">
      <w:pPr>
        <w:pStyle w:val="a0"/>
        <w:rPr>
          <w:rtl/>
        </w:rPr>
      </w:pPr>
    </w:p>
    <w:p w14:paraId="23239301" w14:textId="77777777" w:rsidR="00000000" w:rsidRDefault="00754752">
      <w:pPr>
        <w:pStyle w:val="af1"/>
        <w:rPr>
          <w:rtl/>
        </w:rPr>
      </w:pPr>
      <w:r>
        <w:rPr>
          <w:rtl/>
        </w:rPr>
        <w:t>היו"ר</w:t>
      </w:r>
      <w:r>
        <w:rPr>
          <w:rFonts w:hint="cs"/>
          <w:rtl/>
        </w:rPr>
        <w:t xml:space="preserve"> ראובן ריבלין</w:t>
      </w:r>
      <w:r>
        <w:rPr>
          <w:rtl/>
        </w:rPr>
        <w:t>:</w:t>
      </w:r>
    </w:p>
    <w:p w14:paraId="26CB4E67" w14:textId="77777777" w:rsidR="00000000" w:rsidRDefault="00754752">
      <w:pPr>
        <w:pStyle w:val="a0"/>
        <w:rPr>
          <w:rtl/>
        </w:rPr>
      </w:pPr>
    </w:p>
    <w:p w14:paraId="608B925E" w14:textId="77777777" w:rsidR="00000000" w:rsidRDefault="00754752">
      <w:pPr>
        <w:pStyle w:val="a0"/>
        <w:rPr>
          <w:rFonts w:hint="cs"/>
          <w:rtl/>
        </w:rPr>
      </w:pPr>
      <w:r>
        <w:rPr>
          <w:rFonts w:hint="cs"/>
          <w:rtl/>
        </w:rPr>
        <w:t xml:space="preserve">הוא מתכוון לגינקולוגיה. </w:t>
      </w:r>
    </w:p>
    <w:p w14:paraId="657B0EE4" w14:textId="77777777" w:rsidR="00000000" w:rsidRDefault="00754752">
      <w:pPr>
        <w:pStyle w:val="a0"/>
        <w:rPr>
          <w:rFonts w:hint="cs"/>
          <w:rtl/>
        </w:rPr>
      </w:pPr>
    </w:p>
    <w:p w14:paraId="3CF72C80" w14:textId="77777777" w:rsidR="00000000" w:rsidRDefault="00754752">
      <w:pPr>
        <w:pStyle w:val="-"/>
        <w:rPr>
          <w:rtl/>
        </w:rPr>
      </w:pPr>
      <w:bookmarkStart w:id="306" w:name="FS000000560T07_06_2004_20_05_53C"/>
      <w:bookmarkEnd w:id="306"/>
      <w:r>
        <w:rPr>
          <w:rtl/>
        </w:rPr>
        <w:t>אחמד טיבי (חד"ש-ת</w:t>
      </w:r>
      <w:r>
        <w:rPr>
          <w:rtl/>
        </w:rPr>
        <w:t>ע"ל):</w:t>
      </w:r>
    </w:p>
    <w:p w14:paraId="71730503" w14:textId="77777777" w:rsidR="00000000" w:rsidRDefault="00754752">
      <w:pPr>
        <w:pStyle w:val="a0"/>
        <w:rPr>
          <w:rtl/>
        </w:rPr>
      </w:pPr>
    </w:p>
    <w:p w14:paraId="64942E1D" w14:textId="77777777" w:rsidR="00000000" w:rsidRDefault="00754752">
      <w:pPr>
        <w:pStyle w:val="a0"/>
        <w:rPr>
          <w:rFonts w:hint="cs"/>
          <w:rtl/>
        </w:rPr>
      </w:pPr>
      <w:r>
        <w:rPr>
          <w:rFonts w:hint="cs"/>
          <w:rtl/>
        </w:rPr>
        <w:t xml:space="preserve">מעניין מי זכה בגביע המדינה. </w:t>
      </w:r>
    </w:p>
    <w:p w14:paraId="23B9E946" w14:textId="77777777" w:rsidR="00000000" w:rsidRDefault="00754752">
      <w:pPr>
        <w:pStyle w:val="a0"/>
        <w:rPr>
          <w:rFonts w:hint="cs"/>
          <w:rtl/>
        </w:rPr>
      </w:pPr>
    </w:p>
    <w:p w14:paraId="2E36FAFF" w14:textId="77777777" w:rsidR="00000000" w:rsidRDefault="00754752">
      <w:pPr>
        <w:pStyle w:val="af1"/>
        <w:rPr>
          <w:rtl/>
        </w:rPr>
      </w:pPr>
      <w:r>
        <w:rPr>
          <w:rtl/>
        </w:rPr>
        <w:t>היו"ר</w:t>
      </w:r>
      <w:r>
        <w:rPr>
          <w:rFonts w:hint="cs"/>
          <w:rtl/>
        </w:rPr>
        <w:t xml:space="preserve"> ראובן ריבלין</w:t>
      </w:r>
      <w:r>
        <w:rPr>
          <w:rtl/>
        </w:rPr>
        <w:t>:</w:t>
      </w:r>
    </w:p>
    <w:p w14:paraId="0E47D6F1" w14:textId="77777777" w:rsidR="00000000" w:rsidRDefault="00754752">
      <w:pPr>
        <w:pStyle w:val="a0"/>
        <w:rPr>
          <w:rtl/>
        </w:rPr>
      </w:pPr>
    </w:p>
    <w:p w14:paraId="750D87E8" w14:textId="77777777" w:rsidR="00000000" w:rsidRDefault="00754752">
      <w:pPr>
        <w:pStyle w:val="a0"/>
        <w:rPr>
          <w:rFonts w:hint="cs"/>
          <w:rtl/>
        </w:rPr>
      </w:pPr>
      <w:r>
        <w:rPr>
          <w:rFonts w:hint="cs"/>
          <w:rtl/>
        </w:rPr>
        <w:t>חבר הכנסת טיבי, זמנך הסתיים בכל אמת מידה של זמן.</w:t>
      </w:r>
    </w:p>
    <w:p w14:paraId="2323BD81" w14:textId="77777777" w:rsidR="00000000" w:rsidRDefault="00754752">
      <w:pPr>
        <w:pStyle w:val="a0"/>
        <w:rPr>
          <w:rFonts w:hint="cs"/>
          <w:rtl/>
        </w:rPr>
      </w:pPr>
    </w:p>
    <w:p w14:paraId="2D29B8D5" w14:textId="77777777" w:rsidR="00000000" w:rsidRDefault="00754752">
      <w:pPr>
        <w:pStyle w:val="af0"/>
        <w:rPr>
          <w:rtl/>
        </w:rPr>
      </w:pPr>
      <w:r>
        <w:rPr>
          <w:rFonts w:hint="eastAsia"/>
          <w:rtl/>
        </w:rPr>
        <w:t>שר</w:t>
      </w:r>
      <w:r>
        <w:rPr>
          <w:rtl/>
        </w:rPr>
        <w:t xml:space="preserve"> התעשייה, המסחר והתעסוקה אהוד אולמרט:</w:t>
      </w:r>
    </w:p>
    <w:p w14:paraId="34A49B59" w14:textId="77777777" w:rsidR="00000000" w:rsidRDefault="00754752">
      <w:pPr>
        <w:pStyle w:val="a0"/>
        <w:rPr>
          <w:rFonts w:hint="cs"/>
          <w:rtl/>
        </w:rPr>
      </w:pPr>
    </w:p>
    <w:p w14:paraId="29E86240" w14:textId="77777777" w:rsidR="00000000" w:rsidRDefault="00754752">
      <w:pPr>
        <w:pStyle w:val="a0"/>
        <w:rPr>
          <w:rFonts w:hint="cs"/>
          <w:rtl/>
        </w:rPr>
      </w:pPr>
      <w:r>
        <w:rPr>
          <w:rFonts w:hint="cs"/>
          <w:rtl/>
        </w:rPr>
        <w:t>- - -  דגל ישראל, מאוד שמחתי.</w:t>
      </w:r>
    </w:p>
    <w:p w14:paraId="530DFE93" w14:textId="77777777" w:rsidR="00000000" w:rsidRDefault="00754752">
      <w:pPr>
        <w:pStyle w:val="a0"/>
        <w:rPr>
          <w:rFonts w:hint="cs"/>
          <w:rtl/>
        </w:rPr>
      </w:pPr>
    </w:p>
    <w:p w14:paraId="5AEC38A0" w14:textId="77777777" w:rsidR="00000000" w:rsidRDefault="00754752">
      <w:pPr>
        <w:pStyle w:val="af1"/>
        <w:rPr>
          <w:rtl/>
        </w:rPr>
      </w:pPr>
      <w:r>
        <w:rPr>
          <w:rtl/>
        </w:rPr>
        <w:t>היו"ר</w:t>
      </w:r>
      <w:r>
        <w:rPr>
          <w:rFonts w:hint="cs"/>
          <w:rtl/>
        </w:rPr>
        <w:t xml:space="preserve"> ראובן ריבלין</w:t>
      </w:r>
      <w:r>
        <w:rPr>
          <w:rtl/>
        </w:rPr>
        <w:t>:</w:t>
      </w:r>
    </w:p>
    <w:p w14:paraId="33452931" w14:textId="77777777" w:rsidR="00000000" w:rsidRDefault="00754752">
      <w:pPr>
        <w:pStyle w:val="a0"/>
        <w:rPr>
          <w:rtl/>
        </w:rPr>
      </w:pPr>
    </w:p>
    <w:p w14:paraId="7F4A192F" w14:textId="77777777" w:rsidR="00000000" w:rsidRDefault="00754752">
      <w:pPr>
        <w:pStyle w:val="a0"/>
        <w:rPr>
          <w:rFonts w:hint="cs"/>
          <w:rtl/>
        </w:rPr>
      </w:pPr>
      <w:r>
        <w:rPr>
          <w:rFonts w:hint="cs"/>
          <w:rtl/>
        </w:rPr>
        <w:t>כבוד השר, כבוד ממלא-מקום ראש הממשלה, אני מבקש מאדוני לא</w:t>
      </w:r>
      <w:r>
        <w:rPr>
          <w:rFonts w:hint="cs"/>
          <w:rtl/>
        </w:rPr>
        <w:t>פשר לנואם לסיים את דבריו.</w:t>
      </w:r>
    </w:p>
    <w:p w14:paraId="58B51EDA" w14:textId="77777777" w:rsidR="00000000" w:rsidRDefault="00754752">
      <w:pPr>
        <w:pStyle w:val="a0"/>
        <w:rPr>
          <w:rFonts w:hint="cs"/>
          <w:rtl/>
        </w:rPr>
      </w:pPr>
    </w:p>
    <w:p w14:paraId="376D77EC" w14:textId="77777777" w:rsidR="00000000" w:rsidRDefault="00754752">
      <w:pPr>
        <w:pStyle w:val="-"/>
        <w:rPr>
          <w:rtl/>
        </w:rPr>
      </w:pPr>
      <w:bookmarkStart w:id="307" w:name="FS000000560T07_06_2004_20_46_22C"/>
      <w:bookmarkEnd w:id="307"/>
      <w:r>
        <w:rPr>
          <w:rtl/>
        </w:rPr>
        <w:t>אחמד טיבי (חד"ש-תע"ל):</w:t>
      </w:r>
    </w:p>
    <w:p w14:paraId="7D9E73B2" w14:textId="77777777" w:rsidR="00000000" w:rsidRDefault="00754752">
      <w:pPr>
        <w:pStyle w:val="a0"/>
        <w:ind w:firstLine="0"/>
        <w:rPr>
          <w:rFonts w:hint="cs"/>
          <w:rtl/>
        </w:rPr>
      </w:pPr>
    </w:p>
    <w:p w14:paraId="42C96122" w14:textId="77777777" w:rsidR="00000000" w:rsidRDefault="00754752">
      <w:pPr>
        <w:pStyle w:val="a0"/>
        <w:rPr>
          <w:rFonts w:hint="cs"/>
          <w:rtl/>
        </w:rPr>
      </w:pPr>
      <w:r>
        <w:rPr>
          <w:rFonts w:hint="cs"/>
          <w:rtl/>
        </w:rPr>
        <w:t>אדוני היושב-ראש, בפוליטיקה הישראלית דברים מתפתחים בתוך שעה, שעתיים, שבוע, אבל תשעה חודשים? מעכשיו ועד מרס? אלוהים יודע מה יקרה, וההפלה מנטייה, שהיתה מצב מלווה של ממשלת ישראל, כנראה תהיה מחלה כרונית ומתמשכת</w:t>
      </w:r>
      <w:r>
        <w:rPr>
          <w:rFonts w:hint="cs"/>
          <w:rtl/>
        </w:rPr>
        <w:t>, והתוכנית הזאת לא תצא לפועל. תודה רבה.</w:t>
      </w:r>
    </w:p>
    <w:p w14:paraId="42A03DBA" w14:textId="77777777" w:rsidR="00000000" w:rsidRDefault="00754752">
      <w:pPr>
        <w:pStyle w:val="a0"/>
        <w:rPr>
          <w:rFonts w:hint="cs"/>
          <w:rtl/>
        </w:rPr>
      </w:pPr>
    </w:p>
    <w:p w14:paraId="186CE363" w14:textId="77777777" w:rsidR="00000000" w:rsidRDefault="00754752">
      <w:pPr>
        <w:pStyle w:val="af1"/>
        <w:rPr>
          <w:rtl/>
        </w:rPr>
      </w:pPr>
      <w:r>
        <w:rPr>
          <w:rtl/>
        </w:rPr>
        <w:t>היו"ר</w:t>
      </w:r>
      <w:r>
        <w:rPr>
          <w:rFonts w:hint="cs"/>
          <w:rtl/>
        </w:rPr>
        <w:t xml:space="preserve"> ראובן ריבלין</w:t>
      </w:r>
      <w:r>
        <w:rPr>
          <w:rtl/>
        </w:rPr>
        <w:t>:</w:t>
      </w:r>
    </w:p>
    <w:p w14:paraId="245C0623" w14:textId="77777777" w:rsidR="00000000" w:rsidRDefault="00754752">
      <w:pPr>
        <w:pStyle w:val="a0"/>
        <w:rPr>
          <w:rtl/>
        </w:rPr>
      </w:pPr>
    </w:p>
    <w:p w14:paraId="796436E4" w14:textId="77777777" w:rsidR="00000000" w:rsidRDefault="00754752">
      <w:pPr>
        <w:pStyle w:val="a0"/>
        <w:rPr>
          <w:rFonts w:hint="cs"/>
          <w:rtl/>
        </w:rPr>
      </w:pPr>
      <w:r>
        <w:rPr>
          <w:rFonts w:hint="cs"/>
          <w:rtl/>
        </w:rPr>
        <w:t xml:space="preserve">תודה רבה לחבר הכנסת טיבי. השר שטרית ביקש להתערב, שכן אנחנו נמצאים בדיון. מייד אחריו ידבר יושב-ראש ועדת הכנסת. הממשלה רשאית להתערב. השר רוצה להתערב, מה גם שבהחלט מדובר בנושאים כספיים. </w:t>
      </w:r>
    </w:p>
    <w:p w14:paraId="149AC24A" w14:textId="77777777" w:rsidR="00000000" w:rsidRDefault="00754752">
      <w:pPr>
        <w:pStyle w:val="a0"/>
        <w:rPr>
          <w:rFonts w:hint="cs"/>
          <w:rtl/>
        </w:rPr>
      </w:pPr>
    </w:p>
    <w:p w14:paraId="101C554C" w14:textId="77777777" w:rsidR="00000000" w:rsidRDefault="00754752">
      <w:pPr>
        <w:pStyle w:val="a"/>
        <w:rPr>
          <w:rtl/>
        </w:rPr>
      </w:pPr>
      <w:bookmarkStart w:id="308" w:name="FS000000478T07_06_2004_20_06_34"/>
      <w:bookmarkStart w:id="309" w:name="_Toc75097264"/>
      <w:bookmarkEnd w:id="308"/>
      <w:r>
        <w:rPr>
          <w:rtl/>
        </w:rPr>
        <w:t xml:space="preserve">השר מאיר </w:t>
      </w:r>
      <w:r>
        <w:rPr>
          <w:rtl/>
        </w:rPr>
        <w:t>שטרית:</w:t>
      </w:r>
      <w:bookmarkEnd w:id="309"/>
    </w:p>
    <w:p w14:paraId="2A00F1DE" w14:textId="77777777" w:rsidR="00000000" w:rsidRDefault="00754752">
      <w:pPr>
        <w:pStyle w:val="a0"/>
        <w:rPr>
          <w:rtl/>
        </w:rPr>
      </w:pPr>
    </w:p>
    <w:p w14:paraId="014BA067" w14:textId="77777777" w:rsidR="00000000" w:rsidRDefault="00754752">
      <w:pPr>
        <w:pStyle w:val="a0"/>
        <w:rPr>
          <w:rFonts w:hint="cs"/>
          <w:rtl/>
        </w:rPr>
      </w:pPr>
      <w:r>
        <w:rPr>
          <w:rFonts w:hint="cs"/>
          <w:rtl/>
        </w:rPr>
        <w:t xml:space="preserve">אדוני היושב-ראש, אומנם הנושא שעומד לפנינו הוא הצעת חוק משכן הכנסת ורחבתו, אבל מאחר שכולם דיברו על נושא אחר, גם אני אדבר באותו נושא. אני ממש מתפלא, כי אני שומע את הדוברים מעל במה זו תוקפים, ואני לא מבין מדוע. אני לא מבין, ג'ומס, באת בטענות שאין להן </w:t>
      </w:r>
      <w:r>
        <w:rPr>
          <w:rFonts w:hint="cs"/>
          <w:rtl/>
        </w:rPr>
        <w:t>ידיים ורגליים. סעיף 3.1 בהחלטת הממשלה אומר: "מדינת ישראל תפנה את רצועת-עזה, לרבות היישובים בה, ותיערך מחדש מחוץ לשטח הרצועה, זאת למעט היערכות צבאית באזור קו הגבול בין רצועת-עזה למצרים (ציר פילדלפי), כפי שיפורט  בהמשך".</w:t>
      </w:r>
    </w:p>
    <w:p w14:paraId="4D553F39" w14:textId="77777777" w:rsidR="00000000" w:rsidRDefault="00754752">
      <w:pPr>
        <w:pStyle w:val="a0"/>
        <w:rPr>
          <w:rFonts w:hint="cs"/>
          <w:rtl/>
        </w:rPr>
      </w:pPr>
    </w:p>
    <w:p w14:paraId="5A674333" w14:textId="77777777" w:rsidR="00000000" w:rsidRDefault="00754752">
      <w:pPr>
        <w:pStyle w:val="af0"/>
        <w:rPr>
          <w:rtl/>
        </w:rPr>
      </w:pPr>
      <w:r>
        <w:rPr>
          <w:rFonts w:hint="eastAsia"/>
          <w:rtl/>
        </w:rPr>
        <w:t>חיים</w:t>
      </w:r>
      <w:r>
        <w:rPr>
          <w:rtl/>
        </w:rPr>
        <w:t xml:space="preserve"> אורון (מרצ):</w:t>
      </w:r>
    </w:p>
    <w:p w14:paraId="4689EA7F" w14:textId="77777777" w:rsidR="00000000" w:rsidRDefault="00754752">
      <w:pPr>
        <w:pStyle w:val="a0"/>
        <w:rPr>
          <w:rFonts w:hint="cs"/>
          <w:rtl/>
        </w:rPr>
      </w:pPr>
    </w:p>
    <w:p w14:paraId="33F5E45A" w14:textId="77777777" w:rsidR="00000000" w:rsidRDefault="00754752">
      <w:pPr>
        <w:pStyle w:val="a0"/>
        <w:rPr>
          <w:rFonts w:hint="cs"/>
          <w:rtl/>
        </w:rPr>
      </w:pPr>
      <w:r>
        <w:rPr>
          <w:rFonts w:hint="cs"/>
          <w:rtl/>
        </w:rPr>
        <w:t>תקרא שני סעיפים ק</w:t>
      </w:r>
      <w:r>
        <w:rPr>
          <w:rFonts w:hint="cs"/>
          <w:rtl/>
        </w:rPr>
        <w:t xml:space="preserve">ודם. תקרא את סעיף 1. סעיף 1 קובע </w:t>
      </w:r>
      <w:r>
        <w:rPr>
          <w:rFonts w:hint="eastAsia"/>
          <w:rtl/>
        </w:rPr>
        <w:t>–</w:t>
      </w:r>
      <w:r>
        <w:rPr>
          <w:rFonts w:hint="cs"/>
          <w:rtl/>
        </w:rPr>
        <w:t xml:space="preserve"> בהחלטה זו אין החלטה על פינוי.</w:t>
      </w:r>
    </w:p>
    <w:p w14:paraId="7B461ED8" w14:textId="77777777" w:rsidR="00000000" w:rsidRDefault="00754752">
      <w:pPr>
        <w:pStyle w:val="a0"/>
        <w:rPr>
          <w:rFonts w:hint="cs"/>
          <w:rtl/>
        </w:rPr>
      </w:pPr>
    </w:p>
    <w:p w14:paraId="4C1A2F9E" w14:textId="77777777" w:rsidR="00000000" w:rsidRDefault="00754752">
      <w:pPr>
        <w:pStyle w:val="-"/>
        <w:rPr>
          <w:rtl/>
        </w:rPr>
      </w:pPr>
      <w:bookmarkStart w:id="310" w:name="FS000000478T07_06_2004_20_51_45"/>
      <w:bookmarkStart w:id="311" w:name="FS000000478T07_06_2004_20_51_47C"/>
      <w:bookmarkEnd w:id="310"/>
      <w:bookmarkEnd w:id="311"/>
      <w:r>
        <w:rPr>
          <w:rtl/>
        </w:rPr>
        <w:t>השר מאיר שטרית:</w:t>
      </w:r>
    </w:p>
    <w:p w14:paraId="23A190A6" w14:textId="77777777" w:rsidR="00000000" w:rsidRDefault="00754752">
      <w:pPr>
        <w:pStyle w:val="a0"/>
        <w:rPr>
          <w:rtl/>
        </w:rPr>
      </w:pPr>
    </w:p>
    <w:p w14:paraId="0836F864" w14:textId="77777777" w:rsidR="00000000" w:rsidRDefault="00754752">
      <w:pPr>
        <w:pStyle w:val="a0"/>
        <w:rPr>
          <w:rFonts w:hint="cs"/>
          <w:rtl/>
        </w:rPr>
      </w:pPr>
      <w:r>
        <w:rPr>
          <w:rFonts w:hint="cs"/>
          <w:rtl/>
        </w:rPr>
        <w:t>סעיף 1 קובע שלבים וקובע שהממשלה תצביע פעם נוספת לפני פינוי יישובים.</w:t>
      </w:r>
    </w:p>
    <w:p w14:paraId="3FE3BDC4" w14:textId="77777777" w:rsidR="00000000" w:rsidRDefault="00754752">
      <w:pPr>
        <w:pStyle w:val="a0"/>
        <w:rPr>
          <w:rFonts w:hint="cs"/>
          <w:rtl/>
        </w:rPr>
      </w:pPr>
    </w:p>
    <w:p w14:paraId="1EF3CCD7" w14:textId="77777777" w:rsidR="00000000" w:rsidRDefault="00754752">
      <w:pPr>
        <w:pStyle w:val="af1"/>
        <w:rPr>
          <w:rtl/>
        </w:rPr>
      </w:pPr>
      <w:r>
        <w:rPr>
          <w:rtl/>
        </w:rPr>
        <w:t>היו"ר</w:t>
      </w:r>
      <w:r>
        <w:rPr>
          <w:rFonts w:hint="cs"/>
          <w:rtl/>
        </w:rPr>
        <w:t xml:space="preserve"> ראובן ריבלין</w:t>
      </w:r>
      <w:r>
        <w:rPr>
          <w:rtl/>
        </w:rPr>
        <w:t>:</w:t>
      </w:r>
    </w:p>
    <w:p w14:paraId="0A061645" w14:textId="77777777" w:rsidR="00000000" w:rsidRDefault="00754752">
      <w:pPr>
        <w:pStyle w:val="a0"/>
        <w:rPr>
          <w:rtl/>
        </w:rPr>
      </w:pPr>
    </w:p>
    <w:p w14:paraId="26911774" w14:textId="77777777" w:rsidR="00000000" w:rsidRDefault="00754752">
      <w:pPr>
        <w:pStyle w:val="a0"/>
        <w:rPr>
          <w:rFonts w:hint="cs"/>
          <w:rtl/>
        </w:rPr>
      </w:pPr>
      <w:r>
        <w:rPr>
          <w:rFonts w:hint="cs"/>
          <w:rtl/>
        </w:rPr>
        <w:t xml:space="preserve">הוא לא עלה כדי להתווכח, ואני לא אתן לו זמן. הרי זה כמו טעם המן </w:t>
      </w:r>
      <w:r>
        <w:rPr>
          <w:rFonts w:hint="eastAsia"/>
          <w:rtl/>
        </w:rPr>
        <w:t>–</w:t>
      </w:r>
      <w:r>
        <w:rPr>
          <w:rFonts w:hint="cs"/>
          <w:rtl/>
        </w:rPr>
        <w:t xml:space="preserve"> כל אחד יכול לראות </w:t>
      </w:r>
      <w:r>
        <w:rPr>
          <w:rFonts w:hint="cs"/>
          <w:rtl/>
        </w:rPr>
        <w:t xml:space="preserve">בזה מה שהוא רוצה. </w:t>
      </w:r>
    </w:p>
    <w:p w14:paraId="273D946F" w14:textId="77777777" w:rsidR="00000000" w:rsidRDefault="00754752">
      <w:pPr>
        <w:pStyle w:val="a0"/>
        <w:ind w:firstLine="0"/>
        <w:rPr>
          <w:rFonts w:hint="cs"/>
          <w:rtl/>
        </w:rPr>
      </w:pPr>
    </w:p>
    <w:p w14:paraId="00743142" w14:textId="77777777" w:rsidR="00000000" w:rsidRDefault="00754752">
      <w:pPr>
        <w:pStyle w:val="-"/>
        <w:rPr>
          <w:rtl/>
        </w:rPr>
      </w:pPr>
      <w:bookmarkStart w:id="312" w:name="FS000000478T07_06_2004_20_07_45C"/>
      <w:bookmarkEnd w:id="312"/>
      <w:r>
        <w:rPr>
          <w:rtl/>
        </w:rPr>
        <w:t>השר מאיר שטרית:</w:t>
      </w:r>
    </w:p>
    <w:p w14:paraId="049256AB" w14:textId="77777777" w:rsidR="00000000" w:rsidRDefault="00754752">
      <w:pPr>
        <w:pStyle w:val="a0"/>
        <w:rPr>
          <w:rtl/>
        </w:rPr>
      </w:pPr>
    </w:p>
    <w:p w14:paraId="7D139F9B" w14:textId="77777777" w:rsidR="00000000" w:rsidRDefault="00754752">
      <w:pPr>
        <w:pStyle w:val="a0"/>
        <w:rPr>
          <w:rFonts w:hint="cs"/>
          <w:rtl/>
        </w:rPr>
      </w:pPr>
      <w:r>
        <w:rPr>
          <w:rFonts w:hint="cs"/>
          <w:rtl/>
        </w:rPr>
        <w:t xml:space="preserve">דבר שני, כולם מעירים פה על תשעה חודשים, עד מרס. ראש הממשלה הודיע אתמול שעד מרס, לא במרס. הדבר יכול גם לקרות מוקדם יותר, זה תלוי בנסיבות. אני לא מבין למה אתם מתנפלים. ג'ומס, להזכירך, כבר היינו בסרט הזה פעם אחת. אני אומר </w:t>
      </w:r>
      <w:r>
        <w:rPr>
          <w:rFonts w:hint="cs"/>
          <w:rtl/>
        </w:rPr>
        <w:t xml:space="preserve">לך את זה מראש, כדי שנלמד לקח מהפעם הקודמת. כשנחתם הסכם-וואי הייתי ראש הקואליציה ופניתי אל מר יוסי שריד, שהיה ראש סיעת מרצ, ואליך. הוא הפנה אותי אליך. </w:t>
      </w:r>
    </w:p>
    <w:p w14:paraId="74DEFF90" w14:textId="77777777" w:rsidR="00000000" w:rsidRDefault="00754752">
      <w:pPr>
        <w:pStyle w:val="a0"/>
        <w:rPr>
          <w:rFonts w:hint="cs"/>
          <w:rtl/>
        </w:rPr>
      </w:pPr>
    </w:p>
    <w:p w14:paraId="29FF3AD0" w14:textId="77777777" w:rsidR="00000000" w:rsidRDefault="00754752">
      <w:pPr>
        <w:pStyle w:val="af0"/>
        <w:rPr>
          <w:rtl/>
        </w:rPr>
      </w:pPr>
      <w:r>
        <w:rPr>
          <w:rFonts w:hint="eastAsia"/>
          <w:rtl/>
        </w:rPr>
        <w:t>יוסי</w:t>
      </w:r>
      <w:r>
        <w:rPr>
          <w:rtl/>
        </w:rPr>
        <w:t xml:space="preserve"> שריד (מרצ):</w:t>
      </w:r>
    </w:p>
    <w:p w14:paraId="3F800F03" w14:textId="77777777" w:rsidR="00000000" w:rsidRDefault="00754752">
      <w:pPr>
        <w:pStyle w:val="a0"/>
        <w:rPr>
          <w:rFonts w:hint="cs"/>
          <w:rtl/>
        </w:rPr>
      </w:pPr>
    </w:p>
    <w:p w14:paraId="2ECCAA93" w14:textId="77777777" w:rsidR="00000000" w:rsidRDefault="00754752">
      <w:pPr>
        <w:pStyle w:val="a0"/>
        <w:rPr>
          <w:rFonts w:hint="cs"/>
          <w:rtl/>
        </w:rPr>
      </w:pPr>
      <w:r>
        <w:rPr>
          <w:rFonts w:hint="cs"/>
          <w:rtl/>
        </w:rPr>
        <w:t>אף פעם לא הייתי ראש סיעת מרצ.</w:t>
      </w:r>
    </w:p>
    <w:p w14:paraId="7CB8A3FD" w14:textId="77777777" w:rsidR="00000000" w:rsidRDefault="00754752">
      <w:pPr>
        <w:pStyle w:val="a0"/>
        <w:rPr>
          <w:rFonts w:hint="cs"/>
          <w:rtl/>
        </w:rPr>
      </w:pPr>
    </w:p>
    <w:p w14:paraId="527811E7" w14:textId="77777777" w:rsidR="00000000" w:rsidRDefault="00754752">
      <w:pPr>
        <w:pStyle w:val="-"/>
        <w:rPr>
          <w:rtl/>
        </w:rPr>
      </w:pPr>
      <w:bookmarkStart w:id="313" w:name="FS000000478T07_06_2004_20_08_29C"/>
      <w:bookmarkEnd w:id="313"/>
      <w:r>
        <w:rPr>
          <w:rtl/>
        </w:rPr>
        <w:t>השר מאיר שטרית:</w:t>
      </w:r>
    </w:p>
    <w:p w14:paraId="6353A175" w14:textId="77777777" w:rsidR="00000000" w:rsidRDefault="00754752">
      <w:pPr>
        <w:pStyle w:val="a0"/>
        <w:rPr>
          <w:rtl/>
        </w:rPr>
      </w:pPr>
    </w:p>
    <w:p w14:paraId="1A65FDD7" w14:textId="77777777" w:rsidR="00000000" w:rsidRDefault="00754752">
      <w:pPr>
        <w:pStyle w:val="a0"/>
        <w:rPr>
          <w:rFonts w:hint="cs"/>
          <w:rtl/>
        </w:rPr>
      </w:pPr>
      <w:r>
        <w:rPr>
          <w:rFonts w:hint="cs"/>
          <w:rtl/>
        </w:rPr>
        <w:t xml:space="preserve">אתה צודק. יושב-ראש המפלגה. </w:t>
      </w:r>
    </w:p>
    <w:p w14:paraId="55C7F001" w14:textId="77777777" w:rsidR="00000000" w:rsidRDefault="00754752">
      <w:pPr>
        <w:pStyle w:val="a0"/>
        <w:rPr>
          <w:rFonts w:hint="cs"/>
          <w:rtl/>
        </w:rPr>
      </w:pPr>
    </w:p>
    <w:p w14:paraId="724F3A77" w14:textId="77777777" w:rsidR="00000000" w:rsidRDefault="00754752">
      <w:pPr>
        <w:pStyle w:val="a0"/>
        <w:rPr>
          <w:rFonts w:hint="cs"/>
          <w:rtl/>
        </w:rPr>
      </w:pPr>
      <w:r>
        <w:rPr>
          <w:rFonts w:hint="cs"/>
          <w:rtl/>
        </w:rPr>
        <w:t xml:space="preserve">פניתי אל </w:t>
      </w:r>
      <w:r>
        <w:rPr>
          <w:rFonts w:hint="cs"/>
          <w:rtl/>
        </w:rPr>
        <w:t>אהוד ברק, שהיה יושב-ראש מפלגת העבודה, וביקשתי לקבל שלושה חודשים רשת ביטחון שלכם, כדי שיהיה אפשר ליישם את הסכם-וואי. עניתם לי בכתב ולא הסכמתם לשלושה חודשים. נתתם לנו רק שבועיים, שבהם היה אפשר לאשר את ההסכם בכנסת, ולאחר מכן הצטרפתם להצבעת אי-אמון בממשלה עם ה</w:t>
      </w:r>
      <w:r>
        <w:rPr>
          <w:rFonts w:hint="cs"/>
          <w:rtl/>
        </w:rPr>
        <w:t xml:space="preserve">ימין הקיצוני, כדי להפיל את ממשלת נתניהו בגלל החתימה שחתם על הסכם-וואי. יכול להיות שאנחנו עומדים במצב דומה. </w:t>
      </w:r>
    </w:p>
    <w:p w14:paraId="6482DAD8" w14:textId="77777777" w:rsidR="00000000" w:rsidRDefault="00754752">
      <w:pPr>
        <w:pStyle w:val="a0"/>
        <w:rPr>
          <w:rFonts w:hint="cs"/>
          <w:rtl/>
        </w:rPr>
      </w:pPr>
    </w:p>
    <w:p w14:paraId="0B1274CD" w14:textId="77777777" w:rsidR="00000000" w:rsidRDefault="00754752">
      <w:pPr>
        <w:pStyle w:val="a0"/>
        <w:rPr>
          <w:rFonts w:hint="cs"/>
          <w:rtl/>
        </w:rPr>
      </w:pPr>
      <w:r>
        <w:rPr>
          <w:rFonts w:hint="cs"/>
          <w:rtl/>
        </w:rPr>
        <w:t xml:space="preserve">אני מציע לכם שלא תיחפזו לתקוף את הממשלה, אם אתם מעוניינים בשלום, כי זאת הפעם הראשונה שיש החלטה מאוד אמיצה וחד-משמעית </w:t>
      </w:r>
      <w:r>
        <w:rPr>
          <w:rFonts w:hint="eastAsia"/>
          <w:rtl/>
        </w:rPr>
        <w:t>–</w:t>
      </w:r>
      <w:r>
        <w:rPr>
          <w:rFonts w:hint="cs"/>
          <w:rtl/>
        </w:rPr>
        <w:t xml:space="preserve"> שאתם לא העזתם לקבל </w:t>
      </w:r>
      <w:r>
        <w:rPr>
          <w:rFonts w:hint="eastAsia"/>
          <w:rtl/>
        </w:rPr>
        <w:t>–</w:t>
      </w:r>
      <w:r>
        <w:rPr>
          <w:rFonts w:hint="cs"/>
          <w:rtl/>
        </w:rPr>
        <w:t xml:space="preserve">  לפנות </w:t>
      </w:r>
      <w:r>
        <w:rPr>
          <w:rFonts w:hint="cs"/>
          <w:rtl/>
        </w:rPr>
        <w:t>את רצועת-עזה. זה לא מהלך קל, בעיקר כראש סיעת הליכוד, כיושב-ראש הליכוד. זה מהלך מאוד קשה, שיש בו הרבה סיכונים, גם אישיים וגם פוליטיים, גם לקואליציה ולממשלה. אני חושב שאתם צריכים לעמוד מנגד ולא רק למחוא כפיים, אלא לתת את הביטחון הדרוש כדי שהדבר הזה יקרה. ג'ו</w:t>
      </w:r>
      <w:r>
        <w:rPr>
          <w:rFonts w:hint="cs"/>
          <w:rtl/>
        </w:rPr>
        <w:t xml:space="preserve">מס, התקפה מהסוג שלך וכפי שתקפו אחרים איננה עוזרת. </w:t>
      </w:r>
    </w:p>
    <w:p w14:paraId="5E179844" w14:textId="77777777" w:rsidR="00000000" w:rsidRDefault="00754752">
      <w:pPr>
        <w:pStyle w:val="a0"/>
        <w:rPr>
          <w:rFonts w:hint="cs"/>
          <w:rtl/>
        </w:rPr>
      </w:pPr>
    </w:p>
    <w:p w14:paraId="4A394098" w14:textId="77777777" w:rsidR="00000000" w:rsidRDefault="00754752">
      <w:pPr>
        <w:pStyle w:val="af0"/>
        <w:rPr>
          <w:rtl/>
        </w:rPr>
      </w:pPr>
      <w:r>
        <w:rPr>
          <w:rFonts w:hint="eastAsia"/>
          <w:rtl/>
        </w:rPr>
        <w:t>חיים</w:t>
      </w:r>
      <w:r>
        <w:rPr>
          <w:rtl/>
        </w:rPr>
        <w:t xml:space="preserve"> אורון (מרצ):</w:t>
      </w:r>
    </w:p>
    <w:p w14:paraId="116FE389" w14:textId="77777777" w:rsidR="00000000" w:rsidRDefault="00754752">
      <w:pPr>
        <w:pStyle w:val="a0"/>
        <w:rPr>
          <w:rFonts w:hint="cs"/>
          <w:rtl/>
        </w:rPr>
      </w:pPr>
    </w:p>
    <w:p w14:paraId="0C78A9DB" w14:textId="77777777" w:rsidR="00000000" w:rsidRDefault="00754752">
      <w:pPr>
        <w:pStyle w:val="a0"/>
        <w:rPr>
          <w:rFonts w:hint="cs"/>
          <w:rtl/>
        </w:rPr>
      </w:pPr>
      <w:r>
        <w:rPr>
          <w:rFonts w:hint="cs"/>
          <w:rtl/>
        </w:rPr>
        <w:t xml:space="preserve">תקפו אותי שהייתי מברך מדי. </w:t>
      </w:r>
    </w:p>
    <w:p w14:paraId="0C18FB0C" w14:textId="77777777" w:rsidR="00000000" w:rsidRDefault="00754752">
      <w:pPr>
        <w:pStyle w:val="a0"/>
        <w:rPr>
          <w:rFonts w:hint="cs"/>
          <w:rtl/>
        </w:rPr>
      </w:pPr>
    </w:p>
    <w:p w14:paraId="3563AF96" w14:textId="77777777" w:rsidR="00000000" w:rsidRDefault="00754752">
      <w:pPr>
        <w:pStyle w:val="-"/>
        <w:rPr>
          <w:rtl/>
        </w:rPr>
      </w:pPr>
      <w:bookmarkStart w:id="314" w:name="FS000000478T07_06_2004_20_09_46C"/>
      <w:bookmarkEnd w:id="314"/>
      <w:r>
        <w:rPr>
          <w:rtl/>
        </w:rPr>
        <w:t>השר מאיר שטרית:</w:t>
      </w:r>
    </w:p>
    <w:p w14:paraId="4C53D81F" w14:textId="77777777" w:rsidR="00000000" w:rsidRDefault="00754752">
      <w:pPr>
        <w:pStyle w:val="a0"/>
        <w:rPr>
          <w:rtl/>
        </w:rPr>
      </w:pPr>
    </w:p>
    <w:p w14:paraId="4796F3CE" w14:textId="77777777" w:rsidR="00000000" w:rsidRDefault="00754752">
      <w:pPr>
        <w:pStyle w:val="a0"/>
        <w:rPr>
          <w:rFonts w:hint="cs"/>
          <w:rtl/>
        </w:rPr>
      </w:pPr>
      <w:r>
        <w:rPr>
          <w:rFonts w:hint="cs"/>
          <w:rtl/>
        </w:rPr>
        <w:t xml:space="preserve">אני חושב שהבית הזה, על הרכבו, יכול להיות גורם מאוד מסייע לביצוע התוכנית, ואסור שיהיה גורם מפריע. אני מעיר בעיקר לנוכח מה שקרה בעבר, שבזמנו </w:t>
      </w:r>
      <w:r>
        <w:rPr>
          <w:rFonts w:hint="cs"/>
          <w:rtl/>
        </w:rPr>
        <w:t>כל העסק נתקע בגללו.</w:t>
      </w:r>
    </w:p>
    <w:p w14:paraId="0513F7D0" w14:textId="77777777" w:rsidR="00000000" w:rsidRDefault="00754752">
      <w:pPr>
        <w:pStyle w:val="a0"/>
        <w:rPr>
          <w:rFonts w:hint="cs"/>
          <w:rtl/>
        </w:rPr>
      </w:pPr>
    </w:p>
    <w:p w14:paraId="6A168F19" w14:textId="77777777" w:rsidR="00000000" w:rsidRDefault="00754752">
      <w:pPr>
        <w:pStyle w:val="af1"/>
        <w:rPr>
          <w:rtl/>
        </w:rPr>
      </w:pPr>
      <w:r>
        <w:rPr>
          <w:rtl/>
        </w:rPr>
        <w:t>היו"ר</w:t>
      </w:r>
      <w:r>
        <w:rPr>
          <w:rFonts w:hint="cs"/>
          <w:rtl/>
        </w:rPr>
        <w:t xml:space="preserve"> ראובן ריבלין</w:t>
      </w:r>
      <w:r>
        <w:rPr>
          <w:rtl/>
        </w:rPr>
        <w:t>:</w:t>
      </w:r>
    </w:p>
    <w:p w14:paraId="7E7C962F" w14:textId="77777777" w:rsidR="00000000" w:rsidRDefault="00754752">
      <w:pPr>
        <w:pStyle w:val="a0"/>
        <w:rPr>
          <w:rtl/>
        </w:rPr>
      </w:pPr>
    </w:p>
    <w:p w14:paraId="0C9A7CB1" w14:textId="77777777" w:rsidR="00000000" w:rsidRDefault="00754752">
      <w:pPr>
        <w:pStyle w:val="a0"/>
        <w:rPr>
          <w:rFonts w:hint="cs"/>
          <w:rtl/>
        </w:rPr>
      </w:pPr>
      <w:r>
        <w:rPr>
          <w:rFonts w:hint="cs"/>
          <w:rtl/>
        </w:rPr>
        <w:t xml:space="preserve">תודה לשר מאיר שטרית. רבותי חברי הכנסת, יושב-ראש ועדת הכנסת, בבקשה. </w:t>
      </w:r>
    </w:p>
    <w:p w14:paraId="1DAE5045" w14:textId="77777777" w:rsidR="00000000" w:rsidRDefault="00754752">
      <w:pPr>
        <w:pStyle w:val="a0"/>
        <w:rPr>
          <w:rFonts w:hint="cs"/>
          <w:rtl/>
        </w:rPr>
      </w:pPr>
    </w:p>
    <w:p w14:paraId="434A22DC" w14:textId="77777777" w:rsidR="00000000" w:rsidRDefault="00754752">
      <w:pPr>
        <w:pStyle w:val="af0"/>
        <w:rPr>
          <w:rtl/>
        </w:rPr>
      </w:pPr>
      <w:r>
        <w:rPr>
          <w:rFonts w:hint="eastAsia"/>
          <w:rtl/>
        </w:rPr>
        <w:t>יוסי</w:t>
      </w:r>
      <w:r>
        <w:rPr>
          <w:rtl/>
        </w:rPr>
        <w:t xml:space="preserve"> שריד (מרצ):</w:t>
      </w:r>
    </w:p>
    <w:p w14:paraId="0E2829D1" w14:textId="77777777" w:rsidR="00000000" w:rsidRDefault="00754752">
      <w:pPr>
        <w:pStyle w:val="a0"/>
        <w:rPr>
          <w:rFonts w:hint="cs"/>
          <w:rtl/>
        </w:rPr>
      </w:pPr>
    </w:p>
    <w:p w14:paraId="35D8ECE0" w14:textId="77777777" w:rsidR="00000000" w:rsidRDefault="00754752">
      <w:pPr>
        <w:pStyle w:val="a0"/>
        <w:rPr>
          <w:rFonts w:hint="cs"/>
          <w:rtl/>
        </w:rPr>
      </w:pPr>
      <w:r>
        <w:rPr>
          <w:rFonts w:hint="cs"/>
          <w:rtl/>
        </w:rPr>
        <w:t xml:space="preserve">אדוני היושב-ראש, רציתי לשאול את השר שטרית אם התמיכה שלנו בתוכנית תעזור למר שרון בקרב הליכוד - - - </w:t>
      </w:r>
    </w:p>
    <w:p w14:paraId="5E041ED2" w14:textId="77777777" w:rsidR="00000000" w:rsidRDefault="00754752">
      <w:pPr>
        <w:pStyle w:val="a0"/>
        <w:rPr>
          <w:rFonts w:hint="cs"/>
          <w:rtl/>
        </w:rPr>
      </w:pPr>
    </w:p>
    <w:p w14:paraId="5F1F4923" w14:textId="77777777" w:rsidR="00000000" w:rsidRDefault="00754752">
      <w:pPr>
        <w:pStyle w:val="af0"/>
        <w:rPr>
          <w:rtl/>
        </w:rPr>
      </w:pPr>
      <w:r>
        <w:rPr>
          <w:rFonts w:hint="eastAsia"/>
          <w:rtl/>
        </w:rPr>
        <w:t>השר</w:t>
      </w:r>
      <w:r>
        <w:rPr>
          <w:rtl/>
        </w:rPr>
        <w:t xml:space="preserve"> מאיר שטרית:</w:t>
      </w:r>
    </w:p>
    <w:p w14:paraId="4E459E4D" w14:textId="77777777" w:rsidR="00000000" w:rsidRDefault="00754752">
      <w:pPr>
        <w:pStyle w:val="a0"/>
        <w:rPr>
          <w:rFonts w:hint="cs"/>
          <w:rtl/>
        </w:rPr>
      </w:pPr>
    </w:p>
    <w:p w14:paraId="5FD6E0F7" w14:textId="77777777" w:rsidR="00000000" w:rsidRDefault="00754752">
      <w:pPr>
        <w:pStyle w:val="a0"/>
        <w:rPr>
          <w:rFonts w:hint="cs"/>
          <w:rtl/>
        </w:rPr>
      </w:pPr>
      <w:r>
        <w:rPr>
          <w:rFonts w:hint="cs"/>
          <w:rtl/>
        </w:rPr>
        <w:t>לא בתוך הל</w:t>
      </w:r>
      <w:r>
        <w:rPr>
          <w:rFonts w:hint="cs"/>
          <w:rtl/>
        </w:rPr>
        <w:t xml:space="preserve">יכוד - - - </w:t>
      </w:r>
    </w:p>
    <w:p w14:paraId="51813A46" w14:textId="77777777" w:rsidR="00000000" w:rsidRDefault="00754752">
      <w:pPr>
        <w:pStyle w:val="a0"/>
        <w:rPr>
          <w:rtl/>
        </w:rPr>
      </w:pPr>
    </w:p>
    <w:p w14:paraId="65A56166" w14:textId="77777777" w:rsidR="00000000" w:rsidRDefault="00754752">
      <w:pPr>
        <w:pStyle w:val="af0"/>
        <w:rPr>
          <w:rtl/>
        </w:rPr>
      </w:pPr>
      <w:r>
        <w:rPr>
          <w:rFonts w:hint="eastAsia"/>
          <w:rtl/>
        </w:rPr>
        <w:t>חיים</w:t>
      </w:r>
      <w:r>
        <w:rPr>
          <w:rtl/>
        </w:rPr>
        <w:t xml:space="preserve"> אורון (מרצ):</w:t>
      </w:r>
    </w:p>
    <w:p w14:paraId="14967B52" w14:textId="77777777" w:rsidR="00000000" w:rsidRDefault="00754752">
      <w:pPr>
        <w:pStyle w:val="a0"/>
        <w:rPr>
          <w:rFonts w:hint="cs"/>
          <w:rtl/>
        </w:rPr>
      </w:pPr>
    </w:p>
    <w:p w14:paraId="6C05B687" w14:textId="77777777" w:rsidR="00000000" w:rsidRDefault="00754752">
      <w:pPr>
        <w:pStyle w:val="a0"/>
        <w:rPr>
          <w:rFonts w:hint="cs"/>
          <w:rtl/>
        </w:rPr>
      </w:pPr>
      <w:r>
        <w:rPr>
          <w:rFonts w:hint="cs"/>
          <w:rtl/>
        </w:rPr>
        <w:t xml:space="preserve">בכנסת אין בעיה. אתנו אין בעיה. אתה יודע את זה טוב מאוד. </w:t>
      </w:r>
    </w:p>
    <w:p w14:paraId="32384CA9" w14:textId="77777777" w:rsidR="00000000" w:rsidRDefault="00754752">
      <w:pPr>
        <w:pStyle w:val="a0"/>
        <w:rPr>
          <w:rFonts w:hint="cs"/>
          <w:rtl/>
        </w:rPr>
      </w:pPr>
    </w:p>
    <w:p w14:paraId="34E1AD5C" w14:textId="77777777" w:rsidR="00000000" w:rsidRDefault="00754752">
      <w:pPr>
        <w:pStyle w:val="af0"/>
        <w:rPr>
          <w:rtl/>
        </w:rPr>
      </w:pPr>
      <w:r>
        <w:rPr>
          <w:rFonts w:hint="eastAsia"/>
          <w:rtl/>
        </w:rPr>
        <w:t>יוסי</w:t>
      </w:r>
      <w:r>
        <w:rPr>
          <w:rtl/>
        </w:rPr>
        <w:t xml:space="preserve"> שריד (מרצ):</w:t>
      </w:r>
    </w:p>
    <w:p w14:paraId="50C48494" w14:textId="77777777" w:rsidR="00000000" w:rsidRDefault="00754752">
      <w:pPr>
        <w:pStyle w:val="a0"/>
        <w:rPr>
          <w:rFonts w:hint="cs"/>
          <w:rtl/>
        </w:rPr>
      </w:pPr>
    </w:p>
    <w:p w14:paraId="1E1EF9A9" w14:textId="77777777" w:rsidR="00000000" w:rsidRDefault="00754752">
      <w:pPr>
        <w:pStyle w:val="a0"/>
        <w:rPr>
          <w:rFonts w:hint="cs"/>
          <w:rtl/>
        </w:rPr>
      </w:pPr>
      <w:r>
        <w:rPr>
          <w:rFonts w:hint="cs"/>
          <w:rtl/>
        </w:rPr>
        <w:t xml:space="preserve">אני לא יודע אם יש בעיה או אין בעיה, אני רק שואל אם למשוגעים שלכם שם זה יעזור אם אנחנו - - - </w:t>
      </w:r>
    </w:p>
    <w:p w14:paraId="255C7E58" w14:textId="77777777" w:rsidR="00000000" w:rsidRDefault="00754752">
      <w:pPr>
        <w:pStyle w:val="af1"/>
        <w:rPr>
          <w:rFonts w:hint="cs"/>
          <w:rtl/>
        </w:rPr>
      </w:pPr>
    </w:p>
    <w:p w14:paraId="6867C76A" w14:textId="77777777" w:rsidR="00000000" w:rsidRDefault="00754752">
      <w:pPr>
        <w:pStyle w:val="af1"/>
        <w:rPr>
          <w:rtl/>
        </w:rPr>
      </w:pPr>
      <w:r>
        <w:rPr>
          <w:rtl/>
        </w:rPr>
        <w:t>היו"ר</w:t>
      </w:r>
      <w:r>
        <w:rPr>
          <w:rFonts w:hint="cs"/>
          <w:rtl/>
        </w:rPr>
        <w:t xml:space="preserve"> ראובן ריבלין</w:t>
      </w:r>
      <w:r>
        <w:rPr>
          <w:rtl/>
        </w:rPr>
        <w:t>:</w:t>
      </w:r>
    </w:p>
    <w:p w14:paraId="705A185A" w14:textId="77777777" w:rsidR="00000000" w:rsidRDefault="00754752">
      <w:pPr>
        <w:pStyle w:val="a0"/>
        <w:rPr>
          <w:rtl/>
        </w:rPr>
      </w:pPr>
    </w:p>
    <w:p w14:paraId="4B6535A6" w14:textId="77777777" w:rsidR="00000000" w:rsidRDefault="00754752">
      <w:pPr>
        <w:pStyle w:val="a0"/>
        <w:rPr>
          <w:rFonts w:hint="cs"/>
          <w:rtl/>
        </w:rPr>
      </w:pPr>
      <w:r>
        <w:rPr>
          <w:rFonts w:hint="cs"/>
          <w:rtl/>
        </w:rPr>
        <w:t>יש כמה מהמשוגעים שלנו שחושבים לרו</w:t>
      </w:r>
      <w:r>
        <w:rPr>
          <w:rFonts w:hint="cs"/>
          <w:rtl/>
        </w:rPr>
        <w:t xml:space="preserve">ץ לראשות התנועה שלך. </w:t>
      </w:r>
    </w:p>
    <w:p w14:paraId="04C7EC03" w14:textId="77777777" w:rsidR="00000000" w:rsidRDefault="00754752">
      <w:pPr>
        <w:pStyle w:val="a0"/>
        <w:ind w:firstLine="0"/>
        <w:rPr>
          <w:rFonts w:hint="cs"/>
          <w:rtl/>
        </w:rPr>
      </w:pPr>
    </w:p>
    <w:p w14:paraId="04B5E63E" w14:textId="77777777" w:rsidR="00000000" w:rsidRDefault="00754752">
      <w:pPr>
        <w:pStyle w:val="af0"/>
        <w:rPr>
          <w:rtl/>
        </w:rPr>
      </w:pPr>
      <w:r>
        <w:rPr>
          <w:rFonts w:hint="eastAsia"/>
          <w:rtl/>
        </w:rPr>
        <w:t>יוסי</w:t>
      </w:r>
      <w:r>
        <w:rPr>
          <w:rtl/>
        </w:rPr>
        <w:t xml:space="preserve"> שריד (מרצ):</w:t>
      </w:r>
    </w:p>
    <w:p w14:paraId="514E8003" w14:textId="77777777" w:rsidR="00000000" w:rsidRDefault="00754752">
      <w:pPr>
        <w:pStyle w:val="a0"/>
        <w:rPr>
          <w:rFonts w:hint="cs"/>
          <w:rtl/>
        </w:rPr>
      </w:pPr>
    </w:p>
    <w:p w14:paraId="4B91C25D" w14:textId="77777777" w:rsidR="00000000" w:rsidRDefault="00754752">
      <w:pPr>
        <w:pStyle w:val="a0"/>
        <w:rPr>
          <w:rFonts w:hint="cs"/>
          <w:rtl/>
        </w:rPr>
      </w:pPr>
      <w:r>
        <w:rPr>
          <w:rFonts w:hint="cs"/>
          <w:rtl/>
        </w:rPr>
        <w:t xml:space="preserve">- - - </w:t>
      </w:r>
    </w:p>
    <w:p w14:paraId="31DA4A5E" w14:textId="77777777" w:rsidR="00000000" w:rsidRDefault="00754752">
      <w:pPr>
        <w:pStyle w:val="a0"/>
        <w:ind w:firstLine="0"/>
        <w:rPr>
          <w:rFonts w:hint="cs"/>
          <w:rtl/>
        </w:rPr>
      </w:pPr>
    </w:p>
    <w:p w14:paraId="1E63D729" w14:textId="77777777" w:rsidR="00000000" w:rsidRDefault="00754752">
      <w:pPr>
        <w:pStyle w:val="af1"/>
        <w:rPr>
          <w:rtl/>
        </w:rPr>
      </w:pPr>
      <w:r>
        <w:rPr>
          <w:rtl/>
        </w:rPr>
        <w:t>היו"ר ראובן ריבלין:</w:t>
      </w:r>
    </w:p>
    <w:p w14:paraId="7741FFA8" w14:textId="77777777" w:rsidR="00000000" w:rsidRDefault="00754752">
      <w:pPr>
        <w:pStyle w:val="a0"/>
        <w:rPr>
          <w:rtl/>
        </w:rPr>
      </w:pPr>
    </w:p>
    <w:p w14:paraId="39F9BFFA" w14:textId="77777777" w:rsidR="00000000" w:rsidRDefault="00754752">
      <w:pPr>
        <w:pStyle w:val="a0"/>
        <w:rPr>
          <w:rFonts w:hint="cs"/>
          <w:rtl/>
        </w:rPr>
      </w:pPr>
      <w:r>
        <w:rPr>
          <w:rFonts w:hint="cs"/>
          <w:rtl/>
        </w:rPr>
        <w:t>אל תיחפזו.</w:t>
      </w:r>
    </w:p>
    <w:p w14:paraId="3D469BAF" w14:textId="77777777" w:rsidR="00000000" w:rsidRDefault="00754752">
      <w:pPr>
        <w:pStyle w:val="a0"/>
        <w:ind w:firstLine="0"/>
        <w:rPr>
          <w:rFonts w:hint="cs"/>
          <w:rtl/>
        </w:rPr>
      </w:pPr>
    </w:p>
    <w:p w14:paraId="58CF5573" w14:textId="77777777" w:rsidR="00000000" w:rsidRDefault="00754752">
      <w:pPr>
        <w:pStyle w:val="af0"/>
        <w:rPr>
          <w:rtl/>
        </w:rPr>
      </w:pPr>
      <w:r>
        <w:rPr>
          <w:rFonts w:hint="eastAsia"/>
          <w:rtl/>
        </w:rPr>
        <w:t>יוסי</w:t>
      </w:r>
      <w:r>
        <w:rPr>
          <w:rtl/>
        </w:rPr>
        <w:t xml:space="preserve"> שריד (מרצ):</w:t>
      </w:r>
    </w:p>
    <w:p w14:paraId="250E048E" w14:textId="77777777" w:rsidR="00000000" w:rsidRDefault="00754752">
      <w:pPr>
        <w:pStyle w:val="a0"/>
        <w:rPr>
          <w:rFonts w:hint="cs"/>
          <w:rtl/>
        </w:rPr>
      </w:pPr>
    </w:p>
    <w:p w14:paraId="25D18505" w14:textId="77777777" w:rsidR="00000000" w:rsidRDefault="00754752">
      <w:pPr>
        <w:pStyle w:val="a0"/>
        <w:rPr>
          <w:rFonts w:hint="cs"/>
          <w:rtl/>
        </w:rPr>
      </w:pPr>
      <w:r>
        <w:rPr>
          <w:rFonts w:hint="cs"/>
          <w:rtl/>
        </w:rPr>
        <w:t>אבל אני לא מרגיש מאוים.</w:t>
      </w:r>
    </w:p>
    <w:p w14:paraId="71E8C497" w14:textId="77777777" w:rsidR="00000000" w:rsidRDefault="00754752">
      <w:pPr>
        <w:pStyle w:val="a0"/>
        <w:ind w:firstLine="0"/>
        <w:rPr>
          <w:rFonts w:hint="cs"/>
          <w:rtl/>
        </w:rPr>
      </w:pPr>
    </w:p>
    <w:p w14:paraId="09CAC267" w14:textId="77777777" w:rsidR="00000000" w:rsidRDefault="00754752">
      <w:pPr>
        <w:pStyle w:val="a"/>
        <w:rPr>
          <w:rtl/>
        </w:rPr>
      </w:pPr>
      <w:bookmarkStart w:id="315" w:name="FS000001038T07_06_2004_20_27_43"/>
      <w:bookmarkStart w:id="316" w:name="FS000001038T07_06_2004_20_27_48C"/>
      <w:bookmarkStart w:id="317" w:name="FS000001038T07_06_2004_20_44_14"/>
      <w:bookmarkStart w:id="318" w:name="_Toc75097265"/>
      <w:bookmarkEnd w:id="315"/>
      <w:bookmarkEnd w:id="316"/>
      <w:bookmarkEnd w:id="317"/>
      <w:r>
        <w:rPr>
          <w:rtl/>
        </w:rPr>
        <w:t>רוני בר-און (יו"ר ועדת הכנסת):</w:t>
      </w:r>
      <w:bookmarkEnd w:id="318"/>
    </w:p>
    <w:p w14:paraId="4290B279" w14:textId="77777777" w:rsidR="00000000" w:rsidRDefault="00754752">
      <w:pPr>
        <w:pStyle w:val="a0"/>
        <w:rPr>
          <w:rtl/>
        </w:rPr>
      </w:pPr>
    </w:p>
    <w:p w14:paraId="441BA99E" w14:textId="77777777" w:rsidR="00000000" w:rsidRDefault="00754752">
      <w:pPr>
        <w:pStyle w:val="a0"/>
        <w:rPr>
          <w:rFonts w:hint="cs"/>
          <w:rtl/>
        </w:rPr>
      </w:pPr>
      <w:r>
        <w:rPr>
          <w:rFonts w:hint="cs"/>
          <w:rtl/>
        </w:rPr>
        <w:t>- - - יוסי, לכל אחד יש השקפת עולם על השיגעון.</w:t>
      </w:r>
    </w:p>
    <w:p w14:paraId="7446EE2F" w14:textId="77777777" w:rsidR="00000000" w:rsidRDefault="00754752">
      <w:pPr>
        <w:pStyle w:val="a0"/>
        <w:ind w:firstLine="0"/>
        <w:rPr>
          <w:rFonts w:hint="cs"/>
          <w:rtl/>
        </w:rPr>
      </w:pPr>
    </w:p>
    <w:p w14:paraId="602C6E78" w14:textId="77777777" w:rsidR="00000000" w:rsidRDefault="00754752">
      <w:pPr>
        <w:pStyle w:val="af1"/>
        <w:rPr>
          <w:rtl/>
        </w:rPr>
      </w:pPr>
      <w:r>
        <w:rPr>
          <w:rtl/>
        </w:rPr>
        <w:t>היו"ר ראובן ריבלין:</w:t>
      </w:r>
    </w:p>
    <w:p w14:paraId="2396D2ED" w14:textId="77777777" w:rsidR="00000000" w:rsidRDefault="00754752">
      <w:pPr>
        <w:pStyle w:val="a0"/>
        <w:rPr>
          <w:rtl/>
        </w:rPr>
      </w:pPr>
    </w:p>
    <w:p w14:paraId="6C26A610" w14:textId="77777777" w:rsidR="00000000" w:rsidRDefault="00754752">
      <w:pPr>
        <w:pStyle w:val="a0"/>
        <w:rPr>
          <w:rFonts w:hint="cs"/>
          <w:rtl/>
        </w:rPr>
      </w:pPr>
      <w:r>
        <w:rPr>
          <w:rFonts w:hint="cs"/>
          <w:rtl/>
        </w:rPr>
        <w:t>הואיל וראש התנועה שלכם הוא לא ח</w:t>
      </w:r>
      <w:r>
        <w:rPr>
          <w:rFonts w:hint="cs"/>
          <w:rtl/>
        </w:rPr>
        <w:t>בר כנסת, אני מבקש באמצעותכם להעביר לו את האזהרה. רבותי, אני לא הבנתי בדיוק מה שאמרתי קודם, אבל כנראה אמרתי.</w:t>
      </w:r>
    </w:p>
    <w:p w14:paraId="21BD9718" w14:textId="77777777" w:rsidR="00000000" w:rsidRDefault="00754752">
      <w:pPr>
        <w:pStyle w:val="a0"/>
        <w:ind w:firstLine="0"/>
        <w:rPr>
          <w:rFonts w:hint="cs"/>
          <w:rtl/>
        </w:rPr>
      </w:pPr>
    </w:p>
    <w:p w14:paraId="015A4120" w14:textId="77777777" w:rsidR="00000000" w:rsidRDefault="00754752">
      <w:pPr>
        <w:pStyle w:val="-"/>
        <w:rPr>
          <w:rtl/>
        </w:rPr>
      </w:pPr>
      <w:bookmarkStart w:id="319" w:name="FS000001038T07_06_2004_20_29_02C"/>
      <w:bookmarkStart w:id="320" w:name="FS000001038T07_06_2004_20_44_23C"/>
      <w:bookmarkEnd w:id="319"/>
      <w:bookmarkEnd w:id="320"/>
      <w:r>
        <w:rPr>
          <w:rtl/>
        </w:rPr>
        <w:t>רוני בר-און (יו"ר ועדת הכנסת):</w:t>
      </w:r>
    </w:p>
    <w:p w14:paraId="7E810E16" w14:textId="77777777" w:rsidR="00000000" w:rsidRDefault="00754752">
      <w:pPr>
        <w:pStyle w:val="a0"/>
        <w:rPr>
          <w:rtl/>
        </w:rPr>
      </w:pPr>
    </w:p>
    <w:p w14:paraId="38065B4E" w14:textId="77777777" w:rsidR="00000000" w:rsidRDefault="00754752">
      <w:pPr>
        <w:pStyle w:val="a0"/>
        <w:rPr>
          <w:rFonts w:hint="cs"/>
          <w:rtl/>
        </w:rPr>
      </w:pPr>
      <w:r>
        <w:rPr>
          <w:rFonts w:hint="cs"/>
          <w:rtl/>
        </w:rPr>
        <w:t>לי יש השקפת עולם על השיגעון. למשל, אשתי אומרת שהשיגעון אצלי זה מחלה תורשתית, אלא שבמקום לעבור מההורים לילדים היא עו</w:t>
      </w:r>
      <w:r>
        <w:rPr>
          <w:rFonts w:hint="cs"/>
          <w:rtl/>
        </w:rPr>
        <w:t>ברת מהילדים להורים.</w:t>
      </w:r>
    </w:p>
    <w:p w14:paraId="66E98159" w14:textId="77777777" w:rsidR="00000000" w:rsidRDefault="00754752">
      <w:pPr>
        <w:pStyle w:val="a0"/>
        <w:ind w:firstLine="0"/>
        <w:rPr>
          <w:rFonts w:hint="cs"/>
          <w:rtl/>
        </w:rPr>
      </w:pPr>
    </w:p>
    <w:p w14:paraId="27140E26" w14:textId="77777777" w:rsidR="00000000" w:rsidRDefault="00754752">
      <w:pPr>
        <w:pStyle w:val="a0"/>
        <w:ind w:firstLine="0"/>
        <w:rPr>
          <w:rFonts w:hint="cs"/>
          <w:rtl/>
        </w:rPr>
      </w:pPr>
      <w:r>
        <w:rPr>
          <w:rFonts w:hint="cs"/>
          <w:rtl/>
        </w:rPr>
        <w:tab/>
        <w:t>כך או כך, אדוני היושב-ראש, אדוני ראש הממשלה, רבותי השרים, חברי חברי הכנסת, אני מבקש בגדול לדחות את ההסתייגויות. אני רוצה לומר, שמכיוון שמרבית ההסתייגויות שנשמעו פה, כמעט כולן היו שלא ממין העניין, אני באופן אישי די מצטער על התרגיל שלכם</w:t>
      </w:r>
      <w:r>
        <w:rPr>
          <w:rFonts w:hint="cs"/>
          <w:rtl/>
        </w:rPr>
        <w:t xml:space="preserve"> - - -</w:t>
      </w:r>
    </w:p>
    <w:p w14:paraId="476F80FA" w14:textId="77777777" w:rsidR="00000000" w:rsidRDefault="00754752">
      <w:pPr>
        <w:pStyle w:val="a0"/>
        <w:ind w:firstLine="0"/>
        <w:rPr>
          <w:rFonts w:hint="cs"/>
          <w:rtl/>
        </w:rPr>
      </w:pPr>
    </w:p>
    <w:p w14:paraId="1BB3C100" w14:textId="77777777" w:rsidR="00000000" w:rsidRDefault="00754752">
      <w:pPr>
        <w:pStyle w:val="af0"/>
        <w:rPr>
          <w:rtl/>
        </w:rPr>
      </w:pPr>
      <w:r>
        <w:rPr>
          <w:rFonts w:hint="eastAsia"/>
          <w:rtl/>
        </w:rPr>
        <w:t>זהבה</w:t>
      </w:r>
      <w:r>
        <w:rPr>
          <w:rtl/>
        </w:rPr>
        <w:t xml:space="preserve"> גלאון (מרצ):</w:t>
      </w:r>
    </w:p>
    <w:p w14:paraId="59FFF018" w14:textId="77777777" w:rsidR="00000000" w:rsidRDefault="00754752">
      <w:pPr>
        <w:pStyle w:val="a0"/>
        <w:rPr>
          <w:rFonts w:hint="cs"/>
          <w:rtl/>
        </w:rPr>
      </w:pPr>
    </w:p>
    <w:p w14:paraId="4AAAB36B" w14:textId="77777777" w:rsidR="00000000" w:rsidRDefault="00754752">
      <w:pPr>
        <w:pStyle w:val="a0"/>
        <w:rPr>
          <w:rFonts w:hint="cs"/>
          <w:rtl/>
        </w:rPr>
      </w:pPr>
      <w:r>
        <w:rPr>
          <w:rFonts w:hint="cs"/>
          <w:rtl/>
        </w:rPr>
        <w:t>מה זה? מה זה? כשאתם עושים את זה, זה לא תרגיל?</w:t>
      </w:r>
    </w:p>
    <w:p w14:paraId="11B1DC87" w14:textId="77777777" w:rsidR="00000000" w:rsidRDefault="00754752">
      <w:pPr>
        <w:pStyle w:val="a0"/>
        <w:ind w:firstLine="0"/>
        <w:rPr>
          <w:rFonts w:hint="cs"/>
          <w:rtl/>
        </w:rPr>
      </w:pPr>
    </w:p>
    <w:p w14:paraId="6F65D38C" w14:textId="77777777" w:rsidR="00000000" w:rsidRDefault="00754752">
      <w:pPr>
        <w:pStyle w:val="af1"/>
        <w:rPr>
          <w:rtl/>
        </w:rPr>
      </w:pPr>
      <w:r>
        <w:rPr>
          <w:rtl/>
        </w:rPr>
        <w:t>היו"ר ראובן ריבלין:</w:t>
      </w:r>
    </w:p>
    <w:p w14:paraId="30719E04" w14:textId="77777777" w:rsidR="00000000" w:rsidRDefault="00754752">
      <w:pPr>
        <w:pStyle w:val="a0"/>
        <w:rPr>
          <w:rtl/>
        </w:rPr>
      </w:pPr>
    </w:p>
    <w:p w14:paraId="11C7D88C" w14:textId="77777777" w:rsidR="00000000" w:rsidRDefault="00754752">
      <w:pPr>
        <w:pStyle w:val="a0"/>
        <w:rPr>
          <w:rFonts w:hint="cs"/>
          <w:rtl/>
        </w:rPr>
      </w:pPr>
      <w:r>
        <w:rPr>
          <w:rFonts w:hint="cs"/>
          <w:rtl/>
        </w:rPr>
        <w:t>הוא מצטער. חברת הכנסת גלאון, יושב-ראש הוועדה יכול להצטער, הואיל ולא הפסיקו אתכם, אז הוא מצטער. הוא מביע את עמדתו האישית. הוא מצטער.</w:t>
      </w:r>
    </w:p>
    <w:p w14:paraId="3ACB2536" w14:textId="77777777" w:rsidR="00000000" w:rsidRDefault="00754752">
      <w:pPr>
        <w:pStyle w:val="a0"/>
        <w:ind w:firstLine="0"/>
        <w:rPr>
          <w:rFonts w:hint="cs"/>
          <w:rtl/>
        </w:rPr>
      </w:pPr>
    </w:p>
    <w:p w14:paraId="1E5F64DB" w14:textId="77777777" w:rsidR="00000000" w:rsidRDefault="00754752">
      <w:pPr>
        <w:pStyle w:val="-"/>
        <w:rPr>
          <w:rtl/>
        </w:rPr>
      </w:pPr>
      <w:bookmarkStart w:id="321" w:name="FS000001038T07_06_2004_20_44_41C"/>
      <w:bookmarkEnd w:id="321"/>
      <w:r>
        <w:rPr>
          <w:rtl/>
        </w:rPr>
        <w:t>רוני בר-און (יו"ר ועדת הכנסת</w:t>
      </w:r>
      <w:r>
        <w:rPr>
          <w:rtl/>
        </w:rPr>
        <w:t>):</w:t>
      </w:r>
    </w:p>
    <w:p w14:paraId="4CACF009" w14:textId="77777777" w:rsidR="00000000" w:rsidRDefault="00754752">
      <w:pPr>
        <w:pStyle w:val="a0"/>
        <w:rPr>
          <w:rtl/>
        </w:rPr>
      </w:pPr>
    </w:p>
    <w:p w14:paraId="2181783E" w14:textId="77777777" w:rsidR="00000000" w:rsidRDefault="00754752">
      <w:pPr>
        <w:pStyle w:val="a0"/>
        <w:rPr>
          <w:rFonts w:hint="cs"/>
          <w:rtl/>
        </w:rPr>
      </w:pPr>
      <w:r>
        <w:rPr>
          <w:rFonts w:hint="cs"/>
          <w:rtl/>
        </w:rPr>
        <w:t xml:space="preserve">אני ממש מצטער. ראש הממשלה הודיע בשבוע שעבר שהיה לו נאום מצוין לנאום כאן. בינתיים עבר שבוע, ואין ספק שהשבוע האחרון סיפק לראש הממשלה הרבה מאוד חומרים - - </w:t>
      </w:r>
    </w:p>
    <w:p w14:paraId="7EEE965F" w14:textId="77777777" w:rsidR="00000000" w:rsidRDefault="00754752">
      <w:pPr>
        <w:pStyle w:val="a0"/>
        <w:rPr>
          <w:rFonts w:hint="cs"/>
          <w:rtl/>
        </w:rPr>
      </w:pPr>
    </w:p>
    <w:p w14:paraId="220BAF07" w14:textId="77777777" w:rsidR="00000000" w:rsidRDefault="00754752">
      <w:pPr>
        <w:pStyle w:val="af0"/>
        <w:rPr>
          <w:rtl/>
        </w:rPr>
      </w:pPr>
      <w:r>
        <w:rPr>
          <w:rFonts w:hint="eastAsia"/>
          <w:rtl/>
        </w:rPr>
        <w:t>חיים</w:t>
      </w:r>
      <w:r>
        <w:rPr>
          <w:rtl/>
        </w:rPr>
        <w:t xml:space="preserve"> אורון (מרצ):</w:t>
      </w:r>
    </w:p>
    <w:p w14:paraId="35466467" w14:textId="77777777" w:rsidR="00000000" w:rsidRDefault="00754752">
      <w:pPr>
        <w:pStyle w:val="a0"/>
        <w:rPr>
          <w:rFonts w:hint="cs"/>
          <w:rtl/>
        </w:rPr>
      </w:pPr>
    </w:p>
    <w:p w14:paraId="68869A7C" w14:textId="77777777" w:rsidR="00000000" w:rsidRDefault="00754752">
      <w:pPr>
        <w:pStyle w:val="a0"/>
        <w:rPr>
          <w:rFonts w:hint="cs"/>
          <w:rtl/>
        </w:rPr>
      </w:pPr>
      <w:r>
        <w:rPr>
          <w:rFonts w:hint="cs"/>
          <w:rtl/>
        </w:rPr>
        <w:t>הוא השתבח.</w:t>
      </w:r>
    </w:p>
    <w:p w14:paraId="0EE16370" w14:textId="77777777" w:rsidR="00000000" w:rsidRDefault="00754752">
      <w:pPr>
        <w:pStyle w:val="a0"/>
        <w:ind w:firstLine="0"/>
        <w:rPr>
          <w:rFonts w:hint="cs"/>
          <w:rtl/>
        </w:rPr>
      </w:pPr>
    </w:p>
    <w:p w14:paraId="77B071BD" w14:textId="77777777" w:rsidR="00000000" w:rsidRDefault="00754752">
      <w:pPr>
        <w:pStyle w:val="-"/>
        <w:rPr>
          <w:rtl/>
        </w:rPr>
      </w:pPr>
      <w:bookmarkStart w:id="322" w:name="FS000001038T07_06_2004_20_31_40C"/>
      <w:bookmarkStart w:id="323" w:name="FS000001038T07_06_2004_20_44_50C"/>
      <w:bookmarkEnd w:id="322"/>
      <w:bookmarkEnd w:id="323"/>
      <w:r>
        <w:rPr>
          <w:rtl/>
        </w:rPr>
        <w:t>רוני בר-און (יו"ר ועדת הכנסת):</w:t>
      </w:r>
    </w:p>
    <w:p w14:paraId="47084663" w14:textId="77777777" w:rsidR="00000000" w:rsidRDefault="00754752">
      <w:pPr>
        <w:pStyle w:val="a0"/>
        <w:rPr>
          <w:rtl/>
        </w:rPr>
      </w:pPr>
    </w:p>
    <w:p w14:paraId="23811F01" w14:textId="77777777" w:rsidR="00000000" w:rsidRDefault="00754752">
      <w:pPr>
        <w:pStyle w:val="a0"/>
        <w:rPr>
          <w:rFonts w:hint="cs"/>
          <w:rtl/>
        </w:rPr>
      </w:pPr>
      <w:r>
        <w:rPr>
          <w:rFonts w:hint="cs"/>
          <w:rtl/>
        </w:rPr>
        <w:t>- - שהיו נכנסים למהדורה המעודכנת של</w:t>
      </w:r>
      <w:r>
        <w:rPr>
          <w:rFonts w:hint="cs"/>
          <w:rtl/>
        </w:rPr>
        <w:t xml:space="preserve"> הנאום שהיינו צריכים לשמוע מחר, ואתם גורמים פה לתחושת אכזבה קשה מאוד לבית. </w:t>
      </w:r>
    </w:p>
    <w:p w14:paraId="2B8F3771" w14:textId="77777777" w:rsidR="00000000" w:rsidRDefault="00754752">
      <w:pPr>
        <w:pStyle w:val="a0"/>
        <w:rPr>
          <w:rFonts w:hint="cs"/>
          <w:rtl/>
        </w:rPr>
      </w:pPr>
    </w:p>
    <w:p w14:paraId="304EA7DE" w14:textId="77777777" w:rsidR="00000000" w:rsidRDefault="00754752">
      <w:pPr>
        <w:pStyle w:val="a0"/>
        <w:rPr>
          <w:rFonts w:hint="cs"/>
          <w:rtl/>
        </w:rPr>
      </w:pPr>
      <w:r>
        <w:rPr>
          <w:rFonts w:hint="cs"/>
          <w:rtl/>
        </w:rPr>
        <w:t xml:space="preserve">כך או כך, באופן מוזר, הייתי אומר, שמרבית ההסתייגויות שנשמעו כאן, או חלק מההסתייגויות שנשמעו כאן - אני לא אמנה שמות כמובן מטעמים של צנעת הפרט וענייני ביטחון - נשמעו כאן הסתייגויות </w:t>
      </w:r>
      <w:r>
        <w:rPr>
          <w:rFonts w:hint="cs"/>
          <w:rtl/>
        </w:rPr>
        <w:t>על-ידי אנשים שמאובטחים על-ידי החוק הזה והחוק הבא, שיבוא מייד. צריך לומר שהאבטחה לכל דבר ועניין מוצדקת, כשהיא ניתנת להם. אבל, צריך לזכור שזאת אבטחה שעולה למשלם המסים הישראלי, לכנסת ישראל, הרבה מאוד כסף. בחלק המכריע של המקרים, שלא לומר כולם, דווקא אותם מסתיי</w:t>
      </w:r>
      <w:r>
        <w:rPr>
          <w:rFonts w:hint="cs"/>
          <w:rtl/>
        </w:rPr>
        <w:t>גים מאובטחים לא מסתייגים או לא מאובטחים בגלל התרומה המכרעת שהם תרמו לביטחון המדינה בעבר ולכן צריך לשמור עליהם היום. אז קצת צניעות, או אם תרצו, קצת פחות צביעות, לא היתה מזיקה.</w:t>
      </w:r>
    </w:p>
    <w:p w14:paraId="548AC3DE" w14:textId="77777777" w:rsidR="00000000" w:rsidRDefault="00754752">
      <w:pPr>
        <w:pStyle w:val="a0"/>
        <w:rPr>
          <w:rFonts w:hint="cs"/>
          <w:rtl/>
        </w:rPr>
      </w:pPr>
    </w:p>
    <w:p w14:paraId="6A88FBC7" w14:textId="77777777" w:rsidR="00000000" w:rsidRDefault="00754752">
      <w:pPr>
        <w:pStyle w:val="a0"/>
        <w:rPr>
          <w:rFonts w:hint="cs"/>
          <w:rtl/>
        </w:rPr>
      </w:pPr>
      <w:r>
        <w:rPr>
          <w:rFonts w:hint="cs"/>
          <w:rtl/>
        </w:rPr>
        <w:t>אני מבקש לדחות את ההסתייגויות.</w:t>
      </w:r>
    </w:p>
    <w:p w14:paraId="24300338" w14:textId="77777777" w:rsidR="00000000" w:rsidRDefault="00754752">
      <w:pPr>
        <w:pStyle w:val="a0"/>
        <w:ind w:firstLine="0"/>
        <w:rPr>
          <w:rFonts w:hint="cs"/>
          <w:rtl/>
        </w:rPr>
      </w:pPr>
    </w:p>
    <w:p w14:paraId="60F853D5" w14:textId="77777777" w:rsidR="00000000" w:rsidRDefault="00754752">
      <w:pPr>
        <w:pStyle w:val="af0"/>
        <w:rPr>
          <w:rtl/>
        </w:rPr>
      </w:pPr>
      <w:r>
        <w:rPr>
          <w:rFonts w:hint="eastAsia"/>
          <w:rtl/>
        </w:rPr>
        <w:t>יוסי</w:t>
      </w:r>
      <w:r>
        <w:rPr>
          <w:rtl/>
        </w:rPr>
        <w:t xml:space="preserve"> שריד (מרצ):</w:t>
      </w:r>
    </w:p>
    <w:p w14:paraId="31B50013" w14:textId="77777777" w:rsidR="00000000" w:rsidRDefault="00754752">
      <w:pPr>
        <w:pStyle w:val="a0"/>
        <w:rPr>
          <w:rFonts w:hint="cs"/>
          <w:rtl/>
        </w:rPr>
      </w:pPr>
    </w:p>
    <w:p w14:paraId="07D0AFBF" w14:textId="77777777" w:rsidR="00000000" w:rsidRDefault="00754752">
      <w:pPr>
        <w:pStyle w:val="a0"/>
        <w:rPr>
          <w:rFonts w:hint="cs"/>
          <w:rtl/>
        </w:rPr>
      </w:pPr>
      <w:r>
        <w:rPr>
          <w:rFonts w:hint="cs"/>
          <w:rtl/>
        </w:rPr>
        <w:t>כמה חברי כנסת יש?</w:t>
      </w:r>
    </w:p>
    <w:p w14:paraId="6BF2F9DE" w14:textId="77777777" w:rsidR="00000000" w:rsidRDefault="00754752">
      <w:pPr>
        <w:pStyle w:val="a0"/>
        <w:ind w:firstLine="0"/>
        <w:rPr>
          <w:rFonts w:hint="cs"/>
          <w:rtl/>
        </w:rPr>
      </w:pPr>
    </w:p>
    <w:p w14:paraId="63689E6D" w14:textId="77777777" w:rsidR="00000000" w:rsidRDefault="00754752">
      <w:pPr>
        <w:pStyle w:val="-"/>
        <w:rPr>
          <w:rtl/>
        </w:rPr>
      </w:pPr>
      <w:bookmarkStart w:id="324" w:name="FS000001038T07_06_2004_20_34_03C"/>
      <w:bookmarkStart w:id="325" w:name="FS000001038T07_06_2004_20_44_59C"/>
      <w:bookmarkEnd w:id="324"/>
      <w:bookmarkEnd w:id="325"/>
      <w:r>
        <w:rPr>
          <w:rtl/>
        </w:rPr>
        <w:t>רוני בר-און</w:t>
      </w:r>
      <w:r>
        <w:rPr>
          <w:rtl/>
        </w:rPr>
        <w:t xml:space="preserve"> (יו"ר ועדת הכנסת):</w:t>
      </w:r>
    </w:p>
    <w:p w14:paraId="3F92A147" w14:textId="77777777" w:rsidR="00000000" w:rsidRDefault="00754752">
      <w:pPr>
        <w:pStyle w:val="a0"/>
        <w:rPr>
          <w:rtl/>
        </w:rPr>
      </w:pPr>
    </w:p>
    <w:p w14:paraId="7741E6EC" w14:textId="77777777" w:rsidR="00000000" w:rsidRDefault="00754752">
      <w:pPr>
        <w:pStyle w:val="a0"/>
        <w:rPr>
          <w:rFonts w:hint="cs"/>
          <w:rtl/>
        </w:rPr>
      </w:pPr>
      <w:r>
        <w:rPr>
          <w:rFonts w:hint="cs"/>
          <w:rtl/>
        </w:rPr>
        <w:t>אני לא יודע אם אני יכול לומר את זה. אני רוצה לומר בכנות שאינני יודע, ואני לא בטוח שמי שיודע את זה יכול לומר את זה. אדוני היושב-ראש, שאל חבר הכנסת שריד אם אפשר לומר כמה חברי כנסת מאובטחים. אמרתי שאינני יודע, וגם אם הייתי יודע, לא בטוח ש</w:t>
      </w:r>
      <w:r>
        <w:rPr>
          <w:rFonts w:hint="cs"/>
          <w:rtl/>
        </w:rPr>
        <w:t>ניתן לומר את זה.</w:t>
      </w:r>
    </w:p>
    <w:p w14:paraId="3644EC89" w14:textId="77777777" w:rsidR="00000000" w:rsidRDefault="00754752">
      <w:pPr>
        <w:pStyle w:val="a0"/>
        <w:ind w:firstLine="0"/>
        <w:rPr>
          <w:rFonts w:hint="cs"/>
          <w:rtl/>
        </w:rPr>
      </w:pPr>
    </w:p>
    <w:p w14:paraId="0D3326E7" w14:textId="77777777" w:rsidR="00000000" w:rsidRDefault="00754752">
      <w:pPr>
        <w:pStyle w:val="af1"/>
        <w:rPr>
          <w:rtl/>
        </w:rPr>
      </w:pPr>
      <w:r>
        <w:rPr>
          <w:rtl/>
        </w:rPr>
        <w:t>היו"ר ראובן ריבלין:</w:t>
      </w:r>
    </w:p>
    <w:p w14:paraId="7E682B4E" w14:textId="77777777" w:rsidR="00000000" w:rsidRDefault="00754752">
      <w:pPr>
        <w:pStyle w:val="a0"/>
        <w:rPr>
          <w:rtl/>
        </w:rPr>
      </w:pPr>
    </w:p>
    <w:p w14:paraId="7D5242CC" w14:textId="77777777" w:rsidR="00000000" w:rsidRDefault="00754752">
      <w:pPr>
        <w:pStyle w:val="a0"/>
        <w:rPr>
          <w:rFonts w:hint="cs"/>
          <w:rtl/>
        </w:rPr>
      </w:pPr>
      <w:r>
        <w:rPr>
          <w:rFonts w:hint="cs"/>
          <w:rtl/>
        </w:rPr>
        <w:t>היו תשעה חברי כנסת מאובטחים. נדמה לי שמאחד או שניים הוסרה האבטחה. אבל היו לנו כבר תשעה חברי כנסת מאובטחים.</w:t>
      </w:r>
    </w:p>
    <w:p w14:paraId="57D988DD" w14:textId="77777777" w:rsidR="00000000" w:rsidRDefault="00754752">
      <w:pPr>
        <w:pStyle w:val="a0"/>
        <w:ind w:firstLine="0"/>
        <w:rPr>
          <w:rFonts w:hint="cs"/>
          <w:rtl/>
        </w:rPr>
      </w:pPr>
    </w:p>
    <w:p w14:paraId="4F6470C2" w14:textId="77777777" w:rsidR="00000000" w:rsidRDefault="00754752">
      <w:pPr>
        <w:pStyle w:val="-"/>
        <w:rPr>
          <w:rtl/>
        </w:rPr>
      </w:pPr>
      <w:bookmarkStart w:id="326" w:name="FS000001038T07_06_2004_20_35_04C"/>
      <w:bookmarkStart w:id="327" w:name="FS000001038T07_06_2004_20_45_08C"/>
      <w:bookmarkEnd w:id="326"/>
      <w:bookmarkEnd w:id="327"/>
      <w:r>
        <w:rPr>
          <w:rtl/>
        </w:rPr>
        <w:t>רוני בר-און (יו"ר ועדת הכנסת):</w:t>
      </w:r>
    </w:p>
    <w:p w14:paraId="5B46A096" w14:textId="77777777" w:rsidR="00000000" w:rsidRDefault="00754752">
      <w:pPr>
        <w:pStyle w:val="a0"/>
        <w:rPr>
          <w:rtl/>
        </w:rPr>
      </w:pPr>
    </w:p>
    <w:p w14:paraId="3F8B79BA" w14:textId="77777777" w:rsidR="00000000" w:rsidRDefault="00754752">
      <w:pPr>
        <w:pStyle w:val="a0"/>
        <w:rPr>
          <w:rFonts w:hint="cs"/>
          <w:rtl/>
        </w:rPr>
      </w:pPr>
      <w:r>
        <w:rPr>
          <w:rFonts w:hint="cs"/>
          <w:rtl/>
        </w:rPr>
        <w:t>השיא היה תשעה, כפי שאומר היושב-ראש. כך או כך, זו הצעת החוק שתבוא מייד, נשמע ה</w:t>
      </w:r>
      <w:r>
        <w:rPr>
          <w:rFonts w:hint="cs"/>
          <w:rtl/>
        </w:rPr>
        <w:t>סתייגויות נחרצות מאוד מצד אותם אנשים שזוכים להגנה, לא בטוח מטעמים של ביטחון המדינה. תודה.</w:t>
      </w:r>
    </w:p>
    <w:p w14:paraId="64C9A93D" w14:textId="77777777" w:rsidR="00000000" w:rsidRDefault="00754752">
      <w:pPr>
        <w:pStyle w:val="a0"/>
        <w:ind w:firstLine="0"/>
        <w:rPr>
          <w:rFonts w:hint="cs"/>
          <w:rtl/>
        </w:rPr>
      </w:pPr>
    </w:p>
    <w:p w14:paraId="276E6CBE" w14:textId="77777777" w:rsidR="00000000" w:rsidRDefault="00754752">
      <w:pPr>
        <w:pStyle w:val="af1"/>
        <w:rPr>
          <w:rtl/>
        </w:rPr>
      </w:pPr>
      <w:r>
        <w:rPr>
          <w:rtl/>
        </w:rPr>
        <w:t>היו"ר ראובן ריבלין:</w:t>
      </w:r>
    </w:p>
    <w:p w14:paraId="524E77DC" w14:textId="77777777" w:rsidR="00000000" w:rsidRDefault="00754752">
      <w:pPr>
        <w:pStyle w:val="a0"/>
        <w:rPr>
          <w:rtl/>
        </w:rPr>
      </w:pPr>
    </w:p>
    <w:p w14:paraId="27590DA9" w14:textId="77777777" w:rsidR="00000000" w:rsidRDefault="00754752">
      <w:pPr>
        <w:pStyle w:val="a0"/>
        <w:rPr>
          <w:rFonts w:hint="cs"/>
          <w:rtl/>
        </w:rPr>
      </w:pPr>
      <w:r>
        <w:rPr>
          <w:rFonts w:hint="cs"/>
          <w:rtl/>
        </w:rPr>
        <w:t>לא, חלקם בפירוש לא מטעמים של ביטחון המדינה.</w:t>
      </w:r>
    </w:p>
    <w:p w14:paraId="1E6DE4F6" w14:textId="77777777" w:rsidR="00000000" w:rsidRDefault="00754752">
      <w:pPr>
        <w:pStyle w:val="a0"/>
        <w:ind w:firstLine="0"/>
        <w:rPr>
          <w:rFonts w:hint="cs"/>
          <w:rtl/>
        </w:rPr>
      </w:pPr>
    </w:p>
    <w:p w14:paraId="78F57FAA" w14:textId="77777777" w:rsidR="00000000" w:rsidRDefault="00754752">
      <w:pPr>
        <w:pStyle w:val="-"/>
        <w:rPr>
          <w:rtl/>
        </w:rPr>
      </w:pPr>
      <w:bookmarkStart w:id="328" w:name="FS000001038T07_06_2004_20_35_48C"/>
      <w:bookmarkStart w:id="329" w:name="FS000001038T07_06_2004_20_45_16C"/>
      <w:bookmarkEnd w:id="328"/>
      <w:bookmarkEnd w:id="329"/>
      <w:r>
        <w:rPr>
          <w:rtl/>
        </w:rPr>
        <w:t>רוני בר-און (יו"ר ועדת הכנסת):</w:t>
      </w:r>
    </w:p>
    <w:p w14:paraId="7D2F95D7" w14:textId="77777777" w:rsidR="00000000" w:rsidRDefault="00754752">
      <w:pPr>
        <w:pStyle w:val="a0"/>
        <w:rPr>
          <w:rtl/>
        </w:rPr>
      </w:pPr>
    </w:p>
    <w:p w14:paraId="25944754" w14:textId="77777777" w:rsidR="00000000" w:rsidRDefault="00754752">
      <w:pPr>
        <w:pStyle w:val="a0"/>
        <w:rPr>
          <w:rFonts w:hint="cs"/>
          <w:rtl/>
        </w:rPr>
      </w:pPr>
      <w:r>
        <w:rPr>
          <w:rFonts w:hint="cs"/>
          <w:rtl/>
        </w:rPr>
        <w:t>נכון. בגלל כל מיני קטטות פרטיות ועניינים פרטיים, אבל האבטחה צודקת.</w:t>
      </w:r>
    </w:p>
    <w:p w14:paraId="44811C7C" w14:textId="77777777" w:rsidR="00000000" w:rsidRDefault="00754752">
      <w:pPr>
        <w:pStyle w:val="a0"/>
        <w:ind w:firstLine="0"/>
        <w:rPr>
          <w:rFonts w:hint="cs"/>
          <w:rtl/>
        </w:rPr>
      </w:pPr>
    </w:p>
    <w:p w14:paraId="282E9904" w14:textId="77777777" w:rsidR="00000000" w:rsidRDefault="00754752">
      <w:pPr>
        <w:pStyle w:val="af1"/>
        <w:rPr>
          <w:rtl/>
        </w:rPr>
      </w:pPr>
      <w:r>
        <w:rPr>
          <w:rFonts w:hint="eastAsia"/>
          <w:rtl/>
        </w:rPr>
        <w:t>היו</w:t>
      </w:r>
      <w:r>
        <w:rPr>
          <w:rtl/>
        </w:rPr>
        <w:t>"ר ראובן ריבלין:</w:t>
      </w:r>
    </w:p>
    <w:p w14:paraId="1EB0EB5F" w14:textId="77777777" w:rsidR="00000000" w:rsidRDefault="00754752">
      <w:pPr>
        <w:pStyle w:val="a0"/>
        <w:rPr>
          <w:rFonts w:hint="cs"/>
          <w:rtl/>
        </w:rPr>
      </w:pPr>
    </w:p>
    <w:p w14:paraId="044268D7" w14:textId="77777777" w:rsidR="00000000" w:rsidRDefault="00754752">
      <w:pPr>
        <w:pStyle w:val="a0"/>
        <w:rPr>
          <w:rFonts w:hint="cs"/>
          <w:rtl/>
        </w:rPr>
      </w:pPr>
      <w:r>
        <w:rPr>
          <w:rFonts w:hint="cs"/>
          <w:rtl/>
        </w:rPr>
        <w:t>אני יכול לומר, שהאבטחה היא לחברי כנסת מכל סיעות הבית, לרוחב ולאורך.</w:t>
      </w:r>
    </w:p>
    <w:p w14:paraId="02BCC4F8" w14:textId="77777777" w:rsidR="00000000" w:rsidRDefault="00754752">
      <w:pPr>
        <w:pStyle w:val="a0"/>
        <w:ind w:firstLine="0"/>
        <w:rPr>
          <w:rFonts w:hint="cs"/>
          <w:rtl/>
        </w:rPr>
      </w:pPr>
    </w:p>
    <w:p w14:paraId="1EDD0ECD" w14:textId="77777777" w:rsidR="00000000" w:rsidRDefault="00754752">
      <w:pPr>
        <w:pStyle w:val="-"/>
        <w:rPr>
          <w:rtl/>
        </w:rPr>
      </w:pPr>
      <w:bookmarkStart w:id="330" w:name="FS000001038T07_06_2004_20_36_13C"/>
      <w:bookmarkStart w:id="331" w:name="FS000001038T07_06_2004_20_45_25C"/>
      <w:bookmarkEnd w:id="330"/>
      <w:bookmarkEnd w:id="331"/>
      <w:r>
        <w:rPr>
          <w:rtl/>
        </w:rPr>
        <w:t>רוני בר-און (יו"ר ועדת הכנסת):</w:t>
      </w:r>
    </w:p>
    <w:p w14:paraId="218D8480" w14:textId="77777777" w:rsidR="00000000" w:rsidRDefault="00754752">
      <w:pPr>
        <w:pStyle w:val="a0"/>
        <w:rPr>
          <w:rtl/>
        </w:rPr>
      </w:pPr>
    </w:p>
    <w:p w14:paraId="4D20EB8E" w14:textId="77777777" w:rsidR="00000000" w:rsidRDefault="00754752">
      <w:pPr>
        <w:pStyle w:val="a0"/>
        <w:rPr>
          <w:rFonts w:hint="cs"/>
          <w:rtl/>
        </w:rPr>
      </w:pPr>
      <w:r>
        <w:rPr>
          <w:rFonts w:hint="cs"/>
          <w:rtl/>
        </w:rPr>
        <w:t>אני מבקש מכם לדחות את ההסתייגויות ולאשר את ההצעה ולזכור כרגע שאנחנו מדברים על הצעת חוק מאוד פשוטה שמרחיבה את סמכויות המשמר והסדרנים ל</w:t>
      </w:r>
      <w:r>
        <w:rPr>
          <w:rFonts w:hint="cs"/>
          <w:rtl/>
        </w:rPr>
        <w:t>מקום כמו גני-התערוכה בתל-אביב, ששם מדי פעם מתקיימות ישיבות הכנסת, שלצורך העניין ולצורך החוק ייקראו מתחם נוסף, שיכריז עליו יושב-ראש הכנסת, ואז, הוא לוקח ושואב את הזכויות של ה-</w:t>
      </w:r>
      <w:r>
        <w:t>venue</w:t>
      </w:r>
      <w:r>
        <w:rPr>
          <w:rFonts w:hint="cs"/>
          <w:rtl/>
        </w:rPr>
        <w:t xml:space="preserve"> הזה לאותו מקום, לרבות המשמר והסדרנים. תודה.</w:t>
      </w:r>
    </w:p>
    <w:p w14:paraId="02F98440" w14:textId="77777777" w:rsidR="00000000" w:rsidRDefault="00754752">
      <w:pPr>
        <w:pStyle w:val="a0"/>
        <w:ind w:firstLine="0"/>
        <w:rPr>
          <w:rFonts w:hint="cs"/>
          <w:rtl/>
        </w:rPr>
      </w:pPr>
    </w:p>
    <w:p w14:paraId="395340AD" w14:textId="77777777" w:rsidR="00000000" w:rsidRDefault="00754752">
      <w:pPr>
        <w:pStyle w:val="af1"/>
        <w:rPr>
          <w:rtl/>
        </w:rPr>
      </w:pPr>
      <w:r>
        <w:rPr>
          <w:rFonts w:hint="eastAsia"/>
          <w:rtl/>
        </w:rPr>
        <w:t>היו</w:t>
      </w:r>
      <w:r>
        <w:rPr>
          <w:rtl/>
        </w:rPr>
        <w:t>"ר ראובן ריבלין:</w:t>
      </w:r>
    </w:p>
    <w:p w14:paraId="49E4F3E2" w14:textId="77777777" w:rsidR="00000000" w:rsidRDefault="00754752">
      <w:pPr>
        <w:pStyle w:val="a0"/>
        <w:rPr>
          <w:rFonts w:hint="cs"/>
          <w:rtl/>
        </w:rPr>
      </w:pPr>
    </w:p>
    <w:p w14:paraId="6F6CF712" w14:textId="77777777" w:rsidR="00000000" w:rsidRDefault="00754752">
      <w:pPr>
        <w:pStyle w:val="a0"/>
        <w:rPr>
          <w:rFonts w:hint="cs"/>
          <w:rtl/>
        </w:rPr>
      </w:pPr>
      <w:r>
        <w:rPr>
          <w:rFonts w:hint="cs"/>
          <w:rtl/>
        </w:rPr>
        <w:t>אדוני היוש</w:t>
      </w:r>
      <w:r>
        <w:rPr>
          <w:rFonts w:hint="cs"/>
          <w:rtl/>
        </w:rPr>
        <w:t xml:space="preserve">ב-ראש, אני מציע שתפרט. ההתנגדות היתה להחלת הסמכויות של משמר הכנסת על יהודה ושומרון, כמובן בזמן שהם מלווים את חברי הכנסת. אני מבקש שאולי תפרט את העניין הזה.  </w:t>
      </w:r>
    </w:p>
    <w:p w14:paraId="424F62CD" w14:textId="77777777" w:rsidR="00000000" w:rsidRDefault="00754752">
      <w:pPr>
        <w:pStyle w:val="a0"/>
        <w:ind w:firstLine="0"/>
        <w:rPr>
          <w:rFonts w:hint="cs"/>
          <w:rtl/>
        </w:rPr>
      </w:pPr>
    </w:p>
    <w:p w14:paraId="7A8E36A6" w14:textId="77777777" w:rsidR="00000000" w:rsidRDefault="00754752">
      <w:pPr>
        <w:pStyle w:val="-"/>
        <w:rPr>
          <w:rtl/>
        </w:rPr>
      </w:pPr>
      <w:bookmarkStart w:id="332" w:name="FS000001038T07_06_2004_20_43_09C"/>
      <w:bookmarkStart w:id="333" w:name="FS000001038T07_06_2004_20_43_21C"/>
      <w:bookmarkStart w:id="334" w:name="FS000001038T07_06_2004_20_45_36C"/>
      <w:bookmarkEnd w:id="332"/>
      <w:bookmarkEnd w:id="333"/>
      <w:bookmarkEnd w:id="334"/>
      <w:r>
        <w:rPr>
          <w:rtl/>
        </w:rPr>
        <w:t>רוני בר-און (יו"ר ועדת הכנסת):</w:t>
      </w:r>
    </w:p>
    <w:p w14:paraId="3CD378E3" w14:textId="77777777" w:rsidR="00000000" w:rsidRDefault="00754752">
      <w:pPr>
        <w:pStyle w:val="a0"/>
        <w:rPr>
          <w:rtl/>
        </w:rPr>
      </w:pPr>
    </w:p>
    <w:p w14:paraId="17D17C9A" w14:textId="77777777" w:rsidR="00000000" w:rsidRDefault="00754752">
      <w:pPr>
        <w:pStyle w:val="a0"/>
        <w:rPr>
          <w:rFonts w:hint="cs"/>
          <w:rtl/>
        </w:rPr>
      </w:pPr>
      <w:r>
        <w:rPr>
          <w:rFonts w:hint="cs"/>
          <w:rtl/>
        </w:rPr>
        <w:t>אם מדובר על הרחבת סמכויות של סדרן או של איש משמר הכנסת, שמאבטח את</w:t>
      </w:r>
      <w:r>
        <w:rPr>
          <w:rFonts w:hint="cs"/>
          <w:rtl/>
        </w:rPr>
        <w:t xml:space="preserve"> חבר הכנסת, צריך לזכור שהחוק מקנה סמכויות ליחידה לאבטחת אישים. אני לא יודע מה הסמכויות שלהם, אבל יש להם סמכויות סטטוטוריות שקבועות בחוק. הם מאבטחים מכוח אותו עניין את סמלי המדינה, כמו ראש הממשלה, שר החוץ, שר הביטחון, ראש האופוזיציה, יושב-ראש הכנסת, נשיא המ</w:t>
      </w:r>
      <w:r>
        <w:rPr>
          <w:rFonts w:hint="cs"/>
          <w:rtl/>
        </w:rPr>
        <w:t>דינה, נשיא בית-המשפט העליון; מובן שלא מניתי אותם לפי סדר החשיבות ומעלת כבודם. אותם מאבטחים, שמאבטחים שרים, אנחנו לא מתעסקים בזה כרגע, אנחנו לא יודעים מה הסמכויות, כן או לא, חברות אבטחה פרטיות זה לא ממין העניין וזה לא חשוב כרגע.</w:t>
      </w:r>
    </w:p>
    <w:p w14:paraId="5AA5D525" w14:textId="77777777" w:rsidR="00000000" w:rsidRDefault="00754752">
      <w:pPr>
        <w:pStyle w:val="a0"/>
        <w:rPr>
          <w:rFonts w:hint="cs"/>
          <w:rtl/>
        </w:rPr>
      </w:pPr>
    </w:p>
    <w:p w14:paraId="26EEC4EF" w14:textId="77777777" w:rsidR="00000000" w:rsidRDefault="00754752">
      <w:pPr>
        <w:pStyle w:val="a0"/>
        <w:rPr>
          <w:rFonts w:hint="cs"/>
          <w:rtl/>
        </w:rPr>
      </w:pPr>
      <w:r>
        <w:rPr>
          <w:rFonts w:hint="cs"/>
          <w:rtl/>
        </w:rPr>
        <w:t>היוזמה של יושב-ראש הכנסת, ש</w:t>
      </w:r>
      <w:r>
        <w:rPr>
          <w:rFonts w:hint="cs"/>
          <w:rtl/>
        </w:rPr>
        <w:t xml:space="preserve">עליה אני אברך אותו אחרי שהחוק יאושר, אמרה, שכאשר שולחים איש משמר הכנסת, שאומן לצורך משימת האבטחה ועבר מערכת אימונים שמכשירה אותו להיות מאבטח אישי צמוד, יש שאלות, מה הסטטוס שלו כשהוא יוצא מרחבת משכן הכנסת, ששם בעצם דרושה אבטחה הלכה למעשה. זאת אומרת, אם הוא </w:t>
      </w:r>
      <w:r>
        <w:rPr>
          <w:rFonts w:hint="cs"/>
          <w:rtl/>
        </w:rPr>
        <w:t>הולך למקום מסוים, מותר לו לעצור, מותר לו לבקש להזדהות ממישהו שהוא חושד בו, כן נושא נשק, לא נושא נשק. איך הוא לוקח אתו את הסמכויות - וחייבות להיות לו סמכויות כאיש ביטחון - לאותו מקום שאליו הוא הולך. אם הוא הולך ברשות ובסמכות אחר חבר הכנסת, גם לשטחים המשוחרר</w:t>
      </w:r>
      <w:r>
        <w:rPr>
          <w:rFonts w:hint="cs"/>
          <w:rtl/>
        </w:rPr>
        <w:t>ים, אזי הסמכות שלו חלה באותו מקום. תודה רבה.</w:t>
      </w:r>
    </w:p>
    <w:p w14:paraId="3105CC28" w14:textId="77777777" w:rsidR="00000000" w:rsidRDefault="00754752">
      <w:pPr>
        <w:pStyle w:val="a0"/>
        <w:ind w:firstLine="0"/>
        <w:rPr>
          <w:rFonts w:hint="cs"/>
          <w:rtl/>
        </w:rPr>
      </w:pPr>
    </w:p>
    <w:p w14:paraId="4675F160" w14:textId="77777777" w:rsidR="00000000" w:rsidRDefault="00754752">
      <w:pPr>
        <w:pStyle w:val="af0"/>
        <w:rPr>
          <w:rtl/>
        </w:rPr>
      </w:pPr>
      <w:r>
        <w:rPr>
          <w:rFonts w:hint="eastAsia"/>
          <w:rtl/>
        </w:rPr>
        <w:t>יוסי</w:t>
      </w:r>
      <w:r>
        <w:rPr>
          <w:rtl/>
        </w:rPr>
        <w:t xml:space="preserve"> שריד (מרצ):</w:t>
      </w:r>
    </w:p>
    <w:p w14:paraId="35B9B75C" w14:textId="77777777" w:rsidR="00000000" w:rsidRDefault="00754752">
      <w:pPr>
        <w:pStyle w:val="a0"/>
        <w:rPr>
          <w:rFonts w:hint="cs"/>
          <w:rtl/>
        </w:rPr>
      </w:pPr>
    </w:p>
    <w:p w14:paraId="30BC02D7" w14:textId="77777777" w:rsidR="00000000" w:rsidRDefault="00754752">
      <w:pPr>
        <w:pStyle w:val="a0"/>
        <w:rPr>
          <w:rFonts w:hint="cs"/>
          <w:rtl/>
        </w:rPr>
      </w:pPr>
      <w:r>
        <w:rPr>
          <w:rFonts w:hint="cs"/>
          <w:rtl/>
        </w:rPr>
        <w:t>השטחים הכבושים זה כמו השטחים המשוחררים?</w:t>
      </w:r>
    </w:p>
    <w:p w14:paraId="37C5B159" w14:textId="77777777" w:rsidR="00000000" w:rsidRDefault="00754752">
      <w:pPr>
        <w:pStyle w:val="a0"/>
        <w:ind w:firstLine="0"/>
        <w:rPr>
          <w:rFonts w:hint="cs"/>
          <w:rtl/>
        </w:rPr>
      </w:pPr>
    </w:p>
    <w:p w14:paraId="3631627F" w14:textId="77777777" w:rsidR="00000000" w:rsidRDefault="00754752">
      <w:pPr>
        <w:pStyle w:val="af1"/>
        <w:rPr>
          <w:rtl/>
        </w:rPr>
      </w:pPr>
      <w:r>
        <w:rPr>
          <w:rtl/>
        </w:rPr>
        <w:t>היו"ר ראובן ריבלין:</w:t>
      </w:r>
    </w:p>
    <w:p w14:paraId="1F9C80B3" w14:textId="77777777" w:rsidR="00000000" w:rsidRDefault="00754752">
      <w:pPr>
        <w:pStyle w:val="a0"/>
        <w:rPr>
          <w:rtl/>
        </w:rPr>
      </w:pPr>
    </w:p>
    <w:p w14:paraId="52020F58" w14:textId="77777777" w:rsidR="00000000" w:rsidRDefault="00754752">
      <w:pPr>
        <w:pStyle w:val="a0"/>
        <w:rPr>
          <w:rFonts w:hint="cs"/>
          <w:rtl/>
        </w:rPr>
      </w:pPr>
      <w:r>
        <w:rPr>
          <w:rFonts w:hint="cs"/>
          <w:rtl/>
        </w:rPr>
        <w:t>איך שאדם רוצה לראות אותם.</w:t>
      </w:r>
    </w:p>
    <w:p w14:paraId="34138547" w14:textId="77777777" w:rsidR="00000000" w:rsidRDefault="00754752">
      <w:pPr>
        <w:pStyle w:val="a0"/>
        <w:ind w:firstLine="0"/>
        <w:rPr>
          <w:rFonts w:hint="cs"/>
          <w:rtl/>
        </w:rPr>
      </w:pPr>
    </w:p>
    <w:p w14:paraId="6BECB441" w14:textId="77777777" w:rsidR="00000000" w:rsidRDefault="00754752">
      <w:pPr>
        <w:pStyle w:val="af0"/>
        <w:rPr>
          <w:rtl/>
        </w:rPr>
      </w:pPr>
      <w:r>
        <w:rPr>
          <w:rFonts w:hint="eastAsia"/>
          <w:rtl/>
        </w:rPr>
        <w:t>חיים</w:t>
      </w:r>
      <w:r>
        <w:rPr>
          <w:rtl/>
        </w:rPr>
        <w:t xml:space="preserve"> אורון (מרצ):</w:t>
      </w:r>
    </w:p>
    <w:p w14:paraId="72CC1C0B" w14:textId="77777777" w:rsidR="00000000" w:rsidRDefault="00754752">
      <w:pPr>
        <w:pStyle w:val="a0"/>
        <w:rPr>
          <w:rFonts w:hint="cs"/>
          <w:rtl/>
        </w:rPr>
      </w:pPr>
    </w:p>
    <w:p w14:paraId="1B5CCAB5" w14:textId="77777777" w:rsidR="00000000" w:rsidRDefault="00754752">
      <w:pPr>
        <w:pStyle w:val="a0"/>
        <w:rPr>
          <w:rFonts w:hint="cs"/>
          <w:rtl/>
        </w:rPr>
      </w:pPr>
      <w:r>
        <w:rPr>
          <w:rFonts w:hint="cs"/>
          <w:rtl/>
        </w:rPr>
        <w:t>יוסי, זה כמו בנושא השיגעון - - -</w:t>
      </w:r>
    </w:p>
    <w:p w14:paraId="51D94D35" w14:textId="77777777" w:rsidR="00000000" w:rsidRDefault="00754752">
      <w:pPr>
        <w:pStyle w:val="a0"/>
        <w:ind w:firstLine="0"/>
        <w:rPr>
          <w:rFonts w:hint="cs"/>
          <w:rtl/>
        </w:rPr>
      </w:pPr>
    </w:p>
    <w:p w14:paraId="1873C0B9" w14:textId="77777777" w:rsidR="00000000" w:rsidRDefault="00754752">
      <w:pPr>
        <w:pStyle w:val="af1"/>
        <w:rPr>
          <w:rtl/>
        </w:rPr>
      </w:pPr>
      <w:r>
        <w:rPr>
          <w:rtl/>
        </w:rPr>
        <w:t>היו"ר ראובן ריבלין:</w:t>
      </w:r>
    </w:p>
    <w:p w14:paraId="2BB54436" w14:textId="77777777" w:rsidR="00000000" w:rsidRDefault="00754752">
      <w:pPr>
        <w:pStyle w:val="a0"/>
        <w:rPr>
          <w:rtl/>
        </w:rPr>
      </w:pPr>
    </w:p>
    <w:p w14:paraId="64069EA3" w14:textId="77777777" w:rsidR="00000000" w:rsidRDefault="00754752">
      <w:pPr>
        <w:pStyle w:val="a0"/>
        <w:rPr>
          <w:rFonts w:hint="cs"/>
          <w:rtl/>
        </w:rPr>
      </w:pPr>
      <w:r>
        <w:rPr>
          <w:rFonts w:hint="cs"/>
          <w:rtl/>
        </w:rPr>
        <w:t>רבותי חברי הכנסת, נא לשבת, לת</w:t>
      </w:r>
      <w:r>
        <w:rPr>
          <w:rFonts w:hint="cs"/>
          <w:rtl/>
        </w:rPr>
        <w:t>פוס מקום.</w:t>
      </w:r>
    </w:p>
    <w:p w14:paraId="6D00B6F1" w14:textId="77777777" w:rsidR="00000000" w:rsidRDefault="00754752">
      <w:pPr>
        <w:pStyle w:val="a0"/>
        <w:ind w:firstLine="0"/>
        <w:rPr>
          <w:rFonts w:hint="cs"/>
          <w:rtl/>
        </w:rPr>
      </w:pPr>
    </w:p>
    <w:p w14:paraId="4F7732B0" w14:textId="77777777" w:rsidR="00000000" w:rsidRDefault="00754752">
      <w:pPr>
        <w:pStyle w:val="af0"/>
        <w:rPr>
          <w:rtl/>
        </w:rPr>
      </w:pPr>
      <w:r>
        <w:rPr>
          <w:rFonts w:hint="eastAsia"/>
          <w:rtl/>
        </w:rPr>
        <w:t>חיים</w:t>
      </w:r>
      <w:r>
        <w:rPr>
          <w:rtl/>
        </w:rPr>
        <w:t xml:space="preserve"> אורון (מרצ):</w:t>
      </w:r>
    </w:p>
    <w:p w14:paraId="2AE05C96" w14:textId="77777777" w:rsidR="00000000" w:rsidRDefault="00754752">
      <w:pPr>
        <w:pStyle w:val="a0"/>
        <w:rPr>
          <w:rFonts w:hint="cs"/>
          <w:rtl/>
        </w:rPr>
      </w:pPr>
    </w:p>
    <w:p w14:paraId="7C4CA760" w14:textId="77777777" w:rsidR="00000000" w:rsidRDefault="00754752">
      <w:pPr>
        <w:pStyle w:val="a0"/>
        <w:rPr>
          <w:rFonts w:hint="cs"/>
          <w:rtl/>
        </w:rPr>
      </w:pPr>
      <w:r>
        <w:rPr>
          <w:rFonts w:hint="cs"/>
          <w:rtl/>
        </w:rPr>
        <w:t>אדוני היושב-ראש, אפשר שאחרי ההצבעה נתעדכן בשינויים בסדר-היום?</w:t>
      </w:r>
    </w:p>
    <w:p w14:paraId="23BE199E" w14:textId="77777777" w:rsidR="00000000" w:rsidRDefault="00754752">
      <w:pPr>
        <w:pStyle w:val="a0"/>
        <w:ind w:firstLine="0"/>
        <w:rPr>
          <w:rFonts w:hint="cs"/>
          <w:rtl/>
        </w:rPr>
      </w:pPr>
    </w:p>
    <w:p w14:paraId="4EE99318" w14:textId="77777777" w:rsidR="00000000" w:rsidRDefault="00754752">
      <w:pPr>
        <w:pStyle w:val="af1"/>
        <w:rPr>
          <w:rtl/>
        </w:rPr>
      </w:pPr>
      <w:r>
        <w:rPr>
          <w:rtl/>
        </w:rPr>
        <w:t>היו"ר ראובן ריבלין:</w:t>
      </w:r>
    </w:p>
    <w:p w14:paraId="71BCF19B" w14:textId="77777777" w:rsidR="00000000" w:rsidRDefault="00754752">
      <w:pPr>
        <w:pStyle w:val="a0"/>
        <w:rPr>
          <w:rtl/>
        </w:rPr>
      </w:pPr>
    </w:p>
    <w:p w14:paraId="788DCB1B" w14:textId="77777777" w:rsidR="00000000" w:rsidRDefault="00754752">
      <w:pPr>
        <w:pStyle w:val="a0"/>
        <w:rPr>
          <w:rFonts w:hint="cs"/>
          <w:rtl/>
        </w:rPr>
      </w:pPr>
      <w:r>
        <w:rPr>
          <w:rFonts w:hint="cs"/>
          <w:rtl/>
        </w:rPr>
        <w:t>כן, מייד. רבותי חברי הכנסת גלאון, שריד, אורון, רן כהן, ברונפמן ואבשלום וילן, האם אתם עומדים על ההצעה להסיר?</w:t>
      </w:r>
    </w:p>
    <w:p w14:paraId="72B5B820" w14:textId="77777777" w:rsidR="00000000" w:rsidRDefault="00754752">
      <w:pPr>
        <w:pStyle w:val="a0"/>
        <w:ind w:firstLine="0"/>
        <w:rPr>
          <w:rFonts w:hint="cs"/>
          <w:rtl/>
        </w:rPr>
      </w:pPr>
    </w:p>
    <w:p w14:paraId="4065A46D" w14:textId="77777777" w:rsidR="00000000" w:rsidRDefault="00754752">
      <w:pPr>
        <w:pStyle w:val="af0"/>
        <w:rPr>
          <w:rtl/>
        </w:rPr>
      </w:pPr>
      <w:r>
        <w:rPr>
          <w:rtl/>
        </w:rPr>
        <w:t>אבשלום וילן (מרצ):</w:t>
      </w:r>
    </w:p>
    <w:p w14:paraId="1661CCBB" w14:textId="77777777" w:rsidR="00000000" w:rsidRDefault="00754752">
      <w:pPr>
        <w:pStyle w:val="a0"/>
        <w:rPr>
          <w:rtl/>
        </w:rPr>
      </w:pPr>
    </w:p>
    <w:p w14:paraId="40F7E153" w14:textId="77777777" w:rsidR="00000000" w:rsidRDefault="00754752">
      <w:pPr>
        <w:pStyle w:val="a0"/>
        <w:rPr>
          <w:rFonts w:hint="cs"/>
          <w:rtl/>
        </w:rPr>
      </w:pPr>
      <w:r>
        <w:rPr>
          <w:rFonts w:hint="cs"/>
          <w:rtl/>
        </w:rPr>
        <w:t>כן.</w:t>
      </w:r>
    </w:p>
    <w:p w14:paraId="008BFA42" w14:textId="77777777" w:rsidR="00000000" w:rsidRDefault="00754752">
      <w:pPr>
        <w:pStyle w:val="a0"/>
        <w:ind w:firstLine="0"/>
        <w:rPr>
          <w:rFonts w:hint="cs"/>
          <w:rtl/>
        </w:rPr>
      </w:pPr>
    </w:p>
    <w:p w14:paraId="150C65EF" w14:textId="77777777" w:rsidR="00000000" w:rsidRDefault="00754752">
      <w:pPr>
        <w:pStyle w:val="af1"/>
        <w:rPr>
          <w:rtl/>
        </w:rPr>
      </w:pPr>
      <w:r>
        <w:rPr>
          <w:rtl/>
        </w:rPr>
        <w:t>היו"ר רא</w:t>
      </w:r>
      <w:r>
        <w:rPr>
          <w:rtl/>
        </w:rPr>
        <w:t>ובן ריבלין:</w:t>
      </w:r>
    </w:p>
    <w:p w14:paraId="17AF3EE5" w14:textId="77777777" w:rsidR="00000000" w:rsidRDefault="00754752">
      <w:pPr>
        <w:pStyle w:val="a0"/>
        <w:rPr>
          <w:rtl/>
        </w:rPr>
      </w:pPr>
    </w:p>
    <w:p w14:paraId="390C9798" w14:textId="77777777" w:rsidR="00000000" w:rsidRDefault="00754752">
      <w:pPr>
        <w:pStyle w:val="a0"/>
        <w:rPr>
          <w:rFonts w:hint="cs"/>
          <w:rtl/>
        </w:rPr>
      </w:pPr>
      <w:r>
        <w:rPr>
          <w:rFonts w:hint="cs"/>
          <w:rtl/>
        </w:rPr>
        <w:t xml:space="preserve">תודה רבה. חבר הכנסת פרוש איננו כאן ולכן אנחנו מסירים. </w:t>
      </w:r>
    </w:p>
    <w:p w14:paraId="33206D7C" w14:textId="77777777" w:rsidR="00000000" w:rsidRDefault="00754752">
      <w:pPr>
        <w:pStyle w:val="a0"/>
        <w:rPr>
          <w:rFonts w:hint="cs"/>
          <w:rtl/>
        </w:rPr>
      </w:pPr>
    </w:p>
    <w:p w14:paraId="7E15064F" w14:textId="77777777" w:rsidR="00000000" w:rsidRDefault="00754752">
      <w:pPr>
        <w:pStyle w:val="a0"/>
        <w:rPr>
          <w:rFonts w:hint="cs"/>
          <w:rtl/>
        </w:rPr>
      </w:pPr>
      <w:r>
        <w:rPr>
          <w:rFonts w:hint="cs"/>
          <w:rtl/>
        </w:rPr>
        <w:t>לסעיף 1 ולשם החוק אין הסתייגויות. לכן, אני מצביע על שם החוק ועל סעיף 1 כהצעת הוועדה. נא להצביע: מי בעד? מי נגד? מי נמנע?</w:t>
      </w:r>
    </w:p>
    <w:p w14:paraId="07A003DB" w14:textId="77777777" w:rsidR="00000000" w:rsidRDefault="00754752">
      <w:pPr>
        <w:pStyle w:val="a0"/>
        <w:ind w:firstLine="0"/>
        <w:rPr>
          <w:rFonts w:hint="cs"/>
          <w:rtl/>
        </w:rPr>
      </w:pPr>
    </w:p>
    <w:p w14:paraId="20C0A57A" w14:textId="77777777" w:rsidR="00000000" w:rsidRDefault="00754752">
      <w:pPr>
        <w:pStyle w:val="ab"/>
        <w:bidi/>
        <w:rPr>
          <w:rFonts w:hint="cs"/>
          <w:rtl/>
        </w:rPr>
      </w:pPr>
      <w:r>
        <w:rPr>
          <w:rFonts w:hint="cs"/>
          <w:rtl/>
        </w:rPr>
        <w:t>הצבעה מס' 3</w:t>
      </w:r>
    </w:p>
    <w:p w14:paraId="199906A6" w14:textId="77777777" w:rsidR="00000000" w:rsidRDefault="00754752">
      <w:pPr>
        <w:pStyle w:val="a0"/>
        <w:ind w:firstLine="0"/>
        <w:rPr>
          <w:rFonts w:hint="cs"/>
          <w:rtl/>
        </w:rPr>
      </w:pPr>
    </w:p>
    <w:p w14:paraId="1EA0D32B" w14:textId="77777777" w:rsidR="00000000" w:rsidRDefault="00754752">
      <w:pPr>
        <w:pStyle w:val="ac"/>
        <w:bidi/>
        <w:rPr>
          <w:rFonts w:hint="cs"/>
          <w:rtl/>
        </w:rPr>
      </w:pPr>
      <w:r>
        <w:rPr>
          <w:rFonts w:hint="cs"/>
          <w:rtl/>
        </w:rPr>
        <w:t xml:space="preserve">בעד סעיף 1 </w:t>
      </w:r>
      <w:r>
        <w:rPr>
          <w:rtl/>
        </w:rPr>
        <w:t>–</w:t>
      </w:r>
      <w:r>
        <w:rPr>
          <w:rFonts w:hint="cs"/>
          <w:rtl/>
        </w:rPr>
        <w:t xml:space="preserve"> 36</w:t>
      </w:r>
    </w:p>
    <w:p w14:paraId="1AD1C954" w14:textId="77777777" w:rsidR="00000000" w:rsidRDefault="00754752">
      <w:pPr>
        <w:pStyle w:val="ac"/>
        <w:bidi/>
        <w:rPr>
          <w:rFonts w:hint="cs"/>
          <w:rtl/>
        </w:rPr>
      </w:pPr>
      <w:r>
        <w:rPr>
          <w:rFonts w:hint="cs"/>
          <w:rtl/>
        </w:rPr>
        <w:t xml:space="preserve">נגד </w:t>
      </w:r>
      <w:r>
        <w:rPr>
          <w:rtl/>
        </w:rPr>
        <w:t>–</w:t>
      </w:r>
      <w:r>
        <w:rPr>
          <w:rFonts w:hint="cs"/>
          <w:rtl/>
        </w:rPr>
        <w:t xml:space="preserve"> אין</w:t>
      </w:r>
    </w:p>
    <w:p w14:paraId="7D255189" w14:textId="77777777" w:rsidR="00000000" w:rsidRDefault="00754752">
      <w:pPr>
        <w:pStyle w:val="ac"/>
        <w:bidi/>
        <w:rPr>
          <w:rFonts w:hint="cs"/>
          <w:rtl/>
        </w:rPr>
      </w:pPr>
      <w:r>
        <w:rPr>
          <w:rFonts w:hint="cs"/>
          <w:rtl/>
        </w:rPr>
        <w:t xml:space="preserve">נמנעים </w:t>
      </w:r>
      <w:r>
        <w:rPr>
          <w:rtl/>
        </w:rPr>
        <w:t>–</w:t>
      </w:r>
      <w:r>
        <w:rPr>
          <w:rFonts w:hint="cs"/>
          <w:rtl/>
        </w:rPr>
        <w:t xml:space="preserve"> אין</w:t>
      </w:r>
    </w:p>
    <w:p w14:paraId="1BB5F38D" w14:textId="77777777" w:rsidR="00000000" w:rsidRDefault="00754752">
      <w:pPr>
        <w:pStyle w:val="ad"/>
        <w:bidi/>
        <w:rPr>
          <w:rFonts w:hint="cs"/>
          <w:rtl/>
        </w:rPr>
      </w:pPr>
      <w:r>
        <w:rPr>
          <w:rFonts w:hint="cs"/>
          <w:rtl/>
        </w:rPr>
        <w:t>סעיף 1 נתקבל.</w:t>
      </w:r>
    </w:p>
    <w:p w14:paraId="2E4D2896" w14:textId="77777777" w:rsidR="00000000" w:rsidRDefault="00754752">
      <w:pPr>
        <w:pStyle w:val="a0"/>
        <w:ind w:firstLine="0"/>
        <w:rPr>
          <w:rFonts w:hint="cs"/>
          <w:rtl/>
        </w:rPr>
      </w:pPr>
    </w:p>
    <w:p w14:paraId="611ADD74" w14:textId="77777777" w:rsidR="00000000" w:rsidRDefault="00754752">
      <w:pPr>
        <w:pStyle w:val="af1"/>
        <w:rPr>
          <w:rtl/>
        </w:rPr>
      </w:pPr>
      <w:r>
        <w:rPr>
          <w:rtl/>
        </w:rPr>
        <w:t>היו"ר ראובן ריבלין:</w:t>
      </w:r>
    </w:p>
    <w:p w14:paraId="5EAE989C" w14:textId="77777777" w:rsidR="00000000" w:rsidRDefault="00754752">
      <w:pPr>
        <w:pStyle w:val="a0"/>
        <w:rPr>
          <w:rtl/>
        </w:rPr>
      </w:pPr>
    </w:p>
    <w:p w14:paraId="6B2180F8" w14:textId="77777777" w:rsidR="00000000" w:rsidRDefault="00754752">
      <w:pPr>
        <w:pStyle w:val="a0"/>
        <w:rPr>
          <w:rFonts w:hint="cs"/>
          <w:rtl/>
        </w:rPr>
      </w:pPr>
      <w:r>
        <w:rPr>
          <w:rFonts w:hint="cs"/>
          <w:rtl/>
        </w:rPr>
        <w:t>36 בעד, בצירוף קולו של חבר הכנסת חמי דורון, באין מתנגדים ובאין נמנעים אני קובע שסעיף 1 עבר כהצעת הוועדה.</w:t>
      </w:r>
    </w:p>
    <w:p w14:paraId="7F5DA44C" w14:textId="77777777" w:rsidR="00000000" w:rsidRDefault="00754752">
      <w:pPr>
        <w:pStyle w:val="a0"/>
        <w:ind w:firstLine="0"/>
        <w:rPr>
          <w:rFonts w:hint="cs"/>
          <w:rtl/>
        </w:rPr>
      </w:pPr>
    </w:p>
    <w:p w14:paraId="467501B4" w14:textId="77777777" w:rsidR="00000000" w:rsidRDefault="00754752">
      <w:pPr>
        <w:pStyle w:val="a0"/>
        <w:ind w:firstLine="0"/>
        <w:rPr>
          <w:rFonts w:hint="cs"/>
          <w:rtl/>
        </w:rPr>
      </w:pPr>
      <w:r>
        <w:rPr>
          <w:rFonts w:hint="cs"/>
          <w:rtl/>
        </w:rPr>
        <w:tab/>
        <w:t xml:space="preserve">רבותי חברי הכנסת, אנחנו עוברים להסתייגות לסעיף 2, הסתייגות מהותית שבה מבקש חבר הכנסת ברכה להצביע. ובכן, חברי הכנסת, אני מזמין </w:t>
      </w:r>
      <w:r>
        <w:rPr>
          <w:rFonts w:hint="cs"/>
          <w:rtl/>
        </w:rPr>
        <w:t>אתכם להצביע על ההסתייגות. מי בעד ההסתייגות? מי נגד? נא להצביע.</w:t>
      </w:r>
    </w:p>
    <w:p w14:paraId="11CF273E" w14:textId="77777777" w:rsidR="00000000" w:rsidRDefault="00754752">
      <w:pPr>
        <w:pStyle w:val="a0"/>
        <w:ind w:firstLine="0"/>
        <w:rPr>
          <w:rFonts w:hint="cs"/>
          <w:rtl/>
        </w:rPr>
      </w:pPr>
    </w:p>
    <w:p w14:paraId="532128A0" w14:textId="77777777" w:rsidR="00000000" w:rsidRDefault="00754752">
      <w:pPr>
        <w:pStyle w:val="ab"/>
        <w:bidi/>
        <w:rPr>
          <w:rFonts w:hint="cs"/>
          <w:rtl/>
        </w:rPr>
      </w:pPr>
      <w:r>
        <w:rPr>
          <w:rFonts w:hint="cs"/>
          <w:rtl/>
        </w:rPr>
        <w:t>הצבעה מס' 4</w:t>
      </w:r>
    </w:p>
    <w:p w14:paraId="3A205752" w14:textId="77777777" w:rsidR="00000000" w:rsidRDefault="00754752">
      <w:pPr>
        <w:pStyle w:val="a0"/>
        <w:rPr>
          <w:rFonts w:hint="cs"/>
          <w:rtl/>
        </w:rPr>
      </w:pPr>
    </w:p>
    <w:p w14:paraId="05C2AC6D" w14:textId="77777777" w:rsidR="00000000" w:rsidRDefault="00754752">
      <w:pPr>
        <w:pStyle w:val="ac"/>
        <w:bidi/>
        <w:rPr>
          <w:rFonts w:hint="cs"/>
          <w:rtl/>
        </w:rPr>
      </w:pPr>
      <w:r>
        <w:rPr>
          <w:rFonts w:hint="cs"/>
          <w:rtl/>
        </w:rPr>
        <w:t xml:space="preserve">בעד ההסתייגות </w:t>
      </w:r>
      <w:r>
        <w:rPr>
          <w:rtl/>
        </w:rPr>
        <w:t>–</w:t>
      </w:r>
      <w:r>
        <w:rPr>
          <w:rFonts w:hint="cs"/>
          <w:rtl/>
        </w:rPr>
        <w:t xml:space="preserve"> 2</w:t>
      </w:r>
    </w:p>
    <w:p w14:paraId="185D7797" w14:textId="77777777" w:rsidR="00000000" w:rsidRDefault="00754752">
      <w:pPr>
        <w:pStyle w:val="ac"/>
        <w:bidi/>
        <w:rPr>
          <w:rFonts w:hint="cs"/>
          <w:rtl/>
        </w:rPr>
      </w:pPr>
      <w:r>
        <w:rPr>
          <w:rFonts w:hint="cs"/>
          <w:rtl/>
        </w:rPr>
        <w:t xml:space="preserve">נגד </w:t>
      </w:r>
      <w:r>
        <w:rPr>
          <w:rtl/>
        </w:rPr>
        <w:t>–</w:t>
      </w:r>
      <w:r>
        <w:rPr>
          <w:rFonts w:hint="cs"/>
          <w:rtl/>
        </w:rPr>
        <w:t xml:space="preserve"> 26</w:t>
      </w:r>
    </w:p>
    <w:p w14:paraId="54C192DA" w14:textId="77777777" w:rsidR="00000000" w:rsidRDefault="00754752">
      <w:pPr>
        <w:pStyle w:val="ac"/>
        <w:bidi/>
        <w:rPr>
          <w:rFonts w:hint="cs"/>
          <w:rtl/>
        </w:rPr>
      </w:pPr>
      <w:r>
        <w:rPr>
          <w:rFonts w:hint="cs"/>
          <w:rtl/>
        </w:rPr>
        <w:t xml:space="preserve">נמנעים </w:t>
      </w:r>
      <w:r>
        <w:rPr>
          <w:rtl/>
        </w:rPr>
        <w:t>–</w:t>
      </w:r>
      <w:r>
        <w:rPr>
          <w:rFonts w:hint="cs"/>
          <w:rtl/>
        </w:rPr>
        <w:t xml:space="preserve"> 6</w:t>
      </w:r>
    </w:p>
    <w:p w14:paraId="212B9B7A" w14:textId="77777777" w:rsidR="00000000" w:rsidRDefault="00754752">
      <w:pPr>
        <w:pStyle w:val="ad"/>
        <w:bidi/>
        <w:rPr>
          <w:rFonts w:hint="cs"/>
          <w:rtl/>
        </w:rPr>
      </w:pPr>
      <w:r>
        <w:rPr>
          <w:rFonts w:hint="cs"/>
          <w:rtl/>
        </w:rPr>
        <w:t>ההסתייגות של חברי הכנסת מוחמד ברכה, עסאם מח'ול ואחמד טיבי לסעיף 2 לא נתקבלה.</w:t>
      </w:r>
    </w:p>
    <w:p w14:paraId="20F8487A" w14:textId="77777777" w:rsidR="00000000" w:rsidRDefault="00754752">
      <w:pPr>
        <w:pStyle w:val="a0"/>
        <w:ind w:firstLine="0"/>
        <w:rPr>
          <w:rFonts w:hint="cs"/>
          <w:rtl/>
        </w:rPr>
      </w:pPr>
    </w:p>
    <w:p w14:paraId="700129CA" w14:textId="77777777" w:rsidR="00000000" w:rsidRDefault="00754752">
      <w:pPr>
        <w:pStyle w:val="af1"/>
        <w:rPr>
          <w:rtl/>
        </w:rPr>
      </w:pPr>
      <w:r>
        <w:rPr>
          <w:rtl/>
        </w:rPr>
        <w:t>היו"ר ראובן ריבלין:</w:t>
      </w:r>
    </w:p>
    <w:p w14:paraId="77AD106F" w14:textId="77777777" w:rsidR="00000000" w:rsidRDefault="00754752">
      <w:pPr>
        <w:pStyle w:val="a0"/>
        <w:rPr>
          <w:rtl/>
        </w:rPr>
      </w:pPr>
    </w:p>
    <w:p w14:paraId="455C5B73" w14:textId="77777777" w:rsidR="00000000" w:rsidRDefault="00754752">
      <w:pPr>
        <w:pStyle w:val="a0"/>
        <w:rPr>
          <w:rFonts w:hint="cs"/>
          <w:rtl/>
        </w:rPr>
      </w:pPr>
      <w:r>
        <w:rPr>
          <w:rFonts w:hint="cs"/>
          <w:rtl/>
        </w:rPr>
        <w:t>ובכן, חבר הכנסת דורון עדיין לא יכול להצביע</w:t>
      </w:r>
      <w:r>
        <w:rPr>
          <w:rFonts w:hint="cs"/>
          <w:rtl/>
        </w:rPr>
        <w:t xml:space="preserve"> אלקטרונית ולכן נספור את קולו. בעד ההסתייגות - 2, נגד - 26, בצירוף קולו של חבר הכנסת חמי דורון, שישה נמנעים. אני קובע שההסתייגות לא נתקבלה.</w:t>
      </w:r>
    </w:p>
    <w:p w14:paraId="032D1EA0" w14:textId="77777777" w:rsidR="00000000" w:rsidRDefault="00754752">
      <w:pPr>
        <w:pStyle w:val="a0"/>
        <w:rPr>
          <w:rFonts w:hint="cs"/>
          <w:rtl/>
        </w:rPr>
      </w:pPr>
    </w:p>
    <w:p w14:paraId="74FC9D6A" w14:textId="77777777" w:rsidR="00000000" w:rsidRDefault="00754752">
      <w:pPr>
        <w:pStyle w:val="a0"/>
        <w:rPr>
          <w:rFonts w:hint="cs"/>
          <w:rtl/>
        </w:rPr>
      </w:pPr>
      <w:r>
        <w:rPr>
          <w:rFonts w:hint="cs"/>
          <w:rtl/>
        </w:rPr>
        <w:t xml:space="preserve">חבר הכנסת פרוש אינו נוכח. לסעיף 2 אין עוד הסתייגויות, ולכן, חברי הכנסת, אנחנו נצביע על סעיף 2 לפי הצעת הוועדה. </w:t>
      </w:r>
    </w:p>
    <w:p w14:paraId="1A2FDBAE" w14:textId="77777777" w:rsidR="00000000" w:rsidRDefault="00754752">
      <w:pPr>
        <w:pStyle w:val="a0"/>
        <w:rPr>
          <w:rFonts w:hint="cs"/>
          <w:rtl/>
        </w:rPr>
      </w:pPr>
    </w:p>
    <w:p w14:paraId="390B6978" w14:textId="77777777" w:rsidR="00000000" w:rsidRDefault="00754752">
      <w:pPr>
        <w:pStyle w:val="a0"/>
        <w:rPr>
          <w:rFonts w:hint="cs"/>
          <w:rtl/>
        </w:rPr>
      </w:pPr>
      <w:r>
        <w:rPr>
          <w:rFonts w:hint="cs"/>
          <w:rtl/>
        </w:rPr>
        <w:t>רב</w:t>
      </w:r>
      <w:r>
        <w:rPr>
          <w:rFonts w:hint="cs"/>
          <w:rtl/>
        </w:rPr>
        <w:t>ותי חברי הכנסת, מי בעד? מי נגד? נא להצביע.</w:t>
      </w:r>
    </w:p>
    <w:p w14:paraId="05D9F079" w14:textId="77777777" w:rsidR="00000000" w:rsidRDefault="00754752">
      <w:pPr>
        <w:pStyle w:val="a0"/>
        <w:ind w:firstLine="0"/>
        <w:rPr>
          <w:rFonts w:hint="cs"/>
          <w:rtl/>
        </w:rPr>
      </w:pPr>
    </w:p>
    <w:p w14:paraId="14EAF733" w14:textId="77777777" w:rsidR="00000000" w:rsidRDefault="00754752">
      <w:pPr>
        <w:pStyle w:val="ab"/>
        <w:bidi/>
        <w:rPr>
          <w:rFonts w:hint="cs"/>
          <w:rtl/>
        </w:rPr>
      </w:pPr>
      <w:r>
        <w:rPr>
          <w:rFonts w:hint="cs"/>
          <w:rtl/>
        </w:rPr>
        <w:t>הצבעה מס' 5</w:t>
      </w:r>
    </w:p>
    <w:p w14:paraId="151A1D92" w14:textId="77777777" w:rsidR="00000000" w:rsidRDefault="00754752">
      <w:pPr>
        <w:pStyle w:val="a0"/>
        <w:rPr>
          <w:rFonts w:hint="cs"/>
          <w:rtl/>
        </w:rPr>
      </w:pPr>
    </w:p>
    <w:p w14:paraId="25ED2CCD" w14:textId="77777777" w:rsidR="00000000" w:rsidRDefault="00754752">
      <w:pPr>
        <w:pStyle w:val="ac"/>
        <w:bidi/>
        <w:rPr>
          <w:rFonts w:hint="cs"/>
          <w:rtl/>
        </w:rPr>
      </w:pPr>
      <w:r>
        <w:rPr>
          <w:rFonts w:hint="cs"/>
          <w:rtl/>
        </w:rPr>
        <w:t xml:space="preserve">בעד סעיף 2, כהצעת הוועדה </w:t>
      </w:r>
      <w:r>
        <w:rPr>
          <w:rtl/>
        </w:rPr>
        <w:t>–</w:t>
      </w:r>
      <w:r>
        <w:rPr>
          <w:rFonts w:hint="cs"/>
          <w:rtl/>
        </w:rPr>
        <w:t xml:space="preserve"> 36</w:t>
      </w:r>
    </w:p>
    <w:p w14:paraId="16DC883F" w14:textId="77777777" w:rsidR="00000000" w:rsidRDefault="00754752">
      <w:pPr>
        <w:pStyle w:val="ac"/>
        <w:bidi/>
        <w:rPr>
          <w:rFonts w:hint="cs"/>
          <w:rtl/>
        </w:rPr>
      </w:pPr>
      <w:r>
        <w:rPr>
          <w:rFonts w:hint="cs"/>
          <w:rtl/>
        </w:rPr>
        <w:t xml:space="preserve">נגד </w:t>
      </w:r>
      <w:r>
        <w:rPr>
          <w:rtl/>
        </w:rPr>
        <w:t>–</w:t>
      </w:r>
      <w:r>
        <w:rPr>
          <w:rFonts w:hint="cs"/>
          <w:rtl/>
        </w:rPr>
        <w:t xml:space="preserve"> 1</w:t>
      </w:r>
    </w:p>
    <w:p w14:paraId="25638F36" w14:textId="77777777" w:rsidR="00000000" w:rsidRDefault="00754752">
      <w:pPr>
        <w:pStyle w:val="ac"/>
        <w:bidi/>
        <w:rPr>
          <w:rFonts w:hint="cs"/>
          <w:rtl/>
        </w:rPr>
      </w:pPr>
      <w:r>
        <w:rPr>
          <w:rFonts w:hint="cs"/>
          <w:rtl/>
        </w:rPr>
        <w:t xml:space="preserve">נמנעים </w:t>
      </w:r>
      <w:r>
        <w:rPr>
          <w:rtl/>
        </w:rPr>
        <w:t>–</w:t>
      </w:r>
      <w:r>
        <w:rPr>
          <w:rFonts w:hint="cs"/>
          <w:rtl/>
        </w:rPr>
        <w:t xml:space="preserve"> אין</w:t>
      </w:r>
    </w:p>
    <w:p w14:paraId="7779D88A" w14:textId="77777777" w:rsidR="00000000" w:rsidRDefault="00754752">
      <w:pPr>
        <w:pStyle w:val="ad"/>
        <w:bidi/>
        <w:rPr>
          <w:rFonts w:hint="cs"/>
          <w:rtl/>
        </w:rPr>
      </w:pPr>
      <w:r>
        <w:rPr>
          <w:rFonts w:hint="cs"/>
          <w:rtl/>
        </w:rPr>
        <w:t>סעיף 2, כהצעת הוועדה, נתקבל.</w:t>
      </w:r>
    </w:p>
    <w:p w14:paraId="187522BE" w14:textId="77777777" w:rsidR="00000000" w:rsidRDefault="00754752">
      <w:pPr>
        <w:pStyle w:val="a0"/>
        <w:ind w:firstLine="0"/>
        <w:rPr>
          <w:rFonts w:hint="cs"/>
          <w:rtl/>
        </w:rPr>
      </w:pPr>
    </w:p>
    <w:p w14:paraId="60C28932" w14:textId="77777777" w:rsidR="00000000" w:rsidRDefault="00754752">
      <w:pPr>
        <w:pStyle w:val="af1"/>
        <w:rPr>
          <w:rtl/>
        </w:rPr>
      </w:pPr>
      <w:r>
        <w:rPr>
          <w:rtl/>
        </w:rPr>
        <w:t>היו"ר ראובן ריבלין:</w:t>
      </w:r>
    </w:p>
    <w:p w14:paraId="22162985" w14:textId="77777777" w:rsidR="00000000" w:rsidRDefault="00754752">
      <w:pPr>
        <w:pStyle w:val="a0"/>
        <w:rPr>
          <w:rtl/>
        </w:rPr>
      </w:pPr>
    </w:p>
    <w:p w14:paraId="47438B70" w14:textId="77777777" w:rsidR="00000000" w:rsidRDefault="00754752">
      <w:pPr>
        <w:pStyle w:val="a0"/>
        <w:rPr>
          <w:rFonts w:hint="cs"/>
          <w:rtl/>
        </w:rPr>
      </w:pPr>
      <w:r>
        <w:rPr>
          <w:rFonts w:hint="cs"/>
          <w:rtl/>
        </w:rPr>
        <w:t>בעד - 36, בצירוף קולו של חבר הכנסת חמי דורון, כנגד אחד, אין נמנעים. אני קובע שגם סעיף 2 עבר לפי ה</w:t>
      </w:r>
      <w:r>
        <w:rPr>
          <w:rFonts w:hint="cs"/>
          <w:rtl/>
        </w:rPr>
        <w:t xml:space="preserve">צעת הוועדה. </w:t>
      </w:r>
    </w:p>
    <w:p w14:paraId="05492367" w14:textId="77777777" w:rsidR="00000000" w:rsidRDefault="00754752">
      <w:pPr>
        <w:pStyle w:val="a0"/>
        <w:rPr>
          <w:rFonts w:hint="cs"/>
          <w:rtl/>
        </w:rPr>
      </w:pPr>
    </w:p>
    <w:p w14:paraId="61DFE67B" w14:textId="77777777" w:rsidR="00000000" w:rsidRDefault="00754752">
      <w:pPr>
        <w:pStyle w:val="a0"/>
        <w:rPr>
          <w:rFonts w:hint="cs"/>
          <w:rtl/>
        </w:rPr>
      </w:pPr>
      <w:r>
        <w:rPr>
          <w:rFonts w:hint="cs"/>
          <w:rtl/>
        </w:rPr>
        <w:t>לסעיפים 3-7 אין הסתייגויות. לסעיף 8 אין מסתייגים, כי חבר הכנסת בשארה לא נמצא כאן. לסעיף 9 אין מסתייגים, חבר הכנסת בשארה לא נמצא פה. לסעיף 10 אין מסתייגים, חבר הכנסת בשארה לא נמצא. לסעיפים 11 ו-12 אין מסתייגים. לסעיף 13, חבר הכנסת בשארה לא נמצ</w:t>
      </w:r>
      <w:r>
        <w:rPr>
          <w:rFonts w:hint="cs"/>
          <w:rtl/>
        </w:rPr>
        <w:t xml:space="preserve">א. לסעיפים 14-20 אין הסתייגויות. </w:t>
      </w:r>
    </w:p>
    <w:p w14:paraId="6599E222" w14:textId="77777777" w:rsidR="00000000" w:rsidRDefault="00754752">
      <w:pPr>
        <w:pStyle w:val="a0"/>
        <w:rPr>
          <w:rFonts w:hint="cs"/>
          <w:rtl/>
        </w:rPr>
      </w:pPr>
    </w:p>
    <w:p w14:paraId="5B85304E" w14:textId="77777777" w:rsidR="00000000" w:rsidRDefault="00754752">
      <w:pPr>
        <w:pStyle w:val="a0"/>
        <w:rPr>
          <w:rFonts w:hint="cs"/>
          <w:rtl/>
        </w:rPr>
      </w:pPr>
      <w:r>
        <w:rPr>
          <w:rFonts w:hint="cs"/>
          <w:rtl/>
        </w:rPr>
        <w:t>לכן, רבותי חברי הכנסת, אנחנו נצביע על סעיפים 3 עד 20 ועד בכלל לפי הצעת הוועדה. נא להצביע: מי בעד? מי נגד? מי נמנע?</w:t>
      </w:r>
    </w:p>
    <w:p w14:paraId="1F9B0724" w14:textId="77777777" w:rsidR="00000000" w:rsidRDefault="00754752">
      <w:pPr>
        <w:pStyle w:val="a0"/>
        <w:rPr>
          <w:rFonts w:hint="cs"/>
          <w:rtl/>
        </w:rPr>
      </w:pPr>
    </w:p>
    <w:p w14:paraId="196DABA6" w14:textId="77777777" w:rsidR="00000000" w:rsidRDefault="00754752">
      <w:pPr>
        <w:pStyle w:val="ab"/>
        <w:bidi/>
        <w:rPr>
          <w:rFonts w:hint="cs"/>
          <w:rtl/>
        </w:rPr>
      </w:pPr>
      <w:r>
        <w:rPr>
          <w:rFonts w:hint="cs"/>
          <w:rtl/>
        </w:rPr>
        <w:t>הצבעה מס' 6</w:t>
      </w:r>
    </w:p>
    <w:p w14:paraId="1F5EC24B" w14:textId="77777777" w:rsidR="00000000" w:rsidRDefault="00754752">
      <w:pPr>
        <w:pStyle w:val="a0"/>
        <w:ind w:firstLine="0"/>
        <w:rPr>
          <w:rFonts w:hint="cs"/>
          <w:rtl/>
        </w:rPr>
      </w:pPr>
    </w:p>
    <w:p w14:paraId="11507990" w14:textId="77777777" w:rsidR="00000000" w:rsidRDefault="00754752">
      <w:pPr>
        <w:pStyle w:val="ac"/>
        <w:bidi/>
        <w:rPr>
          <w:rFonts w:hint="cs"/>
          <w:rtl/>
        </w:rPr>
      </w:pPr>
      <w:r>
        <w:rPr>
          <w:rFonts w:hint="cs"/>
          <w:rtl/>
        </w:rPr>
        <w:t xml:space="preserve">בעד סעיפים 3-20 </w:t>
      </w:r>
      <w:r>
        <w:rPr>
          <w:rtl/>
        </w:rPr>
        <w:t>–</w:t>
      </w:r>
      <w:r>
        <w:rPr>
          <w:rFonts w:hint="cs"/>
          <w:rtl/>
        </w:rPr>
        <w:t xml:space="preserve"> 35</w:t>
      </w:r>
    </w:p>
    <w:p w14:paraId="57543345" w14:textId="77777777" w:rsidR="00000000" w:rsidRDefault="00754752">
      <w:pPr>
        <w:pStyle w:val="ac"/>
        <w:bidi/>
        <w:rPr>
          <w:rFonts w:hint="cs"/>
          <w:rtl/>
        </w:rPr>
      </w:pPr>
      <w:r>
        <w:rPr>
          <w:rFonts w:hint="cs"/>
          <w:rtl/>
        </w:rPr>
        <w:t xml:space="preserve">נגד </w:t>
      </w:r>
      <w:r>
        <w:rPr>
          <w:rtl/>
        </w:rPr>
        <w:t>–</w:t>
      </w:r>
      <w:r>
        <w:rPr>
          <w:rFonts w:hint="cs"/>
          <w:rtl/>
        </w:rPr>
        <w:t xml:space="preserve"> אין</w:t>
      </w:r>
    </w:p>
    <w:p w14:paraId="543FD37A" w14:textId="77777777" w:rsidR="00000000" w:rsidRDefault="00754752">
      <w:pPr>
        <w:pStyle w:val="ac"/>
        <w:bidi/>
        <w:rPr>
          <w:rFonts w:hint="cs"/>
          <w:rtl/>
        </w:rPr>
      </w:pPr>
      <w:r>
        <w:rPr>
          <w:rFonts w:hint="cs"/>
          <w:rtl/>
        </w:rPr>
        <w:t xml:space="preserve">נמנעים </w:t>
      </w:r>
      <w:r>
        <w:rPr>
          <w:rtl/>
        </w:rPr>
        <w:t>–</w:t>
      </w:r>
      <w:r>
        <w:rPr>
          <w:rFonts w:hint="cs"/>
          <w:rtl/>
        </w:rPr>
        <w:t xml:space="preserve"> אין</w:t>
      </w:r>
    </w:p>
    <w:p w14:paraId="2FA0E15D" w14:textId="77777777" w:rsidR="00000000" w:rsidRDefault="00754752">
      <w:pPr>
        <w:pStyle w:val="ad"/>
        <w:bidi/>
        <w:rPr>
          <w:rFonts w:hint="cs"/>
          <w:rtl/>
        </w:rPr>
      </w:pPr>
      <w:r>
        <w:rPr>
          <w:rFonts w:hint="cs"/>
          <w:rtl/>
        </w:rPr>
        <w:t>סעיפים 3-20 נתקבלו.</w:t>
      </w:r>
    </w:p>
    <w:p w14:paraId="49F271CB" w14:textId="77777777" w:rsidR="00000000" w:rsidRDefault="00754752">
      <w:pPr>
        <w:pStyle w:val="a0"/>
        <w:ind w:firstLine="0"/>
        <w:rPr>
          <w:rFonts w:hint="cs"/>
          <w:rtl/>
        </w:rPr>
      </w:pPr>
    </w:p>
    <w:p w14:paraId="75045DBF" w14:textId="77777777" w:rsidR="00000000" w:rsidRDefault="00754752">
      <w:pPr>
        <w:pStyle w:val="af1"/>
        <w:rPr>
          <w:rtl/>
        </w:rPr>
      </w:pPr>
      <w:r>
        <w:rPr>
          <w:rtl/>
        </w:rPr>
        <w:t>היו"ר ראובן ריבלין:</w:t>
      </w:r>
    </w:p>
    <w:p w14:paraId="438D62E5" w14:textId="77777777" w:rsidR="00000000" w:rsidRDefault="00754752">
      <w:pPr>
        <w:pStyle w:val="a0"/>
        <w:rPr>
          <w:rtl/>
        </w:rPr>
      </w:pPr>
    </w:p>
    <w:p w14:paraId="2217C46F" w14:textId="77777777" w:rsidR="00000000" w:rsidRDefault="00754752">
      <w:pPr>
        <w:pStyle w:val="a0"/>
        <w:rPr>
          <w:rFonts w:hint="cs"/>
          <w:rtl/>
        </w:rPr>
      </w:pPr>
      <w:r>
        <w:rPr>
          <w:rFonts w:hint="cs"/>
          <w:rtl/>
        </w:rPr>
        <w:t xml:space="preserve">ובכן, </w:t>
      </w:r>
      <w:r>
        <w:rPr>
          <w:rFonts w:hint="cs"/>
          <w:rtl/>
        </w:rPr>
        <w:t xml:space="preserve">35 בעד, בצירוף קולו של חבר הכנסת חמי דורון, אין מתנגדים, אין נמנעים. אני קובע שההצעה עברה בקריאה שנייה כהצעת הוועדה, ולכן אני מצביע על הצעת חוק משכן הכנסת ורחבתו (תיקון מס' 11), התשס"ד-2004, בקריאה שלישית. </w:t>
      </w:r>
    </w:p>
    <w:p w14:paraId="04D7969E" w14:textId="77777777" w:rsidR="00000000" w:rsidRDefault="00754752">
      <w:pPr>
        <w:pStyle w:val="a0"/>
        <w:rPr>
          <w:rFonts w:hint="cs"/>
          <w:rtl/>
        </w:rPr>
      </w:pPr>
    </w:p>
    <w:p w14:paraId="5DB9D907" w14:textId="77777777" w:rsidR="00000000" w:rsidRDefault="00754752">
      <w:pPr>
        <w:pStyle w:val="a0"/>
        <w:rPr>
          <w:rFonts w:hint="cs"/>
          <w:rtl/>
        </w:rPr>
      </w:pPr>
      <w:r>
        <w:rPr>
          <w:rFonts w:hint="cs"/>
          <w:rtl/>
        </w:rPr>
        <w:t>מי בעד? מי נגד? מי נמנע?</w:t>
      </w:r>
    </w:p>
    <w:p w14:paraId="3DC7D322" w14:textId="77777777" w:rsidR="00000000" w:rsidRDefault="00754752">
      <w:pPr>
        <w:pStyle w:val="a0"/>
        <w:rPr>
          <w:rFonts w:hint="cs"/>
          <w:rtl/>
        </w:rPr>
      </w:pPr>
    </w:p>
    <w:p w14:paraId="35FBA747" w14:textId="77777777" w:rsidR="00000000" w:rsidRDefault="00754752">
      <w:pPr>
        <w:pStyle w:val="ab"/>
        <w:bidi/>
        <w:rPr>
          <w:rFonts w:hint="cs"/>
          <w:rtl/>
        </w:rPr>
      </w:pPr>
      <w:r>
        <w:rPr>
          <w:rFonts w:hint="cs"/>
          <w:rtl/>
        </w:rPr>
        <w:t>הצבעה מס' 7</w:t>
      </w:r>
    </w:p>
    <w:p w14:paraId="124D262A" w14:textId="77777777" w:rsidR="00000000" w:rsidRDefault="00754752">
      <w:pPr>
        <w:pStyle w:val="ab"/>
        <w:bidi/>
        <w:rPr>
          <w:rFonts w:hint="cs"/>
          <w:rtl/>
        </w:rPr>
      </w:pPr>
    </w:p>
    <w:p w14:paraId="34BDC4CB" w14:textId="77777777" w:rsidR="00000000" w:rsidRDefault="00754752">
      <w:pPr>
        <w:pStyle w:val="ac"/>
        <w:bidi/>
        <w:rPr>
          <w:rFonts w:hint="cs"/>
          <w:rtl/>
        </w:rPr>
      </w:pPr>
      <w:r>
        <w:rPr>
          <w:rFonts w:hint="cs"/>
          <w:rtl/>
        </w:rPr>
        <w:t xml:space="preserve">בעד החוק </w:t>
      </w:r>
      <w:r>
        <w:rPr>
          <w:rtl/>
        </w:rPr>
        <w:t>–</w:t>
      </w:r>
      <w:r>
        <w:rPr>
          <w:rFonts w:hint="cs"/>
          <w:rtl/>
        </w:rPr>
        <w:t xml:space="preserve"> 32</w:t>
      </w:r>
    </w:p>
    <w:p w14:paraId="6F3367AD" w14:textId="77777777" w:rsidR="00000000" w:rsidRDefault="00754752">
      <w:pPr>
        <w:pStyle w:val="ac"/>
        <w:bidi/>
        <w:rPr>
          <w:rFonts w:hint="cs"/>
          <w:rtl/>
        </w:rPr>
      </w:pPr>
      <w:r>
        <w:rPr>
          <w:rFonts w:hint="cs"/>
          <w:rtl/>
        </w:rPr>
        <w:t xml:space="preserve">נגד </w:t>
      </w:r>
      <w:r>
        <w:rPr>
          <w:rtl/>
        </w:rPr>
        <w:t>–</w:t>
      </w:r>
      <w:r>
        <w:rPr>
          <w:rFonts w:hint="cs"/>
          <w:rtl/>
        </w:rPr>
        <w:t xml:space="preserve"> אין</w:t>
      </w:r>
    </w:p>
    <w:p w14:paraId="221D4013" w14:textId="77777777" w:rsidR="00000000" w:rsidRDefault="00754752">
      <w:pPr>
        <w:pStyle w:val="ac"/>
        <w:bidi/>
        <w:rPr>
          <w:rFonts w:hint="cs"/>
          <w:rtl/>
        </w:rPr>
      </w:pPr>
      <w:r>
        <w:rPr>
          <w:rFonts w:hint="cs"/>
          <w:rtl/>
        </w:rPr>
        <w:t xml:space="preserve">נמנעים </w:t>
      </w:r>
      <w:r>
        <w:rPr>
          <w:rtl/>
        </w:rPr>
        <w:t>–</w:t>
      </w:r>
      <w:r>
        <w:rPr>
          <w:rFonts w:hint="cs"/>
          <w:rtl/>
        </w:rPr>
        <w:t xml:space="preserve"> 1</w:t>
      </w:r>
    </w:p>
    <w:p w14:paraId="572FE5DA" w14:textId="77777777" w:rsidR="00000000" w:rsidRDefault="00754752">
      <w:pPr>
        <w:pStyle w:val="ad"/>
        <w:bidi/>
        <w:rPr>
          <w:rFonts w:hint="cs"/>
          <w:rtl/>
        </w:rPr>
      </w:pPr>
      <w:r>
        <w:rPr>
          <w:rFonts w:hint="cs"/>
          <w:rtl/>
        </w:rPr>
        <w:t>חוק משכן הכנסת ורחבתו (תיקון מס' 11), התשס"ד-2004, נתקבל.</w:t>
      </w:r>
    </w:p>
    <w:p w14:paraId="6391CAF0" w14:textId="77777777" w:rsidR="00000000" w:rsidRDefault="00754752">
      <w:pPr>
        <w:pStyle w:val="a0"/>
        <w:rPr>
          <w:rFonts w:hint="cs"/>
          <w:rtl/>
        </w:rPr>
      </w:pPr>
    </w:p>
    <w:p w14:paraId="6B2344DB" w14:textId="77777777" w:rsidR="00000000" w:rsidRDefault="00754752">
      <w:pPr>
        <w:pStyle w:val="af1"/>
        <w:rPr>
          <w:rtl/>
        </w:rPr>
      </w:pPr>
      <w:r>
        <w:rPr>
          <w:rtl/>
        </w:rPr>
        <w:t>היו"ר ראובן ריבלין:</w:t>
      </w:r>
    </w:p>
    <w:p w14:paraId="4315866F" w14:textId="77777777" w:rsidR="00000000" w:rsidRDefault="00754752">
      <w:pPr>
        <w:pStyle w:val="a0"/>
        <w:rPr>
          <w:rtl/>
        </w:rPr>
      </w:pPr>
    </w:p>
    <w:p w14:paraId="2BD33A59" w14:textId="77777777" w:rsidR="00000000" w:rsidRDefault="00754752">
      <w:pPr>
        <w:pStyle w:val="a0"/>
        <w:rPr>
          <w:rFonts w:hint="cs"/>
          <w:rtl/>
        </w:rPr>
      </w:pPr>
      <w:r>
        <w:rPr>
          <w:rFonts w:hint="cs"/>
          <w:rtl/>
        </w:rPr>
        <w:t>33 בעד, בצירוף קולו של חמי דורון, אין מתנגדים,  נמנע אחד. אני קובע שחוק משכן הכנסת ורחבתו (תיקון מס' 11), התשס"ד-2004, עבר בקריאה שלישית ונכנס לספר הח</w:t>
      </w:r>
      <w:r>
        <w:rPr>
          <w:rFonts w:hint="cs"/>
          <w:rtl/>
        </w:rPr>
        <w:t>וקים של הכנסת.</w:t>
      </w:r>
    </w:p>
    <w:p w14:paraId="617242FE" w14:textId="77777777" w:rsidR="00000000" w:rsidRDefault="00754752">
      <w:pPr>
        <w:pStyle w:val="a0"/>
        <w:rPr>
          <w:rFonts w:hint="cs"/>
          <w:rtl/>
        </w:rPr>
      </w:pPr>
    </w:p>
    <w:p w14:paraId="7781023B" w14:textId="77777777" w:rsidR="00000000" w:rsidRDefault="00754752">
      <w:pPr>
        <w:pStyle w:val="a0"/>
        <w:rPr>
          <w:rFonts w:hint="cs"/>
          <w:rtl/>
        </w:rPr>
      </w:pPr>
      <w:r>
        <w:rPr>
          <w:rFonts w:hint="cs"/>
          <w:rtl/>
        </w:rPr>
        <w:t xml:space="preserve">אני מברך את יושב-ראש הוועדה ומזמין אותו לבוא ולשאת ברכה לכל אלה הזכאים לה. </w:t>
      </w:r>
    </w:p>
    <w:p w14:paraId="2B3F8A38" w14:textId="77777777" w:rsidR="00000000" w:rsidRDefault="00754752">
      <w:pPr>
        <w:pStyle w:val="a0"/>
        <w:rPr>
          <w:rFonts w:hint="cs"/>
          <w:rtl/>
        </w:rPr>
      </w:pPr>
    </w:p>
    <w:p w14:paraId="3FA658B1" w14:textId="77777777" w:rsidR="00000000" w:rsidRDefault="00754752">
      <w:pPr>
        <w:pStyle w:val="a0"/>
        <w:rPr>
          <w:rFonts w:hint="cs"/>
          <w:rtl/>
        </w:rPr>
      </w:pPr>
      <w:r>
        <w:rPr>
          <w:rFonts w:hint="cs"/>
          <w:rtl/>
        </w:rPr>
        <w:t>אברך את חברי משמר הכנסת אשר הרחבנו את סמכויותיהם, באשר הם מבצעים פעולה שיכולה להקנות לכנסת את האפשרות להגן על חבריה בלא צורך להיזקק לחברות חיצוניות.</w:t>
      </w:r>
    </w:p>
    <w:p w14:paraId="6BA549AD" w14:textId="77777777" w:rsidR="00000000" w:rsidRDefault="00754752">
      <w:pPr>
        <w:pStyle w:val="a0"/>
        <w:rPr>
          <w:rFonts w:hint="cs"/>
          <w:rtl/>
        </w:rPr>
      </w:pPr>
    </w:p>
    <w:p w14:paraId="3F0867B6" w14:textId="77777777" w:rsidR="00000000" w:rsidRDefault="00754752">
      <w:pPr>
        <w:pStyle w:val="af0"/>
        <w:rPr>
          <w:rtl/>
        </w:rPr>
      </w:pPr>
      <w:r>
        <w:rPr>
          <w:rFonts w:hint="eastAsia"/>
          <w:rtl/>
        </w:rPr>
        <w:t>חיים</w:t>
      </w:r>
      <w:r>
        <w:rPr>
          <w:rtl/>
        </w:rPr>
        <w:t xml:space="preserve"> אורון (מ</w:t>
      </w:r>
      <w:r>
        <w:rPr>
          <w:rtl/>
        </w:rPr>
        <w:t>רצ):</w:t>
      </w:r>
    </w:p>
    <w:p w14:paraId="407F8051" w14:textId="77777777" w:rsidR="00000000" w:rsidRDefault="00754752">
      <w:pPr>
        <w:pStyle w:val="a0"/>
        <w:rPr>
          <w:rFonts w:hint="cs"/>
          <w:rtl/>
        </w:rPr>
      </w:pPr>
    </w:p>
    <w:p w14:paraId="766A7D09" w14:textId="77777777" w:rsidR="00000000" w:rsidRDefault="00754752">
      <w:pPr>
        <w:pStyle w:val="a0"/>
        <w:rPr>
          <w:rFonts w:hint="cs"/>
          <w:rtl/>
        </w:rPr>
      </w:pPr>
      <w:r>
        <w:rPr>
          <w:rFonts w:hint="cs"/>
          <w:rtl/>
        </w:rPr>
        <w:t>איך נדע את סדר-היום?</w:t>
      </w:r>
    </w:p>
    <w:p w14:paraId="6E4BCBC3" w14:textId="77777777" w:rsidR="00000000" w:rsidRDefault="00754752">
      <w:pPr>
        <w:pStyle w:val="a0"/>
        <w:rPr>
          <w:rFonts w:hint="cs"/>
          <w:rtl/>
        </w:rPr>
      </w:pPr>
    </w:p>
    <w:p w14:paraId="6CD4DDAA" w14:textId="77777777" w:rsidR="00000000" w:rsidRDefault="00754752">
      <w:pPr>
        <w:pStyle w:val="af1"/>
        <w:rPr>
          <w:rtl/>
        </w:rPr>
      </w:pPr>
      <w:r>
        <w:rPr>
          <w:rtl/>
        </w:rPr>
        <w:t>היו"ר ראובן ריבלין:</w:t>
      </w:r>
    </w:p>
    <w:p w14:paraId="3D48BD44" w14:textId="77777777" w:rsidR="00000000" w:rsidRDefault="00754752">
      <w:pPr>
        <w:pStyle w:val="a0"/>
        <w:rPr>
          <w:rtl/>
        </w:rPr>
      </w:pPr>
    </w:p>
    <w:p w14:paraId="2A91B2F2" w14:textId="77777777" w:rsidR="00000000" w:rsidRDefault="00754752">
      <w:pPr>
        <w:pStyle w:val="a0"/>
        <w:rPr>
          <w:rFonts w:hint="cs"/>
          <w:rtl/>
        </w:rPr>
      </w:pPr>
      <w:r>
        <w:rPr>
          <w:rFonts w:hint="cs"/>
          <w:rtl/>
        </w:rPr>
        <w:t>מייד אני אומר.</w:t>
      </w:r>
    </w:p>
    <w:p w14:paraId="328AAE34" w14:textId="77777777" w:rsidR="00000000" w:rsidRDefault="00754752">
      <w:pPr>
        <w:pStyle w:val="a0"/>
        <w:rPr>
          <w:rFonts w:hint="cs"/>
          <w:rtl/>
        </w:rPr>
      </w:pPr>
    </w:p>
    <w:p w14:paraId="0D49D4E3" w14:textId="77777777" w:rsidR="00000000" w:rsidRDefault="00754752">
      <w:pPr>
        <w:pStyle w:val="a"/>
        <w:rPr>
          <w:rtl/>
        </w:rPr>
      </w:pPr>
      <w:bookmarkStart w:id="335" w:name="FS000001038T07_06_2004_20_51_35"/>
      <w:bookmarkStart w:id="336" w:name="FS000001038T08_06_2004_09_42_49"/>
      <w:bookmarkStart w:id="337" w:name="_Toc75097266"/>
      <w:bookmarkEnd w:id="335"/>
      <w:r>
        <w:rPr>
          <w:rFonts w:hint="eastAsia"/>
          <w:rtl/>
        </w:rPr>
        <w:t>רוני</w:t>
      </w:r>
      <w:r>
        <w:rPr>
          <w:rtl/>
        </w:rPr>
        <w:t xml:space="preserve"> בר-און (יו"ר ועדת הכנסת):</w:t>
      </w:r>
      <w:bookmarkEnd w:id="337"/>
    </w:p>
    <w:p w14:paraId="6478D3B1" w14:textId="77777777" w:rsidR="00000000" w:rsidRDefault="00754752">
      <w:pPr>
        <w:pStyle w:val="a0"/>
        <w:rPr>
          <w:rtl/>
        </w:rPr>
      </w:pPr>
    </w:p>
    <w:bookmarkEnd w:id="336"/>
    <w:p w14:paraId="0A5E153B" w14:textId="77777777" w:rsidR="00000000" w:rsidRDefault="00754752">
      <w:pPr>
        <w:pStyle w:val="a0"/>
        <w:rPr>
          <w:rFonts w:hint="cs"/>
          <w:rtl/>
        </w:rPr>
      </w:pPr>
      <w:r>
        <w:rPr>
          <w:rFonts w:hint="cs"/>
          <w:rtl/>
        </w:rPr>
        <w:t>אדוני היושב-ראש, אדוני ראש הממשלה, רבותי השרים, עד כאן פרק א' בעניין הצעות החוק הנוגעות לכנסת ולאבטחת חברי הכנסת. אני מבקש להודות לכם על התמיכה בחוק הזה. אני מ</w:t>
      </w:r>
      <w:r>
        <w:rPr>
          <w:rFonts w:hint="cs"/>
          <w:rtl/>
        </w:rPr>
        <w:t xml:space="preserve">בקש להודות ליושב-ראש הכנסת, שביוזמתו הברוכה עלה הנושא הזה על סדר-יומה של הכנסת. אני מבקש להודות לוועדת המשנה שישבה על הצעת החוק הזאת שבעה נקיים, תקופה ממושכת, ועדת המשנה בראשות חבר הכנסת שאול יהלום. אני מבקש להודות לקצין הכנסת, שטרח וסייע, אני מבקש להודות </w:t>
      </w:r>
      <w:r>
        <w:rPr>
          <w:rFonts w:hint="cs"/>
          <w:rtl/>
        </w:rPr>
        <w:t xml:space="preserve">לגורמי הביטחון </w:t>
      </w:r>
      <w:r>
        <w:rPr>
          <w:rtl/>
        </w:rPr>
        <w:t>–</w:t>
      </w:r>
      <w:r>
        <w:rPr>
          <w:rFonts w:hint="cs"/>
          <w:rtl/>
        </w:rPr>
        <w:t xml:space="preserve"> לצה"ל, לשב"כ ולמשטרה. ליועצות המשפטיות ולמנהלת הוועדה גברת אתי בן-יוסף.</w:t>
      </w:r>
    </w:p>
    <w:p w14:paraId="56612970" w14:textId="77777777" w:rsidR="00000000" w:rsidRDefault="00754752">
      <w:pPr>
        <w:pStyle w:val="a0"/>
        <w:rPr>
          <w:rFonts w:hint="cs"/>
          <w:rtl/>
        </w:rPr>
      </w:pPr>
    </w:p>
    <w:p w14:paraId="687F7F95" w14:textId="77777777" w:rsidR="00000000" w:rsidRDefault="00754752">
      <w:pPr>
        <w:pStyle w:val="af1"/>
        <w:rPr>
          <w:rtl/>
        </w:rPr>
      </w:pPr>
      <w:r>
        <w:rPr>
          <w:rFonts w:hint="eastAsia"/>
          <w:rtl/>
        </w:rPr>
        <w:t>היו</w:t>
      </w:r>
      <w:r>
        <w:rPr>
          <w:rtl/>
        </w:rPr>
        <w:t>"ר ראובן ריבלין:</w:t>
      </w:r>
    </w:p>
    <w:p w14:paraId="7E4E656B" w14:textId="77777777" w:rsidR="00000000" w:rsidRDefault="00754752">
      <w:pPr>
        <w:pStyle w:val="a0"/>
        <w:rPr>
          <w:rFonts w:hint="cs"/>
          <w:rtl/>
        </w:rPr>
      </w:pPr>
    </w:p>
    <w:p w14:paraId="2095C876" w14:textId="77777777" w:rsidR="00000000" w:rsidRDefault="00754752">
      <w:pPr>
        <w:pStyle w:val="a0"/>
        <w:rPr>
          <w:rFonts w:hint="cs"/>
          <w:rtl/>
        </w:rPr>
      </w:pPr>
      <w:r>
        <w:rPr>
          <w:rFonts w:hint="cs"/>
          <w:rtl/>
        </w:rPr>
        <w:t>למפקד היחידה צפריר שיושב אתנו כאן.</w:t>
      </w:r>
    </w:p>
    <w:p w14:paraId="2D3823D2" w14:textId="77777777" w:rsidR="00000000" w:rsidRDefault="00754752">
      <w:pPr>
        <w:pStyle w:val="a0"/>
        <w:rPr>
          <w:rFonts w:hint="cs"/>
          <w:rtl/>
        </w:rPr>
      </w:pPr>
    </w:p>
    <w:p w14:paraId="5DC2F7AB" w14:textId="77777777" w:rsidR="00000000" w:rsidRDefault="00754752">
      <w:pPr>
        <w:pStyle w:val="-"/>
        <w:rPr>
          <w:rtl/>
        </w:rPr>
      </w:pPr>
      <w:bookmarkStart w:id="338" w:name="FS000001038T07_06_2004_20_54_21C"/>
      <w:bookmarkStart w:id="339" w:name="FS000001038T08_06_2004_09_52_50C"/>
      <w:bookmarkEnd w:id="338"/>
      <w:r>
        <w:rPr>
          <w:rFonts w:hint="eastAsia"/>
          <w:rtl/>
        </w:rPr>
        <w:t>רוני</w:t>
      </w:r>
      <w:r>
        <w:rPr>
          <w:rtl/>
        </w:rPr>
        <w:t xml:space="preserve"> בר-און (יו"ר ועדת הכנסת):</w:t>
      </w:r>
    </w:p>
    <w:p w14:paraId="1BA446CC" w14:textId="77777777" w:rsidR="00000000" w:rsidRDefault="00754752">
      <w:pPr>
        <w:pStyle w:val="a0"/>
        <w:rPr>
          <w:rtl/>
        </w:rPr>
      </w:pPr>
    </w:p>
    <w:bookmarkEnd w:id="339"/>
    <w:p w14:paraId="083CB443" w14:textId="77777777" w:rsidR="00000000" w:rsidRDefault="00754752">
      <w:pPr>
        <w:pStyle w:val="a0"/>
        <w:rPr>
          <w:rFonts w:hint="cs"/>
          <w:rtl/>
        </w:rPr>
      </w:pPr>
      <w:r>
        <w:rPr>
          <w:rFonts w:hint="cs"/>
          <w:rtl/>
        </w:rPr>
        <w:t xml:space="preserve">נודה לו בהצעת החוק הבאה על אבטחת אישים. למפקד היחידה, שכמובן עסק גם בסמכויות </w:t>
      </w:r>
      <w:r>
        <w:rPr>
          <w:rFonts w:hint="cs"/>
          <w:rtl/>
        </w:rPr>
        <w:t>הסדרנים והמשמר שהורחבו בהצעת החוק הקודמת, וכמובן לעוזרת של מנהלת הוועדה ולמזכירות הוועדה ולכל מי שטרח בעניין.</w:t>
      </w:r>
    </w:p>
    <w:p w14:paraId="1BDC3201" w14:textId="77777777" w:rsidR="00000000" w:rsidRDefault="00754752">
      <w:pPr>
        <w:pStyle w:val="a0"/>
        <w:rPr>
          <w:rFonts w:hint="cs"/>
          <w:rtl/>
        </w:rPr>
      </w:pPr>
    </w:p>
    <w:p w14:paraId="697704A9" w14:textId="77777777" w:rsidR="00000000" w:rsidRDefault="00754752">
      <w:pPr>
        <w:pStyle w:val="af1"/>
        <w:rPr>
          <w:rtl/>
        </w:rPr>
      </w:pPr>
      <w:r>
        <w:rPr>
          <w:rtl/>
        </w:rPr>
        <w:t>היו"ר ראובן ריבלין:</w:t>
      </w:r>
    </w:p>
    <w:p w14:paraId="15FABF5C" w14:textId="77777777" w:rsidR="00000000" w:rsidRDefault="00754752">
      <w:pPr>
        <w:pStyle w:val="a0"/>
        <w:rPr>
          <w:rtl/>
        </w:rPr>
      </w:pPr>
    </w:p>
    <w:p w14:paraId="4F8BD87B" w14:textId="77777777" w:rsidR="00000000" w:rsidRDefault="00754752">
      <w:pPr>
        <w:pStyle w:val="a0"/>
        <w:rPr>
          <w:rFonts w:hint="cs"/>
          <w:rtl/>
        </w:rPr>
      </w:pPr>
      <w:r>
        <w:rPr>
          <w:rFonts w:hint="cs"/>
          <w:rtl/>
        </w:rPr>
        <w:t>לפני שיושב-ראש ועדת הכנסת עובר לנושא הבא, רבותי חברי הכנסת, כמה שינויים בסדר-היום. הואיל ומחר מתפנה לנו זמן ניכר אחר-הצהריים</w:t>
      </w:r>
      <w:r>
        <w:rPr>
          <w:rFonts w:hint="cs"/>
          <w:rtl/>
        </w:rPr>
        <w:t xml:space="preserve"> עקב הסרת הדרישה מראש הממשלה לבוא ולומר את דבריו בנושא שהובא על-ידי חברים על-פי סעיף 42, אנחנו דוחים כמה חוקים שהיו קבועים להיום לדיון מחר אחר-הצהריים. </w:t>
      </w:r>
    </w:p>
    <w:p w14:paraId="42FCB908" w14:textId="77777777" w:rsidR="00000000" w:rsidRDefault="00754752">
      <w:pPr>
        <w:pStyle w:val="a0"/>
        <w:rPr>
          <w:rFonts w:hint="cs"/>
          <w:rtl/>
        </w:rPr>
      </w:pPr>
    </w:p>
    <w:p w14:paraId="74533348" w14:textId="77777777" w:rsidR="00000000" w:rsidRDefault="00754752">
      <w:pPr>
        <w:pStyle w:val="a0"/>
        <w:rPr>
          <w:rFonts w:hint="cs"/>
          <w:rtl/>
        </w:rPr>
      </w:pPr>
      <w:r>
        <w:rPr>
          <w:rFonts w:hint="cs"/>
          <w:rtl/>
        </w:rPr>
        <w:t>ואלה החוקים שאני דוחה אותם: הצעת חוק לתיקון פקודת המבחן (מס' 4) (מבחן בצירוף לעונש נוסף), התשס"ד-2004,</w:t>
      </w:r>
      <w:r>
        <w:rPr>
          <w:rFonts w:hint="cs"/>
          <w:rtl/>
        </w:rPr>
        <w:t xml:space="preserve"> של חבר הכנסת סלומינסקי, עוברת למחר; הצעת חוק האזרחות (תיקון מס' 8) (הרחבת הפטור מתנאים להתאזרחות למשרת בצבא-הגנה לישראל), התשס"ד-2004, של חבר הכנסת חיים אורון, עוברת למחר; הצעת חוק בנימין זאב הרצל (ציון זכרו ופועלו), התשס"ד-2004, של חבר הכנסת אילן שלגי, ע</w:t>
      </w:r>
      <w:r>
        <w:rPr>
          <w:rFonts w:hint="cs"/>
          <w:rtl/>
        </w:rPr>
        <w:t>וברת למחר; כמו-כן, בקשת הממשלה בעניין הצעת חוק יסודות התקציב בהוראת שעה עדיין לא הונחה על שולחן הכנסת, ולכן היא תידון מחר בשעה 16:30 כסעיף ראשון בסדר-היום לאחר נאומים בני דקה.</w:t>
      </w:r>
    </w:p>
    <w:p w14:paraId="36E34705" w14:textId="77777777" w:rsidR="00000000" w:rsidRDefault="00754752">
      <w:pPr>
        <w:pStyle w:val="a2"/>
        <w:rPr>
          <w:rFonts w:hint="cs"/>
          <w:rtl/>
        </w:rPr>
      </w:pPr>
    </w:p>
    <w:p w14:paraId="48285A04" w14:textId="77777777" w:rsidR="00000000" w:rsidRDefault="00754752">
      <w:pPr>
        <w:pStyle w:val="a0"/>
        <w:rPr>
          <w:rFonts w:hint="cs"/>
          <w:rtl/>
        </w:rPr>
      </w:pPr>
    </w:p>
    <w:p w14:paraId="4F122511" w14:textId="77777777" w:rsidR="00000000" w:rsidRDefault="00754752">
      <w:pPr>
        <w:pStyle w:val="a2"/>
        <w:rPr>
          <w:rFonts w:hint="cs"/>
          <w:rtl/>
        </w:rPr>
      </w:pPr>
      <w:bookmarkStart w:id="340" w:name="CS27060FI0027060T07_06_2004_21_52_30"/>
      <w:bookmarkStart w:id="341" w:name="_Toc75097267"/>
      <w:bookmarkEnd w:id="340"/>
      <w:r>
        <w:rPr>
          <w:rtl/>
        </w:rPr>
        <w:t>הצעת חוק חסינות חברי</w:t>
      </w:r>
      <w:r>
        <w:rPr>
          <w:rFonts w:hint="cs"/>
          <w:rtl/>
        </w:rPr>
        <w:t xml:space="preserve"> </w:t>
      </w:r>
      <w:r>
        <w:rPr>
          <w:rtl/>
        </w:rPr>
        <w:t xml:space="preserve">הכנסת, זכויותיהם וחובותיהם </w:t>
      </w:r>
      <w:r>
        <w:rPr>
          <w:rFonts w:hint="cs"/>
          <w:rtl/>
        </w:rPr>
        <w:br/>
      </w:r>
      <w:r>
        <w:rPr>
          <w:rtl/>
        </w:rPr>
        <w:t>(תיקון מס' 31), התשס"ד-2004</w:t>
      </w:r>
      <w:bookmarkEnd w:id="341"/>
      <w:r>
        <w:rPr>
          <w:rtl/>
        </w:rPr>
        <w:t xml:space="preserve"> </w:t>
      </w:r>
    </w:p>
    <w:p w14:paraId="0624E04F" w14:textId="77777777" w:rsidR="00000000" w:rsidRDefault="00754752">
      <w:pPr>
        <w:pStyle w:val="a0"/>
        <w:rPr>
          <w:rFonts w:hint="cs"/>
          <w:rtl/>
        </w:rPr>
      </w:pPr>
      <w:r>
        <w:rPr>
          <w:rtl/>
        </w:rPr>
        <w:t>[</w:t>
      </w:r>
      <w:r>
        <w:rPr>
          <w:rFonts w:hint="cs"/>
          <w:rtl/>
        </w:rPr>
        <w:t xml:space="preserve">מס' כ/42; </w:t>
      </w:r>
      <w:r>
        <w:rPr>
          <w:rtl/>
        </w:rPr>
        <w:t>"דברי הכנסת", חוב</w:t>
      </w:r>
      <w:r>
        <w:rPr>
          <w:rFonts w:hint="cs"/>
          <w:rtl/>
        </w:rPr>
        <w:t>'</w:t>
      </w:r>
      <w:r>
        <w:rPr>
          <w:rtl/>
        </w:rPr>
        <w:t xml:space="preserve"> </w:t>
      </w:r>
      <w:r>
        <w:rPr>
          <w:rFonts w:hint="cs"/>
          <w:rtl/>
        </w:rPr>
        <w:t>כ"ז</w:t>
      </w:r>
      <w:r>
        <w:rPr>
          <w:rtl/>
        </w:rPr>
        <w:t>, עמ'</w:t>
      </w:r>
      <w:r>
        <w:rPr>
          <w:rFonts w:hint="cs"/>
          <w:rtl/>
        </w:rPr>
        <w:t xml:space="preserve">  12112; נספחות.</w:t>
      </w:r>
      <w:r>
        <w:rPr>
          <w:rtl/>
        </w:rPr>
        <w:t>]</w:t>
      </w:r>
    </w:p>
    <w:p w14:paraId="4FBDF617" w14:textId="77777777" w:rsidR="00000000" w:rsidRDefault="00754752">
      <w:pPr>
        <w:pStyle w:val="-0"/>
        <w:rPr>
          <w:rtl/>
        </w:rPr>
      </w:pPr>
      <w:bookmarkStart w:id="342" w:name="_Toc75097268"/>
      <w:r>
        <w:rPr>
          <w:rtl/>
        </w:rPr>
        <w:t>(קריאה שנ</w:t>
      </w:r>
      <w:r>
        <w:rPr>
          <w:rFonts w:hint="cs"/>
          <w:rtl/>
        </w:rPr>
        <w:t>י</w:t>
      </w:r>
      <w:r>
        <w:rPr>
          <w:rtl/>
        </w:rPr>
        <w:t>יה וקריאה שלישית)</w:t>
      </w:r>
      <w:bookmarkEnd w:id="342"/>
    </w:p>
    <w:p w14:paraId="45969D75" w14:textId="77777777" w:rsidR="00000000" w:rsidRDefault="00754752">
      <w:pPr>
        <w:pStyle w:val="-0"/>
        <w:rPr>
          <w:rFonts w:hint="cs"/>
          <w:rtl/>
        </w:rPr>
      </w:pPr>
    </w:p>
    <w:p w14:paraId="3E2367D2" w14:textId="77777777" w:rsidR="00000000" w:rsidRDefault="00754752">
      <w:pPr>
        <w:pStyle w:val="af1"/>
        <w:rPr>
          <w:rtl/>
        </w:rPr>
      </w:pPr>
      <w:r>
        <w:rPr>
          <w:rtl/>
        </w:rPr>
        <w:t>היו"ר ראובן ריבלין:</w:t>
      </w:r>
    </w:p>
    <w:p w14:paraId="6F52C6B7" w14:textId="77777777" w:rsidR="00000000" w:rsidRDefault="00754752">
      <w:pPr>
        <w:pStyle w:val="a0"/>
        <w:rPr>
          <w:rtl/>
        </w:rPr>
      </w:pPr>
    </w:p>
    <w:p w14:paraId="559E5C1B" w14:textId="77777777" w:rsidR="00000000" w:rsidRDefault="00754752">
      <w:pPr>
        <w:pStyle w:val="a0"/>
        <w:rPr>
          <w:rFonts w:hint="cs"/>
          <w:rtl/>
        </w:rPr>
      </w:pPr>
      <w:r>
        <w:rPr>
          <w:rFonts w:hint="cs"/>
          <w:rtl/>
        </w:rPr>
        <w:t>אני מזמין את יושב-ראש ועדת הכנסת על מנת להציג את הצעת החוק הבאה: הצעת חוק חסינות חברי הכנסת, זכויותיהם וחובותיהם (תיקון מס' 31), התשס"ד-2004. יש לה הס</w:t>
      </w:r>
      <w:r>
        <w:rPr>
          <w:rFonts w:hint="cs"/>
          <w:rtl/>
        </w:rPr>
        <w:t>תייגויות?</w:t>
      </w:r>
    </w:p>
    <w:p w14:paraId="37405AF1" w14:textId="77777777" w:rsidR="00000000" w:rsidRDefault="00754752">
      <w:pPr>
        <w:pStyle w:val="a0"/>
        <w:rPr>
          <w:rFonts w:hint="cs"/>
          <w:rtl/>
        </w:rPr>
      </w:pPr>
    </w:p>
    <w:p w14:paraId="3AED8EF1" w14:textId="77777777" w:rsidR="00000000" w:rsidRDefault="00754752">
      <w:pPr>
        <w:pStyle w:val="a"/>
        <w:rPr>
          <w:rtl/>
        </w:rPr>
      </w:pPr>
      <w:bookmarkStart w:id="343" w:name="FS000001038T07_06_2004_21_02_56C"/>
      <w:bookmarkStart w:id="344" w:name="FS000001038T08_06_2004_10_04_59"/>
      <w:bookmarkStart w:id="345" w:name="_Toc75097269"/>
      <w:bookmarkEnd w:id="343"/>
      <w:r>
        <w:rPr>
          <w:rtl/>
        </w:rPr>
        <w:t>רוני בר-און (יו"ר ועדת הכנסת):</w:t>
      </w:r>
      <w:bookmarkEnd w:id="345"/>
    </w:p>
    <w:p w14:paraId="469180A7" w14:textId="77777777" w:rsidR="00000000" w:rsidRDefault="00754752">
      <w:pPr>
        <w:pStyle w:val="a0"/>
        <w:rPr>
          <w:rtl/>
        </w:rPr>
      </w:pPr>
    </w:p>
    <w:bookmarkEnd w:id="344"/>
    <w:p w14:paraId="57015CFC" w14:textId="77777777" w:rsidR="00000000" w:rsidRDefault="00754752">
      <w:pPr>
        <w:pStyle w:val="a0"/>
        <w:rPr>
          <w:rFonts w:hint="cs"/>
          <w:rtl/>
        </w:rPr>
      </w:pPr>
      <w:r>
        <w:rPr>
          <w:rFonts w:hint="cs"/>
          <w:rtl/>
        </w:rPr>
        <w:t>אדוני היושב-ראש, חברי הממשלה, חברי הכנסת, החוק הזה הוא התורף בצדו של השטר הקודם, במסגרת הרוויזיה בעניין הסמכויות ובעניין אבטחת חברי הכנסת.</w:t>
      </w:r>
    </w:p>
    <w:p w14:paraId="6A5912F9" w14:textId="77777777" w:rsidR="00000000" w:rsidRDefault="00754752">
      <w:pPr>
        <w:pStyle w:val="a0"/>
        <w:rPr>
          <w:rFonts w:hint="cs"/>
          <w:rtl/>
        </w:rPr>
      </w:pPr>
    </w:p>
    <w:p w14:paraId="7639DC14" w14:textId="77777777" w:rsidR="00000000" w:rsidRDefault="00754752">
      <w:pPr>
        <w:pStyle w:val="a0"/>
        <w:rPr>
          <w:rFonts w:hint="cs"/>
          <w:rtl/>
        </w:rPr>
      </w:pPr>
      <w:r>
        <w:rPr>
          <w:rFonts w:hint="cs"/>
          <w:rtl/>
        </w:rPr>
        <w:t>הצעת החוק הזאת, המונחת לפניכם לקריאה שנייה ושלישית, עניינה הסדרת נושא האב</w:t>
      </w:r>
      <w:r>
        <w:rPr>
          <w:rFonts w:hint="cs"/>
          <w:rtl/>
        </w:rPr>
        <w:t xml:space="preserve">טחה האישית, הנחוצה לדעת משטרת ישראל, של חברי הכנסת שאינם מאובטחים על-ידי שירות הביטחון הכללי, לפי קביעת הממשלה. </w:t>
      </w:r>
    </w:p>
    <w:p w14:paraId="24BCF49C" w14:textId="77777777" w:rsidR="00000000" w:rsidRDefault="00754752">
      <w:pPr>
        <w:pStyle w:val="a0"/>
        <w:rPr>
          <w:rFonts w:hint="cs"/>
          <w:rtl/>
        </w:rPr>
      </w:pPr>
    </w:p>
    <w:p w14:paraId="0000DC91" w14:textId="77777777" w:rsidR="00000000" w:rsidRDefault="00754752">
      <w:pPr>
        <w:pStyle w:val="a0"/>
        <w:rPr>
          <w:rFonts w:hint="cs"/>
          <w:rtl/>
        </w:rPr>
      </w:pPr>
      <w:r>
        <w:rPr>
          <w:rFonts w:hint="cs"/>
          <w:rtl/>
        </w:rPr>
        <w:t>האבטחה כוללת מאבטחים אישיים שיסופקו על-ידי קצין הכנסת בכל מקום שבו מצוי חבר הכנסת בישראל או באזור, וכן אמצעי מיגון, הכול על-פי הנחיית קצין משט</w:t>
      </w:r>
      <w:r>
        <w:rPr>
          <w:rFonts w:hint="cs"/>
          <w:rtl/>
        </w:rPr>
        <w:t xml:space="preserve">רה מוסמך ובכפוף לתקציב שהוקצב לכך. </w:t>
      </w:r>
    </w:p>
    <w:p w14:paraId="3C1A5CA0" w14:textId="77777777" w:rsidR="00000000" w:rsidRDefault="00754752">
      <w:pPr>
        <w:pStyle w:val="a0"/>
        <w:rPr>
          <w:rFonts w:hint="cs"/>
          <w:rtl/>
        </w:rPr>
      </w:pPr>
    </w:p>
    <w:p w14:paraId="5A603792" w14:textId="77777777" w:rsidR="00000000" w:rsidRDefault="00754752">
      <w:pPr>
        <w:pStyle w:val="a0"/>
        <w:rPr>
          <w:rFonts w:hint="cs"/>
          <w:rtl/>
        </w:rPr>
      </w:pPr>
      <w:r>
        <w:rPr>
          <w:rFonts w:hint="cs"/>
          <w:rtl/>
        </w:rPr>
        <w:t>במהלך הדיונים של ועדת הכנסת לצורך הכנת הצעת החוק לקריאה שנייה ושלישית החילה ועדת הכנסת שינויים בהצעת החוק המקורית. השינויים העיקריים הם:</w:t>
      </w:r>
    </w:p>
    <w:p w14:paraId="3840D4AD" w14:textId="77777777" w:rsidR="00000000" w:rsidRDefault="00754752">
      <w:pPr>
        <w:pStyle w:val="a0"/>
        <w:rPr>
          <w:rFonts w:hint="cs"/>
          <w:rtl/>
        </w:rPr>
      </w:pPr>
    </w:p>
    <w:p w14:paraId="2A2BB542" w14:textId="77777777" w:rsidR="00000000" w:rsidRDefault="00754752">
      <w:pPr>
        <w:pStyle w:val="a0"/>
        <w:rPr>
          <w:rFonts w:hint="cs"/>
          <w:rtl/>
        </w:rPr>
      </w:pPr>
      <w:r>
        <w:rPr>
          <w:rFonts w:hint="cs"/>
          <w:rtl/>
        </w:rPr>
        <w:t>א. הוחלט לבטל את ההוראה שלפיה קצין הכנסת, לאחר התייעצות עם כל הגורמים הנוגעים בדב</w:t>
      </w:r>
      <w:r>
        <w:rPr>
          <w:rFonts w:hint="cs"/>
          <w:rtl/>
        </w:rPr>
        <w:t>ר, רשאי לספק אבטחה אישית לחבר הכנסת בעת שהותו מחוץ לישראל ומחוץ לאזור. האבטחה האישית תינתן רק בישראל ובאזור.</w:t>
      </w:r>
    </w:p>
    <w:p w14:paraId="69D57898" w14:textId="77777777" w:rsidR="00000000" w:rsidRDefault="00754752">
      <w:pPr>
        <w:pStyle w:val="a0"/>
        <w:rPr>
          <w:rFonts w:hint="cs"/>
          <w:rtl/>
        </w:rPr>
      </w:pPr>
    </w:p>
    <w:p w14:paraId="3D805455" w14:textId="77777777" w:rsidR="00000000" w:rsidRDefault="00754752">
      <w:pPr>
        <w:pStyle w:val="a0"/>
        <w:rPr>
          <w:rFonts w:hint="cs"/>
          <w:rtl/>
        </w:rPr>
      </w:pPr>
      <w:r>
        <w:rPr>
          <w:rFonts w:hint="cs"/>
          <w:rtl/>
        </w:rPr>
        <w:t>ב. הוחלט שאמצעי המיגון יסופקו לא רק לצורך הגנה על דירתו הקבועה של חבר הכנסת ועל כלי הרכב שבו הוא משתמש, אלא גם על הלשכה הפרלמנטרית שלו שמחוץ למשכן</w:t>
      </w:r>
      <w:r>
        <w:rPr>
          <w:rFonts w:hint="cs"/>
          <w:rtl/>
        </w:rPr>
        <w:t>.</w:t>
      </w:r>
    </w:p>
    <w:p w14:paraId="7F30170B" w14:textId="77777777" w:rsidR="00000000" w:rsidRDefault="00754752">
      <w:pPr>
        <w:pStyle w:val="a0"/>
        <w:rPr>
          <w:rFonts w:hint="cs"/>
          <w:rtl/>
        </w:rPr>
      </w:pPr>
    </w:p>
    <w:p w14:paraId="72F0FCDA" w14:textId="77777777" w:rsidR="00000000" w:rsidRDefault="00754752">
      <w:pPr>
        <w:pStyle w:val="a0"/>
        <w:rPr>
          <w:rFonts w:hint="cs"/>
          <w:rtl/>
        </w:rPr>
      </w:pPr>
      <w:r>
        <w:rPr>
          <w:rFonts w:hint="cs"/>
          <w:rtl/>
        </w:rPr>
        <w:t>ג. הוחלט לבטל את ההוראה שלפיה יושב-ראש הכנסת מוסמך לאשר פעולות אבטחה או אמצעי מיגון גם ללא הודעת הקצין המוסמך במשטרת ישראל אם שוכנע כי קיימות לגבי אותו חבר הכנסת נסיבות מיוחדות המצדיקות אישור כאמור. האבטחה האישית תינתן רק על-פי הודעת הקצין המוסמך.</w:t>
      </w:r>
    </w:p>
    <w:p w14:paraId="22211AC7" w14:textId="77777777" w:rsidR="00000000" w:rsidRDefault="00754752">
      <w:pPr>
        <w:pStyle w:val="a0"/>
        <w:rPr>
          <w:rFonts w:hint="cs"/>
          <w:rtl/>
        </w:rPr>
      </w:pPr>
    </w:p>
    <w:p w14:paraId="6B0D0734" w14:textId="77777777" w:rsidR="00000000" w:rsidRDefault="00754752">
      <w:pPr>
        <w:pStyle w:val="a0"/>
        <w:rPr>
          <w:rFonts w:hint="cs"/>
          <w:rtl/>
        </w:rPr>
      </w:pPr>
      <w:r>
        <w:rPr>
          <w:rFonts w:hint="cs"/>
          <w:rtl/>
        </w:rPr>
        <w:t>ד. ה</w:t>
      </w:r>
      <w:r>
        <w:rPr>
          <w:rFonts w:hint="cs"/>
          <w:rtl/>
        </w:rPr>
        <w:t>וחלט גם - זה שינוי נוסף - כי יושב-ראש הכנסת, באישור ועדת הכנסת, רשאי להתקין תקנות לביצוע החוק, וכן הוחלט כי כל נושא התיאום, העברת המידע ושיתוף הפעולה בין הגורמים השונים לבין הכנסת ייקבע בנהלים.</w:t>
      </w:r>
    </w:p>
    <w:p w14:paraId="6DDA3798" w14:textId="77777777" w:rsidR="00000000" w:rsidRDefault="00754752">
      <w:pPr>
        <w:pStyle w:val="a0"/>
        <w:rPr>
          <w:rFonts w:hint="cs"/>
          <w:rtl/>
        </w:rPr>
      </w:pPr>
    </w:p>
    <w:p w14:paraId="6793BD06" w14:textId="77777777" w:rsidR="00000000" w:rsidRDefault="00754752">
      <w:pPr>
        <w:pStyle w:val="a0"/>
        <w:rPr>
          <w:rFonts w:hint="cs"/>
          <w:rtl/>
        </w:rPr>
      </w:pPr>
      <w:r>
        <w:rPr>
          <w:rFonts w:hint="cs"/>
          <w:rtl/>
        </w:rPr>
        <w:t>חברי הכנסת, מדובר בהצעת חוק שלמרות נחיצותה הרבה אנחנו נשמח מא</w:t>
      </w:r>
      <w:r>
        <w:rPr>
          <w:rFonts w:hint="cs"/>
          <w:rtl/>
        </w:rPr>
        <w:t>וד אם היא תישאר כאבן שאין לה הופכין ונחיה במדינה שבה לא צריך לאבטח חברי כנסת. הלוואי שזה יהיה חוק שנעביר אותו לפרוטוקול בלבד ולספר החוקים בלבד ולא יצטרכו לנהוג על-פיו.</w:t>
      </w:r>
    </w:p>
    <w:p w14:paraId="29C7844B" w14:textId="77777777" w:rsidR="00000000" w:rsidRDefault="00754752">
      <w:pPr>
        <w:pStyle w:val="a0"/>
        <w:rPr>
          <w:rFonts w:hint="cs"/>
          <w:rtl/>
        </w:rPr>
      </w:pPr>
    </w:p>
    <w:p w14:paraId="662B0769" w14:textId="77777777" w:rsidR="00000000" w:rsidRDefault="00754752">
      <w:pPr>
        <w:pStyle w:val="a0"/>
        <w:rPr>
          <w:rFonts w:hint="cs"/>
          <w:rtl/>
        </w:rPr>
      </w:pPr>
      <w:r>
        <w:rPr>
          <w:rFonts w:hint="cs"/>
          <w:rtl/>
        </w:rPr>
        <w:t>כך או כך, אני מבקש מכם לתמוך בהצעה ולהצביע בעדה, כפי שהוצעה, בקריאה השנייה ובקריאה השלי</w:t>
      </w:r>
      <w:r>
        <w:rPr>
          <w:rFonts w:hint="cs"/>
          <w:rtl/>
        </w:rPr>
        <w:t>שית. תודה רבה לכם.</w:t>
      </w:r>
    </w:p>
    <w:p w14:paraId="1BC84301" w14:textId="77777777" w:rsidR="00000000" w:rsidRDefault="00754752">
      <w:pPr>
        <w:pStyle w:val="a0"/>
        <w:rPr>
          <w:rFonts w:hint="cs"/>
          <w:rtl/>
        </w:rPr>
      </w:pPr>
    </w:p>
    <w:p w14:paraId="6CBF3A81" w14:textId="77777777" w:rsidR="00000000" w:rsidRDefault="00754752">
      <w:pPr>
        <w:pStyle w:val="af1"/>
        <w:rPr>
          <w:rtl/>
        </w:rPr>
      </w:pPr>
      <w:r>
        <w:rPr>
          <w:rtl/>
        </w:rPr>
        <w:t>היו"ר נסים דהן:</w:t>
      </w:r>
    </w:p>
    <w:p w14:paraId="7F344917" w14:textId="77777777" w:rsidR="00000000" w:rsidRDefault="00754752">
      <w:pPr>
        <w:pStyle w:val="a0"/>
        <w:rPr>
          <w:rtl/>
        </w:rPr>
      </w:pPr>
    </w:p>
    <w:p w14:paraId="13E4FCA8" w14:textId="77777777" w:rsidR="00000000" w:rsidRDefault="00754752">
      <w:pPr>
        <w:pStyle w:val="a0"/>
        <w:rPr>
          <w:rFonts w:hint="cs"/>
          <w:rtl/>
        </w:rPr>
      </w:pPr>
      <w:r>
        <w:rPr>
          <w:rFonts w:hint="cs"/>
          <w:rtl/>
        </w:rPr>
        <w:t xml:space="preserve">תודה רבה ליושב-ראש הוועדה. </w:t>
      </w:r>
    </w:p>
    <w:p w14:paraId="52BD71E7" w14:textId="77777777" w:rsidR="00000000" w:rsidRDefault="00754752">
      <w:pPr>
        <w:pStyle w:val="a0"/>
        <w:rPr>
          <w:rFonts w:hint="cs"/>
          <w:rtl/>
        </w:rPr>
      </w:pPr>
    </w:p>
    <w:p w14:paraId="48C77F96" w14:textId="77777777" w:rsidR="00000000" w:rsidRDefault="00754752">
      <w:pPr>
        <w:pStyle w:val="a0"/>
        <w:rPr>
          <w:rFonts w:hint="cs"/>
          <w:rtl/>
        </w:rPr>
      </w:pPr>
      <w:r>
        <w:rPr>
          <w:rFonts w:hint="cs"/>
          <w:rtl/>
        </w:rPr>
        <w:t xml:space="preserve">אנחנו עוברים למסתייגים. חבר הכנסת עזמי בשארה - אינו נוכח. חבר הכנסת ג'מאל זחאלקה - אינו נוכח. חבר הכנסת ואסל טאהא - גם הוא אינו נוכח. אם כן, אין מסתייגים. אנחנו עוברים ישר להצבעה. נא לצלצל. </w:t>
      </w:r>
    </w:p>
    <w:p w14:paraId="28768113" w14:textId="77777777" w:rsidR="00000000" w:rsidRDefault="00754752">
      <w:pPr>
        <w:pStyle w:val="a0"/>
        <w:rPr>
          <w:rFonts w:hint="cs"/>
          <w:rtl/>
        </w:rPr>
      </w:pPr>
    </w:p>
    <w:p w14:paraId="654278BD" w14:textId="77777777" w:rsidR="00000000" w:rsidRDefault="00754752">
      <w:pPr>
        <w:pStyle w:val="a0"/>
        <w:rPr>
          <w:rFonts w:hint="cs"/>
          <w:rtl/>
        </w:rPr>
      </w:pPr>
      <w:r>
        <w:rPr>
          <w:rFonts w:hint="cs"/>
          <w:rtl/>
        </w:rPr>
        <w:t>הצעת חוק חסינות חברי הכנסת, זכויותיהם וחובותיהם (תיקון מס' 31), התשס"ד-2004. אין מסתייגים. אנחנו נצביע כפי הצעת הוועדה על שם החוק, סעיף 1, סעיף 2, סעיף 3, עד הסוף, על הכול - כל החוק בקריאה שנייה כהצעת הוועדה. מי בעד? מי נגד? ההצבעה החלה. אין מסתייגים, אנ</w:t>
      </w:r>
      <w:r>
        <w:rPr>
          <w:rFonts w:hint="cs"/>
          <w:rtl/>
        </w:rPr>
        <w:t>י מזכיר.</w:t>
      </w:r>
    </w:p>
    <w:p w14:paraId="421EC566" w14:textId="77777777" w:rsidR="00000000" w:rsidRDefault="00754752">
      <w:pPr>
        <w:pStyle w:val="a0"/>
        <w:rPr>
          <w:rFonts w:hint="cs"/>
          <w:rtl/>
        </w:rPr>
      </w:pPr>
    </w:p>
    <w:p w14:paraId="3187B29F" w14:textId="77777777" w:rsidR="00000000" w:rsidRDefault="00754752">
      <w:pPr>
        <w:pStyle w:val="ab"/>
        <w:bidi/>
        <w:rPr>
          <w:rFonts w:hint="cs"/>
          <w:rtl/>
        </w:rPr>
      </w:pPr>
      <w:r>
        <w:rPr>
          <w:rFonts w:hint="cs"/>
          <w:rtl/>
        </w:rPr>
        <w:t>הצבעה מס' 8</w:t>
      </w:r>
    </w:p>
    <w:p w14:paraId="3DDC4C10" w14:textId="77777777" w:rsidR="00000000" w:rsidRDefault="00754752">
      <w:pPr>
        <w:pStyle w:val="ab"/>
        <w:bidi/>
        <w:rPr>
          <w:rFonts w:hint="cs"/>
          <w:rtl/>
        </w:rPr>
      </w:pPr>
    </w:p>
    <w:p w14:paraId="475ED489" w14:textId="77777777" w:rsidR="00000000" w:rsidRDefault="00754752">
      <w:pPr>
        <w:pStyle w:val="ac"/>
        <w:bidi/>
        <w:rPr>
          <w:rFonts w:hint="cs"/>
          <w:rtl/>
        </w:rPr>
      </w:pPr>
      <w:r>
        <w:rPr>
          <w:rFonts w:hint="cs"/>
          <w:rtl/>
        </w:rPr>
        <w:t xml:space="preserve">בעד סעיף 1 </w:t>
      </w:r>
      <w:r>
        <w:rPr>
          <w:rtl/>
        </w:rPr>
        <w:t>–</w:t>
      </w:r>
      <w:r>
        <w:rPr>
          <w:rFonts w:hint="cs"/>
          <w:rtl/>
        </w:rPr>
        <w:t xml:space="preserve"> 12</w:t>
      </w:r>
    </w:p>
    <w:p w14:paraId="1C0C53A1" w14:textId="77777777" w:rsidR="00000000" w:rsidRDefault="00754752">
      <w:pPr>
        <w:pStyle w:val="ac"/>
        <w:bidi/>
        <w:rPr>
          <w:rFonts w:hint="cs"/>
          <w:rtl/>
        </w:rPr>
      </w:pPr>
      <w:r>
        <w:rPr>
          <w:rFonts w:hint="cs"/>
          <w:rtl/>
        </w:rPr>
        <w:t xml:space="preserve">נגד </w:t>
      </w:r>
      <w:r>
        <w:rPr>
          <w:rtl/>
        </w:rPr>
        <w:t>–</w:t>
      </w:r>
      <w:r>
        <w:rPr>
          <w:rFonts w:hint="cs"/>
          <w:rtl/>
        </w:rPr>
        <w:t xml:space="preserve"> אין</w:t>
      </w:r>
    </w:p>
    <w:p w14:paraId="1FF10262" w14:textId="77777777" w:rsidR="00000000" w:rsidRDefault="00754752">
      <w:pPr>
        <w:pStyle w:val="ac"/>
        <w:bidi/>
        <w:rPr>
          <w:rFonts w:hint="cs"/>
          <w:rtl/>
        </w:rPr>
      </w:pPr>
      <w:r>
        <w:rPr>
          <w:rFonts w:hint="cs"/>
          <w:rtl/>
        </w:rPr>
        <w:t xml:space="preserve">נמנעים </w:t>
      </w:r>
      <w:r>
        <w:rPr>
          <w:rtl/>
        </w:rPr>
        <w:t>–</w:t>
      </w:r>
      <w:r>
        <w:rPr>
          <w:rFonts w:hint="cs"/>
          <w:rtl/>
        </w:rPr>
        <w:t xml:space="preserve"> אין</w:t>
      </w:r>
    </w:p>
    <w:p w14:paraId="7BF53A99" w14:textId="77777777" w:rsidR="00000000" w:rsidRDefault="00754752">
      <w:pPr>
        <w:pStyle w:val="ad"/>
        <w:bidi/>
        <w:rPr>
          <w:rFonts w:hint="cs"/>
          <w:rtl/>
        </w:rPr>
      </w:pPr>
      <w:r>
        <w:rPr>
          <w:rFonts w:hint="cs"/>
          <w:rtl/>
        </w:rPr>
        <w:t>סעיף 1 נתקבל.</w:t>
      </w:r>
    </w:p>
    <w:p w14:paraId="09D5E6FD" w14:textId="77777777" w:rsidR="00000000" w:rsidRDefault="00754752">
      <w:pPr>
        <w:pStyle w:val="a0"/>
        <w:rPr>
          <w:rFonts w:hint="cs"/>
          <w:rtl/>
        </w:rPr>
      </w:pPr>
    </w:p>
    <w:p w14:paraId="6E0B1E7F" w14:textId="77777777" w:rsidR="00000000" w:rsidRDefault="00754752">
      <w:pPr>
        <w:pStyle w:val="af1"/>
        <w:rPr>
          <w:rtl/>
        </w:rPr>
      </w:pPr>
      <w:r>
        <w:rPr>
          <w:rtl/>
        </w:rPr>
        <w:t>היו"ר נסים דהן:</w:t>
      </w:r>
    </w:p>
    <w:p w14:paraId="3B9DDCE2" w14:textId="77777777" w:rsidR="00000000" w:rsidRDefault="00754752">
      <w:pPr>
        <w:pStyle w:val="a0"/>
        <w:rPr>
          <w:rtl/>
        </w:rPr>
      </w:pPr>
    </w:p>
    <w:p w14:paraId="322F8F90" w14:textId="77777777" w:rsidR="00000000" w:rsidRDefault="00754752">
      <w:pPr>
        <w:pStyle w:val="a0"/>
        <w:rPr>
          <w:rFonts w:hint="cs"/>
          <w:rtl/>
        </w:rPr>
      </w:pPr>
      <w:r>
        <w:rPr>
          <w:rFonts w:hint="cs"/>
          <w:rtl/>
        </w:rPr>
        <w:t>13 בעד, לרבות קולו של היושב-ראש, אין מתנגדים, אין נמנעים. הצעת החוק נתקבלה בקריאה שנייה. לא התקבלו הסתייגויות.</w:t>
      </w:r>
    </w:p>
    <w:p w14:paraId="65A34966" w14:textId="77777777" w:rsidR="00000000" w:rsidRDefault="00754752">
      <w:pPr>
        <w:pStyle w:val="a0"/>
        <w:rPr>
          <w:rFonts w:hint="cs"/>
          <w:rtl/>
        </w:rPr>
      </w:pPr>
    </w:p>
    <w:p w14:paraId="4443AFD6" w14:textId="77777777" w:rsidR="00000000" w:rsidRDefault="00754752">
      <w:pPr>
        <w:pStyle w:val="a0"/>
        <w:rPr>
          <w:rFonts w:hint="cs"/>
          <w:rtl/>
        </w:rPr>
      </w:pPr>
      <w:r>
        <w:rPr>
          <w:rFonts w:hint="cs"/>
          <w:rtl/>
        </w:rPr>
        <w:t>אנחנו עוברים לקריאה שלישית. הצעת חוק חסינות חברי ה</w:t>
      </w:r>
      <w:r>
        <w:rPr>
          <w:rFonts w:hint="cs"/>
          <w:rtl/>
        </w:rPr>
        <w:t>כנסת, זכויותיהם וחובותיהם (תיקון מס' 31), התשס"ד-2004 - מי בעד? מי נגד?</w:t>
      </w:r>
    </w:p>
    <w:p w14:paraId="73BD8027" w14:textId="77777777" w:rsidR="00000000" w:rsidRDefault="00754752">
      <w:pPr>
        <w:pStyle w:val="a0"/>
        <w:rPr>
          <w:rFonts w:hint="cs"/>
          <w:rtl/>
        </w:rPr>
      </w:pPr>
    </w:p>
    <w:p w14:paraId="47EA4916" w14:textId="77777777" w:rsidR="00000000" w:rsidRDefault="00754752">
      <w:pPr>
        <w:pStyle w:val="ab"/>
        <w:bidi/>
        <w:rPr>
          <w:rFonts w:hint="cs"/>
          <w:rtl/>
        </w:rPr>
      </w:pPr>
      <w:r>
        <w:rPr>
          <w:rFonts w:hint="cs"/>
          <w:rtl/>
        </w:rPr>
        <w:t>הצבעה מס' 9</w:t>
      </w:r>
    </w:p>
    <w:p w14:paraId="0202A0A5" w14:textId="77777777" w:rsidR="00000000" w:rsidRDefault="00754752">
      <w:pPr>
        <w:pStyle w:val="ab"/>
        <w:bidi/>
        <w:rPr>
          <w:rFonts w:hint="cs"/>
          <w:rtl/>
        </w:rPr>
      </w:pPr>
    </w:p>
    <w:p w14:paraId="39D990A4" w14:textId="77777777" w:rsidR="00000000" w:rsidRDefault="00754752">
      <w:pPr>
        <w:pStyle w:val="ac"/>
        <w:bidi/>
        <w:rPr>
          <w:rFonts w:hint="cs"/>
          <w:rtl/>
        </w:rPr>
      </w:pPr>
      <w:r>
        <w:rPr>
          <w:rFonts w:hint="cs"/>
          <w:rtl/>
        </w:rPr>
        <w:t xml:space="preserve">בעד החוק </w:t>
      </w:r>
      <w:r>
        <w:rPr>
          <w:rtl/>
        </w:rPr>
        <w:t>–</w:t>
      </w:r>
      <w:r>
        <w:rPr>
          <w:rFonts w:hint="cs"/>
          <w:rtl/>
        </w:rPr>
        <w:t xml:space="preserve"> 13</w:t>
      </w:r>
    </w:p>
    <w:p w14:paraId="6A8EADFB" w14:textId="77777777" w:rsidR="00000000" w:rsidRDefault="00754752">
      <w:pPr>
        <w:pStyle w:val="ac"/>
        <w:bidi/>
        <w:rPr>
          <w:rFonts w:hint="cs"/>
          <w:rtl/>
        </w:rPr>
      </w:pPr>
      <w:r>
        <w:rPr>
          <w:rFonts w:hint="cs"/>
          <w:rtl/>
        </w:rPr>
        <w:t xml:space="preserve">נגד </w:t>
      </w:r>
      <w:r>
        <w:rPr>
          <w:rtl/>
        </w:rPr>
        <w:t>–</w:t>
      </w:r>
      <w:r>
        <w:rPr>
          <w:rFonts w:hint="cs"/>
          <w:rtl/>
        </w:rPr>
        <w:t xml:space="preserve"> אין</w:t>
      </w:r>
    </w:p>
    <w:p w14:paraId="7EB5752F" w14:textId="77777777" w:rsidR="00000000" w:rsidRDefault="00754752">
      <w:pPr>
        <w:pStyle w:val="ac"/>
        <w:bidi/>
        <w:rPr>
          <w:rFonts w:hint="cs"/>
          <w:rtl/>
        </w:rPr>
      </w:pPr>
      <w:r>
        <w:rPr>
          <w:rFonts w:hint="cs"/>
          <w:rtl/>
        </w:rPr>
        <w:t xml:space="preserve">נמנעים </w:t>
      </w:r>
      <w:r>
        <w:rPr>
          <w:rtl/>
        </w:rPr>
        <w:t>–</w:t>
      </w:r>
      <w:r>
        <w:rPr>
          <w:rFonts w:hint="cs"/>
          <w:rtl/>
        </w:rPr>
        <w:t xml:space="preserve"> אין</w:t>
      </w:r>
    </w:p>
    <w:p w14:paraId="125D87B6" w14:textId="77777777" w:rsidR="00000000" w:rsidRDefault="00754752">
      <w:pPr>
        <w:pStyle w:val="ad"/>
        <w:bidi/>
        <w:rPr>
          <w:rFonts w:hint="cs"/>
          <w:rtl/>
        </w:rPr>
      </w:pPr>
      <w:r>
        <w:rPr>
          <w:rFonts w:hint="cs"/>
          <w:rtl/>
        </w:rPr>
        <w:t>חוק חסינות חברי הכנסת, זכויותיהם וחובותיהם (תיקון מס' 31), התשס"ד-2004, נתקבל.</w:t>
      </w:r>
    </w:p>
    <w:p w14:paraId="292BF981" w14:textId="77777777" w:rsidR="00000000" w:rsidRDefault="00754752">
      <w:pPr>
        <w:pStyle w:val="a0"/>
        <w:rPr>
          <w:rFonts w:hint="cs"/>
          <w:rtl/>
        </w:rPr>
      </w:pPr>
    </w:p>
    <w:p w14:paraId="170FA009" w14:textId="77777777" w:rsidR="00000000" w:rsidRDefault="00754752">
      <w:pPr>
        <w:pStyle w:val="af1"/>
        <w:rPr>
          <w:rtl/>
        </w:rPr>
      </w:pPr>
      <w:r>
        <w:rPr>
          <w:rtl/>
        </w:rPr>
        <w:t>היו"ר נסים דהן:</w:t>
      </w:r>
    </w:p>
    <w:p w14:paraId="4D7B2866" w14:textId="77777777" w:rsidR="00000000" w:rsidRDefault="00754752">
      <w:pPr>
        <w:pStyle w:val="a0"/>
        <w:rPr>
          <w:rtl/>
        </w:rPr>
      </w:pPr>
    </w:p>
    <w:p w14:paraId="08C9B490" w14:textId="77777777" w:rsidR="00000000" w:rsidRDefault="00754752">
      <w:pPr>
        <w:pStyle w:val="a0"/>
        <w:rPr>
          <w:rFonts w:hint="cs"/>
          <w:rtl/>
        </w:rPr>
      </w:pPr>
      <w:r>
        <w:rPr>
          <w:rFonts w:hint="cs"/>
          <w:rtl/>
        </w:rPr>
        <w:t>14 בעד, לרבות קולו של יושב-ראש הכנסת</w:t>
      </w:r>
      <w:r>
        <w:rPr>
          <w:rFonts w:hint="cs"/>
          <w:rtl/>
        </w:rPr>
        <w:t xml:space="preserve"> חבר הכנסת רובי ריבלין, אין מתנגדים, אין נמנעים. הצעת החוק נתקבלה בקריאה שלישית.</w:t>
      </w:r>
    </w:p>
    <w:p w14:paraId="3D20B42E" w14:textId="77777777" w:rsidR="00000000" w:rsidRDefault="00754752">
      <w:pPr>
        <w:pStyle w:val="a0"/>
        <w:rPr>
          <w:rFonts w:hint="cs"/>
          <w:rtl/>
        </w:rPr>
      </w:pPr>
    </w:p>
    <w:p w14:paraId="2AAD2792" w14:textId="77777777" w:rsidR="00000000" w:rsidRDefault="00754752">
      <w:pPr>
        <w:pStyle w:val="a0"/>
        <w:rPr>
          <w:rFonts w:hint="cs"/>
          <w:rtl/>
        </w:rPr>
      </w:pPr>
      <w:r>
        <w:rPr>
          <w:rFonts w:hint="cs"/>
          <w:rtl/>
        </w:rPr>
        <w:t>יושב-ראש הוועדה מוזמן לסדרת ברכות.</w:t>
      </w:r>
    </w:p>
    <w:p w14:paraId="4FD3E43B" w14:textId="77777777" w:rsidR="00000000" w:rsidRDefault="00754752">
      <w:pPr>
        <w:pStyle w:val="a0"/>
        <w:rPr>
          <w:rFonts w:hint="cs"/>
          <w:rtl/>
        </w:rPr>
      </w:pPr>
    </w:p>
    <w:p w14:paraId="0EE77D42" w14:textId="77777777" w:rsidR="00000000" w:rsidRDefault="00754752">
      <w:pPr>
        <w:pStyle w:val="a"/>
        <w:rPr>
          <w:rtl/>
        </w:rPr>
      </w:pPr>
      <w:bookmarkStart w:id="346" w:name="FS000001038T07_06_2004_21_43_57"/>
      <w:bookmarkStart w:id="347" w:name="FS000001038T08_06_2004_10_15_19"/>
      <w:bookmarkStart w:id="348" w:name="_Toc75097270"/>
      <w:bookmarkEnd w:id="346"/>
      <w:r>
        <w:rPr>
          <w:rFonts w:hint="eastAsia"/>
          <w:rtl/>
        </w:rPr>
        <w:t>רוני</w:t>
      </w:r>
      <w:r>
        <w:rPr>
          <w:rtl/>
        </w:rPr>
        <w:t xml:space="preserve"> בר-און (יו"ר ועדת הכנסת):</w:t>
      </w:r>
      <w:bookmarkEnd w:id="348"/>
    </w:p>
    <w:p w14:paraId="61BD0DF0" w14:textId="77777777" w:rsidR="00000000" w:rsidRDefault="00754752">
      <w:pPr>
        <w:pStyle w:val="a0"/>
        <w:rPr>
          <w:rtl/>
        </w:rPr>
      </w:pPr>
    </w:p>
    <w:bookmarkEnd w:id="347"/>
    <w:p w14:paraId="2CCC9C89" w14:textId="77777777" w:rsidR="00000000" w:rsidRDefault="00754752">
      <w:pPr>
        <w:pStyle w:val="a0"/>
        <w:rPr>
          <w:rFonts w:hint="cs"/>
          <w:rtl/>
        </w:rPr>
      </w:pPr>
      <w:r>
        <w:rPr>
          <w:rFonts w:hint="cs"/>
          <w:rtl/>
        </w:rPr>
        <w:t>אדוני היושב-ראש, חברי הכנסת, שוב אני מזכיר שזה חוק שקיבלנו אותו והלוואי שלא נגיע למצב שנצטרך לעשות בו שימו</w:t>
      </w:r>
      <w:r>
        <w:rPr>
          <w:rFonts w:hint="cs"/>
          <w:rtl/>
        </w:rPr>
        <w:t xml:space="preserve">ש. </w:t>
      </w:r>
    </w:p>
    <w:p w14:paraId="409E0046" w14:textId="77777777" w:rsidR="00000000" w:rsidRDefault="00754752">
      <w:pPr>
        <w:pStyle w:val="a0"/>
        <w:rPr>
          <w:rFonts w:hint="cs"/>
          <w:rtl/>
        </w:rPr>
      </w:pPr>
    </w:p>
    <w:p w14:paraId="087D425E" w14:textId="77777777" w:rsidR="00000000" w:rsidRDefault="00754752">
      <w:pPr>
        <w:pStyle w:val="a0"/>
        <w:rPr>
          <w:rFonts w:hint="cs"/>
          <w:rtl/>
        </w:rPr>
      </w:pPr>
      <w:r>
        <w:rPr>
          <w:rFonts w:hint="cs"/>
          <w:rtl/>
        </w:rPr>
        <w:t xml:space="preserve">אני רוצה גם בעניין זה להודות ליושב-ראש הכנסת על היוזמה, לוועדת המשנה בראשות חבר הכנסת שאול יהלום, לקצין הכנסת ולאיש המשמר שהופקד על היחידה לאבטחת אישים של הכנסת. אני רוצה להודות לגורמי הביטחון </w:t>
      </w:r>
      <w:r>
        <w:rPr>
          <w:rtl/>
        </w:rPr>
        <w:t>–</w:t>
      </w:r>
      <w:r>
        <w:rPr>
          <w:rFonts w:hint="cs"/>
          <w:rtl/>
        </w:rPr>
        <w:t xml:space="preserve"> לצבא, לשירות הביטחון הכללי ולמשטרה. ליועצות המשפטיות, למ</w:t>
      </w:r>
      <w:r>
        <w:rPr>
          <w:rFonts w:hint="cs"/>
          <w:rtl/>
        </w:rPr>
        <w:t xml:space="preserve">נהלת הוועדה, לעוזרת לראש הוועדה ולמזכירות הוועדה, ולכל חברי הכנסת שנטלו חלק בהצבעה. תודה רבה. </w:t>
      </w:r>
    </w:p>
    <w:p w14:paraId="4867C7D2" w14:textId="77777777" w:rsidR="00000000" w:rsidRDefault="00754752">
      <w:pPr>
        <w:pStyle w:val="a0"/>
        <w:rPr>
          <w:rFonts w:hint="cs"/>
          <w:rtl/>
        </w:rPr>
      </w:pPr>
    </w:p>
    <w:p w14:paraId="50699B8E" w14:textId="77777777" w:rsidR="00000000" w:rsidRDefault="00754752">
      <w:pPr>
        <w:pStyle w:val="a0"/>
        <w:rPr>
          <w:rFonts w:hint="cs"/>
          <w:rtl/>
        </w:rPr>
      </w:pPr>
    </w:p>
    <w:p w14:paraId="7E816F5F" w14:textId="77777777" w:rsidR="00000000" w:rsidRDefault="00754752">
      <w:pPr>
        <w:pStyle w:val="a2"/>
        <w:rPr>
          <w:rFonts w:hint="cs"/>
          <w:rtl/>
        </w:rPr>
      </w:pPr>
      <w:bookmarkStart w:id="349" w:name="_Toc75097271"/>
      <w:r>
        <w:rPr>
          <w:rFonts w:hint="cs"/>
          <w:rtl/>
        </w:rPr>
        <w:t>מסמכים שהונחו על שולחן הכנסת</w:t>
      </w:r>
      <w:bookmarkEnd w:id="349"/>
    </w:p>
    <w:p w14:paraId="469A9914" w14:textId="77777777" w:rsidR="00000000" w:rsidRDefault="00754752">
      <w:pPr>
        <w:pStyle w:val="a0"/>
        <w:rPr>
          <w:rFonts w:hint="cs"/>
          <w:rtl/>
        </w:rPr>
      </w:pPr>
    </w:p>
    <w:p w14:paraId="33EF80FD" w14:textId="77777777" w:rsidR="00000000" w:rsidRDefault="00754752">
      <w:pPr>
        <w:pStyle w:val="af1"/>
        <w:rPr>
          <w:rtl/>
        </w:rPr>
      </w:pPr>
      <w:r>
        <w:rPr>
          <w:rtl/>
        </w:rPr>
        <w:t>היו"ר נסים דהן:</w:t>
      </w:r>
    </w:p>
    <w:p w14:paraId="063432E5" w14:textId="77777777" w:rsidR="00000000" w:rsidRDefault="00754752">
      <w:pPr>
        <w:pStyle w:val="a0"/>
        <w:rPr>
          <w:rtl/>
        </w:rPr>
      </w:pPr>
    </w:p>
    <w:p w14:paraId="1B912B86" w14:textId="77777777" w:rsidR="00000000" w:rsidRDefault="00754752">
      <w:pPr>
        <w:pStyle w:val="a0"/>
        <w:rPr>
          <w:rFonts w:hint="cs"/>
          <w:rtl/>
        </w:rPr>
      </w:pPr>
      <w:r>
        <w:rPr>
          <w:rFonts w:hint="cs"/>
          <w:rtl/>
        </w:rPr>
        <w:t>לפני שממשיכים בסדר-היום, הודעה לסגנית מזכיר הכנסת.</w:t>
      </w:r>
    </w:p>
    <w:p w14:paraId="2B3F6D3A" w14:textId="77777777" w:rsidR="00000000" w:rsidRDefault="00754752">
      <w:pPr>
        <w:pStyle w:val="a0"/>
        <w:rPr>
          <w:rFonts w:hint="cs"/>
          <w:rtl/>
        </w:rPr>
      </w:pPr>
    </w:p>
    <w:p w14:paraId="3B4E10BA" w14:textId="77777777" w:rsidR="00000000" w:rsidRDefault="00754752">
      <w:pPr>
        <w:pStyle w:val="a"/>
        <w:rPr>
          <w:rtl/>
        </w:rPr>
      </w:pPr>
      <w:bookmarkStart w:id="350" w:name="FS000000136T07_06_2004_20_53_20"/>
      <w:bookmarkStart w:id="351" w:name="_Toc75097272"/>
      <w:bookmarkEnd w:id="350"/>
      <w:r>
        <w:rPr>
          <w:rFonts w:hint="eastAsia"/>
          <w:rtl/>
        </w:rPr>
        <w:t>סגנית</w:t>
      </w:r>
      <w:r>
        <w:rPr>
          <w:rtl/>
        </w:rPr>
        <w:t xml:space="preserve"> מזכיר הכנסת רות קפלן:</w:t>
      </w:r>
      <w:bookmarkEnd w:id="351"/>
    </w:p>
    <w:p w14:paraId="3CE4946D" w14:textId="77777777" w:rsidR="00000000" w:rsidRDefault="00754752">
      <w:pPr>
        <w:pStyle w:val="a0"/>
        <w:rPr>
          <w:rFonts w:hint="cs"/>
          <w:rtl/>
        </w:rPr>
      </w:pPr>
    </w:p>
    <w:p w14:paraId="281EDFCF" w14:textId="77777777" w:rsidR="00000000" w:rsidRDefault="00754752">
      <w:pPr>
        <w:pStyle w:val="a0"/>
        <w:rPr>
          <w:rFonts w:hint="cs"/>
          <w:rtl/>
        </w:rPr>
      </w:pPr>
      <w:r>
        <w:rPr>
          <w:rFonts w:hint="cs"/>
          <w:rtl/>
        </w:rPr>
        <w:t>ברשות יושב-ראש הישיבה, הנני מתכ</w:t>
      </w:r>
      <w:r>
        <w:rPr>
          <w:rFonts w:hint="cs"/>
          <w:rtl/>
        </w:rPr>
        <w:t>בדת להודיע, כי הונחה היום על שולחן הכנסת המלצת הוועדה הציבורית לקביעת שכר ותשלומים אחרים לחברי הכנסת בנושא עוזרים פרלמנטריים. תודה רבה.</w:t>
      </w:r>
    </w:p>
    <w:p w14:paraId="437CC33E" w14:textId="77777777" w:rsidR="00000000" w:rsidRDefault="00754752">
      <w:pPr>
        <w:pStyle w:val="a0"/>
        <w:rPr>
          <w:rFonts w:hint="cs"/>
          <w:rtl/>
        </w:rPr>
      </w:pPr>
    </w:p>
    <w:p w14:paraId="245B0076" w14:textId="77777777" w:rsidR="00000000" w:rsidRDefault="00754752">
      <w:pPr>
        <w:pStyle w:val="af1"/>
        <w:rPr>
          <w:rtl/>
        </w:rPr>
      </w:pPr>
      <w:r>
        <w:rPr>
          <w:rtl/>
        </w:rPr>
        <w:t>היו"ר נסים דהן:</w:t>
      </w:r>
    </w:p>
    <w:p w14:paraId="522D67A9" w14:textId="77777777" w:rsidR="00000000" w:rsidRDefault="00754752">
      <w:pPr>
        <w:pStyle w:val="a0"/>
        <w:rPr>
          <w:rtl/>
        </w:rPr>
      </w:pPr>
    </w:p>
    <w:p w14:paraId="32EEB276" w14:textId="77777777" w:rsidR="00000000" w:rsidRDefault="00754752">
      <w:pPr>
        <w:pStyle w:val="a0"/>
        <w:rPr>
          <w:rFonts w:hint="cs"/>
          <w:rtl/>
        </w:rPr>
      </w:pPr>
      <w:r>
        <w:rPr>
          <w:rFonts w:hint="cs"/>
          <w:rtl/>
        </w:rPr>
        <w:t>תודה רבה.</w:t>
      </w:r>
    </w:p>
    <w:p w14:paraId="0A411A35" w14:textId="77777777" w:rsidR="00000000" w:rsidRDefault="00754752">
      <w:pPr>
        <w:pStyle w:val="a2"/>
        <w:rPr>
          <w:rFonts w:hint="cs"/>
          <w:rtl/>
        </w:rPr>
      </w:pPr>
    </w:p>
    <w:p w14:paraId="7E9725B6" w14:textId="77777777" w:rsidR="00000000" w:rsidRDefault="00754752">
      <w:pPr>
        <w:pStyle w:val="a0"/>
        <w:rPr>
          <w:rFonts w:hint="cs"/>
          <w:rtl/>
        </w:rPr>
      </w:pPr>
    </w:p>
    <w:p w14:paraId="078EBBBE" w14:textId="77777777" w:rsidR="00000000" w:rsidRDefault="00754752">
      <w:pPr>
        <w:pStyle w:val="a2"/>
        <w:rPr>
          <w:rFonts w:hint="cs"/>
          <w:rtl/>
        </w:rPr>
      </w:pPr>
      <w:bookmarkStart w:id="352" w:name="CS27061FI0027061T07_06_2004_20_54_37"/>
      <w:bookmarkStart w:id="353" w:name="_Toc75097273"/>
      <w:bookmarkEnd w:id="352"/>
      <w:r>
        <w:rPr>
          <w:rtl/>
        </w:rPr>
        <w:t>הצעת חוק לתיקון פקודת מס הכנסה (מס' 139), התשס"ד-2004</w:t>
      </w:r>
      <w:bookmarkEnd w:id="353"/>
    </w:p>
    <w:p w14:paraId="09C52EFC" w14:textId="77777777" w:rsidR="00000000" w:rsidRDefault="00754752">
      <w:pPr>
        <w:pStyle w:val="a0"/>
        <w:rPr>
          <w:rFonts w:hint="cs"/>
          <w:rtl/>
        </w:rPr>
      </w:pPr>
      <w:r>
        <w:rPr>
          <w:rtl/>
        </w:rPr>
        <w:t>[</w:t>
      </w:r>
      <w:r>
        <w:rPr>
          <w:rFonts w:hint="cs"/>
          <w:rtl/>
        </w:rPr>
        <w:t xml:space="preserve">מס' מ/34; </w:t>
      </w:r>
      <w:r>
        <w:rPr>
          <w:rtl/>
        </w:rPr>
        <w:t xml:space="preserve">"דברי הכנסת", </w:t>
      </w:r>
      <w:r>
        <w:rPr>
          <w:rFonts w:hint="cs"/>
          <w:rtl/>
        </w:rPr>
        <w:t>מושב ראשון,</w:t>
      </w:r>
      <w:r>
        <w:rPr>
          <w:rFonts w:hint="cs"/>
          <w:rtl/>
        </w:rPr>
        <w:t xml:space="preserve"> </w:t>
      </w:r>
      <w:r>
        <w:rPr>
          <w:rtl/>
        </w:rPr>
        <w:t>חוב</w:t>
      </w:r>
      <w:r>
        <w:rPr>
          <w:rFonts w:hint="cs"/>
          <w:rtl/>
        </w:rPr>
        <w:t>'</w:t>
      </w:r>
      <w:r>
        <w:rPr>
          <w:rtl/>
        </w:rPr>
        <w:t xml:space="preserve"> </w:t>
      </w:r>
      <w:r>
        <w:rPr>
          <w:rFonts w:hint="cs"/>
          <w:rtl/>
        </w:rPr>
        <w:t>ט"ז</w:t>
      </w:r>
      <w:r>
        <w:rPr>
          <w:rtl/>
        </w:rPr>
        <w:t>, עמ'</w:t>
      </w:r>
      <w:r>
        <w:rPr>
          <w:rFonts w:hint="cs"/>
          <w:rtl/>
        </w:rPr>
        <w:t xml:space="preserve">  3730; נספחות.</w:t>
      </w:r>
      <w:r>
        <w:rPr>
          <w:rtl/>
        </w:rPr>
        <w:t>]</w:t>
      </w:r>
    </w:p>
    <w:p w14:paraId="6CA82D8B" w14:textId="77777777" w:rsidR="00000000" w:rsidRDefault="00754752">
      <w:pPr>
        <w:pStyle w:val="-0"/>
        <w:rPr>
          <w:rtl/>
        </w:rPr>
      </w:pPr>
      <w:bookmarkStart w:id="354" w:name="_Toc75097274"/>
      <w:r>
        <w:rPr>
          <w:rtl/>
        </w:rPr>
        <w:t>(קריאה שני</w:t>
      </w:r>
      <w:r>
        <w:rPr>
          <w:rFonts w:hint="cs"/>
          <w:rtl/>
        </w:rPr>
        <w:t>י</w:t>
      </w:r>
      <w:r>
        <w:rPr>
          <w:rtl/>
        </w:rPr>
        <w:t>ה וקריאה שלישית)</w:t>
      </w:r>
      <w:bookmarkEnd w:id="354"/>
      <w:r>
        <w:rPr>
          <w:rtl/>
        </w:rPr>
        <w:t xml:space="preserve"> </w:t>
      </w:r>
    </w:p>
    <w:p w14:paraId="0AE82FF3" w14:textId="77777777" w:rsidR="00000000" w:rsidRDefault="00754752">
      <w:pPr>
        <w:pStyle w:val="a0"/>
        <w:rPr>
          <w:rFonts w:hint="cs"/>
          <w:rtl/>
        </w:rPr>
      </w:pPr>
    </w:p>
    <w:p w14:paraId="088439E6" w14:textId="77777777" w:rsidR="00000000" w:rsidRDefault="00754752">
      <w:pPr>
        <w:pStyle w:val="af1"/>
        <w:rPr>
          <w:rtl/>
        </w:rPr>
      </w:pPr>
      <w:r>
        <w:rPr>
          <w:rtl/>
        </w:rPr>
        <w:t>היו"ר נסים דהן:</w:t>
      </w:r>
    </w:p>
    <w:p w14:paraId="53ADDE02" w14:textId="77777777" w:rsidR="00000000" w:rsidRDefault="00754752">
      <w:pPr>
        <w:pStyle w:val="a0"/>
        <w:rPr>
          <w:rtl/>
        </w:rPr>
      </w:pPr>
    </w:p>
    <w:p w14:paraId="502AC812" w14:textId="77777777" w:rsidR="00000000" w:rsidRDefault="00754752">
      <w:pPr>
        <w:pStyle w:val="a0"/>
        <w:rPr>
          <w:rFonts w:hint="cs"/>
          <w:rtl/>
        </w:rPr>
      </w:pPr>
      <w:r>
        <w:rPr>
          <w:rFonts w:hint="cs"/>
          <w:rtl/>
        </w:rPr>
        <w:t>אנחנו ממשיכים בסדר-היום: הצעת חוק לתיקון פקודת מס הכנסה (מס' 139), התשס"ד-2004, קריאה שנייה וקריאה שלישית. יציג את הצעת החוק יושב-ראש ועדת הכספים. ברוך הבא, חבר הכנסת אברהם הירשז</w:t>
      </w:r>
      <w:r>
        <w:rPr>
          <w:rFonts w:hint="cs"/>
          <w:rtl/>
        </w:rPr>
        <w:t>ון היקר והחשוב.</w:t>
      </w:r>
    </w:p>
    <w:p w14:paraId="144A301C" w14:textId="77777777" w:rsidR="00000000" w:rsidRDefault="00754752">
      <w:pPr>
        <w:pStyle w:val="a0"/>
        <w:rPr>
          <w:rFonts w:hint="cs"/>
          <w:rtl/>
        </w:rPr>
      </w:pPr>
    </w:p>
    <w:p w14:paraId="7D246647" w14:textId="77777777" w:rsidR="00000000" w:rsidRDefault="00754752">
      <w:pPr>
        <w:pStyle w:val="a"/>
        <w:rPr>
          <w:rtl/>
        </w:rPr>
      </w:pPr>
      <w:bookmarkStart w:id="355" w:name="FS000000466T07_06_2004_20_54_56"/>
      <w:bookmarkStart w:id="356" w:name="_Toc75097275"/>
      <w:bookmarkEnd w:id="355"/>
      <w:r>
        <w:rPr>
          <w:rFonts w:hint="eastAsia"/>
          <w:rtl/>
        </w:rPr>
        <w:t>אברהם</w:t>
      </w:r>
      <w:r>
        <w:rPr>
          <w:rtl/>
        </w:rPr>
        <w:t xml:space="preserve"> הירשזון (יו"ר ועדת הכספים):</w:t>
      </w:r>
      <w:bookmarkEnd w:id="356"/>
    </w:p>
    <w:p w14:paraId="7874B643" w14:textId="77777777" w:rsidR="00000000" w:rsidRDefault="00754752">
      <w:pPr>
        <w:pStyle w:val="a0"/>
        <w:rPr>
          <w:rFonts w:hint="cs"/>
          <w:rtl/>
        </w:rPr>
      </w:pPr>
    </w:p>
    <w:p w14:paraId="30812DF0" w14:textId="77777777" w:rsidR="00000000" w:rsidRDefault="00754752">
      <w:pPr>
        <w:pStyle w:val="a0"/>
        <w:rPr>
          <w:rFonts w:hint="cs"/>
          <w:rtl/>
        </w:rPr>
      </w:pPr>
      <w:r>
        <w:rPr>
          <w:rFonts w:hint="cs"/>
          <w:rtl/>
        </w:rPr>
        <w:t>אדוני היושב-ראש, ידידי חבר הכנסת דהן, רבותי חברי הכנסת, הצעת החוק לתיקון פקודת מס הכנסה (מס' 139), התשס"ד-2004, המונחת לפניכם לקריאה שנייה ולקריאה שלישית, מקורה בהצעת חוק ממשלתית.</w:t>
      </w:r>
    </w:p>
    <w:p w14:paraId="66CC24EE" w14:textId="77777777" w:rsidR="00000000" w:rsidRDefault="00754752">
      <w:pPr>
        <w:pStyle w:val="a0"/>
        <w:rPr>
          <w:rFonts w:hint="cs"/>
          <w:rtl/>
        </w:rPr>
      </w:pPr>
    </w:p>
    <w:p w14:paraId="40B1A902" w14:textId="77777777" w:rsidR="00000000" w:rsidRDefault="00754752">
      <w:pPr>
        <w:pStyle w:val="a0"/>
        <w:rPr>
          <w:rFonts w:hint="cs"/>
          <w:rtl/>
        </w:rPr>
      </w:pPr>
      <w:r>
        <w:rPr>
          <w:rFonts w:hint="cs"/>
          <w:rtl/>
        </w:rPr>
        <w:t>סעיף 104ג לפקודת מס הכנ</w:t>
      </w:r>
      <w:r>
        <w:rPr>
          <w:rFonts w:hint="cs"/>
          <w:rtl/>
        </w:rPr>
        <w:t>סה קובע דחיית מס בעת העברת מניות שחברה מחזיקה בחברה אחרת לבעל המניות בה, אם מתקיימים התנאים הקבועים בסעיף האמור, ובלבד שהתקבל אישור לכך מטעם נציב מס הכנסה לפני העברת המניות כאמור.</w:t>
      </w:r>
    </w:p>
    <w:p w14:paraId="7AAD96CD" w14:textId="77777777" w:rsidR="00000000" w:rsidRDefault="00754752">
      <w:pPr>
        <w:pStyle w:val="a0"/>
        <w:rPr>
          <w:rFonts w:hint="cs"/>
          <w:rtl/>
        </w:rPr>
      </w:pPr>
    </w:p>
    <w:p w14:paraId="707F37F2" w14:textId="77777777" w:rsidR="00000000" w:rsidRDefault="00754752">
      <w:pPr>
        <w:pStyle w:val="a0"/>
        <w:rPr>
          <w:rFonts w:hint="cs"/>
          <w:rtl/>
        </w:rPr>
      </w:pPr>
      <w:r>
        <w:rPr>
          <w:rFonts w:hint="cs"/>
          <w:rtl/>
        </w:rPr>
        <w:t>בהצעת חוק זו מוצע לתת זכות ערעור על סירוב הנציב לאשר העברת מניות כאמור, בדו</w:t>
      </w:r>
      <w:r>
        <w:rPr>
          <w:rFonts w:hint="cs"/>
          <w:rtl/>
        </w:rPr>
        <w:t>מה לזכות הערעור הקבועה בסעיפים אחרים בפקודה שגם בהם נדרש אישור מראש של הנציב.</w:t>
      </w:r>
    </w:p>
    <w:p w14:paraId="5B923A52" w14:textId="77777777" w:rsidR="00000000" w:rsidRDefault="00754752">
      <w:pPr>
        <w:pStyle w:val="a0"/>
        <w:rPr>
          <w:rFonts w:hint="cs"/>
          <w:rtl/>
        </w:rPr>
      </w:pPr>
    </w:p>
    <w:p w14:paraId="13D43BED" w14:textId="77777777" w:rsidR="00000000" w:rsidRDefault="00754752">
      <w:pPr>
        <w:pStyle w:val="a0"/>
        <w:rPr>
          <w:rFonts w:hint="cs"/>
          <w:rtl/>
        </w:rPr>
      </w:pPr>
      <w:r>
        <w:rPr>
          <w:rFonts w:hint="cs"/>
          <w:rtl/>
        </w:rPr>
        <w:t xml:space="preserve">לשם כך מוצע לקבוע, כי רואים את החלטת הסירוב של הנציב כאילו היתה צו לפי סעיף </w:t>
      </w:r>
      <w:r>
        <w:rPr>
          <w:rtl/>
        </w:rPr>
        <w:br/>
      </w:r>
      <w:r>
        <w:rPr>
          <w:rFonts w:hint="cs"/>
          <w:rtl/>
        </w:rPr>
        <w:t xml:space="preserve">152(ב) לפקודה, ובכך לאפשר למי שרואה עצמו מקופח מהחלטת פקיד השומה לערער בפני בית-המשפט המחוזי שבאזור </w:t>
      </w:r>
      <w:r>
        <w:rPr>
          <w:rFonts w:hint="cs"/>
          <w:rtl/>
        </w:rPr>
        <w:t>שיפוטו פעל פקיד השומה.</w:t>
      </w:r>
    </w:p>
    <w:p w14:paraId="500BA84C" w14:textId="77777777" w:rsidR="00000000" w:rsidRDefault="00754752">
      <w:pPr>
        <w:pStyle w:val="a0"/>
        <w:rPr>
          <w:rFonts w:hint="cs"/>
          <w:rtl/>
        </w:rPr>
      </w:pPr>
    </w:p>
    <w:p w14:paraId="6A444419" w14:textId="77777777" w:rsidR="00000000" w:rsidRDefault="00754752">
      <w:pPr>
        <w:pStyle w:val="a0"/>
        <w:rPr>
          <w:rFonts w:hint="cs"/>
          <w:rtl/>
        </w:rPr>
      </w:pPr>
      <w:r>
        <w:rPr>
          <w:rFonts w:hint="cs"/>
          <w:rtl/>
        </w:rPr>
        <w:t>רבותי חברי הכנסת, אני אודה לכם מאוד אם תאשרו את הצעת החוק הזאת בקריאה שנייה ובקריאה שלישית. תודה רבה.</w:t>
      </w:r>
    </w:p>
    <w:p w14:paraId="57F560C7" w14:textId="77777777" w:rsidR="00000000" w:rsidRDefault="00754752">
      <w:pPr>
        <w:pStyle w:val="a0"/>
        <w:rPr>
          <w:rFonts w:hint="cs"/>
          <w:rtl/>
        </w:rPr>
      </w:pPr>
    </w:p>
    <w:p w14:paraId="7B8E8922" w14:textId="77777777" w:rsidR="00000000" w:rsidRDefault="00754752">
      <w:pPr>
        <w:pStyle w:val="af1"/>
        <w:rPr>
          <w:rtl/>
        </w:rPr>
      </w:pPr>
      <w:r>
        <w:rPr>
          <w:rtl/>
        </w:rPr>
        <w:t>היו"ר נסים דהן:</w:t>
      </w:r>
    </w:p>
    <w:p w14:paraId="262FCB33" w14:textId="77777777" w:rsidR="00000000" w:rsidRDefault="00754752">
      <w:pPr>
        <w:pStyle w:val="a0"/>
        <w:rPr>
          <w:rFonts w:hint="cs"/>
          <w:rtl/>
        </w:rPr>
      </w:pPr>
    </w:p>
    <w:p w14:paraId="12932218" w14:textId="77777777" w:rsidR="00000000" w:rsidRDefault="00754752">
      <w:pPr>
        <w:pStyle w:val="a0"/>
        <w:rPr>
          <w:rFonts w:hint="cs"/>
          <w:rtl/>
        </w:rPr>
      </w:pPr>
      <w:r>
        <w:rPr>
          <w:rFonts w:hint="cs"/>
          <w:rtl/>
        </w:rPr>
        <w:t>אדוני יושב-ראש הוועדה, תודה רבה. אנחנו עוברים למסתייגים. חבר הכנסת מוחמד ברכה - איננו נוכח.</w:t>
      </w:r>
    </w:p>
    <w:p w14:paraId="318FBFE5" w14:textId="77777777" w:rsidR="00000000" w:rsidRDefault="00754752">
      <w:pPr>
        <w:pStyle w:val="af0"/>
        <w:rPr>
          <w:rtl/>
        </w:rPr>
      </w:pPr>
    </w:p>
    <w:p w14:paraId="72C19179" w14:textId="77777777" w:rsidR="00000000" w:rsidRDefault="00754752">
      <w:pPr>
        <w:pStyle w:val="af0"/>
        <w:rPr>
          <w:rtl/>
        </w:rPr>
      </w:pPr>
      <w:r>
        <w:rPr>
          <w:rtl/>
        </w:rPr>
        <w:t>מוחמד ברכה (חד"ש-תע</w:t>
      </w:r>
      <w:r>
        <w:rPr>
          <w:rtl/>
        </w:rPr>
        <w:t>"ל):</w:t>
      </w:r>
    </w:p>
    <w:p w14:paraId="06F6D4A2" w14:textId="77777777" w:rsidR="00000000" w:rsidRDefault="00754752">
      <w:pPr>
        <w:pStyle w:val="a0"/>
        <w:rPr>
          <w:rtl/>
        </w:rPr>
      </w:pPr>
    </w:p>
    <w:p w14:paraId="46480020" w14:textId="77777777" w:rsidR="00000000" w:rsidRDefault="00754752">
      <w:pPr>
        <w:pStyle w:val="a0"/>
        <w:rPr>
          <w:rFonts w:hint="cs"/>
          <w:rtl/>
        </w:rPr>
      </w:pPr>
      <w:r>
        <w:rPr>
          <w:rFonts w:hint="cs"/>
          <w:rtl/>
        </w:rPr>
        <w:t>אני מסיר את ההסתייגות.</w:t>
      </w:r>
    </w:p>
    <w:p w14:paraId="5339AB15" w14:textId="77777777" w:rsidR="00000000" w:rsidRDefault="00754752">
      <w:pPr>
        <w:pStyle w:val="a0"/>
        <w:rPr>
          <w:rFonts w:hint="cs"/>
          <w:rtl/>
        </w:rPr>
      </w:pPr>
    </w:p>
    <w:p w14:paraId="66652E33" w14:textId="77777777" w:rsidR="00000000" w:rsidRDefault="00754752">
      <w:pPr>
        <w:pStyle w:val="af1"/>
        <w:rPr>
          <w:rtl/>
        </w:rPr>
      </w:pPr>
      <w:r>
        <w:rPr>
          <w:rtl/>
        </w:rPr>
        <w:t>היו"ר נסים דהן:</w:t>
      </w:r>
    </w:p>
    <w:p w14:paraId="52AA581B" w14:textId="77777777" w:rsidR="00000000" w:rsidRDefault="00754752">
      <w:pPr>
        <w:pStyle w:val="a0"/>
        <w:rPr>
          <w:rtl/>
        </w:rPr>
      </w:pPr>
    </w:p>
    <w:p w14:paraId="6C02EE21" w14:textId="77777777" w:rsidR="00000000" w:rsidRDefault="00754752">
      <w:pPr>
        <w:pStyle w:val="a0"/>
        <w:rPr>
          <w:rFonts w:hint="cs"/>
          <w:rtl/>
        </w:rPr>
      </w:pPr>
      <w:r>
        <w:rPr>
          <w:rFonts w:hint="cs"/>
          <w:rtl/>
        </w:rPr>
        <w:t>אתה הסרת. תודה. חבר הכנסת עסאם מח'ול - אינו נוכח. חבר הכנסת אחמד טיבי - אינו נוכח.</w:t>
      </w:r>
    </w:p>
    <w:p w14:paraId="47765E86" w14:textId="77777777" w:rsidR="00000000" w:rsidRDefault="00754752">
      <w:pPr>
        <w:pStyle w:val="a0"/>
        <w:rPr>
          <w:rFonts w:hint="cs"/>
          <w:rtl/>
        </w:rPr>
      </w:pPr>
    </w:p>
    <w:p w14:paraId="2315224F" w14:textId="77777777" w:rsidR="00000000" w:rsidRDefault="00754752">
      <w:pPr>
        <w:pStyle w:val="a0"/>
        <w:rPr>
          <w:rFonts w:hint="cs"/>
          <w:rtl/>
        </w:rPr>
      </w:pPr>
      <w:r>
        <w:rPr>
          <w:rFonts w:hint="cs"/>
          <w:rtl/>
        </w:rPr>
        <w:t>אנחנו עוברים להצבעה כהצעת הוועדה - הצעת החוק לתיקון פקודת מס הכנסה (מס' 139). זהו סעיף אחד בלבד. מי בעד ומי נגד? ההצבעה בקריא</w:t>
      </w:r>
      <w:r>
        <w:rPr>
          <w:rFonts w:hint="cs"/>
          <w:rtl/>
        </w:rPr>
        <w:t>ה שנייה החלה.</w:t>
      </w:r>
    </w:p>
    <w:p w14:paraId="7CD1EC30" w14:textId="77777777" w:rsidR="00000000" w:rsidRDefault="00754752">
      <w:pPr>
        <w:pStyle w:val="a0"/>
        <w:rPr>
          <w:rFonts w:hint="cs"/>
          <w:rtl/>
        </w:rPr>
      </w:pPr>
    </w:p>
    <w:p w14:paraId="1C5EF62F" w14:textId="77777777" w:rsidR="00000000" w:rsidRDefault="00754752">
      <w:pPr>
        <w:pStyle w:val="ab"/>
        <w:bidi/>
        <w:rPr>
          <w:rFonts w:hint="cs"/>
          <w:rtl/>
        </w:rPr>
      </w:pPr>
      <w:bookmarkStart w:id="357" w:name="FS000000466T07_06_2004_21_02_14C"/>
      <w:bookmarkEnd w:id="357"/>
      <w:r>
        <w:rPr>
          <w:rFonts w:hint="cs"/>
          <w:rtl/>
        </w:rPr>
        <w:t>הצבעה מס' 10</w:t>
      </w:r>
    </w:p>
    <w:p w14:paraId="02172F96" w14:textId="77777777" w:rsidR="00000000" w:rsidRDefault="00754752">
      <w:pPr>
        <w:pStyle w:val="a0"/>
        <w:ind w:firstLine="0"/>
        <w:rPr>
          <w:rFonts w:hint="cs"/>
          <w:rtl/>
        </w:rPr>
      </w:pPr>
    </w:p>
    <w:p w14:paraId="4E893E0C" w14:textId="77777777" w:rsidR="00000000" w:rsidRDefault="00754752">
      <w:pPr>
        <w:pStyle w:val="ac"/>
        <w:bidi/>
        <w:rPr>
          <w:rFonts w:hint="cs"/>
          <w:rtl/>
        </w:rPr>
      </w:pPr>
      <w:r>
        <w:rPr>
          <w:rFonts w:hint="cs"/>
          <w:rtl/>
        </w:rPr>
        <w:t>בעד סעיף 1 - 11</w:t>
      </w:r>
    </w:p>
    <w:p w14:paraId="021E20D1" w14:textId="77777777" w:rsidR="00000000" w:rsidRDefault="00754752">
      <w:pPr>
        <w:pStyle w:val="ac"/>
        <w:bidi/>
        <w:rPr>
          <w:rFonts w:hint="cs"/>
          <w:rtl/>
        </w:rPr>
      </w:pPr>
      <w:r>
        <w:rPr>
          <w:rFonts w:hint="cs"/>
          <w:rtl/>
        </w:rPr>
        <w:t>נגד - אין</w:t>
      </w:r>
    </w:p>
    <w:p w14:paraId="58DD9CDC" w14:textId="77777777" w:rsidR="00000000" w:rsidRDefault="00754752">
      <w:pPr>
        <w:pStyle w:val="ac"/>
        <w:bidi/>
        <w:rPr>
          <w:rFonts w:hint="cs"/>
          <w:rtl/>
        </w:rPr>
      </w:pPr>
      <w:r>
        <w:rPr>
          <w:rFonts w:hint="cs"/>
          <w:rtl/>
        </w:rPr>
        <w:t>נמנעים - אין</w:t>
      </w:r>
    </w:p>
    <w:p w14:paraId="48D780D6" w14:textId="77777777" w:rsidR="00000000" w:rsidRDefault="00754752">
      <w:pPr>
        <w:pStyle w:val="ad"/>
        <w:bidi/>
        <w:rPr>
          <w:rFonts w:hint="cs"/>
          <w:rtl/>
        </w:rPr>
      </w:pPr>
      <w:r>
        <w:rPr>
          <w:rFonts w:hint="cs"/>
          <w:rtl/>
        </w:rPr>
        <w:t>סעיף 1 נתקבל.</w:t>
      </w:r>
    </w:p>
    <w:p w14:paraId="0E766537" w14:textId="77777777" w:rsidR="00000000" w:rsidRDefault="00754752">
      <w:pPr>
        <w:pStyle w:val="a0"/>
        <w:rPr>
          <w:rFonts w:hint="cs"/>
          <w:rtl/>
        </w:rPr>
      </w:pPr>
    </w:p>
    <w:p w14:paraId="6F15AFCA" w14:textId="77777777" w:rsidR="00000000" w:rsidRDefault="00754752">
      <w:pPr>
        <w:pStyle w:val="af0"/>
        <w:rPr>
          <w:rtl/>
        </w:rPr>
      </w:pPr>
      <w:r>
        <w:rPr>
          <w:rFonts w:hint="eastAsia"/>
          <w:rtl/>
        </w:rPr>
        <w:t>מוחמד</w:t>
      </w:r>
      <w:r>
        <w:rPr>
          <w:rtl/>
        </w:rPr>
        <w:t xml:space="preserve"> ברכה (חד"ש-תע"ל):</w:t>
      </w:r>
    </w:p>
    <w:p w14:paraId="2E05DD28" w14:textId="77777777" w:rsidR="00000000" w:rsidRDefault="00754752">
      <w:pPr>
        <w:pStyle w:val="a0"/>
        <w:rPr>
          <w:rFonts w:hint="cs"/>
          <w:rtl/>
        </w:rPr>
      </w:pPr>
    </w:p>
    <w:p w14:paraId="32021C47" w14:textId="77777777" w:rsidR="00000000" w:rsidRDefault="00754752">
      <w:pPr>
        <w:pStyle w:val="a0"/>
        <w:rPr>
          <w:rFonts w:hint="cs"/>
          <w:rtl/>
        </w:rPr>
      </w:pPr>
      <w:r>
        <w:rPr>
          <w:rFonts w:hint="cs"/>
          <w:rtl/>
        </w:rPr>
        <w:t>אחרי שהסרתי, צריך להודיע שהסרתי.</w:t>
      </w:r>
    </w:p>
    <w:p w14:paraId="160393FB" w14:textId="77777777" w:rsidR="00000000" w:rsidRDefault="00754752">
      <w:pPr>
        <w:pStyle w:val="a0"/>
        <w:rPr>
          <w:rFonts w:hint="cs"/>
          <w:rtl/>
        </w:rPr>
      </w:pPr>
    </w:p>
    <w:p w14:paraId="2250C2E7" w14:textId="77777777" w:rsidR="00000000" w:rsidRDefault="00754752">
      <w:pPr>
        <w:pStyle w:val="af1"/>
        <w:rPr>
          <w:rtl/>
        </w:rPr>
      </w:pPr>
      <w:r>
        <w:rPr>
          <w:rtl/>
        </w:rPr>
        <w:t>היו"ר נסים דהן:</w:t>
      </w:r>
    </w:p>
    <w:p w14:paraId="0F51CCAC" w14:textId="77777777" w:rsidR="00000000" w:rsidRDefault="00754752">
      <w:pPr>
        <w:pStyle w:val="a0"/>
        <w:rPr>
          <w:rFonts w:hint="cs"/>
          <w:rtl/>
        </w:rPr>
      </w:pPr>
    </w:p>
    <w:p w14:paraId="5025912A" w14:textId="77777777" w:rsidR="00000000" w:rsidRDefault="00754752">
      <w:pPr>
        <w:pStyle w:val="a0"/>
        <w:rPr>
          <w:rFonts w:hint="cs"/>
          <w:rtl/>
        </w:rPr>
      </w:pPr>
      <w:r>
        <w:rPr>
          <w:rFonts w:hint="cs"/>
          <w:rtl/>
        </w:rPr>
        <w:t xml:space="preserve">בעד - 11, נגד </w:t>
      </w:r>
      <w:r>
        <w:rPr>
          <w:rtl/>
        </w:rPr>
        <w:t>–</w:t>
      </w:r>
      <w:r>
        <w:rPr>
          <w:rFonts w:hint="cs"/>
          <w:rtl/>
        </w:rPr>
        <w:t xml:space="preserve"> אין, אין נמנעים. הצעת החוק התקבלה בקריאה שנייה ולאחר שהוסרו כל ההסתייגויות. </w:t>
      </w:r>
    </w:p>
    <w:p w14:paraId="4C3ED851" w14:textId="77777777" w:rsidR="00000000" w:rsidRDefault="00754752">
      <w:pPr>
        <w:pStyle w:val="a0"/>
        <w:rPr>
          <w:rFonts w:hint="cs"/>
          <w:rtl/>
        </w:rPr>
      </w:pPr>
    </w:p>
    <w:p w14:paraId="21FD7006" w14:textId="77777777" w:rsidR="00000000" w:rsidRDefault="00754752">
      <w:pPr>
        <w:pStyle w:val="a0"/>
        <w:rPr>
          <w:rFonts w:hint="cs"/>
          <w:rtl/>
        </w:rPr>
      </w:pPr>
      <w:r>
        <w:rPr>
          <w:rFonts w:hint="cs"/>
          <w:rtl/>
        </w:rPr>
        <w:t xml:space="preserve">לא </w:t>
      </w:r>
      <w:r>
        <w:rPr>
          <w:rFonts w:hint="cs"/>
          <w:rtl/>
        </w:rPr>
        <w:t>היו הסתייגויות. עוברים לקריאה שלישית. ההצבעה החלה.</w:t>
      </w:r>
    </w:p>
    <w:p w14:paraId="12BF4C6E" w14:textId="77777777" w:rsidR="00000000" w:rsidRDefault="00754752">
      <w:pPr>
        <w:pStyle w:val="a0"/>
        <w:rPr>
          <w:rFonts w:hint="cs"/>
          <w:rtl/>
        </w:rPr>
      </w:pPr>
    </w:p>
    <w:p w14:paraId="4FE3DEEB" w14:textId="77777777" w:rsidR="00000000" w:rsidRDefault="00754752">
      <w:pPr>
        <w:pStyle w:val="ab"/>
        <w:bidi/>
        <w:rPr>
          <w:rFonts w:hint="cs"/>
          <w:rtl/>
        </w:rPr>
      </w:pPr>
      <w:r>
        <w:rPr>
          <w:rFonts w:hint="cs"/>
          <w:rtl/>
        </w:rPr>
        <w:t>הצבעה מס' 11</w:t>
      </w:r>
    </w:p>
    <w:p w14:paraId="73EBB7BB" w14:textId="77777777" w:rsidR="00000000" w:rsidRDefault="00754752">
      <w:pPr>
        <w:pStyle w:val="ac"/>
        <w:bidi/>
        <w:rPr>
          <w:rFonts w:hint="cs"/>
          <w:rtl/>
        </w:rPr>
      </w:pPr>
    </w:p>
    <w:p w14:paraId="34F48362" w14:textId="77777777" w:rsidR="00000000" w:rsidRDefault="00754752">
      <w:pPr>
        <w:pStyle w:val="ac"/>
        <w:bidi/>
        <w:rPr>
          <w:rFonts w:hint="cs"/>
          <w:rtl/>
        </w:rPr>
      </w:pPr>
      <w:r>
        <w:rPr>
          <w:rFonts w:hint="cs"/>
          <w:rtl/>
        </w:rPr>
        <w:t>בעד החוק - 10</w:t>
      </w:r>
    </w:p>
    <w:p w14:paraId="23612995" w14:textId="77777777" w:rsidR="00000000" w:rsidRDefault="00754752">
      <w:pPr>
        <w:pStyle w:val="ac"/>
        <w:bidi/>
        <w:rPr>
          <w:rFonts w:hint="cs"/>
          <w:rtl/>
        </w:rPr>
      </w:pPr>
      <w:r>
        <w:rPr>
          <w:rFonts w:hint="cs"/>
          <w:rtl/>
        </w:rPr>
        <w:t>נגד - אין</w:t>
      </w:r>
    </w:p>
    <w:p w14:paraId="618510F1" w14:textId="77777777" w:rsidR="00000000" w:rsidRDefault="00754752">
      <w:pPr>
        <w:pStyle w:val="ac"/>
        <w:bidi/>
        <w:rPr>
          <w:rFonts w:hint="cs"/>
          <w:rtl/>
        </w:rPr>
      </w:pPr>
      <w:r>
        <w:rPr>
          <w:rFonts w:hint="cs"/>
          <w:rtl/>
        </w:rPr>
        <w:t>נמנעים - אין</w:t>
      </w:r>
    </w:p>
    <w:p w14:paraId="48E7E942" w14:textId="77777777" w:rsidR="00000000" w:rsidRDefault="00754752">
      <w:pPr>
        <w:pStyle w:val="ad"/>
        <w:bidi/>
        <w:rPr>
          <w:rFonts w:hint="cs"/>
          <w:rtl/>
        </w:rPr>
      </w:pPr>
      <w:r>
        <w:rPr>
          <w:rFonts w:hint="cs"/>
          <w:rtl/>
        </w:rPr>
        <w:t>חוק לתיקון פקודת מס הכנסה (מס' 139), התשס"ד-2004, נתקבל.</w:t>
      </w:r>
    </w:p>
    <w:p w14:paraId="03EC5E8C" w14:textId="77777777" w:rsidR="00000000" w:rsidRDefault="00754752">
      <w:pPr>
        <w:pStyle w:val="a0"/>
        <w:rPr>
          <w:rtl/>
        </w:rPr>
      </w:pPr>
    </w:p>
    <w:p w14:paraId="1DF3E4F9" w14:textId="77777777" w:rsidR="00000000" w:rsidRDefault="00754752">
      <w:pPr>
        <w:pStyle w:val="a0"/>
        <w:rPr>
          <w:rFonts w:hint="cs"/>
          <w:rtl/>
        </w:rPr>
      </w:pPr>
    </w:p>
    <w:p w14:paraId="30A3DC34" w14:textId="77777777" w:rsidR="00000000" w:rsidRDefault="00754752">
      <w:pPr>
        <w:pStyle w:val="af1"/>
        <w:rPr>
          <w:rtl/>
        </w:rPr>
      </w:pPr>
      <w:r>
        <w:rPr>
          <w:rtl/>
        </w:rPr>
        <w:t>היו"ר נסים דהן:</w:t>
      </w:r>
    </w:p>
    <w:p w14:paraId="19439621" w14:textId="77777777" w:rsidR="00000000" w:rsidRDefault="00754752">
      <w:pPr>
        <w:pStyle w:val="a0"/>
        <w:rPr>
          <w:rFonts w:hint="cs"/>
          <w:rtl/>
        </w:rPr>
      </w:pPr>
    </w:p>
    <w:p w14:paraId="50E31E4B" w14:textId="77777777" w:rsidR="00000000" w:rsidRDefault="00754752">
      <w:pPr>
        <w:pStyle w:val="a0"/>
        <w:rPr>
          <w:rFonts w:hint="cs"/>
          <w:rtl/>
        </w:rPr>
      </w:pPr>
      <w:r>
        <w:rPr>
          <w:rFonts w:hint="cs"/>
          <w:rtl/>
        </w:rPr>
        <w:t>בעד - 10, אין מתנגדים ואין נמנעים. הצעת החוק נתקבלה בקריאה שלישית. תודה רבה.</w:t>
      </w:r>
    </w:p>
    <w:p w14:paraId="340E06D4" w14:textId="77777777" w:rsidR="00000000" w:rsidRDefault="00754752">
      <w:pPr>
        <w:pStyle w:val="a0"/>
        <w:rPr>
          <w:rFonts w:hint="cs"/>
          <w:rtl/>
        </w:rPr>
      </w:pPr>
    </w:p>
    <w:p w14:paraId="1928B5DB" w14:textId="77777777" w:rsidR="00000000" w:rsidRDefault="00754752">
      <w:pPr>
        <w:pStyle w:val="a0"/>
        <w:rPr>
          <w:rFonts w:hint="cs"/>
          <w:rtl/>
        </w:rPr>
      </w:pPr>
      <w:r>
        <w:rPr>
          <w:rFonts w:hint="cs"/>
          <w:rtl/>
        </w:rPr>
        <w:t>יושב-ראש הוועדה רוצה להודות? מוותר על התודות. נודה בשמו לכל אלה שעמלו על הצעת החוק והכנתה לקריאה שנייה ולקריאה שלישית.</w:t>
      </w:r>
    </w:p>
    <w:p w14:paraId="49D546EF" w14:textId="77777777" w:rsidR="00000000" w:rsidRDefault="00754752">
      <w:pPr>
        <w:pStyle w:val="a2"/>
        <w:rPr>
          <w:rFonts w:hint="cs"/>
          <w:rtl/>
        </w:rPr>
      </w:pPr>
      <w:bookmarkStart w:id="358" w:name="CS27066FI0027066T07_06_2004_21_10_06"/>
      <w:bookmarkEnd w:id="358"/>
    </w:p>
    <w:p w14:paraId="160F1764" w14:textId="77777777" w:rsidR="00000000" w:rsidRDefault="00754752">
      <w:pPr>
        <w:pStyle w:val="a0"/>
        <w:rPr>
          <w:rFonts w:hint="cs"/>
          <w:rtl/>
        </w:rPr>
      </w:pPr>
    </w:p>
    <w:p w14:paraId="5C0125A0" w14:textId="77777777" w:rsidR="00000000" w:rsidRDefault="00754752">
      <w:pPr>
        <w:pStyle w:val="a2"/>
        <w:rPr>
          <w:rFonts w:hint="cs"/>
          <w:rtl/>
        </w:rPr>
      </w:pPr>
      <w:bookmarkStart w:id="359" w:name="_Toc75097276"/>
      <w:r>
        <w:rPr>
          <w:rtl/>
        </w:rPr>
        <w:t>הצע</w:t>
      </w:r>
      <w:r>
        <w:rPr>
          <w:rFonts w:hint="cs"/>
          <w:rtl/>
        </w:rPr>
        <w:t>ות</w:t>
      </w:r>
      <w:r>
        <w:rPr>
          <w:rtl/>
        </w:rPr>
        <w:t xml:space="preserve"> לסדר-היום</w:t>
      </w:r>
      <w:bookmarkEnd w:id="359"/>
    </w:p>
    <w:p w14:paraId="330D6436" w14:textId="77777777" w:rsidR="00000000" w:rsidRDefault="00754752">
      <w:pPr>
        <w:pStyle w:val="a2"/>
        <w:rPr>
          <w:rFonts w:hint="cs"/>
          <w:rtl/>
        </w:rPr>
      </w:pPr>
      <w:bookmarkStart w:id="360" w:name="_Toc75097277"/>
      <w:r>
        <w:rPr>
          <w:rtl/>
        </w:rPr>
        <w:t xml:space="preserve">ממצאי </w:t>
      </w:r>
      <w:r>
        <w:rPr>
          <w:rFonts w:hint="cs"/>
          <w:rtl/>
        </w:rPr>
        <w:t>ה</w:t>
      </w:r>
      <w:r>
        <w:rPr>
          <w:rtl/>
        </w:rPr>
        <w:t xml:space="preserve">סקר  "מדד הדמוקרטיה - עמדות הנוער" </w:t>
      </w:r>
      <w:r>
        <w:rPr>
          <w:rFonts w:hint="cs"/>
          <w:rtl/>
        </w:rPr>
        <w:t>ע</w:t>
      </w:r>
      <w:r>
        <w:rPr>
          <w:rtl/>
        </w:rPr>
        <w:t>ל זיקת</w:t>
      </w:r>
      <w:r>
        <w:rPr>
          <w:rFonts w:hint="cs"/>
          <w:rtl/>
        </w:rPr>
        <w:t>ו</w:t>
      </w:r>
      <w:r>
        <w:rPr>
          <w:rtl/>
        </w:rPr>
        <w:t xml:space="preserve"> למדינה</w:t>
      </w:r>
      <w:bookmarkEnd w:id="360"/>
      <w:r>
        <w:rPr>
          <w:rtl/>
        </w:rPr>
        <w:t xml:space="preserve"> </w:t>
      </w:r>
    </w:p>
    <w:p w14:paraId="23CA337A" w14:textId="77777777" w:rsidR="00000000" w:rsidRDefault="00754752">
      <w:pPr>
        <w:pStyle w:val="a0"/>
        <w:rPr>
          <w:rFonts w:hint="cs"/>
          <w:rtl/>
        </w:rPr>
      </w:pPr>
      <w:r>
        <w:rPr>
          <w:rtl/>
        </w:rPr>
        <w:t>["דברי הכנסת", חוב</w:t>
      </w:r>
      <w:r>
        <w:rPr>
          <w:rFonts w:hint="cs"/>
          <w:rtl/>
        </w:rPr>
        <w:t>'</w:t>
      </w:r>
      <w:r>
        <w:rPr>
          <w:rtl/>
        </w:rPr>
        <w:t xml:space="preserve"> </w:t>
      </w:r>
      <w:r>
        <w:rPr>
          <w:rFonts w:hint="cs"/>
          <w:rtl/>
        </w:rPr>
        <w:t>כ"ט</w:t>
      </w:r>
      <w:r>
        <w:rPr>
          <w:rtl/>
        </w:rPr>
        <w:t>, עמ'</w:t>
      </w:r>
      <w:r>
        <w:rPr>
          <w:rFonts w:hint="cs"/>
          <w:rtl/>
        </w:rPr>
        <w:t xml:space="preserve">  12534.</w:t>
      </w:r>
      <w:r>
        <w:rPr>
          <w:rtl/>
        </w:rPr>
        <w:t>]</w:t>
      </w:r>
    </w:p>
    <w:p w14:paraId="1F258A37" w14:textId="77777777" w:rsidR="00000000" w:rsidRDefault="00754752">
      <w:pPr>
        <w:pStyle w:val="-0"/>
        <w:rPr>
          <w:rFonts w:hint="cs"/>
          <w:rtl/>
        </w:rPr>
      </w:pPr>
    </w:p>
    <w:p w14:paraId="7E3430F9" w14:textId="77777777" w:rsidR="00000000" w:rsidRDefault="00754752">
      <w:pPr>
        <w:pStyle w:val="af1"/>
        <w:rPr>
          <w:rtl/>
        </w:rPr>
      </w:pPr>
      <w:bookmarkStart w:id="361" w:name="FS000000466T07_06_2004_20_54_45"/>
      <w:bookmarkEnd w:id="361"/>
      <w:r>
        <w:rPr>
          <w:rtl/>
        </w:rPr>
        <w:t>היו"ר נסים דהן:</w:t>
      </w:r>
    </w:p>
    <w:p w14:paraId="3347CE39" w14:textId="77777777" w:rsidR="00000000" w:rsidRDefault="00754752">
      <w:pPr>
        <w:pStyle w:val="a0"/>
        <w:rPr>
          <w:rtl/>
        </w:rPr>
      </w:pPr>
    </w:p>
    <w:p w14:paraId="64BF2DA8" w14:textId="77777777" w:rsidR="00000000" w:rsidRDefault="00754752">
      <w:pPr>
        <w:pStyle w:val="a0"/>
        <w:rPr>
          <w:rFonts w:hint="cs"/>
          <w:rtl/>
        </w:rPr>
      </w:pPr>
      <w:r>
        <w:rPr>
          <w:rFonts w:hint="cs"/>
          <w:rtl/>
        </w:rPr>
        <w:t>ממש</w:t>
      </w:r>
      <w:r>
        <w:rPr>
          <w:rFonts w:hint="cs"/>
          <w:rtl/>
        </w:rPr>
        <w:t>יכים בסדר-היום. תשובה והצבעה בהצעות לסדר-היום בנושא: ממצאי הסקר "מדד הדמוקרטיה - עמדות הנוער", שעלה בשבוע שעבר, הצעות לסדר-היום מס' 3502, 3584, 3596, 3613, 3614 ו-3500. תשובת השר גדעון עזרא והצבעה. כבוד השר, בבקשה.</w:t>
      </w:r>
    </w:p>
    <w:p w14:paraId="154774C7" w14:textId="77777777" w:rsidR="00000000" w:rsidRDefault="00754752">
      <w:pPr>
        <w:pStyle w:val="a0"/>
        <w:rPr>
          <w:rFonts w:hint="cs"/>
          <w:rtl/>
        </w:rPr>
      </w:pPr>
    </w:p>
    <w:p w14:paraId="7157BB99" w14:textId="77777777" w:rsidR="00000000" w:rsidRDefault="00754752">
      <w:pPr>
        <w:pStyle w:val="a"/>
        <w:rPr>
          <w:rtl/>
        </w:rPr>
      </w:pPr>
      <w:bookmarkStart w:id="362" w:name="FS000000474T07_06_2004_21_10_24"/>
      <w:bookmarkStart w:id="363" w:name="_Toc75097278"/>
      <w:bookmarkEnd w:id="362"/>
      <w:r>
        <w:rPr>
          <w:rFonts w:hint="eastAsia"/>
          <w:rtl/>
        </w:rPr>
        <w:t>השר</w:t>
      </w:r>
      <w:r>
        <w:rPr>
          <w:rtl/>
        </w:rPr>
        <w:t xml:space="preserve"> גדעון עזרא:</w:t>
      </w:r>
      <w:bookmarkEnd w:id="363"/>
    </w:p>
    <w:p w14:paraId="4DC4DD75" w14:textId="77777777" w:rsidR="00000000" w:rsidRDefault="00754752">
      <w:pPr>
        <w:pStyle w:val="a0"/>
        <w:rPr>
          <w:rFonts w:hint="cs"/>
          <w:rtl/>
        </w:rPr>
      </w:pPr>
    </w:p>
    <w:p w14:paraId="1470BB88" w14:textId="77777777" w:rsidR="00000000" w:rsidRDefault="00754752">
      <w:pPr>
        <w:pStyle w:val="a0"/>
        <w:rPr>
          <w:rFonts w:hint="cs"/>
          <w:rtl/>
        </w:rPr>
      </w:pPr>
      <w:r>
        <w:rPr>
          <w:rFonts w:hint="cs"/>
          <w:rtl/>
        </w:rPr>
        <w:t>אדוני היושב-ראש, חברי ח</w:t>
      </w:r>
      <w:r>
        <w:rPr>
          <w:rFonts w:hint="cs"/>
          <w:rtl/>
        </w:rPr>
        <w:t>ברי הכנסת, ראיתי שגם ועדת החינוך עסקה בנושא הזה, והונחו היום על שולחן הכנסת מסקנות הדיון בוועדה. התשובה שלי איננה קשורה לדיון הזה. חבר הכנסת ברכה, נדמה לי שאתה יזמת את הדיון הזה.</w:t>
      </w:r>
    </w:p>
    <w:p w14:paraId="43D704B5" w14:textId="77777777" w:rsidR="00000000" w:rsidRDefault="00754752">
      <w:pPr>
        <w:pStyle w:val="a0"/>
        <w:rPr>
          <w:rFonts w:hint="cs"/>
          <w:rtl/>
        </w:rPr>
      </w:pPr>
    </w:p>
    <w:p w14:paraId="2ADC655A" w14:textId="77777777" w:rsidR="00000000" w:rsidRDefault="00754752">
      <w:pPr>
        <w:pStyle w:val="af0"/>
        <w:rPr>
          <w:rtl/>
        </w:rPr>
      </w:pPr>
      <w:r>
        <w:rPr>
          <w:rFonts w:hint="eastAsia"/>
          <w:rtl/>
        </w:rPr>
        <w:t>מוחמד</w:t>
      </w:r>
      <w:r>
        <w:rPr>
          <w:rtl/>
        </w:rPr>
        <w:t xml:space="preserve"> ברכה (חד"ש-תע"ל):</w:t>
      </w:r>
    </w:p>
    <w:p w14:paraId="6429001D" w14:textId="77777777" w:rsidR="00000000" w:rsidRDefault="00754752">
      <w:pPr>
        <w:pStyle w:val="a0"/>
        <w:rPr>
          <w:rFonts w:hint="cs"/>
          <w:rtl/>
        </w:rPr>
      </w:pPr>
    </w:p>
    <w:p w14:paraId="13F6513F" w14:textId="77777777" w:rsidR="00000000" w:rsidRDefault="00754752">
      <w:pPr>
        <w:pStyle w:val="a0"/>
        <w:rPr>
          <w:rFonts w:hint="cs"/>
          <w:rtl/>
        </w:rPr>
      </w:pPr>
      <w:r>
        <w:rPr>
          <w:rFonts w:hint="cs"/>
          <w:rtl/>
        </w:rPr>
        <w:t>נכון.</w:t>
      </w:r>
    </w:p>
    <w:p w14:paraId="6B97A943" w14:textId="77777777" w:rsidR="00000000" w:rsidRDefault="00754752">
      <w:pPr>
        <w:pStyle w:val="a0"/>
        <w:rPr>
          <w:rFonts w:hint="cs"/>
          <w:rtl/>
        </w:rPr>
      </w:pPr>
    </w:p>
    <w:p w14:paraId="34456534" w14:textId="77777777" w:rsidR="00000000" w:rsidRDefault="00754752">
      <w:pPr>
        <w:pStyle w:val="-"/>
        <w:rPr>
          <w:rtl/>
        </w:rPr>
      </w:pPr>
      <w:bookmarkStart w:id="364" w:name="FS000000474T07_06_2004_21_10_31C"/>
      <w:bookmarkEnd w:id="364"/>
      <w:r>
        <w:rPr>
          <w:rtl/>
        </w:rPr>
        <w:t>השר גדעון עזרא:</w:t>
      </w:r>
    </w:p>
    <w:p w14:paraId="65484B16" w14:textId="77777777" w:rsidR="00000000" w:rsidRDefault="00754752">
      <w:pPr>
        <w:pStyle w:val="a0"/>
        <w:rPr>
          <w:rtl/>
        </w:rPr>
      </w:pPr>
    </w:p>
    <w:p w14:paraId="21758AF9" w14:textId="77777777" w:rsidR="00000000" w:rsidRDefault="00754752">
      <w:pPr>
        <w:pStyle w:val="a0"/>
        <w:rPr>
          <w:rFonts w:hint="cs"/>
          <w:rtl/>
        </w:rPr>
      </w:pPr>
      <w:r>
        <w:rPr>
          <w:rFonts w:hint="cs"/>
          <w:rtl/>
        </w:rPr>
        <w:t>אני  מבקש להביא בפניכם את ת</w:t>
      </w:r>
      <w:r>
        <w:rPr>
          <w:rFonts w:hint="cs"/>
          <w:rtl/>
        </w:rPr>
        <w:t>שובת מערכת החינוך על ההצעות הדחופות לסדר-היום של חברי הכנסת קולט אביטל, אילן שלגי, ניסן סלומינסקי, יולי תמיר, משולם נהרי, רוני בר-און, אורי אריאל ואריה אלדד.</w:t>
      </w:r>
    </w:p>
    <w:p w14:paraId="35612F3A" w14:textId="77777777" w:rsidR="00000000" w:rsidRDefault="00754752">
      <w:pPr>
        <w:pStyle w:val="a0"/>
        <w:rPr>
          <w:rFonts w:hint="cs"/>
          <w:rtl/>
        </w:rPr>
      </w:pPr>
    </w:p>
    <w:p w14:paraId="6C5D8375" w14:textId="77777777" w:rsidR="00000000" w:rsidRDefault="00754752">
      <w:pPr>
        <w:pStyle w:val="a0"/>
        <w:rPr>
          <w:rFonts w:hint="cs"/>
          <w:rtl/>
        </w:rPr>
      </w:pPr>
      <w:r>
        <w:rPr>
          <w:rFonts w:hint="cs"/>
          <w:rtl/>
        </w:rPr>
        <w:t>הדמוקרטיה הישראלית היא, ללא ספק, דמוקרטיה חזקה, אך עדיין דמוקרטיה בהתהוות. גבולותיה ומידת איתנותה</w:t>
      </w:r>
      <w:r>
        <w:rPr>
          <w:rFonts w:hint="cs"/>
          <w:rtl/>
        </w:rPr>
        <w:t xml:space="preserve"> עומדים למבחן ומתעצבים כמעט מדי יום. לצד האתגרים הייחודיים שלנו כחברה וכעם, ניצבת הדמוקרטיה הישראלית בפני מבחנים נדירים בעוצמתם, בחריגותם וברף האמוציונלי שהם מעמידים בפני רובדי החברה השונים ומעגל מקבלי ההחלטות בה. לימוד הדמוקרטיה העיקרי נעשה אפוא מחוץ לכות</w:t>
      </w:r>
      <w:r>
        <w:rPr>
          <w:rFonts w:hint="cs"/>
          <w:rtl/>
        </w:rPr>
        <w:t>לי בית-הספר, במסגרות משפחתיות, חברתיות, קבוצתיות, מהתקשורת ומהסביבה.</w:t>
      </w:r>
    </w:p>
    <w:p w14:paraId="5A8912F8" w14:textId="77777777" w:rsidR="00000000" w:rsidRDefault="00754752">
      <w:pPr>
        <w:pStyle w:val="a0"/>
        <w:rPr>
          <w:rFonts w:hint="cs"/>
          <w:rtl/>
        </w:rPr>
      </w:pPr>
    </w:p>
    <w:p w14:paraId="57A98A7C" w14:textId="77777777" w:rsidR="00000000" w:rsidRDefault="00754752">
      <w:pPr>
        <w:pStyle w:val="a0"/>
        <w:rPr>
          <w:rFonts w:hint="cs"/>
          <w:rtl/>
        </w:rPr>
      </w:pPr>
      <w:r>
        <w:rPr>
          <w:rFonts w:hint="cs"/>
          <w:rtl/>
        </w:rPr>
        <w:t>החברה הישראלית נמצאת על צומת דרכים אידיאולוגי וערכי. אסור להקל ראש בעוצמתו ובזעזועים שהוא יוצר לעומקה ולרוחבה של החברה הישראלית. ישראל נמצאת בעיצומו של תהליך נוקב וכואב של הגדרה עצמית פי</w:t>
      </w:r>
      <w:r>
        <w:rPr>
          <w:rFonts w:hint="cs"/>
          <w:rtl/>
        </w:rPr>
        <w:t>זית וערכית.</w:t>
      </w:r>
    </w:p>
    <w:p w14:paraId="1E32A173" w14:textId="77777777" w:rsidR="00000000" w:rsidRDefault="00754752">
      <w:pPr>
        <w:pStyle w:val="af0"/>
        <w:rPr>
          <w:rtl/>
        </w:rPr>
      </w:pPr>
    </w:p>
    <w:p w14:paraId="1768698F" w14:textId="77777777" w:rsidR="00000000" w:rsidRDefault="00754752">
      <w:pPr>
        <w:pStyle w:val="af0"/>
        <w:rPr>
          <w:rtl/>
        </w:rPr>
      </w:pPr>
      <w:r>
        <w:rPr>
          <w:rtl/>
        </w:rPr>
        <w:t>קריאה:</w:t>
      </w:r>
    </w:p>
    <w:p w14:paraId="1BA64FF2" w14:textId="77777777" w:rsidR="00000000" w:rsidRDefault="00754752">
      <w:pPr>
        <w:pStyle w:val="a0"/>
        <w:rPr>
          <w:rFonts w:hint="cs"/>
          <w:rtl/>
        </w:rPr>
      </w:pPr>
    </w:p>
    <w:p w14:paraId="5655A4D8" w14:textId="77777777" w:rsidR="00000000" w:rsidRDefault="00754752">
      <w:pPr>
        <w:pStyle w:val="a0"/>
        <w:rPr>
          <w:rFonts w:hint="cs"/>
          <w:rtl/>
        </w:rPr>
      </w:pPr>
      <w:r>
        <w:rPr>
          <w:rFonts w:hint="cs"/>
          <w:rtl/>
        </w:rPr>
        <w:t>הצעה אחרת.</w:t>
      </w:r>
    </w:p>
    <w:p w14:paraId="2EA1D992" w14:textId="77777777" w:rsidR="00000000" w:rsidRDefault="00754752">
      <w:pPr>
        <w:pStyle w:val="a0"/>
        <w:rPr>
          <w:rFonts w:hint="cs"/>
          <w:rtl/>
        </w:rPr>
      </w:pPr>
    </w:p>
    <w:p w14:paraId="12248D7C" w14:textId="77777777" w:rsidR="00000000" w:rsidRDefault="00754752">
      <w:pPr>
        <w:pStyle w:val="-"/>
        <w:rPr>
          <w:rtl/>
        </w:rPr>
      </w:pPr>
      <w:bookmarkStart w:id="365" w:name="FS000000474T07_06_2004_21_18_19C"/>
      <w:bookmarkEnd w:id="365"/>
      <w:r>
        <w:rPr>
          <w:rtl/>
        </w:rPr>
        <w:t>השר גדעון עזרא:</w:t>
      </w:r>
    </w:p>
    <w:p w14:paraId="1F54808D" w14:textId="77777777" w:rsidR="00000000" w:rsidRDefault="00754752">
      <w:pPr>
        <w:pStyle w:val="a0"/>
        <w:rPr>
          <w:rtl/>
        </w:rPr>
      </w:pPr>
    </w:p>
    <w:p w14:paraId="07D46509" w14:textId="77777777" w:rsidR="00000000" w:rsidRDefault="00754752">
      <w:pPr>
        <w:pStyle w:val="a0"/>
        <w:rPr>
          <w:rFonts w:hint="cs"/>
          <w:rtl/>
        </w:rPr>
      </w:pPr>
      <w:r>
        <w:rPr>
          <w:rFonts w:hint="cs"/>
          <w:rtl/>
        </w:rPr>
        <w:t>קביעת גבולותיה הפיזיים של המדינה - וזה ממש נכון לימים אלה - אינה דיון תיאורטי בגיאוגרפיה ובטופוגרפיה בלבד. מדובר בתהליך המעמת ערכים והשקפות עולם.</w:t>
      </w:r>
    </w:p>
    <w:p w14:paraId="7A34CC81" w14:textId="77777777" w:rsidR="00000000" w:rsidRDefault="00754752">
      <w:pPr>
        <w:pStyle w:val="a0"/>
        <w:rPr>
          <w:rFonts w:hint="cs"/>
          <w:rtl/>
        </w:rPr>
      </w:pPr>
    </w:p>
    <w:p w14:paraId="56966095" w14:textId="77777777" w:rsidR="00000000" w:rsidRDefault="00754752">
      <w:pPr>
        <w:pStyle w:val="a0"/>
        <w:rPr>
          <w:rFonts w:hint="cs"/>
          <w:rtl/>
        </w:rPr>
      </w:pPr>
      <w:r>
        <w:rPr>
          <w:rFonts w:hint="cs"/>
          <w:rtl/>
        </w:rPr>
        <w:t>במישורים הפנים-חברתיים גוברת תחושת האי-שוויון. הגידול ההולך</w:t>
      </w:r>
      <w:r>
        <w:rPr>
          <w:rFonts w:hint="cs"/>
          <w:rtl/>
        </w:rPr>
        <w:t xml:space="preserve"> ומתרחב בפערים החברתיים יוצר ניכור המאיים על בסיס הלכידות החברתית בישראל. לדעתי, האיום האמיתי הנמצא ומתעצם ברקע המאבק על דמותה הדמוקרטית של מדינת ישראל הוא אובדן תחושת שוויון ההזדמנויות של כל פרט בחברה בישראל. גם בחברות אינדיבידואליסטיות ותחרותיות מובהקות,</w:t>
      </w:r>
      <w:r>
        <w:rPr>
          <w:rFonts w:hint="cs"/>
          <w:rtl/>
        </w:rPr>
        <w:t xml:space="preserve"> כמו ארצות-הברית, קיימת תחושה חזקה של שוויון הזדמנויות, המהווה כלי חשוב באמון הציבור במוסדות השלטון. אני מניח שזה גם מה שמניע אותך, חבר הכנסת מוחמד ברכה, להעלות את הנושא הזה לדיון מהיר.</w:t>
      </w:r>
    </w:p>
    <w:p w14:paraId="6204075F" w14:textId="77777777" w:rsidR="00000000" w:rsidRDefault="00754752">
      <w:pPr>
        <w:pStyle w:val="a0"/>
        <w:rPr>
          <w:rFonts w:hint="cs"/>
          <w:rtl/>
        </w:rPr>
      </w:pPr>
    </w:p>
    <w:p w14:paraId="4F9BC025" w14:textId="77777777" w:rsidR="00000000" w:rsidRDefault="00754752">
      <w:pPr>
        <w:pStyle w:val="a0"/>
        <w:rPr>
          <w:rFonts w:hint="cs"/>
          <w:rtl/>
        </w:rPr>
      </w:pPr>
      <w:r>
        <w:rPr>
          <w:rFonts w:hint="cs"/>
          <w:rtl/>
        </w:rPr>
        <w:t>אתייחס למקצת מהממצאים העולים מהסקר לגבי עמדות בני-הנוער. לא הופעתי מר</w:t>
      </w:r>
      <w:r>
        <w:rPr>
          <w:rFonts w:hint="cs"/>
          <w:rtl/>
        </w:rPr>
        <w:t>מת השמרנות של הנוער, שהוא נוער נפלא ומתנדב בישראל. הקונפורמיסטיות של בני-הנוער עוברת כחוט השני גם בבדיקות ובסקרי דעת קהל שעורך  משרד החינוך מעת לעת. איננו משוכנעים שניתן לשים את האצבע בצורה מדויקת על הסיבות לכך, אולם צריך להניח גם הנחות מחמירות באשר לתופעה</w:t>
      </w:r>
      <w:r>
        <w:rPr>
          <w:rFonts w:hint="cs"/>
          <w:rtl/>
        </w:rPr>
        <w:t xml:space="preserve"> זו. ייתכן שבני-הנוער בישראל חשים פיחות בכל מה שקשור ליכולתם לשנות את פני המציאות בארץ. ייתכן שכובד האחריות שאנחנו מטילים עליהם, השירות הצבאי, ההתמודדות המוקדמת עם שאלות הרות גורל והעומס הנפשי שהמציאות הישראלית המורכבת יוצרת - כל אלה מביאים את בני הנוער לה</w:t>
      </w:r>
      <w:r>
        <w:rPr>
          <w:rFonts w:hint="cs"/>
          <w:rtl/>
        </w:rPr>
        <w:t>תנהגות מבוגרת מכפי גילם.</w:t>
      </w:r>
    </w:p>
    <w:p w14:paraId="25273637" w14:textId="77777777" w:rsidR="00000000" w:rsidRDefault="00754752">
      <w:pPr>
        <w:pStyle w:val="a0"/>
        <w:rPr>
          <w:rFonts w:hint="cs"/>
          <w:rtl/>
        </w:rPr>
      </w:pPr>
    </w:p>
    <w:p w14:paraId="6C57AF99" w14:textId="77777777" w:rsidR="00000000" w:rsidRDefault="00754752">
      <w:pPr>
        <w:pStyle w:val="a0"/>
        <w:rPr>
          <w:rFonts w:hint="cs"/>
          <w:rtl/>
        </w:rPr>
      </w:pPr>
      <w:r>
        <w:rPr>
          <w:rFonts w:hint="cs"/>
          <w:rtl/>
        </w:rPr>
        <w:t>זו מציאות ייחודית לישראל, והיא שונה מרוב המדינות הדמוקרטיות בעולם המערבי המתקדם. מציאות זו מטילה עלינו חובת יתר בהכשרת הבוגרות והבוגרים שלנו ומחייבת אותנו לגלות רגישות יתירה לשאיפותיהם ולרצונותיהם. יש מעורבות וביקורתיות, אך גם התר</w:t>
      </w:r>
      <w:r>
        <w:rPr>
          <w:rFonts w:hint="cs"/>
          <w:rtl/>
        </w:rPr>
        <w:t>חבות התחושה של האסקפיזם, המטרידה אותנו מאוד. אני רואה בתופעה זו סוג של הינתקות וניתוק מסדר-היום הלאומי ויצירת חיץ בין הפרט לבין הסביבה.</w:t>
      </w:r>
    </w:p>
    <w:p w14:paraId="7AF875B1" w14:textId="77777777" w:rsidR="00000000" w:rsidRDefault="00754752">
      <w:pPr>
        <w:pStyle w:val="a0"/>
        <w:rPr>
          <w:rFonts w:hint="cs"/>
          <w:rtl/>
        </w:rPr>
      </w:pPr>
    </w:p>
    <w:p w14:paraId="28C803E9" w14:textId="77777777" w:rsidR="00000000" w:rsidRDefault="00754752">
      <w:pPr>
        <w:pStyle w:val="a0"/>
        <w:rPr>
          <w:rFonts w:hint="cs"/>
          <w:rtl/>
        </w:rPr>
      </w:pPr>
      <w:r>
        <w:rPr>
          <w:rFonts w:hint="cs"/>
          <w:rtl/>
        </w:rPr>
        <w:t>בהשוואה למבוגרים שנדגמו, עולה כי קיים פער משמעותי של 21% בין תחושת השייכות של בני- הנוער לזו של המבוגרים. זו תופעה  מטר</w:t>
      </w:r>
      <w:r>
        <w:rPr>
          <w:rFonts w:hint="cs"/>
          <w:rtl/>
        </w:rPr>
        <w:t>ידה של בדלנות דורית, העלולה להביא, בסופו של דבר, לפגיעה אנושה בסולידריות החברתית של ישראל.</w:t>
      </w:r>
    </w:p>
    <w:p w14:paraId="1C4AB7D2" w14:textId="77777777" w:rsidR="00000000" w:rsidRDefault="00754752">
      <w:pPr>
        <w:pStyle w:val="a0"/>
        <w:rPr>
          <w:rFonts w:hint="cs"/>
          <w:rtl/>
        </w:rPr>
      </w:pPr>
    </w:p>
    <w:p w14:paraId="797AB346" w14:textId="77777777" w:rsidR="00000000" w:rsidRDefault="00754752">
      <w:pPr>
        <w:pStyle w:val="a0"/>
        <w:rPr>
          <w:rFonts w:hint="cs"/>
          <w:rtl/>
        </w:rPr>
      </w:pPr>
      <w:r>
        <w:rPr>
          <w:rFonts w:hint="cs"/>
          <w:rtl/>
        </w:rPr>
        <w:t>הירידה המסוימת בתחושת הסולידריות, כפי שעולה מהסקר, היא אולי הגורם הדומיננטי ביותר בפער בממצאים שבין מבוגרים לבני-הנוער, בכל הקשור להמשך החיים בישראל. ככל שהזיקה בין</w:t>
      </w:r>
      <w:r>
        <w:rPr>
          <w:rFonts w:hint="cs"/>
          <w:rtl/>
        </w:rPr>
        <w:t xml:space="preserve"> הפרט למעטפת החברתית שבה הוא חי הולכת ונשחקת, כך פוחתת מידת ההשתייכות הלאומית והמחויבות לה. לכן אין זה מקרי שרק 29% מבני-הנוער מגלים בקיאות סבירה בעולם הפוליטי, המכתיב את סדר-היום הלאומי שלנו. </w:t>
      </w:r>
    </w:p>
    <w:p w14:paraId="733C8946" w14:textId="77777777" w:rsidR="00000000" w:rsidRDefault="00754752">
      <w:pPr>
        <w:pStyle w:val="a0"/>
        <w:rPr>
          <w:rFonts w:hint="cs"/>
          <w:rtl/>
        </w:rPr>
      </w:pPr>
    </w:p>
    <w:p w14:paraId="746B4494" w14:textId="77777777" w:rsidR="00000000" w:rsidRDefault="00754752">
      <w:pPr>
        <w:pStyle w:val="a0"/>
        <w:rPr>
          <w:rFonts w:hint="cs"/>
          <w:rtl/>
        </w:rPr>
      </w:pPr>
      <w:r>
        <w:rPr>
          <w:rFonts w:hint="cs"/>
          <w:rtl/>
        </w:rPr>
        <w:t>התמיכה בסרבנות אידיאולוגית בקרב בני נוער, כמעט ללא קשר להשקפת</w:t>
      </w:r>
      <w:r>
        <w:rPr>
          <w:rFonts w:hint="cs"/>
          <w:rtl/>
        </w:rPr>
        <w:t xml:space="preserve">ם הפוליטית, צריכה להדאיג את כולנו. גילויי הסובלנות מצד כ-40% מבני-הנוער כלפי סרבנות אידיאולוגית קשורים בקשר ישיר למדדים המצביעים על ירידה בסולידריות, והם יכולים להצביע על שני מניעים עיקריים: הראשון - ראיית הסרבנות כאמצעי מחאה לגיטימי, והשני </w:t>
      </w:r>
      <w:r>
        <w:rPr>
          <w:rtl/>
        </w:rPr>
        <w:t>–</w:t>
      </w:r>
      <w:r>
        <w:rPr>
          <w:rFonts w:hint="cs"/>
          <w:rtl/>
        </w:rPr>
        <w:t xml:space="preserve"> גילויי הסובלנ</w:t>
      </w:r>
      <w:r>
        <w:rPr>
          <w:rFonts w:hint="cs"/>
          <w:rtl/>
        </w:rPr>
        <w:t xml:space="preserve">ות לסרבנות ככלי ממתן על פני עימות חברתי כוחני המחייב ציות בכל מחיר. כך או כך, תופעות הסרבנות, כמו גם גילויי ההבנה כלפיה, הם גורם מכרסם ראשון במעלה במהות הדמוקרטית שלנו. </w:t>
      </w:r>
    </w:p>
    <w:p w14:paraId="5232CF3C" w14:textId="77777777" w:rsidR="00000000" w:rsidRDefault="00754752">
      <w:pPr>
        <w:pStyle w:val="a0"/>
        <w:rPr>
          <w:rFonts w:hint="cs"/>
          <w:rtl/>
        </w:rPr>
      </w:pPr>
    </w:p>
    <w:p w14:paraId="0245192D" w14:textId="77777777" w:rsidR="00000000" w:rsidRDefault="00754752">
      <w:pPr>
        <w:pStyle w:val="a0"/>
        <w:rPr>
          <w:rFonts w:hint="cs"/>
          <w:rtl/>
        </w:rPr>
      </w:pPr>
      <w:r>
        <w:rPr>
          <w:rFonts w:hint="cs"/>
          <w:rtl/>
        </w:rPr>
        <w:t>לפני כשלושה שבועות אימצה הממשלה את עיקרי מסקנות כוח המשימה הלאומי לרפורמה במערכת החינ</w:t>
      </w:r>
      <w:r>
        <w:rPr>
          <w:rFonts w:hint="cs"/>
          <w:rtl/>
        </w:rPr>
        <w:t>וך בישראל - דוח-דברת. התוכנית הלאומית לחינוך מציגה גישה שונה וחדשה בהיבטים הארגוניים, הפדגוגיים והערכיים של מערכת החינוך בישראל. אנו מאמינים כי החינוך הוא המפתח לשינוי ולעיצוב פני החברה ופניהם של בוגרי מערכת החינוך שלה. כך, למשל, התוכנית הלאומית לחינוך מעמ</w:t>
      </w:r>
      <w:r>
        <w:rPr>
          <w:rFonts w:hint="cs"/>
          <w:rtl/>
        </w:rPr>
        <w:t>ידה את החינוך הציבורי הממלכתי במרכז ההעדפה של מערכת החינוך. החינוך הציבורי הוא זה שיוצר את הזיקה שבין הערכים החברתיים והלאומיים לסולידריות החברתית, לחתירה לשוויון הזדמנויות ולצמצום פערים. אנו משוכנעים כי בתי-הספר ומערכת החינוך כולה יהפכו לגורם משמעותי יותר</w:t>
      </w:r>
      <w:r>
        <w:rPr>
          <w:rFonts w:hint="cs"/>
          <w:rtl/>
        </w:rPr>
        <w:t xml:space="preserve"> בחיי התלמידים. שינוי מעמדם של בתי-הספר ומרכזיותם יהוו מנוף גם לחיזוק ערכי מהותי. </w:t>
      </w:r>
    </w:p>
    <w:p w14:paraId="2FE387CC" w14:textId="77777777" w:rsidR="00000000" w:rsidRDefault="00754752">
      <w:pPr>
        <w:pStyle w:val="a0"/>
        <w:rPr>
          <w:rFonts w:hint="cs"/>
          <w:rtl/>
        </w:rPr>
      </w:pPr>
    </w:p>
    <w:p w14:paraId="46DD7CA5" w14:textId="77777777" w:rsidR="00000000" w:rsidRDefault="00754752">
      <w:pPr>
        <w:pStyle w:val="af0"/>
        <w:rPr>
          <w:rtl/>
        </w:rPr>
      </w:pPr>
      <w:r>
        <w:rPr>
          <w:rFonts w:hint="eastAsia"/>
          <w:rtl/>
        </w:rPr>
        <w:t>משולם</w:t>
      </w:r>
      <w:r>
        <w:rPr>
          <w:rtl/>
        </w:rPr>
        <w:t xml:space="preserve"> נהרי (ש"ס):</w:t>
      </w:r>
    </w:p>
    <w:p w14:paraId="3A03A720" w14:textId="77777777" w:rsidR="00000000" w:rsidRDefault="00754752">
      <w:pPr>
        <w:pStyle w:val="a0"/>
        <w:rPr>
          <w:rFonts w:hint="cs"/>
          <w:rtl/>
        </w:rPr>
      </w:pPr>
    </w:p>
    <w:p w14:paraId="392F40A8" w14:textId="77777777" w:rsidR="00000000" w:rsidRDefault="00754752">
      <w:pPr>
        <w:pStyle w:val="a0"/>
        <w:rPr>
          <w:rFonts w:hint="cs"/>
          <w:rtl/>
        </w:rPr>
      </w:pPr>
      <w:r>
        <w:rPr>
          <w:rFonts w:hint="cs"/>
          <w:rtl/>
        </w:rPr>
        <w:t xml:space="preserve">לא הבנתי אם זה המצב. המציאות היא אחרת, אנחנו לא מכירים דברים כאלה. אולי אלה קווי יסוד. </w:t>
      </w:r>
    </w:p>
    <w:p w14:paraId="64D03230" w14:textId="77777777" w:rsidR="00000000" w:rsidRDefault="00754752">
      <w:pPr>
        <w:pStyle w:val="a0"/>
        <w:rPr>
          <w:rFonts w:hint="cs"/>
          <w:rtl/>
        </w:rPr>
      </w:pPr>
    </w:p>
    <w:p w14:paraId="22224E61" w14:textId="77777777" w:rsidR="00000000" w:rsidRDefault="00754752">
      <w:pPr>
        <w:pStyle w:val="-"/>
        <w:rPr>
          <w:rtl/>
        </w:rPr>
      </w:pPr>
      <w:bookmarkStart w:id="366" w:name="FS000000474T07_06_2004_21_17_48"/>
      <w:bookmarkStart w:id="367" w:name="FS000000474T07_06_2004_21_17_51C"/>
      <w:bookmarkEnd w:id="366"/>
      <w:bookmarkEnd w:id="367"/>
      <w:r>
        <w:rPr>
          <w:rtl/>
        </w:rPr>
        <w:t>השר גדעון עזרא:</w:t>
      </w:r>
    </w:p>
    <w:p w14:paraId="1925AB25" w14:textId="77777777" w:rsidR="00000000" w:rsidRDefault="00754752">
      <w:pPr>
        <w:pStyle w:val="a0"/>
        <w:rPr>
          <w:rtl/>
        </w:rPr>
      </w:pPr>
    </w:p>
    <w:p w14:paraId="55235DFE" w14:textId="77777777" w:rsidR="00000000" w:rsidRDefault="00754752">
      <w:pPr>
        <w:pStyle w:val="a0"/>
        <w:rPr>
          <w:rFonts w:hint="cs"/>
          <w:rtl/>
        </w:rPr>
      </w:pPr>
      <w:r>
        <w:rPr>
          <w:rFonts w:hint="cs"/>
          <w:rtl/>
        </w:rPr>
        <w:t xml:space="preserve">לא שמעת את כל דברי, אני חושב שהגעת רק עכשיו. </w:t>
      </w:r>
    </w:p>
    <w:p w14:paraId="48D9B1EA" w14:textId="77777777" w:rsidR="00000000" w:rsidRDefault="00754752">
      <w:pPr>
        <w:pStyle w:val="a0"/>
        <w:rPr>
          <w:rFonts w:hint="cs"/>
          <w:rtl/>
        </w:rPr>
      </w:pPr>
    </w:p>
    <w:p w14:paraId="628B3346" w14:textId="77777777" w:rsidR="00000000" w:rsidRDefault="00754752">
      <w:pPr>
        <w:pStyle w:val="a0"/>
        <w:rPr>
          <w:rFonts w:hint="cs"/>
          <w:rtl/>
        </w:rPr>
      </w:pPr>
      <w:r>
        <w:rPr>
          <w:rFonts w:hint="cs"/>
          <w:rtl/>
        </w:rPr>
        <w:t xml:space="preserve">מעבר למה שמערכת החינוך יכולה לעשות, גם לנו, נבחרי הציבור, יש משימה חשובה מאוד: להעלות את קרנה של השליחות הציבורית, הפוליטיקה, בעיני הדור הצעיר. רק אם ניתן דוגמה אישית בדרך שליחותנו, בטוהר כוונותינו וביחסנו המכובד והאצילי לזכויות ולסמכויות שהופקדו בידינו </w:t>
      </w:r>
      <w:r>
        <w:rPr>
          <w:rtl/>
        </w:rPr>
        <w:t>–</w:t>
      </w:r>
      <w:r>
        <w:rPr>
          <w:rFonts w:hint="cs"/>
          <w:rtl/>
        </w:rPr>
        <w:t xml:space="preserve"> </w:t>
      </w:r>
      <w:r>
        <w:rPr>
          <w:rFonts w:hint="cs"/>
          <w:rtl/>
        </w:rPr>
        <w:t xml:space="preserve">רק אז נזכה להגביר את תחושת האמון בדמוקרטיה ובשליחיה ולהוסיף על הזיקה של הדור הצעיר לישראל. </w:t>
      </w:r>
    </w:p>
    <w:p w14:paraId="113AF965" w14:textId="77777777" w:rsidR="00000000" w:rsidRDefault="00754752">
      <w:pPr>
        <w:pStyle w:val="a0"/>
        <w:rPr>
          <w:rFonts w:hint="cs"/>
          <w:rtl/>
        </w:rPr>
      </w:pPr>
    </w:p>
    <w:p w14:paraId="1E7E5FED" w14:textId="77777777" w:rsidR="00000000" w:rsidRDefault="00754752">
      <w:pPr>
        <w:pStyle w:val="a0"/>
        <w:rPr>
          <w:rFonts w:hint="cs"/>
          <w:rtl/>
        </w:rPr>
      </w:pPr>
      <w:r>
        <w:rPr>
          <w:rFonts w:hint="cs"/>
          <w:rtl/>
        </w:rPr>
        <w:t xml:space="preserve">אדוני היושב-ראש, מאחר שהנושא הזה עלה לדיון מהיר בוועדת החינוך, אני מציע להסתפק בהודעה זאת. תודה. </w:t>
      </w:r>
    </w:p>
    <w:p w14:paraId="7132BE78" w14:textId="77777777" w:rsidR="00000000" w:rsidRDefault="00754752">
      <w:pPr>
        <w:pStyle w:val="a0"/>
        <w:rPr>
          <w:rFonts w:hint="cs"/>
          <w:rtl/>
        </w:rPr>
      </w:pPr>
    </w:p>
    <w:p w14:paraId="42C1E459" w14:textId="77777777" w:rsidR="00000000" w:rsidRDefault="00754752">
      <w:pPr>
        <w:pStyle w:val="af1"/>
        <w:rPr>
          <w:rtl/>
        </w:rPr>
      </w:pPr>
      <w:r>
        <w:rPr>
          <w:rtl/>
        </w:rPr>
        <w:t>היו"ר נסים דהן:</w:t>
      </w:r>
    </w:p>
    <w:p w14:paraId="236213C2" w14:textId="77777777" w:rsidR="00000000" w:rsidRDefault="00754752">
      <w:pPr>
        <w:pStyle w:val="a0"/>
        <w:rPr>
          <w:rtl/>
        </w:rPr>
      </w:pPr>
    </w:p>
    <w:p w14:paraId="049CC2C3" w14:textId="77777777" w:rsidR="00000000" w:rsidRDefault="00754752">
      <w:pPr>
        <w:pStyle w:val="a0"/>
        <w:rPr>
          <w:rFonts w:hint="cs"/>
          <w:rtl/>
        </w:rPr>
      </w:pPr>
      <w:r>
        <w:rPr>
          <w:rFonts w:hint="cs"/>
          <w:rtl/>
        </w:rPr>
        <w:t>חבר הכנסת משולם נהרי, האם אתה מסתפק בהודעה?</w:t>
      </w:r>
    </w:p>
    <w:p w14:paraId="0CE858AF" w14:textId="77777777" w:rsidR="00000000" w:rsidRDefault="00754752">
      <w:pPr>
        <w:pStyle w:val="a0"/>
        <w:rPr>
          <w:rFonts w:hint="cs"/>
          <w:rtl/>
        </w:rPr>
      </w:pPr>
    </w:p>
    <w:p w14:paraId="489EDAA2" w14:textId="77777777" w:rsidR="00000000" w:rsidRDefault="00754752">
      <w:pPr>
        <w:pStyle w:val="af0"/>
        <w:rPr>
          <w:rtl/>
        </w:rPr>
      </w:pPr>
      <w:r>
        <w:rPr>
          <w:rFonts w:hint="eastAsia"/>
          <w:rtl/>
        </w:rPr>
        <w:t>מש</w:t>
      </w:r>
      <w:r>
        <w:rPr>
          <w:rFonts w:hint="eastAsia"/>
          <w:rtl/>
        </w:rPr>
        <w:t>ולם</w:t>
      </w:r>
      <w:r>
        <w:rPr>
          <w:rtl/>
        </w:rPr>
        <w:t xml:space="preserve"> נהרי (ש"ס):</w:t>
      </w:r>
    </w:p>
    <w:p w14:paraId="11366760" w14:textId="77777777" w:rsidR="00000000" w:rsidRDefault="00754752">
      <w:pPr>
        <w:pStyle w:val="a0"/>
        <w:rPr>
          <w:rFonts w:hint="cs"/>
          <w:rtl/>
        </w:rPr>
      </w:pPr>
    </w:p>
    <w:p w14:paraId="6F287E47" w14:textId="77777777" w:rsidR="00000000" w:rsidRDefault="00754752">
      <w:pPr>
        <w:pStyle w:val="a0"/>
        <w:rPr>
          <w:rFonts w:hint="cs"/>
          <w:rtl/>
        </w:rPr>
      </w:pPr>
      <w:r>
        <w:rPr>
          <w:rFonts w:hint="cs"/>
          <w:rtl/>
        </w:rPr>
        <w:t xml:space="preserve">לא מסתפק. </w:t>
      </w:r>
    </w:p>
    <w:p w14:paraId="7F8150AA" w14:textId="77777777" w:rsidR="00000000" w:rsidRDefault="00754752">
      <w:pPr>
        <w:pStyle w:val="a0"/>
        <w:rPr>
          <w:rFonts w:hint="cs"/>
          <w:rtl/>
        </w:rPr>
      </w:pPr>
    </w:p>
    <w:p w14:paraId="1F009919" w14:textId="77777777" w:rsidR="00000000" w:rsidRDefault="00754752">
      <w:pPr>
        <w:pStyle w:val="af1"/>
        <w:rPr>
          <w:rtl/>
        </w:rPr>
      </w:pPr>
      <w:r>
        <w:rPr>
          <w:rtl/>
        </w:rPr>
        <w:t>היו"ר נסים דהן:</w:t>
      </w:r>
    </w:p>
    <w:p w14:paraId="74FE19FD" w14:textId="77777777" w:rsidR="00000000" w:rsidRDefault="00754752">
      <w:pPr>
        <w:pStyle w:val="a0"/>
        <w:rPr>
          <w:rtl/>
        </w:rPr>
      </w:pPr>
    </w:p>
    <w:p w14:paraId="5337EACE" w14:textId="77777777" w:rsidR="00000000" w:rsidRDefault="00754752">
      <w:pPr>
        <w:pStyle w:val="a0"/>
        <w:rPr>
          <w:rFonts w:hint="cs"/>
          <w:rtl/>
        </w:rPr>
      </w:pPr>
      <w:r>
        <w:rPr>
          <w:rFonts w:hint="cs"/>
          <w:rtl/>
        </w:rPr>
        <w:t>חבר הכנסת אילן שלגי?</w:t>
      </w:r>
    </w:p>
    <w:p w14:paraId="2337D042" w14:textId="77777777" w:rsidR="00000000" w:rsidRDefault="00754752">
      <w:pPr>
        <w:pStyle w:val="a0"/>
        <w:rPr>
          <w:rFonts w:hint="cs"/>
          <w:rtl/>
        </w:rPr>
      </w:pPr>
    </w:p>
    <w:p w14:paraId="2F3D2B46" w14:textId="77777777" w:rsidR="00000000" w:rsidRDefault="00754752">
      <w:pPr>
        <w:pStyle w:val="af0"/>
        <w:rPr>
          <w:rtl/>
        </w:rPr>
      </w:pPr>
      <w:r>
        <w:rPr>
          <w:rFonts w:hint="eastAsia"/>
          <w:rtl/>
        </w:rPr>
        <w:t>אילן</w:t>
      </w:r>
      <w:r>
        <w:rPr>
          <w:rtl/>
        </w:rPr>
        <w:t xml:space="preserve"> שלגי (שינוי):</w:t>
      </w:r>
    </w:p>
    <w:p w14:paraId="58B1F837" w14:textId="77777777" w:rsidR="00000000" w:rsidRDefault="00754752">
      <w:pPr>
        <w:pStyle w:val="a0"/>
        <w:rPr>
          <w:rFonts w:hint="cs"/>
          <w:rtl/>
        </w:rPr>
      </w:pPr>
    </w:p>
    <w:p w14:paraId="3E8C4360" w14:textId="77777777" w:rsidR="00000000" w:rsidRDefault="00754752">
      <w:pPr>
        <w:pStyle w:val="a0"/>
        <w:rPr>
          <w:rFonts w:hint="cs"/>
          <w:rtl/>
        </w:rPr>
      </w:pPr>
      <w:r>
        <w:rPr>
          <w:rFonts w:hint="cs"/>
          <w:rtl/>
        </w:rPr>
        <w:t xml:space="preserve">אני מסתפק. </w:t>
      </w:r>
    </w:p>
    <w:p w14:paraId="26019B35" w14:textId="77777777" w:rsidR="00000000" w:rsidRDefault="00754752">
      <w:pPr>
        <w:pStyle w:val="a0"/>
        <w:rPr>
          <w:rFonts w:hint="cs"/>
          <w:rtl/>
        </w:rPr>
      </w:pPr>
    </w:p>
    <w:p w14:paraId="26AC1839" w14:textId="77777777" w:rsidR="00000000" w:rsidRDefault="00754752">
      <w:pPr>
        <w:pStyle w:val="af1"/>
        <w:rPr>
          <w:rtl/>
        </w:rPr>
      </w:pPr>
      <w:r>
        <w:rPr>
          <w:rtl/>
        </w:rPr>
        <w:t>היו"ר נסים דהן:</w:t>
      </w:r>
    </w:p>
    <w:p w14:paraId="3329FFA0" w14:textId="77777777" w:rsidR="00000000" w:rsidRDefault="00754752">
      <w:pPr>
        <w:pStyle w:val="a0"/>
        <w:rPr>
          <w:rtl/>
        </w:rPr>
      </w:pPr>
    </w:p>
    <w:p w14:paraId="6D406A73" w14:textId="77777777" w:rsidR="00000000" w:rsidRDefault="00754752">
      <w:pPr>
        <w:pStyle w:val="a0"/>
        <w:rPr>
          <w:rFonts w:hint="cs"/>
          <w:rtl/>
        </w:rPr>
      </w:pPr>
      <w:r>
        <w:rPr>
          <w:rFonts w:hint="cs"/>
          <w:rtl/>
        </w:rPr>
        <w:t>אתה היית מהמציעים, אתה מסתפק?</w:t>
      </w:r>
    </w:p>
    <w:p w14:paraId="5B40A900" w14:textId="77777777" w:rsidR="00000000" w:rsidRDefault="00754752">
      <w:pPr>
        <w:pStyle w:val="a0"/>
        <w:rPr>
          <w:rFonts w:hint="cs"/>
          <w:rtl/>
        </w:rPr>
      </w:pPr>
    </w:p>
    <w:p w14:paraId="5AA03C24" w14:textId="77777777" w:rsidR="00000000" w:rsidRDefault="00754752">
      <w:pPr>
        <w:pStyle w:val="af0"/>
        <w:rPr>
          <w:rtl/>
        </w:rPr>
      </w:pPr>
      <w:r>
        <w:rPr>
          <w:rFonts w:hint="cs"/>
          <w:rtl/>
        </w:rPr>
        <w:t>קריאה</w:t>
      </w:r>
      <w:r>
        <w:rPr>
          <w:rtl/>
        </w:rPr>
        <w:t>:</w:t>
      </w:r>
    </w:p>
    <w:p w14:paraId="5030146F" w14:textId="77777777" w:rsidR="00000000" w:rsidRDefault="00754752">
      <w:pPr>
        <w:pStyle w:val="a0"/>
        <w:rPr>
          <w:rFonts w:hint="cs"/>
          <w:rtl/>
        </w:rPr>
      </w:pPr>
    </w:p>
    <w:p w14:paraId="5F8CBA9E" w14:textId="77777777" w:rsidR="00000000" w:rsidRDefault="00754752">
      <w:pPr>
        <w:pStyle w:val="a0"/>
        <w:rPr>
          <w:rFonts w:hint="cs"/>
          <w:rtl/>
        </w:rPr>
      </w:pPr>
      <w:r>
        <w:rPr>
          <w:rFonts w:hint="cs"/>
          <w:rtl/>
        </w:rPr>
        <w:t xml:space="preserve">מסתפק. </w:t>
      </w:r>
    </w:p>
    <w:p w14:paraId="34E02680" w14:textId="77777777" w:rsidR="00000000" w:rsidRDefault="00754752">
      <w:pPr>
        <w:pStyle w:val="a0"/>
        <w:rPr>
          <w:rFonts w:hint="cs"/>
          <w:rtl/>
        </w:rPr>
      </w:pPr>
    </w:p>
    <w:p w14:paraId="1631D3F2" w14:textId="77777777" w:rsidR="00000000" w:rsidRDefault="00754752">
      <w:pPr>
        <w:pStyle w:val="af1"/>
        <w:rPr>
          <w:rtl/>
        </w:rPr>
      </w:pPr>
      <w:r>
        <w:rPr>
          <w:rtl/>
        </w:rPr>
        <w:t>היו"ר נסים דהן:</w:t>
      </w:r>
    </w:p>
    <w:p w14:paraId="109C9D6B" w14:textId="77777777" w:rsidR="00000000" w:rsidRDefault="00754752">
      <w:pPr>
        <w:pStyle w:val="a0"/>
        <w:rPr>
          <w:rtl/>
        </w:rPr>
      </w:pPr>
    </w:p>
    <w:p w14:paraId="634FD5AE" w14:textId="77777777" w:rsidR="00000000" w:rsidRDefault="00754752">
      <w:pPr>
        <w:pStyle w:val="a0"/>
        <w:rPr>
          <w:rFonts w:hint="cs"/>
          <w:rtl/>
        </w:rPr>
      </w:pPr>
      <w:r>
        <w:rPr>
          <w:rFonts w:hint="cs"/>
          <w:rtl/>
        </w:rPr>
        <w:t>חבר הכנסת אלדד, גם כבודו מסתפק?</w:t>
      </w:r>
    </w:p>
    <w:p w14:paraId="08C55CD1" w14:textId="77777777" w:rsidR="00000000" w:rsidRDefault="00754752">
      <w:pPr>
        <w:pStyle w:val="a0"/>
        <w:rPr>
          <w:rFonts w:hint="cs"/>
          <w:rtl/>
        </w:rPr>
      </w:pPr>
    </w:p>
    <w:p w14:paraId="168660EC" w14:textId="77777777" w:rsidR="00000000" w:rsidRDefault="00754752">
      <w:pPr>
        <w:pStyle w:val="af0"/>
        <w:rPr>
          <w:rtl/>
        </w:rPr>
      </w:pPr>
      <w:r>
        <w:rPr>
          <w:rFonts w:hint="eastAsia"/>
          <w:rtl/>
        </w:rPr>
        <w:t>אריה</w:t>
      </w:r>
      <w:r>
        <w:rPr>
          <w:rtl/>
        </w:rPr>
        <w:t xml:space="preserve"> אלדד (האיחוד הלאומי - ישראל ביתנו):</w:t>
      </w:r>
    </w:p>
    <w:p w14:paraId="3C40EA8B" w14:textId="77777777" w:rsidR="00000000" w:rsidRDefault="00754752">
      <w:pPr>
        <w:pStyle w:val="a0"/>
        <w:rPr>
          <w:rFonts w:hint="cs"/>
          <w:rtl/>
        </w:rPr>
      </w:pPr>
    </w:p>
    <w:p w14:paraId="2172A1CD" w14:textId="77777777" w:rsidR="00000000" w:rsidRDefault="00754752">
      <w:pPr>
        <w:pStyle w:val="a0"/>
        <w:rPr>
          <w:rFonts w:hint="cs"/>
          <w:rtl/>
        </w:rPr>
      </w:pPr>
      <w:r>
        <w:rPr>
          <w:rFonts w:hint="cs"/>
          <w:rtl/>
        </w:rPr>
        <w:t>מסתפק.</w:t>
      </w:r>
    </w:p>
    <w:p w14:paraId="45B5FE01" w14:textId="77777777" w:rsidR="00000000" w:rsidRDefault="00754752">
      <w:pPr>
        <w:pStyle w:val="a0"/>
        <w:rPr>
          <w:rtl/>
        </w:rPr>
      </w:pPr>
    </w:p>
    <w:p w14:paraId="71DE3F9B" w14:textId="77777777" w:rsidR="00000000" w:rsidRDefault="00754752">
      <w:pPr>
        <w:pStyle w:val="af1"/>
        <w:rPr>
          <w:rtl/>
        </w:rPr>
      </w:pPr>
      <w:r>
        <w:rPr>
          <w:rtl/>
        </w:rPr>
        <w:t>היו"ר נסים דהן:</w:t>
      </w:r>
    </w:p>
    <w:p w14:paraId="763B15F1" w14:textId="77777777" w:rsidR="00000000" w:rsidRDefault="00754752">
      <w:pPr>
        <w:pStyle w:val="a0"/>
        <w:rPr>
          <w:rtl/>
        </w:rPr>
      </w:pPr>
    </w:p>
    <w:p w14:paraId="53C5A979" w14:textId="77777777" w:rsidR="00000000" w:rsidRDefault="00754752">
      <w:pPr>
        <w:pStyle w:val="a0"/>
        <w:rPr>
          <w:rFonts w:hint="cs"/>
          <w:rtl/>
        </w:rPr>
      </w:pPr>
      <w:r>
        <w:rPr>
          <w:rFonts w:hint="cs"/>
          <w:rtl/>
        </w:rPr>
        <w:t xml:space="preserve">יש לנו אחד שלא מסתפק, ובמקומו תהיה לנו הצעה אחרת. חבר הכנסת מוחמד ברכה, ראשון הנרשמים, בבקשה. </w:t>
      </w:r>
    </w:p>
    <w:p w14:paraId="61036896" w14:textId="77777777" w:rsidR="00000000" w:rsidRDefault="00754752">
      <w:pPr>
        <w:pStyle w:val="a0"/>
        <w:rPr>
          <w:rFonts w:hint="cs"/>
          <w:rtl/>
        </w:rPr>
      </w:pPr>
    </w:p>
    <w:p w14:paraId="5AD03654" w14:textId="77777777" w:rsidR="00000000" w:rsidRDefault="00754752">
      <w:pPr>
        <w:pStyle w:val="af1"/>
        <w:rPr>
          <w:rtl/>
        </w:rPr>
      </w:pPr>
      <w:r>
        <w:rPr>
          <w:rtl/>
        </w:rPr>
        <w:t>היו"ר ראובן ריבלין:</w:t>
      </w:r>
    </w:p>
    <w:p w14:paraId="00C12DAE" w14:textId="77777777" w:rsidR="00000000" w:rsidRDefault="00754752">
      <w:pPr>
        <w:pStyle w:val="a0"/>
        <w:rPr>
          <w:rtl/>
        </w:rPr>
      </w:pPr>
    </w:p>
    <w:p w14:paraId="0E0214AD" w14:textId="77777777" w:rsidR="00000000" w:rsidRDefault="00754752">
      <w:pPr>
        <w:pStyle w:val="a0"/>
        <w:rPr>
          <w:rFonts w:hint="cs"/>
          <w:rtl/>
        </w:rPr>
      </w:pPr>
      <w:r>
        <w:rPr>
          <w:rFonts w:hint="cs"/>
          <w:rtl/>
        </w:rPr>
        <w:t>ברשות היושב-ראש, אני הודעתי קודם, כיושב-ראש הישיבה וכיושב-ראש הכנסת, על כך שאנחנו בהסכמה דוחים את הדיון בחוק הרש</w:t>
      </w:r>
      <w:r>
        <w:rPr>
          <w:rFonts w:hint="cs"/>
          <w:rtl/>
        </w:rPr>
        <w:t xml:space="preserve">ויות המקומיות. בינתיים הגיע החוק ממשרד המשפטים, וכמובן ההנחה היא שכל חברי הכנסת נמצאים כאן בכל זמן הדיונים. גם הודענו, באמצעות מזכיר הכנסת, לכל ראשי הסיעות. אני מתכוון להחזיר את הנושא לדיון. </w:t>
      </w:r>
    </w:p>
    <w:p w14:paraId="00DFE7A0" w14:textId="77777777" w:rsidR="00000000" w:rsidRDefault="00754752">
      <w:pPr>
        <w:pStyle w:val="a0"/>
        <w:rPr>
          <w:rFonts w:hint="cs"/>
          <w:rtl/>
        </w:rPr>
      </w:pPr>
    </w:p>
    <w:p w14:paraId="28C59BA3" w14:textId="77777777" w:rsidR="00000000" w:rsidRDefault="00754752">
      <w:pPr>
        <w:pStyle w:val="af0"/>
        <w:rPr>
          <w:rtl/>
        </w:rPr>
      </w:pPr>
      <w:r>
        <w:rPr>
          <w:rFonts w:hint="eastAsia"/>
          <w:rtl/>
        </w:rPr>
        <w:t>נסים</w:t>
      </w:r>
      <w:r>
        <w:rPr>
          <w:rtl/>
        </w:rPr>
        <w:t xml:space="preserve"> זאב (ש"ס):</w:t>
      </w:r>
    </w:p>
    <w:p w14:paraId="3FF08862" w14:textId="77777777" w:rsidR="00000000" w:rsidRDefault="00754752">
      <w:pPr>
        <w:pStyle w:val="a0"/>
        <w:rPr>
          <w:rFonts w:hint="cs"/>
          <w:rtl/>
        </w:rPr>
      </w:pPr>
    </w:p>
    <w:p w14:paraId="09ACDBDD" w14:textId="77777777" w:rsidR="00000000" w:rsidRDefault="00754752">
      <w:pPr>
        <w:pStyle w:val="a0"/>
        <w:rPr>
          <w:rFonts w:hint="cs"/>
          <w:rtl/>
        </w:rPr>
      </w:pPr>
      <w:r>
        <w:rPr>
          <w:rFonts w:hint="cs"/>
          <w:rtl/>
        </w:rPr>
        <w:t>אי-אפשר, עם כל הכבוד. חברי כנסת עזבו את הבניין</w:t>
      </w:r>
      <w:r>
        <w:rPr>
          <w:rFonts w:hint="cs"/>
          <w:rtl/>
        </w:rPr>
        <w:t xml:space="preserve">. </w:t>
      </w:r>
    </w:p>
    <w:p w14:paraId="477B72F8" w14:textId="77777777" w:rsidR="00000000" w:rsidRDefault="00754752">
      <w:pPr>
        <w:pStyle w:val="a0"/>
        <w:rPr>
          <w:rFonts w:hint="cs"/>
          <w:rtl/>
        </w:rPr>
      </w:pPr>
    </w:p>
    <w:p w14:paraId="65F66B15" w14:textId="77777777" w:rsidR="00000000" w:rsidRDefault="00754752">
      <w:pPr>
        <w:pStyle w:val="af0"/>
        <w:rPr>
          <w:rtl/>
        </w:rPr>
      </w:pPr>
      <w:r>
        <w:rPr>
          <w:rFonts w:hint="eastAsia"/>
          <w:rtl/>
        </w:rPr>
        <w:t>אברהם</w:t>
      </w:r>
      <w:r>
        <w:rPr>
          <w:rtl/>
        </w:rPr>
        <w:t xml:space="preserve"> הירשזון (הליכוד):</w:t>
      </w:r>
    </w:p>
    <w:p w14:paraId="39770069" w14:textId="77777777" w:rsidR="00000000" w:rsidRDefault="00754752">
      <w:pPr>
        <w:pStyle w:val="a0"/>
        <w:rPr>
          <w:rFonts w:hint="cs"/>
          <w:rtl/>
        </w:rPr>
      </w:pPr>
    </w:p>
    <w:p w14:paraId="255798AF" w14:textId="77777777" w:rsidR="00000000" w:rsidRDefault="00754752">
      <w:pPr>
        <w:pStyle w:val="a0"/>
        <w:rPr>
          <w:rFonts w:hint="cs"/>
          <w:rtl/>
        </w:rPr>
      </w:pPr>
      <w:r>
        <w:rPr>
          <w:rFonts w:hint="cs"/>
          <w:rtl/>
        </w:rPr>
        <w:t xml:space="preserve">תתבייש לך, אתה מקבל משכורת. בושה וחרפה. </w:t>
      </w:r>
    </w:p>
    <w:p w14:paraId="2C893191" w14:textId="77777777" w:rsidR="00000000" w:rsidRDefault="00754752">
      <w:pPr>
        <w:pStyle w:val="a0"/>
        <w:rPr>
          <w:rFonts w:hint="cs"/>
          <w:rtl/>
        </w:rPr>
      </w:pPr>
    </w:p>
    <w:p w14:paraId="263F3FCD" w14:textId="77777777" w:rsidR="00000000" w:rsidRDefault="00754752">
      <w:pPr>
        <w:pStyle w:val="af1"/>
        <w:rPr>
          <w:rtl/>
        </w:rPr>
      </w:pPr>
      <w:r>
        <w:rPr>
          <w:rtl/>
        </w:rPr>
        <w:t xml:space="preserve">היו"ר </w:t>
      </w:r>
      <w:r>
        <w:rPr>
          <w:rFonts w:hint="cs"/>
          <w:rtl/>
        </w:rPr>
        <w:t>נסים דהן</w:t>
      </w:r>
      <w:r>
        <w:rPr>
          <w:rtl/>
        </w:rPr>
        <w:t>:</w:t>
      </w:r>
    </w:p>
    <w:p w14:paraId="637F50D2" w14:textId="77777777" w:rsidR="00000000" w:rsidRDefault="00754752">
      <w:pPr>
        <w:pStyle w:val="a0"/>
        <w:rPr>
          <w:rFonts w:hint="cs"/>
          <w:rtl/>
        </w:rPr>
      </w:pPr>
    </w:p>
    <w:p w14:paraId="264C6EB8" w14:textId="77777777" w:rsidR="00000000" w:rsidRDefault="00754752">
      <w:pPr>
        <w:pStyle w:val="a0"/>
        <w:rPr>
          <w:rFonts w:hint="cs"/>
          <w:rtl/>
        </w:rPr>
      </w:pPr>
      <w:r>
        <w:rPr>
          <w:rFonts w:hint="cs"/>
          <w:rtl/>
        </w:rPr>
        <w:t xml:space="preserve">חבר הכנסת נסים זאב, קודם כול שב. </w:t>
      </w:r>
    </w:p>
    <w:p w14:paraId="5D4047EF" w14:textId="77777777" w:rsidR="00000000" w:rsidRDefault="00754752">
      <w:pPr>
        <w:pStyle w:val="a0"/>
        <w:rPr>
          <w:rFonts w:hint="cs"/>
          <w:rtl/>
        </w:rPr>
      </w:pPr>
    </w:p>
    <w:p w14:paraId="0614736B" w14:textId="77777777" w:rsidR="00000000" w:rsidRDefault="00754752">
      <w:pPr>
        <w:pStyle w:val="af0"/>
        <w:rPr>
          <w:rtl/>
        </w:rPr>
      </w:pPr>
      <w:r>
        <w:rPr>
          <w:rFonts w:hint="eastAsia"/>
          <w:rtl/>
        </w:rPr>
        <w:t>נסים</w:t>
      </w:r>
      <w:r>
        <w:rPr>
          <w:rtl/>
        </w:rPr>
        <w:t xml:space="preserve"> זאב (ש"ס):</w:t>
      </w:r>
    </w:p>
    <w:p w14:paraId="599C904F" w14:textId="77777777" w:rsidR="00000000" w:rsidRDefault="00754752">
      <w:pPr>
        <w:pStyle w:val="a0"/>
        <w:rPr>
          <w:rFonts w:hint="cs"/>
          <w:rtl/>
        </w:rPr>
      </w:pPr>
    </w:p>
    <w:p w14:paraId="665908A1" w14:textId="77777777" w:rsidR="00000000" w:rsidRDefault="00754752">
      <w:pPr>
        <w:pStyle w:val="a0"/>
        <w:rPr>
          <w:rFonts w:hint="cs"/>
          <w:rtl/>
        </w:rPr>
      </w:pPr>
      <w:r>
        <w:rPr>
          <w:rFonts w:hint="cs"/>
          <w:rtl/>
        </w:rPr>
        <w:t xml:space="preserve">זה חוק חשוב, וחברי כנסת רוצים להתייחס אליו. </w:t>
      </w:r>
    </w:p>
    <w:p w14:paraId="00ACF1D7" w14:textId="77777777" w:rsidR="00000000" w:rsidRDefault="00754752">
      <w:pPr>
        <w:pStyle w:val="a0"/>
        <w:rPr>
          <w:rFonts w:hint="cs"/>
          <w:rtl/>
        </w:rPr>
      </w:pPr>
    </w:p>
    <w:p w14:paraId="05C6876C" w14:textId="77777777" w:rsidR="00000000" w:rsidRDefault="00754752">
      <w:pPr>
        <w:pStyle w:val="af0"/>
        <w:rPr>
          <w:rtl/>
        </w:rPr>
      </w:pPr>
      <w:r>
        <w:rPr>
          <w:rFonts w:hint="eastAsia"/>
          <w:rtl/>
        </w:rPr>
        <w:t>רוני</w:t>
      </w:r>
      <w:r>
        <w:rPr>
          <w:rtl/>
        </w:rPr>
        <w:t xml:space="preserve"> בר-און (הליכוד):</w:t>
      </w:r>
    </w:p>
    <w:p w14:paraId="2C45E432" w14:textId="77777777" w:rsidR="00000000" w:rsidRDefault="00754752">
      <w:pPr>
        <w:pStyle w:val="a0"/>
        <w:rPr>
          <w:rFonts w:hint="cs"/>
          <w:rtl/>
        </w:rPr>
      </w:pPr>
    </w:p>
    <w:p w14:paraId="10502CB7" w14:textId="77777777" w:rsidR="00000000" w:rsidRDefault="00754752">
      <w:pPr>
        <w:pStyle w:val="a0"/>
        <w:rPr>
          <w:rFonts w:hint="cs"/>
          <w:rtl/>
        </w:rPr>
      </w:pPr>
      <w:r>
        <w:rPr>
          <w:rFonts w:hint="cs"/>
          <w:rtl/>
        </w:rPr>
        <w:t xml:space="preserve">לא תלין שכר שכיר. בושה. </w:t>
      </w:r>
    </w:p>
    <w:p w14:paraId="6ED014CC" w14:textId="77777777" w:rsidR="00000000" w:rsidRDefault="00754752">
      <w:pPr>
        <w:pStyle w:val="a0"/>
        <w:rPr>
          <w:rFonts w:hint="cs"/>
          <w:rtl/>
        </w:rPr>
      </w:pPr>
    </w:p>
    <w:p w14:paraId="3FBAD407" w14:textId="77777777" w:rsidR="00000000" w:rsidRDefault="00754752">
      <w:pPr>
        <w:pStyle w:val="af1"/>
        <w:rPr>
          <w:rtl/>
        </w:rPr>
      </w:pPr>
      <w:r>
        <w:rPr>
          <w:rtl/>
        </w:rPr>
        <w:t xml:space="preserve">היו"ר </w:t>
      </w:r>
      <w:r>
        <w:rPr>
          <w:rFonts w:hint="cs"/>
          <w:rtl/>
        </w:rPr>
        <w:t>נסים דהן</w:t>
      </w:r>
      <w:r>
        <w:rPr>
          <w:rtl/>
        </w:rPr>
        <w:t>:</w:t>
      </w:r>
    </w:p>
    <w:p w14:paraId="7D64E0CA" w14:textId="77777777" w:rsidR="00000000" w:rsidRDefault="00754752">
      <w:pPr>
        <w:pStyle w:val="a0"/>
        <w:rPr>
          <w:rFonts w:hint="cs"/>
          <w:rtl/>
        </w:rPr>
      </w:pPr>
    </w:p>
    <w:p w14:paraId="221093D4" w14:textId="77777777" w:rsidR="00000000" w:rsidRDefault="00754752">
      <w:pPr>
        <w:pStyle w:val="a0"/>
        <w:rPr>
          <w:rFonts w:hint="cs"/>
          <w:rtl/>
        </w:rPr>
      </w:pPr>
      <w:r>
        <w:rPr>
          <w:rFonts w:hint="cs"/>
          <w:rtl/>
        </w:rPr>
        <w:t xml:space="preserve">חבר </w:t>
      </w:r>
      <w:r>
        <w:rPr>
          <w:rFonts w:hint="cs"/>
          <w:rtl/>
        </w:rPr>
        <w:t xml:space="preserve">הכנסת נסים זאב, אני קורא אותך לסדר פעם ראשונה. אתה מפריע לדיונים במליאה. יש כאן יושב-ראש, הוא מחליט. </w:t>
      </w:r>
    </w:p>
    <w:p w14:paraId="7103FBF6" w14:textId="77777777" w:rsidR="00000000" w:rsidRDefault="00754752">
      <w:pPr>
        <w:pStyle w:val="a0"/>
        <w:rPr>
          <w:rtl/>
        </w:rPr>
      </w:pPr>
    </w:p>
    <w:p w14:paraId="40E6054D" w14:textId="77777777" w:rsidR="00000000" w:rsidRDefault="00754752">
      <w:pPr>
        <w:pStyle w:val="af1"/>
        <w:rPr>
          <w:rtl/>
        </w:rPr>
      </w:pPr>
      <w:r>
        <w:rPr>
          <w:rtl/>
        </w:rPr>
        <w:t>היו"ר ראובן ריבלין:</w:t>
      </w:r>
    </w:p>
    <w:p w14:paraId="53663B68" w14:textId="77777777" w:rsidR="00000000" w:rsidRDefault="00754752">
      <w:pPr>
        <w:pStyle w:val="a0"/>
        <w:rPr>
          <w:rtl/>
        </w:rPr>
      </w:pPr>
    </w:p>
    <w:p w14:paraId="1401D5DB" w14:textId="77777777" w:rsidR="00000000" w:rsidRDefault="00754752">
      <w:pPr>
        <w:pStyle w:val="a0"/>
        <w:rPr>
          <w:rFonts w:hint="cs"/>
          <w:rtl/>
        </w:rPr>
      </w:pPr>
      <w:r>
        <w:rPr>
          <w:rFonts w:hint="cs"/>
          <w:rtl/>
        </w:rPr>
        <w:t>ברשות היושב-ראש, חבר הכנסת נסים זאב, אני לא הייתי מחזיר זאת ולא הייתי מעלה על דעתי שאדם לא יוכל לדבר על חוק, אלא אם כן הייתי יודע שי</w:t>
      </w:r>
      <w:r>
        <w:rPr>
          <w:rFonts w:hint="cs"/>
          <w:rtl/>
        </w:rPr>
        <w:t xml:space="preserve">צאה זעקה מטעם סיעת ש"ס, שנתקבלה ועברה לרוחב כל הבית, וגם נענתה על-ידי הממשלה. הממשלה באה ומבקשת לחוקק חוק, שאולי יוכל להקל מעט מהמצוקה הקשה של הרשויות המקומיות, ובעיקר לאלה שאינם מקבלים משכורות. </w:t>
      </w:r>
    </w:p>
    <w:p w14:paraId="2575FA91" w14:textId="77777777" w:rsidR="00000000" w:rsidRDefault="00754752">
      <w:pPr>
        <w:pStyle w:val="a0"/>
        <w:rPr>
          <w:rFonts w:hint="cs"/>
          <w:rtl/>
        </w:rPr>
      </w:pPr>
    </w:p>
    <w:p w14:paraId="3A1A5582" w14:textId="77777777" w:rsidR="00000000" w:rsidRDefault="00754752">
      <w:pPr>
        <w:pStyle w:val="a0"/>
        <w:rPr>
          <w:rFonts w:hint="cs"/>
          <w:rtl/>
        </w:rPr>
      </w:pPr>
      <w:r>
        <w:rPr>
          <w:rFonts w:hint="cs"/>
          <w:rtl/>
        </w:rPr>
        <w:t>הוסבר לי על-ידי יושב-ראש ועדת הכספים ועל-ידי שר הפנים ועל-י</w:t>
      </w:r>
      <w:r>
        <w:rPr>
          <w:rFonts w:hint="cs"/>
          <w:rtl/>
        </w:rPr>
        <w:t xml:space="preserve">די יושבי-ראש סיעות רבות, שאם אני אדחה היום את הדיון למחר אחר-הצהריים, ייווצר מצב שהוועדה המיועדת לדון בהכנת ההצעה לקריאה שנייה ולקריאה שלישית, ועדת הכספים, לא תוכל מחר בבוקר להתכנס על מנת לדון בחוק זה, והסבל שייגרם יהיה רב יותר. </w:t>
      </w:r>
    </w:p>
    <w:p w14:paraId="1F4F24FC" w14:textId="77777777" w:rsidR="00000000" w:rsidRDefault="00754752">
      <w:pPr>
        <w:pStyle w:val="a0"/>
        <w:rPr>
          <w:rFonts w:hint="cs"/>
          <w:rtl/>
        </w:rPr>
      </w:pPr>
    </w:p>
    <w:p w14:paraId="3A4A9956" w14:textId="77777777" w:rsidR="00000000" w:rsidRDefault="00754752">
      <w:pPr>
        <w:pStyle w:val="a0"/>
        <w:rPr>
          <w:rFonts w:hint="cs"/>
          <w:rtl/>
        </w:rPr>
      </w:pPr>
      <w:r>
        <w:rPr>
          <w:rFonts w:hint="cs"/>
          <w:rtl/>
        </w:rPr>
        <w:t>אני ער לכך שהודעתי קודם ל</w:t>
      </w:r>
      <w:r>
        <w:rPr>
          <w:rFonts w:hint="cs"/>
          <w:rtl/>
        </w:rPr>
        <w:t>כן. אני גם יודע שחבר הכנסת נסים זאב הוא אחד היחידים מבין באי הכנסת, שפותח את שערי הכנסת וגם סוגר אותם. פעם היה חבר כנסת אחר כזה, אבל הוא הפך להיות יושב-ראש כנסת, אין מה לעשות. יש גם שר כזה, זבולון אורלב, וגם השר עזרא, אני מוכרח לומר, גם כשר וגם כחבר הכנסת.</w:t>
      </w:r>
      <w:r>
        <w:rPr>
          <w:rFonts w:hint="cs"/>
          <w:rtl/>
        </w:rPr>
        <w:t xml:space="preserve"> </w:t>
      </w:r>
    </w:p>
    <w:p w14:paraId="5AE93E26" w14:textId="77777777" w:rsidR="00000000" w:rsidRDefault="00754752">
      <w:pPr>
        <w:pStyle w:val="a0"/>
        <w:rPr>
          <w:rFonts w:hint="cs"/>
          <w:rtl/>
        </w:rPr>
      </w:pPr>
    </w:p>
    <w:p w14:paraId="410223B4" w14:textId="77777777" w:rsidR="00000000" w:rsidRDefault="00754752">
      <w:pPr>
        <w:pStyle w:val="a0"/>
        <w:rPr>
          <w:rFonts w:hint="cs"/>
          <w:rtl/>
        </w:rPr>
      </w:pPr>
      <w:r>
        <w:rPr>
          <w:rFonts w:hint="cs"/>
          <w:rtl/>
        </w:rPr>
        <w:t>לכן אני חושב, חבר הכנסת זאב, שאם מחר יהיה אדם שירצה לומר דבר נוסף, הוא יוכל לומר אותו גם בוועדה. ואם ירצה אדם לערער בפנינו בערעור כלשהו, שאם היה קולו מורם כאן בוודאי לא היה החוק עובר, גם לכך נשמע. נדמה לי שזאת משאלת לבם של כל חברי הכנסת, מקצה הבית ועד ק</w:t>
      </w:r>
      <w:r>
        <w:rPr>
          <w:rFonts w:hint="cs"/>
          <w:rtl/>
        </w:rPr>
        <w:t>צהו, ולכן אנחנו יכולים קודם כול לפי התקנון להחזיר זאת, אבל גם בהבנה רבה נקבל זאת, שכן אנחנו עושים רק את הדבר הנכון למען אותו ציבור, שסיעתך היתה הסיעה שיחד עם סיעות אחרות עשתה כל מאמץ על מנת לקדם את העניין. יבוא על הברכה שר הפנים, אשר לפני שבוע, ביום רביעי,</w:t>
      </w:r>
      <w:r>
        <w:rPr>
          <w:rFonts w:hint="cs"/>
          <w:rtl/>
        </w:rPr>
        <w:t xml:space="preserve"> היה כאן, והשבוע מביא את החוק. </w:t>
      </w:r>
    </w:p>
    <w:p w14:paraId="0A207973" w14:textId="77777777" w:rsidR="00000000" w:rsidRDefault="00754752">
      <w:pPr>
        <w:pStyle w:val="a0"/>
        <w:rPr>
          <w:rFonts w:hint="cs"/>
          <w:rtl/>
        </w:rPr>
      </w:pPr>
    </w:p>
    <w:p w14:paraId="1ADFE814" w14:textId="77777777" w:rsidR="00000000" w:rsidRDefault="00754752">
      <w:pPr>
        <w:pStyle w:val="a0"/>
        <w:rPr>
          <w:rFonts w:hint="cs"/>
          <w:rtl/>
        </w:rPr>
      </w:pPr>
      <w:r>
        <w:rPr>
          <w:rFonts w:hint="cs"/>
          <w:rtl/>
        </w:rPr>
        <w:t xml:space="preserve">לכן אני מודיע, שאני מחזיר את הנושא לסדר-היום. אני גם מציע לחברי הכנסת להרגיע את התרגשותם היתירה בעניין זה, כי כאן, לפנים משורת הדין, העניין חשוב. תודה רבה. </w:t>
      </w:r>
    </w:p>
    <w:p w14:paraId="1AD6FCB1" w14:textId="77777777" w:rsidR="00000000" w:rsidRDefault="00754752">
      <w:pPr>
        <w:pStyle w:val="a0"/>
        <w:rPr>
          <w:rFonts w:hint="cs"/>
          <w:rtl/>
        </w:rPr>
      </w:pPr>
    </w:p>
    <w:p w14:paraId="44A8D955" w14:textId="77777777" w:rsidR="00000000" w:rsidRDefault="00754752">
      <w:pPr>
        <w:pStyle w:val="af1"/>
        <w:rPr>
          <w:rtl/>
        </w:rPr>
      </w:pPr>
      <w:r>
        <w:rPr>
          <w:rtl/>
        </w:rPr>
        <w:t xml:space="preserve">היו"ר </w:t>
      </w:r>
      <w:r>
        <w:rPr>
          <w:rFonts w:hint="cs"/>
          <w:rtl/>
        </w:rPr>
        <w:t>נסים דהן</w:t>
      </w:r>
      <w:r>
        <w:rPr>
          <w:rtl/>
        </w:rPr>
        <w:t>:</w:t>
      </w:r>
    </w:p>
    <w:p w14:paraId="1CA67337" w14:textId="77777777" w:rsidR="00000000" w:rsidRDefault="00754752">
      <w:pPr>
        <w:pStyle w:val="a0"/>
        <w:rPr>
          <w:rFonts w:hint="cs"/>
          <w:rtl/>
        </w:rPr>
      </w:pPr>
    </w:p>
    <w:p w14:paraId="389EB695" w14:textId="77777777" w:rsidR="00000000" w:rsidRDefault="00754752">
      <w:pPr>
        <w:pStyle w:val="a0"/>
        <w:rPr>
          <w:rFonts w:hint="cs"/>
          <w:rtl/>
        </w:rPr>
      </w:pPr>
      <w:r>
        <w:rPr>
          <w:rFonts w:hint="cs"/>
          <w:rtl/>
        </w:rPr>
        <w:t xml:space="preserve">חבר הכנסת מוחמד ברכה, הצעה אחרת על ההצעה לסיכום </w:t>
      </w:r>
      <w:r>
        <w:rPr>
          <w:rFonts w:hint="cs"/>
          <w:rtl/>
        </w:rPr>
        <w:t xml:space="preserve">של השר. </w:t>
      </w:r>
    </w:p>
    <w:p w14:paraId="3BCF5569" w14:textId="77777777" w:rsidR="00000000" w:rsidRDefault="00754752">
      <w:pPr>
        <w:pStyle w:val="a0"/>
        <w:rPr>
          <w:rFonts w:hint="cs"/>
          <w:rtl/>
        </w:rPr>
      </w:pPr>
    </w:p>
    <w:p w14:paraId="1C0C6A79" w14:textId="77777777" w:rsidR="00000000" w:rsidRDefault="00754752">
      <w:pPr>
        <w:pStyle w:val="a"/>
        <w:rPr>
          <w:rtl/>
        </w:rPr>
      </w:pPr>
      <w:bookmarkStart w:id="368" w:name="FS000000540T07_06_2004_21_35_56"/>
      <w:bookmarkStart w:id="369" w:name="_Toc75097279"/>
      <w:bookmarkEnd w:id="368"/>
      <w:r>
        <w:rPr>
          <w:rFonts w:hint="eastAsia"/>
          <w:rtl/>
        </w:rPr>
        <w:t>מוחמד</w:t>
      </w:r>
      <w:r>
        <w:rPr>
          <w:rtl/>
        </w:rPr>
        <w:t xml:space="preserve"> ברכה (חד"ש-תע"ל):</w:t>
      </w:r>
      <w:bookmarkEnd w:id="369"/>
    </w:p>
    <w:p w14:paraId="235D68D1" w14:textId="77777777" w:rsidR="00000000" w:rsidRDefault="00754752">
      <w:pPr>
        <w:pStyle w:val="a0"/>
        <w:rPr>
          <w:rFonts w:hint="cs"/>
          <w:rtl/>
        </w:rPr>
      </w:pPr>
    </w:p>
    <w:p w14:paraId="518AF0FE" w14:textId="77777777" w:rsidR="00000000" w:rsidRDefault="00754752">
      <w:pPr>
        <w:pStyle w:val="a0"/>
        <w:rPr>
          <w:rFonts w:hint="cs"/>
          <w:rtl/>
        </w:rPr>
      </w:pPr>
      <w:r>
        <w:rPr>
          <w:rFonts w:hint="cs"/>
          <w:rtl/>
        </w:rPr>
        <w:t xml:space="preserve">אדוני היושב-ראש, רבותי חברי הכנסת, אין ספק שממצאי הדוח של המכון הישראלי לדמוקרטיה יש בהם ערבוביה שלפעמים נראית מנוגדת בין מרדנות לבין קונפורמיזם. </w:t>
      </w:r>
    </w:p>
    <w:p w14:paraId="5A4C1CA9" w14:textId="77777777" w:rsidR="00000000" w:rsidRDefault="00754752">
      <w:pPr>
        <w:pStyle w:val="a0"/>
        <w:rPr>
          <w:rFonts w:hint="cs"/>
          <w:rtl/>
        </w:rPr>
      </w:pPr>
    </w:p>
    <w:p w14:paraId="34F457D0" w14:textId="77777777" w:rsidR="00000000" w:rsidRDefault="00754752">
      <w:pPr>
        <w:pStyle w:val="a0"/>
        <w:rPr>
          <w:rFonts w:hint="cs"/>
          <w:rtl/>
        </w:rPr>
      </w:pPr>
      <w:r>
        <w:rPr>
          <w:rFonts w:hint="cs"/>
          <w:rtl/>
        </w:rPr>
        <w:t>אני רוצה לציין שני נתונים שמסבים תשומת לב רבה. הראשון הוא הנטייה או הנהיי</w:t>
      </w:r>
      <w:r>
        <w:rPr>
          <w:rFonts w:hint="cs"/>
          <w:rtl/>
        </w:rPr>
        <w:t xml:space="preserve">ה למנהיג חזק. אנשי המכון אמרו שזאת תופעה קבועה בקרב הציבור בכלל ובקרב הצעירים בפרט במחקרים שנעשו במשך 20 שנים. אבל אני בכל זאת חושב, שהממסד הדמוקרטי אינו מציג את עצמו כראוי בפני הנוער ובפני הציבור, ולכן תמיד יש הערעור הזה והצבת סימן השאלה. </w:t>
      </w:r>
    </w:p>
    <w:p w14:paraId="1CD986EE" w14:textId="77777777" w:rsidR="00000000" w:rsidRDefault="00754752">
      <w:pPr>
        <w:pStyle w:val="a0"/>
        <w:rPr>
          <w:rFonts w:hint="cs"/>
          <w:rtl/>
        </w:rPr>
      </w:pPr>
    </w:p>
    <w:p w14:paraId="601A0D0F" w14:textId="77777777" w:rsidR="00000000" w:rsidRDefault="00754752">
      <w:pPr>
        <w:pStyle w:val="a0"/>
        <w:rPr>
          <w:rFonts w:hint="cs"/>
          <w:rtl/>
        </w:rPr>
      </w:pPr>
      <w:r>
        <w:rPr>
          <w:rFonts w:hint="cs"/>
          <w:rtl/>
        </w:rPr>
        <w:t>הנושא השני הוא</w:t>
      </w:r>
      <w:r>
        <w:rPr>
          <w:rFonts w:hint="cs"/>
          <w:rtl/>
        </w:rPr>
        <w:t>, ש-43% מהנוער מגלים הבנה לתופעת הסרבנות. אני חושב שזאת אמירה חשובה מאוד, שהיא לא רק ביטוי של מרדנות, אלא ביטוי של מוסריות. הלוואי שהחברה והכנסת והממשלה לא היו מעמידות את הצעירים בפני דילמות כאלה של סרבנות, מתוך מגמה של כיבוד הזולת וחיי הזולת וחיי האחר וחי</w:t>
      </w:r>
      <w:r>
        <w:rPr>
          <w:rFonts w:hint="cs"/>
          <w:rtl/>
        </w:rPr>
        <w:t xml:space="preserve">י העם האחר וזכויותיו. תודה רבה, אדוני. </w:t>
      </w:r>
    </w:p>
    <w:p w14:paraId="6273E5EB" w14:textId="77777777" w:rsidR="00000000" w:rsidRDefault="00754752">
      <w:pPr>
        <w:pStyle w:val="a0"/>
        <w:rPr>
          <w:color w:val="0000FF"/>
          <w:szCs w:val="28"/>
          <w:rtl/>
        </w:rPr>
      </w:pPr>
    </w:p>
    <w:p w14:paraId="134850AD" w14:textId="77777777" w:rsidR="00000000" w:rsidRDefault="00754752">
      <w:pPr>
        <w:pStyle w:val="af1"/>
        <w:rPr>
          <w:rtl/>
        </w:rPr>
      </w:pPr>
      <w:r>
        <w:rPr>
          <w:rtl/>
        </w:rPr>
        <w:t>היו"ר נסים דהן:</w:t>
      </w:r>
    </w:p>
    <w:p w14:paraId="584BAA54" w14:textId="77777777" w:rsidR="00000000" w:rsidRDefault="00754752">
      <w:pPr>
        <w:pStyle w:val="a0"/>
        <w:rPr>
          <w:rtl/>
        </w:rPr>
      </w:pPr>
    </w:p>
    <w:p w14:paraId="69D23C2B" w14:textId="77777777" w:rsidR="00000000" w:rsidRDefault="00754752">
      <w:pPr>
        <w:pStyle w:val="a0"/>
        <w:rPr>
          <w:rFonts w:hint="cs"/>
          <w:rtl/>
        </w:rPr>
      </w:pPr>
      <w:r>
        <w:rPr>
          <w:rFonts w:hint="cs"/>
          <w:rtl/>
        </w:rPr>
        <w:t xml:space="preserve">אנו עוברים להצבעה. בעד </w:t>
      </w:r>
      <w:r>
        <w:rPr>
          <w:rtl/>
        </w:rPr>
        <w:t>–</w:t>
      </w:r>
      <w:r>
        <w:rPr>
          <w:rFonts w:hint="cs"/>
          <w:rtl/>
        </w:rPr>
        <w:t xml:space="preserve"> להסיר, נגד </w:t>
      </w:r>
      <w:r>
        <w:rPr>
          <w:rtl/>
        </w:rPr>
        <w:t>–</w:t>
      </w:r>
      <w:r>
        <w:rPr>
          <w:rFonts w:hint="cs"/>
          <w:rtl/>
        </w:rPr>
        <w:t xml:space="preserve"> לוועדה. </w:t>
      </w:r>
    </w:p>
    <w:p w14:paraId="415B2DCA" w14:textId="77777777" w:rsidR="00000000" w:rsidRDefault="00754752">
      <w:pPr>
        <w:pStyle w:val="a0"/>
        <w:rPr>
          <w:rFonts w:hint="cs"/>
          <w:rtl/>
        </w:rPr>
      </w:pPr>
    </w:p>
    <w:p w14:paraId="61F87500" w14:textId="77777777" w:rsidR="00000000" w:rsidRDefault="00754752">
      <w:pPr>
        <w:pStyle w:val="ab"/>
        <w:bidi/>
        <w:rPr>
          <w:rFonts w:hint="cs"/>
          <w:rtl/>
        </w:rPr>
      </w:pPr>
      <w:r>
        <w:rPr>
          <w:rFonts w:hint="cs"/>
          <w:rtl/>
        </w:rPr>
        <w:t>הצבעה מס' 12</w:t>
      </w:r>
    </w:p>
    <w:p w14:paraId="13AD59F1" w14:textId="77777777" w:rsidR="00000000" w:rsidRDefault="00754752">
      <w:pPr>
        <w:pStyle w:val="a0"/>
        <w:rPr>
          <w:rFonts w:hint="cs"/>
          <w:rtl/>
        </w:rPr>
      </w:pPr>
    </w:p>
    <w:p w14:paraId="7C603D53" w14:textId="77777777" w:rsidR="00000000" w:rsidRDefault="00754752">
      <w:pPr>
        <w:pStyle w:val="ac"/>
        <w:bidi/>
        <w:rPr>
          <w:rFonts w:hint="cs"/>
          <w:rtl/>
        </w:rPr>
      </w:pPr>
      <w:r>
        <w:rPr>
          <w:rFonts w:hint="cs"/>
          <w:rtl/>
        </w:rPr>
        <w:t xml:space="preserve">בעד ההצעה להעביר את הנושא לוועדה </w:t>
      </w:r>
      <w:r>
        <w:rPr>
          <w:rtl/>
        </w:rPr>
        <w:t>–</w:t>
      </w:r>
      <w:r>
        <w:rPr>
          <w:rFonts w:hint="cs"/>
          <w:rtl/>
        </w:rPr>
        <w:t xml:space="preserve"> 5</w:t>
      </w:r>
    </w:p>
    <w:p w14:paraId="131DA3FF" w14:textId="77777777" w:rsidR="00000000" w:rsidRDefault="00754752">
      <w:pPr>
        <w:pStyle w:val="ac"/>
        <w:bidi/>
        <w:rPr>
          <w:rFonts w:hint="cs"/>
          <w:rtl/>
        </w:rPr>
      </w:pPr>
      <w:r>
        <w:rPr>
          <w:rFonts w:hint="cs"/>
          <w:rtl/>
        </w:rPr>
        <w:t xml:space="preserve">בעד ההצעה שלא לכלול את הנושא בסדר-היום </w:t>
      </w:r>
      <w:r>
        <w:rPr>
          <w:rtl/>
        </w:rPr>
        <w:t>–</w:t>
      </w:r>
      <w:r>
        <w:rPr>
          <w:rFonts w:hint="cs"/>
          <w:rtl/>
        </w:rPr>
        <w:t xml:space="preserve"> 7</w:t>
      </w:r>
    </w:p>
    <w:p w14:paraId="73293770" w14:textId="77777777" w:rsidR="00000000" w:rsidRDefault="00754752">
      <w:pPr>
        <w:pStyle w:val="ac"/>
        <w:bidi/>
        <w:rPr>
          <w:rFonts w:hint="cs"/>
          <w:rtl/>
        </w:rPr>
      </w:pPr>
      <w:r>
        <w:rPr>
          <w:rFonts w:hint="cs"/>
          <w:rtl/>
        </w:rPr>
        <w:t xml:space="preserve">נמנעים </w:t>
      </w:r>
      <w:r>
        <w:rPr>
          <w:rtl/>
        </w:rPr>
        <w:t>–</w:t>
      </w:r>
      <w:r>
        <w:rPr>
          <w:rFonts w:hint="cs"/>
          <w:rtl/>
        </w:rPr>
        <w:t xml:space="preserve"> אין</w:t>
      </w:r>
    </w:p>
    <w:p w14:paraId="0F40C0AC" w14:textId="77777777" w:rsidR="00000000" w:rsidRDefault="00754752">
      <w:pPr>
        <w:pStyle w:val="ad"/>
        <w:bidi/>
        <w:rPr>
          <w:rFonts w:hint="cs"/>
          <w:rtl/>
        </w:rPr>
      </w:pPr>
      <w:r>
        <w:rPr>
          <w:rFonts w:hint="cs"/>
          <w:rtl/>
        </w:rPr>
        <w:t>ההצעה שלא לכלול את הנושא בסדר-היום של הכנסת</w:t>
      </w:r>
      <w:r>
        <w:rPr>
          <w:rFonts w:hint="cs"/>
          <w:rtl/>
        </w:rPr>
        <w:t xml:space="preserve"> נתקבלה. </w:t>
      </w:r>
    </w:p>
    <w:p w14:paraId="422C3910" w14:textId="77777777" w:rsidR="00000000" w:rsidRDefault="00754752">
      <w:pPr>
        <w:pStyle w:val="a0"/>
        <w:ind w:firstLine="0"/>
        <w:rPr>
          <w:rFonts w:hint="cs"/>
          <w:rtl/>
        </w:rPr>
      </w:pPr>
    </w:p>
    <w:p w14:paraId="3595E598" w14:textId="77777777" w:rsidR="00000000" w:rsidRDefault="00754752">
      <w:pPr>
        <w:pStyle w:val="af1"/>
        <w:rPr>
          <w:rtl/>
        </w:rPr>
      </w:pPr>
      <w:r>
        <w:rPr>
          <w:rtl/>
        </w:rPr>
        <w:t>היו"ר נסים דהן:</w:t>
      </w:r>
    </w:p>
    <w:p w14:paraId="5295B655" w14:textId="77777777" w:rsidR="00000000" w:rsidRDefault="00754752">
      <w:pPr>
        <w:pStyle w:val="a0"/>
        <w:rPr>
          <w:rtl/>
        </w:rPr>
      </w:pPr>
    </w:p>
    <w:p w14:paraId="5480CAF8" w14:textId="77777777" w:rsidR="00000000" w:rsidRDefault="00754752">
      <w:pPr>
        <w:pStyle w:val="a0"/>
        <w:rPr>
          <w:rtl/>
        </w:rPr>
      </w:pPr>
      <w:r>
        <w:rPr>
          <w:rFonts w:hint="cs"/>
          <w:rtl/>
        </w:rPr>
        <w:t xml:space="preserve">בעד </w:t>
      </w:r>
      <w:r>
        <w:rPr>
          <w:rtl/>
        </w:rPr>
        <w:t>–</w:t>
      </w:r>
      <w:r>
        <w:rPr>
          <w:rFonts w:hint="cs"/>
          <w:rtl/>
        </w:rPr>
        <w:t xml:space="preserve"> 5, נגד </w:t>
      </w:r>
      <w:r>
        <w:rPr>
          <w:rtl/>
        </w:rPr>
        <w:t>–</w:t>
      </w:r>
      <w:r>
        <w:rPr>
          <w:rFonts w:hint="cs"/>
          <w:rtl/>
        </w:rPr>
        <w:t xml:space="preserve"> 7, אין נמנעים. הנושא הוסר מסדר-יומה של הכנסת. </w:t>
      </w:r>
    </w:p>
    <w:p w14:paraId="6BF7821A" w14:textId="77777777" w:rsidR="00000000" w:rsidRDefault="00754752">
      <w:pPr>
        <w:pStyle w:val="a2"/>
        <w:rPr>
          <w:rFonts w:hint="cs"/>
          <w:rtl/>
        </w:rPr>
      </w:pPr>
    </w:p>
    <w:p w14:paraId="114722DF" w14:textId="77777777" w:rsidR="00000000" w:rsidRDefault="00754752">
      <w:pPr>
        <w:pStyle w:val="a0"/>
        <w:rPr>
          <w:rFonts w:hint="cs"/>
          <w:rtl/>
        </w:rPr>
      </w:pPr>
    </w:p>
    <w:p w14:paraId="71118F90" w14:textId="77777777" w:rsidR="00000000" w:rsidRDefault="00754752">
      <w:pPr>
        <w:pStyle w:val="a2"/>
        <w:rPr>
          <w:rFonts w:hint="cs"/>
          <w:rtl/>
        </w:rPr>
      </w:pPr>
      <w:bookmarkStart w:id="370" w:name="_Toc75097280"/>
      <w:r>
        <w:rPr>
          <w:rFonts w:hint="cs"/>
          <w:rtl/>
        </w:rPr>
        <w:t>מסמכים שהונחו על שולחן הכנסת</w:t>
      </w:r>
      <w:bookmarkEnd w:id="370"/>
    </w:p>
    <w:p w14:paraId="49BD7D40" w14:textId="77777777" w:rsidR="00000000" w:rsidRDefault="00754752">
      <w:pPr>
        <w:pStyle w:val="a0"/>
        <w:ind w:firstLine="0"/>
        <w:rPr>
          <w:rFonts w:hint="cs"/>
          <w:rtl/>
        </w:rPr>
      </w:pPr>
    </w:p>
    <w:p w14:paraId="057AD67F" w14:textId="77777777" w:rsidR="00000000" w:rsidRDefault="00754752">
      <w:pPr>
        <w:pStyle w:val="af1"/>
        <w:rPr>
          <w:rtl/>
        </w:rPr>
      </w:pPr>
      <w:r>
        <w:rPr>
          <w:rtl/>
        </w:rPr>
        <w:t>היו"ר נסים דהן:</w:t>
      </w:r>
    </w:p>
    <w:p w14:paraId="54837C3C" w14:textId="77777777" w:rsidR="00000000" w:rsidRDefault="00754752">
      <w:pPr>
        <w:pStyle w:val="a0"/>
        <w:rPr>
          <w:rtl/>
        </w:rPr>
      </w:pPr>
    </w:p>
    <w:p w14:paraId="5341E92E" w14:textId="77777777" w:rsidR="00000000" w:rsidRDefault="00754752">
      <w:pPr>
        <w:pStyle w:val="a0"/>
        <w:rPr>
          <w:rFonts w:hint="cs"/>
          <w:rtl/>
        </w:rPr>
      </w:pPr>
      <w:r>
        <w:rPr>
          <w:rFonts w:hint="cs"/>
          <w:rtl/>
        </w:rPr>
        <w:t>הודעה לסגנית המזכיר.</w:t>
      </w:r>
    </w:p>
    <w:p w14:paraId="229B6C52" w14:textId="77777777" w:rsidR="00000000" w:rsidRDefault="00754752">
      <w:pPr>
        <w:pStyle w:val="a0"/>
        <w:ind w:firstLine="0"/>
        <w:rPr>
          <w:rFonts w:hint="cs"/>
          <w:rtl/>
        </w:rPr>
      </w:pPr>
    </w:p>
    <w:p w14:paraId="3F973AC4" w14:textId="77777777" w:rsidR="00000000" w:rsidRDefault="00754752">
      <w:pPr>
        <w:pStyle w:val="a"/>
        <w:rPr>
          <w:rtl/>
        </w:rPr>
      </w:pPr>
      <w:bookmarkStart w:id="371" w:name="FS000000136T07_06_2004_21_11_56"/>
      <w:bookmarkStart w:id="372" w:name="_Toc75097281"/>
      <w:bookmarkEnd w:id="371"/>
      <w:r>
        <w:rPr>
          <w:rFonts w:hint="eastAsia"/>
          <w:rtl/>
        </w:rPr>
        <w:t>סגנית</w:t>
      </w:r>
      <w:r>
        <w:rPr>
          <w:rtl/>
        </w:rPr>
        <w:t xml:space="preserve"> מזכיר הכנסת רות קפלן:</w:t>
      </w:r>
      <w:bookmarkEnd w:id="372"/>
    </w:p>
    <w:p w14:paraId="27B634CA" w14:textId="77777777" w:rsidR="00000000" w:rsidRDefault="00754752">
      <w:pPr>
        <w:pStyle w:val="a0"/>
        <w:rPr>
          <w:rFonts w:hint="cs"/>
          <w:rtl/>
        </w:rPr>
      </w:pPr>
    </w:p>
    <w:p w14:paraId="1413FD15" w14:textId="77777777" w:rsidR="00000000" w:rsidRDefault="00754752">
      <w:pPr>
        <w:pStyle w:val="a0"/>
        <w:rPr>
          <w:rFonts w:hint="cs"/>
          <w:rtl/>
        </w:rPr>
      </w:pPr>
      <w:r>
        <w:rPr>
          <w:rFonts w:hint="cs"/>
          <w:rtl/>
        </w:rPr>
        <w:t xml:space="preserve">ברשות יושב-ראש הישיבה, הנני מתכבדת להודיע, כי הונחה היום על שולחן </w:t>
      </w:r>
      <w:r>
        <w:rPr>
          <w:rFonts w:hint="cs"/>
          <w:rtl/>
        </w:rPr>
        <w:t xml:space="preserve">הכנסת, לקריאה ראשונה, הצעת חוק יסודות התקציב (תיקון מס' 31 והוראת שעה) (ייעוד כספי הקצבות לרשות מקומית), התשס"ד-2004. תודה רבה. </w:t>
      </w:r>
    </w:p>
    <w:p w14:paraId="5DE0BDFB" w14:textId="77777777" w:rsidR="00000000" w:rsidRDefault="00754752">
      <w:pPr>
        <w:pStyle w:val="a0"/>
        <w:rPr>
          <w:rFonts w:hint="cs"/>
          <w:rtl/>
        </w:rPr>
      </w:pPr>
    </w:p>
    <w:p w14:paraId="11E53E99" w14:textId="77777777" w:rsidR="00000000" w:rsidRDefault="00754752">
      <w:pPr>
        <w:pStyle w:val="a2"/>
        <w:rPr>
          <w:rtl/>
        </w:rPr>
      </w:pPr>
    </w:p>
    <w:p w14:paraId="229F2317" w14:textId="77777777" w:rsidR="00000000" w:rsidRDefault="00754752">
      <w:pPr>
        <w:pStyle w:val="a2"/>
        <w:rPr>
          <w:rFonts w:hint="cs"/>
          <w:rtl/>
        </w:rPr>
      </w:pPr>
      <w:bookmarkStart w:id="373" w:name="CS27071FI0027071T07_06_2004_21_12_58"/>
      <w:bookmarkStart w:id="374" w:name="_Toc75097282"/>
      <w:bookmarkEnd w:id="373"/>
      <w:r>
        <w:rPr>
          <w:rtl/>
        </w:rPr>
        <w:t>הצעת חוק הכנסת (תיקון מס' 19)</w:t>
      </w:r>
      <w:r>
        <w:rPr>
          <w:rFonts w:hint="cs"/>
          <w:rtl/>
        </w:rPr>
        <w:t xml:space="preserve"> </w:t>
      </w:r>
      <w:r>
        <w:rPr>
          <w:rtl/>
        </w:rPr>
        <w:t>(חתימה על הצהרת אמונים), התשס"ד-2004</w:t>
      </w:r>
      <w:bookmarkEnd w:id="374"/>
    </w:p>
    <w:p w14:paraId="4E11E2FA" w14:textId="77777777" w:rsidR="00000000" w:rsidRDefault="00754752">
      <w:pPr>
        <w:pStyle w:val="a0"/>
        <w:rPr>
          <w:rFonts w:hint="cs"/>
          <w:rtl/>
        </w:rPr>
      </w:pPr>
      <w:r>
        <w:rPr>
          <w:rtl/>
        </w:rPr>
        <w:t xml:space="preserve">[רשומות (הצעות חוק, חוב' </w:t>
      </w:r>
      <w:r>
        <w:rPr>
          <w:rFonts w:hint="cs"/>
          <w:rtl/>
        </w:rPr>
        <w:t>כ/44</w:t>
      </w:r>
      <w:r>
        <w:rPr>
          <w:rtl/>
        </w:rPr>
        <w:t>)</w:t>
      </w:r>
      <w:r>
        <w:rPr>
          <w:rFonts w:hint="cs"/>
          <w:rtl/>
        </w:rPr>
        <w:t>.</w:t>
      </w:r>
      <w:r>
        <w:rPr>
          <w:rtl/>
        </w:rPr>
        <w:t>]</w:t>
      </w:r>
    </w:p>
    <w:p w14:paraId="1F3D5E73" w14:textId="77777777" w:rsidR="00000000" w:rsidRDefault="00754752">
      <w:pPr>
        <w:pStyle w:val="-0"/>
        <w:rPr>
          <w:rFonts w:hint="cs"/>
          <w:rtl/>
        </w:rPr>
      </w:pPr>
      <w:r>
        <w:rPr>
          <w:rtl/>
        </w:rPr>
        <w:t xml:space="preserve"> </w:t>
      </w:r>
      <w:bookmarkStart w:id="375" w:name="_Toc75097283"/>
      <w:r>
        <w:rPr>
          <w:rtl/>
        </w:rPr>
        <w:t>(קריאה ראשונה)</w:t>
      </w:r>
      <w:bookmarkEnd w:id="375"/>
      <w:r>
        <w:rPr>
          <w:rtl/>
        </w:rPr>
        <w:t xml:space="preserve"> </w:t>
      </w:r>
    </w:p>
    <w:p w14:paraId="105D1C26" w14:textId="77777777" w:rsidR="00000000" w:rsidRDefault="00754752">
      <w:pPr>
        <w:pStyle w:val="a0"/>
        <w:ind w:firstLine="0"/>
        <w:rPr>
          <w:rFonts w:hint="cs"/>
          <w:rtl/>
        </w:rPr>
      </w:pPr>
    </w:p>
    <w:p w14:paraId="5F0DA463" w14:textId="77777777" w:rsidR="00000000" w:rsidRDefault="00754752">
      <w:pPr>
        <w:pStyle w:val="af1"/>
        <w:rPr>
          <w:rtl/>
        </w:rPr>
      </w:pPr>
      <w:r>
        <w:rPr>
          <w:rtl/>
        </w:rPr>
        <w:t>היו"ר נ</w:t>
      </w:r>
      <w:r>
        <w:rPr>
          <w:rtl/>
        </w:rPr>
        <w:t>סים דהן:</w:t>
      </w:r>
    </w:p>
    <w:p w14:paraId="296847DA" w14:textId="77777777" w:rsidR="00000000" w:rsidRDefault="00754752">
      <w:pPr>
        <w:pStyle w:val="a0"/>
        <w:rPr>
          <w:rtl/>
        </w:rPr>
      </w:pPr>
    </w:p>
    <w:p w14:paraId="20994087" w14:textId="77777777" w:rsidR="00000000" w:rsidRDefault="00754752">
      <w:pPr>
        <w:pStyle w:val="a0"/>
        <w:rPr>
          <w:rFonts w:hint="cs"/>
          <w:rtl/>
        </w:rPr>
      </w:pPr>
      <w:r>
        <w:rPr>
          <w:rFonts w:hint="cs"/>
          <w:rtl/>
        </w:rPr>
        <w:t xml:space="preserve">אנחנו עוברים לסעיף הבא: הצעת חוק הכנסת (תיקון מס' 19) (חתימה על הצהרת אמונים) - קריאה ראשונה. יציג את הצעת החוק חבר הכנסת איוב קרא. אני פשוט נותן זמן לחברי הכנסת ללמוד את החוק שהונח הרגע בפניהם, כי הנושא הבא יהיה הצעת חוק יסודות התקציב. </w:t>
      </w:r>
    </w:p>
    <w:p w14:paraId="324D35B7" w14:textId="77777777" w:rsidR="00000000" w:rsidRDefault="00754752">
      <w:pPr>
        <w:pStyle w:val="a0"/>
        <w:ind w:firstLine="0"/>
        <w:rPr>
          <w:rFonts w:hint="cs"/>
          <w:rtl/>
        </w:rPr>
      </w:pPr>
    </w:p>
    <w:p w14:paraId="57126992" w14:textId="77777777" w:rsidR="00000000" w:rsidRDefault="00754752">
      <w:pPr>
        <w:pStyle w:val="a"/>
        <w:rPr>
          <w:rtl/>
        </w:rPr>
      </w:pPr>
      <w:bookmarkStart w:id="376" w:name="FS000000475T07_06_2004_21_14_09"/>
      <w:bookmarkStart w:id="377" w:name="_Toc75097284"/>
      <w:bookmarkEnd w:id="376"/>
      <w:r>
        <w:rPr>
          <w:rFonts w:hint="eastAsia"/>
          <w:rtl/>
        </w:rPr>
        <w:t>איוב</w:t>
      </w:r>
      <w:r>
        <w:rPr>
          <w:rtl/>
        </w:rPr>
        <w:t xml:space="preserve"> קר</w:t>
      </w:r>
      <w:r>
        <w:rPr>
          <w:rtl/>
        </w:rPr>
        <w:t>א (הליכוד):</w:t>
      </w:r>
      <w:bookmarkEnd w:id="377"/>
    </w:p>
    <w:p w14:paraId="7868F9CD" w14:textId="77777777" w:rsidR="00000000" w:rsidRDefault="00754752">
      <w:pPr>
        <w:pStyle w:val="a0"/>
        <w:rPr>
          <w:rFonts w:hint="cs"/>
          <w:rtl/>
        </w:rPr>
      </w:pPr>
    </w:p>
    <w:p w14:paraId="6E441FA9" w14:textId="77777777" w:rsidR="00000000" w:rsidRDefault="00754752">
      <w:pPr>
        <w:pStyle w:val="a0"/>
        <w:rPr>
          <w:rFonts w:hint="cs"/>
          <w:rtl/>
        </w:rPr>
      </w:pPr>
      <w:r>
        <w:rPr>
          <w:rFonts w:hint="cs"/>
          <w:rtl/>
        </w:rPr>
        <w:t>אדוני היושב-ראש, חברי חברי הכנסת, מטרת החוק לתת יותר גושפנקה לאווירה ולכך שהאנשים שיהיו לויאליים למערכת פה, לבית הזה, למה שעושים פה. המעמד יחייב. בכך שאנשים יבואו ובכמה שניות, אדוני היושב-ראש, יחתמו על הצהרה וירדו, הם יראו קבל עם ועדה כמה חשוב</w:t>
      </w:r>
      <w:r>
        <w:rPr>
          <w:rFonts w:hint="cs"/>
          <w:rtl/>
        </w:rPr>
        <w:t xml:space="preserve"> להם להיות נאמנים לדרך, לאווירה ולבית הזה. הדבר יוסיף לנאמנותם ולטיפולם בכל מה שקשור לבית-המחוקקים בישראל. </w:t>
      </w:r>
    </w:p>
    <w:p w14:paraId="467F8FB4" w14:textId="77777777" w:rsidR="00000000" w:rsidRDefault="00754752">
      <w:pPr>
        <w:pStyle w:val="a0"/>
        <w:rPr>
          <w:rFonts w:hint="cs"/>
          <w:rtl/>
        </w:rPr>
      </w:pPr>
    </w:p>
    <w:p w14:paraId="26B8C93B" w14:textId="77777777" w:rsidR="00000000" w:rsidRDefault="00754752">
      <w:pPr>
        <w:pStyle w:val="a0"/>
        <w:rPr>
          <w:rFonts w:hint="cs"/>
          <w:rtl/>
        </w:rPr>
      </w:pPr>
      <w:r>
        <w:rPr>
          <w:rFonts w:hint="cs"/>
          <w:rtl/>
        </w:rPr>
        <w:t xml:space="preserve">אני מבקש מכולם להצביע בעד החוק. זה ייתן משנה תוקף לכך שאנחנו נאמנים לבית הזה, שאנחנו חלק ממנו, כל הסיעות, אופוזיציה כקואליציה. תודה. </w:t>
      </w:r>
    </w:p>
    <w:p w14:paraId="1A0C91EF" w14:textId="77777777" w:rsidR="00000000" w:rsidRDefault="00754752">
      <w:pPr>
        <w:pStyle w:val="a0"/>
        <w:rPr>
          <w:rFonts w:hint="cs"/>
          <w:rtl/>
        </w:rPr>
      </w:pPr>
    </w:p>
    <w:p w14:paraId="6F474BD2" w14:textId="77777777" w:rsidR="00000000" w:rsidRDefault="00754752">
      <w:pPr>
        <w:pStyle w:val="af1"/>
        <w:rPr>
          <w:rtl/>
        </w:rPr>
      </w:pPr>
      <w:r>
        <w:rPr>
          <w:rtl/>
        </w:rPr>
        <w:t>היו"ר נסים ד</w:t>
      </w:r>
      <w:r>
        <w:rPr>
          <w:rtl/>
        </w:rPr>
        <w:t>הן:</w:t>
      </w:r>
    </w:p>
    <w:p w14:paraId="1D34BADE" w14:textId="77777777" w:rsidR="00000000" w:rsidRDefault="00754752">
      <w:pPr>
        <w:pStyle w:val="a0"/>
        <w:rPr>
          <w:rtl/>
        </w:rPr>
      </w:pPr>
    </w:p>
    <w:p w14:paraId="0AF188A1" w14:textId="77777777" w:rsidR="00000000" w:rsidRDefault="00754752">
      <w:pPr>
        <w:pStyle w:val="a0"/>
        <w:rPr>
          <w:rFonts w:hint="cs"/>
          <w:rtl/>
        </w:rPr>
      </w:pPr>
      <w:r>
        <w:rPr>
          <w:rFonts w:hint="cs"/>
          <w:rtl/>
        </w:rPr>
        <w:t>תודה רבה. ראשונת המתדיינים, חברת הכנסת מרינה סולודקין - אינה נוכחת. חבר הכנסת אילן שלגי - אינו נוכח. חבר הכנסת שלמה בניזרי - אינו נוכח. חבר הכנסת אריה אלדד - אינו נוכח.</w:t>
      </w:r>
    </w:p>
    <w:p w14:paraId="6F1341E1" w14:textId="77777777" w:rsidR="00000000" w:rsidRDefault="00754752">
      <w:pPr>
        <w:pStyle w:val="a0"/>
        <w:ind w:firstLine="0"/>
        <w:rPr>
          <w:rFonts w:hint="cs"/>
          <w:rtl/>
        </w:rPr>
      </w:pPr>
    </w:p>
    <w:p w14:paraId="50D35A2F" w14:textId="77777777" w:rsidR="00000000" w:rsidRDefault="00754752">
      <w:pPr>
        <w:pStyle w:val="af0"/>
        <w:rPr>
          <w:rtl/>
        </w:rPr>
      </w:pPr>
      <w:r>
        <w:rPr>
          <w:rFonts w:hint="eastAsia"/>
          <w:rtl/>
        </w:rPr>
        <w:t>אריה</w:t>
      </w:r>
      <w:r>
        <w:rPr>
          <w:rtl/>
        </w:rPr>
        <w:t xml:space="preserve"> אלדד (האיחוד הלאומי - ישראל ביתנו):</w:t>
      </w:r>
    </w:p>
    <w:p w14:paraId="5737AA3E" w14:textId="77777777" w:rsidR="00000000" w:rsidRDefault="00754752">
      <w:pPr>
        <w:pStyle w:val="a0"/>
        <w:rPr>
          <w:rFonts w:hint="cs"/>
          <w:rtl/>
        </w:rPr>
      </w:pPr>
    </w:p>
    <w:p w14:paraId="0D8AFF51" w14:textId="77777777" w:rsidR="00000000" w:rsidRDefault="00754752">
      <w:pPr>
        <w:pStyle w:val="a0"/>
        <w:rPr>
          <w:rFonts w:hint="cs"/>
          <w:rtl/>
        </w:rPr>
      </w:pPr>
      <w:r>
        <w:rPr>
          <w:rFonts w:hint="cs"/>
          <w:rtl/>
        </w:rPr>
        <w:t>אני במקרה נוכח אבל מוותר על זכות הדיבור</w:t>
      </w:r>
      <w:r>
        <w:rPr>
          <w:rFonts w:hint="cs"/>
          <w:rtl/>
        </w:rPr>
        <w:t>.</w:t>
      </w:r>
    </w:p>
    <w:p w14:paraId="28718465" w14:textId="77777777" w:rsidR="00000000" w:rsidRDefault="00754752">
      <w:pPr>
        <w:pStyle w:val="a0"/>
        <w:ind w:firstLine="0"/>
        <w:rPr>
          <w:rFonts w:hint="cs"/>
          <w:rtl/>
        </w:rPr>
      </w:pPr>
    </w:p>
    <w:p w14:paraId="25F0D27C" w14:textId="77777777" w:rsidR="00000000" w:rsidRDefault="00754752">
      <w:pPr>
        <w:pStyle w:val="af1"/>
        <w:rPr>
          <w:rtl/>
        </w:rPr>
      </w:pPr>
      <w:r>
        <w:rPr>
          <w:rtl/>
        </w:rPr>
        <w:t>היו"ר נסים דהן:</w:t>
      </w:r>
    </w:p>
    <w:p w14:paraId="22C7B6F1" w14:textId="77777777" w:rsidR="00000000" w:rsidRDefault="00754752">
      <w:pPr>
        <w:pStyle w:val="a0"/>
        <w:rPr>
          <w:rtl/>
        </w:rPr>
      </w:pPr>
    </w:p>
    <w:p w14:paraId="62C1F17F" w14:textId="77777777" w:rsidR="00000000" w:rsidRDefault="00754752">
      <w:pPr>
        <w:pStyle w:val="a0"/>
        <w:rPr>
          <w:rFonts w:hint="cs"/>
          <w:rtl/>
        </w:rPr>
      </w:pPr>
      <w:r>
        <w:rPr>
          <w:rFonts w:hint="cs"/>
          <w:rtl/>
        </w:rPr>
        <w:t>ראיתי. חבר הכנסת אברהם רביץ - אינו נוכח. חבר הכנסת יעקב מרגי - אינו נוכח. חבר הכנסת אורי יהודה אריאל - אינו נוכח. חבר הכנסת מאיר פרוש - אינו נוכח. חבר הכנסת אופיר פינס-פז - אינו נוכח. חבר הכנסת ג'מאל זחאלקה - אינו נוכח. חבר הכנסת טלב אל</w:t>
      </w:r>
      <w:r>
        <w:rPr>
          <w:rFonts w:hint="cs"/>
          <w:rtl/>
        </w:rPr>
        <w:t xml:space="preserve">סאנע - אינו נוכח. חבר הכנסת משה גפני - אינו נוכח. חבר הכנסת מוחמד ברכה, בבקשה. </w:t>
      </w:r>
    </w:p>
    <w:p w14:paraId="455A8CF2" w14:textId="77777777" w:rsidR="00000000" w:rsidRDefault="00754752">
      <w:pPr>
        <w:pStyle w:val="a"/>
        <w:rPr>
          <w:rFonts w:hint="cs"/>
          <w:rtl/>
        </w:rPr>
      </w:pPr>
      <w:bookmarkStart w:id="378" w:name="FS000000540T07_06_2004_21_39_58"/>
      <w:bookmarkEnd w:id="378"/>
    </w:p>
    <w:p w14:paraId="3DDE0AC3" w14:textId="77777777" w:rsidR="00000000" w:rsidRDefault="00754752">
      <w:pPr>
        <w:pStyle w:val="a"/>
        <w:rPr>
          <w:rFonts w:hint="cs"/>
          <w:rtl/>
        </w:rPr>
      </w:pPr>
    </w:p>
    <w:p w14:paraId="0A4FB56F" w14:textId="77777777" w:rsidR="00000000" w:rsidRDefault="00754752">
      <w:pPr>
        <w:pStyle w:val="a"/>
        <w:rPr>
          <w:rtl/>
        </w:rPr>
      </w:pPr>
      <w:bookmarkStart w:id="379" w:name="_Toc75097285"/>
      <w:r>
        <w:rPr>
          <w:rFonts w:hint="eastAsia"/>
          <w:rtl/>
        </w:rPr>
        <w:t>מוחמד</w:t>
      </w:r>
      <w:r>
        <w:rPr>
          <w:rtl/>
        </w:rPr>
        <w:t xml:space="preserve"> ברכה (חד"ש-תע"ל):</w:t>
      </w:r>
      <w:bookmarkEnd w:id="379"/>
    </w:p>
    <w:p w14:paraId="2EF00797" w14:textId="77777777" w:rsidR="00000000" w:rsidRDefault="00754752">
      <w:pPr>
        <w:pStyle w:val="a0"/>
        <w:rPr>
          <w:rFonts w:hint="cs"/>
          <w:rtl/>
        </w:rPr>
      </w:pPr>
    </w:p>
    <w:p w14:paraId="49600266" w14:textId="77777777" w:rsidR="00000000" w:rsidRDefault="00754752">
      <w:pPr>
        <w:pStyle w:val="a0"/>
        <w:rPr>
          <w:rFonts w:hint="cs"/>
          <w:rtl/>
        </w:rPr>
      </w:pPr>
      <w:r>
        <w:rPr>
          <w:rFonts w:hint="cs"/>
          <w:rtl/>
        </w:rPr>
        <w:t>אדוני היושב-ראש, כנסת נכבדה, הצעת החוק היא מיותרת ומסרבלת. האם מישהו חשב שאם חבר הכנסת עומד כאן ואומר בהצהרת האמונים: "מתחייב אני", זה פחות מאשר לחתו</w:t>
      </w:r>
      <w:r>
        <w:rPr>
          <w:rFonts w:hint="cs"/>
          <w:rtl/>
        </w:rPr>
        <w:t>ם? כשהוא אומר "מתחייב אני" קבל עם ועדה, משתמע מזה שהוא מתחייב. אנחנו נוטים לחשוב שחברי הכנסת הם אנשים רציניים ועומדים מאחורי הדברים שהם אומרים, לפחות בעניינים כאלה. לכן הצעת החוק יש בה פשוט מין חנפנות. בשביל מה? מה רוצה להגיד מציע החוק?</w:t>
      </w:r>
    </w:p>
    <w:p w14:paraId="0348D508" w14:textId="77777777" w:rsidR="00000000" w:rsidRDefault="00754752">
      <w:pPr>
        <w:pStyle w:val="a0"/>
        <w:rPr>
          <w:rFonts w:hint="cs"/>
          <w:rtl/>
        </w:rPr>
      </w:pPr>
    </w:p>
    <w:p w14:paraId="1C213C72" w14:textId="77777777" w:rsidR="00000000" w:rsidRDefault="00754752">
      <w:pPr>
        <w:pStyle w:val="a0"/>
        <w:rPr>
          <w:rFonts w:hint="cs"/>
          <w:rtl/>
        </w:rPr>
      </w:pPr>
      <w:r>
        <w:rPr>
          <w:rFonts w:hint="cs"/>
          <w:rtl/>
        </w:rPr>
        <w:t>חוץ מזה, גם האנשים</w:t>
      </w:r>
      <w:r>
        <w:rPr>
          <w:rFonts w:hint="cs"/>
          <w:rtl/>
        </w:rPr>
        <w:t xml:space="preserve"> שעוסקים בטקסים בכנסת הביעו בזמנם בוועדת הכנסת הסתייגות מהצעת החוק, מפני שהיא מסרבלת ומאריכה את טקס השבעת הכנסת בצורה בלתי רגילה. במקום טקס מאופק וסולידי, שבו יהיו נוכחים גם נשיא המדינה וגם אורחים רבים, לרבות אנשי הסגל הדיפלומטי וחברי הכנסת לשעבר, והאולם ה</w:t>
      </w:r>
      <w:r>
        <w:rPr>
          <w:rFonts w:hint="cs"/>
          <w:rtl/>
        </w:rPr>
        <w:t xml:space="preserve">זה מלא מפה לפה, כולם יצטרכו  לעמוד עד שפלוני אלמוני מחברי הכנסת יבוא ויחתום וירד. כשמדובר בחברי ממשלה שמונים כ-20 איש, או 18 על-פי חוק, זה עדיין בתחום הסביר והנסבל. אבל להעלות 120 אנשים בזה אחר זה כדי לחתום, במקום הטקס הסולידי, המאופק, הנכון, שכל חבר כנסת </w:t>
      </w:r>
      <w:r>
        <w:rPr>
          <w:rFonts w:hint="cs"/>
          <w:rtl/>
        </w:rPr>
        <w:t>עומד ואומר "מתחייב אני", אני חושב שזה מיותר. במקום טקס שיארך שעה, שעה ורבע, כפי שנהוג, ניכנס לטקס של שעתיים וחצי. זה יהיה מקום לדמורליזציה, לביזוי ולחוסר רצינות.</w:t>
      </w:r>
    </w:p>
    <w:p w14:paraId="42189F28" w14:textId="77777777" w:rsidR="00000000" w:rsidRDefault="00754752">
      <w:pPr>
        <w:pStyle w:val="a0"/>
        <w:rPr>
          <w:rFonts w:hint="cs"/>
          <w:rtl/>
        </w:rPr>
      </w:pPr>
    </w:p>
    <w:p w14:paraId="459EA5C9" w14:textId="77777777" w:rsidR="00000000" w:rsidRDefault="00754752">
      <w:pPr>
        <w:pStyle w:val="a0"/>
        <w:rPr>
          <w:rFonts w:hint="cs"/>
          <w:rtl/>
        </w:rPr>
      </w:pPr>
      <w:r>
        <w:rPr>
          <w:rFonts w:hint="cs"/>
          <w:rtl/>
        </w:rPr>
        <w:t>לכן, אדוני היושב-ראש, אני חושב שהצעת החוק הזאת אין לה מקום והיא מיותרת לחלוטין. תודה רבה.</w:t>
      </w:r>
    </w:p>
    <w:p w14:paraId="724AEB34" w14:textId="77777777" w:rsidR="00000000" w:rsidRDefault="00754752">
      <w:pPr>
        <w:pStyle w:val="a0"/>
        <w:ind w:firstLine="0"/>
        <w:rPr>
          <w:rFonts w:hint="cs"/>
          <w:rtl/>
        </w:rPr>
      </w:pPr>
    </w:p>
    <w:p w14:paraId="3F2E2C44" w14:textId="77777777" w:rsidR="00000000" w:rsidRDefault="00754752">
      <w:pPr>
        <w:pStyle w:val="af1"/>
        <w:rPr>
          <w:rtl/>
        </w:rPr>
      </w:pPr>
      <w:r>
        <w:rPr>
          <w:rtl/>
        </w:rPr>
        <w:t>הי</w:t>
      </w:r>
      <w:r>
        <w:rPr>
          <w:rtl/>
        </w:rPr>
        <w:t>ו"ר נסים דהן:</w:t>
      </w:r>
    </w:p>
    <w:p w14:paraId="696508A3" w14:textId="77777777" w:rsidR="00000000" w:rsidRDefault="00754752">
      <w:pPr>
        <w:pStyle w:val="a0"/>
        <w:rPr>
          <w:rtl/>
        </w:rPr>
      </w:pPr>
    </w:p>
    <w:p w14:paraId="6409508C" w14:textId="77777777" w:rsidR="00000000" w:rsidRDefault="00754752">
      <w:pPr>
        <w:pStyle w:val="a0"/>
        <w:rPr>
          <w:rFonts w:hint="cs"/>
          <w:rtl/>
        </w:rPr>
      </w:pPr>
      <w:r>
        <w:rPr>
          <w:rFonts w:hint="cs"/>
          <w:rtl/>
        </w:rPr>
        <w:t xml:space="preserve">תודה רבה. חבר הכנסת יגאל יאסינוב - אינו נוכח. חבר הכנסת עסאם מח'ול - אינו נוכח. חבר הכנסת אחמד טיבי - אינו נוכח. חבר הכנסת עבד-אלמאלכ דהאמשה - אינו נוכח. חבר הכנסת מיכאל מלכיאור - אינו נוכח. חבר הכנסת חיים אורון - אינו נוכח. חבר הכנסת ישראל </w:t>
      </w:r>
      <w:r>
        <w:rPr>
          <w:rFonts w:hint="cs"/>
          <w:rtl/>
        </w:rPr>
        <w:t>אייכלר - אינו נוכח. חבר הכנסת דני יתום - אינו נוכח. חברת הכנסת גילה גמליאל - אינה נוכחת. חבר הכנסת נסים זאב, בבקשה. יש לך הזדמנות גם לדבר על הנושא הקודם שרצית להביע בו את עמדתך. יינתן לך הזמן.</w:t>
      </w:r>
    </w:p>
    <w:p w14:paraId="5463E3F3" w14:textId="77777777" w:rsidR="00000000" w:rsidRDefault="00754752">
      <w:pPr>
        <w:pStyle w:val="a0"/>
        <w:ind w:firstLine="0"/>
        <w:rPr>
          <w:rFonts w:hint="cs"/>
          <w:rtl/>
        </w:rPr>
      </w:pPr>
    </w:p>
    <w:p w14:paraId="172CB9FF" w14:textId="77777777" w:rsidR="00000000" w:rsidRDefault="00754752">
      <w:pPr>
        <w:pStyle w:val="af0"/>
        <w:rPr>
          <w:rtl/>
        </w:rPr>
      </w:pPr>
      <w:bookmarkStart w:id="380" w:name="FS000000490T07_06_2004_21_45_15"/>
      <w:bookmarkEnd w:id="380"/>
      <w:r>
        <w:rPr>
          <w:rFonts w:hint="eastAsia"/>
          <w:rtl/>
        </w:rPr>
        <w:t>מוחמד</w:t>
      </w:r>
      <w:r>
        <w:rPr>
          <w:rtl/>
        </w:rPr>
        <w:t xml:space="preserve"> ברכה (חד"ש-תע"ל):</w:t>
      </w:r>
    </w:p>
    <w:p w14:paraId="29E82183" w14:textId="77777777" w:rsidR="00000000" w:rsidRDefault="00754752">
      <w:pPr>
        <w:pStyle w:val="a0"/>
        <w:rPr>
          <w:rFonts w:hint="cs"/>
          <w:rtl/>
        </w:rPr>
      </w:pPr>
    </w:p>
    <w:p w14:paraId="495A6911" w14:textId="77777777" w:rsidR="00000000" w:rsidRDefault="00754752">
      <w:pPr>
        <w:pStyle w:val="a0"/>
        <w:rPr>
          <w:rFonts w:hint="cs"/>
          <w:rtl/>
        </w:rPr>
      </w:pPr>
      <w:r>
        <w:rPr>
          <w:rFonts w:hint="cs"/>
          <w:rtl/>
        </w:rPr>
        <w:t>הנושא הקודם שהוא רצה לדבר עליו, עוד נ</w:t>
      </w:r>
      <w:r>
        <w:rPr>
          <w:rFonts w:hint="cs"/>
          <w:rtl/>
        </w:rPr>
        <w:t>דבר עליו.</w:t>
      </w:r>
    </w:p>
    <w:p w14:paraId="2C7DA025" w14:textId="77777777" w:rsidR="00000000" w:rsidRDefault="00754752">
      <w:pPr>
        <w:pStyle w:val="a0"/>
        <w:ind w:firstLine="0"/>
        <w:rPr>
          <w:rtl/>
        </w:rPr>
      </w:pPr>
    </w:p>
    <w:p w14:paraId="6A7585A7" w14:textId="77777777" w:rsidR="00000000" w:rsidRDefault="00754752">
      <w:pPr>
        <w:pStyle w:val="a"/>
        <w:rPr>
          <w:rtl/>
        </w:rPr>
      </w:pPr>
      <w:bookmarkStart w:id="381" w:name="FS000000490T07_06_2004_21_45_38"/>
      <w:bookmarkStart w:id="382" w:name="_Toc75097286"/>
      <w:bookmarkEnd w:id="381"/>
      <w:r>
        <w:rPr>
          <w:rFonts w:hint="eastAsia"/>
          <w:rtl/>
        </w:rPr>
        <w:t>נסים</w:t>
      </w:r>
      <w:r>
        <w:rPr>
          <w:rtl/>
        </w:rPr>
        <w:t xml:space="preserve"> זאב (ש"ס):</w:t>
      </w:r>
      <w:bookmarkEnd w:id="382"/>
    </w:p>
    <w:p w14:paraId="39954C2F" w14:textId="77777777" w:rsidR="00000000" w:rsidRDefault="00754752">
      <w:pPr>
        <w:pStyle w:val="a0"/>
        <w:rPr>
          <w:rFonts w:hint="cs"/>
          <w:rtl/>
        </w:rPr>
      </w:pPr>
    </w:p>
    <w:p w14:paraId="2F986BDC" w14:textId="77777777" w:rsidR="00000000" w:rsidRDefault="00754752">
      <w:pPr>
        <w:pStyle w:val="a0"/>
        <w:rPr>
          <w:rFonts w:hint="cs"/>
          <w:rtl/>
        </w:rPr>
      </w:pPr>
      <w:r>
        <w:rPr>
          <w:rFonts w:hint="cs"/>
          <w:rtl/>
        </w:rPr>
        <w:t xml:space="preserve">אדוני היושב-ראש, כנסת נכבדה, אומר משפט אחד בנושא הקודם: ממצאי הסקר "מדד הדמוקרטיה </w:t>
      </w:r>
      <w:r>
        <w:rPr>
          <w:rtl/>
        </w:rPr>
        <w:t>–</w:t>
      </w:r>
      <w:r>
        <w:rPr>
          <w:rFonts w:hint="cs"/>
          <w:rtl/>
        </w:rPr>
        <w:t xml:space="preserve"> עמדות הנוער" לגבי זיקתם למדינה. על איזו דמוקרטיה אנחנו מדברים? ממי אפשר בכלל ללמוד דמוקרטיה - -  </w:t>
      </w:r>
    </w:p>
    <w:p w14:paraId="056EA706" w14:textId="77777777" w:rsidR="00000000" w:rsidRDefault="00754752">
      <w:pPr>
        <w:pStyle w:val="af0"/>
        <w:rPr>
          <w:rFonts w:hint="cs"/>
          <w:rtl/>
        </w:rPr>
      </w:pPr>
    </w:p>
    <w:p w14:paraId="010A4B54" w14:textId="77777777" w:rsidR="00000000" w:rsidRDefault="00754752">
      <w:pPr>
        <w:pStyle w:val="af0"/>
        <w:rPr>
          <w:rtl/>
        </w:rPr>
      </w:pPr>
      <w:r>
        <w:rPr>
          <w:rFonts w:hint="eastAsia"/>
          <w:rtl/>
        </w:rPr>
        <w:t>מוחמד</w:t>
      </w:r>
      <w:r>
        <w:rPr>
          <w:rtl/>
        </w:rPr>
        <w:t xml:space="preserve"> ברכה (חד"ש-תע"ל):</w:t>
      </w:r>
    </w:p>
    <w:p w14:paraId="02F88732" w14:textId="77777777" w:rsidR="00000000" w:rsidRDefault="00754752">
      <w:pPr>
        <w:pStyle w:val="a0"/>
        <w:rPr>
          <w:rFonts w:hint="cs"/>
          <w:rtl/>
        </w:rPr>
      </w:pPr>
    </w:p>
    <w:p w14:paraId="13674D0E" w14:textId="77777777" w:rsidR="00000000" w:rsidRDefault="00754752">
      <w:pPr>
        <w:pStyle w:val="a0"/>
        <w:rPr>
          <w:rFonts w:hint="cs"/>
          <w:rtl/>
        </w:rPr>
      </w:pPr>
      <w:r>
        <w:rPr>
          <w:rFonts w:hint="cs"/>
          <w:rtl/>
        </w:rPr>
        <w:t>ממני.</w:t>
      </w:r>
    </w:p>
    <w:p w14:paraId="7D03C06C" w14:textId="77777777" w:rsidR="00000000" w:rsidRDefault="00754752">
      <w:pPr>
        <w:pStyle w:val="a0"/>
        <w:ind w:firstLine="0"/>
        <w:rPr>
          <w:rFonts w:hint="cs"/>
          <w:rtl/>
        </w:rPr>
      </w:pPr>
    </w:p>
    <w:p w14:paraId="13F9F8D8" w14:textId="77777777" w:rsidR="00000000" w:rsidRDefault="00754752">
      <w:pPr>
        <w:pStyle w:val="-"/>
        <w:rPr>
          <w:rtl/>
        </w:rPr>
      </w:pPr>
      <w:bookmarkStart w:id="383" w:name="FS000000490T07_06_2004_21_46_28C"/>
      <w:bookmarkEnd w:id="383"/>
      <w:r>
        <w:rPr>
          <w:rtl/>
        </w:rPr>
        <w:t>נסים זאב (ש"ס</w:t>
      </w:r>
      <w:r>
        <w:rPr>
          <w:rtl/>
        </w:rPr>
        <w:t>):</w:t>
      </w:r>
    </w:p>
    <w:p w14:paraId="77CC2D3D" w14:textId="77777777" w:rsidR="00000000" w:rsidRDefault="00754752">
      <w:pPr>
        <w:pStyle w:val="a0"/>
        <w:rPr>
          <w:rtl/>
        </w:rPr>
      </w:pPr>
    </w:p>
    <w:p w14:paraId="6EF074E5" w14:textId="77777777" w:rsidR="00000000" w:rsidRDefault="00754752">
      <w:pPr>
        <w:pStyle w:val="a0"/>
        <w:rPr>
          <w:rFonts w:hint="cs"/>
          <w:rtl/>
        </w:rPr>
      </w:pPr>
      <w:r>
        <w:rPr>
          <w:rFonts w:hint="cs"/>
          <w:rtl/>
        </w:rPr>
        <w:t xml:space="preserve">- - כאשר ראש הממשלה, כשאין לו רוב בממשלה, מפטר את השרים? אסור להם להצביע נגדו, אסור להביע עמדה שונה ממה שהוא חושב. זו דמוקרטיה? זה חינוך לדמוקרטיה? זה המסר שמעבירים לנוער? הריקבון מתחיל פה, בראש הממשלה. </w:t>
      </w:r>
    </w:p>
    <w:p w14:paraId="19C15939" w14:textId="77777777" w:rsidR="00000000" w:rsidRDefault="00754752">
      <w:pPr>
        <w:pStyle w:val="a0"/>
        <w:rPr>
          <w:rFonts w:hint="cs"/>
          <w:rtl/>
        </w:rPr>
      </w:pPr>
    </w:p>
    <w:p w14:paraId="2988A611" w14:textId="77777777" w:rsidR="00000000" w:rsidRDefault="00754752">
      <w:pPr>
        <w:pStyle w:val="a0"/>
        <w:rPr>
          <w:rFonts w:hint="cs"/>
          <w:rtl/>
        </w:rPr>
      </w:pPr>
      <w:r>
        <w:rPr>
          <w:rFonts w:hint="cs"/>
          <w:rtl/>
        </w:rPr>
        <w:t xml:space="preserve">אדוני היושב-ראש, כששואלים מדוע יש סרבנות, מדוע </w:t>
      </w:r>
      <w:r>
        <w:rPr>
          <w:rFonts w:hint="cs"/>
          <w:rtl/>
        </w:rPr>
        <w:t>הנוער מנותק מארץ-ישראל, למה לא אכפת לנוער לעזוב את מדינת ישראל, כולם יושבים, חושבים ומעלים כל מיני רעיונות, וקוראים פה את מגילת העצמאות. תורה וארץ-ישראל אחת הן. אם מישהו חושב שאפשר להפריד את תורת ישראל ממדינת ישראל, מארץ-ישראל, וארץ-ישראל תמשיך להיות מדינת</w:t>
      </w:r>
      <w:r>
        <w:rPr>
          <w:rFonts w:hint="cs"/>
          <w:rtl/>
        </w:rPr>
        <w:t xml:space="preserve"> היהודים, והאידיאולוגיה היהודית תמשיך להיות פה במדינה, הוא טועה. לכן, צריך לראות את המציאות. צריך לראות אותה בעיניים פקוחות. </w:t>
      </w:r>
    </w:p>
    <w:p w14:paraId="7A57A327" w14:textId="77777777" w:rsidR="00000000" w:rsidRDefault="00754752">
      <w:pPr>
        <w:pStyle w:val="a0"/>
        <w:rPr>
          <w:rFonts w:hint="cs"/>
          <w:rtl/>
        </w:rPr>
      </w:pPr>
    </w:p>
    <w:p w14:paraId="0F1B0C3A" w14:textId="77777777" w:rsidR="00000000" w:rsidRDefault="00754752">
      <w:pPr>
        <w:pStyle w:val="a0"/>
        <w:rPr>
          <w:rFonts w:hint="cs"/>
          <w:rtl/>
        </w:rPr>
      </w:pPr>
      <w:r>
        <w:rPr>
          <w:rFonts w:hint="cs"/>
          <w:rtl/>
        </w:rPr>
        <w:t xml:space="preserve">לגבי הנושא הנוסף, אדוני היושב-ראש, יש פה הצעת חוק שמחייבת חתימה של הצהרת אמונים מורחבת. זו הצהרת אמונים מורחבת </w:t>
      </w:r>
      <w:r>
        <w:rPr>
          <w:rtl/>
        </w:rPr>
        <w:t>–</w:t>
      </w:r>
      <w:r>
        <w:rPr>
          <w:rFonts w:hint="cs"/>
          <w:rtl/>
        </w:rPr>
        <w:t xml:space="preserve"> גם בדיבור וגם במ</w:t>
      </w:r>
      <w:r>
        <w:rPr>
          <w:rFonts w:hint="cs"/>
          <w:rtl/>
        </w:rPr>
        <w:t>עשה. אבל צריך לזכור שיש גם מחשבה. אם המחשבה פגומה, מה שווה הצהרת אמונים בדיבור ובמעשה? החתימה היא המעשה. ההצהרה היא בפה. אבל מה הכוונה? האם אדם שמצהיר גם בכתב הוא יותר נאמן למדינת ישראל? אבל יש סימוכין מהתורה שצריכים גם לכתוב וגם להביע את הדברים בעל-פה. כת</w:t>
      </w:r>
      <w:r>
        <w:rPr>
          <w:rFonts w:hint="cs"/>
          <w:rtl/>
        </w:rPr>
        <w:t xml:space="preserve">וב: "כתב זאת זכרון בספר" - זה בכתב - "ושים באזני יהושע" </w:t>
      </w:r>
      <w:r>
        <w:rPr>
          <w:rtl/>
        </w:rPr>
        <w:t>–</w:t>
      </w:r>
      <w:r>
        <w:rPr>
          <w:rFonts w:hint="cs"/>
          <w:rtl/>
        </w:rPr>
        <w:t xml:space="preserve"> זו אמירה בפה - "כי מחה אמחה את זכר עמלק". שם, כדי שלא יטעו בין זָכר לזֵכר, היה צורך גם לכתוב וגם לומר. </w:t>
      </w:r>
    </w:p>
    <w:p w14:paraId="1BB0C6B1" w14:textId="77777777" w:rsidR="00000000" w:rsidRDefault="00754752">
      <w:pPr>
        <w:pStyle w:val="a0"/>
        <w:ind w:firstLine="0"/>
        <w:rPr>
          <w:rFonts w:hint="cs"/>
          <w:rtl/>
        </w:rPr>
      </w:pPr>
    </w:p>
    <w:p w14:paraId="67C341ED" w14:textId="77777777" w:rsidR="00000000" w:rsidRDefault="00754752">
      <w:pPr>
        <w:pStyle w:val="af0"/>
        <w:rPr>
          <w:rtl/>
        </w:rPr>
      </w:pPr>
      <w:r>
        <w:rPr>
          <w:rFonts w:hint="eastAsia"/>
          <w:rtl/>
        </w:rPr>
        <w:t>רוני</w:t>
      </w:r>
      <w:r>
        <w:rPr>
          <w:rtl/>
        </w:rPr>
        <w:t xml:space="preserve"> בר-און (הליכוד):</w:t>
      </w:r>
    </w:p>
    <w:p w14:paraId="48C501D4" w14:textId="77777777" w:rsidR="00000000" w:rsidRDefault="00754752">
      <w:pPr>
        <w:pStyle w:val="a0"/>
        <w:rPr>
          <w:rFonts w:hint="cs"/>
          <w:rtl/>
        </w:rPr>
      </w:pPr>
    </w:p>
    <w:p w14:paraId="48E40EF6" w14:textId="77777777" w:rsidR="00000000" w:rsidRDefault="00754752">
      <w:pPr>
        <w:pStyle w:val="a0"/>
        <w:rPr>
          <w:rFonts w:hint="cs"/>
          <w:rtl/>
        </w:rPr>
      </w:pPr>
      <w:r>
        <w:rPr>
          <w:rFonts w:hint="cs"/>
          <w:rtl/>
        </w:rPr>
        <w:t xml:space="preserve">באין קניין - - -  ואם יניח ידו תחת ירכו </w:t>
      </w:r>
      <w:r>
        <w:rPr>
          <w:rtl/>
        </w:rPr>
        <w:t>–</w:t>
      </w:r>
      <w:r>
        <w:rPr>
          <w:rFonts w:hint="cs"/>
          <w:rtl/>
        </w:rPr>
        <w:t xml:space="preserve"> כל הדברים האלה לא קיימים?</w:t>
      </w:r>
    </w:p>
    <w:p w14:paraId="701ED140" w14:textId="77777777" w:rsidR="00000000" w:rsidRDefault="00754752">
      <w:pPr>
        <w:pStyle w:val="a0"/>
        <w:ind w:firstLine="0"/>
        <w:rPr>
          <w:rFonts w:hint="cs"/>
          <w:rtl/>
        </w:rPr>
      </w:pPr>
    </w:p>
    <w:p w14:paraId="694E74F1" w14:textId="77777777" w:rsidR="00000000" w:rsidRDefault="00754752">
      <w:pPr>
        <w:pStyle w:val="-"/>
        <w:rPr>
          <w:rtl/>
        </w:rPr>
      </w:pPr>
      <w:bookmarkStart w:id="384" w:name="FS000000490T07_06_2004_22_14_04C"/>
      <w:bookmarkEnd w:id="384"/>
      <w:r>
        <w:rPr>
          <w:rtl/>
        </w:rPr>
        <w:t>נ</w:t>
      </w:r>
      <w:r>
        <w:rPr>
          <w:rtl/>
        </w:rPr>
        <w:t>סים זאב (ש"ס):</w:t>
      </w:r>
    </w:p>
    <w:p w14:paraId="01E92296" w14:textId="77777777" w:rsidR="00000000" w:rsidRDefault="00754752">
      <w:pPr>
        <w:pStyle w:val="a0"/>
        <w:rPr>
          <w:rtl/>
        </w:rPr>
      </w:pPr>
    </w:p>
    <w:p w14:paraId="67E09095" w14:textId="77777777" w:rsidR="00000000" w:rsidRDefault="00754752">
      <w:pPr>
        <w:pStyle w:val="a0"/>
        <w:rPr>
          <w:rFonts w:hint="cs"/>
          <w:rtl/>
        </w:rPr>
      </w:pPr>
      <w:r>
        <w:rPr>
          <w:rFonts w:hint="cs"/>
          <w:rtl/>
        </w:rPr>
        <w:t xml:space="preserve">נכון, לכן - - - </w:t>
      </w:r>
    </w:p>
    <w:p w14:paraId="2D1797E6" w14:textId="77777777" w:rsidR="00000000" w:rsidRDefault="00754752">
      <w:pPr>
        <w:pStyle w:val="af1"/>
        <w:rPr>
          <w:rFonts w:hint="cs"/>
          <w:rtl/>
        </w:rPr>
      </w:pPr>
    </w:p>
    <w:p w14:paraId="7D2B0F05" w14:textId="77777777" w:rsidR="00000000" w:rsidRDefault="00754752">
      <w:pPr>
        <w:pStyle w:val="af1"/>
        <w:rPr>
          <w:rtl/>
        </w:rPr>
      </w:pPr>
      <w:r>
        <w:rPr>
          <w:rtl/>
        </w:rPr>
        <w:t>היו"ר נסים דהן:</w:t>
      </w:r>
    </w:p>
    <w:p w14:paraId="77EC230E" w14:textId="77777777" w:rsidR="00000000" w:rsidRDefault="00754752">
      <w:pPr>
        <w:pStyle w:val="a0"/>
        <w:rPr>
          <w:rtl/>
        </w:rPr>
      </w:pPr>
    </w:p>
    <w:p w14:paraId="3909D42F" w14:textId="77777777" w:rsidR="00000000" w:rsidRDefault="00754752">
      <w:pPr>
        <w:pStyle w:val="a0"/>
        <w:rPr>
          <w:rFonts w:hint="cs"/>
          <w:rtl/>
        </w:rPr>
      </w:pPr>
      <w:r>
        <w:rPr>
          <w:rFonts w:hint="cs"/>
          <w:rtl/>
        </w:rPr>
        <w:t xml:space="preserve">חבר הכנסת רוני בר-און, עכשיו זה שיעור גמרא? </w:t>
      </w:r>
    </w:p>
    <w:p w14:paraId="491DF1E8" w14:textId="77777777" w:rsidR="00000000" w:rsidRDefault="00754752">
      <w:pPr>
        <w:pStyle w:val="a0"/>
        <w:rPr>
          <w:rFonts w:hint="cs"/>
          <w:rtl/>
        </w:rPr>
      </w:pPr>
    </w:p>
    <w:p w14:paraId="1CD61B2A" w14:textId="77777777" w:rsidR="00000000" w:rsidRDefault="00754752">
      <w:pPr>
        <w:pStyle w:val="af0"/>
        <w:rPr>
          <w:rtl/>
        </w:rPr>
      </w:pPr>
      <w:r>
        <w:rPr>
          <w:rFonts w:hint="eastAsia"/>
          <w:rtl/>
        </w:rPr>
        <w:t>רוני</w:t>
      </w:r>
      <w:r>
        <w:rPr>
          <w:rtl/>
        </w:rPr>
        <w:t xml:space="preserve"> בר-און (הליכוד):</w:t>
      </w:r>
    </w:p>
    <w:p w14:paraId="5CDCD17B" w14:textId="77777777" w:rsidR="00000000" w:rsidRDefault="00754752">
      <w:pPr>
        <w:pStyle w:val="a0"/>
        <w:rPr>
          <w:rFonts w:hint="cs"/>
          <w:rtl/>
        </w:rPr>
      </w:pPr>
    </w:p>
    <w:p w14:paraId="1E5D3081" w14:textId="77777777" w:rsidR="00000000" w:rsidRDefault="00754752">
      <w:pPr>
        <w:pStyle w:val="a0"/>
        <w:rPr>
          <w:rFonts w:hint="cs"/>
          <w:rtl/>
        </w:rPr>
      </w:pPr>
      <w:r>
        <w:rPr>
          <w:rFonts w:hint="cs"/>
          <w:rtl/>
        </w:rPr>
        <w:t xml:space="preserve">הלוואי שהיה. </w:t>
      </w:r>
    </w:p>
    <w:p w14:paraId="781A9003" w14:textId="77777777" w:rsidR="00000000" w:rsidRDefault="00754752">
      <w:pPr>
        <w:pStyle w:val="a0"/>
        <w:ind w:firstLine="0"/>
        <w:rPr>
          <w:rFonts w:hint="cs"/>
          <w:rtl/>
        </w:rPr>
      </w:pPr>
    </w:p>
    <w:p w14:paraId="2E13CA69" w14:textId="77777777" w:rsidR="00000000" w:rsidRDefault="00754752">
      <w:pPr>
        <w:pStyle w:val="-"/>
        <w:rPr>
          <w:rtl/>
        </w:rPr>
      </w:pPr>
      <w:bookmarkStart w:id="385" w:name="FS000000490T07_06_2004_21_29_43"/>
      <w:bookmarkEnd w:id="385"/>
      <w:r>
        <w:rPr>
          <w:rFonts w:hint="eastAsia"/>
          <w:rtl/>
        </w:rPr>
        <w:t>נסים</w:t>
      </w:r>
      <w:r>
        <w:rPr>
          <w:rtl/>
        </w:rPr>
        <w:t xml:space="preserve"> זאב (ש"ס):</w:t>
      </w:r>
    </w:p>
    <w:p w14:paraId="4848F9C8" w14:textId="77777777" w:rsidR="00000000" w:rsidRDefault="00754752">
      <w:pPr>
        <w:pStyle w:val="a0"/>
        <w:rPr>
          <w:rFonts w:hint="cs"/>
          <w:rtl/>
        </w:rPr>
      </w:pPr>
    </w:p>
    <w:p w14:paraId="32A34D1E" w14:textId="77777777" w:rsidR="00000000" w:rsidRDefault="00754752">
      <w:pPr>
        <w:pStyle w:val="a0"/>
        <w:rPr>
          <w:rFonts w:hint="cs"/>
          <w:rtl/>
        </w:rPr>
      </w:pPr>
      <w:r>
        <w:rPr>
          <w:rFonts w:hint="cs"/>
          <w:rtl/>
        </w:rPr>
        <w:t>לכן, היא הנותנת. כאשר ההצהרה היא ממין הדיבור, והחתימה היא אותה משמעות - - -</w:t>
      </w:r>
    </w:p>
    <w:p w14:paraId="3DD23B1C" w14:textId="77777777" w:rsidR="00000000" w:rsidRDefault="00754752">
      <w:pPr>
        <w:pStyle w:val="a0"/>
        <w:rPr>
          <w:rFonts w:hint="cs"/>
          <w:rtl/>
        </w:rPr>
      </w:pPr>
    </w:p>
    <w:p w14:paraId="45327863" w14:textId="77777777" w:rsidR="00000000" w:rsidRDefault="00754752">
      <w:pPr>
        <w:pStyle w:val="af0"/>
        <w:rPr>
          <w:rtl/>
        </w:rPr>
      </w:pPr>
      <w:r>
        <w:rPr>
          <w:rFonts w:hint="eastAsia"/>
          <w:rtl/>
        </w:rPr>
        <w:t>רוני</w:t>
      </w:r>
      <w:r>
        <w:rPr>
          <w:rtl/>
        </w:rPr>
        <w:t xml:space="preserve"> בר-און (הליכוד):</w:t>
      </w:r>
    </w:p>
    <w:p w14:paraId="3C41584A" w14:textId="77777777" w:rsidR="00000000" w:rsidRDefault="00754752">
      <w:pPr>
        <w:pStyle w:val="a0"/>
        <w:rPr>
          <w:rFonts w:hint="cs"/>
          <w:rtl/>
        </w:rPr>
      </w:pPr>
    </w:p>
    <w:p w14:paraId="31E4DF0F" w14:textId="77777777" w:rsidR="00000000" w:rsidRDefault="00754752">
      <w:pPr>
        <w:pStyle w:val="a0"/>
        <w:rPr>
          <w:rFonts w:hint="cs"/>
          <w:rtl/>
        </w:rPr>
      </w:pPr>
      <w:r>
        <w:rPr>
          <w:rFonts w:hint="cs"/>
          <w:rtl/>
        </w:rPr>
        <w:t xml:space="preserve">- - </w:t>
      </w:r>
      <w:r>
        <w:rPr>
          <w:rFonts w:hint="cs"/>
          <w:rtl/>
        </w:rPr>
        <w:t>-</w:t>
      </w:r>
    </w:p>
    <w:p w14:paraId="344E0390" w14:textId="77777777" w:rsidR="00000000" w:rsidRDefault="00754752">
      <w:pPr>
        <w:pStyle w:val="a0"/>
        <w:rPr>
          <w:rFonts w:hint="cs"/>
          <w:rtl/>
        </w:rPr>
      </w:pPr>
    </w:p>
    <w:p w14:paraId="2FEB7F3C" w14:textId="77777777" w:rsidR="00000000" w:rsidRDefault="00754752">
      <w:pPr>
        <w:pStyle w:val="-"/>
        <w:rPr>
          <w:rtl/>
        </w:rPr>
      </w:pPr>
      <w:bookmarkStart w:id="386" w:name="FS000000490T07_06_2004_21_30_13C"/>
      <w:bookmarkEnd w:id="386"/>
      <w:r>
        <w:rPr>
          <w:rtl/>
        </w:rPr>
        <w:t>נסים זאב (ש"ס):</w:t>
      </w:r>
    </w:p>
    <w:p w14:paraId="787CE50E" w14:textId="77777777" w:rsidR="00000000" w:rsidRDefault="00754752">
      <w:pPr>
        <w:pStyle w:val="a0"/>
        <w:rPr>
          <w:rtl/>
        </w:rPr>
      </w:pPr>
    </w:p>
    <w:p w14:paraId="6A6C3621" w14:textId="77777777" w:rsidR="00000000" w:rsidRDefault="00754752">
      <w:pPr>
        <w:pStyle w:val="a0"/>
        <w:rPr>
          <w:rFonts w:hint="cs"/>
          <w:rtl/>
        </w:rPr>
      </w:pPr>
      <w:r>
        <w:rPr>
          <w:rFonts w:hint="cs"/>
          <w:rtl/>
        </w:rPr>
        <w:t xml:space="preserve">אין צורך, בבחינת כל המוסיף גורע. </w:t>
      </w:r>
    </w:p>
    <w:p w14:paraId="54658D7E" w14:textId="77777777" w:rsidR="00000000" w:rsidRDefault="00754752">
      <w:pPr>
        <w:pStyle w:val="a0"/>
        <w:rPr>
          <w:rFonts w:hint="cs"/>
          <w:rtl/>
        </w:rPr>
      </w:pPr>
    </w:p>
    <w:p w14:paraId="56F1FE21" w14:textId="77777777" w:rsidR="00000000" w:rsidRDefault="00754752">
      <w:pPr>
        <w:pStyle w:val="af1"/>
        <w:rPr>
          <w:rtl/>
        </w:rPr>
      </w:pPr>
      <w:r>
        <w:rPr>
          <w:rtl/>
        </w:rPr>
        <w:t>היו"ר נסים דהן:</w:t>
      </w:r>
    </w:p>
    <w:p w14:paraId="1CAF0C49" w14:textId="77777777" w:rsidR="00000000" w:rsidRDefault="00754752">
      <w:pPr>
        <w:pStyle w:val="a0"/>
        <w:rPr>
          <w:rtl/>
        </w:rPr>
      </w:pPr>
    </w:p>
    <w:p w14:paraId="02770D43" w14:textId="77777777" w:rsidR="00000000" w:rsidRDefault="00754752">
      <w:pPr>
        <w:pStyle w:val="a0"/>
        <w:rPr>
          <w:rFonts w:hint="cs"/>
          <w:rtl/>
        </w:rPr>
      </w:pPr>
      <w:r>
        <w:rPr>
          <w:rFonts w:hint="cs"/>
          <w:rtl/>
        </w:rPr>
        <w:t>תודה רבה.</w:t>
      </w:r>
    </w:p>
    <w:p w14:paraId="2C44746B" w14:textId="77777777" w:rsidR="00000000" w:rsidRDefault="00754752">
      <w:pPr>
        <w:pStyle w:val="a0"/>
        <w:rPr>
          <w:rFonts w:hint="cs"/>
          <w:rtl/>
        </w:rPr>
      </w:pPr>
    </w:p>
    <w:p w14:paraId="593305BD" w14:textId="77777777" w:rsidR="00000000" w:rsidRDefault="00754752">
      <w:pPr>
        <w:pStyle w:val="-"/>
        <w:rPr>
          <w:rtl/>
        </w:rPr>
      </w:pPr>
      <w:bookmarkStart w:id="387" w:name="FS000000490T07_06_2004_21_30_26C"/>
      <w:bookmarkEnd w:id="387"/>
      <w:r>
        <w:rPr>
          <w:rtl/>
        </w:rPr>
        <w:t>נסים זאב (ש"ס):</w:t>
      </w:r>
    </w:p>
    <w:p w14:paraId="156FFE7A" w14:textId="77777777" w:rsidR="00000000" w:rsidRDefault="00754752">
      <w:pPr>
        <w:pStyle w:val="a0"/>
        <w:rPr>
          <w:rtl/>
        </w:rPr>
      </w:pPr>
    </w:p>
    <w:p w14:paraId="0482477F" w14:textId="77777777" w:rsidR="00000000" w:rsidRDefault="00754752">
      <w:pPr>
        <w:pStyle w:val="a0"/>
        <w:rPr>
          <w:rFonts w:hint="cs"/>
          <w:rtl/>
        </w:rPr>
      </w:pPr>
      <w:r>
        <w:rPr>
          <w:rFonts w:hint="cs"/>
          <w:rtl/>
        </w:rPr>
        <w:t>אבל אני יכול לומר לך: אני מעריך מאוד את כוונותיו של חבר הכנסת איוב קרא, ואני אצביע בעד.</w:t>
      </w:r>
    </w:p>
    <w:p w14:paraId="14FD76F5" w14:textId="77777777" w:rsidR="00000000" w:rsidRDefault="00754752">
      <w:pPr>
        <w:pStyle w:val="a0"/>
        <w:rPr>
          <w:rFonts w:hint="cs"/>
          <w:rtl/>
        </w:rPr>
      </w:pPr>
    </w:p>
    <w:p w14:paraId="5AC941BC" w14:textId="77777777" w:rsidR="00000000" w:rsidRDefault="00754752">
      <w:pPr>
        <w:pStyle w:val="af1"/>
        <w:rPr>
          <w:rtl/>
        </w:rPr>
      </w:pPr>
      <w:r>
        <w:rPr>
          <w:rtl/>
        </w:rPr>
        <w:t>היו"ר נסים דהן:</w:t>
      </w:r>
    </w:p>
    <w:p w14:paraId="75EBB3FE" w14:textId="77777777" w:rsidR="00000000" w:rsidRDefault="00754752">
      <w:pPr>
        <w:pStyle w:val="a0"/>
        <w:rPr>
          <w:rtl/>
        </w:rPr>
      </w:pPr>
    </w:p>
    <w:p w14:paraId="6E650A49" w14:textId="77777777" w:rsidR="00000000" w:rsidRDefault="00754752">
      <w:pPr>
        <w:pStyle w:val="a0"/>
        <w:rPr>
          <w:rFonts w:hint="cs"/>
          <w:rtl/>
        </w:rPr>
      </w:pPr>
      <w:r>
        <w:rPr>
          <w:rFonts w:hint="cs"/>
          <w:rtl/>
        </w:rPr>
        <w:t>תודה רבה. חבר הכנסת איוב קרא רוצה לענות?</w:t>
      </w:r>
    </w:p>
    <w:p w14:paraId="35488BD4" w14:textId="77777777" w:rsidR="00000000" w:rsidRDefault="00754752">
      <w:pPr>
        <w:pStyle w:val="a0"/>
        <w:rPr>
          <w:rFonts w:hint="cs"/>
          <w:rtl/>
        </w:rPr>
      </w:pPr>
    </w:p>
    <w:p w14:paraId="3B2920DA" w14:textId="77777777" w:rsidR="00000000" w:rsidRDefault="00754752">
      <w:pPr>
        <w:pStyle w:val="af0"/>
        <w:rPr>
          <w:rtl/>
        </w:rPr>
      </w:pPr>
      <w:r>
        <w:rPr>
          <w:rFonts w:hint="eastAsia"/>
          <w:rtl/>
        </w:rPr>
        <w:t>איוב</w:t>
      </w:r>
      <w:r>
        <w:rPr>
          <w:rtl/>
        </w:rPr>
        <w:t xml:space="preserve"> קרא</w:t>
      </w:r>
      <w:r>
        <w:rPr>
          <w:rtl/>
        </w:rPr>
        <w:t xml:space="preserve"> (הליכוד):</w:t>
      </w:r>
    </w:p>
    <w:p w14:paraId="33DE270F" w14:textId="77777777" w:rsidR="00000000" w:rsidRDefault="00754752">
      <w:pPr>
        <w:pStyle w:val="a0"/>
        <w:rPr>
          <w:rFonts w:hint="cs"/>
          <w:rtl/>
        </w:rPr>
      </w:pPr>
    </w:p>
    <w:p w14:paraId="6C8D3872" w14:textId="77777777" w:rsidR="00000000" w:rsidRDefault="00754752">
      <w:pPr>
        <w:pStyle w:val="a0"/>
        <w:rPr>
          <w:rFonts w:hint="cs"/>
          <w:rtl/>
        </w:rPr>
      </w:pPr>
      <w:r>
        <w:rPr>
          <w:rFonts w:hint="cs"/>
          <w:rtl/>
        </w:rPr>
        <w:t xml:space="preserve">לא. </w:t>
      </w:r>
    </w:p>
    <w:p w14:paraId="00BB70FE" w14:textId="77777777" w:rsidR="00000000" w:rsidRDefault="00754752">
      <w:pPr>
        <w:pStyle w:val="a0"/>
        <w:rPr>
          <w:rFonts w:hint="cs"/>
          <w:rtl/>
        </w:rPr>
      </w:pPr>
    </w:p>
    <w:p w14:paraId="31EA7240" w14:textId="77777777" w:rsidR="00000000" w:rsidRDefault="00754752">
      <w:pPr>
        <w:pStyle w:val="af1"/>
        <w:rPr>
          <w:rtl/>
        </w:rPr>
      </w:pPr>
      <w:r>
        <w:rPr>
          <w:rtl/>
        </w:rPr>
        <w:t>היו"ר נסים דהן:</w:t>
      </w:r>
    </w:p>
    <w:p w14:paraId="0A2DE103" w14:textId="77777777" w:rsidR="00000000" w:rsidRDefault="00754752">
      <w:pPr>
        <w:pStyle w:val="a0"/>
        <w:rPr>
          <w:rtl/>
        </w:rPr>
      </w:pPr>
    </w:p>
    <w:p w14:paraId="1D1DF451" w14:textId="77777777" w:rsidR="00000000" w:rsidRDefault="00754752">
      <w:pPr>
        <w:pStyle w:val="a0"/>
        <w:rPr>
          <w:rFonts w:hint="cs"/>
          <w:rtl/>
        </w:rPr>
      </w:pPr>
      <w:r>
        <w:rPr>
          <w:rFonts w:hint="cs"/>
          <w:rtl/>
        </w:rPr>
        <w:t>לא. עוברים להצבעה. מי בעד? מי נגד?</w:t>
      </w:r>
    </w:p>
    <w:p w14:paraId="21327672" w14:textId="77777777" w:rsidR="00000000" w:rsidRDefault="00754752">
      <w:pPr>
        <w:pStyle w:val="a0"/>
        <w:rPr>
          <w:rFonts w:hint="cs"/>
          <w:rtl/>
        </w:rPr>
      </w:pPr>
    </w:p>
    <w:p w14:paraId="27F6B949" w14:textId="77777777" w:rsidR="00000000" w:rsidRDefault="00754752">
      <w:pPr>
        <w:pStyle w:val="af0"/>
        <w:rPr>
          <w:rtl/>
        </w:rPr>
      </w:pPr>
      <w:r>
        <w:rPr>
          <w:rFonts w:hint="eastAsia"/>
          <w:rtl/>
        </w:rPr>
        <w:t>רוני</w:t>
      </w:r>
      <w:r>
        <w:rPr>
          <w:rtl/>
        </w:rPr>
        <w:t xml:space="preserve"> בר-און (הליכוד):</w:t>
      </w:r>
    </w:p>
    <w:p w14:paraId="3F2EFAC0" w14:textId="77777777" w:rsidR="00000000" w:rsidRDefault="00754752">
      <w:pPr>
        <w:pStyle w:val="a0"/>
        <w:rPr>
          <w:rFonts w:hint="cs"/>
          <w:rtl/>
        </w:rPr>
      </w:pPr>
    </w:p>
    <w:p w14:paraId="0856760D" w14:textId="77777777" w:rsidR="00000000" w:rsidRDefault="00754752">
      <w:pPr>
        <w:pStyle w:val="a0"/>
        <w:rPr>
          <w:rFonts w:hint="cs"/>
          <w:rtl/>
        </w:rPr>
      </w:pPr>
      <w:r>
        <w:rPr>
          <w:rFonts w:hint="cs"/>
          <w:rtl/>
        </w:rPr>
        <w:t>בעד?</w:t>
      </w:r>
    </w:p>
    <w:p w14:paraId="77FB87DE" w14:textId="77777777" w:rsidR="00000000" w:rsidRDefault="00754752">
      <w:pPr>
        <w:pStyle w:val="a0"/>
        <w:rPr>
          <w:rFonts w:hint="cs"/>
          <w:rtl/>
        </w:rPr>
      </w:pPr>
    </w:p>
    <w:p w14:paraId="079843DE" w14:textId="77777777" w:rsidR="00000000" w:rsidRDefault="00754752">
      <w:pPr>
        <w:pStyle w:val="af0"/>
        <w:rPr>
          <w:rtl/>
        </w:rPr>
      </w:pPr>
      <w:r>
        <w:rPr>
          <w:rFonts w:hint="eastAsia"/>
          <w:rtl/>
        </w:rPr>
        <w:t>קריאה</w:t>
      </w:r>
      <w:r>
        <w:rPr>
          <w:rtl/>
        </w:rPr>
        <w:t>:</w:t>
      </w:r>
    </w:p>
    <w:p w14:paraId="777044A2" w14:textId="77777777" w:rsidR="00000000" w:rsidRDefault="00754752">
      <w:pPr>
        <w:pStyle w:val="a0"/>
        <w:rPr>
          <w:rFonts w:hint="cs"/>
          <w:rtl/>
        </w:rPr>
      </w:pPr>
    </w:p>
    <w:p w14:paraId="2905E267" w14:textId="77777777" w:rsidR="00000000" w:rsidRDefault="00754752">
      <w:pPr>
        <w:pStyle w:val="a0"/>
        <w:rPr>
          <w:rFonts w:hint="cs"/>
          <w:rtl/>
        </w:rPr>
      </w:pPr>
      <w:r>
        <w:rPr>
          <w:rFonts w:hint="cs"/>
          <w:rtl/>
        </w:rPr>
        <w:t xml:space="preserve">בעד. </w:t>
      </w:r>
    </w:p>
    <w:p w14:paraId="61CB6474" w14:textId="77777777" w:rsidR="00000000" w:rsidRDefault="00754752">
      <w:pPr>
        <w:pStyle w:val="a0"/>
        <w:rPr>
          <w:rFonts w:hint="cs"/>
          <w:rtl/>
        </w:rPr>
      </w:pPr>
    </w:p>
    <w:p w14:paraId="52D9AA94" w14:textId="77777777" w:rsidR="00000000" w:rsidRDefault="00754752">
      <w:pPr>
        <w:pStyle w:val="af0"/>
        <w:rPr>
          <w:rtl/>
        </w:rPr>
      </w:pPr>
      <w:r>
        <w:rPr>
          <w:rFonts w:hint="eastAsia"/>
          <w:rtl/>
        </w:rPr>
        <w:t>רוני</w:t>
      </w:r>
      <w:r>
        <w:rPr>
          <w:rtl/>
        </w:rPr>
        <w:t xml:space="preserve"> בר-און (הליכוד):</w:t>
      </w:r>
    </w:p>
    <w:p w14:paraId="0371D3F3" w14:textId="77777777" w:rsidR="00000000" w:rsidRDefault="00754752">
      <w:pPr>
        <w:pStyle w:val="a0"/>
        <w:rPr>
          <w:rFonts w:hint="cs"/>
          <w:rtl/>
        </w:rPr>
      </w:pPr>
    </w:p>
    <w:p w14:paraId="40DCBF22" w14:textId="77777777" w:rsidR="00000000" w:rsidRDefault="00754752">
      <w:pPr>
        <w:pStyle w:val="a0"/>
        <w:rPr>
          <w:rFonts w:hint="cs"/>
          <w:rtl/>
        </w:rPr>
      </w:pPr>
      <w:r>
        <w:rPr>
          <w:rFonts w:hint="cs"/>
          <w:rtl/>
        </w:rPr>
        <w:t>אין הסתייגויות?</w:t>
      </w:r>
    </w:p>
    <w:p w14:paraId="6F9D5B7B" w14:textId="77777777" w:rsidR="00000000" w:rsidRDefault="00754752">
      <w:pPr>
        <w:pStyle w:val="a0"/>
        <w:rPr>
          <w:rFonts w:hint="cs"/>
          <w:rtl/>
        </w:rPr>
      </w:pPr>
    </w:p>
    <w:p w14:paraId="02CB7F9D" w14:textId="77777777" w:rsidR="00000000" w:rsidRDefault="00754752">
      <w:pPr>
        <w:pStyle w:val="af1"/>
        <w:rPr>
          <w:rtl/>
        </w:rPr>
      </w:pPr>
      <w:r>
        <w:rPr>
          <w:rtl/>
        </w:rPr>
        <w:t>היו"ר נסים דהן:</w:t>
      </w:r>
    </w:p>
    <w:p w14:paraId="53EB5C50" w14:textId="77777777" w:rsidR="00000000" w:rsidRDefault="00754752">
      <w:pPr>
        <w:pStyle w:val="a0"/>
        <w:rPr>
          <w:rtl/>
        </w:rPr>
      </w:pPr>
    </w:p>
    <w:p w14:paraId="07413E56" w14:textId="77777777" w:rsidR="00000000" w:rsidRDefault="00754752">
      <w:pPr>
        <w:pStyle w:val="a0"/>
        <w:rPr>
          <w:rFonts w:hint="cs"/>
          <w:rtl/>
        </w:rPr>
      </w:pPr>
      <w:r>
        <w:rPr>
          <w:rFonts w:hint="cs"/>
          <w:rtl/>
        </w:rPr>
        <w:t>אין הסתייגויות. זאת קריאה ראשונה, מה הסתייגויות?</w:t>
      </w:r>
    </w:p>
    <w:p w14:paraId="6D01287B" w14:textId="77777777" w:rsidR="00000000" w:rsidRDefault="00754752">
      <w:pPr>
        <w:pStyle w:val="a0"/>
        <w:rPr>
          <w:rFonts w:hint="cs"/>
          <w:rtl/>
        </w:rPr>
      </w:pPr>
    </w:p>
    <w:p w14:paraId="607ADC36" w14:textId="77777777" w:rsidR="00000000" w:rsidRDefault="00754752">
      <w:pPr>
        <w:pStyle w:val="af0"/>
        <w:rPr>
          <w:rtl/>
        </w:rPr>
      </w:pPr>
      <w:r>
        <w:rPr>
          <w:rFonts w:hint="eastAsia"/>
          <w:rtl/>
        </w:rPr>
        <w:t>רוני</w:t>
      </w:r>
      <w:r>
        <w:rPr>
          <w:rtl/>
        </w:rPr>
        <w:t xml:space="preserve"> בר-און (הליכוד):</w:t>
      </w:r>
    </w:p>
    <w:p w14:paraId="645EE240" w14:textId="77777777" w:rsidR="00000000" w:rsidRDefault="00754752">
      <w:pPr>
        <w:pStyle w:val="a0"/>
        <w:rPr>
          <w:rFonts w:hint="cs"/>
          <w:rtl/>
        </w:rPr>
      </w:pPr>
    </w:p>
    <w:p w14:paraId="271A9AE7" w14:textId="77777777" w:rsidR="00000000" w:rsidRDefault="00754752">
      <w:pPr>
        <w:pStyle w:val="a0"/>
        <w:rPr>
          <w:rFonts w:hint="cs"/>
          <w:rtl/>
        </w:rPr>
      </w:pPr>
      <w:r>
        <w:rPr>
          <w:rFonts w:hint="cs"/>
          <w:rtl/>
        </w:rPr>
        <w:t>נסים זאב גם</w:t>
      </w:r>
      <w:r>
        <w:rPr>
          <w:rFonts w:hint="cs"/>
          <w:rtl/>
        </w:rPr>
        <w:t xml:space="preserve"> לקריאה ראשונה יכול להביא הסתייגות. </w:t>
      </w:r>
    </w:p>
    <w:p w14:paraId="42B547BD" w14:textId="77777777" w:rsidR="00000000" w:rsidRDefault="00754752">
      <w:pPr>
        <w:pStyle w:val="a0"/>
        <w:rPr>
          <w:rFonts w:hint="cs"/>
          <w:rtl/>
        </w:rPr>
      </w:pPr>
    </w:p>
    <w:p w14:paraId="3F8E03DD" w14:textId="77777777" w:rsidR="00000000" w:rsidRDefault="00754752">
      <w:pPr>
        <w:pStyle w:val="af1"/>
        <w:rPr>
          <w:rtl/>
        </w:rPr>
      </w:pPr>
      <w:r>
        <w:rPr>
          <w:rtl/>
        </w:rPr>
        <w:t>היו"ר נסים דהן:</w:t>
      </w:r>
    </w:p>
    <w:p w14:paraId="463705D5" w14:textId="77777777" w:rsidR="00000000" w:rsidRDefault="00754752">
      <w:pPr>
        <w:pStyle w:val="a0"/>
        <w:rPr>
          <w:rtl/>
        </w:rPr>
      </w:pPr>
    </w:p>
    <w:p w14:paraId="47E7A055" w14:textId="77777777" w:rsidR="00000000" w:rsidRDefault="00754752">
      <w:pPr>
        <w:pStyle w:val="a0"/>
        <w:rPr>
          <w:rFonts w:hint="cs"/>
          <w:rtl/>
        </w:rPr>
      </w:pPr>
      <w:r>
        <w:rPr>
          <w:rFonts w:hint="cs"/>
          <w:rtl/>
        </w:rPr>
        <w:t xml:space="preserve">כן. רק שאנחנו לא יכולים להצביע עליה. </w:t>
      </w:r>
    </w:p>
    <w:p w14:paraId="1BFEC28F" w14:textId="77777777" w:rsidR="00000000" w:rsidRDefault="00754752">
      <w:pPr>
        <w:pStyle w:val="a0"/>
        <w:rPr>
          <w:rFonts w:hint="cs"/>
          <w:rtl/>
        </w:rPr>
      </w:pPr>
    </w:p>
    <w:p w14:paraId="177AAE16" w14:textId="77777777" w:rsidR="00000000" w:rsidRDefault="00754752">
      <w:pPr>
        <w:pStyle w:val="ab"/>
        <w:bidi/>
        <w:rPr>
          <w:rFonts w:hint="cs"/>
          <w:rtl/>
        </w:rPr>
      </w:pPr>
      <w:r>
        <w:rPr>
          <w:rFonts w:hint="cs"/>
          <w:rtl/>
        </w:rPr>
        <w:t>הצבעה מס' 13</w:t>
      </w:r>
    </w:p>
    <w:p w14:paraId="58753611" w14:textId="77777777" w:rsidR="00000000" w:rsidRDefault="00754752">
      <w:pPr>
        <w:pStyle w:val="a0"/>
        <w:rPr>
          <w:rFonts w:hint="cs"/>
          <w:rtl/>
        </w:rPr>
      </w:pPr>
    </w:p>
    <w:p w14:paraId="23A80D3C" w14:textId="77777777" w:rsidR="00000000" w:rsidRDefault="00754752">
      <w:pPr>
        <w:pStyle w:val="ac"/>
        <w:bidi/>
        <w:rPr>
          <w:rFonts w:hint="cs"/>
          <w:rtl/>
        </w:rPr>
      </w:pPr>
      <w:r>
        <w:rPr>
          <w:rFonts w:hint="cs"/>
          <w:rtl/>
        </w:rPr>
        <w:t>בעד ההצעה להעביר את הצעת החוק לוועדה - 6</w:t>
      </w:r>
    </w:p>
    <w:p w14:paraId="01106F39" w14:textId="77777777" w:rsidR="00000000" w:rsidRDefault="00754752">
      <w:pPr>
        <w:pStyle w:val="ac"/>
        <w:bidi/>
        <w:rPr>
          <w:rFonts w:hint="cs"/>
          <w:rtl/>
        </w:rPr>
      </w:pPr>
      <w:r>
        <w:rPr>
          <w:rFonts w:hint="cs"/>
          <w:rtl/>
        </w:rPr>
        <w:t>נגד - 1</w:t>
      </w:r>
    </w:p>
    <w:p w14:paraId="6E878890" w14:textId="77777777" w:rsidR="00000000" w:rsidRDefault="00754752">
      <w:pPr>
        <w:pStyle w:val="ac"/>
        <w:bidi/>
        <w:rPr>
          <w:rFonts w:hint="cs"/>
          <w:rtl/>
        </w:rPr>
      </w:pPr>
      <w:r>
        <w:rPr>
          <w:rFonts w:hint="cs"/>
          <w:rtl/>
        </w:rPr>
        <w:t>נמנעים - אין</w:t>
      </w:r>
    </w:p>
    <w:p w14:paraId="608EF89E" w14:textId="77777777" w:rsidR="00000000" w:rsidRDefault="00754752">
      <w:pPr>
        <w:pStyle w:val="ad"/>
        <w:bidi/>
        <w:rPr>
          <w:rFonts w:hint="cs"/>
          <w:rtl/>
        </w:rPr>
      </w:pPr>
      <w:r>
        <w:rPr>
          <w:rFonts w:hint="cs"/>
          <w:rtl/>
        </w:rPr>
        <w:t xml:space="preserve">ההצעה להעביר את הצעת חוק הכנסת (תיקון מס' 19) (חתימה על הצהרת אמונים), </w:t>
      </w:r>
      <w:r>
        <w:rPr>
          <w:rtl/>
        </w:rPr>
        <w:br/>
      </w:r>
      <w:r>
        <w:rPr>
          <w:rFonts w:hint="cs"/>
          <w:rtl/>
        </w:rPr>
        <w:t>התשס"ד-2004, ל</w:t>
      </w:r>
      <w:r>
        <w:rPr>
          <w:rFonts w:hint="cs"/>
          <w:rtl/>
        </w:rPr>
        <w:t xml:space="preserve">וועדת הכנסת נתקבלה. </w:t>
      </w:r>
    </w:p>
    <w:p w14:paraId="67E4B7F6" w14:textId="77777777" w:rsidR="00000000" w:rsidRDefault="00754752">
      <w:pPr>
        <w:pStyle w:val="a0"/>
        <w:rPr>
          <w:rFonts w:hint="cs"/>
          <w:rtl/>
        </w:rPr>
      </w:pPr>
    </w:p>
    <w:p w14:paraId="4C724E27" w14:textId="77777777" w:rsidR="00000000" w:rsidRDefault="00754752">
      <w:pPr>
        <w:pStyle w:val="af1"/>
        <w:rPr>
          <w:rtl/>
        </w:rPr>
      </w:pPr>
      <w:r>
        <w:rPr>
          <w:rtl/>
        </w:rPr>
        <w:t>היו"ר נסים דהן:</w:t>
      </w:r>
    </w:p>
    <w:p w14:paraId="582D1CB0" w14:textId="77777777" w:rsidR="00000000" w:rsidRDefault="00754752">
      <w:pPr>
        <w:pStyle w:val="a0"/>
        <w:rPr>
          <w:rtl/>
        </w:rPr>
      </w:pPr>
    </w:p>
    <w:p w14:paraId="55B262B4" w14:textId="77777777" w:rsidR="00000000" w:rsidRDefault="00754752">
      <w:pPr>
        <w:pStyle w:val="a0"/>
        <w:rPr>
          <w:rFonts w:hint="cs"/>
          <w:rtl/>
        </w:rPr>
      </w:pPr>
      <w:r>
        <w:rPr>
          <w:rFonts w:hint="cs"/>
          <w:rtl/>
        </w:rPr>
        <w:t>שישה בעד, אחד נגד, אין נמנעים - - -</w:t>
      </w:r>
    </w:p>
    <w:p w14:paraId="37817A45" w14:textId="77777777" w:rsidR="00000000" w:rsidRDefault="00754752">
      <w:pPr>
        <w:pStyle w:val="a0"/>
        <w:rPr>
          <w:rFonts w:hint="cs"/>
          <w:rtl/>
        </w:rPr>
      </w:pPr>
    </w:p>
    <w:p w14:paraId="7D3C6B99" w14:textId="77777777" w:rsidR="00000000" w:rsidRDefault="00754752">
      <w:pPr>
        <w:pStyle w:val="af0"/>
        <w:rPr>
          <w:rtl/>
        </w:rPr>
      </w:pPr>
      <w:r>
        <w:rPr>
          <w:rFonts w:hint="eastAsia"/>
          <w:rtl/>
        </w:rPr>
        <w:t>נסים</w:t>
      </w:r>
      <w:r>
        <w:rPr>
          <w:rtl/>
        </w:rPr>
        <w:t xml:space="preserve"> זאב (ש"ס):</w:t>
      </w:r>
    </w:p>
    <w:p w14:paraId="11F8D82D" w14:textId="77777777" w:rsidR="00000000" w:rsidRDefault="00754752">
      <w:pPr>
        <w:pStyle w:val="a0"/>
        <w:rPr>
          <w:rFonts w:hint="cs"/>
          <w:rtl/>
        </w:rPr>
      </w:pPr>
    </w:p>
    <w:p w14:paraId="1289F91D" w14:textId="77777777" w:rsidR="00000000" w:rsidRDefault="00754752">
      <w:pPr>
        <w:pStyle w:val="a0"/>
        <w:rPr>
          <w:rFonts w:hint="cs"/>
          <w:rtl/>
        </w:rPr>
      </w:pPr>
      <w:r>
        <w:rPr>
          <w:rFonts w:hint="cs"/>
          <w:rtl/>
        </w:rPr>
        <w:t>זה לא נקלט.</w:t>
      </w:r>
    </w:p>
    <w:p w14:paraId="52267AF1" w14:textId="77777777" w:rsidR="00000000" w:rsidRDefault="00754752">
      <w:pPr>
        <w:pStyle w:val="a0"/>
        <w:rPr>
          <w:rFonts w:hint="cs"/>
          <w:rtl/>
        </w:rPr>
      </w:pPr>
    </w:p>
    <w:p w14:paraId="29474C3D" w14:textId="77777777" w:rsidR="00000000" w:rsidRDefault="00754752">
      <w:pPr>
        <w:pStyle w:val="af1"/>
        <w:rPr>
          <w:rtl/>
        </w:rPr>
      </w:pPr>
      <w:r>
        <w:rPr>
          <w:rtl/>
        </w:rPr>
        <w:t>היו"ר נסים דהן:</w:t>
      </w:r>
    </w:p>
    <w:p w14:paraId="2F448E16" w14:textId="77777777" w:rsidR="00000000" w:rsidRDefault="00754752">
      <w:pPr>
        <w:pStyle w:val="a0"/>
        <w:rPr>
          <w:rtl/>
        </w:rPr>
      </w:pPr>
    </w:p>
    <w:p w14:paraId="740BB83B" w14:textId="77777777" w:rsidR="00000000" w:rsidRDefault="00754752">
      <w:pPr>
        <w:pStyle w:val="a0"/>
        <w:rPr>
          <w:rFonts w:hint="cs"/>
          <w:rtl/>
        </w:rPr>
      </w:pPr>
      <w:r>
        <w:rPr>
          <w:rFonts w:hint="cs"/>
          <w:rtl/>
        </w:rPr>
        <w:t>שבעה בעד, לרבות קולו של חבר הכנסת נסים זאב. אנחנו מצרפים את קולך. הצעת החוק התקבלה בקריאה ראשונה ותעבור לוועדת הכנסת להכנה לקריאה שני</w:t>
      </w:r>
      <w:r>
        <w:rPr>
          <w:rFonts w:hint="cs"/>
          <w:rtl/>
        </w:rPr>
        <w:t xml:space="preserve">יה ושלישית. </w:t>
      </w:r>
    </w:p>
    <w:p w14:paraId="00A7B243" w14:textId="77777777" w:rsidR="00000000" w:rsidRDefault="00754752">
      <w:pPr>
        <w:pStyle w:val="a0"/>
        <w:rPr>
          <w:rFonts w:hint="cs"/>
          <w:rtl/>
        </w:rPr>
      </w:pPr>
    </w:p>
    <w:p w14:paraId="3C6E6D83" w14:textId="77777777" w:rsidR="00000000" w:rsidRDefault="00754752">
      <w:pPr>
        <w:pStyle w:val="a0"/>
        <w:rPr>
          <w:rFonts w:hint="cs"/>
          <w:rtl/>
        </w:rPr>
      </w:pPr>
    </w:p>
    <w:p w14:paraId="736C04C4" w14:textId="77777777" w:rsidR="00000000" w:rsidRDefault="00754752">
      <w:pPr>
        <w:pStyle w:val="a2"/>
        <w:rPr>
          <w:rtl/>
        </w:rPr>
      </w:pPr>
    </w:p>
    <w:p w14:paraId="11FFD821" w14:textId="77777777" w:rsidR="00000000" w:rsidRDefault="00754752">
      <w:pPr>
        <w:pStyle w:val="a2"/>
        <w:rPr>
          <w:rFonts w:hint="cs"/>
          <w:rtl/>
        </w:rPr>
      </w:pPr>
      <w:bookmarkStart w:id="388" w:name="CS27184FI0027184T07_06_2004_21_41_23"/>
      <w:bookmarkStart w:id="389" w:name="_Toc75097287"/>
      <w:bookmarkEnd w:id="388"/>
      <w:r>
        <w:rPr>
          <w:rtl/>
        </w:rPr>
        <w:t xml:space="preserve">הצעת חוק יסודות התקציב (תיקון מס' </w:t>
      </w:r>
      <w:r>
        <w:rPr>
          <w:rFonts w:hint="cs"/>
          <w:rtl/>
        </w:rPr>
        <w:t>31</w:t>
      </w:r>
      <w:r>
        <w:rPr>
          <w:rtl/>
        </w:rPr>
        <w:t>)</w:t>
      </w:r>
      <w:r>
        <w:rPr>
          <w:rFonts w:hint="cs"/>
          <w:rtl/>
        </w:rPr>
        <w:t xml:space="preserve"> </w:t>
      </w:r>
      <w:r>
        <w:rPr>
          <w:rtl/>
        </w:rPr>
        <w:t>(הוראת שעה)</w:t>
      </w:r>
      <w:bookmarkEnd w:id="389"/>
    </w:p>
    <w:p w14:paraId="1F132675" w14:textId="77777777" w:rsidR="00000000" w:rsidRDefault="00754752">
      <w:pPr>
        <w:pStyle w:val="a2"/>
        <w:rPr>
          <w:rFonts w:hint="cs"/>
          <w:rtl/>
        </w:rPr>
      </w:pPr>
      <w:bookmarkStart w:id="390" w:name="_Toc75097288"/>
      <w:r>
        <w:rPr>
          <w:rtl/>
        </w:rPr>
        <w:t>(</w:t>
      </w:r>
      <w:r>
        <w:rPr>
          <w:rFonts w:hint="cs"/>
          <w:rtl/>
        </w:rPr>
        <w:t>י</w:t>
      </w:r>
      <w:r>
        <w:rPr>
          <w:rtl/>
        </w:rPr>
        <w:t>יעוד כספי הקצבות לרשות מקומית), התשס"ד-2004</w:t>
      </w:r>
      <w:bookmarkEnd w:id="390"/>
      <w:r>
        <w:rPr>
          <w:rtl/>
        </w:rPr>
        <w:t xml:space="preserve">  </w:t>
      </w:r>
    </w:p>
    <w:p w14:paraId="3CB72062" w14:textId="77777777" w:rsidR="00000000" w:rsidRDefault="00754752">
      <w:pPr>
        <w:pStyle w:val="a0"/>
        <w:rPr>
          <w:rFonts w:hint="cs"/>
          <w:rtl/>
        </w:rPr>
      </w:pPr>
      <w:r>
        <w:rPr>
          <w:rtl/>
        </w:rPr>
        <w:t xml:space="preserve">[רשומות (הצעות חוק, חוב' </w:t>
      </w:r>
      <w:r>
        <w:rPr>
          <w:rFonts w:hint="cs"/>
          <w:rtl/>
        </w:rPr>
        <w:t>מ/108</w:t>
      </w:r>
      <w:r>
        <w:rPr>
          <w:rtl/>
        </w:rPr>
        <w:t>)</w:t>
      </w:r>
      <w:r>
        <w:rPr>
          <w:rFonts w:hint="cs"/>
          <w:rtl/>
        </w:rPr>
        <w:t>.</w:t>
      </w:r>
      <w:r>
        <w:rPr>
          <w:rtl/>
        </w:rPr>
        <w:t>]</w:t>
      </w:r>
    </w:p>
    <w:p w14:paraId="58622D30" w14:textId="77777777" w:rsidR="00000000" w:rsidRDefault="00754752">
      <w:pPr>
        <w:pStyle w:val="-0"/>
        <w:rPr>
          <w:rtl/>
        </w:rPr>
      </w:pPr>
      <w:bookmarkStart w:id="391" w:name="_Toc75097289"/>
      <w:r>
        <w:rPr>
          <w:rtl/>
        </w:rPr>
        <w:t>(קריאה ראשונה)</w:t>
      </w:r>
      <w:bookmarkEnd w:id="391"/>
    </w:p>
    <w:p w14:paraId="496C5F42" w14:textId="77777777" w:rsidR="00000000" w:rsidRDefault="00754752">
      <w:pPr>
        <w:pStyle w:val="-0"/>
        <w:rPr>
          <w:rFonts w:hint="cs"/>
          <w:rtl/>
        </w:rPr>
      </w:pPr>
    </w:p>
    <w:p w14:paraId="5D8F3221" w14:textId="77777777" w:rsidR="00000000" w:rsidRDefault="00754752">
      <w:pPr>
        <w:pStyle w:val="af1"/>
        <w:rPr>
          <w:rtl/>
        </w:rPr>
      </w:pPr>
      <w:r>
        <w:rPr>
          <w:rtl/>
        </w:rPr>
        <w:t>היו"ר נסים דהן:</w:t>
      </w:r>
    </w:p>
    <w:p w14:paraId="5982FCF2" w14:textId="77777777" w:rsidR="00000000" w:rsidRDefault="00754752">
      <w:pPr>
        <w:pStyle w:val="a0"/>
        <w:rPr>
          <w:rtl/>
        </w:rPr>
      </w:pPr>
    </w:p>
    <w:p w14:paraId="112EAB68" w14:textId="77777777" w:rsidR="00000000" w:rsidRDefault="00754752">
      <w:pPr>
        <w:pStyle w:val="a0"/>
        <w:rPr>
          <w:rFonts w:hint="cs"/>
          <w:rtl/>
        </w:rPr>
      </w:pPr>
      <w:r>
        <w:rPr>
          <w:rFonts w:hint="cs"/>
          <w:rtl/>
        </w:rPr>
        <w:t>אם כן, אנחנו ממשיכים בסדר-היום. הצעת חוק האזרחות - - -</w:t>
      </w:r>
    </w:p>
    <w:p w14:paraId="46725FF1" w14:textId="77777777" w:rsidR="00000000" w:rsidRDefault="00754752">
      <w:pPr>
        <w:pStyle w:val="a0"/>
        <w:rPr>
          <w:rFonts w:hint="cs"/>
          <w:rtl/>
        </w:rPr>
      </w:pPr>
    </w:p>
    <w:p w14:paraId="2CD76C01" w14:textId="77777777" w:rsidR="00000000" w:rsidRDefault="00754752">
      <w:pPr>
        <w:pStyle w:val="af0"/>
        <w:rPr>
          <w:rtl/>
        </w:rPr>
      </w:pPr>
      <w:r>
        <w:rPr>
          <w:rFonts w:hint="eastAsia"/>
          <w:rtl/>
        </w:rPr>
        <w:t>רוני</w:t>
      </w:r>
      <w:r>
        <w:rPr>
          <w:rtl/>
        </w:rPr>
        <w:t xml:space="preserve"> בר-און (הליכוד</w:t>
      </w:r>
      <w:r>
        <w:rPr>
          <w:rtl/>
        </w:rPr>
        <w:t>):</w:t>
      </w:r>
    </w:p>
    <w:p w14:paraId="5F5738D4" w14:textId="77777777" w:rsidR="00000000" w:rsidRDefault="00754752">
      <w:pPr>
        <w:pStyle w:val="a0"/>
        <w:rPr>
          <w:rFonts w:hint="cs"/>
          <w:rtl/>
        </w:rPr>
      </w:pPr>
    </w:p>
    <w:p w14:paraId="302C0E62" w14:textId="77777777" w:rsidR="00000000" w:rsidRDefault="00754752">
      <w:pPr>
        <w:pStyle w:val="a0"/>
        <w:rPr>
          <w:rFonts w:hint="cs"/>
          <w:rtl/>
        </w:rPr>
      </w:pPr>
      <w:r>
        <w:rPr>
          <w:rFonts w:hint="cs"/>
          <w:rtl/>
        </w:rPr>
        <w:t>לא, לא. עכשיו אנחנו מדברים על הרשויות.</w:t>
      </w:r>
    </w:p>
    <w:p w14:paraId="253098A0" w14:textId="77777777" w:rsidR="00000000" w:rsidRDefault="00754752">
      <w:pPr>
        <w:pStyle w:val="a0"/>
        <w:rPr>
          <w:rFonts w:hint="cs"/>
          <w:rtl/>
        </w:rPr>
      </w:pPr>
    </w:p>
    <w:p w14:paraId="545BEF7E" w14:textId="77777777" w:rsidR="00000000" w:rsidRDefault="00754752">
      <w:pPr>
        <w:pStyle w:val="af0"/>
        <w:rPr>
          <w:rtl/>
        </w:rPr>
      </w:pPr>
      <w:r>
        <w:rPr>
          <w:rFonts w:hint="eastAsia"/>
          <w:rtl/>
        </w:rPr>
        <w:t>נסים</w:t>
      </w:r>
      <w:r>
        <w:rPr>
          <w:rtl/>
        </w:rPr>
        <w:t xml:space="preserve"> זאב (ש"ס):</w:t>
      </w:r>
    </w:p>
    <w:p w14:paraId="65FF858B" w14:textId="77777777" w:rsidR="00000000" w:rsidRDefault="00754752">
      <w:pPr>
        <w:pStyle w:val="a0"/>
        <w:rPr>
          <w:rFonts w:hint="cs"/>
          <w:rtl/>
        </w:rPr>
      </w:pPr>
    </w:p>
    <w:p w14:paraId="16B31E5C" w14:textId="77777777" w:rsidR="00000000" w:rsidRDefault="00754752">
      <w:pPr>
        <w:pStyle w:val="a0"/>
        <w:rPr>
          <w:rFonts w:hint="cs"/>
          <w:rtl/>
        </w:rPr>
      </w:pPr>
      <w:r>
        <w:rPr>
          <w:rFonts w:hint="cs"/>
          <w:rtl/>
        </w:rPr>
        <w:t>על הרשויות וזהו זה. נגמר סדר-היום.</w:t>
      </w:r>
    </w:p>
    <w:p w14:paraId="70A0625F" w14:textId="77777777" w:rsidR="00000000" w:rsidRDefault="00754752">
      <w:pPr>
        <w:pStyle w:val="a0"/>
        <w:rPr>
          <w:rFonts w:hint="cs"/>
          <w:rtl/>
        </w:rPr>
      </w:pPr>
    </w:p>
    <w:p w14:paraId="53EAC422" w14:textId="77777777" w:rsidR="00000000" w:rsidRDefault="00754752">
      <w:pPr>
        <w:pStyle w:val="af0"/>
        <w:rPr>
          <w:rtl/>
        </w:rPr>
      </w:pPr>
      <w:r>
        <w:rPr>
          <w:rFonts w:hint="eastAsia"/>
          <w:rtl/>
        </w:rPr>
        <w:t>קריאה</w:t>
      </w:r>
      <w:r>
        <w:rPr>
          <w:rtl/>
        </w:rPr>
        <w:t>:</w:t>
      </w:r>
    </w:p>
    <w:p w14:paraId="70731C4C" w14:textId="77777777" w:rsidR="00000000" w:rsidRDefault="00754752">
      <w:pPr>
        <w:pStyle w:val="a0"/>
        <w:rPr>
          <w:rFonts w:hint="cs"/>
          <w:rtl/>
        </w:rPr>
      </w:pPr>
    </w:p>
    <w:p w14:paraId="0B11888C" w14:textId="77777777" w:rsidR="00000000" w:rsidRDefault="00754752">
      <w:pPr>
        <w:pStyle w:val="a0"/>
        <w:rPr>
          <w:rFonts w:hint="cs"/>
          <w:rtl/>
        </w:rPr>
      </w:pPr>
      <w:r>
        <w:rPr>
          <w:rFonts w:hint="cs"/>
          <w:rtl/>
        </w:rPr>
        <w:t>יסודות התקציב.</w:t>
      </w:r>
    </w:p>
    <w:p w14:paraId="3AB01CEE" w14:textId="77777777" w:rsidR="00000000" w:rsidRDefault="00754752">
      <w:pPr>
        <w:pStyle w:val="a0"/>
        <w:rPr>
          <w:rFonts w:hint="cs"/>
          <w:rtl/>
        </w:rPr>
      </w:pPr>
    </w:p>
    <w:p w14:paraId="1152A789" w14:textId="77777777" w:rsidR="00000000" w:rsidRDefault="00754752">
      <w:pPr>
        <w:pStyle w:val="af1"/>
        <w:rPr>
          <w:rtl/>
        </w:rPr>
      </w:pPr>
      <w:r>
        <w:rPr>
          <w:rtl/>
        </w:rPr>
        <w:t>היו"ר נסים דהן:</w:t>
      </w:r>
    </w:p>
    <w:p w14:paraId="2AF1FAC7" w14:textId="77777777" w:rsidR="00000000" w:rsidRDefault="00754752">
      <w:pPr>
        <w:pStyle w:val="a0"/>
        <w:rPr>
          <w:rtl/>
        </w:rPr>
      </w:pPr>
    </w:p>
    <w:p w14:paraId="202E6D20" w14:textId="77777777" w:rsidR="00000000" w:rsidRDefault="00754752">
      <w:pPr>
        <w:pStyle w:val="a0"/>
        <w:rPr>
          <w:rFonts w:hint="cs"/>
          <w:rtl/>
        </w:rPr>
      </w:pPr>
      <w:r>
        <w:rPr>
          <w:rFonts w:hint="cs"/>
          <w:rtl/>
        </w:rPr>
        <w:t>הצעת חוק יסודות התקציב (תיקון מס' 31 והוראת שעה) (ייעוד כספי הקצבות לרשות מקומית) - יציג את הצעת החוק יושב-ראש ועדת הכ</w:t>
      </w:r>
      <w:r>
        <w:rPr>
          <w:rFonts w:hint="cs"/>
          <w:rtl/>
        </w:rPr>
        <w:t xml:space="preserve">ספים. </w:t>
      </w:r>
    </w:p>
    <w:p w14:paraId="301D2D62" w14:textId="77777777" w:rsidR="00000000" w:rsidRDefault="00754752">
      <w:pPr>
        <w:pStyle w:val="a0"/>
        <w:rPr>
          <w:rFonts w:hint="cs"/>
          <w:rtl/>
        </w:rPr>
      </w:pPr>
    </w:p>
    <w:p w14:paraId="6A62CA63" w14:textId="77777777" w:rsidR="00000000" w:rsidRDefault="00754752">
      <w:pPr>
        <w:pStyle w:val="af0"/>
        <w:rPr>
          <w:rtl/>
        </w:rPr>
      </w:pPr>
      <w:r>
        <w:rPr>
          <w:rFonts w:hint="eastAsia"/>
          <w:rtl/>
        </w:rPr>
        <w:t>קריאות</w:t>
      </w:r>
      <w:r>
        <w:rPr>
          <w:rtl/>
        </w:rPr>
        <w:t>:</w:t>
      </w:r>
    </w:p>
    <w:p w14:paraId="6AFB243C" w14:textId="77777777" w:rsidR="00000000" w:rsidRDefault="00754752">
      <w:pPr>
        <w:pStyle w:val="a0"/>
        <w:rPr>
          <w:rFonts w:hint="cs"/>
          <w:rtl/>
        </w:rPr>
      </w:pPr>
    </w:p>
    <w:p w14:paraId="3FA9FDB2" w14:textId="77777777" w:rsidR="00000000" w:rsidRDefault="00754752">
      <w:pPr>
        <w:pStyle w:val="a0"/>
        <w:rPr>
          <w:rFonts w:hint="cs"/>
          <w:rtl/>
        </w:rPr>
      </w:pPr>
      <w:r>
        <w:rPr>
          <w:rFonts w:hint="cs"/>
          <w:rtl/>
        </w:rPr>
        <w:t xml:space="preserve">לא, מה פתאום? השר, השר. </w:t>
      </w:r>
    </w:p>
    <w:p w14:paraId="77765EB7" w14:textId="77777777" w:rsidR="00000000" w:rsidRDefault="00754752">
      <w:pPr>
        <w:pStyle w:val="a0"/>
        <w:rPr>
          <w:rFonts w:hint="cs"/>
          <w:rtl/>
        </w:rPr>
      </w:pPr>
    </w:p>
    <w:p w14:paraId="131C9682" w14:textId="77777777" w:rsidR="00000000" w:rsidRDefault="00754752">
      <w:pPr>
        <w:pStyle w:val="af1"/>
        <w:rPr>
          <w:rtl/>
        </w:rPr>
      </w:pPr>
      <w:r>
        <w:rPr>
          <w:rtl/>
        </w:rPr>
        <w:t>היו"ר נסים דהן:</w:t>
      </w:r>
    </w:p>
    <w:p w14:paraId="4AC6AECD" w14:textId="77777777" w:rsidR="00000000" w:rsidRDefault="00754752">
      <w:pPr>
        <w:pStyle w:val="a0"/>
        <w:rPr>
          <w:rtl/>
        </w:rPr>
      </w:pPr>
    </w:p>
    <w:p w14:paraId="432CC371" w14:textId="77777777" w:rsidR="00000000" w:rsidRDefault="00754752">
      <w:pPr>
        <w:pStyle w:val="a0"/>
        <w:rPr>
          <w:rFonts w:hint="cs"/>
          <w:rtl/>
        </w:rPr>
      </w:pPr>
      <w:r>
        <w:rPr>
          <w:rFonts w:hint="cs"/>
          <w:rtl/>
        </w:rPr>
        <w:t xml:space="preserve">אם השר מבקש להציג בכבודו ובעצמו, אז השר. </w:t>
      </w:r>
    </w:p>
    <w:p w14:paraId="27529F24" w14:textId="77777777" w:rsidR="00000000" w:rsidRDefault="00754752">
      <w:pPr>
        <w:pStyle w:val="a0"/>
        <w:rPr>
          <w:rFonts w:hint="cs"/>
          <w:rtl/>
        </w:rPr>
      </w:pPr>
    </w:p>
    <w:p w14:paraId="27B000CC" w14:textId="77777777" w:rsidR="00000000" w:rsidRDefault="00754752">
      <w:pPr>
        <w:pStyle w:val="a"/>
        <w:rPr>
          <w:rtl/>
        </w:rPr>
      </w:pPr>
      <w:bookmarkStart w:id="392" w:name="FS000000519T07_06_2004_21_43_45"/>
      <w:bookmarkStart w:id="393" w:name="_Toc75097290"/>
      <w:bookmarkEnd w:id="392"/>
      <w:r>
        <w:rPr>
          <w:rFonts w:hint="eastAsia"/>
          <w:rtl/>
        </w:rPr>
        <w:t>שר</w:t>
      </w:r>
      <w:r>
        <w:rPr>
          <w:rtl/>
        </w:rPr>
        <w:t xml:space="preserve"> הפנים אברהם פורז:</w:t>
      </w:r>
      <w:bookmarkEnd w:id="393"/>
    </w:p>
    <w:p w14:paraId="261B47FC" w14:textId="77777777" w:rsidR="00000000" w:rsidRDefault="00754752">
      <w:pPr>
        <w:pStyle w:val="a0"/>
        <w:rPr>
          <w:rFonts w:hint="cs"/>
          <w:rtl/>
        </w:rPr>
      </w:pPr>
    </w:p>
    <w:p w14:paraId="7FA55906" w14:textId="77777777" w:rsidR="00000000" w:rsidRDefault="00754752">
      <w:pPr>
        <w:pStyle w:val="a0"/>
        <w:rPr>
          <w:rFonts w:hint="cs"/>
          <w:rtl/>
        </w:rPr>
      </w:pPr>
      <w:r>
        <w:rPr>
          <w:rFonts w:hint="cs"/>
          <w:rtl/>
        </w:rPr>
        <w:t xml:space="preserve">אדוני היושב-ראש, חברי הכנסת, הצעת חוק ממשלתית אמור להציג מישהו מטעם הממשלה </w:t>
      </w:r>
      <w:r>
        <w:rPr>
          <w:rtl/>
        </w:rPr>
        <w:t>–</w:t>
      </w:r>
      <w:r>
        <w:rPr>
          <w:rFonts w:hint="cs"/>
          <w:rtl/>
        </w:rPr>
        <w:t xml:space="preserve"> ויושב-ראש ועדת הכספים כבודו במקומו מונח, אבל הוא עדיין</w:t>
      </w:r>
      <w:r>
        <w:rPr>
          <w:rFonts w:hint="cs"/>
          <w:rtl/>
        </w:rPr>
        <w:t xml:space="preserve"> איננו - - -</w:t>
      </w:r>
    </w:p>
    <w:p w14:paraId="05552A27" w14:textId="77777777" w:rsidR="00000000" w:rsidRDefault="00754752">
      <w:pPr>
        <w:pStyle w:val="af0"/>
        <w:rPr>
          <w:rFonts w:hint="cs"/>
          <w:rtl/>
        </w:rPr>
      </w:pPr>
    </w:p>
    <w:p w14:paraId="2F3ECE18" w14:textId="77777777" w:rsidR="00000000" w:rsidRDefault="00754752">
      <w:pPr>
        <w:pStyle w:val="af0"/>
        <w:rPr>
          <w:rFonts w:hint="cs"/>
          <w:rtl/>
        </w:rPr>
      </w:pPr>
    </w:p>
    <w:p w14:paraId="177543D7" w14:textId="77777777" w:rsidR="00000000" w:rsidRDefault="00754752">
      <w:pPr>
        <w:pStyle w:val="af0"/>
        <w:rPr>
          <w:rtl/>
        </w:rPr>
      </w:pPr>
      <w:r>
        <w:rPr>
          <w:rFonts w:hint="eastAsia"/>
          <w:rtl/>
        </w:rPr>
        <w:t>רוני</w:t>
      </w:r>
      <w:r>
        <w:rPr>
          <w:rtl/>
        </w:rPr>
        <w:t xml:space="preserve"> בר-און (הליכוד):</w:t>
      </w:r>
    </w:p>
    <w:p w14:paraId="08B84FC6" w14:textId="77777777" w:rsidR="00000000" w:rsidRDefault="00754752">
      <w:pPr>
        <w:pStyle w:val="a0"/>
        <w:rPr>
          <w:rFonts w:hint="cs"/>
          <w:rtl/>
        </w:rPr>
      </w:pPr>
    </w:p>
    <w:p w14:paraId="21D9090B" w14:textId="77777777" w:rsidR="00000000" w:rsidRDefault="00754752">
      <w:pPr>
        <w:pStyle w:val="a0"/>
        <w:rPr>
          <w:rFonts w:hint="cs"/>
          <w:rtl/>
        </w:rPr>
      </w:pPr>
      <w:r>
        <w:rPr>
          <w:rFonts w:hint="cs"/>
          <w:rtl/>
        </w:rPr>
        <w:t>אז אולי - - - יודע משהו שאנחנו לא יודעים?</w:t>
      </w:r>
    </w:p>
    <w:p w14:paraId="1E3CA19F" w14:textId="77777777" w:rsidR="00000000" w:rsidRDefault="00754752">
      <w:pPr>
        <w:pStyle w:val="a0"/>
        <w:rPr>
          <w:rFonts w:hint="cs"/>
          <w:rtl/>
        </w:rPr>
      </w:pPr>
    </w:p>
    <w:p w14:paraId="17111433" w14:textId="77777777" w:rsidR="00000000" w:rsidRDefault="00754752">
      <w:pPr>
        <w:pStyle w:val="-"/>
        <w:rPr>
          <w:rtl/>
        </w:rPr>
      </w:pPr>
      <w:bookmarkStart w:id="394" w:name="FS000000519T07_06_2004_21_45_30C"/>
      <w:bookmarkEnd w:id="394"/>
      <w:r>
        <w:rPr>
          <w:rtl/>
        </w:rPr>
        <w:t>שר הפנים אברהם פורז:</w:t>
      </w:r>
    </w:p>
    <w:p w14:paraId="0540AE4A" w14:textId="77777777" w:rsidR="00000000" w:rsidRDefault="00754752">
      <w:pPr>
        <w:pStyle w:val="a0"/>
        <w:rPr>
          <w:rtl/>
        </w:rPr>
      </w:pPr>
    </w:p>
    <w:p w14:paraId="1D6B047B" w14:textId="77777777" w:rsidR="00000000" w:rsidRDefault="00754752">
      <w:pPr>
        <w:pStyle w:val="a0"/>
        <w:rPr>
          <w:rFonts w:hint="cs"/>
          <w:rtl/>
        </w:rPr>
      </w:pPr>
      <w:r>
        <w:rPr>
          <w:rFonts w:hint="cs"/>
          <w:rtl/>
        </w:rPr>
        <w:t xml:space="preserve">אני לא יודע כלום, זאת האמת. </w:t>
      </w:r>
    </w:p>
    <w:p w14:paraId="2D97B3FB" w14:textId="77777777" w:rsidR="00000000" w:rsidRDefault="00754752">
      <w:pPr>
        <w:pStyle w:val="a0"/>
        <w:rPr>
          <w:rFonts w:hint="cs"/>
          <w:rtl/>
        </w:rPr>
      </w:pPr>
    </w:p>
    <w:p w14:paraId="2FE08119" w14:textId="77777777" w:rsidR="00000000" w:rsidRDefault="00754752">
      <w:pPr>
        <w:pStyle w:val="a0"/>
        <w:rPr>
          <w:rFonts w:hint="cs"/>
          <w:rtl/>
        </w:rPr>
      </w:pPr>
      <w:r>
        <w:rPr>
          <w:rFonts w:hint="cs"/>
          <w:rtl/>
        </w:rPr>
        <w:t>רבותי חברי הכנסת, הצעת החוק נועדה בעיקרה למצוא מוצא, ולפחות באופן זמני, לבעיית אי-תשלום המשכורות בחלק מהרשויות המקומיות. המ</w:t>
      </w:r>
      <w:r>
        <w:rPr>
          <w:rFonts w:hint="cs"/>
          <w:rtl/>
        </w:rPr>
        <w:t xml:space="preserve">צב הוא שחלק גדול מהרשויות המקומיות נמצאות בתוכניות הבראה, ובמסגרת תוכניות ההבראה האלה משרד הפנים אמור להעביר להן כסף. דא עקא, שגם כשאנחנו מעבירים להן את הכסף, הכסף מגיע לחשבונות בנק, ששם מוטלים עיקולים מטעם נושים, והתוצאה היא שבידי הרשות המקומית לא עומדים </w:t>
      </w:r>
      <w:r>
        <w:rPr>
          <w:rFonts w:hint="cs"/>
          <w:rtl/>
        </w:rPr>
        <w:t xml:space="preserve">הכספים לצורך תשלום משכורות, או לתשלום על דברים חיוניים אחרים. זאת תוצאה קשה ביותר, הגורמת לכך שבחלק ניכר מהרשויות המקומיות יש עובדים שלא מקבלים שכר, ובחלק מהרשויות גם עובדים שלא קיבלו שכר תקופה ארוכה. אנחנו מודעים לבעיה הזאת, ואני גם התחייבתי לפני שבוע פה </w:t>
      </w:r>
      <w:r>
        <w:rPr>
          <w:rFonts w:hint="cs"/>
          <w:rtl/>
        </w:rPr>
        <w:t xml:space="preserve">במליאת הכנסת להביא חקיקה שתאפשר לנו לבצע את ההגנה הזאת על הכסף מפני נושים. </w:t>
      </w:r>
    </w:p>
    <w:p w14:paraId="52C5588C" w14:textId="77777777" w:rsidR="00000000" w:rsidRDefault="00754752">
      <w:pPr>
        <w:pStyle w:val="a0"/>
        <w:rPr>
          <w:rFonts w:hint="cs"/>
          <w:rtl/>
        </w:rPr>
      </w:pPr>
    </w:p>
    <w:p w14:paraId="77E2E319" w14:textId="77777777" w:rsidR="00000000" w:rsidRDefault="00754752">
      <w:pPr>
        <w:pStyle w:val="a0"/>
        <w:rPr>
          <w:rFonts w:hint="cs"/>
          <w:rtl/>
        </w:rPr>
      </w:pPr>
      <w:r>
        <w:rPr>
          <w:rFonts w:hint="cs"/>
          <w:rtl/>
        </w:rPr>
        <w:t>החוק הזה הוא בעייתי. אני לא מעלים מכם שהוא בעייתי, במובן זה שאנחנו בעצם לוקחים זכות לגיטימית של נושה להיפרע, לקבל כסף שמגיע לו. אבל, אין חובה למדינה לסייע לשלטון המקומי - אין חובה</w:t>
      </w:r>
      <w:r>
        <w:rPr>
          <w:rFonts w:hint="cs"/>
          <w:rtl/>
        </w:rPr>
        <w:t xml:space="preserve"> משפטית כזאת. אולי יש חובה מוסרית. ובכל מקרה, לא מדובר בהתחייבות של המדינה שחייבים למלא אותה, גם לא מדובר במענקי האיזון שמגיעים באופן שוטף לרשויות המקומיות. מדובר בתוכניות ההבראה, שבמסגרתן מעבירים כספים לרשויות המקומיות, ותוכניות אלה מטרתן להוציא את הרשויו</w:t>
      </w:r>
      <w:r>
        <w:rPr>
          <w:rFonts w:hint="cs"/>
          <w:rtl/>
        </w:rPr>
        <w:t xml:space="preserve">ת מהסבך שבו הן נתונות. </w:t>
      </w:r>
    </w:p>
    <w:p w14:paraId="562F3A08" w14:textId="77777777" w:rsidR="00000000" w:rsidRDefault="00754752">
      <w:pPr>
        <w:pStyle w:val="a0"/>
        <w:rPr>
          <w:rFonts w:hint="cs"/>
          <w:rtl/>
        </w:rPr>
      </w:pPr>
    </w:p>
    <w:p w14:paraId="6CD219CC" w14:textId="77777777" w:rsidR="00000000" w:rsidRDefault="00754752">
      <w:pPr>
        <w:pStyle w:val="a0"/>
        <w:rPr>
          <w:rFonts w:hint="cs"/>
          <w:rtl/>
        </w:rPr>
      </w:pPr>
      <w:r>
        <w:rPr>
          <w:rFonts w:hint="cs"/>
          <w:rtl/>
        </w:rPr>
        <w:t>בשל השעה המאוחרת לא אסביר את כל פרטי החוק, אבל הואיל ומדובר בהגנה מוחלטת לתקופה של שלושה חודשים ובהגנה חלקית לשלושה חודשים נוספים - בסך הכול חצי שנה - אני חושב שהחוק הזה הוא מידתי, במובן של הפגיעה שיש בו בזכות הקניין של הנושים; היא</w:t>
      </w:r>
      <w:r>
        <w:rPr>
          <w:rFonts w:hint="cs"/>
          <w:rtl/>
        </w:rPr>
        <w:t xml:space="preserve"> מידתית וסבירה. בכלל, לפי חוקי-היסוד, מותר לבצע פגיעה אם היא לתכלית ראויה ובמידה שאינה עולה על הנדרש. אנחנו התחבטנו לא מעט בסוגיה הזאת, והגענו למסקנה שאם אנחנו לא ננקוט את הצעד הזה, התוצאה היא שמאות ואולי אלפי עובדים יהיו במשך תקופות ארוכות ללא משכורות.</w:t>
      </w:r>
    </w:p>
    <w:p w14:paraId="53349F98" w14:textId="77777777" w:rsidR="00000000" w:rsidRDefault="00754752">
      <w:pPr>
        <w:pStyle w:val="a0"/>
        <w:rPr>
          <w:rFonts w:hint="cs"/>
          <w:rtl/>
        </w:rPr>
      </w:pPr>
    </w:p>
    <w:p w14:paraId="24DB670F" w14:textId="77777777" w:rsidR="00000000" w:rsidRDefault="00754752">
      <w:pPr>
        <w:pStyle w:val="af1"/>
        <w:rPr>
          <w:rtl/>
        </w:rPr>
      </w:pPr>
      <w:r>
        <w:rPr>
          <w:rFonts w:hint="eastAsia"/>
          <w:rtl/>
        </w:rPr>
        <w:t>ה</w:t>
      </w:r>
      <w:r>
        <w:rPr>
          <w:rFonts w:hint="eastAsia"/>
          <w:rtl/>
        </w:rPr>
        <w:t>יו</w:t>
      </w:r>
      <w:r>
        <w:rPr>
          <w:rtl/>
        </w:rPr>
        <w:t>"ר נסים דהן:</w:t>
      </w:r>
    </w:p>
    <w:p w14:paraId="100D5FF4" w14:textId="77777777" w:rsidR="00000000" w:rsidRDefault="00754752">
      <w:pPr>
        <w:pStyle w:val="a0"/>
        <w:rPr>
          <w:rFonts w:hint="cs"/>
          <w:rtl/>
        </w:rPr>
      </w:pPr>
    </w:p>
    <w:p w14:paraId="6C26BB46" w14:textId="77777777" w:rsidR="00000000" w:rsidRDefault="00754752">
      <w:pPr>
        <w:pStyle w:val="a0"/>
        <w:rPr>
          <w:rFonts w:hint="cs"/>
          <w:rtl/>
        </w:rPr>
      </w:pPr>
      <w:r>
        <w:rPr>
          <w:rFonts w:hint="cs"/>
          <w:rtl/>
        </w:rPr>
        <w:t>הרשימה סגורה.</w:t>
      </w:r>
    </w:p>
    <w:p w14:paraId="24EB7001" w14:textId="77777777" w:rsidR="00000000" w:rsidRDefault="00754752">
      <w:pPr>
        <w:pStyle w:val="a0"/>
        <w:rPr>
          <w:rFonts w:hint="cs"/>
          <w:rtl/>
        </w:rPr>
      </w:pPr>
    </w:p>
    <w:p w14:paraId="7734AEB3" w14:textId="77777777" w:rsidR="00000000" w:rsidRDefault="00754752">
      <w:pPr>
        <w:pStyle w:val="-"/>
        <w:rPr>
          <w:rtl/>
        </w:rPr>
      </w:pPr>
      <w:bookmarkStart w:id="395" w:name="FS000000519T07_06_2004_21_54_56C"/>
      <w:bookmarkEnd w:id="395"/>
      <w:r>
        <w:rPr>
          <w:rFonts w:hint="eastAsia"/>
          <w:rtl/>
        </w:rPr>
        <w:t>שר</w:t>
      </w:r>
      <w:r>
        <w:rPr>
          <w:rtl/>
        </w:rPr>
        <w:t xml:space="preserve"> הפנים אברהם פורז:</w:t>
      </w:r>
    </w:p>
    <w:p w14:paraId="3B1F0F26" w14:textId="77777777" w:rsidR="00000000" w:rsidRDefault="00754752">
      <w:pPr>
        <w:pStyle w:val="a0"/>
        <w:rPr>
          <w:rFonts w:hint="cs"/>
          <w:rtl/>
        </w:rPr>
      </w:pPr>
    </w:p>
    <w:p w14:paraId="3195040A" w14:textId="77777777" w:rsidR="00000000" w:rsidRDefault="00754752">
      <w:pPr>
        <w:pStyle w:val="a0"/>
        <w:rPr>
          <w:rFonts w:hint="cs"/>
          <w:rtl/>
        </w:rPr>
      </w:pPr>
      <w:r>
        <w:rPr>
          <w:rFonts w:hint="cs"/>
          <w:rtl/>
        </w:rPr>
        <w:t>אחת האלטרנטיבות, כמובן, היא שהמדינה תתחיל לשלם את המשכורות. זהו דבר בלתי אפשרי. א. המדינה איננה המעסיק של האנשים האלה. ב. למדינה אין אינפורמציה על האנשים, ומכל מקום אנחנו בכל זאת רוצים לכבד, עד כמה שניתן</w:t>
      </w:r>
      <w:r>
        <w:rPr>
          <w:rFonts w:hint="cs"/>
          <w:rtl/>
        </w:rPr>
        <w:t>, את עצמאות השלטון המקומי ולאפשר לראשי הרשויות לטפל בבעיות האלה בעצמם.</w:t>
      </w:r>
    </w:p>
    <w:p w14:paraId="3CC8C84D" w14:textId="77777777" w:rsidR="00000000" w:rsidRDefault="00754752">
      <w:pPr>
        <w:pStyle w:val="a0"/>
        <w:rPr>
          <w:rFonts w:hint="cs"/>
          <w:rtl/>
        </w:rPr>
      </w:pPr>
    </w:p>
    <w:p w14:paraId="7DB9158D" w14:textId="77777777" w:rsidR="00000000" w:rsidRDefault="00754752">
      <w:pPr>
        <w:pStyle w:val="a0"/>
        <w:rPr>
          <w:rFonts w:hint="cs"/>
          <w:rtl/>
        </w:rPr>
      </w:pPr>
      <w:r>
        <w:rPr>
          <w:rFonts w:hint="cs"/>
          <w:rtl/>
        </w:rPr>
        <w:t>יצרנו פה גם איזה מנגנון. אתם יודעים שבחלק מהרשויות המקומיות העובדה שלא שולמו משכורות היא בשל העובדה שתוכניות ההבראה לא אושרו, וכתוצאה מאי-אישור התוכניות לא יכולנו להעביר כספים לאותן הר</w:t>
      </w:r>
      <w:r>
        <w:rPr>
          <w:rFonts w:hint="cs"/>
          <w:rtl/>
        </w:rPr>
        <w:t xml:space="preserve">שויות. ולמה לא אושרו? כי בחלק מהרשויות יש מועצה לעומתית אשר מונעת מראש הרשות לאשר את תוכנית ההבראה, וממילא מונעת ממנו לקבל את הכסף שאחר כך יכול לשמש לתשלום משכורות. אנחנו מצאנו פה, במסגרת החוק, פתרון לבעיה הזאת. </w:t>
      </w:r>
    </w:p>
    <w:p w14:paraId="407CAB6C" w14:textId="77777777" w:rsidR="00000000" w:rsidRDefault="00754752">
      <w:pPr>
        <w:pStyle w:val="a0"/>
        <w:rPr>
          <w:rFonts w:hint="cs"/>
          <w:rtl/>
        </w:rPr>
      </w:pPr>
    </w:p>
    <w:p w14:paraId="09C928FA" w14:textId="77777777" w:rsidR="00000000" w:rsidRDefault="00754752">
      <w:pPr>
        <w:pStyle w:val="a0"/>
        <w:rPr>
          <w:rFonts w:hint="cs"/>
          <w:rtl/>
        </w:rPr>
      </w:pPr>
      <w:r>
        <w:rPr>
          <w:rFonts w:hint="cs"/>
          <w:rtl/>
        </w:rPr>
        <w:t>בשל השעה המאוחרת לא אפרט יותר, אבל זהו חוק</w:t>
      </w:r>
      <w:r>
        <w:rPr>
          <w:rFonts w:hint="cs"/>
          <w:rtl/>
        </w:rPr>
        <w:t xml:space="preserve"> הכרחי, ואני באמת מציע שכל הכנסת תתלכד סביבו, כדי שנוכל לפתור את הבעיה. </w:t>
      </w:r>
    </w:p>
    <w:p w14:paraId="0535B107" w14:textId="77777777" w:rsidR="00000000" w:rsidRDefault="00754752">
      <w:pPr>
        <w:pStyle w:val="a0"/>
        <w:rPr>
          <w:rFonts w:hint="cs"/>
          <w:rtl/>
        </w:rPr>
      </w:pPr>
    </w:p>
    <w:p w14:paraId="77D5017A" w14:textId="77777777" w:rsidR="00000000" w:rsidRDefault="00754752">
      <w:pPr>
        <w:pStyle w:val="a0"/>
        <w:rPr>
          <w:rFonts w:hint="cs"/>
          <w:rtl/>
        </w:rPr>
      </w:pPr>
      <w:r>
        <w:rPr>
          <w:rFonts w:hint="cs"/>
          <w:rtl/>
        </w:rPr>
        <w:t xml:space="preserve">המשבר ברשויות המקומיות הוא עמוק וצריך לטפל בו בכלים נוספים, אבל לפחות בשלב הראשון זה יאפשר לנו איזו אתנחתה, כדי שנוכל בכל זאת להעביר - בעיקר לשלם משכורות, וגם תשלומים חיוניים אחרים. </w:t>
      </w:r>
      <w:r>
        <w:rPr>
          <w:rFonts w:hint="cs"/>
          <w:rtl/>
        </w:rPr>
        <w:t xml:space="preserve">כפי ציינתי שלא אחת, אם יש לנו קבלן שנניח מפנה אשפה והוא מעסיק עובדים, גם לו צריך לשלם. כי אם הוא לא יקבל תשלום, העובדים שלו לא יקבלו משכורות, והם למעשה נותנים שירות חיוני בדיוק כמו העובדים שמועסקים על-ידי הרשות באופן ישיר. </w:t>
      </w:r>
    </w:p>
    <w:p w14:paraId="41A69E68" w14:textId="77777777" w:rsidR="00000000" w:rsidRDefault="00754752">
      <w:pPr>
        <w:pStyle w:val="a0"/>
        <w:rPr>
          <w:rFonts w:hint="cs"/>
          <w:rtl/>
        </w:rPr>
      </w:pPr>
    </w:p>
    <w:p w14:paraId="3017C3A4" w14:textId="77777777" w:rsidR="00000000" w:rsidRDefault="00754752">
      <w:pPr>
        <w:pStyle w:val="a0"/>
        <w:rPr>
          <w:rFonts w:hint="cs"/>
          <w:rtl/>
        </w:rPr>
      </w:pPr>
      <w:r>
        <w:rPr>
          <w:rFonts w:hint="cs"/>
          <w:rtl/>
        </w:rPr>
        <w:t xml:space="preserve">כן, אדוני. </w:t>
      </w:r>
    </w:p>
    <w:p w14:paraId="1AB92579" w14:textId="77777777" w:rsidR="00000000" w:rsidRDefault="00754752">
      <w:pPr>
        <w:pStyle w:val="a0"/>
        <w:rPr>
          <w:rFonts w:hint="cs"/>
          <w:rtl/>
        </w:rPr>
      </w:pPr>
    </w:p>
    <w:p w14:paraId="4BDF63F4" w14:textId="77777777" w:rsidR="00000000" w:rsidRDefault="00754752">
      <w:pPr>
        <w:pStyle w:val="af0"/>
        <w:rPr>
          <w:rtl/>
        </w:rPr>
      </w:pPr>
      <w:r>
        <w:rPr>
          <w:rFonts w:hint="eastAsia"/>
          <w:rtl/>
        </w:rPr>
        <w:t>מוחמד</w:t>
      </w:r>
      <w:r>
        <w:rPr>
          <w:rtl/>
        </w:rPr>
        <w:t xml:space="preserve"> ברכה (חד"ש-ת</w:t>
      </w:r>
      <w:r>
        <w:rPr>
          <w:rtl/>
        </w:rPr>
        <w:t>ע"ל):</w:t>
      </w:r>
    </w:p>
    <w:p w14:paraId="540A6F0A" w14:textId="77777777" w:rsidR="00000000" w:rsidRDefault="00754752">
      <w:pPr>
        <w:pStyle w:val="a0"/>
        <w:rPr>
          <w:rFonts w:hint="cs"/>
          <w:rtl/>
        </w:rPr>
      </w:pPr>
    </w:p>
    <w:p w14:paraId="2F52C5F3" w14:textId="77777777" w:rsidR="00000000" w:rsidRDefault="00754752">
      <w:pPr>
        <w:pStyle w:val="a0"/>
        <w:rPr>
          <w:rFonts w:hint="cs"/>
          <w:rtl/>
        </w:rPr>
      </w:pPr>
      <w:r>
        <w:rPr>
          <w:rFonts w:hint="cs"/>
          <w:rtl/>
        </w:rPr>
        <w:t>ברשות היושב-ראש - העברת הכספים מותנית באישור תוכנית הבראה?</w:t>
      </w:r>
    </w:p>
    <w:p w14:paraId="1580C3A9" w14:textId="77777777" w:rsidR="00000000" w:rsidRDefault="00754752">
      <w:pPr>
        <w:pStyle w:val="a0"/>
        <w:rPr>
          <w:rFonts w:hint="cs"/>
          <w:rtl/>
        </w:rPr>
      </w:pPr>
    </w:p>
    <w:p w14:paraId="07DEEFB5" w14:textId="77777777" w:rsidR="00000000" w:rsidRDefault="00754752">
      <w:pPr>
        <w:pStyle w:val="-"/>
        <w:rPr>
          <w:rtl/>
        </w:rPr>
      </w:pPr>
      <w:bookmarkStart w:id="396" w:name="FS000000519T07_06_2004_21_59_15C"/>
      <w:bookmarkEnd w:id="396"/>
      <w:r>
        <w:rPr>
          <w:rtl/>
        </w:rPr>
        <w:t>שר הפנים אברהם פורז:</w:t>
      </w:r>
    </w:p>
    <w:p w14:paraId="0E9EA6E8" w14:textId="77777777" w:rsidR="00000000" w:rsidRDefault="00754752">
      <w:pPr>
        <w:pStyle w:val="a0"/>
        <w:rPr>
          <w:rtl/>
        </w:rPr>
      </w:pPr>
    </w:p>
    <w:p w14:paraId="7775D5F0" w14:textId="77777777" w:rsidR="00000000" w:rsidRDefault="00754752">
      <w:pPr>
        <w:pStyle w:val="a0"/>
        <w:rPr>
          <w:rFonts w:hint="cs"/>
          <w:rtl/>
        </w:rPr>
      </w:pPr>
      <w:r>
        <w:rPr>
          <w:rFonts w:hint="cs"/>
          <w:rtl/>
        </w:rPr>
        <w:t>כן. למשרד הפנים יש שני סוגי כספים שאנחנו מעבירים; יש יותר, אבל בגדול - יש מענקי איזון שאנחנו מעבירים לרשויות המקומיות, וכל אחד מקבל לפי הפרמטרים שקבעה ועדת-גדיש. עכשיו</w:t>
      </w:r>
      <w:r>
        <w:rPr>
          <w:rFonts w:hint="cs"/>
          <w:rtl/>
        </w:rPr>
        <w:t xml:space="preserve">, מה עם רשויות שלא מסתדרות? הן חייבות להיכנס לתוכנית ההבראה, ותוכנית ההבראה אומרת, שצריך לראות אור בקצה המנהרה. אנחנו עוזרים לרשות להתגבר על חובות העבר, אבל רוצים לדעת, שבטווח סביר של שנים מספר, הרשות מתאזנת, מגיעה לאיזון. איך היא מגיעה? היא צריכה מצד אחד </w:t>
      </w:r>
      <w:r>
        <w:rPr>
          <w:rFonts w:hint="cs"/>
          <w:rtl/>
        </w:rPr>
        <w:t xml:space="preserve">להגדיל את ההכנסות שלה על-ידי אכיפה, על-ידי גבייה מסיבית של הארנונה, מה שמגיע לה, ותשלומים אחרים, ומאידך גיסא לעשות דיאטה, להוריד בהוצאות, לצמצם, אם אין לה מספיק משאבים לצמצם גם בכוח-אדם - אף שהעניין הזה לחלוטין לא נעים - אבל כרגע יש לנו למעלה מ-100 רשויות </w:t>
      </w:r>
      <w:r>
        <w:rPr>
          <w:rFonts w:hint="cs"/>
          <w:rtl/>
        </w:rPr>
        <w:t>בהליכים של תוכניות הבראה - - -</w:t>
      </w:r>
    </w:p>
    <w:p w14:paraId="7E9D5936" w14:textId="77777777" w:rsidR="00000000" w:rsidRDefault="00754752">
      <w:pPr>
        <w:pStyle w:val="a0"/>
        <w:rPr>
          <w:rFonts w:hint="cs"/>
          <w:rtl/>
        </w:rPr>
      </w:pPr>
    </w:p>
    <w:p w14:paraId="757464B9" w14:textId="77777777" w:rsidR="00000000" w:rsidRDefault="00754752">
      <w:pPr>
        <w:pStyle w:val="af0"/>
        <w:rPr>
          <w:rtl/>
        </w:rPr>
      </w:pPr>
      <w:r>
        <w:rPr>
          <w:rFonts w:hint="eastAsia"/>
          <w:rtl/>
        </w:rPr>
        <w:t>מוחמד</w:t>
      </w:r>
      <w:r>
        <w:rPr>
          <w:rtl/>
        </w:rPr>
        <w:t xml:space="preserve"> ברכה (חד"ש-תע"ל):</w:t>
      </w:r>
    </w:p>
    <w:p w14:paraId="0D491402" w14:textId="77777777" w:rsidR="00000000" w:rsidRDefault="00754752">
      <w:pPr>
        <w:pStyle w:val="a0"/>
        <w:rPr>
          <w:rFonts w:hint="cs"/>
          <w:rtl/>
        </w:rPr>
      </w:pPr>
    </w:p>
    <w:p w14:paraId="47913B83" w14:textId="77777777" w:rsidR="00000000" w:rsidRDefault="00754752">
      <w:pPr>
        <w:pStyle w:val="a0"/>
        <w:rPr>
          <w:rFonts w:hint="cs"/>
          <w:rtl/>
        </w:rPr>
      </w:pPr>
      <w:r>
        <w:rPr>
          <w:rFonts w:hint="cs"/>
          <w:rtl/>
        </w:rPr>
        <w:t>118.</w:t>
      </w:r>
    </w:p>
    <w:p w14:paraId="29A4DF91" w14:textId="77777777" w:rsidR="00000000" w:rsidRDefault="00754752">
      <w:pPr>
        <w:pStyle w:val="a0"/>
        <w:rPr>
          <w:rFonts w:hint="cs"/>
          <w:rtl/>
        </w:rPr>
      </w:pPr>
    </w:p>
    <w:p w14:paraId="35218263" w14:textId="77777777" w:rsidR="00000000" w:rsidRDefault="00754752">
      <w:pPr>
        <w:pStyle w:val="-"/>
        <w:rPr>
          <w:rtl/>
        </w:rPr>
      </w:pPr>
      <w:bookmarkStart w:id="397" w:name="FS000000519T07_06_2004_22_02_19C"/>
      <w:bookmarkEnd w:id="397"/>
      <w:r>
        <w:rPr>
          <w:rtl/>
        </w:rPr>
        <w:t>שר הפנים אברהם פורז:</w:t>
      </w:r>
    </w:p>
    <w:p w14:paraId="6193D918" w14:textId="77777777" w:rsidR="00000000" w:rsidRDefault="00754752">
      <w:pPr>
        <w:pStyle w:val="a0"/>
        <w:rPr>
          <w:rtl/>
        </w:rPr>
      </w:pPr>
    </w:p>
    <w:p w14:paraId="7FFC5258" w14:textId="77777777" w:rsidR="00000000" w:rsidRDefault="00754752">
      <w:pPr>
        <w:pStyle w:val="a0"/>
        <w:rPr>
          <w:rFonts w:hint="cs"/>
          <w:rtl/>
        </w:rPr>
      </w:pPr>
      <w:r>
        <w:rPr>
          <w:rFonts w:hint="cs"/>
          <w:rtl/>
        </w:rPr>
        <w:t>נכון. אמרתי: למעלה מ-100. אני מניח שבעקבות זה אולי יבואו עוד כמה רשויות שהן במצוקה. זה די עצוב שחצי מהשלטון המקומי בארץ נמצא בתוכניות הבראה. בסך הכול יש לנו 250 רשויות. זה</w:t>
      </w:r>
      <w:r>
        <w:rPr>
          <w:rFonts w:hint="cs"/>
          <w:rtl/>
        </w:rPr>
        <w:t xml:space="preserve"> די לא טוב. תארו לעצמכם שבבתי-החולים - חצי מהאוכלוסייה היתה מאושפזת. בתי-החולים היו קורסים. אני מצטער. זה רע מאוד שהגענו למצב שכל כך הרבה רשויות במצוקה, אבל אלה בעיות שנולדו לפני הרבה מאוד שנים; אני לא יצרתי את הבעיה, אני מתמודד בקושי עם הניסיונות לפתור או</w:t>
      </w:r>
      <w:r>
        <w:rPr>
          <w:rFonts w:hint="cs"/>
          <w:rtl/>
        </w:rPr>
        <w:t xml:space="preserve">תה. </w:t>
      </w:r>
    </w:p>
    <w:p w14:paraId="0DEFF800" w14:textId="77777777" w:rsidR="00000000" w:rsidRDefault="00754752">
      <w:pPr>
        <w:pStyle w:val="a0"/>
        <w:rPr>
          <w:rFonts w:hint="cs"/>
          <w:rtl/>
        </w:rPr>
      </w:pPr>
    </w:p>
    <w:p w14:paraId="4A09DF8E" w14:textId="77777777" w:rsidR="00000000" w:rsidRDefault="00754752">
      <w:pPr>
        <w:pStyle w:val="a0"/>
        <w:rPr>
          <w:rFonts w:hint="cs"/>
          <w:rtl/>
        </w:rPr>
      </w:pPr>
      <w:r>
        <w:rPr>
          <w:rFonts w:hint="cs"/>
          <w:rtl/>
        </w:rPr>
        <w:t>לכן אני מבקש, אדוני היושב-ראש, לאשר את החוק בקריאה ראשונה ולהעביר אותו לוועדת הכספים להכנתו לקריאה שנייה ושלישית. אני מקווה שכבר מחר תשב ועדת הכספים על החוק, תסיים את הכנתו, וביום רביעי הקרוב, דהיינו מחרתיים, נוכל להביא אותו לקריאה שנייה ושלישית, באו</w:t>
      </w:r>
      <w:r>
        <w:rPr>
          <w:rFonts w:hint="cs"/>
          <w:rtl/>
        </w:rPr>
        <w:t xml:space="preserve">פן שיאפשר למשרדי, יחד עם משרד האוצר, לקדם את כל הנושאים החשובים הללו, לרבות, בעיקר, את תשלום המשכורות. </w:t>
      </w:r>
    </w:p>
    <w:p w14:paraId="77D23654" w14:textId="77777777" w:rsidR="00000000" w:rsidRDefault="00754752">
      <w:pPr>
        <w:pStyle w:val="a0"/>
        <w:rPr>
          <w:rFonts w:hint="cs"/>
          <w:rtl/>
        </w:rPr>
      </w:pPr>
    </w:p>
    <w:p w14:paraId="567B3C5C" w14:textId="77777777" w:rsidR="00000000" w:rsidRDefault="00754752">
      <w:pPr>
        <w:pStyle w:val="a0"/>
        <w:rPr>
          <w:rFonts w:hint="cs"/>
          <w:rtl/>
        </w:rPr>
      </w:pPr>
      <w:r>
        <w:rPr>
          <w:rFonts w:hint="cs"/>
          <w:rtl/>
        </w:rPr>
        <w:t>אני רק אומר עוד משפט אחד, כדי שזה יהיה ברור: מבחינתנו, המועצות הדתיות דינן אותו דין, וזה יאפשר גם הקלה מסוימת לגבי התשלומים במועצות הדתיות. אני יודע, ח</w:t>
      </w:r>
      <w:r>
        <w:rPr>
          <w:rFonts w:hint="cs"/>
          <w:rtl/>
        </w:rPr>
        <w:t>בר הכנסת בריזון, שיש חוק שאומר שהן יתבטלו ויתחסלו - - -</w:t>
      </w:r>
    </w:p>
    <w:p w14:paraId="50C77B66" w14:textId="77777777" w:rsidR="00000000" w:rsidRDefault="00754752">
      <w:pPr>
        <w:pStyle w:val="a0"/>
        <w:rPr>
          <w:rFonts w:hint="cs"/>
          <w:rtl/>
        </w:rPr>
      </w:pPr>
    </w:p>
    <w:p w14:paraId="0FD5DA10" w14:textId="77777777" w:rsidR="00000000" w:rsidRDefault="00754752">
      <w:pPr>
        <w:pStyle w:val="af0"/>
        <w:rPr>
          <w:rtl/>
        </w:rPr>
      </w:pPr>
      <w:r>
        <w:rPr>
          <w:rFonts w:hint="eastAsia"/>
          <w:rtl/>
        </w:rPr>
        <w:t>רוני</w:t>
      </w:r>
      <w:r>
        <w:rPr>
          <w:rtl/>
        </w:rPr>
        <w:t xml:space="preserve"> בריזון (שינוי):</w:t>
      </w:r>
    </w:p>
    <w:p w14:paraId="1A1B61C5" w14:textId="77777777" w:rsidR="00000000" w:rsidRDefault="00754752">
      <w:pPr>
        <w:pStyle w:val="a0"/>
        <w:rPr>
          <w:rFonts w:hint="cs"/>
          <w:rtl/>
        </w:rPr>
      </w:pPr>
    </w:p>
    <w:p w14:paraId="278280C2" w14:textId="77777777" w:rsidR="00000000" w:rsidRDefault="00754752">
      <w:pPr>
        <w:pStyle w:val="a0"/>
        <w:rPr>
          <w:rFonts w:hint="cs"/>
          <w:rtl/>
        </w:rPr>
      </w:pPr>
      <w:r>
        <w:rPr>
          <w:rFonts w:hint="cs"/>
          <w:rtl/>
        </w:rPr>
        <w:t xml:space="preserve">לא, אני מבקש להעיר, אדוני השר, שהמועצות הדתיות לא נזכרות כאן כלל, וחבל. </w:t>
      </w:r>
    </w:p>
    <w:p w14:paraId="5492632C" w14:textId="77777777" w:rsidR="00000000" w:rsidRDefault="00754752">
      <w:pPr>
        <w:pStyle w:val="a0"/>
        <w:rPr>
          <w:rFonts w:hint="cs"/>
          <w:rtl/>
        </w:rPr>
      </w:pPr>
    </w:p>
    <w:p w14:paraId="0EF380E1" w14:textId="77777777" w:rsidR="00000000" w:rsidRDefault="00754752">
      <w:pPr>
        <w:pStyle w:val="-"/>
        <w:rPr>
          <w:rtl/>
        </w:rPr>
      </w:pPr>
      <w:bookmarkStart w:id="398" w:name="FS000000519T07_06_2004_22_06_40C"/>
      <w:bookmarkEnd w:id="398"/>
      <w:r>
        <w:rPr>
          <w:rtl/>
        </w:rPr>
        <w:t>שר הפנים אברהם פורז:</w:t>
      </w:r>
    </w:p>
    <w:p w14:paraId="2EA3EED0" w14:textId="77777777" w:rsidR="00000000" w:rsidRDefault="00754752">
      <w:pPr>
        <w:pStyle w:val="a0"/>
        <w:rPr>
          <w:rtl/>
        </w:rPr>
      </w:pPr>
    </w:p>
    <w:p w14:paraId="620D6871" w14:textId="77777777" w:rsidR="00000000" w:rsidRDefault="00754752">
      <w:pPr>
        <w:pStyle w:val="a0"/>
        <w:rPr>
          <w:rFonts w:hint="cs"/>
          <w:rtl/>
        </w:rPr>
      </w:pPr>
      <w:r>
        <w:rPr>
          <w:rFonts w:hint="cs"/>
          <w:rtl/>
        </w:rPr>
        <w:t>לא, הן לא נזכרות בשמן. הן נזכרות בשם מרומז, שזה תאגידים שהוקמו על-פי חוק. אז זה ה</w:t>
      </w:r>
      <w:r>
        <w:rPr>
          <w:rFonts w:hint="cs"/>
          <w:rtl/>
        </w:rPr>
        <w:t xml:space="preserve">רמז. תודה. </w:t>
      </w:r>
    </w:p>
    <w:p w14:paraId="376CB0CF" w14:textId="77777777" w:rsidR="00000000" w:rsidRDefault="00754752">
      <w:pPr>
        <w:pStyle w:val="a0"/>
        <w:rPr>
          <w:rtl/>
        </w:rPr>
      </w:pPr>
    </w:p>
    <w:p w14:paraId="5FC7D568" w14:textId="77777777" w:rsidR="00000000" w:rsidRDefault="00754752">
      <w:pPr>
        <w:pStyle w:val="af1"/>
        <w:rPr>
          <w:rtl/>
        </w:rPr>
      </w:pPr>
      <w:r>
        <w:rPr>
          <w:rtl/>
        </w:rPr>
        <w:t>היו"ר נסים דהן:</w:t>
      </w:r>
    </w:p>
    <w:p w14:paraId="1052D951" w14:textId="77777777" w:rsidR="00000000" w:rsidRDefault="00754752">
      <w:pPr>
        <w:pStyle w:val="a0"/>
        <w:rPr>
          <w:rtl/>
        </w:rPr>
      </w:pPr>
    </w:p>
    <w:p w14:paraId="5567A66E" w14:textId="77777777" w:rsidR="00000000" w:rsidRDefault="00754752">
      <w:pPr>
        <w:pStyle w:val="a0"/>
        <w:rPr>
          <w:rFonts w:hint="cs"/>
          <w:rtl/>
        </w:rPr>
      </w:pPr>
      <w:r>
        <w:rPr>
          <w:rFonts w:hint="cs"/>
          <w:rtl/>
        </w:rPr>
        <w:t xml:space="preserve">תודה, כבוד השר. ראשון המתדיינים, חבר הכנסת מאיר פרוש - אינו נוכח. חבר הכנסת מוחמד ברכה, בבקשה. </w:t>
      </w:r>
    </w:p>
    <w:p w14:paraId="0468B809" w14:textId="77777777" w:rsidR="00000000" w:rsidRDefault="00754752">
      <w:pPr>
        <w:pStyle w:val="a0"/>
        <w:rPr>
          <w:rFonts w:hint="cs"/>
          <w:rtl/>
        </w:rPr>
      </w:pPr>
    </w:p>
    <w:p w14:paraId="4068DE3A" w14:textId="77777777" w:rsidR="00000000" w:rsidRDefault="00754752">
      <w:pPr>
        <w:pStyle w:val="a"/>
        <w:rPr>
          <w:rtl/>
        </w:rPr>
      </w:pPr>
      <w:bookmarkStart w:id="399" w:name="FS000000540T07_06_2004_22_07_27"/>
      <w:bookmarkStart w:id="400" w:name="_Toc75097291"/>
      <w:bookmarkEnd w:id="399"/>
      <w:r>
        <w:rPr>
          <w:rFonts w:hint="eastAsia"/>
          <w:rtl/>
        </w:rPr>
        <w:t>מוחמד</w:t>
      </w:r>
      <w:r>
        <w:rPr>
          <w:rtl/>
        </w:rPr>
        <w:t xml:space="preserve"> ברכה (חד"ש-תע"ל):</w:t>
      </w:r>
      <w:bookmarkEnd w:id="400"/>
    </w:p>
    <w:p w14:paraId="12223050" w14:textId="77777777" w:rsidR="00000000" w:rsidRDefault="00754752">
      <w:pPr>
        <w:pStyle w:val="a0"/>
        <w:rPr>
          <w:rFonts w:hint="cs"/>
          <w:rtl/>
        </w:rPr>
      </w:pPr>
    </w:p>
    <w:p w14:paraId="44A42D5A" w14:textId="77777777" w:rsidR="00000000" w:rsidRDefault="00754752">
      <w:pPr>
        <w:pStyle w:val="a0"/>
        <w:rPr>
          <w:rFonts w:hint="cs"/>
          <w:rtl/>
        </w:rPr>
      </w:pPr>
      <w:r>
        <w:rPr>
          <w:rFonts w:hint="cs"/>
          <w:rtl/>
        </w:rPr>
        <w:t>אדוני היושב-ראש, כנסת נכבדה, אדוני השר, לא במקרה שאלתי את השאלה בנושא של ההתניה בתוכנית ההבראה. התהליך ש</w:t>
      </w:r>
      <w:r>
        <w:rPr>
          <w:rFonts w:hint="cs"/>
          <w:rtl/>
        </w:rPr>
        <w:t xml:space="preserve">ל אישור תוכנית ההבראה הוא לא תהליך מיידי. אני יודע, למשל, שלפני חודש הגישה עיריית נצרת הצעה לתוכנית הבראה, הישיבה שנקבעה להם היא ב-14 בחודש, וכנראה התהליך הזה עוד יימשך. אבל אני שואל ותוהה: מה לתוכנית ההבראה ולמשכורות העובדים? את משכורות העובדים צריך לשלם </w:t>
      </w:r>
      <w:r>
        <w:rPr>
          <w:rFonts w:hint="cs"/>
          <w:rtl/>
        </w:rPr>
        <w:t>בכל מקרה, ותוכנית ההבראה צריכה לתת את המענים על תשלום משכורות העובדים שקיימים. זה שהם ירצו לקצץ במצבת העובדים - בסדר, או שלא בסדר. אבל מי שעבד ומשכורתו הולנה, הוא יקבל את המשכורת שלו. לכן, למה ההתניה הזאת? בשביל מה זה נחוץ? אני חושב שזה פשוט לא יפתור את הב</w:t>
      </w:r>
      <w:r>
        <w:rPr>
          <w:rFonts w:hint="cs"/>
          <w:rtl/>
        </w:rPr>
        <w:t>עיה.</w:t>
      </w:r>
    </w:p>
    <w:p w14:paraId="696CA9B0" w14:textId="77777777" w:rsidR="00000000" w:rsidRDefault="00754752">
      <w:pPr>
        <w:pStyle w:val="a0"/>
        <w:ind w:firstLine="0"/>
        <w:rPr>
          <w:rFonts w:hint="cs"/>
          <w:rtl/>
        </w:rPr>
      </w:pPr>
    </w:p>
    <w:p w14:paraId="08B6B688" w14:textId="77777777" w:rsidR="00000000" w:rsidRDefault="00754752">
      <w:pPr>
        <w:pStyle w:val="a0"/>
        <w:ind w:firstLine="0"/>
        <w:rPr>
          <w:rFonts w:hint="cs"/>
          <w:rtl/>
        </w:rPr>
      </w:pPr>
      <w:r>
        <w:rPr>
          <w:rFonts w:hint="cs"/>
          <w:rtl/>
        </w:rPr>
        <w:tab/>
        <w:t xml:space="preserve">אם היום, כפי שאמר השר, יותר מ-100, 118 רשויות נמצאות בתהליכים של תוכניות הבראה - מתוך 260-270 רשויות - אני לא רואה את האור בקצה המנהרה. יכול להיות שמבחינת משרד הפנים האור הוא לקצץ ולפטר וכו' וכו', אבל האור שמתבקש לאותן משפחות שלא מקבלות משכורות, של </w:t>
      </w:r>
      <w:r>
        <w:rPr>
          <w:rFonts w:hint="cs"/>
          <w:rtl/>
        </w:rPr>
        <w:t>עובדים - אני לא רואה את האור הזה בשלב מוקדם ונראה לעין. זאת הסתייגות ראשונה.</w:t>
      </w:r>
    </w:p>
    <w:p w14:paraId="648540F7" w14:textId="77777777" w:rsidR="00000000" w:rsidRDefault="00754752">
      <w:pPr>
        <w:pStyle w:val="a0"/>
        <w:ind w:firstLine="0"/>
        <w:rPr>
          <w:rFonts w:hint="cs"/>
          <w:rtl/>
        </w:rPr>
      </w:pPr>
    </w:p>
    <w:p w14:paraId="671A4175" w14:textId="77777777" w:rsidR="00000000" w:rsidRDefault="00754752">
      <w:pPr>
        <w:pStyle w:val="a0"/>
        <w:ind w:firstLine="0"/>
        <w:rPr>
          <w:rFonts w:hint="cs"/>
          <w:rtl/>
        </w:rPr>
      </w:pPr>
      <w:r>
        <w:rPr>
          <w:rFonts w:hint="cs"/>
          <w:rtl/>
        </w:rPr>
        <w:tab/>
        <w:t>ההסתייגות השנייה: אם תוקם הקרן הזאת, קרן חסינת עיקול, כפי שמוצע בחוק, וההקצבות יהיו אותן ההקצבות במסגרת מענקי האיזון הקיימים, לא עשינו שום דבר. בסופו של דבר, ההקצבות החודשיות הא</w:t>
      </w:r>
      <w:r>
        <w:rPr>
          <w:rFonts w:hint="cs"/>
          <w:rtl/>
        </w:rPr>
        <w:t xml:space="preserve">לה במסגרת מענק האיזון לא יכולות למלא את הצורך בתשלום משכורות. יש מועצות שלא שילמו ארבעה חודשים, וחמישה חודשים, ושנה, ושנה וחצי. השוטף, מה יכול למלא? אם לא תהיה החלטה חד-משמעית של משרד הפנים שצריך למלא את הקופה - להקים קופה זה בסדר גמור, אבל אם אין בה כסף, </w:t>
      </w:r>
      <w:r>
        <w:rPr>
          <w:rFonts w:hint="cs"/>
          <w:rtl/>
        </w:rPr>
        <w:t>מי צריך קופה כזאת? לכן צריך, בד בבד עם אישור הצעת החוק, גם להצביע על מקורות של מימון - לא שגרתי, לא של ההקצבה החודשית במסגרת מענקי האיזון.</w:t>
      </w:r>
    </w:p>
    <w:p w14:paraId="754E1DC3" w14:textId="77777777" w:rsidR="00000000" w:rsidRDefault="00754752">
      <w:pPr>
        <w:pStyle w:val="a0"/>
        <w:ind w:firstLine="0"/>
        <w:rPr>
          <w:rFonts w:hint="cs"/>
          <w:rtl/>
        </w:rPr>
      </w:pPr>
    </w:p>
    <w:p w14:paraId="50D8B022" w14:textId="77777777" w:rsidR="00000000" w:rsidRDefault="00754752">
      <w:pPr>
        <w:pStyle w:val="a0"/>
        <w:ind w:firstLine="0"/>
        <w:rPr>
          <w:rFonts w:hint="cs"/>
          <w:rtl/>
        </w:rPr>
      </w:pPr>
      <w:r>
        <w:rPr>
          <w:rFonts w:hint="cs"/>
          <w:rtl/>
        </w:rPr>
        <w:tab/>
        <w:t>הדבר השלישי הוא החובות הקיימים. אם לא יהיה תהליך של פריסת חובות - בהמלצת הממשלה - אנחנו נשקע עוד פעם באותן רשויות ש</w:t>
      </w:r>
      <w:r>
        <w:rPr>
          <w:rFonts w:hint="cs"/>
          <w:rtl/>
        </w:rPr>
        <w:t xml:space="preserve">אנחנו רוצים להבריא אותן. </w:t>
      </w:r>
    </w:p>
    <w:p w14:paraId="23E9F094" w14:textId="77777777" w:rsidR="00000000" w:rsidRDefault="00754752">
      <w:pPr>
        <w:pStyle w:val="af1"/>
        <w:rPr>
          <w:rtl/>
        </w:rPr>
      </w:pPr>
      <w:r>
        <w:rPr>
          <w:rtl/>
        </w:rPr>
        <w:br/>
        <w:t>היו"ר נסים דהן:</w:t>
      </w:r>
    </w:p>
    <w:p w14:paraId="60BF2AA4" w14:textId="77777777" w:rsidR="00000000" w:rsidRDefault="00754752">
      <w:pPr>
        <w:pStyle w:val="a0"/>
        <w:rPr>
          <w:rtl/>
        </w:rPr>
      </w:pPr>
    </w:p>
    <w:p w14:paraId="20D3BD5B" w14:textId="77777777" w:rsidR="00000000" w:rsidRDefault="00754752">
      <w:pPr>
        <w:pStyle w:val="a0"/>
        <w:rPr>
          <w:rFonts w:hint="cs"/>
          <w:rtl/>
        </w:rPr>
      </w:pPr>
      <w:r>
        <w:rPr>
          <w:rFonts w:hint="cs"/>
          <w:rtl/>
        </w:rPr>
        <w:t>תודה רבה.</w:t>
      </w:r>
    </w:p>
    <w:p w14:paraId="7614157C" w14:textId="77777777" w:rsidR="00000000" w:rsidRDefault="00754752">
      <w:pPr>
        <w:pStyle w:val="-"/>
        <w:rPr>
          <w:rtl/>
        </w:rPr>
      </w:pPr>
      <w:r>
        <w:rPr>
          <w:rtl/>
        </w:rPr>
        <w:br/>
      </w:r>
      <w:bookmarkStart w:id="401" w:name="FS000000505T07_06_2004_21_32_25C"/>
      <w:bookmarkStart w:id="402" w:name="FS000000540T07_06_2004_22_00_25"/>
      <w:bookmarkStart w:id="403" w:name="FS000000540T07_06_2004_22_00_29C"/>
      <w:bookmarkEnd w:id="401"/>
      <w:bookmarkEnd w:id="402"/>
      <w:bookmarkEnd w:id="403"/>
      <w:r>
        <w:rPr>
          <w:rtl/>
        </w:rPr>
        <w:t>מוחמד ברכה (חד"ש-תע"ל):</w:t>
      </w:r>
    </w:p>
    <w:p w14:paraId="7B89368C" w14:textId="77777777" w:rsidR="00000000" w:rsidRDefault="00754752">
      <w:pPr>
        <w:pStyle w:val="a0"/>
        <w:rPr>
          <w:rFonts w:hint="cs"/>
          <w:rtl/>
        </w:rPr>
      </w:pPr>
    </w:p>
    <w:p w14:paraId="59FE867A" w14:textId="77777777" w:rsidR="00000000" w:rsidRDefault="00754752">
      <w:pPr>
        <w:pStyle w:val="a0"/>
        <w:rPr>
          <w:rFonts w:hint="cs"/>
          <w:rtl/>
        </w:rPr>
      </w:pPr>
      <w:r>
        <w:rPr>
          <w:rFonts w:hint="cs"/>
          <w:rtl/>
        </w:rPr>
        <w:t>הנקודה האחרונה, ברשותך, אדוני, היא שיש חובות של מוסדות רשמיים - הביטוח הלאומי, מס הכנסה, "מקורות" אפילו. למה דווקא בעיצומן של ההכנות ובעיצומו של ביצוע תוכניות ההבראה באים המוסד</w:t>
      </w:r>
      <w:r>
        <w:rPr>
          <w:rFonts w:hint="cs"/>
          <w:rtl/>
        </w:rPr>
        <w:t>ות האלה ורוצים לגבות את מלוא החוב, ומזמינים ראשי עיריות לחקירות, ומנתקים מים? לפחות לתקופת תוכנית ההבראה, או אחרי תוכנית ההבראה, שמשרד הפנים והמשרדים הרלוונטיים יפנו למס הכנסה, לביטוח הלאומי, ל"מקורות" ולמי שצריך להיות, לדחות את הפירעון של הכספים האלה עד ש</w:t>
      </w:r>
      <w:r>
        <w:rPr>
          <w:rFonts w:hint="cs"/>
          <w:rtl/>
        </w:rPr>
        <w:t>תהיה תוכנית הבראה שאפשר לצאת אתה לדרך. אבל, אין תוכנית הבראה, אין הזרמת כספים, אין תקציבים, אין שום דבר - ויש ניתוקי מים, יש חיקור של ראשי עיריות ויש בקשה לפרוע חובות במלואם על-ידי המוסדות האלה.</w:t>
      </w:r>
    </w:p>
    <w:p w14:paraId="1479ECA3" w14:textId="77777777" w:rsidR="00000000" w:rsidRDefault="00754752">
      <w:pPr>
        <w:pStyle w:val="a0"/>
        <w:rPr>
          <w:rFonts w:hint="cs"/>
          <w:rtl/>
        </w:rPr>
      </w:pPr>
    </w:p>
    <w:p w14:paraId="2477D56D" w14:textId="77777777" w:rsidR="00000000" w:rsidRDefault="00754752">
      <w:pPr>
        <w:pStyle w:val="a0"/>
        <w:rPr>
          <w:rFonts w:hint="cs"/>
          <w:rtl/>
        </w:rPr>
      </w:pPr>
      <w:r>
        <w:rPr>
          <w:rFonts w:hint="cs"/>
          <w:rtl/>
        </w:rPr>
        <w:t>לכן, אני חושב שארבע הנקודות האלה צריכות לבוא לידי ביטוי אם ב</w:t>
      </w:r>
      <w:r>
        <w:rPr>
          <w:rFonts w:hint="cs"/>
          <w:rtl/>
        </w:rPr>
        <w:t xml:space="preserve">הצעת החוק, אדוני יושב-ראש ועדת הכספים, ואם על-ידי הנחיות של משרד הפנים ומשרד האוצר בנושאים הרלוונטיים. תודה רבה, אדוני. </w:t>
      </w:r>
    </w:p>
    <w:p w14:paraId="24437085" w14:textId="77777777" w:rsidR="00000000" w:rsidRDefault="00754752">
      <w:pPr>
        <w:pStyle w:val="af1"/>
        <w:rPr>
          <w:rtl/>
        </w:rPr>
      </w:pPr>
      <w:r>
        <w:rPr>
          <w:rtl/>
        </w:rPr>
        <w:br/>
        <w:t>היו"ר נסים דהן:</w:t>
      </w:r>
    </w:p>
    <w:p w14:paraId="4A406174" w14:textId="77777777" w:rsidR="00000000" w:rsidRDefault="00754752">
      <w:pPr>
        <w:pStyle w:val="a0"/>
        <w:rPr>
          <w:rtl/>
        </w:rPr>
      </w:pPr>
    </w:p>
    <w:p w14:paraId="22E76F64" w14:textId="77777777" w:rsidR="00000000" w:rsidRDefault="00754752">
      <w:pPr>
        <w:pStyle w:val="a0"/>
        <w:rPr>
          <w:rFonts w:hint="cs"/>
          <w:rtl/>
        </w:rPr>
      </w:pPr>
      <w:r>
        <w:rPr>
          <w:rFonts w:hint="cs"/>
          <w:rtl/>
        </w:rPr>
        <w:t xml:space="preserve">תודה רבה. חבר הכנסת עסאם מח'ול - אינו נוכח. חבר הכנסת אחמד טיבי - אינו נוכח. חבר הכנסת יגאל יאסינוב - אינו נוכח. חבר </w:t>
      </w:r>
      <w:r>
        <w:rPr>
          <w:rFonts w:hint="cs"/>
          <w:rtl/>
        </w:rPr>
        <w:t xml:space="preserve">הכנסת ישראל אייכלר - אינו נוכח. חבר הכנסת משה גפני - אינו נוכח. חבר הכנסת דני יתום - אינו נוכח. חבר הכנסת אורי יהודה אריאל - אינו נוכח. חבר הכנסת יצחק וקנין - אינו נוכח. חבר הכנסת אברהם רביץ - אינו נוכח. חברת הכנסת גילה גמליאל - אינה נוכחת. חבר הכנסת עמיר </w:t>
      </w:r>
      <w:r>
        <w:rPr>
          <w:rFonts w:hint="cs"/>
          <w:rtl/>
        </w:rPr>
        <w:t xml:space="preserve">פרץ - אינו נוכח. חבר הכנסת חיים כץ - אינו נוכח; רשום חדש, ואינו נוכח. חבר הכנסת בייגה שוחט - אינו נוכח. חבר הכנסת נסים זאב - בבקשה, אדוני. </w:t>
      </w:r>
    </w:p>
    <w:p w14:paraId="23A91769" w14:textId="77777777" w:rsidR="00000000" w:rsidRDefault="00754752">
      <w:pPr>
        <w:pStyle w:val="a"/>
        <w:rPr>
          <w:rtl/>
        </w:rPr>
      </w:pPr>
      <w:r>
        <w:rPr>
          <w:rtl/>
        </w:rPr>
        <w:br/>
      </w:r>
      <w:bookmarkStart w:id="404" w:name="FS000000490T07_06_2004_21_38_12"/>
      <w:bookmarkStart w:id="405" w:name="_Toc75097292"/>
      <w:bookmarkEnd w:id="404"/>
      <w:r>
        <w:rPr>
          <w:rtl/>
        </w:rPr>
        <w:t>נסים זאב (ש"ס):</w:t>
      </w:r>
      <w:bookmarkEnd w:id="405"/>
    </w:p>
    <w:p w14:paraId="28F3E6F2" w14:textId="77777777" w:rsidR="00000000" w:rsidRDefault="00754752">
      <w:pPr>
        <w:pStyle w:val="a0"/>
        <w:rPr>
          <w:rtl/>
        </w:rPr>
      </w:pPr>
    </w:p>
    <w:p w14:paraId="2FEF968D" w14:textId="77777777" w:rsidR="00000000" w:rsidRDefault="00754752">
      <w:pPr>
        <w:pStyle w:val="a0"/>
        <w:rPr>
          <w:rFonts w:hint="cs"/>
          <w:rtl/>
        </w:rPr>
      </w:pPr>
      <w:r>
        <w:rPr>
          <w:rFonts w:hint="cs"/>
          <w:rtl/>
        </w:rPr>
        <w:t>אדוני היושב-ראש, כנסת נכבדה, במציאות העגומה שבה שרויות הרשויות המקומיות, הצעת החוק לא תביא מזור ופ</w:t>
      </w:r>
      <w:r>
        <w:rPr>
          <w:rFonts w:hint="cs"/>
          <w:rtl/>
        </w:rPr>
        <w:t>תרון לבעייתן האמיתית.</w:t>
      </w:r>
    </w:p>
    <w:p w14:paraId="156F6163" w14:textId="77777777" w:rsidR="00000000" w:rsidRDefault="00754752">
      <w:pPr>
        <w:pStyle w:val="a0"/>
        <w:rPr>
          <w:rFonts w:hint="cs"/>
          <w:rtl/>
        </w:rPr>
      </w:pPr>
    </w:p>
    <w:p w14:paraId="6CF7D559" w14:textId="77777777" w:rsidR="00000000" w:rsidRDefault="00754752">
      <w:pPr>
        <w:pStyle w:val="a0"/>
        <w:rPr>
          <w:rFonts w:hint="cs"/>
          <w:rtl/>
        </w:rPr>
      </w:pPr>
      <w:r>
        <w:rPr>
          <w:rFonts w:hint="cs"/>
          <w:rtl/>
        </w:rPr>
        <w:t>מה הצעת החוק בעצם באה לומר? היא באה לומר לרשויות המקומיות: אנחנו בעלי הבתים, ואנחנו בעלי בתים על הכספים שאנחנו נותנים לכם למשך שלושה חודשים. אולי נבטל את הרשויות המקומיות? בואו נעביר את הרשויות המקומיות למשרד הפנים, הם יהיו אחראים לת</w:t>
      </w:r>
      <w:r>
        <w:rPr>
          <w:rFonts w:hint="cs"/>
          <w:rtl/>
        </w:rPr>
        <w:t>שלומים, הם יהיו אחראים על העובדים, הם יעשו את העבודה אולי הרבה יותר טוב.</w:t>
      </w:r>
    </w:p>
    <w:p w14:paraId="7AC0B4FC" w14:textId="77777777" w:rsidR="00000000" w:rsidRDefault="00754752">
      <w:pPr>
        <w:pStyle w:val="af0"/>
        <w:rPr>
          <w:rtl/>
        </w:rPr>
      </w:pPr>
      <w:r>
        <w:rPr>
          <w:rtl/>
        </w:rPr>
        <w:br/>
        <w:t>רוני בר-און (הליכוד):</w:t>
      </w:r>
    </w:p>
    <w:p w14:paraId="4DEC18EA" w14:textId="77777777" w:rsidR="00000000" w:rsidRDefault="00754752">
      <w:pPr>
        <w:pStyle w:val="a0"/>
        <w:rPr>
          <w:rtl/>
        </w:rPr>
      </w:pPr>
    </w:p>
    <w:p w14:paraId="75849C1A" w14:textId="77777777" w:rsidR="00000000" w:rsidRDefault="00754752">
      <w:pPr>
        <w:pStyle w:val="a0"/>
        <w:rPr>
          <w:rFonts w:hint="cs"/>
          <w:rtl/>
        </w:rPr>
      </w:pPr>
      <w:r>
        <w:rPr>
          <w:rFonts w:hint="cs"/>
          <w:rtl/>
        </w:rPr>
        <w:t>רעיון טוב.</w:t>
      </w:r>
    </w:p>
    <w:p w14:paraId="7B657C24" w14:textId="77777777" w:rsidR="00000000" w:rsidRDefault="00754752">
      <w:pPr>
        <w:pStyle w:val="-"/>
        <w:rPr>
          <w:rtl/>
        </w:rPr>
      </w:pPr>
      <w:r>
        <w:rPr>
          <w:rtl/>
        </w:rPr>
        <w:br/>
      </w:r>
      <w:bookmarkStart w:id="406" w:name="FS000000490T07_06_2004_21_40_06C"/>
      <w:bookmarkEnd w:id="406"/>
      <w:r>
        <w:rPr>
          <w:rtl/>
        </w:rPr>
        <w:t>נסים זאב (ש"ס):</w:t>
      </w:r>
    </w:p>
    <w:p w14:paraId="7F586417" w14:textId="77777777" w:rsidR="00000000" w:rsidRDefault="00754752">
      <w:pPr>
        <w:pStyle w:val="a0"/>
        <w:rPr>
          <w:rtl/>
        </w:rPr>
      </w:pPr>
    </w:p>
    <w:p w14:paraId="7D04BFA9" w14:textId="77777777" w:rsidR="00000000" w:rsidRDefault="00754752">
      <w:pPr>
        <w:pStyle w:val="a0"/>
        <w:rPr>
          <w:rFonts w:hint="cs"/>
          <w:rtl/>
        </w:rPr>
      </w:pPr>
      <w:r>
        <w:rPr>
          <w:rFonts w:hint="cs"/>
          <w:rtl/>
        </w:rPr>
        <w:t>אז מה אתם בעצם עושים? אתם אומרים: אנחנו כרגע רוצים לפתור, באופן קוסמטי מלאכותי לתת בינתיים לעובדים למשך שלושה חודשים, רק שירדו מאת</w:t>
      </w:r>
      <w:r>
        <w:rPr>
          <w:rFonts w:hint="cs"/>
          <w:rtl/>
        </w:rPr>
        <w:t xml:space="preserve">נו, אנחנו רוצים קצת להשתחרר, אבל את הבעיה אתם לא פותרים. הבעיה קיימת. </w:t>
      </w:r>
    </w:p>
    <w:p w14:paraId="3A39B998" w14:textId="77777777" w:rsidR="00000000" w:rsidRDefault="00754752">
      <w:pPr>
        <w:pStyle w:val="a0"/>
        <w:rPr>
          <w:rFonts w:hint="cs"/>
          <w:rtl/>
        </w:rPr>
      </w:pPr>
    </w:p>
    <w:p w14:paraId="5391D828" w14:textId="77777777" w:rsidR="00000000" w:rsidRDefault="00754752">
      <w:pPr>
        <w:pStyle w:val="a0"/>
        <w:rPr>
          <w:rFonts w:hint="cs"/>
          <w:rtl/>
        </w:rPr>
      </w:pPr>
      <w:r>
        <w:rPr>
          <w:rFonts w:hint="cs"/>
          <w:rtl/>
        </w:rPr>
        <w:t>הרשויות המקומיות חייבות מאות מיליונים, אז מה אתם רוצים. אומרים להם: תשמעו, יש לנו תנאי, והתנאי, כמו שאמר חבר הכנסת מוחמד ברכה: אתם חייבים לפטר עובדים, אתם חייבים להיכנס לצמצומים, אתם ח</w:t>
      </w:r>
      <w:r>
        <w:rPr>
          <w:rFonts w:hint="cs"/>
          <w:rtl/>
        </w:rPr>
        <w:t xml:space="preserve">ייבים לעשות דברים שאתם אינכם יכולים לעשות. ולכן, כל עוד אתם לא תעשו  את מה שאנחנו מטילים עליכם, גם את זה לא תקבלו. </w:t>
      </w:r>
    </w:p>
    <w:p w14:paraId="1D1E4B81" w14:textId="77777777" w:rsidR="00000000" w:rsidRDefault="00754752">
      <w:pPr>
        <w:pStyle w:val="a0"/>
        <w:rPr>
          <w:rFonts w:hint="cs"/>
          <w:rtl/>
        </w:rPr>
      </w:pPr>
    </w:p>
    <w:p w14:paraId="2E434697" w14:textId="77777777" w:rsidR="00000000" w:rsidRDefault="00754752">
      <w:pPr>
        <w:pStyle w:val="a0"/>
        <w:rPr>
          <w:rFonts w:hint="cs"/>
          <w:rtl/>
        </w:rPr>
      </w:pPr>
      <w:r>
        <w:rPr>
          <w:rFonts w:hint="cs"/>
          <w:rtl/>
        </w:rPr>
        <w:t xml:space="preserve">אז אני רוצה לומר לכם, אם מישהו חושב, כשאני התנגדתי פה לכך שהנושא יידון הערב, שיש לי משהו נגד הרשויות המקומיות, חלילה וחס - אני חושב שהנושא </w:t>
      </w:r>
      <w:r>
        <w:rPr>
          <w:rFonts w:hint="cs"/>
          <w:rtl/>
        </w:rPr>
        <w:t>הוא מאוד רציני, מאוד כבד, ואותם חברי הכנסת שהיו כאן, כאשר קיבלו הודעה מהיושב-ראש שהדיון נדחה למחר, קמו ועזבו את האולם. יש נושאים אחרים שהם פחות מעניינים, אבל זה נושא שכל חברי הכנסת, כל חברי הבית, רצו להתייחס אליו הרבה יותר מהצעת אי-אמון, כי אנחנו רואים בזה</w:t>
      </w:r>
      <w:r>
        <w:rPr>
          <w:rFonts w:hint="cs"/>
          <w:rtl/>
        </w:rPr>
        <w:t xml:space="preserve"> הרבה יותר מאי-אמון בממשלה, כי זו אחיזת עיניים. </w:t>
      </w:r>
    </w:p>
    <w:p w14:paraId="65F7E792" w14:textId="77777777" w:rsidR="00000000" w:rsidRDefault="00754752">
      <w:pPr>
        <w:pStyle w:val="a0"/>
        <w:rPr>
          <w:rFonts w:hint="cs"/>
          <w:rtl/>
        </w:rPr>
      </w:pPr>
    </w:p>
    <w:p w14:paraId="727BA846" w14:textId="77777777" w:rsidR="00000000" w:rsidRDefault="00754752">
      <w:pPr>
        <w:pStyle w:val="af1"/>
        <w:rPr>
          <w:rtl/>
        </w:rPr>
      </w:pPr>
      <w:r>
        <w:rPr>
          <w:rtl/>
        </w:rPr>
        <w:t>היו"ר נסים דהן:</w:t>
      </w:r>
    </w:p>
    <w:p w14:paraId="0CF37646" w14:textId="77777777" w:rsidR="00000000" w:rsidRDefault="00754752">
      <w:pPr>
        <w:pStyle w:val="a0"/>
        <w:rPr>
          <w:rtl/>
        </w:rPr>
      </w:pPr>
    </w:p>
    <w:p w14:paraId="730D242F" w14:textId="77777777" w:rsidR="00000000" w:rsidRDefault="00754752">
      <w:pPr>
        <w:pStyle w:val="a0"/>
        <w:rPr>
          <w:rFonts w:hint="cs"/>
          <w:rtl/>
        </w:rPr>
      </w:pPr>
      <w:r>
        <w:rPr>
          <w:rFonts w:hint="cs"/>
          <w:rtl/>
        </w:rPr>
        <w:t>תודה רבה.</w:t>
      </w:r>
    </w:p>
    <w:p w14:paraId="5A320739" w14:textId="77777777" w:rsidR="00000000" w:rsidRDefault="00754752">
      <w:pPr>
        <w:pStyle w:val="-"/>
        <w:rPr>
          <w:rtl/>
        </w:rPr>
      </w:pPr>
      <w:r>
        <w:rPr>
          <w:rtl/>
        </w:rPr>
        <w:br/>
      </w:r>
      <w:bookmarkStart w:id="407" w:name="FS000000490T07_06_2004_21_44_21C"/>
      <w:bookmarkEnd w:id="407"/>
      <w:r>
        <w:rPr>
          <w:rFonts w:hint="eastAsia"/>
          <w:rtl/>
        </w:rPr>
        <w:t>נסים</w:t>
      </w:r>
      <w:r>
        <w:rPr>
          <w:rtl/>
        </w:rPr>
        <w:t xml:space="preserve"> זאב (ש"ס):</w:t>
      </w:r>
    </w:p>
    <w:p w14:paraId="4C4C0221" w14:textId="77777777" w:rsidR="00000000" w:rsidRDefault="00754752">
      <w:pPr>
        <w:pStyle w:val="a0"/>
        <w:rPr>
          <w:rtl/>
        </w:rPr>
      </w:pPr>
    </w:p>
    <w:p w14:paraId="1AFA7F76" w14:textId="77777777" w:rsidR="00000000" w:rsidRDefault="00754752">
      <w:pPr>
        <w:pStyle w:val="a0"/>
        <w:rPr>
          <w:rFonts w:hint="cs"/>
          <w:rtl/>
        </w:rPr>
      </w:pPr>
      <w:r>
        <w:rPr>
          <w:rFonts w:hint="cs"/>
          <w:rtl/>
        </w:rPr>
        <w:t>ולכן, אדוני היושב-ראש, אם אנחנו רוצים באמת לתת פתרון - פתרון אמיתי - צריכים לראות את מצוקתן של הרשויות ולתת להן לתפקד. לא שאנחנו ניקח את הפיקוד, אנחנו ניקח את המ</w:t>
      </w:r>
      <w:r>
        <w:rPr>
          <w:rFonts w:hint="cs"/>
          <w:rtl/>
        </w:rPr>
        <w:t>ושכות לידינו למשך שלושה חודשים. זה לא משרד החינוך, שכאשר משרד החינוך מעביר תקציב לבתי-הספר - היתה הצעת חוק שאת המורים לא צריכים לזרוק כאשר יש עיקולים, וזה בצדק, כי השכר פה צריך להיות לעובדים, אבל כאן הבעיה היא לא רק העובדים. אם אנחנו נפתור את בעיית העובדים</w:t>
      </w:r>
      <w:r>
        <w:rPr>
          <w:rFonts w:hint="cs"/>
          <w:rtl/>
        </w:rPr>
        <w:t xml:space="preserve"> למשך שלושה חודשים, ולא יהיה אפשר לתת שירותים באותן רשויות מקומיות, שוב לא עשינו דבר וחצי דבר. </w:t>
      </w:r>
    </w:p>
    <w:p w14:paraId="16F892AF" w14:textId="77777777" w:rsidR="00000000" w:rsidRDefault="00754752">
      <w:pPr>
        <w:pStyle w:val="af1"/>
        <w:rPr>
          <w:rtl/>
        </w:rPr>
      </w:pPr>
      <w:r>
        <w:rPr>
          <w:rtl/>
        </w:rPr>
        <w:br/>
        <w:t>היו"ר נסים דהן:</w:t>
      </w:r>
    </w:p>
    <w:p w14:paraId="591FFB9F" w14:textId="77777777" w:rsidR="00000000" w:rsidRDefault="00754752">
      <w:pPr>
        <w:pStyle w:val="a0"/>
        <w:rPr>
          <w:rtl/>
        </w:rPr>
      </w:pPr>
    </w:p>
    <w:p w14:paraId="3B04D782" w14:textId="77777777" w:rsidR="00000000" w:rsidRDefault="00754752">
      <w:pPr>
        <w:pStyle w:val="a0"/>
        <w:rPr>
          <w:rFonts w:hint="cs"/>
          <w:rtl/>
        </w:rPr>
      </w:pPr>
      <w:r>
        <w:rPr>
          <w:rFonts w:hint="cs"/>
          <w:rtl/>
        </w:rPr>
        <w:t xml:space="preserve">תודה. חבר הכנסת אברהם הירשזון, יושב-ראש ועדת הכספים. אני הבנתי שיצפאן יכול להיות רק בקול, לא בחזות. </w:t>
      </w:r>
    </w:p>
    <w:p w14:paraId="43CC5A69" w14:textId="77777777" w:rsidR="00000000" w:rsidRDefault="00754752">
      <w:pPr>
        <w:pStyle w:val="a"/>
        <w:rPr>
          <w:rtl/>
        </w:rPr>
      </w:pPr>
      <w:r>
        <w:rPr>
          <w:rtl/>
        </w:rPr>
        <w:br/>
      </w:r>
      <w:bookmarkStart w:id="408" w:name="FS000000466T07_06_2004_21_48_25"/>
      <w:bookmarkStart w:id="409" w:name="_Toc75097293"/>
      <w:bookmarkEnd w:id="408"/>
      <w:r>
        <w:rPr>
          <w:rtl/>
        </w:rPr>
        <w:t>אברהם הירשזון (הליכוד):</w:t>
      </w:r>
      <w:bookmarkEnd w:id="409"/>
    </w:p>
    <w:p w14:paraId="11B5533A" w14:textId="77777777" w:rsidR="00000000" w:rsidRDefault="00754752">
      <w:pPr>
        <w:pStyle w:val="a0"/>
        <w:rPr>
          <w:rtl/>
        </w:rPr>
      </w:pPr>
    </w:p>
    <w:p w14:paraId="74468CD1" w14:textId="77777777" w:rsidR="00000000" w:rsidRDefault="00754752">
      <w:pPr>
        <w:pStyle w:val="a0"/>
        <w:rPr>
          <w:rFonts w:hint="cs"/>
          <w:rtl/>
        </w:rPr>
      </w:pPr>
      <w:r>
        <w:rPr>
          <w:rFonts w:hint="cs"/>
          <w:rtl/>
        </w:rPr>
        <w:t>אדוני היושב-ראש</w:t>
      </w:r>
      <w:r>
        <w:rPr>
          <w:rFonts w:hint="cs"/>
          <w:rtl/>
        </w:rPr>
        <w:t xml:space="preserve">, רבותי חברי הכנסת, חבר הכנסת בר-און הנכבד, אם אתה רוצה לזהות - בוא תנסה. </w:t>
      </w:r>
    </w:p>
    <w:p w14:paraId="51952955" w14:textId="77777777" w:rsidR="00000000" w:rsidRDefault="00754752">
      <w:pPr>
        <w:pStyle w:val="a0"/>
        <w:rPr>
          <w:rFonts w:hint="cs"/>
          <w:rtl/>
        </w:rPr>
      </w:pPr>
    </w:p>
    <w:p w14:paraId="625F8203" w14:textId="77777777" w:rsidR="00000000" w:rsidRDefault="00754752">
      <w:pPr>
        <w:pStyle w:val="a0"/>
        <w:rPr>
          <w:rFonts w:hint="cs"/>
          <w:rtl/>
        </w:rPr>
      </w:pPr>
      <w:r>
        <w:rPr>
          <w:rFonts w:hint="cs"/>
          <w:rtl/>
        </w:rPr>
        <w:t>רבותי, ראשית אני מבקש לברך את הממשלה שהביאה את הצעת החוק הזאת היום לכנסת. אותך אני מברך תמיד, חבר הכנסת בר-און, מהבוקר עד הערב.</w:t>
      </w:r>
    </w:p>
    <w:p w14:paraId="050B88A8" w14:textId="77777777" w:rsidR="00000000" w:rsidRDefault="00754752">
      <w:pPr>
        <w:pStyle w:val="af1"/>
        <w:rPr>
          <w:rtl/>
        </w:rPr>
      </w:pPr>
      <w:r>
        <w:rPr>
          <w:rtl/>
        </w:rPr>
        <w:br/>
        <w:t>היו"ר נסים דהן:</w:t>
      </w:r>
    </w:p>
    <w:p w14:paraId="26864729" w14:textId="77777777" w:rsidR="00000000" w:rsidRDefault="00754752">
      <w:pPr>
        <w:pStyle w:val="a0"/>
        <w:rPr>
          <w:rtl/>
        </w:rPr>
      </w:pPr>
    </w:p>
    <w:p w14:paraId="0864B73B" w14:textId="77777777" w:rsidR="00000000" w:rsidRDefault="00754752">
      <w:pPr>
        <w:pStyle w:val="a0"/>
        <w:rPr>
          <w:rFonts w:hint="cs"/>
          <w:rtl/>
        </w:rPr>
      </w:pPr>
      <w:r>
        <w:rPr>
          <w:rFonts w:hint="cs"/>
          <w:rtl/>
        </w:rPr>
        <w:t xml:space="preserve">שהוא קיים. על זה שהוא קיים בכלל. </w:t>
      </w:r>
    </w:p>
    <w:p w14:paraId="1AD602EA" w14:textId="77777777" w:rsidR="00000000" w:rsidRDefault="00754752">
      <w:pPr>
        <w:pStyle w:val="-"/>
        <w:rPr>
          <w:rFonts w:hint="cs"/>
          <w:rtl/>
        </w:rPr>
      </w:pPr>
      <w:r>
        <w:rPr>
          <w:rtl/>
        </w:rPr>
        <w:br/>
      </w:r>
      <w:bookmarkStart w:id="410" w:name="FS000000466T07_06_2004_21_50_02C"/>
      <w:bookmarkEnd w:id="410"/>
      <w:r>
        <w:rPr>
          <w:rtl/>
        </w:rPr>
        <w:t>אברהם הירשזון (הליכוד):</w:t>
      </w:r>
    </w:p>
    <w:p w14:paraId="1F3A927E" w14:textId="77777777" w:rsidR="00000000" w:rsidRDefault="00754752">
      <w:pPr>
        <w:pStyle w:val="-"/>
        <w:rPr>
          <w:rFonts w:hint="cs"/>
          <w:rtl/>
        </w:rPr>
      </w:pPr>
    </w:p>
    <w:p w14:paraId="2512AA31" w14:textId="77777777" w:rsidR="00000000" w:rsidRDefault="00754752">
      <w:pPr>
        <w:pStyle w:val="-"/>
        <w:rPr>
          <w:rFonts w:hint="cs"/>
          <w:b w:val="0"/>
          <w:bCs w:val="0"/>
          <w:u w:val="none"/>
          <w:rtl/>
        </w:rPr>
      </w:pPr>
    </w:p>
    <w:p w14:paraId="5817D90A" w14:textId="77777777" w:rsidR="00000000" w:rsidRDefault="00754752">
      <w:pPr>
        <w:pStyle w:val="-"/>
        <w:rPr>
          <w:rFonts w:hint="cs"/>
          <w:b w:val="0"/>
          <w:bCs w:val="0"/>
          <w:u w:val="none"/>
          <w:rtl/>
        </w:rPr>
      </w:pPr>
      <w:r>
        <w:rPr>
          <w:rFonts w:hint="cs"/>
          <w:b w:val="0"/>
          <w:bCs w:val="0"/>
          <w:u w:val="none"/>
          <w:rtl/>
        </w:rPr>
        <w:tab/>
        <w:t>לא, העיקר שהוא יצא.</w:t>
      </w:r>
    </w:p>
    <w:p w14:paraId="25EE3A2A" w14:textId="77777777" w:rsidR="00000000" w:rsidRDefault="00754752">
      <w:pPr>
        <w:pStyle w:val="af0"/>
        <w:rPr>
          <w:rFonts w:hint="cs"/>
          <w:rtl/>
        </w:rPr>
      </w:pPr>
      <w:r>
        <w:rPr>
          <w:rtl/>
        </w:rPr>
        <w:br/>
      </w:r>
    </w:p>
    <w:p w14:paraId="3F3A1574" w14:textId="77777777" w:rsidR="00000000" w:rsidRDefault="00754752">
      <w:pPr>
        <w:pStyle w:val="af0"/>
        <w:rPr>
          <w:rtl/>
        </w:rPr>
      </w:pPr>
      <w:r>
        <w:rPr>
          <w:rtl/>
        </w:rPr>
        <w:t>יצחק וקנין (ש"ס):</w:t>
      </w:r>
    </w:p>
    <w:p w14:paraId="3255E5D3" w14:textId="77777777" w:rsidR="00000000" w:rsidRDefault="00754752">
      <w:pPr>
        <w:pStyle w:val="a0"/>
        <w:rPr>
          <w:rtl/>
        </w:rPr>
      </w:pPr>
    </w:p>
    <w:p w14:paraId="245E8B99" w14:textId="77777777" w:rsidR="00000000" w:rsidRDefault="00754752">
      <w:pPr>
        <w:pStyle w:val="a0"/>
        <w:rPr>
          <w:rFonts w:hint="cs"/>
          <w:rtl/>
        </w:rPr>
      </w:pPr>
      <w:r>
        <w:rPr>
          <w:rFonts w:hint="cs"/>
          <w:rtl/>
        </w:rPr>
        <w:t>על זה נאמר - - -</w:t>
      </w:r>
    </w:p>
    <w:p w14:paraId="5A1E2C0C" w14:textId="77777777" w:rsidR="00000000" w:rsidRDefault="00754752">
      <w:pPr>
        <w:pStyle w:val="-"/>
        <w:rPr>
          <w:rtl/>
        </w:rPr>
      </w:pPr>
      <w:r>
        <w:rPr>
          <w:rtl/>
        </w:rPr>
        <w:br/>
      </w:r>
      <w:bookmarkStart w:id="411" w:name="FS000000466T07_06_2004_21_50_47C"/>
      <w:bookmarkEnd w:id="411"/>
      <w:r>
        <w:rPr>
          <w:rtl/>
        </w:rPr>
        <w:t>אברהם הירשזון (הליכוד):</w:t>
      </w:r>
    </w:p>
    <w:p w14:paraId="528C9C6E" w14:textId="77777777" w:rsidR="00000000" w:rsidRDefault="00754752">
      <w:pPr>
        <w:pStyle w:val="a0"/>
        <w:rPr>
          <w:rtl/>
        </w:rPr>
      </w:pPr>
    </w:p>
    <w:p w14:paraId="7759FA27" w14:textId="77777777" w:rsidR="00000000" w:rsidRDefault="00754752">
      <w:pPr>
        <w:pStyle w:val="a0"/>
        <w:rPr>
          <w:rFonts w:hint="cs"/>
          <w:rtl/>
        </w:rPr>
      </w:pPr>
      <w:r>
        <w:rPr>
          <w:rFonts w:hint="cs"/>
          <w:rtl/>
        </w:rPr>
        <w:t>אבל, אנחנו עוסקים באמת בדבר רציני מאוד. לפני שבוע, ביום שלישי, אני הודעתי בוועדת הכספים, שהוועדה לא תעביר העברות תקציביות עד אשר נביא הצעה שפותר</w:t>
      </w:r>
      <w:r>
        <w:rPr>
          <w:rFonts w:hint="cs"/>
          <w:rtl/>
        </w:rPr>
        <w:t xml:space="preserve">ת את בעיית המשכורות של אנשי הרשויות המקומיות, וחברי ועדת הכספים מכל סיעות הבית תמכו בזה, ואני קודם כול מודה להם מאוד על כך. </w:t>
      </w:r>
    </w:p>
    <w:p w14:paraId="51DEB456" w14:textId="77777777" w:rsidR="00000000" w:rsidRDefault="00754752">
      <w:pPr>
        <w:pStyle w:val="a0"/>
        <w:rPr>
          <w:rFonts w:hint="cs"/>
          <w:rtl/>
        </w:rPr>
      </w:pPr>
    </w:p>
    <w:p w14:paraId="67B91EFB" w14:textId="77777777" w:rsidR="00000000" w:rsidRDefault="00754752">
      <w:pPr>
        <w:pStyle w:val="a0"/>
        <w:rPr>
          <w:rFonts w:hint="cs"/>
          <w:rtl/>
        </w:rPr>
      </w:pPr>
      <w:r>
        <w:rPr>
          <w:rFonts w:hint="cs"/>
          <w:rtl/>
        </w:rPr>
        <w:t>יזמתי, יחד עם יושב-ראש הקואליציה - - -</w:t>
      </w:r>
    </w:p>
    <w:p w14:paraId="43E677EC" w14:textId="77777777" w:rsidR="00000000" w:rsidRDefault="00754752">
      <w:pPr>
        <w:pStyle w:val="af0"/>
        <w:rPr>
          <w:rtl/>
        </w:rPr>
      </w:pPr>
      <w:r>
        <w:rPr>
          <w:rtl/>
        </w:rPr>
        <w:br/>
        <w:t>מוחמד ברכה (חד"ש-תע"ל):</w:t>
      </w:r>
    </w:p>
    <w:p w14:paraId="7B93726C" w14:textId="77777777" w:rsidR="00000000" w:rsidRDefault="00754752">
      <w:pPr>
        <w:pStyle w:val="a0"/>
        <w:rPr>
          <w:rtl/>
        </w:rPr>
      </w:pPr>
    </w:p>
    <w:p w14:paraId="62998355" w14:textId="77777777" w:rsidR="00000000" w:rsidRDefault="00754752">
      <w:pPr>
        <w:pStyle w:val="a0"/>
        <w:rPr>
          <w:rFonts w:hint="cs"/>
          <w:rtl/>
        </w:rPr>
      </w:pPr>
      <w:r>
        <w:rPr>
          <w:rFonts w:hint="cs"/>
          <w:rtl/>
        </w:rPr>
        <w:t>- - - את יושב-ראש הוועדה.</w:t>
      </w:r>
    </w:p>
    <w:p w14:paraId="36503583" w14:textId="77777777" w:rsidR="00000000" w:rsidRDefault="00754752">
      <w:pPr>
        <w:pStyle w:val="-"/>
        <w:rPr>
          <w:rtl/>
        </w:rPr>
      </w:pPr>
      <w:r>
        <w:rPr>
          <w:rtl/>
        </w:rPr>
        <w:br/>
      </w:r>
      <w:bookmarkStart w:id="412" w:name="FS000000466T07_06_2004_21_53_10C"/>
      <w:bookmarkEnd w:id="412"/>
      <w:r>
        <w:rPr>
          <w:rtl/>
        </w:rPr>
        <w:t>אברהם הירשזון (הליכוד):</w:t>
      </w:r>
    </w:p>
    <w:p w14:paraId="3E21B011" w14:textId="77777777" w:rsidR="00000000" w:rsidRDefault="00754752">
      <w:pPr>
        <w:pStyle w:val="a0"/>
        <w:rPr>
          <w:rtl/>
        </w:rPr>
      </w:pPr>
    </w:p>
    <w:p w14:paraId="2D6C4EF9" w14:textId="77777777" w:rsidR="00000000" w:rsidRDefault="00754752">
      <w:pPr>
        <w:pStyle w:val="a0"/>
        <w:rPr>
          <w:rFonts w:hint="cs"/>
          <w:rtl/>
        </w:rPr>
      </w:pPr>
      <w:r>
        <w:rPr>
          <w:rFonts w:hint="cs"/>
          <w:rtl/>
        </w:rPr>
        <w:t>יזמתי, יחד עם</w:t>
      </w:r>
      <w:r>
        <w:rPr>
          <w:rFonts w:hint="cs"/>
          <w:rtl/>
        </w:rPr>
        <w:t xml:space="preserve"> יושב-ראש הקואליציה גדעון סער, פגישה דחופה באותו יום עם שר הפנים, שר האוצר ומנכ"ל משרד ראש הממשלה. לפגישה הזאת הגיע כל צוות המשרדים של השרים שהזכרתי, עם היועצים המשפטיים של משרד המשפטים, ובסופו של דיון קשה החלטנו, שאין מנוס אלא להביא את הצעת החוק הזאת לכנס</w:t>
      </w:r>
      <w:r>
        <w:rPr>
          <w:rFonts w:hint="cs"/>
          <w:rtl/>
        </w:rPr>
        <w:t xml:space="preserve">ת, ותחמנו את זה בזמנים, שעד יום שישי המשפטנים צריכים להכין את הצעת החוק, ולהביא אותה לממשלה ביום ראשון. </w:t>
      </w:r>
    </w:p>
    <w:p w14:paraId="2F1E7548" w14:textId="77777777" w:rsidR="00000000" w:rsidRDefault="00754752">
      <w:pPr>
        <w:pStyle w:val="a0"/>
        <w:rPr>
          <w:rFonts w:hint="cs"/>
          <w:rtl/>
        </w:rPr>
      </w:pPr>
    </w:p>
    <w:p w14:paraId="3E86284B" w14:textId="77777777" w:rsidR="00000000" w:rsidRDefault="00754752">
      <w:pPr>
        <w:pStyle w:val="a0"/>
        <w:rPr>
          <w:rFonts w:hint="cs"/>
          <w:rtl/>
        </w:rPr>
      </w:pPr>
      <w:r>
        <w:rPr>
          <w:rFonts w:hint="cs"/>
          <w:rtl/>
        </w:rPr>
        <w:t>אני מבקש להודות לראש הממשלה, שלמרות היום הלא-קל שלו אתמול, הוא דאג להביא את הצעת החוק הזאת לממשלה ולאשר אותה, והיום היא הגיעה לכנסת.</w:t>
      </w:r>
    </w:p>
    <w:p w14:paraId="3BC4969E" w14:textId="77777777" w:rsidR="00000000" w:rsidRDefault="00754752">
      <w:pPr>
        <w:pStyle w:val="a0"/>
        <w:rPr>
          <w:rFonts w:hint="cs"/>
          <w:rtl/>
        </w:rPr>
      </w:pPr>
    </w:p>
    <w:p w14:paraId="7FD30F46" w14:textId="77777777" w:rsidR="00000000" w:rsidRDefault="00754752">
      <w:pPr>
        <w:pStyle w:val="a0"/>
        <w:rPr>
          <w:rFonts w:hint="cs"/>
          <w:rtl/>
        </w:rPr>
      </w:pPr>
      <w:r>
        <w:rPr>
          <w:rFonts w:hint="cs"/>
          <w:rtl/>
        </w:rPr>
        <w:t xml:space="preserve">אני מבקש שנצביע </w:t>
      </w:r>
      <w:r>
        <w:rPr>
          <w:rFonts w:hint="cs"/>
          <w:rtl/>
        </w:rPr>
        <w:t xml:space="preserve">עליה היום, כדי שמחר ועדת הכספים תוכל לקיים בה דיון מעמיק, וצודק חבר הכנסת ברכה - יש סעיפים שצריך לתת עליהם את הדעת, אבל דבר אחד אני מבקש להבהיר לך ולחברים אחרים. </w:t>
      </w:r>
    </w:p>
    <w:p w14:paraId="5EFDF580" w14:textId="77777777" w:rsidR="00000000" w:rsidRDefault="00754752">
      <w:pPr>
        <w:pStyle w:val="a0"/>
        <w:rPr>
          <w:rFonts w:hint="cs"/>
          <w:rtl/>
        </w:rPr>
      </w:pPr>
    </w:p>
    <w:p w14:paraId="4FC0201E" w14:textId="77777777" w:rsidR="00000000" w:rsidRDefault="00754752">
      <w:pPr>
        <w:pStyle w:val="a0"/>
        <w:rPr>
          <w:rFonts w:hint="cs"/>
          <w:rtl/>
        </w:rPr>
      </w:pPr>
      <w:r>
        <w:rPr>
          <w:rFonts w:hint="cs"/>
          <w:rtl/>
        </w:rPr>
        <w:t>הצעת החוק הזאת לא באה לפתור את בעיית תוכניות ההבראה ברשויות המקומיות ואת בעיית הרשויות המקומ</w:t>
      </w:r>
      <w:r>
        <w:rPr>
          <w:rFonts w:hint="cs"/>
          <w:rtl/>
        </w:rPr>
        <w:t>יות בכלל.  כפי שאמר השר פורז, זה דבר סבוך, ואני חושב שצריך לתת עליו את הדעת, גם אנחנו כחברי ועדת הכספים. ההצעה הזאת באה לפתור את נושא המשכורות לעובדי רשויות, שבכל מקרה שהרשויות המקומיות נמצאות במצב קשה, לא הם האשמים. אבל שם יש אנשים - - -</w:t>
      </w:r>
    </w:p>
    <w:p w14:paraId="189CF8F7" w14:textId="77777777" w:rsidR="00000000" w:rsidRDefault="00754752">
      <w:pPr>
        <w:pStyle w:val="af0"/>
        <w:rPr>
          <w:rFonts w:hint="cs"/>
          <w:rtl/>
        </w:rPr>
      </w:pPr>
    </w:p>
    <w:p w14:paraId="5907DBF1" w14:textId="77777777" w:rsidR="00000000" w:rsidRDefault="00754752">
      <w:pPr>
        <w:pStyle w:val="af0"/>
        <w:rPr>
          <w:rtl/>
        </w:rPr>
      </w:pPr>
      <w:r>
        <w:rPr>
          <w:rtl/>
        </w:rPr>
        <w:t>מוחמד ברכה (חד"ש</w:t>
      </w:r>
      <w:r>
        <w:rPr>
          <w:rtl/>
        </w:rPr>
        <w:t>-תע"ל):</w:t>
      </w:r>
    </w:p>
    <w:p w14:paraId="1D8D9FF1" w14:textId="77777777" w:rsidR="00000000" w:rsidRDefault="00754752">
      <w:pPr>
        <w:pStyle w:val="a0"/>
        <w:rPr>
          <w:rtl/>
        </w:rPr>
      </w:pPr>
    </w:p>
    <w:p w14:paraId="5D3DAFE6" w14:textId="77777777" w:rsidR="00000000" w:rsidRDefault="00754752">
      <w:pPr>
        <w:pStyle w:val="a0"/>
        <w:rPr>
          <w:rFonts w:hint="cs"/>
          <w:rtl/>
        </w:rPr>
      </w:pPr>
      <w:r>
        <w:rPr>
          <w:rFonts w:hint="cs"/>
          <w:rtl/>
        </w:rPr>
        <w:t xml:space="preserve">בנוסח הזה היא לא פותרת שום דבר. </w:t>
      </w:r>
    </w:p>
    <w:p w14:paraId="2291F21C" w14:textId="77777777" w:rsidR="00000000" w:rsidRDefault="00754752">
      <w:pPr>
        <w:pStyle w:val="a0"/>
        <w:rPr>
          <w:rFonts w:hint="cs"/>
          <w:rtl/>
        </w:rPr>
      </w:pPr>
    </w:p>
    <w:p w14:paraId="5401D0B2" w14:textId="77777777" w:rsidR="00000000" w:rsidRDefault="00754752">
      <w:pPr>
        <w:pStyle w:val="-"/>
        <w:rPr>
          <w:rtl/>
        </w:rPr>
      </w:pPr>
      <w:bookmarkStart w:id="413" w:name="FS000000466T07_06_2004_21_36_28"/>
      <w:bookmarkStart w:id="414" w:name="FS000000466T07_06_2004_21_38_50"/>
      <w:bookmarkEnd w:id="413"/>
      <w:bookmarkEnd w:id="414"/>
      <w:r>
        <w:rPr>
          <w:rFonts w:hint="eastAsia"/>
          <w:rtl/>
        </w:rPr>
        <w:t>אברהם</w:t>
      </w:r>
      <w:r>
        <w:rPr>
          <w:rtl/>
        </w:rPr>
        <w:t xml:space="preserve"> הירשזון (</w:t>
      </w:r>
      <w:r>
        <w:rPr>
          <w:rFonts w:hint="cs"/>
          <w:rtl/>
        </w:rPr>
        <w:t>הליכוד</w:t>
      </w:r>
      <w:r>
        <w:rPr>
          <w:rtl/>
        </w:rPr>
        <w:t>):</w:t>
      </w:r>
    </w:p>
    <w:p w14:paraId="64B0232A" w14:textId="77777777" w:rsidR="00000000" w:rsidRDefault="00754752">
      <w:pPr>
        <w:pStyle w:val="a0"/>
        <w:rPr>
          <w:rFonts w:hint="cs"/>
          <w:rtl/>
        </w:rPr>
      </w:pPr>
    </w:p>
    <w:p w14:paraId="5441EEAE" w14:textId="77777777" w:rsidR="00000000" w:rsidRDefault="00754752">
      <w:pPr>
        <w:pStyle w:val="a0"/>
        <w:rPr>
          <w:rFonts w:hint="cs"/>
          <w:rtl/>
        </w:rPr>
      </w:pPr>
      <w:r>
        <w:rPr>
          <w:rFonts w:hint="cs"/>
          <w:rtl/>
        </w:rPr>
        <w:t>יכול להיות, בוא נתווכח, וזכותנו גם לשנות את הנוסח. אבל שם יש אנשים שמרוויחים מעט כסף ובמשך חודשים לא יכולים להביא כסף הביתה, לא יכולים לשלם את החובות שלהם, ואני חושב שהדבר הזה הוא בלתי נסב</w:t>
      </w:r>
      <w:r>
        <w:rPr>
          <w:rFonts w:hint="cs"/>
          <w:rtl/>
        </w:rPr>
        <w:t>ל במדינת ישראל ולכן הוא צריך לבוא על פתרונו. אנחנו נקיים מחר ישיבות, אפילו אל תוך הלילה, כדי שביום רביעי נוכל להביא את הצעת החוק הזאת למליאה, ואני חושב שהיא תהווה תעודת כבוד לכל הכנסת, מימין ומשמאל. תודה רבה לך, אדוני.</w:t>
      </w:r>
    </w:p>
    <w:p w14:paraId="006E5CAF" w14:textId="77777777" w:rsidR="00000000" w:rsidRDefault="00754752">
      <w:pPr>
        <w:pStyle w:val="a0"/>
        <w:rPr>
          <w:rFonts w:hint="cs"/>
          <w:rtl/>
        </w:rPr>
      </w:pPr>
    </w:p>
    <w:p w14:paraId="24E66664" w14:textId="77777777" w:rsidR="00000000" w:rsidRDefault="00754752">
      <w:pPr>
        <w:pStyle w:val="af1"/>
        <w:rPr>
          <w:rtl/>
        </w:rPr>
      </w:pPr>
      <w:r>
        <w:rPr>
          <w:rtl/>
        </w:rPr>
        <w:t>היו"ר</w:t>
      </w:r>
      <w:r>
        <w:rPr>
          <w:rFonts w:hint="cs"/>
          <w:rtl/>
        </w:rPr>
        <w:t xml:space="preserve"> נסים דהן</w:t>
      </w:r>
      <w:r>
        <w:rPr>
          <w:rtl/>
        </w:rPr>
        <w:t>:</w:t>
      </w:r>
    </w:p>
    <w:p w14:paraId="35F2C260" w14:textId="77777777" w:rsidR="00000000" w:rsidRDefault="00754752">
      <w:pPr>
        <w:pStyle w:val="a0"/>
        <w:rPr>
          <w:rtl/>
        </w:rPr>
      </w:pPr>
    </w:p>
    <w:p w14:paraId="3D17BD1F" w14:textId="77777777" w:rsidR="00000000" w:rsidRDefault="00754752">
      <w:pPr>
        <w:pStyle w:val="a0"/>
        <w:rPr>
          <w:rFonts w:hint="cs"/>
          <w:rtl/>
        </w:rPr>
      </w:pPr>
      <w:r>
        <w:rPr>
          <w:rFonts w:hint="cs"/>
          <w:rtl/>
        </w:rPr>
        <w:t>תודה, אדוני יושב-רא</w:t>
      </w:r>
      <w:r>
        <w:rPr>
          <w:rFonts w:hint="cs"/>
          <w:rtl/>
        </w:rPr>
        <w:t xml:space="preserve">ש ועדת הכספים, חבר הכנסת הירשזון. אנחנו ממשיכים. חבר הכנסת דניאל בנלולו - אינו נוכח. חבר הכנסת משולם נהרי. </w:t>
      </w:r>
    </w:p>
    <w:p w14:paraId="52BF2122" w14:textId="77777777" w:rsidR="00000000" w:rsidRDefault="00754752">
      <w:pPr>
        <w:pStyle w:val="a0"/>
        <w:rPr>
          <w:rFonts w:hint="cs"/>
          <w:rtl/>
        </w:rPr>
      </w:pPr>
    </w:p>
    <w:p w14:paraId="0966EB26" w14:textId="77777777" w:rsidR="00000000" w:rsidRDefault="00754752">
      <w:pPr>
        <w:pStyle w:val="a"/>
        <w:rPr>
          <w:rtl/>
        </w:rPr>
      </w:pPr>
      <w:bookmarkStart w:id="415" w:name="FS000000498T07_06_2004_21_22_00"/>
      <w:bookmarkStart w:id="416" w:name="_Toc75097294"/>
      <w:bookmarkEnd w:id="415"/>
      <w:r>
        <w:rPr>
          <w:rFonts w:hint="eastAsia"/>
          <w:rtl/>
        </w:rPr>
        <w:t>משולם</w:t>
      </w:r>
      <w:r>
        <w:rPr>
          <w:rtl/>
        </w:rPr>
        <w:t xml:space="preserve"> נהרי (ש"ס):</w:t>
      </w:r>
      <w:bookmarkEnd w:id="416"/>
    </w:p>
    <w:p w14:paraId="4C57C375" w14:textId="77777777" w:rsidR="00000000" w:rsidRDefault="00754752">
      <w:pPr>
        <w:pStyle w:val="a0"/>
        <w:rPr>
          <w:rFonts w:hint="cs"/>
          <w:rtl/>
        </w:rPr>
      </w:pPr>
    </w:p>
    <w:p w14:paraId="5DF23140" w14:textId="77777777" w:rsidR="00000000" w:rsidRDefault="00754752">
      <w:pPr>
        <w:pStyle w:val="a0"/>
        <w:rPr>
          <w:rFonts w:hint="cs"/>
          <w:rtl/>
        </w:rPr>
      </w:pPr>
      <w:r>
        <w:rPr>
          <w:rFonts w:hint="cs"/>
          <w:rtl/>
        </w:rPr>
        <w:t>אדוני היושב-ראש, חברי חברי הכנסת, קורה פה דבר מאוד מוזר. ממשלה שאטמה את לבה למצוקות של עובדי הרשויות, מה שאף ממשלה לא העזה לעשות</w:t>
      </w:r>
      <w:r>
        <w:rPr>
          <w:rFonts w:hint="cs"/>
          <w:rtl/>
        </w:rPr>
        <w:t xml:space="preserve">. יש דברים שיש הסכמות עליהם. יש דברים שכולם מסכימים בהם. שאלת קיום של אדם </w:t>
      </w:r>
      <w:r>
        <w:rPr>
          <w:rtl/>
        </w:rPr>
        <w:t>–</w:t>
      </w:r>
      <w:r>
        <w:rPr>
          <w:rFonts w:hint="cs"/>
          <w:rtl/>
        </w:rPr>
        <w:t xml:space="preserve"> על זה אין ויכוח, צריך לדאוג לו. לא כל שכן אדם שעמל ויגע, לא יקבל את השכר? אני שומע חברי כנסת שמצטטים את המקורות, נכון, כתוב במקורות, אבל אנחנו צריכים להקדים לפני כן, לא לחכות כדי ל</w:t>
      </w:r>
      <w:r>
        <w:rPr>
          <w:rFonts w:hint="cs"/>
          <w:rtl/>
        </w:rPr>
        <w:t xml:space="preserve">הבין שלא תלין פעולת שכיר עד בוקר. פה לא מדובר על בוקר. פה מדובר על חרפת רעב. עיכבו, לא נתנו, ממשלה שאטמה את לבה. </w:t>
      </w:r>
    </w:p>
    <w:p w14:paraId="2F58449C" w14:textId="77777777" w:rsidR="00000000" w:rsidRDefault="00754752">
      <w:pPr>
        <w:pStyle w:val="a0"/>
        <w:rPr>
          <w:rFonts w:hint="cs"/>
          <w:rtl/>
        </w:rPr>
      </w:pPr>
    </w:p>
    <w:p w14:paraId="684CDEC6" w14:textId="77777777" w:rsidR="00000000" w:rsidRDefault="00754752">
      <w:pPr>
        <w:pStyle w:val="a0"/>
        <w:rPr>
          <w:rFonts w:hint="cs"/>
          <w:rtl/>
        </w:rPr>
      </w:pPr>
      <w:r>
        <w:rPr>
          <w:rFonts w:hint="cs"/>
          <w:rtl/>
        </w:rPr>
        <w:t>אף ממשלה לא העזה לעשות מה שהממשלה הזאת עושה, והיום אנחנו מברכים אותה. צריך לברך אותה על שהואילה בטובה להגיש הצעת חוק. כאילו לא היה אפשר לעשות</w:t>
      </w:r>
      <w:r>
        <w:rPr>
          <w:rFonts w:hint="cs"/>
          <w:rtl/>
        </w:rPr>
        <w:t xml:space="preserve"> את הדבר הזה לפני כן. </w:t>
      </w:r>
    </w:p>
    <w:p w14:paraId="680B446B" w14:textId="77777777" w:rsidR="00000000" w:rsidRDefault="00754752">
      <w:pPr>
        <w:pStyle w:val="a0"/>
        <w:rPr>
          <w:rFonts w:hint="cs"/>
          <w:rtl/>
        </w:rPr>
      </w:pPr>
    </w:p>
    <w:p w14:paraId="134CABB1" w14:textId="77777777" w:rsidR="00000000" w:rsidRDefault="00754752">
      <w:pPr>
        <w:pStyle w:val="a0"/>
        <w:rPr>
          <w:rFonts w:hint="cs"/>
          <w:rtl/>
        </w:rPr>
      </w:pPr>
      <w:r>
        <w:rPr>
          <w:rFonts w:hint="cs"/>
          <w:rtl/>
        </w:rPr>
        <w:t>ואני אומר, שאלמלא כל המחאה שהיתה של תנועת ש"ס ושל המגזר החרדי, אלמלא שיבוש עבודת הכנסת והאיום להמשיך ולשבש את עבודת הכנסת, מתוך כאב, לא כגימיק תקשורתי, אלא מתוך כאב - כי כשנפגשים עם האנשים הללו רואים לאיזו חרפת רעב הם הגיעו, רואים א</w:t>
      </w:r>
      <w:r>
        <w:rPr>
          <w:rFonts w:hint="cs"/>
          <w:rtl/>
        </w:rPr>
        <w:t>נשים שהם סולתה ושמנה של החברה, של הציבור הישראלי, רואים אותם איך הם מתבזים וחיים בלי אוכל, רבנים, עובדי מועצות דתיות, רשויות מקומיות. איך אפשר להפקיר אותם בצורה כזאת? וש"ס נשאה את הדגל ולא חיכתה לרגע האחרון, אלא הפגינה ועשתה דברים חריגים שהכנסת לא ידעה, לא</w:t>
      </w:r>
      <w:r>
        <w:rPr>
          <w:rFonts w:hint="cs"/>
          <w:rtl/>
        </w:rPr>
        <w:t xml:space="preserve"> חשבה שיגיעו למצב כזה, מצב שיצטרכו לגרור אותם מתוך אולם המליאה, וזה מתוך כאב. אלה הדברים. </w:t>
      </w:r>
    </w:p>
    <w:p w14:paraId="7F637193" w14:textId="77777777" w:rsidR="00000000" w:rsidRDefault="00754752">
      <w:pPr>
        <w:pStyle w:val="a0"/>
        <w:rPr>
          <w:rFonts w:hint="cs"/>
          <w:rtl/>
        </w:rPr>
      </w:pPr>
    </w:p>
    <w:p w14:paraId="25091129" w14:textId="77777777" w:rsidR="00000000" w:rsidRDefault="00754752">
      <w:pPr>
        <w:pStyle w:val="a0"/>
        <w:rPr>
          <w:rFonts w:hint="cs"/>
          <w:rtl/>
        </w:rPr>
      </w:pPr>
      <w:r>
        <w:rPr>
          <w:rFonts w:hint="cs"/>
          <w:rtl/>
        </w:rPr>
        <w:t>והמחאה של הציבור, ולא רק באופוזיציה, יש גם מהקואליציה, וראוי לשבח יושב-ראש ועדת הכספים, שראה שהממשלה הזאת אטומה והחליט שלא תהיה שום העברה אם העובדים לא יקבלו שכר. ע</w:t>
      </w:r>
      <w:r>
        <w:rPr>
          <w:rFonts w:hint="cs"/>
          <w:rtl/>
        </w:rPr>
        <w:t xml:space="preserve">ל זה הוא ראוי לשבח. אני חושב שאלה הדברים שאילצו את הממשלה בלית ברירה לבוא ולהגיש הצעת חוק, למצוא דרך כדי שיוכלו העובדים לקבל את שכרם. </w:t>
      </w:r>
    </w:p>
    <w:p w14:paraId="67E41601" w14:textId="77777777" w:rsidR="00000000" w:rsidRDefault="00754752">
      <w:pPr>
        <w:pStyle w:val="a0"/>
        <w:rPr>
          <w:rFonts w:hint="cs"/>
          <w:rtl/>
        </w:rPr>
      </w:pPr>
    </w:p>
    <w:p w14:paraId="342D0279" w14:textId="77777777" w:rsidR="00000000" w:rsidRDefault="00754752">
      <w:pPr>
        <w:pStyle w:val="a0"/>
        <w:rPr>
          <w:rFonts w:hint="cs"/>
          <w:rtl/>
        </w:rPr>
      </w:pPr>
      <w:r>
        <w:rPr>
          <w:rFonts w:hint="cs"/>
          <w:rtl/>
        </w:rPr>
        <w:t>אני וחברי נתמוך בהצעת החוק הזאת, אף שאני לא מאמין שהיא מכסה במאה אחוז ופותרת את כל הבעיות, ולו כדי להקטין במעט את הסבל ש</w:t>
      </w:r>
      <w:r>
        <w:rPr>
          <w:rFonts w:hint="cs"/>
          <w:rtl/>
        </w:rPr>
        <w:t>ממשלה רעה זו גורמת לאזרחיה. תודה.</w:t>
      </w:r>
    </w:p>
    <w:p w14:paraId="3DC4BB31" w14:textId="77777777" w:rsidR="00000000" w:rsidRDefault="00754752">
      <w:pPr>
        <w:pStyle w:val="a0"/>
        <w:rPr>
          <w:rFonts w:hint="cs"/>
          <w:rtl/>
        </w:rPr>
      </w:pPr>
    </w:p>
    <w:p w14:paraId="3F4E1B78" w14:textId="77777777" w:rsidR="00000000" w:rsidRDefault="00754752">
      <w:pPr>
        <w:pStyle w:val="af1"/>
        <w:rPr>
          <w:rtl/>
        </w:rPr>
      </w:pPr>
      <w:r>
        <w:rPr>
          <w:rtl/>
        </w:rPr>
        <w:t>היו"ר</w:t>
      </w:r>
      <w:r>
        <w:rPr>
          <w:rFonts w:hint="cs"/>
          <w:rtl/>
        </w:rPr>
        <w:t xml:space="preserve"> נסים דהן</w:t>
      </w:r>
      <w:r>
        <w:rPr>
          <w:rtl/>
        </w:rPr>
        <w:t>:</w:t>
      </w:r>
    </w:p>
    <w:p w14:paraId="3280AE2D" w14:textId="77777777" w:rsidR="00000000" w:rsidRDefault="00754752">
      <w:pPr>
        <w:pStyle w:val="a0"/>
        <w:rPr>
          <w:rtl/>
        </w:rPr>
      </w:pPr>
    </w:p>
    <w:p w14:paraId="0DA6B730" w14:textId="77777777" w:rsidR="00000000" w:rsidRDefault="00754752">
      <w:pPr>
        <w:pStyle w:val="a0"/>
        <w:rPr>
          <w:rFonts w:hint="cs"/>
          <w:rtl/>
        </w:rPr>
      </w:pPr>
      <w:r>
        <w:rPr>
          <w:rFonts w:hint="cs"/>
          <w:rtl/>
        </w:rPr>
        <w:t xml:space="preserve">תודה. חבר הכנסת גדעון סער, בבקשה. </w:t>
      </w:r>
    </w:p>
    <w:p w14:paraId="4FCE60D0" w14:textId="77777777" w:rsidR="00000000" w:rsidRDefault="00754752">
      <w:pPr>
        <w:pStyle w:val="a0"/>
        <w:rPr>
          <w:rFonts w:hint="cs"/>
          <w:rtl/>
        </w:rPr>
      </w:pPr>
    </w:p>
    <w:p w14:paraId="3B64E421" w14:textId="77777777" w:rsidR="00000000" w:rsidRDefault="00754752">
      <w:pPr>
        <w:pStyle w:val="a"/>
        <w:rPr>
          <w:rtl/>
        </w:rPr>
      </w:pPr>
      <w:bookmarkStart w:id="417" w:name="FS000001027T07_06_2004_21_25_24"/>
      <w:bookmarkStart w:id="418" w:name="_Toc75097295"/>
      <w:bookmarkEnd w:id="417"/>
      <w:r>
        <w:rPr>
          <w:rFonts w:hint="eastAsia"/>
          <w:rtl/>
        </w:rPr>
        <w:t>גדעון</w:t>
      </w:r>
      <w:r>
        <w:rPr>
          <w:rtl/>
        </w:rPr>
        <w:t xml:space="preserve"> סער (הליכוד):</w:t>
      </w:r>
      <w:bookmarkEnd w:id="418"/>
    </w:p>
    <w:p w14:paraId="2890944A" w14:textId="77777777" w:rsidR="00000000" w:rsidRDefault="00754752">
      <w:pPr>
        <w:pStyle w:val="a0"/>
        <w:rPr>
          <w:rFonts w:hint="cs"/>
          <w:rtl/>
        </w:rPr>
      </w:pPr>
    </w:p>
    <w:p w14:paraId="4D95AD9A" w14:textId="77777777" w:rsidR="00000000" w:rsidRDefault="00754752">
      <w:pPr>
        <w:pStyle w:val="a0"/>
        <w:rPr>
          <w:rFonts w:hint="cs"/>
          <w:rtl/>
        </w:rPr>
      </w:pPr>
      <w:r>
        <w:rPr>
          <w:rFonts w:hint="cs"/>
          <w:rtl/>
        </w:rPr>
        <w:t>אדוני היושב-ראש, כנסת נכבדה, לפני חמישה ימים, כפי שאמר יושב-ראש ועדת הכספים, חברי חבר הכנסת אברהם הירשזון, נכחנו שנינו בדיון שהתקיים בלשכת שר האוצר</w:t>
      </w:r>
      <w:r>
        <w:rPr>
          <w:rFonts w:hint="cs"/>
          <w:rtl/>
        </w:rPr>
        <w:t xml:space="preserve"> בהשתתפות שר הפנים, השר מאיר שטרית, פקידים בכירים, וזו היתה ישיבה שהתקיימה גם בהמשך לישיבה שכינסתי בסיעת הליכוד, בהשתתפות כל ראשי הרשויות של הליכוד, שבה באמת הזעקה היתה גדולה, ונדמה לי שהיתה לכך גם תרומה למהירות הטיפול. </w:t>
      </w:r>
    </w:p>
    <w:p w14:paraId="0231DB2B" w14:textId="77777777" w:rsidR="00000000" w:rsidRDefault="00754752">
      <w:pPr>
        <w:pStyle w:val="a0"/>
        <w:rPr>
          <w:rFonts w:hint="cs"/>
          <w:rtl/>
        </w:rPr>
      </w:pPr>
    </w:p>
    <w:p w14:paraId="4DB1BB84" w14:textId="77777777" w:rsidR="00000000" w:rsidRDefault="00754752">
      <w:pPr>
        <w:pStyle w:val="a0"/>
        <w:rPr>
          <w:rFonts w:hint="cs"/>
          <w:rtl/>
        </w:rPr>
      </w:pPr>
      <w:r>
        <w:rPr>
          <w:rFonts w:hint="cs"/>
          <w:rtl/>
        </w:rPr>
        <w:t>אנחנו עמדנו באותו דיון על כך שקיים</w:t>
      </w:r>
      <w:r>
        <w:rPr>
          <w:rFonts w:hint="cs"/>
          <w:rtl/>
        </w:rPr>
        <w:t xml:space="preserve"> צורך וקיימת דחיפות בלתי רגילה, כאשר אחד משלושת המחסומים כפי שהוצגו באותו דיון היה העניין הזה של העיקול, שכתוצאה ממנו יש קושי בהעברת סכומים לרשויות המקומיות שנועדים לתשלום משכורות לעובדים, אבל בפועל הם מעוקלים. ואמרנו גם באותו דיון, שכשם שצריכה להיות דחיפו</w:t>
      </w:r>
      <w:r>
        <w:rPr>
          <w:rFonts w:hint="cs"/>
          <w:rtl/>
        </w:rPr>
        <w:t xml:space="preserve">ת בטיפול של הממשלה, אותו עיקרון צריך לעמוד בטיפול הפרלמנטרי, ואנחנו בוודאי נפעל באופן כזה ברגע שהצעה כזאת תגיע לכנסת. </w:t>
      </w:r>
    </w:p>
    <w:p w14:paraId="367387F4" w14:textId="77777777" w:rsidR="00000000" w:rsidRDefault="00754752">
      <w:pPr>
        <w:pStyle w:val="a0"/>
        <w:rPr>
          <w:rFonts w:hint="cs"/>
          <w:rtl/>
        </w:rPr>
      </w:pPr>
    </w:p>
    <w:p w14:paraId="093373AF" w14:textId="77777777" w:rsidR="00000000" w:rsidRDefault="00754752">
      <w:pPr>
        <w:pStyle w:val="a0"/>
        <w:rPr>
          <w:rFonts w:hint="cs"/>
          <w:rtl/>
        </w:rPr>
      </w:pPr>
      <w:r>
        <w:rPr>
          <w:rFonts w:hint="cs"/>
          <w:rtl/>
        </w:rPr>
        <w:t>על כן אני מבקש גם לשבח את יושב-ראש ועדת הכנסת ואת חברנו חבר הכנסת רוני בר-און. כאשר הגיעה הצעת החוק הבוקר, פטרנו אותה בוועדת הכנסת מחובת</w:t>
      </w:r>
      <w:r>
        <w:rPr>
          <w:rFonts w:hint="cs"/>
          <w:rtl/>
        </w:rPr>
        <w:t xml:space="preserve"> הנחה, וכתוצאה מכך התאפשר להביא אותה כאן לאישור בקריאה הראשונה. אני משוכנע שכאשר ההצעה תועבר, כפי שראוי לה, לטיפול בוועדת הכספים על-ידי אברהם הירשזון, אותו עיקרון  של טיפול דחוף, כמתחייב מנושא שלכולם ברור שהוא נושא של דיני נפשות, יהיה גם בוועדה בראשות אברה</w:t>
      </w:r>
      <w:r>
        <w:rPr>
          <w:rFonts w:hint="cs"/>
          <w:rtl/>
        </w:rPr>
        <w:t xml:space="preserve">ם הירשזון, ונוכל להשלים השבוע הזה בעזרת השם את החקיקה. </w:t>
      </w:r>
    </w:p>
    <w:p w14:paraId="15E9C476" w14:textId="77777777" w:rsidR="00000000" w:rsidRDefault="00754752">
      <w:pPr>
        <w:pStyle w:val="a0"/>
        <w:rPr>
          <w:rFonts w:hint="cs"/>
          <w:rtl/>
        </w:rPr>
      </w:pPr>
    </w:p>
    <w:p w14:paraId="4422AC12" w14:textId="77777777" w:rsidR="00000000" w:rsidRDefault="00754752">
      <w:pPr>
        <w:pStyle w:val="a0"/>
        <w:rPr>
          <w:rFonts w:hint="cs"/>
          <w:rtl/>
        </w:rPr>
      </w:pPr>
      <w:r>
        <w:rPr>
          <w:rFonts w:hint="cs"/>
          <w:rtl/>
        </w:rPr>
        <w:t>עלה גם נושא שירותי הדת והמועצות הדתיות - עלה היום בישיבת סיעת הליכוד - הצורך בפתרון. בהקשר זה הבטיח לנו השר שטרית, השר במשרד האוצר, שבישיבת הממשלה בשבוע הבא יאושר דבר חקיקה, אני לא רוצה להגיד דומה, א</w:t>
      </w:r>
      <w:r>
        <w:rPr>
          <w:rFonts w:hint="cs"/>
          <w:rtl/>
        </w:rPr>
        <w:t xml:space="preserve">בל שיש בו משום מענה על המצוקה גם במועצות הדתיות, בתחום שירותי הדת, והדבר הזה יאפשר להביא פתרון חקיקתי שגם אותו נקדם בדחיפות הראויה. אני מודה לך, אדוני היושב-ראש. </w:t>
      </w:r>
    </w:p>
    <w:p w14:paraId="01301A24" w14:textId="77777777" w:rsidR="00000000" w:rsidRDefault="00754752">
      <w:pPr>
        <w:pStyle w:val="a0"/>
        <w:rPr>
          <w:rFonts w:hint="cs"/>
          <w:rtl/>
        </w:rPr>
      </w:pPr>
    </w:p>
    <w:p w14:paraId="2D678443" w14:textId="77777777" w:rsidR="00000000" w:rsidRDefault="00754752">
      <w:pPr>
        <w:pStyle w:val="af1"/>
        <w:rPr>
          <w:rtl/>
        </w:rPr>
      </w:pPr>
      <w:r>
        <w:rPr>
          <w:rtl/>
        </w:rPr>
        <w:t>היו"ר</w:t>
      </w:r>
      <w:r>
        <w:rPr>
          <w:rFonts w:hint="cs"/>
          <w:rtl/>
        </w:rPr>
        <w:t xml:space="preserve"> נסים דהן</w:t>
      </w:r>
      <w:r>
        <w:rPr>
          <w:rtl/>
        </w:rPr>
        <w:t>:</w:t>
      </w:r>
    </w:p>
    <w:p w14:paraId="7749C61F" w14:textId="77777777" w:rsidR="00000000" w:rsidRDefault="00754752">
      <w:pPr>
        <w:pStyle w:val="a0"/>
        <w:rPr>
          <w:rtl/>
        </w:rPr>
      </w:pPr>
    </w:p>
    <w:p w14:paraId="6442790D" w14:textId="77777777" w:rsidR="00000000" w:rsidRDefault="00754752">
      <w:pPr>
        <w:pStyle w:val="a0"/>
        <w:rPr>
          <w:rFonts w:hint="cs"/>
          <w:rtl/>
        </w:rPr>
      </w:pPr>
      <w:r>
        <w:rPr>
          <w:rFonts w:hint="cs"/>
          <w:rtl/>
        </w:rPr>
        <w:t>תודה, אדוני הדובר. אני רק רוצה להעיר, שאני מאוד מקווה שהדחיפות המשותפת לכול</w:t>
      </w:r>
      <w:r>
        <w:rPr>
          <w:rFonts w:hint="cs"/>
          <w:rtl/>
        </w:rPr>
        <w:t xml:space="preserve">נו לפתור את הבעיה לא תעשה חקיקה חפיפית, שטחית מאוד, שבסוף יתברר שלא תפתור את הבעיה. </w:t>
      </w:r>
    </w:p>
    <w:p w14:paraId="652ACB9A" w14:textId="77777777" w:rsidR="00000000" w:rsidRDefault="00754752">
      <w:pPr>
        <w:pStyle w:val="a0"/>
        <w:rPr>
          <w:rFonts w:hint="cs"/>
          <w:rtl/>
        </w:rPr>
      </w:pPr>
    </w:p>
    <w:p w14:paraId="35D1B1A8" w14:textId="77777777" w:rsidR="00000000" w:rsidRDefault="00754752">
      <w:pPr>
        <w:pStyle w:val="-"/>
        <w:rPr>
          <w:rtl/>
        </w:rPr>
      </w:pPr>
      <w:bookmarkStart w:id="419" w:name="FS000001027T07_06_2004_21_29_08C"/>
      <w:bookmarkEnd w:id="419"/>
      <w:r>
        <w:rPr>
          <w:rtl/>
        </w:rPr>
        <w:t>גדעון סער (הליכוד):</w:t>
      </w:r>
    </w:p>
    <w:p w14:paraId="48994449" w14:textId="77777777" w:rsidR="00000000" w:rsidRDefault="00754752">
      <w:pPr>
        <w:pStyle w:val="a0"/>
        <w:rPr>
          <w:rtl/>
        </w:rPr>
      </w:pPr>
    </w:p>
    <w:p w14:paraId="3ADD7E95" w14:textId="77777777" w:rsidR="00000000" w:rsidRDefault="00754752">
      <w:pPr>
        <w:pStyle w:val="a0"/>
        <w:rPr>
          <w:rFonts w:hint="cs"/>
          <w:rtl/>
        </w:rPr>
      </w:pPr>
      <w:r>
        <w:rPr>
          <w:rFonts w:hint="cs"/>
          <w:rtl/>
        </w:rPr>
        <w:t>אנחנו סומכים גם על היושב-ראש וגם על חברי ועדת הכספים.</w:t>
      </w:r>
    </w:p>
    <w:p w14:paraId="5E4E00B4" w14:textId="77777777" w:rsidR="00000000" w:rsidRDefault="00754752">
      <w:pPr>
        <w:pStyle w:val="a0"/>
        <w:rPr>
          <w:rFonts w:hint="cs"/>
          <w:rtl/>
        </w:rPr>
      </w:pPr>
    </w:p>
    <w:p w14:paraId="717DECC7" w14:textId="77777777" w:rsidR="00000000" w:rsidRDefault="00754752">
      <w:pPr>
        <w:pStyle w:val="af1"/>
        <w:rPr>
          <w:rtl/>
        </w:rPr>
      </w:pPr>
      <w:r>
        <w:rPr>
          <w:rtl/>
        </w:rPr>
        <w:t>היו"ר</w:t>
      </w:r>
      <w:r>
        <w:rPr>
          <w:rFonts w:hint="cs"/>
          <w:rtl/>
        </w:rPr>
        <w:t xml:space="preserve"> נסים דהן</w:t>
      </w:r>
      <w:r>
        <w:rPr>
          <w:rtl/>
        </w:rPr>
        <w:t>:</w:t>
      </w:r>
    </w:p>
    <w:p w14:paraId="06F18402" w14:textId="77777777" w:rsidR="00000000" w:rsidRDefault="00754752">
      <w:pPr>
        <w:pStyle w:val="a0"/>
        <w:rPr>
          <w:rtl/>
        </w:rPr>
      </w:pPr>
    </w:p>
    <w:p w14:paraId="7A6201FC" w14:textId="77777777" w:rsidR="00000000" w:rsidRDefault="00754752">
      <w:pPr>
        <w:pStyle w:val="a0"/>
        <w:rPr>
          <w:rFonts w:hint="cs"/>
          <w:rtl/>
        </w:rPr>
      </w:pPr>
      <w:r>
        <w:rPr>
          <w:rFonts w:hint="cs"/>
          <w:rtl/>
        </w:rPr>
        <w:t>זאת בדיוק הבעיה. חבר הכנסת איוב קרא, אחריו - חבר הכנסת אריה אלדד, אחריו - חבר</w:t>
      </w:r>
      <w:r>
        <w:rPr>
          <w:rFonts w:hint="cs"/>
          <w:rtl/>
        </w:rPr>
        <w:t xml:space="preserve"> הכנסת בר-און, ואחריו - חבר הכנסת דהאמשה. אחרון הדוברים - חבר הכנסת וקנין.</w:t>
      </w:r>
    </w:p>
    <w:p w14:paraId="1CF328C5" w14:textId="77777777" w:rsidR="00000000" w:rsidRDefault="00754752">
      <w:pPr>
        <w:pStyle w:val="a0"/>
        <w:rPr>
          <w:rFonts w:hint="cs"/>
          <w:rtl/>
        </w:rPr>
      </w:pPr>
    </w:p>
    <w:p w14:paraId="376FC9BC" w14:textId="77777777" w:rsidR="00000000" w:rsidRDefault="00754752">
      <w:pPr>
        <w:pStyle w:val="a"/>
        <w:rPr>
          <w:rtl/>
        </w:rPr>
      </w:pPr>
      <w:bookmarkStart w:id="420" w:name="FS000000475T07_06_2004_21_29_29"/>
      <w:bookmarkStart w:id="421" w:name="_Toc75097296"/>
      <w:bookmarkEnd w:id="420"/>
      <w:r>
        <w:rPr>
          <w:rFonts w:hint="eastAsia"/>
          <w:rtl/>
        </w:rPr>
        <w:t>איוב</w:t>
      </w:r>
      <w:r>
        <w:rPr>
          <w:rtl/>
        </w:rPr>
        <w:t xml:space="preserve"> קרא (הליכוד):</w:t>
      </w:r>
      <w:bookmarkEnd w:id="421"/>
    </w:p>
    <w:p w14:paraId="569B05AA" w14:textId="77777777" w:rsidR="00000000" w:rsidRDefault="00754752">
      <w:pPr>
        <w:pStyle w:val="a0"/>
        <w:rPr>
          <w:rFonts w:hint="cs"/>
          <w:rtl/>
        </w:rPr>
      </w:pPr>
    </w:p>
    <w:p w14:paraId="143538D5" w14:textId="77777777" w:rsidR="00000000" w:rsidRDefault="00754752">
      <w:pPr>
        <w:pStyle w:val="a0"/>
        <w:rPr>
          <w:rFonts w:hint="cs"/>
          <w:rtl/>
        </w:rPr>
      </w:pPr>
      <w:r>
        <w:rPr>
          <w:rFonts w:hint="cs"/>
          <w:rtl/>
        </w:rPr>
        <w:t xml:space="preserve">אדוני היושב-ראש, חברי חברי הכנסת, ראשית כול אני רוצה לברך את השר פורז על היוזמה הברוכה, ואני חושב שטוב מאוחר מאשר לעולם לא. זה היה דבר שצריך </w:t>
      </w:r>
      <w:r>
        <w:rPr>
          <w:rtl/>
        </w:rPr>
        <w:t>–</w:t>
      </w:r>
      <w:r>
        <w:rPr>
          <w:rFonts w:hint="cs"/>
          <w:rtl/>
        </w:rPr>
        <w:t xml:space="preserve"> כן, כן, אני חייב </w:t>
      </w:r>
      <w:r>
        <w:rPr>
          <w:rFonts w:hint="cs"/>
          <w:rtl/>
        </w:rPr>
        <w:t>לברך את השר פורז, כי יותר טוב מאוחר מאשר לעולם לא.</w:t>
      </w:r>
    </w:p>
    <w:p w14:paraId="58D1F056" w14:textId="77777777" w:rsidR="00000000" w:rsidRDefault="00754752">
      <w:pPr>
        <w:pStyle w:val="a0"/>
        <w:rPr>
          <w:rFonts w:hint="cs"/>
          <w:rtl/>
        </w:rPr>
      </w:pPr>
    </w:p>
    <w:p w14:paraId="08FDEC7C" w14:textId="77777777" w:rsidR="00000000" w:rsidRDefault="00754752">
      <w:pPr>
        <w:pStyle w:val="af0"/>
        <w:rPr>
          <w:rtl/>
        </w:rPr>
      </w:pPr>
      <w:r>
        <w:rPr>
          <w:rFonts w:hint="eastAsia"/>
          <w:rtl/>
        </w:rPr>
        <w:t>נסים</w:t>
      </w:r>
      <w:r>
        <w:rPr>
          <w:rtl/>
        </w:rPr>
        <w:t xml:space="preserve"> זאב (ש"ס):</w:t>
      </w:r>
    </w:p>
    <w:p w14:paraId="10661157" w14:textId="77777777" w:rsidR="00000000" w:rsidRDefault="00754752">
      <w:pPr>
        <w:pStyle w:val="a0"/>
        <w:rPr>
          <w:rFonts w:hint="cs"/>
          <w:rtl/>
        </w:rPr>
      </w:pPr>
    </w:p>
    <w:p w14:paraId="36B3E43D" w14:textId="77777777" w:rsidR="00000000" w:rsidRDefault="00754752">
      <w:pPr>
        <w:pStyle w:val="a0"/>
        <w:rPr>
          <w:rFonts w:hint="cs"/>
          <w:rtl/>
        </w:rPr>
      </w:pPr>
      <w:r>
        <w:rPr>
          <w:rFonts w:hint="cs"/>
          <w:rtl/>
        </w:rPr>
        <w:t xml:space="preserve">הוא כל היום יושב פה כדי לשמוע את הברכה שלך. </w:t>
      </w:r>
    </w:p>
    <w:p w14:paraId="2E47C364" w14:textId="77777777" w:rsidR="00000000" w:rsidRDefault="00754752">
      <w:pPr>
        <w:pStyle w:val="a0"/>
        <w:rPr>
          <w:rFonts w:hint="cs"/>
          <w:rtl/>
        </w:rPr>
      </w:pPr>
    </w:p>
    <w:p w14:paraId="121F94E5" w14:textId="77777777" w:rsidR="00000000" w:rsidRDefault="00754752">
      <w:pPr>
        <w:pStyle w:val="-"/>
        <w:rPr>
          <w:rtl/>
        </w:rPr>
      </w:pPr>
      <w:bookmarkStart w:id="422" w:name="FS000000475T07_06_2004_21_30_15C"/>
      <w:bookmarkEnd w:id="422"/>
      <w:r>
        <w:rPr>
          <w:rtl/>
        </w:rPr>
        <w:t>איוב קרא (הליכוד):</w:t>
      </w:r>
    </w:p>
    <w:p w14:paraId="609FC631" w14:textId="77777777" w:rsidR="00000000" w:rsidRDefault="00754752">
      <w:pPr>
        <w:pStyle w:val="a0"/>
        <w:rPr>
          <w:rtl/>
        </w:rPr>
      </w:pPr>
    </w:p>
    <w:p w14:paraId="6C833E0F" w14:textId="77777777" w:rsidR="00000000" w:rsidRDefault="00754752">
      <w:pPr>
        <w:pStyle w:val="a0"/>
        <w:rPr>
          <w:rFonts w:hint="cs"/>
          <w:rtl/>
        </w:rPr>
      </w:pPr>
      <w:r>
        <w:rPr>
          <w:rFonts w:hint="cs"/>
          <w:rtl/>
        </w:rPr>
        <w:t>אני מברך אותו. כשעושים דברים טובים, תמיד צריך לחזק את האנשים  שעושים טוב. אני מברך את יושב-ראש ועדת הכנסת, שהביא לפטור מח</w:t>
      </w:r>
      <w:r>
        <w:rPr>
          <w:rFonts w:hint="cs"/>
          <w:rtl/>
        </w:rPr>
        <w:t xml:space="preserve">ובת הנחה, וגם את יושב-ראש ועדת הכספים היוזם, ונכונה לו עוד עבודה רבה בדרך, ואת יושב-ראש הקואליציה וכל מי שטרח כדי שנגיע לפה, למליאה, לדיון הזה. אני מקווה שעד יום רביעי נעביר את הצעת החוק. </w:t>
      </w:r>
    </w:p>
    <w:p w14:paraId="01F0B3BF" w14:textId="77777777" w:rsidR="00000000" w:rsidRDefault="00754752">
      <w:pPr>
        <w:pStyle w:val="a0"/>
        <w:ind w:firstLine="720"/>
        <w:rPr>
          <w:rFonts w:hint="cs"/>
          <w:rtl/>
        </w:rPr>
      </w:pPr>
    </w:p>
    <w:p w14:paraId="0A2C6841" w14:textId="77777777" w:rsidR="00000000" w:rsidRDefault="00754752">
      <w:pPr>
        <w:pStyle w:val="af0"/>
        <w:rPr>
          <w:rtl/>
        </w:rPr>
      </w:pPr>
      <w:r>
        <w:rPr>
          <w:rFonts w:hint="eastAsia"/>
          <w:rtl/>
        </w:rPr>
        <w:t>יצחק</w:t>
      </w:r>
      <w:r>
        <w:rPr>
          <w:rtl/>
        </w:rPr>
        <w:t xml:space="preserve"> וקנין (ש"ס):</w:t>
      </w:r>
    </w:p>
    <w:p w14:paraId="64A82C20" w14:textId="77777777" w:rsidR="00000000" w:rsidRDefault="00754752">
      <w:pPr>
        <w:pStyle w:val="a0"/>
        <w:rPr>
          <w:rFonts w:hint="cs"/>
          <w:rtl/>
        </w:rPr>
      </w:pPr>
    </w:p>
    <w:p w14:paraId="22B1C665" w14:textId="77777777" w:rsidR="00000000" w:rsidRDefault="00754752">
      <w:pPr>
        <w:pStyle w:val="a0"/>
        <w:rPr>
          <w:rFonts w:hint="cs"/>
          <w:rtl/>
        </w:rPr>
      </w:pPr>
      <w:r>
        <w:rPr>
          <w:rFonts w:hint="cs"/>
          <w:rtl/>
        </w:rPr>
        <w:t xml:space="preserve">אני מקווה שהברכה לא תהיה לבטלה. </w:t>
      </w:r>
    </w:p>
    <w:p w14:paraId="1914E823" w14:textId="77777777" w:rsidR="00000000" w:rsidRDefault="00754752">
      <w:pPr>
        <w:pStyle w:val="a0"/>
        <w:rPr>
          <w:rFonts w:hint="cs"/>
          <w:rtl/>
        </w:rPr>
      </w:pPr>
    </w:p>
    <w:p w14:paraId="521A3937" w14:textId="77777777" w:rsidR="00000000" w:rsidRDefault="00754752">
      <w:pPr>
        <w:pStyle w:val="-"/>
        <w:rPr>
          <w:rtl/>
        </w:rPr>
      </w:pPr>
      <w:bookmarkStart w:id="423" w:name="FS000000475T07_06_2004_21_51_04C"/>
      <w:bookmarkEnd w:id="423"/>
      <w:r>
        <w:rPr>
          <w:rtl/>
        </w:rPr>
        <w:t>איוב קרא (הלי</w:t>
      </w:r>
      <w:r>
        <w:rPr>
          <w:rtl/>
        </w:rPr>
        <w:t>כוד):</w:t>
      </w:r>
    </w:p>
    <w:p w14:paraId="5311DD27" w14:textId="77777777" w:rsidR="00000000" w:rsidRDefault="00754752">
      <w:pPr>
        <w:pStyle w:val="a0"/>
        <w:rPr>
          <w:rtl/>
        </w:rPr>
      </w:pPr>
    </w:p>
    <w:p w14:paraId="6F5E09C4" w14:textId="77777777" w:rsidR="00000000" w:rsidRDefault="00754752">
      <w:pPr>
        <w:pStyle w:val="a0"/>
        <w:rPr>
          <w:rFonts w:hint="cs"/>
          <w:rtl/>
        </w:rPr>
      </w:pPr>
      <w:r>
        <w:rPr>
          <w:rFonts w:hint="cs"/>
          <w:rtl/>
        </w:rPr>
        <w:t>חבר הכנסת וקנין, אני רוצה לומר לך, שאומנם הצעת החוק הזאת איננה מענה נכון לכל הסוגיה המוניציפלית, וטוב היה לו השר פורז - ואמרתי לו את זה - היה עושה מהפכה בשלטון המקומי, כי לדעתי כמו שהוא מתנהל היום, אף שר לא יביא את הבשורה שאנחנו מייחלים לה. לדעתי צר</w:t>
      </w:r>
      <w:r>
        <w:rPr>
          <w:rFonts w:hint="cs"/>
          <w:rtl/>
        </w:rPr>
        <w:t xml:space="preserve">יך לעשות מהפכה בשלטון המקומי, שיזכרו את השר פורז, זאת הזדמנות. לא ייתכן שהשלטון המקומי יהיה זנוח בצד וכל איש כטוב בעיניו יעשה. </w:t>
      </w:r>
    </w:p>
    <w:p w14:paraId="05A993ED" w14:textId="77777777" w:rsidR="00000000" w:rsidRDefault="00754752">
      <w:pPr>
        <w:pStyle w:val="a0"/>
        <w:rPr>
          <w:rFonts w:hint="cs"/>
          <w:rtl/>
        </w:rPr>
      </w:pPr>
    </w:p>
    <w:p w14:paraId="559C97FB" w14:textId="77777777" w:rsidR="00000000" w:rsidRDefault="00754752">
      <w:pPr>
        <w:pStyle w:val="a0"/>
        <w:rPr>
          <w:rFonts w:hint="cs"/>
          <w:rtl/>
        </w:rPr>
      </w:pPr>
      <w:r>
        <w:rPr>
          <w:rFonts w:hint="cs"/>
          <w:rtl/>
        </w:rPr>
        <w:t>אני חושב שעובד מועצה או רשות מקומית צריך שתהיה לו משכורת בטוחה, צבועה, בדיוק כמו שנקבע שהכספים שמגיעים לחינוך אי-אפשר לגעת בהם.</w:t>
      </w:r>
      <w:r>
        <w:rPr>
          <w:rFonts w:hint="cs"/>
          <w:rtl/>
        </w:rPr>
        <w:t xml:space="preserve"> כך צריך היה לעשות, ועובדי הרשויות המקומיות היו יודעים שמעבירים להם את משכורותיהם ואיש לא נוגע בהן. זה שרשות מקומית צריכה לשלם 40%, 30% או 25% ואת השאר הממשלה, הרווחה, החינוך וכו' - לא לילד הזה מייחלים ברשויות המקומיות כי אין להם מהיכן לשלם גם את ההפרש הזה</w:t>
      </w:r>
      <w:r>
        <w:rPr>
          <w:rFonts w:hint="cs"/>
          <w:rtl/>
        </w:rPr>
        <w:t xml:space="preserve">. אנחנו עדים למצב שבו הרשויות קורסות, כי ההפרשים הללו הם הון עתק על כל רשות. </w:t>
      </w:r>
    </w:p>
    <w:p w14:paraId="737F4A74" w14:textId="77777777" w:rsidR="00000000" w:rsidRDefault="00754752">
      <w:pPr>
        <w:pStyle w:val="a0"/>
        <w:rPr>
          <w:rFonts w:hint="cs"/>
          <w:rtl/>
        </w:rPr>
      </w:pPr>
    </w:p>
    <w:p w14:paraId="75582EE9" w14:textId="77777777" w:rsidR="00000000" w:rsidRDefault="00754752">
      <w:pPr>
        <w:pStyle w:val="a0"/>
        <w:rPr>
          <w:rFonts w:hint="cs"/>
          <w:rtl/>
        </w:rPr>
      </w:pPr>
      <w:r>
        <w:rPr>
          <w:rFonts w:hint="cs"/>
          <w:rtl/>
        </w:rPr>
        <w:t xml:space="preserve">אנשים לא מבינים שמי שמועסק היום ברשות המקומית צריך להיות בטוח שבסוף החודש תהיה לו המשכורת שלו בדיוק כמו עובד משרד הפנים שזוכה למשכורת בטוחה בסוף החודש. </w:t>
      </w:r>
    </w:p>
    <w:p w14:paraId="530C9AB4" w14:textId="77777777" w:rsidR="00000000" w:rsidRDefault="00754752">
      <w:pPr>
        <w:pStyle w:val="a0"/>
        <w:rPr>
          <w:rFonts w:hint="cs"/>
          <w:rtl/>
        </w:rPr>
      </w:pPr>
    </w:p>
    <w:p w14:paraId="2597C12F" w14:textId="77777777" w:rsidR="00000000" w:rsidRDefault="00754752">
      <w:pPr>
        <w:pStyle w:val="a0"/>
        <w:rPr>
          <w:rFonts w:hint="cs"/>
          <w:rtl/>
        </w:rPr>
      </w:pPr>
      <w:r>
        <w:rPr>
          <w:rFonts w:hint="cs"/>
          <w:rtl/>
        </w:rPr>
        <w:t>החוק הזה אומנם נותן מענ</w:t>
      </w:r>
      <w:r>
        <w:rPr>
          <w:rFonts w:hint="cs"/>
          <w:rtl/>
        </w:rPr>
        <w:t xml:space="preserve">ה למשכורות, אבל מה קורה עם עובדי קבלן שעובדים ברשות המקומית? מה קורה עם ספקים? מה קורה עם כל מי שיש לו נגיעה לרשות המקומית והיא איננה יכולה לשלם לו? הרי בסופו של דבר מדובר גם כאן באלפים. אומנם 20,000 עובדים של הרשויות המקומיות הם הדבר הכי חשוב, אבל יש עוד </w:t>
      </w:r>
      <w:r>
        <w:rPr>
          <w:rFonts w:hint="cs"/>
          <w:rtl/>
        </w:rPr>
        <w:t xml:space="preserve">אלפים שמועסקים דרך ספקים, וגם על זה צריך לתת מענה. הספקים הללו מעסיקים עובדים וגם חלק מהם לא מקבלים משכורות. </w:t>
      </w:r>
    </w:p>
    <w:p w14:paraId="49DB0117" w14:textId="77777777" w:rsidR="00000000" w:rsidRDefault="00754752">
      <w:pPr>
        <w:pStyle w:val="a0"/>
        <w:rPr>
          <w:rFonts w:hint="cs"/>
          <w:rtl/>
        </w:rPr>
      </w:pPr>
    </w:p>
    <w:p w14:paraId="71C5A119" w14:textId="77777777" w:rsidR="00000000" w:rsidRDefault="00754752">
      <w:pPr>
        <w:pStyle w:val="a0"/>
        <w:rPr>
          <w:rFonts w:hint="cs"/>
          <w:rtl/>
        </w:rPr>
      </w:pPr>
      <w:r>
        <w:rPr>
          <w:rFonts w:hint="cs"/>
          <w:rtl/>
        </w:rPr>
        <w:t>לכן הייתי קורא לשר פורז - אולי זה אקמול לרשויות המקומיות אבל זה לא ניתוח, וצריך לעשות ניתוח מעמיק. לא ייתכן שיש בישראל מעל 200 רשויות מקומיות שמצ</w:t>
      </w:r>
      <w:r>
        <w:rPr>
          <w:rFonts w:hint="cs"/>
          <w:rtl/>
        </w:rPr>
        <w:t>בן הכספי בכי רע. אף רשות מקומית איננה יציבה היום. כולן חיות מהיד אל הפה, והדבר הזה לא יכול להימשך. לכן הייתי קורא לשר פורז, אחרי שנסיים את החקיקה הזאת, להיכנס בעובי הקורה ולהביא את הבשורה למגזר הזה, שהוא מגזר מיוחד ומרגישים אותו בכל מקום. לכן חשוב מאוד שתצ</w:t>
      </w:r>
      <w:r>
        <w:rPr>
          <w:rFonts w:hint="cs"/>
          <w:rtl/>
        </w:rPr>
        <w:t xml:space="preserve">א למהפכה. אנחנו נסייע לך, נעזור לך, ניתן לך את כל הגיבוי, וכך אתה תירשם בהיסטוריה כמי שהביא את הבשורה הטובה. נזכור את שינוי שעשתה מהפכה בשלטון המקומי. </w:t>
      </w:r>
    </w:p>
    <w:p w14:paraId="45C242CE" w14:textId="77777777" w:rsidR="00000000" w:rsidRDefault="00754752">
      <w:pPr>
        <w:pStyle w:val="a0"/>
        <w:rPr>
          <w:rFonts w:hint="cs"/>
          <w:rtl/>
        </w:rPr>
      </w:pPr>
    </w:p>
    <w:p w14:paraId="4889A317" w14:textId="77777777" w:rsidR="00000000" w:rsidRDefault="00754752">
      <w:pPr>
        <w:pStyle w:val="af1"/>
        <w:rPr>
          <w:rtl/>
        </w:rPr>
      </w:pPr>
      <w:r>
        <w:rPr>
          <w:rtl/>
        </w:rPr>
        <w:t>היו"ר נסים דהן:</w:t>
      </w:r>
    </w:p>
    <w:p w14:paraId="6342836B" w14:textId="77777777" w:rsidR="00000000" w:rsidRDefault="00754752">
      <w:pPr>
        <w:pStyle w:val="a0"/>
        <w:rPr>
          <w:rtl/>
        </w:rPr>
      </w:pPr>
    </w:p>
    <w:p w14:paraId="09B88674" w14:textId="77777777" w:rsidR="00000000" w:rsidRDefault="00754752">
      <w:pPr>
        <w:pStyle w:val="a0"/>
        <w:rPr>
          <w:rFonts w:hint="cs"/>
          <w:rtl/>
        </w:rPr>
      </w:pPr>
      <w:r>
        <w:rPr>
          <w:rFonts w:hint="cs"/>
          <w:rtl/>
        </w:rPr>
        <w:t xml:space="preserve">תודה רבה. חבר הכנסת אריה אלדד, בבקשה. </w:t>
      </w:r>
    </w:p>
    <w:p w14:paraId="070AB6CF" w14:textId="77777777" w:rsidR="00000000" w:rsidRDefault="00754752">
      <w:pPr>
        <w:pStyle w:val="a0"/>
        <w:rPr>
          <w:rFonts w:hint="cs"/>
          <w:rtl/>
        </w:rPr>
      </w:pPr>
    </w:p>
    <w:p w14:paraId="4113CC2F" w14:textId="77777777" w:rsidR="00000000" w:rsidRDefault="00754752">
      <w:pPr>
        <w:pStyle w:val="a"/>
        <w:rPr>
          <w:rtl/>
        </w:rPr>
      </w:pPr>
      <w:bookmarkStart w:id="424" w:name="FS000001055T07_06_2004_22_00_20"/>
      <w:bookmarkStart w:id="425" w:name="_Toc75097297"/>
      <w:bookmarkEnd w:id="424"/>
      <w:r>
        <w:rPr>
          <w:rFonts w:hint="eastAsia"/>
          <w:rtl/>
        </w:rPr>
        <w:t>אריה</w:t>
      </w:r>
      <w:r>
        <w:rPr>
          <w:rtl/>
        </w:rPr>
        <w:t xml:space="preserve"> אלדד (האיחוד הלאומי - ישראל ביתנו):</w:t>
      </w:r>
      <w:bookmarkEnd w:id="425"/>
    </w:p>
    <w:p w14:paraId="2F8D0EA0" w14:textId="77777777" w:rsidR="00000000" w:rsidRDefault="00754752">
      <w:pPr>
        <w:pStyle w:val="a0"/>
        <w:rPr>
          <w:rFonts w:hint="cs"/>
          <w:rtl/>
        </w:rPr>
      </w:pPr>
    </w:p>
    <w:p w14:paraId="5176EB03" w14:textId="77777777" w:rsidR="00000000" w:rsidRDefault="00754752">
      <w:pPr>
        <w:pStyle w:val="a0"/>
        <w:rPr>
          <w:rFonts w:hint="cs"/>
          <w:rtl/>
        </w:rPr>
      </w:pPr>
      <w:r>
        <w:rPr>
          <w:rFonts w:hint="cs"/>
          <w:rtl/>
        </w:rPr>
        <w:t>אדונ</w:t>
      </w:r>
      <w:r>
        <w:rPr>
          <w:rFonts w:hint="cs"/>
          <w:rtl/>
        </w:rPr>
        <w:t xml:space="preserve">י היושב-ראש, אדוני השר, חברי חברי הכנסת, דומה כי צדק חבר הכנסת נהרי. נראים הדברים כי אם לא היו חברי הכנסת מהסיעות החרדיות שוברים את הכלים, מתקהלים במליאה, עושים הפגנה בכנסת וגורמים להרחקתם הם, לא היתה ממשלת ישראל נחלצת לעשות מעשה. </w:t>
      </w:r>
    </w:p>
    <w:p w14:paraId="5A22B897" w14:textId="77777777" w:rsidR="00000000" w:rsidRDefault="00754752">
      <w:pPr>
        <w:pStyle w:val="a0"/>
        <w:rPr>
          <w:rFonts w:hint="cs"/>
          <w:rtl/>
        </w:rPr>
      </w:pPr>
    </w:p>
    <w:p w14:paraId="01106548" w14:textId="77777777" w:rsidR="00000000" w:rsidRDefault="00754752">
      <w:pPr>
        <w:pStyle w:val="a0"/>
        <w:rPr>
          <w:rFonts w:hint="cs"/>
          <w:rtl/>
        </w:rPr>
      </w:pPr>
      <w:r>
        <w:rPr>
          <w:rFonts w:hint="cs"/>
          <w:rtl/>
        </w:rPr>
        <w:t>דומה גם כי אם לא היה נח</w:t>
      </w:r>
      <w:r>
        <w:rPr>
          <w:rFonts w:hint="cs"/>
          <w:rtl/>
        </w:rPr>
        <w:t xml:space="preserve">שף בציבור, לאחר נפילתו בקרב של רב-סרן בני ישי, השם ייקום דמו, ממנחמיה, מצבה הנואש של משפחתו, שהרשות המקומית מלינה את שכרם חודשים ארוכים, לא היינו מזדרזים היום, באיחור רב כל כך, לתקן עוול נורא זה של הלנת שכר. </w:t>
      </w:r>
    </w:p>
    <w:p w14:paraId="6D0A2843" w14:textId="77777777" w:rsidR="00000000" w:rsidRDefault="00754752">
      <w:pPr>
        <w:pStyle w:val="a0"/>
        <w:rPr>
          <w:rFonts w:hint="cs"/>
          <w:rtl/>
        </w:rPr>
      </w:pPr>
    </w:p>
    <w:p w14:paraId="39B77985" w14:textId="77777777" w:rsidR="00000000" w:rsidRDefault="00754752">
      <w:pPr>
        <w:pStyle w:val="a0"/>
        <w:rPr>
          <w:rFonts w:hint="cs"/>
          <w:rtl/>
        </w:rPr>
      </w:pPr>
      <w:r>
        <w:rPr>
          <w:rFonts w:hint="cs"/>
          <w:rtl/>
        </w:rPr>
        <w:t>לגופם של דברים, ודאי שהחוק ראוי ונחוץ, ורק צרי</w:t>
      </w:r>
      <w:r>
        <w:rPr>
          <w:rFonts w:hint="cs"/>
          <w:rtl/>
        </w:rPr>
        <w:t>ך לשאול: אם יש פתרון חוקי כזה, שאנחנו עומדים לאשרו בתוך יומיים, מדוע לא הגיעו אליו לפני עשרה חודשים? מדוע רק כשנשברים כל הכלים, כשמתרחש אסון, רק אז אנחנו מתעוררים? כמה שכבות של אטימות של שר הפנים וחירשות של שר האוצר ואדישות של שר המשפטים צריך לפצח כדי להגי</w:t>
      </w:r>
      <w:r>
        <w:rPr>
          <w:rFonts w:hint="cs"/>
          <w:rtl/>
        </w:rPr>
        <w:t>ע לתיקון עוול שנמשך כמעט שנה, כשתורת ישראל, אותו קודקס חוקים מופלא שכל אבירי הקידמה משינוי נוטים לבזות אותו כל כך, אוסרת הלנת שכר של יום אחד? פה רומסים את החוק במשך שנה. איזה שיעור מלמדת מדינת ישראל את אזרחיה - שרק שבירת כל הכלים פועלת? שרק אסון מצליח לזעז</w:t>
      </w:r>
      <w:r>
        <w:rPr>
          <w:rFonts w:hint="cs"/>
          <w:rtl/>
        </w:rPr>
        <w:t xml:space="preserve">ע אותנו? שרק איומים של יושב-ראש ועדת הכספים משפיעים? שרק התגודדות בכנסת מזיזה דברים? שהממשלה מבינה רק כוח? שבלי שערורייה לא ניתן לתקן עוול זועק לשמים? </w:t>
      </w:r>
    </w:p>
    <w:p w14:paraId="4EBDA6FA" w14:textId="77777777" w:rsidR="00000000" w:rsidRDefault="00754752">
      <w:pPr>
        <w:pStyle w:val="a0"/>
        <w:rPr>
          <w:rFonts w:hint="cs"/>
          <w:rtl/>
        </w:rPr>
      </w:pPr>
    </w:p>
    <w:p w14:paraId="5CBB9F7B" w14:textId="77777777" w:rsidR="00000000" w:rsidRDefault="00754752">
      <w:pPr>
        <w:pStyle w:val="a0"/>
        <w:rPr>
          <w:rFonts w:hint="cs"/>
          <w:rtl/>
        </w:rPr>
      </w:pPr>
      <w:r>
        <w:rPr>
          <w:rFonts w:hint="cs"/>
          <w:rtl/>
        </w:rPr>
        <w:t xml:space="preserve">בדיני טומאה וטהרה אנו למדים, אדוני היושב-ראש, שיש כלים שתקנתם </w:t>
      </w:r>
      <w:r>
        <w:rPr>
          <w:rtl/>
        </w:rPr>
        <w:t>–</w:t>
      </w:r>
      <w:r>
        <w:rPr>
          <w:rFonts w:hint="cs"/>
          <w:rtl/>
        </w:rPr>
        <w:t xml:space="preserve"> שבירתם. ממשלת ישראל היום היא מין כלי כז</w:t>
      </w:r>
      <w:r>
        <w:rPr>
          <w:rFonts w:hint="cs"/>
          <w:rtl/>
        </w:rPr>
        <w:t xml:space="preserve">ה. </w:t>
      </w:r>
    </w:p>
    <w:p w14:paraId="24E229A5" w14:textId="77777777" w:rsidR="00000000" w:rsidRDefault="00754752">
      <w:pPr>
        <w:pStyle w:val="a0"/>
        <w:rPr>
          <w:rFonts w:hint="cs"/>
          <w:rtl/>
        </w:rPr>
      </w:pPr>
    </w:p>
    <w:p w14:paraId="1364715E" w14:textId="77777777" w:rsidR="00000000" w:rsidRDefault="00754752">
      <w:pPr>
        <w:pStyle w:val="af1"/>
        <w:rPr>
          <w:rtl/>
        </w:rPr>
      </w:pPr>
      <w:r>
        <w:rPr>
          <w:rtl/>
        </w:rPr>
        <w:t>היו"ר נסים דהן:</w:t>
      </w:r>
    </w:p>
    <w:p w14:paraId="0F5DCF22" w14:textId="77777777" w:rsidR="00000000" w:rsidRDefault="00754752">
      <w:pPr>
        <w:pStyle w:val="a0"/>
        <w:rPr>
          <w:rtl/>
        </w:rPr>
      </w:pPr>
    </w:p>
    <w:p w14:paraId="1CE016BB" w14:textId="77777777" w:rsidR="00000000" w:rsidRDefault="00754752">
      <w:pPr>
        <w:pStyle w:val="a0"/>
        <w:rPr>
          <w:rFonts w:hint="cs"/>
          <w:rtl/>
        </w:rPr>
      </w:pPr>
      <w:r>
        <w:rPr>
          <w:rFonts w:hint="cs"/>
          <w:rtl/>
        </w:rPr>
        <w:t xml:space="preserve">תודה רבה. חבר הכנסת רוני בר-און, בבקשה. מעניין למה לא אמרתם את זה אתמול. </w:t>
      </w:r>
    </w:p>
    <w:p w14:paraId="5BD4D36E" w14:textId="77777777" w:rsidR="00000000" w:rsidRDefault="00754752">
      <w:pPr>
        <w:pStyle w:val="a0"/>
        <w:rPr>
          <w:rFonts w:hint="cs"/>
          <w:rtl/>
        </w:rPr>
      </w:pPr>
    </w:p>
    <w:p w14:paraId="0EC01874" w14:textId="77777777" w:rsidR="00000000" w:rsidRDefault="00754752">
      <w:pPr>
        <w:pStyle w:val="-"/>
        <w:rPr>
          <w:rtl/>
        </w:rPr>
      </w:pPr>
      <w:bookmarkStart w:id="426" w:name="FS000001055T07_06_2004_22_04_57C"/>
      <w:bookmarkEnd w:id="426"/>
      <w:r>
        <w:rPr>
          <w:rtl/>
        </w:rPr>
        <w:t>אריה אלדד (האיחוד הלאומי - ישראל ביתנו):</w:t>
      </w:r>
    </w:p>
    <w:p w14:paraId="7A76C66C" w14:textId="77777777" w:rsidR="00000000" w:rsidRDefault="00754752">
      <w:pPr>
        <w:pStyle w:val="a0"/>
        <w:rPr>
          <w:rtl/>
        </w:rPr>
      </w:pPr>
    </w:p>
    <w:p w14:paraId="39A7047C" w14:textId="77777777" w:rsidR="00000000" w:rsidRDefault="00754752">
      <w:pPr>
        <w:pStyle w:val="a0"/>
        <w:rPr>
          <w:rFonts w:hint="cs"/>
          <w:rtl/>
        </w:rPr>
      </w:pPr>
      <w:r>
        <w:rPr>
          <w:rFonts w:hint="cs"/>
          <w:rtl/>
        </w:rPr>
        <w:t xml:space="preserve">מחמת הצנזורה. אחרת היו אומרים שבגלל זה מגרשים אותנו מהממשלה. </w:t>
      </w:r>
    </w:p>
    <w:p w14:paraId="5763EE93" w14:textId="77777777" w:rsidR="00000000" w:rsidRDefault="00754752">
      <w:pPr>
        <w:pStyle w:val="a0"/>
        <w:rPr>
          <w:rFonts w:hint="cs"/>
          <w:rtl/>
        </w:rPr>
      </w:pPr>
    </w:p>
    <w:p w14:paraId="2FC45BF7" w14:textId="77777777" w:rsidR="00000000" w:rsidRDefault="00754752">
      <w:pPr>
        <w:pStyle w:val="a"/>
        <w:rPr>
          <w:rtl/>
        </w:rPr>
      </w:pPr>
      <w:bookmarkStart w:id="427" w:name="FS000001038T07_06_2004_22_05_35"/>
      <w:bookmarkStart w:id="428" w:name="_Toc75097298"/>
      <w:bookmarkEnd w:id="427"/>
      <w:r>
        <w:rPr>
          <w:rFonts w:hint="eastAsia"/>
          <w:rtl/>
        </w:rPr>
        <w:t>רוני</w:t>
      </w:r>
      <w:r>
        <w:rPr>
          <w:rtl/>
        </w:rPr>
        <w:t xml:space="preserve"> בר-און (הליכוד):</w:t>
      </w:r>
      <w:bookmarkEnd w:id="428"/>
    </w:p>
    <w:p w14:paraId="1B08CF0D" w14:textId="77777777" w:rsidR="00000000" w:rsidRDefault="00754752">
      <w:pPr>
        <w:pStyle w:val="a0"/>
        <w:rPr>
          <w:rFonts w:hint="cs"/>
          <w:rtl/>
        </w:rPr>
      </w:pPr>
    </w:p>
    <w:p w14:paraId="3BFBE1AA" w14:textId="77777777" w:rsidR="00000000" w:rsidRDefault="00754752">
      <w:pPr>
        <w:pStyle w:val="a0"/>
        <w:rPr>
          <w:rtl/>
        </w:rPr>
      </w:pPr>
      <w:r>
        <w:rPr>
          <w:rFonts w:hint="cs"/>
          <w:rtl/>
        </w:rPr>
        <w:t>אדוני היושב-ראש, אדוני השר, חבר</w:t>
      </w:r>
      <w:r>
        <w:rPr>
          <w:rFonts w:hint="cs"/>
          <w:rtl/>
        </w:rPr>
        <w:t xml:space="preserve">י חברי הכנסת, מצינו במקורות: לפום צערא אגרא </w:t>
      </w:r>
      <w:r>
        <w:rPr>
          <w:rtl/>
        </w:rPr>
        <w:t>–</w:t>
      </w:r>
      <w:r>
        <w:rPr>
          <w:rFonts w:hint="cs"/>
          <w:rtl/>
        </w:rPr>
        <w:t xml:space="preserve">  לפי הצער ולפי הסבל, התשלום, ההחזר. זה נכון גם לגבי עובדי הרשויות המקומיות, שאפילו את ה"לפום צערא אגרא" לא מקבלים כל כך הרבה זמן, וזה נכון גם לגבי תהליך החקיקה המואץ, היוזמה הברוכה שלכם לנסות לפתור בדרך הזאת. </w:t>
      </w:r>
    </w:p>
    <w:p w14:paraId="490D1C96" w14:textId="77777777" w:rsidR="00000000" w:rsidRDefault="00754752">
      <w:pPr>
        <w:pStyle w:val="a0"/>
        <w:rPr>
          <w:rtl/>
        </w:rPr>
      </w:pPr>
    </w:p>
    <w:p w14:paraId="170E7A91" w14:textId="77777777" w:rsidR="00000000" w:rsidRDefault="00754752">
      <w:pPr>
        <w:pStyle w:val="a0"/>
        <w:rPr>
          <w:rFonts w:hint="cs"/>
          <w:rtl/>
        </w:rPr>
      </w:pPr>
      <w:r>
        <w:rPr>
          <w:rFonts w:hint="cs"/>
          <w:rtl/>
        </w:rPr>
        <w:t>אדוני השר, חבל שלא נמצא פה יושב-ראש ועדת הכספים, אבל אני סמוך ובטוח שהיושב-ראש יד לו בוועדת הכספים גם כן, והם יפנו את תשומת הלב. החוק הוא חוק לא פשוט, הוא חוק בעייתי. כידוע, התחמקות מעיקול בכל דרך, לרבות דרך של שימוש באמצעי חוקי, היא מעשה אסור, וזכויות של</w:t>
      </w:r>
      <w:r>
        <w:rPr>
          <w:rFonts w:hint="cs"/>
          <w:rtl/>
        </w:rPr>
        <w:t xml:space="preserve"> מעקלים הן לפעמים זכויות ראשונים. הזכרת את זה, אדוני השר, בכך שאמרת שגם אלה שלטובתם מעקלים סכומים, יכול להיות שכתוצאה מזה שלא יהיה עיקול, הם לא יוכלו לשלם משכורת בשביל שירות שניתן לעירייה, שזה צער כפול ומכופל ומשולש ומרובע. התייחסתם אל החוק בדברי ההסבר בשא</w:t>
      </w:r>
      <w:r>
        <w:rPr>
          <w:rFonts w:hint="cs"/>
          <w:rtl/>
        </w:rPr>
        <w:t xml:space="preserve">לת התכלית הראויה. </w:t>
      </w:r>
    </w:p>
    <w:p w14:paraId="2180B883" w14:textId="77777777" w:rsidR="00000000" w:rsidRDefault="00754752">
      <w:pPr>
        <w:pStyle w:val="a0"/>
        <w:rPr>
          <w:rFonts w:hint="cs"/>
          <w:rtl/>
        </w:rPr>
      </w:pPr>
    </w:p>
    <w:p w14:paraId="62333707" w14:textId="77777777" w:rsidR="00000000" w:rsidRDefault="00754752">
      <w:pPr>
        <w:pStyle w:val="a0"/>
        <w:rPr>
          <w:rFonts w:hint="cs"/>
          <w:rtl/>
        </w:rPr>
      </w:pPr>
      <w:r>
        <w:rPr>
          <w:rFonts w:hint="cs"/>
          <w:rtl/>
        </w:rPr>
        <w:t>אני מציע שהוועדה תיתן את דעתה על השאלה הזאת, כי אני חושש מאוד שאם הדברים האלה לא ייבדקו, לא ייבחנו ולא ימוצו עד תום, נמצא את עצמנו במצב די משברי אם מישהו יעתור לבג"ץ כנגד החוק הזה ויקבע שהוא לא חוק חוקתי, ו/או מישהו יעתור לבית-המשפט בשא</w:t>
      </w:r>
      <w:r>
        <w:rPr>
          <w:rFonts w:hint="cs"/>
          <w:rtl/>
        </w:rPr>
        <w:t xml:space="preserve">לת העיקולים, ואז נמצאנו עושים את מלאכתנו פלסתר או עושים את דיבורנו דיבור לריק. אני מניח שיכולה לבוא בעניין הזה גם תביעה ייצוגית שתבקש לעצור את כל התשלומים שיוזרמו באותו </w:t>
      </w:r>
      <w:r>
        <w:rPr>
          <w:rtl/>
        </w:rPr>
        <w:t>–</w:t>
      </w:r>
      <w:r>
        <w:rPr>
          <w:rFonts w:hint="cs"/>
          <w:rtl/>
        </w:rPr>
        <w:t xml:space="preserve"> נקרא לו באלגנטיות </w:t>
      </w:r>
      <w:r>
        <w:rPr>
          <w:rtl/>
        </w:rPr>
        <w:t>–</w:t>
      </w:r>
      <w:r>
        <w:rPr>
          <w:rFonts w:hint="cs"/>
          <w:rtl/>
        </w:rPr>
        <w:t xml:space="preserve"> ערוץ מקביל עיקולים, לא חס וחלילה ערוץ עוקף עיקולים. </w:t>
      </w:r>
    </w:p>
    <w:p w14:paraId="61D305A5" w14:textId="77777777" w:rsidR="00000000" w:rsidRDefault="00754752">
      <w:pPr>
        <w:pStyle w:val="a0"/>
        <w:rPr>
          <w:rFonts w:hint="cs"/>
          <w:rtl/>
        </w:rPr>
      </w:pPr>
    </w:p>
    <w:p w14:paraId="778C7FAD" w14:textId="77777777" w:rsidR="00000000" w:rsidRDefault="00754752">
      <w:pPr>
        <w:pStyle w:val="a0"/>
        <w:rPr>
          <w:rFonts w:hint="cs"/>
          <w:rtl/>
        </w:rPr>
      </w:pPr>
      <w:r>
        <w:rPr>
          <w:rFonts w:hint="cs"/>
          <w:rtl/>
        </w:rPr>
        <w:t>אני חושב שצ</w:t>
      </w:r>
      <w:r>
        <w:rPr>
          <w:rFonts w:hint="cs"/>
          <w:rtl/>
        </w:rPr>
        <w:t xml:space="preserve">ריך לתת את הדעת על השאלה הזאת, ואסור שהתהליך המהיר של החקיקה, שהוא נחוץ וראוי ויש לו תכלית ראויה במקרה דנן משום שבאמת אנשים נמצאים על עברי פי פחת מבחינת פת הלחם שלה, והם רעבים, יגרום לכך שנימצא עושים את מלאכתנו מלאכת חינם ומעבירים מעשה חקיקה שבסופו של דבר </w:t>
      </w:r>
      <w:r>
        <w:rPr>
          <w:rFonts w:hint="cs"/>
          <w:rtl/>
        </w:rPr>
        <w:t xml:space="preserve">בית-המשפט יעצור לנו אותו. אני חושב שצריך לתת את הדעת על הדבר הזה. תודה רבה, אדוני היושב-ראש. </w:t>
      </w:r>
    </w:p>
    <w:p w14:paraId="640B0FE6" w14:textId="77777777" w:rsidR="00000000" w:rsidRDefault="00754752">
      <w:pPr>
        <w:pStyle w:val="a0"/>
        <w:rPr>
          <w:rFonts w:hint="cs"/>
          <w:rtl/>
        </w:rPr>
      </w:pPr>
    </w:p>
    <w:p w14:paraId="176DD4BB" w14:textId="77777777" w:rsidR="00000000" w:rsidRDefault="00754752">
      <w:pPr>
        <w:pStyle w:val="af1"/>
        <w:rPr>
          <w:rtl/>
        </w:rPr>
      </w:pPr>
      <w:r>
        <w:rPr>
          <w:rtl/>
        </w:rPr>
        <w:t>היו"ר נסים דהן:</w:t>
      </w:r>
    </w:p>
    <w:p w14:paraId="6B86CC2B" w14:textId="77777777" w:rsidR="00000000" w:rsidRDefault="00754752">
      <w:pPr>
        <w:pStyle w:val="a0"/>
        <w:rPr>
          <w:rtl/>
        </w:rPr>
      </w:pPr>
    </w:p>
    <w:p w14:paraId="2D537D57" w14:textId="77777777" w:rsidR="00000000" w:rsidRDefault="00754752">
      <w:pPr>
        <w:pStyle w:val="a0"/>
        <w:rPr>
          <w:rFonts w:hint="cs"/>
          <w:rtl/>
        </w:rPr>
      </w:pPr>
      <w:r>
        <w:rPr>
          <w:rFonts w:hint="cs"/>
          <w:rtl/>
        </w:rPr>
        <w:t xml:space="preserve">תודה, אדוני. חבר הכנסת עבד-אלמאלכ דהאמשה, ואחרון הדוברים - חבר הכנסת יצחק וקנין. ישיב שר הפנים, ונעבור להצבעה. </w:t>
      </w:r>
    </w:p>
    <w:p w14:paraId="76FC45D9" w14:textId="77777777" w:rsidR="00000000" w:rsidRDefault="00754752">
      <w:pPr>
        <w:pStyle w:val="a0"/>
        <w:rPr>
          <w:rFonts w:hint="cs"/>
          <w:rtl/>
        </w:rPr>
      </w:pPr>
    </w:p>
    <w:p w14:paraId="47108E77" w14:textId="77777777" w:rsidR="00000000" w:rsidRDefault="00754752">
      <w:pPr>
        <w:pStyle w:val="a"/>
        <w:rPr>
          <w:rtl/>
        </w:rPr>
      </w:pPr>
      <w:bookmarkStart w:id="429" w:name="FS000000550T07_06_2004_21_40_13"/>
      <w:bookmarkStart w:id="430" w:name="_Toc75097299"/>
      <w:bookmarkEnd w:id="429"/>
      <w:r>
        <w:rPr>
          <w:rtl/>
        </w:rPr>
        <w:t>עבד-אלמאלכ דהאמשה (רע"ם):</w:t>
      </w:r>
      <w:bookmarkEnd w:id="430"/>
    </w:p>
    <w:p w14:paraId="61365627" w14:textId="77777777" w:rsidR="00000000" w:rsidRDefault="00754752">
      <w:pPr>
        <w:pStyle w:val="a0"/>
        <w:rPr>
          <w:rtl/>
        </w:rPr>
      </w:pPr>
    </w:p>
    <w:p w14:paraId="7C93F7B9" w14:textId="77777777" w:rsidR="00000000" w:rsidRDefault="00754752">
      <w:pPr>
        <w:pStyle w:val="a0"/>
        <w:rPr>
          <w:rFonts w:hint="cs"/>
          <w:rtl/>
        </w:rPr>
      </w:pPr>
      <w:r>
        <w:rPr>
          <w:rFonts w:hint="cs"/>
          <w:rtl/>
        </w:rPr>
        <w:t>כבוד</w:t>
      </w:r>
      <w:r>
        <w:rPr>
          <w:rFonts w:hint="cs"/>
          <w:rtl/>
        </w:rPr>
        <w:t xml:space="preserve"> היושב-ראש, מכובדי השר, חברי חברי הכנסת, טוב לסיים את היום הסוער הזה בהצעת חוק מוסכמת, בהצעת חוק שיש בה כדי להקל על שכבות רבות ורחבות של הציבור. אנחנו יודעים שיש פועלים שבמשך 20 חודשים, שנתיים או עשרה חודשים, לא במקום אחד ולא בשניים, לא קיבלו משכורת. לא יכ</w:t>
      </w:r>
      <w:r>
        <w:rPr>
          <w:rFonts w:hint="cs"/>
          <w:rtl/>
        </w:rPr>
        <w:t xml:space="preserve">ול להיות שאנשים לא יקבלו משכורת. </w:t>
      </w:r>
    </w:p>
    <w:p w14:paraId="53936114" w14:textId="77777777" w:rsidR="00000000" w:rsidRDefault="00754752">
      <w:pPr>
        <w:pStyle w:val="a0"/>
        <w:rPr>
          <w:rFonts w:hint="cs"/>
          <w:rtl/>
        </w:rPr>
      </w:pPr>
    </w:p>
    <w:p w14:paraId="58001342" w14:textId="77777777" w:rsidR="00000000" w:rsidRDefault="00754752">
      <w:pPr>
        <w:pStyle w:val="a0"/>
        <w:rPr>
          <w:rFonts w:hint="cs"/>
          <w:rtl/>
        </w:rPr>
      </w:pPr>
      <w:r>
        <w:rPr>
          <w:rFonts w:hint="cs"/>
          <w:rtl/>
        </w:rPr>
        <w:t>הוזכר פה שלפי דין תורה אסור להלין שכר ללילה אחד, וגם לפי דיני הטהרה יש כלים  שטהרתם - שבירתם. בשני המקרים האלה גם למקורות שאני שואב מהם וגאה להיות נמנה עם המאמינים בהם יש תשובות, אולי קרובות, אבל לא בדיוק כך. אצלנו הנביא,</w:t>
      </w:r>
      <w:r>
        <w:rPr>
          <w:rFonts w:hint="cs"/>
          <w:rtl/>
        </w:rPr>
        <w:t xml:space="preserve"> עליו השלום, אמר - בתרגום חופשי: תנו לפועל את שכרו לפני שתתייבש  זיעתו. לפני שהזיעה תתייבש מעליו הוא צריך לקבל את שכרו. לגבי הכלים והכשרתם, חבר הכנסת אלדד, יש גם על זה דברי חכמים. אמרו שאם הכלב, שלכל הדעות הוא טמא, נוגע באיזה כלי, הוא מטמא אותו. שאל מי ששא</w:t>
      </w:r>
      <w:r>
        <w:rPr>
          <w:rFonts w:hint="cs"/>
          <w:rtl/>
        </w:rPr>
        <w:t xml:space="preserve">ל - - - </w:t>
      </w:r>
    </w:p>
    <w:p w14:paraId="15EFA066" w14:textId="77777777" w:rsidR="00000000" w:rsidRDefault="00754752">
      <w:pPr>
        <w:pStyle w:val="af0"/>
        <w:rPr>
          <w:rFonts w:hint="cs"/>
          <w:rtl/>
        </w:rPr>
      </w:pPr>
    </w:p>
    <w:p w14:paraId="24E91F3B" w14:textId="77777777" w:rsidR="00000000" w:rsidRDefault="00754752">
      <w:pPr>
        <w:pStyle w:val="af0"/>
        <w:rPr>
          <w:rtl/>
        </w:rPr>
      </w:pPr>
      <w:r>
        <w:rPr>
          <w:rFonts w:hint="eastAsia"/>
          <w:rtl/>
        </w:rPr>
        <w:t>מוחמד</w:t>
      </w:r>
      <w:r>
        <w:rPr>
          <w:rtl/>
        </w:rPr>
        <w:t xml:space="preserve"> ברכה (חד"ש-תע"ל):</w:t>
      </w:r>
    </w:p>
    <w:p w14:paraId="1E5FDA6D" w14:textId="77777777" w:rsidR="00000000" w:rsidRDefault="00754752">
      <w:pPr>
        <w:pStyle w:val="a0"/>
        <w:ind w:firstLine="0"/>
        <w:rPr>
          <w:rFonts w:hint="cs"/>
          <w:rtl/>
        </w:rPr>
      </w:pPr>
    </w:p>
    <w:p w14:paraId="5E4B3FB8" w14:textId="77777777" w:rsidR="00000000" w:rsidRDefault="00754752">
      <w:pPr>
        <w:pStyle w:val="a0"/>
        <w:rPr>
          <w:rFonts w:hint="cs"/>
          <w:rtl/>
        </w:rPr>
      </w:pPr>
      <w:r>
        <w:rPr>
          <w:rFonts w:hint="cs"/>
          <w:rtl/>
        </w:rPr>
        <w:t>הכלב לא טמא, השר לא מסכים - - -</w:t>
      </w:r>
    </w:p>
    <w:p w14:paraId="07D8518F" w14:textId="77777777" w:rsidR="00000000" w:rsidRDefault="00754752">
      <w:pPr>
        <w:pStyle w:val="a0"/>
        <w:rPr>
          <w:rFonts w:hint="cs"/>
          <w:rtl/>
        </w:rPr>
      </w:pPr>
    </w:p>
    <w:p w14:paraId="10BD9B04" w14:textId="77777777" w:rsidR="00000000" w:rsidRDefault="00754752">
      <w:pPr>
        <w:pStyle w:val="-"/>
        <w:rPr>
          <w:rtl/>
        </w:rPr>
      </w:pPr>
      <w:bookmarkStart w:id="431" w:name="FS000000550T07_06_2004_21_42_18C"/>
      <w:bookmarkEnd w:id="431"/>
      <w:r>
        <w:rPr>
          <w:rtl/>
        </w:rPr>
        <w:t>עבד-אלמאלכ דהאמשה (רע"ם):</w:t>
      </w:r>
    </w:p>
    <w:p w14:paraId="54F0A78B" w14:textId="77777777" w:rsidR="00000000" w:rsidRDefault="00754752">
      <w:pPr>
        <w:pStyle w:val="a0"/>
        <w:rPr>
          <w:rtl/>
        </w:rPr>
      </w:pPr>
    </w:p>
    <w:p w14:paraId="2F585717" w14:textId="77777777" w:rsidR="00000000" w:rsidRDefault="00754752">
      <w:pPr>
        <w:pStyle w:val="a0"/>
        <w:rPr>
          <w:rFonts w:hint="cs"/>
          <w:rtl/>
        </w:rPr>
      </w:pPr>
      <w:r>
        <w:rPr>
          <w:rFonts w:hint="cs"/>
          <w:rtl/>
        </w:rPr>
        <w:t>אני מביא את הדוגמה כפי שהיא במקורות. אני לא מתכוון לאף אחד. אין לי כוונות, שלא תלכו רחוק. אני פשוט מביא את השאלה כפי שנשאלה במקורות. מישהו שאל את החכמים אם כלי ט</w:t>
      </w:r>
      <w:r>
        <w:rPr>
          <w:rFonts w:hint="cs"/>
          <w:rtl/>
        </w:rPr>
        <w:t>מא, ובמקרה ההוא זה היה עניין של טומאת כלבים - השאלה היתה אם שוברים את הכלי או שיש דרך אחרת לטהר אותו. התשובה היתה שרוחצים ומטהרים. רוחצים בצורה כל כך מיוחדת, עד אשר בברלין, לפני שנים לא רבות, פרופסור לכימיה נכנס לדת האסלאם מפני שאחד התלמידים טיהר את הכלי ב</w:t>
      </w:r>
      <w:r>
        <w:rPr>
          <w:rFonts w:hint="cs"/>
          <w:rtl/>
        </w:rPr>
        <w:t xml:space="preserve">אותה דרך שהנביא טיהר וזה היה הכלי היחיד שטוהר. </w:t>
      </w:r>
    </w:p>
    <w:p w14:paraId="6B11CDCB" w14:textId="77777777" w:rsidR="00000000" w:rsidRDefault="00754752">
      <w:pPr>
        <w:pStyle w:val="a0"/>
        <w:rPr>
          <w:rFonts w:hint="cs"/>
          <w:rtl/>
        </w:rPr>
      </w:pPr>
    </w:p>
    <w:p w14:paraId="2510C6AE" w14:textId="77777777" w:rsidR="00000000" w:rsidRDefault="00754752">
      <w:pPr>
        <w:pStyle w:val="a0"/>
        <w:rPr>
          <w:rFonts w:hint="cs"/>
          <w:rtl/>
        </w:rPr>
      </w:pPr>
      <w:r>
        <w:rPr>
          <w:rFonts w:hint="cs"/>
          <w:rtl/>
        </w:rPr>
        <w:t>ברשותך, אני אומר כמה דברים בשפה הערבית למאזינינו הערבים, שגם להם מגיע להבין במה מדובר, שכן בקרב אלה שלא קיבלו משכורת מספרם רב יחסית.</w:t>
      </w:r>
    </w:p>
    <w:p w14:paraId="0FA2C446" w14:textId="77777777" w:rsidR="00000000" w:rsidRDefault="00754752">
      <w:pPr>
        <w:pStyle w:val="a0"/>
        <w:rPr>
          <w:rFonts w:hint="cs"/>
          <w:rtl/>
        </w:rPr>
      </w:pPr>
    </w:p>
    <w:p w14:paraId="72507AB5" w14:textId="77777777" w:rsidR="00000000" w:rsidRDefault="00754752">
      <w:pPr>
        <w:pStyle w:val="a0"/>
        <w:rPr>
          <w:rFonts w:hint="cs"/>
          <w:rtl/>
        </w:rPr>
      </w:pPr>
      <w:r>
        <w:rPr>
          <w:rFonts w:hint="cs"/>
          <w:rtl/>
        </w:rPr>
        <w:t>(נושא דברים בשפה הערבית; להלן תרגומם לעברית:</w:t>
      </w:r>
    </w:p>
    <w:p w14:paraId="14806452" w14:textId="77777777" w:rsidR="00000000" w:rsidRDefault="00754752">
      <w:pPr>
        <w:pStyle w:val="a0"/>
        <w:rPr>
          <w:rFonts w:hint="cs"/>
          <w:rtl/>
        </w:rPr>
      </w:pPr>
    </w:p>
    <w:p w14:paraId="1C956D4A" w14:textId="77777777" w:rsidR="00000000" w:rsidRDefault="00754752">
      <w:pPr>
        <w:pStyle w:val="a0"/>
        <w:rPr>
          <w:rFonts w:hint="cs"/>
          <w:rtl/>
        </w:rPr>
      </w:pPr>
      <w:r>
        <w:rPr>
          <w:rFonts w:hint="cs"/>
          <w:rtl/>
        </w:rPr>
        <w:t>בשם האל הרחמן והרחום. מאזינ</w:t>
      </w:r>
      <w:r>
        <w:rPr>
          <w:rFonts w:hint="cs"/>
          <w:rtl/>
        </w:rPr>
        <w:t xml:space="preserve">ים נכבדים, אחינו בכל מקום ובפרט ברשויות המקומיות, הצעת החוק שבה אנו דנים כעת היא הצעת חוק פרטית שבה כמה קשיים. עם זאת, ההצעה תאושר במהרה, על מנת שהמועצות תוכלנה לשלם שכר לעובדים </w:t>
      </w:r>
      <w:r>
        <w:rPr>
          <w:rtl/>
        </w:rPr>
        <w:t>–</w:t>
      </w:r>
      <w:r>
        <w:rPr>
          <w:rFonts w:hint="cs"/>
          <w:rtl/>
        </w:rPr>
        <w:t xml:space="preserve"> שכר זה יהיה פטור מעיקולים. נאשר הצעת חוק זו בקריאה ראשונה, ובמהלך היומיים הק</w:t>
      </w:r>
      <w:r>
        <w:rPr>
          <w:rFonts w:hint="cs"/>
          <w:rtl/>
        </w:rPr>
        <w:t>רובים היא תאושר בקריאה סופית. אנו מקווים שהליך זה יקל במעט את המצוקה שממנה אתם סובלים. תודה. תודה רבה, אדוני היושב-ראש.)</w:t>
      </w:r>
    </w:p>
    <w:p w14:paraId="2B8E7F02" w14:textId="77777777" w:rsidR="00000000" w:rsidRDefault="00754752">
      <w:pPr>
        <w:pStyle w:val="a0"/>
        <w:rPr>
          <w:rFonts w:hint="cs"/>
          <w:rtl/>
        </w:rPr>
      </w:pPr>
    </w:p>
    <w:p w14:paraId="14AB4260" w14:textId="77777777" w:rsidR="00000000" w:rsidRDefault="00754752">
      <w:pPr>
        <w:pStyle w:val="a0"/>
        <w:rPr>
          <w:rFonts w:hint="cs"/>
          <w:rtl/>
        </w:rPr>
      </w:pPr>
      <w:r>
        <w:rPr>
          <w:rFonts w:hint="cs"/>
          <w:rtl/>
        </w:rPr>
        <w:t xml:space="preserve">תודה רבה, אדוני היושב-ראש. </w:t>
      </w:r>
    </w:p>
    <w:p w14:paraId="091E1DC4" w14:textId="77777777" w:rsidR="00000000" w:rsidRDefault="00754752">
      <w:pPr>
        <w:pStyle w:val="a0"/>
        <w:rPr>
          <w:rtl/>
        </w:rPr>
      </w:pPr>
    </w:p>
    <w:p w14:paraId="6368A737" w14:textId="77777777" w:rsidR="00000000" w:rsidRDefault="00754752">
      <w:pPr>
        <w:pStyle w:val="af1"/>
        <w:rPr>
          <w:rtl/>
        </w:rPr>
      </w:pPr>
      <w:r>
        <w:rPr>
          <w:rtl/>
        </w:rPr>
        <w:t>היו"ר נסים דהן:</w:t>
      </w:r>
    </w:p>
    <w:p w14:paraId="40E3DFF8" w14:textId="77777777" w:rsidR="00000000" w:rsidRDefault="00754752">
      <w:pPr>
        <w:pStyle w:val="a0"/>
        <w:rPr>
          <w:rtl/>
        </w:rPr>
      </w:pPr>
    </w:p>
    <w:p w14:paraId="0113F1A8" w14:textId="77777777" w:rsidR="00000000" w:rsidRDefault="00754752">
      <w:pPr>
        <w:pStyle w:val="a0"/>
        <w:rPr>
          <w:rFonts w:hint="cs"/>
          <w:rtl/>
        </w:rPr>
      </w:pPr>
      <w:r>
        <w:rPr>
          <w:rFonts w:hint="cs"/>
          <w:rtl/>
        </w:rPr>
        <w:t xml:space="preserve">תודה רבה. חבר הכנסת יצחק וקנין, בבקשה. לפנים משורת הדין אני אתן גם לחבר הכנסת משה גפני, </w:t>
      </w:r>
      <w:r>
        <w:rPr>
          <w:rFonts w:hint="cs"/>
          <w:rtl/>
        </w:rPr>
        <w:t>ששמע את הודעת היושב-ראש שלא יהיה דיון וכששמע שיש דיון חזר מבני-ברק כדי להשתתף בדיון.</w:t>
      </w:r>
    </w:p>
    <w:p w14:paraId="752A7539" w14:textId="77777777" w:rsidR="00000000" w:rsidRDefault="00754752">
      <w:pPr>
        <w:pStyle w:val="a0"/>
        <w:rPr>
          <w:rFonts w:hint="cs"/>
          <w:rtl/>
        </w:rPr>
      </w:pPr>
    </w:p>
    <w:p w14:paraId="78DFF893" w14:textId="77777777" w:rsidR="00000000" w:rsidRDefault="00754752">
      <w:pPr>
        <w:pStyle w:val="af0"/>
        <w:rPr>
          <w:rtl/>
        </w:rPr>
      </w:pPr>
      <w:r>
        <w:rPr>
          <w:rFonts w:hint="eastAsia"/>
          <w:rtl/>
        </w:rPr>
        <w:t>משה</w:t>
      </w:r>
      <w:r>
        <w:rPr>
          <w:rtl/>
        </w:rPr>
        <w:t xml:space="preserve"> גפני (יהדות התורה):</w:t>
      </w:r>
    </w:p>
    <w:p w14:paraId="4350284C" w14:textId="77777777" w:rsidR="00000000" w:rsidRDefault="00754752">
      <w:pPr>
        <w:pStyle w:val="a0"/>
        <w:rPr>
          <w:rFonts w:hint="cs"/>
          <w:rtl/>
        </w:rPr>
      </w:pPr>
    </w:p>
    <w:p w14:paraId="7526C00D" w14:textId="77777777" w:rsidR="00000000" w:rsidRDefault="00754752">
      <w:pPr>
        <w:pStyle w:val="a0"/>
        <w:rPr>
          <w:rFonts w:hint="cs"/>
          <w:rtl/>
        </w:rPr>
      </w:pPr>
      <w:r>
        <w:rPr>
          <w:rFonts w:hint="cs"/>
          <w:rtl/>
        </w:rPr>
        <w:t xml:space="preserve">אל תגזים - - -  זה לא בסדר, הרי הוא הודיע שלא מביאים את זה. </w:t>
      </w:r>
    </w:p>
    <w:p w14:paraId="6AA2A7C2" w14:textId="77777777" w:rsidR="00000000" w:rsidRDefault="00754752">
      <w:pPr>
        <w:pStyle w:val="a0"/>
        <w:rPr>
          <w:rFonts w:hint="cs"/>
          <w:rtl/>
        </w:rPr>
      </w:pPr>
    </w:p>
    <w:p w14:paraId="7D0AB32F" w14:textId="77777777" w:rsidR="00000000" w:rsidRDefault="00754752">
      <w:pPr>
        <w:pStyle w:val="af1"/>
        <w:rPr>
          <w:rtl/>
        </w:rPr>
      </w:pPr>
      <w:r>
        <w:rPr>
          <w:rtl/>
        </w:rPr>
        <w:t>היו"ר נסים דהן:</w:t>
      </w:r>
    </w:p>
    <w:p w14:paraId="1E891FFE" w14:textId="77777777" w:rsidR="00000000" w:rsidRDefault="00754752">
      <w:pPr>
        <w:pStyle w:val="a0"/>
        <w:rPr>
          <w:rtl/>
        </w:rPr>
      </w:pPr>
    </w:p>
    <w:p w14:paraId="0D9D07F4" w14:textId="77777777" w:rsidR="00000000" w:rsidRDefault="00754752">
      <w:pPr>
        <w:pStyle w:val="a0"/>
        <w:rPr>
          <w:rFonts w:hint="cs"/>
          <w:rtl/>
        </w:rPr>
      </w:pPr>
      <w:r>
        <w:rPr>
          <w:rFonts w:hint="cs"/>
          <w:rtl/>
        </w:rPr>
        <w:t xml:space="preserve">חבר הכנסת גפני, הוא הודיע לפני שהסתיים הדיון, וחזקה על חברי הכנסת </w:t>
      </w:r>
      <w:r>
        <w:rPr>
          <w:rFonts w:hint="cs"/>
          <w:rtl/>
        </w:rPr>
        <w:t>שהם נשארים בכנסת עד סוף הדיון בכל הנושאים. כך פסק בג"ץ בנושא מסוים כאשר מישהו ערער ואמרו לו: היית צריך להישאר בכל מקרה בשביל דיונים אחרים.</w:t>
      </w:r>
    </w:p>
    <w:p w14:paraId="5C46C35A" w14:textId="77777777" w:rsidR="00000000" w:rsidRDefault="00754752">
      <w:pPr>
        <w:pStyle w:val="a0"/>
        <w:rPr>
          <w:rFonts w:hint="cs"/>
          <w:rtl/>
        </w:rPr>
      </w:pPr>
    </w:p>
    <w:p w14:paraId="21C137E0" w14:textId="77777777" w:rsidR="00000000" w:rsidRDefault="00754752">
      <w:pPr>
        <w:pStyle w:val="af0"/>
        <w:rPr>
          <w:rtl/>
        </w:rPr>
      </w:pPr>
      <w:r>
        <w:rPr>
          <w:rFonts w:hint="eastAsia"/>
          <w:rtl/>
        </w:rPr>
        <w:t>משה</w:t>
      </w:r>
      <w:r>
        <w:rPr>
          <w:rtl/>
        </w:rPr>
        <w:t xml:space="preserve"> גפני (יהדות התורה):</w:t>
      </w:r>
    </w:p>
    <w:p w14:paraId="0C896099" w14:textId="77777777" w:rsidR="00000000" w:rsidRDefault="00754752">
      <w:pPr>
        <w:pStyle w:val="a0"/>
        <w:rPr>
          <w:rFonts w:hint="cs"/>
          <w:rtl/>
        </w:rPr>
      </w:pPr>
    </w:p>
    <w:p w14:paraId="0D4B875B" w14:textId="77777777" w:rsidR="00000000" w:rsidRDefault="00754752">
      <w:pPr>
        <w:pStyle w:val="a0"/>
        <w:rPr>
          <w:rFonts w:hint="cs"/>
          <w:rtl/>
        </w:rPr>
      </w:pPr>
      <w:r>
        <w:rPr>
          <w:rFonts w:hint="cs"/>
          <w:rtl/>
        </w:rPr>
        <w:t>אז הנה אני פה.</w:t>
      </w:r>
    </w:p>
    <w:p w14:paraId="25946342" w14:textId="77777777" w:rsidR="00000000" w:rsidRDefault="00754752">
      <w:pPr>
        <w:pStyle w:val="a0"/>
        <w:rPr>
          <w:rFonts w:hint="cs"/>
          <w:rtl/>
        </w:rPr>
      </w:pPr>
    </w:p>
    <w:p w14:paraId="48B0B377" w14:textId="77777777" w:rsidR="00000000" w:rsidRDefault="00754752">
      <w:pPr>
        <w:pStyle w:val="af1"/>
        <w:rPr>
          <w:rtl/>
        </w:rPr>
      </w:pPr>
      <w:r>
        <w:rPr>
          <w:rtl/>
        </w:rPr>
        <w:t>היו"ר נסים דהן:</w:t>
      </w:r>
    </w:p>
    <w:p w14:paraId="3DE1C9ED" w14:textId="77777777" w:rsidR="00000000" w:rsidRDefault="00754752">
      <w:pPr>
        <w:pStyle w:val="a0"/>
        <w:rPr>
          <w:rtl/>
        </w:rPr>
      </w:pPr>
    </w:p>
    <w:p w14:paraId="1A0C5FF1" w14:textId="77777777" w:rsidR="00000000" w:rsidRDefault="00754752">
      <w:pPr>
        <w:pStyle w:val="a0"/>
        <w:rPr>
          <w:rFonts w:hint="cs"/>
          <w:rtl/>
        </w:rPr>
      </w:pPr>
      <w:r>
        <w:rPr>
          <w:rFonts w:hint="cs"/>
          <w:rtl/>
        </w:rPr>
        <w:t>יפה, ואתה תקבל גם את רשות הדיבור. חבר הכנסת וקנין, בכבוד.</w:t>
      </w:r>
    </w:p>
    <w:p w14:paraId="67C96808" w14:textId="77777777" w:rsidR="00000000" w:rsidRDefault="00754752">
      <w:pPr>
        <w:pStyle w:val="a0"/>
        <w:rPr>
          <w:rFonts w:hint="cs"/>
          <w:rtl/>
        </w:rPr>
      </w:pPr>
    </w:p>
    <w:p w14:paraId="34A8DFB0" w14:textId="77777777" w:rsidR="00000000" w:rsidRDefault="00754752">
      <w:pPr>
        <w:pStyle w:val="a"/>
        <w:rPr>
          <w:rtl/>
        </w:rPr>
      </w:pPr>
      <w:bookmarkStart w:id="432" w:name="FS000000488T07_06_2004_21_44_51"/>
      <w:bookmarkStart w:id="433" w:name="_Toc75097300"/>
      <w:bookmarkEnd w:id="432"/>
      <w:r>
        <w:rPr>
          <w:rFonts w:hint="eastAsia"/>
          <w:rtl/>
        </w:rPr>
        <w:t>יצחק</w:t>
      </w:r>
      <w:r>
        <w:rPr>
          <w:rtl/>
        </w:rPr>
        <w:t xml:space="preserve"> וקנין (ש"ס):</w:t>
      </w:r>
      <w:bookmarkEnd w:id="433"/>
    </w:p>
    <w:p w14:paraId="4D9A222D" w14:textId="77777777" w:rsidR="00000000" w:rsidRDefault="00754752">
      <w:pPr>
        <w:pStyle w:val="a0"/>
        <w:rPr>
          <w:rFonts w:hint="cs"/>
          <w:rtl/>
        </w:rPr>
      </w:pPr>
    </w:p>
    <w:p w14:paraId="2D1DFDE1" w14:textId="77777777" w:rsidR="00000000" w:rsidRDefault="00754752">
      <w:pPr>
        <w:pStyle w:val="a0"/>
        <w:rPr>
          <w:rFonts w:hint="cs"/>
          <w:rtl/>
        </w:rPr>
      </w:pPr>
      <w:r>
        <w:rPr>
          <w:rFonts w:hint="cs"/>
          <w:rtl/>
        </w:rPr>
        <w:t>אדוני היושב-ראש, אדוני שר הפנים, חברי חברי הכנסת, לי נראה שחלק מחברי הכנסת דעתם זחוחה עליהם מכך שהחוק הזה הולך לעשות לנו פריצת דרך בפתרון לתשלום השכר לעובדים שלא קיבלו את משכורותיהם שישה ושמונה חודשים. אני מודיע לכם פה, דברי נרשמים בפרו</w:t>
      </w:r>
      <w:r>
        <w:rPr>
          <w:rFonts w:hint="cs"/>
          <w:rtl/>
        </w:rPr>
        <w:t xml:space="preserve">טוקול: שום פתרון לא יהיה. אני מודיע לכם את זה באחריות: רשות מקומית שקוצצו 40% ו-50% מתקציב מענק האיזון שלה, בכל מקרה נגזר עליה גזר-דין מוות. עם כל המצב הקשה שלה היא תלך ותדעך ובטח ובטח את המשכורות לא תשלם. </w:t>
      </w:r>
    </w:p>
    <w:p w14:paraId="72A158EF" w14:textId="77777777" w:rsidR="00000000" w:rsidRDefault="00754752">
      <w:pPr>
        <w:pStyle w:val="a0"/>
        <w:rPr>
          <w:rFonts w:hint="cs"/>
          <w:rtl/>
        </w:rPr>
      </w:pPr>
    </w:p>
    <w:p w14:paraId="32DDAB82" w14:textId="77777777" w:rsidR="00000000" w:rsidRDefault="00754752">
      <w:pPr>
        <w:pStyle w:val="a0"/>
        <w:rPr>
          <w:rFonts w:hint="cs"/>
          <w:rtl/>
        </w:rPr>
      </w:pPr>
      <w:r>
        <w:rPr>
          <w:rFonts w:hint="cs"/>
          <w:rtl/>
        </w:rPr>
        <w:t>ראשי הרשויות בוודאי שומעים היום שיש איזה חוק שיפ</w:t>
      </w:r>
      <w:r>
        <w:rPr>
          <w:rFonts w:hint="cs"/>
          <w:rtl/>
        </w:rPr>
        <w:t>תור את בעיות העיקול. לכמה זמן זה יפתור, רבותי? לחודש אחד? חודשיים? שלושה? אני לא מבין על מה מדברים פה. הבעיה היא בעיה יסודית.</w:t>
      </w:r>
      <w:r>
        <w:rPr>
          <w:rFonts w:hint="cs"/>
        </w:rPr>
        <w:t xml:space="preserve"> </w:t>
      </w:r>
    </w:p>
    <w:p w14:paraId="7D09563E" w14:textId="77777777" w:rsidR="00000000" w:rsidRDefault="00754752">
      <w:pPr>
        <w:pStyle w:val="a0"/>
        <w:rPr>
          <w:rFonts w:hint="cs"/>
          <w:rtl/>
        </w:rPr>
      </w:pPr>
    </w:p>
    <w:p w14:paraId="6A3E7551" w14:textId="77777777" w:rsidR="00000000" w:rsidRDefault="00754752">
      <w:pPr>
        <w:pStyle w:val="a0"/>
        <w:rPr>
          <w:rFonts w:hint="cs"/>
          <w:rtl/>
        </w:rPr>
      </w:pPr>
      <w:r>
        <w:rPr>
          <w:rFonts w:hint="cs"/>
          <w:rtl/>
        </w:rPr>
        <w:t>רבותי, לפני כשנה  קיבלה הממשלה החלטה קשה מאוד. תארו לעצמכם אדם שמקבל משכורת - אני רואה את הרשות כמנגנון - 10,000 שקל, בא שר ומחל</w:t>
      </w:r>
      <w:r>
        <w:rPr>
          <w:rFonts w:hint="cs"/>
          <w:rtl/>
        </w:rPr>
        <w:t xml:space="preserve">יט לקצץ לו 50% מהשכר. איך הוא יכול פתאום להסתדר אם הוא בנה את עצמו על-פי תקציב מסודר שהיה לו? באה הממשלה הנוכחית ומקצצת 50% או 40%  ממענק האיזון. איך יכולה רשות להסתדר? שר הפנים פה והוא יכול להפריך את דברי - אם רשות קיבלה 20 מיליון מענק איזון והורידו אותה </w:t>
      </w:r>
      <w:r>
        <w:rPr>
          <w:rFonts w:hint="cs"/>
          <w:rtl/>
        </w:rPr>
        <w:t xml:space="preserve">ל-14 מיליון או ל-13 מיליון, איך היא יכולה להסתדר? הרי הרשות הזאת בנתה את עצמה תקציבית על-פי הצעת תקציב מסודרת. איך אפשר לנהל רשות? הרי זה לא תהליך מובנה שקיבלנו אותו בכנסת בצורה מדורגת. </w:t>
      </w:r>
    </w:p>
    <w:p w14:paraId="79279ABC" w14:textId="77777777" w:rsidR="00000000" w:rsidRDefault="00754752">
      <w:pPr>
        <w:pStyle w:val="a0"/>
        <w:rPr>
          <w:rFonts w:hint="cs"/>
          <w:rtl/>
        </w:rPr>
      </w:pPr>
    </w:p>
    <w:p w14:paraId="7F68173A" w14:textId="77777777" w:rsidR="00000000" w:rsidRDefault="00754752">
      <w:pPr>
        <w:pStyle w:val="a0"/>
        <w:rPr>
          <w:rFonts w:hint="cs"/>
          <w:rtl/>
        </w:rPr>
      </w:pPr>
      <w:r>
        <w:rPr>
          <w:rFonts w:hint="cs"/>
          <w:rtl/>
        </w:rPr>
        <w:t xml:space="preserve">הרי גם אם אתה מפטר עובדים אתה צריך לשלם להם פיצויים, אתה צריך לעשות </w:t>
      </w:r>
      <w:r>
        <w:rPr>
          <w:rFonts w:hint="cs"/>
          <w:rtl/>
        </w:rPr>
        <w:t>איזה תהליך מסודר. בן-רגע, בחוק ההסדרים, באה הממשלה ומקצצת. איך ראש רשות צריך להסתדר למחרת? ואז הוא עומד מול שוקת שבורה, ואנחנו מספרים פה סיפורים שיש איזה חוק שאולי הוא איזה אקמול - אפילו לא הייתי קורא לזה אקמול, אולי מיני-אקמול.</w:t>
      </w:r>
    </w:p>
    <w:p w14:paraId="575012DD" w14:textId="77777777" w:rsidR="00000000" w:rsidRDefault="00754752">
      <w:pPr>
        <w:pStyle w:val="a0"/>
        <w:rPr>
          <w:rFonts w:hint="cs"/>
          <w:rtl/>
        </w:rPr>
      </w:pPr>
    </w:p>
    <w:p w14:paraId="35F09FCC" w14:textId="77777777" w:rsidR="00000000" w:rsidRDefault="00754752">
      <w:pPr>
        <w:pStyle w:val="a0"/>
        <w:rPr>
          <w:rFonts w:hint="cs"/>
          <w:rtl/>
        </w:rPr>
      </w:pPr>
      <w:r>
        <w:rPr>
          <w:rFonts w:hint="cs"/>
          <w:rtl/>
        </w:rPr>
        <w:t>רבותי, צריכה להיות אחריות.</w:t>
      </w:r>
      <w:r>
        <w:rPr>
          <w:rFonts w:hint="cs"/>
          <w:rtl/>
        </w:rPr>
        <w:t xml:space="preserve"> אני בין אלה שדגלו בלעשות את המעשה הזה של לפוצץ את ישיבת המליאה. אני אומר לכם שהדבר הזה יחזור על עצמו, כי אין פתרון. הפתרון המוצע בהצעת החוק הוא לא פתרון. הפתרון צריך להיות יותר יסודי. </w:t>
      </w:r>
    </w:p>
    <w:p w14:paraId="6B2F2415" w14:textId="77777777" w:rsidR="00000000" w:rsidRDefault="00754752">
      <w:pPr>
        <w:pStyle w:val="a0"/>
        <w:rPr>
          <w:rFonts w:hint="cs"/>
          <w:rtl/>
        </w:rPr>
      </w:pPr>
    </w:p>
    <w:p w14:paraId="0A8824B4" w14:textId="77777777" w:rsidR="00000000" w:rsidRDefault="00754752">
      <w:pPr>
        <w:pStyle w:val="a0"/>
        <w:rPr>
          <w:rFonts w:hint="cs"/>
          <w:rtl/>
        </w:rPr>
      </w:pPr>
      <w:r>
        <w:rPr>
          <w:rFonts w:hint="cs"/>
          <w:rtl/>
        </w:rPr>
        <w:t>אני אומר לכם שזה לא זה רק ברשויות, אלא גם במועצות הדתיות. איך אפשר לק</w:t>
      </w:r>
      <w:r>
        <w:rPr>
          <w:rFonts w:hint="cs"/>
          <w:rtl/>
        </w:rPr>
        <w:t xml:space="preserve">צץ למועצה דתית מ-60,000 ל-19,000 שקל לחודש? </w:t>
      </w:r>
      <w:r>
        <w:rPr>
          <w:rFonts w:hint="cs"/>
        </w:rPr>
        <w:t xml:space="preserve"> </w:t>
      </w:r>
      <w:r>
        <w:rPr>
          <w:rFonts w:hint="cs"/>
          <w:rtl/>
        </w:rPr>
        <w:t xml:space="preserve">למי ישלמו, לבלניות, לקברנים, למי? אלה אבסורדים שאי-אפשר להבין אותם. הממשלה הזאת מנותקת מהמציאות, ומספרים לנו פה סיפורים ואנחנו מאמינים שהולך להיות פתרון. </w:t>
      </w:r>
    </w:p>
    <w:p w14:paraId="23F4D699" w14:textId="77777777" w:rsidR="00000000" w:rsidRDefault="00754752">
      <w:pPr>
        <w:pStyle w:val="a0"/>
        <w:rPr>
          <w:rFonts w:hint="cs"/>
          <w:rtl/>
        </w:rPr>
      </w:pPr>
    </w:p>
    <w:p w14:paraId="02D970D2" w14:textId="77777777" w:rsidR="00000000" w:rsidRDefault="00754752">
      <w:pPr>
        <w:pStyle w:val="a0"/>
        <w:rPr>
          <w:rFonts w:hint="cs"/>
          <w:rtl/>
        </w:rPr>
      </w:pPr>
      <w:r>
        <w:rPr>
          <w:rFonts w:hint="cs"/>
          <w:rtl/>
        </w:rPr>
        <w:t>אני מודיע פה, דברי נרשמו, ששום פתרון לא יהיה; שום פתרון</w:t>
      </w:r>
      <w:r>
        <w:rPr>
          <w:rFonts w:hint="cs"/>
          <w:rtl/>
        </w:rPr>
        <w:t xml:space="preserve">. אנחנו נמצא את עצמנו בסופו של דבר עם התפרצות של האזרחים, ואז המצב יהיה קשה מאוד, כי החרפה שאנחנו נמצאים בה - אי-אפשר יותר. </w:t>
      </w:r>
    </w:p>
    <w:p w14:paraId="6AC9D578" w14:textId="77777777" w:rsidR="00000000" w:rsidRDefault="00754752">
      <w:pPr>
        <w:pStyle w:val="a0"/>
        <w:rPr>
          <w:rFonts w:hint="cs"/>
          <w:rtl/>
        </w:rPr>
      </w:pPr>
    </w:p>
    <w:p w14:paraId="5C0F4ABD" w14:textId="77777777" w:rsidR="00000000" w:rsidRDefault="00754752">
      <w:pPr>
        <w:pStyle w:val="af1"/>
        <w:rPr>
          <w:rtl/>
        </w:rPr>
      </w:pPr>
      <w:r>
        <w:rPr>
          <w:rtl/>
        </w:rPr>
        <w:t>היו"ר נסים דהן:</w:t>
      </w:r>
    </w:p>
    <w:p w14:paraId="51B32607" w14:textId="77777777" w:rsidR="00000000" w:rsidRDefault="00754752">
      <w:pPr>
        <w:pStyle w:val="a0"/>
        <w:rPr>
          <w:rtl/>
        </w:rPr>
      </w:pPr>
    </w:p>
    <w:p w14:paraId="60C6AD90" w14:textId="77777777" w:rsidR="00000000" w:rsidRDefault="00754752">
      <w:pPr>
        <w:pStyle w:val="a0"/>
        <w:rPr>
          <w:rFonts w:hint="cs"/>
          <w:rtl/>
        </w:rPr>
      </w:pPr>
      <w:r>
        <w:rPr>
          <w:rFonts w:hint="cs"/>
          <w:rtl/>
        </w:rPr>
        <w:t xml:space="preserve">תודה רבה. אחרון הדוברים - חבר הכנסת משה גפני. נא לעשות את זה בקצרה, כי עוד מעט קוראים קריאת שמע של שחרית. </w:t>
      </w:r>
    </w:p>
    <w:p w14:paraId="40FD510B" w14:textId="77777777" w:rsidR="00000000" w:rsidRDefault="00754752">
      <w:pPr>
        <w:pStyle w:val="a0"/>
        <w:rPr>
          <w:rFonts w:hint="cs"/>
          <w:rtl/>
        </w:rPr>
      </w:pPr>
    </w:p>
    <w:p w14:paraId="511AE3C5" w14:textId="77777777" w:rsidR="00000000" w:rsidRDefault="00754752">
      <w:pPr>
        <w:pStyle w:val="a"/>
        <w:rPr>
          <w:rtl/>
        </w:rPr>
      </w:pPr>
      <w:bookmarkStart w:id="434" w:name="FS000000526T07_06_2004_21_48_46"/>
      <w:bookmarkStart w:id="435" w:name="_Toc75097301"/>
      <w:bookmarkEnd w:id="434"/>
      <w:r>
        <w:rPr>
          <w:rFonts w:hint="eastAsia"/>
          <w:rtl/>
        </w:rPr>
        <w:t>משה</w:t>
      </w:r>
      <w:r>
        <w:rPr>
          <w:rtl/>
        </w:rPr>
        <w:t xml:space="preserve"> ג</w:t>
      </w:r>
      <w:r>
        <w:rPr>
          <w:rtl/>
        </w:rPr>
        <w:t>פני (יהדות התורה):</w:t>
      </w:r>
      <w:bookmarkEnd w:id="435"/>
    </w:p>
    <w:p w14:paraId="0FA0CF11" w14:textId="77777777" w:rsidR="00000000" w:rsidRDefault="00754752">
      <w:pPr>
        <w:pStyle w:val="a0"/>
        <w:rPr>
          <w:rFonts w:hint="cs"/>
          <w:rtl/>
        </w:rPr>
      </w:pPr>
    </w:p>
    <w:p w14:paraId="27347221" w14:textId="77777777" w:rsidR="00000000" w:rsidRDefault="00754752">
      <w:pPr>
        <w:pStyle w:val="a0"/>
        <w:rPr>
          <w:rFonts w:hint="cs"/>
          <w:rtl/>
        </w:rPr>
      </w:pPr>
      <w:r>
        <w:rPr>
          <w:rFonts w:hint="cs"/>
          <w:rtl/>
        </w:rPr>
        <w:t>אדוני היושב-ראש, אני מודה לך על שאפשרת לי, הרי יכולת לא לאפשר לי. אני מבקש שהערתי תירשם בפרוטוקול. נכון שבג"ץ קבע שחבר כנסת צריך להיות בכל דיוני הכנסת והיושב-ראש יכול להביא כל נושא. מדובר על חוק שיש לו משמעות רבה מאוד. הוא מודיע לפני שע</w:t>
      </w:r>
      <w:r>
        <w:rPr>
          <w:rFonts w:hint="cs"/>
          <w:rtl/>
        </w:rPr>
        <w:t xml:space="preserve">תיים שזה יובא מחר מפני שהתפנה הנושא המדיני. הוא לא יכול פתאום להביא את זה - - - </w:t>
      </w:r>
    </w:p>
    <w:p w14:paraId="220B233F" w14:textId="77777777" w:rsidR="00000000" w:rsidRDefault="00754752">
      <w:pPr>
        <w:pStyle w:val="a0"/>
        <w:rPr>
          <w:rFonts w:hint="cs"/>
          <w:rtl/>
        </w:rPr>
      </w:pPr>
    </w:p>
    <w:p w14:paraId="2053F7C3" w14:textId="77777777" w:rsidR="00000000" w:rsidRDefault="00754752">
      <w:pPr>
        <w:pStyle w:val="af0"/>
        <w:rPr>
          <w:rFonts w:hint="cs"/>
          <w:rtl/>
        </w:rPr>
      </w:pPr>
      <w:r>
        <w:rPr>
          <w:rtl/>
        </w:rPr>
        <w:t>שר הפנים אברהם פורז:</w:t>
      </w:r>
    </w:p>
    <w:p w14:paraId="5054BF71" w14:textId="77777777" w:rsidR="00000000" w:rsidRDefault="00754752">
      <w:pPr>
        <w:pStyle w:val="a0"/>
        <w:rPr>
          <w:rFonts w:hint="cs"/>
          <w:rtl/>
        </w:rPr>
      </w:pPr>
    </w:p>
    <w:p w14:paraId="5E413674" w14:textId="77777777" w:rsidR="00000000" w:rsidRDefault="00754752">
      <w:pPr>
        <w:pStyle w:val="a0"/>
        <w:rPr>
          <w:rFonts w:hint="cs"/>
          <w:rtl/>
        </w:rPr>
      </w:pPr>
      <w:r>
        <w:rPr>
          <w:rFonts w:hint="cs"/>
          <w:rtl/>
        </w:rPr>
        <w:t xml:space="preserve">אתה יודע למה הוא אמר את זה, כי החוברת לא הגיעה - - - </w:t>
      </w:r>
    </w:p>
    <w:p w14:paraId="06D2E945" w14:textId="77777777" w:rsidR="00000000" w:rsidRDefault="00754752">
      <w:pPr>
        <w:pStyle w:val="a0"/>
        <w:rPr>
          <w:rFonts w:hint="cs"/>
          <w:rtl/>
        </w:rPr>
      </w:pPr>
    </w:p>
    <w:p w14:paraId="644BA979" w14:textId="77777777" w:rsidR="00000000" w:rsidRDefault="00754752">
      <w:pPr>
        <w:pStyle w:val="-"/>
        <w:rPr>
          <w:rtl/>
        </w:rPr>
      </w:pPr>
      <w:bookmarkStart w:id="436" w:name="FS000000526T07_06_2004_21_49_43C"/>
      <w:bookmarkEnd w:id="436"/>
      <w:r>
        <w:rPr>
          <w:rtl/>
        </w:rPr>
        <w:t>משה גפני (יהדות התורה):</w:t>
      </w:r>
    </w:p>
    <w:p w14:paraId="45B163A5" w14:textId="77777777" w:rsidR="00000000" w:rsidRDefault="00754752">
      <w:pPr>
        <w:pStyle w:val="a0"/>
        <w:rPr>
          <w:rtl/>
        </w:rPr>
      </w:pPr>
    </w:p>
    <w:p w14:paraId="41487EDE" w14:textId="77777777" w:rsidR="00000000" w:rsidRDefault="00754752">
      <w:pPr>
        <w:pStyle w:val="a0"/>
        <w:rPr>
          <w:rFonts w:hint="cs"/>
          <w:rtl/>
        </w:rPr>
      </w:pPr>
      <w:r>
        <w:rPr>
          <w:rFonts w:hint="cs"/>
          <w:rtl/>
        </w:rPr>
        <w:t>בסדר, אבל הוא אמר. הרי ראש הממשלה גם חיכה לדיון הזה. על כל פנים, אדוני ה</w:t>
      </w:r>
      <w:r>
        <w:rPr>
          <w:rFonts w:hint="cs"/>
          <w:rtl/>
        </w:rPr>
        <w:t xml:space="preserve">יושב-ראש, אני מודה לך על שאפשרת לי, כי על-פי התקנון יכולת גם לא לאפשר. אני מודה לך על זה. </w:t>
      </w:r>
    </w:p>
    <w:p w14:paraId="1537E0E5" w14:textId="77777777" w:rsidR="00000000" w:rsidRDefault="00754752">
      <w:pPr>
        <w:pStyle w:val="a0"/>
        <w:rPr>
          <w:rFonts w:hint="cs"/>
          <w:rtl/>
        </w:rPr>
      </w:pPr>
    </w:p>
    <w:p w14:paraId="1BBB674B" w14:textId="77777777" w:rsidR="00000000" w:rsidRDefault="00754752">
      <w:pPr>
        <w:pStyle w:val="a0"/>
        <w:rPr>
          <w:rFonts w:hint="cs"/>
          <w:rtl/>
        </w:rPr>
      </w:pPr>
      <w:r>
        <w:rPr>
          <w:rFonts w:hint="cs"/>
          <w:rtl/>
        </w:rPr>
        <w:t>אדוני היושב-ראש, רבותי חברי הכנסת, אדוני השר, אני רוצה שתדעו על מה אנחנו מצביעים. הבעיה לא נפתרת, חבר הכנסת יצחק וקנין אמר את זה. הממשלה קיבלה אתמול החלטה, שגם אם מ</w:t>
      </w:r>
      <w:r>
        <w:rPr>
          <w:rFonts w:hint="cs"/>
          <w:rtl/>
        </w:rPr>
        <w:t>עבירים כסף - מדובר בסביבות חצי מיליארד שקל - לא יעוקלו הכספים האלה לכל מיני ספקים ונושאים שיש לרשות המקומית. בסדר, בכל אופן יש איזה כיוון. שר האוצר יושב בישיבת הממשלה זחוח דעת. הרי אם לא יוזרם כסף לשלם את החובות, כדי לשלם את המשכורות של העובדים, לא יעזור ש</w:t>
      </w:r>
      <w:r>
        <w:rPr>
          <w:rFonts w:hint="cs"/>
          <w:rtl/>
        </w:rPr>
        <w:t xml:space="preserve">ום דבר. </w:t>
      </w:r>
    </w:p>
    <w:p w14:paraId="7F766143" w14:textId="77777777" w:rsidR="00000000" w:rsidRDefault="00754752">
      <w:pPr>
        <w:pStyle w:val="a0"/>
        <w:rPr>
          <w:rFonts w:hint="cs"/>
          <w:rtl/>
        </w:rPr>
      </w:pPr>
    </w:p>
    <w:p w14:paraId="7B7E504E" w14:textId="77777777" w:rsidR="00000000" w:rsidRDefault="00754752">
      <w:pPr>
        <w:pStyle w:val="a0"/>
        <w:rPr>
          <w:rFonts w:hint="cs"/>
          <w:rtl/>
        </w:rPr>
      </w:pPr>
      <w:r>
        <w:rPr>
          <w:rFonts w:hint="cs"/>
          <w:rtl/>
        </w:rPr>
        <w:t xml:space="preserve">אבל בכל זאת, הממשלה קיבלה סדרה של החלטות. בין יתר ההחלטות יש תקנות שיאושרו מיידית בוועדת כספים, חוק שיובא לכנסת בנושא הכספים שמעוקלים ויאושר באופן מיידי, כדי שיוכלו לשלם משכורות ולא יהיו נושים. בסדר גמור. </w:t>
      </w:r>
    </w:p>
    <w:p w14:paraId="37DBC20A" w14:textId="77777777" w:rsidR="00000000" w:rsidRDefault="00754752">
      <w:pPr>
        <w:pStyle w:val="a0"/>
        <w:ind w:firstLine="0"/>
        <w:rPr>
          <w:rFonts w:hint="cs"/>
          <w:rtl/>
        </w:rPr>
      </w:pPr>
    </w:p>
    <w:p w14:paraId="04AFBD4C" w14:textId="77777777" w:rsidR="00000000" w:rsidRDefault="00754752">
      <w:pPr>
        <w:pStyle w:val="a0"/>
        <w:rPr>
          <w:rFonts w:hint="cs"/>
          <w:rtl/>
        </w:rPr>
      </w:pPr>
      <w:r>
        <w:rPr>
          <w:rFonts w:hint="cs"/>
          <w:rtl/>
        </w:rPr>
        <w:t xml:space="preserve">הדיון שהתקיים בלשכתו של שר האוצר, שיזם </w:t>
      </w:r>
      <w:r>
        <w:rPr>
          <w:rFonts w:hint="cs"/>
          <w:rtl/>
        </w:rPr>
        <w:t>יושב-ראש ועדת הכספים, היה על שני דברים: אותה בעיה, אותו מצב משפטי, אותם אנשים, לא אותם שמות, אבל עם אותה בעיה, הרשויות המקומיות והמועצות הדתיות. וראה זה פלא, אדוני היושב-ראש, אדוני השר - אני לא מדבר עוד על החוק, תיכף אני אומר על החוק - אין בהחלטת הממשלה מל</w:t>
      </w:r>
      <w:r>
        <w:rPr>
          <w:rFonts w:hint="cs"/>
          <w:rtl/>
        </w:rPr>
        <w:t xml:space="preserve">ה על המועצות הדתיות. מלה. לא תמצאו. יש החלטה שצריך לעשות א', ב', ג', ד', בין היתר גם את החוק. החוק לא מאזכר את המועצות הדתיות. </w:t>
      </w:r>
    </w:p>
    <w:p w14:paraId="64FDC0E8" w14:textId="77777777" w:rsidR="00000000" w:rsidRDefault="00754752">
      <w:pPr>
        <w:pStyle w:val="a0"/>
        <w:rPr>
          <w:rFonts w:hint="cs"/>
          <w:rtl/>
        </w:rPr>
      </w:pPr>
    </w:p>
    <w:p w14:paraId="75DE7C3D" w14:textId="77777777" w:rsidR="00000000" w:rsidRDefault="00754752">
      <w:pPr>
        <w:pStyle w:val="a0"/>
        <w:rPr>
          <w:rFonts w:hint="cs"/>
          <w:rtl/>
        </w:rPr>
      </w:pPr>
      <w:r>
        <w:rPr>
          <w:rFonts w:hint="cs"/>
          <w:rtl/>
        </w:rPr>
        <w:t>למה? מפני שבא מישהו במשרד ראש הממשלה ואמר, למועצות הדתיות אין עיקולים. אני, בדרך, כשיצאתי מהכנסת וחזרתי קיבלתי טלפון מאחד הרבני</w:t>
      </w:r>
      <w:r>
        <w:rPr>
          <w:rFonts w:hint="cs"/>
          <w:rtl/>
        </w:rPr>
        <w:t>ם הגדולים במדינת ישראל, עיר גדולה בישראל, והוא אומר: תראו, זו אפליה בין דם לדם. אנחנו לא משלמים משכורות, לא מקבלים משכורות והכספים מעוקלים. מעוקל לביטוח הלאומי, מעוקל למס הכנסה - - -</w:t>
      </w:r>
    </w:p>
    <w:p w14:paraId="735128F1" w14:textId="77777777" w:rsidR="00000000" w:rsidRDefault="00754752">
      <w:pPr>
        <w:pStyle w:val="a0"/>
        <w:ind w:firstLine="0"/>
        <w:rPr>
          <w:rFonts w:hint="cs"/>
          <w:rtl/>
        </w:rPr>
      </w:pPr>
    </w:p>
    <w:p w14:paraId="0B9C9E44" w14:textId="77777777" w:rsidR="00000000" w:rsidRDefault="00754752">
      <w:pPr>
        <w:pStyle w:val="af0"/>
        <w:rPr>
          <w:rtl/>
        </w:rPr>
      </w:pPr>
      <w:r>
        <w:rPr>
          <w:rFonts w:hint="eastAsia"/>
          <w:rtl/>
        </w:rPr>
        <w:t>יצחק</w:t>
      </w:r>
      <w:r>
        <w:rPr>
          <w:rtl/>
        </w:rPr>
        <w:t xml:space="preserve"> וקנין (ש"ס):</w:t>
      </w:r>
    </w:p>
    <w:p w14:paraId="12703BCC" w14:textId="77777777" w:rsidR="00000000" w:rsidRDefault="00754752">
      <w:pPr>
        <w:pStyle w:val="a0"/>
        <w:rPr>
          <w:rFonts w:hint="cs"/>
          <w:rtl/>
        </w:rPr>
      </w:pPr>
    </w:p>
    <w:p w14:paraId="76B2B136" w14:textId="77777777" w:rsidR="00000000" w:rsidRDefault="00754752">
      <w:pPr>
        <w:pStyle w:val="a0"/>
        <w:rPr>
          <w:rFonts w:hint="cs"/>
          <w:rtl/>
        </w:rPr>
      </w:pPr>
      <w:r>
        <w:rPr>
          <w:rFonts w:hint="cs"/>
          <w:rtl/>
        </w:rPr>
        <w:t>אמר לי את זה אתמול גם ראש מועצה דתית - - -</w:t>
      </w:r>
    </w:p>
    <w:p w14:paraId="404555FC" w14:textId="77777777" w:rsidR="00000000" w:rsidRDefault="00754752">
      <w:pPr>
        <w:pStyle w:val="a0"/>
        <w:ind w:firstLine="0"/>
        <w:rPr>
          <w:rFonts w:hint="cs"/>
          <w:rtl/>
        </w:rPr>
      </w:pPr>
    </w:p>
    <w:p w14:paraId="3F0077A5" w14:textId="77777777" w:rsidR="00000000" w:rsidRDefault="00754752">
      <w:pPr>
        <w:pStyle w:val="-"/>
        <w:rPr>
          <w:rtl/>
        </w:rPr>
      </w:pPr>
      <w:bookmarkStart w:id="437" w:name="FS000000526T07_06_2004_22_08_42C"/>
      <w:bookmarkEnd w:id="437"/>
      <w:r>
        <w:rPr>
          <w:rtl/>
        </w:rPr>
        <w:t xml:space="preserve">משה גפני </w:t>
      </w:r>
      <w:r>
        <w:rPr>
          <w:rtl/>
        </w:rPr>
        <w:t>(יהדות התורה):</w:t>
      </w:r>
    </w:p>
    <w:p w14:paraId="0FFAB947" w14:textId="77777777" w:rsidR="00000000" w:rsidRDefault="00754752">
      <w:pPr>
        <w:pStyle w:val="a0"/>
        <w:rPr>
          <w:rtl/>
        </w:rPr>
      </w:pPr>
    </w:p>
    <w:p w14:paraId="20A2A572" w14:textId="77777777" w:rsidR="00000000" w:rsidRDefault="00754752">
      <w:pPr>
        <w:pStyle w:val="a0"/>
        <w:rPr>
          <w:rFonts w:hint="cs"/>
          <w:rtl/>
        </w:rPr>
      </w:pPr>
      <w:r>
        <w:rPr>
          <w:rFonts w:hint="cs"/>
          <w:rtl/>
        </w:rPr>
        <w:t>מה עשתה הממשלה בחוק הזה? היא אמרה שהרשות המקומית יכולה להעביר את הכסף למועצה הדתית, את חלקה, שחלקה הוא חלק מקוצץ לחלוטין. כולנו יודעים, שאם יעבירו שלושה חודשים, גם הממשלה וגם הרשות המקומית, גם אז, עם שלושה חודשים של העברה, יוכלו לשלם משכורת</w:t>
      </w:r>
      <w:r>
        <w:rPr>
          <w:rFonts w:hint="cs"/>
          <w:rtl/>
        </w:rPr>
        <w:t xml:space="preserve"> של חודש אחד, אם אין עיקול. אז קובע המחוקק, במקרה הזה הממשלה, הוא קובע שאפשר להעביר מהרשות המקומית למועצה הדתית. יפה. אני לא רוצה להזכיר את העיר, אבל אני יודע על הרבה מאוד - - -</w:t>
      </w:r>
    </w:p>
    <w:p w14:paraId="1AB1D94A" w14:textId="77777777" w:rsidR="00000000" w:rsidRDefault="00754752">
      <w:pPr>
        <w:pStyle w:val="a0"/>
        <w:ind w:firstLine="0"/>
        <w:rPr>
          <w:rFonts w:hint="cs"/>
          <w:rtl/>
        </w:rPr>
      </w:pPr>
    </w:p>
    <w:p w14:paraId="33E99B50" w14:textId="77777777" w:rsidR="00000000" w:rsidRDefault="00754752">
      <w:pPr>
        <w:pStyle w:val="af0"/>
        <w:rPr>
          <w:rtl/>
        </w:rPr>
      </w:pPr>
      <w:r>
        <w:rPr>
          <w:rFonts w:hint="eastAsia"/>
          <w:rtl/>
        </w:rPr>
        <w:t>רוני</w:t>
      </w:r>
      <w:r>
        <w:rPr>
          <w:rtl/>
        </w:rPr>
        <w:t xml:space="preserve"> בר-און (הליכוד):</w:t>
      </w:r>
    </w:p>
    <w:p w14:paraId="23F82514" w14:textId="77777777" w:rsidR="00000000" w:rsidRDefault="00754752">
      <w:pPr>
        <w:pStyle w:val="a0"/>
        <w:rPr>
          <w:rFonts w:hint="cs"/>
          <w:rtl/>
        </w:rPr>
      </w:pPr>
    </w:p>
    <w:p w14:paraId="01B34204" w14:textId="77777777" w:rsidR="00000000" w:rsidRDefault="00754752">
      <w:pPr>
        <w:pStyle w:val="a0"/>
        <w:rPr>
          <w:rFonts w:hint="cs"/>
          <w:rtl/>
        </w:rPr>
      </w:pPr>
      <w:r>
        <w:rPr>
          <w:rFonts w:hint="cs"/>
          <w:rtl/>
        </w:rPr>
        <w:t>ששש...</w:t>
      </w:r>
    </w:p>
    <w:p w14:paraId="54F84D72" w14:textId="77777777" w:rsidR="00000000" w:rsidRDefault="00754752">
      <w:pPr>
        <w:pStyle w:val="a0"/>
        <w:ind w:firstLine="0"/>
        <w:rPr>
          <w:rFonts w:hint="cs"/>
          <w:rtl/>
        </w:rPr>
      </w:pPr>
    </w:p>
    <w:p w14:paraId="54BFFEE2" w14:textId="77777777" w:rsidR="00000000" w:rsidRDefault="00754752">
      <w:pPr>
        <w:pStyle w:val="-"/>
        <w:rPr>
          <w:rtl/>
        </w:rPr>
      </w:pPr>
      <w:bookmarkStart w:id="438" w:name="FS000000526T07_06_2004_22_10_13C"/>
      <w:bookmarkEnd w:id="438"/>
      <w:r>
        <w:rPr>
          <w:rtl/>
        </w:rPr>
        <w:t>משה גפני (יהדות התורה):</w:t>
      </w:r>
    </w:p>
    <w:p w14:paraId="64A2073B" w14:textId="77777777" w:rsidR="00000000" w:rsidRDefault="00754752">
      <w:pPr>
        <w:pStyle w:val="a0"/>
        <w:rPr>
          <w:rtl/>
        </w:rPr>
      </w:pPr>
    </w:p>
    <w:p w14:paraId="36FC4830" w14:textId="77777777" w:rsidR="00000000" w:rsidRDefault="00754752">
      <w:pPr>
        <w:pStyle w:val="a0"/>
        <w:rPr>
          <w:rFonts w:hint="cs"/>
          <w:rtl/>
        </w:rPr>
      </w:pPr>
      <w:r>
        <w:rPr>
          <w:rFonts w:hint="cs"/>
          <w:rtl/>
        </w:rPr>
        <w:t>עזוב, בחייך, ממשלה של</w:t>
      </w:r>
      <w:r>
        <w:rPr>
          <w:rFonts w:hint="cs"/>
          <w:rtl/>
        </w:rPr>
        <w:t xml:space="preserve"> רוע שלא היתה כדוגמתה.</w:t>
      </w:r>
    </w:p>
    <w:p w14:paraId="076A268B" w14:textId="77777777" w:rsidR="00000000" w:rsidRDefault="00754752">
      <w:pPr>
        <w:pStyle w:val="a0"/>
        <w:ind w:firstLine="0"/>
        <w:rPr>
          <w:rFonts w:hint="cs"/>
          <w:rtl/>
        </w:rPr>
      </w:pPr>
    </w:p>
    <w:p w14:paraId="0E555274" w14:textId="77777777" w:rsidR="00000000" w:rsidRDefault="00754752">
      <w:pPr>
        <w:pStyle w:val="af0"/>
        <w:rPr>
          <w:rtl/>
        </w:rPr>
      </w:pPr>
      <w:r>
        <w:rPr>
          <w:rFonts w:hint="eastAsia"/>
          <w:rtl/>
        </w:rPr>
        <w:t>אברהם</w:t>
      </w:r>
      <w:r>
        <w:rPr>
          <w:rtl/>
        </w:rPr>
        <w:t xml:space="preserve"> הירשזון (הליכוד):</w:t>
      </w:r>
    </w:p>
    <w:p w14:paraId="7A48E934" w14:textId="77777777" w:rsidR="00000000" w:rsidRDefault="00754752">
      <w:pPr>
        <w:pStyle w:val="a0"/>
        <w:rPr>
          <w:rFonts w:hint="cs"/>
          <w:rtl/>
        </w:rPr>
      </w:pPr>
    </w:p>
    <w:p w14:paraId="5A277184" w14:textId="77777777" w:rsidR="00000000" w:rsidRDefault="00754752">
      <w:pPr>
        <w:pStyle w:val="a0"/>
        <w:rPr>
          <w:rFonts w:hint="cs"/>
          <w:rtl/>
        </w:rPr>
      </w:pPr>
      <w:r>
        <w:rPr>
          <w:rFonts w:hint="cs"/>
          <w:rtl/>
        </w:rPr>
        <w:t>חבר הכנסת גפני.</w:t>
      </w:r>
    </w:p>
    <w:p w14:paraId="363AB816" w14:textId="77777777" w:rsidR="00000000" w:rsidRDefault="00754752">
      <w:pPr>
        <w:pStyle w:val="a0"/>
        <w:ind w:firstLine="0"/>
        <w:rPr>
          <w:rtl/>
        </w:rPr>
      </w:pPr>
    </w:p>
    <w:p w14:paraId="05B4E363" w14:textId="77777777" w:rsidR="00000000" w:rsidRDefault="00754752">
      <w:pPr>
        <w:pStyle w:val="-"/>
        <w:rPr>
          <w:rtl/>
        </w:rPr>
      </w:pPr>
      <w:bookmarkStart w:id="439" w:name="FS000000526T07_06_2004_22_10_35C"/>
      <w:bookmarkEnd w:id="439"/>
      <w:r>
        <w:rPr>
          <w:rtl/>
        </w:rPr>
        <w:t>משה גפני (יהדות התורה):</w:t>
      </w:r>
    </w:p>
    <w:p w14:paraId="0783F3B5" w14:textId="77777777" w:rsidR="00000000" w:rsidRDefault="00754752">
      <w:pPr>
        <w:pStyle w:val="a0"/>
        <w:rPr>
          <w:rtl/>
        </w:rPr>
      </w:pPr>
    </w:p>
    <w:p w14:paraId="6C2916B5" w14:textId="77777777" w:rsidR="00000000" w:rsidRDefault="00754752">
      <w:pPr>
        <w:pStyle w:val="a0"/>
        <w:rPr>
          <w:rFonts w:hint="cs"/>
          <w:rtl/>
        </w:rPr>
      </w:pPr>
      <w:r>
        <w:rPr>
          <w:rFonts w:hint="cs"/>
          <w:rtl/>
        </w:rPr>
        <w:t>אתה, יושב-ראש ועדת הכספים, יוזם ישיבה. אני שומע ברדיו איך אתה מדבר בישיבה אצל שר האוצר על הרשויות המקומיות והמועצות הדתיות, וראה זה פלא: אין בהחלטת הממשלה מלה על המו</w:t>
      </w:r>
      <w:r>
        <w:rPr>
          <w:rFonts w:hint="cs"/>
          <w:rtl/>
        </w:rPr>
        <w:t>עצות הדתיות. מלה. לא צריך חוק.</w:t>
      </w:r>
    </w:p>
    <w:p w14:paraId="7F59012E" w14:textId="77777777" w:rsidR="00000000" w:rsidRDefault="00754752">
      <w:pPr>
        <w:pStyle w:val="a0"/>
        <w:ind w:firstLine="0"/>
        <w:rPr>
          <w:rFonts w:hint="cs"/>
          <w:rtl/>
        </w:rPr>
      </w:pPr>
    </w:p>
    <w:p w14:paraId="148F436A" w14:textId="77777777" w:rsidR="00000000" w:rsidRDefault="00754752">
      <w:pPr>
        <w:pStyle w:val="af0"/>
        <w:rPr>
          <w:rtl/>
        </w:rPr>
      </w:pPr>
      <w:r>
        <w:rPr>
          <w:rFonts w:hint="eastAsia"/>
          <w:rtl/>
        </w:rPr>
        <w:t>רוני</w:t>
      </w:r>
      <w:r>
        <w:rPr>
          <w:rtl/>
        </w:rPr>
        <w:t xml:space="preserve"> בר-און (הליכוד):</w:t>
      </w:r>
    </w:p>
    <w:p w14:paraId="5719FD2B" w14:textId="77777777" w:rsidR="00000000" w:rsidRDefault="00754752">
      <w:pPr>
        <w:pStyle w:val="a0"/>
        <w:rPr>
          <w:rFonts w:hint="cs"/>
          <w:rtl/>
        </w:rPr>
      </w:pPr>
    </w:p>
    <w:p w14:paraId="1B123549" w14:textId="77777777" w:rsidR="00000000" w:rsidRDefault="00754752">
      <w:pPr>
        <w:pStyle w:val="a0"/>
        <w:rPr>
          <w:rFonts w:hint="cs"/>
          <w:rtl/>
        </w:rPr>
      </w:pPr>
      <w:r>
        <w:rPr>
          <w:rFonts w:hint="cs"/>
          <w:rtl/>
        </w:rPr>
        <w:t>לא למדת שאין הברכה שרויה - - -</w:t>
      </w:r>
    </w:p>
    <w:p w14:paraId="2493031E" w14:textId="77777777" w:rsidR="00000000" w:rsidRDefault="00754752">
      <w:pPr>
        <w:pStyle w:val="a0"/>
        <w:ind w:firstLine="0"/>
        <w:rPr>
          <w:rFonts w:hint="cs"/>
          <w:rtl/>
        </w:rPr>
      </w:pPr>
    </w:p>
    <w:p w14:paraId="36EB6852" w14:textId="77777777" w:rsidR="00000000" w:rsidRDefault="00754752">
      <w:pPr>
        <w:pStyle w:val="-"/>
        <w:rPr>
          <w:rtl/>
        </w:rPr>
      </w:pPr>
      <w:bookmarkStart w:id="440" w:name="FS000000526T07_06_2004_22_11_25C"/>
      <w:bookmarkEnd w:id="440"/>
      <w:r>
        <w:rPr>
          <w:rtl/>
        </w:rPr>
        <w:t>משה גפני (יהדות התורה):</w:t>
      </w:r>
    </w:p>
    <w:p w14:paraId="000DE424" w14:textId="77777777" w:rsidR="00000000" w:rsidRDefault="00754752">
      <w:pPr>
        <w:pStyle w:val="a0"/>
        <w:rPr>
          <w:rtl/>
        </w:rPr>
      </w:pPr>
    </w:p>
    <w:p w14:paraId="2FF5DE18" w14:textId="77777777" w:rsidR="00000000" w:rsidRDefault="00754752">
      <w:pPr>
        <w:pStyle w:val="a0"/>
        <w:rPr>
          <w:rFonts w:hint="cs"/>
          <w:rtl/>
        </w:rPr>
      </w:pPr>
      <w:r>
        <w:rPr>
          <w:rFonts w:hint="cs"/>
          <w:rtl/>
        </w:rPr>
        <w:t>אני כל הזמן רואה את הברכה, כל הזמן. רק אלה שאין להם ארוחת ערב לתת לילדים שלהם, מפני שהם עובדים במועצה דתית - גם הם את הברכה לא רואים.</w:t>
      </w:r>
    </w:p>
    <w:p w14:paraId="06560E39" w14:textId="77777777" w:rsidR="00000000" w:rsidRDefault="00754752">
      <w:pPr>
        <w:pStyle w:val="a0"/>
        <w:ind w:firstLine="0"/>
        <w:rPr>
          <w:rFonts w:hint="cs"/>
          <w:rtl/>
        </w:rPr>
      </w:pPr>
    </w:p>
    <w:p w14:paraId="2E6C571B" w14:textId="77777777" w:rsidR="00000000" w:rsidRDefault="00754752">
      <w:pPr>
        <w:pStyle w:val="af1"/>
        <w:rPr>
          <w:rtl/>
        </w:rPr>
      </w:pPr>
      <w:r>
        <w:rPr>
          <w:rtl/>
        </w:rPr>
        <w:t>היו"ר נסי</w:t>
      </w:r>
      <w:r>
        <w:rPr>
          <w:rtl/>
        </w:rPr>
        <w:t>ם דהן:</w:t>
      </w:r>
    </w:p>
    <w:p w14:paraId="0D567BB5" w14:textId="77777777" w:rsidR="00000000" w:rsidRDefault="00754752">
      <w:pPr>
        <w:pStyle w:val="a0"/>
        <w:rPr>
          <w:rtl/>
        </w:rPr>
      </w:pPr>
    </w:p>
    <w:p w14:paraId="49D47A83" w14:textId="77777777" w:rsidR="00000000" w:rsidRDefault="00754752">
      <w:pPr>
        <w:pStyle w:val="a0"/>
        <w:rPr>
          <w:rFonts w:hint="cs"/>
          <w:rtl/>
        </w:rPr>
      </w:pPr>
      <w:r>
        <w:rPr>
          <w:rFonts w:hint="cs"/>
          <w:rtl/>
        </w:rPr>
        <w:t>תודה רבה.</w:t>
      </w:r>
    </w:p>
    <w:p w14:paraId="776CD06C" w14:textId="77777777" w:rsidR="00000000" w:rsidRDefault="00754752">
      <w:pPr>
        <w:pStyle w:val="a0"/>
        <w:ind w:firstLine="0"/>
        <w:rPr>
          <w:rFonts w:hint="cs"/>
          <w:rtl/>
        </w:rPr>
      </w:pPr>
    </w:p>
    <w:p w14:paraId="2484C176" w14:textId="77777777" w:rsidR="00000000" w:rsidRDefault="00754752">
      <w:pPr>
        <w:pStyle w:val="-"/>
        <w:rPr>
          <w:rtl/>
        </w:rPr>
      </w:pPr>
      <w:bookmarkStart w:id="441" w:name="FS000000526T07_06_2004_22_12_24C"/>
      <w:bookmarkEnd w:id="441"/>
      <w:r>
        <w:rPr>
          <w:rtl/>
        </w:rPr>
        <w:t>משה גפני (יהדות התורה):</w:t>
      </w:r>
    </w:p>
    <w:p w14:paraId="13FE9A05" w14:textId="77777777" w:rsidR="00000000" w:rsidRDefault="00754752">
      <w:pPr>
        <w:pStyle w:val="a0"/>
        <w:rPr>
          <w:rtl/>
        </w:rPr>
      </w:pPr>
    </w:p>
    <w:p w14:paraId="2967769A" w14:textId="77777777" w:rsidR="00000000" w:rsidRDefault="00754752">
      <w:pPr>
        <w:pStyle w:val="a0"/>
        <w:rPr>
          <w:rFonts w:hint="cs"/>
          <w:rtl/>
        </w:rPr>
      </w:pPr>
      <w:r>
        <w:rPr>
          <w:rFonts w:hint="cs"/>
          <w:rtl/>
        </w:rPr>
        <w:t>אדוני היושב-ראש, אני מבקש לסיים. אני מבקש, יושב שר האוצר בישיבת הממשלה זחוח דעת. אנשים רעבים ללחם. המצב הכלכלי במדינת ישראל מצוין. מביאים חוק ושואלים שם, ראש הממשלה שואל בישיבת הממשלה: מה עם המועצות הדתיות? אז עו</w:t>
      </w:r>
      <w:r>
        <w:rPr>
          <w:rFonts w:hint="cs"/>
          <w:rtl/>
        </w:rPr>
        <w:t xml:space="preserve">בדים עליו ואומרים לו: אין בעיה. אין עיקולים במועצות הדתיות. </w:t>
      </w:r>
    </w:p>
    <w:p w14:paraId="013DC20C" w14:textId="77777777" w:rsidR="00000000" w:rsidRDefault="00754752">
      <w:pPr>
        <w:pStyle w:val="a0"/>
        <w:rPr>
          <w:rFonts w:hint="cs"/>
          <w:rtl/>
        </w:rPr>
      </w:pPr>
    </w:p>
    <w:p w14:paraId="394A0081" w14:textId="77777777" w:rsidR="00000000" w:rsidRDefault="00754752">
      <w:pPr>
        <w:pStyle w:val="a0"/>
        <w:rPr>
          <w:rFonts w:hint="cs"/>
          <w:rtl/>
        </w:rPr>
      </w:pPr>
      <w:r>
        <w:rPr>
          <w:rFonts w:hint="cs"/>
          <w:rtl/>
        </w:rPr>
        <w:t>אדוני יושב-ראש ועדת הכספים, יש פה טעות. אתה יודע מה? אני טועה? בסדר. היתה החלטה, ואני רוצה לגלות אותה וכולם יודעים אותה בעצם, שאם בתוך שבוע יתברר שיש עיקולים, יביאו בכל זאת חוק גם על המועצות הדת</w:t>
      </w:r>
      <w:r>
        <w:rPr>
          <w:rFonts w:hint="cs"/>
          <w:rtl/>
        </w:rPr>
        <w:t>יות. נכון, היתה החלטה כזאת?</w:t>
      </w:r>
    </w:p>
    <w:p w14:paraId="67022CE7" w14:textId="77777777" w:rsidR="00000000" w:rsidRDefault="00754752">
      <w:pPr>
        <w:pStyle w:val="a0"/>
        <w:ind w:firstLine="0"/>
        <w:rPr>
          <w:rFonts w:hint="cs"/>
          <w:rtl/>
        </w:rPr>
      </w:pPr>
    </w:p>
    <w:p w14:paraId="59818FA1" w14:textId="77777777" w:rsidR="00000000" w:rsidRDefault="00754752">
      <w:pPr>
        <w:pStyle w:val="af0"/>
        <w:rPr>
          <w:rtl/>
        </w:rPr>
      </w:pPr>
      <w:r>
        <w:rPr>
          <w:rFonts w:hint="eastAsia"/>
          <w:rtl/>
        </w:rPr>
        <w:t>שר</w:t>
      </w:r>
      <w:r>
        <w:rPr>
          <w:rtl/>
        </w:rPr>
        <w:t xml:space="preserve"> הפנים אברהם פורז:</w:t>
      </w:r>
    </w:p>
    <w:p w14:paraId="5A6FFB0A" w14:textId="77777777" w:rsidR="00000000" w:rsidRDefault="00754752">
      <w:pPr>
        <w:pStyle w:val="a0"/>
        <w:rPr>
          <w:rFonts w:hint="cs"/>
          <w:rtl/>
        </w:rPr>
      </w:pPr>
    </w:p>
    <w:p w14:paraId="14FE8986" w14:textId="77777777" w:rsidR="00000000" w:rsidRDefault="00754752">
      <w:pPr>
        <w:pStyle w:val="a0"/>
        <w:rPr>
          <w:rFonts w:hint="cs"/>
          <w:rtl/>
        </w:rPr>
      </w:pPr>
      <w:r>
        <w:rPr>
          <w:rFonts w:hint="cs"/>
          <w:rtl/>
        </w:rPr>
        <w:t>דובר על זה.</w:t>
      </w:r>
    </w:p>
    <w:p w14:paraId="03EE99D3" w14:textId="77777777" w:rsidR="00000000" w:rsidRDefault="00754752">
      <w:pPr>
        <w:pStyle w:val="a0"/>
        <w:ind w:firstLine="0"/>
        <w:rPr>
          <w:rFonts w:hint="cs"/>
          <w:rtl/>
        </w:rPr>
      </w:pPr>
    </w:p>
    <w:p w14:paraId="738FD358" w14:textId="77777777" w:rsidR="00000000" w:rsidRDefault="00754752">
      <w:pPr>
        <w:pStyle w:val="-"/>
        <w:rPr>
          <w:rtl/>
        </w:rPr>
      </w:pPr>
      <w:bookmarkStart w:id="442" w:name="FS000000526T07_06_2004_22_14_09C"/>
      <w:bookmarkEnd w:id="442"/>
      <w:r>
        <w:rPr>
          <w:rtl/>
        </w:rPr>
        <w:t>משה גפני (יהדות התורה):</w:t>
      </w:r>
    </w:p>
    <w:p w14:paraId="6FABD0CD" w14:textId="77777777" w:rsidR="00000000" w:rsidRDefault="00754752">
      <w:pPr>
        <w:pStyle w:val="a0"/>
        <w:rPr>
          <w:rtl/>
        </w:rPr>
      </w:pPr>
    </w:p>
    <w:p w14:paraId="2D762FCD" w14:textId="77777777" w:rsidR="00000000" w:rsidRDefault="00754752">
      <w:pPr>
        <w:pStyle w:val="a0"/>
        <w:rPr>
          <w:rFonts w:hint="cs"/>
          <w:rtl/>
        </w:rPr>
      </w:pPr>
      <w:r>
        <w:rPr>
          <w:rFonts w:hint="cs"/>
          <w:rtl/>
        </w:rPr>
        <w:t>כולם מפחדים לדבר. המועצה הדתית זה משהו מצורע. חוץ ממך, אף אחד לא מעז לדבר.</w:t>
      </w:r>
    </w:p>
    <w:p w14:paraId="2A149188" w14:textId="77777777" w:rsidR="00000000" w:rsidRDefault="00754752">
      <w:pPr>
        <w:pStyle w:val="a0"/>
        <w:ind w:firstLine="0"/>
        <w:rPr>
          <w:rFonts w:hint="cs"/>
          <w:rtl/>
        </w:rPr>
      </w:pPr>
    </w:p>
    <w:p w14:paraId="721FE1E0" w14:textId="77777777" w:rsidR="00000000" w:rsidRDefault="00754752">
      <w:pPr>
        <w:pStyle w:val="af0"/>
        <w:rPr>
          <w:rtl/>
        </w:rPr>
      </w:pPr>
    </w:p>
    <w:p w14:paraId="4C29358D" w14:textId="77777777" w:rsidR="00000000" w:rsidRDefault="00754752">
      <w:pPr>
        <w:pStyle w:val="af0"/>
        <w:rPr>
          <w:rtl/>
        </w:rPr>
      </w:pPr>
      <w:r>
        <w:rPr>
          <w:rFonts w:hint="eastAsia"/>
          <w:rtl/>
        </w:rPr>
        <w:t>רוני</w:t>
      </w:r>
      <w:r>
        <w:rPr>
          <w:rtl/>
        </w:rPr>
        <w:t xml:space="preserve"> בריזון (שינוי):</w:t>
      </w:r>
    </w:p>
    <w:p w14:paraId="63F840B5" w14:textId="77777777" w:rsidR="00000000" w:rsidRDefault="00754752">
      <w:pPr>
        <w:pStyle w:val="a0"/>
        <w:rPr>
          <w:rFonts w:hint="cs"/>
          <w:rtl/>
        </w:rPr>
      </w:pPr>
    </w:p>
    <w:p w14:paraId="45D73B77" w14:textId="77777777" w:rsidR="00000000" w:rsidRDefault="00754752">
      <w:pPr>
        <w:pStyle w:val="a0"/>
        <w:rPr>
          <w:rFonts w:hint="cs"/>
          <w:rtl/>
        </w:rPr>
      </w:pPr>
      <w:r>
        <w:rPr>
          <w:rFonts w:hint="cs"/>
          <w:rtl/>
        </w:rPr>
        <w:t>סליחה, אדוני, אני קמתי פה ושאלתי את השר מדוע המועצות הדתיות - - -</w:t>
      </w:r>
    </w:p>
    <w:p w14:paraId="6D112AA8" w14:textId="77777777" w:rsidR="00000000" w:rsidRDefault="00754752">
      <w:pPr>
        <w:pStyle w:val="a0"/>
        <w:ind w:firstLine="0"/>
        <w:rPr>
          <w:rFonts w:hint="cs"/>
          <w:rtl/>
        </w:rPr>
      </w:pPr>
    </w:p>
    <w:p w14:paraId="469E547C" w14:textId="77777777" w:rsidR="00000000" w:rsidRDefault="00754752">
      <w:pPr>
        <w:pStyle w:val="-"/>
        <w:rPr>
          <w:rtl/>
        </w:rPr>
      </w:pPr>
      <w:bookmarkStart w:id="443" w:name="FS000000526T07_06_2004_22_15_14C"/>
      <w:bookmarkEnd w:id="443"/>
      <w:r>
        <w:rPr>
          <w:rtl/>
        </w:rPr>
        <w:t>מ</w:t>
      </w:r>
      <w:r>
        <w:rPr>
          <w:rtl/>
        </w:rPr>
        <w:t>שה גפני (יהדות התורה):</w:t>
      </w:r>
    </w:p>
    <w:p w14:paraId="431BF0CA" w14:textId="77777777" w:rsidR="00000000" w:rsidRDefault="00754752">
      <w:pPr>
        <w:pStyle w:val="a0"/>
        <w:rPr>
          <w:rtl/>
        </w:rPr>
      </w:pPr>
    </w:p>
    <w:p w14:paraId="21F143C3" w14:textId="77777777" w:rsidR="00000000" w:rsidRDefault="00754752">
      <w:pPr>
        <w:pStyle w:val="a0"/>
        <w:rPr>
          <w:rFonts w:hint="cs"/>
          <w:rtl/>
        </w:rPr>
      </w:pPr>
      <w:r>
        <w:rPr>
          <w:rFonts w:hint="cs"/>
          <w:rtl/>
        </w:rPr>
        <w:t>נכון, אני יודע.</w:t>
      </w:r>
    </w:p>
    <w:p w14:paraId="3FC1432B" w14:textId="77777777" w:rsidR="00000000" w:rsidRDefault="00754752">
      <w:pPr>
        <w:pStyle w:val="a0"/>
        <w:ind w:firstLine="0"/>
        <w:rPr>
          <w:rFonts w:hint="cs"/>
          <w:rtl/>
        </w:rPr>
      </w:pPr>
    </w:p>
    <w:p w14:paraId="743A8C5A" w14:textId="77777777" w:rsidR="00000000" w:rsidRDefault="00754752">
      <w:pPr>
        <w:pStyle w:val="af1"/>
        <w:rPr>
          <w:rtl/>
        </w:rPr>
      </w:pPr>
      <w:r>
        <w:rPr>
          <w:rtl/>
        </w:rPr>
        <w:t>היו"ר נסים דהן:</w:t>
      </w:r>
    </w:p>
    <w:p w14:paraId="052760B2" w14:textId="77777777" w:rsidR="00000000" w:rsidRDefault="00754752">
      <w:pPr>
        <w:pStyle w:val="a0"/>
        <w:rPr>
          <w:rtl/>
        </w:rPr>
      </w:pPr>
    </w:p>
    <w:p w14:paraId="52B533DA" w14:textId="77777777" w:rsidR="00000000" w:rsidRDefault="00754752">
      <w:pPr>
        <w:pStyle w:val="a0"/>
        <w:rPr>
          <w:rFonts w:hint="cs"/>
          <w:rtl/>
        </w:rPr>
      </w:pPr>
      <w:r>
        <w:rPr>
          <w:rFonts w:hint="cs"/>
          <w:rtl/>
        </w:rPr>
        <w:t>והוא ענה לך תירוץ של שטות והאמנת לו.</w:t>
      </w:r>
    </w:p>
    <w:p w14:paraId="0C930BF6" w14:textId="77777777" w:rsidR="00000000" w:rsidRDefault="00754752">
      <w:pPr>
        <w:pStyle w:val="a0"/>
        <w:ind w:firstLine="0"/>
        <w:rPr>
          <w:rFonts w:hint="cs"/>
          <w:rtl/>
        </w:rPr>
      </w:pPr>
    </w:p>
    <w:p w14:paraId="003EA713" w14:textId="77777777" w:rsidR="00000000" w:rsidRDefault="00754752">
      <w:pPr>
        <w:pStyle w:val="-"/>
        <w:rPr>
          <w:rtl/>
        </w:rPr>
      </w:pPr>
      <w:bookmarkStart w:id="444" w:name="FS000000526T07_06_2004_22_15_25C"/>
      <w:bookmarkEnd w:id="444"/>
      <w:r>
        <w:rPr>
          <w:rtl/>
        </w:rPr>
        <w:t>משה גפני (יהדות התורה):</w:t>
      </w:r>
    </w:p>
    <w:p w14:paraId="7E9C3B0C" w14:textId="77777777" w:rsidR="00000000" w:rsidRDefault="00754752">
      <w:pPr>
        <w:pStyle w:val="a0"/>
        <w:rPr>
          <w:rtl/>
        </w:rPr>
      </w:pPr>
    </w:p>
    <w:p w14:paraId="4A922F93" w14:textId="77777777" w:rsidR="00000000" w:rsidRDefault="00754752">
      <w:pPr>
        <w:pStyle w:val="a0"/>
        <w:rPr>
          <w:rFonts w:hint="cs"/>
          <w:rtl/>
        </w:rPr>
      </w:pPr>
      <w:r>
        <w:rPr>
          <w:rFonts w:hint="cs"/>
          <w:rtl/>
        </w:rPr>
        <w:t>חבר הכנסת בריזון, אני יודע.</w:t>
      </w:r>
    </w:p>
    <w:p w14:paraId="6537F823" w14:textId="77777777" w:rsidR="00000000" w:rsidRDefault="00754752">
      <w:pPr>
        <w:pStyle w:val="a0"/>
        <w:ind w:firstLine="0"/>
        <w:rPr>
          <w:rFonts w:hint="cs"/>
          <w:rtl/>
        </w:rPr>
      </w:pPr>
    </w:p>
    <w:p w14:paraId="2F373979" w14:textId="77777777" w:rsidR="00000000" w:rsidRDefault="00754752">
      <w:pPr>
        <w:pStyle w:val="af0"/>
        <w:rPr>
          <w:rtl/>
        </w:rPr>
      </w:pPr>
      <w:r>
        <w:rPr>
          <w:rFonts w:hint="eastAsia"/>
          <w:rtl/>
        </w:rPr>
        <w:t>רוני</w:t>
      </w:r>
      <w:r>
        <w:rPr>
          <w:rtl/>
        </w:rPr>
        <w:t xml:space="preserve"> בר-און (הליכוד):</w:t>
      </w:r>
    </w:p>
    <w:p w14:paraId="74A499DD" w14:textId="77777777" w:rsidR="00000000" w:rsidRDefault="00754752">
      <w:pPr>
        <w:pStyle w:val="a0"/>
        <w:rPr>
          <w:rFonts w:hint="cs"/>
          <w:rtl/>
        </w:rPr>
      </w:pPr>
    </w:p>
    <w:p w14:paraId="69AFBB5A" w14:textId="77777777" w:rsidR="00000000" w:rsidRDefault="00754752">
      <w:pPr>
        <w:pStyle w:val="a0"/>
        <w:rPr>
          <w:rFonts w:hint="cs"/>
          <w:rtl/>
        </w:rPr>
      </w:pPr>
      <w:r>
        <w:rPr>
          <w:rFonts w:hint="cs"/>
          <w:rtl/>
        </w:rPr>
        <w:t>היום בוועדת הכנסת עלה הנושא של המועצות הדתיות, וחד-משמעית נסגר, שהעניין הזה, ככל שה</w:t>
      </w:r>
      <w:r>
        <w:rPr>
          <w:rFonts w:hint="cs"/>
          <w:rtl/>
        </w:rPr>
        <w:t>וא לא נסגר בחוק הזה, ייסגר בתוך שבוע.</w:t>
      </w:r>
    </w:p>
    <w:p w14:paraId="15B36681" w14:textId="77777777" w:rsidR="00000000" w:rsidRDefault="00754752">
      <w:pPr>
        <w:pStyle w:val="a0"/>
        <w:ind w:firstLine="0"/>
        <w:rPr>
          <w:rFonts w:hint="cs"/>
          <w:rtl/>
        </w:rPr>
      </w:pPr>
    </w:p>
    <w:p w14:paraId="1E70318A" w14:textId="77777777" w:rsidR="00000000" w:rsidRDefault="00754752">
      <w:pPr>
        <w:pStyle w:val="af1"/>
        <w:rPr>
          <w:rtl/>
        </w:rPr>
      </w:pPr>
      <w:r>
        <w:rPr>
          <w:rtl/>
        </w:rPr>
        <w:t>היו"ר נסים דהן:</w:t>
      </w:r>
    </w:p>
    <w:p w14:paraId="51294A55" w14:textId="77777777" w:rsidR="00000000" w:rsidRDefault="00754752">
      <w:pPr>
        <w:pStyle w:val="a0"/>
        <w:rPr>
          <w:rtl/>
        </w:rPr>
      </w:pPr>
    </w:p>
    <w:p w14:paraId="3815787E" w14:textId="77777777" w:rsidR="00000000" w:rsidRDefault="00754752">
      <w:pPr>
        <w:pStyle w:val="a0"/>
        <w:rPr>
          <w:rFonts w:hint="cs"/>
          <w:rtl/>
        </w:rPr>
      </w:pPr>
      <w:r>
        <w:rPr>
          <w:rFonts w:hint="cs"/>
          <w:rtl/>
        </w:rPr>
        <w:t>לא בא בחשבון.</w:t>
      </w:r>
    </w:p>
    <w:p w14:paraId="2ABC5CE8" w14:textId="77777777" w:rsidR="00000000" w:rsidRDefault="00754752">
      <w:pPr>
        <w:pStyle w:val="a0"/>
        <w:ind w:firstLine="0"/>
        <w:rPr>
          <w:rFonts w:hint="cs"/>
          <w:rtl/>
        </w:rPr>
      </w:pPr>
    </w:p>
    <w:p w14:paraId="1744EFAC" w14:textId="77777777" w:rsidR="00000000" w:rsidRDefault="00754752">
      <w:pPr>
        <w:pStyle w:val="-"/>
        <w:rPr>
          <w:rtl/>
        </w:rPr>
      </w:pPr>
      <w:bookmarkStart w:id="445" w:name="FS000000526T07_06_2004_22_16_16C"/>
      <w:bookmarkEnd w:id="445"/>
      <w:r>
        <w:rPr>
          <w:rtl/>
        </w:rPr>
        <w:t>משה גפני (יהדות התורה):</w:t>
      </w:r>
    </w:p>
    <w:p w14:paraId="4AAB6696" w14:textId="77777777" w:rsidR="00000000" w:rsidRDefault="00754752">
      <w:pPr>
        <w:pStyle w:val="a0"/>
        <w:rPr>
          <w:rtl/>
        </w:rPr>
      </w:pPr>
    </w:p>
    <w:p w14:paraId="2C8B5ED0" w14:textId="77777777" w:rsidR="00000000" w:rsidRDefault="00754752">
      <w:pPr>
        <w:pStyle w:val="a0"/>
        <w:rPr>
          <w:rFonts w:hint="cs"/>
          <w:rtl/>
        </w:rPr>
      </w:pPr>
      <w:r>
        <w:rPr>
          <w:rFonts w:hint="cs"/>
          <w:rtl/>
        </w:rPr>
        <w:t>אדוני יושב-ראש ועדת הכנסת - - -</w:t>
      </w:r>
    </w:p>
    <w:p w14:paraId="79C10EA0" w14:textId="77777777" w:rsidR="00000000" w:rsidRDefault="00754752">
      <w:pPr>
        <w:pStyle w:val="a0"/>
        <w:ind w:firstLine="0"/>
        <w:rPr>
          <w:rFonts w:hint="cs"/>
          <w:rtl/>
        </w:rPr>
      </w:pPr>
    </w:p>
    <w:p w14:paraId="7E5B11BF" w14:textId="77777777" w:rsidR="00000000" w:rsidRDefault="00754752">
      <w:pPr>
        <w:pStyle w:val="af1"/>
        <w:rPr>
          <w:rtl/>
        </w:rPr>
      </w:pPr>
      <w:r>
        <w:rPr>
          <w:rtl/>
        </w:rPr>
        <w:t>היו"ר נסים דהן:</w:t>
      </w:r>
    </w:p>
    <w:p w14:paraId="06C4D5E2" w14:textId="77777777" w:rsidR="00000000" w:rsidRDefault="00754752">
      <w:pPr>
        <w:pStyle w:val="a0"/>
        <w:rPr>
          <w:rtl/>
        </w:rPr>
      </w:pPr>
    </w:p>
    <w:p w14:paraId="484DFE91" w14:textId="77777777" w:rsidR="00000000" w:rsidRDefault="00754752">
      <w:pPr>
        <w:pStyle w:val="a0"/>
        <w:rPr>
          <w:rFonts w:hint="cs"/>
          <w:rtl/>
        </w:rPr>
      </w:pPr>
      <w:r>
        <w:rPr>
          <w:rFonts w:hint="cs"/>
          <w:rtl/>
        </w:rPr>
        <w:t>אין דוחים נפש מפני נפש.</w:t>
      </w:r>
    </w:p>
    <w:p w14:paraId="732BD4BE" w14:textId="77777777" w:rsidR="00000000" w:rsidRDefault="00754752">
      <w:pPr>
        <w:pStyle w:val="a0"/>
        <w:ind w:firstLine="0"/>
        <w:rPr>
          <w:rFonts w:hint="cs"/>
          <w:rtl/>
        </w:rPr>
      </w:pPr>
    </w:p>
    <w:p w14:paraId="738D7595" w14:textId="77777777" w:rsidR="00000000" w:rsidRDefault="00754752">
      <w:pPr>
        <w:pStyle w:val="-"/>
        <w:rPr>
          <w:rtl/>
        </w:rPr>
      </w:pPr>
      <w:bookmarkStart w:id="446" w:name="FS000000526T07_06_2004_22_16_37C"/>
      <w:bookmarkEnd w:id="446"/>
      <w:r>
        <w:rPr>
          <w:rtl/>
        </w:rPr>
        <w:t>משה גפני (יהדות התורה):</w:t>
      </w:r>
    </w:p>
    <w:p w14:paraId="14E4B903" w14:textId="77777777" w:rsidR="00000000" w:rsidRDefault="00754752">
      <w:pPr>
        <w:pStyle w:val="a0"/>
        <w:rPr>
          <w:rtl/>
        </w:rPr>
      </w:pPr>
    </w:p>
    <w:p w14:paraId="259A6083" w14:textId="77777777" w:rsidR="00000000" w:rsidRDefault="00754752">
      <w:pPr>
        <w:pStyle w:val="a0"/>
        <w:rPr>
          <w:rFonts w:hint="cs"/>
          <w:rtl/>
        </w:rPr>
      </w:pPr>
      <w:r>
        <w:rPr>
          <w:rFonts w:hint="cs"/>
          <w:rtl/>
        </w:rPr>
        <w:t>אני שאלתי לפני שנכנסת - - -</w:t>
      </w:r>
    </w:p>
    <w:p w14:paraId="2E7552D0" w14:textId="77777777" w:rsidR="00000000" w:rsidRDefault="00754752">
      <w:pPr>
        <w:pStyle w:val="a0"/>
        <w:ind w:firstLine="0"/>
        <w:rPr>
          <w:rFonts w:hint="cs"/>
          <w:rtl/>
        </w:rPr>
      </w:pPr>
    </w:p>
    <w:p w14:paraId="65F6CB81" w14:textId="77777777" w:rsidR="00000000" w:rsidRDefault="00754752">
      <w:pPr>
        <w:pStyle w:val="af1"/>
        <w:rPr>
          <w:rtl/>
        </w:rPr>
      </w:pPr>
      <w:r>
        <w:rPr>
          <w:rtl/>
        </w:rPr>
        <w:t>היו"ר נסים דהן:</w:t>
      </w:r>
    </w:p>
    <w:p w14:paraId="47E9FAD1" w14:textId="77777777" w:rsidR="00000000" w:rsidRDefault="00754752">
      <w:pPr>
        <w:pStyle w:val="a0"/>
        <w:rPr>
          <w:rtl/>
        </w:rPr>
      </w:pPr>
    </w:p>
    <w:p w14:paraId="7647ED6D" w14:textId="77777777" w:rsidR="00000000" w:rsidRDefault="00754752">
      <w:pPr>
        <w:pStyle w:val="a0"/>
        <w:rPr>
          <w:rFonts w:hint="cs"/>
          <w:rtl/>
        </w:rPr>
      </w:pPr>
      <w:r>
        <w:rPr>
          <w:rFonts w:hint="cs"/>
          <w:rtl/>
        </w:rPr>
        <w:t>יש התחייבות של</w:t>
      </w:r>
      <w:r>
        <w:rPr>
          <w:rFonts w:hint="cs"/>
          <w:rtl/>
        </w:rPr>
        <w:t xml:space="preserve"> יושב-ראש ועדת הכספים, שהפתרון יהיה עכשיו, כולל, לכולם. לא בא בחשבון פתרון לאחד ולשני לא.</w:t>
      </w:r>
    </w:p>
    <w:p w14:paraId="406C7611" w14:textId="77777777" w:rsidR="00000000" w:rsidRDefault="00754752">
      <w:pPr>
        <w:pStyle w:val="a0"/>
        <w:ind w:firstLine="0"/>
        <w:rPr>
          <w:rFonts w:hint="cs"/>
          <w:rtl/>
        </w:rPr>
      </w:pPr>
    </w:p>
    <w:p w14:paraId="1BFA539A" w14:textId="77777777" w:rsidR="00000000" w:rsidRDefault="00754752">
      <w:pPr>
        <w:pStyle w:val="af0"/>
        <w:rPr>
          <w:rtl/>
        </w:rPr>
      </w:pPr>
      <w:r>
        <w:rPr>
          <w:rFonts w:hint="eastAsia"/>
          <w:rtl/>
        </w:rPr>
        <w:t>רוני</w:t>
      </w:r>
      <w:r>
        <w:rPr>
          <w:rtl/>
        </w:rPr>
        <w:t xml:space="preserve"> בר-און (הליכוד):</w:t>
      </w:r>
    </w:p>
    <w:p w14:paraId="6D660439" w14:textId="77777777" w:rsidR="00000000" w:rsidRDefault="00754752">
      <w:pPr>
        <w:pStyle w:val="a0"/>
        <w:rPr>
          <w:rFonts w:hint="cs"/>
          <w:rtl/>
        </w:rPr>
      </w:pPr>
    </w:p>
    <w:p w14:paraId="7DBCF145" w14:textId="77777777" w:rsidR="00000000" w:rsidRDefault="00754752">
      <w:pPr>
        <w:pStyle w:val="a0"/>
        <w:rPr>
          <w:rFonts w:hint="cs"/>
          <w:rtl/>
        </w:rPr>
      </w:pPr>
      <w:r>
        <w:rPr>
          <w:rFonts w:hint="cs"/>
          <w:rtl/>
        </w:rPr>
        <w:t>הוא יודע לעשות את זה - - -</w:t>
      </w:r>
    </w:p>
    <w:p w14:paraId="5480D9ED" w14:textId="77777777" w:rsidR="00000000" w:rsidRDefault="00754752">
      <w:pPr>
        <w:pStyle w:val="a0"/>
        <w:ind w:firstLine="0"/>
        <w:rPr>
          <w:rFonts w:hint="cs"/>
          <w:rtl/>
        </w:rPr>
      </w:pPr>
    </w:p>
    <w:p w14:paraId="6E354EA8" w14:textId="77777777" w:rsidR="00000000" w:rsidRDefault="00754752">
      <w:pPr>
        <w:pStyle w:val="af1"/>
        <w:rPr>
          <w:rtl/>
        </w:rPr>
      </w:pPr>
      <w:r>
        <w:rPr>
          <w:rtl/>
        </w:rPr>
        <w:t>היו"ר נסים דהן:</w:t>
      </w:r>
    </w:p>
    <w:p w14:paraId="0E178303" w14:textId="77777777" w:rsidR="00000000" w:rsidRDefault="00754752">
      <w:pPr>
        <w:pStyle w:val="a0"/>
        <w:rPr>
          <w:rtl/>
        </w:rPr>
      </w:pPr>
    </w:p>
    <w:p w14:paraId="3709C6DC" w14:textId="77777777" w:rsidR="00000000" w:rsidRDefault="00754752">
      <w:pPr>
        <w:pStyle w:val="a0"/>
        <w:rPr>
          <w:rFonts w:hint="cs"/>
          <w:rtl/>
        </w:rPr>
      </w:pPr>
      <w:r>
        <w:rPr>
          <w:rFonts w:hint="cs"/>
          <w:rtl/>
        </w:rPr>
        <w:t>הוא יודע לעשות, תסמוך עליו.</w:t>
      </w:r>
    </w:p>
    <w:p w14:paraId="0D1EA551" w14:textId="77777777" w:rsidR="00000000" w:rsidRDefault="00754752">
      <w:pPr>
        <w:pStyle w:val="a0"/>
        <w:rPr>
          <w:rFonts w:hint="cs"/>
          <w:rtl/>
        </w:rPr>
      </w:pPr>
    </w:p>
    <w:p w14:paraId="6BB8BB29" w14:textId="77777777" w:rsidR="00000000" w:rsidRDefault="00754752">
      <w:pPr>
        <w:pStyle w:val="-"/>
        <w:rPr>
          <w:rtl/>
        </w:rPr>
      </w:pPr>
      <w:bookmarkStart w:id="447" w:name="FS000000526T07_06_2004_22_17_17C"/>
      <w:bookmarkEnd w:id="447"/>
      <w:r>
        <w:rPr>
          <w:rtl/>
        </w:rPr>
        <w:t>משה גפני (יהדות התורה):</w:t>
      </w:r>
    </w:p>
    <w:p w14:paraId="28F11094" w14:textId="77777777" w:rsidR="00000000" w:rsidRDefault="00754752">
      <w:pPr>
        <w:pStyle w:val="a0"/>
        <w:rPr>
          <w:rtl/>
        </w:rPr>
      </w:pPr>
    </w:p>
    <w:p w14:paraId="4315BAD5" w14:textId="77777777" w:rsidR="00000000" w:rsidRDefault="00754752">
      <w:pPr>
        <w:pStyle w:val="a0"/>
        <w:rPr>
          <w:rFonts w:hint="cs"/>
          <w:rtl/>
        </w:rPr>
      </w:pPr>
      <w:r>
        <w:rPr>
          <w:rFonts w:hint="cs"/>
          <w:rtl/>
        </w:rPr>
        <w:t xml:space="preserve">אדוני יושב-ראש ועדת הכנסת, קראתי את החלטות </w:t>
      </w:r>
      <w:r>
        <w:rPr>
          <w:rFonts w:hint="cs"/>
          <w:rtl/>
        </w:rPr>
        <w:t>הממשלה.</w:t>
      </w:r>
    </w:p>
    <w:p w14:paraId="33AD58A5" w14:textId="77777777" w:rsidR="00000000" w:rsidRDefault="00754752">
      <w:pPr>
        <w:pStyle w:val="a0"/>
        <w:ind w:firstLine="0"/>
        <w:rPr>
          <w:rFonts w:hint="cs"/>
          <w:rtl/>
        </w:rPr>
      </w:pPr>
    </w:p>
    <w:p w14:paraId="1C2E6E90" w14:textId="77777777" w:rsidR="00000000" w:rsidRDefault="00754752">
      <w:pPr>
        <w:pStyle w:val="af1"/>
        <w:rPr>
          <w:rtl/>
        </w:rPr>
      </w:pPr>
      <w:r>
        <w:rPr>
          <w:rtl/>
        </w:rPr>
        <w:t>היו"ר נסים דהן:</w:t>
      </w:r>
    </w:p>
    <w:p w14:paraId="3C543BC4" w14:textId="77777777" w:rsidR="00000000" w:rsidRDefault="00754752">
      <w:pPr>
        <w:pStyle w:val="a0"/>
        <w:rPr>
          <w:rtl/>
        </w:rPr>
      </w:pPr>
    </w:p>
    <w:p w14:paraId="0685A38D" w14:textId="77777777" w:rsidR="00000000" w:rsidRDefault="00754752">
      <w:pPr>
        <w:pStyle w:val="a0"/>
        <w:rPr>
          <w:rFonts w:hint="cs"/>
          <w:rtl/>
        </w:rPr>
      </w:pPr>
      <w:r>
        <w:rPr>
          <w:rFonts w:hint="cs"/>
          <w:rtl/>
        </w:rPr>
        <w:t>תודה רבה, חברי הכנסת. נא לסיים.</w:t>
      </w:r>
    </w:p>
    <w:p w14:paraId="4FE0076D" w14:textId="77777777" w:rsidR="00000000" w:rsidRDefault="00754752">
      <w:pPr>
        <w:pStyle w:val="a0"/>
        <w:ind w:firstLine="0"/>
        <w:rPr>
          <w:rFonts w:hint="cs"/>
          <w:rtl/>
        </w:rPr>
      </w:pPr>
    </w:p>
    <w:p w14:paraId="6089CB12" w14:textId="77777777" w:rsidR="00000000" w:rsidRDefault="00754752">
      <w:pPr>
        <w:pStyle w:val="af0"/>
        <w:rPr>
          <w:rtl/>
        </w:rPr>
      </w:pPr>
      <w:bookmarkStart w:id="448" w:name="FS000000526T07_06_2004_22_17_32C"/>
      <w:bookmarkEnd w:id="448"/>
      <w:r>
        <w:rPr>
          <w:rFonts w:hint="eastAsia"/>
          <w:rtl/>
        </w:rPr>
        <w:t>נסים</w:t>
      </w:r>
      <w:r>
        <w:rPr>
          <w:rtl/>
        </w:rPr>
        <w:t xml:space="preserve"> זאב (ש"ס):</w:t>
      </w:r>
    </w:p>
    <w:p w14:paraId="21404FA7" w14:textId="77777777" w:rsidR="00000000" w:rsidRDefault="00754752">
      <w:pPr>
        <w:pStyle w:val="a0"/>
        <w:rPr>
          <w:rFonts w:hint="cs"/>
          <w:rtl/>
        </w:rPr>
      </w:pPr>
    </w:p>
    <w:p w14:paraId="3B3C728A" w14:textId="77777777" w:rsidR="00000000" w:rsidRDefault="00754752">
      <w:pPr>
        <w:pStyle w:val="a0"/>
        <w:rPr>
          <w:rFonts w:hint="cs"/>
          <w:rtl/>
        </w:rPr>
      </w:pPr>
      <w:r>
        <w:rPr>
          <w:rFonts w:hint="cs"/>
          <w:rtl/>
        </w:rPr>
        <w:t>- - -</w:t>
      </w:r>
    </w:p>
    <w:p w14:paraId="1902ECCE" w14:textId="77777777" w:rsidR="00000000" w:rsidRDefault="00754752">
      <w:pPr>
        <w:pStyle w:val="-"/>
        <w:rPr>
          <w:rFonts w:hint="cs"/>
          <w:rtl/>
        </w:rPr>
      </w:pPr>
    </w:p>
    <w:p w14:paraId="2043580E" w14:textId="77777777" w:rsidR="00000000" w:rsidRDefault="00754752">
      <w:pPr>
        <w:pStyle w:val="af1"/>
        <w:rPr>
          <w:rtl/>
        </w:rPr>
      </w:pPr>
      <w:r>
        <w:rPr>
          <w:rtl/>
        </w:rPr>
        <w:t>היו"ר נסים דהן:</w:t>
      </w:r>
    </w:p>
    <w:p w14:paraId="5295D3EC" w14:textId="77777777" w:rsidR="00000000" w:rsidRDefault="00754752">
      <w:pPr>
        <w:pStyle w:val="a0"/>
        <w:rPr>
          <w:rtl/>
        </w:rPr>
      </w:pPr>
    </w:p>
    <w:p w14:paraId="58EFDF79" w14:textId="77777777" w:rsidR="00000000" w:rsidRDefault="00754752">
      <w:pPr>
        <w:pStyle w:val="a0"/>
        <w:rPr>
          <w:rFonts w:hint="cs"/>
          <w:rtl/>
        </w:rPr>
      </w:pPr>
      <w:r>
        <w:rPr>
          <w:rFonts w:hint="cs"/>
          <w:rtl/>
        </w:rPr>
        <w:t>חבר הכנסת נסים זאב, תודה רבה.</w:t>
      </w:r>
    </w:p>
    <w:p w14:paraId="055CFD87" w14:textId="77777777" w:rsidR="00000000" w:rsidRDefault="00754752">
      <w:pPr>
        <w:pStyle w:val="-"/>
        <w:rPr>
          <w:rFonts w:hint="cs"/>
          <w:rtl/>
        </w:rPr>
      </w:pPr>
    </w:p>
    <w:p w14:paraId="5B76CBFA" w14:textId="77777777" w:rsidR="00000000" w:rsidRDefault="00754752">
      <w:pPr>
        <w:pStyle w:val="-"/>
        <w:rPr>
          <w:rtl/>
        </w:rPr>
      </w:pPr>
      <w:r>
        <w:rPr>
          <w:rtl/>
        </w:rPr>
        <w:t>משה גפני (יהדות התורה):</w:t>
      </w:r>
    </w:p>
    <w:p w14:paraId="777C2EE7" w14:textId="77777777" w:rsidR="00000000" w:rsidRDefault="00754752">
      <w:pPr>
        <w:pStyle w:val="a0"/>
        <w:rPr>
          <w:rtl/>
        </w:rPr>
      </w:pPr>
    </w:p>
    <w:p w14:paraId="72204222" w14:textId="77777777" w:rsidR="00000000" w:rsidRDefault="00754752">
      <w:pPr>
        <w:pStyle w:val="a0"/>
        <w:rPr>
          <w:rFonts w:hint="cs"/>
          <w:rtl/>
        </w:rPr>
      </w:pPr>
      <w:r>
        <w:rPr>
          <w:rFonts w:hint="cs"/>
          <w:rtl/>
        </w:rPr>
        <w:t>היה מן הראוי, חבר הכנסת רוני בר-און, שכאשר יש החלטות ממשלה, ונניח שחבר הכנסת הירשזון צודק ואתה צודק,</w:t>
      </w:r>
      <w:r>
        <w:rPr>
          <w:rFonts w:hint="cs"/>
          <w:rtl/>
        </w:rPr>
        <w:t xml:space="preserve"> ונניח שהיה מותר שיהיה כתוב בהחלטת הממשלה, שאם לא יימצא פתרון בתוך שבוע ויתברר שאכן יש עיקולים למועצות הדתיות, כמו שאני יודע הרבה יותר טוב מכל אלה שיושבים בלשכת ראש הממשלה - אז יביאו חוק מקביל, שזה יהיה כתוב, שיגידו לאנשים שרעבים ללחם: אנחנו גם מדברים עליכ</w:t>
      </w:r>
      <w:r>
        <w:rPr>
          <w:rFonts w:hint="cs"/>
          <w:rtl/>
        </w:rPr>
        <w:t>ם.</w:t>
      </w:r>
    </w:p>
    <w:p w14:paraId="5A961A0C" w14:textId="77777777" w:rsidR="00000000" w:rsidRDefault="00754752">
      <w:pPr>
        <w:pStyle w:val="a0"/>
        <w:ind w:firstLine="0"/>
        <w:rPr>
          <w:rFonts w:hint="cs"/>
          <w:rtl/>
        </w:rPr>
      </w:pPr>
    </w:p>
    <w:p w14:paraId="4B721666" w14:textId="77777777" w:rsidR="00000000" w:rsidRDefault="00754752">
      <w:pPr>
        <w:pStyle w:val="af0"/>
        <w:rPr>
          <w:rtl/>
        </w:rPr>
      </w:pPr>
      <w:r>
        <w:rPr>
          <w:rFonts w:hint="eastAsia"/>
          <w:rtl/>
        </w:rPr>
        <w:t>רוני</w:t>
      </w:r>
      <w:r>
        <w:rPr>
          <w:rtl/>
        </w:rPr>
        <w:t xml:space="preserve"> בר-און (הליכוד):</w:t>
      </w:r>
    </w:p>
    <w:p w14:paraId="72D2314D" w14:textId="77777777" w:rsidR="00000000" w:rsidRDefault="00754752">
      <w:pPr>
        <w:pStyle w:val="a0"/>
        <w:rPr>
          <w:rFonts w:hint="cs"/>
          <w:rtl/>
        </w:rPr>
      </w:pPr>
    </w:p>
    <w:p w14:paraId="04BA468B" w14:textId="77777777" w:rsidR="00000000" w:rsidRDefault="00754752">
      <w:pPr>
        <w:pStyle w:val="a0"/>
        <w:rPr>
          <w:rFonts w:hint="cs"/>
          <w:rtl/>
        </w:rPr>
      </w:pPr>
      <w:r>
        <w:rPr>
          <w:rFonts w:hint="cs"/>
          <w:rtl/>
        </w:rPr>
        <w:t>אומר לי עוזרו של ראש הממשלה, שיש התחייבות רשמית של ראש הממשלה.</w:t>
      </w:r>
    </w:p>
    <w:p w14:paraId="793107CD" w14:textId="77777777" w:rsidR="00000000" w:rsidRDefault="00754752">
      <w:pPr>
        <w:pStyle w:val="a0"/>
        <w:ind w:firstLine="0"/>
        <w:rPr>
          <w:rFonts w:hint="cs"/>
          <w:rtl/>
        </w:rPr>
      </w:pPr>
    </w:p>
    <w:p w14:paraId="69054459" w14:textId="77777777" w:rsidR="00000000" w:rsidRDefault="00754752">
      <w:pPr>
        <w:pStyle w:val="-"/>
        <w:rPr>
          <w:rtl/>
        </w:rPr>
      </w:pPr>
      <w:bookmarkStart w:id="449" w:name="FS000000526T07_06_2004_22_19_28C"/>
      <w:bookmarkEnd w:id="449"/>
      <w:r>
        <w:rPr>
          <w:rtl/>
        </w:rPr>
        <w:t>משה גפני (יהדות התורה):</w:t>
      </w:r>
    </w:p>
    <w:p w14:paraId="0A1BF45C" w14:textId="77777777" w:rsidR="00000000" w:rsidRDefault="00754752">
      <w:pPr>
        <w:pStyle w:val="a0"/>
        <w:rPr>
          <w:rtl/>
        </w:rPr>
      </w:pPr>
    </w:p>
    <w:p w14:paraId="6D7A21B8" w14:textId="77777777" w:rsidR="00000000" w:rsidRDefault="00754752">
      <w:pPr>
        <w:pStyle w:val="a0"/>
        <w:rPr>
          <w:rFonts w:hint="cs"/>
          <w:rtl/>
        </w:rPr>
      </w:pPr>
      <w:r>
        <w:rPr>
          <w:rFonts w:hint="cs"/>
          <w:rtl/>
        </w:rPr>
        <w:t>קראתי, אמרתי, עובדים עליו. חבר הכנסת רוני בר-און, תקרא את החלטות הממשלה, יש שם ארבעה סעיפים. תקרא האם נאמר - - - אמרתי, בפרוטוקול יופיע, שרא</w:t>
      </w:r>
      <w:r>
        <w:rPr>
          <w:rFonts w:hint="cs"/>
          <w:rtl/>
        </w:rPr>
        <w:t>ש הממשלה שאל מה עם המועצות הדתיות והוא ביקש פתרון גם למועצות הדתיות - - -</w:t>
      </w:r>
    </w:p>
    <w:p w14:paraId="016C87CF" w14:textId="77777777" w:rsidR="00000000" w:rsidRDefault="00754752">
      <w:pPr>
        <w:pStyle w:val="a0"/>
        <w:ind w:firstLine="0"/>
        <w:rPr>
          <w:rFonts w:hint="cs"/>
          <w:rtl/>
        </w:rPr>
      </w:pPr>
    </w:p>
    <w:p w14:paraId="3BA2BC55" w14:textId="77777777" w:rsidR="00000000" w:rsidRDefault="00754752">
      <w:pPr>
        <w:pStyle w:val="af0"/>
        <w:rPr>
          <w:rtl/>
        </w:rPr>
      </w:pPr>
      <w:r>
        <w:rPr>
          <w:rFonts w:hint="eastAsia"/>
          <w:rtl/>
        </w:rPr>
        <w:t>רוני</w:t>
      </w:r>
      <w:r>
        <w:rPr>
          <w:rtl/>
        </w:rPr>
        <w:t xml:space="preserve"> בר-און (הליכוד):</w:t>
      </w:r>
    </w:p>
    <w:p w14:paraId="6D1FE231" w14:textId="77777777" w:rsidR="00000000" w:rsidRDefault="00754752">
      <w:pPr>
        <w:pStyle w:val="a0"/>
        <w:rPr>
          <w:rFonts w:hint="cs"/>
          <w:rtl/>
        </w:rPr>
      </w:pPr>
    </w:p>
    <w:p w14:paraId="7B356AE2" w14:textId="77777777" w:rsidR="00000000" w:rsidRDefault="00754752">
      <w:pPr>
        <w:pStyle w:val="a0"/>
        <w:rPr>
          <w:rFonts w:hint="cs"/>
          <w:rtl/>
        </w:rPr>
      </w:pPr>
      <w:r>
        <w:rPr>
          <w:rFonts w:hint="cs"/>
          <w:rtl/>
        </w:rPr>
        <w:t>הוא אומר לך, שהוא מתחייב להיום. אומר העוזר שלו. הוא לא יכול לדבר, הוא מתחייב היום, שהעניין ייפתר תוך שבוע.</w:t>
      </w:r>
    </w:p>
    <w:p w14:paraId="4B524E52" w14:textId="77777777" w:rsidR="00000000" w:rsidRDefault="00754752">
      <w:pPr>
        <w:pStyle w:val="a0"/>
        <w:ind w:firstLine="0"/>
        <w:rPr>
          <w:rFonts w:hint="cs"/>
          <w:rtl/>
        </w:rPr>
      </w:pPr>
    </w:p>
    <w:p w14:paraId="2F93811F" w14:textId="77777777" w:rsidR="00000000" w:rsidRDefault="00754752">
      <w:pPr>
        <w:pStyle w:val="-"/>
        <w:rPr>
          <w:rtl/>
        </w:rPr>
      </w:pPr>
      <w:bookmarkStart w:id="450" w:name="FS000000526T07_06_2004_22_20_40C"/>
      <w:bookmarkEnd w:id="450"/>
      <w:r>
        <w:rPr>
          <w:rtl/>
        </w:rPr>
        <w:t>משה גפני (יהדות התורה):</w:t>
      </w:r>
    </w:p>
    <w:p w14:paraId="48CD5A3A" w14:textId="77777777" w:rsidR="00000000" w:rsidRDefault="00754752">
      <w:pPr>
        <w:pStyle w:val="a0"/>
        <w:rPr>
          <w:rtl/>
        </w:rPr>
      </w:pPr>
    </w:p>
    <w:p w14:paraId="090B465B" w14:textId="77777777" w:rsidR="00000000" w:rsidRDefault="00754752">
      <w:pPr>
        <w:pStyle w:val="a0"/>
        <w:rPr>
          <w:rFonts w:hint="cs"/>
          <w:rtl/>
        </w:rPr>
      </w:pPr>
      <w:r>
        <w:rPr>
          <w:rFonts w:hint="cs"/>
          <w:rtl/>
        </w:rPr>
        <w:t>מאיפה הוא יודע?</w:t>
      </w:r>
    </w:p>
    <w:p w14:paraId="1096B806" w14:textId="77777777" w:rsidR="00000000" w:rsidRDefault="00754752">
      <w:pPr>
        <w:pStyle w:val="a0"/>
        <w:ind w:firstLine="0"/>
        <w:rPr>
          <w:rFonts w:hint="cs"/>
          <w:rtl/>
        </w:rPr>
      </w:pPr>
    </w:p>
    <w:p w14:paraId="011E830B" w14:textId="77777777" w:rsidR="00000000" w:rsidRDefault="00754752">
      <w:pPr>
        <w:pStyle w:val="af0"/>
        <w:rPr>
          <w:rtl/>
        </w:rPr>
      </w:pPr>
      <w:r>
        <w:rPr>
          <w:rFonts w:hint="eastAsia"/>
          <w:rtl/>
        </w:rPr>
        <w:t>רוני</w:t>
      </w:r>
      <w:r>
        <w:rPr>
          <w:rtl/>
        </w:rPr>
        <w:t xml:space="preserve"> בר-</w:t>
      </w:r>
      <w:r>
        <w:rPr>
          <w:rtl/>
        </w:rPr>
        <w:t>און (הליכוד):</w:t>
      </w:r>
    </w:p>
    <w:p w14:paraId="0A95EDB4" w14:textId="77777777" w:rsidR="00000000" w:rsidRDefault="00754752">
      <w:pPr>
        <w:pStyle w:val="a0"/>
        <w:rPr>
          <w:rFonts w:hint="cs"/>
          <w:rtl/>
        </w:rPr>
      </w:pPr>
    </w:p>
    <w:p w14:paraId="34CCC86B" w14:textId="77777777" w:rsidR="00000000" w:rsidRDefault="00754752">
      <w:pPr>
        <w:pStyle w:val="a0"/>
        <w:rPr>
          <w:rFonts w:hint="cs"/>
          <w:rtl/>
        </w:rPr>
      </w:pPr>
      <w:r>
        <w:rPr>
          <w:rFonts w:hint="cs"/>
          <w:rtl/>
        </w:rPr>
        <w:t>הנה, אני אומר לך. אומר העוזר שלו - - -</w:t>
      </w:r>
    </w:p>
    <w:p w14:paraId="2F316E6D" w14:textId="77777777" w:rsidR="00000000" w:rsidRDefault="00754752">
      <w:pPr>
        <w:pStyle w:val="a0"/>
        <w:ind w:firstLine="0"/>
        <w:rPr>
          <w:rFonts w:hint="cs"/>
          <w:rtl/>
        </w:rPr>
      </w:pPr>
    </w:p>
    <w:p w14:paraId="16661A9D" w14:textId="77777777" w:rsidR="00000000" w:rsidRDefault="00754752">
      <w:pPr>
        <w:pStyle w:val="-"/>
        <w:rPr>
          <w:rtl/>
        </w:rPr>
      </w:pPr>
      <w:bookmarkStart w:id="451" w:name="FS000000526T07_06_2004_22_20_58C"/>
      <w:bookmarkEnd w:id="451"/>
      <w:r>
        <w:rPr>
          <w:rtl/>
        </w:rPr>
        <w:t>משה גפני (יהדות התורה):</w:t>
      </w:r>
    </w:p>
    <w:p w14:paraId="6617AE0C" w14:textId="77777777" w:rsidR="00000000" w:rsidRDefault="00754752">
      <w:pPr>
        <w:pStyle w:val="a0"/>
        <w:rPr>
          <w:rtl/>
        </w:rPr>
      </w:pPr>
    </w:p>
    <w:p w14:paraId="357CDC9D" w14:textId="77777777" w:rsidR="00000000" w:rsidRDefault="00754752">
      <w:pPr>
        <w:pStyle w:val="a0"/>
        <w:rPr>
          <w:rFonts w:hint="cs"/>
          <w:rtl/>
        </w:rPr>
      </w:pPr>
      <w:r>
        <w:rPr>
          <w:rFonts w:hint="cs"/>
          <w:rtl/>
        </w:rPr>
        <w:t>נו, אז מה? אני יודע, היתה לו ישיבה עם הרבנים הראשיים לישראל. אתה יודע מה, הוא אפילו דפק על השולחן פעמיים. אז מה? אז זה מביא אוכל לילדים של עובדי המועצות הדתיות? לי אמר ראש הממש</w:t>
      </w:r>
      <w:r>
        <w:rPr>
          <w:rFonts w:hint="cs"/>
          <w:rtl/>
        </w:rPr>
        <w:t>לה לפני חודש, לי, כשנפגשה אתו סיעת יהדות התורה, שמייד תיפתר הבעיה של הרשויות המקומיות והמועצות הדתיות. מה נפתר? לפחות כלפי חוץ, הרי אתה ממשלה ציבורית.</w:t>
      </w:r>
    </w:p>
    <w:p w14:paraId="12283187" w14:textId="77777777" w:rsidR="00000000" w:rsidRDefault="00754752">
      <w:pPr>
        <w:pStyle w:val="a0"/>
        <w:ind w:firstLine="0"/>
        <w:rPr>
          <w:rFonts w:hint="cs"/>
          <w:rtl/>
        </w:rPr>
      </w:pPr>
    </w:p>
    <w:p w14:paraId="2B00CE41" w14:textId="77777777" w:rsidR="00000000" w:rsidRDefault="00754752">
      <w:pPr>
        <w:pStyle w:val="af0"/>
        <w:rPr>
          <w:rtl/>
        </w:rPr>
      </w:pPr>
      <w:r>
        <w:rPr>
          <w:rFonts w:hint="eastAsia"/>
          <w:rtl/>
        </w:rPr>
        <w:t>רוני</w:t>
      </w:r>
      <w:r>
        <w:rPr>
          <w:rtl/>
        </w:rPr>
        <w:t xml:space="preserve"> בר-און (הליכוד):</w:t>
      </w:r>
    </w:p>
    <w:p w14:paraId="58F54EA8" w14:textId="77777777" w:rsidR="00000000" w:rsidRDefault="00754752">
      <w:pPr>
        <w:pStyle w:val="a0"/>
        <w:rPr>
          <w:rFonts w:hint="cs"/>
          <w:rtl/>
        </w:rPr>
      </w:pPr>
    </w:p>
    <w:p w14:paraId="55D761F7" w14:textId="77777777" w:rsidR="00000000" w:rsidRDefault="00754752">
      <w:pPr>
        <w:pStyle w:val="a0"/>
        <w:rPr>
          <w:rFonts w:hint="cs"/>
          <w:rtl/>
        </w:rPr>
      </w:pPr>
      <w:r>
        <w:rPr>
          <w:rFonts w:hint="cs"/>
          <w:rtl/>
        </w:rPr>
        <w:t>אבל הנה ההתחלה.</w:t>
      </w:r>
    </w:p>
    <w:p w14:paraId="42D61FE4" w14:textId="77777777" w:rsidR="00000000" w:rsidRDefault="00754752">
      <w:pPr>
        <w:pStyle w:val="a0"/>
        <w:ind w:firstLine="0"/>
        <w:rPr>
          <w:rFonts w:hint="cs"/>
          <w:rtl/>
        </w:rPr>
      </w:pPr>
    </w:p>
    <w:p w14:paraId="2B923B88" w14:textId="77777777" w:rsidR="00000000" w:rsidRDefault="00754752">
      <w:pPr>
        <w:pStyle w:val="-"/>
        <w:rPr>
          <w:rtl/>
        </w:rPr>
      </w:pPr>
      <w:bookmarkStart w:id="452" w:name="FS000000526T07_06_2004_22_22_08C"/>
      <w:bookmarkEnd w:id="452"/>
      <w:r>
        <w:rPr>
          <w:rtl/>
        </w:rPr>
        <w:t>משה גפני (יהדות התורה):</w:t>
      </w:r>
    </w:p>
    <w:p w14:paraId="240291BF" w14:textId="77777777" w:rsidR="00000000" w:rsidRDefault="00754752">
      <w:pPr>
        <w:pStyle w:val="a0"/>
        <w:rPr>
          <w:rtl/>
        </w:rPr>
      </w:pPr>
    </w:p>
    <w:p w14:paraId="119E0EDA" w14:textId="77777777" w:rsidR="00000000" w:rsidRDefault="00754752">
      <w:pPr>
        <w:pStyle w:val="a0"/>
        <w:rPr>
          <w:rFonts w:hint="cs"/>
          <w:rtl/>
        </w:rPr>
      </w:pPr>
      <w:r>
        <w:rPr>
          <w:rFonts w:hint="cs"/>
          <w:rtl/>
        </w:rPr>
        <w:t>אז למה לא מוזכרות המלים: מועצה דתית?</w:t>
      </w:r>
    </w:p>
    <w:p w14:paraId="77AC7917" w14:textId="77777777" w:rsidR="00000000" w:rsidRDefault="00754752">
      <w:pPr>
        <w:pStyle w:val="a0"/>
        <w:ind w:firstLine="0"/>
        <w:rPr>
          <w:rFonts w:hint="cs"/>
          <w:rtl/>
        </w:rPr>
      </w:pPr>
    </w:p>
    <w:p w14:paraId="2EAE5487" w14:textId="77777777" w:rsidR="00000000" w:rsidRDefault="00754752">
      <w:pPr>
        <w:pStyle w:val="af0"/>
        <w:rPr>
          <w:rtl/>
        </w:rPr>
      </w:pPr>
      <w:r>
        <w:rPr>
          <w:rFonts w:hint="eastAsia"/>
          <w:rtl/>
        </w:rPr>
        <w:t>ר</w:t>
      </w:r>
      <w:r>
        <w:rPr>
          <w:rFonts w:hint="eastAsia"/>
          <w:rtl/>
        </w:rPr>
        <w:t>וני</w:t>
      </w:r>
      <w:r>
        <w:rPr>
          <w:rtl/>
        </w:rPr>
        <w:t xml:space="preserve"> בר-און (הליכוד):</w:t>
      </w:r>
    </w:p>
    <w:p w14:paraId="70ED8B8B" w14:textId="77777777" w:rsidR="00000000" w:rsidRDefault="00754752">
      <w:pPr>
        <w:pStyle w:val="a0"/>
        <w:rPr>
          <w:rFonts w:hint="cs"/>
          <w:rtl/>
        </w:rPr>
      </w:pPr>
    </w:p>
    <w:p w14:paraId="640F3ECB" w14:textId="77777777" w:rsidR="00000000" w:rsidRDefault="00754752">
      <w:pPr>
        <w:pStyle w:val="a0"/>
        <w:rPr>
          <w:rFonts w:hint="cs"/>
          <w:rtl/>
        </w:rPr>
      </w:pPr>
      <w:r>
        <w:rPr>
          <w:rFonts w:hint="cs"/>
          <w:rtl/>
        </w:rPr>
        <w:t>אז עבדו עליו, כמו שאתה אומר - - -</w:t>
      </w:r>
    </w:p>
    <w:p w14:paraId="37E8CFC8" w14:textId="77777777" w:rsidR="00000000" w:rsidRDefault="00754752">
      <w:pPr>
        <w:pStyle w:val="a0"/>
        <w:ind w:firstLine="0"/>
        <w:rPr>
          <w:rFonts w:hint="cs"/>
          <w:rtl/>
        </w:rPr>
      </w:pPr>
    </w:p>
    <w:p w14:paraId="797803EB" w14:textId="77777777" w:rsidR="00000000" w:rsidRDefault="00754752">
      <w:pPr>
        <w:pStyle w:val="-"/>
        <w:rPr>
          <w:rtl/>
        </w:rPr>
      </w:pPr>
      <w:bookmarkStart w:id="453" w:name="FS000000526T07_06_2004_22_22_30C"/>
      <w:bookmarkEnd w:id="453"/>
      <w:r>
        <w:rPr>
          <w:rtl/>
        </w:rPr>
        <w:t>משה גפני (יהדות התורה):</w:t>
      </w:r>
    </w:p>
    <w:p w14:paraId="0C3B4D87" w14:textId="77777777" w:rsidR="00000000" w:rsidRDefault="00754752">
      <w:pPr>
        <w:pStyle w:val="a0"/>
        <w:rPr>
          <w:rtl/>
        </w:rPr>
      </w:pPr>
    </w:p>
    <w:p w14:paraId="5A19F0F5" w14:textId="77777777" w:rsidR="00000000" w:rsidRDefault="00754752">
      <w:pPr>
        <w:pStyle w:val="a0"/>
        <w:rPr>
          <w:rFonts w:hint="cs"/>
          <w:rtl/>
        </w:rPr>
      </w:pPr>
      <w:r>
        <w:rPr>
          <w:rFonts w:hint="cs"/>
          <w:rtl/>
        </w:rPr>
        <w:t>מחר גם עובדים עליו.</w:t>
      </w:r>
    </w:p>
    <w:p w14:paraId="303DDAB2" w14:textId="77777777" w:rsidR="00000000" w:rsidRDefault="00754752">
      <w:pPr>
        <w:pStyle w:val="a0"/>
        <w:ind w:firstLine="0"/>
        <w:rPr>
          <w:rFonts w:hint="cs"/>
          <w:rtl/>
        </w:rPr>
      </w:pPr>
    </w:p>
    <w:p w14:paraId="4FFBA386" w14:textId="77777777" w:rsidR="00000000" w:rsidRDefault="00754752">
      <w:pPr>
        <w:pStyle w:val="af0"/>
        <w:rPr>
          <w:rtl/>
        </w:rPr>
      </w:pPr>
      <w:r>
        <w:rPr>
          <w:rFonts w:hint="eastAsia"/>
          <w:rtl/>
        </w:rPr>
        <w:t>רוני</w:t>
      </w:r>
      <w:r>
        <w:rPr>
          <w:rtl/>
        </w:rPr>
        <w:t xml:space="preserve"> בר-און (הליכוד):</w:t>
      </w:r>
    </w:p>
    <w:p w14:paraId="03BD22C0" w14:textId="77777777" w:rsidR="00000000" w:rsidRDefault="00754752">
      <w:pPr>
        <w:pStyle w:val="a0"/>
        <w:rPr>
          <w:rFonts w:hint="cs"/>
          <w:rtl/>
        </w:rPr>
      </w:pPr>
    </w:p>
    <w:p w14:paraId="09EAD5C7" w14:textId="77777777" w:rsidR="00000000" w:rsidRDefault="00754752">
      <w:pPr>
        <w:pStyle w:val="a0"/>
        <w:rPr>
          <w:rFonts w:hint="cs"/>
          <w:rtl/>
        </w:rPr>
      </w:pPr>
      <w:r>
        <w:rPr>
          <w:rFonts w:hint="cs"/>
          <w:rtl/>
        </w:rPr>
        <w:t>תן לו לתקן את זה תוך שבוע.</w:t>
      </w:r>
    </w:p>
    <w:p w14:paraId="1117E559" w14:textId="77777777" w:rsidR="00000000" w:rsidRDefault="00754752">
      <w:pPr>
        <w:pStyle w:val="a0"/>
        <w:ind w:firstLine="0"/>
        <w:rPr>
          <w:rFonts w:hint="cs"/>
          <w:rtl/>
        </w:rPr>
      </w:pPr>
    </w:p>
    <w:p w14:paraId="5CC647B2" w14:textId="77777777" w:rsidR="00000000" w:rsidRDefault="00754752">
      <w:pPr>
        <w:pStyle w:val="-"/>
        <w:rPr>
          <w:rtl/>
        </w:rPr>
      </w:pPr>
      <w:bookmarkStart w:id="454" w:name="FS000000526T07_06_2004_22_22_47C"/>
      <w:bookmarkEnd w:id="454"/>
      <w:r>
        <w:rPr>
          <w:rtl/>
        </w:rPr>
        <w:t>משה גפני (יהדות התורה):</w:t>
      </w:r>
    </w:p>
    <w:p w14:paraId="3DB952A1" w14:textId="77777777" w:rsidR="00000000" w:rsidRDefault="00754752">
      <w:pPr>
        <w:pStyle w:val="a0"/>
        <w:rPr>
          <w:rtl/>
        </w:rPr>
      </w:pPr>
    </w:p>
    <w:p w14:paraId="09A3B199" w14:textId="77777777" w:rsidR="00000000" w:rsidRDefault="00754752">
      <w:pPr>
        <w:pStyle w:val="a0"/>
        <w:rPr>
          <w:rFonts w:hint="cs"/>
          <w:rtl/>
        </w:rPr>
      </w:pPr>
      <w:r>
        <w:rPr>
          <w:rFonts w:hint="cs"/>
          <w:rtl/>
        </w:rPr>
        <w:t>האפשרות האחת והיחידה, ופה אני פונה ליושב-ראש ועדת הכספים, שאני באמת - - -</w:t>
      </w:r>
    </w:p>
    <w:p w14:paraId="67E0FC84" w14:textId="77777777" w:rsidR="00000000" w:rsidRDefault="00754752">
      <w:pPr>
        <w:pStyle w:val="a0"/>
        <w:ind w:firstLine="0"/>
        <w:rPr>
          <w:rFonts w:hint="cs"/>
          <w:rtl/>
        </w:rPr>
      </w:pPr>
    </w:p>
    <w:p w14:paraId="3D444E29" w14:textId="77777777" w:rsidR="00000000" w:rsidRDefault="00754752">
      <w:pPr>
        <w:pStyle w:val="af0"/>
        <w:rPr>
          <w:rtl/>
        </w:rPr>
      </w:pPr>
      <w:r>
        <w:rPr>
          <w:rFonts w:hint="eastAsia"/>
          <w:rtl/>
        </w:rPr>
        <w:t>רו</w:t>
      </w:r>
      <w:r>
        <w:rPr>
          <w:rFonts w:hint="eastAsia"/>
          <w:rtl/>
        </w:rPr>
        <w:t>ני</w:t>
      </w:r>
      <w:r>
        <w:rPr>
          <w:rtl/>
        </w:rPr>
        <w:t xml:space="preserve"> בר-און (הליכוד):</w:t>
      </w:r>
    </w:p>
    <w:p w14:paraId="00775E8E" w14:textId="77777777" w:rsidR="00000000" w:rsidRDefault="00754752">
      <w:pPr>
        <w:pStyle w:val="a0"/>
        <w:rPr>
          <w:rFonts w:hint="cs"/>
          <w:rtl/>
        </w:rPr>
      </w:pPr>
    </w:p>
    <w:p w14:paraId="7E731106" w14:textId="77777777" w:rsidR="00000000" w:rsidRDefault="00754752">
      <w:pPr>
        <w:pStyle w:val="a0"/>
        <w:rPr>
          <w:rFonts w:hint="cs"/>
          <w:rtl/>
        </w:rPr>
      </w:pPr>
      <w:r>
        <w:rPr>
          <w:rFonts w:hint="cs"/>
          <w:rtl/>
        </w:rPr>
        <w:t>- - -</w:t>
      </w:r>
    </w:p>
    <w:p w14:paraId="1F61102A" w14:textId="77777777" w:rsidR="00000000" w:rsidRDefault="00754752">
      <w:pPr>
        <w:pStyle w:val="a0"/>
        <w:ind w:firstLine="0"/>
        <w:rPr>
          <w:rFonts w:hint="cs"/>
          <w:rtl/>
        </w:rPr>
      </w:pPr>
    </w:p>
    <w:p w14:paraId="69B5D95F" w14:textId="77777777" w:rsidR="00000000" w:rsidRDefault="00754752">
      <w:pPr>
        <w:pStyle w:val="af1"/>
        <w:rPr>
          <w:rtl/>
        </w:rPr>
      </w:pPr>
      <w:r>
        <w:rPr>
          <w:rtl/>
        </w:rPr>
        <w:t>היו"ר נסים דהן:</w:t>
      </w:r>
    </w:p>
    <w:p w14:paraId="0061019C" w14:textId="77777777" w:rsidR="00000000" w:rsidRDefault="00754752">
      <w:pPr>
        <w:pStyle w:val="a0"/>
        <w:rPr>
          <w:rtl/>
        </w:rPr>
      </w:pPr>
    </w:p>
    <w:p w14:paraId="248766F6" w14:textId="77777777" w:rsidR="00000000" w:rsidRDefault="00754752">
      <w:pPr>
        <w:pStyle w:val="a0"/>
        <w:rPr>
          <w:rFonts w:hint="cs"/>
          <w:rtl/>
        </w:rPr>
      </w:pPr>
      <w:r>
        <w:rPr>
          <w:rFonts w:hint="cs"/>
          <w:rtl/>
        </w:rPr>
        <w:t>חייבים.</w:t>
      </w:r>
    </w:p>
    <w:p w14:paraId="7985A210" w14:textId="77777777" w:rsidR="00000000" w:rsidRDefault="00754752">
      <w:pPr>
        <w:pStyle w:val="a0"/>
        <w:ind w:firstLine="0"/>
        <w:rPr>
          <w:rFonts w:hint="cs"/>
          <w:rtl/>
        </w:rPr>
      </w:pPr>
    </w:p>
    <w:p w14:paraId="16A73EF8" w14:textId="77777777" w:rsidR="00000000" w:rsidRDefault="00754752">
      <w:pPr>
        <w:pStyle w:val="-"/>
        <w:rPr>
          <w:rtl/>
        </w:rPr>
      </w:pPr>
      <w:bookmarkStart w:id="455" w:name="FS000000526T07_06_2004_22_23_09C"/>
      <w:bookmarkEnd w:id="455"/>
      <w:r>
        <w:rPr>
          <w:rtl/>
        </w:rPr>
        <w:t>משה גפני (יהדות התורה):</w:t>
      </w:r>
    </w:p>
    <w:p w14:paraId="29276D03" w14:textId="77777777" w:rsidR="00000000" w:rsidRDefault="00754752">
      <w:pPr>
        <w:pStyle w:val="a0"/>
        <w:rPr>
          <w:rtl/>
        </w:rPr>
      </w:pPr>
    </w:p>
    <w:p w14:paraId="688DD96A" w14:textId="77777777" w:rsidR="00000000" w:rsidRDefault="00754752">
      <w:pPr>
        <w:pStyle w:val="a0"/>
        <w:rPr>
          <w:rFonts w:hint="cs"/>
          <w:rtl/>
        </w:rPr>
      </w:pPr>
      <w:r>
        <w:rPr>
          <w:rFonts w:hint="cs"/>
          <w:rtl/>
        </w:rPr>
        <w:t>לא, מותר לי לבקש משהו? הרי אמרתי אתמול למנכ"ל משרד ראש הממשלה: איך אתם מעמידים אותנו, רבים מחברי הכנסת, שרוצים לפתור גם את הבעיה של המועצות הדתיות, עכשיו אנחנו הופכים להיות מתנג</w:t>
      </w:r>
      <w:r>
        <w:rPr>
          <w:rFonts w:hint="cs"/>
          <w:rtl/>
        </w:rPr>
        <w:t xml:space="preserve">די הרשויות המקומיות? אנחנו, שהפגנו פה וביזינו את עצמנו גם בגלל עובדי הרשויות המקומיות וגם בגלל עובדי המועצות הדתיות, אני הייתי צריך לבוא ולנאום נאום כזה? הייתי צריך לדבר נאום שמשבח את ראש הממשלה ואת הממשלה. זה מה שהייתי צריך לעשות, אם היתה מוזכרת מלה אחת, </w:t>
      </w:r>
      <w:r>
        <w:rPr>
          <w:rFonts w:hint="cs"/>
          <w:rtl/>
        </w:rPr>
        <w:t xml:space="preserve">מסר לעובדי המועצות הדתיות שממשלת ישראל חושבת עליכם. היא מטומטמת, היא לא יודעת לפתור את הבעיה, אבל היא חושבת עליכם. גם זה לא כתוב. </w:t>
      </w:r>
    </w:p>
    <w:p w14:paraId="24DAA2BB" w14:textId="77777777" w:rsidR="00000000" w:rsidRDefault="00754752">
      <w:pPr>
        <w:pStyle w:val="a0"/>
        <w:rPr>
          <w:rFonts w:hint="cs"/>
          <w:rtl/>
        </w:rPr>
      </w:pPr>
    </w:p>
    <w:p w14:paraId="72A1B6FF" w14:textId="77777777" w:rsidR="00000000" w:rsidRDefault="00754752">
      <w:pPr>
        <w:pStyle w:val="a0"/>
        <w:rPr>
          <w:rFonts w:hint="cs"/>
          <w:rtl/>
        </w:rPr>
      </w:pPr>
      <w:r>
        <w:rPr>
          <w:rFonts w:hint="cs"/>
          <w:rtl/>
        </w:rPr>
        <w:t>הפתרון הוא אחד: אני אצביע בעד החוק הזה, מפני שעובדי הרשויות המקומיות, כמו עובדי המועצות הדתיות, נותנים שירות ממלכתי וצריך לש</w:t>
      </w:r>
      <w:r>
        <w:rPr>
          <w:rFonts w:hint="cs"/>
          <w:rtl/>
        </w:rPr>
        <w:t>לם להם שכר. זה לא פותר את הבעיה, דרך אגב. שר האוצר ימשיך לשבת זחוח דעת ולא יעביר כסף. אל תדאג, פורז כבר מחייך והוא צודק.</w:t>
      </w:r>
    </w:p>
    <w:p w14:paraId="40F65763" w14:textId="77777777" w:rsidR="00000000" w:rsidRDefault="00754752">
      <w:pPr>
        <w:pStyle w:val="a0"/>
        <w:rPr>
          <w:rFonts w:hint="cs"/>
          <w:rtl/>
        </w:rPr>
      </w:pPr>
    </w:p>
    <w:p w14:paraId="45834975" w14:textId="77777777" w:rsidR="00000000" w:rsidRDefault="00754752">
      <w:pPr>
        <w:pStyle w:val="a0"/>
        <w:rPr>
          <w:rFonts w:hint="cs"/>
          <w:rtl/>
        </w:rPr>
      </w:pPr>
      <w:r>
        <w:rPr>
          <w:rFonts w:hint="cs"/>
          <w:rtl/>
        </w:rPr>
        <w:t>אבל, הפתרון עכשיו בידי יושב-ראש ועדת הכספים, חבר הכנסת הירשזון. הוא העלה את העניין הזה באומץ והפתרון בידיו. זה יורד אליו לוועדה. אני מ</w:t>
      </w:r>
      <w:r>
        <w:rPr>
          <w:rFonts w:hint="cs"/>
          <w:rtl/>
        </w:rPr>
        <w:t>בקש, אדוני יושב-ראש ועדת הכספים, תזמן בבקשה לוועדה את אנשי משרד ראש הממשלה, את מנכ"ל משרד ראש הממשלה, שכוונותיהם טובות. הם לא יודעים, הם לא מכירים את המערכת. שיבואו ויסבירו, וישבו שם כמה חברי כנסת, ובוודאי יושב שם יושב-ראש ועדה, שמבין מה מדברים. לא ניתן לע</w:t>
      </w:r>
      <w:r>
        <w:rPr>
          <w:rFonts w:hint="cs"/>
          <w:rtl/>
        </w:rPr>
        <w:t xml:space="preserve">בוד עלינו. אם יהיה פתרון באמצעות לא חקיקה - לא חקיקה, לא צריך חקיקה. באמצעות חקיקה </w:t>
      </w:r>
      <w:r>
        <w:rPr>
          <w:rtl/>
        </w:rPr>
        <w:t>–</w:t>
      </w:r>
      <w:r>
        <w:rPr>
          <w:rFonts w:hint="cs"/>
          <w:rtl/>
        </w:rPr>
        <w:t xml:space="preserve"> שיגידו מתי החקיקה מגיעה. </w:t>
      </w:r>
    </w:p>
    <w:p w14:paraId="58A5D4D6" w14:textId="77777777" w:rsidR="00000000" w:rsidRDefault="00754752">
      <w:pPr>
        <w:pStyle w:val="a0"/>
        <w:rPr>
          <w:rFonts w:hint="cs"/>
          <w:rtl/>
        </w:rPr>
      </w:pPr>
    </w:p>
    <w:p w14:paraId="6CE2EC95" w14:textId="77777777" w:rsidR="00000000" w:rsidRDefault="00754752">
      <w:pPr>
        <w:pStyle w:val="a0"/>
        <w:rPr>
          <w:rFonts w:hint="cs"/>
          <w:rtl/>
        </w:rPr>
      </w:pPr>
      <w:r>
        <w:rPr>
          <w:rFonts w:hint="cs"/>
          <w:rtl/>
        </w:rPr>
        <w:t>לא להפלות ולא להפריד בין דם לדם. ממשלת זדון רעה שאין כדוגמתה, שתעבור מהעולם. תודה רבה.</w:t>
      </w:r>
    </w:p>
    <w:p w14:paraId="589AFDF9" w14:textId="77777777" w:rsidR="00000000" w:rsidRDefault="00754752">
      <w:pPr>
        <w:pStyle w:val="a0"/>
        <w:ind w:firstLine="0"/>
        <w:rPr>
          <w:rFonts w:hint="cs"/>
          <w:rtl/>
        </w:rPr>
      </w:pPr>
    </w:p>
    <w:p w14:paraId="4D0E1E63" w14:textId="77777777" w:rsidR="00000000" w:rsidRDefault="00754752">
      <w:pPr>
        <w:pStyle w:val="af1"/>
        <w:rPr>
          <w:rtl/>
        </w:rPr>
      </w:pPr>
      <w:r>
        <w:rPr>
          <w:rtl/>
        </w:rPr>
        <w:t>היו"ר נסים דהן:</w:t>
      </w:r>
    </w:p>
    <w:p w14:paraId="31B08924" w14:textId="77777777" w:rsidR="00000000" w:rsidRDefault="00754752">
      <w:pPr>
        <w:pStyle w:val="a0"/>
        <w:rPr>
          <w:rtl/>
        </w:rPr>
      </w:pPr>
    </w:p>
    <w:p w14:paraId="5C8A075D" w14:textId="77777777" w:rsidR="00000000" w:rsidRDefault="00754752">
      <w:pPr>
        <w:pStyle w:val="a0"/>
        <w:rPr>
          <w:rFonts w:hint="cs"/>
          <w:rtl/>
        </w:rPr>
      </w:pPr>
      <w:r>
        <w:rPr>
          <w:rFonts w:hint="cs"/>
          <w:rtl/>
        </w:rPr>
        <w:t>חבר הכנסת גפני, תודה רבה. ישיב שר הפנים</w:t>
      </w:r>
      <w:r>
        <w:rPr>
          <w:rFonts w:hint="cs"/>
          <w:rtl/>
        </w:rPr>
        <w:t>.</w:t>
      </w:r>
    </w:p>
    <w:p w14:paraId="36495A18" w14:textId="77777777" w:rsidR="00000000" w:rsidRDefault="00754752">
      <w:pPr>
        <w:pStyle w:val="a0"/>
        <w:ind w:firstLine="0"/>
        <w:rPr>
          <w:rFonts w:hint="cs"/>
          <w:rtl/>
        </w:rPr>
      </w:pPr>
    </w:p>
    <w:p w14:paraId="3712265B" w14:textId="77777777" w:rsidR="00000000" w:rsidRDefault="00754752">
      <w:pPr>
        <w:pStyle w:val="a"/>
        <w:rPr>
          <w:rtl/>
        </w:rPr>
      </w:pPr>
      <w:bookmarkStart w:id="456" w:name="FS000000519T07_06_2004_22_27_21"/>
      <w:bookmarkStart w:id="457" w:name="_Toc75097302"/>
      <w:bookmarkEnd w:id="456"/>
      <w:r>
        <w:rPr>
          <w:rFonts w:hint="eastAsia"/>
          <w:rtl/>
        </w:rPr>
        <w:t>שר</w:t>
      </w:r>
      <w:r>
        <w:rPr>
          <w:rtl/>
        </w:rPr>
        <w:t xml:space="preserve"> הפנים אברהם פורז:</w:t>
      </w:r>
      <w:bookmarkEnd w:id="457"/>
    </w:p>
    <w:p w14:paraId="4E565084" w14:textId="77777777" w:rsidR="00000000" w:rsidRDefault="00754752">
      <w:pPr>
        <w:pStyle w:val="a0"/>
        <w:rPr>
          <w:rFonts w:hint="cs"/>
          <w:rtl/>
        </w:rPr>
      </w:pPr>
    </w:p>
    <w:p w14:paraId="605BC187" w14:textId="77777777" w:rsidR="00000000" w:rsidRDefault="00754752">
      <w:pPr>
        <w:pStyle w:val="a0"/>
        <w:rPr>
          <w:rFonts w:hint="cs"/>
          <w:rtl/>
        </w:rPr>
      </w:pPr>
      <w:r>
        <w:rPr>
          <w:rFonts w:hint="cs"/>
          <w:rtl/>
        </w:rPr>
        <w:t>אדוני היושב-ראש, חברי הכנסת, אולי נעמיד כמה דברים על דיוקם. עניין המועצות הדתיות: המועצות הדתיות מקבלות מימון בשיעור של 40% מהמדינה, דרך משרד ראש הממשלה, לאחר שמשרד הדתות לא קיים עוד לשמחתנו. הרשויות המקומיות לא יכולות להעביר את חל</w:t>
      </w:r>
      <w:r>
        <w:rPr>
          <w:rFonts w:hint="cs"/>
          <w:rtl/>
        </w:rPr>
        <w:t>קן, כי הן בצרות. אז קודם כול, על-ידי החוק הזה אנחנו פותרים את האפשרות של המועצה המקומית או הרשות המקומית להעביר כסף למועצה הדתית.</w:t>
      </w:r>
    </w:p>
    <w:p w14:paraId="3B1C2F43" w14:textId="77777777" w:rsidR="00000000" w:rsidRDefault="00754752">
      <w:pPr>
        <w:pStyle w:val="a0"/>
        <w:ind w:firstLine="0"/>
        <w:rPr>
          <w:rFonts w:hint="cs"/>
          <w:rtl/>
        </w:rPr>
      </w:pPr>
    </w:p>
    <w:p w14:paraId="434DE14D" w14:textId="77777777" w:rsidR="00000000" w:rsidRDefault="00754752">
      <w:pPr>
        <w:pStyle w:val="af1"/>
        <w:rPr>
          <w:rtl/>
        </w:rPr>
      </w:pPr>
      <w:r>
        <w:rPr>
          <w:rtl/>
        </w:rPr>
        <w:t>היו"ר נסים דהן:</w:t>
      </w:r>
    </w:p>
    <w:p w14:paraId="1DC91726" w14:textId="77777777" w:rsidR="00000000" w:rsidRDefault="00754752">
      <w:pPr>
        <w:pStyle w:val="a0"/>
        <w:rPr>
          <w:rtl/>
        </w:rPr>
      </w:pPr>
    </w:p>
    <w:p w14:paraId="4689CDEB" w14:textId="77777777" w:rsidR="00000000" w:rsidRDefault="00754752">
      <w:pPr>
        <w:pStyle w:val="a0"/>
        <w:rPr>
          <w:rFonts w:hint="cs"/>
          <w:rtl/>
        </w:rPr>
      </w:pPr>
      <w:r>
        <w:rPr>
          <w:rFonts w:hint="cs"/>
          <w:rtl/>
        </w:rPr>
        <w:t>לא, זה לא פותר. זה רק פותר לשלם שכר לעובדיה. אין לה ה-60%. אתה לא מוסיף לה תקציב.</w:t>
      </w:r>
    </w:p>
    <w:p w14:paraId="2FAD844B" w14:textId="77777777" w:rsidR="00000000" w:rsidRDefault="00754752">
      <w:pPr>
        <w:pStyle w:val="a0"/>
        <w:ind w:firstLine="0"/>
        <w:rPr>
          <w:rFonts w:hint="cs"/>
          <w:rtl/>
        </w:rPr>
      </w:pPr>
    </w:p>
    <w:p w14:paraId="2EB8F582" w14:textId="77777777" w:rsidR="00000000" w:rsidRDefault="00754752">
      <w:pPr>
        <w:pStyle w:val="-"/>
        <w:rPr>
          <w:rtl/>
        </w:rPr>
      </w:pPr>
      <w:bookmarkStart w:id="458" w:name="FS000000519T07_06_2004_22_29_11C"/>
      <w:bookmarkEnd w:id="458"/>
      <w:r>
        <w:rPr>
          <w:rtl/>
        </w:rPr>
        <w:t>שר הפנים אברהם פורז:</w:t>
      </w:r>
    </w:p>
    <w:p w14:paraId="08AF41EA" w14:textId="77777777" w:rsidR="00000000" w:rsidRDefault="00754752">
      <w:pPr>
        <w:pStyle w:val="a0"/>
        <w:rPr>
          <w:rtl/>
        </w:rPr>
      </w:pPr>
    </w:p>
    <w:p w14:paraId="46805EA3" w14:textId="77777777" w:rsidR="00000000" w:rsidRDefault="00754752">
      <w:pPr>
        <w:pStyle w:val="a0"/>
        <w:rPr>
          <w:rFonts w:hint="cs"/>
          <w:rtl/>
        </w:rPr>
      </w:pPr>
      <w:r>
        <w:rPr>
          <w:rFonts w:hint="cs"/>
          <w:rtl/>
        </w:rPr>
        <w:t>אתה</w:t>
      </w:r>
      <w:r>
        <w:rPr>
          <w:rFonts w:hint="cs"/>
          <w:rtl/>
        </w:rPr>
        <w:t xml:space="preserve"> טועה.</w:t>
      </w:r>
    </w:p>
    <w:p w14:paraId="45BB68A2" w14:textId="77777777" w:rsidR="00000000" w:rsidRDefault="00754752">
      <w:pPr>
        <w:pStyle w:val="a0"/>
        <w:ind w:firstLine="0"/>
        <w:rPr>
          <w:rFonts w:hint="cs"/>
          <w:rtl/>
        </w:rPr>
      </w:pPr>
    </w:p>
    <w:p w14:paraId="41A9EB63" w14:textId="77777777" w:rsidR="00000000" w:rsidRDefault="00754752">
      <w:pPr>
        <w:pStyle w:val="af1"/>
        <w:rPr>
          <w:rtl/>
        </w:rPr>
      </w:pPr>
      <w:r>
        <w:rPr>
          <w:rtl/>
        </w:rPr>
        <w:t>היו"ר נסים דהן:</w:t>
      </w:r>
    </w:p>
    <w:p w14:paraId="2EB81B51" w14:textId="77777777" w:rsidR="00000000" w:rsidRDefault="00754752">
      <w:pPr>
        <w:pStyle w:val="a0"/>
        <w:rPr>
          <w:rtl/>
        </w:rPr>
      </w:pPr>
    </w:p>
    <w:p w14:paraId="67FCD0E9" w14:textId="77777777" w:rsidR="00000000" w:rsidRDefault="00754752">
      <w:pPr>
        <w:pStyle w:val="a0"/>
        <w:rPr>
          <w:rFonts w:hint="cs"/>
          <w:rtl/>
        </w:rPr>
      </w:pPr>
      <w:r>
        <w:rPr>
          <w:rFonts w:hint="cs"/>
          <w:rtl/>
        </w:rPr>
        <w:t>מאיפה היא תעביר אם אין לה תוספת?</w:t>
      </w:r>
    </w:p>
    <w:p w14:paraId="68E7565B" w14:textId="77777777" w:rsidR="00000000" w:rsidRDefault="00754752">
      <w:pPr>
        <w:pStyle w:val="a0"/>
        <w:ind w:firstLine="0"/>
        <w:rPr>
          <w:rFonts w:hint="cs"/>
          <w:rtl/>
        </w:rPr>
      </w:pPr>
    </w:p>
    <w:p w14:paraId="0DE8C77D" w14:textId="77777777" w:rsidR="00000000" w:rsidRDefault="00754752">
      <w:pPr>
        <w:pStyle w:val="-"/>
        <w:rPr>
          <w:rtl/>
        </w:rPr>
      </w:pPr>
      <w:bookmarkStart w:id="459" w:name="FS000000519T07_06_2004_22_29_24C"/>
      <w:bookmarkEnd w:id="459"/>
      <w:r>
        <w:rPr>
          <w:rtl/>
        </w:rPr>
        <w:t>שר הפנים אברהם פורז:</w:t>
      </w:r>
    </w:p>
    <w:p w14:paraId="3639C580" w14:textId="77777777" w:rsidR="00000000" w:rsidRDefault="00754752">
      <w:pPr>
        <w:pStyle w:val="a0"/>
        <w:rPr>
          <w:rtl/>
        </w:rPr>
      </w:pPr>
    </w:p>
    <w:p w14:paraId="615A9717" w14:textId="77777777" w:rsidR="00000000" w:rsidRDefault="00754752">
      <w:pPr>
        <w:pStyle w:val="a0"/>
        <w:rPr>
          <w:rFonts w:hint="cs"/>
          <w:rtl/>
        </w:rPr>
      </w:pPr>
      <w:r>
        <w:rPr>
          <w:rFonts w:hint="cs"/>
          <w:rtl/>
        </w:rPr>
        <w:t>אני מסביר לך. מתוך הכסף שהמדינה מעבירה לצורך הבראה, מותר לרשות המקומית להשתמש רק למטרות מוגדרות ומצומצמות, לרבות שכר עובדים כמובן. בין יתר המטרות, להעביר כסף למועצה הדתית, היא</w:t>
      </w:r>
      <w:r>
        <w:rPr>
          <w:rFonts w:hint="cs"/>
          <w:rtl/>
        </w:rPr>
        <w:t xml:space="preserve"> לא נקובה בשמה אלא נאמר: לתאגיד שהוקם על-פי חוק. </w:t>
      </w:r>
    </w:p>
    <w:p w14:paraId="6B633428" w14:textId="77777777" w:rsidR="00000000" w:rsidRDefault="00754752">
      <w:pPr>
        <w:pStyle w:val="a0"/>
        <w:rPr>
          <w:rFonts w:hint="cs"/>
          <w:rtl/>
        </w:rPr>
      </w:pPr>
    </w:p>
    <w:p w14:paraId="57D4C476" w14:textId="77777777" w:rsidR="00000000" w:rsidRDefault="00754752">
      <w:pPr>
        <w:pStyle w:val="a0"/>
        <w:rPr>
          <w:rFonts w:hint="cs"/>
          <w:rtl/>
        </w:rPr>
      </w:pPr>
      <w:r>
        <w:rPr>
          <w:rFonts w:hint="cs"/>
          <w:rtl/>
        </w:rPr>
        <w:t>כמו כן, הוסבר לנו שרוב העיקולים במועצות הדתיות זה של העובדים של המועצה הדתית. אז אם אתה רוצה לתת הגנה למועצה הדתית מפני עובדיה, אני תומך בך. מחר אני אתבע מהירשזון להכניס את זה, שכל חובות העבר והעיקולים, שה</w:t>
      </w:r>
      <w:r>
        <w:rPr>
          <w:rFonts w:hint="cs"/>
          <w:rtl/>
        </w:rPr>
        <w:t>טילו עובדי המועצה הדתית, הם כמו כל הנושים האחרים ולא ישולמו. זה מה שאתה מעוניין? הרי זה החוב למועצות הדתיות. הרי שם הכול הולך על שכר, אתה יודע, לפעולות כמעט שאין. אז אתה רוצה שאנחנו נגן על המועצה הדתית מפני תביעות הלנת השכר של עובדיה היא, שעל זה הטילו עיקו</w:t>
      </w:r>
      <w:r>
        <w:rPr>
          <w:rFonts w:hint="cs"/>
          <w:rtl/>
        </w:rPr>
        <w:t xml:space="preserve">ל? הרי אתה עושה פה דמגוגיה. </w:t>
      </w:r>
    </w:p>
    <w:p w14:paraId="1881CC4B" w14:textId="77777777" w:rsidR="00000000" w:rsidRDefault="00754752">
      <w:pPr>
        <w:pStyle w:val="a0"/>
        <w:rPr>
          <w:rFonts w:hint="cs"/>
          <w:rtl/>
        </w:rPr>
      </w:pPr>
    </w:p>
    <w:p w14:paraId="46872287" w14:textId="77777777" w:rsidR="00000000" w:rsidRDefault="00754752">
      <w:pPr>
        <w:pStyle w:val="af0"/>
        <w:rPr>
          <w:rtl/>
        </w:rPr>
      </w:pPr>
      <w:r>
        <w:rPr>
          <w:rFonts w:hint="eastAsia"/>
          <w:rtl/>
        </w:rPr>
        <w:t>משה</w:t>
      </w:r>
      <w:r>
        <w:rPr>
          <w:rtl/>
        </w:rPr>
        <w:t xml:space="preserve"> גפני (יהדות התורה):</w:t>
      </w:r>
    </w:p>
    <w:p w14:paraId="4944613F" w14:textId="77777777" w:rsidR="00000000" w:rsidRDefault="00754752">
      <w:pPr>
        <w:pStyle w:val="a0"/>
        <w:rPr>
          <w:rFonts w:hint="cs"/>
          <w:rtl/>
        </w:rPr>
      </w:pPr>
    </w:p>
    <w:p w14:paraId="5F537D4F" w14:textId="77777777" w:rsidR="00000000" w:rsidRDefault="00754752">
      <w:pPr>
        <w:pStyle w:val="a0"/>
        <w:rPr>
          <w:rFonts w:hint="cs"/>
          <w:rtl/>
        </w:rPr>
      </w:pPr>
      <w:r>
        <w:rPr>
          <w:rFonts w:hint="cs"/>
          <w:rtl/>
        </w:rPr>
        <w:t xml:space="preserve">לא. - - - </w:t>
      </w:r>
    </w:p>
    <w:p w14:paraId="20FB2E38" w14:textId="77777777" w:rsidR="00000000" w:rsidRDefault="00754752">
      <w:pPr>
        <w:pStyle w:val="a0"/>
        <w:rPr>
          <w:rFonts w:hint="cs"/>
          <w:rtl/>
        </w:rPr>
      </w:pPr>
    </w:p>
    <w:p w14:paraId="5F28F11C" w14:textId="77777777" w:rsidR="00000000" w:rsidRDefault="00754752">
      <w:pPr>
        <w:pStyle w:val="-"/>
        <w:rPr>
          <w:rtl/>
        </w:rPr>
      </w:pPr>
      <w:bookmarkStart w:id="460" w:name="FS000000519T07_06_2004_22_26_39C"/>
      <w:bookmarkEnd w:id="460"/>
      <w:r>
        <w:rPr>
          <w:rtl/>
        </w:rPr>
        <w:t>שר הפנים אברהם פורז:</w:t>
      </w:r>
    </w:p>
    <w:p w14:paraId="40B6A60C" w14:textId="77777777" w:rsidR="00000000" w:rsidRDefault="00754752">
      <w:pPr>
        <w:pStyle w:val="a0"/>
        <w:rPr>
          <w:rtl/>
        </w:rPr>
      </w:pPr>
    </w:p>
    <w:p w14:paraId="3A0D0342" w14:textId="77777777" w:rsidR="00000000" w:rsidRDefault="00754752">
      <w:pPr>
        <w:pStyle w:val="a0"/>
        <w:rPr>
          <w:rFonts w:hint="cs"/>
          <w:rtl/>
        </w:rPr>
      </w:pPr>
      <w:r>
        <w:rPr>
          <w:rFonts w:hint="cs"/>
          <w:rtl/>
        </w:rPr>
        <w:t>אני מוכן. חבר הכנסת הירשזון, מחר אני אציע לך להוסיף סעיף, שבמועצה הדתית בין הנושים שלא יקבלו את כספם כרגע יהיו כל עובדי המועצה שהטילו עיקולים. אלא אם כן חבר הכנסת גפני</w:t>
      </w:r>
      <w:r>
        <w:rPr>
          <w:rFonts w:hint="cs"/>
          <w:rtl/>
        </w:rPr>
        <w:t xml:space="preserve"> יתנצל ויחזור בו. </w:t>
      </w:r>
    </w:p>
    <w:p w14:paraId="2042E035" w14:textId="77777777" w:rsidR="00000000" w:rsidRDefault="00754752">
      <w:pPr>
        <w:pStyle w:val="a0"/>
        <w:rPr>
          <w:rFonts w:hint="cs"/>
          <w:rtl/>
        </w:rPr>
      </w:pPr>
    </w:p>
    <w:p w14:paraId="40A013F1" w14:textId="77777777" w:rsidR="00000000" w:rsidRDefault="00754752">
      <w:pPr>
        <w:pStyle w:val="af0"/>
        <w:rPr>
          <w:rtl/>
        </w:rPr>
      </w:pPr>
      <w:r>
        <w:rPr>
          <w:rFonts w:hint="eastAsia"/>
          <w:rtl/>
        </w:rPr>
        <w:t>משה</w:t>
      </w:r>
      <w:r>
        <w:rPr>
          <w:rtl/>
        </w:rPr>
        <w:t xml:space="preserve"> גפני (יהדות התורה):</w:t>
      </w:r>
    </w:p>
    <w:p w14:paraId="5829D15A" w14:textId="77777777" w:rsidR="00000000" w:rsidRDefault="00754752">
      <w:pPr>
        <w:pStyle w:val="a0"/>
        <w:rPr>
          <w:rFonts w:hint="cs"/>
          <w:rtl/>
        </w:rPr>
      </w:pPr>
    </w:p>
    <w:p w14:paraId="57514A80" w14:textId="77777777" w:rsidR="00000000" w:rsidRDefault="00754752">
      <w:pPr>
        <w:pStyle w:val="a0"/>
        <w:rPr>
          <w:rFonts w:hint="cs"/>
          <w:rtl/>
        </w:rPr>
      </w:pPr>
      <w:r>
        <w:rPr>
          <w:rFonts w:hint="cs"/>
          <w:rtl/>
        </w:rPr>
        <w:t xml:space="preserve">למה אתה אומר את זה? </w:t>
      </w:r>
    </w:p>
    <w:p w14:paraId="64A4046A" w14:textId="77777777" w:rsidR="00000000" w:rsidRDefault="00754752">
      <w:pPr>
        <w:pStyle w:val="a0"/>
        <w:rPr>
          <w:rFonts w:hint="cs"/>
          <w:rtl/>
        </w:rPr>
      </w:pPr>
    </w:p>
    <w:p w14:paraId="034A3047" w14:textId="77777777" w:rsidR="00000000" w:rsidRDefault="00754752">
      <w:pPr>
        <w:pStyle w:val="-"/>
        <w:rPr>
          <w:rtl/>
        </w:rPr>
      </w:pPr>
      <w:bookmarkStart w:id="461" w:name="FS000000519T07_06_2004_22_29_31C"/>
      <w:bookmarkEnd w:id="461"/>
      <w:r>
        <w:rPr>
          <w:rtl/>
        </w:rPr>
        <w:t>שר הפנים אברהם פורז:</w:t>
      </w:r>
    </w:p>
    <w:p w14:paraId="502AB822" w14:textId="77777777" w:rsidR="00000000" w:rsidRDefault="00754752">
      <w:pPr>
        <w:pStyle w:val="a0"/>
        <w:rPr>
          <w:rtl/>
        </w:rPr>
      </w:pPr>
    </w:p>
    <w:p w14:paraId="11E6CDDE" w14:textId="77777777" w:rsidR="00000000" w:rsidRDefault="00754752">
      <w:pPr>
        <w:pStyle w:val="a0"/>
        <w:rPr>
          <w:rFonts w:hint="cs"/>
          <w:rtl/>
        </w:rPr>
      </w:pPr>
      <w:r>
        <w:rPr>
          <w:rFonts w:hint="cs"/>
          <w:rtl/>
        </w:rPr>
        <w:t>שיבין שהוא יורה לעצמו ברגל, כי אין נושים אחרים פרט לעובדים במועצות הדתיות.</w:t>
      </w:r>
    </w:p>
    <w:p w14:paraId="5E747C23" w14:textId="77777777" w:rsidR="00000000" w:rsidRDefault="00754752">
      <w:pPr>
        <w:pStyle w:val="a0"/>
        <w:rPr>
          <w:rFonts w:hint="cs"/>
          <w:rtl/>
        </w:rPr>
      </w:pPr>
    </w:p>
    <w:p w14:paraId="35CB3749" w14:textId="77777777" w:rsidR="00000000" w:rsidRDefault="00754752">
      <w:pPr>
        <w:pStyle w:val="af0"/>
        <w:rPr>
          <w:rtl/>
        </w:rPr>
      </w:pPr>
      <w:r>
        <w:rPr>
          <w:rFonts w:hint="eastAsia"/>
          <w:rtl/>
        </w:rPr>
        <w:t>משה</w:t>
      </w:r>
      <w:r>
        <w:rPr>
          <w:rtl/>
        </w:rPr>
        <w:t xml:space="preserve"> גפני (יהדות התורה):</w:t>
      </w:r>
    </w:p>
    <w:p w14:paraId="5014CCED" w14:textId="77777777" w:rsidR="00000000" w:rsidRDefault="00754752">
      <w:pPr>
        <w:pStyle w:val="a0"/>
        <w:rPr>
          <w:rFonts w:hint="cs"/>
          <w:rtl/>
        </w:rPr>
      </w:pPr>
    </w:p>
    <w:p w14:paraId="49067F08" w14:textId="77777777" w:rsidR="00000000" w:rsidRDefault="00754752">
      <w:pPr>
        <w:pStyle w:val="a0"/>
        <w:rPr>
          <w:rFonts w:hint="cs"/>
          <w:rtl/>
        </w:rPr>
      </w:pPr>
      <w:r>
        <w:rPr>
          <w:rFonts w:hint="cs"/>
          <w:rtl/>
        </w:rPr>
        <w:t>בירושלים חברת "דלק" עיקלה את כספי המועצה הדתית.</w:t>
      </w:r>
    </w:p>
    <w:p w14:paraId="19443511" w14:textId="77777777" w:rsidR="00000000" w:rsidRDefault="00754752">
      <w:pPr>
        <w:pStyle w:val="a0"/>
        <w:rPr>
          <w:rFonts w:hint="cs"/>
          <w:rtl/>
        </w:rPr>
      </w:pPr>
    </w:p>
    <w:p w14:paraId="68B49AE0" w14:textId="77777777" w:rsidR="00000000" w:rsidRDefault="00754752">
      <w:pPr>
        <w:pStyle w:val="af0"/>
        <w:rPr>
          <w:rtl/>
        </w:rPr>
      </w:pPr>
      <w:r>
        <w:rPr>
          <w:rFonts w:hint="eastAsia"/>
          <w:rtl/>
        </w:rPr>
        <w:t>נסים</w:t>
      </w:r>
      <w:r>
        <w:rPr>
          <w:rtl/>
        </w:rPr>
        <w:t xml:space="preserve"> זאב (ש"ס):</w:t>
      </w:r>
    </w:p>
    <w:p w14:paraId="73A66B13" w14:textId="77777777" w:rsidR="00000000" w:rsidRDefault="00754752">
      <w:pPr>
        <w:pStyle w:val="a0"/>
        <w:rPr>
          <w:rFonts w:hint="cs"/>
          <w:rtl/>
        </w:rPr>
      </w:pPr>
    </w:p>
    <w:p w14:paraId="5266A0BA" w14:textId="77777777" w:rsidR="00000000" w:rsidRDefault="00754752">
      <w:pPr>
        <w:pStyle w:val="a0"/>
        <w:rPr>
          <w:rFonts w:hint="cs"/>
          <w:rtl/>
        </w:rPr>
      </w:pPr>
      <w:r>
        <w:rPr>
          <w:rFonts w:hint="cs"/>
          <w:rtl/>
        </w:rPr>
        <w:t>ויש מקוואות של קבלנים שהטילו עיקולים על המועצה הדתית.</w:t>
      </w:r>
    </w:p>
    <w:p w14:paraId="4630DDE8" w14:textId="77777777" w:rsidR="00000000" w:rsidRDefault="00754752">
      <w:pPr>
        <w:pStyle w:val="a0"/>
        <w:rPr>
          <w:rFonts w:hint="cs"/>
          <w:rtl/>
        </w:rPr>
      </w:pPr>
    </w:p>
    <w:p w14:paraId="5BBDDB0E" w14:textId="77777777" w:rsidR="00000000" w:rsidRDefault="00754752">
      <w:pPr>
        <w:pStyle w:val="-"/>
        <w:rPr>
          <w:rtl/>
        </w:rPr>
      </w:pPr>
      <w:bookmarkStart w:id="462" w:name="FS000000519T07_06_2004_22_28_03C"/>
      <w:bookmarkEnd w:id="462"/>
      <w:r>
        <w:rPr>
          <w:rtl/>
        </w:rPr>
        <w:t>שר הפנים אברהם פורז:</w:t>
      </w:r>
    </w:p>
    <w:p w14:paraId="1D8996C2" w14:textId="77777777" w:rsidR="00000000" w:rsidRDefault="00754752">
      <w:pPr>
        <w:pStyle w:val="a0"/>
        <w:rPr>
          <w:rtl/>
        </w:rPr>
      </w:pPr>
    </w:p>
    <w:p w14:paraId="42694ED1" w14:textId="77777777" w:rsidR="00000000" w:rsidRDefault="00754752">
      <w:pPr>
        <w:pStyle w:val="a0"/>
        <w:rPr>
          <w:rFonts w:hint="cs"/>
          <w:rtl/>
        </w:rPr>
      </w:pPr>
      <w:r>
        <w:rPr>
          <w:rFonts w:hint="cs"/>
          <w:rtl/>
        </w:rPr>
        <w:t>יכול להיות. הרי לא אמרתי שזה מאה אחוז. במועצה הדתית רוב ההוצאות ורוב העיקולים ורוב הצרות ורוב פסקי-הדין הם של העובדים שלה.</w:t>
      </w:r>
    </w:p>
    <w:p w14:paraId="5D01868F" w14:textId="77777777" w:rsidR="00000000" w:rsidRDefault="00754752">
      <w:pPr>
        <w:pStyle w:val="a0"/>
        <w:rPr>
          <w:rFonts w:hint="cs"/>
          <w:rtl/>
        </w:rPr>
      </w:pPr>
    </w:p>
    <w:p w14:paraId="1E94059A" w14:textId="77777777" w:rsidR="00000000" w:rsidRDefault="00754752">
      <w:pPr>
        <w:pStyle w:val="af0"/>
        <w:rPr>
          <w:rtl/>
        </w:rPr>
      </w:pPr>
      <w:r>
        <w:rPr>
          <w:rFonts w:hint="eastAsia"/>
          <w:rtl/>
        </w:rPr>
        <w:t>משה</w:t>
      </w:r>
      <w:r>
        <w:rPr>
          <w:rtl/>
        </w:rPr>
        <w:t xml:space="preserve"> גפני (יהדות התורה):</w:t>
      </w:r>
    </w:p>
    <w:p w14:paraId="2FA79CC5" w14:textId="77777777" w:rsidR="00000000" w:rsidRDefault="00754752">
      <w:pPr>
        <w:pStyle w:val="a0"/>
        <w:rPr>
          <w:rFonts w:hint="cs"/>
          <w:rtl/>
        </w:rPr>
      </w:pPr>
    </w:p>
    <w:p w14:paraId="4C35F168" w14:textId="77777777" w:rsidR="00000000" w:rsidRDefault="00754752">
      <w:pPr>
        <w:pStyle w:val="a0"/>
        <w:rPr>
          <w:rFonts w:hint="cs"/>
          <w:rtl/>
        </w:rPr>
      </w:pPr>
      <w:r>
        <w:rPr>
          <w:rFonts w:hint="cs"/>
          <w:rtl/>
        </w:rPr>
        <w:t>ומס הכנסה.</w:t>
      </w:r>
    </w:p>
    <w:p w14:paraId="4C7AF354" w14:textId="77777777" w:rsidR="00000000" w:rsidRDefault="00754752">
      <w:pPr>
        <w:pStyle w:val="a0"/>
        <w:rPr>
          <w:rFonts w:hint="cs"/>
          <w:rtl/>
        </w:rPr>
      </w:pPr>
    </w:p>
    <w:p w14:paraId="23D5C179" w14:textId="77777777" w:rsidR="00000000" w:rsidRDefault="00754752">
      <w:pPr>
        <w:pStyle w:val="-"/>
        <w:rPr>
          <w:rtl/>
        </w:rPr>
      </w:pPr>
      <w:bookmarkStart w:id="463" w:name="FS000000519T07_06_2004_22_30_34C"/>
      <w:bookmarkEnd w:id="463"/>
      <w:r>
        <w:rPr>
          <w:rtl/>
        </w:rPr>
        <w:t>שר הפנים אברהם פור</w:t>
      </w:r>
      <w:r>
        <w:rPr>
          <w:rtl/>
        </w:rPr>
        <w:t>ז:</w:t>
      </w:r>
    </w:p>
    <w:p w14:paraId="5A6BFE45" w14:textId="77777777" w:rsidR="00000000" w:rsidRDefault="00754752">
      <w:pPr>
        <w:pStyle w:val="a0"/>
        <w:rPr>
          <w:rtl/>
        </w:rPr>
      </w:pPr>
    </w:p>
    <w:p w14:paraId="7C06898F" w14:textId="77777777" w:rsidR="00000000" w:rsidRDefault="00754752">
      <w:pPr>
        <w:pStyle w:val="a0"/>
        <w:rPr>
          <w:rFonts w:hint="cs"/>
          <w:rtl/>
        </w:rPr>
      </w:pPr>
      <w:r>
        <w:rPr>
          <w:rFonts w:hint="cs"/>
          <w:rtl/>
        </w:rPr>
        <w:t xml:space="preserve">ומס הכנסה </w:t>
      </w:r>
      <w:r>
        <w:rPr>
          <w:rtl/>
        </w:rPr>
        <w:t>–</w:t>
      </w:r>
      <w:r>
        <w:rPr>
          <w:rFonts w:hint="cs"/>
          <w:rtl/>
        </w:rPr>
        <w:t xml:space="preserve"> מצדי תדברו עם שר האוצר שלא יגבה מסים. </w:t>
      </w:r>
    </w:p>
    <w:p w14:paraId="21D833C1" w14:textId="77777777" w:rsidR="00000000" w:rsidRDefault="00754752">
      <w:pPr>
        <w:pStyle w:val="a0"/>
        <w:rPr>
          <w:rFonts w:hint="cs"/>
          <w:rtl/>
        </w:rPr>
      </w:pPr>
    </w:p>
    <w:p w14:paraId="7E462FE0" w14:textId="77777777" w:rsidR="00000000" w:rsidRDefault="00754752">
      <w:pPr>
        <w:pStyle w:val="af0"/>
        <w:rPr>
          <w:rtl/>
        </w:rPr>
      </w:pPr>
      <w:r>
        <w:rPr>
          <w:rFonts w:hint="eastAsia"/>
          <w:rtl/>
        </w:rPr>
        <w:t>משה</w:t>
      </w:r>
      <w:r>
        <w:rPr>
          <w:rtl/>
        </w:rPr>
        <w:t xml:space="preserve"> גפני (יהדות התורה):</w:t>
      </w:r>
    </w:p>
    <w:p w14:paraId="65A7B07D" w14:textId="77777777" w:rsidR="00000000" w:rsidRDefault="00754752">
      <w:pPr>
        <w:pStyle w:val="a0"/>
        <w:rPr>
          <w:rFonts w:hint="cs"/>
          <w:rtl/>
        </w:rPr>
      </w:pPr>
    </w:p>
    <w:p w14:paraId="6D2A9F06" w14:textId="77777777" w:rsidR="00000000" w:rsidRDefault="00754752">
      <w:pPr>
        <w:pStyle w:val="a0"/>
        <w:rPr>
          <w:rFonts w:hint="cs"/>
          <w:rtl/>
        </w:rPr>
      </w:pPr>
      <w:r>
        <w:rPr>
          <w:rFonts w:hint="cs"/>
          <w:rtl/>
        </w:rPr>
        <w:t>מה זה הדבר הזה?</w:t>
      </w:r>
    </w:p>
    <w:p w14:paraId="17238D70" w14:textId="77777777" w:rsidR="00000000" w:rsidRDefault="00754752">
      <w:pPr>
        <w:pStyle w:val="a0"/>
        <w:rPr>
          <w:rFonts w:hint="cs"/>
          <w:rtl/>
        </w:rPr>
      </w:pPr>
    </w:p>
    <w:p w14:paraId="49F5B6A9" w14:textId="77777777" w:rsidR="00000000" w:rsidRDefault="00754752">
      <w:pPr>
        <w:pStyle w:val="-"/>
        <w:rPr>
          <w:rtl/>
        </w:rPr>
      </w:pPr>
      <w:bookmarkStart w:id="464" w:name="FS000000519T07_06_2004_22_31_12C"/>
      <w:bookmarkEnd w:id="464"/>
      <w:r>
        <w:rPr>
          <w:rtl/>
        </w:rPr>
        <w:t>שר הפנים אברהם פורז:</w:t>
      </w:r>
    </w:p>
    <w:p w14:paraId="726D5B57" w14:textId="77777777" w:rsidR="00000000" w:rsidRDefault="00754752">
      <w:pPr>
        <w:pStyle w:val="a0"/>
        <w:rPr>
          <w:rtl/>
        </w:rPr>
      </w:pPr>
    </w:p>
    <w:p w14:paraId="685612A9" w14:textId="77777777" w:rsidR="00000000" w:rsidRDefault="00754752">
      <w:pPr>
        <w:pStyle w:val="a0"/>
        <w:rPr>
          <w:rFonts w:hint="cs"/>
          <w:rtl/>
        </w:rPr>
      </w:pPr>
      <w:r>
        <w:rPr>
          <w:rFonts w:hint="cs"/>
          <w:rtl/>
        </w:rPr>
        <w:t>אני רוצה להגיד לכם, בכל הכבוד, אני האחרון שמסכים לכך שגוף כלשהו יסכים לשלם נטו ולא להעביר את הניכויים. כשמעביד פרטי עושה את זה, הוא הולך</w:t>
      </w:r>
      <w:r>
        <w:rPr>
          <w:rFonts w:hint="cs"/>
          <w:rtl/>
        </w:rPr>
        <w:t xml:space="preserve"> על זה לבית-סוהר, זה גנבה. אני לא מסכים, לא ברשות מקומית, לא במועצה דתית ולא בשום גוף אחר. צריך לשלם למדינה את חלקה.</w:t>
      </w:r>
    </w:p>
    <w:p w14:paraId="4916D98D" w14:textId="77777777" w:rsidR="00000000" w:rsidRDefault="00754752">
      <w:pPr>
        <w:pStyle w:val="a0"/>
        <w:rPr>
          <w:rFonts w:hint="cs"/>
          <w:rtl/>
        </w:rPr>
      </w:pPr>
    </w:p>
    <w:p w14:paraId="0CA4CF3E" w14:textId="77777777" w:rsidR="00000000" w:rsidRDefault="00754752">
      <w:pPr>
        <w:pStyle w:val="a0"/>
        <w:rPr>
          <w:rFonts w:hint="cs"/>
          <w:rtl/>
        </w:rPr>
      </w:pPr>
      <w:r>
        <w:rPr>
          <w:rFonts w:hint="cs"/>
          <w:rtl/>
        </w:rPr>
        <w:t>עכשיו, אשר לעניין עצמו, אני מצטער על חלק מהדברים שאמרתם פה - אלמלא היו עושים כאן מהומה באולם ואלמלא היו מתנהגים כאן באופן קצת פרוע, אז אנח</w:t>
      </w:r>
      <w:r>
        <w:rPr>
          <w:rFonts w:hint="cs"/>
          <w:rtl/>
        </w:rPr>
        <w:t xml:space="preserve">נו כולנו, חברי הכנסת ושרי הממשלה, היינו אדישים, לא אכפת לנו שעובדים יתענו. זאת לדעתי דמגוגיה שאין לה יסוד. מייד אחרי הבחירות לרשויות המקומיות, מרזרבה שהיתה במשרד הפנים, שנקראת רזרבת השר, העברתי 50 מיליון שקל לכל ראשי הרשויות המקומיות החדשים, ובעיקר החלשים </w:t>
      </w:r>
      <w:r>
        <w:rPr>
          <w:rFonts w:hint="cs"/>
          <w:rtl/>
        </w:rPr>
        <w:t>והחלשות.</w:t>
      </w:r>
    </w:p>
    <w:p w14:paraId="29AF28E9" w14:textId="77777777" w:rsidR="00000000" w:rsidRDefault="00754752">
      <w:pPr>
        <w:pStyle w:val="a0"/>
        <w:rPr>
          <w:rFonts w:hint="cs"/>
          <w:rtl/>
        </w:rPr>
      </w:pPr>
    </w:p>
    <w:p w14:paraId="3FC12CA4" w14:textId="77777777" w:rsidR="00000000" w:rsidRDefault="00754752">
      <w:pPr>
        <w:pStyle w:val="af0"/>
        <w:rPr>
          <w:rtl/>
        </w:rPr>
      </w:pPr>
      <w:r>
        <w:rPr>
          <w:rFonts w:hint="eastAsia"/>
          <w:rtl/>
        </w:rPr>
        <w:t>יצחק</w:t>
      </w:r>
      <w:r>
        <w:rPr>
          <w:rtl/>
        </w:rPr>
        <w:t xml:space="preserve"> וקנין (ש"ס):</w:t>
      </w:r>
    </w:p>
    <w:p w14:paraId="70DA59AE" w14:textId="77777777" w:rsidR="00000000" w:rsidRDefault="00754752">
      <w:pPr>
        <w:pStyle w:val="a0"/>
        <w:rPr>
          <w:rFonts w:hint="cs"/>
          <w:rtl/>
        </w:rPr>
      </w:pPr>
    </w:p>
    <w:p w14:paraId="03AF5AB5" w14:textId="77777777" w:rsidR="00000000" w:rsidRDefault="00754752">
      <w:pPr>
        <w:pStyle w:val="a0"/>
        <w:rPr>
          <w:rFonts w:hint="cs"/>
          <w:rtl/>
        </w:rPr>
      </w:pPr>
      <w:r>
        <w:rPr>
          <w:rFonts w:hint="cs"/>
          <w:rtl/>
        </w:rPr>
        <w:t>אבל קיצצת להם 50% מהתקורה לפני זה.</w:t>
      </w:r>
    </w:p>
    <w:p w14:paraId="793773D8" w14:textId="77777777" w:rsidR="00000000" w:rsidRDefault="00754752">
      <w:pPr>
        <w:pStyle w:val="a0"/>
        <w:rPr>
          <w:rFonts w:hint="cs"/>
          <w:rtl/>
        </w:rPr>
      </w:pPr>
    </w:p>
    <w:p w14:paraId="5F64181C" w14:textId="77777777" w:rsidR="00000000" w:rsidRDefault="00754752">
      <w:pPr>
        <w:pStyle w:val="-"/>
        <w:rPr>
          <w:rtl/>
        </w:rPr>
      </w:pPr>
      <w:bookmarkStart w:id="465" w:name="FS000000519T07_06_2004_22_34_06C"/>
      <w:bookmarkEnd w:id="465"/>
      <w:r>
        <w:rPr>
          <w:rtl/>
        </w:rPr>
        <w:t>שר הפנים אברהם פורז:</w:t>
      </w:r>
    </w:p>
    <w:p w14:paraId="1DFDC0B7" w14:textId="77777777" w:rsidR="00000000" w:rsidRDefault="00754752">
      <w:pPr>
        <w:pStyle w:val="a0"/>
        <w:rPr>
          <w:rtl/>
        </w:rPr>
      </w:pPr>
    </w:p>
    <w:p w14:paraId="2AD6FE74" w14:textId="77777777" w:rsidR="00000000" w:rsidRDefault="00754752">
      <w:pPr>
        <w:pStyle w:val="a0"/>
        <w:rPr>
          <w:rFonts w:hint="cs"/>
          <w:rtl/>
        </w:rPr>
      </w:pPr>
      <w:r>
        <w:rPr>
          <w:rFonts w:hint="cs"/>
          <w:rtl/>
        </w:rPr>
        <w:t xml:space="preserve">ועל זה משרד האוצר הוסיף עוד 50 מיליון שקל וזה הועבר כסיוע חירום. לפני ליל הסדר עשינו פעולה שהיא על גבול החוקיות, נתנו כסף לנאמנים כדי שהם ישלמו משכורות. וכל הדברים האלה </w:t>
      </w:r>
      <w:r>
        <w:rPr>
          <w:rFonts w:hint="cs"/>
          <w:rtl/>
        </w:rPr>
        <w:t xml:space="preserve">נעשו למורת רוחם המוחלטת של משרד המשפטים והמשפטנים, שאמרו לנו בצורה הכי ברורה, שאנחנו עושים העדפת נושים פסולה ובלתי חוקית שאולי לא תעמוד במבחן משפטי. </w:t>
      </w:r>
    </w:p>
    <w:p w14:paraId="14EC770B" w14:textId="77777777" w:rsidR="00000000" w:rsidRDefault="00754752">
      <w:pPr>
        <w:pStyle w:val="a0"/>
        <w:rPr>
          <w:rFonts w:hint="cs"/>
          <w:rtl/>
        </w:rPr>
      </w:pPr>
    </w:p>
    <w:p w14:paraId="4E9F9EBD" w14:textId="77777777" w:rsidR="00000000" w:rsidRDefault="00754752">
      <w:pPr>
        <w:pStyle w:val="a0"/>
        <w:rPr>
          <w:rFonts w:hint="cs"/>
          <w:rtl/>
        </w:rPr>
      </w:pPr>
      <w:r>
        <w:rPr>
          <w:rFonts w:hint="cs"/>
          <w:rtl/>
        </w:rPr>
        <w:t>אני רוצה להגיד לכם, גם היום, אם היו אומרים לי שהחוק הזה יהיה בתוקפו לשנה, הייתי אומר שאני מתנגד לו. זה חו</w:t>
      </w:r>
      <w:r>
        <w:rPr>
          <w:rFonts w:hint="cs"/>
          <w:rtl/>
        </w:rPr>
        <w:t>ק לשלושה חודשים ואולי עוד שלושה חודשים כדי למצוא פתרון רדיקלי יותר. זה לא חוק פשוט.</w:t>
      </w:r>
    </w:p>
    <w:p w14:paraId="5C9985E9" w14:textId="77777777" w:rsidR="00000000" w:rsidRDefault="00754752">
      <w:pPr>
        <w:pStyle w:val="a0"/>
        <w:rPr>
          <w:rFonts w:hint="cs"/>
          <w:rtl/>
        </w:rPr>
      </w:pPr>
    </w:p>
    <w:p w14:paraId="08B31FE7" w14:textId="77777777" w:rsidR="00000000" w:rsidRDefault="00754752">
      <w:pPr>
        <w:pStyle w:val="a0"/>
        <w:rPr>
          <w:rFonts w:hint="cs"/>
          <w:rtl/>
        </w:rPr>
      </w:pPr>
      <w:r>
        <w:rPr>
          <w:rFonts w:hint="cs"/>
          <w:rtl/>
        </w:rPr>
        <w:t xml:space="preserve">זה לא רשעות. הרי גם המעקלים הם לא אנשים רעים, גם אלה שהטילו עיקולים </w:t>
      </w:r>
      <w:r>
        <w:rPr>
          <w:rtl/>
        </w:rPr>
        <w:t>–</w:t>
      </w:r>
      <w:r>
        <w:rPr>
          <w:rFonts w:hint="cs"/>
          <w:rtl/>
        </w:rPr>
        <w:t xml:space="preserve"> זה יכול להיות קבלן ניקיון שמחזיק עובדים בשכר מינימום, ואם הוא לא יכול לגבות את חלקו אין לו לשלם לעובד</w:t>
      </w:r>
      <w:r>
        <w:rPr>
          <w:rFonts w:hint="cs"/>
          <w:rtl/>
        </w:rPr>
        <w:t>ים, וזה יכול להיות קבלן הסעות שלקח ילדים לבתי-ספר, ואם הוא לא יקבל את חלקו הוא לא יוכל להסיע את הילדים לבית-הספר.</w:t>
      </w:r>
    </w:p>
    <w:p w14:paraId="5ADB95BE" w14:textId="77777777" w:rsidR="00000000" w:rsidRDefault="00754752">
      <w:pPr>
        <w:pStyle w:val="a0"/>
        <w:rPr>
          <w:rFonts w:hint="cs"/>
          <w:rtl/>
        </w:rPr>
      </w:pPr>
    </w:p>
    <w:p w14:paraId="350C7609" w14:textId="77777777" w:rsidR="00000000" w:rsidRDefault="00754752">
      <w:pPr>
        <w:pStyle w:val="af0"/>
        <w:rPr>
          <w:rtl/>
        </w:rPr>
      </w:pPr>
      <w:r>
        <w:rPr>
          <w:rFonts w:hint="eastAsia"/>
          <w:rtl/>
        </w:rPr>
        <w:t>יצחק</w:t>
      </w:r>
      <w:r>
        <w:rPr>
          <w:rtl/>
        </w:rPr>
        <w:t xml:space="preserve"> וקנין (ש"ס):</w:t>
      </w:r>
    </w:p>
    <w:p w14:paraId="3A191335" w14:textId="77777777" w:rsidR="00000000" w:rsidRDefault="00754752">
      <w:pPr>
        <w:pStyle w:val="a0"/>
        <w:rPr>
          <w:rFonts w:hint="cs"/>
          <w:rtl/>
        </w:rPr>
      </w:pPr>
    </w:p>
    <w:p w14:paraId="6F02AD38" w14:textId="77777777" w:rsidR="00000000" w:rsidRDefault="00754752">
      <w:pPr>
        <w:pStyle w:val="a0"/>
        <w:rPr>
          <w:rFonts w:hint="cs"/>
          <w:rtl/>
        </w:rPr>
      </w:pPr>
      <w:r>
        <w:rPr>
          <w:rFonts w:hint="cs"/>
          <w:rtl/>
        </w:rPr>
        <w:t xml:space="preserve">- - - </w:t>
      </w:r>
    </w:p>
    <w:p w14:paraId="54BC3CCC" w14:textId="77777777" w:rsidR="00000000" w:rsidRDefault="00754752">
      <w:pPr>
        <w:pStyle w:val="a0"/>
        <w:rPr>
          <w:rFonts w:hint="cs"/>
          <w:rtl/>
        </w:rPr>
      </w:pPr>
    </w:p>
    <w:p w14:paraId="547536E6" w14:textId="77777777" w:rsidR="00000000" w:rsidRDefault="00754752">
      <w:pPr>
        <w:pStyle w:val="-"/>
        <w:rPr>
          <w:rtl/>
        </w:rPr>
      </w:pPr>
      <w:bookmarkStart w:id="466" w:name="FS000000519T07_06_2004_22_37_09C"/>
      <w:bookmarkEnd w:id="466"/>
      <w:r>
        <w:rPr>
          <w:rtl/>
        </w:rPr>
        <w:t>שר הפנים אברהם פורז:</w:t>
      </w:r>
    </w:p>
    <w:p w14:paraId="2FC7F8C3" w14:textId="77777777" w:rsidR="00000000" w:rsidRDefault="00754752">
      <w:pPr>
        <w:pStyle w:val="a0"/>
        <w:rPr>
          <w:rtl/>
        </w:rPr>
      </w:pPr>
    </w:p>
    <w:p w14:paraId="259F1733" w14:textId="77777777" w:rsidR="00000000" w:rsidRDefault="00754752">
      <w:pPr>
        <w:pStyle w:val="a0"/>
        <w:rPr>
          <w:rFonts w:hint="cs"/>
          <w:rtl/>
        </w:rPr>
      </w:pPr>
      <w:r>
        <w:rPr>
          <w:rFonts w:hint="cs"/>
          <w:rtl/>
        </w:rPr>
        <w:t xml:space="preserve">וזה יכול להיות גם אנשים שעובדים עם העירייה בחוזה, בשיטת </w:t>
      </w:r>
      <w:r>
        <w:t>outsourcing</w:t>
      </w:r>
      <w:r>
        <w:rPr>
          <w:rFonts w:hint="cs"/>
          <w:rtl/>
        </w:rPr>
        <w:t xml:space="preserve">, זה יכול להיות מי שנותן </w:t>
      </w:r>
      <w:r>
        <w:rPr>
          <w:rFonts w:hint="cs"/>
          <w:rtl/>
        </w:rPr>
        <w:t xml:space="preserve">ארוחות חמות לילדים והוא גם קבלן, ואלה לא יקבלו את כספם, וזה לא פשוט. </w:t>
      </w:r>
    </w:p>
    <w:p w14:paraId="6349C881" w14:textId="77777777" w:rsidR="00000000" w:rsidRDefault="00754752">
      <w:pPr>
        <w:pStyle w:val="a0"/>
        <w:rPr>
          <w:rFonts w:hint="cs"/>
          <w:rtl/>
        </w:rPr>
      </w:pPr>
    </w:p>
    <w:p w14:paraId="209DF9EC" w14:textId="77777777" w:rsidR="00000000" w:rsidRDefault="00754752">
      <w:pPr>
        <w:pStyle w:val="a0"/>
        <w:rPr>
          <w:rFonts w:hint="cs"/>
          <w:rtl/>
        </w:rPr>
      </w:pPr>
      <w:r>
        <w:rPr>
          <w:rFonts w:hint="cs"/>
          <w:rtl/>
        </w:rPr>
        <w:t>המשבר של הרשויות המקומיות הוא חריף. אנחנו עושים פה צעד ביניים.</w:t>
      </w:r>
    </w:p>
    <w:p w14:paraId="67898C47" w14:textId="77777777" w:rsidR="00000000" w:rsidRDefault="00754752">
      <w:pPr>
        <w:pStyle w:val="a0"/>
        <w:rPr>
          <w:rFonts w:hint="cs"/>
          <w:rtl/>
        </w:rPr>
      </w:pPr>
    </w:p>
    <w:p w14:paraId="22D76CD1" w14:textId="77777777" w:rsidR="00000000" w:rsidRDefault="00754752">
      <w:pPr>
        <w:pStyle w:val="a0"/>
        <w:rPr>
          <w:rFonts w:hint="cs"/>
          <w:rtl/>
        </w:rPr>
      </w:pPr>
      <w:r>
        <w:rPr>
          <w:rFonts w:hint="cs"/>
          <w:rtl/>
        </w:rPr>
        <w:t xml:space="preserve">לכן, הביקורת שהוטחה כאן בממשלה, כאילו אנחנו ממשלה רעה ואטומה </w:t>
      </w:r>
      <w:r>
        <w:rPr>
          <w:rtl/>
        </w:rPr>
        <w:t>–</w:t>
      </w:r>
      <w:r>
        <w:rPr>
          <w:rFonts w:hint="cs"/>
          <w:rtl/>
        </w:rPr>
        <w:t xml:space="preserve"> ולחבר הכנסת אלדד יש בכלל חשבון אחר אתנו, שלא שייך לרשויות </w:t>
      </w:r>
      <w:r>
        <w:rPr>
          <w:rFonts w:hint="cs"/>
          <w:rtl/>
        </w:rPr>
        <w:t xml:space="preserve">המקומיות, הוא שייך לעזה ואולי לעוד כמה יישובים, זה לא שייך בכלל לסיפור הזה </w:t>
      </w:r>
      <w:r>
        <w:rPr>
          <w:rtl/>
        </w:rPr>
        <w:t>–</w:t>
      </w:r>
      <w:r>
        <w:rPr>
          <w:rFonts w:hint="cs"/>
          <w:rtl/>
        </w:rPr>
        <w:t xml:space="preserve"> אין אף אחד ששמח, אין אף אחד שהוא זחוח דעת.</w:t>
      </w:r>
    </w:p>
    <w:p w14:paraId="3D764C6B" w14:textId="77777777" w:rsidR="00000000" w:rsidRDefault="00754752">
      <w:pPr>
        <w:pStyle w:val="a0"/>
        <w:rPr>
          <w:rFonts w:hint="cs"/>
          <w:rtl/>
        </w:rPr>
      </w:pPr>
    </w:p>
    <w:p w14:paraId="7E5E6B13" w14:textId="77777777" w:rsidR="00000000" w:rsidRDefault="00754752">
      <w:pPr>
        <w:pStyle w:val="a0"/>
        <w:rPr>
          <w:rFonts w:hint="cs"/>
          <w:rtl/>
        </w:rPr>
      </w:pPr>
      <w:r>
        <w:rPr>
          <w:rFonts w:hint="cs"/>
          <w:rtl/>
        </w:rPr>
        <w:t xml:space="preserve">עם כל הכבוד, אני שמח שלא התקפתם אותי, אבל אני רוצה להגיד לכם, לא קל להיות שר האוצר במדינת ישראל. לא קל להבריא את הכלכלה הזאת אחרי שהיא </w:t>
      </w:r>
      <w:r>
        <w:rPr>
          <w:rFonts w:hint="cs"/>
          <w:rtl/>
        </w:rPr>
        <w:t>הידרדרה לאן שהידרדרה, לא קל להביא לצמיחה. קל מאוד לקחת כסף ציבורי ולתת אותו בלי חשבון לזה ולזה ולזה ולכל מי שרוצה. ואז מה הלאה? הרי זה ממוטט את הכלכלה ואת המשטרים. צריך לשבח את שר האוצר, עם כל הלחצים שהוא עומד בהם, על כך שהוא משתדל להוביל את העגלה הזאת קדי</w:t>
      </w:r>
      <w:r>
        <w:rPr>
          <w:rFonts w:hint="cs"/>
          <w:rtl/>
        </w:rPr>
        <w:t>מה.</w:t>
      </w:r>
    </w:p>
    <w:p w14:paraId="073EBFAD" w14:textId="77777777" w:rsidR="00000000" w:rsidRDefault="00754752">
      <w:pPr>
        <w:pStyle w:val="a0"/>
        <w:rPr>
          <w:rFonts w:hint="cs"/>
          <w:rtl/>
        </w:rPr>
      </w:pPr>
    </w:p>
    <w:p w14:paraId="0D4C086C" w14:textId="77777777" w:rsidR="00000000" w:rsidRDefault="00754752">
      <w:pPr>
        <w:pStyle w:val="af0"/>
        <w:rPr>
          <w:rtl/>
        </w:rPr>
      </w:pPr>
      <w:r>
        <w:rPr>
          <w:rFonts w:hint="eastAsia"/>
          <w:rtl/>
        </w:rPr>
        <w:t>מוחמד</w:t>
      </w:r>
      <w:r>
        <w:rPr>
          <w:rtl/>
        </w:rPr>
        <w:t xml:space="preserve"> ברכה (חד"ש-תע"ל):</w:t>
      </w:r>
    </w:p>
    <w:p w14:paraId="38EBD008" w14:textId="77777777" w:rsidR="00000000" w:rsidRDefault="00754752">
      <w:pPr>
        <w:pStyle w:val="a0"/>
        <w:rPr>
          <w:rFonts w:hint="cs"/>
          <w:rtl/>
        </w:rPr>
      </w:pPr>
    </w:p>
    <w:p w14:paraId="4998909B" w14:textId="77777777" w:rsidR="00000000" w:rsidRDefault="00754752">
      <w:pPr>
        <w:pStyle w:val="a0"/>
        <w:rPr>
          <w:rFonts w:hint="cs"/>
          <w:rtl/>
        </w:rPr>
      </w:pPr>
      <w:r>
        <w:rPr>
          <w:rFonts w:hint="cs"/>
          <w:rtl/>
        </w:rPr>
        <w:t xml:space="preserve">אנשים עניים פושטים רגל ויד והבנקים מתעשרים. מה שלוקחים מכאן </w:t>
      </w:r>
      <w:r>
        <w:rPr>
          <w:rtl/>
        </w:rPr>
        <w:t>–</w:t>
      </w:r>
      <w:r>
        <w:rPr>
          <w:rFonts w:hint="cs"/>
          <w:rtl/>
        </w:rPr>
        <w:t xml:space="preserve"> נותנים שם.</w:t>
      </w:r>
    </w:p>
    <w:p w14:paraId="7CF07202" w14:textId="77777777" w:rsidR="00000000" w:rsidRDefault="00754752">
      <w:pPr>
        <w:pStyle w:val="a0"/>
        <w:rPr>
          <w:rFonts w:hint="cs"/>
          <w:rtl/>
        </w:rPr>
      </w:pPr>
    </w:p>
    <w:p w14:paraId="2F529F8D" w14:textId="77777777" w:rsidR="00000000" w:rsidRDefault="00754752">
      <w:pPr>
        <w:pStyle w:val="af1"/>
        <w:rPr>
          <w:rtl/>
        </w:rPr>
      </w:pPr>
      <w:r>
        <w:rPr>
          <w:rtl/>
        </w:rPr>
        <w:t>היו"ר נסים דהן:</w:t>
      </w:r>
    </w:p>
    <w:p w14:paraId="0FBFC290" w14:textId="77777777" w:rsidR="00000000" w:rsidRDefault="00754752">
      <w:pPr>
        <w:pStyle w:val="a0"/>
        <w:rPr>
          <w:rtl/>
        </w:rPr>
      </w:pPr>
    </w:p>
    <w:p w14:paraId="4A97B5B9" w14:textId="77777777" w:rsidR="00000000" w:rsidRDefault="00754752">
      <w:pPr>
        <w:pStyle w:val="a0"/>
        <w:rPr>
          <w:rFonts w:hint="cs"/>
          <w:rtl/>
        </w:rPr>
      </w:pPr>
      <w:r>
        <w:rPr>
          <w:rFonts w:hint="cs"/>
          <w:rtl/>
        </w:rPr>
        <w:t>חבר הכנסת מוחמד ברכה, תודה.</w:t>
      </w:r>
    </w:p>
    <w:p w14:paraId="392368E0" w14:textId="77777777" w:rsidR="00000000" w:rsidRDefault="00754752">
      <w:pPr>
        <w:pStyle w:val="a0"/>
        <w:rPr>
          <w:rFonts w:hint="cs"/>
          <w:rtl/>
        </w:rPr>
      </w:pPr>
    </w:p>
    <w:p w14:paraId="1E7B3E15" w14:textId="77777777" w:rsidR="00000000" w:rsidRDefault="00754752">
      <w:pPr>
        <w:pStyle w:val="-"/>
        <w:rPr>
          <w:rtl/>
        </w:rPr>
      </w:pPr>
      <w:bookmarkStart w:id="467" w:name="FS000000519T07_06_2004_22_43_48C"/>
      <w:bookmarkEnd w:id="467"/>
      <w:r>
        <w:rPr>
          <w:rtl/>
        </w:rPr>
        <w:t>שר הפנים אברהם פורז:</w:t>
      </w:r>
    </w:p>
    <w:p w14:paraId="790963E6" w14:textId="77777777" w:rsidR="00000000" w:rsidRDefault="00754752">
      <w:pPr>
        <w:pStyle w:val="a0"/>
        <w:rPr>
          <w:rtl/>
        </w:rPr>
      </w:pPr>
    </w:p>
    <w:p w14:paraId="784A5833" w14:textId="77777777" w:rsidR="00000000" w:rsidRDefault="00754752">
      <w:pPr>
        <w:pStyle w:val="a0"/>
        <w:rPr>
          <w:rFonts w:hint="cs"/>
          <w:rtl/>
        </w:rPr>
      </w:pPr>
      <w:r>
        <w:rPr>
          <w:rFonts w:hint="cs"/>
          <w:rtl/>
        </w:rPr>
        <w:t>חבר הכנסת ברכה, אני יודע שאתה קומוניסט ואתה נגד ההון ואתה נגד הבנקים. הבנקים זה אתה.</w:t>
      </w:r>
      <w:r>
        <w:rPr>
          <w:rFonts w:hint="cs"/>
          <w:rtl/>
        </w:rPr>
        <w:t xml:space="preserve"> אתה יודע כמה מאות אלפי ישראלים מחזיקים מניות של בנקים?</w:t>
      </w:r>
    </w:p>
    <w:p w14:paraId="5726A139" w14:textId="77777777" w:rsidR="00000000" w:rsidRDefault="00754752">
      <w:pPr>
        <w:pStyle w:val="a0"/>
        <w:rPr>
          <w:rFonts w:hint="cs"/>
          <w:rtl/>
        </w:rPr>
      </w:pPr>
    </w:p>
    <w:p w14:paraId="0003FBED" w14:textId="77777777" w:rsidR="00000000" w:rsidRDefault="00754752">
      <w:pPr>
        <w:pStyle w:val="af0"/>
        <w:rPr>
          <w:rtl/>
        </w:rPr>
      </w:pPr>
      <w:r>
        <w:rPr>
          <w:rFonts w:hint="eastAsia"/>
          <w:rtl/>
        </w:rPr>
        <w:t>מוחמד</w:t>
      </w:r>
      <w:r>
        <w:rPr>
          <w:rtl/>
        </w:rPr>
        <w:t xml:space="preserve"> ברכה (חד"ש-תע"ל):</w:t>
      </w:r>
    </w:p>
    <w:p w14:paraId="33E45C02" w14:textId="77777777" w:rsidR="00000000" w:rsidRDefault="00754752">
      <w:pPr>
        <w:pStyle w:val="a0"/>
        <w:rPr>
          <w:rFonts w:hint="cs"/>
          <w:rtl/>
        </w:rPr>
      </w:pPr>
    </w:p>
    <w:p w14:paraId="5AAA994F" w14:textId="77777777" w:rsidR="00000000" w:rsidRDefault="00754752">
      <w:pPr>
        <w:pStyle w:val="a0"/>
        <w:rPr>
          <w:rFonts w:hint="cs"/>
          <w:rtl/>
        </w:rPr>
      </w:pPr>
      <w:r>
        <w:rPr>
          <w:rFonts w:hint="cs"/>
          <w:rtl/>
        </w:rPr>
        <w:t>הרעבים זה אני. הבנקים זה לא אני.</w:t>
      </w:r>
    </w:p>
    <w:p w14:paraId="5DC85888" w14:textId="77777777" w:rsidR="00000000" w:rsidRDefault="00754752">
      <w:pPr>
        <w:pStyle w:val="a0"/>
        <w:rPr>
          <w:rFonts w:hint="cs"/>
          <w:rtl/>
        </w:rPr>
      </w:pPr>
    </w:p>
    <w:p w14:paraId="69F9400E" w14:textId="77777777" w:rsidR="00000000" w:rsidRDefault="00754752">
      <w:pPr>
        <w:pStyle w:val="-"/>
        <w:rPr>
          <w:rtl/>
        </w:rPr>
      </w:pPr>
      <w:bookmarkStart w:id="468" w:name="FS000000519T07_06_2004_22_44_49C"/>
      <w:bookmarkEnd w:id="468"/>
      <w:r>
        <w:rPr>
          <w:rtl/>
        </w:rPr>
        <w:t>שר הפנים אברהם פורז:</w:t>
      </w:r>
    </w:p>
    <w:p w14:paraId="1A1B5372" w14:textId="77777777" w:rsidR="00000000" w:rsidRDefault="00754752">
      <w:pPr>
        <w:pStyle w:val="a0"/>
        <w:rPr>
          <w:rtl/>
        </w:rPr>
      </w:pPr>
    </w:p>
    <w:p w14:paraId="255D07A5" w14:textId="77777777" w:rsidR="00000000" w:rsidRDefault="00754752">
      <w:pPr>
        <w:pStyle w:val="a0"/>
        <w:rPr>
          <w:rFonts w:hint="cs"/>
          <w:rtl/>
        </w:rPr>
      </w:pPr>
      <w:r>
        <w:rPr>
          <w:rFonts w:hint="cs"/>
          <w:rtl/>
        </w:rPr>
        <w:t>מאות אלפי ישראלים מחזיקים מניות של בנקים. ואם מסתכלים על התשואות של הרווחים של הבנקים מול ההון העצמי שלהם, גם שם זה חג</w:t>
      </w:r>
      <w:r>
        <w:rPr>
          <w:rFonts w:hint="cs"/>
          <w:rtl/>
        </w:rPr>
        <w:t xml:space="preserve">יגה לא כל כך גדולה. </w:t>
      </w:r>
    </w:p>
    <w:p w14:paraId="7CFB0680" w14:textId="77777777" w:rsidR="00000000" w:rsidRDefault="00754752">
      <w:pPr>
        <w:pStyle w:val="a0"/>
        <w:rPr>
          <w:rFonts w:hint="cs"/>
          <w:rtl/>
        </w:rPr>
      </w:pPr>
    </w:p>
    <w:p w14:paraId="45355A3B" w14:textId="77777777" w:rsidR="00000000" w:rsidRDefault="00754752">
      <w:pPr>
        <w:pStyle w:val="a0"/>
        <w:rPr>
          <w:rFonts w:hint="cs"/>
          <w:rtl/>
        </w:rPr>
      </w:pPr>
      <w:r>
        <w:rPr>
          <w:rFonts w:hint="cs"/>
          <w:rtl/>
        </w:rPr>
        <w:t xml:space="preserve">בכל מקרה, אדוני, אני מבקש להעביר את הצעת החוק לוועדת הכספים, שפינתה לעצמה את הזמן מחר. אני מקווה מאוד שמחר במהלך היום החקיקה הזאת בוועדה תסתיים ונוכל להביא בשעה טובה ומוצלחת - - </w:t>
      </w:r>
    </w:p>
    <w:p w14:paraId="2AD35B7B" w14:textId="77777777" w:rsidR="00000000" w:rsidRDefault="00754752">
      <w:pPr>
        <w:pStyle w:val="a0"/>
        <w:rPr>
          <w:rFonts w:hint="cs"/>
          <w:rtl/>
        </w:rPr>
      </w:pPr>
    </w:p>
    <w:p w14:paraId="0969538E" w14:textId="77777777" w:rsidR="00000000" w:rsidRDefault="00754752">
      <w:pPr>
        <w:pStyle w:val="af1"/>
        <w:rPr>
          <w:rtl/>
        </w:rPr>
      </w:pPr>
      <w:r>
        <w:rPr>
          <w:rtl/>
        </w:rPr>
        <w:t>היו"ר נסים דהן:</w:t>
      </w:r>
    </w:p>
    <w:p w14:paraId="28B72835" w14:textId="77777777" w:rsidR="00000000" w:rsidRDefault="00754752">
      <w:pPr>
        <w:pStyle w:val="a0"/>
        <w:rPr>
          <w:rtl/>
        </w:rPr>
      </w:pPr>
    </w:p>
    <w:p w14:paraId="158E46E2" w14:textId="77777777" w:rsidR="00000000" w:rsidRDefault="00754752">
      <w:pPr>
        <w:pStyle w:val="a0"/>
        <w:rPr>
          <w:rFonts w:hint="cs"/>
          <w:rtl/>
        </w:rPr>
      </w:pPr>
      <w:r>
        <w:rPr>
          <w:rFonts w:hint="cs"/>
          <w:rtl/>
        </w:rPr>
        <w:t xml:space="preserve">יהיה אסון אם זה ייגמר ביום אחד. </w:t>
      </w:r>
    </w:p>
    <w:p w14:paraId="0E420679" w14:textId="77777777" w:rsidR="00000000" w:rsidRDefault="00754752">
      <w:pPr>
        <w:pStyle w:val="a0"/>
        <w:rPr>
          <w:rFonts w:hint="cs"/>
          <w:rtl/>
        </w:rPr>
      </w:pPr>
    </w:p>
    <w:p w14:paraId="15FF168B" w14:textId="77777777" w:rsidR="00000000" w:rsidRDefault="00754752">
      <w:pPr>
        <w:pStyle w:val="-"/>
        <w:rPr>
          <w:rtl/>
        </w:rPr>
      </w:pPr>
      <w:bookmarkStart w:id="469" w:name="FS000000519T07_06_2004_22_46_32C"/>
      <w:bookmarkEnd w:id="469"/>
      <w:r>
        <w:rPr>
          <w:rtl/>
        </w:rPr>
        <w:t xml:space="preserve">שר </w:t>
      </w:r>
      <w:r>
        <w:rPr>
          <w:rtl/>
        </w:rPr>
        <w:t>הפנים אברהם פורז:</w:t>
      </w:r>
    </w:p>
    <w:p w14:paraId="76108A04" w14:textId="77777777" w:rsidR="00000000" w:rsidRDefault="00754752">
      <w:pPr>
        <w:pStyle w:val="a0"/>
        <w:rPr>
          <w:rtl/>
        </w:rPr>
      </w:pPr>
    </w:p>
    <w:p w14:paraId="738BAC24" w14:textId="77777777" w:rsidR="00000000" w:rsidRDefault="00754752">
      <w:pPr>
        <w:pStyle w:val="a0"/>
        <w:rPr>
          <w:rFonts w:hint="cs"/>
          <w:rtl/>
        </w:rPr>
      </w:pPr>
      <w:r>
        <w:rPr>
          <w:rFonts w:hint="cs"/>
          <w:rtl/>
        </w:rPr>
        <w:t>- - ביום רביעי הקרוב, דהיינו מחרתיים, את הצעת החוק לקריאה שנייה ושלישית. תודה רבה.</w:t>
      </w:r>
    </w:p>
    <w:p w14:paraId="5057E879" w14:textId="77777777" w:rsidR="00000000" w:rsidRDefault="00754752">
      <w:pPr>
        <w:pStyle w:val="a0"/>
        <w:rPr>
          <w:rFonts w:hint="cs"/>
          <w:rtl/>
        </w:rPr>
      </w:pPr>
    </w:p>
    <w:p w14:paraId="577E4C7D" w14:textId="77777777" w:rsidR="00000000" w:rsidRDefault="00754752">
      <w:pPr>
        <w:pStyle w:val="af1"/>
        <w:rPr>
          <w:rtl/>
        </w:rPr>
      </w:pPr>
      <w:r>
        <w:rPr>
          <w:rtl/>
        </w:rPr>
        <w:t>היו"ר נסים דהן:</w:t>
      </w:r>
    </w:p>
    <w:p w14:paraId="23492BC8" w14:textId="77777777" w:rsidR="00000000" w:rsidRDefault="00754752">
      <w:pPr>
        <w:pStyle w:val="a0"/>
        <w:rPr>
          <w:rtl/>
        </w:rPr>
      </w:pPr>
    </w:p>
    <w:p w14:paraId="49215F5D" w14:textId="77777777" w:rsidR="00000000" w:rsidRDefault="00754752">
      <w:pPr>
        <w:pStyle w:val="a0"/>
        <w:rPr>
          <w:rFonts w:hint="cs"/>
          <w:rtl/>
        </w:rPr>
      </w:pPr>
      <w:r>
        <w:rPr>
          <w:rFonts w:hint="cs"/>
          <w:rtl/>
        </w:rPr>
        <w:t xml:space="preserve">תודה רבה, כבוד השר. </w:t>
      </w:r>
    </w:p>
    <w:p w14:paraId="2054461C" w14:textId="77777777" w:rsidR="00000000" w:rsidRDefault="00754752">
      <w:pPr>
        <w:pStyle w:val="a0"/>
        <w:rPr>
          <w:rFonts w:hint="cs"/>
          <w:rtl/>
        </w:rPr>
      </w:pPr>
    </w:p>
    <w:p w14:paraId="5C12530C" w14:textId="77777777" w:rsidR="00000000" w:rsidRDefault="00754752">
      <w:pPr>
        <w:pStyle w:val="a0"/>
        <w:rPr>
          <w:rFonts w:hint="cs"/>
          <w:rtl/>
        </w:rPr>
      </w:pPr>
      <w:r>
        <w:rPr>
          <w:rFonts w:hint="cs"/>
          <w:rtl/>
        </w:rPr>
        <w:t>אנחנו עוברים להצבעה. מי בעד? מי נגד?</w:t>
      </w:r>
    </w:p>
    <w:p w14:paraId="4608DA03" w14:textId="77777777" w:rsidR="00000000" w:rsidRDefault="00754752">
      <w:pPr>
        <w:pStyle w:val="a0"/>
        <w:rPr>
          <w:rFonts w:hint="cs"/>
          <w:rtl/>
        </w:rPr>
      </w:pPr>
    </w:p>
    <w:p w14:paraId="5CA07915" w14:textId="77777777" w:rsidR="00000000" w:rsidRDefault="00754752">
      <w:pPr>
        <w:pStyle w:val="ab"/>
        <w:bidi/>
        <w:rPr>
          <w:rFonts w:hint="cs"/>
          <w:rtl/>
        </w:rPr>
      </w:pPr>
      <w:r>
        <w:rPr>
          <w:rFonts w:hint="cs"/>
          <w:rtl/>
        </w:rPr>
        <w:t>הצבעה מס' 14</w:t>
      </w:r>
    </w:p>
    <w:p w14:paraId="13520C39" w14:textId="77777777" w:rsidR="00000000" w:rsidRDefault="00754752">
      <w:pPr>
        <w:pStyle w:val="a0"/>
        <w:rPr>
          <w:rFonts w:hint="cs"/>
          <w:rtl/>
        </w:rPr>
      </w:pPr>
    </w:p>
    <w:p w14:paraId="4DABA845" w14:textId="77777777" w:rsidR="00000000" w:rsidRDefault="00754752">
      <w:pPr>
        <w:pStyle w:val="ac"/>
        <w:bidi/>
        <w:rPr>
          <w:rFonts w:hint="cs"/>
          <w:rtl/>
        </w:rPr>
      </w:pPr>
      <w:r>
        <w:rPr>
          <w:rFonts w:hint="cs"/>
          <w:rtl/>
        </w:rPr>
        <w:t>בעד ההצעה להעביר את הצעת החוק לוועדה - 14</w:t>
      </w:r>
    </w:p>
    <w:p w14:paraId="4D63366F" w14:textId="77777777" w:rsidR="00000000" w:rsidRDefault="00754752">
      <w:pPr>
        <w:pStyle w:val="ac"/>
        <w:bidi/>
        <w:rPr>
          <w:rFonts w:hint="cs"/>
          <w:rtl/>
        </w:rPr>
      </w:pPr>
      <w:r>
        <w:rPr>
          <w:rFonts w:hint="cs"/>
          <w:rtl/>
        </w:rPr>
        <w:t>נגד - אין</w:t>
      </w:r>
    </w:p>
    <w:p w14:paraId="722C1238" w14:textId="77777777" w:rsidR="00000000" w:rsidRDefault="00754752">
      <w:pPr>
        <w:pStyle w:val="ac"/>
        <w:bidi/>
        <w:rPr>
          <w:rFonts w:hint="cs"/>
          <w:rtl/>
        </w:rPr>
      </w:pPr>
      <w:r>
        <w:rPr>
          <w:rFonts w:hint="cs"/>
          <w:rtl/>
        </w:rPr>
        <w:t>נמנעים - א</w:t>
      </w:r>
      <w:r>
        <w:rPr>
          <w:rFonts w:hint="cs"/>
          <w:rtl/>
        </w:rPr>
        <w:t>ין</w:t>
      </w:r>
    </w:p>
    <w:p w14:paraId="1FC3DCA4" w14:textId="77777777" w:rsidR="00000000" w:rsidRDefault="00754752">
      <w:pPr>
        <w:pStyle w:val="ad"/>
        <w:bidi/>
        <w:rPr>
          <w:rFonts w:hint="cs"/>
          <w:rtl/>
        </w:rPr>
      </w:pPr>
      <w:r>
        <w:rPr>
          <w:rFonts w:hint="cs"/>
          <w:rtl/>
        </w:rPr>
        <w:t xml:space="preserve">ההצעה להעביר את הצעת חוק יסודות התקציב (תיקון מס' 31 והוראת שעה) </w:t>
      </w:r>
    </w:p>
    <w:p w14:paraId="37F44171" w14:textId="77777777" w:rsidR="00000000" w:rsidRDefault="00754752">
      <w:pPr>
        <w:pStyle w:val="ad"/>
        <w:bidi/>
        <w:rPr>
          <w:rFonts w:hint="cs"/>
          <w:rtl/>
        </w:rPr>
      </w:pPr>
      <w:r>
        <w:rPr>
          <w:rFonts w:hint="cs"/>
          <w:rtl/>
        </w:rPr>
        <w:t>(ייעוד כספי הקצבות לרשות מקומית), התשס"ד-2004, לוועדת הכספים נתקבלה.</w:t>
      </w:r>
    </w:p>
    <w:p w14:paraId="307F58EE" w14:textId="77777777" w:rsidR="00000000" w:rsidRDefault="00754752">
      <w:pPr>
        <w:pStyle w:val="a0"/>
        <w:rPr>
          <w:rFonts w:hint="cs"/>
          <w:rtl/>
        </w:rPr>
      </w:pPr>
    </w:p>
    <w:p w14:paraId="208363E0" w14:textId="77777777" w:rsidR="00000000" w:rsidRDefault="00754752">
      <w:pPr>
        <w:pStyle w:val="af1"/>
        <w:rPr>
          <w:rtl/>
        </w:rPr>
      </w:pPr>
      <w:r>
        <w:rPr>
          <w:rtl/>
        </w:rPr>
        <w:t>היו"ר נסים דהן:</w:t>
      </w:r>
    </w:p>
    <w:p w14:paraId="6B9B51CD" w14:textId="77777777" w:rsidR="00000000" w:rsidRDefault="00754752">
      <w:pPr>
        <w:pStyle w:val="a0"/>
        <w:rPr>
          <w:rtl/>
        </w:rPr>
      </w:pPr>
    </w:p>
    <w:p w14:paraId="409E25FA" w14:textId="77777777" w:rsidR="00000000" w:rsidRDefault="00754752">
      <w:pPr>
        <w:pStyle w:val="a0"/>
        <w:rPr>
          <w:rFonts w:hint="cs"/>
          <w:rtl/>
        </w:rPr>
      </w:pPr>
      <w:r>
        <w:rPr>
          <w:rFonts w:hint="cs"/>
          <w:rtl/>
        </w:rPr>
        <w:t>בעד - 14, נגד - אין, אין נמנעים. הצעת החוק התקבלה בקריאה ראשונה ותעבור לוועדת הכספים להכנה לקריאה שנ</w:t>
      </w:r>
      <w:r>
        <w:rPr>
          <w:rFonts w:hint="cs"/>
          <w:rtl/>
        </w:rPr>
        <w:t xml:space="preserve">ייה ולקריאה שלישית. </w:t>
      </w:r>
    </w:p>
    <w:p w14:paraId="0E23AF15" w14:textId="77777777" w:rsidR="00000000" w:rsidRDefault="00754752">
      <w:pPr>
        <w:pStyle w:val="a0"/>
        <w:rPr>
          <w:rFonts w:hint="cs"/>
          <w:rtl/>
        </w:rPr>
      </w:pPr>
    </w:p>
    <w:p w14:paraId="0A006225" w14:textId="77777777" w:rsidR="00000000" w:rsidRDefault="00754752">
      <w:pPr>
        <w:pStyle w:val="a0"/>
        <w:rPr>
          <w:rFonts w:hint="cs"/>
          <w:rtl/>
        </w:rPr>
      </w:pPr>
      <w:r>
        <w:rPr>
          <w:rFonts w:hint="cs"/>
          <w:rtl/>
        </w:rPr>
        <w:t xml:space="preserve">חברי חברי הכנסת, תם סדר-היום. הישיבה הבאה - מחר, יום שלישי, י"ט בסיוון התשס"ד, 8 ביוני 2004, בשעה 16:00. ישיבה זו נעולה. </w:t>
      </w:r>
    </w:p>
    <w:p w14:paraId="4BC1CAAE" w14:textId="77777777" w:rsidR="00000000" w:rsidRDefault="00754752">
      <w:pPr>
        <w:pStyle w:val="a0"/>
        <w:rPr>
          <w:rFonts w:hint="cs"/>
          <w:rtl/>
        </w:rPr>
      </w:pPr>
    </w:p>
    <w:p w14:paraId="6489599D" w14:textId="77777777" w:rsidR="00000000" w:rsidRDefault="00754752">
      <w:pPr>
        <w:pStyle w:val="a0"/>
        <w:jc w:val="center"/>
        <w:rPr>
          <w:rFonts w:hint="cs"/>
          <w:rtl/>
        </w:rPr>
      </w:pPr>
      <w:r>
        <w:rPr>
          <w:rFonts w:hint="cs"/>
          <w:rtl/>
        </w:rPr>
        <w:t>הישיבה ננעלה בשעה 22:05.</w:t>
      </w:r>
    </w:p>
    <w:p w14:paraId="043FC52A" w14:textId="77777777" w:rsidR="00000000" w:rsidRDefault="00754752">
      <w:pPr>
        <w:pStyle w:val="a0"/>
        <w:jc w:val="center"/>
        <w:rPr>
          <w:rFonts w:hint="cs"/>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5264B" w14:textId="77777777" w:rsidR="00000000" w:rsidRDefault="00754752">
      <w:r>
        <w:separator/>
      </w:r>
    </w:p>
  </w:endnote>
  <w:endnote w:type="continuationSeparator" w:id="0">
    <w:p w14:paraId="7CC80517" w14:textId="77777777" w:rsidR="00000000" w:rsidRDefault="00754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E141C" w14:textId="77777777" w:rsidR="00000000" w:rsidRDefault="0075475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176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B89AB" w14:textId="77777777" w:rsidR="00000000" w:rsidRDefault="00754752">
      <w:r>
        <w:separator/>
      </w:r>
    </w:p>
  </w:footnote>
  <w:footnote w:type="continuationSeparator" w:id="0">
    <w:p w14:paraId="39F2B257" w14:textId="77777777" w:rsidR="00000000" w:rsidRDefault="00754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1C84740"/>
    <w:multiLevelType w:val="hybridMultilevel"/>
    <w:tmpl w:val="A55E8EDE"/>
    <w:lvl w:ilvl="0" w:tplc="DCE864D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6985_1-36.doc"/>
    <w:docVar w:name="Position" w:val="Merged1-36"/>
    <w:docVar w:name="Queue" w:val="1-36"/>
    <w:docVar w:name="SaveYN" w:val="N"/>
    <w:docVar w:name="Session" w:val="26985"/>
    <w:docVar w:name="SessionDate" w:val="07/06/04"/>
    <w:docVar w:name="SpeakersNum" w:val="0"/>
    <w:docVar w:name="StartMode" w:val="4"/>
  </w:docVars>
  <w:rsids>
    <w:rsidRoot w:val="00754752"/>
    <w:rsid w:val="007547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275C3"/>
  <w15:chartTrackingRefBased/>
  <w15:docId w15:val="{DADD453F-6291-45F3-8673-646AAE5F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35827</Words>
  <Characters>204216</Characters>
  <Application>Microsoft Office Word</Application>
  <DocSecurity>0</DocSecurity>
  <Lines>1701</Lines>
  <Paragraphs>479</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239564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138 מתאריך 07/06/2004</dc:title>
  <dc:subject/>
  <dc:creator>knesset</dc:creator>
  <cp:keywords/>
  <dc:description/>
  <cp:lastModifiedBy>vladimir</cp:lastModifiedBy>
  <cp:revision>2</cp:revision>
  <cp:lastPrinted>2004-08-23T12:44:00Z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02027004</vt:lpwstr>
  </property>
  <property fmtid="{D5CDD505-2E9C-101B-9397-08002B2CF9AE}" pid="4" name="SDDocDate">
    <vt:lpwstr>2005-07-17T12:01:11Z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138.000000000000</vt:lpwstr>
  </property>
  <property fmtid="{D5CDD505-2E9C-101B-9397-08002B2CF9AE}" pid="8" name="SDAuthor">
    <vt:lpwstr>דבורה אביבי</vt:lpwstr>
  </property>
  <property fmtid="{D5CDD505-2E9C-101B-9397-08002B2CF9AE}" pid="9" name="TaarichYeshiva">
    <vt:lpwstr>2004-06-07T02:00:00Z</vt:lpwstr>
  </property>
</Properties>
</file>